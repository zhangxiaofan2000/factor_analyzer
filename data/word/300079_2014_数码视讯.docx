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9"/>
        <w:rPr>
          <w:rFonts w:ascii="Times New Roman" w:hAnsi="Times New Roman" w:cs="Times New Roman" w:eastAsia="Times New Roman" w:hint="default"/>
          <w:sz w:val="7"/>
          <w:szCs w:val="7"/>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p>
      <w:pPr>
        <w:spacing w:line="2116" w:lineRule="exact"/>
        <w:ind w:left="240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1"/>
          <w:sz w:val="20"/>
          <w:szCs w:val="20"/>
        </w:rPr>
        <w:drawing>
          <wp:inline distT="0" distB="0" distL="0" distR="0">
            <wp:extent cx="3275759" cy="134416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275759" cy="1344168"/>
                    </a:xfrm>
                    <a:prstGeom prst="rect">
                      <a:avLst/>
                    </a:prstGeom>
                  </pic:spPr>
                </pic:pic>
              </a:graphicData>
            </a:graphic>
          </wp:inline>
        </w:drawing>
      </w:r>
      <w:r>
        <w:rPr>
          <w:rFonts w:ascii="Times New Roman" w:hAnsi="Times New Roman" w:cs="Times New Roman" w:eastAsia="Times New Roman" w:hint="default"/>
          <w:position w:val="-41"/>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460" w:lineRule="exact" w:before="0"/>
        <w:ind w:left="2423" w:right="2423" w:firstLine="0"/>
        <w:jc w:val="center"/>
        <w:rPr>
          <w:rFonts w:ascii="宋体" w:hAnsi="宋体" w:cs="宋体" w:eastAsia="宋体" w:hint="default"/>
          <w:sz w:val="36"/>
          <w:szCs w:val="36"/>
        </w:rPr>
      </w:pPr>
      <w:r>
        <w:rPr>
          <w:rFonts w:ascii="宋体" w:hAnsi="宋体" w:cs="宋体" w:eastAsia="宋体" w:hint="default"/>
          <w:b/>
          <w:bCs/>
          <w:sz w:val="36"/>
          <w:szCs w:val="36"/>
        </w:rPr>
        <w:t>北京数码视讯科技股份有限公司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422" w:right="242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423" w:right="24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type w:val="continuous"/>
          <w:pgSz w:w="11910" w:h="16840"/>
          <w:pgMar w:top="880" w:bottom="28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3"/>
        <w:spacing w:line="408" w:lineRule="auto" w:before="211"/>
        <w:ind w:left="154" w:right="161" w:firstLine="562"/>
        <w:jc w:val="both"/>
        <w:rPr>
          <w:b w:val="0"/>
          <w:bCs w:val="0"/>
        </w:rPr>
      </w:pPr>
      <w:r>
        <w:rPr>
          <w:spacing w:val="3"/>
          <w:w w:val="95"/>
        </w:rPr>
        <w:t>本公司董事会、监事会及董事、监事、高级管理人员保证本报告所载资料</w:t>
      </w:r>
      <w:r>
        <w:rPr>
          <w:w w:val="99"/>
        </w:rPr>
        <w:t> </w:t>
      </w:r>
      <w:r>
        <w:rPr>
          <w:spacing w:val="3"/>
          <w:w w:val="95"/>
        </w:rPr>
        <w:t>不存在任何虚假记载、误导性陈述或者重大遗漏，并对其内容的真实性、准确</w:t>
      </w:r>
      <w:r>
        <w:rPr>
          <w:spacing w:val="23"/>
          <w:w w:val="95"/>
        </w:rPr>
        <w:t> </w:t>
      </w:r>
      <w:r>
        <w:rPr>
          <w:spacing w:val="23"/>
          <w:w w:val="95"/>
        </w:rPr>
      </w:r>
      <w:r>
        <w:rPr/>
        <w:t>性和完整性承担个别及连带责任。</w:t>
      </w:r>
      <w:r>
        <w:rPr>
          <w:b w:val="0"/>
          <w:bCs w:val="0"/>
        </w:rPr>
      </w:r>
    </w:p>
    <w:p>
      <w:pPr>
        <w:pStyle w:val="Heading3"/>
        <w:spacing w:line="472" w:lineRule="auto" w:before="162"/>
        <w:ind w:left="716" w:right="0"/>
        <w:jc w:val="left"/>
        <w:rPr>
          <w:b w:val="0"/>
          <w:bCs w:val="0"/>
        </w:rPr>
      </w:pPr>
      <w:r>
        <w:rPr/>
        <w:t>所有董事均已出席了审议本报告的董事会会议。</w:t>
      </w:r>
      <w:r>
        <w:rPr>
          <w:w w:val="99"/>
        </w:rPr>
        <w:t> </w:t>
      </w:r>
      <w:r>
        <w:rPr>
          <w:w w:val="95"/>
        </w:rPr>
        <w:t>公司负责人郑海涛、主管会计工作负责人孙鹏程及会计机构负责人</w:t>
      </w:r>
      <w:r>
        <w:rPr>
          <w:rFonts w:ascii="Times New Roman" w:hAnsi="Times New Roman" w:cs="Times New Roman" w:eastAsia="Times New Roman" w:hint="default"/>
          <w:w w:val="95"/>
        </w:rPr>
        <w:t>(</w:t>
      </w:r>
      <w:r>
        <w:rPr>
          <w:w w:val="95"/>
        </w:rPr>
        <w:t>会计主</w:t>
      </w:r>
      <w:r>
        <w:rPr>
          <w:b w:val="0"/>
          <w:bCs w:val="0"/>
        </w:rPr>
      </w:r>
    </w:p>
    <w:p>
      <w:pPr>
        <w:pStyle w:val="Heading3"/>
        <w:spacing w:line="324" w:lineRule="exact"/>
        <w:ind w:right="0"/>
        <w:jc w:val="left"/>
        <w:rPr>
          <w:b w:val="0"/>
          <w:bCs w:val="0"/>
        </w:rPr>
      </w:pPr>
      <w:r>
        <w:rPr/>
        <w:t>管人员</w:t>
      </w:r>
      <w:r>
        <w:rPr>
          <w:rFonts w:ascii="Times New Roman" w:hAnsi="Times New Roman" w:cs="Times New Roman" w:eastAsia="Times New Roman" w:hint="default"/>
        </w:rPr>
        <w:t>)</w:t>
      </w:r>
      <w:r>
        <w:rPr/>
        <w:t>林进声明：保证年度报告中财务报告的真实、准确、完整。</w:t>
      </w:r>
      <w:r>
        <w:rPr>
          <w:b w:val="0"/>
          <w:bCs w:val="0"/>
        </w:rPr>
      </w:r>
    </w:p>
    <w:p>
      <w:pPr>
        <w:spacing w:line="240" w:lineRule="auto" w:before="8"/>
        <w:rPr>
          <w:rFonts w:ascii="宋体" w:hAnsi="宋体" w:cs="宋体" w:eastAsia="宋体" w:hint="default"/>
          <w:b/>
          <w:bCs/>
          <w:sz w:val="25"/>
          <w:szCs w:val="25"/>
        </w:rPr>
      </w:pPr>
    </w:p>
    <w:p>
      <w:pPr>
        <w:pStyle w:val="Heading3"/>
        <w:spacing w:line="410" w:lineRule="auto"/>
        <w:ind w:right="161" w:firstLine="562"/>
        <w:jc w:val="both"/>
        <w:rPr>
          <w:b w:val="0"/>
          <w:bCs w:val="0"/>
        </w:rPr>
      </w:pPr>
      <w:r>
        <w:rPr>
          <w:spacing w:val="3"/>
          <w:w w:val="95"/>
        </w:rPr>
        <w:t>本报告中如有涉及未来的计划、业绩预测等方面的内容，均不构成本公司</w:t>
      </w:r>
      <w:r>
        <w:rPr>
          <w:w w:val="99"/>
        </w:rPr>
        <w:t> </w:t>
      </w:r>
      <w:r>
        <w:rPr>
          <w:spacing w:val="3"/>
          <w:w w:val="95"/>
        </w:rPr>
        <w:t>对任何投资者及相关人士的承诺，投资者及相关人士均应对此保持足够的风险</w:t>
      </w:r>
      <w:r>
        <w:rPr>
          <w:spacing w:val="23"/>
          <w:w w:val="95"/>
        </w:rPr>
        <w:t> </w:t>
      </w:r>
      <w:r>
        <w:rPr>
          <w:spacing w:val="23"/>
          <w:w w:val="95"/>
        </w:rPr>
      </w:r>
      <w:r>
        <w:rPr/>
        <w:t>认识，并应当理解计划、预测与承诺之间的差异。</w:t>
      </w:r>
      <w:r>
        <w:rPr>
          <w:b w:val="0"/>
          <w:bCs w:val="0"/>
        </w:rPr>
      </w:r>
    </w:p>
    <w:p>
      <w:pPr>
        <w:spacing w:after="0" w:line="410" w:lineRule="auto"/>
        <w:jc w:val="both"/>
        <w:sectPr>
          <w:footerReference w:type="default" r:id="rId6"/>
          <w:pgSz w:w="11910" w:h="16840"/>
          <w:pgMar w:footer="1226" w:header="0" w:top="780" w:bottom="1420" w:left="980" w:right="980"/>
          <w:pgNumType w:start="1"/>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3"/>
        <w:ind w:left="2423" w:right="2422"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9782" w:val="right" w:leader="dot"/>
            </w:tabs>
            <w:spacing w:line="240" w:lineRule="auto" w:before="506"/>
            <w:ind w:left="154"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1</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 公司基本情况简介</w:t>
            </w:r>
            <w:r>
              <w:rPr>
                <w:rFonts w:ascii="Times New Roman" w:hAnsi="Times New Roman" w:cs="Times New Roman" w:eastAsia="Times New Roman" w:hint="default"/>
              </w:rPr>
              <w:tab/>
              <w:t>4</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2">
            <w:r>
              <w:rPr/>
              <w:t>第三节 会计数据和财务指标摘要</w:t>
            </w:r>
            <w:r>
              <w:rPr>
                <w:rFonts w:ascii="Times New Roman" w:hAnsi="Times New Roman" w:cs="Times New Roman" w:eastAsia="Times New Roman" w:hint="default"/>
              </w:rPr>
              <w:tab/>
              <w:t>6</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3">
            <w:r>
              <w:rPr/>
              <w:t>第四节 董事会报告</w:t>
            </w:r>
            <w:r>
              <w:rPr>
                <w:rFonts w:ascii="Times New Roman" w:hAnsi="Times New Roman" w:cs="Times New Roman" w:eastAsia="Times New Roman" w:hint="default"/>
              </w:rPr>
              <w:tab/>
              <w:t>9</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31</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40</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6">
            <w:r>
              <w:rPr/>
              <w:t>第七节 董事、监事、高级管理人员和员工情况</w:t>
            </w:r>
            <w:r>
              <w:rPr>
                <w:rFonts w:ascii="Times New Roman" w:hAnsi="Times New Roman" w:cs="Times New Roman" w:eastAsia="Times New Roman" w:hint="default"/>
              </w:rPr>
              <w:tab/>
              <w:t>46</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7">
            <w:r>
              <w:rPr/>
              <w:t>第八节 公司治理</w:t>
            </w:r>
            <w:r>
              <w:rPr>
                <w:rFonts w:ascii="Times New Roman" w:hAnsi="Times New Roman" w:cs="Times New Roman" w:eastAsia="Times New Roman" w:hint="default"/>
              </w:rPr>
              <w:tab/>
              <w:t>52</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8">
            <w:r>
              <w:rPr/>
              <w:t>第九节 财务报告</w:t>
            </w:r>
            <w:r>
              <w:rPr>
                <w:rFonts w:ascii="Times New Roman" w:hAnsi="Times New Roman" w:cs="Times New Roman" w:eastAsia="Times New Roman" w:hint="default"/>
              </w:rPr>
              <w:tab/>
              <w:t>55</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9">
            <w:r>
              <w:rPr/>
              <w:t>第十节 备查文件目录</w:t>
            </w:r>
            <w:r>
              <w:rPr>
                <w:rFonts w:ascii="Times New Roman" w:hAnsi="Times New Roman" w:cs="Times New Roman" w:eastAsia="Times New Roman" w:hint="default"/>
              </w:rPr>
              <w:tab/>
              <w:t>153</w:t>
            </w:r>
          </w:hyperlink>
        </w:p>
        <w:p>
          <w:pPr/>
          <w:r>
            <w:fldChar w:fldCharType="end"/>
          </w:r>
        </w:p>
      </w:sdtContent>
    </w:sdt>
    <w:p>
      <w:pPr>
        <w:spacing w:after="0"/>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pict>
          <v:group style="position:absolute;margin-left:55.200001pt;margin-top:15.681726pt;width:485pt;height:.1pt;mso-position-horizontal-relative:page;mso-position-vertical-relative:paragraph;z-index:1096" coordorigin="1104,314" coordsize="9700,2">
            <v:shape style="position:absolute;left:1104;top:314;width:9700;height:2" coordorigin="1104,314" coordsize="9700,0" path="m1104,314l10804,314e" filled="false" stroked="true" strokeweight=".72pt" strokecolor="#000000">
              <v:path arrowok="t"/>
            </v:shape>
            <w10:wrap type="none"/>
          </v:group>
        </w:pict>
      </w: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before="642"/>
        <w:ind w:left="2423" w:right="242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before="956"/>
        <w:ind w:left="0" w:right="172" w:firstLine="0"/>
        <w:jc w:val="right"/>
        <w:rPr>
          <w:rFonts w:ascii="宋体" w:hAnsi="宋体" w:cs="宋体" w:eastAsia="宋体" w:hint="default"/>
          <w:sz w:val="15"/>
          <w:szCs w:val="15"/>
        </w:rPr>
      </w:pPr>
      <w:r>
        <w:rPr/>
        <w:pict>
          <v:shape style="position:absolute;margin-left:56.459999pt;margin-top:23.269775pt;width:479.25pt;height:586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425"/>
                    <w:gridCol w:w="7160"/>
                  </w:tblGrid>
                  <w:tr>
                    <w:trPr>
                      <w:trHeight w:val="40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宋体" w:hAnsi="宋体" w:cs="宋体" w:eastAsia="宋体" w:hint="default"/>
                            <w:sz w:val="15"/>
                            <w:szCs w:val="15"/>
                          </w:rPr>
                        </w:pPr>
                        <w:r>
                          <w:rPr>
                            <w:rFonts w:ascii="宋体" w:hAnsi="宋体" w:cs="宋体" w:eastAsia="宋体" w:hint="default"/>
                            <w:sz w:val="15"/>
                            <w:szCs w:val="15"/>
                          </w:rPr>
                          <w:t>释义项</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31"/>
                          <w:jc w:val="right"/>
                          <w:rPr>
                            <w:rFonts w:ascii="宋体" w:hAnsi="宋体" w:cs="宋体" w:eastAsia="宋体" w:hint="default"/>
                            <w:sz w:val="15"/>
                            <w:szCs w:val="15"/>
                          </w:rPr>
                        </w:pPr>
                        <w:r>
                          <w:rPr>
                            <w:rFonts w:ascii="宋体" w:hAnsi="宋体" w:cs="宋体" w:eastAsia="宋体" w:hint="default"/>
                            <w:sz w:val="15"/>
                            <w:szCs w:val="15"/>
                          </w:rPr>
                          <w:t>指</w:t>
                        </w:r>
                      </w:p>
                    </w:tc>
                    <w:tc>
                      <w:tcPr>
                        <w:tcW w:w="7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宋体" w:hAnsi="宋体" w:cs="宋体" w:eastAsia="宋体" w:hint="default"/>
                            <w:sz w:val="15"/>
                            <w:szCs w:val="15"/>
                          </w:rPr>
                        </w:pPr>
                        <w:r>
                          <w:rPr>
                            <w:rFonts w:ascii="宋体" w:hAnsi="宋体" w:cs="宋体" w:eastAsia="宋体" w:hint="default"/>
                            <w:sz w:val="15"/>
                            <w:szCs w:val="15"/>
                          </w:rPr>
                          <w:t>释义内容</w:t>
                        </w:r>
                      </w:p>
                    </w:tc>
                  </w:tr>
                  <w:tr>
                    <w:trPr>
                      <w:trHeight w:val="163" w:hRule="exact"/>
                    </w:trPr>
                    <w:tc>
                      <w:tcPr>
                        <w:tcW w:w="1985" w:type="dxa"/>
                        <w:vMerge w:val="restart"/>
                        <w:tcBorders>
                          <w:top w:val="single" w:sz="5"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5"/>
                            <w:szCs w:val="15"/>
                          </w:rPr>
                        </w:pPr>
                        <w:r>
                          <w:rPr>
                            <w:rFonts w:ascii="宋体" w:hAnsi="宋体" w:cs="宋体" w:eastAsia="宋体" w:hint="default"/>
                            <w:spacing w:val="-7"/>
                            <w:sz w:val="15"/>
                            <w:szCs w:val="15"/>
                          </w:rPr>
                          <w:t>条件接收系统、</w:t>
                        </w:r>
                        <w:r>
                          <w:rPr>
                            <w:rFonts w:ascii="Times New Roman" w:hAnsi="Times New Roman" w:cs="Times New Roman" w:eastAsia="Times New Roman" w:hint="default"/>
                            <w:spacing w:val="-7"/>
                            <w:sz w:val="15"/>
                            <w:szCs w:val="15"/>
                          </w:rPr>
                          <w:t>CA</w:t>
                        </w:r>
                        <w:r>
                          <w:rPr>
                            <w:rFonts w:ascii="Times New Roman" w:hAnsi="Times New Roman" w:cs="Times New Roman" w:eastAsia="Times New Roman" w:hint="default"/>
                            <w:spacing w:val="9"/>
                            <w:sz w:val="15"/>
                            <w:szCs w:val="15"/>
                          </w:rPr>
                          <w:t> </w:t>
                        </w:r>
                        <w:r>
                          <w:rPr>
                            <w:rFonts w:ascii="宋体" w:hAnsi="宋体" w:cs="宋体" w:eastAsia="宋体" w:hint="default"/>
                            <w:spacing w:val="-10"/>
                            <w:sz w:val="15"/>
                            <w:szCs w:val="15"/>
                          </w:rPr>
                          <w:t>系统、</w:t>
                        </w:r>
                        <w:r>
                          <w:rPr>
                            <w:rFonts w:ascii="Times New Roman" w:hAnsi="Times New Roman" w:cs="Times New Roman" w:eastAsia="Times New Roman" w:hint="default"/>
                            <w:spacing w:val="-10"/>
                            <w:sz w:val="15"/>
                            <w:szCs w:val="15"/>
                          </w:rPr>
                          <w:t>CAS</w:t>
                        </w:r>
                        <w:r>
                          <w:rPr>
                            <w:rFonts w:ascii="Times New Roman" w:hAnsi="Times New Roman" w:cs="Times New Roman" w:eastAsia="Times New Roman" w:hint="default"/>
                            <w:sz w:val="15"/>
                            <w:szCs w:val="15"/>
                          </w:rPr>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0" w:type="dxa"/>
                        <w:vMerge w:val="restart"/>
                        <w:tcBorders>
                          <w:top w:val="single" w:sz="5" w:space="0" w:color="000000"/>
                          <w:left w:val="single" w:sz="9" w:space="0" w:color="D2D2D2"/>
                          <w:right w:val="single" w:sz="4" w:space="0" w:color="000000"/>
                        </w:tcBorders>
                      </w:tcPr>
                      <w:p>
                        <w:pPr>
                          <w:pStyle w:val="TableParagraph"/>
                          <w:spacing w:line="360" w:lineRule="auto" w:before="75"/>
                          <w:ind w:left="17" w:right="95"/>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ConditionalAccessSystem</w:t>
                        </w:r>
                        <w:r>
                          <w:rPr>
                            <w:rFonts w:ascii="宋体" w:hAnsi="宋体" w:cs="宋体" w:eastAsia="宋体" w:hint="default"/>
                            <w:spacing w:val="-2"/>
                            <w:sz w:val="15"/>
                            <w:szCs w:val="15"/>
                          </w:rPr>
                          <w:t>，一种实现数字电视个性化和收费服务的软件系统，是开展数字电视的核心软件系统</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z w:val="15"/>
                            <w:szCs w:val="15"/>
                          </w:rPr>
                          <w:t>由</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CA</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智能卡、</w:t>
                        </w:r>
                        <w:r>
                          <w:rPr>
                            <w:rFonts w:ascii="Times New Roman" w:hAnsi="Times New Roman" w:cs="Times New Roman" w:eastAsia="Times New Roman" w:hint="default"/>
                            <w:sz w:val="15"/>
                            <w:szCs w:val="15"/>
                          </w:rPr>
                          <w:t>CA</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前端系统和</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CA</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代理模块三部分构成</w:t>
                        </w:r>
                      </w:p>
                    </w:tc>
                  </w:tr>
                  <w:tr>
                    <w:trPr>
                      <w:trHeight w:val="391" w:hRule="exact"/>
                    </w:trPr>
                    <w:tc>
                      <w:tcPr>
                        <w:tcW w:w="1985" w:type="dxa"/>
                        <w:vMerge/>
                        <w:tcBorders>
                          <w:left w:val="single" w:sz="4" w:space="0" w:color="000000"/>
                          <w:right w:val="single" w:sz="9" w:space="0" w:color="D2D2D2"/>
                        </w:tcBorders>
                      </w:tcPr>
                      <w:p>
                        <w:pPr/>
                      </w:p>
                    </w:tc>
                    <w:tc>
                      <w:tcPr>
                        <w:tcW w:w="4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right="131"/>
                          <w:jc w:val="right"/>
                          <w:rPr>
                            <w:rFonts w:ascii="宋体" w:hAnsi="宋体" w:cs="宋体" w:eastAsia="宋体" w:hint="default"/>
                            <w:sz w:val="15"/>
                            <w:szCs w:val="15"/>
                          </w:rPr>
                        </w:pPr>
                        <w:r>
                          <w:rPr>
                            <w:rFonts w:ascii="宋体" w:hAnsi="宋体" w:cs="宋体" w:eastAsia="宋体" w:hint="default"/>
                            <w:sz w:val="15"/>
                            <w:szCs w:val="15"/>
                          </w:rPr>
                          <w:t>指</w:t>
                        </w:r>
                      </w:p>
                    </w:tc>
                    <w:tc>
                      <w:tcPr>
                        <w:tcW w:w="7160" w:type="dxa"/>
                        <w:vMerge/>
                        <w:tcBorders>
                          <w:left w:val="single" w:sz="9" w:space="0" w:color="D2D2D2"/>
                          <w:right w:val="single" w:sz="4" w:space="0" w:color="000000"/>
                        </w:tcBorders>
                      </w:tcPr>
                      <w:p>
                        <w:pPr/>
                      </w:p>
                    </w:tc>
                  </w:tr>
                  <w:tr>
                    <w:trPr>
                      <w:trHeight w:val="161" w:hRule="exact"/>
                    </w:trPr>
                    <w:tc>
                      <w:tcPr>
                        <w:tcW w:w="1985" w:type="dxa"/>
                        <w:vMerge/>
                        <w:tcBorders>
                          <w:left w:val="single" w:sz="4" w:space="0" w:color="000000"/>
                          <w:bottom w:val="single" w:sz="4" w:space="0" w:color="000000"/>
                          <w:right w:val="single" w:sz="9" w:space="0" w:color="D2D2D2"/>
                        </w:tcBorders>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0" w:type="dxa"/>
                        <w:vMerge/>
                        <w:tcBorders>
                          <w:left w:val="single" w:sz="9" w:space="0" w:color="D2D2D2"/>
                          <w:bottom w:val="single" w:sz="4" w:space="0" w:color="000000"/>
                          <w:right w:val="single" w:sz="4" w:space="0" w:color="000000"/>
                        </w:tcBorders>
                      </w:tcPr>
                      <w:p>
                        <w:pPr/>
                      </w:p>
                    </w:tc>
                  </w:tr>
                  <w:tr>
                    <w:trPr>
                      <w:trHeight w:val="162" w:hRule="exact"/>
                    </w:trPr>
                    <w:tc>
                      <w:tcPr>
                        <w:tcW w:w="1985"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CA</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智能卡</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0" w:type="dxa"/>
                        <w:vMerge w:val="restart"/>
                        <w:tcBorders>
                          <w:top w:val="single" w:sz="4" w:space="0" w:color="000000"/>
                          <w:left w:val="single" w:sz="9" w:space="0" w:color="D2D2D2"/>
                          <w:right w:val="single" w:sz="4" w:space="0" w:color="000000"/>
                        </w:tcBorders>
                      </w:tcPr>
                      <w:p>
                        <w:pPr>
                          <w:pStyle w:val="TableParagraph"/>
                          <w:spacing w:line="360" w:lineRule="auto" w:before="75"/>
                          <w:ind w:left="17" w:right="21"/>
                          <w:jc w:val="left"/>
                          <w:rPr>
                            <w:rFonts w:ascii="宋体" w:hAnsi="宋体" w:cs="宋体" w:eastAsia="宋体" w:hint="default"/>
                            <w:sz w:val="15"/>
                            <w:szCs w:val="15"/>
                          </w:rPr>
                        </w:pPr>
                        <w:r>
                          <w:rPr>
                            <w:rFonts w:ascii="宋体" w:hAnsi="宋体" w:cs="宋体" w:eastAsia="宋体" w:hint="default"/>
                            <w:sz w:val="15"/>
                            <w:szCs w:val="15"/>
                          </w:rPr>
                          <w:t>条件接收系统最重要的组成部分，在</w:t>
                        </w:r>
                        <w:r>
                          <w:rPr>
                            <w:rFonts w:ascii="宋体" w:hAnsi="宋体" w:cs="宋体" w:eastAsia="宋体" w:hint="default"/>
                            <w:spacing w:val="-48"/>
                            <w:sz w:val="15"/>
                            <w:szCs w:val="15"/>
                          </w:rPr>
                          <w:t> </w:t>
                        </w:r>
                        <w:r>
                          <w:rPr>
                            <w:rFonts w:ascii="Times New Roman" w:hAnsi="Times New Roman" w:cs="Times New Roman" w:eastAsia="Times New Roman" w:hint="default"/>
                            <w:sz w:val="15"/>
                            <w:szCs w:val="15"/>
                          </w:rPr>
                          <w:t>IC</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卡中嵌入软件，配置在用户终端的机顶盒中，实现已付费用户对个性 化和付费信息的接收，而未付费用户无法接收</w:t>
                        </w:r>
                      </w:p>
                    </w:tc>
                  </w:tr>
                  <w:tr>
                    <w:trPr>
                      <w:trHeight w:val="391" w:hRule="exact"/>
                    </w:trPr>
                    <w:tc>
                      <w:tcPr>
                        <w:tcW w:w="1985" w:type="dxa"/>
                        <w:vMerge/>
                        <w:tcBorders>
                          <w:left w:val="single" w:sz="4" w:space="0" w:color="000000"/>
                          <w:right w:val="single" w:sz="9" w:space="0" w:color="D2D2D2"/>
                        </w:tcBorders>
                      </w:tcPr>
                      <w:p>
                        <w:pPr/>
                      </w:p>
                    </w:tc>
                    <w:tc>
                      <w:tcPr>
                        <w:tcW w:w="4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right="131"/>
                          <w:jc w:val="right"/>
                          <w:rPr>
                            <w:rFonts w:ascii="宋体" w:hAnsi="宋体" w:cs="宋体" w:eastAsia="宋体" w:hint="default"/>
                            <w:sz w:val="15"/>
                            <w:szCs w:val="15"/>
                          </w:rPr>
                        </w:pPr>
                        <w:r>
                          <w:rPr>
                            <w:rFonts w:ascii="宋体" w:hAnsi="宋体" w:cs="宋体" w:eastAsia="宋体" w:hint="default"/>
                            <w:sz w:val="15"/>
                            <w:szCs w:val="15"/>
                          </w:rPr>
                          <w:t>指</w:t>
                        </w:r>
                      </w:p>
                    </w:tc>
                    <w:tc>
                      <w:tcPr>
                        <w:tcW w:w="7160" w:type="dxa"/>
                        <w:vMerge/>
                        <w:tcBorders>
                          <w:left w:val="single" w:sz="9" w:space="0" w:color="D2D2D2"/>
                          <w:right w:val="single" w:sz="4" w:space="0" w:color="000000"/>
                        </w:tcBorders>
                      </w:tcPr>
                      <w:p>
                        <w:pPr/>
                      </w:p>
                    </w:tc>
                  </w:tr>
                  <w:tr>
                    <w:trPr>
                      <w:trHeight w:val="161" w:hRule="exact"/>
                    </w:trPr>
                    <w:tc>
                      <w:tcPr>
                        <w:tcW w:w="1985" w:type="dxa"/>
                        <w:vMerge/>
                        <w:tcBorders>
                          <w:left w:val="single" w:sz="4" w:space="0" w:color="000000"/>
                          <w:bottom w:val="single" w:sz="4" w:space="0" w:color="000000"/>
                          <w:right w:val="single" w:sz="9" w:space="0" w:color="D2D2D2"/>
                        </w:tcBorders>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0" w:type="dxa"/>
                        <w:vMerge/>
                        <w:tcBorders>
                          <w:left w:val="single" w:sz="9" w:space="0" w:color="D2D2D2"/>
                          <w:bottom w:val="single" w:sz="4" w:space="0" w:color="000000"/>
                          <w:right w:val="single" w:sz="4" w:space="0" w:color="000000"/>
                        </w:tcBorders>
                      </w:tcPr>
                      <w:p>
                        <w:pPr/>
                      </w:p>
                    </w:tc>
                  </w:tr>
                  <w:tr>
                    <w:trPr>
                      <w:trHeight w:val="408" w:hRule="exact"/>
                    </w:trPr>
                    <w:tc>
                      <w:tcPr>
                        <w:tcW w:w="19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8"/>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IC</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right="131"/>
                          <w:jc w:val="right"/>
                          <w:rPr>
                            <w:rFonts w:ascii="宋体" w:hAnsi="宋体" w:cs="宋体" w:eastAsia="宋体" w:hint="default"/>
                            <w:sz w:val="15"/>
                            <w:szCs w:val="15"/>
                          </w:rPr>
                        </w:pPr>
                        <w:r>
                          <w:rPr>
                            <w:rFonts w:ascii="宋体" w:hAnsi="宋体" w:cs="宋体" w:eastAsia="宋体" w:hint="default"/>
                            <w:sz w:val="15"/>
                            <w:szCs w:val="15"/>
                          </w:rPr>
                          <w:t>指</w:t>
                        </w:r>
                      </w:p>
                    </w:tc>
                    <w:tc>
                      <w:tcPr>
                        <w:tcW w:w="71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8"/>
                          <w:ind w:left="12" w:right="0"/>
                          <w:jc w:val="left"/>
                          <w:rPr>
                            <w:rFonts w:ascii="宋体" w:hAnsi="宋体" w:cs="宋体" w:eastAsia="宋体" w:hint="default"/>
                            <w:sz w:val="15"/>
                            <w:szCs w:val="15"/>
                          </w:rPr>
                        </w:pPr>
                        <w:r>
                          <w:rPr>
                            <w:rFonts w:ascii="宋体" w:hAnsi="宋体" w:cs="宋体" w:eastAsia="宋体" w:hint="default"/>
                            <w:sz w:val="15"/>
                            <w:szCs w:val="15"/>
                          </w:rPr>
                          <w:t>集成电路卡，一种电子元器件</w:t>
                        </w:r>
                      </w:p>
                    </w:tc>
                  </w:tr>
                  <w:tr>
                    <w:trPr>
                      <w:trHeight w:val="407" w:hRule="exact"/>
                    </w:trPr>
                    <w:tc>
                      <w:tcPr>
                        <w:tcW w:w="19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7"/>
                          <w:ind w:left="22" w:right="0"/>
                          <w:jc w:val="left"/>
                          <w:rPr>
                            <w:rFonts w:ascii="宋体" w:hAnsi="宋体" w:cs="宋体" w:eastAsia="宋体" w:hint="default"/>
                            <w:sz w:val="15"/>
                            <w:szCs w:val="15"/>
                          </w:rPr>
                        </w:pPr>
                        <w:r>
                          <w:rPr>
                            <w:rFonts w:ascii="宋体" w:hAnsi="宋体" w:cs="宋体" w:eastAsia="宋体" w:hint="default"/>
                            <w:sz w:val="15"/>
                            <w:szCs w:val="15"/>
                          </w:rPr>
                          <w:t>数字电视前端设备</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31"/>
                          <w:jc w:val="right"/>
                          <w:rPr>
                            <w:rFonts w:ascii="宋体" w:hAnsi="宋体" w:cs="宋体" w:eastAsia="宋体" w:hint="default"/>
                            <w:sz w:val="15"/>
                            <w:szCs w:val="15"/>
                          </w:rPr>
                        </w:pPr>
                        <w:r>
                          <w:rPr>
                            <w:rFonts w:ascii="宋体" w:hAnsi="宋体" w:cs="宋体" w:eastAsia="宋体" w:hint="default"/>
                            <w:sz w:val="15"/>
                            <w:szCs w:val="15"/>
                          </w:rPr>
                          <w:t>指</w:t>
                        </w:r>
                      </w:p>
                    </w:tc>
                    <w:tc>
                      <w:tcPr>
                        <w:tcW w:w="71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left="12" w:right="0"/>
                          <w:jc w:val="left"/>
                          <w:rPr>
                            <w:rFonts w:ascii="宋体" w:hAnsi="宋体" w:cs="宋体" w:eastAsia="宋体" w:hint="default"/>
                            <w:sz w:val="15"/>
                            <w:szCs w:val="15"/>
                          </w:rPr>
                        </w:pPr>
                        <w:r>
                          <w:rPr>
                            <w:rFonts w:ascii="宋体" w:hAnsi="宋体" w:cs="宋体" w:eastAsia="宋体" w:hint="default"/>
                            <w:sz w:val="15"/>
                            <w:szCs w:val="15"/>
                          </w:rPr>
                          <w:t>在运营商的数字电视平台上处理数字电视信号的一系列设备，包含软件和硬件部分</w:t>
                        </w:r>
                      </w:p>
                    </w:tc>
                  </w:tr>
                  <w:tr>
                    <w:trPr>
                      <w:trHeight w:val="161" w:hRule="exact"/>
                    </w:trPr>
                    <w:tc>
                      <w:tcPr>
                        <w:tcW w:w="1985" w:type="dxa"/>
                        <w:vMerge w:val="restart"/>
                        <w:tcBorders>
                          <w:top w:val="single" w:sz="4" w:space="0" w:color="000000"/>
                          <w:left w:val="single" w:sz="4" w:space="0" w:color="000000"/>
                          <w:right w:val="single" w:sz="9" w:space="0" w:color="D2D2D2"/>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增值业务</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0" w:type="dxa"/>
                        <w:vMerge w:val="restart"/>
                        <w:tcBorders>
                          <w:top w:val="single" w:sz="4" w:space="0" w:color="000000"/>
                          <w:left w:val="single" w:sz="9" w:space="0" w:color="D2D2D2"/>
                          <w:right w:val="single" w:sz="4" w:space="0" w:color="000000"/>
                        </w:tcBorders>
                      </w:tcPr>
                      <w:p>
                        <w:pPr>
                          <w:pStyle w:val="TableParagraph"/>
                          <w:spacing w:line="381" w:lineRule="auto" w:before="74"/>
                          <w:ind w:left="17" w:right="74"/>
                          <w:jc w:val="left"/>
                          <w:rPr>
                            <w:rFonts w:ascii="宋体" w:hAnsi="宋体" w:cs="宋体" w:eastAsia="宋体" w:hint="default"/>
                            <w:sz w:val="15"/>
                            <w:szCs w:val="15"/>
                          </w:rPr>
                        </w:pPr>
                        <w:r>
                          <w:rPr>
                            <w:rFonts w:ascii="宋体" w:hAnsi="宋体" w:cs="宋体" w:eastAsia="宋体" w:hint="default"/>
                            <w:sz w:val="15"/>
                            <w:szCs w:val="15"/>
                          </w:rPr>
                          <w:t>除了基本数字电视节目外，在数字电视平台上开展的拓展业务，主要包括内容、业务、性能和功能的增值， 如电视彩信、电视购物等</w:t>
                        </w:r>
                      </w:p>
                    </w:tc>
                  </w:tr>
                  <w:tr>
                    <w:trPr>
                      <w:trHeight w:val="392" w:hRule="exact"/>
                    </w:trPr>
                    <w:tc>
                      <w:tcPr>
                        <w:tcW w:w="1985" w:type="dxa"/>
                        <w:vMerge/>
                        <w:tcBorders>
                          <w:left w:val="single" w:sz="4" w:space="0" w:color="000000"/>
                          <w:right w:val="single" w:sz="9" w:space="0" w:color="D2D2D2"/>
                        </w:tcBorders>
                      </w:tcPr>
                      <w:p>
                        <w:pPr/>
                      </w:p>
                    </w:tc>
                    <w:tc>
                      <w:tcPr>
                        <w:tcW w:w="4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right="131"/>
                          <w:jc w:val="right"/>
                          <w:rPr>
                            <w:rFonts w:ascii="宋体" w:hAnsi="宋体" w:cs="宋体" w:eastAsia="宋体" w:hint="default"/>
                            <w:sz w:val="15"/>
                            <w:szCs w:val="15"/>
                          </w:rPr>
                        </w:pPr>
                        <w:r>
                          <w:rPr>
                            <w:rFonts w:ascii="宋体" w:hAnsi="宋体" w:cs="宋体" w:eastAsia="宋体" w:hint="default"/>
                            <w:sz w:val="15"/>
                            <w:szCs w:val="15"/>
                          </w:rPr>
                          <w:t>指</w:t>
                        </w:r>
                      </w:p>
                    </w:tc>
                    <w:tc>
                      <w:tcPr>
                        <w:tcW w:w="7160" w:type="dxa"/>
                        <w:vMerge/>
                        <w:tcBorders>
                          <w:left w:val="single" w:sz="9" w:space="0" w:color="D2D2D2"/>
                          <w:right w:val="single" w:sz="4" w:space="0" w:color="000000"/>
                        </w:tcBorders>
                      </w:tcPr>
                      <w:p>
                        <w:pPr/>
                      </w:p>
                    </w:tc>
                  </w:tr>
                  <w:tr>
                    <w:trPr>
                      <w:trHeight w:val="161" w:hRule="exact"/>
                    </w:trPr>
                    <w:tc>
                      <w:tcPr>
                        <w:tcW w:w="1985" w:type="dxa"/>
                        <w:vMerge/>
                        <w:tcBorders>
                          <w:left w:val="single" w:sz="4" w:space="0" w:color="000000"/>
                          <w:bottom w:val="single" w:sz="4" w:space="0" w:color="000000"/>
                          <w:right w:val="single" w:sz="9" w:space="0" w:color="D2D2D2"/>
                        </w:tcBorders>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0" w:type="dxa"/>
                        <w:vMerge/>
                        <w:tcBorders>
                          <w:left w:val="single" w:sz="9" w:space="0" w:color="D2D2D2"/>
                          <w:bottom w:val="single" w:sz="4" w:space="0" w:color="000000"/>
                          <w:right w:val="single" w:sz="4" w:space="0" w:color="000000"/>
                        </w:tcBorders>
                      </w:tcPr>
                      <w:p>
                        <w:pPr/>
                      </w:p>
                    </w:tc>
                  </w:tr>
                  <w:tr>
                    <w:trPr>
                      <w:trHeight w:val="407" w:hRule="exact"/>
                    </w:trPr>
                    <w:tc>
                      <w:tcPr>
                        <w:tcW w:w="19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7"/>
                          <w:ind w:left="22" w:right="0"/>
                          <w:jc w:val="left"/>
                          <w:rPr>
                            <w:rFonts w:ascii="宋体" w:hAnsi="宋体" w:cs="宋体" w:eastAsia="宋体" w:hint="default"/>
                            <w:sz w:val="15"/>
                            <w:szCs w:val="15"/>
                          </w:rPr>
                        </w:pPr>
                        <w:r>
                          <w:rPr>
                            <w:rFonts w:ascii="宋体" w:hAnsi="宋体" w:cs="宋体" w:eastAsia="宋体" w:hint="default"/>
                            <w:sz w:val="15"/>
                            <w:szCs w:val="15"/>
                          </w:rPr>
                          <w:t>数字电视网络运营商</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31"/>
                          <w:jc w:val="right"/>
                          <w:rPr>
                            <w:rFonts w:ascii="宋体" w:hAnsi="宋体" w:cs="宋体" w:eastAsia="宋体" w:hint="default"/>
                            <w:sz w:val="15"/>
                            <w:szCs w:val="15"/>
                          </w:rPr>
                        </w:pPr>
                        <w:r>
                          <w:rPr>
                            <w:rFonts w:ascii="宋体" w:hAnsi="宋体" w:cs="宋体" w:eastAsia="宋体" w:hint="default"/>
                            <w:sz w:val="15"/>
                            <w:szCs w:val="15"/>
                          </w:rPr>
                          <w:t>指</w:t>
                        </w:r>
                      </w:p>
                    </w:tc>
                    <w:tc>
                      <w:tcPr>
                        <w:tcW w:w="71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left="12" w:right="0"/>
                          <w:jc w:val="left"/>
                          <w:rPr>
                            <w:rFonts w:ascii="宋体" w:hAnsi="宋体" w:cs="宋体" w:eastAsia="宋体" w:hint="default"/>
                            <w:sz w:val="15"/>
                            <w:szCs w:val="15"/>
                          </w:rPr>
                        </w:pPr>
                        <w:r>
                          <w:rPr>
                            <w:rFonts w:ascii="宋体" w:hAnsi="宋体" w:cs="宋体" w:eastAsia="宋体" w:hint="default"/>
                            <w:sz w:val="15"/>
                            <w:szCs w:val="15"/>
                          </w:rPr>
                          <w:t>对广播电视网络进行运营、管理并提供数字电视服务的广播电视网络公司</w:t>
                        </w:r>
                      </w:p>
                    </w:tc>
                  </w:tr>
                  <w:tr>
                    <w:trPr>
                      <w:trHeight w:val="407" w:hRule="exact"/>
                    </w:trPr>
                    <w:tc>
                      <w:tcPr>
                        <w:tcW w:w="19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7"/>
                          <w:ind w:left="22" w:right="0"/>
                          <w:jc w:val="left"/>
                          <w:rPr>
                            <w:rFonts w:ascii="宋体" w:hAnsi="宋体" w:cs="宋体" w:eastAsia="宋体" w:hint="default"/>
                            <w:sz w:val="15"/>
                            <w:szCs w:val="15"/>
                          </w:rPr>
                        </w:pPr>
                        <w:r>
                          <w:rPr>
                            <w:rFonts w:ascii="宋体" w:hAnsi="宋体" w:cs="宋体" w:eastAsia="宋体" w:hint="default"/>
                            <w:sz w:val="15"/>
                            <w:szCs w:val="15"/>
                          </w:rPr>
                          <w:t>数字化整体转换、整体平移</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31"/>
                          <w:jc w:val="right"/>
                          <w:rPr>
                            <w:rFonts w:ascii="宋体" w:hAnsi="宋体" w:cs="宋体" w:eastAsia="宋体" w:hint="default"/>
                            <w:sz w:val="15"/>
                            <w:szCs w:val="15"/>
                          </w:rPr>
                        </w:pPr>
                        <w:r>
                          <w:rPr>
                            <w:rFonts w:ascii="宋体" w:hAnsi="宋体" w:cs="宋体" w:eastAsia="宋体" w:hint="default"/>
                            <w:sz w:val="15"/>
                            <w:szCs w:val="15"/>
                          </w:rPr>
                          <w:t>指</w:t>
                        </w:r>
                      </w:p>
                    </w:tc>
                    <w:tc>
                      <w:tcPr>
                        <w:tcW w:w="71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left="12" w:right="0"/>
                          <w:jc w:val="left"/>
                          <w:rPr>
                            <w:rFonts w:ascii="宋体" w:hAnsi="宋体" w:cs="宋体" w:eastAsia="宋体" w:hint="default"/>
                            <w:sz w:val="15"/>
                            <w:szCs w:val="15"/>
                          </w:rPr>
                        </w:pPr>
                        <w:r>
                          <w:rPr>
                            <w:rFonts w:ascii="宋体" w:hAnsi="宋体" w:cs="宋体" w:eastAsia="宋体" w:hint="default"/>
                            <w:sz w:val="15"/>
                            <w:szCs w:val="15"/>
                          </w:rPr>
                          <w:t>特指现阶段广电行业中运营商下辖区域的有线电视系统数字化改造过程</w:t>
                        </w:r>
                      </w:p>
                    </w:tc>
                  </w:tr>
                  <w:tr>
                    <w:trPr>
                      <w:trHeight w:val="407" w:hRule="exact"/>
                    </w:trPr>
                    <w:tc>
                      <w:tcPr>
                        <w:tcW w:w="19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8"/>
                          <w:ind w:left="22" w:right="0"/>
                          <w:jc w:val="left"/>
                          <w:rPr>
                            <w:rFonts w:ascii="宋体" w:hAnsi="宋体" w:cs="宋体" w:eastAsia="宋体" w:hint="default"/>
                            <w:sz w:val="15"/>
                            <w:szCs w:val="15"/>
                          </w:rPr>
                        </w:pPr>
                        <w:r>
                          <w:rPr>
                            <w:rFonts w:ascii="宋体" w:hAnsi="宋体" w:cs="宋体" w:eastAsia="宋体" w:hint="default"/>
                            <w:sz w:val="15"/>
                            <w:szCs w:val="15"/>
                          </w:rPr>
                          <w:t>三网融合</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right="131"/>
                          <w:jc w:val="right"/>
                          <w:rPr>
                            <w:rFonts w:ascii="宋体" w:hAnsi="宋体" w:cs="宋体" w:eastAsia="宋体" w:hint="default"/>
                            <w:sz w:val="15"/>
                            <w:szCs w:val="15"/>
                          </w:rPr>
                        </w:pPr>
                        <w:r>
                          <w:rPr>
                            <w:rFonts w:ascii="宋体" w:hAnsi="宋体" w:cs="宋体" w:eastAsia="宋体" w:hint="default"/>
                            <w:sz w:val="15"/>
                            <w:szCs w:val="15"/>
                          </w:rPr>
                          <w:t>指</w:t>
                        </w:r>
                      </w:p>
                    </w:tc>
                    <w:tc>
                      <w:tcPr>
                        <w:tcW w:w="71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8"/>
                          <w:ind w:left="12" w:right="0"/>
                          <w:jc w:val="left"/>
                          <w:rPr>
                            <w:rFonts w:ascii="宋体" w:hAnsi="宋体" w:cs="宋体" w:eastAsia="宋体" w:hint="default"/>
                            <w:sz w:val="15"/>
                            <w:szCs w:val="15"/>
                          </w:rPr>
                        </w:pPr>
                        <w:r>
                          <w:rPr>
                            <w:rFonts w:ascii="宋体" w:hAnsi="宋体" w:cs="宋体" w:eastAsia="宋体" w:hint="default"/>
                            <w:sz w:val="15"/>
                            <w:szCs w:val="15"/>
                          </w:rPr>
                          <w:t>指宽带通信网、数字电视网、下一代互联网的互联互通和应用上的融合</w:t>
                        </w:r>
                      </w:p>
                    </w:tc>
                  </w:tr>
                  <w:tr>
                    <w:trPr>
                      <w:trHeight w:val="407" w:hRule="exact"/>
                    </w:trPr>
                    <w:tc>
                      <w:tcPr>
                        <w:tcW w:w="19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8"/>
                          <w:ind w:left="22" w:right="0"/>
                          <w:jc w:val="left"/>
                          <w:rPr>
                            <w:rFonts w:ascii="宋体" w:hAnsi="宋体" w:cs="宋体" w:eastAsia="宋体" w:hint="default"/>
                            <w:sz w:val="15"/>
                            <w:szCs w:val="15"/>
                          </w:rPr>
                        </w:pPr>
                        <w:r>
                          <w:rPr>
                            <w:rFonts w:ascii="宋体" w:hAnsi="宋体" w:cs="宋体" w:eastAsia="宋体" w:hint="default"/>
                            <w:sz w:val="15"/>
                            <w:szCs w:val="15"/>
                          </w:rPr>
                          <w:t>机顶盒</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right="131"/>
                          <w:jc w:val="right"/>
                          <w:rPr>
                            <w:rFonts w:ascii="宋体" w:hAnsi="宋体" w:cs="宋体" w:eastAsia="宋体" w:hint="default"/>
                            <w:sz w:val="15"/>
                            <w:szCs w:val="15"/>
                          </w:rPr>
                        </w:pPr>
                        <w:r>
                          <w:rPr>
                            <w:rFonts w:ascii="宋体" w:hAnsi="宋体" w:cs="宋体" w:eastAsia="宋体" w:hint="default"/>
                            <w:sz w:val="15"/>
                            <w:szCs w:val="15"/>
                          </w:rPr>
                          <w:t>指</w:t>
                        </w:r>
                      </w:p>
                    </w:tc>
                    <w:tc>
                      <w:tcPr>
                        <w:tcW w:w="71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8"/>
                          <w:ind w:left="12" w:right="0"/>
                          <w:jc w:val="left"/>
                          <w:rPr>
                            <w:rFonts w:ascii="宋体" w:hAnsi="宋体" w:cs="宋体" w:eastAsia="宋体" w:hint="default"/>
                            <w:sz w:val="15"/>
                            <w:szCs w:val="15"/>
                          </w:rPr>
                        </w:pPr>
                        <w:r>
                          <w:rPr>
                            <w:rFonts w:ascii="宋体" w:hAnsi="宋体" w:cs="宋体" w:eastAsia="宋体" w:hint="default"/>
                            <w:sz w:val="15"/>
                            <w:szCs w:val="15"/>
                          </w:rPr>
                          <w:t>运行在用户家中，用来完成对数字电视节目的解扰并配合电视机进行播放的设备</w:t>
                        </w:r>
                      </w:p>
                    </w:tc>
                  </w:tr>
                  <w:tr>
                    <w:trPr>
                      <w:trHeight w:val="162" w:hRule="exact"/>
                    </w:trPr>
                    <w:tc>
                      <w:tcPr>
                        <w:tcW w:w="1985"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单向网络</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0" w:type="dxa"/>
                        <w:vMerge w:val="restart"/>
                        <w:tcBorders>
                          <w:top w:val="single" w:sz="4" w:space="0" w:color="000000"/>
                          <w:left w:val="single" w:sz="9" w:space="0" w:color="D2D2D2"/>
                          <w:right w:val="single" w:sz="4" w:space="0" w:color="000000"/>
                        </w:tcBorders>
                      </w:tcPr>
                      <w:p>
                        <w:pPr>
                          <w:pStyle w:val="TableParagraph"/>
                          <w:spacing w:line="381" w:lineRule="auto" w:before="75"/>
                          <w:ind w:left="17" w:right="74"/>
                          <w:jc w:val="left"/>
                          <w:rPr>
                            <w:rFonts w:ascii="宋体" w:hAnsi="宋体" w:cs="宋体" w:eastAsia="宋体" w:hint="default"/>
                            <w:sz w:val="15"/>
                            <w:szCs w:val="15"/>
                          </w:rPr>
                        </w:pPr>
                        <w:r>
                          <w:rPr>
                            <w:rFonts w:ascii="宋体" w:hAnsi="宋体" w:cs="宋体" w:eastAsia="宋体" w:hint="default"/>
                            <w:sz w:val="15"/>
                            <w:szCs w:val="15"/>
                          </w:rPr>
                          <w:t>只能实现前端（广电运营商搭建的数字电视平台）向终端（数字电视用户）节目信号和数据的传递，没有回 传通道，无法实现终端向前端的数据回传</w:t>
                        </w:r>
                      </w:p>
                    </w:tc>
                  </w:tr>
                  <w:tr>
                    <w:trPr>
                      <w:trHeight w:val="391" w:hRule="exact"/>
                    </w:trPr>
                    <w:tc>
                      <w:tcPr>
                        <w:tcW w:w="1985" w:type="dxa"/>
                        <w:vMerge/>
                        <w:tcBorders>
                          <w:left w:val="single" w:sz="4" w:space="0" w:color="000000"/>
                          <w:right w:val="single" w:sz="9" w:space="0" w:color="D2D2D2"/>
                        </w:tcBorders>
                      </w:tcPr>
                      <w:p>
                        <w:pPr/>
                      </w:p>
                    </w:tc>
                    <w:tc>
                      <w:tcPr>
                        <w:tcW w:w="4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right="131"/>
                          <w:jc w:val="right"/>
                          <w:rPr>
                            <w:rFonts w:ascii="宋体" w:hAnsi="宋体" w:cs="宋体" w:eastAsia="宋体" w:hint="default"/>
                            <w:sz w:val="15"/>
                            <w:szCs w:val="15"/>
                          </w:rPr>
                        </w:pPr>
                        <w:r>
                          <w:rPr>
                            <w:rFonts w:ascii="宋体" w:hAnsi="宋体" w:cs="宋体" w:eastAsia="宋体" w:hint="default"/>
                            <w:sz w:val="15"/>
                            <w:szCs w:val="15"/>
                          </w:rPr>
                          <w:t>指</w:t>
                        </w:r>
                      </w:p>
                    </w:tc>
                    <w:tc>
                      <w:tcPr>
                        <w:tcW w:w="7160" w:type="dxa"/>
                        <w:vMerge/>
                        <w:tcBorders>
                          <w:left w:val="single" w:sz="9" w:space="0" w:color="D2D2D2"/>
                          <w:right w:val="single" w:sz="4" w:space="0" w:color="000000"/>
                        </w:tcBorders>
                      </w:tcPr>
                      <w:p>
                        <w:pPr/>
                      </w:p>
                    </w:tc>
                  </w:tr>
                  <w:tr>
                    <w:trPr>
                      <w:trHeight w:val="161" w:hRule="exact"/>
                    </w:trPr>
                    <w:tc>
                      <w:tcPr>
                        <w:tcW w:w="1985" w:type="dxa"/>
                        <w:vMerge/>
                        <w:tcBorders>
                          <w:left w:val="single" w:sz="4" w:space="0" w:color="000000"/>
                          <w:bottom w:val="single" w:sz="4" w:space="0" w:color="000000"/>
                          <w:right w:val="single" w:sz="9" w:space="0" w:color="D2D2D2"/>
                        </w:tcBorders>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0" w:type="dxa"/>
                        <w:vMerge/>
                        <w:tcBorders>
                          <w:left w:val="single" w:sz="9" w:space="0" w:color="D2D2D2"/>
                          <w:bottom w:val="single" w:sz="4" w:space="0" w:color="000000"/>
                          <w:right w:val="single" w:sz="4" w:space="0" w:color="000000"/>
                        </w:tcBorders>
                      </w:tcPr>
                      <w:p>
                        <w:pPr/>
                      </w:p>
                    </w:tc>
                  </w:tr>
                  <w:tr>
                    <w:trPr>
                      <w:trHeight w:val="408" w:hRule="exact"/>
                    </w:trPr>
                    <w:tc>
                      <w:tcPr>
                        <w:tcW w:w="19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8"/>
                          <w:ind w:left="22" w:right="0"/>
                          <w:jc w:val="left"/>
                          <w:rPr>
                            <w:rFonts w:ascii="宋体" w:hAnsi="宋体" w:cs="宋体" w:eastAsia="宋体" w:hint="default"/>
                            <w:sz w:val="15"/>
                            <w:szCs w:val="15"/>
                          </w:rPr>
                        </w:pPr>
                        <w:r>
                          <w:rPr>
                            <w:rFonts w:ascii="宋体" w:hAnsi="宋体" w:cs="宋体" w:eastAsia="宋体" w:hint="default"/>
                            <w:sz w:val="15"/>
                            <w:szCs w:val="15"/>
                          </w:rPr>
                          <w:t>双向网络</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right="131"/>
                          <w:jc w:val="right"/>
                          <w:rPr>
                            <w:rFonts w:ascii="宋体" w:hAnsi="宋体" w:cs="宋体" w:eastAsia="宋体" w:hint="default"/>
                            <w:sz w:val="15"/>
                            <w:szCs w:val="15"/>
                          </w:rPr>
                        </w:pPr>
                        <w:r>
                          <w:rPr>
                            <w:rFonts w:ascii="宋体" w:hAnsi="宋体" w:cs="宋体" w:eastAsia="宋体" w:hint="default"/>
                            <w:sz w:val="15"/>
                            <w:szCs w:val="15"/>
                          </w:rPr>
                          <w:t>指</w:t>
                        </w:r>
                      </w:p>
                    </w:tc>
                    <w:tc>
                      <w:tcPr>
                        <w:tcW w:w="71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8"/>
                          <w:ind w:left="12" w:right="0"/>
                          <w:jc w:val="left"/>
                          <w:rPr>
                            <w:rFonts w:ascii="宋体" w:hAnsi="宋体" w:cs="宋体" w:eastAsia="宋体" w:hint="default"/>
                            <w:sz w:val="15"/>
                            <w:szCs w:val="15"/>
                          </w:rPr>
                        </w:pPr>
                        <w:r>
                          <w:rPr>
                            <w:rFonts w:ascii="宋体" w:hAnsi="宋体" w:cs="宋体" w:eastAsia="宋体" w:hint="default"/>
                            <w:sz w:val="15"/>
                            <w:szCs w:val="15"/>
                          </w:rPr>
                          <w:t>具有回传通道，既可以实现前端向终端节目信号和数据的传递，也可以实现终端向前端的数据回传</w:t>
                        </w:r>
                      </w:p>
                    </w:tc>
                  </w:tr>
                  <w:tr>
                    <w:trPr>
                      <w:trHeight w:val="407" w:hRule="exact"/>
                    </w:trPr>
                    <w:tc>
                      <w:tcPr>
                        <w:tcW w:w="19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7"/>
                          <w:ind w:left="22" w:right="0"/>
                          <w:jc w:val="left"/>
                          <w:rPr>
                            <w:rFonts w:ascii="宋体" w:hAnsi="宋体" w:cs="宋体" w:eastAsia="宋体" w:hint="default"/>
                            <w:sz w:val="15"/>
                            <w:szCs w:val="15"/>
                          </w:rPr>
                        </w:pPr>
                        <w:r>
                          <w:rPr>
                            <w:rFonts w:ascii="宋体" w:hAnsi="宋体" w:cs="宋体" w:eastAsia="宋体" w:hint="default"/>
                            <w:sz w:val="15"/>
                            <w:szCs w:val="15"/>
                          </w:rPr>
                          <w:t>一站式服务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31"/>
                          <w:jc w:val="right"/>
                          <w:rPr>
                            <w:rFonts w:ascii="宋体" w:hAnsi="宋体" w:cs="宋体" w:eastAsia="宋体" w:hint="default"/>
                            <w:sz w:val="15"/>
                            <w:szCs w:val="15"/>
                          </w:rPr>
                        </w:pPr>
                        <w:r>
                          <w:rPr>
                            <w:rFonts w:ascii="宋体" w:hAnsi="宋体" w:cs="宋体" w:eastAsia="宋体" w:hint="default"/>
                            <w:sz w:val="15"/>
                            <w:szCs w:val="15"/>
                          </w:rPr>
                          <w:t>指</w:t>
                        </w:r>
                      </w:p>
                    </w:tc>
                    <w:tc>
                      <w:tcPr>
                        <w:tcW w:w="71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left="12" w:right="0"/>
                          <w:jc w:val="left"/>
                          <w:rPr>
                            <w:rFonts w:ascii="宋体" w:hAnsi="宋体" w:cs="宋体" w:eastAsia="宋体" w:hint="default"/>
                            <w:sz w:val="15"/>
                            <w:szCs w:val="15"/>
                          </w:rPr>
                        </w:pPr>
                        <w:r>
                          <w:rPr>
                            <w:rFonts w:ascii="宋体" w:hAnsi="宋体" w:cs="宋体" w:eastAsia="宋体" w:hint="default"/>
                            <w:sz w:val="15"/>
                            <w:szCs w:val="15"/>
                          </w:rPr>
                          <w:t>由一家厂商提供数字电视平台建设的全线产品，并完成整个平台的搭建</w:t>
                        </w:r>
                      </w:p>
                    </w:tc>
                  </w:tr>
                  <w:tr>
                    <w:trPr>
                      <w:trHeight w:val="407" w:hRule="exact"/>
                    </w:trPr>
                    <w:tc>
                      <w:tcPr>
                        <w:tcW w:w="19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10"/>
                          <w:ind w:left="22" w:right="0"/>
                          <w:jc w:val="left"/>
                          <w:rPr>
                            <w:rFonts w:ascii="Times New Roman" w:hAnsi="Times New Roman" w:cs="Times New Roman" w:eastAsia="Times New Roman" w:hint="default"/>
                            <w:sz w:val="15"/>
                            <w:szCs w:val="15"/>
                          </w:rPr>
                        </w:pPr>
                        <w:r>
                          <w:rPr>
                            <w:rFonts w:ascii="Times New Roman"/>
                            <w:sz w:val="15"/>
                          </w:rPr>
                          <w:t>QAM</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31"/>
                          <w:jc w:val="right"/>
                          <w:rPr>
                            <w:rFonts w:ascii="宋体" w:hAnsi="宋体" w:cs="宋体" w:eastAsia="宋体" w:hint="default"/>
                            <w:sz w:val="15"/>
                            <w:szCs w:val="15"/>
                          </w:rPr>
                        </w:pPr>
                        <w:r>
                          <w:rPr>
                            <w:rFonts w:ascii="宋体" w:hAnsi="宋体" w:cs="宋体" w:eastAsia="宋体" w:hint="default"/>
                            <w:sz w:val="15"/>
                            <w:szCs w:val="15"/>
                          </w:rPr>
                          <w:t>指</w:t>
                        </w:r>
                      </w:p>
                    </w:tc>
                    <w:tc>
                      <w:tcPr>
                        <w:tcW w:w="71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left="1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QuadratureAmplitudeModulation</w:t>
                        </w:r>
                        <w:r>
                          <w:rPr>
                            <w:rFonts w:ascii="宋体" w:hAnsi="宋体" w:cs="宋体" w:eastAsia="宋体" w:hint="default"/>
                            <w:sz w:val="15"/>
                            <w:szCs w:val="15"/>
                          </w:rPr>
                          <w:t>，正交幅度调制，一种调制的方式</w:t>
                        </w:r>
                      </w:p>
                    </w:tc>
                  </w:tr>
                  <w:tr>
                    <w:trPr>
                      <w:trHeight w:val="407" w:hRule="exact"/>
                    </w:trPr>
                    <w:tc>
                      <w:tcPr>
                        <w:tcW w:w="19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10"/>
                          <w:ind w:left="22" w:right="0"/>
                          <w:jc w:val="left"/>
                          <w:rPr>
                            <w:rFonts w:ascii="Times New Roman" w:hAnsi="Times New Roman" w:cs="Times New Roman" w:eastAsia="Times New Roman" w:hint="default"/>
                            <w:sz w:val="15"/>
                            <w:szCs w:val="15"/>
                          </w:rPr>
                        </w:pPr>
                        <w:r>
                          <w:rPr>
                            <w:rFonts w:ascii="Times New Roman"/>
                            <w:sz w:val="15"/>
                          </w:rPr>
                          <w:t>SMR</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31"/>
                          <w:jc w:val="right"/>
                          <w:rPr>
                            <w:rFonts w:ascii="宋体" w:hAnsi="宋体" w:cs="宋体" w:eastAsia="宋体" w:hint="default"/>
                            <w:sz w:val="15"/>
                            <w:szCs w:val="15"/>
                          </w:rPr>
                        </w:pPr>
                        <w:r>
                          <w:rPr>
                            <w:rFonts w:ascii="宋体" w:hAnsi="宋体" w:cs="宋体" w:eastAsia="宋体" w:hint="default"/>
                            <w:sz w:val="15"/>
                            <w:szCs w:val="15"/>
                          </w:rPr>
                          <w:t>指</w:t>
                        </w:r>
                      </w:p>
                    </w:tc>
                    <w:tc>
                      <w:tcPr>
                        <w:tcW w:w="71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left="12" w:right="0"/>
                          <w:jc w:val="left"/>
                          <w:rPr>
                            <w:rFonts w:ascii="宋体" w:hAnsi="宋体" w:cs="宋体" w:eastAsia="宋体" w:hint="default"/>
                            <w:sz w:val="15"/>
                            <w:szCs w:val="15"/>
                          </w:rPr>
                        </w:pPr>
                        <w:r>
                          <w:rPr>
                            <w:rFonts w:ascii="宋体" w:hAnsi="宋体" w:cs="宋体" w:eastAsia="宋体" w:hint="default"/>
                            <w:sz w:val="15"/>
                            <w:szCs w:val="15"/>
                          </w:rPr>
                          <w:t>媒体路由平台</w:t>
                        </w:r>
                      </w:p>
                    </w:tc>
                  </w:tr>
                  <w:tr>
                    <w:trPr>
                      <w:trHeight w:val="407" w:hRule="exact"/>
                    </w:trPr>
                    <w:tc>
                      <w:tcPr>
                        <w:tcW w:w="19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12"/>
                          <w:ind w:left="22" w:right="0"/>
                          <w:jc w:val="left"/>
                          <w:rPr>
                            <w:rFonts w:ascii="Times New Roman" w:hAnsi="Times New Roman" w:cs="Times New Roman" w:eastAsia="Times New Roman" w:hint="default"/>
                            <w:sz w:val="15"/>
                            <w:szCs w:val="15"/>
                          </w:rPr>
                        </w:pPr>
                        <w:r>
                          <w:rPr>
                            <w:rFonts w:ascii="Times New Roman"/>
                            <w:sz w:val="15"/>
                          </w:rPr>
                          <w:t>EMR</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right="131"/>
                          <w:jc w:val="right"/>
                          <w:rPr>
                            <w:rFonts w:ascii="宋体" w:hAnsi="宋体" w:cs="宋体" w:eastAsia="宋体" w:hint="default"/>
                            <w:sz w:val="15"/>
                            <w:szCs w:val="15"/>
                          </w:rPr>
                        </w:pPr>
                        <w:r>
                          <w:rPr>
                            <w:rFonts w:ascii="宋体" w:hAnsi="宋体" w:cs="宋体" w:eastAsia="宋体" w:hint="default"/>
                            <w:sz w:val="15"/>
                            <w:szCs w:val="15"/>
                          </w:rPr>
                          <w:t>指</w:t>
                        </w:r>
                      </w:p>
                    </w:tc>
                    <w:tc>
                      <w:tcPr>
                        <w:tcW w:w="71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8"/>
                          <w:ind w:left="12" w:right="0"/>
                          <w:jc w:val="left"/>
                          <w:rPr>
                            <w:rFonts w:ascii="宋体" w:hAnsi="宋体" w:cs="宋体" w:eastAsia="宋体" w:hint="default"/>
                            <w:sz w:val="15"/>
                            <w:szCs w:val="15"/>
                          </w:rPr>
                        </w:pPr>
                        <w:r>
                          <w:rPr>
                            <w:rFonts w:ascii="宋体" w:hAnsi="宋体" w:cs="宋体" w:eastAsia="宋体" w:hint="default"/>
                            <w:sz w:val="15"/>
                            <w:szCs w:val="15"/>
                          </w:rPr>
                          <w:t>数字电视集成式前端平台</w:t>
                        </w:r>
                      </w:p>
                    </w:tc>
                  </w:tr>
                  <w:tr>
                    <w:trPr>
                      <w:trHeight w:val="407" w:hRule="exact"/>
                    </w:trPr>
                    <w:tc>
                      <w:tcPr>
                        <w:tcW w:w="19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12"/>
                          <w:ind w:left="22" w:right="0"/>
                          <w:jc w:val="left"/>
                          <w:rPr>
                            <w:rFonts w:ascii="Times New Roman" w:hAnsi="Times New Roman" w:cs="Times New Roman" w:eastAsia="Times New Roman" w:hint="default"/>
                            <w:sz w:val="15"/>
                            <w:szCs w:val="15"/>
                          </w:rPr>
                        </w:pPr>
                        <w:r>
                          <w:rPr>
                            <w:rFonts w:ascii="Times New Roman"/>
                            <w:sz w:val="15"/>
                          </w:rPr>
                          <w:t>IPQAM</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right="131"/>
                          <w:jc w:val="right"/>
                          <w:rPr>
                            <w:rFonts w:ascii="宋体" w:hAnsi="宋体" w:cs="宋体" w:eastAsia="宋体" w:hint="default"/>
                            <w:sz w:val="15"/>
                            <w:szCs w:val="15"/>
                          </w:rPr>
                        </w:pPr>
                        <w:r>
                          <w:rPr>
                            <w:rFonts w:ascii="宋体" w:hAnsi="宋体" w:cs="宋体" w:eastAsia="宋体" w:hint="default"/>
                            <w:sz w:val="15"/>
                            <w:szCs w:val="15"/>
                          </w:rPr>
                          <w:t>指</w:t>
                        </w:r>
                      </w:p>
                    </w:tc>
                    <w:tc>
                      <w:tcPr>
                        <w:tcW w:w="71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8"/>
                          <w:ind w:left="12" w:right="0"/>
                          <w:jc w:val="left"/>
                          <w:rPr>
                            <w:rFonts w:ascii="宋体" w:hAnsi="宋体" w:cs="宋体" w:eastAsia="宋体" w:hint="default"/>
                            <w:sz w:val="15"/>
                            <w:szCs w:val="15"/>
                          </w:rPr>
                        </w:pPr>
                        <w:r>
                          <w:rPr>
                            <w:rFonts w:ascii="宋体" w:hAnsi="宋体" w:cs="宋体" w:eastAsia="宋体" w:hint="default"/>
                            <w:sz w:val="15"/>
                            <w:szCs w:val="15"/>
                          </w:rPr>
                          <w:t>边缘调制器</w:t>
                        </w:r>
                      </w:p>
                    </w:tc>
                  </w:tr>
                  <w:tr>
                    <w:trPr>
                      <w:trHeight w:val="408" w:hRule="exact"/>
                    </w:trPr>
                    <w:tc>
                      <w:tcPr>
                        <w:tcW w:w="19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12"/>
                          <w:ind w:left="22" w:right="0"/>
                          <w:jc w:val="left"/>
                          <w:rPr>
                            <w:rFonts w:ascii="Times New Roman" w:hAnsi="Times New Roman" w:cs="Times New Roman" w:eastAsia="Times New Roman" w:hint="default"/>
                            <w:sz w:val="15"/>
                            <w:szCs w:val="15"/>
                          </w:rPr>
                        </w:pPr>
                        <w:r>
                          <w:rPr>
                            <w:rFonts w:ascii="Times New Roman"/>
                            <w:sz w:val="15"/>
                          </w:rPr>
                          <w:t>CCMTS</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right="131"/>
                          <w:jc w:val="right"/>
                          <w:rPr>
                            <w:rFonts w:ascii="宋体" w:hAnsi="宋体" w:cs="宋体" w:eastAsia="宋体" w:hint="default"/>
                            <w:sz w:val="15"/>
                            <w:szCs w:val="15"/>
                          </w:rPr>
                        </w:pPr>
                        <w:r>
                          <w:rPr>
                            <w:rFonts w:ascii="宋体" w:hAnsi="宋体" w:cs="宋体" w:eastAsia="宋体" w:hint="default"/>
                            <w:sz w:val="15"/>
                            <w:szCs w:val="15"/>
                          </w:rPr>
                          <w:t>指</w:t>
                        </w:r>
                      </w:p>
                    </w:tc>
                    <w:tc>
                      <w:tcPr>
                        <w:tcW w:w="71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8"/>
                          <w:ind w:left="12" w:right="0"/>
                          <w:jc w:val="left"/>
                          <w:rPr>
                            <w:rFonts w:ascii="宋体" w:hAnsi="宋体" w:cs="宋体" w:eastAsia="宋体" w:hint="default"/>
                            <w:sz w:val="15"/>
                            <w:szCs w:val="15"/>
                          </w:rPr>
                        </w:pPr>
                        <w:r>
                          <w:rPr>
                            <w:rFonts w:ascii="宋体" w:hAnsi="宋体" w:cs="宋体" w:eastAsia="宋体" w:hint="default"/>
                            <w:sz w:val="15"/>
                            <w:szCs w:val="15"/>
                          </w:rPr>
                          <w:t>采用</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C-DOCSIS</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标准的同轴宽带接入设备</w:t>
                        </w:r>
                      </w:p>
                    </w:tc>
                  </w:tr>
                  <w:tr>
                    <w:trPr>
                      <w:trHeight w:val="407" w:hRule="exact"/>
                    </w:trPr>
                    <w:tc>
                      <w:tcPr>
                        <w:tcW w:w="19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7"/>
                          <w:ind w:left="22" w:right="0"/>
                          <w:jc w:val="left"/>
                          <w:rPr>
                            <w:rFonts w:ascii="宋体" w:hAnsi="宋体" w:cs="宋体" w:eastAsia="宋体" w:hint="default"/>
                            <w:sz w:val="15"/>
                            <w:szCs w:val="15"/>
                          </w:rPr>
                        </w:pPr>
                        <w:r>
                          <w:rPr>
                            <w:rFonts w:ascii="宋体" w:hAnsi="宋体" w:cs="宋体" w:eastAsia="宋体" w:hint="default"/>
                            <w:sz w:val="15"/>
                            <w:szCs w:val="15"/>
                          </w:rPr>
                          <w:t>超光网</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31"/>
                          <w:jc w:val="right"/>
                          <w:rPr>
                            <w:rFonts w:ascii="宋体" w:hAnsi="宋体" w:cs="宋体" w:eastAsia="宋体" w:hint="default"/>
                            <w:sz w:val="15"/>
                            <w:szCs w:val="15"/>
                          </w:rPr>
                        </w:pPr>
                        <w:r>
                          <w:rPr>
                            <w:rFonts w:ascii="宋体" w:hAnsi="宋体" w:cs="宋体" w:eastAsia="宋体" w:hint="default"/>
                            <w:sz w:val="15"/>
                            <w:szCs w:val="15"/>
                          </w:rPr>
                          <w:t>指</w:t>
                        </w:r>
                      </w:p>
                    </w:tc>
                    <w:tc>
                      <w:tcPr>
                        <w:tcW w:w="71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left="12" w:right="0"/>
                          <w:jc w:val="left"/>
                          <w:rPr>
                            <w:rFonts w:ascii="宋体" w:hAnsi="宋体" w:cs="宋体" w:eastAsia="宋体" w:hint="default"/>
                            <w:sz w:val="15"/>
                            <w:szCs w:val="15"/>
                          </w:rPr>
                        </w:pPr>
                        <w:r>
                          <w:rPr>
                            <w:rFonts w:ascii="宋体" w:hAnsi="宋体" w:cs="宋体" w:eastAsia="宋体" w:hint="default"/>
                            <w:sz w:val="15"/>
                            <w:szCs w:val="15"/>
                          </w:rPr>
                          <w:t>利用同轴电缆网络资源，实现有线宽带百兆入户以及家庭无线宽带覆盖的双向宽带接入网改造方案</w:t>
                        </w:r>
                      </w:p>
                    </w:tc>
                  </w:tr>
                  <w:tr>
                    <w:trPr>
                      <w:trHeight w:val="407" w:hRule="exact"/>
                    </w:trPr>
                    <w:tc>
                      <w:tcPr>
                        <w:tcW w:w="19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10"/>
                          <w:ind w:left="22" w:right="0"/>
                          <w:jc w:val="left"/>
                          <w:rPr>
                            <w:rFonts w:ascii="Times New Roman" w:hAnsi="Times New Roman" w:cs="Times New Roman" w:eastAsia="Times New Roman" w:hint="default"/>
                            <w:sz w:val="15"/>
                            <w:szCs w:val="15"/>
                          </w:rPr>
                        </w:pPr>
                        <w:r>
                          <w:rPr>
                            <w:rFonts w:ascii="Times New Roman"/>
                            <w:sz w:val="15"/>
                          </w:rPr>
                          <w:t>DVB+OTT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31"/>
                          <w:jc w:val="right"/>
                          <w:rPr>
                            <w:rFonts w:ascii="宋体" w:hAnsi="宋体" w:cs="宋体" w:eastAsia="宋体" w:hint="default"/>
                            <w:sz w:val="15"/>
                            <w:szCs w:val="15"/>
                          </w:rPr>
                        </w:pPr>
                        <w:r>
                          <w:rPr>
                            <w:rFonts w:ascii="宋体" w:hAnsi="宋体" w:cs="宋体" w:eastAsia="宋体" w:hint="default"/>
                            <w:sz w:val="15"/>
                            <w:szCs w:val="15"/>
                          </w:rPr>
                          <w:t>指</w:t>
                        </w:r>
                      </w:p>
                    </w:tc>
                    <w:tc>
                      <w:tcPr>
                        <w:tcW w:w="71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left="12" w:right="0"/>
                          <w:jc w:val="left"/>
                          <w:rPr>
                            <w:rFonts w:ascii="宋体" w:hAnsi="宋体" w:cs="宋体" w:eastAsia="宋体" w:hint="default"/>
                            <w:sz w:val="15"/>
                            <w:szCs w:val="15"/>
                          </w:rPr>
                        </w:pPr>
                        <w:r>
                          <w:rPr>
                            <w:rFonts w:ascii="宋体" w:hAnsi="宋体" w:cs="宋体" w:eastAsia="宋体" w:hint="default"/>
                            <w:sz w:val="15"/>
                            <w:szCs w:val="15"/>
                          </w:rPr>
                          <w:t>是指在广电网互联网化后在客观可控的原则下开展视频、数据服务及其他海量应用</w:t>
                        </w:r>
                      </w:p>
                    </w:tc>
                  </w:tr>
                  <w:tr>
                    <w:trPr>
                      <w:trHeight w:val="161" w:hRule="exact"/>
                    </w:trPr>
                    <w:tc>
                      <w:tcPr>
                        <w:tcW w:w="1985" w:type="dxa"/>
                        <w:vMerge w:val="restart"/>
                        <w:tcBorders>
                          <w:top w:val="single" w:sz="4" w:space="0" w:color="000000"/>
                          <w:left w:val="single" w:sz="4" w:space="0" w:color="000000"/>
                          <w:right w:val="single" w:sz="9" w:space="0" w:color="D2D2D2"/>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多屏互动系统</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0" w:type="dxa"/>
                        <w:vMerge w:val="restart"/>
                        <w:tcBorders>
                          <w:top w:val="single" w:sz="4" w:space="0" w:color="000000"/>
                          <w:left w:val="single" w:sz="9" w:space="0" w:color="D2D2D2"/>
                          <w:right w:val="single" w:sz="4" w:space="0" w:color="000000"/>
                        </w:tcBorders>
                      </w:tcPr>
                      <w:p>
                        <w:pPr>
                          <w:pStyle w:val="TableParagraph"/>
                          <w:spacing w:line="384" w:lineRule="auto" w:before="74"/>
                          <w:ind w:left="17" w:right="74"/>
                          <w:jc w:val="left"/>
                          <w:rPr>
                            <w:rFonts w:ascii="宋体" w:hAnsi="宋体" w:cs="宋体" w:eastAsia="宋体" w:hint="default"/>
                            <w:sz w:val="15"/>
                            <w:szCs w:val="15"/>
                          </w:rPr>
                        </w:pPr>
                        <w:r>
                          <w:rPr>
                            <w:rFonts w:ascii="宋体" w:hAnsi="宋体" w:cs="宋体" w:eastAsia="宋体" w:hint="default"/>
                            <w:sz w:val="15"/>
                            <w:szCs w:val="15"/>
                          </w:rPr>
                          <w:t>三屏互动系统是应用三网融合技术，将直播、点播、非视频类业务等推送到电视、移动终端、互联网终端上 的系统，并且能够使三种终端互为补充、相互关联，从而带来全新的用户体验。</w:t>
                        </w:r>
                      </w:p>
                    </w:tc>
                  </w:tr>
                  <w:tr>
                    <w:trPr>
                      <w:trHeight w:val="392" w:hRule="exact"/>
                    </w:trPr>
                    <w:tc>
                      <w:tcPr>
                        <w:tcW w:w="1985" w:type="dxa"/>
                        <w:vMerge/>
                        <w:tcBorders>
                          <w:left w:val="single" w:sz="4" w:space="0" w:color="000000"/>
                          <w:right w:val="single" w:sz="9" w:space="0" w:color="D2D2D2"/>
                        </w:tcBorders>
                      </w:tcPr>
                      <w:p>
                        <w:pPr/>
                      </w:p>
                    </w:tc>
                    <w:tc>
                      <w:tcPr>
                        <w:tcW w:w="4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right="131"/>
                          <w:jc w:val="right"/>
                          <w:rPr>
                            <w:rFonts w:ascii="宋体" w:hAnsi="宋体" w:cs="宋体" w:eastAsia="宋体" w:hint="default"/>
                            <w:sz w:val="15"/>
                            <w:szCs w:val="15"/>
                          </w:rPr>
                        </w:pPr>
                        <w:r>
                          <w:rPr>
                            <w:rFonts w:ascii="宋体" w:hAnsi="宋体" w:cs="宋体" w:eastAsia="宋体" w:hint="default"/>
                            <w:sz w:val="15"/>
                            <w:szCs w:val="15"/>
                          </w:rPr>
                          <w:t>指</w:t>
                        </w:r>
                      </w:p>
                    </w:tc>
                    <w:tc>
                      <w:tcPr>
                        <w:tcW w:w="7160" w:type="dxa"/>
                        <w:vMerge/>
                        <w:tcBorders>
                          <w:left w:val="single" w:sz="9" w:space="0" w:color="D2D2D2"/>
                          <w:right w:val="single" w:sz="4" w:space="0" w:color="000000"/>
                        </w:tcBorders>
                      </w:tcPr>
                      <w:p>
                        <w:pPr/>
                      </w:p>
                    </w:tc>
                  </w:tr>
                  <w:tr>
                    <w:trPr>
                      <w:trHeight w:val="161" w:hRule="exact"/>
                    </w:trPr>
                    <w:tc>
                      <w:tcPr>
                        <w:tcW w:w="1985" w:type="dxa"/>
                        <w:vMerge/>
                        <w:tcBorders>
                          <w:left w:val="single" w:sz="4" w:space="0" w:color="000000"/>
                          <w:bottom w:val="single" w:sz="4" w:space="0" w:color="000000"/>
                          <w:right w:val="single" w:sz="9" w:space="0" w:color="D2D2D2"/>
                        </w:tcBorders>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0" w:type="dxa"/>
                        <w:vMerge/>
                        <w:tcBorders>
                          <w:left w:val="single" w:sz="9" w:space="0" w:color="D2D2D2"/>
                          <w:bottom w:val="single" w:sz="4" w:space="0" w:color="000000"/>
                          <w:right w:val="single" w:sz="4" w:space="0" w:color="000000"/>
                        </w:tcBorders>
                      </w:tcPr>
                      <w:p>
                        <w:pPr/>
                      </w:p>
                    </w:tc>
                  </w:tr>
                  <w:tr>
                    <w:trPr>
                      <w:trHeight w:val="407" w:hRule="exact"/>
                    </w:trPr>
                    <w:tc>
                      <w:tcPr>
                        <w:tcW w:w="19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7"/>
                          <w:ind w:left="22" w:right="0"/>
                          <w:jc w:val="left"/>
                          <w:rPr>
                            <w:rFonts w:ascii="宋体" w:hAnsi="宋体" w:cs="宋体" w:eastAsia="宋体" w:hint="default"/>
                            <w:sz w:val="15"/>
                            <w:szCs w:val="15"/>
                          </w:rPr>
                        </w:pPr>
                        <w:r>
                          <w:rPr>
                            <w:rFonts w:ascii="宋体" w:hAnsi="宋体" w:cs="宋体" w:eastAsia="宋体" w:hint="default"/>
                            <w:sz w:val="15"/>
                            <w:szCs w:val="15"/>
                          </w:rPr>
                          <w:t>智能机顶盒</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31"/>
                          <w:jc w:val="right"/>
                          <w:rPr>
                            <w:rFonts w:ascii="宋体" w:hAnsi="宋体" w:cs="宋体" w:eastAsia="宋体" w:hint="default"/>
                            <w:sz w:val="15"/>
                            <w:szCs w:val="15"/>
                          </w:rPr>
                        </w:pPr>
                        <w:r>
                          <w:rPr>
                            <w:rFonts w:ascii="宋体" w:hAnsi="宋体" w:cs="宋体" w:eastAsia="宋体" w:hint="default"/>
                            <w:sz w:val="15"/>
                            <w:szCs w:val="15"/>
                          </w:rPr>
                          <w:t>指</w:t>
                        </w:r>
                      </w:p>
                    </w:tc>
                    <w:tc>
                      <w:tcPr>
                        <w:tcW w:w="71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left="12" w:right="0"/>
                          <w:jc w:val="left"/>
                          <w:rPr>
                            <w:rFonts w:ascii="宋体" w:hAnsi="宋体" w:cs="宋体" w:eastAsia="宋体" w:hint="default"/>
                            <w:sz w:val="15"/>
                            <w:szCs w:val="15"/>
                          </w:rPr>
                        </w:pPr>
                        <w:r>
                          <w:rPr>
                            <w:rFonts w:ascii="宋体" w:hAnsi="宋体" w:cs="宋体" w:eastAsia="宋体" w:hint="default"/>
                            <w:sz w:val="15"/>
                            <w:szCs w:val="15"/>
                          </w:rPr>
                          <w:t>搭载有安卓操作系统的机顶盒</w:t>
                        </w:r>
                      </w:p>
                    </w:tc>
                  </w:tr>
                  <w:tr>
                    <w:trPr>
                      <w:trHeight w:val="407" w:hRule="exact"/>
                    </w:trPr>
                    <w:tc>
                      <w:tcPr>
                        <w:tcW w:w="19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8"/>
                          <w:ind w:left="22" w:right="0"/>
                          <w:jc w:val="left"/>
                          <w:rPr>
                            <w:rFonts w:ascii="宋体" w:hAnsi="宋体" w:cs="宋体" w:eastAsia="宋体" w:hint="default"/>
                            <w:sz w:val="15"/>
                            <w:szCs w:val="15"/>
                          </w:rPr>
                        </w:pPr>
                        <w:r>
                          <w:rPr>
                            <w:rFonts w:ascii="宋体" w:hAnsi="宋体" w:cs="宋体" w:eastAsia="宋体" w:hint="default"/>
                            <w:sz w:val="15"/>
                            <w:szCs w:val="15"/>
                          </w:rPr>
                          <w:t>移动支付</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right="131"/>
                          <w:jc w:val="right"/>
                          <w:rPr>
                            <w:rFonts w:ascii="宋体" w:hAnsi="宋体" w:cs="宋体" w:eastAsia="宋体" w:hint="default"/>
                            <w:sz w:val="15"/>
                            <w:szCs w:val="15"/>
                          </w:rPr>
                        </w:pPr>
                        <w:r>
                          <w:rPr>
                            <w:rFonts w:ascii="宋体" w:hAnsi="宋体" w:cs="宋体" w:eastAsia="宋体" w:hint="default"/>
                            <w:sz w:val="15"/>
                            <w:szCs w:val="15"/>
                          </w:rPr>
                          <w:t>指</w:t>
                        </w:r>
                      </w:p>
                    </w:tc>
                    <w:tc>
                      <w:tcPr>
                        <w:tcW w:w="71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8"/>
                          <w:ind w:left="12" w:right="0"/>
                          <w:jc w:val="left"/>
                          <w:rPr>
                            <w:rFonts w:ascii="宋体" w:hAnsi="宋体" w:cs="宋体" w:eastAsia="宋体" w:hint="default"/>
                            <w:sz w:val="15"/>
                            <w:szCs w:val="15"/>
                          </w:rPr>
                        </w:pPr>
                        <w:r>
                          <w:rPr>
                            <w:rFonts w:ascii="宋体" w:hAnsi="宋体" w:cs="宋体" w:eastAsia="宋体" w:hint="default"/>
                            <w:sz w:val="15"/>
                            <w:szCs w:val="15"/>
                          </w:rPr>
                          <w:t>也称手机支付，是指利用移动终端对所消费商品和服务进行支付的一种服务方式</w:t>
                        </w:r>
                      </w:p>
                    </w:tc>
                  </w:tr>
                  <w:tr>
                    <w:trPr>
                      <w:trHeight w:val="408" w:hRule="exact"/>
                    </w:trPr>
                    <w:tc>
                      <w:tcPr>
                        <w:tcW w:w="19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8"/>
                          <w:ind w:left="22" w:right="0"/>
                          <w:jc w:val="left"/>
                          <w:rPr>
                            <w:rFonts w:ascii="宋体" w:hAnsi="宋体" w:cs="宋体" w:eastAsia="宋体" w:hint="default"/>
                            <w:sz w:val="15"/>
                            <w:szCs w:val="15"/>
                          </w:rPr>
                        </w:pPr>
                        <w:r>
                          <w:rPr>
                            <w:rFonts w:ascii="宋体" w:hAnsi="宋体" w:cs="宋体" w:eastAsia="宋体" w:hint="default"/>
                            <w:sz w:val="15"/>
                            <w:szCs w:val="15"/>
                          </w:rPr>
                          <w:t>软件开发、服务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right="131"/>
                          <w:jc w:val="right"/>
                          <w:rPr>
                            <w:rFonts w:ascii="宋体" w:hAnsi="宋体" w:cs="宋体" w:eastAsia="宋体" w:hint="default"/>
                            <w:sz w:val="15"/>
                            <w:szCs w:val="15"/>
                          </w:rPr>
                        </w:pPr>
                        <w:r>
                          <w:rPr>
                            <w:rFonts w:ascii="宋体" w:hAnsi="宋体" w:cs="宋体" w:eastAsia="宋体" w:hint="default"/>
                            <w:sz w:val="15"/>
                            <w:szCs w:val="15"/>
                          </w:rPr>
                          <w:t>指</w:t>
                        </w:r>
                      </w:p>
                    </w:tc>
                    <w:tc>
                      <w:tcPr>
                        <w:tcW w:w="71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8"/>
                          <w:ind w:left="12" w:right="0"/>
                          <w:jc w:val="left"/>
                          <w:rPr>
                            <w:rFonts w:ascii="宋体" w:hAnsi="宋体" w:cs="宋体" w:eastAsia="宋体" w:hint="default"/>
                            <w:sz w:val="15"/>
                            <w:szCs w:val="15"/>
                          </w:rPr>
                        </w:pPr>
                        <w:r>
                          <w:rPr>
                            <w:rFonts w:ascii="宋体" w:hAnsi="宋体" w:cs="宋体" w:eastAsia="宋体" w:hint="default"/>
                            <w:sz w:val="15"/>
                            <w:szCs w:val="15"/>
                          </w:rPr>
                          <w:t>包括但不限于条件接收系统、</w:t>
                        </w:r>
                        <w:r>
                          <w:rPr>
                            <w:rFonts w:ascii="Times New Roman" w:hAnsi="Times New Roman" w:cs="Times New Roman" w:eastAsia="Times New Roman" w:hint="default"/>
                            <w:sz w:val="15"/>
                            <w:szCs w:val="15"/>
                          </w:rPr>
                          <w:t>DVB+OTT</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平台解决方案、多屏转码系统、支付系统等</w:t>
                        </w:r>
                      </w:p>
                    </w:tc>
                  </w:tr>
                  <w:tr>
                    <w:trPr>
                      <w:trHeight w:val="407" w:hRule="exact"/>
                    </w:trPr>
                    <w:tc>
                      <w:tcPr>
                        <w:tcW w:w="19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7"/>
                          <w:ind w:left="22" w:right="0"/>
                          <w:jc w:val="left"/>
                          <w:rPr>
                            <w:rFonts w:ascii="宋体" w:hAnsi="宋体" w:cs="宋体" w:eastAsia="宋体" w:hint="default"/>
                            <w:sz w:val="15"/>
                            <w:szCs w:val="15"/>
                          </w:rPr>
                        </w:pPr>
                        <w:r>
                          <w:rPr>
                            <w:rFonts w:ascii="宋体" w:hAnsi="宋体" w:cs="宋体" w:eastAsia="宋体" w:hint="default"/>
                            <w:sz w:val="15"/>
                            <w:szCs w:val="15"/>
                          </w:rPr>
                          <w:t>流媒体技术服务与应用</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31"/>
                          <w:jc w:val="right"/>
                          <w:rPr>
                            <w:rFonts w:ascii="宋体" w:hAnsi="宋体" w:cs="宋体" w:eastAsia="宋体" w:hint="default"/>
                            <w:sz w:val="15"/>
                            <w:szCs w:val="15"/>
                          </w:rPr>
                        </w:pPr>
                        <w:r>
                          <w:rPr>
                            <w:rFonts w:ascii="宋体" w:hAnsi="宋体" w:cs="宋体" w:eastAsia="宋体" w:hint="default"/>
                            <w:sz w:val="15"/>
                            <w:szCs w:val="15"/>
                          </w:rPr>
                          <w:t>指</w:t>
                        </w:r>
                      </w:p>
                    </w:tc>
                    <w:tc>
                      <w:tcPr>
                        <w:tcW w:w="71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left="12" w:right="0"/>
                          <w:jc w:val="left"/>
                          <w:rPr>
                            <w:rFonts w:ascii="宋体" w:hAnsi="宋体" w:cs="宋体" w:eastAsia="宋体" w:hint="default"/>
                            <w:sz w:val="15"/>
                            <w:szCs w:val="15"/>
                          </w:rPr>
                        </w:pPr>
                        <w:r>
                          <w:rPr>
                            <w:rFonts w:ascii="宋体" w:hAnsi="宋体" w:cs="宋体" w:eastAsia="宋体" w:hint="default"/>
                            <w:sz w:val="15"/>
                            <w:szCs w:val="15"/>
                          </w:rPr>
                          <w:t>包括但不限于前端硬件设备、双向网改解决方案等</w:t>
                        </w:r>
                      </w:p>
                    </w:tc>
                  </w:tr>
                </w:tbl>
                <w:p>
                  <w:pPr/>
                </w:p>
              </w:txbxContent>
            </v:textbox>
            <w10:wrap type="none"/>
          </v:shape>
        </w:pict>
      </w:r>
      <w:r>
        <w:rPr>
          <w:rFonts w:ascii="宋体" w:hAnsi="宋体" w:cs="宋体" w:eastAsia="宋体" w:hint="default"/>
          <w:sz w:val="15"/>
          <w:szCs w:val="15"/>
        </w:rPr>
        <w:t>，</w:t>
      </w:r>
    </w:p>
    <w:p>
      <w:pPr>
        <w:spacing w:after="0"/>
        <w:jc w:val="right"/>
        <w:rPr>
          <w:rFonts w:ascii="宋体" w:hAnsi="宋体" w:cs="宋体" w:eastAsia="宋体" w:hint="default"/>
          <w:sz w:val="15"/>
          <w:szCs w:val="15"/>
        </w:rPr>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left="3126" w:right="0"/>
        <w:jc w:val="left"/>
        <w:rPr>
          <w:b w:val="0"/>
          <w:bCs w:val="0"/>
        </w:rPr>
      </w:pPr>
      <w:bookmarkStart w:name="第二节 公司基本情况简介" w:id="3"/>
      <w:bookmarkEnd w:id="3"/>
      <w:r>
        <w:rPr>
          <w:b w:val="0"/>
          <w:bCs w:val="0"/>
        </w:rPr>
      </w:r>
      <w:bookmarkStart w:name="_bookmark1" w:id="4"/>
      <w:bookmarkEnd w:id="4"/>
      <w:r>
        <w:rPr>
          <w:b w:val="0"/>
          <w:bCs w:val="0"/>
        </w:rPr>
      </w:r>
      <w:r>
        <w:rPr/>
        <w:t>第二节</w:t>
      </w:r>
      <w:r>
        <w:rPr>
          <w:spacing w:val="-9"/>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left="154"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45"/>
        <w:gridCol w:w="2188"/>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数码视讯</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300079</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数码视讯</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Sumavision Technologies</w:t>
            </w:r>
            <w:r>
              <w:rPr>
                <w:rFonts w:ascii="Times New Roman"/>
                <w:spacing w:val="-23"/>
                <w:sz w:val="18"/>
              </w:rPr>
              <w:t> </w:t>
            </w:r>
            <w:r>
              <w:rPr>
                <w:rFonts w:ascii="Times New Roman"/>
                <w:sz w:val="18"/>
              </w:rPr>
              <w:t>Co.,Ltd.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Sumavision</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郑海涛</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北京市海淀区上地信息产业基地开拓路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100085</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北京市海淀区上地信息产业基地开拓路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100085</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7">
              <w:r>
                <w:rPr>
                  <w:rFonts w:ascii="Times New Roman"/>
                  <w:sz w:val="18"/>
                </w:rPr>
                <w:t>www.sumavision.com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8">
              <w:r>
                <w:rPr>
                  <w:rFonts w:ascii="Times New Roman"/>
                  <w:sz w:val="18"/>
                </w:rPr>
                <w:t>sumavision@sumavision.com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北京市西城区裕民路 </w:t>
            </w:r>
            <w:r>
              <w:rPr>
                <w:rFonts w:ascii="Times New Roman" w:hAnsi="Times New Roman" w:cs="Times New Roman" w:eastAsia="Times New Roman" w:hint="default"/>
                <w:sz w:val="18"/>
                <w:szCs w:val="18"/>
              </w:rPr>
              <w:t>18  </w:t>
            </w:r>
            <w:r>
              <w:rPr>
                <w:rFonts w:ascii="宋体" w:hAnsi="宋体" w:cs="宋体" w:eastAsia="宋体" w:hint="default"/>
                <w:sz w:val="18"/>
                <w:szCs w:val="18"/>
              </w:rPr>
              <w:t>号北环中心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bl>
    <w:p>
      <w:pPr>
        <w:spacing w:line="240" w:lineRule="auto" w:before="2"/>
        <w:rPr>
          <w:rFonts w:ascii="宋体" w:hAnsi="宋体" w:cs="宋体" w:eastAsia="宋体" w:hint="default"/>
          <w:b/>
          <w:bCs/>
          <w:sz w:val="18"/>
          <w:szCs w:val="18"/>
        </w:rPr>
      </w:pPr>
    </w:p>
    <w:p>
      <w:pPr>
        <w:pStyle w:val="Heading4"/>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66"/>
        <w:gridCol w:w="3414"/>
        <w:gridCol w:w="319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4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王万春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冯涛</w:t>
            </w:r>
          </w:p>
        </w:tc>
      </w:tr>
      <w:tr>
        <w:trPr>
          <w:trHeight w:val="161" w:hRule="exact"/>
        </w:trPr>
        <w:tc>
          <w:tcPr>
            <w:tcW w:w="2966" w:type="dxa"/>
            <w:tcBorders>
              <w:top w:val="single" w:sz="4" w:space="0" w:color="000000"/>
              <w:left w:val="single" w:sz="4" w:space="0" w:color="000000"/>
              <w:bottom w:val="nil" w:sz="6" w:space="0" w:color="auto"/>
              <w:right w:val="single" w:sz="4" w:space="0" w:color="000000"/>
            </w:tcBorders>
            <w:shd w:val="clear" w:color="auto" w:fill="D2D2D2"/>
          </w:tcPr>
          <w:p>
            <w:pPr/>
          </w:p>
        </w:tc>
        <w:tc>
          <w:tcPr>
            <w:tcW w:w="3414" w:type="dxa"/>
            <w:vMerge w:val="restart"/>
            <w:tcBorders>
              <w:top w:val="single" w:sz="4" w:space="0" w:color="000000"/>
              <w:left w:val="single" w:sz="10" w:space="0" w:color="D2D2D2"/>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北京市海淀区上地信息产业基地开拓路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号数码视讯大厦</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北京市海淀区上地信息产业基地开拓路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号数码视讯大厦</w:t>
            </w:r>
          </w:p>
        </w:tc>
      </w:tr>
      <w:tr>
        <w:trPr>
          <w:trHeight w:val="392" w:hRule="exact"/>
        </w:trPr>
        <w:tc>
          <w:tcPr>
            <w:tcW w:w="29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414" w:type="dxa"/>
            <w:vMerge/>
            <w:tcBorders>
              <w:left w:val="single" w:sz="10"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2966" w:type="dxa"/>
            <w:tcBorders>
              <w:top w:val="nil" w:sz="6" w:space="0" w:color="auto"/>
              <w:left w:val="single" w:sz="4" w:space="0" w:color="000000"/>
              <w:bottom w:val="single" w:sz="4" w:space="0" w:color="000000"/>
              <w:right w:val="single" w:sz="4" w:space="0" w:color="000000"/>
            </w:tcBorders>
            <w:shd w:val="clear" w:color="auto" w:fill="D2D2D2"/>
          </w:tcPr>
          <w:p>
            <w:pPr/>
          </w:p>
        </w:tc>
        <w:tc>
          <w:tcPr>
            <w:tcW w:w="3414" w:type="dxa"/>
            <w:vMerge/>
            <w:tcBorders>
              <w:left w:val="single" w:sz="10"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4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010-82345841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010-82345841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4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010-82345842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010-82345842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4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8">
              <w:r>
                <w:rPr>
                  <w:rFonts w:ascii="Times New Roman"/>
                  <w:sz w:val="18"/>
                </w:rPr>
                <w:t>sumavision@sumavision.com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8">
              <w:r>
                <w:rPr>
                  <w:rFonts w:ascii="Times New Roman"/>
                  <w:sz w:val="18"/>
                </w:rPr>
                <w:t>sumavision@sumavision.com</w:t>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6380"/>
        <w:gridCol w:w="3189"/>
      </w:tblGrid>
      <w:tr>
        <w:trPr>
          <w:trHeight w:val="402" w:hRule="exact"/>
        </w:trPr>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after="0" w:line="240" w:lineRule="auto"/>
        <w:jc w:val="left"/>
        <w:rPr>
          <w:rFonts w:ascii="宋体" w:hAnsi="宋体" w:cs="宋体" w:eastAsia="宋体" w:hint="default"/>
          <w:sz w:val="18"/>
          <w:szCs w:val="18"/>
        </w:rPr>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4"/>
        <w:spacing w:line="240" w:lineRule="auto" w:before="26"/>
        <w:ind w:left="154" w:right="0"/>
        <w:jc w:val="left"/>
        <w:rPr>
          <w:b w:val="0"/>
          <w:bCs w:val="0"/>
        </w:rPr>
      </w:pPr>
      <w:bookmarkStart w:name="四、公司历史沿革" w:id="8"/>
      <w:bookmarkEnd w:id="8"/>
      <w:r>
        <w:rPr>
          <w:b w:val="0"/>
          <w:bCs w:val="0"/>
        </w:rPr>
      </w: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北京市海淀区清华 大学学研大厦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A914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1101081123146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110108718789223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71878922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股份公司成立变更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北京市海淀区盈创 动力大厦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110108001231462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110108718789223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71878922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首次公开发行股票 变更注册登记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北京市海淀区上地 信息产业基地开拓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110108001231462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110108718789223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71878922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资本公积金转增股 本变更注册登记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北京市海淀区上地 信息产业基地开拓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110108001231462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110108718789223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71878922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资本公积金转增股 本变更注册登记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北京市海淀区上地 信息产业基地开拓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110108001231462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110108718789223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71878922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资本公积金转增股 本变更注册登记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北京市海淀区上地 信息产业基地开拓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110108001231462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110108718789223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71878922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pict>
          <v:group style="position:absolute;margin-left:189.800003pt;margin-top:350.869995pt;width:87.7pt;height:28pt;mso-position-horizontal-relative:page;mso-position-vertical-relative:page;z-index:-1426936" coordorigin="3796,7017" coordsize="1754,560">
            <v:group style="position:absolute;left:3807;top:7029;width:2;height:393" coordorigin="3807,7029" coordsize="2,393">
              <v:shape style="position:absolute;left:3807;top:7029;width:2;height:393" coordorigin="3807,7029" coordsize="0,393" path="m3807,7029l3807,7421e" filled="false" stroked="true" strokeweight="1.140pt" strokecolor="#ffffff">
                <v:path arrowok="t"/>
              </v:shape>
            </v:group>
            <v:group style="position:absolute;left:3796;top:7421;width:1754;height:156" coordorigin="3796,7421" coordsize="1754,156">
              <v:shape style="position:absolute;left:3796;top:7421;width:1754;height:156" coordorigin="3796,7421" coordsize="1754,156" path="m3796,7577l5550,7577,5550,7421,3796,7421,3796,7577xe" filled="true" fillcolor="#ffffff" stroked="false">
                <v:path arrowok="t"/>
                <v:fill type="solid"/>
              </v:shape>
            </v:group>
            <v:group style="position:absolute;left:3819;top:7029;width:1708;height:393" coordorigin="3819,7029" coordsize="1708,393">
              <v:shape style="position:absolute;left:3819;top:7029;width:1708;height:393" coordorigin="3819,7029" coordsize="1708,393" path="m3819,7421l5527,7421,5527,7029,3819,7029,3819,7421xe" filled="true" fillcolor="#ffffff" stroked="false">
                <v:path arrowok="t"/>
                <v:fill type="solid"/>
              </v:shape>
            </v:group>
            <w10:wrap type="none"/>
          </v:group>
        </w:pict>
      </w: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left="2644" w:right="0"/>
        <w:jc w:val="left"/>
        <w:rPr>
          <w:b w:val="0"/>
          <w:bCs w:val="0"/>
        </w:rPr>
      </w:pPr>
      <w:bookmarkStart w:name="第三节 会计数据和财务指标摘要" w:id="9"/>
      <w:bookmarkEnd w:id="9"/>
      <w:r>
        <w:rPr>
          <w:b w:val="0"/>
          <w:bCs w:val="0"/>
        </w:rPr>
      </w:r>
      <w:bookmarkStart w:name="_bookmark2" w:id="10"/>
      <w:bookmarkEnd w:id="10"/>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left="154" w:right="0"/>
        <w:jc w:val="left"/>
        <w:rPr>
          <w:b w:val="0"/>
          <w:bCs w:val="0"/>
        </w:rPr>
      </w:pPr>
      <w:bookmarkStart w:name="一、主要会计数据和财务指标" w:id="11"/>
      <w:bookmarkEnd w:id="11"/>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634"/>
        <w:gridCol w:w="348"/>
        <w:gridCol w:w="1427"/>
        <w:gridCol w:w="1764"/>
        <w:gridCol w:w="1763"/>
        <w:gridCol w:w="1621"/>
      </w:tblGrid>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547,320,603.01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386,551,049.25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524,819,668.60</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154,163,293.54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105,456,055.55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126,629,895.48</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123,082,357.17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85,170,358.58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227,579,318.48</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194,190,371.34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151,516,561.33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295,802,578.58</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5" w:right="0"/>
              <w:jc w:val="left"/>
              <w:rPr>
                <w:rFonts w:ascii="Times New Roman" w:hAnsi="Times New Roman" w:cs="Times New Roman" w:eastAsia="Times New Roman" w:hint="default"/>
                <w:sz w:val="18"/>
                <w:szCs w:val="18"/>
              </w:rPr>
            </w:pPr>
            <w:r>
              <w:rPr>
                <w:rFonts w:ascii="Times New Roman"/>
                <w:sz w:val="18"/>
              </w:rPr>
              <w:t>181,440,304.17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136,767,203.59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32.66%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267,695,130.07</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除非经常性损益后的净利润（元</w:t>
            </w:r>
          </w:p>
        </w:tc>
        <w:tc>
          <w:tcPr>
            <w:tcW w:w="348"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158,527,817.59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95,526,251.79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65.95%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248,360,905.65</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5" w:right="0"/>
              <w:jc w:val="left"/>
              <w:rPr>
                <w:rFonts w:ascii="Times New Roman" w:hAnsi="Times New Roman" w:cs="Times New Roman" w:eastAsia="Times New Roman" w:hint="default"/>
                <w:sz w:val="18"/>
                <w:szCs w:val="18"/>
              </w:rPr>
            </w:pPr>
            <w:r>
              <w:rPr>
                <w:rFonts w:ascii="Times New Roman"/>
                <w:sz w:val="18"/>
              </w:rPr>
              <w:t>252,613,751.67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70,036,859.42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260.69%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157,116,012.66</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0.3667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0.2057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78.27%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0.4676</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10.42%</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688,834,305.00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340,460,084.00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102.32%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336,000,000.00</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3,285,481,638.90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2,833,760,636.27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2,684,147,877.57</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258,888,487.03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136,796,874.54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89.25%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135,677,868.78</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2,895,724,385.29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2,668,529,858.02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2,526,970,262.13</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4.2038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7.838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-46.37%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7.5207</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w:t>
            </w:r>
          </w:p>
        </w:tc>
      </w:tr>
    </w:tbl>
    <w:p>
      <w:pPr>
        <w:spacing w:line="316" w:lineRule="auto" w:before="51"/>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公司报告期末至年度报告披露日股本是否因发行新股、增发、配股、股权激励行权、回购等原因发生变化且影响所有者权益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金额</w:t>
      </w:r>
    </w:p>
    <w:p>
      <w:pPr>
        <w:spacing w:before="5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657"/>
        <w:gridCol w:w="4912"/>
      </w:tblGrid>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4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0.2634</w:t>
            </w:r>
          </w:p>
        </w:tc>
      </w:tr>
    </w:tbl>
    <w:p>
      <w:pPr>
        <w:spacing w:line="240" w:lineRule="auto" w:before="2"/>
        <w:rPr>
          <w:rFonts w:ascii="宋体" w:hAnsi="宋体" w:cs="宋体" w:eastAsia="宋体" w:hint="default"/>
          <w:sz w:val="18"/>
          <w:szCs w:val="18"/>
        </w:rPr>
      </w:pPr>
    </w:p>
    <w:p>
      <w:pPr>
        <w:pStyle w:val="Heading4"/>
        <w:spacing w:line="240" w:lineRule="auto" w:before="26"/>
        <w:ind w:left="154" w:right="0"/>
        <w:jc w:val="left"/>
        <w:rPr>
          <w:b w:val="0"/>
          <w:bCs w:val="0"/>
        </w:rPr>
      </w:pPr>
      <w:bookmarkStart w:name="二、非经常性损益的项目及金额" w:id="12"/>
      <w:bookmarkEnd w:id="12"/>
      <w:r>
        <w:rPr>
          <w:b w:val="0"/>
          <w:bCs w:val="0"/>
        </w:rPr>
      </w:r>
      <w:r>
        <w:rPr/>
        <w:t>二、非经常性损益的项目及金额</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1,359,950.15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15,740,212.00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-250,984.71</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23,297,226.42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27,226,371.73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22,188,992.00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28,054.79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961,678.84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341,949.30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-150,533.32</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2,602,440.03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1,999,383.78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2,345,068.05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131,983.59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68,197.45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108,181.50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22,912,486.58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41,240,951.80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19,334,224.42</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52" w:firstLine="0"/>
        <w:jc w:val="both"/>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3" w:right="152" w:firstLine="0"/>
        <w:jc w:val="both"/>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line="240" w:lineRule="auto" w:before="6"/>
        <w:rPr>
          <w:rFonts w:ascii="宋体" w:hAnsi="宋体" w:cs="宋体" w:eastAsia="宋体" w:hint="default"/>
          <w:sz w:val="21"/>
          <w:szCs w:val="21"/>
        </w:rPr>
      </w:pPr>
    </w:p>
    <w:p>
      <w:pPr>
        <w:pStyle w:val="Heading4"/>
        <w:spacing w:line="240" w:lineRule="auto"/>
        <w:ind w:right="0"/>
        <w:jc w:val="both"/>
        <w:rPr>
          <w:b w:val="0"/>
          <w:bCs w:val="0"/>
        </w:rPr>
      </w:pPr>
      <w:bookmarkStart w:name="三、重大风险提示" w:id="13"/>
      <w:bookmarkEnd w:id="13"/>
      <w:r>
        <w:rPr>
          <w:b w:val="0"/>
          <w:bCs w:val="0"/>
        </w:rPr>
      </w:r>
      <w:r>
        <w:rPr/>
        <w:t>三、重大风险提示</w:t>
      </w:r>
      <w:r>
        <w:rPr>
          <w:b w:val="0"/>
          <w:bCs w:val="0"/>
        </w:rPr>
      </w:r>
    </w:p>
    <w:p>
      <w:pPr>
        <w:spacing w:line="240" w:lineRule="auto" w:before="6"/>
        <w:rPr>
          <w:rFonts w:ascii="宋体" w:hAnsi="宋体" w:cs="宋体" w:eastAsia="宋体" w:hint="default"/>
          <w:b/>
          <w:bCs/>
          <w:sz w:val="30"/>
          <w:szCs w:val="30"/>
        </w:rPr>
      </w:pPr>
    </w:p>
    <w:p>
      <w:pPr>
        <w:pStyle w:val="BodyText"/>
        <w:spacing w:line="386" w:lineRule="auto" w:before="0"/>
        <w:ind w:left="573" w:right="0" w:firstLine="2"/>
        <w:jc w:val="left"/>
      </w:pPr>
      <w:bookmarkStart w:name="1、管理风险" w:id="14"/>
      <w:bookmarkEnd w:id="14"/>
      <w:r>
        <w:rPr/>
      </w:r>
      <w:r>
        <w:rPr>
          <w:rFonts w:ascii="Times New Roman" w:hAnsi="Times New Roman" w:cs="Times New Roman" w:eastAsia="Times New Roman" w:hint="default"/>
          <w:b/>
          <w:bCs/>
        </w:rPr>
        <w:t>1</w:t>
      </w:r>
      <w:r>
        <w:rPr>
          <w:rFonts w:ascii="宋体" w:hAnsi="宋体" w:cs="宋体" w:eastAsia="宋体" w:hint="default"/>
          <w:b/>
          <w:bCs/>
        </w:rPr>
        <w:t>、管理风险</w:t>
      </w:r>
      <w:r>
        <w:rPr>
          <w:rFonts w:ascii="宋体" w:hAnsi="宋体" w:cs="宋体" w:eastAsia="宋体" w:hint="default"/>
          <w:b/>
          <w:bCs/>
          <w:w w:val="99"/>
        </w:rPr>
        <w:t> </w:t>
      </w:r>
      <w:bookmarkStart w:name="随着公司业务板块上断增加，分子公司、参控股公司、员工数量上断增多，公司的组织架构" w:id="15"/>
      <w:bookmarkEnd w:id="15"/>
      <w:r>
        <w:rPr>
          <w:rFonts w:ascii="宋体" w:hAnsi="宋体" w:cs="宋体" w:eastAsia="宋体" w:hint="default"/>
          <w:b/>
          <w:bCs/>
          <w:w w:val="99"/>
        </w:rPr>
      </w:r>
      <w:r>
        <w:rPr>
          <w:spacing w:val="-1"/>
        </w:rPr>
        <w:t>随着公司业务板块不断增加，分子公司、参控股公司、员工数量不断增多，公司的组织架构不断向纵</w:t>
      </w:r>
    </w:p>
    <w:p>
      <w:pPr>
        <w:pStyle w:val="BodyText"/>
        <w:spacing w:line="408" w:lineRule="auto" w:before="65"/>
        <w:ind w:left="153" w:right="150"/>
        <w:jc w:val="both"/>
      </w:pPr>
      <w:r>
        <w:rPr>
          <w:spacing w:val="-1"/>
        </w:rPr>
        <w:t>深拓展，这对公司的管理水平提出了更高的要求，如果公司管理水平不能随着公司规模的发展而跃升到相</w:t>
      </w:r>
      <w:r>
        <w:rPr>
          <w:spacing w:val="-81"/>
        </w:rPr>
        <w:t> </w:t>
      </w:r>
      <w:r>
        <w:rPr>
          <w:spacing w:val="-81"/>
        </w:rPr>
      </w:r>
      <w:r>
        <w:rPr>
          <w:spacing w:val="-5"/>
        </w:rPr>
        <w:t>应高度，将会构成公司继续向前发展的障碍。公司将进一步完善内部组织结构，加强内部控制和风险管理，</w:t>
      </w:r>
      <w:r>
        <w:rPr>
          <w:spacing w:val="-100"/>
        </w:rPr>
        <w:t> </w:t>
      </w:r>
      <w:r>
        <w:rPr>
          <w:spacing w:val="-100"/>
        </w:rPr>
      </w:r>
      <w:r>
        <w:rPr>
          <w:spacing w:val="-1"/>
        </w:rPr>
        <w:t>提高管理者管理水平，使公司管理更加制度化、规范化、科学化。到目前为止，公司的管理水平能够适应</w:t>
      </w:r>
      <w:r>
        <w:rPr>
          <w:spacing w:val="-83"/>
        </w:rPr>
        <w:t> </w:t>
      </w:r>
      <w:r>
        <w:rPr>
          <w:spacing w:val="-83"/>
        </w:rPr>
      </w:r>
      <w:r>
        <w:rPr/>
        <w:t>公司发展的需要。</w:t>
      </w:r>
    </w:p>
    <w:p>
      <w:pPr>
        <w:spacing w:line="420" w:lineRule="auto" w:before="46"/>
        <w:ind w:left="573" w:right="0" w:firstLine="2"/>
        <w:jc w:val="left"/>
        <w:rPr>
          <w:rFonts w:ascii="Times New Roman" w:hAnsi="Times New Roman" w:cs="Times New Roman" w:eastAsia="Times New Roman" w:hint="default"/>
          <w:sz w:val="21"/>
          <w:szCs w:val="21"/>
        </w:rPr>
      </w:pPr>
      <w:bookmarkStart w:name="2、产业周期变长的风险" w:id="16"/>
      <w:bookmarkEnd w:id="1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、产业周期变长的风险</w:t>
      </w:r>
      <w:r>
        <w:rPr>
          <w:rFonts w:ascii="宋体" w:hAnsi="宋体" w:cs="宋体" w:eastAsia="宋体" w:hint="default"/>
          <w:b/>
          <w:bCs/>
          <w:w w:val="99"/>
          <w:sz w:val="21"/>
          <w:szCs w:val="21"/>
        </w:rPr>
        <w:t> </w:t>
      </w:r>
      <w:r>
        <w:rPr>
          <w:rFonts w:ascii="宋体" w:hAnsi="宋体" w:cs="宋体" w:eastAsia="宋体" w:hint="default"/>
          <w:spacing w:val="-4"/>
          <w:sz w:val="21"/>
          <w:szCs w:val="21"/>
        </w:rPr>
        <w:t>公司逐步从单纯的设备供应商实现了向联合运营设备供应商的转变，互联网金融运营业务、</w:t>
      </w:r>
      <w:r>
        <w:rPr>
          <w:rFonts w:ascii="Times New Roman" w:hAnsi="Times New Roman" w:cs="Times New Roman" w:eastAsia="Times New Roman" w:hint="default"/>
          <w:spacing w:val="-4"/>
          <w:sz w:val="21"/>
          <w:szCs w:val="21"/>
        </w:rPr>
        <w:t>DVB+OTT</w:t>
      </w:r>
    </w:p>
    <w:p>
      <w:pPr>
        <w:pStyle w:val="BodyText"/>
        <w:spacing w:line="240" w:lineRule="auto" w:before="3"/>
        <w:ind w:left="153" w:right="0"/>
        <w:jc w:val="both"/>
      </w:pPr>
      <w:r>
        <w:rPr/>
        <w:t>全产业链业务将经历一个较长的周期，如果不能按照既定产业规划收回效益，公司的资金收益率可能会受</w:t>
      </w:r>
    </w:p>
    <w:p>
      <w:pPr>
        <w:spacing w:after="0" w:line="240" w:lineRule="auto"/>
        <w:jc w:val="both"/>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6"/>
          <w:szCs w:val="26"/>
        </w:rPr>
      </w:pPr>
    </w:p>
    <w:p>
      <w:pPr>
        <w:pStyle w:val="BodyText"/>
        <w:spacing w:line="240" w:lineRule="auto" w:before="35"/>
        <w:ind w:left="154" w:right="0"/>
        <w:jc w:val="both"/>
      </w:pPr>
      <w:r>
        <w:rPr/>
        <w:t>影响。</w:t>
      </w:r>
    </w:p>
    <w:p>
      <w:pPr>
        <w:spacing w:line="240" w:lineRule="auto" w:before="9"/>
        <w:rPr>
          <w:rFonts w:ascii="宋体" w:hAnsi="宋体" w:cs="宋体" w:eastAsia="宋体" w:hint="default"/>
          <w:sz w:val="17"/>
          <w:szCs w:val="17"/>
        </w:rPr>
      </w:pPr>
    </w:p>
    <w:p>
      <w:pPr>
        <w:pStyle w:val="BodyText"/>
        <w:spacing w:line="420" w:lineRule="auto" w:before="0"/>
        <w:ind w:left="574" w:right="0" w:firstLine="2"/>
        <w:jc w:val="left"/>
      </w:pPr>
      <w:bookmarkStart w:name="3、毛利率下降的风险" w:id="17"/>
      <w:bookmarkEnd w:id="17"/>
      <w:r>
        <w:rPr/>
      </w:r>
      <w:r>
        <w:rPr>
          <w:rFonts w:ascii="Times New Roman" w:hAnsi="Times New Roman" w:cs="Times New Roman" w:eastAsia="Times New Roman" w:hint="default"/>
          <w:b/>
          <w:bCs/>
        </w:rPr>
        <w:t>3</w:t>
      </w:r>
      <w:r>
        <w:rPr>
          <w:rFonts w:ascii="宋体" w:hAnsi="宋体" w:cs="宋体" w:eastAsia="宋体" w:hint="default"/>
          <w:b/>
          <w:bCs/>
        </w:rPr>
        <w:t>、毛利率下降的风险</w:t>
      </w:r>
      <w:r>
        <w:rPr>
          <w:rFonts w:ascii="宋体" w:hAnsi="宋体" w:cs="宋体" w:eastAsia="宋体" w:hint="default"/>
          <w:b/>
          <w:bCs/>
          <w:w w:val="99"/>
        </w:rPr>
        <w:t> </w:t>
      </w:r>
      <w:r>
        <w:rPr>
          <w:spacing w:val="-6"/>
        </w:rPr>
        <w:t>原有业务毛利率基本稳定；新业务的平均毛利率相对可能会降低，将会拉低总体利润率。推出新业务、</w:t>
      </w:r>
    </w:p>
    <w:p>
      <w:pPr>
        <w:pStyle w:val="BodyText"/>
        <w:spacing w:line="240" w:lineRule="auto" w:before="37"/>
        <w:ind w:left="154" w:right="0"/>
        <w:jc w:val="both"/>
      </w:pPr>
      <w:r>
        <w:rPr/>
        <w:t>新产品、新服务可以创造新的利润增长点，从长远上保持公司业务综合竞争力。</w:t>
      </w:r>
    </w:p>
    <w:p>
      <w:pPr>
        <w:spacing w:line="240" w:lineRule="auto" w:before="9"/>
        <w:rPr>
          <w:rFonts w:ascii="宋体" w:hAnsi="宋体" w:cs="宋体" w:eastAsia="宋体" w:hint="default"/>
          <w:sz w:val="17"/>
          <w:szCs w:val="17"/>
        </w:rPr>
      </w:pPr>
    </w:p>
    <w:p>
      <w:pPr>
        <w:pStyle w:val="BodyText"/>
        <w:spacing w:line="420" w:lineRule="auto" w:before="0"/>
        <w:ind w:left="573" w:right="0" w:firstLine="2"/>
        <w:jc w:val="left"/>
      </w:pPr>
      <w:bookmarkStart w:name="4、项目研发风险" w:id="18"/>
      <w:bookmarkEnd w:id="18"/>
      <w:r>
        <w:rPr/>
      </w:r>
      <w:r>
        <w:rPr>
          <w:rFonts w:ascii="Times New Roman" w:hAnsi="Times New Roman" w:cs="Times New Roman" w:eastAsia="Times New Roman" w:hint="default"/>
          <w:b/>
          <w:bCs/>
        </w:rPr>
        <w:t>4</w:t>
      </w:r>
      <w:r>
        <w:rPr>
          <w:rFonts w:ascii="宋体" w:hAnsi="宋体" w:cs="宋体" w:eastAsia="宋体" w:hint="default"/>
          <w:b/>
          <w:bCs/>
        </w:rPr>
        <w:t>、项目研发风险</w:t>
      </w:r>
      <w:r>
        <w:rPr>
          <w:rFonts w:ascii="宋体" w:hAnsi="宋体" w:cs="宋体" w:eastAsia="宋体" w:hint="default"/>
          <w:b/>
          <w:bCs/>
          <w:w w:val="99"/>
        </w:rPr>
        <w:t> </w:t>
      </w:r>
      <w:r>
        <w:rPr>
          <w:spacing w:val="-1"/>
        </w:rPr>
        <w:t>自主研发作为公司核心驱动力之一，公司每年投入较大研发费用，如果部分研发项目不成功，无法将</w:t>
      </w:r>
    </w:p>
    <w:p>
      <w:pPr>
        <w:pStyle w:val="BodyText"/>
        <w:spacing w:line="410" w:lineRule="auto" w:before="34"/>
        <w:ind w:left="153" w:right="150"/>
        <w:jc w:val="both"/>
      </w:pPr>
      <w:r>
        <w:rPr>
          <w:spacing w:val="-1"/>
        </w:rPr>
        <w:t>研发成果转换成有效产品，不能为公司贡献收入，从而导致研发费用投入无法收回的损失。为此，公司进</w:t>
      </w:r>
      <w:r>
        <w:rPr>
          <w:spacing w:val="-84"/>
        </w:rPr>
        <w:t> </w:t>
      </w:r>
      <w:r>
        <w:rPr>
          <w:spacing w:val="-84"/>
        </w:rPr>
      </w:r>
      <w:r>
        <w:rPr>
          <w:spacing w:val="-5"/>
        </w:rPr>
        <w:t>一步加强产品研发项目过程管理，明确进度、性能、功能、质量、成本等项目目标，并纳入项目目标实施、</w:t>
      </w:r>
      <w:r>
        <w:rPr/>
        <w:t> 检查、监控与考核之中，有效提高研发效率。</w:t>
      </w:r>
    </w:p>
    <w:p>
      <w:pPr>
        <w:spacing w:line="420" w:lineRule="auto" w:before="83"/>
        <w:ind w:left="574" w:right="0" w:firstLine="2"/>
        <w:jc w:val="left"/>
        <w:rPr>
          <w:rFonts w:ascii="宋体" w:hAnsi="宋体" w:cs="宋体" w:eastAsia="宋体" w:hint="default"/>
          <w:sz w:val="21"/>
          <w:szCs w:val="21"/>
        </w:rPr>
      </w:pPr>
      <w:bookmarkStart w:name="5、投资收益上能收回的风险" w:id="19"/>
      <w:bookmarkEnd w:id="1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、投资收益不能收回的风险</w:t>
      </w:r>
      <w:r>
        <w:rPr>
          <w:rFonts w:ascii="宋体" w:hAnsi="宋体" w:cs="宋体" w:eastAsia="宋体" w:hint="default"/>
          <w:b/>
          <w:bCs/>
          <w:w w:val="99"/>
          <w:sz w:val="21"/>
          <w:szCs w:val="21"/>
        </w:rPr>
        <w:t> </w:t>
      </w:r>
      <w:r>
        <w:rPr>
          <w:rFonts w:ascii="宋体" w:hAnsi="宋体" w:cs="宋体" w:eastAsia="宋体" w:hint="default"/>
          <w:spacing w:val="-1"/>
          <w:sz w:val="21"/>
          <w:szCs w:val="21"/>
        </w:rPr>
        <w:t>随着公司的发展，投资的项目或公司也会越来越多，如果被投资标的不能良好的发展，将存在投资收</w:t>
      </w:r>
    </w:p>
    <w:p>
      <w:pPr>
        <w:pStyle w:val="BodyText"/>
        <w:spacing w:line="410" w:lineRule="auto" w:before="34"/>
        <w:ind w:left="154" w:right="152"/>
        <w:jc w:val="both"/>
      </w:pPr>
      <w:r>
        <w:rPr>
          <w:spacing w:val="-1"/>
        </w:rPr>
        <w:t>益不能收回的风险。为此，公司从加强投资可行性分析、提高投资风险意识、避免决策失误、完善财务管</w:t>
      </w:r>
      <w:r>
        <w:rPr>
          <w:spacing w:val="-83"/>
        </w:rPr>
        <w:t> </w:t>
      </w:r>
      <w:r>
        <w:rPr>
          <w:spacing w:val="-83"/>
        </w:rPr>
      </w:r>
      <w:r>
        <w:rPr/>
        <w:t>理系统等方面降低相关风险。</w:t>
      </w:r>
    </w:p>
    <w:p>
      <w:pPr>
        <w:pStyle w:val="BodyText"/>
        <w:spacing w:line="420" w:lineRule="auto" w:before="82"/>
        <w:ind w:left="573" w:right="0" w:firstLine="2"/>
        <w:jc w:val="left"/>
      </w:pPr>
      <w:bookmarkStart w:name="6、人才流动风险" w:id="20"/>
      <w:bookmarkEnd w:id="20"/>
      <w:r>
        <w:rPr/>
      </w:r>
      <w:r>
        <w:rPr>
          <w:rFonts w:ascii="Times New Roman" w:hAnsi="Times New Roman" w:cs="Times New Roman" w:eastAsia="Times New Roman" w:hint="default"/>
          <w:b/>
          <w:bCs/>
        </w:rPr>
        <w:t>6</w:t>
      </w:r>
      <w:r>
        <w:rPr>
          <w:rFonts w:ascii="宋体" w:hAnsi="宋体" w:cs="宋体" w:eastAsia="宋体" w:hint="default"/>
          <w:b/>
          <w:bCs/>
        </w:rPr>
        <w:t>、人才流动风险</w:t>
      </w:r>
      <w:r>
        <w:rPr>
          <w:rFonts w:ascii="宋体" w:hAnsi="宋体" w:cs="宋体" w:eastAsia="宋体" w:hint="default"/>
          <w:b/>
          <w:bCs/>
          <w:w w:val="99"/>
        </w:rPr>
        <w:t> </w:t>
      </w:r>
      <w:r>
        <w:rPr>
          <w:spacing w:val="-1"/>
        </w:rPr>
        <w:t>公司正处于产业新型的发展时期，新的产品生产与运营模式需要创新型人才，需解决好公司与员工共</w:t>
      </w:r>
    </w:p>
    <w:p>
      <w:pPr>
        <w:pStyle w:val="BodyText"/>
        <w:spacing w:line="410" w:lineRule="auto" w:before="35"/>
        <w:ind w:left="153" w:right="149"/>
        <w:jc w:val="both"/>
      </w:pPr>
      <w:r>
        <w:rPr>
          <w:spacing w:val="-1"/>
        </w:rPr>
        <w:t>同成长的问题，否则公司人才流动风险将会加剧。公司通过优化薪酬体系等方式调动中高级管理人员、核</w:t>
      </w:r>
      <w:r>
        <w:rPr>
          <w:spacing w:val="-82"/>
        </w:rPr>
        <w:t> </w:t>
      </w:r>
      <w:r>
        <w:rPr>
          <w:spacing w:val="-82"/>
        </w:rPr>
      </w:r>
      <w:r>
        <w:rPr>
          <w:spacing w:val="-5"/>
        </w:rPr>
        <w:t>心业务骨干的积极性、创造性，激发员工提升个人与组织绩效，促进员工同公司共同实现持续、健康发展。</w:t>
      </w:r>
    </w:p>
    <w:p>
      <w:pPr>
        <w:spacing w:after="0" w:line="410" w:lineRule="auto"/>
        <w:jc w:val="both"/>
        <w:sectPr>
          <w:pgSz w:w="11910" w:h="16840"/>
          <w:pgMar w:header="0" w:footer="1226" w:top="780" w:bottom="1420" w:left="980" w:right="980"/>
        </w:sectPr>
      </w:pPr>
    </w:p>
    <w:p>
      <w:pPr>
        <w:tabs>
          <w:tab w:pos="8129" w:val="left" w:leader="none"/>
        </w:tabs>
        <w:spacing w:before="23"/>
        <w:ind w:left="207" w:right="104"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left="3591" w:right="3649"/>
        <w:jc w:val="center"/>
        <w:rPr>
          <w:b w:val="0"/>
          <w:bCs w:val="0"/>
        </w:rPr>
      </w:pPr>
      <w:bookmarkStart w:name="第四节 董事会报告" w:id="21"/>
      <w:bookmarkEnd w:id="21"/>
      <w:r>
        <w:rPr>
          <w:b w:val="0"/>
          <w:bCs w:val="0"/>
        </w:rPr>
      </w:r>
      <w:bookmarkStart w:name="_bookmark3" w:id="22"/>
      <w:bookmarkEnd w:id="22"/>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left="154" w:right="104"/>
        <w:jc w:val="left"/>
        <w:rPr>
          <w:b w:val="0"/>
          <w:bCs w:val="0"/>
        </w:rPr>
      </w:pPr>
      <w:bookmarkStart w:name="一、管理层讨论与分析" w:id="23"/>
      <w:bookmarkEnd w:id="23"/>
      <w:r>
        <w:rPr>
          <w:b w:val="0"/>
          <w:bCs w:val="0"/>
        </w:rPr>
      </w:r>
      <w:r>
        <w:rPr/>
        <w:t>一、管理层讨论与分析</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104"/>
        <w:jc w:val="left"/>
        <w:rPr>
          <w:b w:val="0"/>
          <w:bCs w:val="0"/>
        </w:rPr>
      </w:pPr>
      <w:bookmarkStart w:name="1、报告期内主要业务回顾" w:id="24"/>
      <w:bookmarkEnd w:id="24"/>
      <w:r>
        <w:rPr>
          <w:b w:val="0"/>
          <w:bCs w:val="0"/>
        </w:rPr>
      </w:r>
      <w:r>
        <w:rPr>
          <w:rFonts w:ascii="Times New Roman" w:hAnsi="Times New Roman" w:cs="Times New Roman" w:eastAsia="Times New Roman" w:hint="default"/>
        </w:rPr>
        <w:t>1</w:t>
      </w:r>
      <w:r>
        <w:rPr/>
        <w:t>、报告期内主要业务回顾</w:t>
      </w:r>
      <w:r>
        <w:rPr>
          <w:b w:val="0"/>
          <w:bCs w:val="0"/>
        </w:rPr>
      </w:r>
    </w:p>
    <w:p>
      <w:pPr>
        <w:spacing w:line="240" w:lineRule="auto" w:before="7"/>
        <w:rPr>
          <w:rFonts w:ascii="宋体" w:hAnsi="宋体" w:cs="宋体" w:eastAsia="宋体" w:hint="default"/>
          <w:b/>
          <w:bCs/>
          <w:sz w:val="30"/>
          <w:szCs w:val="30"/>
        </w:rPr>
      </w:pPr>
    </w:p>
    <w:p>
      <w:pPr>
        <w:pStyle w:val="BodyText"/>
        <w:spacing w:line="391" w:lineRule="auto" w:before="0"/>
        <w:ind w:left="154" w:right="104" w:firstLine="420"/>
        <w:jc w:val="left"/>
      </w:pPr>
      <w:r>
        <w:rPr>
          <w:rFonts w:ascii="Times New Roman" w:hAnsi="Times New Roman" w:cs="Times New Roman" w:eastAsia="Times New Roman" w:hint="default"/>
        </w:rPr>
        <w:t>2014</w:t>
      </w:r>
      <w:r>
        <w:rPr/>
        <w:t>年，公司围绕企业发展战略以及</w:t>
      </w:r>
      <w:r>
        <w:rPr>
          <w:rFonts w:ascii="Times New Roman" w:hAnsi="Times New Roman" w:cs="Times New Roman" w:eastAsia="Times New Roman" w:hint="default"/>
        </w:rPr>
        <w:t>2014</w:t>
      </w:r>
      <w:r>
        <w:rPr/>
        <w:t>年经营目标，以不断提升公司的核心竞争力、实现健康可持 续发展为目标，在传统业务稳健经营的基础之上，互联网金融、影视传媒、超光网、广电全网安全、互联 网电视等业务进展顺利，实现了经营业绩的稳步增长。报告期内，公司共实现营业收入</w:t>
      </w:r>
      <w:r>
        <w:rPr>
          <w:rFonts w:ascii="Times New Roman" w:hAnsi="Times New Roman" w:cs="Times New Roman" w:eastAsia="Times New Roman" w:hint="default"/>
        </w:rPr>
        <w:t>547,320,603.01</w:t>
      </w:r>
      <w:r>
        <w:rPr/>
        <w:t>元，</w:t>
      </w:r>
      <w:r>
        <w:rPr>
          <w:spacing w:val="-78"/>
        </w:rPr>
        <w:t> </w:t>
      </w:r>
      <w:r>
        <w:rPr/>
        <w:t>较上年同期增长</w:t>
      </w:r>
      <w:r>
        <w:rPr>
          <w:rFonts w:ascii="Times New Roman" w:hAnsi="Times New Roman" w:cs="Times New Roman" w:eastAsia="Times New Roman" w:hint="default"/>
        </w:rPr>
        <w:t>41.59%</w:t>
      </w:r>
      <w:r>
        <w:rPr/>
        <w:t>，实现归属于上市公司股东的净利润</w:t>
      </w:r>
      <w:r>
        <w:rPr>
          <w:rFonts w:ascii="Times New Roman" w:hAnsi="Times New Roman" w:cs="Times New Roman" w:eastAsia="Times New Roman" w:hint="default"/>
        </w:rPr>
        <w:t>181,440,304.17</w:t>
      </w:r>
      <w:r>
        <w:rPr/>
        <w:t>元，较上年同期增长</w:t>
      </w:r>
      <w:r>
        <w:rPr>
          <w:rFonts w:ascii="Times New Roman" w:hAnsi="Times New Roman" w:cs="Times New Roman" w:eastAsia="Times New Roman" w:hint="default"/>
        </w:rPr>
        <w:t>32.66%</w:t>
      </w:r>
      <w:r>
        <w:rPr/>
        <w:t>，</w:t>
      </w:r>
      <w:r>
        <w:rPr>
          <w:spacing w:val="-15"/>
        </w:rPr>
        <w:t> </w:t>
      </w:r>
      <w:r>
        <w:rPr/>
        <w:t>扣非后的净利润</w:t>
      </w:r>
      <w:r>
        <w:rPr>
          <w:rFonts w:ascii="Times New Roman" w:hAnsi="Times New Roman" w:cs="Times New Roman" w:eastAsia="Times New Roman" w:hint="default"/>
        </w:rPr>
        <w:t>158,527,817.59</w:t>
      </w:r>
      <w:r>
        <w:rPr/>
        <w:t>，较上年同期增长</w:t>
      </w:r>
      <w:r>
        <w:rPr>
          <w:rFonts w:ascii="Times New Roman" w:hAnsi="Times New Roman" w:cs="Times New Roman" w:eastAsia="Times New Roman" w:hint="default"/>
        </w:rPr>
        <w:t>65.95%</w:t>
      </w:r>
      <w:r>
        <w:rPr/>
        <w:t>。</w:t>
      </w:r>
    </w:p>
    <w:p>
      <w:pPr>
        <w:pStyle w:val="BodyText"/>
        <w:spacing w:line="410" w:lineRule="auto" w:before="70"/>
        <w:ind w:left="153" w:right="210" w:firstLine="420"/>
        <w:jc w:val="both"/>
      </w:pPr>
      <w:r>
        <w:rPr>
          <w:spacing w:val="-1"/>
        </w:rPr>
        <w:t>报告期内，公司与领先的广电运营商一道开创新模式、迎来新发展。公司产品已进入全国</w:t>
      </w:r>
      <w:r>
        <w:rPr>
          <w:rFonts w:ascii="宋体" w:hAnsi="宋体" w:cs="宋体" w:eastAsia="宋体" w:hint="default"/>
          <w:spacing w:val="-1"/>
        </w:rPr>
        <w:t>34</w:t>
      </w:r>
      <w:r>
        <w:rPr>
          <w:spacing w:val="-1"/>
        </w:rPr>
        <w:t>个省级网</w:t>
      </w:r>
      <w:r>
        <w:rPr/>
        <w:t> 络，</w:t>
      </w:r>
      <w:r>
        <w:rPr>
          <w:rFonts w:ascii="宋体" w:hAnsi="宋体" w:cs="宋体" w:eastAsia="宋体" w:hint="default"/>
        </w:rPr>
        <w:t>200</w:t>
      </w:r>
      <w:r>
        <w:rPr/>
        <w:t>多个地市级网络，并且在继续开拓海外市场。目前，公司已经完成在三网融合领域的全面布局并</w:t>
      </w:r>
      <w:r>
        <w:rPr>
          <w:spacing w:val="-36"/>
        </w:rPr>
        <w:t> </w:t>
      </w:r>
      <w:r>
        <w:rPr>
          <w:spacing w:val="-36"/>
        </w:rPr>
      </w:r>
      <w:r>
        <w:rPr/>
        <w:t>拥有下一代广电数字化、互联网化、宽带化的完整解决方案。</w:t>
      </w:r>
    </w:p>
    <w:p>
      <w:pPr>
        <w:pStyle w:val="BodyText"/>
        <w:spacing w:line="393" w:lineRule="auto" w:before="82"/>
        <w:ind w:left="153" w:right="104" w:firstLine="420"/>
        <w:jc w:val="left"/>
      </w:pPr>
      <w:r>
        <w:rPr/>
        <w:t>互联网金融业务快速发展。丰付金融平台快速发展，不断创新业务发展方向、拓展业务规模。目前， 已经与</w:t>
      </w:r>
      <w:r>
        <w:rPr>
          <w:spacing w:val="-53"/>
        </w:rPr>
        <w:t> </w:t>
      </w:r>
      <w:r>
        <w:rPr>
          <w:rFonts w:ascii="Times New Roman" w:hAnsi="Times New Roman" w:cs="Times New Roman" w:eastAsia="Times New Roman" w:hint="default"/>
        </w:rPr>
        <w:t>300</w:t>
      </w:r>
      <w:r>
        <w:rPr>
          <w:rFonts w:ascii="Times New Roman" w:hAnsi="Times New Roman" w:cs="Times New Roman" w:eastAsia="Times New Roman" w:hint="default"/>
          <w:spacing w:val="-2"/>
        </w:rPr>
        <w:t> </w:t>
      </w:r>
      <w:r>
        <w:rPr/>
        <w:t>多家合作平台对接，业务量提升速度不断加快。金融</w:t>
      </w:r>
      <w:r>
        <w:rPr>
          <w:spacing w:val="-53"/>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卡业务方面，公司将自身的信息安全 </w:t>
      </w:r>
      <w:r>
        <w:rPr>
          <w:spacing w:val="-5"/>
        </w:rPr>
        <w:t>技术优势与福州兆科资质和生产能力紧密结合，快速进入</w:t>
      </w:r>
      <w:r>
        <w:rPr>
          <w:spacing w:val="-56"/>
        </w:rPr>
        <w:t> </w:t>
      </w:r>
      <w:r>
        <w:rPr>
          <w:rFonts w:ascii="Times New Roman" w:hAnsi="Times New Roman" w:cs="Times New Roman" w:eastAsia="Times New Roman" w:hint="default"/>
        </w:rPr>
        <w:t>40</w:t>
      </w:r>
      <w:r>
        <w:rPr>
          <w:rFonts w:ascii="Times New Roman" w:hAnsi="Times New Roman" w:cs="Times New Roman" w:eastAsia="Times New Roman" w:hint="default"/>
          <w:spacing w:val="-4"/>
        </w:rPr>
        <w:t> </w:t>
      </w:r>
      <w:r>
        <w:rPr/>
        <w:t>亿张存量和每年</w:t>
      </w:r>
      <w:r>
        <w:rPr>
          <w:spacing w:val="-57"/>
        </w:rPr>
        <w:t> </w:t>
      </w:r>
      <w:r>
        <w:rPr>
          <w:rFonts w:ascii="Times New Roman" w:hAnsi="Times New Roman" w:cs="Times New Roman" w:eastAsia="Times New Roman" w:hint="default"/>
        </w:rPr>
        <w:t>4~6</w:t>
      </w:r>
      <w:r>
        <w:rPr>
          <w:rFonts w:ascii="Times New Roman" w:hAnsi="Times New Roman" w:cs="Times New Roman" w:eastAsia="Times New Roman" w:hint="default"/>
          <w:spacing w:val="-3"/>
        </w:rPr>
        <w:t> </w:t>
      </w:r>
      <w:r>
        <w:rPr>
          <w:spacing w:val="-1"/>
        </w:rPr>
        <w:t>亿张新增银行卡的市场，</w:t>
      </w:r>
      <w:r>
        <w:rPr>
          <w:spacing w:val="-95"/>
        </w:rPr>
        <w:t> </w:t>
      </w:r>
      <w:r>
        <w:rPr>
          <w:spacing w:val="-95"/>
        </w:rPr>
      </w:r>
      <w:r>
        <w:rPr>
          <w:spacing w:val="-3"/>
        </w:rPr>
        <w:t>同时，对公司的金融支付业务有很好的协同效应，进一步完善了公司在互联网金融产业链业务的战略布局。</w:t>
      </w:r>
    </w:p>
    <w:p>
      <w:pPr>
        <w:pStyle w:val="BodyText"/>
        <w:spacing w:line="403" w:lineRule="auto" w:before="97"/>
        <w:ind w:left="153" w:right="104" w:firstLine="420"/>
        <w:jc w:val="left"/>
      </w:pPr>
      <w:r>
        <w:rPr/>
        <w:t>影视传媒业务开展良好。子公司完美星空传媒有限公司已经完成了团队建设、品牌打造、联合制作、 自制发行等逐步发展壮大的过程。报告期内，公司自制电视剧《急诊室故事》获得发行许可证，联合拍摄 </w:t>
      </w:r>
      <w:r>
        <w:rPr>
          <w:spacing w:val="-2"/>
        </w:rPr>
        <w:t>的电影《京城</w:t>
      </w:r>
      <w:r>
        <w:rPr>
          <w:spacing w:val="-48"/>
        </w:rPr>
        <w:t> </w:t>
      </w:r>
      <w:r>
        <w:rPr>
          <w:rFonts w:ascii="Times New Roman" w:hAnsi="Times New Roman" w:cs="Times New Roman" w:eastAsia="Times New Roman" w:hint="default"/>
          <w:spacing w:val="-1"/>
        </w:rPr>
        <w:t>81</w:t>
      </w:r>
      <w:r>
        <w:rPr>
          <w:rFonts w:ascii="Times New Roman" w:hAnsi="Times New Roman" w:cs="Times New Roman" w:eastAsia="Times New Roman" w:hint="default"/>
          <w:spacing w:val="4"/>
        </w:rPr>
        <w:t> </w:t>
      </w:r>
      <w:r>
        <w:rPr>
          <w:spacing w:val="-8"/>
        </w:rPr>
        <w:t>号》、《闺蜜》等作品于三季度公映，反响热烈，获得良好的口碑与票房；</w:t>
      </w:r>
      <w:r>
        <w:rPr>
          <w:rFonts w:ascii="Times New Roman" w:hAnsi="Times New Roman" w:cs="Times New Roman" w:eastAsia="Times New Roman" w:hint="default"/>
          <w:spacing w:val="-8"/>
        </w:rPr>
        <w:t>2014</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4"/>
        </w:rPr>
        <w:t> </w:t>
      </w:r>
      <w:r>
        <w:rPr/>
        <w:t>月公</w:t>
      </w:r>
      <w:r>
        <w:rPr>
          <w:spacing w:val="-96"/>
        </w:rPr>
        <w:t> </w:t>
      </w:r>
      <w:r>
        <w:rPr>
          <w:spacing w:val="-3"/>
        </w:rPr>
        <w:t>司与福建恒业电影发行有限公司签订战略合作协议，有利于双方发挥各自的资源优势，提升整体运营效率，</w:t>
      </w:r>
      <w:r>
        <w:rPr>
          <w:spacing w:val="-92"/>
        </w:rPr>
        <w:t> </w:t>
      </w:r>
      <w:r>
        <w:rPr>
          <w:spacing w:val="-92"/>
        </w:rPr>
      </w:r>
      <w:r>
        <w:rPr/>
        <w:t>同时为公司在影视传媒业界的进一步发展奠定了良好基础。</w:t>
      </w:r>
    </w:p>
    <w:p>
      <w:pPr>
        <w:pStyle w:val="BodyText"/>
        <w:spacing w:line="403" w:lineRule="auto" w:before="90"/>
        <w:ind w:left="153" w:right="104" w:firstLine="420"/>
        <w:jc w:val="left"/>
      </w:pPr>
      <w:r>
        <w:rPr/>
        <w:t>超光网目前已经开始规模化部署，国内行业市场的双向化、高清市场需求继续保持蓬勃向上的发展态 势，公司此项营业务市场占有率及竞争力持续稳居领先水平。公司到目前为止始终保持市场占有率第一，</w:t>
      </w:r>
      <w:r>
        <w:rPr>
          <w:spacing w:val="-38"/>
        </w:rPr>
        <w:t> </w:t>
      </w:r>
      <w:r>
        <w:rPr>
          <w:spacing w:val="-38"/>
        </w:rPr>
      </w:r>
      <w:r>
        <w:rPr/>
        <w:t>目前占国内市场份额</w:t>
      </w:r>
      <w:r>
        <w:rPr>
          <w:spacing w:val="-66"/>
        </w:rPr>
        <w:t> </w:t>
      </w:r>
      <w:r>
        <w:rPr>
          <w:rFonts w:ascii="Times New Roman" w:hAnsi="Times New Roman" w:cs="Times New Roman" w:eastAsia="Times New Roman" w:hint="default"/>
        </w:rPr>
        <w:t>70%</w:t>
      </w:r>
      <w:r>
        <w:rPr/>
        <w:t>左右，并已经储备好了相应的技术、人才和市场策略等相关工作，用以满足未来 广电互联网化的业务需求；同时，公司进一步加大了销售渠道的覆盖及渗透力度，渠道进一步下沉，推动 业务增长。</w:t>
      </w:r>
    </w:p>
    <w:p>
      <w:pPr>
        <w:pStyle w:val="BodyText"/>
        <w:spacing w:line="240" w:lineRule="auto" w:before="88"/>
        <w:ind w:left="574" w:right="104"/>
        <w:jc w:val="left"/>
      </w:pPr>
      <w:r>
        <w:rPr/>
        <w:t>国家信息安全等特定行业业务已经初具规模并快速增长，公司将继续紧抓重要的发展机遇，努力开拓</w:t>
      </w:r>
    </w:p>
    <w:p>
      <w:pPr>
        <w:spacing w:after="0" w:line="240" w:lineRule="auto"/>
        <w:jc w:val="left"/>
        <w:sectPr>
          <w:pgSz w:w="11910" w:h="16840"/>
          <w:pgMar w:header="0" w:footer="1226" w:top="780" w:bottom="1420" w:left="980" w:right="92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6"/>
          <w:szCs w:val="26"/>
        </w:rPr>
      </w:pPr>
    </w:p>
    <w:p>
      <w:pPr>
        <w:pStyle w:val="BodyText"/>
        <w:spacing w:line="240" w:lineRule="auto" w:before="35"/>
        <w:ind w:left="153" w:right="0"/>
        <w:jc w:val="left"/>
      </w:pPr>
      <w:r>
        <w:rPr/>
        <w:t>特定行业市场的供应，不断丰富产品线，提升产品配套层级，扩大产品应用范围，承接更多的项目。</w:t>
      </w:r>
    </w:p>
    <w:p>
      <w:pPr>
        <w:spacing w:line="240" w:lineRule="auto" w:before="9"/>
        <w:rPr>
          <w:rFonts w:ascii="宋体" w:hAnsi="宋体" w:cs="宋体" w:eastAsia="宋体" w:hint="default"/>
          <w:sz w:val="17"/>
          <w:szCs w:val="17"/>
        </w:rPr>
      </w:pPr>
    </w:p>
    <w:p>
      <w:pPr>
        <w:pStyle w:val="BodyText"/>
        <w:spacing w:line="393" w:lineRule="auto" w:before="0"/>
        <w:ind w:left="154" w:right="139" w:firstLine="420"/>
        <w:jc w:val="left"/>
      </w:pPr>
      <w:r>
        <w:rPr>
          <w:rFonts w:ascii="Times New Roman" w:hAnsi="Times New Roman" w:cs="Times New Roman" w:eastAsia="Times New Roman" w:hint="default"/>
        </w:rPr>
        <w:t>DVB+OTT</w:t>
      </w:r>
      <w:r>
        <w:rPr>
          <w:rFonts w:ascii="Times New Roman" w:hAnsi="Times New Roman" w:cs="Times New Roman" w:eastAsia="Times New Roman" w:hint="default"/>
          <w:spacing w:val="-1"/>
        </w:rPr>
        <w:t> </w:t>
      </w:r>
      <w:r>
        <w:rPr/>
        <w:t>业务继续推进实施。数码视讯</w:t>
      </w:r>
      <w:r>
        <w:rPr>
          <w:spacing w:val="-53"/>
        </w:rPr>
        <w:t> </w:t>
      </w:r>
      <w:r>
        <w:rPr>
          <w:rFonts w:ascii="Times New Roman" w:hAnsi="Times New Roman" w:cs="Times New Roman" w:eastAsia="Times New Roman" w:hint="default"/>
        </w:rPr>
        <w:t>OTT</w:t>
      </w:r>
      <w:r>
        <w:rPr>
          <w:rFonts w:ascii="Times New Roman" w:hAnsi="Times New Roman" w:cs="Times New Roman" w:eastAsia="Times New Roman" w:hint="default"/>
          <w:spacing w:val="-1"/>
        </w:rPr>
        <w:t> </w:t>
      </w:r>
      <w:r>
        <w:rPr/>
        <w:t>平台是目前国内商用案例最多的</w:t>
      </w:r>
      <w:r>
        <w:rPr>
          <w:spacing w:val="-53"/>
        </w:rPr>
        <w:t> </w:t>
      </w:r>
      <w:r>
        <w:rPr>
          <w:rFonts w:ascii="Times New Roman" w:hAnsi="Times New Roman" w:cs="Times New Roman" w:eastAsia="Times New Roman" w:hint="default"/>
        </w:rPr>
        <w:t>OTT</w:t>
      </w:r>
      <w:r>
        <w:rPr>
          <w:rFonts w:ascii="Times New Roman" w:hAnsi="Times New Roman" w:cs="Times New Roman" w:eastAsia="Times New Roman" w:hint="default"/>
          <w:spacing w:val="-1"/>
        </w:rPr>
        <w:t> </w:t>
      </w:r>
      <w:r>
        <w:rPr/>
        <w:t>平台，在国内外 有近</w:t>
      </w:r>
      <w:r>
        <w:rPr>
          <w:spacing w:val="-58"/>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个成功部署的案例；平台支持目前最新的</w:t>
      </w:r>
      <w:r>
        <w:rPr>
          <w:spacing w:val="-58"/>
        </w:rPr>
        <w:t> </w:t>
      </w:r>
      <w:r>
        <w:rPr>
          <w:rFonts w:ascii="Times New Roman" w:hAnsi="Times New Roman" w:cs="Times New Roman" w:eastAsia="Times New Roman" w:hint="default"/>
        </w:rPr>
        <w:t>4K/H.265</w:t>
      </w:r>
      <w:r>
        <w:rPr>
          <w:rFonts w:ascii="Times New Roman" w:hAnsi="Times New Roman" w:cs="Times New Roman" w:eastAsia="Times New Roman" w:hint="default"/>
          <w:spacing w:val="-5"/>
        </w:rPr>
        <w:t> </w:t>
      </w:r>
      <w:r>
        <w:rPr/>
        <w:t>节目的流媒体推送，并且在组网方式上支持业 内常见的</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种组网模式及终端模式（家庭网关、无线覆盖、纯</w:t>
      </w:r>
      <w:r>
        <w:rPr>
          <w:spacing w:val="-50"/>
        </w:rPr>
        <w:t> </w:t>
      </w:r>
      <w:r>
        <w:rPr>
          <w:rFonts w:ascii="Times New Roman" w:hAnsi="Times New Roman" w:cs="Times New Roman" w:eastAsia="Times New Roman" w:hint="default"/>
          <w:spacing w:val="-1"/>
          <w:w w:val="99"/>
        </w:rPr>
        <w:t>IP</w:t>
      </w:r>
      <w:r>
        <w:rPr>
          <w:rFonts w:ascii="Times New Roman" w:hAnsi="Times New Roman" w:cs="Times New Roman" w:eastAsia="Times New Roman" w:hint="default"/>
          <w:spacing w:val="1"/>
          <w:w w:val="99"/>
        </w:rPr>
        <w:t> </w:t>
      </w:r>
      <w:r>
        <w:rPr>
          <w:spacing w:val="-6"/>
          <w:w w:val="99"/>
        </w:rPr>
        <w:t>视频平台、</w:t>
      </w:r>
      <w:r>
        <w:rPr>
          <w:rFonts w:ascii="Times New Roman" w:hAnsi="Times New Roman" w:cs="Times New Roman" w:eastAsia="Times New Roman" w:hint="default"/>
          <w:spacing w:val="-6"/>
          <w:w w:val="99"/>
        </w:rPr>
        <w:t>DVB+OTT</w:t>
      </w:r>
      <w:r>
        <w:rPr>
          <w:spacing w:val="-6"/>
          <w:w w:val="99"/>
        </w:rPr>
        <w:t>）；通过该系统可</w:t>
      </w:r>
      <w:r>
        <w:rPr>
          <w:spacing w:val="-101"/>
          <w:w w:val="99"/>
        </w:rPr>
        <w:t> </w:t>
      </w:r>
      <w:r>
        <w:rPr>
          <w:spacing w:val="-101"/>
          <w:w w:val="99"/>
        </w:rPr>
      </w:r>
      <w:r>
        <w:rPr>
          <w:spacing w:val="-2"/>
        </w:rPr>
        <w:t>以推动广电运营商的宽带建设，将受众用户从广播网扩展至互联网，能够有效促进公司的智能终端</w:t>
      </w:r>
      <w:r>
        <w:rPr>
          <w:rFonts w:ascii="Times New Roman" w:hAnsi="Times New Roman" w:cs="Times New Roman" w:eastAsia="Times New Roman" w:hint="default"/>
          <w:spacing w:val="-2"/>
        </w:rPr>
        <w:t>/</w:t>
      </w:r>
      <w:r>
        <w:rPr>
          <w:spacing w:val="-2"/>
        </w:rPr>
        <w:t>家庭网</w:t>
      </w:r>
      <w:r>
        <w:rPr>
          <w:spacing w:val="-94"/>
        </w:rPr>
        <w:t> </w:t>
      </w:r>
      <w:r>
        <w:rPr>
          <w:spacing w:val="-1"/>
        </w:rPr>
        <w:t>关、多屏互动、互联网金融、双向网改，以及电视商务、体感技术、电视游戏等增值业务的深入发展，并</w:t>
      </w:r>
      <w:r>
        <w:rPr>
          <w:spacing w:val="-85"/>
        </w:rPr>
        <w:t> </w:t>
      </w:r>
      <w:r>
        <w:rPr>
          <w:spacing w:val="-85"/>
        </w:rPr>
      </w:r>
      <w:r>
        <w:rPr>
          <w:spacing w:val="-1"/>
        </w:rPr>
        <w:t>将推动云技术、虚拟终端、云转码、云游戏和大数据用户行为分析、精准广告等云战略的业务板块联动发</w:t>
      </w:r>
      <w:r>
        <w:rPr>
          <w:spacing w:val="-86"/>
        </w:rPr>
        <w:t> </w:t>
      </w:r>
      <w:r>
        <w:rPr>
          <w:spacing w:val="-86"/>
        </w:rPr>
      </w:r>
      <w:r>
        <w:rPr/>
        <w:t>展。</w:t>
      </w:r>
    </w:p>
    <w:p>
      <w:pPr>
        <w:pStyle w:val="BodyText"/>
        <w:spacing w:line="410" w:lineRule="auto" w:before="98"/>
        <w:ind w:left="154" w:right="151" w:firstLine="420"/>
        <w:jc w:val="both"/>
      </w:pPr>
      <w:r>
        <w:rPr>
          <w:spacing w:val="-1"/>
        </w:rPr>
        <w:t>总之，公司已确立的广电互联网化全产业链战略将持续推动公司的发展；同时国家信息安全等特定行</w:t>
      </w:r>
      <w:r>
        <w:rPr/>
        <w:t> </w:t>
      </w:r>
      <w:r>
        <w:rPr>
          <w:spacing w:val="-1"/>
        </w:rPr>
        <w:t>业业务、互联网金融业务发展迅速，公司将继续紧抓相关行业发展的机遇，快速扩大业务规模，不断提升</w:t>
      </w:r>
      <w:r>
        <w:rPr>
          <w:spacing w:val="-86"/>
        </w:rPr>
        <w:t> </w:t>
      </w:r>
      <w:r>
        <w:rPr>
          <w:spacing w:val="-86"/>
        </w:rPr>
      </w:r>
      <w:r>
        <w:rPr/>
        <w:t>核心竞争力。</w:t>
      </w:r>
    </w:p>
    <w:p>
      <w:pPr>
        <w:spacing w:line="240" w:lineRule="auto" w:before="3"/>
        <w:rPr>
          <w:rFonts w:ascii="宋体" w:hAnsi="宋体" w:cs="宋体" w:eastAsia="宋体" w:hint="default"/>
          <w:sz w:val="20"/>
          <w:szCs w:val="20"/>
        </w:rPr>
      </w:pPr>
    </w:p>
    <w:p>
      <w:pPr>
        <w:pStyle w:val="Heading6"/>
        <w:spacing w:line="240" w:lineRule="auto"/>
        <w:ind w:left="153" w:right="0"/>
        <w:jc w:val="left"/>
        <w:rPr>
          <w:b w:val="0"/>
          <w:bCs w:val="0"/>
        </w:rPr>
      </w:pPr>
      <w:bookmarkStart w:name="2、报告期内主要经营情况" w:id="25"/>
      <w:bookmarkEnd w:id="25"/>
      <w:r>
        <w:rPr>
          <w:b w:val="0"/>
          <w:bCs w:val="0"/>
        </w:rPr>
      </w:r>
      <w:r>
        <w:rPr>
          <w:rFonts w:ascii="Times New Roman" w:hAnsi="Times New Roman" w:cs="Times New Roman" w:eastAsia="Times New Roman" w:hint="default"/>
        </w:rPr>
        <w:t>2</w:t>
      </w:r>
      <w:r>
        <w:rPr/>
        <w:t>、报告期内主要经营情况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3" w:right="0"/>
        <w:jc w:val="left"/>
        <w:rPr>
          <w:b w:val="0"/>
          <w:bCs w:val="0"/>
        </w:rPr>
      </w:pPr>
      <w:bookmarkStart w:name="（1）主营业务分析" w:id="26"/>
      <w:bookmarkEnd w:id="26"/>
      <w:r>
        <w:rPr>
          <w:b w:val="0"/>
          <w:bCs w:val="0"/>
        </w:rPr>
      </w:r>
      <w:r>
        <w:rPr/>
        <w:t>（</w:t>
      </w:r>
      <w:r>
        <w:rPr>
          <w:rFonts w:ascii="Times New Roman" w:hAnsi="Times New Roman" w:cs="Times New Roman" w:eastAsia="Times New Roman" w:hint="default"/>
        </w:rPr>
        <w:t>1</w:t>
      </w:r>
      <w:r>
        <w:rPr/>
        <w:t>）主营业务分析</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概述</w:t>
      </w:r>
    </w:p>
    <w:p>
      <w:pPr>
        <w:spacing w:line="302" w:lineRule="auto" w:before="101"/>
        <w:ind w:left="154" w:right="146" w:firstLine="360"/>
        <w:jc w:val="left"/>
        <w:rPr>
          <w:rFonts w:ascii="宋体" w:hAnsi="宋体" w:cs="宋体" w:eastAsia="宋体" w:hint="default"/>
          <w:sz w:val="18"/>
          <w:szCs w:val="18"/>
        </w:rPr>
      </w:pPr>
      <w:r>
        <w:rPr>
          <w:rFonts w:ascii="宋体" w:hAnsi="宋体" w:cs="宋体" w:eastAsia="宋体" w:hint="default"/>
          <w:sz w:val="18"/>
          <w:szCs w:val="18"/>
        </w:rPr>
        <w:t>报告期内，公司实现主营业务收入</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54,732.06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万元，同比上升</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41.59%</w:t>
      </w:r>
      <w:r>
        <w:rPr>
          <w:rFonts w:ascii="宋体" w:hAnsi="宋体" w:cs="宋体" w:eastAsia="宋体" w:hint="default"/>
          <w:sz w:val="18"/>
          <w:szCs w:val="18"/>
        </w:rPr>
        <w:t>，利润总额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19,419.04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万元，同比上升</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28.16%</w:t>
      </w:r>
      <w:r>
        <w:rPr>
          <w:rFonts w:ascii="宋体" w:hAnsi="宋体" w:cs="宋体" w:eastAsia="宋体" w:hint="default"/>
          <w:sz w:val="18"/>
          <w:szCs w:val="18"/>
        </w:rPr>
        <w:t>；归</w:t>
      </w:r>
      <w:r>
        <w:rPr>
          <w:rFonts w:ascii="宋体" w:hAnsi="宋体" w:cs="宋体" w:eastAsia="宋体" w:hint="default"/>
          <w:spacing w:val="-4"/>
          <w:sz w:val="18"/>
          <w:szCs w:val="18"/>
        </w:rPr>
        <w:t> </w:t>
      </w:r>
      <w:r>
        <w:rPr>
          <w:rFonts w:ascii="宋体" w:hAnsi="宋体" w:cs="宋体" w:eastAsia="宋体" w:hint="default"/>
          <w:sz w:val="18"/>
          <w:szCs w:val="18"/>
        </w:rPr>
        <w:t>属于上市公司股东的净利润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18,144.03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万元，同比上升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32.66%</w:t>
      </w:r>
      <w:r>
        <w:rPr>
          <w:rFonts w:ascii="宋体" w:hAnsi="宋体" w:cs="宋体" w:eastAsia="宋体" w:hint="default"/>
          <w:sz w:val="18"/>
          <w:szCs w:val="18"/>
        </w:rPr>
        <w:t>。</w:t>
      </w:r>
    </w:p>
    <w:p>
      <w:pPr>
        <w:spacing w:before="5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）报告期利润构成或利润来源发生重大变动的说明</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）收入</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235" w:right="0"/>
              <w:jc w:val="left"/>
              <w:rPr>
                <w:rFonts w:ascii="Times New Roman" w:hAnsi="Times New Roman" w:cs="Times New Roman" w:eastAsia="Times New Roman" w:hint="default"/>
                <w:sz w:val="18"/>
                <w:szCs w:val="18"/>
              </w:rPr>
            </w:pPr>
            <w:r>
              <w:rPr>
                <w:rFonts w:ascii="Times New Roman"/>
                <w:sz w:val="18"/>
              </w:rPr>
              <w:t>547,320,603.01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4" w:right="0"/>
              <w:jc w:val="left"/>
              <w:rPr>
                <w:rFonts w:ascii="Times New Roman" w:hAnsi="Times New Roman" w:cs="Times New Roman" w:eastAsia="Times New Roman" w:hint="default"/>
                <w:sz w:val="18"/>
                <w:szCs w:val="18"/>
              </w:rPr>
            </w:pPr>
            <w:r>
              <w:rPr>
                <w:rFonts w:ascii="Times New Roman"/>
                <w:sz w:val="18"/>
              </w:rPr>
              <w:t>386,551,049.25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41.59%</w:t>
            </w:r>
          </w:p>
        </w:tc>
      </w:tr>
    </w:tbl>
    <w:p>
      <w:pPr>
        <w:spacing w:line="357" w:lineRule="auto" w:before="51"/>
        <w:ind w:left="513" w:right="0" w:hanging="360"/>
        <w:jc w:val="left"/>
        <w:rPr>
          <w:rFonts w:ascii="宋体" w:hAnsi="宋体" w:cs="宋体" w:eastAsia="宋体" w:hint="default"/>
          <w:sz w:val="18"/>
          <w:szCs w:val="18"/>
        </w:rPr>
      </w:pPr>
      <w:r>
        <w:rPr>
          <w:rFonts w:ascii="宋体" w:hAnsi="宋体" w:cs="宋体" w:eastAsia="宋体" w:hint="default"/>
          <w:sz w:val="18"/>
          <w:szCs w:val="18"/>
        </w:rPr>
        <w:t>驱动收入变化的因素 </w:t>
      </w:r>
      <w:r>
        <w:rPr>
          <w:rFonts w:ascii="宋体" w:hAnsi="宋体" w:cs="宋体" w:eastAsia="宋体" w:hint="default"/>
          <w:spacing w:val="-2"/>
          <w:sz w:val="18"/>
          <w:szCs w:val="18"/>
        </w:rPr>
        <w:t>报告期内，公司传统业务收入持续增长，软件业务、流媒体业务、超光网业务贡献突出；同时公司加大了新业务领域的</w:t>
      </w:r>
    </w:p>
    <w:p>
      <w:pPr>
        <w:spacing w:line="360" w:lineRule="auto" w:before="0"/>
        <w:ind w:left="153" w:right="953" w:firstLine="0"/>
        <w:jc w:val="left"/>
        <w:rPr>
          <w:rFonts w:ascii="宋体" w:hAnsi="宋体" w:cs="宋体" w:eastAsia="宋体" w:hint="default"/>
          <w:sz w:val="18"/>
          <w:szCs w:val="18"/>
        </w:rPr>
      </w:pPr>
      <w:r>
        <w:rPr>
          <w:rFonts w:ascii="宋体" w:hAnsi="宋体" w:cs="宋体" w:eastAsia="宋体" w:hint="default"/>
          <w:sz w:val="18"/>
          <w:szCs w:val="18"/>
        </w:rPr>
        <w:t>市场拓展力度，互联网金融业务、影视剧业务的收入较去年同期增长明显。从而整体收入取得较大幅度的增长。 公司实物销售收入是否大于劳务收入</w:t>
      </w:r>
    </w:p>
    <w:p>
      <w:pPr>
        <w:spacing w:before="2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6" w:right="0"/>
              <w:jc w:val="left"/>
              <w:rPr>
                <w:rFonts w:ascii="宋体" w:hAnsi="宋体" w:cs="宋体" w:eastAsia="宋体" w:hint="default"/>
                <w:sz w:val="18"/>
                <w:szCs w:val="18"/>
              </w:rPr>
            </w:pPr>
            <w:r>
              <w:rPr>
                <w:rFonts w:ascii="宋体" w:hAnsi="宋体" w:cs="宋体" w:eastAsia="宋体" w:hint="default"/>
                <w:sz w:val="18"/>
                <w:szCs w:val="18"/>
              </w:rPr>
              <w:t>行业分类</w:t>
            </w:r>
            <w:r>
              <w:rPr>
                <w:rFonts w:ascii="Times New Roman" w:hAnsi="Times New Roman" w:cs="Times New Roman" w:eastAsia="Times New Roman" w:hint="default"/>
                <w:sz w:val="18"/>
                <w:szCs w:val="18"/>
              </w:rPr>
              <w:t>/</w:t>
            </w:r>
            <w:r>
              <w:rPr>
                <w:rFonts w:ascii="宋体" w:hAnsi="宋体" w:cs="宋体" w:eastAsia="宋体" w:hint="default"/>
                <w:sz w:val="18"/>
                <w:szCs w:val="18"/>
              </w:rPr>
              <w:t>产品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软件开发、服务</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8,232,092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6,889,475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19.49%</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8,354,045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7,109,224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17.51%</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825,130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703,177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17.34%</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319" w:lineRule="auto" w:before="97"/>
              <w:ind w:left="22" w:right="123"/>
              <w:jc w:val="left"/>
              <w:rPr>
                <w:rFonts w:ascii="宋体" w:hAnsi="宋体" w:cs="宋体" w:eastAsia="宋体" w:hint="default"/>
                <w:sz w:val="18"/>
                <w:szCs w:val="18"/>
              </w:rPr>
            </w:pPr>
            <w:r>
              <w:rPr>
                <w:rFonts w:ascii="宋体" w:hAnsi="宋体" w:cs="宋体" w:eastAsia="宋体" w:hint="default"/>
                <w:sz w:val="18"/>
                <w:szCs w:val="18"/>
              </w:rPr>
              <w:t>流媒体技术服务与 应用</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13,011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34.12%</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15,477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77.88%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08"/>
        <w:gridCol w:w="1582"/>
        <w:gridCol w:w="1595"/>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98.94%</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超光网及终端</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87,577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41,141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112.87%</w:t>
            </w:r>
          </w:p>
        </w:tc>
      </w:tr>
      <w:tr>
        <w:trPr>
          <w:trHeight w:val="402" w:hRule="exact"/>
        </w:trPr>
        <w:tc>
          <w:tcPr>
            <w:tcW w:w="1608" w:type="dxa"/>
            <w:vMerge/>
            <w:tcBorders>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447.24%</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4,175.89%</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金融行业相关产品</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1,012,196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176,265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474.25%</w:t>
            </w:r>
          </w:p>
        </w:tc>
      </w:tr>
      <w:tr>
        <w:trPr>
          <w:trHeight w:val="402" w:hRule="exact"/>
        </w:trPr>
        <w:tc>
          <w:tcPr>
            <w:tcW w:w="1608" w:type="dxa"/>
            <w:vMerge/>
            <w:tcBorders>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1,783,373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194,577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816.54%</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789,489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4,211.32%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38" w:lineRule="auto" w:before="103"/>
        <w:ind w:left="513" w:right="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流媒体技术服务与应用增长变动较大是由于本报告期收入有较大幅度增长，其产销同比增加，同时为确保货源充足，本</w:t>
      </w:r>
    </w:p>
    <w:p>
      <w:pPr>
        <w:spacing w:line="355" w:lineRule="auto" w:before="8"/>
        <w:ind w:left="153" w:right="148" w:firstLine="0"/>
        <w:jc w:val="left"/>
        <w:rPr>
          <w:rFonts w:ascii="宋体" w:hAnsi="宋体" w:cs="宋体" w:eastAsia="宋体" w:hint="default"/>
          <w:sz w:val="18"/>
          <w:szCs w:val="18"/>
        </w:rPr>
      </w:pPr>
      <w:r>
        <w:rPr>
          <w:rFonts w:ascii="宋体" w:hAnsi="宋体" w:cs="宋体" w:eastAsia="宋体" w:hint="default"/>
          <w:spacing w:val="-5"/>
          <w:sz w:val="18"/>
          <w:szCs w:val="18"/>
        </w:rPr>
        <w:t>报告期库存量也有所增加。超光网及终端、金融行业相关产品本报告期业务有较大的进展，故相关数据均有较大幅度的增长</w:t>
      </w:r>
      <w:r>
        <w:rPr>
          <w:rFonts w:ascii="宋体" w:hAnsi="宋体" w:cs="宋体" w:eastAsia="宋体" w:hint="default"/>
          <w:spacing w:val="-5"/>
          <w:sz w:val="18"/>
          <w:szCs w:val="18"/>
        </w:rPr>
        <w:t>。</w:t>
      </w:r>
      <w:r>
        <w:rPr>
          <w:rFonts w:ascii="宋体" w:hAnsi="宋体" w:cs="宋体" w:eastAsia="宋体" w:hint="default"/>
          <w:spacing w:val="-78"/>
          <w:sz w:val="18"/>
          <w:szCs w:val="18"/>
        </w:rPr>
        <w:t> </w:t>
      </w:r>
      <w:r>
        <w:rPr>
          <w:rFonts w:ascii="宋体" w:hAnsi="宋体" w:cs="宋体" w:eastAsia="宋体" w:hint="default"/>
          <w:sz w:val="18"/>
          <w:szCs w:val="18"/>
        </w:rPr>
        <w:t>公司重大的在手订单情况</w:t>
      </w:r>
    </w:p>
    <w:p>
      <w:pPr>
        <w:spacing w:line="338" w:lineRule="auto" w:before="29"/>
        <w:ind w:left="153" w:right="8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数量分散的订单情况</w:t>
      </w:r>
    </w:p>
    <w:p>
      <w:pPr>
        <w:spacing w:line="338" w:lineRule="auto" w:before="43"/>
        <w:ind w:left="153" w:right="54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公司报告期内产品或服务发生重大变化或调整有关情况</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）成本</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132,100,041.08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96,328,937.48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37.13%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8,314,602.71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3,714,630.79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123.83%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6,057,500.12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2,841,998.09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113.14%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6,919,618.57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1,939,319.13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256.81%</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）费用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119,790,903.43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100,213,746.15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181,579,968.08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134,504,367.51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35.00%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本报告期研发投入有所增加，同时新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增的子公司有相关费用发生导致本 报告期有所增加</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-56,528,922.25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-44,338,389.79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7,454,801.05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7,969,672.07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-6.46%</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研发投入</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pict>
          <v:group style="position:absolute;margin-left:116.720001pt;margin-top:712.469971pt;width:58.2pt;height:20.8pt;mso-position-horizontal-relative:page;mso-position-vertical-relative:page;z-index:-1426768" coordorigin="2334,14249" coordsize="1164,416">
            <v:group style="position:absolute;left:2346;top:14261;width:2;height:393" coordorigin="2346,14261" coordsize="2,393">
              <v:shape style="position:absolute;left:2346;top:14261;width:2;height:393" coordorigin="2346,14261" coordsize="0,393" path="m2346,14261l2346,14653e" filled="false" stroked="true" strokeweight="1.140pt" strokecolor="#ffffff">
                <v:path arrowok="t"/>
              </v:shape>
            </v:group>
            <v:group style="position:absolute;left:2357;top:14261;width:1142;height:393" coordorigin="2357,14261" coordsize="1142,393">
              <v:shape style="position:absolute;left:2357;top:14261;width:1142;height:393" coordorigin="2357,14261" coordsize="1142,393" path="m2357,14653l3498,14653,3498,14261,2357,14261,2357,14653xe" filled="true" fillcolor="#ffffff" stroked="false">
                <v:path arrowok="t"/>
                <v:fill type="solid"/>
              </v:shape>
            </v:group>
            <w10:wrap type="none"/>
          </v:group>
        </w:pict>
      </w: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righ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HiTV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融合视 讯服务平台项 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7,195,842.91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495,557.42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7,691,400.33</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IPQAM3.0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项</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14,620,756.69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14,806,515.35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29,427,272.04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SMR</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3,774,708.55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1,892,480.20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5,667,188.75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多屏编转码器</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xStream</w:t>
            </w:r>
            <w:r>
              <w:rPr>
                <w:rFonts w:ascii="Times New Roman"/>
                <w:spacing w:val="-2"/>
                <w:sz w:val="18"/>
              </w:rPr>
              <w:t> </w:t>
            </w:r>
            <w:r>
              <w:rPr>
                <w:rFonts w:ascii="Times New Roman"/>
                <w:sz w:val="18"/>
              </w:rPr>
              <w:t>6000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5,991,353.00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8,575,215.81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14,566,568.81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H.264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高清编</w:t>
            </w:r>
            <w:r>
              <w:rPr>
                <w:rFonts w:ascii="宋体" w:hAnsi="宋体" w:cs="宋体" w:eastAsia="宋体" w:hint="default"/>
                <w:w w:val="99"/>
                <w:sz w:val="18"/>
                <w:szCs w:val="18"/>
              </w:rPr>
              <w:t> </w:t>
            </w:r>
            <w:r>
              <w:rPr>
                <w:rFonts w:ascii="宋体" w:hAnsi="宋体" w:cs="宋体" w:eastAsia="宋体" w:hint="default"/>
                <w:sz w:val="18"/>
                <w:szCs w:val="18"/>
              </w:rPr>
              <w:t>解码器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9,461,194.52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9,461,194.52</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网管项目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3,660,508.40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3,660,508.40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IPCAS/DRM2.</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4,794,417.48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4,794,417.48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可下载条件接 收系统</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DCAS</w:t>
            </w: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5,449,749.50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5,449,749.50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EMR3.0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9,379,079.19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9,379,079.19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通用低端机顶 盒软件系统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2,918,346.87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2,918,346.87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C160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编码卡</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2,697,001.81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2,697,001.81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多路编转码卡</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9,468,024.18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9,468,024.18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处理卡</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2,558,427.02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2,558,427.02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解调解扰卡</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657,543.38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657,543.38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QAM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调制卡</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4,936,559.25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4,936,559.25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金融智能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SD</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9,262,169.70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5,589,616.59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14,851,786.29</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电视支付系统</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V2.0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4,548,063.04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3,832,539.22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715,523.82</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CCMTS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20,488,087.15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17,992,421.96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38,480,509.11</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3"/>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OLT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光路线终 端</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9,640,190.85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5,421,754.29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15,061,945.14</w:t>
            </w: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无源光网络终 </w:t>
            </w:r>
            <w:r>
              <w:rPr>
                <w:rFonts w:ascii="宋体" w:hAnsi="宋体" w:cs="宋体" w:eastAsia="宋体" w:hint="default"/>
                <w:spacing w:val="-10"/>
                <w:sz w:val="18"/>
                <w:szCs w:val="18"/>
              </w:rPr>
              <w:t>端设备（</w:t>
            </w:r>
            <w:r>
              <w:rPr>
                <w:rFonts w:ascii="Times New Roman" w:hAnsi="Times New Roman" w:cs="Times New Roman" w:eastAsia="Times New Roman" w:hint="default"/>
                <w:spacing w:val="-10"/>
                <w:sz w:val="18"/>
                <w:szCs w:val="18"/>
              </w:rPr>
              <w:t>ONU</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系统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5,959,739.50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5,959,739.50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133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新一代数字化 智能家庭信息 服务平台及产 业化项目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14,803,439.59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14,803,439.59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EMS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硬件</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2,722,247.80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2,722,247.80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Times New Roman"/>
                <w:sz w:val="18"/>
              </w:rPr>
              <w:t>CAS70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14,228,954.50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3,464,112.71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10,764,841.79</w:t>
            </w:r>
          </w:p>
        </w:tc>
      </w:tr>
      <w:tr>
        <w:trPr>
          <w:trHeight w:val="79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服  务  交</w:t>
            </w:r>
            <w:r>
              <w:rPr>
                <w:rFonts w:ascii="宋体" w:hAnsi="宋体" w:cs="宋体" w:eastAsia="宋体" w:hint="default"/>
                <w:spacing w:val="-33"/>
                <w:sz w:val="18"/>
                <w:szCs w:val="18"/>
              </w:rPr>
              <w:t> </w:t>
            </w:r>
            <w:r>
              <w:rPr>
                <w:rFonts w:ascii="宋体" w:hAnsi="宋体" w:cs="宋体" w:eastAsia="宋体" w:hint="default"/>
                <w:sz w:val="18"/>
                <w:szCs w:val="18"/>
              </w:rPr>
              <w:t>付</w:t>
            </w:r>
          </w:p>
          <w:p>
            <w:pPr>
              <w:pStyle w:val="TableParagraph"/>
              <w:spacing w:line="234" w:lineRule="exact" w:before="22"/>
              <w:ind w:left="22" w:right="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SDP</w:t>
            </w:r>
            <w:r>
              <w:rPr>
                <w:rFonts w:ascii="Times New Roman" w:hAnsi="Times New Roman" w:cs="Times New Roman" w:eastAsia="Times New Roman" w:hint="default"/>
                <w:spacing w:val="-24"/>
                <w:sz w:val="18"/>
                <w:szCs w:val="18"/>
              </w:rPr>
              <w:t> </w:t>
            </w:r>
            <w:r>
              <w:rPr>
                <w:rFonts w:ascii="宋体" w:hAnsi="宋体" w:cs="宋体" w:eastAsia="宋体" w:hint="default"/>
                <w:spacing w:val="14"/>
                <w:sz w:val="18"/>
                <w:szCs w:val="18"/>
              </w:rPr>
              <w:t>）及增</w:t>
            </w:r>
            <w:r>
              <w:rPr>
                <w:rFonts w:ascii="宋体" w:hAnsi="宋体" w:cs="宋体" w:eastAsia="宋体" w:hint="default"/>
                <w:spacing w:val="-69"/>
                <w:sz w:val="18"/>
                <w:szCs w:val="18"/>
              </w:rPr>
              <w:t> </w:t>
            </w:r>
            <w:r>
              <w:rPr>
                <w:rFonts w:ascii="宋体" w:hAnsi="宋体" w:cs="宋体" w:eastAsia="宋体" w:hint="default"/>
                <w:sz w:val="18"/>
                <w:szCs w:val="18"/>
              </w:rPr>
              <w:t>值业务平台</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21,523,332.36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5,311,523.73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16,211,808.63</w:t>
            </w:r>
          </w:p>
        </w:tc>
      </w:tr>
      <w:tr>
        <w:trPr>
          <w:trHeight w:val="53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34"/>
              <w:ind w:left="22" w:right="0"/>
              <w:jc w:val="left"/>
              <w:rPr>
                <w:rFonts w:ascii="Times New Roman" w:hAnsi="Times New Roman" w:cs="Times New Roman" w:eastAsia="Times New Roman" w:hint="default"/>
                <w:sz w:val="18"/>
                <w:szCs w:val="18"/>
              </w:rPr>
            </w:pPr>
            <w:r>
              <w:rPr>
                <w:rFonts w:ascii="Times New Roman"/>
                <w:sz w:val="18"/>
              </w:rPr>
              <w:t>Android  </w:t>
            </w:r>
            <w:r>
              <w:rPr>
                <w:rFonts w:ascii="Times New Roman"/>
                <w:spacing w:val="3"/>
                <w:sz w:val="18"/>
              </w:rPr>
              <w:t> </w:t>
            </w:r>
            <w:r>
              <w:rPr>
                <w:rFonts w:ascii="Times New Roman"/>
                <w:sz w:val="18"/>
              </w:rPr>
              <w:t>IPTV</w:t>
            </w:r>
          </w:p>
          <w:p>
            <w:pPr>
              <w:pStyle w:val="TableParagraph"/>
              <w:spacing w:line="237"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智能终端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pacing w:val="-1"/>
                <w:sz w:val="18"/>
              </w:rPr>
              <w:t>11,695,585.82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pacing w:val="-1"/>
                <w:sz w:val="18"/>
              </w:rPr>
              <w:t>11,695,585.82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Pushvod3.0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12,920,677.25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12,920,677.25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切换卡</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2,787,084.87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2,787,084.87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CMMB</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监控软 件</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264,187.92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264,187.92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基于骑缝防伪 技术及特种高 效自动设备生 产的高防伪充 值卡</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882,998.90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882,998.90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耐高温和环保 卡材料</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518,240.97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518,240.97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公交卡激光个 性化</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697,321.19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697,321.19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84,877,784.23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190,401,611.55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63,565,704.98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98,474,681.17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113,239,009.63</w:t>
            </w:r>
          </w:p>
        </w:tc>
      </w:tr>
    </w:tbl>
    <w:p>
      <w:pPr>
        <w:spacing w:line="316" w:lineRule="auto" w:before="10"/>
        <w:ind w:left="153" w:right="0" w:firstLine="360"/>
        <w:jc w:val="left"/>
        <w:rPr>
          <w:rFonts w:ascii="宋体" w:hAnsi="宋体" w:cs="宋体" w:eastAsia="宋体" w:hint="default"/>
          <w:sz w:val="18"/>
          <w:szCs w:val="18"/>
        </w:rPr>
      </w:pPr>
      <w:r>
        <w:rPr>
          <w:rFonts w:ascii="宋体" w:hAnsi="宋体" w:cs="宋体" w:eastAsia="宋体" w:hint="default"/>
          <w:spacing w:val="-2"/>
          <w:sz w:val="18"/>
          <w:szCs w:val="18"/>
        </w:rPr>
        <w:t>为了更好的占有市场，提高我公司产品的竞争力，本报告期进行的上述研发项目的投入，并取得一定的效果，为公司的</w:t>
      </w:r>
      <w:r>
        <w:rPr>
          <w:rFonts w:ascii="宋体" w:hAnsi="宋体" w:cs="宋体" w:eastAsia="宋体" w:hint="default"/>
          <w:sz w:val="18"/>
          <w:szCs w:val="18"/>
        </w:rPr>
        <w:t> 发展带来了积极的影响。本期发生的内部研究开发项目支出总额为 </w:t>
      </w:r>
      <w:r>
        <w:rPr>
          <w:rFonts w:ascii="宋体" w:hAnsi="宋体" w:cs="宋体" w:eastAsia="宋体" w:hint="default"/>
          <w:sz w:val="18"/>
          <w:szCs w:val="18"/>
        </w:rPr>
        <w:t>190,401,611.55 </w:t>
      </w:r>
      <w:r>
        <w:rPr>
          <w:rFonts w:ascii="宋体" w:hAnsi="宋体" w:cs="宋体" w:eastAsia="宋体" w:hint="default"/>
          <w:sz w:val="18"/>
          <w:szCs w:val="18"/>
        </w:rPr>
        <w:t>元，其中计入研究阶段支出金额为 </w:t>
      </w:r>
      <w:r>
        <w:rPr>
          <w:rFonts w:ascii="宋体" w:hAnsi="宋体" w:cs="宋体" w:eastAsia="宋体" w:hint="default"/>
          <w:sz w:val="18"/>
          <w:szCs w:val="18"/>
        </w:rPr>
        <w:t>98,474,681.17</w:t>
      </w:r>
      <w:r>
        <w:rPr>
          <w:rFonts w:ascii="宋体" w:hAnsi="宋体" w:cs="宋体" w:eastAsia="宋体" w:hint="default"/>
          <w:sz w:val="18"/>
          <w:szCs w:val="18"/>
        </w:rPr>
        <w:t>元，计入开发阶段金额为</w:t>
      </w:r>
      <w:r>
        <w:rPr>
          <w:rFonts w:ascii="宋体" w:hAnsi="宋体" w:cs="宋体" w:eastAsia="宋体" w:hint="default"/>
          <w:sz w:val="18"/>
          <w:szCs w:val="18"/>
        </w:rPr>
        <w:t>91,926,930.38 </w:t>
      </w:r>
      <w:r>
        <w:rPr>
          <w:rFonts w:ascii="宋体" w:hAnsi="宋体" w:cs="宋体" w:eastAsia="宋体" w:hint="default"/>
          <w:sz w:val="18"/>
          <w:szCs w:val="18"/>
        </w:rPr>
        <w:t>元。本期开发支出占本期研究开发项目支出总额的比例</w:t>
      </w:r>
      <w:r>
        <w:rPr>
          <w:rFonts w:ascii="宋体" w:hAnsi="宋体" w:cs="宋体" w:eastAsia="宋体" w:hint="default"/>
          <w:sz w:val="18"/>
          <w:szCs w:val="18"/>
        </w:rPr>
        <w:t>48.28%</w:t>
      </w:r>
      <w:r>
        <w:rPr>
          <w:rFonts w:ascii="宋体" w:hAnsi="宋体" w:cs="宋体" w:eastAsia="宋体" w:hint="default"/>
          <w:sz w:val="18"/>
          <w:szCs w:val="18"/>
        </w:rPr>
        <w:t>。</w:t>
      </w:r>
    </w:p>
    <w:p>
      <w:pPr>
        <w:spacing w:before="59"/>
        <w:ind w:left="153"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190,401,611.55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179,739,247.50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130,562,807.48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91,926,930.38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98,040,707.55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40,366,914.38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30.92%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研发投入资本化率大幅变动的原因及其合理性说明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w:t>
      </w:r>
    </w:p>
    <w:p>
      <w:pPr>
        <w:spacing w:after="0"/>
        <w:jc w:val="left"/>
        <w:rPr>
          <w:rFonts w:ascii="宋体" w:hAnsi="宋体" w:cs="宋体" w:eastAsia="宋体" w:hint="default"/>
          <w:sz w:val="18"/>
          <w:szCs w:val="18"/>
        </w:rPr>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929,290,875.30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655,976,618.21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41.67%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676,677,123.63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585,939,758.79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15.49%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252,613,751.67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70,036,859.42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260.69%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4,263,105.58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100,114,372.26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-95.74%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1,107,354,111.36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180,393,083.95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513.86%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-1,103,091,005.78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-80,278,711.69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-1,274.08%</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174,724,433.22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100,098,366.41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74.55%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77,047,219.16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88,547,199.84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97,677,214.06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11,551,166.57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745.60%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-764,189,184.36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463,368.89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-165,020.26%</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19" w:lineRule="auto" w:before="102"/>
        <w:ind w:left="153"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1</w:t>
      </w:r>
      <w:r>
        <w:rPr>
          <w:rFonts w:ascii="宋体" w:hAnsi="宋体" w:cs="宋体" w:eastAsia="宋体" w:hint="default"/>
          <w:sz w:val="18"/>
          <w:szCs w:val="18"/>
        </w:rPr>
        <w:t>、经营活动产生的现金流量净额：主要系本报告期经营活动流出与去年同期变化不大的情况下，经营活动现金流入较去年 同期有所增加。具体如下：</w:t>
      </w:r>
    </w:p>
    <w:p>
      <w:pPr>
        <w:spacing w:line="300" w:lineRule="auto" w:before="17"/>
        <w:ind w:left="153" w:right="0" w:firstLine="0"/>
        <w:jc w:val="left"/>
        <w:rPr>
          <w:rFonts w:ascii="宋体" w:hAnsi="宋体" w:cs="宋体" w:eastAsia="宋体" w:hint="default"/>
          <w:sz w:val="18"/>
          <w:szCs w:val="18"/>
        </w:rPr>
      </w:pPr>
      <w:r>
        <w:rPr>
          <w:rFonts w:ascii="宋体" w:hAnsi="宋体" w:cs="宋体" w:eastAsia="宋体" w:hint="default"/>
          <w:spacing w:val="-1"/>
          <w:sz w:val="18"/>
          <w:szCs w:val="18"/>
        </w:rPr>
        <w:t>①销售商品、提供劳务收到的现金增长</w:t>
      </w:r>
      <w:r>
        <w:rPr>
          <w:rFonts w:ascii="Times New Roman" w:hAnsi="Times New Roman" w:cs="Times New Roman" w:eastAsia="Times New Roman" w:hint="default"/>
          <w:spacing w:val="-1"/>
          <w:sz w:val="18"/>
          <w:szCs w:val="18"/>
        </w:rPr>
        <w:t>20048</w:t>
      </w:r>
      <w:r>
        <w:rPr>
          <w:rFonts w:ascii="宋体" w:hAnsi="宋体" w:cs="宋体" w:eastAsia="宋体" w:hint="default"/>
          <w:spacing w:val="-1"/>
          <w:sz w:val="18"/>
          <w:szCs w:val="18"/>
        </w:rPr>
        <w:t>万元，增长</w:t>
      </w:r>
      <w:r>
        <w:rPr>
          <w:rFonts w:ascii="Times New Roman" w:hAnsi="Times New Roman" w:cs="Times New Roman" w:eastAsia="Times New Roman" w:hint="default"/>
          <w:spacing w:val="-1"/>
          <w:sz w:val="18"/>
          <w:szCs w:val="18"/>
        </w:rPr>
        <w:t>41.15%</w:t>
      </w:r>
      <w:r>
        <w:rPr>
          <w:rFonts w:ascii="宋体" w:hAnsi="宋体" w:cs="宋体" w:eastAsia="宋体" w:hint="default"/>
          <w:spacing w:val="-1"/>
          <w:sz w:val="18"/>
          <w:szCs w:val="18"/>
        </w:rPr>
        <w:t>，主要是由于本报告期销售回款情况良好，当期收到的回款</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金额较去年同期有所增加；</w:t>
      </w:r>
    </w:p>
    <w:p>
      <w:pPr>
        <w:spacing w:line="309" w:lineRule="auto" w:before="31"/>
        <w:ind w:left="154" w:right="217" w:firstLine="0"/>
        <w:jc w:val="left"/>
        <w:rPr>
          <w:rFonts w:ascii="宋体" w:hAnsi="宋体" w:cs="宋体" w:eastAsia="宋体" w:hint="default"/>
          <w:sz w:val="18"/>
          <w:szCs w:val="18"/>
        </w:rPr>
      </w:pPr>
      <w:r>
        <w:rPr>
          <w:rFonts w:ascii="宋体" w:hAnsi="宋体" w:cs="宋体" w:eastAsia="宋体" w:hint="default"/>
          <w:sz w:val="18"/>
          <w:szCs w:val="18"/>
        </w:rPr>
        <w:t>②收到其他与经营活动有关的现金增长</w:t>
      </w:r>
      <w:r>
        <w:rPr>
          <w:rFonts w:ascii="Times New Roman" w:hAnsi="Times New Roman" w:cs="Times New Roman" w:eastAsia="Times New Roman" w:hint="default"/>
          <w:sz w:val="18"/>
          <w:szCs w:val="18"/>
        </w:rPr>
        <w:t>8488</w:t>
      </w:r>
      <w:r>
        <w:rPr>
          <w:rFonts w:ascii="宋体" w:hAnsi="宋体" w:cs="宋体" w:eastAsia="宋体" w:hint="default"/>
          <w:sz w:val="18"/>
          <w:szCs w:val="18"/>
        </w:rPr>
        <w:t>万元，增长</w:t>
      </w:r>
      <w:r>
        <w:rPr>
          <w:rFonts w:ascii="Times New Roman" w:hAnsi="Times New Roman" w:cs="Times New Roman" w:eastAsia="Times New Roman" w:hint="default"/>
          <w:sz w:val="18"/>
          <w:szCs w:val="18"/>
        </w:rPr>
        <w:t>71.61%</w:t>
      </w:r>
      <w:r>
        <w:rPr>
          <w:rFonts w:ascii="宋体" w:hAnsi="宋体" w:cs="宋体" w:eastAsia="宋体" w:hint="default"/>
          <w:sz w:val="18"/>
          <w:szCs w:val="18"/>
        </w:rPr>
        <w:t>，主要是由于本报告期收到政府补贴、存款利息以及收回影 视项目投资款有所增加。 </w:t>
      </w:r>
      <w:r>
        <w:rPr>
          <w:rFonts w:ascii="Times New Roman" w:hAnsi="Times New Roman" w:cs="Times New Roman" w:eastAsia="Times New Roman" w:hint="default"/>
          <w:sz w:val="18"/>
          <w:szCs w:val="18"/>
        </w:rPr>
        <w:t>2</w:t>
      </w:r>
      <w:r>
        <w:rPr>
          <w:rFonts w:ascii="宋体" w:hAnsi="宋体" w:cs="宋体" w:eastAsia="宋体" w:hint="default"/>
          <w:sz w:val="18"/>
          <w:szCs w:val="18"/>
        </w:rPr>
        <w:t>、投资活动产生的现金流量净额：主要系本报告期较上年同期的投资活动现金流出大于投资活动现金流入，具体如下：</w:t>
      </w:r>
    </w:p>
    <w:p>
      <w:pPr>
        <w:spacing w:before="5"/>
        <w:ind w:left="1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、投资活动现金流入较上年同期减少</w:t>
      </w:r>
      <w:r>
        <w:rPr>
          <w:rFonts w:ascii="Times New Roman" w:hAnsi="Times New Roman" w:cs="Times New Roman" w:eastAsia="Times New Roman" w:hint="default"/>
          <w:sz w:val="18"/>
          <w:szCs w:val="18"/>
        </w:rPr>
        <w:t>9585.13</w:t>
      </w:r>
      <w:r>
        <w:rPr>
          <w:rFonts w:ascii="宋体" w:hAnsi="宋体" w:cs="宋体" w:eastAsia="宋体" w:hint="default"/>
          <w:sz w:val="18"/>
          <w:szCs w:val="18"/>
        </w:rPr>
        <w:t>万元，</w:t>
      </w:r>
      <w:r>
        <w:rPr>
          <w:rFonts w:ascii="宋体" w:hAnsi="宋体" w:cs="宋体" w:eastAsia="宋体" w:hint="default"/>
          <w:spacing w:val="-2"/>
          <w:sz w:val="18"/>
          <w:szCs w:val="18"/>
        </w:rPr>
        <w:t>减</w:t>
      </w:r>
      <w:r>
        <w:rPr>
          <w:rFonts w:ascii="宋体" w:hAnsi="宋体" w:cs="宋体" w:eastAsia="宋体" w:hint="default"/>
          <w:sz w:val="18"/>
          <w:szCs w:val="18"/>
        </w:rPr>
        <w:t>幅为</w:t>
      </w:r>
      <w:r>
        <w:rPr>
          <w:rFonts w:ascii="Times New Roman" w:hAnsi="Times New Roman" w:cs="Times New Roman" w:eastAsia="Times New Roman" w:hint="default"/>
          <w:sz w:val="18"/>
          <w:szCs w:val="18"/>
        </w:rPr>
        <w:t>95.74%</w:t>
      </w:r>
      <w:r>
        <w:rPr>
          <w:rFonts w:ascii="宋体" w:hAnsi="宋体" w:cs="宋体" w:eastAsia="宋体" w:hint="default"/>
          <w:spacing w:val="-2"/>
          <w:sz w:val="18"/>
          <w:szCs w:val="18"/>
        </w:rPr>
        <w:t>，</w:t>
      </w:r>
      <w:r>
        <w:rPr>
          <w:rFonts w:ascii="宋体" w:hAnsi="宋体" w:cs="宋体" w:eastAsia="宋体" w:hint="default"/>
          <w:sz w:val="18"/>
          <w:szCs w:val="18"/>
        </w:rPr>
        <w:t>主要原因为：</w:t>
      </w:r>
    </w:p>
    <w:p>
      <w:pPr>
        <w:spacing w:before="63"/>
        <w:ind w:left="153" w:right="0" w:firstLine="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48"/>
          <w:sz w:val="18"/>
          <w:szCs w:val="18"/>
        </w:rPr>
        <w:t> </w:t>
      </w:r>
      <w:r>
        <w:rPr>
          <w:rFonts w:ascii="宋体" w:hAnsi="宋体" w:cs="宋体" w:eastAsia="宋体" w:hint="default"/>
          <w:sz w:val="18"/>
          <w:szCs w:val="18"/>
        </w:rPr>
        <w:t>收回投资所收收到的现金减少</w:t>
      </w:r>
      <w:r>
        <w:rPr>
          <w:rFonts w:ascii="Times New Roman" w:hAnsi="Times New Roman" w:cs="Times New Roman" w:eastAsia="Times New Roman" w:hint="default"/>
          <w:sz w:val="18"/>
          <w:szCs w:val="18"/>
        </w:rPr>
        <w:t>5737</w:t>
      </w:r>
      <w:r>
        <w:rPr>
          <w:rFonts w:ascii="宋体" w:hAnsi="宋体" w:cs="宋体" w:eastAsia="宋体" w:hint="default"/>
          <w:sz w:val="18"/>
          <w:szCs w:val="18"/>
        </w:rPr>
        <w:t>万元，减少</w:t>
      </w:r>
      <w:r>
        <w:rPr>
          <w:rFonts w:ascii="Times New Roman" w:hAnsi="Times New Roman" w:cs="Times New Roman" w:eastAsia="Times New Roman" w:hint="default"/>
          <w:sz w:val="18"/>
          <w:szCs w:val="18"/>
        </w:rPr>
        <w:t>95.62%</w:t>
      </w:r>
      <w:r>
        <w:rPr>
          <w:rFonts w:ascii="宋体" w:hAnsi="宋体" w:cs="宋体" w:eastAsia="宋体" w:hint="default"/>
          <w:sz w:val="18"/>
          <w:szCs w:val="18"/>
        </w:rPr>
        <w:t>，主要是由于上年处置股权收回投资成本；</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49"/>
          <w:sz w:val="18"/>
          <w:szCs w:val="18"/>
        </w:rPr>
        <w:t> </w:t>
      </w:r>
      <w:r>
        <w:rPr>
          <w:rFonts w:ascii="宋体" w:hAnsi="宋体" w:cs="宋体" w:eastAsia="宋体" w:hint="default"/>
          <w:sz w:val="18"/>
          <w:szCs w:val="18"/>
        </w:rPr>
        <w:t>取得投资收益所收到的现金减少</w:t>
      </w:r>
      <w:r>
        <w:rPr>
          <w:rFonts w:ascii="Times New Roman" w:hAnsi="Times New Roman" w:cs="Times New Roman" w:eastAsia="Times New Roman" w:hint="default"/>
          <w:sz w:val="18"/>
          <w:szCs w:val="18"/>
        </w:rPr>
        <w:t>1527</w:t>
      </w:r>
      <w:r>
        <w:rPr>
          <w:rFonts w:ascii="宋体" w:hAnsi="宋体" w:cs="宋体" w:eastAsia="宋体" w:hint="default"/>
          <w:sz w:val="18"/>
          <w:szCs w:val="18"/>
        </w:rPr>
        <w:t>万元，减少</w:t>
      </w:r>
      <w:r>
        <w:rPr>
          <w:rFonts w:ascii="Times New Roman" w:hAnsi="Times New Roman" w:cs="Times New Roman" w:eastAsia="Times New Roman" w:hint="default"/>
          <w:sz w:val="18"/>
          <w:szCs w:val="18"/>
        </w:rPr>
        <w:t>90.94%</w:t>
      </w:r>
      <w:r>
        <w:rPr>
          <w:rFonts w:ascii="宋体" w:hAnsi="宋体" w:cs="宋体" w:eastAsia="宋体" w:hint="default"/>
          <w:sz w:val="18"/>
          <w:szCs w:val="18"/>
        </w:rPr>
        <w:t>，主要是由于上年处置股权收到投资收益所致；</w:t>
      </w:r>
    </w:p>
    <w:p>
      <w:pPr>
        <w:spacing w:line="300" w:lineRule="auto" w:before="63"/>
        <w:ind w:left="154" w:right="217" w:firstLine="0"/>
        <w:jc w:val="left"/>
        <w:rPr>
          <w:rFonts w:ascii="宋体" w:hAnsi="宋体" w:cs="宋体" w:eastAsia="宋体" w:hint="default"/>
          <w:sz w:val="18"/>
          <w:szCs w:val="18"/>
        </w:rPr>
      </w:pPr>
      <w:r>
        <w:rPr>
          <w:rFonts w:ascii="宋体" w:hAnsi="宋体" w:cs="宋体" w:eastAsia="宋体" w:hint="default"/>
          <w:sz w:val="18"/>
          <w:szCs w:val="18"/>
        </w:rPr>
        <w:t>③处置固定资产、无形资产和其他长期资产收回的现金净额减少</w:t>
      </w:r>
      <w:r>
        <w:rPr>
          <w:rFonts w:ascii="Times New Roman" w:hAnsi="Times New Roman" w:cs="Times New Roman" w:eastAsia="Times New Roman" w:hint="default"/>
          <w:sz w:val="18"/>
          <w:szCs w:val="18"/>
        </w:rPr>
        <w:t>2320</w:t>
      </w:r>
      <w:r>
        <w:rPr>
          <w:rFonts w:ascii="宋体" w:hAnsi="宋体" w:cs="宋体" w:eastAsia="宋体" w:hint="default"/>
          <w:sz w:val="18"/>
          <w:szCs w:val="18"/>
        </w:rPr>
        <w:t>万元，减少</w:t>
      </w:r>
      <w:r>
        <w:rPr>
          <w:rFonts w:ascii="Times New Roman" w:hAnsi="Times New Roman" w:cs="Times New Roman" w:eastAsia="Times New Roman" w:hint="default"/>
          <w:sz w:val="18"/>
          <w:szCs w:val="18"/>
        </w:rPr>
        <w:t>99.53%</w:t>
      </w:r>
      <w:r>
        <w:rPr>
          <w:rFonts w:ascii="宋体" w:hAnsi="宋体" w:cs="宋体" w:eastAsia="宋体" w:hint="default"/>
          <w:sz w:val="18"/>
          <w:szCs w:val="18"/>
        </w:rPr>
        <w:t>，主要是由于控股子公司数码视讯 国际有限公司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年出售房产收到现金所致。</w:t>
      </w:r>
    </w:p>
    <w:p>
      <w:pPr>
        <w:spacing w:before="13"/>
        <w:ind w:left="1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）投资活动现金流出较上年同期增加</w:t>
      </w:r>
      <w:r>
        <w:rPr>
          <w:rFonts w:ascii="Times New Roman" w:hAnsi="Times New Roman" w:cs="Times New Roman" w:eastAsia="Times New Roman" w:hint="default"/>
          <w:sz w:val="18"/>
          <w:szCs w:val="18"/>
        </w:rPr>
        <w:t>92696.1</w:t>
      </w:r>
      <w:r>
        <w:rPr>
          <w:rFonts w:ascii="宋体" w:hAnsi="宋体" w:cs="宋体" w:eastAsia="宋体" w:hint="default"/>
          <w:sz w:val="18"/>
          <w:szCs w:val="18"/>
        </w:rPr>
        <w:t>万元，增幅为</w:t>
      </w:r>
      <w:r>
        <w:rPr>
          <w:rFonts w:ascii="Times New Roman" w:hAnsi="Times New Roman" w:cs="Times New Roman" w:eastAsia="Times New Roman" w:hint="default"/>
          <w:sz w:val="18"/>
          <w:szCs w:val="18"/>
        </w:rPr>
        <w:t>513.86%</w:t>
      </w:r>
      <w:r>
        <w:rPr>
          <w:rFonts w:ascii="宋体" w:hAnsi="宋体" w:cs="宋体" w:eastAsia="宋体" w:hint="default"/>
          <w:sz w:val="18"/>
          <w:szCs w:val="18"/>
        </w:rPr>
        <w:t>，主要原因为：</w:t>
      </w:r>
    </w:p>
    <w:p>
      <w:pPr>
        <w:spacing w:line="300" w:lineRule="auto" w:before="63"/>
        <w:ind w:left="154" w:right="247" w:firstLine="0"/>
        <w:jc w:val="left"/>
        <w:rPr>
          <w:rFonts w:ascii="宋体" w:hAnsi="宋体" w:cs="宋体" w:eastAsia="宋体" w:hint="default"/>
          <w:sz w:val="18"/>
          <w:szCs w:val="18"/>
        </w:rPr>
      </w:pPr>
      <w:r>
        <w:rPr>
          <w:rFonts w:ascii="宋体" w:hAnsi="宋体" w:cs="宋体" w:eastAsia="宋体" w:hint="default"/>
          <w:sz w:val="18"/>
          <w:szCs w:val="18"/>
        </w:rPr>
        <w:t>①购建固定资产、无形资产和其他长期资产支付的现金增长</w:t>
      </w:r>
      <w:r>
        <w:rPr>
          <w:rFonts w:ascii="Times New Roman" w:hAnsi="Times New Roman" w:cs="Times New Roman" w:eastAsia="Times New Roman" w:hint="default"/>
          <w:sz w:val="18"/>
          <w:szCs w:val="18"/>
        </w:rPr>
        <w:t>17836</w:t>
      </w:r>
      <w:r>
        <w:rPr>
          <w:rFonts w:ascii="宋体" w:hAnsi="宋体" w:cs="宋体" w:eastAsia="宋体" w:hint="default"/>
          <w:sz w:val="18"/>
          <w:szCs w:val="18"/>
        </w:rPr>
        <w:t>万元，增长</w:t>
      </w:r>
      <w:r>
        <w:rPr>
          <w:rFonts w:ascii="Times New Roman" w:hAnsi="Times New Roman" w:cs="Times New Roman" w:eastAsia="Times New Roman" w:hint="default"/>
          <w:sz w:val="18"/>
          <w:szCs w:val="18"/>
        </w:rPr>
        <w:t>107.35%</w:t>
      </w:r>
      <w:r>
        <w:rPr>
          <w:rFonts w:ascii="宋体" w:hAnsi="宋体" w:cs="宋体" w:eastAsia="宋体" w:hint="default"/>
          <w:sz w:val="18"/>
          <w:szCs w:val="18"/>
        </w:rPr>
        <w:t>，主要是由于美国公司新设立的</w:t>
      </w:r>
      <w:r>
        <w:rPr>
          <w:rFonts w:ascii="Times New Roman" w:hAnsi="Times New Roman" w:cs="Times New Roman" w:eastAsia="Times New Roman" w:hint="default"/>
          <w:sz w:val="18"/>
          <w:szCs w:val="18"/>
        </w:rPr>
        <w:t>SFO</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公司产生购建固定资产、无形资产和其他长期资产支付的现金</w:t>
      </w:r>
      <w:r>
        <w:rPr>
          <w:rFonts w:ascii="Times New Roman" w:hAnsi="Times New Roman" w:cs="Times New Roman" w:eastAsia="Times New Roman" w:hint="default"/>
          <w:sz w:val="18"/>
          <w:szCs w:val="18"/>
        </w:rPr>
        <w:t>11626</w:t>
      </w:r>
      <w:r>
        <w:rPr>
          <w:rFonts w:ascii="宋体" w:hAnsi="宋体" w:cs="宋体" w:eastAsia="宋体" w:hint="default"/>
          <w:sz w:val="18"/>
          <w:szCs w:val="18"/>
        </w:rPr>
        <w:t>万元、鼎点视讯购买房产预付工程款</w:t>
      </w:r>
      <w:r>
        <w:rPr>
          <w:rFonts w:ascii="Times New Roman" w:hAnsi="Times New Roman" w:cs="Times New Roman" w:eastAsia="Times New Roman" w:hint="default"/>
          <w:sz w:val="18"/>
          <w:szCs w:val="18"/>
        </w:rPr>
        <w:t>5900</w:t>
      </w:r>
      <w:r>
        <w:rPr>
          <w:rFonts w:ascii="宋体" w:hAnsi="宋体" w:cs="宋体" w:eastAsia="宋体" w:hint="default"/>
          <w:sz w:val="18"/>
          <w:szCs w:val="18"/>
        </w:rPr>
        <w:t>万元；</w:t>
      </w:r>
    </w:p>
    <w:p>
      <w:pPr>
        <w:spacing w:before="13"/>
        <w:ind w:left="153" w:right="0" w:firstLine="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43"/>
          <w:sz w:val="18"/>
          <w:szCs w:val="18"/>
        </w:rPr>
        <w:t> </w:t>
      </w:r>
      <w:r>
        <w:rPr>
          <w:rFonts w:ascii="宋体" w:hAnsi="宋体" w:cs="宋体" w:eastAsia="宋体" w:hint="default"/>
          <w:spacing w:val="-1"/>
          <w:sz w:val="18"/>
          <w:szCs w:val="18"/>
        </w:rPr>
        <w:t>投资所支付的现金增长</w:t>
      </w:r>
      <w:r>
        <w:rPr>
          <w:rFonts w:ascii="Times New Roman" w:hAnsi="Times New Roman" w:cs="Times New Roman" w:eastAsia="Times New Roman" w:hint="default"/>
          <w:spacing w:val="-1"/>
          <w:sz w:val="18"/>
          <w:szCs w:val="18"/>
        </w:rPr>
        <w:t>5377</w:t>
      </w:r>
      <w:r>
        <w:rPr>
          <w:rFonts w:ascii="宋体" w:hAnsi="宋体" w:cs="宋体" w:eastAsia="宋体" w:hint="default"/>
          <w:spacing w:val="-1"/>
          <w:sz w:val="18"/>
          <w:szCs w:val="18"/>
        </w:rPr>
        <w:t>万元，增长</w:t>
      </w:r>
      <w:r>
        <w:rPr>
          <w:rFonts w:ascii="Times New Roman" w:hAnsi="Times New Roman" w:cs="Times New Roman" w:eastAsia="Times New Roman" w:hint="default"/>
          <w:spacing w:val="-1"/>
          <w:sz w:val="18"/>
          <w:szCs w:val="18"/>
        </w:rPr>
        <w:t>377.24%</w:t>
      </w:r>
      <w:r>
        <w:rPr>
          <w:rFonts w:ascii="宋体" w:hAnsi="宋体" w:cs="宋体" w:eastAsia="宋体" w:hint="default"/>
          <w:spacing w:val="-1"/>
          <w:sz w:val="18"/>
          <w:szCs w:val="18"/>
        </w:rPr>
        <w:t>，主要是由于本报告期投资北京市博汇科技股份有限公司支付投资保证金</w:t>
      </w:r>
    </w:p>
    <w:p>
      <w:pPr>
        <w:spacing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1581</w:t>
      </w:r>
      <w:r>
        <w:rPr>
          <w:rFonts w:ascii="宋体" w:hAnsi="宋体" w:cs="宋体" w:eastAsia="宋体" w:hint="default"/>
          <w:sz w:val="18"/>
          <w:szCs w:val="18"/>
        </w:rPr>
        <w:t>万元、投资</w:t>
      </w:r>
      <w:r>
        <w:rPr>
          <w:rFonts w:ascii="Times New Roman" w:hAnsi="Times New Roman" w:cs="Times New Roman" w:eastAsia="Times New Roman" w:hint="default"/>
          <w:sz w:val="18"/>
          <w:szCs w:val="18"/>
        </w:rPr>
        <w:t>LARCAN</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支付投资款</w:t>
      </w:r>
      <w:r>
        <w:rPr>
          <w:rFonts w:ascii="Times New Roman" w:hAnsi="Times New Roman" w:cs="Times New Roman" w:eastAsia="Times New Roman" w:hint="default"/>
          <w:sz w:val="18"/>
          <w:szCs w:val="18"/>
        </w:rPr>
        <w:t>1244</w:t>
      </w:r>
      <w:r>
        <w:rPr>
          <w:rFonts w:ascii="宋体" w:hAnsi="宋体" w:cs="宋体" w:eastAsia="宋体" w:hint="default"/>
          <w:sz w:val="18"/>
          <w:szCs w:val="18"/>
        </w:rPr>
        <w:t>万元、美国公司对外投资</w:t>
      </w:r>
      <w:r>
        <w:rPr>
          <w:rFonts w:ascii="Times New Roman" w:hAnsi="Times New Roman" w:cs="Times New Roman" w:eastAsia="Times New Roman" w:hint="default"/>
          <w:sz w:val="18"/>
          <w:szCs w:val="18"/>
        </w:rPr>
        <w:t>3977</w:t>
      </w:r>
      <w:r>
        <w:rPr>
          <w:rFonts w:ascii="宋体" w:hAnsi="宋体" w:cs="宋体" w:eastAsia="宋体" w:hint="default"/>
          <w:sz w:val="18"/>
          <w:szCs w:val="18"/>
        </w:rPr>
        <w:t>万元；</w:t>
      </w:r>
    </w:p>
    <w:p>
      <w:pPr>
        <w:spacing w:before="63"/>
        <w:ind w:left="153" w:right="0" w:firstLine="0"/>
        <w:jc w:val="left"/>
        <w:rPr>
          <w:rFonts w:ascii="宋体" w:hAnsi="宋体" w:cs="宋体" w:eastAsia="宋体" w:hint="default"/>
          <w:sz w:val="18"/>
          <w:szCs w:val="18"/>
        </w:rPr>
      </w:pPr>
      <w:r>
        <w:rPr>
          <w:rFonts w:ascii="宋体" w:hAnsi="宋体" w:cs="宋体" w:eastAsia="宋体" w:hint="default"/>
          <w:sz w:val="18"/>
          <w:szCs w:val="18"/>
        </w:rPr>
        <w:t>③支付其他与投资活动有关的现金增长</w:t>
      </w:r>
      <w:r>
        <w:rPr>
          <w:rFonts w:ascii="Times New Roman" w:hAnsi="Times New Roman" w:cs="Times New Roman" w:eastAsia="Times New Roman" w:hint="default"/>
          <w:sz w:val="18"/>
          <w:szCs w:val="18"/>
        </w:rPr>
        <w:t>65194</w:t>
      </w:r>
      <w:r>
        <w:rPr>
          <w:rFonts w:ascii="宋体" w:hAnsi="宋体" w:cs="宋体" w:eastAsia="宋体" w:hint="default"/>
          <w:sz w:val="18"/>
          <w:szCs w:val="18"/>
        </w:rPr>
        <w:t>万元，增长</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，主要是由于本报告期购买银行无风险外汇掉期业务。</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、筹资活动产生的现金流量净额：主要系本报告期较上年同期的筹资活动现金流入变动较大，具体如下：</w:t>
      </w:r>
    </w:p>
    <w:p>
      <w:pPr>
        <w:spacing w:before="63"/>
        <w:ind w:left="153" w:right="0" w:firstLine="0"/>
        <w:jc w:val="left"/>
        <w:rPr>
          <w:rFonts w:ascii="宋体" w:hAnsi="宋体" w:cs="宋体" w:eastAsia="宋体" w:hint="default"/>
          <w:sz w:val="18"/>
          <w:szCs w:val="18"/>
        </w:rPr>
      </w:pPr>
      <w:r>
        <w:rPr>
          <w:rFonts w:ascii="宋体" w:hAnsi="宋体" w:cs="宋体" w:eastAsia="宋体" w:hint="default"/>
          <w:sz w:val="18"/>
          <w:szCs w:val="18"/>
        </w:rPr>
        <w:t>①吸收投资收到的现金增长</w:t>
      </w:r>
      <w:r>
        <w:rPr>
          <w:rFonts w:ascii="Times New Roman" w:hAnsi="Times New Roman" w:cs="Times New Roman" w:eastAsia="Times New Roman" w:hint="default"/>
          <w:sz w:val="18"/>
          <w:szCs w:val="18"/>
        </w:rPr>
        <w:t>7215</w:t>
      </w:r>
      <w:r>
        <w:rPr>
          <w:rFonts w:ascii="宋体" w:hAnsi="宋体" w:cs="宋体" w:eastAsia="宋体" w:hint="default"/>
          <w:sz w:val="18"/>
          <w:szCs w:val="18"/>
        </w:rPr>
        <w:t>万元，增长</w:t>
      </w:r>
      <w:r>
        <w:rPr>
          <w:rFonts w:ascii="Times New Roman" w:hAnsi="Times New Roman" w:cs="Times New Roman" w:eastAsia="Times New Roman" w:hint="default"/>
          <w:sz w:val="18"/>
          <w:szCs w:val="18"/>
        </w:rPr>
        <w:t>93.13%</w:t>
      </w:r>
      <w:r>
        <w:rPr>
          <w:rFonts w:ascii="宋体" w:hAnsi="宋体" w:cs="宋体" w:eastAsia="宋体" w:hint="default"/>
          <w:sz w:val="18"/>
          <w:szCs w:val="18"/>
        </w:rPr>
        <w:t>，主要是由于</w:t>
      </w:r>
      <w:r>
        <w:rPr>
          <w:rFonts w:ascii="Times New Roman" w:hAnsi="Times New Roman" w:cs="Times New Roman" w:eastAsia="Times New Roman" w:hint="default"/>
          <w:sz w:val="18"/>
          <w:szCs w:val="18"/>
        </w:rPr>
        <w:t>SFO</w:t>
      </w:r>
      <w:r>
        <w:rPr>
          <w:rFonts w:ascii="宋体" w:hAnsi="宋体" w:cs="宋体" w:eastAsia="宋体" w:hint="default"/>
          <w:sz w:val="18"/>
          <w:szCs w:val="18"/>
        </w:rPr>
        <w:t>公司吸收少数股东投资收到的现金；</w:t>
      </w:r>
    </w:p>
    <w:p>
      <w:pPr>
        <w:spacing w:line="309" w:lineRule="auto" w:before="63"/>
        <w:ind w:left="153" w:right="240" w:firstLine="0"/>
        <w:jc w:val="left"/>
        <w:rPr>
          <w:rFonts w:ascii="宋体" w:hAnsi="宋体" w:cs="宋体" w:eastAsia="宋体" w:hint="default"/>
          <w:sz w:val="18"/>
          <w:szCs w:val="18"/>
        </w:rPr>
      </w:pPr>
      <w:r>
        <w:rPr>
          <w:rFonts w:ascii="宋体" w:hAnsi="宋体" w:cs="宋体" w:eastAsia="宋体" w:hint="default"/>
          <w:spacing w:val="-1"/>
          <w:sz w:val="18"/>
          <w:szCs w:val="18"/>
        </w:rPr>
        <w:t>②收到其他与筹资活动有关的现金增长</w:t>
      </w:r>
      <w:r>
        <w:rPr>
          <w:rFonts w:ascii="Times New Roman" w:hAnsi="Times New Roman" w:cs="Times New Roman" w:eastAsia="Times New Roman" w:hint="default"/>
          <w:spacing w:val="-1"/>
          <w:sz w:val="18"/>
          <w:szCs w:val="18"/>
        </w:rPr>
        <w:t>2507</w:t>
      </w:r>
      <w:r>
        <w:rPr>
          <w:rFonts w:ascii="宋体" w:hAnsi="宋体" w:cs="宋体" w:eastAsia="宋体" w:hint="default"/>
          <w:spacing w:val="-1"/>
          <w:sz w:val="18"/>
          <w:szCs w:val="18"/>
        </w:rPr>
        <w:t>万元，增长</w:t>
      </w:r>
      <w:r>
        <w:rPr>
          <w:rFonts w:ascii="Times New Roman" w:hAnsi="Times New Roman" w:cs="Times New Roman" w:eastAsia="Times New Roman" w:hint="default"/>
          <w:spacing w:val="-1"/>
          <w:sz w:val="18"/>
          <w:szCs w:val="18"/>
        </w:rPr>
        <w:t>148127.11%</w:t>
      </w:r>
      <w:r>
        <w:rPr>
          <w:rFonts w:ascii="宋体" w:hAnsi="宋体" w:cs="宋体" w:eastAsia="宋体" w:hint="default"/>
          <w:spacing w:val="-1"/>
          <w:sz w:val="18"/>
          <w:szCs w:val="18"/>
        </w:rPr>
        <w:t>，主要是由于</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年为内保外贷业务，母公司办理的定</w:t>
      </w:r>
      <w:r>
        <w:rPr>
          <w:rFonts w:ascii="宋体" w:hAnsi="宋体" w:cs="宋体" w:eastAsia="宋体" w:hint="default"/>
          <w:spacing w:val="-36"/>
          <w:sz w:val="18"/>
          <w:szCs w:val="18"/>
        </w:rPr>
        <w:t> </w:t>
      </w:r>
      <w:r>
        <w:rPr>
          <w:rFonts w:ascii="宋体" w:hAnsi="宋体" w:cs="宋体" w:eastAsia="宋体" w:hint="default"/>
          <w:sz w:val="18"/>
          <w:szCs w:val="18"/>
        </w:rPr>
        <w:t>期存款质押业务在本报告期解除质押。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、现金及现金等价物净增加额，较上年同期减少</w:t>
      </w:r>
      <w:r>
        <w:rPr>
          <w:rFonts w:ascii="Times New Roman" w:hAnsi="Times New Roman" w:cs="Times New Roman" w:eastAsia="Times New Roman" w:hint="default"/>
          <w:sz w:val="18"/>
          <w:szCs w:val="18"/>
        </w:rPr>
        <w:t>76465.26</w:t>
      </w:r>
      <w:r>
        <w:rPr>
          <w:rFonts w:ascii="宋体" w:hAnsi="宋体" w:cs="宋体" w:eastAsia="宋体" w:hint="default"/>
          <w:sz w:val="18"/>
          <w:szCs w:val="18"/>
        </w:rPr>
        <w:t>万元，主要原因请见上述</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p>
      <w:pPr>
        <w:spacing w:after="0" w:line="309" w:lineRule="auto"/>
        <w:jc w:val="left"/>
        <w:rPr>
          <w:rFonts w:ascii="宋体" w:hAnsi="宋体" w:cs="宋体" w:eastAsia="宋体" w:hint="default"/>
          <w:sz w:val="18"/>
          <w:szCs w:val="18"/>
        </w:rPr>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line="338" w:lineRule="auto" w:before="116"/>
        <w:ind w:left="153" w:right="73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8</w:t>
      </w:r>
      <w:r>
        <w:rPr>
          <w:rFonts w:ascii="宋体" w:hAnsi="宋体" w:cs="宋体" w:eastAsia="宋体" w:hint="default"/>
          <w:sz w:val="18"/>
          <w:szCs w:val="18"/>
        </w:rPr>
        <w:t>）公司主要供应商、客户情况 公司主要销售客户情况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80,364,206.25</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向单一客户销售比例超过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line="340" w:lineRule="auto" w:before="102"/>
        <w:ind w:left="153" w:right="8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60,998,819.43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向单一供应商采购比例超过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）公司未来发展与规划延续至报告期的说明</w:t>
      </w:r>
    </w:p>
    <w:p>
      <w:pPr>
        <w:spacing w:line="338" w:lineRule="auto" w:before="103"/>
        <w:ind w:left="513" w:right="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公司在《招股说明书》中披露了未来发展规划及发展目标，报告期内，公司各方面的实施情况与发展规划保持一致，具</w:t>
      </w:r>
    </w:p>
    <w:p>
      <w:pPr>
        <w:spacing w:before="4"/>
        <w:ind w:left="153" w:right="0" w:firstLine="0"/>
        <w:jc w:val="left"/>
        <w:rPr>
          <w:rFonts w:ascii="宋体" w:hAnsi="宋体" w:cs="宋体" w:eastAsia="宋体" w:hint="default"/>
          <w:sz w:val="18"/>
          <w:szCs w:val="18"/>
        </w:rPr>
      </w:pPr>
      <w:r>
        <w:rPr>
          <w:rFonts w:ascii="宋体" w:hAnsi="宋体" w:cs="宋体" w:eastAsia="宋体" w:hint="default"/>
          <w:sz w:val="18"/>
          <w:szCs w:val="18"/>
        </w:rPr>
        <w:t>体如下：</w:t>
      </w:r>
    </w:p>
    <w:p>
      <w:pPr>
        <w:spacing w:line="338" w:lineRule="auto" w:before="116"/>
        <w:ind w:left="513" w:right="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、品牌规划 公司围绕</w:t>
      </w:r>
      <w:r>
        <w:rPr>
          <w:rFonts w:ascii="Times New Roman" w:hAnsi="Times New Roman" w:cs="Times New Roman" w:eastAsia="Times New Roman" w:hint="default"/>
          <w:sz w:val="18"/>
          <w:szCs w:val="18"/>
        </w:rPr>
        <w:t>“</w:t>
      </w:r>
      <w:r>
        <w:rPr>
          <w:rFonts w:ascii="宋体" w:hAnsi="宋体" w:cs="宋体" w:eastAsia="宋体" w:hint="default"/>
          <w:sz w:val="18"/>
          <w:szCs w:val="18"/>
        </w:rPr>
        <w:t>数码视讯</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“sumavision”</w:t>
      </w:r>
      <w:r>
        <w:rPr>
          <w:rFonts w:ascii="宋体" w:hAnsi="宋体" w:cs="宋体" w:eastAsia="宋体" w:hint="default"/>
          <w:sz w:val="18"/>
          <w:szCs w:val="18"/>
        </w:rPr>
        <w:t>为核心进行品牌建设，上市后，陆续在前端系统、接入网、支付运营、影视剧制作</w:t>
      </w:r>
    </w:p>
    <w:p>
      <w:pPr>
        <w:spacing w:line="231" w:lineRule="exact" w:before="0"/>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等方面推出各种品牌，前端系统品牌包括</w:t>
      </w:r>
      <w:r>
        <w:rPr>
          <w:rFonts w:ascii="Times New Roman" w:hAnsi="Times New Roman" w:cs="Times New Roman" w:eastAsia="Times New Roman" w:hint="default"/>
          <w:spacing w:val="-4"/>
          <w:sz w:val="18"/>
          <w:szCs w:val="18"/>
        </w:rPr>
        <w:t>“EMR””</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“SMR”</w:t>
      </w:r>
      <w:r>
        <w:rPr>
          <w:rFonts w:ascii="宋体" w:hAnsi="宋体" w:cs="宋体" w:eastAsia="宋体" w:hint="default"/>
          <w:spacing w:val="-4"/>
          <w:sz w:val="18"/>
          <w:szCs w:val="18"/>
        </w:rPr>
        <w:t>等品牌，接入网推出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鼎点视讯</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超光网</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品牌，支付运营推出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丰</w:t>
      </w:r>
    </w:p>
    <w:p>
      <w:pPr>
        <w:spacing w:before="64"/>
        <w:ind w:left="153" w:right="0" w:firstLine="0"/>
        <w:jc w:val="left"/>
        <w:rPr>
          <w:rFonts w:ascii="宋体" w:hAnsi="宋体" w:cs="宋体" w:eastAsia="宋体" w:hint="default"/>
          <w:sz w:val="18"/>
          <w:szCs w:val="18"/>
        </w:rPr>
      </w:pPr>
      <w:r>
        <w:rPr>
          <w:rFonts w:ascii="宋体" w:hAnsi="宋体" w:cs="宋体" w:eastAsia="宋体" w:hint="default"/>
          <w:sz w:val="18"/>
          <w:szCs w:val="18"/>
        </w:rPr>
        <w:t>付</w:t>
      </w:r>
      <w:r>
        <w:rPr>
          <w:rFonts w:ascii="Times New Roman" w:hAnsi="Times New Roman" w:cs="Times New Roman" w:eastAsia="Times New Roman" w:hint="default"/>
          <w:sz w:val="18"/>
          <w:szCs w:val="18"/>
        </w:rPr>
        <w:t>”</w:t>
      </w:r>
      <w:r>
        <w:rPr>
          <w:rFonts w:ascii="宋体" w:hAnsi="宋体" w:cs="宋体" w:eastAsia="宋体" w:hint="default"/>
          <w:sz w:val="18"/>
          <w:szCs w:val="18"/>
        </w:rPr>
        <w:t>品牌，影视剧制作推出</w:t>
      </w:r>
      <w:r>
        <w:rPr>
          <w:rFonts w:ascii="Times New Roman" w:hAnsi="Times New Roman" w:cs="Times New Roman" w:eastAsia="Times New Roman" w:hint="default"/>
          <w:sz w:val="18"/>
          <w:szCs w:val="18"/>
        </w:rPr>
        <w:t>“</w:t>
      </w:r>
      <w:r>
        <w:rPr>
          <w:rFonts w:ascii="宋体" w:hAnsi="宋体" w:cs="宋体" w:eastAsia="宋体" w:hint="default"/>
          <w:sz w:val="18"/>
          <w:szCs w:val="18"/>
        </w:rPr>
        <w:t>完美星空</w:t>
      </w:r>
      <w:r>
        <w:rPr>
          <w:rFonts w:ascii="Times New Roman" w:hAnsi="Times New Roman" w:cs="Times New Roman" w:eastAsia="Times New Roman" w:hint="default"/>
          <w:sz w:val="18"/>
          <w:szCs w:val="18"/>
        </w:rPr>
        <w:t>”</w:t>
      </w:r>
      <w:r>
        <w:rPr>
          <w:rFonts w:ascii="宋体" w:hAnsi="宋体" w:cs="宋体" w:eastAsia="宋体" w:hint="default"/>
          <w:sz w:val="18"/>
          <w:szCs w:val="18"/>
        </w:rPr>
        <w:t>品牌。</w:t>
      </w:r>
    </w:p>
    <w:p>
      <w:pPr>
        <w:spacing w:line="338" w:lineRule="auto" w:before="102"/>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、研发规划 </w:t>
      </w:r>
      <w:r>
        <w:rPr>
          <w:rFonts w:ascii="宋体" w:hAnsi="宋体" w:cs="宋体" w:eastAsia="宋体" w:hint="default"/>
          <w:spacing w:val="-2"/>
          <w:sz w:val="18"/>
          <w:szCs w:val="18"/>
        </w:rPr>
        <w:t>公司始终坚持自主创新研发，围绕着数字电视应用、终端需求变化及广电运营商要求变化进行产品升级，同时基于现有</w:t>
      </w:r>
    </w:p>
    <w:p>
      <w:pPr>
        <w:spacing w:before="4"/>
        <w:ind w:left="153" w:right="0" w:firstLine="0"/>
        <w:jc w:val="left"/>
        <w:rPr>
          <w:rFonts w:ascii="宋体" w:hAnsi="宋体" w:cs="宋体" w:eastAsia="宋体" w:hint="default"/>
          <w:sz w:val="18"/>
          <w:szCs w:val="18"/>
        </w:rPr>
      </w:pPr>
      <w:r>
        <w:rPr>
          <w:rFonts w:ascii="宋体" w:hAnsi="宋体" w:cs="宋体" w:eastAsia="宋体" w:hint="default"/>
          <w:sz w:val="18"/>
          <w:szCs w:val="18"/>
        </w:rPr>
        <w:t>技术，不断向周边产品进行延伸。</w:t>
      </w:r>
    </w:p>
    <w:p>
      <w:pPr>
        <w:spacing w:line="348" w:lineRule="auto" w:before="117"/>
        <w:ind w:left="513" w:right="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、市场开拓和营销体系建设计划 国内五大营销中心已建设完毕，海外建立了南亚、独联体、南美、北美等办事处，全球营销体系基本建设完成。 </w:t>
      </w:r>
      <w:r>
        <w:rPr>
          <w:rFonts w:ascii="Times New Roman" w:hAnsi="Times New Roman" w:cs="Times New Roman" w:eastAsia="Times New Roman" w:hint="default"/>
          <w:sz w:val="18"/>
          <w:szCs w:val="18"/>
        </w:rPr>
        <w:t>4</w:t>
      </w:r>
      <w:r>
        <w:rPr>
          <w:rFonts w:ascii="宋体" w:hAnsi="宋体" w:cs="宋体" w:eastAsia="宋体" w:hint="default"/>
          <w:sz w:val="18"/>
          <w:szCs w:val="18"/>
        </w:rPr>
        <w:t>、数字电视产业园建设计划</w:t>
      </w:r>
    </w:p>
    <w:p>
      <w:pPr>
        <w:spacing w:before="14"/>
        <w:ind w:left="514" w:right="0" w:firstLine="0"/>
        <w:jc w:val="left"/>
        <w:rPr>
          <w:rFonts w:ascii="宋体" w:hAnsi="宋体" w:cs="宋体" w:eastAsia="宋体" w:hint="default"/>
          <w:sz w:val="18"/>
          <w:szCs w:val="18"/>
        </w:rPr>
      </w:pPr>
      <w:r>
        <w:rPr>
          <w:rFonts w:ascii="宋体" w:hAnsi="宋体" w:cs="宋体" w:eastAsia="宋体" w:hint="default"/>
          <w:sz w:val="18"/>
          <w:szCs w:val="18"/>
        </w:rPr>
        <w:t>数字电视产业园已经达到预定可使用状态。</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spacing w:line="360" w:lineRule="auto" w:before="0"/>
        <w:ind w:left="154" w:right="953" w:firstLine="0"/>
        <w:jc w:val="left"/>
        <w:rPr>
          <w:rFonts w:ascii="宋体" w:hAnsi="宋体" w:cs="宋体" w:eastAsia="宋体" w:hint="default"/>
          <w:sz w:val="18"/>
          <w:szCs w:val="18"/>
        </w:rPr>
      </w:pPr>
      <w:r>
        <w:rPr>
          <w:rFonts w:ascii="宋体" w:hAnsi="宋体" w:cs="宋体" w:eastAsia="宋体" w:hint="default"/>
          <w:sz w:val="18"/>
          <w:szCs w:val="18"/>
        </w:rPr>
        <w:t>前期披露的发展战略和经营计划在报告期内的进展情况 详见本管理层讨论与分析中描述的报告期内主要业务回顾。</w:t>
      </w:r>
    </w:p>
    <w:p>
      <w:pPr>
        <w:spacing w:line="240" w:lineRule="auto" w:before="0"/>
        <w:rPr>
          <w:rFonts w:ascii="宋体" w:hAnsi="宋体" w:cs="宋体" w:eastAsia="宋体" w:hint="default"/>
          <w:sz w:val="18"/>
          <w:szCs w:val="18"/>
        </w:rPr>
      </w:pPr>
    </w:p>
    <w:p>
      <w:pPr>
        <w:spacing w:before="142"/>
        <w:ind w:left="154" w:right="0"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left="153" w:right="0"/>
        <w:jc w:val="left"/>
        <w:rPr>
          <w:b w:val="0"/>
          <w:bCs w:val="0"/>
        </w:rPr>
      </w:pPr>
      <w:bookmarkStart w:name="（2）主营业务分部报告" w:id="27"/>
      <w:bookmarkEnd w:id="27"/>
      <w:r>
        <w:rPr>
          <w:b w:val="0"/>
          <w:bCs w:val="0"/>
        </w:rPr>
      </w:r>
      <w:r>
        <w:rPr/>
        <w:t>（</w:t>
      </w: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）报告期主营业务收入及主营业务利润的构成</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数字电视、软件行业及硬件供应商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468,149,176.25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333,655,961.09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金融产品相关行业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23,994,792.65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8,261,551.06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53,565,871.66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43,734,059.40</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206,607,349.58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178,550,749.35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流媒体技术服务与应用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197,014,443.73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165,645,369.46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系统集成设备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30,484,150.88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2,816,906.42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超光网及终端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68,992,057.91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18,906,997.78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金融行业相关产品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23,994,792.65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8,261,551.06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18,617,045.81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11,469,997.48</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24,492,333.27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17,308,661.34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74,900,135.86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52,931,710.15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132,975,268.50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93,973,239.00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178,687,341.62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126,277,829.33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27,551,993.61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19,470,914.48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29,919,252.16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21,143,849.27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48,326,435.45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34,152,152.65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28,857,080.09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20,393,215.33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6" w:top="780" w:bottom="1420" w:left="980" w:right="980"/>
        </w:sectPr>
      </w:pPr>
    </w:p>
    <w:p>
      <w:pPr>
        <w:spacing w:before="51"/>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）占比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以上的产品、行业或地区情况</w:t>
      </w:r>
    </w:p>
    <w:p>
      <w:pPr>
        <w:spacing w:before="103"/>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880" w:bottom="280" w:left="980" w:right="980"/>
          <w:cols w:num="2" w:equalWidth="0">
            <w:col w:w="3499" w:space="5420"/>
            <w:col w:w="103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数字电视、软件 行业及硬件供应 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468,149,176.25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128,774,206.07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30.67%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206,607,349.57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25,532,641.26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流媒体技术服务 与应用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197,014,443.73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28,962,304.26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Calibri" w:hAnsi="Calibri" w:cs="Calibri" w:eastAsia="Calibri" w:hint="default"/>
                <w:sz w:val="18"/>
                <w:szCs w:val="18"/>
              </w:rPr>
            </w:pPr>
            <w:r>
              <w:rPr>
                <w:rFonts w:ascii="Calibri"/>
                <w:w w:val="90"/>
                <w:sz w:val="18"/>
              </w:rPr>
              <w:t>85.30%</w:t>
            </w:r>
            <w:r>
              <w:rPr>
                <w:rFonts w:ascii="Calibri"/>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Calibri" w:hAnsi="Calibri" w:cs="Calibri" w:eastAsia="Calibri" w:hint="default"/>
                <w:sz w:val="18"/>
                <w:szCs w:val="18"/>
              </w:rPr>
            </w:pPr>
            <w:r>
              <w:rPr>
                <w:rFonts w:ascii="Calibri"/>
                <w:w w:val="90"/>
                <w:sz w:val="18"/>
              </w:rPr>
              <w:t>15.27%</w:t>
            </w:r>
            <w:r>
              <w:rPr>
                <w:rFonts w:ascii="Calibri"/>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Calibri" w:hAnsi="Calibri" w:cs="Calibri" w:eastAsia="Calibri" w:hint="default"/>
                <w:sz w:val="18"/>
                <w:szCs w:val="18"/>
              </w:rPr>
            </w:pPr>
            <w:r>
              <w:rPr>
                <w:rFonts w:ascii="Calibri"/>
                <w:w w:val="90"/>
                <w:sz w:val="18"/>
              </w:rPr>
              <w:t>0.86%</w:t>
            </w:r>
            <w:r>
              <w:rPr>
                <w:rFonts w:ascii="Calibri"/>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超光网及终端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68,992,057.91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49,242,238.60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880" w:bottom="28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74,900,135.86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21,053,429.85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Calibri" w:hAnsi="Calibri" w:cs="Calibri" w:eastAsia="Calibri" w:hint="default"/>
                <w:sz w:val="18"/>
                <w:szCs w:val="18"/>
              </w:rPr>
            </w:pPr>
            <w:r>
              <w:rPr>
                <w:rFonts w:ascii="Calibri"/>
                <w:w w:val="90"/>
                <w:sz w:val="18"/>
              </w:rPr>
              <w:t>25.30%</w:t>
            </w:r>
            <w:r>
              <w:rPr>
                <w:rFonts w:ascii="Calibri"/>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132,975,268.50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37,377,575.56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Calibri" w:hAnsi="Calibri" w:cs="Calibri" w:eastAsia="Calibri" w:hint="default"/>
                <w:sz w:val="18"/>
                <w:szCs w:val="18"/>
              </w:rPr>
            </w:pPr>
            <w:r>
              <w:rPr>
                <w:rFonts w:ascii="Calibri"/>
                <w:w w:val="90"/>
                <w:sz w:val="18"/>
              </w:rPr>
              <w:t>257.99%</w:t>
            </w:r>
            <w:r>
              <w:rPr>
                <w:rFonts w:ascii="Calibri"/>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Calibri" w:hAnsi="Calibri" w:cs="Calibri" w:eastAsia="Calibri" w:hint="default"/>
                <w:sz w:val="18"/>
                <w:szCs w:val="18"/>
              </w:rPr>
            </w:pPr>
            <w:r>
              <w:rPr>
                <w:rFonts w:ascii="Calibri"/>
                <w:w w:val="90"/>
                <w:sz w:val="18"/>
              </w:rPr>
              <w:t>-13.73%</w:t>
            </w:r>
            <w:r>
              <w:rPr>
                <w:rFonts w:ascii="Calibri"/>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178,687,341.62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50,226,630.03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Calibri" w:hAnsi="Calibri" w:cs="Calibri" w:eastAsia="Calibri" w:hint="default"/>
                <w:sz w:val="18"/>
                <w:szCs w:val="18"/>
              </w:rPr>
            </w:pPr>
            <w:r>
              <w:rPr>
                <w:rFonts w:ascii="Calibri"/>
                <w:w w:val="90"/>
                <w:sz w:val="18"/>
              </w:rPr>
              <w:t>28.73%</w:t>
            </w:r>
            <w:r>
              <w:rPr>
                <w:rFonts w:ascii="Calibri"/>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left="153" w:right="0"/>
        <w:jc w:val="left"/>
        <w:rPr>
          <w:b w:val="0"/>
          <w:bCs w:val="0"/>
        </w:rPr>
      </w:pPr>
      <w:bookmarkStart w:name="（3）资产、负债状况分析" w:id="28"/>
      <w:bookmarkEnd w:id="28"/>
      <w:r>
        <w:rPr>
          <w:b w:val="0"/>
          <w:bCs w:val="0"/>
        </w:rPr>
      </w:r>
      <w:r>
        <w:rPr/>
        <w:t>（</w:t>
      </w:r>
      <w:r>
        <w:rPr>
          <w:rFonts w:ascii="Times New Roman" w:hAnsi="Times New Roman" w:cs="Times New Roman" w:eastAsia="Times New Roman" w:hint="default"/>
        </w:rPr>
        <w:t>3</w:t>
      </w:r>
      <w:r>
        <w:rPr/>
        <w:t>）资产、负债状况分析</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）资产项目重大变动情况</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37"/>
        <w:gridCol w:w="1276"/>
        <w:gridCol w:w="1417"/>
        <w:gridCol w:w="1277"/>
        <w:gridCol w:w="992"/>
        <w:gridCol w:w="1914"/>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6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2613" w:type="dxa"/>
            <w:gridSpan w:val="2"/>
            <w:vMerge/>
            <w:tcBorders>
              <w:left w:val="single" w:sz="4" w:space="0" w:color="000000"/>
              <w:bottom w:val="single" w:sz="4" w:space="0" w:color="000000"/>
              <w:right w:val="single" w:sz="4" w:space="0" w:color="000000"/>
            </w:tcBorders>
            <w:shd w:val="clear" w:color="auto" w:fill="D2D2D2"/>
          </w:tcPr>
          <w:p>
            <w:pPr/>
          </w:p>
        </w:tc>
        <w:tc>
          <w:tcPr>
            <w:tcW w:w="2694" w:type="dxa"/>
            <w:gridSpan w:val="2"/>
            <w:vMerge/>
            <w:tcBorders>
              <w:left w:val="single" w:sz="4" w:space="0" w:color="000000"/>
              <w:bottom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9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92" w:type="dxa"/>
            <w:vMerge/>
            <w:tcBorders>
              <w:left w:val="single" w:sz="4" w:space="0" w:color="000000"/>
              <w:bottom w:val="nil" w:sz="6" w:space="0" w:color="auto"/>
              <w:right w:val="single" w:sz="4" w:space="0" w:color="000000"/>
            </w:tcBorders>
            <w:shd w:val="clear" w:color="auto" w:fill="D2D2D2"/>
          </w:tcPr>
          <w:p>
            <w:pPr/>
          </w:p>
        </w:tc>
        <w:tc>
          <w:tcPr>
            <w:tcW w:w="1914"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1,467,092,124.90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1,600,721,754.24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272,348,134.98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306,853,341.88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238,481,067.77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131,932,991.67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29,977,209.67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18,580,170.11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45,226,477.99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50,217,776.86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312,832,033.30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202,835,699.59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186,536,733.95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116,696,858.24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）负债项目重大变动情况</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207"/>
        <w:gridCol w:w="1040"/>
        <w:gridCol w:w="810"/>
        <w:gridCol w:w="2918"/>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4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07"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40"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24" w:right="6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1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45"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0" w:type="dxa"/>
            <w:vMerge/>
            <w:tcBorders>
              <w:left w:val="single" w:sz="4" w:space="0" w:color="000000"/>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040" w:type="dxa"/>
            <w:vMerge/>
            <w:tcBorders>
              <w:left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22,248,872.24</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3" w:right="0"/>
              <w:jc w:val="left"/>
              <w:rPr>
                <w:rFonts w:ascii="Times New Roman" w:hAnsi="Times New Roman" w:cs="Times New Roman" w:eastAsia="Times New Roman" w:hint="default"/>
                <w:sz w:val="18"/>
                <w:szCs w:val="18"/>
              </w:rPr>
            </w:pPr>
            <w:r>
              <w:rPr>
                <w:rFonts w:ascii="Times New Roman"/>
                <w:sz w:val="18"/>
              </w:rPr>
              <w:t>0.79%</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-0.79%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以前年度短期借款本年度到期</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）以公允价值计量的资产和负债</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left="153" w:right="0"/>
        <w:jc w:val="left"/>
        <w:rPr>
          <w:b w:val="0"/>
          <w:bCs w:val="0"/>
        </w:rPr>
      </w:pPr>
      <w:bookmarkStart w:name="（4）公司竞争能力重大变化分析" w:id="29"/>
      <w:bookmarkEnd w:id="29"/>
      <w:r>
        <w:rPr>
          <w:b w:val="0"/>
          <w:bCs w:val="0"/>
        </w:rPr>
      </w: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left="153" w:right="0"/>
        <w:jc w:val="left"/>
        <w:rPr>
          <w:b w:val="0"/>
          <w:bCs w:val="0"/>
        </w:rPr>
      </w:pPr>
      <w:bookmarkStart w:name="（5）投资状况分析" w:id="30"/>
      <w:bookmarkEnd w:id="30"/>
      <w:r>
        <w:rPr>
          <w:b w:val="0"/>
          <w:bCs w:val="0"/>
        </w:rPr>
      </w:r>
      <w:r>
        <w:rPr/>
        <w:t>（</w:t>
      </w:r>
      <w:r>
        <w:rPr>
          <w:rFonts w:ascii="Times New Roman" w:hAnsi="Times New Roman" w:cs="Times New Roman" w:eastAsia="Times New Roman" w:hint="default"/>
        </w:rPr>
        <w:t>5</w:t>
      </w:r>
      <w:r>
        <w:rPr/>
        <w:t>）投资状况分析</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）对外投资情况</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21.1pt;mso-position-horizontal-relative:char;mso-position-vertical-relative:line" coordorigin="0,0" coordsize="9580,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9559;top:14;width:2;height:393" coordorigin="9559,14" coordsize="2,393">
              <v:shape style="position:absolute;left:9559;top:14;width:2;height:393" coordorigin="9559,14" coordsize="0,393" path="m9559,14l9559,407e" filled="false" stroked="true" strokeweight="1.140pt" strokecolor="#d2d2d2">
                <v:path arrowok="t"/>
              </v:shape>
            </v:group>
            <v:group style="position:absolute;left:32;top:14;width:9515;height:393" coordorigin="32,14" coordsize="9515,393">
              <v:shape style="position:absolute;left:32;top:14;width:9515;height:393" coordorigin="32,14" coordsize="9515,393" path="m32,407l9547,407,9547,14,32,14,32,407xe" filled="true" fillcolor="#d2d2d2" stroked="false">
                <v:path arrowok="t"/>
                <v:fill type="solid"/>
              </v:shape>
            </v:group>
            <v:group style="position:absolute;left:10;top:10;width:9561;height:2" coordorigin="10,10" coordsize="9561,2">
              <v:shape style="position:absolute;left:10;top:10;width:9561;height:2" coordorigin="10,10" coordsize="9561,0" path="m10,10l9570,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9561;height:2" coordorigin="10,412" coordsize="9561,2">
              <v:shape style="position:absolute;left:10;top:412;width:9561;height:2" coordorigin="10,412" coordsize="9561,0" path="m10,412l9570,412e" filled="false" stroked="true" strokeweight=".48pt" strokecolor="#000000">
                <v:path arrowok="t"/>
              </v:shape>
            </v:group>
            <v:group style="position:absolute;left:9575;top:5;width:2;height:412" coordorigin="9575,5" coordsize="2,412">
              <v:shape style="position:absolute;left:9575;top:5;width:2;height:412" coordorigin="9575,5" coordsize="0,412" path="m9575,5l9575,416e" filled="false" stroked="true" strokeweight=".48pt" strokecolor="#000000">
                <v:path arrowok="t"/>
              </v:shape>
              <v:shape style="position:absolute;left:5;top:10;width:9559;height:402" type="#_x0000_t202" filled="false" stroked="false">
                <v:textbox inset="0,0,0,0">
                  <w:txbxContent>
                    <w:p>
                      <w:pPr>
                        <w:spacing w:before="56"/>
                        <w:ind w:left="9" w:right="0" w:firstLine="0"/>
                        <w:jc w:val="center"/>
                        <w:rPr>
                          <w:rFonts w:ascii="宋体" w:hAnsi="宋体" w:cs="宋体" w:eastAsia="宋体" w:hint="default"/>
                          <w:sz w:val="18"/>
                          <w:szCs w:val="18"/>
                        </w:rPr>
                      </w:pPr>
                      <w:r>
                        <w:rPr>
                          <w:rFonts w:ascii="宋体" w:hAnsi="宋体" w:cs="宋体" w:eastAsia="宋体" w:hint="default"/>
                          <w:sz w:val="18"/>
                          <w:szCs w:val="18"/>
                        </w:rPr>
                        <w:t>对外投资情况</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34"/>
        <w:gridCol w:w="1057"/>
        <w:gridCol w:w="671"/>
        <w:gridCol w:w="1595"/>
        <w:gridCol w:w="924"/>
        <w:gridCol w:w="138"/>
        <w:gridCol w:w="1064"/>
        <w:gridCol w:w="930"/>
        <w:gridCol w:w="1057"/>
      </w:tblGrid>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49,802,366.74</w:t>
            </w:r>
          </w:p>
        </w:tc>
        <w:tc>
          <w:tcPr>
            <w:tcW w:w="3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4"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3" w:right="71" w:hanging="180"/>
              <w:jc w:val="left"/>
              <w:rPr>
                <w:rFonts w:ascii="宋体" w:hAnsi="宋体" w:cs="宋体" w:eastAsia="宋体" w:hint="default"/>
                <w:sz w:val="18"/>
                <w:szCs w:val="18"/>
              </w:rPr>
            </w:pPr>
            <w:r>
              <w:rPr>
                <w:rFonts w:ascii="宋体" w:hAnsi="宋体" w:cs="宋体" w:eastAsia="宋体" w:hint="default"/>
                <w:sz w:val="18"/>
                <w:szCs w:val="18"/>
              </w:rPr>
              <w:t>上市公司占被投资 公司权益比例</w:t>
            </w:r>
          </w:p>
        </w:tc>
        <w:tc>
          <w:tcPr>
            <w:tcW w:w="10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 w:firstLine="76"/>
              <w:jc w:val="left"/>
              <w:rPr>
                <w:rFonts w:ascii="宋体" w:hAnsi="宋体" w:cs="宋体" w:eastAsia="宋体" w:hint="default"/>
                <w:sz w:val="18"/>
                <w:szCs w:val="18"/>
              </w:rPr>
            </w:pPr>
            <w:r>
              <w:rPr>
                <w:rFonts w:ascii="宋体" w:hAnsi="宋体" w:cs="宋体" w:eastAsia="宋体" w:hint="default"/>
                <w:sz w:val="18"/>
                <w:szCs w:val="18"/>
              </w:rPr>
              <w:t>本期投资 盈亏（元）</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是否涉诉</w:t>
            </w:r>
          </w:p>
        </w:tc>
      </w:tr>
      <w:tr>
        <w:trPr>
          <w:trHeight w:val="1026"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LARCAN  </w:t>
            </w:r>
            <w:r>
              <w:rPr>
                <w:rFonts w:ascii="Times New Roman"/>
                <w:spacing w:val="43"/>
                <w:sz w:val="18"/>
              </w:rPr>
              <w:t> </w:t>
            </w:r>
            <w:r>
              <w:rPr>
                <w:rFonts w:ascii="Times New Roman"/>
                <w:sz w:val="18"/>
              </w:rPr>
              <w:t>INC</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发射机生产销售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41.00%</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1"/>
              <w:ind w:left="22" w:right="98"/>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FAMILY</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TRUST</w:t>
            </w:r>
            <w:r>
              <w:rPr>
                <w:rFonts w:ascii="宋体" w:hAnsi="宋体" w:cs="宋体" w:eastAsia="宋体" w:hint="default"/>
                <w:sz w:val="18"/>
                <w:szCs w:val="18"/>
              </w:rPr>
              <w:t>、法</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人企业</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-10,028,887</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1226" w:top="780" w:bottom="1420" w:left="980" w:right="980"/>
        </w:sectPr>
      </w:pPr>
    </w:p>
    <w:p>
      <w:pPr>
        <w:spacing w:before="51"/>
        <w:ind w:left="154" w:right="-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）募集资金使用情况</w:t>
      </w:r>
    </w:p>
    <w:p>
      <w:pPr>
        <w:spacing w:before="103"/>
        <w:ind w:left="154" w:right="-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8"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募集资金总体使用情况</w:t>
      </w:r>
    </w:p>
    <w:p>
      <w:pPr>
        <w:spacing w:before="103"/>
        <w:ind w:left="154" w:right="-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880" w:bottom="280" w:left="980" w:right="980"/>
          <w:cols w:num="2" w:equalWidth="0">
            <w:col w:w="2089" w:space="6561"/>
            <w:col w:w="13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078"/>
        <w:gridCol w:w="5480"/>
      </w:tblGrid>
      <w:tr>
        <w:trPr>
          <w:trHeight w:val="403"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159,484.59</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140,367.6</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24,767.92</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25,926.68</w:t>
            </w:r>
          </w:p>
        </w:tc>
      </w:tr>
      <w:tr>
        <w:trPr>
          <w:trHeight w:val="407"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16.26%</w:t>
            </w:r>
          </w:p>
        </w:tc>
      </w:tr>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after="0" w:line="240" w:lineRule="auto"/>
        <w:jc w:val="center"/>
        <w:rPr>
          <w:rFonts w:ascii="宋体" w:hAnsi="宋体" w:cs="宋体" w:eastAsia="宋体" w:hint="default"/>
          <w:sz w:val="18"/>
          <w:szCs w:val="18"/>
        </w:rPr>
        <w:sectPr>
          <w:type w:val="continuous"/>
          <w:pgSz w:w="11910" w:h="16840"/>
          <w:pgMar w:top="880" w:bottom="280" w:left="980" w:right="980"/>
        </w:sectPr>
      </w:pPr>
    </w:p>
    <w:p>
      <w:pPr>
        <w:spacing w:before="52"/>
        <w:ind w:left="154" w:right="-9"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募集资金承诺项目情况</w:t>
      </w:r>
    </w:p>
    <w:p>
      <w:pPr>
        <w:spacing w:before="102"/>
        <w:ind w:left="154" w:right="-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880" w:bottom="280" w:left="980" w:right="980"/>
          <w:cols w:num="2" w:equalWidth="0">
            <w:col w:w="2089" w:space="6561"/>
            <w:col w:w="13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17"/>
        <w:gridCol w:w="649"/>
        <w:gridCol w:w="90"/>
        <w:gridCol w:w="720"/>
        <w:gridCol w:w="722"/>
        <w:gridCol w:w="720"/>
        <w:gridCol w:w="722"/>
        <w:gridCol w:w="722"/>
        <w:gridCol w:w="720"/>
        <w:gridCol w:w="723"/>
        <w:gridCol w:w="722"/>
        <w:gridCol w:w="721"/>
        <w:gridCol w:w="722"/>
      </w:tblGrid>
      <w:tr>
        <w:trPr>
          <w:trHeight w:val="1338" w:hRule="exact"/>
        </w:trPr>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84" w:lineRule="auto"/>
              <w:ind w:left="585" w:right="45" w:hanging="525"/>
              <w:jc w:val="left"/>
              <w:rPr>
                <w:rFonts w:ascii="宋体" w:hAnsi="宋体" w:cs="宋体" w:eastAsia="宋体" w:hint="default"/>
                <w:sz w:val="15"/>
                <w:szCs w:val="15"/>
              </w:rPr>
            </w:pPr>
            <w:r>
              <w:rPr>
                <w:rFonts w:ascii="宋体" w:hAnsi="宋体" w:cs="宋体" w:eastAsia="宋体" w:hint="default"/>
                <w:sz w:val="15"/>
                <w:szCs w:val="15"/>
              </w:rPr>
              <w:t>承诺投资项目和超募资 金投向</w:t>
            </w:r>
          </w:p>
        </w:tc>
        <w:tc>
          <w:tcPr>
            <w:tcW w:w="7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72" w:lineRule="auto"/>
              <w:ind w:left="46" w:right="30" w:firstLine="25"/>
              <w:jc w:val="both"/>
              <w:rPr>
                <w:rFonts w:ascii="Times New Roman" w:hAnsi="Times New Roman" w:cs="Times New Roman" w:eastAsia="Times New Roman" w:hint="default"/>
                <w:sz w:val="15"/>
                <w:szCs w:val="15"/>
              </w:rPr>
            </w:pPr>
            <w:r>
              <w:rPr>
                <w:rFonts w:ascii="宋体" w:hAnsi="宋体" w:cs="宋体" w:eastAsia="宋体" w:hint="default"/>
                <w:sz w:val="15"/>
                <w:szCs w:val="15"/>
              </w:rPr>
              <w:t>是否已变 更项目</w:t>
            </w:r>
            <w:r>
              <w:rPr>
                <w:rFonts w:ascii="Times New Roman" w:hAnsi="Times New Roman" w:cs="Times New Roman" w:eastAsia="Times New Roman" w:hint="default"/>
                <w:sz w:val="15"/>
                <w:szCs w:val="15"/>
              </w:rPr>
              <w:t>(</w:t>
            </w:r>
            <w:r>
              <w:rPr>
                <w:rFonts w:ascii="宋体" w:hAnsi="宋体" w:cs="宋体" w:eastAsia="宋体" w:hint="default"/>
                <w:sz w:val="15"/>
                <w:szCs w:val="15"/>
              </w:rPr>
              <w:t>含 部分变更</w:t>
            </w:r>
            <w:r>
              <w:rPr>
                <w:rFonts w:ascii="Times New Roman" w:hAnsi="Times New Roman" w:cs="Times New Roman" w:eastAsia="Times New Roman" w:hint="default"/>
                <w:sz w:val="15"/>
                <w:szCs w:val="15"/>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55" w:right="53"/>
              <w:jc w:val="center"/>
              <w:rPr>
                <w:rFonts w:ascii="宋体" w:hAnsi="宋体" w:cs="宋体" w:eastAsia="宋体" w:hint="default"/>
                <w:sz w:val="15"/>
                <w:szCs w:val="15"/>
              </w:rPr>
            </w:pPr>
            <w:r>
              <w:rPr>
                <w:rFonts w:ascii="宋体" w:hAnsi="宋体" w:cs="宋体" w:eastAsia="宋体" w:hint="default"/>
                <w:sz w:val="15"/>
                <w:szCs w:val="15"/>
              </w:rPr>
              <w:t>募集资金 承诺投资 总额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84" w:lineRule="auto"/>
              <w:ind w:left="43" w:right="40" w:firstLine="13"/>
              <w:jc w:val="left"/>
              <w:rPr>
                <w:rFonts w:ascii="Times New Roman" w:hAnsi="Times New Roman" w:cs="Times New Roman" w:eastAsia="Times New Roman" w:hint="default"/>
                <w:sz w:val="15"/>
                <w:szCs w:val="15"/>
              </w:rPr>
            </w:pPr>
            <w:r>
              <w:rPr>
                <w:rFonts w:ascii="宋体" w:hAnsi="宋体" w:cs="宋体" w:eastAsia="宋体" w:hint="default"/>
                <w:sz w:val="15"/>
                <w:szCs w:val="15"/>
              </w:rPr>
              <w:t>调整后投 资总额</w:t>
            </w:r>
            <w:r>
              <w:rPr>
                <w:rFonts w:ascii="Times New Roman" w:hAnsi="Times New Roman" w:cs="Times New Roman" w:eastAsia="Times New Roman" w:hint="default"/>
                <w:sz w:val="15"/>
                <w:szCs w:val="15"/>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84" w:lineRule="auto"/>
              <w:ind w:left="54" w:right="54"/>
              <w:jc w:val="left"/>
              <w:rPr>
                <w:rFonts w:ascii="宋体" w:hAnsi="宋体" w:cs="宋体" w:eastAsia="宋体" w:hint="default"/>
                <w:sz w:val="15"/>
                <w:szCs w:val="15"/>
              </w:rPr>
            </w:pPr>
            <w:r>
              <w:rPr>
                <w:rFonts w:ascii="宋体" w:hAnsi="宋体" w:cs="宋体" w:eastAsia="宋体" w:hint="default"/>
                <w:sz w:val="15"/>
                <w:szCs w:val="15"/>
              </w:rPr>
              <w:t>本报告期 投入金额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55" w:right="55"/>
              <w:jc w:val="both"/>
              <w:rPr>
                <w:rFonts w:ascii="Times New Roman" w:hAnsi="Times New Roman" w:cs="Times New Roman" w:eastAsia="Times New Roman" w:hint="default"/>
                <w:sz w:val="15"/>
                <w:szCs w:val="15"/>
              </w:rPr>
            </w:pPr>
            <w:r>
              <w:rPr>
                <w:rFonts w:ascii="宋体" w:hAnsi="宋体" w:cs="宋体" w:eastAsia="宋体" w:hint="default"/>
                <w:sz w:val="15"/>
                <w:szCs w:val="15"/>
              </w:rPr>
              <w:t>截至期末 累计投入 金额</w:t>
            </w:r>
            <w:r>
              <w:rPr>
                <w:rFonts w:ascii="Times New Roman" w:hAnsi="Times New Roman" w:cs="Times New Roman" w:eastAsia="Times New Roman" w:hint="default"/>
                <w:sz w:val="15"/>
                <w:szCs w:val="15"/>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8" w:lineRule="auto" w:before="74"/>
              <w:ind w:left="55" w:right="55"/>
              <w:jc w:val="center"/>
              <w:rPr>
                <w:rFonts w:ascii="Times New Roman" w:hAnsi="Times New Roman" w:cs="Times New Roman" w:eastAsia="Times New Roman" w:hint="default"/>
                <w:sz w:val="15"/>
                <w:szCs w:val="15"/>
              </w:rPr>
            </w:pPr>
            <w:r>
              <w:rPr>
                <w:rFonts w:ascii="宋体" w:hAnsi="宋体" w:cs="宋体" w:eastAsia="宋体" w:hint="default"/>
                <w:sz w:val="15"/>
                <w:szCs w:val="15"/>
              </w:rPr>
              <w:t>截至期末 投资进度 </w:t>
            </w:r>
            <w:r>
              <w:rPr>
                <w:rFonts w:ascii="Times New Roman" w:hAnsi="Times New Roman" w:cs="Times New Roman" w:eastAsia="Times New Roman" w:hint="default"/>
                <w:sz w:val="15"/>
                <w:szCs w:val="15"/>
              </w:rPr>
              <w:t>(3)</w:t>
            </w:r>
            <w:r>
              <w:rPr>
                <w:rFonts w:ascii="宋体" w:hAnsi="宋体" w:cs="宋体" w:eastAsia="宋体" w:hint="default"/>
                <w:sz w:val="15"/>
                <w:szCs w:val="15"/>
              </w:rPr>
              <w:t>＝ </w:t>
            </w:r>
            <w:r>
              <w:rPr>
                <w:rFonts w:ascii="Times New Roman" w:hAnsi="Times New Roman" w:cs="Times New Roman" w:eastAsia="Times New Roman" w:hint="default"/>
                <w:sz w:val="15"/>
                <w:szCs w:val="15"/>
              </w:rPr>
              <w:t>(2)/(1)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55" w:right="53"/>
              <w:jc w:val="center"/>
              <w:rPr>
                <w:rFonts w:ascii="宋体" w:hAnsi="宋体" w:cs="宋体" w:eastAsia="宋体" w:hint="default"/>
                <w:sz w:val="15"/>
                <w:szCs w:val="15"/>
              </w:rPr>
            </w:pPr>
            <w:r>
              <w:rPr>
                <w:rFonts w:ascii="宋体" w:hAnsi="宋体" w:cs="宋体" w:eastAsia="宋体" w:hint="default"/>
                <w:sz w:val="15"/>
                <w:szCs w:val="15"/>
              </w:rPr>
              <w:t>项目达到 预定可使 用状态日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56" w:right="54"/>
              <w:jc w:val="center"/>
              <w:rPr>
                <w:rFonts w:ascii="宋体" w:hAnsi="宋体" w:cs="宋体" w:eastAsia="宋体" w:hint="default"/>
                <w:sz w:val="15"/>
                <w:szCs w:val="15"/>
              </w:rPr>
            </w:pPr>
            <w:r>
              <w:rPr>
                <w:rFonts w:ascii="宋体" w:hAnsi="宋体" w:cs="宋体" w:eastAsia="宋体" w:hint="default"/>
                <w:sz w:val="15"/>
                <w:szCs w:val="15"/>
              </w:rPr>
              <w:t>本报告期 实现的效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55" w:right="55"/>
              <w:jc w:val="center"/>
              <w:rPr>
                <w:rFonts w:ascii="宋体" w:hAnsi="宋体" w:cs="宋体" w:eastAsia="宋体" w:hint="default"/>
                <w:sz w:val="15"/>
                <w:szCs w:val="15"/>
              </w:rPr>
            </w:pPr>
            <w:r>
              <w:rPr>
                <w:rFonts w:ascii="宋体" w:hAnsi="宋体" w:cs="宋体" w:eastAsia="宋体" w:hint="default"/>
                <w:sz w:val="15"/>
                <w:szCs w:val="15"/>
              </w:rPr>
              <w:t>截止报告 期末累计 实现的效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84" w:lineRule="auto"/>
              <w:ind w:left="55" w:right="54"/>
              <w:jc w:val="left"/>
              <w:rPr>
                <w:rFonts w:ascii="宋体" w:hAnsi="宋体" w:cs="宋体" w:eastAsia="宋体" w:hint="default"/>
                <w:sz w:val="15"/>
                <w:szCs w:val="15"/>
              </w:rPr>
            </w:pPr>
            <w:r>
              <w:rPr>
                <w:rFonts w:ascii="宋体" w:hAnsi="宋体" w:cs="宋体" w:eastAsia="宋体" w:hint="default"/>
                <w:sz w:val="15"/>
                <w:szCs w:val="15"/>
              </w:rPr>
              <w:t>是否达到 预计效益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56" w:right="54"/>
              <w:jc w:val="center"/>
              <w:rPr>
                <w:rFonts w:ascii="宋体" w:hAnsi="宋体" w:cs="宋体" w:eastAsia="宋体" w:hint="default"/>
                <w:sz w:val="15"/>
                <w:szCs w:val="15"/>
              </w:rPr>
            </w:pPr>
            <w:r>
              <w:rPr>
                <w:rFonts w:ascii="宋体" w:hAnsi="宋体" w:cs="宋体" w:eastAsia="宋体" w:hint="default"/>
                <w:sz w:val="15"/>
                <w:szCs w:val="15"/>
              </w:rPr>
              <w:t>项目可行 性是否发 生重大变 化</w:t>
            </w:r>
          </w:p>
        </w:tc>
      </w:tr>
      <w:tr>
        <w:trPr>
          <w:trHeight w:val="402"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承诺投资项目</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82"/>
              <w:jc w:val="both"/>
              <w:rPr>
                <w:rFonts w:ascii="宋体" w:hAnsi="宋体" w:cs="宋体" w:eastAsia="宋体" w:hint="default"/>
                <w:sz w:val="15"/>
                <w:szCs w:val="15"/>
              </w:rPr>
            </w:pPr>
            <w:r>
              <w:rPr>
                <w:rFonts w:ascii="宋体" w:hAnsi="宋体" w:cs="宋体" w:eastAsia="宋体" w:hint="default"/>
                <w:sz w:val="15"/>
                <w:szCs w:val="15"/>
              </w:rPr>
              <w:t>数字电视条件接收系统 研发及产业化项目（已 结项）</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 w:right="0"/>
              <w:jc w:val="left"/>
              <w:rPr>
                <w:rFonts w:ascii="宋体" w:hAnsi="宋体" w:cs="宋体" w:eastAsia="宋体" w:hint="default"/>
                <w:sz w:val="15"/>
                <w:szCs w:val="15"/>
              </w:rPr>
            </w:pPr>
            <w:r>
              <w:rPr>
                <w:rFonts w:ascii="宋体" w:hAnsi="宋体" w:cs="宋体" w:eastAsia="宋体" w:hint="default"/>
                <w:sz w:val="15"/>
                <w:szCs w:val="15"/>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3" w:right="0"/>
              <w:jc w:val="left"/>
              <w:rPr>
                <w:rFonts w:ascii="Times New Roman" w:hAnsi="Times New Roman" w:cs="Times New Roman" w:eastAsia="Times New Roman" w:hint="default"/>
                <w:sz w:val="15"/>
                <w:szCs w:val="15"/>
              </w:rPr>
            </w:pPr>
            <w:r>
              <w:rPr>
                <w:rFonts w:ascii="Times New Roman"/>
                <w:sz w:val="15"/>
              </w:rPr>
              <w:t>9,812.14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9,812.14</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8,412.52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85.74%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2013 </w:t>
            </w: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12</w:t>
            </w:r>
          </w:p>
          <w:p>
            <w:pPr>
              <w:pStyle w:val="TableParagraph"/>
              <w:spacing w:line="240" w:lineRule="auto" w:before="105"/>
              <w:ind w:left="2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31 </w:t>
            </w:r>
            <w:r>
              <w:rPr>
                <w:rFonts w:ascii="宋体" w:hAnsi="宋体" w:cs="宋体" w:eastAsia="宋体" w:hint="default"/>
                <w:sz w:val="15"/>
                <w:szCs w:val="15"/>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6,486.91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82"/>
              <w:jc w:val="left"/>
              <w:rPr>
                <w:rFonts w:ascii="宋体" w:hAnsi="宋体" w:cs="宋体" w:eastAsia="宋体" w:hint="default"/>
                <w:sz w:val="15"/>
                <w:szCs w:val="15"/>
              </w:rPr>
            </w:pPr>
            <w:r>
              <w:rPr>
                <w:rFonts w:ascii="宋体" w:hAnsi="宋体" w:cs="宋体" w:eastAsia="宋体" w:hint="default"/>
                <w:sz w:val="15"/>
                <w:szCs w:val="15"/>
              </w:rPr>
              <w:t>双向数字电视条件接收 系统研发及产业化项目</w:t>
            </w:r>
          </w:p>
          <w:p>
            <w:pPr>
              <w:pStyle w:val="TableParagraph"/>
              <w:spacing w:line="240" w:lineRule="auto" w:before="28"/>
              <w:ind w:left="22" w:right="0"/>
              <w:jc w:val="left"/>
              <w:rPr>
                <w:rFonts w:ascii="宋体" w:hAnsi="宋体" w:cs="宋体" w:eastAsia="宋体" w:hint="default"/>
                <w:sz w:val="15"/>
                <w:szCs w:val="15"/>
              </w:rPr>
            </w:pPr>
            <w:r>
              <w:rPr>
                <w:rFonts w:ascii="宋体" w:hAnsi="宋体" w:cs="宋体" w:eastAsia="宋体" w:hint="default"/>
                <w:sz w:val="15"/>
                <w:szCs w:val="15"/>
              </w:rPr>
              <w:t>（已结项）</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 w:right="0"/>
              <w:jc w:val="left"/>
              <w:rPr>
                <w:rFonts w:ascii="宋体" w:hAnsi="宋体" w:cs="宋体" w:eastAsia="宋体" w:hint="default"/>
                <w:sz w:val="15"/>
                <w:szCs w:val="15"/>
              </w:rPr>
            </w:pPr>
            <w:r>
              <w:rPr>
                <w:rFonts w:ascii="宋体" w:hAnsi="宋体" w:cs="宋体" w:eastAsia="宋体" w:hint="default"/>
                <w:sz w:val="15"/>
                <w:szCs w:val="15"/>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3" w:right="0"/>
              <w:jc w:val="left"/>
              <w:rPr>
                <w:rFonts w:ascii="Times New Roman" w:hAnsi="Times New Roman" w:cs="Times New Roman" w:eastAsia="Times New Roman" w:hint="default"/>
                <w:sz w:val="15"/>
                <w:szCs w:val="15"/>
              </w:rPr>
            </w:pPr>
            <w:r>
              <w:rPr>
                <w:rFonts w:ascii="Times New Roman"/>
                <w:sz w:val="15"/>
              </w:rPr>
              <w:t>8,621.84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8,621.84</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5,839.26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67.73%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2013 </w:t>
            </w: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12</w:t>
            </w:r>
          </w:p>
          <w:p>
            <w:pPr>
              <w:pStyle w:val="TableParagraph"/>
              <w:spacing w:line="240" w:lineRule="auto" w:before="105"/>
              <w:ind w:left="2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31 </w:t>
            </w:r>
            <w:r>
              <w:rPr>
                <w:rFonts w:ascii="宋体" w:hAnsi="宋体" w:cs="宋体" w:eastAsia="宋体" w:hint="default"/>
                <w:sz w:val="15"/>
                <w:szCs w:val="15"/>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985.91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4"/>
              <w:ind w:left="22" w:right="82"/>
              <w:jc w:val="left"/>
              <w:rPr>
                <w:rFonts w:ascii="宋体" w:hAnsi="宋体" w:cs="宋体" w:eastAsia="宋体" w:hint="default"/>
                <w:sz w:val="15"/>
                <w:szCs w:val="15"/>
              </w:rPr>
            </w:pPr>
            <w:r>
              <w:rPr>
                <w:rFonts w:ascii="宋体" w:hAnsi="宋体" w:cs="宋体" w:eastAsia="宋体" w:hint="default"/>
                <w:sz w:val="15"/>
                <w:szCs w:val="15"/>
              </w:rPr>
              <w:t>数字电视增值业务产品 研发项目（已结项）</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 w:right="0"/>
              <w:jc w:val="left"/>
              <w:rPr>
                <w:rFonts w:ascii="宋体" w:hAnsi="宋体" w:cs="宋体" w:eastAsia="宋体" w:hint="default"/>
                <w:sz w:val="15"/>
                <w:szCs w:val="15"/>
              </w:rPr>
            </w:pPr>
            <w:r>
              <w:rPr>
                <w:rFonts w:ascii="宋体" w:hAnsi="宋体" w:cs="宋体" w:eastAsia="宋体" w:hint="default"/>
                <w:sz w:val="15"/>
                <w:szCs w:val="15"/>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53" w:right="0"/>
              <w:jc w:val="left"/>
              <w:rPr>
                <w:rFonts w:ascii="Times New Roman" w:hAnsi="Times New Roman" w:cs="Times New Roman" w:eastAsia="Times New Roman" w:hint="default"/>
                <w:sz w:val="15"/>
                <w:szCs w:val="15"/>
              </w:rPr>
            </w:pPr>
            <w:r>
              <w:rPr>
                <w:rFonts w:ascii="Times New Roman"/>
                <w:sz w:val="15"/>
              </w:rPr>
              <w:t>6,263.74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6,263.74</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5,891.04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94.05%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2013 </w:t>
            </w: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06</w:t>
            </w:r>
          </w:p>
          <w:p>
            <w:pPr>
              <w:pStyle w:val="TableParagraph"/>
              <w:spacing w:line="240" w:lineRule="auto" w:before="106"/>
              <w:ind w:left="2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18 </w:t>
            </w:r>
            <w:r>
              <w:rPr>
                <w:rFonts w:ascii="宋体" w:hAnsi="宋体" w:cs="宋体" w:eastAsia="宋体" w:hint="default"/>
                <w:sz w:val="15"/>
                <w:szCs w:val="15"/>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1,913.45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4"/>
              <w:ind w:left="22" w:right="82"/>
              <w:jc w:val="left"/>
              <w:rPr>
                <w:rFonts w:ascii="宋体" w:hAnsi="宋体" w:cs="宋体" w:eastAsia="宋体" w:hint="default"/>
                <w:sz w:val="15"/>
                <w:szCs w:val="15"/>
              </w:rPr>
            </w:pPr>
            <w:r>
              <w:rPr>
                <w:rFonts w:ascii="宋体" w:hAnsi="宋体" w:cs="宋体" w:eastAsia="宋体" w:hint="default"/>
                <w:sz w:val="15"/>
                <w:szCs w:val="15"/>
              </w:rPr>
              <w:t>市场营销与服务网络建 设项目（已结项）</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 w:right="0"/>
              <w:jc w:val="left"/>
              <w:rPr>
                <w:rFonts w:ascii="宋体" w:hAnsi="宋体" w:cs="宋体" w:eastAsia="宋体" w:hint="default"/>
                <w:sz w:val="15"/>
                <w:szCs w:val="15"/>
              </w:rPr>
            </w:pPr>
            <w:r>
              <w:rPr>
                <w:rFonts w:ascii="宋体" w:hAnsi="宋体" w:cs="宋体" w:eastAsia="宋体" w:hint="default"/>
                <w:sz w:val="15"/>
                <w:szCs w:val="15"/>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53" w:right="0"/>
              <w:jc w:val="left"/>
              <w:rPr>
                <w:rFonts w:ascii="Times New Roman" w:hAnsi="Times New Roman" w:cs="Times New Roman" w:eastAsia="Times New Roman" w:hint="default"/>
                <w:sz w:val="15"/>
                <w:szCs w:val="15"/>
              </w:rPr>
            </w:pPr>
            <w:r>
              <w:rPr>
                <w:rFonts w:ascii="Times New Roman"/>
                <w:sz w:val="15"/>
              </w:rPr>
              <w:t>6,172.27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6,172.27</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5,490.95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88.96%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2013 </w:t>
            </w: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12</w:t>
            </w:r>
          </w:p>
          <w:p>
            <w:pPr>
              <w:pStyle w:val="TableParagraph"/>
              <w:spacing w:line="240" w:lineRule="auto" w:before="105"/>
              <w:ind w:left="2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31 </w:t>
            </w:r>
            <w:r>
              <w:rPr>
                <w:rFonts w:ascii="宋体" w:hAnsi="宋体" w:cs="宋体" w:eastAsia="宋体" w:hint="default"/>
                <w:sz w:val="15"/>
                <w:szCs w:val="15"/>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5"/>
                <w:szCs w:val="15"/>
              </w:rPr>
            </w:pPr>
            <w:r>
              <w:rPr>
                <w:rFonts w:ascii="宋体" w:hAnsi="宋体" w:cs="宋体" w:eastAsia="宋体" w:hint="default"/>
                <w:sz w:val="15"/>
                <w:szCs w:val="15"/>
              </w:rPr>
              <w:t>新一代数字电视前端系</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 w:right="0"/>
              <w:jc w:val="left"/>
              <w:rPr>
                <w:rFonts w:ascii="宋体" w:hAnsi="宋体" w:cs="宋体" w:eastAsia="宋体" w:hint="default"/>
                <w:sz w:val="15"/>
                <w:szCs w:val="15"/>
              </w:rPr>
            </w:pPr>
            <w:r>
              <w:rPr>
                <w:rFonts w:ascii="宋体" w:hAnsi="宋体" w:cs="宋体" w:eastAsia="宋体" w:hint="default"/>
                <w:sz w:val="15"/>
                <w:szCs w:val="15"/>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53" w:right="0"/>
              <w:jc w:val="left"/>
              <w:rPr>
                <w:rFonts w:ascii="Times New Roman" w:hAnsi="Times New Roman" w:cs="Times New Roman" w:eastAsia="Times New Roman" w:hint="default"/>
                <w:sz w:val="15"/>
                <w:szCs w:val="15"/>
              </w:rPr>
            </w:pPr>
            <w:r>
              <w:rPr>
                <w:rFonts w:ascii="Times New Roman"/>
                <w:sz w:val="15"/>
              </w:rPr>
              <w:t>8,023.07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8,023.07</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7,855.79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97.92%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2013 </w:t>
            </w: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06</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4,445.19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否</w:t>
            </w:r>
          </w:p>
        </w:tc>
      </w:tr>
    </w:tbl>
    <w:p>
      <w:pPr>
        <w:spacing w:after="0" w:line="240" w:lineRule="auto"/>
        <w:jc w:val="left"/>
        <w:rPr>
          <w:rFonts w:ascii="宋体" w:hAnsi="宋体" w:cs="宋体" w:eastAsia="宋体" w:hint="default"/>
          <w:sz w:val="15"/>
          <w:szCs w:val="15"/>
        </w:rPr>
        <w:sectPr>
          <w:type w:val="continuous"/>
          <w:pgSz w:w="11910" w:h="16840"/>
          <w:pgMar w:top="880" w:bottom="28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17"/>
        <w:gridCol w:w="649"/>
        <w:gridCol w:w="90"/>
        <w:gridCol w:w="720"/>
        <w:gridCol w:w="722"/>
        <w:gridCol w:w="720"/>
        <w:gridCol w:w="697"/>
        <w:gridCol w:w="748"/>
        <w:gridCol w:w="720"/>
        <w:gridCol w:w="723"/>
        <w:gridCol w:w="722"/>
        <w:gridCol w:w="721"/>
        <w:gridCol w:w="722"/>
      </w:tblGrid>
      <w:tr>
        <w:trPr>
          <w:trHeight w:val="674"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5"/>
                <w:szCs w:val="15"/>
              </w:rPr>
            </w:pPr>
            <w:r>
              <w:rPr>
                <w:rFonts w:ascii="宋体" w:hAnsi="宋体" w:cs="宋体" w:eastAsia="宋体" w:hint="default"/>
                <w:sz w:val="15"/>
                <w:szCs w:val="15"/>
              </w:rPr>
              <w:t>统开发及产业化项目</w:t>
            </w:r>
          </w:p>
          <w:p>
            <w:pPr>
              <w:pStyle w:val="TableParagraph"/>
              <w:spacing w:line="240" w:lineRule="auto" w:before="117"/>
              <w:ind w:left="22" w:right="0"/>
              <w:jc w:val="left"/>
              <w:rPr>
                <w:rFonts w:ascii="宋体" w:hAnsi="宋体" w:cs="宋体" w:eastAsia="宋体" w:hint="default"/>
                <w:sz w:val="15"/>
                <w:szCs w:val="15"/>
              </w:rPr>
            </w:pPr>
            <w:r>
              <w:rPr>
                <w:rFonts w:ascii="宋体" w:hAnsi="宋体" w:cs="宋体" w:eastAsia="宋体" w:hint="default"/>
                <w:sz w:val="15"/>
                <w:szCs w:val="15"/>
              </w:rPr>
              <w:t>（已结项）</w:t>
            </w:r>
          </w:p>
        </w:tc>
        <w:tc>
          <w:tcPr>
            <w:tcW w:w="649" w:type="dxa"/>
            <w:tcBorders>
              <w:top w:val="single" w:sz="4" w:space="0" w:color="000000"/>
              <w:left w:val="single" w:sz="4" w:space="0" w:color="000000"/>
              <w:bottom w:val="single" w:sz="4" w:space="0" w:color="000000"/>
              <w:right w:val="single" w:sz="4" w:space="0" w:color="000000"/>
            </w:tcBorders>
          </w:tcPr>
          <w:p>
            <w:pPr/>
          </w:p>
        </w:tc>
        <w:tc>
          <w:tcPr>
            <w:tcW w:w="810" w:type="dxa"/>
            <w:gridSpan w:val="2"/>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18 </w:t>
            </w:r>
            <w:r>
              <w:rPr>
                <w:rFonts w:ascii="宋体" w:hAnsi="宋体" w:cs="宋体" w:eastAsia="宋体" w:hint="default"/>
                <w:sz w:val="15"/>
                <w:szCs w:val="15"/>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承诺投资项目小计</w:t>
            </w:r>
          </w:p>
        </w:tc>
        <w:tc>
          <w:tcPr>
            <w:tcW w:w="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13"/>
              <w:jc w:val="center"/>
              <w:rPr>
                <w:rFonts w:ascii="Times New Roman" w:hAnsi="Times New Roman" w:cs="Times New Roman" w:eastAsia="Times New Roman" w:hint="default"/>
                <w:sz w:val="15"/>
                <w:szCs w:val="15"/>
              </w:rPr>
            </w:pPr>
            <w:r>
              <w:rPr>
                <w:rFonts w:ascii="Times New Roman"/>
                <w:sz w:val="15"/>
              </w:rPr>
              <w:t>--</w:t>
            </w:r>
          </w:p>
        </w:tc>
        <w:tc>
          <w:tcPr>
            <w:tcW w:w="81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left="165" w:right="0"/>
              <w:jc w:val="left"/>
              <w:rPr>
                <w:rFonts w:ascii="Times New Roman" w:hAnsi="Times New Roman" w:cs="Times New Roman" w:eastAsia="Times New Roman" w:hint="default"/>
                <w:sz w:val="15"/>
                <w:szCs w:val="15"/>
              </w:rPr>
            </w:pPr>
            <w:r>
              <w:rPr>
                <w:rFonts w:ascii="Times New Roman"/>
                <w:sz w:val="15"/>
              </w:rPr>
              <w:t>38,893.06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38,893.06</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8"/>
              <w:ind w:right="-13"/>
              <w:jc w:val="right"/>
              <w:rPr>
                <w:rFonts w:ascii="Times New Roman" w:hAnsi="Times New Roman" w:cs="Times New Roman" w:eastAsia="Times New Roman" w:hint="default"/>
                <w:sz w:val="15"/>
                <w:szCs w:val="15"/>
              </w:rPr>
            </w:pPr>
            <w:r>
              <w:rPr>
                <w:rFonts w:ascii="Times New Roman"/>
                <w:spacing w:val="-1"/>
                <w:sz w:val="15"/>
              </w:rPr>
              <w:t>33,489.56</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left="25" w:right="0"/>
              <w:jc w:val="center"/>
              <w:rPr>
                <w:rFonts w:ascii="Times New Roman" w:hAnsi="Times New Roman" w:cs="Times New Roman" w:eastAsia="Times New Roman" w:hint="default"/>
                <w:sz w:val="15"/>
                <w:szCs w:val="15"/>
              </w:rPr>
            </w:pPr>
            <w:r>
              <w:rPr>
                <w:rFonts w:ascii="Times New Roman"/>
                <w:sz w:val="15"/>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c>
          <w:tcPr>
            <w:tcW w:w="723" w:type="dxa"/>
            <w:tcBorders>
              <w:top w:val="single" w:sz="4" w:space="0" w:color="000000"/>
              <w:left w:val="single" w:sz="13" w:space="0" w:color="D2D2D2"/>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8"/>
              <w:ind w:right="10"/>
              <w:jc w:val="right"/>
              <w:rPr>
                <w:rFonts w:ascii="Times New Roman" w:hAnsi="Times New Roman" w:cs="Times New Roman" w:eastAsia="Times New Roman" w:hint="default"/>
                <w:sz w:val="15"/>
                <w:szCs w:val="15"/>
              </w:rPr>
            </w:pPr>
            <w:r>
              <w:rPr>
                <w:rFonts w:ascii="Times New Roman"/>
                <w:spacing w:val="-1"/>
                <w:sz w:val="15"/>
              </w:rPr>
              <w:t>13,831.46</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302"/>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302"/>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r>
      <w:tr>
        <w:trPr>
          <w:trHeight w:val="398"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22" w:right="0"/>
              <w:jc w:val="left"/>
              <w:rPr>
                <w:rFonts w:ascii="宋体" w:hAnsi="宋体" w:cs="宋体" w:eastAsia="宋体" w:hint="default"/>
                <w:sz w:val="15"/>
                <w:szCs w:val="15"/>
              </w:rPr>
            </w:pPr>
            <w:r>
              <w:rPr>
                <w:rFonts w:ascii="宋体" w:hAnsi="宋体" w:cs="宋体" w:eastAsia="宋体" w:hint="default"/>
                <w:sz w:val="15"/>
                <w:szCs w:val="15"/>
              </w:rPr>
              <w:t>超募资金投向</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5"/>
              <w:jc w:val="left"/>
              <w:rPr>
                <w:rFonts w:ascii="宋体" w:hAnsi="宋体" w:cs="宋体" w:eastAsia="宋体" w:hint="default"/>
                <w:sz w:val="15"/>
                <w:szCs w:val="15"/>
              </w:rPr>
            </w:pPr>
            <w:r>
              <w:rPr>
                <w:rFonts w:ascii="宋体" w:hAnsi="宋体" w:cs="宋体" w:eastAsia="宋体" w:hint="default"/>
                <w:sz w:val="15"/>
                <w:szCs w:val="15"/>
              </w:rPr>
              <w:t>数字电视国家工程实验 </w:t>
            </w:r>
            <w:r>
              <w:rPr>
                <w:rFonts w:ascii="宋体" w:hAnsi="宋体" w:cs="宋体" w:eastAsia="宋体" w:hint="default"/>
                <w:spacing w:val="-7"/>
                <w:sz w:val="15"/>
                <w:szCs w:val="15"/>
              </w:rPr>
              <w:t>室（北京）有限公司投资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项目</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625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625</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pacing w:val="-1"/>
                <w:sz w:val="15"/>
              </w:rPr>
              <w:t>625</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2010 </w:t>
            </w: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06</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30 </w:t>
            </w:r>
            <w:r>
              <w:rPr>
                <w:rFonts w:ascii="宋体" w:hAnsi="宋体" w:cs="宋体" w:eastAsia="宋体" w:hint="default"/>
                <w:sz w:val="15"/>
                <w:szCs w:val="15"/>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5"/>
              <w:jc w:val="left"/>
              <w:rPr>
                <w:rFonts w:ascii="宋体" w:hAnsi="宋体" w:cs="宋体" w:eastAsia="宋体" w:hint="default"/>
                <w:sz w:val="15"/>
                <w:szCs w:val="15"/>
              </w:rPr>
            </w:pPr>
            <w:r>
              <w:rPr>
                <w:rFonts w:ascii="宋体" w:hAnsi="宋体" w:cs="宋体" w:eastAsia="宋体" w:hint="default"/>
                <w:sz w:val="15"/>
                <w:szCs w:val="15"/>
              </w:rPr>
              <w:t>北京数码视讯投资管理 </w:t>
            </w:r>
            <w:r>
              <w:rPr>
                <w:rFonts w:ascii="宋体" w:hAnsi="宋体" w:cs="宋体" w:eastAsia="宋体" w:hint="default"/>
                <w:spacing w:val="-7"/>
                <w:sz w:val="15"/>
                <w:szCs w:val="15"/>
              </w:rPr>
              <w:t>有限公司（原名为星际无</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双文化传媒有限公司）</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500</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pacing w:val="-1"/>
                <w:sz w:val="15"/>
              </w:rPr>
              <w:t>500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2010 </w:t>
            </w: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08</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30 </w:t>
            </w:r>
            <w:r>
              <w:rPr>
                <w:rFonts w:ascii="宋体" w:hAnsi="宋体" w:cs="宋体" w:eastAsia="宋体" w:hint="default"/>
                <w:sz w:val="15"/>
                <w:szCs w:val="15"/>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82"/>
              <w:jc w:val="left"/>
              <w:rPr>
                <w:rFonts w:ascii="宋体" w:hAnsi="宋体" w:cs="宋体" w:eastAsia="宋体" w:hint="default"/>
                <w:sz w:val="15"/>
                <w:szCs w:val="15"/>
              </w:rPr>
            </w:pPr>
            <w:r>
              <w:rPr>
                <w:rFonts w:ascii="宋体" w:hAnsi="宋体" w:cs="宋体" w:eastAsia="宋体" w:hint="default"/>
                <w:sz w:val="15"/>
                <w:szCs w:val="15"/>
              </w:rPr>
              <w:t>北京市博汇科技股份有 限公司</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3,000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3,000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3,000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2010 </w:t>
            </w: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12</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31 </w:t>
            </w:r>
            <w:r>
              <w:rPr>
                <w:rFonts w:ascii="宋体" w:hAnsi="宋体" w:cs="宋体" w:eastAsia="宋体" w:hint="default"/>
                <w:sz w:val="15"/>
                <w:szCs w:val="15"/>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82"/>
              <w:jc w:val="left"/>
              <w:rPr>
                <w:rFonts w:ascii="宋体" w:hAnsi="宋体" w:cs="宋体" w:eastAsia="宋体" w:hint="default"/>
                <w:sz w:val="15"/>
                <w:szCs w:val="15"/>
              </w:rPr>
            </w:pPr>
            <w:r>
              <w:rPr>
                <w:rFonts w:ascii="宋体" w:hAnsi="宋体" w:cs="宋体" w:eastAsia="宋体" w:hint="default"/>
                <w:sz w:val="15"/>
                <w:szCs w:val="15"/>
              </w:rPr>
              <w:t>福建新大陆通信科技有 限公司投资项目</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6,000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6,000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6,000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2010 </w:t>
            </w: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07</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31 </w:t>
            </w:r>
            <w:r>
              <w:rPr>
                <w:rFonts w:ascii="宋体" w:hAnsi="宋体" w:cs="宋体" w:eastAsia="宋体" w:hint="default"/>
                <w:sz w:val="15"/>
                <w:szCs w:val="15"/>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1,568.82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82"/>
              <w:jc w:val="left"/>
              <w:rPr>
                <w:rFonts w:ascii="宋体" w:hAnsi="宋体" w:cs="宋体" w:eastAsia="宋体" w:hint="default"/>
                <w:sz w:val="15"/>
                <w:szCs w:val="15"/>
              </w:rPr>
            </w:pPr>
            <w:r>
              <w:rPr>
                <w:rFonts w:ascii="宋体" w:hAnsi="宋体" w:cs="宋体" w:eastAsia="宋体" w:hint="default"/>
                <w:sz w:val="15"/>
                <w:szCs w:val="15"/>
              </w:rPr>
              <w:t>超光网系统研发及产业 化项目（已结项）</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pacing w:val="-1"/>
                <w:sz w:val="15"/>
              </w:rPr>
              <w:t>15,695.82</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78.48%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2013 </w:t>
            </w: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12</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31 </w:t>
            </w:r>
            <w:r>
              <w:rPr>
                <w:rFonts w:ascii="宋体" w:hAnsi="宋体" w:cs="宋体" w:eastAsia="宋体" w:hint="default"/>
                <w:sz w:val="15"/>
                <w:szCs w:val="15"/>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1,667.35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82"/>
              <w:jc w:val="left"/>
              <w:rPr>
                <w:rFonts w:ascii="宋体" w:hAnsi="宋体" w:cs="宋体" w:eastAsia="宋体" w:hint="default"/>
                <w:sz w:val="15"/>
                <w:szCs w:val="15"/>
              </w:rPr>
            </w:pPr>
            <w:r>
              <w:rPr>
                <w:rFonts w:ascii="宋体" w:hAnsi="宋体" w:cs="宋体" w:eastAsia="宋体" w:hint="default"/>
                <w:sz w:val="15"/>
                <w:szCs w:val="15"/>
              </w:rPr>
              <w:t>数字电视嵌入式软件平 台研发项目（已结项）</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15,000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pacing w:val="-1"/>
                <w:sz w:val="15"/>
              </w:rPr>
              <w:t>9,068.25</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60.46%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2013 </w:t>
            </w: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12</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31 </w:t>
            </w:r>
            <w:r>
              <w:rPr>
                <w:rFonts w:ascii="宋体" w:hAnsi="宋体" w:cs="宋体" w:eastAsia="宋体" w:hint="default"/>
                <w:sz w:val="15"/>
                <w:szCs w:val="15"/>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1,127.26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82"/>
              <w:jc w:val="left"/>
              <w:rPr>
                <w:rFonts w:ascii="宋体" w:hAnsi="宋体" w:cs="宋体" w:eastAsia="宋体" w:hint="default"/>
                <w:sz w:val="15"/>
                <w:szCs w:val="15"/>
              </w:rPr>
            </w:pPr>
            <w:r>
              <w:rPr>
                <w:rFonts w:ascii="宋体" w:hAnsi="宋体" w:cs="宋体" w:eastAsia="宋体" w:hint="default"/>
                <w:sz w:val="15"/>
                <w:szCs w:val="15"/>
              </w:rPr>
              <w:t>湖南爱点信息技术有限 公司</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1,500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1,500</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pacing w:val="-1"/>
                <w:sz w:val="15"/>
              </w:rPr>
              <w:t>850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56.67%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2013 </w:t>
            </w: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12</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31 </w:t>
            </w:r>
            <w:r>
              <w:rPr>
                <w:rFonts w:ascii="宋体" w:hAnsi="宋体" w:cs="宋体" w:eastAsia="宋体" w:hint="default"/>
                <w:sz w:val="15"/>
                <w:szCs w:val="15"/>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是</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完美星空传媒有限公司</w:t>
            </w:r>
          </w:p>
          <w:p>
            <w:pPr>
              <w:pStyle w:val="TableParagraph"/>
              <w:spacing w:line="384" w:lineRule="auto" w:before="114"/>
              <w:ind w:left="22" w:right="83"/>
              <w:jc w:val="left"/>
              <w:rPr>
                <w:rFonts w:ascii="宋体" w:hAnsi="宋体" w:cs="宋体" w:eastAsia="宋体" w:hint="default"/>
                <w:sz w:val="15"/>
                <w:szCs w:val="15"/>
              </w:rPr>
            </w:pPr>
            <w:r>
              <w:rPr>
                <w:rFonts w:ascii="宋体" w:hAnsi="宋体" w:cs="宋体" w:eastAsia="宋体" w:hint="default"/>
                <w:sz w:val="15"/>
                <w:szCs w:val="15"/>
              </w:rPr>
              <w:t>（原名北京完美星空传 媒有限公司）</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9,800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9,800</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9,800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2012 </w:t>
            </w: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12</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31 </w:t>
            </w:r>
            <w:r>
              <w:rPr>
                <w:rFonts w:ascii="宋体" w:hAnsi="宋体" w:cs="宋体" w:eastAsia="宋体" w:hint="default"/>
                <w:sz w:val="15"/>
                <w:szCs w:val="15"/>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82"/>
              <w:jc w:val="left"/>
              <w:rPr>
                <w:rFonts w:ascii="宋体" w:hAnsi="宋体" w:cs="宋体" w:eastAsia="宋体" w:hint="default"/>
                <w:sz w:val="15"/>
                <w:szCs w:val="15"/>
              </w:rPr>
            </w:pPr>
            <w:r>
              <w:rPr>
                <w:rFonts w:ascii="宋体" w:hAnsi="宋体" w:cs="宋体" w:eastAsia="宋体" w:hint="default"/>
                <w:sz w:val="15"/>
                <w:szCs w:val="15"/>
              </w:rPr>
              <w:t>安徽广行通信科技股份 有限公司</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250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250</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pacing w:val="-1"/>
                <w:sz w:val="15"/>
              </w:rPr>
              <w:t>250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2012 </w:t>
            </w: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06</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30 </w:t>
            </w:r>
            <w:r>
              <w:rPr>
                <w:rFonts w:ascii="宋体" w:hAnsi="宋体" w:cs="宋体" w:eastAsia="宋体" w:hint="default"/>
                <w:sz w:val="15"/>
                <w:szCs w:val="15"/>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82"/>
              <w:jc w:val="left"/>
              <w:rPr>
                <w:rFonts w:ascii="宋体" w:hAnsi="宋体" w:cs="宋体" w:eastAsia="宋体" w:hint="default"/>
                <w:sz w:val="15"/>
                <w:szCs w:val="15"/>
              </w:rPr>
            </w:pPr>
            <w:r>
              <w:rPr>
                <w:rFonts w:ascii="宋体" w:hAnsi="宋体" w:cs="宋体" w:eastAsia="宋体" w:hint="default"/>
                <w:sz w:val="15"/>
                <w:szCs w:val="15"/>
              </w:rPr>
              <w:t>北京天空堂科技有限公 司</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1,760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1,760</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1,760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2012 </w:t>
            </w: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12</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31 </w:t>
            </w:r>
            <w:r>
              <w:rPr>
                <w:rFonts w:ascii="宋体" w:hAnsi="宋体" w:cs="宋体" w:eastAsia="宋体" w:hint="default"/>
                <w:sz w:val="15"/>
                <w:szCs w:val="15"/>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是</w:t>
            </w: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4"/>
              <w:jc w:val="left"/>
              <w:rPr>
                <w:rFonts w:ascii="宋体" w:hAnsi="宋体" w:cs="宋体" w:eastAsia="宋体" w:hint="default"/>
                <w:sz w:val="15"/>
                <w:szCs w:val="15"/>
              </w:rPr>
            </w:pPr>
            <w:r>
              <w:rPr>
                <w:rFonts w:ascii="宋体" w:hAnsi="宋体" w:cs="宋体" w:eastAsia="宋体" w:hint="default"/>
                <w:spacing w:val="-7"/>
                <w:sz w:val="15"/>
                <w:szCs w:val="15"/>
              </w:rPr>
              <w:t>芯联达科技（北京）有限</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公司</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500</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pacing w:val="-1"/>
                <w:sz w:val="15"/>
              </w:rPr>
              <w:t>500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2012 </w:t>
            </w: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12</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31 </w:t>
            </w:r>
            <w:r>
              <w:rPr>
                <w:rFonts w:ascii="宋体" w:hAnsi="宋体" w:cs="宋体" w:eastAsia="宋体" w:hint="default"/>
                <w:sz w:val="15"/>
                <w:szCs w:val="15"/>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4"/>
              <w:ind w:left="22" w:right="7"/>
              <w:jc w:val="left"/>
              <w:rPr>
                <w:rFonts w:ascii="宋体" w:hAnsi="宋体" w:cs="宋体" w:eastAsia="宋体" w:hint="default"/>
                <w:sz w:val="15"/>
                <w:szCs w:val="15"/>
              </w:rPr>
            </w:pPr>
            <w:r>
              <w:rPr>
                <w:rFonts w:ascii="宋体" w:hAnsi="宋体" w:cs="宋体" w:eastAsia="宋体" w:hint="default"/>
                <w:sz w:val="15"/>
                <w:szCs w:val="15"/>
              </w:rPr>
              <w:t>支付及金融</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IC</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卡研发及 产业化项目（已结项）</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38" w:right="0"/>
              <w:jc w:val="center"/>
              <w:rPr>
                <w:rFonts w:ascii="Times New Roman" w:hAnsi="Times New Roman" w:cs="Times New Roman" w:eastAsia="Times New Roman" w:hint="default"/>
                <w:sz w:val="15"/>
                <w:szCs w:val="15"/>
              </w:rPr>
            </w:pPr>
            <w:r>
              <w:rPr>
                <w:rFonts w:ascii="Times New Roman"/>
                <w:sz w:val="15"/>
              </w:rPr>
              <w:t>5,792.37</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pacing w:val="-1"/>
                <w:sz w:val="15"/>
              </w:rPr>
              <w:t>7,172.44</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71.72%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2014 </w:t>
            </w: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06</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30 </w:t>
            </w:r>
            <w:r>
              <w:rPr>
                <w:rFonts w:ascii="宋体" w:hAnsi="宋体" w:cs="宋体" w:eastAsia="宋体" w:hint="default"/>
                <w:sz w:val="15"/>
                <w:szCs w:val="15"/>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77" w:right="0"/>
              <w:jc w:val="left"/>
              <w:rPr>
                <w:rFonts w:ascii="Times New Roman" w:hAnsi="Times New Roman" w:cs="Times New Roman" w:eastAsia="Times New Roman" w:hint="default"/>
                <w:sz w:val="15"/>
                <w:szCs w:val="15"/>
              </w:rPr>
            </w:pPr>
            <w:r>
              <w:rPr>
                <w:rFonts w:ascii="Times New Roman"/>
                <w:sz w:val="15"/>
              </w:rPr>
              <w:t>196.44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1,064.01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归还银行贷款（如有）</w:t>
            </w:r>
          </w:p>
        </w:tc>
        <w:tc>
          <w:tcPr>
            <w:tcW w:w="7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left="16" w:right="0"/>
              <w:jc w:val="center"/>
              <w:rPr>
                <w:rFonts w:ascii="Times New Roman" w:hAnsi="Times New Roman" w:cs="Times New Roman" w:eastAsia="Times New Roman" w:hint="default"/>
                <w:sz w:val="15"/>
                <w:szCs w:val="15"/>
              </w:rPr>
            </w:pPr>
            <w:r>
              <w:rPr>
                <w:rFonts w:ascii="Times New Roman"/>
                <w:sz w:val="15"/>
              </w:rPr>
              <w:t>--</w:t>
            </w:r>
          </w:p>
        </w:tc>
        <w:tc>
          <w:tcPr>
            <w:tcW w:w="7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2,000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2,000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6"/>
              <w:jc w:val="right"/>
              <w:rPr>
                <w:rFonts w:ascii="Times New Roman" w:hAnsi="Times New Roman" w:cs="Times New Roman" w:eastAsia="Times New Roman" w:hint="default"/>
                <w:sz w:val="15"/>
                <w:szCs w:val="15"/>
              </w:rPr>
            </w:pPr>
            <w:r>
              <w:rPr>
                <w:rFonts w:ascii="Times New Roman"/>
                <w:sz w:val="15"/>
              </w:rPr>
              <w:t>2,000</w:t>
            </w:r>
          </w:p>
        </w:tc>
        <w:tc>
          <w:tcPr>
            <w:tcW w:w="74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8"/>
              <w:ind w:right="9"/>
              <w:jc w:val="right"/>
              <w:rPr>
                <w:rFonts w:ascii="Times New Roman" w:hAnsi="Times New Roman" w:cs="Times New Roman" w:eastAsia="Times New Roman" w:hint="default"/>
                <w:sz w:val="15"/>
                <w:szCs w:val="15"/>
              </w:rPr>
            </w:pPr>
            <w:r>
              <w:rPr>
                <w:rFonts w:ascii="Times New Roman"/>
                <w:spacing w:val="-1"/>
                <w:sz w:val="15"/>
              </w:rPr>
              <w:t>100.00%</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left="307" w:right="0"/>
              <w:jc w:val="left"/>
              <w:rPr>
                <w:rFonts w:ascii="Times New Roman" w:hAnsi="Times New Roman" w:cs="Times New Roman" w:eastAsia="Times New Roman" w:hint="default"/>
                <w:sz w:val="15"/>
                <w:szCs w:val="15"/>
              </w:rPr>
            </w:pPr>
            <w:r>
              <w:rPr>
                <w:rFonts w:ascii="Times New Roman"/>
                <w:sz w:val="15"/>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302"/>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302"/>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补充流动资金（如有）</w:t>
            </w:r>
          </w:p>
        </w:tc>
        <w:tc>
          <w:tcPr>
            <w:tcW w:w="7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left="16" w:right="0"/>
              <w:jc w:val="center"/>
              <w:rPr>
                <w:rFonts w:ascii="Times New Roman" w:hAnsi="Times New Roman" w:cs="Times New Roman" w:eastAsia="Times New Roman" w:hint="default"/>
                <w:sz w:val="15"/>
                <w:szCs w:val="15"/>
              </w:rPr>
            </w:pPr>
            <w:r>
              <w:rPr>
                <w:rFonts w:ascii="Times New Roman"/>
                <w:sz w:val="15"/>
              </w:rPr>
              <w:t>--</w:t>
            </w:r>
          </w:p>
        </w:tc>
        <w:tc>
          <w:tcPr>
            <w:tcW w:w="7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49,656.53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49,656.53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62" w:right="0"/>
              <w:jc w:val="center"/>
              <w:rPr>
                <w:rFonts w:ascii="Times New Roman" w:hAnsi="Times New Roman" w:cs="Times New Roman" w:eastAsia="Times New Roman" w:hint="default"/>
                <w:sz w:val="15"/>
                <w:szCs w:val="15"/>
              </w:rPr>
            </w:pPr>
            <w:r>
              <w:rPr>
                <w:rFonts w:ascii="Times New Roman"/>
                <w:sz w:val="15"/>
              </w:rPr>
              <w:t>19,656.53</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7"/>
              <w:jc w:val="right"/>
              <w:rPr>
                <w:rFonts w:ascii="Times New Roman" w:hAnsi="Times New Roman" w:cs="Times New Roman" w:eastAsia="Times New Roman" w:hint="default"/>
                <w:sz w:val="15"/>
                <w:szCs w:val="15"/>
              </w:rPr>
            </w:pPr>
            <w:r>
              <w:rPr>
                <w:rFonts w:ascii="Times New Roman"/>
                <w:spacing w:val="-1"/>
                <w:sz w:val="15"/>
              </w:rPr>
              <w:t>49,656.53</w:t>
            </w:r>
          </w:p>
        </w:tc>
        <w:tc>
          <w:tcPr>
            <w:tcW w:w="74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8"/>
              <w:ind w:right="9"/>
              <w:jc w:val="right"/>
              <w:rPr>
                <w:rFonts w:ascii="Times New Roman" w:hAnsi="Times New Roman" w:cs="Times New Roman" w:eastAsia="Times New Roman" w:hint="default"/>
                <w:sz w:val="15"/>
                <w:szCs w:val="15"/>
              </w:rPr>
            </w:pPr>
            <w:r>
              <w:rPr>
                <w:rFonts w:ascii="Times New Roman"/>
                <w:spacing w:val="-1"/>
                <w:sz w:val="15"/>
              </w:rPr>
              <w:t>100.00%</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left="307" w:right="0"/>
              <w:jc w:val="left"/>
              <w:rPr>
                <w:rFonts w:ascii="Times New Roman" w:hAnsi="Times New Roman" w:cs="Times New Roman" w:eastAsia="Times New Roman" w:hint="default"/>
                <w:sz w:val="15"/>
                <w:szCs w:val="15"/>
              </w:rPr>
            </w:pPr>
            <w:r>
              <w:rPr>
                <w:rFonts w:ascii="Times New Roman"/>
                <w:sz w:val="15"/>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302"/>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302"/>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r>
      <w:tr>
        <w:trPr>
          <w:trHeight w:val="161" w:hRule="exact"/>
        </w:trPr>
        <w:tc>
          <w:tcPr>
            <w:tcW w:w="16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120,591.5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3</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120,591.5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3</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61" w:right="0"/>
              <w:jc w:val="left"/>
              <w:rPr>
                <w:rFonts w:ascii="Times New Roman" w:hAnsi="Times New Roman" w:cs="Times New Roman" w:eastAsia="Times New Roman" w:hint="default"/>
                <w:sz w:val="15"/>
                <w:szCs w:val="15"/>
              </w:rPr>
            </w:pPr>
            <w:r>
              <w:rPr>
                <w:rFonts w:ascii="Times New Roman"/>
                <w:sz w:val="15"/>
              </w:rPr>
              <w:t>25,448.9</w:t>
            </w:r>
          </w:p>
        </w:tc>
        <w:tc>
          <w:tcPr>
            <w:tcW w:w="697" w:type="dxa"/>
            <w:vMerge w:val="restart"/>
            <w:tcBorders>
              <w:top w:val="single" w:sz="4" w:space="0" w:color="000000"/>
              <w:left w:val="single" w:sz="4" w:space="0" w:color="000000"/>
              <w:right w:val="single" w:sz="9" w:space="0" w:color="D2D2D2"/>
            </w:tcBorders>
          </w:tcPr>
          <w:p>
            <w:pPr>
              <w:pStyle w:val="TableParagraph"/>
              <w:spacing w:line="240" w:lineRule="auto" w:before="108"/>
              <w:ind w:right="40"/>
              <w:jc w:val="right"/>
              <w:rPr>
                <w:rFonts w:ascii="Times New Roman" w:hAnsi="Times New Roman" w:cs="Times New Roman" w:eastAsia="Times New Roman" w:hint="default"/>
                <w:sz w:val="15"/>
                <w:szCs w:val="15"/>
              </w:rPr>
            </w:pPr>
            <w:r>
              <w:rPr>
                <w:rFonts w:ascii="Times New Roman"/>
                <w:spacing w:val="-1"/>
                <w:sz w:val="15"/>
              </w:rPr>
              <w:t>106,878.0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1"/>
              <w:jc w:val="right"/>
              <w:rPr>
                <w:rFonts w:ascii="Times New Roman" w:hAnsi="Times New Roman" w:cs="Times New Roman" w:eastAsia="Times New Roman" w:hint="default"/>
                <w:sz w:val="15"/>
                <w:szCs w:val="15"/>
              </w:rPr>
            </w:pPr>
            <w:r>
              <w:rPr>
                <w:rFonts w:ascii="Times New Roman"/>
                <w:sz w:val="15"/>
              </w:rPr>
              <w:t>4</w:t>
            </w:r>
          </w:p>
        </w:tc>
        <w:tc>
          <w:tcPr>
            <w:tcW w:w="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70" w:right="0"/>
              <w:jc w:val="left"/>
              <w:rPr>
                <w:rFonts w:ascii="Times New Roman" w:hAnsi="Times New Roman" w:cs="Times New Roman" w:eastAsia="Times New Roman" w:hint="default"/>
                <w:sz w:val="15"/>
                <w:szCs w:val="15"/>
              </w:rPr>
            </w:pPr>
            <w:r>
              <w:rPr>
                <w:rFonts w:ascii="Times New Roman"/>
                <w:sz w:val="15"/>
              </w:rPr>
              <w:t>196.44</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64" w:right="0"/>
              <w:jc w:val="left"/>
              <w:rPr>
                <w:rFonts w:ascii="Times New Roman" w:hAnsi="Times New Roman" w:cs="Times New Roman" w:eastAsia="Times New Roman" w:hint="default"/>
                <w:sz w:val="15"/>
                <w:szCs w:val="15"/>
              </w:rPr>
            </w:pPr>
            <w:r>
              <w:rPr>
                <w:rFonts w:ascii="Times New Roman"/>
                <w:sz w:val="15"/>
              </w:rPr>
              <w:t>5,427.44</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超募资金投向小计</w:t>
            </w:r>
          </w:p>
        </w:tc>
        <w:tc>
          <w:tcPr>
            <w:tcW w:w="73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8"/>
              <w:ind w:left="16" w:right="0"/>
              <w:jc w:val="center"/>
              <w:rPr>
                <w:rFonts w:ascii="Times New Roman" w:hAnsi="Times New Roman" w:cs="Times New Roman" w:eastAsia="Times New Roman" w:hint="default"/>
                <w:sz w:val="15"/>
                <w:szCs w:val="15"/>
              </w:rPr>
            </w:pPr>
            <w:r>
              <w:rPr>
                <w:rFonts w:ascii="Times New Roman"/>
                <w:sz w:val="15"/>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vMerge/>
            <w:tcBorders>
              <w:left w:val="single" w:sz="4" w:space="0" w:color="000000"/>
              <w:right w:val="single" w:sz="9" w:space="0" w:color="D2D2D2"/>
            </w:tcBorders>
          </w:tcPr>
          <w:p>
            <w:pPr/>
          </w:p>
        </w:tc>
        <w:tc>
          <w:tcPr>
            <w:tcW w:w="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8"/>
              <w:ind w:right="23"/>
              <w:jc w:val="center"/>
              <w:rPr>
                <w:rFonts w:ascii="Times New Roman" w:hAnsi="Times New Roman" w:cs="Times New Roman" w:eastAsia="Times New Roman" w:hint="default"/>
                <w:sz w:val="15"/>
                <w:szCs w:val="15"/>
              </w:rPr>
            </w:pPr>
            <w:r>
              <w:rPr>
                <w:rFonts w:ascii="Times New Roman"/>
                <w:sz w:val="15"/>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8"/>
              <w:ind w:right="302"/>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8"/>
              <w:ind w:right="302"/>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r>
      <w:tr>
        <w:trPr>
          <w:trHeight w:val="161" w:hRule="exact"/>
        </w:trPr>
        <w:tc>
          <w:tcPr>
            <w:tcW w:w="16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9" w:space="0" w:color="D2D2D2"/>
            </w:tcBorders>
          </w:tcPr>
          <w:p>
            <w:pPr/>
          </w:p>
        </w:tc>
        <w:tc>
          <w:tcPr>
            <w:tcW w:w="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159,484.5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9</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159,484.5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9</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61" w:right="0"/>
              <w:jc w:val="left"/>
              <w:rPr>
                <w:rFonts w:ascii="Times New Roman" w:hAnsi="Times New Roman" w:cs="Times New Roman" w:eastAsia="Times New Roman" w:hint="default"/>
                <w:sz w:val="15"/>
                <w:szCs w:val="15"/>
              </w:rPr>
            </w:pPr>
            <w:r>
              <w:rPr>
                <w:rFonts w:ascii="Times New Roman"/>
                <w:sz w:val="15"/>
              </w:rPr>
              <w:t>25,448.9</w:t>
            </w:r>
          </w:p>
        </w:tc>
        <w:tc>
          <w:tcPr>
            <w:tcW w:w="697" w:type="dxa"/>
            <w:vMerge w:val="restart"/>
            <w:tcBorders>
              <w:top w:val="single" w:sz="4" w:space="0" w:color="000000"/>
              <w:left w:val="single" w:sz="4" w:space="0" w:color="000000"/>
              <w:right w:val="single" w:sz="9" w:space="0" w:color="D2D2D2"/>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8" w:right="0"/>
              <w:jc w:val="left"/>
              <w:rPr>
                <w:rFonts w:ascii="Times New Roman" w:hAnsi="Times New Roman" w:cs="Times New Roman" w:eastAsia="Times New Roman" w:hint="default"/>
                <w:sz w:val="15"/>
                <w:szCs w:val="15"/>
              </w:rPr>
            </w:pPr>
            <w:r>
              <w:rPr>
                <w:rFonts w:ascii="Times New Roman"/>
                <w:sz w:val="15"/>
              </w:rPr>
              <w:t>140,367.6</w:t>
            </w:r>
          </w:p>
        </w:tc>
        <w:tc>
          <w:tcPr>
            <w:tcW w:w="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70" w:right="0"/>
              <w:jc w:val="left"/>
              <w:rPr>
                <w:rFonts w:ascii="Times New Roman" w:hAnsi="Times New Roman" w:cs="Times New Roman" w:eastAsia="Times New Roman" w:hint="default"/>
                <w:sz w:val="15"/>
                <w:szCs w:val="15"/>
              </w:rPr>
            </w:pPr>
            <w:r>
              <w:rPr>
                <w:rFonts w:ascii="Times New Roman"/>
                <w:sz w:val="15"/>
              </w:rPr>
              <w:t>196.44</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64" w:right="0"/>
              <w:jc w:val="left"/>
              <w:rPr>
                <w:rFonts w:ascii="Times New Roman" w:hAnsi="Times New Roman" w:cs="Times New Roman" w:eastAsia="Times New Roman" w:hint="default"/>
                <w:sz w:val="15"/>
                <w:szCs w:val="15"/>
              </w:rPr>
            </w:pPr>
            <w:r>
              <w:rPr>
                <w:rFonts w:ascii="Times New Roman"/>
                <w:sz w:val="15"/>
              </w:rPr>
              <w:t>19,258.9</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73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8"/>
              <w:ind w:left="16" w:right="0"/>
              <w:jc w:val="center"/>
              <w:rPr>
                <w:rFonts w:ascii="Times New Roman" w:hAnsi="Times New Roman" w:cs="Times New Roman" w:eastAsia="Times New Roman" w:hint="default"/>
                <w:sz w:val="15"/>
                <w:szCs w:val="15"/>
              </w:rPr>
            </w:pPr>
            <w:r>
              <w:rPr>
                <w:rFonts w:ascii="Times New Roman"/>
                <w:sz w:val="15"/>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vMerge/>
            <w:tcBorders>
              <w:left w:val="single" w:sz="4" w:space="0" w:color="000000"/>
              <w:right w:val="single" w:sz="9" w:space="0" w:color="D2D2D2"/>
            </w:tcBorders>
          </w:tcPr>
          <w:p>
            <w:pPr/>
          </w:p>
        </w:tc>
        <w:tc>
          <w:tcPr>
            <w:tcW w:w="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8"/>
              <w:ind w:right="23"/>
              <w:jc w:val="center"/>
              <w:rPr>
                <w:rFonts w:ascii="Times New Roman" w:hAnsi="Times New Roman" w:cs="Times New Roman" w:eastAsia="Times New Roman" w:hint="default"/>
                <w:sz w:val="15"/>
                <w:szCs w:val="15"/>
              </w:rPr>
            </w:pPr>
            <w:r>
              <w:rPr>
                <w:rFonts w:ascii="Times New Roman"/>
                <w:sz w:val="15"/>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8"/>
              <w:ind w:right="302"/>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8"/>
              <w:ind w:right="302"/>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r>
      <w:tr>
        <w:trPr>
          <w:trHeight w:val="161" w:hRule="exact"/>
        </w:trPr>
        <w:tc>
          <w:tcPr>
            <w:tcW w:w="16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9" w:space="0" w:color="D2D2D2"/>
            </w:tcBorders>
          </w:tcPr>
          <w:p>
            <w:pPr/>
          </w:p>
        </w:tc>
        <w:tc>
          <w:tcPr>
            <w:tcW w:w="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674" w:hRule="exact"/>
        </w:trPr>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79" w:lineRule="auto" w:before="74"/>
              <w:ind w:left="22" w:right="5"/>
              <w:jc w:val="left"/>
              <w:rPr>
                <w:rFonts w:ascii="宋体" w:hAnsi="宋体" w:cs="宋体" w:eastAsia="宋体" w:hint="default"/>
                <w:sz w:val="15"/>
                <w:szCs w:val="15"/>
              </w:rPr>
            </w:pPr>
            <w:r>
              <w:rPr>
                <w:rFonts w:ascii="宋体" w:hAnsi="宋体" w:cs="宋体" w:eastAsia="宋体" w:hint="default"/>
                <w:sz w:val="15"/>
                <w:szCs w:val="15"/>
              </w:rPr>
              <w:t>未达到计划进度或预计 </w:t>
            </w:r>
            <w:r>
              <w:rPr>
                <w:rFonts w:ascii="宋体" w:hAnsi="宋体" w:cs="宋体" w:eastAsia="宋体" w:hint="default"/>
                <w:spacing w:val="-7"/>
                <w:sz w:val="15"/>
                <w:szCs w:val="15"/>
              </w:rPr>
              <w:t>收益的情况和原因（分具</w:t>
            </w:r>
          </w:p>
        </w:tc>
        <w:tc>
          <w:tcPr>
            <w:tcW w:w="7954" w:type="dxa"/>
            <w:gridSpan w:val="1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5"/>
                <w:szCs w:val="15"/>
              </w:rPr>
            </w:pPr>
            <w:r>
              <w:rPr>
                <w:rFonts w:ascii="宋体" w:hAnsi="宋体" w:cs="宋体" w:eastAsia="宋体" w:hint="default"/>
                <w:sz w:val="15"/>
                <w:szCs w:val="15"/>
              </w:rPr>
              <w:t>被投资企业几款游戏业务开展未达预期。</w:t>
            </w:r>
          </w:p>
        </w:tc>
      </w:tr>
    </w:tbl>
    <w:p>
      <w:pPr>
        <w:spacing w:after="0" w:line="240" w:lineRule="auto"/>
        <w:jc w:val="left"/>
        <w:rPr>
          <w:rFonts w:ascii="宋体" w:hAnsi="宋体" w:cs="宋体" w:eastAsia="宋体" w:hint="default"/>
          <w:sz w:val="15"/>
          <w:szCs w:val="15"/>
        </w:rPr>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938"/>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22" w:right="0"/>
              <w:jc w:val="left"/>
              <w:rPr>
                <w:rFonts w:ascii="宋体" w:hAnsi="宋体" w:cs="宋体" w:eastAsia="宋体" w:hint="default"/>
                <w:sz w:val="15"/>
                <w:szCs w:val="15"/>
              </w:rPr>
            </w:pPr>
            <w:r>
              <w:rPr>
                <w:rFonts w:ascii="宋体" w:hAnsi="宋体" w:cs="宋体" w:eastAsia="宋体" w:hint="default"/>
                <w:sz w:val="15"/>
                <w:szCs w:val="15"/>
              </w:rPr>
              <w:t>体项目）</w:t>
            </w: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22" w:right="99"/>
              <w:jc w:val="left"/>
              <w:rPr>
                <w:rFonts w:ascii="宋体" w:hAnsi="宋体" w:cs="宋体" w:eastAsia="宋体" w:hint="default"/>
                <w:sz w:val="15"/>
                <w:szCs w:val="15"/>
              </w:rPr>
            </w:pPr>
            <w:r>
              <w:rPr>
                <w:rFonts w:ascii="宋体" w:hAnsi="宋体" w:cs="宋体" w:eastAsia="宋体" w:hint="default"/>
                <w:sz w:val="15"/>
                <w:szCs w:val="15"/>
              </w:rPr>
              <w:t>项目可行性发生重大变 化的情况说明</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81" w:lineRule="auto"/>
              <w:ind w:left="22" w:right="22"/>
              <w:jc w:val="left"/>
              <w:rPr>
                <w:rFonts w:ascii="宋体" w:hAnsi="宋体" w:cs="宋体" w:eastAsia="宋体" w:hint="default"/>
                <w:sz w:val="15"/>
                <w:szCs w:val="15"/>
              </w:rPr>
            </w:pPr>
            <w:r>
              <w:rPr>
                <w:rFonts w:ascii="宋体" w:hAnsi="宋体" w:cs="宋体" w:eastAsia="宋体" w:hint="default"/>
                <w:spacing w:val="-7"/>
                <w:sz w:val="15"/>
                <w:szCs w:val="15"/>
              </w:rPr>
              <w:t>超募资金的金额、用途及</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使用进展情况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适用</w:t>
            </w:r>
          </w:p>
        </w:tc>
      </w:tr>
      <w:tr>
        <w:trPr>
          <w:trHeight w:val="123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公司超额募集资金共计</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120,591.53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万元，已使用</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106,878.04</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万元。其中：</w:t>
            </w:r>
          </w:p>
          <w:p>
            <w:pPr>
              <w:pStyle w:val="TableParagraph"/>
              <w:spacing w:line="240" w:lineRule="auto" w:before="144"/>
              <w:ind w:left="9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⑴</w:t>
            </w: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4"/>
                <w:sz w:val="15"/>
                <w:szCs w:val="15"/>
              </w:rPr>
              <w:t> </w:t>
            </w:r>
            <w:r>
              <w:rPr>
                <w:rFonts w:ascii="宋体" w:hAnsi="宋体" w:cs="宋体" w:eastAsia="宋体" w:hint="default"/>
                <w:spacing w:val="-4"/>
                <w:sz w:val="15"/>
                <w:szCs w:val="15"/>
              </w:rPr>
              <w:t>日，经第一届董事会第二十三次会议通过，投资数字电视国家工程实验室（北京）有限公司投资项目</w:t>
            </w:r>
            <w:r>
              <w:rPr>
                <w:rFonts w:ascii="宋体" w:hAnsi="宋体" w:cs="宋体" w:eastAsia="宋体" w:hint="default"/>
                <w:spacing w:val="-32"/>
                <w:sz w:val="15"/>
                <w:szCs w:val="15"/>
              </w:rPr>
              <w:t> </w:t>
            </w:r>
            <w:r>
              <w:rPr>
                <w:rFonts w:ascii="Times New Roman" w:hAnsi="Times New Roman" w:cs="Times New Roman" w:eastAsia="Times New Roman" w:hint="default"/>
                <w:sz w:val="15"/>
                <w:szCs w:val="15"/>
              </w:rPr>
              <w:t>625</w:t>
            </w:r>
          </w:p>
          <w:p>
            <w:pPr>
              <w:pStyle w:val="TableParagraph"/>
              <w:spacing w:line="240" w:lineRule="auto" w:before="105"/>
              <w:ind w:left="22" w:right="0"/>
              <w:jc w:val="left"/>
              <w:rPr>
                <w:rFonts w:ascii="宋体" w:hAnsi="宋体" w:cs="宋体" w:eastAsia="宋体" w:hint="default"/>
                <w:sz w:val="15"/>
                <w:szCs w:val="15"/>
              </w:rPr>
            </w:pPr>
            <w:r>
              <w:rPr>
                <w:rFonts w:ascii="宋体" w:hAnsi="宋体" w:cs="宋体" w:eastAsia="宋体" w:hint="default"/>
                <w:sz w:val="15"/>
                <w:szCs w:val="15"/>
              </w:rPr>
              <w:t>万元，偿还银行贷款</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万元，投资福建新大陆通信科技有限公司投资项目</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6000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p>
          <w:p>
            <w:pPr>
              <w:pStyle w:val="TableParagraph"/>
              <w:spacing w:line="240" w:lineRule="auto" w:before="144"/>
              <w:ind w:left="22" w:right="0"/>
              <w:jc w:val="left"/>
              <w:rPr>
                <w:rFonts w:ascii="宋体" w:hAnsi="宋体" w:cs="宋体" w:eastAsia="宋体" w:hint="default"/>
                <w:sz w:val="15"/>
                <w:szCs w:val="15"/>
              </w:rPr>
            </w:pPr>
            <w:r>
              <w:rPr>
                <w:rFonts w:ascii="宋体" w:hAnsi="宋体" w:cs="宋体" w:eastAsia="宋体" w:hint="default"/>
                <w:sz w:val="15"/>
                <w:szCs w:val="15"/>
              </w:rPr>
              <w:t>⑵</w:t>
            </w: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日，经第一届董事会第二十五次会议通过，投资星际无双文化传媒有限公司</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500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p>
          <w:p>
            <w:pPr>
              <w:pStyle w:val="TableParagraph"/>
              <w:spacing w:line="240" w:lineRule="auto" w:before="144"/>
              <w:ind w:left="22" w:right="0"/>
              <w:jc w:val="left"/>
              <w:rPr>
                <w:rFonts w:ascii="宋体" w:hAnsi="宋体" w:cs="宋体" w:eastAsia="宋体" w:hint="default"/>
                <w:sz w:val="15"/>
                <w:szCs w:val="15"/>
              </w:rPr>
            </w:pPr>
            <w:r>
              <w:rPr>
                <w:rFonts w:ascii="宋体" w:hAnsi="宋体" w:cs="宋体" w:eastAsia="宋体" w:hint="default"/>
                <w:sz w:val="15"/>
                <w:szCs w:val="15"/>
              </w:rPr>
              <w:t>⑶</w:t>
            </w: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pacing w:val="-3"/>
                <w:sz w:val="15"/>
                <w:szCs w:val="15"/>
              </w:rPr>
              <w:t>11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日，经第二届董事会第四次会议通过，投资北京市博汇科技股份有限公司</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3000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p>
          <w:p>
            <w:pPr>
              <w:pStyle w:val="TableParagraph"/>
              <w:spacing w:line="240" w:lineRule="auto" w:before="144"/>
              <w:ind w:left="22" w:right="0"/>
              <w:jc w:val="left"/>
              <w:rPr>
                <w:rFonts w:ascii="宋体" w:hAnsi="宋体" w:cs="宋体" w:eastAsia="宋体" w:hint="default"/>
                <w:sz w:val="15"/>
                <w:szCs w:val="15"/>
              </w:rPr>
            </w:pPr>
            <w:r>
              <w:rPr>
                <w:rFonts w:ascii="宋体" w:hAnsi="宋体" w:cs="宋体" w:eastAsia="宋体" w:hint="default"/>
                <w:sz w:val="15"/>
                <w:szCs w:val="15"/>
              </w:rPr>
              <w:t>⑷</w:t>
            </w: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45"/>
                <w:sz w:val="15"/>
                <w:szCs w:val="15"/>
              </w:rPr>
              <w:t> </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日，经第二届第十次董事会会议通过，决定使用募集的其他与主营业务相关的营运资金向公司的全资子</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公司鼎点视讯科技有限公司增资</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亿元用于建设超光网系统研发及产业化项目。截至</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日，公司在本项目</w:t>
            </w:r>
          </w:p>
          <w:p>
            <w:pPr>
              <w:pStyle w:val="TableParagraph"/>
              <w:spacing w:line="240" w:lineRule="auto" w:before="105"/>
              <w:ind w:left="22" w:right="0"/>
              <w:jc w:val="left"/>
              <w:rPr>
                <w:rFonts w:ascii="宋体" w:hAnsi="宋体" w:cs="宋体" w:eastAsia="宋体" w:hint="default"/>
                <w:sz w:val="15"/>
                <w:szCs w:val="15"/>
              </w:rPr>
            </w:pPr>
            <w:r>
              <w:rPr>
                <w:rFonts w:ascii="宋体" w:hAnsi="宋体" w:cs="宋体" w:eastAsia="宋体" w:hint="default"/>
                <w:sz w:val="15"/>
                <w:szCs w:val="15"/>
              </w:rPr>
              <w:t>累计支出已有</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15,695.82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p>
          <w:p>
            <w:pPr>
              <w:pStyle w:val="TableParagraph"/>
              <w:spacing w:line="362" w:lineRule="auto" w:before="142"/>
              <w:ind w:left="22" w:right="71" w:firstLine="74"/>
              <w:jc w:val="left"/>
              <w:rPr>
                <w:rFonts w:ascii="宋体" w:hAnsi="宋体" w:cs="宋体" w:eastAsia="宋体" w:hint="default"/>
                <w:sz w:val="15"/>
                <w:szCs w:val="15"/>
              </w:rPr>
            </w:pPr>
            <w:r>
              <w:rPr>
                <w:rFonts w:ascii="宋体" w:hAnsi="宋体" w:cs="宋体" w:eastAsia="宋体" w:hint="default"/>
                <w:sz w:val="15"/>
                <w:szCs w:val="15"/>
              </w:rPr>
              <w:t>⑸</w:t>
            </w: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日，经第二届第九次董事会会议通过，决定使用部分其他与主营业务相关的营运资金</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亿元永久补充 流动资金；</w:t>
            </w:r>
          </w:p>
          <w:p>
            <w:pPr>
              <w:pStyle w:val="TableParagraph"/>
              <w:spacing w:line="240" w:lineRule="auto" w:before="77"/>
              <w:ind w:left="97" w:right="0"/>
              <w:jc w:val="left"/>
              <w:rPr>
                <w:rFonts w:ascii="宋体" w:hAnsi="宋体" w:cs="宋体" w:eastAsia="宋体" w:hint="default"/>
                <w:sz w:val="15"/>
                <w:szCs w:val="15"/>
              </w:rPr>
            </w:pPr>
            <w:r>
              <w:rPr>
                <w:rFonts w:ascii="宋体" w:hAnsi="宋体" w:cs="宋体" w:eastAsia="宋体" w:hint="default"/>
                <w:sz w:val="15"/>
                <w:szCs w:val="15"/>
              </w:rPr>
              <w:t>⑹</w:t>
            </w: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日，经第二届第十四次董事会会议通过，使用其他与主营业务相关的营运资金向全资子公司北京数码</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视讯软件技术发展有限公司增资</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亿元用于建设数字电视嵌入式软件平台研发项目。截至</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日，公司在</w:t>
            </w:r>
          </w:p>
          <w:p>
            <w:pPr>
              <w:pStyle w:val="TableParagraph"/>
              <w:spacing w:line="240" w:lineRule="auto" w:before="105"/>
              <w:ind w:left="22" w:right="0"/>
              <w:jc w:val="left"/>
              <w:rPr>
                <w:rFonts w:ascii="宋体" w:hAnsi="宋体" w:cs="宋体" w:eastAsia="宋体" w:hint="default"/>
                <w:sz w:val="15"/>
                <w:szCs w:val="15"/>
              </w:rPr>
            </w:pPr>
            <w:r>
              <w:rPr>
                <w:rFonts w:ascii="宋体" w:hAnsi="宋体" w:cs="宋体" w:eastAsia="宋体" w:hint="default"/>
                <w:sz w:val="15"/>
                <w:szCs w:val="15"/>
              </w:rPr>
              <w:t>本项目累计支出已有</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9,068.25 </w:t>
            </w:r>
            <w:r>
              <w:rPr>
                <w:rFonts w:ascii="宋体" w:hAnsi="宋体" w:cs="宋体" w:eastAsia="宋体" w:hint="default"/>
                <w:sz w:val="15"/>
                <w:szCs w:val="15"/>
              </w:rPr>
              <w:t>万元；</w:t>
            </w:r>
          </w:p>
          <w:p>
            <w:pPr>
              <w:pStyle w:val="TableParagraph"/>
              <w:spacing w:line="240" w:lineRule="auto" w:before="144"/>
              <w:ind w:left="97" w:right="0"/>
              <w:jc w:val="left"/>
              <w:rPr>
                <w:rFonts w:ascii="宋体" w:hAnsi="宋体" w:cs="宋体" w:eastAsia="宋体" w:hint="default"/>
                <w:sz w:val="15"/>
                <w:szCs w:val="15"/>
              </w:rPr>
            </w:pPr>
            <w:r>
              <w:rPr>
                <w:rFonts w:ascii="宋体" w:hAnsi="宋体" w:cs="宋体" w:eastAsia="宋体" w:hint="default"/>
                <w:sz w:val="15"/>
                <w:szCs w:val="15"/>
              </w:rPr>
              <w:t>⑺</w:t>
            </w: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45"/>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日，经第二届第十九次董事会会议通过，使用部分募集的其他与主营业务相关的营运资金对湖南爱点</w:t>
            </w:r>
          </w:p>
          <w:p>
            <w:pPr>
              <w:pStyle w:val="TableParagraph"/>
              <w:spacing w:line="240" w:lineRule="auto" w:before="105"/>
              <w:ind w:left="22" w:right="0"/>
              <w:jc w:val="left"/>
              <w:rPr>
                <w:rFonts w:ascii="宋体" w:hAnsi="宋体" w:cs="宋体" w:eastAsia="宋体" w:hint="default"/>
                <w:sz w:val="15"/>
                <w:szCs w:val="15"/>
              </w:rPr>
            </w:pPr>
            <w:r>
              <w:rPr>
                <w:rFonts w:ascii="宋体" w:hAnsi="宋体" w:cs="宋体" w:eastAsia="宋体" w:hint="default"/>
                <w:sz w:val="15"/>
                <w:szCs w:val="15"/>
              </w:rPr>
              <w:t>信息技术有限公司投资</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1,500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万元。截至</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日，公司在本项目累计支出已有</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850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p>
          <w:p>
            <w:pPr>
              <w:pStyle w:val="TableParagraph"/>
              <w:spacing w:line="240" w:lineRule="auto" w:before="142"/>
              <w:ind w:left="97" w:right="0"/>
              <w:jc w:val="left"/>
              <w:rPr>
                <w:rFonts w:ascii="宋体" w:hAnsi="宋体" w:cs="宋体" w:eastAsia="宋体" w:hint="default"/>
                <w:sz w:val="15"/>
                <w:szCs w:val="15"/>
              </w:rPr>
            </w:pPr>
            <w:r>
              <w:rPr>
                <w:rFonts w:ascii="宋体" w:hAnsi="宋体" w:cs="宋体" w:eastAsia="宋体" w:hint="default"/>
                <w:sz w:val="15"/>
                <w:szCs w:val="15"/>
              </w:rPr>
              <w:t>⑻</w:t>
            </w: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日，经第二届董事会第二十一次会议通过，关于使用部分其他与主营业务相关的营运资金对北京完美</w:t>
            </w:r>
          </w:p>
          <w:p>
            <w:pPr>
              <w:pStyle w:val="TableParagraph"/>
              <w:spacing w:line="240" w:lineRule="auto" w:before="106"/>
              <w:ind w:left="22" w:right="0"/>
              <w:jc w:val="left"/>
              <w:rPr>
                <w:rFonts w:ascii="宋体" w:hAnsi="宋体" w:cs="宋体" w:eastAsia="宋体" w:hint="default"/>
                <w:sz w:val="15"/>
                <w:szCs w:val="15"/>
              </w:rPr>
            </w:pPr>
            <w:r>
              <w:rPr>
                <w:rFonts w:ascii="宋体" w:hAnsi="宋体" w:cs="宋体" w:eastAsia="宋体" w:hint="default"/>
                <w:sz w:val="15"/>
                <w:szCs w:val="15"/>
              </w:rPr>
              <w:t>星空传媒有限公司投资</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1,800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万元。截至</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日，公司在本项目累计支出已有</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1,800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p>
          <w:p>
            <w:pPr>
              <w:pStyle w:val="TableParagraph"/>
              <w:spacing w:line="240" w:lineRule="auto" w:before="142"/>
              <w:ind w:left="22" w:right="0"/>
              <w:jc w:val="left"/>
              <w:rPr>
                <w:rFonts w:ascii="宋体" w:hAnsi="宋体" w:cs="宋体" w:eastAsia="宋体" w:hint="default"/>
                <w:sz w:val="15"/>
                <w:szCs w:val="15"/>
              </w:rPr>
            </w:pPr>
            <w:r>
              <w:rPr>
                <w:rFonts w:ascii="宋体" w:hAnsi="宋体" w:cs="宋体" w:eastAsia="宋体" w:hint="default"/>
                <w:sz w:val="15"/>
                <w:szCs w:val="15"/>
              </w:rPr>
              <w:t>⑼</w:t>
            </w: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45"/>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45"/>
                <w:sz w:val="15"/>
                <w:szCs w:val="15"/>
              </w:rPr>
              <w:t> </w:t>
            </w:r>
            <w:r>
              <w:rPr>
                <w:rFonts w:ascii="Times New Roman" w:hAnsi="Times New Roman" w:cs="Times New Roman" w:eastAsia="Times New Roman" w:hint="default"/>
                <w:sz w:val="15"/>
                <w:szCs w:val="15"/>
              </w:rPr>
              <w:t>17</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日，经第二届董事会第二十一次会议通过，关于使用部分其他与主营业务相关的营运资金对安徽广行通</w:t>
            </w:r>
          </w:p>
          <w:p>
            <w:pPr>
              <w:pStyle w:val="TableParagraph"/>
              <w:spacing w:line="240" w:lineRule="auto" w:before="105"/>
              <w:ind w:left="22" w:right="0"/>
              <w:jc w:val="left"/>
              <w:rPr>
                <w:rFonts w:ascii="宋体" w:hAnsi="宋体" w:cs="宋体" w:eastAsia="宋体" w:hint="default"/>
                <w:sz w:val="15"/>
                <w:szCs w:val="15"/>
              </w:rPr>
            </w:pPr>
            <w:r>
              <w:rPr>
                <w:rFonts w:ascii="宋体" w:hAnsi="宋体" w:cs="宋体" w:eastAsia="宋体" w:hint="default"/>
                <w:sz w:val="15"/>
                <w:szCs w:val="15"/>
              </w:rPr>
              <w:t>信科技股份有限公司投资</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250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万元。截至</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日，公司在本项目累计支出已有</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250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p>
          <w:p>
            <w:pPr>
              <w:pStyle w:val="TableParagraph"/>
              <w:spacing w:line="362" w:lineRule="auto" w:before="144"/>
              <w:ind w:left="22" w:right="65"/>
              <w:jc w:val="left"/>
              <w:rPr>
                <w:rFonts w:ascii="宋体" w:hAnsi="宋体" w:cs="宋体" w:eastAsia="宋体" w:hint="default"/>
                <w:sz w:val="15"/>
                <w:szCs w:val="15"/>
              </w:rPr>
            </w:pPr>
            <w:r>
              <w:rPr>
                <w:rFonts w:ascii="宋体" w:hAnsi="宋体" w:cs="宋体" w:eastAsia="宋体" w:hint="default"/>
                <w:sz w:val="15"/>
                <w:szCs w:val="15"/>
              </w:rPr>
              <w:t>⑽</w:t>
            </w: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日，经第二届董事会第二十四次会议通过，决定使用部分其他与主营业务相关的营运资金</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亿元永久性 补充流动资金；</w:t>
            </w:r>
          </w:p>
          <w:p>
            <w:pPr>
              <w:pStyle w:val="TableParagraph"/>
              <w:spacing w:line="240" w:lineRule="auto" w:before="77"/>
              <w:ind w:left="97" w:right="0"/>
              <w:jc w:val="left"/>
              <w:rPr>
                <w:rFonts w:ascii="宋体" w:hAnsi="宋体" w:cs="宋体" w:eastAsia="宋体" w:hint="default"/>
                <w:sz w:val="15"/>
                <w:szCs w:val="15"/>
              </w:rPr>
            </w:pPr>
            <w:r>
              <w:rPr>
                <w:rFonts w:ascii="宋体" w:hAnsi="宋体" w:cs="宋体" w:eastAsia="宋体" w:hint="default"/>
                <w:sz w:val="15"/>
                <w:szCs w:val="15"/>
              </w:rPr>
              <w:t>⑾</w:t>
            </w: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45"/>
                <w:sz w:val="15"/>
                <w:szCs w:val="15"/>
              </w:rPr>
              <w:t> </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45"/>
                <w:sz w:val="15"/>
                <w:szCs w:val="15"/>
              </w:rPr>
              <w:t> </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日，经第二届董事会第二十五次会议通过，关于使用部分其他与主营业务相关的营运资金对芯联达科技</w:t>
            </w:r>
          </w:p>
          <w:p>
            <w:pPr>
              <w:pStyle w:val="TableParagraph"/>
              <w:spacing w:line="240" w:lineRule="auto" w:before="105"/>
              <w:ind w:left="22" w:right="0"/>
              <w:jc w:val="left"/>
              <w:rPr>
                <w:rFonts w:ascii="宋体" w:hAnsi="宋体" w:cs="宋体" w:eastAsia="宋体" w:hint="default"/>
                <w:sz w:val="15"/>
                <w:szCs w:val="15"/>
              </w:rPr>
            </w:pPr>
            <w:r>
              <w:rPr>
                <w:rFonts w:ascii="宋体" w:hAnsi="宋体" w:cs="宋体" w:eastAsia="宋体" w:hint="default"/>
                <w:sz w:val="15"/>
                <w:szCs w:val="15"/>
              </w:rPr>
              <w:t>（北京）有限公司投资</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500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万元。截至</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日，公司在本项目累计支出已有</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500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p>
          <w:p>
            <w:pPr>
              <w:pStyle w:val="TableParagraph"/>
              <w:spacing w:line="240" w:lineRule="auto" w:before="142"/>
              <w:ind w:left="22" w:right="0"/>
              <w:jc w:val="left"/>
              <w:rPr>
                <w:rFonts w:ascii="宋体" w:hAnsi="宋体" w:cs="宋体" w:eastAsia="宋体" w:hint="default"/>
                <w:sz w:val="15"/>
                <w:szCs w:val="15"/>
              </w:rPr>
            </w:pPr>
            <w:r>
              <w:rPr>
                <w:rFonts w:ascii="宋体" w:hAnsi="宋体" w:cs="宋体" w:eastAsia="宋体" w:hint="default"/>
                <w:sz w:val="15"/>
                <w:szCs w:val="15"/>
              </w:rPr>
              <w:t>⑿</w:t>
            </w:r>
            <w:r>
              <w:rPr>
                <w:rFonts w:ascii="Times New Roman" w:hAnsi="Times New Roman" w:cs="Times New Roman" w:eastAsia="Times New Roman" w:hint="default"/>
                <w:sz w:val="15"/>
                <w:szCs w:val="15"/>
              </w:rPr>
              <w:t>2012 </w:t>
            </w:r>
            <w:r>
              <w:rPr>
                <w:rFonts w:ascii="宋体" w:hAnsi="宋体" w:cs="宋体" w:eastAsia="宋体" w:hint="default"/>
                <w:sz w:val="15"/>
                <w:szCs w:val="15"/>
              </w:rPr>
              <w:t>年 </w:t>
            </w:r>
            <w:r>
              <w:rPr>
                <w:rFonts w:ascii="Times New Roman" w:hAnsi="Times New Roman" w:cs="Times New Roman" w:eastAsia="Times New Roman" w:hint="default"/>
                <w:sz w:val="15"/>
                <w:szCs w:val="15"/>
              </w:rPr>
              <w:t>9 </w:t>
            </w:r>
            <w:r>
              <w:rPr>
                <w:rFonts w:ascii="宋体" w:hAnsi="宋体" w:cs="宋体" w:eastAsia="宋体" w:hint="default"/>
                <w:sz w:val="15"/>
                <w:szCs w:val="15"/>
              </w:rPr>
              <w:t>月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33"/>
                <w:sz w:val="15"/>
                <w:szCs w:val="15"/>
              </w:rPr>
              <w:t> </w:t>
            </w:r>
            <w:r>
              <w:rPr>
                <w:rFonts w:ascii="宋体" w:hAnsi="宋体" w:cs="宋体" w:eastAsia="宋体" w:hint="default"/>
                <w:sz w:val="15"/>
                <w:szCs w:val="15"/>
              </w:rPr>
              <w:t>日，公司第二届董事会第二十七次会议审议通过了《关于与甘肃广播电视网络产业园科技有限公司共</w:t>
            </w:r>
          </w:p>
          <w:p>
            <w:pPr>
              <w:pStyle w:val="TableParagraph"/>
              <w:spacing w:line="362" w:lineRule="auto" w:before="104"/>
              <w:ind w:left="22" w:right="29"/>
              <w:jc w:val="left"/>
              <w:rPr>
                <w:rFonts w:ascii="宋体" w:hAnsi="宋体" w:cs="宋体" w:eastAsia="宋体" w:hint="default"/>
                <w:sz w:val="15"/>
                <w:szCs w:val="15"/>
              </w:rPr>
            </w:pPr>
            <w:r>
              <w:rPr>
                <w:rFonts w:ascii="宋体" w:hAnsi="宋体" w:cs="宋体" w:eastAsia="宋体" w:hint="default"/>
                <w:spacing w:val="-3"/>
                <w:sz w:val="15"/>
                <w:szCs w:val="15"/>
              </w:rPr>
              <w:t>同投资设立甘肃鼎点广视科技公司的议案》，由全资子公司鼎点视讯科技有限公司出资</w:t>
            </w:r>
            <w:r>
              <w:rPr>
                <w:rFonts w:ascii="宋体" w:hAnsi="宋体" w:cs="宋体" w:eastAsia="宋体" w:hint="default"/>
                <w:spacing w:val="-22"/>
                <w:sz w:val="15"/>
                <w:szCs w:val="15"/>
              </w:rPr>
              <w:t> </w:t>
            </w:r>
            <w:r>
              <w:rPr>
                <w:rFonts w:ascii="Times New Roman" w:hAnsi="Times New Roman" w:cs="Times New Roman" w:eastAsia="Times New Roman" w:hint="default"/>
                <w:sz w:val="15"/>
                <w:szCs w:val="15"/>
              </w:rPr>
              <w:t>670</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万元与甘肃广播电视网络产业</w:t>
            </w:r>
            <w:r>
              <w:rPr>
                <w:rFonts w:ascii="宋体" w:hAnsi="宋体" w:cs="宋体" w:eastAsia="宋体" w:hint="default"/>
                <w:spacing w:val="-70"/>
                <w:sz w:val="15"/>
                <w:szCs w:val="15"/>
              </w:rPr>
              <w:t> </w:t>
            </w:r>
            <w:r>
              <w:rPr>
                <w:rFonts w:ascii="宋体" w:hAnsi="宋体" w:cs="宋体" w:eastAsia="宋体" w:hint="default"/>
                <w:sz w:val="15"/>
                <w:szCs w:val="15"/>
              </w:rPr>
              <w:t>园科技有限公司（以下简称</w:t>
            </w:r>
            <w:r>
              <w:rPr>
                <w:rFonts w:ascii="Times New Roman" w:hAnsi="Times New Roman" w:cs="Times New Roman" w:eastAsia="Times New Roman" w:hint="default"/>
                <w:sz w:val="15"/>
                <w:szCs w:val="15"/>
              </w:rPr>
              <w:t>“</w:t>
            </w:r>
            <w:r>
              <w:rPr>
                <w:rFonts w:ascii="宋体" w:hAnsi="宋体" w:cs="宋体" w:eastAsia="宋体" w:hint="default"/>
                <w:sz w:val="15"/>
                <w:szCs w:val="15"/>
              </w:rPr>
              <w:t>甘肃广电产业园</w:t>
            </w:r>
            <w:r>
              <w:rPr>
                <w:rFonts w:ascii="Times New Roman" w:hAnsi="Times New Roman" w:cs="Times New Roman" w:eastAsia="Times New Roman" w:hint="default"/>
                <w:sz w:val="15"/>
                <w:szCs w:val="15"/>
              </w:rPr>
              <w:t>”</w:t>
            </w:r>
            <w:r>
              <w:rPr>
                <w:rFonts w:ascii="宋体" w:hAnsi="宋体" w:cs="宋体" w:eastAsia="宋体" w:hint="default"/>
                <w:sz w:val="15"/>
                <w:szCs w:val="15"/>
              </w:rPr>
              <w:t>）共同投资成立甘肃鼎点广视科技公司；</w:t>
            </w:r>
          </w:p>
          <w:p>
            <w:pPr>
              <w:pStyle w:val="TableParagraph"/>
              <w:spacing w:line="240" w:lineRule="auto" w:before="59"/>
              <w:ind w:left="22" w:right="-46"/>
              <w:jc w:val="left"/>
              <w:rPr>
                <w:rFonts w:ascii="宋体" w:hAnsi="宋体" w:cs="宋体" w:eastAsia="宋体" w:hint="default"/>
                <w:sz w:val="15"/>
                <w:szCs w:val="15"/>
              </w:rPr>
            </w:pPr>
            <w:r>
              <w:rPr>
                <w:rFonts w:ascii="宋体" w:hAnsi="宋体" w:cs="宋体" w:eastAsia="宋体" w:hint="default"/>
                <w:sz w:val="15"/>
                <w:szCs w:val="15"/>
              </w:rPr>
              <w:t>⒀</w:t>
            </w: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r>
              <w:rPr>
                <w:rFonts w:ascii="Times New Roman" w:hAnsi="Times New Roman" w:cs="Times New Roman" w:eastAsia="Times New Roman" w:hint="default"/>
                <w:sz w:val="15"/>
                <w:szCs w:val="15"/>
              </w:rPr>
              <w:t>,</w:t>
            </w:r>
            <w:r>
              <w:rPr>
                <w:rFonts w:ascii="宋体" w:hAnsi="宋体" w:cs="宋体" w:eastAsia="宋体" w:hint="default"/>
                <w:sz w:val="15"/>
                <w:szCs w:val="15"/>
              </w:rPr>
              <w:t>审议通过了《关于使用其他与主营业务相关的营运资金</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8000 </w:t>
            </w:r>
            <w:r>
              <w:rPr>
                <w:rFonts w:ascii="宋体" w:hAnsi="宋体" w:cs="宋体" w:eastAsia="宋体" w:hint="default"/>
                <w:sz w:val="15"/>
                <w:szCs w:val="15"/>
              </w:rPr>
              <w:t>万元增资北京完美星空传媒有限公司》</w:t>
            </w:r>
          </w:p>
          <w:p>
            <w:pPr>
              <w:pStyle w:val="TableParagraph"/>
              <w:spacing w:line="240" w:lineRule="auto" w:before="105"/>
              <w:ind w:left="22" w:right="0"/>
              <w:jc w:val="left"/>
              <w:rPr>
                <w:rFonts w:ascii="宋体" w:hAnsi="宋体" w:cs="宋体" w:eastAsia="宋体" w:hint="default"/>
                <w:sz w:val="15"/>
                <w:szCs w:val="15"/>
              </w:rPr>
            </w:pPr>
            <w:r>
              <w:rPr>
                <w:rFonts w:ascii="宋体" w:hAnsi="宋体" w:cs="宋体" w:eastAsia="宋体" w:hint="default"/>
                <w:sz w:val="15"/>
                <w:szCs w:val="15"/>
              </w:rPr>
              <w:t>的议案；截至</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日，公司在本项目累计支出已有</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8,000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p>
          <w:p>
            <w:pPr>
              <w:pStyle w:val="TableParagraph"/>
              <w:spacing w:line="240" w:lineRule="auto" w:before="142"/>
              <w:ind w:left="97" w:right="0"/>
              <w:jc w:val="left"/>
              <w:rPr>
                <w:rFonts w:ascii="宋体" w:hAnsi="宋体" w:cs="宋体" w:eastAsia="宋体" w:hint="default"/>
                <w:sz w:val="15"/>
                <w:szCs w:val="15"/>
              </w:rPr>
            </w:pPr>
            <w:r>
              <w:rPr>
                <w:rFonts w:ascii="宋体" w:hAnsi="宋体" w:cs="宋体" w:eastAsia="宋体" w:hint="default"/>
                <w:sz w:val="15"/>
                <w:szCs w:val="15"/>
              </w:rPr>
              <w:t>⒁</w:t>
            </w: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pacing w:val="-3"/>
                <w:sz w:val="15"/>
                <w:szCs w:val="15"/>
              </w:rPr>
              <w:t>11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日，审议通过了《关于使用部分募集的其他与主营业务相关的营运资金</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1,760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万元投资北京天空堂科</w:t>
            </w:r>
          </w:p>
          <w:p>
            <w:pPr>
              <w:pStyle w:val="TableParagraph"/>
              <w:spacing w:line="240" w:lineRule="auto" w:before="105"/>
              <w:ind w:left="22" w:right="0"/>
              <w:jc w:val="left"/>
              <w:rPr>
                <w:rFonts w:ascii="宋体" w:hAnsi="宋体" w:cs="宋体" w:eastAsia="宋体" w:hint="default"/>
                <w:sz w:val="15"/>
                <w:szCs w:val="15"/>
              </w:rPr>
            </w:pPr>
            <w:r>
              <w:rPr>
                <w:rFonts w:ascii="宋体" w:hAnsi="宋体" w:cs="宋体" w:eastAsia="宋体" w:hint="default"/>
                <w:sz w:val="15"/>
                <w:szCs w:val="15"/>
              </w:rPr>
              <w:t>技有限公司的议案</w:t>
            </w:r>
            <w:r>
              <w:rPr>
                <w:rFonts w:ascii="宋体" w:hAnsi="宋体" w:cs="宋体" w:eastAsia="宋体" w:hint="default"/>
                <w:spacing w:val="-75"/>
                <w:sz w:val="15"/>
                <w:szCs w:val="15"/>
              </w:rPr>
              <w:t>》</w:t>
            </w:r>
            <w:r>
              <w:rPr>
                <w:rFonts w:ascii="宋体" w:hAnsi="宋体" w:cs="宋体" w:eastAsia="宋体" w:hint="default"/>
                <w:sz w:val="15"/>
                <w:szCs w:val="15"/>
              </w:rPr>
              <w:t>；截至</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1"/>
                <w:sz w:val="15"/>
                <w:szCs w:val="15"/>
              </w:rPr>
              <w:t>0</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Times New Roman" w:hAnsi="Times New Roman" w:cs="Times New Roman" w:eastAsia="Times New Roman" w:hint="default"/>
                <w:spacing w:val="-1"/>
                <w:sz w:val="15"/>
                <w:szCs w:val="15"/>
              </w:rPr>
              <w:t>1</w:t>
            </w:r>
            <w:r>
              <w:rPr>
                <w:rFonts w:ascii="Times New Roman" w:hAnsi="Times New Roman" w:cs="Times New Roman" w:eastAsia="Times New Roman" w:hint="default"/>
                <w:sz w:val="15"/>
                <w:szCs w:val="15"/>
              </w:rPr>
              <w:t>2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31 </w:t>
            </w:r>
            <w:r>
              <w:rPr>
                <w:rFonts w:ascii="宋体" w:hAnsi="宋体" w:cs="宋体" w:eastAsia="宋体" w:hint="default"/>
                <w:sz w:val="15"/>
                <w:szCs w:val="15"/>
              </w:rPr>
              <w:t>日，公</w:t>
            </w:r>
            <w:r>
              <w:rPr>
                <w:rFonts w:ascii="宋体" w:hAnsi="宋体" w:cs="宋体" w:eastAsia="宋体" w:hint="default"/>
                <w:spacing w:val="-2"/>
                <w:sz w:val="15"/>
                <w:szCs w:val="15"/>
              </w:rPr>
              <w:t>司</w:t>
            </w:r>
            <w:r>
              <w:rPr>
                <w:rFonts w:ascii="宋体" w:hAnsi="宋体" w:cs="宋体" w:eastAsia="宋体" w:hint="default"/>
                <w:sz w:val="15"/>
                <w:szCs w:val="15"/>
              </w:rPr>
              <w:t>在本项目累计支出已有</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1,760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p>
          <w:p>
            <w:pPr>
              <w:pStyle w:val="TableParagraph"/>
              <w:spacing w:line="360" w:lineRule="auto" w:before="142"/>
              <w:ind w:left="22" w:right="20" w:firstLine="74"/>
              <w:jc w:val="left"/>
              <w:rPr>
                <w:rFonts w:ascii="Times New Roman" w:hAnsi="Times New Roman" w:cs="Times New Roman" w:eastAsia="Times New Roman" w:hint="default"/>
                <w:sz w:val="15"/>
                <w:szCs w:val="15"/>
              </w:rPr>
            </w:pPr>
            <w:r>
              <w:rPr>
                <w:rFonts w:ascii="宋体" w:hAnsi="宋体" w:cs="宋体" w:eastAsia="宋体" w:hint="default"/>
                <w:sz w:val="15"/>
                <w:szCs w:val="15"/>
              </w:rPr>
              <w:t>⒂</w:t>
            </w: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r>
              <w:rPr>
                <w:rFonts w:ascii="Times New Roman" w:hAnsi="Times New Roman" w:cs="Times New Roman" w:eastAsia="Times New Roman" w:hint="default"/>
                <w:sz w:val="15"/>
                <w:szCs w:val="15"/>
              </w:rPr>
              <w:t>,</w:t>
            </w:r>
            <w:r>
              <w:rPr>
                <w:rFonts w:ascii="宋体" w:hAnsi="宋体" w:cs="宋体" w:eastAsia="宋体" w:hint="default"/>
                <w:sz w:val="15"/>
                <w:szCs w:val="15"/>
              </w:rPr>
              <w:t>审议通过了《关于使用募集的其他与主营业务相关的营运资金建设支付及金融</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IC</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卡研发及产业化 </w:t>
            </w:r>
            <w:r>
              <w:rPr>
                <w:rFonts w:ascii="宋体" w:hAnsi="宋体" w:cs="宋体" w:eastAsia="宋体" w:hint="default"/>
                <w:spacing w:val="-6"/>
                <w:sz w:val="15"/>
                <w:szCs w:val="15"/>
              </w:rPr>
              <w:t>项目的议案》；同意用上市募集的其他与主营业务相关的资金</w:t>
            </w:r>
            <w:r>
              <w:rPr>
                <w:rFonts w:ascii="宋体" w:hAnsi="宋体" w:cs="宋体" w:eastAsia="宋体" w:hint="default"/>
                <w:spacing w:val="-34"/>
                <w:sz w:val="15"/>
                <w:szCs w:val="15"/>
              </w:rPr>
              <w:t> </w:t>
            </w:r>
            <w:r>
              <w:rPr>
                <w:rFonts w:ascii="Times New Roman" w:hAnsi="Times New Roman" w:cs="Times New Roman" w:eastAsia="Times New Roman" w:hint="default"/>
                <w:spacing w:val="-1"/>
                <w:sz w:val="15"/>
                <w:szCs w:val="15"/>
              </w:rPr>
              <w:t>10,000</w:t>
            </w:r>
            <w:r>
              <w:rPr>
                <w:rFonts w:ascii="Times New Roman" w:hAnsi="Times New Roman" w:cs="Times New Roman" w:eastAsia="Times New Roman" w:hint="default"/>
                <w:spacing w:val="4"/>
                <w:sz w:val="15"/>
                <w:szCs w:val="15"/>
              </w:rPr>
              <w:t> </w:t>
            </w:r>
            <w:r>
              <w:rPr>
                <w:rFonts w:ascii="宋体" w:hAnsi="宋体" w:cs="宋体" w:eastAsia="宋体" w:hint="default"/>
                <w:spacing w:val="-1"/>
                <w:sz w:val="15"/>
                <w:szCs w:val="15"/>
              </w:rPr>
              <w:t>万建设支付及金融</w:t>
            </w:r>
            <w:r>
              <w:rPr>
                <w:rFonts w:ascii="宋体" w:hAnsi="宋体" w:cs="宋体" w:eastAsia="宋体" w:hint="default"/>
                <w:spacing w:val="-34"/>
                <w:sz w:val="15"/>
                <w:szCs w:val="15"/>
              </w:rPr>
              <w:t> </w:t>
            </w:r>
            <w:r>
              <w:rPr>
                <w:rFonts w:ascii="Times New Roman" w:hAnsi="Times New Roman" w:cs="Times New Roman" w:eastAsia="Times New Roman" w:hint="default"/>
                <w:sz w:val="15"/>
                <w:szCs w:val="15"/>
              </w:rPr>
              <w:t>IC</w:t>
            </w:r>
            <w:r>
              <w:rPr>
                <w:rFonts w:ascii="Times New Roman" w:hAnsi="Times New Roman" w:cs="Times New Roman" w:eastAsia="Times New Roman" w:hint="default"/>
                <w:spacing w:val="3"/>
                <w:sz w:val="15"/>
                <w:szCs w:val="15"/>
              </w:rPr>
              <w:t> </w:t>
            </w:r>
            <w:r>
              <w:rPr>
                <w:rFonts w:ascii="宋体" w:hAnsi="宋体" w:cs="宋体" w:eastAsia="宋体" w:hint="default"/>
                <w:spacing w:val="-6"/>
                <w:sz w:val="15"/>
                <w:szCs w:val="15"/>
              </w:rPr>
              <w:t>卡研发及产业化项目。截至</w:t>
            </w:r>
            <w:r>
              <w:rPr>
                <w:rFonts w:ascii="宋体" w:hAnsi="宋体" w:cs="宋体" w:eastAsia="宋体" w:hint="default"/>
                <w:spacing w:val="-34"/>
                <w:sz w:val="15"/>
                <w:szCs w:val="15"/>
              </w:rPr>
              <w:t> </w:t>
            </w:r>
            <w:r>
              <w:rPr>
                <w:rFonts w:ascii="Times New Roman" w:hAnsi="Times New Roman" w:cs="Times New Roman" w:eastAsia="Times New Roman" w:hint="default"/>
                <w:sz w:val="15"/>
                <w:szCs w:val="15"/>
              </w:rPr>
              <w:t>2014</w:t>
            </w:r>
          </w:p>
          <w:p>
            <w:pPr>
              <w:pStyle w:val="TableParagraph"/>
              <w:spacing w:line="240" w:lineRule="auto" w:before="22"/>
              <w:ind w:left="22" w:right="0"/>
              <w:jc w:val="left"/>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日，公司在本项目累计支出已有</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7,172.44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p>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9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⒃</w:t>
            </w:r>
            <w:r>
              <w:rPr>
                <w:rFonts w:ascii="Times New Roman" w:hAnsi="Times New Roman" w:cs="Times New Roman" w:eastAsia="Times New Roman" w:hint="default"/>
                <w:sz w:val="15"/>
                <w:szCs w:val="15"/>
              </w:rPr>
              <w:t>2013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8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pacing w:val="-7"/>
                <w:sz w:val="15"/>
                <w:szCs w:val="15"/>
              </w:rPr>
              <w:t>1</w:t>
            </w:r>
            <w:r>
              <w:rPr>
                <w:rFonts w:ascii="Times New Roman" w:hAnsi="Times New Roman" w:cs="Times New Roman" w:eastAsia="Times New Roman" w:hint="default"/>
                <w:sz w:val="15"/>
                <w:szCs w:val="15"/>
              </w:rPr>
              <w:t>1 </w:t>
            </w:r>
            <w:r>
              <w:rPr>
                <w:rFonts w:ascii="宋体" w:hAnsi="宋体" w:cs="宋体" w:eastAsia="宋体" w:hint="default"/>
                <w:sz w:val="15"/>
                <w:szCs w:val="15"/>
              </w:rPr>
              <w:t>日</w:t>
            </w:r>
            <w:r>
              <w:rPr>
                <w:rFonts w:ascii="宋体" w:hAnsi="宋体" w:cs="宋体" w:eastAsia="宋体" w:hint="default"/>
                <w:spacing w:val="-70"/>
                <w:sz w:val="15"/>
                <w:szCs w:val="15"/>
              </w:rPr>
              <w:t>，</w:t>
            </w:r>
            <w:r>
              <w:rPr>
                <w:rFonts w:ascii="宋体" w:hAnsi="宋体" w:cs="宋体" w:eastAsia="宋体" w:hint="default"/>
                <w:sz w:val="15"/>
                <w:szCs w:val="15"/>
              </w:rPr>
              <w:t>经第二届董事会第三十五次会议审议通过</w:t>
            </w:r>
            <w:r>
              <w:rPr>
                <w:rFonts w:ascii="宋体" w:hAnsi="宋体" w:cs="宋体" w:eastAsia="宋体" w:hint="default"/>
                <w:spacing w:val="-70"/>
                <w:sz w:val="15"/>
                <w:szCs w:val="15"/>
              </w:rPr>
              <w:t>，</w:t>
            </w:r>
            <w:r>
              <w:rPr>
                <w:rFonts w:ascii="宋体" w:hAnsi="宋体" w:cs="宋体" w:eastAsia="宋体" w:hint="default"/>
                <w:sz w:val="15"/>
                <w:szCs w:val="15"/>
              </w:rPr>
              <w:t>决定使用部分其他与主营业务相关的营运资金</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19,</w:t>
            </w:r>
            <w:r>
              <w:rPr>
                <w:rFonts w:ascii="Times New Roman" w:hAnsi="Times New Roman" w:cs="Times New Roman" w:eastAsia="Times New Roman" w:hint="default"/>
                <w:spacing w:val="-1"/>
                <w:sz w:val="15"/>
                <w:szCs w:val="15"/>
              </w:rPr>
              <w:t>6</w:t>
            </w:r>
            <w:r>
              <w:rPr>
                <w:rFonts w:ascii="Times New Roman" w:hAnsi="Times New Roman" w:cs="Times New Roman" w:eastAsia="Times New Roman" w:hint="default"/>
                <w:sz w:val="15"/>
                <w:szCs w:val="15"/>
              </w:rPr>
              <w:t>56.</w:t>
            </w:r>
            <w:r>
              <w:rPr>
                <w:rFonts w:ascii="Times New Roman" w:hAnsi="Times New Roman" w:cs="Times New Roman" w:eastAsia="Times New Roman" w:hint="default"/>
                <w:spacing w:val="-1"/>
                <w:sz w:val="15"/>
                <w:szCs w:val="15"/>
              </w:rPr>
              <w:t>5</w:t>
            </w:r>
            <w:r>
              <w:rPr>
                <w:rFonts w:ascii="Times New Roman" w:hAnsi="Times New Roman" w:cs="Times New Roman" w:eastAsia="Times New Roman" w:hint="default"/>
                <w:sz w:val="15"/>
                <w:szCs w:val="15"/>
              </w:rPr>
              <w:t>3</w:t>
            </w:r>
          </w:p>
          <w:p>
            <w:pPr>
              <w:pStyle w:val="TableParagraph"/>
              <w:spacing w:line="240" w:lineRule="auto" w:before="105"/>
              <w:ind w:left="22" w:right="0"/>
              <w:jc w:val="left"/>
              <w:rPr>
                <w:rFonts w:ascii="宋体" w:hAnsi="宋体" w:cs="宋体" w:eastAsia="宋体" w:hint="default"/>
                <w:sz w:val="15"/>
                <w:szCs w:val="15"/>
              </w:rPr>
            </w:pPr>
            <w:r>
              <w:rPr>
                <w:rFonts w:ascii="宋体" w:hAnsi="宋体" w:cs="宋体" w:eastAsia="宋体" w:hint="default"/>
                <w:sz w:val="15"/>
                <w:szCs w:val="15"/>
              </w:rPr>
              <w:t>万元永久性补充流动资金；</w:t>
            </w: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97" w:right="0"/>
              <w:jc w:val="left"/>
              <w:rPr>
                <w:rFonts w:ascii="宋体" w:hAnsi="宋体" w:cs="宋体" w:eastAsia="宋体" w:hint="default"/>
                <w:sz w:val="15"/>
                <w:szCs w:val="15"/>
              </w:rPr>
            </w:pPr>
            <w:r>
              <w:rPr>
                <w:rFonts w:ascii="宋体" w:hAnsi="宋体" w:cs="宋体" w:eastAsia="宋体" w:hint="default"/>
                <w:sz w:val="15"/>
                <w:szCs w:val="15"/>
              </w:rPr>
              <w:t>⒄</w:t>
            </w:r>
            <w:r>
              <w:rPr>
                <w:rFonts w:ascii="Times New Roman" w:hAnsi="Times New Roman" w:cs="Times New Roman" w:eastAsia="Times New Roman" w:hint="default"/>
                <w:sz w:val="15"/>
                <w:szCs w:val="15"/>
              </w:rPr>
              <w:t>2014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7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pacing w:val="-4"/>
                <w:sz w:val="15"/>
                <w:szCs w:val="15"/>
              </w:rPr>
              <w:t>11</w:t>
            </w:r>
            <w:r>
              <w:rPr>
                <w:rFonts w:ascii="Times New Roman" w:hAnsi="Times New Roman" w:cs="Times New Roman" w:eastAsia="Times New Roman" w:hint="default"/>
                <w:sz w:val="15"/>
                <w:szCs w:val="15"/>
              </w:rPr>
              <w:t> </w:t>
            </w:r>
            <w:r>
              <w:rPr>
                <w:rFonts w:ascii="宋体" w:hAnsi="宋体" w:cs="宋体" w:eastAsia="宋体" w:hint="default"/>
                <w:sz w:val="15"/>
                <w:szCs w:val="15"/>
              </w:rPr>
              <w:t>日，经第三届董事会第九次会议审议通过，决定将募投项目结余募集资金（含募集资金专户利息）共</w:t>
            </w:r>
          </w:p>
          <w:p>
            <w:pPr>
              <w:pStyle w:val="TableParagraph"/>
              <w:spacing w:line="240" w:lineRule="auto" w:before="105"/>
              <w:ind w:left="22" w:right="0"/>
              <w:jc w:val="left"/>
              <w:rPr>
                <w:rFonts w:ascii="宋体" w:hAnsi="宋体" w:cs="宋体" w:eastAsia="宋体" w:hint="default"/>
                <w:sz w:val="15"/>
                <w:szCs w:val="15"/>
              </w:rPr>
            </w:pPr>
            <w:r>
              <w:rPr>
                <w:rFonts w:ascii="宋体" w:hAnsi="宋体" w:cs="宋体" w:eastAsia="宋体" w:hint="default"/>
                <w:sz w:val="15"/>
                <w:szCs w:val="15"/>
              </w:rPr>
              <w:t>计</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3091.85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万元永久补充流动资金。</w:t>
            </w:r>
          </w:p>
        </w:tc>
      </w:tr>
    </w:tbl>
    <w:p>
      <w:pPr>
        <w:spacing w:after="0" w:line="240" w:lineRule="auto"/>
        <w:jc w:val="left"/>
        <w:rPr>
          <w:rFonts w:ascii="宋体" w:hAnsi="宋体" w:cs="宋体" w:eastAsia="宋体" w:hint="default"/>
          <w:sz w:val="15"/>
          <w:szCs w:val="15"/>
        </w:rPr>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0"/>
        <w:ind w:left="0" w:right="172" w:firstLine="0"/>
        <w:jc w:val="right"/>
        <w:rPr>
          <w:rFonts w:ascii="宋体" w:hAnsi="宋体" w:cs="宋体" w:eastAsia="宋体" w:hint="default"/>
          <w:sz w:val="15"/>
          <w:szCs w:val="15"/>
        </w:rPr>
      </w:pPr>
      <w:r>
        <w:rPr/>
        <w:pict>
          <v:shape style="position:absolute;margin-left:56.459999pt;margin-top:-400.900238pt;width:479.3pt;height:617.6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7938"/>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384" w:lineRule="auto"/>
                          <w:ind w:left="22" w:right="99"/>
                          <w:jc w:val="left"/>
                          <w:rPr>
                            <w:rFonts w:ascii="宋体" w:hAnsi="宋体" w:cs="宋体" w:eastAsia="宋体" w:hint="default"/>
                            <w:sz w:val="15"/>
                            <w:szCs w:val="15"/>
                          </w:rPr>
                        </w:pPr>
                        <w:r>
                          <w:rPr>
                            <w:rFonts w:ascii="宋体" w:hAnsi="宋体" w:cs="宋体" w:eastAsia="宋体" w:hint="default"/>
                            <w:sz w:val="15"/>
                            <w:szCs w:val="15"/>
                          </w:rPr>
                          <w:t>募集资金投资项目实施 地点变更情况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适用</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以前年度发生</w:t>
                        </w:r>
                      </w:p>
                    </w:tc>
                  </w:tr>
                  <w:tr>
                    <w:trPr>
                      <w:trHeight w:val="1650"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74"/>
                          <w:ind w:left="22" w:right="22"/>
                          <w:jc w:val="both"/>
                          <w:rPr>
                            <w:rFonts w:ascii="宋体" w:hAnsi="宋体" w:cs="宋体" w:eastAsia="宋体" w:hint="default"/>
                            <w:sz w:val="15"/>
                            <w:szCs w:val="15"/>
                          </w:rPr>
                        </w:pPr>
                        <w:r>
                          <w:rPr>
                            <w:rFonts w:ascii="宋体" w:hAnsi="宋体" w:cs="宋体" w:eastAsia="宋体" w:hint="default"/>
                            <w:sz w:val="15"/>
                            <w:szCs w:val="15"/>
                          </w:rPr>
                          <w:t>⑴</w:t>
                        </w: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45"/>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45"/>
                            <w:sz w:val="15"/>
                            <w:szCs w:val="15"/>
                          </w:rPr>
                          <w:t> </w:t>
                        </w:r>
                        <w:r>
                          <w:rPr>
                            <w:rFonts w:ascii="Times New Roman" w:hAnsi="Times New Roman" w:cs="Times New Roman" w:eastAsia="Times New Roman" w:hint="default"/>
                            <w:sz w:val="15"/>
                            <w:szCs w:val="15"/>
                          </w:rPr>
                          <w:t>25</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日召开的第二届第八次董事会会议审议通过了《关于变更市场营销与服务网络建设募投项目部分实施地 </w:t>
                        </w:r>
                        <w:r>
                          <w:rPr>
                            <w:rFonts w:ascii="宋体" w:hAnsi="宋体" w:cs="宋体" w:eastAsia="宋体" w:hint="default"/>
                            <w:spacing w:val="-3"/>
                            <w:sz w:val="15"/>
                            <w:szCs w:val="15"/>
                          </w:rPr>
                          <w:t>点的议案》，决定将原募投项目实施地点之一长沙变更为深圳；</w:t>
                        </w:r>
                        <w:r>
                          <w:rPr>
                            <w:rFonts w:ascii="宋体" w:hAnsi="宋体" w:cs="宋体" w:eastAsia="宋体" w:hint="default"/>
                            <w:spacing w:val="1"/>
                            <w:sz w:val="15"/>
                            <w:szCs w:val="15"/>
                          </w:rPr>
                          <w:t> </w:t>
                        </w:r>
                        <w:r>
                          <w:rPr>
                            <w:rFonts w:ascii="宋体" w:hAnsi="宋体" w:cs="宋体" w:eastAsia="宋体" w:hint="default"/>
                            <w:spacing w:val="-2"/>
                            <w:sz w:val="15"/>
                            <w:szCs w:val="15"/>
                          </w:rPr>
                          <w:t>⑵</w:t>
                        </w:r>
                        <w:r>
                          <w:rPr>
                            <w:rFonts w:ascii="Times New Roman" w:hAnsi="Times New Roman" w:cs="Times New Roman" w:eastAsia="Times New Roman" w:hint="default"/>
                            <w:spacing w:val="-2"/>
                            <w:sz w:val="15"/>
                            <w:szCs w:val="15"/>
                          </w:rPr>
                          <w:t>2011</w:t>
                        </w:r>
                        <w:r>
                          <w:rPr>
                            <w:rFonts w:ascii="Times New Roman" w:hAnsi="Times New Roman" w:cs="Times New Roman" w:eastAsia="Times New Roman" w:hint="default"/>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日召开的第二届第十四次董事会会议审</w:t>
                        </w:r>
                        <w:r>
                          <w:rPr>
                            <w:rFonts w:ascii="宋体" w:hAnsi="宋体" w:cs="宋体" w:eastAsia="宋体" w:hint="default"/>
                            <w:spacing w:val="-73"/>
                            <w:sz w:val="15"/>
                            <w:szCs w:val="15"/>
                          </w:rPr>
                          <w:t> </w:t>
                        </w:r>
                        <w:r>
                          <w:rPr>
                            <w:rFonts w:ascii="宋体" w:hAnsi="宋体" w:cs="宋体" w:eastAsia="宋体" w:hint="default"/>
                            <w:spacing w:val="-2"/>
                            <w:sz w:val="15"/>
                            <w:szCs w:val="15"/>
                          </w:rPr>
                          <w:t>议通过了《关于变更市场营销与服务网络建设募投项目部分实施地点的议案》，决定将原募投项目实施地点之一南昌变更</w:t>
                        </w:r>
                        <w:r>
                          <w:rPr>
                            <w:rFonts w:ascii="宋体" w:hAnsi="宋体" w:cs="宋体" w:eastAsia="宋体" w:hint="default"/>
                            <w:spacing w:val="-46"/>
                            <w:sz w:val="15"/>
                            <w:szCs w:val="15"/>
                          </w:rPr>
                          <w:t> </w:t>
                        </w:r>
                        <w:r>
                          <w:rPr>
                            <w:rFonts w:ascii="宋体" w:hAnsi="宋体" w:cs="宋体" w:eastAsia="宋体" w:hint="default"/>
                            <w:spacing w:val="-46"/>
                            <w:sz w:val="15"/>
                            <w:szCs w:val="15"/>
                          </w:rPr>
                        </w:r>
                        <w:r>
                          <w:rPr>
                            <w:rFonts w:ascii="宋体" w:hAnsi="宋体" w:cs="宋体" w:eastAsia="宋体" w:hint="default"/>
                            <w:sz w:val="15"/>
                            <w:szCs w:val="15"/>
                          </w:rPr>
                          <w:t>为武汉，由银川变更为西安；</w:t>
                        </w:r>
                        <w:r>
                          <w:rPr>
                            <w:rFonts w:ascii="宋体" w:hAnsi="宋体" w:cs="宋体" w:eastAsia="宋体" w:hint="default"/>
                            <w:spacing w:val="-18"/>
                            <w:sz w:val="15"/>
                            <w:szCs w:val="15"/>
                          </w:rPr>
                          <w:t> </w:t>
                        </w:r>
                        <w:r>
                          <w:rPr>
                            <w:rFonts w:ascii="宋体" w:hAnsi="宋体" w:cs="宋体" w:eastAsia="宋体" w:hint="default"/>
                            <w:sz w:val="15"/>
                            <w:szCs w:val="15"/>
                          </w:rPr>
                          <w:t>⑶</w:t>
                        </w: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日召开的第二届第二十二次董事会会议审议通过了《关于调整募集资金使 </w:t>
                        </w:r>
                        <w:r>
                          <w:rPr>
                            <w:rFonts w:ascii="宋体" w:hAnsi="宋体" w:cs="宋体" w:eastAsia="宋体" w:hint="default"/>
                            <w:spacing w:val="-2"/>
                            <w:sz w:val="15"/>
                            <w:szCs w:val="15"/>
                          </w:rPr>
                          <w:t>用计划的议案》，决定增加一个市场营销与服务网络建设项目实施地点，新增加的实施地点为长沙。</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384" w:lineRule="auto"/>
                          <w:ind w:left="22" w:right="99"/>
                          <w:jc w:val="left"/>
                          <w:rPr>
                            <w:rFonts w:ascii="宋体" w:hAnsi="宋体" w:cs="宋体" w:eastAsia="宋体" w:hint="default"/>
                            <w:sz w:val="15"/>
                            <w:szCs w:val="15"/>
                          </w:rPr>
                        </w:pPr>
                        <w:r>
                          <w:rPr>
                            <w:rFonts w:ascii="宋体" w:hAnsi="宋体" w:cs="宋体" w:eastAsia="宋体" w:hint="default"/>
                            <w:sz w:val="15"/>
                            <w:szCs w:val="15"/>
                          </w:rPr>
                          <w:t>募集资金投资项目实施 方式调整情况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不适用</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81" w:lineRule="auto" w:before="93"/>
                          <w:ind w:left="22" w:right="99"/>
                          <w:jc w:val="left"/>
                          <w:rPr>
                            <w:rFonts w:ascii="宋体" w:hAnsi="宋体" w:cs="宋体" w:eastAsia="宋体" w:hint="default"/>
                            <w:sz w:val="15"/>
                            <w:szCs w:val="15"/>
                          </w:rPr>
                        </w:pPr>
                        <w:r>
                          <w:rPr>
                            <w:rFonts w:ascii="宋体" w:hAnsi="宋体" w:cs="宋体" w:eastAsia="宋体" w:hint="default"/>
                            <w:sz w:val="15"/>
                            <w:szCs w:val="15"/>
                          </w:rPr>
                          <w:t>募集资金投资项目先期 投入及置换情况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适用</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日召开的第一届董事会第二十五次会议审议通过了《关于以募集资金置换预先已投入募集资金投资项目的</w:t>
                        </w:r>
                      </w:p>
                      <w:p>
                        <w:pPr>
                          <w:pStyle w:val="TableParagraph"/>
                          <w:spacing w:line="240" w:lineRule="auto" w:before="105"/>
                          <w:ind w:left="22" w:right="0"/>
                          <w:jc w:val="left"/>
                          <w:rPr>
                            <w:rFonts w:ascii="宋体" w:hAnsi="宋体" w:cs="宋体" w:eastAsia="宋体" w:hint="default"/>
                            <w:sz w:val="15"/>
                            <w:szCs w:val="15"/>
                          </w:rPr>
                        </w:pPr>
                        <w:r>
                          <w:rPr>
                            <w:rFonts w:ascii="宋体" w:hAnsi="宋体" w:cs="宋体" w:eastAsia="宋体" w:hint="default"/>
                            <w:sz w:val="15"/>
                            <w:szCs w:val="15"/>
                          </w:rPr>
                          <w:t>自筹资金的议案</w:t>
                        </w:r>
                        <w:r>
                          <w:rPr>
                            <w:rFonts w:ascii="宋体" w:hAnsi="宋体" w:cs="宋体" w:eastAsia="宋体" w:hint="default"/>
                            <w:spacing w:val="-76"/>
                            <w:sz w:val="15"/>
                            <w:szCs w:val="15"/>
                          </w:rPr>
                          <w:t>》</w:t>
                        </w:r>
                        <w:r>
                          <w:rPr>
                            <w:rFonts w:ascii="宋体" w:hAnsi="宋体" w:cs="宋体" w:eastAsia="宋体" w:hint="default"/>
                            <w:sz w:val="15"/>
                            <w:szCs w:val="15"/>
                          </w:rPr>
                          <w:t>，决定以募集资金置换预先已投入募集资金投资项目的自筹资金，实际置换金额为</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9,015 </w:t>
                        </w:r>
                        <w:r>
                          <w:rPr>
                            <w:rFonts w:ascii="宋体" w:hAnsi="宋体" w:cs="宋体" w:eastAsia="宋体" w:hint="default"/>
                            <w:spacing w:val="-2"/>
                            <w:sz w:val="15"/>
                            <w:szCs w:val="15"/>
                          </w:rPr>
                          <w:t>万</w:t>
                        </w:r>
                        <w:r>
                          <w:rPr>
                            <w:rFonts w:ascii="宋体" w:hAnsi="宋体" w:cs="宋体" w:eastAsia="宋体" w:hint="default"/>
                            <w:sz w:val="15"/>
                            <w:szCs w:val="15"/>
                          </w:rPr>
                          <w:t>元。</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81" w:lineRule="auto"/>
                          <w:ind w:left="22" w:right="99"/>
                          <w:jc w:val="left"/>
                          <w:rPr>
                            <w:rFonts w:ascii="宋体" w:hAnsi="宋体" w:cs="宋体" w:eastAsia="宋体" w:hint="default"/>
                            <w:sz w:val="15"/>
                            <w:szCs w:val="15"/>
                          </w:rPr>
                        </w:pPr>
                        <w:r>
                          <w:rPr>
                            <w:rFonts w:ascii="宋体" w:hAnsi="宋体" w:cs="宋体" w:eastAsia="宋体" w:hint="default"/>
                            <w:sz w:val="15"/>
                            <w:szCs w:val="15"/>
                          </w:rPr>
                          <w:t>用闲置募集资金暂时补 充流动资金情况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适用</w:t>
                        </w:r>
                      </w:p>
                    </w:tc>
                  </w:tr>
                  <w:tr>
                    <w:trPr>
                      <w:trHeight w:val="204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74"/>
                          <w:ind w:left="22" w:right="23"/>
                          <w:jc w:val="left"/>
                          <w:rPr>
                            <w:rFonts w:ascii="宋体" w:hAnsi="宋体" w:cs="宋体" w:eastAsia="宋体" w:hint="default"/>
                            <w:sz w:val="15"/>
                            <w:szCs w:val="15"/>
                          </w:rPr>
                        </w:pPr>
                        <w:r>
                          <w:rPr>
                            <w:rFonts w:ascii="宋体" w:hAnsi="宋体" w:cs="宋体" w:eastAsia="宋体" w:hint="default"/>
                            <w:sz w:val="15"/>
                            <w:szCs w:val="15"/>
                          </w:rPr>
                          <w:t>⑴</w:t>
                        </w: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20</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日，经第二届董事会第九次会议通过，决定使用部分其他与主营业务相关的营运资金</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亿元永久补充流 动资金；</w:t>
                        </w:r>
                      </w:p>
                      <w:p>
                        <w:pPr>
                          <w:pStyle w:val="TableParagraph"/>
                          <w:spacing w:line="362" w:lineRule="auto" w:before="77"/>
                          <w:ind w:left="22" w:right="20" w:firstLine="74"/>
                          <w:jc w:val="left"/>
                          <w:rPr>
                            <w:rFonts w:ascii="宋体" w:hAnsi="宋体" w:cs="宋体" w:eastAsia="宋体" w:hint="default"/>
                            <w:sz w:val="15"/>
                            <w:szCs w:val="15"/>
                          </w:rPr>
                        </w:pPr>
                        <w:r>
                          <w:rPr>
                            <w:rFonts w:ascii="宋体" w:hAnsi="宋体" w:cs="宋体" w:eastAsia="宋体" w:hint="default"/>
                            <w:sz w:val="15"/>
                            <w:szCs w:val="15"/>
                          </w:rPr>
                          <w:t>⑵</w:t>
                        </w: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月</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日，经第二届董事会第二十四次会议通过，决定使用部分其他与主营业务相关的营运资金</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亿元永久性 补充流动资金；</w:t>
                        </w:r>
                      </w:p>
                      <w:p>
                        <w:pPr>
                          <w:pStyle w:val="TableParagraph"/>
                          <w:spacing w:line="240" w:lineRule="auto" w:before="77"/>
                          <w:ind w:left="9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⑶</w:t>
                        </w:r>
                        <w:r>
                          <w:rPr>
                            <w:rFonts w:ascii="Times New Roman" w:hAnsi="Times New Roman" w:cs="Times New Roman" w:eastAsia="Times New Roman" w:hint="default"/>
                            <w:sz w:val="15"/>
                            <w:szCs w:val="15"/>
                          </w:rPr>
                          <w:t>2013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8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pacing w:val="-1"/>
                            <w:sz w:val="15"/>
                            <w:szCs w:val="15"/>
                          </w:rPr>
                          <w:t>2</w:t>
                        </w:r>
                        <w:r>
                          <w:rPr>
                            <w:rFonts w:ascii="Times New Roman" w:hAnsi="Times New Roman" w:cs="Times New Roman" w:eastAsia="Times New Roman" w:hint="default"/>
                            <w:sz w:val="15"/>
                            <w:szCs w:val="15"/>
                          </w:rPr>
                          <w:t>0 </w:t>
                        </w:r>
                        <w:r>
                          <w:rPr>
                            <w:rFonts w:ascii="宋体" w:hAnsi="宋体" w:cs="宋体" w:eastAsia="宋体" w:hint="default"/>
                            <w:sz w:val="15"/>
                            <w:szCs w:val="15"/>
                          </w:rPr>
                          <w:t>日</w:t>
                        </w:r>
                        <w:r>
                          <w:rPr>
                            <w:rFonts w:ascii="宋体" w:hAnsi="宋体" w:cs="宋体" w:eastAsia="宋体" w:hint="default"/>
                            <w:spacing w:val="-72"/>
                            <w:sz w:val="15"/>
                            <w:szCs w:val="15"/>
                          </w:rPr>
                          <w:t>，</w:t>
                        </w:r>
                        <w:r>
                          <w:rPr>
                            <w:rFonts w:ascii="宋体" w:hAnsi="宋体" w:cs="宋体" w:eastAsia="宋体" w:hint="default"/>
                            <w:sz w:val="15"/>
                            <w:szCs w:val="15"/>
                          </w:rPr>
                          <w:t>经第二届董事会第三十五次会议审议通过</w:t>
                        </w:r>
                        <w:r>
                          <w:rPr>
                            <w:rFonts w:ascii="宋体" w:hAnsi="宋体" w:cs="宋体" w:eastAsia="宋体" w:hint="default"/>
                            <w:spacing w:val="-72"/>
                            <w:sz w:val="15"/>
                            <w:szCs w:val="15"/>
                          </w:rPr>
                          <w:t>，</w:t>
                        </w:r>
                        <w:r>
                          <w:rPr>
                            <w:rFonts w:ascii="宋体" w:hAnsi="宋体" w:cs="宋体" w:eastAsia="宋体" w:hint="default"/>
                            <w:sz w:val="15"/>
                            <w:szCs w:val="15"/>
                          </w:rPr>
                          <w:t>决定使用部分其他与主营业务相关的营运资金</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19,</w:t>
                        </w:r>
                        <w:r>
                          <w:rPr>
                            <w:rFonts w:ascii="Times New Roman" w:hAnsi="Times New Roman" w:cs="Times New Roman" w:eastAsia="Times New Roman" w:hint="default"/>
                            <w:spacing w:val="-1"/>
                            <w:sz w:val="15"/>
                            <w:szCs w:val="15"/>
                          </w:rPr>
                          <w:t>6</w:t>
                        </w:r>
                        <w:r>
                          <w:rPr>
                            <w:rFonts w:ascii="Times New Roman" w:hAnsi="Times New Roman" w:cs="Times New Roman" w:eastAsia="Times New Roman" w:hint="default"/>
                            <w:sz w:val="15"/>
                            <w:szCs w:val="15"/>
                          </w:rPr>
                          <w:t>56.</w:t>
                        </w:r>
                        <w:r>
                          <w:rPr>
                            <w:rFonts w:ascii="Times New Roman" w:hAnsi="Times New Roman" w:cs="Times New Roman" w:eastAsia="Times New Roman" w:hint="default"/>
                            <w:spacing w:val="-1"/>
                            <w:sz w:val="15"/>
                            <w:szCs w:val="15"/>
                          </w:rPr>
                          <w:t>5</w:t>
                        </w:r>
                        <w:r>
                          <w:rPr>
                            <w:rFonts w:ascii="Times New Roman" w:hAnsi="Times New Roman" w:cs="Times New Roman" w:eastAsia="Times New Roman" w:hint="default"/>
                            <w:sz w:val="15"/>
                            <w:szCs w:val="15"/>
                          </w:rPr>
                          <w:t>3</w:t>
                        </w:r>
                      </w:p>
                      <w:p>
                        <w:pPr>
                          <w:pStyle w:val="TableParagraph"/>
                          <w:spacing w:line="240" w:lineRule="auto" w:before="106"/>
                          <w:ind w:left="22" w:right="0"/>
                          <w:jc w:val="left"/>
                          <w:rPr>
                            <w:rFonts w:ascii="宋体" w:hAnsi="宋体" w:cs="宋体" w:eastAsia="宋体" w:hint="default"/>
                            <w:sz w:val="15"/>
                            <w:szCs w:val="15"/>
                          </w:rPr>
                        </w:pPr>
                        <w:r>
                          <w:rPr>
                            <w:rFonts w:ascii="宋体" w:hAnsi="宋体" w:cs="宋体" w:eastAsia="宋体" w:hint="default"/>
                            <w:sz w:val="15"/>
                            <w:szCs w:val="15"/>
                          </w:rPr>
                          <w:t>万元永久性补充流动资金。</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381" w:lineRule="auto" w:before="98"/>
                          <w:ind w:left="22" w:right="99"/>
                          <w:jc w:val="left"/>
                          <w:rPr>
                            <w:rFonts w:ascii="宋体" w:hAnsi="宋体" w:cs="宋体" w:eastAsia="宋体" w:hint="default"/>
                            <w:sz w:val="15"/>
                            <w:szCs w:val="15"/>
                          </w:rPr>
                        </w:pPr>
                        <w:r>
                          <w:rPr>
                            <w:rFonts w:ascii="宋体" w:hAnsi="宋体" w:cs="宋体" w:eastAsia="宋体" w:hint="default"/>
                            <w:sz w:val="15"/>
                            <w:szCs w:val="15"/>
                          </w:rPr>
                          <w:t>项目实施出现募集资金 结余的金额及原因</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适用</w:t>
                        </w:r>
                      </w:p>
                    </w:tc>
                  </w:tr>
                  <w:tr>
                    <w:trPr>
                      <w:trHeight w:val="3289"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6" w:right="0"/>
                          <w:jc w:val="center"/>
                          <w:rPr>
                            <w:rFonts w:ascii="宋体" w:hAnsi="宋体" w:cs="宋体" w:eastAsia="宋体" w:hint="default"/>
                            <w:sz w:val="15"/>
                            <w:szCs w:val="15"/>
                          </w:rPr>
                        </w:pPr>
                        <w:r>
                          <w:rPr>
                            <w:rFonts w:ascii="宋体" w:hAnsi="宋体" w:cs="宋体" w:eastAsia="宋体" w:hint="default"/>
                            <w:sz w:val="15"/>
                            <w:szCs w:val="15"/>
                          </w:rPr>
                          <w:t>截止</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r>
                          <w:rPr>
                            <w:rFonts w:ascii="Times New Roman" w:hAnsi="Times New Roman" w:cs="Times New Roman" w:eastAsia="Times New Roman" w:hint="default"/>
                            <w:sz w:val="15"/>
                            <w:szCs w:val="15"/>
                          </w:rPr>
                          <w:t>“</w:t>
                        </w:r>
                        <w:r>
                          <w:rPr>
                            <w:rFonts w:ascii="宋体" w:hAnsi="宋体" w:cs="宋体" w:eastAsia="宋体" w:hint="default"/>
                            <w:sz w:val="15"/>
                            <w:szCs w:val="15"/>
                          </w:rPr>
                          <w:t>数字电视增值业务产品研发项目</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新一代数字电视前端系统开发及产业化项目</w:t>
                        </w:r>
                        <w:r>
                          <w:rPr>
                            <w:rFonts w:ascii="Times New Roman" w:hAnsi="Times New Roman" w:cs="Times New Roman" w:eastAsia="Times New Roman" w:hint="default"/>
                            <w:sz w:val="15"/>
                            <w:szCs w:val="15"/>
                          </w:rPr>
                          <w:t>”</w:t>
                        </w:r>
                        <w:r>
                          <w:rPr>
                            <w:rFonts w:ascii="宋体" w:hAnsi="宋体" w:cs="宋体" w:eastAsia="宋体" w:hint="default"/>
                            <w:sz w:val="15"/>
                            <w:szCs w:val="15"/>
                          </w:rPr>
                          <w:t>已建设完</w:t>
                        </w:r>
                      </w:p>
                      <w:p>
                        <w:pPr>
                          <w:pStyle w:val="TableParagraph"/>
                          <w:spacing w:line="240" w:lineRule="auto" w:before="103"/>
                          <w:ind w:left="22" w:right="0"/>
                          <w:jc w:val="left"/>
                          <w:rPr>
                            <w:rFonts w:ascii="宋体" w:hAnsi="宋体" w:cs="宋体" w:eastAsia="宋体" w:hint="default"/>
                            <w:sz w:val="15"/>
                            <w:szCs w:val="15"/>
                          </w:rPr>
                        </w:pPr>
                        <w:r>
                          <w:rPr>
                            <w:rFonts w:ascii="宋体" w:hAnsi="宋体" w:cs="宋体" w:eastAsia="宋体" w:hint="default"/>
                            <w:sz w:val="15"/>
                            <w:szCs w:val="15"/>
                          </w:rPr>
                          <w:t>成，达到预计可使用状态</w:t>
                        </w:r>
                        <w:r>
                          <w:rPr>
                            <w:rFonts w:ascii="Times New Roman" w:hAnsi="Times New Roman" w:cs="Times New Roman" w:eastAsia="Times New Roman" w:hint="default"/>
                            <w:sz w:val="15"/>
                            <w:szCs w:val="15"/>
                          </w:rPr>
                          <w:t>,</w:t>
                        </w:r>
                        <w:r>
                          <w:rPr>
                            <w:rFonts w:ascii="宋体" w:hAnsi="宋体" w:cs="宋体" w:eastAsia="宋体" w:hint="default"/>
                            <w:sz w:val="15"/>
                            <w:szCs w:val="15"/>
                          </w:rPr>
                          <w:t>节余募集资金</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1,158.76</w:t>
                        </w:r>
                        <w:r>
                          <w:rPr>
                            <w:rFonts w:ascii="Times New Roman" w:hAnsi="Times New Roman" w:cs="Times New Roman" w:eastAsia="Times New Roman" w:hint="default"/>
                            <w:spacing w:val="33"/>
                            <w:sz w:val="15"/>
                            <w:szCs w:val="15"/>
                          </w:rPr>
                          <w:t> </w:t>
                        </w:r>
                        <w:r>
                          <w:rPr>
                            <w:rFonts w:ascii="宋体" w:hAnsi="宋体" w:cs="宋体" w:eastAsia="宋体" w:hint="default"/>
                            <w:spacing w:val="-3"/>
                            <w:sz w:val="15"/>
                            <w:szCs w:val="15"/>
                          </w:rPr>
                          <w:t>万元。</w:t>
                        </w:r>
                        <w:r>
                          <w:rPr>
                            <w:rFonts w:ascii="Times New Roman" w:hAnsi="Times New Roman" w:cs="Times New Roman" w:eastAsia="Times New Roman" w:hint="default"/>
                            <w:spacing w:val="-3"/>
                            <w:sz w:val="15"/>
                            <w:szCs w:val="15"/>
                          </w:rPr>
                          <w:t>2013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26</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日召开的第二届董事会第三十四次会议审议通过</w:t>
                        </w:r>
                      </w:p>
                      <w:p>
                        <w:pPr>
                          <w:pStyle w:val="TableParagraph"/>
                          <w:spacing w:line="240" w:lineRule="auto" w:before="105"/>
                          <w:ind w:left="22" w:right="0"/>
                          <w:jc w:val="left"/>
                          <w:rPr>
                            <w:rFonts w:ascii="宋体" w:hAnsi="宋体" w:cs="宋体" w:eastAsia="宋体" w:hint="default"/>
                            <w:sz w:val="15"/>
                            <w:szCs w:val="15"/>
                          </w:rPr>
                        </w:pPr>
                        <w:r>
                          <w:rPr>
                            <w:rFonts w:ascii="宋体" w:hAnsi="宋体" w:cs="宋体" w:eastAsia="宋体" w:hint="default"/>
                            <w:sz w:val="15"/>
                            <w:szCs w:val="15"/>
                          </w:rPr>
                          <w:t>将此节余募集资金</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1,158.76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万元永久补充流动资金。</w:t>
                        </w:r>
                      </w:p>
                      <w:p>
                        <w:pPr>
                          <w:pStyle w:val="TableParagraph"/>
                          <w:spacing w:line="360" w:lineRule="auto" w:before="144"/>
                          <w:ind w:left="22" w:right="52" w:firstLine="223"/>
                          <w:jc w:val="both"/>
                          <w:rPr>
                            <w:rFonts w:ascii="宋体" w:hAnsi="宋体" w:cs="宋体" w:eastAsia="宋体" w:hint="default"/>
                            <w:sz w:val="15"/>
                            <w:szCs w:val="15"/>
                          </w:rPr>
                        </w:pPr>
                        <w:r>
                          <w:rPr>
                            <w:rFonts w:ascii="宋体" w:hAnsi="宋体" w:cs="宋体" w:eastAsia="宋体" w:hint="default"/>
                            <w:sz w:val="15"/>
                            <w:szCs w:val="15"/>
                          </w:rPr>
                          <w:t>截止</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r>
                          <w:rPr>
                            <w:rFonts w:ascii="Times New Roman" w:hAnsi="Times New Roman" w:cs="Times New Roman" w:eastAsia="Times New Roman" w:hint="default"/>
                            <w:sz w:val="15"/>
                            <w:szCs w:val="15"/>
                          </w:rPr>
                          <w:t>“</w:t>
                        </w:r>
                        <w:r>
                          <w:rPr>
                            <w:rFonts w:ascii="宋体" w:hAnsi="宋体" w:cs="宋体" w:eastAsia="宋体" w:hint="default"/>
                            <w:sz w:val="15"/>
                            <w:szCs w:val="15"/>
                          </w:rPr>
                          <w:t>数字电视条件接收系统研发及产业化项目</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双向数字电视条件接收系统研发及产业化项 </w:t>
                        </w:r>
                        <w:r>
                          <w:rPr>
                            <w:rFonts w:ascii="宋体" w:hAnsi="宋体" w:cs="宋体" w:eastAsia="宋体" w:hint="default"/>
                            <w:spacing w:val="-1"/>
                            <w:sz w:val="15"/>
                            <w:szCs w:val="15"/>
                          </w:rPr>
                          <w:t>目</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市场营销与服务网络建设项目</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数字电视嵌入式软件平台研发项目</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及</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超光网系统研发及产业化项目</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已建设完成</w:t>
                        </w:r>
                        <w:r>
                          <w:rPr>
                            <w:rFonts w:ascii="宋体" w:hAnsi="宋体" w:cs="宋体" w:eastAsia="宋体" w:hint="default"/>
                            <w:spacing w:val="-71"/>
                            <w:sz w:val="15"/>
                            <w:szCs w:val="15"/>
                          </w:rPr>
                          <w:t> </w:t>
                        </w:r>
                        <w:r>
                          <w:rPr>
                            <w:rFonts w:ascii="宋体" w:hAnsi="宋体" w:cs="宋体" w:eastAsia="宋体" w:hint="default"/>
                            <w:sz w:val="15"/>
                            <w:szCs w:val="15"/>
                          </w:rPr>
                          <w:t>达到预计可使用状态，节余募集资金</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21,676.07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29</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日召开的第三届董事会第三次会议审议通过，将此</w:t>
                        </w:r>
                      </w:p>
                      <w:p>
                        <w:pPr>
                          <w:pStyle w:val="TableParagraph"/>
                          <w:spacing w:line="240" w:lineRule="auto" w:before="22"/>
                          <w:ind w:left="22" w:right="0"/>
                          <w:jc w:val="left"/>
                          <w:rPr>
                            <w:rFonts w:ascii="宋体" w:hAnsi="宋体" w:cs="宋体" w:eastAsia="宋体" w:hint="default"/>
                            <w:sz w:val="15"/>
                            <w:szCs w:val="15"/>
                          </w:rPr>
                        </w:pPr>
                        <w:r>
                          <w:rPr>
                            <w:rFonts w:ascii="宋体" w:hAnsi="宋体" w:cs="宋体" w:eastAsia="宋体" w:hint="default"/>
                            <w:sz w:val="15"/>
                            <w:szCs w:val="15"/>
                          </w:rPr>
                          <w:t>节余募集资金</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21,676.07</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万元永久补充流动资金。</w:t>
                        </w:r>
                      </w:p>
                      <w:p>
                        <w:pPr>
                          <w:pStyle w:val="TableParagraph"/>
                          <w:spacing w:line="240" w:lineRule="auto" w:before="142"/>
                          <w:ind w:left="247" w:right="-28"/>
                          <w:jc w:val="left"/>
                          <w:rPr>
                            <w:rFonts w:ascii="宋体" w:hAnsi="宋体" w:cs="宋体" w:eastAsia="宋体" w:hint="default"/>
                            <w:sz w:val="15"/>
                            <w:szCs w:val="15"/>
                          </w:rPr>
                        </w:pPr>
                        <w:r>
                          <w:rPr>
                            <w:rFonts w:ascii="宋体" w:hAnsi="宋体" w:cs="宋体" w:eastAsia="宋体" w:hint="default"/>
                            <w:sz w:val="15"/>
                            <w:szCs w:val="15"/>
                          </w:rPr>
                          <w:t>截止</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r>
                          <w:rPr>
                            <w:rFonts w:ascii="Times New Roman" w:hAnsi="Times New Roman" w:cs="Times New Roman" w:eastAsia="Times New Roman" w:hint="default"/>
                            <w:sz w:val="15"/>
                            <w:szCs w:val="15"/>
                          </w:rPr>
                          <w:t>“</w:t>
                        </w:r>
                        <w:r>
                          <w:rPr>
                            <w:rFonts w:ascii="宋体" w:hAnsi="宋体" w:cs="宋体" w:eastAsia="宋体" w:hint="default"/>
                            <w:sz w:val="15"/>
                            <w:szCs w:val="15"/>
                          </w:rPr>
                          <w:t>支付及金融</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IC</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卡研发及产业化项目</w:t>
                        </w:r>
                        <w:r>
                          <w:rPr>
                            <w:rFonts w:ascii="Times New Roman" w:hAnsi="Times New Roman" w:cs="Times New Roman" w:eastAsia="Times New Roman" w:hint="default"/>
                            <w:sz w:val="15"/>
                            <w:szCs w:val="15"/>
                          </w:rPr>
                          <w:t>”</w:t>
                        </w:r>
                        <w:r>
                          <w:rPr>
                            <w:rFonts w:ascii="宋体" w:hAnsi="宋体" w:cs="宋体" w:eastAsia="宋体" w:hint="default"/>
                            <w:sz w:val="15"/>
                            <w:szCs w:val="15"/>
                          </w:rPr>
                          <w:t>募集资金投资项目已建设完成，达到预计可使用状态，</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结余募集资金</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30</w:t>
                        </w:r>
                        <w:r>
                          <w:rPr>
                            <w:rFonts w:ascii="Times New Roman" w:hAnsi="Times New Roman" w:cs="Times New Roman" w:eastAsia="Times New Roman" w:hint="default"/>
                            <w:spacing w:val="-1"/>
                            <w:sz w:val="15"/>
                            <w:szCs w:val="15"/>
                          </w:rPr>
                          <w:t>9</w:t>
                        </w:r>
                        <w:r>
                          <w:rPr>
                            <w:rFonts w:ascii="Times New Roman" w:hAnsi="Times New Roman" w:cs="Times New Roman" w:eastAsia="Times New Roman" w:hint="default"/>
                            <w:sz w:val="15"/>
                            <w:szCs w:val="15"/>
                          </w:rPr>
                          <w:t>1.85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w:t>
                        </w:r>
                        <w:r>
                          <w:rPr>
                            <w:rFonts w:ascii="宋体" w:hAnsi="宋体" w:cs="宋体" w:eastAsia="宋体" w:hint="default"/>
                            <w:spacing w:val="-16"/>
                            <w:sz w:val="15"/>
                            <w:szCs w:val="15"/>
                          </w:rPr>
                          <w:t>元</w:t>
                        </w:r>
                        <w:r>
                          <w:rPr>
                            <w:rFonts w:ascii="宋体" w:hAnsi="宋体" w:cs="宋体" w:eastAsia="宋体" w:hint="default"/>
                            <w:sz w:val="15"/>
                            <w:szCs w:val="15"/>
                          </w:rPr>
                          <w:t>（含利</w:t>
                        </w:r>
                        <w:r>
                          <w:rPr>
                            <w:rFonts w:ascii="宋体" w:hAnsi="宋体" w:cs="宋体" w:eastAsia="宋体" w:hint="default"/>
                            <w:spacing w:val="-2"/>
                            <w:sz w:val="15"/>
                            <w:szCs w:val="15"/>
                          </w:rPr>
                          <w:t>息</w:t>
                        </w:r>
                        <w:r>
                          <w:rPr>
                            <w:rFonts w:ascii="宋体" w:hAnsi="宋体" w:cs="宋体" w:eastAsia="宋体" w:hint="default"/>
                            <w:sz w:val="15"/>
                            <w:szCs w:val="15"/>
                          </w:rPr>
                          <w:t>收入</w:t>
                        </w:r>
                        <w:r>
                          <w:rPr>
                            <w:rFonts w:ascii="宋体" w:hAnsi="宋体" w:cs="宋体" w:eastAsia="宋体" w:hint="default"/>
                            <w:spacing w:val="-75"/>
                            <w:sz w:val="15"/>
                            <w:szCs w:val="15"/>
                          </w:rPr>
                          <w:t>）</w:t>
                        </w:r>
                        <w:r>
                          <w:rPr>
                            <w:rFonts w:ascii="宋体" w:hAnsi="宋体" w:cs="宋体" w:eastAsia="宋体" w:hint="default"/>
                            <w:spacing w:val="-16"/>
                            <w:sz w:val="15"/>
                            <w:szCs w:val="15"/>
                          </w:rPr>
                          <w:t>，</w:t>
                        </w:r>
                        <w:r>
                          <w:rPr>
                            <w:rFonts w:ascii="Times New Roman" w:hAnsi="Times New Roman" w:cs="Times New Roman" w:eastAsia="Times New Roman" w:hint="default"/>
                            <w:spacing w:val="-1"/>
                            <w:sz w:val="15"/>
                            <w:szCs w:val="15"/>
                          </w:rPr>
                          <w:t>2</w:t>
                        </w:r>
                        <w:r>
                          <w:rPr>
                            <w:rFonts w:ascii="Times New Roman" w:hAnsi="Times New Roman" w:cs="Times New Roman" w:eastAsia="Times New Roman" w:hint="default"/>
                            <w:sz w:val="15"/>
                            <w:szCs w:val="15"/>
                          </w:rPr>
                          <w:t>014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pacing w:val="-6"/>
                            <w:sz w:val="15"/>
                            <w:szCs w:val="15"/>
                          </w:rPr>
                          <w:t>1</w:t>
                        </w:r>
                        <w:r>
                          <w:rPr>
                            <w:rFonts w:ascii="Times New Roman" w:hAnsi="Times New Roman" w:cs="Times New Roman" w:eastAsia="Times New Roman" w:hint="default"/>
                            <w:sz w:val="15"/>
                            <w:szCs w:val="15"/>
                          </w:rPr>
                          <w:t>1 </w:t>
                        </w:r>
                        <w:r>
                          <w:rPr>
                            <w:rFonts w:ascii="宋体" w:hAnsi="宋体" w:cs="宋体" w:eastAsia="宋体" w:hint="default"/>
                            <w:sz w:val="15"/>
                            <w:szCs w:val="15"/>
                          </w:rPr>
                          <w:t>日</w:t>
                        </w:r>
                        <w:r>
                          <w:rPr>
                            <w:rFonts w:ascii="宋体" w:hAnsi="宋体" w:cs="宋体" w:eastAsia="宋体" w:hint="default"/>
                            <w:spacing w:val="-16"/>
                            <w:sz w:val="15"/>
                            <w:szCs w:val="15"/>
                          </w:rPr>
                          <w:t>，</w:t>
                        </w:r>
                        <w:r>
                          <w:rPr>
                            <w:rFonts w:ascii="宋体" w:hAnsi="宋体" w:cs="宋体" w:eastAsia="宋体" w:hint="default"/>
                            <w:sz w:val="15"/>
                            <w:szCs w:val="15"/>
                          </w:rPr>
                          <w:t>经第三届董事会第九次会议审议通过</w:t>
                        </w:r>
                        <w:r>
                          <w:rPr>
                            <w:rFonts w:ascii="宋体" w:hAnsi="宋体" w:cs="宋体" w:eastAsia="宋体" w:hint="default"/>
                            <w:spacing w:val="-16"/>
                            <w:sz w:val="15"/>
                            <w:szCs w:val="15"/>
                          </w:rPr>
                          <w:t>，</w:t>
                        </w:r>
                        <w:r>
                          <w:rPr>
                            <w:rFonts w:ascii="宋体" w:hAnsi="宋体" w:cs="宋体" w:eastAsia="宋体" w:hint="default"/>
                            <w:sz w:val="15"/>
                            <w:szCs w:val="15"/>
                          </w:rPr>
                          <w:t>决定将募投项目结</w:t>
                        </w:r>
                      </w:p>
                      <w:p>
                        <w:pPr>
                          <w:pStyle w:val="TableParagraph"/>
                          <w:spacing w:line="240" w:lineRule="auto" w:before="105"/>
                          <w:ind w:left="22" w:right="0"/>
                          <w:jc w:val="left"/>
                          <w:rPr>
                            <w:rFonts w:ascii="宋体" w:hAnsi="宋体" w:cs="宋体" w:eastAsia="宋体" w:hint="default"/>
                            <w:sz w:val="15"/>
                            <w:szCs w:val="15"/>
                          </w:rPr>
                        </w:pPr>
                        <w:r>
                          <w:rPr>
                            <w:rFonts w:ascii="宋体" w:hAnsi="宋体" w:cs="宋体" w:eastAsia="宋体" w:hint="default"/>
                            <w:sz w:val="15"/>
                            <w:szCs w:val="15"/>
                          </w:rPr>
                          <w:t>余募集资金（含募集资金专户利息）共计</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3091.85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万元永久补充流动资金。</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5"/>
                          <w:ind w:left="22" w:right="99"/>
                          <w:jc w:val="left"/>
                          <w:rPr>
                            <w:rFonts w:ascii="宋体" w:hAnsi="宋体" w:cs="宋体" w:eastAsia="宋体" w:hint="default"/>
                            <w:sz w:val="15"/>
                            <w:szCs w:val="15"/>
                          </w:rPr>
                        </w:pPr>
                        <w:r>
                          <w:rPr>
                            <w:rFonts w:ascii="宋体" w:hAnsi="宋体" w:cs="宋体" w:eastAsia="宋体" w:hint="default"/>
                            <w:sz w:val="15"/>
                            <w:szCs w:val="15"/>
                          </w:rPr>
                          <w:t>尚未使用的募集资金用 途及去向</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5"/>
                          <w:ind w:left="22" w:right="99"/>
                          <w:jc w:val="left"/>
                          <w:rPr>
                            <w:rFonts w:ascii="宋体" w:hAnsi="宋体" w:cs="宋体" w:eastAsia="宋体" w:hint="default"/>
                            <w:sz w:val="15"/>
                            <w:szCs w:val="15"/>
                          </w:rPr>
                        </w:pPr>
                        <w:r>
                          <w:rPr>
                            <w:rFonts w:ascii="宋体" w:hAnsi="宋体" w:cs="宋体" w:eastAsia="宋体" w:hint="default"/>
                            <w:sz w:val="15"/>
                            <w:szCs w:val="15"/>
                          </w:rPr>
                          <w:t>募集资金使用及披露中 存在的问题或其他情况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无</w:t>
                        </w:r>
                      </w:p>
                    </w:tc>
                  </w:tr>
                </w:tbl>
                <w:p>
                  <w:pPr/>
                </w:p>
              </w:txbxContent>
            </v:textbox>
            <w10:wrap type="none"/>
          </v:shape>
        </w:pict>
      </w:r>
      <w:r>
        <w:rPr>
          <w:rFonts w:ascii="宋体" w:hAnsi="宋体" w:cs="宋体" w:eastAsia="宋体" w:hint="default"/>
          <w:sz w:val="15"/>
          <w:szCs w:val="15"/>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53"/>
        <w:ind w:left="0" w:right="172" w:firstLine="0"/>
        <w:jc w:val="right"/>
        <w:rPr>
          <w:rFonts w:ascii="宋体" w:hAnsi="宋体" w:cs="宋体" w:eastAsia="宋体" w:hint="default"/>
          <w:sz w:val="15"/>
          <w:szCs w:val="15"/>
        </w:rPr>
      </w:pPr>
      <w:r>
        <w:rPr>
          <w:rFonts w:ascii="宋体" w:hAnsi="宋体" w:cs="宋体" w:eastAsia="宋体" w:hint="default"/>
          <w:sz w:val="15"/>
          <w:szCs w:val="15"/>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募集资金变更项目情况</w:t>
      </w:r>
    </w:p>
    <w:p>
      <w:pPr>
        <w:spacing w:line="348" w:lineRule="auto" w:before="102"/>
        <w:ind w:left="153" w:right="63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 </w:t>
      </w:r>
      <w:r>
        <w:rPr>
          <w:rFonts w:ascii="Times New Roman" w:hAnsi="Times New Roman" w:cs="Times New Roman" w:eastAsia="Times New Roman" w:hint="default"/>
          <w:sz w:val="18"/>
          <w:szCs w:val="18"/>
        </w:rPr>
        <w:t>3</w:t>
      </w:r>
      <w:r>
        <w:rPr>
          <w:rFonts w:ascii="宋体" w:hAnsi="宋体" w:cs="宋体" w:eastAsia="宋体" w:hint="default"/>
          <w:sz w:val="18"/>
          <w:szCs w:val="18"/>
        </w:rPr>
        <w:t>）非募集资金投资的重大项目情况</w:t>
      </w:r>
    </w:p>
    <w:p>
      <w:pPr>
        <w:spacing w:after="0" w:line="348" w:lineRule="auto"/>
        <w:jc w:val="left"/>
        <w:rPr>
          <w:rFonts w:ascii="宋体" w:hAnsi="宋体" w:cs="宋体" w:eastAsia="宋体" w:hint="default"/>
          <w:sz w:val="18"/>
          <w:szCs w:val="18"/>
        </w:rPr>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spacing w:line="348" w:lineRule="auto" w:before="44"/>
        <w:ind w:left="153" w:right="63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公司报告期无非募集资金投资的重大项目。 </w:t>
      </w:r>
      <w:r>
        <w:rPr>
          <w:rFonts w:ascii="Times New Roman" w:hAnsi="Times New Roman" w:cs="Times New Roman" w:eastAsia="Times New Roman" w:hint="default"/>
          <w:sz w:val="18"/>
          <w:szCs w:val="18"/>
        </w:rPr>
        <w:t>4</w:t>
      </w:r>
      <w:r>
        <w:rPr>
          <w:rFonts w:ascii="宋体" w:hAnsi="宋体" w:cs="宋体" w:eastAsia="宋体" w:hint="default"/>
          <w:sz w:val="18"/>
          <w:szCs w:val="18"/>
        </w:rPr>
        <w:t>）持有其他上市公司股权情况</w:t>
      </w:r>
    </w:p>
    <w:p>
      <w:pPr>
        <w:spacing w:before="1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）持有金融企业股权情况</w:t>
      </w:r>
    </w:p>
    <w:p>
      <w:pPr>
        <w:spacing w:line="348" w:lineRule="auto" w:before="103"/>
        <w:ind w:left="153" w:right="7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公司报告期未持有金融企业股权。 </w:t>
      </w:r>
      <w:r>
        <w:rPr>
          <w:rFonts w:ascii="Times New Roman" w:hAnsi="Times New Roman" w:cs="Times New Roman" w:eastAsia="Times New Roman" w:hint="default"/>
          <w:sz w:val="18"/>
          <w:szCs w:val="18"/>
        </w:rPr>
        <w:t>6</w:t>
      </w:r>
      <w:r>
        <w:rPr>
          <w:rFonts w:ascii="宋体" w:hAnsi="宋体" w:cs="宋体" w:eastAsia="宋体" w:hint="default"/>
          <w:sz w:val="18"/>
          <w:szCs w:val="18"/>
        </w:rPr>
        <w:t>）买卖其他上市公司股份的情况</w:t>
      </w:r>
    </w:p>
    <w:p>
      <w:pPr>
        <w:spacing w:before="1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）以公允价值计量的金融资产</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left="153" w:right="0"/>
        <w:jc w:val="left"/>
        <w:rPr>
          <w:b w:val="0"/>
          <w:bCs w:val="0"/>
        </w:rPr>
      </w:pPr>
      <w:bookmarkStart w:name="（6）主要控股参股公司分析" w:id="31"/>
      <w:bookmarkEnd w:id="31"/>
      <w:r>
        <w:rPr>
          <w:b w:val="0"/>
          <w:bCs w:val="0"/>
        </w:rPr>
      </w: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1226" w:top="780" w:bottom="1420" w:left="980" w:right="980"/>
        </w:sectPr>
      </w:pPr>
    </w:p>
    <w:p>
      <w:pPr>
        <w:spacing w:line="340" w:lineRule="auto"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880" w:bottom="280" w:left="980" w:right="980"/>
          <w:cols w:num="2" w:equalWidth="0">
            <w:col w:w="2315" w:space="6605"/>
            <w:col w:w="103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6"/>
        <w:gridCol w:w="756"/>
        <w:gridCol w:w="992"/>
        <w:gridCol w:w="992"/>
        <w:gridCol w:w="567"/>
        <w:gridCol w:w="1134"/>
        <w:gridCol w:w="1134"/>
        <w:gridCol w:w="993"/>
        <w:gridCol w:w="992"/>
        <w:gridCol w:w="1060"/>
      </w:tblGrid>
      <w:tr>
        <w:trPr>
          <w:trHeight w:val="713"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66" w:right="0"/>
              <w:jc w:val="left"/>
              <w:rPr>
                <w:rFonts w:ascii="宋体" w:hAnsi="宋体" w:cs="宋体" w:eastAsia="宋体" w:hint="default"/>
                <w:sz w:val="15"/>
                <w:szCs w:val="15"/>
              </w:rPr>
            </w:pPr>
            <w:r>
              <w:rPr>
                <w:rFonts w:ascii="宋体" w:hAnsi="宋体" w:cs="宋体" w:eastAsia="宋体" w:hint="default"/>
                <w:sz w:val="15"/>
                <w:szCs w:val="15"/>
              </w:rPr>
              <w:t>公司名称</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1" w:right="0"/>
              <w:jc w:val="left"/>
              <w:rPr>
                <w:rFonts w:ascii="宋体" w:hAnsi="宋体" w:cs="宋体" w:eastAsia="宋体" w:hint="default"/>
                <w:sz w:val="15"/>
                <w:szCs w:val="15"/>
              </w:rPr>
            </w:pPr>
            <w:r>
              <w:rPr>
                <w:rFonts w:ascii="宋体" w:hAnsi="宋体" w:cs="宋体" w:eastAsia="宋体" w:hint="default"/>
                <w:sz w:val="15"/>
                <w:szCs w:val="15"/>
              </w:rPr>
              <w:t>公司类型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90" w:right="0"/>
              <w:jc w:val="left"/>
              <w:rPr>
                <w:rFonts w:ascii="宋体" w:hAnsi="宋体" w:cs="宋体" w:eastAsia="宋体" w:hint="default"/>
                <w:sz w:val="15"/>
                <w:szCs w:val="15"/>
              </w:rPr>
            </w:pPr>
            <w:r>
              <w:rPr>
                <w:rFonts w:ascii="宋体" w:hAnsi="宋体" w:cs="宋体" w:eastAsia="宋体" w:hint="default"/>
                <w:sz w:val="15"/>
                <w:szCs w:val="15"/>
              </w:rPr>
              <w:t>所处行业</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5"/>
              <w:ind w:left="415" w:right="41" w:hanging="375"/>
              <w:jc w:val="left"/>
              <w:rPr>
                <w:rFonts w:ascii="宋体" w:hAnsi="宋体" w:cs="宋体" w:eastAsia="宋体" w:hint="default"/>
                <w:sz w:val="15"/>
                <w:szCs w:val="15"/>
              </w:rPr>
            </w:pPr>
            <w:r>
              <w:rPr>
                <w:rFonts w:ascii="宋体" w:hAnsi="宋体" w:cs="宋体" w:eastAsia="宋体" w:hint="default"/>
                <w:sz w:val="15"/>
                <w:szCs w:val="15"/>
              </w:rPr>
              <w:t>主要产品或服 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5"/>
              <w:ind w:left="203" w:right="53" w:hanging="150"/>
              <w:jc w:val="left"/>
              <w:rPr>
                <w:rFonts w:ascii="宋体" w:hAnsi="宋体" w:cs="宋体" w:eastAsia="宋体" w:hint="default"/>
                <w:sz w:val="15"/>
                <w:szCs w:val="15"/>
              </w:rPr>
            </w:pPr>
            <w:r>
              <w:rPr>
                <w:rFonts w:ascii="宋体" w:hAnsi="宋体" w:cs="宋体" w:eastAsia="宋体" w:hint="default"/>
                <w:sz w:val="15"/>
                <w:szCs w:val="15"/>
              </w:rPr>
              <w:t>注册资 本</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36" w:right="0"/>
              <w:jc w:val="left"/>
              <w:rPr>
                <w:rFonts w:ascii="宋体" w:hAnsi="宋体" w:cs="宋体" w:eastAsia="宋体" w:hint="default"/>
                <w:sz w:val="15"/>
                <w:szCs w:val="15"/>
              </w:rPr>
            </w:pPr>
            <w:r>
              <w:rPr>
                <w:rFonts w:ascii="宋体" w:hAnsi="宋体" w:cs="宋体" w:eastAsia="宋体" w:hint="default"/>
                <w:sz w:val="15"/>
                <w:szCs w:val="15"/>
              </w:rPr>
              <w:t>总资产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36" w:right="0"/>
              <w:jc w:val="left"/>
              <w:rPr>
                <w:rFonts w:ascii="宋体" w:hAnsi="宋体" w:cs="宋体" w:eastAsia="宋体" w:hint="default"/>
                <w:sz w:val="15"/>
                <w:szCs w:val="15"/>
              </w:rPr>
            </w:pPr>
            <w:r>
              <w:rPr>
                <w:rFonts w:ascii="宋体" w:hAnsi="宋体" w:cs="宋体" w:eastAsia="宋体" w:hint="default"/>
                <w:sz w:val="15"/>
                <w:szCs w:val="15"/>
              </w:rPr>
              <w:t>净资产</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90"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90" w:right="0"/>
              <w:jc w:val="left"/>
              <w:rPr>
                <w:rFonts w:ascii="宋体" w:hAnsi="宋体" w:cs="宋体" w:eastAsia="宋体" w:hint="default"/>
                <w:sz w:val="15"/>
                <w:szCs w:val="15"/>
              </w:rPr>
            </w:pPr>
            <w:r>
              <w:rPr>
                <w:rFonts w:ascii="宋体" w:hAnsi="宋体" w:cs="宋体" w:eastAsia="宋体" w:hint="default"/>
                <w:sz w:val="15"/>
                <w:szCs w:val="15"/>
              </w:rPr>
              <w:t>营业利润</w:t>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99" w:right="0"/>
              <w:jc w:val="left"/>
              <w:rPr>
                <w:rFonts w:ascii="宋体" w:hAnsi="宋体" w:cs="宋体" w:eastAsia="宋体" w:hint="default"/>
                <w:sz w:val="15"/>
                <w:szCs w:val="15"/>
              </w:rPr>
            </w:pPr>
            <w:r>
              <w:rPr>
                <w:rFonts w:ascii="宋体" w:hAnsi="宋体" w:cs="宋体" w:eastAsia="宋体" w:hint="default"/>
                <w:sz w:val="15"/>
                <w:szCs w:val="15"/>
              </w:rPr>
              <w:t>净利润</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61"/>
              <w:jc w:val="both"/>
              <w:rPr>
                <w:rFonts w:ascii="宋体" w:hAnsi="宋体" w:cs="宋体" w:eastAsia="宋体" w:hint="default"/>
                <w:sz w:val="15"/>
                <w:szCs w:val="15"/>
              </w:rPr>
            </w:pPr>
            <w:r>
              <w:rPr>
                <w:rFonts w:ascii="宋体" w:hAnsi="宋体" w:cs="宋体" w:eastAsia="宋体" w:hint="default"/>
                <w:sz w:val="15"/>
                <w:szCs w:val="15"/>
              </w:rPr>
              <w:t>北京数码视 讯支付技术 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软件行业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第三方支付</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5"/>
                <w:szCs w:val="15"/>
              </w:rPr>
            </w:pPr>
            <w:r>
              <w:rPr>
                <w:rFonts w:ascii="Times New Roman"/>
                <w:sz w:val="15"/>
              </w:rPr>
              <w:t>10000</w:t>
            </w:r>
          </w:p>
          <w:p>
            <w:pPr>
              <w:pStyle w:val="TableParagraph"/>
              <w:spacing w:line="240" w:lineRule="auto" w:before="106"/>
              <w:ind w:left="22"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521,164,328.78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492,239,008.74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4,343,352.79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-13,389,157.31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-8,881,366.86</w:t>
            </w:r>
          </w:p>
        </w:tc>
      </w:tr>
      <w:tr>
        <w:trPr>
          <w:trHeight w:val="71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61"/>
              <w:jc w:val="left"/>
              <w:rPr>
                <w:rFonts w:ascii="宋体" w:hAnsi="宋体" w:cs="宋体" w:eastAsia="宋体" w:hint="default"/>
                <w:sz w:val="15"/>
                <w:szCs w:val="15"/>
              </w:rPr>
            </w:pPr>
            <w:r>
              <w:rPr>
                <w:rFonts w:ascii="宋体" w:hAnsi="宋体" w:cs="宋体" w:eastAsia="宋体" w:hint="default"/>
                <w:sz w:val="15"/>
                <w:szCs w:val="15"/>
              </w:rPr>
              <w:t>鼎点视讯科 技有限公司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数据通信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宽带网络改造</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2" w:right="0"/>
              <w:jc w:val="left"/>
              <w:rPr>
                <w:rFonts w:ascii="Times New Roman" w:hAnsi="Times New Roman" w:cs="Times New Roman" w:eastAsia="Times New Roman" w:hint="default"/>
                <w:sz w:val="15"/>
                <w:szCs w:val="15"/>
              </w:rPr>
            </w:pPr>
            <w:r>
              <w:rPr>
                <w:rFonts w:ascii="Times New Roman"/>
                <w:sz w:val="15"/>
              </w:rPr>
              <w:t>12000</w:t>
            </w:r>
          </w:p>
          <w:p>
            <w:pPr>
              <w:pStyle w:val="TableParagraph"/>
              <w:spacing w:line="240" w:lineRule="auto" w:before="105"/>
              <w:ind w:left="22"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278,813,333.10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258,301,827.55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37,061,431.71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-21,390,368.95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-20,269,430.03</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61"/>
              <w:jc w:val="both"/>
              <w:rPr>
                <w:rFonts w:ascii="宋体" w:hAnsi="宋体" w:cs="宋体" w:eastAsia="宋体" w:hint="default"/>
                <w:sz w:val="15"/>
                <w:szCs w:val="15"/>
              </w:rPr>
            </w:pPr>
            <w:r>
              <w:rPr>
                <w:rFonts w:ascii="宋体" w:hAnsi="宋体" w:cs="宋体" w:eastAsia="宋体" w:hint="default"/>
                <w:sz w:val="15"/>
                <w:szCs w:val="15"/>
              </w:rPr>
              <w:t>北京完美星 空建设发展 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园区开发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产业园</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5000 </w:t>
            </w:r>
            <w:r>
              <w:rPr>
                <w:rFonts w:ascii="宋体" w:hAnsi="宋体" w:cs="宋体" w:eastAsia="宋体" w:hint="default"/>
                <w:sz w:val="15"/>
                <w:szCs w:val="15"/>
              </w:rPr>
              <w:t>万</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46,187,692.35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46,067,505.97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-2,284,673.64</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-2,284,673.64</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61"/>
              <w:jc w:val="both"/>
              <w:rPr>
                <w:rFonts w:ascii="宋体" w:hAnsi="宋体" w:cs="宋体" w:eastAsia="宋体" w:hint="default"/>
                <w:sz w:val="15"/>
                <w:szCs w:val="15"/>
              </w:rPr>
            </w:pPr>
            <w:r>
              <w:rPr>
                <w:rFonts w:ascii="宋体" w:hAnsi="宋体" w:cs="宋体" w:eastAsia="宋体" w:hint="default"/>
                <w:sz w:val="15"/>
                <w:szCs w:val="15"/>
              </w:rPr>
              <w:t>北京数码视 讯投资管理 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创业投资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国内投资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5000 </w:t>
            </w:r>
            <w:r>
              <w:rPr>
                <w:rFonts w:ascii="宋体" w:hAnsi="宋体" w:cs="宋体" w:eastAsia="宋体" w:hint="default"/>
                <w:sz w:val="15"/>
                <w:szCs w:val="15"/>
              </w:rPr>
              <w:t>万</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29,253,718.30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29,172,799.23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2,267.75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-705,596.93</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-705,596.93</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61"/>
              <w:jc w:val="both"/>
              <w:rPr>
                <w:rFonts w:ascii="宋体" w:hAnsi="宋体" w:cs="宋体" w:eastAsia="宋体" w:hint="default"/>
                <w:sz w:val="15"/>
                <w:szCs w:val="15"/>
              </w:rPr>
            </w:pPr>
            <w:r>
              <w:rPr>
                <w:rFonts w:ascii="宋体" w:hAnsi="宋体" w:cs="宋体" w:eastAsia="宋体" w:hint="default"/>
                <w:sz w:val="15"/>
                <w:szCs w:val="15"/>
              </w:rPr>
              <w:t>北京数码视 讯通信技术 发展有限公 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通信行业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通信设备</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1000 </w:t>
            </w:r>
            <w:r>
              <w:rPr>
                <w:rFonts w:ascii="宋体" w:hAnsi="宋体" w:cs="宋体" w:eastAsia="宋体" w:hint="default"/>
                <w:sz w:val="15"/>
                <w:szCs w:val="15"/>
              </w:rPr>
              <w:t>万</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17,858,704.58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12,527,977.54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3,341,264.69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580,087.20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507,377.64</w:t>
            </w:r>
          </w:p>
        </w:tc>
      </w:tr>
      <w:tr>
        <w:trPr>
          <w:trHeight w:val="71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61"/>
              <w:jc w:val="left"/>
              <w:rPr>
                <w:rFonts w:ascii="宋体" w:hAnsi="宋体" w:cs="宋体" w:eastAsia="宋体" w:hint="default"/>
                <w:sz w:val="15"/>
                <w:szCs w:val="15"/>
              </w:rPr>
            </w:pPr>
            <w:r>
              <w:rPr>
                <w:rFonts w:ascii="宋体" w:hAnsi="宋体" w:cs="宋体" w:eastAsia="宋体" w:hint="default"/>
                <w:sz w:val="15"/>
                <w:szCs w:val="15"/>
              </w:rPr>
              <w:t>数码视讯国 际有限公司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对外贸易</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海外业务</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2" w:right="0"/>
              <w:jc w:val="left"/>
              <w:rPr>
                <w:rFonts w:ascii="Times New Roman" w:hAnsi="Times New Roman" w:cs="Times New Roman" w:eastAsia="Times New Roman" w:hint="default"/>
                <w:sz w:val="15"/>
                <w:szCs w:val="15"/>
              </w:rPr>
            </w:pPr>
            <w:r>
              <w:rPr>
                <w:rFonts w:ascii="Times New Roman"/>
                <w:sz w:val="15"/>
              </w:rPr>
              <w:t>10000</w:t>
            </w:r>
          </w:p>
          <w:p>
            <w:pPr>
              <w:pStyle w:val="TableParagraph"/>
              <w:spacing w:line="240" w:lineRule="auto" w:before="105"/>
              <w:ind w:left="22" w:right="0"/>
              <w:jc w:val="left"/>
              <w:rPr>
                <w:rFonts w:ascii="宋体" w:hAnsi="宋体" w:cs="宋体" w:eastAsia="宋体" w:hint="default"/>
                <w:sz w:val="15"/>
                <w:szCs w:val="15"/>
              </w:rPr>
            </w:pPr>
            <w:r>
              <w:rPr>
                <w:rFonts w:ascii="宋体" w:hAnsi="宋体" w:cs="宋体" w:eastAsia="宋体" w:hint="default"/>
                <w:sz w:val="15"/>
                <w:szCs w:val="15"/>
              </w:rPr>
              <w:t>美元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85,957,949.08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68,693,648.25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59,663,874.67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28,352,824.65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28,352,824.65</w:t>
            </w:r>
          </w:p>
        </w:tc>
      </w:tr>
      <w:tr>
        <w:trPr>
          <w:trHeight w:val="71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6"/>
              <w:ind w:left="22" w:right="161"/>
              <w:jc w:val="left"/>
              <w:rPr>
                <w:rFonts w:ascii="宋体" w:hAnsi="宋体" w:cs="宋体" w:eastAsia="宋体" w:hint="default"/>
                <w:sz w:val="15"/>
                <w:szCs w:val="15"/>
              </w:rPr>
            </w:pPr>
            <w:r>
              <w:rPr>
                <w:rFonts w:ascii="宋体" w:hAnsi="宋体" w:cs="宋体" w:eastAsia="宋体" w:hint="default"/>
                <w:sz w:val="15"/>
                <w:szCs w:val="15"/>
              </w:rPr>
              <w:t>完美星空传 媒有限公司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影视行业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影视剧</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2" w:right="0"/>
              <w:jc w:val="left"/>
              <w:rPr>
                <w:rFonts w:ascii="Times New Roman" w:hAnsi="Times New Roman" w:cs="Times New Roman" w:eastAsia="Times New Roman" w:hint="default"/>
                <w:sz w:val="15"/>
                <w:szCs w:val="15"/>
              </w:rPr>
            </w:pPr>
            <w:r>
              <w:rPr>
                <w:rFonts w:ascii="Times New Roman"/>
                <w:sz w:val="15"/>
              </w:rPr>
              <w:t>10000</w:t>
            </w:r>
          </w:p>
          <w:p>
            <w:pPr>
              <w:pStyle w:val="TableParagraph"/>
              <w:spacing w:line="240" w:lineRule="auto" w:before="105"/>
              <w:ind w:left="22"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98,155,369.90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93,051,287.34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1,572,815.54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-7,365,634.92</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-6,053,134.92</w:t>
            </w:r>
          </w:p>
        </w:tc>
      </w:tr>
      <w:tr>
        <w:trPr>
          <w:trHeight w:val="71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95"/>
              <w:ind w:left="22" w:right="161"/>
              <w:jc w:val="left"/>
              <w:rPr>
                <w:rFonts w:ascii="宋体" w:hAnsi="宋体" w:cs="宋体" w:eastAsia="宋体" w:hint="default"/>
                <w:sz w:val="15"/>
                <w:szCs w:val="15"/>
              </w:rPr>
            </w:pPr>
            <w:r>
              <w:rPr>
                <w:rFonts w:ascii="宋体" w:hAnsi="宋体" w:cs="宋体" w:eastAsia="宋体" w:hint="default"/>
                <w:sz w:val="15"/>
                <w:szCs w:val="15"/>
              </w:rPr>
              <w:t>北京数码视 讯媒体技术</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广电行业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广电前端设备</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2" w:right="0"/>
              <w:jc w:val="left"/>
              <w:rPr>
                <w:rFonts w:ascii="Times New Roman" w:hAnsi="Times New Roman" w:cs="Times New Roman" w:eastAsia="Times New Roman" w:hint="default"/>
                <w:sz w:val="15"/>
                <w:szCs w:val="15"/>
              </w:rPr>
            </w:pPr>
            <w:r>
              <w:rPr>
                <w:rFonts w:ascii="Times New Roman"/>
                <w:sz w:val="15"/>
              </w:rPr>
              <w:t>15000</w:t>
            </w:r>
          </w:p>
          <w:p>
            <w:pPr>
              <w:pStyle w:val="TableParagraph"/>
              <w:spacing w:line="240" w:lineRule="auto" w:before="105"/>
              <w:ind w:left="22"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157,363,723.87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149,530,953.65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-542,036.64</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-542,036.64</w:t>
            </w:r>
          </w:p>
        </w:tc>
      </w:tr>
    </w:tbl>
    <w:p>
      <w:pPr>
        <w:spacing w:after="0" w:line="240" w:lineRule="auto"/>
        <w:jc w:val="right"/>
        <w:rPr>
          <w:rFonts w:ascii="Times New Roman" w:hAnsi="Times New Roman" w:cs="Times New Roman" w:eastAsia="Times New Roman" w:hint="default"/>
          <w:sz w:val="15"/>
          <w:szCs w:val="15"/>
        </w:rPr>
        <w:sectPr>
          <w:type w:val="continuous"/>
          <w:pgSz w:w="11910" w:h="16840"/>
          <w:pgMar w:top="880" w:bottom="280" w:left="980" w:right="980"/>
        </w:sectPr>
      </w:pPr>
    </w:p>
    <w:p>
      <w:pPr>
        <w:tabs>
          <w:tab w:pos="8129" w:val="left" w:leader="none"/>
        </w:tabs>
        <w:spacing w:before="23"/>
        <w:ind w:left="207" w:right="97"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46"/>
        <w:gridCol w:w="756"/>
        <w:gridCol w:w="992"/>
        <w:gridCol w:w="992"/>
        <w:gridCol w:w="567"/>
        <w:gridCol w:w="1134"/>
        <w:gridCol w:w="1134"/>
        <w:gridCol w:w="993"/>
        <w:gridCol w:w="992"/>
        <w:gridCol w:w="1060"/>
      </w:tblGrid>
      <w:tr>
        <w:trPr>
          <w:trHeight w:val="36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61"/>
              <w:jc w:val="both"/>
              <w:rPr>
                <w:rFonts w:ascii="宋体" w:hAnsi="宋体" w:cs="宋体" w:eastAsia="宋体" w:hint="default"/>
                <w:sz w:val="15"/>
                <w:szCs w:val="15"/>
              </w:rPr>
            </w:pPr>
            <w:r>
              <w:rPr>
                <w:rFonts w:ascii="宋体" w:hAnsi="宋体" w:cs="宋体" w:eastAsia="宋体" w:hint="default"/>
                <w:sz w:val="15"/>
                <w:szCs w:val="15"/>
              </w:rPr>
              <w:t>甘肃鼎点广 视科技有限 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广电行业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宽带网络改造</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1000 </w:t>
            </w:r>
            <w:r>
              <w:rPr>
                <w:rFonts w:ascii="宋体" w:hAnsi="宋体" w:cs="宋体" w:eastAsia="宋体" w:hint="default"/>
                <w:sz w:val="15"/>
                <w:szCs w:val="15"/>
              </w:rPr>
              <w:t>万</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18,692,639.60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11,219,218.39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11,020,135.97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7" w:right="0"/>
              <w:jc w:val="center"/>
              <w:rPr>
                <w:rFonts w:ascii="Times New Roman" w:hAnsi="Times New Roman" w:cs="Times New Roman" w:eastAsia="Times New Roman" w:hint="default"/>
                <w:sz w:val="15"/>
                <w:szCs w:val="15"/>
              </w:rPr>
            </w:pPr>
            <w:r>
              <w:rPr>
                <w:rFonts w:ascii="Times New Roman"/>
                <w:sz w:val="15"/>
              </w:rPr>
              <w:t>1,047,370.28</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784,182.77</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61"/>
              <w:jc w:val="both"/>
              <w:rPr>
                <w:rFonts w:ascii="宋体" w:hAnsi="宋体" w:cs="宋体" w:eastAsia="宋体" w:hint="default"/>
                <w:sz w:val="15"/>
                <w:szCs w:val="15"/>
              </w:rPr>
            </w:pPr>
            <w:r>
              <w:rPr>
                <w:rFonts w:ascii="宋体" w:hAnsi="宋体" w:cs="宋体" w:eastAsia="宋体" w:hint="default"/>
                <w:sz w:val="15"/>
                <w:szCs w:val="15"/>
              </w:rPr>
              <w:t>湖南爱点信 息技术有限 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广电行业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电视购物</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925 </w:t>
            </w:r>
            <w:r>
              <w:rPr>
                <w:rFonts w:ascii="宋体" w:hAnsi="宋体" w:cs="宋体" w:eastAsia="宋体" w:hint="default"/>
                <w:sz w:val="15"/>
                <w:szCs w:val="15"/>
              </w:rPr>
              <w:t>万</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6,396,623.60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6,313,202.52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793,162.39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0" w:right="0"/>
              <w:jc w:val="center"/>
              <w:rPr>
                <w:rFonts w:ascii="Times New Roman" w:hAnsi="Times New Roman" w:cs="Times New Roman" w:eastAsia="Times New Roman" w:hint="default"/>
                <w:sz w:val="15"/>
                <w:szCs w:val="15"/>
              </w:rPr>
            </w:pPr>
            <w:r>
              <w:rPr>
                <w:rFonts w:ascii="Times New Roman"/>
                <w:sz w:val="15"/>
              </w:rPr>
              <w:t>-760,893.33</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-760,893.33</w:t>
            </w:r>
          </w:p>
        </w:tc>
      </w:tr>
      <w:tr>
        <w:trPr>
          <w:trHeight w:val="227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4"/>
              <w:ind w:left="22" w:right="111"/>
              <w:jc w:val="left"/>
              <w:rPr>
                <w:rFonts w:ascii="Times New Roman" w:hAnsi="Times New Roman" w:cs="Times New Roman" w:eastAsia="Times New Roman" w:hint="default"/>
                <w:sz w:val="15"/>
                <w:szCs w:val="15"/>
              </w:rPr>
            </w:pPr>
            <w:r>
              <w:rPr>
                <w:rFonts w:ascii="宋体" w:hAnsi="宋体" w:cs="宋体" w:eastAsia="宋体" w:hint="default"/>
                <w:sz w:val="15"/>
                <w:szCs w:val="15"/>
              </w:rPr>
              <w:t>北京数码视 讯软件技术 发展有限公 司</w:t>
            </w:r>
            <w:r>
              <w:rPr>
                <w:rFonts w:ascii="Times New Roman" w:hAnsi="Times New Roman" w:cs="Times New Roman" w:eastAsia="Times New Roman" w:hint="default"/>
                <w:sz w:val="15"/>
                <w:szCs w:val="15"/>
              </w:rPr>
              <w:t>(</w:t>
            </w:r>
            <w:r>
              <w:rPr>
                <w:rFonts w:ascii="宋体" w:hAnsi="宋体" w:cs="宋体" w:eastAsia="宋体" w:hint="default"/>
                <w:sz w:val="15"/>
                <w:szCs w:val="15"/>
              </w:rPr>
              <w:t>原北京数 码视讯云平 台技术有限 公司</w:t>
            </w:r>
            <w:r>
              <w:rPr>
                <w:rFonts w:ascii="Times New Roman" w:hAnsi="Times New Roman" w:cs="Times New Roman" w:eastAsia="Times New Roman" w:hint="default"/>
                <w:sz w:val="15"/>
                <w:szCs w:val="15"/>
              </w:rPr>
              <w:t>)</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22" w:right="0"/>
              <w:jc w:val="left"/>
              <w:rPr>
                <w:rFonts w:ascii="宋体" w:hAnsi="宋体" w:cs="宋体" w:eastAsia="宋体" w:hint="default"/>
                <w:sz w:val="15"/>
                <w:szCs w:val="15"/>
              </w:rPr>
            </w:pPr>
            <w:r>
              <w:rPr>
                <w:rFonts w:ascii="宋体" w:hAnsi="宋体" w:cs="宋体" w:eastAsia="宋体" w:hint="default"/>
                <w:sz w:val="15"/>
                <w:szCs w:val="15"/>
              </w:rPr>
              <w:t>信息技术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22" w:right="0"/>
              <w:jc w:val="left"/>
              <w:rPr>
                <w:rFonts w:ascii="宋体" w:hAnsi="宋体" w:cs="宋体" w:eastAsia="宋体" w:hint="default"/>
                <w:sz w:val="15"/>
                <w:szCs w:val="15"/>
              </w:rPr>
            </w:pPr>
            <w:r>
              <w:rPr>
                <w:rFonts w:ascii="宋体" w:hAnsi="宋体" w:cs="宋体" w:eastAsia="宋体" w:hint="default"/>
                <w:sz w:val="15"/>
                <w:szCs w:val="15"/>
              </w:rPr>
              <w:t>云平台技术</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1000 </w:t>
            </w:r>
            <w:r>
              <w:rPr>
                <w:rFonts w:ascii="宋体" w:hAnsi="宋体" w:cs="宋体" w:eastAsia="宋体" w:hint="default"/>
                <w:sz w:val="15"/>
                <w:szCs w:val="15"/>
              </w:rPr>
              <w:t>万</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118,455,904.75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86,778,922.69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205,335,536.3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71" w:right="0"/>
              <w:jc w:val="center"/>
              <w:rPr>
                <w:rFonts w:ascii="Times New Roman" w:hAnsi="Times New Roman" w:cs="Times New Roman" w:eastAsia="Times New Roman" w:hint="default"/>
                <w:sz w:val="15"/>
                <w:szCs w:val="15"/>
              </w:rPr>
            </w:pPr>
            <w:r>
              <w:rPr>
                <w:rFonts w:ascii="Times New Roman"/>
                <w:sz w:val="15"/>
              </w:rPr>
              <w:t>72,486,283.23</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84,458,217.18</w:t>
            </w:r>
          </w:p>
        </w:tc>
      </w:tr>
      <w:tr>
        <w:trPr>
          <w:trHeight w:val="71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61"/>
              <w:jc w:val="left"/>
              <w:rPr>
                <w:rFonts w:ascii="宋体" w:hAnsi="宋体" w:cs="宋体" w:eastAsia="宋体" w:hint="default"/>
                <w:sz w:val="15"/>
                <w:szCs w:val="15"/>
              </w:rPr>
            </w:pPr>
            <w:r>
              <w:rPr>
                <w:rFonts w:ascii="宋体" w:hAnsi="宋体" w:cs="宋体" w:eastAsia="宋体" w:hint="default"/>
                <w:sz w:val="15"/>
                <w:szCs w:val="15"/>
              </w:rPr>
              <w:t>数码视讯美 国控股公司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技术与投资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海外投资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2990 </w:t>
            </w:r>
            <w:r>
              <w:rPr>
                <w:rFonts w:ascii="宋体" w:hAnsi="宋体" w:cs="宋体" w:eastAsia="宋体" w:hint="default"/>
                <w:sz w:val="15"/>
                <w:szCs w:val="15"/>
              </w:rPr>
              <w:t>万</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美元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241,303,996.69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179,480,549.67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289,727.32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96" w:right="0"/>
              <w:jc w:val="center"/>
              <w:rPr>
                <w:rFonts w:ascii="Times New Roman" w:hAnsi="Times New Roman" w:cs="Times New Roman" w:eastAsia="Times New Roman" w:hint="default"/>
                <w:sz w:val="15"/>
                <w:szCs w:val="15"/>
              </w:rPr>
            </w:pPr>
            <w:r>
              <w:rPr>
                <w:rFonts w:ascii="Times New Roman"/>
                <w:sz w:val="15"/>
              </w:rPr>
              <w:t>-3,885,709.51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-3,870,347.51</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61"/>
              <w:jc w:val="both"/>
              <w:rPr>
                <w:rFonts w:ascii="宋体" w:hAnsi="宋体" w:cs="宋体" w:eastAsia="宋体" w:hint="default"/>
                <w:sz w:val="15"/>
                <w:szCs w:val="15"/>
              </w:rPr>
            </w:pPr>
            <w:r>
              <w:rPr>
                <w:rFonts w:ascii="宋体" w:hAnsi="宋体" w:cs="宋体" w:eastAsia="宋体" w:hint="default"/>
                <w:sz w:val="15"/>
                <w:szCs w:val="15"/>
              </w:rPr>
              <w:t>浙江海宁完 美星空传媒 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影视行业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影视剧</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1000 </w:t>
            </w:r>
            <w:r>
              <w:rPr>
                <w:rFonts w:ascii="宋体" w:hAnsi="宋体" w:cs="宋体" w:eastAsia="宋体" w:hint="default"/>
                <w:sz w:val="15"/>
                <w:szCs w:val="15"/>
              </w:rPr>
              <w:t>万</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47,797,132.65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10,470,425.83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7,572,815.52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0" w:right="0"/>
              <w:jc w:val="center"/>
              <w:rPr>
                <w:rFonts w:ascii="Times New Roman" w:hAnsi="Times New Roman" w:cs="Times New Roman" w:eastAsia="Times New Roman" w:hint="default"/>
                <w:sz w:val="15"/>
                <w:szCs w:val="15"/>
              </w:rPr>
            </w:pPr>
            <w:r>
              <w:rPr>
                <w:rFonts w:ascii="Times New Roman"/>
                <w:sz w:val="15"/>
              </w:rPr>
              <w:t>419,809.90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486,399.70</w:t>
            </w:r>
          </w:p>
        </w:tc>
      </w:tr>
      <w:tr>
        <w:trPr>
          <w:trHeight w:val="71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434" w:lineRule="auto" w:before="108"/>
              <w:ind w:left="22" w:right="203"/>
              <w:jc w:val="left"/>
              <w:rPr>
                <w:rFonts w:ascii="Times New Roman" w:hAnsi="Times New Roman" w:cs="Times New Roman" w:eastAsia="Times New Roman" w:hint="default"/>
                <w:sz w:val="15"/>
                <w:szCs w:val="15"/>
              </w:rPr>
            </w:pPr>
            <w:r>
              <w:rPr>
                <w:rFonts w:ascii="Times New Roman"/>
                <w:sz w:val="15"/>
              </w:rPr>
              <w:t>Sumavision SFO  </w:t>
            </w:r>
            <w:r>
              <w:rPr>
                <w:rFonts w:ascii="Times New Roman"/>
                <w:spacing w:val="33"/>
                <w:sz w:val="15"/>
              </w:rPr>
              <w:t> </w:t>
            </w:r>
            <w:r>
              <w:rPr>
                <w:rFonts w:ascii="Times New Roman"/>
                <w:sz w:val="15"/>
              </w:rPr>
              <w:t>LLC</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服务业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商务活动</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2100 </w:t>
            </w:r>
            <w:r>
              <w:rPr>
                <w:rFonts w:ascii="宋体" w:hAnsi="宋体" w:cs="宋体" w:eastAsia="宋体" w:hint="default"/>
                <w:sz w:val="15"/>
                <w:szCs w:val="15"/>
              </w:rPr>
              <w:t>万</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美元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130,667,522.57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128,357,012.52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9,469,147.00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10" w:right="0"/>
              <w:jc w:val="center"/>
              <w:rPr>
                <w:rFonts w:ascii="Times New Roman" w:hAnsi="Times New Roman" w:cs="Times New Roman" w:eastAsia="Times New Roman" w:hint="default"/>
                <w:sz w:val="15"/>
                <w:szCs w:val="15"/>
              </w:rPr>
            </w:pPr>
            <w:r>
              <w:rPr>
                <w:rFonts w:ascii="Times New Roman"/>
                <w:sz w:val="15"/>
              </w:rPr>
              <w:t>-142,586.15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-142,586.15</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61"/>
              <w:jc w:val="both"/>
              <w:rPr>
                <w:rFonts w:ascii="宋体" w:hAnsi="宋体" w:cs="宋体" w:eastAsia="宋体" w:hint="default"/>
                <w:sz w:val="15"/>
                <w:szCs w:val="15"/>
              </w:rPr>
            </w:pPr>
            <w:r>
              <w:rPr>
                <w:rFonts w:ascii="宋体" w:hAnsi="宋体" w:cs="宋体" w:eastAsia="宋体" w:hint="default"/>
                <w:sz w:val="15"/>
                <w:szCs w:val="15"/>
              </w:rPr>
              <w:t>福州兆科智 能卡有限公 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22" w:right="59"/>
              <w:jc w:val="left"/>
              <w:rPr>
                <w:rFonts w:ascii="宋体" w:hAnsi="宋体" w:cs="宋体" w:eastAsia="宋体" w:hint="default"/>
                <w:sz w:val="15"/>
                <w:szCs w:val="15"/>
              </w:rPr>
            </w:pPr>
            <w:r>
              <w:rPr>
                <w:rFonts w:ascii="宋体" w:hAnsi="宋体" w:cs="宋体" w:eastAsia="宋体" w:hint="default"/>
                <w:sz w:val="15"/>
                <w:szCs w:val="15"/>
              </w:rPr>
              <w:t>智能卡、充值 卡制造业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22" w:right="23" w:firstLine="74"/>
              <w:jc w:val="left"/>
              <w:rPr>
                <w:rFonts w:ascii="宋体" w:hAnsi="宋体" w:cs="宋体" w:eastAsia="宋体" w:hint="default"/>
                <w:sz w:val="15"/>
                <w:szCs w:val="15"/>
              </w:rPr>
            </w:pPr>
            <w:r>
              <w:rPr>
                <w:rFonts w:ascii="宋体" w:hAnsi="宋体" w:cs="宋体" w:eastAsia="宋体" w:hint="default"/>
                <w:spacing w:val="-7"/>
                <w:sz w:val="15"/>
                <w:szCs w:val="15"/>
              </w:rPr>
              <w:t>充值卡、智能</w:t>
            </w:r>
            <w:r>
              <w:rPr>
                <w:rFonts w:ascii="宋体" w:hAnsi="宋体" w:cs="宋体" w:eastAsia="宋体" w:hint="default"/>
                <w:sz w:val="15"/>
                <w:szCs w:val="15"/>
              </w:rPr>
              <w:t> 卡销售</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8600 </w:t>
            </w:r>
            <w:r>
              <w:rPr>
                <w:rFonts w:ascii="宋体" w:hAnsi="宋体" w:cs="宋体" w:eastAsia="宋体" w:hint="default"/>
                <w:sz w:val="15"/>
                <w:szCs w:val="15"/>
              </w:rPr>
              <w:t>万</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港元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107,257,412.92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61,835,372.34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15,480,917.26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5"/>
                <w:szCs w:val="15"/>
              </w:rPr>
            </w:pPr>
            <w:r>
              <w:rPr>
                <w:rFonts w:ascii="Times New Roman"/>
                <w:sz w:val="15"/>
              </w:rPr>
              <w:t>-9,633,776.83</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-6,775,037.25</w:t>
            </w:r>
          </w:p>
        </w:tc>
      </w:tr>
    </w:tbl>
    <w:p>
      <w:pPr>
        <w:spacing w:line="381" w:lineRule="auto" w:before="51"/>
        <w:ind w:left="514" w:right="4052" w:hanging="360"/>
        <w:jc w:val="left"/>
        <w:rPr>
          <w:rFonts w:ascii="宋体" w:hAnsi="宋体" w:cs="宋体" w:eastAsia="宋体" w:hint="default"/>
          <w:sz w:val="18"/>
          <w:szCs w:val="18"/>
        </w:rPr>
      </w:pPr>
      <w:r>
        <w:rPr>
          <w:rFonts w:ascii="宋体" w:hAnsi="宋体" w:cs="宋体" w:eastAsia="宋体" w:hint="default"/>
          <w:sz w:val="18"/>
          <w:szCs w:val="18"/>
        </w:rPr>
        <w:t>主要子公司、参股公司情况说明 报告期内，公司控股子公司均纳入合并范围，子公司经营情况如下：</w:t>
      </w:r>
    </w:p>
    <w:p>
      <w:pPr>
        <w:spacing w:line="384" w:lineRule="auto" w:before="17"/>
        <w:ind w:left="573" w:right="19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）北京数码视讯支付技术有限公司（以下简称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支付公司</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spacing w:val="-1"/>
          <w:sz w:val="18"/>
          <w:szCs w:val="18"/>
        </w:rPr>
        <w:t>截止</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日，支付公司总资产</w:t>
      </w:r>
      <w:r>
        <w:rPr>
          <w:rFonts w:ascii="Times New Roman" w:hAnsi="Times New Roman" w:cs="Times New Roman" w:eastAsia="Times New Roman" w:hint="default"/>
          <w:spacing w:val="-1"/>
          <w:sz w:val="18"/>
          <w:szCs w:val="18"/>
        </w:rPr>
        <w:t>521,164,328.78</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净资产</w:t>
      </w:r>
      <w:r>
        <w:rPr>
          <w:rFonts w:ascii="Times New Roman" w:hAnsi="Times New Roman" w:cs="Times New Roman" w:eastAsia="Times New Roman" w:hint="default"/>
          <w:spacing w:val="-1"/>
          <w:sz w:val="18"/>
          <w:szCs w:val="18"/>
        </w:rPr>
        <w:t>492,239,008.74</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分别增长</w:t>
      </w:r>
      <w:r>
        <w:rPr>
          <w:rFonts w:ascii="Times New Roman" w:hAnsi="Times New Roman" w:cs="Times New Roman" w:eastAsia="Times New Roman" w:hint="default"/>
          <w:spacing w:val="-1"/>
          <w:sz w:val="18"/>
          <w:szCs w:val="18"/>
        </w:rPr>
        <w:t>1.60%</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-1.77%</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年实现</w:t>
      </w:r>
    </w:p>
    <w:p>
      <w:pPr>
        <w:spacing w:line="238" w:lineRule="exact" w:before="0"/>
        <w:ind w:left="153" w:right="97" w:firstLine="0"/>
        <w:jc w:val="left"/>
        <w:rPr>
          <w:rFonts w:ascii="宋体" w:hAnsi="宋体" w:cs="宋体" w:eastAsia="宋体" w:hint="default"/>
          <w:sz w:val="18"/>
          <w:szCs w:val="18"/>
        </w:rPr>
      </w:pPr>
      <w:r>
        <w:rPr>
          <w:rFonts w:ascii="宋体" w:hAnsi="宋体" w:cs="宋体" w:eastAsia="宋体" w:hint="default"/>
          <w:spacing w:val="3"/>
          <w:sz w:val="18"/>
          <w:szCs w:val="18"/>
        </w:rPr>
        <w:t>营业收入</w:t>
      </w:r>
      <w:r>
        <w:rPr>
          <w:rFonts w:ascii="Times New Roman" w:hAnsi="Times New Roman" w:cs="Times New Roman" w:eastAsia="Times New Roman" w:hint="default"/>
          <w:spacing w:val="3"/>
          <w:sz w:val="18"/>
          <w:szCs w:val="18"/>
        </w:rPr>
        <w:t>4,343,352.79</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营业利润</w:t>
      </w:r>
      <w:r>
        <w:rPr>
          <w:rFonts w:ascii="Times New Roman" w:hAnsi="Times New Roman" w:cs="Times New Roman" w:eastAsia="Times New Roman" w:hint="default"/>
          <w:spacing w:val="3"/>
          <w:sz w:val="18"/>
          <w:szCs w:val="18"/>
        </w:rPr>
        <w:t>-13,389,157.31</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净利润</w:t>
      </w:r>
      <w:r>
        <w:rPr>
          <w:rFonts w:ascii="Times New Roman" w:hAnsi="Times New Roman" w:cs="Times New Roman" w:eastAsia="Times New Roman" w:hint="default"/>
          <w:spacing w:val="3"/>
          <w:sz w:val="18"/>
          <w:szCs w:val="18"/>
        </w:rPr>
        <w:t>-8,881,366.86</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比去年同期相比分别增长</w:t>
      </w:r>
      <w:r>
        <w:rPr>
          <w:rFonts w:ascii="Times New Roman" w:hAnsi="Times New Roman" w:cs="Times New Roman" w:eastAsia="Times New Roman" w:hint="default"/>
          <w:spacing w:val="3"/>
          <w:sz w:val="18"/>
          <w:szCs w:val="18"/>
        </w:rPr>
        <w:t>-93.08%</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-133.29%</w:t>
      </w:r>
      <w:r>
        <w:rPr>
          <w:rFonts w:ascii="宋体" w:hAnsi="宋体" w:cs="宋体" w:eastAsia="宋体" w:hint="default"/>
          <w:spacing w:val="3"/>
          <w:sz w:val="18"/>
          <w:szCs w:val="18"/>
        </w:rPr>
        <w:t>、</w:t>
      </w:r>
    </w:p>
    <w:p>
      <w:pPr>
        <w:spacing w:before="111"/>
        <w:ind w:left="153" w:right="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-120.18%</w:t>
      </w:r>
      <w:r>
        <w:rPr>
          <w:rFonts w:ascii="宋体" w:hAnsi="宋体" w:cs="宋体" w:eastAsia="宋体" w:hint="default"/>
          <w:sz w:val="18"/>
          <w:szCs w:val="18"/>
        </w:rPr>
        <w:t>。</w:t>
      </w:r>
    </w:p>
    <w:p>
      <w:pPr>
        <w:spacing w:line="384" w:lineRule="auto" w:before="148"/>
        <w:ind w:left="573" w:right="18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）鼎点视讯科技有限公司（以下简称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鼎点视讯</w:t>
      </w:r>
      <w:r>
        <w:rPr>
          <w:rFonts w:ascii="Times New Roman" w:hAnsi="Times New Roman" w:cs="Times New Roman" w:eastAsia="Times New Roman" w:hint="default"/>
          <w:sz w:val="18"/>
          <w:szCs w:val="18"/>
        </w:rPr>
        <w:t>”</w:t>
      </w:r>
      <w:r>
        <w:rPr>
          <w:rFonts w:ascii="宋体" w:hAnsi="宋体" w:cs="宋体" w:eastAsia="宋体" w:hint="default"/>
          <w:sz w:val="18"/>
          <w:szCs w:val="18"/>
        </w:rPr>
        <w:t>） 截止</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日，鼎点视讯总资产</w:t>
      </w:r>
      <w:r>
        <w:rPr>
          <w:rFonts w:ascii="Times New Roman" w:hAnsi="Times New Roman" w:cs="Times New Roman" w:eastAsia="Times New Roman" w:hint="default"/>
          <w:sz w:val="18"/>
          <w:szCs w:val="18"/>
        </w:rPr>
        <w:t>278,813,333.10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w:t>
      </w:r>
      <w:r>
        <w:rPr>
          <w:rFonts w:ascii="Times New Roman" w:hAnsi="Times New Roman" w:cs="Times New Roman" w:eastAsia="Times New Roman" w:hint="default"/>
          <w:sz w:val="18"/>
          <w:szCs w:val="18"/>
        </w:rPr>
        <w:t>258,301,827.55</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分别增长</w:t>
      </w:r>
      <w:r>
        <w:rPr>
          <w:rFonts w:ascii="Times New Roman" w:hAnsi="Times New Roman" w:cs="Times New Roman" w:eastAsia="Times New Roman" w:hint="default"/>
          <w:sz w:val="18"/>
          <w:szCs w:val="18"/>
        </w:rPr>
        <w:t>-2.90%</w:t>
      </w:r>
      <w:r>
        <w:rPr>
          <w:rFonts w:ascii="宋体" w:hAnsi="宋体" w:cs="宋体" w:eastAsia="宋体" w:hint="default"/>
          <w:sz w:val="18"/>
          <w:szCs w:val="18"/>
        </w:rPr>
        <w:t>、</w:t>
      </w:r>
      <w:r>
        <w:rPr>
          <w:rFonts w:ascii="Times New Roman" w:hAnsi="Times New Roman" w:cs="Times New Roman" w:eastAsia="Times New Roman" w:hint="default"/>
          <w:sz w:val="18"/>
          <w:szCs w:val="18"/>
        </w:rPr>
        <w:t>-7.28%</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年实</w:t>
      </w:r>
    </w:p>
    <w:p>
      <w:pPr>
        <w:spacing w:line="239" w:lineRule="exact" w:before="0"/>
        <w:ind w:left="153" w:right="97" w:firstLine="0"/>
        <w:jc w:val="left"/>
        <w:rPr>
          <w:rFonts w:ascii="宋体" w:hAnsi="宋体" w:cs="宋体" w:eastAsia="宋体" w:hint="default"/>
          <w:sz w:val="18"/>
          <w:szCs w:val="18"/>
        </w:rPr>
      </w:pPr>
      <w:r>
        <w:rPr>
          <w:rFonts w:ascii="宋体" w:hAnsi="宋体" w:cs="宋体" w:eastAsia="宋体" w:hint="default"/>
          <w:sz w:val="18"/>
          <w:szCs w:val="18"/>
        </w:rPr>
        <w:t>现营业收入</w:t>
      </w:r>
      <w:r>
        <w:rPr>
          <w:rFonts w:ascii="Times New Roman" w:hAnsi="Times New Roman" w:cs="Times New Roman" w:eastAsia="Times New Roman" w:hint="default"/>
          <w:sz w:val="18"/>
          <w:szCs w:val="18"/>
        </w:rPr>
        <w:t>37,061,431.71</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-21,390,368.95</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-20,269,430.03</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比去年同期相比分别增长</w:t>
      </w:r>
      <w:r>
        <w:rPr>
          <w:rFonts w:ascii="Times New Roman" w:hAnsi="Times New Roman" w:cs="Times New Roman" w:eastAsia="Times New Roman" w:hint="default"/>
          <w:sz w:val="18"/>
          <w:szCs w:val="18"/>
        </w:rPr>
        <w:t>102.71%</w:t>
      </w:r>
      <w:r>
        <w:rPr>
          <w:rFonts w:ascii="宋体" w:hAnsi="宋体" w:cs="宋体" w:eastAsia="宋体" w:hint="default"/>
          <w:sz w:val="18"/>
          <w:szCs w:val="18"/>
        </w:rPr>
        <w:t>、</w:t>
      </w:r>
      <w:r>
        <w:rPr>
          <w:rFonts w:ascii="Times New Roman" w:hAnsi="Times New Roman" w:cs="Times New Roman" w:eastAsia="Times New Roman" w:hint="default"/>
          <w:sz w:val="18"/>
          <w:szCs w:val="18"/>
        </w:rPr>
        <w:t>-35.01%</w:t>
      </w:r>
      <w:r>
        <w:rPr>
          <w:rFonts w:ascii="宋体" w:hAnsi="宋体" w:cs="宋体" w:eastAsia="宋体" w:hint="default"/>
          <w:sz w:val="18"/>
          <w:szCs w:val="18"/>
        </w:rPr>
        <w:t>、</w:t>
      </w:r>
    </w:p>
    <w:p>
      <w:pPr>
        <w:spacing w:before="111"/>
        <w:ind w:left="153" w:right="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-34.03%</w:t>
      </w:r>
      <w:r>
        <w:rPr>
          <w:rFonts w:ascii="宋体" w:hAnsi="宋体" w:cs="宋体" w:eastAsia="宋体" w:hint="default"/>
          <w:sz w:val="18"/>
          <w:szCs w:val="18"/>
        </w:rPr>
        <w:t>。</w:t>
      </w:r>
    </w:p>
    <w:p>
      <w:pPr>
        <w:spacing w:line="384" w:lineRule="auto" w:before="149"/>
        <w:ind w:left="573" w:right="19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北京完美星空建设发展有限公司（以下简称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建设公司</w:t>
      </w:r>
      <w:r>
        <w:rPr>
          <w:rFonts w:ascii="Times New Roman" w:hAnsi="Times New Roman" w:cs="Times New Roman" w:eastAsia="Times New Roman" w:hint="default"/>
          <w:sz w:val="18"/>
          <w:szCs w:val="18"/>
        </w:rPr>
        <w:t>”</w:t>
      </w:r>
      <w:r>
        <w:rPr>
          <w:rFonts w:ascii="宋体" w:hAnsi="宋体" w:cs="宋体" w:eastAsia="宋体" w:hint="default"/>
          <w:sz w:val="18"/>
          <w:szCs w:val="18"/>
        </w:rPr>
        <w:t>） 截止</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日，建设公司总资产</w:t>
      </w:r>
      <w:r>
        <w:rPr>
          <w:rFonts w:ascii="Times New Roman" w:hAnsi="Times New Roman" w:cs="Times New Roman" w:eastAsia="Times New Roman" w:hint="default"/>
          <w:sz w:val="18"/>
          <w:szCs w:val="18"/>
        </w:rPr>
        <w:t>46,187,692.35</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w:t>
      </w:r>
      <w:r>
        <w:rPr>
          <w:rFonts w:ascii="Times New Roman" w:hAnsi="Times New Roman" w:cs="Times New Roman" w:eastAsia="Times New Roman" w:hint="default"/>
          <w:sz w:val="18"/>
          <w:szCs w:val="18"/>
        </w:rPr>
        <w:t>46,067,505.97</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分别增长</w:t>
      </w:r>
      <w:r>
        <w:rPr>
          <w:rFonts w:ascii="Times New Roman" w:hAnsi="Times New Roman" w:cs="Times New Roman" w:eastAsia="Times New Roman" w:hint="default"/>
          <w:sz w:val="18"/>
          <w:szCs w:val="18"/>
        </w:rPr>
        <w:t>-4.66%</w:t>
      </w:r>
      <w:r>
        <w:rPr>
          <w:rFonts w:ascii="宋体" w:hAnsi="宋体" w:cs="宋体" w:eastAsia="宋体" w:hint="default"/>
          <w:sz w:val="18"/>
          <w:szCs w:val="18"/>
        </w:rPr>
        <w:t>、</w:t>
      </w:r>
      <w:r>
        <w:rPr>
          <w:rFonts w:ascii="Times New Roman" w:hAnsi="Times New Roman" w:cs="Times New Roman" w:eastAsia="Times New Roman" w:hint="default"/>
          <w:sz w:val="18"/>
          <w:szCs w:val="18"/>
        </w:rPr>
        <w:t>-4.73%</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年实现</w:t>
      </w:r>
    </w:p>
    <w:p>
      <w:pPr>
        <w:spacing w:line="240" w:lineRule="exact" w:before="0"/>
        <w:ind w:left="153" w:right="97" w:firstLine="0"/>
        <w:jc w:val="left"/>
        <w:rPr>
          <w:rFonts w:ascii="宋体" w:hAnsi="宋体" w:cs="宋体" w:eastAsia="宋体"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-2,284,673.64</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-2,284,673.64</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比去年同期相比分别增长</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r>
        <w:rPr>
          <w:rFonts w:ascii="Times New Roman" w:hAnsi="Times New Roman" w:cs="Times New Roman" w:eastAsia="Times New Roman" w:hint="default"/>
          <w:sz w:val="18"/>
          <w:szCs w:val="18"/>
        </w:rPr>
        <w:t>-41.37%</w:t>
      </w:r>
      <w:r>
        <w:rPr>
          <w:rFonts w:ascii="宋体" w:hAnsi="宋体" w:cs="宋体" w:eastAsia="宋体" w:hint="default"/>
          <w:sz w:val="18"/>
          <w:szCs w:val="18"/>
        </w:rPr>
        <w:t>、</w:t>
      </w:r>
      <w:r>
        <w:rPr>
          <w:rFonts w:ascii="Times New Roman" w:hAnsi="Times New Roman" w:cs="Times New Roman" w:eastAsia="Times New Roman" w:hint="default"/>
          <w:sz w:val="18"/>
          <w:szCs w:val="18"/>
        </w:rPr>
        <w:t>-41.37%</w:t>
      </w:r>
      <w:r>
        <w:rPr>
          <w:rFonts w:ascii="宋体" w:hAnsi="宋体" w:cs="宋体" w:eastAsia="宋体" w:hint="default"/>
          <w:sz w:val="18"/>
          <w:szCs w:val="18"/>
        </w:rPr>
        <w:t>。</w:t>
      </w:r>
    </w:p>
    <w:p>
      <w:pPr>
        <w:spacing w:line="381" w:lineRule="auto" w:before="150"/>
        <w:ind w:left="573" w:right="19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）北京数码视讯投资管理有限公司（以下简称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投资管理</w:t>
      </w:r>
      <w:r>
        <w:rPr>
          <w:rFonts w:ascii="Times New Roman" w:hAnsi="Times New Roman" w:cs="Times New Roman" w:eastAsia="Times New Roman" w:hint="default"/>
          <w:sz w:val="18"/>
          <w:szCs w:val="18"/>
        </w:rPr>
        <w:t>”</w:t>
      </w:r>
      <w:r>
        <w:rPr>
          <w:rFonts w:ascii="宋体" w:hAnsi="宋体" w:cs="宋体" w:eastAsia="宋体" w:hint="default"/>
          <w:sz w:val="18"/>
          <w:szCs w:val="18"/>
        </w:rPr>
        <w:t>） 截止</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日，投资管理总资产</w:t>
      </w:r>
      <w:r>
        <w:rPr>
          <w:rFonts w:ascii="Times New Roman" w:hAnsi="Times New Roman" w:cs="Times New Roman" w:eastAsia="Times New Roman" w:hint="default"/>
          <w:sz w:val="18"/>
          <w:szCs w:val="18"/>
        </w:rPr>
        <w:t>29,253,718.30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w:t>
      </w:r>
      <w:r>
        <w:rPr>
          <w:rFonts w:ascii="Times New Roman" w:hAnsi="Times New Roman" w:cs="Times New Roman" w:eastAsia="Times New Roman" w:hint="default"/>
          <w:sz w:val="18"/>
          <w:szCs w:val="18"/>
        </w:rPr>
        <w:t>29,172,799.23</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分别增长</w:t>
      </w:r>
      <w:r>
        <w:rPr>
          <w:rFonts w:ascii="Times New Roman" w:hAnsi="Times New Roman" w:cs="Times New Roman" w:eastAsia="Times New Roman" w:hint="default"/>
          <w:sz w:val="18"/>
          <w:szCs w:val="18"/>
        </w:rPr>
        <w:t>-2.30%</w:t>
      </w:r>
      <w:r>
        <w:rPr>
          <w:rFonts w:ascii="宋体" w:hAnsi="宋体" w:cs="宋体" w:eastAsia="宋体" w:hint="default"/>
          <w:sz w:val="18"/>
          <w:szCs w:val="18"/>
        </w:rPr>
        <w:t>、</w:t>
      </w:r>
      <w:r>
        <w:rPr>
          <w:rFonts w:ascii="Times New Roman" w:hAnsi="Times New Roman" w:cs="Times New Roman" w:eastAsia="Times New Roman" w:hint="default"/>
          <w:sz w:val="18"/>
          <w:szCs w:val="18"/>
        </w:rPr>
        <w:t>-2.36%</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年实现</w:t>
      </w:r>
    </w:p>
    <w:p>
      <w:pPr>
        <w:spacing w:after="0" w:line="381" w:lineRule="auto"/>
        <w:jc w:val="left"/>
        <w:rPr>
          <w:rFonts w:ascii="宋体" w:hAnsi="宋体" w:cs="宋体" w:eastAsia="宋体" w:hint="default"/>
          <w:sz w:val="18"/>
          <w:szCs w:val="18"/>
        </w:rPr>
        <w:sectPr>
          <w:pgSz w:w="11910" w:h="16840"/>
          <w:pgMar w:header="0" w:footer="1226" w:top="780" w:bottom="1420" w:left="980" w:right="94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2,267.75</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-705,596.93</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-705,596.93</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比去年同期相比分别增长</w:t>
      </w:r>
      <w:r>
        <w:rPr>
          <w:rFonts w:ascii="Times New Roman" w:hAnsi="Times New Roman" w:cs="Times New Roman" w:eastAsia="Times New Roman" w:hint="default"/>
          <w:sz w:val="18"/>
          <w:szCs w:val="18"/>
        </w:rPr>
        <w:t>-99.59%</w:t>
      </w:r>
      <w:r>
        <w:rPr>
          <w:rFonts w:ascii="宋体" w:hAnsi="宋体" w:cs="宋体" w:eastAsia="宋体" w:hint="default"/>
          <w:sz w:val="18"/>
          <w:szCs w:val="18"/>
        </w:rPr>
        <w:t>、</w:t>
      </w:r>
      <w:r>
        <w:rPr>
          <w:rFonts w:ascii="Times New Roman" w:hAnsi="Times New Roman" w:cs="Times New Roman" w:eastAsia="Times New Roman" w:hint="default"/>
          <w:sz w:val="18"/>
          <w:szCs w:val="18"/>
        </w:rPr>
        <w:t>-196.19%</w:t>
      </w:r>
      <w:r>
        <w:rPr>
          <w:rFonts w:ascii="宋体" w:hAnsi="宋体" w:cs="宋体" w:eastAsia="宋体" w:hint="default"/>
          <w:sz w:val="18"/>
          <w:szCs w:val="18"/>
        </w:rPr>
        <w:t>、</w:t>
      </w:r>
      <w:r>
        <w:rPr>
          <w:rFonts w:ascii="Times New Roman" w:hAnsi="Times New Roman" w:cs="Times New Roman" w:eastAsia="Times New Roman" w:hint="default"/>
          <w:sz w:val="18"/>
          <w:szCs w:val="18"/>
        </w:rPr>
        <w:t>-195.50%</w:t>
      </w:r>
      <w:r>
        <w:rPr>
          <w:rFonts w:ascii="宋体" w:hAnsi="宋体" w:cs="宋体" w:eastAsia="宋体" w:hint="default"/>
          <w:sz w:val="18"/>
          <w:szCs w:val="18"/>
        </w:rPr>
        <w:t>。</w:t>
      </w:r>
    </w:p>
    <w:p>
      <w:pPr>
        <w:spacing w:line="384" w:lineRule="auto" w:before="148"/>
        <w:ind w:left="573" w:right="29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）北京数码视讯通信技术发展有限公司（以下简称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通信公司</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spacing w:val="-1"/>
          <w:sz w:val="18"/>
          <w:szCs w:val="18"/>
        </w:rPr>
        <w:t>截止</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日，通信公司总资产</w:t>
      </w:r>
      <w:r>
        <w:rPr>
          <w:rFonts w:ascii="Times New Roman" w:hAnsi="Times New Roman" w:cs="Times New Roman" w:eastAsia="Times New Roman" w:hint="default"/>
          <w:spacing w:val="-1"/>
          <w:sz w:val="18"/>
          <w:szCs w:val="18"/>
        </w:rPr>
        <w:t>17,858,704.58</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净资产</w:t>
      </w:r>
      <w:r>
        <w:rPr>
          <w:rFonts w:ascii="Times New Roman" w:hAnsi="Times New Roman" w:cs="Times New Roman" w:eastAsia="Times New Roman" w:hint="default"/>
          <w:spacing w:val="-1"/>
          <w:sz w:val="18"/>
          <w:szCs w:val="18"/>
        </w:rPr>
        <w:t>12,527,977.54</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分别增长</w:t>
      </w:r>
      <w:r>
        <w:rPr>
          <w:rFonts w:ascii="Times New Roman" w:hAnsi="Times New Roman" w:cs="Times New Roman" w:eastAsia="Times New Roman" w:hint="default"/>
          <w:spacing w:val="-1"/>
          <w:sz w:val="18"/>
          <w:szCs w:val="18"/>
        </w:rPr>
        <w:t>-7.29%</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4.22%</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年实现营</w:t>
      </w:r>
    </w:p>
    <w:p>
      <w:pPr>
        <w:spacing w:line="241"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业收入</w:t>
      </w:r>
      <w:r>
        <w:rPr>
          <w:rFonts w:ascii="Times New Roman" w:hAnsi="Times New Roman" w:cs="Times New Roman" w:eastAsia="Times New Roman" w:hint="default"/>
          <w:sz w:val="18"/>
          <w:szCs w:val="18"/>
        </w:rPr>
        <w:t>3,341,264.69</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580,087.20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507,377.64</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比去年同期相比分别增长</w:t>
      </w:r>
      <w:r>
        <w:rPr>
          <w:rFonts w:ascii="Times New Roman" w:hAnsi="Times New Roman" w:cs="Times New Roman" w:eastAsia="Times New Roman" w:hint="default"/>
          <w:sz w:val="18"/>
          <w:szCs w:val="18"/>
        </w:rPr>
        <w:t>123.39%</w:t>
      </w:r>
      <w:r>
        <w:rPr>
          <w:rFonts w:ascii="宋体" w:hAnsi="宋体" w:cs="宋体" w:eastAsia="宋体" w:hint="default"/>
          <w:sz w:val="18"/>
          <w:szCs w:val="18"/>
        </w:rPr>
        <w:t>、</w:t>
      </w:r>
      <w:r>
        <w:rPr>
          <w:rFonts w:ascii="Times New Roman" w:hAnsi="Times New Roman" w:cs="Times New Roman" w:eastAsia="Times New Roman" w:hint="default"/>
          <w:sz w:val="18"/>
          <w:szCs w:val="18"/>
        </w:rPr>
        <w:t>205.11%</w:t>
      </w:r>
      <w:r>
        <w:rPr>
          <w:rFonts w:ascii="宋体" w:hAnsi="宋体" w:cs="宋体" w:eastAsia="宋体" w:hint="default"/>
          <w:sz w:val="18"/>
          <w:szCs w:val="18"/>
        </w:rPr>
        <w:t>、</w:t>
      </w:r>
      <w:r>
        <w:rPr>
          <w:rFonts w:ascii="Times New Roman" w:hAnsi="Times New Roman" w:cs="Times New Roman" w:eastAsia="Times New Roman" w:hint="default"/>
          <w:sz w:val="18"/>
          <w:szCs w:val="18"/>
        </w:rPr>
        <w:t>216.74%</w:t>
      </w:r>
      <w:r>
        <w:rPr>
          <w:rFonts w:ascii="宋体" w:hAnsi="宋体" w:cs="宋体" w:eastAsia="宋体" w:hint="default"/>
          <w:sz w:val="18"/>
          <w:szCs w:val="18"/>
        </w:rPr>
        <w:t>。</w:t>
      </w:r>
    </w:p>
    <w:p>
      <w:pPr>
        <w:spacing w:line="381" w:lineRule="auto" w:before="149"/>
        <w:ind w:left="573" w:right="28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）数码视讯国际有限公司（以下简称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国际公司</w:t>
      </w:r>
      <w:r>
        <w:rPr>
          <w:rFonts w:ascii="Times New Roman" w:hAnsi="Times New Roman" w:cs="Times New Roman" w:eastAsia="Times New Roman" w:hint="default"/>
          <w:sz w:val="18"/>
          <w:szCs w:val="18"/>
        </w:rPr>
        <w:t>”</w:t>
      </w:r>
      <w:r>
        <w:rPr>
          <w:rFonts w:ascii="宋体" w:hAnsi="宋体" w:cs="宋体" w:eastAsia="宋体" w:hint="default"/>
          <w:sz w:val="18"/>
          <w:szCs w:val="18"/>
        </w:rPr>
        <w:t>） 截止</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日，国际公司总资产</w:t>
      </w:r>
      <w:r>
        <w:rPr>
          <w:rFonts w:ascii="Times New Roman" w:hAnsi="Times New Roman" w:cs="Times New Roman" w:eastAsia="Times New Roman" w:hint="default"/>
          <w:sz w:val="18"/>
          <w:szCs w:val="18"/>
        </w:rPr>
        <w:t>85,957,949.08</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w:t>
      </w:r>
      <w:r>
        <w:rPr>
          <w:rFonts w:ascii="Times New Roman" w:hAnsi="Times New Roman" w:cs="Times New Roman" w:eastAsia="Times New Roman" w:hint="default"/>
          <w:sz w:val="18"/>
          <w:szCs w:val="18"/>
        </w:rPr>
        <w:t>68,693,648.25</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分别增长</w:t>
      </w:r>
      <w:r>
        <w:rPr>
          <w:rFonts w:ascii="Times New Roman" w:hAnsi="Times New Roman" w:cs="Times New Roman" w:eastAsia="Times New Roman" w:hint="default"/>
          <w:sz w:val="18"/>
          <w:szCs w:val="18"/>
        </w:rPr>
        <w:t>16.38%</w:t>
      </w:r>
      <w:r>
        <w:rPr>
          <w:rFonts w:ascii="宋体" w:hAnsi="宋体" w:cs="宋体" w:eastAsia="宋体" w:hint="default"/>
          <w:sz w:val="18"/>
          <w:szCs w:val="18"/>
        </w:rPr>
        <w:t>、</w:t>
      </w:r>
      <w:r>
        <w:rPr>
          <w:rFonts w:ascii="Times New Roman" w:hAnsi="Times New Roman" w:cs="Times New Roman" w:eastAsia="Times New Roman" w:hint="default"/>
          <w:sz w:val="18"/>
          <w:szCs w:val="18"/>
        </w:rPr>
        <w:t>70.32%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年实现</w:t>
      </w:r>
    </w:p>
    <w:p>
      <w:pPr>
        <w:spacing w:line="242" w:lineRule="exact" w:before="0"/>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营业收入</w:t>
      </w:r>
      <w:r>
        <w:rPr>
          <w:rFonts w:ascii="Times New Roman" w:hAnsi="Times New Roman" w:cs="Times New Roman" w:eastAsia="Times New Roman" w:hint="default"/>
          <w:spacing w:val="-2"/>
          <w:sz w:val="18"/>
          <w:szCs w:val="18"/>
        </w:rPr>
        <w:t>59,663,874.67</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营业利润</w:t>
      </w:r>
      <w:r>
        <w:rPr>
          <w:rFonts w:ascii="Times New Roman" w:hAnsi="Times New Roman" w:cs="Times New Roman" w:eastAsia="Times New Roman" w:hint="default"/>
          <w:spacing w:val="-2"/>
          <w:sz w:val="18"/>
          <w:szCs w:val="18"/>
        </w:rPr>
        <w:t>28,352,824.65</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净利润</w:t>
      </w:r>
      <w:r>
        <w:rPr>
          <w:rFonts w:ascii="Times New Roman" w:hAnsi="Times New Roman" w:cs="Times New Roman" w:eastAsia="Times New Roman" w:hint="default"/>
          <w:spacing w:val="-2"/>
          <w:sz w:val="18"/>
          <w:szCs w:val="18"/>
        </w:rPr>
        <w:t>28,352,824.65</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比去年同期相比分别增长</w:t>
      </w:r>
      <w:r>
        <w:rPr>
          <w:rFonts w:ascii="Times New Roman" w:hAnsi="Times New Roman" w:cs="Times New Roman" w:eastAsia="Times New Roman" w:hint="default"/>
          <w:spacing w:val="-2"/>
          <w:sz w:val="18"/>
          <w:szCs w:val="18"/>
        </w:rPr>
        <w:t>15.93%</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13.69%</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12.66%</w:t>
      </w:r>
      <w:r>
        <w:rPr>
          <w:rFonts w:ascii="宋体" w:hAnsi="宋体" w:cs="宋体" w:eastAsia="宋体" w:hint="default"/>
          <w:spacing w:val="-2"/>
          <w:sz w:val="18"/>
          <w:szCs w:val="18"/>
        </w:rPr>
        <w:t>。</w:t>
      </w:r>
    </w:p>
    <w:p>
      <w:pPr>
        <w:spacing w:line="384" w:lineRule="auto" w:before="149"/>
        <w:ind w:left="574" w:right="29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）完美星空传媒有限公司（以下简称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完美星空</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spacing w:val="-1"/>
          <w:sz w:val="18"/>
          <w:szCs w:val="18"/>
        </w:rPr>
        <w:t>截止</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日，完美星空总资产</w:t>
      </w:r>
      <w:r>
        <w:rPr>
          <w:rFonts w:ascii="Times New Roman" w:hAnsi="Times New Roman" w:cs="Times New Roman" w:eastAsia="Times New Roman" w:hint="default"/>
          <w:spacing w:val="-1"/>
          <w:sz w:val="18"/>
          <w:szCs w:val="18"/>
        </w:rPr>
        <w:t>98,155,369.90</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净资产</w:t>
      </w:r>
      <w:r>
        <w:rPr>
          <w:rFonts w:ascii="Times New Roman" w:hAnsi="Times New Roman" w:cs="Times New Roman" w:eastAsia="Times New Roman" w:hint="default"/>
          <w:spacing w:val="-1"/>
          <w:sz w:val="18"/>
          <w:szCs w:val="18"/>
        </w:rPr>
        <w:t>93,051,287.34</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分别增长</w:t>
      </w:r>
      <w:r>
        <w:rPr>
          <w:rFonts w:ascii="Times New Roman" w:hAnsi="Times New Roman" w:cs="Times New Roman" w:eastAsia="Times New Roman" w:hint="default"/>
          <w:spacing w:val="-1"/>
          <w:sz w:val="18"/>
          <w:szCs w:val="18"/>
        </w:rPr>
        <w:t>-16.96%</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-6.11%</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年实现</w:t>
      </w:r>
    </w:p>
    <w:p>
      <w:pPr>
        <w:spacing w:line="238"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1,572,815.54</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-7,365,634.92</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-6,053,134.92</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比去年同期相比分别增长</w:t>
      </w:r>
      <w:r>
        <w:rPr>
          <w:rFonts w:ascii="Times New Roman" w:hAnsi="Times New Roman" w:cs="Times New Roman" w:eastAsia="Times New Roman" w:hint="default"/>
          <w:sz w:val="18"/>
          <w:szCs w:val="18"/>
        </w:rPr>
        <w:t>-58.73%</w:t>
      </w:r>
      <w:r>
        <w:rPr>
          <w:rFonts w:ascii="宋体" w:hAnsi="宋体" w:cs="宋体" w:eastAsia="宋体" w:hint="default"/>
          <w:sz w:val="18"/>
          <w:szCs w:val="18"/>
        </w:rPr>
        <w:t>、</w:t>
      </w:r>
      <w:r>
        <w:rPr>
          <w:rFonts w:ascii="Times New Roman" w:hAnsi="Times New Roman" w:cs="Times New Roman" w:eastAsia="Times New Roman" w:hint="default"/>
          <w:sz w:val="18"/>
          <w:szCs w:val="18"/>
        </w:rPr>
        <w:t>-19977.43%</w:t>
      </w:r>
      <w:r>
        <w:rPr>
          <w:rFonts w:ascii="宋体" w:hAnsi="宋体" w:cs="宋体" w:eastAsia="宋体" w:hint="default"/>
          <w:sz w:val="18"/>
          <w:szCs w:val="18"/>
        </w:rPr>
        <w:t>、</w:t>
      </w:r>
    </w:p>
    <w:p>
      <w:pPr>
        <w:spacing w:before="11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-16435.43%</w:t>
      </w:r>
      <w:r>
        <w:rPr>
          <w:rFonts w:ascii="宋体" w:hAnsi="宋体" w:cs="宋体" w:eastAsia="宋体" w:hint="default"/>
          <w:sz w:val="18"/>
          <w:szCs w:val="18"/>
        </w:rPr>
        <w:t>。</w:t>
      </w:r>
    </w:p>
    <w:p>
      <w:pPr>
        <w:spacing w:line="384" w:lineRule="auto" w:before="148"/>
        <w:ind w:left="573" w:right="29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）北京数码视讯媒体技术有限公司（以下简称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媒体技术公司</w:t>
      </w:r>
      <w:r>
        <w:rPr>
          <w:rFonts w:ascii="Times New Roman" w:hAnsi="Times New Roman" w:cs="Times New Roman" w:eastAsia="Times New Roman" w:hint="default"/>
          <w:sz w:val="18"/>
          <w:szCs w:val="18"/>
        </w:rPr>
        <w:t>”</w:t>
      </w:r>
      <w:r>
        <w:rPr>
          <w:rFonts w:ascii="宋体" w:hAnsi="宋体" w:cs="宋体" w:eastAsia="宋体" w:hint="default"/>
          <w:sz w:val="18"/>
          <w:szCs w:val="18"/>
        </w:rPr>
        <w:t>） 截止</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日，媒体技术公司总资产</w:t>
      </w:r>
      <w:r>
        <w:rPr>
          <w:rFonts w:ascii="Times New Roman" w:hAnsi="Times New Roman" w:cs="Times New Roman" w:eastAsia="Times New Roman" w:hint="default"/>
          <w:sz w:val="18"/>
          <w:szCs w:val="18"/>
        </w:rPr>
        <w:t>157,363,723.87</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w:t>
      </w:r>
      <w:r>
        <w:rPr>
          <w:rFonts w:ascii="Times New Roman" w:hAnsi="Times New Roman" w:cs="Times New Roman" w:eastAsia="Times New Roman" w:hint="default"/>
          <w:sz w:val="18"/>
          <w:szCs w:val="18"/>
        </w:rPr>
        <w:t>149,530,953.65</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分别增长</w:t>
      </w:r>
      <w:r>
        <w:rPr>
          <w:rFonts w:ascii="Times New Roman" w:hAnsi="Times New Roman" w:cs="Times New Roman" w:eastAsia="Times New Roman" w:hint="default"/>
          <w:sz w:val="18"/>
          <w:szCs w:val="18"/>
        </w:rPr>
        <w:t>2.85%</w:t>
      </w:r>
      <w:r>
        <w:rPr>
          <w:rFonts w:ascii="宋体" w:hAnsi="宋体" w:cs="宋体" w:eastAsia="宋体" w:hint="default"/>
          <w:sz w:val="18"/>
          <w:szCs w:val="18"/>
        </w:rPr>
        <w:t>、</w:t>
      </w:r>
      <w:r>
        <w:rPr>
          <w:rFonts w:ascii="Times New Roman" w:hAnsi="Times New Roman" w:cs="Times New Roman" w:eastAsia="Times New Roman" w:hint="default"/>
          <w:sz w:val="18"/>
          <w:szCs w:val="18"/>
        </w:rPr>
        <w:t>-0.36%</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p>
    <w:p>
      <w:pPr>
        <w:spacing w:line="240"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年实现营业收入</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营</w:t>
      </w:r>
      <w:r>
        <w:rPr>
          <w:rFonts w:ascii="宋体" w:hAnsi="宋体" w:cs="宋体" w:eastAsia="宋体" w:hint="default"/>
          <w:spacing w:val="-2"/>
          <w:sz w:val="18"/>
          <w:szCs w:val="18"/>
        </w:rPr>
        <w:t>业</w:t>
      </w:r>
      <w:r>
        <w:rPr>
          <w:rFonts w:ascii="宋体" w:hAnsi="宋体" w:cs="宋体" w:eastAsia="宋体" w:hint="default"/>
          <w:sz w:val="18"/>
          <w:szCs w:val="18"/>
        </w:rPr>
        <w:t>利润</w:t>
      </w:r>
      <w:r>
        <w:rPr>
          <w:rFonts w:ascii="Times New Roman" w:hAnsi="Times New Roman" w:cs="Times New Roman" w:eastAsia="Times New Roman" w:hint="default"/>
          <w:sz w:val="18"/>
          <w:szCs w:val="18"/>
        </w:rPr>
        <w:t>-542,036.</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4</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-54</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,036.64</w:t>
      </w:r>
      <w:r>
        <w:rPr>
          <w:rFonts w:ascii="宋体" w:hAnsi="宋体" w:cs="宋体" w:eastAsia="宋体" w:hint="default"/>
          <w:spacing w:val="-2"/>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比</w:t>
      </w:r>
      <w:r>
        <w:rPr>
          <w:rFonts w:ascii="宋体" w:hAnsi="宋体" w:cs="宋体" w:eastAsia="宋体" w:hint="default"/>
          <w:spacing w:val="-2"/>
          <w:sz w:val="18"/>
          <w:szCs w:val="18"/>
        </w:rPr>
        <w:t>去</w:t>
      </w:r>
      <w:r>
        <w:rPr>
          <w:rFonts w:ascii="宋体" w:hAnsi="宋体" w:cs="宋体" w:eastAsia="宋体" w:hint="default"/>
          <w:sz w:val="18"/>
          <w:szCs w:val="18"/>
        </w:rPr>
        <w:t>年同期相比分别增长</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宋体" w:hAnsi="宋体" w:cs="宋体" w:eastAsia="宋体" w:hint="default"/>
          <w:spacing w:val="-78"/>
          <w:sz w:val="18"/>
          <w:szCs w:val="18"/>
        </w:rPr>
        <w:t>、</w:t>
      </w:r>
      <w:r>
        <w:rPr>
          <w:rFonts w:ascii="Times New Roman" w:hAnsi="Times New Roman" w:cs="Times New Roman" w:eastAsia="Times New Roman" w:hint="default"/>
          <w:sz w:val="18"/>
          <w:szCs w:val="18"/>
        </w:rPr>
        <w:t>-625.20%</w:t>
      </w:r>
      <w:r>
        <w:rPr>
          <w:rFonts w:ascii="宋体" w:hAnsi="宋体" w:cs="宋体" w:eastAsia="宋体" w:hint="default"/>
          <w:spacing w:val="-78"/>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59.64</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w:t>
      </w:r>
    </w:p>
    <w:p>
      <w:pPr>
        <w:spacing w:line="384" w:lineRule="auto" w:before="148"/>
        <w:ind w:left="57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）甘肃鼎点广视科技有限公司（以下简称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甘肃鼎点</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spacing w:val="-2"/>
          <w:sz w:val="18"/>
          <w:szCs w:val="18"/>
        </w:rPr>
        <w:t>截至</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日，甘肃鼎点总资产</w:t>
      </w:r>
      <w:r>
        <w:rPr>
          <w:rFonts w:ascii="Times New Roman" w:hAnsi="Times New Roman" w:cs="Times New Roman" w:eastAsia="Times New Roman" w:hint="default"/>
          <w:spacing w:val="-2"/>
          <w:sz w:val="18"/>
          <w:szCs w:val="18"/>
        </w:rPr>
        <w:t>18,692,639.60</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净资产</w:t>
      </w:r>
      <w:r>
        <w:rPr>
          <w:rFonts w:ascii="Times New Roman" w:hAnsi="Times New Roman" w:cs="Times New Roman" w:eastAsia="Times New Roman" w:hint="default"/>
          <w:spacing w:val="-2"/>
          <w:sz w:val="18"/>
          <w:szCs w:val="18"/>
        </w:rPr>
        <w:t>11,219,218.39</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分别增长</w:t>
      </w:r>
      <w:r>
        <w:rPr>
          <w:rFonts w:ascii="Times New Roman" w:hAnsi="Times New Roman" w:cs="Times New Roman" w:eastAsia="Times New Roman" w:hint="default"/>
          <w:spacing w:val="-2"/>
          <w:sz w:val="18"/>
          <w:szCs w:val="18"/>
        </w:rPr>
        <w:t>17.92%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7.51%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年实现营</w:t>
      </w:r>
    </w:p>
    <w:p>
      <w:pPr>
        <w:spacing w:line="239"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业收入</w:t>
      </w:r>
      <w:r>
        <w:rPr>
          <w:rFonts w:ascii="Times New Roman" w:hAnsi="Times New Roman" w:cs="Times New Roman" w:eastAsia="Times New Roman" w:hint="default"/>
          <w:sz w:val="18"/>
          <w:szCs w:val="18"/>
        </w:rPr>
        <w:t>11,020,135.97</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1,047,370.28</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784,182.77</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比去年同期相比分别增长</w:t>
      </w:r>
      <w:r>
        <w:rPr>
          <w:rFonts w:ascii="Times New Roman" w:hAnsi="Times New Roman" w:cs="Times New Roman" w:eastAsia="Times New Roman" w:hint="default"/>
          <w:sz w:val="18"/>
          <w:szCs w:val="18"/>
        </w:rPr>
        <w:t>119.70%</w:t>
      </w:r>
      <w:r>
        <w:rPr>
          <w:rFonts w:ascii="宋体" w:hAnsi="宋体" w:cs="宋体" w:eastAsia="宋体" w:hint="default"/>
          <w:sz w:val="18"/>
          <w:szCs w:val="18"/>
        </w:rPr>
        <w:t>、</w:t>
      </w:r>
      <w:r>
        <w:rPr>
          <w:rFonts w:ascii="Times New Roman" w:hAnsi="Times New Roman" w:cs="Times New Roman" w:eastAsia="Times New Roman" w:hint="default"/>
          <w:sz w:val="18"/>
          <w:szCs w:val="18"/>
        </w:rPr>
        <w:t>80.57%</w:t>
      </w:r>
      <w:r>
        <w:rPr>
          <w:rFonts w:ascii="宋体" w:hAnsi="宋体" w:cs="宋体" w:eastAsia="宋体" w:hint="default"/>
          <w:sz w:val="18"/>
          <w:szCs w:val="18"/>
        </w:rPr>
        <w:t>、</w:t>
      </w:r>
      <w:r>
        <w:rPr>
          <w:rFonts w:ascii="Times New Roman" w:hAnsi="Times New Roman" w:cs="Times New Roman" w:eastAsia="Times New Roman" w:hint="default"/>
          <w:sz w:val="18"/>
          <w:szCs w:val="18"/>
        </w:rPr>
        <w:t>80.26%</w:t>
      </w:r>
      <w:r>
        <w:rPr>
          <w:rFonts w:ascii="宋体" w:hAnsi="宋体" w:cs="宋体" w:eastAsia="宋体" w:hint="default"/>
          <w:sz w:val="18"/>
          <w:szCs w:val="18"/>
        </w:rPr>
        <w:t>。</w:t>
      </w:r>
    </w:p>
    <w:p>
      <w:pPr>
        <w:spacing w:line="386" w:lineRule="auto" w:before="149"/>
        <w:ind w:left="573" w:right="29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）湖南爱点信息技术有限公司（以下简称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湖南爱点公司</w:t>
      </w:r>
      <w:r>
        <w:rPr>
          <w:rFonts w:ascii="Times New Roman" w:hAnsi="Times New Roman" w:cs="Times New Roman" w:eastAsia="Times New Roman" w:hint="default"/>
          <w:sz w:val="18"/>
          <w:szCs w:val="18"/>
        </w:rPr>
        <w:t>”</w:t>
      </w:r>
      <w:r>
        <w:rPr>
          <w:rFonts w:ascii="宋体" w:hAnsi="宋体" w:cs="宋体" w:eastAsia="宋体" w:hint="default"/>
          <w:sz w:val="18"/>
          <w:szCs w:val="18"/>
        </w:rPr>
        <w:t>） 截止</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日，湖南爱点公司总资产</w:t>
      </w:r>
      <w:r>
        <w:rPr>
          <w:rFonts w:ascii="Times New Roman" w:hAnsi="Times New Roman" w:cs="Times New Roman" w:eastAsia="Times New Roman" w:hint="default"/>
          <w:sz w:val="18"/>
          <w:szCs w:val="18"/>
        </w:rPr>
        <w:t>6,396,623.60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w:t>
      </w:r>
      <w:r>
        <w:rPr>
          <w:rFonts w:ascii="Times New Roman" w:hAnsi="Times New Roman" w:cs="Times New Roman" w:eastAsia="Times New Roman" w:hint="default"/>
          <w:sz w:val="18"/>
          <w:szCs w:val="18"/>
        </w:rPr>
        <w:t>6,313,202.52</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分别增长</w:t>
      </w:r>
      <w:r>
        <w:rPr>
          <w:rFonts w:ascii="Times New Roman" w:hAnsi="Times New Roman" w:cs="Times New Roman" w:eastAsia="Times New Roman" w:hint="default"/>
          <w:sz w:val="18"/>
          <w:szCs w:val="18"/>
        </w:rPr>
        <w:t>-10.69%</w:t>
      </w:r>
      <w:r>
        <w:rPr>
          <w:rFonts w:ascii="宋体" w:hAnsi="宋体" w:cs="宋体" w:eastAsia="宋体" w:hint="default"/>
          <w:sz w:val="18"/>
          <w:szCs w:val="18"/>
        </w:rPr>
        <w:t>、</w:t>
      </w:r>
      <w:r>
        <w:rPr>
          <w:rFonts w:ascii="Times New Roman" w:hAnsi="Times New Roman" w:cs="Times New Roman" w:eastAsia="Times New Roman" w:hint="default"/>
          <w:sz w:val="18"/>
          <w:szCs w:val="18"/>
        </w:rPr>
        <w:t>-10.76%</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p>
      <w:pPr>
        <w:spacing w:line="237"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实现营业收入</w:t>
      </w:r>
      <w:r>
        <w:rPr>
          <w:rFonts w:ascii="Times New Roman" w:hAnsi="Times New Roman" w:cs="Times New Roman" w:eastAsia="Times New Roman" w:hint="default"/>
          <w:sz w:val="18"/>
          <w:szCs w:val="18"/>
        </w:rPr>
        <w:t>793,162.39</w:t>
      </w:r>
      <w:r>
        <w:rPr>
          <w:rFonts w:ascii="宋体" w:hAnsi="宋体" w:cs="宋体" w:eastAsia="宋体" w:hint="default"/>
          <w:spacing w:val="-2"/>
          <w:sz w:val="18"/>
          <w:szCs w:val="18"/>
        </w:rPr>
        <w:t>元</w:t>
      </w:r>
      <w:r>
        <w:rPr>
          <w:rFonts w:ascii="Times New Roman" w:hAnsi="Times New Roman" w:cs="Times New Roman" w:eastAsia="Times New Roman" w:hint="default"/>
          <w:sz w:val="18"/>
          <w:szCs w:val="18"/>
        </w:rPr>
        <w:t>,</w:t>
      </w:r>
      <w:r>
        <w:rPr>
          <w:rFonts w:ascii="宋体" w:hAnsi="宋体" w:cs="宋体" w:eastAsia="宋体" w:hint="default"/>
          <w:spacing w:val="-2"/>
          <w:sz w:val="18"/>
          <w:szCs w:val="18"/>
        </w:rPr>
        <w:t>营</w:t>
      </w:r>
      <w:r>
        <w:rPr>
          <w:rFonts w:ascii="宋体" w:hAnsi="宋体" w:cs="宋体" w:eastAsia="宋体" w:hint="default"/>
          <w:sz w:val="18"/>
          <w:szCs w:val="18"/>
        </w:rPr>
        <w:t>业利润</w:t>
      </w:r>
      <w:r>
        <w:rPr>
          <w:rFonts w:ascii="Times New Roman" w:hAnsi="Times New Roman" w:cs="Times New Roman" w:eastAsia="Times New Roman" w:hint="default"/>
          <w:sz w:val="18"/>
          <w:szCs w:val="18"/>
        </w:rPr>
        <w:t>-760,89</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.33</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60,893.33</w:t>
      </w:r>
      <w:r>
        <w:rPr>
          <w:rFonts w:ascii="宋体" w:hAnsi="宋体" w:cs="宋体" w:eastAsia="宋体" w:hint="default"/>
          <w:spacing w:val="-2"/>
          <w:sz w:val="18"/>
          <w:szCs w:val="18"/>
        </w:rPr>
        <w:t>元</w:t>
      </w:r>
      <w:r>
        <w:rPr>
          <w:rFonts w:ascii="Times New Roman" w:hAnsi="Times New Roman" w:cs="Times New Roman" w:eastAsia="Times New Roman" w:hint="default"/>
          <w:sz w:val="18"/>
          <w:szCs w:val="18"/>
        </w:rPr>
        <w:t>,</w:t>
      </w:r>
      <w:r>
        <w:rPr>
          <w:rFonts w:ascii="宋体" w:hAnsi="宋体" w:cs="宋体" w:eastAsia="宋体" w:hint="default"/>
          <w:spacing w:val="-2"/>
          <w:sz w:val="18"/>
          <w:szCs w:val="18"/>
        </w:rPr>
        <w:t>比</w:t>
      </w:r>
      <w:r>
        <w:rPr>
          <w:rFonts w:ascii="宋体" w:hAnsi="宋体" w:cs="宋体" w:eastAsia="宋体" w:hint="default"/>
          <w:sz w:val="18"/>
          <w:szCs w:val="18"/>
        </w:rPr>
        <w:t>去年同期相比分别增长</w:t>
      </w:r>
      <w:r>
        <w:rPr>
          <w:rFonts w:ascii="Times New Roman" w:hAnsi="Times New Roman" w:cs="Times New Roman" w:eastAsia="Times New Roman" w:hint="default"/>
          <w:sz w:val="18"/>
          <w:szCs w:val="18"/>
        </w:rPr>
        <w:t>-20.4</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宋体" w:hAnsi="宋体" w:cs="宋体" w:eastAsia="宋体" w:hint="default"/>
          <w:spacing w:val="-87"/>
          <w:sz w:val="18"/>
          <w:szCs w:val="18"/>
        </w:rPr>
        <w:t>、</w:t>
      </w:r>
      <w:r>
        <w:rPr>
          <w:rFonts w:ascii="Times New Roman" w:hAnsi="Times New Roman" w:cs="Times New Roman" w:eastAsia="Times New Roman" w:hint="default"/>
          <w:sz w:val="18"/>
          <w:szCs w:val="18"/>
        </w:rPr>
        <w:t>45.15%</w:t>
      </w:r>
      <w:r>
        <w:rPr>
          <w:rFonts w:ascii="宋体" w:hAnsi="宋体" w:cs="宋体" w:eastAsia="宋体" w:hint="default"/>
          <w:spacing w:val="-87"/>
          <w:sz w:val="18"/>
          <w:szCs w:val="18"/>
        </w:rPr>
        <w:t>、</w:t>
      </w:r>
      <w:r>
        <w:rPr>
          <w:rFonts w:ascii="Times New Roman" w:hAnsi="Times New Roman" w:cs="Times New Roman" w:eastAsia="Times New Roman" w:hint="default"/>
          <w:sz w:val="18"/>
          <w:szCs w:val="18"/>
        </w:rPr>
        <w:t>45.15</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w:t>
      </w:r>
    </w:p>
    <w:p>
      <w:pPr>
        <w:spacing w:line="384" w:lineRule="auto" w:before="148"/>
        <w:ind w:left="57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）北京数码视讯软件技术发展有限公司（以下简称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软件技术</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spacing w:val="-4"/>
          <w:sz w:val="18"/>
          <w:szCs w:val="18"/>
        </w:rPr>
        <w:t>截止</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31</w:t>
      </w:r>
      <w:r>
        <w:rPr>
          <w:rFonts w:ascii="宋体" w:hAnsi="宋体" w:cs="宋体" w:eastAsia="宋体" w:hint="default"/>
          <w:spacing w:val="-4"/>
          <w:sz w:val="18"/>
          <w:szCs w:val="18"/>
        </w:rPr>
        <w:t>日，软件技术公司总资产</w:t>
      </w:r>
      <w:r>
        <w:rPr>
          <w:rFonts w:ascii="Times New Roman" w:hAnsi="Times New Roman" w:cs="Times New Roman" w:eastAsia="Times New Roman" w:hint="default"/>
          <w:spacing w:val="-4"/>
          <w:sz w:val="18"/>
          <w:szCs w:val="18"/>
        </w:rPr>
        <w:t>118,455,904.75</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净资产</w:t>
      </w:r>
      <w:r>
        <w:rPr>
          <w:rFonts w:ascii="Times New Roman" w:hAnsi="Times New Roman" w:cs="Times New Roman" w:eastAsia="Times New Roman" w:hint="default"/>
          <w:spacing w:val="-4"/>
          <w:sz w:val="18"/>
          <w:szCs w:val="18"/>
        </w:rPr>
        <w:t>86,778,922.69</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分别增长</w:t>
      </w:r>
      <w:r>
        <w:rPr>
          <w:rFonts w:ascii="Times New Roman" w:hAnsi="Times New Roman" w:cs="Times New Roman" w:eastAsia="Times New Roman" w:hint="default"/>
          <w:spacing w:val="-4"/>
          <w:sz w:val="18"/>
          <w:szCs w:val="18"/>
        </w:rPr>
        <w:t>1675.88%</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3639.33%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w:t>
      </w:r>
    </w:p>
    <w:p>
      <w:pPr>
        <w:spacing w:line="239"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年实现营业收入</w:t>
      </w:r>
      <w:r>
        <w:rPr>
          <w:rFonts w:ascii="Times New Roman" w:hAnsi="Times New Roman" w:cs="Times New Roman" w:eastAsia="Times New Roman" w:hint="default"/>
          <w:sz w:val="18"/>
          <w:szCs w:val="18"/>
        </w:rPr>
        <w:t>205,335,536.33</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72,486,283.23</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84,458,217.18</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比去年同期相比分别增长</w:t>
      </w:r>
      <w:r>
        <w:rPr>
          <w:rFonts w:ascii="Times New Roman" w:hAnsi="Times New Roman" w:cs="Times New Roman" w:eastAsia="Times New Roman" w:hint="default"/>
          <w:sz w:val="18"/>
          <w:szCs w:val="18"/>
        </w:rPr>
        <w:t>211395.60%</w:t>
      </w:r>
      <w:r>
        <w:rPr>
          <w:rFonts w:ascii="宋体" w:hAnsi="宋体" w:cs="宋体" w:eastAsia="宋体" w:hint="default"/>
          <w:sz w:val="18"/>
          <w:szCs w:val="18"/>
        </w:rPr>
        <w:t>、</w:t>
      </w:r>
    </w:p>
    <w:p>
      <w:pPr>
        <w:spacing w:before="11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1043.92%</w:t>
      </w:r>
      <w:r>
        <w:rPr>
          <w:rFonts w:ascii="宋体" w:hAnsi="宋体" w:cs="宋体" w:eastAsia="宋体" w:hint="default"/>
          <w:sz w:val="18"/>
          <w:szCs w:val="18"/>
        </w:rPr>
        <w:t>、</w:t>
      </w:r>
      <w:r>
        <w:rPr>
          <w:rFonts w:ascii="Times New Roman" w:hAnsi="Times New Roman" w:cs="Times New Roman" w:eastAsia="Times New Roman" w:hint="default"/>
          <w:sz w:val="18"/>
          <w:szCs w:val="18"/>
        </w:rPr>
        <w:t>1199.82%</w:t>
      </w:r>
      <w:r>
        <w:rPr>
          <w:rFonts w:ascii="宋体" w:hAnsi="宋体" w:cs="宋体" w:eastAsia="宋体" w:hint="default"/>
          <w:sz w:val="18"/>
          <w:szCs w:val="18"/>
        </w:rPr>
        <w:t>。</w:t>
      </w:r>
    </w:p>
    <w:p>
      <w:pPr>
        <w:spacing w:line="381" w:lineRule="auto" w:before="149"/>
        <w:ind w:left="57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）数码视讯美国控股公司（以下简称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美国公司</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spacing w:val="-2"/>
          <w:sz w:val="18"/>
          <w:szCs w:val="18"/>
        </w:rPr>
        <w:t>截止</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日，美国公司总资产</w:t>
      </w:r>
      <w:r>
        <w:rPr>
          <w:rFonts w:ascii="Times New Roman" w:hAnsi="Times New Roman" w:cs="Times New Roman" w:eastAsia="Times New Roman" w:hint="default"/>
          <w:spacing w:val="-2"/>
          <w:sz w:val="18"/>
          <w:szCs w:val="18"/>
        </w:rPr>
        <w:t>241,303,996.69</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净资产</w:t>
      </w:r>
      <w:r>
        <w:rPr>
          <w:rFonts w:ascii="Times New Roman" w:hAnsi="Times New Roman" w:cs="Times New Roman" w:eastAsia="Times New Roman" w:hint="default"/>
          <w:spacing w:val="-2"/>
          <w:sz w:val="18"/>
          <w:szCs w:val="18"/>
        </w:rPr>
        <w:t>179,480,549.67</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分别增长</w:t>
      </w:r>
      <w:r>
        <w:rPr>
          <w:rFonts w:ascii="Times New Roman" w:hAnsi="Times New Roman" w:cs="Times New Roman" w:eastAsia="Times New Roman" w:hint="default"/>
          <w:spacing w:val="-2"/>
          <w:sz w:val="18"/>
          <w:szCs w:val="18"/>
        </w:rPr>
        <w:t>332.05%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278650.70%</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2014</w:t>
      </w:r>
    </w:p>
    <w:p>
      <w:pPr>
        <w:spacing w:line="241"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宋体" w:hAnsi="宋体" w:cs="宋体" w:eastAsia="宋体" w:hint="default"/>
          <w:sz w:val="18"/>
          <w:szCs w:val="18"/>
        </w:rPr>
        <w:t>实</w:t>
      </w:r>
      <w:r>
        <w:rPr>
          <w:rFonts w:ascii="宋体" w:hAnsi="宋体" w:cs="宋体" w:eastAsia="宋体" w:hint="default"/>
          <w:spacing w:val="-68"/>
          <w:sz w:val="18"/>
          <w:szCs w:val="18"/>
        </w:rPr>
        <w:t> </w:t>
      </w:r>
      <w:r>
        <w:rPr>
          <w:rFonts w:ascii="宋体" w:hAnsi="宋体" w:cs="宋体" w:eastAsia="宋体" w:hint="default"/>
          <w:sz w:val="18"/>
          <w:szCs w:val="18"/>
        </w:rPr>
        <w:t>现</w:t>
      </w:r>
      <w:r>
        <w:rPr>
          <w:rFonts w:ascii="宋体" w:hAnsi="宋体" w:cs="宋体" w:eastAsia="宋体" w:hint="default"/>
          <w:spacing w:val="-67"/>
          <w:sz w:val="18"/>
          <w:szCs w:val="18"/>
        </w:rPr>
        <w:t> </w:t>
      </w:r>
      <w:r>
        <w:rPr>
          <w:rFonts w:ascii="宋体" w:hAnsi="宋体" w:cs="宋体" w:eastAsia="宋体" w:hint="default"/>
          <w:sz w:val="18"/>
          <w:szCs w:val="18"/>
        </w:rPr>
        <w:t>营</w:t>
      </w:r>
      <w:r>
        <w:rPr>
          <w:rFonts w:ascii="宋体" w:hAnsi="宋体" w:cs="宋体" w:eastAsia="宋体" w:hint="default"/>
          <w:spacing w:val="-68"/>
          <w:sz w:val="18"/>
          <w:szCs w:val="18"/>
        </w:rPr>
        <w:t> </w:t>
      </w:r>
      <w:r>
        <w:rPr>
          <w:rFonts w:ascii="宋体" w:hAnsi="宋体" w:cs="宋体" w:eastAsia="宋体" w:hint="default"/>
          <w:sz w:val="18"/>
          <w:szCs w:val="18"/>
        </w:rPr>
        <w:t>业</w:t>
      </w:r>
      <w:r>
        <w:rPr>
          <w:rFonts w:ascii="宋体" w:hAnsi="宋体" w:cs="宋体" w:eastAsia="宋体" w:hint="default"/>
          <w:spacing w:val="-67"/>
          <w:sz w:val="18"/>
          <w:szCs w:val="18"/>
        </w:rPr>
        <w:t> </w:t>
      </w:r>
      <w:r>
        <w:rPr>
          <w:rFonts w:ascii="宋体" w:hAnsi="宋体" w:cs="宋体" w:eastAsia="宋体" w:hint="default"/>
          <w:sz w:val="18"/>
          <w:szCs w:val="18"/>
        </w:rPr>
        <w:t>收</w:t>
      </w:r>
      <w:r>
        <w:rPr>
          <w:rFonts w:ascii="宋体" w:hAnsi="宋体" w:cs="宋体" w:eastAsia="宋体" w:hint="default"/>
          <w:spacing w:val="-67"/>
          <w:sz w:val="18"/>
          <w:szCs w:val="18"/>
        </w:rPr>
        <w:t> </w:t>
      </w:r>
      <w:r>
        <w:rPr>
          <w:rFonts w:ascii="宋体" w:hAnsi="宋体" w:cs="宋体" w:eastAsia="宋体" w:hint="default"/>
          <w:sz w:val="18"/>
          <w:szCs w:val="18"/>
        </w:rPr>
        <w:t>入</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289,727.32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元</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营</w:t>
      </w:r>
      <w:r>
        <w:rPr>
          <w:rFonts w:ascii="宋体" w:hAnsi="宋体" w:cs="宋体" w:eastAsia="宋体" w:hint="default"/>
          <w:spacing w:val="-68"/>
          <w:sz w:val="18"/>
          <w:szCs w:val="18"/>
        </w:rPr>
        <w:t> </w:t>
      </w:r>
      <w:r>
        <w:rPr>
          <w:rFonts w:ascii="宋体" w:hAnsi="宋体" w:cs="宋体" w:eastAsia="宋体" w:hint="default"/>
          <w:sz w:val="18"/>
          <w:szCs w:val="18"/>
        </w:rPr>
        <w:t>业</w:t>
      </w:r>
      <w:r>
        <w:rPr>
          <w:rFonts w:ascii="宋体" w:hAnsi="宋体" w:cs="宋体" w:eastAsia="宋体" w:hint="default"/>
          <w:spacing w:val="-67"/>
          <w:sz w:val="18"/>
          <w:szCs w:val="18"/>
        </w:rPr>
        <w:t> </w:t>
      </w:r>
      <w:r>
        <w:rPr>
          <w:rFonts w:ascii="宋体" w:hAnsi="宋体" w:cs="宋体" w:eastAsia="宋体" w:hint="default"/>
          <w:sz w:val="18"/>
          <w:szCs w:val="18"/>
        </w:rPr>
        <w:t>利</w:t>
      </w:r>
      <w:r>
        <w:rPr>
          <w:rFonts w:ascii="宋体" w:hAnsi="宋体" w:cs="宋体" w:eastAsia="宋体" w:hint="default"/>
          <w:spacing w:val="-68"/>
          <w:sz w:val="18"/>
          <w:szCs w:val="18"/>
        </w:rPr>
        <w:t> </w:t>
      </w:r>
      <w:r>
        <w:rPr>
          <w:rFonts w:ascii="宋体" w:hAnsi="宋体" w:cs="宋体" w:eastAsia="宋体" w:hint="default"/>
          <w:sz w:val="18"/>
          <w:szCs w:val="18"/>
        </w:rPr>
        <w:t>润</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-3,885,709.51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元</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pacing w:val="14"/>
          <w:sz w:val="18"/>
          <w:szCs w:val="18"/>
        </w:rPr>
        <w:t>净利润</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-3,870,347.51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元</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比</w:t>
      </w:r>
      <w:r>
        <w:rPr>
          <w:rFonts w:ascii="宋体" w:hAnsi="宋体" w:cs="宋体" w:eastAsia="宋体" w:hint="default"/>
          <w:spacing w:val="-68"/>
          <w:sz w:val="18"/>
          <w:szCs w:val="18"/>
        </w:rPr>
        <w:t> </w:t>
      </w:r>
      <w:r>
        <w:rPr>
          <w:rFonts w:ascii="宋体" w:hAnsi="宋体" w:cs="宋体" w:eastAsia="宋体" w:hint="default"/>
          <w:sz w:val="18"/>
          <w:szCs w:val="18"/>
        </w:rPr>
        <w:t>去</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宋体" w:hAnsi="宋体" w:cs="宋体" w:eastAsia="宋体" w:hint="default"/>
          <w:sz w:val="18"/>
          <w:szCs w:val="18"/>
        </w:rPr>
        <w:t>同</w:t>
      </w:r>
      <w:r>
        <w:rPr>
          <w:rFonts w:ascii="宋体" w:hAnsi="宋体" w:cs="宋体" w:eastAsia="宋体" w:hint="default"/>
          <w:spacing w:val="-68"/>
          <w:sz w:val="18"/>
          <w:szCs w:val="18"/>
        </w:rPr>
        <w:t> </w:t>
      </w:r>
      <w:r>
        <w:rPr>
          <w:rFonts w:ascii="宋体" w:hAnsi="宋体" w:cs="宋体" w:eastAsia="宋体" w:hint="default"/>
          <w:sz w:val="18"/>
          <w:szCs w:val="18"/>
        </w:rPr>
        <w:t>期</w:t>
      </w:r>
      <w:r>
        <w:rPr>
          <w:rFonts w:ascii="宋体" w:hAnsi="宋体" w:cs="宋体" w:eastAsia="宋体" w:hint="default"/>
          <w:spacing w:val="-67"/>
          <w:sz w:val="18"/>
          <w:szCs w:val="18"/>
        </w:rPr>
        <w:t> </w:t>
      </w:r>
      <w:r>
        <w:rPr>
          <w:rFonts w:ascii="宋体" w:hAnsi="宋体" w:cs="宋体" w:eastAsia="宋体" w:hint="default"/>
          <w:sz w:val="18"/>
          <w:szCs w:val="18"/>
        </w:rPr>
        <w:t>相</w:t>
      </w:r>
      <w:r>
        <w:rPr>
          <w:rFonts w:ascii="宋体" w:hAnsi="宋体" w:cs="宋体" w:eastAsia="宋体" w:hint="default"/>
          <w:spacing w:val="-68"/>
          <w:sz w:val="18"/>
          <w:szCs w:val="18"/>
        </w:rPr>
        <w:t> </w:t>
      </w:r>
      <w:r>
        <w:rPr>
          <w:rFonts w:ascii="宋体" w:hAnsi="宋体" w:cs="宋体" w:eastAsia="宋体" w:hint="default"/>
          <w:sz w:val="18"/>
          <w:szCs w:val="18"/>
        </w:rPr>
        <w:t>比</w:t>
      </w:r>
      <w:r>
        <w:rPr>
          <w:rFonts w:ascii="宋体" w:hAnsi="宋体" w:cs="宋体" w:eastAsia="宋体" w:hint="default"/>
          <w:spacing w:val="-67"/>
          <w:sz w:val="18"/>
          <w:szCs w:val="18"/>
        </w:rPr>
        <w:t> </w:t>
      </w:r>
      <w:r>
        <w:rPr>
          <w:rFonts w:ascii="宋体" w:hAnsi="宋体" w:cs="宋体" w:eastAsia="宋体" w:hint="default"/>
          <w:sz w:val="18"/>
          <w:szCs w:val="18"/>
        </w:rPr>
        <w:t>分</w:t>
      </w:r>
      <w:r>
        <w:rPr>
          <w:rFonts w:ascii="宋体" w:hAnsi="宋体" w:cs="宋体" w:eastAsia="宋体" w:hint="default"/>
          <w:spacing w:val="-67"/>
          <w:sz w:val="18"/>
          <w:szCs w:val="18"/>
        </w:rPr>
        <w:t> </w:t>
      </w:r>
      <w:r>
        <w:rPr>
          <w:rFonts w:ascii="宋体" w:hAnsi="宋体" w:cs="宋体" w:eastAsia="宋体" w:hint="default"/>
          <w:sz w:val="18"/>
          <w:szCs w:val="18"/>
        </w:rPr>
        <w:t>别</w:t>
      </w:r>
      <w:r>
        <w:rPr>
          <w:rFonts w:ascii="宋体" w:hAnsi="宋体" w:cs="宋体" w:eastAsia="宋体" w:hint="default"/>
          <w:spacing w:val="-68"/>
          <w:sz w:val="18"/>
          <w:szCs w:val="18"/>
        </w:rPr>
        <w:t> </w:t>
      </w:r>
      <w:r>
        <w:rPr>
          <w:rFonts w:ascii="宋体" w:hAnsi="宋体" w:cs="宋体" w:eastAsia="宋体" w:hint="default"/>
          <w:sz w:val="18"/>
          <w:szCs w:val="18"/>
        </w:rPr>
        <w:t>增</w:t>
      </w:r>
      <w:r>
        <w:rPr>
          <w:rFonts w:ascii="宋体" w:hAnsi="宋体" w:cs="宋体" w:eastAsia="宋体" w:hint="default"/>
          <w:spacing w:val="-68"/>
          <w:sz w:val="18"/>
          <w:szCs w:val="18"/>
        </w:rPr>
        <w:t> </w:t>
      </w:r>
      <w:r>
        <w:rPr>
          <w:rFonts w:ascii="宋体" w:hAnsi="宋体" w:cs="宋体" w:eastAsia="宋体" w:hint="default"/>
          <w:sz w:val="18"/>
          <w:szCs w:val="18"/>
        </w:rPr>
        <w:t>长</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w:t>
      </w:r>
    </w:p>
    <w:p>
      <w:pPr>
        <w:spacing w:before="11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-113211.21%</w:t>
      </w:r>
      <w:r>
        <w:rPr>
          <w:rFonts w:ascii="宋体" w:hAnsi="宋体" w:cs="宋体" w:eastAsia="宋体" w:hint="default"/>
          <w:sz w:val="18"/>
          <w:szCs w:val="18"/>
        </w:rPr>
        <w:t>、</w:t>
      </w:r>
      <w:r>
        <w:rPr>
          <w:rFonts w:ascii="Times New Roman" w:hAnsi="Times New Roman" w:cs="Times New Roman" w:eastAsia="Times New Roman" w:hint="default"/>
          <w:sz w:val="18"/>
          <w:szCs w:val="18"/>
        </w:rPr>
        <w:t>-112764.03%</w:t>
      </w:r>
      <w:r>
        <w:rPr>
          <w:rFonts w:ascii="宋体" w:hAnsi="宋体" w:cs="宋体" w:eastAsia="宋体" w:hint="default"/>
          <w:sz w:val="18"/>
          <w:szCs w:val="18"/>
        </w:rPr>
        <w:t>。</w:t>
      </w:r>
    </w:p>
    <w:p>
      <w:pPr>
        <w:spacing w:line="384" w:lineRule="auto" w:before="149"/>
        <w:ind w:left="573" w:right="28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）浙江海宁完美星空传媒有限公司（以下简称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浙江完美</w:t>
      </w:r>
      <w:r>
        <w:rPr>
          <w:rFonts w:ascii="Times New Roman" w:hAnsi="Times New Roman" w:cs="Times New Roman" w:eastAsia="Times New Roman" w:hint="default"/>
          <w:sz w:val="18"/>
          <w:szCs w:val="18"/>
        </w:rPr>
        <w:t>”</w:t>
      </w:r>
      <w:r>
        <w:rPr>
          <w:rFonts w:ascii="宋体" w:hAnsi="宋体" w:cs="宋体" w:eastAsia="宋体" w:hint="default"/>
          <w:sz w:val="18"/>
          <w:szCs w:val="18"/>
        </w:rPr>
        <w:t>） 截止</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日，浙江完美总资产</w:t>
      </w:r>
      <w:r>
        <w:rPr>
          <w:rFonts w:ascii="Times New Roman" w:hAnsi="Times New Roman" w:cs="Times New Roman" w:eastAsia="Times New Roman" w:hint="default"/>
          <w:sz w:val="18"/>
          <w:szCs w:val="18"/>
        </w:rPr>
        <w:t>47,797,132.65</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w:t>
      </w:r>
      <w:r>
        <w:rPr>
          <w:rFonts w:ascii="Times New Roman" w:hAnsi="Times New Roman" w:cs="Times New Roman" w:eastAsia="Times New Roman" w:hint="default"/>
          <w:sz w:val="18"/>
          <w:szCs w:val="18"/>
        </w:rPr>
        <w:t>10,470,425.83</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分别增长</w:t>
      </w:r>
      <w:r>
        <w:rPr>
          <w:rFonts w:ascii="Times New Roman" w:hAnsi="Times New Roman" w:cs="Times New Roman" w:eastAsia="Times New Roman" w:hint="default"/>
          <w:sz w:val="18"/>
          <w:szCs w:val="18"/>
        </w:rPr>
        <w:t>201.43%</w:t>
      </w:r>
      <w:r>
        <w:rPr>
          <w:rFonts w:ascii="宋体" w:hAnsi="宋体" w:cs="宋体" w:eastAsia="宋体" w:hint="default"/>
          <w:sz w:val="18"/>
          <w:szCs w:val="18"/>
        </w:rPr>
        <w:t>、</w:t>
      </w:r>
      <w:r>
        <w:rPr>
          <w:rFonts w:ascii="Times New Roman" w:hAnsi="Times New Roman" w:cs="Times New Roman" w:eastAsia="Times New Roman" w:hint="default"/>
          <w:sz w:val="18"/>
          <w:szCs w:val="18"/>
        </w:rPr>
        <w:t>4.87%</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年实现</w:t>
      </w:r>
    </w:p>
    <w:p>
      <w:pPr>
        <w:spacing w:line="239"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7,572,815.52</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419,809.90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486,399.70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比去年同期相比分别增长</w:t>
      </w:r>
      <w:r>
        <w:rPr>
          <w:rFonts w:ascii="Times New Roman" w:hAnsi="Times New Roman" w:cs="Times New Roman" w:eastAsia="Times New Roman" w:hint="default"/>
          <w:sz w:val="18"/>
          <w:szCs w:val="18"/>
        </w:rPr>
        <w:t>100.00%</w:t>
      </w:r>
      <w:r>
        <w:rPr>
          <w:rFonts w:ascii="宋体" w:hAnsi="宋体" w:cs="宋体" w:eastAsia="宋体" w:hint="default"/>
          <w:sz w:val="18"/>
          <w:szCs w:val="18"/>
        </w:rPr>
        <w:t>、</w:t>
      </w:r>
      <w:r>
        <w:rPr>
          <w:rFonts w:ascii="Times New Roman" w:hAnsi="Times New Roman" w:cs="Times New Roman" w:eastAsia="Times New Roman" w:hint="default"/>
          <w:sz w:val="18"/>
          <w:szCs w:val="18"/>
        </w:rPr>
        <w:t>2728.10%</w:t>
      </w:r>
      <w:r>
        <w:rPr>
          <w:rFonts w:ascii="宋体" w:hAnsi="宋体" w:cs="宋体" w:eastAsia="宋体" w:hint="default"/>
          <w:sz w:val="18"/>
          <w:szCs w:val="18"/>
        </w:rPr>
        <w:t>、</w:t>
      </w:r>
      <w:r>
        <w:rPr>
          <w:rFonts w:ascii="Times New Roman" w:hAnsi="Times New Roman" w:cs="Times New Roman" w:eastAsia="Times New Roman" w:hint="default"/>
          <w:sz w:val="18"/>
          <w:szCs w:val="18"/>
        </w:rPr>
        <w:t>3144.97%</w:t>
      </w:r>
      <w:r>
        <w:rPr>
          <w:rFonts w:ascii="宋体" w:hAnsi="宋体" w:cs="宋体" w:eastAsia="宋体" w:hint="default"/>
          <w:sz w:val="18"/>
          <w:szCs w:val="18"/>
        </w:rPr>
        <w:t>。</w:t>
      </w:r>
    </w:p>
    <w:p>
      <w:pPr>
        <w:spacing w:line="384" w:lineRule="auto" w:before="149"/>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r>
        <w:rPr>
          <w:rFonts w:ascii="Times New Roman" w:hAnsi="Times New Roman" w:cs="Times New Roman" w:eastAsia="Times New Roman" w:hint="default"/>
          <w:sz w:val="18"/>
          <w:szCs w:val="18"/>
        </w:rPr>
        <w:t>Sumavision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SFO</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“SFO”</w:t>
      </w:r>
      <w:r>
        <w:rPr>
          <w:rFonts w:ascii="宋体" w:hAnsi="宋体" w:cs="宋体" w:eastAsia="宋体" w:hint="default"/>
          <w:sz w:val="18"/>
          <w:szCs w:val="18"/>
        </w:rPr>
        <w:t>，为本报告期新增） 截止</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SFO</w:t>
      </w:r>
      <w:r>
        <w:rPr>
          <w:rFonts w:ascii="宋体" w:hAnsi="宋体" w:cs="宋体" w:eastAsia="宋体" w:hint="default"/>
          <w:sz w:val="18"/>
          <w:szCs w:val="18"/>
        </w:rPr>
        <w:t>总资产</w:t>
      </w:r>
      <w:r>
        <w:rPr>
          <w:rFonts w:ascii="Times New Roman" w:hAnsi="Times New Roman" w:cs="Times New Roman" w:eastAsia="Times New Roman" w:hint="default"/>
          <w:sz w:val="18"/>
          <w:szCs w:val="18"/>
        </w:rPr>
        <w:t>130,667,522.57</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w:t>
      </w:r>
      <w:r>
        <w:rPr>
          <w:rFonts w:ascii="Times New Roman" w:hAnsi="Times New Roman" w:cs="Times New Roman" w:eastAsia="Times New Roman" w:hint="default"/>
          <w:sz w:val="18"/>
          <w:szCs w:val="18"/>
        </w:rPr>
        <w:t>128,357,012.52</w:t>
      </w:r>
      <w:r>
        <w:rPr>
          <w:rFonts w:ascii="宋体" w:hAnsi="宋体" w:cs="宋体" w:eastAsia="宋体" w:hint="default"/>
          <w:sz w:val="18"/>
          <w:szCs w:val="18"/>
        </w:rPr>
        <w:t>元。</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年实现营业收入</w:t>
      </w:r>
      <w:r>
        <w:rPr>
          <w:rFonts w:ascii="Times New Roman" w:hAnsi="Times New Roman" w:cs="Times New Roman" w:eastAsia="Times New Roman" w:hint="default"/>
          <w:sz w:val="18"/>
          <w:szCs w:val="18"/>
        </w:rPr>
        <w:t>9,469,147.00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营业</w:t>
      </w:r>
    </w:p>
    <w:p>
      <w:pPr>
        <w:spacing w:line="241"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利润</w:t>
      </w:r>
      <w:r>
        <w:rPr>
          <w:rFonts w:ascii="Times New Roman" w:hAnsi="Times New Roman" w:cs="Times New Roman" w:eastAsia="Times New Roman" w:hint="default"/>
          <w:sz w:val="18"/>
          <w:szCs w:val="18"/>
        </w:rPr>
        <w:t>-142,586.15</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-142,586.15</w:t>
      </w:r>
      <w:r>
        <w:rPr>
          <w:rFonts w:ascii="宋体" w:hAnsi="宋体" w:cs="宋体" w:eastAsia="宋体" w:hint="default"/>
          <w:sz w:val="18"/>
          <w:szCs w:val="18"/>
        </w:rPr>
        <w:t>元。</w:t>
      </w:r>
    </w:p>
    <w:p>
      <w:pPr>
        <w:spacing w:line="384" w:lineRule="auto" w:before="148"/>
        <w:ind w:left="57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）福州兆科智能卡有限公司（以下简称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福州兆科</w:t>
      </w:r>
      <w:r>
        <w:rPr>
          <w:rFonts w:ascii="Times New Roman" w:hAnsi="Times New Roman" w:cs="Times New Roman" w:eastAsia="Times New Roman" w:hint="default"/>
          <w:sz w:val="18"/>
          <w:szCs w:val="18"/>
        </w:rPr>
        <w:t>”</w:t>
      </w:r>
      <w:r>
        <w:rPr>
          <w:rFonts w:ascii="宋体" w:hAnsi="宋体" w:cs="宋体" w:eastAsia="宋体" w:hint="default"/>
          <w:sz w:val="18"/>
          <w:szCs w:val="18"/>
        </w:rPr>
        <w:t>，为本报告期新增） </w:t>
      </w:r>
      <w:r>
        <w:rPr>
          <w:rFonts w:ascii="宋体" w:hAnsi="宋体" w:cs="宋体" w:eastAsia="宋体" w:hint="default"/>
          <w:spacing w:val="-1"/>
          <w:sz w:val="18"/>
          <w:szCs w:val="18"/>
        </w:rPr>
        <w:t>截止</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日，福州兆科总资产</w:t>
      </w:r>
      <w:r>
        <w:rPr>
          <w:rFonts w:ascii="Times New Roman" w:hAnsi="Times New Roman" w:cs="Times New Roman" w:eastAsia="Times New Roman" w:hint="default"/>
          <w:spacing w:val="-1"/>
          <w:sz w:val="18"/>
          <w:szCs w:val="18"/>
        </w:rPr>
        <w:t>107,257,412.92</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净资产</w:t>
      </w:r>
      <w:r>
        <w:rPr>
          <w:rFonts w:ascii="Times New Roman" w:hAnsi="Times New Roman" w:cs="Times New Roman" w:eastAsia="Times New Roman" w:hint="default"/>
          <w:spacing w:val="-1"/>
          <w:sz w:val="18"/>
          <w:szCs w:val="18"/>
        </w:rPr>
        <w:t>61,835,372.34</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年实现营业收入</w:t>
      </w:r>
      <w:r>
        <w:rPr>
          <w:rFonts w:ascii="Times New Roman" w:hAnsi="Times New Roman" w:cs="Times New Roman" w:eastAsia="Times New Roman" w:hint="default"/>
          <w:spacing w:val="-1"/>
          <w:sz w:val="18"/>
          <w:szCs w:val="18"/>
        </w:rPr>
        <w:t>15,480,917.26</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w:t>
      </w:r>
    </w:p>
    <w:p>
      <w:pPr>
        <w:spacing w:after="0" w:line="384" w:lineRule="auto"/>
        <w:jc w:val="left"/>
        <w:rPr>
          <w:rFonts w:ascii="Times New Roman" w:hAnsi="Times New Roman" w:cs="Times New Roman" w:eastAsia="Times New Roman" w:hint="default"/>
          <w:sz w:val="18"/>
          <w:szCs w:val="18"/>
        </w:rPr>
        <w:sectPr>
          <w:footerReference w:type="default" r:id="rId10"/>
          <w:pgSz w:w="11910" w:h="16840"/>
          <w:pgMar w:footer="1226" w:header="0" w:top="780" w:bottom="1420" w:left="980" w:right="840"/>
          <w:pgNumType w:start="24"/>
        </w:sectPr>
      </w:pPr>
    </w:p>
    <w:p>
      <w:pPr>
        <w:tabs>
          <w:tab w:pos="8129" w:val="left" w:leader="none"/>
        </w:tabs>
        <w:spacing w:before="23"/>
        <w:ind w:left="207" w:right="104"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3"/>
          <w:szCs w:val="23"/>
        </w:rPr>
      </w:pPr>
    </w:p>
    <w:p>
      <w:pPr>
        <w:spacing w:before="44"/>
        <w:ind w:left="153" w:right="104" w:firstLine="0"/>
        <w:jc w:val="left"/>
        <w:rPr>
          <w:rFonts w:ascii="宋体" w:hAnsi="宋体" w:cs="宋体" w:eastAsia="宋体"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-9,633,776.83</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-6,775,037.25</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3" w:right="104"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3" w:right="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1736"/>
        <w:gridCol w:w="3047"/>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1"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2" w:right="53" w:hanging="360"/>
              <w:jc w:val="left"/>
              <w:rPr>
                <w:rFonts w:ascii="宋体" w:hAnsi="宋体" w:cs="宋体" w:eastAsia="宋体" w:hint="default"/>
                <w:sz w:val="18"/>
                <w:szCs w:val="18"/>
              </w:rPr>
            </w:pPr>
            <w:r>
              <w:rPr>
                <w:rFonts w:ascii="宋体" w:hAnsi="宋体" w:cs="宋体" w:eastAsia="宋体" w:hint="default"/>
                <w:sz w:val="18"/>
                <w:szCs w:val="18"/>
              </w:rPr>
              <w:t>报告期内取得和处置 子公司方式</w:t>
            </w:r>
          </w:p>
        </w:tc>
        <w:tc>
          <w:tcPr>
            <w:tcW w:w="3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福州兆科智能卡有限公司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为拓展银行卡业务，收购具有 相应资质的子公司</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对银行卡业务开展有积极影响</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Sumavision  </w:t>
            </w:r>
            <w:r>
              <w:rPr>
                <w:rFonts w:ascii="Times New Roman"/>
                <w:spacing w:val="41"/>
                <w:sz w:val="18"/>
              </w:rPr>
              <w:t> </w:t>
            </w:r>
            <w:r>
              <w:rPr>
                <w:rFonts w:ascii="Times New Roman"/>
                <w:sz w:val="18"/>
              </w:rPr>
              <w:t>SFO</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为拓展海外市场，寻找投资机 会</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2"/>
              <w:jc w:val="left"/>
              <w:rPr>
                <w:rFonts w:ascii="宋体" w:hAnsi="宋体" w:cs="宋体" w:eastAsia="宋体" w:hint="default"/>
                <w:sz w:val="18"/>
                <w:szCs w:val="18"/>
              </w:rPr>
            </w:pPr>
            <w:r>
              <w:rPr>
                <w:rFonts w:ascii="宋体" w:hAnsi="宋体" w:cs="宋体" w:eastAsia="宋体" w:hint="default"/>
                <w:sz w:val="18"/>
                <w:szCs w:val="18"/>
              </w:rPr>
              <w:t>对海外业务开展及产业链延伸有积极 影响</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both"/>
        <w:rPr>
          <w:b w:val="0"/>
          <w:bCs w:val="0"/>
        </w:rPr>
      </w:pPr>
      <w:bookmarkStart w:name="（7）公司控制的特殊目的主体情况" w:id="32"/>
      <w:bookmarkEnd w:id="32"/>
      <w:r>
        <w:rPr>
          <w:b w:val="0"/>
          <w:bCs w:val="0"/>
        </w:rPr>
      </w: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宋体" w:hAnsi="宋体" w:cs="宋体" w:eastAsia="宋体" w:hint="default"/>
          <w:spacing w:val="8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4"/>
        <w:spacing w:line="240" w:lineRule="auto"/>
        <w:ind w:right="0"/>
        <w:jc w:val="both"/>
        <w:rPr>
          <w:b w:val="0"/>
          <w:bCs w:val="0"/>
        </w:rPr>
      </w:pPr>
      <w:bookmarkStart w:name="二、公司未来发展的展望" w:id="33"/>
      <w:bookmarkEnd w:id="33"/>
      <w:r>
        <w:rPr>
          <w:b w:val="0"/>
          <w:bCs w:val="0"/>
        </w:rPr>
      </w:r>
      <w:r>
        <w:rPr/>
        <w:t>二、公司未来发展的展望</w:t>
      </w:r>
      <w:r>
        <w:rPr>
          <w:b w:val="0"/>
          <w:bCs w:val="0"/>
        </w:rPr>
      </w:r>
    </w:p>
    <w:p>
      <w:pPr>
        <w:spacing w:line="240" w:lineRule="auto" w:before="9"/>
        <w:rPr>
          <w:rFonts w:ascii="宋体" w:hAnsi="宋体" w:cs="宋体" w:eastAsia="宋体" w:hint="default"/>
          <w:b/>
          <w:bCs/>
          <w:sz w:val="30"/>
          <w:szCs w:val="30"/>
        </w:rPr>
      </w:pPr>
    </w:p>
    <w:p>
      <w:pPr>
        <w:pStyle w:val="BodyText"/>
        <w:spacing w:line="441" w:lineRule="auto" w:before="0"/>
        <w:ind w:left="573" w:right="104" w:hanging="105"/>
        <w:jc w:val="left"/>
      </w:pPr>
      <w:r>
        <w:rPr/>
        <w:t>（一）行业发展趋势与公司对未来发展的展望 </w:t>
      </w:r>
      <w:r>
        <w:rPr>
          <w:spacing w:val="-2"/>
        </w:rPr>
        <w:t>广电互联网化是继传输、直播、互动之后的广电行业的第四个浪潮，电视入口已经成为继</w:t>
      </w:r>
      <w:r>
        <w:rPr>
          <w:rFonts w:ascii="Times New Roman" w:hAnsi="Times New Roman" w:cs="Times New Roman" w:eastAsia="Times New Roman" w:hint="default"/>
          <w:spacing w:val="-2"/>
        </w:rPr>
        <w:t>PC</w:t>
      </w:r>
      <w:r>
        <w:rPr>
          <w:spacing w:val="-2"/>
        </w:rPr>
        <w:t>端、移动</w:t>
      </w:r>
    </w:p>
    <w:p>
      <w:pPr>
        <w:pStyle w:val="BodyText"/>
        <w:spacing w:line="273" w:lineRule="exact" w:before="0"/>
        <w:ind w:left="153" w:right="0"/>
        <w:jc w:val="both"/>
      </w:pPr>
      <w:r>
        <w:rPr/>
        <w:t>终端之后下一个重要入口</w:t>
      </w:r>
      <w:r>
        <w:rPr>
          <w:spacing w:val="-105"/>
        </w:rPr>
        <w:t>，</w:t>
      </w:r>
      <w:r>
        <w:rPr/>
        <w:t>互联网企业的加入产生了积极的</w:t>
      </w:r>
      <w:r>
        <w:rPr>
          <w:rFonts w:ascii="Times New Roman" w:hAnsi="Times New Roman" w:cs="Times New Roman" w:eastAsia="Times New Roman" w:hint="default"/>
          <w:w w:val="100"/>
        </w:rPr>
        <w:t>“</w:t>
      </w:r>
      <w:r>
        <w:rPr/>
        <w:t>鲶鱼效应</w:t>
      </w:r>
      <w:r>
        <w:rPr>
          <w:rFonts w:ascii="Times New Roman" w:hAnsi="Times New Roman" w:cs="Times New Roman" w:eastAsia="Times New Roman" w:hint="default"/>
          <w:w w:val="100"/>
        </w:rPr>
        <w:t>”</w:t>
      </w:r>
      <w:r>
        <w:rPr>
          <w:spacing w:val="-105"/>
        </w:rPr>
        <w:t>，</w:t>
      </w:r>
      <w:r>
        <w:rPr/>
        <w:t>广电互联网化的热情被充分点燃，</w:t>
      </w:r>
    </w:p>
    <w:p>
      <w:pPr>
        <w:pStyle w:val="BodyText"/>
        <w:spacing w:line="441" w:lineRule="auto" w:before="178"/>
        <w:ind w:left="573" w:right="104" w:hanging="420"/>
        <w:jc w:val="left"/>
      </w:pPr>
      <w:r>
        <w:rPr/>
        <w:t>电视与互联网互相融合与渗透蕴藏的巨大市场空间激发了市场广泛的想象空间。 国务院在</w:t>
      </w: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14</w:t>
      </w:r>
      <w:r>
        <w:rPr/>
        <w:t>日印发的《国务院关于推进文化创意和设计服务与相关产业融合发展的若干意</w:t>
      </w:r>
    </w:p>
    <w:p>
      <w:pPr>
        <w:pStyle w:val="BodyText"/>
        <w:spacing w:line="410" w:lineRule="auto" w:before="16"/>
        <w:ind w:left="154" w:right="211"/>
        <w:jc w:val="both"/>
      </w:pPr>
      <w:r>
        <w:rPr>
          <w:spacing w:val="-1"/>
        </w:rPr>
        <w:t>见》中提出，全面推进三网融合，推动下一代广播电视网和交互式网络电视等服务平台建设，推动智慧社</w:t>
      </w:r>
      <w:r>
        <w:rPr>
          <w:spacing w:val="-86"/>
        </w:rPr>
        <w:t> </w:t>
      </w:r>
      <w:r>
        <w:rPr>
          <w:spacing w:val="-86"/>
        </w:rPr>
      </w:r>
      <w:r>
        <w:rPr>
          <w:spacing w:val="-1"/>
        </w:rPr>
        <w:t>区、智慧家庭建设，加强通讯设备制造、网络运营、集成播控、内容服务单位间的互动合作。广电互联网</w:t>
      </w:r>
      <w:r>
        <w:rPr>
          <w:spacing w:val="-83"/>
        </w:rPr>
        <w:t> </w:t>
      </w:r>
      <w:r>
        <w:rPr>
          <w:spacing w:val="-83"/>
        </w:rPr>
      </w:r>
      <w:r>
        <w:rPr/>
        <w:t>化完全符合三网融合政策的方向。</w:t>
      </w:r>
    </w:p>
    <w:p>
      <w:pPr>
        <w:pStyle w:val="BodyText"/>
        <w:spacing w:line="400" w:lineRule="auto" w:before="83"/>
        <w:ind w:left="153" w:right="115" w:firstLine="420"/>
        <w:jc w:val="both"/>
      </w:pPr>
      <w:r>
        <w:rPr/>
        <w:t>广电互联网化，带宽是开展</w:t>
      </w:r>
      <w:r>
        <w:rPr>
          <w:rFonts w:ascii="Times New Roman" w:hAnsi="Times New Roman" w:cs="Times New Roman" w:eastAsia="Times New Roman" w:hint="default"/>
        </w:rPr>
        <w:t>OTT</w:t>
      </w:r>
      <w:r>
        <w:rPr/>
        <w:t>业务的前置条件，有线网络因其对高清节目卓越的承载能力而具有天 然的优势，截至目前，全国范围内有线网络改造程度仍然较低，基于有线网络的网络改造业务市场前景巨 大；智能机顶盒或智能网关</w:t>
      </w:r>
      <w:r>
        <w:rPr>
          <w:rFonts w:ascii="宋体" w:hAnsi="宋体" w:cs="宋体" w:eastAsia="宋体" w:hint="default"/>
        </w:rPr>
        <w:t>/</w:t>
      </w:r>
      <w:r>
        <w:rPr/>
        <w:t>智能路由器作为广电互联网化的重要入口，已经成为包括互联网企业、设备</w:t>
      </w:r>
      <w:r>
        <w:rPr>
          <w:spacing w:val="-29"/>
        </w:rPr>
        <w:t> </w:t>
      </w:r>
      <w:r>
        <w:rPr>
          <w:spacing w:val="-29"/>
        </w:rPr>
      </w:r>
      <w:r>
        <w:rPr/>
        <w:t>制造商在内竞相争夺的主战场，未来，智能机顶盒或智能路由器</w:t>
      </w:r>
      <w:r>
        <w:rPr>
          <w:rFonts w:ascii="宋体" w:hAnsi="宋体" w:cs="宋体" w:eastAsia="宋体" w:hint="default"/>
        </w:rPr>
        <w:t>/</w:t>
      </w:r>
      <w:r>
        <w:rPr/>
        <w:t>网关将构成深度挖掘广电互联网化效益</w:t>
      </w:r>
      <w:r>
        <w:rPr>
          <w:spacing w:val="-28"/>
        </w:rPr>
        <w:t> </w:t>
      </w:r>
      <w:r>
        <w:rPr>
          <w:spacing w:val="-28"/>
        </w:rPr>
      </w:r>
      <w:r>
        <w:rPr/>
        <w:t>的起点，而不是终点；围绕电视这块大屏，无论是电视商务、体感游戏、还是基于电视用户的行为大数据</w:t>
      </w:r>
      <w:r>
        <w:rPr/>
        <w:t> 分析，尚有太多的市场需求等待被挖掘，</w:t>
      </w:r>
      <w:r>
        <w:rPr>
          <w:rFonts w:ascii="Times New Roman" w:hAnsi="Times New Roman" w:cs="Times New Roman" w:eastAsia="Times New Roman" w:hint="default"/>
        </w:rPr>
        <w:t>OTT</w:t>
      </w:r>
      <w:r>
        <w:rPr/>
        <w:t>业务绝不是互联网与电视的简单叠加，在这场汹涌的产业革 命浪潮中，对用户体验的创新将超乎想象；互联网和电视支付手段作为连接互联网电视各项付费业务与消 费者的纽带，将伴随着广电互联网化的逐步深入而被激发出蓬勃的市场需求；随着家庭用户</w:t>
      </w:r>
      <w:r>
        <w:rPr>
          <w:rFonts w:ascii="Times New Roman" w:hAnsi="Times New Roman" w:cs="Times New Roman" w:eastAsia="Times New Roman" w:hint="default"/>
        </w:rPr>
        <w:t>PC</w:t>
      </w:r>
      <w:r>
        <w:rPr/>
        <w:t>端、</w:t>
      </w:r>
      <w:r>
        <w:rPr>
          <w:rFonts w:ascii="宋体" w:hAnsi="宋体" w:cs="宋体" w:eastAsia="宋体" w:hint="default"/>
        </w:rPr>
        <w:t>PAD</w:t>
      </w:r>
      <w:r>
        <w:rPr/>
        <w:t>、</w:t>
      </w:r>
      <w:r>
        <w:rPr>
          <w:spacing w:val="-72"/>
        </w:rPr>
        <w:t> </w:t>
      </w:r>
      <w:r>
        <w:rPr/>
        <w:t>移动终端、电视屏幕数量的逐渐累积，在多屏之间实现兼容互动、打破设备空间限制的需求正日益凸显，</w:t>
      </w:r>
    </w:p>
    <w:p>
      <w:pPr>
        <w:spacing w:after="0" w:line="400" w:lineRule="auto"/>
        <w:jc w:val="both"/>
        <w:sectPr>
          <w:footerReference w:type="default" r:id="rId11"/>
          <w:pgSz w:w="11910" w:h="16840"/>
          <w:pgMar w:footer="1226" w:header="0" w:top="780" w:bottom="1420" w:left="980" w:right="920"/>
          <w:pgNumType w:start="25"/>
        </w:sectPr>
      </w:pPr>
    </w:p>
    <w:p>
      <w:pPr>
        <w:tabs>
          <w:tab w:pos="8129" w:val="left" w:leader="none"/>
        </w:tabs>
        <w:spacing w:before="23"/>
        <w:ind w:left="207" w:right="89"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6"/>
          <w:szCs w:val="26"/>
        </w:rPr>
      </w:pPr>
    </w:p>
    <w:p>
      <w:pPr>
        <w:pStyle w:val="BodyText"/>
        <w:spacing w:line="441" w:lineRule="auto" w:before="35"/>
        <w:ind w:left="573" w:right="89" w:hanging="420"/>
        <w:jc w:val="left"/>
      </w:pPr>
      <w:r>
        <w:rPr/>
        <w:t>多屏互动系统作为连接多个终端之间的桥梁，将会给越来越多的消费者带来全新的良好体验。 </w:t>
      </w:r>
      <w:r>
        <w:rPr>
          <w:spacing w:val="-6"/>
        </w:rPr>
        <w:t>广电互联网化，在这样一场具有颠覆性的产业革命中，机会只属于有准备的人。公司深耕广电数十载，</w:t>
      </w:r>
    </w:p>
    <w:p>
      <w:pPr>
        <w:pStyle w:val="BodyText"/>
        <w:spacing w:line="393" w:lineRule="auto" w:before="16"/>
        <w:ind w:left="153" w:right="89"/>
        <w:jc w:val="left"/>
      </w:pPr>
      <w:r>
        <w:rPr>
          <w:spacing w:val="-5"/>
        </w:rPr>
        <w:t>伴随着广电数字化、高清化、双向化的产业过程，沉淀了深厚的技术储备、行业经验与资源整合能力，</w:t>
      </w:r>
      <w:r>
        <w:rPr>
          <w:rFonts w:ascii="Times New Roman" w:hAnsi="Times New Roman" w:cs="Times New Roman" w:eastAsia="Times New Roman" w:hint="default"/>
          <w:spacing w:val="-5"/>
        </w:rPr>
        <w:t>OTT</w:t>
      </w:r>
      <w:r>
        <w:rPr>
          <w:rFonts w:ascii="Times New Roman" w:hAnsi="Times New Roman" w:cs="Times New Roman" w:eastAsia="Times New Roman" w:hint="default"/>
          <w:spacing w:val="-35"/>
        </w:rPr>
        <w:t> </w:t>
      </w:r>
      <w:r>
        <w:rPr>
          <w:spacing w:val="-5"/>
        </w:rPr>
        <w:t>平台建设、智能终端设计、支付解决方案、多屏互动系统、网络改造、大数据、云平台技术及云业务方案，</w:t>
      </w:r>
      <w:r>
        <w:rPr/>
        <w:t> 各项产品线均紧密围绕</w:t>
      </w:r>
      <w:r>
        <w:rPr>
          <w:rFonts w:ascii="Times New Roman" w:hAnsi="Times New Roman" w:cs="Times New Roman" w:eastAsia="Times New Roman" w:hint="default"/>
        </w:rPr>
        <w:t>OTT</w:t>
      </w:r>
      <w:r>
        <w:rPr/>
        <w:t>业务开展，这些都为联合运营</w:t>
      </w:r>
      <w:r>
        <w:rPr>
          <w:rFonts w:ascii="Times New Roman" w:hAnsi="Times New Roman" w:cs="Times New Roman" w:eastAsia="Times New Roman" w:hint="default"/>
        </w:rPr>
        <w:t>OTT</w:t>
      </w:r>
      <w:r>
        <w:rPr/>
        <w:t>业务打下坚实的基础。公司已经于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rFonts w:ascii="Times New Roman" w:hAnsi="Times New Roman" w:cs="Times New Roman" w:eastAsia="Times New Roman" w:hint="default"/>
          <w:spacing w:val="42"/>
        </w:rPr>
        <w:t> </w:t>
      </w:r>
      <w:r>
        <w:rPr/>
        <w:t>月与广电运营商第一梯队华数传媒、湖南有线、广西广电等分别就联合</w:t>
      </w:r>
      <w:r>
        <w:rPr>
          <w:rFonts w:ascii="Times New Roman" w:hAnsi="Times New Roman" w:cs="Times New Roman" w:eastAsia="Times New Roman" w:hint="default"/>
        </w:rPr>
        <w:t>OTT</w:t>
      </w:r>
      <w:r>
        <w:rPr/>
        <w:t>业务结成战略合作伙伴关系，</w:t>
      </w:r>
      <w:r>
        <w:rPr>
          <w:spacing w:val="-18"/>
        </w:rPr>
        <w:t> </w:t>
      </w:r>
      <w:r>
        <w:rPr>
          <w:spacing w:val="-18"/>
        </w:rPr>
      </w:r>
      <w:r>
        <w:rPr/>
        <w:t>正式打响了联合运营</w:t>
      </w:r>
      <w:r>
        <w:rPr>
          <w:rFonts w:ascii="Times New Roman" w:hAnsi="Times New Roman" w:cs="Times New Roman" w:eastAsia="Times New Roman" w:hint="default"/>
        </w:rPr>
        <w:t>OTT</w:t>
      </w:r>
      <w:r>
        <w:rPr/>
        <w:t>业务的第一枪。</w:t>
      </w:r>
      <w:r>
        <w:rPr>
          <w:rFonts w:ascii="Times New Roman" w:hAnsi="Times New Roman" w:cs="Times New Roman" w:eastAsia="Times New Roman" w:hint="default"/>
        </w:rPr>
        <w:t>OTT</w:t>
      </w:r>
      <w:r>
        <w:rPr/>
        <w:t>业务运营，是平台化运营，封闭、僵化的产品思路将被这个 全面互联的时代打破，一个合作、开放、共赢的平台才能赢得用户，互联网领域有太多成熟的商业模式值 得借鉴，有太多的合作伙伴可以资源共享、互通有无，未来，公司的</w:t>
      </w:r>
      <w:r>
        <w:rPr>
          <w:rFonts w:ascii="Times New Roman" w:hAnsi="Times New Roman" w:cs="Times New Roman" w:eastAsia="Times New Roman" w:hint="default"/>
        </w:rPr>
        <w:t>OTT</w:t>
      </w:r>
      <w:r>
        <w:rPr/>
        <w:t>业务平台将会本着加强用户体验 为宗旨，以推广更多终端、提升用户</w:t>
      </w:r>
      <w:r>
        <w:rPr>
          <w:rFonts w:ascii="Times New Roman" w:hAnsi="Times New Roman" w:cs="Times New Roman" w:eastAsia="Times New Roman" w:hint="default"/>
        </w:rPr>
        <w:t>AURP</w:t>
      </w:r>
      <w:r>
        <w:rPr/>
        <w:t>指为目标，接入更多、更有效的应用与内容，包括但不限于电</w:t>
      </w:r>
      <w:r>
        <w:rPr>
          <w:spacing w:val="-65"/>
        </w:rPr>
        <w:t> </w:t>
      </w:r>
      <w:r>
        <w:rPr>
          <w:spacing w:val="-65"/>
        </w:rPr>
      </w:r>
      <w:r>
        <w:rPr/>
        <w:t>商平台、视频网站、在线教育、电视医疗、体感技术、云游戏、大数据行为分析、云技术等将为业务运营</w:t>
      </w:r>
      <w:r>
        <w:rPr/>
        <w:t> 起到良好的支撑。</w:t>
      </w:r>
    </w:p>
    <w:p>
      <w:pPr>
        <w:pStyle w:val="BodyText"/>
        <w:spacing w:line="410" w:lineRule="auto" w:before="98"/>
        <w:ind w:left="153" w:right="89" w:firstLine="420"/>
        <w:jc w:val="left"/>
      </w:pPr>
      <w:r>
        <w:rPr/>
        <w:t>公司设立软件技术子公司，全面负责公司的云战略业务，包括云技术的研究、云互动平台</w:t>
      </w:r>
      <w:r>
        <w:rPr>
          <w:rFonts w:ascii="宋体" w:hAnsi="宋体" w:cs="宋体" w:eastAsia="宋体" w:hint="default"/>
        </w:rPr>
        <w:t>/</w:t>
      </w:r>
      <w:r>
        <w:rPr/>
        <w:t>虚拟终端</w:t>
      </w:r>
      <w:r>
        <w:rPr>
          <w:rFonts w:ascii="宋体" w:hAnsi="宋体" w:cs="宋体" w:eastAsia="宋体" w:hint="default"/>
        </w:rPr>
        <w:t>, </w:t>
      </w:r>
      <w:r>
        <w:rPr/>
        <w:t>云转码</w:t>
      </w:r>
      <w:r>
        <w:rPr>
          <w:rFonts w:ascii="宋体" w:hAnsi="宋体" w:cs="宋体" w:eastAsia="宋体" w:hint="default"/>
        </w:rPr>
        <w:t>,</w:t>
      </w:r>
      <w:r>
        <w:rPr>
          <w:rFonts w:ascii="宋体" w:hAnsi="宋体" w:cs="宋体" w:eastAsia="宋体" w:hint="default"/>
          <w:spacing w:val="-26"/>
        </w:rPr>
        <w:t> </w:t>
      </w:r>
      <w:r>
        <w:rPr/>
        <w:t>云游戏和大数据战略</w:t>
      </w:r>
      <w:r>
        <w:rPr>
          <w:rFonts w:ascii="宋体" w:hAnsi="宋体" w:cs="宋体" w:eastAsia="宋体" w:hint="default"/>
        </w:rPr>
        <w:t>(</w:t>
      </w:r>
      <w:r>
        <w:rPr/>
        <w:t>行为分析</w:t>
      </w:r>
      <w:r>
        <w:rPr>
          <w:rFonts w:ascii="宋体" w:hAnsi="宋体" w:cs="宋体" w:eastAsia="宋体" w:hint="default"/>
        </w:rPr>
        <w:t>)</w:t>
      </w:r>
      <w:r>
        <w:rPr/>
        <w:t>，这些技术和业务将在未来的公司发展中得到全面的应用和推广。</w:t>
      </w:r>
    </w:p>
    <w:p>
      <w:pPr>
        <w:pStyle w:val="BodyText"/>
        <w:spacing w:line="408" w:lineRule="auto" w:before="83"/>
        <w:ind w:left="154" w:right="311" w:firstLine="420"/>
        <w:jc w:val="both"/>
      </w:pPr>
      <w:r>
        <w:rPr>
          <w:spacing w:val="-1"/>
        </w:rPr>
        <w:t>体感技术作为新的操控革命性技术，公司已经基本完成的其核心的技术攻关及体验实现，将陆续进入</w:t>
      </w:r>
      <w:r>
        <w:rPr/>
        <w:t> </w:t>
      </w:r>
      <w:r>
        <w:rPr>
          <w:spacing w:val="-1"/>
        </w:rPr>
        <w:t>产业化进程。金融支付系统按公司照既定的战略方针，可以自身发展为独立的互联网金融板块。其中的影</w:t>
      </w:r>
      <w:r>
        <w:rPr>
          <w:spacing w:val="-83"/>
        </w:rPr>
        <w:t> </w:t>
      </w:r>
      <w:r>
        <w:rPr>
          <w:spacing w:val="-83"/>
        </w:rPr>
      </w:r>
      <w:r>
        <w:rPr/>
        <w:t>视传媒、金融支付、体感技术等在独立运营的同时，也可以作为</w:t>
      </w:r>
      <w:r>
        <w:rPr>
          <w:rFonts w:ascii="宋体" w:hAnsi="宋体" w:cs="宋体" w:eastAsia="宋体" w:hint="default"/>
        </w:rPr>
        <w:t>OTT</w:t>
      </w:r>
      <w:r>
        <w:rPr/>
        <w:t>平台运营的内容、支付、体验的解决</w:t>
      </w:r>
      <w:r>
        <w:rPr>
          <w:spacing w:val="-29"/>
        </w:rPr>
        <w:t> </w:t>
      </w:r>
      <w:r>
        <w:rPr>
          <w:spacing w:val="-29"/>
        </w:rPr>
      </w:r>
      <w:r>
        <w:rPr/>
        <w:t>方案，这些都将对公司发展</w:t>
      </w:r>
      <w:r>
        <w:rPr>
          <w:rFonts w:ascii="Times New Roman" w:hAnsi="Times New Roman" w:cs="Times New Roman" w:eastAsia="Times New Roman" w:hint="default"/>
        </w:rPr>
        <w:t>OTT</w:t>
      </w:r>
      <w:r>
        <w:rPr/>
        <w:t>业务发挥重要的协同效应。</w:t>
      </w:r>
    </w:p>
    <w:p>
      <w:pPr>
        <w:pStyle w:val="BodyText"/>
        <w:spacing w:line="393" w:lineRule="auto" w:before="53"/>
        <w:ind w:left="154" w:right="310" w:firstLine="420"/>
        <w:jc w:val="both"/>
      </w:pPr>
      <w:r>
        <w:rPr>
          <w:spacing w:val="-1"/>
        </w:rPr>
        <w:t>博观而约取，厚积而薄发，公司前期已经就广电互联网化积聚了多方力量，未来，在原有业务稳步推</w:t>
      </w:r>
      <w:r>
        <w:rPr/>
        <w:t> </w:t>
      </w:r>
      <w:r>
        <w:rPr>
          <w:spacing w:val="-1"/>
        </w:rPr>
        <w:t>进和更深入发展的基础之上，公司将通过与运营商深度合作，依托有线运营商数字电视运营</w:t>
      </w:r>
      <w:r>
        <w:rPr>
          <w:rFonts w:ascii="Times New Roman" w:hAnsi="Times New Roman" w:cs="Times New Roman" w:eastAsia="Times New Roman" w:hint="default"/>
          <w:spacing w:val="-1"/>
        </w:rPr>
        <w:t>14</w:t>
      </w:r>
      <w:r>
        <w:rPr>
          <w:spacing w:val="-1"/>
        </w:rPr>
        <w:t>年来沉淀的</w:t>
      </w:r>
      <w:r>
        <w:rPr>
          <w:spacing w:val="-80"/>
        </w:rPr>
        <w:t> </w:t>
      </w:r>
      <w:r>
        <w:rPr>
          <w:spacing w:val="-1"/>
        </w:rPr>
        <w:t>优质、广泛的用户资源与地缘优势，在全国范围内推广</w:t>
      </w:r>
      <w:r>
        <w:rPr>
          <w:rFonts w:ascii="Times New Roman" w:hAnsi="Times New Roman" w:cs="Times New Roman" w:eastAsia="Times New Roman" w:hint="default"/>
          <w:spacing w:val="-1"/>
        </w:rPr>
        <w:t>OTT</w:t>
      </w:r>
      <w:r>
        <w:rPr>
          <w:spacing w:val="-1"/>
        </w:rPr>
        <w:t>业务，以全面开放的姿态迎接广电互联网化的</w:t>
      </w:r>
      <w:r>
        <w:rPr>
          <w:spacing w:val="-71"/>
        </w:rPr>
        <w:t> </w:t>
      </w:r>
      <w:r>
        <w:rPr>
          <w:spacing w:val="-71"/>
        </w:rPr>
      </w:r>
      <w:r>
        <w:rPr/>
        <w:t>大潮，谱写广电互联网化新的篇章。</w:t>
      </w:r>
    </w:p>
    <w:p>
      <w:pPr>
        <w:pStyle w:val="BodyText"/>
        <w:spacing w:line="240" w:lineRule="auto" w:before="99"/>
        <w:ind w:left="469" w:right="89"/>
        <w:jc w:val="left"/>
      </w:pPr>
      <w:r>
        <w:rPr/>
        <w:t>（二）经营中存在的风险与应对措施</w:t>
      </w:r>
    </w:p>
    <w:p>
      <w:pPr>
        <w:spacing w:line="240" w:lineRule="auto" w:before="10"/>
        <w:rPr>
          <w:rFonts w:ascii="宋体" w:hAnsi="宋体" w:cs="宋体" w:eastAsia="宋体" w:hint="default"/>
          <w:sz w:val="17"/>
          <w:szCs w:val="17"/>
        </w:rPr>
      </w:pPr>
    </w:p>
    <w:p>
      <w:pPr>
        <w:pStyle w:val="BodyText"/>
        <w:spacing w:line="417" w:lineRule="auto" w:before="0"/>
        <w:ind w:left="574" w:right="89"/>
        <w:jc w:val="left"/>
      </w:pPr>
      <w:r>
        <w:rPr>
          <w:rFonts w:ascii="Times New Roman" w:hAnsi="Times New Roman" w:cs="Times New Roman" w:eastAsia="Times New Roman" w:hint="default"/>
        </w:rPr>
        <w:t>1</w:t>
      </w:r>
      <w:r>
        <w:rPr/>
        <w:t>、从设备制造商向联合运营商转型存在的风险及应对措施 </w:t>
      </w:r>
      <w:r>
        <w:rPr>
          <w:spacing w:val="-1"/>
        </w:rPr>
        <w:t>公司已经开始由原来单纯的设备制造商向联合运营商的转变，如何实现角色转换，是公司在发展过程</w:t>
      </w:r>
    </w:p>
    <w:p>
      <w:pPr>
        <w:pStyle w:val="BodyText"/>
        <w:spacing w:line="410" w:lineRule="auto" w:before="37"/>
        <w:ind w:left="154" w:right="89"/>
        <w:jc w:val="left"/>
      </w:pPr>
      <w:r>
        <w:rPr/>
        <w:t>中需要重点解决的问题，如不能在合作的基础上达成广泛的共识，将会阻碍相关业务的顺利开展。因此，</w:t>
      </w:r>
      <w:r>
        <w:rPr>
          <w:spacing w:val="-26"/>
        </w:rPr>
        <w:t> </w:t>
      </w:r>
      <w:r>
        <w:rPr>
          <w:spacing w:val="-26"/>
        </w:rPr>
      </w:r>
      <w:r>
        <w:rPr>
          <w:spacing w:val="-4"/>
        </w:rPr>
        <w:t>求同存异，精诚合作，基于相同的目标共同奋斗，</w:t>
      </w:r>
      <w:r>
        <w:rPr>
          <w:spacing w:val="-51"/>
        </w:rPr>
        <w:t> </w:t>
      </w:r>
      <w:r>
        <w:rPr/>
        <w:t>将是公司在未来长久的时间内都必须坚持的角色定位，</w:t>
      </w:r>
      <w:r>
        <w:rPr>
          <w:spacing w:val="-96"/>
        </w:rPr>
        <w:t> </w:t>
      </w:r>
      <w:r>
        <w:rPr>
          <w:spacing w:val="-96"/>
        </w:rPr>
      </w:r>
      <w:r>
        <w:rPr/>
        <w:t>这是公司整体战略是否能够有效实施的关键一环。</w:t>
      </w:r>
    </w:p>
    <w:p>
      <w:pPr>
        <w:pStyle w:val="BodyText"/>
        <w:spacing w:line="240" w:lineRule="auto" w:before="85"/>
        <w:ind w:left="574" w:right="89"/>
        <w:jc w:val="left"/>
      </w:pPr>
      <w:r>
        <w:rPr>
          <w:rFonts w:ascii="Times New Roman" w:hAnsi="Times New Roman" w:cs="Times New Roman" w:eastAsia="Times New Roman" w:hint="default"/>
        </w:rPr>
        <w:t>2</w:t>
      </w:r>
      <w:r>
        <w:rPr/>
        <w:t>、多资源整合风险及应对措施</w:t>
      </w:r>
    </w:p>
    <w:p>
      <w:pPr>
        <w:spacing w:after="0" w:line="240" w:lineRule="auto"/>
        <w:jc w:val="left"/>
        <w:sectPr>
          <w:pgSz w:w="11910" w:h="16840"/>
          <w:pgMar w:header="0" w:footer="1226" w:top="780" w:bottom="1420" w:left="980" w:right="820"/>
        </w:sectPr>
      </w:pPr>
    </w:p>
    <w:p>
      <w:pPr>
        <w:tabs>
          <w:tab w:pos="8129" w:val="left" w:leader="none"/>
        </w:tabs>
        <w:spacing w:before="23"/>
        <w:ind w:left="207" w:right="104"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6"/>
          <w:szCs w:val="26"/>
        </w:rPr>
      </w:pPr>
    </w:p>
    <w:p>
      <w:pPr>
        <w:pStyle w:val="BodyText"/>
        <w:spacing w:line="400" w:lineRule="auto" w:before="35"/>
        <w:ind w:left="153" w:right="211" w:firstLine="420"/>
        <w:jc w:val="both"/>
      </w:pPr>
      <w:r>
        <w:rPr>
          <w:spacing w:val="-1"/>
        </w:rPr>
        <w:t>广电互联网化，需要对平台、终端、支付渠道、内容资源、技术等各项要素进行强有力的整合。缺少</w:t>
      </w:r>
      <w:r>
        <w:rPr/>
        <w:t> </w:t>
      </w:r>
      <w:r>
        <w:rPr>
          <w:spacing w:val="-1"/>
        </w:rPr>
        <w:t>任何一个环节，都无法真正实现广电互联网化，公司顺应产业发展规律，本着开放、全面互联的精神，已</w:t>
      </w:r>
      <w:r>
        <w:rPr>
          <w:spacing w:val="-83"/>
        </w:rPr>
        <w:t> </w:t>
      </w:r>
      <w:r>
        <w:rPr>
          <w:spacing w:val="-83"/>
        </w:rPr>
      </w:r>
      <w:r>
        <w:rPr>
          <w:spacing w:val="-1"/>
        </w:rPr>
        <w:t>经在终端设计、平台建设、支付牌照与技术实现、</w:t>
      </w:r>
      <w:r>
        <w:rPr>
          <w:rFonts w:ascii="Times New Roman" w:hAnsi="Times New Roman" w:cs="Times New Roman" w:eastAsia="Times New Roman" w:hint="default"/>
          <w:spacing w:val="-1"/>
        </w:rPr>
        <w:t>OTT</w:t>
      </w:r>
      <w:r>
        <w:rPr>
          <w:spacing w:val="-1"/>
        </w:rPr>
        <w:t>业务引入等多方面进行了前期布局，下一步将正式</w:t>
      </w:r>
      <w:r>
        <w:rPr>
          <w:spacing w:val="-70"/>
        </w:rPr>
        <w:t> </w:t>
      </w:r>
      <w:r>
        <w:rPr>
          <w:spacing w:val="-70"/>
        </w:rPr>
      </w:r>
      <w:r>
        <w:rPr>
          <w:spacing w:val="-1"/>
        </w:rPr>
        <w:t>就</w:t>
      </w:r>
      <w:r>
        <w:rPr>
          <w:rFonts w:ascii="Times New Roman" w:hAnsi="Times New Roman" w:cs="Times New Roman" w:eastAsia="Times New Roman" w:hint="default"/>
          <w:spacing w:val="-1"/>
        </w:rPr>
        <w:t>OTT</w:t>
      </w:r>
      <w:r>
        <w:rPr>
          <w:spacing w:val="-1"/>
        </w:rPr>
        <w:t>联合运营进行多方资源整合，这对公司的资源配置能力，产业链整合能力等综合能力提出了较高要</w:t>
      </w:r>
      <w:r>
        <w:rPr>
          <w:spacing w:val="-68"/>
        </w:rPr>
        <w:t> </w:t>
      </w:r>
      <w:r>
        <w:rPr>
          <w:spacing w:val="-68"/>
        </w:rPr>
      </w:r>
      <w:r>
        <w:rPr>
          <w:spacing w:val="-1"/>
        </w:rPr>
        <w:t>求，机遇与挑战并存，公司将充分利用公司在行业内的影响力，纵横捭阖，在技术与运营之间，互联网与</w:t>
      </w:r>
      <w:r>
        <w:rPr>
          <w:spacing w:val="-83"/>
        </w:rPr>
        <w:t> </w:t>
      </w:r>
      <w:r>
        <w:rPr>
          <w:spacing w:val="-83"/>
        </w:rPr>
      </w:r>
      <w:r>
        <w:rPr/>
        <w:t>有线电视之间，架起一座沟通的桥梁，让资源融会贯通，各得其所。</w:t>
      </w:r>
    </w:p>
    <w:p>
      <w:pPr>
        <w:pStyle w:val="BodyText"/>
        <w:spacing w:line="420" w:lineRule="auto" w:before="92"/>
        <w:ind w:left="573" w:right="104"/>
        <w:jc w:val="left"/>
      </w:pPr>
      <w:r>
        <w:rPr>
          <w:rFonts w:ascii="Times New Roman" w:hAnsi="Times New Roman" w:cs="Times New Roman" w:eastAsia="Times New Roman" w:hint="default"/>
        </w:rPr>
        <w:t>3</w:t>
      </w:r>
      <w:r>
        <w:rPr/>
        <w:t>、市场拓展风险及应对措施 </w:t>
      </w:r>
      <w:r>
        <w:rPr>
          <w:spacing w:val="-1"/>
        </w:rPr>
        <w:t>打通互联网与广电之间的藩篱，将丰富的互联网资源与成熟的商业模式引入到广电领域，这不仅是一</w:t>
      </w:r>
    </w:p>
    <w:p>
      <w:pPr>
        <w:pStyle w:val="BodyText"/>
        <w:spacing w:line="403" w:lineRule="auto" w:before="35"/>
        <w:ind w:left="153" w:right="104"/>
        <w:jc w:val="left"/>
      </w:pPr>
      <w:r>
        <w:rPr/>
        <w:t>场全新的产业革命，对终端用户的消费习惯与用户体验更是一场全面的颠覆。国内领域内，尚有较多省份 网络化程度及智能终端普及率较低，这些都将构成前方开展互联网电视业务的障碍，如何铺开智能终端，</w:t>
      </w:r>
      <w:r>
        <w:rPr>
          <w:spacing w:val="-27"/>
        </w:rPr>
        <w:t> </w:t>
      </w:r>
      <w:r>
        <w:rPr>
          <w:spacing w:val="-27"/>
        </w:rPr>
      </w:r>
      <w:r>
        <w:rPr/>
        <w:t>引导、培养用户的消费习惯，是摆在公司面前的重要议题，未来，公司将充分利用在广电领域内已经建立</w:t>
      </w:r>
      <w:r>
        <w:rPr/>
        <w:t> 起来的成熟的营销渠道与广泛的影响力，推广更多终端，拓展更多市场，为</w:t>
      </w:r>
      <w:r>
        <w:rPr>
          <w:rFonts w:ascii="Times New Roman" w:hAnsi="Times New Roman" w:cs="Times New Roman" w:eastAsia="Times New Roman" w:hint="default"/>
        </w:rPr>
        <w:t>OTT</w:t>
      </w:r>
      <w:r>
        <w:rPr/>
        <w:t>业务及相关业务板块的顺 利落地不断开疆拓土。</w:t>
      </w:r>
    </w:p>
    <w:p>
      <w:pPr>
        <w:pStyle w:val="BodyText"/>
        <w:spacing w:line="417" w:lineRule="auto" w:before="90"/>
        <w:ind w:left="573" w:right="104"/>
        <w:jc w:val="left"/>
      </w:pPr>
      <w:r>
        <w:rPr>
          <w:rFonts w:ascii="Times New Roman" w:hAnsi="Times New Roman" w:cs="Times New Roman" w:eastAsia="Times New Roman" w:hint="default"/>
        </w:rPr>
        <w:t>4</w:t>
      </w:r>
      <w:r>
        <w:rPr/>
        <w:t>、竞争逐步加剧风险及应对措施 </w:t>
      </w:r>
      <w:r>
        <w:rPr>
          <w:spacing w:val="-1"/>
        </w:rPr>
        <w:t>随着三网融合的逐步深入，庞大的用户基础，电视商务、数字电视支付巨大的市场前景，正吸引着电</w:t>
      </w:r>
    </w:p>
    <w:p>
      <w:pPr>
        <w:pStyle w:val="BodyText"/>
        <w:spacing w:line="408" w:lineRule="auto" w:before="37"/>
        <w:ind w:left="153" w:right="210"/>
        <w:jc w:val="both"/>
      </w:pPr>
      <w:r>
        <w:rPr>
          <w:spacing w:val="-1"/>
        </w:rPr>
        <w:t>信运营商、互联网企业、设备制造商乃至家电制造企业竞相进入，在有效激活互联网电视产业市场热情的</w:t>
      </w:r>
      <w:r>
        <w:rPr>
          <w:spacing w:val="-83"/>
        </w:rPr>
        <w:t> </w:t>
      </w:r>
      <w:r>
        <w:rPr>
          <w:spacing w:val="-83"/>
        </w:rPr>
      </w:r>
      <w:r>
        <w:rPr>
          <w:spacing w:val="-5"/>
        </w:rPr>
        <w:t>同时，广电这块原本具有区域特质的领域也受到空前的挑战，市场竞争逐步加剧，以人为本的产销思路下，</w:t>
      </w:r>
      <w:r>
        <w:rPr>
          <w:spacing w:val="-101"/>
        </w:rPr>
        <w:t> </w:t>
      </w:r>
      <w:r>
        <w:rPr>
          <w:spacing w:val="-101"/>
        </w:rPr>
      </w:r>
      <w:r>
        <w:rPr>
          <w:spacing w:val="-1"/>
        </w:rPr>
        <w:t>公司只有不断实现产品创新、技术创新、服务创新，才能吸引更多用户，打造更好的用户体验，在广电互</w:t>
      </w:r>
      <w:r>
        <w:rPr>
          <w:spacing w:val="-83"/>
        </w:rPr>
        <w:t> </w:t>
      </w:r>
      <w:r>
        <w:rPr>
          <w:spacing w:val="-83"/>
        </w:rPr>
      </w:r>
      <w:r>
        <w:rPr/>
        <w:t>联网化进程激烈的角逐中开拓出广阔的天地。</w:t>
      </w:r>
    </w:p>
    <w:p>
      <w:pPr>
        <w:spacing w:line="240" w:lineRule="auto" w:before="10"/>
        <w:rPr>
          <w:rFonts w:ascii="宋体" w:hAnsi="宋体" w:cs="宋体" w:eastAsia="宋体" w:hint="default"/>
          <w:sz w:val="18"/>
          <w:szCs w:val="18"/>
        </w:rPr>
      </w:pPr>
    </w:p>
    <w:p>
      <w:pPr>
        <w:pStyle w:val="Heading4"/>
        <w:spacing w:line="240" w:lineRule="auto"/>
        <w:ind w:right="104"/>
        <w:jc w:val="left"/>
        <w:rPr>
          <w:b w:val="0"/>
          <w:bCs w:val="0"/>
        </w:rPr>
      </w:pPr>
      <w:bookmarkStart w:name="三、董事会、监事会对会计师事务所本报告期“非标准审计报告”的说明" w:id="34"/>
      <w:bookmarkEnd w:id="34"/>
      <w:r>
        <w:rPr>
          <w:b w:val="0"/>
          <w:bCs w:val="0"/>
        </w:rPr>
      </w: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3" w:right="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104"/>
        <w:jc w:val="left"/>
        <w:rPr>
          <w:b w:val="0"/>
          <w:bCs w:val="0"/>
        </w:rPr>
      </w:pPr>
      <w:bookmarkStart w:name="四、董事会关于报告期会计政策、会计估计变更或重要前期差错更正的说明" w:id="35"/>
      <w:bookmarkEnd w:id="35"/>
      <w:r>
        <w:rPr>
          <w:b w:val="0"/>
          <w:bCs w:val="0"/>
        </w:rPr>
      </w:r>
      <w:r>
        <w:rPr/>
        <w:t>四、董事会关于报告期会计政策、会计估计变更或重要前期差错更正的说明</w:t>
      </w:r>
      <w:r>
        <w:rPr>
          <w:b w:val="0"/>
          <w:bCs w:val="0"/>
        </w:rPr>
      </w:r>
    </w:p>
    <w:p>
      <w:pPr>
        <w:spacing w:line="240" w:lineRule="auto" w:before="7"/>
        <w:rPr>
          <w:rFonts w:ascii="宋体" w:hAnsi="宋体" w:cs="宋体" w:eastAsia="宋体" w:hint="default"/>
          <w:b/>
          <w:bCs/>
          <w:sz w:val="26"/>
          <w:szCs w:val="26"/>
        </w:rPr>
      </w:pPr>
    </w:p>
    <w:p>
      <w:pPr>
        <w:spacing w:before="0"/>
        <w:ind w:left="153" w:right="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7"/>
        <w:ind w:left="153" w:right="208" w:firstLine="423"/>
        <w:jc w:val="both"/>
      </w:pPr>
      <w:r>
        <w:rPr>
          <w:spacing w:val="-1"/>
        </w:rPr>
        <w:t>财政部于</w:t>
      </w:r>
      <w:r>
        <w:rPr>
          <w:rFonts w:ascii="Times New Roman" w:hAnsi="Times New Roman" w:cs="Times New Roman" w:eastAsia="Times New Roman" w:hint="default"/>
          <w:spacing w:val="-1"/>
        </w:rPr>
        <w:t>2014</w:t>
      </w:r>
      <w:r>
        <w:rPr>
          <w:spacing w:val="-1"/>
        </w:rPr>
        <w:t>年颁布《企业会计准则第</w:t>
      </w:r>
      <w:r>
        <w:rPr>
          <w:rFonts w:ascii="Times New Roman" w:hAnsi="Times New Roman" w:cs="Times New Roman" w:eastAsia="Times New Roman" w:hint="default"/>
          <w:spacing w:val="-1"/>
        </w:rPr>
        <w:t>39</w:t>
      </w:r>
      <w:r>
        <w:rPr>
          <w:spacing w:val="-1"/>
        </w:rPr>
        <w:t>号</w:t>
      </w:r>
      <w:r>
        <w:rPr>
          <w:rFonts w:ascii="Times New Roman" w:hAnsi="Times New Roman" w:cs="Times New Roman" w:eastAsia="Times New Roman" w:hint="default"/>
          <w:spacing w:val="-1"/>
        </w:rPr>
        <w:t>——</w:t>
      </w:r>
      <w:r>
        <w:rPr>
          <w:spacing w:val="-1"/>
        </w:rPr>
        <w:t>公允价值计量》、《企业会计准则第</w:t>
      </w:r>
      <w:r>
        <w:rPr>
          <w:rFonts w:ascii="Times New Roman" w:hAnsi="Times New Roman" w:cs="Times New Roman" w:eastAsia="Times New Roman" w:hint="default"/>
          <w:spacing w:val="-1"/>
        </w:rPr>
        <w:t>40</w:t>
      </w:r>
      <w:r>
        <w:rPr>
          <w:spacing w:val="-1"/>
        </w:rPr>
        <w:t>号</w:t>
      </w:r>
      <w:r>
        <w:rPr>
          <w:rFonts w:ascii="Times New Roman" w:hAnsi="Times New Roman" w:cs="Times New Roman" w:eastAsia="Times New Roman" w:hint="default"/>
          <w:spacing w:val="-1"/>
        </w:rPr>
        <w:t>——</w:t>
      </w:r>
      <w:r>
        <w:rPr>
          <w:spacing w:val="-1"/>
        </w:rPr>
        <w:t>合营安</w:t>
      </w:r>
      <w:r>
        <w:rPr/>
        <w:t> 排》、《企业会计准则第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在其他主体中权益的披露》和修订后的《企业会计准则第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w:t>
      </w:r>
      <w:r>
        <w:rPr>
          <w:spacing w:val="-27"/>
        </w:rPr>
        <w:t> </w:t>
      </w:r>
      <w:r>
        <w:rPr/>
        <w:t>股权投资》、《企业会计准则第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财务报表列报》、《企</w:t>
      </w:r>
      <w:r>
        <w:rPr>
          <w:spacing w:val="-32"/>
        </w:rPr>
        <w:t> </w:t>
      </w:r>
      <w:r>
        <w:rPr>
          <w:spacing w:val="-32"/>
        </w:rPr>
      </w:r>
      <w:r>
        <w:rPr>
          <w:spacing w:val="-1"/>
        </w:rPr>
        <w:t>业会计准则第</w:t>
      </w:r>
      <w:r>
        <w:rPr>
          <w:rFonts w:ascii="Times New Roman" w:hAnsi="Times New Roman" w:cs="Times New Roman" w:eastAsia="Times New Roman" w:hint="default"/>
          <w:spacing w:val="-1"/>
        </w:rPr>
        <w:t>33</w:t>
      </w:r>
      <w:r>
        <w:rPr>
          <w:spacing w:val="-1"/>
        </w:rPr>
        <w:t>号</w:t>
      </w:r>
      <w:r>
        <w:rPr>
          <w:rFonts w:ascii="Times New Roman" w:hAnsi="Times New Roman" w:cs="Times New Roman" w:eastAsia="Times New Roman" w:hint="default"/>
          <w:spacing w:val="-1"/>
        </w:rPr>
        <w:t>——</w:t>
      </w:r>
      <w:r>
        <w:rPr>
          <w:spacing w:val="-1"/>
        </w:rPr>
        <w:t>合并财务报表》以及《企业会计准则第</w:t>
      </w:r>
      <w:r>
        <w:rPr>
          <w:rFonts w:ascii="Times New Roman" w:hAnsi="Times New Roman" w:cs="Times New Roman" w:eastAsia="Times New Roman" w:hint="default"/>
          <w:spacing w:val="-1"/>
        </w:rPr>
        <w:t>37</w:t>
      </w:r>
      <w:r>
        <w:rPr>
          <w:spacing w:val="-1"/>
        </w:rPr>
        <w:t>号</w:t>
      </w:r>
      <w:r>
        <w:rPr>
          <w:rFonts w:ascii="Times New Roman" w:hAnsi="Times New Roman" w:cs="Times New Roman" w:eastAsia="Times New Roman" w:hint="default"/>
          <w:spacing w:val="-1"/>
        </w:rPr>
        <w:t>——</w:t>
      </w:r>
      <w:r>
        <w:rPr>
          <w:spacing w:val="-1"/>
        </w:rPr>
        <w:t>金融工具列报》，除《企业会计准</w:t>
      </w:r>
      <w:r>
        <w:rPr>
          <w:spacing w:val="-84"/>
        </w:rPr>
        <w:t> </w:t>
      </w:r>
      <w:r>
        <w:rPr>
          <w:spacing w:val="-84"/>
        </w:rPr>
      </w:r>
      <w:r>
        <w:rPr/>
        <w:t>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金融工具列报》自</w:t>
      </w:r>
      <w:r>
        <w:rPr>
          <w:rFonts w:ascii="Times New Roman" w:hAnsi="Times New Roman" w:cs="Times New Roman" w:eastAsia="Times New Roman" w:hint="default"/>
        </w:rPr>
        <w:t>2014</w:t>
      </w:r>
      <w:r>
        <w:rPr/>
        <w:t>年度财务报表起施行外，其余准则均自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日起施行。</w:t>
      </w:r>
    </w:p>
    <w:p>
      <w:pPr>
        <w:spacing w:after="0" w:line="256" w:lineRule="auto"/>
        <w:jc w:val="both"/>
        <w:sectPr>
          <w:pgSz w:w="11910" w:h="16840"/>
          <w:pgMar w:header="0" w:footer="1226" w:top="780" w:bottom="1420" w:left="980" w:right="92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4"/>
        <w:spacing w:line="240" w:lineRule="auto" w:before="26"/>
        <w:ind w:right="0"/>
        <w:jc w:val="left"/>
        <w:rPr>
          <w:b w:val="0"/>
          <w:bCs w:val="0"/>
        </w:rPr>
      </w:pPr>
      <w:bookmarkStart w:name="五、公司利润分配及分红派息情况" w:id="36"/>
      <w:bookmarkEnd w:id="36"/>
      <w:r>
        <w:rPr>
          <w:b w:val="0"/>
          <w:bCs w:val="0"/>
        </w:rPr>
      </w:r>
      <w:r>
        <w:rPr/>
        <w:t>五、公司利润分配及分红派息情况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spacing w:line="340" w:lineRule="auto" w:before="116"/>
        <w:ind w:left="153" w:right="32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公司报告期利润分配预案及资本公积金转增股本预案符合公司章程等的相关规定。</w:t>
      </w:r>
    </w:p>
    <w:p>
      <w:pPr>
        <w:spacing w:line="240" w:lineRule="auto" w:before="3"/>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4202"/>
        <w:gridCol w:w="5355"/>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53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53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53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53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 权益是否得到了充分保护：</w:t>
            </w:r>
          </w:p>
        </w:tc>
        <w:tc>
          <w:tcPr>
            <w:tcW w:w="53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 规、透明：</w:t>
            </w:r>
          </w:p>
        </w:tc>
        <w:tc>
          <w:tcPr>
            <w:tcW w:w="53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53" w:right="32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tbl>
      <w:tblPr>
        <w:tblW w:w="0" w:type="auto"/>
        <w:jc w:val="left"/>
        <w:tblInd w:w="149" w:type="dxa"/>
        <w:tblLayout w:type="fixed"/>
        <w:tblCellMar>
          <w:top w:w="0" w:type="dxa"/>
          <w:left w:w="0" w:type="dxa"/>
          <w:bottom w:w="0" w:type="dxa"/>
          <w:right w:w="0" w:type="dxa"/>
        </w:tblCellMar>
        <w:tblLook w:val="01E0"/>
      </w:tblPr>
      <w:tblGrid>
        <w:gridCol w:w="3706"/>
        <w:gridCol w:w="5863"/>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688,834,305</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13,776,686.10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906,884,103.68</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0"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经北京兴华会计师事务</w:t>
            </w:r>
            <w:r>
              <w:rPr>
                <w:rFonts w:ascii="宋体" w:hAnsi="宋体" w:cs="宋体" w:eastAsia="宋体" w:hint="default"/>
                <w:spacing w:val="-85"/>
                <w:sz w:val="18"/>
                <w:szCs w:val="18"/>
              </w:rPr>
              <w:t>所</w:t>
            </w:r>
            <w:r>
              <w:rPr>
                <w:rFonts w:ascii="宋体" w:hAnsi="宋体" w:cs="宋体" w:eastAsia="宋体" w:hint="default"/>
                <w:sz w:val="18"/>
                <w:szCs w:val="18"/>
              </w:rPr>
              <w:t>（特殊普通合伙</w:t>
            </w:r>
            <w:r>
              <w:rPr>
                <w:rFonts w:ascii="宋体" w:hAnsi="宋体" w:cs="宋体" w:eastAsia="宋体" w:hint="default"/>
                <w:spacing w:val="-84"/>
                <w:sz w:val="18"/>
                <w:szCs w:val="18"/>
              </w:rPr>
              <w:t>）</w:t>
            </w:r>
            <w:r>
              <w:rPr>
                <w:rFonts w:ascii="宋体" w:hAnsi="宋体" w:cs="宋体" w:eastAsia="宋体" w:hint="default"/>
                <w:sz w:val="18"/>
                <w:szCs w:val="18"/>
              </w:rPr>
              <w:t>审计并出具的无保留意见的审计报告</w:t>
            </w:r>
            <w:r>
              <w:rPr>
                <w:rFonts w:ascii="宋体" w:hAnsi="宋体" w:cs="宋体" w:eastAsia="宋体" w:hint="default"/>
                <w:spacing w:val="-84"/>
                <w:sz w:val="18"/>
                <w:szCs w:val="18"/>
              </w:rPr>
              <w:t>，</w:t>
            </w:r>
            <w:r>
              <w:rPr>
                <w:rFonts w:ascii="宋体" w:hAnsi="宋体" w:cs="宋体" w:eastAsia="宋体" w:hint="default"/>
                <w:sz w:val="18"/>
                <w:szCs w:val="18"/>
              </w:rPr>
              <w:t>北京数码视讯科技股份有限公司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307"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年度共计实现归属于母公司所有者的净利润</w:t>
            </w:r>
            <w:r>
              <w:rPr>
                <w:rFonts w:ascii="宋体" w:hAnsi="宋体" w:cs="宋体" w:eastAsia="宋体" w:hint="default"/>
                <w:spacing w:val="-55"/>
                <w:sz w:val="18"/>
                <w:szCs w:val="18"/>
              </w:rPr>
              <w:t> </w:t>
            </w:r>
            <w:r>
              <w:rPr>
                <w:rFonts w:ascii="Times New Roman" w:hAnsi="Times New Roman" w:cs="Times New Roman" w:eastAsia="Times New Roman" w:hint="default"/>
                <w:spacing w:val="-1"/>
                <w:sz w:val="18"/>
                <w:szCs w:val="18"/>
              </w:rPr>
              <w:t>181,440,304.17</w:t>
            </w:r>
            <w:r>
              <w:rPr>
                <w:rFonts w:ascii="Times New Roman" w:hAnsi="Times New Roman" w:cs="Times New Roman" w:eastAsia="Times New Roman" w:hint="default"/>
                <w:spacing w:val="-9"/>
                <w:sz w:val="18"/>
                <w:szCs w:val="18"/>
              </w:rPr>
              <w:t> </w:t>
            </w:r>
            <w:r>
              <w:rPr>
                <w:rFonts w:ascii="宋体" w:hAnsi="宋体" w:cs="宋体" w:eastAsia="宋体" w:hint="default"/>
                <w:spacing w:val="-23"/>
                <w:sz w:val="18"/>
                <w:szCs w:val="18"/>
              </w:rPr>
              <w:t>元。截止</w:t>
            </w:r>
            <w:r>
              <w:rPr>
                <w:rFonts w:ascii="宋体" w:hAnsi="宋体" w:cs="宋体" w:eastAsia="宋体" w:hint="default"/>
                <w:spacing w:val="-55"/>
                <w:sz w:val="18"/>
                <w:szCs w:val="18"/>
              </w:rPr>
              <w:t> </w:t>
            </w:r>
            <w:r>
              <w:rPr>
                <w:rFonts w:ascii="Times New Roman" w:hAnsi="Times New Roman" w:cs="Times New Roman" w:eastAsia="Times New Roman" w:hint="default"/>
                <w:spacing w:val="-1"/>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可供股东分配利润为</w:t>
            </w:r>
            <w:r>
              <w:rPr>
                <w:rFonts w:ascii="宋体" w:hAnsi="宋体" w:cs="宋体" w:eastAsia="宋体" w:hint="default"/>
                <w:spacing w:val="-55"/>
                <w:sz w:val="18"/>
                <w:szCs w:val="18"/>
              </w:rPr>
              <w:t> </w:t>
            </w:r>
            <w:r>
              <w:rPr>
                <w:rFonts w:ascii="Times New Roman" w:hAnsi="Times New Roman" w:cs="Times New Roman" w:eastAsia="Times New Roman" w:hint="default"/>
                <w:spacing w:val="-1"/>
                <w:sz w:val="18"/>
                <w:szCs w:val="18"/>
              </w:rPr>
              <w:t>906,884,103.68</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pacing w:val="-1"/>
                <w:sz w:val="18"/>
                <w:szCs w:val="18"/>
              </w:rPr>
              <w:t>元。考虑到广大投资者的合理诉求及与全体股东共同分享公司发展的经营成果，并兼顾公司当前发展的实际经营情况，公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司拟以</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年年末总股本</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688,834,305</w:t>
            </w:r>
            <w:r>
              <w:rPr>
                <w:rFonts w:ascii="Times New Roman" w:hAnsi="Times New Roman" w:cs="Times New Roman" w:eastAsia="Times New Roman" w:hint="default"/>
                <w:spacing w:val="-13"/>
                <w:sz w:val="18"/>
                <w:szCs w:val="18"/>
              </w:rPr>
              <w:t> </w:t>
            </w:r>
            <w:r>
              <w:rPr>
                <w:rFonts w:ascii="宋体" w:hAnsi="宋体" w:cs="宋体" w:eastAsia="宋体" w:hint="default"/>
                <w:spacing w:val="-1"/>
                <w:sz w:val="18"/>
                <w:szCs w:val="18"/>
              </w:rPr>
              <w:t>股为基数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每</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股派发现金股利人民币</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含税</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，共计派发现金股利</w:t>
            </w:r>
            <w:r>
              <w:rPr>
                <w:rFonts w:ascii="宋体" w:hAnsi="宋体" w:cs="宋体" w:eastAsia="宋体" w:hint="default"/>
                <w:spacing w:val="-58"/>
                <w:sz w:val="18"/>
                <w:szCs w:val="18"/>
              </w:rPr>
              <w:t> </w:t>
            </w:r>
            <w:r>
              <w:rPr>
                <w:rFonts w:ascii="Times New Roman" w:hAnsi="Times New Roman" w:cs="Times New Roman" w:eastAsia="Times New Roman" w:hint="default"/>
                <w:spacing w:val="-1"/>
                <w:sz w:val="18"/>
                <w:szCs w:val="18"/>
              </w:rPr>
              <w:t>13,776,686.10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元。</w:t>
            </w:r>
          </w:p>
        </w:tc>
      </w:tr>
    </w:tbl>
    <w:p>
      <w:pPr>
        <w:spacing w:line="240" w:lineRule="auto" w:before="1"/>
        <w:rPr>
          <w:rFonts w:ascii="宋体" w:hAnsi="宋体" w:cs="宋体" w:eastAsia="宋体" w:hint="default"/>
          <w:sz w:val="7"/>
          <w:szCs w:val="7"/>
        </w:rPr>
      </w:pPr>
    </w:p>
    <w:p>
      <w:pPr>
        <w:pStyle w:val="BodyText"/>
        <w:spacing w:line="240" w:lineRule="auto" w:before="35"/>
        <w:ind w:left="154" w:right="0"/>
        <w:jc w:val="left"/>
      </w:pPr>
      <w:r>
        <w:rPr/>
        <w:t>公司近</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spacing w:line="240" w:lineRule="auto" w:before="8"/>
        <w:rPr>
          <w:rFonts w:ascii="宋体" w:hAnsi="宋体" w:cs="宋体" w:eastAsia="宋体" w:hint="default"/>
          <w:sz w:val="16"/>
          <w:szCs w:val="16"/>
        </w:rPr>
      </w:pPr>
    </w:p>
    <w:p>
      <w:pPr>
        <w:pStyle w:val="BodyText"/>
        <w:spacing w:line="240" w:lineRule="auto" w:before="0"/>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2012</w:t>
      </w:r>
      <w:r>
        <w:rPr/>
        <w:t>年度公司利润分配方案为：以股权登记日总股本</w:t>
      </w:r>
      <w:r>
        <w:rPr>
          <w:rFonts w:ascii="Times New Roman" w:hAnsi="Times New Roman" w:cs="Times New Roman" w:eastAsia="Times New Roman" w:hint="default"/>
        </w:rPr>
        <w:t>338,956,768</w:t>
      </w:r>
      <w:r>
        <w:rPr/>
        <w:t>股为基数，每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1.98</w:t>
      </w:r>
    </w:p>
    <w:p>
      <w:pPr>
        <w:pStyle w:val="BodyText"/>
        <w:spacing w:line="240" w:lineRule="auto" w:before="177"/>
        <w:ind w:left="153" w:right="0"/>
        <w:jc w:val="left"/>
        <w:rPr>
          <w:rFonts w:ascii="Times New Roman" w:hAnsi="Times New Roman" w:cs="Times New Roman" w:eastAsia="Times New Roman" w:hint="default"/>
        </w:rPr>
      </w:pPr>
      <w:r>
        <w:rPr/>
        <w:t>元（含税</w:t>
      </w:r>
      <w:r>
        <w:rPr>
          <w:spacing w:val="-105"/>
        </w:rPr>
        <w:t>）</w:t>
      </w:r>
      <w:r>
        <w:rPr>
          <w:spacing w:val="-2"/>
        </w:rPr>
        <w:t>，</w:t>
      </w:r>
      <w:r>
        <w:rPr/>
        <w:t>共计派发</w:t>
      </w:r>
      <w:r>
        <w:rPr>
          <w:rFonts w:ascii="Times New Roman" w:hAnsi="Times New Roman" w:cs="Times New Roman" w:eastAsia="Times New Roman" w:hint="default"/>
        </w:rPr>
        <w:t>6</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1"/>
        </w:rPr>
        <w:t>,</w:t>
      </w:r>
      <w:r>
        <w:rPr>
          <w:rFonts w:ascii="Times New Roman" w:hAnsi="Times New Roman" w:cs="Times New Roman" w:eastAsia="Times New Roman" w:hint="default"/>
        </w:rPr>
        <w:t>200,000</w:t>
      </w:r>
      <w:r>
        <w:rPr/>
        <w:t>元</w:t>
      </w:r>
      <w:r>
        <w:rPr>
          <w:rFonts w:ascii="Times New Roman" w:hAnsi="Times New Roman" w:cs="Times New Roman" w:eastAsia="Times New Roman" w:hint="default"/>
        </w:rPr>
        <w:t>.</w:t>
      </w:r>
    </w:p>
    <w:p>
      <w:pPr>
        <w:spacing w:after="0" w:line="240" w:lineRule="auto"/>
        <w:jc w:val="left"/>
        <w:rPr>
          <w:rFonts w:ascii="Times New Roman" w:hAnsi="Times New Roman" w:cs="Times New Roman" w:eastAsia="Times New Roman" w:hint="default"/>
        </w:rPr>
        <w:sectPr>
          <w:pgSz w:w="11910" w:h="16840"/>
          <w:pgMar w:header="0" w:footer="1226" w:top="780" w:bottom="1420" w:left="980" w:right="980"/>
        </w:sectPr>
      </w:pPr>
    </w:p>
    <w:p>
      <w:pPr>
        <w:tabs>
          <w:tab w:pos="8129" w:val="left" w:leader="none"/>
        </w:tabs>
        <w:spacing w:before="23"/>
        <w:ind w:left="207" w:right="104"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6"/>
          <w:szCs w:val="26"/>
        </w:rPr>
      </w:pPr>
    </w:p>
    <w:p>
      <w:pPr>
        <w:pStyle w:val="BodyText"/>
        <w:spacing w:line="386" w:lineRule="auto" w:before="35"/>
        <w:ind w:left="153" w:right="208" w:firstLine="420"/>
        <w:jc w:val="both"/>
      </w:pPr>
      <w:r>
        <w:rPr>
          <w:rFonts w:ascii="Times New Roman" w:hAnsi="Times New Roman" w:cs="Times New Roman" w:eastAsia="Times New Roman" w:hint="default"/>
        </w:rPr>
        <w:t>2013</w:t>
      </w:r>
      <w:r>
        <w:rPr/>
        <w:t>年度公司利润分配方案为：以股权登记日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日的总股本</w:t>
      </w:r>
      <w:r>
        <w:rPr>
          <w:rFonts w:ascii="Times New Roman" w:hAnsi="Times New Roman" w:cs="Times New Roman" w:eastAsia="Times New Roman" w:hint="default"/>
        </w:rPr>
        <w:t>342,006,810</w:t>
      </w:r>
      <w:r>
        <w:rPr/>
        <w:t>股为基数，向全体 </w:t>
      </w:r>
      <w:r>
        <w:rPr>
          <w:spacing w:val="-2"/>
        </w:rPr>
        <w:t>股东每</w:t>
      </w:r>
      <w:r>
        <w:rPr>
          <w:rFonts w:ascii="Times New Roman" w:hAnsi="Times New Roman" w:cs="Times New Roman" w:eastAsia="Times New Roman" w:hint="default"/>
          <w:spacing w:val="-2"/>
        </w:rPr>
        <w:t>10</w:t>
      </w:r>
      <w:r>
        <w:rPr>
          <w:spacing w:val="-2"/>
        </w:rPr>
        <w:t>股派</w:t>
      </w:r>
      <w:r>
        <w:rPr>
          <w:rFonts w:ascii="Times New Roman" w:hAnsi="Times New Roman" w:cs="Times New Roman" w:eastAsia="Times New Roman" w:hint="default"/>
          <w:spacing w:val="-2"/>
        </w:rPr>
        <w:t>0.995477</w:t>
      </w:r>
      <w:r>
        <w:rPr>
          <w:spacing w:val="-2"/>
        </w:rPr>
        <w:t>元人民币现金（含税），共计派发</w:t>
      </w:r>
      <w:r>
        <w:rPr>
          <w:rFonts w:ascii="Times New Roman" w:hAnsi="Times New Roman" w:cs="Times New Roman" w:eastAsia="Times New Roman" w:hint="default"/>
          <w:spacing w:val="-2"/>
        </w:rPr>
        <w:t>34,046,008</w:t>
      </w:r>
      <w:r>
        <w:rPr>
          <w:spacing w:val="-2"/>
        </w:rPr>
        <w:t>元；以资本公积金向全体股东每</w:t>
      </w:r>
      <w:r>
        <w:rPr>
          <w:rFonts w:ascii="Times New Roman" w:hAnsi="Times New Roman" w:cs="Times New Roman" w:eastAsia="Times New Roman" w:hint="default"/>
          <w:spacing w:val="-2"/>
        </w:rPr>
        <w:t>10</w:t>
      </w:r>
      <w:r>
        <w:rPr>
          <w:spacing w:val="-2"/>
        </w:rPr>
        <w:t>股转</w:t>
      </w:r>
      <w:r>
        <w:rPr>
          <w:spacing w:val="-71"/>
        </w:rPr>
        <w:t> </w:t>
      </w:r>
      <w:r>
        <w:rPr/>
        <w:t>增</w:t>
      </w:r>
      <w:r>
        <w:rPr>
          <w:rFonts w:ascii="Times New Roman" w:hAnsi="Times New Roman" w:cs="Times New Roman" w:eastAsia="Times New Roman" w:hint="default"/>
        </w:rPr>
        <w:t>9.954775</w:t>
      </w:r>
      <w:r>
        <w:rPr/>
        <w:t>股，方案实施后总股本增至 </w:t>
      </w:r>
      <w:r>
        <w:rPr>
          <w:rFonts w:ascii="Times New Roman" w:hAnsi="Times New Roman" w:cs="Times New Roman" w:eastAsia="Times New Roman" w:hint="default"/>
        </w:rPr>
        <w:t>682,466,894</w:t>
      </w:r>
      <w:r>
        <w:rPr>
          <w:rFonts w:ascii="Times New Roman" w:hAnsi="Times New Roman" w:cs="Times New Roman" w:eastAsia="Times New Roman" w:hint="default"/>
          <w:spacing w:val="49"/>
        </w:rPr>
        <w:t> </w:t>
      </w:r>
      <w:r>
        <w:rPr/>
        <w:t>股。</w:t>
      </w:r>
    </w:p>
    <w:p>
      <w:pPr>
        <w:pStyle w:val="BodyText"/>
        <w:spacing w:line="386" w:lineRule="auto" w:before="36"/>
        <w:ind w:left="153" w:right="212" w:firstLine="420"/>
        <w:jc w:val="both"/>
      </w:pPr>
      <w:r>
        <w:rPr>
          <w:rFonts w:ascii="Times New Roman" w:hAnsi="Times New Roman" w:cs="Times New Roman" w:eastAsia="Times New Roman" w:hint="default"/>
          <w:spacing w:val="-2"/>
        </w:rPr>
        <w:t>2014</w:t>
      </w:r>
      <w:r>
        <w:rPr>
          <w:spacing w:val="-2"/>
        </w:rPr>
        <w:t>年度的公司利润分配预案为：公司拟以</w:t>
      </w:r>
      <w:r>
        <w:rPr>
          <w:rFonts w:ascii="Times New Roman" w:hAnsi="Times New Roman" w:cs="Times New Roman" w:eastAsia="Times New Roman" w:hint="default"/>
          <w:spacing w:val="-2"/>
        </w:rPr>
        <w:t>2014</w:t>
      </w:r>
      <w:r>
        <w:rPr>
          <w:spacing w:val="-2"/>
        </w:rPr>
        <w:t>年年末总股本</w:t>
      </w:r>
      <w:r>
        <w:rPr>
          <w:rFonts w:ascii="Times New Roman" w:hAnsi="Times New Roman" w:cs="Times New Roman" w:eastAsia="Times New Roman" w:hint="default"/>
          <w:spacing w:val="-2"/>
        </w:rPr>
        <w:t>688,834,305</w:t>
      </w:r>
      <w:r>
        <w:rPr>
          <w:spacing w:val="-2"/>
        </w:rPr>
        <w:t>股为基数</w:t>
      </w:r>
      <w:r>
        <w:rPr>
          <w:rFonts w:ascii="Times New Roman" w:hAnsi="Times New Roman" w:cs="Times New Roman" w:eastAsia="Times New Roman" w:hint="default"/>
          <w:spacing w:val="-2"/>
        </w:rPr>
        <w:t>,</w:t>
      </w:r>
      <w:r>
        <w:rPr>
          <w:spacing w:val="-2"/>
        </w:rPr>
        <w:t>每</w:t>
      </w:r>
      <w:r>
        <w:rPr>
          <w:rFonts w:ascii="Times New Roman" w:hAnsi="Times New Roman" w:cs="Times New Roman" w:eastAsia="Times New Roman" w:hint="default"/>
          <w:spacing w:val="-2"/>
        </w:rPr>
        <w:t>10</w:t>
      </w:r>
      <w:r>
        <w:rPr>
          <w:spacing w:val="-2"/>
        </w:rPr>
        <w:t>股派发现金股</w:t>
      </w:r>
      <w:r>
        <w:rPr/>
        <w:t> 利人民币</w:t>
      </w:r>
      <w:r>
        <w:rPr>
          <w:rFonts w:ascii="Times New Roman" w:hAnsi="Times New Roman" w:cs="Times New Roman" w:eastAsia="Times New Roman" w:hint="default"/>
        </w:rPr>
        <w:t>0.2</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，共计派发现金股利</w:t>
      </w:r>
      <w:r>
        <w:rPr>
          <w:rFonts w:ascii="Times New Roman" w:hAnsi="Times New Roman" w:cs="Times New Roman" w:eastAsia="Times New Roman" w:hint="default"/>
        </w:rPr>
        <w:t>13,776,686.10</w:t>
      </w:r>
      <w:r>
        <w:rPr/>
        <w:t>元。</w:t>
      </w:r>
    </w:p>
    <w:p>
      <w:pPr>
        <w:spacing w:line="240" w:lineRule="auto" w:before="2"/>
        <w:rPr>
          <w:rFonts w:ascii="宋体" w:hAnsi="宋体" w:cs="宋体" w:eastAsia="宋体" w:hint="default"/>
          <w:sz w:val="19"/>
          <w:szCs w:val="19"/>
        </w:rPr>
      </w:pPr>
    </w:p>
    <w:p>
      <w:pPr>
        <w:spacing w:before="44"/>
        <w:ind w:left="423" w:right="104"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004"/>
        <w:gridCol w:w="2408"/>
        <w:gridCol w:w="2764"/>
      </w:tblGrid>
      <w:tr>
        <w:trPr>
          <w:trHeight w:val="714" w:hRule="exact"/>
        </w:trPr>
        <w:tc>
          <w:tcPr>
            <w:tcW w:w="2392" w:type="dxa"/>
            <w:tcBorders>
              <w:top w:val="single" w:sz="4" w:space="0" w:color="000000"/>
              <w:left w:val="single" w:sz="4" w:space="0" w:color="000000"/>
              <w:bottom w:val="single" w:sz="5"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8" w:right="29" w:hanging="90"/>
              <w:jc w:val="left"/>
              <w:rPr>
                <w:rFonts w:ascii="宋体" w:hAnsi="宋体" w:cs="宋体" w:eastAsia="宋体" w:hint="default"/>
                <w:sz w:val="18"/>
                <w:szCs w:val="18"/>
              </w:rPr>
            </w:pPr>
            <w:r>
              <w:rPr>
                <w:rFonts w:ascii="宋体" w:hAnsi="宋体" w:cs="宋体" w:eastAsia="宋体" w:hint="default"/>
                <w:sz w:val="18"/>
                <w:szCs w:val="18"/>
              </w:rPr>
              <w:t>分红年度合并报表中归属于上 市公司普通股股东的净利润</w:t>
            </w: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1"/>
              <w:jc w:val="left"/>
              <w:rPr>
                <w:rFonts w:ascii="宋体" w:hAnsi="宋体" w:cs="宋体" w:eastAsia="宋体" w:hint="default"/>
                <w:sz w:val="18"/>
                <w:szCs w:val="18"/>
              </w:rPr>
            </w:pPr>
            <w:r>
              <w:rPr>
                <w:rFonts w:ascii="宋体" w:hAnsi="宋体" w:cs="宋体" w:eastAsia="宋体" w:hint="default"/>
                <w:sz w:val="18"/>
                <w:szCs w:val="18"/>
              </w:rPr>
              <w:t>占合并报表中归属于上市公司普通 股股东的净利润的比率</w:t>
            </w:r>
          </w:p>
        </w:tc>
      </w:tr>
      <w:tr>
        <w:trPr>
          <w:trHeight w:val="408"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13,776,686.10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181,440,304.17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7.59%</w:t>
            </w:r>
          </w:p>
        </w:tc>
      </w:tr>
      <w:tr>
        <w:trPr>
          <w:trHeight w:val="402" w:hRule="exact"/>
        </w:trPr>
        <w:tc>
          <w:tcPr>
            <w:tcW w:w="2392" w:type="dxa"/>
            <w:tcBorders>
              <w:top w:val="single" w:sz="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34,046,008.40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136,767,203.59</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67,200,000.00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267,695,130.07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25.10%</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4"/>
        <w:spacing w:line="240" w:lineRule="auto"/>
        <w:ind w:right="0"/>
        <w:jc w:val="both"/>
        <w:rPr>
          <w:b w:val="0"/>
          <w:bCs w:val="0"/>
        </w:rPr>
      </w:pPr>
      <w:bookmarkStart w:name="六、内幕信息知情人管理制度的建立和执行情况" w:id="37"/>
      <w:bookmarkEnd w:id="37"/>
      <w:r>
        <w:rPr>
          <w:b w:val="0"/>
          <w:bCs w:val="0"/>
        </w:rPr>
      </w:r>
      <w:r>
        <w:rPr/>
        <w:t>六、内幕信息知情人管理制度的建立和执行情况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153" w:right="104" w:firstLine="420"/>
        <w:jc w:val="left"/>
      </w:pPr>
      <w:r>
        <w:rPr>
          <w:spacing w:val="-1"/>
        </w:rPr>
        <w:t>报告期内，公司严格按照《内幕信息知情人登记管理制度》，分别从以下几个方面具体执行并落实了</w:t>
      </w:r>
      <w:r>
        <w:rPr/>
        <w:t> 该制度的规定：</w:t>
      </w:r>
    </w:p>
    <w:p>
      <w:pPr>
        <w:pStyle w:val="BodyText"/>
        <w:spacing w:line="386" w:lineRule="auto" w:before="46"/>
        <w:ind w:left="573" w:right="104"/>
        <w:jc w:val="left"/>
      </w:pPr>
      <w:r>
        <w:rPr>
          <w:rFonts w:ascii="Times New Roman" w:hAnsi="Times New Roman" w:cs="Times New Roman" w:eastAsia="Times New Roman" w:hint="default"/>
        </w:rPr>
        <w:t>1</w:t>
      </w:r>
      <w:r>
        <w:rPr/>
        <w:t>、报告期内公司内幕信息知情人涉嫌内幕交易自查情况，以及监管部门的查处和整改情况 </w:t>
      </w:r>
      <w:r>
        <w:rPr>
          <w:spacing w:val="-1"/>
        </w:rPr>
        <w:t>报告期内，公司董事、监事及高级管理人员和其他相关内幕信息知情人严格遵守了《内幕信息知情人</w:t>
      </w:r>
    </w:p>
    <w:p>
      <w:pPr>
        <w:pStyle w:val="BodyText"/>
        <w:spacing w:line="408" w:lineRule="auto" w:before="65"/>
        <w:ind w:left="154" w:right="211"/>
        <w:jc w:val="both"/>
      </w:pPr>
      <w:r>
        <w:rPr>
          <w:spacing w:val="-1"/>
        </w:rPr>
        <w:t>登记管理制度》，未发现有内幕信息知情人利用内幕信息买卖本公司股份的情况。报告期内公司也未发生</w:t>
      </w:r>
      <w:r>
        <w:rPr>
          <w:spacing w:val="-83"/>
        </w:rPr>
        <w:t> </w:t>
      </w:r>
      <w:r>
        <w:rPr>
          <w:spacing w:val="-83"/>
        </w:rPr>
      </w:r>
      <w:r>
        <w:rPr/>
        <w:t>因涉嫌内幕交易而受到监管部门查处和整改的情形。</w:t>
      </w:r>
    </w:p>
    <w:p>
      <w:pPr>
        <w:pStyle w:val="BodyText"/>
        <w:spacing w:line="386" w:lineRule="auto" w:before="46"/>
        <w:ind w:left="574" w:right="104"/>
        <w:jc w:val="left"/>
      </w:pPr>
      <w:r>
        <w:rPr>
          <w:rFonts w:ascii="Times New Roman" w:hAnsi="Times New Roman" w:cs="Times New Roman" w:eastAsia="Times New Roman" w:hint="default"/>
        </w:rPr>
        <w:t>2</w:t>
      </w:r>
      <w:r>
        <w:rPr/>
        <w:t>、定期报告披露期间的信息保密工作 </w:t>
      </w:r>
      <w:r>
        <w:rPr>
          <w:spacing w:val="-1"/>
        </w:rPr>
        <w:t>报告期内，公司严格执行内幕信息知情人登记管理制度，严格规范信息流转过程，在定期报告披露期</w:t>
      </w:r>
    </w:p>
    <w:p>
      <w:pPr>
        <w:pStyle w:val="BodyText"/>
        <w:spacing w:line="408" w:lineRule="auto" w:before="65"/>
        <w:ind w:left="154" w:right="211"/>
        <w:jc w:val="both"/>
      </w:pPr>
      <w:r>
        <w:rPr>
          <w:spacing w:val="-1"/>
        </w:rPr>
        <w:t>间，对于未公开信息，公司证券部都会严格控制知情人范围，并及时对内幕信息知情人进行登记，如实记</w:t>
      </w:r>
      <w:r>
        <w:rPr>
          <w:spacing w:val="-86"/>
        </w:rPr>
        <w:t> </w:t>
      </w:r>
      <w:r>
        <w:rPr>
          <w:spacing w:val="-86"/>
        </w:rPr>
      </w:r>
      <w:r>
        <w:rPr>
          <w:spacing w:val="-1"/>
        </w:rPr>
        <w:t>录信息公开前的所有内幕信息知情人相关信息，经核实无误后，按照相关法规规定在向深交所报备内幕信</w:t>
      </w:r>
      <w:r>
        <w:rPr>
          <w:spacing w:val="-81"/>
        </w:rPr>
        <w:t> </w:t>
      </w:r>
      <w:r>
        <w:rPr>
          <w:spacing w:val="-81"/>
        </w:rPr>
      </w:r>
      <w:r>
        <w:rPr/>
        <w:t>息知情人的登记情况。</w:t>
      </w:r>
    </w:p>
    <w:p>
      <w:pPr>
        <w:pStyle w:val="BodyText"/>
        <w:spacing w:line="386" w:lineRule="auto" w:before="46"/>
        <w:ind w:left="574" w:right="104"/>
        <w:jc w:val="left"/>
      </w:pPr>
      <w:r>
        <w:rPr>
          <w:rFonts w:ascii="Times New Roman" w:hAnsi="Times New Roman" w:cs="Times New Roman" w:eastAsia="Times New Roman" w:hint="default"/>
        </w:rPr>
        <w:t>3</w:t>
      </w:r>
      <w:r>
        <w:rPr/>
        <w:t>、投资者调研期间的信息保密工作 报告期内，在各定期报告的窗口期及重大事项公布之前的敏感期，公司尽量避免接待投资者的调研，</w:t>
      </w:r>
    </w:p>
    <w:p>
      <w:pPr>
        <w:pStyle w:val="BodyText"/>
        <w:spacing w:line="408" w:lineRule="auto" w:before="65"/>
        <w:ind w:left="154" w:right="211"/>
        <w:jc w:val="both"/>
      </w:pPr>
      <w:r>
        <w:rPr>
          <w:spacing w:val="-1"/>
        </w:rPr>
        <w:t>努力做好定期报告及重大事项披露期间的信息保密工作。每次组织投资者调研活动时，要求调研者严格按</w:t>
      </w:r>
      <w:r>
        <w:rPr>
          <w:spacing w:val="-81"/>
        </w:rPr>
        <w:t> </w:t>
      </w:r>
      <w:r>
        <w:rPr>
          <w:spacing w:val="-81"/>
        </w:rPr>
      </w:r>
      <w:r>
        <w:rPr>
          <w:spacing w:val="-1"/>
        </w:rPr>
        <w:t>照相关规范签署投资者（机构）调研登记表与保密承诺书，并要求其承诺在对外出具报告前需经公司证券</w:t>
      </w:r>
    </w:p>
    <w:p>
      <w:pPr>
        <w:spacing w:after="0" w:line="408" w:lineRule="auto"/>
        <w:jc w:val="both"/>
        <w:sectPr>
          <w:footerReference w:type="default" r:id="rId12"/>
          <w:pgSz w:w="11910" w:h="16840"/>
          <w:pgMar w:footer="1226" w:header="0" w:top="780" w:bottom="1420" w:left="980" w:right="920"/>
          <w:pgNumType w:start="29"/>
        </w:sectPr>
      </w:pPr>
    </w:p>
    <w:p>
      <w:pPr>
        <w:tabs>
          <w:tab w:pos="8129" w:val="left" w:leader="none"/>
        </w:tabs>
        <w:spacing w:before="23"/>
        <w:ind w:left="207" w:right="0" w:firstLine="0"/>
        <w:jc w:val="left"/>
        <w:rPr>
          <w:rFonts w:ascii="宋体" w:hAnsi="宋体" w:cs="宋体" w:eastAsia="宋体" w:hint="default"/>
          <w:sz w:val="18"/>
          <w:szCs w:val="18"/>
        </w:rPr>
      </w:pPr>
      <w:r>
        <w:rPr/>
        <w:pict>
          <v:group style="position:absolute;margin-left:433.799988pt;margin-top:385.879974pt;width:82.3pt;height:19.650pt;mso-position-horizontal-relative:page;mso-position-vertical-relative:page;z-index:-1426192" coordorigin="8676,7718" coordsize="1646,393">
            <v:shape style="position:absolute;left:8676;top:7718;width:1646;height:393" coordorigin="8676,7718" coordsize="1646,393" path="m8676,8110l10321,8110,10321,7718,8676,7718,8676,8110xe" filled="true" fillcolor="#ffffff" stroked="false">
              <v:path arrowok="t"/>
              <v:fill type="solid"/>
            </v:shape>
            <w10:wrap type="none"/>
          </v:group>
        </w:pict>
      </w: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6"/>
          <w:szCs w:val="26"/>
        </w:rPr>
      </w:pPr>
    </w:p>
    <w:p>
      <w:pPr>
        <w:pStyle w:val="BodyText"/>
        <w:spacing w:line="240" w:lineRule="auto" w:before="35"/>
        <w:ind w:left="153" w:right="0"/>
        <w:jc w:val="left"/>
      </w:pPr>
      <w:r>
        <w:rPr/>
        <w:t>部认可。在调研过程中，证券部认真做好相关会议记录，并按照相关法规规定向深圳证券交易所报备。</w:t>
      </w:r>
    </w:p>
    <w:p>
      <w:pPr>
        <w:spacing w:line="240" w:lineRule="auto" w:before="0"/>
        <w:rPr>
          <w:rFonts w:ascii="宋体" w:hAnsi="宋体" w:cs="宋体" w:eastAsia="宋体" w:hint="default"/>
          <w:sz w:val="20"/>
          <w:szCs w:val="20"/>
        </w:rPr>
      </w:pPr>
    </w:p>
    <w:p>
      <w:pPr>
        <w:pStyle w:val="Heading4"/>
        <w:spacing w:line="240" w:lineRule="auto" w:before="131"/>
        <w:ind w:right="0"/>
        <w:jc w:val="left"/>
        <w:rPr>
          <w:b w:val="0"/>
          <w:bCs w:val="0"/>
        </w:rPr>
      </w:pPr>
      <w:bookmarkStart w:name="七、报告期内接待调研、沟通、采访等活动登记表" w:id="38"/>
      <w:bookmarkEnd w:id="38"/>
      <w:r>
        <w:rPr>
          <w:b w:val="0"/>
          <w:bCs w:val="0"/>
        </w:rPr>
      </w:r>
      <w:r>
        <w:rPr/>
        <w:t>七、报告期内接待调研、沟通、采访等活动登记表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pict>
          <v:shape style="position:absolute;margin-left:354.519989pt;margin-top:55.211708pt;width:162.7pt;height:15.6pt;mso-position-horizontal-relative:page;mso-position-vertical-relative:paragraph;z-index:-142621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国海富兰克林基金、</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120"/>
        <w:gridCol w:w="992"/>
        <w:gridCol w:w="2410"/>
        <w:gridCol w:w="1700"/>
      </w:tblGrid>
      <w:tr>
        <w:trPr>
          <w:trHeight w:val="75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2"/>
              <w:ind w:left="310" w:right="131" w:hanging="180"/>
              <w:jc w:val="left"/>
              <w:rPr>
                <w:rFonts w:ascii="宋体" w:hAnsi="宋体" w:cs="宋体" w:eastAsia="宋体" w:hint="default"/>
                <w:sz w:val="18"/>
                <w:szCs w:val="18"/>
              </w:rPr>
            </w:pPr>
            <w:r>
              <w:rPr>
                <w:rFonts w:ascii="宋体" w:hAnsi="宋体" w:cs="宋体" w:eastAsia="宋体" w:hint="default"/>
                <w:sz w:val="18"/>
                <w:szCs w:val="18"/>
              </w:rPr>
              <w:t>接待对象 类型</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1"/>
              <w:ind w:left="484" w:right="35" w:hanging="450"/>
              <w:jc w:val="left"/>
              <w:rPr>
                <w:rFonts w:ascii="宋体" w:hAnsi="宋体" w:cs="宋体" w:eastAsia="宋体" w:hint="default"/>
                <w:sz w:val="18"/>
                <w:szCs w:val="18"/>
              </w:rPr>
            </w:pPr>
            <w:r>
              <w:rPr>
                <w:rFonts w:ascii="宋体" w:hAnsi="宋体" w:cs="宋体" w:eastAsia="宋体" w:hint="default"/>
                <w:sz w:val="18"/>
                <w:szCs w:val="18"/>
              </w:rPr>
              <w:t>谈论的主要内容及提 供的资料</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北京海淀开拓路数 码视讯大厦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3008 </w:t>
            </w:r>
            <w:r>
              <w:rPr>
                <w:rFonts w:ascii="宋体" w:hAnsi="宋体" w:cs="宋体" w:eastAsia="宋体" w:hint="default"/>
                <w:sz w:val="18"/>
                <w:szCs w:val="18"/>
              </w:rPr>
              <w:t>房间</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60" w:lineRule="auto"/>
              <w:ind w:left="22" w:right="185"/>
              <w:jc w:val="left"/>
              <w:rPr>
                <w:rFonts w:ascii="宋体" w:hAnsi="宋体" w:cs="宋体" w:eastAsia="宋体" w:hint="default"/>
                <w:sz w:val="18"/>
                <w:szCs w:val="18"/>
              </w:rPr>
            </w:pPr>
            <w:r>
              <w:rPr>
                <w:rFonts w:ascii="宋体" w:hAnsi="宋体" w:cs="宋体" w:eastAsia="宋体" w:hint="default"/>
                <w:sz w:val="18"/>
                <w:szCs w:val="18"/>
              </w:rPr>
              <w:t>实地调研 及电话会议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华商基金、 方正富邦基金、海通证券、渤 海证券等</w:t>
            </w:r>
            <w:r>
              <w:rPr>
                <w:rFonts w:ascii="宋体" w:hAnsi="宋体" w:cs="宋体" w:eastAsia="宋体" w:hint="default"/>
                <w:spacing w:val="-46"/>
                <w:sz w:val="18"/>
                <w:szCs w:val="18"/>
              </w:rPr>
              <w:t> </w:t>
            </w:r>
            <w:r>
              <w:rPr>
                <w:rFonts w:ascii="Calibri" w:hAnsi="Calibri" w:cs="Calibri" w:eastAsia="Calibri" w:hint="default"/>
                <w:sz w:val="18"/>
                <w:szCs w:val="18"/>
              </w:rPr>
              <w:t>30</w:t>
            </w:r>
            <w:r>
              <w:rPr>
                <w:rFonts w:ascii="Calibri" w:hAnsi="Calibri" w:cs="Calibri" w:eastAsia="Calibri" w:hint="default"/>
                <w:spacing w:val="3"/>
                <w:sz w:val="18"/>
                <w:szCs w:val="18"/>
              </w:rPr>
              <w:t> </w:t>
            </w:r>
            <w:r>
              <w:rPr>
                <w:rFonts w:ascii="宋体" w:hAnsi="宋体" w:cs="宋体" w:eastAsia="宋体" w:hint="default"/>
                <w:sz w:val="18"/>
                <w:szCs w:val="18"/>
              </w:rPr>
              <w:t>家机构</w:t>
            </w:r>
          </w:p>
        </w:tc>
        <w:tc>
          <w:tcPr>
            <w:tcW w:w="1700" w:type="dxa"/>
            <w:tcBorders>
              <w:top w:val="single" w:sz="12" w:space="0" w:color="D2D2D2"/>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84.55pt;height:15.6pt;mso-position-horizontal-relative:char;mso-position-vertical-relative:line" coordorigin="0,0" coordsize="1691,312">
                  <v:group style="position:absolute;left:0;top:0;width:1691;height:312" coordorigin="0,0" coordsize="1691,312">
                    <v:shape style="position:absolute;left:0;top:0;width:1691;height:312" coordorigin="0,0" coordsize="1691,312" path="m0,312l1691,312,1691,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公司经营基本情况</w:t>
            </w:r>
          </w:p>
        </w:tc>
      </w:tr>
      <w:tr>
        <w:trPr>
          <w:trHeight w:val="1063"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0"/>
              <w:ind w:left="22" w:right="23"/>
              <w:jc w:val="left"/>
              <w:rPr>
                <w:rFonts w:ascii="宋体" w:hAnsi="宋体" w:cs="宋体" w:eastAsia="宋体" w:hint="default"/>
                <w:sz w:val="18"/>
                <w:szCs w:val="18"/>
              </w:rPr>
            </w:pPr>
            <w:r>
              <w:rPr>
                <w:rFonts w:ascii="宋体" w:hAnsi="宋体" w:cs="宋体" w:eastAsia="宋体" w:hint="default"/>
                <w:sz w:val="18"/>
                <w:szCs w:val="18"/>
              </w:rPr>
              <w:t>北京海淀开拓路数 码视讯大厦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3008 </w:t>
            </w:r>
            <w:r>
              <w:rPr>
                <w:rFonts w:ascii="宋体" w:hAnsi="宋体" w:cs="宋体" w:eastAsia="宋体" w:hint="default"/>
                <w:sz w:val="18"/>
                <w:szCs w:val="18"/>
              </w:rPr>
              <w:t>房间</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9"/>
              <w:ind w:left="22" w:right="21"/>
              <w:jc w:val="both"/>
              <w:rPr>
                <w:rFonts w:ascii="宋体" w:hAnsi="宋体" w:cs="宋体" w:eastAsia="宋体" w:hint="default"/>
                <w:sz w:val="18"/>
                <w:szCs w:val="18"/>
              </w:rPr>
            </w:pPr>
            <w:r>
              <w:rPr>
                <w:rFonts w:ascii="宋体" w:hAnsi="宋体" w:cs="宋体" w:eastAsia="宋体" w:hint="default"/>
                <w:sz w:val="18"/>
                <w:szCs w:val="18"/>
              </w:rPr>
              <w:t>东吴基金、中信证券、五矿资</w:t>
            </w:r>
            <w:r>
              <w:rPr>
                <w:rFonts w:ascii="宋体" w:hAnsi="宋体" w:cs="宋体" w:eastAsia="宋体" w:hint="default"/>
                <w:spacing w:val="-78"/>
                <w:sz w:val="18"/>
                <w:szCs w:val="18"/>
              </w:rPr>
              <w:t> </w:t>
            </w:r>
            <w:r>
              <w:rPr>
                <w:rFonts w:ascii="宋体" w:hAnsi="宋体" w:cs="宋体" w:eastAsia="宋体" w:hint="default"/>
                <w:sz w:val="18"/>
                <w:szCs w:val="18"/>
              </w:rPr>
              <w:t>本、宏源证券、西部证券、招</w:t>
            </w:r>
            <w:r>
              <w:rPr>
                <w:rFonts w:ascii="宋体" w:hAnsi="宋体" w:cs="宋体" w:eastAsia="宋体" w:hint="default"/>
                <w:spacing w:val="-78"/>
                <w:sz w:val="18"/>
                <w:szCs w:val="18"/>
              </w:rPr>
              <w:t> </w:t>
            </w:r>
            <w:r>
              <w:rPr>
                <w:rFonts w:ascii="宋体" w:hAnsi="宋体" w:cs="宋体" w:eastAsia="宋体" w:hint="default"/>
                <w:spacing w:val="-9"/>
                <w:sz w:val="18"/>
                <w:szCs w:val="18"/>
              </w:rPr>
              <w:t>商证券、光大证券等</w:t>
            </w:r>
            <w:r>
              <w:rPr>
                <w:rFonts w:ascii="宋体" w:hAnsi="宋体" w:cs="宋体" w:eastAsia="宋体" w:hint="default"/>
                <w:spacing w:val="-45"/>
                <w:sz w:val="18"/>
                <w:szCs w:val="18"/>
              </w:rPr>
              <w:t> </w:t>
            </w:r>
            <w:r>
              <w:rPr>
                <w:rFonts w:ascii="Calibri" w:hAnsi="Calibri" w:cs="Calibri" w:eastAsia="Calibri" w:hint="default"/>
                <w:spacing w:val="-1"/>
                <w:sz w:val="18"/>
                <w:szCs w:val="18"/>
              </w:rPr>
              <w:t>20</w:t>
            </w:r>
            <w:r>
              <w:rPr>
                <w:rFonts w:ascii="Calibri" w:hAnsi="Calibri" w:cs="Calibri" w:eastAsia="Calibri" w:hint="default"/>
                <w:spacing w:val="4"/>
                <w:sz w:val="18"/>
                <w:szCs w:val="18"/>
              </w:rPr>
              <w:t> </w:t>
            </w:r>
            <w:r>
              <w:rPr>
                <w:rFonts w:ascii="宋体" w:hAnsi="宋体" w:cs="宋体" w:eastAsia="宋体" w:hint="default"/>
                <w:sz w:val="18"/>
                <w:szCs w:val="18"/>
              </w:rPr>
              <w:t>家机构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公司经营基本情况</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北京市海淀区开拓 路数码视讯大厦 </w:t>
            </w:r>
            <w:r>
              <w:rPr>
                <w:rFonts w:ascii="Times New Roman" w:hAnsi="Times New Roman" w:cs="Times New Roman" w:eastAsia="Times New Roman" w:hint="default"/>
                <w:sz w:val="18"/>
                <w:szCs w:val="18"/>
              </w:rPr>
              <w:t>3008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房间</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60" w:lineRule="auto"/>
              <w:ind w:left="22" w:right="185"/>
              <w:jc w:val="left"/>
              <w:rPr>
                <w:rFonts w:ascii="宋体" w:hAnsi="宋体" w:cs="宋体" w:eastAsia="宋体" w:hint="default"/>
                <w:sz w:val="18"/>
                <w:szCs w:val="18"/>
              </w:rPr>
            </w:pPr>
            <w:r>
              <w:rPr>
                <w:rFonts w:ascii="宋体" w:hAnsi="宋体" w:cs="宋体" w:eastAsia="宋体" w:hint="default"/>
                <w:sz w:val="18"/>
                <w:szCs w:val="18"/>
              </w:rPr>
              <w:t>实地调研 及电话会议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银华基金、招商证券、长城证 券、上海青溪资产、南方基金</w:t>
            </w:r>
          </w:p>
          <w:p>
            <w:pPr>
              <w:pStyle w:val="TableParagraph"/>
              <w:spacing w:line="319" w:lineRule="auto" w:before="19"/>
              <w:ind w:left="22" w:right="35"/>
              <w:jc w:val="left"/>
              <w:rPr>
                <w:rFonts w:ascii="宋体" w:hAnsi="宋体" w:cs="宋体" w:eastAsia="宋体" w:hint="default"/>
                <w:sz w:val="18"/>
                <w:szCs w:val="18"/>
              </w:rPr>
            </w:pPr>
            <w:r>
              <w:rPr>
                <w:rFonts w:ascii="宋体" w:hAnsi="宋体" w:cs="宋体" w:eastAsia="宋体" w:hint="default"/>
                <w:sz w:val="18"/>
                <w:szCs w:val="18"/>
              </w:rPr>
              <w:t>（陈玮）、蜗牛投资、东海证 券、申银万国等</w:t>
            </w:r>
            <w:r>
              <w:rPr>
                <w:rFonts w:ascii="宋体" w:hAnsi="宋体" w:cs="宋体" w:eastAsia="宋体" w:hint="default"/>
                <w:spacing w:val="-46"/>
                <w:sz w:val="18"/>
                <w:szCs w:val="18"/>
              </w:rPr>
              <w:t> </w:t>
            </w:r>
            <w:r>
              <w:rPr>
                <w:rFonts w:ascii="宋体" w:hAnsi="宋体" w:cs="宋体" w:eastAsia="宋体" w:hint="default"/>
                <w:sz w:val="18"/>
                <w:szCs w:val="18"/>
              </w:rPr>
              <w:t>61</w:t>
            </w:r>
            <w:r>
              <w:rPr>
                <w:rFonts w:ascii="宋体" w:hAnsi="宋体" w:cs="宋体" w:eastAsia="宋体" w:hint="default"/>
                <w:spacing w:val="-46"/>
                <w:sz w:val="18"/>
                <w:szCs w:val="18"/>
              </w:rPr>
              <w:t> </w:t>
            </w:r>
            <w:r>
              <w:rPr>
                <w:rFonts w:ascii="宋体" w:hAnsi="宋体" w:cs="宋体" w:eastAsia="宋体" w:hint="default"/>
                <w:sz w:val="18"/>
                <w:szCs w:val="18"/>
              </w:rPr>
              <w:t>家机构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公司经营基本情况</w:t>
            </w:r>
          </w:p>
        </w:tc>
      </w:tr>
      <w:tr>
        <w:trPr>
          <w:trHeight w:val="146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北京市海淀区开拓 路数码视讯大厦 </w:t>
            </w:r>
            <w:r>
              <w:rPr>
                <w:rFonts w:ascii="Times New Roman" w:hAnsi="Times New Roman" w:cs="Times New Roman" w:eastAsia="Times New Roman" w:hint="default"/>
                <w:sz w:val="18"/>
                <w:szCs w:val="18"/>
              </w:rPr>
              <w:t>3008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房间</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60" w:lineRule="auto"/>
              <w:ind w:left="22" w:right="185"/>
              <w:jc w:val="left"/>
              <w:rPr>
                <w:rFonts w:ascii="宋体" w:hAnsi="宋体" w:cs="宋体" w:eastAsia="宋体" w:hint="default"/>
                <w:sz w:val="18"/>
                <w:szCs w:val="18"/>
              </w:rPr>
            </w:pPr>
            <w:r>
              <w:rPr>
                <w:rFonts w:ascii="宋体" w:hAnsi="宋体" w:cs="宋体" w:eastAsia="宋体" w:hint="default"/>
                <w:sz w:val="18"/>
                <w:szCs w:val="18"/>
              </w:rPr>
              <w:t>实地调研 及电话会议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410"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112"/>
              <w:ind w:left="22" w:right="-44"/>
              <w:jc w:val="left"/>
              <w:rPr>
                <w:rFonts w:ascii="宋体" w:hAnsi="宋体" w:cs="宋体" w:eastAsia="宋体" w:hint="default"/>
                <w:sz w:val="18"/>
                <w:szCs w:val="18"/>
              </w:rPr>
            </w:pPr>
            <w:r>
              <w:rPr>
                <w:rFonts w:ascii="宋体" w:hAnsi="宋体" w:cs="宋体" w:eastAsia="宋体" w:hint="default"/>
                <w:sz w:val="18"/>
                <w:szCs w:val="18"/>
              </w:rPr>
              <w:t>长盛基金、东方基金、长城基 </w:t>
            </w:r>
            <w:r>
              <w:rPr>
                <w:rFonts w:ascii="宋体" w:hAnsi="宋体" w:cs="宋体" w:eastAsia="宋体" w:hint="default"/>
                <w:spacing w:val="-8"/>
                <w:sz w:val="18"/>
                <w:szCs w:val="18"/>
              </w:rPr>
              <w:t>金、光大永明资产、华创证券、</w:t>
            </w:r>
            <w:r>
              <w:rPr>
                <w:rFonts w:ascii="宋体" w:hAnsi="宋体" w:cs="宋体" w:eastAsia="宋体" w:hint="default"/>
                <w:spacing w:val="-34"/>
                <w:sz w:val="18"/>
                <w:szCs w:val="18"/>
              </w:rPr>
              <w:t> </w:t>
            </w:r>
            <w:r>
              <w:rPr>
                <w:rFonts w:ascii="宋体" w:hAnsi="宋体" w:cs="宋体" w:eastAsia="宋体" w:hint="default"/>
                <w:sz w:val="18"/>
                <w:szCs w:val="18"/>
              </w:rPr>
              <w:t>兴业证券、国都证券等</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家机</w:t>
            </w:r>
            <w:r>
              <w:rPr>
                <w:rFonts w:ascii="宋体" w:hAnsi="宋体" w:cs="宋体" w:eastAsia="宋体" w:hint="default"/>
                <w:spacing w:val="1"/>
                <w:sz w:val="18"/>
                <w:szCs w:val="18"/>
              </w:rPr>
              <w:t> </w:t>
            </w:r>
            <w:r>
              <w:rPr>
                <w:rFonts w:ascii="宋体" w:hAnsi="宋体" w:cs="宋体" w:eastAsia="宋体" w:hint="default"/>
                <w:sz w:val="18"/>
                <w:szCs w:val="18"/>
              </w:rPr>
              <w:t>构</w:t>
            </w:r>
          </w:p>
        </w:tc>
        <w:tc>
          <w:tcPr>
            <w:tcW w:w="170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公司经营基本情况</w:t>
            </w:r>
          </w:p>
        </w:tc>
      </w:tr>
    </w:tbl>
    <w:p>
      <w:pPr>
        <w:spacing w:after="0" w:line="240" w:lineRule="auto"/>
        <w:jc w:val="left"/>
        <w:rPr>
          <w:rFonts w:ascii="宋体" w:hAnsi="宋体" w:cs="宋体" w:eastAsia="宋体" w:hint="default"/>
          <w:sz w:val="18"/>
          <w:szCs w:val="18"/>
        </w:rPr>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right="2423"/>
        <w:jc w:val="center"/>
        <w:rPr>
          <w:b w:val="0"/>
          <w:bCs w:val="0"/>
        </w:rPr>
      </w:pPr>
      <w:bookmarkStart w:name="第五节 重要事项" w:id="39"/>
      <w:bookmarkEnd w:id="39"/>
      <w:r>
        <w:rPr>
          <w:b w:val="0"/>
          <w:bCs w:val="0"/>
        </w:rPr>
      </w:r>
      <w:bookmarkStart w:name="_bookmark4" w:id="40"/>
      <w:bookmarkEnd w:id="40"/>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left"/>
        <w:rPr>
          <w:b w:val="0"/>
          <w:bCs w:val="0"/>
        </w:rPr>
      </w:pPr>
      <w:bookmarkStart w:name="一、重大诉讼仲裁事项" w:id="41"/>
      <w:bookmarkEnd w:id="41"/>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68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本年度公司无重大诉讼、仲裁事项。</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二、上市公司发生控股股东及其关联方非经营性占用资金情况" w:id="42"/>
      <w:bookmarkEnd w:id="42"/>
      <w:r>
        <w:rPr>
          <w:b w:val="0"/>
          <w:bCs w:val="0"/>
        </w:rPr>
      </w:r>
      <w:r>
        <w:rPr/>
        <w:t>二、上市公司发生控股股东及其关联方非经营性占用资金情况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3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公司报告期不存在上市公司发生控股股东及其关联方非经营性占用资金情况。</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bookmarkStart w:name="三、破产重整相关事项" w:id="43"/>
      <w:bookmarkEnd w:id="43"/>
      <w:r>
        <w:rPr>
          <w:b w:val="0"/>
          <w:bCs w:val="0"/>
        </w:rPr>
      </w:r>
      <w:r>
        <w:rPr/>
        <w:t>三、破产重整相关事项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6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bookmarkStart w:name="四、资产交易事项" w:id="44"/>
      <w:bookmarkEnd w:id="44"/>
      <w:r>
        <w:rPr>
          <w:b w:val="0"/>
          <w:bCs w:val="0"/>
        </w:rPr>
      </w:r>
      <w:r>
        <w:rPr/>
        <w:t>四、资产交易事项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0"/>
        <w:jc w:val="left"/>
        <w:rPr>
          <w:b w:val="0"/>
          <w:bCs w:val="0"/>
        </w:rPr>
      </w:pPr>
      <w:bookmarkStart w:name="1、收购资产情况" w:id="45"/>
      <w:bookmarkEnd w:id="45"/>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581"/>
        <w:gridCol w:w="708"/>
        <w:gridCol w:w="851"/>
        <w:gridCol w:w="1340"/>
      </w:tblGrid>
      <w:tr>
        <w:trPr>
          <w:trHeight w:val="196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7"/>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7"/>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4" w:right="104"/>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55"/>
              <w:jc w:val="both"/>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8"/>
                <w:sz w:val="18"/>
                <w:szCs w:val="18"/>
              </w:rPr>
              <w:t>系（适用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关联交 易情形</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7"/>
              <w:ind w:left="8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1"/>
              <w:jc w:val="both"/>
              <w:rPr>
                <w:rFonts w:ascii="宋体" w:hAnsi="宋体" w:cs="宋体" w:eastAsia="宋体" w:hint="default"/>
                <w:sz w:val="18"/>
                <w:szCs w:val="18"/>
              </w:rPr>
            </w:pPr>
            <w:r>
              <w:rPr>
                <w:rFonts w:ascii="宋体" w:hAnsi="宋体" w:cs="宋体" w:eastAsia="宋体" w:hint="default"/>
                <w:sz w:val="18"/>
                <w:szCs w:val="18"/>
              </w:rPr>
              <w:t>福州兆科 智能卡有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7,480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公司业务 可持续开 </w:t>
            </w:r>
            <w:r>
              <w:rPr>
                <w:rFonts w:ascii="宋体" w:hAnsi="宋体" w:cs="宋体" w:eastAsia="宋体" w:hint="default"/>
                <w:spacing w:val="-18"/>
                <w:sz w:val="18"/>
                <w:szCs w:val="18"/>
              </w:rPr>
              <w:t>展，管理层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稳定</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-6775037.</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-3.63%</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2"/>
              <w:jc w:val="both"/>
              <w:rPr>
                <w:rFonts w:ascii="Times New Roman" w:hAnsi="Times New Roman" w:cs="Times New Roman" w:eastAsia="Times New Roman" w:hint="default"/>
                <w:sz w:val="18"/>
                <w:szCs w:val="18"/>
              </w:rPr>
            </w:pPr>
            <w:r>
              <w:rPr>
                <w:rFonts w:ascii="Times New Roman"/>
                <w:spacing w:val="-1"/>
                <w:sz w:val="18"/>
              </w:rPr>
              <w:t>http://www.cninf</w:t>
            </w:r>
            <w:r>
              <w:rPr>
                <w:rFonts w:ascii="Times New Roman"/>
                <w:sz w:val="18"/>
              </w:rPr>
              <w:t> o.com.cn/finalpa ge/2014-05-05/6 3972632.PDF</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收购资产情况说明</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w:t>
      </w:r>
      <w:r>
        <w:rPr>
          <w:rFonts w:ascii="宋体" w:hAnsi="宋体" w:cs="宋体" w:eastAsia="宋体" w:hint="default"/>
          <w:spacing w:val="1"/>
          <w:sz w:val="18"/>
          <w:szCs w:val="18"/>
        </w:rPr>
        <w:t>潮</w:t>
      </w:r>
      <w:r>
        <w:rPr>
          <w:rFonts w:ascii="宋体" w:hAnsi="宋体" w:cs="宋体" w:eastAsia="宋体" w:hint="default"/>
          <w:sz w:val="18"/>
          <w:szCs w:val="18"/>
        </w:rPr>
        <w:t>资讯网披露了编号为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的《关于投资收购福州兆科智能卡有限公司的公告</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240" w:lineRule="auto" w:before="9"/>
        <w:rPr>
          <w:rFonts w:ascii="宋体" w:hAnsi="宋体" w:cs="宋体" w:eastAsia="宋体" w:hint="default"/>
          <w:sz w:val="25"/>
          <w:szCs w:val="25"/>
        </w:rPr>
      </w:pPr>
    </w:p>
    <w:p>
      <w:pPr>
        <w:pStyle w:val="Heading6"/>
        <w:spacing w:line="240" w:lineRule="auto"/>
        <w:ind w:left="153" w:right="0"/>
        <w:jc w:val="left"/>
        <w:rPr>
          <w:b w:val="0"/>
          <w:bCs w:val="0"/>
        </w:rPr>
      </w:pPr>
      <w:bookmarkStart w:name="2、出售资产情况" w:id="46"/>
      <w:bookmarkEnd w:id="46"/>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 不适用</w:t>
      </w:r>
      <w:r>
        <w:rPr>
          <w:rFonts w:ascii="宋体" w:hAnsi="宋体" w:cs="宋体" w:eastAsia="宋体" w:hint="default"/>
          <w:w w:val="99"/>
          <w:sz w:val="18"/>
          <w:szCs w:val="18"/>
        </w:rPr>
        <w:t> </w:t>
      </w:r>
      <w:r>
        <w:rPr>
          <w:rFonts w:ascii="宋体" w:hAnsi="宋体" w:cs="宋体" w:eastAsia="宋体" w:hint="default"/>
          <w:sz w:val="18"/>
          <w:szCs w:val="18"/>
        </w:rPr>
        <w:t>公司报告期未出售资产。</w:t>
      </w:r>
    </w:p>
    <w:p>
      <w:pPr>
        <w:spacing w:after="0" w:line="338" w:lineRule="auto"/>
        <w:jc w:val="left"/>
        <w:rPr>
          <w:rFonts w:ascii="宋体" w:hAnsi="宋体" w:cs="宋体" w:eastAsia="宋体" w:hint="default"/>
          <w:sz w:val="18"/>
          <w:szCs w:val="18"/>
        </w:rPr>
        <w:sectPr>
          <w:pgSz w:w="11910" w:h="16840"/>
          <w:pgMar w:header="0" w:footer="1226" w:top="780" w:bottom="1420" w:left="980" w:right="980"/>
        </w:sectPr>
      </w:pPr>
    </w:p>
    <w:p>
      <w:pPr>
        <w:tabs>
          <w:tab w:pos="8129" w:val="left" w:leader="none"/>
        </w:tabs>
        <w:spacing w:before="23"/>
        <w:ind w:left="207" w:right="104"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6"/>
        <w:spacing w:line="240" w:lineRule="auto" w:before="35"/>
        <w:ind w:left="153" w:right="104"/>
        <w:jc w:val="left"/>
        <w:rPr>
          <w:b w:val="0"/>
          <w:bCs w:val="0"/>
        </w:rPr>
      </w:pPr>
      <w:bookmarkStart w:name="3、企业合并情况" w:id="47"/>
      <w:bookmarkEnd w:id="47"/>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9"/>
        <w:rPr>
          <w:rFonts w:ascii="宋体" w:hAnsi="宋体" w:cs="宋体" w:eastAsia="宋体" w:hint="default"/>
          <w:b/>
          <w:bCs/>
          <w:sz w:val="26"/>
          <w:szCs w:val="26"/>
        </w:rPr>
      </w:pPr>
    </w:p>
    <w:p>
      <w:pPr>
        <w:spacing w:before="0"/>
        <w:ind w:left="153" w:right="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5"/>
        <w:ind w:left="153" w:right="210" w:firstLine="420"/>
        <w:jc w:val="both"/>
      </w:pPr>
      <w:r>
        <w:rPr/>
        <w:t>报告期内本公司之子公司数码视讯美国控股公司投资新设控股公司</w:t>
      </w:r>
      <w:r>
        <w:rPr>
          <w:rFonts w:ascii="Times New Roman" w:hAnsi="Times New Roman" w:cs="Times New Roman" w:eastAsia="Times New Roman" w:hint="default"/>
        </w:rPr>
        <w:t>Sumavision SFO</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4"/>
        </w:rPr>
        <w:t>LLC</w:t>
      </w:r>
      <w:r>
        <w:rPr>
          <w:spacing w:val="-4"/>
        </w:rPr>
        <w:t>，本公司收</w:t>
      </w:r>
      <w:r>
        <w:rPr/>
        <w:t> 购福州兆科智能卡有限公司导致合并范围增加。</w:t>
      </w:r>
    </w:p>
    <w:p>
      <w:pPr>
        <w:spacing w:line="240" w:lineRule="auto" w:before="10"/>
        <w:rPr>
          <w:rFonts w:ascii="宋体" w:hAnsi="宋体" w:cs="宋体" w:eastAsia="宋体" w:hint="default"/>
          <w:sz w:val="24"/>
          <w:szCs w:val="24"/>
        </w:rPr>
      </w:pPr>
    </w:p>
    <w:p>
      <w:pPr>
        <w:pStyle w:val="Heading6"/>
        <w:spacing w:line="259" w:lineRule="auto"/>
        <w:ind w:left="154" w:right="104"/>
        <w:jc w:val="left"/>
        <w:rPr>
          <w:b w:val="0"/>
          <w:bCs w:val="0"/>
        </w:rPr>
      </w:pPr>
      <w:bookmarkStart w:name="4、自资产重组报告书或收购出售资产公告刊登后，该事项的进展情况及对报告期经营成果" w:id="48"/>
      <w:bookmarkEnd w:id="48"/>
      <w:r>
        <w:rPr>
          <w:b w:val="0"/>
          <w:bCs w:val="0"/>
        </w:rPr>
      </w: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74"/>
        </w:rPr>
        <w:t> </w:t>
      </w:r>
      <w:r>
        <w:rPr>
          <w:spacing w:val="-74"/>
        </w:rPr>
      </w:r>
      <w:r>
        <w:rPr/>
        <w:t>影响</w:t>
      </w:r>
      <w:r>
        <w:rPr>
          <w:b w:val="0"/>
          <w:bCs w:val="0"/>
        </w:rPr>
      </w:r>
    </w:p>
    <w:p>
      <w:pPr>
        <w:spacing w:line="240" w:lineRule="auto" w:before="8"/>
        <w:rPr>
          <w:rFonts w:ascii="宋体" w:hAnsi="宋体" w:cs="宋体" w:eastAsia="宋体" w:hint="default"/>
          <w:b/>
          <w:bCs/>
          <w:sz w:val="26"/>
          <w:szCs w:val="26"/>
        </w:rPr>
      </w:pPr>
    </w:p>
    <w:p>
      <w:pPr>
        <w:spacing w:before="0"/>
        <w:ind w:left="154" w:right="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4"/>
        <w:spacing w:line="240" w:lineRule="auto"/>
        <w:ind w:right="104"/>
        <w:jc w:val="left"/>
        <w:rPr>
          <w:b w:val="0"/>
          <w:bCs w:val="0"/>
        </w:rPr>
      </w:pPr>
      <w:bookmarkStart w:name="五、公司股权激励的实施情况及其影响" w:id="49"/>
      <w:bookmarkEnd w:id="49"/>
      <w:r>
        <w:rPr>
          <w:b w:val="0"/>
          <w:bCs w:val="0"/>
        </w:rPr>
      </w:r>
      <w:r>
        <w:rPr/>
        <w:t>五、公司股权激励的实施情况及其影响</w:t>
      </w:r>
      <w:r>
        <w:rPr>
          <w:b w:val="0"/>
          <w:bCs w:val="0"/>
        </w:rPr>
      </w:r>
    </w:p>
    <w:p>
      <w:pPr>
        <w:spacing w:line="240" w:lineRule="auto" w:before="9"/>
        <w:rPr>
          <w:rFonts w:ascii="宋体" w:hAnsi="宋体" w:cs="宋体" w:eastAsia="宋体" w:hint="default"/>
          <w:b/>
          <w:bCs/>
          <w:sz w:val="26"/>
          <w:szCs w:val="26"/>
        </w:rPr>
      </w:pPr>
    </w:p>
    <w:p>
      <w:pPr>
        <w:spacing w:before="0"/>
        <w:ind w:left="153" w:right="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left="469" w:right="104"/>
        <w:jc w:val="left"/>
      </w:pPr>
      <w:r>
        <w:rPr/>
        <w:t>（一）公司股权激励的实施情况</w:t>
      </w:r>
    </w:p>
    <w:p>
      <w:pPr>
        <w:spacing w:line="240" w:lineRule="auto" w:before="10"/>
        <w:rPr>
          <w:rFonts w:ascii="宋体" w:hAnsi="宋体" w:cs="宋体" w:eastAsia="宋体" w:hint="default"/>
          <w:sz w:val="14"/>
          <w:szCs w:val="14"/>
        </w:rPr>
      </w:pPr>
    </w:p>
    <w:p>
      <w:pPr>
        <w:pStyle w:val="BodyText"/>
        <w:spacing w:line="386" w:lineRule="auto" w:before="0"/>
        <w:ind w:left="153" w:right="212" w:firstLine="420"/>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22</w:t>
      </w:r>
      <w:r>
        <w:rPr>
          <w:spacing w:val="-1"/>
        </w:rPr>
        <w:t>日，公司召开董事会薪酬与考核委员会会议，审议通过了《关于公司股票期权激励计</w:t>
      </w:r>
      <w:r>
        <w:rPr/>
        <w:t> 划（草案）的议案》（以下简称</w:t>
      </w:r>
      <w:r>
        <w:rPr>
          <w:rFonts w:ascii="Times New Roman" w:hAnsi="Times New Roman" w:cs="Times New Roman" w:eastAsia="Times New Roman" w:hint="default"/>
        </w:rPr>
        <w:t>“</w:t>
      </w:r>
      <w:r>
        <w:rPr/>
        <w:t>《激励计划（草案）》</w:t>
      </w:r>
      <w:r>
        <w:rPr>
          <w:rFonts w:ascii="Times New Roman" w:hAnsi="Times New Roman" w:cs="Times New Roman" w:eastAsia="Times New Roman" w:hint="default"/>
        </w:rPr>
        <w:t>”</w:t>
      </w:r>
      <w:r>
        <w:rPr/>
        <w:t>）和《关于公司〈股票期权激励计划考核管理办 法〉的议案》（以下简称</w:t>
      </w:r>
      <w:r>
        <w:rPr>
          <w:rFonts w:ascii="Times New Roman" w:hAnsi="Times New Roman" w:cs="Times New Roman" w:eastAsia="Times New Roman" w:hint="default"/>
        </w:rPr>
        <w:t>“</w:t>
      </w:r>
      <w:r>
        <w:rPr/>
        <w:t>《激励考核办法》</w:t>
      </w:r>
      <w:r>
        <w:rPr>
          <w:rFonts w:ascii="Times New Roman" w:hAnsi="Times New Roman" w:cs="Times New Roman" w:eastAsia="Times New Roman" w:hint="default"/>
        </w:rPr>
        <w:t>”</w:t>
      </w:r>
      <w:r>
        <w:rPr/>
        <w:t>），并决定将该激励计划草案提交公司董事会审议。</w:t>
      </w:r>
    </w:p>
    <w:p>
      <w:pPr>
        <w:pStyle w:val="BodyText"/>
        <w:spacing w:line="396" w:lineRule="auto" w:before="35"/>
        <w:ind w:left="153" w:right="210" w:firstLine="420"/>
        <w:jc w:val="right"/>
      </w:pPr>
      <w:r>
        <w:rPr>
          <w:rFonts w:ascii="Times New Roman" w:hAnsi="Times New Roman" w:cs="Times New Roman" w:eastAsia="Times New Roman" w:hint="default"/>
          <w:spacing w:val="-9"/>
          <w:w w:val="95"/>
        </w:rPr>
        <w:t>2</w:t>
      </w:r>
      <w:r>
        <w:rPr>
          <w:spacing w:val="-9"/>
          <w:w w:val="95"/>
        </w:rPr>
        <w:t>、</w:t>
      </w:r>
      <w:r>
        <w:rPr>
          <w:rFonts w:ascii="Times New Roman" w:hAnsi="Times New Roman" w:cs="Times New Roman" w:eastAsia="Times New Roman" w:hint="default"/>
          <w:spacing w:val="-9"/>
          <w:w w:val="95"/>
        </w:rPr>
        <w:t>2011</w:t>
      </w:r>
      <w:r>
        <w:rPr>
          <w:spacing w:val="-9"/>
          <w:w w:val="95"/>
        </w:rPr>
        <w:t>年</w:t>
      </w:r>
      <w:r>
        <w:rPr>
          <w:rFonts w:ascii="Times New Roman" w:hAnsi="Times New Roman" w:cs="Times New Roman" w:eastAsia="Times New Roman" w:hint="default"/>
          <w:spacing w:val="-9"/>
          <w:w w:val="95"/>
        </w:rPr>
        <w:t>8</w:t>
      </w:r>
      <w:r>
        <w:rPr>
          <w:spacing w:val="-9"/>
          <w:w w:val="95"/>
        </w:rPr>
        <w:t>月</w:t>
      </w:r>
      <w:r>
        <w:rPr>
          <w:rFonts w:ascii="Times New Roman" w:hAnsi="Times New Roman" w:cs="Times New Roman" w:eastAsia="Times New Roman" w:hint="default"/>
          <w:spacing w:val="-9"/>
          <w:w w:val="95"/>
        </w:rPr>
        <w:t>22</w:t>
      </w:r>
      <w:r>
        <w:rPr>
          <w:spacing w:val="-9"/>
          <w:w w:val="95"/>
        </w:rPr>
        <w:t>日，公司召开第二届董事会第十五次会议，审议通过了《关于公司〈激励计划（草案）〉</w:t>
      </w:r>
      <w:r>
        <w:rPr>
          <w:spacing w:val="-56"/>
          <w:w w:val="95"/>
        </w:rPr>
        <w:t> </w:t>
      </w:r>
      <w:r>
        <w:rPr>
          <w:spacing w:val="-56"/>
          <w:w w:val="95"/>
        </w:rPr>
      </w:r>
      <w:r>
        <w:rPr>
          <w:spacing w:val="-1"/>
        </w:rPr>
        <w:t>的议案》、《关于公司〈激励考核办法〉的议案》及《关于提请股东大会授权董事会办理公司股票期权激</w:t>
      </w:r>
      <w:r>
        <w:rPr>
          <w:spacing w:val="-98"/>
        </w:rPr>
        <w:t> </w:t>
      </w:r>
      <w:r>
        <w:rPr>
          <w:spacing w:val="-98"/>
        </w:rPr>
      </w:r>
      <w:r>
        <w:rPr>
          <w:spacing w:val="-2"/>
        </w:rPr>
        <w:t>励计划相关事宜的议案》，确定首次授予激励对象的股票期权的行权价格为</w:t>
      </w:r>
      <w:r>
        <w:rPr>
          <w:rFonts w:ascii="Times New Roman" w:hAnsi="Times New Roman" w:cs="Times New Roman" w:eastAsia="Times New Roman" w:hint="default"/>
          <w:spacing w:val="-2"/>
        </w:rPr>
        <w:t>25.56</w:t>
      </w:r>
      <w:r>
        <w:rPr>
          <w:spacing w:val="-2"/>
        </w:rPr>
        <w:t>元；同时公司独立董事发</w:t>
      </w:r>
      <w:r>
        <w:rPr>
          <w:spacing w:val="-98"/>
        </w:rPr>
        <w:t> </w:t>
      </w:r>
      <w:r>
        <w:rPr>
          <w:spacing w:val="-98"/>
        </w:rPr>
      </w:r>
      <w:r>
        <w:rPr>
          <w:spacing w:val="-5"/>
        </w:rPr>
        <w:t>表独立意见，认为《激励计划（草案）》有利于公司的持续发展，不存在损害公司及全体股东利益的情形。</w:t>
      </w:r>
      <w:r>
        <w:rPr/>
        <w:t> </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22</w:t>
      </w:r>
      <w:r>
        <w:rPr>
          <w:spacing w:val="-1"/>
        </w:rPr>
        <w:t>日，公司召开第二届监事会第七次会议，在对《激励计划（草案）》所确定的本次获</w:t>
      </w:r>
      <w:r>
        <w:rPr/>
        <w:t> </w:t>
      </w:r>
      <w:r>
        <w:rPr>
          <w:spacing w:val="-1"/>
        </w:rPr>
        <w:t>授股票期权的激励对象名单进行核实后，监事会审议通过了《关于公司〈激励计划（草案）〉的议案》及</w:t>
      </w:r>
    </w:p>
    <w:p>
      <w:pPr>
        <w:pStyle w:val="BodyText"/>
        <w:spacing w:line="408" w:lineRule="auto" w:before="56"/>
        <w:ind w:left="153" w:right="104"/>
        <w:jc w:val="left"/>
      </w:pPr>
      <w:r>
        <w:rPr>
          <w:spacing w:val="-6"/>
        </w:rPr>
        <w:t>《关于公司〈激励考核办法〉的议案》，认为本次所确定激励对象具备《公司法》、《公司章程》等法律、</w:t>
      </w:r>
      <w:r>
        <w:rPr>
          <w:spacing w:val="-64"/>
        </w:rPr>
        <w:t> </w:t>
      </w:r>
      <w:r>
        <w:rPr>
          <w:spacing w:val="-64"/>
        </w:rPr>
      </w:r>
      <w:r>
        <w:rPr/>
        <w:t>法规和规范性文件规定的任职资格，符合《股权激励管理办法》及《备忘录》规定的激励对象条件。</w:t>
      </w:r>
    </w:p>
    <w:p>
      <w:pPr>
        <w:pStyle w:val="BodyText"/>
        <w:spacing w:line="386" w:lineRule="auto" w:before="46"/>
        <w:ind w:left="154" w:right="212" w:firstLine="42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日，公司第二届董事会第十九次会议审议通过了根据中国证券监督管理委员会（以 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）反馈意见修改形成的《北京数码视讯科技股份有限公司股票期权激励计划（草案修 订稿）》（以下简称</w:t>
      </w:r>
      <w:r>
        <w:rPr>
          <w:rFonts w:ascii="Times New Roman" w:hAnsi="Times New Roman" w:cs="Times New Roman" w:eastAsia="Times New Roman" w:hint="default"/>
        </w:rPr>
        <w:t>“</w:t>
      </w:r>
      <w:r>
        <w:rPr/>
        <w:t>《激励计划（草案修订稿）》</w:t>
      </w:r>
      <w:r>
        <w:rPr>
          <w:rFonts w:ascii="Times New Roman" w:hAnsi="Times New Roman" w:cs="Times New Roman" w:eastAsia="Times New Roman" w:hint="default"/>
        </w:rPr>
        <w:t>”</w:t>
      </w:r>
      <w:r>
        <w:rPr/>
        <w:t>）。</w:t>
      </w:r>
    </w:p>
    <w:p>
      <w:pPr>
        <w:pStyle w:val="BodyText"/>
        <w:spacing w:line="398" w:lineRule="auto" w:before="35"/>
        <w:ind w:left="154" w:right="104" w:firstLine="42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日，第二届监事会第十次会议审议通过了《北京数码视讯科技股份有限公司股票期 权激励计划（草案修订稿）》、《北京数码视讯科技股份有限公司股票期权激励计划的激励对象名单》，</w:t>
      </w:r>
      <w:r>
        <w:rPr>
          <w:spacing w:val="-35"/>
        </w:rPr>
        <w:t> </w:t>
      </w:r>
      <w:r>
        <w:rPr>
          <w:spacing w:val="-35"/>
        </w:rPr>
      </w:r>
      <w:r>
        <w:rPr/>
        <w:t>认为本次激励计划的激励对象的主体资格合法、有效。</w:t>
      </w:r>
    </w:p>
    <w:p>
      <w:pPr>
        <w:pStyle w:val="BodyText"/>
        <w:spacing w:line="386" w:lineRule="auto" w:before="54"/>
        <w:ind w:left="154" w:right="211" w:firstLine="420"/>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日，公司独立董事就《激励计划（草案修订稿）》发表了独立意见，同意本次激励 </w:t>
      </w:r>
      <w:r>
        <w:rPr>
          <w:spacing w:val="-1"/>
        </w:rPr>
        <w:t>计划，并认为本次激励计划的激励对象的主体资格合法、有效；本次激励计划不存在损害公司及全体股东</w:t>
      </w:r>
    </w:p>
    <w:p>
      <w:pPr>
        <w:spacing w:after="0" w:line="386" w:lineRule="auto"/>
        <w:jc w:val="both"/>
        <w:sectPr>
          <w:pgSz w:w="11910" w:h="16840"/>
          <w:pgMar w:header="0" w:footer="1226" w:top="780" w:bottom="1420" w:left="980" w:right="92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6"/>
          <w:szCs w:val="26"/>
        </w:rPr>
      </w:pPr>
    </w:p>
    <w:p>
      <w:pPr>
        <w:pStyle w:val="BodyText"/>
        <w:spacing w:line="240" w:lineRule="auto" w:before="35"/>
        <w:ind w:left="153" w:right="0"/>
        <w:jc w:val="left"/>
      </w:pPr>
      <w:r>
        <w:rPr/>
        <w:t>合法权益的情形，亦符合包括中小投资者在内的公司全体股东的利益。</w:t>
      </w:r>
    </w:p>
    <w:p>
      <w:pPr>
        <w:spacing w:line="240" w:lineRule="auto" w:before="10"/>
        <w:rPr>
          <w:rFonts w:ascii="宋体" w:hAnsi="宋体" w:cs="宋体" w:eastAsia="宋体" w:hint="default"/>
          <w:sz w:val="14"/>
          <w:szCs w:val="14"/>
        </w:rPr>
      </w:pPr>
    </w:p>
    <w:p>
      <w:pPr>
        <w:pStyle w:val="BodyText"/>
        <w:spacing w:line="386" w:lineRule="auto" w:before="0"/>
        <w:ind w:left="153" w:right="154" w:firstLine="420"/>
        <w:jc w:val="both"/>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月，中国证券监督管理委员会向深圳证券交易所发送了关于本次股权激励计划审核无异 议的通知。</w:t>
      </w:r>
    </w:p>
    <w:p>
      <w:pPr>
        <w:pStyle w:val="BodyText"/>
        <w:spacing w:line="398" w:lineRule="auto" w:before="65"/>
        <w:ind w:left="153" w:right="151" w:firstLine="420"/>
        <w:jc w:val="both"/>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日，公司以现场会议和网络投票结合的方式召开了</w:t>
      </w:r>
      <w:r>
        <w:rPr>
          <w:rFonts w:ascii="Times New Roman" w:hAnsi="Times New Roman" w:cs="Times New Roman" w:eastAsia="Times New Roman" w:hint="default"/>
        </w:rPr>
        <w:t>2012</w:t>
      </w:r>
      <w:r>
        <w:rPr/>
        <w:t>年第一次临时股东大会，会议 </w:t>
      </w:r>
      <w:r>
        <w:rPr>
          <w:spacing w:val="-1"/>
        </w:rPr>
        <w:t>逐项审议通过了《激励计划（草案修订稿）》，并审议通过了《关于提请股东大会授权董事会办理股票期</w:t>
      </w:r>
      <w:r>
        <w:rPr>
          <w:spacing w:val="-83"/>
        </w:rPr>
        <w:t> </w:t>
      </w:r>
      <w:r>
        <w:rPr>
          <w:spacing w:val="-83"/>
        </w:rPr>
      </w:r>
      <w:r>
        <w:rPr/>
        <w:t>权激励计划相关事宜的议案》以及《股票期权激励计划实施考核办法》。</w:t>
      </w:r>
    </w:p>
    <w:p>
      <w:pPr>
        <w:pStyle w:val="BodyText"/>
        <w:spacing w:line="391" w:lineRule="auto" w:before="54"/>
        <w:ind w:left="153" w:right="150" w:firstLine="420"/>
        <w:jc w:val="both"/>
      </w:pPr>
      <w:r>
        <w:rPr>
          <w:rFonts w:ascii="Times New Roman" w:hAnsi="Times New Roman" w:cs="Times New Roman" w:eastAsia="Times New Roman" w:hint="default"/>
          <w:spacing w:val="-1"/>
        </w:rPr>
        <w:t>9</w:t>
      </w:r>
      <w:r>
        <w:rPr>
          <w:spacing w:val="-1"/>
        </w:rPr>
        <w:t>、</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12</w:t>
      </w:r>
      <w:r>
        <w:rPr>
          <w:spacing w:val="-1"/>
        </w:rPr>
        <w:t>日，公司第二届董事会第二十次会议审议通过了《关于公司股票期权激励计划激励对</w:t>
      </w:r>
      <w:r>
        <w:rPr/>
        <w:t> </w:t>
      </w:r>
      <w:r>
        <w:rPr>
          <w:spacing w:val="-1"/>
        </w:rPr>
        <w:t>象调整的议案》和《关于公司股票期权激励计划首期期权授予事项的议案》，同意由于《激励计划（草案</w:t>
      </w:r>
      <w:r>
        <w:rPr>
          <w:spacing w:val="-83"/>
        </w:rPr>
        <w:t> </w:t>
      </w:r>
      <w:r>
        <w:rPr>
          <w:spacing w:val="-83"/>
        </w:rPr>
      </w:r>
      <w:r>
        <w:rPr>
          <w:spacing w:val="-5"/>
        </w:rPr>
        <w:t>修订稿）》中激励对象之一罗明因个人原因离职，公司股票期权首次期权的激励对象由</w:t>
      </w:r>
      <w:r>
        <w:rPr>
          <w:rFonts w:ascii="Times New Roman" w:hAnsi="Times New Roman" w:cs="Times New Roman" w:eastAsia="Times New Roman" w:hint="default"/>
          <w:spacing w:val="-5"/>
        </w:rPr>
        <w:t>199</w:t>
      </w:r>
      <w:r>
        <w:rPr>
          <w:spacing w:val="-5"/>
        </w:rPr>
        <w:t>人调整为</w:t>
      </w:r>
      <w:r>
        <w:rPr>
          <w:rFonts w:ascii="Times New Roman" w:hAnsi="Times New Roman" w:cs="Times New Roman" w:eastAsia="Times New Roman" w:hint="default"/>
          <w:spacing w:val="-5"/>
        </w:rPr>
        <w:t>198</w:t>
      </w:r>
      <w:r>
        <w:rPr>
          <w:spacing w:val="-5"/>
        </w:rPr>
        <w:t>人，</w:t>
      </w:r>
      <w:r>
        <w:rPr>
          <w:spacing w:val="-89"/>
        </w:rPr>
        <w:t> </w:t>
      </w:r>
      <w:r>
        <w:rPr/>
        <w:t>首次股票期权数量调整为</w:t>
      </w:r>
      <w:r>
        <w:rPr>
          <w:rFonts w:ascii="Times New Roman" w:hAnsi="Times New Roman" w:cs="Times New Roman" w:eastAsia="Times New Roman" w:hint="default"/>
        </w:rPr>
        <w:t>1124</w:t>
      </w:r>
      <w:r>
        <w:rPr/>
        <w:t>万份，同时确定股票期权授予日为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日；独立董事关于授予股票</w:t>
      </w:r>
      <w:r>
        <w:rPr>
          <w:spacing w:val="-31"/>
        </w:rPr>
        <w:t> </w:t>
      </w:r>
      <w:r>
        <w:rPr>
          <w:spacing w:val="-31"/>
        </w:rPr>
      </w:r>
      <w:r>
        <w:rPr/>
        <w:t>期权的授予日发表了意见，同意股票期权首期授予的授权日为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日，并同意向激励对象授予股</w:t>
      </w:r>
      <w:r>
        <w:rPr>
          <w:spacing w:val="-29"/>
        </w:rPr>
        <w:t> </w:t>
      </w:r>
      <w:r>
        <w:rPr>
          <w:spacing w:val="-29"/>
        </w:rPr>
      </w:r>
      <w:r>
        <w:rPr/>
        <w:t>票期权。</w:t>
      </w:r>
    </w:p>
    <w:p>
      <w:pPr>
        <w:pStyle w:val="BodyText"/>
        <w:spacing w:line="400" w:lineRule="auto" w:before="61"/>
        <w:ind w:left="153" w:right="151" w:firstLine="420"/>
        <w:jc w:val="both"/>
      </w:pPr>
      <w:r>
        <w:rPr>
          <w:rFonts w:ascii="Times New Roman" w:hAnsi="Times New Roman" w:cs="Times New Roman" w:eastAsia="Times New Roman" w:hint="default"/>
        </w:rPr>
        <w:t>10</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日，公司第二届监事会第十一次会议审议通过了《关于公司股票期权激励计划激励 </w:t>
      </w:r>
      <w:r>
        <w:rPr>
          <w:spacing w:val="-1"/>
        </w:rPr>
        <w:t>对象调整的议案》和《关于公司股票期权激励计划股首期期权授予事项的议案》，并对首期期权激励对象</w:t>
      </w:r>
      <w:r>
        <w:rPr>
          <w:spacing w:val="-86"/>
        </w:rPr>
        <w:t> </w:t>
      </w:r>
      <w:r>
        <w:rPr>
          <w:spacing w:val="-86"/>
        </w:rPr>
      </w:r>
      <w:r>
        <w:rPr>
          <w:spacing w:val="-1"/>
        </w:rPr>
        <w:t>的名单进行了核实，认为首次股票期权激励对象的主体资格合法、有效，同意激励对象按照有关规定获受</w:t>
      </w:r>
      <w:r>
        <w:rPr>
          <w:spacing w:val="-83"/>
        </w:rPr>
        <w:t> </w:t>
      </w:r>
      <w:r>
        <w:rPr>
          <w:spacing w:val="-83"/>
        </w:rPr>
      </w:r>
      <w:r>
        <w:rPr/>
        <w:t>股票期权。</w:t>
      </w:r>
    </w:p>
    <w:p>
      <w:pPr>
        <w:pStyle w:val="BodyText"/>
        <w:spacing w:line="391" w:lineRule="auto" w:before="52"/>
        <w:ind w:left="153" w:right="150" w:firstLine="420"/>
        <w:jc w:val="both"/>
      </w:pPr>
      <w:r>
        <w:rPr>
          <w:rFonts w:ascii="Times New Roman" w:hAnsi="Times New Roman" w:cs="Times New Roman" w:eastAsia="Times New Roman" w:hint="default"/>
        </w:rPr>
        <w:t>11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日，公司第二届董事会第二十四次会议审议通过了《关于对部分已授予股票期权进 行注销以及调整股票期权激励计划期权数量及行权价格的议案》，鉴于公司于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日实施了</w:t>
      </w:r>
      <w:r>
        <w:rPr>
          <w:rFonts w:ascii="Times New Roman" w:hAnsi="Times New Roman" w:cs="Times New Roman" w:eastAsia="Times New Roman" w:hint="default"/>
        </w:rPr>
        <w:t>2011</w:t>
      </w:r>
      <w:r>
        <w:rPr>
          <w:rFonts w:ascii="Times New Roman" w:hAnsi="Times New Roman" w:cs="Times New Roman" w:eastAsia="Times New Roman" w:hint="default"/>
          <w:spacing w:val="25"/>
        </w:rPr>
        <w:t> </w:t>
      </w:r>
      <w:r>
        <w:rPr>
          <w:spacing w:val="-8"/>
        </w:rPr>
        <w:t>年度权益分派方案，以公司现有总股本</w:t>
      </w:r>
      <w:r>
        <w:rPr>
          <w:rFonts w:ascii="Times New Roman" w:hAnsi="Times New Roman" w:cs="Times New Roman" w:eastAsia="Times New Roman" w:hint="default"/>
          <w:spacing w:val="-8"/>
        </w:rPr>
        <w:t>224000000</w:t>
      </w:r>
      <w:r>
        <w:rPr>
          <w:spacing w:val="-8"/>
        </w:rPr>
        <w:t>股为基数，向全体股东每</w:t>
      </w:r>
      <w:r>
        <w:rPr>
          <w:rFonts w:ascii="Times New Roman" w:hAnsi="Times New Roman" w:cs="Times New Roman" w:eastAsia="Times New Roman" w:hint="default"/>
          <w:spacing w:val="-8"/>
        </w:rPr>
        <w:t>10</w:t>
      </w:r>
      <w:r>
        <w:rPr>
          <w:spacing w:val="-8"/>
        </w:rPr>
        <w:t>股派</w:t>
      </w:r>
      <w:r>
        <w:rPr>
          <w:rFonts w:ascii="Times New Roman" w:hAnsi="Times New Roman" w:cs="Times New Roman" w:eastAsia="Times New Roman" w:hint="default"/>
          <w:spacing w:val="-8"/>
        </w:rPr>
        <w:t>2.0</w:t>
      </w:r>
      <w:r>
        <w:rPr>
          <w:spacing w:val="-8"/>
        </w:rPr>
        <w:t>元人民币现金（含税）；</w:t>
      </w:r>
      <w:r>
        <w:rPr>
          <w:spacing w:val="-61"/>
        </w:rPr>
        <w:t> </w:t>
      </w:r>
      <w:r>
        <w:rPr>
          <w:spacing w:val="-61"/>
        </w:rPr>
      </w:r>
      <w:r>
        <w:rPr/>
        <w:t>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股。根据公司《激励计划（草案修订稿）》，在公司出现除</w:t>
      </w:r>
      <w:r>
        <w:rPr>
          <w:spacing w:val="-30"/>
        </w:rPr>
        <w:t> </w:t>
      </w:r>
      <w:r>
        <w:rPr>
          <w:spacing w:val="-30"/>
        </w:rPr>
      </w:r>
      <w:r>
        <w:rPr>
          <w:spacing w:val="-1"/>
        </w:rPr>
        <w:t>息、资本公积金转增股本事宜时，需对股票期权激励计划的期权数量和行权价格作调整，调整后的首期期</w:t>
      </w:r>
      <w:r>
        <w:rPr>
          <w:spacing w:val="-83"/>
        </w:rPr>
        <w:t> </w:t>
      </w:r>
      <w:r>
        <w:rPr>
          <w:spacing w:val="-83"/>
        </w:rPr>
      </w:r>
      <w:r>
        <w:rPr/>
        <w:t>权数量为</w:t>
      </w:r>
      <w:r>
        <w:rPr>
          <w:rFonts w:ascii="Times New Roman" w:hAnsi="Times New Roman" w:cs="Times New Roman" w:eastAsia="Times New Roman" w:hint="default"/>
        </w:rPr>
        <w:t>1677</w:t>
      </w:r>
      <w:r>
        <w:rPr/>
        <w:t>万份，预留的股票期权数量为</w:t>
      </w:r>
      <w:r>
        <w:rPr>
          <w:rFonts w:ascii="Times New Roman" w:hAnsi="Times New Roman" w:cs="Times New Roman" w:eastAsia="Times New Roman" w:hint="default"/>
        </w:rPr>
        <w:t>187.5</w:t>
      </w:r>
      <w:r>
        <w:rPr/>
        <w:t>万份，调整后的首期股票期权行权价格为</w:t>
      </w:r>
      <w:r>
        <w:rPr>
          <w:rFonts w:ascii="Times New Roman" w:hAnsi="Times New Roman" w:cs="Times New Roman" w:eastAsia="Times New Roman" w:hint="default"/>
        </w:rPr>
        <w:t>16.91</w:t>
      </w:r>
      <w:r>
        <w:rPr/>
        <w:t>元。</w:t>
      </w:r>
    </w:p>
    <w:p>
      <w:pPr>
        <w:pStyle w:val="BodyText"/>
        <w:spacing w:line="393" w:lineRule="auto" w:before="30"/>
        <w:ind w:left="154" w:right="151" w:firstLine="315"/>
        <w:jc w:val="both"/>
      </w:pPr>
      <w:r>
        <w:rPr>
          <w:rFonts w:ascii="Times New Roman" w:hAnsi="Times New Roman" w:cs="Times New Roman" w:eastAsia="Times New Roman" w:hint="default"/>
        </w:rPr>
        <w:t>12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日，公司第二届董事会第二十九次会议审议通过了《关于公司股票期权激励计划预 </w:t>
      </w:r>
      <w:r>
        <w:rPr>
          <w:spacing w:val="-1"/>
        </w:rPr>
        <w:t>留部分期权授予事项的议案》，董事会认为《激励计划（草案修订稿）》规定的预留部分期权的授予条件</w:t>
      </w:r>
      <w:r>
        <w:rPr>
          <w:spacing w:val="-83"/>
        </w:rPr>
        <w:t> </w:t>
      </w:r>
      <w:r>
        <w:rPr>
          <w:spacing w:val="-83"/>
        </w:rPr>
      </w:r>
      <w:r>
        <w:rPr>
          <w:spacing w:val="-2"/>
        </w:rPr>
        <w:t>已经成就，同意授予</w:t>
      </w:r>
      <w:r>
        <w:rPr>
          <w:rFonts w:ascii="Times New Roman" w:hAnsi="Times New Roman" w:cs="Times New Roman" w:eastAsia="Times New Roman" w:hint="default"/>
          <w:spacing w:val="-2"/>
        </w:rPr>
        <w:t>53</w:t>
      </w:r>
      <w:r>
        <w:rPr>
          <w:spacing w:val="-2"/>
        </w:rPr>
        <w:t>名激励对象</w:t>
      </w:r>
      <w:r>
        <w:rPr>
          <w:rFonts w:ascii="Times New Roman" w:hAnsi="Times New Roman" w:cs="Times New Roman" w:eastAsia="Times New Roman" w:hint="default"/>
          <w:spacing w:val="-2"/>
        </w:rPr>
        <w:t>187.5</w:t>
      </w:r>
      <w:r>
        <w:rPr>
          <w:spacing w:val="-2"/>
        </w:rPr>
        <w:t>万份股票期权。根据股东大会的授权，董事会确定公司股权激励计</w:t>
      </w:r>
      <w:r>
        <w:rPr>
          <w:spacing w:val="-85"/>
        </w:rPr>
        <w:t> </w:t>
      </w:r>
      <w:r>
        <w:rPr>
          <w:spacing w:val="-85"/>
        </w:rPr>
      </w:r>
      <w:r>
        <w:rPr/>
        <w:t>划所涉预留部分期权的授予日为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w:t>
      </w:r>
    </w:p>
    <w:p>
      <w:pPr>
        <w:pStyle w:val="BodyText"/>
        <w:spacing w:line="398" w:lineRule="auto" w:before="28"/>
        <w:ind w:left="154" w:right="151" w:firstLine="420"/>
        <w:jc w:val="both"/>
      </w:pPr>
      <w:r>
        <w:rPr>
          <w:rFonts w:ascii="Times New Roman" w:hAnsi="Times New Roman" w:cs="Times New Roman" w:eastAsia="Times New Roman" w:hint="default"/>
          <w:spacing w:val="-1"/>
        </w:rPr>
        <w:t>13</w:t>
      </w:r>
      <w:r>
        <w:rPr>
          <w:spacing w:val="-1"/>
        </w:rPr>
        <w:t>、</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26</w:t>
      </w:r>
      <w:r>
        <w:rPr>
          <w:spacing w:val="-1"/>
        </w:rPr>
        <w:t>日，公司第二届监事会第十七次会议审议通过了《关于公司股票期权激励计划股预</w:t>
      </w:r>
      <w:r>
        <w:rPr/>
        <w:t> </w:t>
      </w:r>
      <w:r>
        <w:rPr>
          <w:spacing w:val="-1"/>
        </w:rPr>
        <w:t>留部分期权授予事项的议案》，对预留部分期权激励对象的名单进行了核实，认为预留部分期权激励对象</w:t>
      </w:r>
      <w:r>
        <w:rPr>
          <w:spacing w:val="-83"/>
        </w:rPr>
        <w:t> </w:t>
      </w:r>
      <w:r>
        <w:rPr>
          <w:spacing w:val="-83"/>
        </w:rPr>
      </w:r>
      <w:r>
        <w:rPr/>
        <w:t>的主体资格合法、有效，同意激励对象按照有关规定获受股票期权。</w:t>
      </w:r>
    </w:p>
    <w:p>
      <w:pPr>
        <w:spacing w:after="0" w:line="398" w:lineRule="auto"/>
        <w:jc w:val="both"/>
        <w:sectPr>
          <w:footerReference w:type="default" r:id="rId13"/>
          <w:pgSz w:w="11910" w:h="16840"/>
          <w:pgMar w:footer="1226" w:header="0" w:top="780" w:bottom="1420" w:left="980" w:right="980"/>
          <w:pgNumType w:start="33"/>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6"/>
          <w:szCs w:val="26"/>
        </w:rPr>
      </w:pPr>
    </w:p>
    <w:p>
      <w:pPr>
        <w:pStyle w:val="BodyText"/>
        <w:spacing w:line="386" w:lineRule="auto" w:before="35"/>
        <w:ind w:left="153" w:right="153" w:firstLine="420"/>
        <w:jc w:val="both"/>
      </w:pPr>
      <w:r>
        <w:rPr>
          <w:rFonts w:ascii="Times New Roman" w:hAnsi="Times New Roman" w:cs="Times New Roman" w:eastAsia="Times New Roman" w:hint="default"/>
        </w:rPr>
        <w:t>14</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日，公司第二届董事会第三十三次会议审议通过了《关于公司首期股票期权激励计 </w:t>
      </w:r>
      <w:r>
        <w:rPr>
          <w:spacing w:val="-1"/>
        </w:rPr>
        <w:t>划人员调整的议案》，鉴于公司十七名激励对象牟大伟等因个人原因辞职，根据公司《股票期权激励计划</w:t>
      </w:r>
    </w:p>
    <w:p>
      <w:pPr>
        <w:pStyle w:val="BodyText"/>
        <w:spacing w:line="386" w:lineRule="auto" w:before="65"/>
        <w:ind w:left="153" w:right="152"/>
        <w:jc w:val="both"/>
      </w:pPr>
      <w:r>
        <w:rPr>
          <w:spacing w:val="-1"/>
        </w:rPr>
        <w:t>（草案修订稿）》及相关规定，公司取消上述</w:t>
      </w:r>
      <w:r>
        <w:rPr>
          <w:rFonts w:ascii="Times New Roman" w:hAnsi="Times New Roman" w:cs="Times New Roman" w:eastAsia="Times New Roman" w:hint="default"/>
          <w:spacing w:val="-1"/>
        </w:rPr>
        <w:t>17</w:t>
      </w:r>
      <w:r>
        <w:rPr>
          <w:spacing w:val="-1"/>
        </w:rPr>
        <w:t>人参与本次股票期权激励计划的资格并注销其获得的股票</w:t>
      </w:r>
      <w:r>
        <w:rPr>
          <w:spacing w:val="-85"/>
        </w:rPr>
        <w:t> </w:t>
      </w:r>
      <w:r>
        <w:rPr>
          <w:spacing w:val="-85"/>
        </w:rPr>
      </w:r>
      <w:r>
        <w:rPr/>
        <w:t>期权共计</w:t>
      </w:r>
      <w:r>
        <w:rPr>
          <w:rFonts w:ascii="Times New Roman" w:hAnsi="Times New Roman" w:cs="Times New Roman" w:eastAsia="Times New Roman" w:hint="default"/>
        </w:rPr>
        <w:t>117</w:t>
      </w:r>
      <w:r>
        <w:rPr/>
        <w:t>万份，首期期权份额由原来的</w:t>
      </w:r>
      <w:r>
        <w:rPr>
          <w:rFonts w:ascii="Times New Roman" w:hAnsi="Times New Roman" w:cs="Times New Roman" w:eastAsia="Times New Roman" w:hint="default"/>
        </w:rPr>
        <w:t>1677</w:t>
      </w:r>
      <w:r>
        <w:rPr/>
        <w:t>万份调整至</w:t>
      </w:r>
      <w:r>
        <w:rPr>
          <w:rFonts w:ascii="Times New Roman" w:hAnsi="Times New Roman" w:cs="Times New Roman" w:eastAsia="Times New Roman" w:hint="default"/>
        </w:rPr>
        <w:t>1560</w:t>
      </w:r>
      <w:r>
        <w:rPr/>
        <w:t>万份，激励对象人数调整至</w:t>
      </w:r>
      <w:r>
        <w:rPr>
          <w:rFonts w:ascii="Times New Roman" w:hAnsi="Times New Roman" w:cs="Times New Roman" w:eastAsia="Times New Roman" w:hint="default"/>
        </w:rPr>
        <w:t>179</w:t>
      </w:r>
      <w:r>
        <w:rPr/>
        <w:t>人。</w:t>
      </w:r>
    </w:p>
    <w:p>
      <w:pPr>
        <w:pStyle w:val="BodyText"/>
        <w:spacing w:line="398" w:lineRule="auto" w:before="35"/>
        <w:ind w:left="153" w:right="151" w:firstLine="420"/>
        <w:jc w:val="both"/>
      </w:pPr>
      <w:r>
        <w:rPr>
          <w:rFonts w:ascii="Times New Roman" w:hAnsi="Times New Roman" w:cs="Times New Roman" w:eastAsia="Times New Roman" w:hint="default"/>
        </w:rPr>
        <w:t>15</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日，公司第二届监事会第十九次会议审议通过了《关于公司首期股票期权激励计划 </w:t>
      </w:r>
      <w:r>
        <w:rPr>
          <w:spacing w:val="-1"/>
        </w:rPr>
        <w:t>人员调整的议案》，公司监事会认为首期股票期权激励计划人员调整符合《公司法》、《证券法》、《上</w:t>
      </w:r>
      <w:r>
        <w:rPr>
          <w:spacing w:val="-84"/>
        </w:rPr>
        <w:t> </w:t>
      </w:r>
      <w:r>
        <w:rPr>
          <w:spacing w:val="-84"/>
        </w:rPr>
      </w:r>
      <w:r>
        <w:rPr>
          <w:spacing w:val="-11"/>
        </w:rPr>
        <w:t>市公司股权激励管理办法（试行）》及《股权激励有关事项备忘录</w:t>
      </w:r>
      <w:r>
        <w:rPr>
          <w:rFonts w:ascii="Times New Roman" w:hAnsi="Times New Roman" w:cs="Times New Roman" w:eastAsia="Times New Roman" w:hint="default"/>
          <w:spacing w:val="-11"/>
        </w:rPr>
        <w:t>1</w:t>
      </w:r>
      <w:r>
        <w:rPr>
          <w:rFonts w:ascii="Times New Roman" w:hAnsi="Times New Roman" w:cs="Times New Roman" w:eastAsia="Times New Roman" w:hint="default"/>
        </w:rPr>
        <w:t>  </w:t>
      </w:r>
      <w:r>
        <w:rPr>
          <w:spacing w:val="-15"/>
        </w:rPr>
        <w:t>号》、《股权激励有关事项备忘录</w:t>
      </w:r>
      <w:r>
        <w:rPr>
          <w:rFonts w:ascii="Times New Roman" w:hAnsi="Times New Roman" w:cs="Times New Roman" w:eastAsia="Times New Roman" w:hint="default"/>
          <w:spacing w:val="-15"/>
        </w:rPr>
        <w:t>2</w:t>
      </w:r>
      <w:r>
        <w:rPr>
          <w:rFonts w:ascii="Times New Roman" w:hAnsi="Times New Roman" w:cs="Times New Roman" w:eastAsia="Times New Roman" w:hint="default"/>
          <w:spacing w:val="44"/>
        </w:rPr>
        <w:t> </w:t>
      </w:r>
      <w:r>
        <w:rPr>
          <w:spacing w:val="-26"/>
        </w:rPr>
        <w:t>号》、</w:t>
      </w:r>
    </w:p>
    <w:p>
      <w:pPr>
        <w:pStyle w:val="BodyText"/>
        <w:spacing w:line="386" w:lineRule="auto" w:before="24"/>
        <w:ind w:left="153" w:right="150"/>
        <w:jc w:val="both"/>
      </w:pPr>
      <w:r>
        <w:rPr/>
        <w:t>《股权激励有关事项备忘录</w:t>
      </w: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号》等有关法律、法规及规范性文件的规定；由于牟大伟等</w:t>
      </w:r>
      <w:r>
        <w:rPr>
          <w:rFonts w:ascii="Times New Roman" w:hAnsi="Times New Roman" w:cs="Times New Roman" w:eastAsia="Times New Roman" w:hint="default"/>
        </w:rPr>
        <w:t>17</w:t>
      </w:r>
      <w:r>
        <w:rPr/>
        <w:t>人已从公司离 </w:t>
      </w:r>
      <w:r>
        <w:rPr>
          <w:spacing w:val="-1"/>
        </w:rPr>
        <w:t>职，根据公司首期股票期权激励计划的相关规定，上述</w:t>
      </w:r>
      <w:r>
        <w:rPr>
          <w:rFonts w:ascii="Times New Roman" w:hAnsi="Times New Roman" w:cs="Times New Roman" w:eastAsia="Times New Roman" w:hint="default"/>
          <w:spacing w:val="-1"/>
        </w:rPr>
        <w:t>17</w:t>
      </w:r>
      <w:r>
        <w:rPr>
          <w:spacing w:val="-1"/>
        </w:rPr>
        <w:t>人已不符合激励对象的资格，监事会同意由公司</w:t>
      </w:r>
      <w:r>
        <w:rPr>
          <w:spacing w:val="-83"/>
        </w:rPr>
        <w:t> </w:t>
      </w:r>
      <w:r>
        <w:rPr>
          <w:spacing w:val="-83"/>
        </w:rPr>
      </w:r>
      <w:r>
        <w:rPr/>
        <w:t>取消上述期权份额。</w:t>
      </w:r>
    </w:p>
    <w:p>
      <w:pPr>
        <w:pStyle w:val="BodyText"/>
        <w:spacing w:line="386" w:lineRule="auto" w:before="65"/>
        <w:ind w:left="153" w:right="148" w:firstLine="315"/>
        <w:jc w:val="both"/>
      </w:pPr>
      <w:r>
        <w:rPr>
          <w:rFonts w:ascii="Times New Roman" w:hAnsi="Times New Roman" w:cs="Times New Roman" w:eastAsia="Times New Roman" w:hint="default"/>
        </w:rPr>
        <w:t>16</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日，公司第二届董事会第三十四次董事会审议通过了</w:t>
      </w:r>
      <w:r>
        <w:rPr>
          <w:spacing w:val="58"/>
        </w:rPr>
        <w:t> </w:t>
      </w:r>
      <w:r>
        <w:rPr/>
        <w:t>《关于调整股票期权激励计划</w:t>
      </w:r>
      <w:r>
        <w:rPr>
          <w:spacing w:val="2"/>
        </w:rPr>
        <w:t> </w:t>
      </w:r>
      <w:r>
        <w:rPr>
          <w:spacing w:val="5"/>
        </w:rPr>
        <w:t>期权行权价格的议案》，鉴于公司于</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25</w:t>
      </w:r>
      <w:r>
        <w:rPr>
          <w:spacing w:val="5"/>
        </w:rPr>
        <w:t>日实施了</w:t>
      </w:r>
      <w:r>
        <w:rPr>
          <w:rFonts w:ascii="Times New Roman" w:hAnsi="Times New Roman" w:cs="Times New Roman" w:eastAsia="Times New Roman" w:hint="default"/>
          <w:spacing w:val="5"/>
        </w:rPr>
        <w:t>2012</w:t>
      </w:r>
      <w:r>
        <w:rPr>
          <w:spacing w:val="5"/>
        </w:rPr>
        <w:t>年度权益分派方案，以公司现有总股本</w:t>
      </w:r>
      <w:r>
        <w:rPr>
          <w:spacing w:val="-100"/>
        </w:rPr>
        <w:t> </w:t>
      </w:r>
      <w:r>
        <w:rPr>
          <w:spacing w:val="-100"/>
        </w:rPr>
      </w:r>
      <w:r>
        <w:rPr>
          <w:rFonts w:ascii="Times New Roman" w:hAnsi="Times New Roman" w:cs="Times New Roman" w:eastAsia="Times New Roman" w:hint="default"/>
        </w:rPr>
        <w:t>338,956,768</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1.982553</w:t>
      </w:r>
      <w:r>
        <w:rPr/>
        <w:t>元人民币现金。根据公司《股票期权激励计划》，在</w:t>
      </w:r>
      <w:r>
        <w:rPr>
          <w:spacing w:val="-82"/>
        </w:rPr>
        <w:t> </w:t>
      </w:r>
      <w:r>
        <w:rPr>
          <w:spacing w:val="-82"/>
        </w:rPr>
      </w:r>
      <w:r>
        <w:rPr>
          <w:spacing w:val="-2"/>
        </w:rPr>
        <w:t>公司出现除息事宜时，需对股票期权激励计划的行权价格作调整，调整后的首期股票期权行权价格为</w:t>
      </w:r>
      <w:r>
        <w:rPr>
          <w:rFonts w:ascii="Times New Roman" w:hAnsi="Times New Roman" w:cs="Times New Roman" w:eastAsia="Times New Roman" w:hint="default"/>
          <w:spacing w:val="-2"/>
        </w:rPr>
        <w:t>16.71</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元，预留部分期权行权价格为</w:t>
      </w:r>
      <w:r>
        <w:rPr>
          <w:rFonts w:ascii="Times New Roman" w:hAnsi="Times New Roman" w:cs="Times New Roman" w:eastAsia="Times New Roman" w:hint="default"/>
        </w:rPr>
        <w:t>15.96</w:t>
      </w:r>
      <w:r>
        <w:rPr/>
        <w:t>元。</w:t>
      </w:r>
    </w:p>
    <w:p>
      <w:pPr>
        <w:pStyle w:val="BodyText"/>
        <w:spacing w:line="386" w:lineRule="auto" w:before="36"/>
        <w:ind w:left="154" w:right="159" w:firstLine="420"/>
        <w:jc w:val="both"/>
      </w:pPr>
      <w:r>
        <w:rPr>
          <w:rFonts w:ascii="Times New Roman" w:hAnsi="Times New Roman" w:cs="Times New Roman" w:eastAsia="Times New Roman" w:hint="default"/>
        </w:rPr>
        <w:t>17</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日，第二届监事会第二十次会议审议通过了《关于调整股票期权激励计划行权价格 的议案》，同意将首期股票期权行权价格调整为</w:t>
      </w:r>
      <w:r>
        <w:rPr>
          <w:rFonts w:ascii="Times New Roman" w:hAnsi="Times New Roman" w:cs="Times New Roman" w:eastAsia="Times New Roman" w:hint="default"/>
        </w:rPr>
        <w:t>16.71</w:t>
      </w:r>
      <w:r>
        <w:rPr/>
        <w:t>元，预留部分期权行权价格调整为</w:t>
      </w:r>
      <w:r>
        <w:rPr>
          <w:rFonts w:ascii="Times New Roman" w:hAnsi="Times New Roman" w:cs="Times New Roman" w:eastAsia="Times New Roman" w:hint="default"/>
        </w:rPr>
        <w:t>15.96</w:t>
      </w:r>
      <w:r>
        <w:rPr/>
        <w:t>元。</w:t>
      </w:r>
    </w:p>
    <w:p>
      <w:pPr>
        <w:pStyle w:val="BodyText"/>
        <w:spacing w:line="391" w:lineRule="auto" w:before="35"/>
        <w:ind w:left="153" w:right="148" w:firstLine="420"/>
        <w:jc w:val="both"/>
      </w:pPr>
      <w:r>
        <w:rPr>
          <w:rFonts w:ascii="Times New Roman" w:hAnsi="Times New Roman" w:cs="Times New Roman" w:eastAsia="Times New Roman" w:hint="default"/>
        </w:rPr>
        <w:t>18</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日，第二届董事会第三十七次会议审议通过了《关于公司首期股权激励计划首次授 </w:t>
      </w:r>
      <w:r>
        <w:rPr>
          <w:spacing w:val="-1"/>
        </w:rPr>
        <w:t>予及预留期权人员及期权数量调整的议案》以及《关于公司首期股权激励计划预留期权第一个行权期可行</w:t>
      </w:r>
      <w:r>
        <w:rPr>
          <w:spacing w:val="-81"/>
        </w:rPr>
        <w:t> </w:t>
      </w:r>
      <w:r>
        <w:rPr>
          <w:spacing w:val="-81"/>
        </w:rPr>
      </w:r>
      <w:r>
        <w:rPr>
          <w:spacing w:val="-1"/>
        </w:rPr>
        <w:t>权的议案》。公司同意取消聂方兴等</w:t>
      </w:r>
      <w:r>
        <w:rPr>
          <w:rFonts w:ascii="Times New Roman" w:hAnsi="Times New Roman" w:cs="Times New Roman" w:eastAsia="Times New Roman" w:hint="default"/>
          <w:spacing w:val="-1"/>
        </w:rPr>
        <w:t>13</w:t>
      </w:r>
      <w:r>
        <w:rPr>
          <w:spacing w:val="-1"/>
        </w:rPr>
        <w:t>人参与本次股票期权激励计划的资格并注销其获得的股票期权共计</w:t>
      </w:r>
      <w:r>
        <w:rPr>
          <w:spacing w:val="-82"/>
        </w:rPr>
        <w:t> </w:t>
      </w:r>
      <w:r>
        <w:rPr>
          <w:spacing w:val="-82"/>
        </w:rPr>
      </w:r>
      <w:r>
        <w:rPr>
          <w:rFonts w:ascii="Times New Roman" w:hAnsi="Times New Roman" w:cs="Times New Roman" w:eastAsia="Times New Roman" w:hint="default"/>
        </w:rPr>
        <w:t>52</w:t>
      </w:r>
      <w:r>
        <w:rPr/>
        <w:t>万份，首次授予期权份额由原来的</w:t>
      </w:r>
      <w:r>
        <w:rPr>
          <w:rFonts w:ascii="Times New Roman" w:hAnsi="Times New Roman" w:cs="Times New Roman" w:eastAsia="Times New Roman" w:hint="default"/>
        </w:rPr>
        <w:t>1560</w:t>
      </w:r>
      <w:r>
        <w:rPr/>
        <w:t>万份调整至</w:t>
      </w:r>
      <w:r>
        <w:rPr>
          <w:rFonts w:ascii="Times New Roman" w:hAnsi="Times New Roman" w:cs="Times New Roman" w:eastAsia="Times New Roman" w:hint="default"/>
        </w:rPr>
        <w:t>1533</w:t>
      </w:r>
      <w:r>
        <w:rPr/>
        <w:t>万份，首次授予激励对象人数调整至</w:t>
      </w:r>
      <w:r>
        <w:rPr>
          <w:rFonts w:ascii="Times New Roman" w:hAnsi="Times New Roman" w:cs="Times New Roman" w:eastAsia="Times New Roman" w:hint="default"/>
        </w:rPr>
        <w:t>173</w:t>
      </w:r>
      <w:r>
        <w:rPr/>
        <w:t>人，预</w:t>
      </w:r>
      <w:r>
        <w:rPr>
          <w:spacing w:val="-27"/>
        </w:rPr>
        <w:t> </w:t>
      </w:r>
      <w:r>
        <w:rPr/>
        <w:t>留期权份额由原来的</w:t>
      </w:r>
      <w:r>
        <w:rPr>
          <w:rFonts w:ascii="Times New Roman" w:hAnsi="Times New Roman" w:cs="Times New Roman" w:eastAsia="Times New Roman" w:hint="default"/>
        </w:rPr>
        <w:t>187.5</w:t>
      </w:r>
      <w:r>
        <w:rPr/>
        <w:t>万份调整至</w:t>
      </w:r>
      <w:r>
        <w:rPr>
          <w:rFonts w:ascii="Times New Roman" w:hAnsi="Times New Roman" w:cs="Times New Roman" w:eastAsia="Times New Roman" w:hint="default"/>
        </w:rPr>
        <w:t>162.5</w:t>
      </w:r>
      <w:r>
        <w:rPr/>
        <w:t>万份，激励对象人数调整至</w:t>
      </w:r>
      <w:r>
        <w:rPr>
          <w:rFonts w:ascii="Times New Roman" w:hAnsi="Times New Roman" w:cs="Times New Roman" w:eastAsia="Times New Roman" w:hint="default"/>
        </w:rPr>
        <w:t>46</w:t>
      </w:r>
      <w:r>
        <w:rPr/>
        <w:t>人。同时，鉴于公司首期股票期</w:t>
      </w:r>
      <w:r>
        <w:rPr>
          <w:spacing w:val="-33"/>
        </w:rPr>
        <w:t> </w:t>
      </w:r>
      <w:r>
        <w:rPr>
          <w:spacing w:val="-33"/>
        </w:rPr>
      </w:r>
      <w:r>
        <w:rPr>
          <w:spacing w:val="8"/>
        </w:rPr>
        <w:t>权激励计划预留期权第一个行权期行权条件满足，公司同意</w:t>
      </w:r>
      <w:r>
        <w:rPr>
          <w:rFonts w:ascii="Times New Roman" w:hAnsi="Times New Roman" w:cs="Times New Roman" w:eastAsia="Times New Roman" w:hint="default"/>
          <w:spacing w:val="8"/>
        </w:rPr>
        <w:t>46</w:t>
      </w:r>
      <w:r>
        <w:rPr>
          <w:spacing w:val="8"/>
        </w:rPr>
        <w:t>名符合条件的激励对象在第一个行权期</w:t>
      </w:r>
    </w:p>
    <w:p>
      <w:pPr>
        <w:pStyle w:val="BodyText"/>
        <w:spacing w:line="240" w:lineRule="auto" w:before="30"/>
        <w:ind w:left="154" w:right="0"/>
        <w:jc w:val="both"/>
      </w:pP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日）行权，可行权数量为</w:t>
      </w:r>
      <w:r>
        <w:rPr>
          <w:rFonts w:ascii="Times New Roman" w:hAnsi="Times New Roman" w:cs="Times New Roman" w:eastAsia="Times New Roman" w:hint="default"/>
        </w:rPr>
        <w:t>48.75</w:t>
      </w:r>
      <w:r>
        <w:rPr/>
        <w:t>万份，行权价格</w:t>
      </w:r>
      <w:r>
        <w:rPr>
          <w:rFonts w:ascii="Times New Roman" w:hAnsi="Times New Roman" w:cs="Times New Roman" w:eastAsia="Times New Roman" w:hint="default"/>
        </w:rPr>
        <w:t>15.96</w:t>
      </w:r>
      <w:r>
        <w:rPr/>
        <w:t>元。</w:t>
      </w:r>
    </w:p>
    <w:p>
      <w:pPr>
        <w:pStyle w:val="BodyText"/>
        <w:spacing w:line="393" w:lineRule="auto" w:before="177"/>
        <w:ind w:left="153" w:right="151" w:firstLine="420"/>
        <w:jc w:val="both"/>
      </w:pPr>
      <w:r>
        <w:rPr>
          <w:rFonts w:ascii="Times New Roman" w:hAnsi="Times New Roman" w:cs="Times New Roman" w:eastAsia="Times New Roman" w:hint="default"/>
        </w:rPr>
        <w:t>19</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日，第二届监事会第二十二次会议审议通过了《关于公司首期股权激励计划首次授 </w:t>
      </w:r>
      <w:r>
        <w:rPr>
          <w:spacing w:val="-1"/>
        </w:rPr>
        <w:t>予及预留期权人员及期权数量调整的议案》以及《关于公司首期股权激励计划预留期权第一个行权期可行</w:t>
      </w:r>
      <w:r>
        <w:rPr>
          <w:spacing w:val="-81"/>
        </w:rPr>
        <w:t> </w:t>
      </w:r>
      <w:r>
        <w:rPr>
          <w:spacing w:val="-81"/>
        </w:rPr>
      </w:r>
      <w:r>
        <w:rPr>
          <w:spacing w:val="-1"/>
        </w:rPr>
        <w:t>权的议案》。同意取消聂方兴等</w:t>
      </w:r>
      <w:r>
        <w:rPr>
          <w:rFonts w:ascii="Times New Roman" w:hAnsi="Times New Roman" w:cs="Times New Roman" w:eastAsia="Times New Roman" w:hint="default"/>
          <w:spacing w:val="-1"/>
        </w:rPr>
        <w:t>13</w:t>
      </w:r>
      <w:r>
        <w:rPr>
          <w:spacing w:val="-1"/>
        </w:rPr>
        <w:t>人期权份额，并同意首期股票期权激励计划预留期权第一个行权期可行</w:t>
      </w:r>
      <w:r>
        <w:rPr>
          <w:spacing w:val="-83"/>
        </w:rPr>
        <w:t> </w:t>
      </w:r>
      <w:r>
        <w:rPr>
          <w:spacing w:val="-83"/>
        </w:rPr>
      </w:r>
      <w:r>
        <w:rPr/>
        <w:t>权。</w:t>
      </w:r>
    </w:p>
    <w:p>
      <w:pPr>
        <w:pStyle w:val="BodyText"/>
        <w:spacing w:line="240" w:lineRule="auto" w:before="58"/>
        <w:ind w:left="574" w:right="0"/>
        <w:jc w:val="left"/>
      </w:pPr>
      <w:r>
        <w:rPr>
          <w:rFonts w:ascii="Times New Roman" w:hAnsi="Times New Roman" w:cs="Times New Roman" w:eastAsia="Times New Roman" w:hint="default"/>
        </w:rPr>
        <w:t>20</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日，第三届董事会第三次会议审议通过了《关于公司股权激励计划首期及预留期权</w:t>
      </w:r>
    </w:p>
    <w:p>
      <w:pPr>
        <w:spacing w:after="0" w:line="240" w:lineRule="auto"/>
        <w:jc w:val="left"/>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6"/>
          <w:szCs w:val="26"/>
        </w:rPr>
      </w:pPr>
    </w:p>
    <w:p>
      <w:pPr>
        <w:pStyle w:val="BodyText"/>
        <w:spacing w:line="391" w:lineRule="auto" w:before="35"/>
        <w:ind w:left="153" w:right="150"/>
        <w:jc w:val="both"/>
      </w:pPr>
      <w:r>
        <w:rPr>
          <w:spacing w:val="-1"/>
        </w:rPr>
        <w:t>人员及数量调整的议案》以及《关于公司股权激励计划首期期权第二个行权期符合行权条件的议案》。取</w:t>
      </w:r>
      <w:r>
        <w:rPr>
          <w:spacing w:val="-84"/>
        </w:rPr>
        <w:t> </w:t>
      </w:r>
      <w:r>
        <w:rPr>
          <w:spacing w:val="-84"/>
        </w:rPr>
      </w:r>
      <w:r>
        <w:rPr/>
        <w:t>消宫正等</w:t>
      </w:r>
      <w:r>
        <w:rPr>
          <w:rFonts w:ascii="Times New Roman" w:hAnsi="Times New Roman" w:cs="Times New Roman" w:eastAsia="Times New Roman" w:hint="default"/>
        </w:rPr>
        <w:t>6</w:t>
      </w:r>
      <w:r>
        <w:rPr/>
        <w:t>人参与本次股票期权激励计划的资格并注销其获得的股票期权共计</w:t>
      </w:r>
      <w:r>
        <w:rPr>
          <w:rFonts w:ascii="Times New Roman" w:hAnsi="Times New Roman" w:cs="Times New Roman" w:eastAsia="Times New Roman" w:hint="default"/>
        </w:rPr>
        <w:t>23.35</w:t>
      </w:r>
      <w:r>
        <w:rPr/>
        <w:t>万份，首期期权份额由</w:t>
      </w:r>
      <w:r>
        <w:rPr>
          <w:spacing w:val="-77"/>
        </w:rPr>
        <w:t> </w:t>
      </w:r>
      <w:r>
        <w:rPr>
          <w:spacing w:val="-77"/>
        </w:rPr>
      </w:r>
      <w:r>
        <w:rPr>
          <w:spacing w:val="-1"/>
        </w:rPr>
        <w:t>原来的</w:t>
      </w:r>
      <w:r>
        <w:rPr>
          <w:rFonts w:ascii="Times New Roman" w:hAnsi="Times New Roman" w:cs="Times New Roman" w:eastAsia="Times New Roman" w:hint="default"/>
          <w:spacing w:val="-1"/>
        </w:rPr>
        <w:t>1533</w:t>
      </w:r>
      <w:r>
        <w:rPr>
          <w:spacing w:val="-1"/>
        </w:rPr>
        <w:t>万份调整至</w:t>
      </w:r>
      <w:r>
        <w:rPr>
          <w:rFonts w:ascii="Times New Roman" w:hAnsi="Times New Roman" w:cs="Times New Roman" w:eastAsia="Times New Roman" w:hint="default"/>
          <w:spacing w:val="-1"/>
        </w:rPr>
        <w:t>1523.55</w:t>
      </w:r>
      <w:r>
        <w:rPr>
          <w:spacing w:val="-1"/>
        </w:rPr>
        <w:t>万份，首次授予激励对象人数调整至</w:t>
      </w:r>
      <w:r>
        <w:rPr>
          <w:rFonts w:ascii="Times New Roman" w:hAnsi="Times New Roman" w:cs="Times New Roman" w:eastAsia="Times New Roman" w:hint="default"/>
          <w:spacing w:val="-1"/>
        </w:rPr>
        <w:t>171</w:t>
      </w:r>
      <w:r>
        <w:rPr>
          <w:spacing w:val="-1"/>
        </w:rPr>
        <w:t>人，预留期权份额由原来的</w:t>
      </w:r>
      <w:r>
        <w:rPr>
          <w:rFonts w:ascii="Times New Roman" w:hAnsi="Times New Roman" w:cs="Times New Roman" w:eastAsia="Times New Roman" w:hint="default"/>
          <w:spacing w:val="-1"/>
        </w:rPr>
        <w:t>162.5</w:t>
      </w:r>
      <w:r>
        <w:rPr>
          <w:spacing w:val="-1"/>
        </w:rPr>
        <w:t>万</w:t>
      </w:r>
      <w:r>
        <w:rPr>
          <w:spacing w:val="-74"/>
        </w:rPr>
        <w:t> </w:t>
      </w:r>
      <w:r>
        <w:rPr>
          <w:spacing w:val="-2"/>
        </w:rPr>
        <w:t>份调整至</w:t>
      </w:r>
      <w:r>
        <w:rPr>
          <w:rFonts w:ascii="Times New Roman" w:hAnsi="Times New Roman" w:cs="Times New Roman" w:eastAsia="Times New Roman" w:hint="default"/>
          <w:spacing w:val="-2"/>
        </w:rPr>
        <w:t>148.6</w:t>
      </w:r>
      <w:r>
        <w:rPr>
          <w:spacing w:val="-2"/>
        </w:rPr>
        <w:t>万份，激励对象人数调整至</w:t>
      </w:r>
      <w:r>
        <w:rPr>
          <w:rFonts w:ascii="Times New Roman" w:hAnsi="Times New Roman" w:cs="Times New Roman" w:eastAsia="Times New Roman" w:hint="default"/>
          <w:spacing w:val="-2"/>
        </w:rPr>
        <w:t>42</w:t>
      </w:r>
      <w:r>
        <w:rPr>
          <w:spacing w:val="-2"/>
        </w:rPr>
        <w:t>人。同时，鉴于公司股票期权激励计划首期期权第二个行权期</w:t>
      </w:r>
      <w:r>
        <w:rPr>
          <w:spacing w:val="-84"/>
        </w:rPr>
        <w:t> </w:t>
      </w:r>
      <w:r>
        <w:rPr>
          <w:spacing w:val="-84"/>
        </w:rPr>
      </w:r>
      <w:r>
        <w:rPr>
          <w:spacing w:val="-1"/>
        </w:rPr>
        <w:t>行权条件满足，公司同意</w:t>
      </w:r>
      <w:r>
        <w:rPr>
          <w:rFonts w:ascii="Times New Roman" w:hAnsi="Times New Roman" w:cs="Times New Roman" w:eastAsia="Times New Roman" w:hint="default"/>
          <w:spacing w:val="-1"/>
        </w:rPr>
        <w:t>171</w:t>
      </w:r>
      <w:r>
        <w:rPr>
          <w:spacing w:val="-1"/>
        </w:rPr>
        <w:t>名符合条件的激励对象在第二个行权期（</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29</w:t>
      </w:r>
      <w:r>
        <w:rPr>
          <w:spacing w:val="-1"/>
        </w:rPr>
        <w:t>日至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9</w:t>
      </w:r>
      <w:r>
        <w:rPr>
          <w:spacing w:val="-1"/>
        </w:rPr>
        <w:t>日）行</w:t>
      </w:r>
      <w:r>
        <w:rPr>
          <w:spacing w:val="-81"/>
        </w:rPr>
        <w:t> </w:t>
      </w:r>
      <w:r>
        <w:rPr>
          <w:spacing w:val="-81"/>
        </w:rPr>
      </w:r>
      <w:r>
        <w:rPr/>
        <w:t>权，可行权数量为</w:t>
      </w:r>
      <w:r>
        <w:rPr>
          <w:rFonts w:ascii="Times New Roman" w:hAnsi="Times New Roman" w:cs="Times New Roman" w:eastAsia="Times New Roman" w:hint="default"/>
        </w:rPr>
        <w:t>453.15</w:t>
      </w:r>
      <w:r>
        <w:rPr/>
        <w:t>万份，行权价格</w:t>
      </w:r>
      <w:r>
        <w:rPr>
          <w:rFonts w:ascii="Times New Roman" w:hAnsi="Times New Roman" w:cs="Times New Roman" w:eastAsia="Times New Roman" w:hint="default"/>
        </w:rPr>
        <w:t>16.71</w:t>
      </w:r>
      <w:r>
        <w:rPr/>
        <w:t>元。</w:t>
      </w:r>
    </w:p>
    <w:p>
      <w:pPr>
        <w:pStyle w:val="BodyText"/>
        <w:spacing w:line="398" w:lineRule="auto" w:before="30"/>
        <w:ind w:left="154" w:right="152" w:firstLine="336"/>
        <w:jc w:val="both"/>
      </w:pPr>
      <w:r>
        <w:rPr>
          <w:rFonts w:ascii="Times New Roman" w:hAnsi="Times New Roman" w:cs="Times New Roman" w:eastAsia="Times New Roman" w:hint="default"/>
          <w:spacing w:val="-1"/>
        </w:rPr>
        <w:t>21</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29</w:t>
      </w:r>
      <w:r>
        <w:rPr>
          <w:spacing w:val="-1"/>
        </w:rPr>
        <w:t>日，第三届监事会第二次会议审议通过了《关于公司股权激励计划首期及预留期权人</w:t>
      </w:r>
      <w:r>
        <w:rPr/>
        <w:t> </w:t>
      </w:r>
      <w:r>
        <w:rPr>
          <w:spacing w:val="-1"/>
        </w:rPr>
        <w:t>员及数量调整的议案》以及《关于公司股权激励计划首期期权第二个行权期符合行权条件的议案》。同意</w:t>
      </w:r>
      <w:r>
        <w:rPr>
          <w:spacing w:val="-86"/>
        </w:rPr>
        <w:t> </w:t>
      </w:r>
      <w:r>
        <w:rPr>
          <w:spacing w:val="-86"/>
        </w:rPr>
      </w:r>
      <w:r>
        <w:rPr/>
        <w:t>取消宫正等</w:t>
      </w:r>
      <w:r>
        <w:rPr>
          <w:rFonts w:ascii="Times New Roman" w:hAnsi="Times New Roman" w:cs="Times New Roman" w:eastAsia="Times New Roman" w:hint="default"/>
        </w:rPr>
        <w:t>6</w:t>
      </w:r>
      <w:r>
        <w:rPr/>
        <w:t>人期权份额，并同意首期股票期权激励计划首期期权第二个行权期可行权。</w:t>
      </w:r>
    </w:p>
    <w:p>
      <w:pPr>
        <w:pStyle w:val="BodyText"/>
        <w:spacing w:line="386" w:lineRule="auto" w:before="24"/>
        <w:ind w:left="153" w:right="143" w:firstLine="300"/>
        <w:jc w:val="both"/>
      </w:pPr>
      <w:r>
        <w:rPr>
          <w:rFonts w:ascii="Times New Roman" w:hAnsi="Times New Roman" w:cs="Times New Roman" w:eastAsia="Times New Roman" w:hint="default"/>
        </w:rPr>
        <w:t>22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日，第三届董事会第七次会议审议通过了《关于调整股票期权激励计划期权行权价格 及行权数量的议案》，鉴于公司于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日实施</w:t>
      </w:r>
      <w:r>
        <w:rPr>
          <w:rFonts w:ascii="Times New Roman" w:hAnsi="Times New Roman" w:cs="Times New Roman" w:eastAsia="Times New Roman" w:hint="default"/>
        </w:rPr>
        <w:t>2013</w:t>
      </w:r>
      <w:r>
        <w:rPr/>
        <w:t>年度权益分派，以公司现有总股本</w:t>
      </w:r>
      <w:r>
        <w:rPr>
          <w:rFonts w:ascii="Times New Roman" w:hAnsi="Times New Roman" w:cs="Times New Roman" w:eastAsia="Times New Roman" w:hint="default"/>
        </w:rPr>
        <w:t>342,006,810</w:t>
      </w:r>
      <w:r>
        <w:rPr>
          <w:rFonts w:ascii="Times New Roman" w:hAnsi="Times New Roman" w:cs="Times New Roman" w:eastAsia="Times New Roman" w:hint="default"/>
          <w:spacing w:val="24"/>
        </w:rPr>
        <w:t> </w:t>
      </w:r>
      <w:r>
        <w:rPr>
          <w:spacing w:val="4"/>
        </w:rPr>
        <w:t>股为基数，向全体股东每</w:t>
      </w:r>
      <w:r>
        <w:rPr>
          <w:rFonts w:ascii="Times New Roman" w:hAnsi="Times New Roman" w:cs="Times New Roman" w:eastAsia="Times New Roman" w:hint="default"/>
          <w:spacing w:val="4"/>
        </w:rPr>
        <w:t>10</w:t>
      </w:r>
      <w:r>
        <w:rPr>
          <w:spacing w:val="4"/>
        </w:rPr>
        <w:t>股派</w:t>
      </w:r>
      <w:r>
        <w:rPr>
          <w:rFonts w:ascii="Times New Roman" w:hAnsi="Times New Roman" w:cs="Times New Roman" w:eastAsia="Times New Roman" w:hint="default"/>
          <w:spacing w:val="4"/>
        </w:rPr>
        <w:t>0.995477</w:t>
      </w:r>
      <w:r>
        <w:rPr>
          <w:spacing w:val="4"/>
        </w:rPr>
        <w:t>元人民币现金（含税），以资本公积金向全体股东每</w:t>
      </w:r>
      <w:r>
        <w:rPr>
          <w:rFonts w:ascii="Times New Roman" w:hAnsi="Times New Roman" w:cs="Times New Roman" w:eastAsia="Times New Roman" w:hint="default"/>
          <w:spacing w:val="4"/>
        </w:rPr>
        <w:t>10</w:t>
      </w:r>
      <w:r>
        <w:rPr>
          <w:spacing w:val="4"/>
        </w:rPr>
        <w:t>股转增</w:t>
      </w:r>
      <w:r>
        <w:rPr>
          <w:spacing w:val="-93"/>
        </w:rPr>
        <w:t> </w:t>
      </w:r>
      <w:r>
        <w:rPr>
          <w:rFonts w:ascii="Times New Roman" w:hAnsi="Times New Roman" w:cs="Times New Roman" w:eastAsia="Times New Roman" w:hint="default"/>
        </w:rPr>
        <w:t>9.954775</w:t>
      </w:r>
      <w:r>
        <w:rPr/>
        <w:t>股；根据公司《股票期权激励计划》，在公司出现除权除息事宜时，需对股票期权激励计划的行</w:t>
      </w:r>
      <w:r>
        <w:rPr>
          <w:spacing w:val="-81"/>
        </w:rPr>
        <w:t> </w:t>
      </w:r>
      <w:r>
        <w:rPr>
          <w:spacing w:val="-81"/>
        </w:rPr>
      </w:r>
      <w:r>
        <w:rPr>
          <w:spacing w:val="-1"/>
        </w:rPr>
        <w:t>权价格及行权数量作调整，调整后的首期股票期权份额为</w:t>
      </w:r>
      <w:r>
        <w:rPr>
          <w:rFonts w:ascii="Times New Roman" w:hAnsi="Times New Roman" w:cs="Times New Roman" w:eastAsia="Times New Roman" w:hint="default"/>
          <w:spacing w:val="-1"/>
        </w:rPr>
        <w:t>3040.209744</w:t>
      </w:r>
      <w:r>
        <w:rPr>
          <w:spacing w:val="-1"/>
        </w:rPr>
        <w:t>万份，行权价格为</w:t>
      </w:r>
      <w:r>
        <w:rPr>
          <w:rFonts w:ascii="Times New Roman" w:hAnsi="Times New Roman" w:cs="Times New Roman" w:eastAsia="Times New Roman" w:hint="default"/>
          <w:spacing w:val="-1"/>
        </w:rPr>
        <w:t>8.324051</w:t>
      </w:r>
      <w:r>
        <w:rPr>
          <w:spacing w:val="-1"/>
        </w:rPr>
        <w:t>元，预留</w:t>
      </w:r>
      <w:r>
        <w:rPr>
          <w:spacing w:val="-76"/>
        </w:rPr>
        <w:t> </w:t>
      </w:r>
      <w:r>
        <w:rPr>
          <w:spacing w:val="-76"/>
        </w:rPr>
      </w:r>
      <w:r>
        <w:rPr/>
        <w:t>部分期权份额为</w:t>
      </w:r>
      <w:r>
        <w:rPr>
          <w:rFonts w:ascii="Times New Roman" w:hAnsi="Times New Roman" w:cs="Times New Roman" w:eastAsia="Times New Roman" w:hint="default"/>
        </w:rPr>
        <w:t>296.527956</w:t>
      </w:r>
      <w:r>
        <w:rPr/>
        <w:t>万份，行权价格为</w:t>
      </w:r>
      <w:r>
        <w:rPr>
          <w:rFonts w:ascii="Times New Roman" w:hAnsi="Times New Roman" w:cs="Times New Roman" w:eastAsia="Times New Roman" w:hint="default"/>
        </w:rPr>
        <w:t>7.948201</w:t>
      </w:r>
      <w:r>
        <w:rPr/>
        <w:t>元。</w:t>
      </w:r>
    </w:p>
    <w:p>
      <w:pPr>
        <w:pStyle w:val="BodyText"/>
        <w:spacing w:line="386" w:lineRule="auto" w:before="36"/>
        <w:ind w:left="154" w:right="151" w:firstLine="300"/>
        <w:jc w:val="both"/>
      </w:pPr>
      <w:r>
        <w:rPr>
          <w:rFonts w:ascii="Times New Roman" w:hAnsi="Times New Roman" w:cs="Times New Roman" w:eastAsia="Times New Roman" w:hint="default"/>
          <w:spacing w:val="-1"/>
        </w:rPr>
        <w:t>23</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15</w:t>
      </w:r>
      <w:r>
        <w:rPr>
          <w:spacing w:val="-1"/>
        </w:rPr>
        <w:t>日，第三届监事会第五次会议审议通过了《关于调整股票期权激励计划行权价格及行</w:t>
      </w:r>
      <w:r>
        <w:rPr/>
        <w:t> </w:t>
      </w:r>
      <w:r>
        <w:rPr>
          <w:spacing w:val="-13"/>
        </w:rPr>
        <w:t>权数量的议案》，公司监事会认为，本次调整符合《股权激励管理办法》、《股权激励有关事项备忘录</w:t>
      </w:r>
      <w:r>
        <w:rPr>
          <w:rFonts w:ascii="Times New Roman" w:hAnsi="Times New Roman" w:cs="Times New Roman" w:eastAsia="Times New Roman" w:hint="default"/>
          <w:spacing w:val="-13"/>
        </w:rPr>
        <w:t>1</w:t>
      </w:r>
      <w:r>
        <w:rPr>
          <w:rFonts w:ascii="Times New Roman" w:hAnsi="Times New Roman" w:cs="Times New Roman" w:eastAsia="Times New Roman" w:hint="default"/>
        </w:rPr>
        <w:t> </w:t>
      </w:r>
      <w:r>
        <w:rPr>
          <w:rFonts w:ascii="Times New Roman" w:hAnsi="Times New Roman" w:cs="Times New Roman" w:eastAsia="Times New Roman" w:hint="default"/>
          <w:spacing w:val="21"/>
        </w:rPr>
        <w:t> </w:t>
      </w:r>
      <w:r>
        <w:rPr>
          <w:spacing w:val="-27"/>
        </w:rPr>
        <w:t>号》、</w:t>
      </w:r>
    </w:p>
    <w:p>
      <w:pPr>
        <w:pStyle w:val="BodyText"/>
        <w:spacing w:line="393" w:lineRule="auto" w:before="35"/>
        <w:ind w:left="153" w:right="147"/>
        <w:jc w:val="both"/>
      </w:pPr>
      <w:r>
        <w:rPr/>
        <w:t>《股权激励有关事项备忘录</w:t>
      </w:r>
      <w:r>
        <w:rPr>
          <w:rFonts w:ascii="Times New Roman" w:hAnsi="Times New Roman" w:cs="Times New Roman" w:eastAsia="Times New Roman" w:hint="default"/>
        </w:rPr>
        <w:t>2 </w:t>
      </w:r>
      <w:r>
        <w:rPr/>
        <w:t>号》、《股权激励有关事项备忘录</w:t>
      </w:r>
      <w:r>
        <w:rPr>
          <w:rFonts w:ascii="Times New Roman" w:hAnsi="Times New Roman" w:cs="Times New Roman" w:eastAsia="Times New Roman" w:hint="default"/>
        </w:rPr>
        <w:t>3</w:t>
      </w:r>
      <w:r>
        <w:rPr/>
        <w:t>号》等有关法律、法规、规范性文件的</w:t>
      </w:r>
      <w:r>
        <w:rPr>
          <w:spacing w:val="-86"/>
        </w:rPr>
        <w:t> </w:t>
      </w:r>
      <w:r>
        <w:rPr>
          <w:spacing w:val="-86"/>
        </w:rPr>
      </w:r>
      <w:r>
        <w:rPr>
          <w:spacing w:val="-1"/>
        </w:rPr>
        <w:t>规定，符合公司《股票期权激励计划》规定的调整办法，同意对股票期权激励计划的行权价格及行权数量</w:t>
      </w:r>
      <w:r>
        <w:rPr>
          <w:spacing w:val="-86"/>
        </w:rPr>
        <w:t> </w:t>
      </w:r>
      <w:r>
        <w:rPr>
          <w:spacing w:val="-86"/>
        </w:rPr>
      </w:r>
      <w:r>
        <w:rPr>
          <w:spacing w:val="3"/>
        </w:rPr>
        <w:t>作调整，调整后的首期股票期权份额为</w:t>
      </w:r>
      <w:r>
        <w:rPr>
          <w:rFonts w:ascii="Times New Roman" w:hAnsi="Times New Roman" w:cs="Times New Roman" w:eastAsia="Times New Roman" w:hint="default"/>
          <w:spacing w:val="3"/>
        </w:rPr>
        <w:t>3040.209744</w:t>
      </w:r>
      <w:r>
        <w:rPr>
          <w:spacing w:val="3"/>
        </w:rPr>
        <w:t>万份，行权价格为</w:t>
      </w:r>
      <w:r>
        <w:rPr>
          <w:rFonts w:ascii="Times New Roman" w:hAnsi="Times New Roman" w:cs="Times New Roman" w:eastAsia="Times New Roman" w:hint="default"/>
          <w:spacing w:val="3"/>
        </w:rPr>
        <w:t>8.324051</w:t>
      </w:r>
      <w:r>
        <w:rPr>
          <w:spacing w:val="3"/>
        </w:rPr>
        <w:t>元，预留部分期权份额为</w:t>
      </w:r>
      <w:r>
        <w:rPr>
          <w:spacing w:val="4"/>
        </w:rPr>
        <w:t> </w:t>
      </w:r>
      <w:r>
        <w:rPr>
          <w:rFonts w:ascii="Times New Roman" w:hAnsi="Times New Roman" w:cs="Times New Roman" w:eastAsia="Times New Roman" w:hint="default"/>
        </w:rPr>
        <w:t>296.527956</w:t>
      </w:r>
      <w:r>
        <w:rPr/>
        <w:t>万份，行权价格为</w:t>
      </w:r>
      <w:r>
        <w:rPr>
          <w:rFonts w:ascii="Times New Roman" w:hAnsi="Times New Roman" w:cs="Times New Roman" w:eastAsia="Times New Roman" w:hint="default"/>
        </w:rPr>
        <w:t>7.948201</w:t>
      </w:r>
      <w:r>
        <w:rPr/>
        <w:t>元。</w:t>
      </w:r>
    </w:p>
    <w:p>
      <w:pPr>
        <w:pStyle w:val="BodyText"/>
        <w:spacing w:line="240" w:lineRule="auto" w:before="28"/>
        <w:ind w:left="454" w:right="0"/>
        <w:jc w:val="left"/>
      </w:pPr>
      <w:r>
        <w:rPr>
          <w:rFonts w:ascii="Times New Roman" w:hAnsi="Times New Roman" w:cs="Times New Roman" w:eastAsia="Times New Roman" w:hint="default"/>
        </w:rPr>
        <w:t>24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日，第三届董事会第十四次会议审议通过了《关于终止实施</w:t>
      </w:r>
      <w:r>
        <w:rPr>
          <w:rFonts w:ascii="Times New Roman" w:hAnsi="Times New Roman" w:cs="Times New Roman" w:eastAsia="Times New Roman" w:hint="default"/>
        </w:rPr>
        <w:t>&lt;</w:t>
      </w:r>
      <w:r>
        <w:rPr/>
        <w:t>公司股票期权激励计划</w:t>
      </w:r>
    </w:p>
    <w:p>
      <w:pPr>
        <w:pStyle w:val="BodyText"/>
        <w:spacing w:line="386" w:lineRule="auto" w:before="177"/>
        <w:ind w:left="154" w:right="155"/>
        <w:jc w:val="both"/>
      </w:pPr>
      <w:r>
        <w:rPr/>
        <w:t>（草案修订稿）</w:t>
      </w:r>
      <w:r>
        <w:rPr>
          <w:rFonts w:ascii="Times New Roman" w:hAnsi="Times New Roman" w:cs="Times New Roman" w:eastAsia="Times New Roman" w:hint="default"/>
        </w:rPr>
        <w:t>&gt;</w:t>
      </w:r>
      <w:r>
        <w:rPr/>
        <w:t>的议案》，因公司</w:t>
      </w:r>
      <w:r>
        <w:rPr>
          <w:rFonts w:ascii="宋体" w:hAnsi="宋体" w:cs="宋体" w:eastAsia="宋体" w:hint="default"/>
        </w:rPr>
        <w:t>2013</w:t>
      </w:r>
      <w:r>
        <w:rPr/>
        <w:t>年度、</w:t>
      </w:r>
      <w:r>
        <w:rPr>
          <w:rFonts w:ascii="宋体" w:hAnsi="宋体" w:cs="宋体" w:eastAsia="宋体" w:hint="default"/>
        </w:rPr>
        <w:t>2014</w:t>
      </w:r>
      <w:r>
        <w:rPr/>
        <w:t>年度业绩未能满足行权条件要求，同意公司终止实施</w:t>
      </w:r>
      <w:r>
        <w:rPr>
          <w:spacing w:val="-48"/>
        </w:rPr>
        <w:t> </w:t>
      </w:r>
      <w:r>
        <w:rPr>
          <w:spacing w:val="-48"/>
        </w:rPr>
      </w:r>
      <w:r>
        <w:rPr/>
        <w:t>股权激励计划并将剩余已授予尚未行权的股份全部注销。</w:t>
      </w:r>
    </w:p>
    <w:p>
      <w:pPr>
        <w:pStyle w:val="BodyText"/>
        <w:spacing w:line="386" w:lineRule="auto" w:before="65"/>
        <w:ind w:left="153" w:right="150" w:firstLine="300"/>
        <w:jc w:val="both"/>
      </w:pPr>
      <w:r>
        <w:rPr>
          <w:rFonts w:ascii="Times New Roman" w:hAnsi="Times New Roman" w:cs="Times New Roman" w:eastAsia="Times New Roman" w:hint="default"/>
          <w:spacing w:val="-3"/>
        </w:rPr>
        <w:t>25</w:t>
      </w:r>
      <w:r>
        <w:rPr>
          <w:spacing w:val="-3"/>
        </w:rPr>
        <w:t>、</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20</w:t>
      </w:r>
      <w:r>
        <w:rPr>
          <w:spacing w:val="-3"/>
        </w:rPr>
        <w:t>日，第三届监事会第八次会议审议通过了《关于终止实施</w:t>
      </w:r>
      <w:r>
        <w:rPr>
          <w:rFonts w:ascii="Times New Roman" w:hAnsi="Times New Roman" w:cs="Times New Roman" w:eastAsia="Times New Roman" w:hint="default"/>
          <w:spacing w:val="-3"/>
        </w:rPr>
        <w:t>&lt;</w:t>
      </w:r>
      <w:r>
        <w:rPr>
          <w:spacing w:val="-3"/>
        </w:rPr>
        <w:t>公司股票期权激励计划（草</w:t>
      </w:r>
      <w:r>
        <w:rPr/>
        <w:t> 案修订稿）</w:t>
      </w:r>
      <w:r>
        <w:rPr>
          <w:rFonts w:ascii="Times New Roman" w:hAnsi="Times New Roman" w:cs="Times New Roman" w:eastAsia="Times New Roman" w:hint="default"/>
        </w:rPr>
        <w:t>&gt;</w:t>
      </w:r>
      <w:r>
        <w:rPr/>
        <w:t>的议案》，认为本次符合《股权激励管理办法》、《股权激励有关事项备忘录</w:t>
      </w:r>
      <w:r>
        <w:rPr>
          <w:rFonts w:ascii="Times New Roman" w:hAnsi="Times New Roman" w:cs="Times New Roman" w:eastAsia="Times New Roman" w:hint="default"/>
        </w:rPr>
        <w:t>1 </w:t>
      </w:r>
      <w:r>
        <w:rPr/>
        <w:t>号》、《股</w:t>
      </w:r>
      <w:r>
        <w:rPr>
          <w:spacing w:val="-96"/>
        </w:rPr>
        <w:t> </w:t>
      </w:r>
      <w:r>
        <w:rPr>
          <w:spacing w:val="-96"/>
        </w:rPr>
      </w:r>
      <w:r>
        <w:rPr/>
        <w:t>权激励有关事项备忘录</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spacing w:val="-4"/>
        </w:rPr>
        <w:t>号》、《股权激励有关事项备忘录</w:t>
      </w:r>
      <w:r>
        <w:rPr>
          <w:rFonts w:ascii="Times New Roman" w:hAnsi="Times New Roman" w:cs="Times New Roman" w:eastAsia="Times New Roman" w:hint="default"/>
          <w:spacing w:val="-4"/>
        </w:rPr>
        <w:t>3</w:t>
      </w:r>
      <w:r>
        <w:rPr>
          <w:spacing w:val="-4"/>
        </w:rPr>
        <w:t>号》等有关法律、法规、规范性文件的规定，</w:t>
      </w:r>
      <w:r>
        <w:rPr/>
        <w:t> 同意公司因不满足行权条件终止实施激励计划，将剩余已授予尚未行权的全部股份注销。</w:t>
      </w:r>
    </w:p>
    <w:p>
      <w:pPr>
        <w:spacing w:after="0" w:line="386" w:lineRule="auto"/>
        <w:jc w:val="both"/>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6"/>
          <w:szCs w:val="26"/>
        </w:rPr>
      </w:pPr>
    </w:p>
    <w:p>
      <w:pPr>
        <w:pStyle w:val="BodyText"/>
        <w:spacing w:line="408" w:lineRule="auto" w:before="35"/>
        <w:ind w:left="573" w:right="1793" w:hanging="105"/>
        <w:jc w:val="left"/>
      </w:pPr>
      <w:r>
        <w:rPr/>
        <w:t>（二）公司股权激励的影响 报告期内，根据期权成本测算以及分摊期间，股权激励在</w:t>
      </w:r>
      <w:r>
        <w:rPr>
          <w:rFonts w:ascii="宋体" w:hAnsi="宋体" w:cs="宋体" w:eastAsia="宋体" w:hint="default"/>
        </w:rPr>
        <w:t>2014</w:t>
      </w:r>
      <w:r>
        <w:rPr/>
        <w:t>年未发生成本分摊。</w:t>
      </w:r>
    </w:p>
    <w:p>
      <w:pPr>
        <w:spacing w:line="240" w:lineRule="auto" w:before="11"/>
        <w:rPr>
          <w:rFonts w:ascii="宋体" w:hAnsi="宋体" w:cs="宋体" w:eastAsia="宋体" w:hint="default"/>
          <w:sz w:val="18"/>
          <w:szCs w:val="18"/>
        </w:rPr>
      </w:pPr>
    </w:p>
    <w:p>
      <w:pPr>
        <w:pStyle w:val="Heading4"/>
        <w:spacing w:line="240" w:lineRule="auto"/>
        <w:ind w:right="0"/>
        <w:jc w:val="left"/>
        <w:rPr>
          <w:b w:val="0"/>
          <w:bCs w:val="0"/>
        </w:rPr>
      </w:pPr>
      <w:bookmarkStart w:name="六、重大关联交易" w:id="50"/>
      <w:bookmarkEnd w:id="50"/>
      <w:r>
        <w:rPr>
          <w:b w:val="0"/>
          <w:bCs w:val="0"/>
        </w:rPr>
      </w:r>
      <w:r>
        <w:rPr/>
        <w:t>六、重大关联交易</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0"/>
        <w:jc w:val="left"/>
        <w:rPr>
          <w:b w:val="0"/>
          <w:bCs w:val="0"/>
        </w:rPr>
      </w:pPr>
      <w:bookmarkStart w:name="1、与日常经营相关的关联交易" w:id="51"/>
      <w:bookmarkEnd w:id="5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left="153" w:right="0"/>
        <w:jc w:val="left"/>
        <w:rPr>
          <w:b w:val="0"/>
          <w:bCs w:val="0"/>
        </w:rPr>
      </w:pPr>
      <w:bookmarkStart w:name="2、共同对外投资的重大关联交易" w:id="52"/>
      <w:bookmarkEnd w:id="52"/>
      <w:r>
        <w:rPr>
          <w:b w:val="0"/>
          <w:bCs w:val="0"/>
        </w:rPr>
      </w:r>
      <w:r>
        <w:rPr>
          <w:rFonts w:ascii="Times New Roman" w:hAnsi="Times New Roman" w:cs="Times New Roman" w:eastAsia="Times New Roman" w:hint="default"/>
        </w:rPr>
        <w:t>2</w:t>
      </w:r>
      <w:r>
        <w:rPr/>
        <w:t>、共同对外投资的重大关联交易</w:t>
      </w:r>
      <w:r>
        <w:rPr>
          <w:b w:val="0"/>
          <w:bCs w:val="0"/>
        </w:rPr>
      </w:r>
    </w:p>
    <w:p>
      <w:pPr>
        <w:spacing w:line="240" w:lineRule="auto" w:before="9"/>
        <w:rPr>
          <w:rFonts w:ascii="宋体" w:hAnsi="宋体" w:cs="宋体" w:eastAsia="宋体" w:hint="default"/>
          <w:b/>
          <w:bCs/>
          <w:sz w:val="26"/>
          <w:szCs w:val="26"/>
        </w:rPr>
      </w:pPr>
    </w:p>
    <w:p>
      <w:pPr>
        <w:spacing w:line="340" w:lineRule="auto" w:before="0"/>
        <w:ind w:left="153" w:right="5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公司报告期未发生共同对外投资的重大关联交易。</w:t>
      </w:r>
    </w:p>
    <w:p>
      <w:pPr>
        <w:spacing w:line="240" w:lineRule="auto" w:before="12"/>
        <w:rPr>
          <w:rFonts w:ascii="宋体" w:hAnsi="宋体" w:cs="宋体" w:eastAsia="宋体" w:hint="default"/>
          <w:sz w:val="20"/>
          <w:szCs w:val="20"/>
        </w:rPr>
      </w:pPr>
    </w:p>
    <w:p>
      <w:pPr>
        <w:pStyle w:val="Heading6"/>
        <w:spacing w:line="240" w:lineRule="auto"/>
        <w:ind w:left="153" w:right="0"/>
        <w:jc w:val="left"/>
        <w:rPr>
          <w:b w:val="0"/>
          <w:bCs w:val="0"/>
        </w:rPr>
      </w:pPr>
      <w:bookmarkStart w:name="3、关联债权债务往来" w:id="53"/>
      <w:bookmarkEnd w:id="53"/>
      <w:r>
        <w:rPr>
          <w:b w:val="0"/>
          <w:bCs w:val="0"/>
        </w:rPr>
      </w:r>
      <w:r>
        <w:rPr>
          <w:rFonts w:ascii="Times New Roman" w:hAnsi="Times New Roman" w:cs="Times New Roman" w:eastAsia="Times New Roman" w:hint="default"/>
        </w:rPr>
        <w:t>3</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68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是否存在非经营性关联债权债务往来</w:t>
      </w:r>
    </w:p>
    <w:p>
      <w:pPr>
        <w:spacing w:line="340" w:lineRule="auto" w:before="42"/>
        <w:ind w:left="153" w:right="5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公司报告期不存在非经营性关联债权债务往来。</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758"/>
        <w:gridCol w:w="1136"/>
        <w:gridCol w:w="1136"/>
        <w:gridCol w:w="1134"/>
        <w:gridCol w:w="1135"/>
        <w:gridCol w:w="1136"/>
        <w:gridCol w:w="1135"/>
        <w:gridCol w:w="1002"/>
      </w:tblGrid>
      <w:tr>
        <w:trPr>
          <w:trHeight w:val="1026" w:hRule="exact"/>
        </w:trPr>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3"/>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71" w:right="112"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110"/>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1" w:right="22" w:hanging="359"/>
              <w:jc w:val="left"/>
              <w:rPr>
                <w:rFonts w:ascii="宋体" w:hAnsi="宋体" w:cs="宋体" w:eastAsia="宋体" w:hint="default"/>
                <w:sz w:val="18"/>
                <w:szCs w:val="18"/>
              </w:rPr>
            </w:pPr>
            <w:r>
              <w:rPr>
                <w:rFonts w:ascii="宋体" w:hAnsi="宋体" w:cs="宋体" w:eastAsia="宋体" w:hint="default"/>
                <w:sz w:val="18"/>
                <w:szCs w:val="18"/>
              </w:rPr>
              <w:t>期初余额（万 元）</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7"/>
              <w:ind w:left="20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7"/>
              <w:ind w:left="135"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714"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安徽广行通信科技股 份有限公司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其他关联人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7" w:right="0"/>
              <w:jc w:val="left"/>
              <w:rPr>
                <w:rFonts w:ascii="Times New Roman" w:hAnsi="Times New Roman" w:cs="Times New Roman" w:eastAsia="Times New Roman" w:hint="default"/>
                <w:sz w:val="18"/>
                <w:szCs w:val="18"/>
              </w:rPr>
            </w:pPr>
            <w:r>
              <w:rPr>
                <w:rFonts w:ascii="Times New Roman"/>
                <w:sz w:val="18"/>
              </w:rPr>
              <w:t>1,070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1" w:right="0"/>
              <w:jc w:val="left"/>
              <w:rPr>
                <w:rFonts w:ascii="Times New Roman" w:hAnsi="Times New Roman" w:cs="Times New Roman" w:eastAsia="Times New Roman" w:hint="default"/>
                <w:sz w:val="18"/>
                <w:szCs w:val="18"/>
              </w:rPr>
            </w:pPr>
            <w:r>
              <w:rPr>
                <w:rFonts w:ascii="Times New Roman"/>
                <w:sz w:val="18"/>
              </w:rPr>
              <w:t>4,309.24</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1,000.46</w:t>
            </w:r>
          </w:p>
        </w:tc>
      </w:tr>
      <w:tr>
        <w:trPr>
          <w:trHeight w:val="714" w:hRule="exact"/>
        </w:trPr>
        <w:tc>
          <w:tcPr>
            <w:tcW w:w="28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 务状况的影响</w:t>
            </w:r>
          </w:p>
        </w:tc>
        <w:tc>
          <w:tcPr>
            <w:tcW w:w="66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4、其他重大关联交易" w:id="54"/>
      <w:bookmarkEnd w:id="54"/>
      <w:r>
        <w:rPr>
          <w:b w:val="0"/>
          <w:bCs w:val="0"/>
        </w:rPr>
      </w:r>
      <w:r>
        <w:rPr>
          <w:rFonts w:ascii="Times New Roman" w:hAnsi="Times New Roman" w:cs="Times New Roman" w:eastAsia="Times New Roman" w:hint="default"/>
        </w:rPr>
        <w:t>4</w:t>
      </w:r>
      <w:r>
        <w:rPr/>
        <w:t>、其他重大关联交易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7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七、重大合同及其履行情况" w:id="55"/>
      <w:bookmarkEnd w:id="55"/>
      <w:r>
        <w:rPr>
          <w:b w:val="0"/>
          <w:bCs w:val="0"/>
        </w:rPr>
      </w: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53" w:right="0"/>
        <w:jc w:val="left"/>
        <w:rPr>
          <w:b w:val="0"/>
          <w:bCs w:val="0"/>
        </w:rPr>
      </w:pPr>
      <w:bookmarkStart w:name="1、托管、承包、租赁事项情况" w:id="56"/>
      <w:bookmarkEnd w:id="5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0"/>
        <w:jc w:val="left"/>
        <w:rPr>
          <w:b w:val="0"/>
          <w:bCs w:val="0"/>
        </w:rPr>
      </w:pPr>
      <w:bookmarkStart w:name="（1）托管情况" w:id="57"/>
      <w:bookmarkEnd w:id="5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after="0" w:line="338" w:lineRule="auto"/>
        <w:jc w:val="left"/>
        <w:rPr>
          <w:rFonts w:ascii="宋体" w:hAnsi="宋体" w:cs="宋体" w:eastAsia="宋体" w:hint="default"/>
          <w:sz w:val="18"/>
          <w:szCs w:val="18"/>
        </w:rPr>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6"/>
        <w:spacing w:line="240" w:lineRule="auto" w:before="35"/>
        <w:ind w:left="153" w:right="0"/>
        <w:jc w:val="left"/>
        <w:rPr>
          <w:b w:val="0"/>
          <w:bCs w:val="0"/>
        </w:rPr>
      </w:pPr>
      <w:bookmarkStart w:name="（2）承包情况" w:id="58"/>
      <w:bookmarkEnd w:id="5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3"/>
        <w:rPr>
          <w:rFonts w:ascii="宋体" w:hAnsi="宋体" w:cs="宋体" w:eastAsia="宋体" w:hint="default"/>
          <w:sz w:val="21"/>
          <w:szCs w:val="21"/>
        </w:rPr>
      </w:pPr>
    </w:p>
    <w:p>
      <w:pPr>
        <w:pStyle w:val="Heading6"/>
        <w:spacing w:line="240" w:lineRule="auto"/>
        <w:ind w:left="153" w:right="0"/>
        <w:jc w:val="left"/>
        <w:rPr>
          <w:b w:val="0"/>
          <w:bCs w:val="0"/>
        </w:rPr>
      </w:pPr>
      <w:bookmarkStart w:name="（3）租赁情况" w:id="59"/>
      <w:bookmarkEnd w:id="5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w:t>
      </w:r>
    </w:p>
    <w:p>
      <w:pPr>
        <w:spacing w:line="302" w:lineRule="auto" w:before="39"/>
        <w:ind w:left="153" w:right="0" w:firstLine="360"/>
        <w:jc w:val="left"/>
        <w:rPr>
          <w:rFonts w:ascii="宋体" w:hAnsi="宋体" w:cs="宋体" w:eastAsia="宋体" w:hint="default"/>
          <w:sz w:val="18"/>
          <w:szCs w:val="18"/>
        </w:rPr>
      </w:pPr>
      <w:r>
        <w:rPr>
          <w:rFonts w:ascii="宋体" w:hAnsi="宋体" w:cs="宋体" w:eastAsia="宋体" w:hint="default"/>
          <w:sz w:val="18"/>
          <w:szCs w:val="18"/>
        </w:rPr>
        <w:t>报告期内公司存在通过融资租入方式取得的房屋、机器设备，详见本报告第九节财务报告财务报表附注（七、</w:t>
      </w:r>
      <w:r>
        <w:rPr>
          <w:rFonts w:ascii="Times New Roman" w:hAnsi="Times New Roman" w:cs="Times New Roman" w:eastAsia="Times New Roman" w:hint="default"/>
          <w:sz w:val="18"/>
          <w:szCs w:val="18"/>
        </w:rPr>
        <w:t>12 </w:t>
      </w:r>
      <w:r>
        <w:rPr>
          <w:rFonts w:ascii="宋体" w:hAnsi="宋体" w:cs="宋体" w:eastAsia="宋体" w:hint="default"/>
          <w:sz w:val="18"/>
          <w:szCs w:val="18"/>
        </w:rPr>
        <w:t>固定 </w:t>
      </w:r>
      <w:r>
        <w:rPr>
          <w:rFonts w:ascii="宋体" w:hAnsi="宋体" w:cs="宋体" w:eastAsia="宋体" w:hint="default"/>
          <w:spacing w:val="-5"/>
          <w:sz w:val="18"/>
          <w:szCs w:val="18"/>
        </w:rPr>
        <w:t>资产（</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）通过融资租赁租入的固定资产情况）。</w:t>
      </w:r>
    </w:p>
    <w:p>
      <w:pPr>
        <w:spacing w:before="50"/>
        <w:ind w:left="154"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9"/>
        <w:rPr>
          <w:rFonts w:ascii="宋体" w:hAnsi="宋体" w:cs="宋体" w:eastAsia="宋体" w:hint="default"/>
          <w:sz w:val="25"/>
          <w:szCs w:val="25"/>
        </w:rPr>
      </w:pPr>
    </w:p>
    <w:p>
      <w:pPr>
        <w:pStyle w:val="Heading6"/>
        <w:spacing w:line="240" w:lineRule="auto"/>
        <w:ind w:left="153" w:right="0"/>
        <w:jc w:val="left"/>
        <w:rPr>
          <w:b w:val="0"/>
          <w:bCs w:val="0"/>
        </w:rPr>
      </w:pPr>
      <w:bookmarkStart w:name="2、担保情况" w:id="60"/>
      <w:bookmarkEnd w:id="60"/>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公司报告期不存在担保情况。</w:t>
      </w:r>
    </w:p>
    <w:p>
      <w:pPr>
        <w:spacing w:line="240" w:lineRule="auto" w:before="12"/>
        <w:rPr>
          <w:rFonts w:ascii="宋体" w:hAnsi="宋体" w:cs="宋体" w:eastAsia="宋体" w:hint="default"/>
          <w:sz w:val="20"/>
          <w:szCs w:val="20"/>
        </w:rPr>
      </w:pPr>
    </w:p>
    <w:p>
      <w:pPr>
        <w:pStyle w:val="Heading6"/>
        <w:spacing w:line="240" w:lineRule="auto"/>
        <w:ind w:left="153" w:right="0"/>
        <w:jc w:val="left"/>
        <w:rPr>
          <w:b w:val="0"/>
          <w:bCs w:val="0"/>
        </w:rPr>
      </w:pPr>
      <w:bookmarkStart w:name="3、委托理财、衍生品投资和委托贷款情况" w:id="61"/>
      <w:bookmarkEnd w:id="61"/>
      <w:r>
        <w:rPr>
          <w:b w:val="0"/>
          <w:bCs w:val="0"/>
        </w:rPr>
      </w: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3" w:right="0"/>
        <w:jc w:val="left"/>
        <w:rPr>
          <w:b w:val="0"/>
          <w:bCs w:val="0"/>
        </w:rPr>
      </w:pPr>
      <w:bookmarkStart w:name="（1）委托理财情况" w:id="62"/>
      <w:bookmarkEnd w:id="6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1"/>
        <w:rPr>
          <w:rFonts w:ascii="宋体" w:hAnsi="宋体" w:cs="宋体" w:eastAsia="宋体" w:hint="default"/>
          <w:sz w:val="21"/>
          <w:szCs w:val="21"/>
        </w:rPr>
      </w:pPr>
    </w:p>
    <w:p>
      <w:pPr>
        <w:pStyle w:val="Heading6"/>
        <w:spacing w:line="240" w:lineRule="auto"/>
        <w:ind w:left="153" w:right="0"/>
        <w:jc w:val="left"/>
        <w:rPr>
          <w:b w:val="0"/>
          <w:bCs w:val="0"/>
        </w:rPr>
      </w:pPr>
      <w:bookmarkStart w:name="（2）衍生品投资情况" w:id="63"/>
      <w:bookmarkEnd w:id="63"/>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公司报告期不存在衍生品投资。</w:t>
      </w:r>
    </w:p>
    <w:p>
      <w:pPr>
        <w:spacing w:line="240" w:lineRule="auto" w:before="2"/>
        <w:rPr>
          <w:rFonts w:ascii="宋体" w:hAnsi="宋体" w:cs="宋体" w:eastAsia="宋体" w:hint="default"/>
          <w:sz w:val="21"/>
          <w:szCs w:val="21"/>
        </w:rPr>
      </w:pPr>
    </w:p>
    <w:p>
      <w:pPr>
        <w:pStyle w:val="Heading6"/>
        <w:spacing w:line="240" w:lineRule="auto"/>
        <w:ind w:left="153" w:right="0"/>
        <w:jc w:val="left"/>
        <w:rPr>
          <w:b w:val="0"/>
          <w:bCs w:val="0"/>
        </w:rPr>
      </w:pPr>
      <w:bookmarkStart w:name="（3）委托贷款情况" w:id="64"/>
      <w:bookmarkEnd w:id="64"/>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
        <w:rPr>
          <w:rFonts w:ascii="宋体" w:hAnsi="宋体" w:cs="宋体" w:eastAsia="宋体" w:hint="default"/>
          <w:sz w:val="21"/>
          <w:szCs w:val="21"/>
        </w:rPr>
      </w:pPr>
    </w:p>
    <w:p>
      <w:pPr>
        <w:pStyle w:val="Heading6"/>
        <w:spacing w:line="240" w:lineRule="auto"/>
        <w:ind w:left="153" w:right="0"/>
        <w:jc w:val="left"/>
        <w:rPr>
          <w:b w:val="0"/>
          <w:bCs w:val="0"/>
        </w:rPr>
      </w:pPr>
      <w:bookmarkStart w:name="4、其他重大合同" w:id="65"/>
      <w:bookmarkEnd w:id="6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pStyle w:val="BodyText"/>
        <w:spacing w:line="240" w:lineRule="auto" w:before="153"/>
        <w:ind w:left="574" w:right="0"/>
        <w:jc w:val="left"/>
      </w:pP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月，公司就提供广东省地面数字电视前端节目流处理平台系统事宜签订合同，合同金额人</w:t>
      </w:r>
    </w:p>
    <w:p>
      <w:pPr>
        <w:pStyle w:val="BodyText"/>
        <w:spacing w:line="240" w:lineRule="auto" w:before="177"/>
        <w:ind w:left="154" w:right="0"/>
        <w:jc w:val="left"/>
      </w:pPr>
      <w:r>
        <w:rPr/>
        <w:t>民币</w:t>
      </w:r>
      <w:r>
        <w:rPr>
          <w:spacing w:val="-53"/>
        </w:rPr>
        <w:t> </w:t>
      </w:r>
      <w:r>
        <w:rPr>
          <w:rFonts w:ascii="Times New Roman" w:hAnsi="Times New Roman" w:cs="Times New Roman" w:eastAsia="Times New Roman" w:hint="default"/>
        </w:rPr>
        <w:t>47,194</w:t>
      </w:r>
      <w:r>
        <w:rPr>
          <w:rFonts w:ascii="Times New Roman" w:hAnsi="Times New Roman" w:cs="Times New Roman" w:eastAsia="Times New Roman" w:hint="default"/>
          <w:spacing w:val="-1"/>
        </w:rPr>
        <w:t>,</w:t>
      </w:r>
      <w:r>
        <w:rPr>
          <w:rFonts w:ascii="Times New Roman" w:hAnsi="Times New Roman" w:cs="Times New Roman" w:eastAsia="Times New Roman" w:hint="default"/>
        </w:rPr>
        <w:t>100  </w:t>
      </w:r>
      <w:r>
        <w:rPr/>
        <w:t>元</w:t>
      </w:r>
      <w:r>
        <w:rPr>
          <w:spacing w:val="-105"/>
        </w:rPr>
        <w:t>。</w:t>
      </w:r>
      <w:r>
        <w:rPr/>
        <w:t>（</w:t>
      </w:r>
      <w:r>
        <w:rPr>
          <w:spacing w:val="-2"/>
        </w:rPr>
        <w:t>详</w:t>
      </w:r>
      <w:r>
        <w:rPr/>
        <w:t>见公司于</w:t>
      </w:r>
      <w:r>
        <w:rPr>
          <w:spacing w:val="-53"/>
        </w:rPr>
        <w:t> </w:t>
      </w:r>
      <w:r>
        <w:rPr>
          <w:rFonts w:ascii="Times New Roman" w:hAnsi="Times New Roman" w:cs="Times New Roman" w:eastAsia="Times New Roman" w:hint="default"/>
        </w:rPr>
        <w:t>2014  </w:t>
      </w:r>
      <w:r>
        <w:rPr/>
        <w:t>年</w:t>
      </w:r>
      <w:r>
        <w:rPr>
          <w:spacing w:val="-53"/>
        </w:rPr>
        <w:t> </w:t>
      </w:r>
      <w:r>
        <w:rPr>
          <w:rFonts w:ascii="Times New Roman" w:hAnsi="Times New Roman" w:cs="Times New Roman" w:eastAsia="Times New Roman" w:hint="default"/>
        </w:rPr>
        <w:t>8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7  </w:t>
      </w:r>
      <w:r>
        <w:rPr/>
        <w:t>日在指定</w:t>
      </w:r>
      <w:r>
        <w:rPr>
          <w:spacing w:val="-2"/>
        </w:rPr>
        <w:t>媒</w:t>
      </w:r>
      <w:r>
        <w:rPr/>
        <w:t>体巨潮资讯网发布的《重大合同公告》编</w:t>
      </w:r>
    </w:p>
    <w:p>
      <w:pPr>
        <w:spacing w:after="0" w:line="240" w:lineRule="auto"/>
        <w:jc w:val="left"/>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6"/>
          <w:szCs w:val="26"/>
        </w:rPr>
      </w:pPr>
    </w:p>
    <w:p>
      <w:pPr>
        <w:pStyle w:val="BodyText"/>
        <w:spacing w:line="240" w:lineRule="auto" w:before="35"/>
        <w:ind w:left="153" w:right="0"/>
        <w:jc w:val="left"/>
      </w:pPr>
      <w:r>
        <w:rPr/>
        <w:t>号：</w:t>
      </w:r>
      <w:r>
        <w:rPr>
          <w:rFonts w:ascii="Times New Roman" w:hAnsi="Times New Roman" w:cs="Times New Roman" w:eastAsia="Times New Roman" w:hint="default"/>
        </w:rPr>
        <w:t>201</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1"/>
        </w:rPr>
        <w:t>-</w:t>
      </w:r>
      <w:r>
        <w:rPr>
          <w:rFonts w:ascii="Times New Roman" w:hAnsi="Times New Roman" w:cs="Times New Roman" w:eastAsia="Times New Roman" w:hint="default"/>
        </w:rPr>
        <w:t>04</w:t>
      </w:r>
      <w:r>
        <w:rPr>
          <w:rFonts w:ascii="Times New Roman" w:hAnsi="Times New Roman" w:cs="Times New Roman" w:eastAsia="Times New Roman" w:hint="default"/>
          <w:spacing w:val="-1"/>
        </w:rPr>
        <w:t>1</w:t>
      </w:r>
      <w:r>
        <w:rPr>
          <w:spacing w:val="-105"/>
        </w:rPr>
        <w:t>）</w:t>
      </w:r>
      <w:r>
        <w:rPr/>
        <w:t>。该合同</w:t>
      </w:r>
      <w:r>
        <w:rPr>
          <w:spacing w:val="-2"/>
        </w:rPr>
        <w:t>相</w:t>
      </w:r>
      <w:r>
        <w:rPr/>
        <w:t>关事项在按计划正常进行。</w:t>
      </w:r>
    </w:p>
    <w:p>
      <w:pPr>
        <w:spacing w:line="240" w:lineRule="auto" w:before="9"/>
        <w:rPr>
          <w:rFonts w:ascii="宋体" w:hAnsi="宋体" w:cs="宋体" w:eastAsia="宋体" w:hint="default"/>
          <w:sz w:val="28"/>
          <w:szCs w:val="28"/>
        </w:rPr>
      </w:pPr>
    </w:p>
    <w:p>
      <w:pPr>
        <w:pStyle w:val="Heading4"/>
        <w:spacing w:line="240" w:lineRule="auto"/>
        <w:ind w:left="154" w:right="0"/>
        <w:jc w:val="left"/>
        <w:rPr>
          <w:b w:val="0"/>
          <w:bCs w:val="0"/>
        </w:rPr>
      </w:pPr>
      <w:bookmarkStart w:name="八、承诺事项履行情况" w:id="66"/>
      <w:bookmarkEnd w:id="66"/>
      <w:r>
        <w:rPr>
          <w:b w:val="0"/>
          <w:bCs w:val="0"/>
        </w:rPr>
      </w:r>
      <w:r>
        <w:rPr/>
        <w:t>八、承诺事项履行情况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公司或持股5%以上股东在报告期内发生或以前期间发生但持续到报告期内的承诺事项" w:id="67"/>
      <w:bookmarkEnd w:id="67"/>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123"/>
        <w:gridCol w:w="1996"/>
        <w:gridCol w:w="3970"/>
        <w:gridCol w:w="991"/>
        <w:gridCol w:w="568"/>
        <w:gridCol w:w="920"/>
      </w:tblGrid>
      <w:tr>
        <w:trPr>
          <w:trHeight w:val="161" w:hRule="exact"/>
        </w:trPr>
        <w:tc>
          <w:tcPr>
            <w:tcW w:w="11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97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9" w:right="9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9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1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9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39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568" w:type="dxa"/>
            <w:vMerge/>
            <w:tcBorders>
              <w:left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1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397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88"/>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1996" w:type="dxa"/>
            <w:tcBorders>
              <w:top w:val="single" w:sz="4" w:space="0" w:color="000000"/>
              <w:left w:val="single" w:sz="13" w:space="0" w:color="D2D2D2"/>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88"/>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1996" w:type="dxa"/>
            <w:tcBorders>
              <w:top w:val="single" w:sz="4" w:space="0" w:color="000000"/>
              <w:left w:val="single" w:sz="13" w:space="0" w:color="D2D2D2"/>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88"/>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1996" w:type="dxa"/>
            <w:tcBorders>
              <w:top w:val="single" w:sz="4" w:space="0" w:color="000000"/>
              <w:left w:val="single" w:sz="13" w:space="0" w:color="D2D2D2"/>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88"/>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34" w:right="150"/>
              <w:jc w:val="left"/>
              <w:rPr>
                <w:rFonts w:ascii="宋体" w:hAnsi="宋体" w:cs="宋体" w:eastAsia="宋体" w:hint="default"/>
                <w:sz w:val="18"/>
                <w:szCs w:val="18"/>
              </w:rPr>
            </w:pPr>
            <w:r>
              <w:rPr>
                <w:rFonts w:ascii="宋体" w:hAnsi="宋体" w:cs="宋体" w:eastAsia="宋体" w:hint="default"/>
                <w:sz w:val="18"/>
                <w:szCs w:val="18"/>
              </w:rPr>
              <w:t>实际控制人郑海涛先生 及其配偶李易南女士</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为避免同业竞争，公司实际控制人郑海涛先生及配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偶李易南女士作出如下承诺：</w:t>
            </w:r>
            <w:r>
              <w:rPr>
                <w:rFonts w:ascii="Times New Roman" w:hAnsi="Times New Roman" w:cs="Times New Roman" w:eastAsia="Times New Roman" w:hint="default"/>
                <w:sz w:val="18"/>
                <w:szCs w:val="18"/>
              </w:rPr>
              <w:t>“</w:t>
            </w:r>
            <w:r>
              <w:rPr>
                <w:rFonts w:ascii="宋体" w:hAnsi="宋体" w:cs="宋体" w:eastAsia="宋体" w:hint="default"/>
                <w:sz w:val="18"/>
                <w:szCs w:val="18"/>
              </w:rPr>
              <w:t>与公司的关系发生 </w:t>
            </w:r>
            <w:r>
              <w:rPr>
                <w:rFonts w:ascii="宋体" w:hAnsi="宋体" w:cs="宋体" w:eastAsia="宋体" w:hint="default"/>
                <w:spacing w:val="-3"/>
                <w:sz w:val="18"/>
                <w:szCs w:val="18"/>
              </w:rPr>
              <w:t>实质性改变之前，保证本人及本人控制的其他企业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现在及将来均不从事与公司可能发生同业竞争的 </w:t>
            </w:r>
            <w:r>
              <w:rPr>
                <w:rFonts w:ascii="宋体" w:hAnsi="宋体" w:cs="宋体" w:eastAsia="宋体" w:hint="default"/>
                <w:spacing w:val="-3"/>
                <w:sz w:val="18"/>
                <w:szCs w:val="18"/>
              </w:rPr>
              <w:t>任何业务或投资、合作经营、实际控制与公司业务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相同或相似的其他任何企业。凡是与公司可能产生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6"/>
                <w:sz w:val="18"/>
                <w:szCs w:val="18"/>
              </w:rPr>
              <w:t>同业竞争的机会，都将及时通知并建议公司参与。</w:t>
            </w:r>
            <w:r>
              <w:rPr>
                <w:rFonts w:ascii="Times New Roman" w:hAnsi="Times New Roman" w:cs="Times New Roman" w:eastAsia="Times New Roman" w:hint="default"/>
                <w:spacing w:val="-6"/>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23" w:right="173"/>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22" w:right="-13"/>
              <w:jc w:val="left"/>
              <w:rPr>
                <w:rFonts w:ascii="宋体" w:hAnsi="宋体" w:cs="宋体" w:eastAsia="宋体" w:hint="default"/>
                <w:sz w:val="18"/>
                <w:szCs w:val="18"/>
              </w:rPr>
            </w:pPr>
            <w:r>
              <w:rPr>
                <w:rFonts w:ascii="宋体" w:hAnsi="宋体" w:cs="宋体" w:eastAsia="宋体" w:hint="default"/>
                <w:sz w:val="18"/>
                <w:szCs w:val="18"/>
              </w:rPr>
              <w:t>截至公告 </w:t>
            </w:r>
            <w:r>
              <w:rPr>
                <w:rFonts w:ascii="宋体" w:hAnsi="宋体" w:cs="宋体" w:eastAsia="宋体" w:hint="default"/>
                <w:spacing w:val="-7"/>
                <w:sz w:val="18"/>
                <w:szCs w:val="18"/>
              </w:rPr>
              <w:t>之日，承诺</w:t>
            </w:r>
            <w:r>
              <w:rPr>
                <w:rFonts w:ascii="宋体" w:hAnsi="宋体" w:cs="宋体" w:eastAsia="宋体" w:hint="default"/>
                <w:sz w:val="18"/>
                <w:szCs w:val="18"/>
              </w:rPr>
              <w:t> 人遵守了 上述承诺。</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88"/>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1996" w:type="dxa"/>
            <w:tcBorders>
              <w:top w:val="single" w:sz="4" w:space="0" w:color="000000"/>
              <w:left w:val="single" w:sz="13" w:space="0" w:color="D2D2D2"/>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88"/>
              <w:jc w:val="left"/>
              <w:rPr>
                <w:rFonts w:ascii="宋体" w:hAnsi="宋体" w:cs="宋体" w:eastAsia="宋体" w:hint="default"/>
                <w:sz w:val="18"/>
                <w:szCs w:val="18"/>
              </w:rPr>
            </w:pPr>
            <w:r>
              <w:rPr>
                <w:rFonts w:ascii="宋体" w:hAnsi="宋体" w:cs="宋体" w:eastAsia="宋体" w:hint="default"/>
                <w:sz w:val="18"/>
                <w:szCs w:val="18"/>
              </w:rPr>
              <w:t>承诺是否及 时履行</w:t>
            </w:r>
          </w:p>
        </w:tc>
        <w:tc>
          <w:tcPr>
            <w:tcW w:w="844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6"/>
        <w:spacing w:line="259" w:lineRule="auto" w:before="35"/>
        <w:ind w:left="154" w:right="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√不适用</w:t>
      </w:r>
    </w:p>
    <w:p>
      <w:pPr>
        <w:spacing w:line="240" w:lineRule="auto" w:before="0"/>
        <w:rPr>
          <w:rFonts w:ascii="宋体" w:hAnsi="宋体" w:cs="宋体" w:eastAsia="宋体" w:hint="default"/>
          <w:sz w:val="24"/>
          <w:szCs w:val="24"/>
        </w:rPr>
      </w:pPr>
    </w:p>
    <w:p>
      <w:pPr>
        <w:pStyle w:val="Heading4"/>
        <w:spacing w:line="240" w:lineRule="auto"/>
        <w:ind w:left="154" w:right="0"/>
        <w:jc w:val="left"/>
        <w:rPr>
          <w:b w:val="0"/>
          <w:bCs w:val="0"/>
        </w:rPr>
      </w:pPr>
      <w:bookmarkStart w:name="九、聘任、解聘会计师事务所情况" w:id="69"/>
      <w:bookmarkEnd w:id="69"/>
      <w:r>
        <w:rPr>
          <w:b w:val="0"/>
          <w:bCs w:val="0"/>
        </w:rPr>
      </w:r>
      <w:r>
        <w:rPr/>
        <w:t>九、聘任、解聘会计师事务所情况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w:t>
            </w:r>
          </w:p>
        </w:tc>
      </w:tr>
    </w:tbl>
    <w:p>
      <w:pPr>
        <w:spacing w:after="0" w:line="240" w:lineRule="auto"/>
        <w:jc w:val="left"/>
        <w:rPr>
          <w:rFonts w:ascii="Times New Roman" w:hAnsi="Times New Roman" w:cs="Times New Roman" w:eastAsia="Times New Roman" w:hint="default"/>
          <w:sz w:val="18"/>
          <w:szCs w:val="18"/>
        </w:rPr>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宜军民、刘丹</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4"/>
        <w:spacing w:line="240" w:lineRule="auto"/>
        <w:ind w:right="217"/>
        <w:jc w:val="left"/>
        <w:rPr>
          <w:b w:val="0"/>
          <w:bCs w:val="0"/>
        </w:rPr>
      </w:pPr>
      <w:bookmarkStart w:name="十、上市公司及其董事、监事、高级管理人员、公司股东、实际控制人和收购人处罚及整改" w:id="70"/>
      <w:bookmarkEnd w:id="70"/>
      <w:r>
        <w:rPr>
          <w:b w:val="0"/>
          <w:bCs w:val="0"/>
        </w:rPr>
      </w:r>
      <w:r>
        <w:rPr>
          <w:w w:val="95"/>
        </w:rPr>
        <w:t>十、上市公司及其董事、监事、高级管理人员、公司股东、实际控制人和收购人处罚及整改  </w:t>
      </w:r>
      <w:r>
        <w:rPr>
          <w:spacing w:val="99"/>
          <w:w w:val="95"/>
        </w:rPr>
        <w:t> </w:t>
      </w:r>
      <w:r>
        <w:rPr/>
        <w:t>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45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 不适用</w:t>
      </w:r>
      <w:r>
        <w:rPr>
          <w:rFonts w:ascii="宋体" w:hAnsi="宋体" w:cs="宋体" w:eastAsia="宋体" w:hint="default"/>
          <w:w w:val="99"/>
          <w:sz w:val="18"/>
          <w:szCs w:val="18"/>
        </w:rPr>
        <w:t> </w:t>
      </w:r>
      <w:r>
        <w:rPr>
          <w:rFonts w:ascii="宋体" w:hAnsi="宋体" w:cs="宋体" w:eastAsia="宋体" w:hint="default"/>
          <w:sz w:val="18"/>
          <w:szCs w:val="18"/>
        </w:rPr>
        <w:t>上市公司及其子公司是否被列入环保部门公布的污染严重企业名单</w:t>
      </w:r>
    </w:p>
    <w:p>
      <w:pPr>
        <w:spacing w:line="338" w:lineRule="auto" w:before="43"/>
        <w:ind w:left="154" w:right="56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r>
        <w:rPr>
          <w:rFonts w:ascii="宋体" w:hAnsi="宋体" w:cs="宋体" w:eastAsia="宋体" w:hint="default"/>
          <w:spacing w:val="89"/>
          <w:sz w:val="18"/>
          <w:szCs w:val="18"/>
        </w:rPr>
        <w:t> </w:t>
      </w:r>
      <w:r>
        <w:rPr>
          <w:rFonts w:ascii="宋体" w:hAnsi="宋体" w:cs="宋体" w:eastAsia="宋体" w:hint="default"/>
          <w:sz w:val="18"/>
          <w:szCs w:val="18"/>
        </w:rPr>
        <w:t>√不适用</w:t>
      </w:r>
      <w:r>
        <w:rPr>
          <w:rFonts w:ascii="宋体" w:hAnsi="宋体" w:cs="宋体" w:eastAsia="宋体" w:hint="default"/>
          <w:w w:val="99"/>
          <w:sz w:val="18"/>
          <w:szCs w:val="18"/>
        </w:rPr>
        <w:t> </w:t>
      </w:r>
      <w:r>
        <w:rPr>
          <w:rFonts w:ascii="宋体" w:hAnsi="宋体" w:cs="宋体" w:eastAsia="宋体" w:hint="default"/>
          <w:sz w:val="18"/>
          <w:szCs w:val="18"/>
        </w:rPr>
        <w:t>上市公司及其子公司是否存在其他重大社会安全问题</w:t>
      </w:r>
    </w:p>
    <w:p>
      <w:pPr>
        <w:spacing w:line="340" w:lineRule="auto" w:before="42"/>
        <w:ind w:left="154" w:right="7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r>
        <w:rPr>
          <w:rFonts w:ascii="宋体" w:hAnsi="宋体" w:cs="宋体" w:eastAsia="宋体" w:hint="default"/>
          <w:spacing w:val="88"/>
          <w:sz w:val="18"/>
          <w:szCs w:val="18"/>
        </w:rPr>
        <w:t> </w:t>
      </w:r>
      <w:r>
        <w:rPr>
          <w:rFonts w:ascii="宋体" w:hAnsi="宋体" w:cs="宋体" w:eastAsia="宋体" w:hint="default"/>
          <w:sz w:val="18"/>
          <w:szCs w:val="18"/>
        </w:rPr>
        <w:t>√不适用</w:t>
      </w:r>
      <w:r>
        <w:rPr>
          <w:rFonts w:ascii="宋体" w:hAnsi="宋体" w:cs="宋体" w:eastAsia="宋体" w:hint="default"/>
          <w:w w:val="99"/>
          <w:sz w:val="18"/>
          <w:szCs w:val="18"/>
        </w:rPr>
        <w:t> </w:t>
      </w:r>
      <w:r>
        <w:rPr>
          <w:rFonts w:ascii="宋体" w:hAnsi="宋体" w:cs="宋体" w:eastAsia="宋体" w:hint="default"/>
          <w:sz w:val="18"/>
          <w:szCs w:val="18"/>
        </w:rPr>
        <w:t>报告期内是否被行政处罚</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r>
        <w:rPr>
          <w:rFonts w:ascii="宋体" w:hAnsi="宋体" w:cs="宋体" w:eastAsia="宋体" w:hint="default"/>
          <w:spacing w:val="88"/>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4"/>
        <w:spacing w:line="240" w:lineRule="auto"/>
        <w:ind w:left="154" w:right="0"/>
        <w:jc w:val="left"/>
        <w:rPr>
          <w:b w:val="0"/>
          <w:bCs w:val="0"/>
        </w:rPr>
      </w:pPr>
      <w:bookmarkStart w:name="十一、公司股东及其一致行动人在报告期提出或实施股份增持计划的情况" w:id="71"/>
      <w:bookmarkEnd w:id="71"/>
      <w:r>
        <w:rPr>
          <w:b w:val="0"/>
          <w:bCs w:val="0"/>
        </w:rPr>
      </w:r>
      <w:r>
        <w:rPr/>
        <w:t>十一、公司股东及其一致行动人在报告期提出或实施股份增持计划的情况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w:t>
      </w:r>
      <w:r>
        <w:rPr>
          <w:rFonts w:ascii="宋体" w:hAnsi="宋体" w:cs="宋体" w:eastAsia="宋体" w:hint="default"/>
          <w:spacing w:val="90"/>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left="154" w:right="0"/>
        <w:jc w:val="left"/>
        <w:rPr>
          <w:b w:val="0"/>
          <w:bCs w:val="0"/>
        </w:rPr>
      </w:pPr>
      <w:bookmarkStart w:name="十二、董事、监事、高级管理人员、持股5%以上的股东违规买卖公司股票情况" w:id="72"/>
      <w:bookmarkEnd w:id="72"/>
      <w:r>
        <w:rPr>
          <w:b w:val="0"/>
          <w:bCs w:val="0"/>
        </w:rPr>
      </w:r>
      <w:r>
        <w:rPr/>
        <w:t>十二、董事、监事、高级管理人员、持股</w:t>
      </w:r>
      <w:r>
        <w:rPr>
          <w:spacing w:val="-88"/>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√不适用</w:t>
      </w:r>
    </w:p>
    <w:p>
      <w:pPr>
        <w:spacing w:line="240" w:lineRule="auto" w:before="0"/>
        <w:rPr>
          <w:rFonts w:ascii="宋体" w:hAnsi="宋体" w:cs="宋体" w:eastAsia="宋体" w:hint="default"/>
          <w:sz w:val="24"/>
          <w:szCs w:val="24"/>
        </w:rPr>
      </w:pPr>
    </w:p>
    <w:p>
      <w:pPr>
        <w:pStyle w:val="Heading4"/>
        <w:spacing w:line="240" w:lineRule="auto"/>
        <w:ind w:left="154" w:right="0"/>
        <w:jc w:val="left"/>
        <w:rPr>
          <w:b w:val="0"/>
          <w:bCs w:val="0"/>
        </w:rPr>
      </w:pPr>
      <w:bookmarkStart w:name="十三、年度报告披露后面临暂停上市和终止上市情况" w:id="73"/>
      <w:bookmarkEnd w:id="73"/>
      <w:r>
        <w:rPr>
          <w:b w:val="0"/>
          <w:bCs w:val="0"/>
        </w:rPr>
      </w:r>
      <w:r>
        <w:rPr/>
        <w:t>十三、年度报告披露后面临暂停上市和终止上市情况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√不适用</w:t>
      </w:r>
    </w:p>
    <w:p>
      <w:pPr>
        <w:spacing w:line="240" w:lineRule="auto" w:before="0"/>
        <w:rPr>
          <w:rFonts w:ascii="宋体" w:hAnsi="宋体" w:cs="宋体" w:eastAsia="宋体" w:hint="default"/>
          <w:sz w:val="24"/>
          <w:szCs w:val="24"/>
        </w:rPr>
      </w:pPr>
    </w:p>
    <w:p>
      <w:pPr>
        <w:pStyle w:val="Heading4"/>
        <w:spacing w:line="240" w:lineRule="auto"/>
        <w:ind w:left="154" w:right="0"/>
        <w:jc w:val="left"/>
        <w:rPr>
          <w:b w:val="0"/>
          <w:bCs w:val="0"/>
        </w:rPr>
      </w:pPr>
      <w:bookmarkStart w:name="十四、其他重大事项的说明" w:id="74"/>
      <w:bookmarkEnd w:id="74"/>
      <w:r>
        <w:rPr>
          <w:b w:val="0"/>
          <w:bCs w:val="0"/>
        </w:rPr>
      </w:r>
      <w:r>
        <w:rPr/>
        <w:t>十四、其他重大事项的说明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√不适用</w:t>
      </w:r>
    </w:p>
    <w:p>
      <w:pPr>
        <w:spacing w:line="240" w:lineRule="auto" w:before="0"/>
        <w:rPr>
          <w:rFonts w:ascii="宋体" w:hAnsi="宋体" w:cs="宋体" w:eastAsia="宋体" w:hint="default"/>
          <w:sz w:val="24"/>
          <w:szCs w:val="24"/>
        </w:rPr>
      </w:pPr>
    </w:p>
    <w:p>
      <w:pPr>
        <w:pStyle w:val="Heading4"/>
        <w:spacing w:line="240" w:lineRule="auto"/>
        <w:ind w:left="154" w:right="0"/>
        <w:jc w:val="left"/>
        <w:rPr>
          <w:b w:val="0"/>
          <w:bCs w:val="0"/>
        </w:rPr>
      </w:pPr>
      <w:bookmarkStart w:name="十五、控股子公司重要事项" w:id="75"/>
      <w:bookmarkEnd w:id="75"/>
      <w:r>
        <w:rPr>
          <w:b w:val="0"/>
          <w:bCs w:val="0"/>
        </w:rPr>
      </w:r>
      <w:r>
        <w:rPr/>
        <w:t>十五、控股子公司重要事项</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before="101"/>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日，公司在巨潮资讯网发布了关于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2014-047</w:t>
      </w:r>
      <w:r>
        <w:rPr>
          <w:rFonts w:ascii="Times New Roman" w:hAnsi="Times New Roman" w:cs="Times New Roman" w:eastAsia="Times New Roman" w:hint="default"/>
          <w:spacing w:val="-1"/>
          <w:sz w:val="18"/>
          <w:szCs w:val="18"/>
        </w:rPr>
        <w:t> </w:t>
      </w:r>
      <w:hyperlink r:id="rId14">
        <w:r>
          <w:rPr>
            <w:rFonts w:ascii="宋体" w:hAnsi="宋体" w:cs="宋体" w:eastAsia="宋体" w:hint="default"/>
            <w:sz w:val="18"/>
            <w:szCs w:val="18"/>
          </w:rPr>
          <w:t>的《关于控股子公司完美星空与福建恒业签订战略合作协</w:t>
        </w:r>
      </w:hyperlink>
    </w:p>
    <w:p>
      <w:pPr>
        <w:spacing w:line="302" w:lineRule="auto" w:before="63"/>
        <w:ind w:left="154" w:right="138" w:firstLine="0"/>
        <w:jc w:val="left"/>
        <w:rPr>
          <w:rFonts w:ascii="宋体" w:hAnsi="宋体" w:cs="宋体" w:eastAsia="宋体" w:hint="default"/>
          <w:sz w:val="18"/>
          <w:szCs w:val="18"/>
        </w:rPr>
      </w:pPr>
      <w:hyperlink r:id="rId14">
        <w:r>
          <w:rPr>
            <w:rFonts w:ascii="宋体" w:hAnsi="宋体" w:cs="宋体" w:eastAsia="宋体" w:hint="default"/>
            <w:sz w:val="18"/>
            <w:szCs w:val="18"/>
          </w:rPr>
          <w:t>议的公告</w:t>
        </w:r>
      </w:hyperlink>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日，公司在巨潮资讯网发布了编号为</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2014-049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的《</w:t>
      </w:r>
      <w:hyperlink r:id="rId15">
        <w:r>
          <w:rPr>
            <w:rFonts w:ascii="宋体" w:hAnsi="宋体" w:cs="宋体" w:eastAsia="宋体" w:hint="default"/>
            <w:sz w:val="18"/>
            <w:szCs w:val="18"/>
          </w:rPr>
          <w:t>关于全资子公司鼎点视讯拟购买办公房产</w:t>
        </w:r>
      </w:hyperlink>
      <w:r>
        <w:rPr>
          <w:rFonts w:ascii="宋体" w:hAnsi="宋体" w:cs="宋体" w:eastAsia="宋体" w:hint="default"/>
          <w:sz w:val="18"/>
          <w:szCs w:val="18"/>
        </w:rPr>
        <w:t> </w:t>
      </w:r>
      <w:hyperlink r:id="rId15">
        <w:r>
          <w:rPr>
            <w:rFonts w:ascii="宋体" w:hAnsi="宋体" w:cs="宋体" w:eastAsia="宋体" w:hint="default"/>
            <w:sz w:val="18"/>
            <w:szCs w:val="18"/>
          </w:rPr>
          <w:t>的公告</w:t>
        </w:r>
        <w:r>
          <w:rPr>
            <w:rFonts w:ascii="宋体" w:hAnsi="宋体" w:cs="宋体" w:eastAsia="宋体" w:hint="default"/>
            <w:spacing w:val="-90"/>
            <w:sz w:val="18"/>
            <w:szCs w:val="18"/>
          </w:rPr>
          <w:t>》。</w:t>
        </w:r>
        <w:r>
          <w:rPr>
            <w:rFonts w:ascii="宋体" w:hAnsi="宋体" w:cs="宋体" w:eastAsia="宋体" w:hint="default"/>
            <w:sz w:val="18"/>
            <w:szCs w:val="18"/>
          </w:rPr>
        </w:r>
      </w:hyperlink>
    </w:p>
    <w:p>
      <w:pPr>
        <w:spacing w:after="0" w:line="302" w:lineRule="auto"/>
        <w:jc w:val="left"/>
        <w:rPr>
          <w:rFonts w:ascii="宋体" w:hAnsi="宋体" w:cs="宋体" w:eastAsia="宋体" w:hint="default"/>
          <w:sz w:val="18"/>
          <w:szCs w:val="18"/>
        </w:rPr>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left="2965" w:right="0"/>
        <w:jc w:val="left"/>
        <w:rPr>
          <w:b w:val="0"/>
          <w:bCs w:val="0"/>
        </w:rPr>
      </w:pPr>
      <w:bookmarkStart w:name="第六节 股份变动及股东情况" w:id="76"/>
      <w:bookmarkEnd w:id="76"/>
      <w:r>
        <w:rPr>
          <w:b w:val="0"/>
          <w:bCs w:val="0"/>
        </w:rPr>
      </w:r>
      <w:bookmarkStart w:name="_bookmark5" w:id="77"/>
      <w:bookmarkEnd w:id="77"/>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left"/>
        <w:rPr>
          <w:b w:val="0"/>
          <w:bCs w:val="0"/>
        </w:rPr>
      </w:pPr>
      <w:bookmarkStart w:name="一、股份变动情况" w:id="78"/>
      <w:bookmarkEnd w:id="78"/>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0"/>
        <w:jc w:val="left"/>
        <w:rPr>
          <w:b w:val="0"/>
          <w:bCs w:val="0"/>
        </w:rPr>
      </w:pPr>
      <w:bookmarkStart w:name="1、股份变动情况" w:id="79"/>
      <w:bookmarkEnd w:id="7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3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09"/>
        <w:gridCol w:w="856"/>
        <w:gridCol w:w="844"/>
        <w:gridCol w:w="844"/>
        <w:gridCol w:w="844"/>
        <w:gridCol w:w="842"/>
        <w:gridCol w:w="844"/>
        <w:gridCol w:w="842"/>
        <w:gridCol w:w="815"/>
        <w:gridCol w:w="814"/>
      </w:tblGrid>
      <w:tr>
        <w:trPr>
          <w:trHeight w:val="402" w:hRule="exact"/>
        </w:trPr>
        <w:tc>
          <w:tcPr>
            <w:tcW w:w="20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856"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09" w:type="dxa"/>
            <w:vMerge/>
            <w:tcBorders>
              <w:left w:val="single" w:sz="4" w:space="0" w:color="000000"/>
              <w:bottom w:val="nil" w:sz="6" w:space="0" w:color="auto"/>
              <w:right w:val="single" w:sz="4" w:space="0" w:color="000000"/>
            </w:tcBorders>
            <w:shd w:val="clear" w:color="auto" w:fill="D2D2D2"/>
          </w:tcPr>
          <w:p>
            <w:pPr/>
          </w:p>
        </w:tc>
        <w:tc>
          <w:tcPr>
            <w:tcW w:w="8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856"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09" w:type="dxa"/>
            <w:vMerge/>
            <w:tcBorders>
              <w:left w:val="single" w:sz="4" w:space="0" w:color="000000"/>
              <w:bottom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51,054,107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15.00%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51,054,107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-2,419,574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48,634,533</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99,688,640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14.47%</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51,054,107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15.00%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51,054,107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-2,419,574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48,634,533</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99,688,640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14.47%</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51,054,107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15.00%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51,054,107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-2,419,574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48,634,533</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99,688,640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14.47%</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5"/>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289,405,977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85.00%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7,914,137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289,405,977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2,419,574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299,739,688</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589,145,665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85.53%</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289,405,977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85.00%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7,914,137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289,405,977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2,419,574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299,739,688</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589,145,665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85.53%</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340,460,084</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7,914,137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340,460,084</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348,374,221</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688,834,305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57" w:lineRule="auto" w:before="117"/>
        <w:ind w:left="154" w:right="4012" w:firstLine="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z w:val="18"/>
          <w:szCs w:val="18"/>
        </w:rPr>
        <w:t>1</w:t>
      </w:r>
      <w:r>
        <w:rPr>
          <w:rFonts w:ascii="宋体" w:hAnsi="宋体" w:cs="宋体" w:eastAsia="宋体" w:hint="default"/>
          <w:sz w:val="18"/>
          <w:szCs w:val="18"/>
        </w:rPr>
        <w:t>、报告期内，公司实施资本公积金转增股本，共计转增</w:t>
      </w:r>
      <w:r>
        <w:rPr>
          <w:rFonts w:ascii="宋体" w:hAnsi="宋体" w:cs="宋体" w:eastAsia="宋体" w:hint="default"/>
          <w:sz w:val="18"/>
          <w:szCs w:val="18"/>
        </w:rPr>
        <w:t>340,460,084</w:t>
      </w:r>
      <w:r>
        <w:rPr>
          <w:rFonts w:ascii="宋体" w:hAnsi="宋体" w:cs="宋体" w:eastAsia="宋体" w:hint="default"/>
          <w:sz w:val="18"/>
          <w:szCs w:val="18"/>
        </w:rPr>
        <w:t>股。</w:t>
      </w:r>
    </w:p>
    <w:p>
      <w:pPr>
        <w:spacing w:line="224"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、报告期内，股权激励计划部分激励对象行权，共行权</w:t>
      </w:r>
      <w:r>
        <w:rPr>
          <w:rFonts w:ascii="宋体" w:hAnsi="宋体" w:cs="宋体" w:eastAsia="宋体" w:hint="default"/>
          <w:sz w:val="18"/>
          <w:szCs w:val="18"/>
        </w:rPr>
        <w:t>7,914,137</w:t>
      </w:r>
      <w:r>
        <w:rPr>
          <w:rFonts w:ascii="宋体" w:hAnsi="宋体" w:cs="宋体" w:eastAsia="宋体" w:hint="default"/>
          <w:sz w:val="18"/>
          <w:szCs w:val="18"/>
        </w:rPr>
        <w:t>股。</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、实施资本公积金转增股本经公司</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年度股东大会审议批准。</w:t>
      </w:r>
    </w:p>
    <w:p>
      <w:pPr>
        <w:spacing w:line="360" w:lineRule="auto" w:before="116"/>
        <w:ind w:left="153" w:right="3923"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、股权激励计划经公司股东大会授权、并经董事会审议审议通过后实施。 股份变动的过户情况</w:t>
      </w:r>
    </w:p>
    <w:p>
      <w:pPr>
        <w:spacing w:line="357" w:lineRule="auto" w:before="26"/>
        <w:ind w:left="154" w:right="412" w:firstLine="0"/>
        <w:jc w:val="left"/>
        <w:rPr>
          <w:rFonts w:ascii="宋体" w:hAnsi="宋体" w:cs="宋体" w:eastAsia="宋体" w:hint="default"/>
          <w:sz w:val="18"/>
          <w:szCs w:val="18"/>
        </w:rPr>
      </w:pPr>
      <w:r>
        <w:rPr>
          <w:rFonts w:ascii="宋体" w:hAnsi="宋体" w:cs="宋体" w:eastAsia="宋体" w:hint="default"/>
          <w:sz w:val="18"/>
          <w:szCs w:val="18"/>
        </w:rPr>
        <w:t>□ 适用 √不适用 股份变动对最近一年和最近一期基本每股收益和稀释每股收益、归属于公司普通股股东的每股净资产等财务指标的影响</w:t>
      </w:r>
    </w:p>
    <w:p>
      <w:pPr>
        <w:spacing w:after="0" w:line="357" w:lineRule="auto"/>
        <w:jc w:val="left"/>
        <w:rPr>
          <w:rFonts w:ascii="宋体" w:hAnsi="宋体" w:cs="宋体" w:eastAsia="宋体" w:hint="default"/>
          <w:sz w:val="18"/>
          <w:szCs w:val="18"/>
        </w:rPr>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spacing w:line="338" w:lineRule="auto"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2"/>
          <w:sz w:val="18"/>
          <w:szCs w:val="18"/>
        </w:rPr>
        <w:t>股权激励行权及资本公积金转增导致公司总股本发生变化，按照有关准则规定，对上期每股收益、归属于普通股股东的每股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净资产等财务指标进行了调整。</w:t>
      </w:r>
    </w:p>
    <w:p>
      <w:pPr>
        <w:spacing w:before="43"/>
        <w:ind w:left="154"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2、限售股份变动情况" w:id="80"/>
      <w:bookmarkEnd w:id="8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3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4"/>
        <w:gridCol w:w="1416"/>
        <w:gridCol w:w="992"/>
        <w:gridCol w:w="994"/>
        <w:gridCol w:w="1134"/>
        <w:gridCol w:w="2550"/>
        <w:gridCol w:w="1492"/>
      </w:tblGrid>
      <w:tr>
        <w:trPr>
          <w:trHeight w:val="75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1" w:right="38"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0" w:right="4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381" w:right="200" w:hanging="180"/>
              <w:jc w:val="left"/>
              <w:rPr>
                <w:rFonts w:ascii="宋体" w:hAnsi="宋体" w:cs="宋体" w:eastAsia="宋体" w:hint="default"/>
                <w:sz w:val="18"/>
                <w:szCs w:val="18"/>
              </w:rPr>
            </w:pPr>
            <w:r>
              <w:rPr>
                <w:rFonts w:ascii="宋体" w:hAnsi="宋体" w:cs="宋体" w:eastAsia="宋体" w:hint="default"/>
                <w:sz w:val="18"/>
                <w:szCs w:val="18"/>
              </w:rPr>
              <w:t>期末限售 股数</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46,491,977</w:t>
            </w:r>
          </w:p>
        </w:tc>
        <w:tc>
          <w:tcPr>
            <w:tcW w:w="99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46,281,717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92,773,694</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高管锁定股，本期因资本公积金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转增股份增加限售数量</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 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李易南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200,961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50,240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300,760</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高管锁定股，本期因资本公积金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转增股份增加限售数量</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类高管股份，每年 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李枚芳</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1,379,999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1,030,318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2,065,317</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高管锁定股，本期因资本公积金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转增股份增加限售数量</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 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张怀雨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711,475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177,869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598,540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1,132,146</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高管锁定股，本期因资本公积金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转增股份增加限售数量</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 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451,440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112,860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337,049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675,629</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高管锁定股，本期因资本公积金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转增股份增加限售数量</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 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张立新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55,897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41,734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83,657</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高管锁定股，本期因资本公积金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转增股份增加限售数量</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 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王万春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224,944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54,136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340,844</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高管锁定股，本期因资本公积金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转增股份增加限售数量</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 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1,144,607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286,152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854,573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1,713,028</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高管锁定股，本期因资本公积金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转增股份增加限售数量</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类高管股份，每年 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宿玉文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372,856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93,214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278,377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558,019</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高管锁定股，本期因资本公积金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转增股份增加限售数量</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 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25,313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37,884</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高管锁定股，本期因资本公积金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转增股份增加限售数量</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 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戴益钧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6,062</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高管锁定股，本期因资本公积金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转增股份增加限售数量</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 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高管锁定股，本期因资本公积金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转增股份增加限售数量</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 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51,062,507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1,139,773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49,765,906</w:t>
            </w:r>
          </w:p>
        </w:tc>
        <w:tc>
          <w:tcPr>
            <w:tcW w:w="113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99,688,640</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4"/>
        <w:spacing w:line="240" w:lineRule="auto" w:before="26"/>
        <w:ind w:right="0"/>
        <w:jc w:val="left"/>
        <w:rPr>
          <w:b w:val="0"/>
          <w:bCs w:val="0"/>
        </w:rPr>
      </w:pPr>
      <w:bookmarkStart w:name="二、证券发行与上市情况" w:id="81"/>
      <w:bookmarkEnd w:id="81"/>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0"/>
        <w:jc w:val="left"/>
        <w:rPr>
          <w:b w:val="0"/>
          <w:bCs w:val="0"/>
        </w:rPr>
      </w:pPr>
      <w:bookmarkStart w:name="1、报告期内证券发行情况" w:id="82"/>
      <w:bookmarkEnd w:id="82"/>
      <w:r>
        <w:rPr>
          <w:b w:val="0"/>
          <w:bCs w:val="0"/>
        </w:rPr>
      </w:r>
      <w:r>
        <w:rPr>
          <w:rFonts w:ascii="Times New Roman" w:hAnsi="Times New Roman" w:cs="Times New Roman" w:eastAsia="Times New Roman" w:hint="default"/>
        </w:rPr>
        <w:t>1</w:t>
      </w:r>
      <w:r>
        <w:rPr/>
        <w:t>、报告期内证券发行情况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√不适用</w:t>
      </w:r>
    </w:p>
    <w:p>
      <w:pPr>
        <w:spacing w:line="240" w:lineRule="auto" w:before="9"/>
        <w:rPr>
          <w:rFonts w:ascii="宋体" w:hAnsi="宋体" w:cs="宋体" w:eastAsia="宋体" w:hint="default"/>
          <w:sz w:val="25"/>
          <w:szCs w:val="25"/>
        </w:rPr>
      </w:pPr>
    </w:p>
    <w:p>
      <w:pPr>
        <w:pStyle w:val="Heading6"/>
        <w:spacing w:line="240" w:lineRule="auto"/>
        <w:ind w:left="154" w:right="0"/>
        <w:jc w:val="left"/>
        <w:rPr>
          <w:b w:val="0"/>
          <w:bCs w:val="0"/>
        </w:rPr>
      </w:pPr>
      <w:bookmarkStart w:name="2、公司股份总数及股东结构的变动、公司资产和负债结构的变动情况说明" w:id="83"/>
      <w:bookmarkEnd w:id="8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line="357" w:lineRule="auto" w:before="0"/>
        <w:ind w:left="513" w:right="0" w:hanging="360"/>
        <w:jc w:val="left"/>
        <w:rPr>
          <w:rFonts w:ascii="宋体" w:hAnsi="宋体" w:cs="宋体" w:eastAsia="宋体" w:hint="default"/>
          <w:sz w:val="18"/>
          <w:szCs w:val="18"/>
        </w:rPr>
      </w:pPr>
      <w:r>
        <w:rPr>
          <w:rFonts w:ascii="宋体" w:hAnsi="宋体" w:cs="宋体" w:eastAsia="宋体" w:hint="default"/>
          <w:sz w:val="18"/>
          <w:szCs w:val="18"/>
        </w:rPr>
        <w:t>√适用 □不适用 </w:t>
      </w:r>
      <w:r>
        <w:rPr>
          <w:rFonts w:ascii="宋体" w:hAnsi="宋体" w:cs="宋体" w:eastAsia="宋体" w:hint="default"/>
          <w:spacing w:val="-5"/>
          <w:sz w:val="18"/>
          <w:szCs w:val="18"/>
        </w:rPr>
        <w:t>报告期内，公司实施资本公积金转增股本，共计转增</w:t>
      </w:r>
      <w:r>
        <w:rPr>
          <w:rFonts w:ascii="宋体" w:hAnsi="宋体" w:cs="宋体" w:eastAsia="宋体" w:hint="default"/>
          <w:spacing w:val="-5"/>
          <w:sz w:val="18"/>
          <w:szCs w:val="18"/>
        </w:rPr>
        <w:t>340,460,084</w:t>
      </w:r>
      <w:r>
        <w:rPr>
          <w:rFonts w:ascii="宋体" w:hAnsi="宋体" w:cs="宋体" w:eastAsia="宋体" w:hint="default"/>
          <w:spacing w:val="-5"/>
          <w:sz w:val="18"/>
          <w:szCs w:val="18"/>
        </w:rPr>
        <w:t>股；股权激励计划部分激励对象行权，共行权</w:t>
      </w:r>
      <w:r>
        <w:rPr>
          <w:rFonts w:ascii="宋体" w:hAnsi="宋体" w:cs="宋体" w:eastAsia="宋体" w:hint="default"/>
          <w:spacing w:val="-5"/>
          <w:sz w:val="18"/>
          <w:szCs w:val="18"/>
        </w:rPr>
        <w:t>7,914,137</w:t>
      </w:r>
    </w:p>
    <w:p>
      <w:pPr>
        <w:spacing w:line="231"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股。上述原因导致公司总股数由期初的</w:t>
      </w:r>
      <w:r>
        <w:rPr>
          <w:rFonts w:ascii="Times New Roman" w:hAnsi="Times New Roman" w:cs="Times New Roman" w:eastAsia="Times New Roman" w:hint="default"/>
          <w:sz w:val="15"/>
          <w:szCs w:val="15"/>
        </w:rPr>
        <w:t>340,460,084</w:t>
      </w:r>
      <w:r>
        <w:rPr>
          <w:rFonts w:ascii="宋体" w:hAnsi="宋体" w:cs="宋体" w:eastAsia="宋体" w:hint="default"/>
          <w:sz w:val="18"/>
          <w:szCs w:val="18"/>
        </w:rPr>
        <w:t>股增加至</w:t>
      </w:r>
      <w:r>
        <w:rPr>
          <w:rFonts w:ascii="Times New Roman" w:hAnsi="Times New Roman" w:cs="Times New Roman" w:eastAsia="Times New Roman" w:hint="default"/>
          <w:sz w:val="15"/>
          <w:szCs w:val="15"/>
        </w:rPr>
        <w:t>688,834,305</w:t>
      </w:r>
      <w:r>
        <w:rPr>
          <w:rFonts w:ascii="宋体" w:hAnsi="宋体" w:cs="宋体" w:eastAsia="宋体" w:hint="default"/>
          <w:sz w:val="18"/>
          <w:szCs w:val="18"/>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Heading4"/>
        <w:spacing w:line="240" w:lineRule="auto"/>
        <w:ind w:right="0"/>
        <w:jc w:val="left"/>
        <w:rPr>
          <w:b w:val="0"/>
          <w:bCs w:val="0"/>
        </w:rPr>
      </w:pPr>
      <w:bookmarkStart w:name="三、股东和实际控制人情况" w:id="84"/>
      <w:bookmarkEnd w:id="84"/>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53" w:right="0"/>
        <w:jc w:val="left"/>
        <w:rPr>
          <w:b w:val="0"/>
          <w:bCs w:val="0"/>
        </w:rPr>
      </w:pPr>
      <w:bookmarkStart w:name="1、公司股东数量及持股情况" w:id="85"/>
      <w:bookmarkEnd w:id="8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47"/>
        <w:gridCol w:w="1380"/>
        <w:gridCol w:w="916"/>
        <w:gridCol w:w="786"/>
        <w:gridCol w:w="349"/>
        <w:gridCol w:w="992"/>
        <w:gridCol w:w="1134"/>
        <w:gridCol w:w="988"/>
        <w:gridCol w:w="856"/>
        <w:gridCol w:w="920"/>
      </w:tblGrid>
      <w:tr>
        <w:trPr>
          <w:trHeight w:val="408"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70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24,821</w:t>
            </w:r>
          </w:p>
        </w:tc>
        <w:tc>
          <w:tcPr>
            <w:tcW w:w="34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77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36,184</w:t>
            </w:r>
          </w:p>
        </w:tc>
      </w:tr>
      <w:tr>
        <w:trPr>
          <w:trHeight w:val="391"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7" w:hRule="exact"/>
        </w:trPr>
        <w:tc>
          <w:tcPr>
            <w:tcW w:w="1247" w:type="dxa"/>
            <w:vMerge w:val="restart"/>
            <w:tcBorders>
              <w:top w:val="single" w:sz="4" w:space="0" w:color="000000"/>
              <w:left w:val="single" w:sz="4" w:space="0" w:color="000000"/>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
        </w:tc>
        <w:tc>
          <w:tcPr>
            <w:tcW w:w="916" w:type="dxa"/>
            <w:vMerge w:val="restart"/>
            <w:tcBorders>
              <w:top w:val="single" w:sz="4" w:space="0" w:color="000000"/>
              <w:left w:val="single" w:sz="4" w:space="0" w:color="000000"/>
              <w:right w:val="single" w:sz="4" w:space="0" w:color="000000"/>
            </w:tcBorders>
            <w:shd w:val="clear" w:color="auto" w:fill="D2D2D2"/>
          </w:tcPr>
          <w:p>
            <w:pP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7"/>
              <w:ind w:left="111" w:right="11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8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7"/>
              <w:ind w:left="40" w:right="35"/>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7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5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47"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916"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93" w:right="111"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1"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34" w:type="dxa"/>
            <w:vMerge/>
            <w:tcBorders>
              <w:left w:val="single" w:sz="4" w:space="0" w:color="000000"/>
              <w:right w:val="single" w:sz="4" w:space="0" w:color="000000"/>
            </w:tcBorders>
            <w:shd w:val="clear" w:color="auto" w:fill="D2D2D2"/>
          </w:tcPr>
          <w:p>
            <w:pPr/>
          </w:p>
        </w:tc>
        <w:tc>
          <w:tcPr>
            <w:tcW w:w="988" w:type="dxa"/>
            <w:vMerge/>
            <w:tcBorders>
              <w:left w:val="single" w:sz="4" w:space="0" w:color="000000"/>
              <w:right w:val="single" w:sz="4" w:space="0" w:color="000000"/>
            </w:tcBorders>
            <w:shd w:val="clear" w:color="auto" w:fill="D2D2D2"/>
          </w:tcPr>
          <w:p>
            <w:pPr/>
          </w:p>
        </w:tc>
        <w:tc>
          <w:tcPr>
            <w:tcW w:w="1776" w:type="dxa"/>
            <w:gridSpan w:val="2"/>
            <w:vMerge/>
            <w:tcBorders>
              <w:left w:val="single" w:sz="4" w:space="0" w:color="000000"/>
              <w:right w:val="single" w:sz="4" w:space="0" w:color="000000"/>
            </w:tcBorders>
            <w:shd w:val="clear" w:color="auto" w:fill="D2D2D2"/>
          </w:tcPr>
          <w:p>
            <w:pPr/>
          </w:p>
        </w:tc>
      </w:tr>
      <w:tr>
        <w:trPr>
          <w:trHeight w:val="140" w:hRule="exact"/>
        </w:trPr>
        <w:tc>
          <w:tcPr>
            <w:tcW w:w="12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4"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988" w:type="dxa"/>
            <w:vMerge/>
            <w:tcBorders>
              <w:left w:val="single" w:sz="4" w:space="0" w:color="000000"/>
              <w:right w:val="single" w:sz="4" w:space="0" w:color="000000"/>
            </w:tcBorders>
            <w:shd w:val="clear" w:color="auto" w:fill="D2D2D2"/>
          </w:tcPr>
          <w:p>
            <w:pPr/>
          </w:p>
        </w:tc>
        <w:tc>
          <w:tcPr>
            <w:tcW w:w="1776" w:type="dxa"/>
            <w:gridSpan w:val="2"/>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247"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916"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988" w:type="dxa"/>
            <w:vMerge/>
            <w:tcBorders>
              <w:left w:val="single" w:sz="4" w:space="0" w:color="000000"/>
              <w:right w:val="single" w:sz="4" w:space="0" w:color="000000"/>
            </w:tcBorders>
            <w:shd w:val="clear" w:color="auto" w:fill="D2D2D2"/>
          </w:tcPr>
          <w:p>
            <w:pPr/>
          </w:p>
        </w:tc>
        <w:tc>
          <w:tcPr>
            <w:tcW w:w="8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66"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27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47" w:type="dxa"/>
            <w:vMerge w:val="restart"/>
            <w:tcBorders>
              <w:top w:val="nil" w:sz="6" w:space="0" w:color="auto"/>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
        </w:tc>
        <w:tc>
          <w:tcPr>
            <w:tcW w:w="916" w:type="dxa"/>
            <w:vMerge w:val="restart"/>
            <w:tcBorders>
              <w:top w:val="nil" w:sz="6" w:space="0" w:color="auto"/>
              <w:left w:val="single" w:sz="4" w:space="0" w:color="000000"/>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988" w:type="dxa"/>
            <w:vMerge/>
            <w:tcBorders>
              <w:left w:val="single" w:sz="4" w:space="0" w:color="000000"/>
              <w:right w:val="single" w:sz="4" w:space="0" w:color="000000"/>
            </w:tcBorders>
            <w:shd w:val="clear" w:color="auto" w:fill="D2D2D2"/>
          </w:tcPr>
          <w:p>
            <w:pPr/>
          </w:p>
        </w:tc>
        <w:tc>
          <w:tcPr>
            <w:tcW w:w="856"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r>
      <w:tr>
        <w:trPr>
          <w:trHeight w:val="161" w:hRule="exact"/>
        </w:trPr>
        <w:tc>
          <w:tcPr>
            <w:tcW w:w="1247"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916" w:type="dxa"/>
            <w:vMerge/>
            <w:tcBorders>
              <w:left w:val="single" w:sz="4" w:space="0" w:color="000000"/>
              <w:bottom w:val="single" w:sz="4" w:space="0" w:color="000000"/>
              <w:right w:val="single" w:sz="4" w:space="0" w:color="000000"/>
            </w:tcBorders>
            <w:shd w:val="clear" w:color="auto" w:fill="D2D2D2"/>
          </w:tcPr>
          <w:p>
            <w:pPr/>
          </w:p>
        </w:tc>
        <w:tc>
          <w:tcPr>
            <w:tcW w:w="11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988" w:type="dxa"/>
            <w:vMerge/>
            <w:tcBorders>
              <w:left w:val="single" w:sz="4" w:space="0" w:color="000000"/>
              <w:bottom w:val="single" w:sz="4" w:space="0" w:color="000000"/>
              <w:right w:val="single" w:sz="4" w:space="0" w:color="000000"/>
            </w:tcBorders>
            <w:shd w:val="clear" w:color="auto" w:fill="D2D2D2"/>
          </w:tcPr>
          <w:p>
            <w:pPr/>
          </w:p>
        </w:tc>
        <w:tc>
          <w:tcPr>
            <w:tcW w:w="856"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15.56%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2" w:right="0"/>
              <w:jc w:val="left"/>
              <w:rPr>
                <w:rFonts w:ascii="Times New Roman" w:hAnsi="Times New Roman" w:cs="Times New Roman" w:eastAsia="Times New Roman" w:hint="default"/>
                <w:sz w:val="18"/>
                <w:szCs w:val="18"/>
              </w:rPr>
            </w:pPr>
            <w:r>
              <w:rPr>
                <w:rFonts w:ascii="Times New Roman"/>
                <w:sz w:val="18"/>
              </w:rPr>
              <w:t>107,198,259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45,208,956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92,773,694</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z w:val="18"/>
              </w:rPr>
              <w:t>14,424,565</w:t>
            </w:r>
          </w:p>
        </w:tc>
        <w:tc>
          <w:tcPr>
            <w:tcW w:w="856" w:type="dxa"/>
            <w:tcBorders>
              <w:top w:val="single" w:sz="48" w:space="0" w:color="D2D2D2"/>
              <w:left w:val="single" w:sz="4" w:space="0" w:color="000000"/>
              <w:bottom w:val="single" w:sz="4" w:space="0" w:color="000000"/>
              <w:right w:val="single" w:sz="4" w:space="0" w:color="000000"/>
            </w:tcBorders>
          </w:tcPr>
          <w:p>
            <w:pPr/>
          </w:p>
        </w:tc>
        <w:tc>
          <w:tcPr>
            <w:tcW w:w="920"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37"/>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2"/>
              <w:jc w:val="left"/>
              <w:rPr>
                <w:rFonts w:ascii="宋体" w:hAnsi="宋体" w:cs="宋体" w:eastAsia="宋体" w:hint="default"/>
                <w:sz w:val="18"/>
                <w:szCs w:val="18"/>
              </w:rPr>
            </w:pPr>
            <w:r>
              <w:rPr>
                <w:rFonts w:ascii="宋体" w:hAnsi="宋体" w:cs="宋体" w:eastAsia="宋体" w:hint="default"/>
                <w:sz w:val="18"/>
                <w:szCs w:val="18"/>
              </w:rPr>
              <w:t>马力创业投资 有限公司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23,715,438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11,830,845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23,715,438</w:t>
            </w:r>
          </w:p>
        </w:tc>
        <w:tc>
          <w:tcPr>
            <w:tcW w:w="85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中国工商银行</w:t>
            </w:r>
          </w:p>
          <w:p>
            <w:pPr>
              <w:pStyle w:val="TableParagraph"/>
              <w:spacing w:line="319" w:lineRule="auto" w:before="75"/>
              <w:ind w:left="22" w:right="132"/>
              <w:jc w:val="both"/>
              <w:rPr>
                <w:rFonts w:ascii="宋体" w:hAnsi="宋体" w:cs="宋体" w:eastAsia="宋体" w:hint="default"/>
                <w:sz w:val="18"/>
                <w:szCs w:val="18"/>
              </w:rPr>
            </w:pPr>
            <w:r>
              <w:rPr>
                <w:rFonts w:ascii="宋体" w:hAnsi="宋体" w:cs="宋体" w:eastAsia="宋体" w:hint="default"/>
                <w:sz w:val="18"/>
                <w:szCs w:val="18"/>
              </w:rPr>
              <w:t>－广发聚丰股 票型证券投资 基金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11,500,140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-3,260,260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11,500,140</w:t>
            </w:r>
          </w:p>
        </w:tc>
        <w:tc>
          <w:tcPr>
            <w:tcW w:w="85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彭秋和</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10,119,000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1,187,850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pacing w:val="-1"/>
                <w:sz w:val="18"/>
              </w:rPr>
              <w:t>10,119,000</w:t>
            </w:r>
          </w:p>
        </w:tc>
        <w:tc>
          <w:tcPr>
            <w:tcW w:w="85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徐建林</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2" w:right="0"/>
              <w:jc w:val="left"/>
              <w:rPr>
                <w:rFonts w:ascii="Times New Roman" w:hAnsi="Times New Roman" w:cs="Times New Roman" w:eastAsia="Times New Roman" w:hint="default"/>
                <w:sz w:val="18"/>
                <w:szCs w:val="18"/>
              </w:rPr>
            </w:pPr>
            <w:r>
              <w:rPr>
                <w:rFonts w:ascii="Times New Roman"/>
                <w:sz w:val="18"/>
              </w:rPr>
              <w:t>6,656,000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5,267,000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z w:val="18"/>
              </w:rPr>
              <w:t>6,656,000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530,000</w:t>
            </w:r>
          </w:p>
        </w:tc>
      </w:tr>
      <w:tr>
        <w:trPr>
          <w:trHeight w:val="1026"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2"/>
              <w:jc w:val="both"/>
              <w:rPr>
                <w:rFonts w:ascii="宋体" w:hAnsi="宋体" w:cs="宋体" w:eastAsia="宋体" w:hint="default"/>
                <w:sz w:val="18"/>
                <w:szCs w:val="18"/>
              </w:rPr>
            </w:pPr>
            <w:r>
              <w:rPr>
                <w:rFonts w:ascii="宋体" w:hAnsi="宋体" w:cs="宋体" w:eastAsia="宋体" w:hint="default"/>
                <w:sz w:val="18"/>
                <w:szCs w:val="18"/>
              </w:rPr>
              <w:t>深圳市中科远 东创业投资有 限公司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82" w:right="0"/>
              <w:jc w:val="left"/>
              <w:rPr>
                <w:rFonts w:ascii="Times New Roman" w:hAnsi="Times New Roman" w:cs="Times New Roman" w:eastAsia="Times New Roman" w:hint="default"/>
                <w:sz w:val="18"/>
                <w:szCs w:val="18"/>
              </w:rPr>
            </w:pPr>
            <w:r>
              <w:rPr>
                <w:rFonts w:ascii="Times New Roman"/>
                <w:sz w:val="18"/>
              </w:rPr>
              <w:t>6,479,649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-1,020,351</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6,479,649</w:t>
            </w:r>
          </w:p>
        </w:tc>
        <w:tc>
          <w:tcPr>
            <w:tcW w:w="85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中国建设银行</w:t>
            </w:r>
          </w:p>
          <w:p>
            <w:pPr>
              <w:pStyle w:val="TableParagraph"/>
              <w:spacing w:line="319" w:lineRule="auto" w:before="75"/>
              <w:ind w:left="22" w:right="132"/>
              <w:jc w:val="both"/>
              <w:rPr>
                <w:rFonts w:ascii="宋体" w:hAnsi="宋体" w:cs="宋体" w:eastAsia="宋体" w:hint="default"/>
                <w:sz w:val="18"/>
                <w:szCs w:val="18"/>
              </w:rPr>
            </w:pPr>
            <w:r>
              <w:rPr>
                <w:rFonts w:ascii="宋体" w:hAnsi="宋体" w:cs="宋体" w:eastAsia="宋体" w:hint="default"/>
                <w:sz w:val="18"/>
                <w:szCs w:val="18"/>
              </w:rPr>
              <w:t>－华宝兴业行 业精选股票型 证券投资基金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82" w:right="0"/>
              <w:jc w:val="left"/>
              <w:rPr>
                <w:rFonts w:ascii="Times New Roman" w:hAnsi="Times New Roman" w:cs="Times New Roman" w:eastAsia="Times New Roman" w:hint="default"/>
                <w:sz w:val="18"/>
                <w:szCs w:val="18"/>
              </w:rPr>
            </w:pPr>
            <w:r>
              <w:rPr>
                <w:rFonts w:ascii="Times New Roman"/>
                <w:sz w:val="18"/>
              </w:rPr>
              <w:t>5,669,987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5,170,045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5,669,987</w:t>
            </w:r>
          </w:p>
        </w:tc>
        <w:tc>
          <w:tcPr>
            <w:tcW w:w="85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付屹东</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2" w:right="0"/>
              <w:jc w:val="left"/>
              <w:rPr>
                <w:rFonts w:ascii="Times New Roman" w:hAnsi="Times New Roman" w:cs="Times New Roman" w:eastAsia="Times New Roman" w:hint="default"/>
                <w:sz w:val="18"/>
                <w:szCs w:val="18"/>
              </w:rPr>
            </w:pPr>
            <w:r>
              <w:rPr>
                <w:rFonts w:ascii="Times New Roman"/>
                <w:sz w:val="18"/>
              </w:rPr>
              <w:t>5,578,560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502,802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z w:val="18"/>
              </w:rPr>
              <w:t>5,578,560</w:t>
            </w:r>
          </w:p>
        </w:tc>
        <w:tc>
          <w:tcPr>
            <w:tcW w:w="85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pict>
          <v:group style="position:absolute;margin-left:189.740005pt;margin-top:88.341728pt;width:344.05pt;height:19.650pt;mso-position-horizontal-relative:page;mso-position-vertical-relative:paragraph;z-index:-1425856" coordorigin="3795,1767" coordsize="6881,393">
            <v:shape style="position:absolute;left:3795;top:1767;width:6881;height:393" coordorigin="3795,1767" coordsize="6881,393" path="m3795,2160l10675,2160,10675,1767,3795,1767,3795,2160xe" filled="true" fillcolor="#ffffff" stroked="false">
              <v:path arrowok="t"/>
              <v:fill type="solid"/>
            </v:shape>
            <w10:wrap type="none"/>
          </v:group>
        </w:pict>
      </w: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47"/>
        <w:gridCol w:w="1380"/>
        <w:gridCol w:w="916"/>
        <w:gridCol w:w="1134"/>
        <w:gridCol w:w="992"/>
        <w:gridCol w:w="1130"/>
        <w:gridCol w:w="998"/>
        <w:gridCol w:w="425"/>
        <w:gridCol w:w="425"/>
        <w:gridCol w:w="920"/>
      </w:tblGrid>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杨秀英</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4,140,375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26,385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4,140,375</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王洪</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4,017,512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1,984,988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4,017,512</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2628" w:type="dxa"/>
            <w:gridSpan w:val="2"/>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319"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pacing w:val="-13"/>
                <w:sz w:val="18"/>
                <w:szCs w:val="18"/>
              </w:rPr>
              <w:t>名股东的情况（如有）</w:t>
            </w:r>
            <w:r>
              <w:rPr>
                <w:rFonts w:ascii="宋体" w:hAnsi="宋体" w:cs="宋体" w:eastAsia="宋体" w:hint="default"/>
                <w:sz w:val="18"/>
                <w:szCs w:val="18"/>
              </w:rPr>
            </w:r>
          </w:p>
          <w:p>
            <w:pPr>
              <w:pStyle w:val="TableParagraph"/>
              <w:spacing w:line="247" w:lineRule="exact"/>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916" w:type="dxa"/>
            <w:tcBorders>
              <w:top w:val="single" w:sz="4" w:space="0" w:color="000000"/>
              <w:left w:val="single" w:sz="22" w:space="0" w:color="FFFFFF"/>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4"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
        </w:tc>
        <w:tc>
          <w:tcPr>
            <w:tcW w:w="1130" w:type="dxa"/>
            <w:tcBorders>
              <w:top w:val="single" w:sz="4" w:space="0" w:color="000000"/>
              <w:left w:val="nil" w:sz="6" w:space="0" w:color="auto"/>
              <w:bottom w:val="single" w:sz="4" w:space="0" w:color="000000"/>
              <w:right w:val="nil" w:sz="6" w:space="0" w:color="auto"/>
            </w:tcBorders>
          </w:tcPr>
          <w:p>
            <w:pPr/>
          </w:p>
        </w:tc>
        <w:tc>
          <w:tcPr>
            <w:tcW w:w="998"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920" w:type="dxa"/>
            <w:tcBorders>
              <w:top w:val="single" w:sz="4" w:space="0" w:color="000000"/>
              <w:left w:val="nil" w:sz="6" w:space="0" w:color="auto"/>
              <w:bottom w:val="single" w:sz="4" w:space="0" w:color="000000"/>
              <w:right w:val="single" w:sz="4" w:space="0" w:color="000000"/>
            </w:tcBorders>
          </w:tcPr>
          <w:p>
            <w:pPr/>
          </w:p>
        </w:tc>
      </w:tr>
      <w:tr>
        <w:trPr>
          <w:trHeight w:val="714"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41"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其中彭秋和与杨秀英为夫妻关系。</w:t>
            </w:r>
          </w:p>
        </w:tc>
      </w:tr>
      <w:tr>
        <w:trPr>
          <w:trHeight w:val="402"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62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73"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76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62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73"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68"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28" w:type="dxa"/>
            <w:gridSpan w:val="2"/>
            <w:vMerge/>
            <w:tcBorders>
              <w:left w:val="single" w:sz="4" w:space="0" w:color="000000"/>
              <w:bottom w:val="nil" w:sz="6" w:space="0" w:color="auto"/>
              <w:right w:val="single" w:sz="4" w:space="0" w:color="000000"/>
            </w:tcBorders>
            <w:shd w:val="clear" w:color="auto" w:fill="D2D2D2"/>
          </w:tcPr>
          <w:p>
            <w:pPr/>
          </w:p>
        </w:tc>
        <w:tc>
          <w:tcPr>
            <w:tcW w:w="4173" w:type="dxa"/>
            <w:gridSpan w:val="4"/>
            <w:vMerge/>
            <w:tcBorders>
              <w:left w:val="single" w:sz="4" w:space="0" w:color="000000"/>
              <w:bottom w:val="nil" w:sz="6" w:space="0" w:color="auto"/>
              <w:right w:val="single" w:sz="4" w:space="0" w:color="000000"/>
            </w:tcBorders>
            <w:shd w:val="clear" w:color="auto" w:fill="D2D2D2"/>
          </w:tcPr>
          <w:p>
            <w:pPr/>
          </w:p>
        </w:tc>
        <w:tc>
          <w:tcPr>
            <w:tcW w:w="142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62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73"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423" w:type="dxa"/>
            <w:gridSpan w:val="2"/>
            <w:vMerge/>
            <w:tcBorders>
              <w:left w:val="single" w:sz="4" w:space="0" w:color="000000"/>
              <w:bottom w:val="single" w:sz="4" w:space="0" w:color="000000"/>
              <w:right w:val="single" w:sz="4" w:space="0" w:color="000000"/>
            </w:tcBorders>
            <w:shd w:val="clear" w:color="auto" w:fill="D2D2D2"/>
          </w:tcPr>
          <w:p>
            <w:pPr/>
          </w:p>
        </w:tc>
        <w:tc>
          <w:tcPr>
            <w:tcW w:w="1345"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马力创业投资有限公司</w:t>
            </w:r>
          </w:p>
        </w:tc>
        <w:tc>
          <w:tcPr>
            <w:tcW w:w="41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23,715,438</w:t>
            </w:r>
          </w:p>
        </w:tc>
        <w:tc>
          <w:tcPr>
            <w:tcW w:w="1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23,715,438</w:t>
            </w:r>
          </w:p>
        </w:tc>
      </w:tr>
      <w:tr>
        <w:trPr>
          <w:trHeight w:val="402"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41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14,424,565</w:t>
            </w:r>
          </w:p>
        </w:tc>
        <w:tc>
          <w:tcPr>
            <w:tcW w:w="1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14,424,565</w:t>
            </w:r>
          </w:p>
        </w:tc>
      </w:tr>
      <w:tr>
        <w:trPr>
          <w:trHeight w:val="714"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中国工商银行－广发聚丰股票型 证券投资基金</w:t>
            </w:r>
          </w:p>
        </w:tc>
        <w:tc>
          <w:tcPr>
            <w:tcW w:w="41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11,500,140</w:t>
            </w:r>
          </w:p>
        </w:tc>
        <w:tc>
          <w:tcPr>
            <w:tcW w:w="1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11,500,140</w:t>
            </w:r>
          </w:p>
        </w:tc>
      </w:tr>
      <w:tr>
        <w:trPr>
          <w:trHeight w:val="402"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彭秋和</w:t>
            </w:r>
          </w:p>
        </w:tc>
        <w:tc>
          <w:tcPr>
            <w:tcW w:w="41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10,119,000</w:t>
            </w:r>
          </w:p>
        </w:tc>
        <w:tc>
          <w:tcPr>
            <w:tcW w:w="1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0" w:right="0"/>
              <w:jc w:val="left"/>
              <w:rPr>
                <w:rFonts w:ascii="Times New Roman" w:hAnsi="Times New Roman" w:cs="Times New Roman" w:eastAsia="Times New Roman" w:hint="default"/>
                <w:sz w:val="18"/>
                <w:szCs w:val="18"/>
              </w:rPr>
            </w:pPr>
            <w:r>
              <w:rPr>
                <w:rFonts w:ascii="Times New Roman"/>
                <w:sz w:val="18"/>
              </w:rPr>
              <w:t>10,119,000</w:t>
            </w:r>
          </w:p>
        </w:tc>
      </w:tr>
      <w:tr>
        <w:trPr>
          <w:trHeight w:val="402"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徐建林</w:t>
            </w:r>
          </w:p>
        </w:tc>
        <w:tc>
          <w:tcPr>
            <w:tcW w:w="41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6,656,000</w:t>
            </w:r>
          </w:p>
        </w:tc>
        <w:tc>
          <w:tcPr>
            <w:tcW w:w="1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2" w:right="0"/>
              <w:jc w:val="left"/>
              <w:rPr>
                <w:rFonts w:ascii="Times New Roman" w:hAnsi="Times New Roman" w:cs="Times New Roman" w:eastAsia="Times New Roman" w:hint="default"/>
                <w:sz w:val="18"/>
                <w:szCs w:val="18"/>
              </w:rPr>
            </w:pPr>
            <w:r>
              <w:rPr>
                <w:rFonts w:ascii="Times New Roman"/>
                <w:sz w:val="18"/>
              </w:rPr>
              <w:t>6,656,000</w:t>
            </w:r>
          </w:p>
        </w:tc>
      </w:tr>
      <w:tr>
        <w:trPr>
          <w:trHeight w:val="714"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深圳市中科远东创业投资有限公 司</w:t>
            </w:r>
          </w:p>
        </w:tc>
        <w:tc>
          <w:tcPr>
            <w:tcW w:w="41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6,479,649</w:t>
            </w:r>
          </w:p>
        </w:tc>
        <w:tc>
          <w:tcPr>
            <w:tcW w:w="1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6,479,649</w:t>
            </w:r>
          </w:p>
        </w:tc>
      </w:tr>
      <w:tr>
        <w:trPr>
          <w:trHeight w:val="714"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中国建设银行－华宝兴业行业精 选股票型证券投资基金</w:t>
            </w:r>
          </w:p>
        </w:tc>
        <w:tc>
          <w:tcPr>
            <w:tcW w:w="41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5,669,987</w:t>
            </w:r>
          </w:p>
        </w:tc>
        <w:tc>
          <w:tcPr>
            <w:tcW w:w="1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5,669,987</w:t>
            </w:r>
          </w:p>
        </w:tc>
      </w:tr>
      <w:tr>
        <w:trPr>
          <w:trHeight w:val="402"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付屹东</w:t>
            </w:r>
          </w:p>
        </w:tc>
        <w:tc>
          <w:tcPr>
            <w:tcW w:w="41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5,578,560</w:t>
            </w:r>
          </w:p>
        </w:tc>
        <w:tc>
          <w:tcPr>
            <w:tcW w:w="1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2" w:right="0"/>
              <w:jc w:val="left"/>
              <w:rPr>
                <w:rFonts w:ascii="Times New Roman" w:hAnsi="Times New Roman" w:cs="Times New Roman" w:eastAsia="Times New Roman" w:hint="default"/>
                <w:sz w:val="18"/>
                <w:szCs w:val="18"/>
              </w:rPr>
            </w:pPr>
            <w:r>
              <w:rPr>
                <w:rFonts w:ascii="Times New Roman"/>
                <w:sz w:val="18"/>
              </w:rPr>
              <w:t>5,578,560</w:t>
            </w:r>
          </w:p>
        </w:tc>
      </w:tr>
      <w:tr>
        <w:trPr>
          <w:trHeight w:val="402"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杨秀英</w:t>
            </w:r>
          </w:p>
        </w:tc>
        <w:tc>
          <w:tcPr>
            <w:tcW w:w="41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4,140,375</w:t>
            </w:r>
          </w:p>
        </w:tc>
        <w:tc>
          <w:tcPr>
            <w:tcW w:w="1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2" w:right="0"/>
              <w:jc w:val="left"/>
              <w:rPr>
                <w:rFonts w:ascii="Times New Roman" w:hAnsi="Times New Roman" w:cs="Times New Roman" w:eastAsia="Times New Roman" w:hint="default"/>
                <w:sz w:val="18"/>
                <w:szCs w:val="18"/>
              </w:rPr>
            </w:pPr>
            <w:r>
              <w:rPr>
                <w:rFonts w:ascii="Times New Roman"/>
                <w:sz w:val="18"/>
              </w:rPr>
              <w:t>4,140,375</w:t>
            </w:r>
          </w:p>
        </w:tc>
      </w:tr>
      <w:tr>
        <w:trPr>
          <w:trHeight w:val="402"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王洪</w:t>
            </w:r>
          </w:p>
        </w:tc>
        <w:tc>
          <w:tcPr>
            <w:tcW w:w="41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4,017,512</w:t>
            </w:r>
          </w:p>
        </w:tc>
        <w:tc>
          <w:tcPr>
            <w:tcW w:w="1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2" w:right="0"/>
              <w:jc w:val="left"/>
              <w:rPr>
                <w:rFonts w:ascii="Times New Roman" w:hAnsi="Times New Roman" w:cs="Times New Roman" w:eastAsia="Times New Roman" w:hint="default"/>
                <w:sz w:val="18"/>
                <w:szCs w:val="18"/>
              </w:rPr>
            </w:pPr>
            <w:r>
              <w:rPr>
                <w:rFonts w:ascii="Times New Roman"/>
                <w:sz w:val="18"/>
              </w:rPr>
              <w:t>4,017,512</w:t>
            </w:r>
          </w:p>
        </w:tc>
      </w:tr>
      <w:tr>
        <w:trPr>
          <w:trHeight w:val="1338"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1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名股东之间关联关系或一致 行动的说明</w:t>
            </w:r>
          </w:p>
        </w:tc>
        <w:tc>
          <w:tcPr>
            <w:tcW w:w="694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其中彭秋和与杨秀英为夫妻关系。</w:t>
            </w:r>
          </w:p>
        </w:tc>
      </w:tr>
      <w:tr>
        <w:trPr>
          <w:trHeight w:val="714"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94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公司股东徐建林除通过普通证券账户持有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股外，还通过华泰证券股份有限公司</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6,034,000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6,656,000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公司股东在报告期内是否进行约定购回交易</w:t>
      </w:r>
    </w:p>
    <w:p>
      <w:pPr>
        <w:spacing w:line="338" w:lineRule="auto" w:before="117"/>
        <w:ind w:left="153" w:right="63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公司股东在报告期内未进行约定购回交易。</w:t>
      </w:r>
    </w:p>
    <w:p>
      <w:pPr>
        <w:spacing w:line="240" w:lineRule="auto" w:before="2"/>
        <w:rPr>
          <w:rFonts w:ascii="宋体" w:hAnsi="宋体" w:cs="宋体" w:eastAsia="宋体" w:hint="default"/>
          <w:sz w:val="21"/>
          <w:szCs w:val="21"/>
        </w:rPr>
      </w:pPr>
    </w:p>
    <w:p>
      <w:pPr>
        <w:pStyle w:val="Heading6"/>
        <w:spacing w:line="240" w:lineRule="auto"/>
        <w:ind w:left="153" w:right="0"/>
        <w:jc w:val="left"/>
        <w:rPr>
          <w:b w:val="0"/>
          <w:bCs w:val="0"/>
        </w:rPr>
      </w:pPr>
      <w:bookmarkStart w:name="2、公司控股股东情况" w:id="86"/>
      <w:bookmarkEnd w:id="8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35"/>
        <w:gridCol w:w="6234"/>
      </w:tblGrid>
      <w:tr>
        <w:trPr>
          <w:trHeight w:val="714"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郑海涛先生于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年创办了公司前身北京自清科技有限公司，并出任公司董事 长兼总经理至今。</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3" w:right="7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21"/>
          <w:szCs w:val="21"/>
        </w:rPr>
      </w:pPr>
    </w:p>
    <w:p>
      <w:pPr>
        <w:pStyle w:val="Heading6"/>
        <w:spacing w:line="240" w:lineRule="auto"/>
        <w:ind w:left="153" w:right="0"/>
        <w:jc w:val="left"/>
        <w:rPr>
          <w:b w:val="0"/>
          <w:bCs w:val="0"/>
        </w:rPr>
      </w:pPr>
      <w:bookmarkStart w:name="3、公司实际控制人情况" w:id="87"/>
      <w:bookmarkEnd w:id="87"/>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郑海涛先生于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年创办了公司前身北京自清科技有限公司，并出任公司董 事长兼总经理至今。</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3" w:right="5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3"/>
        <w:rPr>
          <w:rFonts w:ascii="宋体" w:hAnsi="宋体" w:cs="宋体" w:eastAsia="宋体" w:hint="default"/>
          <w:sz w:val="23"/>
          <w:szCs w:val="23"/>
        </w:rPr>
      </w:pPr>
    </w:p>
    <w:p>
      <w:pPr>
        <w:spacing w:line="2904" w:lineRule="exact"/>
        <w:ind w:left="3173"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2315744" cy="1844039"/>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6" cstate="print"/>
                    <a:stretch>
                      <a:fillRect/>
                    </a:stretch>
                  </pic:blipFill>
                  <pic:spPr>
                    <a:xfrm>
                      <a:off x="0" y="0"/>
                      <a:ext cx="2315744" cy="1844039"/>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7"/>
        <w:rPr>
          <w:rFonts w:ascii="宋体" w:hAnsi="宋体" w:cs="宋体" w:eastAsia="宋体" w:hint="default"/>
          <w:sz w:val="23"/>
          <w:szCs w:val="2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left="153" w:right="0"/>
        <w:jc w:val="left"/>
        <w:rPr>
          <w:b w:val="0"/>
          <w:bCs w:val="0"/>
        </w:rPr>
      </w:pPr>
      <w:bookmarkStart w:name="4、其他持股在10%以上的法人股东" w:id="88"/>
      <w:bookmarkEnd w:id="88"/>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6"/>
        <w:spacing w:line="240" w:lineRule="auto"/>
        <w:ind w:left="153" w:right="0"/>
        <w:jc w:val="left"/>
        <w:rPr>
          <w:b w:val="0"/>
          <w:bCs w:val="0"/>
        </w:rPr>
      </w:pPr>
      <w:bookmarkStart w:name="5、前10吊限售条件股东持股数量及限售条件" w:id="89"/>
      <w:bookmarkEnd w:id="89"/>
      <w:r>
        <w:rPr>
          <w:b w:val="0"/>
          <w:bCs w:val="0"/>
        </w:rPr>
      </w:r>
      <w:r>
        <w:rPr>
          <w:rFonts w:ascii="Times New Roman" w:hAnsi="Times New Roman" w:cs="Times New Roman" w:eastAsia="Times New Roman" w:hint="default"/>
        </w:rPr>
        <w:t>5</w:t>
      </w:r>
      <w:r>
        <w:rPr/>
        <w:t>、前</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名限售条件股东持股数量及限售条件</w:t>
      </w:r>
      <w:r>
        <w:rPr>
          <w:b w:val="0"/>
          <w:bCs w:val="0"/>
        </w:rPr>
      </w:r>
    </w:p>
    <w:p>
      <w:pPr>
        <w:spacing w:after="0" w:line="240" w:lineRule="auto"/>
        <w:jc w:val="left"/>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488"/>
        <w:gridCol w:w="2128"/>
        <w:gridCol w:w="1416"/>
        <w:gridCol w:w="262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7" w:right="108"/>
              <w:jc w:val="left"/>
              <w:rPr>
                <w:rFonts w:ascii="宋体" w:hAnsi="宋体" w:cs="宋体" w:eastAsia="宋体" w:hint="default"/>
                <w:sz w:val="18"/>
                <w:szCs w:val="18"/>
              </w:rPr>
            </w:pPr>
            <w:r>
              <w:rPr>
                <w:rFonts w:ascii="宋体" w:hAnsi="宋体" w:cs="宋体" w:eastAsia="宋体" w:hint="default"/>
                <w:sz w:val="18"/>
                <w:szCs w:val="18"/>
              </w:rPr>
              <w:t>持有的限售条件 股份数量（股）</w:t>
            </w:r>
          </w:p>
        </w:tc>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新增可上市交易 股份数量（股）</w:t>
            </w:r>
          </w:p>
        </w:tc>
        <w:tc>
          <w:tcPr>
            <w:tcW w:w="2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郑海涛</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92,773,694</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李枚芳</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2,065,317</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345,000</w:t>
            </w:r>
          </w:p>
        </w:tc>
        <w:tc>
          <w:tcPr>
            <w:tcW w:w="2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类高管股份，每年解锁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周昕</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1,713,028</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286,152</w:t>
            </w:r>
          </w:p>
        </w:tc>
        <w:tc>
          <w:tcPr>
            <w:tcW w:w="2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张怀雨</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1,132,146</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177,869</w:t>
            </w:r>
          </w:p>
        </w:tc>
        <w:tc>
          <w:tcPr>
            <w:tcW w:w="2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张刚</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675,629</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112,860</w:t>
            </w:r>
          </w:p>
        </w:tc>
        <w:tc>
          <w:tcPr>
            <w:tcW w:w="2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宿玉文</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558,019</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93,214</w:t>
            </w:r>
          </w:p>
        </w:tc>
        <w:tc>
          <w:tcPr>
            <w:tcW w:w="2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王万春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340,844</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54,136</w:t>
            </w:r>
          </w:p>
        </w:tc>
        <w:tc>
          <w:tcPr>
            <w:tcW w:w="2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李易南</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300,760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50,240</w:t>
            </w:r>
          </w:p>
        </w:tc>
        <w:tc>
          <w:tcPr>
            <w:tcW w:w="2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类高管股份，每年解锁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张立新</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83,657</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13,974</w:t>
            </w:r>
          </w:p>
        </w:tc>
        <w:tc>
          <w:tcPr>
            <w:tcW w:w="2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类高管股份，每年解锁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left="1680" w:right="0"/>
        <w:jc w:val="left"/>
        <w:rPr>
          <w:b w:val="0"/>
          <w:bCs w:val="0"/>
        </w:rPr>
      </w:pPr>
      <w:bookmarkStart w:name="第七节 董事、监事、高级管理人员和员工情况" w:id="90"/>
      <w:bookmarkEnd w:id="90"/>
      <w:r>
        <w:rPr>
          <w:b w:val="0"/>
          <w:bCs w:val="0"/>
        </w:rPr>
      </w:r>
      <w:bookmarkStart w:name="_bookmark6" w:id="91"/>
      <w:bookmarkEnd w:id="91"/>
      <w:r>
        <w:rPr>
          <w:b w:val="0"/>
          <w:bCs w:val="0"/>
        </w:rPr>
      </w:r>
      <w:r>
        <w:rPr/>
        <w:t>第七节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right="0"/>
        <w:jc w:val="left"/>
        <w:rPr>
          <w:b w:val="0"/>
          <w:bCs w:val="0"/>
        </w:rPr>
      </w:pPr>
      <w:bookmarkStart w:name="一、董事、监事和高级管理人员持股变动" w:id="92"/>
      <w:bookmarkEnd w:id="92"/>
      <w:r>
        <w:rPr>
          <w:b w:val="0"/>
          <w:bCs w:val="0"/>
        </w:rPr>
      </w:r>
      <w:r>
        <w:rPr/>
        <w:t>一、董事、监事和高级管理人员持股变动</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0"/>
        <w:jc w:val="left"/>
        <w:rPr>
          <w:b w:val="0"/>
          <w:bCs w:val="0"/>
        </w:rPr>
      </w:pPr>
      <w:bookmarkStart w:name="1、持股情况" w:id="93"/>
      <w:bookmarkEnd w:id="93"/>
      <w:r>
        <w:rPr>
          <w:b w:val="0"/>
          <w:bCs w:val="0"/>
        </w:rPr>
      </w:r>
      <w:r>
        <w:rPr>
          <w:rFonts w:ascii="Times New Roman" w:hAnsi="Times New Roman" w:cs="Times New Roman" w:eastAsia="Times New Roman" w:hint="default"/>
        </w:rPr>
        <w:t>1</w:t>
      </w:r>
      <w:r>
        <w:rPr/>
        <w:t>、持股情况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68"/>
        <w:gridCol w:w="708"/>
        <w:gridCol w:w="426"/>
        <w:gridCol w:w="566"/>
        <w:gridCol w:w="568"/>
        <w:gridCol w:w="851"/>
        <w:gridCol w:w="850"/>
        <w:gridCol w:w="851"/>
        <w:gridCol w:w="992"/>
        <w:gridCol w:w="710"/>
        <w:gridCol w:w="566"/>
        <w:gridCol w:w="568"/>
        <w:gridCol w:w="709"/>
        <w:gridCol w:w="708"/>
      </w:tblGrid>
      <w:tr>
        <w:trPr>
          <w:trHeight w:val="1962" w:hRule="exact"/>
        </w:trPr>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left="128" w:right="0"/>
              <w:jc w:val="left"/>
              <w:rPr>
                <w:rFonts w:ascii="宋体" w:hAnsi="宋体" w:cs="宋体" w:eastAsia="宋体" w:hint="default"/>
                <w:sz w:val="15"/>
                <w:szCs w:val="15"/>
              </w:rPr>
            </w:pPr>
            <w:r>
              <w:rPr>
                <w:rFonts w:ascii="宋体" w:hAnsi="宋体" w:cs="宋体" w:eastAsia="宋体" w:hint="default"/>
                <w:sz w:val="15"/>
                <w:szCs w:val="15"/>
              </w:rPr>
              <w:t>姓名</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left="199" w:right="0"/>
              <w:jc w:val="left"/>
              <w:rPr>
                <w:rFonts w:ascii="宋体" w:hAnsi="宋体" w:cs="宋体" w:eastAsia="宋体" w:hint="default"/>
                <w:sz w:val="15"/>
                <w:szCs w:val="15"/>
              </w:rPr>
            </w:pPr>
            <w:r>
              <w:rPr>
                <w:rFonts w:ascii="宋体" w:hAnsi="宋体" w:cs="宋体" w:eastAsia="宋体" w:hint="default"/>
                <w:sz w:val="15"/>
                <w:szCs w:val="15"/>
              </w:rPr>
              <w:t>职务</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left="57" w:right="0"/>
              <w:jc w:val="left"/>
              <w:rPr>
                <w:rFonts w:ascii="宋体" w:hAnsi="宋体" w:cs="宋体" w:eastAsia="宋体" w:hint="default"/>
                <w:sz w:val="15"/>
                <w:szCs w:val="15"/>
              </w:rPr>
            </w:pPr>
            <w:r>
              <w:rPr>
                <w:rFonts w:ascii="宋体" w:hAnsi="宋体" w:cs="宋体" w:eastAsia="宋体" w:hint="default"/>
                <w:sz w:val="15"/>
                <w:szCs w:val="15"/>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left="128" w:right="0"/>
              <w:jc w:val="left"/>
              <w:rPr>
                <w:rFonts w:ascii="宋体" w:hAnsi="宋体" w:cs="宋体" w:eastAsia="宋体" w:hint="default"/>
                <w:sz w:val="15"/>
                <w:szCs w:val="15"/>
              </w:rPr>
            </w:pPr>
            <w:r>
              <w:rPr>
                <w:rFonts w:ascii="宋体" w:hAnsi="宋体" w:cs="宋体" w:eastAsia="宋体" w:hint="default"/>
                <w:sz w:val="15"/>
                <w:szCs w:val="15"/>
              </w:rPr>
              <w:t>年龄</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381" w:lineRule="auto"/>
              <w:ind w:left="202" w:right="53" w:hanging="150"/>
              <w:jc w:val="left"/>
              <w:rPr>
                <w:rFonts w:ascii="宋体" w:hAnsi="宋体" w:cs="宋体" w:eastAsia="宋体" w:hint="default"/>
                <w:sz w:val="15"/>
                <w:szCs w:val="15"/>
              </w:rPr>
            </w:pPr>
            <w:r>
              <w:rPr>
                <w:rFonts w:ascii="宋体" w:hAnsi="宋体" w:cs="宋体" w:eastAsia="宋体" w:hint="default"/>
                <w:sz w:val="15"/>
                <w:szCs w:val="15"/>
              </w:rPr>
              <w:t>任职状 态</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right="43"/>
              <w:jc w:val="right"/>
              <w:rPr>
                <w:rFonts w:ascii="宋体" w:hAnsi="宋体" w:cs="宋体" w:eastAsia="宋体" w:hint="default"/>
                <w:sz w:val="15"/>
                <w:szCs w:val="15"/>
              </w:rPr>
            </w:pPr>
            <w:r>
              <w:rPr>
                <w:rFonts w:ascii="宋体" w:hAnsi="宋体" w:cs="宋体" w:eastAsia="宋体" w:hint="default"/>
                <w:sz w:val="15"/>
                <w:szCs w:val="15"/>
              </w:rPr>
              <w:t>期初持股数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381" w:lineRule="auto"/>
              <w:ind w:left="194" w:right="43" w:hanging="150"/>
              <w:jc w:val="left"/>
              <w:rPr>
                <w:rFonts w:ascii="宋体" w:hAnsi="宋体" w:cs="宋体" w:eastAsia="宋体" w:hint="default"/>
                <w:sz w:val="15"/>
                <w:szCs w:val="15"/>
              </w:rPr>
            </w:pPr>
            <w:r>
              <w:rPr>
                <w:rFonts w:ascii="宋体" w:hAnsi="宋体" w:cs="宋体" w:eastAsia="宋体" w:hint="default"/>
                <w:sz w:val="15"/>
                <w:szCs w:val="15"/>
              </w:rPr>
              <w:t>本期增持股 份数量</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381" w:lineRule="auto"/>
              <w:ind w:left="195" w:right="43" w:hanging="150"/>
              <w:jc w:val="left"/>
              <w:rPr>
                <w:rFonts w:ascii="宋体" w:hAnsi="宋体" w:cs="宋体" w:eastAsia="宋体" w:hint="default"/>
                <w:sz w:val="15"/>
                <w:szCs w:val="15"/>
              </w:rPr>
            </w:pPr>
            <w:r>
              <w:rPr>
                <w:rFonts w:ascii="宋体" w:hAnsi="宋体" w:cs="宋体" w:eastAsia="宋体" w:hint="default"/>
                <w:sz w:val="15"/>
                <w:szCs w:val="15"/>
              </w:rPr>
              <w:t>本期减持股 份数量</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left="115" w:right="0"/>
              <w:jc w:val="left"/>
              <w:rPr>
                <w:rFonts w:ascii="宋体" w:hAnsi="宋体" w:cs="宋体" w:eastAsia="宋体" w:hint="default"/>
                <w:sz w:val="15"/>
                <w:szCs w:val="15"/>
              </w:rPr>
            </w:pPr>
            <w:r>
              <w:rPr>
                <w:rFonts w:ascii="宋体" w:hAnsi="宋体" w:cs="宋体" w:eastAsia="宋体" w:hint="default"/>
                <w:sz w:val="15"/>
                <w:szCs w:val="15"/>
              </w:rPr>
              <w:t>期末持股数</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49" w:right="48"/>
              <w:jc w:val="both"/>
              <w:rPr>
                <w:rFonts w:ascii="宋体" w:hAnsi="宋体" w:cs="宋体" w:eastAsia="宋体" w:hint="default"/>
                <w:sz w:val="15"/>
                <w:szCs w:val="15"/>
              </w:rPr>
            </w:pPr>
            <w:r>
              <w:rPr>
                <w:rFonts w:ascii="宋体" w:hAnsi="宋体" w:cs="宋体" w:eastAsia="宋体" w:hint="default"/>
                <w:sz w:val="15"/>
                <w:szCs w:val="15"/>
              </w:rPr>
              <w:t>期初持有 的股权激 励获授予 限制性股 票数量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52" w:right="53"/>
              <w:jc w:val="both"/>
              <w:rPr>
                <w:rFonts w:ascii="宋体" w:hAnsi="宋体" w:cs="宋体" w:eastAsia="宋体" w:hint="default"/>
                <w:sz w:val="15"/>
                <w:szCs w:val="15"/>
              </w:rPr>
            </w:pPr>
            <w:r>
              <w:rPr>
                <w:rFonts w:ascii="宋体" w:hAnsi="宋体" w:cs="宋体" w:eastAsia="宋体" w:hint="default"/>
                <w:sz w:val="15"/>
                <w:szCs w:val="15"/>
              </w:rPr>
              <w:t>本期获 授予的 股权激 励限制 性股票 数量</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52" w:right="53"/>
              <w:jc w:val="both"/>
              <w:rPr>
                <w:rFonts w:ascii="宋体" w:hAnsi="宋体" w:cs="宋体" w:eastAsia="宋体" w:hint="default"/>
                <w:sz w:val="15"/>
                <w:szCs w:val="15"/>
              </w:rPr>
            </w:pPr>
            <w:r>
              <w:rPr>
                <w:rFonts w:ascii="宋体" w:hAnsi="宋体" w:cs="宋体" w:eastAsia="宋体" w:hint="default"/>
                <w:sz w:val="15"/>
                <w:szCs w:val="15"/>
              </w:rPr>
              <w:t>本期被 注销的 股权激 励限制 性股票 数量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49" w:right="48"/>
              <w:jc w:val="both"/>
              <w:rPr>
                <w:rFonts w:ascii="宋体" w:hAnsi="宋体" w:cs="宋体" w:eastAsia="宋体" w:hint="default"/>
                <w:sz w:val="15"/>
                <w:szCs w:val="15"/>
              </w:rPr>
            </w:pPr>
            <w:r>
              <w:rPr>
                <w:rFonts w:ascii="宋体" w:hAnsi="宋体" w:cs="宋体" w:eastAsia="宋体" w:hint="default"/>
                <w:sz w:val="15"/>
                <w:szCs w:val="15"/>
              </w:rPr>
              <w:t>期末持有 的股权激 励获授予 限制性股 票数量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381" w:lineRule="auto"/>
              <w:ind w:left="197" w:right="48" w:hanging="150"/>
              <w:jc w:val="left"/>
              <w:rPr>
                <w:rFonts w:ascii="宋体" w:hAnsi="宋体" w:cs="宋体" w:eastAsia="宋体" w:hint="default"/>
                <w:sz w:val="15"/>
                <w:szCs w:val="15"/>
              </w:rPr>
            </w:pPr>
            <w:r>
              <w:rPr>
                <w:rFonts w:ascii="宋体" w:hAnsi="宋体" w:cs="宋体" w:eastAsia="宋体" w:hint="default"/>
                <w:sz w:val="15"/>
                <w:szCs w:val="15"/>
              </w:rPr>
              <w:t>增减变动 原因</w:t>
            </w:r>
          </w:p>
        </w:tc>
      </w:tr>
      <w:tr>
        <w:trPr>
          <w:trHeight w:val="1026"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郑海涛</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22" w:right="73"/>
              <w:jc w:val="left"/>
              <w:rPr>
                <w:rFonts w:ascii="宋体" w:hAnsi="宋体" w:cs="宋体" w:eastAsia="宋体" w:hint="default"/>
                <w:sz w:val="15"/>
                <w:szCs w:val="15"/>
              </w:rPr>
            </w:pPr>
            <w:r>
              <w:rPr>
                <w:rFonts w:ascii="宋体" w:hAnsi="宋体" w:cs="宋体" w:eastAsia="宋体" w:hint="default"/>
                <w:sz w:val="15"/>
                <w:szCs w:val="15"/>
              </w:rPr>
              <w:t>董事长、 总经理</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51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现任</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61,989,303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61,708,956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16,500,000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107,198,259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73"/>
              <w:jc w:val="left"/>
              <w:rPr>
                <w:rFonts w:ascii="宋体" w:hAnsi="宋体" w:cs="宋体" w:eastAsia="宋体" w:hint="default"/>
                <w:sz w:val="15"/>
                <w:szCs w:val="15"/>
              </w:rPr>
            </w:pPr>
            <w:r>
              <w:rPr>
                <w:rFonts w:ascii="宋体" w:hAnsi="宋体" w:cs="宋体" w:eastAsia="宋体" w:hint="default"/>
                <w:sz w:val="15"/>
                <w:szCs w:val="15"/>
              </w:rPr>
              <w:t>权益分 派、二级 市场交易</w:t>
            </w:r>
          </w:p>
        </w:tc>
      </w:tr>
      <w:tr>
        <w:trPr>
          <w:trHeight w:val="1026"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宿玉文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22" w:right="73"/>
              <w:jc w:val="left"/>
              <w:rPr>
                <w:rFonts w:ascii="宋体" w:hAnsi="宋体" w:cs="宋体" w:eastAsia="宋体" w:hint="default"/>
                <w:sz w:val="15"/>
                <w:szCs w:val="15"/>
              </w:rPr>
            </w:pPr>
            <w:r>
              <w:rPr>
                <w:rFonts w:ascii="宋体" w:hAnsi="宋体" w:cs="宋体" w:eastAsia="宋体" w:hint="default"/>
                <w:sz w:val="15"/>
                <w:szCs w:val="15"/>
              </w:rPr>
              <w:t>董事、副 总经理</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42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现任</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372,856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371,169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186,006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558,019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73"/>
              <w:jc w:val="left"/>
              <w:rPr>
                <w:rFonts w:ascii="宋体" w:hAnsi="宋体" w:cs="宋体" w:eastAsia="宋体" w:hint="default"/>
                <w:sz w:val="15"/>
                <w:szCs w:val="15"/>
              </w:rPr>
            </w:pPr>
            <w:r>
              <w:rPr>
                <w:rFonts w:ascii="宋体" w:hAnsi="宋体" w:cs="宋体" w:eastAsia="宋体" w:hint="default"/>
                <w:sz w:val="15"/>
                <w:szCs w:val="15"/>
              </w:rPr>
              <w:t>权益分 派、二级 市场交易</w:t>
            </w:r>
          </w:p>
        </w:tc>
      </w:tr>
      <w:tr>
        <w:trPr>
          <w:trHeight w:val="1026"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张怀雨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22" w:right="73"/>
              <w:jc w:val="left"/>
              <w:rPr>
                <w:rFonts w:ascii="宋体" w:hAnsi="宋体" w:cs="宋体" w:eastAsia="宋体" w:hint="default"/>
                <w:sz w:val="15"/>
                <w:szCs w:val="15"/>
              </w:rPr>
            </w:pPr>
            <w:r>
              <w:rPr>
                <w:rFonts w:ascii="宋体" w:hAnsi="宋体" w:cs="宋体" w:eastAsia="宋体" w:hint="default"/>
                <w:sz w:val="15"/>
                <w:szCs w:val="15"/>
              </w:rPr>
              <w:t>董事、副 总经理</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47</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现任</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w w:val="95"/>
                <w:sz w:val="15"/>
              </w:rPr>
              <w:t>711,475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798,054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377,383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1,132,146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73"/>
              <w:jc w:val="left"/>
              <w:rPr>
                <w:rFonts w:ascii="宋体" w:hAnsi="宋体" w:cs="宋体" w:eastAsia="宋体" w:hint="default"/>
                <w:sz w:val="15"/>
                <w:szCs w:val="15"/>
              </w:rPr>
            </w:pPr>
            <w:r>
              <w:rPr>
                <w:rFonts w:ascii="宋体" w:hAnsi="宋体" w:cs="宋体" w:eastAsia="宋体" w:hint="default"/>
                <w:sz w:val="15"/>
                <w:szCs w:val="15"/>
              </w:rPr>
              <w:t>权益分 派、二级 市场交易</w:t>
            </w:r>
          </w:p>
        </w:tc>
      </w:tr>
      <w:tr>
        <w:trPr>
          <w:trHeight w:val="1026"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张刚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副总经理</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41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现任</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451,440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449,399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225,210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675,629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73"/>
              <w:jc w:val="left"/>
              <w:rPr>
                <w:rFonts w:ascii="宋体" w:hAnsi="宋体" w:cs="宋体" w:eastAsia="宋体" w:hint="default"/>
                <w:sz w:val="15"/>
                <w:szCs w:val="15"/>
              </w:rPr>
            </w:pPr>
            <w:r>
              <w:rPr>
                <w:rFonts w:ascii="宋体" w:hAnsi="宋体" w:cs="宋体" w:eastAsia="宋体" w:hint="default"/>
                <w:sz w:val="15"/>
                <w:szCs w:val="15"/>
              </w:rPr>
              <w:t>权益分 派、二级 市场交易</w:t>
            </w:r>
          </w:p>
        </w:tc>
      </w:tr>
      <w:tr>
        <w:trPr>
          <w:trHeight w:val="1026"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王万春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73"/>
              <w:jc w:val="left"/>
              <w:rPr>
                <w:rFonts w:ascii="宋体" w:hAnsi="宋体" w:cs="宋体" w:eastAsia="宋体" w:hint="default"/>
                <w:sz w:val="15"/>
                <w:szCs w:val="15"/>
              </w:rPr>
            </w:pPr>
            <w:r>
              <w:rPr>
                <w:rFonts w:ascii="宋体" w:hAnsi="宋体" w:cs="宋体" w:eastAsia="宋体" w:hint="default"/>
                <w:sz w:val="15"/>
                <w:szCs w:val="15"/>
              </w:rPr>
              <w:t>副总经 理、董事 会秘书</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38</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现任</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227,744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226,714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w w:val="95"/>
                <w:sz w:val="15"/>
              </w:rPr>
              <w:t>113,614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340,844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73"/>
              <w:jc w:val="left"/>
              <w:rPr>
                <w:rFonts w:ascii="宋体" w:hAnsi="宋体" w:cs="宋体" w:eastAsia="宋体" w:hint="default"/>
                <w:sz w:val="15"/>
                <w:szCs w:val="15"/>
              </w:rPr>
            </w:pPr>
            <w:r>
              <w:rPr>
                <w:rFonts w:ascii="宋体" w:hAnsi="宋体" w:cs="宋体" w:eastAsia="宋体" w:hint="default"/>
                <w:sz w:val="15"/>
                <w:szCs w:val="15"/>
              </w:rPr>
              <w:t>权益分 派、二级 市场交易</w:t>
            </w:r>
          </w:p>
        </w:tc>
      </w:tr>
      <w:tr>
        <w:trPr>
          <w:trHeight w:val="40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孙鹏程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财务总监</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40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现任</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25,313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25,198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2"/>
                <w:sz w:val="15"/>
              </w:rPr>
              <w:t>50,511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权益分派</w:t>
            </w:r>
          </w:p>
        </w:tc>
      </w:tr>
      <w:tr>
        <w:trPr>
          <w:trHeight w:val="1026"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周昕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22" w:right="73"/>
              <w:jc w:val="left"/>
              <w:rPr>
                <w:rFonts w:ascii="宋体" w:hAnsi="宋体" w:cs="宋体" w:eastAsia="宋体" w:hint="default"/>
                <w:sz w:val="15"/>
                <w:szCs w:val="15"/>
              </w:rPr>
            </w:pPr>
            <w:r>
              <w:rPr>
                <w:rFonts w:ascii="宋体" w:hAnsi="宋体" w:cs="宋体" w:eastAsia="宋体" w:hint="default"/>
                <w:sz w:val="15"/>
                <w:szCs w:val="15"/>
              </w:rPr>
              <w:t>监事会主 席</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42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现任</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1,144,607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1,139,431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571,010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1,713,028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73"/>
              <w:jc w:val="left"/>
              <w:rPr>
                <w:rFonts w:ascii="宋体" w:hAnsi="宋体" w:cs="宋体" w:eastAsia="宋体" w:hint="default"/>
                <w:sz w:val="15"/>
                <w:szCs w:val="15"/>
              </w:rPr>
            </w:pPr>
            <w:r>
              <w:rPr>
                <w:rFonts w:ascii="宋体" w:hAnsi="宋体" w:cs="宋体" w:eastAsia="宋体" w:hint="default"/>
                <w:sz w:val="15"/>
                <w:szCs w:val="15"/>
              </w:rPr>
              <w:t>权益分 派、二级 市场交易</w:t>
            </w:r>
          </w:p>
        </w:tc>
      </w:tr>
      <w:tr>
        <w:trPr>
          <w:trHeight w:val="40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戴益钧</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职工监事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40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现任</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4,051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4,032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8,083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刘永祥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53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现任</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林峰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53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现任</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张锡盛</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50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现任</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梅萌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61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现任</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邰志强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监事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50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现任</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26" w:top="780" w:bottom="1420" w:left="980" w:right="980"/>
        </w:sectPr>
      </w:pPr>
    </w:p>
    <w:p>
      <w:pPr>
        <w:tabs>
          <w:tab w:pos="8209" w:val="left" w:leader="none"/>
        </w:tabs>
        <w:spacing w:before="23"/>
        <w:ind w:left="287" w:right="89"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229" w:type="dxa"/>
        <w:tblLayout w:type="fixed"/>
        <w:tblCellMar>
          <w:top w:w="0" w:type="dxa"/>
          <w:left w:w="0" w:type="dxa"/>
          <w:bottom w:w="0" w:type="dxa"/>
          <w:right w:w="0" w:type="dxa"/>
        </w:tblCellMar>
        <w:tblLook w:val="01E0"/>
      </w:tblPr>
      <w:tblGrid>
        <w:gridCol w:w="568"/>
        <w:gridCol w:w="708"/>
        <w:gridCol w:w="426"/>
        <w:gridCol w:w="566"/>
        <w:gridCol w:w="568"/>
        <w:gridCol w:w="851"/>
        <w:gridCol w:w="850"/>
        <w:gridCol w:w="851"/>
        <w:gridCol w:w="992"/>
        <w:gridCol w:w="710"/>
        <w:gridCol w:w="566"/>
        <w:gridCol w:w="568"/>
        <w:gridCol w:w="709"/>
        <w:gridCol w:w="708"/>
      </w:tblGrid>
      <w:tr>
        <w:trPr>
          <w:trHeight w:val="71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李丹</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监事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33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33"/>
              <w:jc w:val="right"/>
              <w:rPr>
                <w:rFonts w:ascii="宋体" w:hAnsi="宋体" w:cs="宋体" w:eastAsia="宋体" w:hint="default"/>
                <w:sz w:val="15"/>
                <w:szCs w:val="15"/>
              </w:rPr>
            </w:pPr>
            <w:r>
              <w:rPr>
                <w:rFonts w:ascii="宋体" w:hAnsi="宋体" w:cs="宋体" w:eastAsia="宋体" w:hint="default"/>
                <w:sz w:val="15"/>
                <w:szCs w:val="15"/>
              </w:rPr>
              <w:t>离任</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1,600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1,600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4"/>
              <w:ind w:left="22" w:right="73"/>
              <w:jc w:val="left"/>
              <w:rPr>
                <w:rFonts w:ascii="宋体" w:hAnsi="宋体" w:cs="宋体" w:eastAsia="宋体" w:hint="default"/>
                <w:sz w:val="15"/>
                <w:szCs w:val="15"/>
              </w:rPr>
            </w:pPr>
            <w:r>
              <w:rPr>
                <w:rFonts w:ascii="宋体" w:hAnsi="宋体" w:cs="宋体" w:eastAsia="宋体" w:hint="default"/>
                <w:sz w:val="15"/>
                <w:szCs w:val="15"/>
              </w:rPr>
              <w:t>二级市场 交易</w:t>
            </w:r>
          </w:p>
        </w:tc>
      </w:tr>
      <w:tr>
        <w:trPr>
          <w:trHeight w:val="402" w:hRule="exact"/>
        </w:trPr>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2" w:right="0"/>
              <w:jc w:val="left"/>
              <w:rPr>
                <w:rFonts w:ascii="Times New Roman" w:hAnsi="Times New Roman" w:cs="Times New Roman" w:eastAsia="Times New Roman" w:hint="default"/>
                <w:sz w:val="15"/>
                <w:szCs w:val="15"/>
              </w:rPr>
            </w:pPr>
            <w:r>
              <w:rPr>
                <w:rFonts w:ascii="Times New Roman"/>
                <w:sz w:val="15"/>
              </w:rPr>
              <w:t>--</w:t>
            </w:r>
          </w:p>
        </w:tc>
      </w:tr>
      <w:tr>
        <w:trPr>
          <w:trHeight w:val="402" w:hRule="exact"/>
        </w:trPr>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left="1" w:right="0"/>
              <w:jc w:val="center"/>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227"/>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64,926,789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64,724,553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17,973,223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2"/>
                <w:sz w:val="15"/>
              </w:rPr>
              <w:t>111,678,119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08"/>
              <w:ind w:right="14"/>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r>
    </w:tbl>
    <w:p>
      <w:pPr>
        <w:spacing w:line="240" w:lineRule="auto" w:before="2"/>
        <w:rPr>
          <w:rFonts w:ascii="宋体" w:hAnsi="宋体" w:cs="宋体" w:eastAsia="宋体" w:hint="default"/>
          <w:sz w:val="19"/>
          <w:szCs w:val="19"/>
        </w:rPr>
      </w:pPr>
    </w:p>
    <w:p>
      <w:pPr>
        <w:pStyle w:val="Heading6"/>
        <w:spacing w:line="240" w:lineRule="auto" w:before="35"/>
        <w:ind w:left="234" w:right="89"/>
        <w:jc w:val="left"/>
        <w:rPr>
          <w:b w:val="0"/>
          <w:bCs w:val="0"/>
        </w:rPr>
      </w:pPr>
      <w:bookmarkStart w:name="2、持有股票期权情况" w:id="94"/>
      <w:bookmarkEnd w:id="94"/>
      <w:r>
        <w:rPr>
          <w:b w:val="0"/>
          <w:bCs w:val="0"/>
        </w:rPr>
      </w:r>
      <w:r>
        <w:rPr>
          <w:rFonts w:ascii="Times New Roman" w:hAnsi="Times New Roman" w:cs="Times New Roman" w:eastAsia="Times New Roman" w:hint="default"/>
        </w:rPr>
        <w:t>2</w:t>
      </w:r>
      <w:r>
        <w:rPr/>
        <w:t>、持有股票期权情况</w:t>
      </w:r>
      <w:r>
        <w:rPr>
          <w:b w:val="0"/>
          <w:bCs w:val="0"/>
        </w:rPr>
      </w:r>
    </w:p>
    <w:p>
      <w:pPr>
        <w:spacing w:line="240" w:lineRule="auto" w:before="8"/>
        <w:rPr>
          <w:rFonts w:ascii="宋体" w:hAnsi="宋体" w:cs="宋体" w:eastAsia="宋体" w:hint="default"/>
          <w:b/>
          <w:bCs/>
          <w:sz w:val="26"/>
          <w:szCs w:val="26"/>
        </w:rPr>
      </w:pPr>
    </w:p>
    <w:p>
      <w:pPr>
        <w:spacing w:before="0"/>
        <w:ind w:left="234" w:right="8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960"/>
        <w:gridCol w:w="1276"/>
        <w:gridCol w:w="851"/>
        <w:gridCol w:w="1275"/>
        <w:gridCol w:w="1417"/>
        <w:gridCol w:w="1562"/>
        <w:gridCol w:w="1273"/>
        <w:gridCol w:w="1242"/>
      </w:tblGrid>
      <w:tr>
        <w:trPr>
          <w:trHeight w:val="1036" w:hRule="exact"/>
        </w:trPr>
        <w:tc>
          <w:tcPr>
            <w:tcW w:w="96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7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85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23" w:right="145"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127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51"/>
              <w:ind w:left="177" w:right="177"/>
              <w:jc w:val="center"/>
              <w:rPr>
                <w:rFonts w:ascii="宋体" w:hAnsi="宋体" w:cs="宋体" w:eastAsia="宋体" w:hint="default"/>
                <w:sz w:val="18"/>
                <w:szCs w:val="18"/>
              </w:rPr>
            </w:pPr>
            <w:r>
              <w:rPr>
                <w:rFonts w:ascii="宋体" w:hAnsi="宋体" w:cs="宋体" w:eastAsia="宋体" w:hint="default"/>
                <w:sz w:val="18"/>
                <w:szCs w:val="18"/>
              </w:rPr>
              <w:t>期初持有股 票期权数量</w:t>
            </w:r>
          </w:p>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（份）</w:t>
            </w:r>
          </w:p>
        </w:tc>
        <w:tc>
          <w:tcPr>
            <w:tcW w:w="141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51"/>
              <w:ind w:left="158" w:right="157"/>
              <w:jc w:val="center"/>
              <w:rPr>
                <w:rFonts w:ascii="宋体" w:hAnsi="宋体" w:cs="宋体" w:eastAsia="宋体" w:hint="default"/>
                <w:sz w:val="18"/>
                <w:szCs w:val="18"/>
              </w:rPr>
            </w:pPr>
            <w:r>
              <w:rPr>
                <w:rFonts w:ascii="宋体" w:hAnsi="宋体" w:cs="宋体" w:eastAsia="宋体" w:hint="default"/>
                <w:sz w:val="18"/>
                <w:szCs w:val="18"/>
              </w:rPr>
              <w:t>本期获授予股 票期权数量</w:t>
            </w:r>
          </w:p>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（份）</w:t>
            </w:r>
          </w:p>
        </w:tc>
        <w:tc>
          <w:tcPr>
            <w:tcW w:w="156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0" w:right="141"/>
              <w:jc w:val="left"/>
              <w:rPr>
                <w:rFonts w:ascii="宋体" w:hAnsi="宋体" w:cs="宋体" w:eastAsia="宋体" w:hint="default"/>
                <w:sz w:val="18"/>
                <w:szCs w:val="18"/>
              </w:rPr>
            </w:pPr>
            <w:r>
              <w:rPr>
                <w:rFonts w:ascii="宋体" w:hAnsi="宋体" w:cs="宋体" w:eastAsia="宋体" w:hint="default"/>
                <w:sz w:val="18"/>
                <w:szCs w:val="18"/>
              </w:rPr>
              <w:t>本期已行权股票 期权数量（份）</w:t>
            </w:r>
          </w:p>
        </w:tc>
        <w:tc>
          <w:tcPr>
            <w:tcW w:w="127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9" w:lineRule="auto" w:before="51"/>
              <w:ind w:left="176" w:right="175"/>
              <w:jc w:val="both"/>
              <w:rPr>
                <w:rFonts w:ascii="宋体" w:hAnsi="宋体" w:cs="宋体" w:eastAsia="宋体" w:hint="default"/>
                <w:sz w:val="18"/>
                <w:szCs w:val="18"/>
              </w:rPr>
            </w:pPr>
            <w:r>
              <w:rPr>
                <w:rFonts w:ascii="宋体" w:hAnsi="宋体" w:cs="宋体" w:eastAsia="宋体" w:hint="default"/>
                <w:sz w:val="18"/>
                <w:szCs w:val="18"/>
              </w:rPr>
              <w:t>本期注销的 股票期权数 量（份）</w:t>
            </w:r>
          </w:p>
        </w:tc>
        <w:tc>
          <w:tcPr>
            <w:tcW w:w="124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51"/>
              <w:ind w:left="160" w:right="161"/>
              <w:jc w:val="center"/>
              <w:rPr>
                <w:rFonts w:ascii="宋体" w:hAnsi="宋体" w:cs="宋体" w:eastAsia="宋体" w:hint="default"/>
                <w:sz w:val="18"/>
                <w:szCs w:val="18"/>
              </w:rPr>
            </w:pPr>
            <w:r>
              <w:rPr>
                <w:rFonts w:ascii="宋体" w:hAnsi="宋体" w:cs="宋体" w:eastAsia="宋体" w:hint="default"/>
                <w:sz w:val="18"/>
                <w:szCs w:val="18"/>
              </w:rPr>
              <w:t>期末持有股 票期权数量</w:t>
            </w:r>
          </w:p>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（份）</w:t>
            </w:r>
          </w:p>
        </w:tc>
      </w:tr>
      <w:tr>
        <w:trPr>
          <w:trHeight w:val="644" w:hRule="exact"/>
        </w:trPr>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宿玉文</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97"/>
              <w:jc w:val="left"/>
              <w:rPr>
                <w:rFonts w:ascii="宋体" w:hAnsi="宋体" w:cs="宋体" w:eastAsia="宋体" w:hint="default"/>
                <w:sz w:val="18"/>
                <w:szCs w:val="18"/>
              </w:rPr>
            </w:pPr>
            <w:r>
              <w:rPr>
                <w:rFonts w:ascii="宋体" w:hAnsi="宋体" w:cs="宋体" w:eastAsia="宋体" w:hint="default"/>
                <w:spacing w:val="-4"/>
                <w:sz w:val="18"/>
                <w:szCs w:val="18"/>
              </w:rPr>
              <w:t>董事、副总经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150,000</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89,796</w:t>
            </w:r>
          </w:p>
        </w:tc>
        <w:tc>
          <w:tcPr>
            <w:tcW w:w="15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0</w:t>
            </w: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150,000</w:t>
            </w:r>
          </w:p>
        </w:tc>
        <w:tc>
          <w:tcPr>
            <w:tcW w:w="12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89,796</w:t>
            </w:r>
          </w:p>
        </w:tc>
      </w:tr>
      <w:tr>
        <w:trPr>
          <w:trHeight w:val="643" w:hRule="exact"/>
        </w:trPr>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张怀雨</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97"/>
              <w:jc w:val="left"/>
              <w:rPr>
                <w:rFonts w:ascii="宋体" w:hAnsi="宋体" w:cs="宋体" w:eastAsia="宋体" w:hint="default"/>
                <w:sz w:val="18"/>
                <w:szCs w:val="18"/>
              </w:rPr>
            </w:pPr>
            <w:r>
              <w:rPr>
                <w:rFonts w:ascii="宋体" w:hAnsi="宋体" w:cs="宋体" w:eastAsia="宋体" w:hint="default"/>
                <w:spacing w:val="-4"/>
                <w:sz w:val="18"/>
                <w:szCs w:val="18"/>
              </w:rPr>
              <w:t>董事、副总经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150,000</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89,796</w:t>
            </w:r>
          </w:p>
        </w:tc>
        <w:tc>
          <w:tcPr>
            <w:tcW w:w="15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0</w:t>
            </w: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150,000</w:t>
            </w:r>
          </w:p>
        </w:tc>
        <w:tc>
          <w:tcPr>
            <w:tcW w:w="12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89,796</w:t>
            </w:r>
          </w:p>
        </w:tc>
      </w:tr>
      <w:tr>
        <w:trPr>
          <w:trHeight w:val="332" w:hRule="exact"/>
        </w:trPr>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张刚</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150,000</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89,796</w:t>
            </w:r>
          </w:p>
        </w:tc>
        <w:tc>
          <w:tcPr>
            <w:tcW w:w="15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0</w:t>
            </w: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150,000</w:t>
            </w:r>
          </w:p>
        </w:tc>
        <w:tc>
          <w:tcPr>
            <w:tcW w:w="12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z w:val="18"/>
              </w:rPr>
              <w:t>89,796</w:t>
            </w:r>
          </w:p>
        </w:tc>
      </w:tr>
      <w:tr>
        <w:trPr>
          <w:trHeight w:val="644" w:hRule="exact"/>
        </w:trPr>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王万春</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97"/>
              <w:jc w:val="left"/>
              <w:rPr>
                <w:rFonts w:ascii="宋体" w:hAnsi="宋体" w:cs="宋体" w:eastAsia="宋体" w:hint="default"/>
                <w:sz w:val="18"/>
                <w:szCs w:val="18"/>
              </w:rPr>
            </w:pPr>
            <w:r>
              <w:rPr>
                <w:rFonts w:ascii="宋体" w:hAnsi="宋体" w:cs="宋体" w:eastAsia="宋体" w:hint="default"/>
                <w:spacing w:val="-4"/>
                <w:sz w:val="18"/>
                <w:szCs w:val="18"/>
              </w:rPr>
              <w:t>副总经理、董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事会秘书</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139,900</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89,796</w:t>
            </w:r>
          </w:p>
        </w:tc>
        <w:tc>
          <w:tcPr>
            <w:tcW w:w="15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0</w:t>
            </w: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139,900</w:t>
            </w:r>
          </w:p>
        </w:tc>
        <w:tc>
          <w:tcPr>
            <w:tcW w:w="12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89,796</w:t>
            </w:r>
          </w:p>
        </w:tc>
      </w:tr>
      <w:tr>
        <w:trPr>
          <w:trHeight w:val="331" w:hRule="exact"/>
        </w:trPr>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225,000</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134,695</w:t>
            </w:r>
          </w:p>
        </w:tc>
        <w:tc>
          <w:tcPr>
            <w:tcW w:w="15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0</w:t>
            </w: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225,000</w:t>
            </w:r>
          </w:p>
        </w:tc>
        <w:tc>
          <w:tcPr>
            <w:tcW w:w="12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134,695</w:t>
            </w:r>
          </w:p>
        </w:tc>
      </w:tr>
      <w:tr>
        <w:trPr>
          <w:trHeight w:val="332" w:hRule="exact"/>
        </w:trPr>
        <w:tc>
          <w:tcPr>
            <w:tcW w:w="96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w:t>
            </w:r>
          </w:p>
        </w:tc>
        <w:tc>
          <w:tcPr>
            <w:tcW w:w="85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1"/>
              <w:ind w:left="97" w:right="0"/>
              <w:jc w:val="left"/>
              <w:rPr>
                <w:rFonts w:ascii="Times New Roman" w:hAnsi="Times New Roman" w:cs="Times New Roman" w:eastAsia="Times New Roman" w:hint="default"/>
                <w:sz w:val="18"/>
                <w:szCs w:val="18"/>
              </w:rPr>
            </w:pPr>
            <w:r>
              <w:rPr>
                <w:rFonts w:ascii="Times New Roman"/>
                <w:sz w:val="18"/>
              </w:rPr>
              <w:t>--</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814,900</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493,879</w:t>
            </w:r>
          </w:p>
        </w:tc>
        <w:tc>
          <w:tcPr>
            <w:tcW w:w="15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0</w:t>
            </w: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814,900</w:t>
            </w:r>
          </w:p>
        </w:tc>
        <w:tc>
          <w:tcPr>
            <w:tcW w:w="12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z w:val="18"/>
              </w:rPr>
              <w:t>493,879</w:t>
            </w:r>
          </w:p>
        </w:tc>
      </w:tr>
    </w:tbl>
    <w:p>
      <w:pPr>
        <w:spacing w:line="240" w:lineRule="auto" w:before="3"/>
        <w:rPr>
          <w:rFonts w:ascii="宋体" w:hAnsi="宋体" w:cs="宋体" w:eastAsia="宋体" w:hint="default"/>
          <w:sz w:val="18"/>
          <w:szCs w:val="18"/>
        </w:rPr>
      </w:pPr>
    </w:p>
    <w:p>
      <w:pPr>
        <w:pStyle w:val="Heading4"/>
        <w:spacing w:line="240" w:lineRule="auto" w:before="26"/>
        <w:ind w:left="234" w:right="89"/>
        <w:jc w:val="left"/>
        <w:rPr>
          <w:b w:val="0"/>
          <w:bCs w:val="0"/>
        </w:rPr>
      </w:pPr>
      <w:bookmarkStart w:name="二、任职情况" w:id="95"/>
      <w:bookmarkEnd w:id="95"/>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spacing w:before="0"/>
        <w:ind w:left="233" w:right="89"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spacing w:before="124"/>
        <w:ind w:left="654" w:right="8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、董事会成员</w:t>
      </w:r>
    </w:p>
    <w:p>
      <w:pPr>
        <w:spacing w:line="345" w:lineRule="auto" w:before="109"/>
        <w:ind w:left="233" w:right="89" w:firstLine="420"/>
        <w:jc w:val="left"/>
        <w:rPr>
          <w:rFonts w:ascii="宋体" w:hAnsi="宋体" w:cs="宋体" w:eastAsia="宋体" w:hint="default"/>
          <w:sz w:val="18"/>
          <w:szCs w:val="18"/>
        </w:rPr>
      </w:pPr>
      <w:r>
        <w:rPr>
          <w:rFonts w:ascii="宋体" w:hAnsi="宋体" w:cs="宋体" w:eastAsia="宋体" w:hint="default"/>
          <w:sz w:val="18"/>
          <w:szCs w:val="18"/>
        </w:rPr>
        <w:t>郑海涛</w:t>
      </w:r>
      <w:r>
        <w:rPr>
          <w:rFonts w:ascii="宋体" w:hAnsi="宋体" w:cs="宋体" w:eastAsia="宋体" w:hint="default"/>
          <w:spacing w:val="2"/>
          <w:sz w:val="18"/>
          <w:szCs w:val="18"/>
        </w:rPr>
        <w:t> </w:t>
      </w:r>
      <w:r>
        <w:rPr>
          <w:rFonts w:ascii="宋体" w:hAnsi="宋体" w:cs="宋体" w:eastAsia="宋体" w:hint="default"/>
          <w:spacing w:val="-5"/>
          <w:sz w:val="18"/>
          <w:szCs w:val="18"/>
        </w:rPr>
        <w:t>先生，董事长，总经理，</w:t>
      </w:r>
      <w:r>
        <w:rPr>
          <w:rFonts w:ascii="Times New Roman" w:hAnsi="Times New Roman" w:cs="Times New Roman" w:eastAsia="Times New Roman" w:hint="default"/>
          <w:spacing w:val="-5"/>
          <w:sz w:val="18"/>
          <w:szCs w:val="18"/>
        </w:rPr>
        <w:t>1964</w:t>
      </w:r>
      <w:r>
        <w:rPr>
          <w:rFonts w:ascii="宋体" w:hAnsi="宋体" w:cs="宋体" w:eastAsia="宋体" w:hint="default"/>
          <w:spacing w:val="-5"/>
          <w:sz w:val="18"/>
          <w:szCs w:val="18"/>
        </w:rPr>
        <w:t>年出生，硕士学位。郑海涛先生于</w:t>
      </w:r>
      <w:r>
        <w:rPr>
          <w:rFonts w:ascii="Times New Roman" w:hAnsi="Times New Roman" w:cs="Times New Roman" w:eastAsia="Times New Roman" w:hint="default"/>
          <w:spacing w:val="-5"/>
          <w:sz w:val="18"/>
          <w:szCs w:val="18"/>
        </w:rPr>
        <w:t>2000</w:t>
      </w:r>
      <w:r>
        <w:rPr>
          <w:rFonts w:ascii="宋体" w:hAnsi="宋体" w:cs="宋体" w:eastAsia="宋体" w:hint="default"/>
          <w:spacing w:val="-5"/>
          <w:sz w:val="18"/>
          <w:szCs w:val="18"/>
        </w:rPr>
        <w:t>年创办了公司前身北京自清科技有限公司，</w:t>
      </w:r>
      <w:r>
        <w:rPr>
          <w:rFonts w:ascii="宋体" w:hAnsi="宋体" w:cs="宋体" w:eastAsia="宋体" w:hint="default"/>
          <w:sz w:val="18"/>
          <w:szCs w:val="18"/>
        </w:rPr>
        <w:t> 并出任公司董事长兼总经理至今。郑海涛先生在</w:t>
      </w:r>
      <w:r>
        <w:rPr>
          <w:rFonts w:ascii="Times New Roman" w:hAnsi="Times New Roman" w:cs="Times New Roman" w:eastAsia="Times New Roman" w:hint="default"/>
          <w:sz w:val="18"/>
          <w:szCs w:val="18"/>
        </w:rPr>
        <w:t>2003</w:t>
      </w:r>
      <w:r>
        <w:rPr>
          <w:rFonts w:ascii="宋体" w:hAnsi="宋体" w:cs="宋体" w:eastAsia="宋体" w:hint="default"/>
          <w:sz w:val="18"/>
          <w:szCs w:val="18"/>
        </w:rPr>
        <w:t>年第二届中关村优秀企业家、创业者评选活动中获</w:t>
      </w:r>
      <w:r>
        <w:rPr>
          <w:rFonts w:ascii="Times New Roman" w:hAnsi="Times New Roman" w:cs="Times New Roman" w:eastAsia="Times New Roman" w:hint="default"/>
          <w:sz w:val="18"/>
          <w:szCs w:val="18"/>
        </w:rPr>
        <w:t>“</w:t>
      </w:r>
      <w:r>
        <w:rPr>
          <w:rFonts w:ascii="宋体" w:hAnsi="宋体" w:cs="宋体" w:eastAsia="宋体" w:hint="default"/>
          <w:sz w:val="18"/>
          <w:szCs w:val="18"/>
        </w:rPr>
        <w:t>优秀创业者</w:t>
      </w:r>
      <w:r>
        <w:rPr>
          <w:rFonts w:ascii="Times New Roman" w:hAnsi="Times New Roman" w:cs="Times New Roman" w:eastAsia="Times New Roman" w:hint="default"/>
          <w:sz w:val="18"/>
          <w:szCs w:val="18"/>
        </w:rPr>
        <w:t>”</w:t>
      </w:r>
      <w:r>
        <w:rPr>
          <w:rFonts w:ascii="宋体" w:hAnsi="宋体" w:cs="宋体" w:eastAsia="宋体" w:hint="default"/>
          <w:sz w:val="18"/>
          <w:szCs w:val="18"/>
        </w:rPr>
        <w:t>称号。</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月，获授</w:t>
      </w:r>
      <w:r>
        <w:rPr>
          <w:rFonts w:ascii="Times New Roman" w:hAnsi="Times New Roman" w:cs="Times New Roman" w:eastAsia="Times New Roman" w:hint="default"/>
          <w:sz w:val="18"/>
          <w:szCs w:val="18"/>
        </w:rPr>
        <w:t>“</w:t>
      </w:r>
      <w:r>
        <w:rPr>
          <w:rFonts w:ascii="宋体" w:hAnsi="宋体" w:cs="宋体" w:eastAsia="宋体" w:hint="default"/>
          <w:sz w:val="18"/>
          <w:szCs w:val="18"/>
        </w:rPr>
        <w:t>北京市优秀青年企业家</w:t>
      </w:r>
      <w:r>
        <w:rPr>
          <w:rFonts w:ascii="Times New Roman" w:hAnsi="Times New Roman" w:cs="Times New Roman" w:eastAsia="Times New Roman" w:hint="default"/>
          <w:sz w:val="18"/>
          <w:szCs w:val="18"/>
        </w:rPr>
        <w:t>”</w:t>
      </w:r>
      <w:r>
        <w:rPr>
          <w:rFonts w:ascii="宋体" w:hAnsi="宋体" w:cs="宋体" w:eastAsia="宋体" w:hint="default"/>
          <w:sz w:val="18"/>
          <w:szCs w:val="18"/>
        </w:rPr>
        <w:t>荣誉称号。</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月，被评为</w:t>
      </w:r>
      <w:r>
        <w:rPr>
          <w:rFonts w:ascii="Times New Roman" w:hAnsi="Times New Roman" w:cs="Times New Roman" w:eastAsia="Times New Roman" w:hint="default"/>
          <w:sz w:val="18"/>
          <w:szCs w:val="18"/>
        </w:rPr>
        <w:t>“2008</w:t>
      </w:r>
      <w:r>
        <w:rPr>
          <w:rFonts w:ascii="宋体" w:hAnsi="宋体" w:cs="宋体" w:eastAsia="宋体" w:hint="default"/>
          <w:sz w:val="18"/>
          <w:szCs w:val="18"/>
        </w:rPr>
        <w:t>广电行业十大企业风云人物</w:t>
      </w:r>
      <w:r>
        <w:rPr>
          <w:rFonts w:ascii="Times New Roman" w:hAnsi="Times New Roman" w:cs="Times New Roman" w:eastAsia="Times New Roman" w:hint="default"/>
          <w:sz w:val="18"/>
          <w:szCs w:val="18"/>
        </w:rPr>
        <w:t>”</w:t>
      </w:r>
      <w:r>
        <w:rPr>
          <w:rFonts w:ascii="宋体" w:hAnsi="宋体" w:cs="宋体" w:eastAsia="宋体" w:hint="default"/>
          <w:sz w:val="18"/>
          <w:szCs w:val="18"/>
        </w:rPr>
        <w:t>。郑海涛先生</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2"/>
          <w:sz w:val="18"/>
          <w:szCs w:val="18"/>
        </w:rPr>
        <w:t>董事职务经公司</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日召开的</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年第二次临时股东大会选举产生，于</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21</w:t>
      </w:r>
      <w:r>
        <w:rPr>
          <w:rFonts w:ascii="宋体" w:hAnsi="宋体" w:cs="宋体" w:eastAsia="宋体" w:hint="default"/>
          <w:spacing w:val="-2"/>
          <w:sz w:val="18"/>
          <w:szCs w:val="18"/>
        </w:rPr>
        <w:t>日召开的第三届董事会第一次</w:t>
      </w:r>
      <w:r>
        <w:rPr>
          <w:rFonts w:ascii="宋体" w:hAnsi="宋体" w:cs="宋体" w:eastAsia="宋体" w:hint="default"/>
          <w:spacing w:val="-44"/>
          <w:sz w:val="18"/>
          <w:szCs w:val="18"/>
        </w:rPr>
        <w:t> </w:t>
      </w:r>
      <w:r>
        <w:rPr>
          <w:rFonts w:ascii="宋体" w:hAnsi="宋体" w:cs="宋体" w:eastAsia="宋体" w:hint="default"/>
          <w:sz w:val="18"/>
          <w:szCs w:val="18"/>
        </w:rPr>
        <w:t>会议被选举为总经理，任期三年。</w:t>
      </w:r>
    </w:p>
    <w:p>
      <w:pPr>
        <w:spacing w:line="345" w:lineRule="auto" w:before="44"/>
        <w:ind w:left="233" w:right="230" w:firstLine="420"/>
        <w:jc w:val="both"/>
        <w:rPr>
          <w:rFonts w:ascii="宋体" w:hAnsi="宋体" w:cs="宋体" w:eastAsia="宋体" w:hint="default"/>
          <w:sz w:val="18"/>
          <w:szCs w:val="18"/>
        </w:rPr>
      </w:pPr>
      <w:r>
        <w:rPr>
          <w:rFonts w:ascii="宋体" w:hAnsi="宋体" w:cs="宋体" w:eastAsia="宋体" w:hint="default"/>
          <w:sz w:val="18"/>
          <w:szCs w:val="18"/>
        </w:rPr>
        <w:t>梅萌</w:t>
      </w:r>
      <w:r>
        <w:rPr>
          <w:rFonts w:ascii="宋体" w:hAnsi="宋体" w:cs="宋体" w:eastAsia="宋体" w:hint="default"/>
          <w:spacing w:val="-50"/>
          <w:sz w:val="18"/>
          <w:szCs w:val="18"/>
        </w:rPr>
        <w:t> </w:t>
      </w:r>
      <w:r>
        <w:rPr>
          <w:rFonts w:ascii="宋体" w:hAnsi="宋体" w:cs="宋体" w:eastAsia="宋体" w:hint="default"/>
          <w:sz w:val="18"/>
          <w:szCs w:val="18"/>
        </w:rPr>
        <w:t>先生，董事，</w:t>
      </w:r>
      <w:r>
        <w:rPr>
          <w:rFonts w:ascii="Times New Roman" w:hAnsi="Times New Roman" w:cs="Times New Roman" w:eastAsia="Times New Roman" w:hint="default"/>
          <w:sz w:val="18"/>
          <w:szCs w:val="18"/>
        </w:rPr>
        <w:t>1954</w:t>
      </w:r>
      <w:r>
        <w:rPr>
          <w:rFonts w:ascii="宋体" w:hAnsi="宋体" w:cs="宋体" w:eastAsia="宋体" w:hint="default"/>
          <w:sz w:val="18"/>
          <w:szCs w:val="18"/>
        </w:rPr>
        <w:t>年出生，本科学历。历任清华大学校团委副书记、清华大学校长办公室主任、清华大学教育基 金会副秘书长等职务。现任公司董事、清华科技园发展中心主任，启迪控股股份有限公司（原</w:t>
      </w:r>
      <w:r>
        <w:rPr>
          <w:rFonts w:ascii="Times New Roman" w:hAnsi="Times New Roman" w:cs="Times New Roman" w:eastAsia="Times New Roman" w:hint="default"/>
          <w:sz w:val="18"/>
          <w:szCs w:val="18"/>
        </w:rPr>
        <w:t>“</w:t>
      </w:r>
      <w:r>
        <w:rPr>
          <w:rFonts w:ascii="宋体" w:hAnsi="宋体" w:cs="宋体" w:eastAsia="宋体" w:hint="default"/>
          <w:sz w:val="18"/>
          <w:szCs w:val="18"/>
        </w:rPr>
        <w:t>北京清华科技园建设股份有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）董事长、启迪创业董事长、清华科技园董事长。梅萌先生董事任职经公司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年第二次临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时股东大会选举产生，任期三年。</w:t>
      </w:r>
    </w:p>
    <w:p>
      <w:pPr>
        <w:spacing w:line="345" w:lineRule="auto" w:before="44"/>
        <w:ind w:left="233" w:right="142" w:firstLine="420"/>
        <w:jc w:val="both"/>
        <w:rPr>
          <w:rFonts w:ascii="宋体" w:hAnsi="宋体" w:cs="宋体" w:eastAsia="宋体" w:hint="default"/>
          <w:sz w:val="18"/>
          <w:szCs w:val="18"/>
        </w:rPr>
      </w:pPr>
      <w:r>
        <w:rPr>
          <w:rFonts w:ascii="宋体" w:hAnsi="宋体" w:cs="宋体" w:eastAsia="宋体" w:hint="default"/>
          <w:sz w:val="18"/>
          <w:szCs w:val="18"/>
        </w:rPr>
        <w:t>宿玉文</w:t>
      </w:r>
      <w:r>
        <w:rPr>
          <w:rFonts w:ascii="宋体" w:hAnsi="宋体" w:cs="宋体" w:eastAsia="宋体" w:hint="default"/>
          <w:spacing w:val="-33"/>
          <w:sz w:val="18"/>
          <w:szCs w:val="18"/>
        </w:rPr>
        <w:t> </w:t>
      </w:r>
      <w:r>
        <w:rPr>
          <w:rFonts w:ascii="宋体" w:hAnsi="宋体" w:cs="宋体" w:eastAsia="宋体" w:hint="default"/>
          <w:sz w:val="18"/>
          <w:szCs w:val="18"/>
        </w:rPr>
        <w:t>先生，董事，副总经理，</w:t>
      </w:r>
      <w:r>
        <w:rPr>
          <w:rFonts w:ascii="Times New Roman" w:hAnsi="Times New Roman" w:cs="Times New Roman" w:eastAsia="Times New Roman" w:hint="default"/>
          <w:sz w:val="18"/>
          <w:szCs w:val="18"/>
        </w:rPr>
        <w:t>1973</w:t>
      </w:r>
      <w:r>
        <w:rPr>
          <w:rFonts w:ascii="宋体" w:hAnsi="宋体" w:cs="宋体" w:eastAsia="宋体" w:hint="default"/>
          <w:sz w:val="18"/>
          <w:szCs w:val="18"/>
        </w:rPr>
        <w:t>年出生，研究生学历，主要研究领域为数字电视传输、媒体内容保护和增值业务 </w:t>
      </w:r>
      <w:r>
        <w:rPr>
          <w:rFonts w:ascii="宋体" w:hAnsi="宋体" w:cs="宋体" w:eastAsia="宋体" w:hint="default"/>
          <w:spacing w:val="-5"/>
          <w:sz w:val="18"/>
          <w:szCs w:val="18"/>
        </w:rPr>
        <w:t>技术，具有丰富的项目组织和管理经验，中国电子视像行业协会专家委员会委员。曾任中兴通讯科技有限公司研发人员。</w:t>
      </w:r>
      <w:r>
        <w:rPr>
          <w:rFonts w:ascii="Times New Roman" w:hAnsi="Times New Roman" w:cs="Times New Roman" w:eastAsia="Times New Roman" w:hint="default"/>
          <w:spacing w:val="-5"/>
          <w:sz w:val="18"/>
          <w:szCs w:val="18"/>
        </w:rPr>
        <w:t>2001</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pacing w:val="-2"/>
          <w:sz w:val="18"/>
          <w:szCs w:val="18"/>
        </w:rPr>
        <w:t>年加入本公司，先后担任项目经理、部门经理，现担任公司董事、副总经理。宿玉文先生董事职务经公司</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日召</w:t>
      </w:r>
      <w:r>
        <w:rPr>
          <w:rFonts w:ascii="宋体" w:hAnsi="宋体" w:cs="宋体" w:eastAsia="宋体" w:hint="default"/>
          <w:spacing w:val="-57"/>
          <w:sz w:val="18"/>
          <w:szCs w:val="18"/>
        </w:rPr>
        <w:t> </w:t>
      </w:r>
      <w:r>
        <w:rPr>
          <w:rFonts w:ascii="宋体" w:hAnsi="宋体" w:cs="宋体" w:eastAsia="宋体" w:hint="default"/>
          <w:spacing w:val="-3"/>
          <w:sz w:val="18"/>
          <w:szCs w:val="18"/>
        </w:rPr>
        <w:t>开的</w:t>
      </w:r>
      <w:r>
        <w:rPr>
          <w:rFonts w:ascii="Times New Roman" w:hAnsi="Times New Roman" w:cs="Times New Roman" w:eastAsia="Times New Roman" w:hint="default"/>
          <w:spacing w:val="-3"/>
          <w:sz w:val="18"/>
          <w:szCs w:val="18"/>
        </w:rPr>
        <w:t>2013</w:t>
      </w:r>
      <w:r>
        <w:rPr>
          <w:rFonts w:ascii="宋体" w:hAnsi="宋体" w:cs="宋体" w:eastAsia="宋体" w:hint="default"/>
          <w:spacing w:val="-3"/>
          <w:sz w:val="18"/>
          <w:szCs w:val="18"/>
        </w:rPr>
        <w:t>年第二次临时股东大会选举产生，于</w:t>
      </w:r>
      <w:r>
        <w:rPr>
          <w:rFonts w:ascii="Times New Roman" w:hAnsi="Times New Roman" w:cs="Times New Roman" w:eastAsia="Times New Roman" w:hint="default"/>
          <w:spacing w:val="-3"/>
          <w:sz w:val="18"/>
          <w:szCs w:val="18"/>
        </w:rPr>
        <w:t>2013</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21</w:t>
      </w:r>
      <w:r>
        <w:rPr>
          <w:rFonts w:ascii="宋体" w:hAnsi="宋体" w:cs="宋体" w:eastAsia="宋体" w:hint="default"/>
          <w:spacing w:val="-3"/>
          <w:sz w:val="18"/>
          <w:szCs w:val="18"/>
        </w:rPr>
        <w:t>日召开的第三届董事会第一次会议被选举为副总经理，任期三年。</w:t>
      </w:r>
    </w:p>
    <w:p>
      <w:pPr>
        <w:spacing w:line="345" w:lineRule="auto" w:before="22"/>
        <w:ind w:left="234" w:right="239" w:firstLine="420"/>
        <w:jc w:val="both"/>
        <w:rPr>
          <w:rFonts w:ascii="宋体" w:hAnsi="宋体" w:cs="宋体" w:eastAsia="宋体" w:hint="default"/>
          <w:sz w:val="18"/>
          <w:szCs w:val="18"/>
        </w:rPr>
      </w:pPr>
      <w:r>
        <w:rPr>
          <w:rFonts w:ascii="宋体" w:hAnsi="宋体" w:cs="宋体" w:eastAsia="宋体" w:hint="default"/>
          <w:sz w:val="18"/>
          <w:szCs w:val="18"/>
        </w:rPr>
        <w:t>张怀雨 先生，董事，副总经理，</w:t>
      </w:r>
      <w:r>
        <w:rPr>
          <w:rFonts w:ascii="Times New Roman" w:hAnsi="Times New Roman" w:cs="Times New Roman" w:eastAsia="Times New Roman" w:hint="default"/>
          <w:sz w:val="18"/>
          <w:szCs w:val="18"/>
        </w:rPr>
        <w:t>1968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年出生，大专学历。历任重庆傲能电子科技有限公司区域经理、中广数据广播 网络科技有限公司网络运营部总监、广州中广万纬信息技术有限公司总经理。</w:t>
      </w:r>
      <w:r>
        <w:rPr>
          <w:rFonts w:ascii="Times New Roman" w:hAnsi="Times New Roman" w:cs="Times New Roman" w:eastAsia="Times New Roman" w:hint="default"/>
          <w:sz w:val="18"/>
          <w:szCs w:val="18"/>
        </w:rPr>
        <w:t>2005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月加入本公司，历任公司董事、副总</w:t>
      </w:r>
    </w:p>
    <w:p>
      <w:pPr>
        <w:spacing w:after="0" w:line="345" w:lineRule="auto"/>
        <w:jc w:val="both"/>
        <w:rPr>
          <w:rFonts w:ascii="宋体" w:hAnsi="宋体" w:cs="宋体" w:eastAsia="宋体" w:hint="default"/>
          <w:sz w:val="18"/>
          <w:szCs w:val="18"/>
        </w:rPr>
        <w:sectPr>
          <w:pgSz w:w="11910" w:h="16840"/>
          <w:pgMar w:header="0" w:footer="1226" w:top="780" w:bottom="1420" w:left="900" w:right="900"/>
        </w:sectPr>
      </w:pPr>
    </w:p>
    <w:p>
      <w:pPr>
        <w:tabs>
          <w:tab w:pos="8129" w:val="left" w:leader="none"/>
        </w:tabs>
        <w:spacing w:before="23"/>
        <w:ind w:left="207" w:right="97"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3"/>
          <w:szCs w:val="23"/>
        </w:rPr>
      </w:pPr>
    </w:p>
    <w:p>
      <w:pPr>
        <w:spacing w:line="345" w:lineRule="auto" w:before="44"/>
        <w:ind w:left="153" w:right="97" w:firstLine="0"/>
        <w:jc w:val="left"/>
        <w:rPr>
          <w:rFonts w:ascii="宋体" w:hAnsi="宋体" w:cs="宋体" w:eastAsia="宋体" w:hint="default"/>
          <w:sz w:val="18"/>
          <w:szCs w:val="18"/>
        </w:rPr>
      </w:pPr>
      <w:r>
        <w:rPr>
          <w:rFonts w:ascii="宋体" w:hAnsi="宋体" w:cs="宋体" w:eastAsia="宋体" w:hint="default"/>
          <w:spacing w:val="-2"/>
          <w:sz w:val="18"/>
          <w:szCs w:val="18"/>
        </w:rPr>
        <w:t>经理。张怀雨先生董事职务经公司</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日召开的</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年第二次临时股东大会选举产生，于</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21</w:t>
      </w:r>
      <w:r>
        <w:rPr>
          <w:rFonts w:ascii="宋体" w:hAnsi="宋体" w:cs="宋体" w:eastAsia="宋体" w:hint="default"/>
          <w:spacing w:val="-2"/>
          <w:sz w:val="18"/>
          <w:szCs w:val="18"/>
        </w:rPr>
        <w:t>日召开的第</w:t>
      </w:r>
      <w:r>
        <w:rPr>
          <w:rFonts w:ascii="宋体" w:hAnsi="宋体" w:cs="宋体" w:eastAsia="宋体" w:hint="default"/>
          <w:spacing w:val="-44"/>
          <w:sz w:val="18"/>
          <w:szCs w:val="18"/>
        </w:rPr>
        <w:t> </w:t>
      </w:r>
      <w:r>
        <w:rPr>
          <w:rFonts w:ascii="宋体" w:hAnsi="宋体" w:cs="宋体" w:eastAsia="宋体" w:hint="default"/>
          <w:sz w:val="18"/>
          <w:szCs w:val="18"/>
        </w:rPr>
        <w:t>三届董事会第一次会议被选举为副总经理，任期三年。</w:t>
      </w:r>
    </w:p>
    <w:p>
      <w:pPr>
        <w:spacing w:line="350" w:lineRule="auto" w:before="44"/>
        <w:ind w:left="154" w:right="97" w:firstLine="420"/>
        <w:jc w:val="left"/>
        <w:rPr>
          <w:rFonts w:ascii="宋体" w:hAnsi="宋体" w:cs="宋体" w:eastAsia="宋体" w:hint="default"/>
          <w:sz w:val="18"/>
          <w:szCs w:val="18"/>
        </w:rPr>
      </w:pPr>
      <w:r>
        <w:rPr>
          <w:rFonts w:ascii="宋体" w:hAnsi="宋体" w:cs="宋体" w:eastAsia="宋体" w:hint="default"/>
          <w:sz w:val="18"/>
          <w:szCs w:val="18"/>
        </w:rPr>
        <w:t>刘永祥</w:t>
      </w:r>
      <w:r>
        <w:rPr>
          <w:rFonts w:ascii="宋体" w:hAnsi="宋体" w:cs="宋体" w:eastAsia="宋体" w:hint="default"/>
          <w:spacing w:val="25"/>
          <w:sz w:val="18"/>
          <w:szCs w:val="18"/>
        </w:rPr>
        <w:t> </w:t>
      </w:r>
      <w:r>
        <w:rPr>
          <w:rFonts w:ascii="宋体" w:hAnsi="宋体" w:cs="宋体" w:eastAsia="宋体" w:hint="default"/>
          <w:sz w:val="18"/>
          <w:szCs w:val="18"/>
        </w:rPr>
        <w:t>先生，独立董事，</w:t>
      </w:r>
      <w:r>
        <w:rPr>
          <w:rFonts w:ascii="Times New Roman" w:hAnsi="Times New Roman" w:cs="Times New Roman" w:eastAsia="Times New Roman" w:hint="default"/>
          <w:sz w:val="18"/>
          <w:szCs w:val="18"/>
        </w:rPr>
        <w:t>1962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月生，中共党员，经济学（会计学）硕士。现任北方工业大学经济管理学院院长， </w:t>
      </w:r>
      <w:r>
        <w:rPr>
          <w:rFonts w:ascii="宋体" w:hAnsi="宋体" w:cs="宋体" w:eastAsia="宋体" w:hint="default"/>
          <w:spacing w:val="-2"/>
          <w:sz w:val="18"/>
          <w:szCs w:val="18"/>
        </w:rPr>
        <w:t>教授。兼任北京审计学会石景山工作委员会委员、北方工业大学学术委员会委员、北方工业大学学位委员会委员、《北方工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0"/>
          <w:sz w:val="18"/>
          <w:szCs w:val="18"/>
        </w:rPr>
        <w:t>业大学学报》编委会委员、宁夏东方钽业股份有限公司独立董事等。中国注册会计师（非执业会员，证书编号：</w:t>
      </w:r>
      <w:r>
        <w:rPr>
          <w:rFonts w:ascii="Times New Roman" w:hAnsi="Times New Roman" w:cs="Times New Roman" w:eastAsia="Times New Roman" w:hint="default"/>
          <w:spacing w:val="-10"/>
          <w:sz w:val="18"/>
          <w:szCs w:val="18"/>
        </w:rPr>
        <w:t>142009A494</w:t>
      </w:r>
      <w:r>
        <w:rPr>
          <w:rFonts w:ascii="宋体" w:hAnsi="宋体" w:cs="宋体" w:eastAsia="宋体" w:hint="default"/>
          <w:spacing w:val="-10"/>
          <w:sz w:val="18"/>
          <w:szCs w:val="18"/>
        </w:rPr>
        <w:t>）。</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1996</w:t>
      </w:r>
      <w:r>
        <w:rPr>
          <w:rFonts w:ascii="宋体" w:hAnsi="宋体" w:cs="宋体" w:eastAsia="宋体" w:hint="default"/>
          <w:sz w:val="18"/>
          <w:szCs w:val="18"/>
        </w:rPr>
        <w:t>年被国家人事部批准为</w:t>
      </w:r>
      <w:r>
        <w:rPr>
          <w:rFonts w:ascii="Times New Roman" w:hAnsi="Times New Roman" w:cs="Times New Roman" w:eastAsia="Times New Roman" w:hint="default"/>
          <w:sz w:val="18"/>
          <w:szCs w:val="18"/>
        </w:rPr>
        <w:t>“</w:t>
      </w:r>
      <w:r>
        <w:rPr>
          <w:rFonts w:ascii="宋体" w:hAnsi="宋体" w:cs="宋体" w:eastAsia="宋体" w:hint="default"/>
          <w:sz w:val="18"/>
          <w:szCs w:val="18"/>
        </w:rPr>
        <w:t>有突出贡献的中青年科学、技术、管理专家</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2006</w:t>
      </w:r>
      <w:r>
        <w:rPr>
          <w:rFonts w:ascii="宋体" w:hAnsi="宋体" w:cs="宋体" w:eastAsia="宋体" w:hint="default"/>
          <w:sz w:val="18"/>
          <w:szCs w:val="18"/>
        </w:rPr>
        <w:t>年入选北京市属高校中青年骨干教师；</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年获</w:t>
      </w:r>
      <w:r>
        <w:rPr>
          <w:rFonts w:ascii="Times New Roman" w:hAnsi="Times New Roman" w:cs="Times New Roman" w:eastAsia="Times New Roman" w:hint="default"/>
          <w:sz w:val="18"/>
          <w:szCs w:val="18"/>
        </w:rPr>
        <w:t>“</w:t>
      </w:r>
      <w:r>
        <w:rPr>
          <w:rFonts w:ascii="宋体" w:hAnsi="宋体" w:cs="宋体" w:eastAsia="宋体" w:hint="default"/>
          <w:sz w:val="18"/>
          <w:szCs w:val="18"/>
        </w:rPr>
        <w:t>第二届北京市高等学校教学名师奖</w:t>
      </w:r>
      <w:r>
        <w:rPr>
          <w:rFonts w:ascii="Times New Roman" w:hAnsi="Times New Roman" w:cs="Times New Roman" w:eastAsia="Times New Roman" w:hint="default"/>
          <w:sz w:val="18"/>
          <w:szCs w:val="18"/>
        </w:rPr>
        <w:t>”</w:t>
      </w:r>
      <w:r>
        <w:rPr>
          <w:rFonts w:ascii="宋体" w:hAnsi="宋体" w:cs="宋体" w:eastAsia="宋体" w:hint="default"/>
          <w:sz w:val="18"/>
          <w:szCs w:val="18"/>
        </w:rPr>
        <w:t>。刘永祥先生经</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年第二次临时股东大会被选举为第三届 董事会独立董事，任期三年。</w:t>
      </w:r>
    </w:p>
    <w:p>
      <w:pPr>
        <w:spacing w:before="40"/>
        <w:ind w:left="574" w:right="97" w:firstLine="0"/>
        <w:jc w:val="left"/>
        <w:rPr>
          <w:rFonts w:ascii="宋体" w:hAnsi="宋体" w:cs="宋体" w:eastAsia="宋体" w:hint="default"/>
          <w:sz w:val="18"/>
          <w:szCs w:val="18"/>
        </w:rPr>
      </w:pPr>
      <w:r>
        <w:rPr>
          <w:rFonts w:ascii="宋体" w:hAnsi="宋体" w:cs="宋体" w:eastAsia="宋体" w:hint="default"/>
          <w:sz w:val="18"/>
          <w:szCs w:val="18"/>
        </w:rPr>
        <w:t>林峰 先生，独立董事，</w:t>
      </w:r>
      <w:r>
        <w:rPr>
          <w:rFonts w:ascii="Times New Roman" w:hAnsi="Times New Roman" w:cs="Times New Roman" w:eastAsia="Times New Roman" w:hint="default"/>
          <w:sz w:val="18"/>
          <w:szCs w:val="18"/>
        </w:rPr>
        <w:t>1962 </w:t>
      </w:r>
      <w:r>
        <w:rPr>
          <w:rFonts w:ascii="宋体" w:hAnsi="宋体" w:cs="宋体" w:eastAsia="宋体" w:hint="default"/>
          <w:sz w:val="18"/>
          <w:szCs w:val="18"/>
        </w:rPr>
        <w:t>年</w:t>
      </w:r>
      <w:r>
        <w:rPr>
          <w:rFonts w:ascii="宋体" w:hAnsi="宋体" w:cs="宋体" w:eastAsia="宋体" w:hint="default"/>
          <w:spacing w:val="-11"/>
          <w:sz w:val="18"/>
          <w:szCs w:val="18"/>
        </w:rPr>
        <w:t> </w:t>
      </w:r>
      <w:r>
        <w:rPr>
          <w:rFonts w:ascii="宋体" w:hAnsi="宋体" w:cs="宋体" w:eastAsia="宋体" w:hint="default"/>
          <w:sz w:val="18"/>
          <w:szCs w:val="18"/>
        </w:rPr>
        <w:t>出生，本科学历，</w:t>
      </w:r>
      <w:r>
        <w:rPr>
          <w:rFonts w:ascii="Times New Roman" w:hAnsi="Times New Roman" w:cs="Times New Roman" w:eastAsia="Times New Roman" w:hint="default"/>
          <w:sz w:val="18"/>
          <w:szCs w:val="18"/>
        </w:rPr>
        <w:t>2007</w:t>
      </w:r>
      <w:r>
        <w:rPr>
          <w:rFonts w:ascii="宋体" w:hAnsi="宋体" w:cs="宋体" w:eastAsia="宋体" w:hint="default"/>
          <w:sz w:val="18"/>
          <w:szCs w:val="18"/>
        </w:rPr>
        <w:t>年至今担任北京中视利通科技有限公司董事长。经公司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p>
      <w:pPr>
        <w:spacing w:line="345" w:lineRule="auto" w:before="109"/>
        <w:ind w:left="573" w:right="213" w:hanging="42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年第二次临时股东大会选举成为公司独立董事，任期三年。 张锡盛先生，独立董事，博士，北京清芯华创投资管理有限公司总裁、合伙人。历任美国艾克塞科科技公司董事长、</w:t>
      </w:r>
    </w:p>
    <w:p>
      <w:pPr>
        <w:spacing w:line="345" w:lineRule="auto" w:before="44"/>
        <w:ind w:left="153" w:right="183" w:firstLine="0"/>
        <w:jc w:val="left"/>
        <w:rPr>
          <w:rFonts w:ascii="宋体" w:hAnsi="宋体" w:cs="宋体" w:eastAsia="宋体" w:hint="default"/>
          <w:sz w:val="18"/>
          <w:szCs w:val="18"/>
        </w:rPr>
      </w:pPr>
      <w:r>
        <w:rPr>
          <w:rFonts w:ascii="宋体" w:hAnsi="宋体" w:cs="宋体" w:eastAsia="宋体" w:hint="default"/>
          <w:sz w:val="18"/>
          <w:szCs w:val="18"/>
        </w:rPr>
        <w:t>美国安捷伦公司电路仿真模型部全球市场经理，北京青石华山投资咨询有限公司合伙人。经公司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年第一次临时股东大会选举成为公司独立董事，任期三年。</w:t>
      </w:r>
    </w:p>
    <w:p>
      <w:pPr>
        <w:spacing w:before="44"/>
        <w:ind w:left="574" w:right="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、监事会成员</w:t>
      </w:r>
    </w:p>
    <w:p>
      <w:pPr>
        <w:spacing w:line="345" w:lineRule="auto" w:before="109"/>
        <w:ind w:left="153" w:right="192" w:firstLine="420"/>
        <w:jc w:val="both"/>
        <w:rPr>
          <w:rFonts w:ascii="宋体" w:hAnsi="宋体" w:cs="宋体" w:eastAsia="宋体" w:hint="default"/>
          <w:sz w:val="18"/>
          <w:szCs w:val="18"/>
        </w:rPr>
      </w:pPr>
      <w:r>
        <w:rPr>
          <w:rFonts w:ascii="宋体" w:hAnsi="宋体" w:cs="宋体" w:eastAsia="宋体" w:hint="default"/>
          <w:sz w:val="18"/>
          <w:szCs w:val="18"/>
        </w:rPr>
        <w:t>周昕</w:t>
      </w:r>
      <w:r>
        <w:rPr>
          <w:rFonts w:ascii="宋体" w:hAnsi="宋体" w:cs="宋体" w:eastAsia="宋体" w:hint="default"/>
          <w:spacing w:val="-52"/>
          <w:sz w:val="18"/>
          <w:szCs w:val="18"/>
        </w:rPr>
        <w:t> </w:t>
      </w:r>
      <w:r>
        <w:rPr>
          <w:rFonts w:ascii="宋体" w:hAnsi="宋体" w:cs="宋体" w:eastAsia="宋体" w:hint="default"/>
          <w:sz w:val="18"/>
          <w:szCs w:val="18"/>
        </w:rPr>
        <w:t>先生，监事会主席，</w:t>
      </w:r>
      <w:r>
        <w:rPr>
          <w:rFonts w:ascii="Times New Roman" w:hAnsi="Times New Roman" w:cs="Times New Roman" w:eastAsia="Times New Roman" w:hint="default"/>
          <w:sz w:val="18"/>
          <w:szCs w:val="18"/>
        </w:rPr>
        <w:t>1973</w:t>
      </w:r>
      <w:r>
        <w:rPr>
          <w:rFonts w:ascii="宋体" w:hAnsi="宋体" w:cs="宋体" w:eastAsia="宋体" w:hint="default"/>
          <w:sz w:val="18"/>
          <w:szCs w:val="18"/>
        </w:rPr>
        <w:t>年出生，本科结业。曾任西安仪表厂技术中心开发所研发工程师、本公司研发部主任工 </w:t>
      </w:r>
      <w:r>
        <w:rPr>
          <w:rFonts w:ascii="宋体" w:hAnsi="宋体" w:cs="宋体" w:eastAsia="宋体" w:hint="default"/>
          <w:spacing w:val="-5"/>
          <w:sz w:val="18"/>
          <w:szCs w:val="18"/>
        </w:rPr>
        <w:t>程师、拓展部部门经理、视频通讯事业部总经理，现任公司资源发展部经理。周昕先生监事任职由</w:t>
      </w:r>
      <w:r>
        <w:rPr>
          <w:rFonts w:ascii="Times New Roman" w:hAnsi="Times New Roman" w:cs="Times New Roman" w:eastAsia="Times New Roman" w:hint="default"/>
          <w:spacing w:val="-5"/>
          <w:sz w:val="18"/>
          <w:szCs w:val="18"/>
        </w:rPr>
        <w:t>2013</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10</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15</w:t>
      </w:r>
      <w:r>
        <w:rPr>
          <w:rFonts w:ascii="宋体" w:hAnsi="宋体" w:cs="宋体" w:eastAsia="宋体" w:hint="default"/>
          <w:spacing w:val="-5"/>
          <w:sz w:val="18"/>
          <w:szCs w:val="18"/>
        </w:rPr>
        <w:t>日召开的</w:t>
      </w:r>
      <w:r>
        <w:rPr>
          <w:rFonts w:ascii="Times New Roman" w:hAnsi="Times New Roman" w:cs="Times New Roman" w:eastAsia="Times New Roman" w:hint="default"/>
          <w:spacing w:val="-5"/>
          <w:sz w:val="18"/>
          <w:szCs w:val="18"/>
        </w:rPr>
        <w:t>2013</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6"/>
          <w:sz w:val="18"/>
          <w:szCs w:val="18"/>
        </w:rPr>
      </w:r>
      <w:r>
        <w:rPr>
          <w:rFonts w:ascii="宋体" w:hAnsi="宋体" w:cs="宋体" w:eastAsia="宋体" w:hint="default"/>
          <w:sz w:val="18"/>
          <w:szCs w:val="18"/>
        </w:rPr>
        <w:t>年第二次临时股东大会选举产生，任期三年。</w:t>
      </w:r>
    </w:p>
    <w:p>
      <w:pPr>
        <w:spacing w:line="360" w:lineRule="auto" w:before="44"/>
        <w:ind w:left="153" w:right="191" w:firstLine="420"/>
        <w:jc w:val="both"/>
        <w:rPr>
          <w:rFonts w:ascii="宋体" w:hAnsi="宋体" w:cs="宋体" w:eastAsia="宋体" w:hint="default"/>
          <w:sz w:val="18"/>
          <w:szCs w:val="18"/>
        </w:rPr>
      </w:pPr>
      <w:r>
        <w:rPr>
          <w:rFonts w:ascii="宋体" w:hAnsi="宋体" w:cs="宋体" w:eastAsia="宋体" w:hint="default"/>
          <w:sz w:val="18"/>
          <w:szCs w:val="18"/>
        </w:rPr>
        <w:t>邰志强</w:t>
      </w:r>
      <w:r>
        <w:rPr>
          <w:rFonts w:ascii="宋体" w:hAnsi="宋体" w:cs="宋体" w:eastAsia="宋体" w:hint="default"/>
          <w:spacing w:val="-51"/>
          <w:sz w:val="18"/>
          <w:szCs w:val="18"/>
        </w:rPr>
        <w:t> </w:t>
      </w:r>
      <w:r>
        <w:rPr>
          <w:rFonts w:ascii="宋体" w:hAnsi="宋体" w:cs="宋体" w:eastAsia="宋体" w:hint="default"/>
          <w:sz w:val="18"/>
          <w:szCs w:val="18"/>
        </w:rPr>
        <w:t>先生，监事，</w:t>
      </w:r>
      <w:r>
        <w:rPr>
          <w:rFonts w:ascii="Times New Roman" w:hAnsi="Times New Roman" w:cs="Times New Roman" w:eastAsia="Times New Roman" w:hint="default"/>
          <w:sz w:val="18"/>
          <w:szCs w:val="18"/>
        </w:rPr>
        <w:t>1965</w:t>
      </w:r>
      <w:r>
        <w:rPr>
          <w:rFonts w:ascii="宋体" w:hAnsi="宋体" w:cs="宋体" w:eastAsia="宋体" w:hint="default"/>
          <w:sz w:val="18"/>
          <w:szCs w:val="18"/>
        </w:rPr>
        <w:t>出生，研究生学历。曾任国务院发展研究中心助理研究员、北京清华科技园发展中心主任助 </w:t>
      </w:r>
      <w:r>
        <w:rPr>
          <w:rFonts w:ascii="宋体" w:hAnsi="宋体" w:cs="宋体" w:eastAsia="宋体" w:hint="default"/>
          <w:spacing w:val="-2"/>
          <w:sz w:val="18"/>
          <w:szCs w:val="18"/>
        </w:rPr>
        <w:t>理、清华科技园总经理、北京华大创业科技有限公司董事长等，现任清华科技园创业投资有限公司董事兼总经理、厦门海洋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实业（集团）股份有限公司董事长兼总经理、北京马力文化有限公司董事长、北京紫光百会科技有限公司董事长。邰志强先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生监事任职由</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年第二次临时股东大会选举产生，任期三年。</w:t>
      </w:r>
    </w:p>
    <w:p>
      <w:pPr>
        <w:spacing w:before="10"/>
        <w:ind w:left="573" w:right="97" w:firstLine="0"/>
        <w:jc w:val="left"/>
        <w:rPr>
          <w:rFonts w:ascii="宋体" w:hAnsi="宋体" w:cs="宋体" w:eastAsia="宋体" w:hint="default"/>
          <w:sz w:val="18"/>
          <w:szCs w:val="18"/>
        </w:rPr>
      </w:pPr>
      <w:r>
        <w:rPr>
          <w:rFonts w:ascii="宋体" w:hAnsi="宋体" w:cs="宋体" w:eastAsia="宋体" w:hint="default"/>
          <w:sz w:val="18"/>
          <w:szCs w:val="18"/>
        </w:rPr>
        <w:t>戴益钧</w:t>
      </w:r>
      <w:r>
        <w:rPr>
          <w:rFonts w:ascii="宋体" w:hAnsi="宋体" w:cs="宋体" w:eastAsia="宋体" w:hint="default"/>
          <w:spacing w:val="-54"/>
          <w:sz w:val="18"/>
          <w:szCs w:val="18"/>
        </w:rPr>
        <w:t> </w:t>
      </w:r>
      <w:r>
        <w:rPr>
          <w:rFonts w:ascii="宋体" w:hAnsi="宋体" w:cs="宋体" w:eastAsia="宋体" w:hint="default"/>
          <w:sz w:val="18"/>
          <w:szCs w:val="18"/>
        </w:rPr>
        <w:t>先生，职工监事，</w:t>
      </w:r>
      <w:r>
        <w:rPr>
          <w:rFonts w:ascii="Times New Roman" w:hAnsi="Times New Roman" w:cs="Times New Roman" w:eastAsia="Times New Roman" w:hint="default"/>
          <w:sz w:val="18"/>
          <w:szCs w:val="18"/>
        </w:rPr>
        <w:t>1975</w:t>
      </w:r>
      <w:r>
        <w:rPr>
          <w:rFonts w:ascii="宋体" w:hAnsi="宋体" w:cs="宋体" w:eastAsia="宋体" w:hint="default"/>
          <w:sz w:val="18"/>
          <w:szCs w:val="18"/>
        </w:rPr>
        <w:t>年出生，研究生学历。</w:t>
      </w:r>
      <w:r>
        <w:rPr>
          <w:rFonts w:ascii="Times New Roman" w:hAnsi="Times New Roman" w:cs="Times New Roman" w:eastAsia="Times New Roman" w:hint="default"/>
          <w:sz w:val="18"/>
          <w:szCs w:val="18"/>
        </w:rPr>
        <w:t>2005</w:t>
      </w:r>
      <w:r>
        <w:rPr>
          <w:rFonts w:ascii="宋体" w:hAnsi="宋体" w:cs="宋体" w:eastAsia="宋体" w:hint="default"/>
          <w:sz w:val="18"/>
          <w:szCs w:val="18"/>
        </w:rPr>
        <w:t>年加入公司，一直从事研发工作。戴益钧先生由</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p>
      <w:pPr>
        <w:spacing w:before="109"/>
        <w:ind w:left="153" w:right="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年第二次临时股东大会选举产生，任期三年。</w:t>
      </w:r>
    </w:p>
    <w:p>
      <w:pPr>
        <w:spacing w:before="109"/>
        <w:ind w:left="574" w:right="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、高级管理人员</w:t>
      </w:r>
    </w:p>
    <w:p>
      <w:pPr>
        <w:spacing w:line="345" w:lineRule="auto" w:before="109"/>
        <w:ind w:left="573" w:right="4553" w:firstLine="0"/>
        <w:jc w:val="left"/>
        <w:rPr>
          <w:rFonts w:ascii="宋体" w:hAnsi="宋体" w:cs="宋体" w:eastAsia="宋体" w:hint="default"/>
          <w:sz w:val="18"/>
          <w:szCs w:val="18"/>
        </w:rPr>
      </w:pPr>
      <w:r>
        <w:rPr>
          <w:rFonts w:ascii="宋体" w:hAnsi="宋体" w:cs="宋体" w:eastAsia="宋体" w:hint="default"/>
          <w:sz w:val="18"/>
          <w:szCs w:val="18"/>
        </w:rPr>
        <w:t>郑海涛 先生，总经理，简历详见本节之</w:t>
      </w:r>
      <w:r>
        <w:rPr>
          <w:rFonts w:ascii="Times New Roman" w:hAnsi="Times New Roman" w:cs="Times New Roman" w:eastAsia="Times New Roman" w:hint="default"/>
          <w:sz w:val="18"/>
          <w:szCs w:val="18"/>
        </w:rPr>
        <w:t>“1</w:t>
      </w:r>
      <w:r>
        <w:rPr>
          <w:rFonts w:ascii="宋体" w:hAnsi="宋体" w:cs="宋体" w:eastAsia="宋体" w:hint="default"/>
          <w:sz w:val="18"/>
          <w:szCs w:val="18"/>
        </w:rPr>
        <w:t>、董事会成员</w:t>
      </w:r>
      <w:r>
        <w:rPr>
          <w:rFonts w:ascii="Times New Roman" w:hAnsi="Times New Roman" w:cs="Times New Roman" w:eastAsia="Times New Roman" w:hint="default"/>
          <w:sz w:val="18"/>
          <w:szCs w:val="18"/>
        </w:rPr>
        <w:t>”</w:t>
      </w:r>
      <w:r>
        <w:rPr>
          <w:rFonts w:ascii="宋体" w:hAnsi="宋体" w:cs="宋体" w:eastAsia="宋体" w:hint="default"/>
          <w:sz w:val="18"/>
          <w:szCs w:val="18"/>
        </w:rPr>
        <w:t>。 宿玉文 先生，副总经理，简历详见本节之</w:t>
      </w:r>
      <w:r>
        <w:rPr>
          <w:rFonts w:ascii="Times New Roman" w:hAnsi="Times New Roman" w:cs="Times New Roman" w:eastAsia="Times New Roman" w:hint="default"/>
          <w:sz w:val="18"/>
          <w:szCs w:val="18"/>
        </w:rPr>
        <w:t>“1</w:t>
      </w:r>
      <w:r>
        <w:rPr>
          <w:rFonts w:ascii="宋体" w:hAnsi="宋体" w:cs="宋体" w:eastAsia="宋体" w:hint="default"/>
          <w:sz w:val="18"/>
          <w:szCs w:val="18"/>
        </w:rPr>
        <w:t>、董事会成员</w:t>
      </w:r>
      <w:r>
        <w:rPr>
          <w:rFonts w:ascii="Times New Roman" w:hAnsi="Times New Roman" w:cs="Times New Roman" w:eastAsia="Times New Roman" w:hint="default"/>
          <w:sz w:val="18"/>
          <w:szCs w:val="18"/>
        </w:rPr>
        <w:t>”</w:t>
      </w:r>
      <w:r>
        <w:rPr>
          <w:rFonts w:ascii="宋体" w:hAnsi="宋体" w:cs="宋体" w:eastAsia="宋体" w:hint="default"/>
          <w:sz w:val="18"/>
          <w:szCs w:val="18"/>
        </w:rPr>
        <w:t>。 张怀雨 先生，副总经理，简历详见本节之</w:t>
      </w:r>
      <w:r>
        <w:rPr>
          <w:rFonts w:ascii="Times New Roman" w:hAnsi="Times New Roman" w:cs="Times New Roman" w:eastAsia="Times New Roman" w:hint="default"/>
          <w:sz w:val="18"/>
          <w:szCs w:val="18"/>
        </w:rPr>
        <w:t>“1</w:t>
      </w:r>
      <w:r>
        <w:rPr>
          <w:rFonts w:ascii="宋体" w:hAnsi="宋体" w:cs="宋体" w:eastAsia="宋体" w:hint="default"/>
          <w:sz w:val="18"/>
          <w:szCs w:val="18"/>
        </w:rPr>
        <w:t>、董事会成员</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345" w:lineRule="auto" w:before="22"/>
        <w:ind w:left="153" w:right="189" w:firstLine="420"/>
        <w:jc w:val="both"/>
        <w:rPr>
          <w:rFonts w:ascii="宋体" w:hAnsi="宋体" w:cs="宋体" w:eastAsia="宋体" w:hint="default"/>
          <w:sz w:val="18"/>
          <w:szCs w:val="18"/>
        </w:rPr>
      </w:pPr>
      <w:r>
        <w:rPr>
          <w:rFonts w:ascii="宋体" w:hAnsi="宋体" w:cs="宋体" w:eastAsia="宋体" w:hint="default"/>
          <w:sz w:val="18"/>
          <w:szCs w:val="18"/>
        </w:rPr>
        <w:t>张刚</w:t>
      </w:r>
      <w:r>
        <w:rPr>
          <w:rFonts w:ascii="宋体" w:hAnsi="宋体" w:cs="宋体" w:eastAsia="宋体" w:hint="default"/>
          <w:spacing w:val="-12"/>
          <w:sz w:val="18"/>
          <w:szCs w:val="18"/>
        </w:rPr>
        <w:t> </w:t>
      </w:r>
      <w:r>
        <w:rPr>
          <w:rFonts w:ascii="宋体" w:hAnsi="宋体" w:cs="宋体" w:eastAsia="宋体" w:hint="default"/>
          <w:spacing w:val="-4"/>
          <w:sz w:val="18"/>
          <w:szCs w:val="18"/>
        </w:rPr>
        <w:t>先生，副总经理。</w:t>
      </w:r>
      <w:r>
        <w:rPr>
          <w:rFonts w:ascii="Times New Roman" w:hAnsi="Times New Roman" w:cs="Times New Roman" w:eastAsia="Times New Roman" w:hint="default"/>
          <w:spacing w:val="-4"/>
          <w:sz w:val="18"/>
          <w:szCs w:val="18"/>
        </w:rPr>
        <w:t>1974</w:t>
      </w:r>
      <w:r>
        <w:rPr>
          <w:rFonts w:ascii="宋体" w:hAnsi="宋体" w:cs="宋体" w:eastAsia="宋体" w:hint="default"/>
          <w:spacing w:val="-4"/>
          <w:sz w:val="18"/>
          <w:szCs w:val="18"/>
        </w:rPr>
        <w:t>年出生，研究生学历。</w:t>
      </w:r>
      <w:r>
        <w:rPr>
          <w:rFonts w:ascii="Times New Roman" w:hAnsi="Times New Roman" w:cs="Times New Roman" w:eastAsia="Times New Roman" w:hint="default"/>
          <w:spacing w:val="-4"/>
          <w:sz w:val="18"/>
          <w:szCs w:val="18"/>
        </w:rPr>
        <w:t>2001</w:t>
      </w:r>
      <w:r>
        <w:rPr>
          <w:rFonts w:ascii="宋体" w:hAnsi="宋体" w:cs="宋体" w:eastAsia="宋体" w:hint="default"/>
          <w:spacing w:val="-4"/>
          <w:sz w:val="18"/>
          <w:szCs w:val="18"/>
        </w:rPr>
        <w:t>年加入公司，曾任多媒体事业部经理、副总经理、董事。于</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日召开的第三届董事会第一次会议被选举为副总经理，任期三年。</w:t>
      </w:r>
    </w:p>
    <w:p>
      <w:pPr>
        <w:spacing w:line="345" w:lineRule="auto" w:before="22"/>
        <w:ind w:left="153" w:right="190" w:firstLine="420"/>
        <w:jc w:val="both"/>
        <w:rPr>
          <w:rFonts w:ascii="宋体" w:hAnsi="宋体" w:cs="宋体" w:eastAsia="宋体" w:hint="default"/>
          <w:sz w:val="18"/>
          <w:szCs w:val="18"/>
        </w:rPr>
      </w:pPr>
      <w:r>
        <w:rPr>
          <w:rFonts w:ascii="宋体" w:hAnsi="宋体" w:cs="宋体" w:eastAsia="宋体" w:hint="default"/>
          <w:sz w:val="18"/>
          <w:szCs w:val="18"/>
        </w:rPr>
        <w:t>王万春</w:t>
      </w:r>
      <w:r>
        <w:rPr>
          <w:rFonts w:ascii="宋体" w:hAnsi="宋体" w:cs="宋体" w:eastAsia="宋体" w:hint="default"/>
          <w:spacing w:val="22"/>
          <w:sz w:val="18"/>
          <w:szCs w:val="18"/>
        </w:rPr>
        <w:t> </w:t>
      </w:r>
      <w:r>
        <w:rPr>
          <w:rFonts w:ascii="宋体" w:hAnsi="宋体" w:cs="宋体" w:eastAsia="宋体" w:hint="default"/>
          <w:spacing w:val="-5"/>
          <w:sz w:val="18"/>
          <w:szCs w:val="18"/>
        </w:rPr>
        <w:t>先生，副总经理、董事会秘书。</w:t>
      </w:r>
      <w:r>
        <w:rPr>
          <w:rFonts w:ascii="Times New Roman" w:hAnsi="Times New Roman" w:cs="Times New Roman" w:eastAsia="Times New Roman" w:hint="default"/>
          <w:spacing w:val="-5"/>
          <w:sz w:val="18"/>
          <w:szCs w:val="18"/>
        </w:rPr>
        <w:t>1977</w:t>
      </w:r>
      <w:r>
        <w:rPr>
          <w:rFonts w:ascii="宋体" w:hAnsi="宋体" w:cs="宋体" w:eastAsia="宋体" w:hint="default"/>
          <w:spacing w:val="-5"/>
          <w:sz w:val="18"/>
          <w:szCs w:val="18"/>
        </w:rPr>
        <w:t>年出生，本科学历。</w:t>
      </w:r>
      <w:r>
        <w:rPr>
          <w:rFonts w:ascii="Times New Roman" w:hAnsi="Times New Roman" w:cs="Times New Roman" w:eastAsia="Times New Roman" w:hint="default"/>
          <w:spacing w:val="-5"/>
          <w:sz w:val="18"/>
          <w:szCs w:val="18"/>
        </w:rPr>
        <w:t>2001</w:t>
      </w:r>
      <w:r>
        <w:rPr>
          <w:rFonts w:ascii="宋体" w:hAnsi="宋体" w:cs="宋体" w:eastAsia="宋体" w:hint="default"/>
          <w:spacing w:val="-5"/>
          <w:sz w:val="18"/>
          <w:szCs w:val="18"/>
        </w:rPr>
        <w:t>年加入公司，历任工程师、项目经理、部门经理、</w:t>
      </w:r>
      <w:r>
        <w:rPr>
          <w:rFonts w:ascii="宋体" w:hAnsi="宋体" w:cs="宋体" w:eastAsia="宋体" w:hint="default"/>
          <w:sz w:val="18"/>
          <w:szCs w:val="18"/>
        </w:rPr>
        <w:t> </w:t>
      </w:r>
      <w:r>
        <w:rPr>
          <w:rFonts w:ascii="宋体" w:hAnsi="宋体" w:cs="宋体" w:eastAsia="宋体" w:hint="default"/>
          <w:spacing w:val="-2"/>
          <w:sz w:val="18"/>
          <w:szCs w:val="18"/>
        </w:rPr>
        <w:t>副总裁助理，生产客服中心主任、副总经理、董事会秘书。于</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21</w:t>
      </w:r>
      <w:r>
        <w:rPr>
          <w:rFonts w:ascii="宋体" w:hAnsi="宋体" w:cs="宋体" w:eastAsia="宋体" w:hint="default"/>
          <w:spacing w:val="-2"/>
          <w:sz w:val="18"/>
          <w:szCs w:val="18"/>
        </w:rPr>
        <w:t>日召开的第三届董事会第一次会议被选举为副总</w:t>
      </w:r>
      <w:r>
        <w:rPr>
          <w:rFonts w:ascii="宋体" w:hAnsi="宋体" w:cs="宋体" w:eastAsia="宋体" w:hint="default"/>
          <w:spacing w:val="-58"/>
          <w:sz w:val="18"/>
          <w:szCs w:val="18"/>
        </w:rPr>
        <w:t> </w:t>
      </w:r>
      <w:r>
        <w:rPr>
          <w:rFonts w:ascii="宋体" w:hAnsi="宋体" w:cs="宋体" w:eastAsia="宋体" w:hint="default"/>
          <w:sz w:val="18"/>
          <w:szCs w:val="18"/>
        </w:rPr>
        <w:t>经理、董事会秘书，任期三年。</w:t>
      </w:r>
    </w:p>
    <w:p>
      <w:pPr>
        <w:spacing w:line="345" w:lineRule="auto" w:before="44"/>
        <w:ind w:left="153" w:right="190" w:firstLine="420"/>
        <w:jc w:val="both"/>
        <w:rPr>
          <w:rFonts w:ascii="宋体" w:hAnsi="宋体" w:cs="宋体" w:eastAsia="宋体" w:hint="default"/>
          <w:sz w:val="18"/>
          <w:szCs w:val="18"/>
        </w:rPr>
      </w:pPr>
      <w:r>
        <w:rPr>
          <w:rFonts w:ascii="宋体" w:hAnsi="宋体" w:cs="宋体" w:eastAsia="宋体" w:hint="default"/>
          <w:sz w:val="18"/>
          <w:szCs w:val="18"/>
        </w:rPr>
        <w:t>孙鹏程</w:t>
      </w:r>
      <w:r>
        <w:rPr>
          <w:rFonts w:ascii="宋体" w:hAnsi="宋体" w:cs="宋体" w:eastAsia="宋体" w:hint="default"/>
          <w:spacing w:val="20"/>
          <w:sz w:val="18"/>
          <w:szCs w:val="18"/>
        </w:rPr>
        <w:t> </w:t>
      </w:r>
      <w:r>
        <w:rPr>
          <w:rFonts w:ascii="宋体" w:hAnsi="宋体" w:cs="宋体" w:eastAsia="宋体" w:hint="default"/>
          <w:sz w:val="18"/>
          <w:szCs w:val="18"/>
        </w:rPr>
        <w:t>先生，</w:t>
      </w:r>
      <w:r>
        <w:rPr>
          <w:rFonts w:ascii="Times New Roman" w:hAnsi="Times New Roman" w:cs="Times New Roman" w:eastAsia="Times New Roman" w:hint="default"/>
          <w:sz w:val="18"/>
          <w:szCs w:val="18"/>
        </w:rPr>
        <w:t>1975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月出生，本科学历，中国国籍，会计师、审计师。毕业于中央财经大学税务系，曾就职于东方 </w:t>
      </w:r>
      <w:r>
        <w:rPr>
          <w:rFonts w:ascii="宋体" w:hAnsi="宋体" w:cs="宋体" w:eastAsia="宋体" w:hint="default"/>
          <w:spacing w:val="-2"/>
          <w:sz w:val="18"/>
          <w:szCs w:val="18"/>
        </w:rPr>
        <w:t>通信科技股份有限公司、烽火通信科技股历任财务部经理、公司内审部负责人、财务总监，于</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21</w:t>
      </w:r>
      <w:r>
        <w:rPr>
          <w:rFonts w:ascii="宋体" w:hAnsi="宋体" w:cs="宋体" w:eastAsia="宋体" w:hint="default"/>
          <w:spacing w:val="-2"/>
          <w:sz w:val="18"/>
          <w:szCs w:val="18"/>
        </w:rPr>
        <w:t>日召开的第三届</w:t>
      </w:r>
      <w:r>
        <w:rPr>
          <w:rFonts w:ascii="宋体" w:hAnsi="宋体" w:cs="宋体" w:eastAsia="宋体" w:hint="default"/>
          <w:spacing w:val="-58"/>
          <w:sz w:val="18"/>
          <w:szCs w:val="18"/>
        </w:rPr>
        <w:t> </w:t>
      </w:r>
      <w:r>
        <w:rPr>
          <w:rFonts w:ascii="宋体" w:hAnsi="宋体" w:cs="宋体" w:eastAsia="宋体" w:hint="default"/>
          <w:sz w:val="18"/>
          <w:szCs w:val="18"/>
        </w:rPr>
        <w:t>董事会第一次会议被选举为财务总监，任期三年。</w:t>
      </w:r>
    </w:p>
    <w:p>
      <w:pPr>
        <w:spacing w:line="240" w:lineRule="auto" w:before="0"/>
        <w:rPr>
          <w:rFonts w:ascii="宋体" w:hAnsi="宋体" w:cs="宋体" w:eastAsia="宋体" w:hint="default"/>
          <w:sz w:val="18"/>
          <w:szCs w:val="18"/>
        </w:rPr>
      </w:pPr>
    </w:p>
    <w:p>
      <w:pPr>
        <w:spacing w:before="139"/>
        <w:ind w:left="153" w:right="97"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6"/>
        <w:ind w:left="153" w:right="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1226" w:top="780" w:bottom="1420" w:left="980" w:right="94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02"/>
        <w:gridCol w:w="2769"/>
        <w:gridCol w:w="1560"/>
        <w:gridCol w:w="1559"/>
        <w:gridCol w:w="1134"/>
        <w:gridCol w:w="1345"/>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4" w:right="54" w:hanging="540"/>
              <w:jc w:val="left"/>
              <w:rPr>
                <w:rFonts w:ascii="宋体" w:hAnsi="宋体" w:cs="宋体" w:eastAsia="宋体" w:hint="default"/>
                <w:sz w:val="18"/>
                <w:szCs w:val="18"/>
              </w:rPr>
            </w:pPr>
            <w:r>
              <w:rPr>
                <w:rFonts w:ascii="宋体" w:hAnsi="宋体" w:cs="宋体" w:eastAsia="宋体" w:hint="default"/>
                <w:sz w:val="18"/>
                <w:szCs w:val="18"/>
              </w:rPr>
              <w:t>在股东单位担任的 职务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梅萌</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启迪控股股份有限公司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邰志强</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清华科技园创业投资有限公司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董事兼总经理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Calibri" w:hAnsi="Calibri" w:cs="Calibri" w:eastAsia="Calibri" w:hint="default"/>
                <w:sz w:val="18"/>
                <w:szCs w:val="18"/>
              </w:rPr>
              <w:t>2000</w:t>
            </w:r>
            <w:r>
              <w:rPr>
                <w:rFonts w:ascii="Calibri" w:hAnsi="Calibri" w:cs="Calibri" w:eastAsia="Calibri"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Calibri" w:hAnsi="Calibri" w:cs="Calibri" w:eastAsia="Calibri" w:hint="default"/>
                <w:sz w:val="18"/>
                <w:szCs w:val="18"/>
              </w:rPr>
              <w:t>11</w:t>
            </w:r>
            <w:r>
              <w:rPr>
                <w:rFonts w:ascii="Calibri" w:hAnsi="Calibri" w:cs="Calibri" w:eastAsia="Calibri" w:hint="default"/>
                <w:spacing w:val="2"/>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2769"/>
        <w:gridCol w:w="1560"/>
        <w:gridCol w:w="1559"/>
        <w:gridCol w:w="1134"/>
        <w:gridCol w:w="1345"/>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38"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4" w:right="54"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1" w:right="110"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7" w:right="3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刘永祥</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北方工业大学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经济管理学院院长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林峰</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北京中视利通科技有限公司董事长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张锡盛</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北京清芯华创投资管理有限公司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总裁，合伙人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宿玉文</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杭州宽云视讯科技有限公司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任期三年，可 连选连任</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张刚</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1"/>
              <w:ind w:left="22" w:right="21"/>
              <w:jc w:val="left"/>
              <w:rPr>
                <w:rFonts w:ascii="宋体" w:hAnsi="宋体" w:cs="宋体" w:eastAsia="宋体" w:hint="default"/>
                <w:sz w:val="18"/>
                <w:szCs w:val="18"/>
              </w:rPr>
            </w:pPr>
            <w:r>
              <w:rPr>
                <w:rFonts w:ascii="宋体" w:hAnsi="宋体" w:cs="宋体" w:eastAsia="宋体" w:hint="default"/>
                <w:sz w:val="18"/>
                <w:szCs w:val="18"/>
              </w:rPr>
              <w:t>任期三年，可 连选连任</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任期三年，可 连选连任</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福州兆科智能卡有限公司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任期三年，可 连选连任</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4"/>
        <w:spacing w:line="240" w:lineRule="auto" w:before="26"/>
        <w:ind w:left="154" w:right="0"/>
        <w:jc w:val="left"/>
        <w:rPr>
          <w:b w:val="0"/>
          <w:bCs w:val="0"/>
        </w:rPr>
      </w:pPr>
      <w:bookmarkStart w:name="三、董事、监事、高级管理人员报酬情况" w:id="96"/>
      <w:bookmarkEnd w:id="96"/>
      <w:r>
        <w:rPr>
          <w:b w:val="0"/>
          <w:bCs w:val="0"/>
        </w:rPr>
      </w:r>
      <w:r>
        <w:rPr/>
        <w:t>三、董事、监事、高级管理人员报酬情况</w:t>
      </w:r>
      <w:r>
        <w:rPr>
          <w:b w:val="0"/>
          <w:bCs w:val="0"/>
        </w:rPr>
      </w:r>
    </w:p>
    <w:p>
      <w:pPr>
        <w:spacing w:line="240" w:lineRule="auto" w:before="12"/>
        <w:rPr>
          <w:rFonts w:ascii="宋体" w:hAnsi="宋体" w:cs="宋体" w:eastAsia="宋体" w:hint="default"/>
          <w:b/>
          <w:bCs/>
          <w:sz w:val="26"/>
          <w:szCs w:val="26"/>
        </w:rPr>
      </w:pPr>
    </w:p>
    <w:p>
      <w:pPr>
        <w:spacing w:before="44"/>
        <w:ind w:left="0" w:right="159" w:firstLine="0"/>
        <w:jc w:val="right"/>
        <w:rPr>
          <w:rFonts w:ascii="宋体" w:hAnsi="宋体" w:cs="宋体" w:eastAsia="宋体" w:hint="default"/>
          <w:sz w:val="18"/>
          <w:szCs w:val="18"/>
        </w:rPr>
      </w:pPr>
      <w:r>
        <w:rPr/>
        <w:pict>
          <v:shape style="position:absolute;margin-left:56.459999pt;margin-top:-.848271pt;width:479.2pt;height:107.6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70"/>
                    <w:gridCol w:w="5599"/>
                  </w:tblGrid>
                  <w:tr>
                    <w:trPr>
                      <w:trHeight w:val="1026"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5"/>
                            <w:sz w:val="18"/>
                            <w:szCs w:val="18"/>
                          </w:rPr>
                          <w:t>公司董事、监事报酬由股东大会决定，高级管理人员报酬由董事会决定</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在公司担任职务的董事、监事、高级管理人员报酬由公司支付。独立董</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事津贴依据股东大会决议支付。</w:t>
                        </w:r>
                      </w:p>
                    </w:tc>
                  </w:tr>
                  <w:tr>
                    <w:trPr>
                      <w:trHeight w:val="714"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依据公司的盈利水平及各董事、监事、高级管理人员的分工及履行情况</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确定。</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公司董事、监事和高级管理人员薪酬已按年度薪酬计划支付。</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2204"/>
        <w:gridCol w:w="710"/>
        <w:gridCol w:w="673"/>
        <w:gridCol w:w="1195"/>
        <w:gridCol w:w="1197"/>
        <w:gridCol w:w="1196"/>
        <w:gridCol w:w="1195"/>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99.15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宿玉文</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70.82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张怀雨</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60.75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张刚</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49.16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王万春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37.07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98"/>
        <w:gridCol w:w="2204"/>
        <w:gridCol w:w="710"/>
        <w:gridCol w:w="673"/>
        <w:gridCol w:w="1195"/>
        <w:gridCol w:w="1197"/>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周昕</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戴益钧</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刘永祥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林峰</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张锡盛</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梅萌</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邰志强</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何沛中</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460.45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083"/>
        <w:gridCol w:w="1061"/>
        <w:gridCol w:w="1061"/>
        <w:gridCol w:w="1061"/>
        <w:gridCol w:w="1061"/>
        <w:gridCol w:w="1062"/>
        <w:gridCol w:w="1061"/>
        <w:gridCol w:w="1061"/>
        <w:gridCol w:w="1061"/>
      </w:tblGrid>
      <w:tr>
        <w:trPr>
          <w:trHeight w:val="1337" w:hRule="exact"/>
        </w:trPr>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职务</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报告期内可 行权的期权 股数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5"/>
              <w:jc w:val="center"/>
              <w:rPr>
                <w:rFonts w:ascii="宋体" w:hAnsi="宋体" w:cs="宋体" w:eastAsia="宋体" w:hint="default"/>
                <w:sz w:val="18"/>
                <w:szCs w:val="18"/>
              </w:rPr>
            </w:pPr>
            <w:r>
              <w:rPr>
                <w:rFonts w:ascii="宋体" w:hAnsi="宋体" w:cs="宋体" w:eastAsia="宋体" w:hint="default"/>
                <w:sz w:val="18"/>
                <w:szCs w:val="18"/>
              </w:rPr>
              <w:t>报告期内已 行权的期权 股数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firstLine="52"/>
              <w:jc w:val="both"/>
              <w:rPr>
                <w:rFonts w:ascii="宋体" w:hAnsi="宋体" w:cs="宋体" w:eastAsia="宋体" w:hint="default"/>
                <w:sz w:val="18"/>
                <w:szCs w:val="18"/>
              </w:rPr>
            </w:pPr>
            <w:r>
              <w:rPr>
                <w:rFonts w:ascii="宋体" w:hAnsi="宋体" w:cs="宋体" w:eastAsia="宋体" w:hint="default"/>
                <w:sz w:val="18"/>
                <w:szCs w:val="18"/>
              </w:rPr>
              <w:t>报告期内已 行权期权的 </w:t>
            </w:r>
            <w:r>
              <w:rPr>
                <w:rFonts w:ascii="宋体" w:hAnsi="宋体" w:cs="宋体" w:eastAsia="宋体" w:hint="default"/>
                <w:spacing w:val="-13"/>
                <w:sz w:val="18"/>
                <w:szCs w:val="18"/>
              </w:rPr>
              <w:t>行权价格（元</w:t>
            </w:r>
          </w:p>
          <w:p>
            <w:pPr>
              <w:pStyle w:val="TableParagraph"/>
              <w:spacing w:line="240" w:lineRule="auto" w:before="20"/>
              <w:ind w:left="3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1" w:right="48" w:firstLine="25"/>
              <w:jc w:val="both"/>
              <w:rPr>
                <w:rFonts w:ascii="宋体" w:hAnsi="宋体" w:cs="宋体" w:eastAsia="宋体" w:hint="default"/>
                <w:sz w:val="18"/>
                <w:szCs w:val="18"/>
              </w:rPr>
            </w:pPr>
            <w:r>
              <w:rPr>
                <w:rFonts w:ascii="宋体" w:hAnsi="宋体" w:cs="宋体" w:eastAsia="宋体" w:hint="default"/>
                <w:sz w:val="18"/>
                <w:szCs w:val="18"/>
              </w:rPr>
              <w:t>报告期末持 有的股权市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5"/>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140"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报告期解限 的限制性股 票数量</w:t>
            </w:r>
          </w:p>
        </w:tc>
      </w:tr>
      <w:tr>
        <w:trPr>
          <w:trHeight w:val="714"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宿玉文</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3"/>
                <w:sz w:val="18"/>
                <w:szCs w:val="18"/>
              </w:rPr>
              <w:t>董事、副总经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张怀雨</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0"/>
              <w:jc w:val="left"/>
              <w:rPr>
                <w:rFonts w:ascii="宋体" w:hAnsi="宋体" w:cs="宋体" w:eastAsia="宋体" w:hint="default"/>
                <w:sz w:val="18"/>
                <w:szCs w:val="18"/>
              </w:rPr>
            </w:pPr>
            <w:r>
              <w:rPr>
                <w:rFonts w:ascii="宋体" w:hAnsi="宋体" w:cs="宋体" w:eastAsia="宋体" w:hint="default"/>
                <w:spacing w:val="-13"/>
                <w:sz w:val="18"/>
                <w:szCs w:val="18"/>
              </w:rPr>
              <w:t>董事、副总经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6"/>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王万春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3"/>
                <w:sz w:val="18"/>
                <w:szCs w:val="18"/>
              </w:rPr>
              <w:t>副总经理、董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事会秘书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6"/>
              <w:jc w:val="right"/>
              <w:rPr>
                <w:rFonts w:ascii="宋体" w:hAnsi="宋体" w:cs="宋体" w:eastAsia="宋体" w:hint="default"/>
                <w:sz w:val="18"/>
                <w:szCs w:val="18"/>
              </w:rPr>
            </w:pPr>
            <w:r>
              <w:rPr>
                <w:rFonts w:ascii="宋体" w:hAnsi="宋体" w:cs="宋体" w:eastAsia="宋体" w:hint="default"/>
                <w:sz w:val="18"/>
                <w:szCs w:val="18"/>
              </w:rPr>
              <w:t>财务总监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67,500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247,500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4"/>
        <w:spacing w:line="240" w:lineRule="auto" w:before="26"/>
        <w:ind w:left="154" w:right="0"/>
        <w:jc w:val="left"/>
        <w:rPr>
          <w:b w:val="0"/>
          <w:bCs w:val="0"/>
        </w:rPr>
      </w:pPr>
      <w:bookmarkStart w:name="四、公司董事、监事、高级管理人员变动情况" w:id="97"/>
      <w:bookmarkEnd w:id="97"/>
      <w:r>
        <w:rPr>
          <w:b w:val="0"/>
          <w:bCs w:val="0"/>
        </w:rPr>
      </w: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681"/>
        <w:gridCol w:w="389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何沛中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因个人原因辞职，不再担任公司任何职务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张锡盛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补选独立董事</w:t>
            </w:r>
          </w:p>
        </w:tc>
      </w:tr>
    </w:tbl>
    <w:p>
      <w:pPr>
        <w:spacing w:line="240" w:lineRule="auto" w:before="2"/>
        <w:rPr>
          <w:rFonts w:ascii="宋体" w:hAnsi="宋体" w:cs="宋体" w:eastAsia="宋体" w:hint="default"/>
          <w:b/>
          <w:bCs/>
          <w:sz w:val="18"/>
          <w:szCs w:val="18"/>
        </w:rPr>
      </w:pPr>
    </w:p>
    <w:p>
      <w:pPr>
        <w:pStyle w:val="Heading4"/>
        <w:spacing w:line="240" w:lineRule="auto" w:before="26"/>
        <w:ind w:left="154" w:right="0"/>
        <w:jc w:val="left"/>
        <w:rPr>
          <w:b w:val="0"/>
          <w:bCs w:val="0"/>
        </w:rPr>
      </w:pPr>
      <w:bookmarkStart w:name="五、报告期核心技术团队或关键技术人员变动情况（非董事、监事、高级管理人员）" w:id="98"/>
      <w:bookmarkEnd w:id="98"/>
      <w:r>
        <w:rPr>
          <w:b w:val="0"/>
          <w:bCs w:val="0"/>
        </w:rPr>
      </w:r>
      <w:r>
        <w:rPr/>
        <w:t>五、报告期核心技术团队或关键技术人员变动情况（非董事、监事、高级管理人员）</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153" w:right="0"/>
        <w:jc w:val="left"/>
      </w:pPr>
      <w:r>
        <w:rPr/>
        <w:t>报告期内，公司团队建设稳定，不存在核心技术团队或关键技术人员辞职的情况。</w:t>
      </w:r>
    </w:p>
    <w:p>
      <w:pPr>
        <w:spacing w:after="0" w:line="240" w:lineRule="auto"/>
        <w:jc w:val="left"/>
        <w:sectPr>
          <w:pgSz w:w="11910" w:h="16840"/>
          <w:pgMar w:header="0" w:footer="1226" w:top="780" w:bottom="1420" w:left="980" w:right="98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4"/>
        <w:spacing w:line="240" w:lineRule="auto" w:before="26"/>
        <w:ind w:right="0"/>
        <w:jc w:val="left"/>
        <w:rPr>
          <w:b w:val="0"/>
          <w:bCs w:val="0"/>
        </w:rPr>
      </w:pPr>
      <w:bookmarkStart w:name="六、公司员工情况" w:id="99"/>
      <w:bookmarkEnd w:id="99"/>
      <w:r>
        <w:rPr>
          <w:b w:val="0"/>
          <w:bCs w:val="0"/>
        </w:rPr>
      </w:r>
      <w:r>
        <w:rPr/>
        <w:t>六、公司员工情况</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53" w:right="0"/>
        <w:jc w:val="left"/>
        <w:rPr>
          <w:b w:val="0"/>
          <w:bCs w:val="0"/>
        </w:rPr>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日，公司员工（含全资子公司）的专业结构、受教育程度情况如下：</w:t>
      </w:r>
      <w:r>
        <w:rPr>
          <w:b w:val="0"/>
          <w:bCs w:val="0"/>
        </w:rPr>
      </w:r>
    </w:p>
    <w:p>
      <w:pPr>
        <w:pStyle w:val="BodyText"/>
        <w:spacing w:line="240" w:lineRule="auto" w:before="141"/>
        <w:ind w:left="153" w:right="0"/>
        <w:jc w:val="left"/>
      </w:pPr>
      <w:r>
        <w:rPr>
          <w:rFonts w:ascii="Times New Roman" w:hAnsi="Times New Roman" w:cs="Times New Roman" w:eastAsia="Times New Roman" w:hint="default"/>
        </w:rPr>
        <w:t>1</w:t>
      </w:r>
      <w:r>
        <w:rPr/>
        <w:t>、员工专业结构</w:t>
      </w:r>
    </w:p>
    <w:p>
      <w:pPr>
        <w:spacing w:line="240" w:lineRule="auto" w:before="13"/>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2836"/>
        <w:gridCol w:w="2986"/>
        <w:gridCol w:w="3687"/>
      </w:tblGrid>
      <w:tr>
        <w:trPr>
          <w:trHeight w:val="347" w:hRule="exact"/>
        </w:trPr>
        <w:tc>
          <w:tcPr>
            <w:tcW w:w="28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229"/>
              <w:jc w:val="right"/>
              <w:rPr>
                <w:rFonts w:ascii="宋体" w:hAnsi="宋体" w:cs="宋体" w:eastAsia="宋体" w:hint="default"/>
                <w:sz w:val="18"/>
                <w:szCs w:val="18"/>
              </w:rPr>
            </w:pPr>
            <w:r>
              <w:rPr>
                <w:rFonts w:ascii="宋体" w:hAnsi="宋体" w:cs="宋体" w:eastAsia="宋体" w:hint="default"/>
                <w:sz w:val="18"/>
                <w:szCs w:val="18"/>
              </w:rPr>
              <w:t>专业</w:t>
            </w:r>
          </w:p>
        </w:tc>
        <w:tc>
          <w:tcPr>
            <w:tcW w:w="2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员工人数（人）</w:t>
            </w:r>
          </w:p>
        </w:tc>
        <w:tc>
          <w:tcPr>
            <w:tcW w:w="36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占员工总数的比例（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167</w:t>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12.11%</w:t>
            </w:r>
          </w:p>
        </w:tc>
      </w:tr>
      <w:tr>
        <w:trPr>
          <w:trHeight w:val="42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120</w:t>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8.70%</w:t>
            </w:r>
          </w:p>
        </w:tc>
      </w:tr>
      <w:tr>
        <w:trPr>
          <w:trHeight w:val="42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350</w:t>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25.38%</w:t>
            </w:r>
          </w:p>
        </w:tc>
      </w:tr>
      <w:tr>
        <w:trPr>
          <w:trHeight w:val="42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研发人员</w:t>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713</w:t>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51.70%</w:t>
            </w:r>
          </w:p>
        </w:tc>
      </w:tr>
      <w:tr>
        <w:trPr>
          <w:trHeight w:val="426"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sz w:val="21"/>
              </w:rPr>
              <w:t>29</w:t>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 w:right="0"/>
              <w:jc w:val="center"/>
              <w:rPr>
                <w:rFonts w:ascii="Times New Roman" w:hAnsi="Times New Roman" w:cs="Times New Roman" w:eastAsia="Times New Roman" w:hint="default"/>
                <w:sz w:val="21"/>
                <w:szCs w:val="21"/>
              </w:rPr>
            </w:pPr>
            <w:r>
              <w:rPr>
                <w:rFonts w:ascii="Times New Roman"/>
                <w:sz w:val="21"/>
              </w:rPr>
              <w:t>2.10%</w:t>
            </w:r>
          </w:p>
        </w:tc>
      </w:tr>
      <w:tr>
        <w:trPr>
          <w:trHeight w:val="428"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199"/>
              <w:jc w:val="right"/>
              <w:rPr>
                <w:rFonts w:ascii="宋体" w:hAnsi="宋体" w:cs="宋体" w:eastAsia="宋体" w:hint="default"/>
                <w:sz w:val="21"/>
                <w:szCs w:val="21"/>
              </w:rPr>
            </w:pPr>
            <w:r>
              <w:rPr>
                <w:rFonts w:ascii="宋体" w:hAnsi="宋体" w:cs="宋体" w:eastAsia="宋体" w:hint="default"/>
                <w:sz w:val="21"/>
                <w:szCs w:val="21"/>
              </w:rPr>
              <w:t>合计</w:t>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1379</w:t>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5"/>
        <w:rPr>
          <w:rFonts w:ascii="宋体" w:hAnsi="宋体" w:cs="宋体" w:eastAsia="宋体" w:hint="default"/>
          <w:sz w:val="5"/>
          <w:szCs w:val="5"/>
        </w:rPr>
      </w:pPr>
    </w:p>
    <w:p>
      <w:pPr>
        <w:pStyle w:val="BodyText"/>
        <w:spacing w:line="240" w:lineRule="auto" w:before="35"/>
        <w:ind w:left="154" w:right="0"/>
        <w:jc w:val="left"/>
      </w:pPr>
      <w:r>
        <w:rPr>
          <w:rFonts w:ascii="Times New Roman" w:hAnsi="Times New Roman" w:cs="Times New Roman" w:eastAsia="Times New Roman" w:hint="default"/>
        </w:rPr>
        <w:t>2</w:t>
      </w:r>
      <w:r>
        <w:rPr/>
        <w:t>、员工受教育程度</w:t>
      </w:r>
    </w:p>
    <w:p>
      <w:pPr>
        <w:spacing w:line="240" w:lineRule="auto" w:before="12"/>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2661"/>
        <w:gridCol w:w="3154"/>
        <w:gridCol w:w="3684"/>
      </w:tblGrid>
      <w:tr>
        <w:trPr>
          <w:trHeight w:val="347" w:hRule="exact"/>
        </w:trPr>
        <w:tc>
          <w:tcPr>
            <w:tcW w:w="26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right="1111"/>
              <w:jc w:val="right"/>
              <w:rPr>
                <w:rFonts w:ascii="宋体" w:hAnsi="宋体" w:cs="宋体" w:eastAsia="宋体" w:hint="default"/>
                <w:sz w:val="21"/>
                <w:szCs w:val="21"/>
              </w:rPr>
            </w:pPr>
            <w:r>
              <w:rPr>
                <w:rFonts w:ascii="宋体" w:hAnsi="宋体" w:cs="宋体" w:eastAsia="宋体" w:hint="default"/>
                <w:sz w:val="21"/>
                <w:szCs w:val="21"/>
              </w:rPr>
              <w:t>学历</w:t>
            </w:r>
          </w:p>
        </w:tc>
        <w:tc>
          <w:tcPr>
            <w:tcW w:w="31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员工人数（人）</w:t>
            </w:r>
          </w:p>
        </w:tc>
        <w:tc>
          <w:tcPr>
            <w:tcW w:w="36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占员工总数的比例（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27" w:hRule="exact"/>
        </w:trPr>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硕士及以上</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457</w:t>
            </w:r>
          </w:p>
        </w:tc>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33.14%</w:t>
            </w:r>
          </w:p>
        </w:tc>
      </w:tr>
      <w:tr>
        <w:trPr>
          <w:trHeight w:val="427" w:hRule="exact"/>
        </w:trPr>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815</w:t>
            </w:r>
          </w:p>
        </w:tc>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59.10%</w:t>
            </w:r>
          </w:p>
        </w:tc>
      </w:tr>
      <w:tr>
        <w:trPr>
          <w:trHeight w:val="426" w:hRule="exact"/>
        </w:trPr>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本科以下</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 w:right="0"/>
              <w:jc w:val="center"/>
              <w:rPr>
                <w:rFonts w:ascii="Times New Roman" w:hAnsi="Times New Roman" w:cs="Times New Roman" w:eastAsia="Times New Roman" w:hint="default"/>
                <w:sz w:val="21"/>
                <w:szCs w:val="21"/>
              </w:rPr>
            </w:pPr>
            <w:r>
              <w:rPr>
                <w:rFonts w:ascii="Times New Roman"/>
                <w:sz w:val="21"/>
              </w:rPr>
              <w:t>107</w:t>
            </w:r>
          </w:p>
        </w:tc>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center"/>
              <w:rPr>
                <w:rFonts w:ascii="Times New Roman" w:hAnsi="Times New Roman" w:cs="Times New Roman" w:eastAsia="Times New Roman" w:hint="default"/>
                <w:sz w:val="21"/>
                <w:szCs w:val="21"/>
              </w:rPr>
            </w:pPr>
            <w:r>
              <w:rPr>
                <w:rFonts w:ascii="Times New Roman"/>
                <w:sz w:val="21"/>
              </w:rPr>
              <w:t>7.76%</w:t>
            </w:r>
          </w:p>
        </w:tc>
      </w:tr>
      <w:tr>
        <w:trPr>
          <w:trHeight w:val="429" w:hRule="exact"/>
        </w:trPr>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111"/>
              <w:jc w:val="right"/>
              <w:rPr>
                <w:rFonts w:ascii="宋体" w:hAnsi="宋体" w:cs="宋体" w:eastAsia="宋体" w:hint="default"/>
                <w:sz w:val="21"/>
                <w:szCs w:val="21"/>
              </w:rPr>
            </w:pPr>
            <w:r>
              <w:rPr>
                <w:rFonts w:ascii="宋体" w:hAnsi="宋体" w:cs="宋体" w:eastAsia="宋体" w:hint="default"/>
                <w:sz w:val="21"/>
                <w:szCs w:val="21"/>
              </w:rPr>
              <w:t>合计</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1379</w:t>
            </w:r>
          </w:p>
        </w:tc>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1226" w:top="780" w:bottom="1420" w:left="980" w:right="980"/>
        </w:sectPr>
      </w:pPr>
    </w:p>
    <w:p>
      <w:pPr>
        <w:tabs>
          <w:tab w:pos="8129" w:val="left" w:leader="none"/>
        </w:tabs>
        <w:spacing w:before="23"/>
        <w:ind w:left="207" w:right="104"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left="3591" w:right="3649"/>
        <w:jc w:val="center"/>
        <w:rPr>
          <w:b w:val="0"/>
          <w:bCs w:val="0"/>
        </w:rPr>
      </w:pPr>
      <w:bookmarkStart w:name="第八节 公司治理" w:id="100"/>
      <w:bookmarkEnd w:id="100"/>
      <w:r>
        <w:rPr>
          <w:b w:val="0"/>
          <w:bCs w:val="0"/>
        </w:rPr>
      </w:r>
      <w:bookmarkStart w:name="_bookmark7" w:id="101"/>
      <w:bookmarkEnd w:id="101"/>
      <w:r>
        <w:rPr>
          <w:b w:val="0"/>
          <w:bCs w:val="0"/>
        </w:rPr>
      </w: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both"/>
        <w:rPr>
          <w:b w:val="0"/>
          <w:bCs w:val="0"/>
        </w:rPr>
      </w:pPr>
      <w:bookmarkStart w:name="一、公司治理的基本状况" w:id="102"/>
      <w:bookmarkEnd w:id="102"/>
      <w:r>
        <w:rPr>
          <w:b w:val="0"/>
          <w:bCs w:val="0"/>
        </w:rPr>
      </w:r>
      <w:r>
        <w:rPr/>
        <w:t>一、公司治理的基本状况</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left="153" w:right="104" w:firstLine="315"/>
        <w:jc w:val="left"/>
      </w:pPr>
      <w:r>
        <w:rPr/>
        <w:t>报告期内，公司严格按照《公司法》、《证券法》、《上市公司治理准则》、《深圳证券交易所创业 </w:t>
      </w:r>
      <w:r>
        <w:rPr>
          <w:spacing w:val="-1"/>
        </w:rPr>
        <w:t>板股票上市规则》、《深圳证券交易所创业板上市公司规范运作指引》等法律、法规和中国证监会有关法</w:t>
      </w:r>
      <w:r>
        <w:rPr>
          <w:spacing w:val="-82"/>
        </w:rPr>
        <w:t> </w:t>
      </w:r>
      <w:r>
        <w:rPr>
          <w:spacing w:val="-82"/>
        </w:rPr>
      </w:r>
      <w:r>
        <w:rPr>
          <w:spacing w:val="-1"/>
        </w:rPr>
        <w:t>律法规等的要求，建立健全公司内部管理和控制制度，不断完善公司的法人治理结构，通过持续深入的开</w:t>
      </w:r>
      <w:r>
        <w:rPr>
          <w:spacing w:val="-83"/>
        </w:rPr>
        <w:t> </w:t>
      </w:r>
      <w:r>
        <w:rPr>
          <w:spacing w:val="-83"/>
        </w:rPr>
      </w:r>
      <w:r>
        <w:rPr/>
        <w:t>展公司治理活动，进一步促进了公司规范运作，提高了公司治理水平。</w:t>
      </w:r>
    </w:p>
    <w:p>
      <w:pPr>
        <w:pStyle w:val="BodyText"/>
        <w:spacing w:line="295" w:lineRule="auto" w:before="19"/>
        <w:ind w:left="633" w:right="201" w:hanging="165"/>
        <w:jc w:val="left"/>
      </w:pPr>
      <w:r>
        <w:rPr>
          <w:rFonts w:ascii="Times New Roman" w:hAnsi="Times New Roman" w:cs="Times New Roman" w:eastAsia="Times New Roman" w:hint="default"/>
        </w:rPr>
        <w:t>1</w:t>
      </w:r>
      <w:r>
        <w:rPr/>
        <w:t>、关于股东与股东大会 </w:t>
      </w:r>
      <w:r>
        <w:rPr>
          <w:spacing w:val="-2"/>
        </w:rPr>
        <w:t>报告期内，公司严格按照《上市公司股东大会规则》、《公司章程》、《股东大会议事规则》等相关</w:t>
      </w:r>
    </w:p>
    <w:p>
      <w:pPr>
        <w:pStyle w:val="BodyText"/>
        <w:spacing w:line="314" w:lineRule="auto" w:before="35"/>
        <w:ind w:left="153" w:right="213"/>
        <w:jc w:val="both"/>
      </w:pPr>
      <w:r>
        <w:rPr>
          <w:spacing w:val="-1"/>
        </w:rPr>
        <w:t>法律法规的规定召集、召开股东大会，充分尊重、保护广大投资者的知情权、问询权，尤其注重保护中小</w:t>
      </w:r>
      <w:r>
        <w:rPr>
          <w:spacing w:val="-83"/>
        </w:rPr>
        <w:t> </w:t>
      </w:r>
      <w:r>
        <w:rPr>
          <w:spacing w:val="-83"/>
        </w:rPr>
      </w:r>
      <w:r>
        <w:rPr>
          <w:spacing w:val="-1"/>
        </w:rPr>
        <w:t>股东权益。报告期内，公司股东大会的召集、召开及表决程序均符合相关法律法规的规定，并由律师出席</w:t>
      </w:r>
      <w:r>
        <w:rPr>
          <w:spacing w:val="-86"/>
        </w:rPr>
        <w:t> </w:t>
      </w:r>
      <w:r>
        <w:rPr>
          <w:spacing w:val="-86"/>
        </w:rPr>
      </w:r>
      <w:r>
        <w:rPr/>
        <w:t>见证，出具法律意见书，保证股东大会的合法有效性，维护了股东的合法权益。</w:t>
      </w:r>
    </w:p>
    <w:p>
      <w:pPr>
        <w:pStyle w:val="BodyText"/>
        <w:spacing w:line="295" w:lineRule="auto" w:before="19"/>
        <w:ind w:left="633" w:right="201" w:hanging="60"/>
        <w:jc w:val="left"/>
      </w:pPr>
      <w:r>
        <w:rPr>
          <w:rFonts w:ascii="Times New Roman" w:hAnsi="Times New Roman" w:cs="Times New Roman" w:eastAsia="Times New Roman" w:hint="default"/>
        </w:rPr>
        <w:t>2</w:t>
      </w:r>
      <w:r>
        <w:rPr/>
        <w:t>、关于公司与控股股东 </w:t>
      </w:r>
      <w:r>
        <w:rPr>
          <w:spacing w:val="-2"/>
        </w:rPr>
        <w:t>报告期内，公司控股股东严格规范自己的行为，没有超越股东大会直接或间接干预公司的决策和经营</w:t>
      </w:r>
    </w:p>
    <w:p>
      <w:pPr>
        <w:pStyle w:val="BodyText"/>
        <w:spacing w:line="314" w:lineRule="auto" w:before="35"/>
        <w:ind w:left="153" w:right="104"/>
        <w:jc w:val="left"/>
      </w:pPr>
      <w:r>
        <w:rPr/>
        <w:t>活动。公司拥有独立完整的业务和自主经营能力，在业务、人员、资产、机构、财务上独立于控股股东，</w:t>
      </w:r>
      <w:r>
        <w:rPr>
          <w:spacing w:val="-35"/>
        </w:rPr>
        <w:t> </w:t>
      </w:r>
      <w:r>
        <w:rPr>
          <w:spacing w:val="-35"/>
        </w:rPr>
      </w:r>
      <w:r>
        <w:rPr/>
        <w:t>公司董事会、监事会和内部机构独立运作。</w:t>
      </w:r>
    </w:p>
    <w:p>
      <w:pPr>
        <w:pStyle w:val="BodyText"/>
        <w:spacing w:line="297" w:lineRule="auto" w:before="19"/>
        <w:ind w:left="634" w:right="200" w:hanging="60"/>
        <w:jc w:val="left"/>
      </w:pPr>
      <w:r>
        <w:rPr>
          <w:rFonts w:ascii="Times New Roman" w:hAnsi="Times New Roman" w:cs="Times New Roman" w:eastAsia="Times New Roman" w:hint="default"/>
        </w:rPr>
        <w:t>3</w:t>
      </w:r>
      <w:r>
        <w:rPr/>
        <w:t>、关于董事和董事会 </w:t>
      </w:r>
      <w:r>
        <w:rPr>
          <w:spacing w:val="-2"/>
        </w:rPr>
        <w:t>报告期内，公司的董事会、董事、各专门委员会能严格按照《深圳证券交易所创业板上市公司规范运</w:t>
      </w:r>
    </w:p>
    <w:p>
      <w:pPr>
        <w:pStyle w:val="BodyText"/>
        <w:spacing w:line="314" w:lineRule="auto" w:before="33"/>
        <w:ind w:left="154" w:right="213"/>
        <w:jc w:val="both"/>
      </w:pPr>
      <w:r>
        <w:rPr>
          <w:spacing w:val="-6"/>
        </w:rPr>
        <w:t>作指引》、《公司章程》、《董事会议事规则》等的规定开展工作、执行股东大会的决议、依法行使职权，</w:t>
      </w:r>
      <w:r>
        <w:rPr>
          <w:spacing w:val="-65"/>
        </w:rPr>
        <w:t> </w:t>
      </w:r>
      <w:r>
        <w:rPr>
          <w:spacing w:val="-65"/>
        </w:rPr>
      </w:r>
      <w:r>
        <w:rPr/>
        <w:t>勤勉尽责地履行职责和义务，充分发挥其在公司经营管理中的重要作用。</w:t>
      </w:r>
    </w:p>
    <w:p>
      <w:pPr>
        <w:pStyle w:val="BodyText"/>
        <w:spacing w:line="295" w:lineRule="auto" w:before="19"/>
        <w:ind w:left="633" w:right="201" w:hanging="60"/>
        <w:jc w:val="left"/>
      </w:pPr>
      <w:r>
        <w:rPr>
          <w:rFonts w:ascii="Times New Roman" w:hAnsi="Times New Roman" w:cs="Times New Roman" w:eastAsia="Times New Roman" w:hint="default"/>
        </w:rPr>
        <w:t>4</w:t>
      </w:r>
      <w:r>
        <w:rPr/>
        <w:t>、关于监事与监事会 </w:t>
      </w:r>
      <w:r>
        <w:rPr>
          <w:spacing w:val="-2"/>
        </w:rPr>
        <w:t>各监事秉持向全体股东负责的态度，对公司财务状况、重大事项以及董事、经理和其他高级管理人员</w:t>
      </w:r>
    </w:p>
    <w:p>
      <w:pPr>
        <w:pStyle w:val="BodyText"/>
        <w:spacing w:line="314" w:lineRule="auto" w:before="35"/>
        <w:ind w:left="153" w:right="104"/>
        <w:jc w:val="left"/>
      </w:pPr>
      <w:r>
        <w:rPr/>
        <w:t>履行职责的合法合规性进行监督，认真履行职责，充分维护公司及股东的合法权益。监事会的召集、召开 程序均符合《公司法》、《深圳证券交易所创业板股票上市规则》、《公司章程》、《监事会议事规则》</w:t>
      </w:r>
      <w:r>
        <w:rPr>
          <w:spacing w:val="-38"/>
        </w:rPr>
        <w:t> </w:t>
      </w:r>
      <w:r>
        <w:rPr>
          <w:spacing w:val="-38"/>
        </w:rPr>
      </w:r>
      <w:r>
        <w:rPr/>
        <w:t>的要求。</w:t>
      </w:r>
    </w:p>
    <w:p>
      <w:pPr>
        <w:pStyle w:val="BodyText"/>
        <w:spacing w:line="295" w:lineRule="auto" w:before="19"/>
        <w:ind w:left="634" w:right="200" w:hanging="60"/>
        <w:jc w:val="left"/>
      </w:pPr>
      <w:r>
        <w:rPr>
          <w:rFonts w:ascii="Times New Roman" w:hAnsi="Times New Roman" w:cs="Times New Roman" w:eastAsia="Times New Roman" w:hint="default"/>
        </w:rPr>
        <w:t>5</w:t>
      </w:r>
      <w:r>
        <w:rPr/>
        <w:t>、关于绩效评价与激励约束机制 </w:t>
      </w:r>
      <w:r>
        <w:rPr>
          <w:spacing w:val="-2"/>
        </w:rPr>
        <w:t>公司高管人员的薪酬和工作绩效挂钩，公司董事会下设薪酬与考核委员会负责公司董事、高级管理人</w:t>
      </w:r>
    </w:p>
    <w:p>
      <w:pPr>
        <w:pStyle w:val="BodyText"/>
        <w:spacing w:line="314" w:lineRule="auto" w:before="35"/>
        <w:ind w:left="154" w:right="213"/>
        <w:jc w:val="both"/>
      </w:pPr>
      <w:r>
        <w:rPr>
          <w:spacing w:val="-1"/>
        </w:rPr>
        <w:t>员的考核标准并进行考核，对董事、高管人员的薪酬标准提出意见，再按规定提交董事会、股东会审议通</w:t>
      </w:r>
      <w:r>
        <w:rPr>
          <w:spacing w:val="-86"/>
        </w:rPr>
        <w:t> </w:t>
      </w:r>
      <w:r>
        <w:rPr>
          <w:spacing w:val="-86"/>
        </w:rPr>
      </w:r>
      <w:r>
        <w:rPr>
          <w:spacing w:val="-1"/>
        </w:rPr>
        <w:t>过后实施。公司现有的考核与激励办法符合公司的发展现状，符合法律、法规的规定。公司董事、监事和</w:t>
      </w:r>
      <w:r>
        <w:rPr>
          <w:spacing w:val="-83"/>
        </w:rPr>
        <w:t> </w:t>
      </w:r>
      <w:r>
        <w:rPr>
          <w:spacing w:val="-83"/>
        </w:rPr>
      </w:r>
      <w:r>
        <w:rPr/>
        <w:t>高级管理人员的聘任公开、透明。</w:t>
      </w:r>
    </w:p>
    <w:p>
      <w:pPr>
        <w:pStyle w:val="BodyText"/>
        <w:spacing w:line="295" w:lineRule="auto" w:before="19"/>
        <w:ind w:left="490" w:right="256" w:firstLine="84"/>
        <w:jc w:val="left"/>
      </w:pPr>
      <w:r>
        <w:rPr>
          <w:rFonts w:ascii="Times New Roman" w:hAnsi="Times New Roman" w:cs="Times New Roman" w:eastAsia="Times New Roman" w:hint="default"/>
        </w:rPr>
        <w:t>6</w:t>
      </w:r>
      <w:r>
        <w:rPr/>
        <w:t>、关于信息披露与投资者关系管理 公司严格按照有关法律法规、《公司章程》和《信息披露制度》的要求，真实、准确、完整、及时、</w:t>
      </w:r>
    </w:p>
    <w:p>
      <w:pPr>
        <w:pStyle w:val="BodyText"/>
        <w:spacing w:line="314" w:lineRule="auto" w:before="36"/>
        <w:ind w:left="154" w:right="210"/>
        <w:jc w:val="both"/>
      </w:pPr>
      <w:r>
        <w:rPr>
          <w:spacing w:val="-1"/>
        </w:rPr>
        <w:t>公平地披露有关信息和向中国证监会派出机构、深圳证券交易所报告有关情况。公司指定董事会秘书负责</w:t>
      </w:r>
      <w:r>
        <w:rPr>
          <w:spacing w:val="-81"/>
        </w:rPr>
        <w:t> </w:t>
      </w:r>
      <w:r>
        <w:rPr>
          <w:spacing w:val="-81"/>
        </w:rPr>
      </w:r>
      <w:r>
        <w:rPr>
          <w:spacing w:val="-1"/>
        </w:rPr>
        <w:t>信息披露、接待投资者来访和投资咨询，公司设有投资者热线，并通过电子信箱、传真等各种方式，确保</w:t>
      </w:r>
      <w:r>
        <w:rPr>
          <w:spacing w:val="-83"/>
        </w:rPr>
        <w:t> </w:t>
      </w:r>
      <w:r>
        <w:rPr>
          <w:spacing w:val="-83"/>
        </w:rPr>
      </w:r>
      <w:r>
        <w:rPr>
          <w:spacing w:val="-1"/>
        </w:rPr>
        <w:t>与广大中小投资者进行无障碍地有效沟通。公司所有需披露的信息均在指定的网站巨潮资讯网和其他中国</w:t>
      </w:r>
      <w:r>
        <w:rPr>
          <w:spacing w:val="-80"/>
        </w:rPr>
        <w:t> </w:t>
      </w:r>
      <w:r>
        <w:rPr>
          <w:spacing w:val="-80"/>
        </w:rPr>
      </w:r>
      <w:r>
        <w:rPr/>
        <w:t>证监会指定的信息披露媒体上全面披露，确保所有股东均有平等机会获取公司信息。</w:t>
      </w:r>
    </w:p>
    <w:p>
      <w:pPr>
        <w:spacing w:after="0" w:line="314" w:lineRule="auto"/>
        <w:jc w:val="both"/>
        <w:sectPr>
          <w:pgSz w:w="11910" w:h="16840"/>
          <w:pgMar w:header="0" w:footer="1226" w:top="780" w:bottom="1420" w:left="980" w:right="920"/>
        </w:sectPr>
      </w:pPr>
    </w:p>
    <w:p>
      <w:pPr>
        <w:tabs>
          <w:tab w:pos="8129" w:val="left" w:leader="none"/>
        </w:tabs>
        <w:spacing w:before="23"/>
        <w:ind w:left="20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2"/>
          <w:szCs w:val="22"/>
        </w:rPr>
      </w:pPr>
    </w:p>
    <w:p>
      <w:pPr>
        <w:pStyle w:val="BodyText"/>
        <w:spacing w:line="295" w:lineRule="auto" w:before="35"/>
        <w:ind w:left="633" w:right="221" w:hanging="60"/>
        <w:jc w:val="left"/>
      </w:pPr>
      <w:r>
        <w:rPr>
          <w:rFonts w:ascii="Times New Roman" w:hAnsi="Times New Roman" w:cs="Times New Roman" w:eastAsia="Times New Roman" w:hint="default"/>
        </w:rPr>
        <w:t>7</w:t>
      </w:r>
      <w:r>
        <w:rPr/>
        <w:t>、关于相关利益者 </w:t>
      </w:r>
      <w:r>
        <w:rPr>
          <w:spacing w:val="-2"/>
        </w:rPr>
        <w:t>公司充分尊重和维护相关利益者的合法权益，实现股东、员工、社会等各方利益共赢，共同推动公司</w:t>
      </w:r>
    </w:p>
    <w:p>
      <w:pPr>
        <w:pStyle w:val="BodyText"/>
        <w:spacing w:line="240" w:lineRule="auto" w:before="35"/>
        <w:ind w:left="153" w:right="0"/>
        <w:jc w:val="left"/>
      </w:pPr>
      <w:r>
        <w:rPr/>
        <w:t>持续、健康的发展。</w:t>
      </w:r>
    </w:p>
    <w:p>
      <w:pPr>
        <w:spacing w:line="240" w:lineRule="auto" w:before="0"/>
        <w:rPr>
          <w:rFonts w:ascii="宋体" w:hAnsi="宋体" w:cs="宋体" w:eastAsia="宋体" w:hint="default"/>
          <w:sz w:val="20"/>
          <w:szCs w:val="20"/>
        </w:rPr>
      </w:pPr>
    </w:p>
    <w:p>
      <w:pPr>
        <w:spacing w:before="177"/>
        <w:ind w:left="153" w:right="0"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二、报告期内召开的年度股东大会和临时股东大会的有关情况" w:id="103"/>
      <w:bookmarkEnd w:id="103"/>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53" w:right="0"/>
        <w:jc w:val="left"/>
        <w:rPr>
          <w:b w:val="0"/>
          <w:bCs w:val="0"/>
        </w:rPr>
      </w:pPr>
      <w:bookmarkStart w:name="1、本报告期年度股东大会情况" w:id="104"/>
      <w:bookmarkEnd w:id="104"/>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19"/>
        <w:gridCol w:w="1843"/>
        <w:gridCol w:w="3828"/>
        <w:gridCol w:w="2578"/>
      </w:tblGrid>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8"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613" w:right="51" w:hanging="562"/>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年度股东大 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left"/>
              <w:rPr>
                <w:rFonts w:ascii="宋体" w:hAnsi="宋体" w:cs="宋体" w:eastAsia="宋体" w:hint="default"/>
                <w:sz w:val="18"/>
                <w:szCs w:val="18"/>
              </w:rPr>
            </w:pPr>
            <w:hyperlink r:id="rId17">
              <w:r>
                <w:rPr>
                  <w:rFonts w:ascii="宋体"/>
                  <w:sz w:val="18"/>
                </w:rPr>
                <w:t>http://www.cninfo.com.cn/finalpage/2014-0</w:t>
              </w:r>
            </w:hyperlink>
            <w:r>
              <w:rPr>
                <w:rFonts w:ascii="宋体"/>
                <w:sz w:val="18"/>
              </w:rPr>
              <w:t> 5-09/64006344.PDF</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884" w:right="0"/>
              <w:jc w:val="left"/>
              <w:rPr>
                <w:rFonts w:ascii="宋体" w:hAnsi="宋体" w:cs="宋体" w:eastAsia="宋体" w:hint="default"/>
                <w:sz w:val="20"/>
                <w:szCs w:val="20"/>
              </w:rPr>
            </w:pPr>
            <w:r>
              <w:rPr>
                <w:rFonts w:ascii="宋体"/>
                <w:color w:val="333333"/>
                <w:sz w:val="20"/>
              </w:rPr>
              <w:t>2014-05-09</w:t>
            </w:r>
            <w:r>
              <w:rPr>
                <w:rFonts w:ascii="宋体"/>
                <w:sz w:val="20"/>
              </w:rPr>
            </w:r>
          </w:p>
        </w:tc>
      </w:tr>
    </w:tbl>
    <w:p>
      <w:pPr>
        <w:spacing w:line="240" w:lineRule="auto" w:before="2"/>
        <w:rPr>
          <w:rFonts w:ascii="宋体" w:hAnsi="宋体" w:cs="宋体" w:eastAsia="宋体" w:hint="default"/>
          <w:b/>
          <w:bCs/>
          <w:sz w:val="19"/>
          <w:szCs w:val="19"/>
        </w:rPr>
      </w:pPr>
    </w:p>
    <w:p>
      <w:pPr>
        <w:pStyle w:val="Heading6"/>
        <w:spacing w:line="240" w:lineRule="auto" w:before="35"/>
        <w:ind w:left="154" w:right="0"/>
        <w:jc w:val="left"/>
        <w:rPr>
          <w:b w:val="0"/>
          <w:bCs w:val="0"/>
        </w:rPr>
      </w:pPr>
      <w:bookmarkStart w:name="2、本报告期临时股东大会情况" w:id="105"/>
      <w:bookmarkEnd w:id="105"/>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19"/>
        <w:gridCol w:w="1843"/>
        <w:gridCol w:w="3828"/>
        <w:gridCol w:w="2479"/>
      </w:tblGrid>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8"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 w:right="0"/>
              <w:jc w:val="left"/>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r>
        <w:trPr>
          <w:trHeight w:val="719" w:hRule="exact"/>
        </w:trPr>
        <w:tc>
          <w:tcPr>
            <w:tcW w:w="1419" w:type="dxa"/>
            <w:tcBorders>
              <w:top w:val="single" w:sz="4" w:space="0" w:color="000000"/>
              <w:left w:val="single" w:sz="4" w:space="0" w:color="000000"/>
              <w:bottom w:val="single" w:sz="8"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10"/>
                <w:sz w:val="18"/>
                <w:szCs w:val="18"/>
              </w:rPr>
              <w:t> </w:t>
            </w:r>
            <w:r>
              <w:rPr>
                <w:rFonts w:ascii="宋体" w:hAnsi="宋体" w:cs="宋体" w:eastAsia="宋体" w:hint="default"/>
                <w:sz w:val="18"/>
                <w:szCs w:val="18"/>
              </w:rPr>
              <w:t>年第一次临</w:t>
            </w:r>
            <w:r>
              <w:rPr>
                <w:rFonts w:ascii="宋体" w:hAnsi="宋体" w:cs="宋体" w:eastAsia="宋体" w:hint="default"/>
                <w:spacing w:val="2"/>
                <w:sz w:val="18"/>
                <w:szCs w:val="18"/>
              </w:rPr>
              <w:t> </w:t>
            </w:r>
            <w:r>
              <w:rPr>
                <w:rFonts w:ascii="宋体" w:hAnsi="宋体" w:cs="宋体" w:eastAsia="宋体" w:hint="default"/>
                <w:sz w:val="18"/>
                <w:szCs w:val="18"/>
              </w:rPr>
              <w:t>时股东大会</w:t>
            </w:r>
          </w:p>
        </w:tc>
        <w:tc>
          <w:tcPr>
            <w:tcW w:w="184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 </w:t>
            </w:r>
            <w:r>
              <w:rPr>
                <w:rFonts w:ascii="宋体" w:hAnsi="宋体" w:cs="宋体" w:eastAsia="宋体" w:hint="default"/>
                <w:sz w:val="18"/>
                <w:szCs w:val="18"/>
              </w:rPr>
              <w:t>2 </w:t>
            </w:r>
            <w:r>
              <w:rPr>
                <w:rFonts w:ascii="宋体" w:hAnsi="宋体" w:cs="宋体" w:eastAsia="宋体" w:hint="default"/>
                <w:sz w:val="18"/>
                <w:szCs w:val="18"/>
              </w:rPr>
              <w:t>月 </w:t>
            </w:r>
            <w:r>
              <w:rPr>
                <w:rFonts w:ascii="宋体" w:hAnsi="宋体" w:cs="宋体" w:eastAsia="宋体" w:hint="default"/>
                <w:sz w:val="18"/>
                <w:szCs w:val="18"/>
              </w:rPr>
              <w:t>28 </w:t>
            </w:r>
            <w:r>
              <w:rPr>
                <w:rFonts w:ascii="宋体" w:hAnsi="宋体" w:cs="宋体" w:eastAsia="宋体" w:hint="default"/>
                <w:sz w:val="18"/>
                <w:szCs w:val="18"/>
              </w:rPr>
              <w:t>日</w:t>
            </w:r>
          </w:p>
        </w:tc>
        <w:tc>
          <w:tcPr>
            <w:tcW w:w="3828" w:type="dxa"/>
            <w:tcBorders>
              <w:top w:val="single" w:sz="4" w:space="0" w:color="000000"/>
              <w:left w:val="single" w:sz="4" w:space="0" w:color="000000"/>
              <w:bottom w:val="single" w:sz="8" w:space="0" w:color="000000"/>
              <w:right w:val="single" w:sz="4" w:space="0" w:color="000000"/>
            </w:tcBorders>
          </w:tcPr>
          <w:p>
            <w:pPr>
              <w:pStyle w:val="TableParagraph"/>
              <w:spacing w:line="316" w:lineRule="auto" w:before="52"/>
              <w:ind w:left="22" w:right="102"/>
              <w:jc w:val="left"/>
              <w:rPr>
                <w:rFonts w:ascii="宋体" w:hAnsi="宋体" w:cs="宋体" w:eastAsia="宋体" w:hint="default"/>
                <w:sz w:val="18"/>
                <w:szCs w:val="18"/>
              </w:rPr>
            </w:pPr>
            <w:hyperlink r:id="rId17">
              <w:r>
                <w:rPr>
                  <w:rFonts w:ascii="宋体"/>
                  <w:sz w:val="18"/>
                </w:rPr>
                <w:t>http://www.cninfo.com.cn/finalpage/2014-0</w:t>
              </w:r>
            </w:hyperlink>
            <w:r>
              <w:rPr>
                <w:rFonts w:ascii="宋体"/>
                <w:sz w:val="18"/>
              </w:rPr>
              <w:t> 2-28/63621131.PDF</w:t>
            </w:r>
          </w:p>
        </w:tc>
        <w:tc>
          <w:tcPr>
            <w:tcW w:w="247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934" w:right="0"/>
              <w:jc w:val="left"/>
              <w:rPr>
                <w:rFonts w:ascii="宋体" w:hAnsi="宋体" w:cs="宋体" w:eastAsia="宋体" w:hint="default"/>
                <w:sz w:val="20"/>
                <w:szCs w:val="20"/>
              </w:rPr>
            </w:pPr>
            <w:r>
              <w:rPr>
                <w:rFonts w:ascii="宋体"/>
                <w:color w:val="333333"/>
                <w:sz w:val="20"/>
              </w:rPr>
              <w:t>2014-02-28</w:t>
            </w:r>
            <w:r>
              <w:rPr>
                <w:rFonts w:ascii="宋体"/>
                <w:sz w:val="20"/>
              </w:rPr>
            </w:r>
          </w:p>
        </w:tc>
      </w:tr>
    </w:tbl>
    <w:p>
      <w:pPr>
        <w:spacing w:line="240" w:lineRule="auto" w:before="2"/>
        <w:rPr>
          <w:rFonts w:ascii="宋体" w:hAnsi="宋体" w:cs="宋体" w:eastAsia="宋体" w:hint="default"/>
          <w:b/>
          <w:bCs/>
          <w:sz w:val="18"/>
          <w:szCs w:val="18"/>
        </w:rPr>
      </w:pPr>
    </w:p>
    <w:p>
      <w:pPr>
        <w:pStyle w:val="Heading4"/>
        <w:spacing w:line="240" w:lineRule="auto" w:before="26"/>
        <w:ind w:left="154" w:right="0"/>
        <w:jc w:val="left"/>
        <w:rPr>
          <w:b w:val="0"/>
          <w:bCs w:val="0"/>
        </w:rPr>
      </w:pPr>
      <w:bookmarkStart w:name="三、报告期董事会召开情况" w:id="106"/>
      <w:bookmarkEnd w:id="106"/>
      <w:r>
        <w:rPr>
          <w:b w:val="0"/>
          <w:bCs w:val="0"/>
        </w:rPr>
      </w: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4" w:type="dxa"/>
        <w:tblLayout w:type="fixed"/>
        <w:tblCellMar>
          <w:top w:w="0" w:type="dxa"/>
          <w:left w:w="0" w:type="dxa"/>
          <w:bottom w:w="0" w:type="dxa"/>
          <w:right w:w="0" w:type="dxa"/>
        </w:tblCellMar>
        <w:tblLook w:val="01E0"/>
      </w:tblPr>
      <w:tblGrid>
        <w:gridCol w:w="1424"/>
        <w:gridCol w:w="1843"/>
        <w:gridCol w:w="4677"/>
        <w:gridCol w:w="1808"/>
      </w:tblGrid>
      <w:tr>
        <w:trPr>
          <w:trHeight w:val="634" w:hRule="exact"/>
        </w:trPr>
        <w:tc>
          <w:tcPr>
            <w:tcW w:w="1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983"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448" w:right="179" w:hanging="270"/>
              <w:jc w:val="left"/>
              <w:rPr>
                <w:rFonts w:ascii="宋体" w:hAnsi="宋体" w:cs="宋体" w:eastAsia="宋体" w:hint="default"/>
                <w:sz w:val="18"/>
                <w:szCs w:val="18"/>
              </w:rPr>
            </w:pPr>
            <w:r>
              <w:rPr>
                <w:rFonts w:ascii="宋体" w:hAnsi="宋体" w:cs="宋体" w:eastAsia="宋体" w:hint="default"/>
                <w:sz w:val="18"/>
                <w:szCs w:val="18"/>
              </w:rPr>
              <w:t>会议决议刊登的信 息披露日期</w:t>
            </w:r>
          </w:p>
        </w:tc>
      </w:tr>
      <w:tr>
        <w:trPr>
          <w:trHeight w:val="635"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28"/>
              <w:jc w:val="left"/>
              <w:rPr>
                <w:rFonts w:ascii="宋体" w:hAnsi="宋体" w:cs="宋体" w:eastAsia="宋体" w:hint="default"/>
                <w:sz w:val="18"/>
                <w:szCs w:val="18"/>
              </w:rPr>
            </w:pPr>
            <w:r>
              <w:rPr>
                <w:rFonts w:ascii="宋体" w:hAnsi="宋体" w:cs="宋体" w:eastAsia="宋体" w:hint="default"/>
                <w:sz w:val="18"/>
                <w:szCs w:val="18"/>
              </w:rPr>
              <w:t>第三届董事会 第三次会议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152"/>
              <w:jc w:val="left"/>
              <w:rPr>
                <w:rFonts w:ascii="宋体" w:hAnsi="宋体" w:cs="宋体" w:eastAsia="宋体" w:hint="default"/>
                <w:sz w:val="18"/>
                <w:szCs w:val="18"/>
              </w:rPr>
            </w:pPr>
            <w:hyperlink r:id="rId18">
              <w:r>
                <w:rPr>
                  <w:rFonts w:ascii="宋体"/>
                  <w:sz w:val="18"/>
                </w:rPr>
                <w:t>http://www.cninfo.com.cn/finalpage/2014-01-29/635</w:t>
              </w:r>
            </w:hyperlink>
            <w:r>
              <w:rPr>
                <w:rFonts w:ascii="宋体"/>
                <w:sz w:val="18"/>
              </w:rPr>
              <w:t> 38271.PDF</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color w:val="333333"/>
                <w:sz w:val="18"/>
                <w:szCs w:val="18"/>
              </w:rPr>
              <w:t>2014</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1</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29</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r>
      <w:tr>
        <w:trPr>
          <w:trHeight w:val="634"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28"/>
              <w:jc w:val="left"/>
              <w:rPr>
                <w:rFonts w:ascii="宋体" w:hAnsi="宋体" w:cs="宋体" w:eastAsia="宋体" w:hint="default"/>
                <w:sz w:val="18"/>
                <w:szCs w:val="18"/>
              </w:rPr>
            </w:pPr>
            <w:r>
              <w:rPr>
                <w:rFonts w:ascii="宋体" w:hAnsi="宋体" w:cs="宋体" w:eastAsia="宋体" w:hint="default"/>
                <w:sz w:val="18"/>
                <w:szCs w:val="18"/>
              </w:rPr>
              <w:t>第三届董事会 第四次会议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4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152"/>
              <w:jc w:val="left"/>
              <w:rPr>
                <w:rFonts w:ascii="宋体" w:hAnsi="宋体" w:cs="宋体" w:eastAsia="宋体" w:hint="default"/>
                <w:sz w:val="18"/>
                <w:szCs w:val="18"/>
              </w:rPr>
            </w:pPr>
            <w:hyperlink r:id="rId19">
              <w:r>
                <w:rPr>
                  <w:rFonts w:ascii="宋体"/>
                  <w:sz w:val="18"/>
                </w:rPr>
                <w:t>http://www.cninfo.com.cn/finalpage/2014-04-18/638</w:t>
              </w:r>
            </w:hyperlink>
            <w:r>
              <w:rPr>
                <w:rFonts w:ascii="宋体"/>
                <w:sz w:val="18"/>
              </w:rPr>
              <w:t> 64222.PDF</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color w:val="333333"/>
                <w:sz w:val="18"/>
                <w:szCs w:val="18"/>
              </w:rPr>
              <w:t>2014</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4</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18</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r>
      <w:tr>
        <w:trPr>
          <w:trHeight w:val="634"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28"/>
              <w:jc w:val="left"/>
              <w:rPr>
                <w:rFonts w:ascii="宋体" w:hAnsi="宋体" w:cs="宋体" w:eastAsia="宋体" w:hint="default"/>
                <w:sz w:val="18"/>
                <w:szCs w:val="18"/>
              </w:rPr>
            </w:pPr>
            <w:r>
              <w:rPr>
                <w:rFonts w:ascii="宋体" w:hAnsi="宋体" w:cs="宋体" w:eastAsia="宋体" w:hint="default"/>
                <w:sz w:val="18"/>
                <w:szCs w:val="18"/>
              </w:rPr>
              <w:t>第三届董事会 第五次会议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4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152"/>
              <w:jc w:val="left"/>
              <w:rPr>
                <w:rFonts w:ascii="宋体" w:hAnsi="宋体" w:cs="宋体" w:eastAsia="宋体" w:hint="default"/>
                <w:sz w:val="18"/>
                <w:szCs w:val="18"/>
              </w:rPr>
            </w:pPr>
            <w:hyperlink r:id="rId20">
              <w:r>
                <w:rPr>
                  <w:rFonts w:ascii="宋体"/>
                  <w:sz w:val="18"/>
                </w:rPr>
                <w:t>http://www.cninfo.com.cn/finalpage/2014-04-23/638</w:t>
              </w:r>
            </w:hyperlink>
            <w:r>
              <w:rPr>
                <w:rFonts w:ascii="宋体"/>
                <w:sz w:val="18"/>
              </w:rPr>
              <w:t> 94337.PDF</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color w:val="333333"/>
                <w:sz w:val="18"/>
                <w:szCs w:val="18"/>
              </w:rPr>
              <w:t>2014</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4</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23</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r>
      <w:tr>
        <w:trPr>
          <w:trHeight w:val="635"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28"/>
              <w:jc w:val="left"/>
              <w:rPr>
                <w:rFonts w:ascii="宋体" w:hAnsi="宋体" w:cs="宋体" w:eastAsia="宋体" w:hint="default"/>
                <w:sz w:val="18"/>
                <w:szCs w:val="18"/>
              </w:rPr>
            </w:pPr>
            <w:r>
              <w:rPr>
                <w:rFonts w:ascii="宋体" w:hAnsi="宋体" w:cs="宋体" w:eastAsia="宋体" w:hint="default"/>
                <w:sz w:val="18"/>
                <w:szCs w:val="18"/>
              </w:rPr>
              <w:t>第三届董事会 第六次会议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4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152"/>
              <w:jc w:val="left"/>
              <w:rPr>
                <w:rFonts w:ascii="宋体" w:hAnsi="宋体" w:cs="宋体" w:eastAsia="宋体" w:hint="default"/>
                <w:sz w:val="18"/>
                <w:szCs w:val="18"/>
              </w:rPr>
            </w:pPr>
            <w:hyperlink r:id="rId21">
              <w:r>
                <w:rPr>
                  <w:rFonts w:ascii="宋体"/>
                  <w:sz w:val="18"/>
                </w:rPr>
                <w:t>http://www.cninfo.com.cn/finalpage/2014-05-05/639</w:t>
              </w:r>
            </w:hyperlink>
            <w:r>
              <w:rPr>
                <w:rFonts w:ascii="宋体"/>
                <w:sz w:val="18"/>
              </w:rPr>
              <w:t> 72634.PDF</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333333"/>
                <w:sz w:val="18"/>
                <w:szCs w:val="18"/>
              </w:rPr>
              <w:t>2014</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5</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5</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r>
      <w:tr>
        <w:trPr>
          <w:trHeight w:val="634"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28"/>
              <w:jc w:val="left"/>
              <w:rPr>
                <w:rFonts w:ascii="宋体" w:hAnsi="宋体" w:cs="宋体" w:eastAsia="宋体" w:hint="default"/>
                <w:sz w:val="18"/>
                <w:szCs w:val="18"/>
              </w:rPr>
            </w:pPr>
            <w:r>
              <w:rPr>
                <w:rFonts w:ascii="宋体" w:hAnsi="宋体" w:cs="宋体" w:eastAsia="宋体" w:hint="default"/>
                <w:sz w:val="18"/>
                <w:szCs w:val="18"/>
              </w:rPr>
              <w:t>第三届董事会 第七次会议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4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152"/>
              <w:jc w:val="left"/>
              <w:rPr>
                <w:rFonts w:ascii="宋体" w:hAnsi="宋体" w:cs="宋体" w:eastAsia="宋体" w:hint="default"/>
                <w:sz w:val="18"/>
                <w:szCs w:val="18"/>
              </w:rPr>
            </w:pPr>
            <w:hyperlink r:id="rId22">
              <w:r>
                <w:rPr>
                  <w:rFonts w:ascii="宋体"/>
                  <w:sz w:val="18"/>
                </w:rPr>
                <w:t>http://www.cninfo.com.cn/finalpage/2014-05-15/640</w:t>
              </w:r>
            </w:hyperlink>
            <w:r>
              <w:rPr>
                <w:rFonts w:ascii="宋体"/>
                <w:sz w:val="18"/>
              </w:rPr>
              <w:t> </w:t>
            </w:r>
            <w:hyperlink r:id="rId22">
              <w:r>
                <w:rPr>
                  <w:rFonts w:ascii="宋体"/>
                  <w:sz w:val="18"/>
                </w:rPr>
                <w:t>29920.PDF</w:t>
              </w:r>
            </w:hyperlink>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color w:val="333333"/>
                <w:sz w:val="18"/>
                <w:szCs w:val="18"/>
              </w:rPr>
              <w:t>2014</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5</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15</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r>
      <w:tr>
        <w:trPr>
          <w:trHeight w:val="634"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28"/>
              <w:jc w:val="left"/>
              <w:rPr>
                <w:rFonts w:ascii="宋体" w:hAnsi="宋体" w:cs="宋体" w:eastAsia="宋体" w:hint="default"/>
                <w:sz w:val="18"/>
                <w:szCs w:val="18"/>
              </w:rPr>
            </w:pPr>
            <w:r>
              <w:rPr>
                <w:rFonts w:ascii="宋体" w:hAnsi="宋体" w:cs="宋体" w:eastAsia="宋体" w:hint="default"/>
                <w:sz w:val="18"/>
                <w:szCs w:val="18"/>
              </w:rPr>
              <w:t>第三届董事会 第八次会议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4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152"/>
              <w:jc w:val="left"/>
              <w:rPr>
                <w:rFonts w:ascii="宋体" w:hAnsi="宋体" w:cs="宋体" w:eastAsia="宋体" w:hint="default"/>
                <w:sz w:val="18"/>
                <w:szCs w:val="18"/>
              </w:rPr>
            </w:pPr>
            <w:hyperlink r:id="rId23">
              <w:r>
                <w:rPr>
                  <w:rFonts w:ascii="宋体"/>
                  <w:sz w:val="18"/>
                </w:rPr>
                <w:t>http://www.cninfo.com.cn/finalpage/2014-06-16/641</w:t>
              </w:r>
            </w:hyperlink>
            <w:r>
              <w:rPr>
                <w:rFonts w:ascii="宋体"/>
                <w:sz w:val="18"/>
              </w:rPr>
              <w:t> 40047.PDF</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color w:val="333333"/>
                <w:sz w:val="18"/>
                <w:szCs w:val="18"/>
              </w:rPr>
              <w:t>2014</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6</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16</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r>
      <w:tr>
        <w:trPr>
          <w:trHeight w:val="635"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103" w:right="228"/>
              <w:jc w:val="left"/>
              <w:rPr>
                <w:rFonts w:ascii="宋体" w:hAnsi="宋体" w:cs="宋体" w:eastAsia="宋体" w:hint="default"/>
                <w:sz w:val="18"/>
                <w:szCs w:val="18"/>
              </w:rPr>
            </w:pPr>
            <w:r>
              <w:rPr>
                <w:rFonts w:ascii="宋体" w:hAnsi="宋体" w:cs="宋体" w:eastAsia="宋体" w:hint="default"/>
                <w:sz w:val="18"/>
                <w:szCs w:val="18"/>
              </w:rPr>
              <w:t>第三届董事会 第九次会议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4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101" w:right="152"/>
              <w:jc w:val="left"/>
              <w:rPr>
                <w:rFonts w:ascii="宋体" w:hAnsi="宋体" w:cs="宋体" w:eastAsia="宋体" w:hint="default"/>
                <w:sz w:val="18"/>
                <w:szCs w:val="18"/>
              </w:rPr>
            </w:pPr>
            <w:hyperlink r:id="rId24">
              <w:r>
                <w:rPr>
                  <w:rFonts w:ascii="宋体"/>
                  <w:sz w:val="18"/>
                </w:rPr>
                <w:t>http://www.cninfo.com.cn/finalpage/2014-07-11/120</w:t>
              </w:r>
            </w:hyperlink>
            <w:r>
              <w:rPr>
                <w:rFonts w:ascii="宋体"/>
                <w:sz w:val="18"/>
              </w:rPr>
              <w:t> 0049125.PDF</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color w:val="333333"/>
                <w:sz w:val="18"/>
                <w:szCs w:val="18"/>
              </w:rPr>
              <w:t>2014</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7</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11</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r>
      <w:tr>
        <w:trPr>
          <w:trHeight w:val="634"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28"/>
              <w:jc w:val="left"/>
              <w:rPr>
                <w:rFonts w:ascii="宋体" w:hAnsi="宋体" w:cs="宋体" w:eastAsia="宋体" w:hint="default"/>
                <w:sz w:val="18"/>
                <w:szCs w:val="18"/>
              </w:rPr>
            </w:pPr>
            <w:r>
              <w:rPr>
                <w:rFonts w:ascii="宋体" w:hAnsi="宋体" w:cs="宋体" w:eastAsia="宋体" w:hint="default"/>
                <w:sz w:val="18"/>
                <w:szCs w:val="18"/>
              </w:rPr>
              <w:t>第三届董事会 第十次会议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4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152"/>
              <w:jc w:val="left"/>
              <w:rPr>
                <w:rFonts w:ascii="宋体" w:hAnsi="宋体" w:cs="宋体" w:eastAsia="宋体" w:hint="default"/>
                <w:sz w:val="18"/>
                <w:szCs w:val="18"/>
              </w:rPr>
            </w:pPr>
            <w:hyperlink r:id="rId25">
              <w:r>
                <w:rPr>
                  <w:rFonts w:ascii="宋体"/>
                  <w:sz w:val="18"/>
                </w:rPr>
                <w:t>http://www.cninfo.com.cn/finalpage/2014-08-18/120</w:t>
              </w:r>
            </w:hyperlink>
            <w:r>
              <w:rPr>
                <w:rFonts w:ascii="宋体"/>
                <w:sz w:val="18"/>
              </w:rPr>
              <w:t> 0133040.PDF</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color w:val="333333"/>
                <w:sz w:val="18"/>
                <w:szCs w:val="18"/>
              </w:rPr>
              <w:t>2014</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8</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18</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0" w:footer="1226" w:top="780" w:bottom="1420" w:left="980" w:right="900"/>
        </w:sectPr>
      </w:pPr>
    </w:p>
    <w:p>
      <w:pPr>
        <w:tabs>
          <w:tab w:pos="8189" w:val="left" w:leader="none"/>
        </w:tabs>
        <w:spacing w:before="23"/>
        <w:ind w:left="267"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3"/>
          <w:szCs w:val="23"/>
        </w:rPr>
      </w:pPr>
    </w:p>
    <w:tbl>
      <w:tblPr>
        <w:tblW w:w="0" w:type="auto"/>
        <w:jc w:val="left"/>
        <w:tblInd w:w="204" w:type="dxa"/>
        <w:tblLayout w:type="fixed"/>
        <w:tblCellMar>
          <w:top w:w="0" w:type="dxa"/>
          <w:left w:w="0" w:type="dxa"/>
          <w:bottom w:w="0" w:type="dxa"/>
          <w:right w:w="0" w:type="dxa"/>
        </w:tblCellMar>
        <w:tblLook w:val="01E0"/>
      </w:tblPr>
      <w:tblGrid>
        <w:gridCol w:w="1424"/>
        <w:gridCol w:w="1843"/>
        <w:gridCol w:w="4677"/>
        <w:gridCol w:w="1808"/>
      </w:tblGrid>
      <w:tr>
        <w:trPr>
          <w:trHeight w:val="629" w:hRule="exact"/>
        </w:trPr>
        <w:tc>
          <w:tcPr>
            <w:tcW w:w="1424"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10"/>
              <w:ind w:left="103" w:right="228"/>
              <w:jc w:val="left"/>
              <w:rPr>
                <w:rFonts w:ascii="宋体" w:hAnsi="宋体" w:cs="宋体" w:eastAsia="宋体" w:hint="default"/>
                <w:sz w:val="18"/>
                <w:szCs w:val="18"/>
              </w:rPr>
            </w:pPr>
            <w:r>
              <w:rPr>
                <w:rFonts w:ascii="宋体" w:hAnsi="宋体" w:cs="宋体" w:eastAsia="宋体" w:hint="default"/>
                <w:sz w:val="18"/>
                <w:szCs w:val="18"/>
              </w:rPr>
              <w:t>第三届董事会 第十一次会议</w:t>
            </w: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6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仅审议《公司第三季度报告》一项议案，未刊登。</w:t>
            </w:r>
          </w:p>
        </w:tc>
        <w:tc>
          <w:tcPr>
            <w:tcW w:w="18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r>
        <w:trPr>
          <w:trHeight w:val="634"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28"/>
              <w:jc w:val="left"/>
              <w:rPr>
                <w:rFonts w:ascii="宋体" w:hAnsi="宋体" w:cs="宋体" w:eastAsia="宋体" w:hint="default"/>
                <w:sz w:val="18"/>
                <w:szCs w:val="18"/>
              </w:rPr>
            </w:pPr>
            <w:r>
              <w:rPr>
                <w:rFonts w:ascii="宋体" w:hAnsi="宋体" w:cs="宋体" w:eastAsia="宋体" w:hint="default"/>
                <w:sz w:val="18"/>
                <w:szCs w:val="18"/>
              </w:rPr>
              <w:t>第三届董事会 第十二次会议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152"/>
              <w:jc w:val="left"/>
              <w:rPr>
                <w:rFonts w:ascii="宋体" w:hAnsi="宋体" w:cs="宋体" w:eastAsia="宋体" w:hint="default"/>
                <w:sz w:val="18"/>
                <w:szCs w:val="18"/>
              </w:rPr>
            </w:pPr>
            <w:hyperlink r:id="rId26">
              <w:r>
                <w:rPr>
                  <w:rFonts w:ascii="宋体"/>
                  <w:sz w:val="18"/>
                </w:rPr>
                <w:t>http://www.cninfo.com.cn/finalpage/2014-11-25/120</w:t>
              </w:r>
            </w:hyperlink>
            <w:r>
              <w:rPr>
                <w:rFonts w:ascii="宋体"/>
                <w:sz w:val="18"/>
              </w:rPr>
              <w:t> 0413759.PDF</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333333"/>
                <w:sz w:val="18"/>
                <w:szCs w:val="18"/>
              </w:rPr>
              <w:t>2014</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11</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25</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r>
      <w:tr>
        <w:trPr>
          <w:trHeight w:val="635"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3" w:right="228"/>
              <w:jc w:val="left"/>
              <w:rPr>
                <w:rFonts w:ascii="宋体" w:hAnsi="宋体" w:cs="宋体" w:eastAsia="宋体" w:hint="default"/>
                <w:sz w:val="18"/>
                <w:szCs w:val="18"/>
              </w:rPr>
            </w:pPr>
            <w:r>
              <w:rPr>
                <w:rFonts w:ascii="宋体" w:hAnsi="宋体" w:cs="宋体" w:eastAsia="宋体" w:hint="default"/>
                <w:sz w:val="18"/>
                <w:szCs w:val="18"/>
              </w:rPr>
              <w:t>第三届董事会 第十三次会议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1" w:right="152"/>
              <w:jc w:val="left"/>
              <w:rPr>
                <w:rFonts w:ascii="宋体" w:hAnsi="宋体" w:cs="宋体" w:eastAsia="宋体" w:hint="default"/>
                <w:sz w:val="18"/>
                <w:szCs w:val="18"/>
              </w:rPr>
            </w:pPr>
            <w:hyperlink r:id="rId27">
              <w:r>
                <w:rPr>
                  <w:rFonts w:ascii="宋体"/>
                  <w:sz w:val="18"/>
                </w:rPr>
                <w:t>http://www.cninfo.com.cn/finalpage/2014-12-30/120</w:t>
              </w:r>
            </w:hyperlink>
            <w:r>
              <w:rPr>
                <w:rFonts w:ascii="宋体"/>
                <w:sz w:val="18"/>
              </w:rPr>
              <w:t> 0503058.PDF</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333333"/>
                <w:sz w:val="18"/>
                <w:szCs w:val="18"/>
              </w:rPr>
              <w:t>2014</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12</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30</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r>
    </w:tbl>
    <w:p>
      <w:pPr>
        <w:spacing w:line="240" w:lineRule="auto" w:before="2"/>
        <w:rPr>
          <w:rFonts w:ascii="宋体" w:hAnsi="宋体" w:cs="宋体" w:eastAsia="宋体" w:hint="default"/>
          <w:sz w:val="18"/>
          <w:szCs w:val="18"/>
        </w:rPr>
      </w:pPr>
    </w:p>
    <w:p>
      <w:pPr>
        <w:pStyle w:val="Heading4"/>
        <w:spacing w:line="240" w:lineRule="auto" w:before="26"/>
        <w:ind w:left="214" w:right="0"/>
        <w:jc w:val="left"/>
        <w:rPr>
          <w:b w:val="0"/>
          <w:bCs w:val="0"/>
        </w:rPr>
      </w:pPr>
      <w:bookmarkStart w:name="四、年度报告重大差错责任追究制度的建立与执行情况" w:id="107"/>
      <w:bookmarkEnd w:id="107"/>
      <w:r>
        <w:rPr>
          <w:b w:val="0"/>
          <w:bCs w:val="0"/>
        </w:rPr>
      </w: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spacing w:line="319" w:lineRule="auto" w:before="0"/>
        <w:ind w:left="213" w:right="230" w:firstLine="360"/>
        <w:jc w:val="both"/>
        <w:rPr>
          <w:rFonts w:ascii="宋体" w:hAnsi="宋体" w:cs="宋体" w:eastAsia="宋体" w:hint="default"/>
          <w:sz w:val="18"/>
          <w:szCs w:val="18"/>
        </w:rPr>
      </w:pPr>
      <w:r>
        <w:rPr>
          <w:rFonts w:ascii="宋体" w:hAnsi="宋体" w:cs="宋体" w:eastAsia="宋体" w:hint="default"/>
          <w:spacing w:val="-9"/>
          <w:sz w:val="18"/>
          <w:szCs w:val="18"/>
        </w:rPr>
        <w:t>公司已经根据《证券法》、《会计法》、《上市公司信息披露管理办法》和《深圳证券交易所创业板股票上市规则》等法律</w:t>
      </w:r>
      <w:r>
        <w:rPr>
          <w:rFonts w:ascii="宋体" w:hAnsi="宋体" w:cs="宋体" w:eastAsia="宋体" w:hint="default"/>
          <w:sz w:val="18"/>
          <w:szCs w:val="18"/>
        </w:rPr>
        <w:t> </w:t>
      </w:r>
      <w:r>
        <w:rPr>
          <w:rFonts w:ascii="宋体" w:hAnsi="宋体" w:cs="宋体" w:eastAsia="宋体" w:hint="default"/>
          <w:spacing w:val="-2"/>
          <w:sz w:val="18"/>
          <w:szCs w:val="18"/>
        </w:rPr>
        <w:t>法规的规定，制定了《年报信息披露重大差错责任追究制度》，该制度的制定有助于进一步健全公司的内控制度，提高公司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规范运作水平，提高年报信息披露的质量和透明度。报告期内，公司未发生重大会计差错更正、重大遗漏信息补充以及业绩</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预告修正等情况。</w:t>
      </w:r>
    </w:p>
    <w:p>
      <w:pPr>
        <w:spacing w:line="240" w:lineRule="auto" w:before="6"/>
        <w:rPr>
          <w:rFonts w:ascii="宋体" w:hAnsi="宋体" w:cs="宋体" w:eastAsia="宋体" w:hint="default"/>
          <w:sz w:val="20"/>
          <w:szCs w:val="20"/>
        </w:rPr>
      </w:pPr>
    </w:p>
    <w:p>
      <w:pPr>
        <w:pStyle w:val="Heading4"/>
        <w:spacing w:line="240" w:lineRule="auto"/>
        <w:ind w:left="213" w:right="0"/>
        <w:jc w:val="left"/>
        <w:rPr>
          <w:b w:val="0"/>
          <w:bCs w:val="0"/>
        </w:rPr>
      </w:pPr>
      <w:bookmarkStart w:name="五、监事会工作情况" w:id="108"/>
      <w:bookmarkEnd w:id="108"/>
      <w:r>
        <w:rPr>
          <w:b w:val="0"/>
          <w:bCs w:val="0"/>
        </w:rPr>
      </w:r>
      <w:r>
        <w:rPr/>
        <w:t>五、监事会工作情况</w:t>
      </w:r>
      <w:r>
        <w:rPr>
          <w:b w:val="0"/>
          <w:bCs w:val="0"/>
        </w:rPr>
      </w:r>
    </w:p>
    <w:p>
      <w:pPr>
        <w:spacing w:line="240" w:lineRule="auto" w:before="9"/>
        <w:rPr>
          <w:rFonts w:ascii="宋体" w:hAnsi="宋体" w:cs="宋体" w:eastAsia="宋体" w:hint="default"/>
          <w:b/>
          <w:bCs/>
          <w:sz w:val="26"/>
          <w:szCs w:val="26"/>
        </w:rPr>
      </w:pPr>
    </w:p>
    <w:p>
      <w:pPr>
        <w:spacing w:before="0"/>
        <w:ind w:left="213"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before="116"/>
        <w:ind w:left="2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319" w:lineRule="auto" w:before="102"/>
        <w:ind w:left="213" w:right="229" w:firstLine="360"/>
        <w:jc w:val="both"/>
        <w:rPr>
          <w:rFonts w:ascii="宋体" w:hAnsi="宋体" w:cs="宋体" w:eastAsia="宋体" w:hint="default"/>
          <w:sz w:val="18"/>
          <w:szCs w:val="18"/>
        </w:rPr>
      </w:pPr>
      <w:r>
        <w:rPr>
          <w:rFonts w:ascii="宋体" w:hAnsi="宋体" w:cs="宋体" w:eastAsia="宋体" w:hint="default"/>
          <w:spacing w:val="-9"/>
          <w:sz w:val="18"/>
          <w:szCs w:val="18"/>
        </w:rPr>
        <w:t>公司监事会严格按照《公司法》、《证券法》、《深圳证券交易所创业板上市公司规范运作指引》等法律法规以及《公司章</w:t>
      </w:r>
      <w:r>
        <w:rPr>
          <w:rFonts w:ascii="宋体" w:hAnsi="宋体" w:cs="宋体" w:eastAsia="宋体" w:hint="default"/>
          <w:sz w:val="18"/>
          <w:szCs w:val="18"/>
        </w:rPr>
        <w:t> </w:t>
      </w:r>
      <w:r>
        <w:rPr>
          <w:rFonts w:ascii="宋体" w:hAnsi="宋体" w:cs="宋体" w:eastAsia="宋体" w:hint="default"/>
          <w:spacing w:val="-5"/>
          <w:sz w:val="18"/>
          <w:szCs w:val="18"/>
        </w:rPr>
        <w:t>程》、《公司监事会议事规则》等规章制度的规定，本着对公司及全体股东负责的态度，认真履行法律、法规赋予的职责，紧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密围绕完善公司治理结构、促进公司依法规范运作的核心任务开展了各项工作，对公司的经营管理以及董事、管理层履职情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况进行了有效监督，充分发挥了监事会在上市公司治理结构中的重要作用。</w:t>
      </w:r>
    </w:p>
    <w:p>
      <w:pPr>
        <w:spacing w:before="57"/>
        <w:ind w:left="573" w:right="0" w:firstLine="0"/>
        <w:jc w:val="left"/>
        <w:rPr>
          <w:rFonts w:ascii="宋体" w:hAnsi="宋体" w:cs="宋体" w:eastAsia="宋体" w:hint="default"/>
          <w:sz w:val="18"/>
          <w:szCs w:val="18"/>
        </w:rPr>
      </w:pPr>
      <w:r>
        <w:rPr>
          <w:rFonts w:ascii="宋体" w:hAnsi="宋体" w:cs="宋体" w:eastAsia="宋体" w:hint="default"/>
          <w:sz w:val="18"/>
          <w:szCs w:val="18"/>
        </w:rPr>
        <w:t>报告期内，公司第三届监事会共召开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次会议，具体如下：</w:t>
      </w:r>
    </w:p>
    <w:p>
      <w:pPr>
        <w:spacing w:line="240" w:lineRule="auto" w:before="1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526"/>
        <w:gridCol w:w="1843"/>
        <w:gridCol w:w="4680"/>
        <w:gridCol w:w="1807"/>
      </w:tblGrid>
      <w:tr>
        <w:trPr>
          <w:trHeight w:val="634"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color w:val="333333"/>
                <w:sz w:val="18"/>
                <w:szCs w:val="18"/>
              </w:rPr>
              <w:t>会议届次</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color w:val="333333"/>
                <w:sz w:val="18"/>
                <w:szCs w:val="18"/>
              </w:rPr>
              <w:t>召开日期</w:t>
            </w:r>
            <w:r>
              <w:rPr>
                <w:rFonts w:ascii="宋体" w:hAnsi="宋体" w:cs="宋体" w:eastAsia="宋体" w:hint="default"/>
                <w:sz w:val="18"/>
                <w:szCs w:val="18"/>
              </w:rPr>
            </w:r>
          </w:p>
        </w:tc>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4" w:right="0"/>
              <w:jc w:val="left"/>
              <w:rPr>
                <w:rFonts w:ascii="宋体" w:hAnsi="宋体" w:cs="宋体" w:eastAsia="宋体" w:hint="default"/>
                <w:sz w:val="18"/>
                <w:szCs w:val="18"/>
              </w:rPr>
            </w:pPr>
            <w:r>
              <w:rPr>
                <w:rFonts w:ascii="宋体" w:hAnsi="宋体" w:cs="宋体" w:eastAsia="宋体" w:hint="default"/>
                <w:color w:val="333333"/>
                <w:sz w:val="18"/>
                <w:szCs w:val="18"/>
              </w:rPr>
              <w:t>会议决议刊登的指定网站查询索引</w:t>
            </w:r>
            <w:r>
              <w:rPr>
                <w:rFonts w:ascii="宋体" w:hAnsi="宋体" w:cs="宋体" w:eastAsia="宋体" w:hint="default"/>
                <w:sz w:val="18"/>
                <w:szCs w:val="18"/>
              </w:rPr>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448" w:right="176" w:hanging="270"/>
              <w:jc w:val="left"/>
              <w:rPr>
                <w:rFonts w:ascii="宋体" w:hAnsi="宋体" w:cs="宋体" w:eastAsia="宋体" w:hint="default"/>
                <w:sz w:val="18"/>
                <w:szCs w:val="18"/>
              </w:rPr>
            </w:pPr>
            <w:r>
              <w:rPr>
                <w:rFonts w:ascii="宋体" w:hAnsi="宋体" w:cs="宋体" w:eastAsia="宋体" w:hint="default"/>
                <w:color w:val="333333"/>
                <w:sz w:val="18"/>
                <w:szCs w:val="18"/>
              </w:rPr>
              <w:t>会议决议刊登的信 息披露日期</w:t>
            </w:r>
            <w:r>
              <w:rPr>
                <w:rFonts w:ascii="宋体" w:hAnsi="宋体" w:cs="宋体" w:eastAsia="宋体" w:hint="default"/>
                <w:sz w:val="18"/>
                <w:szCs w:val="18"/>
              </w:rPr>
            </w:r>
          </w:p>
        </w:tc>
      </w:tr>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50"/>
              <w:jc w:val="left"/>
              <w:rPr>
                <w:rFonts w:ascii="宋体" w:hAnsi="宋体" w:cs="宋体" w:eastAsia="宋体" w:hint="default"/>
                <w:sz w:val="18"/>
                <w:szCs w:val="18"/>
              </w:rPr>
            </w:pPr>
            <w:r>
              <w:rPr>
                <w:rFonts w:ascii="宋体" w:hAnsi="宋体" w:cs="宋体" w:eastAsia="宋体" w:hint="default"/>
                <w:color w:val="333333"/>
                <w:sz w:val="18"/>
                <w:szCs w:val="18"/>
              </w:rPr>
              <w:t>第三届监事会第 二次会议</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color w:val="333333"/>
                <w:sz w:val="18"/>
                <w:szCs w:val="18"/>
              </w:rPr>
              <w:t>2014</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1</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29</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55"/>
              <w:jc w:val="left"/>
              <w:rPr>
                <w:rFonts w:ascii="宋体" w:hAnsi="宋体" w:cs="宋体" w:eastAsia="宋体" w:hint="default"/>
                <w:sz w:val="18"/>
                <w:szCs w:val="18"/>
              </w:rPr>
            </w:pPr>
            <w:hyperlink r:id="rId18">
              <w:r>
                <w:rPr>
                  <w:rFonts w:ascii="宋体"/>
                  <w:color w:val="333333"/>
                  <w:sz w:val="18"/>
                </w:rPr>
                <w:t>http://www.cninfo.com.cn/finalpage/2014-01-29/635</w:t>
              </w:r>
            </w:hyperlink>
            <w:r>
              <w:rPr>
                <w:rFonts w:ascii="宋体"/>
                <w:color w:val="333333"/>
                <w:sz w:val="18"/>
              </w:rPr>
              <w:t> 38270.PDF</w:t>
            </w:r>
            <w:r>
              <w:rPr>
                <w:rFonts w:ascii="宋体"/>
                <w:sz w:val="18"/>
              </w:rPr>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color w:val="333333"/>
                <w:sz w:val="18"/>
                <w:szCs w:val="18"/>
              </w:rPr>
              <w:t>2014</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1</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29</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r>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50"/>
              <w:jc w:val="left"/>
              <w:rPr>
                <w:rFonts w:ascii="宋体" w:hAnsi="宋体" w:cs="宋体" w:eastAsia="宋体" w:hint="default"/>
                <w:sz w:val="18"/>
                <w:szCs w:val="18"/>
              </w:rPr>
            </w:pPr>
            <w:r>
              <w:rPr>
                <w:rFonts w:ascii="宋体" w:hAnsi="宋体" w:cs="宋体" w:eastAsia="宋体" w:hint="default"/>
                <w:color w:val="333333"/>
                <w:sz w:val="18"/>
                <w:szCs w:val="18"/>
              </w:rPr>
              <w:t>第三届监事会第 三次会议</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color w:val="333333"/>
                <w:sz w:val="18"/>
                <w:szCs w:val="18"/>
              </w:rPr>
              <w:t>2014</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4</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17</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55"/>
              <w:jc w:val="left"/>
              <w:rPr>
                <w:rFonts w:ascii="宋体" w:hAnsi="宋体" w:cs="宋体" w:eastAsia="宋体" w:hint="default"/>
                <w:sz w:val="18"/>
                <w:szCs w:val="18"/>
              </w:rPr>
            </w:pPr>
            <w:hyperlink r:id="rId19">
              <w:r>
                <w:rPr>
                  <w:rFonts w:ascii="宋体"/>
                  <w:color w:val="333333"/>
                  <w:sz w:val="18"/>
                </w:rPr>
                <w:t>http://www.cninfo.com.cn/finalpage/2014-04-18/638</w:t>
              </w:r>
            </w:hyperlink>
            <w:r>
              <w:rPr>
                <w:rFonts w:ascii="宋体"/>
                <w:color w:val="333333"/>
                <w:sz w:val="18"/>
              </w:rPr>
              <w:t> 64225.PDF</w:t>
            </w:r>
            <w:r>
              <w:rPr>
                <w:rFonts w:ascii="宋体"/>
                <w:sz w:val="18"/>
              </w:rPr>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color w:val="333333"/>
                <w:sz w:val="18"/>
                <w:szCs w:val="18"/>
              </w:rPr>
              <w:t>2014</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4</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18</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r>
      <w:tr>
        <w:trPr>
          <w:trHeight w:val="63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50"/>
              <w:jc w:val="left"/>
              <w:rPr>
                <w:rFonts w:ascii="宋体" w:hAnsi="宋体" w:cs="宋体" w:eastAsia="宋体" w:hint="default"/>
                <w:sz w:val="18"/>
                <w:szCs w:val="18"/>
              </w:rPr>
            </w:pPr>
            <w:r>
              <w:rPr>
                <w:rFonts w:ascii="宋体" w:hAnsi="宋体" w:cs="宋体" w:eastAsia="宋体" w:hint="default"/>
                <w:color w:val="333333"/>
                <w:sz w:val="18"/>
                <w:szCs w:val="18"/>
              </w:rPr>
              <w:t>第三届监事会第 四次会议</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color w:val="333333"/>
                <w:sz w:val="18"/>
                <w:szCs w:val="18"/>
              </w:rPr>
              <w:t>2014</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4</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22</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55"/>
              <w:jc w:val="left"/>
              <w:rPr>
                <w:rFonts w:ascii="宋体" w:hAnsi="宋体" w:cs="宋体" w:eastAsia="宋体" w:hint="default"/>
                <w:sz w:val="18"/>
                <w:szCs w:val="18"/>
              </w:rPr>
            </w:pPr>
            <w:hyperlink r:id="rId20">
              <w:r>
                <w:rPr>
                  <w:rFonts w:ascii="宋体"/>
                  <w:color w:val="333333"/>
                  <w:sz w:val="18"/>
                </w:rPr>
                <w:t>http://www.cninfo.com.cn/finalpage/2014-04-23/638</w:t>
              </w:r>
            </w:hyperlink>
            <w:r>
              <w:rPr>
                <w:rFonts w:ascii="宋体"/>
                <w:color w:val="333333"/>
                <w:sz w:val="18"/>
              </w:rPr>
              <w:t> 94336.PDF</w:t>
            </w:r>
            <w:r>
              <w:rPr>
                <w:rFonts w:ascii="宋体"/>
                <w:sz w:val="18"/>
              </w:rPr>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color w:val="333333"/>
                <w:sz w:val="18"/>
                <w:szCs w:val="18"/>
              </w:rPr>
              <w:t>2014</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4</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23</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r>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50"/>
              <w:jc w:val="left"/>
              <w:rPr>
                <w:rFonts w:ascii="宋体" w:hAnsi="宋体" w:cs="宋体" w:eastAsia="宋体" w:hint="default"/>
                <w:sz w:val="18"/>
                <w:szCs w:val="18"/>
              </w:rPr>
            </w:pPr>
            <w:r>
              <w:rPr>
                <w:rFonts w:ascii="宋体" w:hAnsi="宋体" w:cs="宋体" w:eastAsia="宋体" w:hint="default"/>
                <w:color w:val="333333"/>
                <w:sz w:val="18"/>
                <w:szCs w:val="18"/>
              </w:rPr>
              <w:t>第三届监事会第 五次会议</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color w:val="333333"/>
                <w:sz w:val="18"/>
                <w:szCs w:val="18"/>
              </w:rPr>
              <w:t>2014</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5</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15</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55"/>
              <w:jc w:val="left"/>
              <w:rPr>
                <w:rFonts w:ascii="宋体" w:hAnsi="宋体" w:cs="宋体" w:eastAsia="宋体" w:hint="default"/>
                <w:sz w:val="18"/>
                <w:szCs w:val="18"/>
              </w:rPr>
            </w:pPr>
            <w:hyperlink r:id="rId28">
              <w:r>
                <w:rPr>
                  <w:rFonts w:ascii="宋体"/>
                  <w:color w:val="333333"/>
                  <w:sz w:val="18"/>
                </w:rPr>
                <w:t>http://www.cninfo.com.cn/finalpage/2014-05-15/640</w:t>
              </w:r>
            </w:hyperlink>
            <w:r>
              <w:rPr>
                <w:rFonts w:ascii="宋体"/>
                <w:color w:val="333333"/>
                <w:sz w:val="18"/>
              </w:rPr>
              <w:t> 29919.PDF</w:t>
            </w:r>
            <w:r>
              <w:rPr>
                <w:rFonts w:ascii="宋体"/>
                <w:sz w:val="18"/>
              </w:rPr>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color w:val="333333"/>
                <w:sz w:val="18"/>
                <w:szCs w:val="18"/>
              </w:rPr>
              <w:t>2014</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5</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15</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r>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50"/>
              <w:jc w:val="left"/>
              <w:rPr>
                <w:rFonts w:ascii="宋体" w:hAnsi="宋体" w:cs="宋体" w:eastAsia="宋体" w:hint="default"/>
                <w:sz w:val="18"/>
                <w:szCs w:val="18"/>
              </w:rPr>
            </w:pPr>
            <w:r>
              <w:rPr>
                <w:rFonts w:ascii="宋体" w:hAnsi="宋体" w:cs="宋体" w:eastAsia="宋体" w:hint="default"/>
                <w:color w:val="333333"/>
                <w:sz w:val="18"/>
                <w:szCs w:val="18"/>
              </w:rPr>
              <w:t>第三届监事会第 六次会议</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color w:val="333333"/>
                <w:sz w:val="18"/>
                <w:szCs w:val="18"/>
              </w:rPr>
              <w:t>2014</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8</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15</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55"/>
              <w:jc w:val="left"/>
              <w:rPr>
                <w:rFonts w:ascii="宋体" w:hAnsi="宋体" w:cs="宋体" w:eastAsia="宋体" w:hint="default"/>
                <w:sz w:val="18"/>
                <w:szCs w:val="18"/>
              </w:rPr>
            </w:pPr>
            <w:hyperlink r:id="rId25">
              <w:r>
                <w:rPr>
                  <w:rFonts w:ascii="宋体"/>
                  <w:color w:val="333333"/>
                  <w:sz w:val="18"/>
                </w:rPr>
                <w:t>http://www.cninfo.com.cn/finalpage/2014-08-18/120</w:t>
              </w:r>
            </w:hyperlink>
            <w:r>
              <w:rPr>
                <w:rFonts w:ascii="宋体"/>
                <w:color w:val="333333"/>
                <w:sz w:val="18"/>
              </w:rPr>
              <w:t> 0133042.PDF</w:t>
            </w:r>
            <w:r>
              <w:rPr>
                <w:rFonts w:ascii="宋体"/>
                <w:sz w:val="18"/>
              </w:rPr>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color w:val="333333"/>
                <w:sz w:val="18"/>
                <w:szCs w:val="18"/>
              </w:rPr>
              <w:t>2014</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8</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18</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r>
      <w:tr>
        <w:trPr>
          <w:trHeight w:val="63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50"/>
              <w:jc w:val="left"/>
              <w:rPr>
                <w:rFonts w:ascii="宋体" w:hAnsi="宋体" w:cs="宋体" w:eastAsia="宋体" w:hint="default"/>
                <w:sz w:val="18"/>
                <w:szCs w:val="18"/>
              </w:rPr>
            </w:pPr>
            <w:r>
              <w:rPr>
                <w:rFonts w:ascii="宋体" w:hAnsi="宋体" w:cs="宋体" w:eastAsia="宋体" w:hint="default"/>
                <w:color w:val="333333"/>
                <w:sz w:val="18"/>
                <w:szCs w:val="18"/>
              </w:rPr>
              <w:t>第三届监事会第 七次会议</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color w:val="333333"/>
                <w:sz w:val="18"/>
                <w:szCs w:val="18"/>
              </w:rPr>
              <w:t>2014</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10</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24</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color w:val="333333"/>
                <w:sz w:val="18"/>
                <w:szCs w:val="18"/>
              </w:rPr>
              <w:t>仅审议《公司第三季度报告》一项议案，未刊登。</w:t>
            </w:r>
            <w:r>
              <w:rPr>
                <w:rFonts w:ascii="宋体" w:hAnsi="宋体" w:cs="宋体" w:eastAsia="宋体" w:hint="default"/>
                <w:sz w:val="18"/>
                <w:szCs w:val="18"/>
              </w:rPr>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color w:val="333333"/>
                <w:sz w:val="18"/>
              </w:rPr>
              <w:t>/</w:t>
            </w:r>
            <w:r>
              <w:rPr>
                <w:rFonts w:ascii="宋体"/>
                <w:sz w:val="18"/>
              </w:rPr>
            </w:r>
          </w:p>
        </w:tc>
      </w:tr>
    </w:tbl>
    <w:p>
      <w:pPr>
        <w:spacing w:line="316" w:lineRule="auto" w:before="51"/>
        <w:ind w:left="214" w:right="0" w:firstLine="360"/>
        <w:jc w:val="left"/>
        <w:rPr>
          <w:rFonts w:ascii="宋体" w:hAnsi="宋体" w:cs="宋体" w:eastAsia="宋体" w:hint="default"/>
          <w:sz w:val="18"/>
          <w:szCs w:val="18"/>
        </w:rPr>
      </w:pPr>
      <w:r>
        <w:rPr>
          <w:rFonts w:ascii="宋体" w:hAnsi="宋体" w:cs="宋体" w:eastAsia="宋体" w:hint="default"/>
          <w:spacing w:val="-2"/>
          <w:sz w:val="18"/>
          <w:szCs w:val="18"/>
        </w:rPr>
        <w:t>全体监事兢兢业业，对公司的定期报告的编制情况、依法运作情况、内部控制情况、财务情况以及股权激励计划的实施</w:t>
      </w:r>
      <w:r>
        <w:rPr>
          <w:rFonts w:ascii="宋体" w:hAnsi="宋体" w:cs="宋体" w:eastAsia="宋体" w:hint="default"/>
          <w:sz w:val="18"/>
          <w:szCs w:val="18"/>
        </w:rPr>
        <w:t> 情况等事项进行了认真监督检查，公司监事会对报告期内的监督事项无异议。</w:t>
      </w:r>
    </w:p>
    <w:p>
      <w:pPr>
        <w:spacing w:after="0" w:line="316" w:lineRule="auto"/>
        <w:jc w:val="left"/>
        <w:rPr>
          <w:rFonts w:ascii="宋体" w:hAnsi="宋体" w:cs="宋体" w:eastAsia="宋体" w:hint="default"/>
          <w:sz w:val="18"/>
          <w:szCs w:val="18"/>
        </w:rPr>
        <w:sectPr>
          <w:pgSz w:w="11910" w:h="16840"/>
          <w:pgMar w:header="0" w:footer="1226" w:top="780" w:bottom="1420" w:left="920" w:right="900"/>
        </w:sectPr>
      </w:pPr>
    </w:p>
    <w:p>
      <w:pPr>
        <w:tabs>
          <w:tab w:pos="7141" w:val="left" w:leader="none"/>
        </w:tabs>
        <w:spacing w:before="23"/>
        <w:ind w:left="392" w:right="110" w:firstLine="0"/>
        <w:jc w:val="left"/>
        <w:rPr>
          <w:rFonts w:ascii="宋体" w:hAnsi="宋体" w:cs="宋体" w:eastAsia="宋体" w:hint="default"/>
          <w:sz w:val="18"/>
          <w:szCs w:val="18"/>
        </w:rPr>
      </w:pPr>
      <w:r>
        <w:rPr>
          <w:rFonts w:ascii="宋体" w:hAnsi="宋体" w:cs="宋体" w:eastAsia="宋体" w:hint="default"/>
          <w:spacing w:val="-1"/>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36.9pt;height:.75pt;mso-position-horizontal-relative:char;mso-position-vertical-relative:line" coordorigin="0,0" coordsize="8738,15">
            <v:group style="position:absolute;left:7;top:7;width:8724;height:2" coordorigin="7,7" coordsize="8724,2">
              <v:shape style="position:absolute;left:7;top:7;width:8724;height:2" coordorigin="7,7" coordsize="8724,0" path="m7,7l873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0" w:right="218"/>
        <w:jc w:val="center"/>
        <w:rPr>
          <w:b w:val="0"/>
          <w:bCs w:val="0"/>
        </w:rPr>
      </w:pPr>
      <w:bookmarkStart w:name="第九节 财务报告" w:id="109"/>
      <w:bookmarkEnd w:id="109"/>
      <w:r>
        <w:rPr>
          <w:b w:val="0"/>
          <w:bCs w:val="0"/>
        </w:rPr>
      </w:r>
      <w:bookmarkStart w:name="_bookmark8" w:id="110"/>
      <w:bookmarkEnd w:id="110"/>
      <w:r>
        <w:rPr>
          <w:b w:val="0"/>
          <w:bCs w:val="0"/>
        </w:rPr>
      </w:r>
      <w:r>
        <w:rPr/>
        <w:t>第九节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Heading4"/>
        <w:spacing w:line="240" w:lineRule="auto" w:before="26"/>
        <w:ind w:left="142" w:right="110"/>
        <w:jc w:val="left"/>
        <w:rPr>
          <w:b w:val="0"/>
          <w:bCs w:val="0"/>
        </w:rPr>
      </w:pPr>
      <w:bookmarkStart w:name="一、审计报告" w:id="111"/>
      <w:bookmarkEnd w:id="111"/>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50" w:type="dxa"/>
        <w:tblLayout w:type="fixed"/>
        <w:tblCellMar>
          <w:top w:w="0" w:type="dxa"/>
          <w:left w:w="0" w:type="dxa"/>
          <w:bottom w:w="0" w:type="dxa"/>
          <w:right w:w="0" w:type="dxa"/>
        </w:tblCellMar>
        <w:tblLook w:val="01E0"/>
      </w:tblPr>
      <w:tblGrid>
        <w:gridCol w:w="4769"/>
        <w:gridCol w:w="3584"/>
      </w:tblGrid>
      <w:tr>
        <w:trPr>
          <w:trHeight w:val="324"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323"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323"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京会兴审字第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14020064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23"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宜军民、刘丹</w:t>
            </w:r>
          </w:p>
        </w:tc>
      </w:tr>
    </w:tbl>
    <w:p>
      <w:pPr>
        <w:spacing w:line="240" w:lineRule="auto" w:before="12"/>
        <w:rPr>
          <w:rFonts w:ascii="宋体" w:hAnsi="宋体" w:cs="宋体" w:eastAsia="宋体" w:hint="default"/>
          <w:b/>
          <w:bCs/>
          <w:sz w:val="21"/>
          <w:szCs w:val="21"/>
        </w:rPr>
      </w:pPr>
    </w:p>
    <w:p>
      <w:pPr>
        <w:tabs>
          <w:tab w:pos="721" w:val="left" w:leader="none"/>
          <w:tab w:pos="1443" w:val="left" w:leader="none"/>
          <w:tab w:pos="2167" w:val="left" w:leader="none"/>
        </w:tabs>
        <w:spacing w:line="460" w:lineRule="exact" w:before="0"/>
        <w:ind w:left="0" w:right="216"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line="240" w:lineRule="auto" w:before="11"/>
        <w:rPr>
          <w:rFonts w:ascii="黑体" w:hAnsi="黑体" w:cs="黑体" w:eastAsia="黑体" w:hint="default"/>
          <w:b/>
          <w:bCs/>
          <w:sz w:val="28"/>
          <w:szCs w:val="28"/>
        </w:rPr>
      </w:pPr>
    </w:p>
    <w:p>
      <w:pPr>
        <w:pStyle w:val="Heading4"/>
        <w:spacing w:line="614" w:lineRule="auto"/>
        <w:ind w:left="142" w:right="713" w:firstLine="4561"/>
        <w:jc w:val="left"/>
        <w:rPr>
          <w:b w:val="0"/>
          <w:bCs w:val="0"/>
        </w:rPr>
      </w:pPr>
      <w:r>
        <w:rPr/>
        <w:t>（</w:t>
      </w:r>
      <w:r>
        <w:rPr>
          <w:rFonts w:ascii="宋体" w:hAnsi="宋体" w:cs="宋体" w:eastAsia="宋体" w:hint="default"/>
        </w:rPr>
        <w:t>2015</w:t>
      </w:r>
      <w:r>
        <w:rPr/>
        <w:t>）京会兴审字第</w:t>
      </w:r>
      <w:r>
        <w:rPr>
          <w:spacing w:val="-66"/>
        </w:rPr>
        <w:t> </w:t>
      </w:r>
      <w:r>
        <w:rPr>
          <w:rFonts w:ascii="宋体" w:hAnsi="宋体" w:cs="宋体" w:eastAsia="宋体" w:hint="default"/>
        </w:rPr>
        <w:t>14020064</w:t>
      </w:r>
      <w:r>
        <w:rPr>
          <w:rFonts w:ascii="宋体" w:hAnsi="宋体" w:cs="宋体" w:eastAsia="宋体" w:hint="default"/>
          <w:spacing w:val="-66"/>
        </w:rPr>
        <w:t> </w:t>
      </w:r>
      <w:r>
        <w:rPr/>
        <w:t>号</w:t>
      </w:r>
      <w:r>
        <w:rPr>
          <w:w w:val="99"/>
        </w:rPr>
        <w:t> </w:t>
      </w:r>
      <w:r>
        <w:rPr/>
        <w:t>北京数码视讯科技股份有限公司全体股东：</w:t>
      </w:r>
      <w:r>
        <w:rPr>
          <w:b w:val="0"/>
          <w:bCs w:val="0"/>
        </w:rPr>
      </w:r>
    </w:p>
    <w:p>
      <w:pPr>
        <w:pStyle w:val="Heading5"/>
        <w:spacing w:line="427" w:lineRule="auto" w:before="110"/>
        <w:ind w:left="142" w:right="110" w:firstLine="470"/>
        <w:jc w:val="left"/>
      </w:pPr>
      <w:r>
        <w:rPr>
          <w:spacing w:val="-6"/>
        </w:rPr>
        <w:t>我们审计了后附的北京数码视讯科技股份有限公司（以下简称“数码视讯公司”）</w:t>
      </w:r>
      <w:r>
        <w:rPr/>
        <w:t> 财务报表，包括</w:t>
      </w:r>
      <w:r>
        <w:rPr>
          <w:spacing w:val="-48"/>
        </w:rPr>
        <w:t> </w:t>
      </w:r>
      <w:r>
        <w:rPr>
          <w:rFonts w:ascii="宋体" w:hAnsi="宋体" w:cs="宋体" w:eastAsia="宋体" w:hint="default"/>
        </w:rPr>
        <w:t>2014</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t>日的合并及母公司资产负债表，</w:t>
      </w:r>
      <w:r>
        <w:rPr>
          <w:rFonts w:ascii="宋体" w:hAnsi="宋体" w:cs="宋体" w:eastAsia="宋体" w:hint="default"/>
        </w:rPr>
        <w:t>2014</w:t>
      </w:r>
      <w:r>
        <w:rPr>
          <w:rFonts w:ascii="宋体" w:hAnsi="宋体" w:cs="宋体" w:eastAsia="宋体" w:hint="default"/>
          <w:spacing w:val="-48"/>
        </w:rPr>
        <w:t> </w:t>
      </w:r>
      <w:r>
        <w:rPr/>
        <w:t>年度的合并 及母公司利润表、合并及母公司现金流量表、合并及母公司股东权益变动表，以及</w:t>
      </w:r>
      <w:r>
        <w:rPr>
          <w:spacing w:val="-115"/>
        </w:rPr>
        <w:t> </w:t>
      </w:r>
      <w:r>
        <w:rPr>
          <w:spacing w:val="-115"/>
        </w:rPr>
      </w:r>
      <w:r>
        <w:rPr/>
        <w:t>财务报表附注。</w:t>
      </w:r>
    </w:p>
    <w:p>
      <w:pPr>
        <w:spacing w:line="458" w:lineRule="auto" w:before="98"/>
        <w:ind w:left="613" w:right="110" w:firstLine="12"/>
        <w:jc w:val="left"/>
        <w:rPr>
          <w:rFonts w:ascii="宋体" w:hAnsi="宋体" w:cs="宋体" w:eastAsia="宋体" w:hint="default"/>
          <w:sz w:val="24"/>
          <w:szCs w:val="24"/>
        </w:rPr>
      </w:pPr>
      <w:bookmarkStart w:name="一、管理层对财务报表的责任" w:id="112"/>
      <w:bookmarkEnd w:id="112"/>
      <w:r>
        <w:rPr/>
      </w: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4"/>
          <w:sz w:val="24"/>
          <w:szCs w:val="24"/>
        </w:rPr>
        <w:t>编制和公允列报财务报表是数码视讯公司管理层的责任，这种责任包括：（</w:t>
      </w:r>
      <w:r>
        <w:rPr>
          <w:rFonts w:ascii="宋体" w:hAnsi="宋体" w:cs="宋体" w:eastAsia="宋体" w:hint="default"/>
          <w:spacing w:val="-4"/>
          <w:sz w:val="24"/>
          <w:szCs w:val="24"/>
        </w:rPr>
        <w:t>1</w:t>
      </w:r>
      <w:r>
        <w:rPr>
          <w:rFonts w:ascii="宋体" w:hAnsi="宋体" w:cs="宋体" w:eastAsia="宋体" w:hint="default"/>
          <w:spacing w:val="-4"/>
          <w:sz w:val="24"/>
          <w:szCs w:val="24"/>
        </w:rPr>
        <w:t>）</w:t>
      </w:r>
    </w:p>
    <w:p>
      <w:pPr>
        <w:pStyle w:val="Heading5"/>
        <w:spacing w:line="427" w:lineRule="auto" w:before="28"/>
        <w:ind w:left="142" w:right="110"/>
        <w:jc w:val="left"/>
      </w:pPr>
      <w:r>
        <w:rPr>
          <w:spacing w:val="-4"/>
        </w:rPr>
        <w:t>按照企业会计准则的规定编制财务报表，并使其实现公允反映；（</w:t>
      </w:r>
      <w:r>
        <w:rPr>
          <w:rFonts w:ascii="宋体" w:hAnsi="宋体" w:cs="宋体" w:eastAsia="宋体" w:hint="default"/>
          <w:spacing w:val="-4"/>
        </w:rPr>
        <w:t>2</w:t>
      </w:r>
      <w:r>
        <w:rPr>
          <w:spacing w:val="-4"/>
        </w:rPr>
        <w:t>）设计、执行和</w:t>
      </w:r>
      <w:r>
        <w:rPr>
          <w:spacing w:val="-86"/>
        </w:rPr>
        <w:t> </w:t>
      </w:r>
      <w:r>
        <w:rPr/>
        <w:t>维护必要的内部控制，以使财务报表不存在由于舞弊或错误导致的重大错报。</w:t>
      </w:r>
    </w:p>
    <w:p>
      <w:pPr>
        <w:spacing w:line="458" w:lineRule="auto" w:before="98"/>
        <w:ind w:left="613" w:right="110" w:firstLine="12"/>
        <w:jc w:val="left"/>
        <w:rPr>
          <w:rFonts w:ascii="宋体" w:hAnsi="宋体" w:cs="宋体" w:eastAsia="宋体" w:hint="default"/>
          <w:sz w:val="24"/>
          <w:szCs w:val="24"/>
        </w:rPr>
      </w:pPr>
      <w:bookmarkStart w:name="二、注册会计师的责任" w:id="113"/>
      <w:bookmarkEnd w:id="113"/>
      <w:r>
        <w:rPr/>
      </w: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我们的责任是在执行审计工作的基础上对财务报表发表审计意见。我们按照中</w:t>
      </w:r>
    </w:p>
    <w:p>
      <w:pPr>
        <w:pStyle w:val="Heading5"/>
        <w:spacing w:line="427" w:lineRule="auto" w:before="28"/>
        <w:ind w:left="142" w:right="110"/>
        <w:jc w:val="left"/>
      </w:pPr>
      <w:r>
        <w:rPr/>
        <w:t>国注册会计师审计准则的规定执行了审计工作。中国注册会计师审计准则要求我们 遵守中国注册会计师职业道德守则，计划和执行审计工作以对财务报表是否不存在</w:t>
      </w:r>
    </w:p>
    <w:p>
      <w:pPr>
        <w:pStyle w:val="Heading5"/>
        <w:spacing w:line="240" w:lineRule="auto" w:before="59"/>
        <w:ind w:left="142" w:right="110"/>
        <w:jc w:val="left"/>
      </w:pPr>
      <w:r>
        <w:rPr/>
        <w:t>重大错报获取合理保证。</w:t>
      </w:r>
    </w:p>
    <w:p>
      <w:pPr>
        <w:spacing w:after="0" w:line="240" w:lineRule="auto"/>
        <w:jc w:val="left"/>
        <w:sectPr>
          <w:pgSz w:w="11910" w:h="16840"/>
          <w:pgMar w:header="0" w:footer="1226" w:top="780" w:bottom="1420" w:left="1660" w:right="1080"/>
        </w:sectPr>
      </w:pPr>
    </w:p>
    <w:p>
      <w:pPr>
        <w:tabs>
          <w:tab w:pos="7201" w:val="left" w:leader="none"/>
        </w:tabs>
        <w:spacing w:before="23"/>
        <w:ind w:left="452" w:right="215" w:firstLine="0"/>
        <w:jc w:val="left"/>
        <w:rPr>
          <w:rFonts w:ascii="宋体" w:hAnsi="宋体" w:cs="宋体" w:eastAsia="宋体" w:hint="default"/>
          <w:sz w:val="18"/>
          <w:szCs w:val="18"/>
        </w:rPr>
      </w:pPr>
      <w:r>
        <w:rPr>
          <w:rFonts w:ascii="宋体" w:hAnsi="宋体" w:cs="宋体" w:eastAsia="宋体" w:hint="default"/>
          <w:spacing w:val="-1"/>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65" w:right="0" w:firstLine="0"/>
        <w:rPr>
          <w:rFonts w:ascii="宋体" w:hAnsi="宋体" w:cs="宋体" w:eastAsia="宋体" w:hint="default"/>
          <w:sz w:val="2"/>
          <w:szCs w:val="2"/>
        </w:rPr>
      </w:pPr>
      <w:r>
        <w:rPr>
          <w:rFonts w:ascii="宋体" w:hAnsi="宋体" w:cs="宋体" w:eastAsia="宋体" w:hint="default"/>
          <w:sz w:val="2"/>
          <w:szCs w:val="2"/>
        </w:rPr>
        <w:pict>
          <v:group style="width:436.9pt;height:.75pt;mso-position-horizontal-relative:char;mso-position-vertical-relative:line" coordorigin="0,0" coordsize="8738,15">
            <v:group style="position:absolute;left:7;top:7;width:8724;height:2" coordorigin="7,7" coordsize="8724,2">
              <v:shape style="position:absolute;left:7;top:7;width:8724;height:2" coordorigin="7,7" coordsize="8724,0" path="m7,7l873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5"/>
        <w:spacing w:line="427" w:lineRule="auto" w:before="186"/>
        <w:ind w:right="215" w:firstLine="470"/>
        <w:jc w:val="left"/>
      </w:pPr>
      <w:r>
        <w:rPr/>
        <w:t>审计工作涉及实施审计程序，以获取有关财务报表金额和披露的审计证据。选 择的审计程序取决于注册会计师的判断，包括对由于舞弊或错误导致的财务报表重</w:t>
      </w:r>
      <w:r>
        <w:rPr>
          <w:spacing w:val="-116"/>
        </w:rPr>
        <w:t> </w:t>
      </w:r>
      <w:r>
        <w:rPr>
          <w:spacing w:val="-116"/>
        </w:rPr>
      </w:r>
      <w:r>
        <w:rPr/>
        <w:t>大错报风险的评估。在进行风险评估时，注册会计师考虑与财务报表编制和公允列 报相关的内部控制，以设计恰当的审计程序，但目的并非对内部控制的有效性发表</w:t>
      </w:r>
      <w:r>
        <w:rPr>
          <w:spacing w:val="-116"/>
        </w:rPr>
        <w:t> </w:t>
      </w:r>
      <w:r>
        <w:rPr>
          <w:spacing w:val="-116"/>
        </w:rPr>
      </w:r>
      <w:r>
        <w:rPr>
          <w:spacing w:val="-3"/>
        </w:rPr>
        <w:t>意见。审计工作还包括评价管理层选用会计政策的恰当性和作出会计估计的合理性，</w:t>
      </w:r>
      <w:r>
        <w:rPr>
          <w:spacing w:val="-107"/>
        </w:rPr>
        <w:t> </w:t>
      </w:r>
      <w:r>
        <w:rPr>
          <w:spacing w:val="-107"/>
        </w:rPr>
      </w:r>
      <w:r>
        <w:rPr/>
        <w:t>以及评价财务报表的总体列报。</w:t>
      </w:r>
    </w:p>
    <w:p>
      <w:pPr>
        <w:pStyle w:val="Heading5"/>
        <w:spacing w:line="458" w:lineRule="auto" w:before="98"/>
        <w:ind w:left="583" w:right="0" w:firstLine="90"/>
        <w:jc w:val="left"/>
      </w:pPr>
      <w:r>
        <w:rPr>
          <w:spacing w:val="-7"/>
        </w:rPr>
        <w:t>我们相信，我们获取的审计证据是充分、适当的，为发表审计意见提供了基础。</w:t>
      </w:r>
      <w:r>
        <w:rPr/>
        <w:t> </w:t>
      </w:r>
      <w:bookmarkStart w:name="三、审计意见" w:id="114"/>
      <w:bookmarkEnd w:id="114"/>
      <w:r>
        <w:rPr/>
      </w:r>
      <w:r>
        <w:rPr>
          <w:rFonts w:ascii="宋体" w:hAnsi="宋体" w:cs="宋体" w:eastAsia="宋体" w:hint="default"/>
          <w:b/>
          <w:bCs/>
        </w:rPr>
        <w:t>三、审计意见</w:t>
      </w:r>
      <w:r>
        <w:rPr>
          <w:rFonts w:ascii="宋体" w:hAnsi="宋体" w:cs="宋体" w:eastAsia="宋体" w:hint="default"/>
          <w:b/>
          <w:bCs/>
          <w:w w:val="99"/>
        </w:rPr>
        <w:t> </w:t>
      </w:r>
      <w:r>
        <w:rPr>
          <w:spacing w:val="-4"/>
        </w:rPr>
        <w:t>我们认为，数码视讯公司财务报表在所有重大方面按照企业会计准则的规定编制，</w:t>
      </w:r>
    </w:p>
    <w:p>
      <w:pPr>
        <w:pStyle w:val="Heading5"/>
        <w:spacing w:line="429" w:lineRule="auto" w:before="28"/>
        <w:ind w:left="112" w:right="331"/>
        <w:jc w:val="left"/>
      </w:pPr>
      <w:r>
        <w:rPr/>
        <w:t>公允反映了数码视讯公司</w:t>
      </w:r>
      <w:r>
        <w:rPr>
          <w:spacing w:val="-47"/>
        </w:rPr>
        <w:t> </w:t>
      </w:r>
      <w:r>
        <w:rPr>
          <w:rFonts w:ascii="宋体" w:hAnsi="宋体" w:cs="宋体" w:eastAsia="宋体" w:hint="default"/>
        </w:rPr>
        <w:t>2014</w:t>
      </w:r>
      <w:r>
        <w:rPr>
          <w:rFonts w:ascii="宋体" w:hAnsi="宋体" w:cs="宋体" w:eastAsia="宋体" w:hint="default"/>
          <w:spacing w:val="-47"/>
        </w:rPr>
        <w:t> </w:t>
      </w:r>
      <w:r>
        <w:rPr/>
        <w:t>年</w:t>
      </w:r>
      <w:r>
        <w:rPr>
          <w:spacing w:val="-48"/>
        </w:rPr>
        <w:t> </w:t>
      </w:r>
      <w:r>
        <w:rPr>
          <w:rFonts w:ascii="宋体" w:hAnsi="宋体" w:cs="宋体" w:eastAsia="宋体" w:hint="default"/>
        </w:rPr>
        <w:t>12</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t>日的合并及母公司财务状况以及</w:t>
      </w:r>
      <w:r>
        <w:rPr>
          <w:spacing w:val="-47"/>
        </w:rPr>
        <w:t> </w:t>
      </w:r>
      <w:r>
        <w:rPr>
          <w:rFonts w:ascii="宋体" w:hAnsi="宋体" w:cs="宋体" w:eastAsia="宋体" w:hint="default"/>
        </w:rPr>
        <w:t>2014</w:t>
      </w:r>
      <w:r>
        <w:rPr>
          <w:rFonts w:ascii="宋体" w:hAnsi="宋体" w:cs="宋体" w:eastAsia="宋体" w:hint="default"/>
          <w:spacing w:val="-47"/>
        </w:rPr>
        <w:t> </w:t>
      </w:r>
      <w:r>
        <w:rPr/>
        <w:t>年 度的合并及母公司经营成果和现金流量。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2"/>
          <w:szCs w:val="22"/>
        </w:rPr>
      </w:pPr>
    </w:p>
    <w:p>
      <w:pPr>
        <w:pStyle w:val="Heading5"/>
        <w:tabs>
          <w:tab w:pos="4163" w:val="left" w:leader="none"/>
          <w:tab w:pos="7033" w:val="left" w:leader="none"/>
        </w:tabs>
        <w:spacing w:line="240" w:lineRule="auto"/>
        <w:ind w:right="215"/>
        <w:jc w:val="left"/>
        <w:rPr>
          <w:rFonts w:ascii="Times New Roman" w:hAnsi="Times New Roman" w:cs="Times New Roman" w:eastAsia="Times New Roman" w:hint="default"/>
        </w:rPr>
      </w:pPr>
      <w:r>
        <w:rPr/>
        <w:pict>
          <v:group style="position:absolute;margin-left:437.940002pt;margin-top:-8.364364pt;width:86.4pt;height:51.1pt;mso-position-horizontal-relative:page;mso-position-vertical-relative:paragraph;z-index:2656" coordorigin="8759,-167" coordsize="1728,1022">
            <v:group style="position:absolute;left:8768;top:-158;width:1709;height:2" coordorigin="8768,-158" coordsize="1709,2">
              <v:shape style="position:absolute;left:8768;top:-158;width:1709;height:2" coordorigin="8768,-158" coordsize="1709,0" path="m8768,-158l10477,-158e" filled="false" stroked="true" strokeweight=".48pt" strokecolor="#d9d9d9">
                <v:path arrowok="t"/>
              </v:shape>
            </v:group>
            <v:group style="position:absolute;left:8764;top:-162;width:2;height:1012" coordorigin="8764,-162" coordsize="2,1012">
              <v:shape style="position:absolute;left:8764;top:-162;width:2;height:1012" coordorigin="8764,-162" coordsize="0,1012" path="m8764,-162l8764,849e" filled="false" stroked="true" strokeweight=".48pt" strokecolor="#d9d9d9">
                <v:path arrowok="t"/>
              </v:shape>
            </v:group>
            <v:group style="position:absolute;left:8768;top:844;width:1709;height:2" coordorigin="8768,844" coordsize="1709,2">
              <v:shape style="position:absolute;left:8768;top:844;width:1709;height:2" coordorigin="8768,844" coordsize="1709,0" path="m8768,844l10477,844e" filled="false" stroked="true" strokeweight=".48pt" strokecolor="#d9d9d9">
                <v:path arrowok="t"/>
              </v:shape>
            </v:group>
            <v:group style="position:absolute;left:10482;top:-162;width:2;height:1012" coordorigin="10482,-162" coordsize="2,1012">
              <v:shape style="position:absolute;left:10482;top:-162;width:2;height:1012" coordorigin="10482,-162" coordsize="0,1012" path="m10482,-162l10482,849e" filled="false" stroked="true" strokeweight=".48pt" strokecolor="#d9d9d9">
                <v:path arrowok="t"/>
              </v:shape>
            </v:group>
            <w10:wrap type="none"/>
          </v:group>
        </w:pict>
      </w:r>
      <w:r>
        <w:rPr/>
        <w:t>北京兴华</w:t>
        <w:tab/>
        <w:t>中国注册会计师： </w:t>
      </w:r>
      <w:r>
        <w:rPr>
          <w:rFonts w:ascii="Times New Roman" w:hAnsi="Times New Roman" w:cs="Times New Roman" w:eastAsia="Times New Roman" w:hint="default"/>
        </w:rPr>
      </w:r>
      <w:r>
        <w:rPr>
          <w:rFonts w:ascii="Times New Roman" w:hAnsi="Times New Roman" w:cs="Times New Roman" w:eastAsia="Times New Roman" w:hint="default"/>
          <w:u w:val="single" w:color="BEBEBE"/>
        </w:rPr>
        <w:t> </w:t>
        <w:tab/>
      </w:r>
      <w:r>
        <w:rPr>
          <w:rFonts w:ascii="Times New Roman" w:hAnsi="Times New Roman" w:cs="Times New Roman" w:eastAsia="Times New Roman" w:hint="default"/>
        </w:rPr>
      </w:r>
    </w:p>
    <w:p>
      <w:pPr>
        <w:pStyle w:val="Heading5"/>
        <w:tabs>
          <w:tab w:pos="6203" w:val="left" w:leader="none"/>
        </w:tabs>
        <w:spacing w:line="240" w:lineRule="auto" w:before="43"/>
        <w:ind w:right="215"/>
        <w:jc w:val="left"/>
      </w:pPr>
      <w:r>
        <w:rPr/>
        <w:t>会计师事务所（特殊普通合伙）</w:t>
        <w:tab/>
        <w:t>宜军民</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6"/>
          <w:szCs w:val="26"/>
        </w:rPr>
      </w:pPr>
    </w:p>
    <w:p>
      <w:pPr>
        <w:pStyle w:val="Heading5"/>
        <w:tabs>
          <w:tab w:pos="4164" w:val="left" w:leader="none"/>
          <w:tab w:pos="7033" w:val="left" w:leader="none"/>
        </w:tabs>
        <w:spacing w:line="240" w:lineRule="auto"/>
        <w:ind w:right="215"/>
        <w:jc w:val="left"/>
        <w:rPr>
          <w:rFonts w:ascii="Times New Roman" w:hAnsi="Times New Roman" w:cs="Times New Roman" w:eastAsia="Times New Roman" w:hint="default"/>
        </w:rPr>
      </w:pPr>
      <w:r>
        <w:rPr/>
        <w:pict>
          <v:group style="position:absolute;margin-left:437.940002pt;margin-top:-8.304375pt;width:86.4pt;height:51.1pt;mso-position-horizontal-relative:page;mso-position-vertical-relative:paragraph;z-index:2680" coordorigin="8759,-166" coordsize="1728,1022">
            <v:group style="position:absolute;left:8768;top:-156;width:1709;height:2" coordorigin="8768,-156" coordsize="1709,2">
              <v:shape style="position:absolute;left:8768;top:-156;width:1709;height:2" coordorigin="8768,-156" coordsize="1709,0" path="m8768,-156l10477,-156e" filled="false" stroked="true" strokeweight=".48pt" strokecolor="#d9d9d9">
                <v:path arrowok="t"/>
              </v:shape>
            </v:group>
            <v:group style="position:absolute;left:8764;top:-161;width:2;height:1012" coordorigin="8764,-161" coordsize="2,1012">
              <v:shape style="position:absolute;left:8764;top:-161;width:2;height:1012" coordorigin="8764,-161" coordsize="0,1012" path="m8764,-161l8764,850e" filled="false" stroked="true" strokeweight=".48pt" strokecolor="#d9d9d9">
                <v:path arrowok="t"/>
              </v:shape>
            </v:group>
            <v:group style="position:absolute;left:8768;top:846;width:1709;height:2" coordorigin="8768,846" coordsize="1709,2">
              <v:shape style="position:absolute;left:8768;top:846;width:1709;height:2" coordorigin="8768,846" coordsize="1709,0" path="m8768,846l10477,846e" filled="false" stroked="true" strokeweight=".48pt" strokecolor="#d9d9d9">
                <v:path arrowok="t"/>
              </v:shape>
            </v:group>
            <v:group style="position:absolute;left:10482;top:-161;width:2;height:1012" coordorigin="10482,-161" coordsize="2,1012">
              <v:shape style="position:absolute;left:10482;top:-161;width:2;height:1012" coordorigin="10482,-161" coordsize="0,1012" path="m10482,-161l10482,850e" filled="false" stroked="true" strokeweight=".48pt" strokecolor="#d9d9d9">
                <v:path arrowok="t"/>
              </v:shape>
            </v:group>
            <w10:wrap type="none"/>
          </v:group>
        </w:pict>
      </w:r>
      <w:r>
        <w:rPr/>
        <w:t>中国</w:t>
      </w:r>
      <w:r>
        <w:rPr>
          <w:rFonts w:ascii="宋体" w:hAnsi="宋体" w:cs="宋体" w:eastAsia="宋体" w:hint="default"/>
          <w:b/>
          <w:bCs/>
        </w:rPr>
        <w:t>·</w:t>
      </w:r>
      <w:r>
        <w:rPr/>
        <w:t>北京</w:t>
        <w:tab/>
        <w:t>中国注册会计师： </w:t>
      </w:r>
      <w:r>
        <w:rPr>
          <w:rFonts w:ascii="Times New Roman" w:hAnsi="Times New Roman" w:cs="Times New Roman" w:eastAsia="Times New Roman" w:hint="default"/>
        </w:rPr>
      </w:r>
      <w:r>
        <w:rPr>
          <w:rFonts w:ascii="Times New Roman" w:hAnsi="Times New Roman" w:cs="Times New Roman" w:eastAsia="Times New Roman" w:hint="default"/>
          <w:u w:val="single" w:color="BEBEBE"/>
        </w:rPr>
        <w:t> </w:t>
        <w:tab/>
      </w:r>
      <w:r>
        <w:rPr>
          <w:rFonts w:ascii="Times New Roman" w:hAnsi="Times New Roman" w:cs="Times New Roman" w:eastAsia="Times New Roman" w:hint="default"/>
        </w:rPr>
      </w:r>
    </w:p>
    <w:p>
      <w:pPr>
        <w:pStyle w:val="Heading5"/>
        <w:tabs>
          <w:tab w:pos="6203" w:val="left" w:leader="none"/>
          <w:tab w:pos="6683" w:val="left" w:leader="none"/>
        </w:tabs>
        <w:spacing w:line="240" w:lineRule="auto" w:before="44"/>
        <w:ind w:right="215"/>
        <w:jc w:val="left"/>
      </w:pPr>
      <w:r>
        <w:rPr/>
        <w:t>二○一五年四月二十日</w:t>
        <w:tab/>
        <w:t>刘</w:t>
        <w:tab/>
        <w:t>丹</w:t>
      </w:r>
    </w:p>
    <w:p>
      <w:pPr>
        <w:spacing w:after="0" w:line="240" w:lineRule="auto"/>
        <w:jc w:val="left"/>
        <w:sectPr>
          <w:pgSz w:w="11910" w:h="16840"/>
          <w:pgMar w:header="0" w:footer="1226" w:top="780" w:bottom="1420" w:left="1600" w:right="1100"/>
        </w:sectPr>
      </w:pPr>
    </w:p>
    <w:p>
      <w:pPr>
        <w:tabs>
          <w:tab w:pos="7141" w:val="left" w:leader="none"/>
        </w:tabs>
        <w:spacing w:before="23"/>
        <w:ind w:left="392" w:right="0" w:firstLine="0"/>
        <w:jc w:val="left"/>
        <w:rPr>
          <w:rFonts w:ascii="宋体" w:hAnsi="宋体" w:cs="宋体" w:eastAsia="宋体" w:hint="default"/>
          <w:sz w:val="18"/>
          <w:szCs w:val="18"/>
        </w:rPr>
      </w:pPr>
      <w:r>
        <w:rPr>
          <w:rFonts w:ascii="宋体" w:hAnsi="宋体" w:cs="宋体" w:eastAsia="宋体" w:hint="default"/>
          <w:spacing w:val="-1"/>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36.9pt;height:.75pt;mso-position-horizontal-relative:char;mso-position-vertical-relative:line" coordorigin="0,0" coordsize="8738,15">
            <v:group style="position:absolute;left:7;top:7;width:8724;height:2" coordorigin="7,7" coordsize="8724,2">
              <v:shape style="position:absolute;left:7;top:7;width:8724;height:2" coordorigin="7,7" coordsize="8724,0" path="m7,7l8731,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6"/>
          <w:szCs w:val="16"/>
        </w:rPr>
      </w:pPr>
    </w:p>
    <w:p>
      <w:pPr>
        <w:pStyle w:val="Heading4"/>
        <w:spacing w:line="240" w:lineRule="auto" w:before="26"/>
        <w:ind w:left="142" w:right="0"/>
        <w:jc w:val="left"/>
        <w:rPr>
          <w:b w:val="0"/>
          <w:bCs w:val="0"/>
        </w:rPr>
      </w:pPr>
      <w:bookmarkStart w:name="二、财务报表" w:id="115"/>
      <w:bookmarkEnd w:id="115"/>
      <w:r>
        <w:rPr>
          <w:b w:val="0"/>
          <w:bCs w:val="0"/>
        </w:rPr>
      </w:r>
      <w:r>
        <w:rPr/>
        <w:t>二、财务报表</w:t>
      </w:r>
      <w:r>
        <w:rPr>
          <w:b w:val="0"/>
          <w:bCs w:val="0"/>
        </w:rPr>
      </w:r>
    </w:p>
    <w:p>
      <w:pPr>
        <w:spacing w:line="240" w:lineRule="auto" w:before="6"/>
        <w:rPr>
          <w:rFonts w:ascii="宋体" w:hAnsi="宋体" w:cs="宋体" w:eastAsia="宋体" w:hint="default"/>
          <w:b/>
          <w:bCs/>
          <w:sz w:val="23"/>
          <w:szCs w:val="23"/>
        </w:rPr>
      </w:pPr>
    </w:p>
    <w:p>
      <w:pPr>
        <w:spacing w:before="0"/>
        <w:ind w:left="14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3"/>
        <w:rPr>
          <w:rFonts w:ascii="宋体" w:hAnsi="宋体" w:cs="宋体" w:eastAsia="宋体" w:hint="default"/>
          <w:sz w:val="19"/>
          <w:szCs w:val="19"/>
        </w:rPr>
      </w:pPr>
    </w:p>
    <w:p>
      <w:pPr>
        <w:pStyle w:val="Heading2"/>
        <w:spacing w:line="240" w:lineRule="auto"/>
        <w:ind w:left="168" w:right="166"/>
        <w:jc w:val="center"/>
        <w:rPr>
          <w:b w:val="0"/>
          <w:bCs w:val="0"/>
        </w:rPr>
      </w:pPr>
      <w:bookmarkStart w:name="合并资产负债表" w:id="116"/>
      <w:bookmarkEnd w:id="116"/>
      <w:r>
        <w:rPr>
          <w:b w:val="0"/>
          <w:bCs w:val="0"/>
        </w:rPr>
      </w:r>
      <w:r>
        <w:rPr/>
        <w:t>合并资产负债表</w:t>
      </w:r>
      <w:r>
        <w:rPr>
          <w:b w:val="0"/>
          <w:bCs w:val="0"/>
        </w:rPr>
      </w:r>
    </w:p>
    <w:p>
      <w:pPr>
        <w:spacing w:before="251"/>
        <w:ind w:left="168" w:right="166" w:firstLine="0"/>
        <w:jc w:val="center"/>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tabs>
          <w:tab w:pos="7228" w:val="left" w:leader="none"/>
        </w:tabs>
        <w:spacing w:before="37"/>
        <w:ind w:left="0" w:right="166" w:firstLine="0"/>
        <w:jc w:val="center"/>
        <w:rPr>
          <w:rFonts w:ascii="宋体" w:hAnsi="宋体" w:cs="宋体" w:eastAsia="宋体" w:hint="default"/>
          <w:sz w:val="18"/>
          <w:szCs w:val="18"/>
        </w:rPr>
      </w:pPr>
      <w:r>
        <w:rPr/>
        <w:pict>
          <v:group style="position:absolute;margin-left:90.139999pt;margin-top:32.041725pt;width:433.2pt;height:5.1pt;mso-position-horizontal-relative:page;mso-position-vertical-relative:paragraph;z-index:-1425424" coordorigin="1803,641" coordsize="8664,102">
            <v:shape style="position:absolute;left:1803;top:641;width:3191;height:102" type="#_x0000_t75" stroked="false">
              <v:imagedata r:id="rId29" o:title=""/>
            </v:shape>
            <v:shape style="position:absolute;left:4982;top:737;width:1157;height:6" type="#_x0000_t75" stroked="false">
              <v:imagedata r:id="rId30" o:title=""/>
            </v:shape>
            <v:shape style="position:absolute;left:6132;top:737;width:2174;height:6" type="#_x0000_t75" stroked="false">
              <v:imagedata r:id="rId31" o:title=""/>
            </v:shape>
            <v:shape style="position:absolute;left:8298;top:738;width:2168;height:5" type="#_x0000_t75" stroked="false">
              <v:imagedata r:id="rId32" o:title=""/>
            </v:shape>
            <w10:wrap type="none"/>
          </v:group>
        </w:pict>
      </w:r>
      <w:r>
        <w:rPr/>
        <w:pict>
          <v:group style="position:absolute;margin-left:90.139999pt;margin-top:46.261665pt;width:433.2pt;height:5.05pt;mso-position-horizontal-relative:page;mso-position-vertical-relative:paragraph;z-index:-1425400" coordorigin="1803,925" coordsize="8664,101">
            <v:shape style="position:absolute;left:1803;top:925;width:4341;height:101" type="#_x0000_t75" stroked="false">
              <v:imagedata r:id="rId33" o:title=""/>
            </v:shape>
            <v:shape style="position:absolute;left:6132;top:1021;width:2169;height:5" type="#_x0000_t75" stroked="false">
              <v:imagedata r:id="rId34" o:title=""/>
            </v:shape>
            <v:shape style="position:absolute;left:8298;top:1021;width:2168;height:5" type="#_x0000_t75" stroked="false">
              <v:imagedata r:id="rId32" o:title=""/>
            </v:shape>
            <w10:wrap type="none"/>
          </v:group>
        </w:pict>
      </w:r>
      <w:r>
        <w:rPr/>
        <w:pict>
          <v:group style="position:absolute;margin-left:90.139999pt;margin-top:60.421715pt;width:433.2pt;height:5.1pt;mso-position-horizontal-relative:page;mso-position-vertical-relative:paragraph;z-index:-1425376" coordorigin="1803,1208" coordsize="8664,102">
            <v:shape style="position:absolute;left:1803;top:1208;width:3191;height:102" type="#_x0000_t75" stroked="false">
              <v:imagedata r:id="rId35" o:title=""/>
            </v:shape>
            <v:shape style="position:absolute;left:4982;top:1304;width:1157;height:6" type="#_x0000_t75" stroked="false">
              <v:imagedata r:id="rId30" o:title=""/>
            </v:shape>
            <v:shape style="position:absolute;left:6132;top:1304;width:2174;height:6" type="#_x0000_t75" stroked="false">
              <v:imagedata r:id="rId31" o:title=""/>
            </v:shape>
            <v:shape style="position:absolute;left:8298;top:1306;width:2168;height:5" type="#_x0000_t75" stroked="false">
              <v:imagedata r:id="rId32" o:title=""/>
            </v:shape>
            <w10:wrap type="none"/>
          </v:group>
        </w:pict>
      </w:r>
      <w:r>
        <w:rPr/>
        <w:pict>
          <v:group style="position:absolute;margin-left:90.139999pt;margin-top:80.401665pt;width:433.2pt;height:5.05pt;mso-position-horizontal-relative:page;mso-position-vertical-relative:paragraph;z-index:-1425352" coordorigin="1803,1608" coordsize="8664,101">
            <v:shape style="position:absolute;left:1803;top:1608;width:4341;height:101" type="#_x0000_t75" stroked="false">
              <v:imagedata r:id="rId33" o:title=""/>
            </v:shape>
            <v:shape style="position:absolute;left:6132;top:1704;width:2169;height:5" type="#_x0000_t75" stroked="false">
              <v:imagedata r:id="rId34" o:title=""/>
            </v:shape>
            <v:shape style="position:absolute;left:8298;top:1704;width:2168;height:5" type="#_x0000_t75" stroked="false">
              <v:imagedata r:id="rId32" o:title=""/>
            </v:shape>
            <w10:wrap type="none"/>
          </v:group>
        </w:pict>
      </w:r>
      <w:r>
        <w:rPr/>
        <w:pict>
          <v:group style="position:absolute;margin-left:90.139999pt;margin-top:94.561714pt;width:433.2pt;height:5.1pt;mso-position-horizontal-relative:page;mso-position-vertical-relative:paragraph;z-index:-1425328" coordorigin="1803,1891" coordsize="8664,102">
            <v:shape style="position:absolute;left:1803;top:1891;width:3191;height:102" type="#_x0000_t75" stroked="false">
              <v:imagedata r:id="rId35" o:title=""/>
            </v:shape>
            <v:shape style="position:absolute;left:4982;top:1987;width:1157;height:6" type="#_x0000_t75" stroked="false">
              <v:imagedata r:id="rId30" o:title=""/>
            </v:shape>
            <v:shape style="position:absolute;left:6132;top:1987;width:2174;height:6" type="#_x0000_t75" stroked="false">
              <v:imagedata r:id="rId31" o:title=""/>
            </v:shape>
            <v:shape style="position:absolute;left:8298;top:1988;width:2168;height:5" type="#_x0000_t75" stroked="false">
              <v:imagedata r:id="rId32" o:title=""/>
            </v:shape>
            <w10:wrap type="none"/>
          </v:group>
        </w:pict>
      </w:r>
      <w:r>
        <w:rPr/>
        <w:pict>
          <v:group style="position:absolute;margin-left:90.139999pt;margin-top:108.781715pt;width:433.2pt;height:5.1pt;mso-position-horizontal-relative:page;mso-position-vertical-relative:paragraph;z-index:-1425304" coordorigin="1803,2176" coordsize="8664,102">
            <v:shape style="position:absolute;left:1803;top:2176;width:3191;height:102" type="#_x0000_t75" stroked="false">
              <v:imagedata r:id="rId35" o:title=""/>
            </v:shape>
            <v:shape style="position:absolute;left:4982;top:2272;width:1157;height:6" type="#_x0000_t75" stroked="false">
              <v:imagedata r:id="rId30" o:title=""/>
            </v:shape>
            <v:shape style="position:absolute;left:6132;top:2272;width:2174;height:6" type="#_x0000_t75" stroked="false">
              <v:imagedata r:id="rId31" o:title=""/>
            </v:shape>
            <v:shape style="position:absolute;left:8298;top:2273;width:2168;height:5" type="#_x0000_t75" stroked="false">
              <v:imagedata r:id="rId32" o:title=""/>
            </v:shape>
            <w10:wrap type="none"/>
          </v:group>
        </w:pict>
      </w:r>
      <w:r>
        <w:rPr/>
        <w:pict>
          <v:group style="position:absolute;margin-left:90.139999pt;margin-top:123.001717pt;width:433.2pt;height:5.05pt;mso-position-horizontal-relative:page;mso-position-vertical-relative:paragraph;z-index:-1425280" coordorigin="1803,2460" coordsize="8664,101">
            <v:shape style="position:absolute;left:1803;top:2460;width:4341;height:101" type="#_x0000_t75" stroked="false">
              <v:imagedata r:id="rId36" o:title=""/>
            </v:shape>
            <v:shape style="position:absolute;left:6132;top:2556;width:2169;height:5" type="#_x0000_t75" stroked="false">
              <v:imagedata r:id="rId34" o:title=""/>
            </v:shape>
            <v:shape style="position:absolute;left:8298;top:2556;width:2168;height:5" type="#_x0000_t75" stroked="false">
              <v:imagedata r:id="rId32" o:title=""/>
            </v:shape>
            <w10:wrap type="none"/>
          </v:group>
        </w:pict>
      </w:r>
      <w:r>
        <w:rPr/>
        <w:pict>
          <v:group style="position:absolute;margin-left:90.139999pt;margin-top:137.161728pt;width:433.2pt;height:5.1pt;mso-position-horizontal-relative:page;mso-position-vertical-relative:paragraph;z-index:-1425256" coordorigin="1803,2743" coordsize="8664,102">
            <v:shape style="position:absolute;left:1803;top:2743;width:3191;height:102" type="#_x0000_t75" stroked="false">
              <v:imagedata r:id="rId35" o:title=""/>
            </v:shape>
            <v:shape style="position:absolute;left:4982;top:2839;width:1157;height:6" type="#_x0000_t75" stroked="false">
              <v:imagedata r:id="rId30" o:title=""/>
            </v:shape>
            <v:shape style="position:absolute;left:6132;top:2839;width:2174;height:6" type="#_x0000_t75" stroked="false">
              <v:imagedata r:id="rId31" o:title=""/>
            </v:shape>
            <v:shape style="position:absolute;left:8298;top:2840;width:2168;height:5" type="#_x0000_t75" stroked="false">
              <v:imagedata r:id="rId32" o:title=""/>
            </v:shape>
            <w10:wrap type="none"/>
          </v:group>
        </w:pict>
      </w:r>
      <w:r>
        <w:rPr/>
        <w:pict>
          <v:group style="position:absolute;margin-left:90.139999pt;margin-top:151.381668pt;width:433.2pt;height:5.1pt;mso-position-horizontal-relative:page;mso-position-vertical-relative:paragraph;z-index:-1425232" coordorigin="1803,3028" coordsize="8664,102">
            <v:shape style="position:absolute;left:1803;top:3028;width:3191;height:102" type="#_x0000_t75" stroked="false">
              <v:imagedata r:id="rId35" o:title=""/>
            </v:shape>
            <v:shape style="position:absolute;left:4982;top:3124;width:1157;height:6" type="#_x0000_t75" stroked="false">
              <v:imagedata r:id="rId30" o:title=""/>
            </v:shape>
            <v:shape style="position:absolute;left:6132;top:3124;width:2174;height:6" type="#_x0000_t75" stroked="false">
              <v:imagedata r:id="rId31" o:title=""/>
            </v:shape>
            <v:shape style="position:absolute;left:8298;top:3125;width:2168;height:5" type="#_x0000_t75" stroked="false">
              <v:imagedata r:id="rId32" o:title=""/>
            </v:shape>
            <w10:wrap type="none"/>
          </v:group>
        </w:pict>
      </w:r>
      <w:r>
        <w:rPr/>
        <w:pict>
          <v:group style="position:absolute;margin-left:90.139999pt;margin-top:165.6017pt;width:433.2pt;height:5.05pt;mso-position-horizontal-relative:page;mso-position-vertical-relative:paragraph;z-index:-1425208" coordorigin="1803,3312" coordsize="8664,101">
            <v:shape style="position:absolute;left:1803;top:3312;width:4341;height:101" type="#_x0000_t75" stroked="false">
              <v:imagedata r:id="rId33" o:title=""/>
            </v:shape>
            <v:shape style="position:absolute;left:6132;top:3408;width:2169;height:5" type="#_x0000_t75" stroked="false">
              <v:imagedata r:id="rId34" o:title=""/>
            </v:shape>
            <v:shape style="position:absolute;left:8298;top:3408;width:2168;height:5" type="#_x0000_t75" stroked="false">
              <v:imagedata r:id="rId32" o:title=""/>
            </v:shape>
            <w10:wrap type="none"/>
          </v:group>
        </w:pict>
      </w:r>
      <w:r>
        <w:rPr/>
        <w:pict>
          <v:group style="position:absolute;margin-left:90.139999pt;margin-top:179.761703pt;width:433.2pt;height:5.1pt;mso-position-horizontal-relative:page;mso-position-vertical-relative:paragraph;z-index:-1425184" coordorigin="1803,3595" coordsize="8664,102">
            <v:shape style="position:absolute;left:1803;top:3595;width:3191;height:102" type="#_x0000_t75" stroked="false">
              <v:imagedata r:id="rId29" o:title=""/>
            </v:shape>
            <v:shape style="position:absolute;left:4982;top:3691;width:1157;height:6" type="#_x0000_t75" stroked="false">
              <v:imagedata r:id="rId30" o:title=""/>
            </v:shape>
            <v:shape style="position:absolute;left:6132;top:3691;width:2174;height:6" type="#_x0000_t75" stroked="false">
              <v:imagedata r:id="rId31" o:title=""/>
            </v:shape>
            <v:shape style="position:absolute;left:8298;top:3692;width:2168;height:5" type="#_x0000_t75" stroked="false">
              <v:imagedata r:id="rId32" o:title=""/>
            </v:shape>
            <w10:wrap type="none"/>
          </v:group>
        </w:pict>
      </w:r>
      <w:r>
        <w:rPr/>
        <w:pict>
          <v:group style="position:absolute;margin-left:90.139999pt;margin-top:201.601685pt;width:433.2pt;height:.25pt;mso-position-horizontal-relative:page;mso-position-vertical-relative:paragraph;z-index:-1425160" coordorigin="1803,4032" coordsize="8664,5">
            <v:shape style="position:absolute;left:1803;top:4032;width:4331;height:5" type="#_x0000_t75" stroked="false">
              <v:imagedata r:id="rId37" o:title=""/>
            </v:shape>
            <v:shape style="position:absolute;left:6132;top:4032;width:2169;height:5" type="#_x0000_t75" stroked="false">
              <v:imagedata r:id="rId34" o:title=""/>
            </v:shape>
            <v:shape style="position:absolute;left:8298;top:4032;width:2168;height:5" type="#_x0000_t75" stroked="false">
              <v:imagedata r:id="rId32" o:title=""/>
            </v:shape>
            <w10:wrap type="none"/>
          </v:group>
        </w:pict>
      </w:r>
      <w:r>
        <w:rPr/>
        <w:pict>
          <v:group style="position:absolute;margin-left:90.139999pt;margin-top:210.961731pt;width:433.2pt;height:5.1pt;mso-position-horizontal-relative:page;mso-position-vertical-relative:paragraph;z-index:-1425136" coordorigin="1803,4219" coordsize="8664,102">
            <v:shape style="position:absolute;left:1803;top:4219;width:3191;height:102" type="#_x0000_t75" stroked="false">
              <v:imagedata r:id="rId29" o:title=""/>
            </v:shape>
            <v:shape style="position:absolute;left:4982;top:4315;width:1157;height:6" type="#_x0000_t75" stroked="false">
              <v:imagedata r:id="rId30" o:title=""/>
            </v:shape>
            <v:shape style="position:absolute;left:6132;top:4315;width:2174;height:6" type="#_x0000_t75" stroked="false">
              <v:imagedata r:id="rId31" o:title=""/>
            </v:shape>
            <v:shape style="position:absolute;left:8298;top:4316;width:2168;height:5" type="#_x0000_t75" stroked="false">
              <v:imagedata r:id="rId32" o:title=""/>
            </v:shape>
            <w10:wrap type="none"/>
          </v:group>
        </w:pict>
      </w:r>
      <w:r>
        <w:rPr/>
        <w:pict>
          <v:group style="position:absolute;margin-left:90.139999pt;margin-top:225.181732pt;width:433.2pt;height:5.1pt;mso-position-horizontal-relative:page;mso-position-vertical-relative:paragraph;z-index:-1425112" coordorigin="1803,4504" coordsize="8664,102">
            <v:shape style="position:absolute;left:1803;top:4504;width:3191;height:102" type="#_x0000_t75" stroked="false">
              <v:imagedata r:id="rId29" o:title=""/>
            </v:shape>
            <v:shape style="position:absolute;left:4982;top:4600;width:1157;height:6" type="#_x0000_t75" stroked="false">
              <v:imagedata r:id="rId30" o:title=""/>
            </v:shape>
            <v:shape style="position:absolute;left:6132;top:4600;width:2174;height:6" type="#_x0000_t75" stroked="false">
              <v:imagedata r:id="rId31" o:title=""/>
            </v:shape>
            <v:shape style="position:absolute;left:8298;top:4601;width:2168;height:5" type="#_x0000_t75" stroked="false">
              <v:imagedata r:id="rId32" o:title=""/>
            </v:shape>
            <w10:wrap type="none"/>
          </v:group>
        </w:pict>
      </w:r>
      <w:r>
        <w:rPr/>
        <w:pict>
          <v:group style="position:absolute;margin-left:90.139999pt;margin-top:239.401733pt;width:433.2pt;height:5.05pt;mso-position-horizontal-relative:page;mso-position-vertical-relative:paragraph;z-index:-1425088" coordorigin="1803,4788" coordsize="8664,101">
            <v:shape style="position:absolute;left:1803;top:4788;width:4341;height:101" type="#_x0000_t75" stroked="false">
              <v:imagedata r:id="rId33" o:title=""/>
            </v:shape>
            <v:shape style="position:absolute;left:6132;top:4884;width:2169;height:5" type="#_x0000_t75" stroked="false">
              <v:imagedata r:id="rId34" o:title=""/>
            </v:shape>
            <v:shape style="position:absolute;left:8298;top:4884;width:2168;height:5" type="#_x0000_t75" stroked="false">
              <v:imagedata r:id="rId32" o:title=""/>
            </v:shape>
            <w10:wrap type="none"/>
          </v:group>
        </w:pict>
      </w:r>
      <w:r>
        <w:rPr/>
        <w:pict>
          <v:group style="position:absolute;margin-left:90.139999pt;margin-top:253.581696pt;width:433.2pt;height:5.1pt;mso-position-horizontal-relative:page;mso-position-vertical-relative:paragraph;z-index:-1425064" coordorigin="1803,5072" coordsize="8664,102">
            <v:shape style="position:absolute;left:1803;top:5072;width:3191;height:102" type="#_x0000_t75" stroked="false">
              <v:imagedata r:id="rId35" o:title=""/>
            </v:shape>
            <v:shape style="position:absolute;left:4982;top:5168;width:1157;height:6" type="#_x0000_t75" stroked="false">
              <v:imagedata r:id="rId30" o:title=""/>
            </v:shape>
            <v:shape style="position:absolute;left:6132;top:5168;width:2174;height:6" type="#_x0000_t75" stroked="false">
              <v:imagedata r:id="rId31" o:title=""/>
            </v:shape>
            <v:shape style="position:absolute;left:8298;top:5169;width:2168;height:5" type="#_x0000_t75" stroked="false">
              <v:imagedata r:id="rId32" o:title=""/>
            </v:shape>
            <w10:wrap type="none"/>
          </v:group>
        </w:pict>
      </w:r>
      <w:r>
        <w:rPr/>
        <w:pict>
          <v:group style="position:absolute;margin-left:90.139999pt;margin-top:267.801697pt;width:433.2pt;height:5.1pt;mso-position-horizontal-relative:page;mso-position-vertical-relative:paragraph;z-index:-1425040" coordorigin="1803,5356" coordsize="8664,102">
            <v:shape style="position:absolute;left:1803;top:5356;width:3191;height:102" type="#_x0000_t75" stroked="false">
              <v:imagedata r:id="rId35" o:title=""/>
            </v:shape>
            <v:shape style="position:absolute;left:4982;top:5452;width:1157;height:6" type="#_x0000_t75" stroked="false">
              <v:imagedata r:id="rId30" o:title=""/>
            </v:shape>
            <v:shape style="position:absolute;left:6132;top:5452;width:2174;height:6" type="#_x0000_t75" stroked="false">
              <v:imagedata r:id="rId31" o:title=""/>
            </v:shape>
            <v:shape style="position:absolute;left:8298;top:5453;width:2168;height:5" type="#_x0000_t75" stroked="false">
              <v:imagedata r:id="rId32" o:title=""/>
            </v:shape>
            <w10:wrap type="none"/>
          </v:group>
        </w:pict>
      </w:r>
      <w:r>
        <w:rPr>
          <w:rFonts w:ascii="宋体" w:hAnsi="宋体" w:cs="宋体" w:eastAsia="宋体" w:hint="default"/>
          <w:b/>
          <w:bCs/>
          <w:w w:val="95"/>
          <w:sz w:val="18"/>
          <w:szCs w:val="18"/>
        </w:rPr>
        <w:t>编制单位：北京数码视讯科技股份有限公司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5"/>
          <w:szCs w:val="5"/>
        </w:rPr>
      </w:pPr>
    </w:p>
    <w:tbl>
      <w:tblPr>
        <w:tblW w:w="0" w:type="auto"/>
        <w:jc w:val="left"/>
        <w:tblInd w:w="128" w:type="dxa"/>
        <w:tblLayout w:type="fixed"/>
        <w:tblCellMar>
          <w:top w:w="0" w:type="dxa"/>
          <w:left w:w="0" w:type="dxa"/>
          <w:bottom w:w="0" w:type="dxa"/>
          <w:right w:w="0" w:type="dxa"/>
        </w:tblCellMar>
        <w:tblLook w:val="01E0"/>
      </w:tblPr>
      <w:tblGrid>
        <w:gridCol w:w="3198"/>
        <w:gridCol w:w="1150"/>
        <w:gridCol w:w="2166"/>
        <w:gridCol w:w="2164"/>
      </w:tblGrid>
      <w:tr>
        <w:trPr>
          <w:trHeight w:val="272" w:hRule="exact"/>
        </w:trPr>
        <w:tc>
          <w:tcPr>
            <w:tcW w:w="3198" w:type="dxa"/>
            <w:tcBorders>
              <w:top w:val="single" w:sz="24" w:space="0" w:color="000000"/>
              <w:left w:val="nil" w:sz="6" w:space="0" w:color="auto"/>
              <w:bottom w:val="nil" w:sz="6" w:space="0" w:color="auto"/>
              <w:right w:val="single" w:sz="2" w:space="0" w:color="000000"/>
            </w:tcBorders>
          </w:tcPr>
          <w:p>
            <w:pPr>
              <w:pStyle w:val="TableParagraph"/>
              <w:spacing w:line="20" w:lineRule="exact"/>
              <w:ind w:left="3196"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8" cy="6857"/>
                  <wp:effectExtent l="0" t="0" r="0" b="0"/>
                  <wp:docPr id="5" name="image12.png" descr=""/>
                  <wp:cNvGraphicFramePr>
                    <a:graphicFrameLocks noChangeAspect="1"/>
                  </wp:cNvGraphicFramePr>
                  <a:graphic>
                    <a:graphicData uri="http://schemas.openxmlformats.org/drawingml/2006/picture">
                      <pic:pic>
                        <pic:nvPicPr>
                          <pic:cNvPr id="6" name="image12.png"/>
                          <pic:cNvPicPr/>
                        </pic:nvPicPr>
                        <pic:blipFill>
                          <a:blip r:embed="rId38" cstate="print"/>
                          <a:stretch>
                            <a:fillRect/>
                          </a:stretch>
                        </pic:blipFill>
                        <pic:spPr>
                          <a:xfrm>
                            <a:off x="0" y="0"/>
                            <a:ext cx="3048" cy="6857"/>
                          </a:xfrm>
                          <a:prstGeom prst="rect">
                            <a:avLst/>
                          </a:prstGeom>
                        </pic:spPr>
                      </pic:pic>
                    </a:graphicData>
                  </a:graphic>
                </wp:inline>
              </w:drawing>
            </w:r>
            <w:r>
              <w:rPr>
                <w:rFonts w:ascii="宋体" w:hAnsi="宋体" w:cs="宋体" w:eastAsia="宋体" w:hint="default"/>
                <w:sz w:val="2"/>
                <w:szCs w:val="2"/>
              </w:rPr>
            </w:r>
          </w:p>
          <w:p>
            <w:pPr>
              <w:pStyle w:val="TableParagraph"/>
              <w:tabs>
                <w:tab w:pos="465" w:val="left" w:leader="none"/>
              </w:tabs>
              <w:spacing w:line="240" w:lineRule="auto" w:before="27"/>
              <w:ind w:left="12" w:right="0"/>
              <w:jc w:val="center"/>
              <w:rPr>
                <w:rFonts w:ascii="宋体" w:hAnsi="宋体" w:cs="宋体" w:eastAsia="宋体" w:hint="default"/>
                <w:sz w:val="15"/>
                <w:szCs w:val="15"/>
              </w:rPr>
            </w:pPr>
            <w:r>
              <w:rPr>
                <w:rFonts w:ascii="宋体" w:hAnsi="宋体" w:cs="宋体" w:eastAsia="宋体" w:hint="default"/>
                <w:b/>
                <w:bCs/>
                <w:w w:val="95"/>
                <w:sz w:val="15"/>
                <w:szCs w:val="15"/>
              </w:rPr>
              <w:t>资</w:t>
              <w:tab/>
            </w:r>
            <w:r>
              <w:rPr>
                <w:rFonts w:ascii="宋体" w:hAnsi="宋体" w:cs="宋体" w:eastAsia="宋体" w:hint="default"/>
                <w:b/>
                <w:bCs/>
                <w:sz w:val="15"/>
                <w:szCs w:val="15"/>
              </w:rPr>
              <w:t>产</w:t>
            </w:r>
            <w:r>
              <w:rPr>
                <w:rFonts w:ascii="宋体" w:hAnsi="宋体" w:cs="宋体" w:eastAsia="宋体" w:hint="default"/>
                <w:sz w:val="15"/>
                <w:szCs w:val="15"/>
              </w:rPr>
            </w:r>
          </w:p>
        </w:tc>
        <w:tc>
          <w:tcPr>
            <w:tcW w:w="1150" w:type="dxa"/>
            <w:tcBorders>
              <w:top w:val="single" w:sz="24" w:space="0" w:color="000000"/>
              <w:left w:val="single" w:sz="2" w:space="0" w:color="000000"/>
              <w:bottom w:val="nil" w:sz="6" w:space="0" w:color="auto"/>
              <w:right w:val="single" w:sz="2" w:space="0" w:color="000000"/>
            </w:tcBorders>
          </w:tcPr>
          <w:p>
            <w:pPr>
              <w:pStyle w:val="TableParagraph"/>
              <w:spacing w:line="20" w:lineRule="exact"/>
              <w:ind w:left="1144"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857"/>
                  <wp:effectExtent l="0" t="0" r="0" b="0"/>
                  <wp:docPr id="7" name="image12.png" descr=""/>
                  <wp:cNvGraphicFramePr>
                    <a:graphicFrameLocks noChangeAspect="1"/>
                  </wp:cNvGraphicFramePr>
                  <a:graphic>
                    <a:graphicData uri="http://schemas.openxmlformats.org/drawingml/2006/picture">
                      <pic:pic>
                        <pic:nvPicPr>
                          <pic:cNvPr id="8" name="image12.png"/>
                          <pic:cNvPicPr/>
                        </pic:nvPicPr>
                        <pic:blipFill>
                          <a:blip r:embed="rId38" cstate="print"/>
                          <a:stretch>
                            <a:fillRect/>
                          </a:stretch>
                        </pic:blipFill>
                        <pic:spPr>
                          <a:xfrm>
                            <a:off x="0" y="0"/>
                            <a:ext cx="3047" cy="6857"/>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7"/>
              <w:ind w:right="0"/>
              <w:jc w:val="center"/>
              <w:rPr>
                <w:rFonts w:ascii="宋体" w:hAnsi="宋体" w:cs="宋体" w:eastAsia="宋体" w:hint="default"/>
                <w:sz w:val="15"/>
                <w:szCs w:val="15"/>
              </w:rPr>
            </w:pPr>
            <w:r>
              <w:rPr>
                <w:rFonts w:ascii="宋体" w:hAnsi="宋体" w:cs="宋体" w:eastAsia="宋体" w:hint="default"/>
                <w:b/>
                <w:bCs/>
                <w:sz w:val="15"/>
                <w:szCs w:val="15"/>
              </w:rPr>
              <w:t>附注</w:t>
            </w:r>
            <w:r>
              <w:rPr>
                <w:rFonts w:ascii="宋体" w:hAnsi="宋体" w:cs="宋体" w:eastAsia="宋体" w:hint="default"/>
                <w:sz w:val="15"/>
                <w:szCs w:val="15"/>
              </w:rPr>
            </w:r>
          </w:p>
        </w:tc>
        <w:tc>
          <w:tcPr>
            <w:tcW w:w="2166" w:type="dxa"/>
            <w:tcBorders>
              <w:top w:val="single" w:sz="24" w:space="0" w:color="000000"/>
              <w:left w:val="single" w:sz="2" w:space="0" w:color="000000"/>
              <w:bottom w:val="nil" w:sz="6" w:space="0" w:color="auto"/>
              <w:right w:val="single" w:sz="2" w:space="0" w:color="000000"/>
            </w:tcBorders>
          </w:tcPr>
          <w:p>
            <w:pPr>
              <w:pStyle w:val="TableParagraph"/>
              <w:spacing w:line="20" w:lineRule="exact"/>
              <w:ind w:left="2161"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8" cy="6857"/>
                  <wp:effectExtent l="0" t="0" r="0" b="0"/>
                  <wp:docPr id="9" name="image12.png" descr=""/>
                  <wp:cNvGraphicFramePr>
                    <a:graphicFrameLocks noChangeAspect="1"/>
                  </wp:cNvGraphicFramePr>
                  <a:graphic>
                    <a:graphicData uri="http://schemas.openxmlformats.org/drawingml/2006/picture">
                      <pic:pic>
                        <pic:nvPicPr>
                          <pic:cNvPr id="10" name="image12.png"/>
                          <pic:cNvPicPr/>
                        </pic:nvPicPr>
                        <pic:blipFill>
                          <a:blip r:embed="rId38" cstate="print"/>
                          <a:stretch>
                            <a:fillRect/>
                          </a:stretch>
                        </pic:blipFill>
                        <pic:spPr>
                          <a:xfrm>
                            <a:off x="0" y="0"/>
                            <a:ext cx="3048" cy="6857"/>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7"/>
              <w:ind w:right="1"/>
              <w:jc w:val="center"/>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c>
          <w:tcPr>
            <w:tcW w:w="2164" w:type="dxa"/>
            <w:tcBorders>
              <w:top w:val="single" w:sz="24" w:space="0" w:color="000000"/>
              <w:left w:val="single" w:sz="2" w:space="0" w:color="000000"/>
              <w:bottom w:val="nil" w:sz="6" w:space="0" w:color="auto"/>
              <w:right w:val="nil" w:sz="6" w:space="0" w:color="auto"/>
            </w:tcBorders>
          </w:tcPr>
          <w:p>
            <w:pPr>
              <w:pStyle w:val="TableParagraph"/>
              <w:spacing w:line="240" w:lineRule="auto" w:before="47"/>
              <w:ind w:right="0"/>
              <w:jc w:val="center"/>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r>
      <w:tr>
        <w:trPr>
          <w:trHeight w:val="100" w:hRule="exact"/>
        </w:trPr>
        <w:tc>
          <w:tcPr>
            <w:tcW w:w="3198"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4" w:right="0"/>
              <w:jc w:val="left"/>
              <w:rPr>
                <w:rFonts w:ascii="宋体" w:hAnsi="宋体" w:cs="宋体" w:eastAsia="宋体" w:hint="default"/>
                <w:sz w:val="15"/>
                <w:szCs w:val="15"/>
              </w:rPr>
            </w:pPr>
            <w:r>
              <w:rPr>
                <w:rFonts w:ascii="宋体" w:hAnsi="宋体" w:cs="宋体" w:eastAsia="宋体" w:hint="default"/>
                <w:b/>
                <w:bCs/>
                <w:sz w:val="15"/>
                <w:szCs w:val="15"/>
              </w:rPr>
              <w:t>流动资产：</w:t>
            </w:r>
            <w:r>
              <w:rPr>
                <w:rFonts w:ascii="宋体" w:hAnsi="宋体" w:cs="宋体" w:eastAsia="宋体" w:hint="default"/>
                <w:sz w:val="15"/>
                <w:szCs w:val="15"/>
              </w:rPr>
            </w:r>
          </w:p>
        </w:tc>
        <w:tc>
          <w:tcPr>
            <w:tcW w:w="1150" w:type="dxa"/>
            <w:tcBorders>
              <w:top w:val="nil" w:sz="6" w:space="0" w:color="auto"/>
              <w:left w:val="single" w:sz="2" w:space="0" w:color="000000"/>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sz w:val="15"/>
                <w:szCs w:val="15"/>
              </w:rPr>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left="1"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sz w:val="15"/>
                <w:szCs w:val="15"/>
              </w:rPr>
            </w:r>
          </w:p>
        </w:tc>
      </w:tr>
      <w:tr>
        <w:trPr>
          <w:trHeight w:val="70" w:hRule="exact"/>
        </w:trPr>
        <w:tc>
          <w:tcPr>
            <w:tcW w:w="3198" w:type="dxa"/>
            <w:tcBorders>
              <w:top w:val="nil" w:sz="6" w:space="0" w:color="auto"/>
              <w:left w:val="nil" w:sz="6" w:space="0" w:color="auto"/>
              <w:bottom w:val="nil" w:sz="6" w:space="0" w:color="auto"/>
              <w:right w:val="single" w:sz="2" w:space="0" w:color="000000"/>
            </w:tcBorders>
          </w:tcPr>
          <w:p>
            <w:pPr/>
          </w:p>
        </w:tc>
        <w:tc>
          <w:tcPr>
            <w:tcW w:w="1150" w:type="dxa"/>
            <w:tcBorders>
              <w:top w:val="nil" w:sz="6" w:space="0" w:color="auto"/>
              <w:left w:val="single" w:sz="2" w:space="0" w:color="000000"/>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64"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1150"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left="74" w:right="0"/>
              <w:jc w:val="center"/>
              <w:rPr>
                <w:rFonts w:ascii="宋体" w:hAnsi="宋体" w:cs="宋体" w:eastAsia="宋体" w:hint="default"/>
                <w:sz w:val="15"/>
                <w:szCs w:val="15"/>
              </w:rPr>
            </w:pPr>
            <w:r>
              <w:rPr>
                <w:rFonts w:ascii="宋体" w:hAnsi="宋体" w:cs="宋体" w:eastAsia="宋体" w:hint="default"/>
                <w:sz w:val="15"/>
                <w:szCs w:val="15"/>
              </w:rPr>
              <w:t>七（一）</w:t>
            </w: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90"/>
              <w:jc w:val="right"/>
              <w:rPr>
                <w:rFonts w:ascii="宋体" w:hAnsi="宋体" w:cs="宋体" w:eastAsia="宋体" w:hint="default"/>
                <w:sz w:val="15"/>
                <w:szCs w:val="15"/>
              </w:rPr>
            </w:pPr>
            <w:r>
              <w:rPr>
                <w:rFonts w:ascii="宋体"/>
                <w:spacing w:val="-1"/>
                <w:sz w:val="15"/>
              </w:rPr>
              <w:t>1,467,092,124.90</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right="88"/>
              <w:jc w:val="right"/>
              <w:rPr>
                <w:rFonts w:ascii="宋体" w:hAnsi="宋体" w:cs="宋体" w:eastAsia="宋体" w:hint="default"/>
                <w:sz w:val="15"/>
                <w:szCs w:val="15"/>
              </w:rPr>
            </w:pPr>
            <w:r>
              <w:rPr>
                <w:rFonts w:ascii="宋体"/>
                <w:spacing w:val="-1"/>
                <w:sz w:val="15"/>
              </w:rPr>
              <w:t>1,600,721,754.24</w:t>
            </w:r>
          </w:p>
        </w:tc>
      </w:tr>
      <w:tr>
        <w:trPr>
          <w:trHeight w:val="71" w:hRule="exact"/>
        </w:trPr>
        <w:tc>
          <w:tcPr>
            <w:tcW w:w="3198"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434"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4"/>
              <w:ind w:left="14" w:right="2" w:firstLine="150"/>
              <w:jc w:val="left"/>
              <w:rPr>
                <w:rFonts w:ascii="宋体" w:hAnsi="宋体" w:cs="宋体" w:eastAsia="宋体" w:hint="default"/>
                <w:sz w:val="15"/>
                <w:szCs w:val="15"/>
              </w:rPr>
            </w:pPr>
            <w:r>
              <w:rPr>
                <w:rFonts w:ascii="宋体" w:hAnsi="宋体" w:cs="宋体" w:eastAsia="宋体" w:hint="default"/>
                <w:sz w:val="15"/>
                <w:szCs w:val="15"/>
              </w:rPr>
              <w:t>以公允价值计量且变动计入当期损益的金融资 产</w:t>
            </w:r>
          </w:p>
        </w:tc>
        <w:tc>
          <w:tcPr>
            <w:tcW w:w="1150" w:type="dxa"/>
            <w:tcBorders>
              <w:top w:val="nil" w:sz="6" w:space="0" w:color="auto"/>
              <w:left w:val="single" w:sz="2" w:space="0" w:color="000000"/>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single" w:sz="2" w:space="0" w:color="000000"/>
            </w:tcBorders>
          </w:tcPr>
          <w:p>
            <w:pPr>
              <w:pStyle w:val="TableParagraph"/>
              <w:spacing w:line="240" w:lineRule="auto" w:before="74"/>
              <w:ind w:right="88"/>
              <w:jc w:val="right"/>
              <w:rPr>
                <w:rFonts w:ascii="宋体" w:hAnsi="宋体" w:cs="宋体" w:eastAsia="宋体" w:hint="default"/>
                <w:sz w:val="15"/>
                <w:szCs w:val="15"/>
              </w:rPr>
            </w:pPr>
            <w:r>
              <w:rPr>
                <w:rFonts w:ascii="宋体"/>
                <w:sz w:val="15"/>
              </w:rPr>
              <w:t>-</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74"/>
              <w:ind w:right="87"/>
              <w:jc w:val="right"/>
              <w:rPr>
                <w:rFonts w:ascii="宋体" w:hAnsi="宋体" w:cs="宋体" w:eastAsia="宋体" w:hint="default"/>
                <w:sz w:val="15"/>
                <w:szCs w:val="15"/>
              </w:rPr>
            </w:pPr>
            <w:r>
              <w:rPr>
                <w:rFonts w:ascii="宋体"/>
                <w:sz w:val="15"/>
              </w:rPr>
              <w:t>-</w:t>
            </w:r>
          </w:p>
        </w:tc>
      </w:tr>
      <w:tr>
        <w:trPr>
          <w:trHeight w:val="178"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178" w:lineRule="exact"/>
              <w:ind w:left="164"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1150" w:type="dxa"/>
            <w:tcBorders>
              <w:top w:val="nil" w:sz="6" w:space="0" w:color="auto"/>
              <w:left w:val="single" w:sz="2" w:space="0" w:color="000000"/>
              <w:bottom w:val="nil" w:sz="6" w:space="0" w:color="auto"/>
              <w:right w:val="single" w:sz="2" w:space="0" w:color="000000"/>
            </w:tcBorders>
          </w:tcPr>
          <w:p>
            <w:pPr>
              <w:pStyle w:val="TableParagraph"/>
              <w:spacing w:line="178" w:lineRule="exact"/>
              <w:ind w:right="0"/>
              <w:jc w:val="center"/>
              <w:rPr>
                <w:rFonts w:ascii="宋体" w:hAnsi="宋体" w:cs="宋体" w:eastAsia="宋体" w:hint="default"/>
                <w:sz w:val="15"/>
                <w:szCs w:val="15"/>
              </w:rPr>
            </w:pPr>
            <w:r>
              <w:rPr>
                <w:rFonts w:ascii="宋体" w:hAnsi="宋体" w:cs="宋体" w:eastAsia="宋体" w:hint="default"/>
                <w:sz w:val="15"/>
                <w:szCs w:val="15"/>
              </w:rPr>
              <w:t>七（二）</w:t>
            </w: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178" w:lineRule="exact"/>
              <w:ind w:right="88"/>
              <w:jc w:val="right"/>
              <w:rPr>
                <w:rFonts w:ascii="宋体" w:hAnsi="宋体" w:cs="宋体" w:eastAsia="宋体" w:hint="default"/>
                <w:sz w:val="15"/>
                <w:szCs w:val="15"/>
              </w:rPr>
            </w:pPr>
            <w:r>
              <w:rPr>
                <w:rFonts w:ascii="宋体"/>
                <w:spacing w:val="-1"/>
                <w:sz w:val="15"/>
              </w:rPr>
              <w:t>41,757,634.19</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178" w:lineRule="exact"/>
              <w:ind w:right="87"/>
              <w:jc w:val="right"/>
              <w:rPr>
                <w:rFonts w:ascii="宋体" w:hAnsi="宋体" w:cs="宋体" w:eastAsia="宋体" w:hint="default"/>
                <w:sz w:val="15"/>
                <w:szCs w:val="15"/>
              </w:rPr>
            </w:pPr>
            <w:r>
              <w:rPr>
                <w:rFonts w:ascii="宋体"/>
                <w:spacing w:val="-1"/>
                <w:sz w:val="15"/>
              </w:rPr>
              <w:t>36,833,748.68</w:t>
            </w:r>
          </w:p>
        </w:tc>
      </w:tr>
      <w:tr>
        <w:trPr>
          <w:trHeight w:val="71" w:hRule="exact"/>
        </w:trPr>
        <w:tc>
          <w:tcPr>
            <w:tcW w:w="3198"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64"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1150"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0"/>
              <w:jc w:val="center"/>
              <w:rPr>
                <w:rFonts w:ascii="宋体" w:hAnsi="宋体" w:cs="宋体" w:eastAsia="宋体" w:hint="default"/>
                <w:sz w:val="15"/>
                <w:szCs w:val="15"/>
              </w:rPr>
            </w:pPr>
            <w:r>
              <w:rPr>
                <w:rFonts w:ascii="宋体" w:hAnsi="宋体" w:cs="宋体" w:eastAsia="宋体" w:hint="default"/>
                <w:sz w:val="15"/>
                <w:szCs w:val="15"/>
              </w:rPr>
              <w:t>七（三）</w:t>
            </w: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88"/>
              <w:jc w:val="right"/>
              <w:rPr>
                <w:rFonts w:ascii="宋体" w:hAnsi="宋体" w:cs="宋体" w:eastAsia="宋体" w:hint="default"/>
                <w:sz w:val="15"/>
                <w:szCs w:val="15"/>
              </w:rPr>
            </w:pPr>
            <w:r>
              <w:rPr>
                <w:rFonts w:ascii="宋体"/>
                <w:spacing w:val="-1"/>
                <w:sz w:val="15"/>
              </w:rPr>
              <w:t>272,348,134.98</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right="87"/>
              <w:jc w:val="right"/>
              <w:rPr>
                <w:rFonts w:ascii="宋体" w:hAnsi="宋体" w:cs="宋体" w:eastAsia="宋体" w:hint="default"/>
                <w:sz w:val="15"/>
                <w:szCs w:val="15"/>
              </w:rPr>
            </w:pPr>
            <w:r>
              <w:rPr>
                <w:rFonts w:ascii="宋体"/>
                <w:spacing w:val="-1"/>
                <w:sz w:val="15"/>
              </w:rPr>
              <w:t>306,853,341.88</w:t>
            </w:r>
          </w:p>
        </w:tc>
      </w:tr>
      <w:tr>
        <w:trPr>
          <w:trHeight w:val="71" w:hRule="exact"/>
        </w:trPr>
        <w:tc>
          <w:tcPr>
            <w:tcW w:w="3198"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64" w:right="0"/>
              <w:jc w:val="left"/>
              <w:rPr>
                <w:rFonts w:ascii="宋体" w:hAnsi="宋体" w:cs="宋体" w:eastAsia="宋体" w:hint="default"/>
                <w:sz w:val="15"/>
                <w:szCs w:val="15"/>
              </w:rPr>
            </w:pPr>
            <w:r>
              <w:rPr>
                <w:rFonts w:ascii="宋体" w:hAnsi="宋体" w:cs="宋体" w:eastAsia="宋体" w:hint="default"/>
                <w:sz w:val="15"/>
                <w:szCs w:val="15"/>
              </w:rPr>
              <w:t>预付款项</w:t>
            </w:r>
          </w:p>
        </w:tc>
        <w:tc>
          <w:tcPr>
            <w:tcW w:w="1150"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0"/>
              <w:jc w:val="center"/>
              <w:rPr>
                <w:rFonts w:ascii="宋体" w:hAnsi="宋体" w:cs="宋体" w:eastAsia="宋体" w:hint="default"/>
                <w:sz w:val="15"/>
                <w:szCs w:val="15"/>
              </w:rPr>
            </w:pPr>
            <w:r>
              <w:rPr>
                <w:rFonts w:ascii="宋体" w:hAnsi="宋体" w:cs="宋体" w:eastAsia="宋体" w:hint="default"/>
                <w:sz w:val="15"/>
                <w:szCs w:val="15"/>
              </w:rPr>
              <w:t>七（四）</w:t>
            </w: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88"/>
              <w:jc w:val="right"/>
              <w:rPr>
                <w:rFonts w:ascii="宋体" w:hAnsi="宋体" w:cs="宋体" w:eastAsia="宋体" w:hint="default"/>
                <w:sz w:val="15"/>
                <w:szCs w:val="15"/>
              </w:rPr>
            </w:pPr>
            <w:r>
              <w:rPr>
                <w:rFonts w:ascii="宋体"/>
                <w:spacing w:val="-1"/>
                <w:sz w:val="15"/>
              </w:rPr>
              <w:t>74,877,638.53</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right="87"/>
              <w:jc w:val="right"/>
              <w:rPr>
                <w:rFonts w:ascii="宋体" w:hAnsi="宋体" w:cs="宋体" w:eastAsia="宋体" w:hint="default"/>
                <w:sz w:val="15"/>
                <w:szCs w:val="15"/>
              </w:rPr>
            </w:pPr>
            <w:r>
              <w:rPr>
                <w:rFonts w:ascii="宋体"/>
                <w:spacing w:val="-1"/>
                <w:sz w:val="15"/>
              </w:rPr>
              <w:t>25,792,986.97</w:t>
            </w:r>
          </w:p>
        </w:tc>
      </w:tr>
      <w:tr>
        <w:trPr>
          <w:trHeight w:val="70" w:hRule="exact"/>
        </w:trPr>
        <w:tc>
          <w:tcPr>
            <w:tcW w:w="3198" w:type="dxa"/>
            <w:tcBorders>
              <w:top w:val="nil" w:sz="6" w:space="0" w:color="auto"/>
              <w:left w:val="nil" w:sz="6" w:space="0" w:color="auto"/>
              <w:bottom w:val="nil" w:sz="6" w:space="0" w:color="auto"/>
              <w:right w:val="single" w:sz="2" w:space="0" w:color="000000"/>
            </w:tcBorders>
          </w:tcPr>
          <w:p>
            <w:pPr/>
          </w:p>
        </w:tc>
        <w:tc>
          <w:tcPr>
            <w:tcW w:w="1150" w:type="dxa"/>
            <w:tcBorders>
              <w:top w:val="nil" w:sz="6" w:space="0" w:color="auto"/>
              <w:left w:val="single" w:sz="2" w:space="0" w:color="000000"/>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64" w:right="0"/>
              <w:jc w:val="left"/>
              <w:rPr>
                <w:rFonts w:ascii="宋体" w:hAnsi="宋体" w:cs="宋体" w:eastAsia="宋体" w:hint="default"/>
                <w:sz w:val="15"/>
                <w:szCs w:val="15"/>
              </w:rPr>
            </w:pPr>
            <w:r>
              <w:rPr>
                <w:rFonts w:ascii="宋体" w:hAnsi="宋体" w:cs="宋体" w:eastAsia="宋体" w:hint="default"/>
                <w:sz w:val="15"/>
                <w:szCs w:val="15"/>
              </w:rPr>
              <w:t>应收利息</w:t>
            </w:r>
          </w:p>
        </w:tc>
        <w:tc>
          <w:tcPr>
            <w:tcW w:w="1150"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0"/>
              <w:jc w:val="center"/>
              <w:rPr>
                <w:rFonts w:ascii="宋体" w:hAnsi="宋体" w:cs="宋体" w:eastAsia="宋体" w:hint="default"/>
                <w:sz w:val="15"/>
                <w:szCs w:val="15"/>
              </w:rPr>
            </w:pPr>
            <w:r>
              <w:rPr>
                <w:rFonts w:ascii="宋体" w:hAnsi="宋体" w:cs="宋体" w:eastAsia="宋体" w:hint="default"/>
                <w:sz w:val="15"/>
                <w:szCs w:val="15"/>
              </w:rPr>
              <w:t>七（五）</w:t>
            </w: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88"/>
              <w:jc w:val="right"/>
              <w:rPr>
                <w:rFonts w:ascii="宋体" w:hAnsi="宋体" w:cs="宋体" w:eastAsia="宋体" w:hint="default"/>
                <w:sz w:val="15"/>
                <w:szCs w:val="15"/>
              </w:rPr>
            </w:pPr>
            <w:r>
              <w:rPr>
                <w:rFonts w:ascii="宋体"/>
                <w:spacing w:val="-1"/>
                <w:sz w:val="15"/>
              </w:rPr>
              <w:t>126,639.98</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right="87"/>
              <w:jc w:val="right"/>
              <w:rPr>
                <w:rFonts w:ascii="宋体" w:hAnsi="宋体" w:cs="宋体" w:eastAsia="宋体" w:hint="default"/>
                <w:sz w:val="15"/>
                <w:szCs w:val="15"/>
              </w:rPr>
            </w:pPr>
            <w:r>
              <w:rPr>
                <w:rFonts w:ascii="宋体"/>
                <w:spacing w:val="-1"/>
                <w:sz w:val="15"/>
              </w:rPr>
              <w:t>1,261,465.41</w:t>
            </w:r>
          </w:p>
        </w:tc>
      </w:tr>
      <w:tr>
        <w:trPr>
          <w:trHeight w:val="71" w:hRule="exact"/>
        </w:trPr>
        <w:tc>
          <w:tcPr>
            <w:tcW w:w="3198"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64" w:right="0"/>
              <w:jc w:val="left"/>
              <w:rPr>
                <w:rFonts w:ascii="宋体" w:hAnsi="宋体" w:cs="宋体" w:eastAsia="宋体" w:hint="default"/>
                <w:sz w:val="15"/>
                <w:szCs w:val="15"/>
              </w:rPr>
            </w:pPr>
            <w:r>
              <w:rPr>
                <w:rFonts w:ascii="宋体" w:hAnsi="宋体" w:cs="宋体" w:eastAsia="宋体" w:hint="default"/>
                <w:sz w:val="15"/>
                <w:szCs w:val="15"/>
              </w:rPr>
              <w:t>应收股利</w:t>
            </w:r>
          </w:p>
        </w:tc>
        <w:tc>
          <w:tcPr>
            <w:tcW w:w="1150" w:type="dxa"/>
            <w:tcBorders>
              <w:top w:val="nil" w:sz="6" w:space="0" w:color="auto"/>
              <w:left w:val="single" w:sz="2" w:space="0" w:color="000000"/>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87"/>
              <w:jc w:val="right"/>
              <w:rPr>
                <w:rFonts w:ascii="宋体" w:hAnsi="宋体" w:cs="宋体" w:eastAsia="宋体" w:hint="default"/>
                <w:sz w:val="15"/>
                <w:szCs w:val="15"/>
              </w:rPr>
            </w:pPr>
            <w:r>
              <w:rPr>
                <w:rFonts w:ascii="宋体"/>
                <w:sz w:val="15"/>
              </w:rPr>
              <w:t>-</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right="86"/>
              <w:jc w:val="right"/>
              <w:rPr>
                <w:rFonts w:ascii="宋体" w:hAnsi="宋体" w:cs="宋体" w:eastAsia="宋体" w:hint="default"/>
                <w:sz w:val="15"/>
                <w:szCs w:val="15"/>
              </w:rPr>
            </w:pPr>
            <w:r>
              <w:rPr>
                <w:rFonts w:ascii="宋体"/>
                <w:sz w:val="15"/>
              </w:rPr>
              <w:t>-</w:t>
            </w:r>
          </w:p>
        </w:tc>
      </w:tr>
      <w:tr>
        <w:trPr>
          <w:trHeight w:val="71" w:hRule="exact"/>
        </w:trPr>
        <w:tc>
          <w:tcPr>
            <w:tcW w:w="3198"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64"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150"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0"/>
              <w:jc w:val="center"/>
              <w:rPr>
                <w:rFonts w:ascii="宋体" w:hAnsi="宋体" w:cs="宋体" w:eastAsia="宋体" w:hint="default"/>
                <w:sz w:val="15"/>
                <w:szCs w:val="15"/>
              </w:rPr>
            </w:pPr>
            <w:r>
              <w:rPr>
                <w:rFonts w:ascii="宋体" w:hAnsi="宋体" w:cs="宋体" w:eastAsia="宋体" w:hint="default"/>
                <w:sz w:val="15"/>
                <w:szCs w:val="15"/>
              </w:rPr>
              <w:t>七（六）</w:t>
            </w: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88"/>
              <w:jc w:val="right"/>
              <w:rPr>
                <w:rFonts w:ascii="宋体" w:hAnsi="宋体" w:cs="宋体" w:eastAsia="宋体" w:hint="default"/>
                <w:sz w:val="15"/>
                <w:szCs w:val="15"/>
              </w:rPr>
            </w:pPr>
            <w:r>
              <w:rPr>
                <w:rFonts w:ascii="宋体"/>
                <w:spacing w:val="-1"/>
                <w:sz w:val="15"/>
              </w:rPr>
              <w:t>74,801,086.84</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right="87"/>
              <w:jc w:val="right"/>
              <w:rPr>
                <w:rFonts w:ascii="宋体" w:hAnsi="宋体" w:cs="宋体" w:eastAsia="宋体" w:hint="default"/>
                <w:sz w:val="15"/>
                <w:szCs w:val="15"/>
              </w:rPr>
            </w:pPr>
            <w:r>
              <w:rPr>
                <w:rFonts w:ascii="宋体"/>
                <w:spacing w:val="-1"/>
                <w:sz w:val="15"/>
              </w:rPr>
              <w:t>38,327,704.85</w:t>
            </w:r>
          </w:p>
        </w:tc>
      </w:tr>
      <w:tr>
        <w:trPr>
          <w:trHeight w:val="70" w:hRule="exact"/>
        </w:trPr>
        <w:tc>
          <w:tcPr>
            <w:tcW w:w="3198" w:type="dxa"/>
            <w:tcBorders>
              <w:top w:val="nil" w:sz="6" w:space="0" w:color="auto"/>
              <w:left w:val="nil" w:sz="6" w:space="0" w:color="auto"/>
              <w:bottom w:val="nil" w:sz="6" w:space="0" w:color="auto"/>
              <w:right w:val="single" w:sz="2" w:space="0" w:color="000000"/>
            </w:tcBorders>
          </w:tcPr>
          <w:p>
            <w:pPr/>
          </w:p>
        </w:tc>
        <w:tc>
          <w:tcPr>
            <w:tcW w:w="1150" w:type="dxa"/>
            <w:tcBorders>
              <w:top w:val="nil" w:sz="6" w:space="0" w:color="auto"/>
              <w:left w:val="single" w:sz="2" w:space="0" w:color="000000"/>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64" w:right="0"/>
              <w:jc w:val="left"/>
              <w:rPr>
                <w:rFonts w:ascii="宋体" w:hAnsi="宋体" w:cs="宋体" w:eastAsia="宋体" w:hint="default"/>
                <w:sz w:val="15"/>
                <w:szCs w:val="15"/>
              </w:rPr>
            </w:pPr>
            <w:r>
              <w:rPr>
                <w:rFonts w:ascii="宋体" w:hAnsi="宋体" w:cs="宋体" w:eastAsia="宋体" w:hint="default"/>
                <w:sz w:val="15"/>
                <w:szCs w:val="15"/>
              </w:rPr>
              <w:t>存货</w:t>
            </w:r>
          </w:p>
        </w:tc>
        <w:tc>
          <w:tcPr>
            <w:tcW w:w="1150"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0"/>
              <w:jc w:val="center"/>
              <w:rPr>
                <w:rFonts w:ascii="宋体" w:hAnsi="宋体" w:cs="宋体" w:eastAsia="宋体" w:hint="default"/>
                <w:sz w:val="15"/>
                <w:szCs w:val="15"/>
              </w:rPr>
            </w:pPr>
            <w:r>
              <w:rPr>
                <w:rFonts w:ascii="宋体" w:hAnsi="宋体" w:cs="宋体" w:eastAsia="宋体" w:hint="default"/>
                <w:sz w:val="15"/>
                <w:szCs w:val="15"/>
              </w:rPr>
              <w:t>七（七）</w:t>
            </w: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88"/>
              <w:jc w:val="right"/>
              <w:rPr>
                <w:rFonts w:ascii="宋体" w:hAnsi="宋体" w:cs="宋体" w:eastAsia="宋体" w:hint="default"/>
                <w:sz w:val="15"/>
                <w:szCs w:val="15"/>
              </w:rPr>
            </w:pPr>
            <w:r>
              <w:rPr>
                <w:rFonts w:ascii="宋体"/>
                <w:spacing w:val="-1"/>
                <w:sz w:val="15"/>
              </w:rPr>
              <w:t>238,481,067.77</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right="87"/>
              <w:jc w:val="right"/>
              <w:rPr>
                <w:rFonts w:ascii="宋体" w:hAnsi="宋体" w:cs="宋体" w:eastAsia="宋体" w:hint="default"/>
                <w:sz w:val="15"/>
                <w:szCs w:val="15"/>
              </w:rPr>
            </w:pPr>
            <w:r>
              <w:rPr>
                <w:rFonts w:ascii="宋体"/>
                <w:spacing w:val="-1"/>
                <w:sz w:val="15"/>
              </w:rPr>
              <w:t>131,932,991.67</w:t>
            </w:r>
          </w:p>
        </w:tc>
      </w:tr>
      <w:tr>
        <w:trPr>
          <w:trHeight w:val="71" w:hRule="exact"/>
        </w:trPr>
        <w:tc>
          <w:tcPr>
            <w:tcW w:w="3198"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322"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44"/>
              <w:ind w:left="164" w:right="0"/>
              <w:jc w:val="left"/>
              <w:rPr>
                <w:rFonts w:ascii="宋体" w:hAnsi="宋体" w:cs="宋体" w:eastAsia="宋体" w:hint="default"/>
                <w:sz w:val="15"/>
                <w:szCs w:val="15"/>
              </w:rPr>
            </w:pPr>
            <w:r>
              <w:rPr>
                <w:rFonts w:ascii="宋体" w:hAnsi="宋体" w:cs="宋体" w:eastAsia="宋体" w:hint="default"/>
                <w:sz w:val="15"/>
                <w:szCs w:val="15"/>
              </w:rPr>
              <w:t>划分为持有待售的资产</w:t>
            </w:r>
          </w:p>
        </w:tc>
        <w:tc>
          <w:tcPr>
            <w:tcW w:w="1150" w:type="dxa"/>
            <w:tcBorders>
              <w:top w:val="nil" w:sz="6" w:space="0" w:color="auto"/>
              <w:left w:val="single" w:sz="2" w:space="0" w:color="000000"/>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44"/>
              <w:ind w:right="87"/>
              <w:jc w:val="right"/>
              <w:rPr>
                <w:rFonts w:ascii="宋体" w:hAnsi="宋体" w:cs="宋体" w:eastAsia="宋体" w:hint="default"/>
                <w:sz w:val="15"/>
                <w:szCs w:val="15"/>
              </w:rPr>
            </w:pPr>
            <w:r>
              <w:rPr>
                <w:rFonts w:ascii="宋体"/>
                <w:sz w:val="15"/>
              </w:rPr>
              <w:t>-</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44"/>
              <w:ind w:right="86"/>
              <w:jc w:val="right"/>
              <w:rPr>
                <w:rFonts w:ascii="宋体" w:hAnsi="宋体" w:cs="宋体" w:eastAsia="宋体" w:hint="default"/>
                <w:sz w:val="15"/>
                <w:szCs w:val="15"/>
              </w:rPr>
            </w:pPr>
            <w:r>
              <w:rPr>
                <w:rFonts w:ascii="宋体"/>
                <w:sz w:val="15"/>
              </w:rPr>
              <w:t>-</w:t>
            </w:r>
          </w:p>
        </w:tc>
      </w:tr>
      <w:tr>
        <w:trPr>
          <w:trHeight w:val="231"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34"/>
              <w:ind w:left="164" w:right="0"/>
              <w:jc w:val="left"/>
              <w:rPr>
                <w:rFonts w:ascii="宋体" w:hAnsi="宋体" w:cs="宋体" w:eastAsia="宋体" w:hint="default"/>
                <w:sz w:val="15"/>
                <w:szCs w:val="15"/>
              </w:rPr>
            </w:pPr>
            <w:r>
              <w:rPr>
                <w:rFonts w:ascii="宋体" w:hAnsi="宋体" w:cs="宋体" w:eastAsia="宋体" w:hint="default"/>
                <w:sz w:val="15"/>
                <w:szCs w:val="15"/>
              </w:rPr>
              <w:t>一年内到期的非流动资产</w:t>
            </w:r>
          </w:p>
        </w:tc>
        <w:tc>
          <w:tcPr>
            <w:tcW w:w="1150" w:type="dxa"/>
            <w:tcBorders>
              <w:top w:val="nil" w:sz="6" w:space="0" w:color="auto"/>
              <w:left w:val="single" w:sz="2" w:space="0" w:color="000000"/>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34"/>
              <w:ind w:right="87"/>
              <w:jc w:val="right"/>
              <w:rPr>
                <w:rFonts w:ascii="宋体" w:hAnsi="宋体" w:cs="宋体" w:eastAsia="宋体" w:hint="default"/>
                <w:sz w:val="15"/>
                <w:szCs w:val="15"/>
              </w:rPr>
            </w:pPr>
            <w:r>
              <w:rPr>
                <w:rFonts w:ascii="宋体"/>
                <w:sz w:val="15"/>
              </w:rPr>
              <w:t>-</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34"/>
              <w:ind w:right="86"/>
              <w:jc w:val="right"/>
              <w:rPr>
                <w:rFonts w:ascii="宋体" w:hAnsi="宋体" w:cs="宋体" w:eastAsia="宋体" w:hint="default"/>
                <w:sz w:val="15"/>
                <w:szCs w:val="15"/>
              </w:rPr>
            </w:pPr>
            <w:r>
              <w:rPr>
                <w:rFonts w:ascii="宋体"/>
                <w:sz w:val="15"/>
              </w:rPr>
              <w:t>-</w:t>
            </w:r>
          </w:p>
        </w:tc>
      </w:tr>
      <w:tr>
        <w:trPr>
          <w:trHeight w:val="71" w:hRule="exact"/>
        </w:trPr>
        <w:tc>
          <w:tcPr>
            <w:tcW w:w="3198"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64" w:right="0"/>
              <w:jc w:val="left"/>
              <w:rPr>
                <w:rFonts w:ascii="宋体" w:hAnsi="宋体" w:cs="宋体" w:eastAsia="宋体" w:hint="default"/>
                <w:sz w:val="15"/>
                <w:szCs w:val="15"/>
              </w:rPr>
            </w:pPr>
            <w:r>
              <w:rPr>
                <w:rFonts w:ascii="宋体" w:hAnsi="宋体" w:cs="宋体" w:eastAsia="宋体" w:hint="default"/>
                <w:sz w:val="15"/>
                <w:szCs w:val="15"/>
              </w:rPr>
              <w:t>其他流动资产</w:t>
            </w:r>
          </w:p>
        </w:tc>
        <w:tc>
          <w:tcPr>
            <w:tcW w:w="1150"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0"/>
              <w:jc w:val="center"/>
              <w:rPr>
                <w:rFonts w:ascii="宋体" w:hAnsi="宋体" w:cs="宋体" w:eastAsia="宋体" w:hint="default"/>
                <w:sz w:val="15"/>
                <w:szCs w:val="15"/>
              </w:rPr>
            </w:pPr>
            <w:r>
              <w:rPr>
                <w:rFonts w:ascii="宋体" w:hAnsi="宋体" w:cs="宋体" w:eastAsia="宋体" w:hint="default"/>
                <w:sz w:val="15"/>
                <w:szCs w:val="15"/>
              </w:rPr>
              <w:t>七（八）</w:t>
            </w: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89"/>
              <w:jc w:val="right"/>
              <w:rPr>
                <w:rFonts w:ascii="宋体" w:hAnsi="宋体" w:cs="宋体" w:eastAsia="宋体" w:hint="default"/>
                <w:sz w:val="15"/>
                <w:szCs w:val="15"/>
              </w:rPr>
            </w:pPr>
            <w:r>
              <w:rPr>
                <w:rFonts w:ascii="宋体"/>
                <w:spacing w:val="-1"/>
                <w:sz w:val="15"/>
              </w:rPr>
              <w:t>68,324,981.17</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right="88"/>
              <w:jc w:val="right"/>
              <w:rPr>
                <w:rFonts w:ascii="宋体" w:hAnsi="宋体" w:cs="宋体" w:eastAsia="宋体" w:hint="default"/>
                <w:sz w:val="15"/>
                <w:szCs w:val="15"/>
              </w:rPr>
            </w:pPr>
            <w:r>
              <w:rPr>
                <w:rFonts w:ascii="宋体"/>
                <w:spacing w:val="-1"/>
                <w:sz w:val="15"/>
              </w:rPr>
              <w:t>56,800,000.00</w:t>
            </w:r>
          </w:p>
        </w:tc>
      </w:tr>
      <w:tr>
        <w:trPr>
          <w:trHeight w:val="71" w:hRule="exact"/>
        </w:trPr>
        <w:tc>
          <w:tcPr>
            <w:tcW w:w="3198"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4" w:right="0"/>
              <w:jc w:val="left"/>
              <w:rPr>
                <w:rFonts w:ascii="宋体" w:hAnsi="宋体" w:cs="宋体" w:eastAsia="宋体" w:hint="default"/>
                <w:sz w:val="15"/>
                <w:szCs w:val="15"/>
              </w:rPr>
            </w:pPr>
            <w:r>
              <w:rPr>
                <w:rFonts w:ascii="宋体" w:hAnsi="宋体" w:cs="宋体" w:eastAsia="宋体" w:hint="default"/>
                <w:b/>
                <w:bCs/>
                <w:sz w:val="15"/>
                <w:szCs w:val="15"/>
              </w:rPr>
              <w:t>流动资产合计</w:t>
            </w:r>
            <w:r>
              <w:rPr>
                <w:rFonts w:ascii="宋体" w:hAnsi="宋体" w:cs="宋体" w:eastAsia="宋体" w:hint="default"/>
                <w:sz w:val="15"/>
                <w:szCs w:val="15"/>
              </w:rPr>
            </w:r>
          </w:p>
        </w:tc>
        <w:tc>
          <w:tcPr>
            <w:tcW w:w="1150" w:type="dxa"/>
            <w:tcBorders>
              <w:top w:val="nil" w:sz="6" w:space="0" w:color="auto"/>
              <w:left w:val="single" w:sz="2" w:space="0" w:color="000000"/>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88"/>
              <w:jc w:val="right"/>
              <w:rPr>
                <w:rFonts w:ascii="宋体" w:hAnsi="宋体" w:cs="宋体" w:eastAsia="宋体" w:hint="default"/>
                <w:sz w:val="15"/>
                <w:szCs w:val="15"/>
              </w:rPr>
            </w:pPr>
            <w:r>
              <w:rPr>
                <w:rFonts w:ascii="宋体"/>
                <w:b/>
                <w:spacing w:val="-1"/>
                <w:sz w:val="15"/>
              </w:rPr>
              <w:t>2,237,809,308.36</w:t>
            </w:r>
            <w:r>
              <w:rPr>
                <w:rFonts w:ascii="宋体"/>
                <w:spacing w:val="-1"/>
                <w:sz w:val="15"/>
              </w:rPr>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right="86"/>
              <w:jc w:val="right"/>
              <w:rPr>
                <w:rFonts w:ascii="宋体" w:hAnsi="宋体" w:cs="宋体" w:eastAsia="宋体" w:hint="default"/>
                <w:sz w:val="15"/>
                <w:szCs w:val="15"/>
              </w:rPr>
            </w:pPr>
            <w:r>
              <w:rPr>
                <w:rFonts w:ascii="宋体"/>
                <w:b/>
                <w:spacing w:val="-1"/>
                <w:sz w:val="15"/>
              </w:rPr>
              <w:t>2,198,523,993.70</w:t>
            </w:r>
            <w:r>
              <w:rPr>
                <w:rFonts w:ascii="宋体"/>
                <w:spacing w:val="-1"/>
                <w:sz w:val="15"/>
              </w:rPr>
            </w:r>
          </w:p>
        </w:tc>
      </w:tr>
      <w:tr>
        <w:trPr>
          <w:trHeight w:val="70" w:hRule="exact"/>
        </w:trPr>
        <w:tc>
          <w:tcPr>
            <w:tcW w:w="3198" w:type="dxa"/>
            <w:tcBorders>
              <w:top w:val="nil" w:sz="6" w:space="0" w:color="auto"/>
              <w:left w:val="nil" w:sz="6" w:space="0" w:color="auto"/>
              <w:bottom w:val="nil" w:sz="6" w:space="0" w:color="auto"/>
              <w:right w:val="single" w:sz="2" w:space="0" w:color="000000"/>
            </w:tcBorders>
          </w:tcPr>
          <w:p>
            <w:pPr/>
          </w:p>
        </w:tc>
        <w:tc>
          <w:tcPr>
            <w:tcW w:w="1150" w:type="dxa"/>
            <w:tcBorders>
              <w:top w:val="nil" w:sz="6" w:space="0" w:color="auto"/>
              <w:left w:val="single" w:sz="2" w:space="0" w:color="000000"/>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4" w:right="0"/>
              <w:jc w:val="left"/>
              <w:rPr>
                <w:rFonts w:ascii="宋体" w:hAnsi="宋体" w:cs="宋体" w:eastAsia="宋体" w:hint="default"/>
                <w:sz w:val="15"/>
                <w:szCs w:val="15"/>
              </w:rPr>
            </w:pPr>
            <w:r>
              <w:rPr>
                <w:rFonts w:ascii="宋体" w:hAnsi="宋体" w:cs="宋体" w:eastAsia="宋体" w:hint="default"/>
                <w:b/>
                <w:bCs/>
                <w:sz w:val="15"/>
                <w:szCs w:val="15"/>
              </w:rPr>
              <w:t>非流动资产：</w:t>
            </w:r>
            <w:r>
              <w:rPr>
                <w:rFonts w:ascii="宋体" w:hAnsi="宋体" w:cs="宋体" w:eastAsia="宋体" w:hint="default"/>
                <w:sz w:val="15"/>
                <w:szCs w:val="15"/>
              </w:rPr>
            </w:r>
          </w:p>
        </w:tc>
        <w:tc>
          <w:tcPr>
            <w:tcW w:w="1150" w:type="dxa"/>
            <w:tcBorders>
              <w:top w:val="nil" w:sz="6" w:space="0" w:color="auto"/>
              <w:left w:val="single" w:sz="2" w:space="0" w:color="000000"/>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sz w:val="15"/>
                <w:szCs w:val="15"/>
              </w:rPr>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left="1"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sz w:val="15"/>
                <w:szCs w:val="15"/>
              </w:rPr>
            </w:r>
          </w:p>
        </w:tc>
      </w:tr>
      <w:tr>
        <w:trPr>
          <w:trHeight w:val="71" w:hRule="exact"/>
        </w:trPr>
        <w:tc>
          <w:tcPr>
            <w:tcW w:w="3198"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64" w:right="0"/>
              <w:jc w:val="left"/>
              <w:rPr>
                <w:rFonts w:ascii="宋体" w:hAnsi="宋体" w:cs="宋体" w:eastAsia="宋体" w:hint="default"/>
                <w:sz w:val="15"/>
                <w:szCs w:val="15"/>
              </w:rPr>
            </w:pPr>
            <w:r>
              <w:rPr>
                <w:rFonts w:ascii="宋体" w:hAnsi="宋体" w:cs="宋体" w:eastAsia="宋体" w:hint="default"/>
                <w:sz w:val="15"/>
                <w:szCs w:val="15"/>
              </w:rPr>
              <w:t>可供出售金融资产</w:t>
            </w:r>
          </w:p>
        </w:tc>
        <w:tc>
          <w:tcPr>
            <w:tcW w:w="1150" w:type="dxa"/>
            <w:tcBorders>
              <w:top w:val="nil" w:sz="6" w:space="0" w:color="auto"/>
              <w:left w:val="single" w:sz="2" w:space="0" w:color="000000"/>
              <w:bottom w:val="nil" w:sz="6" w:space="0" w:color="auto"/>
              <w:right w:val="single" w:sz="2" w:space="0" w:color="000000"/>
            </w:tcBorders>
          </w:tcPr>
          <w:p>
            <w:pPr>
              <w:pStyle w:val="TableParagraph"/>
              <w:spacing w:line="240" w:lineRule="auto" w:before="33"/>
              <w:ind w:right="0"/>
              <w:jc w:val="center"/>
              <w:rPr>
                <w:rFonts w:ascii="宋体" w:hAnsi="宋体" w:cs="宋体" w:eastAsia="宋体" w:hint="default"/>
                <w:sz w:val="13"/>
                <w:szCs w:val="13"/>
              </w:rPr>
            </w:pPr>
            <w:r>
              <w:rPr>
                <w:rFonts w:ascii="宋体" w:hAnsi="宋体" w:cs="宋体" w:eastAsia="宋体" w:hint="default"/>
                <w:sz w:val="13"/>
                <w:szCs w:val="13"/>
              </w:rPr>
              <w:t>七（九）</w:t>
            </w: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89"/>
              <w:jc w:val="right"/>
              <w:rPr>
                <w:rFonts w:ascii="宋体" w:hAnsi="宋体" w:cs="宋体" w:eastAsia="宋体" w:hint="default"/>
                <w:sz w:val="15"/>
                <w:szCs w:val="15"/>
              </w:rPr>
            </w:pPr>
            <w:r>
              <w:rPr>
                <w:rFonts w:ascii="宋体"/>
                <w:spacing w:val="-1"/>
                <w:sz w:val="15"/>
              </w:rPr>
              <w:t>67,592,361.48</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right="88"/>
              <w:jc w:val="right"/>
              <w:rPr>
                <w:rFonts w:ascii="宋体" w:hAnsi="宋体" w:cs="宋体" w:eastAsia="宋体" w:hint="default"/>
                <w:sz w:val="15"/>
                <w:szCs w:val="15"/>
              </w:rPr>
            </w:pPr>
            <w:r>
              <w:rPr>
                <w:rFonts w:ascii="宋体"/>
                <w:spacing w:val="-1"/>
                <w:sz w:val="15"/>
              </w:rPr>
              <w:t>23,070,000.00</w:t>
            </w:r>
          </w:p>
        </w:tc>
      </w:tr>
      <w:tr>
        <w:trPr>
          <w:trHeight w:val="71" w:hRule="exact"/>
        </w:trPr>
        <w:tc>
          <w:tcPr>
            <w:tcW w:w="3198"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64" w:right="0"/>
              <w:jc w:val="left"/>
              <w:rPr>
                <w:rFonts w:ascii="宋体" w:hAnsi="宋体" w:cs="宋体" w:eastAsia="宋体" w:hint="default"/>
                <w:sz w:val="15"/>
                <w:szCs w:val="15"/>
              </w:rPr>
            </w:pPr>
            <w:r>
              <w:rPr>
                <w:rFonts w:ascii="宋体" w:hAnsi="宋体" w:cs="宋体" w:eastAsia="宋体" w:hint="default"/>
                <w:sz w:val="15"/>
                <w:szCs w:val="15"/>
              </w:rPr>
              <w:t>持有至到期投资</w:t>
            </w:r>
          </w:p>
        </w:tc>
        <w:tc>
          <w:tcPr>
            <w:tcW w:w="1150" w:type="dxa"/>
            <w:tcBorders>
              <w:top w:val="nil" w:sz="6" w:space="0" w:color="auto"/>
              <w:left w:val="single" w:sz="2" w:space="0" w:color="000000"/>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88"/>
              <w:jc w:val="right"/>
              <w:rPr>
                <w:rFonts w:ascii="宋体" w:hAnsi="宋体" w:cs="宋体" w:eastAsia="宋体" w:hint="default"/>
                <w:sz w:val="15"/>
                <w:szCs w:val="15"/>
              </w:rPr>
            </w:pPr>
            <w:r>
              <w:rPr>
                <w:rFonts w:ascii="宋体"/>
                <w:sz w:val="15"/>
              </w:rPr>
              <w:t>-</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right="87"/>
              <w:jc w:val="right"/>
              <w:rPr>
                <w:rFonts w:ascii="宋体" w:hAnsi="宋体" w:cs="宋体" w:eastAsia="宋体" w:hint="default"/>
                <w:sz w:val="15"/>
                <w:szCs w:val="15"/>
              </w:rPr>
            </w:pPr>
            <w:r>
              <w:rPr>
                <w:rFonts w:ascii="宋体"/>
                <w:sz w:val="15"/>
              </w:rPr>
              <w:t>-</w:t>
            </w:r>
          </w:p>
        </w:tc>
      </w:tr>
      <w:tr>
        <w:trPr>
          <w:trHeight w:val="70" w:hRule="exact"/>
        </w:trPr>
        <w:tc>
          <w:tcPr>
            <w:tcW w:w="3198" w:type="dxa"/>
            <w:tcBorders>
              <w:top w:val="nil" w:sz="6" w:space="0" w:color="auto"/>
              <w:left w:val="nil" w:sz="6" w:space="0" w:color="auto"/>
              <w:bottom w:val="nil" w:sz="6" w:space="0" w:color="auto"/>
              <w:right w:val="single" w:sz="2" w:space="0" w:color="000000"/>
            </w:tcBorders>
          </w:tcPr>
          <w:p>
            <w:pPr/>
          </w:p>
        </w:tc>
        <w:tc>
          <w:tcPr>
            <w:tcW w:w="1150" w:type="dxa"/>
            <w:tcBorders>
              <w:top w:val="nil" w:sz="6" w:space="0" w:color="auto"/>
              <w:left w:val="single" w:sz="2" w:space="0" w:color="000000"/>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64" w:right="0"/>
              <w:jc w:val="left"/>
              <w:rPr>
                <w:rFonts w:ascii="宋体" w:hAnsi="宋体" w:cs="宋体" w:eastAsia="宋体" w:hint="default"/>
                <w:sz w:val="15"/>
                <w:szCs w:val="15"/>
              </w:rPr>
            </w:pPr>
            <w:r>
              <w:rPr>
                <w:rFonts w:ascii="宋体" w:hAnsi="宋体" w:cs="宋体" w:eastAsia="宋体" w:hint="default"/>
                <w:sz w:val="15"/>
                <w:szCs w:val="15"/>
              </w:rPr>
              <w:t>长期应收款</w:t>
            </w:r>
          </w:p>
        </w:tc>
        <w:tc>
          <w:tcPr>
            <w:tcW w:w="1150" w:type="dxa"/>
            <w:tcBorders>
              <w:top w:val="nil" w:sz="6" w:space="0" w:color="auto"/>
              <w:left w:val="single" w:sz="2" w:space="0" w:color="000000"/>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88"/>
              <w:jc w:val="right"/>
              <w:rPr>
                <w:rFonts w:ascii="宋体" w:hAnsi="宋体" w:cs="宋体" w:eastAsia="宋体" w:hint="default"/>
                <w:sz w:val="15"/>
                <w:szCs w:val="15"/>
              </w:rPr>
            </w:pPr>
            <w:r>
              <w:rPr>
                <w:rFonts w:ascii="宋体"/>
                <w:sz w:val="15"/>
              </w:rPr>
              <w:t>-</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right="87"/>
              <w:jc w:val="right"/>
              <w:rPr>
                <w:rFonts w:ascii="宋体" w:hAnsi="宋体" w:cs="宋体" w:eastAsia="宋体" w:hint="default"/>
                <w:sz w:val="15"/>
                <w:szCs w:val="15"/>
              </w:rPr>
            </w:pPr>
            <w:r>
              <w:rPr>
                <w:rFonts w:ascii="宋体"/>
                <w:sz w:val="15"/>
              </w:rPr>
              <w:t>-</w:t>
            </w:r>
          </w:p>
        </w:tc>
      </w:tr>
      <w:tr>
        <w:trPr>
          <w:trHeight w:val="71" w:hRule="exact"/>
        </w:trPr>
        <w:tc>
          <w:tcPr>
            <w:tcW w:w="3198"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64" w:right="0"/>
              <w:jc w:val="left"/>
              <w:rPr>
                <w:rFonts w:ascii="宋体" w:hAnsi="宋体" w:cs="宋体" w:eastAsia="宋体" w:hint="default"/>
                <w:sz w:val="15"/>
                <w:szCs w:val="15"/>
              </w:rPr>
            </w:pPr>
            <w:r>
              <w:rPr>
                <w:rFonts w:ascii="宋体" w:hAnsi="宋体" w:cs="宋体" w:eastAsia="宋体" w:hint="default"/>
                <w:sz w:val="15"/>
                <w:szCs w:val="15"/>
              </w:rPr>
              <w:t>长期股权投资</w:t>
            </w:r>
          </w:p>
        </w:tc>
        <w:tc>
          <w:tcPr>
            <w:tcW w:w="1150"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0"/>
              <w:jc w:val="center"/>
              <w:rPr>
                <w:rFonts w:ascii="宋体" w:hAnsi="宋体" w:cs="宋体" w:eastAsia="宋体" w:hint="default"/>
                <w:sz w:val="15"/>
                <w:szCs w:val="15"/>
              </w:rPr>
            </w:pPr>
            <w:r>
              <w:rPr>
                <w:rFonts w:ascii="宋体" w:hAnsi="宋体" w:cs="宋体" w:eastAsia="宋体" w:hint="default"/>
                <w:sz w:val="15"/>
                <w:szCs w:val="15"/>
              </w:rPr>
              <w:t>七（十）</w:t>
            </w: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89"/>
              <w:jc w:val="right"/>
              <w:rPr>
                <w:rFonts w:ascii="宋体" w:hAnsi="宋体" w:cs="宋体" w:eastAsia="宋体" w:hint="default"/>
                <w:sz w:val="15"/>
                <w:szCs w:val="15"/>
              </w:rPr>
            </w:pPr>
            <w:r>
              <w:rPr>
                <w:rFonts w:ascii="宋体"/>
                <w:spacing w:val="-1"/>
                <w:sz w:val="15"/>
              </w:rPr>
              <w:t>45,226,477.99</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right="88"/>
              <w:jc w:val="right"/>
              <w:rPr>
                <w:rFonts w:ascii="宋体" w:hAnsi="宋体" w:cs="宋体" w:eastAsia="宋体" w:hint="default"/>
                <w:sz w:val="15"/>
                <w:szCs w:val="15"/>
              </w:rPr>
            </w:pPr>
            <w:r>
              <w:rPr>
                <w:rFonts w:ascii="宋体"/>
                <w:spacing w:val="-1"/>
                <w:sz w:val="15"/>
              </w:rPr>
              <w:t>50,217,776.86</w:t>
            </w:r>
          </w:p>
        </w:tc>
      </w:tr>
      <w:tr>
        <w:trPr>
          <w:trHeight w:val="71" w:hRule="exact"/>
        </w:trPr>
        <w:tc>
          <w:tcPr>
            <w:tcW w:w="3198"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64" w:right="0"/>
              <w:jc w:val="left"/>
              <w:rPr>
                <w:rFonts w:ascii="宋体" w:hAnsi="宋体" w:cs="宋体" w:eastAsia="宋体" w:hint="default"/>
                <w:sz w:val="15"/>
                <w:szCs w:val="15"/>
              </w:rPr>
            </w:pPr>
            <w:r>
              <w:rPr>
                <w:rFonts w:ascii="宋体" w:hAnsi="宋体" w:cs="宋体" w:eastAsia="宋体" w:hint="default"/>
                <w:sz w:val="15"/>
                <w:szCs w:val="15"/>
              </w:rPr>
              <w:t>投资性房地产</w:t>
            </w:r>
          </w:p>
        </w:tc>
        <w:tc>
          <w:tcPr>
            <w:tcW w:w="1150"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1"/>
              <w:jc w:val="center"/>
              <w:rPr>
                <w:rFonts w:ascii="宋体" w:hAnsi="宋体" w:cs="宋体" w:eastAsia="宋体" w:hint="default"/>
                <w:sz w:val="15"/>
                <w:szCs w:val="15"/>
              </w:rPr>
            </w:pPr>
            <w:r>
              <w:rPr>
                <w:rFonts w:ascii="宋体" w:hAnsi="宋体" w:cs="宋体" w:eastAsia="宋体" w:hint="default"/>
                <w:sz w:val="15"/>
                <w:szCs w:val="15"/>
              </w:rPr>
              <w:t>七（十一）</w:t>
            </w: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89"/>
              <w:jc w:val="right"/>
              <w:rPr>
                <w:rFonts w:ascii="宋体" w:hAnsi="宋体" w:cs="宋体" w:eastAsia="宋体" w:hint="default"/>
                <w:sz w:val="15"/>
                <w:szCs w:val="15"/>
              </w:rPr>
            </w:pPr>
            <w:r>
              <w:rPr>
                <w:rFonts w:ascii="宋体"/>
                <w:spacing w:val="-1"/>
                <w:sz w:val="15"/>
              </w:rPr>
              <w:t>29,977,209.67</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right="88"/>
              <w:jc w:val="right"/>
              <w:rPr>
                <w:rFonts w:ascii="宋体" w:hAnsi="宋体" w:cs="宋体" w:eastAsia="宋体" w:hint="default"/>
                <w:sz w:val="15"/>
                <w:szCs w:val="15"/>
              </w:rPr>
            </w:pPr>
            <w:r>
              <w:rPr>
                <w:rFonts w:ascii="宋体"/>
                <w:spacing w:val="-1"/>
                <w:sz w:val="15"/>
              </w:rPr>
              <w:t>18,580,170.11</w:t>
            </w:r>
          </w:p>
        </w:tc>
      </w:tr>
      <w:tr>
        <w:trPr>
          <w:trHeight w:val="70" w:hRule="exact"/>
        </w:trPr>
        <w:tc>
          <w:tcPr>
            <w:tcW w:w="3198" w:type="dxa"/>
            <w:tcBorders>
              <w:top w:val="nil" w:sz="6" w:space="0" w:color="auto"/>
              <w:left w:val="nil" w:sz="6" w:space="0" w:color="auto"/>
              <w:bottom w:val="nil" w:sz="6" w:space="0" w:color="auto"/>
              <w:right w:val="single" w:sz="2" w:space="0" w:color="000000"/>
            </w:tcBorders>
          </w:tcPr>
          <w:p>
            <w:pPr/>
          </w:p>
        </w:tc>
        <w:tc>
          <w:tcPr>
            <w:tcW w:w="1150" w:type="dxa"/>
            <w:tcBorders>
              <w:top w:val="nil" w:sz="6" w:space="0" w:color="auto"/>
              <w:left w:val="single" w:sz="2" w:space="0" w:color="000000"/>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64" w:right="0"/>
              <w:jc w:val="left"/>
              <w:rPr>
                <w:rFonts w:ascii="宋体" w:hAnsi="宋体" w:cs="宋体" w:eastAsia="宋体" w:hint="default"/>
                <w:sz w:val="15"/>
                <w:szCs w:val="15"/>
              </w:rPr>
            </w:pPr>
            <w:r>
              <w:rPr>
                <w:rFonts w:ascii="宋体" w:hAnsi="宋体" w:cs="宋体" w:eastAsia="宋体" w:hint="default"/>
                <w:sz w:val="15"/>
                <w:szCs w:val="15"/>
              </w:rPr>
              <w:t>固定资产</w:t>
            </w:r>
          </w:p>
        </w:tc>
        <w:tc>
          <w:tcPr>
            <w:tcW w:w="1150"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1"/>
              <w:jc w:val="center"/>
              <w:rPr>
                <w:rFonts w:ascii="宋体" w:hAnsi="宋体" w:cs="宋体" w:eastAsia="宋体" w:hint="default"/>
                <w:sz w:val="15"/>
                <w:szCs w:val="15"/>
              </w:rPr>
            </w:pPr>
            <w:r>
              <w:rPr>
                <w:rFonts w:ascii="宋体" w:hAnsi="宋体" w:cs="宋体" w:eastAsia="宋体" w:hint="default"/>
                <w:sz w:val="15"/>
                <w:szCs w:val="15"/>
              </w:rPr>
              <w:t>七（十二）</w:t>
            </w: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89"/>
              <w:jc w:val="right"/>
              <w:rPr>
                <w:rFonts w:ascii="宋体" w:hAnsi="宋体" w:cs="宋体" w:eastAsia="宋体" w:hint="default"/>
                <w:sz w:val="15"/>
                <w:szCs w:val="15"/>
              </w:rPr>
            </w:pPr>
            <w:r>
              <w:rPr>
                <w:rFonts w:ascii="宋体"/>
                <w:spacing w:val="-1"/>
                <w:sz w:val="15"/>
              </w:rPr>
              <w:t>312,832,033.30</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right="88"/>
              <w:jc w:val="right"/>
              <w:rPr>
                <w:rFonts w:ascii="宋体" w:hAnsi="宋体" w:cs="宋体" w:eastAsia="宋体" w:hint="default"/>
                <w:sz w:val="15"/>
                <w:szCs w:val="15"/>
              </w:rPr>
            </w:pPr>
            <w:r>
              <w:rPr>
                <w:rFonts w:ascii="宋体"/>
                <w:spacing w:val="-1"/>
                <w:sz w:val="15"/>
              </w:rPr>
              <w:t>202,835,699.59</w:t>
            </w:r>
          </w:p>
        </w:tc>
      </w:tr>
      <w:tr>
        <w:trPr>
          <w:trHeight w:val="71" w:hRule="exact"/>
        </w:trPr>
        <w:tc>
          <w:tcPr>
            <w:tcW w:w="3198"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64" w:right="0"/>
              <w:jc w:val="left"/>
              <w:rPr>
                <w:rFonts w:ascii="宋体" w:hAnsi="宋体" w:cs="宋体" w:eastAsia="宋体" w:hint="default"/>
                <w:sz w:val="15"/>
                <w:szCs w:val="15"/>
              </w:rPr>
            </w:pPr>
            <w:r>
              <w:rPr>
                <w:rFonts w:ascii="宋体" w:hAnsi="宋体" w:cs="宋体" w:eastAsia="宋体" w:hint="default"/>
                <w:sz w:val="15"/>
                <w:szCs w:val="15"/>
              </w:rPr>
              <w:t>在建工程</w:t>
            </w:r>
          </w:p>
        </w:tc>
        <w:tc>
          <w:tcPr>
            <w:tcW w:w="1150"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1"/>
              <w:jc w:val="center"/>
              <w:rPr>
                <w:rFonts w:ascii="宋体" w:hAnsi="宋体" w:cs="宋体" w:eastAsia="宋体" w:hint="default"/>
                <w:sz w:val="15"/>
                <w:szCs w:val="15"/>
              </w:rPr>
            </w:pPr>
            <w:r>
              <w:rPr>
                <w:rFonts w:ascii="宋体" w:hAnsi="宋体" w:cs="宋体" w:eastAsia="宋体" w:hint="default"/>
                <w:sz w:val="15"/>
                <w:szCs w:val="15"/>
              </w:rPr>
              <w:t>七（十三）</w:t>
            </w: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89"/>
              <w:jc w:val="right"/>
              <w:rPr>
                <w:rFonts w:ascii="宋体" w:hAnsi="宋体" w:cs="宋体" w:eastAsia="宋体" w:hint="default"/>
                <w:sz w:val="15"/>
                <w:szCs w:val="15"/>
              </w:rPr>
            </w:pPr>
            <w:r>
              <w:rPr>
                <w:rFonts w:ascii="宋体"/>
                <w:spacing w:val="-1"/>
                <w:sz w:val="15"/>
              </w:rPr>
              <w:t>186,536,733.95</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right="88"/>
              <w:jc w:val="right"/>
              <w:rPr>
                <w:rFonts w:ascii="宋体" w:hAnsi="宋体" w:cs="宋体" w:eastAsia="宋体" w:hint="default"/>
                <w:sz w:val="15"/>
                <w:szCs w:val="15"/>
              </w:rPr>
            </w:pPr>
            <w:r>
              <w:rPr>
                <w:rFonts w:ascii="宋体"/>
                <w:spacing w:val="-1"/>
                <w:sz w:val="15"/>
              </w:rPr>
              <w:t>116,696,858.24</w:t>
            </w:r>
          </w:p>
        </w:tc>
      </w:tr>
      <w:tr>
        <w:trPr>
          <w:trHeight w:val="71" w:hRule="exact"/>
        </w:trPr>
        <w:tc>
          <w:tcPr>
            <w:tcW w:w="3198"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64" w:right="0"/>
              <w:jc w:val="left"/>
              <w:rPr>
                <w:rFonts w:ascii="宋体" w:hAnsi="宋体" w:cs="宋体" w:eastAsia="宋体" w:hint="default"/>
                <w:sz w:val="15"/>
                <w:szCs w:val="15"/>
              </w:rPr>
            </w:pPr>
            <w:r>
              <w:rPr>
                <w:rFonts w:ascii="宋体" w:hAnsi="宋体" w:cs="宋体" w:eastAsia="宋体" w:hint="default"/>
                <w:sz w:val="15"/>
                <w:szCs w:val="15"/>
              </w:rPr>
              <w:t>工程物资</w:t>
            </w:r>
          </w:p>
        </w:tc>
        <w:tc>
          <w:tcPr>
            <w:tcW w:w="1150" w:type="dxa"/>
            <w:tcBorders>
              <w:top w:val="nil" w:sz="6" w:space="0" w:color="auto"/>
              <w:left w:val="single" w:sz="2" w:space="0" w:color="000000"/>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88"/>
              <w:jc w:val="right"/>
              <w:rPr>
                <w:rFonts w:ascii="宋体" w:hAnsi="宋体" w:cs="宋体" w:eastAsia="宋体" w:hint="default"/>
                <w:sz w:val="15"/>
                <w:szCs w:val="15"/>
              </w:rPr>
            </w:pPr>
            <w:r>
              <w:rPr>
                <w:rFonts w:ascii="宋体"/>
                <w:sz w:val="15"/>
              </w:rPr>
              <w:t>-</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right="87"/>
              <w:jc w:val="right"/>
              <w:rPr>
                <w:rFonts w:ascii="宋体" w:hAnsi="宋体" w:cs="宋体" w:eastAsia="宋体" w:hint="default"/>
                <w:sz w:val="15"/>
                <w:szCs w:val="15"/>
              </w:rPr>
            </w:pPr>
            <w:r>
              <w:rPr>
                <w:rFonts w:ascii="宋体"/>
                <w:sz w:val="15"/>
              </w:rPr>
              <w:t>-</w:t>
            </w:r>
          </w:p>
        </w:tc>
      </w:tr>
      <w:tr>
        <w:trPr>
          <w:trHeight w:val="70" w:hRule="exact"/>
        </w:trPr>
        <w:tc>
          <w:tcPr>
            <w:tcW w:w="3198" w:type="dxa"/>
            <w:tcBorders>
              <w:top w:val="nil" w:sz="6" w:space="0" w:color="auto"/>
              <w:left w:val="nil" w:sz="6" w:space="0" w:color="auto"/>
              <w:bottom w:val="nil" w:sz="6" w:space="0" w:color="auto"/>
              <w:right w:val="single" w:sz="2" w:space="0" w:color="000000"/>
            </w:tcBorders>
          </w:tcPr>
          <w:p>
            <w:pPr/>
          </w:p>
        </w:tc>
        <w:tc>
          <w:tcPr>
            <w:tcW w:w="1150" w:type="dxa"/>
            <w:tcBorders>
              <w:top w:val="nil" w:sz="6" w:space="0" w:color="auto"/>
              <w:left w:val="single" w:sz="2" w:space="0" w:color="000000"/>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64" w:right="0"/>
              <w:jc w:val="left"/>
              <w:rPr>
                <w:rFonts w:ascii="宋体" w:hAnsi="宋体" w:cs="宋体" w:eastAsia="宋体" w:hint="default"/>
                <w:sz w:val="15"/>
                <w:szCs w:val="15"/>
              </w:rPr>
            </w:pPr>
            <w:r>
              <w:rPr>
                <w:rFonts w:ascii="宋体" w:hAnsi="宋体" w:cs="宋体" w:eastAsia="宋体" w:hint="default"/>
                <w:sz w:val="15"/>
                <w:szCs w:val="15"/>
              </w:rPr>
              <w:t>固定资产清理</w:t>
            </w:r>
          </w:p>
        </w:tc>
        <w:tc>
          <w:tcPr>
            <w:tcW w:w="1150" w:type="dxa"/>
            <w:tcBorders>
              <w:top w:val="nil" w:sz="6" w:space="0" w:color="auto"/>
              <w:left w:val="single" w:sz="2" w:space="0" w:color="000000"/>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88"/>
              <w:jc w:val="right"/>
              <w:rPr>
                <w:rFonts w:ascii="宋体" w:hAnsi="宋体" w:cs="宋体" w:eastAsia="宋体" w:hint="default"/>
                <w:sz w:val="15"/>
                <w:szCs w:val="15"/>
              </w:rPr>
            </w:pPr>
            <w:r>
              <w:rPr>
                <w:rFonts w:ascii="宋体"/>
                <w:sz w:val="15"/>
              </w:rPr>
              <w:t>-</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right="87"/>
              <w:jc w:val="right"/>
              <w:rPr>
                <w:rFonts w:ascii="宋体" w:hAnsi="宋体" w:cs="宋体" w:eastAsia="宋体" w:hint="default"/>
                <w:sz w:val="15"/>
                <w:szCs w:val="15"/>
              </w:rPr>
            </w:pPr>
            <w:r>
              <w:rPr>
                <w:rFonts w:ascii="宋体"/>
                <w:sz w:val="15"/>
              </w:rPr>
              <w:t>-</w:t>
            </w:r>
          </w:p>
        </w:tc>
      </w:tr>
      <w:tr>
        <w:trPr>
          <w:trHeight w:val="71" w:hRule="exact"/>
        </w:trPr>
        <w:tc>
          <w:tcPr>
            <w:tcW w:w="3198"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64" w:right="0"/>
              <w:jc w:val="left"/>
              <w:rPr>
                <w:rFonts w:ascii="宋体" w:hAnsi="宋体" w:cs="宋体" w:eastAsia="宋体" w:hint="default"/>
                <w:sz w:val="15"/>
                <w:szCs w:val="15"/>
              </w:rPr>
            </w:pPr>
            <w:r>
              <w:rPr>
                <w:rFonts w:ascii="宋体" w:hAnsi="宋体" w:cs="宋体" w:eastAsia="宋体" w:hint="default"/>
                <w:sz w:val="15"/>
                <w:szCs w:val="15"/>
              </w:rPr>
              <w:t>生产性生物资产</w:t>
            </w:r>
          </w:p>
        </w:tc>
        <w:tc>
          <w:tcPr>
            <w:tcW w:w="1150" w:type="dxa"/>
            <w:tcBorders>
              <w:top w:val="nil" w:sz="6" w:space="0" w:color="auto"/>
              <w:left w:val="single" w:sz="2" w:space="0" w:color="000000"/>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88"/>
              <w:jc w:val="right"/>
              <w:rPr>
                <w:rFonts w:ascii="宋体" w:hAnsi="宋体" w:cs="宋体" w:eastAsia="宋体" w:hint="default"/>
                <w:sz w:val="15"/>
                <w:szCs w:val="15"/>
              </w:rPr>
            </w:pPr>
            <w:r>
              <w:rPr>
                <w:rFonts w:ascii="宋体"/>
                <w:sz w:val="15"/>
              </w:rPr>
              <w:t>-</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right="87"/>
              <w:jc w:val="right"/>
              <w:rPr>
                <w:rFonts w:ascii="宋体" w:hAnsi="宋体" w:cs="宋体" w:eastAsia="宋体" w:hint="default"/>
                <w:sz w:val="15"/>
                <w:szCs w:val="15"/>
              </w:rPr>
            </w:pPr>
            <w:r>
              <w:rPr>
                <w:rFonts w:ascii="宋体"/>
                <w:sz w:val="15"/>
              </w:rPr>
              <w:t>-</w:t>
            </w:r>
          </w:p>
        </w:tc>
      </w:tr>
      <w:tr>
        <w:trPr>
          <w:trHeight w:val="71" w:hRule="exact"/>
        </w:trPr>
        <w:tc>
          <w:tcPr>
            <w:tcW w:w="3198"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64" w:right="0"/>
              <w:jc w:val="left"/>
              <w:rPr>
                <w:rFonts w:ascii="宋体" w:hAnsi="宋体" w:cs="宋体" w:eastAsia="宋体" w:hint="default"/>
                <w:sz w:val="15"/>
                <w:szCs w:val="15"/>
              </w:rPr>
            </w:pPr>
            <w:r>
              <w:rPr>
                <w:rFonts w:ascii="宋体" w:hAnsi="宋体" w:cs="宋体" w:eastAsia="宋体" w:hint="default"/>
                <w:sz w:val="15"/>
                <w:szCs w:val="15"/>
              </w:rPr>
              <w:t>油气资产</w:t>
            </w:r>
          </w:p>
        </w:tc>
        <w:tc>
          <w:tcPr>
            <w:tcW w:w="1150" w:type="dxa"/>
            <w:tcBorders>
              <w:top w:val="nil" w:sz="6" w:space="0" w:color="auto"/>
              <w:left w:val="single" w:sz="2" w:space="0" w:color="000000"/>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88"/>
              <w:jc w:val="right"/>
              <w:rPr>
                <w:rFonts w:ascii="宋体" w:hAnsi="宋体" w:cs="宋体" w:eastAsia="宋体" w:hint="default"/>
                <w:sz w:val="15"/>
                <w:szCs w:val="15"/>
              </w:rPr>
            </w:pPr>
            <w:r>
              <w:rPr>
                <w:rFonts w:ascii="宋体"/>
                <w:sz w:val="15"/>
              </w:rPr>
              <w:t>-</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right="87"/>
              <w:jc w:val="right"/>
              <w:rPr>
                <w:rFonts w:ascii="宋体" w:hAnsi="宋体" w:cs="宋体" w:eastAsia="宋体" w:hint="default"/>
                <w:sz w:val="15"/>
                <w:szCs w:val="15"/>
              </w:rPr>
            </w:pPr>
            <w:r>
              <w:rPr>
                <w:rFonts w:ascii="宋体"/>
                <w:sz w:val="15"/>
              </w:rPr>
              <w:t>-</w:t>
            </w:r>
          </w:p>
        </w:tc>
      </w:tr>
      <w:tr>
        <w:trPr>
          <w:trHeight w:val="70" w:hRule="exact"/>
        </w:trPr>
        <w:tc>
          <w:tcPr>
            <w:tcW w:w="3198" w:type="dxa"/>
            <w:tcBorders>
              <w:top w:val="nil" w:sz="6" w:space="0" w:color="auto"/>
              <w:left w:val="nil" w:sz="6" w:space="0" w:color="auto"/>
              <w:bottom w:val="nil" w:sz="6" w:space="0" w:color="auto"/>
              <w:right w:val="single" w:sz="2" w:space="0" w:color="000000"/>
            </w:tcBorders>
          </w:tcPr>
          <w:p>
            <w:pPr/>
          </w:p>
        </w:tc>
        <w:tc>
          <w:tcPr>
            <w:tcW w:w="1150" w:type="dxa"/>
            <w:tcBorders>
              <w:top w:val="nil" w:sz="6" w:space="0" w:color="auto"/>
              <w:left w:val="single" w:sz="2" w:space="0" w:color="000000"/>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64" w:right="0"/>
              <w:jc w:val="left"/>
              <w:rPr>
                <w:rFonts w:ascii="宋体" w:hAnsi="宋体" w:cs="宋体" w:eastAsia="宋体" w:hint="default"/>
                <w:sz w:val="15"/>
                <w:szCs w:val="15"/>
              </w:rPr>
            </w:pPr>
            <w:r>
              <w:rPr>
                <w:rFonts w:ascii="宋体" w:hAnsi="宋体" w:cs="宋体" w:eastAsia="宋体" w:hint="default"/>
                <w:sz w:val="15"/>
                <w:szCs w:val="15"/>
              </w:rPr>
              <w:t>无形资产</w:t>
            </w:r>
          </w:p>
        </w:tc>
        <w:tc>
          <w:tcPr>
            <w:tcW w:w="1150"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1"/>
              <w:jc w:val="center"/>
              <w:rPr>
                <w:rFonts w:ascii="宋体" w:hAnsi="宋体" w:cs="宋体" w:eastAsia="宋体" w:hint="default"/>
                <w:sz w:val="15"/>
                <w:szCs w:val="15"/>
              </w:rPr>
            </w:pPr>
            <w:r>
              <w:rPr>
                <w:rFonts w:ascii="宋体" w:hAnsi="宋体" w:cs="宋体" w:eastAsia="宋体" w:hint="default"/>
                <w:sz w:val="15"/>
                <w:szCs w:val="15"/>
              </w:rPr>
              <w:t>七（十四）</w:t>
            </w: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89"/>
              <w:jc w:val="right"/>
              <w:rPr>
                <w:rFonts w:ascii="宋体" w:hAnsi="宋体" w:cs="宋体" w:eastAsia="宋体" w:hint="default"/>
                <w:sz w:val="15"/>
                <w:szCs w:val="15"/>
              </w:rPr>
            </w:pPr>
            <w:r>
              <w:rPr>
                <w:rFonts w:ascii="宋体"/>
                <w:spacing w:val="-1"/>
                <w:sz w:val="15"/>
              </w:rPr>
              <w:t>240,147,083.55</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right="88"/>
              <w:jc w:val="right"/>
              <w:rPr>
                <w:rFonts w:ascii="宋体" w:hAnsi="宋体" w:cs="宋体" w:eastAsia="宋体" w:hint="default"/>
                <w:sz w:val="15"/>
                <w:szCs w:val="15"/>
              </w:rPr>
            </w:pPr>
            <w:r>
              <w:rPr>
                <w:rFonts w:ascii="宋体"/>
                <w:spacing w:val="-1"/>
                <w:sz w:val="15"/>
              </w:rPr>
              <w:t>127,396,133.23</w:t>
            </w:r>
          </w:p>
        </w:tc>
      </w:tr>
      <w:tr>
        <w:trPr>
          <w:trHeight w:val="71" w:hRule="exact"/>
        </w:trPr>
        <w:tc>
          <w:tcPr>
            <w:tcW w:w="3198"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64" w:right="0"/>
              <w:jc w:val="left"/>
              <w:rPr>
                <w:rFonts w:ascii="宋体" w:hAnsi="宋体" w:cs="宋体" w:eastAsia="宋体" w:hint="default"/>
                <w:sz w:val="15"/>
                <w:szCs w:val="15"/>
              </w:rPr>
            </w:pPr>
            <w:r>
              <w:rPr>
                <w:rFonts w:ascii="宋体" w:hAnsi="宋体" w:cs="宋体" w:eastAsia="宋体" w:hint="default"/>
                <w:sz w:val="15"/>
                <w:szCs w:val="15"/>
              </w:rPr>
              <w:t>开发支出</w:t>
            </w:r>
          </w:p>
        </w:tc>
        <w:tc>
          <w:tcPr>
            <w:tcW w:w="1150"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1"/>
              <w:jc w:val="center"/>
              <w:rPr>
                <w:rFonts w:ascii="宋体" w:hAnsi="宋体" w:cs="宋体" w:eastAsia="宋体" w:hint="default"/>
                <w:sz w:val="15"/>
                <w:szCs w:val="15"/>
              </w:rPr>
            </w:pPr>
            <w:r>
              <w:rPr>
                <w:rFonts w:ascii="宋体" w:hAnsi="宋体" w:cs="宋体" w:eastAsia="宋体" w:hint="default"/>
                <w:sz w:val="15"/>
                <w:szCs w:val="15"/>
              </w:rPr>
              <w:t>七（十五）</w:t>
            </w: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89"/>
              <w:jc w:val="right"/>
              <w:rPr>
                <w:rFonts w:ascii="宋体" w:hAnsi="宋体" w:cs="宋体" w:eastAsia="宋体" w:hint="default"/>
                <w:sz w:val="15"/>
                <w:szCs w:val="15"/>
              </w:rPr>
            </w:pPr>
            <w:r>
              <w:rPr>
                <w:rFonts w:ascii="宋体"/>
                <w:spacing w:val="-1"/>
                <w:sz w:val="15"/>
              </w:rPr>
              <w:t>113,239,009.63</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right="88"/>
              <w:jc w:val="right"/>
              <w:rPr>
                <w:rFonts w:ascii="宋体" w:hAnsi="宋体" w:cs="宋体" w:eastAsia="宋体" w:hint="default"/>
                <w:sz w:val="15"/>
                <w:szCs w:val="15"/>
              </w:rPr>
            </w:pPr>
            <w:r>
              <w:rPr>
                <w:rFonts w:ascii="宋体"/>
                <w:spacing w:val="-1"/>
                <w:sz w:val="15"/>
              </w:rPr>
              <w:t>84,877,784.23</w:t>
            </w:r>
          </w:p>
        </w:tc>
      </w:tr>
      <w:tr>
        <w:trPr>
          <w:trHeight w:val="71" w:hRule="exact"/>
        </w:trPr>
        <w:tc>
          <w:tcPr>
            <w:tcW w:w="3198"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64" w:right="0"/>
              <w:jc w:val="left"/>
              <w:rPr>
                <w:rFonts w:ascii="宋体" w:hAnsi="宋体" w:cs="宋体" w:eastAsia="宋体" w:hint="default"/>
                <w:sz w:val="15"/>
                <w:szCs w:val="15"/>
              </w:rPr>
            </w:pPr>
            <w:r>
              <w:rPr>
                <w:rFonts w:ascii="宋体" w:hAnsi="宋体" w:cs="宋体" w:eastAsia="宋体" w:hint="default"/>
                <w:sz w:val="15"/>
                <w:szCs w:val="15"/>
              </w:rPr>
              <w:t>商誉</w:t>
            </w:r>
          </w:p>
        </w:tc>
        <w:tc>
          <w:tcPr>
            <w:tcW w:w="1150"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1"/>
              <w:jc w:val="center"/>
              <w:rPr>
                <w:rFonts w:ascii="宋体" w:hAnsi="宋体" w:cs="宋体" w:eastAsia="宋体" w:hint="default"/>
                <w:sz w:val="15"/>
                <w:szCs w:val="15"/>
              </w:rPr>
            </w:pPr>
            <w:r>
              <w:rPr>
                <w:rFonts w:ascii="宋体" w:hAnsi="宋体" w:cs="宋体" w:eastAsia="宋体" w:hint="default"/>
                <w:sz w:val="15"/>
                <w:szCs w:val="15"/>
              </w:rPr>
              <w:t>七（十六）</w:t>
            </w: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89"/>
              <w:jc w:val="right"/>
              <w:rPr>
                <w:rFonts w:ascii="宋体" w:hAnsi="宋体" w:cs="宋体" w:eastAsia="宋体" w:hint="default"/>
                <w:sz w:val="15"/>
                <w:szCs w:val="15"/>
              </w:rPr>
            </w:pPr>
            <w:r>
              <w:rPr>
                <w:rFonts w:ascii="宋体"/>
                <w:spacing w:val="-1"/>
                <w:sz w:val="15"/>
              </w:rPr>
              <w:t>33,034,151.64</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right="87"/>
              <w:jc w:val="right"/>
              <w:rPr>
                <w:rFonts w:ascii="宋体" w:hAnsi="宋体" w:cs="宋体" w:eastAsia="宋体" w:hint="default"/>
                <w:sz w:val="15"/>
                <w:szCs w:val="15"/>
              </w:rPr>
            </w:pPr>
            <w:r>
              <w:rPr>
                <w:rFonts w:ascii="宋体"/>
                <w:sz w:val="15"/>
              </w:rPr>
              <w:t>-</w:t>
            </w:r>
          </w:p>
        </w:tc>
      </w:tr>
      <w:tr>
        <w:trPr>
          <w:trHeight w:val="70" w:hRule="exact"/>
        </w:trPr>
        <w:tc>
          <w:tcPr>
            <w:tcW w:w="3198" w:type="dxa"/>
            <w:tcBorders>
              <w:top w:val="nil" w:sz="6" w:space="0" w:color="auto"/>
              <w:left w:val="nil" w:sz="6" w:space="0" w:color="auto"/>
              <w:bottom w:val="nil" w:sz="6" w:space="0" w:color="auto"/>
              <w:right w:val="single" w:sz="2" w:space="0" w:color="000000"/>
            </w:tcBorders>
          </w:tcPr>
          <w:p>
            <w:pPr/>
          </w:p>
        </w:tc>
        <w:tc>
          <w:tcPr>
            <w:tcW w:w="1150" w:type="dxa"/>
            <w:tcBorders>
              <w:top w:val="nil" w:sz="6" w:space="0" w:color="auto"/>
              <w:left w:val="single" w:sz="2" w:space="0" w:color="000000"/>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64" w:right="0"/>
              <w:jc w:val="left"/>
              <w:rPr>
                <w:rFonts w:ascii="宋体" w:hAnsi="宋体" w:cs="宋体" w:eastAsia="宋体" w:hint="default"/>
                <w:sz w:val="15"/>
                <w:szCs w:val="15"/>
              </w:rPr>
            </w:pPr>
            <w:r>
              <w:rPr>
                <w:rFonts w:ascii="宋体" w:hAnsi="宋体" w:cs="宋体" w:eastAsia="宋体" w:hint="default"/>
                <w:sz w:val="15"/>
                <w:szCs w:val="15"/>
              </w:rPr>
              <w:t>长期待摊费用</w:t>
            </w:r>
          </w:p>
        </w:tc>
        <w:tc>
          <w:tcPr>
            <w:tcW w:w="1150" w:type="dxa"/>
            <w:tcBorders>
              <w:top w:val="nil" w:sz="6" w:space="0" w:color="auto"/>
              <w:left w:val="single" w:sz="2" w:space="0" w:color="000000"/>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right="87"/>
              <w:jc w:val="right"/>
              <w:rPr>
                <w:rFonts w:ascii="宋体" w:hAnsi="宋体" w:cs="宋体" w:eastAsia="宋体" w:hint="default"/>
                <w:sz w:val="15"/>
                <w:szCs w:val="15"/>
              </w:rPr>
            </w:pPr>
            <w:r>
              <w:rPr>
                <w:rFonts w:ascii="宋体"/>
                <w:sz w:val="15"/>
              </w:rPr>
              <w:t>-</w:t>
            </w:r>
          </w:p>
        </w:tc>
      </w:tr>
      <w:tr>
        <w:trPr>
          <w:trHeight w:val="71" w:hRule="exact"/>
        </w:trPr>
        <w:tc>
          <w:tcPr>
            <w:tcW w:w="3198"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64" w:right="0"/>
              <w:jc w:val="left"/>
              <w:rPr>
                <w:rFonts w:ascii="宋体" w:hAnsi="宋体" w:cs="宋体" w:eastAsia="宋体" w:hint="default"/>
                <w:sz w:val="15"/>
                <w:szCs w:val="15"/>
              </w:rPr>
            </w:pPr>
            <w:r>
              <w:rPr>
                <w:rFonts w:ascii="宋体" w:hAnsi="宋体" w:cs="宋体" w:eastAsia="宋体" w:hint="default"/>
                <w:sz w:val="15"/>
                <w:szCs w:val="15"/>
              </w:rPr>
              <w:t>递延所得税资产</w:t>
            </w:r>
          </w:p>
        </w:tc>
        <w:tc>
          <w:tcPr>
            <w:tcW w:w="1150"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1"/>
              <w:jc w:val="center"/>
              <w:rPr>
                <w:rFonts w:ascii="宋体" w:hAnsi="宋体" w:cs="宋体" w:eastAsia="宋体" w:hint="default"/>
                <w:sz w:val="15"/>
                <w:szCs w:val="15"/>
              </w:rPr>
            </w:pPr>
            <w:r>
              <w:rPr>
                <w:rFonts w:ascii="宋体" w:hAnsi="宋体" w:cs="宋体" w:eastAsia="宋体" w:hint="default"/>
                <w:sz w:val="15"/>
                <w:szCs w:val="15"/>
              </w:rPr>
              <w:t>七（十七）</w:t>
            </w: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89"/>
              <w:jc w:val="right"/>
              <w:rPr>
                <w:rFonts w:ascii="宋体" w:hAnsi="宋体" w:cs="宋体" w:eastAsia="宋体" w:hint="default"/>
                <w:sz w:val="15"/>
                <w:szCs w:val="15"/>
              </w:rPr>
            </w:pPr>
            <w:r>
              <w:rPr>
                <w:rFonts w:ascii="宋体"/>
                <w:spacing w:val="-1"/>
                <w:sz w:val="15"/>
              </w:rPr>
              <w:t>19,087,269.33</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right="88"/>
              <w:jc w:val="right"/>
              <w:rPr>
                <w:rFonts w:ascii="宋体" w:hAnsi="宋体" w:cs="宋体" w:eastAsia="宋体" w:hint="default"/>
                <w:sz w:val="15"/>
                <w:szCs w:val="15"/>
              </w:rPr>
            </w:pPr>
            <w:r>
              <w:rPr>
                <w:rFonts w:ascii="宋体"/>
                <w:spacing w:val="-1"/>
                <w:sz w:val="15"/>
              </w:rPr>
              <w:t>11,562,220.31</w:t>
            </w:r>
          </w:p>
        </w:tc>
      </w:tr>
      <w:tr>
        <w:trPr>
          <w:trHeight w:val="71" w:hRule="exact"/>
        </w:trPr>
        <w:tc>
          <w:tcPr>
            <w:tcW w:w="3198"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64" w:right="0"/>
              <w:jc w:val="left"/>
              <w:rPr>
                <w:rFonts w:ascii="宋体" w:hAnsi="宋体" w:cs="宋体" w:eastAsia="宋体" w:hint="default"/>
                <w:sz w:val="15"/>
                <w:szCs w:val="15"/>
              </w:rPr>
            </w:pPr>
            <w:r>
              <w:rPr>
                <w:rFonts w:ascii="宋体" w:hAnsi="宋体" w:cs="宋体" w:eastAsia="宋体" w:hint="default"/>
                <w:sz w:val="15"/>
                <w:szCs w:val="15"/>
              </w:rPr>
              <w:t>其他非流动资产</w:t>
            </w:r>
          </w:p>
        </w:tc>
        <w:tc>
          <w:tcPr>
            <w:tcW w:w="1150" w:type="dxa"/>
            <w:tcBorders>
              <w:top w:val="nil" w:sz="6" w:space="0" w:color="auto"/>
              <w:left w:val="single" w:sz="2" w:space="0" w:color="000000"/>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88"/>
              <w:jc w:val="right"/>
              <w:rPr>
                <w:rFonts w:ascii="宋体" w:hAnsi="宋体" w:cs="宋体" w:eastAsia="宋体" w:hint="default"/>
                <w:sz w:val="15"/>
                <w:szCs w:val="15"/>
              </w:rPr>
            </w:pPr>
            <w:r>
              <w:rPr>
                <w:rFonts w:ascii="宋体"/>
                <w:sz w:val="15"/>
              </w:rPr>
              <w:t>-</w:t>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right="87"/>
              <w:jc w:val="right"/>
              <w:rPr>
                <w:rFonts w:ascii="宋体" w:hAnsi="宋体" w:cs="宋体" w:eastAsia="宋体" w:hint="default"/>
                <w:sz w:val="15"/>
                <w:szCs w:val="15"/>
              </w:rPr>
            </w:pPr>
            <w:r>
              <w:rPr>
                <w:rFonts w:ascii="宋体"/>
                <w:sz w:val="15"/>
              </w:rPr>
              <w:t>-</w:t>
            </w:r>
          </w:p>
        </w:tc>
      </w:tr>
      <w:tr>
        <w:trPr>
          <w:trHeight w:val="70" w:hRule="exact"/>
        </w:trPr>
        <w:tc>
          <w:tcPr>
            <w:tcW w:w="3198" w:type="dxa"/>
            <w:tcBorders>
              <w:top w:val="nil" w:sz="6" w:space="0" w:color="auto"/>
              <w:left w:val="nil" w:sz="6" w:space="0" w:color="auto"/>
              <w:bottom w:val="nil" w:sz="6" w:space="0" w:color="auto"/>
              <w:right w:val="single" w:sz="2" w:space="0" w:color="000000"/>
            </w:tcBorders>
          </w:tcPr>
          <w:p>
            <w:pPr/>
          </w:p>
        </w:tc>
        <w:tc>
          <w:tcPr>
            <w:tcW w:w="1150" w:type="dxa"/>
            <w:tcBorders>
              <w:top w:val="nil" w:sz="6" w:space="0" w:color="auto"/>
              <w:left w:val="single" w:sz="2" w:space="0" w:color="000000"/>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213" w:hRule="exact"/>
        </w:trPr>
        <w:tc>
          <w:tcPr>
            <w:tcW w:w="3198" w:type="dxa"/>
            <w:tcBorders>
              <w:top w:val="nil" w:sz="6" w:space="0" w:color="auto"/>
              <w:left w:val="nil" w:sz="6" w:space="0" w:color="auto"/>
              <w:bottom w:val="nil" w:sz="6" w:space="0" w:color="auto"/>
              <w:right w:val="single" w:sz="2" w:space="0" w:color="000000"/>
            </w:tcBorders>
          </w:tcPr>
          <w:p>
            <w:pPr>
              <w:pStyle w:val="TableParagraph"/>
              <w:spacing w:line="240" w:lineRule="auto" w:before="17"/>
              <w:ind w:left="14" w:right="0"/>
              <w:jc w:val="left"/>
              <w:rPr>
                <w:rFonts w:ascii="宋体" w:hAnsi="宋体" w:cs="宋体" w:eastAsia="宋体" w:hint="default"/>
                <w:sz w:val="15"/>
                <w:szCs w:val="15"/>
              </w:rPr>
            </w:pPr>
            <w:r>
              <w:rPr>
                <w:rFonts w:ascii="宋体" w:hAnsi="宋体" w:cs="宋体" w:eastAsia="宋体" w:hint="default"/>
                <w:b/>
                <w:bCs/>
                <w:sz w:val="15"/>
                <w:szCs w:val="15"/>
              </w:rPr>
              <w:t>非流动资产合计</w:t>
            </w:r>
            <w:r>
              <w:rPr>
                <w:rFonts w:ascii="宋体" w:hAnsi="宋体" w:cs="宋体" w:eastAsia="宋体" w:hint="default"/>
                <w:sz w:val="15"/>
                <w:szCs w:val="15"/>
              </w:rPr>
            </w:r>
          </w:p>
        </w:tc>
        <w:tc>
          <w:tcPr>
            <w:tcW w:w="1150" w:type="dxa"/>
            <w:tcBorders>
              <w:top w:val="nil" w:sz="6" w:space="0" w:color="auto"/>
              <w:left w:val="single" w:sz="2" w:space="0" w:color="000000"/>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Style w:val="TableParagraph"/>
              <w:spacing w:line="240" w:lineRule="auto" w:before="17"/>
              <w:ind w:right="88"/>
              <w:jc w:val="right"/>
              <w:rPr>
                <w:rFonts w:ascii="宋体" w:hAnsi="宋体" w:cs="宋体" w:eastAsia="宋体" w:hint="default"/>
                <w:sz w:val="15"/>
                <w:szCs w:val="15"/>
              </w:rPr>
            </w:pPr>
            <w:r>
              <w:rPr>
                <w:rFonts w:ascii="宋体"/>
                <w:b/>
                <w:spacing w:val="-1"/>
                <w:sz w:val="15"/>
              </w:rPr>
              <w:t>1,047,672,330.54</w:t>
            </w:r>
            <w:r>
              <w:rPr>
                <w:rFonts w:ascii="宋体"/>
                <w:spacing w:val="-1"/>
                <w:sz w:val="15"/>
              </w:rPr>
            </w:r>
          </w:p>
        </w:tc>
        <w:tc>
          <w:tcPr>
            <w:tcW w:w="2164" w:type="dxa"/>
            <w:tcBorders>
              <w:top w:val="nil" w:sz="6" w:space="0" w:color="auto"/>
              <w:left w:val="single" w:sz="2" w:space="0" w:color="000000"/>
              <w:bottom w:val="nil" w:sz="6" w:space="0" w:color="auto"/>
              <w:right w:val="nil" w:sz="6" w:space="0" w:color="auto"/>
            </w:tcBorders>
          </w:tcPr>
          <w:p>
            <w:pPr>
              <w:pStyle w:val="TableParagraph"/>
              <w:spacing w:line="240" w:lineRule="auto" w:before="17"/>
              <w:ind w:right="86"/>
              <w:jc w:val="right"/>
              <w:rPr>
                <w:rFonts w:ascii="宋体" w:hAnsi="宋体" w:cs="宋体" w:eastAsia="宋体" w:hint="default"/>
                <w:sz w:val="15"/>
                <w:szCs w:val="15"/>
              </w:rPr>
            </w:pPr>
            <w:r>
              <w:rPr>
                <w:rFonts w:ascii="宋体"/>
                <w:b/>
                <w:spacing w:val="-1"/>
                <w:sz w:val="15"/>
              </w:rPr>
              <w:t>635,236,642.57</w:t>
            </w:r>
            <w:r>
              <w:rPr>
                <w:rFonts w:ascii="宋体"/>
                <w:spacing w:val="-1"/>
                <w:sz w:val="15"/>
              </w:rPr>
            </w:r>
          </w:p>
        </w:tc>
      </w:tr>
      <w:tr>
        <w:trPr>
          <w:trHeight w:val="71" w:hRule="exact"/>
        </w:trPr>
        <w:tc>
          <w:tcPr>
            <w:tcW w:w="3198"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single" w:sz="2" w:space="0" w:color="000000"/>
            </w:tcBorders>
          </w:tcPr>
          <w:p>
            <w:pPr/>
          </w:p>
        </w:tc>
        <w:tc>
          <w:tcPr>
            <w:tcW w:w="2166" w:type="dxa"/>
            <w:tcBorders>
              <w:top w:val="nil" w:sz="6" w:space="0" w:color="auto"/>
              <w:left w:val="single" w:sz="2" w:space="0" w:color="000000"/>
              <w:bottom w:val="nil" w:sz="6" w:space="0" w:color="auto"/>
              <w:right w:val="single" w:sz="2" w:space="0" w:color="000000"/>
            </w:tcBorders>
          </w:tcPr>
          <w:p>
            <w:pPr/>
          </w:p>
        </w:tc>
        <w:tc>
          <w:tcPr>
            <w:tcW w:w="2164" w:type="dxa"/>
            <w:tcBorders>
              <w:top w:val="nil" w:sz="6" w:space="0" w:color="auto"/>
              <w:left w:val="single" w:sz="2" w:space="0" w:color="000000"/>
              <w:bottom w:val="nil" w:sz="6" w:space="0" w:color="auto"/>
              <w:right w:val="nil" w:sz="6" w:space="0" w:color="auto"/>
            </w:tcBorders>
          </w:tcPr>
          <w:p>
            <w:pPr/>
          </w:p>
        </w:tc>
      </w:tr>
      <w:tr>
        <w:trPr>
          <w:trHeight w:val="310" w:hRule="exact"/>
        </w:trPr>
        <w:tc>
          <w:tcPr>
            <w:tcW w:w="3198" w:type="dxa"/>
            <w:tcBorders>
              <w:top w:val="nil" w:sz="6" w:space="0" w:color="auto"/>
              <w:left w:val="nil" w:sz="6" w:space="0" w:color="auto"/>
              <w:bottom w:val="single" w:sz="24" w:space="0" w:color="000000"/>
              <w:right w:val="single" w:sz="2" w:space="0" w:color="000000"/>
            </w:tcBorders>
          </w:tcPr>
          <w:p>
            <w:pPr>
              <w:pStyle w:val="TableParagraph"/>
              <w:spacing w:line="240" w:lineRule="auto" w:before="17"/>
              <w:ind w:left="14" w:right="0"/>
              <w:jc w:val="left"/>
              <w:rPr>
                <w:rFonts w:ascii="宋体" w:hAnsi="宋体" w:cs="宋体" w:eastAsia="宋体" w:hint="default"/>
                <w:sz w:val="15"/>
                <w:szCs w:val="15"/>
              </w:rPr>
            </w:pPr>
            <w:r>
              <w:rPr>
                <w:rFonts w:ascii="宋体" w:hAnsi="宋体" w:cs="宋体" w:eastAsia="宋体" w:hint="default"/>
                <w:b/>
                <w:bCs/>
                <w:sz w:val="15"/>
                <w:szCs w:val="15"/>
              </w:rPr>
              <w:t>资产总计</w:t>
            </w:r>
            <w:r>
              <w:rPr>
                <w:rFonts w:ascii="宋体" w:hAnsi="宋体" w:cs="宋体" w:eastAsia="宋体" w:hint="default"/>
                <w:sz w:val="15"/>
                <w:szCs w:val="15"/>
              </w:rPr>
            </w:r>
          </w:p>
        </w:tc>
        <w:tc>
          <w:tcPr>
            <w:tcW w:w="1150" w:type="dxa"/>
            <w:tcBorders>
              <w:top w:val="nil" w:sz="6" w:space="0" w:color="auto"/>
              <w:left w:val="single" w:sz="2" w:space="0" w:color="000000"/>
              <w:bottom w:val="single" w:sz="24"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8" cy="1524"/>
                  <wp:effectExtent l="0" t="0" r="0" b="0"/>
                  <wp:docPr id="11" name="image13.png" descr=""/>
                  <wp:cNvGraphicFramePr>
                    <a:graphicFrameLocks noChangeAspect="1"/>
                  </wp:cNvGraphicFramePr>
                  <a:graphic>
                    <a:graphicData uri="http://schemas.openxmlformats.org/drawingml/2006/picture">
                      <pic:pic>
                        <pic:nvPicPr>
                          <pic:cNvPr id="12" name="image13.png"/>
                          <pic:cNvPicPr/>
                        </pic:nvPicPr>
                        <pic:blipFill>
                          <a:blip r:embed="rId39" cstate="print"/>
                          <a:stretch>
                            <a:fillRect/>
                          </a:stretch>
                        </pic:blipFill>
                        <pic:spPr>
                          <a:xfrm>
                            <a:off x="0" y="0"/>
                            <a:ext cx="3048" cy="1524"/>
                          </a:xfrm>
                          <a:prstGeom prst="rect">
                            <a:avLst/>
                          </a:prstGeom>
                        </pic:spPr>
                      </pic:pic>
                    </a:graphicData>
                  </a:graphic>
                </wp:inline>
              </w:drawing>
            </w:r>
            <w:r>
              <w:rPr>
                <w:rFonts w:ascii="宋体" w:hAnsi="宋体" w:cs="宋体" w:eastAsia="宋体" w:hint="default"/>
                <w:sz w:val="2"/>
                <w:szCs w:val="2"/>
              </w:rPr>
            </w:r>
          </w:p>
        </w:tc>
        <w:tc>
          <w:tcPr>
            <w:tcW w:w="2166" w:type="dxa"/>
            <w:tcBorders>
              <w:top w:val="nil" w:sz="6" w:space="0" w:color="auto"/>
              <w:left w:val="single" w:sz="2" w:space="0" w:color="000000"/>
              <w:bottom w:val="single" w:sz="24" w:space="0" w:color="000000"/>
              <w:right w:val="single" w:sz="2" w:space="0" w:color="000000"/>
            </w:tcBorders>
          </w:tcPr>
          <w:p>
            <w:pPr>
              <w:pStyle w:val="TableParagraph"/>
              <w:spacing w:line="240" w:lineRule="auto" w:before="17"/>
              <w:ind w:right="88"/>
              <w:jc w:val="right"/>
              <w:rPr>
                <w:rFonts w:ascii="宋体" w:hAnsi="宋体" w:cs="宋体" w:eastAsia="宋体" w:hint="default"/>
                <w:sz w:val="15"/>
                <w:szCs w:val="15"/>
              </w:rPr>
            </w:pPr>
            <w:r>
              <w:rPr>
                <w:rFonts w:ascii="宋体"/>
                <w:b/>
                <w:spacing w:val="-1"/>
                <w:sz w:val="15"/>
              </w:rPr>
              <w:t>3,285,481,638.90</w:t>
            </w:r>
            <w:r>
              <w:rPr>
                <w:rFonts w:ascii="宋体"/>
                <w:spacing w:val="-1"/>
                <w:sz w:val="15"/>
              </w:rPr>
            </w:r>
          </w:p>
        </w:tc>
        <w:tc>
          <w:tcPr>
            <w:tcW w:w="2164" w:type="dxa"/>
            <w:tcBorders>
              <w:top w:val="nil" w:sz="6" w:space="0" w:color="auto"/>
              <w:left w:val="single" w:sz="2" w:space="0" w:color="000000"/>
              <w:bottom w:val="single" w:sz="24" w:space="0" w:color="000000"/>
              <w:right w:val="nil" w:sz="6" w:space="0" w:color="auto"/>
            </w:tcBorders>
          </w:tcPr>
          <w:p>
            <w:pPr>
              <w:pStyle w:val="TableParagraph"/>
              <w:spacing w:line="240" w:lineRule="auto" w:before="17"/>
              <w:ind w:right="86"/>
              <w:jc w:val="right"/>
              <w:rPr>
                <w:rFonts w:ascii="宋体" w:hAnsi="宋体" w:cs="宋体" w:eastAsia="宋体" w:hint="default"/>
                <w:sz w:val="15"/>
                <w:szCs w:val="15"/>
              </w:rPr>
            </w:pPr>
            <w:r>
              <w:rPr>
                <w:rFonts w:ascii="宋体"/>
                <w:b/>
                <w:spacing w:val="-1"/>
                <w:sz w:val="15"/>
              </w:rPr>
              <w:t>2,833,760,636.27</w:t>
            </w:r>
            <w:r>
              <w:rPr>
                <w:rFonts w:ascii="宋体"/>
                <w:spacing w:val="-1"/>
                <w:sz w:val="15"/>
              </w:rPr>
            </w:r>
          </w:p>
        </w:tc>
      </w:tr>
    </w:tbl>
    <w:p>
      <w:pPr>
        <w:tabs>
          <w:tab w:pos="3253" w:val="left" w:leader="none"/>
          <w:tab w:pos="6775" w:val="left" w:leader="none"/>
        </w:tabs>
        <w:spacing w:before="11"/>
        <w:ind w:left="0" w:right="76" w:firstLine="0"/>
        <w:jc w:val="center"/>
        <w:rPr>
          <w:rFonts w:ascii="宋体" w:hAnsi="宋体" w:cs="宋体" w:eastAsia="宋体" w:hint="default"/>
          <w:sz w:val="18"/>
          <w:szCs w:val="18"/>
        </w:rPr>
      </w:pPr>
      <w:r>
        <w:rPr/>
        <w:pict>
          <v:group style="position:absolute;margin-left:90.139999pt;margin-top:-249.238281pt;width:433.2pt;height:5.05pt;mso-position-horizontal-relative:page;mso-position-vertical-relative:paragraph;z-index:-1425016" coordorigin="1803,-4985" coordsize="8664,101">
            <v:shape style="position:absolute;left:1803;top:-4985;width:4341;height:101" type="#_x0000_t75" stroked="false">
              <v:imagedata r:id="rId36" o:title=""/>
            </v:shape>
            <v:shape style="position:absolute;left:6132;top:-4889;width:2169;height:5" type="#_x0000_t75" stroked="false">
              <v:imagedata r:id="rId34" o:title=""/>
            </v:shape>
            <v:shape style="position:absolute;left:8298;top:-4889;width:2168;height:5" type="#_x0000_t75" stroked="false">
              <v:imagedata r:id="rId32" o:title=""/>
            </v:shape>
            <w10:wrap type="none"/>
          </v:group>
        </w:pict>
      </w:r>
      <w:r>
        <w:rPr/>
        <w:pict>
          <v:group style="position:absolute;margin-left:90.139999pt;margin-top:-235.078247pt;width:433.2pt;height:5.1pt;mso-position-horizontal-relative:page;mso-position-vertical-relative:paragraph;z-index:-1424992" coordorigin="1803,-4702" coordsize="8664,102">
            <v:shape style="position:absolute;left:1803;top:-4702;width:3191;height:102" type="#_x0000_t75" stroked="false">
              <v:imagedata r:id="rId35" o:title=""/>
            </v:shape>
            <v:shape style="position:absolute;left:4982;top:-4606;width:1157;height:6" type="#_x0000_t75" stroked="false">
              <v:imagedata r:id="rId30" o:title=""/>
            </v:shape>
            <v:shape style="position:absolute;left:6132;top:-4606;width:2174;height:6" type="#_x0000_t75" stroked="false">
              <v:imagedata r:id="rId31" o:title=""/>
            </v:shape>
            <v:shape style="position:absolute;left:8298;top:-4604;width:2168;height:5" type="#_x0000_t75" stroked="false">
              <v:imagedata r:id="rId32" o:title=""/>
            </v:shape>
            <w10:wrap type="none"/>
          </v:group>
        </w:pict>
      </w:r>
      <w:r>
        <w:rPr/>
        <w:pict>
          <v:group style="position:absolute;margin-left:90.139999pt;margin-top:-220.858246pt;width:433.2pt;height:5.1pt;mso-position-horizontal-relative:page;mso-position-vertical-relative:paragraph;z-index:-1424968" coordorigin="1803,-4417" coordsize="8664,102">
            <v:shape style="position:absolute;left:1803;top:-4417;width:3191;height:102" type="#_x0000_t75" stroked="false">
              <v:imagedata r:id="rId35" o:title=""/>
            </v:shape>
            <v:shape style="position:absolute;left:4982;top:-4321;width:1157;height:6" type="#_x0000_t75" stroked="false">
              <v:imagedata r:id="rId30" o:title=""/>
            </v:shape>
            <v:shape style="position:absolute;left:6132;top:-4321;width:2174;height:6" type="#_x0000_t75" stroked="false">
              <v:imagedata r:id="rId31" o:title=""/>
            </v:shape>
            <v:shape style="position:absolute;left:8298;top:-4320;width:2168;height:5" type="#_x0000_t75" stroked="false">
              <v:imagedata r:id="rId32" o:title=""/>
            </v:shape>
            <w10:wrap type="none"/>
          </v:group>
        </w:pict>
      </w:r>
      <w:r>
        <w:rPr/>
        <w:pict>
          <v:group style="position:absolute;margin-left:90.139999pt;margin-top:-206.638245pt;width:433.2pt;height:5.05pt;mso-position-horizontal-relative:page;mso-position-vertical-relative:paragraph;z-index:-1424944" coordorigin="1803,-4133" coordsize="8664,101">
            <v:shape style="position:absolute;left:1803;top:-4133;width:4341;height:101" type="#_x0000_t75" stroked="false">
              <v:imagedata r:id="rId33" o:title=""/>
            </v:shape>
            <v:shape style="position:absolute;left:6132;top:-4037;width:2169;height:5" type="#_x0000_t75" stroked="false">
              <v:imagedata r:id="rId34" o:title=""/>
            </v:shape>
            <v:shape style="position:absolute;left:8298;top:-4037;width:2168;height:5" type="#_x0000_t75" stroked="false">
              <v:imagedata r:id="rId32" o:title=""/>
            </v:shape>
            <w10:wrap type="none"/>
          </v:group>
        </w:pict>
      </w:r>
      <w:r>
        <w:rPr/>
        <w:pict>
          <v:group style="position:absolute;margin-left:90.139999pt;margin-top:-192.478256pt;width:433.2pt;height:5.1pt;mso-position-horizontal-relative:page;mso-position-vertical-relative:paragraph;z-index:-1424920" coordorigin="1803,-3850" coordsize="8664,102">
            <v:shape style="position:absolute;left:1803;top:-3850;width:3191;height:102" type="#_x0000_t75" stroked="false">
              <v:imagedata r:id="rId29" o:title=""/>
            </v:shape>
            <v:shape style="position:absolute;left:4982;top:-3754;width:1157;height:6" type="#_x0000_t75" stroked="false">
              <v:imagedata r:id="rId30" o:title=""/>
            </v:shape>
            <v:shape style="position:absolute;left:6132;top:-3754;width:2174;height:6" type="#_x0000_t75" stroked="false">
              <v:imagedata r:id="rId31" o:title=""/>
            </v:shape>
            <v:shape style="position:absolute;left:8298;top:-3752;width:2168;height:5" type="#_x0000_t75" stroked="false">
              <v:imagedata r:id="rId32" o:title=""/>
            </v:shape>
            <w10:wrap type="none"/>
          </v:group>
        </w:pict>
      </w:r>
      <w:r>
        <w:rPr/>
        <w:pict>
          <v:group style="position:absolute;margin-left:90.139999pt;margin-top:-178.258255pt;width:433.2pt;height:5.1pt;mso-position-horizontal-relative:page;mso-position-vertical-relative:paragraph;z-index:-1424896" coordorigin="1803,-3565" coordsize="8664,102">
            <v:shape style="position:absolute;left:1803;top:-3565;width:3191;height:102" type="#_x0000_t75" stroked="false">
              <v:imagedata r:id="rId29" o:title=""/>
            </v:shape>
            <v:shape style="position:absolute;left:4982;top:-3469;width:1157;height:6" type="#_x0000_t75" stroked="false">
              <v:imagedata r:id="rId30" o:title=""/>
            </v:shape>
            <v:shape style="position:absolute;left:6132;top:-3469;width:2174;height:6" type="#_x0000_t75" stroked="false">
              <v:imagedata r:id="rId31" o:title=""/>
            </v:shape>
            <v:shape style="position:absolute;left:8298;top:-3468;width:2168;height:5" type="#_x0000_t75" stroked="false">
              <v:imagedata r:id="rId32" o:title=""/>
            </v:shape>
            <w10:wrap type="none"/>
          </v:group>
        </w:pict>
      </w:r>
      <w:r>
        <w:rPr/>
        <w:pict>
          <v:group style="position:absolute;margin-left:90.139999pt;margin-top:-164.038315pt;width:433.2pt;height:5.05pt;mso-position-horizontal-relative:page;mso-position-vertical-relative:paragraph;z-index:-1424872" coordorigin="1803,-3281" coordsize="8664,101">
            <v:shape style="position:absolute;left:1803;top:-3281;width:4341;height:101" type="#_x0000_t75" stroked="false">
              <v:imagedata r:id="rId33" o:title=""/>
            </v:shape>
            <v:shape style="position:absolute;left:6132;top:-3185;width:2169;height:5" type="#_x0000_t75" stroked="false">
              <v:imagedata r:id="rId34" o:title=""/>
            </v:shape>
            <v:shape style="position:absolute;left:8298;top:-3185;width:2168;height:5" type="#_x0000_t75" stroked="false">
              <v:imagedata r:id="rId32" o:title=""/>
            </v:shape>
            <w10:wrap type="none"/>
          </v:group>
        </w:pict>
      </w:r>
      <w:r>
        <w:rPr/>
        <w:pict>
          <v:group style="position:absolute;margin-left:90.139999pt;margin-top:-149.87825pt;width:433.2pt;height:5.1pt;mso-position-horizontal-relative:page;mso-position-vertical-relative:paragraph;z-index:-1424848" coordorigin="1803,-2998" coordsize="8664,102">
            <v:shape style="position:absolute;left:1803;top:-2998;width:3191;height:102" type="#_x0000_t75" stroked="false">
              <v:imagedata r:id="rId35" o:title=""/>
            </v:shape>
            <v:shape style="position:absolute;left:4982;top:-2902;width:1157;height:6" type="#_x0000_t75" stroked="false">
              <v:imagedata r:id="rId30" o:title=""/>
            </v:shape>
            <v:shape style="position:absolute;left:6132;top:-2902;width:2174;height:6" type="#_x0000_t75" stroked="false">
              <v:imagedata r:id="rId31" o:title=""/>
            </v:shape>
            <v:shape style="position:absolute;left:8298;top:-2900;width:2168;height:5" type="#_x0000_t75" stroked="false">
              <v:imagedata r:id="rId32" o:title=""/>
            </v:shape>
            <w10:wrap type="none"/>
          </v:group>
        </w:pict>
      </w:r>
      <w:r>
        <w:rPr/>
        <w:pict>
          <v:group style="position:absolute;margin-left:90.139999pt;margin-top:-135.658249pt;width:433.2pt;height:5.1pt;mso-position-horizontal-relative:page;mso-position-vertical-relative:paragraph;z-index:-1424824" coordorigin="1803,-2713" coordsize="8664,102">
            <v:shape style="position:absolute;left:1803;top:-2713;width:3191;height:102" type="#_x0000_t75" stroked="false">
              <v:imagedata r:id="rId35" o:title=""/>
            </v:shape>
            <v:shape style="position:absolute;left:4982;top:-2617;width:1157;height:6" type="#_x0000_t75" stroked="false">
              <v:imagedata r:id="rId30" o:title=""/>
            </v:shape>
            <v:shape style="position:absolute;left:6132;top:-2617;width:2174;height:6" type="#_x0000_t75" stroked="false">
              <v:imagedata r:id="rId31" o:title=""/>
            </v:shape>
            <v:shape style="position:absolute;left:8298;top:-2616;width:2168;height:5" type="#_x0000_t75" stroked="false">
              <v:imagedata r:id="rId32" o:title=""/>
            </v:shape>
            <w10:wrap type="none"/>
          </v:group>
        </w:pict>
      </w:r>
      <w:r>
        <w:rPr/>
        <w:pict>
          <v:group style="position:absolute;margin-left:90.139999pt;margin-top:-121.438248pt;width:433.2pt;height:5.05pt;mso-position-horizontal-relative:page;mso-position-vertical-relative:paragraph;z-index:-1424800" coordorigin="1803,-2429" coordsize="8664,101">
            <v:shape style="position:absolute;left:1803;top:-2429;width:4341;height:101" type="#_x0000_t75" stroked="false">
              <v:imagedata r:id="rId36" o:title=""/>
            </v:shape>
            <v:shape style="position:absolute;left:6132;top:-2333;width:2169;height:5" type="#_x0000_t75" stroked="false">
              <v:imagedata r:id="rId34" o:title=""/>
            </v:shape>
            <v:shape style="position:absolute;left:8298;top:-2333;width:2168;height:5" type="#_x0000_t75" stroked="false">
              <v:imagedata r:id="rId32" o:title=""/>
            </v:shape>
            <w10:wrap type="none"/>
          </v:group>
        </w:pict>
      </w:r>
      <w:r>
        <w:rPr/>
        <w:pict>
          <v:group style="position:absolute;margin-left:90.139999pt;margin-top:-107.278259pt;width:433.2pt;height:5.1pt;mso-position-horizontal-relative:page;mso-position-vertical-relative:paragraph;z-index:-1424776" coordorigin="1803,-2146" coordsize="8664,102">
            <v:shape style="position:absolute;left:1803;top:-2146;width:3191;height:102" type="#_x0000_t75" stroked="false">
              <v:imagedata r:id="rId29" o:title=""/>
            </v:shape>
            <v:shape style="position:absolute;left:4982;top:-2050;width:1157;height:6" type="#_x0000_t75" stroked="false">
              <v:imagedata r:id="rId30" o:title=""/>
            </v:shape>
            <v:shape style="position:absolute;left:6132;top:-2050;width:2174;height:6" type="#_x0000_t75" stroked="false">
              <v:imagedata r:id="rId31" o:title=""/>
            </v:shape>
            <v:shape style="position:absolute;left:8298;top:-2048;width:2168;height:5" type="#_x0000_t75" stroked="false">
              <v:imagedata r:id="rId32" o:title=""/>
            </v:shape>
            <w10:wrap type="none"/>
          </v:group>
        </w:pict>
      </w:r>
      <w:r>
        <w:rPr/>
        <w:pict>
          <v:group style="position:absolute;margin-left:90.139999pt;margin-top:-93.058258pt;width:433.2pt;height:5.1pt;mso-position-horizontal-relative:page;mso-position-vertical-relative:paragraph;z-index:-1424752" coordorigin="1803,-1861" coordsize="8664,102">
            <v:shape style="position:absolute;left:1803;top:-1861;width:3191;height:102" type="#_x0000_t75" stroked="false">
              <v:imagedata r:id="rId29" o:title=""/>
            </v:shape>
            <v:shape style="position:absolute;left:4982;top:-1765;width:1157;height:6" type="#_x0000_t75" stroked="false">
              <v:imagedata r:id="rId30" o:title=""/>
            </v:shape>
            <v:shape style="position:absolute;left:6132;top:-1765;width:2174;height:6" type="#_x0000_t75" stroked="false">
              <v:imagedata r:id="rId31" o:title=""/>
            </v:shape>
            <v:shape style="position:absolute;left:8298;top:-1764;width:2168;height:5" type="#_x0000_t75" stroked="false">
              <v:imagedata r:id="rId32" o:title=""/>
            </v:shape>
            <w10:wrap type="none"/>
          </v:group>
        </w:pict>
      </w:r>
      <w:r>
        <w:rPr/>
        <w:pict>
          <v:group style="position:absolute;margin-left:90.139999pt;margin-top:-78.838257pt;width:433.2pt;height:5.05pt;mso-position-horizontal-relative:page;mso-position-vertical-relative:paragraph;z-index:-1424728" coordorigin="1803,-1577" coordsize="8664,101">
            <v:shape style="position:absolute;left:1803;top:-1577;width:4341;height:101" type="#_x0000_t75" stroked="false">
              <v:imagedata r:id="rId33" o:title=""/>
            </v:shape>
            <v:shape style="position:absolute;left:6132;top:-1481;width:2169;height:5" type="#_x0000_t75" stroked="false">
              <v:imagedata r:id="rId34" o:title=""/>
            </v:shape>
            <v:shape style="position:absolute;left:8298;top:-1481;width:2168;height:5" type="#_x0000_t75" stroked="false">
              <v:imagedata r:id="rId32" o:title=""/>
            </v:shape>
            <w10:wrap type="none"/>
          </v:group>
        </w:pict>
      </w:r>
      <w:r>
        <w:rPr/>
        <w:pict>
          <v:group style="position:absolute;margin-left:90.139999pt;margin-top:-64.678314pt;width:433.2pt;height:5.1pt;mso-position-horizontal-relative:page;mso-position-vertical-relative:paragraph;z-index:-1424704" coordorigin="1803,-1294" coordsize="8664,102">
            <v:shape style="position:absolute;left:1803;top:-1294;width:3191;height:102" type="#_x0000_t75" stroked="false">
              <v:imagedata r:id="rId35" o:title=""/>
            </v:shape>
            <v:shape style="position:absolute;left:4982;top:-1198;width:1157;height:6" type="#_x0000_t75" stroked="false">
              <v:imagedata r:id="rId30" o:title=""/>
            </v:shape>
            <v:shape style="position:absolute;left:6132;top:-1198;width:2174;height:6" type="#_x0000_t75" stroked="false">
              <v:imagedata r:id="rId31" o:title=""/>
            </v:shape>
            <v:shape style="position:absolute;left:8298;top:-1196;width:2168;height:5" type="#_x0000_t75" stroked="false">
              <v:imagedata r:id="rId32" o:title=""/>
            </v:shape>
            <w10:wrap type="none"/>
          </v:group>
        </w:pict>
      </w:r>
      <w:r>
        <w:rPr/>
        <w:pict>
          <v:group style="position:absolute;margin-left:90.139999pt;margin-top:-50.458256pt;width:433.2pt;height:5.1pt;mso-position-horizontal-relative:page;mso-position-vertical-relative:paragraph;z-index:-1424680" coordorigin="1803,-1009" coordsize="8664,102">
            <v:shape style="position:absolute;left:1803;top:-1009;width:3191;height:102" type="#_x0000_t75" stroked="false">
              <v:imagedata r:id="rId35" o:title=""/>
            </v:shape>
            <v:shape style="position:absolute;left:4982;top:-913;width:1157;height:6" type="#_x0000_t75" stroked="false">
              <v:imagedata r:id="rId30" o:title=""/>
            </v:shape>
            <v:shape style="position:absolute;left:6132;top:-913;width:2174;height:6" type="#_x0000_t75" stroked="false">
              <v:imagedata r:id="rId31" o:title=""/>
            </v:shape>
            <v:shape style="position:absolute;left:8298;top:-912;width:2168;height:5" type="#_x0000_t75" stroked="false">
              <v:imagedata r:id="rId32" o:title=""/>
            </v:shape>
            <w10:wrap type="none"/>
          </v:group>
        </w:pict>
      </w:r>
      <w:r>
        <w:rPr/>
        <w:pict>
          <v:group style="position:absolute;margin-left:90.139999pt;margin-top:-36.238316pt;width:433.2pt;height:5.05pt;mso-position-horizontal-relative:page;mso-position-vertical-relative:paragraph;z-index:-1424656" coordorigin="1803,-725" coordsize="8664,101">
            <v:shape style="position:absolute;left:1803;top:-725;width:4341;height:101" type="#_x0000_t75" stroked="false">
              <v:imagedata r:id="rId36" o:title=""/>
            </v:shape>
            <v:shape style="position:absolute;left:6132;top:-629;width:2169;height:5" type="#_x0000_t75" stroked="false">
              <v:imagedata r:id="rId34" o:title=""/>
            </v:shape>
            <v:shape style="position:absolute;left:8298;top:-629;width:2168;height:5" type="#_x0000_t75" stroked="false">
              <v:imagedata r:id="rId32" o:title=""/>
            </v:shape>
            <w10:wrap type="none"/>
          </v:group>
        </w:pict>
      </w:r>
      <w:r>
        <w:rPr/>
        <w:pict>
          <v:group style="position:absolute;margin-left:90.139999pt;margin-top:-22.078251pt;width:433.2pt;height:5.1pt;mso-position-horizontal-relative:page;mso-position-vertical-relative:paragraph;z-index:-1424632" coordorigin="1803,-442" coordsize="8664,102">
            <v:shape style="position:absolute;left:1803;top:-442;width:3191;height:102" type="#_x0000_t75" stroked="false">
              <v:imagedata r:id="rId35" o:title=""/>
            </v:shape>
            <v:shape style="position:absolute;left:4982;top:-346;width:1157;height:6" type="#_x0000_t75" stroked="false">
              <v:imagedata r:id="rId30" o:title=""/>
            </v:shape>
            <v:shape style="position:absolute;left:6132;top:-346;width:2174;height:6" type="#_x0000_t75" stroked="false">
              <v:imagedata r:id="rId31" o:title=""/>
            </v:shape>
            <v:shape style="position:absolute;left:8298;top:-344;width:2168;height:5" type="#_x0000_t75" stroked="false">
              <v:imagedata r:id="rId32" o:title=""/>
            </v:shape>
            <w10:wrap type="none"/>
          </v:group>
        </w:pict>
      </w:r>
      <w:r>
        <w:rPr/>
        <w:pict>
          <v:shape style="position:absolute;margin-left:415.02002pt;margin-top:-3.058276pt;width:.240031pt;height:.12pt;mso-position-horizontal-relative:page;mso-position-vertical-relative:paragraph;z-index:-1424608" type="#_x0000_t75" stroked="false">
            <v:imagedata r:id="rId39" o:title=""/>
          </v:shape>
        </w:pict>
      </w:r>
      <w:r>
        <w:rPr>
          <w:rFonts w:ascii="宋体" w:hAnsi="宋体" w:cs="宋体" w:eastAsia="宋体" w:hint="default"/>
          <w:b/>
          <w:bCs/>
          <w:w w:val="95"/>
          <w:sz w:val="18"/>
          <w:szCs w:val="18"/>
        </w:rPr>
        <w:t>公司法定代表人：郑海涛</w:t>
        <w:tab/>
        <w:t>主管会计工作负责人：孙鹏程</w:t>
        <w:tab/>
      </w:r>
      <w:r>
        <w:rPr>
          <w:rFonts w:ascii="宋体" w:hAnsi="宋体" w:cs="宋体" w:eastAsia="宋体" w:hint="default"/>
          <w:b/>
          <w:bCs/>
          <w:sz w:val="18"/>
          <w:szCs w:val="18"/>
        </w:rPr>
        <w:t>会计机构负责人：林进</w:t>
      </w:r>
      <w:r>
        <w:rPr>
          <w:rFonts w:ascii="宋体" w:hAnsi="宋体" w:cs="宋体" w:eastAsia="宋体" w:hint="default"/>
          <w:sz w:val="18"/>
          <w:szCs w:val="18"/>
        </w:rPr>
      </w:r>
    </w:p>
    <w:p>
      <w:pPr>
        <w:spacing w:after="0"/>
        <w:jc w:val="center"/>
        <w:rPr>
          <w:rFonts w:ascii="宋体" w:hAnsi="宋体" w:cs="宋体" w:eastAsia="宋体" w:hint="default"/>
          <w:sz w:val="18"/>
          <w:szCs w:val="18"/>
        </w:rPr>
        <w:sectPr>
          <w:pgSz w:w="11910" w:h="16840"/>
          <w:pgMar w:header="0" w:footer="1226" w:top="780" w:bottom="1420" w:left="1660" w:right="1300"/>
        </w:sectPr>
      </w:pPr>
    </w:p>
    <w:p>
      <w:pPr>
        <w:tabs>
          <w:tab w:pos="7141" w:val="left" w:leader="none"/>
        </w:tabs>
        <w:spacing w:before="23"/>
        <w:ind w:left="392" w:right="0" w:firstLine="0"/>
        <w:jc w:val="left"/>
        <w:rPr>
          <w:rFonts w:ascii="宋体" w:hAnsi="宋体" w:cs="宋体" w:eastAsia="宋体" w:hint="default"/>
          <w:sz w:val="18"/>
          <w:szCs w:val="18"/>
        </w:rPr>
      </w:pPr>
      <w:r>
        <w:rPr>
          <w:rFonts w:ascii="宋体" w:hAnsi="宋体" w:cs="宋体" w:eastAsia="宋体" w:hint="default"/>
          <w:spacing w:val="-1"/>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36.9pt;height:.75pt;mso-position-horizontal-relative:char;mso-position-vertical-relative:line" coordorigin="0,0" coordsize="8738,15">
            <v:group style="position:absolute;left:7;top:7;width:8724;height:2" coordorigin="7,7" coordsize="8724,2">
              <v:shape style="position:absolute;left:7;top:7;width:8724;height:2" coordorigin="7,7" coordsize="8724,0" path="m7,7l8731,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7"/>
          <w:szCs w:val="17"/>
        </w:rPr>
      </w:pPr>
    </w:p>
    <w:p>
      <w:pPr>
        <w:pStyle w:val="Heading2"/>
        <w:spacing w:line="240" w:lineRule="auto"/>
        <w:ind w:left="166" w:right="166"/>
        <w:jc w:val="center"/>
        <w:rPr>
          <w:b w:val="0"/>
          <w:bCs w:val="0"/>
        </w:rPr>
      </w:pPr>
      <w:r>
        <w:rPr/>
        <w:t>合并资产负债表（续）</w:t>
      </w:r>
      <w:r>
        <w:rPr>
          <w:b w:val="0"/>
          <w:bCs w:val="0"/>
        </w:rPr>
      </w:r>
    </w:p>
    <w:p>
      <w:pPr>
        <w:spacing w:before="250"/>
        <w:ind w:left="168" w:right="166" w:firstLine="0"/>
        <w:jc w:val="center"/>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tabs>
          <w:tab w:pos="7228" w:val="left" w:leader="none"/>
        </w:tabs>
        <w:spacing w:before="38"/>
        <w:ind w:left="0" w:right="166" w:firstLine="0"/>
        <w:jc w:val="center"/>
        <w:rPr>
          <w:rFonts w:ascii="宋体" w:hAnsi="宋体" w:cs="宋体" w:eastAsia="宋体" w:hint="default"/>
          <w:sz w:val="18"/>
          <w:szCs w:val="18"/>
        </w:rPr>
      </w:pPr>
      <w:r>
        <w:rPr/>
        <w:pict>
          <v:shape style="position:absolute;margin-left:247.779999pt;margin-top:19.191626pt;width:.479771pt;height:.12pt;mso-position-horizontal-relative:page;mso-position-vertical-relative:paragraph;z-index:3592" type="#_x0000_t75" stroked="false">
            <v:imagedata r:id="rId40" o:title=""/>
          </v:shape>
        </w:pict>
      </w:r>
      <w:r>
        <w:rPr/>
        <w:pict>
          <v:shape style="position:absolute;margin-left:316.720001pt;margin-top:19.191626pt;width:.479786pt;height:.12pt;mso-position-horizontal-relative:page;mso-position-vertical-relative:paragraph;z-index:3616" type="#_x0000_t75" stroked="false">
            <v:imagedata r:id="rId40" o:title=""/>
          </v:shape>
        </w:pict>
      </w:r>
      <w:r>
        <w:rPr/>
        <w:pict>
          <v:shape style="position:absolute;margin-left:415.259979pt;margin-top:19.191626pt;width:.479756pt;height:.12pt;mso-position-horizontal-relative:page;mso-position-vertical-relative:paragraph;z-index:3640" type="#_x0000_t75" stroked="false">
            <v:imagedata r:id="rId40" o:title=""/>
          </v:shape>
        </w:pict>
      </w:r>
      <w:r>
        <w:rPr/>
        <w:pict>
          <v:group style="position:absolute;margin-left:90.139999pt;margin-top:28.451651pt;width:433.2pt;height:.5pt;mso-position-horizontal-relative:page;mso-position-vertical-relative:paragraph;z-index:-1424488" coordorigin="1803,569" coordsize="8664,10">
            <v:shape style="position:absolute;left:1803;top:569;width:3153;height:10" type="#_x0000_t75" stroked="false">
              <v:imagedata r:id="rId41" o:title=""/>
            </v:shape>
            <v:shape style="position:absolute;left:4951;top:569;width:3354;height:10" type="#_x0000_t75" stroked="false">
              <v:imagedata r:id="rId42" o:title=""/>
            </v:shape>
            <v:shape style="position:absolute;left:8300;top:569;width:2166;height:10" type="#_x0000_t75" stroked="false">
              <v:imagedata r:id="rId43" o:title=""/>
            </v:shape>
            <w10:wrap type="none"/>
          </v:group>
        </w:pict>
      </w:r>
      <w:r>
        <w:rPr/>
        <w:pict>
          <v:group style="position:absolute;margin-left:90.139999pt;margin-top:39.79171pt;width:433.2pt;height:.5pt;mso-position-horizontal-relative:page;mso-position-vertical-relative:paragraph;z-index:-1424464" coordorigin="1803,796" coordsize="8664,10">
            <v:shape style="position:absolute;left:1803;top:796;width:3153;height:10" type="#_x0000_t75" stroked="false">
              <v:imagedata r:id="rId41" o:title=""/>
            </v:shape>
            <v:shape style="position:absolute;left:4951;top:796;width:3354;height:10" type="#_x0000_t75" stroked="false">
              <v:imagedata r:id="rId42" o:title=""/>
            </v:shape>
            <v:shape style="position:absolute;left:8300;top:796;width:2166;height:10" type="#_x0000_t75" stroked="false">
              <v:imagedata r:id="rId43" o:title=""/>
            </v:shape>
            <w10:wrap type="none"/>
          </v:group>
        </w:pict>
      </w:r>
      <w:r>
        <w:rPr/>
        <w:pict>
          <v:group style="position:absolute;margin-left:90.139999pt;margin-top:51.131706pt;width:433.2pt;height:.5pt;mso-position-horizontal-relative:page;mso-position-vertical-relative:paragraph;z-index:-1424440" coordorigin="1803,1023" coordsize="8664,10">
            <v:shape style="position:absolute;left:1803;top:1023;width:3153;height:10" type="#_x0000_t75" stroked="false">
              <v:imagedata r:id="rId41" o:title=""/>
            </v:shape>
            <v:shape style="position:absolute;left:4951;top:1023;width:3354;height:10" type="#_x0000_t75" stroked="false">
              <v:imagedata r:id="rId44" o:title=""/>
            </v:shape>
            <v:shape style="position:absolute;left:8300;top:1023;width:2166;height:10" type="#_x0000_t75" stroked="false">
              <v:imagedata r:id="rId45" o:title=""/>
            </v:shape>
            <w10:wrap type="none"/>
          </v:group>
        </w:pict>
      </w:r>
      <w:r>
        <w:rPr/>
        <w:pict>
          <v:group style="position:absolute;margin-left:90.139999pt;margin-top:62.471718pt;width:433.2pt;height:.5pt;mso-position-horizontal-relative:page;mso-position-vertical-relative:paragraph;z-index:-1424416" coordorigin="1803,1249" coordsize="8664,10">
            <v:shape style="position:absolute;left:1803;top:1249;width:3153;height:10" type="#_x0000_t75" stroked="false">
              <v:imagedata r:id="rId41" o:title=""/>
            </v:shape>
            <v:shape style="position:absolute;left:4951;top:1249;width:3354;height:10" type="#_x0000_t75" stroked="false">
              <v:imagedata r:id="rId42" o:title=""/>
            </v:shape>
            <v:shape style="position:absolute;left:8300;top:1249;width:2166;height:10" type="#_x0000_t75" stroked="false">
              <v:imagedata r:id="rId43" o:title=""/>
            </v:shape>
            <w10:wrap type="none"/>
          </v:group>
        </w:pict>
      </w:r>
      <w:r>
        <w:rPr/>
        <w:pict>
          <v:group style="position:absolute;margin-left:90.139999pt;margin-top:73.811714pt;width:433.2pt;height:.5pt;mso-position-horizontal-relative:page;mso-position-vertical-relative:paragraph;z-index:-1424392" coordorigin="1803,1476" coordsize="8664,10">
            <v:shape style="position:absolute;left:1803;top:1476;width:3153;height:10" type="#_x0000_t75" stroked="false">
              <v:imagedata r:id="rId41" o:title=""/>
            </v:shape>
            <v:shape style="position:absolute;left:4951;top:1476;width:3354;height:10" type="#_x0000_t75" stroked="false">
              <v:imagedata r:id="rId42" o:title=""/>
            </v:shape>
            <v:shape style="position:absolute;left:8300;top:1476;width:2166;height:10" type="#_x0000_t75" stroked="false">
              <v:imagedata r:id="rId43" o:title=""/>
            </v:shape>
            <w10:wrap type="none"/>
          </v:group>
        </w:pict>
      </w:r>
      <w:r>
        <w:rPr/>
        <w:pict>
          <v:group style="position:absolute;margin-left:90.139999pt;margin-top:85.151711pt;width:433.2pt;height:.5pt;mso-position-horizontal-relative:page;mso-position-vertical-relative:paragraph;z-index:-1424368" coordorigin="1803,1703" coordsize="8664,10">
            <v:shape style="position:absolute;left:1803;top:1703;width:3153;height:10" type="#_x0000_t75" stroked="false">
              <v:imagedata r:id="rId41" o:title=""/>
            </v:shape>
            <v:shape style="position:absolute;left:4951;top:1703;width:3354;height:10" type="#_x0000_t75" stroked="false">
              <v:imagedata r:id="rId42" o:title=""/>
            </v:shape>
            <v:shape style="position:absolute;left:8300;top:1703;width:2166;height:10" type="#_x0000_t75" stroked="false">
              <v:imagedata r:id="rId43" o:title=""/>
            </v:shape>
            <w10:wrap type="none"/>
          </v:group>
        </w:pict>
      </w:r>
      <w:r>
        <w:rPr/>
        <w:pict>
          <v:group style="position:absolute;margin-left:90.139999pt;margin-top:96.551704pt;width:433.2pt;height:.5pt;mso-position-horizontal-relative:page;mso-position-vertical-relative:paragraph;z-index:-1424344" coordorigin="1803,1931" coordsize="8664,10">
            <v:shape style="position:absolute;left:1803;top:1931;width:3153;height:10" type="#_x0000_t75" stroked="false">
              <v:imagedata r:id="rId41" o:title=""/>
            </v:shape>
            <v:shape style="position:absolute;left:4951;top:1931;width:3354;height:10" type="#_x0000_t75" stroked="false">
              <v:imagedata r:id="rId44" o:title=""/>
            </v:shape>
            <v:shape style="position:absolute;left:8300;top:1931;width:2166;height:10" type="#_x0000_t75" stroked="false">
              <v:imagedata r:id="rId45" o:title=""/>
            </v:shape>
            <w10:wrap type="none"/>
          </v:group>
        </w:pict>
      </w:r>
      <w:r>
        <w:rPr/>
        <w:pict>
          <v:group style="position:absolute;margin-left:90.139999pt;margin-top:107.891716pt;width:433.2pt;height:.5pt;mso-position-horizontal-relative:page;mso-position-vertical-relative:paragraph;z-index:-1424320" coordorigin="1803,2158" coordsize="8664,10">
            <v:shape style="position:absolute;left:1803;top:2158;width:3153;height:10" type="#_x0000_t75" stroked="false">
              <v:imagedata r:id="rId41" o:title=""/>
            </v:shape>
            <v:shape style="position:absolute;left:4951;top:2158;width:3354;height:10" type="#_x0000_t75" stroked="false">
              <v:imagedata r:id="rId42" o:title=""/>
            </v:shape>
            <v:shape style="position:absolute;left:8300;top:2158;width:2166;height:10" type="#_x0000_t75" stroked="false">
              <v:imagedata r:id="rId43" o:title=""/>
            </v:shape>
            <w10:wrap type="none"/>
          </v:group>
        </w:pict>
      </w:r>
      <w:r>
        <w:rPr/>
        <w:pict>
          <v:group style="position:absolute;margin-left:90.139999pt;margin-top:119.231712pt;width:433.2pt;height:.5pt;mso-position-horizontal-relative:page;mso-position-vertical-relative:paragraph;z-index:-1424296" coordorigin="1803,2385" coordsize="8664,10">
            <v:shape style="position:absolute;left:1803;top:2385;width:3153;height:10" type="#_x0000_t75" stroked="false">
              <v:imagedata r:id="rId41" o:title=""/>
            </v:shape>
            <v:shape style="position:absolute;left:4951;top:2385;width:3354;height:10" type="#_x0000_t75" stroked="false">
              <v:imagedata r:id="rId42" o:title=""/>
            </v:shape>
            <v:shape style="position:absolute;left:8300;top:2385;width:2166;height:10" type="#_x0000_t75" stroked="false">
              <v:imagedata r:id="rId43" o:title=""/>
            </v:shape>
            <w10:wrap type="none"/>
          </v:group>
        </w:pict>
      </w:r>
      <w:r>
        <w:rPr/>
        <w:pict>
          <v:group style="position:absolute;margin-left:90.139999pt;margin-top:130.57164pt;width:433.2pt;height:.5pt;mso-position-horizontal-relative:page;mso-position-vertical-relative:paragraph;z-index:-1424272" coordorigin="1803,2611" coordsize="8664,10">
            <v:shape style="position:absolute;left:1803;top:2611;width:3153;height:10" type="#_x0000_t75" stroked="false">
              <v:imagedata r:id="rId41" o:title=""/>
            </v:shape>
            <v:shape style="position:absolute;left:4951;top:2611;width:3354;height:10" type="#_x0000_t75" stroked="false">
              <v:imagedata r:id="rId42" o:title=""/>
            </v:shape>
            <v:shape style="position:absolute;left:8300;top:2611;width:2166;height:10" type="#_x0000_t75" stroked="false">
              <v:imagedata r:id="rId43" o:title=""/>
            </v:shape>
            <w10:wrap type="none"/>
          </v:group>
        </w:pict>
      </w:r>
      <w:r>
        <w:rPr/>
        <w:pict>
          <v:group style="position:absolute;margin-left:90.139999pt;margin-top:141.911697pt;width:433.2pt;height:.5pt;mso-position-horizontal-relative:page;mso-position-vertical-relative:paragraph;z-index:-1424248" coordorigin="1803,2838" coordsize="8664,10">
            <v:shape style="position:absolute;left:1803;top:2838;width:3153;height:10" type="#_x0000_t75" stroked="false">
              <v:imagedata r:id="rId41" o:title=""/>
            </v:shape>
            <v:shape style="position:absolute;left:4951;top:2838;width:3354;height:10" type="#_x0000_t75" stroked="false">
              <v:imagedata r:id="rId44" o:title=""/>
            </v:shape>
            <v:shape style="position:absolute;left:8300;top:2838;width:2166;height:10" type="#_x0000_t75" stroked="false">
              <v:imagedata r:id="rId45" o:title=""/>
            </v:shape>
            <w10:wrap type="none"/>
          </v:group>
        </w:pict>
      </w:r>
      <w:r>
        <w:rPr/>
        <w:pict>
          <v:group style="position:absolute;margin-left:90.139999pt;margin-top:153.251709pt;width:433.2pt;height:.5pt;mso-position-horizontal-relative:page;mso-position-vertical-relative:paragraph;z-index:-1424224" coordorigin="1803,3065" coordsize="8664,10">
            <v:shape style="position:absolute;left:1803;top:3065;width:3153;height:10" type="#_x0000_t75" stroked="false">
              <v:imagedata r:id="rId41" o:title=""/>
            </v:shape>
            <v:shape style="position:absolute;left:4951;top:3065;width:3354;height:10" type="#_x0000_t75" stroked="false">
              <v:imagedata r:id="rId42" o:title=""/>
            </v:shape>
            <v:shape style="position:absolute;left:8300;top:3065;width:2166;height:10" type="#_x0000_t75" stroked="false">
              <v:imagedata r:id="rId43" o:title=""/>
            </v:shape>
            <w10:wrap type="none"/>
          </v:group>
        </w:pict>
      </w:r>
      <w:r>
        <w:rPr/>
        <w:pict>
          <v:group style="position:absolute;margin-left:90.139999pt;margin-top:164.651703pt;width:433.2pt;height:.5pt;mso-position-horizontal-relative:page;mso-position-vertical-relative:paragraph;z-index:-1424200" coordorigin="1803,3293" coordsize="8664,10">
            <v:shape style="position:absolute;left:1803;top:3293;width:3153;height:10" type="#_x0000_t75" stroked="false">
              <v:imagedata r:id="rId41" o:title=""/>
            </v:shape>
            <v:shape style="position:absolute;left:4951;top:3293;width:3354;height:10" type="#_x0000_t75" stroked="false">
              <v:imagedata r:id="rId42" o:title=""/>
            </v:shape>
            <v:shape style="position:absolute;left:8300;top:3293;width:2166;height:10" type="#_x0000_t75" stroked="false">
              <v:imagedata r:id="rId43" o:title=""/>
            </v:shape>
            <w10:wrap type="none"/>
          </v:group>
        </w:pict>
      </w:r>
      <w:r>
        <w:rPr/>
        <w:pict>
          <v:group style="position:absolute;margin-left:90.139999pt;margin-top:175.991638pt;width:433.2pt;height:.5pt;mso-position-horizontal-relative:page;mso-position-vertical-relative:paragraph;z-index:-1424176" coordorigin="1803,3520" coordsize="8664,10">
            <v:shape style="position:absolute;left:1803;top:3520;width:3153;height:10" type="#_x0000_t75" stroked="false">
              <v:imagedata r:id="rId41" o:title=""/>
            </v:shape>
            <v:shape style="position:absolute;left:4951;top:3520;width:3354;height:10" type="#_x0000_t75" stroked="false">
              <v:imagedata r:id="rId44" o:title=""/>
            </v:shape>
            <v:shape style="position:absolute;left:8300;top:3520;width:2166;height:10" type="#_x0000_t75" stroked="false">
              <v:imagedata r:id="rId45" o:title=""/>
            </v:shape>
            <w10:wrap type="none"/>
          </v:group>
        </w:pict>
      </w:r>
      <w:r>
        <w:rPr/>
        <w:pict>
          <v:group style="position:absolute;margin-left:90.139999pt;margin-top:187.331635pt;width:433.2pt;height:.5pt;mso-position-horizontal-relative:page;mso-position-vertical-relative:paragraph;z-index:-1424152" coordorigin="1803,3747" coordsize="8664,10">
            <v:shape style="position:absolute;left:1803;top:3747;width:3153;height:10" type="#_x0000_t75" stroked="false">
              <v:imagedata r:id="rId41" o:title=""/>
            </v:shape>
            <v:shape style="position:absolute;left:4951;top:3747;width:3354;height:10" type="#_x0000_t75" stroked="false">
              <v:imagedata r:id="rId42" o:title=""/>
            </v:shape>
            <v:shape style="position:absolute;left:8300;top:3747;width:2166;height:10" type="#_x0000_t75" stroked="false">
              <v:imagedata r:id="rId43" o:title=""/>
            </v:shape>
            <w10:wrap type="none"/>
          </v:group>
        </w:pict>
      </w:r>
      <w:r>
        <w:rPr/>
        <w:pict>
          <v:group style="position:absolute;margin-left:90.139999pt;margin-top:198.671707pt;width:433.2pt;height:.5pt;mso-position-horizontal-relative:page;mso-position-vertical-relative:paragraph;z-index:-1424128" coordorigin="1803,3973" coordsize="8664,10">
            <v:shape style="position:absolute;left:1803;top:3973;width:3153;height:10" type="#_x0000_t75" stroked="false">
              <v:imagedata r:id="rId41" o:title=""/>
            </v:shape>
            <v:shape style="position:absolute;left:4951;top:3973;width:3354;height:10" type="#_x0000_t75" stroked="false">
              <v:imagedata r:id="rId42" o:title=""/>
            </v:shape>
            <v:shape style="position:absolute;left:8300;top:3973;width:2166;height:10" type="#_x0000_t75" stroked="false">
              <v:imagedata r:id="rId43" o:title=""/>
            </v:shape>
            <w10:wrap type="none"/>
          </v:group>
        </w:pict>
      </w:r>
      <w:r>
        <w:rPr/>
        <w:pict>
          <v:group style="position:absolute;margin-left:90.139999pt;margin-top:210.011703pt;width:433.2pt;height:.5pt;mso-position-horizontal-relative:page;mso-position-vertical-relative:paragraph;z-index:-1424104" coordorigin="1803,4200" coordsize="8664,10">
            <v:shape style="position:absolute;left:1803;top:4200;width:3153;height:10" type="#_x0000_t75" stroked="false">
              <v:imagedata r:id="rId41" o:title=""/>
            </v:shape>
            <v:shape style="position:absolute;left:4951;top:4200;width:3354;height:10" type="#_x0000_t75" stroked="false">
              <v:imagedata r:id="rId42" o:title=""/>
            </v:shape>
            <v:shape style="position:absolute;left:8300;top:4200;width:2166;height:10" type="#_x0000_t75" stroked="false">
              <v:imagedata r:id="rId43" o:title=""/>
            </v:shape>
            <w10:wrap type="none"/>
          </v:group>
        </w:pict>
      </w:r>
      <w:r>
        <w:rPr/>
        <w:pict>
          <v:group style="position:absolute;margin-left:90.139999pt;margin-top:221.3517pt;width:433.2pt;height:.5pt;mso-position-horizontal-relative:page;mso-position-vertical-relative:paragraph;z-index:-1424080" coordorigin="1803,4427" coordsize="8664,10">
            <v:shape style="position:absolute;left:1803;top:4427;width:3153;height:10" type="#_x0000_t75" stroked="false">
              <v:imagedata r:id="rId41" o:title=""/>
            </v:shape>
            <v:shape style="position:absolute;left:4951;top:4427;width:3354;height:10" type="#_x0000_t75" stroked="false">
              <v:imagedata r:id="rId44" o:title=""/>
            </v:shape>
            <v:shape style="position:absolute;left:8300;top:4427;width:2166;height:10" type="#_x0000_t75" stroked="false">
              <v:imagedata r:id="rId45" o:title=""/>
            </v:shape>
            <w10:wrap type="none"/>
          </v:group>
        </w:pict>
      </w:r>
      <w:r>
        <w:rPr/>
        <w:pict>
          <v:group style="position:absolute;margin-left:90.139999pt;margin-top:232.751709pt;width:433.2pt;height:.5pt;mso-position-horizontal-relative:page;mso-position-vertical-relative:paragraph;z-index:-1424056" coordorigin="1803,4655" coordsize="8664,10">
            <v:shape style="position:absolute;left:1803;top:4655;width:3153;height:10" type="#_x0000_t75" stroked="false">
              <v:imagedata r:id="rId41" o:title=""/>
            </v:shape>
            <v:shape style="position:absolute;left:4951;top:4655;width:3354;height:10" type="#_x0000_t75" stroked="false">
              <v:imagedata r:id="rId42" o:title=""/>
            </v:shape>
            <v:shape style="position:absolute;left:8300;top:4655;width:2166;height:10" type="#_x0000_t75" stroked="false">
              <v:imagedata r:id="rId43" o:title=""/>
            </v:shape>
            <w10:wrap type="none"/>
          </v:group>
        </w:pict>
      </w:r>
      <w:r>
        <w:rPr/>
        <w:pict>
          <v:group style="position:absolute;margin-left:90.139999pt;margin-top:244.091705pt;width:433.2pt;height:.5pt;mso-position-horizontal-relative:page;mso-position-vertical-relative:paragraph;z-index:-1424032" coordorigin="1803,4882" coordsize="8664,10">
            <v:shape style="position:absolute;left:1803;top:4882;width:3153;height:10" type="#_x0000_t75" stroked="false">
              <v:imagedata r:id="rId41" o:title=""/>
            </v:shape>
            <v:shape style="position:absolute;left:4951;top:4882;width:3354;height:10" type="#_x0000_t75" stroked="false">
              <v:imagedata r:id="rId42" o:title=""/>
            </v:shape>
            <v:shape style="position:absolute;left:8300;top:4882;width:2166;height:10" type="#_x0000_t75" stroked="false">
              <v:imagedata r:id="rId43" o:title=""/>
            </v:shape>
            <w10:wrap type="none"/>
          </v:group>
        </w:pict>
      </w:r>
      <w:r>
        <w:rPr/>
        <w:pict>
          <v:group style="position:absolute;margin-left:90.139999pt;margin-top:255.431671pt;width:433.2pt;height:.5pt;mso-position-horizontal-relative:page;mso-position-vertical-relative:paragraph;z-index:-1424008" coordorigin="1803,5109" coordsize="8664,10">
            <v:shape style="position:absolute;left:1803;top:5109;width:3153;height:10" type="#_x0000_t75" stroked="false">
              <v:imagedata r:id="rId41" o:title=""/>
            </v:shape>
            <v:shape style="position:absolute;left:4951;top:5109;width:3354;height:10" type="#_x0000_t75" stroked="false">
              <v:imagedata r:id="rId42" o:title=""/>
            </v:shape>
            <v:shape style="position:absolute;left:8300;top:5109;width:2166;height:10" type="#_x0000_t75" stroked="false">
              <v:imagedata r:id="rId43" o:title=""/>
            </v:shape>
            <w10:wrap type="none"/>
          </v:group>
        </w:pict>
      </w:r>
      <w:r>
        <w:rPr/>
        <w:pict>
          <v:group style="position:absolute;margin-left:90.139999pt;margin-top:266.771667pt;width:433.2pt;height:.5pt;mso-position-horizontal-relative:page;mso-position-vertical-relative:paragraph;z-index:-1423984" coordorigin="1803,5335" coordsize="8664,10">
            <v:shape style="position:absolute;left:1803;top:5335;width:3153;height:10" type="#_x0000_t75" stroked="false">
              <v:imagedata r:id="rId41" o:title=""/>
            </v:shape>
            <v:shape style="position:absolute;left:4951;top:5335;width:3354;height:10" type="#_x0000_t75" stroked="false">
              <v:imagedata r:id="rId44" o:title=""/>
            </v:shape>
            <v:shape style="position:absolute;left:8300;top:5335;width:2166;height:10" type="#_x0000_t75" stroked="false">
              <v:imagedata r:id="rId45" o:title=""/>
            </v:shape>
            <w10:wrap type="none"/>
          </v:group>
        </w:pict>
      </w:r>
      <w:r>
        <w:rPr>
          <w:rFonts w:ascii="宋体" w:hAnsi="宋体" w:cs="宋体" w:eastAsia="宋体" w:hint="default"/>
          <w:b/>
          <w:bCs/>
          <w:w w:val="95"/>
          <w:sz w:val="18"/>
          <w:szCs w:val="18"/>
        </w:rPr>
        <w:t>编制单位：北京数码视讯科技股份有限公司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6"/>
        <w:rPr>
          <w:rFonts w:ascii="宋体" w:hAnsi="宋体" w:cs="宋体" w:eastAsia="宋体" w:hint="default"/>
          <w:b/>
          <w:bCs/>
          <w:sz w:val="8"/>
          <w:szCs w:val="8"/>
        </w:rPr>
      </w:pPr>
    </w:p>
    <w:tbl>
      <w:tblPr>
        <w:tblW w:w="0" w:type="auto"/>
        <w:jc w:val="left"/>
        <w:tblInd w:w="128" w:type="dxa"/>
        <w:tblLayout w:type="fixed"/>
        <w:tblCellMar>
          <w:top w:w="0" w:type="dxa"/>
          <w:left w:w="0" w:type="dxa"/>
          <w:bottom w:w="0" w:type="dxa"/>
          <w:right w:w="0" w:type="dxa"/>
        </w:tblCellMar>
        <w:tblLook w:val="01E0"/>
      </w:tblPr>
      <w:tblGrid>
        <w:gridCol w:w="3172"/>
        <w:gridCol w:w="1379"/>
        <w:gridCol w:w="1971"/>
        <w:gridCol w:w="2156"/>
      </w:tblGrid>
      <w:tr>
        <w:trPr>
          <w:trHeight w:val="200" w:hRule="exact"/>
        </w:trPr>
        <w:tc>
          <w:tcPr>
            <w:tcW w:w="3172" w:type="dxa"/>
            <w:tcBorders>
              <w:top w:val="single" w:sz="17" w:space="0" w:color="000000"/>
              <w:left w:val="nil" w:sz="6" w:space="0" w:color="auto"/>
              <w:bottom w:val="nil" w:sz="6" w:space="0" w:color="auto"/>
              <w:right w:val="single" w:sz="4" w:space="0" w:color="000000"/>
            </w:tcBorders>
          </w:tcPr>
          <w:p>
            <w:pPr>
              <w:pStyle w:val="TableParagraph"/>
              <w:spacing w:line="240" w:lineRule="auto" w:before="19"/>
              <w:ind w:left="13" w:right="0"/>
              <w:jc w:val="center"/>
              <w:rPr>
                <w:rFonts w:ascii="宋体" w:hAnsi="宋体" w:cs="宋体" w:eastAsia="宋体" w:hint="default"/>
                <w:sz w:val="13"/>
                <w:szCs w:val="13"/>
              </w:rPr>
            </w:pPr>
            <w:r>
              <w:rPr>
                <w:rFonts w:ascii="宋体" w:hAnsi="宋体" w:cs="宋体" w:eastAsia="宋体" w:hint="default"/>
                <w:b/>
                <w:bCs/>
                <w:sz w:val="13"/>
                <w:szCs w:val="13"/>
              </w:rPr>
              <w:t>负债和股东权益</w:t>
            </w:r>
            <w:r>
              <w:rPr>
                <w:rFonts w:ascii="宋体" w:hAnsi="宋体" w:cs="宋体" w:eastAsia="宋体" w:hint="default"/>
                <w:sz w:val="13"/>
                <w:szCs w:val="13"/>
              </w:rPr>
            </w:r>
          </w:p>
        </w:tc>
        <w:tc>
          <w:tcPr>
            <w:tcW w:w="1379"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19"/>
              <w:ind w:left="1" w:right="0"/>
              <w:jc w:val="center"/>
              <w:rPr>
                <w:rFonts w:ascii="宋体" w:hAnsi="宋体" w:cs="宋体" w:eastAsia="宋体" w:hint="default"/>
                <w:sz w:val="13"/>
                <w:szCs w:val="13"/>
              </w:rPr>
            </w:pPr>
            <w:r>
              <w:rPr>
                <w:rFonts w:ascii="宋体" w:hAnsi="宋体" w:cs="宋体" w:eastAsia="宋体" w:hint="default"/>
                <w:b/>
                <w:bCs/>
                <w:sz w:val="13"/>
                <w:szCs w:val="13"/>
              </w:rPr>
              <w:t>附注</w:t>
            </w:r>
            <w:r>
              <w:rPr>
                <w:rFonts w:ascii="宋体" w:hAnsi="宋体" w:cs="宋体" w:eastAsia="宋体" w:hint="default"/>
                <w:sz w:val="13"/>
                <w:szCs w:val="13"/>
              </w:rPr>
            </w:r>
          </w:p>
        </w:tc>
        <w:tc>
          <w:tcPr>
            <w:tcW w:w="1971"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19"/>
              <w:ind w:left="1" w:right="0"/>
              <w:jc w:val="center"/>
              <w:rPr>
                <w:rFonts w:ascii="宋体" w:hAnsi="宋体" w:cs="宋体" w:eastAsia="宋体" w:hint="default"/>
                <w:sz w:val="13"/>
                <w:szCs w:val="13"/>
              </w:rPr>
            </w:pPr>
            <w:r>
              <w:rPr>
                <w:rFonts w:ascii="宋体" w:hAnsi="宋体" w:cs="宋体" w:eastAsia="宋体" w:hint="default"/>
                <w:b/>
                <w:bCs/>
                <w:sz w:val="13"/>
                <w:szCs w:val="13"/>
              </w:rPr>
              <w:t>期末余额</w:t>
            </w:r>
            <w:r>
              <w:rPr>
                <w:rFonts w:ascii="宋体" w:hAnsi="宋体" w:cs="宋体" w:eastAsia="宋体" w:hint="default"/>
                <w:sz w:val="13"/>
                <w:szCs w:val="13"/>
              </w:rPr>
            </w:r>
          </w:p>
        </w:tc>
        <w:tc>
          <w:tcPr>
            <w:tcW w:w="2156" w:type="dxa"/>
            <w:tcBorders>
              <w:top w:val="single" w:sz="17" w:space="0" w:color="000000"/>
              <w:left w:val="single" w:sz="4" w:space="0" w:color="000000"/>
              <w:bottom w:val="nil" w:sz="6" w:space="0" w:color="auto"/>
              <w:right w:val="nil" w:sz="6" w:space="0" w:color="auto"/>
            </w:tcBorders>
          </w:tcPr>
          <w:p>
            <w:pPr>
              <w:pStyle w:val="TableParagraph"/>
              <w:spacing w:line="240" w:lineRule="auto" w:before="19"/>
              <w:ind w:left="1" w:right="0"/>
              <w:jc w:val="center"/>
              <w:rPr>
                <w:rFonts w:ascii="宋体" w:hAnsi="宋体" w:cs="宋体" w:eastAsia="宋体" w:hint="default"/>
                <w:sz w:val="13"/>
                <w:szCs w:val="13"/>
              </w:rPr>
            </w:pPr>
            <w:r>
              <w:rPr>
                <w:rFonts w:ascii="宋体" w:hAnsi="宋体" w:cs="宋体" w:eastAsia="宋体" w:hint="default"/>
                <w:b/>
                <w:bCs/>
                <w:sz w:val="13"/>
                <w:szCs w:val="13"/>
              </w:rPr>
              <w:t>期初余额</w:t>
            </w:r>
            <w:r>
              <w:rPr>
                <w:rFonts w:ascii="宋体" w:hAnsi="宋体" w:cs="宋体" w:eastAsia="宋体" w:hint="default"/>
                <w:sz w:val="13"/>
                <w:szCs w:val="13"/>
              </w:rPr>
            </w:r>
          </w:p>
        </w:tc>
      </w:tr>
      <w:tr>
        <w:trPr>
          <w:trHeight w:val="210"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161" w:lineRule="exact"/>
              <w:ind w:left="145" w:right="0"/>
              <w:jc w:val="left"/>
              <w:rPr>
                <w:rFonts w:ascii="宋体" w:hAnsi="宋体" w:cs="宋体" w:eastAsia="宋体" w:hint="default"/>
                <w:sz w:val="13"/>
                <w:szCs w:val="13"/>
              </w:rPr>
            </w:pPr>
            <w:r>
              <w:rPr>
                <w:rFonts w:ascii="宋体" w:hAnsi="宋体" w:cs="宋体" w:eastAsia="宋体" w:hint="default"/>
                <w:b/>
                <w:bCs/>
                <w:sz w:val="13"/>
                <w:szCs w:val="13"/>
              </w:rPr>
              <w:t>流动负债：</w:t>
            </w:r>
            <w:r>
              <w:rPr>
                <w:rFonts w:ascii="宋体" w:hAnsi="宋体" w:cs="宋体" w:eastAsia="宋体" w:hint="default"/>
                <w:sz w:val="13"/>
                <w:szCs w:val="13"/>
              </w:rPr>
            </w:r>
          </w:p>
        </w:tc>
        <w:tc>
          <w:tcPr>
            <w:tcW w:w="1379" w:type="dxa"/>
            <w:tcBorders>
              <w:top w:val="nil" w:sz="6" w:space="0" w:color="auto"/>
              <w:left w:val="single" w:sz="4" w:space="0" w:color="000000"/>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161" w:lineRule="exact"/>
              <w:ind w:right="0"/>
              <w:jc w:val="center"/>
              <w:rPr>
                <w:rFonts w:ascii="宋体" w:hAnsi="宋体" w:cs="宋体" w:eastAsia="宋体" w:hint="default"/>
                <w:sz w:val="13"/>
                <w:szCs w:val="13"/>
              </w:rPr>
            </w:pPr>
            <w:r>
              <w:rPr>
                <w:rFonts w:ascii="宋体" w:hAnsi="宋体" w:cs="宋体" w:eastAsia="宋体" w:hint="default"/>
                <w:b/>
                <w:bCs/>
                <w:sz w:val="13"/>
                <w:szCs w:val="13"/>
              </w:rPr>
              <w:t>——</w:t>
            </w:r>
            <w:r>
              <w:rPr>
                <w:rFonts w:ascii="宋体" w:hAnsi="宋体" w:cs="宋体" w:eastAsia="宋体" w:hint="default"/>
                <w:sz w:val="13"/>
                <w:szCs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161" w:lineRule="exact"/>
              <w:ind w:right="1"/>
              <w:jc w:val="center"/>
              <w:rPr>
                <w:rFonts w:ascii="宋体" w:hAnsi="宋体" w:cs="宋体" w:eastAsia="宋体" w:hint="default"/>
                <w:sz w:val="13"/>
                <w:szCs w:val="13"/>
              </w:rPr>
            </w:pPr>
            <w:r>
              <w:rPr>
                <w:rFonts w:ascii="宋体" w:hAnsi="宋体" w:cs="宋体" w:eastAsia="宋体" w:hint="default"/>
                <w:b/>
                <w:bCs/>
                <w:sz w:val="13"/>
                <w:szCs w:val="13"/>
              </w:rPr>
              <w:t>——</w:t>
            </w:r>
            <w:r>
              <w:rPr>
                <w:rFonts w:ascii="宋体" w:hAnsi="宋体" w:cs="宋体" w:eastAsia="宋体" w:hint="default"/>
                <w:sz w:val="13"/>
                <w:szCs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短期借款</w:t>
            </w:r>
          </w:p>
        </w:tc>
        <w:tc>
          <w:tcPr>
            <w:tcW w:w="137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3"/>
                <w:szCs w:val="13"/>
              </w:rPr>
            </w:pPr>
            <w:r>
              <w:rPr>
                <w:rFonts w:ascii="宋体" w:hAnsi="宋体" w:cs="宋体" w:eastAsia="宋体" w:hint="default"/>
                <w:sz w:val="13"/>
                <w:szCs w:val="13"/>
              </w:rPr>
              <w:t>七（十八）</w:t>
            </w: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22,248,872.24</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以公允价值计量且变动计入当期损益的金融负债</w:t>
            </w:r>
          </w:p>
        </w:tc>
        <w:tc>
          <w:tcPr>
            <w:tcW w:w="1379" w:type="dxa"/>
            <w:tcBorders>
              <w:top w:val="nil" w:sz="6" w:space="0" w:color="auto"/>
              <w:left w:val="single" w:sz="4" w:space="0" w:color="000000"/>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应付票据</w:t>
            </w:r>
          </w:p>
        </w:tc>
        <w:tc>
          <w:tcPr>
            <w:tcW w:w="137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3"/>
                <w:szCs w:val="13"/>
              </w:rPr>
            </w:pPr>
            <w:r>
              <w:rPr>
                <w:rFonts w:ascii="宋体" w:hAnsi="宋体" w:cs="宋体" w:eastAsia="宋体" w:hint="default"/>
                <w:sz w:val="13"/>
                <w:szCs w:val="13"/>
              </w:rPr>
              <w:t>七（十九）</w:t>
            </w: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2,441,560.00</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应付账款</w:t>
            </w:r>
          </w:p>
        </w:tc>
        <w:tc>
          <w:tcPr>
            <w:tcW w:w="137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3"/>
                <w:szCs w:val="13"/>
              </w:rPr>
            </w:pPr>
            <w:r>
              <w:rPr>
                <w:rFonts w:ascii="宋体" w:hAnsi="宋体" w:cs="宋体" w:eastAsia="宋体" w:hint="default"/>
                <w:sz w:val="13"/>
                <w:szCs w:val="13"/>
              </w:rPr>
              <w:t>七（二十）</w:t>
            </w: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52,946,264.19</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41,477,980.14</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预收款项</w:t>
            </w:r>
          </w:p>
        </w:tc>
        <w:tc>
          <w:tcPr>
            <w:tcW w:w="137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3"/>
                <w:szCs w:val="13"/>
              </w:rPr>
            </w:pPr>
            <w:r>
              <w:rPr>
                <w:rFonts w:ascii="宋体" w:hAnsi="宋体" w:cs="宋体" w:eastAsia="宋体" w:hint="default"/>
                <w:sz w:val="13"/>
                <w:szCs w:val="13"/>
              </w:rPr>
              <w:t>七（二十一）</w:t>
            </w: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45,320,625.88</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13,381,489.71</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应付职工薪酬</w:t>
            </w:r>
          </w:p>
        </w:tc>
        <w:tc>
          <w:tcPr>
            <w:tcW w:w="137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3"/>
                <w:szCs w:val="13"/>
              </w:rPr>
            </w:pPr>
            <w:r>
              <w:rPr>
                <w:rFonts w:ascii="宋体" w:hAnsi="宋体" w:cs="宋体" w:eastAsia="宋体" w:hint="default"/>
                <w:sz w:val="13"/>
                <w:szCs w:val="13"/>
              </w:rPr>
              <w:t>七（二十二）</w:t>
            </w: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33,022,816.57</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28,904,744.32</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应交税费</w:t>
            </w:r>
          </w:p>
        </w:tc>
        <w:tc>
          <w:tcPr>
            <w:tcW w:w="137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3"/>
                <w:szCs w:val="13"/>
              </w:rPr>
            </w:pPr>
            <w:r>
              <w:rPr>
                <w:rFonts w:ascii="宋体" w:hAnsi="宋体" w:cs="宋体" w:eastAsia="宋体" w:hint="default"/>
                <w:sz w:val="13"/>
                <w:szCs w:val="13"/>
              </w:rPr>
              <w:t>七（二十三）</w:t>
            </w: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23,336,719.78</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-2,991,627.64</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应付利息</w:t>
            </w:r>
          </w:p>
        </w:tc>
        <w:tc>
          <w:tcPr>
            <w:tcW w:w="137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3"/>
                <w:szCs w:val="13"/>
              </w:rPr>
            </w:pPr>
            <w:r>
              <w:rPr>
                <w:rFonts w:ascii="宋体" w:hAnsi="宋体" w:cs="宋体" w:eastAsia="宋体" w:hint="default"/>
                <w:sz w:val="13"/>
                <w:szCs w:val="13"/>
              </w:rPr>
              <w:t>七（二十四）</w:t>
            </w: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60,402.28</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应付股利</w:t>
            </w:r>
          </w:p>
        </w:tc>
        <w:tc>
          <w:tcPr>
            <w:tcW w:w="1379" w:type="dxa"/>
            <w:tcBorders>
              <w:top w:val="nil" w:sz="6" w:space="0" w:color="auto"/>
              <w:left w:val="single" w:sz="4" w:space="0" w:color="000000"/>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其他应付款</w:t>
            </w:r>
          </w:p>
        </w:tc>
        <w:tc>
          <w:tcPr>
            <w:tcW w:w="137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3"/>
                <w:szCs w:val="13"/>
              </w:rPr>
            </w:pPr>
            <w:r>
              <w:rPr>
                <w:rFonts w:ascii="宋体" w:hAnsi="宋体" w:cs="宋体" w:eastAsia="宋体" w:hint="default"/>
                <w:sz w:val="13"/>
                <w:szCs w:val="13"/>
              </w:rPr>
              <w:t>七（二十五）</w:t>
            </w: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69,317,706.50</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7,975,002.22</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划分为持有代售的负债</w:t>
            </w:r>
          </w:p>
        </w:tc>
        <w:tc>
          <w:tcPr>
            <w:tcW w:w="1379" w:type="dxa"/>
            <w:tcBorders>
              <w:top w:val="nil" w:sz="6" w:space="0" w:color="auto"/>
              <w:left w:val="single" w:sz="4" w:space="0" w:color="000000"/>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一年内到期的非流动负债</w:t>
            </w:r>
          </w:p>
        </w:tc>
        <w:tc>
          <w:tcPr>
            <w:tcW w:w="137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3"/>
                <w:szCs w:val="13"/>
              </w:rPr>
            </w:pPr>
            <w:r>
              <w:rPr>
                <w:rFonts w:ascii="宋体" w:hAnsi="宋体" w:cs="宋体" w:eastAsia="宋体" w:hint="default"/>
                <w:sz w:val="13"/>
                <w:szCs w:val="13"/>
              </w:rPr>
              <w:t>七（二十六）</w:t>
            </w: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1,095,780.40</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其他流动负债</w:t>
            </w:r>
          </w:p>
        </w:tc>
        <w:tc>
          <w:tcPr>
            <w:tcW w:w="1379" w:type="dxa"/>
            <w:tcBorders>
              <w:top w:val="nil" w:sz="6" w:space="0" w:color="auto"/>
              <w:left w:val="single" w:sz="4" w:space="0" w:color="000000"/>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5" w:right="0"/>
              <w:jc w:val="left"/>
              <w:rPr>
                <w:rFonts w:ascii="宋体" w:hAnsi="宋体" w:cs="宋体" w:eastAsia="宋体" w:hint="default"/>
                <w:sz w:val="13"/>
                <w:szCs w:val="13"/>
              </w:rPr>
            </w:pPr>
            <w:r>
              <w:rPr>
                <w:rFonts w:ascii="宋体" w:hAnsi="宋体" w:cs="宋体" w:eastAsia="宋体" w:hint="default"/>
                <w:b/>
                <w:bCs/>
                <w:sz w:val="13"/>
                <w:szCs w:val="13"/>
              </w:rPr>
              <w:t>流动负债合计</w:t>
            </w:r>
            <w:r>
              <w:rPr>
                <w:rFonts w:ascii="宋体" w:hAnsi="宋体" w:cs="宋体" w:eastAsia="宋体" w:hint="default"/>
                <w:sz w:val="13"/>
                <w:szCs w:val="13"/>
              </w:rPr>
            </w:r>
          </w:p>
        </w:tc>
        <w:tc>
          <w:tcPr>
            <w:tcW w:w="1379" w:type="dxa"/>
            <w:tcBorders>
              <w:top w:val="nil" w:sz="6" w:space="0" w:color="auto"/>
              <w:left w:val="single" w:sz="4" w:space="0" w:color="000000"/>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b/>
                <w:w w:val="95"/>
                <w:sz w:val="13"/>
              </w:rPr>
              <w:t>225,039,913.32</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b/>
                <w:w w:val="95"/>
                <w:sz w:val="13"/>
              </w:rPr>
              <w:t>113,498,423.27</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5" w:right="0"/>
              <w:jc w:val="left"/>
              <w:rPr>
                <w:rFonts w:ascii="宋体" w:hAnsi="宋体" w:cs="宋体" w:eastAsia="宋体" w:hint="default"/>
                <w:sz w:val="13"/>
                <w:szCs w:val="13"/>
              </w:rPr>
            </w:pPr>
            <w:r>
              <w:rPr>
                <w:rFonts w:ascii="宋体" w:hAnsi="宋体" w:cs="宋体" w:eastAsia="宋体" w:hint="default"/>
                <w:b/>
                <w:bCs/>
                <w:sz w:val="13"/>
                <w:szCs w:val="13"/>
              </w:rPr>
              <w:t>非流动负债：</w:t>
            </w:r>
            <w:r>
              <w:rPr>
                <w:rFonts w:ascii="宋体" w:hAnsi="宋体" w:cs="宋体" w:eastAsia="宋体" w:hint="default"/>
                <w:sz w:val="13"/>
                <w:szCs w:val="13"/>
              </w:rPr>
            </w:r>
          </w:p>
        </w:tc>
        <w:tc>
          <w:tcPr>
            <w:tcW w:w="1379" w:type="dxa"/>
            <w:tcBorders>
              <w:top w:val="nil" w:sz="6" w:space="0" w:color="auto"/>
              <w:left w:val="single" w:sz="4" w:space="0" w:color="000000"/>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3"/>
                <w:szCs w:val="13"/>
              </w:rPr>
            </w:pPr>
            <w:r>
              <w:rPr>
                <w:rFonts w:ascii="宋体" w:hAnsi="宋体" w:cs="宋体" w:eastAsia="宋体" w:hint="default"/>
                <w:b/>
                <w:bCs/>
                <w:sz w:val="13"/>
                <w:szCs w:val="13"/>
              </w:rPr>
              <w:t>——</w:t>
            </w:r>
            <w:r>
              <w:rPr>
                <w:rFonts w:ascii="宋体" w:hAnsi="宋体" w:cs="宋体" w:eastAsia="宋体" w:hint="default"/>
                <w:sz w:val="13"/>
                <w:szCs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1"/>
              <w:jc w:val="center"/>
              <w:rPr>
                <w:rFonts w:ascii="宋体" w:hAnsi="宋体" w:cs="宋体" w:eastAsia="宋体" w:hint="default"/>
                <w:sz w:val="13"/>
                <w:szCs w:val="13"/>
              </w:rPr>
            </w:pPr>
            <w:r>
              <w:rPr>
                <w:rFonts w:ascii="宋体" w:hAnsi="宋体" w:cs="宋体" w:eastAsia="宋体" w:hint="default"/>
                <w:b/>
                <w:bCs/>
                <w:sz w:val="13"/>
                <w:szCs w:val="13"/>
              </w:rPr>
              <w:t>——</w:t>
            </w:r>
            <w:r>
              <w:rPr>
                <w:rFonts w:ascii="宋体" w:hAnsi="宋体" w:cs="宋体" w:eastAsia="宋体" w:hint="default"/>
                <w:sz w:val="13"/>
                <w:szCs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长期借款</w:t>
            </w:r>
          </w:p>
        </w:tc>
        <w:tc>
          <w:tcPr>
            <w:tcW w:w="1379" w:type="dxa"/>
            <w:tcBorders>
              <w:top w:val="nil" w:sz="6" w:space="0" w:color="auto"/>
              <w:left w:val="single" w:sz="4" w:space="0" w:color="000000"/>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应付债券</w:t>
            </w:r>
          </w:p>
        </w:tc>
        <w:tc>
          <w:tcPr>
            <w:tcW w:w="1379" w:type="dxa"/>
            <w:tcBorders>
              <w:top w:val="nil" w:sz="6" w:space="0" w:color="auto"/>
              <w:left w:val="single" w:sz="4" w:space="0" w:color="000000"/>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其中：优先股</w:t>
            </w:r>
          </w:p>
        </w:tc>
        <w:tc>
          <w:tcPr>
            <w:tcW w:w="1379" w:type="dxa"/>
            <w:tcBorders>
              <w:top w:val="nil" w:sz="6" w:space="0" w:color="auto"/>
              <w:left w:val="single" w:sz="4" w:space="0" w:color="000000"/>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534"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1379" w:type="dxa"/>
            <w:tcBorders>
              <w:top w:val="nil" w:sz="6" w:space="0" w:color="auto"/>
              <w:left w:val="single" w:sz="4" w:space="0" w:color="000000"/>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长期应付款</w:t>
            </w:r>
          </w:p>
        </w:tc>
        <w:tc>
          <w:tcPr>
            <w:tcW w:w="1379" w:type="dxa"/>
            <w:tcBorders>
              <w:top w:val="nil" w:sz="6" w:space="0" w:color="auto"/>
              <w:left w:val="single" w:sz="4" w:space="0" w:color="000000"/>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长期应付职工薪酬</w:t>
            </w:r>
          </w:p>
        </w:tc>
        <w:tc>
          <w:tcPr>
            <w:tcW w:w="1379" w:type="dxa"/>
            <w:tcBorders>
              <w:top w:val="nil" w:sz="6" w:space="0" w:color="auto"/>
              <w:left w:val="single" w:sz="4" w:space="0" w:color="000000"/>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专项应付款</w:t>
            </w:r>
          </w:p>
        </w:tc>
        <w:tc>
          <w:tcPr>
            <w:tcW w:w="1379" w:type="dxa"/>
            <w:tcBorders>
              <w:top w:val="nil" w:sz="6" w:space="0" w:color="auto"/>
              <w:left w:val="single" w:sz="4" w:space="0" w:color="000000"/>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预计负债</w:t>
            </w:r>
          </w:p>
        </w:tc>
        <w:tc>
          <w:tcPr>
            <w:tcW w:w="1379" w:type="dxa"/>
            <w:tcBorders>
              <w:top w:val="nil" w:sz="6" w:space="0" w:color="auto"/>
              <w:left w:val="single" w:sz="4" w:space="0" w:color="000000"/>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递延收益</w:t>
            </w:r>
          </w:p>
        </w:tc>
        <w:tc>
          <w:tcPr>
            <w:tcW w:w="137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3"/>
                <w:szCs w:val="13"/>
              </w:rPr>
            </w:pPr>
            <w:r>
              <w:rPr>
                <w:rFonts w:ascii="宋体" w:hAnsi="宋体" w:cs="宋体" w:eastAsia="宋体" w:hint="default"/>
                <w:sz w:val="13"/>
                <w:szCs w:val="13"/>
              </w:rPr>
              <w:t>七（二十七）</w:t>
            </w: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32,571,649.69</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23,298,451.27</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递延所得税负债</w:t>
            </w:r>
          </w:p>
        </w:tc>
        <w:tc>
          <w:tcPr>
            <w:tcW w:w="137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3"/>
                <w:szCs w:val="13"/>
              </w:rPr>
            </w:pPr>
            <w:r>
              <w:rPr>
                <w:rFonts w:ascii="宋体" w:hAnsi="宋体" w:cs="宋体" w:eastAsia="宋体" w:hint="default"/>
                <w:sz w:val="13"/>
                <w:szCs w:val="13"/>
              </w:rPr>
              <w:t>七（十七）</w:t>
            </w: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1,276,924.02</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其他非流动负债</w:t>
            </w:r>
          </w:p>
        </w:tc>
        <w:tc>
          <w:tcPr>
            <w:tcW w:w="1379" w:type="dxa"/>
            <w:tcBorders>
              <w:top w:val="nil" w:sz="6" w:space="0" w:color="auto"/>
              <w:left w:val="single" w:sz="4" w:space="0" w:color="000000"/>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5" w:right="0"/>
              <w:jc w:val="left"/>
              <w:rPr>
                <w:rFonts w:ascii="宋体" w:hAnsi="宋体" w:cs="宋体" w:eastAsia="宋体" w:hint="default"/>
                <w:sz w:val="13"/>
                <w:szCs w:val="13"/>
              </w:rPr>
            </w:pPr>
            <w:r>
              <w:rPr>
                <w:rFonts w:ascii="宋体" w:hAnsi="宋体" w:cs="宋体" w:eastAsia="宋体" w:hint="default"/>
                <w:b/>
                <w:bCs/>
                <w:sz w:val="13"/>
                <w:szCs w:val="13"/>
              </w:rPr>
              <w:t>非流动负债合计</w:t>
            </w:r>
            <w:r>
              <w:rPr>
                <w:rFonts w:ascii="宋体" w:hAnsi="宋体" w:cs="宋体" w:eastAsia="宋体" w:hint="default"/>
                <w:sz w:val="13"/>
                <w:szCs w:val="13"/>
              </w:rPr>
            </w:r>
          </w:p>
        </w:tc>
        <w:tc>
          <w:tcPr>
            <w:tcW w:w="1379" w:type="dxa"/>
            <w:tcBorders>
              <w:top w:val="nil" w:sz="6" w:space="0" w:color="auto"/>
              <w:left w:val="single" w:sz="4" w:space="0" w:color="000000"/>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b/>
                <w:w w:val="95"/>
                <w:sz w:val="13"/>
              </w:rPr>
              <w:t>33,848,573.71</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b/>
                <w:w w:val="95"/>
                <w:sz w:val="13"/>
              </w:rPr>
              <w:t>23,298,451.27</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5" w:right="0"/>
              <w:jc w:val="left"/>
              <w:rPr>
                <w:rFonts w:ascii="宋体" w:hAnsi="宋体" w:cs="宋体" w:eastAsia="宋体" w:hint="default"/>
                <w:sz w:val="13"/>
                <w:szCs w:val="13"/>
              </w:rPr>
            </w:pPr>
            <w:r>
              <w:rPr>
                <w:rFonts w:ascii="宋体" w:hAnsi="宋体" w:cs="宋体" w:eastAsia="宋体" w:hint="default"/>
                <w:b/>
                <w:bCs/>
                <w:sz w:val="13"/>
                <w:szCs w:val="13"/>
              </w:rPr>
              <w:t>负债合计</w:t>
            </w:r>
            <w:r>
              <w:rPr>
                <w:rFonts w:ascii="宋体" w:hAnsi="宋体" w:cs="宋体" w:eastAsia="宋体" w:hint="default"/>
                <w:sz w:val="13"/>
                <w:szCs w:val="13"/>
              </w:rPr>
            </w:r>
          </w:p>
        </w:tc>
        <w:tc>
          <w:tcPr>
            <w:tcW w:w="1379" w:type="dxa"/>
            <w:tcBorders>
              <w:top w:val="nil" w:sz="6" w:space="0" w:color="auto"/>
              <w:left w:val="single" w:sz="4" w:space="0" w:color="000000"/>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b/>
                <w:w w:val="95"/>
                <w:sz w:val="13"/>
              </w:rPr>
              <w:t>258,888,487.03</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b/>
                <w:w w:val="95"/>
                <w:sz w:val="13"/>
              </w:rPr>
              <w:t>136,796,874.54</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5" w:right="0"/>
              <w:jc w:val="left"/>
              <w:rPr>
                <w:rFonts w:ascii="宋体" w:hAnsi="宋体" w:cs="宋体" w:eastAsia="宋体" w:hint="default"/>
                <w:sz w:val="13"/>
                <w:szCs w:val="13"/>
              </w:rPr>
            </w:pPr>
            <w:r>
              <w:rPr>
                <w:rFonts w:ascii="宋体" w:hAnsi="宋体" w:cs="宋体" w:eastAsia="宋体" w:hint="default"/>
                <w:b/>
                <w:bCs/>
                <w:sz w:val="13"/>
                <w:szCs w:val="13"/>
              </w:rPr>
              <w:t>股东权益：</w:t>
            </w:r>
            <w:r>
              <w:rPr>
                <w:rFonts w:ascii="宋体" w:hAnsi="宋体" w:cs="宋体" w:eastAsia="宋体" w:hint="default"/>
                <w:sz w:val="13"/>
                <w:szCs w:val="13"/>
              </w:rPr>
            </w:r>
          </w:p>
        </w:tc>
        <w:tc>
          <w:tcPr>
            <w:tcW w:w="1379" w:type="dxa"/>
            <w:tcBorders>
              <w:top w:val="nil" w:sz="6" w:space="0" w:color="auto"/>
              <w:left w:val="single" w:sz="4" w:space="0" w:color="000000"/>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3"/>
                <w:szCs w:val="13"/>
              </w:rPr>
            </w:pPr>
            <w:r>
              <w:rPr>
                <w:rFonts w:ascii="宋体" w:hAnsi="宋体" w:cs="宋体" w:eastAsia="宋体" w:hint="default"/>
                <w:b/>
                <w:bCs/>
                <w:sz w:val="13"/>
                <w:szCs w:val="13"/>
              </w:rPr>
              <w:t>——</w:t>
            </w:r>
            <w:r>
              <w:rPr>
                <w:rFonts w:ascii="宋体" w:hAnsi="宋体" w:cs="宋体" w:eastAsia="宋体" w:hint="default"/>
                <w:sz w:val="13"/>
                <w:szCs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1"/>
              <w:jc w:val="center"/>
              <w:rPr>
                <w:rFonts w:ascii="宋体" w:hAnsi="宋体" w:cs="宋体" w:eastAsia="宋体" w:hint="default"/>
                <w:sz w:val="13"/>
                <w:szCs w:val="13"/>
              </w:rPr>
            </w:pPr>
            <w:r>
              <w:rPr>
                <w:rFonts w:ascii="宋体" w:hAnsi="宋体" w:cs="宋体" w:eastAsia="宋体" w:hint="default"/>
                <w:b/>
                <w:bCs/>
                <w:sz w:val="13"/>
                <w:szCs w:val="13"/>
              </w:rPr>
              <w:t>——</w:t>
            </w:r>
            <w:r>
              <w:rPr>
                <w:rFonts w:ascii="宋体" w:hAnsi="宋体" w:cs="宋体" w:eastAsia="宋体" w:hint="default"/>
                <w:sz w:val="13"/>
                <w:szCs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股本</w:t>
            </w:r>
          </w:p>
        </w:tc>
        <w:tc>
          <w:tcPr>
            <w:tcW w:w="137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67" w:right="0"/>
              <w:jc w:val="center"/>
              <w:rPr>
                <w:rFonts w:ascii="宋体" w:hAnsi="宋体" w:cs="宋体" w:eastAsia="宋体" w:hint="default"/>
                <w:sz w:val="13"/>
                <w:szCs w:val="13"/>
              </w:rPr>
            </w:pPr>
            <w:r>
              <w:rPr>
                <w:rFonts w:ascii="宋体" w:hAnsi="宋体" w:cs="宋体" w:eastAsia="宋体" w:hint="default"/>
                <w:sz w:val="13"/>
                <w:szCs w:val="13"/>
              </w:rPr>
              <w:t>七（二十八）</w:t>
            </w: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688,834,305.00</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340,460,084.00</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379" w:type="dxa"/>
            <w:tcBorders>
              <w:top w:val="nil" w:sz="6" w:space="0" w:color="auto"/>
              <w:left w:val="single" w:sz="4" w:space="0" w:color="000000"/>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其中：优先股</w:t>
            </w:r>
          </w:p>
        </w:tc>
        <w:tc>
          <w:tcPr>
            <w:tcW w:w="1379" w:type="dxa"/>
            <w:tcBorders>
              <w:top w:val="nil" w:sz="6" w:space="0" w:color="auto"/>
              <w:left w:val="single" w:sz="4" w:space="0" w:color="000000"/>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534"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1379" w:type="dxa"/>
            <w:tcBorders>
              <w:top w:val="nil" w:sz="6" w:space="0" w:color="auto"/>
              <w:left w:val="single" w:sz="4" w:space="0" w:color="000000"/>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137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67" w:right="0"/>
              <w:jc w:val="center"/>
              <w:rPr>
                <w:rFonts w:ascii="宋体" w:hAnsi="宋体" w:cs="宋体" w:eastAsia="宋体" w:hint="default"/>
                <w:sz w:val="13"/>
                <w:szCs w:val="13"/>
              </w:rPr>
            </w:pPr>
            <w:r>
              <w:rPr>
                <w:rFonts w:ascii="宋体" w:hAnsi="宋体" w:cs="宋体" w:eastAsia="宋体" w:hint="default"/>
                <w:sz w:val="13"/>
                <w:szCs w:val="13"/>
              </w:rPr>
              <w:t>七（二十九）</w:t>
            </w: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1,224,031,114.10</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1,491,044,658.28</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1379" w:type="dxa"/>
            <w:tcBorders>
              <w:top w:val="nil" w:sz="6" w:space="0" w:color="auto"/>
              <w:left w:val="single" w:sz="4" w:space="0" w:color="000000"/>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137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67" w:right="0"/>
              <w:jc w:val="center"/>
              <w:rPr>
                <w:rFonts w:ascii="宋体" w:hAnsi="宋体" w:cs="宋体" w:eastAsia="宋体" w:hint="default"/>
                <w:sz w:val="13"/>
                <w:szCs w:val="13"/>
              </w:rPr>
            </w:pPr>
            <w:r>
              <w:rPr>
                <w:rFonts w:ascii="宋体" w:hAnsi="宋体" w:cs="宋体" w:eastAsia="宋体" w:hint="default"/>
                <w:sz w:val="13"/>
                <w:szCs w:val="13"/>
              </w:rPr>
              <w:t>七（三十）</w:t>
            </w: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-2,245,535.88</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-685,078.11</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379" w:type="dxa"/>
            <w:tcBorders>
              <w:top w:val="nil" w:sz="6" w:space="0" w:color="auto"/>
              <w:left w:val="single" w:sz="4" w:space="0" w:color="000000"/>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9"/>
                <w:sz w:val="13"/>
              </w:rPr>
              <w:t>-</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37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67" w:right="0"/>
              <w:jc w:val="center"/>
              <w:rPr>
                <w:rFonts w:ascii="宋体" w:hAnsi="宋体" w:cs="宋体" w:eastAsia="宋体" w:hint="default"/>
                <w:sz w:val="13"/>
                <w:szCs w:val="13"/>
              </w:rPr>
            </w:pPr>
            <w:r>
              <w:rPr>
                <w:rFonts w:ascii="宋体" w:hAnsi="宋体" w:cs="宋体" w:eastAsia="宋体" w:hint="default"/>
                <w:sz w:val="13"/>
                <w:szCs w:val="13"/>
              </w:rPr>
              <w:t>七（三十一）</w:t>
            </w: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78,220,398.39</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64,656,810.94</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37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67" w:right="0"/>
              <w:jc w:val="center"/>
              <w:rPr>
                <w:rFonts w:ascii="宋体" w:hAnsi="宋体" w:cs="宋体" w:eastAsia="宋体" w:hint="default"/>
                <w:sz w:val="13"/>
                <w:szCs w:val="13"/>
              </w:rPr>
            </w:pPr>
            <w:r>
              <w:rPr>
                <w:rFonts w:ascii="宋体" w:hAnsi="宋体" w:cs="宋体" w:eastAsia="宋体" w:hint="default"/>
                <w:sz w:val="13"/>
                <w:szCs w:val="13"/>
              </w:rPr>
              <w:t>七（三十二）</w:t>
            </w: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906,884,103.68</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773,053,382.91</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5" w:right="0"/>
              <w:jc w:val="left"/>
              <w:rPr>
                <w:rFonts w:ascii="宋体" w:hAnsi="宋体" w:cs="宋体" w:eastAsia="宋体" w:hint="default"/>
                <w:sz w:val="13"/>
                <w:szCs w:val="13"/>
              </w:rPr>
            </w:pPr>
            <w:r>
              <w:rPr>
                <w:rFonts w:ascii="宋体" w:hAnsi="宋体" w:cs="宋体" w:eastAsia="宋体" w:hint="default"/>
                <w:b/>
                <w:bCs/>
                <w:sz w:val="13"/>
                <w:szCs w:val="13"/>
              </w:rPr>
              <w:t>归属于母公司股东权益小计</w:t>
            </w:r>
            <w:r>
              <w:rPr>
                <w:rFonts w:ascii="宋体" w:hAnsi="宋体" w:cs="宋体" w:eastAsia="宋体" w:hint="default"/>
                <w:sz w:val="13"/>
                <w:szCs w:val="13"/>
              </w:rPr>
            </w:r>
          </w:p>
        </w:tc>
        <w:tc>
          <w:tcPr>
            <w:tcW w:w="1379" w:type="dxa"/>
            <w:tcBorders>
              <w:top w:val="nil" w:sz="6" w:space="0" w:color="auto"/>
              <w:left w:val="single" w:sz="4" w:space="0" w:color="000000"/>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b/>
                <w:w w:val="95"/>
                <w:sz w:val="13"/>
              </w:rPr>
              <w:t>2,895,724,385.29</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b/>
                <w:w w:val="95"/>
                <w:sz w:val="13"/>
              </w:rPr>
              <w:t>2,668,529,858.02</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4"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37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 w:right="0"/>
              <w:jc w:val="center"/>
              <w:rPr>
                <w:rFonts w:ascii="宋体" w:hAnsi="宋体" w:cs="宋体" w:eastAsia="宋体" w:hint="default"/>
                <w:sz w:val="13"/>
                <w:szCs w:val="13"/>
              </w:rPr>
            </w:pPr>
            <w:r>
              <w:rPr>
                <w:rFonts w:ascii="宋体" w:hAnsi="宋体" w:cs="宋体" w:eastAsia="宋体" w:hint="default"/>
                <w:sz w:val="13"/>
                <w:szCs w:val="13"/>
              </w:rPr>
              <w:t>八（一）</w:t>
            </w:r>
            <w:r>
              <w:rPr>
                <w:rFonts w:ascii="宋体" w:hAnsi="宋体" w:cs="宋体" w:eastAsia="宋体" w:hint="default"/>
                <w:sz w:val="13"/>
                <w:szCs w:val="13"/>
              </w:rPr>
              <w:t>.2</w:t>
            </w: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130,868,766.58</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w w:val="95"/>
                <w:sz w:val="13"/>
              </w:rPr>
              <w:t>28,433,903.71</w:t>
            </w:r>
            <w:r>
              <w:rPr>
                <w:rFonts w:ascii="宋体"/>
                <w:sz w:val="13"/>
              </w:rPr>
            </w:r>
          </w:p>
        </w:tc>
      </w:tr>
      <w:tr>
        <w:trPr>
          <w:trHeight w:val="227" w:hRule="exact"/>
        </w:trPr>
        <w:tc>
          <w:tcPr>
            <w:tcW w:w="317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45" w:right="0"/>
              <w:jc w:val="left"/>
              <w:rPr>
                <w:rFonts w:ascii="宋体" w:hAnsi="宋体" w:cs="宋体" w:eastAsia="宋体" w:hint="default"/>
                <w:sz w:val="13"/>
                <w:szCs w:val="13"/>
              </w:rPr>
            </w:pPr>
            <w:r>
              <w:rPr>
                <w:rFonts w:ascii="宋体" w:hAnsi="宋体" w:cs="宋体" w:eastAsia="宋体" w:hint="default"/>
                <w:b/>
                <w:bCs/>
                <w:sz w:val="13"/>
                <w:szCs w:val="13"/>
              </w:rPr>
              <w:t>股东权益合计</w:t>
            </w:r>
            <w:r>
              <w:rPr>
                <w:rFonts w:ascii="宋体" w:hAnsi="宋体" w:cs="宋体" w:eastAsia="宋体" w:hint="default"/>
                <w:sz w:val="13"/>
                <w:szCs w:val="13"/>
              </w:rPr>
            </w:r>
          </w:p>
        </w:tc>
        <w:tc>
          <w:tcPr>
            <w:tcW w:w="1379" w:type="dxa"/>
            <w:tcBorders>
              <w:top w:val="nil" w:sz="6" w:space="0" w:color="auto"/>
              <w:left w:val="single" w:sz="4" w:space="0" w:color="000000"/>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b/>
                <w:w w:val="95"/>
                <w:sz w:val="13"/>
              </w:rPr>
              <w:t>3,026,593,151.87</w:t>
            </w:r>
            <w:r>
              <w:rPr>
                <w:rFonts w:ascii="宋体"/>
                <w:sz w:val="13"/>
              </w:rPr>
            </w:r>
          </w:p>
        </w:tc>
        <w:tc>
          <w:tcPr>
            <w:tcW w:w="21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b/>
                <w:w w:val="95"/>
                <w:sz w:val="13"/>
              </w:rPr>
              <w:t>2,696,963,761.73</w:t>
            </w:r>
            <w:r>
              <w:rPr>
                <w:rFonts w:ascii="宋体"/>
                <w:sz w:val="13"/>
              </w:rPr>
            </w:r>
          </w:p>
        </w:tc>
      </w:tr>
      <w:tr>
        <w:trPr>
          <w:trHeight w:val="231" w:hRule="exact"/>
        </w:trPr>
        <w:tc>
          <w:tcPr>
            <w:tcW w:w="3172" w:type="dxa"/>
            <w:tcBorders>
              <w:top w:val="nil" w:sz="6" w:space="0" w:color="auto"/>
              <w:left w:val="nil" w:sz="6" w:space="0" w:color="auto"/>
              <w:bottom w:val="single" w:sz="17" w:space="0" w:color="000000"/>
              <w:right w:val="single" w:sz="4" w:space="0" w:color="000000"/>
            </w:tcBorders>
          </w:tcPr>
          <w:p>
            <w:pPr>
              <w:pStyle w:val="TableParagraph"/>
              <w:spacing w:line="240" w:lineRule="auto" w:before="8"/>
              <w:ind w:left="145" w:right="0"/>
              <w:jc w:val="left"/>
              <w:rPr>
                <w:rFonts w:ascii="宋体" w:hAnsi="宋体" w:cs="宋体" w:eastAsia="宋体" w:hint="default"/>
                <w:sz w:val="13"/>
                <w:szCs w:val="13"/>
              </w:rPr>
            </w:pPr>
            <w:r>
              <w:rPr>
                <w:rFonts w:ascii="宋体" w:hAnsi="宋体" w:cs="宋体" w:eastAsia="宋体" w:hint="default"/>
                <w:b/>
                <w:bCs/>
                <w:sz w:val="13"/>
                <w:szCs w:val="13"/>
              </w:rPr>
              <w:t>负债和股东权益总计</w:t>
            </w:r>
            <w:r>
              <w:rPr>
                <w:rFonts w:ascii="宋体" w:hAnsi="宋体" w:cs="宋体" w:eastAsia="宋体" w:hint="default"/>
                <w:sz w:val="13"/>
                <w:szCs w:val="13"/>
              </w:rPr>
            </w:r>
          </w:p>
        </w:tc>
        <w:tc>
          <w:tcPr>
            <w:tcW w:w="1379"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tc>
        <w:tc>
          <w:tcPr>
            <w:tcW w:w="1971"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8"/>
              <w:ind w:right="89"/>
              <w:jc w:val="right"/>
              <w:rPr>
                <w:rFonts w:ascii="宋体" w:hAnsi="宋体" w:cs="宋体" w:eastAsia="宋体" w:hint="default"/>
                <w:sz w:val="13"/>
                <w:szCs w:val="13"/>
              </w:rPr>
            </w:pPr>
            <w:r>
              <w:rPr>
                <w:rFonts w:ascii="宋体"/>
                <w:b/>
                <w:w w:val="95"/>
                <w:sz w:val="13"/>
              </w:rPr>
              <w:t>3,285,481,638.90</w:t>
            </w:r>
            <w:r>
              <w:rPr>
                <w:rFonts w:ascii="宋体"/>
                <w:sz w:val="13"/>
              </w:rPr>
            </w:r>
          </w:p>
        </w:tc>
        <w:tc>
          <w:tcPr>
            <w:tcW w:w="2156" w:type="dxa"/>
            <w:tcBorders>
              <w:top w:val="nil" w:sz="6" w:space="0" w:color="auto"/>
              <w:left w:val="single" w:sz="4" w:space="0" w:color="000000"/>
              <w:bottom w:val="single" w:sz="17" w:space="0" w:color="000000"/>
              <w:right w:val="nil" w:sz="6" w:space="0" w:color="auto"/>
            </w:tcBorders>
          </w:tcPr>
          <w:p>
            <w:pPr>
              <w:pStyle w:val="TableParagraph"/>
              <w:spacing w:line="240" w:lineRule="auto" w:before="8"/>
              <w:ind w:right="89"/>
              <w:jc w:val="right"/>
              <w:rPr>
                <w:rFonts w:ascii="宋体" w:hAnsi="宋体" w:cs="宋体" w:eastAsia="宋体" w:hint="default"/>
                <w:sz w:val="13"/>
                <w:szCs w:val="13"/>
              </w:rPr>
            </w:pPr>
            <w:r>
              <w:rPr>
                <w:rFonts w:ascii="宋体"/>
                <w:b/>
                <w:w w:val="95"/>
                <w:sz w:val="13"/>
              </w:rPr>
              <w:t>2,833,760,636.27</w:t>
            </w:r>
            <w:r>
              <w:rPr>
                <w:rFonts w:ascii="宋体"/>
                <w:sz w:val="13"/>
              </w:rPr>
            </w:r>
          </w:p>
        </w:tc>
      </w:tr>
    </w:tbl>
    <w:p>
      <w:pPr>
        <w:tabs>
          <w:tab w:pos="3253" w:val="left" w:leader="none"/>
          <w:tab w:pos="6775" w:val="left" w:leader="none"/>
        </w:tabs>
        <w:spacing w:before="10"/>
        <w:ind w:left="0" w:right="77" w:firstLine="0"/>
        <w:jc w:val="center"/>
        <w:rPr>
          <w:rFonts w:ascii="宋体" w:hAnsi="宋体" w:cs="宋体" w:eastAsia="宋体" w:hint="default"/>
          <w:sz w:val="18"/>
          <w:szCs w:val="18"/>
        </w:rPr>
      </w:pPr>
      <w:r>
        <w:rPr/>
        <w:pict>
          <v:group style="position:absolute;margin-left:90.139999pt;margin-top:-251.988281pt;width:433.2pt;height:.5pt;mso-position-horizontal-relative:page;mso-position-vertical-relative:paragraph;z-index:-1423960" coordorigin="1803,-5040" coordsize="8664,10">
            <v:shape style="position:absolute;left:1803;top:-5040;width:3153;height:10" type="#_x0000_t75" stroked="false">
              <v:imagedata r:id="rId41" o:title=""/>
            </v:shape>
            <v:shape style="position:absolute;left:4951;top:-5040;width:3354;height:10" type="#_x0000_t75" stroked="false">
              <v:imagedata r:id="rId42" o:title=""/>
            </v:shape>
            <v:shape style="position:absolute;left:8300;top:-5040;width:2166;height:10" type="#_x0000_t75" stroked="false">
              <v:imagedata r:id="rId43" o:title=""/>
            </v:shape>
            <w10:wrap type="none"/>
          </v:group>
        </w:pict>
      </w:r>
      <w:r>
        <w:rPr/>
        <w:pict>
          <v:group style="position:absolute;margin-left:90.139999pt;margin-top:-240.648285pt;width:433.2pt;height:.5pt;mso-position-horizontal-relative:page;mso-position-vertical-relative:paragraph;z-index:-1423936" coordorigin="1803,-4813" coordsize="8664,10">
            <v:shape style="position:absolute;left:1803;top:-4813;width:3153;height:10" type="#_x0000_t75" stroked="false">
              <v:imagedata r:id="rId41" o:title=""/>
            </v:shape>
            <v:shape style="position:absolute;left:4951;top:-4813;width:3354;height:10" type="#_x0000_t75" stroked="false">
              <v:imagedata r:id="rId42" o:title=""/>
            </v:shape>
            <v:shape style="position:absolute;left:8300;top:-4813;width:2166;height:10" type="#_x0000_t75" stroked="false">
              <v:imagedata r:id="rId43" o:title=""/>
            </v:shape>
            <w10:wrap type="none"/>
          </v:group>
        </w:pict>
      </w:r>
      <w:r>
        <w:rPr/>
        <w:pict>
          <v:group style="position:absolute;margin-left:90.139999pt;margin-top:-229.24826pt;width:433.2pt;height:.5pt;mso-position-horizontal-relative:page;mso-position-vertical-relative:paragraph;z-index:-1423912" coordorigin="1803,-4585" coordsize="8664,10">
            <v:shape style="position:absolute;left:1803;top:-4585;width:3153;height:10" type="#_x0000_t75" stroked="false">
              <v:imagedata r:id="rId41" o:title=""/>
            </v:shape>
            <v:shape style="position:absolute;left:4951;top:-4585;width:3354;height:10" type="#_x0000_t75" stroked="false">
              <v:imagedata r:id="rId44" o:title=""/>
            </v:shape>
            <v:shape style="position:absolute;left:8300;top:-4585;width:2166;height:10" type="#_x0000_t75" stroked="false">
              <v:imagedata r:id="rId45" o:title=""/>
            </v:shape>
            <w10:wrap type="none"/>
          </v:group>
        </w:pict>
      </w:r>
      <w:r>
        <w:rPr/>
        <w:pict>
          <v:group style="position:absolute;margin-left:90.139999pt;margin-top:-217.88829pt;width:433.2pt;height:.5pt;mso-position-horizontal-relative:page;mso-position-vertical-relative:paragraph;z-index:-1423888" coordorigin="1803,-4358" coordsize="8664,10">
            <v:shape style="position:absolute;left:1803;top:-4358;width:3153;height:10" type="#_x0000_t75" stroked="false">
              <v:imagedata r:id="rId41" o:title=""/>
            </v:shape>
            <v:shape style="position:absolute;left:4951;top:-4358;width:3354;height:10" type="#_x0000_t75" stroked="false">
              <v:imagedata r:id="rId42" o:title=""/>
            </v:shape>
            <v:shape style="position:absolute;left:8300;top:-4358;width:2166;height:10" type="#_x0000_t75" stroked="false">
              <v:imagedata r:id="rId43" o:title=""/>
            </v:shape>
            <w10:wrap type="none"/>
          </v:group>
        </w:pict>
      </w:r>
      <w:r>
        <w:rPr/>
        <w:pict>
          <v:group style="position:absolute;margin-left:90.139999pt;margin-top:-206.548294pt;width:433.2pt;height:.5pt;mso-position-horizontal-relative:page;mso-position-vertical-relative:paragraph;z-index:-1423864" coordorigin="1803,-4131" coordsize="8664,10">
            <v:shape style="position:absolute;left:1803;top:-4131;width:3153;height:10" type="#_x0000_t75" stroked="false">
              <v:imagedata r:id="rId41" o:title=""/>
            </v:shape>
            <v:shape style="position:absolute;left:4951;top:-4131;width:3354;height:10" type="#_x0000_t75" stroked="false">
              <v:imagedata r:id="rId42" o:title=""/>
            </v:shape>
            <v:shape style="position:absolute;left:8300;top:-4131;width:2166;height:10" type="#_x0000_t75" stroked="false">
              <v:imagedata r:id="rId43" o:title=""/>
            </v:shape>
            <w10:wrap type="none"/>
          </v:group>
        </w:pict>
      </w:r>
      <w:r>
        <w:rPr/>
        <w:pict>
          <v:group style="position:absolute;margin-left:90.139999pt;margin-top:-195.208282pt;width:433.2pt;height:.5pt;mso-position-horizontal-relative:page;mso-position-vertical-relative:paragraph;z-index:-1423840" coordorigin="1803,-3904" coordsize="8664,10">
            <v:shape style="position:absolute;left:1803;top:-3904;width:3153;height:10" type="#_x0000_t75" stroked="false">
              <v:imagedata r:id="rId41" o:title=""/>
            </v:shape>
            <v:shape style="position:absolute;left:4951;top:-3904;width:3354;height:10" type="#_x0000_t75" stroked="false">
              <v:imagedata r:id="rId42" o:title=""/>
            </v:shape>
            <v:shape style="position:absolute;left:8300;top:-3904;width:2166;height:10" type="#_x0000_t75" stroked="false">
              <v:imagedata r:id="rId43" o:title=""/>
            </v:shape>
            <w10:wrap type="none"/>
          </v:group>
        </w:pict>
      </w:r>
      <w:r>
        <w:rPr/>
        <w:pict>
          <v:group style="position:absolute;margin-left:90.139999pt;margin-top:-183.868286pt;width:433.2pt;height:.5pt;mso-position-horizontal-relative:page;mso-position-vertical-relative:paragraph;z-index:-1423816" coordorigin="1803,-3677" coordsize="8664,10">
            <v:shape style="position:absolute;left:1803;top:-3677;width:3153;height:10" type="#_x0000_t75" stroked="false">
              <v:imagedata r:id="rId41" o:title=""/>
            </v:shape>
            <v:shape style="position:absolute;left:4951;top:-3677;width:3354;height:10" type="#_x0000_t75" stroked="false">
              <v:imagedata r:id="rId44" o:title=""/>
            </v:shape>
            <v:shape style="position:absolute;left:8300;top:-3677;width:2166;height:10" type="#_x0000_t75" stroked="false">
              <v:imagedata r:id="rId45" o:title=""/>
            </v:shape>
            <w10:wrap type="none"/>
          </v:group>
        </w:pict>
      </w:r>
      <w:r>
        <w:rPr/>
        <w:pict>
          <v:group style="position:absolute;margin-left:90.139999pt;margin-top:-172.52829pt;width:433.2pt;height:.5pt;mso-position-horizontal-relative:page;mso-position-vertical-relative:paragraph;z-index:-1423792" coordorigin="1803,-3451" coordsize="8664,10">
            <v:shape style="position:absolute;left:1803;top:-3451;width:3153;height:10" type="#_x0000_t75" stroked="false">
              <v:imagedata r:id="rId41" o:title=""/>
            </v:shape>
            <v:shape style="position:absolute;left:4951;top:-3451;width:3354;height:10" type="#_x0000_t75" stroked="false">
              <v:imagedata r:id="rId42" o:title=""/>
            </v:shape>
            <v:shape style="position:absolute;left:8300;top:-3451;width:2166;height:10" type="#_x0000_t75" stroked="false">
              <v:imagedata r:id="rId43" o:title=""/>
            </v:shape>
            <w10:wrap type="none"/>
          </v:group>
        </w:pict>
      </w:r>
      <w:r>
        <w:rPr/>
        <w:pict>
          <v:group style="position:absolute;margin-left:90.139999pt;margin-top:-161.12825pt;width:433.2pt;height:.5pt;mso-position-horizontal-relative:page;mso-position-vertical-relative:paragraph;z-index:-1423768" coordorigin="1803,-3223" coordsize="8664,10">
            <v:shape style="position:absolute;left:1803;top:-3223;width:3153;height:10" type="#_x0000_t75" stroked="false">
              <v:imagedata r:id="rId41" o:title=""/>
            </v:shape>
            <v:shape style="position:absolute;left:4951;top:-3223;width:3354;height:10" type="#_x0000_t75" stroked="false">
              <v:imagedata r:id="rId42" o:title=""/>
            </v:shape>
            <v:shape style="position:absolute;left:8300;top:-3223;width:2166;height:10" type="#_x0000_t75" stroked="false">
              <v:imagedata r:id="rId43" o:title=""/>
            </v:shape>
            <w10:wrap type="none"/>
          </v:group>
        </w:pict>
      </w:r>
      <w:r>
        <w:rPr/>
        <w:pict>
          <v:group style="position:absolute;margin-left:90.139999pt;margin-top:-149.788254pt;width:433.2pt;height:.5pt;mso-position-horizontal-relative:page;mso-position-vertical-relative:paragraph;z-index:-1423744" coordorigin="1803,-2996" coordsize="8664,10">
            <v:shape style="position:absolute;left:1803;top:-2996;width:3153;height:10" type="#_x0000_t75" stroked="false">
              <v:imagedata r:id="rId41" o:title=""/>
            </v:shape>
            <v:shape style="position:absolute;left:4951;top:-2996;width:3354;height:10" type="#_x0000_t75" stroked="false">
              <v:imagedata r:id="rId42" o:title=""/>
            </v:shape>
            <v:shape style="position:absolute;left:8300;top:-2996;width:2166;height:10" type="#_x0000_t75" stroked="false">
              <v:imagedata r:id="rId43" o:title=""/>
            </v:shape>
            <w10:wrap type="none"/>
          </v:group>
        </w:pict>
      </w:r>
      <w:r>
        <w:rPr/>
        <w:pict>
          <v:group style="position:absolute;margin-left:90.139999pt;margin-top:-138.448288pt;width:433.2pt;height:.5pt;mso-position-horizontal-relative:page;mso-position-vertical-relative:paragraph;z-index:-1423720" coordorigin="1803,-2769" coordsize="8664,10">
            <v:shape style="position:absolute;left:1803;top:-2769;width:3153;height:10" type="#_x0000_t75" stroked="false">
              <v:imagedata r:id="rId41" o:title=""/>
            </v:shape>
            <v:shape style="position:absolute;left:4951;top:-2769;width:3354;height:10" type="#_x0000_t75" stroked="false">
              <v:imagedata r:id="rId44" o:title=""/>
            </v:shape>
            <v:shape style="position:absolute;left:8300;top:-2769;width:2166;height:10" type="#_x0000_t75" stroked="false">
              <v:imagedata r:id="rId45" o:title=""/>
            </v:shape>
            <w10:wrap type="none"/>
          </v:group>
        </w:pict>
      </w:r>
      <w:r>
        <w:rPr/>
        <w:pict>
          <v:group style="position:absolute;margin-left:90.139999pt;margin-top:-127.108261pt;width:433.2pt;height:.5pt;mso-position-horizontal-relative:page;mso-position-vertical-relative:paragraph;z-index:-1423696" coordorigin="1803,-2542" coordsize="8664,10">
            <v:shape style="position:absolute;left:1803;top:-2542;width:3153;height:10" type="#_x0000_t75" stroked="false">
              <v:imagedata r:id="rId41" o:title=""/>
            </v:shape>
            <v:shape style="position:absolute;left:4951;top:-2542;width:3354;height:10" type="#_x0000_t75" stroked="false">
              <v:imagedata r:id="rId42" o:title=""/>
            </v:shape>
            <v:shape style="position:absolute;left:8300;top:-2542;width:2166;height:10" type="#_x0000_t75" stroked="false">
              <v:imagedata r:id="rId43" o:title=""/>
            </v:shape>
            <w10:wrap type="none"/>
          </v:group>
        </w:pict>
      </w:r>
      <w:r>
        <w:rPr/>
        <w:pict>
          <v:group style="position:absolute;margin-left:90.139999pt;margin-top:-115.768265pt;width:433.2pt;height:.5pt;mso-position-horizontal-relative:page;mso-position-vertical-relative:paragraph;z-index:-1423672" coordorigin="1803,-2315" coordsize="8664,10">
            <v:shape style="position:absolute;left:1803;top:-2315;width:3153;height:10" type="#_x0000_t75" stroked="false">
              <v:imagedata r:id="rId41" o:title=""/>
            </v:shape>
            <v:shape style="position:absolute;left:4951;top:-2315;width:3354;height:10" type="#_x0000_t75" stroked="false">
              <v:imagedata r:id="rId42" o:title=""/>
            </v:shape>
            <v:shape style="position:absolute;left:8300;top:-2315;width:2166;height:10" type="#_x0000_t75" stroked="false">
              <v:imagedata r:id="rId43" o:title=""/>
            </v:shape>
            <w10:wrap type="none"/>
          </v:group>
        </w:pict>
      </w:r>
      <w:r>
        <w:rPr/>
        <w:pict>
          <v:group style="position:absolute;margin-left:90.139999pt;margin-top:-104.428253pt;width:433.2pt;height:.5pt;mso-position-horizontal-relative:page;mso-position-vertical-relative:paragraph;z-index:-1423648" coordorigin="1803,-2089" coordsize="8664,10">
            <v:shape style="position:absolute;left:1803;top:-2089;width:3153;height:10" type="#_x0000_t75" stroked="false">
              <v:imagedata r:id="rId41" o:title=""/>
            </v:shape>
            <v:shape style="position:absolute;left:4951;top:-2089;width:3354;height:10" type="#_x0000_t75" stroked="false">
              <v:imagedata r:id="rId42" o:title=""/>
            </v:shape>
            <v:shape style="position:absolute;left:8300;top:-2089;width:2166;height:10" type="#_x0000_t75" stroked="false">
              <v:imagedata r:id="rId43" o:title=""/>
            </v:shape>
            <w10:wrap type="none"/>
          </v:group>
        </w:pict>
      </w:r>
      <w:r>
        <w:rPr/>
        <w:pict>
          <v:group style="position:absolute;margin-left:90.139999pt;margin-top:-93.02832pt;width:433.2pt;height:.5pt;mso-position-horizontal-relative:page;mso-position-vertical-relative:paragraph;z-index:-1423624" coordorigin="1803,-1861" coordsize="8664,10">
            <v:shape style="position:absolute;left:1803;top:-1861;width:3153;height:10" type="#_x0000_t75" stroked="false">
              <v:imagedata r:id="rId41" o:title=""/>
            </v:shape>
            <v:shape style="position:absolute;left:4951;top:-1861;width:3354;height:10" type="#_x0000_t75" stroked="false">
              <v:imagedata r:id="rId42" o:title=""/>
            </v:shape>
            <v:shape style="position:absolute;left:8300;top:-1861;width:2166;height:10" type="#_x0000_t75" stroked="false">
              <v:imagedata r:id="rId43" o:title=""/>
            </v:shape>
            <w10:wrap type="none"/>
          </v:group>
        </w:pict>
      </w:r>
      <w:r>
        <w:rPr/>
        <w:pict>
          <v:group style="position:absolute;margin-left:90.139999pt;margin-top:-81.688263pt;width:433.2pt;height:.5pt;mso-position-horizontal-relative:page;mso-position-vertical-relative:paragraph;z-index:-1423600" coordorigin="1803,-1634" coordsize="8664,10">
            <v:shape style="position:absolute;left:1803;top:-1634;width:3153;height:10" type="#_x0000_t75" stroked="false">
              <v:imagedata r:id="rId41" o:title=""/>
            </v:shape>
            <v:shape style="position:absolute;left:4951;top:-1634;width:3354;height:10" type="#_x0000_t75" stroked="false">
              <v:imagedata r:id="rId42" o:title=""/>
            </v:shape>
            <v:shape style="position:absolute;left:8300;top:-1634;width:2166;height:10" type="#_x0000_t75" stroked="false">
              <v:imagedata r:id="rId43" o:title=""/>
            </v:shape>
            <w10:wrap type="none"/>
          </v:group>
        </w:pict>
      </w:r>
      <w:r>
        <w:rPr/>
        <w:pict>
          <v:group style="position:absolute;margin-left:90.139999pt;margin-top:-70.348312pt;width:433.2pt;height:.5pt;mso-position-horizontal-relative:page;mso-position-vertical-relative:paragraph;z-index:-1423576" coordorigin="1803,-1407" coordsize="8664,10">
            <v:shape style="position:absolute;left:1803;top:-1407;width:3153;height:10" type="#_x0000_t75" stroked="false">
              <v:imagedata r:id="rId41" o:title=""/>
            </v:shape>
            <v:shape style="position:absolute;left:4951;top:-1407;width:3354;height:10" type="#_x0000_t75" stroked="false">
              <v:imagedata r:id="rId42" o:title=""/>
            </v:shape>
            <v:shape style="position:absolute;left:8300;top:-1407;width:2166;height:10" type="#_x0000_t75" stroked="false">
              <v:imagedata r:id="rId43" o:title=""/>
            </v:shape>
            <w10:wrap type="none"/>
          </v:group>
        </w:pict>
      </w:r>
      <w:r>
        <w:rPr/>
        <w:pict>
          <v:group style="position:absolute;margin-left:90.139999pt;margin-top:-59.008255pt;width:433.2pt;height:.5pt;mso-position-horizontal-relative:page;mso-position-vertical-relative:paragraph;z-index:-1423552" coordorigin="1803,-1180" coordsize="8664,10">
            <v:shape style="position:absolute;left:1803;top:-1180;width:3153;height:10" type="#_x0000_t75" stroked="false">
              <v:imagedata r:id="rId41" o:title=""/>
            </v:shape>
            <v:shape style="position:absolute;left:4951;top:-1180;width:3354;height:10" type="#_x0000_t75" stroked="false">
              <v:imagedata r:id="rId44" o:title=""/>
            </v:shape>
            <v:shape style="position:absolute;left:8300;top:-1180;width:2166;height:10" type="#_x0000_t75" stroked="false">
              <v:imagedata r:id="rId45" o:title=""/>
            </v:shape>
            <w10:wrap type="none"/>
          </v:group>
        </w:pict>
      </w:r>
      <w:r>
        <w:rPr/>
        <w:pict>
          <v:group style="position:absolute;margin-left:90.139999pt;margin-top:-47.66832pt;width:433.2pt;height:.5pt;mso-position-horizontal-relative:page;mso-position-vertical-relative:paragraph;z-index:-1423528" coordorigin="1803,-953" coordsize="8664,10">
            <v:shape style="position:absolute;left:1803;top:-953;width:3153;height:10" type="#_x0000_t75" stroked="false">
              <v:imagedata r:id="rId41" o:title=""/>
            </v:shape>
            <v:shape style="position:absolute;left:4951;top:-953;width:3354;height:10" type="#_x0000_t75" stroked="false">
              <v:imagedata r:id="rId44" o:title=""/>
            </v:shape>
            <v:shape style="position:absolute;left:8300;top:-953;width:2166;height:10" type="#_x0000_t75" stroked="false">
              <v:imagedata r:id="rId45" o:title=""/>
            </v:shape>
            <w10:wrap type="none"/>
          </v:group>
        </w:pict>
      </w:r>
      <w:r>
        <w:rPr/>
        <w:pict>
          <v:group style="position:absolute;margin-left:90.139999pt;margin-top:-36.328262pt;width:433.2pt;height:.5pt;mso-position-horizontal-relative:page;mso-position-vertical-relative:paragraph;z-index:-1423504" coordorigin="1803,-727" coordsize="8664,10">
            <v:shape style="position:absolute;left:1803;top:-727;width:3153;height:10" type="#_x0000_t75" stroked="false">
              <v:imagedata r:id="rId41" o:title=""/>
            </v:shape>
            <v:shape style="position:absolute;left:4951;top:-727;width:3354;height:10" type="#_x0000_t75" stroked="false">
              <v:imagedata r:id="rId42" o:title=""/>
            </v:shape>
            <v:shape style="position:absolute;left:8300;top:-727;width:2166;height:10" type="#_x0000_t75" stroked="false">
              <v:imagedata r:id="rId43" o:title=""/>
            </v:shape>
            <w10:wrap type="none"/>
          </v:group>
        </w:pict>
      </w:r>
      <w:r>
        <w:rPr/>
        <w:pict>
          <v:group style="position:absolute;margin-left:90.139999pt;margin-top:-24.928253pt;width:433.2pt;height:.5pt;mso-position-horizontal-relative:page;mso-position-vertical-relative:paragraph;z-index:-1423480" coordorigin="1803,-499" coordsize="8664,10">
            <v:shape style="position:absolute;left:1803;top:-499;width:3153;height:10" type="#_x0000_t75" stroked="false">
              <v:imagedata r:id="rId41" o:title=""/>
            </v:shape>
            <v:shape style="position:absolute;left:4951;top:-499;width:3354;height:10" type="#_x0000_t75" stroked="false">
              <v:imagedata r:id="rId42" o:title=""/>
            </v:shape>
            <v:shape style="position:absolute;left:8300;top:-499;width:2166;height:10" type="#_x0000_t75" stroked="false">
              <v:imagedata r:id="rId43" o:title=""/>
            </v:shape>
            <w10:wrap type="none"/>
          </v:group>
        </w:pict>
      </w:r>
      <w:r>
        <w:rPr/>
        <w:pict>
          <v:group style="position:absolute;margin-left:90.139999pt;margin-top:-13.588318pt;width:433.2pt;height:.5pt;mso-position-horizontal-relative:page;mso-position-vertical-relative:paragraph;z-index:-1423456" coordorigin="1803,-272" coordsize="8664,10">
            <v:shape style="position:absolute;left:1803;top:-272;width:3153;height:10" type="#_x0000_t75" stroked="false">
              <v:imagedata r:id="rId41" o:title=""/>
            </v:shape>
            <v:shape style="position:absolute;left:4951;top:-272;width:3354;height:10" type="#_x0000_t75" stroked="false">
              <v:imagedata r:id="rId44" o:title=""/>
            </v:shape>
            <v:shape style="position:absolute;left:8300;top:-272;width:2166;height:10" type="#_x0000_t75" stroked="false">
              <v:imagedata r:id="rId45" o:title=""/>
            </v:shape>
            <w10:wrap type="none"/>
          </v:group>
        </w:pict>
      </w:r>
      <w:r>
        <w:rPr/>
        <w:pict>
          <v:shape style="position:absolute;margin-left:247.779999pt;margin-top:-2.548264pt;width:.480015pt;height:.36pt;mso-position-horizontal-relative:page;mso-position-vertical-relative:paragraph;z-index:-1423432" type="#_x0000_t75" stroked="false">
            <v:imagedata r:id="rId40" o:title=""/>
          </v:shape>
        </w:pict>
      </w:r>
      <w:r>
        <w:rPr/>
        <w:pict>
          <v:shape style="position:absolute;margin-left:316.720001pt;margin-top:-2.548264pt;width:.48003pt;height:.36pt;mso-position-horizontal-relative:page;mso-position-vertical-relative:paragraph;z-index:-1423408" type="#_x0000_t75" stroked="false">
            <v:imagedata r:id="rId40" o:title=""/>
          </v:shape>
        </w:pict>
      </w:r>
      <w:r>
        <w:rPr/>
        <w:pict>
          <v:shape style="position:absolute;margin-left:415.259979pt;margin-top:-2.548264pt;width:.48pt;height:.36pt;mso-position-horizontal-relative:page;mso-position-vertical-relative:paragraph;z-index:-1423384" type="#_x0000_t75" stroked="false">
            <v:imagedata r:id="rId40" o:title=""/>
          </v:shape>
        </w:pict>
      </w:r>
      <w:r>
        <w:rPr>
          <w:rFonts w:ascii="宋体" w:hAnsi="宋体" w:cs="宋体" w:eastAsia="宋体" w:hint="default"/>
          <w:b/>
          <w:bCs/>
          <w:w w:val="95"/>
          <w:sz w:val="18"/>
          <w:szCs w:val="18"/>
        </w:rPr>
        <w:t>公司法定代表人：郑海涛</w:t>
        <w:tab/>
        <w:t>主管会计工作负责人：孙鹏程</w:t>
        <w:tab/>
      </w:r>
      <w:r>
        <w:rPr>
          <w:rFonts w:ascii="宋体" w:hAnsi="宋体" w:cs="宋体" w:eastAsia="宋体" w:hint="default"/>
          <w:b/>
          <w:bCs/>
          <w:sz w:val="18"/>
          <w:szCs w:val="18"/>
        </w:rPr>
        <w:t>会计机构负责人：林进</w:t>
      </w:r>
      <w:r>
        <w:rPr>
          <w:rFonts w:ascii="宋体" w:hAnsi="宋体" w:cs="宋体" w:eastAsia="宋体" w:hint="default"/>
          <w:sz w:val="18"/>
          <w:szCs w:val="18"/>
        </w:rPr>
      </w:r>
    </w:p>
    <w:p>
      <w:pPr>
        <w:spacing w:after="0"/>
        <w:jc w:val="center"/>
        <w:rPr>
          <w:rFonts w:ascii="宋体" w:hAnsi="宋体" w:cs="宋体" w:eastAsia="宋体" w:hint="default"/>
          <w:sz w:val="18"/>
          <w:szCs w:val="18"/>
        </w:rPr>
        <w:sectPr>
          <w:pgSz w:w="11910" w:h="16840"/>
          <w:pgMar w:header="0" w:footer="1226" w:top="780" w:bottom="1420" w:left="1660" w:right="1300"/>
        </w:sectPr>
      </w:pPr>
    </w:p>
    <w:p>
      <w:pPr>
        <w:tabs>
          <w:tab w:pos="7141" w:val="left" w:leader="none"/>
        </w:tabs>
        <w:spacing w:before="23"/>
        <w:ind w:left="392" w:right="0" w:firstLine="0"/>
        <w:jc w:val="left"/>
        <w:rPr>
          <w:rFonts w:ascii="宋体" w:hAnsi="宋体" w:cs="宋体" w:eastAsia="宋体" w:hint="default"/>
          <w:sz w:val="18"/>
          <w:szCs w:val="18"/>
        </w:rPr>
      </w:pPr>
      <w:r>
        <w:rPr>
          <w:rFonts w:ascii="宋体" w:hAnsi="宋体" w:cs="宋体" w:eastAsia="宋体" w:hint="default"/>
          <w:spacing w:val="-1"/>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36.9pt;height:.75pt;mso-position-horizontal-relative:char;mso-position-vertical-relative:line" coordorigin="0,0" coordsize="8738,15">
            <v:group style="position:absolute;left:7;top:7;width:8724;height:2" coordorigin="7,7" coordsize="8724,2">
              <v:shape style="position:absolute;left:7;top:7;width:8724;height:2" coordorigin="7,7" coordsize="8724,0" path="m7,7l8731,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7"/>
          <w:szCs w:val="17"/>
        </w:rPr>
      </w:pPr>
    </w:p>
    <w:p>
      <w:pPr>
        <w:pStyle w:val="Heading2"/>
        <w:spacing w:line="240" w:lineRule="auto"/>
        <w:ind w:right="166"/>
        <w:jc w:val="center"/>
        <w:rPr>
          <w:b w:val="0"/>
          <w:bCs w:val="0"/>
        </w:rPr>
      </w:pPr>
      <w:bookmarkStart w:name="母公司资产负债表" w:id="117"/>
      <w:bookmarkEnd w:id="117"/>
      <w:r>
        <w:rPr>
          <w:b w:val="0"/>
          <w:bCs w:val="0"/>
        </w:rPr>
      </w:r>
      <w:r>
        <w:rPr/>
        <w:t>母公司资产负债表</w:t>
      </w:r>
      <w:r>
        <w:rPr>
          <w:b w:val="0"/>
          <w:bCs w:val="0"/>
        </w:rPr>
      </w:r>
    </w:p>
    <w:p>
      <w:pPr>
        <w:spacing w:before="250"/>
        <w:ind w:left="168" w:right="166" w:firstLine="0"/>
        <w:jc w:val="center"/>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tabs>
          <w:tab w:pos="7228" w:val="left" w:leader="none"/>
        </w:tabs>
        <w:spacing w:before="154"/>
        <w:ind w:left="0" w:right="166" w:firstLine="0"/>
        <w:jc w:val="center"/>
        <w:rPr>
          <w:rFonts w:ascii="宋体" w:hAnsi="宋体" w:cs="宋体" w:eastAsia="宋体" w:hint="default"/>
          <w:sz w:val="18"/>
          <w:szCs w:val="18"/>
        </w:rPr>
      </w:pPr>
      <w:r>
        <w:rPr/>
        <w:pict>
          <v:shape style="position:absolute;margin-left:235.279999pt;margin-top:25.831745pt;width:.480015pt;height:.1pt;mso-position-horizontal-relative:page;mso-position-vertical-relative:paragraph;z-index:4816" type="#_x0000_t75" stroked="false">
            <v:imagedata r:id="rId40" o:title=""/>
          </v:shape>
        </w:pict>
      </w:r>
      <w:r>
        <w:rPr/>
        <w:pict>
          <v:shape style="position:absolute;margin-left:292.179993pt;margin-top:25.831745pt;width:.48003pt;height:.1pt;mso-position-horizontal-relative:page;mso-position-vertical-relative:paragraph;z-index:4840" type="#_x0000_t75" stroked="false">
            <v:imagedata r:id="rId40" o:title=""/>
          </v:shape>
        </w:pict>
      </w:r>
      <w:r>
        <w:rPr/>
        <w:pict>
          <v:shape style="position:absolute;margin-left:407.699982pt;margin-top:25.831745pt;width:.48pt;height:.1pt;mso-position-horizontal-relative:page;mso-position-vertical-relative:paragraph;z-index:4864" type="#_x0000_t75" stroked="false">
            <v:imagedata r:id="rId40" o:title=""/>
          </v:shape>
        </w:pict>
      </w:r>
      <w:r>
        <w:rPr/>
        <w:pict>
          <v:group style="position:absolute;margin-left:90.139999pt;margin-top:42.771763pt;width:433.2pt;height:.5pt;mso-position-horizontal-relative:page;mso-position-vertical-relative:paragraph;z-index:-1423264" coordorigin="1803,855" coordsize="8664,10">
            <v:shape style="position:absolute;left:1803;top:855;width:2903;height:10" type="#_x0000_t75" stroked="false">
              <v:imagedata r:id="rId46" o:title=""/>
            </v:shape>
            <v:shape style="position:absolute;left:4701;top:855;width:1143;height:10" type="#_x0000_t75" stroked="false">
              <v:imagedata r:id="rId47" o:title=""/>
            </v:shape>
            <v:shape style="position:absolute;left:5839;top:855;width:2315;height:10" type="#_x0000_t75" stroked="false">
              <v:imagedata r:id="rId48" o:title=""/>
            </v:shape>
            <v:shape style="position:absolute;left:8149;top:855;width:2317;height:10" type="#_x0000_t75" stroked="false">
              <v:imagedata r:id="rId49" o:title=""/>
            </v:shape>
            <w10:wrap type="none"/>
          </v:group>
        </w:pict>
      </w:r>
      <w:r>
        <w:rPr/>
        <w:pict>
          <v:group style="position:absolute;margin-left:90.139999pt;margin-top:51.891788pt;width:433.2pt;height:5.55pt;mso-position-horizontal-relative:page;mso-position-vertical-relative:paragraph;z-index:-1423240" coordorigin="1803,1038" coordsize="8664,111">
            <v:shape style="position:absolute;left:1803;top:1038;width:2922;height:110" type="#_x0000_t75" stroked="false">
              <v:imagedata r:id="rId50" o:title=""/>
            </v:shape>
            <v:shape style="position:absolute;left:4701;top:1134;width:1152;height:14" type="#_x0000_t75" stroked="false">
              <v:imagedata r:id="rId51" o:title=""/>
            </v:shape>
            <v:shape style="position:absolute;left:5839;top:1134;width:2325;height:14" type="#_x0000_t75" stroked="false">
              <v:imagedata r:id="rId52" o:title=""/>
            </v:shape>
            <v:shape style="position:absolute;left:8149;top:1139;width:2317;height:10" type="#_x0000_t75" stroked="false">
              <v:imagedata r:id="rId49" o:title=""/>
            </v:shape>
            <w10:wrap type="none"/>
          </v:group>
        </w:pict>
      </w:r>
      <w:r>
        <w:rPr/>
        <w:pict>
          <v:group style="position:absolute;margin-left:90.139999pt;margin-top:71.151764pt;width:433.2pt;height:.5pt;mso-position-horizontal-relative:page;mso-position-vertical-relative:paragraph;z-index:-1423216" coordorigin="1803,1423" coordsize="8664,10">
            <v:shape style="position:absolute;left:1803;top:1423;width:2903;height:10" type="#_x0000_t75" stroked="false">
              <v:imagedata r:id="rId46" o:title=""/>
            </v:shape>
            <v:shape style="position:absolute;left:4701;top:1423;width:1143;height:10" type="#_x0000_t75" stroked="false">
              <v:imagedata r:id="rId47" o:title=""/>
            </v:shape>
            <v:shape style="position:absolute;left:5839;top:1423;width:2315;height:10" type="#_x0000_t75" stroked="false">
              <v:imagedata r:id="rId48" o:title=""/>
            </v:shape>
            <v:shape style="position:absolute;left:8149;top:1423;width:2317;height:10" type="#_x0000_t75" stroked="false">
              <v:imagedata r:id="rId49" o:title=""/>
            </v:shape>
            <w10:wrap type="none"/>
          </v:group>
        </w:pict>
      </w:r>
      <w:r>
        <w:rPr/>
        <w:pict>
          <v:group style="position:absolute;margin-left:90.139999pt;margin-top:91.49176pt;width:433.2pt;height:.5pt;mso-position-horizontal-relative:page;mso-position-vertical-relative:paragraph;z-index:-1423192" coordorigin="1803,1830" coordsize="8664,10">
            <v:shape style="position:absolute;left:1803;top:1830;width:2903;height:10" type="#_x0000_t75" stroked="false">
              <v:imagedata r:id="rId46" o:title=""/>
            </v:shape>
            <v:shape style="position:absolute;left:4701;top:1830;width:1143;height:10" type="#_x0000_t75" stroked="false">
              <v:imagedata r:id="rId47" o:title=""/>
            </v:shape>
            <v:shape style="position:absolute;left:5839;top:1830;width:2315;height:10" type="#_x0000_t75" stroked="false">
              <v:imagedata r:id="rId48" o:title=""/>
            </v:shape>
            <v:shape style="position:absolute;left:8149;top:1830;width:2317;height:10" type="#_x0000_t75" stroked="false">
              <v:imagedata r:id="rId49" o:title=""/>
            </v:shape>
            <w10:wrap type="none"/>
          </v:group>
        </w:pict>
      </w:r>
      <w:r>
        <w:rPr/>
        <w:pict>
          <v:group style="position:absolute;margin-left:90.139999pt;margin-top:105.711761pt;width:433.2pt;height:.5pt;mso-position-horizontal-relative:page;mso-position-vertical-relative:paragraph;z-index:-1423168" coordorigin="1803,2114" coordsize="8664,10">
            <v:shape style="position:absolute;left:1803;top:2114;width:2903;height:10" type="#_x0000_t75" stroked="false">
              <v:imagedata r:id="rId46" o:title=""/>
            </v:shape>
            <v:shape style="position:absolute;left:4701;top:2114;width:1143;height:10" type="#_x0000_t75" stroked="false">
              <v:imagedata r:id="rId47" o:title=""/>
            </v:shape>
            <v:shape style="position:absolute;left:5839;top:2114;width:2315;height:10" type="#_x0000_t75" stroked="false">
              <v:imagedata r:id="rId48" o:title=""/>
            </v:shape>
            <v:shape style="position:absolute;left:8149;top:2114;width:2317;height:10" type="#_x0000_t75" stroked="false">
              <v:imagedata r:id="rId49" o:title=""/>
            </v:shape>
            <w10:wrap type="none"/>
          </v:group>
        </w:pict>
      </w:r>
      <w:r>
        <w:rPr/>
        <w:pict>
          <v:group style="position:absolute;margin-left:90.139999pt;margin-top:114.831711pt;width:433.2pt;height:5.55pt;mso-position-horizontal-relative:page;mso-position-vertical-relative:paragraph;z-index:-1423144" coordorigin="1803,2297" coordsize="8664,111">
            <v:shape style="position:absolute;left:1803;top:2297;width:2922;height:110" type="#_x0000_t75" stroked="false">
              <v:imagedata r:id="rId50" o:title=""/>
            </v:shape>
            <v:shape style="position:absolute;left:4701;top:2393;width:1152;height:14" type="#_x0000_t75" stroked="false">
              <v:imagedata r:id="rId53" o:title=""/>
            </v:shape>
            <v:shape style="position:absolute;left:5839;top:2393;width:2325;height:14" type="#_x0000_t75" stroked="false">
              <v:imagedata r:id="rId54" o:title=""/>
            </v:shape>
            <v:shape style="position:absolute;left:8149;top:2397;width:2317;height:10" type="#_x0000_t75" stroked="false">
              <v:imagedata r:id="rId49" o:title=""/>
            </v:shape>
            <w10:wrap type="none"/>
          </v:group>
        </w:pict>
      </w:r>
      <w:r>
        <w:rPr/>
        <w:pict>
          <v:group style="position:absolute;margin-left:90.139999pt;margin-top:134.091705pt;width:433.2pt;height:.5pt;mso-position-horizontal-relative:page;mso-position-vertical-relative:paragraph;z-index:-1423120" coordorigin="1803,2682" coordsize="8664,10">
            <v:shape style="position:absolute;left:1803;top:2682;width:2903;height:10" type="#_x0000_t75" stroked="false">
              <v:imagedata r:id="rId46" o:title=""/>
            </v:shape>
            <v:shape style="position:absolute;left:4701;top:2682;width:1143;height:10" type="#_x0000_t75" stroked="false">
              <v:imagedata r:id="rId47" o:title=""/>
            </v:shape>
            <v:shape style="position:absolute;left:5839;top:2682;width:2315;height:10" type="#_x0000_t75" stroked="false">
              <v:imagedata r:id="rId48" o:title=""/>
            </v:shape>
            <v:shape style="position:absolute;left:8149;top:2682;width:2317;height:10" type="#_x0000_t75" stroked="false">
              <v:imagedata r:id="rId49" o:title=""/>
            </v:shape>
            <w10:wrap type="none"/>
          </v:group>
        </w:pict>
      </w:r>
      <w:r>
        <w:rPr/>
        <w:pict>
          <v:group style="position:absolute;margin-left:90.139999pt;margin-top:148.311691pt;width:433.2pt;height:.5pt;mso-position-horizontal-relative:page;mso-position-vertical-relative:paragraph;z-index:-1423096" coordorigin="1803,2966" coordsize="8664,10">
            <v:shape style="position:absolute;left:1803;top:2966;width:2903;height:10" type="#_x0000_t75" stroked="false">
              <v:imagedata r:id="rId46" o:title=""/>
            </v:shape>
            <v:shape style="position:absolute;left:4701;top:2966;width:1143;height:10" type="#_x0000_t75" stroked="false">
              <v:imagedata r:id="rId47" o:title=""/>
            </v:shape>
            <v:shape style="position:absolute;left:5839;top:2966;width:2315;height:10" type="#_x0000_t75" stroked="false">
              <v:imagedata r:id="rId48" o:title=""/>
            </v:shape>
            <v:shape style="position:absolute;left:8149;top:2966;width:2317;height:10" type="#_x0000_t75" stroked="false">
              <v:imagedata r:id="rId49" o:title=""/>
            </v:shape>
            <w10:wrap type="none"/>
          </v:group>
        </w:pict>
      </w:r>
      <w:r>
        <w:rPr/>
        <w:pict>
          <v:group style="position:absolute;margin-left:90.139999pt;margin-top:157.431717pt;width:433.2pt;height:5.55pt;mso-position-horizontal-relative:page;mso-position-vertical-relative:paragraph;z-index:-1423072" coordorigin="1803,3149" coordsize="8664,111">
            <v:shape style="position:absolute;left:1803;top:3149;width:2922;height:110" type="#_x0000_t75" stroked="false">
              <v:imagedata r:id="rId50" o:title=""/>
            </v:shape>
            <v:shape style="position:absolute;left:4701;top:3245;width:1152;height:14" type="#_x0000_t75" stroked="false">
              <v:imagedata r:id="rId55" o:title=""/>
            </v:shape>
            <v:shape style="position:absolute;left:5839;top:3245;width:2325;height:14" type="#_x0000_t75" stroked="false">
              <v:imagedata r:id="rId56" o:title=""/>
            </v:shape>
            <v:shape style="position:absolute;left:8149;top:3249;width:2317;height:10" type="#_x0000_t75" stroked="false">
              <v:imagedata r:id="rId57" o:title=""/>
            </v:shape>
            <w10:wrap type="none"/>
          </v:group>
        </w:pict>
      </w:r>
      <w:r>
        <w:rPr/>
        <w:pict>
          <v:group style="position:absolute;margin-left:90.139999pt;margin-top:176.691696pt;width:433.2pt;height:.5pt;mso-position-horizontal-relative:page;mso-position-vertical-relative:paragraph;z-index:-1423048" coordorigin="1803,3534" coordsize="8664,10">
            <v:shape style="position:absolute;left:1803;top:3534;width:2903;height:10" type="#_x0000_t75" stroked="false">
              <v:imagedata r:id="rId46" o:title=""/>
            </v:shape>
            <v:shape style="position:absolute;left:4701;top:3534;width:1143;height:10" type="#_x0000_t75" stroked="false">
              <v:imagedata r:id="rId47" o:title=""/>
            </v:shape>
            <v:shape style="position:absolute;left:5839;top:3534;width:2315;height:10" type="#_x0000_t75" stroked="false">
              <v:imagedata r:id="rId48" o:title=""/>
            </v:shape>
            <v:shape style="position:absolute;left:8149;top:3534;width:2317;height:10" type="#_x0000_t75" stroked="false">
              <v:imagedata r:id="rId49" o:title=""/>
            </v:shape>
            <w10:wrap type="none"/>
          </v:group>
        </w:pict>
      </w:r>
      <w:r>
        <w:rPr/>
        <w:pict>
          <v:group style="position:absolute;margin-left:90.139999pt;margin-top:190.911758pt;width:433.2pt;height:.5pt;mso-position-horizontal-relative:page;mso-position-vertical-relative:paragraph;z-index:-1423024" coordorigin="1803,3818" coordsize="8664,10">
            <v:shape style="position:absolute;left:1803;top:3818;width:2903;height:10" type="#_x0000_t75" stroked="false">
              <v:imagedata r:id="rId46" o:title=""/>
            </v:shape>
            <v:shape style="position:absolute;left:4701;top:3818;width:1143;height:10" type="#_x0000_t75" stroked="false">
              <v:imagedata r:id="rId47" o:title=""/>
            </v:shape>
            <v:shape style="position:absolute;left:5839;top:3818;width:2315;height:10" type="#_x0000_t75" stroked="false">
              <v:imagedata r:id="rId48" o:title=""/>
            </v:shape>
            <v:shape style="position:absolute;left:8149;top:3818;width:2317;height:10" type="#_x0000_t75" stroked="false">
              <v:imagedata r:id="rId49" o:title=""/>
            </v:shape>
            <w10:wrap type="none"/>
          </v:group>
        </w:pict>
      </w:r>
      <w:r>
        <w:rPr/>
        <w:pict>
          <v:group style="position:absolute;margin-left:90.139999pt;margin-top:205.791779pt;width:433.2pt;height:14.1pt;mso-position-horizontal-relative:page;mso-position-vertical-relative:paragraph;z-index:-1423000" coordorigin="1803,4116" coordsize="8664,282">
            <v:shape style="position:absolute;left:1803;top:4116;width:2922;height:109" type="#_x0000_t75" stroked="false">
              <v:imagedata r:id="rId58" o:title=""/>
            </v:shape>
            <v:shape style="position:absolute;left:4701;top:4212;width:1152;height:13" type="#_x0000_t75" stroked="false">
              <v:imagedata r:id="rId59" o:title=""/>
            </v:shape>
            <v:shape style="position:absolute;left:5839;top:4212;width:2325;height:13" type="#_x0000_t75" stroked="false">
              <v:imagedata r:id="rId60" o:title=""/>
            </v:shape>
            <v:shape style="position:absolute;left:8149;top:4215;width:2317;height:10" type="#_x0000_t75" stroked="false">
              <v:imagedata r:id="rId49" o:title=""/>
            </v:shape>
            <v:group style="position:absolute;left:4706;top:4225;width:10;height:20" coordorigin="4706,4225" coordsize="10,20">
              <v:shape style="position:absolute;left:4706;top:4225;width:10;height:20" coordorigin="4706,4225" coordsize="10,20" path="m4706,4244l4715,4244,4715,4225,4706,4225,4706,4244xe" filled="true" fillcolor="#000000" stroked="false">
                <v:path arrowok="t"/>
                <v:fill type="solid"/>
              </v:shape>
            </v:group>
            <v:group style="position:absolute;left:4706;top:4244;width:10;height:20" coordorigin="4706,4244" coordsize="10,20">
              <v:shape style="position:absolute;left:4706;top:4244;width:10;height:20" coordorigin="4706,4244" coordsize="10,20" path="m4706,4263l4715,4263,4715,4244,4706,4244,4706,4263xe" filled="true" fillcolor="#000000" stroked="false">
                <v:path arrowok="t"/>
                <v:fill type="solid"/>
              </v:shape>
            </v:group>
            <v:group style="position:absolute;left:4706;top:4263;width:10;height:20" coordorigin="4706,4263" coordsize="10,20">
              <v:shape style="position:absolute;left:4706;top:4263;width:10;height:20" coordorigin="4706,4263" coordsize="10,20" path="m4706,4283l4715,4283,4715,4263,4706,4263,4706,4283xe" filled="true" fillcolor="#000000" stroked="false">
                <v:path arrowok="t"/>
                <v:fill type="solid"/>
              </v:shape>
            </v:group>
            <v:group style="position:absolute;left:4706;top:4283;width:10;height:20" coordorigin="4706,4283" coordsize="10,20">
              <v:shape style="position:absolute;left:4706;top:4283;width:10;height:20" coordorigin="4706,4283" coordsize="10,20" path="m4706,4302l4715,4302,4715,4283,4706,4283,4706,4302xe" filled="true" fillcolor="#000000" stroked="false">
                <v:path arrowok="t"/>
                <v:fill type="solid"/>
              </v:shape>
            </v:group>
            <v:group style="position:absolute;left:4706;top:4302;width:10;height:20" coordorigin="4706,4302" coordsize="10,20">
              <v:shape style="position:absolute;left:4706;top:4302;width:10;height:20" coordorigin="4706,4302" coordsize="10,20" path="m4706,4321l4715,4321,4715,4302,4706,4302,4706,4321xe" filled="true" fillcolor="#000000" stroked="false">
                <v:path arrowok="t"/>
                <v:fill type="solid"/>
              </v:shape>
            </v:group>
            <v:group style="position:absolute;left:4706;top:4321;width:10;height:20" coordorigin="4706,4321" coordsize="10,20">
              <v:shape style="position:absolute;left:4706;top:4321;width:10;height:20" coordorigin="4706,4321" coordsize="10,20" path="m4706,4340l4715,4340,4715,4321,4706,4321,4706,4340xe" filled="true" fillcolor="#000000" stroked="false">
                <v:path arrowok="t"/>
                <v:fill type="solid"/>
              </v:shape>
            </v:group>
            <v:group style="position:absolute;left:4706;top:4340;width:10;height:20" coordorigin="4706,4340" coordsize="10,20">
              <v:shape style="position:absolute;left:4706;top:4340;width:10;height:20" coordorigin="4706,4340" coordsize="10,20" path="m4706,4359l4715,4359,4715,4340,4706,4340,4706,4359xe" filled="true" fillcolor="#000000" stroked="false">
                <v:path arrowok="t"/>
                <v:fill type="solid"/>
              </v:shape>
            </v:group>
            <v:group style="position:absolute;left:4706;top:4359;width:10;height:20" coordorigin="4706,4359" coordsize="10,20">
              <v:shape style="position:absolute;left:4706;top:4359;width:10;height:20" coordorigin="4706,4359" coordsize="10,20" path="m4706,4379l4715,4379,4715,4359,4706,4359,4706,4379xe" filled="true" fillcolor="#000000" stroked="false">
                <v:path arrowok="t"/>
                <v:fill type="solid"/>
              </v:shape>
            </v:group>
            <v:group style="position:absolute;left:4706;top:4379;width:10;height:20" coordorigin="4706,4379" coordsize="10,20">
              <v:shape style="position:absolute;left:4706;top:4379;width:10;height:20" coordorigin="4706,4379" coordsize="10,20" path="m4706,4398l4715,4398,4715,4379,4706,4379,4706,4398xe" filled="true" fillcolor="#000000" stroked="false">
                <v:path arrowok="t"/>
                <v:fill type="solid"/>
              </v:shape>
            </v:group>
            <w10:wrap type="none"/>
          </v:group>
        </w:pict>
      </w:r>
      <w:r>
        <w:rPr/>
        <w:pict>
          <v:group style="position:absolute;margin-left:90.139999pt;margin-top:219.891754pt;width:433.2pt;height:5.55pt;mso-position-horizontal-relative:page;mso-position-vertical-relative:paragraph;z-index:-1422976" coordorigin="1803,4398" coordsize="8664,111">
            <v:shape style="position:absolute;left:1803;top:4398;width:2922;height:110" type="#_x0000_t75" stroked="false">
              <v:imagedata r:id="rId50" o:title=""/>
            </v:shape>
            <v:shape style="position:absolute;left:4701;top:4494;width:1152;height:14" type="#_x0000_t75" stroked="false">
              <v:imagedata r:id="rId61" o:title=""/>
            </v:shape>
            <v:shape style="position:absolute;left:5839;top:4494;width:2325;height:14" type="#_x0000_t75" stroked="false">
              <v:imagedata r:id="rId62" o:title=""/>
            </v:shape>
            <v:shape style="position:absolute;left:8149;top:4499;width:2317;height:10" type="#_x0000_t75" stroked="false">
              <v:imagedata r:id="rId49" o:title=""/>
            </v:shape>
            <w10:wrap type="none"/>
          </v:group>
        </w:pict>
      </w:r>
      <w:r>
        <w:rPr/>
        <w:pict>
          <v:group style="position:absolute;margin-left:90.139999pt;margin-top:239.151733pt;width:433.2pt;height:.5pt;mso-position-horizontal-relative:page;mso-position-vertical-relative:paragraph;z-index:-1422952" coordorigin="1803,4783" coordsize="8664,10">
            <v:shape style="position:absolute;left:1803;top:4783;width:2903;height:10" type="#_x0000_t75" stroked="false">
              <v:imagedata r:id="rId46" o:title=""/>
            </v:shape>
            <v:shape style="position:absolute;left:4701;top:4783;width:1143;height:10" type="#_x0000_t75" stroked="false">
              <v:imagedata r:id="rId47" o:title=""/>
            </v:shape>
            <v:shape style="position:absolute;left:5839;top:4783;width:2315;height:10" type="#_x0000_t75" stroked="false">
              <v:imagedata r:id="rId48" o:title=""/>
            </v:shape>
            <v:shape style="position:absolute;left:8149;top:4783;width:2317;height:10" type="#_x0000_t75" stroked="false">
              <v:imagedata r:id="rId49" o:title=""/>
            </v:shape>
            <w10:wrap type="none"/>
          </v:group>
        </w:pict>
      </w:r>
      <w:r>
        <w:rPr/>
        <w:pict>
          <v:group style="position:absolute;margin-left:90.139999pt;margin-top:253.371735pt;width:433.2pt;height:.5pt;mso-position-horizontal-relative:page;mso-position-vertical-relative:paragraph;z-index:-1422928" coordorigin="1803,5067" coordsize="8664,10">
            <v:shape style="position:absolute;left:1803;top:5067;width:2903;height:10" type="#_x0000_t75" stroked="false">
              <v:imagedata r:id="rId46" o:title=""/>
            </v:shape>
            <v:shape style="position:absolute;left:4701;top:5067;width:1143;height:10" type="#_x0000_t75" stroked="false">
              <v:imagedata r:id="rId47" o:title=""/>
            </v:shape>
            <v:shape style="position:absolute;left:5839;top:5067;width:2315;height:10" type="#_x0000_t75" stroked="false">
              <v:imagedata r:id="rId48" o:title=""/>
            </v:shape>
            <v:shape style="position:absolute;left:8149;top:5067;width:2317;height:10" type="#_x0000_t75" stroked="false">
              <v:imagedata r:id="rId49" o:title=""/>
            </v:shape>
            <w10:wrap type="none"/>
          </v:group>
        </w:pict>
      </w:r>
      <w:r>
        <w:rPr/>
        <w:pict>
          <v:group style="position:absolute;margin-left:90.139999pt;margin-top:262.49173pt;width:433.2pt;height:5.55pt;mso-position-horizontal-relative:page;mso-position-vertical-relative:paragraph;z-index:-1422904" coordorigin="1803,5250" coordsize="8664,111">
            <v:shape style="position:absolute;left:1803;top:5250;width:2922;height:110" type="#_x0000_t75" stroked="false">
              <v:imagedata r:id="rId50" o:title=""/>
            </v:shape>
            <v:shape style="position:absolute;left:4701;top:5346;width:1152;height:14" type="#_x0000_t75" stroked="false">
              <v:imagedata r:id="rId63" o:title=""/>
            </v:shape>
            <v:shape style="position:absolute;left:5839;top:5346;width:2325;height:14" type="#_x0000_t75" stroked="false">
              <v:imagedata r:id="rId64" o:title=""/>
            </v:shape>
            <v:shape style="position:absolute;left:8149;top:5351;width:2317;height:10" type="#_x0000_t75" stroked="false">
              <v:imagedata r:id="rId57" o:title=""/>
            </v:shape>
            <w10:wrap type="none"/>
          </v:group>
        </w:pict>
      </w:r>
      <w:r>
        <w:rPr>
          <w:rFonts w:ascii="宋体" w:hAnsi="宋体" w:cs="宋体" w:eastAsia="宋体" w:hint="default"/>
          <w:b/>
          <w:bCs/>
          <w:w w:val="95"/>
          <w:sz w:val="18"/>
          <w:szCs w:val="18"/>
        </w:rPr>
        <w:t>编制单位：北京数码视讯科技股份有限公司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5"/>
          <w:szCs w:val="5"/>
        </w:rPr>
      </w:pPr>
    </w:p>
    <w:tbl>
      <w:tblPr>
        <w:tblW w:w="0" w:type="auto"/>
        <w:jc w:val="left"/>
        <w:tblInd w:w="128" w:type="dxa"/>
        <w:tblLayout w:type="fixed"/>
        <w:tblCellMar>
          <w:top w:w="0" w:type="dxa"/>
          <w:left w:w="0" w:type="dxa"/>
          <w:bottom w:w="0" w:type="dxa"/>
          <w:right w:w="0" w:type="dxa"/>
        </w:tblCellMar>
        <w:tblLook w:val="01E0"/>
      </w:tblPr>
      <w:tblGrid>
        <w:gridCol w:w="2922"/>
        <w:gridCol w:w="1138"/>
        <w:gridCol w:w="2310"/>
        <w:gridCol w:w="2308"/>
      </w:tblGrid>
      <w:tr>
        <w:trPr>
          <w:trHeight w:val="356" w:hRule="exact"/>
        </w:trPr>
        <w:tc>
          <w:tcPr>
            <w:tcW w:w="2922" w:type="dxa"/>
            <w:tcBorders>
              <w:top w:val="single" w:sz="24" w:space="0" w:color="000000"/>
              <w:left w:val="nil" w:sz="6" w:space="0" w:color="auto"/>
              <w:bottom w:val="nil" w:sz="6" w:space="0" w:color="auto"/>
              <w:right w:val="single" w:sz="4" w:space="0" w:color="000000"/>
            </w:tcBorders>
          </w:tcPr>
          <w:p>
            <w:pPr>
              <w:pStyle w:val="TableParagraph"/>
              <w:tabs>
                <w:tab w:pos="465" w:val="left" w:leader="none"/>
              </w:tabs>
              <w:spacing w:line="240" w:lineRule="auto" w:before="47"/>
              <w:ind w:left="13" w:right="0"/>
              <w:jc w:val="center"/>
              <w:rPr>
                <w:rFonts w:ascii="宋体" w:hAnsi="宋体" w:cs="宋体" w:eastAsia="宋体" w:hint="default"/>
                <w:sz w:val="15"/>
                <w:szCs w:val="15"/>
              </w:rPr>
            </w:pPr>
            <w:r>
              <w:rPr>
                <w:rFonts w:ascii="宋体" w:hAnsi="宋体" w:cs="宋体" w:eastAsia="宋体" w:hint="default"/>
                <w:b/>
                <w:bCs/>
                <w:w w:val="95"/>
                <w:sz w:val="15"/>
                <w:szCs w:val="15"/>
              </w:rPr>
              <w:t>资</w:t>
              <w:tab/>
            </w:r>
            <w:r>
              <w:rPr>
                <w:rFonts w:ascii="宋体" w:hAnsi="宋体" w:cs="宋体" w:eastAsia="宋体" w:hint="default"/>
                <w:b/>
                <w:bCs/>
                <w:sz w:val="15"/>
                <w:szCs w:val="15"/>
              </w:rPr>
              <w:t>产</w:t>
            </w:r>
            <w:r>
              <w:rPr>
                <w:rFonts w:ascii="宋体" w:hAnsi="宋体" w:cs="宋体" w:eastAsia="宋体" w:hint="default"/>
                <w:sz w:val="15"/>
                <w:szCs w:val="15"/>
              </w:rPr>
            </w:r>
          </w:p>
        </w:tc>
        <w:tc>
          <w:tcPr>
            <w:tcW w:w="1138" w:type="dxa"/>
            <w:vMerge w:val="restart"/>
            <w:tcBorders>
              <w:top w:val="single" w:sz="24" w:space="0" w:color="000000"/>
              <w:left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5"/>
                <w:szCs w:val="15"/>
              </w:rPr>
            </w:pPr>
            <w:r>
              <w:rPr>
                <w:rFonts w:ascii="宋体" w:hAnsi="宋体" w:cs="宋体" w:eastAsia="宋体" w:hint="default"/>
                <w:b/>
                <w:bCs/>
                <w:sz w:val="15"/>
                <w:szCs w:val="15"/>
              </w:rPr>
              <w:t>附注</w:t>
            </w:r>
            <w:r>
              <w:rPr>
                <w:rFonts w:ascii="宋体" w:hAnsi="宋体" w:cs="宋体" w:eastAsia="宋体" w:hint="default"/>
                <w:sz w:val="15"/>
                <w:szCs w:val="15"/>
              </w:rPr>
            </w:r>
          </w:p>
        </w:tc>
        <w:tc>
          <w:tcPr>
            <w:tcW w:w="2310" w:type="dxa"/>
            <w:tcBorders>
              <w:top w:val="single" w:sz="24" w:space="0" w:color="000000"/>
              <w:left w:val="single" w:sz="4" w:space="0" w:color="000000"/>
              <w:bottom w:val="nil" w:sz="6" w:space="0" w:color="auto"/>
              <w:right w:val="single" w:sz="4" w:space="0" w:color="000000"/>
            </w:tcBorders>
          </w:tcPr>
          <w:p>
            <w:pPr>
              <w:pStyle w:val="TableParagraph"/>
              <w:spacing w:line="240" w:lineRule="auto" w:before="47"/>
              <w:ind w:right="1"/>
              <w:jc w:val="center"/>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c>
          <w:tcPr>
            <w:tcW w:w="2308" w:type="dxa"/>
            <w:tcBorders>
              <w:top w:val="single" w:sz="24" w:space="0" w:color="000000"/>
              <w:left w:val="single" w:sz="4" w:space="0" w:color="000000"/>
              <w:bottom w:val="nil" w:sz="6" w:space="0" w:color="auto"/>
              <w:right w:val="nil" w:sz="6" w:space="0" w:color="auto"/>
            </w:tcBorders>
          </w:tcPr>
          <w:p>
            <w:pPr>
              <w:pStyle w:val="TableParagraph"/>
              <w:spacing w:line="240" w:lineRule="auto" w:before="47"/>
              <w:ind w:right="1"/>
              <w:jc w:val="center"/>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r>
      <w:tr>
        <w:trPr>
          <w:trHeight w:val="195"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36"/>
              <w:ind w:left="14" w:right="0"/>
              <w:jc w:val="left"/>
              <w:rPr>
                <w:rFonts w:ascii="宋体" w:hAnsi="宋体" w:cs="宋体" w:eastAsia="宋体" w:hint="default"/>
                <w:sz w:val="15"/>
                <w:szCs w:val="15"/>
              </w:rPr>
            </w:pPr>
            <w:r>
              <w:rPr>
                <w:rFonts w:ascii="宋体" w:hAnsi="宋体" w:cs="宋体" w:eastAsia="宋体" w:hint="default"/>
                <w:b/>
                <w:bCs/>
                <w:sz w:val="15"/>
                <w:szCs w:val="15"/>
              </w:rPr>
              <w:t>流动资产：</w:t>
            </w:r>
            <w:r>
              <w:rPr>
                <w:rFonts w:ascii="宋体" w:hAnsi="宋体" w:cs="宋体" w:eastAsia="宋体" w:hint="default"/>
                <w:sz w:val="15"/>
                <w:szCs w:val="15"/>
              </w:rPr>
            </w:r>
          </w:p>
        </w:tc>
        <w:tc>
          <w:tcPr>
            <w:tcW w:w="1138" w:type="dxa"/>
            <w:vMerge/>
            <w:tcBorders>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sz w:val="15"/>
                <w:szCs w:val="15"/>
              </w:rPr>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36"/>
              <w:ind w:left="1"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sz w:val="15"/>
                <w:szCs w:val="15"/>
              </w:rPr>
            </w:r>
          </w:p>
        </w:tc>
      </w:tr>
      <w:tr>
        <w:trPr>
          <w:trHeight w:val="389"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9"/>
                <w:szCs w:val="9"/>
              </w:rPr>
            </w:pPr>
          </w:p>
          <w:p>
            <w:pPr>
              <w:pStyle w:val="TableParagraph"/>
              <w:spacing w:line="240" w:lineRule="auto"/>
              <w:ind w:left="164"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1138"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9"/>
                <w:szCs w:val="9"/>
              </w:rPr>
            </w:pPr>
          </w:p>
          <w:p>
            <w:pPr>
              <w:pStyle w:val="TableParagraph"/>
              <w:spacing w:line="240" w:lineRule="auto"/>
              <w:ind w:right="90"/>
              <w:jc w:val="right"/>
              <w:rPr>
                <w:rFonts w:ascii="宋体" w:hAnsi="宋体" w:cs="宋体" w:eastAsia="宋体" w:hint="default"/>
                <w:sz w:val="15"/>
                <w:szCs w:val="15"/>
              </w:rPr>
            </w:pPr>
            <w:r>
              <w:rPr>
                <w:rFonts w:ascii="宋体"/>
                <w:spacing w:val="-1"/>
                <w:sz w:val="15"/>
              </w:rPr>
              <w:t>1,110,813,326.66</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9"/>
                <w:szCs w:val="9"/>
              </w:rPr>
            </w:pPr>
          </w:p>
          <w:p>
            <w:pPr>
              <w:pStyle w:val="TableParagraph"/>
              <w:spacing w:line="240" w:lineRule="auto"/>
              <w:ind w:right="88"/>
              <w:jc w:val="right"/>
              <w:rPr>
                <w:rFonts w:ascii="宋体" w:hAnsi="宋体" w:cs="宋体" w:eastAsia="宋体" w:hint="default"/>
                <w:sz w:val="15"/>
                <w:szCs w:val="15"/>
              </w:rPr>
            </w:pPr>
            <w:r>
              <w:rPr>
                <w:rFonts w:ascii="宋体"/>
                <w:spacing w:val="-1"/>
                <w:sz w:val="15"/>
              </w:rPr>
              <w:t>1,191,986,515.11</w:t>
            </w:r>
          </w:p>
        </w:tc>
      </w:tr>
      <w:tr>
        <w:trPr>
          <w:trHeight w:val="443"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4" w:right="1" w:firstLine="150"/>
              <w:jc w:val="left"/>
              <w:rPr>
                <w:rFonts w:ascii="宋体" w:hAnsi="宋体" w:cs="宋体" w:eastAsia="宋体" w:hint="default"/>
                <w:sz w:val="15"/>
                <w:szCs w:val="15"/>
              </w:rPr>
            </w:pPr>
            <w:r>
              <w:rPr>
                <w:rFonts w:ascii="宋体" w:hAnsi="宋体" w:cs="宋体" w:eastAsia="宋体" w:hint="default"/>
                <w:spacing w:val="2"/>
                <w:sz w:val="15"/>
                <w:szCs w:val="15"/>
              </w:rPr>
              <w:t>以公允价值计量且变动计入当期损益的金</w:t>
            </w:r>
            <w:r>
              <w:rPr>
                <w:rFonts w:ascii="宋体" w:hAnsi="宋体" w:cs="宋体" w:eastAsia="宋体" w:hint="default"/>
                <w:sz w:val="15"/>
                <w:szCs w:val="15"/>
              </w:rPr>
              <w:t> 融资产</w:t>
            </w:r>
          </w:p>
        </w:tc>
        <w:tc>
          <w:tcPr>
            <w:tcW w:w="1138"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87"/>
              <w:jc w:val="right"/>
              <w:rPr>
                <w:rFonts w:ascii="宋体" w:hAnsi="宋体" w:cs="宋体" w:eastAsia="宋体" w:hint="default"/>
                <w:sz w:val="15"/>
                <w:szCs w:val="15"/>
              </w:rPr>
            </w:pPr>
            <w:r>
              <w:rPr>
                <w:rFonts w:ascii="宋体"/>
                <w:sz w:val="15"/>
              </w:rPr>
              <w:t>-</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87"/>
              <w:jc w:val="right"/>
              <w:rPr>
                <w:rFonts w:ascii="宋体" w:hAnsi="宋体" w:cs="宋体" w:eastAsia="宋体" w:hint="default"/>
                <w:sz w:val="15"/>
                <w:szCs w:val="15"/>
              </w:rPr>
            </w:pPr>
            <w:r>
              <w:rPr>
                <w:rFonts w:ascii="宋体"/>
                <w:sz w:val="15"/>
              </w:rPr>
              <w:t>-</w:t>
            </w:r>
          </w:p>
        </w:tc>
      </w:tr>
      <w:tr>
        <w:trPr>
          <w:trHeight w:val="248"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181" w:lineRule="exact"/>
              <w:ind w:left="164"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1138"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181" w:lineRule="exact"/>
              <w:ind w:right="88"/>
              <w:jc w:val="right"/>
              <w:rPr>
                <w:rFonts w:ascii="宋体" w:hAnsi="宋体" w:cs="宋体" w:eastAsia="宋体" w:hint="default"/>
                <w:sz w:val="15"/>
                <w:szCs w:val="15"/>
              </w:rPr>
            </w:pPr>
            <w:r>
              <w:rPr>
                <w:rFonts w:ascii="宋体"/>
                <w:spacing w:val="-1"/>
                <w:sz w:val="15"/>
              </w:rPr>
              <w:t>41,172,000.00</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181" w:lineRule="exact"/>
              <w:ind w:right="88"/>
              <w:jc w:val="right"/>
              <w:rPr>
                <w:rFonts w:ascii="宋体" w:hAnsi="宋体" w:cs="宋体" w:eastAsia="宋体" w:hint="default"/>
                <w:sz w:val="15"/>
                <w:szCs w:val="15"/>
              </w:rPr>
            </w:pPr>
            <w:r>
              <w:rPr>
                <w:rFonts w:ascii="宋体"/>
                <w:spacing w:val="-1"/>
                <w:sz w:val="15"/>
              </w:rPr>
              <w:t>36,833,748.68</w:t>
            </w:r>
          </w:p>
        </w:tc>
      </w:tr>
      <w:tr>
        <w:trPr>
          <w:trHeight w:val="217"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十五（一）</w:t>
            </w: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8"/>
              <w:jc w:val="right"/>
              <w:rPr>
                <w:rFonts w:ascii="宋体" w:hAnsi="宋体" w:cs="宋体" w:eastAsia="宋体" w:hint="default"/>
                <w:sz w:val="15"/>
                <w:szCs w:val="15"/>
              </w:rPr>
            </w:pPr>
            <w:r>
              <w:rPr>
                <w:rFonts w:ascii="宋体"/>
                <w:spacing w:val="-1"/>
                <w:sz w:val="15"/>
              </w:rPr>
              <w:t>259,328,236.19</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8"/>
              <w:jc w:val="right"/>
              <w:rPr>
                <w:rFonts w:ascii="宋体" w:hAnsi="宋体" w:cs="宋体" w:eastAsia="宋体" w:hint="default"/>
                <w:sz w:val="15"/>
                <w:szCs w:val="15"/>
              </w:rPr>
            </w:pPr>
            <w:r>
              <w:rPr>
                <w:rFonts w:ascii="宋体"/>
                <w:spacing w:val="-1"/>
                <w:sz w:val="15"/>
              </w:rPr>
              <w:t>287,010,667.80</w:t>
            </w:r>
          </w:p>
        </w:tc>
      </w:tr>
      <w:tr>
        <w:trPr>
          <w:trHeight w:val="73" w:hRule="exact"/>
        </w:trPr>
        <w:tc>
          <w:tcPr>
            <w:tcW w:w="2922"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
        </w:tc>
        <w:tc>
          <w:tcPr>
            <w:tcW w:w="2308" w:type="dxa"/>
            <w:tcBorders>
              <w:top w:val="nil" w:sz="6" w:space="0" w:color="auto"/>
              <w:left w:val="single" w:sz="4" w:space="0" w:color="000000"/>
              <w:bottom w:val="nil" w:sz="6" w:space="0" w:color="auto"/>
              <w:right w:val="nil" w:sz="6" w:space="0" w:color="auto"/>
            </w:tcBorders>
          </w:tcPr>
          <w:p>
            <w:pPr/>
          </w:p>
        </w:tc>
      </w:tr>
      <w:tr>
        <w:trPr>
          <w:trHeight w:val="278"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64" w:right="0"/>
              <w:jc w:val="left"/>
              <w:rPr>
                <w:rFonts w:ascii="宋体" w:hAnsi="宋体" w:cs="宋体" w:eastAsia="宋体" w:hint="default"/>
                <w:sz w:val="15"/>
                <w:szCs w:val="15"/>
              </w:rPr>
            </w:pPr>
            <w:r>
              <w:rPr>
                <w:rFonts w:ascii="宋体" w:hAnsi="宋体" w:cs="宋体" w:eastAsia="宋体" w:hint="default"/>
                <w:sz w:val="15"/>
                <w:szCs w:val="15"/>
              </w:rPr>
              <w:t>预付款项</w:t>
            </w:r>
          </w:p>
        </w:tc>
        <w:tc>
          <w:tcPr>
            <w:tcW w:w="1138"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8"/>
              <w:jc w:val="right"/>
              <w:rPr>
                <w:rFonts w:ascii="宋体" w:hAnsi="宋体" w:cs="宋体" w:eastAsia="宋体" w:hint="default"/>
                <w:sz w:val="15"/>
                <w:szCs w:val="15"/>
              </w:rPr>
            </w:pPr>
            <w:r>
              <w:rPr>
                <w:rFonts w:ascii="宋体"/>
                <w:spacing w:val="-1"/>
                <w:sz w:val="15"/>
              </w:rPr>
              <w:t>4,044,153.84</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8"/>
              <w:jc w:val="right"/>
              <w:rPr>
                <w:rFonts w:ascii="宋体" w:hAnsi="宋体" w:cs="宋体" w:eastAsia="宋体" w:hint="default"/>
                <w:sz w:val="15"/>
                <w:szCs w:val="15"/>
              </w:rPr>
            </w:pPr>
            <w:r>
              <w:rPr>
                <w:rFonts w:ascii="宋体"/>
                <w:spacing w:val="-1"/>
                <w:sz w:val="15"/>
              </w:rPr>
              <w:t>4,274,325.56</w:t>
            </w:r>
          </w:p>
        </w:tc>
      </w:tr>
      <w:tr>
        <w:trPr>
          <w:trHeight w:val="284"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应收利息</w:t>
            </w:r>
          </w:p>
        </w:tc>
        <w:tc>
          <w:tcPr>
            <w:tcW w:w="1138"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8"/>
              <w:jc w:val="right"/>
              <w:rPr>
                <w:rFonts w:ascii="宋体" w:hAnsi="宋体" w:cs="宋体" w:eastAsia="宋体" w:hint="default"/>
                <w:sz w:val="15"/>
                <w:szCs w:val="15"/>
              </w:rPr>
            </w:pPr>
            <w:r>
              <w:rPr>
                <w:rFonts w:ascii="宋体"/>
                <w:spacing w:val="-1"/>
                <w:sz w:val="15"/>
              </w:rPr>
              <w:t>126,639.98</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8"/>
              <w:jc w:val="right"/>
              <w:rPr>
                <w:rFonts w:ascii="宋体" w:hAnsi="宋体" w:cs="宋体" w:eastAsia="宋体" w:hint="default"/>
                <w:sz w:val="15"/>
                <w:szCs w:val="15"/>
              </w:rPr>
            </w:pPr>
            <w:r>
              <w:rPr>
                <w:rFonts w:ascii="宋体"/>
                <w:spacing w:val="-1"/>
                <w:sz w:val="15"/>
              </w:rPr>
              <w:t>827,667.19</w:t>
            </w:r>
          </w:p>
        </w:tc>
      </w:tr>
      <w:tr>
        <w:trPr>
          <w:trHeight w:val="217"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应收股利</w:t>
            </w:r>
          </w:p>
        </w:tc>
        <w:tc>
          <w:tcPr>
            <w:tcW w:w="1138"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7"/>
              <w:jc w:val="right"/>
              <w:rPr>
                <w:rFonts w:ascii="宋体" w:hAnsi="宋体" w:cs="宋体" w:eastAsia="宋体" w:hint="default"/>
                <w:sz w:val="15"/>
                <w:szCs w:val="15"/>
              </w:rPr>
            </w:pPr>
            <w:r>
              <w:rPr>
                <w:rFonts w:ascii="宋体"/>
                <w:sz w:val="15"/>
              </w:rPr>
              <w:t>-</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z w:val="15"/>
              </w:rPr>
              <w:t>-</w:t>
            </w:r>
          </w:p>
        </w:tc>
      </w:tr>
      <w:tr>
        <w:trPr>
          <w:trHeight w:val="73" w:hRule="exact"/>
        </w:trPr>
        <w:tc>
          <w:tcPr>
            <w:tcW w:w="2922"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
        </w:tc>
        <w:tc>
          <w:tcPr>
            <w:tcW w:w="2308" w:type="dxa"/>
            <w:tcBorders>
              <w:top w:val="nil" w:sz="6" w:space="0" w:color="auto"/>
              <w:left w:val="single" w:sz="4" w:space="0" w:color="000000"/>
              <w:bottom w:val="nil" w:sz="6" w:space="0" w:color="auto"/>
              <w:right w:val="nil" w:sz="6" w:space="0" w:color="auto"/>
            </w:tcBorders>
          </w:tcPr>
          <w:p>
            <w:pPr/>
          </w:p>
        </w:tc>
      </w:tr>
      <w:tr>
        <w:trPr>
          <w:trHeight w:val="278"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64"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0"/>
              <w:jc w:val="center"/>
              <w:rPr>
                <w:rFonts w:ascii="宋体" w:hAnsi="宋体" w:cs="宋体" w:eastAsia="宋体" w:hint="default"/>
                <w:sz w:val="15"/>
                <w:szCs w:val="15"/>
              </w:rPr>
            </w:pPr>
            <w:r>
              <w:rPr>
                <w:rFonts w:ascii="宋体" w:hAnsi="宋体" w:cs="宋体" w:eastAsia="宋体" w:hint="default"/>
                <w:sz w:val="15"/>
                <w:szCs w:val="15"/>
              </w:rPr>
              <w:t>十五（二）</w:t>
            </w: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8"/>
              <w:jc w:val="right"/>
              <w:rPr>
                <w:rFonts w:ascii="宋体" w:hAnsi="宋体" w:cs="宋体" w:eastAsia="宋体" w:hint="default"/>
                <w:sz w:val="15"/>
                <w:szCs w:val="15"/>
              </w:rPr>
            </w:pPr>
            <w:r>
              <w:rPr>
                <w:rFonts w:ascii="宋体"/>
                <w:spacing w:val="-1"/>
                <w:sz w:val="15"/>
              </w:rPr>
              <w:t>89,254,009.55</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8"/>
              <w:jc w:val="right"/>
              <w:rPr>
                <w:rFonts w:ascii="宋体" w:hAnsi="宋体" w:cs="宋体" w:eastAsia="宋体" w:hint="default"/>
                <w:sz w:val="15"/>
                <w:szCs w:val="15"/>
              </w:rPr>
            </w:pPr>
            <w:r>
              <w:rPr>
                <w:rFonts w:ascii="宋体"/>
                <w:spacing w:val="-1"/>
                <w:sz w:val="15"/>
              </w:rPr>
              <w:t>44,912,604.77</w:t>
            </w:r>
          </w:p>
        </w:tc>
      </w:tr>
      <w:tr>
        <w:trPr>
          <w:trHeight w:val="312"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存货</w:t>
            </w:r>
          </w:p>
        </w:tc>
        <w:tc>
          <w:tcPr>
            <w:tcW w:w="1138"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8"/>
              <w:jc w:val="right"/>
              <w:rPr>
                <w:rFonts w:ascii="宋体" w:hAnsi="宋体" w:cs="宋体" w:eastAsia="宋体" w:hint="default"/>
                <w:sz w:val="15"/>
                <w:szCs w:val="15"/>
              </w:rPr>
            </w:pPr>
            <w:r>
              <w:rPr>
                <w:rFonts w:ascii="宋体"/>
                <w:spacing w:val="-1"/>
                <w:sz w:val="15"/>
              </w:rPr>
              <w:t>145,497,347.21</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8"/>
              <w:jc w:val="right"/>
              <w:rPr>
                <w:rFonts w:ascii="宋体" w:hAnsi="宋体" w:cs="宋体" w:eastAsia="宋体" w:hint="default"/>
                <w:sz w:val="15"/>
                <w:szCs w:val="15"/>
              </w:rPr>
            </w:pPr>
            <w:r>
              <w:rPr>
                <w:rFonts w:ascii="宋体"/>
                <w:spacing w:val="-1"/>
                <w:sz w:val="15"/>
              </w:rPr>
              <w:t>110,540,975.51</w:t>
            </w:r>
          </w:p>
        </w:tc>
      </w:tr>
      <w:tr>
        <w:trPr>
          <w:trHeight w:val="266"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64" w:right="0"/>
              <w:jc w:val="left"/>
              <w:rPr>
                <w:rFonts w:ascii="宋体" w:hAnsi="宋体" w:cs="宋体" w:eastAsia="宋体" w:hint="default"/>
                <w:sz w:val="15"/>
                <w:szCs w:val="15"/>
              </w:rPr>
            </w:pPr>
            <w:r>
              <w:rPr>
                <w:rFonts w:ascii="宋体" w:hAnsi="宋体" w:cs="宋体" w:eastAsia="宋体" w:hint="default"/>
                <w:sz w:val="15"/>
                <w:szCs w:val="15"/>
              </w:rPr>
              <w:t>划分为持有代售的资产</w:t>
            </w:r>
          </w:p>
        </w:tc>
        <w:tc>
          <w:tcPr>
            <w:tcW w:w="1138"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87"/>
              <w:jc w:val="right"/>
              <w:rPr>
                <w:rFonts w:ascii="宋体" w:hAnsi="宋体" w:cs="宋体" w:eastAsia="宋体" w:hint="default"/>
                <w:sz w:val="15"/>
                <w:szCs w:val="15"/>
              </w:rPr>
            </w:pPr>
            <w:r>
              <w:rPr>
                <w:rFonts w:ascii="宋体"/>
                <w:sz w:val="15"/>
              </w:rPr>
              <w:t>-</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right="87"/>
              <w:jc w:val="right"/>
              <w:rPr>
                <w:rFonts w:ascii="宋体" w:hAnsi="宋体" w:cs="宋体" w:eastAsia="宋体" w:hint="default"/>
                <w:sz w:val="15"/>
                <w:szCs w:val="15"/>
              </w:rPr>
            </w:pPr>
            <w:r>
              <w:rPr>
                <w:rFonts w:ascii="宋体"/>
                <w:sz w:val="15"/>
              </w:rPr>
              <w:t>-</w:t>
            </w:r>
          </w:p>
        </w:tc>
      </w:tr>
      <w:tr>
        <w:trPr>
          <w:trHeight w:val="392"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64" w:right="0"/>
              <w:jc w:val="left"/>
              <w:rPr>
                <w:rFonts w:ascii="宋体" w:hAnsi="宋体" w:cs="宋体" w:eastAsia="宋体" w:hint="default"/>
                <w:sz w:val="15"/>
                <w:szCs w:val="15"/>
              </w:rPr>
            </w:pPr>
            <w:r>
              <w:rPr>
                <w:rFonts w:ascii="宋体" w:hAnsi="宋体" w:cs="宋体" w:eastAsia="宋体" w:hint="default"/>
                <w:sz w:val="15"/>
                <w:szCs w:val="15"/>
              </w:rPr>
              <w:t>一年内到期的非流动资产</w:t>
            </w:r>
          </w:p>
        </w:tc>
        <w:tc>
          <w:tcPr>
            <w:tcW w:w="1138" w:type="dxa"/>
            <w:tcBorders>
              <w:top w:val="nil" w:sz="6" w:space="0" w:color="auto"/>
              <w:left w:val="nil" w:sz="6" w:space="0" w:color="auto"/>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87"/>
              <w:jc w:val="right"/>
              <w:rPr>
                <w:rFonts w:ascii="宋体" w:hAnsi="宋体" w:cs="宋体" w:eastAsia="宋体" w:hint="default"/>
                <w:sz w:val="15"/>
                <w:szCs w:val="15"/>
              </w:rPr>
            </w:pPr>
            <w:r>
              <w:rPr>
                <w:rFonts w:ascii="宋体"/>
                <w:sz w:val="15"/>
              </w:rPr>
              <w:t>-</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87"/>
              <w:jc w:val="right"/>
              <w:rPr>
                <w:rFonts w:ascii="宋体" w:hAnsi="宋体" w:cs="宋体" w:eastAsia="宋体" w:hint="default"/>
                <w:sz w:val="15"/>
                <w:szCs w:val="15"/>
              </w:rPr>
            </w:pPr>
            <w:r>
              <w:rPr>
                <w:rFonts w:ascii="宋体"/>
                <w:sz w:val="15"/>
              </w:rPr>
              <w:t>-</w:t>
            </w:r>
          </w:p>
        </w:tc>
      </w:tr>
      <w:tr>
        <w:trPr>
          <w:trHeight w:val="278"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64" w:right="0"/>
              <w:jc w:val="left"/>
              <w:rPr>
                <w:rFonts w:ascii="宋体" w:hAnsi="宋体" w:cs="宋体" w:eastAsia="宋体" w:hint="default"/>
                <w:sz w:val="15"/>
                <w:szCs w:val="15"/>
              </w:rPr>
            </w:pPr>
            <w:r>
              <w:rPr>
                <w:rFonts w:ascii="宋体" w:hAnsi="宋体" w:cs="宋体" w:eastAsia="宋体" w:hint="default"/>
                <w:sz w:val="15"/>
                <w:szCs w:val="15"/>
              </w:rPr>
              <w:t>其他流动资产</w:t>
            </w:r>
          </w:p>
        </w:tc>
        <w:tc>
          <w:tcPr>
            <w:tcW w:w="1138"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8"/>
              <w:jc w:val="right"/>
              <w:rPr>
                <w:rFonts w:ascii="宋体" w:hAnsi="宋体" w:cs="宋体" w:eastAsia="宋体" w:hint="default"/>
                <w:sz w:val="15"/>
                <w:szCs w:val="15"/>
              </w:rPr>
            </w:pPr>
            <w:r>
              <w:rPr>
                <w:rFonts w:ascii="宋体"/>
                <w:spacing w:val="-1"/>
                <w:sz w:val="15"/>
              </w:rPr>
              <w:t>10,933,309.48</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7"/>
              <w:jc w:val="right"/>
              <w:rPr>
                <w:rFonts w:ascii="宋体" w:hAnsi="宋体" w:cs="宋体" w:eastAsia="宋体" w:hint="default"/>
                <w:sz w:val="15"/>
                <w:szCs w:val="15"/>
              </w:rPr>
            </w:pPr>
            <w:r>
              <w:rPr>
                <w:rFonts w:ascii="宋体"/>
                <w:sz w:val="15"/>
              </w:rPr>
              <w:t>-</w:t>
            </w:r>
          </w:p>
        </w:tc>
      </w:tr>
      <w:tr>
        <w:trPr>
          <w:trHeight w:val="284"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4" w:right="0"/>
              <w:jc w:val="left"/>
              <w:rPr>
                <w:rFonts w:ascii="宋体" w:hAnsi="宋体" w:cs="宋体" w:eastAsia="宋体" w:hint="default"/>
                <w:sz w:val="15"/>
                <w:szCs w:val="15"/>
              </w:rPr>
            </w:pPr>
            <w:r>
              <w:rPr>
                <w:rFonts w:ascii="宋体" w:hAnsi="宋体" w:cs="宋体" w:eastAsia="宋体" w:hint="default"/>
                <w:b/>
                <w:bCs/>
                <w:sz w:val="15"/>
                <w:szCs w:val="15"/>
              </w:rPr>
              <w:t>流动资产合计</w:t>
            </w:r>
            <w:r>
              <w:rPr>
                <w:rFonts w:ascii="宋体" w:hAnsi="宋体" w:cs="宋体" w:eastAsia="宋体" w:hint="default"/>
                <w:sz w:val="15"/>
                <w:szCs w:val="15"/>
              </w:rPr>
            </w:r>
          </w:p>
        </w:tc>
        <w:tc>
          <w:tcPr>
            <w:tcW w:w="1138"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8"/>
              <w:jc w:val="right"/>
              <w:rPr>
                <w:rFonts w:ascii="宋体" w:hAnsi="宋体" w:cs="宋体" w:eastAsia="宋体" w:hint="default"/>
                <w:sz w:val="15"/>
                <w:szCs w:val="15"/>
              </w:rPr>
            </w:pPr>
            <w:r>
              <w:rPr>
                <w:rFonts w:ascii="宋体"/>
                <w:b/>
                <w:w w:val="95"/>
                <w:sz w:val="15"/>
              </w:rPr>
              <w:t>1,661,169,022.91</w:t>
            </w:r>
            <w:r>
              <w:rPr>
                <w:rFonts w:ascii="宋体"/>
                <w:sz w:val="15"/>
              </w:rPr>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9"/>
              <w:jc w:val="right"/>
              <w:rPr>
                <w:rFonts w:ascii="宋体" w:hAnsi="宋体" w:cs="宋体" w:eastAsia="宋体" w:hint="default"/>
                <w:sz w:val="15"/>
                <w:szCs w:val="15"/>
              </w:rPr>
            </w:pPr>
            <w:r>
              <w:rPr>
                <w:rFonts w:ascii="宋体"/>
                <w:b/>
                <w:w w:val="95"/>
                <w:sz w:val="15"/>
              </w:rPr>
              <w:t>1,676,386,504.62</w:t>
            </w:r>
            <w:r>
              <w:rPr>
                <w:rFonts w:ascii="宋体"/>
                <w:sz w:val="15"/>
              </w:rPr>
            </w:r>
          </w:p>
        </w:tc>
      </w:tr>
      <w:tr>
        <w:trPr>
          <w:trHeight w:val="217"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4" w:right="0"/>
              <w:jc w:val="left"/>
              <w:rPr>
                <w:rFonts w:ascii="宋体" w:hAnsi="宋体" w:cs="宋体" w:eastAsia="宋体" w:hint="default"/>
                <w:sz w:val="15"/>
                <w:szCs w:val="15"/>
              </w:rPr>
            </w:pPr>
            <w:r>
              <w:rPr>
                <w:rFonts w:ascii="宋体" w:hAnsi="宋体" w:cs="宋体" w:eastAsia="宋体" w:hint="default"/>
                <w:b/>
                <w:bCs/>
                <w:sz w:val="15"/>
                <w:szCs w:val="15"/>
              </w:rPr>
              <w:t>非流动资产：</w:t>
            </w:r>
            <w:r>
              <w:rPr>
                <w:rFonts w:ascii="宋体" w:hAnsi="宋体" w:cs="宋体" w:eastAsia="宋体" w:hint="default"/>
                <w:sz w:val="15"/>
                <w:szCs w:val="15"/>
              </w:rPr>
            </w:r>
          </w:p>
        </w:tc>
        <w:tc>
          <w:tcPr>
            <w:tcW w:w="1138"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sz w:val="15"/>
                <w:szCs w:val="15"/>
              </w:rPr>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left="1"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sz w:val="15"/>
                <w:szCs w:val="15"/>
              </w:rPr>
            </w:r>
          </w:p>
        </w:tc>
      </w:tr>
      <w:tr>
        <w:trPr>
          <w:trHeight w:val="73" w:hRule="exact"/>
        </w:trPr>
        <w:tc>
          <w:tcPr>
            <w:tcW w:w="2922"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
        </w:tc>
        <w:tc>
          <w:tcPr>
            <w:tcW w:w="2308" w:type="dxa"/>
            <w:tcBorders>
              <w:top w:val="nil" w:sz="6" w:space="0" w:color="auto"/>
              <w:left w:val="single" w:sz="4" w:space="0" w:color="000000"/>
              <w:bottom w:val="nil" w:sz="6" w:space="0" w:color="auto"/>
              <w:right w:val="nil" w:sz="6" w:space="0" w:color="auto"/>
            </w:tcBorders>
          </w:tcPr>
          <w:p>
            <w:pPr/>
          </w:p>
        </w:tc>
      </w:tr>
      <w:tr>
        <w:trPr>
          <w:trHeight w:val="278"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64" w:right="0"/>
              <w:jc w:val="left"/>
              <w:rPr>
                <w:rFonts w:ascii="宋体" w:hAnsi="宋体" w:cs="宋体" w:eastAsia="宋体" w:hint="default"/>
                <w:sz w:val="15"/>
                <w:szCs w:val="15"/>
              </w:rPr>
            </w:pPr>
            <w:r>
              <w:rPr>
                <w:rFonts w:ascii="宋体" w:hAnsi="宋体" w:cs="宋体" w:eastAsia="宋体" w:hint="default"/>
                <w:sz w:val="15"/>
                <w:szCs w:val="15"/>
              </w:rPr>
              <w:t>可供出售金融资产</w:t>
            </w:r>
          </w:p>
        </w:tc>
        <w:tc>
          <w:tcPr>
            <w:tcW w:w="1138"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8"/>
              <w:jc w:val="right"/>
              <w:rPr>
                <w:rFonts w:ascii="宋体" w:hAnsi="宋体" w:cs="宋体" w:eastAsia="宋体" w:hint="default"/>
                <w:sz w:val="15"/>
                <w:szCs w:val="15"/>
              </w:rPr>
            </w:pPr>
            <w:r>
              <w:rPr>
                <w:rFonts w:ascii="宋体"/>
                <w:spacing w:val="-1"/>
                <w:sz w:val="15"/>
              </w:rPr>
              <w:t>27,818,881.86</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8"/>
              <w:jc w:val="right"/>
              <w:rPr>
                <w:rFonts w:ascii="宋体" w:hAnsi="宋体" w:cs="宋体" w:eastAsia="宋体" w:hint="default"/>
                <w:sz w:val="15"/>
                <w:szCs w:val="15"/>
              </w:rPr>
            </w:pPr>
            <w:r>
              <w:rPr>
                <w:rFonts w:ascii="宋体"/>
                <w:spacing w:val="-1"/>
                <w:sz w:val="15"/>
              </w:rPr>
              <w:t>23,070,000.00</w:t>
            </w:r>
          </w:p>
        </w:tc>
      </w:tr>
      <w:tr>
        <w:trPr>
          <w:trHeight w:val="217"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持有至到期投资</w:t>
            </w:r>
          </w:p>
        </w:tc>
        <w:tc>
          <w:tcPr>
            <w:tcW w:w="1138"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7"/>
              <w:jc w:val="right"/>
              <w:rPr>
                <w:rFonts w:ascii="宋体" w:hAnsi="宋体" w:cs="宋体" w:eastAsia="宋体" w:hint="default"/>
                <w:sz w:val="15"/>
                <w:szCs w:val="15"/>
              </w:rPr>
            </w:pPr>
            <w:r>
              <w:rPr>
                <w:rFonts w:ascii="宋体"/>
                <w:sz w:val="15"/>
              </w:rPr>
              <w:t>-</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7"/>
              <w:jc w:val="right"/>
              <w:rPr>
                <w:rFonts w:ascii="宋体" w:hAnsi="宋体" w:cs="宋体" w:eastAsia="宋体" w:hint="default"/>
                <w:sz w:val="15"/>
                <w:szCs w:val="15"/>
              </w:rPr>
            </w:pPr>
            <w:r>
              <w:rPr>
                <w:rFonts w:ascii="宋体"/>
                <w:sz w:val="15"/>
              </w:rPr>
              <w:t>-</w:t>
            </w:r>
          </w:p>
        </w:tc>
      </w:tr>
      <w:tr>
        <w:trPr>
          <w:trHeight w:val="73" w:hRule="exact"/>
        </w:trPr>
        <w:tc>
          <w:tcPr>
            <w:tcW w:w="2922"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
        </w:tc>
        <w:tc>
          <w:tcPr>
            <w:tcW w:w="2308" w:type="dxa"/>
            <w:tcBorders>
              <w:top w:val="nil" w:sz="6" w:space="0" w:color="auto"/>
              <w:left w:val="single" w:sz="4" w:space="0" w:color="000000"/>
              <w:bottom w:val="nil" w:sz="6" w:space="0" w:color="auto"/>
              <w:right w:val="nil" w:sz="6" w:space="0" w:color="auto"/>
            </w:tcBorders>
          </w:tcPr>
          <w:p>
            <w:pPr/>
          </w:p>
        </w:tc>
      </w:tr>
      <w:tr>
        <w:trPr>
          <w:trHeight w:val="279"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64" w:right="0"/>
              <w:jc w:val="left"/>
              <w:rPr>
                <w:rFonts w:ascii="宋体" w:hAnsi="宋体" w:cs="宋体" w:eastAsia="宋体" w:hint="default"/>
                <w:sz w:val="15"/>
                <w:szCs w:val="15"/>
              </w:rPr>
            </w:pPr>
            <w:r>
              <w:rPr>
                <w:rFonts w:ascii="宋体" w:hAnsi="宋体" w:cs="宋体" w:eastAsia="宋体" w:hint="default"/>
                <w:sz w:val="15"/>
                <w:szCs w:val="15"/>
              </w:rPr>
              <w:t>长期应收款</w:t>
            </w:r>
          </w:p>
        </w:tc>
        <w:tc>
          <w:tcPr>
            <w:tcW w:w="1138"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7"/>
              <w:jc w:val="right"/>
              <w:rPr>
                <w:rFonts w:ascii="宋体" w:hAnsi="宋体" w:cs="宋体" w:eastAsia="宋体" w:hint="default"/>
                <w:sz w:val="15"/>
                <w:szCs w:val="15"/>
              </w:rPr>
            </w:pPr>
            <w:r>
              <w:rPr>
                <w:rFonts w:ascii="宋体"/>
                <w:sz w:val="15"/>
              </w:rPr>
              <w:t>-</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7"/>
              <w:jc w:val="right"/>
              <w:rPr>
                <w:rFonts w:ascii="宋体" w:hAnsi="宋体" w:cs="宋体" w:eastAsia="宋体" w:hint="default"/>
                <w:sz w:val="15"/>
                <w:szCs w:val="15"/>
              </w:rPr>
            </w:pPr>
            <w:r>
              <w:rPr>
                <w:rFonts w:ascii="宋体"/>
                <w:sz w:val="15"/>
              </w:rPr>
              <w:t>-</w:t>
            </w:r>
          </w:p>
        </w:tc>
      </w:tr>
      <w:tr>
        <w:trPr>
          <w:trHeight w:val="284"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长期股权投资</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0"/>
              <w:jc w:val="center"/>
              <w:rPr>
                <w:rFonts w:ascii="宋体" w:hAnsi="宋体" w:cs="宋体" w:eastAsia="宋体" w:hint="default"/>
                <w:sz w:val="15"/>
                <w:szCs w:val="15"/>
              </w:rPr>
            </w:pPr>
            <w:r>
              <w:rPr>
                <w:rFonts w:ascii="宋体" w:hAnsi="宋体" w:cs="宋体" w:eastAsia="宋体" w:hint="default"/>
                <w:sz w:val="15"/>
                <w:szCs w:val="15"/>
              </w:rPr>
              <w:t>十五（三）</w:t>
            </w: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0"/>
              <w:jc w:val="right"/>
              <w:rPr>
                <w:rFonts w:ascii="宋体" w:hAnsi="宋体" w:cs="宋体" w:eastAsia="宋体" w:hint="default"/>
                <w:sz w:val="15"/>
                <w:szCs w:val="15"/>
              </w:rPr>
            </w:pPr>
            <w:r>
              <w:rPr>
                <w:rFonts w:ascii="宋体"/>
                <w:spacing w:val="-1"/>
                <w:sz w:val="15"/>
              </w:rPr>
              <w:t>1,068,714,026.98</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8"/>
              <w:jc w:val="right"/>
              <w:rPr>
                <w:rFonts w:ascii="宋体" w:hAnsi="宋体" w:cs="宋体" w:eastAsia="宋体" w:hint="default"/>
                <w:sz w:val="15"/>
                <w:szCs w:val="15"/>
              </w:rPr>
            </w:pPr>
            <w:r>
              <w:rPr>
                <w:rFonts w:ascii="宋体"/>
                <w:spacing w:val="-1"/>
                <w:sz w:val="15"/>
              </w:rPr>
              <w:t>819,923,368.06</w:t>
            </w:r>
          </w:p>
        </w:tc>
      </w:tr>
      <w:tr>
        <w:trPr>
          <w:trHeight w:val="217"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投资性房地产</w:t>
            </w:r>
          </w:p>
        </w:tc>
        <w:tc>
          <w:tcPr>
            <w:tcW w:w="1138"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7"/>
              <w:jc w:val="right"/>
              <w:rPr>
                <w:rFonts w:ascii="宋体" w:hAnsi="宋体" w:cs="宋体" w:eastAsia="宋体" w:hint="default"/>
                <w:sz w:val="15"/>
                <w:szCs w:val="15"/>
              </w:rPr>
            </w:pPr>
            <w:r>
              <w:rPr>
                <w:rFonts w:ascii="宋体"/>
                <w:sz w:val="15"/>
              </w:rPr>
              <w:t>-</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z w:val="15"/>
              </w:rPr>
              <w:t>-</w:t>
            </w:r>
          </w:p>
        </w:tc>
      </w:tr>
      <w:tr>
        <w:trPr>
          <w:trHeight w:val="73" w:hRule="exact"/>
        </w:trPr>
        <w:tc>
          <w:tcPr>
            <w:tcW w:w="2922"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
        </w:tc>
        <w:tc>
          <w:tcPr>
            <w:tcW w:w="2308" w:type="dxa"/>
            <w:tcBorders>
              <w:top w:val="nil" w:sz="6" w:space="0" w:color="auto"/>
              <w:left w:val="single" w:sz="4" w:space="0" w:color="000000"/>
              <w:bottom w:val="nil" w:sz="6" w:space="0" w:color="auto"/>
              <w:right w:val="nil" w:sz="6" w:space="0" w:color="auto"/>
            </w:tcBorders>
          </w:tcPr>
          <w:p>
            <w:pPr/>
          </w:p>
        </w:tc>
      </w:tr>
      <w:tr>
        <w:trPr>
          <w:trHeight w:val="278"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64" w:right="0"/>
              <w:jc w:val="left"/>
              <w:rPr>
                <w:rFonts w:ascii="宋体" w:hAnsi="宋体" w:cs="宋体" w:eastAsia="宋体" w:hint="default"/>
                <w:sz w:val="15"/>
                <w:szCs w:val="15"/>
              </w:rPr>
            </w:pPr>
            <w:r>
              <w:rPr>
                <w:rFonts w:ascii="宋体" w:hAnsi="宋体" w:cs="宋体" w:eastAsia="宋体" w:hint="default"/>
                <w:sz w:val="15"/>
                <w:szCs w:val="15"/>
              </w:rPr>
              <w:t>固定资产</w:t>
            </w:r>
          </w:p>
        </w:tc>
        <w:tc>
          <w:tcPr>
            <w:tcW w:w="1138"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8"/>
              <w:jc w:val="right"/>
              <w:rPr>
                <w:rFonts w:ascii="宋体" w:hAnsi="宋体" w:cs="宋体" w:eastAsia="宋体" w:hint="default"/>
                <w:sz w:val="15"/>
                <w:szCs w:val="15"/>
              </w:rPr>
            </w:pPr>
            <w:r>
              <w:rPr>
                <w:rFonts w:ascii="宋体"/>
                <w:spacing w:val="-1"/>
                <w:sz w:val="15"/>
              </w:rPr>
              <w:t>146,064,736.58</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8"/>
              <w:jc w:val="right"/>
              <w:rPr>
                <w:rFonts w:ascii="宋体" w:hAnsi="宋体" w:cs="宋体" w:eastAsia="宋体" w:hint="default"/>
                <w:sz w:val="15"/>
                <w:szCs w:val="15"/>
              </w:rPr>
            </w:pPr>
            <w:r>
              <w:rPr>
                <w:rFonts w:ascii="宋体"/>
                <w:spacing w:val="-1"/>
                <w:sz w:val="15"/>
              </w:rPr>
              <w:t>129,521,030.69</w:t>
            </w:r>
          </w:p>
        </w:tc>
      </w:tr>
      <w:tr>
        <w:trPr>
          <w:trHeight w:val="284"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在建工程</w:t>
            </w:r>
          </w:p>
        </w:tc>
        <w:tc>
          <w:tcPr>
            <w:tcW w:w="1138"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7"/>
              <w:jc w:val="right"/>
              <w:rPr>
                <w:rFonts w:ascii="宋体" w:hAnsi="宋体" w:cs="宋体" w:eastAsia="宋体" w:hint="default"/>
                <w:sz w:val="15"/>
                <w:szCs w:val="15"/>
              </w:rPr>
            </w:pPr>
            <w:r>
              <w:rPr>
                <w:rFonts w:ascii="宋体"/>
                <w:sz w:val="15"/>
              </w:rPr>
              <w:t>-</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7"/>
              <w:jc w:val="right"/>
              <w:rPr>
                <w:rFonts w:ascii="宋体" w:hAnsi="宋体" w:cs="宋体" w:eastAsia="宋体" w:hint="default"/>
                <w:sz w:val="15"/>
                <w:szCs w:val="15"/>
              </w:rPr>
            </w:pPr>
            <w:r>
              <w:rPr>
                <w:rFonts w:ascii="宋体"/>
                <w:sz w:val="15"/>
              </w:rPr>
              <w:t>-</w:t>
            </w:r>
          </w:p>
        </w:tc>
      </w:tr>
      <w:tr>
        <w:trPr>
          <w:trHeight w:val="217"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工程物资</w:t>
            </w:r>
          </w:p>
        </w:tc>
        <w:tc>
          <w:tcPr>
            <w:tcW w:w="1138"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7"/>
              <w:jc w:val="right"/>
              <w:rPr>
                <w:rFonts w:ascii="宋体" w:hAnsi="宋体" w:cs="宋体" w:eastAsia="宋体" w:hint="default"/>
                <w:sz w:val="15"/>
                <w:szCs w:val="15"/>
              </w:rPr>
            </w:pPr>
            <w:r>
              <w:rPr>
                <w:rFonts w:ascii="宋体"/>
                <w:sz w:val="15"/>
              </w:rPr>
              <w:t>-</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z w:val="15"/>
              </w:rPr>
              <w:t>-</w:t>
            </w:r>
          </w:p>
        </w:tc>
      </w:tr>
      <w:tr>
        <w:trPr>
          <w:trHeight w:val="73" w:hRule="exact"/>
        </w:trPr>
        <w:tc>
          <w:tcPr>
            <w:tcW w:w="2922"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
        </w:tc>
        <w:tc>
          <w:tcPr>
            <w:tcW w:w="2308" w:type="dxa"/>
            <w:tcBorders>
              <w:top w:val="nil" w:sz="6" w:space="0" w:color="auto"/>
              <w:left w:val="single" w:sz="4" w:space="0" w:color="000000"/>
              <w:bottom w:val="nil" w:sz="6" w:space="0" w:color="auto"/>
              <w:right w:val="nil" w:sz="6" w:space="0" w:color="auto"/>
            </w:tcBorders>
          </w:tcPr>
          <w:p>
            <w:pPr/>
          </w:p>
        </w:tc>
      </w:tr>
      <w:tr>
        <w:trPr>
          <w:trHeight w:val="278"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64" w:right="0"/>
              <w:jc w:val="left"/>
              <w:rPr>
                <w:rFonts w:ascii="宋体" w:hAnsi="宋体" w:cs="宋体" w:eastAsia="宋体" w:hint="default"/>
                <w:sz w:val="15"/>
                <w:szCs w:val="15"/>
              </w:rPr>
            </w:pPr>
            <w:r>
              <w:rPr>
                <w:rFonts w:ascii="宋体" w:hAnsi="宋体" w:cs="宋体" w:eastAsia="宋体" w:hint="default"/>
                <w:sz w:val="15"/>
                <w:szCs w:val="15"/>
              </w:rPr>
              <w:t>固定资产清理</w:t>
            </w:r>
          </w:p>
        </w:tc>
        <w:tc>
          <w:tcPr>
            <w:tcW w:w="1138"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7"/>
              <w:jc w:val="right"/>
              <w:rPr>
                <w:rFonts w:ascii="宋体" w:hAnsi="宋体" w:cs="宋体" w:eastAsia="宋体" w:hint="default"/>
                <w:sz w:val="15"/>
                <w:szCs w:val="15"/>
              </w:rPr>
            </w:pPr>
            <w:r>
              <w:rPr>
                <w:rFonts w:ascii="宋体"/>
                <w:sz w:val="15"/>
              </w:rPr>
              <w:t>-</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7"/>
              <w:jc w:val="right"/>
              <w:rPr>
                <w:rFonts w:ascii="宋体" w:hAnsi="宋体" w:cs="宋体" w:eastAsia="宋体" w:hint="default"/>
                <w:sz w:val="15"/>
                <w:szCs w:val="15"/>
              </w:rPr>
            </w:pPr>
            <w:r>
              <w:rPr>
                <w:rFonts w:ascii="宋体"/>
                <w:sz w:val="15"/>
              </w:rPr>
              <w:t>-</w:t>
            </w:r>
          </w:p>
        </w:tc>
      </w:tr>
      <w:tr>
        <w:trPr>
          <w:trHeight w:val="284"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生产性生物资产</w:t>
            </w:r>
          </w:p>
        </w:tc>
        <w:tc>
          <w:tcPr>
            <w:tcW w:w="1138"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7"/>
              <w:jc w:val="right"/>
              <w:rPr>
                <w:rFonts w:ascii="宋体" w:hAnsi="宋体" w:cs="宋体" w:eastAsia="宋体" w:hint="default"/>
                <w:sz w:val="15"/>
                <w:szCs w:val="15"/>
              </w:rPr>
            </w:pPr>
            <w:r>
              <w:rPr>
                <w:rFonts w:ascii="宋体"/>
                <w:sz w:val="15"/>
              </w:rPr>
              <w:t>-</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7"/>
              <w:jc w:val="right"/>
              <w:rPr>
                <w:rFonts w:ascii="宋体" w:hAnsi="宋体" w:cs="宋体" w:eastAsia="宋体" w:hint="default"/>
                <w:sz w:val="15"/>
                <w:szCs w:val="15"/>
              </w:rPr>
            </w:pPr>
            <w:r>
              <w:rPr>
                <w:rFonts w:ascii="宋体"/>
                <w:sz w:val="15"/>
              </w:rPr>
              <w:t>-</w:t>
            </w:r>
          </w:p>
        </w:tc>
      </w:tr>
      <w:tr>
        <w:trPr>
          <w:trHeight w:val="217"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油气资产</w:t>
            </w:r>
          </w:p>
        </w:tc>
        <w:tc>
          <w:tcPr>
            <w:tcW w:w="1138"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7"/>
              <w:jc w:val="right"/>
              <w:rPr>
                <w:rFonts w:ascii="宋体" w:hAnsi="宋体" w:cs="宋体" w:eastAsia="宋体" w:hint="default"/>
                <w:sz w:val="15"/>
                <w:szCs w:val="15"/>
              </w:rPr>
            </w:pPr>
            <w:r>
              <w:rPr>
                <w:rFonts w:ascii="宋体"/>
                <w:sz w:val="15"/>
              </w:rPr>
              <w:t>-</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z w:val="15"/>
              </w:rPr>
              <w:t>-</w:t>
            </w:r>
          </w:p>
        </w:tc>
      </w:tr>
      <w:tr>
        <w:trPr>
          <w:trHeight w:val="73" w:hRule="exact"/>
        </w:trPr>
        <w:tc>
          <w:tcPr>
            <w:tcW w:w="2922"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
        </w:tc>
        <w:tc>
          <w:tcPr>
            <w:tcW w:w="2308" w:type="dxa"/>
            <w:tcBorders>
              <w:top w:val="nil" w:sz="6" w:space="0" w:color="auto"/>
              <w:left w:val="single" w:sz="4" w:space="0" w:color="000000"/>
              <w:bottom w:val="nil" w:sz="6" w:space="0" w:color="auto"/>
              <w:right w:val="nil" w:sz="6" w:space="0" w:color="auto"/>
            </w:tcBorders>
          </w:tcPr>
          <w:p>
            <w:pPr/>
          </w:p>
        </w:tc>
      </w:tr>
      <w:tr>
        <w:trPr>
          <w:trHeight w:val="278"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64" w:right="0"/>
              <w:jc w:val="left"/>
              <w:rPr>
                <w:rFonts w:ascii="宋体" w:hAnsi="宋体" w:cs="宋体" w:eastAsia="宋体" w:hint="default"/>
                <w:sz w:val="15"/>
                <w:szCs w:val="15"/>
              </w:rPr>
            </w:pPr>
            <w:r>
              <w:rPr>
                <w:rFonts w:ascii="宋体" w:hAnsi="宋体" w:cs="宋体" w:eastAsia="宋体" w:hint="default"/>
                <w:sz w:val="15"/>
                <w:szCs w:val="15"/>
              </w:rPr>
              <w:t>无形资产</w:t>
            </w:r>
          </w:p>
        </w:tc>
        <w:tc>
          <w:tcPr>
            <w:tcW w:w="1138"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8"/>
              <w:jc w:val="right"/>
              <w:rPr>
                <w:rFonts w:ascii="宋体" w:hAnsi="宋体" w:cs="宋体" w:eastAsia="宋体" w:hint="default"/>
                <w:sz w:val="15"/>
                <w:szCs w:val="15"/>
              </w:rPr>
            </w:pPr>
            <w:r>
              <w:rPr>
                <w:rFonts w:ascii="宋体"/>
                <w:spacing w:val="-1"/>
                <w:sz w:val="15"/>
              </w:rPr>
              <w:t>134,877,660.76</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8"/>
              <w:jc w:val="right"/>
              <w:rPr>
                <w:rFonts w:ascii="宋体" w:hAnsi="宋体" w:cs="宋体" w:eastAsia="宋体" w:hint="default"/>
                <w:sz w:val="15"/>
                <w:szCs w:val="15"/>
              </w:rPr>
            </w:pPr>
            <w:r>
              <w:rPr>
                <w:rFonts w:ascii="宋体"/>
                <w:spacing w:val="-1"/>
                <w:sz w:val="15"/>
              </w:rPr>
              <w:t>83,048,511.85</w:t>
            </w:r>
          </w:p>
        </w:tc>
      </w:tr>
      <w:tr>
        <w:trPr>
          <w:trHeight w:val="284"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开发支出</w:t>
            </w:r>
          </w:p>
        </w:tc>
        <w:tc>
          <w:tcPr>
            <w:tcW w:w="1138"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8"/>
              <w:jc w:val="right"/>
              <w:rPr>
                <w:rFonts w:ascii="宋体" w:hAnsi="宋体" w:cs="宋体" w:eastAsia="宋体" w:hint="default"/>
                <w:sz w:val="15"/>
                <w:szCs w:val="15"/>
              </w:rPr>
            </w:pPr>
            <w:r>
              <w:rPr>
                <w:rFonts w:ascii="宋体"/>
                <w:spacing w:val="-1"/>
                <w:sz w:val="15"/>
              </w:rPr>
              <w:t>17,152,594.85</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8"/>
              <w:jc w:val="right"/>
              <w:rPr>
                <w:rFonts w:ascii="宋体" w:hAnsi="宋体" w:cs="宋体" w:eastAsia="宋体" w:hint="default"/>
                <w:sz w:val="15"/>
                <w:szCs w:val="15"/>
              </w:rPr>
            </w:pPr>
            <w:r>
              <w:rPr>
                <w:rFonts w:ascii="宋体"/>
                <w:spacing w:val="-1"/>
                <w:sz w:val="15"/>
              </w:rPr>
              <w:t>45,487,336.53</w:t>
            </w:r>
          </w:p>
        </w:tc>
      </w:tr>
      <w:tr>
        <w:trPr>
          <w:trHeight w:val="217"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商誉</w:t>
            </w:r>
          </w:p>
        </w:tc>
        <w:tc>
          <w:tcPr>
            <w:tcW w:w="1138"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7"/>
              <w:jc w:val="right"/>
              <w:rPr>
                <w:rFonts w:ascii="宋体" w:hAnsi="宋体" w:cs="宋体" w:eastAsia="宋体" w:hint="default"/>
                <w:sz w:val="15"/>
                <w:szCs w:val="15"/>
              </w:rPr>
            </w:pPr>
            <w:r>
              <w:rPr>
                <w:rFonts w:ascii="宋体"/>
                <w:sz w:val="15"/>
              </w:rPr>
              <w:t>-</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z w:val="15"/>
              </w:rPr>
              <w:t>-</w:t>
            </w:r>
          </w:p>
        </w:tc>
      </w:tr>
      <w:tr>
        <w:trPr>
          <w:trHeight w:val="73" w:hRule="exact"/>
        </w:trPr>
        <w:tc>
          <w:tcPr>
            <w:tcW w:w="2922"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
        </w:tc>
        <w:tc>
          <w:tcPr>
            <w:tcW w:w="2308" w:type="dxa"/>
            <w:tcBorders>
              <w:top w:val="nil" w:sz="6" w:space="0" w:color="auto"/>
              <w:left w:val="single" w:sz="4" w:space="0" w:color="000000"/>
              <w:bottom w:val="nil" w:sz="6" w:space="0" w:color="auto"/>
              <w:right w:val="nil" w:sz="6" w:space="0" w:color="auto"/>
            </w:tcBorders>
          </w:tcPr>
          <w:p>
            <w:pPr/>
          </w:p>
        </w:tc>
      </w:tr>
      <w:tr>
        <w:trPr>
          <w:trHeight w:val="278"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64" w:right="0"/>
              <w:jc w:val="left"/>
              <w:rPr>
                <w:rFonts w:ascii="宋体" w:hAnsi="宋体" w:cs="宋体" w:eastAsia="宋体" w:hint="default"/>
                <w:sz w:val="15"/>
                <w:szCs w:val="15"/>
              </w:rPr>
            </w:pPr>
            <w:r>
              <w:rPr>
                <w:rFonts w:ascii="宋体" w:hAnsi="宋体" w:cs="宋体" w:eastAsia="宋体" w:hint="default"/>
                <w:sz w:val="15"/>
                <w:szCs w:val="15"/>
              </w:rPr>
              <w:t>长期待摊费用</w:t>
            </w:r>
          </w:p>
        </w:tc>
        <w:tc>
          <w:tcPr>
            <w:tcW w:w="1138"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7"/>
              <w:jc w:val="right"/>
              <w:rPr>
                <w:rFonts w:ascii="宋体" w:hAnsi="宋体" w:cs="宋体" w:eastAsia="宋体" w:hint="default"/>
                <w:sz w:val="15"/>
                <w:szCs w:val="15"/>
              </w:rPr>
            </w:pPr>
            <w:r>
              <w:rPr>
                <w:rFonts w:ascii="宋体"/>
                <w:sz w:val="15"/>
              </w:rPr>
              <w:t>-</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7"/>
              <w:jc w:val="right"/>
              <w:rPr>
                <w:rFonts w:ascii="宋体" w:hAnsi="宋体" w:cs="宋体" w:eastAsia="宋体" w:hint="default"/>
                <w:sz w:val="15"/>
                <w:szCs w:val="15"/>
              </w:rPr>
            </w:pPr>
            <w:r>
              <w:rPr>
                <w:rFonts w:ascii="宋体"/>
                <w:sz w:val="15"/>
              </w:rPr>
              <w:t>-</w:t>
            </w:r>
          </w:p>
        </w:tc>
      </w:tr>
      <w:tr>
        <w:trPr>
          <w:trHeight w:val="284"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递延所得税资产</w:t>
            </w:r>
          </w:p>
        </w:tc>
        <w:tc>
          <w:tcPr>
            <w:tcW w:w="1138"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8"/>
              <w:jc w:val="right"/>
              <w:rPr>
                <w:rFonts w:ascii="宋体" w:hAnsi="宋体" w:cs="宋体" w:eastAsia="宋体" w:hint="default"/>
                <w:sz w:val="15"/>
                <w:szCs w:val="15"/>
              </w:rPr>
            </w:pPr>
            <w:r>
              <w:rPr>
                <w:rFonts w:ascii="宋体"/>
                <w:spacing w:val="-1"/>
                <w:sz w:val="15"/>
              </w:rPr>
              <w:t>11,303,051.19</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8"/>
              <w:jc w:val="right"/>
              <w:rPr>
                <w:rFonts w:ascii="宋体" w:hAnsi="宋体" w:cs="宋体" w:eastAsia="宋体" w:hint="default"/>
                <w:sz w:val="15"/>
                <w:szCs w:val="15"/>
              </w:rPr>
            </w:pPr>
            <w:r>
              <w:rPr>
                <w:rFonts w:ascii="宋体"/>
                <w:spacing w:val="-1"/>
                <w:sz w:val="15"/>
              </w:rPr>
              <w:t>9,655,057.79</w:t>
            </w:r>
          </w:p>
        </w:tc>
      </w:tr>
      <w:tr>
        <w:trPr>
          <w:trHeight w:val="290"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其他非流动资产</w:t>
            </w:r>
          </w:p>
        </w:tc>
        <w:tc>
          <w:tcPr>
            <w:tcW w:w="1138"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7"/>
              <w:jc w:val="right"/>
              <w:rPr>
                <w:rFonts w:ascii="宋体" w:hAnsi="宋体" w:cs="宋体" w:eastAsia="宋体" w:hint="default"/>
                <w:sz w:val="15"/>
                <w:szCs w:val="15"/>
              </w:rPr>
            </w:pPr>
            <w:r>
              <w:rPr>
                <w:rFonts w:ascii="宋体"/>
                <w:sz w:val="15"/>
              </w:rPr>
              <w:t>-</w:t>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z w:val="15"/>
              </w:rPr>
              <w:t>-</w:t>
            </w:r>
          </w:p>
        </w:tc>
      </w:tr>
      <w:tr>
        <w:trPr>
          <w:trHeight w:val="278"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4" w:right="0"/>
              <w:jc w:val="left"/>
              <w:rPr>
                <w:rFonts w:ascii="宋体" w:hAnsi="宋体" w:cs="宋体" w:eastAsia="宋体" w:hint="default"/>
                <w:sz w:val="15"/>
                <w:szCs w:val="15"/>
              </w:rPr>
            </w:pPr>
            <w:r>
              <w:rPr>
                <w:rFonts w:ascii="宋体" w:hAnsi="宋体" w:cs="宋体" w:eastAsia="宋体" w:hint="default"/>
                <w:b/>
                <w:bCs/>
                <w:sz w:val="15"/>
                <w:szCs w:val="15"/>
              </w:rPr>
              <w:t>非流动资产合计</w:t>
            </w:r>
            <w:r>
              <w:rPr>
                <w:rFonts w:ascii="宋体" w:hAnsi="宋体" w:cs="宋体" w:eastAsia="宋体" w:hint="default"/>
                <w:sz w:val="15"/>
                <w:szCs w:val="15"/>
              </w:rPr>
            </w:r>
          </w:p>
        </w:tc>
        <w:tc>
          <w:tcPr>
            <w:tcW w:w="1138" w:type="dxa"/>
            <w:vMerge w:val="restart"/>
            <w:tcBorders>
              <w:top w:val="nil" w:sz="6" w:space="0" w:color="auto"/>
              <w:left w:val="single" w:sz="4" w:space="0" w:color="000000"/>
              <w:right w:val="single" w:sz="4" w:space="0" w:color="000000"/>
            </w:tcBorders>
          </w:tcPr>
          <w:p>
            <w:pPr/>
          </w:p>
        </w:tc>
        <w:tc>
          <w:tcPr>
            <w:tcW w:w="231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8"/>
              <w:jc w:val="right"/>
              <w:rPr>
                <w:rFonts w:ascii="宋体" w:hAnsi="宋体" w:cs="宋体" w:eastAsia="宋体" w:hint="default"/>
                <w:sz w:val="15"/>
                <w:szCs w:val="15"/>
              </w:rPr>
            </w:pPr>
            <w:r>
              <w:rPr>
                <w:rFonts w:ascii="宋体"/>
                <w:b/>
                <w:w w:val="95"/>
                <w:sz w:val="15"/>
              </w:rPr>
              <w:t>1,405,930,952.22</w:t>
            </w:r>
            <w:r>
              <w:rPr>
                <w:rFonts w:ascii="宋体"/>
                <w:sz w:val="15"/>
              </w:rPr>
            </w:r>
          </w:p>
        </w:tc>
        <w:tc>
          <w:tcPr>
            <w:tcW w:w="2308"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9"/>
              <w:jc w:val="right"/>
              <w:rPr>
                <w:rFonts w:ascii="宋体" w:hAnsi="宋体" w:cs="宋体" w:eastAsia="宋体" w:hint="default"/>
                <w:sz w:val="15"/>
                <w:szCs w:val="15"/>
              </w:rPr>
            </w:pPr>
            <w:r>
              <w:rPr>
                <w:rFonts w:ascii="宋体"/>
                <w:b/>
                <w:w w:val="95"/>
                <w:sz w:val="15"/>
              </w:rPr>
              <w:t>1,110,705,304.92</w:t>
            </w:r>
            <w:r>
              <w:rPr>
                <w:rFonts w:ascii="宋体"/>
                <w:sz w:val="15"/>
              </w:rPr>
            </w:r>
          </w:p>
        </w:tc>
      </w:tr>
      <w:tr>
        <w:trPr>
          <w:trHeight w:val="311" w:hRule="exact"/>
        </w:trPr>
        <w:tc>
          <w:tcPr>
            <w:tcW w:w="2922" w:type="dxa"/>
            <w:tcBorders>
              <w:top w:val="nil" w:sz="6" w:space="0" w:color="auto"/>
              <w:left w:val="nil" w:sz="6" w:space="0" w:color="auto"/>
              <w:bottom w:val="single" w:sz="24" w:space="0" w:color="000000"/>
              <w:right w:val="single" w:sz="4" w:space="0" w:color="000000"/>
            </w:tcBorders>
          </w:tcPr>
          <w:p>
            <w:pPr>
              <w:pStyle w:val="TableParagraph"/>
              <w:spacing w:line="240" w:lineRule="auto" w:before="20"/>
              <w:ind w:left="14" w:right="0"/>
              <w:jc w:val="left"/>
              <w:rPr>
                <w:rFonts w:ascii="宋体" w:hAnsi="宋体" w:cs="宋体" w:eastAsia="宋体" w:hint="default"/>
                <w:sz w:val="15"/>
                <w:szCs w:val="15"/>
              </w:rPr>
            </w:pPr>
            <w:r>
              <w:rPr>
                <w:rFonts w:ascii="宋体" w:hAnsi="宋体" w:cs="宋体" w:eastAsia="宋体" w:hint="default"/>
                <w:b/>
                <w:bCs/>
                <w:sz w:val="15"/>
                <w:szCs w:val="15"/>
              </w:rPr>
              <w:t>资产总计</w:t>
            </w:r>
            <w:r>
              <w:rPr>
                <w:rFonts w:ascii="宋体" w:hAnsi="宋体" w:cs="宋体" w:eastAsia="宋体" w:hint="default"/>
                <w:sz w:val="15"/>
                <w:szCs w:val="15"/>
              </w:rPr>
            </w:r>
          </w:p>
        </w:tc>
        <w:tc>
          <w:tcPr>
            <w:tcW w:w="1138" w:type="dxa"/>
            <w:vMerge/>
            <w:tcBorders>
              <w:left w:val="single" w:sz="4" w:space="0" w:color="000000"/>
              <w:bottom w:val="single" w:sz="24" w:space="0" w:color="000000"/>
              <w:right w:val="single" w:sz="4" w:space="0" w:color="000000"/>
            </w:tcBorders>
          </w:tcPr>
          <w:p>
            <w:pPr/>
          </w:p>
        </w:tc>
        <w:tc>
          <w:tcPr>
            <w:tcW w:w="2310" w:type="dxa"/>
            <w:tcBorders>
              <w:top w:val="nil" w:sz="6" w:space="0" w:color="auto"/>
              <w:left w:val="single" w:sz="4" w:space="0" w:color="000000"/>
              <w:bottom w:val="single" w:sz="24" w:space="0" w:color="000000"/>
              <w:right w:val="single" w:sz="4" w:space="0" w:color="000000"/>
            </w:tcBorders>
          </w:tcPr>
          <w:p>
            <w:pPr>
              <w:pStyle w:val="TableParagraph"/>
              <w:spacing w:line="240" w:lineRule="auto" w:before="20"/>
              <w:ind w:right="88"/>
              <w:jc w:val="right"/>
              <w:rPr>
                <w:rFonts w:ascii="宋体" w:hAnsi="宋体" w:cs="宋体" w:eastAsia="宋体" w:hint="default"/>
                <w:sz w:val="15"/>
                <w:szCs w:val="15"/>
              </w:rPr>
            </w:pPr>
            <w:r>
              <w:rPr>
                <w:rFonts w:ascii="宋体"/>
                <w:b/>
                <w:w w:val="95"/>
                <w:sz w:val="15"/>
              </w:rPr>
              <w:t>3,067,099,975.13</w:t>
            </w:r>
            <w:r>
              <w:rPr>
                <w:rFonts w:ascii="宋体"/>
                <w:sz w:val="15"/>
              </w:rPr>
            </w:r>
          </w:p>
        </w:tc>
        <w:tc>
          <w:tcPr>
            <w:tcW w:w="2308" w:type="dxa"/>
            <w:tcBorders>
              <w:top w:val="nil" w:sz="6" w:space="0" w:color="auto"/>
              <w:left w:val="single" w:sz="4" w:space="0" w:color="000000"/>
              <w:bottom w:val="single" w:sz="24" w:space="0" w:color="000000"/>
              <w:right w:val="nil" w:sz="6" w:space="0" w:color="auto"/>
            </w:tcBorders>
          </w:tcPr>
          <w:p>
            <w:pPr>
              <w:pStyle w:val="TableParagraph"/>
              <w:spacing w:line="240" w:lineRule="auto" w:before="20"/>
              <w:ind w:right="89"/>
              <w:jc w:val="right"/>
              <w:rPr>
                <w:rFonts w:ascii="宋体" w:hAnsi="宋体" w:cs="宋体" w:eastAsia="宋体" w:hint="default"/>
                <w:sz w:val="15"/>
                <w:szCs w:val="15"/>
              </w:rPr>
            </w:pPr>
            <w:r>
              <w:rPr>
                <w:rFonts w:ascii="宋体"/>
                <w:b/>
                <w:w w:val="95"/>
                <w:sz w:val="15"/>
              </w:rPr>
              <w:t>2,787,091,809.54</w:t>
            </w:r>
            <w:r>
              <w:rPr>
                <w:rFonts w:ascii="宋体"/>
                <w:sz w:val="15"/>
              </w:rPr>
            </w:r>
          </w:p>
        </w:tc>
      </w:tr>
    </w:tbl>
    <w:p>
      <w:pPr>
        <w:tabs>
          <w:tab w:pos="3253" w:val="left" w:leader="none"/>
          <w:tab w:pos="6775" w:val="left" w:leader="none"/>
        </w:tabs>
        <w:spacing w:before="10"/>
        <w:ind w:left="0" w:right="77" w:firstLine="0"/>
        <w:jc w:val="center"/>
        <w:rPr>
          <w:rFonts w:ascii="宋体" w:hAnsi="宋体" w:cs="宋体" w:eastAsia="宋体" w:hint="default"/>
          <w:sz w:val="18"/>
          <w:szCs w:val="18"/>
        </w:rPr>
      </w:pPr>
      <w:r>
        <w:rPr/>
        <w:pict>
          <v:group style="position:absolute;margin-left:90.139999pt;margin-top:-258.648315pt;width:433.2pt;height:.5pt;mso-position-horizontal-relative:page;mso-position-vertical-relative:paragraph;z-index:-1422880" coordorigin="1803,-5173" coordsize="8664,10">
            <v:shape style="position:absolute;left:1803;top:-5173;width:2903;height:10" type="#_x0000_t75" stroked="false">
              <v:imagedata r:id="rId46" o:title=""/>
            </v:shape>
            <v:shape style="position:absolute;left:4701;top:-5173;width:1143;height:10" type="#_x0000_t75" stroked="false">
              <v:imagedata r:id="rId65" o:title=""/>
            </v:shape>
            <v:shape style="position:absolute;left:5839;top:-5173;width:2315;height:10" type="#_x0000_t75" stroked="false">
              <v:imagedata r:id="rId66" o:title=""/>
            </v:shape>
            <v:shape style="position:absolute;left:8149;top:-5173;width:2317;height:10" type="#_x0000_t75" stroked="false">
              <v:imagedata r:id="rId57" o:title=""/>
            </v:shape>
            <w10:wrap type="none"/>
          </v:group>
        </w:pict>
      </w:r>
      <w:r>
        <w:rPr/>
        <w:pict>
          <v:group style="position:absolute;margin-left:90.139999pt;margin-top:-249.528305pt;width:433.2pt;height:5.55pt;mso-position-horizontal-relative:page;mso-position-vertical-relative:paragraph;z-index:-1422856" coordorigin="1803,-4991" coordsize="8664,111">
            <v:shape style="position:absolute;left:1803;top:-4991;width:2922;height:110" type="#_x0000_t75" stroked="false">
              <v:imagedata r:id="rId67" o:title=""/>
            </v:shape>
            <v:shape style="position:absolute;left:4701;top:-4895;width:1152;height:14" type="#_x0000_t75" stroked="false">
              <v:imagedata r:id="rId68" o:title=""/>
            </v:shape>
            <v:shape style="position:absolute;left:5839;top:-4895;width:2325;height:14" type="#_x0000_t75" stroked="false">
              <v:imagedata r:id="rId69" o:title=""/>
            </v:shape>
            <v:shape style="position:absolute;left:8149;top:-4890;width:2317;height:10" type="#_x0000_t75" stroked="false">
              <v:imagedata r:id="rId49" o:title=""/>
            </v:shape>
            <w10:wrap type="none"/>
          </v:group>
        </w:pict>
      </w:r>
      <w:r>
        <w:rPr/>
        <w:pict>
          <v:group style="position:absolute;margin-left:90.139999pt;margin-top:-230.248291pt;width:433.2pt;height:.5pt;mso-position-horizontal-relative:page;mso-position-vertical-relative:paragraph;z-index:-1422832" coordorigin="1803,-4605" coordsize="8664,10">
            <v:shape style="position:absolute;left:1803;top:-4605;width:2903;height:10" type="#_x0000_t75" stroked="false">
              <v:imagedata r:id="rId46" o:title=""/>
            </v:shape>
            <v:shape style="position:absolute;left:4701;top:-4605;width:1143;height:10" type="#_x0000_t75" stroked="false">
              <v:imagedata r:id="rId47" o:title=""/>
            </v:shape>
            <v:shape style="position:absolute;left:5839;top:-4605;width:2315;height:10" type="#_x0000_t75" stroked="false">
              <v:imagedata r:id="rId48" o:title=""/>
            </v:shape>
            <v:shape style="position:absolute;left:8149;top:-4605;width:2317;height:10" type="#_x0000_t75" stroked="false">
              <v:imagedata r:id="rId49" o:title=""/>
            </v:shape>
            <w10:wrap type="none"/>
          </v:group>
        </w:pict>
      </w:r>
      <w:r>
        <w:rPr/>
        <w:pict>
          <v:group style="position:absolute;margin-left:90.139999pt;margin-top:-216.02829pt;width:433.2pt;height:.5pt;mso-position-horizontal-relative:page;mso-position-vertical-relative:paragraph;z-index:-1422808" coordorigin="1803,-4321" coordsize="8664,10">
            <v:shape style="position:absolute;left:1803;top:-4321;width:2903;height:10" type="#_x0000_t75" stroked="false">
              <v:imagedata r:id="rId46" o:title=""/>
            </v:shape>
            <v:shape style="position:absolute;left:4701;top:-4321;width:1143;height:10" type="#_x0000_t75" stroked="false">
              <v:imagedata r:id="rId47" o:title=""/>
            </v:shape>
            <v:shape style="position:absolute;left:5839;top:-4321;width:2315;height:10" type="#_x0000_t75" stroked="false">
              <v:imagedata r:id="rId48" o:title=""/>
            </v:shape>
            <v:shape style="position:absolute;left:8149;top:-4321;width:2317;height:10" type="#_x0000_t75" stroked="false">
              <v:imagedata r:id="rId49" o:title=""/>
            </v:shape>
            <w10:wrap type="none"/>
          </v:group>
        </w:pict>
      </w:r>
      <w:r>
        <w:rPr/>
        <w:pict>
          <v:group style="position:absolute;margin-left:90.139999pt;margin-top:-206.90831pt;width:433.2pt;height:5.55pt;mso-position-horizontal-relative:page;mso-position-vertical-relative:paragraph;z-index:-1422784" coordorigin="1803,-4138" coordsize="8664,111">
            <v:shape style="position:absolute;left:1803;top:-4138;width:2922;height:110" type="#_x0000_t75" stroked="false">
              <v:imagedata r:id="rId50" o:title=""/>
            </v:shape>
            <v:shape style="position:absolute;left:4701;top:-4042;width:1152;height:14" type="#_x0000_t75" stroked="false">
              <v:imagedata r:id="rId55" o:title=""/>
            </v:shape>
            <v:shape style="position:absolute;left:5839;top:-4042;width:2325;height:14" type="#_x0000_t75" stroked="false">
              <v:imagedata r:id="rId70" o:title=""/>
            </v:shape>
            <v:shape style="position:absolute;left:8149;top:-4037;width:2317;height:10" type="#_x0000_t75" stroked="false">
              <v:imagedata r:id="rId49" o:title=""/>
            </v:shape>
            <w10:wrap type="none"/>
          </v:group>
        </w:pict>
      </w:r>
      <w:r>
        <w:rPr/>
        <w:pict>
          <v:group style="position:absolute;margin-left:90.139999pt;margin-top:-187.6483pt;width:433.2pt;height:.5pt;mso-position-horizontal-relative:page;mso-position-vertical-relative:paragraph;z-index:-1422760" coordorigin="1803,-3753" coordsize="8664,10">
            <v:shape style="position:absolute;left:1803;top:-3753;width:2903;height:10" type="#_x0000_t75" stroked="false">
              <v:imagedata r:id="rId46" o:title=""/>
            </v:shape>
            <v:shape style="position:absolute;left:4701;top:-3753;width:1143;height:10" type="#_x0000_t75" stroked="false">
              <v:imagedata r:id="rId47" o:title=""/>
            </v:shape>
            <v:shape style="position:absolute;left:5839;top:-3753;width:2315;height:10" type="#_x0000_t75" stroked="false">
              <v:imagedata r:id="rId48" o:title=""/>
            </v:shape>
            <v:shape style="position:absolute;left:8149;top:-3753;width:2317;height:10" type="#_x0000_t75" stroked="false">
              <v:imagedata r:id="rId49" o:title=""/>
            </v:shape>
            <w10:wrap type="none"/>
          </v:group>
        </w:pict>
      </w:r>
      <w:r>
        <w:rPr/>
        <w:pict>
          <v:group style="position:absolute;margin-left:90.139999pt;margin-top:-173.428299pt;width:433.2pt;height:.5pt;mso-position-horizontal-relative:page;mso-position-vertical-relative:paragraph;z-index:-1422736" coordorigin="1803,-3469" coordsize="8664,10">
            <v:shape style="position:absolute;left:1803;top:-3469;width:2903;height:10" type="#_x0000_t75" stroked="false">
              <v:imagedata r:id="rId46" o:title=""/>
            </v:shape>
            <v:shape style="position:absolute;left:4701;top:-3469;width:1143;height:10" type="#_x0000_t75" stroked="false">
              <v:imagedata r:id="rId47" o:title=""/>
            </v:shape>
            <v:shape style="position:absolute;left:5839;top:-3469;width:2315;height:10" type="#_x0000_t75" stroked="false">
              <v:imagedata r:id="rId48" o:title=""/>
            </v:shape>
            <v:shape style="position:absolute;left:8149;top:-3469;width:2317;height:10" type="#_x0000_t75" stroked="false">
              <v:imagedata r:id="rId49" o:title=""/>
            </v:shape>
            <w10:wrap type="none"/>
          </v:group>
        </w:pict>
      </w:r>
      <w:r>
        <w:rPr/>
        <w:pict>
          <v:group style="position:absolute;margin-left:90.139999pt;margin-top:-164.308273pt;width:433.2pt;height:5.55pt;mso-position-horizontal-relative:page;mso-position-vertical-relative:paragraph;z-index:-1422712" coordorigin="1803,-3286" coordsize="8664,111">
            <v:shape style="position:absolute;left:1803;top:-3286;width:2922;height:110" type="#_x0000_t75" stroked="false">
              <v:imagedata r:id="rId50" o:title=""/>
            </v:shape>
            <v:shape style="position:absolute;left:4701;top:-3190;width:1152;height:14" type="#_x0000_t75" stroked="false">
              <v:imagedata r:id="rId71" o:title=""/>
            </v:shape>
            <v:shape style="position:absolute;left:5839;top:-3190;width:2325;height:14" type="#_x0000_t75" stroked="false">
              <v:imagedata r:id="rId72" o:title=""/>
            </v:shape>
            <v:shape style="position:absolute;left:8149;top:-3185;width:2317;height:10" type="#_x0000_t75" stroked="false">
              <v:imagedata r:id="rId57" o:title=""/>
            </v:shape>
            <w10:wrap type="none"/>
          </v:group>
        </w:pict>
      </w:r>
      <w:r>
        <w:rPr/>
        <w:pict>
          <v:group style="position:absolute;margin-left:90.139999pt;margin-top:-145.048294pt;width:433.2pt;height:.5pt;mso-position-horizontal-relative:page;mso-position-vertical-relative:paragraph;z-index:-1422688" coordorigin="1803,-2901" coordsize="8664,10">
            <v:shape style="position:absolute;left:1803;top:-2901;width:2903;height:10" type="#_x0000_t75" stroked="false">
              <v:imagedata r:id="rId46" o:title=""/>
            </v:shape>
            <v:shape style="position:absolute;left:4701;top:-2901;width:1143;height:10" type="#_x0000_t75" stroked="false">
              <v:imagedata r:id="rId65" o:title=""/>
            </v:shape>
            <v:shape style="position:absolute;left:5839;top:-2901;width:2315;height:10" type="#_x0000_t75" stroked="false">
              <v:imagedata r:id="rId66" o:title=""/>
            </v:shape>
            <v:shape style="position:absolute;left:8149;top:-2901;width:2317;height:10" type="#_x0000_t75" stroked="false">
              <v:imagedata r:id="rId57" o:title=""/>
            </v:shape>
            <w10:wrap type="none"/>
          </v:group>
        </w:pict>
      </w:r>
      <w:r>
        <w:rPr/>
        <w:pict>
          <v:group style="position:absolute;margin-left:90.139999pt;margin-top:-130.828262pt;width:433.2pt;height:.5pt;mso-position-horizontal-relative:page;mso-position-vertical-relative:paragraph;z-index:-1422664" coordorigin="1803,-2617" coordsize="8664,10">
            <v:shape style="position:absolute;left:1803;top:-2617;width:2903;height:10" type="#_x0000_t75" stroked="false">
              <v:imagedata r:id="rId46" o:title=""/>
            </v:shape>
            <v:shape style="position:absolute;left:4701;top:-2617;width:1143;height:10" type="#_x0000_t75" stroked="false">
              <v:imagedata r:id="rId65" o:title=""/>
            </v:shape>
            <v:shape style="position:absolute;left:5839;top:-2617;width:2315;height:10" type="#_x0000_t75" stroked="false">
              <v:imagedata r:id="rId66" o:title=""/>
            </v:shape>
            <v:shape style="position:absolute;left:8149;top:-2617;width:2317;height:10" type="#_x0000_t75" stroked="false">
              <v:imagedata r:id="rId57" o:title=""/>
            </v:shape>
            <w10:wrap type="none"/>
          </v:group>
        </w:pict>
      </w:r>
      <w:r>
        <w:rPr/>
        <w:pict>
          <v:group style="position:absolute;margin-left:90.139999pt;margin-top:-121.708313pt;width:433.2pt;height:5.55pt;mso-position-horizontal-relative:page;mso-position-vertical-relative:paragraph;z-index:-1422640" coordorigin="1803,-2434" coordsize="8664,111">
            <v:shape style="position:absolute;left:1803;top:-2434;width:2922;height:110" type="#_x0000_t75" stroked="false">
              <v:imagedata r:id="rId67" o:title=""/>
            </v:shape>
            <v:shape style="position:absolute;left:4701;top:-2338;width:1152;height:14" type="#_x0000_t75" stroked="false">
              <v:imagedata r:id="rId73" o:title=""/>
            </v:shape>
            <v:shape style="position:absolute;left:5839;top:-2338;width:2325;height:14" type="#_x0000_t75" stroked="false">
              <v:imagedata r:id="rId74" o:title=""/>
            </v:shape>
            <v:shape style="position:absolute;left:8149;top:-2333;width:2317;height:10" type="#_x0000_t75" stroked="false">
              <v:imagedata r:id="rId49" o:title=""/>
            </v:shape>
            <w10:wrap type="none"/>
          </v:group>
        </w:pict>
      </w:r>
      <w:r>
        <w:rPr/>
        <w:pict>
          <v:group style="position:absolute;margin-left:90.139999pt;margin-top:-102.448257pt;width:433.2pt;height:.5pt;mso-position-horizontal-relative:page;mso-position-vertical-relative:paragraph;z-index:-1422616" coordorigin="1803,-2049" coordsize="8664,10">
            <v:shape style="position:absolute;left:1803;top:-2049;width:2903;height:10" type="#_x0000_t75" stroked="false">
              <v:imagedata r:id="rId46" o:title=""/>
            </v:shape>
            <v:shape style="position:absolute;left:4701;top:-2049;width:1143;height:10" type="#_x0000_t75" stroked="false">
              <v:imagedata r:id="rId47" o:title=""/>
            </v:shape>
            <v:shape style="position:absolute;left:5839;top:-2049;width:2315;height:10" type="#_x0000_t75" stroked="false">
              <v:imagedata r:id="rId48" o:title=""/>
            </v:shape>
            <v:shape style="position:absolute;left:8149;top:-2049;width:2317;height:10" type="#_x0000_t75" stroked="false">
              <v:imagedata r:id="rId49" o:title=""/>
            </v:shape>
            <w10:wrap type="none"/>
          </v:group>
        </w:pict>
      </w:r>
      <w:r>
        <w:rPr/>
        <w:pict>
          <v:group style="position:absolute;margin-left:90.139999pt;margin-top:-88.228333pt;width:433.2pt;height:.5pt;mso-position-horizontal-relative:page;mso-position-vertical-relative:paragraph;z-index:-1422592" coordorigin="1803,-1765" coordsize="8664,10">
            <v:shape style="position:absolute;left:1803;top:-1765;width:2903;height:10" type="#_x0000_t75" stroked="false">
              <v:imagedata r:id="rId46" o:title=""/>
            </v:shape>
            <v:shape style="position:absolute;left:4701;top:-1765;width:1143;height:10" type="#_x0000_t75" stroked="false">
              <v:imagedata r:id="rId47" o:title=""/>
            </v:shape>
            <v:shape style="position:absolute;left:5839;top:-1765;width:2315;height:10" type="#_x0000_t75" stroked="false">
              <v:imagedata r:id="rId48" o:title=""/>
            </v:shape>
            <v:shape style="position:absolute;left:8149;top:-1765;width:2317;height:10" type="#_x0000_t75" stroked="false">
              <v:imagedata r:id="rId49" o:title=""/>
            </v:shape>
            <w10:wrap type="none"/>
          </v:group>
        </w:pict>
      </w:r>
      <w:r>
        <w:rPr/>
        <w:pict>
          <v:group style="position:absolute;margin-left:90.139999pt;margin-top:-79.108307pt;width:433.2pt;height:5.55pt;mso-position-horizontal-relative:page;mso-position-vertical-relative:paragraph;z-index:-1422568" coordorigin="1803,-1582" coordsize="8664,111">
            <v:shape style="position:absolute;left:1803;top:-1582;width:2922;height:110" type="#_x0000_t75" stroked="false">
              <v:imagedata r:id="rId50" o:title=""/>
            </v:shape>
            <v:shape style="position:absolute;left:4701;top:-1486;width:1152;height:14" type="#_x0000_t75" stroked="false">
              <v:imagedata r:id="rId75" o:title=""/>
            </v:shape>
            <v:shape style="position:absolute;left:5839;top:-1486;width:2325;height:14" type="#_x0000_t75" stroked="false">
              <v:imagedata r:id="rId74" o:title=""/>
            </v:shape>
            <v:shape style="position:absolute;left:8149;top:-1481;width:2317;height:10" type="#_x0000_t75" stroked="false">
              <v:imagedata r:id="rId49" o:title=""/>
            </v:shape>
            <w10:wrap type="none"/>
          </v:group>
        </w:pict>
      </w:r>
      <w:r>
        <w:rPr/>
        <w:pict>
          <v:group style="position:absolute;margin-left:90.139999pt;margin-top:-59.848328pt;width:433.2pt;height:.5pt;mso-position-horizontal-relative:page;mso-position-vertical-relative:paragraph;z-index:-1422544" coordorigin="1803,-1197" coordsize="8664,10">
            <v:shape style="position:absolute;left:1803;top:-1197;width:2903;height:10" type="#_x0000_t75" stroked="false">
              <v:imagedata r:id="rId46" o:title=""/>
            </v:shape>
            <v:shape style="position:absolute;left:4701;top:-1197;width:1143;height:10" type="#_x0000_t75" stroked="false">
              <v:imagedata r:id="rId47" o:title=""/>
            </v:shape>
            <v:shape style="position:absolute;left:5839;top:-1197;width:2315;height:10" type="#_x0000_t75" stroked="false">
              <v:imagedata r:id="rId48" o:title=""/>
            </v:shape>
            <v:shape style="position:absolute;left:8149;top:-1197;width:2317;height:10" type="#_x0000_t75" stroked="false">
              <v:imagedata r:id="rId49" o:title=""/>
            </v:shape>
            <w10:wrap type="none"/>
          </v:group>
        </w:pict>
      </w:r>
      <w:r>
        <w:rPr/>
        <w:pict>
          <v:group style="position:absolute;margin-left:90.139999pt;margin-top:-45.628265pt;width:433.2pt;height:.5pt;mso-position-horizontal-relative:page;mso-position-vertical-relative:paragraph;z-index:-1422520" coordorigin="1803,-913" coordsize="8664,10">
            <v:shape style="position:absolute;left:1803;top:-913;width:2903;height:10" type="#_x0000_t75" stroked="false">
              <v:imagedata r:id="rId46" o:title=""/>
            </v:shape>
            <v:shape style="position:absolute;left:4701;top:-913;width:1143;height:10" type="#_x0000_t75" stroked="false">
              <v:imagedata r:id="rId65" o:title=""/>
            </v:shape>
            <v:shape style="position:absolute;left:5839;top:-913;width:2315;height:10" type="#_x0000_t75" stroked="false">
              <v:imagedata r:id="rId66" o:title=""/>
            </v:shape>
            <v:shape style="position:absolute;left:8149;top:-913;width:2317;height:10" type="#_x0000_t75" stroked="false">
              <v:imagedata r:id="rId57" o:title=""/>
            </v:shape>
            <w10:wrap type="none"/>
          </v:group>
        </w:pict>
      </w:r>
      <w:r>
        <w:rPr/>
        <w:pict>
          <v:group style="position:absolute;margin-left:90.139999pt;margin-top:-36.50824pt;width:433.2pt;height:5.55pt;mso-position-horizontal-relative:page;mso-position-vertical-relative:paragraph;z-index:-1422496" coordorigin="1803,-730" coordsize="8664,111">
            <v:shape style="position:absolute;left:1803;top:-730;width:2922;height:110" type="#_x0000_t75" stroked="false">
              <v:imagedata r:id="rId76" o:title=""/>
            </v:shape>
            <v:shape style="position:absolute;left:4701;top:-634;width:1152;height:14" type="#_x0000_t75" stroked="false">
              <v:imagedata r:id="rId59" o:title=""/>
            </v:shape>
            <v:shape style="position:absolute;left:5839;top:-634;width:2325;height:14" type="#_x0000_t75" stroked="false">
              <v:imagedata r:id="rId60" o:title=""/>
            </v:shape>
            <v:shape style="position:absolute;left:8149;top:-629;width:2317;height:10" type="#_x0000_t75" stroked="false">
              <v:imagedata r:id="rId49" o:title=""/>
            </v:shape>
            <w10:wrap type="none"/>
          </v:group>
        </w:pict>
      </w:r>
      <w:r>
        <w:rPr/>
        <w:pict>
          <v:group style="position:absolute;margin-left:90.139999pt;margin-top:-17.248260pt;width:433.2pt;height:.5pt;mso-position-horizontal-relative:page;mso-position-vertical-relative:paragraph;z-index:-1422472" coordorigin="1803,-345" coordsize="8664,10">
            <v:shape style="position:absolute;left:1803;top:-345;width:2903;height:10" type="#_x0000_t75" stroked="false">
              <v:imagedata r:id="rId46" o:title=""/>
            </v:shape>
            <v:shape style="position:absolute;left:4701;top:-345;width:1143;height:10" type="#_x0000_t75" stroked="false">
              <v:imagedata r:id="rId47" o:title=""/>
            </v:shape>
            <v:shape style="position:absolute;left:5839;top:-345;width:2315;height:10" type="#_x0000_t75" stroked="false">
              <v:imagedata r:id="rId48" o:title=""/>
            </v:shape>
            <v:shape style="position:absolute;left:8149;top:-345;width:2317;height:10" type="#_x0000_t75" stroked="false">
              <v:imagedata r:id="rId49" o:title=""/>
            </v:shape>
            <w10:wrap type="none"/>
          </v:group>
        </w:pict>
      </w:r>
      <w:r>
        <w:rPr>
          <w:rFonts w:ascii="宋体" w:hAnsi="宋体" w:cs="宋体" w:eastAsia="宋体" w:hint="default"/>
          <w:b/>
          <w:bCs/>
          <w:w w:val="95"/>
          <w:sz w:val="18"/>
          <w:szCs w:val="18"/>
        </w:rPr>
        <w:t>公司法定代表人：郑海涛</w:t>
        <w:tab/>
        <w:t>主管会计工作负责人：孙鹏程</w:t>
        <w:tab/>
      </w:r>
      <w:r>
        <w:rPr>
          <w:rFonts w:ascii="宋体" w:hAnsi="宋体" w:cs="宋体" w:eastAsia="宋体" w:hint="default"/>
          <w:b/>
          <w:bCs/>
          <w:sz w:val="18"/>
          <w:szCs w:val="18"/>
        </w:rPr>
        <w:t>会计机构负责人：林进</w:t>
      </w:r>
      <w:r>
        <w:rPr>
          <w:rFonts w:ascii="宋体" w:hAnsi="宋体" w:cs="宋体" w:eastAsia="宋体" w:hint="default"/>
          <w:sz w:val="18"/>
          <w:szCs w:val="18"/>
        </w:rPr>
      </w:r>
    </w:p>
    <w:p>
      <w:pPr>
        <w:spacing w:after="0"/>
        <w:jc w:val="center"/>
        <w:rPr>
          <w:rFonts w:ascii="宋体" w:hAnsi="宋体" w:cs="宋体" w:eastAsia="宋体" w:hint="default"/>
          <w:sz w:val="18"/>
          <w:szCs w:val="18"/>
        </w:rPr>
        <w:sectPr>
          <w:pgSz w:w="11910" w:h="16840"/>
          <w:pgMar w:header="0" w:footer="1226" w:top="780" w:bottom="1420" w:left="1660" w:right="1300"/>
        </w:sectPr>
      </w:pPr>
    </w:p>
    <w:p>
      <w:pPr>
        <w:tabs>
          <w:tab w:pos="7141" w:val="left" w:leader="none"/>
        </w:tabs>
        <w:spacing w:before="23"/>
        <w:ind w:left="392" w:right="0" w:firstLine="0"/>
        <w:jc w:val="left"/>
        <w:rPr>
          <w:rFonts w:ascii="宋体" w:hAnsi="宋体" w:cs="宋体" w:eastAsia="宋体" w:hint="default"/>
          <w:sz w:val="18"/>
          <w:szCs w:val="18"/>
        </w:rPr>
      </w:pPr>
      <w:r>
        <w:rPr/>
        <w:pict>
          <v:group style="position:absolute;margin-left:90.139999pt;margin-top:219.85994pt;width:433.2pt;height:.5pt;mso-position-horizontal-relative:page;mso-position-vertical-relative:page;z-index:-1422232" coordorigin="1803,4397" coordsize="8664,10">
            <v:shape style="position:absolute;left:1803;top:4397;width:4037;height:10" type="#_x0000_t75" stroked="false">
              <v:imagedata r:id="rId78" o:title=""/>
            </v:shape>
            <v:shape style="position:absolute;left:5835;top:4397;width:2316;height:10" type="#_x0000_t75" stroked="false">
              <v:imagedata r:id="rId49" o:title=""/>
            </v:shape>
            <v:shape style="position:absolute;left:8147;top:4397;width:2320;height:10" type="#_x0000_t75" stroked="false">
              <v:imagedata r:id="rId79" o:title=""/>
            </v:shape>
            <w10:wrap type="none"/>
          </v:group>
        </w:pict>
      </w:r>
      <w:r>
        <w:rPr/>
        <w:pict>
          <v:group style="position:absolute;margin-left:90.139999pt;margin-top:234.020004pt;width:433.2pt;height:.5pt;mso-position-horizontal-relative:page;mso-position-vertical-relative:page;z-index:-1422208" coordorigin="1803,4680" coordsize="8664,10">
            <v:shape style="position:absolute;left:1803;top:4680;width:4037;height:10" type="#_x0000_t75" stroked="false">
              <v:imagedata r:id="rId78" o:title=""/>
            </v:shape>
            <v:shape style="position:absolute;left:5835;top:4680;width:2316;height:10" type="#_x0000_t75" stroked="false">
              <v:imagedata r:id="rId49" o:title=""/>
            </v:shape>
            <v:shape style="position:absolute;left:8147;top:4680;width:2320;height:10" type="#_x0000_t75" stroked="false">
              <v:imagedata r:id="rId79" o:title=""/>
            </v:shape>
            <w10:wrap type="none"/>
          </v:group>
        </w:pict>
      </w:r>
      <w:r>
        <w:rPr/>
        <w:pict>
          <v:group style="position:absolute;margin-left:90.139999pt;margin-top:248.239944pt;width:433.2pt;height:.5pt;mso-position-horizontal-relative:page;mso-position-vertical-relative:page;z-index:-1422184" coordorigin="1803,4965" coordsize="8664,10">
            <v:shape style="position:absolute;left:1803;top:4965;width:4037;height:10" type="#_x0000_t75" stroked="false">
              <v:imagedata r:id="rId78" o:title=""/>
            </v:shape>
            <v:shape style="position:absolute;left:5835;top:4965;width:2316;height:10" type="#_x0000_t75" stroked="false">
              <v:imagedata r:id="rId49" o:title=""/>
            </v:shape>
            <v:shape style="position:absolute;left:8147;top:4965;width:2320;height:10" type="#_x0000_t75" stroked="false">
              <v:imagedata r:id="rId79" o:title=""/>
            </v:shape>
            <w10:wrap type="none"/>
          </v:group>
        </w:pict>
      </w:r>
      <w:r>
        <w:rPr/>
        <w:pict>
          <v:group style="position:absolute;margin-left:90.139999pt;margin-top:262.459991pt;width:433.2pt;height:.5pt;mso-position-horizontal-relative:page;mso-position-vertical-relative:page;z-index:-1422160" coordorigin="1803,5249" coordsize="8664,10">
            <v:shape style="position:absolute;left:1803;top:5249;width:4037;height:10" type="#_x0000_t75" stroked="false">
              <v:imagedata r:id="rId78" o:title=""/>
            </v:shape>
            <v:shape style="position:absolute;left:5835;top:5249;width:2316;height:10" type="#_x0000_t75" stroked="false">
              <v:imagedata r:id="rId49" o:title=""/>
            </v:shape>
            <v:shape style="position:absolute;left:8147;top:5249;width:2320;height:10" type="#_x0000_t75" stroked="false">
              <v:imagedata r:id="rId79" o:title=""/>
            </v:shape>
            <w10:wrap type="none"/>
          </v:group>
        </w:pict>
      </w:r>
      <w:r>
        <w:rPr/>
        <w:pict>
          <v:group style="position:absolute;margin-left:90.139999pt;margin-top:271.580017pt;width:433.2pt;height:5.55pt;mso-position-horizontal-relative:page;mso-position-vertical-relative:page;z-index:-1422136" coordorigin="1803,5432" coordsize="8664,111">
            <v:shape style="position:absolute;left:1803;top:5432;width:2915;height:110" type="#_x0000_t75" stroked="false">
              <v:imagedata r:id="rId80" o:title=""/>
            </v:shape>
            <v:shape style="position:absolute;left:4694;top:5528;width:1156;height:14" type="#_x0000_t75" stroked="false">
              <v:imagedata r:id="rId81" o:title=""/>
            </v:shape>
            <v:shape style="position:absolute;left:5835;top:5528;width:2326;height:14" type="#_x0000_t75" stroked="false">
              <v:imagedata r:id="rId82" o:title=""/>
            </v:shape>
            <v:shape style="position:absolute;left:8147;top:5532;width:2320;height:10" type="#_x0000_t75" stroked="false">
              <v:imagedata r:id="rId79" o:title=""/>
            </v:shape>
            <w10:wrap type="none"/>
          </v:group>
        </w:pict>
      </w:r>
      <w:r>
        <w:rPr/>
        <w:pict>
          <v:group style="position:absolute;margin-left:90.139999pt;margin-top:290.839996pt;width:433.2pt;height:.5pt;mso-position-horizontal-relative:page;mso-position-vertical-relative:page;z-index:-1422112" coordorigin="1803,5817" coordsize="8664,10">
            <v:shape style="position:absolute;left:1803;top:5817;width:4037;height:10" type="#_x0000_t75" stroked="false">
              <v:imagedata r:id="rId78" o:title=""/>
            </v:shape>
            <v:shape style="position:absolute;left:5835;top:5817;width:2316;height:10" type="#_x0000_t75" stroked="false">
              <v:imagedata r:id="rId57" o:title=""/>
            </v:shape>
            <v:shape style="position:absolute;left:8147;top:5817;width:2320;height:10" type="#_x0000_t75" stroked="false">
              <v:imagedata r:id="rId83" o:title=""/>
            </v:shape>
            <w10:wrap type="none"/>
          </v:group>
        </w:pict>
      </w:r>
      <w:r>
        <w:rPr/>
        <w:pict>
          <v:group style="position:absolute;margin-left:90.139999pt;margin-top:305.059998pt;width:433.2pt;height:.5pt;mso-position-horizontal-relative:page;mso-position-vertical-relative:page;z-index:-1422088" coordorigin="1803,6101" coordsize="8664,10">
            <v:shape style="position:absolute;left:1803;top:6101;width:4037;height:10" type="#_x0000_t75" stroked="false">
              <v:imagedata r:id="rId78" o:title=""/>
            </v:shape>
            <v:shape style="position:absolute;left:5835;top:6101;width:2316;height:10" type="#_x0000_t75" stroked="false">
              <v:imagedata r:id="rId57" o:title=""/>
            </v:shape>
            <v:shape style="position:absolute;left:8147;top:6101;width:2320;height:10" type="#_x0000_t75" stroked="false">
              <v:imagedata r:id="rId83" o:title=""/>
            </v:shape>
            <w10:wrap type="none"/>
          </v:group>
        </w:pict>
      </w:r>
      <w:r>
        <w:rPr/>
        <w:pict>
          <v:group style="position:absolute;margin-left:90.139999pt;margin-top:314.179962pt;width:433.2pt;height:5.55pt;mso-position-horizontal-relative:page;mso-position-vertical-relative:page;z-index:-1422064" coordorigin="1803,6284" coordsize="8664,111">
            <v:shape style="position:absolute;left:1803;top:6284;width:2915;height:110" type="#_x0000_t75" stroked="false">
              <v:imagedata r:id="rId84" o:title=""/>
            </v:shape>
            <v:shape style="position:absolute;left:4694;top:6380;width:1156;height:14" type="#_x0000_t75" stroked="false">
              <v:imagedata r:id="rId81" o:title=""/>
            </v:shape>
            <v:shape style="position:absolute;left:5835;top:6380;width:2326;height:14" type="#_x0000_t75" stroked="false">
              <v:imagedata r:id="rId82" o:title=""/>
            </v:shape>
            <v:shape style="position:absolute;left:8147;top:6384;width:2320;height:10" type="#_x0000_t75" stroked="false">
              <v:imagedata r:id="rId79" o:title=""/>
            </v:shape>
            <w10:wrap type="none"/>
          </v:group>
        </w:pict>
      </w:r>
      <w:r>
        <w:rPr/>
        <w:pict>
          <v:group style="position:absolute;margin-left:90.139999pt;margin-top:333.439972pt;width:433.2pt;height:.5pt;mso-position-horizontal-relative:page;mso-position-vertical-relative:page;z-index:-1422040" coordorigin="1803,6669" coordsize="8664,10">
            <v:shape style="position:absolute;left:1803;top:6669;width:4037;height:10" type="#_x0000_t75" stroked="false">
              <v:imagedata r:id="rId78" o:title=""/>
            </v:shape>
            <v:shape style="position:absolute;left:5835;top:6669;width:2316;height:10" type="#_x0000_t75" stroked="false">
              <v:imagedata r:id="rId49" o:title=""/>
            </v:shape>
            <v:shape style="position:absolute;left:8147;top:6669;width:2320;height:10" type="#_x0000_t75" stroked="false">
              <v:imagedata r:id="rId79" o:title=""/>
            </v:shape>
            <w10:wrap type="none"/>
          </v:group>
        </w:pict>
      </w:r>
      <w:r>
        <w:rPr/>
        <w:pict>
          <v:group style="position:absolute;margin-left:90.139999pt;margin-top:347.659973pt;width:433.2pt;height:.5pt;mso-position-horizontal-relative:page;mso-position-vertical-relative:page;z-index:-1422016" coordorigin="1803,6953" coordsize="8664,10">
            <v:shape style="position:absolute;left:1803;top:6953;width:4037;height:10" type="#_x0000_t75" stroked="false">
              <v:imagedata r:id="rId78" o:title=""/>
            </v:shape>
            <v:shape style="position:absolute;left:5835;top:6953;width:2316;height:10" type="#_x0000_t75" stroked="false">
              <v:imagedata r:id="rId49" o:title=""/>
            </v:shape>
            <v:shape style="position:absolute;left:8147;top:6953;width:2320;height:10" type="#_x0000_t75" stroked="false">
              <v:imagedata r:id="rId79" o:title=""/>
            </v:shape>
            <w10:wrap type="none"/>
          </v:group>
        </w:pict>
      </w:r>
      <w:r>
        <w:rPr/>
        <w:pict>
          <v:group style="position:absolute;margin-left:90.139999pt;margin-top:361.820007pt;width:433.2pt;height:.5pt;mso-position-horizontal-relative:page;mso-position-vertical-relative:page;z-index:-1421992" coordorigin="1803,7236" coordsize="8664,10">
            <v:shape style="position:absolute;left:1803;top:7236;width:4037;height:10" type="#_x0000_t75" stroked="false">
              <v:imagedata r:id="rId78" o:title=""/>
            </v:shape>
            <v:shape style="position:absolute;left:5835;top:7236;width:2316;height:10" type="#_x0000_t75" stroked="false">
              <v:imagedata r:id="rId49" o:title=""/>
            </v:shape>
            <v:shape style="position:absolute;left:8147;top:7236;width:2320;height:10" type="#_x0000_t75" stroked="false">
              <v:imagedata r:id="rId79" o:title=""/>
            </v:shape>
            <w10:wrap type="none"/>
          </v:group>
        </w:pict>
      </w:r>
      <w:r>
        <w:rPr/>
        <w:pict>
          <v:group style="position:absolute;margin-left:90.139999pt;margin-top:376.040009pt;width:433.2pt;height:.5pt;mso-position-horizontal-relative:page;mso-position-vertical-relative:page;z-index:-1421968" coordorigin="1803,7521" coordsize="8664,10">
            <v:shape style="position:absolute;left:1803;top:7521;width:4037;height:10" type="#_x0000_t75" stroked="false">
              <v:imagedata r:id="rId78" o:title=""/>
            </v:shape>
            <v:shape style="position:absolute;left:5835;top:7521;width:2316;height:10" type="#_x0000_t75" stroked="false">
              <v:imagedata r:id="rId49" o:title=""/>
            </v:shape>
            <v:shape style="position:absolute;left:8147;top:7521;width:2320;height:10" type="#_x0000_t75" stroked="false">
              <v:imagedata r:id="rId79" o:title=""/>
            </v:shape>
            <w10:wrap type="none"/>
          </v:group>
        </w:pict>
      </w:r>
      <w:r>
        <w:rPr/>
        <w:pict>
          <v:group style="position:absolute;margin-left:90.139999pt;margin-top:390.26001pt;width:433.2pt;height:.5pt;mso-position-horizontal-relative:page;mso-position-vertical-relative:page;z-index:-1421944" coordorigin="1803,7805" coordsize="8664,10">
            <v:shape style="position:absolute;left:1803;top:7805;width:4037;height:10" type="#_x0000_t75" stroked="false">
              <v:imagedata r:id="rId78" o:title=""/>
            </v:shape>
            <v:shape style="position:absolute;left:5835;top:7805;width:2316;height:10" type="#_x0000_t75" stroked="false">
              <v:imagedata r:id="rId49" o:title=""/>
            </v:shape>
            <v:shape style="position:absolute;left:8147;top:7805;width:2320;height:10" type="#_x0000_t75" stroked="false">
              <v:imagedata r:id="rId79" o:title=""/>
            </v:shape>
            <w10:wrap type="none"/>
          </v:group>
        </w:pict>
      </w:r>
      <w:r>
        <w:rPr/>
        <w:pict>
          <v:group style="position:absolute;margin-left:90.139999pt;margin-top:404.419983pt;width:433.2pt;height:.5pt;mso-position-horizontal-relative:page;mso-position-vertical-relative:page;z-index:-1421920" coordorigin="1803,8088" coordsize="8664,10">
            <v:shape style="position:absolute;left:1803;top:8088;width:4037;height:10" type="#_x0000_t75" stroked="false">
              <v:imagedata r:id="rId78" o:title=""/>
            </v:shape>
            <v:shape style="position:absolute;left:5835;top:8088;width:2316;height:10" type="#_x0000_t75" stroked="false">
              <v:imagedata r:id="rId57" o:title=""/>
            </v:shape>
            <v:shape style="position:absolute;left:8147;top:8088;width:2320;height:10" type="#_x0000_t75" stroked="false">
              <v:imagedata r:id="rId83" o:title=""/>
            </v:shape>
            <w10:wrap type="none"/>
          </v:group>
        </w:pict>
      </w:r>
      <w:r>
        <w:rPr/>
        <w:pict>
          <v:group style="position:absolute;margin-left:90.139999pt;margin-top:418.639984pt;width:433.2pt;height:.5pt;mso-position-horizontal-relative:page;mso-position-vertical-relative:page;z-index:-1421896" coordorigin="1803,8373" coordsize="8664,10">
            <v:shape style="position:absolute;left:1803;top:8373;width:4037;height:10" type="#_x0000_t75" stroked="false">
              <v:imagedata r:id="rId78" o:title=""/>
            </v:shape>
            <v:shape style="position:absolute;left:5835;top:8373;width:2316;height:10" type="#_x0000_t75" stroked="false">
              <v:imagedata r:id="rId57" o:title=""/>
            </v:shape>
            <v:shape style="position:absolute;left:8147;top:8373;width:2320;height:10" type="#_x0000_t75" stroked="false">
              <v:imagedata r:id="rId83" o:title=""/>
            </v:shape>
            <w10:wrap type="none"/>
          </v:group>
        </w:pict>
      </w:r>
      <w:r>
        <w:rPr/>
        <w:pict>
          <v:group style="position:absolute;margin-left:90.139999pt;margin-top:432.880005pt;width:433.2pt;height:.5pt;mso-position-horizontal-relative:page;mso-position-vertical-relative:page;z-index:-1421872" coordorigin="1803,8658" coordsize="8664,10">
            <v:shape style="position:absolute;left:1803;top:8658;width:4037;height:10" type="#_x0000_t75" stroked="false">
              <v:imagedata r:id="rId78" o:title=""/>
            </v:shape>
            <v:shape style="position:absolute;left:5835;top:8658;width:2316;height:10" type="#_x0000_t75" stroked="false">
              <v:imagedata r:id="rId57" o:title=""/>
            </v:shape>
            <v:shape style="position:absolute;left:8147;top:8658;width:2320;height:10" type="#_x0000_t75" stroked="false">
              <v:imagedata r:id="rId83" o:title=""/>
            </v:shape>
            <w10:wrap type="none"/>
          </v:group>
        </w:pict>
      </w:r>
      <w:r>
        <w:rPr/>
        <w:pict>
          <v:group style="position:absolute;margin-left:90.139999pt;margin-top:447.040009pt;width:433.2pt;height:.5pt;mso-position-horizontal-relative:page;mso-position-vertical-relative:page;z-index:-1421848" coordorigin="1803,8941" coordsize="8664,10">
            <v:shape style="position:absolute;left:1803;top:8941;width:4037;height:10" type="#_x0000_t75" stroked="false">
              <v:imagedata r:id="rId78" o:title=""/>
            </v:shape>
            <v:shape style="position:absolute;left:5835;top:8941;width:2316;height:10" type="#_x0000_t75" stroked="false">
              <v:imagedata r:id="rId49" o:title=""/>
            </v:shape>
            <v:shape style="position:absolute;left:8147;top:8941;width:2320;height:10" type="#_x0000_t75" stroked="false">
              <v:imagedata r:id="rId79" o:title=""/>
            </v:shape>
            <w10:wrap type="none"/>
          </v:group>
        </w:pict>
      </w:r>
      <w:r>
        <w:rPr/>
        <w:pict>
          <v:group style="position:absolute;margin-left:90.139999pt;margin-top:461.26001pt;width:433.2pt;height:.5pt;mso-position-horizontal-relative:page;mso-position-vertical-relative:page;z-index:-1421824" coordorigin="1803,9225" coordsize="8664,10">
            <v:shape style="position:absolute;left:1803;top:9225;width:4037;height:10" type="#_x0000_t75" stroked="false">
              <v:imagedata r:id="rId78" o:title=""/>
            </v:shape>
            <v:shape style="position:absolute;left:5835;top:9225;width:2316;height:10" type="#_x0000_t75" stroked="false">
              <v:imagedata r:id="rId49" o:title=""/>
            </v:shape>
            <v:shape style="position:absolute;left:8147;top:9225;width:2320;height:10" type="#_x0000_t75" stroked="false">
              <v:imagedata r:id="rId79" o:title=""/>
            </v:shape>
            <w10:wrap type="none"/>
          </v:group>
        </w:pict>
      </w:r>
      <w:r>
        <w:rPr/>
        <w:pict>
          <v:group style="position:absolute;margin-left:90.139999pt;margin-top:475.47998pt;width:433.2pt;height:.5pt;mso-position-horizontal-relative:page;mso-position-vertical-relative:page;z-index:-1421800" coordorigin="1803,9510" coordsize="8664,10">
            <v:shape style="position:absolute;left:1803;top:9510;width:4037;height:10" type="#_x0000_t75" stroked="false">
              <v:imagedata r:id="rId78" o:title=""/>
            </v:shape>
            <v:shape style="position:absolute;left:5835;top:9510;width:2316;height:10" type="#_x0000_t75" stroked="false">
              <v:imagedata r:id="rId49" o:title=""/>
            </v:shape>
            <v:shape style="position:absolute;left:8147;top:9510;width:2320;height:10" type="#_x0000_t75" stroked="false">
              <v:imagedata r:id="rId79" o:title=""/>
            </v:shape>
            <w10:wrap type="none"/>
          </v:group>
        </w:pict>
      </w:r>
      <w:r>
        <w:rPr/>
        <w:pict>
          <v:group style="position:absolute;margin-left:90.139999pt;margin-top:489.639984pt;width:433.2pt;height:.5pt;mso-position-horizontal-relative:page;mso-position-vertical-relative:page;z-index:-1421776" coordorigin="1803,9793" coordsize="8664,10">
            <v:shape style="position:absolute;left:1803;top:9793;width:4037;height:10" type="#_x0000_t75" stroked="false">
              <v:imagedata r:id="rId78" o:title=""/>
            </v:shape>
            <v:shape style="position:absolute;left:5835;top:9793;width:2316;height:10" type="#_x0000_t75" stroked="false">
              <v:imagedata r:id="rId49" o:title=""/>
            </v:shape>
            <v:shape style="position:absolute;left:8147;top:9793;width:2320;height:10" type="#_x0000_t75" stroked="false">
              <v:imagedata r:id="rId79" o:title=""/>
            </v:shape>
            <w10:wrap type="none"/>
          </v:group>
        </w:pict>
      </w:r>
      <w:r>
        <w:rPr/>
        <w:pict>
          <v:group style="position:absolute;margin-left:90.139999pt;margin-top:503.859985pt;width:433.2pt;height:.5pt;mso-position-horizontal-relative:page;mso-position-vertical-relative:page;z-index:-1421752" coordorigin="1803,10077" coordsize="8664,10">
            <v:shape style="position:absolute;left:1803;top:10077;width:4037;height:10" type="#_x0000_t75" stroked="false">
              <v:imagedata r:id="rId78" o:title=""/>
            </v:shape>
            <v:shape style="position:absolute;left:5835;top:10077;width:2316;height:10" type="#_x0000_t75" stroked="false">
              <v:imagedata r:id="rId49" o:title=""/>
            </v:shape>
            <v:shape style="position:absolute;left:8147;top:10077;width:2320;height:10" type="#_x0000_t75" stroked="false">
              <v:imagedata r:id="rId79" o:title=""/>
            </v:shape>
            <w10:wrap type="none"/>
          </v:group>
        </w:pict>
      </w:r>
      <w:r>
        <w:rPr/>
        <w:pict>
          <v:group style="position:absolute;margin-left:90.139999pt;margin-top:518.080017pt;width:433.2pt;height:.5pt;mso-position-horizontal-relative:page;mso-position-vertical-relative:page;z-index:-1421728" coordorigin="1803,10362" coordsize="8664,10">
            <v:shape style="position:absolute;left:1803;top:10362;width:4037;height:10" type="#_x0000_t75" stroked="false">
              <v:imagedata r:id="rId78" o:title=""/>
            </v:shape>
            <v:shape style="position:absolute;left:5835;top:10362;width:2316;height:10" type="#_x0000_t75" stroked="false">
              <v:imagedata r:id="rId57" o:title=""/>
            </v:shape>
            <v:shape style="position:absolute;left:8147;top:10362;width:2320;height:10" type="#_x0000_t75" stroked="false">
              <v:imagedata r:id="rId83" o:title=""/>
            </v:shape>
            <w10:wrap type="none"/>
          </v:group>
        </w:pict>
      </w:r>
      <w:r>
        <w:rPr/>
        <w:pict>
          <v:group style="position:absolute;margin-left:90.139999pt;margin-top:527.200012pt;width:433.2pt;height:5.55pt;mso-position-horizontal-relative:page;mso-position-vertical-relative:page;z-index:-1421704" coordorigin="1803,10544" coordsize="8664,111">
            <v:shape style="position:absolute;left:1803;top:10544;width:2915;height:110" type="#_x0000_t75" stroked="false">
              <v:imagedata r:id="rId84" o:title=""/>
            </v:shape>
            <v:shape style="position:absolute;left:4694;top:10640;width:1156;height:14" type="#_x0000_t75" stroked="false">
              <v:imagedata r:id="rId85" o:title=""/>
            </v:shape>
            <v:shape style="position:absolute;left:5835;top:10640;width:2326;height:14" type="#_x0000_t75" stroked="false">
              <v:imagedata r:id="rId86" o:title=""/>
            </v:shape>
            <v:shape style="position:absolute;left:8147;top:10645;width:2320;height:10" type="#_x0000_t75" stroked="false">
              <v:imagedata r:id="rId79" o:title=""/>
            </v:shape>
            <w10:wrap type="none"/>
          </v:group>
        </w:pict>
      </w:r>
      <w:r>
        <w:rPr/>
        <w:pict>
          <v:group style="position:absolute;margin-left:90.139999pt;margin-top:546.460022pt;width:433.2pt;height:.5pt;mso-position-horizontal-relative:page;mso-position-vertical-relative:page;z-index:-1421680" coordorigin="1803,10929" coordsize="8664,10">
            <v:shape style="position:absolute;left:1803;top:10929;width:4037;height:10" type="#_x0000_t75" stroked="false">
              <v:imagedata r:id="rId78" o:title=""/>
            </v:shape>
            <v:shape style="position:absolute;left:5835;top:10929;width:2316;height:10" type="#_x0000_t75" stroked="false">
              <v:imagedata r:id="rId49" o:title=""/>
            </v:shape>
            <v:shape style="position:absolute;left:8147;top:10929;width:2320;height:10" type="#_x0000_t75" stroked="false">
              <v:imagedata r:id="rId79" o:title=""/>
            </v:shape>
            <w10:wrap type="none"/>
          </v:group>
        </w:pict>
      </w:r>
      <w:r>
        <w:rPr/>
        <w:pict>
          <v:group style="position:absolute;margin-left:90.139999pt;margin-top:560.679993pt;width:433.2pt;height:.5pt;mso-position-horizontal-relative:page;mso-position-vertical-relative:page;z-index:-1421656" coordorigin="1803,11214" coordsize="8664,10">
            <v:shape style="position:absolute;left:1803;top:11214;width:4037;height:10" type="#_x0000_t75" stroked="false">
              <v:imagedata r:id="rId78" o:title=""/>
            </v:shape>
            <v:shape style="position:absolute;left:5835;top:11214;width:2316;height:10" type="#_x0000_t75" stroked="false">
              <v:imagedata r:id="rId49" o:title=""/>
            </v:shape>
            <v:shape style="position:absolute;left:8147;top:11214;width:2320;height:10" type="#_x0000_t75" stroked="false">
              <v:imagedata r:id="rId79" o:title=""/>
            </v:shape>
            <w10:wrap type="none"/>
          </v:group>
        </w:pict>
      </w:r>
      <w:r>
        <w:rPr/>
        <w:pict>
          <v:group style="position:absolute;margin-left:90.139999pt;margin-top:574.839966pt;width:433.2pt;height:.5pt;mso-position-horizontal-relative:page;mso-position-vertical-relative:page;z-index:-1421632" coordorigin="1803,11497" coordsize="8664,10">
            <v:shape style="position:absolute;left:1803;top:11497;width:4037;height:10" type="#_x0000_t75" stroked="false">
              <v:imagedata r:id="rId78" o:title=""/>
            </v:shape>
            <v:shape style="position:absolute;left:5835;top:11497;width:2316;height:10" type="#_x0000_t75" stroked="false">
              <v:imagedata r:id="rId49" o:title=""/>
            </v:shape>
            <v:shape style="position:absolute;left:8147;top:11497;width:2320;height:10" type="#_x0000_t75" stroked="false">
              <v:imagedata r:id="rId79" o:title=""/>
            </v:shape>
            <w10:wrap type="none"/>
          </v:group>
        </w:pict>
      </w:r>
      <w:r>
        <w:rPr/>
        <w:pict>
          <v:group style="position:absolute;margin-left:90.139999pt;margin-top:589.059998pt;width:433.2pt;height:.5pt;mso-position-horizontal-relative:page;mso-position-vertical-relative:page;z-index:-1421608" coordorigin="1803,11781" coordsize="8664,10">
            <v:shape style="position:absolute;left:1803;top:11781;width:4037;height:10" type="#_x0000_t75" stroked="false">
              <v:imagedata r:id="rId78" o:title=""/>
            </v:shape>
            <v:shape style="position:absolute;left:5835;top:11781;width:2316;height:10" type="#_x0000_t75" stroked="false">
              <v:imagedata r:id="rId49" o:title=""/>
            </v:shape>
            <v:shape style="position:absolute;left:8147;top:11781;width:2320;height:10" type="#_x0000_t75" stroked="false">
              <v:imagedata r:id="rId79" o:title=""/>
            </v:shape>
            <w10:wrap type="none"/>
          </v:group>
        </w:pict>
      </w:r>
      <w:r>
        <w:rPr/>
        <w:pict>
          <v:group style="position:absolute;margin-left:90.139999pt;margin-top:603.279968pt;width:433.2pt;height:.5pt;mso-position-horizontal-relative:page;mso-position-vertical-relative:page;z-index:-1421584" coordorigin="1803,12066" coordsize="8664,10">
            <v:shape style="position:absolute;left:1803;top:12066;width:4037;height:10" type="#_x0000_t75" stroked="false">
              <v:imagedata r:id="rId78" o:title=""/>
            </v:shape>
            <v:shape style="position:absolute;left:5835;top:12066;width:2316;height:10" type="#_x0000_t75" stroked="false">
              <v:imagedata r:id="rId49" o:title=""/>
            </v:shape>
            <v:shape style="position:absolute;left:8147;top:12066;width:2320;height:10" type="#_x0000_t75" stroked="false">
              <v:imagedata r:id="rId79" o:title=""/>
            </v:shape>
            <w10:wrap type="none"/>
          </v:group>
        </w:pict>
      </w:r>
      <w:r>
        <w:rPr/>
        <w:pict>
          <v:group style="position:absolute;margin-left:90.139999pt;margin-top:612.400024pt;width:433.2pt;height:5.55pt;mso-position-horizontal-relative:page;mso-position-vertical-relative:page;z-index:-1421560" coordorigin="1803,12248" coordsize="8664,111">
            <v:shape style="position:absolute;left:1803;top:12248;width:2915;height:110" type="#_x0000_t75" stroked="false">
              <v:imagedata r:id="rId80" o:title=""/>
            </v:shape>
            <v:shape style="position:absolute;left:4694;top:12344;width:1156;height:14" type="#_x0000_t75" stroked="false">
              <v:imagedata r:id="rId87" o:title=""/>
            </v:shape>
            <v:shape style="position:absolute;left:5835;top:12344;width:2326;height:14" type="#_x0000_t75" stroked="false">
              <v:imagedata r:id="rId82" o:title=""/>
            </v:shape>
            <v:shape style="position:absolute;left:8147;top:12349;width:2320;height:10" type="#_x0000_t75" stroked="false">
              <v:imagedata r:id="rId83" o:title=""/>
            </v:shape>
            <w10:wrap type="none"/>
          </v:group>
        </w:pict>
      </w:r>
      <w:r>
        <w:rPr/>
        <w:pict>
          <v:group style="position:absolute;margin-left:90.139999pt;margin-top:631.659912pt;width:433.2pt;height:.5pt;mso-position-horizontal-relative:page;mso-position-vertical-relative:page;z-index:-1421536" coordorigin="1803,12633" coordsize="8664,10">
            <v:shape style="position:absolute;left:1803;top:12633;width:4037;height:10" type="#_x0000_t75" stroked="false">
              <v:imagedata r:id="rId78" o:title=""/>
            </v:shape>
            <v:shape style="position:absolute;left:5835;top:12633;width:2316;height:10" type="#_x0000_t75" stroked="false">
              <v:imagedata r:id="rId57" o:title=""/>
            </v:shape>
            <v:shape style="position:absolute;left:8147;top:12633;width:2320;height:10" type="#_x0000_t75" stroked="false">
              <v:imagedata r:id="rId83" o:title=""/>
            </v:shape>
            <w10:wrap type="none"/>
          </v:group>
        </w:pict>
      </w:r>
      <w:r>
        <w:rPr/>
        <w:pict>
          <v:group style="position:absolute;margin-left:90.139999pt;margin-top:645.880005pt;width:433.2pt;height:.5pt;mso-position-horizontal-relative:page;mso-position-vertical-relative:page;z-index:-1421512" coordorigin="1803,12918" coordsize="8664,10">
            <v:shape style="position:absolute;left:1803;top:12918;width:4037;height:10" type="#_x0000_t75" stroked="false">
              <v:imagedata r:id="rId78" o:title=""/>
            </v:shape>
            <v:shape style="position:absolute;left:5835;top:12918;width:2316;height:10" type="#_x0000_t75" stroked="false">
              <v:imagedata r:id="rId57" o:title=""/>
            </v:shape>
            <v:shape style="position:absolute;left:8147;top:12918;width:2320;height:10" type="#_x0000_t75" stroked="false">
              <v:imagedata r:id="rId83" o:title=""/>
            </v:shape>
            <w10:wrap type="none"/>
          </v:group>
        </w:pict>
      </w:r>
      <w:r>
        <w:rPr/>
        <w:pict>
          <v:group style="position:absolute;margin-left:90.139999pt;margin-top:654.999939pt;width:433.2pt;height:5.55pt;mso-position-horizontal-relative:page;mso-position-vertical-relative:page;z-index:-1421488" coordorigin="1803,13100" coordsize="8664,111">
            <v:shape style="position:absolute;left:1803;top:13100;width:2915;height:110" type="#_x0000_t75" stroked="false">
              <v:imagedata r:id="rId84" o:title=""/>
            </v:shape>
            <v:shape style="position:absolute;left:4694;top:13196;width:1156;height:14" type="#_x0000_t75" stroked="false">
              <v:imagedata r:id="rId81" o:title=""/>
            </v:shape>
            <v:shape style="position:absolute;left:5835;top:13196;width:2326;height:14" type="#_x0000_t75" stroked="false">
              <v:imagedata r:id="rId88" o:title=""/>
            </v:shape>
            <v:shape style="position:absolute;left:8147;top:13201;width:2320;height:10" type="#_x0000_t75" stroked="false">
              <v:imagedata r:id="rId79" o:title=""/>
            </v:shape>
            <w10:wrap type="none"/>
          </v:group>
        </w:pict>
      </w:r>
      <w:r>
        <w:rPr/>
        <w:pict>
          <v:group style="position:absolute;margin-left:90.139999pt;margin-top:674.26001pt;width:433.2pt;height:.5pt;mso-position-horizontal-relative:page;mso-position-vertical-relative:page;z-index:-1421464" coordorigin="1803,13485" coordsize="8664,10">
            <v:shape style="position:absolute;left:1803;top:13485;width:4037;height:10" type="#_x0000_t75" stroked="false">
              <v:imagedata r:id="rId78" o:title=""/>
            </v:shape>
            <v:shape style="position:absolute;left:5835;top:13485;width:2316;height:10" type="#_x0000_t75" stroked="false">
              <v:imagedata r:id="rId49" o:title=""/>
            </v:shape>
            <v:shape style="position:absolute;left:8147;top:13485;width:2320;height:10" type="#_x0000_t75" stroked="false">
              <v:imagedata r:id="rId79" o:title=""/>
            </v:shape>
            <w10:wrap type="none"/>
          </v:group>
        </w:pict>
      </w:r>
      <w:r>
        <w:rPr/>
        <w:pict>
          <v:group style="position:absolute;margin-left:90.139999pt;margin-top:688.479919pt;width:433.2pt;height:.5pt;mso-position-horizontal-relative:page;mso-position-vertical-relative:page;z-index:-1421440" coordorigin="1803,13770" coordsize="8664,10">
            <v:shape style="position:absolute;left:1803;top:13770;width:4037;height:10" type="#_x0000_t75" stroked="false">
              <v:imagedata r:id="rId78" o:title=""/>
            </v:shape>
            <v:shape style="position:absolute;left:5835;top:13770;width:2316;height:10" type="#_x0000_t75" stroked="false">
              <v:imagedata r:id="rId49" o:title=""/>
            </v:shape>
            <v:shape style="position:absolute;left:8147;top:13770;width:2320;height:10" type="#_x0000_t75" stroked="false">
              <v:imagedata r:id="rId79" o:title=""/>
            </v:shape>
            <w10:wrap type="none"/>
          </v:group>
        </w:pict>
      </w:r>
      <w:r>
        <w:rPr/>
        <w:pict>
          <v:group style="position:absolute;margin-left:90.139999pt;margin-top:697.599976pt;width:433.2pt;height:5.55pt;mso-position-horizontal-relative:page;mso-position-vertical-relative:page;z-index:-1421416" coordorigin="1803,13952" coordsize="8664,111">
            <v:shape style="position:absolute;left:1803;top:13952;width:2915;height:111" type="#_x0000_t75" stroked="false">
              <v:imagedata r:id="rId89" o:title=""/>
            </v:shape>
            <v:shape style="position:absolute;left:4694;top:14048;width:1156;height:14" type="#_x0000_t75" stroked="false">
              <v:imagedata r:id="rId87" o:title=""/>
            </v:shape>
            <v:shape style="position:absolute;left:5835;top:14048;width:2326;height:14" type="#_x0000_t75" stroked="false">
              <v:imagedata r:id="rId90" o:title=""/>
            </v:shape>
            <v:shape style="position:absolute;left:8147;top:14053;width:2320;height:10" type="#_x0000_t75" stroked="false">
              <v:imagedata r:id="rId79" o:title=""/>
            </v:shape>
            <w10:wrap type="none"/>
          </v:group>
        </w:pict>
      </w:r>
      <w:r>
        <w:rPr/>
        <w:pict>
          <v:group style="position:absolute;margin-left:90.139999pt;margin-top:716.880005pt;width:433.2pt;height:.5pt;mso-position-horizontal-relative:page;mso-position-vertical-relative:page;z-index:-1421392" coordorigin="1803,14338" coordsize="8664,10">
            <v:shape style="position:absolute;left:1803;top:14338;width:4037;height:10" type="#_x0000_t75" stroked="false">
              <v:imagedata r:id="rId78" o:title=""/>
            </v:shape>
            <v:shape style="position:absolute;left:5835;top:14338;width:2316;height:10" type="#_x0000_t75" stroked="false">
              <v:imagedata r:id="rId49" o:title=""/>
            </v:shape>
            <v:shape style="position:absolute;left:8147;top:14338;width:2320;height:10" type="#_x0000_t75" stroked="false">
              <v:imagedata r:id="rId79" o:title=""/>
            </v:shape>
            <w10:wrap type="none"/>
          </v:group>
        </w:pict>
      </w:r>
      <w:r>
        <w:rPr/>
        <w:pict>
          <v:group style="position:absolute;margin-left:90.139999pt;margin-top:731.099976pt;width:433.2pt;height:.5pt;mso-position-horizontal-relative:page;mso-position-vertical-relative:page;z-index:-1421368" coordorigin="1803,14622" coordsize="8664,10">
            <v:shape style="position:absolute;left:1803;top:14622;width:4037;height:10" type="#_x0000_t75" stroked="false">
              <v:imagedata r:id="rId78" o:title=""/>
            </v:shape>
            <v:shape style="position:absolute;left:5835;top:14622;width:2316;height:10" type="#_x0000_t75" stroked="false">
              <v:imagedata r:id="rId57" o:title=""/>
            </v:shape>
            <v:shape style="position:absolute;left:8147;top:14622;width:2320;height:10" type="#_x0000_t75" stroked="false">
              <v:imagedata r:id="rId83" o:title=""/>
            </v:shape>
            <w10:wrap type="none"/>
          </v:group>
        </w:pict>
      </w:r>
      <w:r>
        <w:rPr>
          <w:rFonts w:ascii="宋体" w:hAnsi="宋体" w:cs="宋体" w:eastAsia="宋体" w:hint="default"/>
          <w:spacing w:val="-1"/>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36.9pt;height:.75pt;mso-position-horizontal-relative:char;mso-position-vertical-relative:line" coordorigin="0,0" coordsize="8738,15">
            <v:group style="position:absolute;left:7;top:7;width:8724;height:2" coordorigin="7,7" coordsize="8724,2">
              <v:shape style="position:absolute;left:7;top:7;width:8724;height:2" coordorigin="7,7" coordsize="8724,0" path="m7,7l8731,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7"/>
          <w:szCs w:val="17"/>
        </w:rPr>
      </w:pPr>
    </w:p>
    <w:p>
      <w:pPr>
        <w:pStyle w:val="Heading2"/>
        <w:spacing w:line="240" w:lineRule="auto"/>
        <w:ind w:right="166"/>
        <w:jc w:val="center"/>
        <w:rPr>
          <w:b w:val="0"/>
          <w:bCs w:val="0"/>
        </w:rPr>
      </w:pPr>
      <w:r>
        <w:rPr/>
        <w:t>母公司资产负债表（续）</w:t>
      </w:r>
      <w:r>
        <w:rPr>
          <w:b w:val="0"/>
          <w:bCs w:val="0"/>
        </w:rPr>
      </w:r>
    </w:p>
    <w:p>
      <w:pPr>
        <w:spacing w:before="56"/>
        <w:ind w:left="168" w:right="166" w:firstLine="0"/>
        <w:jc w:val="center"/>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tabs>
          <w:tab w:pos="7228" w:val="left" w:leader="none"/>
        </w:tabs>
        <w:spacing w:before="37"/>
        <w:ind w:left="0" w:right="166" w:firstLine="0"/>
        <w:jc w:val="center"/>
        <w:rPr>
          <w:rFonts w:ascii="宋体" w:hAnsi="宋体" w:cs="宋体" w:eastAsia="宋体" w:hint="default"/>
          <w:sz w:val="18"/>
          <w:szCs w:val="18"/>
        </w:rPr>
      </w:pPr>
      <w:r>
        <w:rPr/>
        <w:pict>
          <v:shape style="position:absolute;margin-left:234.919998pt;margin-top:19.981714pt;width:.480015pt;height:.1pt;mso-position-horizontal-relative:page;mso-position-vertical-relative:paragraph;z-index:5728" type="#_x0000_t75" stroked="false">
            <v:imagedata r:id="rId40" o:title=""/>
          </v:shape>
        </w:pict>
      </w:r>
      <w:r>
        <w:rPr/>
        <w:pict>
          <v:shape style="position:absolute;margin-left:292pt;margin-top:19.981714pt;width:.48003pt;height:.1pt;mso-position-horizontal-relative:page;mso-position-vertical-relative:paragraph;z-index:5752" type="#_x0000_t75" stroked="false">
            <v:imagedata r:id="rId40" o:title=""/>
          </v:shape>
        </w:pict>
      </w:r>
      <w:r>
        <w:rPr/>
        <w:pict>
          <v:shape style="position:absolute;margin-left:407.579987pt;margin-top:19.981714pt;width:.48003pt;height:.1pt;mso-position-horizontal-relative:page;mso-position-vertical-relative:paragraph;z-index:5776" type="#_x0000_t75" stroked="false">
            <v:imagedata r:id="rId40" o:title=""/>
          </v:shape>
        </w:pict>
      </w:r>
      <w:r>
        <w:rPr/>
        <w:pict>
          <v:group style="position:absolute;margin-left:90.139999pt;margin-top:36.901741pt;width:433.2pt;height:.5pt;mso-position-horizontal-relative:page;mso-position-vertical-relative:paragraph;z-index:-1422352" coordorigin="1803,738" coordsize="8664,10">
            <v:shape style="position:absolute;left:1803;top:738;width:4037;height:10" type="#_x0000_t75" stroked="false">
              <v:imagedata r:id="rId78" o:title=""/>
            </v:shape>
            <v:shape style="position:absolute;left:5835;top:738;width:2316;height:10" type="#_x0000_t75" stroked="false">
              <v:imagedata r:id="rId57" o:title=""/>
            </v:shape>
            <v:shape style="position:absolute;left:8147;top:738;width:2320;height:10" type="#_x0000_t75" stroked="false">
              <v:imagedata r:id="rId83" o:title=""/>
            </v:shape>
            <w10:wrap type="none"/>
          </v:group>
        </w:pict>
      </w:r>
      <w:r>
        <w:rPr/>
        <w:pict>
          <v:group style="position:absolute;margin-left:90.139999pt;margin-top:51.141731pt;width:433.2pt;height:.5pt;mso-position-horizontal-relative:page;mso-position-vertical-relative:paragraph;z-index:-1422328" coordorigin="1803,1023" coordsize="8664,10">
            <v:shape style="position:absolute;left:1803;top:1023;width:4037;height:10" type="#_x0000_t75" stroked="false">
              <v:imagedata r:id="rId78" o:title=""/>
            </v:shape>
            <v:shape style="position:absolute;left:5835;top:1023;width:2316;height:10" type="#_x0000_t75" stroked="false">
              <v:imagedata r:id="rId57" o:title=""/>
            </v:shape>
            <v:shape style="position:absolute;left:8147;top:1023;width:2320;height:10" type="#_x0000_t75" stroked="false">
              <v:imagedata r:id="rId83" o:title=""/>
            </v:shape>
            <w10:wrap type="none"/>
          </v:group>
        </w:pict>
      </w:r>
      <w:r>
        <w:rPr/>
        <w:pict>
          <v:group style="position:absolute;margin-left:90.139999pt;margin-top:60.261757pt;width:433.2pt;height:5.55pt;mso-position-horizontal-relative:page;mso-position-vertical-relative:paragraph;z-index:-1422304" coordorigin="1803,1205" coordsize="8664,111">
            <v:shape style="position:absolute;left:1803;top:1205;width:2915;height:110" type="#_x0000_t75" stroked="false">
              <v:imagedata r:id="rId84" o:title=""/>
            </v:shape>
            <v:shape style="position:absolute;left:4694;top:1301;width:1156;height:14" type="#_x0000_t75" stroked="false">
              <v:imagedata r:id="rId85" o:title=""/>
            </v:shape>
            <v:shape style="position:absolute;left:5835;top:1301;width:2326;height:14" type="#_x0000_t75" stroked="false">
              <v:imagedata r:id="rId86" o:title=""/>
            </v:shape>
            <v:shape style="position:absolute;left:8147;top:1306;width:2320;height:10" type="#_x0000_t75" stroked="false">
              <v:imagedata r:id="rId79" o:title=""/>
            </v:shape>
            <w10:wrap type="none"/>
          </v:group>
        </w:pict>
      </w:r>
      <w:r>
        <w:rPr/>
        <w:pict>
          <v:group style="position:absolute;margin-left:90.139999pt;margin-top:89.361732pt;width:433.2pt;height:.5pt;mso-position-horizontal-relative:page;mso-position-vertical-relative:paragraph;z-index:-1422280" coordorigin="1803,1787" coordsize="8664,10">
            <v:shape style="position:absolute;left:1803;top:1787;width:4037;height:10" type="#_x0000_t75" stroked="false">
              <v:imagedata r:id="rId78" o:title=""/>
            </v:shape>
            <v:shape style="position:absolute;left:5835;top:1787;width:2316;height:10" type="#_x0000_t75" stroked="false">
              <v:imagedata r:id="rId57" o:title=""/>
            </v:shape>
            <v:shape style="position:absolute;left:8147;top:1787;width:2320;height:10" type="#_x0000_t75" stroked="false">
              <v:imagedata r:id="rId83" o:title=""/>
            </v:shape>
            <w10:wrap type="none"/>
          </v:group>
        </w:pict>
      </w:r>
      <w:r>
        <w:rPr/>
        <w:pict>
          <v:group style="position:absolute;margin-left:90.139999pt;margin-top:103.581734pt;width:433.2pt;height:.5pt;mso-position-horizontal-relative:page;mso-position-vertical-relative:paragraph;z-index:-1422256" coordorigin="1803,2072" coordsize="8664,10">
            <v:shape style="position:absolute;left:1803;top:2072;width:4037;height:10" type="#_x0000_t75" stroked="false">
              <v:imagedata r:id="rId78" o:title=""/>
            </v:shape>
            <v:shape style="position:absolute;left:5835;top:2072;width:2316;height:10" type="#_x0000_t75" stroked="false">
              <v:imagedata r:id="rId57" o:title=""/>
            </v:shape>
            <v:shape style="position:absolute;left:8147;top:2072;width:2320;height:10" type="#_x0000_t75" stroked="false">
              <v:imagedata r:id="rId83" o:title=""/>
            </v:shape>
            <w10:wrap type="none"/>
          </v:group>
        </w:pict>
      </w:r>
      <w:r>
        <w:rPr>
          <w:rFonts w:ascii="宋体" w:hAnsi="宋体" w:cs="宋体" w:eastAsia="宋体" w:hint="default"/>
          <w:b/>
          <w:bCs/>
          <w:w w:val="95"/>
          <w:sz w:val="18"/>
          <w:szCs w:val="18"/>
        </w:rPr>
        <w:t>编制单位：北京数码视讯科技股份有限公司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5"/>
          <w:szCs w:val="5"/>
        </w:rPr>
      </w:pPr>
    </w:p>
    <w:tbl>
      <w:tblPr>
        <w:tblW w:w="0" w:type="auto"/>
        <w:jc w:val="left"/>
        <w:tblInd w:w="128" w:type="dxa"/>
        <w:tblLayout w:type="fixed"/>
        <w:tblCellMar>
          <w:top w:w="0" w:type="dxa"/>
          <w:left w:w="0" w:type="dxa"/>
          <w:bottom w:w="0" w:type="dxa"/>
          <w:right w:w="0" w:type="dxa"/>
        </w:tblCellMar>
        <w:tblLook w:val="01E0"/>
      </w:tblPr>
      <w:tblGrid>
        <w:gridCol w:w="2915"/>
        <w:gridCol w:w="1142"/>
        <w:gridCol w:w="2312"/>
        <w:gridCol w:w="2310"/>
      </w:tblGrid>
      <w:tr>
        <w:trPr>
          <w:trHeight w:val="355" w:hRule="exact"/>
        </w:trPr>
        <w:tc>
          <w:tcPr>
            <w:tcW w:w="2915" w:type="dxa"/>
            <w:tcBorders>
              <w:top w:val="single" w:sz="24" w:space="0" w:color="000000"/>
              <w:left w:val="nil" w:sz="6" w:space="0" w:color="auto"/>
              <w:bottom w:val="nil" w:sz="6" w:space="0" w:color="auto"/>
              <w:right w:val="single" w:sz="4" w:space="0" w:color="000000"/>
            </w:tcBorders>
          </w:tcPr>
          <w:p>
            <w:pPr>
              <w:pStyle w:val="TableParagraph"/>
              <w:spacing w:line="240" w:lineRule="auto" w:before="47"/>
              <w:ind w:left="934" w:right="0"/>
              <w:jc w:val="left"/>
              <w:rPr>
                <w:rFonts w:ascii="宋体" w:hAnsi="宋体" w:cs="宋体" w:eastAsia="宋体" w:hint="default"/>
                <w:sz w:val="15"/>
                <w:szCs w:val="15"/>
              </w:rPr>
            </w:pPr>
            <w:r>
              <w:rPr>
                <w:rFonts w:ascii="宋体" w:hAnsi="宋体" w:cs="宋体" w:eastAsia="宋体" w:hint="default"/>
                <w:b/>
                <w:bCs/>
                <w:sz w:val="15"/>
                <w:szCs w:val="15"/>
              </w:rPr>
              <w:t>负债和股东权益</w:t>
            </w:r>
            <w:r>
              <w:rPr>
                <w:rFonts w:ascii="宋体" w:hAnsi="宋体" w:cs="宋体" w:eastAsia="宋体" w:hint="default"/>
                <w:sz w:val="15"/>
                <w:szCs w:val="15"/>
              </w:rPr>
            </w:r>
          </w:p>
        </w:tc>
        <w:tc>
          <w:tcPr>
            <w:tcW w:w="1142" w:type="dxa"/>
            <w:tcBorders>
              <w:top w:val="single" w:sz="24" w:space="0" w:color="000000"/>
              <w:left w:val="single" w:sz="4" w:space="0" w:color="000000"/>
              <w:bottom w:val="nil" w:sz="6" w:space="0" w:color="auto"/>
              <w:right w:val="single" w:sz="4" w:space="0" w:color="000000"/>
            </w:tcBorders>
          </w:tcPr>
          <w:p>
            <w:pPr>
              <w:pStyle w:val="TableParagraph"/>
              <w:spacing w:line="240" w:lineRule="auto" w:before="47"/>
              <w:ind w:left="1" w:right="0"/>
              <w:jc w:val="center"/>
              <w:rPr>
                <w:rFonts w:ascii="宋体" w:hAnsi="宋体" w:cs="宋体" w:eastAsia="宋体" w:hint="default"/>
                <w:sz w:val="15"/>
                <w:szCs w:val="15"/>
              </w:rPr>
            </w:pPr>
            <w:r>
              <w:rPr>
                <w:rFonts w:ascii="宋体" w:hAnsi="宋体" w:cs="宋体" w:eastAsia="宋体" w:hint="default"/>
                <w:b/>
                <w:bCs/>
                <w:sz w:val="15"/>
                <w:szCs w:val="15"/>
              </w:rPr>
              <w:t>附注</w:t>
            </w:r>
            <w:r>
              <w:rPr>
                <w:rFonts w:ascii="宋体" w:hAnsi="宋体" w:cs="宋体" w:eastAsia="宋体" w:hint="default"/>
                <w:sz w:val="15"/>
                <w:szCs w:val="15"/>
              </w:rPr>
            </w:r>
          </w:p>
        </w:tc>
        <w:tc>
          <w:tcPr>
            <w:tcW w:w="2312" w:type="dxa"/>
            <w:tcBorders>
              <w:top w:val="single" w:sz="24" w:space="0" w:color="000000"/>
              <w:left w:val="single" w:sz="4" w:space="0" w:color="000000"/>
              <w:bottom w:val="nil" w:sz="6" w:space="0" w:color="auto"/>
              <w:right w:val="single" w:sz="4" w:space="0" w:color="000000"/>
            </w:tcBorders>
          </w:tcPr>
          <w:p>
            <w:pPr>
              <w:pStyle w:val="TableParagraph"/>
              <w:spacing w:line="240" w:lineRule="auto" w:before="47"/>
              <w:ind w:left="1" w:right="0"/>
              <w:jc w:val="center"/>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c>
          <w:tcPr>
            <w:tcW w:w="2310" w:type="dxa"/>
            <w:tcBorders>
              <w:top w:val="single" w:sz="24" w:space="0" w:color="000000"/>
              <w:left w:val="single" w:sz="4" w:space="0" w:color="000000"/>
              <w:bottom w:val="nil" w:sz="6" w:space="0" w:color="auto"/>
              <w:right w:val="nil" w:sz="6" w:space="0" w:color="auto"/>
            </w:tcBorders>
          </w:tcPr>
          <w:p>
            <w:pPr>
              <w:pStyle w:val="TableParagraph"/>
              <w:spacing w:line="240" w:lineRule="auto" w:before="47"/>
              <w:ind w:right="0"/>
              <w:jc w:val="center"/>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r>
      <w:tr>
        <w:trPr>
          <w:trHeight w:val="300"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36"/>
              <w:ind w:left="14" w:right="0"/>
              <w:jc w:val="left"/>
              <w:rPr>
                <w:rFonts w:ascii="宋体" w:hAnsi="宋体" w:cs="宋体" w:eastAsia="宋体" w:hint="default"/>
                <w:sz w:val="15"/>
                <w:szCs w:val="15"/>
              </w:rPr>
            </w:pPr>
            <w:r>
              <w:rPr>
                <w:rFonts w:ascii="宋体" w:hAnsi="宋体" w:cs="宋体" w:eastAsia="宋体" w:hint="default"/>
                <w:b/>
                <w:bCs/>
                <w:sz w:val="15"/>
                <w:szCs w:val="15"/>
              </w:rPr>
              <w:t>流动负债：</w:t>
            </w:r>
            <w:r>
              <w:rPr>
                <w:rFonts w:ascii="宋体" w:hAnsi="宋体" w:cs="宋体" w:eastAsia="宋体" w:hint="default"/>
                <w:sz w:val="15"/>
                <w:szCs w:val="15"/>
              </w:rPr>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1"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sz w:val="15"/>
                <w:szCs w:val="15"/>
              </w:rPr>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36"/>
              <w:ind w:left="3"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sz w:val="15"/>
                <w:szCs w:val="15"/>
              </w:rPr>
            </w:r>
          </w:p>
        </w:tc>
      </w:tr>
      <w:tr>
        <w:trPr>
          <w:trHeight w:val="217"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r>
      <w:tr>
        <w:trPr>
          <w:trHeight w:val="73" w:hRule="exact"/>
        </w:trPr>
        <w:tc>
          <w:tcPr>
            <w:tcW w:w="2915"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nil" w:sz="6" w:space="0" w:color="auto"/>
            </w:tcBorders>
          </w:tcPr>
          <w:p>
            <w:pPr/>
          </w:p>
        </w:tc>
      </w:tr>
      <w:tr>
        <w:trPr>
          <w:trHeight w:val="475"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4" w:right="0" w:firstLine="150"/>
              <w:jc w:val="left"/>
              <w:rPr>
                <w:rFonts w:ascii="宋体" w:hAnsi="宋体" w:cs="宋体" w:eastAsia="宋体" w:hint="default"/>
                <w:sz w:val="15"/>
                <w:szCs w:val="15"/>
              </w:rPr>
            </w:pPr>
            <w:r>
              <w:rPr>
                <w:rFonts w:ascii="宋体" w:hAnsi="宋体" w:cs="宋体" w:eastAsia="宋体" w:hint="default"/>
                <w:spacing w:val="2"/>
                <w:sz w:val="15"/>
                <w:szCs w:val="15"/>
              </w:rPr>
              <w:t>以公允价值计量且变动计入当期损益的金</w:t>
            </w:r>
            <w:r>
              <w:rPr>
                <w:rFonts w:ascii="宋体" w:hAnsi="宋体" w:cs="宋体" w:eastAsia="宋体" w:hint="default"/>
                <w:sz w:val="15"/>
                <w:szCs w:val="15"/>
              </w:rPr>
              <w:t> 融负债</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86"/>
              <w:jc w:val="right"/>
              <w:rPr>
                <w:rFonts w:ascii="宋体" w:hAnsi="宋体" w:cs="宋体" w:eastAsia="宋体" w:hint="default"/>
                <w:sz w:val="15"/>
                <w:szCs w:val="15"/>
              </w:rPr>
            </w:pPr>
            <w:r>
              <w:rPr>
                <w:rFonts w:ascii="宋体"/>
                <w:sz w:val="15"/>
              </w:rPr>
              <w:t>-</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114"/>
              <w:ind w:right="86"/>
              <w:jc w:val="right"/>
              <w:rPr>
                <w:rFonts w:ascii="宋体" w:hAnsi="宋体" w:cs="宋体" w:eastAsia="宋体" w:hint="default"/>
                <w:sz w:val="15"/>
                <w:szCs w:val="15"/>
              </w:rPr>
            </w:pPr>
            <w:r>
              <w:rPr>
                <w:rFonts w:ascii="宋体"/>
                <w:sz w:val="15"/>
              </w:rPr>
              <w:t>-</w:t>
            </w:r>
          </w:p>
        </w:tc>
      </w:tr>
      <w:tr>
        <w:trPr>
          <w:trHeight w:val="284"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2,441,560.00</w:t>
            </w:r>
          </w:p>
        </w:tc>
      </w:tr>
      <w:tr>
        <w:trPr>
          <w:trHeight w:val="284"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132,271,353.97</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97,867,873.18</w:t>
            </w:r>
          </w:p>
        </w:tc>
      </w:tr>
      <w:tr>
        <w:trPr>
          <w:trHeight w:val="284"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预收款项</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35,925,776.65</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9,386,879.75</w:t>
            </w:r>
          </w:p>
        </w:tc>
      </w:tr>
      <w:tr>
        <w:trPr>
          <w:trHeight w:val="284"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应付职工薪酬</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18,361,987.40</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19,160,919.78</w:t>
            </w:r>
          </w:p>
        </w:tc>
      </w:tr>
      <w:tr>
        <w:trPr>
          <w:trHeight w:val="284"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应交税费</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15,648,223.78</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-5,316,236.06</w:t>
            </w:r>
          </w:p>
        </w:tc>
      </w:tr>
      <w:tr>
        <w:trPr>
          <w:trHeight w:val="217"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应付利息</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r>
      <w:tr>
        <w:trPr>
          <w:trHeight w:val="73" w:hRule="exact"/>
        </w:trPr>
        <w:tc>
          <w:tcPr>
            <w:tcW w:w="2915"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nil" w:sz="6" w:space="0" w:color="auto"/>
            </w:tcBorders>
          </w:tcPr>
          <w:p>
            <w:pPr/>
          </w:p>
        </w:tc>
      </w:tr>
      <w:tr>
        <w:trPr>
          <w:trHeight w:val="278"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64" w:right="0"/>
              <w:jc w:val="left"/>
              <w:rPr>
                <w:rFonts w:ascii="宋体" w:hAnsi="宋体" w:cs="宋体" w:eastAsia="宋体" w:hint="default"/>
                <w:sz w:val="15"/>
                <w:szCs w:val="15"/>
              </w:rPr>
            </w:pPr>
            <w:r>
              <w:rPr>
                <w:rFonts w:ascii="宋体" w:hAnsi="宋体" w:cs="宋体" w:eastAsia="宋体" w:hint="default"/>
                <w:sz w:val="15"/>
                <w:szCs w:val="15"/>
              </w:rPr>
              <w:t>应付股利</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6"/>
              <w:jc w:val="right"/>
              <w:rPr>
                <w:rFonts w:ascii="宋体" w:hAnsi="宋体" w:cs="宋体" w:eastAsia="宋体" w:hint="default"/>
                <w:sz w:val="15"/>
                <w:szCs w:val="15"/>
              </w:rPr>
            </w:pPr>
            <w:r>
              <w:rPr>
                <w:rFonts w:ascii="宋体"/>
                <w:sz w:val="15"/>
              </w:rPr>
              <w:t>-</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6"/>
              <w:jc w:val="right"/>
              <w:rPr>
                <w:rFonts w:ascii="宋体" w:hAnsi="宋体" w:cs="宋体" w:eastAsia="宋体" w:hint="default"/>
                <w:sz w:val="15"/>
                <w:szCs w:val="15"/>
              </w:rPr>
            </w:pPr>
            <w:r>
              <w:rPr>
                <w:rFonts w:ascii="宋体"/>
                <w:sz w:val="15"/>
              </w:rPr>
              <w:t>-</w:t>
            </w:r>
          </w:p>
        </w:tc>
      </w:tr>
      <w:tr>
        <w:trPr>
          <w:trHeight w:val="284"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341,557,706.33</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331,339,639.67</w:t>
            </w:r>
          </w:p>
        </w:tc>
      </w:tr>
      <w:tr>
        <w:trPr>
          <w:trHeight w:val="217"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划分为持有代售的负债</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r>
      <w:tr>
        <w:trPr>
          <w:trHeight w:val="73" w:hRule="exact"/>
        </w:trPr>
        <w:tc>
          <w:tcPr>
            <w:tcW w:w="2915"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nil" w:sz="6" w:space="0" w:color="auto"/>
            </w:tcBorders>
          </w:tcPr>
          <w:p>
            <w:pPr/>
          </w:p>
        </w:tc>
      </w:tr>
      <w:tr>
        <w:trPr>
          <w:trHeight w:val="278"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64" w:right="0"/>
              <w:jc w:val="left"/>
              <w:rPr>
                <w:rFonts w:ascii="宋体" w:hAnsi="宋体" w:cs="宋体" w:eastAsia="宋体" w:hint="default"/>
                <w:sz w:val="15"/>
                <w:szCs w:val="15"/>
              </w:rPr>
            </w:pPr>
            <w:r>
              <w:rPr>
                <w:rFonts w:ascii="宋体" w:hAnsi="宋体" w:cs="宋体" w:eastAsia="宋体" w:hint="default"/>
                <w:sz w:val="15"/>
                <w:szCs w:val="15"/>
              </w:rPr>
              <w:t>一年内到期的非流动负债</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6"/>
              <w:jc w:val="right"/>
              <w:rPr>
                <w:rFonts w:ascii="宋体" w:hAnsi="宋体" w:cs="宋体" w:eastAsia="宋体" w:hint="default"/>
                <w:sz w:val="15"/>
                <w:szCs w:val="15"/>
              </w:rPr>
            </w:pPr>
            <w:r>
              <w:rPr>
                <w:rFonts w:ascii="宋体"/>
                <w:sz w:val="15"/>
              </w:rPr>
              <w:t>-</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6"/>
              <w:jc w:val="right"/>
              <w:rPr>
                <w:rFonts w:ascii="宋体" w:hAnsi="宋体" w:cs="宋体" w:eastAsia="宋体" w:hint="default"/>
                <w:sz w:val="15"/>
                <w:szCs w:val="15"/>
              </w:rPr>
            </w:pPr>
            <w:r>
              <w:rPr>
                <w:rFonts w:ascii="宋体"/>
                <w:sz w:val="15"/>
              </w:rPr>
              <w:t>-</w:t>
            </w:r>
          </w:p>
        </w:tc>
      </w:tr>
      <w:tr>
        <w:trPr>
          <w:trHeight w:val="284"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其他流动负债</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6"/>
              <w:jc w:val="right"/>
              <w:rPr>
                <w:rFonts w:ascii="宋体" w:hAnsi="宋体" w:cs="宋体" w:eastAsia="宋体" w:hint="default"/>
                <w:sz w:val="15"/>
                <w:szCs w:val="15"/>
              </w:rPr>
            </w:pPr>
            <w:r>
              <w:rPr>
                <w:rFonts w:ascii="宋体"/>
                <w:sz w:val="15"/>
              </w:rPr>
              <w:t>-</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6"/>
              <w:jc w:val="right"/>
              <w:rPr>
                <w:rFonts w:ascii="宋体" w:hAnsi="宋体" w:cs="宋体" w:eastAsia="宋体" w:hint="default"/>
                <w:sz w:val="15"/>
                <w:szCs w:val="15"/>
              </w:rPr>
            </w:pPr>
            <w:r>
              <w:rPr>
                <w:rFonts w:ascii="宋体"/>
                <w:sz w:val="15"/>
              </w:rPr>
              <w:t>-</w:t>
            </w:r>
          </w:p>
        </w:tc>
      </w:tr>
      <w:tr>
        <w:trPr>
          <w:trHeight w:val="284"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5" w:right="0"/>
              <w:jc w:val="left"/>
              <w:rPr>
                <w:rFonts w:ascii="宋体" w:hAnsi="宋体" w:cs="宋体" w:eastAsia="宋体" w:hint="default"/>
                <w:sz w:val="15"/>
                <w:szCs w:val="15"/>
              </w:rPr>
            </w:pPr>
            <w:r>
              <w:rPr>
                <w:rFonts w:ascii="宋体" w:hAnsi="宋体" w:cs="宋体" w:eastAsia="宋体" w:hint="default"/>
                <w:b/>
                <w:bCs/>
                <w:sz w:val="15"/>
                <w:szCs w:val="15"/>
              </w:rPr>
              <w:t>流动负债合计</w:t>
            </w:r>
            <w:r>
              <w:rPr>
                <w:rFonts w:ascii="宋体" w:hAnsi="宋体" w:cs="宋体" w:eastAsia="宋体" w:hint="default"/>
                <w:sz w:val="15"/>
                <w:szCs w:val="15"/>
              </w:rPr>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7"/>
              <w:jc w:val="right"/>
              <w:rPr>
                <w:rFonts w:ascii="宋体" w:hAnsi="宋体" w:cs="宋体" w:eastAsia="宋体" w:hint="default"/>
                <w:sz w:val="15"/>
                <w:szCs w:val="15"/>
              </w:rPr>
            </w:pPr>
            <w:r>
              <w:rPr>
                <w:rFonts w:ascii="宋体"/>
                <w:b/>
                <w:spacing w:val="-1"/>
                <w:sz w:val="15"/>
              </w:rPr>
              <w:t>543,765,048.13</w:t>
            </w:r>
            <w:r>
              <w:rPr>
                <w:rFonts w:ascii="宋体"/>
                <w:spacing w:val="-1"/>
                <w:sz w:val="15"/>
              </w:rPr>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b/>
                <w:spacing w:val="-1"/>
                <w:sz w:val="15"/>
              </w:rPr>
              <w:t>454,880,636.32</w:t>
            </w:r>
            <w:r>
              <w:rPr>
                <w:rFonts w:ascii="宋体"/>
                <w:spacing w:val="-1"/>
                <w:sz w:val="15"/>
              </w:rPr>
            </w:r>
          </w:p>
        </w:tc>
      </w:tr>
      <w:tr>
        <w:trPr>
          <w:trHeight w:val="284"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4" w:right="0"/>
              <w:jc w:val="left"/>
              <w:rPr>
                <w:rFonts w:ascii="宋体" w:hAnsi="宋体" w:cs="宋体" w:eastAsia="宋体" w:hint="default"/>
                <w:sz w:val="15"/>
                <w:szCs w:val="15"/>
              </w:rPr>
            </w:pPr>
            <w:r>
              <w:rPr>
                <w:rFonts w:ascii="宋体" w:hAnsi="宋体" w:cs="宋体" w:eastAsia="宋体" w:hint="default"/>
                <w:b/>
                <w:bCs/>
                <w:sz w:val="15"/>
                <w:szCs w:val="15"/>
              </w:rPr>
              <w:t>非流动负债：</w:t>
            </w:r>
            <w:r>
              <w:rPr>
                <w:rFonts w:ascii="宋体" w:hAnsi="宋体" w:cs="宋体" w:eastAsia="宋体" w:hint="default"/>
                <w:sz w:val="15"/>
                <w:szCs w:val="15"/>
              </w:rPr>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sz w:val="15"/>
                <w:szCs w:val="15"/>
              </w:rPr>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left="3"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sz w:val="15"/>
                <w:szCs w:val="15"/>
              </w:rPr>
            </w:r>
          </w:p>
        </w:tc>
      </w:tr>
      <w:tr>
        <w:trPr>
          <w:trHeight w:val="284"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6"/>
              <w:jc w:val="right"/>
              <w:rPr>
                <w:rFonts w:ascii="宋体" w:hAnsi="宋体" w:cs="宋体" w:eastAsia="宋体" w:hint="default"/>
                <w:sz w:val="15"/>
                <w:szCs w:val="15"/>
              </w:rPr>
            </w:pPr>
            <w:r>
              <w:rPr>
                <w:rFonts w:ascii="宋体"/>
                <w:sz w:val="15"/>
              </w:rPr>
              <w:t>-</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6"/>
              <w:jc w:val="right"/>
              <w:rPr>
                <w:rFonts w:ascii="宋体" w:hAnsi="宋体" w:cs="宋体" w:eastAsia="宋体" w:hint="default"/>
                <w:sz w:val="15"/>
                <w:szCs w:val="15"/>
              </w:rPr>
            </w:pPr>
            <w:r>
              <w:rPr>
                <w:rFonts w:ascii="宋体"/>
                <w:sz w:val="15"/>
              </w:rPr>
              <w:t>-</w:t>
            </w:r>
          </w:p>
        </w:tc>
      </w:tr>
      <w:tr>
        <w:trPr>
          <w:trHeight w:val="284"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r>
      <w:tr>
        <w:trPr>
          <w:trHeight w:val="284"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其中：优先股</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r>
      <w:tr>
        <w:trPr>
          <w:trHeight w:val="284"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614"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6"/>
              <w:jc w:val="right"/>
              <w:rPr>
                <w:rFonts w:ascii="宋体" w:hAnsi="宋体" w:cs="宋体" w:eastAsia="宋体" w:hint="default"/>
                <w:sz w:val="15"/>
                <w:szCs w:val="15"/>
              </w:rPr>
            </w:pPr>
            <w:r>
              <w:rPr>
                <w:rFonts w:ascii="宋体"/>
                <w:sz w:val="15"/>
              </w:rPr>
              <w:t>-</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6"/>
              <w:jc w:val="right"/>
              <w:rPr>
                <w:rFonts w:ascii="宋体" w:hAnsi="宋体" w:cs="宋体" w:eastAsia="宋体" w:hint="default"/>
                <w:sz w:val="15"/>
                <w:szCs w:val="15"/>
              </w:rPr>
            </w:pPr>
            <w:r>
              <w:rPr>
                <w:rFonts w:ascii="宋体"/>
                <w:sz w:val="15"/>
              </w:rPr>
              <w:t>-</w:t>
            </w:r>
          </w:p>
        </w:tc>
      </w:tr>
      <w:tr>
        <w:trPr>
          <w:trHeight w:val="284"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长期应付款</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r>
      <w:tr>
        <w:trPr>
          <w:trHeight w:val="284"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长期应付职工薪酬</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r>
      <w:tr>
        <w:trPr>
          <w:trHeight w:val="284"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专项应付款</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6"/>
              <w:jc w:val="right"/>
              <w:rPr>
                <w:rFonts w:ascii="宋体" w:hAnsi="宋体" w:cs="宋体" w:eastAsia="宋体" w:hint="default"/>
                <w:sz w:val="15"/>
                <w:szCs w:val="15"/>
              </w:rPr>
            </w:pPr>
            <w:r>
              <w:rPr>
                <w:rFonts w:ascii="宋体"/>
                <w:sz w:val="15"/>
              </w:rPr>
              <w:t>-</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6"/>
              <w:jc w:val="right"/>
              <w:rPr>
                <w:rFonts w:ascii="宋体" w:hAnsi="宋体" w:cs="宋体" w:eastAsia="宋体" w:hint="default"/>
                <w:sz w:val="15"/>
                <w:szCs w:val="15"/>
              </w:rPr>
            </w:pPr>
            <w:r>
              <w:rPr>
                <w:rFonts w:ascii="宋体"/>
                <w:sz w:val="15"/>
              </w:rPr>
              <w:t>-</w:t>
            </w:r>
          </w:p>
        </w:tc>
      </w:tr>
      <w:tr>
        <w:trPr>
          <w:trHeight w:val="284"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预计负债</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r>
      <w:tr>
        <w:trPr>
          <w:trHeight w:val="284"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递延收益</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31,471,649.69</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23,298,451.27</w:t>
            </w:r>
          </w:p>
        </w:tc>
      </w:tr>
      <w:tr>
        <w:trPr>
          <w:trHeight w:val="284"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递延所得税负债</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6"/>
              <w:jc w:val="right"/>
              <w:rPr>
                <w:rFonts w:ascii="宋体" w:hAnsi="宋体" w:cs="宋体" w:eastAsia="宋体" w:hint="default"/>
                <w:sz w:val="15"/>
                <w:szCs w:val="15"/>
              </w:rPr>
            </w:pPr>
            <w:r>
              <w:rPr>
                <w:rFonts w:ascii="宋体"/>
                <w:sz w:val="15"/>
              </w:rPr>
              <w:t>-</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6"/>
              <w:jc w:val="right"/>
              <w:rPr>
                <w:rFonts w:ascii="宋体" w:hAnsi="宋体" w:cs="宋体" w:eastAsia="宋体" w:hint="default"/>
                <w:sz w:val="15"/>
                <w:szCs w:val="15"/>
              </w:rPr>
            </w:pPr>
            <w:r>
              <w:rPr>
                <w:rFonts w:ascii="宋体"/>
                <w:sz w:val="15"/>
              </w:rPr>
              <w:t>-</w:t>
            </w:r>
          </w:p>
        </w:tc>
      </w:tr>
      <w:tr>
        <w:trPr>
          <w:trHeight w:val="217"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其他非流动负债</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r>
      <w:tr>
        <w:trPr>
          <w:trHeight w:val="73" w:hRule="exact"/>
        </w:trPr>
        <w:tc>
          <w:tcPr>
            <w:tcW w:w="2915"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nil" w:sz="6" w:space="0" w:color="auto"/>
            </w:tcBorders>
          </w:tcPr>
          <w:p>
            <w:pPr/>
          </w:p>
        </w:tc>
      </w:tr>
      <w:tr>
        <w:trPr>
          <w:trHeight w:val="278"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65" w:right="0"/>
              <w:jc w:val="left"/>
              <w:rPr>
                <w:rFonts w:ascii="宋体" w:hAnsi="宋体" w:cs="宋体" w:eastAsia="宋体" w:hint="default"/>
                <w:sz w:val="15"/>
                <w:szCs w:val="15"/>
              </w:rPr>
            </w:pPr>
            <w:r>
              <w:rPr>
                <w:rFonts w:ascii="宋体" w:hAnsi="宋体" w:cs="宋体" w:eastAsia="宋体" w:hint="default"/>
                <w:b/>
                <w:bCs/>
                <w:sz w:val="15"/>
                <w:szCs w:val="15"/>
              </w:rPr>
              <w:t>非流动负债合计</w:t>
            </w:r>
            <w:r>
              <w:rPr>
                <w:rFonts w:ascii="宋体" w:hAnsi="宋体" w:cs="宋体" w:eastAsia="宋体" w:hint="default"/>
                <w:sz w:val="15"/>
                <w:szCs w:val="15"/>
              </w:rPr>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7"/>
              <w:jc w:val="right"/>
              <w:rPr>
                <w:rFonts w:ascii="宋体" w:hAnsi="宋体" w:cs="宋体" w:eastAsia="宋体" w:hint="default"/>
                <w:sz w:val="15"/>
                <w:szCs w:val="15"/>
              </w:rPr>
            </w:pPr>
            <w:r>
              <w:rPr>
                <w:rFonts w:ascii="宋体"/>
                <w:b/>
                <w:spacing w:val="-1"/>
                <w:sz w:val="15"/>
              </w:rPr>
              <w:t>31,471,649.69</w:t>
            </w:r>
            <w:r>
              <w:rPr>
                <w:rFonts w:ascii="宋体"/>
                <w:spacing w:val="-1"/>
                <w:sz w:val="15"/>
              </w:rPr>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7"/>
              <w:jc w:val="right"/>
              <w:rPr>
                <w:rFonts w:ascii="宋体" w:hAnsi="宋体" w:cs="宋体" w:eastAsia="宋体" w:hint="default"/>
                <w:sz w:val="15"/>
                <w:szCs w:val="15"/>
              </w:rPr>
            </w:pPr>
            <w:r>
              <w:rPr>
                <w:rFonts w:ascii="宋体"/>
                <w:b/>
                <w:spacing w:val="-1"/>
                <w:sz w:val="15"/>
              </w:rPr>
              <w:t>23,298,451.27</w:t>
            </w:r>
            <w:r>
              <w:rPr>
                <w:rFonts w:ascii="宋体"/>
                <w:spacing w:val="-1"/>
                <w:sz w:val="15"/>
              </w:rPr>
            </w:r>
          </w:p>
        </w:tc>
      </w:tr>
      <w:tr>
        <w:trPr>
          <w:trHeight w:val="284"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5" w:right="0"/>
              <w:jc w:val="left"/>
              <w:rPr>
                <w:rFonts w:ascii="宋体" w:hAnsi="宋体" w:cs="宋体" w:eastAsia="宋体" w:hint="default"/>
                <w:sz w:val="15"/>
                <w:szCs w:val="15"/>
              </w:rPr>
            </w:pPr>
            <w:r>
              <w:rPr>
                <w:rFonts w:ascii="宋体" w:hAnsi="宋体" w:cs="宋体" w:eastAsia="宋体" w:hint="default"/>
                <w:b/>
                <w:bCs/>
                <w:sz w:val="15"/>
                <w:szCs w:val="15"/>
              </w:rPr>
              <w:t>负债合计</w:t>
            </w:r>
            <w:r>
              <w:rPr>
                <w:rFonts w:ascii="宋体" w:hAnsi="宋体" w:cs="宋体" w:eastAsia="宋体" w:hint="default"/>
                <w:sz w:val="15"/>
                <w:szCs w:val="15"/>
              </w:rPr>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7"/>
              <w:jc w:val="right"/>
              <w:rPr>
                <w:rFonts w:ascii="宋体" w:hAnsi="宋体" w:cs="宋体" w:eastAsia="宋体" w:hint="default"/>
                <w:sz w:val="15"/>
                <w:szCs w:val="15"/>
              </w:rPr>
            </w:pPr>
            <w:r>
              <w:rPr>
                <w:rFonts w:ascii="宋体"/>
                <w:b/>
                <w:spacing w:val="-1"/>
                <w:sz w:val="15"/>
              </w:rPr>
              <w:t>575,236,697.82</w:t>
            </w:r>
            <w:r>
              <w:rPr>
                <w:rFonts w:ascii="宋体"/>
                <w:spacing w:val="-1"/>
                <w:sz w:val="15"/>
              </w:rPr>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7"/>
              <w:jc w:val="right"/>
              <w:rPr>
                <w:rFonts w:ascii="宋体" w:hAnsi="宋体" w:cs="宋体" w:eastAsia="宋体" w:hint="default"/>
                <w:sz w:val="15"/>
                <w:szCs w:val="15"/>
              </w:rPr>
            </w:pPr>
            <w:r>
              <w:rPr>
                <w:rFonts w:ascii="宋体"/>
                <w:b/>
                <w:spacing w:val="-1"/>
                <w:sz w:val="15"/>
              </w:rPr>
              <w:t>478,179,087.59</w:t>
            </w:r>
            <w:r>
              <w:rPr>
                <w:rFonts w:ascii="宋体"/>
                <w:spacing w:val="-1"/>
                <w:sz w:val="15"/>
              </w:rPr>
            </w:r>
          </w:p>
        </w:tc>
      </w:tr>
      <w:tr>
        <w:trPr>
          <w:trHeight w:val="284"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4" w:right="0"/>
              <w:jc w:val="left"/>
              <w:rPr>
                <w:rFonts w:ascii="宋体" w:hAnsi="宋体" w:cs="宋体" w:eastAsia="宋体" w:hint="default"/>
                <w:sz w:val="15"/>
                <w:szCs w:val="15"/>
              </w:rPr>
            </w:pPr>
            <w:r>
              <w:rPr>
                <w:rFonts w:ascii="宋体" w:hAnsi="宋体" w:cs="宋体" w:eastAsia="宋体" w:hint="default"/>
                <w:b/>
                <w:bCs/>
                <w:sz w:val="15"/>
                <w:szCs w:val="15"/>
              </w:rPr>
              <w:t>所有者权益：</w:t>
            </w:r>
            <w:r>
              <w:rPr>
                <w:rFonts w:ascii="宋体" w:hAnsi="宋体" w:cs="宋体" w:eastAsia="宋体" w:hint="default"/>
                <w:sz w:val="15"/>
                <w:szCs w:val="15"/>
              </w:rPr>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sz w:val="15"/>
                <w:szCs w:val="15"/>
              </w:rPr>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left="3"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sz w:val="15"/>
                <w:szCs w:val="15"/>
              </w:rPr>
            </w:r>
          </w:p>
        </w:tc>
      </w:tr>
      <w:tr>
        <w:trPr>
          <w:trHeight w:val="284"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股本</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688,834,305.00</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340,460,084.00</w:t>
            </w:r>
          </w:p>
        </w:tc>
      </w:tr>
      <w:tr>
        <w:trPr>
          <w:trHeight w:val="284"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6"/>
              <w:jc w:val="right"/>
              <w:rPr>
                <w:rFonts w:ascii="宋体" w:hAnsi="宋体" w:cs="宋体" w:eastAsia="宋体" w:hint="default"/>
                <w:sz w:val="15"/>
                <w:szCs w:val="15"/>
              </w:rPr>
            </w:pPr>
            <w:r>
              <w:rPr>
                <w:rFonts w:ascii="宋体"/>
                <w:sz w:val="15"/>
              </w:rPr>
              <w:t>-</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6"/>
              <w:jc w:val="right"/>
              <w:rPr>
                <w:rFonts w:ascii="宋体" w:hAnsi="宋体" w:cs="宋体" w:eastAsia="宋体" w:hint="default"/>
                <w:sz w:val="15"/>
                <w:szCs w:val="15"/>
              </w:rPr>
            </w:pPr>
            <w:r>
              <w:rPr>
                <w:rFonts w:ascii="宋体"/>
                <w:sz w:val="15"/>
              </w:rPr>
              <w:t>-</w:t>
            </w:r>
          </w:p>
        </w:tc>
      </w:tr>
      <w:tr>
        <w:trPr>
          <w:trHeight w:val="217"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90" w:right="0"/>
              <w:jc w:val="left"/>
              <w:rPr>
                <w:rFonts w:ascii="宋体" w:hAnsi="宋体" w:cs="宋体" w:eastAsia="宋体" w:hint="default"/>
                <w:sz w:val="15"/>
                <w:szCs w:val="15"/>
              </w:rPr>
            </w:pPr>
            <w:r>
              <w:rPr>
                <w:rFonts w:ascii="宋体" w:hAnsi="宋体" w:cs="宋体" w:eastAsia="宋体" w:hint="default"/>
                <w:sz w:val="15"/>
                <w:szCs w:val="15"/>
              </w:rPr>
              <w:t>其中：优先股</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r>
      <w:tr>
        <w:trPr>
          <w:trHeight w:val="73" w:hRule="exact"/>
        </w:trPr>
        <w:tc>
          <w:tcPr>
            <w:tcW w:w="2915"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nil" w:sz="6" w:space="0" w:color="auto"/>
            </w:tcBorders>
          </w:tcPr>
          <w:p>
            <w:pPr/>
          </w:p>
        </w:tc>
      </w:tr>
      <w:tr>
        <w:trPr>
          <w:trHeight w:val="278"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463"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6"/>
              <w:jc w:val="right"/>
              <w:rPr>
                <w:rFonts w:ascii="宋体" w:hAnsi="宋体" w:cs="宋体" w:eastAsia="宋体" w:hint="default"/>
                <w:sz w:val="15"/>
                <w:szCs w:val="15"/>
              </w:rPr>
            </w:pPr>
            <w:r>
              <w:rPr>
                <w:rFonts w:ascii="宋体"/>
                <w:sz w:val="15"/>
              </w:rPr>
              <w:t>-</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6"/>
              <w:jc w:val="right"/>
              <w:rPr>
                <w:rFonts w:ascii="宋体" w:hAnsi="宋体" w:cs="宋体" w:eastAsia="宋体" w:hint="default"/>
                <w:sz w:val="15"/>
                <w:szCs w:val="15"/>
              </w:rPr>
            </w:pPr>
            <w:r>
              <w:rPr>
                <w:rFonts w:ascii="宋体"/>
                <w:sz w:val="15"/>
              </w:rPr>
              <w:t>-</w:t>
            </w:r>
          </w:p>
        </w:tc>
      </w:tr>
      <w:tr>
        <w:trPr>
          <w:trHeight w:val="284"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1,225,702,817.03</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1,492,716,361.21</w:t>
            </w:r>
          </w:p>
        </w:tc>
      </w:tr>
      <w:tr>
        <w:trPr>
          <w:trHeight w:val="217"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r>
      <w:tr>
        <w:trPr>
          <w:trHeight w:val="73" w:hRule="exact"/>
        </w:trPr>
        <w:tc>
          <w:tcPr>
            <w:tcW w:w="2915"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nil" w:sz="6" w:space="0" w:color="auto"/>
            </w:tcBorders>
          </w:tcPr>
          <w:p>
            <w:pPr/>
          </w:p>
        </w:tc>
      </w:tr>
      <w:tr>
        <w:trPr>
          <w:trHeight w:val="278"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64"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6"/>
              <w:jc w:val="right"/>
              <w:rPr>
                <w:rFonts w:ascii="宋体" w:hAnsi="宋体" w:cs="宋体" w:eastAsia="宋体" w:hint="default"/>
                <w:sz w:val="15"/>
                <w:szCs w:val="15"/>
              </w:rPr>
            </w:pPr>
            <w:r>
              <w:rPr>
                <w:rFonts w:ascii="宋体"/>
                <w:sz w:val="15"/>
              </w:rPr>
              <w:t>-</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6"/>
              <w:jc w:val="right"/>
              <w:rPr>
                <w:rFonts w:ascii="宋体" w:hAnsi="宋体" w:cs="宋体" w:eastAsia="宋体" w:hint="default"/>
                <w:sz w:val="15"/>
                <w:szCs w:val="15"/>
              </w:rPr>
            </w:pPr>
            <w:r>
              <w:rPr>
                <w:rFonts w:ascii="宋体"/>
                <w:sz w:val="15"/>
              </w:rPr>
              <w:t>-</w:t>
            </w:r>
          </w:p>
        </w:tc>
      </w:tr>
      <w:tr>
        <w:trPr>
          <w:trHeight w:val="284"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6"/>
              <w:jc w:val="right"/>
              <w:rPr>
                <w:rFonts w:ascii="宋体" w:hAnsi="宋体" w:cs="宋体" w:eastAsia="宋体" w:hint="default"/>
                <w:sz w:val="15"/>
                <w:szCs w:val="15"/>
              </w:rPr>
            </w:pPr>
            <w:r>
              <w:rPr>
                <w:rFonts w:ascii="宋体"/>
                <w:sz w:val="15"/>
              </w:rPr>
              <w:t>-</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6"/>
              <w:jc w:val="right"/>
              <w:rPr>
                <w:rFonts w:ascii="宋体" w:hAnsi="宋体" w:cs="宋体" w:eastAsia="宋体" w:hint="default"/>
                <w:sz w:val="15"/>
                <w:szCs w:val="15"/>
              </w:rPr>
            </w:pPr>
            <w:r>
              <w:rPr>
                <w:rFonts w:ascii="宋体"/>
                <w:sz w:val="15"/>
              </w:rPr>
              <w:t>-</w:t>
            </w:r>
          </w:p>
        </w:tc>
      </w:tr>
      <w:tr>
        <w:trPr>
          <w:trHeight w:val="217"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78,220,398.39</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64,656,810.94</w:t>
            </w:r>
          </w:p>
        </w:tc>
      </w:tr>
      <w:tr>
        <w:trPr>
          <w:trHeight w:val="73" w:hRule="exact"/>
        </w:trPr>
        <w:tc>
          <w:tcPr>
            <w:tcW w:w="2915"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
        </w:tc>
        <w:tc>
          <w:tcPr>
            <w:tcW w:w="2310" w:type="dxa"/>
            <w:tcBorders>
              <w:top w:val="nil" w:sz="6" w:space="0" w:color="auto"/>
              <w:left w:val="single" w:sz="4" w:space="0" w:color="000000"/>
              <w:bottom w:val="nil" w:sz="6" w:space="0" w:color="auto"/>
              <w:right w:val="nil" w:sz="6" w:space="0" w:color="auto"/>
            </w:tcBorders>
          </w:tcPr>
          <w:p>
            <w:pPr/>
          </w:p>
        </w:tc>
      </w:tr>
      <w:tr>
        <w:trPr>
          <w:trHeight w:val="278"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6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7"/>
              <w:jc w:val="right"/>
              <w:rPr>
                <w:rFonts w:ascii="宋体" w:hAnsi="宋体" w:cs="宋体" w:eastAsia="宋体" w:hint="default"/>
                <w:sz w:val="15"/>
                <w:szCs w:val="15"/>
              </w:rPr>
            </w:pPr>
            <w:r>
              <w:rPr>
                <w:rFonts w:ascii="宋体"/>
                <w:spacing w:val="-1"/>
                <w:sz w:val="15"/>
              </w:rPr>
              <w:t>499,105,756.89</w:t>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7"/>
              <w:jc w:val="right"/>
              <w:rPr>
                <w:rFonts w:ascii="宋体" w:hAnsi="宋体" w:cs="宋体" w:eastAsia="宋体" w:hint="default"/>
                <w:sz w:val="15"/>
                <w:szCs w:val="15"/>
              </w:rPr>
            </w:pPr>
            <w:r>
              <w:rPr>
                <w:rFonts w:ascii="宋体"/>
                <w:spacing w:val="-1"/>
                <w:sz w:val="15"/>
              </w:rPr>
              <w:t>411,079,465.80</w:t>
            </w:r>
          </w:p>
        </w:tc>
      </w:tr>
      <w:tr>
        <w:trPr>
          <w:trHeight w:val="284" w:hRule="exact"/>
        </w:trPr>
        <w:tc>
          <w:tcPr>
            <w:tcW w:w="2915"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5" w:right="0"/>
              <w:jc w:val="left"/>
              <w:rPr>
                <w:rFonts w:ascii="宋体" w:hAnsi="宋体" w:cs="宋体" w:eastAsia="宋体" w:hint="default"/>
                <w:sz w:val="15"/>
                <w:szCs w:val="15"/>
              </w:rPr>
            </w:pPr>
            <w:r>
              <w:rPr>
                <w:rFonts w:ascii="宋体" w:hAnsi="宋体" w:cs="宋体" w:eastAsia="宋体" w:hint="default"/>
                <w:b/>
                <w:bCs/>
                <w:sz w:val="15"/>
                <w:szCs w:val="15"/>
              </w:rPr>
              <w:t>所有者权益合计</w:t>
            </w:r>
            <w:r>
              <w:rPr>
                <w:rFonts w:ascii="宋体" w:hAnsi="宋体" w:cs="宋体" w:eastAsia="宋体" w:hint="default"/>
                <w:sz w:val="15"/>
                <w:szCs w:val="15"/>
              </w:rPr>
            </w:r>
          </w:p>
        </w:tc>
        <w:tc>
          <w:tcPr>
            <w:tcW w:w="1142" w:type="dxa"/>
            <w:tcBorders>
              <w:top w:val="nil" w:sz="6" w:space="0" w:color="auto"/>
              <w:left w:val="single" w:sz="4" w:space="0" w:color="000000"/>
              <w:bottom w:val="nil" w:sz="6" w:space="0" w:color="auto"/>
              <w:right w:val="single" w:sz="4" w:space="0" w:color="000000"/>
            </w:tcBorders>
          </w:tcPr>
          <w:p>
            <w:pP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7"/>
              <w:jc w:val="right"/>
              <w:rPr>
                <w:rFonts w:ascii="宋体" w:hAnsi="宋体" w:cs="宋体" w:eastAsia="宋体" w:hint="default"/>
                <w:sz w:val="15"/>
                <w:szCs w:val="15"/>
              </w:rPr>
            </w:pPr>
            <w:r>
              <w:rPr>
                <w:rFonts w:ascii="宋体"/>
                <w:b/>
                <w:w w:val="95"/>
                <w:sz w:val="15"/>
              </w:rPr>
              <w:t>2,491,863,277.31</w:t>
            </w:r>
            <w:r>
              <w:rPr>
                <w:rFonts w:ascii="宋体"/>
                <w:sz w:val="15"/>
              </w:rPr>
            </w:r>
          </w:p>
        </w:tc>
        <w:tc>
          <w:tcPr>
            <w:tcW w:w="231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6"/>
              <w:jc w:val="right"/>
              <w:rPr>
                <w:rFonts w:ascii="宋体" w:hAnsi="宋体" w:cs="宋体" w:eastAsia="宋体" w:hint="default"/>
                <w:sz w:val="15"/>
                <w:szCs w:val="15"/>
              </w:rPr>
            </w:pPr>
            <w:r>
              <w:rPr>
                <w:rFonts w:ascii="宋体"/>
                <w:b/>
                <w:w w:val="95"/>
                <w:sz w:val="15"/>
              </w:rPr>
              <w:t>2,308,912,721.95</w:t>
            </w:r>
            <w:r>
              <w:rPr>
                <w:rFonts w:ascii="宋体"/>
                <w:sz w:val="15"/>
              </w:rPr>
            </w:r>
          </w:p>
        </w:tc>
      </w:tr>
      <w:tr>
        <w:trPr>
          <w:trHeight w:val="311" w:hRule="exact"/>
        </w:trPr>
        <w:tc>
          <w:tcPr>
            <w:tcW w:w="2915" w:type="dxa"/>
            <w:tcBorders>
              <w:top w:val="nil" w:sz="6" w:space="0" w:color="auto"/>
              <w:left w:val="nil" w:sz="6" w:space="0" w:color="auto"/>
              <w:bottom w:val="single" w:sz="24" w:space="0" w:color="000000"/>
              <w:right w:val="single" w:sz="4" w:space="0" w:color="000000"/>
            </w:tcBorders>
          </w:tcPr>
          <w:p>
            <w:pPr>
              <w:pStyle w:val="TableParagraph"/>
              <w:spacing w:line="240" w:lineRule="auto" w:before="21"/>
              <w:ind w:left="165" w:right="0"/>
              <w:jc w:val="left"/>
              <w:rPr>
                <w:rFonts w:ascii="宋体" w:hAnsi="宋体" w:cs="宋体" w:eastAsia="宋体" w:hint="default"/>
                <w:sz w:val="15"/>
                <w:szCs w:val="15"/>
              </w:rPr>
            </w:pPr>
            <w:r>
              <w:rPr>
                <w:rFonts w:ascii="宋体" w:hAnsi="宋体" w:cs="宋体" w:eastAsia="宋体" w:hint="default"/>
                <w:b/>
                <w:bCs/>
                <w:sz w:val="15"/>
                <w:szCs w:val="15"/>
              </w:rPr>
              <w:t>负债和所有者权益总计</w:t>
            </w:r>
            <w:r>
              <w:rPr>
                <w:rFonts w:ascii="宋体" w:hAnsi="宋体" w:cs="宋体" w:eastAsia="宋体" w:hint="default"/>
                <w:sz w:val="15"/>
                <w:szCs w:val="15"/>
              </w:rPr>
            </w:r>
          </w:p>
        </w:tc>
        <w:tc>
          <w:tcPr>
            <w:tcW w:w="1142" w:type="dxa"/>
            <w:tcBorders>
              <w:top w:val="nil" w:sz="6" w:space="0" w:color="auto"/>
              <w:left w:val="single" w:sz="4" w:space="0" w:color="000000"/>
              <w:bottom w:val="single" w:sz="24" w:space="0" w:color="000000"/>
              <w:right w:val="single" w:sz="4" w:space="0" w:color="000000"/>
            </w:tcBorders>
          </w:tcPr>
          <w:p>
            <w:pPr/>
          </w:p>
        </w:tc>
        <w:tc>
          <w:tcPr>
            <w:tcW w:w="2312" w:type="dxa"/>
            <w:tcBorders>
              <w:top w:val="nil" w:sz="6" w:space="0" w:color="auto"/>
              <w:left w:val="single" w:sz="4" w:space="0" w:color="000000"/>
              <w:bottom w:val="single" w:sz="24" w:space="0" w:color="000000"/>
              <w:right w:val="single" w:sz="4" w:space="0" w:color="000000"/>
            </w:tcBorders>
          </w:tcPr>
          <w:p>
            <w:pPr>
              <w:pStyle w:val="TableParagraph"/>
              <w:spacing w:line="240" w:lineRule="auto" w:before="21"/>
              <w:ind w:right="87"/>
              <w:jc w:val="right"/>
              <w:rPr>
                <w:rFonts w:ascii="宋体" w:hAnsi="宋体" w:cs="宋体" w:eastAsia="宋体" w:hint="default"/>
                <w:sz w:val="15"/>
                <w:szCs w:val="15"/>
              </w:rPr>
            </w:pPr>
            <w:r>
              <w:rPr>
                <w:rFonts w:ascii="宋体"/>
                <w:b/>
                <w:w w:val="95"/>
                <w:sz w:val="15"/>
              </w:rPr>
              <w:t>3,067,099,975.13</w:t>
            </w:r>
            <w:r>
              <w:rPr>
                <w:rFonts w:ascii="宋体"/>
                <w:sz w:val="15"/>
              </w:rPr>
            </w:r>
          </w:p>
        </w:tc>
        <w:tc>
          <w:tcPr>
            <w:tcW w:w="2310" w:type="dxa"/>
            <w:tcBorders>
              <w:top w:val="nil" w:sz="6" w:space="0" w:color="auto"/>
              <w:left w:val="single" w:sz="4" w:space="0" w:color="000000"/>
              <w:bottom w:val="single" w:sz="24" w:space="0" w:color="000000"/>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b/>
                <w:w w:val="95"/>
                <w:sz w:val="15"/>
              </w:rPr>
              <w:t>2,787,091,809.54</w:t>
            </w:r>
            <w:r>
              <w:rPr>
                <w:rFonts w:ascii="宋体"/>
                <w:sz w:val="15"/>
              </w:rPr>
            </w:r>
          </w:p>
        </w:tc>
      </w:tr>
    </w:tbl>
    <w:p>
      <w:pPr>
        <w:spacing w:after="0" w:line="240" w:lineRule="auto"/>
        <w:jc w:val="right"/>
        <w:rPr>
          <w:rFonts w:ascii="宋体" w:hAnsi="宋体" w:cs="宋体" w:eastAsia="宋体" w:hint="default"/>
          <w:sz w:val="15"/>
          <w:szCs w:val="15"/>
        </w:rPr>
        <w:sectPr>
          <w:footerReference w:type="default" r:id="rId77"/>
          <w:pgSz w:w="11910" w:h="16840"/>
          <w:pgMar w:footer="1657" w:header="0" w:top="780" w:bottom="1840" w:left="1660" w:right="1300"/>
          <w:pgNumType w:start="60"/>
        </w:sectPr>
      </w:pPr>
    </w:p>
    <w:p>
      <w:pPr>
        <w:tabs>
          <w:tab w:pos="7141" w:val="left" w:leader="none"/>
        </w:tabs>
        <w:spacing w:before="23"/>
        <w:ind w:left="392" w:right="0" w:firstLine="0"/>
        <w:jc w:val="left"/>
        <w:rPr>
          <w:rFonts w:ascii="宋体" w:hAnsi="宋体" w:cs="宋体" w:eastAsia="宋体" w:hint="default"/>
          <w:sz w:val="18"/>
          <w:szCs w:val="18"/>
        </w:rPr>
      </w:pPr>
      <w:r>
        <w:rPr/>
        <w:pict>
          <v:group style="position:absolute;margin-left:90.139999pt;margin-top:225.73996pt;width:433.2pt;height:5.55pt;mso-position-horizontal-relative:page;mso-position-vertical-relative:page;z-index:-1421104" coordorigin="1803,4515" coordsize="8664,111">
            <v:shape style="position:absolute;left:1803;top:4515;width:4398;height:110" type="#_x0000_t75" stroked="false">
              <v:imagedata r:id="rId91" o:title=""/>
            </v:shape>
            <v:shape style="position:absolute;left:6177;top:4611;width:1024;height:14" type="#_x0000_t75" stroked="false">
              <v:imagedata r:id="rId92" o:title=""/>
            </v:shape>
            <v:shape style="position:absolute;left:7186;top:4611;width:1649;height:14" type="#_x0000_t75" stroked="false">
              <v:imagedata r:id="rId93" o:title=""/>
            </v:shape>
            <v:shape style="position:absolute;left:8821;top:4616;width:1645;height:10" type="#_x0000_t75" stroked="false">
              <v:imagedata r:id="rId94" o:title=""/>
            </v:shape>
            <w10:wrap type="none"/>
          </v:group>
        </w:pict>
      </w:r>
      <w:r>
        <w:rPr/>
        <w:pict>
          <v:group style="position:absolute;margin-left:90.139999pt;margin-top:245pt;width:433.2pt;height:.5pt;mso-position-horizontal-relative:page;mso-position-vertical-relative:page;z-index:-1421080" coordorigin="1803,4900" coordsize="8664,10">
            <v:shape style="position:absolute;left:1803;top:4900;width:5388;height:10" type="#_x0000_t75" stroked="false">
              <v:imagedata r:id="rId95" o:title=""/>
            </v:shape>
            <v:shape style="position:absolute;left:7186;top:4900;width:3280;height:10" type="#_x0000_t75" stroked="false">
              <v:imagedata r:id="rId96" o:title=""/>
            </v:shape>
            <w10:wrap type="none"/>
          </v:group>
        </w:pict>
      </w:r>
      <w:r>
        <w:rPr/>
        <w:pict>
          <v:group style="position:absolute;margin-left:90.139999pt;margin-top:259.220001pt;width:433.2pt;height:.5pt;mso-position-horizontal-relative:page;mso-position-vertical-relative:page;z-index:-1421056" coordorigin="1803,5184" coordsize="8664,10">
            <v:shape style="position:absolute;left:1803;top:5184;width:5388;height:10" type="#_x0000_t75" stroked="false">
              <v:imagedata r:id="rId95" o:title=""/>
            </v:shape>
            <v:shape style="position:absolute;left:7186;top:5184;width:3280;height:10" type="#_x0000_t75" stroked="false">
              <v:imagedata r:id="rId96" o:title=""/>
            </v:shape>
            <w10:wrap type="none"/>
          </v:group>
        </w:pict>
      </w:r>
      <w:r>
        <w:rPr/>
        <w:pict>
          <v:group style="position:absolute;margin-left:90.139999pt;margin-top:268.340027pt;width:433.2pt;height:5.55pt;mso-position-horizontal-relative:page;mso-position-vertical-relative:page;z-index:-1421032" coordorigin="1803,5367" coordsize="8664,111">
            <v:shape style="position:absolute;left:1803;top:5367;width:4398;height:110" type="#_x0000_t75" stroked="false">
              <v:imagedata r:id="rId91" o:title=""/>
            </v:shape>
            <v:shape style="position:absolute;left:6177;top:5463;width:1024;height:14" type="#_x0000_t75" stroked="false">
              <v:imagedata r:id="rId92" o:title=""/>
            </v:shape>
            <v:shape style="position:absolute;left:7186;top:5463;width:1649;height:14" type="#_x0000_t75" stroked="false">
              <v:imagedata r:id="rId93" o:title=""/>
            </v:shape>
            <v:shape style="position:absolute;left:8821;top:5468;width:1645;height:10" type="#_x0000_t75" stroked="false">
              <v:imagedata r:id="rId97" o:title=""/>
            </v:shape>
            <w10:wrap type="none"/>
          </v:group>
        </w:pict>
      </w:r>
      <w:r>
        <w:rPr/>
        <w:pict>
          <v:group style="position:absolute;margin-left:90.139999pt;margin-top:287.600006pt;width:433.2pt;height:.5pt;mso-position-horizontal-relative:page;mso-position-vertical-relative:page;z-index:-1421008" coordorigin="1803,5752" coordsize="8664,10">
            <v:shape style="position:absolute;left:1803;top:5752;width:5388;height:10" type="#_x0000_t75" stroked="false">
              <v:imagedata r:id="rId95" o:title=""/>
            </v:shape>
            <v:shape style="position:absolute;left:7186;top:5752;width:3280;height:10" type="#_x0000_t75" stroked="false">
              <v:imagedata r:id="rId96" o:title=""/>
            </v:shape>
            <w10:wrap type="none"/>
          </v:group>
        </w:pict>
      </w:r>
      <w:r>
        <w:rPr/>
        <w:pict>
          <v:group style="position:absolute;margin-left:90.139999pt;margin-top:301.820007pt;width:433.2pt;height:.5pt;mso-position-horizontal-relative:page;mso-position-vertical-relative:page;z-index:-1420984" coordorigin="1803,6036" coordsize="8664,10">
            <v:shape style="position:absolute;left:1803;top:6036;width:5388;height:10" type="#_x0000_t75" stroked="false">
              <v:imagedata r:id="rId95" o:title=""/>
            </v:shape>
            <v:shape style="position:absolute;left:7186;top:6036;width:3280;height:10" type="#_x0000_t75" stroked="false">
              <v:imagedata r:id="rId96" o:title=""/>
            </v:shape>
            <w10:wrap type="none"/>
          </v:group>
        </w:pict>
      </w:r>
      <w:r>
        <w:rPr/>
        <w:pict>
          <v:group style="position:absolute;margin-left:90.139999pt;margin-top:315.97998pt;width:433.2pt;height:.5pt;mso-position-horizontal-relative:page;mso-position-vertical-relative:page;z-index:-1420960" coordorigin="1803,6320" coordsize="8664,10">
            <v:shape style="position:absolute;left:1803;top:6320;width:5388;height:10" type="#_x0000_t75" stroked="false">
              <v:imagedata r:id="rId95" o:title=""/>
            </v:shape>
            <v:shape style="position:absolute;left:7186;top:6320;width:3280;height:10" type="#_x0000_t75" stroked="false">
              <v:imagedata r:id="rId98" o:title=""/>
            </v:shape>
            <w10:wrap type="none"/>
          </v:group>
        </w:pict>
      </w:r>
      <w:r>
        <w:rPr/>
        <w:pict>
          <v:group style="position:absolute;margin-left:90.139999pt;margin-top:330.199982pt;width:433.2pt;height:.5pt;mso-position-horizontal-relative:page;mso-position-vertical-relative:page;z-index:-1420936" coordorigin="1803,6604" coordsize="8664,10">
            <v:shape style="position:absolute;left:1803;top:6604;width:5388;height:10" type="#_x0000_t75" stroked="false">
              <v:imagedata r:id="rId95" o:title=""/>
            </v:shape>
            <v:shape style="position:absolute;left:7186;top:6604;width:3280;height:10" type="#_x0000_t75" stroked="false">
              <v:imagedata r:id="rId98" o:title=""/>
            </v:shape>
            <w10:wrap type="none"/>
          </v:group>
        </w:pict>
      </w:r>
      <w:r>
        <w:rPr/>
        <w:pict>
          <v:group style="position:absolute;margin-left:90.139999pt;margin-top:344.419983pt;width:433.2pt;height:.5pt;mso-position-horizontal-relative:page;mso-position-vertical-relative:page;z-index:-1420912" coordorigin="1803,6888" coordsize="8664,10">
            <v:shape style="position:absolute;left:1803;top:6888;width:5388;height:10" type="#_x0000_t75" stroked="false">
              <v:imagedata r:id="rId95" o:title=""/>
            </v:shape>
            <v:shape style="position:absolute;left:7186;top:6888;width:3280;height:10" type="#_x0000_t75" stroked="false">
              <v:imagedata r:id="rId98" o:title=""/>
            </v:shape>
            <w10:wrap type="none"/>
          </v:group>
        </w:pict>
      </w:r>
      <w:r>
        <w:rPr/>
        <w:pict>
          <v:group style="position:absolute;margin-left:90.139999pt;margin-top:353.539978pt;width:433.2pt;height:5.55pt;mso-position-horizontal-relative:page;mso-position-vertical-relative:page;z-index:-1420888" coordorigin="1803,7071" coordsize="8664,111">
            <v:shape style="position:absolute;left:1803;top:7071;width:4398;height:110" type="#_x0000_t75" stroked="false">
              <v:imagedata r:id="rId99" o:title=""/>
            </v:shape>
            <v:shape style="position:absolute;left:6177;top:7167;width:1024;height:14" type="#_x0000_t75" stroked="false">
              <v:imagedata r:id="rId92" o:title=""/>
            </v:shape>
            <v:shape style="position:absolute;left:7186;top:7167;width:1649;height:14" type="#_x0000_t75" stroked="false">
              <v:imagedata r:id="rId93" o:title=""/>
            </v:shape>
            <v:shape style="position:absolute;left:8821;top:7172;width:1645;height:10" type="#_x0000_t75" stroked="false">
              <v:imagedata r:id="rId97" o:title=""/>
            </v:shape>
            <w10:wrap type="none"/>
          </v:group>
        </w:pict>
      </w:r>
      <w:r>
        <w:rPr/>
        <w:pict>
          <v:group style="position:absolute;margin-left:90.139999pt;margin-top:372.799957pt;width:433.2pt;height:.5pt;mso-position-horizontal-relative:page;mso-position-vertical-relative:page;z-index:-1420864" coordorigin="1803,7456" coordsize="8664,10">
            <v:shape style="position:absolute;left:1803;top:7456;width:5388;height:10" type="#_x0000_t75" stroked="false">
              <v:imagedata r:id="rId95" o:title=""/>
            </v:shape>
            <v:shape style="position:absolute;left:7186;top:7456;width:3280;height:10" type="#_x0000_t75" stroked="false">
              <v:imagedata r:id="rId96" o:title=""/>
            </v:shape>
            <w10:wrap type="none"/>
          </v:group>
        </w:pict>
      </w:r>
      <w:r>
        <w:rPr/>
        <w:pict>
          <v:group style="position:absolute;margin-left:90.139999pt;margin-top:387.019958pt;width:433.2pt;height:.5pt;mso-position-horizontal-relative:page;mso-position-vertical-relative:page;z-index:-1420840" coordorigin="1803,7740" coordsize="8664,10">
            <v:shape style="position:absolute;left:1803;top:7740;width:5388;height:10" type="#_x0000_t75" stroked="false">
              <v:imagedata r:id="rId95" o:title=""/>
            </v:shape>
            <v:shape style="position:absolute;left:7186;top:7740;width:3280;height:10" type="#_x0000_t75" stroked="false">
              <v:imagedata r:id="rId96" o:title=""/>
            </v:shape>
            <w10:wrap type="none"/>
          </v:group>
        </w:pict>
      </w:r>
      <w:r>
        <w:rPr/>
        <w:pict>
          <v:group style="position:absolute;margin-left:90.139999pt;margin-top:396.139984pt;width:433.2pt;height:5.55pt;mso-position-horizontal-relative:page;mso-position-vertical-relative:page;z-index:-1420816" coordorigin="1803,7923" coordsize="8664,111">
            <v:shape style="position:absolute;left:1803;top:7923;width:4398;height:110" type="#_x0000_t75" stroked="false">
              <v:imagedata r:id="rId91" o:title=""/>
            </v:shape>
            <v:shape style="position:absolute;left:6177;top:8019;width:1024;height:14" type="#_x0000_t75" stroked="false">
              <v:imagedata r:id="rId92" o:title=""/>
            </v:shape>
            <v:shape style="position:absolute;left:7186;top:8019;width:1649;height:14" type="#_x0000_t75" stroked="false">
              <v:imagedata r:id="rId93" o:title=""/>
            </v:shape>
            <v:shape style="position:absolute;left:8821;top:8024;width:1645;height:10" type="#_x0000_t75" stroked="false">
              <v:imagedata r:id="rId97" o:title=""/>
            </v:shape>
            <w10:wrap type="none"/>
          </v:group>
        </w:pict>
      </w:r>
      <w:r>
        <w:rPr/>
        <w:pict>
          <v:group style="position:absolute;margin-left:90.139999pt;margin-top:415.399963pt;width:433.2pt;height:.5pt;mso-position-horizontal-relative:page;mso-position-vertical-relative:page;z-index:-1420792" coordorigin="1803,8308" coordsize="8664,10">
            <v:shape style="position:absolute;left:1803;top:8308;width:5388;height:10" type="#_x0000_t75" stroked="false">
              <v:imagedata r:id="rId95" o:title=""/>
            </v:shape>
            <v:shape style="position:absolute;left:7186;top:8308;width:3280;height:10" type="#_x0000_t75" stroked="false">
              <v:imagedata r:id="rId96" o:title=""/>
            </v:shape>
            <w10:wrap type="none"/>
          </v:group>
        </w:pict>
      </w:r>
      <w:r>
        <w:rPr/>
        <w:pict>
          <v:group style="position:absolute;margin-left:90.139999pt;margin-top:429.639984pt;width:433.2pt;height:.5pt;mso-position-horizontal-relative:page;mso-position-vertical-relative:page;z-index:-1420768" coordorigin="1803,8593" coordsize="8664,10">
            <v:shape style="position:absolute;left:1803;top:8593;width:5388;height:10" type="#_x0000_t75" stroked="false">
              <v:imagedata r:id="rId95" o:title=""/>
            </v:shape>
            <v:shape style="position:absolute;left:7186;top:8593;width:3280;height:10" type="#_x0000_t75" stroked="false">
              <v:imagedata r:id="rId96" o:title=""/>
            </v:shape>
            <w10:wrap type="none"/>
          </v:group>
        </w:pict>
      </w:r>
      <w:r>
        <w:rPr/>
        <w:pict>
          <v:group style="position:absolute;margin-left:90.139999pt;margin-top:438.76001pt;width:433.2pt;height:5.55pt;mso-position-horizontal-relative:page;mso-position-vertical-relative:page;z-index:-1420744" coordorigin="1803,8775" coordsize="8664,111">
            <v:shape style="position:absolute;left:1803;top:8775;width:4398;height:110" type="#_x0000_t75" stroked="false">
              <v:imagedata r:id="rId91" o:title=""/>
            </v:shape>
            <v:shape style="position:absolute;left:6177;top:8871;width:1024;height:14" type="#_x0000_t75" stroked="false">
              <v:imagedata r:id="rId92" o:title=""/>
            </v:shape>
            <v:shape style="position:absolute;left:7186;top:8871;width:1649;height:14" type="#_x0000_t75" stroked="false">
              <v:imagedata r:id="rId93" o:title=""/>
            </v:shape>
            <v:shape style="position:absolute;left:8821;top:8876;width:1645;height:10" type="#_x0000_t75" stroked="false">
              <v:imagedata r:id="rId94" o:title=""/>
            </v:shape>
            <w10:wrap type="none"/>
          </v:group>
        </w:pict>
      </w:r>
      <w:r>
        <w:rPr/>
        <w:pict>
          <v:group style="position:absolute;margin-left:90.139999pt;margin-top:458.019958pt;width:433.2pt;height:.5pt;mso-position-horizontal-relative:page;mso-position-vertical-relative:page;z-index:-1420720" coordorigin="1803,9160" coordsize="8664,10">
            <v:shape style="position:absolute;left:1803;top:9160;width:5388;height:10" type="#_x0000_t75" stroked="false">
              <v:imagedata r:id="rId95" o:title=""/>
            </v:shape>
            <v:shape style="position:absolute;left:7186;top:9160;width:3280;height:10" type="#_x0000_t75" stroked="false">
              <v:imagedata r:id="rId98" o:title=""/>
            </v:shape>
            <w10:wrap type="none"/>
          </v:group>
        </w:pict>
      </w:r>
      <w:r>
        <w:rPr/>
        <w:pict>
          <v:group style="position:absolute;margin-left:90.139999pt;margin-top:469.059998pt;width:433.2pt;height:5.25pt;mso-position-horizontal-relative:page;mso-position-vertical-relative:page;z-index:-1420696" coordorigin="1803,9381" coordsize="8664,105">
            <v:shape style="position:absolute;left:1803;top:9381;width:5408;height:104" type="#_x0000_t75" stroked="false">
              <v:imagedata r:id="rId100" o:title=""/>
            </v:shape>
            <v:shape style="position:absolute;left:7186;top:9476;width:3280;height:10" type="#_x0000_t75" stroked="false">
              <v:imagedata r:id="rId98" o:title=""/>
            </v:shape>
            <w10:wrap type="none"/>
          </v:group>
        </w:pict>
      </w:r>
      <w:r>
        <w:rPr/>
        <w:pict>
          <v:group style="position:absolute;margin-left:90.139999pt;margin-top:488.019958pt;width:433.2pt;height:.5pt;mso-position-horizontal-relative:page;mso-position-vertical-relative:page;z-index:-1420672" coordorigin="1803,9760" coordsize="8664,10">
            <v:shape style="position:absolute;left:1803;top:9760;width:5388;height:10" type="#_x0000_t75" stroked="false">
              <v:imagedata r:id="rId95" o:title=""/>
            </v:shape>
            <v:shape style="position:absolute;left:7186;top:9760;width:3280;height:10" type="#_x0000_t75" stroked="false">
              <v:imagedata r:id="rId98" o:title=""/>
            </v:shape>
            <w10:wrap type="none"/>
          </v:group>
        </w:pict>
      </w:r>
      <w:r>
        <w:rPr/>
        <w:pict>
          <v:group style="position:absolute;margin-left:90.139999pt;margin-top:497.139984pt;width:433.2pt;height:5.55pt;mso-position-horizontal-relative:page;mso-position-vertical-relative:page;z-index:-1420648" coordorigin="1803,9943" coordsize="8664,111">
            <v:shape style="position:absolute;left:1803;top:9943;width:4398;height:110" type="#_x0000_t75" stroked="false">
              <v:imagedata r:id="rId99" o:title=""/>
            </v:shape>
            <v:shape style="position:absolute;left:6177;top:10039;width:1024;height:14" type="#_x0000_t75" stroked="false">
              <v:imagedata r:id="rId92" o:title=""/>
            </v:shape>
            <v:shape style="position:absolute;left:7186;top:10039;width:1649;height:14" type="#_x0000_t75" stroked="false">
              <v:imagedata r:id="rId93" o:title=""/>
            </v:shape>
            <v:shape style="position:absolute;left:8821;top:10044;width:1645;height:10" type="#_x0000_t75" stroked="false">
              <v:imagedata r:id="rId97" o:title=""/>
            </v:shape>
            <w10:wrap type="none"/>
          </v:group>
        </w:pict>
      </w:r>
      <w:r>
        <w:rPr/>
        <w:pict>
          <v:group style="position:absolute;margin-left:90.139999pt;margin-top:516.400024pt;width:433.2pt;height:.5pt;mso-position-horizontal-relative:page;mso-position-vertical-relative:page;z-index:-1420624" coordorigin="1803,10328" coordsize="8664,10">
            <v:shape style="position:absolute;left:1803;top:10328;width:5388;height:10" type="#_x0000_t75" stroked="false">
              <v:imagedata r:id="rId95" o:title=""/>
            </v:shape>
            <v:shape style="position:absolute;left:7186;top:10328;width:3280;height:10" type="#_x0000_t75" stroked="false">
              <v:imagedata r:id="rId96" o:title=""/>
            </v:shape>
            <w10:wrap type="none"/>
          </v:group>
        </w:pict>
      </w:r>
      <w:r>
        <w:rPr/>
        <w:pict>
          <v:group style="position:absolute;margin-left:90.139999pt;margin-top:530.619995pt;width:433.2pt;height:.5pt;mso-position-horizontal-relative:page;mso-position-vertical-relative:page;z-index:-1420600" coordorigin="1803,10612" coordsize="8664,10">
            <v:shape style="position:absolute;left:1803;top:10612;width:5388;height:10" type="#_x0000_t75" stroked="false">
              <v:imagedata r:id="rId95" o:title=""/>
            </v:shape>
            <v:shape style="position:absolute;left:7186;top:10612;width:3280;height:10" type="#_x0000_t75" stroked="false">
              <v:imagedata r:id="rId96" o:title=""/>
            </v:shape>
            <w10:wrap type="none"/>
          </v:group>
        </w:pict>
      </w:r>
      <w:r>
        <w:rPr/>
        <w:pict>
          <v:group style="position:absolute;margin-left:90.139999pt;margin-top:550.839966pt;width:433.2pt;height:.5pt;mso-position-horizontal-relative:page;mso-position-vertical-relative:page;z-index:-1420576" coordorigin="1803,11017" coordsize="8664,10">
            <v:shape style="position:absolute;left:1803;top:11017;width:5388;height:10" type="#_x0000_t75" stroked="false">
              <v:imagedata r:id="rId95" o:title=""/>
            </v:shape>
            <v:shape style="position:absolute;left:7186;top:11017;width:3280;height:10" type="#_x0000_t75" stroked="false">
              <v:imagedata r:id="rId96" o:title=""/>
            </v:shape>
            <w10:wrap type="none"/>
          </v:group>
        </w:pict>
      </w:r>
      <w:r>
        <w:rPr/>
        <w:pict>
          <v:group style="position:absolute;margin-left:90.139999pt;margin-top:565.059998pt;width:433.2pt;height:.5pt;mso-position-horizontal-relative:page;mso-position-vertical-relative:page;z-index:-1420552" coordorigin="1803,11301" coordsize="8664,10">
            <v:shape style="position:absolute;left:1803;top:11301;width:5388;height:10" type="#_x0000_t75" stroked="false">
              <v:imagedata r:id="rId95" o:title=""/>
            </v:shape>
            <v:shape style="position:absolute;left:7186;top:11301;width:3280;height:10" type="#_x0000_t75" stroked="false">
              <v:imagedata r:id="rId96" o:title=""/>
            </v:shape>
            <w10:wrap type="none"/>
          </v:group>
        </w:pict>
      </w:r>
      <w:r>
        <w:rPr/>
        <w:pict>
          <v:group style="position:absolute;margin-left:90.139999pt;margin-top:581.859924pt;width:433.2pt;height:5.1pt;mso-position-horizontal-relative:page;mso-position-vertical-relative:page;z-index:-1420528" coordorigin="1803,11637" coordsize="8664,102">
            <v:shape style="position:absolute;left:1803;top:11637;width:5408;height:102" type="#_x0000_t75" stroked="false">
              <v:imagedata r:id="rId101" o:title=""/>
            </v:shape>
            <v:shape style="position:absolute;left:7186;top:11730;width:3280;height:10" type="#_x0000_t75" stroked="false">
              <v:imagedata r:id="rId96" o:title=""/>
            </v:shape>
            <w10:wrap type="none"/>
          </v:group>
        </w:pict>
      </w:r>
      <w:r>
        <w:rPr/>
        <w:pict>
          <v:group style="position:absolute;margin-left:90.139999pt;margin-top:600.700012pt;width:433.2pt;height:.5pt;mso-position-horizontal-relative:page;mso-position-vertical-relative:page;z-index:-1420504" coordorigin="1803,12014" coordsize="8664,10">
            <v:shape style="position:absolute;left:1803;top:12014;width:5388;height:10" type="#_x0000_t75" stroked="false">
              <v:imagedata r:id="rId95" o:title=""/>
            </v:shape>
            <v:shape style="position:absolute;left:7186;top:12014;width:3280;height:10" type="#_x0000_t75" stroked="false">
              <v:imagedata r:id="rId96" o:title=""/>
            </v:shape>
            <w10:wrap type="none"/>
          </v:group>
        </w:pict>
      </w:r>
      <w:r>
        <w:rPr/>
        <w:pict>
          <v:group style="position:absolute;margin-left:90.139999pt;margin-top:614.919922pt;width:433.2pt;height:.5pt;mso-position-horizontal-relative:page;mso-position-vertical-relative:page;z-index:-1420480" coordorigin="1803,12298" coordsize="8664,10">
            <v:shape style="position:absolute;left:1803;top:12298;width:5388;height:10" type="#_x0000_t75" stroked="false">
              <v:imagedata r:id="rId95" o:title=""/>
            </v:shape>
            <v:shape style="position:absolute;left:7186;top:12298;width:3280;height:10" type="#_x0000_t75" stroked="false">
              <v:imagedata r:id="rId96" o:title=""/>
            </v:shape>
            <w10:wrap type="none"/>
          </v:group>
        </w:pict>
      </w:r>
      <w:r>
        <w:rPr/>
        <w:pict>
          <v:group style="position:absolute;margin-left:90.139999pt;margin-top:624.039978pt;width:433.2pt;height:5.55pt;mso-position-horizontal-relative:page;mso-position-vertical-relative:page;z-index:-1420456" coordorigin="1803,12481" coordsize="8664,111">
            <v:shape style="position:absolute;left:1803;top:12481;width:4398;height:110" type="#_x0000_t75" stroked="false">
              <v:imagedata r:id="rId91" o:title=""/>
            </v:shape>
            <v:shape style="position:absolute;left:6177;top:12577;width:1024;height:14" type="#_x0000_t75" stroked="false">
              <v:imagedata r:id="rId92" o:title=""/>
            </v:shape>
            <v:shape style="position:absolute;left:7186;top:12577;width:1649;height:14" type="#_x0000_t75" stroked="false">
              <v:imagedata r:id="rId93" o:title=""/>
            </v:shape>
            <v:shape style="position:absolute;left:8821;top:12582;width:1645;height:10" type="#_x0000_t75" stroked="false">
              <v:imagedata r:id="rId94" o:title=""/>
            </v:shape>
            <w10:wrap type="none"/>
          </v:group>
        </w:pict>
      </w:r>
      <w:r>
        <w:rPr/>
        <w:pict>
          <v:group style="position:absolute;margin-left:90.139999pt;margin-top:643.299927pt;width:433.2pt;height:.5pt;mso-position-horizontal-relative:page;mso-position-vertical-relative:page;z-index:-1420432" coordorigin="1803,12866" coordsize="8664,10">
            <v:shape style="position:absolute;left:1803;top:12866;width:5388;height:10" type="#_x0000_t75" stroked="false">
              <v:imagedata r:id="rId95" o:title=""/>
            </v:shape>
            <v:shape style="position:absolute;left:7186;top:12866;width:3280;height:10" type="#_x0000_t75" stroked="false">
              <v:imagedata r:id="rId98" o:title=""/>
            </v:shape>
            <w10:wrap type="none"/>
          </v:group>
        </w:pict>
      </w:r>
      <w:r>
        <w:rPr/>
        <w:pict>
          <v:group style="position:absolute;margin-left:90.139999pt;margin-top:657.520020pt;width:433.2pt;height:.5pt;mso-position-horizontal-relative:page;mso-position-vertical-relative:page;z-index:-1420408" coordorigin="1803,13150" coordsize="8664,10">
            <v:shape style="position:absolute;left:1803;top:13150;width:5388;height:10" type="#_x0000_t75" stroked="false">
              <v:imagedata r:id="rId95" o:title=""/>
            </v:shape>
            <v:shape style="position:absolute;left:7186;top:13150;width:3280;height:10" type="#_x0000_t75" stroked="false">
              <v:imagedata r:id="rId98" o:title=""/>
            </v:shape>
            <w10:wrap type="none"/>
          </v:group>
        </w:pict>
      </w:r>
      <w:r>
        <w:rPr/>
        <w:pict>
          <v:group style="position:absolute;margin-left:90.139999pt;margin-top:666.640015pt;width:433.2pt;height:5.55pt;mso-position-horizontal-relative:page;mso-position-vertical-relative:page;z-index:-1420384" coordorigin="1803,13333" coordsize="8664,111">
            <v:shape style="position:absolute;left:1803;top:13333;width:4398;height:110" type="#_x0000_t75" stroked="false">
              <v:imagedata r:id="rId99" o:title=""/>
            </v:shape>
            <v:shape style="position:absolute;left:6177;top:13429;width:1024;height:14" type="#_x0000_t75" stroked="false">
              <v:imagedata r:id="rId92" o:title=""/>
            </v:shape>
            <v:shape style="position:absolute;left:7186;top:13429;width:1649;height:14" type="#_x0000_t75" stroked="false">
              <v:imagedata r:id="rId93" o:title=""/>
            </v:shape>
            <v:shape style="position:absolute;left:8821;top:13434;width:1645;height:10" type="#_x0000_t75" stroked="false">
              <v:imagedata r:id="rId97" o:title=""/>
            </v:shape>
            <w10:wrap type="none"/>
          </v:group>
        </w:pict>
      </w:r>
      <w:r>
        <w:rPr/>
        <w:pict>
          <v:group style="position:absolute;margin-left:90.139999pt;margin-top:685.900024pt;width:433.2pt;height:.5pt;mso-position-horizontal-relative:page;mso-position-vertical-relative:page;z-index:-1420360" coordorigin="1803,13718" coordsize="8664,10">
            <v:shape style="position:absolute;left:1803;top:13718;width:5388;height:10" type="#_x0000_t75" stroked="false">
              <v:imagedata r:id="rId95" o:title=""/>
            </v:shape>
            <v:shape style="position:absolute;left:7186;top:13718;width:3280;height:10" type="#_x0000_t75" stroked="false">
              <v:imagedata r:id="rId96" o:title=""/>
            </v:shape>
            <w10:wrap type="none"/>
          </v:group>
        </w:pict>
      </w:r>
      <w:r>
        <w:rPr/>
        <w:pict>
          <v:group style="position:absolute;margin-left:90.139999pt;margin-top:700.119995pt;width:433.2pt;height:.5pt;mso-position-horizontal-relative:page;mso-position-vertical-relative:page;z-index:-1420336" coordorigin="1803,14002" coordsize="8664,10">
            <v:shape style="position:absolute;left:1803;top:14002;width:5388;height:10" type="#_x0000_t75" stroked="false">
              <v:imagedata r:id="rId95" o:title=""/>
            </v:shape>
            <v:shape style="position:absolute;left:7186;top:14002;width:3280;height:10" type="#_x0000_t75" stroked="false">
              <v:imagedata r:id="rId96" o:title=""/>
            </v:shape>
            <w10:wrap type="none"/>
          </v:group>
        </w:pict>
      </w:r>
      <w:r>
        <w:rPr/>
        <w:pict>
          <v:group style="position:absolute;margin-left:90.139999pt;margin-top:709.26001pt;width:433.2pt;height:5.55pt;mso-position-horizontal-relative:page;mso-position-vertical-relative:page;z-index:-1420312" coordorigin="1803,14185" coordsize="8664,111">
            <v:shape style="position:absolute;left:1803;top:14185;width:4398;height:110" type="#_x0000_t75" stroked="false">
              <v:imagedata r:id="rId91" o:title=""/>
            </v:shape>
            <v:shape style="position:absolute;left:6177;top:14281;width:1024;height:14" type="#_x0000_t75" stroked="false">
              <v:imagedata r:id="rId92" o:title=""/>
            </v:shape>
            <v:shape style="position:absolute;left:7186;top:14281;width:1649;height:14" type="#_x0000_t75" stroked="false">
              <v:imagedata r:id="rId93" o:title=""/>
            </v:shape>
            <v:shape style="position:absolute;left:8821;top:14286;width:1645;height:10" type="#_x0000_t75" stroked="false">
              <v:imagedata r:id="rId97" o:title=""/>
            </v:shape>
            <w10:wrap type="none"/>
          </v:group>
        </w:pict>
      </w:r>
      <w:r>
        <w:rPr/>
        <w:pict>
          <v:group style="position:absolute;margin-left:90.139999pt;margin-top:728.52002pt;width:433.2pt;height:.5pt;mso-position-horizontal-relative:page;mso-position-vertical-relative:page;z-index:-1420288" coordorigin="1803,14570" coordsize="8664,10">
            <v:shape style="position:absolute;left:1803;top:14570;width:5388;height:10" type="#_x0000_t75" stroked="false">
              <v:imagedata r:id="rId95" o:title=""/>
            </v:shape>
            <v:shape style="position:absolute;left:7186;top:14570;width:3280;height:10" type="#_x0000_t75" stroked="false">
              <v:imagedata r:id="rId96" o:title=""/>
            </v:shape>
            <w10:wrap type="none"/>
          </v:group>
        </w:pict>
      </w:r>
      <w:r>
        <w:rPr>
          <w:rFonts w:ascii="宋体" w:hAnsi="宋体" w:cs="宋体" w:eastAsia="宋体" w:hint="default"/>
          <w:spacing w:val="-1"/>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36.9pt;height:.75pt;mso-position-horizontal-relative:char;mso-position-vertical-relative:line" coordorigin="0,0" coordsize="8738,15">
            <v:group style="position:absolute;left:7;top:7;width:8724;height:2" coordorigin="7,7" coordsize="8724,2">
              <v:shape style="position:absolute;left:7;top:7;width:8724;height:2" coordorigin="7,7" coordsize="8724,0" path="m7,7l8731,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7"/>
          <w:szCs w:val="17"/>
        </w:rPr>
      </w:pPr>
    </w:p>
    <w:p>
      <w:pPr>
        <w:pStyle w:val="Heading2"/>
        <w:spacing w:line="240" w:lineRule="auto"/>
        <w:ind w:left="168" w:right="166"/>
        <w:jc w:val="center"/>
        <w:rPr>
          <w:b w:val="0"/>
          <w:bCs w:val="0"/>
        </w:rPr>
      </w:pPr>
      <w:bookmarkStart w:name="合并利润表" w:id="118"/>
      <w:bookmarkEnd w:id="118"/>
      <w:r>
        <w:rPr>
          <w:b w:val="0"/>
          <w:bCs w:val="0"/>
        </w:rPr>
      </w:r>
      <w:r>
        <w:rPr/>
        <w:t>合并利润表</w:t>
      </w:r>
      <w:r>
        <w:rPr>
          <w:b w:val="0"/>
          <w:bCs w:val="0"/>
        </w:rPr>
      </w:r>
    </w:p>
    <w:p>
      <w:pPr>
        <w:spacing w:before="250"/>
        <w:ind w:left="168" w:right="166" w:firstLine="0"/>
        <w:jc w:val="center"/>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tabs>
          <w:tab w:pos="7228" w:val="left" w:leader="none"/>
        </w:tabs>
        <w:spacing w:before="38"/>
        <w:ind w:left="0" w:right="166" w:firstLine="0"/>
        <w:jc w:val="center"/>
        <w:rPr>
          <w:rFonts w:ascii="宋体" w:hAnsi="宋体" w:cs="宋体" w:eastAsia="宋体" w:hint="default"/>
          <w:sz w:val="18"/>
          <w:szCs w:val="18"/>
        </w:rPr>
      </w:pPr>
      <w:r>
        <w:rPr/>
        <w:pict>
          <v:shape style="position:absolute;margin-left:309.100006pt;margin-top:19.971685pt;width:.48pt;height:.1pt;mso-position-horizontal-relative:page;mso-position-vertical-relative:paragraph;z-index:6832" type="#_x0000_t75" stroked="false">
            <v:imagedata r:id="rId40" o:title=""/>
          </v:shape>
        </w:pict>
      </w:r>
      <w:r>
        <w:rPr/>
        <w:pict>
          <v:shape style="position:absolute;margin-left:359.559998pt;margin-top:19.971685pt;width:.48003pt;height:.1pt;mso-position-horizontal-relative:page;mso-position-vertical-relative:paragraph;z-index:6856" type="#_x0000_t75" stroked="false">
            <v:imagedata r:id="rId40" o:title=""/>
          </v:shape>
        </w:pict>
      </w:r>
      <w:r>
        <w:rPr/>
        <w:pict>
          <v:shape style="position:absolute;margin-left:441.300018pt;margin-top:19.971685pt;width:.48003pt;height:.1pt;mso-position-horizontal-relative:page;mso-position-vertical-relative:paragraph;z-index:6880" type="#_x0000_t75" stroked="false">
            <v:imagedata r:id="rId40" o:title=""/>
          </v:shape>
        </w:pict>
      </w:r>
      <w:r>
        <w:rPr/>
        <w:pict>
          <v:group style="position:absolute;margin-left:90.139999pt;margin-top:33.79171pt;width:433.2pt;height:.5pt;mso-position-horizontal-relative:page;mso-position-vertical-relative:paragraph;z-index:-1421248" coordorigin="1803,676" coordsize="8664,10">
            <v:shape style="position:absolute;left:1803;top:676;width:5388;height:10" type="#_x0000_t75" stroked="false">
              <v:imagedata r:id="rId95" o:title=""/>
            </v:shape>
            <v:shape style="position:absolute;left:7186;top:676;width:3280;height:10" type="#_x0000_t75" stroked="false">
              <v:imagedata r:id="rId96" o:title=""/>
            </v:shape>
            <w10:wrap type="none"/>
          </v:group>
        </w:pict>
      </w:r>
      <w:r>
        <w:rPr/>
        <w:pict>
          <v:group style="position:absolute;margin-left:90.139999pt;margin-top:48.011711pt;width:433.2pt;height:.5pt;mso-position-horizontal-relative:page;mso-position-vertical-relative:paragraph;z-index:-1421224" coordorigin="1803,960" coordsize="8664,10">
            <v:shape style="position:absolute;left:1803;top:960;width:5388;height:10" type="#_x0000_t75" stroked="false">
              <v:imagedata r:id="rId95" o:title=""/>
            </v:shape>
            <v:shape style="position:absolute;left:7186;top:960;width:3280;height:10" type="#_x0000_t75" stroked="false">
              <v:imagedata r:id="rId96" o:title=""/>
            </v:shape>
            <w10:wrap type="none"/>
          </v:group>
        </w:pict>
      </w:r>
      <w:r>
        <w:rPr/>
        <w:pict>
          <v:group style="position:absolute;margin-left:90.139999pt;margin-top:62.231712pt;width:433.2pt;height:.5pt;mso-position-horizontal-relative:page;mso-position-vertical-relative:paragraph;z-index:-1421200" coordorigin="1803,1245" coordsize="8664,10">
            <v:shape style="position:absolute;left:1803;top:1245;width:5388;height:10" type="#_x0000_t75" stroked="false">
              <v:imagedata r:id="rId95" o:title=""/>
            </v:shape>
            <v:shape style="position:absolute;left:7186;top:1245;width:3280;height:10" type="#_x0000_t75" stroked="false">
              <v:imagedata r:id="rId96" o:title=""/>
            </v:shape>
            <w10:wrap type="none"/>
          </v:group>
        </w:pict>
      </w:r>
      <w:r>
        <w:rPr/>
        <w:pict>
          <v:group style="position:absolute;margin-left:90.139999pt;margin-top:71.351662pt;width:433.2pt;height:5.55pt;mso-position-horizontal-relative:page;mso-position-vertical-relative:paragraph;z-index:-1421176" coordorigin="1803,1427" coordsize="8664,111">
            <v:shape style="position:absolute;left:1803;top:1427;width:4398;height:110" type="#_x0000_t75" stroked="false">
              <v:imagedata r:id="rId91" o:title=""/>
            </v:shape>
            <v:shape style="position:absolute;left:6177;top:1523;width:1024;height:14" type="#_x0000_t75" stroked="false">
              <v:imagedata r:id="rId92" o:title=""/>
            </v:shape>
            <v:shape style="position:absolute;left:7186;top:1523;width:1649;height:14" type="#_x0000_t75" stroked="false">
              <v:imagedata r:id="rId93" o:title=""/>
            </v:shape>
            <v:shape style="position:absolute;left:8821;top:1528;width:1645;height:10" type="#_x0000_t75" stroked="false">
              <v:imagedata r:id="rId97" o:title=""/>
            </v:shape>
            <w10:wrap type="none"/>
          </v:group>
        </w:pict>
      </w:r>
      <w:r>
        <w:rPr/>
        <w:pict>
          <v:group style="position:absolute;margin-left:90.139999pt;margin-top:90.611656pt;width:433.2pt;height:.5pt;mso-position-horizontal-relative:page;mso-position-vertical-relative:paragraph;z-index:-1421152" coordorigin="1803,1812" coordsize="8664,10">
            <v:shape style="position:absolute;left:1803;top:1812;width:5388;height:10" type="#_x0000_t75" stroked="false">
              <v:imagedata r:id="rId95" o:title=""/>
            </v:shape>
            <v:shape style="position:absolute;left:7186;top:1812;width:3280;height:10" type="#_x0000_t75" stroked="false">
              <v:imagedata r:id="rId96" o:title=""/>
            </v:shape>
            <w10:wrap type="none"/>
          </v:group>
        </w:pict>
      </w:r>
      <w:r>
        <w:rPr/>
        <w:pict>
          <v:group style="position:absolute;margin-left:90.139999pt;margin-top:104.831642pt;width:433.2pt;height:.5pt;mso-position-horizontal-relative:page;mso-position-vertical-relative:paragraph;z-index:-1421128" coordorigin="1803,2097" coordsize="8664,10">
            <v:shape style="position:absolute;left:1803;top:2097;width:5388;height:10" type="#_x0000_t75" stroked="false">
              <v:imagedata r:id="rId95" o:title=""/>
            </v:shape>
            <v:shape style="position:absolute;left:7186;top:2097;width:3280;height:10" type="#_x0000_t75" stroked="false">
              <v:imagedata r:id="rId96" o:title=""/>
            </v:shape>
            <w10:wrap type="none"/>
          </v:group>
        </w:pict>
      </w:r>
      <w:r>
        <w:rPr>
          <w:rFonts w:ascii="宋体" w:hAnsi="宋体" w:cs="宋体" w:eastAsia="宋体" w:hint="default"/>
          <w:b/>
          <w:bCs/>
          <w:w w:val="95"/>
          <w:sz w:val="18"/>
          <w:szCs w:val="18"/>
        </w:rPr>
        <w:t>编制单位：北京数码视讯科技股份有限公司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2"/>
        <w:rPr>
          <w:rFonts w:ascii="宋体" w:hAnsi="宋体" w:cs="宋体" w:eastAsia="宋体" w:hint="default"/>
          <w:b/>
          <w:bCs/>
          <w:sz w:val="5"/>
          <w:szCs w:val="5"/>
        </w:rPr>
      </w:pPr>
    </w:p>
    <w:tbl>
      <w:tblPr>
        <w:tblW w:w="0" w:type="auto"/>
        <w:jc w:val="left"/>
        <w:tblInd w:w="128" w:type="dxa"/>
        <w:tblLayout w:type="fixed"/>
        <w:tblCellMar>
          <w:top w:w="0" w:type="dxa"/>
          <w:left w:w="0" w:type="dxa"/>
          <w:bottom w:w="0" w:type="dxa"/>
          <w:right w:w="0" w:type="dxa"/>
        </w:tblCellMar>
        <w:tblLook w:val="01E0"/>
      </w:tblPr>
      <w:tblGrid>
        <w:gridCol w:w="4398"/>
        <w:gridCol w:w="1009"/>
        <w:gridCol w:w="1635"/>
        <w:gridCol w:w="1636"/>
      </w:tblGrid>
      <w:tr>
        <w:trPr>
          <w:trHeight w:val="309" w:hRule="exact"/>
        </w:trPr>
        <w:tc>
          <w:tcPr>
            <w:tcW w:w="4398" w:type="dxa"/>
            <w:tcBorders>
              <w:top w:val="single" w:sz="24" w:space="0" w:color="000000"/>
              <w:left w:val="nil" w:sz="6" w:space="0" w:color="auto"/>
              <w:bottom w:val="nil" w:sz="6" w:space="0" w:color="auto"/>
              <w:right w:val="single" w:sz="4" w:space="0" w:color="000000"/>
            </w:tcBorders>
          </w:tcPr>
          <w:p>
            <w:pPr>
              <w:pStyle w:val="TableParagraph"/>
              <w:tabs>
                <w:tab w:pos="465" w:val="left" w:leader="none"/>
              </w:tabs>
              <w:spacing w:line="240" w:lineRule="auto" w:before="16"/>
              <w:ind w:left="12" w:right="0"/>
              <w:jc w:val="center"/>
              <w:rPr>
                <w:rFonts w:ascii="宋体" w:hAnsi="宋体" w:cs="宋体" w:eastAsia="宋体" w:hint="default"/>
                <w:sz w:val="15"/>
                <w:szCs w:val="15"/>
              </w:rPr>
            </w:pPr>
            <w:r>
              <w:rPr>
                <w:rFonts w:ascii="宋体" w:hAnsi="宋体" w:cs="宋体" w:eastAsia="宋体" w:hint="default"/>
                <w:b/>
                <w:bCs/>
                <w:w w:val="95"/>
                <w:sz w:val="15"/>
                <w:szCs w:val="15"/>
              </w:rPr>
              <w:t>项</w:t>
              <w:tab/>
            </w:r>
            <w:r>
              <w:rPr>
                <w:rFonts w:ascii="宋体" w:hAnsi="宋体" w:cs="宋体" w:eastAsia="宋体" w:hint="default"/>
                <w:b/>
                <w:bCs/>
                <w:sz w:val="15"/>
                <w:szCs w:val="15"/>
              </w:rPr>
              <w:t>目</w:t>
            </w:r>
            <w:r>
              <w:rPr>
                <w:rFonts w:ascii="宋体" w:hAnsi="宋体" w:cs="宋体" w:eastAsia="宋体" w:hint="default"/>
                <w:sz w:val="15"/>
                <w:szCs w:val="15"/>
              </w:rPr>
            </w:r>
          </w:p>
        </w:tc>
        <w:tc>
          <w:tcPr>
            <w:tcW w:w="1009" w:type="dxa"/>
            <w:tcBorders>
              <w:top w:val="single" w:sz="24" w:space="0" w:color="000000"/>
              <w:left w:val="single" w:sz="4" w:space="0" w:color="000000"/>
              <w:bottom w:val="nil" w:sz="6" w:space="0" w:color="auto"/>
              <w:right w:val="single" w:sz="4" w:space="0" w:color="000000"/>
            </w:tcBorders>
          </w:tcPr>
          <w:p>
            <w:pPr>
              <w:pStyle w:val="TableParagraph"/>
              <w:spacing w:line="240" w:lineRule="auto" w:before="16"/>
              <w:ind w:left="1" w:right="0"/>
              <w:jc w:val="center"/>
              <w:rPr>
                <w:rFonts w:ascii="宋体" w:hAnsi="宋体" w:cs="宋体" w:eastAsia="宋体" w:hint="default"/>
                <w:sz w:val="15"/>
                <w:szCs w:val="15"/>
              </w:rPr>
            </w:pPr>
            <w:r>
              <w:rPr>
                <w:rFonts w:ascii="宋体" w:hAnsi="宋体" w:cs="宋体" w:eastAsia="宋体" w:hint="default"/>
                <w:b/>
                <w:bCs/>
                <w:sz w:val="15"/>
                <w:szCs w:val="15"/>
              </w:rPr>
              <w:t>附注</w:t>
            </w:r>
            <w:r>
              <w:rPr>
                <w:rFonts w:ascii="宋体" w:hAnsi="宋体" w:cs="宋体" w:eastAsia="宋体" w:hint="default"/>
                <w:sz w:val="15"/>
                <w:szCs w:val="15"/>
              </w:rPr>
            </w:r>
          </w:p>
        </w:tc>
        <w:tc>
          <w:tcPr>
            <w:tcW w:w="1635" w:type="dxa"/>
            <w:tcBorders>
              <w:top w:val="single" w:sz="24" w:space="0" w:color="000000"/>
              <w:left w:val="single" w:sz="4" w:space="0" w:color="000000"/>
              <w:bottom w:val="nil" w:sz="6" w:space="0" w:color="auto"/>
              <w:right w:val="single" w:sz="4" w:space="0" w:color="000000"/>
            </w:tcBorders>
          </w:tcPr>
          <w:p>
            <w:pPr>
              <w:pStyle w:val="TableParagraph"/>
              <w:spacing w:line="240" w:lineRule="auto" w:before="16"/>
              <w:ind w:left="511" w:right="0"/>
              <w:jc w:val="left"/>
              <w:rPr>
                <w:rFonts w:ascii="宋体" w:hAnsi="宋体" w:cs="宋体" w:eastAsia="宋体" w:hint="default"/>
                <w:sz w:val="15"/>
                <w:szCs w:val="15"/>
              </w:rPr>
            </w:pPr>
            <w:r>
              <w:rPr>
                <w:rFonts w:ascii="宋体" w:hAnsi="宋体" w:cs="宋体" w:eastAsia="宋体" w:hint="default"/>
                <w:b/>
                <w:bCs/>
                <w:sz w:val="15"/>
                <w:szCs w:val="15"/>
              </w:rPr>
              <w:t>本期金额</w:t>
            </w:r>
            <w:r>
              <w:rPr>
                <w:rFonts w:ascii="宋体" w:hAnsi="宋体" w:cs="宋体" w:eastAsia="宋体" w:hint="default"/>
                <w:sz w:val="15"/>
                <w:szCs w:val="15"/>
              </w:rPr>
            </w:r>
          </w:p>
        </w:tc>
        <w:tc>
          <w:tcPr>
            <w:tcW w:w="1636" w:type="dxa"/>
            <w:tcBorders>
              <w:top w:val="single" w:sz="24" w:space="0" w:color="000000"/>
              <w:left w:val="single" w:sz="4" w:space="0" w:color="000000"/>
              <w:bottom w:val="nil" w:sz="6" w:space="0" w:color="auto"/>
              <w:right w:val="nil" w:sz="6" w:space="0" w:color="auto"/>
            </w:tcBorders>
          </w:tcPr>
          <w:p>
            <w:pPr>
              <w:pStyle w:val="TableParagraph"/>
              <w:spacing w:line="240" w:lineRule="auto" w:before="16"/>
              <w:ind w:left="514" w:right="0"/>
              <w:jc w:val="left"/>
              <w:rPr>
                <w:rFonts w:ascii="宋体" w:hAnsi="宋体" w:cs="宋体" w:eastAsia="宋体" w:hint="default"/>
                <w:sz w:val="15"/>
                <w:szCs w:val="15"/>
              </w:rPr>
            </w:pPr>
            <w:r>
              <w:rPr>
                <w:rFonts w:ascii="宋体" w:hAnsi="宋体" w:cs="宋体" w:eastAsia="宋体" w:hint="default"/>
                <w:b/>
                <w:bCs/>
                <w:sz w:val="15"/>
                <w:szCs w:val="15"/>
              </w:rPr>
              <w:t>上期金额</w:t>
            </w:r>
            <w:r>
              <w:rPr>
                <w:rFonts w:ascii="宋体" w:hAnsi="宋体" w:cs="宋体" w:eastAsia="宋体" w:hint="default"/>
                <w:sz w:val="15"/>
                <w:szCs w:val="15"/>
              </w:rPr>
            </w:r>
          </w:p>
        </w:tc>
      </w:tr>
      <w:tr>
        <w:trPr>
          <w:trHeight w:val="284"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4" w:right="0"/>
              <w:jc w:val="left"/>
              <w:rPr>
                <w:rFonts w:ascii="宋体" w:hAnsi="宋体" w:cs="宋体" w:eastAsia="宋体" w:hint="default"/>
                <w:sz w:val="15"/>
                <w:szCs w:val="15"/>
              </w:rPr>
            </w:pPr>
            <w:r>
              <w:rPr>
                <w:rFonts w:ascii="宋体" w:hAnsi="宋体" w:cs="宋体" w:eastAsia="宋体" w:hint="default"/>
                <w:b/>
                <w:bCs/>
                <w:sz w:val="15"/>
                <w:szCs w:val="15"/>
              </w:rPr>
              <w:t>一、营业总收入</w:t>
            </w:r>
            <w:r>
              <w:rPr>
                <w:rFonts w:ascii="宋体" w:hAnsi="宋体" w:cs="宋体" w:eastAsia="宋体" w:hint="default"/>
                <w:sz w:val="15"/>
                <w:szCs w:val="15"/>
              </w:rPr>
            </w:r>
          </w:p>
        </w:tc>
        <w:tc>
          <w:tcPr>
            <w:tcW w:w="100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8"/>
              <w:jc w:val="right"/>
              <w:rPr>
                <w:rFonts w:ascii="宋体" w:hAnsi="宋体" w:cs="宋体" w:eastAsia="宋体" w:hint="default"/>
                <w:sz w:val="15"/>
                <w:szCs w:val="15"/>
              </w:rPr>
            </w:pPr>
            <w:r>
              <w:rPr>
                <w:rFonts w:ascii="宋体"/>
                <w:b/>
                <w:spacing w:val="-1"/>
                <w:sz w:val="15"/>
              </w:rPr>
              <w:t>547,320,603.01</w:t>
            </w:r>
            <w:r>
              <w:rPr>
                <w:rFonts w:ascii="宋体"/>
                <w:spacing w:val="-1"/>
                <w:sz w:val="15"/>
              </w:rPr>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b/>
                <w:spacing w:val="-1"/>
                <w:sz w:val="15"/>
              </w:rPr>
              <w:t>386,551,049.25</w:t>
            </w:r>
            <w:r>
              <w:rPr>
                <w:rFonts w:ascii="宋体"/>
                <w:spacing w:val="-1"/>
                <w:sz w:val="15"/>
              </w:rPr>
            </w:r>
          </w:p>
        </w:tc>
      </w:tr>
      <w:tr>
        <w:trPr>
          <w:trHeight w:val="284"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240" w:right="0"/>
              <w:jc w:val="left"/>
              <w:rPr>
                <w:rFonts w:ascii="宋体" w:hAnsi="宋体" w:cs="宋体" w:eastAsia="宋体" w:hint="default"/>
                <w:sz w:val="15"/>
                <w:szCs w:val="15"/>
              </w:rPr>
            </w:pPr>
            <w:r>
              <w:rPr>
                <w:rFonts w:ascii="宋体" w:hAnsi="宋体" w:cs="宋体" w:eastAsia="宋体" w:hint="default"/>
                <w:sz w:val="15"/>
                <w:szCs w:val="15"/>
              </w:rPr>
              <w:t>其中：营业收入</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
              <w:jc w:val="center"/>
              <w:rPr>
                <w:rFonts w:ascii="宋体" w:hAnsi="宋体" w:cs="宋体" w:eastAsia="宋体" w:hint="default"/>
                <w:sz w:val="15"/>
                <w:szCs w:val="15"/>
              </w:rPr>
            </w:pPr>
            <w:r>
              <w:rPr>
                <w:rFonts w:ascii="宋体" w:hAnsi="宋体" w:cs="宋体" w:eastAsia="宋体" w:hint="default"/>
                <w:sz w:val="15"/>
                <w:szCs w:val="15"/>
              </w:rPr>
              <w:t>七（三十三）</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8"/>
              <w:jc w:val="right"/>
              <w:rPr>
                <w:rFonts w:ascii="宋体" w:hAnsi="宋体" w:cs="宋体" w:eastAsia="宋体" w:hint="default"/>
                <w:sz w:val="15"/>
                <w:szCs w:val="15"/>
              </w:rPr>
            </w:pPr>
            <w:r>
              <w:rPr>
                <w:rFonts w:ascii="宋体"/>
                <w:spacing w:val="-1"/>
                <w:sz w:val="15"/>
              </w:rPr>
              <w:t>547,320,603.01</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386,551,049.25</w:t>
            </w:r>
          </w:p>
        </w:tc>
      </w:tr>
      <w:tr>
        <w:trPr>
          <w:trHeight w:val="217"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4" w:right="0"/>
              <w:jc w:val="left"/>
              <w:rPr>
                <w:rFonts w:ascii="宋体" w:hAnsi="宋体" w:cs="宋体" w:eastAsia="宋体" w:hint="default"/>
                <w:sz w:val="15"/>
                <w:szCs w:val="15"/>
              </w:rPr>
            </w:pPr>
            <w:r>
              <w:rPr>
                <w:rFonts w:ascii="宋体" w:hAnsi="宋体" w:cs="宋体" w:eastAsia="宋体" w:hint="default"/>
                <w:b/>
                <w:bCs/>
                <w:sz w:val="15"/>
                <w:szCs w:val="15"/>
              </w:rPr>
              <w:t>二、营业总成本</w:t>
            </w:r>
            <w:r>
              <w:rPr>
                <w:rFonts w:ascii="宋体" w:hAnsi="宋体" w:cs="宋体" w:eastAsia="宋体" w:hint="default"/>
                <w:sz w:val="15"/>
                <w:szCs w:val="15"/>
              </w:rPr>
            </w:r>
          </w:p>
        </w:tc>
        <w:tc>
          <w:tcPr>
            <w:tcW w:w="100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8"/>
              <w:jc w:val="right"/>
              <w:rPr>
                <w:rFonts w:ascii="宋体" w:hAnsi="宋体" w:cs="宋体" w:eastAsia="宋体" w:hint="default"/>
                <w:sz w:val="15"/>
                <w:szCs w:val="15"/>
              </w:rPr>
            </w:pPr>
            <w:r>
              <w:rPr>
                <w:rFonts w:ascii="宋体"/>
                <w:b/>
                <w:spacing w:val="-1"/>
                <w:sz w:val="15"/>
              </w:rPr>
              <w:t>424,824,172.18</w:t>
            </w:r>
            <w:r>
              <w:rPr>
                <w:rFonts w:ascii="宋体"/>
                <w:spacing w:val="-1"/>
                <w:sz w:val="15"/>
              </w:rPr>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b/>
                <w:spacing w:val="-1"/>
                <w:sz w:val="15"/>
              </w:rPr>
              <w:t>322,862,012.64</w:t>
            </w:r>
            <w:r>
              <w:rPr>
                <w:rFonts w:ascii="宋体"/>
                <w:spacing w:val="-1"/>
                <w:sz w:val="15"/>
              </w:rPr>
            </w:r>
          </w:p>
        </w:tc>
      </w:tr>
      <w:tr>
        <w:trPr>
          <w:trHeight w:val="73" w:hRule="exact"/>
        </w:trPr>
        <w:tc>
          <w:tcPr>
            <w:tcW w:w="4398" w:type="dxa"/>
            <w:tcBorders>
              <w:top w:val="nil" w:sz="6" w:space="0" w:color="auto"/>
              <w:left w:val="nil" w:sz="6" w:space="0" w:color="auto"/>
              <w:bottom w:val="nil" w:sz="6" w:space="0" w:color="auto"/>
              <w:right w:val="nil" w:sz="6" w:space="0" w:color="auto"/>
            </w:tcBorders>
          </w:tcPr>
          <w:p>
            <w:pPr/>
          </w:p>
        </w:tc>
        <w:tc>
          <w:tcPr>
            <w:tcW w:w="1009" w:type="dxa"/>
            <w:tcBorders>
              <w:top w:val="nil" w:sz="6" w:space="0" w:color="auto"/>
              <w:left w:val="nil" w:sz="6" w:space="0" w:color="auto"/>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36" w:type="dxa"/>
            <w:tcBorders>
              <w:top w:val="nil" w:sz="6" w:space="0" w:color="auto"/>
              <w:left w:val="single" w:sz="4" w:space="0" w:color="000000"/>
              <w:bottom w:val="nil" w:sz="6" w:space="0" w:color="auto"/>
              <w:right w:val="nil" w:sz="6" w:space="0" w:color="auto"/>
            </w:tcBorders>
          </w:tcPr>
          <w:p>
            <w:pPr/>
          </w:p>
        </w:tc>
      </w:tr>
      <w:tr>
        <w:trPr>
          <w:trHeight w:val="278"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4" w:right="0"/>
              <w:jc w:val="left"/>
              <w:rPr>
                <w:rFonts w:ascii="宋体" w:hAnsi="宋体" w:cs="宋体" w:eastAsia="宋体" w:hint="default"/>
                <w:sz w:val="15"/>
                <w:szCs w:val="15"/>
              </w:rPr>
            </w:pPr>
            <w:r>
              <w:rPr>
                <w:rFonts w:ascii="宋体" w:hAnsi="宋体" w:cs="宋体" w:eastAsia="宋体" w:hint="default"/>
                <w:sz w:val="15"/>
                <w:szCs w:val="15"/>
              </w:rPr>
              <w:t>其中：营业成本</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
              <w:jc w:val="center"/>
              <w:rPr>
                <w:rFonts w:ascii="宋体" w:hAnsi="宋体" w:cs="宋体" w:eastAsia="宋体" w:hint="default"/>
                <w:sz w:val="15"/>
                <w:szCs w:val="15"/>
              </w:rPr>
            </w:pPr>
            <w:r>
              <w:rPr>
                <w:rFonts w:ascii="宋体" w:hAnsi="宋体" w:cs="宋体" w:eastAsia="宋体" w:hint="default"/>
                <w:sz w:val="15"/>
                <w:szCs w:val="15"/>
              </w:rPr>
              <w:t>七（三十三）</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8"/>
              <w:jc w:val="right"/>
              <w:rPr>
                <w:rFonts w:ascii="宋体" w:hAnsi="宋体" w:cs="宋体" w:eastAsia="宋体" w:hint="default"/>
                <w:sz w:val="15"/>
                <w:szCs w:val="15"/>
              </w:rPr>
            </w:pPr>
            <w:r>
              <w:rPr>
                <w:rFonts w:ascii="宋体"/>
                <w:spacing w:val="-1"/>
                <w:sz w:val="15"/>
              </w:rPr>
              <w:t>154,163,293.54</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7"/>
              <w:jc w:val="right"/>
              <w:rPr>
                <w:rFonts w:ascii="宋体" w:hAnsi="宋体" w:cs="宋体" w:eastAsia="宋体" w:hint="default"/>
                <w:sz w:val="15"/>
                <w:szCs w:val="15"/>
              </w:rPr>
            </w:pPr>
            <w:r>
              <w:rPr>
                <w:rFonts w:ascii="宋体"/>
                <w:spacing w:val="-1"/>
                <w:sz w:val="15"/>
              </w:rPr>
              <w:t>105,456,055.55</w:t>
            </w:r>
          </w:p>
        </w:tc>
      </w:tr>
      <w:tr>
        <w:trPr>
          <w:trHeight w:val="284"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464" w:right="0"/>
              <w:jc w:val="left"/>
              <w:rPr>
                <w:rFonts w:ascii="宋体" w:hAnsi="宋体" w:cs="宋体" w:eastAsia="宋体" w:hint="default"/>
                <w:sz w:val="15"/>
                <w:szCs w:val="15"/>
              </w:rPr>
            </w:pPr>
            <w:r>
              <w:rPr>
                <w:rFonts w:ascii="宋体" w:hAnsi="宋体" w:cs="宋体" w:eastAsia="宋体" w:hint="default"/>
                <w:sz w:val="15"/>
                <w:szCs w:val="15"/>
              </w:rPr>
              <w:t>营业税金及附加</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
              <w:jc w:val="center"/>
              <w:rPr>
                <w:rFonts w:ascii="宋体" w:hAnsi="宋体" w:cs="宋体" w:eastAsia="宋体" w:hint="default"/>
                <w:sz w:val="15"/>
                <w:szCs w:val="15"/>
              </w:rPr>
            </w:pPr>
            <w:r>
              <w:rPr>
                <w:rFonts w:ascii="宋体" w:hAnsi="宋体" w:cs="宋体" w:eastAsia="宋体" w:hint="default"/>
                <w:sz w:val="15"/>
                <w:szCs w:val="15"/>
              </w:rPr>
              <w:t>七（三十四）</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8"/>
              <w:jc w:val="right"/>
              <w:rPr>
                <w:rFonts w:ascii="宋体" w:hAnsi="宋体" w:cs="宋体" w:eastAsia="宋体" w:hint="default"/>
                <w:sz w:val="15"/>
                <w:szCs w:val="15"/>
              </w:rPr>
            </w:pPr>
            <w:r>
              <w:rPr>
                <w:rFonts w:ascii="宋体"/>
                <w:spacing w:val="-1"/>
                <w:sz w:val="15"/>
              </w:rPr>
              <w:t>6,686,183.94</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5,825,055.50</w:t>
            </w:r>
          </w:p>
        </w:tc>
      </w:tr>
      <w:tr>
        <w:trPr>
          <w:trHeight w:val="217"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464" w:right="0"/>
              <w:jc w:val="left"/>
              <w:rPr>
                <w:rFonts w:ascii="宋体" w:hAnsi="宋体" w:cs="宋体" w:eastAsia="宋体" w:hint="default"/>
                <w:sz w:val="15"/>
                <w:szCs w:val="15"/>
              </w:rPr>
            </w:pPr>
            <w:r>
              <w:rPr>
                <w:rFonts w:ascii="宋体" w:hAnsi="宋体" w:cs="宋体" w:eastAsia="宋体" w:hint="default"/>
                <w:sz w:val="15"/>
                <w:szCs w:val="15"/>
              </w:rPr>
              <w:t>销售费用</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1"/>
              <w:jc w:val="center"/>
              <w:rPr>
                <w:rFonts w:ascii="宋体" w:hAnsi="宋体" w:cs="宋体" w:eastAsia="宋体" w:hint="default"/>
                <w:sz w:val="15"/>
                <w:szCs w:val="15"/>
              </w:rPr>
            </w:pPr>
            <w:r>
              <w:rPr>
                <w:rFonts w:ascii="宋体" w:hAnsi="宋体" w:cs="宋体" w:eastAsia="宋体" w:hint="default"/>
                <w:sz w:val="15"/>
                <w:szCs w:val="15"/>
              </w:rPr>
              <w:t>七（三十五）</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8"/>
              <w:jc w:val="right"/>
              <w:rPr>
                <w:rFonts w:ascii="宋体" w:hAnsi="宋体" w:cs="宋体" w:eastAsia="宋体" w:hint="default"/>
                <w:sz w:val="15"/>
                <w:szCs w:val="15"/>
              </w:rPr>
            </w:pPr>
            <w:r>
              <w:rPr>
                <w:rFonts w:ascii="宋体"/>
                <w:spacing w:val="-1"/>
                <w:sz w:val="15"/>
              </w:rPr>
              <w:t>119,790,903.43</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100,213,746.15</w:t>
            </w:r>
          </w:p>
        </w:tc>
      </w:tr>
      <w:tr>
        <w:trPr>
          <w:trHeight w:val="73" w:hRule="exact"/>
        </w:trPr>
        <w:tc>
          <w:tcPr>
            <w:tcW w:w="4398" w:type="dxa"/>
            <w:tcBorders>
              <w:top w:val="nil" w:sz="6" w:space="0" w:color="auto"/>
              <w:left w:val="nil" w:sz="6" w:space="0" w:color="auto"/>
              <w:bottom w:val="nil" w:sz="6" w:space="0" w:color="auto"/>
              <w:right w:val="nil" w:sz="6" w:space="0" w:color="auto"/>
            </w:tcBorders>
          </w:tcPr>
          <w:p>
            <w:pPr/>
          </w:p>
        </w:tc>
        <w:tc>
          <w:tcPr>
            <w:tcW w:w="1009" w:type="dxa"/>
            <w:tcBorders>
              <w:top w:val="nil" w:sz="6" w:space="0" w:color="auto"/>
              <w:left w:val="nil" w:sz="6" w:space="0" w:color="auto"/>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36" w:type="dxa"/>
            <w:tcBorders>
              <w:top w:val="nil" w:sz="6" w:space="0" w:color="auto"/>
              <w:left w:val="single" w:sz="4" w:space="0" w:color="000000"/>
              <w:bottom w:val="nil" w:sz="6" w:space="0" w:color="auto"/>
              <w:right w:val="nil" w:sz="6" w:space="0" w:color="auto"/>
            </w:tcBorders>
          </w:tcPr>
          <w:p>
            <w:pPr/>
          </w:p>
        </w:tc>
      </w:tr>
      <w:tr>
        <w:trPr>
          <w:trHeight w:val="278"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464" w:right="0"/>
              <w:jc w:val="left"/>
              <w:rPr>
                <w:rFonts w:ascii="宋体" w:hAnsi="宋体" w:cs="宋体" w:eastAsia="宋体" w:hint="default"/>
                <w:sz w:val="15"/>
                <w:szCs w:val="15"/>
              </w:rPr>
            </w:pPr>
            <w:r>
              <w:rPr>
                <w:rFonts w:ascii="宋体" w:hAnsi="宋体" w:cs="宋体" w:eastAsia="宋体" w:hint="default"/>
                <w:sz w:val="15"/>
                <w:szCs w:val="15"/>
              </w:rPr>
              <w:t>管理费用</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
              <w:jc w:val="center"/>
              <w:rPr>
                <w:rFonts w:ascii="宋体" w:hAnsi="宋体" w:cs="宋体" w:eastAsia="宋体" w:hint="default"/>
                <w:sz w:val="15"/>
                <w:szCs w:val="15"/>
              </w:rPr>
            </w:pPr>
            <w:r>
              <w:rPr>
                <w:rFonts w:ascii="宋体" w:hAnsi="宋体" w:cs="宋体" w:eastAsia="宋体" w:hint="default"/>
                <w:sz w:val="15"/>
                <w:szCs w:val="15"/>
              </w:rPr>
              <w:t>七（三十六）</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8"/>
              <w:jc w:val="right"/>
              <w:rPr>
                <w:rFonts w:ascii="宋体" w:hAnsi="宋体" w:cs="宋体" w:eastAsia="宋体" w:hint="default"/>
                <w:sz w:val="15"/>
                <w:szCs w:val="15"/>
              </w:rPr>
            </w:pPr>
            <w:r>
              <w:rPr>
                <w:rFonts w:ascii="宋体"/>
                <w:spacing w:val="-1"/>
                <w:sz w:val="15"/>
              </w:rPr>
              <w:t>181,579,968.08</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7"/>
              <w:jc w:val="right"/>
              <w:rPr>
                <w:rFonts w:ascii="宋体" w:hAnsi="宋体" w:cs="宋体" w:eastAsia="宋体" w:hint="default"/>
                <w:sz w:val="15"/>
                <w:szCs w:val="15"/>
              </w:rPr>
            </w:pPr>
            <w:r>
              <w:rPr>
                <w:rFonts w:ascii="宋体"/>
                <w:spacing w:val="-1"/>
                <w:sz w:val="15"/>
              </w:rPr>
              <w:t>134,504,367.51</w:t>
            </w:r>
          </w:p>
        </w:tc>
      </w:tr>
      <w:tr>
        <w:trPr>
          <w:trHeight w:val="284"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464" w:right="0"/>
              <w:jc w:val="left"/>
              <w:rPr>
                <w:rFonts w:ascii="宋体" w:hAnsi="宋体" w:cs="宋体" w:eastAsia="宋体" w:hint="default"/>
                <w:sz w:val="15"/>
                <w:szCs w:val="15"/>
              </w:rPr>
            </w:pPr>
            <w:r>
              <w:rPr>
                <w:rFonts w:ascii="宋体" w:hAnsi="宋体" w:cs="宋体" w:eastAsia="宋体" w:hint="default"/>
                <w:sz w:val="15"/>
                <w:szCs w:val="15"/>
              </w:rPr>
              <w:t>财务费用</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
              <w:jc w:val="center"/>
              <w:rPr>
                <w:rFonts w:ascii="宋体" w:hAnsi="宋体" w:cs="宋体" w:eastAsia="宋体" w:hint="default"/>
                <w:sz w:val="15"/>
                <w:szCs w:val="15"/>
              </w:rPr>
            </w:pPr>
            <w:r>
              <w:rPr>
                <w:rFonts w:ascii="宋体" w:hAnsi="宋体" w:cs="宋体" w:eastAsia="宋体" w:hint="default"/>
                <w:sz w:val="15"/>
                <w:szCs w:val="15"/>
              </w:rPr>
              <w:t>七（三十七）</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8"/>
              <w:jc w:val="right"/>
              <w:rPr>
                <w:rFonts w:ascii="宋体" w:hAnsi="宋体" w:cs="宋体" w:eastAsia="宋体" w:hint="default"/>
                <w:sz w:val="15"/>
                <w:szCs w:val="15"/>
              </w:rPr>
            </w:pPr>
            <w:r>
              <w:rPr>
                <w:rFonts w:ascii="宋体"/>
                <w:spacing w:val="-1"/>
                <w:sz w:val="15"/>
              </w:rPr>
              <w:t>-56,528,922.25</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-44,338,389.79</w:t>
            </w:r>
          </w:p>
        </w:tc>
      </w:tr>
      <w:tr>
        <w:trPr>
          <w:trHeight w:val="217"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464" w:right="0"/>
              <w:jc w:val="left"/>
              <w:rPr>
                <w:rFonts w:ascii="宋体" w:hAnsi="宋体" w:cs="宋体" w:eastAsia="宋体" w:hint="default"/>
                <w:sz w:val="15"/>
                <w:szCs w:val="15"/>
              </w:rPr>
            </w:pPr>
            <w:r>
              <w:rPr>
                <w:rFonts w:ascii="宋体" w:hAnsi="宋体" w:cs="宋体" w:eastAsia="宋体" w:hint="default"/>
                <w:sz w:val="15"/>
                <w:szCs w:val="15"/>
              </w:rPr>
              <w:t>资产减值损失</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1"/>
              <w:jc w:val="center"/>
              <w:rPr>
                <w:rFonts w:ascii="宋体" w:hAnsi="宋体" w:cs="宋体" w:eastAsia="宋体" w:hint="default"/>
                <w:sz w:val="15"/>
                <w:szCs w:val="15"/>
              </w:rPr>
            </w:pPr>
            <w:r>
              <w:rPr>
                <w:rFonts w:ascii="宋体" w:hAnsi="宋体" w:cs="宋体" w:eastAsia="宋体" w:hint="default"/>
                <w:sz w:val="15"/>
                <w:szCs w:val="15"/>
              </w:rPr>
              <w:t>七（三十八）</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8"/>
              <w:jc w:val="right"/>
              <w:rPr>
                <w:rFonts w:ascii="宋体" w:hAnsi="宋体" w:cs="宋体" w:eastAsia="宋体" w:hint="default"/>
                <w:sz w:val="15"/>
                <w:szCs w:val="15"/>
              </w:rPr>
            </w:pPr>
            <w:r>
              <w:rPr>
                <w:rFonts w:ascii="宋体"/>
                <w:spacing w:val="-1"/>
                <w:sz w:val="15"/>
              </w:rPr>
              <w:t>19,132,745.44</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21,201,177.72</w:t>
            </w:r>
          </w:p>
        </w:tc>
      </w:tr>
      <w:tr>
        <w:trPr>
          <w:trHeight w:val="73" w:hRule="exact"/>
        </w:trPr>
        <w:tc>
          <w:tcPr>
            <w:tcW w:w="4398" w:type="dxa"/>
            <w:tcBorders>
              <w:top w:val="nil" w:sz="6" w:space="0" w:color="auto"/>
              <w:left w:val="nil" w:sz="6" w:space="0" w:color="auto"/>
              <w:bottom w:val="nil" w:sz="6" w:space="0" w:color="auto"/>
              <w:right w:val="nil" w:sz="6" w:space="0" w:color="auto"/>
            </w:tcBorders>
          </w:tcPr>
          <w:p>
            <w:pPr/>
          </w:p>
        </w:tc>
        <w:tc>
          <w:tcPr>
            <w:tcW w:w="1009" w:type="dxa"/>
            <w:tcBorders>
              <w:top w:val="nil" w:sz="6" w:space="0" w:color="auto"/>
              <w:left w:val="nil" w:sz="6" w:space="0" w:color="auto"/>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36" w:type="dxa"/>
            <w:tcBorders>
              <w:top w:val="nil" w:sz="6" w:space="0" w:color="auto"/>
              <w:left w:val="single" w:sz="4" w:space="0" w:color="000000"/>
              <w:bottom w:val="nil" w:sz="6" w:space="0" w:color="auto"/>
              <w:right w:val="nil" w:sz="6" w:space="0" w:color="auto"/>
            </w:tcBorders>
          </w:tcPr>
          <w:p>
            <w:pPr/>
          </w:p>
        </w:tc>
      </w:tr>
      <w:tr>
        <w:trPr>
          <w:trHeight w:val="278"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4" w:right="0"/>
              <w:jc w:val="left"/>
              <w:rPr>
                <w:rFonts w:ascii="宋体" w:hAnsi="宋体" w:cs="宋体" w:eastAsia="宋体" w:hint="default"/>
                <w:sz w:val="15"/>
                <w:szCs w:val="15"/>
              </w:rPr>
            </w:pPr>
            <w:r>
              <w:rPr>
                <w:rFonts w:ascii="宋体" w:hAnsi="宋体" w:cs="宋体" w:eastAsia="宋体" w:hint="default"/>
                <w:sz w:val="15"/>
                <w:szCs w:val="15"/>
              </w:rPr>
              <w:t>加：公允价值变动损益（损失以“－”号填列）</w:t>
            </w:r>
          </w:p>
        </w:tc>
        <w:tc>
          <w:tcPr>
            <w:tcW w:w="100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7"/>
              <w:jc w:val="right"/>
              <w:rPr>
                <w:rFonts w:ascii="宋体" w:hAnsi="宋体" w:cs="宋体" w:eastAsia="宋体" w:hint="default"/>
                <w:sz w:val="15"/>
                <w:szCs w:val="15"/>
              </w:rPr>
            </w:pPr>
            <w:r>
              <w:rPr>
                <w:rFonts w:ascii="宋体"/>
                <w:sz w:val="15"/>
              </w:rPr>
              <w:t>-</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6"/>
              <w:jc w:val="right"/>
              <w:rPr>
                <w:rFonts w:ascii="宋体" w:hAnsi="宋体" w:cs="宋体" w:eastAsia="宋体" w:hint="default"/>
                <w:sz w:val="15"/>
                <w:szCs w:val="15"/>
              </w:rPr>
            </w:pPr>
            <w:r>
              <w:rPr>
                <w:rFonts w:ascii="宋体"/>
                <w:sz w:val="15"/>
              </w:rPr>
              <w:t>-</w:t>
            </w:r>
          </w:p>
        </w:tc>
      </w:tr>
      <w:tr>
        <w:trPr>
          <w:trHeight w:val="284"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314" w:right="0"/>
              <w:jc w:val="left"/>
              <w:rPr>
                <w:rFonts w:ascii="宋体" w:hAnsi="宋体" w:cs="宋体" w:eastAsia="宋体" w:hint="default"/>
                <w:sz w:val="15"/>
                <w:szCs w:val="15"/>
              </w:rPr>
            </w:pPr>
            <w:r>
              <w:rPr>
                <w:rFonts w:ascii="宋体" w:hAnsi="宋体" w:cs="宋体" w:eastAsia="宋体" w:hint="default"/>
                <w:sz w:val="15"/>
                <w:szCs w:val="15"/>
              </w:rPr>
              <w:t>投资收益（损失以“－”号填列）</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
              <w:jc w:val="center"/>
              <w:rPr>
                <w:rFonts w:ascii="宋体" w:hAnsi="宋体" w:cs="宋体" w:eastAsia="宋体" w:hint="default"/>
                <w:sz w:val="15"/>
                <w:szCs w:val="15"/>
              </w:rPr>
            </w:pPr>
            <w:r>
              <w:rPr>
                <w:rFonts w:ascii="宋体" w:hAnsi="宋体" w:cs="宋体" w:eastAsia="宋体" w:hint="default"/>
                <w:sz w:val="15"/>
                <w:szCs w:val="15"/>
              </w:rPr>
              <w:t>七（三十九）</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8"/>
              <w:jc w:val="right"/>
              <w:rPr>
                <w:rFonts w:ascii="宋体" w:hAnsi="宋体" w:cs="宋体" w:eastAsia="宋体" w:hint="default"/>
                <w:sz w:val="15"/>
                <w:szCs w:val="15"/>
              </w:rPr>
            </w:pPr>
            <w:r>
              <w:rPr>
                <w:rFonts w:ascii="宋体"/>
                <w:spacing w:val="-1"/>
                <w:sz w:val="15"/>
              </w:rPr>
              <w:t>585,926.34</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21,481,321.97</w:t>
            </w:r>
          </w:p>
        </w:tc>
      </w:tr>
      <w:tr>
        <w:trPr>
          <w:trHeight w:val="284"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314" w:right="0"/>
              <w:jc w:val="left"/>
              <w:rPr>
                <w:rFonts w:ascii="宋体" w:hAnsi="宋体" w:cs="宋体" w:eastAsia="宋体" w:hint="default"/>
                <w:sz w:val="15"/>
                <w:szCs w:val="15"/>
              </w:rPr>
            </w:pPr>
            <w:r>
              <w:rPr>
                <w:rFonts w:ascii="宋体" w:hAnsi="宋体" w:cs="宋体" w:eastAsia="宋体" w:hint="default"/>
                <w:sz w:val="15"/>
                <w:szCs w:val="15"/>
              </w:rPr>
              <w:t>其中：对联营企业与合营企业的投资收益</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1"/>
              <w:jc w:val="center"/>
              <w:rPr>
                <w:rFonts w:ascii="宋体" w:hAnsi="宋体" w:cs="宋体" w:eastAsia="宋体" w:hint="default"/>
                <w:sz w:val="15"/>
                <w:szCs w:val="15"/>
              </w:rPr>
            </w:pPr>
            <w:r>
              <w:rPr>
                <w:rFonts w:ascii="宋体" w:hAnsi="宋体" w:cs="宋体" w:eastAsia="宋体" w:hint="default"/>
                <w:sz w:val="15"/>
                <w:szCs w:val="15"/>
              </w:rPr>
              <w:t>七（三十九）</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8"/>
              <w:jc w:val="right"/>
              <w:rPr>
                <w:rFonts w:ascii="宋体" w:hAnsi="宋体" w:cs="宋体" w:eastAsia="宋体" w:hint="default"/>
                <w:sz w:val="15"/>
                <w:szCs w:val="15"/>
              </w:rPr>
            </w:pPr>
            <w:r>
              <w:rPr>
                <w:rFonts w:ascii="宋体"/>
                <w:spacing w:val="-1"/>
                <w:sz w:val="15"/>
              </w:rPr>
              <w:t>-1,366,500.17</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5,161,781.71</w:t>
            </w:r>
          </w:p>
        </w:tc>
      </w:tr>
      <w:tr>
        <w:trPr>
          <w:trHeight w:val="284"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4" w:right="0"/>
              <w:jc w:val="left"/>
              <w:rPr>
                <w:rFonts w:ascii="宋体" w:hAnsi="宋体" w:cs="宋体" w:eastAsia="宋体" w:hint="default"/>
                <w:sz w:val="15"/>
                <w:szCs w:val="15"/>
              </w:rPr>
            </w:pPr>
            <w:r>
              <w:rPr>
                <w:rFonts w:ascii="宋体" w:hAnsi="宋体" w:cs="宋体" w:eastAsia="宋体" w:hint="default"/>
                <w:b/>
                <w:bCs/>
                <w:sz w:val="15"/>
                <w:szCs w:val="15"/>
              </w:rPr>
              <w:t>三、营业利润（损失以“－“号填列）</w:t>
            </w:r>
            <w:r>
              <w:rPr>
                <w:rFonts w:ascii="宋体" w:hAnsi="宋体" w:cs="宋体" w:eastAsia="宋体" w:hint="default"/>
                <w:sz w:val="15"/>
                <w:szCs w:val="15"/>
              </w:rPr>
            </w:r>
          </w:p>
        </w:tc>
        <w:tc>
          <w:tcPr>
            <w:tcW w:w="100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9"/>
              <w:jc w:val="right"/>
              <w:rPr>
                <w:rFonts w:ascii="宋体" w:hAnsi="宋体" w:cs="宋体" w:eastAsia="宋体" w:hint="default"/>
                <w:sz w:val="15"/>
                <w:szCs w:val="15"/>
              </w:rPr>
            </w:pPr>
            <w:r>
              <w:rPr>
                <w:rFonts w:ascii="宋体"/>
                <w:spacing w:val="-1"/>
                <w:sz w:val="15"/>
              </w:rPr>
              <w:t>123,082,357.17</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85,170,358.58</w:t>
            </w:r>
          </w:p>
        </w:tc>
      </w:tr>
      <w:tr>
        <w:trPr>
          <w:trHeight w:val="284"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4" w:right="0"/>
              <w:jc w:val="left"/>
              <w:rPr>
                <w:rFonts w:ascii="宋体" w:hAnsi="宋体" w:cs="宋体" w:eastAsia="宋体" w:hint="default"/>
                <w:sz w:val="15"/>
                <w:szCs w:val="15"/>
              </w:rPr>
            </w:pPr>
            <w:r>
              <w:rPr>
                <w:rFonts w:ascii="宋体" w:hAnsi="宋体" w:cs="宋体" w:eastAsia="宋体" w:hint="default"/>
                <w:sz w:val="15"/>
                <w:szCs w:val="15"/>
              </w:rPr>
              <w:t>加：营业外收入</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0"/>
              <w:jc w:val="center"/>
              <w:rPr>
                <w:rFonts w:ascii="宋体" w:hAnsi="宋体" w:cs="宋体" w:eastAsia="宋体" w:hint="default"/>
                <w:sz w:val="15"/>
                <w:szCs w:val="15"/>
              </w:rPr>
            </w:pPr>
            <w:r>
              <w:rPr>
                <w:rFonts w:ascii="宋体" w:hAnsi="宋体" w:cs="宋体" w:eastAsia="宋体" w:hint="default"/>
                <w:sz w:val="15"/>
                <w:szCs w:val="15"/>
              </w:rPr>
              <w:t>七（四十）</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8"/>
              <w:jc w:val="right"/>
              <w:rPr>
                <w:rFonts w:ascii="宋体" w:hAnsi="宋体" w:cs="宋体" w:eastAsia="宋体" w:hint="default"/>
                <w:sz w:val="15"/>
                <w:szCs w:val="15"/>
              </w:rPr>
            </w:pPr>
            <w:r>
              <w:rPr>
                <w:rFonts w:ascii="宋体"/>
                <w:spacing w:val="-1"/>
                <w:sz w:val="15"/>
              </w:rPr>
              <w:t>71,193,573.28</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66,588,498.15</w:t>
            </w:r>
          </w:p>
        </w:tc>
      </w:tr>
      <w:tr>
        <w:trPr>
          <w:trHeight w:val="217"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314" w:right="0"/>
              <w:jc w:val="left"/>
              <w:rPr>
                <w:rFonts w:ascii="宋体" w:hAnsi="宋体" w:cs="宋体" w:eastAsia="宋体" w:hint="default"/>
                <w:sz w:val="15"/>
                <w:szCs w:val="15"/>
              </w:rPr>
            </w:pPr>
            <w:r>
              <w:rPr>
                <w:rFonts w:ascii="宋体" w:hAnsi="宋体" w:cs="宋体" w:eastAsia="宋体" w:hint="default"/>
                <w:sz w:val="15"/>
                <w:szCs w:val="15"/>
              </w:rPr>
              <w:t>其中：非流动资产处置利得</w:t>
            </w:r>
          </w:p>
        </w:tc>
        <w:tc>
          <w:tcPr>
            <w:tcW w:w="100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9"/>
              <w:jc w:val="right"/>
              <w:rPr>
                <w:rFonts w:ascii="宋体" w:hAnsi="宋体" w:cs="宋体" w:eastAsia="宋体" w:hint="default"/>
                <w:sz w:val="15"/>
                <w:szCs w:val="15"/>
              </w:rPr>
            </w:pPr>
            <w:r>
              <w:rPr>
                <w:rFonts w:ascii="宋体"/>
                <w:spacing w:val="-1"/>
                <w:sz w:val="15"/>
              </w:rPr>
              <w:t>7,405.50</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9"/>
              <w:jc w:val="right"/>
              <w:rPr>
                <w:rFonts w:ascii="宋体" w:hAnsi="宋体" w:cs="宋体" w:eastAsia="宋体" w:hint="default"/>
                <w:sz w:val="15"/>
                <w:szCs w:val="15"/>
              </w:rPr>
            </w:pPr>
            <w:r>
              <w:rPr>
                <w:rFonts w:ascii="宋体"/>
                <w:spacing w:val="-1"/>
                <w:sz w:val="15"/>
              </w:rPr>
              <w:t>226,764.05</w:t>
            </w:r>
          </w:p>
        </w:tc>
      </w:tr>
      <w:tr>
        <w:trPr>
          <w:trHeight w:val="73" w:hRule="exact"/>
        </w:trPr>
        <w:tc>
          <w:tcPr>
            <w:tcW w:w="4398" w:type="dxa"/>
            <w:tcBorders>
              <w:top w:val="nil" w:sz="6" w:space="0" w:color="auto"/>
              <w:left w:val="nil" w:sz="6" w:space="0" w:color="auto"/>
              <w:bottom w:val="nil" w:sz="6" w:space="0" w:color="auto"/>
              <w:right w:val="nil" w:sz="6" w:space="0" w:color="auto"/>
            </w:tcBorders>
          </w:tcPr>
          <w:p>
            <w:pPr/>
          </w:p>
        </w:tc>
        <w:tc>
          <w:tcPr>
            <w:tcW w:w="1009" w:type="dxa"/>
            <w:tcBorders>
              <w:top w:val="nil" w:sz="6" w:space="0" w:color="auto"/>
              <w:left w:val="nil" w:sz="6" w:space="0" w:color="auto"/>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36" w:type="dxa"/>
            <w:tcBorders>
              <w:top w:val="nil" w:sz="6" w:space="0" w:color="auto"/>
              <w:left w:val="single" w:sz="4" w:space="0" w:color="000000"/>
              <w:bottom w:val="nil" w:sz="6" w:space="0" w:color="auto"/>
              <w:right w:val="nil" w:sz="6" w:space="0" w:color="auto"/>
            </w:tcBorders>
          </w:tcPr>
          <w:p>
            <w:pPr/>
          </w:p>
        </w:tc>
      </w:tr>
      <w:tr>
        <w:trPr>
          <w:trHeight w:val="278"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4" w:right="0"/>
              <w:jc w:val="left"/>
              <w:rPr>
                <w:rFonts w:ascii="宋体" w:hAnsi="宋体" w:cs="宋体" w:eastAsia="宋体" w:hint="default"/>
                <w:sz w:val="15"/>
                <w:szCs w:val="15"/>
              </w:rPr>
            </w:pPr>
            <w:r>
              <w:rPr>
                <w:rFonts w:ascii="宋体" w:hAnsi="宋体" w:cs="宋体" w:eastAsia="宋体" w:hint="default"/>
                <w:sz w:val="15"/>
                <w:szCs w:val="15"/>
              </w:rPr>
              <w:t>减：营业外支出</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
              <w:jc w:val="center"/>
              <w:rPr>
                <w:rFonts w:ascii="宋体" w:hAnsi="宋体" w:cs="宋体" w:eastAsia="宋体" w:hint="default"/>
                <w:sz w:val="15"/>
                <w:szCs w:val="15"/>
              </w:rPr>
            </w:pPr>
            <w:r>
              <w:rPr>
                <w:rFonts w:ascii="宋体" w:hAnsi="宋体" w:cs="宋体" w:eastAsia="宋体" w:hint="default"/>
                <w:sz w:val="15"/>
                <w:szCs w:val="15"/>
              </w:rPr>
              <w:t>七（四十一）</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8"/>
              <w:jc w:val="right"/>
              <w:rPr>
                <w:rFonts w:ascii="宋体" w:hAnsi="宋体" w:cs="宋体" w:eastAsia="宋体" w:hint="default"/>
                <w:sz w:val="15"/>
                <w:szCs w:val="15"/>
              </w:rPr>
            </w:pPr>
            <w:r>
              <w:rPr>
                <w:rFonts w:ascii="宋体"/>
                <w:spacing w:val="-1"/>
                <w:sz w:val="15"/>
              </w:rPr>
              <w:t>85,559.11</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9"/>
              <w:jc w:val="right"/>
              <w:rPr>
                <w:rFonts w:ascii="宋体" w:hAnsi="宋体" w:cs="宋体" w:eastAsia="宋体" w:hint="default"/>
                <w:sz w:val="15"/>
                <w:szCs w:val="15"/>
              </w:rPr>
            </w:pPr>
            <w:r>
              <w:rPr>
                <w:rFonts w:ascii="宋体"/>
                <w:spacing w:val="-1"/>
                <w:sz w:val="15"/>
              </w:rPr>
              <w:t>242,295.40</w:t>
            </w:r>
          </w:p>
        </w:tc>
      </w:tr>
      <w:tr>
        <w:trPr>
          <w:trHeight w:val="284"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314" w:right="0"/>
              <w:jc w:val="left"/>
              <w:rPr>
                <w:rFonts w:ascii="宋体" w:hAnsi="宋体" w:cs="宋体" w:eastAsia="宋体" w:hint="default"/>
                <w:sz w:val="15"/>
                <w:szCs w:val="15"/>
              </w:rPr>
            </w:pPr>
            <w:r>
              <w:rPr>
                <w:rFonts w:ascii="宋体" w:hAnsi="宋体" w:cs="宋体" w:eastAsia="宋体" w:hint="default"/>
                <w:sz w:val="15"/>
                <w:szCs w:val="15"/>
              </w:rPr>
              <w:t>其中：非流动资产处置损失</w:t>
            </w:r>
          </w:p>
        </w:tc>
        <w:tc>
          <w:tcPr>
            <w:tcW w:w="100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8"/>
              <w:jc w:val="right"/>
              <w:rPr>
                <w:rFonts w:ascii="宋体" w:hAnsi="宋体" w:cs="宋体" w:eastAsia="宋体" w:hint="default"/>
                <w:sz w:val="15"/>
                <w:szCs w:val="15"/>
              </w:rPr>
            </w:pPr>
            <w:r>
              <w:rPr>
                <w:rFonts w:ascii="宋体"/>
                <w:spacing w:val="-1"/>
                <w:sz w:val="15"/>
              </w:rPr>
              <w:t>77,881.86</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9"/>
              <w:jc w:val="right"/>
              <w:rPr>
                <w:rFonts w:ascii="宋体" w:hAnsi="宋体" w:cs="宋体" w:eastAsia="宋体" w:hint="default"/>
                <w:sz w:val="15"/>
                <w:szCs w:val="15"/>
              </w:rPr>
            </w:pPr>
            <w:r>
              <w:rPr>
                <w:rFonts w:ascii="宋体"/>
                <w:spacing w:val="-1"/>
                <w:sz w:val="15"/>
              </w:rPr>
              <w:t>174,792.31</w:t>
            </w:r>
          </w:p>
        </w:tc>
      </w:tr>
      <w:tr>
        <w:trPr>
          <w:trHeight w:val="217"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4" w:right="0"/>
              <w:jc w:val="left"/>
              <w:rPr>
                <w:rFonts w:ascii="宋体" w:hAnsi="宋体" w:cs="宋体" w:eastAsia="宋体" w:hint="default"/>
                <w:sz w:val="15"/>
                <w:szCs w:val="15"/>
              </w:rPr>
            </w:pPr>
            <w:r>
              <w:rPr>
                <w:rFonts w:ascii="宋体" w:hAnsi="宋体" w:cs="宋体" w:eastAsia="宋体" w:hint="default"/>
                <w:b/>
                <w:bCs/>
                <w:sz w:val="15"/>
                <w:szCs w:val="15"/>
              </w:rPr>
              <w:t>四、利润总额（亏损总额以“－”号填列）</w:t>
            </w:r>
            <w:r>
              <w:rPr>
                <w:rFonts w:ascii="宋体" w:hAnsi="宋体" w:cs="宋体" w:eastAsia="宋体" w:hint="default"/>
                <w:sz w:val="15"/>
                <w:szCs w:val="15"/>
              </w:rPr>
            </w:r>
          </w:p>
        </w:tc>
        <w:tc>
          <w:tcPr>
            <w:tcW w:w="100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9"/>
              <w:jc w:val="right"/>
              <w:rPr>
                <w:rFonts w:ascii="宋体" w:hAnsi="宋体" w:cs="宋体" w:eastAsia="宋体" w:hint="default"/>
                <w:sz w:val="15"/>
                <w:szCs w:val="15"/>
              </w:rPr>
            </w:pPr>
            <w:r>
              <w:rPr>
                <w:rFonts w:ascii="宋体"/>
                <w:spacing w:val="-1"/>
                <w:sz w:val="15"/>
              </w:rPr>
              <w:t>194,190,371.34</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8"/>
              <w:jc w:val="right"/>
              <w:rPr>
                <w:rFonts w:ascii="宋体" w:hAnsi="宋体" w:cs="宋体" w:eastAsia="宋体" w:hint="default"/>
                <w:sz w:val="15"/>
                <w:szCs w:val="15"/>
              </w:rPr>
            </w:pPr>
            <w:r>
              <w:rPr>
                <w:rFonts w:ascii="宋体"/>
                <w:spacing w:val="-1"/>
                <w:sz w:val="15"/>
              </w:rPr>
              <w:t>151,516,561.33</w:t>
            </w:r>
          </w:p>
        </w:tc>
      </w:tr>
      <w:tr>
        <w:trPr>
          <w:trHeight w:val="73" w:hRule="exact"/>
        </w:trPr>
        <w:tc>
          <w:tcPr>
            <w:tcW w:w="4398" w:type="dxa"/>
            <w:tcBorders>
              <w:top w:val="nil" w:sz="6" w:space="0" w:color="auto"/>
              <w:left w:val="nil" w:sz="6" w:space="0" w:color="auto"/>
              <w:bottom w:val="nil" w:sz="6" w:space="0" w:color="auto"/>
              <w:right w:val="nil" w:sz="6" w:space="0" w:color="auto"/>
            </w:tcBorders>
          </w:tcPr>
          <w:p>
            <w:pPr/>
          </w:p>
        </w:tc>
        <w:tc>
          <w:tcPr>
            <w:tcW w:w="1009" w:type="dxa"/>
            <w:tcBorders>
              <w:top w:val="nil" w:sz="6" w:space="0" w:color="auto"/>
              <w:left w:val="nil" w:sz="6" w:space="0" w:color="auto"/>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36" w:type="dxa"/>
            <w:tcBorders>
              <w:top w:val="nil" w:sz="6" w:space="0" w:color="auto"/>
              <w:left w:val="single" w:sz="4" w:space="0" w:color="000000"/>
              <w:bottom w:val="nil" w:sz="6" w:space="0" w:color="auto"/>
              <w:right w:val="nil" w:sz="6" w:space="0" w:color="auto"/>
            </w:tcBorders>
          </w:tcPr>
          <w:p>
            <w:pPr/>
          </w:p>
        </w:tc>
      </w:tr>
      <w:tr>
        <w:trPr>
          <w:trHeight w:val="279"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314" w:right="0"/>
              <w:jc w:val="left"/>
              <w:rPr>
                <w:rFonts w:ascii="宋体" w:hAnsi="宋体" w:cs="宋体" w:eastAsia="宋体" w:hint="default"/>
                <w:sz w:val="15"/>
                <w:szCs w:val="15"/>
              </w:rPr>
            </w:pPr>
            <w:r>
              <w:rPr>
                <w:rFonts w:ascii="宋体" w:hAnsi="宋体" w:cs="宋体" w:eastAsia="宋体" w:hint="default"/>
                <w:sz w:val="15"/>
                <w:szCs w:val="15"/>
              </w:rPr>
              <w:t>减：所得税费用</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
              <w:jc w:val="center"/>
              <w:rPr>
                <w:rFonts w:ascii="宋体" w:hAnsi="宋体" w:cs="宋体" w:eastAsia="宋体" w:hint="default"/>
                <w:sz w:val="15"/>
                <w:szCs w:val="15"/>
              </w:rPr>
            </w:pPr>
            <w:r>
              <w:rPr>
                <w:rFonts w:ascii="宋体" w:hAnsi="宋体" w:cs="宋体" w:eastAsia="宋体" w:hint="default"/>
                <w:sz w:val="15"/>
                <w:szCs w:val="15"/>
              </w:rPr>
              <w:t>七（四十二）</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9"/>
              <w:jc w:val="right"/>
              <w:rPr>
                <w:rFonts w:ascii="宋体" w:hAnsi="宋体" w:cs="宋体" w:eastAsia="宋体" w:hint="default"/>
                <w:sz w:val="15"/>
                <w:szCs w:val="15"/>
              </w:rPr>
            </w:pPr>
            <w:r>
              <w:rPr>
                <w:rFonts w:ascii="宋体"/>
                <w:spacing w:val="-1"/>
                <w:sz w:val="15"/>
              </w:rPr>
              <w:t>7,454,801.05</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8"/>
              <w:jc w:val="right"/>
              <w:rPr>
                <w:rFonts w:ascii="宋体" w:hAnsi="宋体" w:cs="宋体" w:eastAsia="宋体" w:hint="default"/>
                <w:sz w:val="15"/>
                <w:szCs w:val="15"/>
              </w:rPr>
            </w:pPr>
            <w:r>
              <w:rPr>
                <w:rFonts w:ascii="宋体"/>
                <w:spacing w:val="-1"/>
                <w:sz w:val="15"/>
              </w:rPr>
              <w:t>7,969,672.07</w:t>
            </w:r>
          </w:p>
        </w:tc>
      </w:tr>
      <w:tr>
        <w:trPr>
          <w:trHeight w:val="284"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4" w:right="0"/>
              <w:jc w:val="left"/>
              <w:rPr>
                <w:rFonts w:ascii="宋体" w:hAnsi="宋体" w:cs="宋体" w:eastAsia="宋体" w:hint="default"/>
                <w:sz w:val="15"/>
                <w:szCs w:val="15"/>
              </w:rPr>
            </w:pPr>
            <w:r>
              <w:rPr>
                <w:rFonts w:ascii="宋体" w:hAnsi="宋体" w:cs="宋体" w:eastAsia="宋体" w:hint="default"/>
                <w:b/>
                <w:bCs/>
                <w:sz w:val="15"/>
                <w:szCs w:val="15"/>
              </w:rPr>
              <w:t>五、净利润（净亏损以“－”号填列）</w:t>
            </w:r>
            <w:r>
              <w:rPr>
                <w:rFonts w:ascii="宋体" w:hAnsi="宋体" w:cs="宋体" w:eastAsia="宋体" w:hint="default"/>
                <w:sz w:val="15"/>
                <w:szCs w:val="15"/>
              </w:rPr>
            </w:r>
          </w:p>
        </w:tc>
        <w:tc>
          <w:tcPr>
            <w:tcW w:w="100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9"/>
              <w:jc w:val="right"/>
              <w:rPr>
                <w:rFonts w:ascii="宋体" w:hAnsi="宋体" w:cs="宋体" w:eastAsia="宋体" w:hint="default"/>
                <w:sz w:val="15"/>
                <w:szCs w:val="15"/>
              </w:rPr>
            </w:pPr>
            <w:r>
              <w:rPr>
                <w:rFonts w:ascii="宋体"/>
                <w:spacing w:val="-1"/>
                <w:sz w:val="15"/>
              </w:rPr>
              <w:t>186,735,570.29</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8"/>
              <w:jc w:val="right"/>
              <w:rPr>
                <w:rFonts w:ascii="宋体" w:hAnsi="宋体" w:cs="宋体" w:eastAsia="宋体" w:hint="default"/>
                <w:sz w:val="15"/>
                <w:szCs w:val="15"/>
              </w:rPr>
            </w:pPr>
            <w:r>
              <w:rPr>
                <w:rFonts w:ascii="宋体"/>
                <w:spacing w:val="-1"/>
                <w:sz w:val="15"/>
              </w:rPr>
              <w:t>143,546,889.26</w:t>
            </w:r>
          </w:p>
        </w:tc>
      </w:tr>
      <w:tr>
        <w:trPr>
          <w:trHeight w:val="217"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240" w:right="0"/>
              <w:jc w:val="left"/>
              <w:rPr>
                <w:rFonts w:ascii="宋体" w:hAnsi="宋体" w:cs="宋体" w:eastAsia="宋体" w:hint="default"/>
                <w:sz w:val="15"/>
                <w:szCs w:val="15"/>
              </w:rPr>
            </w:pPr>
            <w:r>
              <w:rPr>
                <w:rFonts w:ascii="宋体" w:hAnsi="宋体" w:cs="宋体" w:eastAsia="宋体" w:hint="default"/>
                <w:sz w:val="15"/>
                <w:szCs w:val="15"/>
              </w:rPr>
              <w:t>归属于母公司所有者的净利润</w:t>
            </w:r>
          </w:p>
        </w:tc>
        <w:tc>
          <w:tcPr>
            <w:tcW w:w="100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9"/>
              <w:jc w:val="right"/>
              <w:rPr>
                <w:rFonts w:ascii="宋体" w:hAnsi="宋体" w:cs="宋体" w:eastAsia="宋体" w:hint="default"/>
                <w:sz w:val="15"/>
                <w:szCs w:val="15"/>
              </w:rPr>
            </w:pPr>
            <w:r>
              <w:rPr>
                <w:rFonts w:ascii="宋体"/>
                <w:spacing w:val="-1"/>
                <w:sz w:val="15"/>
              </w:rPr>
              <w:t>181,440,304.17</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8"/>
              <w:jc w:val="right"/>
              <w:rPr>
                <w:rFonts w:ascii="宋体" w:hAnsi="宋体" w:cs="宋体" w:eastAsia="宋体" w:hint="default"/>
                <w:sz w:val="15"/>
                <w:szCs w:val="15"/>
              </w:rPr>
            </w:pPr>
            <w:r>
              <w:rPr>
                <w:rFonts w:ascii="宋体"/>
                <w:spacing w:val="-1"/>
                <w:sz w:val="15"/>
              </w:rPr>
              <w:t>136,767,203.59</w:t>
            </w:r>
          </w:p>
        </w:tc>
      </w:tr>
      <w:tr>
        <w:trPr>
          <w:trHeight w:val="73" w:hRule="exact"/>
        </w:trPr>
        <w:tc>
          <w:tcPr>
            <w:tcW w:w="4398" w:type="dxa"/>
            <w:tcBorders>
              <w:top w:val="nil" w:sz="6" w:space="0" w:color="auto"/>
              <w:left w:val="nil" w:sz="6" w:space="0" w:color="auto"/>
              <w:bottom w:val="nil" w:sz="6" w:space="0" w:color="auto"/>
              <w:right w:val="nil" w:sz="6" w:space="0" w:color="auto"/>
            </w:tcBorders>
          </w:tcPr>
          <w:p>
            <w:pPr/>
          </w:p>
        </w:tc>
        <w:tc>
          <w:tcPr>
            <w:tcW w:w="1009" w:type="dxa"/>
            <w:tcBorders>
              <w:top w:val="nil" w:sz="6" w:space="0" w:color="auto"/>
              <w:left w:val="nil" w:sz="6" w:space="0" w:color="auto"/>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36" w:type="dxa"/>
            <w:tcBorders>
              <w:top w:val="nil" w:sz="6" w:space="0" w:color="auto"/>
              <w:left w:val="single" w:sz="4" w:space="0" w:color="000000"/>
              <w:bottom w:val="nil" w:sz="6" w:space="0" w:color="auto"/>
              <w:right w:val="nil" w:sz="6" w:space="0" w:color="auto"/>
            </w:tcBorders>
          </w:tcPr>
          <w:p>
            <w:pPr/>
          </w:p>
        </w:tc>
      </w:tr>
      <w:tr>
        <w:trPr>
          <w:trHeight w:val="286"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240" w:right="0"/>
              <w:jc w:val="left"/>
              <w:rPr>
                <w:rFonts w:ascii="宋体" w:hAnsi="宋体" w:cs="宋体" w:eastAsia="宋体" w:hint="default"/>
                <w:sz w:val="15"/>
                <w:szCs w:val="15"/>
              </w:rPr>
            </w:pPr>
            <w:r>
              <w:rPr>
                <w:rFonts w:ascii="宋体" w:hAnsi="宋体" w:cs="宋体" w:eastAsia="宋体" w:hint="default"/>
                <w:sz w:val="15"/>
                <w:szCs w:val="15"/>
              </w:rPr>
              <w:t>少数股东损益</w:t>
            </w:r>
          </w:p>
        </w:tc>
        <w:tc>
          <w:tcPr>
            <w:tcW w:w="100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9"/>
              <w:jc w:val="right"/>
              <w:rPr>
                <w:rFonts w:ascii="宋体" w:hAnsi="宋体" w:cs="宋体" w:eastAsia="宋体" w:hint="default"/>
                <w:sz w:val="15"/>
                <w:szCs w:val="15"/>
              </w:rPr>
            </w:pPr>
            <w:r>
              <w:rPr>
                <w:rFonts w:ascii="宋体"/>
                <w:spacing w:val="-1"/>
                <w:sz w:val="15"/>
              </w:rPr>
              <w:t>5,295,266.12</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8"/>
              <w:jc w:val="right"/>
              <w:rPr>
                <w:rFonts w:ascii="宋体" w:hAnsi="宋体" w:cs="宋体" w:eastAsia="宋体" w:hint="default"/>
                <w:sz w:val="15"/>
                <w:szCs w:val="15"/>
              </w:rPr>
            </w:pPr>
            <w:r>
              <w:rPr>
                <w:rFonts w:ascii="宋体"/>
                <w:spacing w:val="-1"/>
                <w:sz w:val="15"/>
              </w:rPr>
              <w:t>6,779,685.67</w:t>
            </w:r>
          </w:p>
        </w:tc>
      </w:tr>
      <w:tr>
        <w:trPr>
          <w:trHeight w:val="224"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4" w:right="0"/>
              <w:jc w:val="left"/>
              <w:rPr>
                <w:rFonts w:ascii="宋体" w:hAnsi="宋体" w:cs="宋体" w:eastAsia="宋体" w:hint="default"/>
                <w:sz w:val="15"/>
                <w:szCs w:val="15"/>
              </w:rPr>
            </w:pPr>
            <w:r>
              <w:rPr>
                <w:rFonts w:ascii="宋体" w:hAnsi="宋体" w:cs="宋体" w:eastAsia="宋体" w:hint="default"/>
                <w:sz w:val="15"/>
                <w:szCs w:val="15"/>
              </w:rPr>
              <w:t>其中：同一控制下合并被合并方在合并日前实现的净损益</w:t>
            </w:r>
          </w:p>
        </w:tc>
        <w:tc>
          <w:tcPr>
            <w:tcW w:w="100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87"/>
              <w:jc w:val="right"/>
              <w:rPr>
                <w:rFonts w:ascii="宋体" w:hAnsi="宋体" w:cs="宋体" w:eastAsia="宋体" w:hint="default"/>
                <w:sz w:val="15"/>
                <w:szCs w:val="15"/>
              </w:rPr>
            </w:pPr>
            <w:r>
              <w:rPr>
                <w:rFonts w:ascii="宋体"/>
                <w:sz w:val="15"/>
              </w:rPr>
              <w:t>-</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86"/>
              <w:jc w:val="right"/>
              <w:rPr>
                <w:rFonts w:ascii="宋体" w:hAnsi="宋体" w:cs="宋体" w:eastAsia="宋体" w:hint="default"/>
                <w:sz w:val="15"/>
                <w:szCs w:val="15"/>
              </w:rPr>
            </w:pPr>
            <w:r>
              <w:rPr>
                <w:rFonts w:ascii="宋体"/>
                <w:sz w:val="15"/>
              </w:rPr>
              <w:t>-</w:t>
            </w:r>
          </w:p>
        </w:tc>
      </w:tr>
      <w:tr>
        <w:trPr>
          <w:trHeight w:val="89" w:hRule="exact"/>
        </w:trPr>
        <w:tc>
          <w:tcPr>
            <w:tcW w:w="4398" w:type="dxa"/>
            <w:tcBorders>
              <w:top w:val="nil" w:sz="6" w:space="0" w:color="auto"/>
              <w:left w:val="nil" w:sz="6" w:space="0" w:color="auto"/>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single" w:sz="4" w:space="0" w:color="000000"/>
            </w:tcBorders>
          </w:tcPr>
          <w:p>
            <w:pPr/>
          </w:p>
        </w:tc>
        <w:tc>
          <w:tcPr>
            <w:tcW w:w="1636" w:type="dxa"/>
            <w:tcBorders>
              <w:top w:val="nil" w:sz="6" w:space="0" w:color="auto"/>
              <w:left w:val="single" w:sz="4" w:space="0" w:color="000000"/>
              <w:bottom w:val="nil" w:sz="6" w:space="0" w:color="auto"/>
              <w:right w:val="nil" w:sz="6" w:space="0" w:color="auto"/>
            </w:tcBorders>
          </w:tcPr>
          <w:p>
            <w:pPr/>
          </w:p>
        </w:tc>
      </w:tr>
      <w:tr>
        <w:trPr>
          <w:trHeight w:val="278"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4" w:right="0"/>
              <w:jc w:val="left"/>
              <w:rPr>
                <w:rFonts w:ascii="宋体" w:hAnsi="宋体" w:cs="宋体" w:eastAsia="宋体" w:hint="default"/>
                <w:sz w:val="15"/>
                <w:szCs w:val="15"/>
              </w:rPr>
            </w:pPr>
            <w:r>
              <w:rPr>
                <w:rFonts w:ascii="宋体" w:hAnsi="宋体" w:cs="宋体" w:eastAsia="宋体" w:hint="default"/>
                <w:b/>
                <w:bCs/>
                <w:sz w:val="15"/>
                <w:szCs w:val="15"/>
              </w:rPr>
              <w:t>六、其他综合收益的税后净额</w:t>
            </w:r>
            <w:r>
              <w:rPr>
                <w:rFonts w:ascii="宋体" w:hAnsi="宋体" w:cs="宋体" w:eastAsia="宋体" w:hint="default"/>
                <w:sz w:val="15"/>
                <w:szCs w:val="15"/>
              </w:rPr>
            </w:r>
          </w:p>
        </w:tc>
        <w:tc>
          <w:tcPr>
            <w:tcW w:w="100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8"/>
              <w:jc w:val="right"/>
              <w:rPr>
                <w:rFonts w:ascii="宋体" w:hAnsi="宋体" w:cs="宋体" w:eastAsia="宋体" w:hint="default"/>
                <w:sz w:val="15"/>
                <w:szCs w:val="15"/>
              </w:rPr>
            </w:pPr>
            <w:r>
              <w:rPr>
                <w:rFonts w:ascii="宋体"/>
                <w:b/>
                <w:spacing w:val="-1"/>
                <w:sz w:val="15"/>
              </w:rPr>
              <w:t>-1,915,912.76</w:t>
            </w:r>
            <w:r>
              <w:rPr>
                <w:rFonts w:ascii="宋体"/>
                <w:spacing w:val="-1"/>
                <w:sz w:val="15"/>
              </w:rPr>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6"/>
              <w:jc w:val="right"/>
              <w:rPr>
                <w:rFonts w:ascii="宋体" w:hAnsi="宋体" w:cs="宋体" w:eastAsia="宋体" w:hint="default"/>
                <w:sz w:val="15"/>
                <w:szCs w:val="15"/>
              </w:rPr>
            </w:pPr>
            <w:r>
              <w:rPr>
                <w:rFonts w:ascii="宋体"/>
                <w:b/>
                <w:spacing w:val="-1"/>
                <w:sz w:val="15"/>
              </w:rPr>
              <w:t>-887,038.26</w:t>
            </w:r>
            <w:r>
              <w:rPr>
                <w:rFonts w:ascii="宋体"/>
                <w:spacing w:val="-1"/>
                <w:sz w:val="15"/>
              </w:rPr>
            </w:r>
          </w:p>
        </w:tc>
      </w:tr>
      <w:tr>
        <w:trPr>
          <w:trHeight w:val="217"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237" w:right="0"/>
              <w:jc w:val="left"/>
              <w:rPr>
                <w:rFonts w:ascii="宋体" w:hAnsi="宋体" w:cs="宋体" w:eastAsia="宋体" w:hint="default"/>
                <w:sz w:val="15"/>
                <w:szCs w:val="15"/>
              </w:rPr>
            </w:pPr>
            <w:r>
              <w:rPr>
                <w:rFonts w:ascii="宋体" w:hAnsi="宋体" w:cs="宋体" w:eastAsia="宋体" w:hint="default"/>
                <w:sz w:val="15"/>
                <w:szCs w:val="15"/>
              </w:rPr>
              <w:t>归属于母公司所有者的其他综合收益的税后净额</w:t>
            </w:r>
          </w:p>
        </w:tc>
        <w:tc>
          <w:tcPr>
            <w:tcW w:w="100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8"/>
              <w:jc w:val="right"/>
              <w:rPr>
                <w:rFonts w:ascii="宋体" w:hAnsi="宋体" w:cs="宋体" w:eastAsia="宋体" w:hint="default"/>
                <w:sz w:val="15"/>
                <w:szCs w:val="15"/>
              </w:rPr>
            </w:pPr>
            <w:r>
              <w:rPr>
                <w:rFonts w:ascii="宋体"/>
                <w:spacing w:val="-1"/>
                <w:sz w:val="15"/>
              </w:rPr>
              <w:t>-1,560,457.77</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6"/>
              <w:jc w:val="right"/>
              <w:rPr>
                <w:rFonts w:ascii="宋体" w:hAnsi="宋体" w:cs="宋体" w:eastAsia="宋体" w:hint="default"/>
                <w:sz w:val="15"/>
                <w:szCs w:val="15"/>
              </w:rPr>
            </w:pPr>
            <w:r>
              <w:rPr>
                <w:rFonts w:ascii="宋体"/>
                <w:spacing w:val="-1"/>
                <w:sz w:val="15"/>
              </w:rPr>
              <w:t>-621,085.13</w:t>
            </w:r>
          </w:p>
        </w:tc>
      </w:tr>
      <w:tr>
        <w:trPr>
          <w:trHeight w:val="73" w:hRule="exact"/>
        </w:trPr>
        <w:tc>
          <w:tcPr>
            <w:tcW w:w="4398" w:type="dxa"/>
            <w:tcBorders>
              <w:top w:val="nil" w:sz="6" w:space="0" w:color="auto"/>
              <w:left w:val="nil" w:sz="6" w:space="0" w:color="auto"/>
              <w:bottom w:val="nil" w:sz="6" w:space="0" w:color="auto"/>
              <w:right w:val="nil" w:sz="6" w:space="0" w:color="auto"/>
            </w:tcBorders>
          </w:tcPr>
          <w:p>
            <w:pPr/>
          </w:p>
        </w:tc>
        <w:tc>
          <w:tcPr>
            <w:tcW w:w="1009" w:type="dxa"/>
            <w:tcBorders>
              <w:top w:val="nil" w:sz="6" w:space="0" w:color="auto"/>
              <w:left w:val="nil" w:sz="6" w:space="0" w:color="auto"/>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36" w:type="dxa"/>
            <w:tcBorders>
              <w:top w:val="nil" w:sz="6" w:space="0" w:color="auto"/>
              <w:left w:val="single" w:sz="4" w:space="0" w:color="000000"/>
              <w:bottom w:val="nil" w:sz="6" w:space="0" w:color="auto"/>
              <w:right w:val="nil" w:sz="6" w:space="0" w:color="auto"/>
            </w:tcBorders>
          </w:tcPr>
          <w:p>
            <w:pPr/>
          </w:p>
        </w:tc>
      </w:tr>
      <w:tr>
        <w:trPr>
          <w:trHeight w:val="278"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387" w:right="0"/>
              <w:jc w:val="left"/>
              <w:rPr>
                <w:rFonts w:ascii="宋体" w:hAnsi="宋体" w:cs="宋体" w:eastAsia="宋体" w:hint="default"/>
                <w:sz w:val="15"/>
                <w:szCs w:val="15"/>
              </w:rPr>
            </w:pPr>
            <w:r>
              <w:rPr>
                <w:rFonts w:ascii="宋体" w:hAnsi="宋体" w:cs="宋体" w:eastAsia="宋体" w:hint="default"/>
                <w:sz w:val="15"/>
                <w:szCs w:val="15"/>
              </w:rPr>
              <w:t>（一）以后不能重分类进损益的其他综合收益</w:t>
            </w:r>
          </w:p>
        </w:tc>
        <w:tc>
          <w:tcPr>
            <w:tcW w:w="100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7"/>
              <w:jc w:val="right"/>
              <w:rPr>
                <w:rFonts w:ascii="宋体" w:hAnsi="宋体" w:cs="宋体" w:eastAsia="宋体" w:hint="default"/>
                <w:sz w:val="15"/>
                <w:szCs w:val="15"/>
              </w:rPr>
            </w:pPr>
            <w:r>
              <w:rPr>
                <w:rFonts w:ascii="宋体"/>
                <w:sz w:val="15"/>
              </w:rPr>
              <w:t>-</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6"/>
              <w:jc w:val="right"/>
              <w:rPr>
                <w:rFonts w:ascii="宋体" w:hAnsi="宋体" w:cs="宋体" w:eastAsia="宋体" w:hint="default"/>
                <w:sz w:val="15"/>
                <w:szCs w:val="15"/>
              </w:rPr>
            </w:pPr>
            <w:r>
              <w:rPr>
                <w:rFonts w:ascii="宋体"/>
                <w:sz w:val="15"/>
              </w:rPr>
              <w:t>-</w:t>
            </w:r>
          </w:p>
        </w:tc>
      </w:tr>
      <w:tr>
        <w:trPr>
          <w:trHeight w:val="288"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8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、重新计量设定受益计划净负债或净资产的变动</w:t>
            </w:r>
          </w:p>
        </w:tc>
        <w:tc>
          <w:tcPr>
            <w:tcW w:w="100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7"/>
              <w:jc w:val="right"/>
              <w:rPr>
                <w:rFonts w:ascii="宋体" w:hAnsi="宋体" w:cs="宋体" w:eastAsia="宋体" w:hint="default"/>
                <w:sz w:val="15"/>
                <w:szCs w:val="15"/>
              </w:rPr>
            </w:pPr>
            <w:r>
              <w:rPr>
                <w:rFonts w:ascii="宋体"/>
                <w:sz w:val="15"/>
              </w:rPr>
              <w:t>-</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6"/>
              <w:jc w:val="right"/>
              <w:rPr>
                <w:rFonts w:ascii="宋体" w:hAnsi="宋体" w:cs="宋体" w:eastAsia="宋体" w:hint="default"/>
                <w:sz w:val="15"/>
                <w:szCs w:val="15"/>
              </w:rPr>
            </w:pPr>
            <w:r>
              <w:rPr>
                <w:rFonts w:ascii="宋体"/>
                <w:sz w:val="15"/>
              </w:rPr>
              <w:t>-</w:t>
            </w:r>
          </w:p>
        </w:tc>
      </w:tr>
      <w:tr>
        <w:trPr>
          <w:trHeight w:val="439"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196" w:lineRule="exact" w:before="35"/>
              <w:ind w:left="14" w:right="0" w:firstLine="74"/>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、权益法下在被投资单位不能重分类进损益的其他综合收益中享 有的份额</w:t>
            </w:r>
          </w:p>
        </w:tc>
        <w:tc>
          <w:tcPr>
            <w:tcW w:w="100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87"/>
              <w:jc w:val="right"/>
              <w:rPr>
                <w:rFonts w:ascii="宋体" w:hAnsi="宋体" w:cs="宋体" w:eastAsia="宋体" w:hint="default"/>
                <w:sz w:val="15"/>
                <w:szCs w:val="15"/>
              </w:rPr>
            </w:pPr>
            <w:r>
              <w:rPr>
                <w:rFonts w:ascii="宋体"/>
                <w:sz w:val="15"/>
              </w:rPr>
              <w:t>-</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77"/>
              <w:ind w:right="86"/>
              <w:jc w:val="right"/>
              <w:rPr>
                <w:rFonts w:ascii="宋体" w:hAnsi="宋体" w:cs="宋体" w:eastAsia="宋体" w:hint="default"/>
                <w:sz w:val="15"/>
                <w:szCs w:val="15"/>
              </w:rPr>
            </w:pPr>
            <w:r>
              <w:rPr>
                <w:rFonts w:ascii="宋体"/>
                <w:sz w:val="15"/>
              </w:rPr>
              <w:t>-</w:t>
            </w:r>
          </w:p>
        </w:tc>
      </w:tr>
      <w:tr>
        <w:trPr>
          <w:trHeight w:val="247"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180" w:lineRule="exact"/>
              <w:ind w:left="387" w:right="0"/>
              <w:jc w:val="left"/>
              <w:rPr>
                <w:rFonts w:ascii="宋体" w:hAnsi="宋体" w:cs="宋体" w:eastAsia="宋体" w:hint="default"/>
                <w:sz w:val="15"/>
                <w:szCs w:val="15"/>
              </w:rPr>
            </w:pPr>
            <w:r>
              <w:rPr>
                <w:rFonts w:ascii="宋体" w:hAnsi="宋体" w:cs="宋体" w:eastAsia="宋体" w:hint="default"/>
                <w:sz w:val="15"/>
                <w:szCs w:val="15"/>
              </w:rPr>
              <w:t>（二）以后将重分类进损益的其他综合收益</w:t>
            </w:r>
          </w:p>
        </w:tc>
        <w:tc>
          <w:tcPr>
            <w:tcW w:w="100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88"/>
              <w:jc w:val="right"/>
              <w:rPr>
                <w:rFonts w:ascii="宋体" w:hAnsi="宋体" w:cs="宋体" w:eastAsia="宋体" w:hint="default"/>
                <w:sz w:val="15"/>
                <w:szCs w:val="15"/>
              </w:rPr>
            </w:pPr>
            <w:r>
              <w:rPr>
                <w:rFonts w:ascii="宋体"/>
                <w:spacing w:val="-1"/>
                <w:sz w:val="15"/>
              </w:rPr>
              <w:t>-1,560,457.77</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180" w:lineRule="exact"/>
              <w:ind w:right="86"/>
              <w:jc w:val="right"/>
              <w:rPr>
                <w:rFonts w:ascii="宋体" w:hAnsi="宋体" w:cs="宋体" w:eastAsia="宋体" w:hint="default"/>
                <w:sz w:val="15"/>
                <w:szCs w:val="15"/>
              </w:rPr>
            </w:pPr>
            <w:r>
              <w:rPr>
                <w:rFonts w:ascii="宋体"/>
                <w:spacing w:val="-1"/>
                <w:sz w:val="15"/>
              </w:rPr>
              <w:t>-621,085.13</w:t>
            </w:r>
          </w:p>
        </w:tc>
      </w:tr>
      <w:tr>
        <w:trPr>
          <w:trHeight w:val="412"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196" w:lineRule="exact" w:before="38"/>
              <w:ind w:left="14" w:right="0" w:firstLine="74"/>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、权益法下在被投资单位以后将重分类进损益的其他综合收益中 享有的份额</w:t>
            </w:r>
          </w:p>
        </w:tc>
        <w:tc>
          <w:tcPr>
            <w:tcW w:w="100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87"/>
              <w:jc w:val="right"/>
              <w:rPr>
                <w:rFonts w:ascii="宋体" w:hAnsi="宋体" w:cs="宋体" w:eastAsia="宋体" w:hint="default"/>
                <w:sz w:val="15"/>
                <w:szCs w:val="15"/>
              </w:rPr>
            </w:pPr>
            <w:r>
              <w:rPr>
                <w:rFonts w:ascii="宋体"/>
                <w:sz w:val="15"/>
              </w:rPr>
              <w:t>-</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86"/>
              <w:jc w:val="right"/>
              <w:rPr>
                <w:rFonts w:ascii="宋体" w:hAnsi="宋体" w:cs="宋体" w:eastAsia="宋体" w:hint="default"/>
                <w:sz w:val="15"/>
                <w:szCs w:val="15"/>
              </w:rPr>
            </w:pPr>
            <w:r>
              <w:rPr>
                <w:rFonts w:ascii="宋体"/>
                <w:sz w:val="15"/>
              </w:rPr>
              <w:t>-</w:t>
            </w:r>
          </w:p>
        </w:tc>
      </w:tr>
      <w:tr>
        <w:trPr>
          <w:trHeight w:val="22" w:hRule="exact"/>
        </w:trPr>
        <w:tc>
          <w:tcPr>
            <w:tcW w:w="4398" w:type="dxa"/>
            <w:tcBorders>
              <w:top w:val="nil" w:sz="6" w:space="0" w:color="auto"/>
              <w:left w:val="nil" w:sz="6" w:space="0" w:color="auto"/>
              <w:bottom w:val="nil" w:sz="6" w:space="0" w:color="auto"/>
              <w:right w:val="nil" w:sz="6" w:space="0" w:color="auto"/>
            </w:tcBorders>
          </w:tcPr>
          <w:p>
            <w:pPr/>
          </w:p>
        </w:tc>
        <w:tc>
          <w:tcPr>
            <w:tcW w:w="1009"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
        </w:tc>
      </w:tr>
      <w:tr>
        <w:trPr>
          <w:trHeight w:val="283"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8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、可供出售金融资产公允价值变动损益</w:t>
            </w:r>
          </w:p>
        </w:tc>
        <w:tc>
          <w:tcPr>
            <w:tcW w:w="100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7"/>
              <w:jc w:val="right"/>
              <w:rPr>
                <w:rFonts w:ascii="宋体" w:hAnsi="宋体" w:cs="宋体" w:eastAsia="宋体" w:hint="default"/>
                <w:sz w:val="15"/>
                <w:szCs w:val="15"/>
              </w:rPr>
            </w:pPr>
            <w:r>
              <w:rPr>
                <w:rFonts w:ascii="宋体"/>
                <w:sz w:val="15"/>
              </w:rPr>
              <w:t>-</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6"/>
              <w:jc w:val="right"/>
              <w:rPr>
                <w:rFonts w:ascii="宋体" w:hAnsi="宋体" w:cs="宋体" w:eastAsia="宋体" w:hint="default"/>
                <w:sz w:val="15"/>
                <w:szCs w:val="15"/>
              </w:rPr>
            </w:pPr>
            <w:r>
              <w:rPr>
                <w:rFonts w:ascii="宋体"/>
                <w:sz w:val="15"/>
              </w:rPr>
              <w:t>-</w:t>
            </w:r>
          </w:p>
        </w:tc>
      </w:tr>
      <w:tr>
        <w:trPr>
          <w:trHeight w:val="284"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8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、持有至到期投资重分类为可供出售金融资产损益</w:t>
            </w:r>
          </w:p>
        </w:tc>
        <w:tc>
          <w:tcPr>
            <w:tcW w:w="100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87"/>
              <w:jc w:val="right"/>
              <w:rPr>
                <w:rFonts w:ascii="宋体" w:hAnsi="宋体" w:cs="宋体" w:eastAsia="宋体" w:hint="default"/>
                <w:sz w:val="15"/>
                <w:szCs w:val="15"/>
              </w:rPr>
            </w:pPr>
            <w:r>
              <w:rPr>
                <w:rFonts w:ascii="宋体"/>
                <w:sz w:val="15"/>
              </w:rPr>
              <w:t>-</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86"/>
              <w:jc w:val="right"/>
              <w:rPr>
                <w:rFonts w:ascii="宋体" w:hAnsi="宋体" w:cs="宋体" w:eastAsia="宋体" w:hint="default"/>
                <w:sz w:val="15"/>
                <w:szCs w:val="15"/>
              </w:rPr>
            </w:pPr>
            <w:r>
              <w:rPr>
                <w:rFonts w:ascii="宋体"/>
                <w:sz w:val="15"/>
              </w:rPr>
              <w:t>-</w:t>
            </w:r>
          </w:p>
        </w:tc>
      </w:tr>
      <w:tr>
        <w:trPr>
          <w:trHeight w:val="221"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8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、现金流量套期损益的有效部分</w:t>
            </w:r>
          </w:p>
        </w:tc>
        <w:tc>
          <w:tcPr>
            <w:tcW w:w="100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87"/>
              <w:jc w:val="right"/>
              <w:rPr>
                <w:rFonts w:ascii="宋体" w:hAnsi="宋体" w:cs="宋体" w:eastAsia="宋体" w:hint="default"/>
                <w:sz w:val="15"/>
                <w:szCs w:val="15"/>
              </w:rPr>
            </w:pPr>
            <w:r>
              <w:rPr>
                <w:rFonts w:ascii="宋体"/>
                <w:sz w:val="15"/>
              </w:rPr>
              <w:t>-</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right="86"/>
              <w:jc w:val="right"/>
              <w:rPr>
                <w:rFonts w:ascii="宋体" w:hAnsi="宋体" w:cs="宋体" w:eastAsia="宋体" w:hint="default"/>
                <w:sz w:val="15"/>
                <w:szCs w:val="15"/>
              </w:rPr>
            </w:pPr>
            <w:r>
              <w:rPr>
                <w:rFonts w:ascii="宋体"/>
                <w:sz w:val="15"/>
              </w:rPr>
              <w:t>-</w:t>
            </w:r>
          </w:p>
        </w:tc>
      </w:tr>
      <w:tr>
        <w:trPr>
          <w:trHeight w:val="64" w:hRule="exact"/>
        </w:trPr>
        <w:tc>
          <w:tcPr>
            <w:tcW w:w="4398" w:type="dxa"/>
            <w:tcBorders>
              <w:top w:val="nil" w:sz="6" w:space="0" w:color="auto"/>
              <w:left w:val="nil" w:sz="6" w:space="0" w:color="auto"/>
              <w:bottom w:val="nil" w:sz="6" w:space="0" w:color="auto"/>
              <w:right w:val="nil" w:sz="6" w:space="0" w:color="auto"/>
            </w:tcBorders>
          </w:tcPr>
          <w:p>
            <w:pPr/>
          </w:p>
        </w:tc>
        <w:tc>
          <w:tcPr>
            <w:tcW w:w="1009" w:type="dxa"/>
            <w:tcBorders>
              <w:top w:val="nil" w:sz="6" w:space="0" w:color="auto"/>
              <w:left w:val="nil" w:sz="6" w:space="0" w:color="auto"/>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36" w:type="dxa"/>
            <w:tcBorders>
              <w:top w:val="nil" w:sz="6" w:space="0" w:color="auto"/>
              <w:left w:val="single" w:sz="4" w:space="0" w:color="000000"/>
              <w:bottom w:val="nil" w:sz="6" w:space="0" w:color="auto"/>
              <w:right w:val="nil" w:sz="6" w:space="0" w:color="auto"/>
            </w:tcBorders>
          </w:tcPr>
          <w:p>
            <w:pPr/>
          </w:p>
        </w:tc>
      </w:tr>
      <w:tr>
        <w:trPr>
          <w:trHeight w:val="283"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8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、外币财务报表折算差额</w:t>
            </w:r>
          </w:p>
        </w:tc>
        <w:tc>
          <w:tcPr>
            <w:tcW w:w="100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8"/>
              <w:jc w:val="right"/>
              <w:rPr>
                <w:rFonts w:ascii="宋体" w:hAnsi="宋体" w:cs="宋体" w:eastAsia="宋体" w:hint="default"/>
                <w:sz w:val="15"/>
                <w:szCs w:val="15"/>
              </w:rPr>
            </w:pPr>
            <w:r>
              <w:rPr>
                <w:rFonts w:ascii="宋体"/>
                <w:spacing w:val="-1"/>
                <w:sz w:val="15"/>
              </w:rPr>
              <w:t>-1,560,457.77</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6"/>
              <w:jc w:val="right"/>
              <w:rPr>
                <w:rFonts w:ascii="宋体" w:hAnsi="宋体" w:cs="宋体" w:eastAsia="宋体" w:hint="default"/>
                <w:sz w:val="15"/>
                <w:szCs w:val="15"/>
              </w:rPr>
            </w:pPr>
            <w:r>
              <w:rPr>
                <w:rFonts w:ascii="宋体"/>
                <w:spacing w:val="-1"/>
                <w:sz w:val="15"/>
              </w:rPr>
              <w:t>-621,085.13</w:t>
            </w:r>
          </w:p>
        </w:tc>
      </w:tr>
      <w:tr>
        <w:trPr>
          <w:trHeight w:val="280"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237" w:right="0"/>
              <w:jc w:val="left"/>
              <w:rPr>
                <w:rFonts w:ascii="宋体" w:hAnsi="宋体" w:cs="宋体" w:eastAsia="宋体" w:hint="default"/>
                <w:sz w:val="15"/>
                <w:szCs w:val="15"/>
              </w:rPr>
            </w:pPr>
            <w:r>
              <w:rPr>
                <w:rFonts w:ascii="宋体" w:hAnsi="宋体" w:cs="宋体" w:eastAsia="宋体" w:hint="default"/>
                <w:sz w:val="15"/>
                <w:szCs w:val="15"/>
              </w:rPr>
              <w:t>归属于少数股东的其他综合收益的税后净额</w:t>
            </w:r>
          </w:p>
        </w:tc>
        <w:tc>
          <w:tcPr>
            <w:tcW w:w="100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88"/>
              <w:jc w:val="right"/>
              <w:rPr>
                <w:rFonts w:ascii="宋体" w:hAnsi="宋体" w:cs="宋体" w:eastAsia="宋体" w:hint="default"/>
                <w:sz w:val="15"/>
                <w:szCs w:val="15"/>
              </w:rPr>
            </w:pPr>
            <w:r>
              <w:rPr>
                <w:rFonts w:ascii="宋体"/>
                <w:b/>
                <w:w w:val="95"/>
                <w:sz w:val="15"/>
              </w:rPr>
              <w:t>-355,454.99</w:t>
            </w:r>
            <w:r>
              <w:rPr>
                <w:rFonts w:ascii="宋体"/>
                <w:sz w:val="15"/>
              </w:rPr>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86"/>
              <w:jc w:val="right"/>
              <w:rPr>
                <w:rFonts w:ascii="宋体" w:hAnsi="宋体" w:cs="宋体" w:eastAsia="宋体" w:hint="default"/>
                <w:sz w:val="15"/>
                <w:szCs w:val="15"/>
              </w:rPr>
            </w:pPr>
            <w:r>
              <w:rPr>
                <w:rFonts w:ascii="宋体"/>
                <w:b/>
                <w:w w:val="95"/>
                <w:sz w:val="15"/>
              </w:rPr>
              <w:t>-265,953.13</w:t>
            </w:r>
            <w:r>
              <w:rPr>
                <w:rFonts w:ascii="宋体"/>
                <w:sz w:val="15"/>
              </w:rPr>
            </w:r>
          </w:p>
        </w:tc>
      </w:tr>
      <w:tr>
        <w:trPr>
          <w:trHeight w:val="217"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4" w:right="0"/>
              <w:jc w:val="left"/>
              <w:rPr>
                <w:rFonts w:ascii="宋体" w:hAnsi="宋体" w:cs="宋体" w:eastAsia="宋体" w:hint="default"/>
                <w:sz w:val="15"/>
                <w:szCs w:val="15"/>
              </w:rPr>
            </w:pPr>
            <w:r>
              <w:rPr>
                <w:rFonts w:ascii="宋体" w:hAnsi="宋体" w:cs="宋体" w:eastAsia="宋体" w:hint="default"/>
                <w:b/>
                <w:bCs/>
                <w:sz w:val="15"/>
                <w:szCs w:val="15"/>
              </w:rPr>
              <w:t>七、综合收益</w:t>
            </w:r>
            <w:r>
              <w:rPr>
                <w:rFonts w:ascii="宋体" w:hAnsi="宋体" w:cs="宋体" w:eastAsia="宋体" w:hint="default"/>
                <w:sz w:val="15"/>
                <w:szCs w:val="15"/>
              </w:rPr>
            </w:r>
          </w:p>
        </w:tc>
        <w:tc>
          <w:tcPr>
            <w:tcW w:w="100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8"/>
              <w:jc w:val="right"/>
              <w:rPr>
                <w:rFonts w:ascii="宋体" w:hAnsi="宋体" w:cs="宋体" w:eastAsia="宋体" w:hint="default"/>
                <w:sz w:val="15"/>
                <w:szCs w:val="15"/>
              </w:rPr>
            </w:pPr>
            <w:r>
              <w:rPr>
                <w:rFonts w:ascii="宋体"/>
                <w:b/>
                <w:w w:val="95"/>
                <w:sz w:val="15"/>
              </w:rPr>
              <w:t>184,819,657.53</w:t>
            </w:r>
            <w:r>
              <w:rPr>
                <w:rFonts w:ascii="宋体"/>
                <w:sz w:val="15"/>
              </w:rPr>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b/>
                <w:w w:val="95"/>
                <w:sz w:val="15"/>
              </w:rPr>
              <w:t>142,659,851.00</w:t>
            </w:r>
            <w:r>
              <w:rPr>
                <w:rFonts w:ascii="宋体"/>
                <w:sz w:val="15"/>
              </w:rPr>
            </w:r>
          </w:p>
        </w:tc>
      </w:tr>
      <w:tr>
        <w:trPr>
          <w:trHeight w:val="73" w:hRule="exact"/>
        </w:trPr>
        <w:tc>
          <w:tcPr>
            <w:tcW w:w="4398" w:type="dxa"/>
            <w:tcBorders>
              <w:top w:val="nil" w:sz="6" w:space="0" w:color="auto"/>
              <w:left w:val="nil" w:sz="6" w:space="0" w:color="auto"/>
              <w:bottom w:val="nil" w:sz="6" w:space="0" w:color="auto"/>
              <w:right w:val="nil" w:sz="6" w:space="0" w:color="auto"/>
            </w:tcBorders>
          </w:tcPr>
          <w:p>
            <w:pPr/>
          </w:p>
        </w:tc>
        <w:tc>
          <w:tcPr>
            <w:tcW w:w="1009" w:type="dxa"/>
            <w:tcBorders>
              <w:top w:val="nil" w:sz="6" w:space="0" w:color="auto"/>
              <w:left w:val="nil" w:sz="6" w:space="0" w:color="auto"/>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36" w:type="dxa"/>
            <w:tcBorders>
              <w:top w:val="nil" w:sz="6" w:space="0" w:color="auto"/>
              <w:left w:val="single" w:sz="4" w:space="0" w:color="000000"/>
              <w:bottom w:val="nil" w:sz="6" w:space="0" w:color="auto"/>
              <w:right w:val="nil" w:sz="6" w:space="0" w:color="auto"/>
            </w:tcBorders>
          </w:tcPr>
          <w:p>
            <w:pPr/>
          </w:p>
        </w:tc>
      </w:tr>
      <w:tr>
        <w:trPr>
          <w:trHeight w:val="278"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313" w:right="0"/>
              <w:jc w:val="left"/>
              <w:rPr>
                <w:rFonts w:ascii="宋体" w:hAnsi="宋体" w:cs="宋体" w:eastAsia="宋体" w:hint="default"/>
                <w:sz w:val="15"/>
                <w:szCs w:val="15"/>
              </w:rPr>
            </w:pPr>
            <w:r>
              <w:rPr>
                <w:rFonts w:ascii="宋体" w:hAnsi="宋体" w:cs="宋体" w:eastAsia="宋体" w:hint="default"/>
                <w:sz w:val="15"/>
                <w:szCs w:val="15"/>
              </w:rPr>
              <w:t>归属于母公司所有者的综合收益总额</w:t>
            </w:r>
          </w:p>
        </w:tc>
        <w:tc>
          <w:tcPr>
            <w:tcW w:w="100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8"/>
              <w:jc w:val="right"/>
              <w:rPr>
                <w:rFonts w:ascii="宋体" w:hAnsi="宋体" w:cs="宋体" w:eastAsia="宋体" w:hint="default"/>
                <w:sz w:val="15"/>
                <w:szCs w:val="15"/>
              </w:rPr>
            </w:pPr>
            <w:r>
              <w:rPr>
                <w:rFonts w:ascii="宋体"/>
                <w:spacing w:val="-1"/>
                <w:sz w:val="15"/>
              </w:rPr>
              <w:t>179,879,846.40</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7"/>
              <w:jc w:val="right"/>
              <w:rPr>
                <w:rFonts w:ascii="宋体" w:hAnsi="宋体" w:cs="宋体" w:eastAsia="宋体" w:hint="default"/>
                <w:sz w:val="15"/>
                <w:szCs w:val="15"/>
              </w:rPr>
            </w:pPr>
            <w:r>
              <w:rPr>
                <w:rFonts w:ascii="宋体"/>
                <w:spacing w:val="-1"/>
                <w:sz w:val="15"/>
              </w:rPr>
              <w:t>136,146,118.46</w:t>
            </w:r>
          </w:p>
        </w:tc>
      </w:tr>
      <w:tr>
        <w:trPr>
          <w:trHeight w:val="284"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387" w:right="0"/>
              <w:jc w:val="left"/>
              <w:rPr>
                <w:rFonts w:ascii="宋体" w:hAnsi="宋体" w:cs="宋体" w:eastAsia="宋体" w:hint="default"/>
                <w:sz w:val="15"/>
                <w:szCs w:val="15"/>
              </w:rPr>
            </w:pPr>
            <w:r>
              <w:rPr>
                <w:rFonts w:ascii="宋体" w:hAnsi="宋体" w:cs="宋体" w:eastAsia="宋体" w:hint="default"/>
                <w:sz w:val="15"/>
                <w:szCs w:val="15"/>
              </w:rPr>
              <w:t>归属于少数股东的综合收益总额</w:t>
            </w:r>
          </w:p>
        </w:tc>
        <w:tc>
          <w:tcPr>
            <w:tcW w:w="100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8"/>
              <w:jc w:val="right"/>
              <w:rPr>
                <w:rFonts w:ascii="宋体" w:hAnsi="宋体" w:cs="宋体" w:eastAsia="宋体" w:hint="default"/>
                <w:sz w:val="15"/>
                <w:szCs w:val="15"/>
              </w:rPr>
            </w:pPr>
            <w:r>
              <w:rPr>
                <w:rFonts w:ascii="宋体"/>
                <w:spacing w:val="-1"/>
                <w:sz w:val="15"/>
              </w:rPr>
              <w:t>4,939,811.13</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6,513,732.54</w:t>
            </w:r>
          </w:p>
        </w:tc>
      </w:tr>
      <w:tr>
        <w:trPr>
          <w:trHeight w:val="217"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4" w:right="0"/>
              <w:jc w:val="left"/>
              <w:rPr>
                <w:rFonts w:ascii="宋体" w:hAnsi="宋体" w:cs="宋体" w:eastAsia="宋体" w:hint="default"/>
                <w:sz w:val="15"/>
                <w:szCs w:val="15"/>
              </w:rPr>
            </w:pPr>
            <w:r>
              <w:rPr>
                <w:rFonts w:ascii="宋体" w:hAnsi="宋体" w:cs="宋体" w:eastAsia="宋体" w:hint="default"/>
                <w:b/>
                <w:bCs/>
                <w:sz w:val="15"/>
                <w:szCs w:val="15"/>
              </w:rPr>
              <w:t>八、每股收益：</w:t>
            </w:r>
            <w:r>
              <w:rPr>
                <w:rFonts w:ascii="宋体" w:hAnsi="宋体" w:cs="宋体" w:eastAsia="宋体" w:hint="default"/>
                <w:sz w:val="15"/>
                <w:szCs w:val="15"/>
              </w:rPr>
            </w:r>
          </w:p>
        </w:tc>
        <w:tc>
          <w:tcPr>
            <w:tcW w:w="1009" w:type="dxa"/>
            <w:tcBorders>
              <w:top w:val="nil" w:sz="6" w:space="0" w:color="auto"/>
              <w:left w:val="single" w:sz="4" w:space="0" w:color="000000"/>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sz w:val="15"/>
                <w:szCs w:val="15"/>
              </w:rPr>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left="3"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sz w:val="15"/>
                <w:szCs w:val="15"/>
              </w:rPr>
            </w:r>
          </w:p>
        </w:tc>
      </w:tr>
      <w:tr>
        <w:trPr>
          <w:trHeight w:val="73" w:hRule="exact"/>
        </w:trPr>
        <w:tc>
          <w:tcPr>
            <w:tcW w:w="4398" w:type="dxa"/>
            <w:tcBorders>
              <w:top w:val="nil" w:sz="6" w:space="0" w:color="auto"/>
              <w:left w:val="nil" w:sz="6" w:space="0" w:color="auto"/>
              <w:bottom w:val="nil" w:sz="6" w:space="0" w:color="auto"/>
              <w:right w:val="nil" w:sz="6" w:space="0" w:color="auto"/>
            </w:tcBorders>
          </w:tcPr>
          <w:p>
            <w:pPr/>
          </w:p>
        </w:tc>
        <w:tc>
          <w:tcPr>
            <w:tcW w:w="1009" w:type="dxa"/>
            <w:tcBorders>
              <w:top w:val="nil" w:sz="6" w:space="0" w:color="auto"/>
              <w:left w:val="nil" w:sz="6" w:space="0" w:color="auto"/>
              <w:bottom w:val="nil" w:sz="6" w:space="0" w:color="auto"/>
              <w:right w:val="single" w:sz="4" w:space="0" w:color="000000"/>
            </w:tcBorders>
          </w:tcPr>
          <w:p>
            <w:pPr/>
          </w:p>
        </w:tc>
        <w:tc>
          <w:tcPr>
            <w:tcW w:w="1635" w:type="dxa"/>
            <w:tcBorders>
              <w:top w:val="nil" w:sz="6" w:space="0" w:color="auto"/>
              <w:left w:val="single" w:sz="4" w:space="0" w:color="000000"/>
              <w:bottom w:val="nil" w:sz="6" w:space="0" w:color="auto"/>
              <w:right w:val="single" w:sz="4" w:space="0" w:color="000000"/>
            </w:tcBorders>
          </w:tcPr>
          <w:p>
            <w:pPr/>
          </w:p>
        </w:tc>
        <w:tc>
          <w:tcPr>
            <w:tcW w:w="1636" w:type="dxa"/>
            <w:tcBorders>
              <w:top w:val="nil" w:sz="6" w:space="0" w:color="auto"/>
              <w:left w:val="single" w:sz="4" w:space="0" w:color="000000"/>
              <w:bottom w:val="nil" w:sz="6" w:space="0" w:color="auto"/>
              <w:right w:val="nil" w:sz="6" w:space="0" w:color="auto"/>
            </w:tcBorders>
          </w:tcPr>
          <w:p>
            <w:pPr/>
          </w:p>
        </w:tc>
      </w:tr>
      <w:tr>
        <w:trPr>
          <w:trHeight w:val="283" w:hRule="exact"/>
        </w:trPr>
        <w:tc>
          <w:tcPr>
            <w:tcW w:w="4398"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31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一</w:t>
            </w:r>
            <w:r>
              <w:rPr>
                <w:rFonts w:ascii="Times New Roman" w:hAnsi="Times New Roman" w:cs="Times New Roman" w:eastAsia="Times New Roman" w:hint="default"/>
                <w:sz w:val="15"/>
                <w:szCs w:val="15"/>
              </w:rPr>
              <w:t>)</w:t>
            </w:r>
            <w:r>
              <w:rPr>
                <w:rFonts w:ascii="宋体" w:hAnsi="宋体" w:cs="宋体" w:eastAsia="宋体" w:hint="default"/>
                <w:sz w:val="15"/>
                <w:szCs w:val="15"/>
              </w:rPr>
              <w:t>基本每股收益</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0"/>
              <w:jc w:val="center"/>
              <w:rPr>
                <w:rFonts w:ascii="宋体" w:hAnsi="宋体" w:cs="宋体" w:eastAsia="宋体" w:hint="default"/>
                <w:sz w:val="15"/>
                <w:szCs w:val="15"/>
              </w:rPr>
            </w:pPr>
            <w:r>
              <w:rPr>
                <w:rFonts w:ascii="宋体" w:hAnsi="宋体" w:cs="宋体" w:eastAsia="宋体" w:hint="default"/>
                <w:sz w:val="15"/>
                <w:szCs w:val="15"/>
              </w:rPr>
              <w:t>十六（二）</w:t>
            </w:r>
          </w:p>
        </w:tc>
        <w:tc>
          <w:tcPr>
            <w:tcW w:w="16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7"/>
              <w:jc w:val="right"/>
              <w:rPr>
                <w:rFonts w:ascii="宋体" w:hAnsi="宋体" w:cs="宋体" w:eastAsia="宋体" w:hint="default"/>
                <w:sz w:val="15"/>
                <w:szCs w:val="15"/>
              </w:rPr>
            </w:pPr>
            <w:r>
              <w:rPr>
                <w:rFonts w:ascii="宋体"/>
                <w:spacing w:val="-1"/>
                <w:sz w:val="15"/>
              </w:rPr>
              <w:t>0.27</w:t>
            </w: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6"/>
              <w:jc w:val="right"/>
              <w:rPr>
                <w:rFonts w:ascii="宋体" w:hAnsi="宋体" w:cs="宋体" w:eastAsia="宋体" w:hint="default"/>
                <w:sz w:val="15"/>
                <w:szCs w:val="15"/>
              </w:rPr>
            </w:pPr>
            <w:r>
              <w:rPr>
                <w:rFonts w:ascii="宋体"/>
                <w:spacing w:val="-1"/>
                <w:sz w:val="15"/>
              </w:rPr>
              <w:t>0.20</w:t>
            </w:r>
          </w:p>
        </w:tc>
      </w:tr>
      <w:tr>
        <w:trPr>
          <w:trHeight w:val="307" w:hRule="exact"/>
        </w:trPr>
        <w:tc>
          <w:tcPr>
            <w:tcW w:w="4398" w:type="dxa"/>
            <w:tcBorders>
              <w:top w:val="nil" w:sz="6" w:space="0" w:color="auto"/>
              <w:left w:val="nil" w:sz="6" w:space="0" w:color="auto"/>
              <w:bottom w:val="single" w:sz="24" w:space="0" w:color="000000"/>
              <w:right w:val="single" w:sz="4" w:space="0" w:color="000000"/>
            </w:tcBorders>
          </w:tcPr>
          <w:p>
            <w:pPr>
              <w:pStyle w:val="TableParagraph"/>
              <w:spacing w:line="240" w:lineRule="auto" w:before="16"/>
              <w:ind w:left="31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二</w:t>
            </w:r>
            <w:r>
              <w:rPr>
                <w:rFonts w:ascii="Times New Roman" w:hAnsi="Times New Roman" w:cs="Times New Roman" w:eastAsia="Times New Roman" w:hint="default"/>
                <w:sz w:val="15"/>
                <w:szCs w:val="15"/>
              </w:rPr>
              <w:t>)</w:t>
            </w:r>
            <w:r>
              <w:rPr>
                <w:rFonts w:ascii="宋体" w:hAnsi="宋体" w:cs="宋体" w:eastAsia="宋体" w:hint="default"/>
                <w:sz w:val="15"/>
                <w:szCs w:val="15"/>
              </w:rPr>
              <w:t>稀释每股收益</w:t>
            </w:r>
          </w:p>
        </w:tc>
        <w:tc>
          <w:tcPr>
            <w:tcW w:w="1009" w:type="dxa"/>
            <w:tcBorders>
              <w:top w:val="nil" w:sz="6" w:space="0" w:color="auto"/>
              <w:left w:val="single" w:sz="4" w:space="0" w:color="000000"/>
              <w:bottom w:val="single" w:sz="24" w:space="0" w:color="000000"/>
              <w:right w:val="single" w:sz="4" w:space="0" w:color="000000"/>
            </w:tcBorders>
          </w:tcPr>
          <w:p>
            <w:pPr>
              <w:pStyle w:val="TableParagraph"/>
              <w:spacing w:line="240" w:lineRule="auto" w:before="16"/>
              <w:ind w:right="0"/>
              <w:jc w:val="center"/>
              <w:rPr>
                <w:rFonts w:ascii="宋体" w:hAnsi="宋体" w:cs="宋体" w:eastAsia="宋体" w:hint="default"/>
                <w:sz w:val="15"/>
                <w:szCs w:val="15"/>
              </w:rPr>
            </w:pPr>
            <w:r>
              <w:rPr>
                <w:rFonts w:ascii="宋体" w:hAnsi="宋体" w:cs="宋体" w:eastAsia="宋体" w:hint="default"/>
                <w:sz w:val="15"/>
                <w:szCs w:val="15"/>
              </w:rPr>
              <w:t>十六（二）</w:t>
            </w:r>
          </w:p>
        </w:tc>
        <w:tc>
          <w:tcPr>
            <w:tcW w:w="1635" w:type="dxa"/>
            <w:tcBorders>
              <w:top w:val="nil" w:sz="6" w:space="0" w:color="auto"/>
              <w:left w:val="single" w:sz="4" w:space="0" w:color="000000"/>
              <w:bottom w:val="single" w:sz="24" w:space="0" w:color="000000"/>
              <w:right w:val="single" w:sz="4" w:space="0" w:color="000000"/>
            </w:tcBorders>
          </w:tcPr>
          <w:p>
            <w:pPr>
              <w:pStyle w:val="TableParagraph"/>
              <w:spacing w:line="240" w:lineRule="auto" w:before="16"/>
              <w:ind w:right="87"/>
              <w:jc w:val="right"/>
              <w:rPr>
                <w:rFonts w:ascii="宋体" w:hAnsi="宋体" w:cs="宋体" w:eastAsia="宋体" w:hint="default"/>
                <w:sz w:val="15"/>
                <w:szCs w:val="15"/>
              </w:rPr>
            </w:pPr>
            <w:r>
              <w:rPr>
                <w:rFonts w:ascii="宋体"/>
                <w:spacing w:val="-1"/>
                <w:sz w:val="15"/>
              </w:rPr>
              <w:t>0.27</w:t>
            </w:r>
          </w:p>
        </w:tc>
        <w:tc>
          <w:tcPr>
            <w:tcW w:w="1636" w:type="dxa"/>
            <w:tcBorders>
              <w:top w:val="nil" w:sz="6" w:space="0" w:color="auto"/>
              <w:left w:val="single" w:sz="4" w:space="0" w:color="000000"/>
              <w:bottom w:val="single" w:sz="24" w:space="0" w:color="000000"/>
              <w:right w:val="nil" w:sz="6" w:space="0" w:color="auto"/>
            </w:tcBorders>
          </w:tcPr>
          <w:p>
            <w:pPr>
              <w:pStyle w:val="TableParagraph"/>
              <w:spacing w:line="240" w:lineRule="auto" w:before="16"/>
              <w:ind w:right="86"/>
              <w:jc w:val="right"/>
              <w:rPr>
                <w:rFonts w:ascii="宋体" w:hAnsi="宋体" w:cs="宋体" w:eastAsia="宋体" w:hint="default"/>
                <w:sz w:val="15"/>
                <w:szCs w:val="15"/>
              </w:rPr>
            </w:pPr>
            <w:r>
              <w:rPr>
                <w:rFonts w:ascii="宋体"/>
                <w:spacing w:val="-1"/>
                <w:sz w:val="15"/>
              </w:rPr>
              <w:t>0.20</w:t>
            </w:r>
          </w:p>
        </w:tc>
      </w:tr>
    </w:tbl>
    <w:p>
      <w:pPr>
        <w:spacing w:after="0" w:line="240" w:lineRule="auto"/>
        <w:jc w:val="right"/>
        <w:rPr>
          <w:rFonts w:ascii="宋体" w:hAnsi="宋体" w:cs="宋体" w:eastAsia="宋体" w:hint="default"/>
          <w:sz w:val="15"/>
          <w:szCs w:val="15"/>
        </w:rPr>
        <w:sectPr>
          <w:pgSz w:w="11910" w:h="16840"/>
          <w:pgMar w:header="0" w:footer="1657" w:top="780" w:bottom="1840" w:left="1660" w:right="1300"/>
        </w:sectPr>
      </w:pPr>
    </w:p>
    <w:p>
      <w:pPr>
        <w:tabs>
          <w:tab w:pos="7141" w:val="left" w:leader="none"/>
        </w:tabs>
        <w:spacing w:before="23"/>
        <w:ind w:left="392" w:right="0" w:firstLine="0"/>
        <w:jc w:val="left"/>
        <w:rPr>
          <w:rFonts w:ascii="宋体" w:hAnsi="宋体" w:cs="宋体" w:eastAsia="宋体" w:hint="default"/>
          <w:sz w:val="18"/>
          <w:szCs w:val="18"/>
        </w:rPr>
      </w:pPr>
      <w:r>
        <w:rPr>
          <w:rFonts w:ascii="宋体" w:hAnsi="宋体" w:cs="宋体" w:eastAsia="宋体" w:hint="default"/>
          <w:spacing w:val="-1"/>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36.9pt;height:.75pt;mso-position-horizontal-relative:char;mso-position-vertical-relative:line" coordorigin="0,0" coordsize="8738,15">
            <v:group style="position:absolute;left:7;top:7;width:8724;height:2" coordorigin="7,7" coordsize="8724,2">
              <v:shape style="position:absolute;left:7;top:7;width:8724;height:2" coordorigin="7,7" coordsize="8724,0" path="m7,7l873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2"/>
        <w:spacing w:line="240" w:lineRule="auto"/>
        <w:ind w:right="166"/>
        <w:jc w:val="center"/>
        <w:rPr>
          <w:b w:val="0"/>
          <w:bCs w:val="0"/>
        </w:rPr>
      </w:pPr>
      <w:r>
        <w:rPr/>
        <w:t>母公司利润表</w:t>
      </w:r>
      <w:r>
        <w:rPr>
          <w:b w:val="0"/>
          <w:bCs w:val="0"/>
        </w:rPr>
      </w:r>
    </w:p>
    <w:p>
      <w:pPr>
        <w:spacing w:before="250"/>
        <w:ind w:left="168" w:right="166" w:firstLine="0"/>
        <w:jc w:val="center"/>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tabs>
          <w:tab w:pos="7228" w:val="left" w:leader="none"/>
        </w:tabs>
        <w:spacing w:before="37"/>
        <w:ind w:left="0" w:right="166" w:firstLine="0"/>
        <w:jc w:val="center"/>
        <w:rPr>
          <w:rFonts w:ascii="宋体" w:hAnsi="宋体" w:cs="宋体" w:eastAsia="宋体" w:hint="default"/>
          <w:sz w:val="18"/>
          <w:szCs w:val="18"/>
        </w:rPr>
      </w:pPr>
      <w:r>
        <w:rPr/>
        <w:pict>
          <v:shape style="position:absolute;margin-left:325.240021pt;margin-top:20.001703pt;width:.48003pt;height:.1pt;mso-position-horizontal-relative:page;mso-position-vertical-relative:paragraph;z-index:7912" type="#_x0000_t75" stroked="false">
            <v:imagedata r:id="rId40" o:title=""/>
          </v:shape>
        </w:pict>
      </w:r>
      <w:r>
        <w:rPr/>
        <w:pict>
          <v:shape style="position:absolute;margin-left:370.959991pt;margin-top:20.001703pt;width:.48003pt;height:.1pt;mso-position-horizontal-relative:page;mso-position-vertical-relative:paragraph;z-index:7936" type="#_x0000_t75" stroked="false">
            <v:imagedata r:id="rId40" o:title=""/>
          </v:shape>
        </w:pict>
      </w:r>
      <w:r>
        <w:rPr/>
        <w:pict>
          <v:group style="position:absolute;margin-left:90.139999pt;margin-top:20.001703pt;width:433.2pt;height:14.8pt;mso-position-horizontal-relative:page;mso-position-vertical-relative:paragraph;z-index:-1420192" coordorigin="1803,400" coordsize="8664,296">
            <v:shape style="position:absolute;left:8946;top:400;width:10;height:2" type="#_x0000_t75" stroked="false">
              <v:imagedata r:id="rId40" o:title=""/>
            </v:shape>
            <v:group style="position:absolute;left:8946;top:420;width:10;height:20" coordorigin="8946,420" coordsize="10,20">
              <v:shape style="position:absolute;left:8946;top:420;width:10;height:20" coordorigin="8946,420" coordsize="10,20" path="m8946,440l8956,440,8956,420,8946,420,8946,440xe" filled="true" fillcolor="#000000" stroked="false">
                <v:path arrowok="t"/>
                <v:fill type="solid"/>
              </v:shape>
            </v:group>
            <v:group style="position:absolute;left:8946;top:440;width:10;height:20" coordorigin="8946,440" coordsize="10,20">
              <v:shape style="position:absolute;left:8946;top:440;width:10;height:20" coordorigin="8946,440" coordsize="10,20" path="m8946,459l8956,459,8956,440,8946,440,8946,459xe" filled="true" fillcolor="#000000" stroked="false">
                <v:path arrowok="t"/>
                <v:fill type="solid"/>
              </v:shape>
            </v:group>
            <v:group style="position:absolute;left:8946;top:459;width:10;height:20" coordorigin="8946,459" coordsize="10,20">
              <v:shape style="position:absolute;left:8946;top:459;width:10;height:20" coordorigin="8946,459" coordsize="10,20" path="m8946,478l8956,478,8956,459,8946,459,8946,478xe" filled="true" fillcolor="#000000" stroked="false">
                <v:path arrowok="t"/>
                <v:fill type="solid"/>
              </v:shape>
            </v:group>
            <v:group style="position:absolute;left:8946;top:478;width:10;height:20" coordorigin="8946,478" coordsize="10,20">
              <v:shape style="position:absolute;left:8946;top:478;width:10;height:20" coordorigin="8946,478" coordsize="10,20" path="m8946,497l8956,497,8956,478,8946,478,8946,497xe" filled="true" fillcolor="#000000" stroked="false">
                <v:path arrowok="t"/>
                <v:fill type="solid"/>
              </v:shape>
            </v:group>
            <v:group style="position:absolute;left:8946;top:497;width:10;height:20" coordorigin="8946,497" coordsize="10,20">
              <v:shape style="position:absolute;left:8946;top:497;width:10;height:20" coordorigin="8946,497" coordsize="10,20" path="m8946,516l8956,516,8956,497,8946,497,8946,516xe" filled="true" fillcolor="#000000" stroked="false">
                <v:path arrowok="t"/>
                <v:fill type="solid"/>
              </v:shape>
            </v:group>
            <v:group style="position:absolute;left:8946;top:516;width:10;height:20" coordorigin="8946,516" coordsize="10,20">
              <v:shape style="position:absolute;left:8946;top:516;width:10;height:20" coordorigin="8946,516" coordsize="10,20" path="m8946,536l8956,536,8956,516,8946,516,8946,536xe" filled="true" fillcolor="#000000" stroked="false">
                <v:path arrowok="t"/>
                <v:fill type="solid"/>
              </v:shape>
            </v:group>
            <v:group style="position:absolute;left:8946;top:536;width:10;height:20" coordorigin="8946,536" coordsize="10,20">
              <v:shape style="position:absolute;left:8946;top:536;width:10;height:20" coordorigin="8946,536" coordsize="10,20" path="m8946,555l8956,555,8956,536,8946,536,8946,555xe" filled="true" fillcolor="#000000" stroked="false">
                <v:path arrowok="t"/>
                <v:fill type="solid"/>
              </v:shape>
            </v:group>
            <v:group style="position:absolute;left:8946;top:555;width:10;height:20" coordorigin="8946,555" coordsize="10,20">
              <v:shape style="position:absolute;left:8946;top:555;width:10;height:20" coordorigin="8946,555" coordsize="10,20" path="m8946,574l8956,574,8956,555,8946,555,8946,574xe" filled="true" fillcolor="#000000" stroked="false">
                <v:path arrowok="t"/>
                <v:fill type="solid"/>
              </v:shape>
            </v:group>
            <v:group style="position:absolute;left:8946;top:574;width:10;height:20" coordorigin="8946,574" coordsize="10,20">
              <v:shape style="position:absolute;left:8946;top:574;width:10;height:20" coordorigin="8946,574" coordsize="10,20" path="m8946,593l8956,593,8956,574,8946,574,8946,593xe" filled="true" fillcolor="#000000" stroked="false">
                <v:path arrowok="t"/>
                <v:fill type="solid"/>
              </v:shape>
              <v:shape style="position:absolute;left:1803;top:593;width:8664;height:102" type="#_x0000_t75" stroked="false">
                <v:imagedata r:id="rId103" o:title=""/>
              </v:shape>
            </v:group>
            <w10:wrap type="none"/>
          </v:group>
        </w:pict>
      </w:r>
      <w:r>
        <w:rPr/>
        <w:pict>
          <v:shape style="position:absolute;margin-left:90.139999pt;margin-top:44.361732pt;width:430.635273pt;height:5.07pt;mso-position-horizontal-relative:page;mso-position-vertical-relative:paragraph;z-index:-1420168" type="#_x0000_t75" stroked="false">
            <v:imagedata r:id="rId103" o:title=""/>
          </v:shape>
        </w:pict>
      </w:r>
      <w:r>
        <w:rPr/>
        <w:pict>
          <v:shape style="position:absolute;margin-left:90.139999pt;margin-top:65.061714pt;width:433.197637pt;height:.48pt;mso-position-horizontal-relative:page;mso-position-vertical-relative:paragraph;z-index:-1420144" type="#_x0000_t75" stroked="false">
            <v:imagedata r:id="rId104" o:title=""/>
          </v:shape>
        </w:pict>
      </w:r>
      <w:r>
        <w:rPr/>
        <w:pict>
          <v:shape style="position:absolute;margin-left:90.139999pt;margin-top:81.201653pt;width:433.14259pt;height:.48pt;mso-position-horizontal-relative:page;mso-position-vertical-relative:paragraph;z-index:-1420120" type="#_x0000_t75" stroked="false">
            <v:imagedata r:id="rId104" o:title=""/>
          </v:shape>
        </w:pict>
      </w:r>
      <w:r>
        <w:rPr/>
        <w:pict>
          <v:group style="position:absolute;margin-left:90.139999pt;margin-top:92.241737pt;width:433.2pt;height:5.55pt;mso-position-horizontal-relative:page;mso-position-vertical-relative:paragraph;z-index:-1420096" coordorigin="1803,1845" coordsize="8664,111">
            <v:shape style="position:absolute;left:1803;top:1845;width:4721;height:110" type="#_x0000_t75" stroked="false">
              <v:imagedata r:id="rId105" o:title=""/>
            </v:shape>
            <v:shape style="position:absolute;left:6500;top:1941;width:929;height:14" type="#_x0000_t75" stroked="false">
              <v:imagedata r:id="rId106" o:title=""/>
            </v:shape>
            <v:shape style="position:absolute;left:7414;top:1941;width:1541;height:14" type="#_x0000_t75" stroked="false">
              <v:imagedata r:id="rId107" o:title=""/>
            </v:shape>
            <v:shape style="position:absolute;left:8941;top:1946;width:1525;height:10" type="#_x0000_t75" stroked="false">
              <v:imagedata r:id="rId108" o:title=""/>
            </v:shape>
            <w10:wrap type="none"/>
          </v:group>
        </w:pict>
      </w:r>
      <w:r>
        <w:rPr/>
        <w:pict>
          <v:group style="position:absolute;margin-left:90.139999pt;margin-top:108.321678pt;width:433.2pt;height:5.55pt;mso-position-horizontal-relative:page;mso-position-vertical-relative:paragraph;z-index:-1420072" coordorigin="1803,2166" coordsize="8664,111">
            <v:shape style="position:absolute;left:1803;top:2166;width:4721;height:110" type="#_x0000_t75" stroked="false">
              <v:imagedata r:id="rId109" o:title=""/>
            </v:shape>
            <v:shape style="position:absolute;left:6500;top:2262;width:929;height:14" type="#_x0000_t75" stroked="false">
              <v:imagedata r:id="rId106" o:title=""/>
            </v:shape>
            <v:shape style="position:absolute;left:7414;top:2262;width:1541;height:14" type="#_x0000_t75" stroked="false">
              <v:imagedata r:id="rId107" o:title=""/>
            </v:shape>
            <v:shape style="position:absolute;left:8941;top:2267;width:1525;height:10" type="#_x0000_t75" stroked="false">
              <v:imagedata r:id="rId108" o:title=""/>
            </v:shape>
            <w10:wrap type="none"/>
          </v:group>
        </w:pict>
      </w:r>
      <w:r>
        <w:rPr/>
        <w:pict>
          <v:shape style="position:absolute;margin-left:90.139999pt;margin-top:129.501724pt;width:433.197637pt;height:.48pt;mso-position-horizontal-relative:page;mso-position-vertical-relative:paragraph;z-index:-1420048" type="#_x0000_t75" stroked="false">
            <v:imagedata r:id="rId104" o:title=""/>
          </v:shape>
        </w:pict>
      </w:r>
      <w:r>
        <w:rPr/>
        <w:pict>
          <v:group style="position:absolute;margin-left:90.139999pt;margin-top:140.541672pt;width:433.2pt;height:5.55pt;mso-position-horizontal-relative:page;mso-position-vertical-relative:paragraph;z-index:-1420024" coordorigin="1803,2811" coordsize="8664,111">
            <v:shape style="position:absolute;left:1803;top:2811;width:4721;height:110" type="#_x0000_t75" stroked="false">
              <v:imagedata r:id="rId109" o:title=""/>
            </v:shape>
            <v:shape style="position:absolute;left:6500;top:2907;width:929;height:14" type="#_x0000_t75" stroked="false">
              <v:imagedata r:id="rId106" o:title=""/>
            </v:shape>
            <v:shape style="position:absolute;left:7414;top:2907;width:1541;height:14" type="#_x0000_t75" stroked="false">
              <v:imagedata r:id="rId107" o:title=""/>
            </v:shape>
            <v:shape style="position:absolute;left:8941;top:2912;width:1525;height:10" type="#_x0000_t75" stroked="false">
              <v:imagedata r:id="rId108" o:title=""/>
            </v:shape>
            <w10:wrap type="none"/>
          </v:group>
        </w:pict>
      </w:r>
      <w:r>
        <w:rPr/>
        <w:pict>
          <v:group style="position:absolute;margin-left:90.139999pt;margin-top:156.621735pt;width:433.2pt;height:5.55pt;mso-position-horizontal-relative:page;mso-position-vertical-relative:paragraph;z-index:-1420000" coordorigin="1803,3132" coordsize="8664,111">
            <v:shape style="position:absolute;left:1803;top:3132;width:4721;height:110" type="#_x0000_t75" stroked="false">
              <v:imagedata r:id="rId105" o:title=""/>
            </v:shape>
            <v:shape style="position:absolute;left:6500;top:3228;width:929;height:14" type="#_x0000_t75" stroked="false">
              <v:imagedata r:id="rId106" o:title=""/>
            </v:shape>
            <v:shape style="position:absolute;left:7414;top:3228;width:1541;height:14" type="#_x0000_t75" stroked="false">
              <v:imagedata r:id="rId107" o:title=""/>
            </v:shape>
            <v:shape style="position:absolute;left:8941;top:3233;width:1525;height:10" type="#_x0000_t75" stroked="false">
              <v:imagedata r:id="rId108" o:title=""/>
            </v:shape>
            <w10:wrap type="none"/>
          </v:group>
        </w:pict>
      </w:r>
      <w:r>
        <w:rPr/>
        <w:pict>
          <v:shape style="position:absolute;margin-left:90.139999pt;margin-top:177.801727pt;width:433.197637pt;height:.48pt;mso-position-horizontal-relative:page;mso-position-vertical-relative:paragraph;z-index:-1419976" type="#_x0000_t75" stroked="false">
            <v:imagedata r:id="rId104" o:title=""/>
          </v:shape>
        </w:pict>
      </w:r>
      <w:r>
        <w:rPr/>
        <w:pict>
          <v:group style="position:absolute;margin-left:90.139999pt;margin-top:188.841675pt;width:433.2pt;height:5.55pt;mso-position-horizontal-relative:page;mso-position-vertical-relative:paragraph;z-index:-1419952" coordorigin="1803,3777" coordsize="8664,111">
            <v:shape style="position:absolute;left:1803;top:3777;width:4721;height:110" type="#_x0000_t75" stroked="false">
              <v:imagedata r:id="rId109" o:title=""/>
            </v:shape>
            <v:shape style="position:absolute;left:6500;top:3873;width:929;height:14" type="#_x0000_t75" stroked="false">
              <v:imagedata r:id="rId106" o:title=""/>
            </v:shape>
            <v:shape style="position:absolute;left:7414;top:3873;width:1541;height:14" type="#_x0000_t75" stroked="false">
              <v:imagedata r:id="rId107" o:title=""/>
            </v:shape>
            <v:shape style="position:absolute;left:8941;top:3878;width:1525;height:10" type="#_x0000_t75" stroked="false">
              <v:imagedata r:id="rId110" o:title=""/>
            </v:shape>
            <w10:wrap type="none"/>
          </v:group>
        </w:pict>
      </w:r>
      <w:r>
        <w:rPr/>
        <w:pict>
          <v:shape style="position:absolute;margin-left:90.139999pt;margin-top:204.921707pt;width:435.75907pt;height:5.07pt;mso-position-horizontal-relative:page;mso-position-vertical-relative:paragraph;z-index:-1419928" type="#_x0000_t75" stroked="false">
            <v:imagedata r:id="rId111" o:title=""/>
          </v:shape>
        </w:pict>
      </w:r>
      <w:r>
        <w:rPr/>
        <w:pict>
          <v:shape style="position:absolute;margin-left:90.139999pt;margin-top:220.521713pt;width:433.180614pt;height:5.04pt;mso-position-horizontal-relative:page;mso-position-vertical-relative:paragraph;z-index:-1419904" type="#_x0000_t75" stroked="false">
            <v:imagedata r:id="rId112" o:title=""/>
          </v:shape>
        </w:pict>
      </w:r>
      <w:r>
        <w:rPr/>
        <w:pict>
          <v:shape style="position:absolute;margin-left:90.139999pt;margin-top:236.121674pt;width:433.177993pt;height:5.04pt;mso-position-horizontal-relative:page;mso-position-vertical-relative:paragraph;z-index:-1419880" type="#_x0000_t75" stroked="false">
            <v:imagedata r:id="rId112" o:title=""/>
          </v:shape>
        </w:pict>
      </w:r>
      <w:r>
        <w:rPr/>
        <w:pict>
          <v:shape style="position:absolute;margin-left:90.139999pt;margin-top:251.72168pt;width:435.756425pt;height:5.07pt;mso-position-horizontal-relative:page;mso-position-vertical-relative:paragraph;z-index:-1419856" type="#_x0000_t75" stroked="false">
            <v:imagedata r:id="rId111" o:title=""/>
          </v:shape>
        </w:pict>
      </w:r>
      <w:r>
        <w:rPr/>
        <w:pict>
          <v:shape style="position:absolute;margin-left:90.139999pt;margin-top:267.321716pt;width:433.181921pt;height:5.04pt;mso-position-horizontal-relative:page;mso-position-vertical-relative:paragraph;z-index:-1419832" type="#_x0000_t75" stroked="false">
            <v:imagedata r:id="rId112" o:title=""/>
          </v:shape>
        </w:pict>
      </w:r>
      <w:r>
        <w:rPr/>
        <w:pict>
          <v:shape style="position:absolute;margin-left:90.139999pt;margin-top:282.921692pt;width:435.75907pt;height:5.07pt;mso-position-horizontal-relative:page;mso-position-vertical-relative:paragraph;z-index:-1419808" type="#_x0000_t75" stroked="false">
            <v:imagedata r:id="rId111" o:title=""/>
          </v:shape>
        </w:pict>
      </w:r>
      <w:r>
        <w:rPr>
          <w:rFonts w:ascii="宋体" w:hAnsi="宋体" w:cs="宋体" w:eastAsia="宋体" w:hint="default"/>
          <w:b/>
          <w:bCs/>
          <w:w w:val="95"/>
          <w:sz w:val="18"/>
          <w:szCs w:val="18"/>
        </w:rPr>
        <w:t>编制单位：北京数码视讯科技股份有限公司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5"/>
          <w:szCs w:val="5"/>
        </w:rPr>
      </w:pPr>
    </w:p>
    <w:tbl>
      <w:tblPr>
        <w:tblW w:w="0" w:type="auto"/>
        <w:jc w:val="left"/>
        <w:tblInd w:w="128" w:type="dxa"/>
        <w:tblLayout w:type="fixed"/>
        <w:tblCellMar>
          <w:top w:w="0" w:type="dxa"/>
          <w:left w:w="0" w:type="dxa"/>
          <w:bottom w:w="0" w:type="dxa"/>
          <w:right w:w="0" w:type="dxa"/>
        </w:tblCellMar>
        <w:tblLook w:val="01E0"/>
      </w:tblPr>
      <w:tblGrid>
        <w:gridCol w:w="4721"/>
        <w:gridCol w:w="914"/>
        <w:gridCol w:w="1527"/>
        <w:gridCol w:w="1516"/>
      </w:tblGrid>
      <w:tr>
        <w:trPr>
          <w:trHeight w:val="325" w:hRule="exact"/>
        </w:trPr>
        <w:tc>
          <w:tcPr>
            <w:tcW w:w="4721" w:type="dxa"/>
            <w:tcBorders>
              <w:top w:val="single" w:sz="24" w:space="0" w:color="000000"/>
              <w:left w:val="nil" w:sz="6" w:space="0" w:color="auto"/>
              <w:bottom w:val="nil" w:sz="6" w:space="0" w:color="auto"/>
              <w:right w:val="single" w:sz="4" w:space="0" w:color="000000"/>
            </w:tcBorders>
          </w:tcPr>
          <w:p>
            <w:pPr>
              <w:pStyle w:val="TableParagraph"/>
              <w:tabs>
                <w:tab w:pos="466" w:val="left" w:leader="none"/>
              </w:tabs>
              <w:spacing w:line="240" w:lineRule="auto" w:before="20"/>
              <w:ind w:left="13" w:right="0"/>
              <w:jc w:val="center"/>
              <w:rPr>
                <w:rFonts w:ascii="宋体" w:hAnsi="宋体" w:cs="宋体" w:eastAsia="宋体" w:hint="default"/>
                <w:sz w:val="15"/>
                <w:szCs w:val="15"/>
              </w:rPr>
            </w:pPr>
            <w:r>
              <w:rPr>
                <w:rFonts w:ascii="宋体" w:hAnsi="宋体" w:cs="宋体" w:eastAsia="宋体" w:hint="default"/>
                <w:b/>
                <w:bCs/>
                <w:w w:val="95"/>
                <w:sz w:val="15"/>
                <w:szCs w:val="15"/>
              </w:rPr>
              <w:t>项</w:t>
              <w:tab/>
            </w:r>
            <w:r>
              <w:rPr>
                <w:rFonts w:ascii="宋体" w:hAnsi="宋体" w:cs="宋体" w:eastAsia="宋体" w:hint="default"/>
                <w:b/>
                <w:bCs/>
                <w:sz w:val="15"/>
                <w:szCs w:val="15"/>
              </w:rPr>
              <w:t>目</w:t>
            </w:r>
            <w:r>
              <w:rPr>
                <w:rFonts w:ascii="宋体" w:hAnsi="宋体" w:cs="宋体" w:eastAsia="宋体" w:hint="default"/>
                <w:sz w:val="15"/>
                <w:szCs w:val="15"/>
              </w:rPr>
            </w:r>
          </w:p>
        </w:tc>
        <w:tc>
          <w:tcPr>
            <w:tcW w:w="914" w:type="dxa"/>
            <w:tcBorders>
              <w:top w:val="single" w:sz="24" w:space="0" w:color="000000"/>
              <w:left w:val="single" w:sz="4" w:space="0" w:color="000000"/>
              <w:bottom w:val="nil" w:sz="6" w:space="0" w:color="auto"/>
              <w:right w:val="single" w:sz="4" w:space="0" w:color="000000"/>
            </w:tcBorders>
          </w:tcPr>
          <w:p>
            <w:pPr>
              <w:pStyle w:val="TableParagraph"/>
              <w:spacing w:line="240" w:lineRule="auto" w:before="20"/>
              <w:ind w:right="0"/>
              <w:jc w:val="center"/>
              <w:rPr>
                <w:rFonts w:ascii="宋体" w:hAnsi="宋体" w:cs="宋体" w:eastAsia="宋体" w:hint="default"/>
                <w:sz w:val="15"/>
                <w:szCs w:val="15"/>
              </w:rPr>
            </w:pPr>
            <w:r>
              <w:rPr>
                <w:rFonts w:ascii="宋体" w:hAnsi="宋体" w:cs="宋体" w:eastAsia="宋体" w:hint="default"/>
                <w:b/>
                <w:bCs/>
                <w:sz w:val="15"/>
                <w:szCs w:val="15"/>
              </w:rPr>
              <w:t>附注</w:t>
            </w:r>
            <w:r>
              <w:rPr>
                <w:rFonts w:ascii="宋体" w:hAnsi="宋体" w:cs="宋体" w:eastAsia="宋体" w:hint="default"/>
                <w:sz w:val="15"/>
                <w:szCs w:val="15"/>
              </w:rPr>
            </w:r>
          </w:p>
        </w:tc>
        <w:tc>
          <w:tcPr>
            <w:tcW w:w="1527" w:type="dxa"/>
            <w:tcBorders>
              <w:top w:val="single" w:sz="24" w:space="0" w:color="000000"/>
              <w:left w:val="single" w:sz="4" w:space="0" w:color="000000"/>
              <w:bottom w:val="nil" w:sz="6" w:space="0" w:color="auto"/>
              <w:right w:val="nil" w:sz="6" w:space="0" w:color="auto"/>
            </w:tcBorders>
          </w:tcPr>
          <w:p>
            <w:pPr>
              <w:pStyle w:val="TableParagraph"/>
              <w:spacing w:line="240" w:lineRule="auto" w:before="20"/>
              <w:ind w:left="457" w:right="0"/>
              <w:jc w:val="left"/>
              <w:rPr>
                <w:rFonts w:ascii="宋体" w:hAnsi="宋体" w:cs="宋体" w:eastAsia="宋体" w:hint="default"/>
                <w:sz w:val="15"/>
                <w:szCs w:val="15"/>
              </w:rPr>
            </w:pPr>
            <w:r>
              <w:rPr>
                <w:rFonts w:ascii="宋体" w:hAnsi="宋体" w:cs="宋体" w:eastAsia="宋体" w:hint="default"/>
                <w:b/>
                <w:bCs/>
                <w:sz w:val="15"/>
                <w:szCs w:val="15"/>
              </w:rPr>
              <w:t>本期金额</w:t>
            </w:r>
            <w:r>
              <w:rPr>
                <w:rFonts w:ascii="宋体" w:hAnsi="宋体" w:cs="宋体" w:eastAsia="宋体" w:hint="default"/>
                <w:sz w:val="15"/>
                <w:szCs w:val="15"/>
              </w:rPr>
            </w:r>
          </w:p>
        </w:tc>
        <w:tc>
          <w:tcPr>
            <w:tcW w:w="1516" w:type="dxa"/>
            <w:tcBorders>
              <w:top w:val="single" w:sz="24" w:space="0" w:color="000000"/>
              <w:left w:val="nil" w:sz="6" w:space="0" w:color="auto"/>
              <w:bottom w:val="nil" w:sz="6" w:space="0" w:color="auto"/>
              <w:right w:val="nil" w:sz="6" w:space="0" w:color="auto"/>
            </w:tcBorders>
          </w:tcPr>
          <w:p>
            <w:pPr>
              <w:pStyle w:val="TableParagraph"/>
              <w:spacing w:line="240" w:lineRule="auto" w:before="20"/>
              <w:ind w:left="459" w:right="0"/>
              <w:jc w:val="left"/>
              <w:rPr>
                <w:rFonts w:ascii="宋体" w:hAnsi="宋体" w:cs="宋体" w:eastAsia="宋体" w:hint="default"/>
                <w:sz w:val="15"/>
                <w:szCs w:val="15"/>
              </w:rPr>
            </w:pPr>
            <w:r>
              <w:rPr>
                <w:rFonts w:ascii="宋体" w:hAnsi="宋体" w:cs="宋体" w:eastAsia="宋体" w:hint="default"/>
                <w:b/>
                <w:bCs/>
                <w:sz w:val="15"/>
                <w:szCs w:val="15"/>
              </w:rPr>
              <w:t>上期金额</w:t>
            </w:r>
            <w:r>
              <w:rPr>
                <w:rFonts w:ascii="宋体" w:hAnsi="宋体" w:cs="宋体" w:eastAsia="宋体" w:hint="default"/>
                <w:sz w:val="15"/>
                <w:szCs w:val="15"/>
              </w:rPr>
            </w:r>
          </w:p>
        </w:tc>
      </w:tr>
      <w:tr>
        <w:trPr>
          <w:trHeight w:val="215"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14" w:right="0"/>
              <w:jc w:val="left"/>
              <w:rPr>
                <w:rFonts w:ascii="宋体" w:hAnsi="宋体" w:cs="宋体" w:eastAsia="宋体" w:hint="default"/>
                <w:sz w:val="15"/>
                <w:szCs w:val="15"/>
              </w:rPr>
            </w:pPr>
            <w:r>
              <w:rPr>
                <w:rFonts w:ascii="宋体" w:hAnsi="宋体" w:cs="宋体" w:eastAsia="宋体" w:hint="default"/>
                <w:b/>
                <w:bCs/>
                <w:sz w:val="15"/>
                <w:szCs w:val="15"/>
              </w:rPr>
              <w:t>一、营业收入</w:t>
            </w:r>
            <w:r>
              <w:rPr>
                <w:rFonts w:ascii="宋体" w:hAnsi="宋体" w:cs="宋体" w:eastAsia="宋体" w:hint="default"/>
                <w:sz w:val="15"/>
                <w:szCs w:val="15"/>
              </w:rPr>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73" w:right="0"/>
              <w:jc w:val="center"/>
              <w:rPr>
                <w:rFonts w:ascii="宋体" w:hAnsi="宋体" w:cs="宋体" w:eastAsia="宋体" w:hint="default"/>
                <w:sz w:val="15"/>
                <w:szCs w:val="15"/>
              </w:rPr>
            </w:pPr>
            <w:r>
              <w:rPr>
                <w:rFonts w:ascii="宋体" w:hAnsi="宋体" w:cs="宋体" w:eastAsia="宋体" w:hint="default"/>
                <w:sz w:val="15"/>
                <w:szCs w:val="15"/>
              </w:rPr>
              <w:t>十五（四）</w:t>
            </w: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88"/>
              <w:jc w:val="right"/>
              <w:rPr>
                <w:rFonts w:ascii="宋体" w:hAnsi="宋体" w:cs="宋体" w:eastAsia="宋体" w:hint="default"/>
                <w:sz w:val="15"/>
                <w:szCs w:val="15"/>
              </w:rPr>
            </w:pPr>
            <w:r>
              <w:rPr>
                <w:rFonts w:ascii="宋体"/>
                <w:b/>
                <w:w w:val="95"/>
                <w:sz w:val="15"/>
              </w:rPr>
              <w:t>501,130,550.10</w:t>
            </w:r>
            <w:r>
              <w:rPr>
                <w:rFonts w:ascii="宋体"/>
                <w:sz w:val="15"/>
              </w:rPr>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right="86"/>
              <w:jc w:val="right"/>
              <w:rPr>
                <w:rFonts w:ascii="宋体" w:hAnsi="宋体" w:cs="宋体" w:eastAsia="宋体" w:hint="default"/>
                <w:sz w:val="15"/>
                <w:szCs w:val="15"/>
              </w:rPr>
            </w:pPr>
            <w:r>
              <w:rPr>
                <w:rFonts w:ascii="宋体"/>
                <w:b/>
                <w:w w:val="95"/>
                <w:sz w:val="15"/>
              </w:rPr>
              <w:t>394,114,781.85</w:t>
            </w:r>
            <w:r>
              <w:rPr>
                <w:rFonts w:ascii="宋体"/>
                <w:sz w:val="15"/>
              </w:rPr>
            </w:r>
          </w:p>
        </w:tc>
      </w:tr>
      <w:tr>
        <w:trPr>
          <w:trHeight w:val="79" w:hRule="exact"/>
        </w:trPr>
        <w:tc>
          <w:tcPr>
            <w:tcW w:w="4721" w:type="dxa"/>
            <w:tcBorders>
              <w:top w:val="nil" w:sz="6" w:space="0" w:color="auto"/>
              <w:left w:val="nil" w:sz="6" w:space="0" w:color="auto"/>
              <w:bottom w:val="nil" w:sz="6" w:space="0" w:color="auto"/>
              <w:right w:val="single" w:sz="4" w:space="0" w:color="000000"/>
            </w:tcBorders>
          </w:tcPr>
          <w:p>
            <w:pPr/>
          </w:p>
        </w:tc>
        <w:tc>
          <w:tcPr>
            <w:tcW w:w="914" w:type="dxa"/>
            <w:tcBorders>
              <w:top w:val="nil" w:sz="6" w:space="0" w:color="auto"/>
              <w:left w:val="single" w:sz="4" w:space="0" w:color="000000"/>
              <w:bottom w:val="nil" w:sz="6" w:space="0" w:color="auto"/>
              <w:right w:val="single" w:sz="4" w:space="0" w:color="000000"/>
            </w:tcBorders>
          </w:tcPr>
          <w:p>
            <w:pPr/>
          </w:p>
        </w:tc>
        <w:tc>
          <w:tcPr>
            <w:tcW w:w="1527" w:type="dxa"/>
            <w:tcBorders>
              <w:top w:val="nil" w:sz="6" w:space="0" w:color="auto"/>
              <w:left w:val="single" w:sz="4" w:space="0" w:color="000000"/>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316"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33"/>
              <w:ind w:left="240" w:right="0"/>
              <w:jc w:val="left"/>
              <w:rPr>
                <w:rFonts w:ascii="宋体" w:hAnsi="宋体" w:cs="宋体" w:eastAsia="宋体" w:hint="default"/>
                <w:sz w:val="15"/>
                <w:szCs w:val="15"/>
              </w:rPr>
            </w:pPr>
            <w:r>
              <w:rPr>
                <w:rFonts w:ascii="宋体" w:hAnsi="宋体" w:cs="宋体" w:eastAsia="宋体" w:hint="default"/>
                <w:sz w:val="15"/>
                <w:szCs w:val="15"/>
              </w:rPr>
              <w:t>减：营业成本</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hAnsi="宋体" w:cs="宋体" w:eastAsia="宋体" w:hint="default"/>
                <w:sz w:val="15"/>
                <w:szCs w:val="15"/>
              </w:rPr>
              <w:t>十五（四）</w:t>
            </w: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spacing w:val="-1"/>
                <w:sz w:val="15"/>
              </w:rPr>
              <w:t>272,971,626.12</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87"/>
              <w:jc w:val="right"/>
              <w:rPr>
                <w:rFonts w:ascii="宋体" w:hAnsi="宋体" w:cs="宋体" w:eastAsia="宋体" w:hint="default"/>
                <w:sz w:val="15"/>
                <w:szCs w:val="15"/>
              </w:rPr>
            </w:pPr>
            <w:r>
              <w:rPr>
                <w:rFonts w:ascii="宋体"/>
                <w:spacing w:val="-1"/>
                <w:sz w:val="15"/>
              </w:rPr>
              <w:t>191,814,806.22</w:t>
            </w:r>
          </w:p>
        </w:tc>
      </w:tr>
      <w:tr>
        <w:trPr>
          <w:trHeight w:val="322"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540" w:right="0"/>
              <w:jc w:val="left"/>
              <w:rPr>
                <w:rFonts w:ascii="宋体" w:hAnsi="宋体" w:cs="宋体" w:eastAsia="宋体" w:hint="default"/>
                <w:sz w:val="15"/>
                <w:szCs w:val="15"/>
              </w:rPr>
            </w:pPr>
            <w:r>
              <w:rPr>
                <w:rFonts w:ascii="宋体" w:hAnsi="宋体" w:cs="宋体" w:eastAsia="宋体" w:hint="default"/>
                <w:sz w:val="15"/>
                <w:szCs w:val="15"/>
              </w:rPr>
              <w:t>营业税金及附加</w:t>
            </w:r>
          </w:p>
        </w:tc>
        <w:tc>
          <w:tcPr>
            <w:tcW w:w="914" w:type="dxa"/>
            <w:tcBorders>
              <w:top w:val="nil" w:sz="6" w:space="0" w:color="auto"/>
              <w:left w:val="single" w:sz="4" w:space="0" w:color="000000"/>
              <w:bottom w:val="nil" w:sz="6" w:space="0" w:color="auto"/>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88"/>
              <w:jc w:val="right"/>
              <w:rPr>
                <w:rFonts w:ascii="宋体" w:hAnsi="宋体" w:cs="宋体" w:eastAsia="宋体" w:hint="default"/>
                <w:sz w:val="15"/>
                <w:szCs w:val="15"/>
              </w:rPr>
            </w:pPr>
            <w:r>
              <w:rPr>
                <w:rFonts w:ascii="宋体"/>
                <w:spacing w:val="-1"/>
                <w:sz w:val="15"/>
              </w:rPr>
              <w:t>4,277,619.77</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right="87"/>
              <w:jc w:val="right"/>
              <w:rPr>
                <w:rFonts w:ascii="宋体" w:hAnsi="宋体" w:cs="宋体" w:eastAsia="宋体" w:hint="default"/>
                <w:sz w:val="15"/>
                <w:szCs w:val="15"/>
              </w:rPr>
            </w:pPr>
            <w:r>
              <w:rPr>
                <w:rFonts w:ascii="宋体"/>
                <w:spacing w:val="-1"/>
                <w:sz w:val="15"/>
              </w:rPr>
              <w:t>4,704,647.27</w:t>
            </w:r>
          </w:p>
        </w:tc>
      </w:tr>
      <w:tr>
        <w:trPr>
          <w:trHeight w:val="218"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540" w:right="0"/>
              <w:jc w:val="left"/>
              <w:rPr>
                <w:rFonts w:ascii="宋体" w:hAnsi="宋体" w:cs="宋体" w:eastAsia="宋体" w:hint="default"/>
                <w:sz w:val="15"/>
                <w:szCs w:val="15"/>
              </w:rPr>
            </w:pPr>
            <w:r>
              <w:rPr>
                <w:rFonts w:ascii="宋体" w:hAnsi="宋体" w:cs="宋体" w:eastAsia="宋体" w:hint="default"/>
                <w:sz w:val="15"/>
                <w:szCs w:val="15"/>
              </w:rPr>
              <w:t>销售费用</w:t>
            </w:r>
          </w:p>
        </w:tc>
        <w:tc>
          <w:tcPr>
            <w:tcW w:w="914" w:type="dxa"/>
            <w:tcBorders>
              <w:top w:val="nil" w:sz="6" w:space="0" w:color="auto"/>
              <w:left w:val="single" w:sz="4" w:space="0" w:color="000000"/>
              <w:bottom w:val="nil" w:sz="6" w:space="0" w:color="auto"/>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88"/>
              <w:jc w:val="right"/>
              <w:rPr>
                <w:rFonts w:ascii="宋体" w:hAnsi="宋体" w:cs="宋体" w:eastAsia="宋体" w:hint="default"/>
                <w:sz w:val="15"/>
                <w:szCs w:val="15"/>
              </w:rPr>
            </w:pPr>
            <w:r>
              <w:rPr>
                <w:rFonts w:ascii="宋体"/>
                <w:spacing w:val="-1"/>
                <w:sz w:val="15"/>
              </w:rPr>
              <w:t>78,600,416.45</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87"/>
              <w:jc w:val="right"/>
              <w:rPr>
                <w:rFonts w:ascii="宋体" w:hAnsi="宋体" w:cs="宋体" w:eastAsia="宋体" w:hint="default"/>
                <w:sz w:val="15"/>
                <w:szCs w:val="15"/>
              </w:rPr>
            </w:pPr>
            <w:r>
              <w:rPr>
                <w:rFonts w:ascii="宋体"/>
                <w:spacing w:val="-1"/>
                <w:sz w:val="15"/>
              </w:rPr>
              <w:t>80,975,289.85</w:t>
            </w:r>
          </w:p>
        </w:tc>
      </w:tr>
      <w:tr>
        <w:trPr>
          <w:trHeight w:val="340"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left="540" w:right="0"/>
              <w:jc w:val="left"/>
              <w:rPr>
                <w:rFonts w:ascii="宋体" w:hAnsi="宋体" w:cs="宋体" w:eastAsia="宋体" w:hint="default"/>
                <w:sz w:val="15"/>
                <w:szCs w:val="15"/>
              </w:rPr>
            </w:pPr>
            <w:r>
              <w:rPr>
                <w:rFonts w:ascii="宋体" w:hAnsi="宋体" w:cs="宋体" w:eastAsia="宋体" w:hint="default"/>
                <w:sz w:val="15"/>
                <w:szCs w:val="15"/>
              </w:rPr>
              <w:t>管理费用</w:t>
            </w:r>
          </w:p>
        </w:tc>
        <w:tc>
          <w:tcPr>
            <w:tcW w:w="914" w:type="dxa"/>
            <w:tcBorders>
              <w:top w:val="nil" w:sz="6" w:space="0" w:color="auto"/>
              <w:left w:val="single" w:sz="4" w:space="0" w:color="000000"/>
              <w:bottom w:val="nil" w:sz="6" w:space="0" w:color="auto"/>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right="88"/>
              <w:jc w:val="right"/>
              <w:rPr>
                <w:rFonts w:ascii="宋体" w:hAnsi="宋体" w:cs="宋体" w:eastAsia="宋体" w:hint="default"/>
                <w:sz w:val="15"/>
                <w:szCs w:val="15"/>
              </w:rPr>
            </w:pPr>
            <w:r>
              <w:rPr>
                <w:rFonts w:ascii="宋体"/>
                <w:spacing w:val="-1"/>
                <w:sz w:val="15"/>
              </w:rPr>
              <w:t>83,798,089.53</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right="87"/>
              <w:jc w:val="right"/>
              <w:rPr>
                <w:rFonts w:ascii="宋体" w:hAnsi="宋体" w:cs="宋体" w:eastAsia="宋体" w:hint="default"/>
                <w:sz w:val="15"/>
                <w:szCs w:val="15"/>
              </w:rPr>
            </w:pPr>
            <w:r>
              <w:rPr>
                <w:rFonts w:ascii="宋体"/>
                <w:spacing w:val="-1"/>
                <w:sz w:val="15"/>
              </w:rPr>
              <w:t>97,235,507.44</w:t>
            </w:r>
          </w:p>
        </w:tc>
      </w:tr>
      <w:tr>
        <w:trPr>
          <w:trHeight w:val="92" w:hRule="exact"/>
        </w:trPr>
        <w:tc>
          <w:tcPr>
            <w:tcW w:w="4721" w:type="dxa"/>
            <w:tcBorders>
              <w:top w:val="nil" w:sz="6" w:space="0" w:color="auto"/>
              <w:left w:val="nil" w:sz="6" w:space="0" w:color="auto"/>
              <w:bottom w:val="nil" w:sz="6" w:space="0" w:color="auto"/>
              <w:right w:val="nil" w:sz="6" w:space="0" w:color="auto"/>
            </w:tcBorders>
          </w:tcPr>
          <w:p>
            <w:pPr/>
          </w:p>
        </w:tc>
        <w:tc>
          <w:tcPr>
            <w:tcW w:w="914" w:type="dxa"/>
            <w:tcBorders>
              <w:top w:val="nil" w:sz="6" w:space="0" w:color="auto"/>
              <w:left w:val="nil" w:sz="6" w:space="0" w:color="auto"/>
              <w:bottom w:val="nil" w:sz="6" w:space="0" w:color="auto"/>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nil" w:sz="6" w:space="0" w:color="auto"/>
            </w:tcBorders>
          </w:tcPr>
          <w:p>
            <w:pPr/>
          </w:p>
        </w:tc>
      </w:tr>
      <w:tr>
        <w:trPr>
          <w:trHeight w:val="316"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33"/>
              <w:ind w:left="540" w:right="0"/>
              <w:jc w:val="left"/>
              <w:rPr>
                <w:rFonts w:ascii="宋体" w:hAnsi="宋体" w:cs="宋体" w:eastAsia="宋体" w:hint="default"/>
                <w:sz w:val="15"/>
                <w:szCs w:val="15"/>
              </w:rPr>
            </w:pPr>
            <w:r>
              <w:rPr>
                <w:rFonts w:ascii="宋体" w:hAnsi="宋体" w:cs="宋体" w:eastAsia="宋体" w:hint="default"/>
                <w:sz w:val="15"/>
                <w:szCs w:val="15"/>
              </w:rPr>
              <w:t>财务费用</w:t>
            </w:r>
          </w:p>
        </w:tc>
        <w:tc>
          <w:tcPr>
            <w:tcW w:w="914" w:type="dxa"/>
            <w:tcBorders>
              <w:top w:val="nil" w:sz="6" w:space="0" w:color="auto"/>
              <w:left w:val="single" w:sz="4" w:space="0" w:color="000000"/>
              <w:bottom w:val="nil" w:sz="6" w:space="0" w:color="auto"/>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spacing w:val="-1"/>
                <w:sz w:val="15"/>
              </w:rPr>
              <w:t>-53,129,356.37</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87"/>
              <w:jc w:val="right"/>
              <w:rPr>
                <w:rFonts w:ascii="宋体" w:hAnsi="宋体" w:cs="宋体" w:eastAsia="宋体" w:hint="default"/>
                <w:sz w:val="15"/>
                <w:szCs w:val="15"/>
              </w:rPr>
            </w:pPr>
            <w:r>
              <w:rPr>
                <w:rFonts w:ascii="宋体"/>
                <w:spacing w:val="-1"/>
                <w:sz w:val="15"/>
              </w:rPr>
              <w:t>-38,195,408.59</w:t>
            </w:r>
          </w:p>
        </w:tc>
      </w:tr>
      <w:tr>
        <w:trPr>
          <w:trHeight w:val="236"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540" w:right="0"/>
              <w:jc w:val="left"/>
              <w:rPr>
                <w:rFonts w:ascii="宋体" w:hAnsi="宋体" w:cs="宋体" w:eastAsia="宋体" w:hint="default"/>
                <w:sz w:val="15"/>
                <w:szCs w:val="15"/>
              </w:rPr>
            </w:pPr>
            <w:r>
              <w:rPr>
                <w:rFonts w:ascii="宋体" w:hAnsi="宋体" w:cs="宋体" w:eastAsia="宋体" w:hint="default"/>
                <w:sz w:val="15"/>
                <w:szCs w:val="15"/>
              </w:rPr>
              <w:t>资产减值损失</w:t>
            </w:r>
          </w:p>
        </w:tc>
        <w:tc>
          <w:tcPr>
            <w:tcW w:w="914" w:type="dxa"/>
            <w:tcBorders>
              <w:top w:val="nil" w:sz="6" w:space="0" w:color="auto"/>
              <w:left w:val="single" w:sz="4" w:space="0" w:color="000000"/>
              <w:bottom w:val="nil" w:sz="6" w:space="0" w:color="auto"/>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88"/>
              <w:jc w:val="right"/>
              <w:rPr>
                <w:rFonts w:ascii="宋体" w:hAnsi="宋体" w:cs="宋体" w:eastAsia="宋体" w:hint="default"/>
                <w:sz w:val="15"/>
                <w:szCs w:val="15"/>
              </w:rPr>
            </w:pPr>
            <w:r>
              <w:rPr>
                <w:rFonts w:ascii="宋体"/>
                <w:spacing w:val="-1"/>
                <w:sz w:val="15"/>
              </w:rPr>
              <w:t>19,792,603.67</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87"/>
              <w:jc w:val="right"/>
              <w:rPr>
                <w:rFonts w:ascii="宋体" w:hAnsi="宋体" w:cs="宋体" w:eastAsia="宋体" w:hint="default"/>
                <w:sz w:val="15"/>
                <w:szCs w:val="15"/>
              </w:rPr>
            </w:pPr>
            <w:r>
              <w:rPr>
                <w:rFonts w:ascii="宋体"/>
                <w:spacing w:val="-1"/>
                <w:sz w:val="15"/>
              </w:rPr>
              <w:t>18,197,795.73</w:t>
            </w:r>
          </w:p>
        </w:tc>
      </w:tr>
      <w:tr>
        <w:trPr>
          <w:trHeight w:val="92" w:hRule="exact"/>
        </w:trPr>
        <w:tc>
          <w:tcPr>
            <w:tcW w:w="4721" w:type="dxa"/>
            <w:tcBorders>
              <w:top w:val="nil" w:sz="6" w:space="0" w:color="auto"/>
              <w:left w:val="nil" w:sz="6" w:space="0" w:color="auto"/>
              <w:bottom w:val="nil" w:sz="6" w:space="0" w:color="auto"/>
              <w:right w:val="nil" w:sz="6" w:space="0" w:color="auto"/>
            </w:tcBorders>
          </w:tcPr>
          <w:p>
            <w:pPr/>
          </w:p>
        </w:tc>
        <w:tc>
          <w:tcPr>
            <w:tcW w:w="914" w:type="dxa"/>
            <w:tcBorders>
              <w:top w:val="nil" w:sz="6" w:space="0" w:color="auto"/>
              <w:left w:val="nil" w:sz="6" w:space="0" w:color="auto"/>
              <w:bottom w:val="nil" w:sz="6" w:space="0" w:color="auto"/>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nil" w:sz="6" w:space="0" w:color="auto"/>
            </w:tcBorders>
          </w:tcPr>
          <w:p>
            <w:pPr/>
          </w:p>
        </w:tc>
      </w:tr>
      <w:tr>
        <w:trPr>
          <w:trHeight w:val="230"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33"/>
              <w:ind w:left="464" w:right="0"/>
              <w:jc w:val="left"/>
              <w:rPr>
                <w:rFonts w:ascii="宋体" w:hAnsi="宋体" w:cs="宋体" w:eastAsia="宋体" w:hint="default"/>
                <w:sz w:val="15"/>
                <w:szCs w:val="15"/>
              </w:rPr>
            </w:pPr>
            <w:r>
              <w:rPr>
                <w:rFonts w:ascii="宋体" w:hAnsi="宋体" w:cs="宋体" w:eastAsia="宋体" w:hint="default"/>
                <w:sz w:val="15"/>
                <w:szCs w:val="15"/>
              </w:rPr>
              <w:t>加：公允价值变动损益（损失以“－”号填列）</w:t>
            </w:r>
          </w:p>
        </w:tc>
        <w:tc>
          <w:tcPr>
            <w:tcW w:w="914" w:type="dxa"/>
            <w:tcBorders>
              <w:top w:val="nil" w:sz="6" w:space="0" w:color="auto"/>
              <w:left w:val="single" w:sz="4" w:space="0" w:color="000000"/>
              <w:bottom w:val="nil" w:sz="6" w:space="0" w:color="auto"/>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87"/>
              <w:jc w:val="right"/>
              <w:rPr>
                <w:rFonts w:ascii="宋体" w:hAnsi="宋体" w:cs="宋体" w:eastAsia="宋体" w:hint="default"/>
                <w:sz w:val="15"/>
                <w:szCs w:val="15"/>
              </w:rPr>
            </w:pPr>
            <w:r>
              <w:rPr>
                <w:rFonts w:ascii="宋体"/>
                <w:sz w:val="15"/>
              </w:rPr>
              <w:t>-</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86"/>
              <w:jc w:val="right"/>
              <w:rPr>
                <w:rFonts w:ascii="宋体" w:hAnsi="宋体" w:cs="宋体" w:eastAsia="宋体" w:hint="default"/>
                <w:sz w:val="15"/>
                <w:szCs w:val="15"/>
              </w:rPr>
            </w:pPr>
            <w:r>
              <w:rPr>
                <w:rFonts w:ascii="宋体"/>
                <w:sz w:val="15"/>
              </w:rPr>
              <w:t>-</w:t>
            </w:r>
          </w:p>
        </w:tc>
      </w:tr>
      <w:tr>
        <w:trPr>
          <w:trHeight w:val="92" w:hRule="exact"/>
        </w:trPr>
        <w:tc>
          <w:tcPr>
            <w:tcW w:w="4721" w:type="dxa"/>
            <w:tcBorders>
              <w:top w:val="nil" w:sz="6" w:space="0" w:color="auto"/>
              <w:left w:val="nil" w:sz="6" w:space="0" w:color="auto"/>
              <w:bottom w:val="nil" w:sz="6" w:space="0" w:color="auto"/>
              <w:right w:val="nil" w:sz="6" w:space="0" w:color="auto"/>
            </w:tcBorders>
          </w:tcPr>
          <w:p>
            <w:pPr/>
          </w:p>
        </w:tc>
        <w:tc>
          <w:tcPr>
            <w:tcW w:w="914" w:type="dxa"/>
            <w:tcBorders>
              <w:top w:val="nil" w:sz="6" w:space="0" w:color="auto"/>
              <w:left w:val="nil" w:sz="6" w:space="0" w:color="auto"/>
              <w:bottom w:val="nil" w:sz="6" w:space="0" w:color="auto"/>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nil" w:sz="6" w:space="0" w:color="auto"/>
            </w:tcBorders>
          </w:tcPr>
          <w:p>
            <w:pPr/>
          </w:p>
        </w:tc>
      </w:tr>
      <w:tr>
        <w:trPr>
          <w:trHeight w:val="316"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33"/>
              <w:ind w:left="464" w:right="0"/>
              <w:jc w:val="left"/>
              <w:rPr>
                <w:rFonts w:ascii="宋体" w:hAnsi="宋体" w:cs="宋体" w:eastAsia="宋体" w:hint="default"/>
                <w:sz w:val="15"/>
                <w:szCs w:val="15"/>
              </w:rPr>
            </w:pPr>
            <w:r>
              <w:rPr>
                <w:rFonts w:ascii="宋体" w:hAnsi="宋体" w:cs="宋体" w:eastAsia="宋体" w:hint="default"/>
                <w:sz w:val="15"/>
                <w:szCs w:val="15"/>
              </w:rPr>
              <w:t>投资收益（损失以“－”号填列）</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十五（五）</w:t>
            </w: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spacing w:val="-1"/>
                <w:sz w:val="15"/>
              </w:rPr>
              <w:t>585,926.34</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87"/>
              <w:jc w:val="right"/>
              <w:rPr>
                <w:rFonts w:ascii="宋体" w:hAnsi="宋体" w:cs="宋体" w:eastAsia="宋体" w:hint="default"/>
                <w:sz w:val="15"/>
                <w:szCs w:val="15"/>
              </w:rPr>
            </w:pPr>
            <w:r>
              <w:rPr>
                <w:rFonts w:ascii="宋体"/>
                <w:spacing w:val="-1"/>
                <w:sz w:val="15"/>
              </w:rPr>
              <w:t>21,481,321.97</w:t>
            </w:r>
          </w:p>
        </w:tc>
      </w:tr>
      <w:tr>
        <w:trPr>
          <w:trHeight w:val="328"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540" w:right="0"/>
              <w:jc w:val="left"/>
              <w:rPr>
                <w:rFonts w:ascii="宋体" w:hAnsi="宋体" w:cs="宋体" w:eastAsia="宋体" w:hint="default"/>
                <w:sz w:val="15"/>
                <w:szCs w:val="15"/>
              </w:rPr>
            </w:pPr>
            <w:r>
              <w:rPr>
                <w:rFonts w:ascii="宋体" w:hAnsi="宋体" w:cs="宋体" w:eastAsia="宋体" w:hint="default"/>
                <w:sz w:val="15"/>
                <w:szCs w:val="15"/>
              </w:rPr>
              <w:t>其中：对联营企业与合营企业的投资收益</w:t>
            </w:r>
          </w:p>
        </w:tc>
        <w:tc>
          <w:tcPr>
            <w:tcW w:w="914" w:type="dxa"/>
            <w:tcBorders>
              <w:top w:val="nil" w:sz="6" w:space="0" w:color="auto"/>
              <w:left w:val="single" w:sz="4" w:space="0" w:color="000000"/>
              <w:bottom w:val="nil" w:sz="6" w:space="0" w:color="auto"/>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88"/>
              <w:jc w:val="right"/>
              <w:rPr>
                <w:rFonts w:ascii="宋体" w:hAnsi="宋体" w:cs="宋体" w:eastAsia="宋体" w:hint="default"/>
                <w:sz w:val="15"/>
                <w:szCs w:val="15"/>
              </w:rPr>
            </w:pPr>
            <w:r>
              <w:rPr>
                <w:rFonts w:ascii="宋体"/>
                <w:spacing w:val="-1"/>
                <w:sz w:val="15"/>
              </w:rPr>
              <w:t>-1,366,500.17</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87"/>
              <w:jc w:val="right"/>
              <w:rPr>
                <w:rFonts w:ascii="宋体" w:hAnsi="宋体" w:cs="宋体" w:eastAsia="宋体" w:hint="default"/>
                <w:sz w:val="15"/>
                <w:szCs w:val="15"/>
              </w:rPr>
            </w:pPr>
            <w:r>
              <w:rPr>
                <w:rFonts w:ascii="宋体"/>
                <w:spacing w:val="-1"/>
                <w:sz w:val="15"/>
              </w:rPr>
              <w:t>5,161,781.71</w:t>
            </w:r>
          </w:p>
        </w:tc>
      </w:tr>
      <w:tr>
        <w:trPr>
          <w:trHeight w:val="225"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4" w:right="0"/>
              <w:jc w:val="left"/>
              <w:rPr>
                <w:rFonts w:ascii="宋体" w:hAnsi="宋体" w:cs="宋体" w:eastAsia="宋体" w:hint="default"/>
                <w:sz w:val="15"/>
                <w:szCs w:val="15"/>
              </w:rPr>
            </w:pPr>
            <w:r>
              <w:rPr>
                <w:rFonts w:ascii="宋体" w:hAnsi="宋体" w:cs="宋体" w:eastAsia="宋体" w:hint="default"/>
                <w:b/>
                <w:bCs/>
                <w:sz w:val="15"/>
                <w:szCs w:val="15"/>
              </w:rPr>
              <w:t>二、营业利润（损失以“－“号填列）</w:t>
            </w:r>
            <w:r>
              <w:rPr>
                <w:rFonts w:ascii="宋体" w:hAnsi="宋体" w:cs="宋体" w:eastAsia="宋体" w:hint="default"/>
                <w:sz w:val="15"/>
                <w:szCs w:val="15"/>
              </w:rPr>
            </w:r>
          </w:p>
        </w:tc>
        <w:tc>
          <w:tcPr>
            <w:tcW w:w="914" w:type="dxa"/>
            <w:vMerge w:val="restart"/>
            <w:tcBorders>
              <w:top w:val="nil" w:sz="6" w:space="0" w:color="auto"/>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88"/>
              <w:jc w:val="right"/>
              <w:rPr>
                <w:rFonts w:ascii="宋体" w:hAnsi="宋体" w:cs="宋体" w:eastAsia="宋体" w:hint="default"/>
                <w:sz w:val="15"/>
                <w:szCs w:val="15"/>
              </w:rPr>
            </w:pPr>
            <w:r>
              <w:rPr>
                <w:rFonts w:ascii="宋体"/>
                <w:b/>
                <w:w w:val="95"/>
                <w:sz w:val="15"/>
              </w:rPr>
              <w:t>95,405,477.27</w:t>
            </w:r>
            <w:r>
              <w:rPr>
                <w:rFonts w:ascii="宋体"/>
                <w:sz w:val="15"/>
              </w:rPr>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86"/>
              <w:jc w:val="right"/>
              <w:rPr>
                <w:rFonts w:ascii="宋体" w:hAnsi="宋体" w:cs="宋体" w:eastAsia="宋体" w:hint="default"/>
                <w:sz w:val="15"/>
                <w:szCs w:val="15"/>
              </w:rPr>
            </w:pPr>
            <w:r>
              <w:rPr>
                <w:rFonts w:ascii="宋体"/>
                <w:b/>
                <w:w w:val="95"/>
                <w:sz w:val="15"/>
              </w:rPr>
              <w:t>60,863,465.90</w:t>
            </w:r>
            <w:r>
              <w:rPr>
                <w:rFonts w:ascii="宋体"/>
                <w:sz w:val="15"/>
              </w:rPr>
            </w:r>
          </w:p>
        </w:tc>
      </w:tr>
      <w:tr>
        <w:trPr>
          <w:trHeight w:val="87" w:hRule="exact"/>
        </w:trPr>
        <w:tc>
          <w:tcPr>
            <w:tcW w:w="4721" w:type="dxa"/>
            <w:tcBorders>
              <w:top w:val="nil" w:sz="6" w:space="0" w:color="auto"/>
              <w:left w:val="nil" w:sz="6" w:space="0" w:color="auto"/>
              <w:bottom w:val="nil" w:sz="6" w:space="0" w:color="auto"/>
              <w:right w:val="single" w:sz="4" w:space="0" w:color="000000"/>
            </w:tcBorders>
          </w:tcPr>
          <w:p>
            <w:pP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225"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390" w:right="0"/>
              <w:jc w:val="left"/>
              <w:rPr>
                <w:rFonts w:ascii="宋体" w:hAnsi="宋体" w:cs="宋体" w:eastAsia="宋体" w:hint="default"/>
                <w:sz w:val="15"/>
                <w:szCs w:val="15"/>
              </w:rPr>
            </w:pPr>
            <w:r>
              <w:rPr>
                <w:rFonts w:ascii="宋体" w:hAnsi="宋体" w:cs="宋体" w:eastAsia="宋体" w:hint="default"/>
                <w:sz w:val="15"/>
                <w:szCs w:val="15"/>
              </w:rPr>
              <w:t>加：营业外收入</w:t>
            </w: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88"/>
              <w:jc w:val="right"/>
              <w:rPr>
                <w:rFonts w:ascii="宋体" w:hAnsi="宋体" w:cs="宋体" w:eastAsia="宋体" w:hint="default"/>
                <w:sz w:val="15"/>
                <w:szCs w:val="15"/>
              </w:rPr>
            </w:pPr>
            <w:r>
              <w:rPr>
                <w:rFonts w:ascii="宋体"/>
                <w:spacing w:val="-1"/>
                <w:sz w:val="15"/>
              </w:rPr>
              <w:t>52,983,646.08</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87"/>
              <w:jc w:val="right"/>
              <w:rPr>
                <w:rFonts w:ascii="宋体" w:hAnsi="宋体" w:cs="宋体" w:eastAsia="宋体" w:hint="default"/>
                <w:sz w:val="15"/>
                <w:szCs w:val="15"/>
              </w:rPr>
            </w:pPr>
            <w:r>
              <w:rPr>
                <w:rFonts w:ascii="宋体"/>
                <w:spacing w:val="-1"/>
                <w:sz w:val="15"/>
              </w:rPr>
              <w:t>56,573,463.29</w:t>
            </w:r>
          </w:p>
        </w:tc>
      </w:tr>
      <w:tr>
        <w:trPr>
          <w:trHeight w:val="87" w:hRule="exact"/>
        </w:trPr>
        <w:tc>
          <w:tcPr>
            <w:tcW w:w="4721" w:type="dxa"/>
            <w:tcBorders>
              <w:top w:val="nil" w:sz="6" w:space="0" w:color="auto"/>
              <w:left w:val="nil" w:sz="6" w:space="0" w:color="auto"/>
              <w:bottom w:val="nil" w:sz="6" w:space="0" w:color="auto"/>
              <w:right w:val="single" w:sz="4" w:space="0" w:color="000000"/>
            </w:tcBorders>
          </w:tcPr>
          <w:p>
            <w:pP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225"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390" w:right="0"/>
              <w:jc w:val="left"/>
              <w:rPr>
                <w:rFonts w:ascii="宋体" w:hAnsi="宋体" w:cs="宋体" w:eastAsia="宋体" w:hint="default"/>
                <w:sz w:val="15"/>
                <w:szCs w:val="15"/>
              </w:rPr>
            </w:pPr>
            <w:r>
              <w:rPr>
                <w:rFonts w:ascii="宋体" w:hAnsi="宋体" w:cs="宋体" w:eastAsia="宋体" w:hint="default"/>
                <w:sz w:val="15"/>
                <w:szCs w:val="15"/>
              </w:rPr>
              <w:t>其中：非流动资产处置利得</w:t>
            </w: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87"/>
              <w:jc w:val="right"/>
              <w:rPr>
                <w:rFonts w:ascii="宋体" w:hAnsi="宋体" w:cs="宋体" w:eastAsia="宋体" w:hint="default"/>
                <w:sz w:val="15"/>
                <w:szCs w:val="15"/>
              </w:rPr>
            </w:pPr>
            <w:r>
              <w:rPr>
                <w:rFonts w:ascii="宋体"/>
                <w:sz w:val="15"/>
              </w:rPr>
              <w:t>-</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86"/>
              <w:jc w:val="right"/>
              <w:rPr>
                <w:rFonts w:ascii="宋体" w:hAnsi="宋体" w:cs="宋体" w:eastAsia="宋体" w:hint="default"/>
                <w:sz w:val="15"/>
                <w:szCs w:val="15"/>
              </w:rPr>
            </w:pPr>
            <w:r>
              <w:rPr>
                <w:rFonts w:ascii="宋体"/>
                <w:spacing w:val="-1"/>
                <w:sz w:val="15"/>
              </w:rPr>
              <w:t>141.76</w:t>
            </w:r>
          </w:p>
        </w:tc>
      </w:tr>
      <w:tr>
        <w:trPr>
          <w:trHeight w:val="87" w:hRule="exact"/>
        </w:trPr>
        <w:tc>
          <w:tcPr>
            <w:tcW w:w="4721" w:type="dxa"/>
            <w:tcBorders>
              <w:top w:val="nil" w:sz="6" w:space="0" w:color="auto"/>
              <w:left w:val="nil" w:sz="6" w:space="0" w:color="auto"/>
              <w:bottom w:val="nil" w:sz="6" w:space="0" w:color="auto"/>
              <w:right w:val="single" w:sz="4" w:space="0" w:color="000000"/>
            </w:tcBorders>
          </w:tcPr>
          <w:p>
            <w:pP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225"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390" w:right="0"/>
              <w:jc w:val="left"/>
              <w:rPr>
                <w:rFonts w:ascii="宋体" w:hAnsi="宋体" w:cs="宋体" w:eastAsia="宋体" w:hint="default"/>
                <w:sz w:val="15"/>
                <w:szCs w:val="15"/>
              </w:rPr>
            </w:pPr>
            <w:r>
              <w:rPr>
                <w:rFonts w:ascii="宋体" w:hAnsi="宋体" w:cs="宋体" w:eastAsia="宋体" w:hint="default"/>
                <w:sz w:val="15"/>
                <w:szCs w:val="15"/>
              </w:rPr>
              <w:t>减：营业外支出</w:t>
            </w: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88"/>
              <w:jc w:val="right"/>
              <w:rPr>
                <w:rFonts w:ascii="宋体" w:hAnsi="宋体" w:cs="宋体" w:eastAsia="宋体" w:hint="default"/>
                <w:sz w:val="15"/>
                <w:szCs w:val="15"/>
              </w:rPr>
            </w:pPr>
            <w:r>
              <w:rPr>
                <w:rFonts w:ascii="宋体"/>
                <w:spacing w:val="-1"/>
                <w:sz w:val="15"/>
              </w:rPr>
              <w:t>48,386.46</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86"/>
              <w:jc w:val="right"/>
              <w:rPr>
                <w:rFonts w:ascii="宋体" w:hAnsi="宋体" w:cs="宋体" w:eastAsia="宋体" w:hint="default"/>
                <w:sz w:val="15"/>
                <w:szCs w:val="15"/>
              </w:rPr>
            </w:pPr>
            <w:r>
              <w:rPr>
                <w:rFonts w:ascii="宋体"/>
                <w:spacing w:val="-1"/>
                <w:sz w:val="15"/>
              </w:rPr>
              <w:t>240,573.92</w:t>
            </w:r>
          </w:p>
        </w:tc>
      </w:tr>
      <w:tr>
        <w:trPr>
          <w:trHeight w:val="87" w:hRule="exact"/>
        </w:trPr>
        <w:tc>
          <w:tcPr>
            <w:tcW w:w="4721" w:type="dxa"/>
            <w:tcBorders>
              <w:top w:val="nil" w:sz="6" w:space="0" w:color="auto"/>
              <w:left w:val="nil" w:sz="6" w:space="0" w:color="auto"/>
              <w:bottom w:val="nil" w:sz="6" w:space="0" w:color="auto"/>
              <w:right w:val="single" w:sz="4" w:space="0" w:color="000000"/>
            </w:tcBorders>
          </w:tcPr>
          <w:p>
            <w:pP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225"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540" w:right="0"/>
              <w:jc w:val="left"/>
              <w:rPr>
                <w:rFonts w:ascii="宋体" w:hAnsi="宋体" w:cs="宋体" w:eastAsia="宋体" w:hint="default"/>
                <w:sz w:val="15"/>
                <w:szCs w:val="15"/>
              </w:rPr>
            </w:pPr>
            <w:r>
              <w:rPr>
                <w:rFonts w:ascii="宋体" w:hAnsi="宋体" w:cs="宋体" w:eastAsia="宋体" w:hint="default"/>
                <w:sz w:val="15"/>
                <w:szCs w:val="15"/>
              </w:rPr>
              <w:t>其中：非流动资产处置损失</w:t>
            </w: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88"/>
              <w:jc w:val="right"/>
              <w:rPr>
                <w:rFonts w:ascii="宋体" w:hAnsi="宋体" w:cs="宋体" w:eastAsia="宋体" w:hint="default"/>
                <w:sz w:val="15"/>
                <w:szCs w:val="15"/>
              </w:rPr>
            </w:pPr>
            <w:r>
              <w:rPr>
                <w:rFonts w:ascii="宋体"/>
                <w:spacing w:val="-1"/>
                <w:sz w:val="15"/>
              </w:rPr>
              <w:t>48,335.90</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86"/>
              <w:jc w:val="right"/>
              <w:rPr>
                <w:rFonts w:ascii="宋体" w:hAnsi="宋体" w:cs="宋体" w:eastAsia="宋体" w:hint="default"/>
                <w:sz w:val="15"/>
                <w:szCs w:val="15"/>
              </w:rPr>
            </w:pPr>
            <w:r>
              <w:rPr>
                <w:rFonts w:ascii="宋体"/>
                <w:spacing w:val="-1"/>
                <w:sz w:val="15"/>
              </w:rPr>
              <w:t>174,618.81</w:t>
            </w:r>
          </w:p>
        </w:tc>
      </w:tr>
      <w:tr>
        <w:trPr>
          <w:trHeight w:val="87" w:hRule="exact"/>
        </w:trPr>
        <w:tc>
          <w:tcPr>
            <w:tcW w:w="4721" w:type="dxa"/>
            <w:tcBorders>
              <w:top w:val="nil" w:sz="6" w:space="0" w:color="auto"/>
              <w:left w:val="nil" w:sz="6" w:space="0" w:color="auto"/>
              <w:bottom w:val="nil" w:sz="6" w:space="0" w:color="auto"/>
              <w:right w:val="single" w:sz="4" w:space="0" w:color="000000"/>
            </w:tcBorders>
          </w:tcPr>
          <w:p>
            <w:pP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225"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4" w:right="0"/>
              <w:jc w:val="left"/>
              <w:rPr>
                <w:rFonts w:ascii="宋体" w:hAnsi="宋体" w:cs="宋体" w:eastAsia="宋体" w:hint="default"/>
                <w:sz w:val="15"/>
                <w:szCs w:val="15"/>
              </w:rPr>
            </w:pPr>
            <w:r>
              <w:rPr>
                <w:rFonts w:ascii="宋体" w:hAnsi="宋体" w:cs="宋体" w:eastAsia="宋体" w:hint="default"/>
                <w:b/>
                <w:bCs/>
                <w:sz w:val="15"/>
                <w:szCs w:val="15"/>
              </w:rPr>
              <w:t>三、利润总额（亏损总额以“－”号填列）</w:t>
            </w:r>
            <w:r>
              <w:rPr>
                <w:rFonts w:ascii="宋体" w:hAnsi="宋体" w:cs="宋体" w:eastAsia="宋体" w:hint="default"/>
                <w:sz w:val="15"/>
                <w:szCs w:val="15"/>
              </w:rPr>
            </w: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88"/>
              <w:jc w:val="right"/>
              <w:rPr>
                <w:rFonts w:ascii="宋体" w:hAnsi="宋体" w:cs="宋体" w:eastAsia="宋体" w:hint="default"/>
                <w:sz w:val="15"/>
                <w:szCs w:val="15"/>
              </w:rPr>
            </w:pPr>
            <w:r>
              <w:rPr>
                <w:rFonts w:ascii="宋体"/>
                <w:b/>
                <w:w w:val="95"/>
                <w:sz w:val="15"/>
              </w:rPr>
              <w:t>148,340,736.89</w:t>
            </w:r>
            <w:r>
              <w:rPr>
                <w:rFonts w:ascii="宋体"/>
                <w:sz w:val="15"/>
              </w:rPr>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86"/>
              <w:jc w:val="right"/>
              <w:rPr>
                <w:rFonts w:ascii="宋体" w:hAnsi="宋体" w:cs="宋体" w:eastAsia="宋体" w:hint="default"/>
                <w:sz w:val="15"/>
                <w:szCs w:val="15"/>
              </w:rPr>
            </w:pPr>
            <w:r>
              <w:rPr>
                <w:rFonts w:ascii="宋体"/>
                <w:b/>
                <w:w w:val="95"/>
                <w:sz w:val="15"/>
              </w:rPr>
              <w:t>117,196,355.27</w:t>
            </w:r>
            <w:r>
              <w:rPr>
                <w:rFonts w:ascii="宋体"/>
                <w:sz w:val="15"/>
              </w:rPr>
            </w:r>
          </w:p>
        </w:tc>
      </w:tr>
      <w:tr>
        <w:trPr>
          <w:trHeight w:val="87" w:hRule="exact"/>
        </w:trPr>
        <w:tc>
          <w:tcPr>
            <w:tcW w:w="4721" w:type="dxa"/>
            <w:tcBorders>
              <w:top w:val="nil" w:sz="6" w:space="0" w:color="auto"/>
              <w:left w:val="nil" w:sz="6" w:space="0" w:color="auto"/>
              <w:bottom w:val="nil" w:sz="6" w:space="0" w:color="auto"/>
              <w:right w:val="single" w:sz="4" w:space="0" w:color="000000"/>
            </w:tcBorders>
          </w:tcPr>
          <w:p>
            <w:pP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225"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314" w:right="0"/>
              <w:jc w:val="left"/>
              <w:rPr>
                <w:rFonts w:ascii="宋体" w:hAnsi="宋体" w:cs="宋体" w:eastAsia="宋体" w:hint="default"/>
                <w:sz w:val="15"/>
                <w:szCs w:val="15"/>
              </w:rPr>
            </w:pPr>
            <w:r>
              <w:rPr>
                <w:rFonts w:ascii="宋体" w:hAnsi="宋体" w:cs="宋体" w:eastAsia="宋体" w:hint="default"/>
                <w:sz w:val="15"/>
                <w:szCs w:val="15"/>
              </w:rPr>
              <w:t>减：所得税费用</w:t>
            </w: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88"/>
              <w:jc w:val="right"/>
              <w:rPr>
                <w:rFonts w:ascii="宋体" w:hAnsi="宋体" w:cs="宋体" w:eastAsia="宋体" w:hint="default"/>
                <w:sz w:val="15"/>
                <w:szCs w:val="15"/>
              </w:rPr>
            </w:pPr>
            <w:r>
              <w:rPr>
                <w:rFonts w:ascii="宋体"/>
                <w:spacing w:val="-1"/>
                <w:sz w:val="15"/>
              </w:rPr>
              <w:t>12,704,862.40</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87"/>
              <w:jc w:val="right"/>
              <w:rPr>
                <w:rFonts w:ascii="宋体" w:hAnsi="宋体" w:cs="宋体" w:eastAsia="宋体" w:hint="default"/>
                <w:sz w:val="15"/>
                <w:szCs w:val="15"/>
              </w:rPr>
            </w:pPr>
            <w:r>
              <w:rPr>
                <w:rFonts w:ascii="宋体"/>
                <w:spacing w:val="-1"/>
                <w:sz w:val="15"/>
              </w:rPr>
              <w:t>4,208,553.42</w:t>
            </w:r>
          </w:p>
        </w:tc>
      </w:tr>
      <w:tr>
        <w:trPr>
          <w:trHeight w:val="87" w:hRule="exact"/>
        </w:trPr>
        <w:tc>
          <w:tcPr>
            <w:tcW w:w="4721" w:type="dxa"/>
            <w:tcBorders>
              <w:top w:val="nil" w:sz="6" w:space="0" w:color="auto"/>
              <w:left w:val="nil" w:sz="6" w:space="0" w:color="auto"/>
              <w:bottom w:val="nil" w:sz="6" w:space="0" w:color="auto"/>
              <w:right w:val="single" w:sz="4" w:space="0" w:color="000000"/>
            </w:tcBorders>
          </w:tcPr>
          <w:p>
            <w:pP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225"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4" w:right="0"/>
              <w:jc w:val="left"/>
              <w:rPr>
                <w:rFonts w:ascii="宋体" w:hAnsi="宋体" w:cs="宋体" w:eastAsia="宋体" w:hint="default"/>
                <w:sz w:val="15"/>
                <w:szCs w:val="15"/>
              </w:rPr>
            </w:pPr>
            <w:r>
              <w:rPr>
                <w:rFonts w:ascii="宋体" w:hAnsi="宋体" w:cs="宋体" w:eastAsia="宋体" w:hint="default"/>
                <w:b/>
                <w:bCs/>
                <w:sz w:val="15"/>
                <w:szCs w:val="15"/>
              </w:rPr>
              <w:t>四、净利润（净亏损以“－”号填列）</w:t>
            </w:r>
            <w:r>
              <w:rPr>
                <w:rFonts w:ascii="宋体" w:hAnsi="宋体" w:cs="宋体" w:eastAsia="宋体" w:hint="default"/>
                <w:sz w:val="15"/>
                <w:szCs w:val="15"/>
              </w:rPr>
            </w: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88"/>
              <w:jc w:val="right"/>
              <w:rPr>
                <w:rFonts w:ascii="宋体" w:hAnsi="宋体" w:cs="宋体" w:eastAsia="宋体" w:hint="default"/>
                <w:sz w:val="15"/>
                <w:szCs w:val="15"/>
              </w:rPr>
            </w:pPr>
            <w:r>
              <w:rPr>
                <w:rFonts w:ascii="宋体"/>
                <w:b/>
                <w:w w:val="95"/>
                <w:sz w:val="15"/>
              </w:rPr>
              <w:t>135,635,874.49</w:t>
            </w:r>
            <w:r>
              <w:rPr>
                <w:rFonts w:ascii="宋体"/>
                <w:sz w:val="15"/>
              </w:rPr>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86"/>
              <w:jc w:val="right"/>
              <w:rPr>
                <w:rFonts w:ascii="宋体" w:hAnsi="宋体" w:cs="宋体" w:eastAsia="宋体" w:hint="default"/>
                <w:sz w:val="15"/>
                <w:szCs w:val="15"/>
              </w:rPr>
            </w:pPr>
            <w:r>
              <w:rPr>
                <w:rFonts w:ascii="宋体"/>
                <w:b/>
                <w:w w:val="95"/>
                <w:sz w:val="15"/>
              </w:rPr>
              <w:t>112,987,801.85</w:t>
            </w:r>
            <w:r>
              <w:rPr>
                <w:rFonts w:ascii="宋体"/>
                <w:sz w:val="15"/>
              </w:rPr>
            </w:r>
          </w:p>
        </w:tc>
      </w:tr>
      <w:tr>
        <w:trPr>
          <w:trHeight w:val="87" w:hRule="exact"/>
        </w:trPr>
        <w:tc>
          <w:tcPr>
            <w:tcW w:w="4721" w:type="dxa"/>
            <w:tcBorders>
              <w:top w:val="nil" w:sz="6" w:space="0" w:color="auto"/>
              <w:left w:val="nil" w:sz="6" w:space="0" w:color="auto"/>
              <w:bottom w:val="nil" w:sz="6" w:space="0" w:color="auto"/>
              <w:right w:val="single" w:sz="4" w:space="0" w:color="000000"/>
            </w:tcBorders>
          </w:tcPr>
          <w:p>
            <w:pP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225"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88" w:right="0"/>
              <w:jc w:val="left"/>
              <w:rPr>
                <w:rFonts w:ascii="宋体" w:hAnsi="宋体" w:cs="宋体" w:eastAsia="宋体" w:hint="default"/>
                <w:sz w:val="15"/>
                <w:szCs w:val="15"/>
              </w:rPr>
            </w:pPr>
            <w:r>
              <w:rPr>
                <w:rFonts w:ascii="宋体" w:hAnsi="宋体" w:cs="宋体" w:eastAsia="宋体" w:hint="default"/>
                <w:b/>
                <w:bCs/>
                <w:sz w:val="15"/>
                <w:szCs w:val="15"/>
              </w:rPr>
              <w:t>五、其他综合收益的税后净额</w:t>
            </w:r>
            <w:r>
              <w:rPr>
                <w:rFonts w:ascii="宋体" w:hAnsi="宋体" w:cs="宋体" w:eastAsia="宋体" w:hint="default"/>
                <w:sz w:val="15"/>
                <w:szCs w:val="15"/>
              </w:rPr>
            </w: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87"/>
              <w:jc w:val="right"/>
              <w:rPr>
                <w:rFonts w:ascii="宋体" w:hAnsi="宋体" w:cs="宋体" w:eastAsia="宋体" w:hint="default"/>
                <w:sz w:val="15"/>
                <w:szCs w:val="15"/>
              </w:rPr>
            </w:pPr>
            <w:r>
              <w:rPr>
                <w:rFonts w:ascii="宋体"/>
                <w:sz w:val="15"/>
              </w:rPr>
              <w:t>-</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86"/>
              <w:jc w:val="right"/>
              <w:rPr>
                <w:rFonts w:ascii="宋体" w:hAnsi="宋体" w:cs="宋体" w:eastAsia="宋体" w:hint="default"/>
                <w:sz w:val="15"/>
                <w:szCs w:val="15"/>
              </w:rPr>
            </w:pPr>
            <w:r>
              <w:rPr>
                <w:rFonts w:ascii="宋体"/>
                <w:sz w:val="15"/>
              </w:rPr>
              <w:t>-</w:t>
            </w:r>
          </w:p>
        </w:tc>
      </w:tr>
      <w:tr>
        <w:trPr>
          <w:trHeight w:val="87" w:hRule="exact"/>
        </w:trPr>
        <w:tc>
          <w:tcPr>
            <w:tcW w:w="4721" w:type="dxa"/>
            <w:tcBorders>
              <w:top w:val="nil" w:sz="6" w:space="0" w:color="auto"/>
              <w:left w:val="nil" w:sz="6" w:space="0" w:color="auto"/>
              <w:bottom w:val="nil" w:sz="6" w:space="0" w:color="auto"/>
              <w:right w:val="single" w:sz="4" w:space="0" w:color="000000"/>
            </w:tcBorders>
          </w:tcPr>
          <w:p>
            <w:pP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225"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88" w:right="0"/>
              <w:jc w:val="left"/>
              <w:rPr>
                <w:rFonts w:ascii="宋体" w:hAnsi="宋体" w:cs="宋体" w:eastAsia="宋体" w:hint="default"/>
                <w:sz w:val="15"/>
                <w:szCs w:val="15"/>
              </w:rPr>
            </w:pPr>
            <w:r>
              <w:rPr>
                <w:rFonts w:ascii="宋体" w:hAnsi="宋体" w:cs="宋体" w:eastAsia="宋体" w:hint="default"/>
                <w:sz w:val="15"/>
                <w:szCs w:val="15"/>
              </w:rPr>
              <w:t>（一）以后不能重分类进损益的其他综合收益</w:t>
            </w: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87"/>
              <w:jc w:val="right"/>
              <w:rPr>
                <w:rFonts w:ascii="宋体" w:hAnsi="宋体" w:cs="宋体" w:eastAsia="宋体" w:hint="default"/>
                <w:sz w:val="15"/>
                <w:szCs w:val="15"/>
              </w:rPr>
            </w:pPr>
            <w:r>
              <w:rPr>
                <w:rFonts w:ascii="宋体"/>
                <w:sz w:val="15"/>
              </w:rPr>
              <w:t>-</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86"/>
              <w:jc w:val="right"/>
              <w:rPr>
                <w:rFonts w:ascii="宋体" w:hAnsi="宋体" w:cs="宋体" w:eastAsia="宋体" w:hint="default"/>
                <w:sz w:val="15"/>
                <w:szCs w:val="15"/>
              </w:rPr>
            </w:pPr>
            <w:r>
              <w:rPr>
                <w:rFonts w:ascii="宋体"/>
                <w:sz w:val="15"/>
              </w:rPr>
              <w:t>-</w:t>
            </w:r>
          </w:p>
        </w:tc>
      </w:tr>
      <w:tr>
        <w:trPr>
          <w:trHeight w:val="87" w:hRule="exact"/>
        </w:trPr>
        <w:tc>
          <w:tcPr>
            <w:tcW w:w="4721" w:type="dxa"/>
            <w:tcBorders>
              <w:top w:val="nil" w:sz="6" w:space="0" w:color="auto"/>
              <w:left w:val="nil" w:sz="6" w:space="0" w:color="auto"/>
              <w:bottom w:val="nil" w:sz="6" w:space="0" w:color="auto"/>
              <w:right w:val="single" w:sz="4" w:space="0" w:color="000000"/>
            </w:tcBorders>
          </w:tcPr>
          <w:p>
            <w:pP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233"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重新计量设定收益计划净负债或净资产的变动</w:t>
            </w: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87"/>
              <w:jc w:val="right"/>
              <w:rPr>
                <w:rFonts w:ascii="宋体" w:hAnsi="宋体" w:cs="宋体" w:eastAsia="宋体" w:hint="default"/>
                <w:sz w:val="15"/>
                <w:szCs w:val="15"/>
              </w:rPr>
            </w:pPr>
            <w:r>
              <w:rPr>
                <w:rFonts w:ascii="宋体"/>
                <w:sz w:val="15"/>
              </w:rPr>
              <w:t>-</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86"/>
              <w:jc w:val="right"/>
              <w:rPr>
                <w:rFonts w:ascii="宋体" w:hAnsi="宋体" w:cs="宋体" w:eastAsia="宋体" w:hint="default"/>
                <w:sz w:val="15"/>
                <w:szCs w:val="15"/>
              </w:rPr>
            </w:pPr>
            <w:r>
              <w:rPr>
                <w:rFonts w:ascii="宋体"/>
                <w:sz w:val="15"/>
              </w:rPr>
              <w:t>-</w:t>
            </w:r>
          </w:p>
        </w:tc>
      </w:tr>
      <w:tr>
        <w:trPr>
          <w:trHeight w:val="79" w:hRule="exact"/>
        </w:trPr>
        <w:tc>
          <w:tcPr>
            <w:tcW w:w="4721" w:type="dxa"/>
            <w:tcBorders>
              <w:top w:val="nil" w:sz="6" w:space="0" w:color="auto"/>
              <w:left w:val="nil" w:sz="6" w:space="0" w:color="auto"/>
              <w:bottom w:val="nil" w:sz="6" w:space="0" w:color="auto"/>
              <w:right w:val="single" w:sz="4" w:space="0" w:color="000000"/>
            </w:tcBorders>
          </w:tcPr>
          <w:p>
            <w:pP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470"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196" w:lineRule="exact" w:before="32"/>
              <w:ind w:left="14" w:right="3"/>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2.</w:t>
            </w:r>
            <w:r>
              <w:rPr>
                <w:rFonts w:ascii="宋体" w:hAnsi="宋体" w:cs="宋体" w:eastAsia="宋体" w:hint="default"/>
                <w:spacing w:val="2"/>
                <w:sz w:val="15"/>
                <w:szCs w:val="15"/>
              </w:rPr>
              <w:t>权益法下在被投资单位不能重分类进损益的其他综合收益中享有的份</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额</w:t>
            </w: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87"/>
              <w:jc w:val="right"/>
              <w:rPr>
                <w:rFonts w:ascii="宋体" w:hAnsi="宋体" w:cs="宋体" w:eastAsia="宋体" w:hint="default"/>
                <w:sz w:val="15"/>
                <w:szCs w:val="15"/>
              </w:rPr>
            </w:pPr>
            <w:r>
              <w:rPr>
                <w:rFonts w:ascii="宋体"/>
                <w:sz w:val="15"/>
              </w:rPr>
              <w:t>-</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86"/>
              <w:jc w:val="right"/>
              <w:rPr>
                <w:rFonts w:ascii="宋体" w:hAnsi="宋体" w:cs="宋体" w:eastAsia="宋体" w:hint="default"/>
                <w:sz w:val="15"/>
                <w:szCs w:val="15"/>
              </w:rPr>
            </w:pPr>
            <w:r>
              <w:rPr>
                <w:rFonts w:ascii="宋体"/>
                <w:sz w:val="15"/>
              </w:rPr>
              <w:t>-</w:t>
            </w:r>
          </w:p>
        </w:tc>
      </w:tr>
      <w:tr>
        <w:trPr>
          <w:trHeight w:val="222"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18"/>
              <w:ind w:left="8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二）以后将重分类进损益的其他综合收益</w:t>
            </w: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87"/>
              <w:jc w:val="right"/>
              <w:rPr>
                <w:rFonts w:ascii="宋体" w:hAnsi="宋体" w:cs="宋体" w:eastAsia="宋体" w:hint="default"/>
                <w:sz w:val="15"/>
                <w:szCs w:val="15"/>
              </w:rPr>
            </w:pPr>
            <w:r>
              <w:rPr>
                <w:rFonts w:ascii="宋体"/>
                <w:sz w:val="15"/>
              </w:rPr>
              <w:t>-</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18"/>
              <w:ind w:right="86"/>
              <w:jc w:val="right"/>
              <w:rPr>
                <w:rFonts w:ascii="宋体" w:hAnsi="宋体" w:cs="宋体" w:eastAsia="宋体" w:hint="default"/>
                <w:sz w:val="15"/>
                <w:szCs w:val="15"/>
              </w:rPr>
            </w:pPr>
            <w:r>
              <w:rPr>
                <w:rFonts w:ascii="宋体"/>
                <w:sz w:val="15"/>
              </w:rPr>
              <w:t>-</w:t>
            </w:r>
          </w:p>
        </w:tc>
      </w:tr>
      <w:tr>
        <w:trPr>
          <w:trHeight w:val="79" w:hRule="exact"/>
        </w:trPr>
        <w:tc>
          <w:tcPr>
            <w:tcW w:w="4721" w:type="dxa"/>
            <w:tcBorders>
              <w:top w:val="nil" w:sz="6" w:space="0" w:color="auto"/>
              <w:left w:val="nil" w:sz="6" w:space="0" w:color="auto"/>
              <w:bottom w:val="nil" w:sz="6" w:space="0" w:color="auto"/>
              <w:right w:val="single" w:sz="4" w:space="0" w:color="000000"/>
            </w:tcBorders>
          </w:tcPr>
          <w:p>
            <w:pP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418"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194" w:lineRule="exact" w:before="47"/>
              <w:ind w:left="14" w:right="2" w:firstLine="74"/>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2"/>
                <w:sz w:val="15"/>
                <w:szCs w:val="15"/>
              </w:rPr>
              <w:t> </w:t>
            </w:r>
            <w:r>
              <w:rPr>
                <w:rFonts w:ascii="宋体" w:hAnsi="宋体" w:cs="宋体" w:eastAsia="宋体" w:hint="default"/>
                <w:spacing w:val="2"/>
                <w:sz w:val="15"/>
                <w:szCs w:val="15"/>
              </w:rPr>
              <w:t>权益法下在被投资单位以后将重分类进损益的其他综合收益中享有</w:t>
            </w:r>
            <w:r>
              <w:rPr>
                <w:rFonts w:ascii="宋体" w:hAnsi="宋体" w:cs="宋体" w:eastAsia="宋体" w:hint="default"/>
                <w:sz w:val="15"/>
                <w:szCs w:val="15"/>
              </w:rPr>
              <w:t> 的份额</w:t>
            </w: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125"/>
              <w:ind w:right="87"/>
              <w:jc w:val="right"/>
              <w:rPr>
                <w:rFonts w:ascii="宋体" w:hAnsi="宋体" w:cs="宋体" w:eastAsia="宋体" w:hint="default"/>
                <w:sz w:val="15"/>
                <w:szCs w:val="15"/>
              </w:rPr>
            </w:pPr>
            <w:r>
              <w:rPr>
                <w:rFonts w:ascii="宋体"/>
                <w:sz w:val="15"/>
              </w:rPr>
              <w:t>-</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125"/>
              <w:ind w:right="86"/>
              <w:jc w:val="right"/>
              <w:rPr>
                <w:rFonts w:ascii="宋体" w:hAnsi="宋体" w:cs="宋体" w:eastAsia="宋体" w:hint="default"/>
                <w:sz w:val="15"/>
                <w:szCs w:val="15"/>
              </w:rPr>
            </w:pPr>
            <w:r>
              <w:rPr>
                <w:rFonts w:ascii="宋体"/>
                <w:sz w:val="15"/>
              </w:rPr>
              <w:t>-</w:t>
            </w:r>
          </w:p>
        </w:tc>
      </w:tr>
      <w:tr>
        <w:trPr>
          <w:trHeight w:val="86" w:hRule="exact"/>
        </w:trPr>
        <w:tc>
          <w:tcPr>
            <w:tcW w:w="4721" w:type="dxa"/>
            <w:tcBorders>
              <w:top w:val="nil" w:sz="6" w:space="0" w:color="auto"/>
              <w:left w:val="nil" w:sz="6" w:space="0" w:color="auto"/>
              <w:bottom w:val="nil" w:sz="6" w:space="0" w:color="auto"/>
              <w:right w:val="single" w:sz="4" w:space="0" w:color="000000"/>
            </w:tcBorders>
          </w:tcPr>
          <w:p>
            <w:pP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233"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8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可供出售金融资产公允价值变动损益</w:t>
            </w: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87"/>
              <w:jc w:val="right"/>
              <w:rPr>
                <w:rFonts w:ascii="宋体" w:hAnsi="宋体" w:cs="宋体" w:eastAsia="宋体" w:hint="default"/>
                <w:sz w:val="15"/>
                <w:szCs w:val="15"/>
              </w:rPr>
            </w:pPr>
            <w:r>
              <w:rPr>
                <w:rFonts w:ascii="宋体"/>
                <w:sz w:val="15"/>
              </w:rPr>
              <w:t>-</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86"/>
              <w:jc w:val="right"/>
              <w:rPr>
                <w:rFonts w:ascii="宋体" w:hAnsi="宋体" w:cs="宋体" w:eastAsia="宋体" w:hint="default"/>
                <w:sz w:val="15"/>
                <w:szCs w:val="15"/>
              </w:rPr>
            </w:pPr>
            <w:r>
              <w:rPr>
                <w:rFonts w:ascii="宋体"/>
                <w:sz w:val="15"/>
              </w:rPr>
              <w:t>-</w:t>
            </w:r>
          </w:p>
        </w:tc>
      </w:tr>
      <w:tr>
        <w:trPr>
          <w:trHeight w:val="79" w:hRule="exact"/>
        </w:trPr>
        <w:tc>
          <w:tcPr>
            <w:tcW w:w="4721" w:type="dxa"/>
            <w:tcBorders>
              <w:top w:val="nil" w:sz="6" w:space="0" w:color="auto"/>
              <w:left w:val="nil" w:sz="6" w:space="0" w:color="auto"/>
              <w:bottom w:val="nil" w:sz="6" w:space="0" w:color="auto"/>
              <w:right w:val="single" w:sz="4" w:space="0" w:color="000000"/>
            </w:tcBorders>
          </w:tcPr>
          <w:p>
            <w:pP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233"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8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持有至到期投资重分类为可供出售金融资产损益</w:t>
            </w: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87"/>
              <w:jc w:val="right"/>
              <w:rPr>
                <w:rFonts w:ascii="宋体" w:hAnsi="宋体" w:cs="宋体" w:eastAsia="宋体" w:hint="default"/>
                <w:sz w:val="15"/>
                <w:szCs w:val="15"/>
              </w:rPr>
            </w:pPr>
            <w:r>
              <w:rPr>
                <w:rFonts w:ascii="宋体"/>
                <w:sz w:val="15"/>
              </w:rPr>
              <w:t>-</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86"/>
              <w:jc w:val="right"/>
              <w:rPr>
                <w:rFonts w:ascii="宋体" w:hAnsi="宋体" w:cs="宋体" w:eastAsia="宋体" w:hint="default"/>
                <w:sz w:val="15"/>
                <w:szCs w:val="15"/>
              </w:rPr>
            </w:pPr>
            <w:r>
              <w:rPr>
                <w:rFonts w:ascii="宋体"/>
                <w:sz w:val="15"/>
              </w:rPr>
              <w:t>-</w:t>
            </w:r>
          </w:p>
        </w:tc>
      </w:tr>
      <w:tr>
        <w:trPr>
          <w:trHeight w:val="79" w:hRule="exact"/>
        </w:trPr>
        <w:tc>
          <w:tcPr>
            <w:tcW w:w="4721" w:type="dxa"/>
            <w:tcBorders>
              <w:top w:val="nil" w:sz="6" w:space="0" w:color="auto"/>
              <w:left w:val="nil" w:sz="6" w:space="0" w:color="auto"/>
              <w:bottom w:val="nil" w:sz="6" w:space="0" w:color="auto"/>
              <w:right w:val="single" w:sz="4" w:space="0" w:color="000000"/>
            </w:tcBorders>
          </w:tcPr>
          <w:p>
            <w:pP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233"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8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现金流量套期损益的有效部分</w:t>
            </w: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87"/>
              <w:jc w:val="right"/>
              <w:rPr>
                <w:rFonts w:ascii="宋体" w:hAnsi="宋体" w:cs="宋体" w:eastAsia="宋体" w:hint="default"/>
                <w:sz w:val="15"/>
                <w:szCs w:val="15"/>
              </w:rPr>
            </w:pPr>
            <w:r>
              <w:rPr>
                <w:rFonts w:ascii="宋体"/>
                <w:sz w:val="15"/>
              </w:rPr>
              <w:t>-</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86"/>
              <w:jc w:val="right"/>
              <w:rPr>
                <w:rFonts w:ascii="宋体" w:hAnsi="宋体" w:cs="宋体" w:eastAsia="宋体" w:hint="default"/>
                <w:sz w:val="15"/>
                <w:szCs w:val="15"/>
              </w:rPr>
            </w:pPr>
            <w:r>
              <w:rPr>
                <w:rFonts w:ascii="宋体"/>
                <w:sz w:val="15"/>
              </w:rPr>
              <w:t>-</w:t>
            </w:r>
          </w:p>
        </w:tc>
      </w:tr>
      <w:tr>
        <w:trPr>
          <w:trHeight w:val="79" w:hRule="exact"/>
        </w:trPr>
        <w:tc>
          <w:tcPr>
            <w:tcW w:w="4721" w:type="dxa"/>
            <w:tcBorders>
              <w:top w:val="nil" w:sz="6" w:space="0" w:color="auto"/>
              <w:left w:val="nil" w:sz="6" w:space="0" w:color="auto"/>
              <w:bottom w:val="nil" w:sz="6" w:space="0" w:color="auto"/>
              <w:right w:val="single" w:sz="4" w:space="0" w:color="000000"/>
            </w:tcBorders>
          </w:tcPr>
          <w:p>
            <w:pP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233"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8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外币财务报表折算差额</w:t>
            </w: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87"/>
              <w:jc w:val="right"/>
              <w:rPr>
                <w:rFonts w:ascii="宋体" w:hAnsi="宋体" w:cs="宋体" w:eastAsia="宋体" w:hint="default"/>
                <w:sz w:val="15"/>
                <w:szCs w:val="15"/>
              </w:rPr>
            </w:pPr>
            <w:r>
              <w:rPr>
                <w:rFonts w:ascii="宋体"/>
                <w:sz w:val="15"/>
              </w:rPr>
              <w:t>-</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86"/>
              <w:jc w:val="right"/>
              <w:rPr>
                <w:rFonts w:ascii="宋体" w:hAnsi="宋体" w:cs="宋体" w:eastAsia="宋体" w:hint="default"/>
                <w:sz w:val="15"/>
                <w:szCs w:val="15"/>
              </w:rPr>
            </w:pPr>
            <w:r>
              <w:rPr>
                <w:rFonts w:ascii="宋体"/>
                <w:sz w:val="15"/>
              </w:rPr>
              <w:t>-</w:t>
            </w:r>
          </w:p>
        </w:tc>
      </w:tr>
      <w:tr>
        <w:trPr>
          <w:trHeight w:val="79" w:hRule="exact"/>
        </w:trPr>
        <w:tc>
          <w:tcPr>
            <w:tcW w:w="4721" w:type="dxa"/>
            <w:tcBorders>
              <w:top w:val="nil" w:sz="6" w:space="0" w:color="auto"/>
              <w:left w:val="nil" w:sz="6" w:space="0" w:color="auto"/>
              <w:bottom w:val="nil" w:sz="6" w:space="0" w:color="auto"/>
              <w:right w:val="single" w:sz="4" w:space="0" w:color="000000"/>
            </w:tcBorders>
          </w:tcPr>
          <w:p>
            <w:pP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225"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88" w:right="0"/>
              <w:jc w:val="left"/>
              <w:rPr>
                <w:rFonts w:ascii="宋体" w:hAnsi="宋体" w:cs="宋体" w:eastAsia="宋体" w:hint="default"/>
                <w:sz w:val="15"/>
                <w:szCs w:val="15"/>
              </w:rPr>
            </w:pPr>
            <w:r>
              <w:rPr>
                <w:rFonts w:ascii="宋体" w:hAnsi="宋体" w:cs="宋体" w:eastAsia="宋体" w:hint="default"/>
                <w:b/>
                <w:bCs/>
                <w:sz w:val="15"/>
                <w:szCs w:val="15"/>
              </w:rPr>
              <w:t>六、综合收益总额</w:t>
            </w:r>
            <w:r>
              <w:rPr>
                <w:rFonts w:ascii="宋体" w:hAnsi="宋体" w:cs="宋体" w:eastAsia="宋体" w:hint="default"/>
                <w:sz w:val="15"/>
                <w:szCs w:val="15"/>
              </w:rPr>
            </w: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88"/>
              <w:jc w:val="right"/>
              <w:rPr>
                <w:rFonts w:ascii="宋体" w:hAnsi="宋体" w:cs="宋体" w:eastAsia="宋体" w:hint="default"/>
                <w:sz w:val="15"/>
                <w:szCs w:val="15"/>
              </w:rPr>
            </w:pPr>
            <w:r>
              <w:rPr>
                <w:rFonts w:ascii="宋体"/>
                <w:b/>
                <w:w w:val="95"/>
                <w:sz w:val="15"/>
              </w:rPr>
              <w:t>135,635,874.49</w:t>
            </w:r>
            <w:r>
              <w:rPr>
                <w:rFonts w:ascii="宋体"/>
                <w:sz w:val="15"/>
              </w:rPr>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86"/>
              <w:jc w:val="right"/>
              <w:rPr>
                <w:rFonts w:ascii="宋体" w:hAnsi="宋体" w:cs="宋体" w:eastAsia="宋体" w:hint="default"/>
                <w:sz w:val="15"/>
                <w:szCs w:val="15"/>
              </w:rPr>
            </w:pPr>
            <w:r>
              <w:rPr>
                <w:rFonts w:ascii="宋体"/>
                <w:b/>
                <w:w w:val="95"/>
                <w:sz w:val="15"/>
              </w:rPr>
              <w:t>112,987,801.85</w:t>
            </w:r>
            <w:r>
              <w:rPr>
                <w:rFonts w:ascii="宋体"/>
                <w:sz w:val="15"/>
              </w:rPr>
            </w:r>
          </w:p>
        </w:tc>
      </w:tr>
      <w:tr>
        <w:trPr>
          <w:trHeight w:val="87" w:hRule="exact"/>
        </w:trPr>
        <w:tc>
          <w:tcPr>
            <w:tcW w:w="4721" w:type="dxa"/>
            <w:tcBorders>
              <w:top w:val="nil" w:sz="6" w:space="0" w:color="auto"/>
              <w:left w:val="nil" w:sz="6" w:space="0" w:color="auto"/>
              <w:bottom w:val="nil" w:sz="6" w:space="0" w:color="auto"/>
              <w:right w:val="single" w:sz="4" w:space="0" w:color="000000"/>
            </w:tcBorders>
          </w:tcPr>
          <w:p>
            <w:pP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225"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88" w:right="0"/>
              <w:jc w:val="left"/>
              <w:rPr>
                <w:rFonts w:ascii="宋体" w:hAnsi="宋体" w:cs="宋体" w:eastAsia="宋体" w:hint="default"/>
                <w:sz w:val="15"/>
                <w:szCs w:val="15"/>
              </w:rPr>
            </w:pPr>
            <w:r>
              <w:rPr>
                <w:rFonts w:ascii="宋体" w:hAnsi="宋体" w:cs="宋体" w:eastAsia="宋体" w:hint="default"/>
                <w:b/>
                <w:bCs/>
                <w:sz w:val="15"/>
                <w:szCs w:val="15"/>
              </w:rPr>
              <w:t>七、每股收益</w:t>
            </w:r>
            <w:r>
              <w:rPr>
                <w:rFonts w:ascii="宋体" w:hAnsi="宋体" w:cs="宋体" w:eastAsia="宋体" w:hint="default"/>
                <w:sz w:val="15"/>
                <w:szCs w:val="15"/>
              </w:rPr>
            </w: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87"/>
              <w:jc w:val="right"/>
              <w:rPr>
                <w:rFonts w:ascii="宋体" w:hAnsi="宋体" w:cs="宋体" w:eastAsia="宋体" w:hint="default"/>
                <w:sz w:val="15"/>
                <w:szCs w:val="15"/>
              </w:rPr>
            </w:pPr>
            <w:r>
              <w:rPr>
                <w:rFonts w:ascii="宋体"/>
                <w:sz w:val="15"/>
              </w:rPr>
              <w:t>-</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86"/>
              <w:jc w:val="right"/>
              <w:rPr>
                <w:rFonts w:ascii="宋体" w:hAnsi="宋体" w:cs="宋体" w:eastAsia="宋体" w:hint="default"/>
                <w:sz w:val="15"/>
                <w:szCs w:val="15"/>
              </w:rPr>
            </w:pPr>
            <w:r>
              <w:rPr>
                <w:rFonts w:ascii="宋体"/>
                <w:sz w:val="15"/>
              </w:rPr>
              <w:t>-</w:t>
            </w:r>
          </w:p>
        </w:tc>
      </w:tr>
      <w:tr>
        <w:trPr>
          <w:trHeight w:val="87" w:hRule="exact"/>
        </w:trPr>
        <w:tc>
          <w:tcPr>
            <w:tcW w:w="4721" w:type="dxa"/>
            <w:tcBorders>
              <w:top w:val="nil" w:sz="6" w:space="0" w:color="auto"/>
              <w:left w:val="nil" w:sz="6" w:space="0" w:color="auto"/>
              <w:bottom w:val="nil" w:sz="6" w:space="0" w:color="auto"/>
              <w:right w:val="single" w:sz="4" w:space="0" w:color="000000"/>
            </w:tcBorders>
          </w:tcPr>
          <w:p>
            <w:pP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312" w:hRule="exact"/>
        </w:trPr>
        <w:tc>
          <w:tcPr>
            <w:tcW w:w="4721"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88" w:right="0"/>
              <w:jc w:val="left"/>
              <w:rPr>
                <w:rFonts w:ascii="宋体" w:hAnsi="宋体" w:cs="宋体" w:eastAsia="宋体" w:hint="default"/>
                <w:sz w:val="15"/>
                <w:szCs w:val="15"/>
              </w:rPr>
            </w:pPr>
            <w:r>
              <w:rPr>
                <w:rFonts w:ascii="宋体" w:hAnsi="宋体" w:cs="宋体" w:eastAsia="宋体" w:hint="default"/>
                <w:sz w:val="15"/>
                <w:szCs w:val="15"/>
              </w:rPr>
              <w:t>（一）基本每股收益</w:t>
            </w:r>
          </w:p>
        </w:tc>
        <w:tc>
          <w:tcPr>
            <w:tcW w:w="914" w:type="dxa"/>
            <w:vMerge/>
            <w:tcBorders>
              <w:left w:val="single" w:sz="4" w:space="0" w:color="000000"/>
              <w:right w:val="single" w:sz="4" w:space="0" w:color="000000"/>
            </w:tcBorders>
          </w:tcPr>
          <w:p>
            <w:pP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87"/>
              <w:jc w:val="right"/>
              <w:rPr>
                <w:rFonts w:ascii="宋体" w:hAnsi="宋体" w:cs="宋体" w:eastAsia="宋体" w:hint="default"/>
                <w:sz w:val="15"/>
                <w:szCs w:val="15"/>
              </w:rPr>
            </w:pPr>
            <w:r>
              <w:rPr>
                <w:rFonts w:ascii="宋体"/>
                <w:sz w:val="15"/>
              </w:rPr>
              <w:t>-</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86"/>
              <w:jc w:val="right"/>
              <w:rPr>
                <w:rFonts w:ascii="宋体" w:hAnsi="宋体" w:cs="宋体" w:eastAsia="宋体" w:hint="default"/>
                <w:sz w:val="15"/>
                <w:szCs w:val="15"/>
              </w:rPr>
            </w:pPr>
            <w:r>
              <w:rPr>
                <w:rFonts w:ascii="宋体"/>
                <w:sz w:val="15"/>
              </w:rPr>
              <w:t>-</w:t>
            </w:r>
          </w:p>
        </w:tc>
      </w:tr>
      <w:tr>
        <w:trPr>
          <w:trHeight w:val="333" w:hRule="exact"/>
        </w:trPr>
        <w:tc>
          <w:tcPr>
            <w:tcW w:w="4721" w:type="dxa"/>
            <w:tcBorders>
              <w:top w:val="nil" w:sz="6" w:space="0" w:color="auto"/>
              <w:left w:val="nil" w:sz="6" w:space="0" w:color="auto"/>
              <w:bottom w:val="single" w:sz="24" w:space="0" w:color="000000"/>
              <w:right w:val="single" w:sz="4" w:space="0" w:color="000000"/>
            </w:tcBorders>
          </w:tcPr>
          <w:p>
            <w:pPr>
              <w:pStyle w:val="TableParagraph"/>
              <w:spacing w:line="240" w:lineRule="auto" w:before="29"/>
              <w:ind w:left="90" w:right="0"/>
              <w:jc w:val="left"/>
              <w:rPr>
                <w:rFonts w:ascii="宋体" w:hAnsi="宋体" w:cs="宋体" w:eastAsia="宋体" w:hint="default"/>
                <w:sz w:val="15"/>
                <w:szCs w:val="15"/>
              </w:rPr>
            </w:pPr>
            <w:r>
              <w:rPr>
                <w:rFonts w:ascii="宋体" w:hAnsi="宋体" w:cs="宋体" w:eastAsia="宋体" w:hint="default"/>
                <w:sz w:val="15"/>
                <w:szCs w:val="15"/>
              </w:rPr>
              <w:t>（二）稀释每股收益</w:t>
            </w:r>
          </w:p>
        </w:tc>
        <w:tc>
          <w:tcPr>
            <w:tcW w:w="914" w:type="dxa"/>
            <w:vMerge/>
            <w:tcBorders>
              <w:left w:val="single" w:sz="4" w:space="0" w:color="000000"/>
              <w:bottom w:val="single" w:sz="24" w:space="0" w:color="000000"/>
              <w:right w:val="single" w:sz="4" w:space="0" w:color="000000"/>
            </w:tcBorders>
          </w:tcPr>
          <w:p>
            <w:pPr/>
          </w:p>
        </w:tc>
        <w:tc>
          <w:tcPr>
            <w:tcW w:w="1527" w:type="dxa"/>
            <w:tcBorders>
              <w:top w:val="nil" w:sz="6" w:space="0" w:color="auto"/>
              <w:left w:val="single" w:sz="4" w:space="0" w:color="000000"/>
              <w:bottom w:val="single" w:sz="24" w:space="0" w:color="000000"/>
              <w:right w:val="single" w:sz="4" w:space="0" w:color="000000"/>
            </w:tcBorders>
          </w:tcPr>
          <w:p>
            <w:pPr>
              <w:pStyle w:val="TableParagraph"/>
              <w:spacing w:line="240" w:lineRule="auto" w:before="29"/>
              <w:ind w:right="87"/>
              <w:jc w:val="right"/>
              <w:rPr>
                <w:rFonts w:ascii="宋体" w:hAnsi="宋体" w:cs="宋体" w:eastAsia="宋体" w:hint="default"/>
                <w:sz w:val="15"/>
                <w:szCs w:val="15"/>
              </w:rPr>
            </w:pPr>
            <w:r>
              <w:rPr>
                <w:rFonts w:ascii="宋体"/>
                <w:sz w:val="15"/>
              </w:rPr>
              <w:t>-</w:t>
            </w:r>
          </w:p>
        </w:tc>
        <w:tc>
          <w:tcPr>
            <w:tcW w:w="1516" w:type="dxa"/>
            <w:tcBorders>
              <w:top w:val="nil" w:sz="6" w:space="0" w:color="auto"/>
              <w:left w:val="single" w:sz="4" w:space="0" w:color="000000"/>
              <w:bottom w:val="single" w:sz="24" w:space="0" w:color="000000"/>
              <w:right w:val="nil" w:sz="6" w:space="0" w:color="auto"/>
            </w:tcBorders>
          </w:tcPr>
          <w:p>
            <w:pPr>
              <w:pStyle w:val="TableParagraph"/>
              <w:spacing w:line="240" w:lineRule="auto" w:before="29"/>
              <w:ind w:right="86"/>
              <w:jc w:val="right"/>
              <w:rPr>
                <w:rFonts w:ascii="宋体" w:hAnsi="宋体" w:cs="宋体" w:eastAsia="宋体" w:hint="default"/>
                <w:sz w:val="15"/>
                <w:szCs w:val="15"/>
              </w:rPr>
            </w:pPr>
            <w:r>
              <w:rPr>
                <w:rFonts w:ascii="宋体"/>
                <w:sz w:val="15"/>
              </w:rPr>
              <w:t>-</w:t>
            </w:r>
          </w:p>
        </w:tc>
      </w:tr>
    </w:tbl>
    <w:p>
      <w:pPr>
        <w:tabs>
          <w:tab w:pos="3253" w:val="left" w:leader="none"/>
          <w:tab w:pos="6775" w:val="left" w:leader="none"/>
        </w:tabs>
        <w:spacing w:before="10"/>
        <w:ind w:left="0" w:right="77" w:firstLine="0"/>
        <w:jc w:val="center"/>
        <w:rPr>
          <w:rFonts w:ascii="宋体" w:hAnsi="宋体" w:cs="宋体" w:eastAsia="宋体" w:hint="default"/>
          <w:sz w:val="18"/>
          <w:szCs w:val="18"/>
        </w:rPr>
      </w:pPr>
      <w:r>
        <w:rPr/>
        <w:pict>
          <v:shape style="position:absolute;margin-left:90.139999pt;margin-top:-258.568298pt;width:435.75907pt;height:5.07pt;mso-position-horizontal-relative:page;mso-position-vertical-relative:paragraph;z-index:-1419784" type="#_x0000_t75" stroked="false">
            <v:imagedata r:id="rId111" o:title=""/>
          </v:shape>
        </w:pict>
      </w:r>
      <w:r>
        <w:rPr/>
        <w:pict>
          <v:shape style="position:absolute;margin-left:90.139999pt;margin-top:-242.968277pt;width:433.180614pt;height:5.04pt;mso-position-horizontal-relative:page;mso-position-vertical-relative:paragraph;z-index:-1419760" type="#_x0000_t75" stroked="false">
            <v:imagedata r:id="rId112" o:title=""/>
          </v:shape>
        </w:pict>
      </w:r>
      <w:r>
        <w:rPr/>
        <w:pict>
          <v:shape style="position:absolute;margin-left:90.139999pt;margin-top:-227.368271pt;width:435.75907pt;height:5.07pt;mso-position-horizontal-relative:page;mso-position-vertical-relative:paragraph;z-index:-1419736" type="#_x0000_t75" stroked="false">
            <v:imagedata r:id="rId111" o:title=""/>
          </v:shape>
        </w:pict>
      </w:r>
      <w:r>
        <w:rPr/>
        <w:pict>
          <v:shape style="position:absolute;margin-left:90.139999pt;margin-top:-211.768311pt;width:433.177984pt;height:5.04pt;mso-position-horizontal-relative:page;mso-position-vertical-relative:paragraph;z-index:-1419712" type="#_x0000_t75" stroked="false">
            <v:imagedata r:id="rId112" o:title=""/>
          </v:shape>
        </w:pict>
      </w:r>
      <w:r>
        <w:rPr/>
        <w:pict>
          <v:shape style="position:absolute;margin-left:90.139999pt;margin-top:-196.168274pt;width:435.759062pt;height:5.07pt;mso-position-horizontal-relative:page;mso-position-vertical-relative:paragraph;z-index:-1419688" type="#_x0000_t75" stroked="false">
            <v:imagedata r:id="rId111" o:title=""/>
          </v:shape>
        </w:pict>
      </w:r>
      <w:r>
        <w:rPr/>
        <w:pict>
          <v:shape style="position:absolute;margin-left:90.139999pt;margin-top:-168.628265pt;width:433.197637pt;height:.48pt;mso-position-horizontal-relative:page;mso-position-vertical-relative:paragraph;z-index:-1419664" type="#_x0000_t75" stroked="false">
            <v:imagedata r:id="rId104" o:title=""/>
          </v:shape>
        </w:pict>
      </w:r>
      <w:r>
        <w:rPr/>
        <w:pict>
          <v:shape style="position:absolute;margin-left:90.139999pt;margin-top:-157.588303pt;width:435.756433pt;height:5.07pt;mso-position-horizontal-relative:page;mso-position-vertical-relative:paragraph;z-index:-1419640" type="#_x0000_t75" stroked="false">
            <v:imagedata r:id="rId111" o:title=""/>
          </v:shape>
        </w:pict>
      </w:r>
      <w:r>
        <w:rPr/>
        <w:pict>
          <v:shape style="position:absolute;margin-left:90.139999pt;margin-top:-132.388306pt;width:435.756425pt;height:5.07pt;mso-position-horizontal-relative:page;mso-position-vertical-relative:paragraph;z-index:-1419616" type="#_x0000_t75" stroked="false">
            <v:imagedata r:id="rId111" o:title=""/>
          </v:shape>
        </w:pict>
      </w:r>
      <w:r>
        <w:rPr/>
        <w:pict>
          <v:shape style="position:absolute;margin-left:90.139999pt;margin-top:-116.788239pt;width:435.76303pt;height:5.07pt;mso-position-horizontal-relative:page;mso-position-vertical-relative:paragraph;z-index:-1419592" type="#_x0000_t75" stroked="false">
            <v:imagedata r:id="rId111" o:title=""/>
          </v:shape>
        </w:pict>
      </w:r>
      <w:r>
        <w:rPr/>
        <w:pict>
          <v:shape style="position:absolute;margin-left:90.139999pt;margin-top:-101.188309pt;width:433.177993pt;height:5.04pt;mso-position-horizontal-relative:page;mso-position-vertical-relative:paragraph;z-index:-1419568" type="#_x0000_t75" stroked="false">
            <v:imagedata r:id="rId112" o:title=""/>
          </v:shape>
        </w:pict>
      </w:r>
      <w:r>
        <w:rPr/>
        <w:pict>
          <v:shape style="position:absolute;margin-left:90.139999pt;margin-top:-85.588303pt;width:435.756433pt;height:5.07pt;mso-position-horizontal-relative:page;mso-position-vertical-relative:paragraph;z-index:-1419544" type="#_x0000_t75" stroked="false">
            <v:imagedata r:id="rId111" o:title=""/>
          </v:shape>
        </w:pict>
      </w:r>
      <w:r>
        <w:rPr/>
        <w:pict>
          <v:shape style="position:absolute;margin-left:90.139999pt;margin-top:-69.988251pt;width:433.183244pt;height:5.04pt;mso-position-horizontal-relative:page;mso-position-vertical-relative:paragraph;z-index:-1419520" type="#_x0000_t75" stroked="false">
            <v:imagedata r:id="rId112" o:title=""/>
          </v:shape>
        </w:pict>
      </w:r>
      <w:r>
        <w:rPr/>
        <w:pict>
          <v:shape style="position:absolute;margin-left:90.139999pt;margin-top:-54.388306pt;width:435.756425pt;height:5.07pt;mso-position-horizontal-relative:page;mso-position-vertical-relative:paragraph;z-index:-1419496" type="#_x0000_t75" stroked="false">
            <v:imagedata r:id="rId111" o:title=""/>
          </v:shape>
        </w:pict>
      </w:r>
      <w:r>
        <w:rPr/>
        <w:pict>
          <v:shape style="position:absolute;margin-left:90.139999pt;margin-top:-38.788239pt;width:435.76303pt;height:5.07pt;mso-position-horizontal-relative:page;mso-position-vertical-relative:paragraph;z-index:-1419472" type="#_x0000_t75" stroked="false">
            <v:imagedata r:id="rId111" o:title=""/>
          </v:shape>
        </w:pict>
      </w:r>
      <w:r>
        <w:rPr/>
        <w:pict>
          <v:shape style="position:absolute;margin-left:90.139999pt;margin-top:-23.188309pt;width:433.177993pt;height:5.04pt;mso-position-horizontal-relative:page;mso-position-vertical-relative:paragraph;z-index:-1419448" type="#_x0000_t75" stroked="false">
            <v:imagedata r:id="rId112" o:title=""/>
          </v:shape>
        </w:pict>
      </w:r>
      <w:r>
        <w:rPr>
          <w:rFonts w:ascii="宋体" w:hAnsi="宋体" w:cs="宋体" w:eastAsia="宋体" w:hint="default"/>
          <w:b/>
          <w:bCs/>
          <w:w w:val="95"/>
          <w:sz w:val="18"/>
          <w:szCs w:val="18"/>
        </w:rPr>
        <w:t>公司法定代表人：郑海涛</w:t>
        <w:tab/>
        <w:t>主管会计工作负责人：孙鹏程</w:t>
        <w:tab/>
      </w:r>
      <w:r>
        <w:rPr>
          <w:rFonts w:ascii="宋体" w:hAnsi="宋体" w:cs="宋体" w:eastAsia="宋体" w:hint="default"/>
          <w:b/>
          <w:bCs/>
          <w:sz w:val="18"/>
          <w:szCs w:val="18"/>
        </w:rPr>
        <w:t>会计机构负责人：林进</w:t>
      </w:r>
      <w:r>
        <w:rPr>
          <w:rFonts w:ascii="宋体" w:hAnsi="宋体" w:cs="宋体" w:eastAsia="宋体" w:hint="default"/>
          <w:sz w:val="18"/>
          <w:szCs w:val="18"/>
        </w:rPr>
      </w:r>
    </w:p>
    <w:p>
      <w:pPr>
        <w:spacing w:after="0"/>
        <w:jc w:val="center"/>
        <w:rPr>
          <w:rFonts w:ascii="宋体" w:hAnsi="宋体" w:cs="宋体" w:eastAsia="宋体" w:hint="default"/>
          <w:sz w:val="18"/>
          <w:szCs w:val="18"/>
        </w:rPr>
        <w:sectPr>
          <w:footerReference w:type="default" r:id="rId102"/>
          <w:pgSz w:w="11910" w:h="16840"/>
          <w:pgMar w:footer="1226" w:header="0" w:top="780" w:bottom="1420" w:left="1660" w:right="1300"/>
          <w:pgNumType w:start="62"/>
        </w:sectPr>
      </w:pPr>
    </w:p>
    <w:p>
      <w:pPr>
        <w:tabs>
          <w:tab w:pos="7141" w:val="left" w:leader="none"/>
        </w:tabs>
        <w:spacing w:before="23"/>
        <w:ind w:left="392" w:right="0" w:firstLine="0"/>
        <w:jc w:val="left"/>
        <w:rPr>
          <w:rFonts w:ascii="宋体" w:hAnsi="宋体" w:cs="宋体" w:eastAsia="宋体" w:hint="default"/>
          <w:sz w:val="18"/>
          <w:szCs w:val="18"/>
        </w:rPr>
      </w:pPr>
      <w:r>
        <w:rPr>
          <w:rFonts w:ascii="宋体" w:hAnsi="宋体" w:cs="宋体" w:eastAsia="宋体" w:hint="default"/>
          <w:spacing w:val="-1"/>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36.9pt;height:.75pt;mso-position-horizontal-relative:char;mso-position-vertical-relative:line" coordorigin="0,0" coordsize="8738,15">
            <v:group style="position:absolute;left:7;top:7;width:8724;height:2" coordorigin="7,7" coordsize="8724,2">
              <v:shape style="position:absolute;left:7;top:7;width:8724;height:2" coordorigin="7,7" coordsize="8724,0" path="m7,7l8731,7e" filled="false" stroked="true" strokeweight=".7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226" w:top="780" w:bottom="1420" w:left="1660" w:right="1300"/>
        </w:sectPr>
      </w:pPr>
    </w:p>
    <w:p>
      <w:pPr>
        <w:tabs>
          <w:tab w:pos="7141" w:val="left" w:leader="none"/>
        </w:tabs>
        <w:spacing w:before="23"/>
        <w:ind w:left="392" w:right="0" w:firstLine="0"/>
        <w:jc w:val="left"/>
        <w:rPr>
          <w:rFonts w:ascii="宋体" w:hAnsi="宋体" w:cs="宋体" w:eastAsia="宋体" w:hint="default"/>
          <w:sz w:val="18"/>
          <w:szCs w:val="18"/>
        </w:rPr>
      </w:pPr>
      <w:r>
        <w:rPr>
          <w:rFonts w:ascii="宋体" w:hAnsi="宋体" w:cs="宋体" w:eastAsia="宋体" w:hint="default"/>
          <w:spacing w:val="-1"/>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36.9pt;height:.75pt;mso-position-horizontal-relative:char;mso-position-vertical-relative:line" coordorigin="0,0" coordsize="8738,15">
            <v:group style="position:absolute;left:7;top:7;width:8724;height:2" coordorigin="7,7" coordsize="8724,2">
              <v:shape style="position:absolute;left:7;top:7;width:8724;height:2" coordorigin="7,7" coordsize="8724,0" path="m7,7l8731,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7"/>
          <w:szCs w:val="17"/>
        </w:rPr>
      </w:pPr>
    </w:p>
    <w:p>
      <w:pPr>
        <w:pStyle w:val="Heading2"/>
        <w:spacing w:line="240" w:lineRule="auto"/>
        <w:ind w:left="168" w:right="166"/>
        <w:jc w:val="center"/>
        <w:rPr>
          <w:b w:val="0"/>
          <w:bCs w:val="0"/>
        </w:rPr>
      </w:pPr>
      <w:bookmarkStart w:name="合并现金流量表" w:id="119"/>
      <w:bookmarkEnd w:id="119"/>
      <w:r>
        <w:rPr>
          <w:b w:val="0"/>
          <w:bCs w:val="0"/>
        </w:rPr>
      </w:r>
      <w:r>
        <w:rPr/>
        <w:t>合并现金流量表</w:t>
      </w:r>
      <w:r>
        <w:rPr>
          <w:b w:val="0"/>
          <w:bCs w:val="0"/>
        </w:rPr>
      </w:r>
    </w:p>
    <w:p>
      <w:pPr>
        <w:spacing w:before="56"/>
        <w:ind w:left="168" w:right="166" w:firstLine="0"/>
        <w:jc w:val="center"/>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tabs>
          <w:tab w:pos="7228" w:val="left" w:leader="none"/>
        </w:tabs>
        <w:spacing w:before="37"/>
        <w:ind w:left="0" w:right="166" w:firstLine="0"/>
        <w:jc w:val="center"/>
        <w:rPr>
          <w:rFonts w:ascii="宋体" w:hAnsi="宋体" w:cs="宋体" w:eastAsia="宋体" w:hint="default"/>
          <w:sz w:val="18"/>
          <w:szCs w:val="18"/>
        </w:rPr>
      </w:pPr>
      <w:r>
        <w:rPr/>
        <w:pict>
          <v:shape style="position:absolute;margin-left:302.559998pt;margin-top:19.981714pt;width:.48003pt;height:.1pt;mso-position-horizontal-relative:page;mso-position-vertical-relative:paragraph;z-index:8776" type="#_x0000_t75" stroked="false">
            <v:imagedata r:id="rId40" o:title=""/>
          </v:shape>
        </w:pict>
      </w:r>
      <w:r>
        <w:rPr/>
        <w:pict>
          <v:shape style="position:absolute;margin-left:364pt;margin-top:19.981714pt;width:.48003pt;height:.1pt;mso-position-horizontal-relative:page;mso-position-vertical-relative:paragraph;z-index:8800" type="#_x0000_t75" stroked="false">
            <v:imagedata r:id="rId40" o:title=""/>
          </v:shape>
        </w:pict>
      </w:r>
      <w:r>
        <w:rPr/>
        <w:pict>
          <v:shape style="position:absolute;margin-left:443.52002pt;margin-top:19.981714pt;width:.48003pt;height:.1pt;mso-position-horizontal-relative:page;mso-position-vertical-relative:paragraph;z-index:8824" type="#_x0000_t75" stroked="false">
            <v:imagedata r:id="rId40" o:title=""/>
          </v:shape>
        </w:pict>
      </w:r>
      <w:r>
        <w:rPr/>
        <w:pict>
          <v:group style="position:absolute;margin-left:90.139999pt;margin-top:31.261744pt;width:433.2pt;height:.5pt;mso-position-horizontal-relative:page;mso-position-vertical-relative:paragraph;z-index:-1419304" coordorigin="1803,625" coordsize="8664,10">
            <v:shape style="position:absolute;left:1803;top:625;width:5477;height:10" type="#_x0000_t75" stroked="false">
              <v:imagedata r:id="rId113" o:title=""/>
            </v:shape>
            <v:shape style="position:absolute;left:7275;top:625;width:3191;height:10" type="#_x0000_t75" stroked="false">
              <v:imagedata r:id="rId114" o:title=""/>
            </v:shape>
            <w10:wrap type="none"/>
          </v:group>
        </w:pict>
      </w:r>
      <w:r>
        <w:rPr/>
        <w:pict>
          <v:group style="position:absolute;margin-left:90.139999pt;margin-top:45.501732pt;width:433.2pt;height:.5pt;mso-position-horizontal-relative:page;mso-position-vertical-relative:paragraph;z-index:-1419280" coordorigin="1803,910" coordsize="8664,10">
            <v:shape style="position:absolute;left:1803;top:910;width:5477;height:10" type="#_x0000_t75" stroked="false">
              <v:imagedata r:id="rId113" o:title=""/>
            </v:shape>
            <v:shape style="position:absolute;left:7275;top:910;width:3191;height:10" type="#_x0000_t75" stroked="false">
              <v:imagedata r:id="rId114" o:title=""/>
            </v:shape>
            <w10:wrap type="none"/>
          </v:group>
        </w:pict>
      </w:r>
      <w:r>
        <w:rPr/>
        <w:pict>
          <v:group style="position:absolute;margin-left:90.139999pt;margin-top:59.661736pt;width:433.2pt;height:.5pt;mso-position-horizontal-relative:page;mso-position-vertical-relative:paragraph;z-index:-1419256" coordorigin="1803,1193" coordsize="8664,10">
            <v:shape style="position:absolute;left:1803;top:1193;width:5477;height:10" type="#_x0000_t75" stroked="false">
              <v:imagedata r:id="rId113" o:title=""/>
            </v:shape>
            <v:shape style="position:absolute;left:7275;top:1193;width:3191;height:10" type="#_x0000_t75" stroked="false">
              <v:imagedata r:id="rId115" o:title=""/>
            </v:shape>
            <w10:wrap type="none"/>
          </v:group>
        </w:pict>
      </w:r>
      <w:r>
        <w:rPr/>
        <w:pict>
          <v:group style="position:absolute;margin-left:90.139999pt;margin-top:73.881737pt;width:433.2pt;height:.5pt;mso-position-horizontal-relative:page;mso-position-vertical-relative:paragraph;z-index:-1419232" coordorigin="1803,1478" coordsize="8664,10">
            <v:shape style="position:absolute;left:1803;top:1478;width:5477;height:10" type="#_x0000_t75" stroked="false">
              <v:imagedata r:id="rId113" o:title=""/>
            </v:shape>
            <v:shape style="position:absolute;left:7275;top:1478;width:3191;height:10" type="#_x0000_t75" stroked="false">
              <v:imagedata r:id="rId115" o:title=""/>
            </v:shape>
            <w10:wrap type="none"/>
          </v:group>
        </w:pict>
      </w:r>
      <w:r>
        <w:rPr/>
        <w:pict>
          <v:group style="position:absolute;margin-left:90.139999pt;margin-top:88.101677pt;width:433.2pt;height:.5pt;mso-position-horizontal-relative:page;mso-position-vertical-relative:paragraph;z-index:-1419208" coordorigin="1803,1762" coordsize="8664,10">
            <v:shape style="position:absolute;left:1803;top:1762;width:5477;height:10" type="#_x0000_t75" stroked="false">
              <v:imagedata r:id="rId113" o:title=""/>
            </v:shape>
            <v:shape style="position:absolute;left:7275;top:1762;width:3191;height:10" type="#_x0000_t75" stroked="false">
              <v:imagedata r:id="rId115" o:title=""/>
            </v:shape>
            <w10:wrap type="none"/>
          </v:group>
        </w:pict>
      </w:r>
      <w:r>
        <w:rPr/>
        <w:pict>
          <v:group style="position:absolute;margin-left:90.139999pt;margin-top:97.221703pt;width:433.2pt;height:5.55pt;mso-position-horizontal-relative:page;mso-position-vertical-relative:paragraph;z-index:-1419184" coordorigin="1803,1944" coordsize="8664,111">
            <v:shape style="position:absolute;left:1803;top:1944;width:4268;height:110" type="#_x0000_t75" stroked="false">
              <v:imagedata r:id="rId116" o:title=""/>
            </v:shape>
            <v:shape style="position:absolute;left:6046;top:2040;width:1243;height:14" type="#_x0000_t75" stroked="false">
              <v:imagedata r:id="rId117" o:title=""/>
            </v:shape>
            <v:shape style="position:absolute;left:7275;top:2040;width:1605;height:14" type="#_x0000_t75" stroked="false">
              <v:imagedata r:id="rId118" o:title=""/>
            </v:shape>
            <v:shape style="position:absolute;left:8866;top:2045;width:1601;height:10" type="#_x0000_t75" stroked="false">
              <v:imagedata r:id="rId119" o:title=""/>
            </v:shape>
            <w10:wrap type="none"/>
          </v:group>
        </w:pict>
      </w:r>
      <w:r>
        <w:rPr/>
        <w:pict>
          <v:group style="position:absolute;margin-left:90.139999pt;margin-top:116.481682pt;width:433.2pt;height:.5pt;mso-position-horizontal-relative:page;mso-position-vertical-relative:paragraph;z-index:-1419160" coordorigin="1803,2330" coordsize="8664,10">
            <v:shape style="position:absolute;left:1803;top:2330;width:5477;height:10" type="#_x0000_t75" stroked="false">
              <v:imagedata r:id="rId113" o:title=""/>
            </v:shape>
            <v:shape style="position:absolute;left:7275;top:2330;width:3191;height:10" type="#_x0000_t75" stroked="false">
              <v:imagedata r:id="rId115" o:title=""/>
            </v:shape>
            <w10:wrap type="none"/>
          </v:group>
        </w:pict>
      </w:r>
      <w:r>
        <w:rPr/>
        <w:pict>
          <v:group style="position:absolute;margin-left:90.139999pt;margin-top:130.701752pt;width:433.2pt;height:.5pt;mso-position-horizontal-relative:page;mso-position-vertical-relative:paragraph;z-index:-1419136" coordorigin="1803,2614" coordsize="8664,10">
            <v:shape style="position:absolute;left:1803;top:2614;width:5477;height:10" type="#_x0000_t75" stroked="false">
              <v:imagedata r:id="rId113" o:title=""/>
            </v:shape>
            <v:shape style="position:absolute;left:7275;top:2614;width:3191;height:10" type="#_x0000_t75" stroked="false">
              <v:imagedata r:id="rId115" o:title=""/>
            </v:shape>
            <w10:wrap type="none"/>
          </v:group>
        </w:pict>
      </w:r>
      <w:r>
        <w:rPr/>
        <w:pict>
          <v:group style="position:absolute;margin-left:90.139999pt;margin-top:139.821701pt;width:433.2pt;height:5.55pt;mso-position-horizontal-relative:page;mso-position-vertical-relative:paragraph;z-index:-1419112" coordorigin="1803,2796" coordsize="8664,111">
            <v:shape style="position:absolute;left:1803;top:2796;width:4268;height:110" type="#_x0000_t75" stroked="false">
              <v:imagedata r:id="rId116" o:title=""/>
            </v:shape>
            <v:shape style="position:absolute;left:6046;top:2892;width:1243;height:14" type="#_x0000_t75" stroked="false">
              <v:imagedata r:id="rId120" o:title=""/>
            </v:shape>
            <v:shape style="position:absolute;left:7275;top:2892;width:1605;height:14" type="#_x0000_t75" stroked="false">
              <v:imagedata r:id="rId121" o:title=""/>
            </v:shape>
            <v:shape style="position:absolute;left:8866;top:2897;width:1601;height:10" type="#_x0000_t75" stroked="false">
              <v:imagedata r:id="rId122" o:title=""/>
            </v:shape>
            <w10:wrap type="none"/>
          </v:group>
        </w:pict>
      </w:r>
      <w:r>
        <w:rPr/>
        <w:pict>
          <v:group style="position:absolute;margin-left:90.139999pt;margin-top:159.081741pt;width:433.2pt;height:.5pt;mso-position-horizontal-relative:page;mso-position-vertical-relative:paragraph;z-index:-1419088" coordorigin="1803,3182" coordsize="8664,10">
            <v:shape style="position:absolute;left:1803;top:3182;width:5477;height:10" type="#_x0000_t75" stroked="false">
              <v:imagedata r:id="rId113" o:title=""/>
            </v:shape>
            <v:shape style="position:absolute;left:7275;top:3182;width:3191;height:10" type="#_x0000_t75" stroked="false">
              <v:imagedata r:id="rId114" o:title=""/>
            </v:shape>
            <w10:wrap type="none"/>
          </v:group>
        </w:pict>
      </w:r>
      <w:r>
        <w:rPr/>
        <w:pict>
          <v:group style="position:absolute;margin-left:90.139999pt;margin-top:173.301682pt;width:433.2pt;height:.5pt;mso-position-horizontal-relative:page;mso-position-vertical-relative:paragraph;z-index:-1419064" coordorigin="1803,3466" coordsize="8664,10">
            <v:shape style="position:absolute;left:1803;top:3466;width:5477;height:10" type="#_x0000_t75" stroked="false">
              <v:imagedata r:id="rId113" o:title=""/>
            </v:shape>
            <v:shape style="position:absolute;left:7275;top:3466;width:3191;height:10" type="#_x0000_t75" stroked="false">
              <v:imagedata r:id="rId115" o:title=""/>
            </v:shape>
            <w10:wrap type="none"/>
          </v:group>
        </w:pict>
      </w:r>
      <w:r>
        <w:rPr/>
        <w:pict>
          <v:group style="position:absolute;margin-left:90.139999pt;margin-top:182.421768pt;width:433.2pt;height:5.55pt;mso-position-horizontal-relative:page;mso-position-vertical-relative:paragraph;z-index:-1419040" coordorigin="1803,3648" coordsize="8664,111">
            <v:shape style="position:absolute;left:1803;top:3648;width:4268;height:110" type="#_x0000_t75" stroked="false">
              <v:imagedata r:id="rId116" o:title=""/>
            </v:shape>
            <v:shape style="position:absolute;left:6046;top:3744;width:1243;height:14" type="#_x0000_t75" stroked="false">
              <v:imagedata r:id="rId123" o:title=""/>
            </v:shape>
            <v:shape style="position:absolute;left:7275;top:3744;width:1605;height:14" type="#_x0000_t75" stroked="false">
              <v:imagedata r:id="rId124" o:title=""/>
            </v:shape>
            <v:shape style="position:absolute;left:8866;top:3749;width:1601;height:10" type="#_x0000_t75" stroked="false">
              <v:imagedata r:id="rId119" o:title=""/>
            </v:shape>
            <w10:wrap type="none"/>
          </v:group>
        </w:pict>
      </w:r>
      <w:r>
        <w:rPr/>
        <w:pict>
          <v:group style="position:absolute;margin-left:90.139999pt;margin-top:201.681686pt;width:433.2pt;height:.5pt;mso-position-horizontal-relative:page;mso-position-vertical-relative:paragraph;z-index:-1419016" coordorigin="1803,4034" coordsize="8664,10">
            <v:shape style="position:absolute;left:1803;top:4034;width:5477;height:10" type="#_x0000_t75" stroked="false">
              <v:imagedata r:id="rId113" o:title=""/>
            </v:shape>
            <v:shape style="position:absolute;left:7275;top:4034;width:3191;height:10" type="#_x0000_t75" stroked="false">
              <v:imagedata r:id="rId115" o:title=""/>
            </v:shape>
            <w10:wrap type="none"/>
          </v:group>
        </w:pict>
      </w:r>
      <w:r>
        <w:rPr/>
        <w:pict>
          <v:group style="position:absolute;margin-left:90.139999pt;margin-top:215.901749pt;width:433.2pt;height:.5pt;mso-position-horizontal-relative:page;mso-position-vertical-relative:paragraph;z-index:-1418992" coordorigin="1803,4318" coordsize="8664,10">
            <v:shape style="position:absolute;left:1803;top:4318;width:5477;height:10" type="#_x0000_t75" stroked="false">
              <v:imagedata r:id="rId113" o:title=""/>
            </v:shape>
            <v:shape style="position:absolute;left:7275;top:4318;width:3191;height:10" type="#_x0000_t75" stroked="false">
              <v:imagedata r:id="rId115" o:title=""/>
            </v:shape>
            <w10:wrap type="none"/>
          </v:group>
        </w:pict>
      </w:r>
      <w:r>
        <w:rPr/>
        <w:pict>
          <v:group style="position:absolute;margin-left:90.139999pt;margin-top:225.021759pt;width:433.2pt;height:5.55pt;mso-position-horizontal-relative:page;mso-position-vertical-relative:paragraph;z-index:-1418968" coordorigin="1803,4500" coordsize="8664,111">
            <v:shape style="position:absolute;left:1803;top:4500;width:4268;height:110" type="#_x0000_t75" stroked="false">
              <v:imagedata r:id="rId116" o:title=""/>
            </v:shape>
            <v:shape style="position:absolute;left:6046;top:4596;width:1243;height:14" type="#_x0000_t75" stroked="false">
              <v:imagedata r:id="rId125" o:title=""/>
            </v:shape>
            <v:shape style="position:absolute;left:7275;top:4596;width:1605;height:14" type="#_x0000_t75" stroked="false">
              <v:imagedata r:id="rId126" o:title=""/>
            </v:shape>
            <v:shape style="position:absolute;left:8866;top:4601;width:1601;height:10" type="#_x0000_t75" stroked="false">
              <v:imagedata r:id="rId119" o:title=""/>
            </v:shape>
            <w10:wrap type="none"/>
          </v:group>
        </w:pict>
      </w:r>
      <w:r>
        <w:rPr/>
        <w:pict>
          <v:group style="position:absolute;margin-left:90.139999pt;margin-top:243.441711pt;width:433.2pt;height:.5pt;mso-position-horizontal-relative:page;mso-position-vertical-relative:paragraph;z-index:-1418944" coordorigin="1803,4869" coordsize="8664,10">
            <v:shape style="position:absolute;left:1803;top:4869;width:5477;height:10" type="#_x0000_t75" stroked="false">
              <v:imagedata r:id="rId113" o:title=""/>
            </v:shape>
            <v:shape style="position:absolute;left:7275;top:4869;width:3191;height:10" type="#_x0000_t75" stroked="false">
              <v:imagedata r:id="rId115" o:title=""/>
            </v:shape>
            <w10:wrap type="none"/>
          </v:group>
        </w:pict>
      </w:r>
      <w:r>
        <w:rPr/>
        <w:pict>
          <v:group style="position:absolute;margin-left:90.139999pt;margin-top:252.561737pt;width:433.2pt;height:5.55pt;mso-position-horizontal-relative:page;mso-position-vertical-relative:paragraph;z-index:-1418920" coordorigin="1803,5051" coordsize="8664,111">
            <v:shape style="position:absolute;left:1803;top:5051;width:4268;height:110" type="#_x0000_t75" stroked="false">
              <v:imagedata r:id="rId127" o:title=""/>
            </v:shape>
            <v:shape style="position:absolute;left:6046;top:5147;width:1243;height:14" type="#_x0000_t75" stroked="false">
              <v:imagedata r:id="rId125" o:title=""/>
            </v:shape>
            <v:shape style="position:absolute;left:7275;top:5147;width:1605;height:14" type="#_x0000_t75" stroked="false">
              <v:imagedata r:id="rId128" o:title=""/>
            </v:shape>
            <v:shape style="position:absolute;left:8866;top:5152;width:1601;height:10" type="#_x0000_t75" stroked="false">
              <v:imagedata r:id="rId119" o:title=""/>
            </v:shape>
            <w10:wrap type="none"/>
          </v:group>
        </w:pict>
      </w:r>
      <w:r>
        <w:rPr/>
        <w:pict>
          <v:group style="position:absolute;margin-left:90.139999pt;margin-top:271.821747pt;width:433.2pt;height:.5pt;mso-position-horizontal-relative:page;mso-position-vertical-relative:paragraph;z-index:-1418896" coordorigin="1803,5436" coordsize="8664,10">
            <v:shape style="position:absolute;left:1803;top:5436;width:5477;height:10" type="#_x0000_t75" stroked="false">
              <v:imagedata r:id="rId113" o:title=""/>
            </v:shape>
            <v:shape style="position:absolute;left:7275;top:5436;width:3191;height:10" type="#_x0000_t75" stroked="false">
              <v:imagedata r:id="rId115" o:title=""/>
            </v:shape>
            <w10:wrap type="none"/>
          </v:group>
        </w:pict>
      </w:r>
      <w:r>
        <w:rPr/>
        <w:pict>
          <v:group style="position:absolute;margin-left:90.139999pt;margin-top:286.041748pt;width:433.2pt;height:.5pt;mso-position-horizontal-relative:page;mso-position-vertical-relative:paragraph;z-index:-1418872" coordorigin="1803,5721" coordsize="8664,10">
            <v:shape style="position:absolute;left:1803;top:5721;width:5477;height:10" type="#_x0000_t75" stroked="false">
              <v:imagedata r:id="rId113" o:title=""/>
            </v:shape>
            <v:shape style="position:absolute;left:7275;top:5721;width:3191;height:10" type="#_x0000_t75" stroked="false">
              <v:imagedata r:id="rId115" o:title=""/>
            </v:shape>
            <w10:wrap type="none"/>
          </v:group>
        </w:pict>
      </w:r>
      <w:r>
        <w:rPr/>
        <w:pict>
          <v:group style="position:absolute;margin-left:90.139999pt;margin-top:300.201752pt;width:433.2pt;height:.5pt;mso-position-horizontal-relative:page;mso-position-vertical-relative:paragraph;z-index:-1418848" coordorigin="1803,6004" coordsize="8664,10">
            <v:shape style="position:absolute;left:1803;top:6004;width:5477;height:10" type="#_x0000_t75" stroked="false">
              <v:imagedata r:id="rId113" o:title=""/>
            </v:shape>
            <v:shape style="position:absolute;left:7275;top:6004;width:3191;height:10" type="#_x0000_t75" stroked="false">
              <v:imagedata r:id="rId115" o:title=""/>
            </v:shape>
            <w10:wrap type="none"/>
          </v:group>
        </w:pict>
      </w:r>
      <w:r>
        <w:rPr/>
        <w:pict>
          <v:group style="position:absolute;margin-left:90.139999pt;margin-top:314.421722pt;width:433.2pt;height:.5pt;mso-position-horizontal-relative:page;mso-position-vertical-relative:paragraph;z-index:-1418824" coordorigin="1803,6288" coordsize="8664,10">
            <v:shape style="position:absolute;left:1803;top:6288;width:5477;height:10" type="#_x0000_t75" stroked="false">
              <v:imagedata r:id="rId113" o:title=""/>
            </v:shape>
            <v:shape style="position:absolute;left:7275;top:6288;width:3191;height:10" type="#_x0000_t75" stroked="false">
              <v:imagedata r:id="rId114" o:title=""/>
            </v:shape>
            <w10:wrap type="none"/>
          </v:group>
        </w:pict>
      </w:r>
      <w:r>
        <w:rPr>
          <w:rFonts w:ascii="宋体" w:hAnsi="宋体" w:cs="宋体" w:eastAsia="宋体" w:hint="default"/>
          <w:b/>
          <w:bCs/>
          <w:w w:val="95"/>
          <w:sz w:val="18"/>
          <w:szCs w:val="18"/>
        </w:rPr>
        <w:t>编制单位：北京数码视讯科技股份有限公司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5"/>
          <w:szCs w:val="5"/>
        </w:rPr>
      </w:pPr>
    </w:p>
    <w:tbl>
      <w:tblPr>
        <w:tblW w:w="0" w:type="auto"/>
        <w:jc w:val="left"/>
        <w:tblInd w:w="128" w:type="dxa"/>
        <w:tblLayout w:type="fixed"/>
        <w:tblCellMar>
          <w:top w:w="0" w:type="dxa"/>
          <w:left w:w="0" w:type="dxa"/>
          <w:bottom w:w="0" w:type="dxa"/>
          <w:right w:w="0" w:type="dxa"/>
        </w:tblCellMar>
        <w:tblLook w:val="01E0"/>
      </w:tblPr>
      <w:tblGrid>
        <w:gridCol w:w="4268"/>
        <w:gridCol w:w="1229"/>
        <w:gridCol w:w="1590"/>
        <w:gridCol w:w="1591"/>
      </w:tblGrid>
      <w:tr>
        <w:trPr>
          <w:trHeight w:val="283" w:hRule="exact"/>
        </w:trPr>
        <w:tc>
          <w:tcPr>
            <w:tcW w:w="4268" w:type="dxa"/>
            <w:tcBorders>
              <w:top w:val="single" w:sz="24" w:space="0" w:color="000000"/>
              <w:left w:val="nil" w:sz="6" w:space="0" w:color="auto"/>
              <w:bottom w:val="nil" w:sz="6" w:space="0" w:color="auto"/>
              <w:right w:val="single" w:sz="4" w:space="0" w:color="000000"/>
            </w:tcBorders>
          </w:tcPr>
          <w:p>
            <w:pPr>
              <w:pStyle w:val="TableParagraph"/>
              <w:tabs>
                <w:tab w:pos="617" w:val="left" w:leader="none"/>
              </w:tabs>
              <w:spacing w:line="240" w:lineRule="auto" w:before="15"/>
              <w:ind w:left="14" w:right="0"/>
              <w:jc w:val="center"/>
              <w:rPr>
                <w:rFonts w:ascii="宋体" w:hAnsi="宋体" w:cs="宋体" w:eastAsia="宋体" w:hint="default"/>
                <w:sz w:val="15"/>
                <w:szCs w:val="15"/>
              </w:rPr>
            </w:pPr>
            <w:r>
              <w:rPr>
                <w:rFonts w:ascii="宋体" w:hAnsi="宋体" w:cs="宋体" w:eastAsia="宋体" w:hint="default"/>
                <w:b/>
                <w:bCs/>
                <w:w w:val="95"/>
                <w:sz w:val="15"/>
                <w:szCs w:val="15"/>
              </w:rPr>
              <w:t>项</w:t>
              <w:tab/>
            </w:r>
            <w:r>
              <w:rPr>
                <w:rFonts w:ascii="宋体" w:hAnsi="宋体" w:cs="宋体" w:eastAsia="宋体" w:hint="default"/>
                <w:b/>
                <w:bCs/>
                <w:sz w:val="15"/>
                <w:szCs w:val="15"/>
              </w:rPr>
              <w:t>目</w:t>
            </w:r>
            <w:r>
              <w:rPr>
                <w:rFonts w:ascii="宋体" w:hAnsi="宋体" w:cs="宋体" w:eastAsia="宋体" w:hint="default"/>
                <w:sz w:val="15"/>
                <w:szCs w:val="15"/>
              </w:rPr>
            </w:r>
          </w:p>
        </w:tc>
        <w:tc>
          <w:tcPr>
            <w:tcW w:w="1229" w:type="dxa"/>
            <w:tcBorders>
              <w:top w:val="single" w:sz="24" w:space="0" w:color="000000"/>
              <w:left w:val="single" w:sz="4" w:space="0" w:color="000000"/>
              <w:bottom w:val="nil" w:sz="6" w:space="0" w:color="auto"/>
              <w:right w:val="single" w:sz="4" w:space="0" w:color="000000"/>
            </w:tcBorders>
          </w:tcPr>
          <w:p>
            <w:pPr>
              <w:pStyle w:val="TableParagraph"/>
              <w:spacing w:line="240" w:lineRule="auto" w:before="15"/>
              <w:ind w:left="2" w:right="0"/>
              <w:jc w:val="center"/>
              <w:rPr>
                <w:rFonts w:ascii="宋体" w:hAnsi="宋体" w:cs="宋体" w:eastAsia="宋体" w:hint="default"/>
                <w:sz w:val="15"/>
                <w:szCs w:val="15"/>
              </w:rPr>
            </w:pPr>
            <w:r>
              <w:rPr>
                <w:rFonts w:ascii="宋体" w:hAnsi="宋体" w:cs="宋体" w:eastAsia="宋体" w:hint="default"/>
                <w:b/>
                <w:bCs/>
                <w:sz w:val="15"/>
                <w:szCs w:val="15"/>
              </w:rPr>
              <w:t>附注</w:t>
            </w:r>
            <w:r>
              <w:rPr>
                <w:rFonts w:ascii="宋体" w:hAnsi="宋体" w:cs="宋体" w:eastAsia="宋体" w:hint="default"/>
                <w:sz w:val="15"/>
                <w:szCs w:val="15"/>
              </w:rPr>
            </w:r>
          </w:p>
        </w:tc>
        <w:tc>
          <w:tcPr>
            <w:tcW w:w="1590" w:type="dxa"/>
            <w:tcBorders>
              <w:top w:val="single" w:sz="24" w:space="0" w:color="000000"/>
              <w:left w:val="single" w:sz="4" w:space="0" w:color="000000"/>
              <w:bottom w:val="nil" w:sz="6" w:space="0" w:color="auto"/>
              <w:right w:val="single" w:sz="4" w:space="0" w:color="000000"/>
            </w:tcBorders>
          </w:tcPr>
          <w:p>
            <w:pPr>
              <w:pStyle w:val="TableParagraph"/>
              <w:spacing w:line="240" w:lineRule="auto" w:before="15"/>
              <w:ind w:left="489" w:right="0"/>
              <w:jc w:val="left"/>
              <w:rPr>
                <w:rFonts w:ascii="宋体" w:hAnsi="宋体" w:cs="宋体" w:eastAsia="宋体" w:hint="default"/>
                <w:sz w:val="15"/>
                <w:szCs w:val="15"/>
              </w:rPr>
            </w:pPr>
            <w:r>
              <w:rPr>
                <w:rFonts w:ascii="宋体" w:hAnsi="宋体" w:cs="宋体" w:eastAsia="宋体" w:hint="default"/>
                <w:b/>
                <w:bCs/>
                <w:sz w:val="15"/>
                <w:szCs w:val="15"/>
              </w:rPr>
              <w:t>本期金额</w:t>
            </w:r>
            <w:r>
              <w:rPr>
                <w:rFonts w:ascii="宋体" w:hAnsi="宋体" w:cs="宋体" w:eastAsia="宋体" w:hint="default"/>
                <w:sz w:val="15"/>
                <w:szCs w:val="15"/>
              </w:rPr>
            </w:r>
          </w:p>
        </w:tc>
        <w:tc>
          <w:tcPr>
            <w:tcW w:w="1591" w:type="dxa"/>
            <w:tcBorders>
              <w:top w:val="single" w:sz="24" w:space="0" w:color="000000"/>
              <w:left w:val="single" w:sz="4" w:space="0" w:color="000000"/>
              <w:bottom w:val="nil" w:sz="6" w:space="0" w:color="auto"/>
              <w:right w:val="nil" w:sz="6" w:space="0" w:color="auto"/>
            </w:tcBorders>
          </w:tcPr>
          <w:p>
            <w:pPr>
              <w:pStyle w:val="TableParagraph"/>
              <w:spacing w:line="240" w:lineRule="auto" w:before="15"/>
              <w:ind w:left="493" w:right="0"/>
              <w:jc w:val="left"/>
              <w:rPr>
                <w:rFonts w:ascii="宋体" w:hAnsi="宋体" w:cs="宋体" w:eastAsia="宋体" w:hint="default"/>
                <w:sz w:val="15"/>
                <w:szCs w:val="15"/>
              </w:rPr>
            </w:pPr>
            <w:r>
              <w:rPr>
                <w:rFonts w:ascii="宋体" w:hAnsi="宋体" w:cs="宋体" w:eastAsia="宋体" w:hint="default"/>
                <w:b/>
                <w:bCs/>
                <w:sz w:val="15"/>
                <w:szCs w:val="15"/>
              </w:rPr>
              <w:t>上期金额</w:t>
            </w:r>
            <w:r>
              <w:rPr>
                <w:rFonts w:ascii="宋体" w:hAnsi="宋体" w:cs="宋体" w:eastAsia="宋体" w:hint="default"/>
                <w:sz w:val="15"/>
                <w:szCs w:val="15"/>
              </w:rPr>
            </w:r>
          </w:p>
        </w:tc>
      </w:tr>
      <w:tr>
        <w:trPr>
          <w:trHeight w:val="264"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192" w:lineRule="exact"/>
              <w:ind w:left="14" w:right="0"/>
              <w:jc w:val="left"/>
              <w:rPr>
                <w:rFonts w:ascii="宋体" w:hAnsi="宋体" w:cs="宋体" w:eastAsia="宋体" w:hint="default"/>
                <w:sz w:val="15"/>
                <w:szCs w:val="15"/>
              </w:rPr>
            </w:pPr>
            <w:r>
              <w:rPr>
                <w:rFonts w:ascii="宋体" w:hAnsi="宋体" w:cs="宋体" w:eastAsia="宋体" w:hint="default"/>
                <w:b/>
                <w:bCs/>
                <w:sz w:val="15"/>
                <w:szCs w:val="15"/>
              </w:rPr>
              <w:t>一、经营活动产生的现金流量</w:t>
            </w:r>
            <w:r>
              <w:rPr>
                <w:rFonts w:ascii="宋体" w:hAnsi="宋体" w:cs="宋体" w:eastAsia="宋体" w:hint="default"/>
                <w:sz w:val="15"/>
                <w:szCs w:val="15"/>
              </w:rPr>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left="2"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r>
      <w:tr>
        <w:trPr>
          <w:trHeight w:val="280"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64"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87"/>
              <w:jc w:val="right"/>
              <w:rPr>
                <w:rFonts w:ascii="宋体" w:hAnsi="宋体" w:cs="宋体" w:eastAsia="宋体" w:hint="default"/>
                <w:sz w:val="15"/>
                <w:szCs w:val="15"/>
              </w:rPr>
            </w:pPr>
            <w:r>
              <w:rPr>
                <w:rFonts w:ascii="宋体"/>
                <w:spacing w:val="-1"/>
                <w:sz w:val="15"/>
              </w:rPr>
              <w:t>687,627,474.13</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87"/>
              <w:jc w:val="right"/>
              <w:rPr>
                <w:rFonts w:ascii="宋体" w:hAnsi="宋体" w:cs="宋体" w:eastAsia="宋体" w:hint="default"/>
                <w:sz w:val="15"/>
                <w:szCs w:val="15"/>
              </w:rPr>
            </w:pPr>
            <w:r>
              <w:rPr>
                <w:rFonts w:ascii="宋体"/>
                <w:spacing w:val="-1"/>
                <w:sz w:val="15"/>
              </w:rPr>
              <w:t>487,149,788.98</w:t>
            </w:r>
          </w:p>
        </w:tc>
      </w:tr>
      <w:tr>
        <w:trPr>
          <w:trHeight w:val="284"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38,257,504.37</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50,296,902.45</w:t>
            </w:r>
          </w:p>
        </w:tc>
      </w:tr>
      <w:tr>
        <w:trPr>
          <w:trHeight w:val="284"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122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 w:right="0"/>
              <w:jc w:val="center"/>
              <w:rPr>
                <w:rFonts w:ascii="宋体" w:hAnsi="宋体" w:cs="宋体" w:eastAsia="宋体" w:hint="default"/>
                <w:sz w:val="15"/>
                <w:szCs w:val="15"/>
              </w:rPr>
            </w:pPr>
            <w:r>
              <w:rPr>
                <w:rFonts w:ascii="宋体" w:hAnsi="宋体" w:cs="宋体" w:eastAsia="宋体" w:hint="default"/>
                <w:sz w:val="15"/>
                <w:szCs w:val="15"/>
              </w:rPr>
              <w:t>七（四十四）</w:t>
            </w:r>
            <w:r>
              <w:rPr>
                <w:rFonts w:ascii="宋体" w:hAnsi="宋体" w:cs="宋体" w:eastAsia="宋体" w:hint="default"/>
                <w:sz w:val="15"/>
                <w:szCs w:val="15"/>
              </w:rPr>
              <w:t>.1</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203,405,896.80</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118,529,926.78</w:t>
            </w:r>
          </w:p>
        </w:tc>
      </w:tr>
      <w:tr>
        <w:trPr>
          <w:trHeight w:val="179"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5" w:right="0"/>
              <w:jc w:val="left"/>
              <w:rPr>
                <w:rFonts w:ascii="宋体" w:hAnsi="宋体" w:cs="宋体" w:eastAsia="宋体" w:hint="default"/>
                <w:sz w:val="15"/>
                <w:szCs w:val="15"/>
              </w:rPr>
            </w:pPr>
            <w:r>
              <w:rPr>
                <w:rFonts w:ascii="宋体" w:hAnsi="宋体" w:cs="宋体" w:eastAsia="宋体" w:hint="default"/>
                <w:b/>
                <w:bCs/>
                <w:sz w:val="15"/>
                <w:szCs w:val="15"/>
              </w:rPr>
              <w:t>经营活动现金流入小计</w:t>
            </w:r>
            <w:r>
              <w:rPr>
                <w:rFonts w:ascii="宋体" w:hAnsi="宋体" w:cs="宋体" w:eastAsia="宋体" w:hint="default"/>
                <w:sz w:val="15"/>
                <w:szCs w:val="15"/>
              </w:rPr>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7"/>
              <w:jc w:val="right"/>
              <w:rPr>
                <w:rFonts w:ascii="宋体" w:hAnsi="宋体" w:cs="宋体" w:eastAsia="宋体" w:hint="default"/>
                <w:sz w:val="15"/>
                <w:szCs w:val="15"/>
              </w:rPr>
            </w:pPr>
            <w:r>
              <w:rPr>
                <w:rFonts w:ascii="宋体"/>
                <w:b/>
                <w:w w:val="95"/>
                <w:sz w:val="15"/>
              </w:rPr>
              <w:t>929,290,875.30</w:t>
            </w:r>
            <w:r>
              <w:rPr>
                <w:rFonts w:ascii="宋体"/>
                <w:sz w:val="15"/>
              </w:rPr>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b/>
                <w:w w:val="95"/>
                <w:sz w:val="15"/>
              </w:rPr>
              <w:t>655,976,618.21</w:t>
            </w:r>
            <w:r>
              <w:rPr>
                <w:rFonts w:ascii="宋体"/>
                <w:sz w:val="15"/>
              </w:rPr>
            </w:r>
          </w:p>
        </w:tc>
      </w:tr>
      <w:tr>
        <w:trPr>
          <w:trHeight w:val="389"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9"/>
                <w:szCs w:val="9"/>
              </w:rPr>
            </w:pPr>
          </w:p>
          <w:p>
            <w:pPr>
              <w:pStyle w:val="TableParagraph"/>
              <w:spacing w:line="240" w:lineRule="auto"/>
              <w:ind w:left="164"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9"/>
                <w:szCs w:val="9"/>
              </w:rPr>
            </w:pPr>
          </w:p>
          <w:p>
            <w:pPr>
              <w:pStyle w:val="TableParagraph"/>
              <w:spacing w:line="240" w:lineRule="auto"/>
              <w:ind w:right="87"/>
              <w:jc w:val="right"/>
              <w:rPr>
                <w:rFonts w:ascii="宋体" w:hAnsi="宋体" w:cs="宋体" w:eastAsia="宋体" w:hint="default"/>
                <w:sz w:val="15"/>
                <w:szCs w:val="15"/>
              </w:rPr>
            </w:pPr>
            <w:r>
              <w:rPr>
                <w:rFonts w:ascii="宋体"/>
                <w:spacing w:val="-1"/>
                <w:sz w:val="15"/>
              </w:rPr>
              <w:t>261,434,379.22</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9"/>
                <w:szCs w:val="9"/>
              </w:rPr>
            </w:pPr>
          </w:p>
          <w:p>
            <w:pPr>
              <w:pStyle w:val="TableParagraph"/>
              <w:spacing w:line="240" w:lineRule="auto"/>
              <w:ind w:right="87"/>
              <w:jc w:val="right"/>
              <w:rPr>
                <w:rFonts w:ascii="宋体" w:hAnsi="宋体" w:cs="宋体" w:eastAsia="宋体" w:hint="default"/>
                <w:sz w:val="15"/>
                <w:szCs w:val="15"/>
              </w:rPr>
            </w:pPr>
            <w:r>
              <w:rPr>
                <w:rFonts w:ascii="宋体"/>
                <w:spacing w:val="-1"/>
                <w:sz w:val="15"/>
              </w:rPr>
              <w:t>186,102,323.62</w:t>
            </w:r>
          </w:p>
        </w:tc>
      </w:tr>
      <w:tr>
        <w:trPr>
          <w:trHeight w:val="284"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165,644,329.23</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175,611,517.00</w:t>
            </w:r>
          </w:p>
        </w:tc>
      </w:tr>
      <w:tr>
        <w:trPr>
          <w:trHeight w:val="217"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78,466,701.20</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79,796,334.00</w:t>
            </w:r>
          </w:p>
        </w:tc>
      </w:tr>
      <w:tr>
        <w:trPr>
          <w:trHeight w:val="73" w:hRule="exact"/>
        </w:trPr>
        <w:tc>
          <w:tcPr>
            <w:tcW w:w="4268"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nil" w:sz="6" w:space="0" w:color="auto"/>
            </w:tcBorders>
          </w:tcPr>
          <w:p>
            <w:pPr/>
          </w:p>
        </w:tc>
      </w:tr>
      <w:tr>
        <w:trPr>
          <w:trHeight w:val="278"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64"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122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 w:right="0"/>
              <w:jc w:val="center"/>
              <w:rPr>
                <w:rFonts w:ascii="宋体" w:hAnsi="宋体" w:cs="宋体" w:eastAsia="宋体" w:hint="default"/>
                <w:sz w:val="15"/>
                <w:szCs w:val="15"/>
              </w:rPr>
            </w:pPr>
            <w:r>
              <w:rPr>
                <w:rFonts w:ascii="宋体" w:hAnsi="宋体" w:cs="宋体" w:eastAsia="宋体" w:hint="default"/>
                <w:sz w:val="15"/>
                <w:szCs w:val="15"/>
              </w:rPr>
              <w:t>七（四十四）</w:t>
            </w:r>
            <w:r>
              <w:rPr>
                <w:rFonts w:ascii="宋体" w:hAnsi="宋体" w:cs="宋体" w:eastAsia="宋体" w:hint="default"/>
                <w:sz w:val="15"/>
                <w:szCs w:val="15"/>
              </w:rPr>
              <w:t>.2</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7"/>
              <w:jc w:val="right"/>
              <w:rPr>
                <w:rFonts w:ascii="宋体" w:hAnsi="宋体" w:cs="宋体" w:eastAsia="宋体" w:hint="default"/>
                <w:sz w:val="15"/>
                <w:szCs w:val="15"/>
              </w:rPr>
            </w:pPr>
            <w:r>
              <w:rPr>
                <w:rFonts w:ascii="宋体"/>
                <w:spacing w:val="-1"/>
                <w:sz w:val="15"/>
              </w:rPr>
              <w:t>171,131,713.98</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7"/>
              <w:jc w:val="right"/>
              <w:rPr>
                <w:rFonts w:ascii="宋体" w:hAnsi="宋体" w:cs="宋体" w:eastAsia="宋体" w:hint="default"/>
                <w:sz w:val="15"/>
                <w:szCs w:val="15"/>
              </w:rPr>
            </w:pPr>
            <w:r>
              <w:rPr>
                <w:rFonts w:ascii="宋体"/>
                <w:spacing w:val="-1"/>
                <w:sz w:val="15"/>
              </w:rPr>
              <w:t>144,429,584.17</w:t>
            </w:r>
          </w:p>
        </w:tc>
      </w:tr>
      <w:tr>
        <w:trPr>
          <w:trHeight w:val="284"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5" w:right="0"/>
              <w:jc w:val="left"/>
              <w:rPr>
                <w:rFonts w:ascii="宋体" w:hAnsi="宋体" w:cs="宋体" w:eastAsia="宋体" w:hint="default"/>
                <w:sz w:val="15"/>
                <w:szCs w:val="15"/>
              </w:rPr>
            </w:pPr>
            <w:r>
              <w:rPr>
                <w:rFonts w:ascii="宋体" w:hAnsi="宋体" w:cs="宋体" w:eastAsia="宋体" w:hint="default"/>
                <w:b/>
                <w:bCs/>
                <w:sz w:val="15"/>
                <w:szCs w:val="15"/>
              </w:rPr>
              <w:t>经营活动现金流出小计</w:t>
            </w:r>
            <w:r>
              <w:rPr>
                <w:rFonts w:ascii="宋体" w:hAnsi="宋体" w:cs="宋体" w:eastAsia="宋体" w:hint="default"/>
                <w:sz w:val="15"/>
                <w:szCs w:val="15"/>
              </w:rPr>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7"/>
              <w:jc w:val="right"/>
              <w:rPr>
                <w:rFonts w:ascii="宋体" w:hAnsi="宋体" w:cs="宋体" w:eastAsia="宋体" w:hint="default"/>
                <w:sz w:val="15"/>
                <w:szCs w:val="15"/>
              </w:rPr>
            </w:pPr>
            <w:r>
              <w:rPr>
                <w:rFonts w:ascii="宋体"/>
                <w:b/>
                <w:w w:val="95"/>
                <w:sz w:val="15"/>
              </w:rPr>
              <w:t>676,677,123.63</w:t>
            </w:r>
            <w:r>
              <w:rPr>
                <w:rFonts w:ascii="宋体"/>
                <w:sz w:val="15"/>
              </w:rPr>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6"/>
              <w:jc w:val="right"/>
              <w:rPr>
                <w:rFonts w:ascii="宋体" w:hAnsi="宋体" w:cs="宋体" w:eastAsia="宋体" w:hint="default"/>
                <w:sz w:val="15"/>
                <w:szCs w:val="15"/>
              </w:rPr>
            </w:pPr>
            <w:r>
              <w:rPr>
                <w:rFonts w:ascii="宋体"/>
                <w:b/>
                <w:w w:val="95"/>
                <w:sz w:val="15"/>
              </w:rPr>
              <w:t>585,939,758.79</w:t>
            </w:r>
            <w:r>
              <w:rPr>
                <w:rFonts w:ascii="宋体"/>
                <w:sz w:val="15"/>
              </w:rPr>
            </w:r>
          </w:p>
        </w:tc>
      </w:tr>
      <w:tr>
        <w:trPr>
          <w:trHeight w:val="217"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5" w:right="0"/>
              <w:jc w:val="left"/>
              <w:rPr>
                <w:rFonts w:ascii="宋体" w:hAnsi="宋体" w:cs="宋体" w:eastAsia="宋体" w:hint="default"/>
                <w:sz w:val="15"/>
                <w:szCs w:val="15"/>
              </w:rPr>
            </w:pPr>
            <w:r>
              <w:rPr>
                <w:rFonts w:ascii="宋体" w:hAnsi="宋体" w:cs="宋体" w:eastAsia="宋体" w:hint="default"/>
                <w:b/>
                <w:bCs/>
                <w:sz w:val="15"/>
                <w:szCs w:val="15"/>
              </w:rPr>
              <w:t>经营活动产生的现金流量净额</w:t>
            </w:r>
            <w:r>
              <w:rPr>
                <w:rFonts w:ascii="宋体" w:hAnsi="宋体" w:cs="宋体" w:eastAsia="宋体" w:hint="default"/>
                <w:sz w:val="15"/>
                <w:szCs w:val="15"/>
              </w:rPr>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7"/>
              <w:jc w:val="right"/>
              <w:rPr>
                <w:rFonts w:ascii="宋体" w:hAnsi="宋体" w:cs="宋体" w:eastAsia="宋体" w:hint="default"/>
                <w:sz w:val="15"/>
                <w:szCs w:val="15"/>
              </w:rPr>
            </w:pPr>
            <w:r>
              <w:rPr>
                <w:rFonts w:ascii="宋体"/>
                <w:b/>
                <w:w w:val="95"/>
                <w:sz w:val="15"/>
              </w:rPr>
              <w:t>252,613,751.67</w:t>
            </w:r>
            <w:r>
              <w:rPr>
                <w:rFonts w:ascii="宋体"/>
                <w:sz w:val="15"/>
              </w:rPr>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b/>
                <w:w w:val="95"/>
                <w:sz w:val="15"/>
              </w:rPr>
              <w:t>70,036,859.42</w:t>
            </w:r>
            <w:r>
              <w:rPr>
                <w:rFonts w:ascii="宋体"/>
                <w:sz w:val="15"/>
              </w:rPr>
            </w:r>
          </w:p>
        </w:tc>
      </w:tr>
      <w:tr>
        <w:trPr>
          <w:trHeight w:val="73" w:hRule="exact"/>
        </w:trPr>
        <w:tc>
          <w:tcPr>
            <w:tcW w:w="4268"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nil" w:sz="6" w:space="0" w:color="auto"/>
            </w:tcBorders>
          </w:tcPr>
          <w:p>
            <w:pPr/>
          </w:p>
        </w:tc>
      </w:tr>
      <w:tr>
        <w:trPr>
          <w:trHeight w:val="278"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4" w:right="0"/>
              <w:jc w:val="left"/>
              <w:rPr>
                <w:rFonts w:ascii="宋体" w:hAnsi="宋体" w:cs="宋体" w:eastAsia="宋体" w:hint="default"/>
                <w:sz w:val="15"/>
                <w:szCs w:val="15"/>
              </w:rPr>
            </w:pPr>
            <w:r>
              <w:rPr>
                <w:rFonts w:ascii="宋体" w:hAnsi="宋体" w:cs="宋体" w:eastAsia="宋体" w:hint="default"/>
                <w:b/>
                <w:bCs/>
                <w:sz w:val="15"/>
                <w:szCs w:val="15"/>
              </w:rPr>
              <w:t>二、投资活动产生的现金流量</w:t>
            </w:r>
            <w:r>
              <w:rPr>
                <w:rFonts w:ascii="宋体" w:hAnsi="宋体" w:cs="宋体" w:eastAsia="宋体" w:hint="default"/>
                <w:sz w:val="15"/>
                <w:szCs w:val="15"/>
              </w:rPr>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sz w:val="15"/>
                <w:szCs w:val="15"/>
              </w:rPr>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left="2"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sz w:val="15"/>
                <w:szCs w:val="15"/>
              </w:rPr>
            </w:r>
          </w:p>
        </w:tc>
      </w:tr>
      <w:tr>
        <w:trPr>
          <w:trHeight w:val="284"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收回投资收到的现金</w:t>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2,630,613.00</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60,000,000.00</w:t>
            </w:r>
          </w:p>
        </w:tc>
      </w:tr>
      <w:tr>
        <w:trPr>
          <w:trHeight w:val="217"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取得投资收益收到的现金</w:t>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1,522,000.00</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16,792,320.26</w:t>
            </w:r>
          </w:p>
        </w:tc>
      </w:tr>
      <w:tr>
        <w:trPr>
          <w:trHeight w:val="73" w:hRule="exact"/>
        </w:trPr>
        <w:tc>
          <w:tcPr>
            <w:tcW w:w="4268"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nil" w:sz="6" w:space="0" w:color="auto"/>
            </w:tcBorders>
          </w:tcPr>
          <w:p>
            <w:pPr/>
          </w:p>
        </w:tc>
      </w:tr>
      <w:tr>
        <w:trPr>
          <w:trHeight w:val="270"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64" w:right="0"/>
              <w:jc w:val="left"/>
              <w:rPr>
                <w:rFonts w:ascii="宋体" w:hAnsi="宋体" w:cs="宋体" w:eastAsia="宋体" w:hint="default"/>
                <w:sz w:val="15"/>
                <w:szCs w:val="15"/>
              </w:rPr>
            </w:pPr>
            <w:r>
              <w:rPr>
                <w:rFonts w:ascii="宋体" w:hAnsi="宋体" w:cs="宋体" w:eastAsia="宋体" w:hint="default"/>
                <w:sz w:val="15"/>
                <w:szCs w:val="15"/>
              </w:rPr>
              <w:t>处置固定资产、无形资产和其他长期资产收回的现金净额</w:t>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7"/>
              <w:jc w:val="right"/>
              <w:rPr>
                <w:rFonts w:ascii="宋体" w:hAnsi="宋体" w:cs="宋体" w:eastAsia="宋体" w:hint="default"/>
                <w:sz w:val="15"/>
                <w:szCs w:val="15"/>
              </w:rPr>
            </w:pPr>
            <w:r>
              <w:rPr>
                <w:rFonts w:ascii="宋体"/>
                <w:spacing w:val="-1"/>
                <w:sz w:val="15"/>
              </w:rPr>
              <w:t>110,492.58</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7"/>
              <w:jc w:val="right"/>
              <w:rPr>
                <w:rFonts w:ascii="宋体" w:hAnsi="宋体" w:cs="宋体" w:eastAsia="宋体" w:hint="default"/>
                <w:sz w:val="15"/>
                <w:szCs w:val="15"/>
              </w:rPr>
            </w:pPr>
            <w:r>
              <w:rPr>
                <w:rFonts w:ascii="宋体"/>
                <w:spacing w:val="-1"/>
                <w:sz w:val="15"/>
              </w:rPr>
              <w:t>23,311,052.00</w:t>
            </w:r>
          </w:p>
        </w:tc>
      </w:tr>
      <w:tr>
        <w:trPr>
          <w:trHeight w:val="208"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left="164" w:right="0"/>
              <w:jc w:val="left"/>
              <w:rPr>
                <w:rFonts w:ascii="宋体" w:hAnsi="宋体" w:cs="宋体" w:eastAsia="宋体" w:hint="default"/>
                <w:sz w:val="15"/>
                <w:szCs w:val="15"/>
              </w:rPr>
            </w:pPr>
            <w:r>
              <w:rPr>
                <w:rFonts w:ascii="宋体" w:hAnsi="宋体" w:cs="宋体" w:eastAsia="宋体" w:hint="default"/>
                <w:sz w:val="15"/>
                <w:szCs w:val="15"/>
              </w:rPr>
              <w:t>处置子公司及其他营业单位收到的现金净额</w:t>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86"/>
              <w:jc w:val="right"/>
              <w:rPr>
                <w:rFonts w:ascii="宋体" w:hAnsi="宋体" w:cs="宋体" w:eastAsia="宋体" w:hint="default"/>
                <w:sz w:val="15"/>
                <w:szCs w:val="15"/>
              </w:rPr>
            </w:pPr>
            <w:r>
              <w:rPr>
                <w:rFonts w:ascii="宋体"/>
                <w:sz w:val="15"/>
              </w:rPr>
              <w:t>-</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86"/>
              <w:jc w:val="right"/>
              <w:rPr>
                <w:rFonts w:ascii="宋体" w:hAnsi="宋体" w:cs="宋体" w:eastAsia="宋体" w:hint="default"/>
                <w:sz w:val="15"/>
                <w:szCs w:val="15"/>
              </w:rPr>
            </w:pPr>
            <w:r>
              <w:rPr>
                <w:rFonts w:ascii="宋体"/>
                <w:sz w:val="15"/>
              </w:rPr>
              <w:t>-</w:t>
            </w:r>
          </w:p>
        </w:tc>
      </w:tr>
      <w:tr>
        <w:trPr>
          <w:trHeight w:val="73" w:hRule="exact"/>
        </w:trPr>
        <w:tc>
          <w:tcPr>
            <w:tcW w:w="4268"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nil" w:sz="6" w:space="0" w:color="auto"/>
            </w:tcBorders>
          </w:tcPr>
          <w:p>
            <w:pPr/>
          </w:p>
        </w:tc>
      </w:tr>
      <w:tr>
        <w:trPr>
          <w:trHeight w:val="278"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64"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122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 w:right="0"/>
              <w:jc w:val="center"/>
              <w:rPr>
                <w:rFonts w:ascii="宋体" w:hAnsi="宋体" w:cs="宋体" w:eastAsia="宋体" w:hint="default"/>
                <w:sz w:val="15"/>
                <w:szCs w:val="15"/>
              </w:rPr>
            </w:pPr>
            <w:r>
              <w:rPr>
                <w:rFonts w:ascii="宋体" w:hAnsi="宋体" w:cs="宋体" w:eastAsia="宋体" w:hint="default"/>
                <w:sz w:val="15"/>
                <w:szCs w:val="15"/>
              </w:rPr>
              <w:t>七（四十四）</w:t>
            </w:r>
            <w:r>
              <w:rPr>
                <w:rFonts w:ascii="宋体" w:hAnsi="宋体" w:cs="宋体" w:eastAsia="宋体" w:hint="default"/>
                <w:sz w:val="15"/>
                <w:szCs w:val="15"/>
              </w:rPr>
              <w:t>.3</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6"/>
              <w:jc w:val="right"/>
              <w:rPr>
                <w:rFonts w:ascii="宋体" w:hAnsi="宋体" w:cs="宋体" w:eastAsia="宋体" w:hint="default"/>
                <w:sz w:val="15"/>
                <w:szCs w:val="15"/>
              </w:rPr>
            </w:pPr>
            <w:r>
              <w:rPr>
                <w:rFonts w:ascii="宋体"/>
                <w:sz w:val="15"/>
              </w:rPr>
              <w:t>-</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6"/>
              <w:jc w:val="right"/>
              <w:rPr>
                <w:rFonts w:ascii="宋体" w:hAnsi="宋体" w:cs="宋体" w:eastAsia="宋体" w:hint="default"/>
                <w:sz w:val="15"/>
                <w:szCs w:val="15"/>
              </w:rPr>
            </w:pPr>
            <w:r>
              <w:rPr>
                <w:rFonts w:ascii="宋体"/>
                <w:spacing w:val="-1"/>
                <w:sz w:val="15"/>
              </w:rPr>
              <w:t>11,000.00</w:t>
            </w:r>
          </w:p>
        </w:tc>
      </w:tr>
      <w:tr>
        <w:trPr>
          <w:trHeight w:val="284"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5" w:right="0"/>
              <w:jc w:val="left"/>
              <w:rPr>
                <w:rFonts w:ascii="宋体" w:hAnsi="宋体" w:cs="宋体" w:eastAsia="宋体" w:hint="default"/>
                <w:sz w:val="15"/>
                <w:szCs w:val="15"/>
              </w:rPr>
            </w:pPr>
            <w:r>
              <w:rPr>
                <w:rFonts w:ascii="宋体" w:hAnsi="宋体" w:cs="宋体" w:eastAsia="宋体" w:hint="default"/>
                <w:b/>
                <w:bCs/>
                <w:sz w:val="15"/>
                <w:szCs w:val="15"/>
              </w:rPr>
              <w:t>投资活动现金流入小计</w:t>
            </w:r>
            <w:r>
              <w:rPr>
                <w:rFonts w:ascii="宋体" w:hAnsi="宋体" w:cs="宋体" w:eastAsia="宋体" w:hint="default"/>
                <w:sz w:val="15"/>
                <w:szCs w:val="15"/>
              </w:rPr>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7"/>
              <w:jc w:val="right"/>
              <w:rPr>
                <w:rFonts w:ascii="宋体" w:hAnsi="宋体" w:cs="宋体" w:eastAsia="宋体" w:hint="default"/>
                <w:sz w:val="15"/>
                <w:szCs w:val="15"/>
              </w:rPr>
            </w:pPr>
            <w:r>
              <w:rPr>
                <w:rFonts w:ascii="宋体"/>
                <w:b/>
                <w:w w:val="95"/>
                <w:sz w:val="15"/>
              </w:rPr>
              <w:t>4,263,105.58</w:t>
            </w:r>
            <w:r>
              <w:rPr>
                <w:rFonts w:ascii="宋体"/>
                <w:sz w:val="15"/>
              </w:rPr>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6"/>
              <w:jc w:val="right"/>
              <w:rPr>
                <w:rFonts w:ascii="宋体" w:hAnsi="宋体" w:cs="宋体" w:eastAsia="宋体" w:hint="default"/>
                <w:sz w:val="15"/>
                <w:szCs w:val="15"/>
              </w:rPr>
            </w:pPr>
            <w:r>
              <w:rPr>
                <w:rFonts w:ascii="宋体"/>
                <w:b/>
                <w:w w:val="95"/>
                <w:sz w:val="15"/>
              </w:rPr>
              <w:t>100,114,372.26</w:t>
            </w:r>
            <w:r>
              <w:rPr>
                <w:rFonts w:ascii="宋体"/>
                <w:sz w:val="15"/>
              </w:rPr>
            </w:r>
          </w:p>
        </w:tc>
      </w:tr>
      <w:tr>
        <w:trPr>
          <w:trHeight w:val="284"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购建固定资产、无形资产和其他长期资产支付的现金</w:t>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344,495,917.50</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166,139,283.95</w:t>
            </w:r>
          </w:p>
        </w:tc>
      </w:tr>
      <w:tr>
        <w:trPr>
          <w:trHeight w:val="284"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投资支付的现金</w:t>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68,024,879.62</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14,253,800.00</w:t>
            </w:r>
          </w:p>
        </w:tc>
      </w:tr>
      <w:tr>
        <w:trPr>
          <w:trHeight w:val="284"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质押贷款净增加额</w:t>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6"/>
              <w:jc w:val="right"/>
              <w:rPr>
                <w:rFonts w:ascii="宋体" w:hAnsi="宋体" w:cs="宋体" w:eastAsia="宋体" w:hint="default"/>
                <w:sz w:val="15"/>
                <w:szCs w:val="15"/>
              </w:rPr>
            </w:pPr>
            <w:r>
              <w:rPr>
                <w:rFonts w:ascii="宋体"/>
                <w:sz w:val="15"/>
              </w:rPr>
              <w:t>-</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6"/>
              <w:jc w:val="right"/>
              <w:rPr>
                <w:rFonts w:ascii="宋体" w:hAnsi="宋体" w:cs="宋体" w:eastAsia="宋体" w:hint="default"/>
                <w:sz w:val="15"/>
                <w:szCs w:val="15"/>
              </w:rPr>
            </w:pPr>
            <w:r>
              <w:rPr>
                <w:rFonts w:ascii="宋体"/>
                <w:sz w:val="15"/>
              </w:rPr>
              <w:t>-</w:t>
            </w:r>
          </w:p>
        </w:tc>
      </w:tr>
      <w:tr>
        <w:trPr>
          <w:trHeight w:val="217"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取得子公司及其他营业单位支付的现金净额</w:t>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42,896,491.64</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r>
      <w:tr>
        <w:trPr>
          <w:trHeight w:val="73" w:hRule="exact"/>
        </w:trPr>
        <w:tc>
          <w:tcPr>
            <w:tcW w:w="4268"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nil" w:sz="6" w:space="0" w:color="auto"/>
            </w:tcBorders>
          </w:tcPr>
          <w:p>
            <w:pPr/>
          </w:p>
        </w:tc>
      </w:tr>
      <w:tr>
        <w:trPr>
          <w:trHeight w:val="278"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64" w:right="0"/>
              <w:jc w:val="left"/>
              <w:rPr>
                <w:rFonts w:ascii="宋体" w:hAnsi="宋体" w:cs="宋体" w:eastAsia="宋体" w:hint="default"/>
                <w:sz w:val="15"/>
                <w:szCs w:val="15"/>
              </w:rPr>
            </w:pPr>
            <w:r>
              <w:rPr>
                <w:rFonts w:ascii="宋体" w:hAnsi="宋体" w:cs="宋体" w:eastAsia="宋体" w:hint="default"/>
                <w:sz w:val="15"/>
                <w:szCs w:val="15"/>
              </w:rPr>
              <w:t>支付的其他与投资活动有关的现金</w:t>
            </w:r>
          </w:p>
        </w:tc>
        <w:tc>
          <w:tcPr>
            <w:tcW w:w="122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 w:right="0"/>
              <w:jc w:val="center"/>
              <w:rPr>
                <w:rFonts w:ascii="宋体" w:hAnsi="宋体" w:cs="宋体" w:eastAsia="宋体" w:hint="default"/>
                <w:sz w:val="15"/>
                <w:szCs w:val="15"/>
              </w:rPr>
            </w:pPr>
            <w:r>
              <w:rPr>
                <w:rFonts w:ascii="宋体" w:hAnsi="宋体" w:cs="宋体" w:eastAsia="宋体" w:hint="default"/>
                <w:sz w:val="15"/>
                <w:szCs w:val="15"/>
              </w:rPr>
              <w:t>七（四十四）</w:t>
            </w:r>
            <w:r>
              <w:rPr>
                <w:rFonts w:ascii="宋体" w:hAnsi="宋体" w:cs="宋体" w:eastAsia="宋体" w:hint="default"/>
                <w:sz w:val="15"/>
                <w:szCs w:val="15"/>
              </w:rPr>
              <w:t>.4</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7"/>
              <w:jc w:val="right"/>
              <w:rPr>
                <w:rFonts w:ascii="宋体" w:hAnsi="宋体" w:cs="宋体" w:eastAsia="宋体" w:hint="default"/>
                <w:sz w:val="15"/>
                <w:szCs w:val="15"/>
              </w:rPr>
            </w:pPr>
            <w:r>
              <w:rPr>
                <w:rFonts w:ascii="宋体"/>
                <w:spacing w:val="-1"/>
                <w:sz w:val="15"/>
              </w:rPr>
              <w:t>651,936,822.60</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6"/>
              <w:jc w:val="right"/>
              <w:rPr>
                <w:rFonts w:ascii="宋体" w:hAnsi="宋体" w:cs="宋体" w:eastAsia="宋体" w:hint="default"/>
                <w:sz w:val="15"/>
                <w:szCs w:val="15"/>
              </w:rPr>
            </w:pPr>
            <w:r>
              <w:rPr>
                <w:rFonts w:ascii="宋体"/>
                <w:sz w:val="15"/>
              </w:rPr>
              <w:t>-</w:t>
            </w:r>
          </w:p>
        </w:tc>
      </w:tr>
      <w:tr>
        <w:trPr>
          <w:trHeight w:val="284"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5" w:right="0"/>
              <w:jc w:val="left"/>
              <w:rPr>
                <w:rFonts w:ascii="宋体" w:hAnsi="宋体" w:cs="宋体" w:eastAsia="宋体" w:hint="default"/>
                <w:sz w:val="15"/>
                <w:szCs w:val="15"/>
              </w:rPr>
            </w:pPr>
            <w:r>
              <w:rPr>
                <w:rFonts w:ascii="宋体" w:hAnsi="宋体" w:cs="宋体" w:eastAsia="宋体" w:hint="default"/>
                <w:b/>
                <w:bCs/>
                <w:sz w:val="15"/>
                <w:szCs w:val="15"/>
              </w:rPr>
              <w:t>投资活动现金流出小计</w:t>
            </w:r>
            <w:r>
              <w:rPr>
                <w:rFonts w:ascii="宋体" w:hAnsi="宋体" w:cs="宋体" w:eastAsia="宋体" w:hint="default"/>
                <w:sz w:val="15"/>
                <w:szCs w:val="15"/>
              </w:rPr>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7"/>
              <w:jc w:val="right"/>
              <w:rPr>
                <w:rFonts w:ascii="宋体" w:hAnsi="宋体" w:cs="宋体" w:eastAsia="宋体" w:hint="default"/>
                <w:sz w:val="15"/>
                <w:szCs w:val="15"/>
              </w:rPr>
            </w:pPr>
            <w:r>
              <w:rPr>
                <w:rFonts w:ascii="宋体"/>
                <w:b/>
                <w:w w:val="95"/>
                <w:sz w:val="15"/>
              </w:rPr>
              <w:t>1,107,354,111.36</w:t>
            </w:r>
            <w:r>
              <w:rPr>
                <w:rFonts w:ascii="宋体"/>
                <w:sz w:val="15"/>
              </w:rPr>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6"/>
              <w:jc w:val="right"/>
              <w:rPr>
                <w:rFonts w:ascii="宋体" w:hAnsi="宋体" w:cs="宋体" w:eastAsia="宋体" w:hint="default"/>
                <w:sz w:val="15"/>
                <w:szCs w:val="15"/>
              </w:rPr>
            </w:pPr>
            <w:r>
              <w:rPr>
                <w:rFonts w:ascii="宋体"/>
                <w:b/>
                <w:w w:val="95"/>
                <w:sz w:val="15"/>
              </w:rPr>
              <w:t>180,393,083.95</w:t>
            </w:r>
            <w:r>
              <w:rPr>
                <w:rFonts w:ascii="宋体"/>
                <w:sz w:val="15"/>
              </w:rPr>
            </w:r>
          </w:p>
        </w:tc>
      </w:tr>
      <w:tr>
        <w:trPr>
          <w:trHeight w:val="284"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5" w:right="0"/>
              <w:jc w:val="left"/>
              <w:rPr>
                <w:rFonts w:ascii="宋体" w:hAnsi="宋体" w:cs="宋体" w:eastAsia="宋体" w:hint="default"/>
                <w:sz w:val="15"/>
                <w:szCs w:val="15"/>
              </w:rPr>
            </w:pPr>
            <w:r>
              <w:rPr>
                <w:rFonts w:ascii="宋体" w:hAnsi="宋体" w:cs="宋体" w:eastAsia="宋体" w:hint="default"/>
                <w:b/>
                <w:bCs/>
                <w:sz w:val="15"/>
                <w:szCs w:val="15"/>
              </w:rPr>
              <w:t>投资活动产生的现金流量净额</w:t>
            </w:r>
            <w:r>
              <w:rPr>
                <w:rFonts w:ascii="宋体" w:hAnsi="宋体" w:cs="宋体" w:eastAsia="宋体" w:hint="default"/>
                <w:sz w:val="15"/>
                <w:szCs w:val="15"/>
              </w:rPr>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7"/>
              <w:jc w:val="right"/>
              <w:rPr>
                <w:rFonts w:ascii="宋体" w:hAnsi="宋体" w:cs="宋体" w:eastAsia="宋体" w:hint="default"/>
                <w:sz w:val="15"/>
                <w:szCs w:val="15"/>
              </w:rPr>
            </w:pPr>
            <w:r>
              <w:rPr>
                <w:rFonts w:ascii="宋体"/>
                <w:b/>
                <w:w w:val="95"/>
                <w:sz w:val="15"/>
              </w:rPr>
              <w:t>-1,103,091,005.78</w:t>
            </w:r>
            <w:r>
              <w:rPr>
                <w:rFonts w:ascii="宋体"/>
                <w:sz w:val="15"/>
              </w:rPr>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b/>
                <w:w w:val="95"/>
                <w:sz w:val="15"/>
              </w:rPr>
              <w:t>-80,278,711.69</w:t>
            </w:r>
            <w:r>
              <w:rPr>
                <w:rFonts w:ascii="宋体"/>
                <w:sz w:val="15"/>
              </w:rPr>
            </w:r>
          </w:p>
        </w:tc>
      </w:tr>
      <w:tr>
        <w:trPr>
          <w:trHeight w:val="284"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4" w:right="0"/>
              <w:jc w:val="left"/>
              <w:rPr>
                <w:rFonts w:ascii="宋体" w:hAnsi="宋体" w:cs="宋体" w:eastAsia="宋体" w:hint="default"/>
                <w:sz w:val="15"/>
                <w:szCs w:val="15"/>
              </w:rPr>
            </w:pPr>
            <w:r>
              <w:rPr>
                <w:rFonts w:ascii="宋体" w:hAnsi="宋体" w:cs="宋体" w:eastAsia="宋体" w:hint="default"/>
                <w:b/>
                <w:bCs/>
                <w:sz w:val="15"/>
                <w:szCs w:val="15"/>
              </w:rPr>
              <w:t>三、筹资活动产生的现金流量：</w:t>
            </w:r>
            <w:r>
              <w:rPr>
                <w:rFonts w:ascii="宋体" w:hAnsi="宋体" w:cs="宋体" w:eastAsia="宋体" w:hint="default"/>
                <w:sz w:val="15"/>
                <w:szCs w:val="15"/>
              </w:rPr>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sz w:val="15"/>
                <w:szCs w:val="15"/>
              </w:rPr>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sz w:val="15"/>
                <w:szCs w:val="15"/>
              </w:rPr>
            </w:r>
          </w:p>
        </w:tc>
      </w:tr>
      <w:tr>
        <w:trPr>
          <w:trHeight w:val="284"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吸收投资收到的现金</w:t>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149,628,902.72</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77,474,034.52</w:t>
            </w:r>
          </w:p>
        </w:tc>
      </w:tr>
      <w:tr>
        <w:trPr>
          <w:trHeight w:val="217"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390" w:right="0"/>
              <w:jc w:val="left"/>
              <w:rPr>
                <w:rFonts w:ascii="宋体" w:hAnsi="宋体" w:cs="宋体" w:eastAsia="宋体" w:hint="default"/>
                <w:sz w:val="15"/>
                <w:szCs w:val="15"/>
              </w:rPr>
            </w:pPr>
            <w:r>
              <w:rPr>
                <w:rFonts w:ascii="宋体" w:hAnsi="宋体" w:cs="宋体" w:eastAsia="宋体" w:hint="default"/>
                <w:sz w:val="15"/>
                <w:szCs w:val="15"/>
              </w:rPr>
              <w:t>其中：子公司吸收少数股东投资收到的现金</w:t>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65,922,994.00</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r>
      <w:tr>
        <w:trPr>
          <w:trHeight w:val="73" w:hRule="exact"/>
        </w:trPr>
        <w:tc>
          <w:tcPr>
            <w:tcW w:w="4268"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nil" w:sz="6" w:space="0" w:color="auto"/>
            </w:tcBorders>
          </w:tcPr>
          <w:p>
            <w:pPr/>
          </w:p>
        </w:tc>
      </w:tr>
      <w:tr>
        <w:trPr>
          <w:trHeight w:val="278"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64" w:right="0"/>
              <w:jc w:val="left"/>
              <w:rPr>
                <w:rFonts w:ascii="宋体" w:hAnsi="宋体" w:cs="宋体" w:eastAsia="宋体" w:hint="default"/>
                <w:sz w:val="15"/>
                <w:szCs w:val="15"/>
              </w:rPr>
            </w:pPr>
            <w:r>
              <w:rPr>
                <w:rFonts w:ascii="宋体" w:hAnsi="宋体" w:cs="宋体" w:eastAsia="宋体" w:hint="default"/>
                <w:sz w:val="15"/>
                <w:szCs w:val="15"/>
              </w:rPr>
              <w:t>取得借款收到的现金</w:t>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7"/>
              <w:jc w:val="right"/>
              <w:rPr>
                <w:rFonts w:ascii="宋体" w:hAnsi="宋体" w:cs="宋体" w:eastAsia="宋体" w:hint="default"/>
                <w:sz w:val="15"/>
                <w:szCs w:val="15"/>
              </w:rPr>
            </w:pPr>
            <w:r>
              <w:rPr>
                <w:rFonts w:ascii="宋体"/>
                <w:spacing w:val="-1"/>
                <w:sz w:val="15"/>
              </w:rPr>
              <w:t>12,835.39</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7"/>
              <w:jc w:val="right"/>
              <w:rPr>
                <w:rFonts w:ascii="宋体" w:hAnsi="宋体" w:cs="宋体" w:eastAsia="宋体" w:hint="default"/>
                <w:sz w:val="15"/>
                <w:szCs w:val="15"/>
              </w:rPr>
            </w:pPr>
            <w:r>
              <w:rPr>
                <w:rFonts w:ascii="宋体"/>
                <w:spacing w:val="-1"/>
                <w:sz w:val="15"/>
              </w:rPr>
              <w:t>22,607,410.09</w:t>
            </w:r>
          </w:p>
        </w:tc>
      </w:tr>
      <w:tr>
        <w:trPr>
          <w:trHeight w:val="284"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收到的其他与筹资活动有关的现金</w:t>
            </w:r>
          </w:p>
        </w:tc>
        <w:tc>
          <w:tcPr>
            <w:tcW w:w="122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74" w:right="0"/>
              <w:jc w:val="center"/>
              <w:rPr>
                <w:rFonts w:ascii="宋体" w:hAnsi="宋体" w:cs="宋体" w:eastAsia="宋体" w:hint="default"/>
                <w:sz w:val="15"/>
                <w:szCs w:val="15"/>
              </w:rPr>
            </w:pPr>
            <w:r>
              <w:rPr>
                <w:rFonts w:ascii="宋体" w:hAnsi="宋体" w:cs="宋体" w:eastAsia="宋体" w:hint="default"/>
                <w:sz w:val="15"/>
                <w:szCs w:val="15"/>
              </w:rPr>
              <w:t>七（四十四）</w:t>
            </w:r>
            <w:r>
              <w:rPr>
                <w:rFonts w:ascii="宋体" w:hAnsi="宋体" w:cs="宋体" w:eastAsia="宋体" w:hint="default"/>
                <w:sz w:val="15"/>
                <w:szCs w:val="15"/>
              </w:rPr>
              <w:t>.5</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25,082,695.11</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6"/>
              <w:jc w:val="right"/>
              <w:rPr>
                <w:rFonts w:ascii="宋体" w:hAnsi="宋体" w:cs="宋体" w:eastAsia="宋体" w:hint="default"/>
                <w:sz w:val="15"/>
                <w:szCs w:val="15"/>
              </w:rPr>
            </w:pPr>
            <w:r>
              <w:rPr>
                <w:rFonts w:ascii="宋体"/>
                <w:spacing w:val="-1"/>
                <w:sz w:val="15"/>
              </w:rPr>
              <w:t>16,921.80</w:t>
            </w:r>
          </w:p>
        </w:tc>
      </w:tr>
      <w:tr>
        <w:trPr>
          <w:trHeight w:val="217"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5" w:right="0"/>
              <w:jc w:val="left"/>
              <w:rPr>
                <w:rFonts w:ascii="宋体" w:hAnsi="宋体" w:cs="宋体" w:eastAsia="宋体" w:hint="default"/>
                <w:sz w:val="15"/>
                <w:szCs w:val="15"/>
              </w:rPr>
            </w:pPr>
            <w:r>
              <w:rPr>
                <w:rFonts w:ascii="宋体" w:hAnsi="宋体" w:cs="宋体" w:eastAsia="宋体" w:hint="default"/>
                <w:b/>
                <w:bCs/>
                <w:sz w:val="15"/>
                <w:szCs w:val="15"/>
              </w:rPr>
              <w:t>筹资活动现金流入小计</w:t>
            </w:r>
            <w:r>
              <w:rPr>
                <w:rFonts w:ascii="宋体" w:hAnsi="宋体" w:cs="宋体" w:eastAsia="宋体" w:hint="default"/>
                <w:sz w:val="15"/>
                <w:szCs w:val="15"/>
              </w:rPr>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7"/>
              <w:jc w:val="right"/>
              <w:rPr>
                <w:rFonts w:ascii="宋体" w:hAnsi="宋体" w:cs="宋体" w:eastAsia="宋体" w:hint="default"/>
                <w:sz w:val="15"/>
                <w:szCs w:val="15"/>
              </w:rPr>
            </w:pPr>
            <w:r>
              <w:rPr>
                <w:rFonts w:ascii="宋体"/>
                <w:b/>
                <w:w w:val="95"/>
                <w:sz w:val="15"/>
              </w:rPr>
              <w:t>174,724,433.22</w:t>
            </w:r>
            <w:r>
              <w:rPr>
                <w:rFonts w:ascii="宋体"/>
                <w:sz w:val="15"/>
              </w:rPr>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b/>
                <w:w w:val="95"/>
                <w:sz w:val="15"/>
              </w:rPr>
              <w:t>100,098,366.41</w:t>
            </w:r>
            <w:r>
              <w:rPr>
                <w:rFonts w:ascii="宋体"/>
                <w:sz w:val="15"/>
              </w:rPr>
            </w:r>
          </w:p>
        </w:tc>
      </w:tr>
      <w:tr>
        <w:trPr>
          <w:trHeight w:val="73" w:hRule="exact"/>
        </w:trPr>
        <w:tc>
          <w:tcPr>
            <w:tcW w:w="4268"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nil" w:sz="6" w:space="0" w:color="auto"/>
            </w:tcBorders>
          </w:tcPr>
          <w:p>
            <w:pPr/>
          </w:p>
        </w:tc>
      </w:tr>
      <w:tr>
        <w:trPr>
          <w:trHeight w:val="278"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64" w:right="0"/>
              <w:jc w:val="left"/>
              <w:rPr>
                <w:rFonts w:ascii="宋体" w:hAnsi="宋体" w:cs="宋体" w:eastAsia="宋体" w:hint="default"/>
                <w:sz w:val="15"/>
                <w:szCs w:val="15"/>
              </w:rPr>
            </w:pPr>
            <w:r>
              <w:rPr>
                <w:rFonts w:ascii="宋体" w:hAnsi="宋体" w:cs="宋体" w:eastAsia="宋体" w:hint="default"/>
                <w:sz w:val="15"/>
                <w:szCs w:val="15"/>
              </w:rPr>
              <w:t>偿还债务支付的现金</w:t>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7"/>
              <w:jc w:val="right"/>
              <w:rPr>
                <w:rFonts w:ascii="宋体" w:hAnsi="宋体" w:cs="宋体" w:eastAsia="宋体" w:hint="default"/>
                <w:sz w:val="15"/>
                <w:szCs w:val="15"/>
              </w:rPr>
            </w:pPr>
            <w:r>
              <w:rPr>
                <w:rFonts w:ascii="宋体"/>
                <w:spacing w:val="-1"/>
                <w:sz w:val="15"/>
              </w:rPr>
              <w:t>39,979,910.77</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6"/>
              <w:jc w:val="right"/>
              <w:rPr>
                <w:rFonts w:ascii="宋体" w:hAnsi="宋体" w:cs="宋体" w:eastAsia="宋体" w:hint="default"/>
                <w:sz w:val="15"/>
                <w:szCs w:val="15"/>
              </w:rPr>
            </w:pPr>
            <w:r>
              <w:rPr>
                <w:rFonts w:ascii="宋体"/>
                <w:sz w:val="15"/>
              </w:rPr>
              <w:t>-</w:t>
            </w:r>
          </w:p>
        </w:tc>
      </w:tr>
      <w:tr>
        <w:trPr>
          <w:trHeight w:val="284"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分配股利、利润或偿付利息支付的现金</w:t>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35,304,848.43</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63,503,120.95</w:t>
            </w:r>
          </w:p>
        </w:tc>
      </w:tr>
      <w:tr>
        <w:trPr>
          <w:trHeight w:val="284"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390" w:right="0"/>
              <w:jc w:val="left"/>
              <w:rPr>
                <w:rFonts w:ascii="宋体" w:hAnsi="宋体" w:cs="宋体" w:eastAsia="宋体" w:hint="default"/>
                <w:sz w:val="15"/>
                <w:szCs w:val="15"/>
              </w:rPr>
            </w:pPr>
            <w:r>
              <w:rPr>
                <w:rFonts w:ascii="宋体" w:hAnsi="宋体" w:cs="宋体" w:eastAsia="宋体" w:hint="default"/>
                <w:sz w:val="15"/>
                <w:szCs w:val="15"/>
              </w:rPr>
              <w:t>其中：子公司支付给少数股东的股利、利润</w:t>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r>
      <w:tr>
        <w:trPr>
          <w:trHeight w:val="284"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支付的其他与筹资活动有关的现金</w:t>
            </w:r>
          </w:p>
        </w:tc>
        <w:tc>
          <w:tcPr>
            <w:tcW w:w="1229"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七（四十四）</w:t>
            </w:r>
            <w:r>
              <w:rPr>
                <w:rFonts w:ascii="宋体" w:hAnsi="宋体" w:cs="宋体" w:eastAsia="宋体" w:hint="default"/>
                <w:sz w:val="15"/>
                <w:szCs w:val="15"/>
              </w:rPr>
              <w:t>.6</w:t>
            </w: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1,762,459.96</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25,044,078.89</w:t>
            </w:r>
          </w:p>
        </w:tc>
      </w:tr>
      <w:tr>
        <w:trPr>
          <w:trHeight w:val="284"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5" w:right="0"/>
              <w:jc w:val="left"/>
              <w:rPr>
                <w:rFonts w:ascii="宋体" w:hAnsi="宋体" w:cs="宋体" w:eastAsia="宋体" w:hint="default"/>
                <w:sz w:val="15"/>
                <w:szCs w:val="15"/>
              </w:rPr>
            </w:pPr>
            <w:r>
              <w:rPr>
                <w:rFonts w:ascii="宋体" w:hAnsi="宋体" w:cs="宋体" w:eastAsia="宋体" w:hint="default"/>
                <w:b/>
                <w:bCs/>
                <w:sz w:val="15"/>
                <w:szCs w:val="15"/>
              </w:rPr>
              <w:t>筹资活动现金流出小计</w:t>
            </w:r>
            <w:r>
              <w:rPr>
                <w:rFonts w:ascii="宋体" w:hAnsi="宋体" w:cs="宋体" w:eastAsia="宋体" w:hint="default"/>
                <w:sz w:val="15"/>
                <w:szCs w:val="15"/>
              </w:rPr>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7"/>
              <w:jc w:val="right"/>
              <w:rPr>
                <w:rFonts w:ascii="宋体" w:hAnsi="宋体" w:cs="宋体" w:eastAsia="宋体" w:hint="default"/>
                <w:sz w:val="15"/>
                <w:szCs w:val="15"/>
              </w:rPr>
            </w:pPr>
            <w:r>
              <w:rPr>
                <w:rFonts w:ascii="宋体"/>
                <w:b/>
                <w:w w:val="95"/>
                <w:sz w:val="15"/>
              </w:rPr>
              <w:t>77,047,219.16</w:t>
            </w:r>
            <w:r>
              <w:rPr>
                <w:rFonts w:ascii="宋体"/>
                <w:sz w:val="15"/>
              </w:rPr>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6"/>
              <w:jc w:val="right"/>
              <w:rPr>
                <w:rFonts w:ascii="宋体" w:hAnsi="宋体" w:cs="宋体" w:eastAsia="宋体" w:hint="default"/>
                <w:sz w:val="15"/>
                <w:szCs w:val="15"/>
              </w:rPr>
            </w:pPr>
            <w:r>
              <w:rPr>
                <w:rFonts w:ascii="宋体"/>
                <w:b/>
                <w:w w:val="95"/>
                <w:sz w:val="15"/>
              </w:rPr>
              <w:t>88,547,199.84</w:t>
            </w:r>
            <w:r>
              <w:rPr>
                <w:rFonts w:ascii="宋体"/>
                <w:sz w:val="15"/>
              </w:rPr>
            </w:r>
          </w:p>
        </w:tc>
      </w:tr>
      <w:tr>
        <w:trPr>
          <w:trHeight w:val="217"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5" w:right="0"/>
              <w:jc w:val="left"/>
              <w:rPr>
                <w:rFonts w:ascii="宋体" w:hAnsi="宋体" w:cs="宋体" w:eastAsia="宋体" w:hint="default"/>
                <w:sz w:val="15"/>
                <w:szCs w:val="15"/>
              </w:rPr>
            </w:pPr>
            <w:r>
              <w:rPr>
                <w:rFonts w:ascii="宋体" w:hAnsi="宋体" w:cs="宋体" w:eastAsia="宋体" w:hint="default"/>
                <w:b/>
                <w:bCs/>
                <w:sz w:val="15"/>
                <w:szCs w:val="15"/>
              </w:rPr>
              <w:t>筹资活动产生的现金流量净额</w:t>
            </w:r>
            <w:r>
              <w:rPr>
                <w:rFonts w:ascii="宋体" w:hAnsi="宋体" w:cs="宋体" w:eastAsia="宋体" w:hint="default"/>
                <w:sz w:val="15"/>
                <w:szCs w:val="15"/>
              </w:rPr>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7"/>
              <w:jc w:val="right"/>
              <w:rPr>
                <w:rFonts w:ascii="宋体" w:hAnsi="宋体" w:cs="宋体" w:eastAsia="宋体" w:hint="default"/>
                <w:sz w:val="15"/>
                <w:szCs w:val="15"/>
              </w:rPr>
            </w:pPr>
            <w:r>
              <w:rPr>
                <w:rFonts w:ascii="宋体"/>
                <w:b/>
                <w:w w:val="95"/>
                <w:sz w:val="15"/>
              </w:rPr>
              <w:t>97,677,214.06</w:t>
            </w:r>
            <w:r>
              <w:rPr>
                <w:rFonts w:ascii="宋体"/>
                <w:sz w:val="15"/>
              </w:rPr>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b/>
                <w:w w:val="95"/>
                <w:sz w:val="15"/>
              </w:rPr>
              <w:t>11,551,166.57</w:t>
            </w:r>
            <w:r>
              <w:rPr>
                <w:rFonts w:ascii="宋体"/>
                <w:sz w:val="15"/>
              </w:rPr>
            </w:r>
          </w:p>
        </w:tc>
      </w:tr>
      <w:tr>
        <w:trPr>
          <w:trHeight w:val="73" w:hRule="exact"/>
        </w:trPr>
        <w:tc>
          <w:tcPr>
            <w:tcW w:w="4268"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nil" w:sz="6" w:space="0" w:color="auto"/>
            </w:tcBorders>
          </w:tcPr>
          <w:p>
            <w:pPr/>
          </w:p>
        </w:tc>
      </w:tr>
      <w:tr>
        <w:trPr>
          <w:trHeight w:val="278"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4" w:right="0"/>
              <w:jc w:val="left"/>
              <w:rPr>
                <w:rFonts w:ascii="宋体" w:hAnsi="宋体" w:cs="宋体" w:eastAsia="宋体" w:hint="default"/>
                <w:sz w:val="15"/>
                <w:szCs w:val="15"/>
              </w:rPr>
            </w:pPr>
            <w:r>
              <w:rPr>
                <w:rFonts w:ascii="宋体" w:hAnsi="宋体" w:cs="宋体" w:eastAsia="宋体" w:hint="default"/>
                <w:b/>
                <w:bCs/>
                <w:sz w:val="15"/>
                <w:szCs w:val="15"/>
              </w:rPr>
              <w:t>四、汇率变动对现金及现金等价物的影响</w:t>
            </w:r>
            <w:r>
              <w:rPr>
                <w:rFonts w:ascii="宋体" w:hAnsi="宋体" w:cs="宋体" w:eastAsia="宋体" w:hint="default"/>
                <w:sz w:val="15"/>
                <w:szCs w:val="15"/>
              </w:rPr>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7"/>
              <w:jc w:val="right"/>
              <w:rPr>
                <w:rFonts w:ascii="宋体" w:hAnsi="宋体" w:cs="宋体" w:eastAsia="宋体" w:hint="default"/>
                <w:sz w:val="15"/>
                <w:szCs w:val="15"/>
              </w:rPr>
            </w:pPr>
            <w:r>
              <w:rPr>
                <w:rFonts w:ascii="宋体"/>
                <w:b/>
                <w:w w:val="95"/>
                <w:sz w:val="15"/>
              </w:rPr>
              <w:t>-11,389,144.31</w:t>
            </w:r>
            <w:r>
              <w:rPr>
                <w:rFonts w:ascii="宋体"/>
                <w:sz w:val="15"/>
              </w:rPr>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6"/>
              <w:jc w:val="right"/>
              <w:rPr>
                <w:rFonts w:ascii="宋体" w:hAnsi="宋体" w:cs="宋体" w:eastAsia="宋体" w:hint="default"/>
                <w:sz w:val="15"/>
                <w:szCs w:val="15"/>
              </w:rPr>
            </w:pPr>
            <w:r>
              <w:rPr>
                <w:rFonts w:ascii="宋体"/>
                <w:b/>
                <w:w w:val="95"/>
                <w:sz w:val="15"/>
              </w:rPr>
              <w:t>-845,945.41</w:t>
            </w:r>
            <w:r>
              <w:rPr>
                <w:rFonts w:ascii="宋体"/>
                <w:sz w:val="15"/>
              </w:rPr>
            </w:r>
          </w:p>
        </w:tc>
      </w:tr>
      <w:tr>
        <w:trPr>
          <w:trHeight w:val="284"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4" w:right="0"/>
              <w:jc w:val="left"/>
              <w:rPr>
                <w:rFonts w:ascii="宋体" w:hAnsi="宋体" w:cs="宋体" w:eastAsia="宋体" w:hint="default"/>
                <w:sz w:val="15"/>
                <w:szCs w:val="15"/>
              </w:rPr>
            </w:pPr>
            <w:r>
              <w:rPr>
                <w:rFonts w:ascii="宋体" w:hAnsi="宋体" w:cs="宋体" w:eastAsia="宋体" w:hint="default"/>
                <w:b/>
                <w:bCs/>
                <w:sz w:val="15"/>
                <w:szCs w:val="15"/>
              </w:rPr>
              <w:t>五、现金及现金等价物净增加额</w:t>
            </w:r>
            <w:r>
              <w:rPr>
                <w:rFonts w:ascii="宋体" w:hAnsi="宋体" w:cs="宋体" w:eastAsia="宋体" w:hint="default"/>
                <w:sz w:val="15"/>
                <w:szCs w:val="15"/>
              </w:rPr>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7"/>
              <w:jc w:val="right"/>
              <w:rPr>
                <w:rFonts w:ascii="宋体" w:hAnsi="宋体" w:cs="宋体" w:eastAsia="宋体" w:hint="default"/>
                <w:sz w:val="15"/>
                <w:szCs w:val="15"/>
              </w:rPr>
            </w:pPr>
            <w:r>
              <w:rPr>
                <w:rFonts w:ascii="宋体"/>
                <w:b/>
                <w:w w:val="95"/>
                <w:sz w:val="15"/>
              </w:rPr>
              <w:t>-764,189,184.36</w:t>
            </w:r>
            <w:r>
              <w:rPr>
                <w:rFonts w:ascii="宋体"/>
                <w:sz w:val="15"/>
              </w:rPr>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6"/>
              <w:jc w:val="right"/>
              <w:rPr>
                <w:rFonts w:ascii="宋体" w:hAnsi="宋体" w:cs="宋体" w:eastAsia="宋体" w:hint="default"/>
                <w:sz w:val="15"/>
                <w:szCs w:val="15"/>
              </w:rPr>
            </w:pPr>
            <w:r>
              <w:rPr>
                <w:rFonts w:ascii="宋体"/>
                <w:b/>
                <w:w w:val="95"/>
                <w:sz w:val="15"/>
              </w:rPr>
              <w:t>463,368.89</w:t>
            </w:r>
            <w:r>
              <w:rPr>
                <w:rFonts w:ascii="宋体"/>
                <w:sz w:val="15"/>
              </w:rPr>
            </w:r>
          </w:p>
        </w:tc>
      </w:tr>
      <w:tr>
        <w:trPr>
          <w:trHeight w:val="290"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加：期初现金及现金等价物余额</w:t>
            </w:r>
          </w:p>
        </w:tc>
        <w:tc>
          <w:tcPr>
            <w:tcW w:w="1229" w:type="dxa"/>
            <w:tcBorders>
              <w:top w:val="nil" w:sz="6" w:space="0" w:color="auto"/>
              <w:left w:val="single" w:sz="4" w:space="0" w:color="000000"/>
              <w:bottom w:val="nil" w:sz="6" w:space="0" w:color="auto"/>
              <w:right w:val="single" w:sz="4" w:space="0" w:color="000000"/>
            </w:tcBorders>
          </w:tcPr>
          <w:p>
            <w:pPr/>
          </w:p>
        </w:tc>
        <w:tc>
          <w:tcPr>
            <w:tcW w:w="159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1,574,911,309.09</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1,574,447,940.20</w:t>
            </w:r>
          </w:p>
        </w:tc>
      </w:tr>
      <w:tr>
        <w:trPr>
          <w:trHeight w:val="305" w:hRule="exact"/>
        </w:trPr>
        <w:tc>
          <w:tcPr>
            <w:tcW w:w="4268" w:type="dxa"/>
            <w:tcBorders>
              <w:top w:val="nil" w:sz="6" w:space="0" w:color="auto"/>
              <w:left w:val="nil" w:sz="6" w:space="0" w:color="auto"/>
              <w:bottom w:val="single" w:sz="24" w:space="0" w:color="000000"/>
              <w:right w:val="single" w:sz="4" w:space="0" w:color="000000"/>
            </w:tcBorders>
          </w:tcPr>
          <w:p>
            <w:pPr>
              <w:pStyle w:val="TableParagraph"/>
              <w:spacing w:line="240" w:lineRule="auto" w:before="15"/>
              <w:ind w:left="14" w:right="0"/>
              <w:jc w:val="left"/>
              <w:rPr>
                <w:rFonts w:ascii="宋体" w:hAnsi="宋体" w:cs="宋体" w:eastAsia="宋体" w:hint="default"/>
                <w:sz w:val="15"/>
                <w:szCs w:val="15"/>
              </w:rPr>
            </w:pPr>
            <w:r>
              <w:rPr>
                <w:rFonts w:ascii="宋体" w:hAnsi="宋体" w:cs="宋体" w:eastAsia="宋体" w:hint="default"/>
                <w:b/>
                <w:bCs/>
                <w:sz w:val="15"/>
                <w:szCs w:val="15"/>
              </w:rPr>
              <w:t>六、期末现金及现金等价物余额</w:t>
            </w:r>
            <w:r>
              <w:rPr>
                <w:rFonts w:ascii="宋体" w:hAnsi="宋体" w:cs="宋体" w:eastAsia="宋体" w:hint="default"/>
                <w:sz w:val="15"/>
                <w:szCs w:val="15"/>
              </w:rPr>
            </w:r>
          </w:p>
        </w:tc>
        <w:tc>
          <w:tcPr>
            <w:tcW w:w="1229" w:type="dxa"/>
            <w:tcBorders>
              <w:top w:val="nil" w:sz="6" w:space="0" w:color="auto"/>
              <w:left w:val="single" w:sz="4" w:space="0" w:color="000000"/>
              <w:bottom w:val="single" w:sz="24" w:space="0" w:color="000000"/>
              <w:right w:val="single" w:sz="4" w:space="0" w:color="000000"/>
            </w:tcBorders>
          </w:tcPr>
          <w:p>
            <w:pPr/>
          </w:p>
        </w:tc>
        <w:tc>
          <w:tcPr>
            <w:tcW w:w="1590" w:type="dxa"/>
            <w:tcBorders>
              <w:top w:val="nil" w:sz="6" w:space="0" w:color="auto"/>
              <w:left w:val="single" w:sz="4" w:space="0" w:color="000000"/>
              <w:bottom w:val="single" w:sz="24" w:space="0" w:color="000000"/>
              <w:right w:val="single" w:sz="4" w:space="0" w:color="000000"/>
            </w:tcBorders>
          </w:tcPr>
          <w:p>
            <w:pPr>
              <w:pStyle w:val="TableParagraph"/>
              <w:spacing w:line="240" w:lineRule="auto" w:before="15"/>
              <w:ind w:right="87"/>
              <w:jc w:val="right"/>
              <w:rPr>
                <w:rFonts w:ascii="宋体" w:hAnsi="宋体" w:cs="宋体" w:eastAsia="宋体" w:hint="default"/>
                <w:sz w:val="15"/>
                <w:szCs w:val="15"/>
              </w:rPr>
            </w:pPr>
            <w:r>
              <w:rPr>
                <w:rFonts w:ascii="宋体"/>
                <w:b/>
                <w:w w:val="95"/>
                <w:sz w:val="15"/>
              </w:rPr>
              <w:t>810,722,124.73</w:t>
            </w:r>
            <w:r>
              <w:rPr>
                <w:rFonts w:ascii="宋体"/>
                <w:sz w:val="15"/>
              </w:rPr>
            </w:r>
          </w:p>
        </w:tc>
        <w:tc>
          <w:tcPr>
            <w:tcW w:w="1591" w:type="dxa"/>
            <w:tcBorders>
              <w:top w:val="nil" w:sz="6" w:space="0" w:color="auto"/>
              <w:left w:val="single" w:sz="4" w:space="0" w:color="000000"/>
              <w:bottom w:val="single" w:sz="24" w:space="0" w:color="000000"/>
              <w:right w:val="nil" w:sz="6" w:space="0" w:color="auto"/>
            </w:tcBorders>
          </w:tcPr>
          <w:p>
            <w:pPr>
              <w:pStyle w:val="TableParagraph"/>
              <w:spacing w:line="240" w:lineRule="auto" w:before="15"/>
              <w:ind w:right="86"/>
              <w:jc w:val="right"/>
              <w:rPr>
                <w:rFonts w:ascii="宋体" w:hAnsi="宋体" w:cs="宋体" w:eastAsia="宋体" w:hint="default"/>
                <w:sz w:val="15"/>
                <w:szCs w:val="15"/>
              </w:rPr>
            </w:pPr>
            <w:r>
              <w:rPr>
                <w:rFonts w:ascii="宋体"/>
                <w:b/>
                <w:w w:val="95"/>
                <w:sz w:val="15"/>
              </w:rPr>
              <w:t>1,574,911,309.09</w:t>
            </w:r>
            <w:r>
              <w:rPr>
                <w:rFonts w:ascii="宋体"/>
                <w:sz w:val="15"/>
              </w:rPr>
            </w:r>
          </w:p>
        </w:tc>
      </w:tr>
    </w:tbl>
    <w:p>
      <w:pPr>
        <w:tabs>
          <w:tab w:pos="3253" w:val="left" w:leader="none"/>
          <w:tab w:pos="6775" w:val="left" w:leader="none"/>
        </w:tabs>
        <w:spacing w:before="10"/>
        <w:ind w:left="0" w:right="77" w:firstLine="0"/>
        <w:jc w:val="center"/>
        <w:rPr>
          <w:rFonts w:ascii="宋体" w:hAnsi="宋体" w:cs="宋体" w:eastAsia="宋体" w:hint="default"/>
          <w:sz w:val="18"/>
          <w:szCs w:val="18"/>
        </w:rPr>
      </w:pPr>
      <w:r>
        <w:rPr/>
        <w:pict>
          <v:group style="position:absolute;margin-left:90.139999pt;margin-top:-287.028290pt;width:433.2pt;height:.5pt;mso-position-horizontal-relative:page;mso-position-vertical-relative:paragraph;z-index:-1418800" coordorigin="1803,-5741" coordsize="8664,10">
            <v:shape style="position:absolute;left:1803;top:-5741;width:5477;height:10" type="#_x0000_t75" stroked="false">
              <v:imagedata r:id="rId113" o:title=""/>
            </v:shape>
            <v:shape style="position:absolute;left:7275;top:-5741;width:3191;height:10" type="#_x0000_t75" stroked="false">
              <v:imagedata r:id="rId114" o:title=""/>
            </v:shape>
            <w10:wrap type="none"/>
          </v:group>
        </w:pict>
      </w:r>
      <w:r>
        <w:rPr/>
        <w:pict>
          <v:group style="position:absolute;margin-left:90.139999pt;margin-top:-277.908264pt;width:433.2pt;height:5.55pt;mso-position-horizontal-relative:page;mso-position-vertical-relative:paragraph;z-index:-1418776" coordorigin="1803,-5558" coordsize="8664,111">
            <v:shape style="position:absolute;left:1803;top:-5558;width:4268;height:110" type="#_x0000_t75" stroked="false">
              <v:imagedata r:id="rId116" o:title=""/>
            </v:shape>
            <v:shape style="position:absolute;left:6046;top:-5462;width:1243;height:14" type="#_x0000_t75" stroked="false">
              <v:imagedata r:id="rId123" o:title=""/>
            </v:shape>
            <v:shape style="position:absolute;left:7275;top:-5462;width:1605;height:14" type="#_x0000_t75" stroked="false">
              <v:imagedata r:id="rId129" o:title=""/>
            </v:shape>
            <v:shape style="position:absolute;left:8866;top:-5457;width:1601;height:10" type="#_x0000_t75" stroked="false">
              <v:imagedata r:id="rId122" o:title=""/>
            </v:shape>
            <w10:wrap type="none"/>
          </v:group>
        </w:pict>
      </w:r>
      <w:r>
        <w:rPr/>
        <w:pict>
          <v:group style="position:absolute;margin-left:90.139999pt;margin-top:-258.648254pt;width:433.2pt;height:.5pt;mso-position-horizontal-relative:page;mso-position-vertical-relative:paragraph;z-index:-1418752" coordorigin="1803,-5173" coordsize="8664,10">
            <v:shape style="position:absolute;left:1803;top:-5173;width:5477;height:10" type="#_x0000_t75" stroked="false">
              <v:imagedata r:id="rId113" o:title=""/>
            </v:shape>
            <v:shape style="position:absolute;left:7275;top:-5173;width:3191;height:10" type="#_x0000_t75" stroked="false">
              <v:imagedata r:id="rId115" o:title=""/>
            </v:shape>
            <w10:wrap type="none"/>
          </v:group>
        </w:pict>
      </w:r>
      <w:r>
        <w:rPr/>
        <w:pict>
          <v:group style="position:absolute;margin-left:90.139999pt;margin-top:-244.428253pt;width:433.2pt;height:.5pt;mso-position-horizontal-relative:page;mso-position-vertical-relative:paragraph;z-index:-1418728" coordorigin="1803,-4889" coordsize="8664,10">
            <v:shape style="position:absolute;left:1803;top:-4889;width:5477;height:10" type="#_x0000_t75" stroked="false">
              <v:imagedata r:id="rId113" o:title=""/>
            </v:shape>
            <v:shape style="position:absolute;left:7275;top:-4889;width:3191;height:10" type="#_x0000_t75" stroked="false">
              <v:imagedata r:id="rId115" o:title=""/>
            </v:shape>
            <w10:wrap type="none"/>
          </v:group>
        </w:pict>
      </w:r>
      <w:r>
        <w:rPr/>
        <w:pict>
          <v:group style="position:absolute;margin-left:90.139999pt;margin-top:-230.268265pt;width:433.2pt;height:.5pt;mso-position-horizontal-relative:page;mso-position-vertical-relative:paragraph;z-index:-1418704" coordorigin="1803,-4605" coordsize="8664,10">
            <v:shape style="position:absolute;left:1803;top:-4605;width:5477;height:10" type="#_x0000_t75" stroked="false">
              <v:imagedata r:id="rId113" o:title=""/>
            </v:shape>
            <v:shape style="position:absolute;left:7275;top:-4605;width:3191;height:10" type="#_x0000_t75" stroked="false">
              <v:imagedata r:id="rId115" o:title=""/>
            </v:shape>
            <w10:wrap type="none"/>
          </v:group>
        </w:pict>
      </w:r>
      <w:r>
        <w:rPr/>
        <w:pict>
          <v:group style="position:absolute;margin-left:90.139999pt;margin-top:-216.048264pt;width:433.2pt;height:.5pt;mso-position-horizontal-relative:page;mso-position-vertical-relative:paragraph;z-index:-1418680" coordorigin="1803,-4321" coordsize="8664,10">
            <v:shape style="position:absolute;left:1803;top:-4321;width:5477;height:10" type="#_x0000_t75" stroked="false">
              <v:imagedata r:id="rId113" o:title=""/>
            </v:shape>
            <v:shape style="position:absolute;left:7275;top:-4321;width:3191;height:10" type="#_x0000_t75" stroked="false">
              <v:imagedata r:id="rId115" o:title=""/>
            </v:shape>
            <w10:wrap type="none"/>
          </v:group>
        </w:pict>
      </w:r>
      <w:r>
        <w:rPr/>
        <w:pict>
          <v:group style="position:absolute;margin-left:90.139999pt;margin-top:-201.828323pt;width:433.2pt;height:.5pt;mso-position-horizontal-relative:page;mso-position-vertical-relative:paragraph;z-index:-1418656" coordorigin="1803,-4037" coordsize="8664,10">
            <v:shape style="position:absolute;left:1803;top:-4037;width:5477;height:10" type="#_x0000_t75" stroked="false">
              <v:imagedata r:id="rId113" o:title=""/>
            </v:shape>
            <v:shape style="position:absolute;left:7275;top:-4037;width:3191;height:10" type="#_x0000_t75" stroked="false">
              <v:imagedata r:id="rId115" o:title=""/>
            </v:shape>
            <w10:wrap type="none"/>
          </v:group>
        </w:pict>
      </w:r>
      <w:r>
        <w:rPr/>
        <w:pict>
          <v:group style="position:absolute;margin-left:90.139999pt;margin-top:-192.708298pt;width:433.2pt;height:5.55pt;mso-position-horizontal-relative:page;mso-position-vertical-relative:paragraph;z-index:-1418632" coordorigin="1803,-3854" coordsize="8664,111">
            <v:shape style="position:absolute;left:1803;top:-3854;width:4268;height:110" type="#_x0000_t75" stroked="false">
              <v:imagedata r:id="rId116" o:title=""/>
            </v:shape>
            <v:shape style="position:absolute;left:6046;top:-3758;width:1243;height:14" type="#_x0000_t75" stroked="false">
              <v:imagedata r:id="rId130" o:title=""/>
            </v:shape>
            <v:shape style="position:absolute;left:7275;top:-3758;width:1605;height:14" type="#_x0000_t75" stroked="false">
              <v:imagedata r:id="rId131" o:title=""/>
            </v:shape>
            <v:shape style="position:absolute;left:8866;top:-3753;width:1601;height:10" type="#_x0000_t75" stroked="false">
              <v:imagedata r:id="rId122" o:title=""/>
            </v:shape>
            <w10:wrap type="none"/>
          </v:group>
        </w:pict>
      </w:r>
      <w:r>
        <w:rPr/>
        <w:pict>
          <v:group style="position:absolute;margin-left:90.139999pt;margin-top:-173.448318pt;width:433.2pt;height:.5pt;mso-position-horizontal-relative:page;mso-position-vertical-relative:paragraph;z-index:-1418608" coordorigin="1803,-3469" coordsize="8664,10">
            <v:shape style="position:absolute;left:1803;top:-3469;width:5477;height:10" type="#_x0000_t75" stroked="false">
              <v:imagedata r:id="rId113" o:title=""/>
            </v:shape>
            <v:shape style="position:absolute;left:7275;top:-3469;width:3191;height:10" type="#_x0000_t75" stroked="false">
              <v:imagedata r:id="rId114" o:title=""/>
            </v:shape>
            <w10:wrap type="none"/>
          </v:group>
        </w:pict>
      </w:r>
      <w:r>
        <w:rPr/>
        <w:pict>
          <v:group style="position:absolute;margin-left:90.139999pt;margin-top:-159.228256pt;width:433.2pt;height:.5pt;mso-position-horizontal-relative:page;mso-position-vertical-relative:paragraph;z-index:-1418584" coordorigin="1803,-3185" coordsize="8664,10">
            <v:shape style="position:absolute;left:1803;top:-3185;width:5477;height:10" type="#_x0000_t75" stroked="false">
              <v:imagedata r:id="rId113" o:title=""/>
            </v:shape>
            <v:shape style="position:absolute;left:7275;top:-3185;width:3191;height:10" type="#_x0000_t75" stroked="false">
              <v:imagedata r:id="rId114" o:title=""/>
            </v:shape>
            <w10:wrap type="none"/>
          </v:group>
        </w:pict>
      </w:r>
      <w:r>
        <w:rPr/>
        <w:pict>
          <v:group style="position:absolute;margin-left:90.139999pt;margin-top:-150.108246pt;width:433.2pt;height:5.55pt;mso-position-horizontal-relative:page;mso-position-vertical-relative:paragraph;z-index:-1418560" coordorigin="1803,-3002" coordsize="8664,111">
            <v:shape style="position:absolute;left:1803;top:-3002;width:4268;height:110" type="#_x0000_t75" stroked="false">
              <v:imagedata r:id="rId127" o:title=""/>
            </v:shape>
            <v:shape style="position:absolute;left:6046;top:-2906;width:1243;height:14" type="#_x0000_t75" stroked="false">
              <v:imagedata r:id="rId132" o:title=""/>
            </v:shape>
            <v:shape style="position:absolute;left:7275;top:-2906;width:1605;height:14" type="#_x0000_t75" stroked="false">
              <v:imagedata r:id="rId124" o:title=""/>
            </v:shape>
            <v:shape style="position:absolute;left:8866;top:-2901;width:1601;height:10" type="#_x0000_t75" stroked="false">
              <v:imagedata r:id="rId119" o:title=""/>
            </v:shape>
            <w10:wrap type="none"/>
          </v:group>
        </w:pict>
      </w:r>
      <w:r>
        <w:rPr/>
        <w:pict>
          <v:group style="position:absolute;margin-left:90.139999pt;margin-top:-130.848251pt;width:433.2pt;height:.5pt;mso-position-horizontal-relative:page;mso-position-vertical-relative:paragraph;z-index:-1418536" coordorigin="1803,-2617" coordsize="8664,10">
            <v:shape style="position:absolute;left:1803;top:-2617;width:5477;height:10" type="#_x0000_t75" stroked="false">
              <v:imagedata r:id="rId113" o:title=""/>
            </v:shape>
            <v:shape style="position:absolute;left:7275;top:-2617;width:3191;height:10" type="#_x0000_t75" stroked="false">
              <v:imagedata r:id="rId115" o:title=""/>
            </v:shape>
            <w10:wrap type="none"/>
          </v:group>
        </w:pict>
      </w:r>
      <w:r>
        <w:rPr/>
        <w:pict>
          <v:group style="position:absolute;margin-left:90.139999pt;margin-top:-116.628265pt;width:433.2pt;height:.5pt;mso-position-horizontal-relative:page;mso-position-vertical-relative:paragraph;z-index:-1418512" coordorigin="1803,-2333" coordsize="8664,10">
            <v:shape style="position:absolute;left:1803;top:-2333;width:5477;height:10" type="#_x0000_t75" stroked="false">
              <v:imagedata r:id="rId113" o:title=""/>
            </v:shape>
            <v:shape style="position:absolute;left:7275;top:-2333;width:3191;height:10" type="#_x0000_t75" stroked="false">
              <v:imagedata r:id="rId115" o:title=""/>
            </v:shape>
            <w10:wrap type="none"/>
          </v:group>
        </w:pict>
      </w:r>
      <w:r>
        <w:rPr/>
        <w:pict>
          <v:group style="position:absolute;margin-left:90.139999pt;margin-top:-102.468262pt;width:433.2pt;height:.5pt;mso-position-horizontal-relative:page;mso-position-vertical-relative:paragraph;z-index:-1418488" coordorigin="1803,-2049" coordsize="8664,10">
            <v:shape style="position:absolute;left:1803;top:-2049;width:5477;height:10" type="#_x0000_t75" stroked="false">
              <v:imagedata r:id="rId113" o:title=""/>
            </v:shape>
            <v:shape style="position:absolute;left:7275;top:-2049;width:3191;height:10" type="#_x0000_t75" stroked="false">
              <v:imagedata r:id="rId115" o:title=""/>
            </v:shape>
            <w10:wrap type="none"/>
          </v:group>
        </w:pict>
      </w:r>
      <w:r>
        <w:rPr/>
        <w:pict>
          <v:group style="position:absolute;margin-left:90.139999pt;margin-top:-88.24826pt;width:433.2pt;height:.5pt;mso-position-horizontal-relative:page;mso-position-vertical-relative:paragraph;z-index:-1418464" coordorigin="1803,-1765" coordsize="8664,10">
            <v:shape style="position:absolute;left:1803;top:-1765;width:5477;height:10" type="#_x0000_t75" stroked="false">
              <v:imagedata r:id="rId113" o:title=""/>
            </v:shape>
            <v:shape style="position:absolute;left:7275;top:-1765;width:3191;height:10" type="#_x0000_t75" stroked="false">
              <v:imagedata r:id="rId115" o:title=""/>
            </v:shape>
            <w10:wrap type="none"/>
          </v:group>
        </w:pict>
      </w:r>
      <w:r>
        <w:rPr/>
        <w:pict>
          <v:group style="position:absolute;margin-left:90.139999pt;margin-top:-74.028320pt;width:433.2pt;height:.5pt;mso-position-horizontal-relative:page;mso-position-vertical-relative:paragraph;z-index:-1418440" coordorigin="1803,-1481" coordsize="8664,10">
            <v:shape style="position:absolute;left:1803;top:-1481;width:5477;height:10" type="#_x0000_t75" stroked="false">
              <v:imagedata r:id="rId113" o:title=""/>
            </v:shape>
            <v:shape style="position:absolute;left:7275;top:-1481;width:3191;height:10" type="#_x0000_t75" stroked="false">
              <v:imagedata r:id="rId114" o:title=""/>
            </v:shape>
            <w10:wrap type="none"/>
          </v:group>
        </w:pict>
      </w:r>
      <w:r>
        <w:rPr/>
        <w:pict>
          <v:group style="position:absolute;margin-left:90.139999pt;margin-top:-64.908234pt;width:433.2pt;height:5.55pt;mso-position-horizontal-relative:page;mso-position-vertical-relative:paragraph;z-index:-1418416" coordorigin="1803,-1298" coordsize="8664,111">
            <v:shape style="position:absolute;left:1803;top:-1298;width:4268;height:110" type="#_x0000_t75" stroked="false">
              <v:imagedata r:id="rId116" o:title=""/>
            </v:shape>
            <v:shape style="position:absolute;left:6046;top:-1202;width:1243;height:14" type="#_x0000_t75" stroked="false">
              <v:imagedata r:id="rId133" o:title=""/>
            </v:shape>
            <v:shape style="position:absolute;left:7275;top:-1202;width:1605;height:14" type="#_x0000_t75" stroked="false">
              <v:imagedata r:id="rId134" o:title=""/>
            </v:shape>
            <v:shape style="position:absolute;left:8866;top:-1197;width:1601;height:10" type="#_x0000_t75" stroked="false">
              <v:imagedata r:id="rId122" o:title=""/>
            </v:shape>
            <w10:wrap type="none"/>
          </v:group>
        </w:pict>
      </w:r>
      <w:r>
        <w:rPr/>
        <w:pict>
          <v:group style="position:absolute;margin-left:90.139999pt;margin-top:-45.648315pt;width:433.2pt;height:.5pt;mso-position-horizontal-relative:page;mso-position-vertical-relative:paragraph;z-index:-1418392" coordorigin="1803,-913" coordsize="8664,10">
            <v:shape style="position:absolute;left:1803;top:-913;width:5477;height:10" type="#_x0000_t75" stroked="false">
              <v:imagedata r:id="rId113" o:title=""/>
            </v:shape>
            <v:shape style="position:absolute;left:7275;top:-913;width:3191;height:10" type="#_x0000_t75" stroked="false">
              <v:imagedata r:id="rId115" o:title=""/>
            </v:shape>
            <w10:wrap type="none"/>
          </v:group>
        </w:pict>
      </w:r>
      <w:r>
        <w:rPr/>
        <w:pict>
          <v:group style="position:absolute;margin-left:90.139999pt;margin-top:-31.428253pt;width:433.2pt;height:.5pt;mso-position-horizontal-relative:page;mso-position-vertical-relative:paragraph;z-index:-1418368" coordorigin="1803,-629" coordsize="8664,10">
            <v:shape style="position:absolute;left:1803;top:-629;width:5477;height:10" type="#_x0000_t75" stroked="false">
              <v:imagedata r:id="rId113" o:title=""/>
            </v:shape>
            <v:shape style="position:absolute;left:7275;top:-629;width:3191;height:10" type="#_x0000_t75" stroked="false">
              <v:imagedata r:id="rId115" o:title=""/>
            </v:shape>
            <w10:wrap type="none"/>
          </v:group>
        </w:pict>
      </w:r>
      <w:r>
        <w:rPr/>
        <w:pict>
          <v:group style="position:absolute;margin-left:90.139999pt;margin-top:-22.308304pt;width:433.2pt;height:5.55pt;mso-position-horizontal-relative:page;mso-position-vertical-relative:paragraph;z-index:-1418344" coordorigin="1803,-446" coordsize="8664,111">
            <v:shape style="position:absolute;left:1803;top:-446;width:4268;height:111" type="#_x0000_t75" stroked="false">
              <v:imagedata r:id="rId135" o:title=""/>
            </v:shape>
            <v:shape style="position:absolute;left:6046;top:-350;width:1243;height:15" type="#_x0000_t75" stroked="false">
              <v:imagedata r:id="rId136" o:title=""/>
            </v:shape>
            <v:shape style="position:absolute;left:7275;top:-350;width:1605;height:15" type="#_x0000_t75" stroked="false">
              <v:imagedata r:id="rId137" o:title=""/>
            </v:shape>
            <v:shape style="position:absolute;left:8865;top:-345;width:1601;height:10" type="#_x0000_t75" stroked="false">
              <v:imagedata r:id="rId138" o:title=""/>
            </v:shape>
            <w10:wrap type="none"/>
          </v:group>
        </w:pict>
      </w:r>
      <w:r>
        <w:rPr>
          <w:rFonts w:ascii="宋体" w:hAnsi="宋体" w:cs="宋体" w:eastAsia="宋体" w:hint="default"/>
          <w:b/>
          <w:bCs/>
          <w:w w:val="95"/>
          <w:sz w:val="18"/>
          <w:szCs w:val="18"/>
        </w:rPr>
        <w:t>公司法定代表人：郑海涛</w:t>
        <w:tab/>
        <w:t>主管会计工作负责人：孙鹏程</w:t>
        <w:tab/>
      </w:r>
      <w:r>
        <w:rPr>
          <w:rFonts w:ascii="宋体" w:hAnsi="宋体" w:cs="宋体" w:eastAsia="宋体" w:hint="default"/>
          <w:b/>
          <w:bCs/>
          <w:sz w:val="18"/>
          <w:szCs w:val="18"/>
        </w:rPr>
        <w:t>会计机构负责人：林进</w:t>
      </w:r>
      <w:r>
        <w:rPr>
          <w:rFonts w:ascii="宋体" w:hAnsi="宋体" w:cs="宋体" w:eastAsia="宋体" w:hint="default"/>
          <w:sz w:val="18"/>
          <w:szCs w:val="18"/>
        </w:rPr>
      </w:r>
    </w:p>
    <w:p>
      <w:pPr>
        <w:spacing w:after="0"/>
        <w:jc w:val="center"/>
        <w:rPr>
          <w:rFonts w:ascii="宋体" w:hAnsi="宋体" w:cs="宋体" w:eastAsia="宋体" w:hint="default"/>
          <w:sz w:val="18"/>
          <w:szCs w:val="18"/>
        </w:rPr>
        <w:sectPr>
          <w:pgSz w:w="11910" w:h="16840"/>
          <w:pgMar w:header="0" w:footer="1226" w:top="780" w:bottom="1420" w:left="1660" w:right="1300"/>
        </w:sectPr>
      </w:pPr>
    </w:p>
    <w:p>
      <w:pPr>
        <w:tabs>
          <w:tab w:pos="7141" w:val="left" w:leader="none"/>
        </w:tabs>
        <w:spacing w:before="23"/>
        <w:ind w:left="392" w:right="0" w:firstLine="0"/>
        <w:jc w:val="left"/>
        <w:rPr>
          <w:rFonts w:ascii="宋体" w:hAnsi="宋体" w:cs="宋体" w:eastAsia="宋体" w:hint="default"/>
          <w:sz w:val="18"/>
          <w:szCs w:val="18"/>
        </w:rPr>
      </w:pPr>
      <w:r>
        <w:rPr>
          <w:rFonts w:ascii="宋体" w:hAnsi="宋体" w:cs="宋体" w:eastAsia="宋体" w:hint="default"/>
          <w:spacing w:val="-1"/>
          <w:sz w:val="18"/>
          <w:szCs w:val="18"/>
        </w:rPr>
        <w:t>北京数码视讯科技股份有限公司</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36.9pt;height:.75pt;mso-position-horizontal-relative:char;mso-position-vertical-relative:line" coordorigin="0,0" coordsize="8738,15">
            <v:group style="position:absolute;left:7;top:7;width:8724;height:2" coordorigin="7,7" coordsize="8724,2">
              <v:shape style="position:absolute;left:7;top:7;width:8724;height:2" coordorigin="7,7" coordsize="8724,0" path="m7,7l8731,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7"/>
          <w:szCs w:val="17"/>
        </w:rPr>
      </w:pPr>
    </w:p>
    <w:p>
      <w:pPr>
        <w:pStyle w:val="Heading2"/>
        <w:spacing w:line="240" w:lineRule="auto"/>
        <w:ind w:right="166"/>
        <w:jc w:val="center"/>
        <w:rPr>
          <w:b w:val="0"/>
          <w:bCs w:val="0"/>
        </w:rPr>
      </w:pPr>
      <w:r>
        <w:rPr/>
        <w:t>母公司现金流量表</w:t>
      </w:r>
      <w:r>
        <w:rPr>
          <w:b w:val="0"/>
          <w:bCs w:val="0"/>
        </w:rPr>
      </w:r>
    </w:p>
    <w:p>
      <w:pPr>
        <w:spacing w:before="56"/>
        <w:ind w:left="168" w:right="166" w:firstLine="0"/>
        <w:jc w:val="center"/>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tabs>
          <w:tab w:pos="7228" w:val="left" w:leader="none"/>
        </w:tabs>
        <w:spacing w:before="37"/>
        <w:ind w:left="0" w:right="166" w:firstLine="0"/>
        <w:jc w:val="center"/>
        <w:rPr>
          <w:rFonts w:ascii="宋体" w:hAnsi="宋体" w:cs="宋体" w:eastAsia="宋体" w:hint="default"/>
          <w:sz w:val="18"/>
          <w:szCs w:val="18"/>
        </w:rPr>
      </w:pPr>
      <w:r>
        <w:rPr/>
        <w:pict>
          <v:shape style="position:absolute;margin-left:327.220001pt;margin-top:19.981714pt;width:.48003pt;height:.1pt;mso-position-horizontal-relative:page;mso-position-vertical-relative:paragraph;z-index:9856" type="#_x0000_t75" stroked="false">
            <v:imagedata r:id="rId40" o:title=""/>
          </v:shape>
        </w:pict>
      </w:r>
      <w:r>
        <w:rPr/>
        <w:pict>
          <v:shape style="position:absolute;margin-left:369.579987pt;margin-top:19.981714pt;width:.48003pt;height:.1pt;mso-position-horizontal-relative:page;mso-position-vertical-relative:paragraph;z-index:9880" type="#_x0000_t75" stroked="false">
            <v:imagedata r:id="rId40" o:title=""/>
          </v:shape>
        </w:pict>
      </w:r>
      <w:r>
        <w:rPr/>
        <w:pict>
          <v:shape style="position:absolute;margin-left:454.320007pt;margin-top:19.981714pt;width:.48pt;height:.1pt;mso-position-horizontal-relative:page;mso-position-vertical-relative:paragraph;z-index:9904" type="#_x0000_t75" stroked="false">
            <v:imagedata r:id="rId40" o:title=""/>
          </v:shape>
        </w:pict>
      </w:r>
      <w:r>
        <w:rPr/>
        <w:pict>
          <v:group style="position:absolute;margin-left:90.139999pt;margin-top:31.261744pt;width:433.2pt;height:.5pt;mso-position-horizontal-relative:page;mso-position-vertical-relative:paragraph;z-index:-1418224" coordorigin="1803,625" coordsize="8664,10">
            <v:shape style="position:absolute;left:1803;top:625;width:4742;height:10" type="#_x0000_t75" stroked="false">
              <v:imagedata r:id="rId139" o:title=""/>
            </v:shape>
            <v:shape style="position:absolute;left:6540;top:625;width:2547;height:10" type="#_x0000_t75" stroked="false">
              <v:imagedata r:id="rId140" o:title=""/>
            </v:shape>
            <v:shape style="position:absolute;left:9082;top:625;width:1385;height:10" type="#_x0000_t75" stroked="false">
              <v:imagedata r:id="rId141" o:title=""/>
            </v:shape>
            <w10:wrap type="none"/>
          </v:group>
        </w:pict>
      </w:r>
      <w:r>
        <w:rPr/>
        <w:pict>
          <v:group style="position:absolute;margin-left:90.139999pt;margin-top:45.501732pt;width:433.2pt;height:.5pt;mso-position-horizontal-relative:page;mso-position-vertical-relative:paragraph;z-index:-1418200" coordorigin="1803,910" coordsize="8664,10">
            <v:shape style="position:absolute;left:1803;top:910;width:4742;height:10" type="#_x0000_t75" stroked="false">
              <v:imagedata r:id="rId139" o:title=""/>
            </v:shape>
            <v:shape style="position:absolute;left:6540;top:910;width:2547;height:10" type="#_x0000_t75" stroked="false">
              <v:imagedata r:id="rId140" o:title=""/>
            </v:shape>
            <v:shape style="position:absolute;left:9082;top:910;width:1385;height:10" type="#_x0000_t75" stroked="false">
              <v:imagedata r:id="rId141" o:title=""/>
            </v:shape>
            <w10:wrap type="none"/>
          </v:group>
        </w:pict>
      </w:r>
      <w:r>
        <w:rPr/>
        <w:pict>
          <v:group style="position:absolute;margin-left:90.139999pt;margin-top:59.661736pt;width:433.2pt;height:.5pt;mso-position-horizontal-relative:page;mso-position-vertical-relative:paragraph;z-index:-1418176" coordorigin="1803,1193" coordsize="8664,10">
            <v:shape style="position:absolute;left:1803;top:1193;width:4742;height:10" type="#_x0000_t75" stroked="false">
              <v:imagedata r:id="rId139" o:title=""/>
            </v:shape>
            <v:shape style="position:absolute;left:6540;top:1193;width:2547;height:10" type="#_x0000_t75" stroked="false">
              <v:imagedata r:id="rId142" o:title=""/>
            </v:shape>
            <v:shape style="position:absolute;left:9082;top:1193;width:1385;height:10" type="#_x0000_t75" stroked="false">
              <v:imagedata r:id="rId143" o:title=""/>
            </v:shape>
            <w10:wrap type="none"/>
          </v:group>
        </w:pict>
      </w:r>
      <w:r>
        <w:rPr/>
        <w:pict>
          <v:group style="position:absolute;margin-left:90.139999pt;margin-top:73.881737pt;width:433.2pt;height:.5pt;mso-position-horizontal-relative:page;mso-position-vertical-relative:paragraph;z-index:-1418152" coordorigin="1803,1478" coordsize="8664,10">
            <v:shape style="position:absolute;left:1803;top:1478;width:4742;height:10" type="#_x0000_t75" stroked="false">
              <v:imagedata r:id="rId139" o:title=""/>
            </v:shape>
            <v:shape style="position:absolute;left:6540;top:1478;width:2547;height:10" type="#_x0000_t75" stroked="false">
              <v:imagedata r:id="rId142" o:title=""/>
            </v:shape>
            <v:shape style="position:absolute;left:9082;top:1478;width:1385;height:10" type="#_x0000_t75" stroked="false">
              <v:imagedata r:id="rId143" o:title=""/>
            </v:shape>
            <w10:wrap type="none"/>
          </v:group>
        </w:pict>
      </w:r>
      <w:r>
        <w:rPr/>
        <w:pict>
          <v:group style="position:absolute;margin-left:90.139999pt;margin-top:88.101677pt;width:433.2pt;height:.5pt;mso-position-horizontal-relative:page;mso-position-vertical-relative:paragraph;z-index:-1418128" coordorigin="1803,1762" coordsize="8664,10">
            <v:shape style="position:absolute;left:1803;top:1762;width:4742;height:10" type="#_x0000_t75" stroked="false">
              <v:imagedata r:id="rId139" o:title=""/>
            </v:shape>
            <v:shape style="position:absolute;left:6540;top:1762;width:2547;height:10" type="#_x0000_t75" stroked="false">
              <v:imagedata r:id="rId142" o:title=""/>
            </v:shape>
            <v:shape style="position:absolute;left:9082;top:1762;width:1385;height:10" type="#_x0000_t75" stroked="false">
              <v:imagedata r:id="rId143" o:title=""/>
            </v:shape>
            <w10:wrap type="none"/>
          </v:group>
        </w:pict>
      </w:r>
      <w:r>
        <w:rPr/>
        <w:pict>
          <v:group style="position:absolute;margin-left:90.139999pt;margin-top:97.221703pt;width:433.2pt;height:5.55pt;mso-position-horizontal-relative:page;mso-position-vertical-relative:paragraph;z-index:-1418104" coordorigin="1803,1944" coordsize="8664,111">
            <v:shape style="position:absolute;left:1803;top:1944;width:4761;height:110" type="#_x0000_t75" stroked="false">
              <v:imagedata r:id="rId144" o:title=""/>
            </v:shape>
            <v:shape style="position:absolute;left:6540;top:2040;width:862;height:14" type="#_x0000_t75" stroked="false">
              <v:imagedata r:id="rId145" o:title=""/>
            </v:shape>
            <v:shape style="position:absolute;left:7387;top:2040;width:1709;height:14" type="#_x0000_t75" stroked="false">
              <v:imagedata r:id="rId146" o:title=""/>
            </v:shape>
            <v:shape style="position:absolute;left:9082;top:2045;width:1385;height:10" type="#_x0000_t75" stroked="false">
              <v:imagedata r:id="rId143" o:title=""/>
            </v:shape>
            <w10:wrap type="none"/>
          </v:group>
        </w:pict>
      </w:r>
      <w:r>
        <w:rPr/>
        <w:pict>
          <v:group style="position:absolute;margin-left:90.139999pt;margin-top:116.481682pt;width:433.2pt;height:.5pt;mso-position-horizontal-relative:page;mso-position-vertical-relative:paragraph;z-index:-1418080" coordorigin="1803,2330" coordsize="8664,10">
            <v:shape style="position:absolute;left:1803;top:2330;width:4742;height:10" type="#_x0000_t75" stroked="false">
              <v:imagedata r:id="rId139" o:title=""/>
            </v:shape>
            <v:shape style="position:absolute;left:6540;top:2330;width:2547;height:10" type="#_x0000_t75" stroked="false">
              <v:imagedata r:id="rId142" o:title=""/>
            </v:shape>
            <v:shape style="position:absolute;left:9082;top:2330;width:1385;height:10" type="#_x0000_t75" stroked="false">
              <v:imagedata r:id="rId143" o:title=""/>
            </v:shape>
            <w10:wrap type="none"/>
          </v:group>
        </w:pict>
      </w:r>
      <w:r>
        <w:rPr/>
        <w:pict>
          <v:group style="position:absolute;margin-left:90.139999pt;margin-top:130.701752pt;width:433.2pt;height:.5pt;mso-position-horizontal-relative:page;mso-position-vertical-relative:paragraph;z-index:-1418056" coordorigin="1803,2614" coordsize="8664,10">
            <v:shape style="position:absolute;left:1803;top:2614;width:4742;height:10" type="#_x0000_t75" stroked="false">
              <v:imagedata r:id="rId139" o:title=""/>
            </v:shape>
            <v:shape style="position:absolute;left:6540;top:2614;width:2547;height:10" type="#_x0000_t75" stroked="false">
              <v:imagedata r:id="rId142" o:title=""/>
            </v:shape>
            <v:shape style="position:absolute;left:9082;top:2614;width:1385;height:10" type="#_x0000_t75" stroked="false">
              <v:imagedata r:id="rId143" o:title=""/>
            </v:shape>
            <w10:wrap type="none"/>
          </v:group>
        </w:pict>
      </w:r>
      <w:r>
        <w:rPr/>
        <w:pict>
          <v:group style="position:absolute;margin-left:90.139999pt;margin-top:139.821701pt;width:433.2pt;height:5.55pt;mso-position-horizontal-relative:page;mso-position-vertical-relative:paragraph;z-index:-1418032" coordorigin="1803,2796" coordsize="8664,111">
            <v:shape style="position:absolute;left:1803;top:2796;width:4761;height:110" type="#_x0000_t75" stroked="false">
              <v:imagedata r:id="rId144" o:title=""/>
            </v:shape>
            <v:shape style="position:absolute;left:6540;top:2892;width:862;height:14" type="#_x0000_t75" stroked="false">
              <v:imagedata r:id="rId147" o:title=""/>
            </v:shape>
            <v:shape style="position:absolute;left:7387;top:2892;width:1709;height:14" type="#_x0000_t75" stroked="false">
              <v:imagedata r:id="rId148" o:title=""/>
            </v:shape>
            <v:shape style="position:absolute;left:9082;top:2897;width:1385;height:10" type="#_x0000_t75" stroked="false">
              <v:imagedata r:id="rId141" o:title=""/>
            </v:shape>
            <w10:wrap type="none"/>
          </v:group>
        </w:pict>
      </w:r>
      <w:r>
        <w:rPr/>
        <w:pict>
          <v:group style="position:absolute;margin-left:90.139999pt;margin-top:159.081741pt;width:433.2pt;height:.5pt;mso-position-horizontal-relative:page;mso-position-vertical-relative:paragraph;z-index:-1418008" coordorigin="1803,3182" coordsize="8664,10">
            <v:shape style="position:absolute;left:1803;top:3182;width:4742;height:10" type="#_x0000_t75" stroked="false">
              <v:imagedata r:id="rId139" o:title=""/>
            </v:shape>
            <v:shape style="position:absolute;left:6540;top:3182;width:2547;height:10" type="#_x0000_t75" stroked="false">
              <v:imagedata r:id="rId140" o:title=""/>
            </v:shape>
            <v:shape style="position:absolute;left:9082;top:3182;width:1385;height:10" type="#_x0000_t75" stroked="false">
              <v:imagedata r:id="rId141" o:title=""/>
            </v:shape>
            <w10:wrap type="none"/>
          </v:group>
        </w:pict>
      </w:r>
      <w:r>
        <w:rPr/>
        <w:pict>
          <v:group style="position:absolute;margin-left:90.139999pt;margin-top:173.301682pt;width:433.2pt;height:.5pt;mso-position-horizontal-relative:page;mso-position-vertical-relative:paragraph;z-index:-1417984" coordorigin="1803,3466" coordsize="8664,10">
            <v:shape style="position:absolute;left:1803;top:3466;width:4742;height:10" type="#_x0000_t75" stroked="false">
              <v:imagedata r:id="rId139" o:title=""/>
            </v:shape>
            <v:shape style="position:absolute;left:6540;top:3466;width:2547;height:10" type="#_x0000_t75" stroked="false">
              <v:imagedata r:id="rId142" o:title=""/>
            </v:shape>
            <v:shape style="position:absolute;left:9082;top:3466;width:1385;height:10" type="#_x0000_t75" stroked="false">
              <v:imagedata r:id="rId143" o:title=""/>
            </v:shape>
            <w10:wrap type="none"/>
          </v:group>
        </w:pict>
      </w:r>
      <w:r>
        <w:rPr/>
        <w:pict>
          <v:group style="position:absolute;margin-left:90.139999pt;margin-top:182.421768pt;width:433.2pt;height:5.55pt;mso-position-horizontal-relative:page;mso-position-vertical-relative:paragraph;z-index:-1417960" coordorigin="1803,3648" coordsize="8664,111">
            <v:shape style="position:absolute;left:1803;top:3648;width:4761;height:110" type="#_x0000_t75" stroked="false">
              <v:imagedata r:id="rId144" o:title=""/>
            </v:shape>
            <v:shape style="position:absolute;left:6540;top:3744;width:862;height:14" type="#_x0000_t75" stroked="false">
              <v:imagedata r:id="rId149" o:title=""/>
            </v:shape>
            <v:shape style="position:absolute;left:7387;top:3744;width:1709;height:14" type="#_x0000_t75" stroked="false">
              <v:imagedata r:id="rId150" o:title=""/>
            </v:shape>
            <v:shape style="position:absolute;left:9082;top:3749;width:1385;height:10" type="#_x0000_t75" stroked="false">
              <v:imagedata r:id="rId143" o:title=""/>
            </v:shape>
            <w10:wrap type="none"/>
          </v:group>
        </w:pict>
      </w:r>
      <w:r>
        <w:rPr/>
        <w:pict>
          <v:group style="position:absolute;margin-left:90.139999pt;margin-top:201.681686pt;width:433.2pt;height:.5pt;mso-position-horizontal-relative:page;mso-position-vertical-relative:paragraph;z-index:-1417936" coordorigin="1803,4034" coordsize="8664,10">
            <v:shape style="position:absolute;left:1803;top:4034;width:4742;height:10" type="#_x0000_t75" stroked="false">
              <v:imagedata r:id="rId139" o:title=""/>
            </v:shape>
            <v:shape style="position:absolute;left:6540;top:4034;width:2547;height:10" type="#_x0000_t75" stroked="false">
              <v:imagedata r:id="rId142" o:title=""/>
            </v:shape>
            <v:shape style="position:absolute;left:9082;top:4034;width:1385;height:10" type="#_x0000_t75" stroked="false">
              <v:imagedata r:id="rId143" o:title=""/>
            </v:shape>
            <w10:wrap type="none"/>
          </v:group>
        </w:pict>
      </w:r>
      <w:r>
        <w:rPr/>
        <w:pict>
          <v:group style="position:absolute;margin-left:90.139999pt;margin-top:215.901749pt;width:433.2pt;height:.5pt;mso-position-horizontal-relative:page;mso-position-vertical-relative:paragraph;z-index:-1417912" coordorigin="1803,4318" coordsize="8664,10">
            <v:shape style="position:absolute;left:1803;top:4318;width:4742;height:10" type="#_x0000_t75" stroked="false">
              <v:imagedata r:id="rId139" o:title=""/>
            </v:shape>
            <v:shape style="position:absolute;left:6540;top:4318;width:2547;height:10" type="#_x0000_t75" stroked="false">
              <v:imagedata r:id="rId142" o:title=""/>
            </v:shape>
            <v:shape style="position:absolute;left:9082;top:4318;width:1385;height:10" type="#_x0000_t75" stroked="false">
              <v:imagedata r:id="rId143" o:title=""/>
            </v:shape>
            <w10:wrap type="none"/>
          </v:group>
        </w:pict>
      </w:r>
      <w:r>
        <w:rPr/>
        <w:pict>
          <v:group style="position:absolute;margin-left:90.139999pt;margin-top:225.021759pt;width:433.2pt;height:5.55pt;mso-position-horizontal-relative:page;mso-position-vertical-relative:paragraph;z-index:-1417888" coordorigin="1803,4500" coordsize="8664,111">
            <v:shape style="position:absolute;left:1803;top:4500;width:4761;height:110" type="#_x0000_t75" stroked="false">
              <v:imagedata r:id="rId144" o:title=""/>
            </v:shape>
            <v:shape style="position:absolute;left:6540;top:4596;width:862;height:14" type="#_x0000_t75" stroked="false">
              <v:imagedata r:id="rId151" o:title=""/>
            </v:shape>
            <v:shape style="position:absolute;left:7387;top:4596;width:1709;height:14" type="#_x0000_t75" stroked="false">
              <v:imagedata r:id="rId152" o:title=""/>
            </v:shape>
            <v:shape style="position:absolute;left:9082;top:4601;width:1385;height:10" type="#_x0000_t75" stroked="false">
              <v:imagedata r:id="rId143" o:title=""/>
            </v:shape>
            <w10:wrap type="none"/>
          </v:group>
        </w:pict>
      </w:r>
      <w:r>
        <w:rPr/>
        <w:pict>
          <v:group style="position:absolute;margin-left:90.139999pt;margin-top:244.281708pt;width:433.2pt;height:.5pt;mso-position-horizontal-relative:page;mso-position-vertical-relative:paragraph;z-index:-1417864" coordorigin="1803,4886" coordsize="8664,10">
            <v:shape style="position:absolute;left:1803;top:4886;width:4742;height:10" type="#_x0000_t75" stroked="false">
              <v:imagedata r:id="rId139" o:title=""/>
            </v:shape>
            <v:shape style="position:absolute;left:6540;top:4886;width:2547;height:10" type="#_x0000_t75" stroked="false">
              <v:imagedata r:id="rId140" o:title=""/>
            </v:shape>
            <v:shape style="position:absolute;left:9082;top:4886;width:1385;height:10" type="#_x0000_t75" stroked="false">
              <v:imagedata r:id="rId141" o:title=""/>
            </v:shape>
            <w10:wrap type="none"/>
          </v:group>
        </w:pict>
      </w:r>
      <w:r>
        <w:rPr/>
        <w:pict>
          <v:group style="position:absolute;margin-left:90.139999pt;margin-top:258.501709pt;width:433.2pt;height:.5pt;mso-position-horizontal-relative:page;mso-position-vertical-relative:paragraph;z-index:-1417840" coordorigin="1803,5170" coordsize="8664,10">
            <v:shape style="position:absolute;left:1803;top:5170;width:4742;height:10" type="#_x0000_t75" stroked="false">
              <v:imagedata r:id="rId139" o:title=""/>
            </v:shape>
            <v:shape style="position:absolute;left:6540;top:5170;width:2547;height:10" type="#_x0000_t75" stroked="false">
              <v:imagedata r:id="rId140" o:title=""/>
            </v:shape>
            <v:shape style="position:absolute;left:9082;top:5170;width:1385;height:10" type="#_x0000_t75" stroked="false">
              <v:imagedata r:id="rId141" o:title=""/>
            </v:shape>
            <w10:wrap type="none"/>
          </v:group>
        </w:pict>
      </w:r>
      <w:r>
        <w:rPr/>
        <w:pict>
          <v:group style="position:absolute;margin-left:90.139999pt;margin-top:267.621704pt;width:433.2pt;height:5.55pt;mso-position-horizontal-relative:page;mso-position-vertical-relative:paragraph;z-index:-1417816" coordorigin="1803,5352" coordsize="8664,111">
            <v:shape style="position:absolute;left:1803;top:5352;width:4761;height:110" type="#_x0000_t75" stroked="false">
              <v:imagedata r:id="rId153" o:title=""/>
            </v:shape>
            <v:shape style="position:absolute;left:6540;top:5448;width:862;height:14" type="#_x0000_t75" stroked="false">
              <v:imagedata r:id="rId154" o:title=""/>
            </v:shape>
            <v:shape style="position:absolute;left:7387;top:5448;width:1709;height:14" type="#_x0000_t75" stroked="false">
              <v:imagedata r:id="rId155" o:title=""/>
            </v:shape>
            <v:shape style="position:absolute;left:9082;top:5453;width:1385;height:10" type="#_x0000_t75" stroked="false">
              <v:imagedata r:id="rId143" o:title=""/>
            </v:shape>
            <w10:wrap type="none"/>
          </v:group>
        </w:pict>
      </w:r>
      <w:r>
        <w:rPr/>
        <w:pict>
          <v:group style="position:absolute;margin-left:90.139999pt;margin-top:286.881714pt;width:433.2pt;height:.5pt;mso-position-horizontal-relative:page;mso-position-vertical-relative:paragraph;z-index:-1417792" coordorigin="1803,5738" coordsize="8664,10">
            <v:shape style="position:absolute;left:1803;top:5738;width:4742;height:10" type="#_x0000_t75" stroked="false">
              <v:imagedata r:id="rId139" o:title=""/>
            </v:shape>
            <v:shape style="position:absolute;left:6540;top:5738;width:2547;height:10" type="#_x0000_t75" stroked="false">
              <v:imagedata r:id="rId142" o:title=""/>
            </v:shape>
            <v:shape style="position:absolute;left:9082;top:5738;width:1385;height:10" type="#_x0000_t75" stroked="false">
              <v:imagedata r:id="rId143" o:title=""/>
            </v:shape>
            <w10:wrap type="none"/>
          </v:group>
        </w:pict>
      </w:r>
      <w:r>
        <w:rPr>
          <w:rFonts w:ascii="宋体" w:hAnsi="宋体" w:cs="宋体" w:eastAsia="宋体" w:hint="default"/>
          <w:b/>
          <w:bCs/>
          <w:w w:val="95"/>
          <w:sz w:val="18"/>
          <w:szCs w:val="18"/>
        </w:rPr>
        <w:t>编制单位：北京数码视讯科技股份有限公司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5"/>
          <w:szCs w:val="5"/>
        </w:rPr>
      </w:pPr>
    </w:p>
    <w:tbl>
      <w:tblPr>
        <w:tblW w:w="0" w:type="auto"/>
        <w:jc w:val="left"/>
        <w:tblInd w:w="128" w:type="dxa"/>
        <w:tblLayout w:type="fixed"/>
        <w:tblCellMar>
          <w:top w:w="0" w:type="dxa"/>
          <w:left w:w="0" w:type="dxa"/>
          <w:bottom w:w="0" w:type="dxa"/>
          <w:right w:w="0" w:type="dxa"/>
        </w:tblCellMar>
        <w:tblLook w:val="01E0"/>
      </w:tblPr>
      <w:tblGrid>
        <w:gridCol w:w="4761"/>
        <w:gridCol w:w="847"/>
        <w:gridCol w:w="1695"/>
        <w:gridCol w:w="1375"/>
      </w:tblGrid>
      <w:tr>
        <w:trPr>
          <w:trHeight w:val="283" w:hRule="exact"/>
        </w:trPr>
        <w:tc>
          <w:tcPr>
            <w:tcW w:w="4761" w:type="dxa"/>
            <w:tcBorders>
              <w:top w:val="single" w:sz="24" w:space="0" w:color="000000"/>
              <w:left w:val="nil" w:sz="6" w:space="0" w:color="auto"/>
              <w:bottom w:val="nil" w:sz="6" w:space="0" w:color="auto"/>
              <w:right w:val="single" w:sz="4" w:space="0" w:color="000000"/>
            </w:tcBorders>
          </w:tcPr>
          <w:p>
            <w:pPr>
              <w:pStyle w:val="TableParagraph"/>
              <w:tabs>
                <w:tab w:pos="618" w:val="left" w:leader="none"/>
              </w:tabs>
              <w:spacing w:line="240" w:lineRule="auto" w:before="15"/>
              <w:ind w:left="15" w:right="0"/>
              <w:jc w:val="center"/>
              <w:rPr>
                <w:rFonts w:ascii="宋体" w:hAnsi="宋体" w:cs="宋体" w:eastAsia="宋体" w:hint="default"/>
                <w:sz w:val="15"/>
                <w:szCs w:val="15"/>
              </w:rPr>
            </w:pPr>
            <w:r>
              <w:rPr>
                <w:rFonts w:ascii="宋体" w:hAnsi="宋体" w:cs="宋体" w:eastAsia="宋体" w:hint="default"/>
                <w:b/>
                <w:bCs/>
                <w:w w:val="95"/>
                <w:sz w:val="15"/>
                <w:szCs w:val="15"/>
              </w:rPr>
              <w:t>项</w:t>
              <w:tab/>
            </w:r>
            <w:r>
              <w:rPr>
                <w:rFonts w:ascii="宋体" w:hAnsi="宋体" w:cs="宋体" w:eastAsia="宋体" w:hint="default"/>
                <w:b/>
                <w:bCs/>
                <w:sz w:val="15"/>
                <w:szCs w:val="15"/>
              </w:rPr>
              <w:t>目</w:t>
            </w:r>
            <w:r>
              <w:rPr>
                <w:rFonts w:ascii="宋体" w:hAnsi="宋体" w:cs="宋体" w:eastAsia="宋体" w:hint="default"/>
                <w:sz w:val="15"/>
                <w:szCs w:val="15"/>
              </w:rPr>
            </w:r>
          </w:p>
        </w:tc>
        <w:tc>
          <w:tcPr>
            <w:tcW w:w="847" w:type="dxa"/>
            <w:tcBorders>
              <w:top w:val="single" w:sz="24" w:space="0" w:color="000000"/>
              <w:left w:val="single" w:sz="4" w:space="0" w:color="000000"/>
              <w:bottom w:val="nil" w:sz="6" w:space="0" w:color="auto"/>
              <w:right w:val="single" w:sz="4" w:space="0" w:color="000000"/>
            </w:tcBorders>
          </w:tcPr>
          <w:p>
            <w:pPr>
              <w:pStyle w:val="TableParagraph"/>
              <w:spacing w:line="240" w:lineRule="auto" w:before="15"/>
              <w:ind w:left="268" w:right="0"/>
              <w:jc w:val="left"/>
              <w:rPr>
                <w:rFonts w:ascii="宋体" w:hAnsi="宋体" w:cs="宋体" w:eastAsia="宋体" w:hint="default"/>
                <w:sz w:val="15"/>
                <w:szCs w:val="15"/>
              </w:rPr>
            </w:pPr>
            <w:r>
              <w:rPr>
                <w:rFonts w:ascii="宋体" w:hAnsi="宋体" w:cs="宋体" w:eastAsia="宋体" w:hint="default"/>
                <w:b/>
                <w:bCs/>
                <w:sz w:val="15"/>
                <w:szCs w:val="15"/>
              </w:rPr>
              <w:t>附注</w:t>
            </w:r>
            <w:r>
              <w:rPr>
                <w:rFonts w:ascii="宋体" w:hAnsi="宋体" w:cs="宋体" w:eastAsia="宋体" w:hint="default"/>
                <w:sz w:val="15"/>
                <w:szCs w:val="15"/>
              </w:rPr>
            </w:r>
          </w:p>
        </w:tc>
        <w:tc>
          <w:tcPr>
            <w:tcW w:w="1695" w:type="dxa"/>
            <w:tcBorders>
              <w:top w:val="single" w:sz="24" w:space="0" w:color="000000"/>
              <w:left w:val="single" w:sz="4" w:space="0" w:color="000000"/>
              <w:bottom w:val="nil" w:sz="6" w:space="0" w:color="auto"/>
              <w:right w:val="single" w:sz="4" w:space="0" w:color="000000"/>
            </w:tcBorders>
          </w:tcPr>
          <w:p>
            <w:pPr>
              <w:pStyle w:val="TableParagraph"/>
              <w:spacing w:line="240" w:lineRule="auto" w:before="15"/>
              <w:ind w:left="539" w:right="0"/>
              <w:jc w:val="left"/>
              <w:rPr>
                <w:rFonts w:ascii="宋体" w:hAnsi="宋体" w:cs="宋体" w:eastAsia="宋体" w:hint="default"/>
                <w:sz w:val="15"/>
                <w:szCs w:val="15"/>
              </w:rPr>
            </w:pPr>
            <w:r>
              <w:rPr>
                <w:rFonts w:ascii="宋体" w:hAnsi="宋体" w:cs="宋体" w:eastAsia="宋体" w:hint="default"/>
                <w:b/>
                <w:bCs/>
                <w:sz w:val="15"/>
                <w:szCs w:val="15"/>
              </w:rPr>
              <w:t>本期金额</w:t>
            </w:r>
            <w:r>
              <w:rPr>
                <w:rFonts w:ascii="宋体" w:hAnsi="宋体" w:cs="宋体" w:eastAsia="宋体" w:hint="default"/>
                <w:sz w:val="15"/>
                <w:szCs w:val="15"/>
              </w:rPr>
            </w:r>
          </w:p>
        </w:tc>
        <w:tc>
          <w:tcPr>
            <w:tcW w:w="1375" w:type="dxa"/>
            <w:tcBorders>
              <w:top w:val="single" w:sz="24" w:space="0" w:color="000000"/>
              <w:left w:val="single" w:sz="4" w:space="0" w:color="000000"/>
              <w:bottom w:val="nil" w:sz="6" w:space="0" w:color="auto"/>
              <w:right w:val="nil" w:sz="6" w:space="0" w:color="auto"/>
            </w:tcBorders>
          </w:tcPr>
          <w:p>
            <w:pPr>
              <w:pStyle w:val="TableParagraph"/>
              <w:spacing w:line="240" w:lineRule="auto" w:before="15"/>
              <w:ind w:left="384" w:right="0"/>
              <w:jc w:val="left"/>
              <w:rPr>
                <w:rFonts w:ascii="宋体" w:hAnsi="宋体" w:cs="宋体" w:eastAsia="宋体" w:hint="default"/>
                <w:sz w:val="15"/>
                <w:szCs w:val="15"/>
              </w:rPr>
            </w:pPr>
            <w:r>
              <w:rPr>
                <w:rFonts w:ascii="宋体" w:hAnsi="宋体" w:cs="宋体" w:eastAsia="宋体" w:hint="default"/>
                <w:b/>
                <w:bCs/>
                <w:sz w:val="15"/>
                <w:szCs w:val="15"/>
              </w:rPr>
              <w:t>上期金额</w:t>
            </w:r>
            <w:r>
              <w:rPr>
                <w:rFonts w:ascii="宋体" w:hAnsi="宋体" w:cs="宋体" w:eastAsia="宋体" w:hint="default"/>
                <w:sz w:val="15"/>
                <w:szCs w:val="15"/>
              </w:rPr>
            </w:r>
          </w:p>
        </w:tc>
      </w:tr>
      <w:tr>
        <w:trPr>
          <w:trHeight w:val="264"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192" w:lineRule="exact"/>
              <w:ind w:left="14" w:right="0"/>
              <w:jc w:val="left"/>
              <w:rPr>
                <w:rFonts w:ascii="宋体" w:hAnsi="宋体" w:cs="宋体" w:eastAsia="宋体" w:hint="default"/>
                <w:sz w:val="15"/>
                <w:szCs w:val="15"/>
              </w:rPr>
            </w:pPr>
            <w:r>
              <w:rPr>
                <w:rFonts w:ascii="宋体" w:hAnsi="宋体" w:cs="宋体" w:eastAsia="宋体" w:hint="default"/>
                <w:b/>
                <w:bCs/>
                <w:sz w:val="15"/>
                <w:szCs w:val="15"/>
              </w:rPr>
              <w:t>一、经营活动产生的现金流量</w:t>
            </w:r>
            <w:r>
              <w:rPr>
                <w:rFonts w:ascii="宋体" w:hAnsi="宋体" w:cs="宋体" w:eastAsia="宋体" w:hint="default"/>
                <w:sz w:val="15"/>
                <w:szCs w:val="15"/>
              </w:rPr>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r>
      <w:tr>
        <w:trPr>
          <w:trHeight w:val="280"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64"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0"/>
              <w:jc w:val="right"/>
              <w:rPr>
                <w:rFonts w:ascii="宋体" w:hAnsi="宋体" w:cs="宋体" w:eastAsia="宋体" w:hint="default"/>
                <w:sz w:val="15"/>
                <w:szCs w:val="15"/>
              </w:rPr>
            </w:pPr>
            <w:r>
              <w:rPr>
                <w:rFonts w:ascii="宋体"/>
                <w:spacing w:val="-1"/>
                <w:sz w:val="15"/>
              </w:rPr>
              <w:t>528,987,558.11</w:t>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87"/>
              <w:jc w:val="right"/>
              <w:rPr>
                <w:rFonts w:ascii="宋体" w:hAnsi="宋体" w:cs="宋体" w:eastAsia="宋体" w:hint="default"/>
                <w:sz w:val="15"/>
                <w:szCs w:val="15"/>
              </w:rPr>
            </w:pPr>
            <w:r>
              <w:rPr>
                <w:rFonts w:ascii="宋体"/>
                <w:spacing w:val="-1"/>
                <w:sz w:val="15"/>
              </w:rPr>
              <w:t>373,899,683.81</w:t>
            </w:r>
          </w:p>
        </w:tc>
      </w:tr>
      <w:tr>
        <w:trPr>
          <w:trHeight w:val="284"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9"/>
              <w:jc w:val="right"/>
              <w:rPr>
                <w:rFonts w:ascii="宋体" w:hAnsi="宋体" w:cs="宋体" w:eastAsia="宋体" w:hint="default"/>
                <w:sz w:val="15"/>
                <w:szCs w:val="15"/>
              </w:rPr>
            </w:pPr>
            <w:r>
              <w:rPr>
                <w:rFonts w:ascii="宋体"/>
                <w:spacing w:val="-1"/>
                <w:sz w:val="15"/>
              </w:rPr>
              <w:t>23,760,012.45</w:t>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40,830,671.17</w:t>
            </w:r>
          </w:p>
        </w:tc>
      </w:tr>
      <w:tr>
        <w:trPr>
          <w:trHeight w:val="284"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0"/>
              <w:jc w:val="right"/>
              <w:rPr>
                <w:rFonts w:ascii="宋体" w:hAnsi="宋体" w:cs="宋体" w:eastAsia="宋体" w:hint="default"/>
                <w:sz w:val="15"/>
                <w:szCs w:val="15"/>
              </w:rPr>
            </w:pPr>
            <w:r>
              <w:rPr>
                <w:rFonts w:ascii="宋体"/>
                <w:spacing w:val="-1"/>
                <w:sz w:val="15"/>
              </w:rPr>
              <w:t>176,692,079.07</w:t>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203,997,112.94</w:t>
            </w:r>
          </w:p>
        </w:tc>
      </w:tr>
      <w:tr>
        <w:trPr>
          <w:trHeight w:val="217"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5" w:right="0"/>
              <w:jc w:val="left"/>
              <w:rPr>
                <w:rFonts w:ascii="宋体" w:hAnsi="宋体" w:cs="宋体" w:eastAsia="宋体" w:hint="default"/>
                <w:sz w:val="15"/>
                <w:szCs w:val="15"/>
              </w:rPr>
            </w:pPr>
            <w:r>
              <w:rPr>
                <w:rFonts w:ascii="宋体" w:hAnsi="宋体" w:cs="宋体" w:eastAsia="宋体" w:hint="default"/>
                <w:b/>
                <w:bCs/>
                <w:sz w:val="15"/>
                <w:szCs w:val="15"/>
              </w:rPr>
              <w:t>经营活动现金流入小计</w:t>
            </w:r>
            <w:r>
              <w:rPr>
                <w:rFonts w:ascii="宋体" w:hAnsi="宋体" w:cs="宋体" w:eastAsia="宋体" w:hint="default"/>
                <w:sz w:val="15"/>
                <w:szCs w:val="15"/>
              </w:rPr>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9"/>
              <w:jc w:val="right"/>
              <w:rPr>
                <w:rFonts w:ascii="宋体" w:hAnsi="宋体" w:cs="宋体" w:eastAsia="宋体" w:hint="default"/>
                <w:sz w:val="15"/>
                <w:szCs w:val="15"/>
              </w:rPr>
            </w:pPr>
            <w:r>
              <w:rPr>
                <w:rFonts w:ascii="宋体"/>
                <w:b/>
                <w:w w:val="95"/>
                <w:sz w:val="15"/>
              </w:rPr>
              <w:t>729,439,649.63</w:t>
            </w:r>
            <w:r>
              <w:rPr>
                <w:rFonts w:ascii="宋体"/>
                <w:sz w:val="15"/>
              </w:rPr>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b/>
                <w:w w:val="95"/>
                <w:sz w:val="15"/>
              </w:rPr>
              <w:t>618,727,467.92</w:t>
            </w:r>
            <w:r>
              <w:rPr>
                <w:rFonts w:ascii="宋体"/>
                <w:sz w:val="15"/>
              </w:rPr>
            </w:r>
          </w:p>
        </w:tc>
      </w:tr>
      <w:tr>
        <w:trPr>
          <w:trHeight w:val="73" w:hRule="exact"/>
        </w:trPr>
        <w:tc>
          <w:tcPr>
            <w:tcW w:w="4761"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
        </w:tc>
        <w:tc>
          <w:tcPr>
            <w:tcW w:w="1375" w:type="dxa"/>
            <w:tcBorders>
              <w:top w:val="nil" w:sz="6" w:space="0" w:color="auto"/>
              <w:left w:val="single" w:sz="4" w:space="0" w:color="000000"/>
              <w:bottom w:val="nil" w:sz="6" w:space="0" w:color="auto"/>
              <w:right w:val="nil" w:sz="6" w:space="0" w:color="auto"/>
            </w:tcBorders>
          </w:tcPr>
          <w:p>
            <w:pPr/>
          </w:p>
        </w:tc>
      </w:tr>
      <w:tr>
        <w:trPr>
          <w:trHeight w:val="278"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64"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90"/>
              <w:jc w:val="right"/>
              <w:rPr>
                <w:rFonts w:ascii="宋体" w:hAnsi="宋体" w:cs="宋体" w:eastAsia="宋体" w:hint="default"/>
                <w:sz w:val="15"/>
                <w:szCs w:val="15"/>
              </w:rPr>
            </w:pPr>
            <w:r>
              <w:rPr>
                <w:rFonts w:ascii="宋体"/>
                <w:spacing w:val="-1"/>
                <w:sz w:val="15"/>
              </w:rPr>
              <w:t>175,318,351.10</w:t>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7"/>
              <w:jc w:val="right"/>
              <w:rPr>
                <w:rFonts w:ascii="宋体" w:hAnsi="宋体" w:cs="宋体" w:eastAsia="宋体" w:hint="default"/>
                <w:sz w:val="15"/>
                <w:szCs w:val="15"/>
              </w:rPr>
            </w:pPr>
            <w:r>
              <w:rPr>
                <w:rFonts w:ascii="宋体"/>
                <w:spacing w:val="-1"/>
                <w:sz w:val="15"/>
              </w:rPr>
              <w:t>110,764,449.08</w:t>
            </w:r>
          </w:p>
        </w:tc>
      </w:tr>
      <w:tr>
        <w:trPr>
          <w:trHeight w:val="284"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9"/>
              <w:jc w:val="right"/>
              <w:rPr>
                <w:rFonts w:ascii="宋体" w:hAnsi="宋体" w:cs="宋体" w:eastAsia="宋体" w:hint="default"/>
                <w:sz w:val="15"/>
                <w:szCs w:val="15"/>
              </w:rPr>
            </w:pPr>
            <w:r>
              <w:rPr>
                <w:rFonts w:ascii="宋体"/>
                <w:spacing w:val="-1"/>
                <w:sz w:val="15"/>
              </w:rPr>
              <w:t>75,938,570.72</w:t>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136,329,281.06</w:t>
            </w:r>
          </w:p>
        </w:tc>
      </w:tr>
      <w:tr>
        <w:trPr>
          <w:trHeight w:val="217"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9"/>
              <w:jc w:val="right"/>
              <w:rPr>
                <w:rFonts w:ascii="宋体" w:hAnsi="宋体" w:cs="宋体" w:eastAsia="宋体" w:hint="default"/>
                <w:sz w:val="15"/>
                <w:szCs w:val="15"/>
              </w:rPr>
            </w:pPr>
            <w:r>
              <w:rPr>
                <w:rFonts w:ascii="宋体"/>
                <w:spacing w:val="-1"/>
                <w:sz w:val="15"/>
              </w:rPr>
              <w:t>48,740,764.73</w:t>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54,476,366.56</w:t>
            </w:r>
          </w:p>
        </w:tc>
      </w:tr>
      <w:tr>
        <w:trPr>
          <w:trHeight w:val="73" w:hRule="exact"/>
        </w:trPr>
        <w:tc>
          <w:tcPr>
            <w:tcW w:w="4761"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
        </w:tc>
        <w:tc>
          <w:tcPr>
            <w:tcW w:w="1375" w:type="dxa"/>
            <w:tcBorders>
              <w:top w:val="nil" w:sz="6" w:space="0" w:color="auto"/>
              <w:left w:val="single" w:sz="4" w:space="0" w:color="000000"/>
              <w:bottom w:val="nil" w:sz="6" w:space="0" w:color="auto"/>
              <w:right w:val="nil" w:sz="6" w:space="0" w:color="auto"/>
            </w:tcBorders>
          </w:tcPr>
          <w:p>
            <w:pPr/>
          </w:p>
        </w:tc>
      </w:tr>
      <w:tr>
        <w:trPr>
          <w:trHeight w:val="278"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64"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90"/>
              <w:jc w:val="right"/>
              <w:rPr>
                <w:rFonts w:ascii="宋体" w:hAnsi="宋体" w:cs="宋体" w:eastAsia="宋体" w:hint="default"/>
                <w:sz w:val="15"/>
                <w:szCs w:val="15"/>
              </w:rPr>
            </w:pPr>
            <w:r>
              <w:rPr>
                <w:rFonts w:ascii="宋体"/>
                <w:spacing w:val="-1"/>
                <w:sz w:val="15"/>
              </w:rPr>
              <w:t>214,069,085.10</w:t>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7"/>
              <w:jc w:val="right"/>
              <w:rPr>
                <w:rFonts w:ascii="宋体" w:hAnsi="宋体" w:cs="宋体" w:eastAsia="宋体" w:hint="default"/>
                <w:sz w:val="15"/>
                <w:szCs w:val="15"/>
              </w:rPr>
            </w:pPr>
            <w:r>
              <w:rPr>
                <w:rFonts w:ascii="宋体"/>
                <w:spacing w:val="-1"/>
                <w:sz w:val="15"/>
              </w:rPr>
              <w:t>183,073,694.61</w:t>
            </w:r>
          </w:p>
        </w:tc>
      </w:tr>
      <w:tr>
        <w:trPr>
          <w:trHeight w:val="284"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5" w:right="0"/>
              <w:jc w:val="left"/>
              <w:rPr>
                <w:rFonts w:ascii="宋体" w:hAnsi="宋体" w:cs="宋体" w:eastAsia="宋体" w:hint="default"/>
                <w:sz w:val="15"/>
                <w:szCs w:val="15"/>
              </w:rPr>
            </w:pPr>
            <w:r>
              <w:rPr>
                <w:rFonts w:ascii="宋体" w:hAnsi="宋体" w:cs="宋体" w:eastAsia="宋体" w:hint="default"/>
                <w:b/>
                <w:bCs/>
                <w:sz w:val="15"/>
                <w:szCs w:val="15"/>
              </w:rPr>
              <w:t>经营活动现金流出小计</w:t>
            </w:r>
            <w:r>
              <w:rPr>
                <w:rFonts w:ascii="宋体" w:hAnsi="宋体" w:cs="宋体" w:eastAsia="宋体" w:hint="default"/>
                <w:sz w:val="15"/>
                <w:szCs w:val="15"/>
              </w:rPr>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9"/>
              <w:jc w:val="right"/>
              <w:rPr>
                <w:rFonts w:ascii="宋体" w:hAnsi="宋体" w:cs="宋体" w:eastAsia="宋体" w:hint="default"/>
                <w:sz w:val="15"/>
                <w:szCs w:val="15"/>
              </w:rPr>
            </w:pPr>
            <w:r>
              <w:rPr>
                <w:rFonts w:ascii="宋体"/>
                <w:b/>
                <w:w w:val="95"/>
                <w:sz w:val="15"/>
              </w:rPr>
              <w:t>514,066,771.65</w:t>
            </w:r>
            <w:r>
              <w:rPr>
                <w:rFonts w:ascii="宋体"/>
                <w:sz w:val="15"/>
              </w:rPr>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6"/>
              <w:jc w:val="right"/>
              <w:rPr>
                <w:rFonts w:ascii="宋体" w:hAnsi="宋体" w:cs="宋体" w:eastAsia="宋体" w:hint="default"/>
                <w:sz w:val="15"/>
                <w:szCs w:val="15"/>
              </w:rPr>
            </w:pPr>
            <w:r>
              <w:rPr>
                <w:rFonts w:ascii="宋体"/>
                <w:b/>
                <w:w w:val="95"/>
                <w:sz w:val="15"/>
              </w:rPr>
              <w:t>484,643,791.31</w:t>
            </w:r>
            <w:r>
              <w:rPr>
                <w:rFonts w:ascii="宋体"/>
                <w:sz w:val="15"/>
              </w:rPr>
            </w:r>
          </w:p>
        </w:tc>
      </w:tr>
      <w:tr>
        <w:trPr>
          <w:trHeight w:val="217"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5" w:right="0"/>
              <w:jc w:val="left"/>
              <w:rPr>
                <w:rFonts w:ascii="宋体" w:hAnsi="宋体" w:cs="宋体" w:eastAsia="宋体" w:hint="default"/>
                <w:sz w:val="15"/>
                <w:szCs w:val="15"/>
              </w:rPr>
            </w:pPr>
            <w:r>
              <w:rPr>
                <w:rFonts w:ascii="宋体" w:hAnsi="宋体" w:cs="宋体" w:eastAsia="宋体" w:hint="default"/>
                <w:b/>
                <w:bCs/>
                <w:sz w:val="15"/>
                <w:szCs w:val="15"/>
              </w:rPr>
              <w:t>经营活动产生的现金流量净额</w:t>
            </w:r>
            <w:r>
              <w:rPr>
                <w:rFonts w:ascii="宋体" w:hAnsi="宋体" w:cs="宋体" w:eastAsia="宋体" w:hint="default"/>
                <w:sz w:val="15"/>
                <w:szCs w:val="15"/>
              </w:rPr>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9"/>
              <w:jc w:val="right"/>
              <w:rPr>
                <w:rFonts w:ascii="宋体" w:hAnsi="宋体" w:cs="宋体" w:eastAsia="宋体" w:hint="default"/>
                <w:sz w:val="15"/>
                <w:szCs w:val="15"/>
              </w:rPr>
            </w:pPr>
            <w:r>
              <w:rPr>
                <w:rFonts w:ascii="宋体"/>
                <w:b/>
                <w:w w:val="95"/>
                <w:sz w:val="15"/>
              </w:rPr>
              <w:t>215,372,877.98</w:t>
            </w:r>
            <w:r>
              <w:rPr>
                <w:rFonts w:ascii="宋体"/>
                <w:sz w:val="15"/>
              </w:rPr>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b/>
                <w:w w:val="95"/>
                <w:sz w:val="15"/>
              </w:rPr>
              <w:t>134,083,676.61</w:t>
            </w:r>
            <w:r>
              <w:rPr>
                <w:rFonts w:ascii="宋体"/>
                <w:sz w:val="15"/>
              </w:rPr>
            </w:r>
          </w:p>
        </w:tc>
      </w:tr>
      <w:tr>
        <w:trPr>
          <w:trHeight w:val="73" w:hRule="exact"/>
        </w:trPr>
        <w:tc>
          <w:tcPr>
            <w:tcW w:w="4761"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
        </w:tc>
        <w:tc>
          <w:tcPr>
            <w:tcW w:w="1375" w:type="dxa"/>
            <w:tcBorders>
              <w:top w:val="nil" w:sz="6" w:space="0" w:color="auto"/>
              <w:left w:val="single" w:sz="4" w:space="0" w:color="000000"/>
              <w:bottom w:val="nil" w:sz="6" w:space="0" w:color="auto"/>
              <w:right w:val="nil" w:sz="6" w:space="0" w:color="auto"/>
            </w:tcBorders>
          </w:tcPr>
          <w:p>
            <w:pPr/>
          </w:p>
        </w:tc>
      </w:tr>
      <w:tr>
        <w:trPr>
          <w:trHeight w:val="278"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4" w:right="0"/>
              <w:jc w:val="left"/>
              <w:rPr>
                <w:rFonts w:ascii="宋体" w:hAnsi="宋体" w:cs="宋体" w:eastAsia="宋体" w:hint="default"/>
                <w:sz w:val="15"/>
                <w:szCs w:val="15"/>
              </w:rPr>
            </w:pPr>
            <w:r>
              <w:rPr>
                <w:rFonts w:ascii="宋体" w:hAnsi="宋体" w:cs="宋体" w:eastAsia="宋体" w:hint="default"/>
                <w:b/>
                <w:bCs/>
                <w:sz w:val="15"/>
                <w:szCs w:val="15"/>
              </w:rPr>
              <w:t>二、投资活动产生的现金流量</w:t>
            </w:r>
            <w:r>
              <w:rPr>
                <w:rFonts w:ascii="宋体" w:hAnsi="宋体" w:cs="宋体" w:eastAsia="宋体" w:hint="default"/>
                <w:sz w:val="15"/>
                <w:szCs w:val="15"/>
              </w:rPr>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sz w:val="15"/>
                <w:szCs w:val="15"/>
              </w:rPr>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left="2"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sz w:val="15"/>
                <w:szCs w:val="15"/>
              </w:rPr>
            </w:r>
          </w:p>
        </w:tc>
      </w:tr>
      <w:tr>
        <w:trPr>
          <w:trHeight w:val="284"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收回投资收到的现金</w:t>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9"/>
              <w:jc w:val="right"/>
              <w:rPr>
                <w:rFonts w:ascii="宋体" w:hAnsi="宋体" w:cs="宋体" w:eastAsia="宋体" w:hint="default"/>
                <w:sz w:val="15"/>
                <w:szCs w:val="15"/>
              </w:rPr>
            </w:pPr>
            <w:r>
              <w:rPr>
                <w:rFonts w:ascii="宋体"/>
                <w:spacing w:val="-1"/>
                <w:sz w:val="15"/>
              </w:rPr>
              <w:t>2,630,613.00</w:t>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60,000,000.00</w:t>
            </w:r>
          </w:p>
        </w:tc>
      </w:tr>
      <w:tr>
        <w:trPr>
          <w:trHeight w:val="217"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取得投资收益收到的现金</w:t>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9"/>
              <w:jc w:val="right"/>
              <w:rPr>
                <w:rFonts w:ascii="宋体" w:hAnsi="宋体" w:cs="宋体" w:eastAsia="宋体" w:hint="default"/>
                <w:sz w:val="15"/>
                <w:szCs w:val="15"/>
              </w:rPr>
            </w:pPr>
            <w:r>
              <w:rPr>
                <w:rFonts w:ascii="宋体"/>
                <w:spacing w:val="-1"/>
                <w:sz w:val="15"/>
              </w:rPr>
              <w:t>1,522,000.00</w:t>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16,792,320.26</w:t>
            </w:r>
          </w:p>
        </w:tc>
      </w:tr>
      <w:tr>
        <w:trPr>
          <w:trHeight w:val="73" w:hRule="exact"/>
        </w:trPr>
        <w:tc>
          <w:tcPr>
            <w:tcW w:w="4761"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
        </w:tc>
        <w:tc>
          <w:tcPr>
            <w:tcW w:w="1375" w:type="dxa"/>
            <w:tcBorders>
              <w:top w:val="nil" w:sz="6" w:space="0" w:color="auto"/>
              <w:left w:val="single" w:sz="4" w:space="0" w:color="000000"/>
              <w:bottom w:val="nil" w:sz="6" w:space="0" w:color="auto"/>
              <w:right w:val="nil" w:sz="6" w:space="0" w:color="auto"/>
            </w:tcBorders>
          </w:tcPr>
          <w:p>
            <w:pPr/>
          </w:p>
        </w:tc>
      </w:tr>
      <w:tr>
        <w:trPr>
          <w:trHeight w:val="278"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64" w:right="0"/>
              <w:jc w:val="left"/>
              <w:rPr>
                <w:rFonts w:ascii="宋体" w:hAnsi="宋体" w:cs="宋体" w:eastAsia="宋体" w:hint="default"/>
                <w:sz w:val="15"/>
                <w:szCs w:val="15"/>
              </w:rPr>
            </w:pPr>
            <w:r>
              <w:rPr>
                <w:rFonts w:ascii="宋体" w:hAnsi="宋体" w:cs="宋体" w:eastAsia="宋体" w:hint="default"/>
                <w:sz w:val="15"/>
                <w:szCs w:val="15"/>
              </w:rPr>
              <w:t>处置固定资产、无形资产和其他长期资产收回的现金净额</w:t>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9"/>
              <w:jc w:val="right"/>
              <w:rPr>
                <w:rFonts w:ascii="宋体" w:hAnsi="宋体" w:cs="宋体" w:eastAsia="宋体" w:hint="default"/>
                <w:sz w:val="15"/>
                <w:szCs w:val="15"/>
              </w:rPr>
            </w:pPr>
            <w:r>
              <w:rPr>
                <w:rFonts w:ascii="宋体"/>
                <w:spacing w:val="-1"/>
                <w:sz w:val="15"/>
              </w:rPr>
              <w:t>5,069.28</w:t>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6"/>
              <w:jc w:val="right"/>
              <w:rPr>
                <w:rFonts w:ascii="宋体" w:hAnsi="宋体" w:cs="宋体" w:eastAsia="宋体" w:hint="default"/>
                <w:sz w:val="15"/>
                <w:szCs w:val="15"/>
              </w:rPr>
            </w:pPr>
            <w:r>
              <w:rPr>
                <w:rFonts w:ascii="宋体"/>
                <w:spacing w:val="-1"/>
                <w:sz w:val="15"/>
              </w:rPr>
              <w:t>28,732.00</w:t>
            </w:r>
          </w:p>
        </w:tc>
      </w:tr>
      <w:tr>
        <w:trPr>
          <w:trHeight w:val="284"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处置子公司及其他营业单位收到的现金净额</w:t>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8"/>
              <w:jc w:val="right"/>
              <w:rPr>
                <w:rFonts w:ascii="宋体" w:hAnsi="宋体" w:cs="宋体" w:eastAsia="宋体" w:hint="default"/>
                <w:sz w:val="15"/>
                <w:szCs w:val="15"/>
              </w:rPr>
            </w:pPr>
            <w:r>
              <w:rPr>
                <w:rFonts w:ascii="宋体"/>
                <w:sz w:val="15"/>
              </w:rPr>
              <w:t>-</w:t>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6"/>
              <w:jc w:val="right"/>
              <w:rPr>
                <w:rFonts w:ascii="宋体" w:hAnsi="宋体" w:cs="宋体" w:eastAsia="宋体" w:hint="default"/>
                <w:sz w:val="15"/>
                <w:szCs w:val="15"/>
              </w:rPr>
            </w:pPr>
            <w:r>
              <w:rPr>
                <w:rFonts w:ascii="宋体"/>
                <w:sz w:val="15"/>
              </w:rPr>
              <w:t>-</w:t>
            </w:r>
          </w:p>
        </w:tc>
      </w:tr>
      <w:tr>
        <w:trPr>
          <w:trHeight w:val="217"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8"/>
              <w:jc w:val="right"/>
              <w:rPr>
                <w:rFonts w:ascii="宋体" w:hAnsi="宋体" w:cs="宋体" w:eastAsia="宋体" w:hint="default"/>
                <w:sz w:val="15"/>
                <w:szCs w:val="15"/>
              </w:rPr>
            </w:pPr>
            <w:r>
              <w:rPr>
                <w:rFonts w:ascii="宋体"/>
                <w:sz w:val="15"/>
              </w:rPr>
              <w:t>-</w:t>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spacing w:val="-1"/>
                <w:sz w:val="15"/>
              </w:rPr>
              <w:t>153,676.86</w:t>
            </w:r>
          </w:p>
        </w:tc>
      </w:tr>
      <w:tr>
        <w:trPr>
          <w:trHeight w:val="73" w:hRule="exact"/>
        </w:trPr>
        <w:tc>
          <w:tcPr>
            <w:tcW w:w="4761"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
        </w:tc>
        <w:tc>
          <w:tcPr>
            <w:tcW w:w="1375" w:type="dxa"/>
            <w:tcBorders>
              <w:top w:val="nil" w:sz="6" w:space="0" w:color="auto"/>
              <w:left w:val="single" w:sz="4" w:space="0" w:color="000000"/>
              <w:bottom w:val="nil" w:sz="6" w:space="0" w:color="auto"/>
              <w:right w:val="nil" w:sz="6" w:space="0" w:color="auto"/>
            </w:tcBorders>
          </w:tcPr>
          <w:p>
            <w:pPr/>
          </w:p>
        </w:tc>
      </w:tr>
      <w:tr>
        <w:trPr>
          <w:trHeight w:val="278"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65" w:right="0"/>
              <w:jc w:val="left"/>
              <w:rPr>
                <w:rFonts w:ascii="宋体" w:hAnsi="宋体" w:cs="宋体" w:eastAsia="宋体" w:hint="default"/>
                <w:sz w:val="15"/>
                <w:szCs w:val="15"/>
              </w:rPr>
            </w:pPr>
            <w:r>
              <w:rPr>
                <w:rFonts w:ascii="宋体" w:hAnsi="宋体" w:cs="宋体" w:eastAsia="宋体" w:hint="default"/>
                <w:b/>
                <w:bCs/>
                <w:sz w:val="15"/>
                <w:szCs w:val="15"/>
              </w:rPr>
              <w:t>投资活动现金流入小计</w:t>
            </w:r>
            <w:r>
              <w:rPr>
                <w:rFonts w:ascii="宋体" w:hAnsi="宋体" w:cs="宋体" w:eastAsia="宋体" w:hint="default"/>
                <w:sz w:val="15"/>
                <w:szCs w:val="15"/>
              </w:rPr>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9"/>
              <w:jc w:val="right"/>
              <w:rPr>
                <w:rFonts w:ascii="宋体" w:hAnsi="宋体" w:cs="宋体" w:eastAsia="宋体" w:hint="default"/>
                <w:sz w:val="15"/>
                <w:szCs w:val="15"/>
              </w:rPr>
            </w:pPr>
            <w:r>
              <w:rPr>
                <w:rFonts w:ascii="宋体"/>
                <w:b/>
                <w:w w:val="95"/>
                <w:sz w:val="15"/>
              </w:rPr>
              <w:t>4,157,682.28</w:t>
            </w:r>
            <w:r>
              <w:rPr>
                <w:rFonts w:ascii="宋体"/>
                <w:sz w:val="15"/>
              </w:rPr>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6"/>
              <w:jc w:val="right"/>
              <w:rPr>
                <w:rFonts w:ascii="宋体" w:hAnsi="宋体" w:cs="宋体" w:eastAsia="宋体" w:hint="default"/>
                <w:sz w:val="15"/>
                <w:szCs w:val="15"/>
              </w:rPr>
            </w:pPr>
            <w:r>
              <w:rPr>
                <w:rFonts w:ascii="宋体"/>
                <w:b/>
                <w:w w:val="95"/>
                <w:sz w:val="15"/>
              </w:rPr>
              <w:t>76,974,729.12</w:t>
            </w:r>
            <w:r>
              <w:rPr>
                <w:rFonts w:ascii="宋体"/>
                <w:sz w:val="15"/>
              </w:rPr>
            </w:r>
          </w:p>
        </w:tc>
      </w:tr>
      <w:tr>
        <w:trPr>
          <w:trHeight w:val="284"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购建固定资产、无形资产和其他长期资产支付的现金</w:t>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9"/>
              <w:jc w:val="right"/>
              <w:rPr>
                <w:rFonts w:ascii="宋体" w:hAnsi="宋体" w:cs="宋体" w:eastAsia="宋体" w:hint="default"/>
                <w:sz w:val="15"/>
                <w:szCs w:val="15"/>
              </w:rPr>
            </w:pPr>
            <w:r>
              <w:rPr>
                <w:rFonts w:ascii="宋体"/>
                <w:spacing w:val="-1"/>
                <w:sz w:val="15"/>
              </w:rPr>
              <w:t>69,665,838.30</w:t>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40,071,069.41</w:t>
            </w:r>
          </w:p>
        </w:tc>
      </w:tr>
      <w:tr>
        <w:trPr>
          <w:trHeight w:val="285"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投资支付的现金</w:t>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90"/>
              <w:jc w:val="right"/>
              <w:rPr>
                <w:rFonts w:ascii="宋体" w:hAnsi="宋体" w:cs="宋体" w:eastAsia="宋体" w:hint="default"/>
                <w:sz w:val="15"/>
                <w:szCs w:val="15"/>
              </w:rPr>
            </w:pPr>
            <w:r>
              <w:rPr>
                <w:rFonts w:ascii="宋体"/>
                <w:spacing w:val="-1"/>
                <w:sz w:val="15"/>
              </w:rPr>
              <w:t>272,633,420.00</w:t>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12,060,836.00</w:t>
            </w:r>
          </w:p>
        </w:tc>
      </w:tr>
      <w:tr>
        <w:trPr>
          <w:trHeight w:val="284"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取得子公司及其他营业单位支付的现金净额</w:t>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8"/>
              <w:jc w:val="right"/>
              <w:rPr>
                <w:rFonts w:ascii="宋体" w:hAnsi="宋体" w:cs="宋体" w:eastAsia="宋体" w:hint="default"/>
                <w:sz w:val="15"/>
                <w:szCs w:val="15"/>
              </w:rPr>
            </w:pPr>
            <w:r>
              <w:rPr>
                <w:rFonts w:ascii="宋体"/>
                <w:sz w:val="15"/>
              </w:rPr>
              <w:t>-</w:t>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r>
      <w:tr>
        <w:trPr>
          <w:trHeight w:val="284"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支付的其他与投资活动有关的现金</w:t>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0"/>
              <w:jc w:val="right"/>
              <w:rPr>
                <w:rFonts w:ascii="宋体" w:hAnsi="宋体" w:cs="宋体" w:eastAsia="宋体" w:hint="default"/>
                <w:sz w:val="15"/>
                <w:szCs w:val="15"/>
              </w:rPr>
            </w:pPr>
            <w:r>
              <w:rPr>
                <w:rFonts w:ascii="宋体"/>
                <w:spacing w:val="-1"/>
                <w:sz w:val="15"/>
              </w:rPr>
              <w:t>651,936,822.60</w:t>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6"/>
              <w:jc w:val="right"/>
              <w:rPr>
                <w:rFonts w:ascii="宋体" w:hAnsi="宋体" w:cs="宋体" w:eastAsia="宋体" w:hint="default"/>
                <w:sz w:val="15"/>
                <w:szCs w:val="15"/>
              </w:rPr>
            </w:pPr>
            <w:r>
              <w:rPr>
                <w:rFonts w:ascii="宋体"/>
                <w:sz w:val="15"/>
              </w:rPr>
              <w:t>-</w:t>
            </w:r>
          </w:p>
        </w:tc>
      </w:tr>
      <w:tr>
        <w:trPr>
          <w:trHeight w:val="217"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5" w:right="0"/>
              <w:jc w:val="left"/>
              <w:rPr>
                <w:rFonts w:ascii="宋体" w:hAnsi="宋体" w:cs="宋体" w:eastAsia="宋体" w:hint="default"/>
                <w:sz w:val="15"/>
                <w:szCs w:val="15"/>
              </w:rPr>
            </w:pPr>
            <w:r>
              <w:rPr>
                <w:rFonts w:ascii="宋体" w:hAnsi="宋体" w:cs="宋体" w:eastAsia="宋体" w:hint="default"/>
                <w:b/>
                <w:bCs/>
                <w:sz w:val="15"/>
                <w:szCs w:val="15"/>
              </w:rPr>
              <w:t>投资活动现金流出小计</w:t>
            </w:r>
            <w:r>
              <w:rPr>
                <w:rFonts w:ascii="宋体" w:hAnsi="宋体" w:cs="宋体" w:eastAsia="宋体" w:hint="default"/>
                <w:sz w:val="15"/>
                <w:szCs w:val="15"/>
              </w:rPr>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9"/>
              <w:jc w:val="right"/>
              <w:rPr>
                <w:rFonts w:ascii="宋体" w:hAnsi="宋体" w:cs="宋体" w:eastAsia="宋体" w:hint="default"/>
                <w:sz w:val="15"/>
                <w:szCs w:val="15"/>
              </w:rPr>
            </w:pPr>
            <w:r>
              <w:rPr>
                <w:rFonts w:ascii="宋体"/>
                <w:b/>
                <w:w w:val="95"/>
                <w:sz w:val="15"/>
              </w:rPr>
              <w:t>994,236,080.90</w:t>
            </w:r>
            <w:r>
              <w:rPr>
                <w:rFonts w:ascii="宋体"/>
                <w:sz w:val="15"/>
              </w:rPr>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b/>
                <w:w w:val="95"/>
                <w:sz w:val="15"/>
              </w:rPr>
              <w:t>52,131,905.41</w:t>
            </w:r>
            <w:r>
              <w:rPr>
                <w:rFonts w:ascii="宋体"/>
                <w:sz w:val="15"/>
              </w:rPr>
            </w:r>
          </w:p>
        </w:tc>
      </w:tr>
      <w:tr>
        <w:trPr>
          <w:trHeight w:val="73" w:hRule="exact"/>
        </w:trPr>
        <w:tc>
          <w:tcPr>
            <w:tcW w:w="4761"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
        </w:tc>
        <w:tc>
          <w:tcPr>
            <w:tcW w:w="1375" w:type="dxa"/>
            <w:tcBorders>
              <w:top w:val="nil" w:sz="6" w:space="0" w:color="auto"/>
              <w:left w:val="single" w:sz="4" w:space="0" w:color="000000"/>
              <w:bottom w:val="nil" w:sz="6" w:space="0" w:color="auto"/>
              <w:right w:val="nil" w:sz="6" w:space="0" w:color="auto"/>
            </w:tcBorders>
          </w:tcPr>
          <w:p>
            <w:pPr/>
          </w:p>
        </w:tc>
      </w:tr>
      <w:tr>
        <w:trPr>
          <w:trHeight w:val="278"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65" w:right="0"/>
              <w:jc w:val="left"/>
              <w:rPr>
                <w:rFonts w:ascii="宋体" w:hAnsi="宋体" w:cs="宋体" w:eastAsia="宋体" w:hint="default"/>
                <w:sz w:val="15"/>
                <w:szCs w:val="15"/>
              </w:rPr>
            </w:pPr>
            <w:r>
              <w:rPr>
                <w:rFonts w:ascii="宋体" w:hAnsi="宋体" w:cs="宋体" w:eastAsia="宋体" w:hint="default"/>
                <w:b/>
                <w:bCs/>
                <w:sz w:val="15"/>
                <w:szCs w:val="15"/>
              </w:rPr>
              <w:t>投资活动产生的现金流量净额</w:t>
            </w:r>
            <w:r>
              <w:rPr>
                <w:rFonts w:ascii="宋体" w:hAnsi="宋体" w:cs="宋体" w:eastAsia="宋体" w:hint="default"/>
                <w:sz w:val="15"/>
                <w:szCs w:val="15"/>
              </w:rPr>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9"/>
              <w:jc w:val="right"/>
              <w:rPr>
                <w:rFonts w:ascii="宋体" w:hAnsi="宋体" w:cs="宋体" w:eastAsia="宋体" w:hint="default"/>
                <w:sz w:val="15"/>
                <w:szCs w:val="15"/>
              </w:rPr>
            </w:pPr>
            <w:r>
              <w:rPr>
                <w:rFonts w:ascii="宋体"/>
                <w:b/>
                <w:w w:val="95"/>
                <w:sz w:val="15"/>
              </w:rPr>
              <w:t>-990,078,398.62</w:t>
            </w:r>
            <w:r>
              <w:rPr>
                <w:rFonts w:ascii="宋体"/>
                <w:sz w:val="15"/>
              </w:rPr>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6"/>
              <w:jc w:val="right"/>
              <w:rPr>
                <w:rFonts w:ascii="宋体" w:hAnsi="宋体" w:cs="宋体" w:eastAsia="宋体" w:hint="default"/>
                <w:sz w:val="15"/>
                <w:szCs w:val="15"/>
              </w:rPr>
            </w:pPr>
            <w:r>
              <w:rPr>
                <w:rFonts w:ascii="宋体"/>
                <w:b/>
                <w:w w:val="95"/>
                <w:sz w:val="15"/>
              </w:rPr>
              <w:t>24,842,823.71</w:t>
            </w:r>
            <w:r>
              <w:rPr>
                <w:rFonts w:ascii="宋体"/>
                <w:sz w:val="15"/>
              </w:rPr>
            </w:r>
          </w:p>
        </w:tc>
      </w:tr>
      <w:tr>
        <w:trPr>
          <w:trHeight w:val="284"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4" w:right="0"/>
              <w:jc w:val="left"/>
              <w:rPr>
                <w:rFonts w:ascii="宋体" w:hAnsi="宋体" w:cs="宋体" w:eastAsia="宋体" w:hint="default"/>
                <w:sz w:val="15"/>
                <w:szCs w:val="15"/>
              </w:rPr>
            </w:pPr>
            <w:r>
              <w:rPr>
                <w:rFonts w:ascii="宋体" w:hAnsi="宋体" w:cs="宋体" w:eastAsia="宋体" w:hint="default"/>
                <w:b/>
                <w:bCs/>
                <w:sz w:val="15"/>
                <w:szCs w:val="15"/>
              </w:rPr>
              <w:t>三、筹资活动产生的现金流量：</w:t>
            </w:r>
            <w:r>
              <w:rPr>
                <w:rFonts w:ascii="宋体" w:hAnsi="宋体" w:cs="宋体" w:eastAsia="宋体" w:hint="default"/>
                <w:sz w:val="15"/>
                <w:szCs w:val="15"/>
              </w:rPr>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sz w:val="15"/>
                <w:szCs w:val="15"/>
              </w:rPr>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left="2"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sz w:val="15"/>
                <w:szCs w:val="15"/>
              </w:rPr>
            </w:r>
          </w:p>
        </w:tc>
      </w:tr>
      <w:tr>
        <w:trPr>
          <w:trHeight w:val="284"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吸收投资收到的现金</w:t>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9"/>
              <w:jc w:val="right"/>
              <w:rPr>
                <w:rFonts w:ascii="宋体" w:hAnsi="宋体" w:cs="宋体" w:eastAsia="宋体" w:hint="default"/>
                <w:sz w:val="15"/>
                <w:szCs w:val="15"/>
              </w:rPr>
            </w:pPr>
            <w:r>
              <w:rPr>
                <w:rFonts w:ascii="宋体"/>
                <w:spacing w:val="-1"/>
                <w:sz w:val="15"/>
              </w:rPr>
              <w:t>82,954,888.72</w:t>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77,474,034.52</w:t>
            </w:r>
          </w:p>
        </w:tc>
      </w:tr>
      <w:tr>
        <w:trPr>
          <w:trHeight w:val="284"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取得借款收到的现金</w:t>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8"/>
              <w:jc w:val="right"/>
              <w:rPr>
                <w:rFonts w:ascii="宋体" w:hAnsi="宋体" w:cs="宋体" w:eastAsia="宋体" w:hint="default"/>
                <w:sz w:val="15"/>
                <w:szCs w:val="15"/>
              </w:rPr>
            </w:pPr>
            <w:r>
              <w:rPr>
                <w:rFonts w:ascii="宋体"/>
                <w:sz w:val="15"/>
              </w:rPr>
              <w:t>-</w:t>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sz w:val="15"/>
              </w:rPr>
              <w:t>-</w:t>
            </w:r>
          </w:p>
        </w:tc>
      </w:tr>
      <w:tr>
        <w:trPr>
          <w:trHeight w:val="284"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收到的其他与筹资活动有关的现金</w:t>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9"/>
              <w:jc w:val="right"/>
              <w:rPr>
                <w:rFonts w:ascii="宋体" w:hAnsi="宋体" w:cs="宋体" w:eastAsia="宋体" w:hint="default"/>
                <w:sz w:val="15"/>
                <w:szCs w:val="15"/>
              </w:rPr>
            </w:pPr>
            <w:r>
              <w:rPr>
                <w:rFonts w:ascii="宋体"/>
                <w:spacing w:val="-1"/>
                <w:sz w:val="15"/>
              </w:rPr>
              <w:t>24,901,972.40</w:t>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6"/>
              <w:jc w:val="right"/>
              <w:rPr>
                <w:rFonts w:ascii="宋体" w:hAnsi="宋体" w:cs="宋体" w:eastAsia="宋体" w:hint="default"/>
                <w:sz w:val="15"/>
                <w:szCs w:val="15"/>
              </w:rPr>
            </w:pPr>
            <w:r>
              <w:rPr>
                <w:rFonts w:ascii="宋体"/>
                <w:spacing w:val="-1"/>
                <w:sz w:val="15"/>
              </w:rPr>
              <w:t>16,921.80</w:t>
            </w:r>
          </w:p>
        </w:tc>
      </w:tr>
      <w:tr>
        <w:trPr>
          <w:trHeight w:val="217"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5" w:right="0"/>
              <w:jc w:val="left"/>
              <w:rPr>
                <w:rFonts w:ascii="宋体" w:hAnsi="宋体" w:cs="宋体" w:eastAsia="宋体" w:hint="default"/>
                <w:sz w:val="15"/>
                <w:szCs w:val="15"/>
              </w:rPr>
            </w:pPr>
            <w:r>
              <w:rPr>
                <w:rFonts w:ascii="宋体" w:hAnsi="宋体" w:cs="宋体" w:eastAsia="宋体" w:hint="default"/>
                <w:b/>
                <w:bCs/>
                <w:sz w:val="15"/>
                <w:szCs w:val="15"/>
              </w:rPr>
              <w:t>筹资活动现金流入小计</w:t>
            </w:r>
            <w:r>
              <w:rPr>
                <w:rFonts w:ascii="宋体" w:hAnsi="宋体" w:cs="宋体" w:eastAsia="宋体" w:hint="default"/>
                <w:sz w:val="15"/>
                <w:szCs w:val="15"/>
              </w:rPr>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9"/>
              <w:jc w:val="right"/>
              <w:rPr>
                <w:rFonts w:ascii="宋体" w:hAnsi="宋体" w:cs="宋体" w:eastAsia="宋体" w:hint="default"/>
                <w:sz w:val="15"/>
                <w:szCs w:val="15"/>
              </w:rPr>
            </w:pPr>
            <w:r>
              <w:rPr>
                <w:rFonts w:ascii="宋体"/>
                <w:b/>
                <w:w w:val="95"/>
                <w:sz w:val="15"/>
              </w:rPr>
              <w:t>107,856,861.12</w:t>
            </w:r>
            <w:r>
              <w:rPr>
                <w:rFonts w:ascii="宋体"/>
                <w:sz w:val="15"/>
              </w:rPr>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b/>
                <w:w w:val="95"/>
                <w:sz w:val="15"/>
              </w:rPr>
              <w:t>77,490,956.32</w:t>
            </w:r>
            <w:r>
              <w:rPr>
                <w:rFonts w:ascii="宋体"/>
                <w:sz w:val="15"/>
              </w:rPr>
            </w:r>
          </w:p>
        </w:tc>
      </w:tr>
      <w:tr>
        <w:trPr>
          <w:trHeight w:val="73" w:hRule="exact"/>
        </w:trPr>
        <w:tc>
          <w:tcPr>
            <w:tcW w:w="4761"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
        </w:tc>
        <w:tc>
          <w:tcPr>
            <w:tcW w:w="1375" w:type="dxa"/>
            <w:tcBorders>
              <w:top w:val="nil" w:sz="6" w:space="0" w:color="auto"/>
              <w:left w:val="single" w:sz="4" w:space="0" w:color="000000"/>
              <w:bottom w:val="nil" w:sz="6" w:space="0" w:color="auto"/>
              <w:right w:val="nil" w:sz="6" w:space="0" w:color="auto"/>
            </w:tcBorders>
          </w:tcPr>
          <w:p>
            <w:pPr/>
          </w:p>
        </w:tc>
      </w:tr>
      <w:tr>
        <w:trPr>
          <w:trHeight w:val="278"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64" w:right="0"/>
              <w:jc w:val="left"/>
              <w:rPr>
                <w:rFonts w:ascii="宋体" w:hAnsi="宋体" w:cs="宋体" w:eastAsia="宋体" w:hint="default"/>
                <w:sz w:val="15"/>
                <w:szCs w:val="15"/>
              </w:rPr>
            </w:pPr>
            <w:r>
              <w:rPr>
                <w:rFonts w:ascii="宋体" w:hAnsi="宋体" w:cs="宋体" w:eastAsia="宋体" w:hint="default"/>
                <w:sz w:val="15"/>
                <w:szCs w:val="15"/>
              </w:rPr>
              <w:t>偿还债务支付的现金</w:t>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8"/>
              <w:jc w:val="right"/>
              <w:rPr>
                <w:rFonts w:ascii="宋体" w:hAnsi="宋体" w:cs="宋体" w:eastAsia="宋体" w:hint="default"/>
                <w:sz w:val="15"/>
                <w:szCs w:val="15"/>
              </w:rPr>
            </w:pPr>
            <w:r>
              <w:rPr>
                <w:rFonts w:ascii="宋体"/>
                <w:sz w:val="15"/>
              </w:rPr>
              <w:t>-</w:t>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6"/>
              <w:jc w:val="right"/>
              <w:rPr>
                <w:rFonts w:ascii="宋体" w:hAnsi="宋体" w:cs="宋体" w:eastAsia="宋体" w:hint="default"/>
                <w:sz w:val="15"/>
                <w:szCs w:val="15"/>
              </w:rPr>
            </w:pPr>
            <w:r>
              <w:rPr>
                <w:rFonts w:ascii="宋体"/>
                <w:sz w:val="15"/>
              </w:rPr>
              <w:t>-</w:t>
            </w:r>
          </w:p>
        </w:tc>
      </w:tr>
      <w:tr>
        <w:trPr>
          <w:trHeight w:val="284"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分配股利、利润或偿付利息支付的现金</w:t>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9"/>
              <w:jc w:val="right"/>
              <w:rPr>
                <w:rFonts w:ascii="宋体" w:hAnsi="宋体" w:cs="宋体" w:eastAsia="宋体" w:hint="default"/>
                <w:sz w:val="15"/>
                <w:szCs w:val="15"/>
              </w:rPr>
            </w:pPr>
            <w:r>
              <w:rPr>
                <w:rFonts w:ascii="宋体"/>
                <w:spacing w:val="-1"/>
                <w:sz w:val="15"/>
              </w:rPr>
              <w:t>34,045,995.95</w:t>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63,503,120.95</w:t>
            </w:r>
          </w:p>
        </w:tc>
      </w:tr>
      <w:tr>
        <w:trPr>
          <w:trHeight w:val="217"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64" w:right="0"/>
              <w:jc w:val="left"/>
              <w:rPr>
                <w:rFonts w:ascii="宋体" w:hAnsi="宋体" w:cs="宋体" w:eastAsia="宋体" w:hint="default"/>
                <w:sz w:val="15"/>
                <w:szCs w:val="15"/>
              </w:rPr>
            </w:pPr>
            <w:r>
              <w:rPr>
                <w:rFonts w:ascii="宋体" w:hAnsi="宋体" w:cs="宋体" w:eastAsia="宋体" w:hint="default"/>
                <w:sz w:val="15"/>
                <w:szCs w:val="15"/>
              </w:rPr>
              <w:t>支付的其他与筹资活动有关的现金</w:t>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9"/>
              <w:jc w:val="right"/>
              <w:rPr>
                <w:rFonts w:ascii="宋体" w:hAnsi="宋体" w:cs="宋体" w:eastAsia="宋体" w:hint="default"/>
                <w:sz w:val="15"/>
                <w:szCs w:val="15"/>
              </w:rPr>
            </w:pPr>
            <w:r>
              <w:rPr>
                <w:rFonts w:ascii="宋体"/>
                <w:spacing w:val="-1"/>
                <w:sz w:val="15"/>
              </w:rPr>
              <w:t>416,243.44</w:t>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7"/>
              <w:jc w:val="right"/>
              <w:rPr>
                <w:rFonts w:ascii="宋体" w:hAnsi="宋体" w:cs="宋体" w:eastAsia="宋体" w:hint="default"/>
                <w:sz w:val="15"/>
                <w:szCs w:val="15"/>
              </w:rPr>
            </w:pPr>
            <w:r>
              <w:rPr>
                <w:rFonts w:ascii="宋体"/>
                <w:spacing w:val="-1"/>
                <w:sz w:val="15"/>
              </w:rPr>
              <w:t>25,044,078.89</w:t>
            </w:r>
          </w:p>
        </w:tc>
      </w:tr>
      <w:tr>
        <w:trPr>
          <w:trHeight w:val="73" w:hRule="exact"/>
        </w:trPr>
        <w:tc>
          <w:tcPr>
            <w:tcW w:w="4761"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
        </w:tc>
        <w:tc>
          <w:tcPr>
            <w:tcW w:w="1375" w:type="dxa"/>
            <w:tcBorders>
              <w:top w:val="nil" w:sz="6" w:space="0" w:color="auto"/>
              <w:left w:val="single" w:sz="4" w:space="0" w:color="000000"/>
              <w:bottom w:val="nil" w:sz="6" w:space="0" w:color="auto"/>
              <w:right w:val="nil" w:sz="6" w:space="0" w:color="auto"/>
            </w:tcBorders>
          </w:tcPr>
          <w:p>
            <w:pPr/>
          </w:p>
        </w:tc>
      </w:tr>
      <w:tr>
        <w:trPr>
          <w:trHeight w:val="278"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65" w:right="0"/>
              <w:jc w:val="left"/>
              <w:rPr>
                <w:rFonts w:ascii="宋体" w:hAnsi="宋体" w:cs="宋体" w:eastAsia="宋体" w:hint="default"/>
                <w:sz w:val="15"/>
                <w:szCs w:val="15"/>
              </w:rPr>
            </w:pPr>
            <w:r>
              <w:rPr>
                <w:rFonts w:ascii="宋体" w:hAnsi="宋体" w:cs="宋体" w:eastAsia="宋体" w:hint="default"/>
                <w:b/>
                <w:bCs/>
                <w:sz w:val="15"/>
                <w:szCs w:val="15"/>
              </w:rPr>
              <w:t>筹资活动现金流出小计</w:t>
            </w:r>
            <w:r>
              <w:rPr>
                <w:rFonts w:ascii="宋体" w:hAnsi="宋体" w:cs="宋体" w:eastAsia="宋体" w:hint="default"/>
                <w:sz w:val="15"/>
                <w:szCs w:val="15"/>
              </w:rPr>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9"/>
              <w:jc w:val="right"/>
              <w:rPr>
                <w:rFonts w:ascii="宋体" w:hAnsi="宋体" w:cs="宋体" w:eastAsia="宋体" w:hint="default"/>
                <w:sz w:val="15"/>
                <w:szCs w:val="15"/>
              </w:rPr>
            </w:pPr>
            <w:r>
              <w:rPr>
                <w:rFonts w:ascii="宋体"/>
                <w:b/>
                <w:w w:val="95"/>
                <w:sz w:val="15"/>
              </w:rPr>
              <w:t>34,462,239.39</w:t>
            </w:r>
            <w:r>
              <w:rPr>
                <w:rFonts w:ascii="宋体"/>
                <w:sz w:val="15"/>
              </w:rPr>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86"/>
              <w:jc w:val="right"/>
              <w:rPr>
                <w:rFonts w:ascii="宋体" w:hAnsi="宋体" w:cs="宋体" w:eastAsia="宋体" w:hint="default"/>
                <w:sz w:val="15"/>
                <w:szCs w:val="15"/>
              </w:rPr>
            </w:pPr>
            <w:r>
              <w:rPr>
                <w:rFonts w:ascii="宋体"/>
                <w:b/>
                <w:w w:val="95"/>
                <w:sz w:val="15"/>
              </w:rPr>
              <w:t>88,547,199.84</w:t>
            </w:r>
            <w:r>
              <w:rPr>
                <w:rFonts w:ascii="宋体"/>
                <w:sz w:val="15"/>
              </w:rPr>
            </w:r>
          </w:p>
        </w:tc>
      </w:tr>
      <w:tr>
        <w:trPr>
          <w:trHeight w:val="284"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5" w:right="0"/>
              <w:jc w:val="left"/>
              <w:rPr>
                <w:rFonts w:ascii="宋体" w:hAnsi="宋体" w:cs="宋体" w:eastAsia="宋体" w:hint="default"/>
                <w:sz w:val="15"/>
                <w:szCs w:val="15"/>
              </w:rPr>
            </w:pPr>
            <w:r>
              <w:rPr>
                <w:rFonts w:ascii="宋体" w:hAnsi="宋体" w:cs="宋体" w:eastAsia="宋体" w:hint="default"/>
                <w:b/>
                <w:bCs/>
                <w:sz w:val="15"/>
                <w:szCs w:val="15"/>
              </w:rPr>
              <w:t>筹资活动产生的现金流量净额</w:t>
            </w:r>
            <w:r>
              <w:rPr>
                <w:rFonts w:ascii="宋体" w:hAnsi="宋体" w:cs="宋体" w:eastAsia="宋体" w:hint="default"/>
                <w:sz w:val="15"/>
                <w:szCs w:val="15"/>
              </w:rPr>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9"/>
              <w:jc w:val="right"/>
              <w:rPr>
                <w:rFonts w:ascii="宋体" w:hAnsi="宋体" w:cs="宋体" w:eastAsia="宋体" w:hint="default"/>
                <w:sz w:val="15"/>
                <w:szCs w:val="15"/>
              </w:rPr>
            </w:pPr>
            <w:r>
              <w:rPr>
                <w:rFonts w:ascii="宋体"/>
                <w:b/>
                <w:w w:val="95"/>
                <w:sz w:val="15"/>
              </w:rPr>
              <w:t>73,394,621.73</w:t>
            </w:r>
            <w:r>
              <w:rPr>
                <w:rFonts w:ascii="宋体"/>
                <w:sz w:val="15"/>
              </w:rPr>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6"/>
              <w:jc w:val="right"/>
              <w:rPr>
                <w:rFonts w:ascii="宋体" w:hAnsi="宋体" w:cs="宋体" w:eastAsia="宋体" w:hint="default"/>
                <w:sz w:val="15"/>
                <w:szCs w:val="15"/>
              </w:rPr>
            </w:pPr>
            <w:r>
              <w:rPr>
                <w:rFonts w:ascii="宋体"/>
                <w:b/>
                <w:w w:val="95"/>
                <w:sz w:val="15"/>
              </w:rPr>
              <w:t>-11,056,243.52</w:t>
            </w:r>
            <w:r>
              <w:rPr>
                <w:rFonts w:ascii="宋体"/>
                <w:sz w:val="15"/>
              </w:rPr>
            </w:r>
          </w:p>
        </w:tc>
      </w:tr>
      <w:tr>
        <w:trPr>
          <w:trHeight w:val="284"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4" w:right="0"/>
              <w:jc w:val="left"/>
              <w:rPr>
                <w:rFonts w:ascii="宋体" w:hAnsi="宋体" w:cs="宋体" w:eastAsia="宋体" w:hint="default"/>
                <w:sz w:val="15"/>
                <w:szCs w:val="15"/>
              </w:rPr>
            </w:pPr>
            <w:r>
              <w:rPr>
                <w:rFonts w:ascii="宋体" w:hAnsi="宋体" w:cs="宋体" w:eastAsia="宋体" w:hint="default"/>
                <w:b/>
                <w:bCs/>
                <w:sz w:val="15"/>
                <w:szCs w:val="15"/>
              </w:rPr>
              <w:t>四、汇率变动对现金及现金等价物的影响</w:t>
            </w:r>
            <w:r>
              <w:rPr>
                <w:rFonts w:ascii="宋体" w:hAnsi="宋体" w:cs="宋体" w:eastAsia="宋体" w:hint="default"/>
                <w:sz w:val="15"/>
                <w:szCs w:val="15"/>
              </w:rPr>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9"/>
              <w:jc w:val="right"/>
              <w:rPr>
                <w:rFonts w:ascii="宋体" w:hAnsi="宋体" w:cs="宋体" w:eastAsia="宋体" w:hint="default"/>
                <w:sz w:val="15"/>
                <w:szCs w:val="15"/>
              </w:rPr>
            </w:pPr>
            <w:r>
              <w:rPr>
                <w:rFonts w:ascii="宋体"/>
                <w:spacing w:val="-1"/>
                <w:sz w:val="15"/>
              </w:rPr>
              <w:t>-9,040,412.45</w:t>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spacing w:val="-1"/>
                <w:sz w:val="15"/>
              </w:rPr>
              <w:t>-289,452.81</w:t>
            </w:r>
          </w:p>
        </w:tc>
      </w:tr>
      <w:tr>
        <w:trPr>
          <w:trHeight w:val="284"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4" w:right="0"/>
              <w:jc w:val="left"/>
              <w:rPr>
                <w:rFonts w:ascii="宋体" w:hAnsi="宋体" w:cs="宋体" w:eastAsia="宋体" w:hint="default"/>
                <w:sz w:val="15"/>
                <w:szCs w:val="15"/>
              </w:rPr>
            </w:pPr>
            <w:r>
              <w:rPr>
                <w:rFonts w:ascii="宋体" w:hAnsi="宋体" w:cs="宋体" w:eastAsia="宋体" w:hint="default"/>
                <w:b/>
                <w:bCs/>
                <w:sz w:val="15"/>
                <w:szCs w:val="15"/>
              </w:rPr>
              <w:t>五、现金及现金等价物净增加额</w:t>
            </w:r>
            <w:r>
              <w:rPr>
                <w:rFonts w:ascii="宋体" w:hAnsi="宋体" w:cs="宋体" w:eastAsia="宋体" w:hint="default"/>
                <w:sz w:val="15"/>
                <w:szCs w:val="15"/>
              </w:rPr>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89"/>
              <w:jc w:val="right"/>
              <w:rPr>
                <w:rFonts w:ascii="宋体" w:hAnsi="宋体" w:cs="宋体" w:eastAsia="宋体" w:hint="default"/>
                <w:sz w:val="15"/>
                <w:szCs w:val="15"/>
              </w:rPr>
            </w:pPr>
            <w:r>
              <w:rPr>
                <w:rFonts w:ascii="宋体"/>
                <w:b/>
                <w:w w:val="95"/>
                <w:sz w:val="15"/>
              </w:rPr>
              <w:t>-710,351,311.36</w:t>
            </w:r>
            <w:r>
              <w:rPr>
                <w:rFonts w:ascii="宋体"/>
                <w:sz w:val="15"/>
              </w:rPr>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b/>
                <w:w w:val="95"/>
                <w:sz w:val="15"/>
              </w:rPr>
              <w:t>147,580,803.99</w:t>
            </w:r>
            <w:r>
              <w:rPr>
                <w:rFonts w:ascii="宋体"/>
                <w:sz w:val="15"/>
              </w:rPr>
            </w:r>
          </w:p>
        </w:tc>
      </w:tr>
      <w:tr>
        <w:trPr>
          <w:trHeight w:val="284" w:hRule="exact"/>
        </w:trPr>
        <w:tc>
          <w:tcPr>
            <w:tcW w:w="4761"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64" w:right="0"/>
              <w:jc w:val="left"/>
              <w:rPr>
                <w:rFonts w:ascii="宋体" w:hAnsi="宋体" w:cs="宋体" w:eastAsia="宋体" w:hint="default"/>
                <w:sz w:val="15"/>
                <w:szCs w:val="15"/>
              </w:rPr>
            </w:pPr>
            <w:r>
              <w:rPr>
                <w:rFonts w:ascii="宋体" w:hAnsi="宋体" w:cs="宋体" w:eastAsia="宋体" w:hint="default"/>
                <w:sz w:val="15"/>
                <w:szCs w:val="15"/>
              </w:rPr>
              <w:t>加：期初现金及现金等价物余额</w:t>
            </w:r>
          </w:p>
        </w:tc>
        <w:tc>
          <w:tcPr>
            <w:tcW w:w="847" w:type="dxa"/>
            <w:tcBorders>
              <w:top w:val="nil" w:sz="6" w:space="0" w:color="auto"/>
              <w:left w:val="single" w:sz="4" w:space="0" w:color="000000"/>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0"/>
              <w:jc w:val="right"/>
              <w:rPr>
                <w:rFonts w:ascii="宋体" w:hAnsi="宋体" w:cs="宋体" w:eastAsia="宋体" w:hint="default"/>
                <w:sz w:val="15"/>
                <w:szCs w:val="15"/>
              </w:rPr>
            </w:pPr>
            <w:r>
              <w:rPr>
                <w:rFonts w:ascii="宋体"/>
                <w:spacing w:val="-1"/>
                <w:sz w:val="15"/>
              </w:rPr>
              <w:t>1,167,036,480.35</w:t>
            </w:r>
          </w:p>
        </w:tc>
        <w:tc>
          <w:tcPr>
            <w:tcW w:w="1375"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87"/>
              <w:jc w:val="right"/>
              <w:rPr>
                <w:rFonts w:ascii="宋体" w:hAnsi="宋体" w:cs="宋体" w:eastAsia="宋体" w:hint="default"/>
                <w:sz w:val="15"/>
                <w:szCs w:val="15"/>
              </w:rPr>
            </w:pPr>
            <w:r>
              <w:rPr>
                <w:rFonts w:ascii="宋体"/>
                <w:spacing w:val="-1"/>
                <w:sz w:val="15"/>
              </w:rPr>
              <w:t>1,019,455,676.36</w:t>
            </w:r>
          </w:p>
        </w:tc>
      </w:tr>
      <w:tr>
        <w:trPr>
          <w:trHeight w:val="311" w:hRule="exact"/>
        </w:trPr>
        <w:tc>
          <w:tcPr>
            <w:tcW w:w="4761" w:type="dxa"/>
            <w:tcBorders>
              <w:top w:val="nil" w:sz="6" w:space="0" w:color="auto"/>
              <w:left w:val="nil" w:sz="6" w:space="0" w:color="auto"/>
              <w:bottom w:val="single" w:sz="24" w:space="0" w:color="000000"/>
              <w:right w:val="single" w:sz="4" w:space="0" w:color="000000"/>
            </w:tcBorders>
          </w:tcPr>
          <w:p>
            <w:pPr>
              <w:pStyle w:val="TableParagraph"/>
              <w:spacing w:line="240" w:lineRule="auto" w:before="21"/>
              <w:ind w:left="14" w:right="0"/>
              <w:jc w:val="left"/>
              <w:rPr>
                <w:rFonts w:ascii="宋体" w:hAnsi="宋体" w:cs="宋体" w:eastAsia="宋体" w:hint="default"/>
                <w:sz w:val="15"/>
                <w:szCs w:val="15"/>
              </w:rPr>
            </w:pPr>
            <w:r>
              <w:rPr>
                <w:rFonts w:ascii="宋体" w:hAnsi="宋体" w:cs="宋体" w:eastAsia="宋体" w:hint="default"/>
                <w:b/>
                <w:bCs/>
                <w:sz w:val="15"/>
                <w:szCs w:val="15"/>
              </w:rPr>
              <w:t>六、期末现金及现金等价物余额</w:t>
            </w:r>
            <w:r>
              <w:rPr>
                <w:rFonts w:ascii="宋体" w:hAnsi="宋体" w:cs="宋体" w:eastAsia="宋体" w:hint="default"/>
                <w:sz w:val="15"/>
                <w:szCs w:val="15"/>
              </w:rPr>
            </w:r>
          </w:p>
        </w:tc>
        <w:tc>
          <w:tcPr>
            <w:tcW w:w="847" w:type="dxa"/>
            <w:tcBorders>
              <w:top w:val="nil" w:sz="6" w:space="0" w:color="auto"/>
              <w:left w:val="single" w:sz="4" w:space="0" w:color="000000"/>
              <w:bottom w:val="single" w:sz="24" w:space="0" w:color="000000"/>
              <w:right w:val="single" w:sz="4" w:space="0" w:color="000000"/>
            </w:tcBorders>
          </w:tcPr>
          <w:p>
            <w:pPr/>
          </w:p>
        </w:tc>
        <w:tc>
          <w:tcPr>
            <w:tcW w:w="1695" w:type="dxa"/>
            <w:tcBorders>
              <w:top w:val="nil" w:sz="6" w:space="0" w:color="auto"/>
              <w:left w:val="single" w:sz="4" w:space="0" w:color="000000"/>
              <w:bottom w:val="single" w:sz="24" w:space="0" w:color="000000"/>
              <w:right w:val="single" w:sz="4" w:space="0" w:color="000000"/>
            </w:tcBorders>
          </w:tcPr>
          <w:p>
            <w:pPr>
              <w:pStyle w:val="TableParagraph"/>
              <w:spacing w:line="240" w:lineRule="auto" w:before="21"/>
              <w:ind w:right="89"/>
              <w:jc w:val="right"/>
              <w:rPr>
                <w:rFonts w:ascii="宋体" w:hAnsi="宋体" w:cs="宋体" w:eastAsia="宋体" w:hint="default"/>
                <w:sz w:val="15"/>
                <w:szCs w:val="15"/>
              </w:rPr>
            </w:pPr>
            <w:r>
              <w:rPr>
                <w:rFonts w:ascii="宋体"/>
                <w:b/>
                <w:w w:val="95"/>
                <w:sz w:val="15"/>
              </w:rPr>
              <w:t>456,685,168.99</w:t>
            </w:r>
            <w:r>
              <w:rPr>
                <w:rFonts w:ascii="宋体"/>
                <w:sz w:val="15"/>
              </w:rPr>
            </w:r>
          </w:p>
        </w:tc>
        <w:tc>
          <w:tcPr>
            <w:tcW w:w="1375" w:type="dxa"/>
            <w:tcBorders>
              <w:top w:val="nil" w:sz="6" w:space="0" w:color="auto"/>
              <w:left w:val="single" w:sz="4" w:space="0" w:color="000000"/>
              <w:bottom w:val="single" w:sz="24" w:space="0" w:color="000000"/>
              <w:right w:val="nil" w:sz="6" w:space="0" w:color="auto"/>
            </w:tcBorders>
          </w:tcPr>
          <w:p>
            <w:pPr>
              <w:pStyle w:val="TableParagraph"/>
              <w:spacing w:line="240" w:lineRule="auto" w:before="21"/>
              <w:ind w:right="86"/>
              <w:jc w:val="right"/>
              <w:rPr>
                <w:rFonts w:ascii="宋体" w:hAnsi="宋体" w:cs="宋体" w:eastAsia="宋体" w:hint="default"/>
                <w:sz w:val="15"/>
                <w:szCs w:val="15"/>
              </w:rPr>
            </w:pPr>
            <w:r>
              <w:rPr>
                <w:rFonts w:ascii="宋体"/>
                <w:b/>
                <w:w w:val="95"/>
                <w:sz w:val="15"/>
              </w:rPr>
              <w:t>1,167,036,480.35</w:t>
            </w:r>
            <w:r>
              <w:rPr>
                <w:rFonts w:ascii="宋体"/>
                <w:sz w:val="15"/>
              </w:rPr>
            </w:r>
          </w:p>
        </w:tc>
      </w:tr>
    </w:tbl>
    <w:p>
      <w:pPr>
        <w:tabs>
          <w:tab w:pos="3253" w:val="left" w:leader="none"/>
          <w:tab w:pos="6775" w:val="left" w:leader="none"/>
        </w:tabs>
        <w:spacing w:before="10"/>
        <w:ind w:left="0" w:right="77" w:firstLine="0"/>
        <w:jc w:val="center"/>
        <w:rPr>
          <w:rFonts w:ascii="宋体" w:hAnsi="宋体" w:cs="宋体" w:eastAsia="宋体" w:hint="default"/>
          <w:sz w:val="18"/>
          <w:szCs w:val="18"/>
        </w:rPr>
      </w:pPr>
      <w:r>
        <w:rPr/>
        <w:pict>
          <v:group style="position:absolute;margin-left:90.139999pt;margin-top:-272.808289pt;width:433.2pt;height:.5pt;mso-position-horizontal-relative:page;mso-position-vertical-relative:paragraph;z-index:-1417768" coordorigin="1803,-5456" coordsize="8664,10">
            <v:shape style="position:absolute;left:1803;top:-5456;width:4742;height:10" type="#_x0000_t75" stroked="false">
              <v:imagedata r:id="rId139" o:title=""/>
            </v:shape>
            <v:shape style="position:absolute;left:6540;top:-5456;width:2547;height:10" type="#_x0000_t75" stroked="false">
              <v:imagedata r:id="rId142" o:title=""/>
            </v:shape>
            <v:shape style="position:absolute;left:9082;top:-5456;width:1385;height:10" type="#_x0000_t75" stroked="false">
              <v:imagedata r:id="rId143" o:title=""/>
            </v:shape>
            <w10:wrap type="none"/>
          </v:group>
        </w:pict>
      </w:r>
      <w:r>
        <w:rPr/>
        <w:pict>
          <v:group style="position:absolute;margin-left:90.139999pt;margin-top:-258.648254pt;width:433.2pt;height:.5pt;mso-position-horizontal-relative:page;mso-position-vertical-relative:paragraph;z-index:-1417744" coordorigin="1803,-5173" coordsize="8664,10">
            <v:shape style="position:absolute;left:1803;top:-5173;width:4742;height:10" type="#_x0000_t75" stroked="false">
              <v:imagedata r:id="rId139" o:title=""/>
            </v:shape>
            <v:shape style="position:absolute;left:6540;top:-5173;width:2547;height:10" type="#_x0000_t75" stroked="false">
              <v:imagedata r:id="rId142" o:title=""/>
            </v:shape>
            <v:shape style="position:absolute;left:9082;top:-5173;width:1385;height:10" type="#_x0000_t75" stroked="false">
              <v:imagedata r:id="rId143" o:title=""/>
            </v:shape>
            <w10:wrap type="none"/>
          </v:group>
        </w:pict>
      </w:r>
      <w:r>
        <w:rPr/>
        <w:pict>
          <v:group style="position:absolute;margin-left:90.139999pt;margin-top:-244.408295pt;width:433.2pt;height:.5pt;mso-position-horizontal-relative:page;mso-position-vertical-relative:paragraph;z-index:-1417720" coordorigin="1803,-4888" coordsize="8664,10">
            <v:shape style="position:absolute;left:1803;top:-4888;width:4742;height:10" type="#_x0000_t75" stroked="false">
              <v:imagedata r:id="rId139" o:title=""/>
            </v:shape>
            <v:shape style="position:absolute;left:6540;top:-4888;width:2547;height:10" type="#_x0000_t75" stroked="false">
              <v:imagedata r:id="rId142" o:title=""/>
            </v:shape>
            <v:shape style="position:absolute;left:9082;top:-4888;width:1385;height:10" type="#_x0000_t75" stroked="false">
              <v:imagedata r:id="rId143" o:title=""/>
            </v:shape>
            <w10:wrap type="none"/>
          </v:group>
        </w:pict>
      </w:r>
      <w:r>
        <w:rPr/>
        <w:pict>
          <v:group style="position:absolute;margin-left:90.139999pt;margin-top:-230.188293pt;width:433.2pt;height:.5pt;mso-position-horizontal-relative:page;mso-position-vertical-relative:paragraph;z-index:-1417696" coordorigin="1803,-4604" coordsize="8664,10">
            <v:shape style="position:absolute;left:1803;top:-4604;width:4742;height:10" type="#_x0000_t75" stroked="false">
              <v:imagedata r:id="rId139" o:title=""/>
            </v:shape>
            <v:shape style="position:absolute;left:6540;top:-4604;width:2547;height:10" type="#_x0000_t75" stroked="false">
              <v:imagedata r:id="rId142" o:title=""/>
            </v:shape>
            <v:shape style="position:absolute;left:9082;top:-4604;width:1385;height:10" type="#_x0000_t75" stroked="false">
              <v:imagedata r:id="rId143" o:title=""/>
            </v:shape>
            <w10:wrap type="none"/>
          </v:group>
        </w:pict>
      </w:r>
      <w:r>
        <w:rPr/>
        <w:pict>
          <v:group style="position:absolute;margin-left:90.139999pt;margin-top:-221.068268pt;width:433.2pt;height:5.55pt;mso-position-horizontal-relative:page;mso-position-vertical-relative:paragraph;z-index:-1417672" coordorigin="1803,-4421" coordsize="8664,111">
            <v:shape style="position:absolute;left:1803;top:-4421;width:4761;height:110" type="#_x0000_t75" stroked="false">
              <v:imagedata r:id="rId144" o:title=""/>
            </v:shape>
            <v:shape style="position:absolute;left:6540;top:-4325;width:862;height:14" type="#_x0000_t75" stroked="false">
              <v:imagedata r:id="rId156" o:title=""/>
            </v:shape>
            <v:shape style="position:absolute;left:7387;top:-4325;width:1709;height:14" type="#_x0000_t75" stroked="false">
              <v:imagedata r:id="rId152" o:title=""/>
            </v:shape>
            <v:shape style="position:absolute;left:9082;top:-4321;width:1385;height:10" type="#_x0000_t75" stroked="false">
              <v:imagedata r:id="rId141" o:title=""/>
            </v:shape>
            <w10:wrap type="none"/>
          </v:group>
        </w:pict>
      </w:r>
      <w:r>
        <w:rPr/>
        <w:pict>
          <v:group style="position:absolute;margin-left:90.139999pt;margin-top:-201.808289pt;width:433.2pt;height:.5pt;mso-position-horizontal-relative:page;mso-position-vertical-relative:paragraph;z-index:-1417648" coordorigin="1803,-4036" coordsize="8664,10">
            <v:shape style="position:absolute;left:1803;top:-4036;width:4742;height:10" type="#_x0000_t75" stroked="false">
              <v:imagedata r:id="rId139" o:title=""/>
            </v:shape>
            <v:shape style="position:absolute;left:6540;top:-4036;width:2547;height:10" type="#_x0000_t75" stroked="false">
              <v:imagedata r:id="rId140" o:title=""/>
            </v:shape>
            <v:shape style="position:absolute;left:9082;top:-4036;width:1385;height:10" type="#_x0000_t75" stroked="false">
              <v:imagedata r:id="rId141" o:title=""/>
            </v:shape>
            <w10:wrap type="none"/>
          </v:group>
        </w:pict>
      </w:r>
      <w:r>
        <w:rPr/>
        <w:pict>
          <v:group style="position:absolute;margin-left:90.139999pt;margin-top:-187.588257pt;width:433.2pt;height:.5pt;mso-position-horizontal-relative:page;mso-position-vertical-relative:paragraph;z-index:-1417624" coordorigin="1803,-3752" coordsize="8664,10">
            <v:shape style="position:absolute;left:1803;top:-3752;width:4742;height:10" type="#_x0000_t75" stroked="false">
              <v:imagedata r:id="rId139" o:title=""/>
            </v:shape>
            <v:shape style="position:absolute;left:6540;top:-3752;width:2547;height:10" type="#_x0000_t75" stroked="false">
              <v:imagedata r:id="rId140" o:title=""/>
            </v:shape>
            <v:shape style="position:absolute;left:9082;top:-3752;width:1385;height:10" type="#_x0000_t75" stroked="false">
              <v:imagedata r:id="rId141" o:title=""/>
            </v:shape>
            <w10:wrap type="none"/>
          </v:group>
        </w:pict>
      </w:r>
      <w:r>
        <w:rPr/>
        <w:pict>
          <v:group style="position:absolute;margin-left:90.139999pt;margin-top:-173.428253pt;width:433.2pt;height:.5pt;mso-position-horizontal-relative:page;mso-position-vertical-relative:paragraph;z-index:-1417600" coordorigin="1803,-3469" coordsize="8664,10">
            <v:shape style="position:absolute;left:1803;top:-3469;width:4742;height:10" type="#_x0000_t75" stroked="false">
              <v:imagedata r:id="rId139" o:title=""/>
            </v:shape>
            <v:shape style="position:absolute;left:6540;top:-3469;width:2547;height:10" type="#_x0000_t75" stroked="false">
              <v:imagedata r:id="rId142" o:title=""/>
            </v:shape>
            <v:shape style="position:absolute;left:9082;top:-3469;width:1385;height:10" type="#_x0000_t75" stroked="false">
              <v:imagedata r:id="rId143" o:title=""/>
            </v:shape>
            <w10:wrap type="none"/>
          </v:group>
        </w:pict>
      </w:r>
      <w:r>
        <w:rPr/>
        <w:pict>
          <v:group style="position:absolute;margin-left:90.139999pt;margin-top:-159.208252pt;width:433.2pt;height:.5pt;mso-position-horizontal-relative:page;mso-position-vertical-relative:paragraph;z-index:-1417576" coordorigin="1803,-3184" coordsize="8664,10">
            <v:shape style="position:absolute;left:1803;top:-3184;width:4742;height:10" type="#_x0000_t75" stroked="false">
              <v:imagedata r:id="rId139" o:title=""/>
            </v:shape>
            <v:shape style="position:absolute;left:6540;top:-3184;width:2547;height:10" type="#_x0000_t75" stroked="false">
              <v:imagedata r:id="rId142" o:title=""/>
            </v:shape>
            <v:shape style="position:absolute;left:9082;top:-3184;width:1385;height:10" type="#_x0000_t75" stroked="false">
              <v:imagedata r:id="rId143" o:title=""/>
            </v:shape>
            <w10:wrap type="none"/>
          </v:group>
        </w:pict>
      </w:r>
      <w:r>
        <w:rPr/>
        <w:pict>
          <v:group style="position:absolute;margin-left:90.139999pt;margin-top:-144.988327pt;width:433.2pt;height:.5pt;mso-position-horizontal-relative:page;mso-position-vertical-relative:paragraph;z-index:-1417552" coordorigin="1803,-2900" coordsize="8664,10">
            <v:shape style="position:absolute;left:1803;top:-2900;width:4742;height:10" type="#_x0000_t75" stroked="false">
              <v:imagedata r:id="rId139" o:title=""/>
            </v:shape>
            <v:shape style="position:absolute;left:6540;top:-2900;width:2547;height:10" type="#_x0000_t75" stroked="false">
              <v:imagedata r:id="rId142" o:title=""/>
            </v:shape>
            <v:shape style="position:absolute;left:9082;top:-2900;width:1385;height:10" type="#_x0000_t75" stroked="false">
              <v:imagedata r:id="rId143" o:title=""/>
            </v:shape>
            <w10:wrap type="none"/>
          </v:group>
        </w:pict>
      </w:r>
      <w:r>
        <w:rPr/>
        <w:pict>
          <v:group style="position:absolute;margin-left:90.139999pt;margin-top:-135.868301pt;width:433.2pt;height:5.55pt;mso-position-horizontal-relative:page;mso-position-vertical-relative:paragraph;z-index:-1417528" coordorigin="1803,-2717" coordsize="8664,111">
            <v:shape style="position:absolute;left:1803;top:-2717;width:4761;height:110" type="#_x0000_t75" stroked="false">
              <v:imagedata r:id="rId144" o:title=""/>
            </v:shape>
            <v:shape style="position:absolute;left:6540;top:-2621;width:862;height:14" type="#_x0000_t75" stroked="false">
              <v:imagedata r:id="rId156" o:title=""/>
            </v:shape>
            <v:shape style="position:absolute;left:7387;top:-2621;width:1709;height:14" type="#_x0000_t75" stroked="false">
              <v:imagedata r:id="rId157" o:title=""/>
            </v:shape>
            <v:shape style="position:absolute;left:9082;top:-2617;width:1385;height:10" type="#_x0000_t75" stroked="false">
              <v:imagedata r:id="rId143" o:title=""/>
            </v:shape>
            <w10:wrap type="none"/>
          </v:group>
        </w:pict>
      </w:r>
      <w:r>
        <w:rPr/>
        <w:pict>
          <v:group style="position:absolute;margin-left:90.139999pt;margin-top:-116.608322pt;width:433.2pt;height:.5pt;mso-position-horizontal-relative:page;mso-position-vertical-relative:paragraph;z-index:-1417504" coordorigin="1803,-2332" coordsize="8664,10">
            <v:shape style="position:absolute;left:1803;top:-2332;width:4742;height:10" type="#_x0000_t75" stroked="false">
              <v:imagedata r:id="rId139" o:title=""/>
            </v:shape>
            <v:shape style="position:absolute;left:6540;top:-2332;width:2547;height:10" type="#_x0000_t75" stroked="false">
              <v:imagedata r:id="rId142" o:title=""/>
            </v:shape>
            <v:shape style="position:absolute;left:9082;top:-2332;width:1385;height:10" type="#_x0000_t75" stroked="false">
              <v:imagedata r:id="rId143" o:title=""/>
            </v:shape>
            <w10:wrap type="none"/>
          </v:group>
        </w:pict>
      </w:r>
      <w:r>
        <w:rPr/>
        <w:pict>
          <v:group style="position:absolute;margin-left:90.139999pt;margin-top:-102.38826pt;width:433.2pt;height:.5pt;mso-position-horizontal-relative:page;mso-position-vertical-relative:paragraph;z-index:-1417480" coordorigin="1803,-2048" coordsize="8664,10">
            <v:shape style="position:absolute;left:1803;top:-2048;width:4742;height:10" type="#_x0000_t75" stroked="false">
              <v:imagedata r:id="rId139" o:title=""/>
            </v:shape>
            <v:shape style="position:absolute;left:6540;top:-2048;width:2547;height:10" type="#_x0000_t75" stroked="false">
              <v:imagedata r:id="rId140" o:title=""/>
            </v:shape>
            <v:shape style="position:absolute;left:9082;top:-2048;width:1385;height:10" type="#_x0000_t75" stroked="false">
              <v:imagedata r:id="rId141" o:title=""/>
            </v:shape>
            <w10:wrap type="none"/>
          </v:group>
        </w:pict>
      </w:r>
      <w:r>
        <w:rPr/>
        <w:pict>
          <v:group style="position:absolute;margin-left:90.139999pt;margin-top:-93.268234pt;width:433.2pt;height:5.55pt;mso-position-horizontal-relative:page;mso-position-vertical-relative:paragraph;z-index:-1417456" coordorigin="1803,-1865" coordsize="8664,111">
            <v:shape style="position:absolute;left:1803;top:-1865;width:4761;height:110" type="#_x0000_t75" stroked="false">
              <v:imagedata r:id="rId153" o:title=""/>
            </v:shape>
            <v:shape style="position:absolute;left:6540;top:-1769;width:862;height:14" type="#_x0000_t75" stroked="false">
              <v:imagedata r:id="rId158" o:title=""/>
            </v:shape>
            <v:shape style="position:absolute;left:7387;top:-1769;width:1709;height:14" type="#_x0000_t75" stroked="false">
              <v:imagedata r:id="rId159" o:title=""/>
            </v:shape>
            <v:shape style="position:absolute;left:9082;top:-1765;width:1385;height:10" type="#_x0000_t75" stroked="false">
              <v:imagedata r:id="rId143" o:title=""/>
            </v:shape>
            <w10:wrap type="none"/>
          </v:group>
        </w:pict>
      </w:r>
      <w:r>
        <w:rPr/>
        <w:pict>
          <v:group style="position:absolute;margin-left:90.139999pt;margin-top:-74.008255pt;width:433.2pt;height:.5pt;mso-position-horizontal-relative:page;mso-position-vertical-relative:paragraph;z-index:-1417432" coordorigin="1803,-1480" coordsize="8664,10">
            <v:shape style="position:absolute;left:1803;top:-1480;width:4742;height:10" type="#_x0000_t75" stroked="false">
              <v:imagedata r:id="rId139" o:title=""/>
            </v:shape>
            <v:shape style="position:absolute;left:6540;top:-1480;width:2547;height:10" type="#_x0000_t75" stroked="false">
              <v:imagedata r:id="rId142" o:title=""/>
            </v:shape>
            <v:shape style="position:absolute;left:9082;top:-1480;width:1385;height:10" type="#_x0000_t75" stroked="false">
              <v:imagedata r:id="rId143" o:title=""/>
            </v:shape>
            <w10:wrap type="none"/>
          </v:group>
        </w:pict>
      </w:r>
      <w:r>
        <w:rPr/>
        <w:pict>
          <v:group style="position:absolute;margin-left:90.139999pt;margin-top:-59.788254pt;width:433.2pt;height:.5pt;mso-position-horizontal-relative:page;mso-position-vertical-relative:paragraph;z-index:-1417408" coordorigin="1803,-1196" coordsize="8664,10">
            <v:shape style="position:absolute;left:1803;top:-1196;width:4742;height:10" type="#_x0000_t75" stroked="false">
              <v:imagedata r:id="rId139" o:title=""/>
            </v:shape>
            <v:shape style="position:absolute;left:6540;top:-1196;width:2547;height:10" type="#_x0000_t75" stroked="false">
              <v:imagedata r:id="rId142" o:title=""/>
            </v:shape>
            <v:shape style="position:absolute;left:9082;top:-1196;width:1385;height:10" type="#_x0000_t75" stroked="false">
              <v:imagedata r:id="rId143" o:title=""/>
            </v:shape>
            <w10:wrap type="none"/>
          </v:group>
        </w:pict>
      </w:r>
      <w:r>
        <w:rPr/>
        <w:pict>
          <v:group style="position:absolute;margin-left:90.139999pt;margin-top:-45.628265pt;width:433.2pt;height:.5pt;mso-position-horizontal-relative:page;mso-position-vertical-relative:paragraph;z-index:-1417384" coordorigin="1803,-913" coordsize="8664,10">
            <v:shape style="position:absolute;left:1803;top:-913;width:4742;height:10" type="#_x0000_t75" stroked="false">
              <v:imagedata r:id="rId139" o:title=""/>
            </v:shape>
            <v:shape style="position:absolute;left:6540;top:-913;width:2547;height:10" type="#_x0000_t75" stroked="false">
              <v:imagedata r:id="rId142" o:title=""/>
            </v:shape>
            <v:shape style="position:absolute;left:9082;top:-913;width:1385;height:10" type="#_x0000_t75" stroked="false">
              <v:imagedata r:id="rId143" o:title=""/>
            </v:shape>
            <w10:wrap type="none"/>
          </v:group>
        </w:pict>
      </w:r>
      <w:r>
        <w:rPr/>
        <w:pict>
          <v:group style="position:absolute;margin-left:90.139999pt;margin-top:-31.408264pt;width:433.2pt;height:.5pt;mso-position-horizontal-relative:page;mso-position-vertical-relative:paragraph;z-index:-1417360" coordorigin="1803,-628" coordsize="8664,10">
            <v:shape style="position:absolute;left:1803;top:-628;width:4742;height:10" type="#_x0000_t75" stroked="false">
              <v:imagedata r:id="rId139" o:title=""/>
            </v:shape>
            <v:shape style="position:absolute;left:6540;top:-628;width:2547;height:10" type="#_x0000_t75" stroked="false">
              <v:imagedata r:id="rId142" o:title=""/>
            </v:shape>
            <v:shape style="position:absolute;left:9082;top:-628;width:1385;height:10" type="#_x0000_t75" stroked="false">
              <v:imagedata r:id="rId143" o:title=""/>
            </v:shape>
            <w10:wrap type="none"/>
          </v:group>
        </w:pict>
      </w:r>
      <w:r>
        <w:rPr/>
        <w:pict>
          <v:group style="position:absolute;margin-left:90.139999pt;margin-top:-17.188263pt;width:433.2pt;height:.5pt;mso-position-horizontal-relative:page;mso-position-vertical-relative:paragraph;z-index:-1417336" coordorigin="1803,-344" coordsize="8664,10">
            <v:shape style="position:absolute;left:1803;top:-344;width:4742;height:10" type="#_x0000_t75" stroked="false">
              <v:imagedata r:id="rId139" o:title=""/>
            </v:shape>
            <v:shape style="position:absolute;left:6540;top:-344;width:2547;height:10" type="#_x0000_t75" stroked="false">
              <v:imagedata r:id="rId142" o:title=""/>
            </v:shape>
            <v:shape style="position:absolute;left:9082;top:-344;width:1385;height:10" type="#_x0000_t75" stroked="false">
              <v:imagedata r:id="rId143" o:title=""/>
            </v:shape>
            <w10:wrap type="none"/>
          </v:group>
        </w:pict>
      </w:r>
      <w:r>
        <w:rPr>
          <w:rFonts w:ascii="宋体" w:hAnsi="宋体" w:cs="宋体" w:eastAsia="宋体" w:hint="default"/>
          <w:b/>
          <w:bCs/>
          <w:w w:val="95"/>
          <w:sz w:val="18"/>
          <w:szCs w:val="18"/>
        </w:rPr>
        <w:t>公司法定代表人：郑海涛</w:t>
        <w:tab/>
        <w:t>主管会计工作负责人：孙鹏程</w:t>
        <w:tab/>
      </w:r>
      <w:r>
        <w:rPr>
          <w:rFonts w:ascii="宋体" w:hAnsi="宋体" w:cs="宋体" w:eastAsia="宋体" w:hint="default"/>
          <w:b/>
          <w:bCs/>
          <w:sz w:val="18"/>
          <w:szCs w:val="18"/>
        </w:rPr>
        <w:t>会计机构负责人：林进</w:t>
      </w:r>
      <w:r>
        <w:rPr>
          <w:rFonts w:ascii="宋体" w:hAnsi="宋体" w:cs="宋体" w:eastAsia="宋体" w:hint="default"/>
          <w:sz w:val="18"/>
          <w:szCs w:val="18"/>
        </w:rPr>
      </w:r>
    </w:p>
    <w:p>
      <w:pPr>
        <w:spacing w:after="0"/>
        <w:jc w:val="center"/>
        <w:rPr>
          <w:rFonts w:ascii="宋体" w:hAnsi="宋体" w:cs="宋体" w:eastAsia="宋体" w:hint="default"/>
          <w:sz w:val="18"/>
          <w:szCs w:val="18"/>
        </w:rPr>
        <w:sectPr>
          <w:pgSz w:w="11910" w:h="16840"/>
          <w:pgMar w:header="0" w:footer="1226" w:top="780" w:bottom="1420" w:left="1660" w:right="1300"/>
        </w:sectPr>
      </w:pPr>
    </w:p>
    <w:p>
      <w:pPr>
        <w:pStyle w:val="Heading2"/>
        <w:spacing w:line="375" w:lineRule="exact" w:before="0"/>
        <w:ind w:left="5642" w:right="4940"/>
        <w:jc w:val="center"/>
        <w:rPr>
          <w:b w:val="0"/>
          <w:bCs w:val="0"/>
        </w:rPr>
      </w:pPr>
      <w:bookmarkStart w:name="合并股东权益变动表" w:id="120"/>
      <w:bookmarkEnd w:id="120"/>
      <w:r>
        <w:rPr>
          <w:b w:val="0"/>
          <w:bCs w:val="0"/>
        </w:rPr>
      </w:r>
      <w:r>
        <w:rPr/>
        <w:t>合并股东权益变动表</w:t>
      </w:r>
      <w:r>
        <w:rPr>
          <w:b w:val="0"/>
          <w:bCs w:val="0"/>
        </w:rPr>
      </w:r>
    </w:p>
    <w:p>
      <w:pPr>
        <w:tabs>
          <w:tab w:pos="13087" w:val="left" w:leader="none"/>
        </w:tabs>
        <w:spacing w:before="57"/>
        <w:ind w:left="256"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编制单位：北京数码视讯科技股份有限公司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after="0"/>
        <w:jc w:val="left"/>
        <w:rPr>
          <w:rFonts w:ascii="宋体" w:hAnsi="宋体" w:cs="宋体" w:eastAsia="宋体" w:hint="default"/>
          <w:sz w:val="18"/>
          <w:szCs w:val="18"/>
        </w:rPr>
        <w:sectPr>
          <w:footerReference w:type="default" r:id="rId160"/>
          <w:pgSz w:w="16840" w:h="11910" w:orient="landscape"/>
          <w:pgMar w:footer="1974" w:header="0" w:top="1100" w:bottom="2160" w:left="980" w:right="1320"/>
          <w:pgNumType w:start="66"/>
        </w:sectPr>
      </w:pPr>
    </w:p>
    <w:p>
      <w:pPr>
        <w:spacing w:line="240" w:lineRule="auto" w:before="0"/>
        <w:rPr>
          <w:rFonts w:ascii="宋体" w:hAnsi="宋体" w:cs="宋体" w:eastAsia="宋体" w:hint="default"/>
          <w:b/>
          <w:bCs/>
          <w:sz w:val="12"/>
          <w:szCs w:val="12"/>
        </w:rPr>
      </w:pPr>
    </w:p>
    <w:p>
      <w:pPr>
        <w:spacing w:line="240" w:lineRule="auto" w:before="0"/>
        <w:rPr>
          <w:rFonts w:ascii="宋体" w:hAnsi="宋体" w:cs="宋体" w:eastAsia="宋体" w:hint="default"/>
          <w:b/>
          <w:bCs/>
          <w:sz w:val="12"/>
          <w:szCs w:val="12"/>
        </w:rPr>
      </w:pPr>
    </w:p>
    <w:p>
      <w:pPr>
        <w:spacing w:line="240" w:lineRule="auto" w:before="2"/>
        <w:rPr>
          <w:rFonts w:ascii="宋体" w:hAnsi="宋体" w:cs="宋体" w:eastAsia="宋体" w:hint="default"/>
          <w:b/>
          <w:bCs/>
          <w:sz w:val="14"/>
          <w:szCs w:val="14"/>
        </w:rPr>
      </w:pPr>
    </w:p>
    <w:p>
      <w:pPr>
        <w:spacing w:line="137" w:lineRule="exact" w:before="0"/>
        <w:ind w:left="1021" w:right="0" w:firstLine="0"/>
        <w:jc w:val="left"/>
        <w:rPr>
          <w:rFonts w:ascii="宋体" w:hAnsi="宋体" w:cs="宋体" w:eastAsia="宋体" w:hint="default"/>
          <w:sz w:val="13"/>
          <w:szCs w:val="13"/>
        </w:rPr>
      </w:pPr>
      <w:r>
        <w:rPr>
          <w:rFonts w:ascii="宋体" w:hAnsi="宋体" w:cs="宋体" w:eastAsia="宋体" w:hint="default"/>
          <w:sz w:val="13"/>
          <w:szCs w:val="13"/>
        </w:rPr>
        <w:t>项目</w:t>
      </w:r>
    </w:p>
    <w:p>
      <w:pPr>
        <w:spacing w:line="115" w:lineRule="exact" w:before="0"/>
        <w:ind w:left="0" w:right="409" w:firstLine="0"/>
        <w:jc w:val="right"/>
        <w:rPr>
          <w:rFonts w:ascii="宋体" w:hAnsi="宋体" w:cs="宋体" w:eastAsia="宋体" w:hint="default"/>
          <w:sz w:val="13"/>
          <w:szCs w:val="13"/>
        </w:rPr>
      </w:pPr>
      <w:r>
        <w:rPr>
          <w:rFonts w:ascii="宋体" w:hAnsi="宋体" w:cs="宋体" w:eastAsia="宋体" w:hint="default"/>
          <w:w w:val="95"/>
          <w:sz w:val="13"/>
          <w:szCs w:val="13"/>
        </w:rPr>
        <w:t>其他权益工具</w:t>
      </w:r>
      <w:r>
        <w:rPr>
          <w:rFonts w:ascii="宋体" w:hAnsi="宋体" w:cs="宋体" w:eastAsia="宋体" w:hint="default"/>
          <w:sz w:val="13"/>
          <w:szCs w:val="13"/>
        </w:rPr>
      </w:r>
    </w:p>
    <w:p>
      <w:pPr>
        <w:spacing w:line="128" w:lineRule="exact" w:before="0"/>
        <w:ind w:left="2652" w:right="2252" w:firstLine="0"/>
        <w:jc w:val="center"/>
        <w:rPr>
          <w:rFonts w:ascii="宋体" w:hAnsi="宋体" w:cs="宋体" w:eastAsia="宋体" w:hint="default"/>
          <w:sz w:val="13"/>
          <w:szCs w:val="13"/>
        </w:rPr>
      </w:pPr>
      <w:r>
        <w:rPr>
          <w:rFonts w:ascii="宋体" w:hAnsi="宋体" w:cs="宋体" w:eastAsia="宋体" w:hint="default"/>
          <w:sz w:val="13"/>
          <w:szCs w:val="13"/>
        </w:rPr>
        <w:t>股本</w:t>
      </w:r>
    </w:p>
    <w:p>
      <w:pPr>
        <w:tabs>
          <w:tab w:pos="669" w:val="left" w:leader="none"/>
          <w:tab w:pos="1372" w:val="left" w:leader="none"/>
        </w:tabs>
        <w:spacing w:line="150" w:lineRule="exact" w:before="0"/>
        <w:ind w:left="0" w:right="0" w:firstLine="0"/>
        <w:jc w:val="right"/>
        <w:rPr>
          <w:rFonts w:ascii="宋体" w:hAnsi="宋体" w:cs="宋体" w:eastAsia="宋体" w:hint="default"/>
          <w:sz w:val="13"/>
          <w:szCs w:val="13"/>
        </w:rPr>
      </w:pPr>
      <w:r>
        <w:rPr>
          <w:rFonts w:ascii="宋体" w:hAnsi="宋体" w:cs="宋体" w:eastAsia="宋体" w:hint="default"/>
          <w:w w:val="95"/>
          <w:sz w:val="13"/>
          <w:szCs w:val="13"/>
        </w:rPr>
        <w:t>优先股</w:t>
        <w:tab/>
        <w:t>永续债</w:t>
        <w:tab/>
        <w:t>其他</w:t>
      </w:r>
      <w:r>
        <w:rPr>
          <w:rFonts w:ascii="宋体" w:hAnsi="宋体" w:cs="宋体" w:eastAsia="宋体" w:hint="default"/>
          <w:sz w:val="13"/>
          <w:szCs w:val="13"/>
        </w:rPr>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9"/>
        <w:rPr>
          <w:rFonts w:ascii="宋体" w:hAnsi="宋体" w:cs="宋体" w:eastAsia="宋体" w:hint="default"/>
          <w:sz w:val="14"/>
          <w:szCs w:val="14"/>
        </w:rPr>
      </w:pPr>
    </w:p>
    <w:p>
      <w:pPr>
        <w:spacing w:before="0"/>
        <w:ind w:left="1054" w:right="0" w:firstLine="0"/>
        <w:jc w:val="left"/>
        <w:rPr>
          <w:rFonts w:ascii="宋体" w:hAnsi="宋体" w:cs="宋体" w:eastAsia="宋体" w:hint="default"/>
          <w:sz w:val="13"/>
          <w:szCs w:val="13"/>
        </w:rPr>
      </w:pPr>
      <w:r>
        <w:rPr>
          <w:rFonts w:ascii="宋体" w:hAnsi="宋体" w:cs="宋体" w:eastAsia="宋体" w:hint="default"/>
          <w:w w:val="95"/>
          <w:sz w:val="13"/>
          <w:szCs w:val="13"/>
        </w:rPr>
        <w:t>归属于母公司股东权益</w:t>
      </w:r>
      <w:r>
        <w:rPr>
          <w:rFonts w:ascii="宋体" w:hAnsi="宋体" w:cs="宋体" w:eastAsia="宋体" w:hint="default"/>
          <w:sz w:val="13"/>
          <w:szCs w:val="13"/>
        </w:rPr>
      </w:r>
    </w:p>
    <w:p>
      <w:pPr>
        <w:spacing w:line="240" w:lineRule="auto" w:before="6"/>
        <w:rPr>
          <w:rFonts w:ascii="宋体" w:hAnsi="宋体" w:cs="宋体" w:eastAsia="宋体" w:hint="default"/>
          <w:sz w:val="15"/>
          <w:szCs w:val="15"/>
        </w:rPr>
      </w:pPr>
    </w:p>
    <w:p>
      <w:pPr>
        <w:tabs>
          <w:tab w:pos="1725" w:val="left" w:leader="none"/>
        </w:tabs>
        <w:spacing w:line="158" w:lineRule="auto" w:before="0"/>
        <w:ind w:left="1789" w:right="237" w:hanging="1194"/>
        <w:jc w:val="left"/>
        <w:rPr>
          <w:rFonts w:ascii="宋体" w:hAnsi="宋体" w:cs="宋体" w:eastAsia="宋体" w:hint="default"/>
          <w:sz w:val="13"/>
          <w:szCs w:val="13"/>
        </w:rPr>
      </w:pPr>
      <w:r>
        <w:rPr>
          <w:rFonts w:ascii="宋体" w:hAnsi="宋体" w:cs="宋体" w:eastAsia="宋体" w:hint="default"/>
          <w:w w:val="95"/>
          <w:sz w:val="13"/>
          <w:szCs w:val="13"/>
        </w:rPr>
        <w:t>资本公积</w:t>
        <w:tab/>
      </w:r>
      <w:r>
        <w:rPr>
          <w:rFonts w:ascii="宋体" w:hAnsi="宋体" w:cs="宋体" w:eastAsia="宋体" w:hint="default"/>
          <w:position w:val="9"/>
          <w:sz w:val="13"/>
          <w:szCs w:val="13"/>
        </w:rPr>
        <w:t>减：库</w:t>
      </w:r>
      <w:r>
        <w:rPr>
          <w:rFonts w:ascii="宋体" w:hAnsi="宋体" w:cs="宋体" w:eastAsia="宋体" w:hint="default"/>
          <w:w w:val="99"/>
          <w:position w:val="9"/>
          <w:sz w:val="13"/>
          <w:szCs w:val="13"/>
        </w:rPr>
        <w:t> </w:t>
      </w:r>
      <w:r>
        <w:rPr>
          <w:rFonts w:ascii="宋体" w:hAnsi="宋体" w:cs="宋体" w:eastAsia="宋体" w:hint="default"/>
          <w:sz w:val="13"/>
          <w:szCs w:val="13"/>
        </w:rPr>
        <w:t>存股</w:t>
      </w:r>
    </w:p>
    <w:p>
      <w:pPr>
        <w:spacing w:line="240" w:lineRule="auto" w:before="1"/>
        <w:rPr>
          <w:rFonts w:ascii="宋体" w:hAnsi="宋体" w:cs="宋体" w:eastAsia="宋体" w:hint="default"/>
          <w:sz w:val="11"/>
          <w:szCs w:val="11"/>
        </w:rPr>
      </w:pPr>
      <w:r>
        <w:rPr/>
        <w:br w:type="column"/>
      </w:r>
      <w:r>
        <w:rPr>
          <w:rFonts w:ascii="宋体"/>
          <w:sz w:val="11"/>
        </w:rPr>
      </w:r>
    </w:p>
    <w:p>
      <w:pPr>
        <w:spacing w:before="0"/>
        <w:ind w:left="499" w:right="0" w:firstLine="0"/>
        <w:jc w:val="left"/>
        <w:rPr>
          <w:rFonts w:ascii="宋体" w:hAnsi="宋体" w:cs="宋体" w:eastAsia="宋体" w:hint="default"/>
          <w:sz w:val="13"/>
          <w:szCs w:val="13"/>
        </w:rPr>
      </w:pPr>
      <w:r>
        <w:rPr>
          <w:rFonts w:ascii="宋体" w:hAnsi="宋体" w:cs="宋体" w:eastAsia="宋体" w:hint="default"/>
          <w:sz w:val="13"/>
          <w:szCs w:val="13"/>
        </w:rPr>
        <w:t>本期</w:t>
      </w: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tabs>
          <w:tab w:pos="1135" w:val="left" w:leader="none"/>
        </w:tabs>
        <w:spacing w:line="158" w:lineRule="auto" w:before="93"/>
        <w:ind w:left="1135" w:right="0" w:hanging="1110"/>
        <w:jc w:val="right"/>
        <w:rPr>
          <w:rFonts w:ascii="宋体" w:hAnsi="宋体" w:cs="宋体" w:eastAsia="宋体" w:hint="default"/>
          <w:sz w:val="13"/>
          <w:szCs w:val="13"/>
        </w:rPr>
      </w:pPr>
      <w:r>
        <w:rPr>
          <w:rFonts w:ascii="宋体" w:hAnsi="宋体" w:cs="宋体" w:eastAsia="宋体" w:hint="default"/>
          <w:w w:val="95"/>
          <w:sz w:val="13"/>
          <w:szCs w:val="13"/>
        </w:rPr>
        <w:t>其他综合收益</w:t>
        <w:tab/>
      </w:r>
      <w:r>
        <w:rPr>
          <w:rFonts w:ascii="宋体" w:hAnsi="宋体" w:cs="宋体" w:eastAsia="宋体" w:hint="default"/>
          <w:w w:val="95"/>
          <w:position w:val="9"/>
          <w:sz w:val="13"/>
          <w:szCs w:val="13"/>
        </w:rPr>
        <w:t>专项</w:t>
      </w:r>
      <w:r>
        <w:rPr>
          <w:rFonts w:ascii="宋体" w:hAnsi="宋体" w:cs="宋体" w:eastAsia="宋体" w:hint="default"/>
          <w:spacing w:val="-51"/>
          <w:w w:val="95"/>
          <w:position w:val="9"/>
          <w:sz w:val="13"/>
          <w:szCs w:val="13"/>
        </w:rPr>
        <w:t> </w:t>
      </w:r>
      <w:r>
        <w:rPr>
          <w:rFonts w:ascii="宋体" w:hAnsi="宋体" w:cs="宋体" w:eastAsia="宋体" w:hint="default"/>
          <w:spacing w:val="-51"/>
          <w:w w:val="95"/>
          <w:position w:val="9"/>
          <w:sz w:val="13"/>
          <w:szCs w:val="13"/>
        </w:rPr>
      </w:r>
      <w:r>
        <w:rPr>
          <w:rFonts w:ascii="宋体" w:hAnsi="宋体" w:cs="宋体" w:eastAsia="宋体" w:hint="default"/>
          <w:w w:val="95"/>
          <w:sz w:val="13"/>
          <w:szCs w:val="13"/>
        </w:rPr>
        <w:t>储备</w:t>
      </w:r>
      <w:r>
        <w:rPr>
          <w:rFonts w:ascii="宋体" w:hAnsi="宋体" w:cs="宋体" w:eastAsia="宋体" w:hint="default"/>
          <w:sz w:val="13"/>
          <w:szCs w:val="13"/>
        </w:rPr>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tabs>
          <w:tab w:pos="1703" w:val="left" w:leader="none"/>
        </w:tabs>
        <w:spacing w:before="102"/>
        <w:ind w:left="490" w:right="0" w:firstLine="0"/>
        <w:jc w:val="left"/>
        <w:rPr>
          <w:rFonts w:ascii="宋体" w:hAnsi="宋体" w:cs="宋体" w:eastAsia="宋体" w:hint="default"/>
          <w:sz w:val="13"/>
          <w:szCs w:val="13"/>
        </w:rPr>
      </w:pPr>
      <w:r>
        <w:rPr>
          <w:rFonts w:ascii="宋体" w:hAnsi="宋体" w:cs="宋体" w:eastAsia="宋体" w:hint="default"/>
          <w:w w:val="95"/>
          <w:sz w:val="13"/>
          <w:szCs w:val="13"/>
        </w:rPr>
        <w:t>盈余公积</w:t>
        <w:tab/>
        <w:t>未分配利润</w:t>
      </w:r>
      <w:r>
        <w:rPr>
          <w:rFonts w:ascii="宋体" w:hAnsi="宋体" w:cs="宋体" w:eastAsia="宋体" w:hint="default"/>
          <w:sz w:val="13"/>
          <w:szCs w:val="13"/>
        </w:rPr>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1"/>
        <w:rPr>
          <w:rFonts w:ascii="宋体" w:hAnsi="宋体" w:cs="宋体" w:eastAsia="宋体" w:hint="default"/>
          <w:sz w:val="10"/>
          <w:szCs w:val="10"/>
        </w:rPr>
      </w:pPr>
    </w:p>
    <w:p>
      <w:pPr>
        <w:tabs>
          <w:tab w:pos="1915" w:val="left" w:leader="none"/>
        </w:tabs>
        <w:spacing w:before="0"/>
        <w:ind w:left="537" w:right="0" w:firstLine="0"/>
        <w:jc w:val="left"/>
        <w:rPr>
          <w:rFonts w:ascii="宋体" w:hAnsi="宋体" w:cs="宋体" w:eastAsia="宋体" w:hint="default"/>
          <w:sz w:val="13"/>
          <w:szCs w:val="13"/>
        </w:rPr>
      </w:pPr>
      <w:r>
        <w:rPr>
          <w:rFonts w:ascii="宋体" w:hAnsi="宋体" w:cs="宋体" w:eastAsia="宋体" w:hint="default"/>
          <w:w w:val="95"/>
          <w:sz w:val="13"/>
          <w:szCs w:val="13"/>
        </w:rPr>
        <w:t>少数股东权益</w:t>
        <w:tab/>
      </w:r>
      <w:r>
        <w:rPr>
          <w:rFonts w:ascii="宋体" w:hAnsi="宋体" w:cs="宋体" w:eastAsia="宋体" w:hint="default"/>
          <w:sz w:val="13"/>
          <w:szCs w:val="13"/>
        </w:rPr>
        <w:t>股东权益合计</w:t>
      </w:r>
    </w:p>
    <w:p>
      <w:pPr>
        <w:spacing w:after="0"/>
        <w:jc w:val="left"/>
        <w:rPr>
          <w:rFonts w:ascii="宋体" w:hAnsi="宋体" w:cs="宋体" w:eastAsia="宋体" w:hint="default"/>
          <w:sz w:val="13"/>
          <w:szCs w:val="13"/>
        </w:rPr>
        <w:sectPr>
          <w:type w:val="continuous"/>
          <w:pgSz w:w="16840" w:h="11910" w:orient="landscape"/>
          <w:pgMar w:top="880" w:bottom="280" w:left="980" w:right="1320"/>
          <w:cols w:num="5" w:equalWidth="0">
            <w:col w:w="5206" w:space="40"/>
            <w:col w:w="2354" w:space="40"/>
            <w:col w:w="1395" w:space="40"/>
            <w:col w:w="2353" w:space="40"/>
            <w:col w:w="3072"/>
          </w:cols>
        </w:sectPr>
      </w:pPr>
    </w:p>
    <w:p>
      <w:pPr>
        <w:spacing w:line="240" w:lineRule="auto" w:before="1"/>
        <w:rPr>
          <w:rFonts w:ascii="宋体" w:hAnsi="宋体" w:cs="宋体" w:eastAsia="宋体" w:hint="default"/>
          <w:sz w:val="2"/>
          <w:szCs w:val="2"/>
        </w:rPr>
      </w:pPr>
      <w:r>
        <w:rPr/>
        <w:pict>
          <v:group style="position:absolute;margin-left:54.93pt;margin-top:92.060005pt;width:715.35pt;height:393.6pt;mso-position-horizontal-relative:page;mso-position-vertical-relative:page;z-index:-1417312" coordorigin="1099,1841" coordsize="14307,7872">
            <v:group style="position:absolute;left:1128;top:1856;width:2004;height:2" coordorigin="1128,1856" coordsize="2004,2">
              <v:shape style="position:absolute;left:1128;top:1856;width:2004;height:2" coordorigin="1128,1856" coordsize="2004,0" path="m1128,1856l3131,1856e" filled="false" stroked="true" strokeweight="1.5pt" strokecolor="#000000">
                <v:path arrowok="t"/>
              </v:shape>
            </v:group>
            <v:group style="position:absolute;left:1128;top:1893;width:2004;height:2" coordorigin="1128,1893" coordsize="2004,2">
              <v:shape style="position:absolute;left:1128;top:1893;width:2004;height:2" coordorigin="1128,1893" coordsize="2004,0" path="m1128,1893l3131,1893e" filled="false" stroked="true" strokeweight=".72pt" strokecolor="#000000">
                <v:path arrowok="t"/>
              </v:shape>
              <v:shape style="position:absolute;left:3131;top:1900;width:10;height:2" type="#_x0000_t75" stroked="false">
                <v:imagedata r:id="rId161" o:title=""/>
              </v:shape>
            </v:group>
            <v:group style="position:absolute;left:3131;top:1856;width:59;height:2" coordorigin="3131,1856" coordsize="59,2">
              <v:shape style="position:absolute;left:3131;top:1856;width:59;height:2" coordorigin="3131,1856" coordsize="59,0" path="m3131,1856l3190,1856e" filled="false" stroked="true" strokeweight="1.5pt" strokecolor="#000000">
                <v:path arrowok="t"/>
              </v:shape>
            </v:group>
            <v:group style="position:absolute;left:3131;top:1893;width:59;height:2" coordorigin="3131,1893" coordsize="59,2">
              <v:shape style="position:absolute;left:3131;top:1893;width:59;height:2" coordorigin="3131,1893" coordsize="59,0" path="m3131,1893l3190,1893e" filled="false" stroked="true" strokeweight=".72pt" strokecolor="#000000">
                <v:path arrowok="t"/>
              </v:shape>
            </v:group>
            <v:group style="position:absolute;left:3190;top:1856;width:12175;height:2" coordorigin="3190,1856" coordsize="12175,2">
              <v:shape style="position:absolute;left:3190;top:1856;width:12175;height:2" coordorigin="3190,1856" coordsize="12175,0" path="m3190,1856l15365,1856e" filled="false" stroked="true" strokeweight="1.5pt" strokecolor="#000000">
                <v:path arrowok="t"/>
              </v:shape>
            </v:group>
            <v:group style="position:absolute;left:3190;top:1893;width:12175;height:2" coordorigin="3190,1893" coordsize="12175,2">
              <v:shape style="position:absolute;left:3190;top:1893;width:12175;height:2" coordorigin="3190,1893" coordsize="12175,0" path="m3190,1893l15365,1893e" filled="false" stroked="true" strokeweight=".72pt" strokecolor="#000000">
                <v:path arrowok="t"/>
              </v:shape>
            </v:group>
            <v:group style="position:absolute;left:3131;top:1901;width:10;height:20" coordorigin="3131,1901" coordsize="10,20">
              <v:shape style="position:absolute;left:3131;top:1901;width:10;height:20" coordorigin="3131,1901" coordsize="10,20" path="m3131,1920l3141,1920,3141,1901,3131,1901,3131,1920xe" filled="true" fillcolor="#000000" stroked="false">
                <v:path arrowok="t"/>
                <v:fill type="solid"/>
              </v:shape>
            </v:group>
            <v:group style="position:absolute;left:3131;top:1920;width:10;height:20" coordorigin="3131,1920" coordsize="10,20">
              <v:shape style="position:absolute;left:3131;top:1920;width:10;height:20" coordorigin="3131,1920" coordsize="10,20" path="m3131,1940l3141,1940,3141,1920,3131,1920,3131,1940xe" filled="true" fillcolor="#000000" stroked="false">
                <v:path arrowok="t"/>
                <v:fill type="solid"/>
              </v:shape>
            </v:group>
            <v:group style="position:absolute;left:3131;top:1940;width:10;height:20" coordorigin="3131,1940" coordsize="10,20">
              <v:shape style="position:absolute;left:3131;top:1940;width:10;height:20" coordorigin="3131,1940" coordsize="10,20" path="m3131,1959l3141,1959,3141,1940,3131,1940,3131,1959xe" filled="true" fillcolor="#000000" stroked="false">
                <v:path arrowok="t"/>
                <v:fill type="solid"/>
              </v:shape>
            </v:group>
            <v:group style="position:absolute;left:3131;top:1959;width:10;height:20" coordorigin="3131,1959" coordsize="10,20">
              <v:shape style="position:absolute;left:3131;top:1959;width:10;height:20" coordorigin="3131,1959" coordsize="10,20" path="m3131,1978l3141,1978,3141,1959,3131,1959,3131,1978xe" filled="true" fillcolor="#000000" stroked="false">
                <v:path arrowok="t"/>
                <v:fill type="solid"/>
              </v:shape>
            </v:group>
            <v:group style="position:absolute;left:3131;top:1978;width:10;height:20" coordorigin="3131,1978" coordsize="10,20">
              <v:shape style="position:absolute;left:3131;top:1978;width:10;height:20" coordorigin="3131,1978" coordsize="10,20" path="m3131,1997l3141,1997,3141,1978,3131,1978,3131,1997xe" filled="true" fillcolor="#000000" stroked="false">
                <v:path arrowok="t"/>
                <v:fill type="solid"/>
              </v:shape>
              <v:shape style="position:absolute;left:3122;top:1997;width:12268;height:108" type="#_x0000_t75" stroked="false">
                <v:imagedata r:id="rId162" o:title=""/>
              </v:shape>
            </v:group>
            <v:group style="position:absolute;left:3131;top:2105;width:10;height:20" coordorigin="3131,2105" coordsize="10,20">
              <v:shape style="position:absolute;left:3131;top:2105;width:10;height:20" coordorigin="3131,2105" coordsize="10,20" path="m3131,2124l3141,2124,3141,2105,3131,2105,3131,2124xe" filled="true" fillcolor="#000000" stroked="false">
                <v:path arrowok="t"/>
                <v:fill type="solid"/>
              </v:shape>
            </v:group>
            <v:group style="position:absolute;left:3131;top:2124;width:10;height:20" coordorigin="3131,2124" coordsize="10,20">
              <v:shape style="position:absolute;left:3131;top:2124;width:10;height:20" coordorigin="3131,2124" coordsize="10,20" path="m3131,2144l3141,2144,3141,2124,3131,2124,3131,2144xe" filled="true" fillcolor="#000000" stroked="false">
                <v:path arrowok="t"/>
                <v:fill type="solid"/>
              </v:shape>
            </v:group>
            <v:group style="position:absolute;left:3131;top:2144;width:10;height:20" coordorigin="3131,2144" coordsize="10,20">
              <v:shape style="position:absolute;left:3131;top:2144;width:10;height:20" coordorigin="3131,2144" coordsize="10,20" path="m3131,2163l3141,2163,3141,2144,3131,2144,3131,2163xe" filled="true" fillcolor="#000000" stroked="false">
                <v:path arrowok="t"/>
                <v:fill type="solid"/>
              </v:shape>
            </v:group>
            <v:group style="position:absolute;left:3131;top:2163;width:10;height:20" coordorigin="3131,2163" coordsize="10,20">
              <v:shape style="position:absolute;left:3131;top:2163;width:10;height:20" coordorigin="3131,2163" coordsize="10,20" path="m3131,2182l3141,2182,3141,2163,3131,2163,3131,2182xe" filled="true" fillcolor="#000000" stroked="false">
                <v:path arrowok="t"/>
                <v:fill type="solid"/>
              </v:shape>
            </v:group>
            <v:group style="position:absolute;left:3131;top:2182;width:10;height:20" coordorigin="3131,2182" coordsize="10,20">
              <v:shape style="position:absolute;left:3131;top:2182;width:10;height:20" coordorigin="3131,2182" coordsize="10,20" path="m3131,2201l3141,2201,3141,2182,3131,2182,3131,2201xe" filled="true" fillcolor="#000000" stroked="false">
                <v:path arrowok="t"/>
                <v:fill type="solid"/>
              </v:shape>
            </v:group>
            <v:group style="position:absolute;left:3131;top:2201;width:10;height:20" coordorigin="3131,2201" coordsize="10,20">
              <v:shape style="position:absolute;left:3131;top:2201;width:10;height:20" coordorigin="3131,2201" coordsize="10,20" path="m3131,2220l3141,2220,3141,2201,3131,2201,3131,2220xe" filled="true" fillcolor="#000000" stroked="false">
                <v:path arrowok="t"/>
                <v:fill type="solid"/>
              </v:shape>
            </v:group>
            <v:group style="position:absolute;left:3131;top:2220;width:10;height:20" coordorigin="3131,2220" coordsize="10,20">
              <v:shape style="position:absolute;left:3131;top:2220;width:10;height:20" coordorigin="3131,2220" coordsize="10,20" path="m3131,2240l3141,2240,3141,2220,3131,2220,3131,2240xe" filled="true" fillcolor="#000000" stroked="false">
                <v:path arrowok="t"/>
                <v:fill type="solid"/>
              </v:shape>
            </v:group>
            <v:group style="position:absolute;left:3131;top:2240;width:10;height:20" coordorigin="3131,2240" coordsize="10,20">
              <v:shape style="position:absolute;left:3131;top:2240;width:10;height:20" coordorigin="3131,2240" coordsize="10,20" path="m3131,2259l3141,2259,3141,2240,3131,2240,3131,2259xe" filled="true" fillcolor="#000000" stroked="false">
                <v:path arrowok="t"/>
                <v:fill type="solid"/>
              </v:shape>
            </v:group>
            <v:group style="position:absolute;left:12720;top:2105;width:10;height:20" coordorigin="12720,2105" coordsize="10,20">
              <v:shape style="position:absolute;left:12720;top:2105;width:10;height:20" coordorigin="12720,2105" coordsize="10,20" path="m12720,2124l12729,2124,12729,2105,12720,2105,12720,2124xe" filled="true" fillcolor="#000000" stroked="false">
                <v:path arrowok="t"/>
                <v:fill type="solid"/>
              </v:shape>
            </v:group>
            <v:group style="position:absolute;left:12720;top:2124;width:10;height:20" coordorigin="12720,2124" coordsize="10,20">
              <v:shape style="position:absolute;left:12720;top:2124;width:10;height:20" coordorigin="12720,2124" coordsize="10,20" path="m12720,2144l12729,2144,12729,2124,12720,2124,12720,2144xe" filled="true" fillcolor="#000000" stroked="false">
                <v:path arrowok="t"/>
                <v:fill type="solid"/>
              </v:shape>
            </v:group>
            <v:group style="position:absolute;left:12720;top:2144;width:10;height:20" coordorigin="12720,2144" coordsize="10,20">
              <v:shape style="position:absolute;left:12720;top:2144;width:10;height:20" coordorigin="12720,2144" coordsize="10,20" path="m12720,2163l12729,2163,12729,2144,12720,2144,12720,2163xe" filled="true" fillcolor="#000000" stroked="false">
                <v:path arrowok="t"/>
                <v:fill type="solid"/>
              </v:shape>
            </v:group>
            <v:group style="position:absolute;left:12720;top:2163;width:10;height:20" coordorigin="12720,2163" coordsize="10,20">
              <v:shape style="position:absolute;left:12720;top:2163;width:10;height:20" coordorigin="12720,2163" coordsize="10,20" path="m12720,2182l12729,2182,12729,2163,12720,2163,12720,2182xe" filled="true" fillcolor="#000000" stroked="false">
                <v:path arrowok="t"/>
                <v:fill type="solid"/>
              </v:shape>
            </v:group>
            <v:group style="position:absolute;left:12720;top:2182;width:10;height:20" coordorigin="12720,2182" coordsize="10,20">
              <v:shape style="position:absolute;left:12720;top:2182;width:10;height:20" coordorigin="12720,2182" coordsize="10,20" path="m12720,2201l12729,2201,12729,2182,12720,2182,12720,2201xe" filled="true" fillcolor="#000000" stroked="false">
                <v:path arrowok="t"/>
                <v:fill type="solid"/>
              </v:shape>
            </v:group>
            <v:group style="position:absolute;left:12720;top:2201;width:10;height:20" coordorigin="12720,2201" coordsize="10,20">
              <v:shape style="position:absolute;left:12720;top:2201;width:10;height:20" coordorigin="12720,2201" coordsize="10,20" path="m12720,2220l12729,2220,12729,2201,12720,2201,12720,2220xe" filled="true" fillcolor="#000000" stroked="false">
                <v:path arrowok="t"/>
                <v:fill type="solid"/>
              </v:shape>
            </v:group>
            <v:group style="position:absolute;left:12720;top:2220;width:10;height:20" coordorigin="12720,2220" coordsize="10,20">
              <v:shape style="position:absolute;left:12720;top:2220;width:10;height:20" coordorigin="12720,2220" coordsize="10,20" path="m12720,2240l12729,2240,12729,2220,12720,2220,12720,2240xe" filled="true" fillcolor="#000000" stroked="false">
                <v:path arrowok="t"/>
                <v:fill type="solid"/>
              </v:shape>
            </v:group>
            <v:group style="position:absolute;left:12720;top:2240;width:10;height:20" coordorigin="12720,2240" coordsize="10,20">
              <v:shape style="position:absolute;left:12720;top:2240;width:10;height:20" coordorigin="12720,2240" coordsize="10,20" path="m12720,2259l12729,2259,12729,2240,12720,2240,12720,2259xe" filled="true" fillcolor="#000000" stroked="false">
                <v:path arrowok="t"/>
                <v:fill type="solid"/>
              </v:shape>
            </v:group>
            <v:group style="position:absolute;left:12720;top:2259;width:10;height:20" coordorigin="12720,2259" coordsize="10,20">
              <v:shape style="position:absolute;left:12720;top:2259;width:10;height:20" coordorigin="12720,2259" coordsize="10,20" path="m12720,2278l12729,2278,12729,2259,12720,2259,12720,2278xe" filled="true" fillcolor="#000000" stroked="false">
                <v:path arrowok="t"/>
                <v:fill type="solid"/>
              </v:shape>
            </v:group>
            <v:group style="position:absolute;left:12720;top:2278;width:10;height:20" coordorigin="12720,2278" coordsize="10,20">
              <v:shape style="position:absolute;left:12720;top:2278;width:10;height:20" coordorigin="12720,2278" coordsize="10,20" path="m12720,2297l12729,2297,12729,2278,12720,2278,12720,2297xe" filled="true" fillcolor="#000000" stroked="false">
                <v:path arrowok="t"/>
                <v:fill type="solid"/>
              </v:shape>
            </v:group>
            <v:group style="position:absolute;left:12720;top:2297;width:10;height:20" coordorigin="12720,2297" coordsize="10,20">
              <v:shape style="position:absolute;left:12720;top:2297;width:10;height:20" coordorigin="12720,2297" coordsize="10,20" path="m12720,2316l12729,2316,12729,2297,12720,2297,12720,2316xe" filled="true" fillcolor="#000000" stroked="false">
                <v:path arrowok="t"/>
                <v:fill type="solid"/>
              </v:shape>
            </v:group>
            <v:group style="position:absolute;left:12720;top:2316;width:10;height:20" coordorigin="12720,2316" coordsize="10,20">
              <v:shape style="position:absolute;left:12720;top:2316;width:10;height:20" coordorigin="12720,2316" coordsize="10,20" path="m12720,2336l12729,2336,12729,2316,12720,2316,12720,2336xe" filled="true" fillcolor="#000000" stroked="false">
                <v:path arrowok="t"/>
                <v:fill type="solid"/>
              </v:shape>
            </v:group>
            <v:group style="position:absolute;left:12720;top:2343;width:10;height:2" coordorigin="12720,2343" coordsize="10,2">
              <v:shape style="position:absolute;left:12720;top:2343;width:10;height:2" coordorigin="12720,2343" coordsize="10,0" path="m12720,2343l12729,2343e" filled="false" stroked="true" strokeweight=".779999pt" strokecolor="#000000">
                <v:path arrowok="t"/>
              </v:shape>
            </v:group>
            <v:group style="position:absolute;left:14018;top:2105;width:10;height:20" coordorigin="14018,2105" coordsize="10,20">
              <v:shape style="position:absolute;left:14018;top:2105;width:10;height:20" coordorigin="14018,2105" coordsize="10,20" path="m14018,2124l14028,2124,14028,2105,14018,2105,14018,2124xe" filled="true" fillcolor="#000000" stroked="false">
                <v:path arrowok="t"/>
                <v:fill type="solid"/>
              </v:shape>
            </v:group>
            <v:group style="position:absolute;left:14018;top:2124;width:10;height:20" coordorigin="14018,2124" coordsize="10,20">
              <v:shape style="position:absolute;left:14018;top:2124;width:10;height:20" coordorigin="14018,2124" coordsize="10,20" path="m14018,2144l14028,2144,14028,2124,14018,2124,14018,2144xe" filled="true" fillcolor="#000000" stroked="false">
                <v:path arrowok="t"/>
                <v:fill type="solid"/>
              </v:shape>
            </v:group>
            <v:group style="position:absolute;left:14018;top:2144;width:10;height:20" coordorigin="14018,2144" coordsize="10,20">
              <v:shape style="position:absolute;left:14018;top:2144;width:10;height:20" coordorigin="14018,2144" coordsize="10,20" path="m14018,2163l14028,2163,14028,2144,14018,2144,14018,2163xe" filled="true" fillcolor="#000000" stroked="false">
                <v:path arrowok="t"/>
                <v:fill type="solid"/>
              </v:shape>
            </v:group>
            <v:group style="position:absolute;left:14018;top:2163;width:10;height:20" coordorigin="14018,2163" coordsize="10,20">
              <v:shape style="position:absolute;left:14018;top:2163;width:10;height:20" coordorigin="14018,2163" coordsize="10,20" path="m14018,2182l14028,2182,14028,2163,14018,2163,14018,2182xe" filled="true" fillcolor="#000000" stroked="false">
                <v:path arrowok="t"/>
                <v:fill type="solid"/>
              </v:shape>
            </v:group>
            <v:group style="position:absolute;left:14018;top:2182;width:10;height:20" coordorigin="14018,2182" coordsize="10,20">
              <v:shape style="position:absolute;left:14018;top:2182;width:10;height:20" coordorigin="14018,2182" coordsize="10,20" path="m14018,2201l14028,2201,14028,2182,14018,2182,14018,2201xe" filled="true" fillcolor="#000000" stroked="false">
                <v:path arrowok="t"/>
                <v:fill type="solid"/>
              </v:shape>
            </v:group>
            <v:group style="position:absolute;left:14018;top:2201;width:10;height:20" coordorigin="14018,2201" coordsize="10,20">
              <v:shape style="position:absolute;left:14018;top:2201;width:10;height:20" coordorigin="14018,2201" coordsize="10,20" path="m14018,2220l14028,2220,14028,2201,14018,2201,14018,2220xe" filled="true" fillcolor="#000000" stroked="false">
                <v:path arrowok="t"/>
                <v:fill type="solid"/>
              </v:shape>
            </v:group>
            <v:group style="position:absolute;left:14018;top:2220;width:10;height:20" coordorigin="14018,2220" coordsize="10,20">
              <v:shape style="position:absolute;left:14018;top:2220;width:10;height:20" coordorigin="14018,2220" coordsize="10,20" path="m14018,2240l14028,2240,14028,2220,14018,2220,14018,2240xe" filled="true" fillcolor="#000000" stroked="false">
                <v:path arrowok="t"/>
                <v:fill type="solid"/>
              </v:shape>
            </v:group>
            <v:group style="position:absolute;left:14018;top:2240;width:10;height:20" coordorigin="14018,2240" coordsize="10,20">
              <v:shape style="position:absolute;left:14018;top:2240;width:10;height:20" coordorigin="14018,2240" coordsize="10,20" path="m14018,2259l14028,2259,14028,2240,14018,2240,14018,2259xe" filled="true" fillcolor="#000000" stroked="false">
                <v:path arrowok="t"/>
                <v:fill type="solid"/>
              </v:shape>
            </v:group>
            <v:group style="position:absolute;left:14018;top:2259;width:10;height:20" coordorigin="14018,2259" coordsize="10,20">
              <v:shape style="position:absolute;left:14018;top:2259;width:10;height:20" coordorigin="14018,2259" coordsize="10,20" path="m14018,2278l14028,2278,14028,2259,14018,2259,14018,2278xe" filled="true" fillcolor="#000000" stroked="false">
                <v:path arrowok="t"/>
                <v:fill type="solid"/>
              </v:shape>
            </v:group>
            <v:group style="position:absolute;left:14018;top:2278;width:10;height:20" coordorigin="14018,2278" coordsize="10,20">
              <v:shape style="position:absolute;left:14018;top:2278;width:10;height:20" coordorigin="14018,2278" coordsize="10,20" path="m14018,2297l14028,2297,14028,2278,14018,2278,14018,2297xe" filled="true" fillcolor="#000000" stroked="false">
                <v:path arrowok="t"/>
                <v:fill type="solid"/>
              </v:shape>
            </v:group>
            <v:group style="position:absolute;left:14018;top:2297;width:10;height:20" coordorigin="14018,2297" coordsize="10,20">
              <v:shape style="position:absolute;left:14018;top:2297;width:10;height:20" coordorigin="14018,2297" coordsize="10,20" path="m14018,2316l14028,2316,14028,2297,14018,2297,14018,2316xe" filled="true" fillcolor="#000000" stroked="false">
                <v:path arrowok="t"/>
                <v:fill type="solid"/>
              </v:shape>
            </v:group>
            <v:group style="position:absolute;left:14018;top:2316;width:10;height:20" coordorigin="14018,2316" coordsize="10,20">
              <v:shape style="position:absolute;left:14018;top:2316;width:10;height:20" coordorigin="14018,2316" coordsize="10,20" path="m14018,2336l14028,2336,14028,2316,14018,2316,14018,2336xe" filled="true" fillcolor="#000000" stroked="false">
                <v:path arrowok="t"/>
                <v:fill type="solid"/>
              </v:shape>
            </v:group>
            <v:group style="position:absolute;left:14018;top:2343;width:10;height:2" coordorigin="14018,2343" coordsize="10,2">
              <v:shape style="position:absolute;left:14018;top:2343;width:10;height:2" coordorigin="14018,2343" coordsize="10,0" path="m14018,2343l14028,2343e" filled="false" stroked="true" strokeweight=".779999pt" strokecolor="#000000">
                <v:path arrowok="t"/>
              </v:shape>
              <v:shape style="position:absolute;left:3122;top:2259;width:1307;height:102" type="#_x0000_t75" stroked="false">
                <v:imagedata r:id="rId163" o:title=""/>
              </v:shape>
              <v:shape style="position:absolute;left:4424;top:2351;width:1910;height:10" type="#_x0000_t75" stroked="false">
                <v:imagedata r:id="rId164" o:title=""/>
              </v:shape>
              <v:shape style="position:absolute;left:6329;top:2351;width:1490;height:10" type="#_x0000_t75" stroked="false">
                <v:imagedata r:id="rId165" o:title=""/>
              </v:shape>
              <v:shape style="position:absolute;left:7815;top:2351;width:2348;height:10" type="#_x0000_t75" stroked="false">
                <v:imagedata r:id="rId166" o:title=""/>
              </v:shape>
              <v:shape style="position:absolute;left:10158;top:2351;width:1279;height:10" type="#_x0000_t75" stroked="false">
                <v:imagedata r:id="rId167" o:title=""/>
              </v:shape>
              <v:shape style="position:absolute;left:11432;top:2351;width:1288;height:10" type="#_x0000_t75" stroked="false">
                <v:imagedata r:id="rId168" o:title=""/>
              </v:shape>
            </v:group>
            <v:group style="position:absolute;left:12720;top:2356;width:10;height:2" coordorigin="12720,2356" coordsize="10,2">
              <v:shape style="position:absolute;left:12720;top:2356;width:10;height:2" coordorigin="12720,2356" coordsize="10,0" path="m12720,2356l12729,2356e" filled="false" stroked="true" strokeweight=".480011pt" strokecolor="#000000">
                <v:path arrowok="t"/>
              </v:shape>
            </v:group>
            <v:group style="position:absolute;left:14018;top:2356;width:10;height:2" coordorigin="14018,2356" coordsize="10,2">
              <v:shape style="position:absolute;left:14018;top:2356;width:10;height:2" coordorigin="14018,2356" coordsize="10,0" path="m14018,2356l14028,2356e" filled="false" stroked="true" strokeweight=".480011pt" strokecolor="#000000">
                <v:path arrowok="t"/>
              </v:shape>
            </v:group>
            <v:group style="position:absolute;left:3131;top:2361;width:10;height:20" coordorigin="3131,2361" coordsize="10,20">
              <v:shape style="position:absolute;left:3131;top:2361;width:10;height:20" coordorigin="3131,2361" coordsize="10,20" path="m3131,2380l3141,2380,3141,2361,3131,2361,3131,2380xe" filled="true" fillcolor="#000000" stroked="false">
                <v:path arrowok="t"/>
                <v:fill type="solid"/>
              </v:shape>
            </v:group>
            <v:group style="position:absolute;left:3131;top:2380;width:10;height:20" coordorigin="3131,2380" coordsize="10,20">
              <v:shape style="position:absolute;left:3131;top:2380;width:10;height:20" coordorigin="3131,2380" coordsize="10,20" path="m3131,2399l3141,2399,3141,2380,3131,2380,3131,2399xe" filled="true" fillcolor="#000000" stroked="false">
                <v:path arrowok="t"/>
                <v:fill type="solid"/>
              </v:shape>
            </v:group>
            <v:group style="position:absolute;left:3131;top:2399;width:10;height:20" coordorigin="3131,2399" coordsize="10,20">
              <v:shape style="position:absolute;left:3131;top:2399;width:10;height:20" coordorigin="3131,2399" coordsize="10,20" path="m3131,2418l3141,2418,3141,2399,3131,2399,3131,2418xe" filled="true" fillcolor="#000000" stroked="false">
                <v:path arrowok="t"/>
                <v:fill type="solid"/>
              </v:shape>
            </v:group>
            <v:group style="position:absolute;left:3131;top:2418;width:10;height:20" coordorigin="3131,2418" coordsize="10,20">
              <v:shape style="position:absolute;left:3131;top:2418;width:10;height:20" coordorigin="3131,2418" coordsize="10,20" path="m3131,2438l3141,2438,3141,2418,3131,2418,3131,2438xe" filled="true" fillcolor="#000000" stroked="false">
                <v:path arrowok="t"/>
                <v:fill type="solid"/>
              </v:shape>
            </v:group>
            <v:group style="position:absolute;left:3131;top:2438;width:10;height:20" coordorigin="3131,2438" coordsize="10,20">
              <v:shape style="position:absolute;left:3131;top:2438;width:10;height:20" coordorigin="3131,2438" coordsize="10,20" path="m3131,2457l3141,2457,3141,2438,3131,2438,3131,2457xe" filled="true" fillcolor="#000000" stroked="false">
                <v:path arrowok="t"/>
                <v:fill type="solid"/>
              </v:shape>
            </v:group>
            <v:group style="position:absolute;left:3131;top:2457;width:10;height:20" coordorigin="3131,2457" coordsize="10,20">
              <v:shape style="position:absolute;left:3131;top:2457;width:10;height:20" coordorigin="3131,2457" coordsize="10,20" path="m3131,2476l3141,2476,3141,2457,3131,2457,3131,2476xe" filled="true" fillcolor="#000000" stroked="false">
                <v:path arrowok="t"/>
                <v:fill type="solid"/>
              </v:shape>
            </v:group>
            <v:group style="position:absolute;left:3131;top:2476;width:10;height:20" coordorigin="3131,2476" coordsize="10,20">
              <v:shape style="position:absolute;left:3131;top:2476;width:10;height:20" coordorigin="3131,2476" coordsize="10,20" path="m3131,2495l3141,2495,3141,2476,3131,2476,3131,2495xe" filled="true" fillcolor="#000000" stroked="false">
                <v:path arrowok="t"/>
                <v:fill type="solid"/>
              </v:shape>
            </v:group>
            <v:group style="position:absolute;left:3131;top:2495;width:10;height:20" coordorigin="3131,2495" coordsize="10,20">
              <v:shape style="position:absolute;left:3131;top:2495;width:10;height:20" coordorigin="3131,2495" coordsize="10,20" path="m3131,2514l3141,2514,3141,2495,3131,2495,3131,2514xe" filled="true" fillcolor="#000000" stroked="false">
                <v:path arrowok="t"/>
                <v:fill type="solid"/>
              </v:shape>
            </v:group>
            <v:group style="position:absolute;left:3131;top:2514;width:10;height:20" coordorigin="3131,2514" coordsize="10,20">
              <v:shape style="position:absolute;left:3131;top:2514;width:10;height:20" coordorigin="3131,2514" coordsize="10,20" path="m3131,2534l3141,2534,3141,2514,3131,2514,3131,2534xe" filled="true" fillcolor="#000000" stroked="false">
                <v:path arrowok="t"/>
                <v:fill type="solid"/>
              </v:shape>
            </v:group>
            <v:group style="position:absolute;left:3131;top:2534;width:10;height:20" coordorigin="3131,2534" coordsize="10,20">
              <v:shape style="position:absolute;left:3131;top:2534;width:10;height:20" coordorigin="3131,2534" coordsize="10,20" path="m3131,2553l3141,2553,3141,2534,3131,2534,3131,2553xe" filled="true" fillcolor="#000000" stroked="false">
                <v:path arrowok="t"/>
                <v:fill type="solid"/>
              </v:shape>
            </v:group>
            <v:group style="position:absolute;left:3131;top:2553;width:10;height:20" coordorigin="3131,2553" coordsize="10,20">
              <v:shape style="position:absolute;left:3131;top:2553;width:10;height:20" coordorigin="3131,2553" coordsize="10,20" path="m3131,2572l3141,2572,3141,2553,3131,2553,3131,2572xe" filled="true" fillcolor="#000000" stroked="false">
                <v:path arrowok="t"/>
                <v:fill type="solid"/>
              </v:shape>
            </v:group>
            <v:group style="position:absolute;left:3131;top:2572;width:10;height:20" coordorigin="3131,2572" coordsize="10,20">
              <v:shape style="position:absolute;left:3131;top:2572;width:10;height:20" coordorigin="3131,2572" coordsize="10,20" path="m3131,2591l3141,2591,3141,2572,3131,2572,3131,2591xe" filled="true" fillcolor="#000000" stroked="false">
                <v:path arrowok="t"/>
                <v:fill type="solid"/>
              </v:shape>
            </v:group>
            <v:group style="position:absolute;left:3131;top:2598;width:10;height:2" coordorigin="3131,2598" coordsize="10,2">
              <v:shape style="position:absolute;left:3131;top:2598;width:10;height:2" coordorigin="3131,2598" coordsize="10,0" path="m3131,2598l3141,2598e" filled="false" stroked="true" strokeweight=".720001pt" strokecolor="#000000">
                <v:path arrowok="t"/>
              </v:shape>
            </v:group>
            <v:group style="position:absolute;left:4428;top:2361;width:10;height:20" coordorigin="4428,2361" coordsize="10,20">
              <v:shape style="position:absolute;left:4428;top:2361;width:10;height:20" coordorigin="4428,2361" coordsize="10,20" path="m4428,2380l4438,2380,4438,2361,4428,2361,4428,2380xe" filled="true" fillcolor="#000000" stroked="false">
                <v:path arrowok="t"/>
                <v:fill type="solid"/>
              </v:shape>
            </v:group>
            <v:group style="position:absolute;left:4428;top:2380;width:10;height:20" coordorigin="4428,2380" coordsize="10,20">
              <v:shape style="position:absolute;left:4428;top:2380;width:10;height:20" coordorigin="4428,2380" coordsize="10,20" path="m4428,2399l4438,2399,4438,2380,4428,2380,4428,2399xe" filled="true" fillcolor="#000000" stroked="false">
                <v:path arrowok="t"/>
                <v:fill type="solid"/>
              </v:shape>
            </v:group>
            <v:group style="position:absolute;left:4428;top:2399;width:10;height:20" coordorigin="4428,2399" coordsize="10,20">
              <v:shape style="position:absolute;left:4428;top:2399;width:10;height:20" coordorigin="4428,2399" coordsize="10,20" path="m4428,2418l4438,2418,4438,2399,4428,2399,4428,2418xe" filled="true" fillcolor="#000000" stroked="false">
                <v:path arrowok="t"/>
                <v:fill type="solid"/>
              </v:shape>
            </v:group>
            <v:group style="position:absolute;left:4428;top:2418;width:10;height:20" coordorigin="4428,2418" coordsize="10,20">
              <v:shape style="position:absolute;left:4428;top:2418;width:10;height:20" coordorigin="4428,2418" coordsize="10,20" path="m4428,2438l4438,2438,4438,2418,4428,2418,4428,2438xe" filled="true" fillcolor="#000000" stroked="false">
                <v:path arrowok="t"/>
                <v:fill type="solid"/>
              </v:shape>
            </v:group>
            <v:group style="position:absolute;left:4428;top:2438;width:10;height:20" coordorigin="4428,2438" coordsize="10,20">
              <v:shape style="position:absolute;left:4428;top:2438;width:10;height:20" coordorigin="4428,2438" coordsize="10,20" path="m4428,2457l4438,2457,4438,2438,4428,2438,4428,2457xe" filled="true" fillcolor="#000000" stroked="false">
                <v:path arrowok="t"/>
                <v:fill type="solid"/>
              </v:shape>
            </v:group>
            <v:group style="position:absolute;left:4428;top:2457;width:10;height:20" coordorigin="4428,2457" coordsize="10,20">
              <v:shape style="position:absolute;left:4428;top:2457;width:10;height:20" coordorigin="4428,2457" coordsize="10,20" path="m4428,2476l4438,2476,4438,2457,4428,2457,4428,2476xe" filled="true" fillcolor="#000000" stroked="false">
                <v:path arrowok="t"/>
                <v:fill type="solid"/>
              </v:shape>
            </v:group>
            <v:group style="position:absolute;left:4428;top:2476;width:10;height:20" coordorigin="4428,2476" coordsize="10,20">
              <v:shape style="position:absolute;left:4428;top:2476;width:10;height:20" coordorigin="4428,2476" coordsize="10,20" path="m4428,2495l4438,2495,4438,2476,4428,2476,4428,2495xe" filled="true" fillcolor="#000000" stroked="false">
                <v:path arrowok="t"/>
                <v:fill type="solid"/>
              </v:shape>
            </v:group>
            <v:group style="position:absolute;left:4428;top:2495;width:10;height:20" coordorigin="4428,2495" coordsize="10,20">
              <v:shape style="position:absolute;left:4428;top:2495;width:10;height:20" coordorigin="4428,2495" coordsize="10,20" path="m4428,2514l4438,2514,4438,2495,4428,2495,4428,2514xe" filled="true" fillcolor="#000000" stroked="false">
                <v:path arrowok="t"/>
                <v:fill type="solid"/>
              </v:shape>
            </v:group>
            <v:group style="position:absolute;left:6334;top:2361;width:10;height:20" coordorigin="6334,2361" coordsize="10,20">
              <v:shape style="position:absolute;left:6334;top:2361;width:10;height:20" coordorigin="6334,2361" coordsize="10,20" path="m6334,2380l6344,2380,6344,2361,6334,2361,6334,2380xe" filled="true" fillcolor="#000000" stroked="false">
                <v:path arrowok="t"/>
                <v:fill type="solid"/>
              </v:shape>
            </v:group>
            <v:group style="position:absolute;left:6334;top:2380;width:10;height:20" coordorigin="6334,2380" coordsize="10,20">
              <v:shape style="position:absolute;left:6334;top:2380;width:10;height:20" coordorigin="6334,2380" coordsize="10,20" path="m6334,2399l6344,2399,6344,2380,6334,2380,6334,2399xe" filled="true" fillcolor="#000000" stroked="false">
                <v:path arrowok="t"/>
                <v:fill type="solid"/>
              </v:shape>
            </v:group>
            <v:group style="position:absolute;left:6334;top:2399;width:10;height:20" coordorigin="6334,2399" coordsize="10,20">
              <v:shape style="position:absolute;left:6334;top:2399;width:10;height:20" coordorigin="6334,2399" coordsize="10,20" path="m6334,2418l6344,2418,6344,2399,6334,2399,6334,2418xe" filled="true" fillcolor="#000000" stroked="false">
                <v:path arrowok="t"/>
                <v:fill type="solid"/>
              </v:shape>
            </v:group>
            <v:group style="position:absolute;left:6334;top:2418;width:10;height:20" coordorigin="6334,2418" coordsize="10,20">
              <v:shape style="position:absolute;left:6334;top:2418;width:10;height:20" coordorigin="6334,2418" coordsize="10,20" path="m6334,2438l6344,2438,6344,2418,6334,2418,6334,2438xe" filled="true" fillcolor="#000000" stroked="false">
                <v:path arrowok="t"/>
                <v:fill type="solid"/>
              </v:shape>
            </v:group>
            <v:group style="position:absolute;left:6334;top:2438;width:10;height:20" coordorigin="6334,2438" coordsize="10,20">
              <v:shape style="position:absolute;left:6334;top:2438;width:10;height:20" coordorigin="6334,2438" coordsize="10,20" path="m6334,2457l6344,2457,6344,2438,6334,2438,6334,2457xe" filled="true" fillcolor="#000000" stroked="false">
                <v:path arrowok="t"/>
                <v:fill type="solid"/>
              </v:shape>
            </v:group>
            <v:group style="position:absolute;left:6334;top:2457;width:10;height:20" coordorigin="6334,2457" coordsize="10,20">
              <v:shape style="position:absolute;left:6334;top:2457;width:10;height:20" coordorigin="6334,2457" coordsize="10,20" path="m6334,2476l6344,2476,6344,2457,6334,2457,6334,2476xe" filled="true" fillcolor="#000000" stroked="false">
                <v:path arrowok="t"/>
                <v:fill type="solid"/>
              </v:shape>
            </v:group>
            <v:group style="position:absolute;left:6334;top:2476;width:10;height:20" coordorigin="6334,2476" coordsize="10,20">
              <v:shape style="position:absolute;left:6334;top:2476;width:10;height:20" coordorigin="6334,2476" coordsize="10,20" path="m6334,2495l6344,2495,6344,2476,6334,2476,6334,2495xe" filled="true" fillcolor="#000000" stroked="false">
                <v:path arrowok="t"/>
                <v:fill type="solid"/>
              </v:shape>
            </v:group>
            <v:group style="position:absolute;left:6334;top:2495;width:10;height:20" coordorigin="6334,2495" coordsize="10,20">
              <v:shape style="position:absolute;left:6334;top:2495;width:10;height:20" coordorigin="6334,2495" coordsize="10,20" path="m6334,2514l6344,2514,6344,2495,6334,2495,6334,2514xe" filled="true" fillcolor="#000000" stroked="false">
                <v:path arrowok="t"/>
                <v:fill type="solid"/>
              </v:shape>
            </v:group>
            <v:group style="position:absolute;left:6334;top:2514;width:10;height:20" coordorigin="6334,2514" coordsize="10,20">
              <v:shape style="position:absolute;left:6334;top:2514;width:10;height:20" coordorigin="6334,2514" coordsize="10,20" path="m6334,2534l6344,2534,6344,2514,6334,2514,6334,2534xe" filled="true" fillcolor="#000000" stroked="false">
                <v:path arrowok="t"/>
                <v:fill type="solid"/>
              </v:shape>
            </v:group>
            <v:group style="position:absolute;left:6334;top:2534;width:10;height:20" coordorigin="6334,2534" coordsize="10,20">
              <v:shape style="position:absolute;left:6334;top:2534;width:10;height:20" coordorigin="6334,2534" coordsize="10,20" path="m6334,2553l6344,2553,6344,2534,6334,2534,6334,2553xe" filled="true" fillcolor="#000000" stroked="false">
                <v:path arrowok="t"/>
                <v:fill type="solid"/>
              </v:shape>
            </v:group>
            <v:group style="position:absolute;left:6334;top:2553;width:10;height:20" coordorigin="6334,2553" coordsize="10,20">
              <v:shape style="position:absolute;left:6334;top:2553;width:10;height:20" coordorigin="6334,2553" coordsize="10,20" path="m6334,2572l6344,2572,6344,2553,6334,2553,6334,2572xe" filled="true" fillcolor="#000000" stroked="false">
                <v:path arrowok="t"/>
                <v:fill type="solid"/>
              </v:shape>
            </v:group>
            <v:group style="position:absolute;left:6334;top:2572;width:10;height:20" coordorigin="6334,2572" coordsize="10,20">
              <v:shape style="position:absolute;left:6334;top:2572;width:10;height:20" coordorigin="6334,2572" coordsize="10,20" path="m6334,2591l6344,2591,6344,2572,6334,2572,6334,2591xe" filled="true" fillcolor="#000000" stroked="false">
                <v:path arrowok="t"/>
                <v:fill type="solid"/>
              </v:shape>
            </v:group>
            <v:group style="position:absolute;left:6334;top:2598;width:10;height:2" coordorigin="6334,2598" coordsize="10,2">
              <v:shape style="position:absolute;left:6334;top:2598;width:10;height:2" coordorigin="6334,2598" coordsize="10,0" path="m6334,2598l6344,2598e" filled="false" stroked="true" strokeweight=".720001pt" strokecolor="#000000">
                <v:path arrowok="t"/>
              </v:shape>
            </v:group>
            <v:group style="position:absolute;left:7820;top:2361;width:10;height:20" coordorigin="7820,2361" coordsize="10,20">
              <v:shape style="position:absolute;left:7820;top:2361;width:10;height:20" coordorigin="7820,2361" coordsize="10,20" path="m7820,2380l7829,2380,7829,2361,7820,2361,7820,2380xe" filled="true" fillcolor="#000000" stroked="false">
                <v:path arrowok="t"/>
                <v:fill type="solid"/>
              </v:shape>
            </v:group>
            <v:group style="position:absolute;left:7820;top:2380;width:10;height:20" coordorigin="7820,2380" coordsize="10,20">
              <v:shape style="position:absolute;left:7820;top:2380;width:10;height:20" coordorigin="7820,2380" coordsize="10,20" path="m7820,2399l7829,2399,7829,2380,7820,2380,7820,2399xe" filled="true" fillcolor="#000000" stroked="false">
                <v:path arrowok="t"/>
                <v:fill type="solid"/>
              </v:shape>
            </v:group>
            <v:group style="position:absolute;left:7820;top:2399;width:10;height:20" coordorigin="7820,2399" coordsize="10,20">
              <v:shape style="position:absolute;left:7820;top:2399;width:10;height:20" coordorigin="7820,2399" coordsize="10,20" path="m7820,2418l7829,2418,7829,2399,7820,2399,7820,2418xe" filled="true" fillcolor="#000000" stroked="false">
                <v:path arrowok="t"/>
                <v:fill type="solid"/>
              </v:shape>
            </v:group>
            <v:group style="position:absolute;left:7820;top:2418;width:10;height:20" coordorigin="7820,2418" coordsize="10,20">
              <v:shape style="position:absolute;left:7820;top:2418;width:10;height:20" coordorigin="7820,2418" coordsize="10,20" path="m7820,2438l7829,2438,7829,2418,7820,2418,7820,2438xe" filled="true" fillcolor="#000000" stroked="false">
                <v:path arrowok="t"/>
                <v:fill type="solid"/>
              </v:shape>
            </v:group>
            <v:group style="position:absolute;left:7820;top:2438;width:10;height:20" coordorigin="7820,2438" coordsize="10,20">
              <v:shape style="position:absolute;left:7820;top:2438;width:10;height:20" coordorigin="7820,2438" coordsize="10,20" path="m7820,2457l7829,2457,7829,2438,7820,2438,7820,2457xe" filled="true" fillcolor="#000000" stroked="false">
                <v:path arrowok="t"/>
                <v:fill type="solid"/>
              </v:shape>
            </v:group>
            <v:group style="position:absolute;left:7820;top:2457;width:10;height:20" coordorigin="7820,2457" coordsize="10,20">
              <v:shape style="position:absolute;left:7820;top:2457;width:10;height:20" coordorigin="7820,2457" coordsize="10,20" path="m7820,2476l7829,2476,7829,2457,7820,2457,7820,2476xe" filled="true" fillcolor="#000000" stroked="false">
                <v:path arrowok="t"/>
                <v:fill type="solid"/>
              </v:shape>
            </v:group>
            <v:group style="position:absolute;left:7820;top:2476;width:10;height:20" coordorigin="7820,2476" coordsize="10,20">
              <v:shape style="position:absolute;left:7820;top:2476;width:10;height:20" coordorigin="7820,2476" coordsize="10,20" path="m7820,2495l7829,2495,7829,2476,7820,2476,7820,2495xe" filled="true" fillcolor="#000000" stroked="false">
                <v:path arrowok="t"/>
                <v:fill type="solid"/>
              </v:shape>
            </v:group>
            <v:group style="position:absolute;left:7820;top:2495;width:10;height:20" coordorigin="7820,2495" coordsize="10,20">
              <v:shape style="position:absolute;left:7820;top:2495;width:10;height:20" coordorigin="7820,2495" coordsize="10,20" path="m7820,2514l7829,2514,7829,2495,7820,2495,7820,2514xe" filled="true" fillcolor="#000000" stroked="false">
                <v:path arrowok="t"/>
                <v:fill type="solid"/>
              </v:shape>
            </v:group>
            <v:group style="position:absolute;left:7820;top:2514;width:10;height:20" coordorigin="7820,2514" coordsize="10,20">
              <v:shape style="position:absolute;left:7820;top:2514;width:10;height:20" coordorigin="7820,2514" coordsize="10,20" path="m7820,2534l7829,2534,7829,2514,7820,2514,7820,2534xe" filled="true" fillcolor="#000000" stroked="false">
                <v:path arrowok="t"/>
                <v:fill type="solid"/>
              </v:shape>
            </v:group>
            <v:group style="position:absolute;left:7820;top:2534;width:10;height:20" coordorigin="7820,2534" coordsize="10,20">
              <v:shape style="position:absolute;left:7820;top:2534;width:10;height:20" coordorigin="7820,2534" coordsize="10,20" path="m7820,2553l7829,2553,7829,2534,7820,2534,7820,2553xe" filled="true" fillcolor="#000000" stroked="false">
                <v:path arrowok="t"/>
                <v:fill type="solid"/>
              </v:shape>
            </v:group>
            <v:group style="position:absolute;left:7820;top:2553;width:10;height:20" coordorigin="7820,2553" coordsize="10,20">
              <v:shape style="position:absolute;left:7820;top:2553;width:10;height:20" coordorigin="7820,2553" coordsize="10,20" path="m7820,2572l7829,2572,7829,2553,7820,2553,7820,2572xe" filled="true" fillcolor="#000000" stroked="false">
                <v:path arrowok="t"/>
                <v:fill type="solid"/>
              </v:shape>
            </v:group>
            <v:group style="position:absolute;left:7820;top:2572;width:10;height:20" coordorigin="7820,2572" coordsize="10,20">
              <v:shape style="position:absolute;left:7820;top:2572;width:10;height:20" coordorigin="7820,2572" coordsize="10,20" path="m7820,2591l7829,2591,7829,2572,7820,2572,7820,2591xe" filled="true" fillcolor="#000000" stroked="false">
                <v:path arrowok="t"/>
                <v:fill type="solid"/>
              </v:shape>
            </v:group>
            <v:group style="position:absolute;left:7820;top:2598;width:10;height:2" coordorigin="7820,2598" coordsize="10,2">
              <v:shape style="position:absolute;left:7820;top:2598;width:10;height:2" coordorigin="7820,2598" coordsize="10,0" path="m7820,2598l7829,2598e" filled="false" stroked="true" strokeweight=".720001pt" strokecolor="#000000">
                <v:path arrowok="t"/>
              </v:shape>
            </v:group>
            <v:group style="position:absolute;left:8462;top:2361;width:10;height:20" coordorigin="8462,2361" coordsize="10,20">
              <v:shape style="position:absolute;left:8462;top:2361;width:10;height:20" coordorigin="8462,2361" coordsize="10,20" path="m8462,2380l8472,2380,8472,2361,8462,2361,8462,2380xe" filled="true" fillcolor="#000000" stroked="false">
                <v:path arrowok="t"/>
                <v:fill type="solid"/>
              </v:shape>
            </v:group>
            <v:group style="position:absolute;left:8462;top:2380;width:10;height:20" coordorigin="8462,2380" coordsize="10,20">
              <v:shape style="position:absolute;left:8462;top:2380;width:10;height:20" coordorigin="8462,2380" coordsize="10,20" path="m8462,2399l8472,2399,8472,2380,8462,2380,8462,2399xe" filled="true" fillcolor="#000000" stroked="false">
                <v:path arrowok="t"/>
                <v:fill type="solid"/>
              </v:shape>
            </v:group>
            <v:group style="position:absolute;left:8462;top:2399;width:10;height:20" coordorigin="8462,2399" coordsize="10,20">
              <v:shape style="position:absolute;left:8462;top:2399;width:10;height:20" coordorigin="8462,2399" coordsize="10,20" path="m8462,2418l8472,2418,8472,2399,8462,2399,8462,2418xe" filled="true" fillcolor="#000000" stroked="false">
                <v:path arrowok="t"/>
                <v:fill type="solid"/>
              </v:shape>
            </v:group>
            <v:group style="position:absolute;left:8462;top:2418;width:10;height:20" coordorigin="8462,2418" coordsize="10,20">
              <v:shape style="position:absolute;left:8462;top:2418;width:10;height:20" coordorigin="8462,2418" coordsize="10,20" path="m8462,2438l8472,2438,8472,2418,8462,2418,8462,2438xe" filled="true" fillcolor="#000000" stroked="false">
                <v:path arrowok="t"/>
                <v:fill type="solid"/>
              </v:shape>
            </v:group>
            <v:group style="position:absolute;left:8462;top:2438;width:10;height:20" coordorigin="8462,2438" coordsize="10,20">
              <v:shape style="position:absolute;left:8462;top:2438;width:10;height:20" coordorigin="8462,2438" coordsize="10,20" path="m8462,2457l8472,2457,8472,2438,8462,2438,8462,2457xe" filled="true" fillcolor="#000000" stroked="false">
                <v:path arrowok="t"/>
                <v:fill type="solid"/>
              </v:shape>
            </v:group>
            <v:group style="position:absolute;left:8462;top:2457;width:10;height:20" coordorigin="8462,2457" coordsize="10,20">
              <v:shape style="position:absolute;left:8462;top:2457;width:10;height:20" coordorigin="8462,2457" coordsize="10,20" path="m8462,2476l8472,2476,8472,2457,8462,2457,8462,2476xe" filled="true" fillcolor="#000000" stroked="false">
                <v:path arrowok="t"/>
                <v:fill type="solid"/>
              </v:shape>
            </v:group>
            <v:group style="position:absolute;left:8462;top:2476;width:10;height:20" coordorigin="8462,2476" coordsize="10,20">
              <v:shape style="position:absolute;left:8462;top:2476;width:10;height:20" coordorigin="8462,2476" coordsize="10,20" path="m8462,2495l8472,2495,8472,2476,8462,2476,8462,2495xe" filled="true" fillcolor="#000000" stroked="false">
                <v:path arrowok="t"/>
                <v:fill type="solid"/>
              </v:shape>
            </v:group>
            <v:group style="position:absolute;left:8462;top:2495;width:10;height:20" coordorigin="8462,2495" coordsize="10,20">
              <v:shape style="position:absolute;left:8462;top:2495;width:10;height:20" coordorigin="8462,2495" coordsize="10,20" path="m8462,2514l8472,2514,8472,2495,8462,2495,8462,2514xe" filled="true" fillcolor="#000000" stroked="false">
                <v:path arrowok="t"/>
                <v:fill type="solid"/>
              </v:shape>
            </v:group>
            <v:group style="position:absolute;left:8462;top:2514;width:10;height:20" coordorigin="8462,2514" coordsize="10,20">
              <v:shape style="position:absolute;left:8462;top:2514;width:10;height:20" coordorigin="8462,2514" coordsize="10,20" path="m8462,2534l8472,2534,8472,2514,8462,2514,8462,2534xe" filled="true" fillcolor="#000000" stroked="false">
                <v:path arrowok="t"/>
                <v:fill type="solid"/>
              </v:shape>
            </v:group>
            <v:group style="position:absolute;left:8462;top:2534;width:10;height:20" coordorigin="8462,2534" coordsize="10,20">
              <v:shape style="position:absolute;left:8462;top:2534;width:10;height:20" coordorigin="8462,2534" coordsize="10,20" path="m8462,2553l8472,2553,8472,2534,8462,2534,8462,2553xe" filled="true" fillcolor="#000000" stroked="false">
                <v:path arrowok="t"/>
                <v:fill type="solid"/>
              </v:shape>
            </v:group>
            <v:group style="position:absolute;left:8462;top:2553;width:10;height:20" coordorigin="8462,2553" coordsize="10,20">
              <v:shape style="position:absolute;left:8462;top:2553;width:10;height:20" coordorigin="8462,2553" coordsize="10,20" path="m8462,2572l8472,2572,8472,2553,8462,2553,8462,2572xe" filled="true" fillcolor="#000000" stroked="false">
                <v:path arrowok="t"/>
                <v:fill type="solid"/>
              </v:shape>
            </v:group>
            <v:group style="position:absolute;left:8462;top:2572;width:10;height:20" coordorigin="8462,2572" coordsize="10,20">
              <v:shape style="position:absolute;left:8462;top:2572;width:10;height:20" coordorigin="8462,2572" coordsize="10,20" path="m8462,2591l8472,2591,8472,2572,8462,2572,8462,2591xe" filled="true" fillcolor="#000000" stroked="false">
                <v:path arrowok="t"/>
                <v:fill type="solid"/>
              </v:shape>
            </v:group>
            <v:group style="position:absolute;left:8462;top:2598;width:10;height:2" coordorigin="8462,2598" coordsize="10,2">
              <v:shape style="position:absolute;left:8462;top:2598;width:10;height:2" coordorigin="8462,2598" coordsize="10,0" path="m8462,2598l8472,2598e" filled="false" stroked="true" strokeweight=".720001pt" strokecolor="#000000">
                <v:path arrowok="t"/>
              </v:shape>
            </v:group>
            <v:group style="position:absolute;left:9597;top:2361;width:10;height:20" coordorigin="9597,2361" coordsize="10,20">
              <v:shape style="position:absolute;left:9597;top:2361;width:10;height:20" coordorigin="9597,2361" coordsize="10,20" path="m9597,2380l9607,2380,9607,2361,9597,2361,9597,2380xe" filled="true" fillcolor="#000000" stroked="false">
                <v:path arrowok="t"/>
                <v:fill type="solid"/>
              </v:shape>
            </v:group>
            <v:group style="position:absolute;left:9597;top:2380;width:10;height:20" coordorigin="9597,2380" coordsize="10,20">
              <v:shape style="position:absolute;left:9597;top:2380;width:10;height:20" coordorigin="9597,2380" coordsize="10,20" path="m9597,2399l9607,2399,9607,2380,9597,2380,9597,2399xe" filled="true" fillcolor="#000000" stroked="false">
                <v:path arrowok="t"/>
                <v:fill type="solid"/>
              </v:shape>
            </v:group>
            <v:group style="position:absolute;left:9597;top:2399;width:10;height:20" coordorigin="9597,2399" coordsize="10,20">
              <v:shape style="position:absolute;left:9597;top:2399;width:10;height:20" coordorigin="9597,2399" coordsize="10,20" path="m9597,2418l9607,2418,9607,2399,9597,2399,9597,2418xe" filled="true" fillcolor="#000000" stroked="false">
                <v:path arrowok="t"/>
                <v:fill type="solid"/>
              </v:shape>
            </v:group>
            <v:group style="position:absolute;left:9597;top:2418;width:10;height:20" coordorigin="9597,2418" coordsize="10,20">
              <v:shape style="position:absolute;left:9597;top:2418;width:10;height:20" coordorigin="9597,2418" coordsize="10,20" path="m9597,2438l9607,2438,9607,2418,9597,2418,9597,2438xe" filled="true" fillcolor="#000000" stroked="false">
                <v:path arrowok="t"/>
                <v:fill type="solid"/>
              </v:shape>
            </v:group>
            <v:group style="position:absolute;left:9597;top:2438;width:10;height:20" coordorigin="9597,2438" coordsize="10,20">
              <v:shape style="position:absolute;left:9597;top:2438;width:10;height:20" coordorigin="9597,2438" coordsize="10,20" path="m9597,2457l9607,2457,9607,2438,9597,2438,9597,2457xe" filled="true" fillcolor="#000000" stroked="false">
                <v:path arrowok="t"/>
                <v:fill type="solid"/>
              </v:shape>
            </v:group>
            <v:group style="position:absolute;left:9597;top:2457;width:10;height:20" coordorigin="9597,2457" coordsize="10,20">
              <v:shape style="position:absolute;left:9597;top:2457;width:10;height:20" coordorigin="9597,2457" coordsize="10,20" path="m9597,2476l9607,2476,9607,2457,9597,2457,9597,2476xe" filled="true" fillcolor="#000000" stroked="false">
                <v:path arrowok="t"/>
                <v:fill type="solid"/>
              </v:shape>
            </v:group>
            <v:group style="position:absolute;left:9597;top:2476;width:10;height:20" coordorigin="9597,2476" coordsize="10,20">
              <v:shape style="position:absolute;left:9597;top:2476;width:10;height:20" coordorigin="9597,2476" coordsize="10,20" path="m9597,2495l9607,2495,9607,2476,9597,2476,9597,2495xe" filled="true" fillcolor="#000000" stroked="false">
                <v:path arrowok="t"/>
                <v:fill type="solid"/>
              </v:shape>
            </v:group>
            <v:group style="position:absolute;left:9597;top:2495;width:10;height:20" coordorigin="9597,2495" coordsize="10,20">
              <v:shape style="position:absolute;left:9597;top:2495;width:10;height:20" coordorigin="9597,2495" coordsize="10,20" path="m9597,2514l9607,2514,9607,2495,9597,2495,9597,2514xe" filled="true" fillcolor="#000000" stroked="false">
                <v:path arrowok="t"/>
                <v:fill type="solid"/>
              </v:shape>
            </v:group>
            <v:group style="position:absolute;left:9597;top:2514;width:10;height:20" coordorigin="9597,2514" coordsize="10,20">
              <v:shape style="position:absolute;left:9597;top:2514;width:10;height:20" coordorigin="9597,2514" coordsize="10,20" path="m9597,2534l9607,2534,9607,2514,9597,2514,9597,2534xe" filled="true" fillcolor="#000000" stroked="false">
                <v:path arrowok="t"/>
                <v:fill type="solid"/>
              </v:shape>
            </v:group>
            <v:group style="position:absolute;left:9597;top:2534;width:10;height:20" coordorigin="9597,2534" coordsize="10,20">
              <v:shape style="position:absolute;left:9597;top:2534;width:10;height:20" coordorigin="9597,2534" coordsize="10,20" path="m9597,2553l9607,2553,9607,2534,9597,2534,9597,2553xe" filled="true" fillcolor="#000000" stroked="false">
                <v:path arrowok="t"/>
                <v:fill type="solid"/>
              </v:shape>
            </v:group>
            <v:group style="position:absolute;left:9597;top:2553;width:10;height:20" coordorigin="9597,2553" coordsize="10,20">
              <v:shape style="position:absolute;left:9597;top:2553;width:10;height:20" coordorigin="9597,2553" coordsize="10,20" path="m9597,2572l9607,2572,9607,2553,9597,2553,9597,2572xe" filled="true" fillcolor="#000000" stroked="false">
                <v:path arrowok="t"/>
                <v:fill type="solid"/>
              </v:shape>
            </v:group>
            <v:group style="position:absolute;left:9597;top:2572;width:10;height:20" coordorigin="9597,2572" coordsize="10,20">
              <v:shape style="position:absolute;left:9597;top:2572;width:10;height:20" coordorigin="9597,2572" coordsize="10,20" path="m9597,2591l9607,2591,9607,2572,9597,2572,9597,2591xe" filled="true" fillcolor="#000000" stroked="false">
                <v:path arrowok="t"/>
                <v:fill type="solid"/>
              </v:shape>
            </v:group>
            <v:group style="position:absolute;left:9597;top:2598;width:10;height:2" coordorigin="9597,2598" coordsize="10,2">
              <v:shape style="position:absolute;left:9597;top:2598;width:10;height:2" coordorigin="9597,2598" coordsize="10,0" path="m9597,2598l9607,2598e" filled="false" stroked="true" strokeweight=".720001pt" strokecolor="#000000">
                <v:path arrowok="t"/>
              </v:shape>
            </v:group>
            <v:group style="position:absolute;left:10162;top:2361;width:10;height:20" coordorigin="10162,2361" coordsize="10,20">
              <v:shape style="position:absolute;left:10162;top:2361;width:10;height:20" coordorigin="10162,2361" coordsize="10,20" path="m10162,2380l10172,2380,10172,2361,10162,2361,10162,2380xe" filled="true" fillcolor="#000000" stroked="false">
                <v:path arrowok="t"/>
                <v:fill type="solid"/>
              </v:shape>
            </v:group>
            <v:group style="position:absolute;left:10162;top:2380;width:10;height:20" coordorigin="10162,2380" coordsize="10,20">
              <v:shape style="position:absolute;left:10162;top:2380;width:10;height:20" coordorigin="10162,2380" coordsize="10,20" path="m10162,2399l10172,2399,10172,2380,10162,2380,10162,2399xe" filled="true" fillcolor="#000000" stroked="false">
                <v:path arrowok="t"/>
                <v:fill type="solid"/>
              </v:shape>
            </v:group>
            <v:group style="position:absolute;left:10162;top:2399;width:10;height:20" coordorigin="10162,2399" coordsize="10,20">
              <v:shape style="position:absolute;left:10162;top:2399;width:10;height:20" coordorigin="10162,2399" coordsize="10,20" path="m10162,2418l10172,2418,10172,2399,10162,2399,10162,2418xe" filled="true" fillcolor="#000000" stroked="false">
                <v:path arrowok="t"/>
                <v:fill type="solid"/>
              </v:shape>
            </v:group>
            <v:group style="position:absolute;left:10162;top:2418;width:10;height:20" coordorigin="10162,2418" coordsize="10,20">
              <v:shape style="position:absolute;left:10162;top:2418;width:10;height:20" coordorigin="10162,2418" coordsize="10,20" path="m10162,2438l10172,2438,10172,2418,10162,2418,10162,2438xe" filled="true" fillcolor="#000000" stroked="false">
                <v:path arrowok="t"/>
                <v:fill type="solid"/>
              </v:shape>
            </v:group>
            <v:group style="position:absolute;left:10162;top:2438;width:10;height:20" coordorigin="10162,2438" coordsize="10,20">
              <v:shape style="position:absolute;left:10162;top:2438;width:10;height:20" coordorigin="10162,2438" coordsize="10,20" path="m10162,2457l10172,2457,10172,2438,10162,2438,10162,2457xe" filled="true" fillcolor="#000000" stroked="false">
                <v:path arrowok="t"/>
                <v:fill type="solid"/>
              </v:shape>
            </v:group>
            <v:group style="position:absolute;left:10162;top:2457;width:10;height:20" coordorigin="10162,2457" coordsize="10,20">
              <v:shape style="position:absolute;left:10162;top:2457;width:10;height:20" coordorigin="10162,2457" coordsize="10,20" path="m10162,2476l10172,2476,10172,2457,10162,2457,10162,2476xe" filled="true" fillcolor="#000000" stroked="false">
                <v:path arrowok="t"/>
                <v:fill type="solid"/>
              </v:shape>
            </v:group>
            <v:group style="position:absolute;left:10162;top:2476;width:10;height:20" coordorigin="10162,2476" coordsize="10,20">
              <v:shape style="position:absolute;left:10162;top:2476;width:10;height:20" coordorigin="10162,2476" coordsize="10,20" path="m10162,2495l10172,2495,10172,2476,10162,2476,10162,2495xe" filled="true" fillcolor="#000000" stroked="false">
                <v:path arrowok="t"/>
                <v:fill type="solid"/>
              </v:shape>
            </v:group>
            <v:group style="position:absolute;left:10162;top:2495;width:10;height:20" coordorigin="10162,2495" coordsize="10,20">
              <v:shape style="position:absolute;left:10162;top:2495;width:10;height:20" coordorigin="10162,2495" coordsize="10,20" path="m10162,2514l10172,2514,10172,2495,10162,2495,10162,2514xe" filled="true" fillcolor="#000000" stroked="false">
                <v:path arrowok="t"/>
                <v:fill type="solid"/>
              </v:shape>
            </v:group>
            <v:group style="position:absolute;left:10162;top:2514;width:10;height:20" coordorigin="10162,2514" coordsize="10,20">
              <v:shape style="position:absolute;left:10162;top:2514;width:10;height:20" coordorigin="10162,2514" coordsize="10,20" path="m10162,2534l10172,2534,10172,2514,10162,2514,10162,2534xe" filled="true" fillcolor="#000000" stroked="false">
                <v:path arrowok="t"/>
                <v:fill type="solid"/>
              </v:shape>
            </v:group>
            <v:group style="position:absolute;left:10162;top:2534;width:10;height:20" coordorigin="10162,2534" coordsize="10,20">
              <v:shape style="position:absolute;left:10162;top:2534;width:10;height:20" coordorigin="10162,2534" coordsize="10,20" path="m10162,2553l10172,2553,10172,2534,10162,2534,10162,2553xe" filled="true" fillcolor="#000000" stroked="false">
                <v:path arrowok="t"/>
                <v:fill type="solid"/>
              </v:shape>
            </v:group>
            <v:group style="position:absolute;left:10162;top:2553;width:10;height:20" coordorigin="10162,2553" coordsize="10,20">
              <v:shape style="position:absolute;left:10162;top:2553;width:10;height:20" coordorigin="10162,2553" coordsize="10,20" path="m10162,2572l10172,2572,10172,2553,10162,2553,10162,2572xe" filled="true" fillcolor="#000000" stroked="false">
                <v:path arrowok="t"/>
                <v:fill type="solid"/>
              </v:shape>
            </v:group>
            <v:group style="position:absolute;left:10162;top:2572;width:10;height:20" coordorigin="10162,2572" coordsize="10,20">
              <v:shape style="position:absolute;left:10162;top:2572;width:10;height:20" coordorigin="10162,2572" coordsize="10,20" path="m10162,2591l10172,2591,10172,2572,10162,2572,10162,2591xe" filled="true" fillcolor="#000000" stroked="false">
                <v:path arrowok="t"/>
                <v:fill type="solid"/>
              </v:shape>
            </v:group>
            <v:group style="position:absolute;left:10162;top:2598;width:10;height:2" coordorigin="10162,2598" coordsize="10,2">
              <v:shape style="position:absolute;left:10162;top:2598;width:10;height:2" coordorigin="10162,2598" coordsize="10,0" path="m10162,2598l10172,2598e" filled="false" stroked="true" strokeweight=".720001pt" strokecolor="#000000">
                <v:path arrowok="t"/>
              </v:shape>
            </v:group>
            <v:group style="position:absolute;left:11437;top:2361;width:10;height:20" coordorigin="11437,2361" coordsize="10,20">
              <v:shape style="position:absolute;left:11437;top:2361;width:10;height:20" coordorigin="11437,2361" coordsize="10,20" path="m11437,2380l11446,2380,11446,2361,11437,2361,11437,2380xe" filled="true" fillcolor="#000000" stroked="false">
                <v:path arrowok="t"/>
                <v:fill type="solid"/>
              </v:shape>
            </v:group>
            <v:group style="position:absolute;left:11437;top:2380;width:10;height:20" coordorigin="11437,2380" coordsize="10,20">
              <v:shape style="position:absolute;left:11437;top:2380;width:10;height:20" coordorigin="11437,2380" coordsize="10,20" path="m11437,2399l11446,2399,11446,2380,11437,2380,11437,2399xe" filled="true" fillcolor="#000000" stroked="false">
                <v:path arrowok="t"/>
                <v:fill type="solid"/>
              </v:shape>
            </v:group>
            <v:group style="position:absolute;left:11437;top:2399;width:10;height:20" coordorigin="11437,2399" coordsize="10,20">
              <v:shape style="position:absolute;left:11437;top:2399;width:10;height:20" coordorigin="11437,2399" coordsize="10,20" path="m11437,2418l11446,2418,11446,2399,11437,2399,11437,2418xe" filled="true" fillcolor="#000000" stroked="false">
                <v:path arrowok="t"/>
                <v:fill type="solid"/>
              </v:shape>
            </v:group>
            <v:group style="position:absolute;left:11437;top:2418;width:10;height:20" coordorigin="11437,2418" coordsize="10,20">
              <v:shape style="position:absolute;left:11437;top:2418;width:10;height:20" coordorigin="11437,2418" coordsize="10,20" path="m11437,2438l11446,2438,11446,2418,11437,2418,11437,2438xe" filled="true" fillcolor="#000000" stroked="false">
                <v:path arrowok="t"/>
                <v:fill type="solid"/>
              </v:shape>
            </v:group>
            <v:group style="position:absolute;left:11437;top:2438;width:10;height:20" coordorigin="11437,2438" coordsize="10,20">
              <v:shape style="position:absolute;left:11437;top:2438;width:10;height:20" coordorigin="11437,2438" coordsize="10,20" path="m11437,2457l11446,2457,11446,2438,11437,2438,11437,2457xe" filled="true" fillcolor="#000000" stroked="false">
                <v:path arrowok="t"/>
                <v:fill type="solid"/>
              </v:shape>
            </v:group>
            <v:group style="position:absolute;left:11437;top:2457;width:10;height:20" coordorigin="11437,2457" coordsize="10,20">
              <v:shape style="position:absolute;left:11437;top:2457;width:10;height:20" coordorigin="11437,2457" coordsize="10,20" path="m11437,2476l11446,2476,11446,2457,11437,2457,11437,2476xe" filled="true" fillcolor="#000000" stroked="false">
                <v:path arrowok="t"/>
                <v:fill type="solid"/>
              </v:shape>
            </v:group>
            <v:group style="position:absolute;left:11437;top:2476;width:10;height:20" coordorigin="11437,2476" coordsize="10,20">
              <v:shape style="position:absolute;left:11437;top:2476;width:10;height:20" coordorigin="11437,2476" coordsize="10,20" path="m11437,2495l11446,2495,11446,2476,11437,2476,11437,2495xe" filled="true" fillcolor="#000000" stroked="false">
                <v:path arrowok="t"/>
                <v:fill type="solid"/>
              </v:shape>
            </v:group>
            <v:group style="position:absolute;left:11437;top:2495;width:10;height:20" coordorigin="11437,2495" coordsize="10,20">
              <v:shape style="position:absolute;left:11437;top:2495;width:10;height:20" coordorigin="11437,2495" coordsize="10,20" path="m11437,2514l11446,2514,11446,2495,11437,2495,11437,2514xe" filled="true" fillcolor="#000000" stroked="false">
                <v:path arrowok="t"/>
                <v:fill type="solid"/>
              </v:shape>
            </v:group>
            <v:group style="position:absolute;left:11437;top:2514;width:10;height:20" coordorigin="11437,2514" coordsize="10,20">
              <v:shape style="position:absolute;left:11437;top:2514;width:10;height:20" coordorigin="11437,2514" coordsize="10,20" path="m11437,2534l11446,2534,11446,2514,11437,2514,11437,2534xe" filled="true" fillcolor="#000000" stroked="false">
                <v:path arrowok="t"/>
                <v:fill type="solid"/>
              </v:shape>
            </v:group>
            <v:group style="position:absolute;left:11437;top:2534;width:10;height:20" coordorigin="11437,2534" coordsize="10,20">
              <v:shape style="position:absolute;left:11437;top:2534;width:10;height:20" coordorigin="11437,2534" coordsize="10,20" path="m11437,2553l11446,2553,11446,2534,11437,2534,11437,2553xe" filled="true" fillcolor="#000000" stroked="false">
                <v:path arrowok="t"/>
                <v:fill type="solid"/>
              </v:shape>
            </v:group>
            <v:group style="position:absolute;left:11437;top:2553;width:10;height:20" coordorigin="11437,2553" coordsize="10,20">
              <v:shape style="position:absolute;left:11437;top:2553;width:10;height:20" coordorigin="11437,2553" coordsize="10,20" path="m11437,2572l11446,2572,11446,2553,11437,2553,11437,2572xe" filled="true" fillcolor="#000000" stroked="false">
                <v:path arrowok="t"/>
                <v:fill type="solid"/>
              </v:shape>
            </v:group>
            <v:group style="position:absolute;left:11437;top:2572;width:10;height:20" coordorigin="11437,2572" coordsize="10,20">
              <v:shape style="position:absolute;left:11437;top:2572;width:10;height:20" coordorigin="11437,2572" coordsize="10,20" path="m11437,2591l11446,2591,11446,2572,11437,2572,11437,2591xe" filled="true" fillcolor="#000000" stroked="false">
                <v:path arrowok="t"/>
                <v:fill type="solid"/>
              </v:shape>
            </v:group>
            <v:group style="position:absolute;left:11437;top:2598;width:10;height:2" coordorigin="11437,2598" coordsize="10,2">
              <v:shape style="position:absolute;left:11437;top:2598;width:10;height:2" coordorigin="11437,2598" coordsize="10,0" path="m11437,2598l11446,2598e" filled="false" stroked="true" strokeweight=".720001pt" strokecolor="#000000">
                <v:path arrowok="t"/>
              </v:shape>
            </v:group>
            <v:group style="position:absolute;left:12720;top:2361;width:10;height:20" coordorigin="12720,2361" coordsize="10,20">
              <v:shape style="position:absolute;left:12720;top:2361;width:10;height:20" coordorigin="12720,2361" coordsize="10,20" path="m12720,2380l12729,2380,12729,2361,12720,2361,12720,2380xe" filled="true" fillcolor="#000000" stroked="false">
                <v:path arrowok="t"/>
                <v:fill type="solid"/>
              </v:shape>
            </v:group>
            <v:group style="position:absolute;left:12720;top:2380;width:10;height:20" coordorigin="12720,2380" coordsize="10,20">
              <v:shape style="position:absolute;left:12720;top:2380;width:10;height:20" coordorigin="12720,2380" coordsize="10,20" path="m12720,2399l12729,2399,12729,2380,12720,2380,12720,2399xe" filled="true" fillcolor="#000000" stroked="false">
                <v:path arrowok="t"/>
                <v:fill type="solid"/>
              </v:shape>
            </v:group>
            <v:group style="position:absolute;left:12720;top:2399;width:10;height:20" coordorigin="12720,2399" coordsize="10,20">
              <v:shape style="position:absolute;left:12720;top:2399;width:10;height:20" coordorigin="12720,2399" coordsize="10,20" path="m12720,2418l12729,2418,12729,2399,12720,2399,12720,2418xe" filled="true" fillcolor="#000000" stroked="false">
                <v:path arrowok="t"/>
                <v:fill type="solid"/>
              </v:shape>
            </v:group>
            <v:group style="position:absolute;left:12720;top:2418;width:10;height:20" coordorigin="12720,2418" coordsize="10,20">
              <v:shape style="position:absolute;left:12720;top:2418;width:10;height:20" coordorigin="12720,2418" coordsize="10,20" path="m12720,2438l12729,2438,12729,2418,12720,2418,12720,2438xe" filled="true" fillcolor="#000000" stroked="false">
                <v:path arrowok="t"/>
                <v:fill type="solid"/>
              </v:shape>
            </v:group>
            <v:group style="position:absolute;left:12720;top:2438;width:10;height:20" coordorigin="12720,2438" coordsize="10,20">
              <v:shape style="position:absolute;left:12720;top:2438;width:10;height:20" coordorigin="12720,2438" coordsize="10,20" path="m12720,2457l12729,2457,12729,2438,12720,2438,12720,2457xe" filled="true" fillcolor="#000000" stroked="false">
                <v:path arrowok="t"/>
                <v:fill type="solid"/>
              </v:shape>
            </v:group>
            <v:group style="position:absolute;left:12720;top:2457;width:10;height:20" coordorigin="12720,2457" coordsize="10,20">
              <v:shape style="position:absolute;left:12720;top:2457;width:10;height:20" coordorigin="12720,2457" coordsize="10,20" path="m12720,2476l12729,2476,12729,2457,12720,2457,12720,2476xe" filled="true" fillcolor="#000000" stroked="false">
                <v:path arrowok="t"/>
                <v:fill type="solid"/>
              </v:shape>
            </v:group>
            <v:group style="position:absolute;left:12720;top:2476;width:10;height:20" coordorigin="12720,2476" coordsize="10,20">
              <v:shape style="position:absolute;left:12720;top:2476;width:10;height:20" coordorigin="12720,2476" coordsize="10,20" path="m12720,2495l12729,2495,12729,2476,12720,2476,12720,2495xe" filled="true" fillcolor="#000000" stroked="false">
                <v:path arrowok="t"/>
                <v:fill type="solid"/>
              </v:shape>
            </v:group>
            <v:group style="position:absolute;left:12720;top:2495;width:10;height:20" coordorigin="12720,2495" coordsize="10,20">
              <v:shape style="position:absolute;left:12720;top:2495;width:10;height:20" coordorigin="12720,2495" coordsize="10,20" path="m12720,2514l12729,2514,12729,2495,12720,2495,12720,2514xe" filled="true" fillcolor="#000000" stroked="false">
                <v:path arrowok="t"/>
                <v:fill type="solid"/>
              </v:shape>
            </v:group>
            <v:group style="position:absolute;left:12720;top:2514;width:10;height:20" coordorigin="12720,2514" coordsize="10,20">
              <v:shape style="position:absolute;left:12720;top:2514;width:10;height:20" coordorigin="12720,2514" coordsize="10,20" path="m12720,2534l12729,2534,12729,2514,12720,2514,12720,2534xe" filled="true" fillcolor="#000000" stroked="false">
                <v:path arrowok="t"/>
                <v:fill type="solid"/>
              </v:shape>
            </v:group>
            <v:group style="position:absolute;left:12720;top:2534;width:10;height:20" coordorigin="12720,2534" coordsize="10,20">
              <v:shape style="position:absolute;left:12720;top:2534;width:10;height:20" coordorigin="12720,2534" coordsize="10,20" path="m12720,2553l12729,2553,12729,2534,12720,2534,12720,2553xe" filled="true" fillcolor="#000000" stroked="false">
                <v:path arrowok="t"/>
                <v:fill type="solid"/>
              </v:shape>
            </v:group>
            <v:group style="position:absolute;left:12720;top:2553;width:10;height:20" coordorigin="12720,2553" coordsize="10,20">
              <v:shape style="position:absolute;left:12720;top:2553;width:10;height:20" coordorigin="12720,2553" coordsize="10,20" path="m12720,2572l12729,2572,12729,2553,12720,2553,12720,2572xe" filled="true" fillcolor="#000000" stroked="false">
                <v:path arrowok="t"/>
                <v:fill type="solid"/>
              </v:shape>
            </v:group>
            <v:group style="position:absolute;left:12720;top:2572;width:10;height:20" coordorigin="12720,2572" coordsize="10,20">
              <v:shape style="position:absolute;left:12720;top:2572;width:10;height:20" coordorigin="12720,2572" coordsize="10,20" path="m12720,2591l12729,2591,12729,2572,12720,2572,12720,2591xe" filled="true" fillcolor="#000000" stroked="false">
                <v:path arrowok="t"/>
                <v:fill type="solid"/>
              </v:shape>
            </v:group>
            <v:group style="position:absolute;left:12720;top:2598;width:10;height:2" coordorigin="12720,2598" coordsize="10,2">
              <v:shape style="position:absolute;left:12720;top:2598;width:10;height:2" coordorigin="12720,2598" coordsize="10,0" path="m12720,2598l12729,2598e" filled="false" stroked="true" strokeweight=".720001pt" strokecolor="#000000">
                <v:path arrowok="t"/>
              </v:shape>
            </v:group>
            <v:group style="position:absolute;left:14018;top:2361;width:10;height:20" coordorigin="14018,2361" coordsize="10,20">
              <v:shape style="position:absolute;left:14018;top:2361;width:10;height:20" coordorigin="14018,2361" coordsize="10,20" path="m14018,2380l14028,2380,14028,2361,14018,2361,14018,2380xe" filled="true" fillcolor="#000000" stroked="false">
                <v:path arrowok="t"/>
                <v:fill type="solid"/>
              </v:shape>
            </v:group>
            <v:group style="position:absolute;left:14018;top:2380;width:10;height:20" coordorigin="14018,2380" coordsize="10,20">
              <v:shape style="position:absolute;left:14018;top:2380;width:10;height:20" coordorigin="14018,2380" coordsize="10,20" path="m14018,2399l14028,2399,14028,2380,14018,2380,14018,2399xe" filled="true" fillcolor="#000000" stroked="false">
                <v:path arrowok="t"/>
                <v:fill type="solid"/>
              </v:shape>
            </v:group>
            <v:group style="position:absolute;left:14018;top:2399;width:10;height:20" coordorigin="14018,2399" coordsize="10,20">
              <v:shape style="position:absolute;left:14018;top:2399;width:10;height:20" coordorigin="14018,2399" coordsize="10,20" path="m14018,2418l14028,2418,14028,2399,14018,2399,14018,2418xe" filled="true" fillcolor="#000000" stroked="false">
                <v:path arrowok="t"/>
                <v:fill type="solid"/>
              </v:shape>
            </v:group>
            <v:group style="position:absolute;left:14018;top:2418;width:10;height:20" coordorigin="14018,2418" coordsize="10,20">
              <v:shape style="position:absolute;left:14018;top:2418;width:10;height:20" coordorigin="14018,2418" coordsize="10,20" path="m14018,2438l14028,2438,14028,2418,14018,2418,14018,2438xe" filled="true" fillcolor="#000000" stroked="false">
                <v:path arrowok="t"/>
                <v:fill type="solid"/>
              </v:shape>
            </v:group>
            <v:group style="position:absolute;left:14018;top:2438;width:10;height:20" coordorigin="14018,2438" coordsize="10,20">
              <v:shape style="position:absolute;left:14018;top:2438;width:10;height:20" coordorigin="14018,2438" coordsize="10,20" path="m14018,2457l14028,2457,14028,2438,14018,2438,14018,2457xe" filled="true" fillcolor="#000000" stroked="false">
                <v:path arrowok="t"/>
                <v:fill type="solid"/>
              </v:shape>
            </v:group>
            <v:group style="position:absolute;left:14018;top:2457;width:10;height:20" coordorigin="14018,2457" coordsize="10,20">
              <v:shape style="position:absolute;left:14018;top:2457;width:10;height:20" coordorigin="14018,2457" coordsize="10,20" path="m14018,2476l14028,2476,14028,2457,14018,2457,14018,2476xe" filled="true" fillcolor="#000000" stroked="false">
                <v:path arrowok="t"/>
                <v:fill type="solid"/>
              </v:shape>
            </v:group>
            <v:group style="position:absolute;left:14018;top:2476;width:10;height:20" coordorigin="14018,2476" coordsize="10,20">
              <v:shape style="position:absolute;left:14018;top:2476;width:10;height:20" coordorigin="14018,2476" coordsize="10,20" path="m14018,2495l14028,2495,14028,2476,14018,2476,14018,2495xe" filled="true" fillcolor="#000000" stroked="false">
                <v:path arrowok="t"/>
                <v:fill type="solid"/>
              </v:shape>
            </v:group>
            <v:group style="position:absolute;left:14018;top:2495;width:10;height:20" coordorigin="14018,2495" coordsize="10,20">
              <v:shape style="position:absolute;left:14018;top:2495;width:10;height:20" coordorigin="14018,2495" coordsize="10,20" path="m14018,2514l14028,2514,14028,2495,14018,2495,14018,2514xe" filled="true" fillcolor="#000000" stroked="false">
                <v:path arrowok="t"/>
                <v:fill type="solid"/>
              </v:shape>
            </v:group>
            <v:group style="position:absolute;left:14018;top:2514;width:10;height:20" coordorigin="14018,2514" coordsize="10,20">
              <v:shape style="position:absolute;left:14018;top:2514;width:10;height:20" coordorigin="14018,2514" coordsize="10,20" path="m14018,2534l14028,2534,14028,2514,14018,2514,14018,2534xe" filled="true" fillcolor="#000000" stroked="false">
                <v:path arrowok="t"/>
                <v:fill type="solid"/>
              </v:shape>
            </v:group>
            <v:group style="position:absolute;left:14018;top:2534;width:10;height:20" coordorigin="14018,2534" coordsize="10,20">
              <v:shape style="position:absolute;left:14018;top:2534;width:10;height:20" coordorigin="14018,2534" coordsize="10,20" path="m14018,2553l14028,2553,14028,2534,14018,2534,14018,2553xe" filled="true" fillcolor="#000000" stroked="false">
                <v:path arrowok="t"/>
                <v:fill type="solid"/>
              </v:shape>
            </v:group>
            <v:group style="position:absolute;left:14018;top:2553;width:10;height:20" coordorigin="14018,2553" coordsize="10,20">
              <v:shape style="position:absolute;left:14018;top:2553;width:10;height:20" coordorigin="14018,2553" coordsize="10,20" path="m14018,2572l14028,2572,14028,2553,14018,2553,14018,2572xe" filled="true" fillcolor="#000000" stroked="false">
                <v:path arrowok="t"/>
                <v:fill type="solid"/>
              </v:shape>
            </v:group>
            <v:group style="position:absolute;left:14018;top:2572;width:10;height:20" coordorigin="14018,2572" coordsize="10,20">
              <v:shape style="position:absolute;left:14018;top:2572;width:10;height:20" coordorigin="14018,2572" coordsize="10,20" path="m14018,2591l14028,2591,14028,2572,14018,2572,14018,2591xe" filled="true" fillcolor="#000000" stroked="false">
                <v:path arrowok="t"/>
                <v:fill type="solid"/>
              </v:shape>
            </v:group>
            <v:group style="position:absolute;left:14018;top:2598;width:10;height:2" coordorigin="14018,2598" coordsize="10,2">
              <v:shape style="position:absolute;left:14018;top:2598;width:10;height:2" coordorigin="14018,2598" coordsize="10,0" path="m14018,2598l14028,2598e" filled="false" stroked="true" strokeweight=".720001pt" strokecolor="#000000">
                <v:path arrowok="t"/>
              </v:shape>
            </v:group>
            <v:group style="position:absolute;left:3131;top:2610;width:10;height:2" coordorigin="3131,2610" coordsize="10,2">
              <v:shape style="position:absolute;left:3131;top:2610;width:10;height:2" coordorigin="3131,2610" coordsize="10,0" path="m3131,2610l3141,2610e" filled="false" stroked="true" strokeweight=".480011pt" strokecolor="#000000">
                <v:path arrowok="t"/>
              </v:shape>
              <v:shape style="position:absolute;left:4419;top:2514;width:640;height:101" type="#_x0000_t75" stroked="false">
                <v:imagedata r:id="rId169" o:title=""/>
              </v:shape>
              <v:shape style="position:absolute;left:5054;top:2606;width:715;height:10" type="#_x0000_t75" stroked="false">
                <v:imagedata r:id="rId170" o:title=""/>
              </v:shape>
              <v:shape style="position:absolute;left:5764;top:2606;width:570;height:10" type="#_x0000_t75" stroked="false">
                <v:imagedata r:id="rId171" o:title=""/>
              </v:shape>
            </v:group>
            <v:group style="position:absolute;left:6334;top:2610;width:10;height:2" coordorigin="6334,2610" coordsize="10,2">
              <v:shape style="position:absolute;left:6334;top:2610;width:10;height:2" coordorigin="6334,2610" coordsize="10,0" path="m6334,2610l6344,2610e" filled="false" stroked="true" strokeweight=".480011pt" strokecolor="#000000">
                <v:path arrowok="t"/>
              </v:shape>
            </v:group>
            <v:group style="position:absolute;left:7820;top:2610;width:10;height:2" coordorigin="7820,2610" coordsize="10,2">
              <v:shape style="position:absolute;left:7820;top:2610;width:10;height:2" coordorigin="7820,2610" coordsize="10,0" path="m7820,2610l7829,2610e" filled="false" stroked="true" strokeweight=".480011pt" strokecolor="#000000">
                <v:path arrowok="t"/>
              </v:shape>
            </v:group>
            <v:group style="position:absolute;left:8462;top:2610;width:10;height:2" coordorigin="8462,2610" coordsize="10,2">
              <v:shape style="position:absolute;left:8462;top:2610;width:10;height:2" coordorigin="8462,2610" coordsize="10,0" path="m8462,2610l8472,2610e" filled="false" stroked="true" strokeweight=".480011pt" strokecolor="#000000">
                <v:path arrowok="t"/>
              </v:shape>
            </v:group>
            <v:group style="position:absolute;left:9597;top:2610;width:10;height:2" coordorigin="9597,2610" coordsize="10,2">
              <v:shape style="position:absolute;left:9597;top:2610;width:10;height:2" coordorigin="9597,2610" coordsize="10,0" path="m9597,2610l9607,2610e" filled="false" stroked="true" strokeweight=".480011pt" strokecolor="#000000">
                <v:path arrowok="t"/>
              </v:shape>
            </v:group>
            <v:group style="position:absolute;left:10162;top:2610;width:10;height:2" coordorigin="10162,2610" coordsize="10,2">
              <v:shape style="position:absolute;left:10162;top:2610;width:10;height:2" coordorigin="10162,2610" coordsize="10,0" path="m10162,2610l10172,2610e" filled="false" stroked="true" strokeweight=".480011pt" strokecolor="#000000">
                <v:path arrowok="t"/>
              </v:shape>
            </v:group>
            <v:group style="position:absolute;left:11437;top:2610;width:10;height:2" coordorigin="11437,2610" coordsize="10,2">
              <v:shape style="position:absolute;left:11437;top:2610;width:10;height:2" coordorigin="11437,2610" coordsize="10,0" path="m11437,2610l11446,2610e" filled="false" stroked="true" strokeweight=".480011pt" strokecolor="#000000">
                <v:path arrowok="t"/>
              </v:shape>
            </v:group>
            <v:group style="position:absolute;left:12720;top:2610;width:10;height:2" coordorigin="12720,2610" coordsize="10,2">
              <v:shape style="position:absolute;left:12720;top:2610;width:10;height:2" coordorigin="12720,2610" coordsize="10,0" path="m12720,2610l12729,2610e" filled="false" stroked="true" strokeweight=".480011pt" strokecolor="#000000">
                <v:path arrowok="t"/>
              </v:shape>
            </v:group>
            <v:group style="position:absolute;left:14018;top:2610;width:10;height:2" coordorigin="14018,2610" coordsize="10,2">
              <v:shape style="position:absolute;left:14018;top:2610;width:10;height:2" coordorigin="14018,2610" coordsize="10,0" path="m14018,2610l14028,2610e" filled="false" stroked="true" strokeweight=".480011pt" strokecolor="#000000">
                <v:path arrowok="t"/>
              </v:shape>
            </v:group>
            <v:group style="position:absolute;left:3131;top:2615;width:10;height:20" coordorigin="3131,2615" coordsize="10,20">
              <v:shape style="position:absolute;left:3131;top:2615;width:10;height:20" coordorigin="3131,2615" coordsize="10,20" path="m3131,2634l3141,2634,3141,2615,3131,2615,3131,2634xe" filled="true" fillcolor="#000000" stroked="false">
                <v:path arrowok="t"/>
                <v:fill type="solid"/>
              </v:shape>
            </v:group>
            <v:group style="position:absolute;left:3131;top:2634;width:10;height:20" coordorigin="3131,2634" coordsize="10,20">
              <v:shape style="position:absolute;left:3131;top:2634;width:10;height:20" coordorigin="3131,2634" coordsize="10,20" path="m3131,2654l3141,2654,3141,2634,3131,2634,3131,2654xe" filled="true" fillcolor="#000000" stroked="false">
                <v:path arrowok="t"/>
                <v:fill type="solid"/>
              </v:shape>
            </v:group>
            <v:group style="position:absolute;left:3131;top:2654;width:10;height:20" coordorigin="3131,2654" coordsize="10,20">
              <v:shape style="position:absolute;left:3131;top:2654;width:10;height:20" coordorigin="3131,2654" coordsize="10,20" path="m3131,2673l3141,2673,3141,2654,3131,2654,3131,2673xe" filled="true" fillcolor="#000000" stroked="false">
                <v:path arrowok="t"/>
                <v:fill type="solid"/>
              </v:shape>
            </v:group>
            <v:group style="position:absolute;left:3131;top:2673;width:10;height:20" coordorigin="3131,2673" coordsize="10,20">
              <v:shape style="position:absolute;left:3131;top:2673;width:10;height:20" coordorigin="3131,2673" coordsize="10,20" path="m3131,2692l3141,2692,3141,2673,3131,2673,3131,2692xe" filled="true" fillcolor="#000000" stroked="false">
                <v:path arrowok="t"/>
                <v:fill type="solid"/>
              </v:shape>
            </v:group>
            <v:group style="position:absolute;left:3131;top:2692;width:10;height:20" coordorigin="3131,2692" coordsize="10,20">
              <v:shape style="position:absolute;left:3131;top:2692;width:10;height:20" coordorigin="3131,2692" coordsize="10,20" path="m3131,2711l3141,2711,3141,2692,3131,2692,3131,2711xe" filled="true" fillcolor="#000000" stroked="false">
                <v:path arrowok="t"/>
                <v:fill type="solid"/>
              </v:shape>
            </v:group>
            <v:group style="position:absolute;left:3131;top:2711;width:10;height:20" coordorigin="3131,2711" coordsize="10,20">
              <v:shape style="position:absolute;left:3131;top:2711;width:10;height:20" coordorigin="3131,2711" coordsize="10,20" path="m3131,2730l3141,2730,3141,2711,3131,2711,3131,2730xe" filled="true" fillcolor="#000000" stroked="false">
                <v:path arrowok="t"/>
                <v:fill type="solid"/>
              </v:shape>
            </v:group>
            <v:group style="position:absolute;left:3131;top:2730;width:10;height:20" coordorigin="3131,2730" coordsize="10,20">
              <v:shape style="position:absolute;left:3131;top:2730;width:10;height:20" coordorigin="3131,2730" coordsize="10,20" path="m3131,2750l3141,2750,3141,2730,3131,2730,3131,2750xe" filled="true" fillcolor="#000000" stroked="false">
                <v:path arrowok="t"/>
                <v:fill type="solid"/>
              </v:shape>
            </v:group>
            <v:group style="position:absolute;left:3131;top:2750;width:10;height:20" coordorigin="3131,2750" coordsize="10,20">
              <v:shape style="position:absolute;left:3131;top:2750;width:10;height:20" coordorigin="3131,2750" coordsize="10,20" path="m3131,2769l3141,2769,3141,2750,3131,2750,3131,2769xe" filled="true" fillcolor="#000000" stroked="false">
                <v:path arrowok="t"/>
                <v:fill type="solid"/>
              </v:shape>
            </v:group>
            <v:group style="position:absolute;left:4428;top:2615;width:10;height:20" coordorigin="4428,2615" coordsize="10,20">
              <v:shape style="position:absolute;left:4428;top:2615;width:10;height:20" coordorigin="4428,2615" coordsize="10,20" path="m4428,2634l4438,2634,4438,2615,4428,2615,4428,2634xe" filled="true" fillcolor="#000000" stroked="false">
                <v:path arrowok="t"/>
                <v:fill type="solid"/>
              </v:shape>
            </v:group>
            <v:group style="position:absolute;left:4428;top:2634;width:10;height:20" coordorigin="4428,2634" coordsize="10,20">
              <v:shape style="position:absolute;left:4428;top:2634;width:10;height:20" coordorigin="4428,2634" coordsize="10,20" path="m4428,2654l4438,2654,4438,2634,4428,2634,4428,2654xe" filled="true" fillcolor="#000000" stroked="false">
                <v:path arrowok="t"/>
                <v:fill type="solid"/>
              </v:shape>
            </v:group>
            <v:group style="position:absolute;left:4428;top:2654;width:10;height:20" coordorigin="4428,2654" coordsize="10,20">
              <v:shape style="position:absolute;left:4428;top:2654;width:10;height:20" coordorigin="4428,2654" coordsize="10,20" path="m4428,2673l4438,2673,4438,2654,4428,2654,4428,2673xe" filled="true" fillcolor="#000000" stroked="false">
                <v:path arrowok="t"/>
                <v:fill type="solid"/>
              </v:shape>
            </v:group>
            <v:group style="position:absolute;left:4428;top:2673;width:10;height:20" coordorigin="4428,2673" coordsize="10,20">
              <v:shape style="position:absolute;left:4428;top:2673;width:10;height:20" coordorigin="4428,2673" coordsize="10,20" path="m4428,2692l4438,2692,4438,2673,4428,2673,4428,2692xe" filled="true" fillcolor="#000000" stroked="false">
                <v:path arrowok="t"/>
                <v:fill type="solid"/>
              </v:shape>
            </v:group>
            <v:group style="position:absolute;left:4428;top:2692;width:10;height:20" coordorigin="4428,2692" coordsize="10,20">
              <v:shape style="position:absolute;left:4428;top:2692;width:10;height:20" coordorigin="4428,2692" coordsize="10,20" path="m4428,2711l4438,2711,4438,2692,4428,2692,4428,2711xe" filled="true" fillcolor="#000000" stroked="false">
                <v:path arrowok="t"/>
                <v:fill type="solid"/>
              </v:shape>
            </v:group>
            <v:group style="position:absolute;left:4428;top:2711;width:10;height:20" coordorigin="4428,2711" coordsize="10,20">
              <v:shape style="position:absolute;left:4428;top:2711;width:10;height:20" coordorigin="4428,2711" coordsize="10,20" path="m4428,2730l4438,2730,4438,2711,4428,2711,4428,2730xe" filled="true" fillcolor="#000000" stroked="false">
                <v:path arrowok="t"/>
                <v:fill type="solid"/>
              </v:shape>
            </v:group>
            <v:group style="position:absolute;left:4428;top:2730;width:10;height:20" coordorigin="4428,2730" coordsize="10,20">
              <v:shape style="position:absolute;left:4428;top:2730;width:10;height:20" coordorigin="4428,2730" coordsize="10,20" path="m4428,2750l4438,2750,4438,2730,4428,2730,4428,2750xe" filled="true" fillcolor="#000000" stroked="false">
                <v:path arrowok="t"/>
                <v:fill type="solid"/>
              </v:shape>
            </v:group>
            <v:group style="position:absolute;left:4428;top:2750;width:10;height:20" coordorigin="4428,2750" coordsize="10,20">
              <v:shape style="position:absolute;left:4428;top:2750;width:10;height:20" coordorigin="4428,2750" coordsize="10,20" path="m4428,2769l4438,2769,4438,2750,4428,2750,4428,2769xe" filled="true" fillcolor="#000000" stroked="false">
                <v:path arrowok="t"/>
                <v:fill type="solid"/>
              </v:shape>
            </v:group>
            <v:group style="position:absolute;left:4428;top:2769;width:10;height:20" coordorigin="4428,2769" coordsize="10,20">
              <v:shape style="position:absolute;left:4428;top:2769;width:10;height:20" coordorigin="4428,2769" coordsize="10,20" path="m4428,2788l4438,2788,4438,2769,4428,2769,4428,2788xe" filled="true" fillcolor="#000000" stroked="false">
                <v:path arrowok="t"/>
                <v:fill type="solid"/>
              </v:shape>
            </v:group>
            <v:group style="position:absolute;left:4428;top:2788;width:10;height:20" coordorigin="4428,2788" coordsize="10,20">
              <v:shape style="position:absolute;left:4428;top:2788;width:10;height:20" coordorigin="4428,2788" coordsize="10,20" path="m4428,2807l4438,2807,4438,2788,4428,2788,4428,2807xe" filled="true" fillcolor="#000000" stroked="false">
                <v:path arrowok="t"/>
                <v:fill type="solid"/>
              </v:shape>
            </v:group>
            <v:group style="position:absolute;left:4428;top:2807;width:10;height:20" coordorigin="4428,2807" coordsize="10,20">
              <v:shape style="position:absolute;left:4428;top:2807;width:10;height:20" coordorigin="4428,2807" coordsize="10,20" path="m4428,2826l4438,2826,4438,2807,4428,2807,4428,2826xe" filled="true" fillcolor="#000000" stroked="false">
                <v:path arrowok="t"/>
                <v:fill type="solid"/>
              </v:shape>
            </v:group>
            <v:group style="position:absolute;left:4428;top:2826;width:10;height:20" coordorigin="4428,2826" coordsize="10,20">
              <v:shape style="position:absolute;left:4428;top:2826;width:10;height:20" coordorigin="4428,2826" coordsize="10,20" path="m4428,2846l4438,2846,4438,2826,4428,2826,4428,2846xe" filled="true" fillcolor="#000000" stroked="false">
                <v:path arrowok="t"/>
                <v:fill type="solid"/>
              </v:shape>
            </v:group>
            <v:group style="position:absolute;left:4428;top:2853;width:10;height:2" coordorigin="4428,2853" coordsize="10,2">
              <v:shape style="position:absolute;left:4428;top:2853;width:10;height:2" coordorigin="4428,2853" coordsize="10,0" path="m4428,2853l4438,2853e" filled="false" stroked="true" strokeweight=".779999pt" strokecolor="#000000">
                <v:path arrowok="t"/>
              </v:shape>
            </v:group>
            <v:group style="position:absolute;left:5058;top:2615;width:10;height:20" coordorigin="5058,2615" coordsize="10,20">
              <v:shape style="position:absolute;left:5058;top:2615;width:10;height:20" coordorigin="5058,2615" coordsize="10,20" path="m5058,2634l5068,2634,5068,2615,5058,2615,5058,2634xe" filled="true" fillcolor="#000000" stroked="false">
                <v:path arrowok="t"/>
                <v:fill type="solid"/>
              </v:shape>
            </v:group>
            <v:group style="position:absolute;left:5058;top:2634;width:10;height:20" coordorigin="5058,2634" coordsize="10,20">
              <v:shape style="position:absolute;left:5058;top:2634;width:10;height:20" coordorigin="5058,2634" coordsize="10,20" path="m5058,2654l5068,2654,5068,2634,5058,2634,5058,2654xe" filled="true" fillcolor="#000000" stroked="false">
                <v:path arrowok="t"/>
                <v:fill type="solid"/>
              </v:shape>
            </v:group>
            <v:group style="position:absolute;left:5058;top:2654;width:10;height:20" coordorigin="5058,2654" coordsize="10,20">
              <v:shape style="position:absolute;left:5058;top:2654;width:10;height:20" coordorigin="5058,2654" coordsize="10,20" path="m5058,2673l5068,2673,5068,2654,5058,2654,5058,2673xe" filled="true" fillcolor="#000000" stroked="false">
                <v:path arrowok="t"/>
                <v:fill type="solid"/>
              </v:shape>
            </v:group>
            <v:group style="position:absolute;left:5058;top:2673;width:10;height:20" coordorigin="5058,2673" coordsize="10,20">
              <v:shape style="position:absolute;left:5058;top:2673;width:10;height:20" coordorigin="5058,2673" coordsize="10,20" path="m5058,2692l5068,2692,5068,2673,5058,2673,5058,2692xe" filled="true" fillcolor="#000000" stroked="false">
                <v:path arrowok="t"/>
                <v:fill type="solid"/>
              </v:shape>
            </v:group>
            <v:group style="position:absolute;left:5058;top:2692;width:10;height:20" coordorigin="5058,2692" coordsize="10,20">
              <v:shape style="position:absolute;left:5058;top:2692;width:10;height:20" coordorigin="5058,2692" coordsize="10,20" path="m5058,2711l5068,2711,5068,2692,5058,2692,5058,2711xe" filled="true" fillcolor="#000000" stroked="false">
                <v:path arrowok="t"/>
                <v:fill type="solid"/>
              </v:shape>
            </v:group>
            <v:group style="position:absolute;left:5058;top:2711;width:10;height:20" coordorigin="5058,2711" coordsize="10,20">
              <v:shape style="position:absolute;left:5058;top:2711;width:10;height:20" coordorigin="5058,2711" coordsize="10,20" path="m5058,2730l5068,2730,5068,2711,5058,2711,5058,2730xe" filled="true" fillcolor="#000000" stroked="false">
                <v:path arrowok="t"/>
                <v:fill type="solid"/>
              </v:shape>
            </v:group>
            <v:group style="position:absolute;left:5058;top:2730;width:10;height:20" coordorigin="5058,2730" coordsize="10,20">
              <v:shape style="position:absolute;left:5058;top:2730;width:10;height:20" coordorigin="5058,2730" coordsize="10,20" path="m5058,2750l5068,2750,5068,2730,5058,2730,5058,2750xe" filled="true" fillcolor="#000000" stroked="false">
                <v:path arrowok="t"/>
                <v:fill type="solid"/>
              </v:shape>
            </v:group>
            <v:group style="position:absolute;left:5058;top:2750;width:10;height:20" coordorigin="5058,2750" coordsize="10,20">
              <v:shape style="position:absolute;left:5058;top:2750;width:10;height:20" coordorigin="5058,2750" coordsize="10,20" path="m5058,2769l5068,2769,5068,2750,5058,2750,5058,2769xe" filled="true" fillcolor="#000000" stroked="false">
                <v:path arrowok="t"/>
                <v:fill type="solid"/>
              </v:shape>
            </v:group>
            <v:group style="position:absolute;left:5058;top:2769;width:10;height:20" coordorigin="5058,2769" coordsize="10,20">
              <v:shape style="position:absolute;left:5058;top:2769;width:10;height:20" coordorigin="5058,2769" coordsize="10,20" path="m5058,2788l5068,2788,5068,2769,5058,2769,5058,2788xe" filled="true" fillcolor="#000000" stroked="false">
                <v:path arrowok="t"/>
                <v:fill type="solid"/>
              </v:shape>
            </v:group>
            <v:group style="position:absolute;left:5058;top:2788;width:10;height:20" coordorigin="5058,2788" coordsize="10,20">
              <v:shape style="position:absolute;left:5058;top:2788;width:10;height:20" coordorigin="5058,2788" coordsize="10,20" path="m5058,2807l5068,2807,5068,2788,5058,2788,5058,2807xe" filled="true" fillcolor="#000000" stroked="false">
                <v:path arrowok="t"/>
                <v:fill type="solid"/>
              </v:shape>
            </v:group>
            <v:group style="position:absolute;left:5058;top:2807;width:10;height:20" coordorigin="5058,2807" coordsize="10,20">
              <v:shape style="position:absolute;left:5058;top:2807;width:10;height:20" coordorigin="5058,2807" coordsize="10,20" path="m5058,2826l5068,2826,5068,2807,5058,2807,5058,2826xe" filled="true" fillcolor="#000000" stroked="false">
                <v:path arrowok="t"/>
                <v:fill type="solid"/>
              </v:shape>
            </v:group>
            <v:group style="position:absolute;left:5058;top:2826;width:10;height:20" coordorigin="5058,2826" coordsize="10,20">
              <v:shape style="position:absolute;left:5058;top:2826;width:10;height:20" coordorigin="5058,2826" coordsize="10,20" path="m5058,2846l5068,2846,5068,2826,5058,2826,5058,2846xe" filled="true" fillcolor="#000000" stroked="false">
                <v:path arrowok="t"/>
                <v:fill type="solid"/>
              </v:shape>
            </v:group>
            <v:group style="position:absolute;left:5058;top:2853;width:10;height:2" coordorigin="5058,2853" coordsize="10,2">
              <v:shape style="position:absolute;left:5058;top:2853;width:10;height:2" coordorigin="5058,2853" coordsize="10,0" path="m5058,2853l5068,2853e" filled="false" stroked="true" strokeweight=".779999pt" strokecolor="#000000">
                <v:path arrowok="t"/>
              </v:shape>
            </v:group>
            <v:group style="position:absolute;left:5769;top:2615;width:10;height:20" coordorigin="5769,2615" coordsize="10,20">
              <v:shape style="position:absolute;left:5769;top:2615;width:10;height:20" coordorigin="5769,2615" coordsize="10,20" path="m5769,2634l5778,2634,5778,2615,5769,2615,5769,2634xe" filled="true" fillcolor="#000000" stroked="false">
                <v:path arrowok="t"/>
                <v:fill type="solid"/>
              </v:shape>
            </v:group>
            <v:group style="position:absolute;left:5769;top:2634;width:10;height:20" coordorigin="5769,2634" coordsize="10,20">
              <v:shape style="position:absolute;left:5769;top:2634;width:10;height:20" coordorigin="5769,2634" coordsize="10,20" path="m5769,2654l5778,2654,5778,2634,5769,2634,5769,2654xe" filled="true" fillcolor="#000000" stroked="false">
                <v:path arrowok="t"/>
                <v:fill type="solid"/>
              </v:shape>
            </v:group>
            <v:group style="position:absolute;left:5769;top:2654;width:10;height:20" coordorigin="5769,2654" coordsize="10,20">
              <v:shape style="position:absolute;left:5769;top:2654;width:10;height:20" coordorigin="5769,2654" coordsize="10,20" path="m5769,2673l5778,2673,5778,2654,5769,2654,5769,2673xe" filled="true" fillcolor="#000000" stroked="false">
                <v:path arrowok="t"/>
                <v:fill type="solid"/>
              </v:shape>
            </v:group>
            <v:group style="position:absolute;left:5769;top:2673;width:10;height:20" coordorigin="5769,2673" coordsize="10,20">
              <v:shape style="position:absolute;left:5769;top:2673;width:10;height:20" coordorigin="5769,2673" coordsize="10,20" path="m5769,2692l5778,2692,5778,2673,5769,2673,5769,2692xe" filled="true" fillcolor="#000000" stroked="false">
                <v:path arrowok="t"/>
                <v:fill type="solid"/>
              </v:shape>
            </v:group>
            <v:group style="position:absolute;left:5769;top:2692;width:10;height:20" coordorigin="5769,2692" coordsize="10,20">
              <v:shape style="position:absolute;left:5769;top:2692;width:10;height:20" coordorigin="5769,2692" coordsize="10,20" path="m5769,2711l5778,2711,5778,2692,5769,2692,5769,2711xe" filled="true" fillcolor="#000000" stroked="false">
                <v:path arrowok="t"/>
                <v:fill type="solid"/>
              </v:shape>
            </v:group>
            <v:group style="position:absolute;left:5769;top:2711;width:10;height:20" coordorigin="5769,2711" coordsize="10,20">
              <v:shape style="position:absolute;left:5769;top:2711;width:10;height:20" coordorigin="5769,2711" coordsize="10,20" path="m5769,2730l5778,2730,5778,2711,5769,2711,5769,2730xe" filled="true" fillcolor="#000000" stroked="false">
                <v:path arrowok="t"/>
                <v:fill type="solid"/>
              </v:shape>
            </v:group>
            <v:group style="position:absolute;left:5769;top:2730;width:10;height:20" coordorigin="5769,2730" coordsize="10,20">
              <v:shape style="position:absolute;left:5769;top:2730;width:10;height:20" coordorigin="5769,2730" coordsize="10,20" path="m5769,2750l5778,2750,5778,2730,5769,2730,5769,2750xe" filled="true" fillcolor="#000000" stroked="false">
                <v:path arrowok="t"/>
                <v:fill type="solid"/>
              </v:shape>
            </v:group>
            <v:group style="position:absolute;left:5769;top:2750;width:10;height:20" coordorigin="5769,2750" coordsize="10,20">
              <v:shape style="position:absolute;left:5769;top:2750;width:10;height:20" coordorigin="5769,2750" coordsize="10,20" path="m5769,2769l5778,2769,5778,2750,5769,2750,5769,2769xe" filled="true" fillcolor="#000000" stroked="false">
                <v:path arrowok="t"/>
                <v:fill type="solid"/>
              </v:shape>
            </v:group>
            <v:group style="position:absolute;left:5769;top:2769;width:10;height:20" coordorigin="5769,2769" coordsize="10,20">
              <v:shape style="position:absolute;left:5769;top:2769;width:10;height:20" coordorigin="5769,2769" coordsize="10,20" path="m5769,2788l5778,2788,5778,2769,5769,2769,5769,2788xe" filled="true" fillcolor="#000000" stroked="false">
                <v:path arrowok="t"/>
                <v:fill type="solid"/>
              </v:shape>
            </v:group>
            <v:group style="position:absolute;left:5769;top:2788;width:10;height:20" coordorigin="5769,2788" coordsize="10,20">
              <v:shape style="position:absolute;left:5769;top:2788;width:10;height:20" coordorigin="5769,2788" coordsize="10,20" path="m5769,2807l5778,2807,5778,2788,5769,2788,5769,2807xe" filled="true" fillcolor="#000000" stroked="false">
                <v:path arrowok="t"/>
                <v:fill type="solid"/>
              </v:shape>
            </v:group>
            <v:group style="position:absolute;left:5769;top:2807;width:10;height:20" coordorigin="5769,2807" coordsize="10,20">
              <v:shape style="position:absolute;left:5769;top:2807;width:10;height:20" coordorigin="5769,2807" coordsize="10,20" path="m5769,2826l5778,2826,5778,2807,5769,2807,5769,2826xe" filled="true" fillcolor="#000000" stroked="false">
                <v:path arrowok="t"/>
                <v:fill type="solid"/>
              </v:shape>
            </v:group>
            <v:group style="position:absolute;left:5769;top:2826;width:10;height:20" coordorigin="5769,2826" coordsize="10,20">
              <v:shape style="position:absolute;left:5769;top:2826;width:10;height:20" coordorigin="5769,2826" coordsize="10,20" path="m5769,2846l5778,2846,5778,2826,5769,2826,5769,2846xe" filled="true" fillcolor="#000000" stroked="false">
                <v:path arrowok="t"/>
                <v:fill type="solid"/>
              </v:shape>
            </v:group>
            <v:group style="position:absolute;left:5769;top:2853;width:10;height:2" coordorigin="5769,2853" coordsize="10,2">
              <v:shape style="position:absolute;left:5769;top:2853;width:10;height:2" coordorigin="5769,2853" coordsize="10,0" path="m5769,2853l5778,2853e" filled="false" stroked="true" strokeweight=".779999pt" strokecolor="#000000">
                <v:path arrowok="t"/>
              </v:shape>
            </v:group>
            <v:group style="position:absolute;left:6334;top:2615;width:10;height:20" coordorigin="6334,2615" coordsize="10,20">
              <v:shape style="position:absolute;left:6334;top:2615;width:10;height:20" coordorigin="6334,2615" coordsize="10,20" path="m6334,2634l6344,2634,6344,2615,6334,2615,6334,2634xe" filled="true" fillcolor="#000000" stroked="false">
                <v:path arrowok="t"/>
                <v:fill type="solid"/>
              </v:shape>
            </v:group>
            <v:group style="position:absolute;left:6334;top:2634;width:10;height:20" coordorigin="6334,2634" coordsize="10,20">
              <v:shape style="position:absolute;left:6334;top:2634;width:10;height:20" coordorigin="6334,2634" coordsize="10,20" path="m6334,2654l6344,2654,6344,2634,6334,2634,6334,2654xe" filled="true" fillcolor="#000000" stroked="false">
                <v:path arrowok="t"/>
                <v:fill type="solid"/>
              </v:shape>
            </v:group>
            <v:group style="position:absolute;left:6334;top:2654;width:10;height:20" coordorigin="6334,2654" coordsize="10,20">
              <v:shape style="position:absolute;left:6334;top:2654;width:10;height:20" coordorigin="6334,2654" coordsize="10,20" path="m6334,2673l6344,2673,6344,2654,6334,2654,6334,2673xe" filled="true" fillcolor="#000000" stroked="false">
                <v:path arrowok="t"/>
                <v:fill type="solid"/>
              </v:shape>
            </v:group>
            <v:group style="position:absolute;left:6334;top:2673;width:10;height:20" coordorigin="6334,2673" coordsize="10,20">
              <v:shape style="position:absolute;left:6334;top:2673;width:10;height:20" coordorigin="6334,2673" coordsize="10,20" path="m6334,2692l6344,2692,6344,2673,6334,2673,6334,2692xe" filled="true" fillcolor="#000000" stroked="false">
                <v:path arrowok="t"/>
                <v:fill type="solid"/>
              </v:shape>
            </v:group>
            <v:group style="position:absolute;left:6334;top:2692;width:10;height:20" coordorigin="6334,2692" coordsize="10,20">
              <v:shape style="position:absolute;left:6334;top:2692;width:10;height:20" coordorigin="6334,2692" coordsize="10,20" path="m6334,2711l6344,2711,6344,2692,6334,2692,6334,2711xe" filled="true" fillcolor="#000000" stroked="false">
                <v:path arrowok="t"/>
                <v:fill type="solid"/>
              </v:shape>
            </v:group>
            <v:group style="position:absolute;left:6334;top:2711;width:10;height:20" coordorigin="6334,2711" coordsize="10,20">
              <v:shape style="position:absolute;left:6334;top:2711;width:10;height:20" coordorigin="6334,2711" coordsize="10,20" path="m6334,2730l6344,2730,6344,2711,6334,2711,6334,2730xe" filled="true" fillcolor="#000000" stroked="false">
                <v:path arrowok="t"/>
                <v:fill type="solid"/>
              </v:shape>
            </v:group>
            <v:group style="position:absolute;left:6334;top:2730;width:10;height:20" coordorigin="6334,2730" coordsize="10,20">
              <v:shape style="position:absolute;left:6334;top:2730;width:10;height:20" coordorigin="6334,2730" coordsize="10,20" path="m6334,2750l6344,2750,6344,2730,6334,2730,6334,2750xe" filled="true" fillcolor="#000000" stroked="false">
                <v:path arrowok="t"/>
                <v:fill type="solid"/>
              </v:shape>
            </v:group>
            <v:group style="position:absolute;left:6334;top:2750;width:10;height:20" coordorigin="6334,2750" coordsize="10,20">
              <v:shape style="position:absolute;left:6334;top:2750;width:10;height:20" coordorigin="6334,2750" coordsize="10,20" path="m6334,2769l6344,2769,6344,2750,6334,2750,6334,2769xe" filled="true" fillcolor="#000000" stroked="false">
                <v:path arrowok="t"/>
                <v:fill type="solid"/>
              </v:shape>
            </v:group>
            <v:group style="position:absolute;left:6334;top:2769;width:10;height:20" coordorigin="6334,2769" coordsize="10,20">
              <v:shape style="position:absolute;left:6334;top:2769;width:10;height:20" coordorigin="6334,2769" coordsize="10,20" path="m6334,2788l6344,2788,6344,2769,6334,2769,6334,2788xe" filled="true" fillcolor="#000000" stroked="false">
                <v:path arrowok="t"/>
                <v:fill type="solid"/>
              </v:shape>
            </v:group>
            <v:group style="position:absolute;left:6334;top:2788;width:10;height:20" coordorigin="6334,2788" coordsize="10,20">
              <v:shape style="position:absolute;left:6334;top:2788;width:10;height:20" coordorigin="6334,2788" coordsize="10,20" path="m6334,2807l6344,2807,6344,2788,6334,2788,6334,2807xe" filled="true" fillcolor="#000000" stroked="false">
                <v:path arrowok="t"/>
                <v:fill type="solid"/>
              </v:shape>
            </v:group>
            <v:group style="position:absolute;left:6334;top:2807;width:10;height:20" coordorigin="6334,2807" coordsize="10,20">
              <v:shape style="position:absolute;left:6334;top:2807;width:10;height:20" coordorigin="6334,2807" coordsize="10,20" path="m6334,2826l6344,2826,6344,2807,6334,2807,6334,2826xe" filled="true" fillcolor="#000000" stroked="false">
                <v:path arrowok="t"/>
                <v:fill type="solid"/>
              </v:shape>
            </v:group>
            <v:group style="position:absolute;left:6334;top:2826;width:10;height:20" coordorigin="6334,2826" coordsize="10,20">
              <v:shape style="position:absolute;left:6334;top:2826;width:10;height:20" coordorigin="6334,2826" coordsize="10,20" path="m6334,2846l6344,2846,6344,2826,6334,2826,6334,2846xe" filled="true" fillcolor="#000000" stroked="false">
                <v:path arrowok="t"/>
                <v:fill type="solid"/>
              </v:shape>
            </v:group>
            <v:group style="position:absolute;left:6334;top:2853;width:10;height:2" coordorigin="6334,2853" coordsize="10,2">
              <v:shape style="position:absolute;left:6334;top:2853;width:10;height:2" coordorigin="6334,2853" coordsize="10,0" path="m6334,2853l6344,2853e" filled="false" stroked="true" strokeweight=".779999pt" strokecolor="#000000">
                <v:path arrowok="t"/>
              </v:shape>
            </v:group>
            <v:group style="position:absolute;left:7820;top:2615;width:10;height:20" coordorigin="7820,2615" coordsize="10,20">
              <v:shape style="position:absolute;left:7820;top:2615;width:10;height:20" coordorigin="7820,2615" coordsize="10,20" path="m7820,2634l7829,2634,7829,2615,7820,2615,7820,2634xe" filled="true" fillcolor="#000000" stroked="false">
                <v:path arrowok="t"/>
                <v:fill type="solid"/>
              </v:shape>
            </v:group>
            <v:group style="position:absolute;left:7820;top:2634;width:10;height:20" coordorigin="7820,2634" coordsize="10,20">
              <v:shape style="position:absolute;left:7820;top:2634;width:10;height:20" coordorigin="7820,2634" coordsize="10,20" path="m7820,2654l7829,2654,7829,2634,7820,2634,7820,2654xe" filled="true" fillcolor="#000000" stroked="false">
                <v:path arrowok="t"/>
                <v:fill type="solid"/>
              </v:shape>
            </v:group>
            <v:group style="position:absolute;left:7820;top:2654;width:10;height:20" coordorigin="7820,2654" coordsize="10,20">
              <v:shape style="position:absolute;left:7820;top:2654;width:10;height:20" coordorigin="7820,2654" coordsize="10,20" path="m7820,2673l7829,2673,7829,2654,7820,2654,7820,2673xe" filled="true" fillcolor="#000000" stroked="false">
                <v:path arrowok="t"/>
                <v:fill type="solid"/>
              </v:shape>
            </v:group>
            <v:group style="position:absolute;left:7820;top:2673;width:10;height:20" coordorigin="7820,2673" coordsize="10,20">
              <v:shape style="position:absolute;left:7820;top:2673;width:10;height:20" coordorigin="7820,2673" coordsize="10,20" path="m7820,2692l7829,2692,7829,2673,7820,2673,7820,2692xe" filled="true" fillcolor="#000000" stroked="false">
                <v:path arrowok="t"/>
                <v:fill type="solid"/>
              </v:shape>
            </v:group>
            <v:group style="position:absolute;left:7820;top:2692;width:10;height:20" coordorigin="7820,2692" coordsize="10,20">
              <v:shape style="position:absolute;left:7820;top:2692;width:10;height:20" coordorigin="7820,2692" coordsize="10,20" path="m7820,2711l7829,2711,7829,2692,7820,2692,7820,2711xe" filled="true" fillcolor="#000000" stroked="false">
                <v:path arrowok="t"/>
                <v:fill type="solid"/>
              </v:shape>
            </v:group>
            <v:group style="position:absolute;left:7820;top:2711;width:10;height:20" coordorigin="7820,2711" coordsize="10,20">
              <v:shape style="position:absolute;left:7820;top:2711;width:10;height:20" coordorigin="7820,2711" coordsize="10,20" path="m7820,2730l7829,2730,7829,2711,7820,2711,7820,2730xe" filled="true" fillcolor="#000000" stroked="false">
                <v:path arrowok="t"/>
                <v:fill type="solid"/>
              </v:shape>
            </v:group>
            <v:group style="position:absolute;left:7820;top:2730;width:10;height:20" coordorigin="7820,2730" coordsize="10,20">
              <v:shape style="position:absolute;left:7820;top:2730;width:10;height:20" coordorigin="7820,2730" coordsize="10,20" path="m7820,2750l7829,2750,7829,2730,7820,2730,7820,2750xe" filled="true" fillcolor="#000000" stroked="false">
                <v:path arrowok="t"/>
                <v:fill type="solid"/>
              </v:shape>
            </v:group>
            <v:group style="position:absolute;left:7820;top:2750;width:10;height:20" coordorigin="7820,2750" coordsize="10,20">
              <v:shape style="position:absolute;left:7820;top:2750;width:10;height:20" coordorigin="7820,2750" coordsize="10,20" path="m7820,2769l7829,2769,7829,2750,7820,2750,7820,2769xe" filled="true" fillcolor="#000000" stroked="false">
                <v:path arrowok="t"/>
                <v:fill type="solid"/>
              </v:shape>
            </v:group>
            <v:group style="position:absolute;left:7820;top:2769;width:10;height:20" coordorigin="7820,2769" coordsize="10,20">
              <v:shape style="position:absolute;left:7820;top:2769;width:10;height:20" coordorigin="7820,2769" coordsize="10,20" path="m7820,2788l7829,2788,7829,2769,7820,2769,7820,2788xe" filled="true" fillcolor="#000000" stroked="false">
                <v:path arrowok="t"/>
                <v:fill type="solid"/>
              </v:shape>
            </v:group>
            <v:group style="position:absolute;left:7820;top:2788;width:10;height:20" coordorigin="7820,2788" coordsize="10,20">
              <v:shape style="position:absolute;left:7820;top:2788;width:10;height:20" coordorigin="7820,2788" coordsize="10,20" path="m7820,2807l7829,2807,7829,2788,7820,2788,7820,2807xe" filled="true" fillcolor="#000000" stroked="false">
                <v:path arrowok="t"/>
                <v:fill type="solid"/>
              </v:shape>
            </v:group>
            <v:group style="position:absolute;left:7820;top:2807;width:10;height:20" coordorigin="7820,2807" coordsize="10,20">
              <v:shape style="position:absolute;left:7820;top:2807;width:10;height:20" coordorigin="7820,2807" coordsize="10,20" path="m7820,2826l7829,2826,7829,2807,7820,2807,7820,2826xe" filled="true" fillcolor="#000000" stroked="false">
                <v:path arrowok="t"/>
                <v:fill type="solid"/>
              </v:shape>
            </v:group>
            <v:group style="position:absolute;left:7820;top:2826;width:10;height:20" coordorigin="7820,2826" coordsize="10,20">
              <v:shape style="position:absolute;left:7820;top:2826;width:10;height:20" coordorigin="7820,2826" coordsize="10,20" path="m7820,2846l7829,2846,7829,2826,7820,2826,7820,2846xe" filled="true" fillcolor="#000000" stroked="false">
                <v:path arrowok="t"/>
                <v:fill type="solid"/>
              </v:shape>
            </v:group>
            <v:group style="position:absolute;left:7820;top:2853;width:10;height:2" coordorigin="7820,2853" coordsize="10,2">
              <v:shape style="position:absolute;left:7820;top:2853;width:10;height:2" coordorigin="7820,2853" coordsize="10,0" path="m7820,2853l7829,2853e" filled="false" stroked="true" strokeweight=".779999pt" strokecolor="#000000">
                <v:path arrowok="t"/>
              </v:shape>
            </v:group>
            <v:group style="position:absolute;left:8462;top:2615;width:10;height:20" coordorigin="8462,2615" coordsize="10,20">
              <v:shape style="position:absolute;left:8462;top:2615;width:10;height:20" coordorigin="8462,2615" coordsize="10,20" path="m8462,2634l8472,2634,8472,2615,8462,2615,8462,2634xe" filled="true" fillcolor="#000000" stroked="false">
                <v:path arrowok="t"/>
                <v:fill type="solid"/>
              </v:shape>
            </v:group>
            <v:group style="position:absolute;left:8462;top:2634;width:10;height:20" coordorigin="8462,2634" coordsize="10,20">
              <v:shape style="position:absolute;left:8462;top:2634;width:10;height:20" coordorigin="8462,2634" coordsize="10,20" path="m8462,2654l8472,2654,8472,2634,8462,2634,8462,2654xe" filled="true" fillcolor="#000000" stroked="false">
                <v:path arrowok="t"/>
                <v:fill type="solid"/>
              </v:shape>
            </v:group>
            <v:group style="position:absolute;left:8462;top:2654;width:10;height:20" coordorigin="8462,2654" coordsize="10,20">
              <v:shape style="position:absolute;left:8462;top:2654;width:10;height:20" coordorigin="8462,2654" coordsize="10,20" path="m8462,2673l8472,2673,8472,2654,8462,2654,8462,2673xe" filled="true" fillcolor="#000000" stroked="false">
                <v:path arrowok="t"/>
                <v:fill type="solid"/>
              </v:shape>
            </v:group>
            <v:group style="position:absolute;left:8462;top:2673;width:10;height:20" coordorigin="8462,2673" coordsize="10,20">
              <v:shape style="position:absolute;left:8462;top:2673;width:10;height:20" coordorigin="8462,2673" coordsize="10,20" path="m8462,2692l8472,2692,8472,2673,8462,2673,8462,2692xe" filled="true" fillcolor="#000000" stroked="false">
                <v:path arrowok="t"/>
                <v:fill type="solid"/>
              </v:shape>
            </v:group>
            <v:group style="position:absolute;left:8462;top:2692;width:10;height:20" coordorigin="8462,2692" coordsize="10,20">
              <v:shape style="position:absolute;left:8462;top:2692;width:10;height:20" coordorigin="8462,2692" coordsize="10,20" path="m8462,2711l8472,2711,8472,2692,8462,2692,8462,2711xe" filled="true" fillcolor="#000000" stroked="false">
                <v:path arrowok="t"/>
                <v:fill type="solid"/>
              </v:shape>
            </v:group>
            <v:group style="position:absolute;left:8462;top:2711;width:10;height:20" coordorigin="8462,2711" coordsize="10,20">
              <v:shape style="position:absolute;left:8462;top:2711;width:10;height:20" coordorigin="8462,2711" coordsize="10,20" path="m8462,2730l8472,2730,8472,2711,8462,2711,8462,2730xe" filled="true" fillcolor="#000000" stroked="false">
                <v:path arrowok="t"/>
                <v:fill type="solid"/>
              </v:shape>
            </v:group>
            <v:group style="position:absolute;left:8462;top:2730;width:10;height:20" coordorigin="8462,2730" coordsize="10,20">
              <v:shape style="position:absolute;left:8462;top:2730;width:10;height:20" coordorigin="8462,2730" coordsize="10,20" path="m8462,2750l8472,2750,8472,2730,8462,2730,8462,2750xe" filled="true" fillcolor="#000000" stroked="false">
                <v:path arrowok="t"/>
                <v:fill type="solid"/>
              </v:shape>
            </v:group>
            <v:group style="position:absolute;left:8462;top:2750;width:10;height:20" coordorigin="8462,2750" coordsize="10,20">
              <v:shape style="position:absolute;left:8462;top:2750;width:10;height:20" coordorigin="8462,2750" coordsize="10,20" path="m8462,2769l8472,2769,8472,2750,8462,2750,8462,2769xe" filled="true" fillcolor="#000000" stroked="false">
                <v:path arrowok="t"/>
                <v:fill type="solid"/>
              </v:shape>
            </v:group>
            <v:group style="position:absolute;left:8462;top:2769;width:10;height:20" coordorigin="8462,2769" coordsize="10,20">
              <v:shape style="position:absolute;left:8462;top:2769;width:10;height:20" coordorigin="8462,2769" coordsize="10,20" path="m8462,2788l8472,2788,8472,2769,8462,2769,8462,2788xe" filled="true" fillcolor="#000000" stroked="false">
                <v:path arrowok="t"/>
                <v:fill type="solid"/>
              </v:shape>
            </v:group>
            <v:group style="position:absolute;left:8462;top:2788;width:10;height:20" coordorigin="8462,2788" coordsize="10,20">
              <v:shape style="position:absolute;left:8462;top:2788;width:10;height:20" coordorigin="8462,2788" coordsize="10,20" path="m8462,2807l8472,2807,8472,2788,8462,2788,8462,2807xe" filled="true" fillcolor="#000000" stroked="false">
                <v:path arrowok="t"/>
                <v:fill type="solid"/>
              </v:shape>
            </v:group>
            <v:group style="position:absolute;left:8462;top:2807;width:10;height:20" coordorigin="8462,2807" coordsize="10,20">
              <v:shape style="position:absolute;left:8462;top:2807;width:10;height:20" coordorigin="8462,2807" coordsize="10,20" path="m8462,2826l8472,2826,8472,2807,8462,2807,8462,2826xe" filled="true" fillcolor="#000000" stroked="false">
                <v:path arrowok="t"/>
                <v:fill type="solid"/>
              </v:shape>
            </v:group>
            <v:group style="position:absolute;left:8462;top:2826;width:10;height:20" coordorigin="8462,2826" coordsize="10,20">
              <v:shape style="position:absolute;left:8462;top:2826;width:10;height:20" coordorigin="8462,2826" coordsize="10,20" path="m8462,2846l8472,2846,8472,2826,8462,2826,8462,2846xe" filled="true" fillcolor="#000000" stroked="false">
                <v:path arrowok="t"/>
                <v:fill type="solid"/>
              </v:shape>
            </v:group>
            <v:group style="position:absolute;left:8462;top:2853;width:10;height:2" coordorigin="8462,2853" coordsize="10,2">
              <v:shape style="position:absolute;left:8462;top:2853;width:10;height:2" coordorigin="8462,2853" coordsize="10,0" path="m8462,2853l8472,2853e" filled="false" stroked="true" strokeweight=".779999pt" strokecolor="#000000">
                <v:path arrowok="t"/>
              </v:shape>
            </v:group>
            <v:group style="position:absolute;left:9597;top:2615;width:10;height:20" coordorigin="9597,2615" coordsize="10,20">
              <v:shape style="position:absolute;left:9597;top:2615;width:10;height:20" coordorigin="9597,2615" coordsize="10,20" path="m9597,2634l9607,2634,9607,2615,9597,2615,9597,2634xe" filled="true" fillcolor="#000000" stroked="false">
                <v:path arrowok="t"/>
                <v:fill type="solid"/>
              </v:shape>
            </v:group>
            <v:group style="position:absolute;left:9597;top:2634;width:10;height:20" coordorigin="9597,2634" coordsize="10,20">
              <v:shape style="position:absolute;left:9597;top:2634;width:10;height:20" coordorigin="9597,2634" coordsize="10,20" path="m9597,2654l9607,2654,9607,2634,9597,2634,9597,2654xe" filled="true" fillcolor="#000000" stroked="false">
                <v:path arrowok="t"/>
                <v:fill type="solid"/>
              </v:shape>
            </v:group>
            <v:group style="position:absolute;left:9597;top:2654;width:10;height:20" coordorigin="9597,2654" coordsize="10,20">
              <v:shape style="position:absolute;left:9597;top:2654;width:10;height:20" coordorigin="9597,2654" coordsize="10,20" path="m9597,2673l9607,2673,9607,2654,9597,2654,9597,2673xe" filled="true" fillcolor="#000000" stroked="false">
                <v:path arrowok="t"/>
                <v:fill type="solid"/>
              </v:shape>
            </v:group>
            <v:group style="position:absolute;left:9597;top:2673;width:10;height:20" coordorigin="9597,2673" coordsize="10,20">
              <v:shape style="position:absolute;left:9597;top:2673;width:10;height:20" coordorigin="9597,2673" coordsize="10,20" path="m9597,2692l9607,2692,9607,2673,9597,2673,9597,2692xe" filled="true" fillcolor="#000000" stroked="false">
                <v:path arrowok="t"/>
                <v:fill type="solid"/>
              </v:shape>
            </v:group>
            <v:group style="position:absolute;left:9597;top:2692;width:10;height:20" coordorigin="9597,2692" coordsize="10,20">
              <v:shape style="position:absolute;left:9597;top:2692;width:10;height:20" coordorigin="9597,2692" coordsize="10,20" path="m9597,2711l9607,2711,9607,2692,9597,2692,9597,2711xe" filled="true" fillcolor="#000000" stroked="false">
                <v:path arrowok="t"/>
                <v:fill type="solid"/>
              </v:shape>
            </v:group>
            <v:group style="position:absolute;left:9597;top:2711;width:10;height:20" coordorigin="9597,2711" coordsize="10,20">
              <v:shape style="position:absolute;left:9597;top:2711;width:10;height:20" coordorigin="9597,2711" coordsize="10,20" path="m9597,2730l9607,2730,9607,2711,9597,2711,9597,2730xe" filled="true" fillcolor="#000000" stroked="false">
                <v:path arrowok="t"/>
                <v:fill type="solid"/>
              </v:shape>
            </v:group>
            <v:group style="position:absolute;left:9597;top:2730;width:10;height:20" coordorigin="9597,2730" coordsize="10,20">
              <v:shape style="position:absolute;left:9597;top:2730;width:10;height:20" coordorigin="9597,2730" coordsize="10,20" path="m9597,2750l9607,2750,9607,2730,9597,2730,9597,2750xe" filled="true" fillcolor="#000000" stroked="false">
                <v:path arrowok="t"/>
                <v:fill type="solid"/>
              </v:shape>
            </v:group>
            <v:group style="position:absolute;left:9597;top:2750;width:10;height:20" coordorigin="9597,2750" coordsize="10,20">
              <v:shape style="position:absolute;left:9597;top:2750;width:10;height:20" coordorigin="9597,2750" coordsize="10,20" path="m9597,2769l9607,2769,9607,2750,9597,2750,9597,2769xe" filled="true" fillcolor="#000000" stroked="false">
                <v:path arrowok="t"/>
                <v:fill type="solid"/>
              </v:shape>
            </v:group>
            <v:group style="position:absolute;left:9597;top:2769;width:10;height:20" coordorigin="9597,2769" coordsize="10,20">
              <v:shape style="position:absolute;left:9597;top:2769;width:10;height:20" coordorigin="9597,2769" coordsize="10,20" path="m9597,2788l9607,2788,9607,2769,9597,2769,9597,2788xe" filled="true" fillcolor="#000000" stroked="false">
                <v:path arrowok="t"/>
                <v:fill type="solid"/>
              </v:shape>
            </v:group>
            <v:group style="position:absolute;left:9597;top:2788;width:10;height:20" coordorigin="9597,2788" coordsize="10,20">
              <v:shape style="position:absolute;left:9597;top:2788;width:10;height:20" coordorigin="9597,2788" coordsize="10,20" path="m9597,2807l9607,2807,9607,2788,9597,2788,9597,2807xe" filled="true" fillcolor="#000000" stroked="false">
                <v:path arrowok="t"/>
                <v:fill type="solid"/>
              </v:shape>
            </v:group>
            <v:group style="position:absolute;left:9597;top:2807;width:10;height:20" coordorigin="9597,2807" coordsize="10,20">
              <v:shape style="position:absolute;left:9597;top:2807;width:10;height:20" coordorigin="9597,2807" coordsize="10,20" path="m9597,2826l9607,2826,9607,2807,9597,2807,9597,2826xe" filled="true" fillcolor="#000000" stroked="false">
                <v:path arrowok="t"/>
                <v:fill type="solid"/>
              </v:shape>
            </v:group>
            <v:group style="position:absolute;left:9597;top:2826;width:10;height:20" coordorigin="9597,2826" coordsize="10,20">
              <v:shape style="position:absolute;left:9597;top:2826;width:10;height:20" coordorigin="9597,2826" coordsize="10,20" path="m9597,2846l9607,2846,9607,2826,9597,2826,9597,2846xe" filled="true" fillcolor="#000000" stroked="false">
                <v:path arrowok="t"/>
                <v:fill type="solid"/>
              </v:shape>
            </v:group>
            <v:group style="position:absolute;left:9597;top:2853;width:10;height:2" coordorigin="9597,2853" coordsize="10,2">
              <v:shape style="position:absolute;left:9597;top:2853;width:10;height:2" coordorigin="9597,2853" coordsize="10,0" path="m9597,2853l9607,2853e" filled="false" stroked="true" strokeweight=".779999pt" strokecolor="#000000">
                <v:path arrowok="t"/>
              </v:shape>
            </v:group>
            <v:group style="position:absolute;left:10162;top:2615;width:10;height:20" coordorigin="10162,2615" coordsize="10,20">
              <v:shape style="position:absolute;left:10162;top:2615;width:10;height:20" coordorigin="10162,2615" coordsize="10,20" path="m10162,2634l10172,2634,10172,2615,10162,2615,10162,2634xe" filled="true" fillcolor="#000000" stroked="false">
                <v:path arrowok="t"/>
                <v:fill type="solid"/>
              </v:shape>
            </v:group>
            <v:group style="position:absolute;left:10162;top:2634;width:10;height:20" coordorigin="10162,2634" coordsize="10,20">
              <v:shape style="position:absolute;left:10162;top:2634;width:10;height:20" coordorigin="10162,2634" coordsize="10,20" path="m10162,2654l10172,2654,10172,2634,10162,2634,10162,2654xe" filled="true" fillcolor="#000000" stroked="false">
                <v:path arrowok="t"/>
                <v:fill type="solid"/>
              </v:shape>
            </v:group>
            <v:group style="position:absolute;left:10162;top:2654;width:10;height:20" coordorigin="10162,2654" coordsize="10,20">
              <v:shape style="position:absolute;left:10162;top:2654;width:10;height:20" coordorigin="10162,2654" coordsize="10,20" path="m10162,2673l10172,2673,10172,2654,10162,2654,10162,2673xe" filled="true" fillcolor="#000000" stroked="false">
                <v:path arrowok="t"/>
                <v:fill type="solid"/>
              </v:shape>
            </v:group>
            <v:group style="position:absolute;left:10162;top:2673;width:10;height:20" coordorigin="10162,2673" coordsize="10,20">
              <v:shape style="position:absolute;left:10162;top:2673;width:10;height:20" coordorigin="10162,2673" coordsize="10,20" path="m10162,2692l10172,2692,10172,2673,10162,2673,10162,2692xe" filled="true" fillcolor="#000000" stroked="false">
                <v:path arrowok="t"/>
                <v:fill type="solid"/>
              </v:shape>
            </v:group>
            <v:group style="position:absolute;left:10162;top:2692;width:10;height:20" coordorigin="10162,2692" coordsize="10,20">
              <v:shape style="position:absolute;left:10162;top:2692;width:10;height:20" coordorigin="10162,2692" coordsize="10,20" path="m10162,2711l10172,2711,10172,2692,10162,2692,10162,2711xe" filled="true" fillcolor="#000000" stroked="false">
                <v:path arrowok="t"/>
                <v:fill type="solid"/>
              </v:shape>
            </v:group>
            <v:group style="position:absolute;left:10162;top:2711;width:10;height:20" coordorigin="10162,2711" coordsize="10,20">
              <v:shape style="position:absolute;left:10162;top:2711;width:10;height:20" coordorigin="10162,2711" coordsize="10,20" path="m10162,2730l10172,2730,10172,2711,10162,2711,10162,2730xe" filled="true" fillcolor="#000000" stroked="false">
                <v:path arrowok="t"/>
                <v:fill type="solid"/>
              </v:shape>
            </v:group>
            <v:group style="position:absolute;left:10162;top:2730;width:10;height:20" coordorigin="10162,2730" coordsize="10,20">
              <v:shape style="position:absolute;left:10162;top:2730;width:10;height:20" coordorigin="10162,2730" coordsize="10,20" path="m10162,2750l10172,2750,10172,2730,10162,2730,10162,2750xe" filled="true" fillcolor="#000000" stroked="false">
                <v:path arrowok="t"/>
                <v:fill type="solid"/>
              </v:shape>
            </v:group>
            <v:group style="position:absolute;left:10162;top:2750;width:10;height:20" coordorigin="10162,2750" coordsize="10,20">
              <v:shape style="position:absolute;left:10162;top:2750;width:10;height:20" coordorigin="10162,2750" coordsize="10,20" path="m10162,2769l10172,2769,10172,2750,10162,2750,10162,2769xe" filled="true" fillcolor="#000000" stroked="false">
                <v:path arrowok="t"/>
                <v:fill type="solid"/>
              </v:shape>
            </v:group>
            <v:group style="position:absolute;left:10162;top:2769;width:10;height:20" coordorigin="10162,2769" coordsize="10,20">
              <v:shape style="position:absolute;left:10162;top:2769;width:10;height:20" coordorigin="10162,2769" coordsize="10,20" path="m10162,2788l10172,2788,10172,2769,10162,2769,10162,2788xe" filled="true" fillcolor="#000000" stroked="false">
                <v:path arrowok="t"/>
                <v:fill type="solid"/>
              </v:shape>
            </v:group>
            <v:group style="position:absolute;left:10162;top:2788;width:10;height:20" coordorigin="10162,2788" coordsize="10,20">
              <v:shape style="position:absolute;left:10162;top:2788;width:10;height:20" coordorigin="10162,2788" coordsize="10,20" path="m10162,2807l10172,2807,10172,2788,10162,2788,10162,2807xe" filled="true" fillcolor="#000000" stroked="false">
                <v:path arrowok="t"/>
                <v:fill type="solid"/>
              </v:shape>
            </v:group>
            <v:group style="position:absolute;left:10162;top:2807;width:10;height:20" coordorigin="10162,2807" coordsize="10,20">
              <v:shape style="position:absolute;left:10162;top:2807;width:10;height:20" coordorigin="10162,2807" coordsize="10,20" path="m10162,2826l10172,2826,10172,2807,10162,2807,10162,2826xe" filled="true" fillcolor="#000000" stroked="false">
                <v:path arrowok="t"/>
                <v:fill type="solid"/>
              </v:shape>
            </v:group>
            <v:group style="position:absolute;left:10162;top:2826;width:10;height:20" coordorigin="10162,2826" coordsize="10,20">
              <v:shape style="position:absolute;left:10162;top:2826;width:10;height:20" coordorigin="10162,2826" coordsize="10,20" path="m10162,2846l10172,2846,10172,2826,10162,2826,10162,2846xe" filled="true" fillcolor="#000000" stroked="false">
                <v:path arrowok="t"/>
                <v:fill type="solid"/>
              </v:shape>
            </v:group>
            <v:group style="position:absolute;left:10162;top:2853;width:10;height:2" coordorigin="10162,2853" coordsize="10,2">
              <v:shape style="position:absolute;left:10162;top:2853;width:10;height:2" coordorigin="10162,2853" coordsize="10,0" path="m10162,2853l10172,2853e" filled="false" stroked="true" strokeweight=".779999pt" strokecolor="#000000">
                <v:path arrowok="t"/>
              </v:shape>
            </v:group>
            <v:group style="position:absolute;left:11437;top:2615;width:10;height:20" coordorigin="11437,2615" coordsize="10,20">
              <v:shape style="position:absolute;left:11437;top:2615;width:10;height:20" coordorigin="11437,2615" coordsize="10,20" path="m11437,2634l11446,2634,11446,2615,11437,2615,11437,2634xe" filled="true" fillcolor="#000000" stroked="false">
                <v:path arrowok="t"/>
                <v:fill type="solid"/>
              </v:shape>
            </v:group>
            <v:group style="position:absolute;left:11437;top:2634;width:10;height:20" coordorigin="11437,2634" coordsize="10,20">
              <v:shape style="position:absolute;left:11437;top:2634;width:10;height:20" coordorigin="11437,2634" coordsize="10,20" path="m11437,2654l11446,2654,11446,2634,11437,2634,11437,2654xe" filled="true" fillcolor="#000000" stroked="false">
                <v:path arrowok="t"/>
                <v:fill type="solid"/>
              </v:shape>
            </v:group>
            <v:group style="position:absolute;left:11437;top:2654;width:10;height:20" coordorigin="11437,2654" coordsize="10,20">
              <v:shape style="position:absolute;left:11437;top:2654;width:10;height:20" coordorigin="11437,2654" coordsize="10,20" path="m11437,2673l11446,2673,11446,2654,11437,2654,11437,2673xe" filled="true" fillcolor="#000000" stroked="false">
                <v:path arrowok="t"/>
                <v:fill type="solid"/>
              </v:shape>
            </v:group>
            <v:group style="position:absolute;left:11437;top:2673;width:10;height:20" coordorigin="11437,2673" coordsize="10,20">
              <v:shape style="position:absolute;left:11437;top:2673;width:10;height:20" coordorigin="11437,2673" coordsize="10,20" path="m11437,2692l11446,2692,11446,2673,11437,2673,11437,2692xe" filled="true" fillcolor="#000000" stroked="false">
                <v:path arrowok="t"/>
                <v:fill type="solid"/>
              </v:shape>
            </v:group>
            <v:group style="position:absolute;left:11437;top:2692;width:10;height:20" coordorigin="11437,2692" coordsize="10,20">
              <v:shape style="position:absolute;left:11437;top:2692;width:10;height:20" coordorigin="11437,2692" coordsize="10,20" path="m11437,2711l11446,2711,11446,2692,11437,2692,11437,2711xe" filled="true" fillcolor="#000000" stroked="false">
                <v:path arrowok="t"/>
                <v:fill type="solid"/>
              </v:shape>
            </v:group>
            <v:group style="position:absolute;left:11437;top:2711;width:10;height:20" coordorigin="11437,2711" coordsize="10,20">
              <v:shape style="position:absolute;left:11437;top:2711;width:10;height:20" coordorigin="11437,2711" coordsize="10,20" path="m11437,2730l11446,2730,11446,2711,11437,2711,11437,2730xe" filled="true" fillcolor="#000000" stroked="false">
                <v:path arrowok="t"/>
                <v:fill type="solid"/>
              </v:shape>
            </v:group>
            <v:group style="position:absolute;left:11437;top:2730;width:10;height:20" coordorigin="11437,2730" coordsize="10,20">
              <v:shape style="position:absolute;left:11437;top:2730;width:10;height:20" coordorigin="11437,2730" coordsize="10,20" path="m11437,2750l11446,2750,11446,2730,11437,2730,11437,2750xe" filled="true" fillcolor="#000000" stroked="false">
                <v:path arrowok="t"/>
                <v:fill type="solid"/>
              </v:shape>
            </v:group>
            <v:group style="position:absolute;left:11437;top:2750;width:10;height:20" coordorigin="11437,2750" coordsize="10,20">
              <v:shape style="position:absolute;left:11437;top:2750;width:10;height:20" coordorigin="11437,2750" coordsize="10,20" path="m11437,2769l11446,2769,11446,2750,11437,2750,11437,2769xe" filled="true" fillcolor="#000000" stroked="false">
                <v:path arrowok="t"/>
                <v:fill type="solid"/>
              </v:shape>
            </v:group>
            <v:group style="position:absolute;left:11437;top:2769;width:10;height:20" coordorigin="11437,2769" coordsize="10,20">
              <v:shape style="position:absolute;left:11437;top:2769;width:10;height:20" coordorigin="11437,2769" coordsize="10,20" path="m11437,2788l11446,2788,11446,2769,11437,2769,11437,2788xe" filled="true" fillcolor="#000000" stroked="false">
                <v:path arrowok="t"/>
                <v:fill type="solid"/>
              </v:shape>
            </v:group>
            <v:group style="position:absolute;left:11437;top:2788;width:10;height:20" coordorigin="11437,2788" coordsize="10,20">
              <v:shape style="position:absolute;left:11437;top:2788;width:10;height:20" coordorigin="11437,2788" coordsize="10,20" path="m11437,2807l11446,2807,11446,2788,11437,2788,11437,2807xe" filled="true" fillcolor="#000000" stroked="false">
                <v:path arrowok="t"/>
                <v:fill type="solid"/>
              </v:shape>
            </v:group>
            <v:group style="position:absolute;left:11437;top:2807;width:10;height:20" coordorigin="11437,2807" coordsize="10,20">
              <v:shape style="position:absolute;left:11437;top:2807;width:10;height:20" coordorigin="11437,2807" coordsize="10,20" path="m11437,2826l11446,2826,11446,2807,11437,2807,11437,2826xe" filled="true" fillcolor="#000000" stroked="false">
                <v:path arrowok="t"/>
                <v:fill type="solid"/>
              </v:shape>
            </v:group>
            <v:group style="position:absolute;left:11437;top:2826;width:10;height:20" coordorigin="11437,2826" coordsize="10,20">
              <v:shape style="position:absolute;left:11437;top:2826;width:10;height:20" coordorigin="11437,2826" coordsize="10,20" path="m11437,2846l11446,2846,11446,2826,11437,2826,11437,2846xe" filled="true" fillcolor="#000000" stroked="false">
                <v:path arrowok="t"/>
                <v:fill type="solid"/>
              </v:shape>
            </v:group>
            <v:group style="position:absolute;left:11437;top:2853;width:10;height:2" coordorigin="11437,2853" coordsize="10,2">
              <v:shape style="position:absolute;left:11437;top:2853;width:10;height:2" coordorigin="11437,2853" coordsize="10,0" path="m11437,2853l11446,2853e" filled="false" stroked="true" strokeweight=".779999pt" strokecolor="#000000">
                <v:path arrowok="t"/>
              </v:shape>
            </v:group>
            <v:group style="position:absolute;left:12720;top:2615;width:10;height:20" coordorigin="12720,2615" coordsize="10,20">
              <v:shape style="position:absolute;left:12720;top:2615;width:10;height:20" coordorigin="12720,2615" coordsize="10,20" path="m12720,2634l12729,2634,12729,2615,12720,2615,12720,2634xe" filled="true" fillcolor="#000000" stroked="false">
                <v:path arrowok="t"/>
                <v:fill type="solid"/>
              </v:shape>
            </v:group>
            <v:group style="position:absolute;left:12720;top:2634;width:10;height:20" coordorigin="12720,2634" coordsize="10,20">
              <v:shape style="position:absolute;left:12720;top:2634;width:10;height:20" coordorigin="12720,2634" coordsize="10,20" path="m12720,2654l12729,2654,12729,2634,12720,2634,12720,2654xe" filled="true" fillcolor="#000000" stroked="false">
                <v:path arrowok="t"/>
                <v:fill type="solid"/>
              </v:shape>
            </v:group>
            <v:group style="position:absolute;left:12720;top:2654;width:10;height:20" coordorigin="12720,2654" coordsize="10,20">
              <v:shape style="position:absolute;left:12720;top:2654;width:10;height:20" coordorigin="12720,2654" coordsize="10,20" path="m12720,2673l12729,2673,12729,2654,12720,2654,12720,2673xe" filled="true" fillcolor="#000000" stroked="false">
                <v:path arrowok="t"/>
                <v:fill type="solid"/>
              </v:shape>
            </v:group>
            <v:group style="position:absolute;left:12720;top:2673;width:10;height:20" coordorigin="12720,2673" coordsize="10,20">
              <v:shape style="position:absolute;left:12720;top:2673;width:10;height:20" coordorigin="12720,2673" coordsize="10,20" path="m12720,2692l12729,2692,12729,2673,12720,2673,12720,2692xe" filled="true" fillcolor="#000000" stroked="false">
                <v:path arrowok="t"/>
                <v:fill type="solid"/>
              </v:shape>
            </v:group>
            <v:group style="position:absolute;left:12720;top:2692;width:10;height:20" coordorigin="12720,2692" coordsize="10,20">
              <v:shape style="position:absolute;left:12720;top:2692;width:10;height:20" coordorigin="12720,2692" coordsize="10,20" path="m12720,2711l12729,2711,12729,2692,12720,2692,12720,2711xe" filled="true" fillcolor="#000000" stroked="false">
                <v:path arrowok="t"/>
                <v:fill type="solid"/>
              </v:shape>
            </v:group>
            <v:group style="position:absolute;left:12720;top:2711;width:10;height:20" coordorigin="12720,2711" coordsize="10,20">
              <v:shape style="position:absolute;left:12720;top:2711;width:10;height:20" coordorigin="12720,2711" coordsize="10,20" path="m12720,2730l12729,2730,12729,2711,12720,2711,12720,2730xe" filled="true" fillcolor="#000000" stroked="false">
                <v:path arrowok="t"/>
                <v:fill type="solid"/>
              </v:shape>
            </v:group>
            <v:group style="position:absolute;left:12720;top:2730;width:10;height:20" coordorigin="12720,2730" coordsize="10,20">
              <v:shape style="position:absolute;left:12720;top:2730;width:10;height:20" coordorigin="12720,2730" coordsize="10,20" path="m12720,2750l12729,2750,12729,2730,12720,2730,12720,2750xe" filled="true" fillcolor="#000000" stroked="false">
                <v:path arrowok="t"/>
                <v:fill type="solid"/>
              </v:shape>
            </v:group>
            <v:group style="position:absolute;left:12720;top:2750;width:10;height:20" coordorigin="12720,2750" coordsize="10,20">
              <v:shape style="position:absolute;left:12720;top:2750;width:10;height:20" coordorigin="12720,2750" coordsize="10,20" path="m12720,2769l12729,2769,12729,2750,12720,2750,12720,2769xe" filled="true" fillcolor="#000000" stroked="false">
                <v:path arrowok="t"/>
                <v:fill type="solid"/>
              </v:shape>
            </v:group>
            <v:group style="position:absolute;left:12720;top:2769;width:10;height:20" coordorigin="12720,2769" coordsize="10,20">
              <v:shape style="position:absolute;left:12720;top:2769;width:10;height:20" coordorigin="12720,2769" coordsize="10,20" path="m12720,2788l12729,2788,12729,2769,12720,2769,12720,2788xe" filled="true" fillcolor="#000000" stroked="false">
                <v:path arrowok="t"/>
                <v:fill type="solid"/>
              </v:shape>
            </v:group>
            <v:group style="position:absolute;left:12720;top:2788;width:10;height:20" coordorigin="12720,2788" coordsize="10,20">
              <v:shape style="position:absolute;left:12720;top:2788;width:10;height:20" coordorigin="12720,2788" coordsize="10,20" path="m12720,2807l12729,2807,12729,2788,12720,2788,12720,2807xe" filled="true" fillcolor="#000000" stroked="false">
                <v:path arrowok="t"/>
                <v:fill type="solid"/>
              </v:shape>
            </v:group>
            <v:group style="position:absolute;left:12720;top:2807;width:10;height:20" coordorigin="12720,2807" coordsize="10,20">
              <v:shape style="position:absolute;left:12720;top:2807;width:10;height:20" coordorigin="12720,2807" coordsize="10,20" path="m12720,2826l12729,2826,12729,2807,12720,2807,12720,2826xe" filled="true" fillcolor="#000000" stroked="false">
                <v:path arrowok="t"/>
                <v:fill type="solid"/>
              </v:shape>
            </v:group>
            <v:group style="position:absolute;left:12720;top:2826;width:10;height:20" coordorigin="12720,2826" coordsize="10,20">
              <v:shape style="position:absolute;left:12720;top:2826;width:10;height:20" coordorigin="12720,2826" coordsize="10,20" path="m12720,2846l12729,2846,12729,2826,12720,2826,12720,2846xe" filled="true" fillcolor="#000000" stroked="false">
                <v:path arrowok="t"/>
                <v:fill type="solid"/>
              </v:shape>
            </v:group>
            <v:group style="position:absolute;left:12720;top:2853;width:10;height:2" coordorigin="12720,2853" coordsize="10,2">
              <v:shape style="position:absolute;left:12720;top:2853;width:10;height:2" coordorigin="12720,2853" coordsize="10,0" path="m12720,2853l12729,2853e" filled="false" stroked="true" strokeweight=".779999pt" strokecolor="#000000">
                <v:path arrowok="t"/>
              </v:shape>
            </v:group>
            <v:group style="position:absolute;left:14018;top:2615;width:10;height:20" coordorigin="14018,2615" coordsize="10,20">
              <v:shape style="position:absolute;left:14018;top:2615;width:10;height:20" coordorigin="14018,2615" coordsize="10,20" path="m14018,2634l14028,2634,14028,2615,14018,2615,14018,2634xe" filled="true" fillcolor="#000000" stroked="false">
                <v:path arrowok="t"/>
                <v:fill type="solid"/>
              </v:shape>
            </v:group>
            <v:group style="position:absolute;left:14018;top:2634;width:10;height:20" coordorigin="14018,2634" coordsize="10,20">
              <v:shape style="position:absolute;left:14018;top:2634;width:10;height:20" coordorigin="14018,2634" coordsize="10,20" path="m14018,2654l14028,2654,14028,2634,14018,2634,14018,2654xe" filled="true" fillcolor="#000000" stroked="false">
                <v:path arrowok="t"/>
                <v:fill type="solid"/>
              </v:shape>
            </v:group>
            <v:group style="position:absolute;left:14018;top:2654;width:10;height:20" coordorigin="14018,2654" coordsize="10,20">
              <v:shape style="position:absolute;left:14018;top:2654;width:10;height:20" coordorigin="14018,2654" coordsize="10,20" path="m14018,2673l14028,2673,14028,2654,14018,2654,14018,2673xe" filled="true" fillcolor="#000000" stroked="false">
                <v:path arrowok="t"/>
                <v:fill type="solid"/>
              </v:shape>
            </v:group>
            <v:group style="position:absolute;left:14018;top:2673;width:10;height:20" coordorigin="14018,2673" coordsize="10,20">
              <v:shape style="position:absolute;left:14018;top:2673;width:10;height:20" coordorigin="14018,2673" coordsize="10,20" path="m14018,2692l14028,2692,14028,2673,14018,2673,14018,2692xe" filled="true" fillcolor="#000000" stroked="false">
                <v:path arrowok="t"/>
                <v:fill type="solid"/>
              </v:shape>
            </v:group>
            <v:group style="position:absolute;left:14018;top:2692;width:10;height:20" coordorigin="14018,2692" coordsize="10,20">
              <v:shape style="position:absolute;left:14018;top:2692;width:10;height:20" coordorigin="14018,2692" coordsize="10,20" path="m14018,2711l14028,2711,14028,2692,14018,2692,14018,2711xe" filled="true" fillcolor="#000000" stroked="false">
                <v:path arrowok="t"/>
                <v:fill type="solid"/>
              </v:shape>
            </v:group>
            <v:group style="position:absolute;left:14018;top:2711;width:10;height:20" coordorigin="14018,2711" coordsize="10,20">
              <v:shape style="position:absolute;left:14018;top:2711;width:10;height:20" coordorigin="14018,2711" coordsize="10,20" path="m14018,2730l14028,2730,14028,2711,14018,2711,14018,2730xe" filled="true" fillcolor="#000000" stroked="false">
                <v:path arrowok="t"/>
                <v:fill type="solid"/>
              </v:shape>
            </v:group>
            <v:group style="position:absolute;left:14018;top:2730;width:10;height:20" coordorigin="14018,2730" coordsize="10,20">
              <v:shape style="position:absolute;left:14018;top:2730;width:10;height:20" coordorigin="14018,2730" coordsize="10,20" path="m14018,2750l14028,2750,14028,2730,14018,2730,14018,2750xe" filled="true" fillcolor="#000000" stroked="false">
                <v:path arrowok="t"/>
                <v:fill type="solid"/>
              </v:shape>
            </v:group>
            <v:group style="position:absolute;left:14018;top:2750;width:10;height:20" coordorigin="14018,2750" coordsize="10,20">
              <v:shape style="position:absolute;left:14018;top:2750;width:10;height:20" coordorigin="14018,2750" coordsize="10,20" path="m14018,2769l14028,2769,14028,2750,14018,2750,14018,2769xe" filled="true" fillcolor="#000000" stroked="false">
                <v:path arrowok="t"/>
                <v:fill type="solid"/>
              </v:shape>
            </v:group>
            <v:group style="position:absolute;left:14018;top:2769;width:10;height:20" coordorigin="14018,2769" coordsize="10,20">
              <v:shape style="position:absolute;left:14018;top:2769;width:10;height:20" coordorigin="14018,2769" coordsize="10,20" path="m14018,2788l14028,2788,14028,2769,14018,2769,14018,2788xe" filled="true" fillcolor="#000000" stroked="false">
                <v:path arrowok="t"/>
                <v:fill type="solid"/>
              </v:shape>
            </v:group>
            <v:group style="position:absolute;left:14018;top:2788;width:10;height:20" coordorigin="14018,2788" coordsize="10,20">
              <v:shape style="position:absolute;left:14018;top:2788;width:10;height:20" coordorigin="14018,2788" coordsize="10,20" path="m14018,2807l14028,2807,14028,2788,14018,2788,14018,2807xe" filled="true" fillcolor="#000000" stroked="false">
                <v:path arrowok="t"/>
                <v:fill type="solid"/>
              </v:shape>
            </v:group>
            <v:group style="position:absolute;left:14018;top:2807;width:10;height:20" coordorigin="14018,2807" coordsize="10,20">
              <v:shape style="position:absolute;left:14018;top:2807;width:10;height:20" coordorigin="14018,2807" coordsize="10,20" path="m14018,2826l14028,2826,14028,2807,14018,2807,14018,2826xe" filled="true" fillcolor="#000000" stroked="false">
                <v:path arrowok="t"/>
                <v:fill type="solid"/>
              </v:shape>
            </v:group>
            <v:group style="position:absolute;left:14018;top:2826;width:10;height:20" coordorigin="14018,2826" coordsize="10,20">
              <v:shape style="position:absolute;left:14018;top:2826;width:10;height:20" coordorigin="14018,2826" coordsize="10,20" path="m14018,2846l14028,2846,14028,2826,14018,2826,14018,2846xe" filled="true" fillcolor="#000000" stroked="false">
                <v:path arrowok="t"/>
                <v:fill type="solid"/>
              </v:shape>
            </v:group>
            <v:group style="position:absolute;left:14018;top:2853;width:10;height:2" coordorigin="14018,2853" coordsize="10,2">
              <v:shape style="position:absolute;left:14018;top:2853;width:10;height:2" coordorigin="14018,2853" coordsize="10,0" path="m14018,2853l14028,2853e" filled="false" stroked="true" strokeweight=".779999pt" strokecolor="#000000">
                <v:path arrowok="t"/>
              </v:shape>
              <v:shape style="position:absolute;left:1128;top:2769;width:2022;height:102" type="#_x0000_t75" stroked="false">
                <v:imagedata r:id="rId172" o:title=""/>
              </v:shape>
              <v:shape style="position:absolute;left:3126;top:2861;width:1302;height:10" type="#_x0000_t75" stroked="false">
                <v:imagedata r:id="rId173" o:title=""/>
              </v:shape>
              <v:shape style="position:absolute;left:4424;top:2861;width:635;height:10" type="#_x0000_t75" stroked="false">
                <v:imagedata r:id="rId174" o:title=""/>
              </v:shape>
              <v:shape style="position:absolute;left:5054;top:2861;width:715;height:10" type="#_x0000_t75" stroked="false">
                <v:imagedata r:id="rId170" o:title=""/>
              </v:shape>
              <v:shape style="position:absolute;left:5764;top:2861;width:570;height:10" type="#_x0000_t75" stroked="false">
                <v:imagedata r:id="rId171" o:title=""/>
              </v:shape>
              <v:shape style="position:absolute;left:6329;top:2861;width:1490;height:10" type="#_x0000_t75" stroked="false">
                <v:imagedata r:id="rId165" o:title=""/>
              </v:shape>
              <v:shape style="position:absolute;left:7815;top:2861;width:2348;height:10" type="#_x0000_t75" stroked="false">
                <v:imagedata r:id="rId166" o:title=""/>
              </v:shape>
              <v:shape style="position:absolute;left:10158;top:2861;width:1279;height:10" type="#_x0000_t75" stroked="false">
                <v:imagedata r:id="rId167" o:title=""/>
              </v:shape>
              <v:shape style="position:absolute;left:11432;top:2861;width:3958;height:10" type="#_x0000_t75" stroked="false">
                <v:imagedata r:id="rId175" o:title=""/>
              </v:shape>
            </v:group>
            <v:group style="position:absolute;left:3131;top:2871;width:10;height:20" coordorigin="3131,2871" coordsize="10,20">
              <v:shape style="position:absolute;left:3131;top:2871;width:10;height:20" coordorigin="3131,2871" coordsize="10,20" path="m3131,2890l3141,2890,3141,2871,3131,2871,3131,2890xe" filled="true" fillcolor="#000000" stroked="false">
                <v:path arrowok="t"/>
                <v:fill type="solid"/>
              </v:shape>
            </v:group>
            <v:group style="position:absolute;left:3131;top:2890;width:10;height:20" coordorigin="3131,2890" coordsize="10,20">
              <v:shape style="position:absolute;left:3131;top:2890;width:10;height:20" coordorigin="3131,2890" coordsize="10,20" path="m3131,2909l3141,2909,3141,2890,3131,2890,3131,2909xe" filled="true" fillcolor="#000000" stroked="false">
                <v:path arrowok="t"/>
                <v:fill type="solid"/>
              </v:shape>
            </v:group>
            <v:group style="position:absolute;left:3131;top:2909;width:10;height:20" coordorigin="3131,2909" coordsize="10,20">
              <v:shape style="position:absolute;left:3131;top:2909;width:10;height:20" coordorigin="3131,2909" coordsize="10,20" path="m3131,2928l3141,2928,3141,2909,3131,2909,3131,2928xe" filled="true" fillcolor="#000000" stroked="false">
                <v:path arrowok="t"/>
                <v:fill type="solid"/>
              </v:shape>
            </v:group>
            <v:group style="position:absolute;left:3131;top:2928;width:10;height:20" coordorigin="3131,2928" coordsize="10,20">
              <v:shape style="position:absolute;left:3131;top:2928;width:10;height:20" coordorigin="3131,2928" coordsize="10,20" path="m3131,2948l3141,2948,3141,2928,3131,2928,3131,2948xe" filled="true" fillcolor="#000000" stroked="false">
                <v:path arrowok="t"/>
                <v:fill type="solid"/>
              </v:shape>
            </v:group>
            <v:group style="position:absolute;left:3131;top:2948;width:10;height:20" coordorigin="3131,2948" coordsize="10,20">
              <v:shape style="position:absolute;left:3131;top:2948;width:10;height:20" coordorigin="3131,2948" coordsize="10,20" path="m3131,2967l3141,2967,3141,2948,3131,2948,3131,2967xe" filled="true" fillcolor="#000000" stroked="false">
                <v:path arrowok="t"/>
                <v:fill type="solid"/>
              </v:shape>
            </v:group>
            <v:group style="position:absolute;left:3131;top:2967;width:10;height:20" coordorigin="3131,2967" coordsize="10,20">
              <v:shape style="position:absolute;left:3131;top:2967;width:10;height:20" coordorigin="3131,2967" coordsize="10,20" path="m3131,2986l3141,2986,3141,2967,3131,2967,3131,2986xe" filled="true" fillcolor="#000000" stroked="false">
                <v:path arrowok="t"/>
                <v:fill type="solid"/>
              </v:shape>
            </v:group>
            <v:group style="position:absolute;left:3131;top:2986;width:10;height:20" coordorigin="3131,2986" coordsize="10,20">
              <v:shape style="position:absolute;left:3131;top:2986;width:10;height:20" coordorigin="3131,2986" coordsize="10,20" path="m3131,3005l3141,3005,3141,2986,3131,2986,3131,3005xe" filled="true" fillcolor="#000000" stroked="false">
                <v:path arrowok="t"/>
                <v:fill type="solid"/>
              </v:shape>
            </v:group>
            <v:group style="position:absolute;left:3131;top:3005;width:10;height:20" coordorigin="3131,3005" coordsize="10,20">
              <v:shape style="position:absolute;left:3131;top:3005;width:10;height:20" coordorigin="3131,3005" coordsize="10,20" path="m3131,3024l3141,3024,3141,3005,3131,3005,3131,3024xe" filled="true" fillcolor="#000000" stroked="false">
                <v:path arrowok="t"/>
                <v:fill type="solid"/>
              </v:shape>
            </v:group>
            <v:group style="position:absolute;left:4428;top:2871;width:10;height:20" coordorigin="4428,2871" coordsize="10,20">
              <v:shape style="position:absolute;left:4428;top:2871;width:10;height:20" coordorigin="4428,2871" coordsize="10,20" path="m4428,2890l4438,2890,4438,2871,4428,2871,4428,2890xe" filled="true" fillcolor="#000000" stroked="false">
                <v:path arrowok="t"/>
                <v:fill type="solid"/>
              </v:shape>
            </v:group>
            <v:group style="position:absolute;left:4428;top:2890;width:10;height:20" coordorigin="4428,2890" coordsize="10,20">
              <v:shape style="position:absolute;left:4428;top:2890;width:10;height:20" coordorigin="4428,2890" coordsize="10,20" path="m4428,2909l4438,2909,4438,2890,4428,2890,4428,2909xe" filled="true" fillcolor="#000000" stroked="false">
                <v:path arrowok="t"/>
                <v:fill type="solid"/>
              </v:shape>
            </v:group>
            <v:group style="position:absolute;left:4428;top:2909;width:10;height:20" coordorigin="4428,2909" coordsize="10,20">
              <v:shape style="position:absolute;left:4428;top:2909;width:10;height:20" coordorigin="4428,2909" coordsize="10,20" path="m4428,2928l4438,2928,4438,2909,4428,2909,4428,2928xe" filled="true" fillcolor="#000000" stroked="false">
                <v:path arrowok="t"/>
                <v:fill type="solid"/>
              </v:shape>
            </v:group>
            <v:group style="position:absolute;left:4428;top:2928;width:10;height:20" coordorigin="4428,2928" coordsize="10,20">
              <v:shape style="position:absolute;left:4428;top:2928;width:10;height:20" coordorigin="4428,2928" coordsize="10,20" path="m4428,2948l4438,2948,4438,2928,4428,2928,4428,2948xe" filled="true" fillcolor="#000000" stroked="false">
                <v:path arrowok="t"/>
                <v:fill type="solid"/>
              </v:shape>
            </v:group>
            <v:group style="position:absolute;left:4428;top:2948;width:10;height:20" coordorigin="4428,2948" coordsize="10,20">
              <v:shape style="position:absolute;left:4428;top:2948;width:10;height:20" coordorigin="4428,2948" coordsize="10,20" path="m4428,2967l4438,2967,4438,2948,4428,2948,4428,2967xe" filled="true" fillcolor="#000000" stroked="false">
                <v:path arrowok="t"/>
                <v:fill type="solid"/>
              </v:shape>
            </v:group>
            <v:group style="position:absolute;left:4428;top:2967;width:10;height:20" coordorigin="4428,2967" coordsize="10,20">
              <v:shape style="position:absolute;left:4428;top:2967;width:10;height:20" coordorigin="4428,2967" coordsize="10,20" path="m4428,2986l4438,2986,4438,2967,4428,2967,4428,2986xe" filled="true" fillcolor="#000000" stroked="false">
                <v:path arrowok="t"/>
                <v:fill type="solid"/>
              </v:shape>
            </v:group>
            <v:group style="position:absolute;left:4428;top:2986;width:10;height:20" coordorigin="4428,2986" coordsize="10,20">
              <v:shape style="position:absolute;left:4428;top:2986;width:10;height:20" coordorigin="4428,2986" coordsize="10,20" path="m4428,3005l4438,3005,4438,2986,4428,2986,4428,3005xe" filled="true" fillcolor="#000000" stroked="false">
                <v:path arrowok="t"/>
                <v:fill type="solid"/>
              </v:shape>
            </v:group>
            <v:group style="position:absolute;left:4428;top:3005;width:10;height:20" coordorigin="4428,3005" coordsize="10,20">
              <v:shape style="position:absolute;left:4428;top:3005;width:10;height:20" coordorigin="4428,3005" coordsize="10,20" path="m4428,3024l4438,3024,4438,3005,4428,3005,4428,3024xe" filled="true" fillcolor="#000000" stroked="false">
                <v:path arrowok="t"/>
                <v:fill type="solid"/>
              </v:shape>
            </v:group>
            <v:group style="position:absolute;left:4428;top:3024;width:10;height:20" coordorigin="4428,3024" coordsize="10,20">
              <v:shape style="position:absolute;left:4428;top:3024;width:10;height:20" coordorigin="4428,3024" coordsize="10,20" path="m4428,3044l4438,3044,4438,3024,4428,3024,4428,3044xe" filled="true" fillcolor="#000000" stroked="false">
                <v:path arrowok="t"/>
                <v:fill type="solid"/>
              </v:shape>
            </v:group>
            <v:group style="position:absolute;left:4428;top:3044;width:10;height:20" coordorigin="4428,3044" coordsize="10,20">
              <v:shape style="position:absolute;left:4428;top:3044;width:10;height:20" coordorigin="4428,3044" coordsize="10,20" path="m4428,3063l4438,3063,4438,3044,4428,3044,4428,3063xe" filled="true" fillcolor="#000000" stroked="false">
                <v:path arrowok="t"/>
                <v:fill type="solid"/>
              </v:shape>
            </v:group>
            <v:group style="position:absolute;left:4428;top:3063;width:10;height:20" coordorigin="4428,3063" coordsize="10,20">
              <v:shape style="position:absolute;left:4428;top:3063;width:10;height:20" coordorigin="4428,3063" coordsize="10,20" path="m4428,3082l4438,3082,4438,3063,4428,3063,4428,3082xe" filled="true" fillcolor="#000000" stroked="false">
                <v:path arrowok="t"/>
                <v:fill type="solid"/>
              </v:shape>
            </v:group>
            <v:group style="position:absolute;left:4428;top:3082;width:10;height:20" coordorigin="4428,3082" coordsize="10,20">
              <v:shape style="position:absolute;left:4428;top:3082;width:10;height:20" coordorigin="4428,3082" coordsize="10,20" path="m4428,3101l4438,3101,4438,3082,4428,3082,4428,3101xe" filled="true" fillcolor="#000000" stroked="false">
                <v:path arrowok="t"/>
                <v:fill type="solid"/>
              </v:shape>
            </v:group>
            <v:group style="position:absolute;left:4428;top:3108;width:10;height:2" coordorigin="4428,3108" coordsize="10,2">
              <v:shape style="position:absolute;left:4428;top:3108;width:10;height:2" coordorigin="4428,3108" coordsize="10,0" path="m4428,3108l4438,3108e" filled="false" stroked="true" strokeweight=".720001pt" strokecolor="#000000">
                <v:path arrowok="t"/>
              </v:shape>
            </v:group>
            <v:group style="position:absolute;left:5058;top:2871;width:10;height:20" coordorigin="5058,2871" coordsize="10,20">
              <v:shape style="position:absolute;left:5058;top:2871;width:10;height:20" coordorigin="5058,2871" coordsize="10,20" path="m5058,2890l5068,2890,5068,2871,5058,2871,5058,2890xe" filled="true" fillcolor="#000000" stroked="false">
                <v:path arrowok="t"/>
                <v:fill type="solid"/>
              </v:shape>
            </v:group>
            <v:group style="position:absolute;left:5058;top:2890;width:10;height:20" coordorigin="5058,2890" coordsize="10,20">
              <v:shape style="position:absolute;left:5058;top:2890;width:10;height:20" coordorigin="5058,2890" coordsize="10,20" path="m5058,2909l5068,2909,5068,2890,5058,2890,5058,2909xe" filled="true" fillcolor="#000000" stroked="false">
                <v:path arrowok="t"/>
                <v:fill type="solid"/>
              </v:shape>
            </v:group>
            <v:group style="position:absolute;left:5058;top:2909;width:10;height:20" coordorigin="5058,2909" coordsize="10,20">
              <v:shape style="position:absolute;left:5058;top:2909;width:10;height:20" coordorigin="5058,2909" coordsize="10,20" path="m5058,2928l5068,2928,5068,2909,5058,2909,5058,2928xe" filled="true" fillcolor="#000000" stroked="false">
                <v:path arrowok="t"/>
                <v:fill type="solid"/>
              </v:shape>
            </v:group>
            <v:group style="position:absolute;left:5058;top:2928;width:10;height:20" coordorigin="5058,2928" coordsize="10,20">
              <v:shape style="position:absolute;left:5058;top:2928;width:10;height:20" coordorigin="5058,2928" coordsize="10,20" path="m5058,2948l5068,2948,5068,2928,5058,2928,5058,2948xe" filled="true" fillcolor="#000000" stroked="false">
                <v:path arrowok="t"/>
                <v:fill type="solid"/>
              </v:shape>
            </v:group>
            <v:group style="position:absolute;left:5058;top:2948;width:10;height:20" coordorigin="5058,2948" coordsize="10,20">
              <v:shape style="position:absolute;left:5058;top:2948;width:10;height:20" coordorigin="5058,2948" coordsize="10,20" path="m5058,2967l5068,2967,5068,2948,5058,2948,5058,2967xe" filled="true" fillcolor="#000000" stroked="false">
                <v:path arrowok="t"/>
                <v:fill type="solid"/>
              </v:shape>
            </v:group>
            <v:group style="position:absolute;left:5058;top:2967;width:10;height:20" coordorigin="5058,2967" coordsize="10,20">
              <v:shape style="position:absolute;left:5058;top:2967;width:10;height:20" coordorigin="5058,2967" coordsize="10,20" path="m5058,2986l5068,2986,5068,2967,5058,2967,5058,2986xe" filled="true" fillcolor="#000000" stroked="false">
                <v:path arrowok="t"/>
                <v:fill type="solid"/>
              </v:shape>
            </v:group>
            <v:group style="position:absolute;left:5058;top:2986;width:10;height:20" coordorigin="5058,2986" coordsize="10,20">
              <v:shape style="position:absolute;left:5058;top:2986;width:10;height:20" coordorigin="5058,2986" coordsize="10,20" path="m5058,3005l5068,3005,5068,2986,5058,2986,5058,3005xe" filled="true" fillcolor="#000000" stroked="false">
                <v:path arrowok="t"/>
                <v:fill type="solid"/>
              </v:shape>
            </v:group>
            <v:group style="position:absolute;left:5058;top:3005;width:10;height:20" coordorigin="5058,3005" coordsize="10,20">
              <v:shape style="position:absolute;left:5058;top:3005;width:10;height:20" coordorigin="5058,3005" coordsize="10,20" path="m5058,3024l5068,3024,5068,3005,5058,3005,5058,3024xe" filled="true" fillcolor="#000000" stroked="false">
                <v:path arrowok="t"/>
                <v:fill type="solid"/>
              </v:shape>
            </v:group>
            <v:group style="position:absolute;left:5058;top:3024;width:10;height:20" coordorigin="5058,3024" coordsize="10,20">
              <v:shape style="position:absolute;left:5058;top:3024;width:10;height:20" coordorigin="5058,3024" coordsize="10,20" path="m5058,3044l5068,3044,5068,3024,5058,3024,5058,3044xe" filled="true" fillcolor="#000000" stroked="false">
                <v:path arrowok="t"/>
                <v:fill type="solid"/>
              </v:shape>
            </v:group>
            <v:group style="position:absolute;left:5058;top:3044;width:10;height:20" coordorigin="5058,3044" coordsize="10,20">
              <v:shape style="position:absolute;left:5058;top:3044;width:10;height:20" coordorigin="5058,3044" coordsize="10,20" path="m5058,3063l5068,3063,5068,3044,5058,3044,5058,3063xe" filled="true" fillcolor="#000000" stroked="false">
                <v:path arrowok="t"/>
                <v:fill type="solid"/>
              </v:shape>
            </v:group>
            <v:group style="position:absolute;left:5058;top:3063;width:10;height:20" coordorigin="5058,3063" coordsize="10,20">
              <v:shape style="position:absolute;left:5058;top:3063;width:10;height:20" coordorigin="5058,3063" coordsize="10,20" path="m5058,3082l5068,3082,5068,3063,5058,3063,5058,3082xe" filled="true" fillcolor="#000000" stroked="false">
                <v:path arrowok="t"/>
                <v:fill type="solid"/>
              </v:shape>
            </v:group>
            <v:group style="position:absolute;left:5058;top:3082;width:10;height:20" coordorigin="5058,3082" coordsize="10,20">
              <v:shape style="position:absolute;left:5058;top:3082;width:10;height:20" coordorigin="5058,3082" coordsize="10,20" path="m5058,3101l5068,3101,5068,3082,5058,3082,5058,3101xe" filled="true" fillcolor="#000000" stroked="false">
                <v:path arrowok="t"/>
                <v:fill type="solid"/>
              </v:shape>
            </v:group>
            <v:group style="position:absolute;left:5058;top:3108;width:10;height:2" coordorigin="5058,3108" coordsize="10,2">
              <v:shape style="position:absolute;left:5058;top:3108;width:10;height:2" coordorigin="5058,3108" coordsize="10,0" path="m5058,3108l5068,3108e" filled="false" stroked="true" strokeweight=".720001pt" strokecolor="#000000">
                <v:path arrowok="t"/>
              </v:shape>
            </v:group>
            <v:group style="position:absolute;left:5769;top:2871;width:10;height:20" coordorigin="5769,2871" coordsize="10,20">
              <v:shape style="position:absolute;left:5769;top:2871;width:10;height:20" coordorigin="5769,2871" coordsize="10,20" path="m5769,2890l5778,2890,5778,2871,5769,2871,5769,2890xe" filled="true" fillcolor="#000000" stroked="false">
                <v:path arrowok="t"/>
                <v:fill type="solid"/>
              </v:shape>
            </v:group>
            <v:group style="position:absolute;left:5769;top:2890;width:10;height:20" coordorigin="5769,2890" coordsize="10,20">
              <v:shape style="position:absolute;left:5769;top:2890;width:10;height:20" coordorigin="5769,2890" coordsize="10,20" path="m5769,2909l5778,2909,5778,2890,5769,2890,5769,2909xe" filled="true" fillcolor="#000000" stroked="false">
                <v:path arrowok="t"/>
                <v:fill type="solid"/>
              </v:shape>
            </v:group>
            <v:group style="position:absolute;left:5769;top:2909;width:10;height:20" coordorigin="5769,2909" coordsize="10,20">
              <v:shape style="position:absolute;left:5769;top:2909;width:10;height:20" coordorigin="5769,2909" coordsize="10,20" path="m5769,2928l5778,2928,5778,2909,5769,2909,5769,2928xe" filled="true" fillcolor="#000000" stroked="false">
                <v:path arrowok="t"/>
                <v:fill type="solid"/>
              </v:shape>
            </v:group>
            <v:group style="position:absolute;left:5769;top:2928;width:10;height:20" coordorigin="5769,2928" coordsize="10,20">
              <v:shape style="position:absolute;left:5769;top:2928;width:10;height:20" coordorigin="5769,2928" coordsize="10,20" path="m5769,2948l5778,2948,5778,2928,5769,2928,5769,2948xe" filled="true" fillcolor="#000000" stroked="false">
                <v:path arrowok="t"/>
                <v:fill type="solid"/>
              </v:shape>
            </v:group>
            <v:group style="position:absolute;left:5769;top:2948;width:10;height:20" coordorigin="5769,2948" coordsize="10,20">
              <v:shape style="position:absolute;left:5769;top:2948;width:10;height:20" coordorigin="5769,2948" coordsize="10,20" path="m5769,2967l5778,2967,5778,2948,5769,2948,5769,2967xe" filled="true" fillcolor="#000000" stroked="false">
                <v:path arrowok="t"/>
                <v:fill type="solid"/>
              </v:shape>
            </v:group>
            <v:group style="position:absolute;left:5769;top:2967;width:10;height:20" coordorigin="5769,2967" coordsize="10,20">
              <v:shape style="position:absolute;left:5769;top:2967;width:10;height:20" coordorigin="5769,2967" coordsize="10,20" path="m5769,2986l5778,2986,5778,2967,5769,2967,5769,2986xe" filled="true" fillcolor="#000000" stroked="false">
                <v:path arrowok="t"/>
                <v:fill type="solid"/>
              </v:shape>
            </v:group>
            <v:group style="position:absolute;left:5769;top:2986;width:10;height:20" coordorigin="5769,2986" coordsize="10,20">
              <v:shape style="position:absolute;left:5769;top:2986;width:10;height:20" coordorigin="5769,2986" coordsize="10,20" path="m5769,3005l5778,3005,5778,2986,5769,2986,5769,3005xe" filled="true" fillcolor="#000000" stroked="false">
                <v:path arrowok="t"/>
                <v:fill type="solid"/>
              </v:shape>
            </v:group>
            <v:group style="position:absolute;left:5769;top:3005;width:10;height:20" coordorigin="5769,3005" coordsize="10,20">
              <v:shape style="position:absolute;left:5769;top:3005;width:10;height:20" coordorigin="5769,3005" coordsize="10,20" path="m5769,3024l5778,3024,5778,3005,5769,3005,5769,3024xe" filled="true" fillcolor="#000000" stroked="false">
                <v:path arrowok="t"/>
                <v:fill type="solid"/>
              </v:shape>
            </v:group>
            <v:group style="position:absolute;left:5769;top:3024;width:10;height:20" coordorigin="5769,3024" coordsize="10,20">
              <v:shape style="position:absolute;left:5769;top:3024;width:10;height:20" coordorigin="5769,3024" coordsize="10,20" path="m5769,3044l5778,3044,5778,3024,5769,3024,5769,3044xe" filled="true" fillcolor="#000000" stroked="false">
                <v:path arrowok="t"/>
                <v:fill type="solid"/>
              </v:shape>
            </v:group>
            <v:group style="position:absolute;left:5769;top:3044;width:10;height:20" coordorigin="5769,3044" coordsize="10,20">
              <v:shape style="position:absolute;left:5769;top:3044;width:10;height:20" coordorigin="5769,3044" coordsize="10,20" path="m5769,3063l5778,3063,5778,3044,5769,3044,5769,3063xe" filled="true" fillcolor="#000000" stroked="false">
                <v:path arrowok="t"/>
                <v:fill type="solid"/>
              </v:shape>
            </v:group>
            <v:group style="position:absolute;left:5769;top:3063;width:10;height:20" coordorigin="5769,3063" coordsize="10,20">
              <v:shape style="position:absolute;left:5769;top:3063;width:10;height:20" coordorigin="5769,3063" coordsize="10,20" path="m5769,3082l5778,3082,5778,3063,5769,3063,5769,3082xe" filled="true" fillcolor="#000000" stroked="false">
                <v:path arrowok="t"/>
                <v:fill type="solid"/>
              </v:shape>
            </v:group>
            <v:group style="position:absolute;left:5769;top:3082;width:10;height:20" coordorigin="5769,3082" coordsize="10,20">
              <v:shape style="position:absolute;left:5769;top:3082;width:10;height:20" coordorigin="5769,3082" coordsize="10,20" path="m5769,3101l5778,3101,5778,3082,5769,3082,5769,3101xe" filled="true" fillcolor="#000000" stroked="false">
                <v:path arrowok="t"/>
                <v:fill type="solid"/>
              </v:shape>
            </v:group>
            <v:group style="position:absolute;left:5769;top:3108;width:10;height:2" coordorigin="5769,3108" coordsize="10,2">
              <v:shape style="position:absolute;left:5769;top:3108;width:10;height:2" coordorigin="5769,3108" coordsize="10,0" path="m5769,3108l5778,3108e" filled="false" stroked="true" strokeweight=".720001pt" strokecolor="#000000">
                <v:path arrowok="t"/>
              </v:shape>
            </v:group>
            <v:group style="position:absolute;left:6334;top:2871;width:10;height:20" coordorigin="6334,2871" coordsize="10,20">
              <v:shape style="position:absolute;left:6334;top:2871;width:10;height:20" coordorigin="6334,2871" coordsize="10,20" path="m6334,2890l6344,2890,6344,2871,6334,2871,6334,2890xe" filled="true" fillcolor="#000000" stroked="false">
                <v:path arrowok="t"/>
                <v:fill type="solid"/>
              </v:shape>
            </v:group>
            <v:group style="position:absolute;left:6334;top:2890;width:10;height:20" coordorigin="6334,2890" coordsize="10,20">
              <v:shape style="position:absolute;left:6334;top:2890;width:10;height:20" coordorigin="6334,2890" coordsize="10,20" path="m6334,2909l6344,2909,6344,2890,6334,2890,6334,2909xe" filled="true" fillcolor="#000000" stroked="false">
                <v:path arrowok="t"/>
                <v:fill type="solid"/>
              </v:shape>
            </v:group>
            <v:group style="position:absolute;left:6334;top:2909;width:10;height:20" coordorigin="6334,2909" coordsize="10,20">
              <v:shape style="position:absolute;left:6334;top:2909;width:10;height:20" coordorigin="6334,2909" coordsize="10,20" path="m6334,2928l6344,2928,6344,2909,6334,2909,6334,2928xe" filled="true" fillcolor="#000000" stroked="false">
                <v:path arrowok="t"/>
                <v:fill type="solid"/>
              </v:shape>
            </v:group>
            <v:group style="position:absolute;left:6334;top:2928;width:10;height:20" coordorigin="6334,2928" coordsize="10,20">
              <v:shape style="position:absolute;left:6334;top:2928;width:10;height:20" coordorigin="6334,2928" coordsize="10,20" path="m6334,2948l6344,2948,6344,2928,6334,2928,6334,2948xe" filled="true" fillcolor="#000000" stroked="false">
                <v:path arrowok="t"/>
                <v:fill type="solid"/>
              </v:shape>
            </v:group>
            <v:group style="position:absolute;left:6334;top:2948;width:10;height:20" coordorigin="6334,2948" coordsize="10,20">
              <v:shape style="position:absolute;left:6334;top:2948;width:10;height:20" coordorigin="6334,2948" coordsize="10,20" path="m6334,2967l6344,2967,6344,2948,6334,2948,6334,2967xe" filled="true" fillcolor="#000000" stroked="false">
                <v:path arrowok="t"/>
                <v:fill type="solid"/>
              </v:shape>
            </v:group>
            <v:group style="position:absolute;left:6334;top:2967;width:10;height:20" coordorigin="6334,2967" coordsize="10,20">
              <v:shape style="position:absolute;left:6334;top:2967;width:10;height:20" coordorigin="6334,2967" coordsize="10,20" path="m6334,2986l6344,2986,6344,2967,6334,2967,6334,2986xe" filled="true" fillcolor="#000000" stroked="false">
                <v:path arrowok="t"/>
                <v:fill type="solid"/>
              </v:shape>
            </v:group>
            <v:group style="position:absolute;left:6334;top:2986;width:10;height:20" coordorigin="6334,2986" coordsize="10,20">
              <v:shape style="position:absolute;left:6334;top:2986;width:10;height:20" coordorigin="6334,2986" coordsize="10,20" path="m6334,3005l6344,3005,6344,2986,6334,2986,6334,3005xe" filled="true" fillcolor="#000000" stroked="false">
                <v:path arrowok="t"/>
                <v:fill type="solid"/>
              </v:shape>
            </v:group>
            <v:group style="position:absolute;left:6334;top:3005;width:10;height:20" coordorigin="6334,3005" coordsize="10,20">
              <v:shape style="position:absolute;left:6334;top:3005;width:10;height:20" coordorigin="6334,3005" coordsize="10,20" path="m6334,3024l6344,3024,6344,3005,6334,3005,6334,3024xe" filled="true" fillcolor="#000000" stroked="false">
                <v:path arrowok="t"/>
                <v:fill type="solid"/>
              </v:shape>
            </v:group>
            <v:group style="position:absolute;left:6334;top:3024;width:10;height:20" coordorigin="6334,3024" coordsize="10,20">
              <v:shape style="position:absolute;left:6334;top:3024;width:10;height:20" coordorigin="6334,3024" coordsize="10,20" path="m6334,3044l6344,3044,6344,3024,6334,3024,6334,3044xe" filled="true" fillcolor="#000000" stroked="false">
                <v:path arrowok="t"/>
                <v:fill type="solid"/>
              </v:shape>
            </v:group>
            <v:group style="position:absolute;left:6334;top:3044;width:10;height:20" coordorigin="6334,3044" coordsize="10,20">
              <v:shape style="position:absolute;left:6334;top:3044;width:10;height:20" coordorigin="6334,3044" coordsize="10,20" path="m6334,3063l6344,3063,6344,3044,6334,3044,6334,3063xe" filled="true" fillcolor="#000000" stroked="false">
                <v:path arrowok="t"/>
                <v:fill type="solid"/>
              </v:shape>
            </v:group>
            <v:group style="position:absolute;left:6334;top:3063;width:10;height:20" coordorigin="6334,3063" coordsize="10,20">
              <v:shape style="position:absolute;left:6334;top:3063;width:10;height:20" coordorigin="6334,3063" coordsize="10,20" path="m6334,3082l6344,3082,6344,3063,6334,3063,6334,3082xe" filled="true" fillcolor="#000000" stroked="false">
                <v:path arrowok="t"/>
                <v:fill type="solid"/>
              </v:shape>
            </v:group>
            <v:group style="position:absolute;left:6334;top:3082;width:10;height:20" coordorigin="6334,3082" coordsize="10,20">
              <v:shape style="position:absolute;left:6334;top:3082;width:10;height:20" coordorigin="6334,3082" coordsize="10,20" path="m6334,3101l6344,3101,6344,3082,6334,3082,6334,3101xe" filled="true" fillcolor="#000000" stroked="false">
                <v:path arrowok="t"/>
                <v:fill type="solid"/>
              </v:shape>
            </v:group>
            <v:group style="position:absolute;left:6334;top:3108;width:10;height:2" coordorigin="6334,3108" coordsize="10,2">
              <v:shape style="position:absolute;left:6334;top:3108;width:10;height:2" coordorigin="6334,3108" coordsize="10,0" path="m6334,3108l6344,3108e" filled="false" stroked="true" strokeweight=".720001pt" strokecolor="#000000">
                <v:path arrowok="t"/>
              </v:shape>
            </v:group>
            <v:group style="position:absolute;left:7820;top:2871;width:10;height:20" coordorigin="7820,2871" coordsize="10,20">
              <v:shape style="position:absolute;left:7820;top:2871;width:10;height:20" coordorigin="7820,2871" coordsize="10,20" path="m7820,2890l7829,2890,7829,2871,7820,2871,7820,2890xe" filled="true" fillcolor="#000000" stroked="false">
                <v:path arrowok="t"/>
                <v:fill type="solid"/>
              </v:shape>
            </v:group>
            <v:group style="position:absolute;left:7820;top:2890;width:10;height:20" coordorigin="7820,2890" coordsize="10,20">
              <v:shape style="position:absolute;left:7820;top:2890;width:10;height:20" coordorigin="7820,2890" coordsize="10,20" path="m7820,2909l7829,2909,7829,2890,7820,2890,7820,2909xe" filled="true" fillcolor="#000000" stroked="false">
                <v:path arrowok="t"/>
                <v:fill type="solid"/>
              </v:shape>
            </v:group>
            <v:group style="position:absolute;left:7820;top:2909;width:10;height:20" coordorigin="7820,2909" coordsize="10,20">
              <v:shape style="position:absolute;left:7820;top:2909;width:10;height:20" coordorigin="7820,2909" coordsize="10,20" path="m7820,2928l7829,2928,7829,2909,7820,2909,7820,2928xe" filled="true" fillcolor="#000000" stroked="false">
                <v:path arrowok="t"/>
                <v:fill type="solid"/>
              </v:shape>
            </v:group>
            <v:group style="position:absolute;left:7820;top:2928;width:10;height:20" coordorigin="7820,2928" coordsize="10,20">
              <v:shape style="position:absolute;left:7820;top:2928;width:10;height:20" coordorigin="7820,2928" coordsize="10,20" path="m7820,2948l7829,2948,7829,2928,7820,2928,7820,2948xe" filled="true" fillcolor="#000000" stroked="false">
                <v:path arrowok="t"/>
                <v:fill type="solid"/>
              </v:shape>
            </v:group>
            <v:group style="position:absolute;left:7820;top:2948;width:10;height:20" coordorigin="7820,2948" coordsize="10,20">
              <v:shape style="position:absolute;left:7820;top:2948;width:10;height:20" coordorigin="7820,2948" coordsize="10,20" path="m7820,2967l7829,2967,7829,2948,7820,2948,7820,2967xe" filled="true" fillcolor="#000000" stroked="false">
                <v:path arrowok="t"/>
                <v:fill type="solid"/>
              </v:shape>
            </v:group>
            <v:group style="position:absolute;left:7820;top:2967;width:10;height:20" coordorigin="7820,2967" coordsize="10,20">
              <v:shape style="position:absolute;left:7820;top:2967;width:10;height:20" coordorigin="7820,2967" coordsize="10,20" path="m7820,2986l7829,2986,7829,2967,7820,2967,7820,2986xe" filled="true" fillcolor="#000000" stroked="false">
                <v:path arrowok="t"/>
                <v:fill type="solid"/>
              </v:shape>
            </v:group>
            <v:group style="position:absolute;left:7820;top:2986;width:10;height:20" coordorigin="7820,2986" coordsize="10,20">
              <v:shape style="position:absolute;left:7820;top:2986;width:10;height:20" coordorigin="7820,2986" coordsize="10,20" path="m7820,3005l7829,3005,7829,2986,7820,2986,7820,3005xe" filled="true" fillcolor="#000000" stroked="false">
                <v:path arrowok="t"/>
                <v:fill type="solid"/>
              </v:shape>
            </v:group>
            <v:group style="position:absolute;left:7820;top:3005;width:10;height:20" coordorigin="7820,3005" coordsize="10,20">
              <v:shape style="position:absolute;left:7820;top:3005;width:10;height:20" coordorigin="7820,3005" coordsize="10,20" path="m7820,3024l7829,3024,7829,3005,7820,3005,7820,3024xe" filled="true" fillcolor="#000000" stroked="false">
                <v:path arrowok="t"/>
                <v:fill type="solid"/>
              </v:shape>
            </v:group>
            <v:group style="position:absolute;left:7820;top:3024;width:10;height:20" coordorigin="7820,3024" coordsize="10,20">
              <v:shape style="position:absolute;left:7820;top:3024;width:10;height:20" coordorigin="7820,3024" coordsize="10,20" path="m7820,3044l7829,3044,7829,3024,7820,3024,7820,3044xe" filled="true" fillcolor="#000000" stroked="false">
                <v:path arrowok="t"/>
                <v:fill type="solid"/>
              </v:shape>
            </v:group>
            <v:group style="position:absolute;left:7820;top:3044;width:10;height:20" coordorigin="7820,3044" coordsize="10,20">
              <v:shape style="position:absolute;left:7820;top:3044;width:10;height:20" coordorigin="7820,3044" coordsize="10,20" path="m7820,3063l7829,3063,7829,3044,7820,3044,7820,3063xe" filled="true" fillcolor="#000000" stroked="false">
                <v:path arrowok="t"/>
                <v:fill type="solid"/>
              </v:shape>
            </v:group>
            <v:group style="position:absolute;left:7820;top:3063;width:10;height:20" coordorigin="7820,3063" coordsize="10,20">
              <v:shape style="position:absolute;left:7820;top:3063;width:10;height:20" coordorigin="7820,3063" coordsize="10,20" path="m7820,3082l7829,3082,7829,3063,7820,3063,7820,3082xe" filled="true" fillcolor="#000000" stroked="false">
                <v:path arrowok="t"/>
                <v:fill type="solid"/>
              </v:shape>
            </v:group>
            <v:group style="position:absolute;left:7820;top:3082;width:10;height:20" coordorigin="7820,3082" coordsize="10,20">
              <v:shape style="position:absolute;left:7820;top:3082;width:10;height:20" coordorigin="7820,3082" coordsize="10,20" path="m7820,3101l7829,3101,7829,3082,7820,3082,7820,3101xe" filled="true" fillcolor="#000000" stroked="false">
                <v:path arrowok="t"/>
                <v:fill type="solid"/>
              </v:shape>
            </v:group>
            <v:group style="position:absolute;left:7820;top:3108;width:10;height:2" coordorigin="7820,3108" coordsize="10,2">
              <v:shape style="position:absolute;left:7820;top:3108;width:10;height:2" coordorigin="7820,3108" coordsize="10,0" path="m7820,3108l7829,3108e" filled="false" stroked="true" strokeweight=".720001pt" strokecolor="#000000">
                <v:path arrowok="t"/>
              </v:shape>
            </v:group>
            <v:group style="position:absolute;left:8462;top:2871;width:10;height:20" coordorigin="8462,2871" coordsize="10,20">
              <v:shape style="position:absolute;left:8462;top:2871;width:10;height:20" coordorigin="8462,2871" coordsize="10,20" path="m8462,2890l8472,2890,8472,2871,8462,2871,8462,2890xe" filled="true" fillcolor="#000000" stroked="false">
                <v:path arrowok="t"/>
                <v:fill type="solid"/>
              </v:shape>
            </v:group>
            <v:group style="position:absolute;left:8462;top:2890;width:10;height:20" coordorigin="8462,2890" coordsize="10,20">
              <v:shape style="position:absolute;left:8462;top:2890;width:10;height:20" coordorigin="8462,2890" coordsize="10,20" path="m8462,2909l8472,2909,8472,2890,8462,2890,8462,2909xe" filled="true" fillcolor="#000000" stroked="false">
                <v:path arrowok="t"/>
                <v:fill type="solid"/>
              </v:shape>
            </v:group>
            <v:group style="position:absolute;left:8462;top:2909;width:10;height:20" coordorigin="8462,2909" coordsize="10,20">
              <v:shape style="position:absolute;left:8462;top:2909;width:10;height:20" coordorigin="8462,2909" coordsize="10,20" path="m8462,2928l8472,2928,8472,2909,8462,2909,8462,2928xe" filled="true" fillcolor="#000000" stroked="false">
                <v:path arrowok="t"/>
                <v:fill type="solid"/>
              </v:shape>
            </v:group>
            <v:group style="position:absolute;left:8462;top:2928;width:10;height:20" coordorigin="8462,2928" coordsize="10,20">
              <v:shape style="position:absolute;left:8462;top:2928;width:10;height:20" coordorigin="8462,2928" coordsize="10,20" path="m8462,2948l8472,2948,8472,2928,8462,2928,8462,2948xe" filled="true" fillcolor="#000000" stroked="false">
                <v:path arrowok="t"/>
                <v:fill type="solid"/>
              </v:shape>
            </v:group>
            <v:group style="position:absolute;left:8462;top:2948;width:10;height:20" coordorigin="8462,2948" coordsize="10,20">
              <v:shape style="position:absolute;left:8462;top:2948;width:10;height:20" coordorigin="8462,2948" coordsize="10,20" path="m8462,2967l8472,2967,8472,2948,8462,2948,8462,2967xe" filled="true" fillcolor="#000000" stroked="false">
                <v:path arrowok="t"/>
                <v:fill type="solid"/>
              </v:shape>
            </v:group>
            <v:group style="position:absolute;left:8462;top:2967;width:10;height:20" coordorigin="8462,2967" coordsize="10,20">
              <v:shape style="position:absolute;left:8462;top:2967;width:10;height:20" coordorigin="8462,2967" coordsize="10,20" path="m8462,2986l8472,2986,8472,2967,8462,2967,8462,2986xe" filled="true" fillcolor="#000000" stroked="false">
                <v:path arrowok="t"/>
                <v:fill type="solid"/>
              </v:shape>
            </v:group>
            <v:group style="position:absolute;left:8462;top:2986;width:10;height:20" coordorigin="8462,2986" coordsize="10,20">
              <v:shape style="position:absolute;left:8462;top:2986;width:10;height:20" coordorigin="8462,2986" coordsize="10,20" path="m8462,3005l8472,3005,8472,2986,8462,2986,8462,3005xe" filled="true" fillcolor="#000000" stroked="false">
                <v:path arrowok="t"/>
                <v:fill type="solid"/>
              </v:shape>
            </v:group>
            <v:group style="position:absolute;left:8462;top:3005;width:10;height:20" coordorigin="8462,3005" coordsize="10,20">
              <v:shape style="position:absolute;left:8462;top:3005;width:10;height:20" coordorigin="8462,3005" coordsize="10,20" path="m8462,3024l8472,3024,8472,3005,8462,3005,8462,3024xe" filled="true" fillcolor="#000000" stroked="false">
                <v:path arrowok="t"/>
                <v:fill type="solid"/>
              </v:shape>
            </v:group>
            <v:group style="position:absolute;left:8462;top:3024;width:10;height:20" coordorigin="8462,3024" coordsize="10,20">
              <v:shape style="position:absolute;left:8462;top:3024;width:10;height:20" coordorigin="8462,3024" coordsize="10,20" path="m8462,3044l8472,3044,8472,3024,8462,3024,8462,3044xe" filled="true" fillcolor="#000000" stroked="false">
                <v:path arrowok="t"/>
                <v:fill type="solid"/>
              </v:shape>
            </v:group>
            <v:group style="position:absolute;left:8462;top:3044;width:10;height:20" coordorigin="8462,3044" coordsize="10,20">
              <v:shape style="position:absolute;left:8462;top:3044;width:10;height:20" coordorigin="8462,3044" coordsize="10,20" path="m8462,3063l8472,3063,8472,3044,8462,3044,8462,3063xe" filled="true" fillcolor="#000000" stroked="false">
                <v:path arrowok="t"/>
                <v:fill type="solid"/>
              </v:shape>
            </v:group>
            <v:group style="position:absolute;left:8462;top:3063;width:10;height:20" coordorigin="8462,3063" coordsize="10,20">
              <v:shape style="position:absolute;left:8462;top:3063;width:10;height:20" coordorigin="8462,3063" coordsize="10,20" path="m8462,3082l8472,3082,8472,3063,8462,3063,8462,3082xe" filled="true" fillcolor="#000000" stroked="false">
                <v:path arrowok="t"/>
                <v:fill type="solid"/>
              </v:shape>
            </v:group>
            <v:group style="position:absolute;left:8462;top:3082;width:10;height:20" coordorigin="8462,3082" coordsize="10,20">
              <v:shape style="position:absolute;left:8462;top:3082;width:10;height:20" coordorigin="8462,3082" coordsize="10,20" path="m8462,3101l8472,3101,8472,3082,8462,3082,8462,3101xe" filled="true" fillcolor="#000000" stroked="false">
                <v:path arrowok="t"/>
                <v:fill type="solid"/>
              </v:shape>
            </v:group>
            <v:group style="position:absolute;left:8462;top:3108;width:10;height:2" coordorigin="8462,3108" coordsize="10,2">
              <v:shape style="position:absolute;left:8462;top:3108;width:10;height:2" coordorigin="8462,3108" coordsize="10,0" path="m8462,3108l8472,3108e" filled="false" stroked="true" strokeweight=".720001pt" strokecolor="#000000">
                <v:path arrowok="t"/>
              </v:shape>
            </v:group>
            <v:group style="position:absolute;left:9597;top:2871;width:10;height:20" coordorigin="9597,2871" coordsize="10,20">
              <v:shape style="position:absolute;left:9597;top:2871;width:10;height:20" coordorigin="9597,2871" coordsize="10,20" path="m9597,2890l9607,2890,9607,2871,9597,2871,9597,2890xe" filled="true" fillcolor="#000000" stroked="false">
                <v:path arrowok="t"/>
                <v:fill type="solid"/>
              </v:shape>
            </v:group>
            <v:group style="position:absolute;left:9597;top:2890;width:10;height:20" coordorigin="9597,2890" coordsize="10,20">
              <v:shape style="position:absolute;left:9597;top:2890;width:10;height:20" coordorigin="9597,2890" coordsize="10,20" path="m9597,2909l9607,2909,9607,2890,9597,2890,9597,2909xe" filled="true" fillcolor="#000000" stroked="false">
                <v:path arrowok="t"/>
                <v:fill type="solid"/>
              </v:shape>
            </v:group>
            <v:group style="position:absolute;left:9597;top:2909;width:10;height:20" coordorigin="9597,2909" coordsize="10,20">
              <v:shape style="position:absolute;left:9597;top:2909;width:10;height:20" coordorigin="9597,2909" coordsize="10,20" path="m9597,2928l9607,2928,9607,2909,9597,2909,9597,2928xe" filled="true" fillcolor="#000000" stroked="false">
                <v:path arrowok="t"/>
                <v:fill type="solid"/>
              </v:shape>
            </v:group>
            <v:group style="position:absolute;left:9597;top:2928;width:10;height:20" coordorigin="9597,2928" coordsize="10,20">
              <v:shape style="position:absolute;left:9597;top:2928;width:10;height:20" coordorigin="9597,2928" coordsize="10,20" path="m9597,2948l9607,2948,9607,2928,9597,2928,9597,2948xe" filled="true" fillcolor="#000000" stroked="false">
                <v:path arrowok="t"/>
                <v:fill type="solid"/>
              </v:shape>
            </v:group>
            <v:group style="position:absolute;left:9597;top:2948;width:10;height:20" coordorigin="9597,2948" coordsize="10,20">
              <v:shape style="position:absolute;left:9597;top:2948;width:10;height:20" coordorigin="9597,2948" coordsize="10,20" path="m9597,2967l9607,2967,9607,2948,9597,2948,9597,2967xe" filled="true" fillcolor="#000000" stroked="false">
                <v:path arrowok="t"/>
                <v:fill type="solid"/>
              </v:shape>
            </v:group>
            <v:group style="position:absolute;left:9597;top:2967;width:10;height:20" coordorigin="9597,2967" coordsize="10,20">
              <v:shape style="position:absolute;left:9597;top:2967;width:10;height:20" coordorigin="9597,2967" coordsize="10,20" path="m9597,2986l9607,2986,9607,2967,9597,2967,9597,2986xe" filled="true" fillcolor="#000000" stroked="false">
                <v:path arrowok="t"/>
                <v:fill type="solid"/>
              </v:shape>
            </v:group>
            <v:group style="position:absolute;left:9597;top:2986;width:10;height:20" coordorigin="9597,2986" coordsize="10,20">
              <v:shape style="position:absolute;left:9597;top:2986;width:10;height:20" coordorigin="9597,2986" coordsize="10,20" path="m9597,3005l9607,3005,9607,2986,9597,2986,9597,3005xe" filled="true" fillcolor="#000000" stroked="false">
                <v:path arrowok="t"/>
                <v:fill type="solid"/>
              </v:shape>
            </v:group>
            <v:group style="position:absolute;left:9597;top:3005;width:10;height:20" coordorigin="9597,3005" coordsize="10,20">
              <v:shape style="position:absolute;left:9597;top:3005;width:10;height:20" coordorigin="9597,3005" coordsize="10,20" path="m9597,3024l9607,3024,9607,3005,9597,3005,9597,3024xe" filled="true" fillcolor="#000000" stroked="false">
                <v:path arrowok="t"/>
                <v:fill type="solid"/>
              </v:shape>
            </v:group>
            <v:group style="position:absolute;left:9597;top:3024;width:10;height:20" coordorigin="9597,3024" coordsize="10,20">
              <v:shape style="position:absolute;left:9597;top:3024;width:10;height:20" coordorigin="9597,3024" coordsize="10,20" path="m9597,3044l9607,3044,9607,3024,9597,3024,9597,3044xe" filled="true" fillcolor="#000000" stroked="false">
                <v:path arrowok="t"/>
                <v:fill type="solid"/>
              </v:shape>
            </v:group>
            <v:group style="position:absolute;left:9597;top:3044;width:10;height:20" coordorigin="9597,3044" coordsize="10,20">
              <v:shape style="position:absolute;left:9597;top:3044;width:10;height:20" coordorigin="9597,3044" coordsize="10,20" path="m9597,3063l9607,3063,9607,3044,9597,3044,9597,3063xe" filled="true" fillcolor="#000000" stroked="false">
                <v:path arrowok="t"/>
                <v:fill type="solid"/>
              </v:shape>
            </v:group>
            <v:group style="position:absolute;left:9597;top:3063;width:10;height:20" coordorigin="9597,3063" coordsize="10,20">
              <v:shape style="position:absolute;left:9597;top:3063;width:10;height:20" coordorigin="9597,3063" coordsize="10,20" path="m9597,3082l9607,3082,9607,3063,9597,3063,9597,3082xe" filled="true" fillcolor="#000000" stroked="false">
                <v:path arrowok="t"/>
                <v:fill type="solid"/>
              </v:shape>
            </v:group>
            <v:group style="position:absolute;left:9597;top:3082;width:10;height:20" coordorigin="9597,3082" coordsize="10,20">
              <v:shape style="position:absolute;left:9597;top:3082;width:10;height:20" coordorigin="9597,3082" coordsize="10,20" path="m9597,3101l9607,3101,9607,3082,9597,3082,9597,3101xe" filled="true" fillcolor="#000000" stroked="false">
                <v:path arrowok="t"/>
                <v:fill type="solid"/>
              </v:shape>
            </v:group>
            <v:group style="position:absolute;left:9597;top:3108;width:10;height:2" coordorigin="9597,3108" coordsize="10,2">
              <v:shape style="position:absolute;left:9597;top:3108;width:10;height:2" coordorigin="9597,3108" coordsize="10,0" path="m9597,3108l9607,3108e" filled="false" stroked="true" strokeweight=".720001pt" strokecolor="#000000">
                <v:path arrowok="t"/>
              </v:shape>
            </v:group>
            <v:group style="position:absolute;left:10162;top:2871;width:10;height:20" coordorigin="10162,2871" coordsize="10,20">
              <v:shape style="position:absolute;left:10162;top:2871;width:10;height:20" coordorigin="10162,2871" coordsize="10,20" path="m10162,2890l10172,2890,10172,2871,10162,2871,10162,2890xe" filled="true" fillcolor="#000000" stroked="false">
                <v:path arrowok="t"/>
                <v:fill type="solid"/>
              </v:shape>
            </v:group>
            <v:group style="position:absolute;left:10162;top:2890;width:10;height:20" coordorigin="10162,2890" coordsize="10,20">
              <v:shape style="position:absolute;left:10162;top:2890;width:10;height:20" coordorigin="10162,2890" coordsize="10,20" path="m10162,2909l10172,2909,10172,2890,10162,2890,10162,2909xe" filled="true" fillcolor="#000000" stroked="false">
                <v:path arrowok="t"/>
                <v:fill type="solid"/>
              </v:shape>
            </v:group>
            <v:group style="position:absolute;left:10162;top:2909;width:10;height:20" coordorigin="10162,2909" coordsize="10,20">
              <v:shape style="position:absolute;left:10162;top:2909;width:10;height:20" coordorigin="10162,2909" coordsize="10,20" path="m10162,2928l10172,2928,10172,2909,10162,2909,10162,2928xe" filled="true" fillcolor="#000000" stroked="false">
                <v:path arrowok="t"/>
                <v:fill type="solid"/>
              </v:shape>
            </v:group>
            <v:group style="position:absolute;left:10162;top:2928;width:10;height:20" coordorigin="10162,2928" coordsize="10,20">
              <v:shape style="position:absolute;left:10162;top:2928;width:10;height:20" coordorigin="10162,2928" coordsize="10,20" path="m10162,2948l10172,2948,10172,2928,10162,2928,10162,2948xe" filled="true" fillcolor="#000000" stroked="false">
                <v:path arrowok="t"/>
                <v:fill type="solid"/>
              </v:shape>
            </v:group>
            <v:group style="position:absolute;left:10162;top:2948;width:10;height:20" coordorigin="10162,2948" coordsize="10,20">
              <v:shape style="position:absolute;left:10162;top:2948;width:10;height:20" coordorigin="10162,2948" coordsize="10,20" path="m10162,2967l10172,2967,10172,2948,10162,2948,10162,2967xe" filled="true" fillcolor="#000000" stroked="false">
                <v:path arrowok="t"/>
                <v:fill type="solid"/>
              </v:shape>
            </v:group>
            <v:group style="position:absolute;left:10162;top:2967;width:10;height:20" coordorigin="10162,2967" coordsize="10,20">
              <v:shape style="position:absolute;left:10162;top:2967;width:10;height:20" coordorigin="10162,2967" coordsize="10,20" path="m10162,2986l10172,2986,10172,2967,10162,2967,10162,2986xe" filled="true" fillcolor="#000000" stroked="false">
                <v:path arrowok="t"/>
                <v:fill type="solid"/>
              </v:shape>
            </v:group>
            <v:group style="position:absolute;left:10162;top:2986;width:10;height:20" coordorigin="10162,2986" coordsize="10,20">
              <v:shape style="position:absolute;left:10162;top:2986;width:10;height:20" coordorigin="10162,2986" coordsize="10,20" path="m10162,3005l10172,3005,10172,2986,10162,2986,10162,3005xe" filled="true" fillcolor="#000000" stroked="false">
                <v:path arrowok="t"/>
                <v:fill type="solid"/>
              </v:shape>
            </v:group>
            <v:group style="position:absolute;left:10162;top:3005;width:10;height:20" coordorigin="10162,3005" coordsize="10,20">
              <v:shape style="position:absolute;left:10162;top:3005;width:10;height:20" coordorigin="10162,3005" coordsize="10,20" path="m10162,3024l10172,3024,10172,3005,10162,3005,10162,3024xe" filled="true" fillcolor="#000000" stroked="false">
                <v:path arrowok="t"/>
                <v:fill type="solid"/>
              </v:shape>
            </v:group>
            <v:group style="position:absolute;left:10162;top:3024;width:10;height:20" coordorigin="10162,3024" coordsize="10,20">
              <v:shape style="position:absolute;left:10162;top:3024;width:10;height:20" coordorigin="10162,3024" coordsize="10,20" path="m10162,3044l10172,3044,10172,3024,10162,3024,10162,3044xe" filled="true" fillcolor="#000000" stroked="false">
                <v:path arrowok="t"/>
                <v:fill type="solid"/>
              </v:shape>
            </v:group>
            <v:group style="position:absolute;left:10162;top:3044;width:10;height:20" coordorigin="10162,3044" coordsize="10,20">
              <v:shape style="position:absolute;left:10162;top:3044;width:10;height:20" coordorigin="10162,3044" coordsize="10,20" path="m10162,3063l10172,3063,10172,3044,10162,3044,10162,3063xe" filled="true" fillcolor="#000000" stroked="false">
                <v:path arrowok="t"/>
                <v:fill type="solid"/>
              </v:shape>
            </v:group>
            <v:group style="position:absolute;left:10162;top:3063;width:10;height:20" coordorigin="10162,3063" coordsize="10,20">
              <v:shape style="position:absolute;left:10162;top:3063;width:10;height:20" coordorigin="10162,3063" coordsize="10,20" path="m10162,3082l10172,3082,10172,3063,10162,3063,10162,3082xe" filled="true" fillcolor="#000000" stroked="false">
                <v:path arrowok="t"/>
                <v:fill type="solid"/>
              </v:shape>
            </v:group>
            <v:group style="position:absolute;left:10162;top:3082;width:10;height:20" coordorigin="10162,3082" coordsize="10,20">
              <v:shape style="position:absolute;left:10162;top:3082;width:10;height:20" coordorigin="10162,3082" coordsize="10,20" path="m10162,3101l10172,3101,10172,3082,10162,3082,10162,3101xe" filled="true" fillcolor="#000000" stroked="false">
                <v:path arrowok="t"/>
                <v:fill type="solid"/>
              </v:shape>
            </v:group>
            <v:group style="position:absolute;left:10162;top:3108;width:10;height:2" coordorigin="10162,3108" coordsize="10,2">
              <v:shape style="position:absolute;left:10162;top:3108;width:10;height:2" coordorigin="10162,3108" coordsize="10,0" path="m10162,3108l10172,3108e" filled="false" stroked="true" strokeweight=".720001pt" strokecolor="#000000">
                <v:path arrowok="t"/>
              </v:shape>
            </v:group>
            <v:group style="position:absolute;left:11437;top:2871;width:10;height:20" coordorigin="11437,2871" coordsize="10,20">
              <v:shape style="position:absolute;left:11437;top:2871;width:10;height:20" coordorigin="11437,2871" coordsize="10,20" path="m11437,2890l11446,2890,11446,2871,11437,2871,11437,2890xe" filled="true" fillcolor="#000000" stroked="false">
                <v:path arrowok="t"/>
                <v:fill type="solid"/>
              </v:shape>
            </v:group>
            <v:group style="position:absolute;left:11437;top:2890;width:10;height:20" coordorigin="11437,2890" coordsize="10,20">
              <v:shape style="position:absolute;left:11437;top:2890;width:10;height:20" coordorigin="11437,2890" coordsize="10,20" path="m11437,2909l11446,2909,11446,2890,11437,2890,11437,2909xe" filled="true" fillcolor="#000000" stroked="false">
                <v:path arrowok="t"/>
                <v:fill type="solid"/>
              </v:shape>
            </v:group>
            <v:group style="position:absolute;left:11437;top:2909;width:10;height:20" coordorigin="11437,2909" coordsize="10,20">
              <v:shape style="position:absolute;left:11437;top:2909;width:10;height:20" coordorigin="11437,2909" coordsize="10,20" path="m11437,2928l11446,2928,11446,2909,11437,2909,11437,2928xe" filled="true" fillcolor="#000000" stroked="false">
                <v:path arrowok="t"/>
                <v:fill type="solid"/>
              </v:shape>
            </v:group>
            <v:group style="position:absolute;left:11437;top:2928;width:10;height:20" coordorigin="11437,2928" coordsize="10,20">
              <v:shape style="position:absolute;left:11437;top:2928;width:10;height:20" coordorigin="11437,2928" coordsize="10,20" path="m11437,2948l11446,2948,11446,2928,11437,2928,11437,2948xe" filled="true" fillcolor="#000000" stroked="false">
                <v:path arrowok="t"/>
                <v:fill type="solid"/>
              </v:shape>
            </v:group>
            <v:group style="position:absolute;left:11437;top:2948;width:10;height:20" coordorigin="11437,2948" coordsize="10,20">
              <v:shape style="position:absolute;left:11437;top:2948;width:10;height:20" coordorigin="11437,2948" coordsize="10,20" path="m11437,2967l11446,2967,11446,2948,11437,2948,11437,2967xe" filled="true" fillcolor="#000000" stroked="false">
                <v:path arrowok="t"/>
                <v:fill type="solid"/>
              </v:shape>
            </v:group>
            <v:group style="position:absolute;left:11437;top:2967;width:10;height:20" coordorigin="11437,2967" coordsize="10,20">
              <v:shape style="position:absolute;left:11437;top:2967;width:10;height:20" coordorigin="11437,2967" coordsize="10,20" path="m11437,2986l11446,2986,11446,2967,11437,2967,11437,2986xe" filled="true" fillcolor="#000000" stroked="false">
                <v:path arrowok="t"/>
                <v:fill type="solid"/>
              </v:shape>
            </v:group>
            <v:group style="position:absolute;left:11437;top:2986;width:10;height:20" coordorigin="11437,2986" coordsize="10,20">
              <v:shape style="position:absolute;left:11437;top:2986;width:10;height:20" coordorigin="11437,2986" coordsize="10,20" path="m11437,3005l11446,3005,11446,2986,11437,2986,11437,3005xe" filled="true" fillcolor="#000000" stroked="false">
                <v:path arrowok="t"/>
                <v:fill type="solid"/>
              </v:shape>
            </v:group>
            <v:group style="position:absolute;left:11437;top:3005;width:10;height:20" coordorigin="11437,3005" coordsize="10,20">
              <v:shape style="position:absolute;left:11437;top:3005;width:10;height:20" coordorigin="11437,3005" coordsize="10,20" path="m11437,3024l11446,3024,11446,3005,11437,3005,11437,3024xe" filled="true" fillcolor="#000000" stroked="false">
                <v:path arrowok="t"/>
                <v:fill type="solid"/>
              </v:shape>
            </v:group>
            <v:group style="position:absolute;left:11437;top:3024;width:10;height:20" coordorigin="11437,3024" coordsize="10,20">
              <v:shape style="position:absolute;left:11437;top:3024;width:10;height:20" coordorigin="11437,3024" coordsize="10,20" path="m11437,3044l11446,3044,11446,3024,11437,3024,11437,3044xe" filled="true" fillcolor="#000000" stroked="false">
                <v:path arrowok="t"/>
                <v:fill type="solid"/>
              </v:shape>
            </v:group>
            <v:group style="position:absolute;left:11437;top:3044;width:10;height:20" coordorigin="11437,3044" coordsize="10,20">
              <v:shape style="position:absolute;left:11437;top:3044;width:10;height:20" coordorigin="11437,3044" coordsize="10,20" path="m11437,3063l11446,3063,11446,3044,11437,3044,11437,3063xe" filled="true" fillcolor="#000000" stroked="false">
                <v:path arrowok="t"/>
                <v:fill type="solid"/>
              </v:shape>
            </v:group>
            <v:group style="position:absolute;left:11437;top:3063;width:10;height:20" coordorigin="11437,3063" coordsize="10,20">
              <v:shape style="position:absolute;left:11437;top:3063;width:10;height:20" coordorigin="11437,3063" coordsize="10,20" path="m11437,3082l11446,3082,11446,3063,11437,3063,11437,3082xe" filled="true" fillcolor="#000000" stroked="false">
                <v:path arrowok="t"/>
                <v:fill type="solid"/>
              </v:shape>
            </v:group>
            <v:group style="position:absolute;left:11437;top:3082;width:10;height:20" coordorigin="11437,3082" coordsize="10,20">
              <v:shape style="position:absolute;left:11437;top:3082;width:10;height:20" coordorigin="11437,3082" coordsize="10,20" path="m11437,3101l11446,3101,11446,3082,11437,3082,11437,3101xe" filled="true" fillcolor="#000000" stroked="false">
                <v:path arrowok="t"/>
                <v:fill type="solid"/>
              </v:shape>
            </v:group>
            <v:group style="position:absolute;left:11437;top:3108;width:10;height:2" coordorigin="11437,3108" coordsize="10,2">
              <v:shape style="position:absolute;left:11437;top:3108;width:10;height:2" coordorigin="11437,3108" coordsize="10,0" path="m11437,3108l11446,3108e" filled="false" stroked="true" strokeweight=".720001pt" strokecolor="#000000">
                <v:path arrowok="t"/>
              </v:shape>
            </v:group>
            <v:group style="position:absolute;left:12720;top:2871;width:10;height:20" coordorigin="12720,2871" coordsize="10,20">
              <v:shape style="position:absolute;left:12720;top:2871;width:10;height:20" coordorigin="12720,2871" coordsize="10,20" path="m12720,2890l12729,2890,12729,2871,12720,2871,12720,2890xe" filled="true" fillcolor="#000000" stroked="false">
                <v:path arrowok="t"/>
                <v:fill type="solid"/>
              </v:shape>
            </v:group>
            <v:group style="position:absolute;left:12720;top:2890;width:10;height:20" coordorigin="12720,2890" coordsize="10,20">
              <v:shape style="position:absolute;left:12720;top:2890;width:10;height:20" coordorigin="12720,2890" coordsize="10,20" path="m12720,2909l12729,2909,12729,2890,12720,2890,12720,2909xe" filled="true" fillcolor="#000000" stroked="false">
                <v:path arrowok="t"/>
                <v:fill type="solid"/>
              </v:shape>
            </v:group>
            <v:group style="position:absolute;left:12720;top:2909;width:10;height:20" coordorigin="12720,2909" coordsize="10,20">
              <v:shape style="position:absolute;left:12720;top:2909;width:10;height:20" coordorigin="12720,2909" coordsize="10,20" path="m12720,2928l12729,2928,12729,2909,12720,2909,12720,2928xe" filled="true" fillcolor="#000000" stroked="false">
                <v:path arrowok="t"/>
                <v:fill type="solid"/>
              </v:shape>
            </v:group>
            <v:group style="position:absolute;left:12720;top:2928;width:10;height:20" coordorigin="12720,2928" coordsize="10,20">
              <v:shape style="position:absolute;left:12720;top:2928;width:10;height:20" coordorigin="12720,2928" coordsize="10,20" path="m12720,2948l12729,2948,12729,2928,12720,2928,12720,2948xe" filled="true" fillcolor="#000000" stroked="false">
                <v:path arrowok="t"/>
                <v:fill type="solid"/>
              </v:shape>
            </v:group>
            <v:group style="position:absolute;left:12720;top:2948;width:10;height:20" coordorigin="12720,2948" coordsize="10,20">
              <v:shape style="position:absolute;left:12720;top:2948;width:10;height:20" coordorigin="12720,2948" coordsize="10,20" path="m12720,2967l12729,2967,12729,2948,12720,2948,12720,2967xe" filled="true" fillcolor="#000000" stroked="false">
                <v:path arrowok="t"/>
                <v:fill type="solid"/>
              </v:shape>
            </v:group>
            <v:group style="position:absolute;left:12720;top:2967;width:10;height:20" coordorigin="12720,2967" coordsize="10,20">
              <v:shape style="position:absolute;left:12720;top:2967;width:10;height:20" coordorigin="12720,2967" coordsize="10,20" path="m12720,2986l12729,2986,12729,2967,12720,2967,12720,2986xe" filled="true" fillcolor="#000000" stroked="false">
                <v:path arrowok="t"/>
                <v:fill type="solid"/>
              </v:shape>
            </v:group>
            <v:group style="position:absolute;left:12720;top:2986;width:10;height:20" coordorigin="12720,2986" coordsize="10,20">
              <v:shape style="position:absolute;left:12720;top:2986;width:10;height:20" coordorigin="12720,2986" coordsize="10,20" path="m12720,3005l12729,3005,12729,2986,12720,2986,12720,3005xe" filled="true" fillcolor="#000000" stroked="false">
                <v:path arrowok="t"/>
                <v:fill type="solid"/>
              </v:shape>
            </v:group>
            <v:group style="position:absolute;left:12720;top:3005;width:10;height:20" coordorigin="12720,3005" coordsize="10,20">
              <v:shape style="position:absolute;left:12720;top:3005;width:10;height:20" coordorigin="12720,3005" coordsize="10,20" path="m12720,3024l12729,3024,12729,3005,12720,3005,12720,3024xe" filled="true" fillcolor="#000000" stroked="false">
                <v:path arrowok="t"/>
                <v:fill type="solid"/>
              </v:shape>
            </v:group>
            <v:group style="position:absolute;left:12720;top:3024;width:10;height:20" coordorigin="12720,3024" coordsize="10,20">
              <v:shape style="position:absolute;left:12720;top:3024;width:10;height:20" coordorigin="12720,3024" coordsize="10,20" path="m12720,3044l12729,3044,12729,3024,12720,3024,12720,3044xe" filled="true" fillcolor="#000000" stroked="false">
                <v:path arrowok="t"/>
                <v:fill type="solid"/>
              </v:shape>
            </v:group>
            <v:group style="position:absolute;left:12720;top:3044;width:10;height:20" coordorigin="12720,3044" coordsize="10,20">
              <v:shape style="position:absolute;left:12720;top:3044;width:10;height:20" coordorigin="12720,3044" coordsize="10,20" path="m12720,3063l12729,3063,12729,3044,12720,3044,12720,3063xe" filled="true" fillcolor="#000000" stroked="false">
                <v:path arrowok="t"/>
                <v:fill type="solid"/>
              </v:shape>
            </v:group>
            <v:group style="position:absolute;left:12720;top:3063;width:10;height:20" coordorigin="12720,3063" coordsize="10,20">
              <v:shape style="position:absolute;left:12720;top:3063;width:10;height:20" coordorigin="12720,3063" coordsize="10,20" path="m12720,3082l12729,3082,12729,3063,12720,3063,12720,3082xe" filled="true" fillcolor="#000000" stroked="false">
                <v:path arrowok="t"/>
                <v:fill type="solid"/>
              </v:shape>
            </v:group>
            <v:group style="position:absolute;left:12720;top:3082;width:10;height:20" coordorigin="12720,3082" coordsize="10,20">
              <v:shape style="position:absolute;left:12720;top:3082;width:10;height:20" coordorigin="12720,3082" coordsize="10,20" path="m12720,3101l12729,3101,12729,3082,12720,3082,12720,3101xe" filled="true" fillcolor="#000000" stroked="false">
                <v:path arrowok="t"/>
                <v:fill type="solid"/>
              </v:shape>
            </v:group>
            <v:group style="position:absolute;left:12720;top:3108;width:10;height:2" coordorigin="12720,3108" coordsize="10,2">
              <v:shape style="position:absolute;left:12720;top:3108;width:10;height:2" coordorigin="12720,3108" coordsize="10,0" path="m12720,3108l12729,3108e" filled="false" stroked="true" strokeweight=".720001pt" strokecolor="#000000">
                <v:path arrowok="t"/>
              </v:shape>
            </v:group>
            <v:group style="position:absolute;left:14018;top:2871;width:10;height:20" coordorigin="14018,2871" coordsize="10,20">
              <v:shape style="position:absolute;left:14018;top:2871;width:10;height:20" coordorigin="14018,2871" coordsize="10,20" path="m14018,2890l14028,2890,14028,2871,14018,2871,14018,2890xe" filled="true" fillcolor="#000000" stroked="false">
                <v:path arrowok="t"/>
                <v:fill type="solid"/>
              </v:shape>
            </v:group>
            <v:group style="position:absolute;left:14018;top:2890;width:10;height:20" coordorigin="14018,2890" coordsize="10,20">
              <v:shape style="position:absolute;left:14018;top:2890;width:10;height:20" coordorigin="14018,2890" coordsize="10,20" path="m14018,2909l14028,2909,14028,2890,14018,2890,14018,2909xe" filled="true" fillcolor="#000000" stroked="false">
                <v:path arrowok="t"/>
                <v:fill type="solid"/>
              </v:shape>
            </v:group>
            <v:group style="position:absolute;left:14018;top:2909;width:10;height:20" coordorigin="14018,2909" coordsize="10,20">
              <v:shape style="position:absolute;left:14018;top:2909;width:10;height:20" coordorigin="14018,2909" coordsize="10,20" path="m14018,2928l14028,2928,14028,2909,14018,2909,14018,2928xe" filled="true" fillcolor="#000000" stroked="false">
                <v:path arrowok="t"/>
                <v:fill type="solid"/>
              </v:shape>
            </v:group>
            <v:group style="position:absolute;left:14018;top:2928;width:10;height:20" coordorigin="14018,2928" coordsize="10,20">
              <v:shape style="position:absolute;left:14018;top:2928;width:10;height:20" coordorigin="14018,2928" coordsize="10,20" path="m14018,2948l14028,2948,14028,2928,14018,2928,14018,2948xe" filled="true" fillcolor="#000000" stroked="false">
                <v:path arrowok="t"/>
                <v:fill type="solid"/>
              </v:shape>
            </v:group>
            <v:group style="position:absolute;left:14018;top:2948;width:10;height:20" coordorigin="14018,2948" coordsize="10,20">
              <v:shape style="position:absolute;left:14018;top:2948;width:10;height:20" coordorigin="14018,2948" coordsize="10,20" path="m14018,2967l14028,2967,14028,2948,14018,2948,14018,2967xe" filled="true" fillcolor="#000000" stroked="false">
                <v:path arrowok="t"/>
                <v:fill type="solid"/>
              </v:shape>
            </v:group>
            <v:group style="position:absolute;left:14018;top:2967;width:10;height:20" coordorigin="14018,2967" coordsize="10,20">
              <v:shape style="position:absolute;left:14018;top:2967;width:10;height:20" coordorigin="14018,2967" coordsize="10,20" path="m14018,2986l14028,2986,14028,2967,14018,2967,14018,2986xe" filled="true" fillcolor="#000000" stroked="false">
                <v:path arrowok="t"/>
                <v:fill type="solid"/>
              </v:shape>
            </v:group>
            <v:group style="position:absolute;left:14018;top:2986;width:10;height:20" coordorigin="14018,2986" coordsize="10,20">
              <v:shape style="position:absolute;left:14018;top:2986;width:10;height:20" coordorigin="14018,2986" coordsize="10,20" path="m14018,3005l14028,3005,14028,2986,14018,2986,14018,3005xe" filled="true" fillcolor="#000000" stroked="false">
                <v:path arrowok="t"/>
                <v:fill type="solid"/>
              </v:shape>
            </v:group>
            <v:group style="position:absolute;left:14018;top:3005;width:10;height:20" coordorigin="14018,3005" coordsize="10,20">
              <v:shape style="position:absolute;left:14018;top:3005;width:10;height:20" coordorigin="14018,3005" coordsize="10,20" path="m14018,3024l14028,3024,14028,3005,14018,3005,14018,3024xe" filled="true" fillcolor="#000000" stroked="false">
                <v:path arrowok="t"/>
                <v:fill type="solid"/>
              </v:shape>
            </v:group>
            <v:group style="position:absolute;left:14018;top:3024;width:10;height:20" coordorigin="14018,3024" coordsize="10,20">
              <v:shape style="position:absolute;left:14018;top:3024;width:10;height:20" coordorigin="14018,3024" coordsize="10,20" path="m14018,3044l14028,3044,14028,3024,14018,3024,14018,3044xe" filled="true" fillcolor="#000000" stroked="false">
                <v:path arrowok="t"/>
                <v:fill type="solid"/>
              </v:shape>
            </v:group>
            <v:group style="position:absolute;left:14018;top:3044;width:10;height:20" coordorigin="14018,3044" coordsize="10,20">
              <v:shape style="position:absolute;left:14018;top:3044;width:10;height:20" coordorigin="14018,3044" coordsize="10,20" path="m14018,3063l14028,3063,14028,3044,14018,3044,14018,3063xe" filled="true" fillcolor="#000000" stroked="false">
                <v:path arrowok="t"/>
                <v:fill type="solid"/>
              </v:shape>
            </v:group>
            <v:group style="position:absolute;left:14018;top:3063;width:10;height:20" coordorigin="14018,3063" coordsize="10,20">
              <v:shape style="position:absolute;left:14018;top:3063;width:10;height:20" coordorigin="14018,3063" coordsize="10,20" path="m14018,3082l14028,3082,14028,3063,14018,3063,14018,3082xe" filled="true" fillcolor="#000000" stroked="false">
                <v:path arrowok="t"/>
                <v:fill type="solid"/>
              </v:shape>
            </v:group>
            <v:group style="position:absolute;left:14018;top:3082;width:10;height:20" coordorigin="14018,3082" coordsize="10,20">
              <v:shape style="position:absolute;left:14018;top:3082;width:10;height:20" coordorigin="14018,3082" coordsize="10,20" path="m14018,3101l14028,3101,14028,3082,14018,3082,14018,3101xe" filled="true" fillcolor="#000000" stroked="false">
                <v:path arrowok="t"/>
                <v:fill type="solid"/>
              </v:shape>
            </v:group>
            <v:group style="position:absolute;left:14018;top:3108;width:10;height:2" coordorigin="14018,3108" coordsize="10,2">
              <v:shape style="position:absolute;left:14018;top:3108;width:10;height:2" coordorigin="14018,3108" coordsize="10,0" path="m14018,3108l14028,3108e" filled="false" stroked="true" strokeweight=".720001pt" strokecolor="#000000">
                <v:path arrowok="t"/>
              </v:shape>
              <v:shape style="position:absolute;left:1128;top:3024;width:2022;height:101" type="#_x0000_t75" stroked="false">
                <v:imagedata r:id="rId176" o:title=""/>
              </v:shape>
              <v:shape style="position:absolute;left:3126;top:3116;width:1302;height:10" type="#_x0000_t75" stroked="false">
                <v:imagedata r:id="rId173" o:title=""/>
              </v:shape>
              <v:shape style="position:absolute;left:4424;top:3116;width:635;height:10" type="#_x0000_t75" stroked="false">
                <v:imagedata r:id="rId174" o:title=""/>
              </v:shape>
              <v:shape style="position:absolute;left:5054;top:3116;width:715;height:10" type="#_x0000_t75" stroked="false">
                <v:imagedata r:id="rId170" o:title=""/>
              </v:shape>
              <v:shape style="position:absolute;left:5764;top:3116;width:570;height:10" type="#_x0000_t75" stroked="false">
                <v:imagedata r:id="rId171" o:title=""/>
              </v:shape>
              <v:shape style="position:absolute;left:6329;top:3116;width:1490;height:10" type="#_x0000_t75" stroked="false">
                <v:imagedata r:id="rId165" o:title=""/>
              </v:shape>
              <v:shape style="position:absolute;left:7815;top:3116;width:2348;height:10" type="#_x0000_t75" stroked="false">
                <v:imagedata r:id="rId166" o:title=""/>
              </v:shape>
              <v:shape style="position:absolute;left:10158;top:3116;width:1279;height:10" type="#_x0000_t75" stroked="false">
                <v:imagedata r:id="rId167" o:title=""/>
              </v:shape>
              <v:shape style="position:absolute;left:11432;top:3116;width:3958;height:10" type="#_x0000_t75" stroked="false">
                <v:imagedata r:id="rId175" o:title=""/>
              </v:shape>
            </v:group>
            <v:group style="position:absolute;left:3131;top:3125;width:10;height:20" coordorigin="3131,3125" coordsize="10,20">
              <v:shape style="position:absolute;left:3131;top:3125;width:10;height:20" coordorigin="3131,3125" coordsize="10,20" path="m3131,3144l3141,3144,3141,3125,3131,3125,3131,3144xe" filled="true" fillcolor="#000000" stroked="false">
                <v:path arrowok="t"/>
                <v:fill type="solid"/>
              </v:shape>
            </v:group>
            <v:group style="position:absolute;left:3131;top:3144;width:10;height:20" coordorigin="3131,3144" coordsize="10,20">
              <v:shape style="position:absolute;left:3131;top:3144;width:10;height:20" coordorigin="3131,3144" coordsize="10,20" path="m3131,3164l3141,3164,3141,3144,3131,3144,3131,3164xe" filled="true" fillcolor="#000000" stroked="false">
                <v:path arrowok="t"/>
                <v:fill type="solid"/>
              </v:shape>
            </v:group>
            <v:group style="position:absolute;left:3131;top:3164;width:10;height:20" coordorigin="3131,3164" coordsize="10,20">
              <v:shape style="position:absolute;left:3131;top:3164;width:10;height:20" coordorigin="3131,3164" coordsize="10,20" path="m3131,3183l3141,3183,3141,3164,3131,3164,3131,3183xe" filled="true" fillcolor="#000000" stroked="false">
                <v:path arrowok="t"/>
                <v:fill type="solid"/>
              </v:shape>
            </v:group>
            <v:group style="position:absolute;left:3131;top:3183;width:10;height:20" coordorigin="3131,3183" coordsize="10,20">
              <v:shape style="position:absolute;left:3131;top:3183;width:10;height:20" coordorigin="3131,3183" coordsize="10,20" path="m3131,3202l3141,3202,3141,3183,3131,3183,3131,3202xe" filled="true" fillcolor="#000000" stroked="false">
                <v:path arrowok="t"/>
                <v:fill type="solid"/>
              </v:shape>
            </v:group>
            <v:group style="position:absolute;left:3131;top:3202;width:10;height:20" coordorigin="3131,3202" coordsize="10,20">
              <v:shape style="position:absolute;left:3131;top:3202;width:10;height:20" coordorigin="3131,3202" coordsize="10,20" path="m3131,3221l3141,3221,3141,3202,3131,3202,3131,3221xe" filled="true" fillcolor="#000000" stroked="false">
                <v:path arrowok="t"/>
                <v:fill type="solid"/>
              </v:shape>
            </v:group>
            <v:group style="position:absolute;left:3131;top:3221;width:10;height:20" coordorigin="3131,3221" coordsize="10,20">
              <v:shape style="position:absolute;left:3131;top:3221;width:10;height:20" coordorigin="3131,3221" coordsize="10,20" path="m3131,3240l3141,3240,3141,3221,3131,3221,3131,3240xe" filled="true" fillcolor="#000000" stroked="false">
                <v:path arrowok="t"/>
                <v:fill type="solid"/>
              </v:shape>
            </v:group>
            <v:group style="position:absolute;left:3131;top:3240;width:10;height:20" coordorigin="3131,3240" coordsize="10,20">
              <v:shape style="position:absolute;left:3131;top:3240;width:10;height:20" coordorigin="3131,3240" coordsize="10,20" path="m3131,3260l3141,3260,3141,3240,3131,3240,3131,3260xe" filled="true" fillcolor="#000000" stroked="false">
                <v:path arrowok="t"/>
                <v:fill type="solid"/>
              </v:shape>
            </v:group>
            <v:group style="position:absolute;left:3131;top:3260;width:10;height:20" coordorigin="3131,3260" coordsize="10,20">
              <v:shape style="position:absolute;left:3131;top:3260;width:10;height:20" coordorigin="3131,3260" coordsize="10,20" path="m3131,3279l3141,3279,3141,3260,3131,3260,3131,3279xe" filled="true" fillcolor="#000000" stroked="false">
                <v:path arrowok="t"/>
                <v:fill type="solid"/>
              </v:shape>
            </v:group>
            <v:group style="position:absolute;left:4428;top:3125;width:10;height:20" coordorigin="4428,3125" coordsize="10,20">
              <v:shape style="position:absolute;left:4428;top:3125;width:10;height:20" coordorigin="4428,3125" coordsize="10,20" path="m4428,3144l4438,3144,4438,3125,4428,3125,4428,3144xe" filled="true" fillcolor="#000000" stroked="false">
                <v:path arrowok="t"/>
                <v:fill type="solid"/>
              </v:shape>
            </v:group>
            <v:group style="position:absolute;left:4428;top:3144;width:10;height:20" coordorigin="4428,3144" coordsize="10,20">
              <v:shape style="position:absolute;left:4428;top:3144;width:10;height:20" coordorigin="4428,3144" coordsize="10,20" path="m4428,3164l4438,3164,4438,3144,4428,3144,4428,3164xe" filled="true" fillcolor="#000000" stroked="false">
                <v:path arrowok="t"/>
                <v:fill type="solid"/>
              </v:shape>
            </v:group>
            <v:group style="position:absolute;left:4428;top:3164;width:10;height:20" coordorigin="4428,3164" coordsize="10,20">
              <v:shape style="position:absolute;left:4428;top:3164;width:10;height:20" coordorigin="4428,3164" coordsize="10,20" path="m4428,3183l4438,3183,4438,3164,4428,3164,4428,3183xe" filled="true" fillcolor="#000000" stroked="false">
                <v:path arrowok="t"/>
                <v:fill type="solid"/>
              </v:shape>
            </v:group>
            <v:group style="position:absolute;left:4428;top:3183;width:10;height:20" coordorigin="4428,3183" coordsize="10,20">
              <v:shape style="position:absolute;left:4428;top:3183;width:10;height:20" coordorigin="4428,3183" coordsize="10,20" path="m4428,3202l4438,3202,4438,3183,4428,3183,4428,3202xe" filled="true" fillcolor="#000000" stroked="false">
                <v:path arrowok="t"/>
                <v:fill type="solid"/>
              </v:shape>
            </v:group>
            <v:group style="position:absolute;left:4428;top:3202;width:10;height:20" coordorigin="4428,3202" coordsize="10,20">
              <v:shape style="position:absolute;left:4428;top:3202;width:10;height:20" coordorigin="4428,3202" coordsize="10,20" path="m4428,3221l4438,3221,4438,3202,4428,3202,4428,3221xe" filled="true" fillcolor="#000000" stroked="false">
                <v:path arrowok="t"/>
                <v:fill type="solid"/>
              </v:shape>
            </v:group>
            <v:group style="position:absolute;left:4428;top:3221;width:10;height:20" coordorigin="4428,3221" coordsize="10,20">
              <v:shape style="position:absolute;left:4428;top:3221;width:10;height:20" coordorigin="4428,3221" coordsize="10,20" path="m4428,3240l4438,3240,4438,3221,4428,3221,4428,3240xe" filled="true" fillcolor="#000000" stroked="false">
                <v:path arrowok="t"/>
                <v:fill type="solid"/>
              </v:shape>
            </v:group>
            <v:group style="position:absolute;left:4428;top:3240;width:10;height:20" coordorigin="4428,3240" coordsize="10,20">
              <v:shape style="position:absolute;left:4428;top:3240;width:10;height:20" coordorigin="4428,3240" coordsize="10,20" path="m4428,3260l4438,3260,4438,3240,4428,3240,4428,3260xe" filled="true" fillcolor="#000000" stroked="false">
                <v:path arrowok="t"/>
                <v:fill type="solid"/>
              </v:shape>
            </v:group>
            <v:group style="position:absolute;left:4428;top:3260;width:10;height:20" coordorigin="4428,3260" coordsize="10,20">
              <v:shape style="position:absolute;left:4428;top:3260;width:10;height:20" coordorigin="4428,3260" coordsize="10,20" path="m4428,3279l4438,3279,4438,3260,4428,3260,4428,3279xe" filled="true" fillcolor="#000000" stroked="false">
                <v:path arrowok="t"/>
                <v:fill type="solid"/>
              </v:shape>
            </v:group>
            <v:group style="position:absolute;left:4428;top:3279;width:10;height:20" coordorigin="4428,3279" coordsize="10,20">
              <v:shape style="position:absolute;left:4428;top:3279;width:10;height:20" coordorigin="4428,3279" coordsize="10,20" path="m4428,3298l4438,3298,4438,3279,4428,3279,4428,3298xe" filled="true" fillcolor="#000000" stroked="false">
                <v:path arrowok="t"/>
                <v:fill type="solid"/>
              </v:shape>
            </v:group>
            <v:group style="position:absolute;left:4428;top:3298;width:10;height:20" coordorigin="4428,3298" coordsize="10,20">
              <v:shape style="position:absolute;left:4428;top:3298;width:10;height:20" coordorigin="4428,3298" coordsize="10,20" path="m4428,3317l4438,3317,4438,3298,4428,3298,4428,3317xe" filled="true" fillcolor="#000000" stroked="false">
                <v:path arrowok="t"/>
                <v:fill type="solid"/>
              </v:shape>
            </v:group>
            <v:group style="position:absolute;left:4428;top:3317;width:10;height:20" coordorigin="4428,3317" coordsize="10,20">
              <v:shape style="position:absolute;left:4428;top:3317;width:10;height:20" coordorigin="4428,3317" coordsize="10,20" path="m4428,3336l4438,3336,4438,3317,4428,3317,4428,3336xe" filled="true" fillcolor="#000000" stroked="false">
                <v:path arrowok="t"/>
                <v:fill type="solid"/>
              </v:shape>
            </v:group>
            <v:group style="position:absolute;left:4428;top:3336;width:10;height:20" coordorigin="4428,3336" coordsize="10,20">
              <v:shape style="position:absolute;left:4428;top:3336;width:10;height:20" coordorigin="4428,3336" coordsize="10,20" path="m4428,3356l4438,3356,4438,3336,4428,3336,4428,3356xe" filled="true" fillcolor="#000000" stroked="false">
                <v:path arrowok="t"/>
                <v:fill type="solid"/>
              </v:shape>
            </v:group>
            <v:group style="position:absolute;left:4428;top:3363;width:10;height:2" coordorigin="4428,3363" coordsize="10,2">
              <v:shape style="position:absolute;left:4428;top:3363;width:10;height:2" coordorigin="4428,3363" coordsize="10,0" path="m4428,3363l4438,3363e" filled="false" stroked="true" strokeweight=".779999pt" strokecolor="#000000">
                <v:path arrowok="t"/>
              </v:shape>
            </v:group>
            <v:group style="position:absolute;left:5058;top:3125;width:10;height:20" coordorigin="5058,3125" coordsize="10,20">
              <v:shape style="position:absolute;left:5058;top:3125;width:10;height:20" coordorigin="5058,3125" coordsize="10,20" path="m5058,3144l5068,3144,5068,3125,5058,3125,5058,3144xe" filled="true" fillcolor="#000000" stroked="false">
                <v:path arrowok="t"/>
                <v:fill type="solid"/>
              </v:shape>
            </v:group>
            <v:group style="position:absolute;left:5058;top:3144;width:10;height:20" coordorigin="5058,3144" coordsize="10,20">
              <v:shape style="position:absolute;left:5058;top:3144;width:10;height:20" coordorigin="5058,3144" coordsize="10,20" path="m5058,3164l5068,3164,5068,3144,5058,3144,5058,3164xe" filled="true" fillcolor="#000000" stroked="false">
                <v:path arrowok="t"/>
                <v:fill type="solid"/>
              </v:shape>
            </v:group>
            <v:group style="position:absolute;left:5058;top:3164;width:10;height:20" coordorigin="5058,3164" coordsize="10,20">
              <v:shape style="position:absolute;left:5058;top:3164;width:10;height:20" coordorigin="5058,3164" coordsize="10,20" path="m5058,3183l5068,3183,5068,3164,5058,3164,5058,3183xe" filled="true" fillcolor="#000000" stroked="false">
                <v:path arrowok="t"/>
                <v:fill type="solid"/>
              </v:shape>
            </v:group>
            <v:group style="position:absolute;left:5058;top:3183;width:10;height:20" coordorigin="5058,3183" coordsize="10,20">
              <v:shape style="position:absolute;left:5058;top:3183;width:10;height:20" coordorigin="5058,3183" coordsize="10,20" path="m5058,3202l5068,3202,5068,3183,5058,3183,5058,3202xe" filled="true" fillcolor="#000000" stroked="false">
                <v:path arrowok="t"/>
                <v:fill type="solid"/>
              </v:shape>
            </v:group>
            <v:group style="position:absolute;left:5058;top:3202;width:10;height:20" coordorigin="5058,3202" coordsize="10,20">
              <v:shape style="position:absolute;left:5058;top:3202;width:10;height:20" coordorigin="5058,3202" coordsize="10,20" path="m5058,3221l5068,3221,5068,3202,5058,3202,5058,3221xe" filled="true" fillcolor="#000000" stroked="false">
                <v:path arrowok="t"/>
                <v:fill type="solid"/>
              </v:shape>
            </v:group>
            <v:group style="position:absolute;left:5058;top:3221;width:10;height:20" coordorigin="5058,3221" coordsize="10,20">
              <v:shape style="position:absolute;left:5058;top:3221;width:10;height:20" coordorigin="5058,3221" coordsize="10,20" path="m5058,3240l5068,3240,5068,3221,5058,3221,5058,3240xe" filled="true" fillcolor="#000000" stroked="false">
                <v:path arrowok="t"/>
                <v:fill type="solid"/>
              </v:shape>
            </v:group>
            <v:group style="position:absolute;left:5058;top:3240;width:10;height:20" coordorigin="5058,3240" coordsize="10,20">
              <v:shape style="position:absolute;left:5058;top:3240;width:10;height:20" coordorigin="5058,3240" coordsize="10,20" path="m5058,3260l5068,3260,5068,3240,5058,3240,5058,3260xe" filled="true" fillcolor="#000000" stroked="false">
                <v:path arrowok="t"/>
                <v:fill type="solid"/>
              </v:shape>
            </v:group>
            <v:group style="position:absolute;left:5058;top:3260;width:10;height:20" coordorigin="5058,3260" coordsize="10,20">
              <v:shape style="position:absolute;left:5058;top:3260;width:10;height:20" coordorigin="5058,3260" coordsize="10,20" path="m5058,3279l5068,3279,5068,3260,5058,3260,5058,3279xe" filled="true" fillcolor="#000000" stroked="false">
                <v:path arrowok="t"/>
                <v:fill type="solid"/>
              </v:shape>
            </v:group>
            <v:group style="position:absolute;left:5058;top:3279;width:10;height:20" coordorigin="5058,3279" coordsize="10,20">
              <v:shape style="position:absolute;left:5058;top:3279;width:10;height:20" coordorigin="5058,3279" coordsize="10,20" path="m5058,3298l5068,3298,5068,3279,5058,3279,5058,3298xe" filled="true" fillcolor="#000000" stroked="false">
                <v:path arrowok="t"/>
                <v:fill type="solid"/>
              </v:shape>
            </v:group>
            <v:group style="position:absolute;left:5058;top:3298;width:10;height:20" coordorigin="5058,3298" coordsize="10,20">
              <v:shape style="position:absolute;left:5058;top:3298;width:10;height:20" coordorigin="5058,3298" coordsize="10,20" path="m5058,3317l5068,3317,5068,3298,5058,3298,5058,3317xe" filled="true" fillcolor="#000000" stroked="false">
                <v:path arrowok="t"/>
                <v:fill type="solid"/>
              </v:shape>
            </v:group>
            <v:group style="position:absolute;left:5058;top:3317;width:10;height:20" coordorigin="5058,3317" coordsize="10,20">
              <v:shape style="position:absolute;left:5058;top:3317;width:10;height:20" coordorigin="5058,3317" coordsize="10,20" path="m5058,3336l5068,3336,5068,3317,5058,3317,5058,3336xe" filled="true" fillcolor="#000000" stroked="false">
                <v:path arrowok="t"/>
                <v:fill type="solid"/>
              </v:shape>
            </v:group>
            <v:group style="position:absolute;left:5058;top:3336;width:10;height:20" coordorigin="5058,3336" coordsize="10,20">
              <v:shape style="position:absolute;left:5058;top:3336;width:10;height:20" coordorigin="5058,3336" coordsize="10,20" path="m5058,3356l5068,3356,5068,3336,5058,3336,5058,3356xe" filled="true" fillcolor="#000000" stroked="false">
                <v:path arrowok="t"/>
                <v:fill type="solid"/>
              </v:shape>
            </v:group>
            <v:group style="position:absolute;left:5058;top:3363;width:10;height:2" coordorigin="5058,3363" coordsize="10,2">
              <v:shape style="position:absolute;left:5058;top:3363;width:10;height:2" coordorigin="5058,3363" coordsize="10,0" path="m5058,3363l5068,3363e" filled="false" stroked="true" strokeweight=".779999pt" strokecolor="#000000">
                <v:path arrowok="t"/>
              </v:shape>
            </v:group>
            <v:group style="position:absolute;left:5769;top:3125;width:10;height:20" coordorigin="5769,3125" coordsize="10,20">
              <v:shape style="position:absolute;left:5769;top:3125;width:10;height:20" coordorigin="5769,3125" coordsize="10,20" path="m5769,3144l5778,3144,5778,3125,5769,3125,5769,3144xe" filled="true" fillcolor="#000000" stroked="false">
                <v:path arrowok="t"/>
                <v:fill type="solid"/>
              </v:shape>
            </v:group>
            <v:group style="position:absolute;left:5769;top:3144;width:10;height:20" coordorigin="5769,3144" coordsize="10,20">
              <v:shape style="position:absolute;left:5769;top:3144;width:10;height:20" coordorigin="5769,3144" coordsize="10,20" path="m5769,3164l5778,3164,5778,3144,5769,3144,5769,3164xe" filled="true" fillcolor="#000000" stroked="false">
                <v:path arrowok="t"/>
                <v:fill type="solid"/>
              </v:shape>
            </v:group>
            <v:group style="position:absolute;left:5769;top:3164;width:10;height:20" coordorigin="5769,3164" coordsize="10,20">
              <v:shape style="position:absolute;left:5769;top:3164;width:10;height:20" coordorigin="5769,3164" coordsize="10,20" path="m5769,3183l5778,3183,5778,3164,5769,3164,5769,3183xe" filled="true" fillcolor="#000000" stroked="false">
                <v:path arrowok="t"/>
                <v:fill type="solid"/>
              </v:shape>
            </v:group>
            <v:group style="position:absolute;left:5769;top:3183;width:10;height:20" coordorigin="5769,3183" coordsize="10,20">
              <v:shape style="position:absolute;left:5769;top:3183;width:10;height:20" coordorigin="5769,3183" coordsize="10,20" path="m5769,3202l5778,3202,5778,3183,5769,3183,5769,3202xe" filled="true" fillcolor="#000000" stroked="false">
                <v:path arrowok="t"/>
                <v:fill type="solid"/>
              </v:shape>
            </v:group>
            <v:group style="position:absolute;left:5769;top:3202;width:10;height:20" coordorigin="5769,3202" coordsize="10,20">
              <v:shape style="position:absolute;left:5769;top:3202;width:10;height:20" coordorigin="5769,3202" coordsize="10,20" path="m5769,3221l5778,3221,5778,3202,5769,3202,5769,3221xe" filled="true" fillcolor="#000000" stroked="false">
                <v:path arrowok="t"/>
                <v:fill type="solid"/>
              </v:shape>
            </v:group>
            <v:group style="position:absolute;left:5769;top:3221;width:10;height:20" coordorigin="5769,3221" coordsize="10,20">
              <v:shape style="position:absolute;left:5769;top:3221;width:10;height:20" coordorigin="5769,3221" coordsize="10,20" path="m5769,3240l5778,3240,5778,3221,5769,3221,5769,3240xe" filled="true" fillcolor="#000000" stroked="false">
                <v:path arrowok="t"/>
                <v:fill type="solid"/>
              </v:shape>
            </v:group>
            <v:group style="position:absolute;left:5769;top:3240;width:10;height:20" coordorigin="5769,3240" coordsize="10,20">
              <v:shape style="position:absolute;left:5769;top:3240;width:10;height:20" coordorigin="5769,3240" coordsize="10,20" path="m5769,3260l5778,3260,5778,3240,5769,3240,5769,3260xe" filled="true" fillcolor="#000000" stroked="false">
                <v:path arrowok="t"/>
                <v:fill type="solid"/>
              </v:shape>
            </v:group>
            <v:group style="position:absolute;left:5769;top:3260;width:10;height:20" coordorigin="5769,3260" coordsize="10,20">
              <v:shape style="position:absolute;left:5769;top:3260;width:10;height:20" coordorigin="5769,3260" coordsize="10,20" path="m5769,3279l5778,3279,5778,3260,5769,3260,5769,3279xe" filled="true" fillcolor="#000000" stroked="false">
                <v:path arrowok="t"/>
                <v:fill type="solid"/>
              </v:shape>
            </v:group>
            <v:group style="position:absolute;left:5769;top:3279;width:10;height:20" coordorigin="5769,3279" coordsize="10,20">
              <v:shape style="position:absolute;left:5769;top:3279;width:10;height:20" coordorigin="5769,3279" coordsize="10,20" path="m5769,3298l5778,3298,5778,3279,5769,3279,5769,3298xe" filled="true" fillcolor="#000000" stroked="false">
                <v:path arrowok="t"/>
                <v:fill type="solid"/>
              </v:shape>
            </v:group>
            <v:group style="position:absolute;left:5769;top:3298;width:10;height:20" coordorigin="5769,3298" coordsize="10,20">
              <v:shape style="position:absolute;left:5769;top:3298;width:10;height:20" coordorigin="5769,3298" coordsize="10,20" path="m5769,3317l5778,3317,5778,3298,5769,3298,5769,3317xe" filled="true" fillcolor="#000000" stroked="false">
                <v:path arrowok="t"/>
                <v:fill type="solid"/>
              </v:shape>
            </v:group>
            <v:group style="position:absolute;left:5769;top:3317;width:10;height:20" coordorigin="5769,3317" coordsize="10,20">
              <v:shape style="position:absolute;left:5769;top:3317;width:10;height:20" coordorigin="5769,3317" coordsize="10,20" path="m5769,3336l5778,3336,5778,3317,5769,3317,5769,3336xe" filled="true" fillcolor="#000000" stroked="false">
                <v:path arrowok="t"/>
                <v:fill type="solid"/>
              </v:shape>
            </v:group>
            <v:group style="position:absolute;left:5769;top:3336;width:10;height:20" coordorigin="5769,3336" coordsize="10,20">
              <v:shape style="position:absolute;left:5769;top:3336;width:10;height:20" coordorigin="5769,3336" coordsize="10,20" path="m5769,3356l5778,3356,5778,3336,5769,3336,5769,3356xe" filled="true" fillcolor="#000000" stroked="false">
                <v:path arrowok="t"/>
                <v:fill type="solid"/>
              </v:shape>
            </v:group>
            <v:group style="position:absolute;left:5769;top:3363;width:10;height:2" coordorigin="5769,3363" coordsize="10,2">
              <v:shape style="position:absolute;left:5769;top:3363;width:10;height:2" coordorigin="5769,3363" coordsize="10,0" path="m5769,3363l5778,3363e" filled="false" stroked="true" strokeweight=".779999pt" strokecolor="#000000">
                <v:path arrowok="t"/>
              </v:shape>
            </v:group>
            <v:group style="position:absolute;left:6334;top:3125;width:10;height:20" coordorigin="6334,3125" coordsize="10,20">
              <v:shape style="position:absolute;left:6334;top:3125;width:10;height:20" coordorigin="6334,3125" coordsize="10,20" path="m6334,3144l6344,3144,6344,3125,6334,3125,6334,3144xe" filled="true" fillcolor="#000000" stroked="false">
                <v:path arrowok="t"/>
                <v:fill type="solid"/>
              </v:shape>
            </v:group>
            <v:group style="position:absolute;left:6334;top:3144;width:10;height:20" coordorigin="6334,3144" coordsize="10,20">
              <v:shape style="position:absolute;left:6334;top:3144;width:10;height:20" coordorigin="6334,3144" coordsize="10,20" path="m6334,3164l6344,3164,6344,3144,6334,3144,6334,3164xe" filled="true" fillcolor="#000000" stroked="false">
                <v:path arrowok="t"/>
                <v:fill type="solid"/>
              </v:shape>
            </v:group>
            <v:group style="position:absolute;left:6334;top:3164;width:10;height:20" coordorigin="6334,3164" coordsize="10,20">
              <v:shape style="position:absolute;left:6334;top:3164;width:10;height:20" coordorigin="6334,3164" coordsize="10,20" path="m6334,3183l6344,3183,6344,3164,6334,3164,6334,3183xe" filled="true" fillcolor="#000000" stroked="false">
                <v:path arrowok="t"/>
                <v:fill type="solid"/>
              </v:shape>
            </v:group>
            <v:group style="position:absolute;left:6334;top:3183;width:10;height:20" coordorigin="6334,3183" coordsize="10,20">
              <v:shape style="position:absolute;left:6334;top:3183;width:10;height:20" coordorigin="6334,3183" coordsize="10,20" path="m6334,3202l6344,3202,6344,3183,6334,3183,6334,3202xe" filled="true" fillcolor="#000000" stroked="false">
                <v:path arrowok="t"/>
                <v:fill type="solid"/>
              </v:shape>
            </v:group>
            <v:group style="position:absolute;left:6334;top:3202;width:10;height:20" coordorigin="6334,3202" coordsize="10,20">
              <v:shape style="position:absolute;left:6334;top:3202;width:10;height:20" coordorigin="6334,3202" coordsize="10,20" path="m6334,3221l6344,3221,6344,3202,6334,3202,6334,3221xe" filled="true" fillcolor="#000000" stroked="false">
                <v:path arrowok="t"/>
                <v:fill type="solid"/>
              </v:shape>
            </v:group>
            <v:group style="position:absolute;left:6334;top:3221;width:10;height:20" coordorigin="6334,3221" coordsize="10,20">
              <v:shape style="position:absolute;left:6334;top:3221;width:10;height:20" coordorigin="6334,3221" coordsize="10,20" path="m6334,3240l6344,3240,6344,3221,6334,3221,6334,3240xe" filled="true" fillcolor="#000000" stroked="false">
                <v:path arrowok="t"/>
                <v:fill type="solid"/>
              </v:shape>
            </v:group>
            <v:group style="position:absolute;left:6334;top:3240;width:10;height:20" coordorigin="6334,3240" coordsize="10,20">
              <v:shape style="position:absolute;left:6334;top:3240;width:10;height:20" coordorigin="6334,3240" coordsize="10,20" path="m6334,3260l6344,3260,6344,3240,6334,3240,6334,3260xe" filled="true" fillcolor="#000000" stroked="false">
                <v:path arrowok="t"/>
                <v:fill type="solid"/>
              </v:shape>
            </v:group>
            <v:group style="position:absolute;left:6334;top:3260;width:10;height:20" coordorigin="6334,3260" coordsize="10,20">
              <v:shape style="position:absolute;left:6334;top:3260;width:10;height:20" coordorigin="6334,3260" coordsize="10,20" path="m6334,3279l6344,3279,6344,3260,6334,3260,6334,3279xe" filled="true" fillcolor="#000000" stroked="false">
                <v:path arrowok="t"/>
                <v:fill type="solid"/>
              </v:shape>
            </v:group>
            <v:group style="position:absolute;left:6334;top:3279;width:10;height:20" coordorigin="6334,3279" coordsize="10,20">
              <v:shape style="position:absolute;left:6334;top:3279;width:10;height:20" coordorigin="6334,3279" coordsize="10,20" path="m6334,3298l6344,3298,6344,3279,6334,3279,6334,3298xe" filled="true" fillcolor="#000000" stroked="false">
                <v:path arrowok="t"/>
                <v:fill type="solid"/>
              </v:shape>
            </v:group>
            <v:group style="position:absolute;left:6334;top:3298;width:10;height:20" coordorigin="6334,3298" coordsize="10,20">
              <v:shape style="position:absolute;left:6334;top:3298;width:10;height:20" coordorigin="6334,3298" coordsize="10,20" path="m6334,3317l6344,3317,6344,3298,6334,3298,6334,3317xe" filled="true" fillcolor="#000000" stroked="false">
                <v:path arrowok="t"/>
                <v:fill type="solid"/>
              </v:shape>
            </v:group>
            <v:group style="position:absolute;left:6334;top:3317;width:10;height:20" coordorigin="6334,3317" coordsize="10,20">
              <v:shape style="position:absolute;left:6334;top:3317;width:10;height:20" coordorigin="6334,3317" coordsize="10,20" path="m6334,3336l6344,3336,6344,3317,6334,3317,6334,3336xe" filled="true" fillcolor="#000000" stroked="false">
                <v:path arrowok="t"/>
                <v:fill type="solid"/>
              </v:shape>
            </v:group>
            <v:group style="position:absolute;left:6334;top:3336;width:10;height:20" coordorigin="6334,3336" coordsize="10,20">
              <v:shape style="position:absolute;left:6334;top:3336;width:10;height:20" coordorigin="6334,3336" coordsize="10,20" path="m6334,3356l6344,3356,6344,3336,6334,3336,6334,3356xe" filled="true" fillcolor="#000000" stroked="false">
                <v:path arrowok="t"/>
                <v:fill type="solid"/>
              </v:shape>
            </v:group>
            <v:group style="position:absolute;left:6334;top:3363;width:10;height:2" coordorigin="6334,3363" coordsize="10,2">
              <v:shape style="position:absolute;left:6334;top:3363;width:10;height:2" coordorigin="6334,3363" coordsize="10,0" path="m6334,3363l6344,3363e" filled="false" stroked="true" strokeweight=".779999pt" strokecolor="#000000">
                <v:path arrowok="t"/>
              </v:shape>
            </v:group>
            <v:group style="position:absolute;left:7820;top:3125;width:10;height:20" coordorigin="7820,3125" coordsize="10,20">
              <v:shape style="position:absolute;left:7820;top:3125;width:10;height:20" coordorigin="7820,3125" coordsize="10,20" path="m7820,3144l7829,3144,7829,3125,7820,3125,7820,3144xe" filled="true" fillcolor="#000000" stroked="false">
                <v:path arrowok="t"/>
                <v:fill type="solid"/>
              </v:shape>
            </v:group>
            <v:group style="position:absolute;left:7820;top:3144;width:10;height:20" coordorigin="7820,3144" coordsize="10,20">
              <v:shape style="position:absolute;left:7820;top:3144;width:10;height:20" coordorigin="7820,3144" coordsize="10,20" path="m7820,3164l7829,3164,7829,3144,7820,3144,7820,3164xe" filled="true" fillcolor="#000000" stroked="false">
                <v:path arrowok="t"/>
                <v:fill type="solid"/>
              </v:shape>
            </v:group>
            <v:group style="position:absolute;left:7820;top:3164;width:10;height:20" coordorigin="7820,3164" coordsize="10,20">
              <v:shape style="position:absolute;left:7820;top:3164;width:10;height:20" coordorigin="7820,3164" coordsize="10,20" path="m7820,3183l7829,3183,7829,3164,7820,3164,7820,3183xe" filled="true" fillcolor="#000000" stroked="false">
                <v:path arrowok="t"/>
                <v:fill type="solid"/>
              </v:shape>
            </v:group>
            <v:group style="position:absolute;left:7820;top:3183;width:10;height:20" coordorigin="7820,3183" coordsize="10,20">
              <v:shape style="position:absolute;left:7820;top:3183;width:10;height:20" coordorigin="7820,3183" coordsize="10,20" path="m7820,3202l7829,3202,7829,3183,7820,3183,7820,3202xe" filled="true" fillcolor="#000000" stroked="false">
                <v:path arrowok="t"/>
                <v:fill type="solid"/>
              </v:shape>
            </v:group>
            <v:group style="position:absolute;left:7820;top:3202;width:10;height:20" coordorigin="7820,3202" coordsize="10,20">
              <v:shape style="position:absolute;left:7820;top:3202;width:10;height:20" coordorigin="7820,3202" coordsize="10,20" path="m7820,3221l7829,3221,7829,3202,7820,3202,7820,3221xe" filled="true" fillcolor="#000000" stroked="false">
                <v:path arrowok="t"/>
                <v:fill type="solid"/>
              </v:shape>
            </v:group>
            <v:group style="position:absolute;left:7820;top:3221;width:10;height:20" coordorigin="7820,3221" coordsize="10,20">
              <v:shape style="position:absolute;left:7820;top:3221;width:10;height:20" coordorigin="7820,3221" coordsize="10,20" path="m7820,3240l7829,3240,7829,3221,7820,3221,7820,3240xe" filled="true" fillcolor="#000000" stroked="false">
                <v:path arrowok="t"/>
                <v:fill type="solid"/>
              </v:shape>
            </v:group>
            <v:group style="position:absolute;left:7820;top:3240;width:10;height:20" coordorigin="7820,3240" coordsize="10,20">
              <v:shape style="position:absolute;left:7820;top:3240;width:10;height:20" coordorigin="7820,3240" coordsize="10,20" path="m7820,3260l7829,3260,7829,3240,7820,3240,7820,3260xe" filled="true" fillcolor="#000000" stroked="false">
                <v:path arrowok="t"/>
                <v:fill type="solid"/>
              </v:shape>
            </v:group>
            <v:group style="position:absolute;left:7820;top:3260;width:10;height:20" coordorigin="7820,3260" coordsize="10,20">
              <v:shape style="position:absolute;left:7820;top:3260;width:10;height:20" coordorigin="7820,3260" coordsize="10,20" path="m7820,3279l7829,3279,7829,3260,7820,3260,7820,3279xe" filled="true" fillcolor="#000000" stroked="false">
                <v:path arrowok="t"/>
                <v:fill type="solid"/>
              </v:shape>
            </v:group>
            <v:group style="position:absolute;left:7820;top:3279;width:10;height:20" coordorigin="7820,3279" coordsize="10,20">
              <v:shape style="position:absolute;left:7820;top:3279;width:10;height:20" coordorigin="7820,3279" coordsize="10,20" path="m7820,3298l7829,3298,7829,3279,7820,3279,7820,3298xe" filled="true" fillcolor="#000000" stroked="false">
                <v:path arrowok="t"/>
                <v:fill type="solid"/>
              </v:shape>
            </v:group>
            <v:group style="position:absolute;left:7820;top:3298;width:10;height:20" coordorigin="7820,3298" coordsize="10,20">
              <v:shape style="position:absolute;left:7820;top:3298;width:10;height:20" coordorigin="7820,3298" coordsize="10,20" path="m7820,3317l7829,3317,7829,3298,7820,3298,7820,3317xe" filled="true" fillcolor="#000000" stroked="false">
                <v:path arrowok="t"/>
                <v:fill type="solid"/>
              </v:shape>
            </v:group>
            <v:group style="position:absolute;left:7820;top:3317;width:10;height:20" coordorigin="7820,3317" coordsize="10,20">
              <v:shape style="position:absolute;left:7820;top:3317;width:10;height:20" coordorigin="7820,3317" coordsize="10,20" path="m7820,3336l7829,3336,7829,3317,7820,3317,7820,3336xe" filled="true" fillcolor="#000000" stroked="false">
                <v:path arrowok="t"/>
                <v:fill type="solid"/>
              </v:shape>
            </v:group>
            <v:group style="position:absolute;left:7820;top:3336;width:10;height:20" coordorigin="7820,3336" coordsize="10,20">
              <v:shape style="position:absolute;left:7820;top:3336;width:10;height:20" coordorigin="7820,3336" coordsize="10,20" path="m7820,3356l7829,3356,7829,3336,7820,3336,7820,3356xe" filled="true" fillcolor="#000000" stroked="false">
                <v:path arrowok="t"/>
                <v:fill type="solid"/>
              </v:shape>
            </v:group>
            <v:group style="position:absolute;left:7820;top:3363;width:10;height:2" coordorigin="7820,3363" coordsize="10,2">
              <v:shape style="position:absolute;left:7820;top:3363;width:10;height:2" coordorigin="7820,3363" coordsize="10,0" path="m7820,3363l7829,3363e" filled="false" stroked="true" strokeweight=".779999pt" strokecolor="#000000">
                <v:path arrowok="t"/>
              </v:shape>
            </v:group>
            <v:group style="position:absolute;left:8462;top:3125;width:10;height:20" coordorigin="8462,3125" coordsize="10,20">
              <v:shape style="position:absolute;left:8462;top:3125;width:10;height:20" coordorigin="8462,3125" coordsize="10,20" path="m8462,3144l8472,3144,8472,3125,8462,3125,8462,3144xe" filled="true" fillcolor="#000000" stroked="false">
                <v:path arrowok="t"/>
                <v:fill type="solid"/>
              </v:shape>
            </v:group>
            <v:group style="position:absolute;left:8462;top:3144;width:10;height:20" coordorigin="8462,3144" coordsize="10,20">
              <v:shape style="position:absolute;left:8462;top:3144;width:10;height:20" coordorigin="8462,3144" coordsize="10,20" path="m8462,3164l8472,3164,8472,3144,8462,3144,8462,3164xe" filled="true" fillcolor="#000000" stroked="false">
                <v:path arrowok="t"/>
                <v:fill type="solid"/>
              </v:shape>
            </v:group>
            <v:group style="position:absolute;left:8462;top:3164;width:10;height:20" coordorigin="8462,3164" coordsize="10,20">
              <v:shape style="position:absolute;left:8462;top:3164;width:10;height:20" coordorigin="8462,3164" coordsize="10,20" path="m8462,3183l8472,3183,8472,3164,8462,3164,8462,3183xe" filled="true" fillcolor="#000000" stroked="false">
                <v:path arrowok="t"/>
                <v:fill type="solid"/>
              </v:shape>
            </v:group>
            <v:group style="position:absolute;left:8462;top:3183;width:10;height:20" coordorigin="8462,3183" coordsize="10,20">
              <v:shape style="position:absolute;left:8462;top:3183;width:10;height:20" coordorigin="8462,3183" coordsize="10,20" path="m8462,3202l8472,3202,8472,3183,8462,3183,8462,3202xe" filled="true" fillcolor="#000000" stroked="false">
                <v:path arrowok="t"/>
                <v:fill type="solid"/>
              </v:shape>
            </v:group>
            <v:group style="position:absolute;left:8462;top:3202;width:10;height:20" coordorigin="8462,3202" coordsize="10,20">
              <v:shape style="position:absolute;left:8462;top:3202;width:10;height:20" coordorigin="8462,3202" coordsize="10,20" path="m8462,3221l8472,3221,8472,3202,8462,3202,8462,3221xe" filled="true" fillcolor="#000000" stroked="false">
                <v:path arrowok="t"/>
                <v:fill type="solid"/>
              </v:shape>
            </v:group>
            <v:group style="position:absolute;left:8462;top:3221;width:10;height:20" coordorigin="8462,3221" coordsize="10,20">
              <v:shape style="position:absolute;left:8462;top:3221;width:10;height:20" coordorigin="8462,3221" coordsize="10,20" path="m8462,3240l8472,3240,8472,3221,8462,3221,8462,3240xe" filled="true" fillcolor="#000000" stroked="false">
                <v:path arrowok="t"/>
                <v:fill type="solid"/>
              </v:shape>
            </v:group>
            <v:group style="position:absolute;left:8462;top:3240;width:10;height:20" coordorigin="8462,3240" coordsize="10,20">
              <v:shape style="position:absolute;left:8462;top:3240;width:10;height:20" coordorigin="8462,3240" coordsize="10,20" path="m8462,3260l8472,3260,8472,3240,8462,3240,8462,3260xe" filled="true" fillcolor="#000000" stroked="false">
                <v:path arrowok="t"/>
                <v:fill type="solid"/>
              </v:shape>
            </v:group>
            <v:group style="position:absolute;left:8462;top:3260;width:10;height:20" coordorigin="8462,3260" coordsize="10,20">
              <v:shape style="position:absolute;left:8462;top:3260;width:10;height:20" coordorigin="8462,3260" coordsize="10,20" path="m8462,3279l8472,3279,8472,3260,8462,3260,8462,3279xe" filled="true" fillcolor="#000000" stroked="false">
                <v:path arrowok="t"/>
                <v:fill type="solid"/>
              </v:shape>
            </v:group>
            <v:group style="position:absolute;left:8462;top:3279;width:10;height:20" coordorigin="8462,3279" coordsize="10,20">
              <v:shape style="position:absolute;left:8462;top:3279;width:10;height:20" coordorigin="8462,3279" coordsize="10,20" path="m8462,3298l8472,3298,8472,3279,8462,3279,8462,3298xe" filled="true" fillcolor="#000000" stroked="false">
                <v:path arrowok="t"/>
                <v:fill type="solid"/>
              </v:shape>
            </v:group>
            <v:group style="position:absolute;left:8462;top:3298;width:10;height:20" coordorigin="8462,3298" coordsize="10,20">
              <v:shape style="position:absolute;left:8462;top:3298;width:10;height:20" coordorigin="8462,3298" coordsize="10,20" path="m8462,3317l8472,3317,8472,3298,8462,3298,8462,3317xe" filled="true" fillcolor="#000000" stroked="false">
                <v:path arrowok="t"/>
                <v:fill type="solid"/>
              </v:shape>
            </v:group>
            <v:group style="position:absolute;left:8462;top:3317;width:10;height:20" coordorigin="8462,3317" coordsize="10,20">
              <v:shape style="position:absolute;left:8462;top:3317;width:10;height:20" coordorigin="8462,3317" coordsize="10,20" path="m8462,3336l8472,3336,8472,3317,8462,3317,8462,3336xe" filled="true" fillcolor="#000000" stroked="false">
                <v:path arrowok="t"/>
                <v:fill type="solid"/>
              </v:shape>
            </v:group>
            <v:group style="position:absolute;left:8462;top:3336;width:10;height:20" coordorigin="8462,3336" coordsize="10,20">
              <v:shape style="position:absolute;left:8462;top:3336;width:10;height:20" coordorigin="8462,3336" coordsize="10,20" path="m8462,3356l8472,3356,8472,3336,8462,3336,8462,3356xe" filled="true" fillcolor="#000000" stroked="false">
                <v:path arrowok="t"/>
                <v:fill type="solid"/>
              </v:shape>
            </v:group>
            <v:group style="position:absolute;left:8462;top:3363;width:10;height:2" coordorigin="8462,3363" coordsize="10,2">
              <v:shape style="position:absolute;left:8462;top:3363;width:10;height:2" coordorigin="8462,3363" coordsize="10,0" path="m8462,3363l8472,3363e" filled="false" stroked="true" strokeweight=".779999pt" strokecolor="#000000">
                <v:path arrowok="t"/>
              </v:shape>
            </v:group>
            <v:group style="position:absolute;left:9597;top:3125;width:10;height:20" coordorigin="9597,3125" coordsize="10,20">
              <v:shape style="position:absolute;left:9597;top:3125;width:10;height:20" coordorigin="9597,3125" coordsize="10,20" path="m9597,3144l9607,3144,9607,3125,9597,3125,9597,3144xe" filled="true" fillcolor="#000000" stroked="false">
                <v:path arrowok="t"/>
                <v:fill type="solid"/>
              </v:shape>
            </v:group>
            <v:group style="position:absolute;left:9597;top:3144;width:10;height:20" coordorigin="9597,3144" coordsize="10,20">
              <v:shape style="position:absolute;left:9597;top:3144;width:10;height:20" coordorigin="9597,3144" coordsize="10,20" path="m9597,3164l9607,3164,9607,3144,9597,3144,9597,3164xe" filled="true" fillcolor="#000000" stroked="false">
                <v:path arrowok="t"/>
                <v:fill type="solid"/>
              </v:shape>
            </v:group>
            <v:group style="position:absolute;left:9597;top:3164;width:10;height:20" coordorigin="9597,3164" coordsize="10,20">
              <v:shape style="position:absolute;left:9597;top:3164;width:10;height:20" coordorigin="9597,3164" coordsize="10,20" path="m9597,3183l9607,3183,9607,3164,9597,3164,9597,3183xe" filled="true" fillcolor="#000000" stroked="false">
                <v:path arrowok="t"/>
                <v:fill type="solid"/>
              </v:shape>
            </v:group>
            <v:group style="position:absolute;left:9597;top:3183;width:10;height:20" coordorigin="9597,3183" coordsize="10,20">
              <v:shape style="position:absolute;left:9597;top:3183;width:10;height:20" coordorigin="9597,3183" coordsize="10,20" path="m9597,3202l9607,3202,9607,3183,9597,3183,9597,3202xe" filled="true" fillcolor="#000000" stroked="false">
                <v:path arrowok="t"/>
                <v:fill type="solid"/>
              </v:shape>
            </v:group>
            <v:group style="position:absolute;left:9597;top:3202;width:10;height:20" coordorigin="9597,3202" coordsize="10,20">
              <v:shape style="position:absolute;left:9597;top:3202;width:10;height:20" coordorigin="9597,3202" coordsize="10,20" path="m9597,3221l9607,3221,9607,3202,9597,3202,9597,3221xe" filled="true" fillcolor="#000000" stroked="false">
                <v:path arrowok="t"/>
                <v:fill type="solid"/>
              </v:shape>
            </v:group>
            <v:group style="position:absolute;left:9597;top:3221;width:10;height:20" coordorigin="9597,3221" coordsize="10,20">
              <v:shape style="position:absolute;left:9597;top:3221;width:10;height:20" coordorigin="9597,3221" coordsize="10,20" path="m9597,3240l9607,3240,9607,3221,9597,3221,9597,3240xe" filled="true" fillcolor="#000000" stroked="false">
                <v:path arrowok="t"/>
                <v:fill type="solid"/>
              </v:shape>
            </v:group>
            <v:group style="position:absolute;left:9597;top:3240;width:10;height:20" coordorigin="9597,3240" coordsize="10,20">
              <v:shape style="position:absolute;left:9597;top:3240;width:10;height:20" coordorigin="9597,3240" coordsize="10,20" path="m9597,3260l9607,3260,9607,3240,9597,3240,9597,3260xe" filled="true" fillcolor="#000000" stroked="false">
                <v:path arrowok="t"/>
                <v:fill type="solid"/>
              </v:shape>
            </v:group>
            <v:group style="position:absolute;left:9597;top:3260;width:10;height:20" coordorigin="9597,3260" coordsize="10,20">
              <v:shape style="position:absolute;left:9597;top:3260;width:10;height:20" coordorigin="9597,3260" coordsize="10,20" path="m9597,3279l9607,3279,9607,3260,9597,3260,9597,3279xe" filled="true" fillcolor="#000000" stroked="false">
                <v:path arrowok="t"/>
                <v:fill type="solid"/>
              </v:shape>
            </v:group>
            <v:group style="position:absolute;left:9597;top:3279;width:10;height:20" coordorigin="9597,3279" coordsize="10,20">
              <v:shape style="position:absolute;left:9597;top:3279;width:10;height:20" coordorigin="9597,3279" coordsize="10,20" path="m9597,3298l9607,3298,9607,3279,9597,3279,9597,3298xe" filled="true" fillcolor="#000000" stroked="false">
                <v:path arrowok="t"/>
                <v:fill type="solid"/>
              </v:shape>
            </v:group>
            <v:group style="position:absolute;left:9597;top:3298;width:10;height:20" coordorigin="9597,3298" coordsize="10,20">
              <v:shape style="position:absolute;left:9597;top:3298;width:10;height:20" coordorigin="9597,3298" coordsize="10,20" path="m9597,3317l9607,3317,9607,3298,9597,3298,9597,3317xe" filled="true" fillcolor="#000000" stroked="false">
                <v:path arrowok="t"/>
                <v:fill type="solid"/>
              </v:shape>
            </v:group>
            <v:group style="position:absolute;left:9597;top:3317;width:10;height:20" coordorigin="9597,3317" coordsize="10,20">
              <v:shape style="position:absolute;left:9597;top:3317;width:10;height:20" coordorigin="9597,3317" coordsize="10,20" path="m9597,3336l9607,3336,9607,3317,9597,3317,9597,3336xe" filled="true" fillcolor="#000000" stroked="false">
                <v:path arrowok="t"/>
                <v:fill type="solid"/>
              </v:shape>
            </v:group>
            <v:group style="position:absolute;left:9597;top:3336;width:10;height:20" coordorigin="9597,3336" coordsize="10,20">
              <v:shape style="position:absolute;left:9597;top:3336;width:10;height:20" coordorigin="9597,3336" coordsize="10,20" path="m9597,3356l9607,3356,9607,3336,9597,3336,9597,3356xe" filled="true" fillcolor="#000000" stroked="false">
                <v:path arrowok="t"/>
                <v:fill type="solid"/>
              </v:shape>
            </v:group>
            <v:group style="position:absolute;left:9597;top:3363;width:10;height:2" coordorigin="9597,3363" coordsize="10,2">
              <v:shape style="position:absolute;left:9597;top:3363;width:10;height:2" coordorigin="9597,3363" coordsize="10,0" path="m9597,3363l9607,3363e" filled="false" stroked="true" strokeweight=".779999pt" strokecolor="#000000">
                <v:path arrowok="t"/>
              </v:shape>
            </v:group>
            <v:group style="position:absolute;left:10162;top:3125;width:10;height:20" coordorigin="10162,3125" coordsize="10,20">
              <v:shape style="position:absolute;left:10162;top:3125;width:10;height:20" coordorigin="10162,3125" coordsize="10,20" path="m10162,3144l10172,3144,10172,3125,10162,3125,10162,3144xe" filled="true" fillcolor="#000000" stroked="false">
                <v:path arrowok="t"/>
                <v:fill type="solid"/>
              </v:shape>
            </v:group>
            <v:group style="position:absolute;left:10162;top:3144;width:10;height:20" coordorigin="10162,3144" coordsize="10,20">
              <v:shape style="position:absolute;left:10162;top:3144;width:10;height:20" coordorigin="10162,3144" coordsize="10,20" path="m10162,3164l10172,3164,10172,3144,10162,3144,10162,3164xe" filled="true" fillcolor="#000000" stroked="false">
                <v:path arrowok="t"/>
                <v:fill type="solid"/>
              </v:shape>
            </v:group>
            <v:group style="position:absolute;left:10162;top:3164;width:10;height:20" coordorigin="10162,3164" coordsize="10,20">
              <v:shape style="position:absolute;left:10162;top:3164;width:10;height:20" coordorigin="10162,3164" coordsize="10,20" path="m10162,3183l10172,3183,10172,3164,10162,3164,10162,3183xe" filled="true" fillcolor="#000000" stroked="false">
                <v:path arrowok="t"/>
                <v:fill type="solid"/>
              </v:shape>
            </v:group>
            <v:group style="position:absolute;left:10162;top:3183;width:10;height:20" coordorigin="10162,3183" coordsize="10,20">
              <v:shape style="position:absolute;left:10162;top:3183;width:10;height:20" coordorigin="10162,3183" coordsize="10,20" path="m10162,3202l10172,3202,10172,3183,10162,3183,10162,3202xe" filled="true" fillcolor="#000000" stroked="false">
                <v:path arrowok="t"/>
                <v:fill type="solid"/>
              </v:shape>
            </v:group>
            <v:group style="position:absolute;left:10162;top:3202;width:10;height:20" coordorigin="10162,3202" coordsize="10,20">
              <v:shape style="position:absolute;left:10162;top:3202;width:10;height:20" coordorigin="10162,3202" coordsize="10,20" path="m10162,3221l10172,3221,10172,3202,10162,3202,10162,3221xe" filled="true" fillcolor="#000000" stroked="false">
                <v:path arrowok="t"/>
                <v:fill type="solid"/>
              </v:shape>
            </v:group>
            <v:group style="position:absolute;left:10162;top:3221;width:10;height:20" coordorigin="10162,3221" coordsize="10,20">
              <v:shape style="position:absolute;left:10162;top:3221;width:10;height:20" coordorigin="10162,3221" coordsize="10,20" path="m10162,3240l10172,3240,10172,3221,10162,3221,10162,3240xe" filled="true" fillcolor="#000000" stroked="false">
                <v:path arrowok="t"/>
                <v:fill type="solid"/>
              </v:shape>
            </v:group>
            <v:group style="position:absolute;left:10162;top:3240;width:10;height:20" coordorigin="10162,3240" coordsize="10,20">
              <v:shape style="position:absolute;left:10162;top:3240;width:10;height:20" coordorigin="10162,3240" coordsize="10,20" path="m10162,3260l10172,3260,10172,3240,10162,3240,10162,3260xe" filled="true" fillcolor="#000000" stroked="false">
                <v:path arrowok="t"/>
                <v:fill type="solid"/>
              </v:shape>
            </v:group>
            <v:group style="position:absolute;left:10162;top:3260;width:10;height:20" coordorigin="10162,3260" coordsize="10,20">
              <v:shape style="position:absolute;left:10162;top:3260;width:10;height:20" coordorigin="10162,3260" coordsize="10,20" path="m10162,3279l10172,3279,10172,3260,10162,3260,10162,3279xe" filled="true" fillcolor="#000000" stroked="false">
                <v:path arrowok="t"/>
                <v:fill type="solid"/>
              </v:shape>
            </v:group>
            <v:group style="position:absolute;left:10162;top:3279;width:10;height:20" coordorigin="10162,3279" coordsize="10,20">
              <v:shape style="position:absolute;left:10162;top:3279;width:10;height:20" coordorigin="10162,3279" coordsize="10,20" path="m10162,3298l10172,3298,10172,3279,10162,3279,10162,3298xe" filled="true" fillcolor="#000000" stroked="false">
                <v:path arrowok="t"/>
                <v:fill type="solid"/>
              </v:shape>
            </v:group>
            <v:group style="position:absolute;left:10162;top:3298;width:10;height:20" coordorigin="10162,3298" coordsize="10,20">
              <v:shape style="position:absolute;left:10162;top:3298;width:10;height:20" coordorigin="10162,3298" coordsize="10,20" path="m10162,3317l10172,3317,10172,3298,10162,3298,10162,3317xe" filled="true" fillcolor="#000000" stroked="false">
                <v:path arrowok="t"/>
                <v:fill type="solid"/>
              </v:shape>
            </v:group>
            <v:group style="position:absolute;left:10162;top:3317;width:10;height:20" coordorigin="10162,3317" coordsize="10,20">
              <v:shape style="position:absolute;left:10162;top:3317;width:10;height:20" coordorigin="10162,3317" coordsize="10,20" path="m10162,3336l10172,3336,10172,3317,10162,3317,10162,3336xe" filled="true" fillcolor="#000000" stroked="false">
                <v:path arrowok="t"/>
                <v:fill type="solid"/>
              </v:shape>
            </v:group>
            <v:group style="position:absolute;left:10162;top:3336;width:10;height:20" coordorigin="10162,3336" coordsize="10,20">
              <v:shape style="position:absolute;left:10162;top:3336;width:10;height:20" coordorigin="10162,3336" coordsize="10,20" path="m10162,3356l10172,3356,10172,3336,10162,3336,10162,3356xe" filled="true" fillcolor="#000000" stroked="false">
                <v:path arrowok="t"/>
                <v:fill type="solid"/>
              </v:shape>
            </v:group>
            <v:group style="position:absolute;left:10162;top:3363;width:10;height:2" coordorigin="10162,3363" coordsize="10,2">
              <v:shape style="position:absolute;left:10162;top:3363;width:10;height:2" coordorigin="10162,3363" coordsize="10,0" path="m10162,3363l10172,3363e" filled="false" stroked="true" strokeweight=".779999pt" strokecolor="#000000">
                <v:path arrowok="t"/>
              </v:shape>
            </v:group>
            <v:group style="position:absolute;left:11437;top:3125;width:10;height:20" coordorigin="11437,3125" coordsize="10,20">
              <v:shape style="position:absolute;left:11437;top:3125;width:10;height:20" coordorigin="11437,3125" coordsize="10,20" path="m11437,3144l11446,3144,11446,3125,11437,3125,11437,3144xe" filled="true" fillcolor="#000000" stroked="false">
                <v:path arrowok="t"/>
                <v:fill type="solid"/>
              </v:shape>
            </v:group>
            <v:group style="position:absolute;left:11437;top:3144;width:10;height:20" coordorigin="11437,3144" coordsize="10,20">
              <v:shape style="position:absolute;left:11437;top:3144;width:10;height:20" coordorigin="11437,3144" coordsize="10,20" path="m11437,3164l11446,3164,11446,3144,11437,3144,11437,3164xe" filled="true" fillcolor="#000000" stroked="false">
                <v:path arrowok="t"/>
                <v:fill type="solid"/>
              </v:shape>
            </v:group>
            <v:group style="position:absolute;left:11437;top:3164;width:10;height:20" coordorigin="11437,3164" coordsize="10,20">
              <v:shape style="position:absolute;left:11437;top:3164;width:10;height:20" coordorigin="11437,3164" coordsize="10,20" path="m11437,3183l11446,3183,11446,3164,11437,3164,11437,3183xe" filled="true" fillcolor="#000000" stroked="false">
                <v:path arrowok="t"/>
                <v:fill type="solid"/>
              </v:shape>
            </v:group>
            <v:group style="position:absolute;left:11437;top:3183;width:10;height:20" coordorigin="11437,3183" coordsize="10,20">
              <v:shape style="position:absolute;left:11437;top:3183;width:10;height:20" coordorigin="11437,3183" coordsize="10,20" path="m11437,3202l11446,3202,11446,3183,11437,3183,11437,3202xe" filled="true" fillcolor="#000000" stroked="false">
                <v:path arrowok="t"/>
                <v:fill type="solid"/>
              </v:shape>
            </v:group>
            <v:group style="position:absolute;left:11437;top:3202;width:10;height:20" coordorigin="11437,3202" coordsize="10,20">
              <v:shape style="position:absolute;left:11437;top:3202;width:10;height:20" coordorigin="11437,3202" coordsize="10,20" path="m11437,3221l11446,3221,11446,3202,11437,3202,11437,3221xe" filled="true" fillcolor="#000000" stroked="false">
                <v:path arrowok="t"/>
                <v:fill type="solid"/>
              </v:shape>
            </v:group>
            <v:group style="position:absolute;left:11437;top:3221;width:10;height:20" coordorigin="11437,3221" coordsize="10,20">
              <v:shape style="position:absolute;left:11437;top:3221;width:10;height:20" coordorigin="11437,3221" coordsize="10,20" path="m11437,3240l11446,3240,11446,3221,11437,3221,11437,3240xe" filled="true" fillcolor="#000000" stroked="false">
                <v:path arrowok="t"/>
                <v:fill type="solid"/>
              </v:shape>
            </v:group>
            <v:group style="position:absolute;left:11437;top:3240;width:10;height:20" coordorigin="11437,3240" coordsize="10,20">
              <v:shape style="position:absolute;left:11437;top:3240;width:10;height:20" coordorigin="11437,3240" coordsize="10,20" path="m11437,3260l11446,3260,11446,3240,11437,3240,11437,3260xe" filled="true" fillcolor="#000000" stroked="false">
                <v:path arrowok="t"/>
                <v:fill type="solid"/>
              </v:shape>
            </v:group>
            <v:group style="position:absolute;left:11437;top:3260;width:10;height:20" coordorigin="11437,3260" coordsize="10,20">
              <v:shape style="position:absolute;left:11437;top:3260;width:10;height:20" coordorigin="11437,3260" coordsize="10,20" path="m11437,3279l11446,3279,11446,3260,11437,3260,11437,3279xe" filled="true" fillcolor="#000000" stroked="false">
                <v:path arrowok="t"/>
                <v:fill type="solid"/>
              </v:shape>
            </v:group>
            <v:group style="position:absolute;left:11437;top:3279;width:10;height:20" coordorigin="11437,3279" coordsize="10,20">
              <v:shape style="position:absolute;left:11437;top:3279;width:10;height:20" coordorigin="11437,3279" coordsize="10,20" path="m11437,3298l11446,3298,11446,3279,11437,3279,11437,3298xe" filled="true" fillcolor="#000000" stroked="false">
                <v:path arrowok="t"/>
                <v:fill type="solid"/>
              </v:shape>
            </v:group>
            <v:group style="position:absolute;left:11437;top:3298;width:10;height:20" coordorigin="11437,3298" coordsize="10,20">
              <v:shape style="position:absolute;left:11437;top:3298;width:10;height:20" coordorigin="11437,3298" coordsize="10,20" path="m11437,3317l11446,3317,11446,3298,11437,3298,11437,3317xe" filled="true" fillcolor="#000000" stroked="false">
                <v:path arrowok="t"/>
                <v:fill type="solid"/>
              </v:shape>
            </v:group>
            <v:group style="position:absolute;left:11437;top:3317;width:10;height:20" coordorigin="11437,3317" coordsize="10,20">
              <v:shape style="position:absolute;left:11437;top:3317;width:10;height:20" coordorigin="11437,3317" coordsize="10,20" path="m11437,3336l11446,3336,11446,3317,11437,3317,11437,3336xe" filled="true" fillcolor="#000000" stroked="false">
                <v:path arrowok="t"/>
                <v:fill type="solid"/>
              </v:shape>
            </v:group>
            <v:group style="position:absolute;left:11437;top:3336;width:10;height:20" coordorigin="11437,3336" coordsize="10,20">
              <v:shape style="position:absolute;left:11437;top:3336;width:10;height:20" coordorigin="11437,3336" coordsize="10,20" path="m11437,3356l11446,3356,11446,3336,11437,3336,11437,3356xe" filled="true" fillcolor="#000000" stroked="false">
                <v:path arrowok="t"/>
                <v:fill type="solid"/>
              </v:shape>
            </v:group>
            <v:group style="position:absolute;left:11437;top:3363;width:10;height:2" coordorigin="11437,3363" coordsize="10,2">
              <v:shape style="position:absolute;left:11437;top:3363;width:10;height:2" coordorigin="11437,3363" coordsize="10,0" path="m11437,3363l11446,3363e" filled="false" stroked="true" strokeweight=".779999pt" strokecolor="#000000">
                <v:path arrowok="t"/>
              </v:shape>
            </v:group>
            <v:group style="position:absolute;left:12720;top:3125;width:10;height:20" coordorigin="12720,3125" coordsize="10,20">
              <v:shape style="position:absolute;left:12720;top:3125;width:10;height:20" coordorigin="12720,3125" coordsize="10,20" path="m12720,3144l12729,3144,12729,3125,12720,3125,12720,3144xe" filled="true" fillcolor="#000000" stroked="false">
                <v:path arrowok="t"/>
                <v:fill type="solid"/>
              </v:shape>
            </v:group>
            <v:group style="position:absolute;left:12720;top:3144;width:10;height:20" coordorigin="12720,3144" coordsize="10,20">
              <v:shape style="position:absolute;left:12720;top:3144;width:10;height:20" coordorigin="12720,3144" coordsize="10,20" path="m12720,3164l12729,3164,12729,3144,12720,3144,12720,3164xe" filled="true" fillcolor="#000000" stroked="false">
                <v:path arrowok="t"/>
                <v:fill type="solid"/>
              </v:shape>
            </v:group>
            <v:group style="position:absolute;left:12720;top:3164;width:10;height:20" coordorigin="12720,3164" coordsize="10,20">
              <v:shape style="position:absolute;left:12720;top:3164;width:10;height:20" coordorigin="12720,3164" coordsize="10,20" path="m12720,3183l12729,3183,12729,3164,12720,3164,12720,3183xe" filled="true" fillcolor="#000000" stroked="false">
                <v:path arrowok="t"/>
                <v:fill type="solid"/>
              </v:shape>
            </v:group>
            <v:group style="position:absolute;left:12720;top:3183;width:10;height:20" coordorigin="12720,3183" coordsize="10,20">
              <v:shape style="position:absolute;left:12720;top:3183;width:10;height:20" coordorigin="12720,3183" coordsize="10,20" path="m12720,3202l12729,3202,12729,3183,12720,3183,12720,3202xe" filled="true" fillcolor="#000000" stroked="false">
                <v:path arrowok="t"/>
                <v:fill type="solid"/>
              </v:shape>
            </v:group>
            <v:group style="position:absolute;left:12720;top:3202;width:10;height:20" coordorigin="12720,3202" coordsize="10,20">
              <v:shape style="position:absolute;left:12720;top:3202;width:10;height:20" coordorigin="12720,3202" coordsize="10,20" path="m12720,3221l12729,3221,12729,3202,12720,3202,12720,3221xe" filled="true" fillcolor="#000000" stroked="false">
                <v:path arrowok="t"/>
                <v:fill type="solid"/>
              </v:shape>
            </v:group>
            <v:group style="position:absolute;left:12720;top:3221;width:10;height:20" coordorigin="12720,3221" coordsize="10,20">
              <v:shape style="position:absolute;left:12720;top:3221;width:10;height:20" coordorigin="12720,3221" coordsize="10,20" path="m12720,3240l12729,3240,12729,3221,12720,3221,12720,3240xe" filled="true" fillcolor="#000000" stroked="false">
                <v:path arrowok="t"/>
                <v:fill type="solid"/>
              </v:shape>
            </v:group>
            <v:group style="position:absolute;left:12720;top:3240;width:10;height:20" coordorigin="12720,3240" coordsize="10,20">
              <v:shape style="position:absolute;left:12720;top:3240;width:10;height:20" coordorigin="12720,3240" coordsize="10,20" path="m12720,3260l12729,3260,12729,3240,12720,3240,12720,3260xe" filled="true" fillcolor="#000000" stroked="false">
                <v:path arrowok="t"/>
                <v:fill type="solid"/>
              </v:shape>
            </v:group>
            <v:group style="position:absolute;left:12720;top:3260;width:10;height:20" coordorigin="12720,3260" coordsize="10,20">
              <v:shape style="position:absolute;left:12720;top:3260;width:10;height:20" coordorigin="12720,3260" coordsize="10,20" path="m12720,3279l12729,3279,12729,3260,12720,3260,12720,3279xe" filled="true" fillcolor="#000000" stroked="false">
                <v:path arrowok="t"/>
                <v:fill type="solid"/>
              </v:shape>
            </v:group>
            <v:group style="position:absolute;left:12720;top:3279;width:10;height:20" coordorigin="12720,3279" coordsize="10,20">
              <v:shape style="position:absolute;left:12720;top:3279;width:10;height:20" coordorigin="12720,3279" coordsize="10,20" path="m12720,3298l12729,3298,12729,3279,12720,3279,12720,3298xe" filled="true" fillcolor="#000000" stroked="false">
                <v:path arrowok="t"/>
                <v:fill type="solid"/>
              </v:shape>
            </v:group>
            <v:group style="position:absolute;left:12720;top:3298;width:10;height:20" coordorigin="12720,3298" coordsize="10,20">
              <v:shape style="position:absolute;left:12720;top:3298;width:10;height:20" coordorigin="12720,3298" coordsize="10,20" path="m12720,3317l12729,3317,12729,3298,12720,3298,12720,3317xe" filled="true" fillcolor="#000000" stroked="false">
                <v:path arrowok="t"/>
                <v:fill type="solid"/>
              </v:shape>
            </v:group>
            <v:group style="position:absolute;left:12720;top:3317;width:10;height:20" coordorigin="12720,3317" coordsize="10,20">
              <v:shape style="position:absolute;left:12720;top:3317;width:10;height:20" coordorigin="12720,3317" coordsize="10,20" path="m12720,3336l12729,3336,12729,3317,12720,3317,12720,3336xe" filled="true" fillcolor="#000000" stroked="false">
                <v:path arrowok="t"/>
                <v:fill type="solid"/>
              </v:shape>
            </v:group>
            <v:group style="position:absolute;left:12720;top:3336;width:10;height:20" coordorigin="12720,3336" coordsize="10,20">
              <v:shape style="position:absolute;left:12720;top:3336;width:10;height:20" coordorigin="12720,3336" coordsize="10,20" path="m12720,3356l12729,3356,12729,3336,12720,3336,12720,3356xe" filled="true" fillcolor="#000000" stroked="false">
                <v:path arrowok="t"/>
                <v:fill type="solid"/>
              </v:shape>
            </v:group>
            <v:group style="position:absolute;left:12720;top:3363;width:10;height:2" coordorigin="12720,3363" coordsize="10,2">
              <v:shape style="position:absolute;left:12720;top:3363;width:10;height:2" coordorigin="12720,3363" coordsize="10,0" path="m12720,3363l12729,3363e" filled="false" stroked="true" strokeweight=".779999pt" strokecolor="#000000">
                <v:path arrowok="t"/>
              </v:shape>
            </v:group>
            <v:group style="position:absolute;left:14018;top:3125;width:10;height:20" coordorigin="14018,3125" coordsize="10,20">
              <v:shape style="position:absolute;left:14018;top:3125;width:10;height:20" coordorigin="14018,3125" coordsize="10,20" path="m14018,3144l14028,3144,14028,3125,14018,3125,14018,3144xe" filled="true" fillcolor="#000000" stroked="false">
                <v:path arrowok="t"/>
                <v:fill type="solid"/>
              </v:shape>
            </v:group>
            <v:group style="position:absolute;left:14018;top:3144;width:10;height:20" coordorigin="14018,3144" coordsize="10,20">
              <v:shape style="position:absolute;left:14018;top:3144;width:10;height:20" coordorigin="14018,3144" coordsize="10,20" path="m14018,3164l14028,3164,14028,3144,14018,3144,14018,3164xe" filled="true" fillcolor="#000000" stroked="false">
                <v:path arrowok="t"/>
                <v:fill type="solid"/>
              </v:shape>
            </v:group>
            <v:group style="position:absolute;left:14018;top:3164;width:10;height:20" coordorigin="14018,3164" coordsize="10,20">
              <v:shape style="position:absolute;left:14018;top:3164;width:10;height:20" coordorigin="14018,3164" coordsize="10,20" path="m14018,3183l14028,3183,14028,3164,14018,3164,14018,3183xe" filled="true" fillcolor="#000000" stroked="false">
                <v:path arrowok="t"/>
                <v:fill type="solid"/>
              </v:shape>
            </v:group>
            <v:group style="position:absolute;left:14018;top:3183;width:10;height:20" coordorigin="14018,3183" coordsize="10,20">
              <v:shape style="position:absolute;left:14018;top:3183;width:10;height:20" coordorigin="14018,3183" coordsize="10,20" path="m14018,3202l14028,3202,14028,3183,14018,3183,14018,3202xe" filled="true" fillcolor="#000000" stroked="false">
                <v:path arrowok="t"/>
                <v:fill type="solid"/>
              </v:shape>
            </v:group>
            <v:group style="position:absolute;left:14018;top:3202;width:10;height:20" coordorigin="14018,3202" coordsize="10,20">
              <v:shape style="position:absolute;left:14018;top:3202;width:10;height:20" coordorigin="14018,3202" coordsize="10,20" path="m14018,3221l14028,3221,14028,3202,14018,3202,14018,3221xe" filled="true" fillcolor="#000000" stroked="false">
                <v:path arrowok="t"/>
                <v:fill type="solid"/>
              </v:shape>
            </v:group>
            <v:group style="position:absolute;left:14018;top:3221;width:10;height:20" coordorigin="14018,3221" coordsize="10,20">
              <v:shape style="position:absolute;left:14018;top:3221;width:10;height:20" coordorigin="14018,3221" coordsize="10,20" path="m14018,3240l14028,3240,14028,3221,14018,3221,14018,3240xe" filled="true" fillcolor="#000000" stroked="false">
                <v:path arrowok="t"/>
                <v:fill type="solid"/>
              </v:shape>
            </v:group>
            <v:group style="position:absolute;left:14018;top:3240;width:10;height:20" coordorigin="14018,3240" coordsize="10,20">
              <v:shape style="position:absolute;left:14018;top:3240;width:10;height:20" coordorigin="14018,3240" coordsize="10,20" path="m14018,3260l14028,3260,14028,3240,14018,3240,14018,3260xe" filled="true" fillcolor="#000000" stroked="false">
                <v:path arrowok="t"/>
                <v:fill type="solid"/>
              </v:shape>
            </v:group>
            <v:group style="position:absolute;left:14018;top:3260;width:10;height:20" coordorigin="14018,3260" coordsize="10,20">
              <v:shape style="position:absolute;left:14018;top:3260;width:10;height:20" coordorigin="14018,3260" coordsize="10,20" path="m14018,3279l14028,3279,14028,3260,14018,3260,14018,3279xe" filled="true" fillcolor="#000000" stroked="false">
                <v:path arrowok="t"/>
                <v:fill type="solid"/>
              </v:shape>
            </v:group>
            <v:group style="position:absolute;left:14018;top:3279;width:10;height:20" coordorigin="14018,3279" coordsize="10,20">
              <v:shape style="position:absolute;left:14018;top:3279;width:10;height:20" coordorigin="14018,3279" coordsize="10,20" path="m14018,3298l14028,3298,14028,3279,14018,3279,14018,3298xe" filled="true" fillcolor="#000000" stroked="false">
                <v:path arrowok="t"/>
                <v:fill type="solid"/>
              </v:shape>
            </v:group>
            <v:group style="position:absolute;left:14018;top:3298;width:10;height:20" coordorigin="14018,3298" coordsize="10,20">
              <v:shape style="position:absolute;left:14018;top:3298;width:10;height:20" coordorigin="14018,3298" coordsize="10,20" path="m14018,3317l14028,3317,14028,3298,14018,3298,14018,3317xe" filled="true" fillcolor="#000000" stroked="false">
                <v:path arrowok="t"/>
                <v:fill type="solid"/>
              </v:shape>
            </v:group>
            <v:group style="position:absolute;left:14018;top:3317;width:10;height:20" coordorigin="14018,3317" coordsize="10,20">
              <v:shape style="position:absolute;left:14018;top:3317;width:10;height:20" coordorigin="14018,3317" coordsize="10,20" path="m14018,3336l14028,3336,14028,3317,14018,3317,14018,3336xe" filled="true" fillcolor="#000000" stroked="false">
                <v:path arrowok="t"/>
                <v:fill type="solid"/>
              </v:shape>
            </v:group>
            <v:group style="position:absolute;left:14018;top:3336;width:10;height:20" coordorigin="14018,3336" coordsize="10,20">
              <v:shape style="position:absolute;left:14018;top:3336;width:10;height:20" coordorigin="14018,3336" coordsize="10,20" path="m14018,3356l14028,3356,14028,3336,14018,3336,14018,3356xe" filled="true" fillcolor="#000000" stroked="false">
                <v:path arrowok="t"/>
                <v:fill type="solid"/>
              </v:shape>
            </v:group>
            <v:group style="position:absolute;left:14018;top:3363;width:10;height:2" coordorigin="14018,3363" coordsize="10,2">
              <v:shape style="position:absolute;left:14018;top:3363;width:10;height:2" coordorigin="14018,3363" coordsize="10,0" path="m14018,3363l14028,3363e" filled="false" stroked="true" strokeweight=".779999pt" strokecolor="#000000">
                <v:path arrowok="t"/>
              </v:shape>
              <v:shape style="position:absolute;left:1128;top:3279;width:2022;height:102" type="#_x0000_t75" stroked="false">
                <v:imagedata r:id="rId177" o:title=""/>
              </v:shape>
              <v:shape style="position:absolute;left:3126;top:3371;width:1302;height:10" type="#_x0000_t75" stroked="false">
                <v:imagedata r:id="rId173" o:title=""/>
              </v:shape>
              <v:shape style="position:absolute;left:4424;top:3371;width:635;height:10" type="#_x0000_t75" stroked="false">
                <v:imagedata r:id="rId174" o:title=""/>
              </v:shape>
              <v:shape style="position:absolute;left:5054;top:3371;width:715;height:10" type="#_x0000_t75" stroked="false">
                <v:imagedata r:id="rId170" o:title=""/>
              </v:shape>
              <v:shape style="position:absolute;left:5764;top:3371;width:570;height:10" type="#_x0000_t75" stroked="false">
                <v:imagedata r:id="rId171" o:title=""/>
              </v:shape>
              <v:shape style="position:absolute;left:6329;top:3371;width:1490;height:10" type="#_x0000_t75" stroked="false">
                <v:imagedata r:id="rId165" o:title=""/>
              </v:shape>
              <v:shape style="position:absolute;left:7815;top:3371;width:2348;height:10" type="#_x0000_t75" stroked="false">
                <v:imagedata r:id="rId166" o:title=""/>
              </v:shape>
              <v:shape style="position:absolute;left:10158;top:3371;width:1279;height:10" type="#_x0000_t75" stroked="false">
                <v:imagedata r:id="rId167" o:title=""/>
              </v:shape>
              <v:shape style="position:absolute;left:11432;top:3371;width:3958;height:10" type="#_x0000_t75" stroked="false">
                <v:imagedata r:id="rId175" o:title=""/>
              </v:shape>
            </v:group>
            <v:group style="position:absolute;left:3131;top:3381;width:10;height:20" coordorigin="3131,3381" coordsize="10,20">
              <v:shape style="position:absolute;left:3131;top:3381;width:10;height:20" coordorigin="3131,3381" coordsize="10,20" path="m3131,3400l3141,3400,3141,3381,3131,3381,3131,3400xe" filled="true" fillcolor="#000000" stroked="false">
                <v:path arrowok="t"/>
                <v:fill type="solid"/>
              </v:shape>
            </v:group>
            <v:group style="position:absolute;left:3131;top:3400;width:10;height:20" coordorigin="3131,3400" coordsize="10,20">
              <v:shape style="position:absolute;left:3131;top:3400;width:10;height:20" coordorigin="3131,3400" coordsize="10,20" path="m3131,3419l3141,3419,3141,3400,3131,3400,3131,3419xe" filled="true" fillcolor="#000000" stroked="false">
                <v:path arrowok="t"/>
                <v:fill type="solid"/>
              </v:shape>
            </v:group>
            <v:group style="position:absolute;left:3131;top:3419;width:10;height:20" coordorigin="3131,3419" coordsize="10,20">
              <v:shape style="position:absolute;left:3131;top:3419;width:10;height:20" coordorigin="3131,3419" coordsize="10,20" path="m3131,3438l3141,3438,3141,3419,3131,3419,3131,3438xe" filled="true" fillcolor="#000000" stroked="false">
                <v:path arrowok="t"/>
                <v:fill type="solid"/>
              </v:shape>
            </v:group>
            <v:group style="position:absolute;left:3131;top:3438;width:10;height:20" coordorigin="3131,3438" coordsize="10,20">
              <v:shape style="position:absolute;left:3131;top:3438;width:10;height:20" coordorigin="3131,3438" coordsize="10,20" path="m3131,3458l3141,3458,3141,3438,3131,3438,3131,3458xe" filled="true" fillcolor="#000000" stroked="false">
                <v:path arrowok="t"/>
                <v:fill type="solid"/>
              </v:shape>
            </v:group>
            <v:group style="position:absolute;left:3131;top:3458;width:10;height:20" coordorigin="3131,3458" coordsize="10,20">
              <v:shape style="position:absolute;left:3131;top:3458;width:10;height:20" coordorigin="3131,3458" coordsize="10,20" path="m3131,3477l3141,3477,3141,3458,3131,3458,3131,3477xe" filled="true" fillcolor="#000000" stroked="false">
                <v:path arrowok="t"/>
                <v:fill type="solid"/>
              </v:shape>
            </v:group>
            <v:group style="position:absolute;left:3131;top:3477;width:10;height:20" coordorigin="3131,3477" coordsize="10,20">
              <v:shape style="position:absolute;left:3131;top:3477;width:10;height:20" coordorigin="3131,3477" coordsize="10,20" path="m3131,3496l3141,3496,3141,3477,3131,3477,3131,3496xe" filled="true" fillcolor="#000000" stroked="false">
                <v:path arrowok="t"/>
                <v:fill type="solid"/>
              </v:shape>
            </v:group>
            <v:group style="position:absolute;left:3131;top:3496;width:10;height:20" coordorigin="3131,3496" coordsize="10,20">
              <v:shape style="position:absolute;left:3131;top:3496;width:10;height:20" coordorigin="3131,3496" coordsize="10,20" path="m3131,3515l3141,3515,3141,3496,3131,3496,3131,3515xe" filled="true" fillcolor="#000000" stroked="false">
                <v:path arrowok="t"/>
                <v:fill type="solid"/>
              </v:shape>
            </v:group>
            <v:group style="position:absolute;left:3131;top:3515;width:10;height:20" coordorigin="3131,3515" coordsize="10,20">
              <v:shape style="position:absolute;left:3131;top:3515;width:10;height:20" coordorigin="3131,3515" coordsize="10,20" path="m3131,3534l3141,3534,3141,3515,3131,3515,3131,3534xe" filled="true" fillcolor="#000000" stroked="false">
                <v:path arrowok="t"/>
                <v:fill type="solid"/>
              </v:shape>
            </v:group>
            <v:group style="position:absolute;left:4428;top:3381;width:10;height:20" coordorigin="4428,3381" coordsize="10,20">
              <v:shape style="position:absolute;left:4428;top:3381;width:10;height:20" coordorigin="4428,3381" coordsize="10,20" path="m4428,3400l4438,3400,4438,3381,4428,3381,4428,3400xe" filled="true" fillcolor="#000000" stroked="false">
                <v:path arrowok="t"/>
                <v:fill type="solid"/>
              </v:shape>
            </v:group>
            <v:group style="position:absolute;left:4428;top:3400;width:10;height:20" coordorigin="4428,3400" coordsize="10,20">
              <v:shape style="position:absolute;left:4428;top:3400;width:10;height:20" coordorigin="4428,3400" coordsize="10,20" path="m4428,3419l4438,3419,4438,3400,4428,3400,4428,3419xe" filled="true" fillcolor="#000000" stroked="false">
                <v:path arrowok="t"/>
                <v:fill type="solid"/>
              </v:shape>
            </v:group>
            <v:group style="position:absolute;left:4428;top:3419;width:10;height:20" coordorigin="4428,3419" coordsize="10,20">
              <v:shape style="position:absolute;left:4428;top:3419;width:10;height:20" coordorigin="4428,3419" coordsize="10,20" path="m4428,3438l4438,3438,4438,3419,4428,3419,4428,3438xe" filled="true" fillcolor="#000000" stroked="false">
                <v:path arrowok="t"/>
                <v:fill type="solid"/>
              </v:shape>
            </v:group>
            <v:group style="position:absolute;left:4428;top:3438;width:10;height:20" coordorigin="4428,3438" coordsize="10,20">
              <v:shape style="position:absolute;left:4428;top:3438;width:10;height:20" coordorigin="4428,3438" coordsize="10,20" path="m4428,3458l4438,3458,4438,3438,4428,3438,4428,3458xe" filled="true" fillcolor="#000000" stroked="false">
                <v:path arrowok="t"/>
                <v:fill type="solid"/>
              </v:shape>
            </v:group>
            <v:group style="position:absolute;left:4428;top:3458;width:10;height:20" coordorigin="4428,3458" coordsize="10,20">
              <v:shape style="position:absolute;left:4428;top:3458;width:10;height:20" coordorigin="4428,3458" coordsize="10,20" path="m4428,3477l4438,3477,4438,3458,4428,3458,4428,3477xe" filled="true" fillcolor="#000000" stroked="false">
                <v:path arrowok="t"/>
                <v:fill type="solid"/>
              </v:shape>
            </v:group>
            <v:group style="position:absolute;left:4428;top:3477;width:10;height:20" coordorigin="4428,3477" coordsize="10,20">
              <v:shape style="position:absolute;left:4428;top:3477;width:10;height:20" coordorigin="4428,3477" coordsize="10,20" path="m4428,3496l4438,3496,4438,3477,4428,3477,4428,3496xe" filled="true" fillcolor="#000000" stroked="false">
                <v:path arrowok="t"/>
                <v:fill type="solid"/>
              </v:shape>
            </v:group>
            <v:group style="position:absolute;left:4428;top:3496;width:10;height:20" coordorigin="4428,3496" coordsize="10,20">
              <v:shape style="position:absolute;left:4428;top:3496;width:10;height:20" coordorigin="4428,3496" coordsize="10,20" path="m4428,3515l4438,3515,4438,3496,4428,3496,4428,3515xe" filled="true" fillcolor="#000000" stroked="false">
                <v:path arrowok="t"/>
                <v:fill type="solid"/>
              </v:shape>
            </v:group>
            <v:group style="position:absolute;left:4428;top:3515;width:10;height:20" coordorigin="4428,3515" coordsize="10,20">
              <v:shape style="position:absolute;left:4428;top:3515;width:10;height:20" coordorigin="4428,3515" coordsize="10,20" path="m4428,3534l4438,3534,4438,3515,4428,3515,4428,3534xe" filled="true" fillcolor="#000000" stroked="false">
                <v:path arrowok="t"/>
                <v:fill type="solid"/>
              </v:shape>
            </v:group>
            <v:group style="position:absolute;left:4428;top:3534;width:10;height:20" coordorigin="4428,3534" coordsize="10,20">
              <v:shape style="position:absolute;left:4428;top:3534;width:10;height:20" coordorigin="4428,3534" coordsize="10,20" path="m4428,3554l4438,3554,4438,3534,4428,3534,4428,3554xe" filled="true" fillcolor="#000000" stroked="false">
                <v:path arrowok="t"/>
                <v:fill type="solid"/>
              </v:shape>
            </v:group>
            <v:group style="position:absolute;left:4428;top:3554;width:10;height:20" coordorigin="4428,3554" coordsize="10,20">
              <v:shape style="position:absolute;left:4428;top:3554;width:10;height:20" coordorigin="4428,3554" coordsize="10,20" path="m4428,3573l4438,3573,4438,3554,4428,3554,4428,3573xe" filled="true" fillcolor="#000000" stroked="false">
                <v:path arrowok="t"/>
                <v:fill type="solid"/>
              </v:shape>
            </v:group>
            <v:group style="position:absolute;left:4428;top:3573;width:10;height:20" coordorigin="4428,3573" coordsize="10,20">
              <v:shape style="position:absolute;left:4428;top:3573;width:10;height:20" coordorigin="4428,3573" coordsize="10,20" path="m4428,3592l4438,3592,4438,3573,4428,3573,4428,3592xe" filled="true" fillcolor="#000000" stroked="false">
                <v:path arrowok="t"/>
                <v:fill type="solid"/>
              </v:shape>
            </v:group>
            <v:group style="position:absolute;left:4428;top:3592;width:10;height:20" coordorigin="4428,3592" coordsize="10,20">
              <v:shape style="position:absolute;left:4428;top:3592;width:10;height:20" coordorigin="4428,3592" coordsize="10,20" path="m4428,3611l4438,3611,4438,3592,4428,3592,4428,3611xe" filled="true" fillcolor="#000000" stroked="false">
                <v:path arrowok="t"/>
                <v:fill type="solid"/>
              </v:shape>
            </v:group>
            <v:group style="position:absolute;left:4428;top:3618;width:10;height:2" coordorigin="4428,3618" coordsize="10,2">
              <v:shape style="position:absolute;left:4428;top:3618;width:10;height:2" coordorigin="4428,3618" coordsize="10,0" path="m4428,3618l4438,3618e" filled="false" stroked="true" strokeweight=".720001pt" strokecolor="#000000">
                <v:path arrowok="t"/>
              </v:shape>
            </v:group>
            <v:group style="position:absolute;left:5058;top:3381;width:10;height:20" coordorigin="5058,3381" coordsize="10,20">
              <v:shape style="position:absolute;left:5058;top:3381;width:10;height:20" coordorigin="5058,3381" coordsize="10,20" path="m5058,3400l5068,3400,5068,3381,5058,3381,5058,3400xe" filled="true" fillcolor="#000000" stroked="false">
                <v:path arrowok="t"/>
                <v:fill type="solid"/>
              </v:shape>
            </v:group>
            <v:group style="position:absolute;left:5058;top:3400;width:10;height:20" coordorigin="5058,3400" coordsize="10,20">
              <v:shape style="position:absolute;left:5058;top:3400;width:10;height:20" coordorigin="5058,3400" coordsize="10,20" path="m5058,3419l5068,3419,5068,3400,5058,3400,5058,3419xe" filled="true" fillcolor="#000000" stroked="false">
                <v:path arrowok="t"/>
                <v:fill type="solid"/>
              </v:shape>
            </v:group>
            <v:group style="position:absolute;left:5058;top:3419;width:10;height:20" coordorigin="5058,3419" coordsize="10,20">
              <v:shape style="position:absolute;left:5058;top:3419;width:10;height:20" coordorigin="5058,3419" coordsize="10,20" path="m5058,3438l5068,3438,5068,3419,5058,3419,5058,3438xe" filled="true" fillcolor="#000000" stroked="false">
                <v:path arrowok="t"/>
                <v:fill type="solid"/>
              </v:shape>
            </v:group>
            <v:group style="position:absolute;left:5058;top:3438;width:10;height:20" coordorigin="5058,3438" coordsize="10,20">
              <v:shape style="position:absolute;left:5058;top:3438;width:10;height:20" coordorigin="5058,3438" coordsize="10,20" path="m5058,3458l5068,3458,5068,3438,5058,3438,5058,3458xe" filled="true" fillcolor="#000000" stroked="false">
                <v:path arrowok="t"/>
                <v:fill type="solid"/>
              </v:shape>
            </v:group>
            <v:group style="position:absolute;left:5058;top:3458;width:10;height:20" coordorigin="5058,3458" coordsize="10,20">
              <v:shape style="position:absolute;left:5058;top:3458;width:10;height:20" coordorigin="5058,3458" coordsize="10,20" path="m5058,3477l5068,3477,5068,3458,5058,3458,5058,3477xe" filled="true" fillcolor="#000000" stroked="false">
                <v:path arrowok="t"/>
                <v:fill type="solid"/>
              </v:shape>
            </v:group>
            <v:group style="position:absolute;left:5058;top:3477;width:10;height:20" coordorigin="5058,3477" coordsize="10,20">
              <v:shape style="position:absolute;left:5058;top:3477;width:10;height:20" coordorigin="5058,3477" coordsize="10,20" path="m5058,3496l5068,3496,5068,3477,5058,3477,5058,3496xe" filled="true" fillcolor="#000000" stroked="false">
                <v:path arrowok="t"/>
                <v:fill type="solid"/>
              </v:shape>
            </v:group>
            <v:group style="position:absolute;left:5058;top:3496;width:10;height:20" coordorigin="5058,3496" coordsize="10,20">
              <v:shape style="position:absolute;left:5058;top:3496;width:10;height:20" coordorigin="5058,3496" coordsize="10,20" path="m5058,3515l5068,3515,5068,3496,5058,3496,5058,3515xe" filled="true" fillcolor="#000000" stroked="false">
                <v:path arrowok="t"/>
                <v:fill type="solid"/>
              </v:shape>
            </v:group>
            <v:group style="position:absolute;left:5058;top:3515;width:10;height:20" coordorigin="5058,3515" coordsize="10,20">
              <v:shape style="position:absolute;left:5058;top:3515;width:10;height:20" coordorigin="5058,3515" coordsize="10,20" path="m5058,3534l5068,3534,5068,3515,5058,3515,5058,3534xe" filled="true" fillcolor="#000000" stroked="false">
                <v:path arrowok="t"/>
                <v:fill type="solid"/>
              </v:shape>
            </v:group>
            <v:group style="position:absolute;left:5058;top:3534;width:10;height:20" coordorigin="5058,3534" coordsize="10,20">
              <v:shape style="position:absolute;left:5058;top:3534;width:10;height:20" coordorigin="5058,3534" coordsize="10,20" path="m5058,3554l5068,3554,5068,3534,5058,3534,5058,3554xe" filled="true" fillcolor="#000000" stroked="false">
                <v:path arrowok="t"/>
                <v:fill type="solid"/>
              </v:shape>
            </v:group>
            <v:group style="position:absolute;left:5058;top:3554;width:10;height:20" coordorigin="5058,3554" coordsize="10,20">
              <v:shape style="position:absolute;left:5058;top:3554;width:10;height:20" coordorigin="5058,3554" coordsize="10,20" path="m5058,3573l5068,3573,5068,3554,5058,3554,5058,3573xe" filled="true" fillcolor="#000000" stroked="false">
                <v:path arrowok="t"/>
                <v:fill type="solid"/>
              </v:shape>
            </v:group>
            <v:group style="position:absolute;left:5058;top:3573;width:10;height:20" coordorigin="5058,3573" coordsize="10,20">
              <v:shape style="position:absolute;left:5058;top:3573;width:10;height:20" coordorigin="5058,3573" coordsize="10,20" path="m5058,3592l5068,3592,5068,3573,5058,3573,5058,3592xe" filled="true" fillcolor="#000000" stroked="false">
                <v:path arrowok="t"/>
                <v:fill type="solid"/>
              </v:shape>
            </v:group>
            <v:group style="position:absolute;left:5058;top:3592;width:10;height:20" coordorigin="5058,3592" coordsize="10,20">
              <v:shape style="position:absolute;left:5058;top:3592;width:10;height:20" coordorigin="5058,3592" coordsize="10,20" path="m5058,3611l5068,3611,5068,3592,5058,3592,5058,3611xe" filled="true" fillcolor="#000000" stroked="false">
                <v:path arrowok="t"/>
                <v:fill type="solid"/>
              </v:shape>
            </v:group>
            <v:group style="position:absolute;left:5058;top:3618;width:10;height:2" coordorigin="5058,3618" coordsize="10,2">
              <v:shape style="position:absolute;left:5058;top:3618;width:10;height:2" coordorigin="5058,3618" coordsize="10,0" path="m5058,3618l5068,3618e" filled="false" stroked="true" strokeweight=".720001pt" strokecolor="#000000">
                <v:path arrowok="t"/>
              </v:shape>
            </v:group>
            <v:group style="position:absolute;left:5769;top:3381;width:10;height:20" coordorigin="5769,3381" coordsize="10,20">
              <v:shape style="position:absolute;left:5769;top:3381;width:10;height:20" coordorigin="5769,3381" coordsize="10,20" path="m5769,3400l5778,3400,5778,3381,5769,3381,5769,3400xe" filled="true" fillcolor="#000000" stroked="false">
                <v:path arrowok="t"/>
                <v:fill type="solid"/>
              </v:shape>
            </v:group>
            <v:group style="position:absolute;left:5769;top:3400;width:10;height:20" coordorigin="5769,3400" coordsize="10,20">
              <v:shape style="position:absolute;left:5769;top:3400;width:10;height:20" coordorigin="5769,3400" coordsize="10,20" path="m5769,3419l5778,3419,5778,3400,5769,3400,5769,3419xe" filled="true" fillcolor="#000000" stroked="false">
                <v:path arrowok="t"/>
                <v:fill type="solid"/>
              </v:shape>
            </v:group>
            <v:group style="position:absolute;left:5769;top:3419;width:10;height:20" coordorigin="5769,3419" coordsize="10,20">
              <v:shape style="position:absolute;left:5769;top:3419;width:10;height:20" coordorigin="5769,3419" coordsize="10,20" path="m5769,3438l5778,3438,5778,3419,5769,3419,5769,3438xe" filled="true" fillcolor="#000000" stroked="false">
                <v:path arrowok="t"/>
                <v:fill type="solid"/>
              </v:shape>
            </v:group>
            <v:group style="position:absolute;left:5769;top:3438;width:10;height:20" coordorigin="5769,3438" coordsize="10,20">
              <v:shape style="position:absolute;left:5769;top:3438;width:10;height:20" coordorigin="5769,3438" coordsize="10,20" path="m5769,3458l5778,3458,5778,3438,5769,3438,5769,3458xe" filled="true" fillcolor="#000000" stroked="false">
                <v:path arrowok="t"/>
                <v:fill type="solid"/>
              </v:shape>
            </v:group>
            <v:group style="position:absolute;left:5769;top:3458;width:10;height:20" coordorigin="5769,3458" coordsize="10,20">
              <v:shape style="position:absolute;left:5769;top:3458;width:10;height:20" coordorigin="5769,3458" coordsize="10,20" path="m5769,3477l5778,3477,5778,3458,5769,3458,5769,3477xe" filled="true" fillcolor="#000000" stroked="false">
                <v:path arrowok="t"/>
                <v:fill type="solid"/>
              </v:shape>
            </v:group>
            <v:group style="position:absolute;left:5769;top:3477;width:10;height:20" coordorigin="5769,3477" coordsize="10,20">
              <v:shape style="position:absolute;left:5769;top:3477;width:10;height:20" coordorigin="5769,3477" coordsize="10,20" path="m5769,3496l5778,3496,5778,3477,5769,3477,5769,3496xe" filled="true" fillcolor="#000000" stroked="false">
                <v:path arrowok="t"/>
                <v:fill type="solid"/>
              </v:shape>
            </v:group>
            <v:group style="position:absolute;left:5769;top:3496;width:10;height:20" coordorigin="5769,3496" coordsize="10,20">
              <v:shape style="position:absolute;left:5769;top:3496;width:10;height:20" coordorigin="5769,3496" coordsize="10,20" path="m5769,3515l5778,3515,5778,3496,5769,3496,5769,3515xe" filled="true" fillcolor="#000000" stroked="false">
                <v:path arrowok="t"/>
                <v:fill type="solid"/>
              </v:shape>
            </v:group>
            <v:group style="position:absolute;left:5769;top:3515;width:10;height:20" coordorigin="5769,3515" coordsize="10,20">
              <v:shape style="position:absolute;left:5769;top:3515;width:10;height:20" coordorigin="5769,3515" coordsize="10,20" path="m5769,3534l5778,3534,5778,3515,5769,3515,5769,3534xe" filled="true" fillcolor="#000000" stroked="false">
                <v:path arrowok="t"/>
                <v:fill type="solid"/>
              </v:shape>
            </v:group>
            <v:group style="position:absolute;left:5769;top:3534;width:10;height:20" coordorigin="5769,3534" coordsize="10,20">
              <v:shape style="position:absolute;left:5769;top:3534;width:10;height:20" coordorigin="5769,3534" coordsize="10,20" path="m5769,3554l5778,3554,5778,3534,5769,3534,5769,3554xe" filled="true" fillcolor="#000000" stroked="false">
                <v:path arrowok="t"/>
                <v:fill type="solid"/>
              </v:shape>
            </v:group>
            <v:group style="position:absolute;left:5769;top:3554;width:10;height:20" coordorigin="5769,3554" coordsize="10,20">
              <v:shape style="position:absolute;left:5769;top:3554;width:10;height:20" coordorigin="5769,3554" coordsize="10,20" path="m5769,3573l5778,3573,5778,3554,5769,3554,5769,3573xe" filled="true" fillcolor="#000000" stroked="false">
                <v:path arrowok="t"/>
                <v:fill type="solid"/>
              </v:shape>
            </v:group>
            <v:group style="position:absolute;left:5769;top:3573;width:10;height:20" coordorigin="5769,3573" coordsize="10,20">
              <v:shape style="position:absolute;left:5769;top:3573;width:10;height:20" coordorigin="5769,3573" coordsize="10,20" path="m5769,3592l5778,3592,5778,3573,5769,3573,5769,3592xe" filled="true" fillcolor="#000000" stroked="false">
                <v:path arrowok="t"/>
                <v:fill type="solid"/>
              </v:shape>
            </v:group>
            <v:group style="position:absolute;left:5769;top:3592;width:10;height:20" coordorigin="5769,3592" coordsize="10,20">
              <v:shape style="position:absolute;left:5769;top:3592;width:10;height:20" coordorigin="5769,3592" coordsize="10,20" path="m5769,3611l5778,3611,5778,3592,5769,3592,5769,3611xe" filled="true" fillcolor="#000000" stroked="false">
                <v:path arrowok="t"/>
                <v:fill type="solid"/>
              </v:shape>
            </v:group>
            <v:group style="position:absolute;left:5769;top:3618;width:10;height:2" coordorigin="5769,3618" coordsize="10,2">
              <v:shape style="position:absolute;left:5769;top:3618;width:10;height:2" coordorigin="5769,3618" coordsize="10,0" path="m5769,3618l5778,3618e" filled="false" stroked="true" strokeweight=".720001pt" strokecolor="#000000">
                <v:path arrowok="t"/>
              </v:shape>
            </v:group>
            <v:group style="position:absolute;left:6334;top:3381;width:10;height:20" coordorigin="6334,3381" coordsize="10,20">
              <v:shape style="position:absolute;left:6334;top:3381;width:10;height:20" coordorigin="6334,3381" coordsize="10,20" path="m6334,3400l6344,3400,6344,3381,6334,3381,6334,3400xe" filled="true" fillcolor="#000000" stroked="false">
                <v:path arrowok="t"/>
                <v:fill type="solid"/>
              </v:shape>
            </v:group>
            <v:group style="position:absolute;left:6334;top:3400;width:10;height:20" coordorigin="6334,3400" coordsize="10,20">
              <v:shape style="position:absolute;left:6334;top:3400;width:10;height:20" coordorigin="6334,3400" coordsize="10,20" path="m6334,3419l6344,3419,6344,3400,6334,3400,6334,3419xe" filled="true" fillcolor="#000000" stroked="false">
                <v:path arrowok="t"/>
                <v:fill type="solid"/>
              </v:shape>
            </v:group>
            <v:group style="position:absolute;left:6334;top:3419;width:10;height:20" coordorigin="6334,3419" coordsize="10,20">
              <v:shape style="position:absolute;left:6334;top:3419;width:10;height:20" coordorigin="6334,3419" coordsize="10,20" path="m6334,3438l6344,3438,6344,3419,6334,3419,6334,3438xe" filled="true" fillcolor="#000000" stroked="false">
                <v:path arrowok="t"/>
                <v:fill type="solid"/>
              </v:shape>
            </v:group>
            <v:group style="position:absolute;left:6334;top:3438;width:10;height:20" coordorigin="6334,3438" coordsize="10,20">
              <v:shape style="position:absolute;left:6334;top:3438;width:10;height:20" coordorigin="6334,3438" coordsize="10,20" path="m6334,3458l6344,3458,6344,3438,6334,3438,6334,3458xe" filled="true" fillcolor="#000000" stroked="false">
                <v:path arrowok="t"/>
                <v:fill type="solid"/>
              </v:shape>
            </v:group>
            <v:group style="position:absolute;left:6334;top:3458;width:10;height:20" coordorigin="6334,3458" coordsize="10,20">
              <v:shape style="position:absolute;left:6334;top:3458;width:10;height:20" coordorigin="6334,3458" coordsize="10,20" path="m6334,3477l6344,3477,6344,3458,6334,3458,6334,3477xe" filled="true" fillcolor="#000000" stroked="false">
                <v:path arrowok="t"/>
                <v:fill type="solid"/>
              </v:shape>
            </v:group>
            <v:group style="position:absolute;left:6334;top:3477;width:10;height:20" coordorigin="6334,3477" coordsize="10,20">
              <v:shape style="position:absolute;left:6334;top:3477;width:10;height:20" coordorigin="6334,3477" coordsize="10,20" path="m6334,3496l6344,3496,6344,3477,6334,3477,6334,3496xe" filled="true" fillcolor="#000000" stroked="false">
                <v:path arrowok="t"/>
                <v:fill type="solid"/>
              </v:shape>
            </v:group>
            <v:group style="position:absolute;left:6334;top:3496;width:10;height:20" coordorigin="6334,3496" coordsize="10,20">
              <v:shape style="position:absolute;left:6334;top:3496;width:10;height:20" coordorigin="6334,3496" coordsize="10,20" path="m6334,3515l6344,3515,6344,3496,6334,3496,6334,3515xe" filled="true" fillcolor="#000000" stroked="false">
                <v:path arrowok="t"/>
                <v:fill type="solid"/>
              </v:shape>
            </v:group>
            <v:group style="position:absolute;left:6334;top:3515;width:10;height:20" coordorigin="6334,3515" coordsize="10,20">
              <v:shape style="position:absolute;left:6334;top:3515;width:10;height:20" coordorigin="6334,3515" coordsize="10,20" path="m6334,3534l6344,3534,6344,3515,6334,3515,6334,3534xe" filled="true" fillcolor="#000000" stroked="false">
                <v:path arrowok="t"/>
                <v:fill type="solid"/>
              </v:shape>
            </v:group>
            <v:group style="position:absolute;left:6334;top:3534;width:10;height:20" coordorigin="6334,3534" coordsize="10,20">
              <v:shape style="position:absolute;left:6334;top:3534;width:10;height:20" coordorigin="6334,3534" coordsize="10,20" path="m6334,3554l6344,3554,6344,3534,6334,3534,6334,3554xe" filled="true" fillcolor="#000000" stroked="false">
                <v:path arrowok="t"/>
                <v:fill type="solid"/>
              </v:shape>
            </v:group>
            <v:group style="position:absolute;left:6334;top:3554;width:10;height:20" coordorigin="6334,3554" coordsize="10,20">
              <v:shape style="position:absolute;left:6334;top:3554;width:10;height:20" coordorigin="6334,3554" coordsize="10,20" path="m6334,3573l6344,3573,6344,3554,6334,3554,6334,3573xe" filled="true" fillcolor="#000000" stroked="false">
                <v:path arrowok="t"/>
                <v:fill type="solid"/>
              </v:shape>
            </v:group>
            <v:group style="position:absolute;left:6334;top:3573;width:10;height:20" coordorigin="6334,3573" coordsize="10,20">
              <v:shape style="position:absolute;left:6334;top:3573;width:10;height:20" coordorigin="6334,3573" coordsize="10,20" path="m6334,3592l6344,3592,6344,3573,6334,3573,6334,3592xe" filled="true" fillcolor="#000000" stroked="false">
                <v:path arrowok="t"/>
                <v:fill type="solid"/>
              </v:shape>
            </v:group>
            <v:group style="position:absolute;left:6334;top:3592;width:10;height:20" coordorigin="6334,3592" coordsize="10,20">
              <v:shape style="position:absolute;left:6334;top:3592;width:10;height:20" coordorigin="6334,3592" coordsize="10,20" path="m6334,3611l6344,3611,6344,3592,6334,3592,6334,3611xe" filled="true" fillcolor="#000000" stroked="false">
                <v:path arrowok="t"/>
                <v:fill type="solid"/>
              </v:shape>
            </v:group>
            <v:group style="position:absolute;left:6334;top:3618;width:10;height:2" coordorigin="6334,3618" coordsize="10,2">
              <v:shape style="position:absolute;left:6334;top:3618;width:10;height:2" coordorigin="6334,3618" coordsize="10,0" path="m6334,3618l6344,3618e" filled="false" stroked="true" strokeweight=".720001pt" strokecolor="#000000">
                <v:path arrowok="t"/>
              </v:shape>
            </v:group>
            <v:group style="position:absolute;left:7820;top:3381;width:10;height:20" coordorigin="7820,3381" coordsize="10,20">
              <v:shape style="position:absolute;left:7820;top:3381;width:10;height:20" coordorigin="7820,3381" coordsize="10,20" path="m7820,3400l7829,3400,7829,3381,7820,3381,7820,3400xe" filled="true" fillcolor="#000000" stroked="false">
                <v:path arrowok="t"/>
                <v:fill type="solid"/>
              </v:shape>
            </v:group>
            <v:group style="position:absolute;left:7820;top:3400;width:10;height:20" coordorigin="7820,3400" coordsize="10,20">
              <v:shape style="position:absolute;left:7820;top:3400;width:10;height:20" coordorigin="7820,3400" coordsize="10,20" path="m7820,3419l7829,3419,7829,3400,7820,3400,7820,3419xe" filled="true" fillcolor="#000000" stroked="false">
                <v:path arrowok="t"/>
                <v:fill type="solid"/>
              </v:shape>
            </v:group>
            <v:group style="position:absolute;left:7820;top:3419;width:10;height:20" coordorigin="7820,3419" coordsize="10,20">
              <v:shape style="position:absolute;left:7820;top:3419;width:10;height:20" coordorigin="7820,3419" coordsize="10,20" path="m7820,3438l7829,3438,7829,3419,7820,3419,7820,3438xe" filled="true" fillcolor="#000000" stroked="false">
                <v:path arrowok="t"/>
                <v:fill type="solid"/>
              </v:shape>
            </v:group>
            <v:group style="position:absolute;left:7820;top:3438;width:10;height:20" coordorigin="7820,3438" coordsize="10,20">
              <v:shape style="position:absolute;left:7820;top:3438;width:10;height:20" coordorigin="7820,3438" coordsize="10,20" path="m7820,3458l7829,3458,7829,3438,7820,3438,7820,3458xe" filled="true" fillcolor="#000000" stroked="false">
                <v:path arrowok="t"/>
                <v:fill type="solid"/>
              </v:shape>
            </v:group>
            <v:group style="position:absolute;left:7820;top:3458;width:10;height:20" coordorigin="7820,3458" coordsize="10,20">
              <v:shape style="position:absolute;left:7820;top:3458;width:10;height:20" coordorigin="7820,3458" coordsize="10,20" path="m7820,3477l7829,3477,7829,3458,7820,3458,7820,3477xe" filled="true" fillcolor="#000000" stroked="false">
                <v:path arrowok="t"/>
                <v:fill type="solid"/>
              </v:shape>
            </v:group>
            <v:group style="position:absolute;left:7820;top:3477;width:10;height:20" coordorigin="7820,3477" coordsize="10,20">
              <v:shape style="position:absolute;left:7820;top:3477;width:10;height:20" coordorigin="7820,3477" coordsize="10,20" path="m7820,3496l7829,3496,7829,3477,7820,3477,7820,3496xe" filled="true" fillcolor="#000000" stroked="false">
                <v:path arrowok="t"/>
                <v:fill type="solid"/>
              </v:shape>
            </v:group>
            <v:group style="position:absolute;left:7820;top:3496;width:10;height:20" coordorigin="7820,3496" coordsize="10,20">
              <v:shape style="position:absolute;left:7820;top:3496;width:10;height:20" coordorigin="7820,3496" coordsize="10,20" path="m7820,3515l7829,3515,7829,3496,7820,3496,7820,3515xe" filled="true" fillcolor="#000000" stroked="false">
                <v:path arrowok="t"/>
                <v:fill type="solid"/>
              </v:shape>
            </v:group>
            <v:group style="position:absolute;left:7820;top:3515;width:10;height:20" coordorigin="7820,3515" coordsize="10,20">
              <v:shape style="position:absolute;left:7820;top:3515;width:10;height:20" coordorigin="7820,3515" coordsize="10,20" path="m7820,3534l7829,3534,7829,3515,7820,3515,7820,3534xe" filled="true" fillcolor="#000000" stroked="false">
                <v:path arrowok="t"/>
                <v:fill type="solid"/>
              </v:shape>
            </v:group>
            <v:group style="position:absolute;left:7820;top:3534;width:10;height:20" coordorigin="7820,3534" coordsize="10,20">
              <v:shape style="position:absolute;left:7820;top:3534;width:10;height:20" coordorigin="7820,3534" coordsize="10,20" path="m7820,3554l7829,3554,7829,3534,7820,3534,7820,3554xe" filled="true" fillcolor="#000000" stroked="false">
                <v:path arrowok="t"/>
                <v:fill type="solid"/>
              </v:shape>
            </v:group>
            <v:group style="position:absolute;left:7820;top:3554;width:10;height:20" coordorigin="7820,3554" coordsize="10,20">
              <v:shape style="position:absolute;left:7820;top:3554;width:10;height:20" coordorigin="7820,3554" coordsize="10,20" path="m7820,3573l7829,3573,7829,3554,7820,3554,7820,3573xe" filled="true" fillcolor="#000000" stroked="false">
                <v:path arrowok="t"/>
                <v:fill type="solid"/>
              </v:shape>
            </v:group>
            <v:group style="position:absolute;left:7820;top:3573;width:10;height:20" coordorigin="7820,3573" coordsize="10,20">
              <v:shape style="position:absolute;left:7820;top:3573;width:10;height:20" coordorigin="7820,3573" coordsize="10,20" path="m7820,3592l7829,3592,7829,3573,7820,3573,7820,3592xe" filled="true" fillcolor="#000000" stroked="false">
                <v:path arrowok="t"/>
                <v:fill type="solid"/>
              </v:shape>
            </v:group>
            <v:group style="position:absolute;left:7820;top:3592;width:10;height:20" coordorigin="7820,3592" coordsize="10,20">
              <v:shape style="position:absolute;left:7820;top:3592;width:10;height:20" coordorigin="7820,3592" coordsize="10,20" path="m7820,3611l7829,3611,7829,3592,7820,3592,7820,3611xe" filled="true" fillcolor="#000000" stroked="false">
                <v:path arrowok="t"/>
                <v:fill type="solid"/>
              </v:shape>
            </v:group>
            <v:group style="position:absolute;left:7820;top:3618;width:10;height:2" coordorigin="7820,3618" coordsize="10,2">
              <v:shape style="position:absolute;left:7820;top:3618;width:10;height:2" coordorigin="7820,3618" coordsize="10,0" path="m7820,3618l7829,3618e" filled="false" stroked="true" strokeweight=".720001pt" strokecolor="#000000">
                <v:path arrowok="t"/>
              </v:shape>
            </v:group>
            <v:group style="position:absolute;left:8462;top:3381;width:10;height:20" coordorigin="8462,3381" coordsize="10,20">
              <v:shape style="position:absolute;left:8462;top:3381;width:10;height:20" coordorigin="8462,3381" coordsize="10,20" path="m8462,3400l8472,3400,8472,3381,8462,3381,8462,3400xe" filled="true" fillcolor="#000000" stroked="false">
                <v:path arrowok="t"/>
                <v:fill type="solid"/>
              </v:shape>
            </v:group>
            <v:group style="position:absolute;left:8462;top:3400;width:10;height:20" coordorigin="8462,3400" coordsize="10,20">
              <v:shape style="position:absolute;left:8462;top:3400;width:10;height:20" coordorigin="8462,3400" coordsize="10,20" path="m8462,3419l8472,3419,8472,3400,8462,3400,8462,3419xe" filled="true" fillcolor="#000000" stroked="false">
                <v:path arrowok="t"/>
                <v:fill type="solid"/>
              </v:shape>
            </v:group>
            <v:group style="position:absolute;left:8462;top:3419;width:10;height:20" coordorigin="8462,3419" coordsize="10,20">
              <v:shape style="position:absolute;left:8462;top:3419;width:10;height:20" coordorigin="8462,3419" coordsize="10,20" path="m8462,3438l8472,3438,8472,3419,8462,3419,8462,3438xe" filled="true" fillcolor="#000000" stroked="false">
                <v:path arrowok="t"/>
                <v:fill type="solid"/>
              </v:shape>
            </v:group>
            <v:group style="position:absolute;left:8462;top:3438;width:10;height:20" coordorigin="8462,3438" coordsize="10,20">
              <v:shape style="position:absolute;left:8462;top:3438;width:10;height:20" coordorigin="8462,3438" coordsize="10,20" path="m8462,3458l8472,3458,8472,3438,8462,3438,8462,3458xe" filled="true" fillcolor="#000000" stroked="false">
                <v:path arrowok="t"/>
                <v:fill type="solid"/>
              </v:shape>
            </v:group>
            <v:group style="position:absolute;left:8462;top:3458;width:10;height:20" coordorigin="8462,3458" coordsize="10,20">
              <v:shape style="position:absolute;left:8462;top:3458;width:10;height:20" coordorigin="8462,3458" coordsize="10,20" path="m8462,3477l8472,3477,8472,3458,8462,3458,8462,3477xe" filled="true" fillcolor="#000000" stroked="false">
                <v:path arrowok="t"/>
                <v:fill type="solid"/>
              </v:shape>
            </v:group>
            <v:group style="position:absolute;left:8462;top:3477;width:10;height:20" coordorigin="8462,3477" coordsize="10,20">
              <v:shape style="position:absolute;left:8462;top:3477;width:10;height:20" coordorigin="8462,3477" coordsize="10,20" path="m8462,3496l8472,3496,8472,3477,8462,3477,8462,3496xe" filled="true" fillcolor="#000000" stroked="false">
                <v:path arrowok="t"/>
                <v:fill type="solid"/>
              </v:shape>
            </v:group>
            <v:group style="position:absolute;left:8462;top:3496;width:10;height:20" coordorigin="8462,3496" coordsize="10,20">
              <v:shape style="position:absolute;left:8462;top:3496;width:10;height:20" coordorigin="8462,3496" coordsize="10,20" path="m8462,3515l8472,3515,8472,3496,8462,3496,8462,3515xe" filled="true" fillcolor="#000000" stroked="false">
                <v:path arrowok="t"/>
                <v:fill type="solid"/>
              </v:shape>
            </v:group>
            <v:group style="position:absolute;left:8462;top:3515;width:10;height:20" coordorigin="8462,3515" coordsize="10,20">
              <v:shape style="position:absolute;left:8462;top:3515;width:10;height:20" coordorigin="8462,3515" coordsize="10,20" path="m8462,3534l8472,3534,8472,3515,8462,3515,8462,3534xe" filled="true" fillcolor="#000000" stroked="false">
                <v:path arrowok="t"/>
                <v:fill type="solid"/>
              </v:shape>
            </v:group>
            <v:group style="position:absolute;left:8462;top:3534;width:10;height:20" coordorigin="8462,3534" coordsize="10,20">
              <v:shape style="position:absolute;left:8462;top:3534;width:10;height:20" coordorigin="8462,3534" coordsize="10,20" path="m8462,3554l8472,3554,8472,3534,8462,3534,8462,3554xe" filled="true" fillcolor="#000000" stroked="false">
                <v:path arrowok="t"/>
                <v:fill type="solid"/>
              </v:shape>
            </v:group>
            <v:group style="position:absolute;left:8462;top:3554;width:10;height:20" coordorigin="8462,3554" coordsize="10,20">
              <v:shape style="position:absolute;left:8462;top:3554;width:10;height:20" coordorigin="8462,3554" coordsize="10,20" path="m8462,3573l8472,3573,8472,3554,8462,3554,8462,3573xe" filled="true" fillcolor="#000000" stroked="false">
                <v:path arrowok="t"/>
                <v:fill type="solid"/>
              </v:shape>
            </v:group>
            <v:group style="position:absolute;left:8462;top:3573;width:10;height:20" coordorigin="8462,3573" coordsize="10,20">
              <v:shape style="position:absolute;left:8462;top:3573;width:10;height:20" coordorigin="8462,3573" coordsize="10,20" path="m8462,3592l8472,3592,8472,3573,8462,3573,8462,3592xe" filled="true" fillcolor="#000000" stroked="false">
                <v:path arrowok="t"/>
                <v:fill type="solid"/>
              </v:shape>
            </v:group>
            <v:group style="position:absolute;left:8462;top:3592;width:10;height:20" coordorigin="8462,3592" coordsize="10,20">
              <v:shape style="position:absolute;left:8462;top:3592;width:10;height:20" coordorigin="8462,3592" coordsize="10,20" path="m8462,3611l8472,3611,8472,3592,8462,3592,8462,3611xe" filled="true" fillcolor="#000000" stroked="false">
                <v:path arrowok="t"/>
                <v:fill type="solid"/>
              </v:shape>
            </v:group>
            <v:group style="position:absolute;left:8462;top:3618;width:10;height:2" coordorigin="8462,3618" coordsize="10,2">
              <v:shape style="position:absolute;left:8462;top:3618;width:10;height:2" coordorigin="8462,3618" coordsize="10,0" path="m8462,3618l8472,3618e" filled="false" stroked="true" strokeweight=".720001pt" strokecolor="#000000">
                <v:path arrowok="t"/>
              </v:shape>
            </v:group>
            <v:group style="position:absolute;left:9597;top:3381;width:10;height:20" coordorigin="9597,3381" coordsize="10,20">
              <v:shape style="position:absolute;left:9597;top:3381;width:10;height:20" coordorigin="9597,3381" coordsize="10,20" path="m9597,3400l9607,3400,9607,3381,9597,3381,9597,3400xe" filled="true" fillcolor="#000000" stroked="false">
                <v:path arrowok="t"/>
                <v:fill type="solid"/>
              </v:shape>
            </v:group>
            <v:group style="position:absolute;left:9597;top:3400;width:10;height:20" coordorigin="9597,3400" coordsize="10,20">
              <v:shape style="position:absolute;left:9597;top:3400;width:10;height:20" coordorigin="9597,3400" coordsize="10,20" path="m9597,3419l9607,3419,9607,3400,9597,3400,9597,3419xe" filled="true" fillcolor="#000000" stroked="false">
                <v:path arrowok="t"/>
                <v:fill type="solid"/>
              </v:shape>
            </v:group>
            <v:group style="position:absolute;left:9597;top:3419;width:10;height:20" coordorigin="9597,3419" coordsize="10,20">
              <v:shape style="position:absolute;left:9597;top:3419;width:10;height:20" coordorigin="9597,3419" coordsize="10,20" path="m9597,3438l9607,3438,9607,3419,9597,3419,9597,3438xe" filled="true" fillcolor="#000000" stroked="false">
                <v:path arrowok="t"/>
                <v:fill type="solid"/>
              </v:shape>
            </v:group>
            <v:group style="position:absolute;left:9597;top:3438;width:10;height:20" coordorigin="9597,3438" coordsize="10,20">
              <v:shape style="position:absolute;left:9597;top:3438;width:10;height:20" coordorigin="9597,3438" coordsize="10,20" path="m9597,3458l9607,3458,9607,3438,9597,3438,9597,3458xe" filled="true" fillcolor="#000000" stroked="false">
                <v:path arrowok="t"/>
                <v:fill type="solid"/>
              </v:shape>
            </v:group>
            <v:group style="position:absolute;left:9597;top:3458;width:10;height:20" coordorigin="9597,3458" coordsize="10,20">
              <v:shape style="position:absolute;left:9597;top:3458;width:10;height:20" coordorigin="9597,3458" coordsize="10,20" path="m9597,3477l9607,3477,9607,3458,9597,3458,9597,3477xe" filled="true" fillcolor="#000000" stroked="false">
                <v:path arrowok="t"/>
                <v:fill type="solid"/>
              </v:shape>
            </v:group>
            <v:group style="position:absolute;left:9597;top:3477;width:10;height:20" coordorigin="9597,3477" coordsize="10,20">
              <v:shape style="position:absolute;left:9597;top:3477;width:10;height:20" coordorigin="9597,3477" coordsize="10,20" path="m9597,3496l9607,3496,9607,3477,9597,3477,9597,3496xe" filled="true" fillcolor="#000000" stroked="false">
                <v:path arrowok="t"/>
                <v:fill type="solid"/>
              </v:shape>
            </v:group>
            <v:group style="position:absolute;left:9597;top:3496;width:10;height:20" coordorigin="9597,3496" coordsize="10,20">
              <v:shape style="position:absolute;left:9597;top:3496;width:10;height:20" coordorigin="9597,3496" coordsize="10,20" path="m9597,3515l9607,3515,9607,3496,9597,3496,9597,3515xe" filled="true" fillcolor="#000000" stroked="false">
                <v:path arrowok="t"/>
                <v:fill type="solid"/>
              </v:shape>
            </v:group>
            <v:group style="position:absolute;left:9597;top:3515;width:10;height:20" coordorigin="9597,3515" coordsize="10,20">
              <v:shape style="position:absolute;left:9597;top:3515;width:10;height:20" coordorigin="9597,3515" coordsize="10,20" path="m9597,3534l9607,3534,9607,3515,9597,3515,9597,3534xe" filled="true" fillcolor="#000000" stroked="false">
                <v:path arrowok="t"/>
                <v:fill type="solid"/>
              </v:shape>
            </v:group>
            <v:group style="position:absolute;left:9597;top:3534;width:10;height:20" coordorigin="9597,3534" coordsize="10,20">
              <v:shape style="position:absolute;left:9597;top:3534;width:10;height:20" coordorigin="9597,3534" coordsize="10,20" path="m9597,3554l9607,3554,9607,3534,9597,3534,9597,3554xe" filled="true" fillcolor="#000000" stroked="false">
                <v:path arrowok="t"/>
                <v:fill type="solid"/>
              </v:shape>
            </v:group>
            <v:group style="position:absolute;left:9597;top:3554;width:10;height:20" coordorigin="9597,3554" coordsize="10,20">
              <v:shape style="position:absolute;left:9597;top:3554;width:10;height:20" coordorigin="9597,3554" coordsize="10,20" path="m9597,3573l9607,3573,9607,3554,9597,3554,9597,3573xe" filled="true" fillcolor="#000000" stroked="false">
                <v:path arrowok="t"/>
                <v:fill type="solid"/>
              </v:shape>
            </v:group>
            <v:group style="position:absolute;left:9597;top:3573;width:10;height:20" coordorigin="9597,3573" coordsize="10,20">
              <v:shape style="position:absolute;left:9597;top:3573;width:10;height:20" coordorigin="9597,3573" coordsize="10,20" path="m9597,3592l9607,3592,9607,3573,9597,3573,9597,3592xe" filled="true" fillcolor="#000000" stroked="false">
                <v:path arrowok="t"/>
                <v:fill type="solid"/>
              </v:shape>
            </v:group>
            <v:group style="position:absolute;left:9597;top:3592;width:10;height:20" coordorigin="9597,3592" coordsize="10,20">
              <v:shape style="position:absolute;left:9597;top:3592;width:10;height:20" coordorigin="9597,3592" coordsize="10,20" path="m9597,3611l9607,3611,9607,3592,9597,3592,9597,3611xe" filled="true" fillcolor="#000000" stroked="false">
                <v:path arrowok="t"/>
                <v:fill type="solid"/>
              </v:shape>
            </v:group>
            <v:group style="position:absolute;left:9597;top:3618;width:10;height:2" coordorigin="9597,3618" coordsize="10,2">
              <v:shape style="position:absolute;left:9597;top:3618;width:10;height:2" coordorigin="9597,3618" coordsize="10,0" path="m9597,3618l9607,3618e" filled="false" stroked="true" strokeweight=".720001pt" strokecolor="#000000">
                <v:path arrowok="t"/>
              </v:shape>
            </v:group>
            <v:group style="position:absolute;left:10162;top:3381;width:10;height:20" coordorigin="10162,3381" coordsize="10,20">
              <v:shape style="position:absolute;left:10162;top:3381;width:10;height:20" coordorigin="10162,3381" coordsize="10,20" path="m10162,3400l10172,3400,10172,3381,10162,3381,10162,3400xe" filled="true" fillcolor="#000000" stroked="false">
                <v:path arrowok="t"/>
                <v:fill type="solid"/>
              </v:shape>
            </v:group>
            <v:group style="position:absolute;left:10162;top:3400;width:10;height:20" coordorigin="10162,3400" coordsize="10,20">
              <v:shape style="position:absolute;left:10162;top:3400;width:10;height:20" coordorigin="10162,3400" coordsize="10,20" path="m10162,3419l10172,3419,10172,3400,10162,3400,10162,3419xe" filled="true" fillcolor="#000000" stroked="false">
                <v:path arrowok="t"/>
                <v:fill type="solid"/>
              </v:shape>
            </v:group>
            <v:group style="position:absolute;left:10162;top:3419;width:10;height:20" coordorigin="10162,3419" coordsize="10,20">
              <v:shape style="position:absolute;left:10162;top:3419;width:10;height:20" coordorigin="10162,3419" coordsize="10,20" path="m10162,3438l10172,3438,10172,3419,10162,3419,10162,3438xe" filled="true" fillcolor="#000000" stroked="false">
                <v:path arrowok="t"/>
                <v:fill type="solid"/>
              </v:shape>
            </v:group>
            <v:group style="position:absolute;left:10162;top:3438;width:10;height:20" coordorigin="10162,3438" coordsize="10,20">
              <v:shape style="position:absolute;left:10162;top:3438;width:10;height:20" coordorigin="10162,3438" coordsize="10,20" path="m10162,3458l10172,3458,10172,3438,10162,3438,10162,3458xe" filled="true" fillcolor="#000000" stroked="false">
                <v:path arrowok="t"/>
                <v:fill type="solid"/>
              </v:shape>
            </v:group>
            <v:group style="position:absolute;left:10162;top:3458;width:10;height:20" coordorigin="10162,3458" coordsize="10,20">
              <v:shape style="position:absolute;left:10162;top:3458;width:10;height:20" coordorigin="10162,3458" coordsize="10,20" path="m10162,3477l10172,3477,10172,3458,10162,3458,10162,3477xe" filled="true" fillcolor="#000000" stroked="false">
                <v:path arrowok="t"/>
                <v:fill type="solid"/>
              </v:shape>
            </v:group>
            <v:group style="position:absolute;left:10162;top:3477;width:10;height:20" coordorigin="10162,3477" coordsize="10,20">
              <v:shape style="position:absolute;left:10162;top:3477;width:10;height:20" coordorigin="10162,3477" coordsize="10,20" path="m10162,3496l10172,3496,10172,3477,10162,3477,10162,3496xe" filled="true" fillcolor="#000000" stroked="false">
                <v:path arrowok="t"/>
                <v:fill type="solid"/>
              </v:shape>
            </v:group>
            <v:group style="position:absolute;left:10162;top:3496;width:10;height:20" coordorigin="10162,3496" coordsize="10,20">
              <v:shape style="position:absolute;left:10162;top:3496;width:10;height:20" coordorigin="10162,3496" coordsize="10,20" path="m10162,3515l10172,3515,10172,3496,10162,3496,10162,3515xe" filled="true" fillcolor="#000000" stroked="false">
                <v:path arrowok="t"/>
                <v:fill type="solid"/>
              </v:shape>
            </v:group>
            <v:group style="position:absolute;left:10162;top:3515;width:10;height:20" coordorigin="10162,3515" coordsize="10,20">
              <v:shape style="position:absolute;left:10162;top:3515;width:10;height:20" coordorigin="10162,3515" coordsize="10,20" path="m10162,3534l10172,3534,10172,3515,10162,3515,10162,3534xe" filled="true" fillcolor="#000000" stroked="false">
                <v:path arrowok="t"/>
                <v:fill type="solid"/>
              </v:shape>
            </v:group>
            <v:group style="position:absolute;left:10162;top:3534;width:10;height:20" coordorigin="10162,3534" coordsize="10,20">
              <v:shape style="position:absolute;left:10162;top:3534;width:10;height:20" coordorigin="10162,3534" coordsize="10,20" path="m10162,3554l10172,3554,10172,3534,10162,3534,10162,3554xe" filled="true" fillcolor="#000000" stroked="false">
                <v:path arrowok="t"/>
                <v:fill type="solid"/>
              </v:shape>
            </v:group>
            <v:group style="position:absolute;left:10162;top:3554;width:10;height:20" coordorigin="10162,3554" coordsize="10,20">
              <v:shape style="position:absolute;left:10162;top:3554;width:10;height:20" coordorigin="10162,3554" coordsize="10,20" path="m10162,3573l10172,3573,10172,3554,10162,3554,10162,3573xe" filled="true" fillcolor="#000000" stroked="false">
                <v:path arrowok="t"/>
                <v:fill type="solid"/>
              </v:shape>
            </v:group>
            <v:group style="position:absolute;left:10162;top:3573;width:10;height:20" coordorigin="10162,3573" coordsize="10,20">
              <v:shape style="position:absolute;left:10162;top:3573;width:10;height:20" coordorigin="10162,3573" coordsize="10,20" path="m10162,3592l10172,3592,10172,3573,10162,3573,10162,3592xe" filled="true" fillcolor="#000000" stroked="false">
                <v:path arrowok="t"/>
                <v:fill type="solid"/>
              </v:shape>
            </v:group>
            <v:group style="position:absolute;left:10162;top:3592;width:10;height:20" coordorigin="10162,3592" coordsize="10,20">
              <v:shape style="position:absolute;left:10162;top:3592;width:10;height:20" coordorigin="10162,3592" coordsize="10,20" path="m10162,3611l10172,3611,10172,3592,10162,3592,10162,3611xe" filled="true" fillcolor="#000000" stroked="false">
                <v:path arrowok="t"/>
                <v:fill type="solid"/>
              </v:shape>
            </v:group>
            <v:group style="position:absolute;left:10162;top:3618;width:10;height:2" coordorigin="10162,3618" coordsize="10,2">
              <v:shape style="position:absolute;left:10162;top:3618;width:10;height:2" coordorigin="10162,3618" coordsize="10,0" path="m10162,3618l10172,3618e" filled="false" stroked="true" strokeweight=".720001pt" strokecolor="#000000">
                <v:path arrowok="t"/>
              </v:shape>
            </v:group>
            <v:group style="position:absolute;left:11437;top:3381;width:10;height:20" coordorigin="11437,3381" coordsize="10,20">
              <v:shape style="position:absolute;left:11437;top:3381;width:10;height:20" coordorigin="11437,3381" coordsize="10,20" path="m11437,3400l11446,3400,11446,3381,11437,3381,11437,3400xe" filled="true" fillcolor="#000000" stroked="false">
                <v:path arrowok="t"/>
                <v:fill type="solid"/>
              </v:shape>
            </v:group>
            <v:group style="position:absolute;left:11437;top:3400;width:10;height:20" coordorigin="11437,3400" coordsize="10,20">
              <v:shape style="position:absolute;left:11437;top:3400;width:10;height:20" coordorigin="11437,3400" coordsize="10,20" path="m11437,3419l11446,3419,11446,3400,11437,3400,11437,3419xe" filled="true" fillcolor="#000000" stroked="false">
                <v:path arrowok="t"/>
                <v:fill type="solid"/>
              </v:shape>
            </v:group>
            <v:group style="position:absolute;left:11437;top:3419;width:10;height:20" coordorigin="11437,3419" coordsize="10,20">
              <v:shape style="position:absolute;left:11437;top:3419;width:10;height:20" coordorigin="11437,3419" coordsize="10,20" path="m11437,3438l11446,3438,11446,3419,11437,3419,11437,3438xe" filled="true" fillcolor="#000000" stroked="false">
                <v:path arrowok="t"/>
                <v:fill type="solid"/>
              </v:shape>
            </v:group>
            <v:group style="position:absolute;left:11437;top:3438;width:10;height:20" coordorigin="11437,3438" coordsize="10,20">
              <v:shape style="position:absolute;left:11437;top:3438;width:10;height:20" coordorigin="11437,3438" coordsize="10,20" path="m11437,3458l11446,3458,11446,3438,11437,3438,11437,3458xe" filled="true" fillcolor="#000000" stroked="false">
                <v:path arrowok="t"/>
                <v:fill type="solid"/>
              </v:shape>
            </v:group>
            <v:group style="position:absolute;left:11437;top:3458;width:10;height:20" coordorigin="11437,3458" coordsize="10,20">
              <v:shape style="position:absolute;left:11437;top:3458;width:10;height:20" coordorigin="11437,3458" coordsize="10,20" path="m11437,3477l11446,3477,11446,3458,11437,3458,11437,3477xe" filled="true" fillcolor="#000000" stroked="false">
                <v:path arrowok="t"/>
                <v:fill type="solid"/>
              </v:shape>
            </v:group>
            <v:group style="position:absolute;left:11437;top:3477;width:10;height:20" coordorigin="11437,3477" coordsize="10,20">
              <v:shape style="position:absolute;left:11437;top:3477;width:10;height:20" coordorigin="11437,3477" coordsize="10,20" path="m11437,3496l11446,3496,11446,3477,11437,3477,11437,3496xe" filled="true" fillcolor="#000000" stroked="false">
                <v:path arrowok="t"/>
                <v:fill type="solid"/>
              </v:shape>
            </v:group>
            <v:group style="position:absolute;left:11437;top:3496;width:10;height:20" coordorigin="11437,3496" coordsize="10,20">
              <v:shape style="position:absolute;left:11437;top:3496;width:10;height:20" coordorigin="11437,3496" coordsize="10,20" path="m11437,3515l11446,3515,11446,3496,11437,3496,11437,3515xe" filled="true" fillcolor="#000000" stroked="false">
                <v:path arrowok="t"/>
                <v:fill type="solid"/>
              </v:shape>
            </v:group>
            <v:group style="position:absolute;left:11437;top:3515;width:10;height:20" coordorigin="11437,3515" coordsize="10,20">
              <v:shape style="position:absolute;left:11437;top:3515;width:10;height:20" coordorigin="11437,3515" coordsize="10,20" path="m11437,3534l11446,3534,11446,3515,11437,3515,11437,3534xe" filled="true" fillcolor="#000000" stroked="false">
                <v:path arrowok="t"/>
                <v:fill type="solid"/>
              </v:shape>
            </v:group>
            <v:group style="position:absolute;left:11437;top:3534;width:10;height:20" coordorigin="11437,3534" coordsize="10,20">
              <v:shape style="position:absolute;left:11437;top:3534;width:10;height:20" coordorigin="11437,3534" coordsize="10,20" path="m11437,3554l11446,3554,11446,3534,11437,3534,11437,3554xe" filled="true" fillcolor="#000000" stroked="false">
                <v:path arrowok="t"/>
                <v:fill type="solid"/>
              </v:shape>
            </v:group>
            <v:group style="position:absolute;left:11437;top:3554;width:10;height:20" coordorigin="11437,3554" coordsize="10,20">
              <v:shape style="position:absolute;left:11437;top:3554;width:10;height:20" coordorigin="11437,3554" coordsize="10,20" path="m11437,3573l11446,3573,11446,3554,11437,3554,11437,3573xe" filled="true" fillcolor="#000000" stroked="false">
                <v:path arrowok="t"/>
                <v:fill type="solid"/>
              </v:shape>
            </v:group>
            <v:group style="position:absolute;left:11437;top:3573;width:10;height:20" coordorigin="11437,3573" coordsize="10,20">
              <v:shape style="position:absolute;left:11437;top:3573;width:10;height:20" coordorigin="11437,3573" coordsize="10,20" path="m11437,3592l11446,3592,11446,3573,11437,3573,11437,3592xe" filled="true" fillcolor="#000000" stroked="false">
                <v:path arrowok="t"/>
                <v:fill type="solid"/>
              </v:shape>
            </v:group>
            <v:group style="position:absolute;left:11437;top:3592;width:10;height:20" coordorigin="11437,3592" coordsize="10,20">
              <v:shape style="position:absolute;left:11437;top:3592;width:10;height:20" coordorigin="11437,3592" coordsize="10,20" path="m11437,3611l11446,3611,11446,3592,11437,3592,11437,3611xe" filled="true" fillcolor="#000000" stroked="false">
                <v:path arrowok="t"/>
                <v:fill type="solid"/>
              </v:shape>
            </v:group>
            <v:group style="position:absolute;left:11437;top:3618;width:10;height:2" coordorigin="11437,3618" coordsize="10,2">
              <v:shape style="position:absolute;left:11437;top:3618;width:10;height:2" coordorigin="11437,3618" coordsize="10,0" path="m11437,3618l11446,3618e" filled="false" stroked="true" strokeweight=".720001pt" strokecolor="#000000">
                <v:path arrowok="t"/>
              </v:shape>
            </v:group>
            <v:group style="position:absolute;left:12720;top:3381;width:10;height:20" coordorigin="12720,3381" coordsize="10,20">
              <v:shape style="position:absolute;left:12720;top:3381;width:10;height:20" coordorigin="12720,3381" coordsize="10,20" path="m12720,3400l12729,3400,12729,3381,12720,3381,12720,3400xe" filled="true" fillcolor="#000000" stroked="false">
                <v:path arrowok="t"/>
                <v:fill type="solid"/>
              </v:shape>
            </v:group>
            <v:group style="position:absolute;left:12720;top:3400;width:10;height:20" coordorigin="12720,3400" coordsize="10,20">
              <v:shape style="position:absolute;left:12720;top:3400;width:10;height:20" coordorigin="12720,3400" coordsize="10,20" path="m12720,3419l12729,3419,12729,3400,12720,3400,12720,3419xe" filled="true" fillcolor="#000000" stroked="false">
                <v:path arrowok="t"/>
                <v:fill type="solid"/>
              </v:shape>
            </v:group>
            <v:group style="position:absolute;left:12720;top:3419;width:10;height:20" coordorigin="12720,3419" coordsize="10,20">
              <v:shape style="position:absolute;left:12720;top:3419;width:10;height:20" coordorigin="12720,3419" coordsize="10,20" path="m12720,3438l12729,3438,12729,3419,12720,3419,12720,3438xe" filled="true" fillcolor="#000000" stroked="false">
                <v:path arrowok="t"/>
                <v:fill type="solid"/>
              </v:shape>
            </v:group>
            <v:group style="position:absolute;left:12720;top:3438;width:10;height:20" coordorigin="12720,3438" coordsize="10,20">
              <v:shape style="position:absolute;left:12720;top:3438;width:10;height:20" coordorigin="12720,3438" coordsize="10,20" path="m12720,3458l12729,3458,12729,3438,12720,3438,12720,3458xe" filled="true" fillcolor="#000000" stroked="false">
                <v:path arrowok="t"/>
                <v:fill type="solid"/>
              </v:shape>
            </v:group>
            <v:group style="position:absolute;left:12720;top:3458;width:10;height:20" coordorigin="12720,3458" coordsize="10,20">
              <v:shape style="position:absolute;left:12720;top:3458;width:10;height:20" coordorigin="12720,3458" coordsize="10,20" path="m12720,3477l12729,3477,12729,3458,12720,3458,12720,3477xe" filled="true" fillcolor="#000000" stroked="false">
                <v:path arrowok="t"/>
                <v:fill type="solid"/>
              </v:shape>
            </v:group>
            <v:group style="position:absolute;left:12720;top:3477;width:10;height:20" coordorigin="12720,3477" coordsize="10,20">
              <v:shape style="position:absolute;left:12720;top:3477;width:10;height:20" coordorigin="12720,3477" coordsize="10,20" path="m12720,3496l12729,3496,12729,3477,12720,3477,12720,3496xe" filled="true" fillcolor="#000000" stroked="false">
                <v:path arrowok="t"/>
                <v:fill type="solid"/>
              </v:shape>
            </v:group>
            <v:group style="position:absolute;left:12720;top:3496;width:10;height:20" coordorigin="12720,3496" coordsize="10,20">
              <v:shape style="position:absolute;left:12720;top:3496;width:10;height:20" coordorigin="12720,3496" coordsize="10,20" path="m12720,3515l12729,3515,12729,3496,12720,3496,12720,3515xe" filled="true" fillcolor="#000000" stroked="false">
                <v:path arrowok="t"/>
                <v:fill type="solid"/>
              </v:shape>
            </v:group>
            <v:group style="position:absolute;left:12720;top:3515;width:10;height:20" coordorigin="12720,3515" coordsize="10,20">
              <v:shape style="position:absolute;left:12720;top:3515;width:10;height:20" coordorigin="12720,3515" coordsize="10,20" path="m12720,3534l12729,3534,12729,3515,12720,3515,12720,3534xe" filled="true" fillcolor="#000000" stroked="false">
                <v:path arrowok="t"/>
                <v:fill type="solid"/>
              </v:shape>
            </v:group>
            <v:group style="position:absolute;left:12720;top:3534;width:10;height:20" coordorigin="12720,3534" coordsize="10,20">
              <v:shape style="position:absolute;left:12720;top:3534;width:10;height:20" coordorigin="12720,3534" coordsize="10,20" path="m12720,3554l12729,3554,12729,3534,12720,3534,12720,3554xe" filled="true" fillcolor="#000000" stroked="false">
                <v:path arrowok="t"/>
                <v:fill type="solid"/>
              </v:shape>
            </v:group>
            <v:group style="position:absolute;left:12720;top:3554;width:10;height:20" coordorigin="12720,3554" coordsize="10,20">
              <v:shape style="position:absolute;left:12720;top:3554;width:10;height:20" coordorigin="12720,3554" coordsize="10,20" path="m12720,3573l12729,3573,12729,3554,12720,3554,12720,3573xe" filled="true" fillcolor="#000000" stroked="false">
                <v:path arrowok="t"/>
                <v:fill type="solid"/>
              </v:shape>
            </v:group>
            <v:group style="position:absolute;left:12720;top:3573;width:10;height:20" coordorigin="12720,3573" coordsize="10,20">
              <v:shape style="position:absolute;left:12720;top:3573;width:10;height:20" coordorigin="12720,3573" coordsize="10,20" path="m12720,3592l12729,3592,12729,3573,12720,3573,12720,3592xe" filled="true" fillcolor="#000000" stroked="false">
                <v:path arrowok="t"/>
                <v:fill type="solid"/>
              </v:shape>
            </v:group>
            <v:group style="position:absolute;left:12720;top:3592;width:10;height:20" coordorigin="12720,3592" coordsize="10,20">
              <v:shape style="position:absolute;left:12720;top:3592;width:10;height:20" coordorigin="12720,3592" coordsize="10,20" path="m12720,3611l12729,3611,12729,3592,12720,3592,12720,3611xe" filled="true" fillcolor="#000000" stroked="false">
                <v:path arrowok="t"/>
                <v:fill type="solid"/>
              </v:shape>
            </v:group>
            <v:group style="position:absolute;left:12720;top:3618;width:10;height:2" coordorigin="12720,3618" coordsize="10,2">
              <v:shape style="position:absolute;left:12720;top:3618;width:10;height:2" coordorigin="12720,3618" coordsize="10,0" path="m12720,3618l12729,3618e" filled="false" stroked="true" strokeweight=".720001pt" strokecolor="#000000">
                <v:path arrowok="t"/>
              </v:shape>
            </v:group>
            <v:group style="position:absolute;left:14018;top:3381;width:10;height:20" coordorigin="14018,3381" coordsize="10,20">
              <v:shape style="position:absolute;left:14018;top:3381;width:10;height:20" coordorigin="14018,3381" coordsize="10,20" path="m14018,3400l14028,3400,14028,3381,14018,3381,14018,3400xe" filled="true" fillcolor="#000000" stroked="false">
                <v:path arrowok="t"/>
                <v:fill type="solid"/>
              </v:shape>
            </v:group>
            <v:group style="position:absolute;left:14018;top:3400;width:10;height:20" coordorigin="14018,3400" coordsize="10,20">
              <v:shape style="position:absolute;left:14018;top:3400;width:10;height:20" coordorigin="14018,3400" coordsize="10,20" path="m14018,3419l14028,3419,14028,3400,14018,3400,14018,3419xe" filled="true" fillcolor="#000000" stroked="false">
                <v:path arrowok="t"/>
                <v:fill type="solid"/>
              </v:shape>
            </v:group>
            <v:group style="position:absolute;left:14018;top:3419;width:10;height:20" coordorigin="14018,3419" coordsize="10,20">
              <v:shape style="position:absolute;left:14018;top:3419;width:10;height:20" coordorigin="14018,3419" coordsize="10,20" path="m14018,3438l14028,3438,14028,3419,14018,3419,14018,3438xe" filled="true" fillcolor="#000000" stroked="false">
                <v:path arrowok="t"/>
                <v:fill type="solid"/>
              </v:shape>
            </v:group>
            <v:group style="position:absolute;left:14018;top:3438;width:10;height:20" coordorigin="14018,3438" coordsize="10,20">
              <v:shape style="position:absolute;left:14018;top:3438;width:10;height:20" coordorigin="14018,3438" coordsize="10,20" path="m14018,3458l14028,3458,14028,3438,14018,3438,14018,3458xe" filled="true" fillcolor="#000000" stroked="false">
                <v:path arrowok="t"/>
                <v:fill type="solid"/>
              </v:shape>
            </v:group>
            <v:group style="position:absolute;left:14018;top:3458;width:10;height:20" coordorigin="14018,3458" coordsize="10,20">
              <v:shape style="position:absolute;left:14018;top:3458;width:10;height:20" coordorigin="14018,3458" coordsize="10,20" path="m14018,3477l14028,3477,14028,3458,14018,3458,14018,3477xe" filled="true" fillcolor="#000000" stroked="false">
                <v:path arrowok="t"/>
                <v:fill type="solid"/>
              </v:shape>
            </v:group>
            <v:group style="position:absolute;left:14018;top:3477;width:10;height:20" coordorigin="14018,3477" coordsize="10,20">
              <v:shape style="position:absolute;left:14018;top:3477;width:10;height:20" coordorigin="14018,3477" coordsize="10,20" path="m14018,3496l14028,3496,14028,3477,14018,3477,14018,3496xe" filled="true" fillcolor="#000000" stroked="false">
                <v:path arrowok="t"/>
                <v:fill type="solid"/>
              </v:shape>
            </v:group>
            <v:group style="position:absolute;left:14018;top:3496;width:10;height:20" coordorigin="14018,3496" coordsize="10,20">
              <v:shape style="position:absolute;left:14018;top:3496;width:10;height:20" coordorigin="14018,3496" coordsize="10,20" path="m14018,3515l14028,3515,14028,3496,14018,3496,14018,3515xe" filled="true" fillcolor="#000000" stroked="false">
                <v:path arrowok="t"/>
                <v:fill type="solid"/>
              </v:shape>
            </v:group>
            <v:group style="position:absolute;left:14018;top:3515;width:10;height:20" coordorigin="14018,3515" coordsize="10,20">
              <v:shape style="position:absolute;left:14018;top:3515;width:10;height:20" coordorigin="14018,3515" coordsize="10,20" path="m14018,3534l14028,3534,14028,3515,14018,3515,14018,3534xe" filled="true" fillcolor="#000000" stroked="false">
                <v:path arrowok="t"/>
                <v:fill type="solid"/>
              </v:shape>
            </v:group>
            <v:group style="position:absolute;left:14018;top:3534;width:10;height:20" coordorigin="14018,3534" coordsize="10,20">
              <v:shape style="position:absolute;left:14018;top:3534;width:10;height:20" coordorigin="14018,3534" coordsize="10,20" path="m14018,3554l14028,3554,14028,3534,14018,3534,14018,3554xe" filled="true" fillcolor="#000000" stroked="false">
                <v:path arrowok="t"/>
                <v:fill type="solid"/>
              </v:shape>
            </v:group>
            <v:group style="position:absolute;left:14018;top:3554;width:10;height:20" coordorigin="14018,3554" coordsize="10,20">
              <v:shape style="position:absolute;left:14018;top:3554;width:10;height:20" coordorigin="14018,3554" coordsize="10,20" path="m14018,3573l14028,3573,14028,3554,14018,3554,14018,3573xe" filled="true" fillcolor="#000000" stroked="false">
                <v:path arrowok="t"/>
                <v:fill type="solid"/>
              </v:shape>
            </v:group>
            <v:group style="position:absolute;left:14018;top:3573;width:10;height:20" coordorigin="14018,3573" coordsize="10,20">
              <v:shape style="position:absolute;left:14018;top:3573;width:10;height:20" coordorigin="14018,3573" coordsize="10,20" path="m14018,3592l14028,3592,14028,3573,14018,3573,14018,3592xe" filled="true" fillcolor="#000000" stroked="false">
                <v:path arrowok="t"/>
                <v:fill type="solid"/>
              </v:shape>
            </v:group>
            <v:group style="position:absolute;left:14018;top:3592;width:10;height:20" coordorigin="14018,3592" coordsize="10,20">
              <v:shape style="position:absolute;left:14018;top:3592;width:10;height:20" coordorigin="14018,3592" coordsize="10,20" path="m14018,3611l14028,3611,14028,3592,14018,3592,14018,3611xe" filled="true" fillcolor="#000000" stroked="false">
                <v:path arrowok="t"/>
                <v:fill type="solid"/>
              </v:shape>
            </v:group>
            <v:group style="position:absolute;left:14018;top:3618;width:10;height:2" coordorigin="14018,3618" coordsize="10,2">
              <v:shape style="position:absolute;left:14018;top:3618;width:10;height:2" coordorigin="14018,3618" coordsize="10,0" path="m14018,3618l14028,3618e" filled="false" stroked="true" strokeweight=".720001pt" strokecolor="#000000">
                <v:path arrowok="t"/>
              </v:shape>
              <v:shape style="position:absolute;left:1128;top:3534;width:2022;height:101" type="#_x0000_t75" stroked="false">
                <v:imagedata r:id="rId178" o:title=""/>
              </v:shape>
              <v:shape style="position:absolute;left:3126;top:3626;width:1302;height:10" type="#_x0000_t75" stroked="false">
                <v:imagedata r:id="rId173" o:title=""/>
              </v:shape>
              <v:shape style="position:absolute;left:4424;top:3626;width:635;height:10" type="#_x0000_t75" stroked="false">
                <v:imagedata r:id="rId174" o:title=""/>
              </v:shape>
              <v:shape style="position:absolute;left:5054;top:3626;width:715;height:10" type="#_x0000_t75" stroked="false">
                <v:imagedata r:id="rId170" o:title=""/>
              </v:shape>
              <v:shape style="position:absolute;left:5764;top:3626;width:570;height:10" type="#_x0000_t75" stroked="false">
                <v:imagedata r:id="rId171" o:title=""/>
              </v:shape>
              <v:shape style="position:absolute;left:6329;top:3626;width:1490;height:10" type="#_x0000_t75" stroked="false">
                <v:imagedata r:id="rId165" o:title=""/>
              </v:shape>
              <v:shape style="position:absolute;left:7815;top:3626;width:2348;height:10" type="#_x0000_t75" stroked="false">
                <v:imagedata r:id="rId166" o:title=""/>
              </v:shape>
              <v:shape style="position:absolute;left:10158;top:3626;width:1279;height:10" type="#_x0000_t75" stroked="false">
                <v:imagedata r:id="rId167" o:title=""/>
              </v:shape>
              <v:shape style="position:absolute;left:11432;top:3626;width:3958;height:10" type="#_x0000_t75" stroked="false">
                <v:imagedata r:id="rId175" o:title=""/>
              </v:shape>
            </v:group>
            <v:group style="position:absolute;left:3131;top:3635;width:10;height:20" coordorigin="3131,3635" coordsize="10,20">
              <v:shape style="position:absolute;left:3131;top:3635;width:10;height:20" coordorigin="3131,3635" coordsize="10,20" path="m3131,3654l3141,3654,3141,3635,3131,3635,3131,3654xe" filled="true" fillcolor="#000000" stroked="false">
                <v:path arrowok="t"/>
                <v:fill type="solid"/>
              </v:shape>
            </v:group>
            <v:group style="position:absolute;left:3131;top:3654;width:10;height:20" coordorigin="3131,3654" coordsize="10,20">
              <v:shape style="position:absolute;left:3131;top:3654;width:10;height:20" coordorigin="3131,3654" coordsize="10,20" path="m3131,3674l3141,3674,3141,3654,3131,3654,3131,3674xe" filled="true" fillcolor="#000000" stroked="false">
                <v:path arrowok="t"/>
                <v:fill type="solid"/>
              </v:shape>
            </v:group>
            <v:group style="position:absolute;left:3131;top:3674;width:10;height:20" coordorigin="3131,3674" coordsize="10,20">
              <v:shape style="position:absolute;left:3131;top:3674;width:10;height:20" coordorigin="3131,3674" coordsize="10,20" path="m3131,3693l3141,3693,3141,3674,3131,3674,3131,3693xe" filled="true" fillcolor="#000000" stroked="false">
                <v:path arrowok="t"/>
                <v:fill type="solid"/>
              </v:shape>
            </v:group>
            <v:group style="position:absolute;left:3131;top:3693;width:10;height:20" coordorigin="3131,3693" coordsize="10,20">
              <v:shape style="position:absolute;left:3131;top:3693;width:10;height:20" coordorigin="3131,3693" coordsize="10,20" path="m3131,3712l3141,3712,3141,3693,3131,3693,3131,3712xe" filled="true" fillcolor="#000000" stroked="false">
                <v:path arrowok="t"/>
                <v:fill type="solid"/>
              </v:shape>
            </v:group>
            <v:group style="position:absolute;left:3131;top:3712;width:10;height:20" coordorigin="3131,3712" coordsize="10,20">
              <v:shape style="position:absolute;left:3131;top:3712;width:10;height:20" coordorigin="3131,3712" coordsize="10,20" path="m3131,3731l3141,3731,3141,3712,3131,3712,3131,3731xe" filled="true" fillcolor="#000000" stroked="false">
                <v:path arrowok="t"/>
                <v:fill type="solid"/>
              </v:shape>
            </v:group>
            <v:group style="position:absolute;left:3131;top:3731;width:10;height:20" coordorigin="3131,3731" coordsize="10,20">
              <v:shape style="position:absolute;left:3131;top:3731;width:10;height:20" coordorigin="3131,3731" coordsize="10,20" path="m3131,3750l3141,3750,3141,3731,3131,3731,3131,3750xe" filled="true" fillcolor="#000000" stroked="false">
                <v:path arrowok="t"/>
                <v:fill type="solid"/>
              </v:shape>
            </v:group>
            <v:group style="position:absolute;left:3131;top:3750;width:10;height:20" coordorigin="3131,3750" coordsize="10,20">
              <v:shape style="position:absolute;left:3131;top:3750;width:10;height:20" coordorigin="3131,3750" coordsize="10,20" path="m3131,3770l3141,3770,3141,3750,3131,3750,3131,3770xe" filled="true" fillcolor="#000000" stroked="false">
                <v:path arrowok="t"/>
                <v:fill type="solid"/>
              </v:shape>
            </v:group>
            <v:group style="position:absolute;left:3131;top:3770;width:10;height:20" coordorigin="3131,3770" coordsize="10,20">
              <v:shape style="position:absolute;left:3131;top:3770;width:10;height:20" coordorigin="3131,3770" coordsize="10,20" path="m3131,3789l3141,3789,3141,3770,3131,3770,3131,3789xe" filled="true" fillcolor="#000000" stroked="false">
                <v:path arrowok="t"/>
                <v:fill type="solid"/>
              </v:shape>
            </v:group>
            <v:group style="position:absolute;left:4428;top:3635;width:10;height:20" coordorigin="4428,3635" coordsize="10,20">
              <v:shape style="position:absolute;left:4428;top:3635;width:10;height:20" coordorigin="4428,3635" coordsize="10,20" path="m4428,3654l4438,3654,4438,3635,4428,3635,4428,3654xe" filled="true" fillcolor="#000000" stroked="false">
                <v:path arrowok="t"/>
                <v:fill type="solid"/>
              </v:shape>
            </v:group>
            <v:group style="position:absolute;left:4428;top:3654;width:10;height:20" coordorigin="4428,3654" coordsize="10,20">
              <v:shape style="position:absolute;left:4428;top:3654;width:10;height:20" coordorigin="4428,3654" coordsize="10,20" path="m4428,3674l4438,3674,4438,3654,4428,3654,4428,3674xe" filled="true" fillcolor="#000000" stroked="false">
                <v:path arrowok="t"/>
                <v:fill type="solid"/>
              </v:shape>
            </v:group>
            <v:group style="position:absolute;left:4428;top:3674;width:10;height:20" coordorigin="4428,3674" coordsize="10,20">
              <v:shape style="position:absolute;left:4428;top:3674;width:10;height:20" coordorigin="4428,3674" coordsize="10,20" path="m4428,3693l4438,3693,4438,3674,4428,3674,4428,3693xe" filled="true" fillcolor="#000000" stroked="false">
                <v:path arrowok="t"/>
                <v:fill type="solid"/>
              </v:shape>
            </v:group>
            <v:group style="position:absolute;left:4428;top:3693;width:10;height:20" coordorigin="4428,3693" coordsize="10,20">
              <v:shape style="position:absolute;left:4428;top:3693;width:10;height:20" coordorigin="4428,3693" coordsize="10,20" path="m4428,3712l4438,3712,4438,3693,4428,3693,4428,3712xe" filled="true" fillcolor="#000000" stroked="false">
                <v:path arrowok="t"/>
                <v:fill type="solid"/>
              </v:shape>
            </v:group>
            <v:group style="position:absolute;left:4428;top:3712;width:10;height:20" coordorigin="4428,3712" coordsize="10,20">
              <v:shape style="position:absolute;left:4428;top:3712;width:10;height:20" coordorigin="4428,3712" coordsize="10,20" path="m4428,3731l4438,3731,4438,3712,4428,3712,4428,3731xe" filled="true" fillcolor="#000000" stroked="false">
                <v:path arrowok="t"/>
                <v:fill type="solid"/>
              </v:shape>
            </v:group>
            <v:group style="position:absolute;left:4428;top:3731;width:10;height:20" coordorigin="4428,3731" coordsize="10,20">
              <v:shape style="position:absolute;left:4428;top:3731;width:10;height:20" coordorigin="4428,3731" coordsize="10,20" path="m4428,3750l4438,3750,4438,3731,4428,3731,4428,3750xe" filled="true" fillcolor="#000000" stroked="false">
                <v:path arrowok="t"/>
                <v:fill type="solid"/>
              </v:shape>
            </v:group>
            <v:group style="position:absolute;left:4428;top:3750;width:10;height:20" coordorigin="4428,3750" coordsize="10,20">
              <v:shape style="position:absolute;left:4428;top:3750;width:10;height:20" coordorigin="4428,3750" coordsize="10,20" path="m4428,3770l4438,3770,4438,3750,4428,3750,4428,3770xe" filled="true" fillcolor="#000000" stroked="false">
                <v:path arrowok="t"/>
                <v:fill type="solid"/>
              </v:shape>
            </v:group>
            <v:group style="position:absolute;left:4428;top:3770;width:10;height:20" coordorigin="4428,3770" coordsize="10,20">
              <v:shape style="position:absolute;left:4428;top:3770;width:10;height:20" coordorigin="4428,3770" coordsize="10,20" path="m4428,3789l4438,3789,4438,3770,4428,3770,4428,3789xe" filled="true" fillcolor="#000000" stroked="false">
                <v:path arrowok="t"/>
                <v:fill type="solid"/>
              </v:shape>
            </v:group>
            <v:group style="position:absolute;left:4428;top:3789;width:10;height:20" coordorigin="4428,3789" coordsize="10,20">
              <v:shape style="position:absolute;left:4428;top:3789;width:10;height:20" coordorigin="4428,3789" coordsize="10,20" path="m4428,3808l4438,3808,4438,3789,4428,3789,4428,3808xe" filled="true" fillcolor="#000000" stroked="false">
                <v:path arrowok="t"/>
                <v:fill type="solid"/>
              </v:shape>
            </v:group>
            <v:group style="position:absolute;left:4428;top:3808;width:10;height:20" coordorigin="4428,3808" coordsize="10,20">
              <v:shape style="position:absolute;left:4428;top:3808;width:10;height:20" coordorigin="4428,3808" coordsize="10,20" path="m4428,3827l4438,3827,4438,3808,4428,3808,4428,3827xe" filled="true" fillcolor="#000000" stroked="false">
                <v:path arrowok="t"/>
                <v:fill type="solid"/>
              </v:shape>
            </v:group>
            <v:group style="position:absolute;left:4428;top:3827;width:10;height:20" coordorigin="4428,3827" coordsize="10,20">
              <v:shape style="position:absolute;left:4428;top:3827;width:10;height:20" coordorigin="4428,3827" coordsize="10,20" path="m4428,3846l4438,3846,4438,3827,4428,3827,4428,3846xe" filled="true" fillcolor="#000000" stroked="false">
                <v:path arrowok="t"/>
                <v:fill type="solid"/>
              </v:shape>
            </v:group>
            <v:group style="position:absolute;left:4428;top:3846;width:10;height:20" coordorigin="4428,3846" coordsize="10,20">
              <v:shape style="position:absolute;left:4428;top:3846;width:10;height:20" coordorigin="4428,3846" coordsize="10,20" path="m4428,3866l4438,3866,4438,3846,4428,3846,4428,3866xe" filled="true" fillcolor="#000000" stroked="false">
                <v:path arrowok="t"/>
                <v:fill type="solid"/>
              </v:shape>
            </v:group>
            <v:group style="position:absolute;left:4428;top:3873;width:10;height:2" coordorigin="4428,3873" coordsize="10,2">
              <v:shape style="position:absolute;left:4428;top:3873;width:10;height:2" coordorigin="4428,3873" coordsize="10,0" path="m4428,3873l4438,3873e" filled="false" stroked="true" strokeweight=".779999pt" strokecolor="#000000">
                <v:path arrowok="t"/>
              </v:shape>
            </v:group>
            <v:group style="position:absolute;left:5058;top:3635;width:10;height:20" coordorigin="5058,3635" coordsize="10,20">
              <v:shape style="position:absolute;left:5058;top:3635;width:10;height:20" coordorigin="5058,3635" coordsize="10,20" path="m5058,3654l5068,3654,5068,3635,5058,3635,5058,3654xe" filled="true" fillcolor="#000000" stroked="false">
                <v:path arrowok="t"/>
                <v:fill type="solid"/>
              </v:shape>
            </v:group>
            <v:group style="position:absolute;left:5058;top:3654;width:10;height:20" coordorigin="5058,3654" coordsize="10,20">
              <v:shape style="position:absolute;left:5058;top:3654;width:10;height:20" coordorigin="5058,3654" coordsize="10,20" path="m5058,3674l5068,3674,5068,3654,5058,3654,5058,3674xe" filled="true" fillcolor="#000000" stroked="false">
                <v:path arrowok="t"/>
                <v:fill type="solid"/>
              </v:shape>
            </v:group>
            <v:group style="position:absolute;left:5058;top:3674;width:10;height:20" coordorigin="5058,3674" coordsize="10,20">
              <v:shape style="position:absolute;left:5058;top:3674;width:10;height:20" coordorigin="5058,3674" coordsize="10,20" path="m5058,3693l5068,3693,5068,3674,5058,3674,5058,3693xe" filled="true" fillcolor="#000000" stroked="false">
                <v:path arrowok="t"/>
                <v:fill type="solid"/>
              </v:shape>
            </v:group>
            <v:group style="position:absolute;left:5058;top:3693;width:10;height:20" coordorigin="5058,3693" coordsize="10,20">
              <v:shape style="position:absolute;left:5058;top:3693;width:10;height:20" coordorigin="5058,3693" coordsize="10,20" path="m5058,3712l5068,3712,5068,3693,5058,3693,5058,3712xe" filled="true" fillcolor="#000000" stroked="false">
                <v:path arrowok="t"/>
                <v:fill type="solid"/>
              </v:shape>
            </v:group>
            <v:group style="position:absolute;left:5058;top:3712;width:10;height:20" coordorigin="5058,3712" coordsize="10,20">
              <v:shape style="position:absolute;left:5058;top:3712;width:10;height:20" coordorigin="5058,3712" coordsize="10,20" path="m5058,3731l5068,3731,5068,3712,5058,3712,5058,3731xe" filled="true" fillcolor="#000000" stroked="false">
                <v:path arrowok="t"/>
                <v:fill type="solid"/>
              </v:shape>
            </v:group>
            <v:group style="position:absolute;left:5058;top:3731;width:10;height:20" coordorigin="5058,3731" coordsize="10,20">
              <v:shape style="position:absolute;left:5058;top:3731;width:10;height:20" coordorigin="5058,3731" coordsize="10,20" path="m5058,3750l5068,3750,5068,3731,5058,3731,5058,3750xe" filled="true" fillcolor="#000000" stroked="false">
                <v:path arrowok="t"/>
                <v:fill type="solid"/>
              </v:shape>
            </v:group>
            <v:group style="position:absolute;left:5058;top:3750;width:10;height:20" coordorigin="5058,3750" coordsize="10,20">
              <v:shape style="position:absolute;left:5058;top:3750;width:10;height:20" coordorigin="5058,3750" coordsize="10,20" path="m5058,3770l5068,3770,5068,3750,5058,3750,5058,3770xe" filled="true" fillcolor="#000000" stroked="false">
                <v:path arrowok="t"/>
                <v:fill type="solid"/>
              </v:shape>
            </v:group>
            <v:group style="position:absolute;left:5058;top:3770;width:10;height:20" coordorigin="5058,3770" coordsize="10,20">
              <v:shape style="position:absolute;left:5058;top:3770;width:10;height:20" coordorigin="5058,3770" coordsize="10,20" path="m5058,3789l5068,3789,5068,3770,5058,3770,5058,3789xe" filled="true" fillcolor="#000000" stroked="false">
                <v:path arrowok="t"/>
                <v:fill type="solid"/>
              </v:shape>
            </v:group>
            <v:group style="position:absolute;left:5058;top:3789;width:10;height:20" coordorigin="5058,3789" coordsize="10,20">
              <v:shape style="position:absolute;left:5058;top:3789;width:10;height:20" coordorigin="5058,3789" coordsize="10,20" path="m5058,3808l5068,3808,5068,3789,5058,3789,5058,3808xe" filled="true" fillcolor="#000000" stroked="false">
                <v:path arrowok="t"/>
                <v:fill type="solid"/>
              </v:shape>
            </v:group>
            <v:group style="position:absolute;left:5058;top:3808;width:10;height:20" coordorigin="5058,3808" coordsize="10,20">
              <v:shape style="position:absolute;left:5058;top:3808;width:10;height:20" coordorigin="5058,3808" coordsize="10,20" path="m5058,3827l5068,3827,5068,3808,5058,3808,5058,3827xe" filled="true" fillcolor="#000000" stroked="false">
                <v:path arrowok="t"/>
                <v:fill type="solid"/>
              </v:shape>
            </v:group>
            <v:group style="position:absolute;left:5058;top:3827;width:10;height:20" coordorigin="5058,3827" coordsize="10,20">
              <v:shape style="position:absolute;left:5058;top:3827;width:10;height:20" coordorigin="5058,3827" coordsize="10,20" path="m5058,3846l5068,3846,5068,3827,5058,3827,5058,3846xe" filled="true" fillcolor="#000000" stroked="false">
                <v:path arrowok="t"/>
                <v:fill type="solid"/>
              </v:shape>
            </v:group>
            <v:group style="position:absolute;left:5058;top:3846;width:10;height:20" coordorigin="5058,3846" coordsize="10,20">
              <v:shape style="position:absolute;left:5058;top:3846;width:10;height:20" coordorigin="5058,3846" coordsize="10,20" path="m5058,3866l5068,3866,5068,3846,5058,3846,5058,3866xe" filled="true" fillcolor="#000000" stroked="false">
                <v:path arrowok="t"/>
                <v:fill type="solid"/>
              </v:shape>
            </v:group>
            <v:group style="position:absolute;left:5058;top:3873;width:10;height:2" coordorigin="5058,3873" coordsize="10,2">
              <v:shape style="position:absolute;left:5058;top:3873;width:10;height:2" coordorigin="5058,3873" coordsize="10,0" path="m5058,3873l5068,3873e" filled="false" stroked="true" strokeweight=".779999pt" strokecolor="#000000">
                <v:path arrowok="t"/>
              </v:shape>
            </v:group>
            <v:group style="position:absolute;left:5769;top:3635;width:10;height:20" coordorigin="5769,3635" coordsize="10,20">
              <v:shape style="position:absolute;left:5769;top:3635;width:10;height:20" coordorigin="5769,3635" coordsize="10,20" path="m5769,3654l5778,3654,5778,3635,5769,3635,5769,3654xe" filled="true" fillcolor="#000000" stroked="false">
                <v:path arrowok="t"/>
                <v:fill type="solid"/>
              </v:shape>
            </v:group>
            <v:group style="position:absolute;left:5769;top:3654;width:10;height:20" coordorigin="5769,3654" coordsize="10,20">
              <v:shape style="position:absolute;left:5769;top:3654;width:10;height:20" coordorigin="5769,3654" coordsize="10,20" path="m5769,3674l5778,3674,5778,3654,5769,3654,5769,3674xe" filled="true" fillcolor="#000000" stroked="false">
                <v:path arrowok="t"/>
                <v:fill type="solid"/>
              </v:shape>
            </v:group>
            <v:group style="position:absolute;left:5769;top:3674;width:10;height:20" coordorigin="5769,3674" coordsize="10,20">
              <v:shape style="position:absolute;left:5769;top:3674;width:10;height:20" coordorigin="5769,3674" coordsize="10,20" path="m5769,3693l5778,3693,5778,3674,5769,3674,5769,3693xe" filled="true" fillcolor="#000000" stroked="false">
                <v:path arrowok="t"/>
                <v:fill type="solid"/>
              </v:shape>
            </v:group>
            <v:group style="position:absolute;left:5769;top:3693;width:10;height:20" coordorigin="5769,3693" coordsize="10,20">
              <v:shape style="position:absolute;left:5769;top:3693;width:10;height:20" coordorigin="5769,3693" coordsize="10,20" path="m5769,3712l5778,3712,5778,3693,5769,3693,5769,3712xe" filled="true" fillcolor="#000000" stroked="false">
                <v:path arrowok="t"/>
                <v:fill type="solid"/>
              </v:shape>
            </v:group>
            <v:group style="position:absolute;left:5769;top:3712;width:10;height:20" coordorigin="5769,3712" coordsize="10,20">
              <v:shape style="position:absolute;left:5769;top:3712;width:10;height:20" coordorigin="5769,3712" coordsize="10,20" path="m5769,3731l5778,3731,5778,3712,5769,3712,5769,3731xe" filled="true" fillcolor="#000000" stroked="false">
                <v:path arrowok="t"/>
                <v:fill type="solid"/>
              </v:shape>
            </v:group>
            <v:group style="position:absolute;left:5769;top:3731;width:10;height:20" coordorigin="5769,3731" coordsize="10,20">
              <v:shape style="position:absolute;left:5769;top:3731;width:10;height:20" coordorigin="5769,3731" coordsize="10,20" path="m5769,3750l5778,3750,5778,3731,5769,3731,5769,3750xe" filled="true" fillcolor="#000000" stroked="false">
                <v:path arrowok="t"/>
                <v:fill type="solid"/>
              </v:shape>
            </v:group>
            <v:group style="position:absolute;left:5769;top:3750;width:10;height:20" coordorigin="5769,3750" coordsize="10,20">
              <v:shape style="position:absolute;left:5769;top:3750;width:10;height:20" coordorigin="5769,3750" coordsize="10,20" path="m5769,3770l5778,3770,5778,3750,5769,3750,5769,3770xe" filled="true" fillcolor="#000000" stroked="false">
                <v:path arrowok="t"/>
                <v:fill type="solid"/>
              </v:shape>
            </v:group>
            <v:group style="position:absolute;left:5769;top:3770;width:10;height:20" coordorigin="5769,3770" coordsize="10,20">
              <v:shape style="position:absolute;left:5769;top:3770;width:10;height:20" coordorigin="5769,3770" coordsize="10,20" path="m5769,3789l5778,3789,5778,3770,5769,3770,5769,3789xe" filled="true" fillcolor="#000000" stroked="false">
                <v:path arrowok="t"/>
                <v:fill type="solid"/>
              </v:shape>
            </v:group>
            <v:group style="position:absolute;left:5769;top:3789;width:10;height:20" coordorigin="5769,3789" coordsize="10,20">
              <v:shape style="position:absolute;left:5769;top:3789;width:10;height:20" coordorigin="5769,3789" coordsize="10,20" path="m5769,3808l5778,3808,5778,3789,5769,3789,5769,3808xe" filled="true" fillcolor="#000000" stroked="false">
                <v:path arrowok="t"/>
                <v:fill type="solid"/>
              </v:shape>
            </v:group>
            <v:group style="position:absolute;left:5769;top:3808;width:10;height:20" coordorigin="5769,3808" coordsize="10,20">
              <v:shape style="position:absolute;left:5769;top:3808;width:10;height:20" coordorigin="5769,3808" coordsize="10,20" path="m5769,3827l5778,3827,5778,3808,5769,3808,5769,3827xe" filled="true" fillcolor="#000000" stroked="false">
                <v:path arrowok="t"/>
                <v:fill type="solid"/>
              </v:shape>
            </v:group>
            <v:group style="position:absolute;left:5769;top:3827;width:10;height:20" coordorigin="5769,3827" coordsize="10,20">
              <v:shape style="position:absolute;left:5769;top:3827;width:10;height:20" coordorigin="5769,3827" coordsize="10,20" path="m5769,3846l5778,3846,5778,3827,5769,3827,5769,3846xe" filled="true" fillcolor="#000000" stroked="false">
                <v:path arrowok="t"/>
                <v:fill type="solid"/>
              </v:shape>
            </v:group>
            <v:group style="position:absolute;left:5769;top:3846;width:10;height:20" coordorigin="5769,3846" coordsize="10,20">
              <v:shape style="position:absolute;left:5769;top:3846;width:10;height:20" coordorigin="5769,3846" coordsize="10,20" path="m5769,3866l5778,3866,5778,3846,5769,3846,5769,3866xe" filled="true" fillcolor="#000000" stroked="false">
                <v:path arrowok="t"/>
                <v:fill type="solid"/>
              </v:shape>
            </v:group>
            <v:group style="position:absolute;left:5769;top:3873;width:10;height:2" coordorigin="5769,3873" coordsize="10,2">
              <v:shape style="position:absolute;left:5769;top:3873;width:10;height:2" coordorigin="5769,3873" coordsize="10,0" path="m5769,3873l5778,3873e" filled="false" stroked="true" strokeweight=".779999pt" strokecolor="#000000">
                <v:path arrowok="t"/>
              </v:shape>
            </v:group>
            <v:group style="position:absolute;left:6334;top:3635;width:10;height:20" coordorigin="6334,3635" coordsize="10,20">
              <v:shape style="position:absolute;left:6334;top:3635;width:10;height:20" coordorigin="6334,3635" coordsize="10,20" path="m6334,3654l6344,3654,6344,3635,6334,3635,6334,3654xe" filled="true" fillcolor="#000000" stroked="false">
                <v:path arrowok="t"/>
                <v:fill type="solid"/>
              </v:shape>
            </v:group>
            <v:group style="position:absolute;left:6334;top:3654;width:10;height:20" coordorigin="6334,3654" coordsize="10,20">
              <v:shape style="position:absolute;left:6334;top:3654;width:10;height:20" coordorigin="6334,3654" coordsize="10,20" path="m6334,3674l6344,3674,6344,3654,6334,3654,6334,3674xe" filled="true" fillcolor="#000000" stroked="false">
                <v:path arrowok="t"/>
                <v:fill type="solid"/>
              </v:shape>
            </v:group>
            <v:group style="position:absolute;left:6334;top:3674;width:10;height:20" coordorigin="6334,3674" coordsize="10,20">
              <v:shape style="position:absolute;left:6334;top:3674;width:10;height:20" coordorigin="6334,3674" coordsize="10,20" path="m6334,3693l6344,3693,6344,3674,6334,3674,6334,3693xe" filled="true" fillcolor="#000000" stroked="false">
                <v:path arrowok="t"/>
                <v:fill type="solid"/>
              </v:shape>
            </v:group>
            <v:group style="position:absolute;left:6334;top:3693;width:10;height:20" coordorigin="6334,3693" coordsize="10,20">
              <v:shape style="position:absolute;left:6334;top:3693;width:10;height:20" coordorigin="6334,3693" coordsize="10,20" path="m6334,3712l6344,3712,6344,3693,6334,3693,6334,3712xe" filled="true" fillcolor="#000000" stroked="false">
                <v:path arrowok="t"/>
                <v:fill type="solid"/>
              </v:shape>
            </v:group>
            <v:group style="position:absolute;left:6334;top:3712;width:10;height:20" coordorigin="6334,3712" coordsize="10,20">
              <v:shape style="position:absolute;left:6334;top:3712;width:10;height:20" coordorigin="6334,3712" coordsize="10,20" path="m6334,3731l6344,3731,6344,3712,6334,3712,6334,3731xe" filled="true" fillcolor="#000000" stroked="false">
                <v:path arrowok="t"/>
                <v:fill type="solid"/>
              </v:shape>
            </v:group>
            <v:group style="position:absolute;left:6334;top:3731;width:10;height:20" coordorigin="6334,3731" coordsize="10,20">
              <v:shape style="position:absolute;left:6334;top:3731;width:10;height:20" coordorigin="6334,3731" coordsize="10,20" path="m6334,3750l6344,3750,6344,3731,6334,3731,6334,3750xe" filled="true" fillcolor="#000000" stroked="false">
                <v:path arrowok="t"/>
                <v:fill type="solid"/>
              </v:shape>
            </v:group>
            <v:group style="position:absolute;left:6334;top:3750;width:10;height:20" coordorigin="6334,3750" coordsize="10,20">
              <v:shape style="position:absolute;left:6334;top:3750;width:10;height:20" coordorigin="6334,3750" coordsize="10,20" path="m6334,3770l6344,3770,6344,3750,6334,3750,6334,3770xe" filled="true" fillcolor="#000000" stroked="false">
                <v:path arrowok="t"/>
                <v:fill type="solid"/>
              </v:shape>
            </v:group>
            <v:group style="position:absolute;left:6334;top:3770;width:10;height:20" coordorigin="6334,3770" coordsize="10,20">
              <v:shape style="position:absolute;left:6334;top:3770;width:10;height:20" coordorigin="6334,3770" coordsize="10,20" path="m6334,3789l6344,3789,6344,3770,6334,3770,6334,3789xe" filled="true" fillcolor="#000000" stroked="false">
                <v:path arrowok="t"/>
                <v:fill type="solid"/>
              </v:shape>
            </v:group>
            <v:group style="position:absolute;left:6334;top:3789;width:10;height:20" coordorigin="6334,3789" coordsize="10,20">
              <v:shape style="position:absolute;left:6334;top:3789;width:10;height:20" coordorigin="6334,3789" coordsize="10,20" path="m6334,3808l6344,3808,6344,3789,6334,3789,6334,3808xe" filled="true" fillcolor="#000000" stroked="false">
                <v:path arrowok="t"/>
                <v:fill type="solid"/>
              </v:shape>
            </v:group>
            <v:group style="position:absolute;left:6334;top:3808;width:10;height:20" coordorigin="6334,3808" coordsize="10,20">
              <v:shape style="position:absolute;left:6334;top:3808;width:10;height:20" coordorigin="6334,3808" coordsize="10,20" path="m6334,3827l6344,3827,6344,3808,6334,3808,6334,3827xe" filled="true" fillcolor="#000000" stroked="false">
                <v:path arrowok="t"/>
                <v:fill type="solid"/>
              </v:shape>
            </v:group>
            <v:group style="position:absolute;left:6334;top:3827;width:10;height:20" coordorigin="6334,3827" coordsize="10,20">
              <v:shape style="position:absolute;left:6334;top:3827;width:10;height:20" coordorigin="6334,3827" coordsize="10,20" path="m6334,3846l6344,3846,6344,3827,6334,3827,6334,3846xe" filled="true" fillcolor="#000000" stroked="false">
                <v:path arrowok="t"/>
                <v:fill type="solid"/>
              </v:shape>
            </v:group>
            <v:group style="position:absolute;left:6334;top:3846;width:10;height:20" coordorigin="6334,3846" coordsize="10,20">
              <v:shape style="position:absolute;left:6334;top:3846;width:10;height:20" coordorigin="6334,3846" coordsize="10,20" path="m6334,3866l6344,3866,6344,3846,6334,3846,6334,3866xe" filled="true" fillcolor="#000000" stroked="false">
                <v:path arrowok="t"/>
                <v:fill type="solid"/>
              </v:shape>
            </v:group>
            <v:group style="position:absolute;left:6334;top:3873;width:10;height:2" coordorigin="6334,3873" coordsize="10,2">
              <v:shape style="position:absolute;left:6334;top:3873;width:10;height:2" coordorigin="6334,3873" coordsize="10,0" path="m6334,3873l6344,3873e" filled="false" stroked="true" strokeweight=".779999pt" strokecolor="#000000">
                <v:path arrowok="t"/>
              </v:shape>
            </v:group>
            <v:group style="position:absolute;left:7820;top:3635;width:10;height:20" coordorigin="7820,3635" coordsize="10,20">
              <v:shape style="position:absolute;left:7820;top:3635;width:10;height:20" coordorigin="7820,3635" coordsize="10,20" path="m7820,3654l7829,3654,7829,3635,7820,3635,7820,3654xe" filled="true" fillcolor="#000000" stroked="false">
                <v:path arrowok="t"/>
                <v:fill type="solid"/>
              </v:shape>
            </v:group>
            <v:group style="position:absolute;left:7820;top:3654;width:10;height:20" coordorigin="7820,3654" coordsize="10,20">
              <v:shape style="position:absolute;left:7820;top:3654;width:10;height:20" coordorigin="7820,3654" coordsize="10,20" path="m7820,3674l7829,3674,7829,3654,7820,3654,7820,3674xe" filled="true" fillcolor="#000000" stroked="false">
                <v:path arrowok="t"/>
                <v:fill type="solid"/>
              </v:shape>
            </v:group>
            <v:group style="position:absolute;left:7820;top:3674;width:10;height:20" coordorigin="7820,3674" coordsize="10,20">
              <v:shape style="position:absolute;left:7820;top:3674;width:10;height:20" coordorigin="7820,3674" coordsize="10,20" path="m7820,3693l7829,3693,7829,3674,7820,3674,7820,3693xe" filled="true" fillcolor="#000000" stroked="false">
                <v:path arrowok="t"/>
                <v:fill type="solid"/>
              </v:shape>
            </v:group>
            <v:group style="position:absolute;left:7820;top:3693;width:10;height:20" coordorigin="7820,3693" coordsize="10,20">
              <v:shape style="position:absolute;left:7820;top:3693;width:10;height:20" coordorigin="7820,3693" coordsize="10,20" path="m7820,3712l7829,3712,7829,3693,7820,3693,7820,3712xe" filled="true" fillcolor="#000000" stroked="false">
                <v:path arrowok="t"/>
                <v:fill type="solid"/>
              </v:shape>
            </v:group>
            <v:group style="position:absolute;left:7820;top:3712;width:10;height:20" coordorigin="7820,3712" coordsize="10,20">
              <v:shape style="position:absolute;left:7820;top:3712;width:10;height:20" coordorigin="7820,3712" coordsize="10,20" path="m7820,3731l7829,3731,7829,3712,7820,3712,7820,3731xe" filled="true" fillcolor="#000000" stroked="false">
                <v:path arrowok="t"/>
                <v:fill type="solid"/>
              </v:shape>
            </v:group>
            <v:group style="position:absolute;left:7820;top:3731;width:10;height:20" coordorigin="7820,3731" coordsize="10,20">
              <v:shape style="position:absolute;left:7820;top:3731;width:10;height:20" coordorigin="7820,3731" coordsize="10,20" path="m7820,3750l7829,3750,7829,3731,7820,3731,7820,3750xe" filled="true" fillcolor="#000000" stroked="false">
                <v:path arrowok="t"/>
                <v:fill type="solid"/>
              </v:shape>
            </v:group>
            <v:group style="position:absolute;left:7820;top:3750;width:10;height:20" coordorigin="7820,3750" coordsize="10,20">
              <v:shape style="position:absolute;left:7820;top:3750;width:10;height:20" coordorigin="7820,3750" coordsize="10,20" path="m7820,3770l7829,3770,7829,3750,7820,3750,7820,3770xe" filled="true" fillcolor="#000000" stroked="false">
                <v:path arrowok="t"/>
                <v:fill type="solid"/>
              </v:shape>
            </v:group>
            <v:group style="position:absolute;left:7820;top:3770;width:10;height:20" coordorigin="7820,3770" coordsize="10,20">
              <v:shape style="position:absolute;left:7820;top:3770;width:10;height:20" coordorigin="7820,3770" coordsize="10,20" path="m7820,3789l7829,3789,7829,3770,7820,3770,7820,3789xe" filled="true" fillcolor="#000000" stroked="false">
                <v:path arrowok="t"/>
                <v:fill type="solid"/>
              </v:shape>
            </v:group>
            <v:group style="position:absolute;left:7820;top:3789;width:10;height:20" coordorigin="7820,3789" coordsize="10,20">
              <v:shape style="position:absolute;left:7820;top:3789;width:10;height:20" coordorigin="7820,3789" coordsize="10,20" path="m7820,3808l7829,3808,7829,3789,7820,3789,7820,3808xe" filled="true" fillcolor="#000000" stroked="false">
                <v:path arrowok="t"/>
                <v:fill type="solid"/>
              </v:shape>
            </v:group>
            <v:group style="position:absolute;left:7820;top:3808;width:10;height:20" coordorigin="7820,3808" coordsize="10,20">
              <v:shape style="position:absolute;left:7820;top:3808;width:10;height:20" coordorigin="7820,3808" coordsize="10,20" path="m7820,3827l7829,3827,7829,3808,7820,3808,7820,3827xe" filled="true" fillcolor="#000000" stroked="false">
                <v:path arrowok="t"/>
                <v:fill type="solid"/>
              </v:shape>
            </v:group>
            <v:group style="position:absolute;left:7820;top:3827;width:10;height:20" coordorigin="7820,3827" coordsize="10,20">
              <v:shape style="position:absolute;left:7820;top:3827;width:10;height:20" coordorigin="7820,3827" coordsize="10,20" path="m7820,3846l7829,3846,7829,3827,7820,3827,7820,3846xe" filled="true" fillcolor="#000000" stroked="false">
                <v:path arrowok="t"/>
                <v:fill type="solid"/>
              </v:shape>
            </v:group>
            <v:group style="position:absolute;left:7820;top:3846;width:10;height:20" coordorigin="7820,3846" coordsize="10,20">
              <v:shape style="position:absolute;left:7820;top:3846;width:10;height:20" coordorigin="7820,3846" coordsize="10,20" path="m7820,3866l7829,3866,7829,3846,7820,3846,7820,3866xe" filled="true" fillcolor="#000000" stroked="false">
                <v:path arrowok="t"/>
                <v:fill type="solid"/>
              </v:shape>
            </v:group>
            <v:group style="position:absolute;left:7820;top:3873;width:10;height:2" coordorigin="7820,3873" coordsize="10,2">
              <v:shape style="position:absolute;left:7820;top:3873;width:10;height:2" coordorigin="7820,3873" coordsize="10,0" path="m7820,3873l7829,3873e" filled="false" stroked="true" strokeweight=".779999pt" strokecolor="#000000">
                <v:path arrowok="t"/>
              </v:shape>
            </v:group>
            <v:group style="position:absolute;left:8462;top:3635;width:10;height:20" coordorigin="8462,3635" coordsize="10,20">
              <v:shape style="position:absolute;left:8462;top:3635;width:10;height:20" coordorigin="8462,3635" coordsize="10,20" path="m8462,3654l8472,3654,8472,3635,8462,3635,8462,3654xe" filled="true" fillcolor="#000000" stroked="false">
                <v:path arrowok="t"/>
                <v:fill type="solid"/>
              </v:shape>
            </v:group>
            <v:group style="position:absolute;left:8462;top:3654;width:10;height:20" coordorigin="8462,3654" coordsize="10,20">
              <v:shape style="position:absolute;left:8462;top:3654;width:10;height:20" coordorigin="8462,3654" coordsize="10,20" path="m8462,3674l8472,3674,8472,3654,8462,3654,8462,3674xe" filled="true" fillcolor="#000000" stroked="false">
                <v:path arrowok="t"/>
                <v:fill type="solid"/>
              </v:shape>
            </v:group>
            <v:group style="position:absolute;left:8462;top:3674;width:10;height:20" coordorigin="8462,3674" coordsize="10,20">
              <v:shape style="position:absolute;left:8462;top:3674;width:10;height:20" coordorigin="8462,3674" coordsize="10,20" path="m8462,3693l8472,3693,8472,3674,8462,3674,8462,3693xe" filled="true" fillcolor="#000000" stroked="false">
                <v:path arrowok="t"/>
                <v:fill type="solid"/>
              </v:shape>
            </v:group>
            <v:group style="position:absolute;left:8462;top:3693;width:10;height:20" coordorigin="8462,3693" coordsize="10,20">
              <v:shape style="position:absolute;left:8462;top:3693;width:10;height:20" coordorigin="8462,3693" coordsize="10,20" path="m8462,3712l8472,3712,8472,3693,8462,3693,8462,3712xe" filled="true" fillcolor="#000000" stroked="false">
                <v:path arrowok="t"/>
                <v:fill type="solid"/>
              </v:shape>
            </v:group>
            <v:group style="position:absolute;left:8462;top:3712;width:10;height:20" coordorigin="8462,3712" coordsize="10,20">
              <v:shape style="position:absolute;left:8462;top:3712;width:10;height:20" coordorigin="8462,3712" coordsize="10,20" path="m8462,3731l8472,3731,8472,3712,8462,3712,8462,3731xe" filled="true" fillcolor="#000000" stroked="false">
                <v:path arrowok="t"/>
                <v:fill type="solid"/>
              </v:shape>
            </v:group>
            <v:group style="position:absolute;left:8462;top:3731;width:10;height:20" coordorigin="8462,3731" coordsize="10,20">
              <v:shape style="position:absolute;left:8462;top:3731;width:10;height:20" coordorigin="8462,3731" coordsize="10,20" path="m8462,3750l8472,3750,8472,3731,8462,3731,8462,3750xe" filled="true" fillcolor="#000000" stroked="false">
                <v:path arrowok="t"/>
                <v:fill type="solid"/>
              </v:shape>
            </v:group>
            <v:group style="position:absolute;left:8462;top:3750;width:10;height:20" coordorigin="8462,3750" coordsize="10,20">
              <v:shape style="position:absolute;left:8462;top:3750;width:10;height:20" coordorigin="8462,3750" coordsize="10,20" path="m8462,3770l8472,3770,8472,3750,8462,3750,8462,3770xe" filled="true" fillcolor="#000000" stroked="false">
                <v:path arrowok="t"/>
                <v:fill type="solid"/>
              </v:shape>
            </v:group>
            <v:group style="position:absolute;left:8462;top:3770;width:10;height:20" coordorigin="8462,3770" coordsize="10,20">
              <v:shape style="position:absolute;left:8462;top:3770;width:10;height:20" coordorigin="8462,3770" coordsize="10,20" path="m8462,3789l8472,3789,8472,3770,8462,3770,8462,3789xe" filled="true" fillcolor="#000000" stroked="false">
                <v:path arrowok="t"/>
                <v:fill type="solid"/>
              </v:shape>
            </v:group>
            <v:group style="position:absolute;left:8462;top:3789;width:10;height:20" coordorigin="8462,3789" coordsize="10,20">
              <v:shape style="position:absolute;left:8462;top:3789;width:10;height:20" coordorigin="8462,3789" coordsize="10,20" path="m8462,3808l8472,3808,8472,3789,8462,3789,8462,3808xe" filled="true" fillcolor="#000000" stroked="false">
                <v:path arrowok="t"/>
                <v:fill type="solid"/>
              </v:shape>
            </v:group>
            <v:group style="position:absolute;left:8462;top:3808;width:10;height:20" coordorigin="8462,3808" coordsize="10,20">
              <v:shape style="position:absolute;left:8462;top:3808;width:10;height:20" coordorigin="8462,3808" coordsize="10,20" path="m8462,3827l8472,3827,8472,3808,8462,3808,8462,3827xe" filled="true" fillcolor="#000000" stroked="false">
                <v:path arrowok="t"/>
                <v:fill type="solid"/>
              </v:shape>
            </v:group>
            <v:group style="position:absolute;left:8462;top:3827;width:10;height:20" coordorigin="8462,3827" coordsize="10,20">
              <v:shape style="position:absolute;left:8462;top:3827;width:10;height:20" coordorigin="8462,3827" coordsize="10,20" path="m8462,3846l8472,3846,8472,3827,8462,3827,8462,3846xe" filled="true" fillcolor="#000000" stroked="false">
                <v:path arrowok="t"/>
                <v:fill type="solid"/>
              </v:shape>
            </v:group>
            <v:group style="position:absolute;left:8462;top:3846;width:10;height:20" coordorigin="8462,3846" coordsize="10,20">
              <v:shape style="position:absolute;left:8462;top:3846;width:10;height:20" coordorigin="8462,3846" coordsize="10,20" path="m8462,3866l8472,3866,8472,3846,8462,3846,8462,3866xe" filled="true" fillcolor="#000000" stroked="false">
                <v:path arrowok="t"/>
                <v:fill type="solid"/>
              </v:shape>
            </v:group>
            <v:group style="position:absolute;left:8462;top:3873;width:10;height:2" coordorigin="8462,3873" coordsize="10,2">
              <v:shape style="position:absolute;left:8462;top:3873;width:10;height:2" coordorigin="8462,3873" coordsize="10,0" path="m8462,3873l8472,3873e" filled="false" stroked="true" strokeweight=".779999pt" strokecolor="#000000">
                <v:path arrowok="t"/>
              </v:shape>
            </v:group>
            <v:group style="position:absolute;left:9597;top:3635;width:10;height:20" coordorigin="9597,3635" coordsize="10,20">
              <v:shape style="position:absolute;left:9597;top:3635;width:10;height:20" coordorigin="9597,3635" coordsize="10,20" path="m9597,3654l9607,3654,9607,3635,9597,3635,9597,3654xe" filled="true" fillcolor="#000000" stroked="false">
                <v:path arrowok="t"/>
                <v:fill type="solid"/>
              </v:shape>
            </v:group>
            <v:group style="position:absolute;left:9597;top:3654;width:10;height:20" coordorigin="9597,3654" coordsize="10,20">
              <v:shape style="position:absolute;left:9597;top:3654;width:10;height:20" coordorigin="9597,3654" coordsize="10,20" path="m9597,3674l9607,3674,9607,3654,9597,3654,9597,3674xe" filled="true" fillcolor="#000000" stroked="false">
                <v:path arrowok="t"/>
                <v:fill type="solid"/>
              </v:shape>
            </v:group>
            <v:group style="position:absolute;left:9597;top:3674;width:10;height:20" coordorigin="9597,3674" coordsize="10,20">
              <v:shape style="position:absolute;left:9597;top:3674;width:10;height:20" coordorigin="9597,3674" coordsize="10,20" path="m9597,3693l9607,3693,9607,3674,9597,3674,9597,3693xe" filled="true" fillcolor="#000000" stroked="false">
                <v:path arrowok="t"/>
                <v:fill type="solid"/>
              </v:shape>
            </v:group>
            <v:group style="position:absolute;left:9597;top:3693;width:10;height:20" coordorigin="9597,3693" coordsize="10,20">
              <v:shape style="position:absolute;left:9597;top:3693;width:10;height:20" coordorigin="9597,3693" coordsize="10,20" path="m9597,3712l9607,3712,9607,3693,9597,3693,9597,3712xe" filled="true" fillcolor="#000000" stroked="false">
                <v:path arrowok="t"/>
                <v:fill type="solid"/>
              </v:shape>
            </v:group>
            <v:group style="position:absolute;left:9597;top:3712;width:10;height:20" coordorigin="9597,3712" coordsize="10,20">
              <v:shape style="position:absolute;left:9597;top:3712;width:10;height:20" coordorigin="9597,3712" coordsize="10,20" path="m9597,3731l9607,3731,9607,3712,9597,3712,9597,3731xe" filled="true" fillcolor="#000000" stroked="false">
                <v:path arrowok="t"/>
                <v:fill type="solid"/>
              </v:shape>
            </v:group>
            <v:group style="position:absolute;left:9597;top:3731;width:10;height:20" coordorigin="9597,3731" coordsize="10,20">
              <v:shape style="position:absolute;left:9597;top:3731;width:10;height:20" coordorigin="9597,3731" coordsize="10,20" path="m9597,3750l9607,3750,9607,3731,9597,3731,9597,3750xe" filled="true" fillcolor="#000000" stroked="false">
                <v:path arrowok="t"/>
                <v:fill type="solid"/>
              </v:shape>
            </v:group>
            <v:group style="position:absolute;left:9597;top:3750;width:10;height:20" coordorigin="9597,3750" coordsize="10,20">
              <v:shape style="position:absolute;left:9597;top:3750;width:10;height:20" coordorigin="9597,3750" coordsize="10,20" path="m9597,3770l9607,3770,9607,3750,9597,3750,9597,3770xe" filled="true" fillcolor="#000000" stroked="false">
                <v:path arrowok="t"/>
                <v:fill type="solid"/>
              </v:shape>
            </v:group>
            <v:group style="position:absolute;left:9597;top:3770;width:10;height:20" coordorigin="9597,3770" coordsize="10,20">
              <v:shape style="position:absolute;left:9597;top:3770;width:10;height:20" coordorigin="9597,3770" coordsize="10,20" path="m9597,3789l9607,3789,9607,3770,9597,3770,9597,3789xe" filled="true" fillcolor="#000000" stroked="false">
                <v:path arrowok="t"/>
                <v:fill type="solid"/>
              </v:shape>
            </v:group>
            <v:group style="position:absolute;left:9597;top:3789;width:10;height:20" coordorigin="9597,3789" coordsize="10,20">
              <v:shape style="position:absolute;left:9597;top:3789;width:10;height:20" coordorigin="9597,3789" coordsize="10,20" path="m9597,3808l9607,3808,9607,3789,9597,3789,9597,3808xe" filled="true" fillcolor="#000000" stroked="false">
                <v:path arrowok="t"/>
                <v:fill type="solid"/>
              </v:shape>
            </v:group>
            <v:group style="position:absolute;left:9597;top:3808;width:10;height:20" coordorigin="9597,3808" coordsize="10,20">
              <v:shape style="position:absolute;left:9597;top:3808;width:10;height:20" coordorigin="9597,3808" coordsize="10,20" path="m9597,3827l9607,3827,9607,3808,9597,3808,9597,3827xe" filled="true" fillcolor="#000000" stroked="false">
                <v:path arrowok="t"/>
                <v:fill type="solid"/>
              </v:shape>
            </v:group>
            <v:group style="position:absolute;left:9597;top:3827;width:10;height:20" coordorigin="9597,3827" coordsize="10,20">
              <v:shape style="position:absolute;left:9597;top:3827;width:10;height:20" coordorigin="9597,3827" coordsize="10,20" path="m9597,3846l9607,3846,9607,3827,9597,3827,9597,3846xe" filled="true" fillcolor="#000000" stroked="false">
                <v:path arrowok="t"/>
                <v:fill type="solid"/>
              </v:shape>
            </v:group>
            <v:group style="position:absolute;left:9597;top:3846;width:10;height:20" coordorigin="9597,3846" coordsize="10,20">
              <v:shape style="position:absolute;left:9597;top:3846;width:10;height:20" coordorigin="9597,3846" coordsize="10,20" path="m9597,3866l9607,3866,9607,3846,9597,3846,9597,3866xe" filled="true" fillcolor="#000000" stroked="false">
                <v:path arrowok="t"/>
                <v:fill type="solid"/>
              </v:shape>
            </v:group>
            <v:group style="position:absolute;left:9597;top:3873;width:10;height:2" coordorigin="9597,3873" coordsize="10,2">
              <v:shape style="position:absolute;left:9597;top:3873;width:10;height:2" coordorigin="9597,3873" coordsize="10,0" path="m9597,3873l9607,3873e" filled="false" stroked="true" strokeweight=".779999pt" strokecolor="#000000">
                <v:path arrowok="t"/>
              </v:shape>
            </v:group>
            <v:group style="position:absolute;left:10162;top:3635;width:10;height:20" coordorigin="10162,3635" coordsize="10,20">
              <v:shape style="position:absolute;left:10162;top:3635;width:10;height:20" coordorigin="10162,3635" coordsize="10,20" path="m10162,3654l10172,3654,10172,3635,10162,3635,10162,3654xe" filled="true" fillcolor="#000000" stroked="false">
                <v:path arrowok="t"/>
                <v:fill type="solid"/>
              </v:shape>
            </v:group>
            <v:group style="position:absolute;left:10162;top:3654;width:10;height:20" coordorigin="10162,3654" coordsize="10,20">
              <v:shape style="position:absolute;left:10162;top:3654;width:10;height:20" coordorigin="10162,3654" coordsize="10,20" path="m10162,3674l10172,3674,10172,3654,10162,3654,10162,3674xe" filled="true" fillcolor="#000000" stroked="false">
                <v:path arrowok="t"/>
                <v:fill type="solid"/>
              </v:shape>
            </v:group>
            <v:group style="position:absolute;left:10162;top:3674;width:10;height:20" coordorigin="10162,3674" coordsize="10,20">
              <v:shape style="position:absolute;left:10162;top:3674;width:10;height:20" coordorigin="10162,3674" coordsize="10,20" path="m10162,3693l10172,3693,10172,3674,10162,3674,10162,3693xe" filled="true" fillcolor="#000000" stroked="false">
                <v:path arrowok="t"/>
                <v:fill type="solid"/>
              </v:shape>
            </v:group>
            <v:group style="position:absolute;left:10162;top:3693;width:10;height:20" coordorigin="10162,3693" coordsize="10,20">
              <v:shape style="position:absolute;left:10162;top:3693;width:10;height:20" coordorigin="10162,3693" coordsize="10,20" path="m10162,3712l10172,3712,10172,3693,10162,3693,10162,3712xe" filled="true" fillcolor="#000000" stroked="false">
                <v:path arrowok="t"/>
                <v:fill type="solid"/>
              </v:shape>
            </v:group>
            <v:group style="position:absolute;left:10162;top:3712;width:10;height:20" coordorigin="10162,3712" coordsize="10,20">
              <v:shape style="position:absolute;left:10162;top:3712;width:10;height:20" coordorigin="10162,3712" coordsize="10,20" path="m10162,3731l10172,3731,10172,3712,10162,3712,10162,3731xe" filled="true" fillcolor="#000000" stroked="false">
                <v:path arrowok="t"/>
                <v:fill type="solid"/>
              </v:shape>
            </v:group>
            <v:group style="position:absolute;left:10162;top:3731;width:10;height:20" coordorigin="10162,3731" coordsize="10,20">
              <v:shape style="position:absolute;left:10162;top:3731;width:10;height:20" coordorigin="10162,3731" coordsize="10,20" path="m10162,3750l10172,3750,10172,3731,10162,3731,10162,3750xe" filled="true" fillcolor="#000000" stroked="false">
                <v:path arrowok="t"/>
                <v:fill type="solid"/>
              </v:shape>
            </v:group>
            <v:group style="position:absolute;left:10162;top:3750;width:10;height:20" coordorigin="10162,3750" coordsize="10,20">
              <v:shape style="position:absolute;left:10162;top:3750;width:10;height:20" coordorigin="10162,3750" coordsize="10,20" path="m10162,3770l10172,3770,10172,3750,10162,3750,10162,3770xe" filled="true" fillcolor="#000000" stroked="false">
                <v:path arrowok="t"/>
                <v:fill type="solid"/>
              </v:shape>
            </v:group>
            <v:group style="position:absolute;left:10162;top:3770;width:10;height:20" coordorigin="10162,3770" coordsize="10,20">
              <v:shape style="position:absolute;left:10162;top:3770;width:10;height:20" coordorigin="10162,3770" coordsize="10,20" path="m10162,3789l10172,3789,10172,3770,10162,3770,10162,3789xe" filled="true" fillcolor="#000000" stroked="false">
                <v:path arrowok="t"/>
                <v:fill type="solid"/>
              </v:shape>
            </v:group>
            <v:group style="position:absolute;left:10162;top:3789;width:10;height:20" coordorigin="10162,3789" coordsize="10,20">
              <v:shape style="position:absolute;left:10162;top:3789;width:10;height:20" coordorigin="10162,3789" coordsize="10,20" path="m10162,3808l10172,3808,10172,3789,10162,3789,10162,3808xe" filled="true" fillcolor="#000000" stroked="false">
                <v:path arrowok="t"/>
                <v:fill type="solid"/>
              </v:shape>
            </v:group>
            <v:group style="position:absolute;left:10162;top:3808;width:10;height:20" coordorigin="10162,3808" coordsize="10,20">
              <v:shape style="position:absolute;left:10162;top:3808;width:10;height:20" coordorigin="10162,3808" coordsize="10,20" path="m10162,3827l10172,3827,10172,3808,10162,3808,10162,3827xe" filled="true" fillcolor="#000000" stroked="false">
                <v:path arrowok="t"/>
                <v:fill type="solid"/>
              </v:shape>
            </v:group>
            <v:group style="position:absolute;left:10162;top:3827;width:10;height:20" coordorigin="10162,3827" coordsize="10,20">
              <v:shape style="position:absolute;left:10162;top:3827;width:10;height:20" coordorigin="10162,3827" coordsize="10,20" path="m10162,3846l10172,3846,10172,3827,10162,3827,10162,3846xe" filled="true" fillcolor="#000000" stroked="false">
                <v:path arrowok="t"/>
                <v:fill type="solid"/>
              </v:shape>
            </v:group>
            <v:group style="position:absolute;left:10162;top:3846;width:10;height:20" coordorigin="10162,3846" coordsize="10,20">
              <v:shape style="position:absolute;left:10162;top:3846;width:10;height:20" coordorigin="10162,3846" coordsize="10,20" path="m10162,3866l10172,3866,10172,3846,10162,3846,10162,3866xe" filled="true" fillcolor="#000000" stroked="false">
                <v:path arrowok="t"/>
                <v:fill type="solid"/>
              </v:shape>
            </v:group>
            <v:group style="position:absolute;left:10162;top:3873;width:10;height:2" coordorigin="10162,3873" coordsize="10,2">
              <v:shape style="position:absolute;left:10162;top:3873;width:10;height:2" coordorigin="10162,3873" coordsize="10,0" path="m10162,3873l10172,3873e" filled="false" stroked="true" strokeweight=".779999pt" strokecolor="#000000">
                <v:path arrowok="t"/>
              </v:shape>
            </v:group>
            <v:group style="position:absolute;left:11437;top:3635;width:10;height:20" coordorigin="11437,3635" coordsize="10,20">
              <v:shape style="position:absolute;left:11437;top:3635;width:10;height:20" coordorigin="11437,3635" coordsize="10,20" path="m11437,3654l11446,3654,11446,3635,11437,3635,11437,3654xe" filled="true" fillcolor="#000000" stroked="false">
                <v:path arrowok="t"/>
                <v:fill type="solid"/>
              </v:shape>
            </v:group>
            <v:group style="position:absolute;left:11437;top:3654;width:10;height:20" coordorigin="11437,3654" coordsize="10,20">
              <v:shape style="position:absolute;left:11437;top:3654;width:10;height:20" coordorigin="11437,3654" coordsize="10,20" path="m11437,3674l11446,3674,11446,3654,11437,3654,11437,3674xe" filled="true" fillcolor="#000000" stroked="false">
                <v:path arrowok="t"/>
                <v:fill type="solid"/>
              </v:shape>
            </v:group>
            <v:group style="position:absolute;left:11437;top:3674;width:10;height:20" coordorigin="11437,3674" coordsize="10,20">
              <v:shape style="position:absolute;left:11437;top:3674;width:10;height:20" coordorigin="11437,3674" coordsize="10,20" path="m11437,3693l11446,3693,11446,3674,11437,3674,11437,3693xe" filled="true" fillcolor="#000000" stroked="false">
                <v:path arrowok="t"/>
                <v:fill type="solid"/>
              </v:shape>
            </v:group>
            <v:group style="position:absolute;left:11437;top:3693;width:10;height:20" coordorigin="11437,3693" coordsize="10,20">
              <v:shape style="position:absolute;left:11437;top:3693;width:10;height:20" coordorigin="11437,3693" coordsize="10,20" path="m11437,3712l11446,3712,11446,3693,11437,3693,11437,3712xe" filled="true" fillcolor="#000000" stroked="false">
                <v:path arrowok="t"/>
                <v:fill type="solid"/>
              </v:shape>
            </v:group>
            <v:group style="position:absolute;left:11437;top:3712;width:10;height:20" coordorigin="11437,3712" coordsize="10,20">
              <v:shape style="position:absolute;left:11437;top:3712;width:10;height:20" coordorigin="11437,3712" coordsize="10,20" path="m11437,3731l11446,3731,11446,3712,11437,3712,11437,3731xe" filled="true" fillcolor="#000000" stroked="false">
                <v:path arrowok="t"/>
                <v:fill type="solid"/>
              </v:shape>
            </v:group>
            <v:group style="position:absolute;left:11437;top:3731;width:10;height:20" coordorigin="11437,3731" coordsize="10,20">
              <v:shape style="position:absolute;left:11437;top:3731;width:10;height:20" coordorigin="11437,3731" coordsize="10,20" path="m11437,3750l11446,3750,11446,3731,11437,3731,11437,3750xe" filled="true" fillcolor="#000000" stroked="false">
                <v:path arrowok="t"/>
                <v:fill type="solid"/>
              </v:shape>
            </v:group>
            <v:group style="position:absolute;left:11437;top:3750;width:10;height:20" coordorigin="11437,3750" coordsize="10,20">
              <v:shape style="position:absolute;left:11437;top:3750;width:10;height:20" coordorigin="11437,3750" coordsize="10,20" path="m11437,3770l11446,3770,11446,3750,11437,3750,11437,3770xe" filled="true" fillcolor="#000000" stroked="false">
                <v:path arrowok="t"/>
                <v:fill type="solid"/>
              </v:shape>
            </v:group>
            <v:group style="position:absolute;left:11437;top:3770;width:10;height:20" coordorigin="11437,3770" coordsize="10,20">
              <v:shape style="position:absolute;left:11437;top:3770;width:10;height:20" coordorigin="11437,3770" coordsize="10,20" path="m11437,3789l11446,3789,11446,3770,11437,3770,11437,3789xe" filled="true" fillcolor="#000000" stroked="false">
                <v:path arrowok="t"/>
                <v:fill type="solid"/>
              </v:shape>
            </v:group>
            <v:group style="position:absolute;left:11437;top:3789;width:10;height:20" coordorigin="11437,3789" coordsize="10,20">
              <v:shape style="position:absolute;left:11437;top:3789;width:10;height:20" coordorigin="11437,3789" coordsize="10,20" path="m11437,3808l11446,3808,11446,3789,11437,3789,11437,3808xe" filled="true" fillcolor="#000000" stroked="false">
                <v:path arrowok="t"/>
                <v:fill type="solid"/>
              </v:shape>
            </v:group>
            <v:group style="position:absolute;left:11437;top:3808;width:10;height:20" coordorigin="11437,3808" coordsize="10,20">
              <v:shape style="position:absolute;left:11437;top:3808;width:10;height:20" coordorigin="11437,3808" coordsize="10,20" path="m11437,3827l11446,3827,11446,3808,11437,3808,11437,3827xe" filled="true" fillcolor="#000000" stroked="false">
                <v:path arrowok="t"/>
                <v:fill type="solid"/>
              </v:shape>
            </v:group>
            <v:group style="position:absolute;left:11437;top:3827;width:10;height:20" coordorigin="11437,3827" coordsize="10,20">
              <v:shape style="position:absolute;left:11437;top:3827;width:10;height:20" coordorigin="11437,3827" coordsize="10,20" path="m11437,3846l11446,3846,11446,3827,11437,3827,11437,3846xe" filled="true" fillcolor="#000000" stroked="false">
                <v:path arrowok="t"/>
                <v:fill type="solid"/>
              </v:shape>
            </v:group>
            <v:group style="position:absolute;left:11437;top:3846;width:10;height:20" coordorigin="11437,3846" coordsize="10,20">
              <v:shape style="position:absolute;left:11437;top:3846;width:10;height:20" coordorigin="11437,3846" coordsize="10,20" path="m11437,3866l11446,3866,11446,3846,11437,3846,11437,3866xe" filled="true" fillcolor="#000000" stroked="false">
                <v:path arrowok="t"/>
                <v:fill type="solid"/>
              </v:shape>
            </v:group>
            <v:group style="position:absolute;left:11437;top:3873;width:10;height:2" coordorigin="11437,3873" coordsize="10,2">
              <v:shape style="position:absolute;left:11437;top:3873;width:10;height:2" coordorigin="11437,3873" coordsize="10,0" path="m11437,3873l11446,3873e" filled="false" stroked="true" strokeweight=".779999pt" strokecolor="#000000">
                <v:path arrowok="t"/>
              </v:shape>
            </v:group>
            <v:group style="position:absolute;left:12720;top:3635;width:10;height:20" coordorigin="12720,3635" coordsize="10,20">
              <v:shape style="position:absolute;left:12720;top:3635;width:10;height:20" coordorigin="12720,3635" coordsize="10,20" path="m12720,3654l12729,3654,12729,3635,12720,3635,12720,3654xe" filled="true" fillcolor="#000000" stroked="false">
                <v:path arrowok="t"/>
                <v:fill type="solid"/>
              </v:shape>
            </v:group>
            <v:group style="position:absolute;left:12720;top:3654;width:10;height:20" coordorigin="12720,3654" coordsize="10,20">
              <v:shape style="position:absolute;left:12720;top:3654;width:10;height:20" coordorigin="12720,3654" coordsize="10,20" path="m12720,3674l12729,3674,12729,3654,12720,3654,12720,3674xe" filled="true" fillcolor="#000000" stroked="false">
                <v:path arrowok="t"/>
                <v:fill type="solid"/>
              </v:shape>
            </v:group>
            <v:group style="position:absolute;left:12720;top:3674;width:10;height:20" coordorigin="12720,3674" coordsize="10,20">
              <v:shape style="position:absolute;left:12720;top:3674;width:10;height:20" coordorigin="12720,3674" coordsize="10,20" path="m12720,3693l12729,3693,12729,3674,12720,3674,12720,3693xe" filled="true" fillcolor="#000000" stroked="false">
                <v:path arrowok="t"/>
                <v:fill type="solid"/>
              </v:shape>
            </v:group>
            <v:group style="position:absolute;left:12720;top:3693;width:10;height:20" coordorigin="12720,3693" coordsize="10,20">
              <v:shape style="position:absolute;left:12720;top:3693;width:10;height:20" coordorigin="12720,3693" coordsize="10,20" path="m12720,3712l12729,3712,12729,3693,12720,3693,12720,3712xe" filled="true" fillcolor="#000000" stroked="false">
                <v:path arrowok="t"/>
                <v:fill type="solid"/>
              </v:shape>
            </v:group>
            <v:group style="position:absolute;left:12720;top:3712;width:10;height:20" coordorigin="12720,3712" coordsize="10,20">
              <v:shape style="position:absolute;left:12720;top:3712;width:10;height:20" coordorigin="12720,3712" coordsize="10,20" path="m12720,3731l12729,3731,12729,3712,12720,3712,12720,3731xe" filled="true" fillcolor="#000000" stroked="false">
                <v:path arrowok="t"/>
                <v:fill type="solid"/>
              </v:shape>
            </v:group>
            <v:group style="position:absolute;left:12720;top:3731;width:10;height:20" coordorigin="12720,3731" coordsize="10,20">
              <v:shape style="position:absolute;left:12720;top:3731;width:10;height:20" coordorigin="12720,3731" coordsize="10,20" path="m12720,3750l12729,3750,12729,3731,12720,3731,12720,3750xe" filled="true" fillcolor="#000000" stroked="false">
                <v:path arrowok="t"/>
                <v:fill type="solid"/>
              </v:shape>
            </v:group>
            <v:group style="position:absolute;left:12720;top:3750;width:10;height:20" coordorigin="12720,3750" coordsize="10,20">
              <v:shape style="position:absolute;left:12720;top:3750;width:10;height:20" coordorigin="12720,3750" coordsize="10,20" path="m12720,3770l12729,3770,12729,3750,12720,3750,12720,3770xe" filled="true" fillcolor="#000000" stroked="false">
                <v:path arrowok="t"/>
                <v:fill type="solid"/>
              </v:shape>
            </v:group>
            <v:group style="position:absolute;left:12720;top:3770;width:10;height:20" coordorigin="12720,3770" coordsize="10,20">
              <v:shape style="position:absolute;left:12720;top:3770;width:10;height:20" coordorigin="12720,3770" coordsize="10,20" path="m12720,3789l12729,3789,12729,3770,12720,3770,12720,3789xe" filled="true" fillcolor="#000000" stroked="false">
                <v:path arrowok="t"/>
                <v:fill type="solid"/>
              </v:shape>
            </v:group>
            <v:group style="position:absolute;left:12720;top:3789;width:10;height:20" coordorigin="12720,3789" coordsize="10,20">
              <v:shape style="position:absolute;left:12720;top:3789;width:10;height:20" coordorigin="12720,3789" coordsize="10,20" path="m12720,3808l12729,3808,12729,3789,12720,3789,12720,3808xe" filled="true" fillcolor="#000000" stroked="false">
                <v:path arrowok="t"/>
                <v:fill type="solid"/>
              </v:shape>
            </v:group>
            <v:group style="position:absolute;left:12720;top:3808;width:10;height:20" coordorigin="12720,3808" coordsize="10,20">
              <v:shape style="position:absolute;left:12720;top:3808;width:10;height:20" coordorigin="12720,3808" coordsize="10,20" path="m12720,3827l12729,3827,12729,3808,12720,3808,12720,3827xe" filled="true" fillcolor="#000000" stroked="false">
                <v:path arrowok="t"/>
                <v:fill type="solid"/>
              </v:shape>
            </v:group>
            <v:group style="position:absolute;left:12720;top:3827;width:10;height:20" coordorigin="12720,3827" coordsize="10,20">
              <v:shape style="position:absolute;left:12720;top:3827;width:10;height:20" coordorigin="12720,3827" coordsize="10,20" path="m12720,3846l12729,3846,12729,3827,12720,3827,12720,3846xe" filled="true" fillcolor="#000000" stroked="false">
                <v:path arrowok="t"/>
                <v:fill type="solid"/>
              </v:shape>
            </v:group>
            <v:group style="position:absolute;left:12720;top:3846;width:10;height:20" coordorigin="12720,3846" coordsize="10,20">
              <v:shape style="position:absolute;left:12720;top:3846;width:10;height:20" coordorigin="12720,3846" coordsize="10,20" path="m12720,3866l12729,3866,12729,3846,12720,3846,12720,3866xe" filled="true" fillcolor="#000000" stroked="false">
                <v:path arrowok="t"/>
                <v:fill type="solid"/>
              </v:shape>
            </v:group>
            <v:group style="position:absolute;left:12720;top:3873;width:10;height:2" coordorigin="12720,3873" coordsize="10,2">
              <v:shape style="position:absolute;left:12720;top:3873;width:10;height:2" coordorigin="12720,3873" coordsize="10,0" path="m12720,3873l12729,3873e" filled="false" stroked="true" strokeweight=".779999pt" strokecolor="#000000">
                <v:path arrowok="t"/>
              </v:shape>
            </v:group>
            <v:group style="position:absolute;left:14018;top:3635;width:10;height:20" coordorigin="14018,3635" coordsize="10,20">
              <v:shape style="position:absolute;left:14018;top:3635;width:10;height:20" coordorigin="14018,3635" coordsize="10,20" path="m14018,3654l14028,3654,14028,3635,14018,3635,14018,3654xe" filled="true" fillcolor="#000000" stroked="false">
                <v:path arrowok="t"/>
                <v:fill type="solid"/>
              </v:shape>
            </v:group>
            <v:group style="position:absolute;left:14018;top:3654;width:10;height:20" coordorigin="14018,3654" coordsize="10,20">
              <v:shape style="position:absolute;left:14018;top:3654;width:10;height:20" coordorigin="14018,3654" coordsize="10,20" path="m14018,3674l14028,3674,14028,3654,14018,3654,14018,3674xe" filled="true" fillcolor="#000000" stroked="false">
                <v:path arrowok="t"/>
                <v:fill type="solid"/>
              </v:shape>
            </v:group>
            <v:group style="position:absolute;left:14018;top:3674;width:10;height:20" coordorigin="14018,3674" coordsize="10,20">
              <v:shape style="position:absolute;left:14018;top:3674;width:10;height:20" coordorigin="14018,3674" coordsize="10,20" path="m14018,3693l14028,3693,14028,3674,14018,3674,14018,3693xe" filled="true" fillcolor="#000000" stroked="false">
                <v:path arrowok="t"/>
                <v:fill type="solid"/>
              </v:shape>
            </v:group>
            <v:group style="position:absolute;left:14018;top:3693;width:10;height:20" coordorigin="14018,3693" coordsize="10,20">
              <v:shape style="position:absolute;left:14018;top:3693;width:10;height:20" coordorigin="14018,3693" coordsize="10,20" path="m14018,3712l14028,3712,14028,3693,14018,3693,14018,3712xe" filled="true" fillcolor="#000000" stroked="false">
                <v:path arrowok="t"/>
                <v:fill type="solid"/>
              </v:shape>
            </v:group>
            <v:group style="position:absolute;left:14018;top:3712;width:10;height:20" coordorigin="14018,3712" coordsize="10,20">
              <v:shape style="position:absolute;left:14018;top:3712;width:10;height:20" coordorigin="14018,3712" coordsize="10,20" path="m14018,3731l14028,3731,14028,3712,14018,3712,14018,3731xe" filled="true" fillcolor="#000000" stroked="false">
                <v:path arrowok="t"/>
                <v:fill type="solid"/>
              </v:shape>
            </v:group>
            <v:group style="position:absolute;left:14018;top:3731;width:10;height:20" coordorigin="14018,3731" coordsize="10,20">
              <v:shape style="position:absolute;left:14018;top:3731;width:10;height:20" coordorigin="14018,3731" coordsize="10,20" path="m14018,3750l14028,3750,14028,3731,14018,3731,14018,3750xe" filled="true" fillcolor="#000000" stroked="false">
                <v:path arrowok="t"/>
                <v:fill type="solid"/>
              </v:shape>
            </v:group>
            <v:group style="position:absolute;left:14018;top:3750;width:10;height:20" coordorigin="14018,3750" coordsize="10,20">
              <v:shape style="position:absolute;left:14018;top:3750;width:10;height:20" coordorigin="14018,3750" coordsize="10,20" path="m14018,3770l14028,3770,14028,3750,14018,3750,14018,3770xe" filled="true" fillcolor="#000000" stroked="false">
                <v:path arrowok="t"/>
                <v:fill type="solid"/>
              </v:shape>
            </v:group>
            <v:group style="position:absolute;left:14018;top:3770;width:10;height:20" coordorigin="14018,3770" coordsize="10,20">
              <v:shape style="position:absolute;left:14018;top:3770;width:10;height:20" coordorigin="14018,3770" coordsize="10,20" path="m14018,3789l14028,3789,14028,3770,14018,3770,14018,3789xe" filled="true" fillcolor="#000000" stroked="false">
                <v:path arrowok="t"/>
                <v:fill type="solid"/>
              </v:shape>
            </v:group>
            <v:group style="position:absolute;left:14018;top:3789;width:10;height:20" coordorigin="14018,3789" coordsize="10,20">
              <v:shape style="position:absolute;left:14018;top:3789;width:10;height:20" coordorigin="14018,3789" coordsize="10,20" path="m14018,3808l14028,3808,14028,3789,14018,3789,14018,3808xe" filled="true" fillcolor="#000000" stroked="false">
                <v:path arrowok="t"/>
                <v:fill type="solid"/>
              </v:shape>
            </v:group>
            <v:group style="position:absolute;left:14018;top:3808;width:10;height:20" coordorigin="14018,3808" coordsize="10,20">
              <v:shape style="position:absolute;left:14018;top:3808;width:10;height:20" coordorigin="14018,3808" coordsize="10,20" path="m14018,3827l14028,3827,14028,3808,14018,3808,14018,3827xe" filled="true" fillcolor="#000000" stroked="false">
                <v:path arrowok="t"/>
                <v:fill type="solid"/>
              </v:shape>
            </v:group>
            <v:group style="position:absolute;left:14018;top:3827;width:10;height:20" coordorigin="14018,3827" coordsize="10,20">
              <v:shape style="position:absolute;left:14018;top:3827;width:10;height:20" coordorigin="14018,3827" coordsize="10,20" path="m14018,3846l14028,3846,14028,3827,14018,3827,14018,3846xe" filled="true" fillcolor="#000000" stroked="false">
                <v:path arrowok="t"/>
                <v:fill type="solid"/>
              </v:shape>
            </v:group>
            <v:group style="position:absolute;left:14018;top:3846;width:10;height:20" coordorigin="14018,3846" coordsize="10,20">
              <v:shape style="position:absolute;left:14018;top:3846;width:10;height:20" coordorigin="14018,3846" coordsize="10,20" path="m14018,3866l14028,3866,14028,3846,14018,3846,14018,3866xe" filled="true" fillcolor="#000000" stroked="false">
                <v:path arrowok="t"/>
                <v:fill type="solid"/>
              </v:shape>
            </v:group>
            <v:group style="position:absolute;left:14018;top:3873;width:10;height:2" coordorigin="14018,3873" coordsize="10,2">
              <v:shape style="position:absolute;left:14018;top:3873;width:10;height:2" coordorigin="14018,3873" coordsize="10,0" path="m14018,3873l14028,3873e" filled="false" stroked="true" strokeweight=".779999pt" strokecolor="#000000">
                <v:path arrowok="t"/>
              </v:shape>
              <v:shape style="position:absolute;left:1128;top:3789;width:2022;height:102" type="#_x0000_t75" stroked="false">
                <v:imagedata r:id="rId179" o:title=""/>
              </v:shape>
              <v:shape style="position:absolute;left:3126;top:3881;width:1302;height:10" type="#_x0000_t75" stroked="false">
                <v:imagedata r:id="rId173" o:title=""/>
              </v:shape>
              <v:shape style="position:absolute;left:4424;top:3881;width:635;height:10" type="#_x0000_t75" stroked="false">
                <v:imagedata r:id="rId174" o:title=""/>
              </v:shape>
              <v:shape style="position:absolute;left:5054;top:3881;width:715;height:10" type="#_x0000_t75" stroked="false">
                <v:imagedata r:id="rId170" o:title=""/>
              </v:shape>
              <v:shape style="position:absolute;left:5764;top:3881;width:570;height:10" type="#_x0000_t75" stroked="false">
                <v:imagedata r:id="rId171" o:title=""/>
              </v:shape>
              <v:shape style="position:absolute;left:6329;top:3881;width:1490;height:10" type="#_x0000_t75" stroked="false">
                <v:imagedata r:id="rId165" o:title=""/>
              </v:shape>
              <v:shape style="position:absolute;left:7815;top:3881;width:2348;height:10" type="#_x0000_t75" stroked="false">
                <v:imagedata r:id="rId166" o:title=""/>
              </v:shape>
              <v:shape style="position:absolute;left:10158;top:3881;width:1279;height:10" type="#_x0000_t75" stroked="false">
                <v:imagedata r:id="rId167" o:title=""/>
              </v:shape>
              <v:shape style="position:absolute;left:11432;top:3881;width:3958;height:10" type="#_x0000_t75" stroked="false">
                <v:imagedata r:id="rId175" o:title=""/>
              </v:shape>
            </v:group>
            <v:group style="position:absolute;left:3131;top:3891;width:10;height:20" coordorigin="3131,3891" coordsize="10,20">
              <v:shape style="position:absolute;left:3131;top:3891;width:10;height:20" coordorigin="3131,3891" coordsize="10,20" path="m3131,3910l3141,3910,3141,3891,3131,3891,3131,3910xe" filled="true" fillcolor="#000000" stroked="false">
                <v:path arrowok="t"/>
                <v:fill type="solid"/>
              </v:shape>
            </v:group>
            <v:group style="position:absolute;left:3131;top:3910;width:10;height:20" coordorigin="3131,3910" coordsize="10,20">
              <v:shape style="position:absolute;left:3131;top:3910;width:10;height:20" coordorigin="3131,3910" coordsize="10,20" path="m3131,3929l3141,3929,3141,3910,3131,3910,3131,3929xe" filled="true" fillcolor="#000000" stroked="false">
                <v:path arrowok="t"/>
                <v:fill type="solid"/>
              </v:shape>
            </v:group>
            <v:group style="position:absolute;left:3131;top:3929;width:10;height:20" coordorigin="3131,3929" coordsize="10,20">
              <v:shape style="position:absolute;left:3131;top:3929;width:10;height:20" coordorigin="3131,3929" coordsize="10,20" path="m3131,3948l3141,3948,3141,3929,3131,3929,3131,3948xe" filled="true" fillcolor="#000000" stroked="false">
                <v:path arrowok="t"/>
                <v:fill type="solid"/>
              </v:shape>
            </v:group>
            <v:group style="position:absolute;left:3131;top:3948;width:10;height:20" coordorigin="3131,3948" coordsize="10,20">
              <v:shape style="position:absolute;left:3131;top:3948;width:10;height:20" coordorigin="3131,3948" coordsize="10,20" path="m3131,3968l3141,3968,3141,3948,3131,3948,3131,3968xe" filled="true" fillcolor="#000000" stroked="false">
                <v:path arrowok="t"/>
                <v:fill type="solid"/>
              </v:shape>
            </v:group>
            <v:group style="position:absolute;left:3131;top:3968;width:10;height:20" coordorigin="3131,3968" coordsize="10,20">
              <v:shape style="position:absolute;left:3131;top:3968;width:10;height:20" coordorigin="3131,3968" coordsize="10,20" path="m3131,3987l3141,3987,3141,3968,3131,3968,3131,3987xe" filled="true" fillcolor="#000000" stroked="false">
                <v:path arrowok="t"/>
                <v:fill type="solid"/>
              </v:shape>
            </v:group>
            <v:group style="position:absolute;left:3131;top:3987;width:10;height:20" coordorigin="3131,3987" coordsize="10,20">
              <v:shape style="position:absolute;left:3131;top:3987;width:10;height:20" coordorigin="3131,3987" coordsize="10,20" path="m3131,4006l3141,4006,3141,3987,3131,3987,3131,4006xe" filled="true" fillcolor="#000000" stroked="false">
                <v:path arrowok="t"/>
                <v:fill type="solid"/>
              </v:shape>
            </v:group>
            <v:group style="position:absolute;left:3131;top:4006;width:10;height:20" coordorigin="3131,4006" coordsize="10,20">
              <v:shape style="position:absolute;left:3131;top:4006;width:10;height:20" coordorigin="3131,4006" coordsize="10,20" path="m3131,4025l3141,4025,3141,4006,3131,4006,3131,4025xe" filled="true" fillcolor="#000000" stroked="false">
                <v:path arrowok="t"/>
                <v:fill type="solid"/>
              </v:shape>
            </v:group>
            <v:group style="position:absolute;left:3131;top:4025;width:10;height:20" coordorigin="3131,4025" coordsize="10,20">
              <v:shape style="position:absolute;left:3131;top:4025;width:10;height:20" coordorigin="3131,4025" coordsize="10,20" path="m3131,4044l3141,4044,3141,4025,3131,4025,3131,4044xe" filled="true" fillcolor="#000000" stroked="false">
                <v:path arrowok="t"/>
                <v:fill type="solid"/>
              </v:shape>
            </v:group>
            <v:group style="position:absolute;left:4428;top:3891;width:10;height:20" coordorigin="4428,3891" coordsize="10,20">
              <v:shape style="position:absolute;left:4428;top:3891;width:10;height:20" coordorigin="4428,3891" coordsize="10,20" path="m4428,3910l4438,3910,4438,3891,4428,3891,4428,3910xe" filled="true" fillcolor="#000000" stroked="false">
                <v:path arrowok="t"/>
                <v:fill type="solid"/>
              </v:shape>
            </v:group>
            <v:group style="position:absolute;left:4428;top:3910;width:10;height:20" coordorigin="4428,3910" coordsize="10,20">
              <v:shape style="position:absolute;left:4428;top:3910;width:10;height:20" coordorigin="4428,3910" coordsize="10,20" path="m4428,3929l4438,3929,4438,3910,4428,3910,4428,3929xe" filled="true" fillcolor="#000000" stroked="false">
                <v:path arrowok="t"/>
                <v:fill type="solid"/>
              </v:shape>
            </v:group>
            <v:group style="position:absolute;left:4428;top:3929;width:10;height:20" coordorigin="4428,3929" coordsize="10,20">
              <v:shape style="position:absolute;left:4428;top:3929;width:10;height:20" coordorigin="4428,3929" coordsize="10,20" path="m4428,3948l4438,3948,4438,3929,4428,3929,4428,3948xe" filled="true" fillcolor="#000000" stroked="false">
                <v:path arrowok="t"/>
                <v:fill type="solid"/>
              </v:shape>
            </v:group>
            <v:group style="position:absolute;left:4428;top:3948;width:10;height:20" coordorigin="4428,3948" coordsize="10,20">
              <v:shape style="position:absolute;left:4428;top:3948;width:10;height:20" coordorigin="4428,3948" coordsize="10,20" path="m4428,3968l4438,3968,4438,3948,4428,3948,4428,3968xe" filled="true" fillcolor="#000000" stroked="false">
                <v:path arrowok="t"/>
                <v:fill type="solid"/>
              </v:shape>
            </v:group>
            <v:group style="position:absolute;left:4428;top:3968;width:10;height:20" coordorigin="4428,3968" coordsize="10,20">
              <v:shape style="position:absolute;left:4428;top:3968;width:10;height:20" coordorigin="4428,3968" coordsize="10,20" path="m4428,3987l4438,3987,4438,3968,4428,3968,4428,3987xe" filled="true" fillcolor="#000000" stroked="false">
                <v:path arrowok="t"/>
                <v:fill type="solid"/>
              </v:shape>
            </v:group>
            <v:group style="position:absolute;left:4428;top:3987;width:10;height:20" coordorigin="4428,3987" coordsize="10,20">
              <v:shape style="position:absolute;left:4428;top:3987;width:10;height:20" coordorigin="4428,3987" coordsize="10,20" path="m4428,4006l4438,4006,4438,3987,4428,3987,4428,4006xe" filled="true" fillcolor="#000000" stroked="false">
                <v:path arrowok="t"/>
                <v:fill type="solid"/>
              </v:shape>
            </v:group>
            <v:group style="position:absolute;left:4428;top:4006;width:10;height:20" coordorigin="4428,4006" coordsize="10,20">
              <v:shape style="position:absolute;left:4428;top:4006;width:10;height:20" coordorigin="4428,4006" coordsize="10,20" path="m4428,4025l4438,4025,4438,4006,4428,4006,4428,4025xe" filled="true" fillcolor="#000000" stroked="false">
                <v:path arrowok="t"/>
                <v:fill type="solid"/>
              </v:shape>
            </v:group>
            <v:group style="position:absolute;left:4428;top:4025;width:10;height:20" coordorigin="4428,4025" coordsize="10,20">
              <v:shape style="position:absolute;left:4428;top:4025;width:10;height:20" coordorigin="4428,4025" coordsize="10,20" path="m4428,4044l4438,4044,4438,4025,4428,4025,4428,4044xe" filled="true" fillcolor="#000000" stroked="false">
                <v:path arrowok="t"/>
                <v:fill type="solid"/>
              </v:shape>
            </v:group>
            <v:group style="position:absolute;left:4428;top:4044;width:10;height:20" coordorigin="4428,4044" coordsize="10,20">
              <v:shape style="position:absolute;left:4428;top:4044;width:10;height:20" coordorigin="4428,4044" coordsize="10,20" path="m4428,4064l4438,4064,4438,4044,4428,4044,4428,4064xe" filled="true" fillcolor="#000000" stroked="false">
                <v:path arrowok="t"/>
                <v:fill type="solid"/>
              </v:shape>
            </v:group>
            <v:group style="position:absolute;left:4428;top:4064;width:10;height:20" coordorigin="4428,4064" coordsize="10,20">
              <v:shape style="position:absolute;left:4428;top:4064;width:10;height:20" coordorigin="4428,4064" coordsize="10,20" path="m4428,4083l4438,4083,4438,4064,4428,4064,4428,4083xe" filled="true" fillcolor="#000000" stroked="false">
                <v:path arrowok="t"/>
                <v:fill type="solid"/>
              </v:shape>
            </v:group>
            <v:group style="position:absolute;left:4428;top:4083;width:10;height:20" coordorigin="4428,4083" coordsize="10,20">
              <v:shape style="position:absolute;left:4428;top:4083;width:10;height:20" coordorigin="4428,4083" coordsize="10,20" path="m4428,4102l4438,4102,4438,4083,4428,4083,4428,4102xe" filled="true" fillcolor="#000000" stroked="false">
                <v:path arrowok="t"/>
                <v:fill type="solid"/>
              </v:shape>
            </v:group>
            <v:group style="position:absolute;left:4428;top:4102;width:10;height:20" coordorigin="4428,4102" coordsize="10,20">
              <v:shape style="position:absolute;left:4428;top:4102;width:10;height:20" coordorigin="4428,4102" coordsize="10,20" path="m4428,4121l4438,4121,4438,4102,4428,4102,4428,4121xe" filled="true" fillcolor="#000000" stroked="false">
                <v:path arrowok="t"/>
                <v:fill type="solid"/>
              </v:shape>
            </v:group>
            <v:group style="position:absolute;left:4428;top:4128;width:10;height:2" coordorigin="4428,4128" coordsize="10,2">
              <v:shape style="position:absolute;left:4428;top:4128;width:10;height:2" coordorigin="4428,4128" coordsize="10,0" path="m4428,4128l4438,4128e" filled="false" stroked="true" strokeweight=".720001pt" strokecolor="#000000">
                <v:path arrowok="t"/>
              </v:shape>
            </v:group>
            <v:group style="position:absolute;left:5058;top:3891;width:10;height:20" coordorigin="5058,3891" coordsize="10,20">
              <v:shape style="position:absolute;left:5058;top:3891;width:10;height:20" coordorigin="5058,3891" coordsize="10,20" path="m5058,3910l5068,3910,5068,3891,5058,3891,5058,3910xe" filled="true" fillcolor="#000000" stroked="false">
                <v:path arrowok="t"/>
                <v:fill type="solid"/>
              </v:shape>
            </v:group>
            <v:group style="position:absolute;left:5058;top:3910;width:10;height:20" coordorigin="5058,3910" coordsize="10,20">
              <v:shape style="position:absolute;left:5058;top:3910;width:10;height:20" coordorigin="5058,3910" coordsize="10,20" path="m5058,3929l5068,3929,5068,3910,5058,3910,5058,3929xe" filled="true" fillcolor="#000000" stroked="false">
                <v:path arrowok="t"/>
                <v:fill type="solid"/>
              </v:shape>
            </v:group>
            <v:group style="position:absolute;left:5058;top:3929;width:10;height:20" coordorigin="5058,3929" coordsize="10,20">
              <v:shape style="position:absolute;left:5058;top:3929;width:10;height:20" coordorigin="5058,3929" coordsize="10,20" path="m5058,3948l5068,3948,5068,3929,5058,3929,5058,3948xe" filled="true" fillcolor="#000000" stroked="false">
                <v:path arrowok="t"/>
                <v:fill type="solid"/>
              </v:shape>
            </v:group>
            <v:group style="position:absolute;left:5058;top:3948;width:10;height:20" coordorigin="5058,3948" coordsize="10,20">
              <v:shape style="position:absolute;left:5058;top:3948;width:10;height:20" coordorigin="5058,3948" coordsize="10,20" path="m5058,3968l5068,3968,5068,3948,5058,3948,5058,3968xe" filled="true" fillcolor="#000000" stroked="false">
                <v:path arrowok="t"/>
                <v:fill type="solid"/>
              </v:shape>
            </v:group>
            <v:group style="position:absolute;left:5058;top:3968;width:10;height:20" coordorigin="5058,3968" coordsize="10,20">
              <v:shape style="position:absolute;left:5058;top:3968;width:10;height:20" coordorigin="5058,3968" coordsize="10,20" path="m5058,3987l5068,3987,5068,3968,5058,3968,5058,3987xe" filled="true" fillcolor="#000000" stroked="false">
                <v:path arrowok="t"/>
                <v:fill type="solid"/>
              </v:shape>
            </v:group>
            <v:group style="position:absolute;left:5058;top:3987;width:10;height:20" coordorigin="5058,3987" coordsize="10,20">
              <v:shape style="position:absolute;left:5058;top:3987;width:10;height:20" coordorigin="5058,3987" coordsize="10,20" path="m5058,4006l5068,4006,5068,3987,5058,3987,5058,4006xe" filled="true" fillcolor="#000000" stroked="false">
                <v:path arrowok="t"/>
                <v:fill type="solid"/>
              </v:shape>
            </v:group>
            <v:group style="position:absolute;left:5058;top:4006;width:10;height:20" coordorigin="5058,4006" coordsize="10,20">
              <v:shape style="position:absolute;left:5058;top:4006;width:10;height:20" coordorigin="5058,4006" coordsize="10,20" path="m5058,4025l5068,4025,5068,4006,5058,4006,5058,4025xe" filled="true" fillcolor="#000000" stroked="false">
                <v:path arrowok="t"/>
                <v:fill type="solid"/>
              </v:shape>
            </v:group>
            <v:group style="position:absolute;left:5058;top:4025;width:10;height:20" coordorigin="5058,4025" coordsize="10,20">
              <v:shape style="position:absolute;left:5058;top:4025;width:10;height:20" coordorigin="5058,4025" coordsize="10,20" path="m5058,4044l5068,4044,5068,4025,5058,4025,5058,4044xe" filled="true" fillcolor="#000000" stroked="false">
                <v:path arrowok="t"/>
                <v:fill type="solid"/>
              </v:shape>
            </v:group>
            <v:group style="position:absolute;left:5058;top:4044;width:10;height:20" coordorigin="5058,4044" coordsize="10,20">
              <v:shape style="position:absolute;left:5058;top:4044;width:10;height:20" coordorigin="5058,4044" coordsize="10,20" path="m5058,4064l5068,4064,5068,4044,5058,4044,5058,4064xe" filled="true" fillcolor="#000000" stroked="false">
                <v:path arrowok="t"/>
                <v:fill type="solid"/>
              </v:shape>
            </v:group>
            <v:group style="position:absolute;left:5058;top:4064;width:10;height:20" coordorigin="5058,4064" coordsize="10,20">
              <v:shape style="position:absolute;left:5058;top:4064;width:10;height:20" coordorigin="5058,4064" coordsize="10,20" path="m5058,4083l5068,4083,5068,4064,5058,4064,5058,4083xe" filled="true" fillcolor="#000000" stroked="false">
                <v:path arrowok="t"/>
                <v:fill type="solid"/>
              </v:shape>
            </v:group>
            <v:group style="position:absolute;left:5058;top:4083;width:10;height:20" coordorigin="5058,4083" coordsize="10,20">
              <v:shape style="position:absolute;left:5058;top:4083;width:10;height:20" coordorigin="5058,4083" coordsize="10,20" path="m5058,4102l5068,4102,5068,4083,5058,4083,5058,4102xe" filled="true" fillcolor="#000000" stroked="false">
                <v:path arrowok="t"/>
                <v:fill type="solid"/>
              </v:shape>
            </v:group>
            <v:group style="position:absolute;left:5058;top:4102;width:10;height:20" coordorigin="5058,4102" coordsize="10,20">
              <v:shape style="position:absolute;left:5058;top:4102;width:10;height:20" coordorigin="5058,4102" coordsize="10,20" path="m5058,4121l5068,4121,5068,4102,5058,4102,5058,4121xe" filled="true" fillcolor="#000000" stroked="false">
                <v:path arrowok="t"/>
                <v:fill type="solid"/>
              </v:shape>
            </v:group>
            <v:group style="position:absolute;left:5058;top:4128;width:10;height:2" coordorigin="5058,4128" coordsize="10,2">
              <v:shape style="position:absolute;left:5058;top:4128;width:10;height:2" coordorigin="5058,4128" coordsize="10,0" path="m5058,4128l5068,4128e" filled="false" stroked="true" strokeweight=".720001pt" strokecolor="#000000">
                <v:path arrowok="t"/>
              </v:shape>
            </v:group>
            <v:group style="position:absolute;left:5769;top:3891;width:10;height:20" coordorigin="5769,3891" coordsize="10,20">
              <v:shape style="position:absolute;left:5769;top:3891;width:10;height:20" coordorigin="5769,3891" coordsize="10,20" path="m5769,3910l5778,3910,5778,3891,5769,3891,5769,3910xe" filled="true" fillcolor="#000000" stroked="false">
                <v:path arrowok="t"/>
                <v:fill type="solid"/>
              </v:shape>
            </v:group>
            <v:group style="position:absolute;left:5769;top:3910;width:10;height:20" coordorigin="5769,3910" coordsize="10,20">
              <v:shape style="position:absolute;left:5769;top:3910;width:10;height:20" coordorigin="5769,3910" coordsize="10,20" path="m5769,3929l5778,3929,5778,3910,5769,3910,5769,3929xe" filled="true" fillcolor="#000000" stroked="false">
                <v:path arrowok="t"/>
                <v:fill type="solid"/>
              </v:shape>
            </v:group>
            <v:group style="position:absolute;left:5769;top:3929;width:10;height:20" coordorigin="5769,3929" coordsize="10,20">
              <v:shape style="position:absolute;left:5769;top:3929;width:10;height:20" coordorigin="5769,3929" coordsize="10,20" path="m5769,3948l5778,3948,5778,3929,5769,3929,5769,3948xe" filled="true" fillcolor="#000000" stroked="false">
                <v:path arrowok="t"/>
                <v:fill type="solid"/>
              </v:shape>
            </v:group>
            <v:group style="position:absolute;left:5769;top:3948;width:10;height:20" coordorigin="5769,3948" coordsize="10,20">
              <v:shape style="position:absolute;left:5769;top:3948;width:10;height:20" coordorigin="5769,3948" coordsize="10,20" path="m5769,3968l5778,3968,5778,3948,5769,3948,5769,3968xe" filled="true" fillcolor="#000000" stroked="false">
                <v:path arrowok="t"/>
                <v:fill type="solid"/>
              </v:shape>
            </v:group>
            <v:group style="position:absolute;left:5769;top:3968;width:10;height:20" coordorigin="5769,3968" coordsize="10,20">
              <v:shape style="position:absolute;left:5769;top:3968;width:10;height:20" coordorigin="5769,3968" coordsize="10,20" path="m5769,3987l5778,3987,5778,3968,5769,3968,5769,3987xe" filled="true" fillcolor="#000000" stroked="false">
                <v:path arrowok="t"/>
                <v:fill type="solid"/>
              </v:shape>
            </v:group>
            <v:group style="position:absolute;left:5769;top:3987;width:10;height:20" coordorigin="5769,3987" coordsize="10,20">
              <v:shape style="position:absolute;left:5769;top:3987;width:10;height:20" coordorigin="5769,3987" coordsize="10,20" path="m5769,4006l5778,4006,5778,3987,5769,3987,5769,4006xe" filled="true" fillcolor="#000000" stroked="false">
                <v:path arrowok="t"/>
                <v:fill type="solid"/>
              </v:shape>
            </v:group>
            <v:group style="position:absolute;left:5769;top:4006;width:10;height:20" coordorigin="5769,4006" coordsize="10,20">
              <v:shape style="position:absolute;left:5769;top:4006;width:10;height:20" coordorigin="5769,4006" coordsize="10,20" path="m5769,4025l5778,4025,5778,4006,5769,4006,5769,4025xe" filled="true" fillcolor="#000000" stroked="false">
                <v:path arrowok="t"/>
                <v:fill type="solid"/>
              </v:shape>
            </v:group>
            <v:group style="position:absolute;left:5769;top:4025;width:10;height:20" coordorigin="5769,4025" coordsize="10,20">
              <v:shape style="position:absolute;left:5769;top:4025;width:10;height:20" coordorigin="5769,4025" coordsize="10,20" path="m5769,4044l5778,4044,5778,4025,5769,4025,5769,4044xe" filled="true" fillcolor="#000000" stroked="false">
                <v:path arrowok="t"/>
                <v:fill type="solid"/>
              </v:shape>
            </v:group>
            <v:group style="position:absolute;left:5769;top:4044;width:10;height:20" coordorigin="5769,4044" coordsize="10,20">
              <v:shape style="position:absolute;left:5769;top:4044;width:10;height:20" coordorigin="5769,4044" coordsize="10,20" path="m5769,4064l5778,4064,5778,4044,5769,4044,5769,4064xe" filled="true" fillcolor="#000000" stroked="false">
                <v:path arrowok="t"/>
                <v:fill type="solid"/>
              </v:shape>
            </v:group>
            <v:group style="position:absolute;left:5769;top:4064;width:10;height:20" coordorigin="5769,4064" coordsize="10,20">
              <v:shape style="position:absolute;left:5769;top:4064;width:10;height:20" coordorigin="5769,4064" coordsize="10,20" path="m5769,4083l5778,4083,5778,4064,5769,4064,5769,4083xe" filled="true" fillcolor="#000000" stroked="false">
                <v:path arrowok="t"/>
                <v:fill type="solid"/>
              </v:shape>
            </v:group>
            <v:group style="position:absolute;left:5769;top:4083;width:10;height:20" coordorigin="5769,4083" coordsize="10,20">
              <v:shape style="position:absolute;left:5769;top:4083;width:10;height:20" coordorigin="5769,4083" coordsize="10,20" path="m5769,4102l5778,4102,5778,4083,5769,4083,5769,4102xe" filled="true" fillcolor="#000000" stroked="false">
                <v:path arrowok="t"/>
                <v:fill type="solid"/>
              </v:shape>
            </v:group>
            <v:group style="position:absolute;left:5769;top:4102;width:10;height:20" coordorigin="5769,4102" coordsize="10,20">
              <v:shape style="position:absolute;left:5769;top:4102;width:10;height:20" coordorigin="5769,4102" coordsize="10,20" path="m5769,4121l5778,4121,5778,4102,5769,4102,5769,4121xe" filled="true" fillcolor="#000000" stroked="false">
                <v:path arrowok="t"/>
                <v:fill type="solid"/>
              </v:shape>
            </v:group>
            <v:group style="position:absolute;left:5769;top:4128;width:10;height:2" coordorigin="5769,4128" coordsize="10,2">
              <v:shape style="position:absolute;left:5769;top:4128;width:10;height:2" coordorigin="5769,4128" coordsize="10,0" path="m5769,4128l5778,4128e" filled="false" stroked="true" strokeweight=".720001pt" strokecolor="#000000">
                <v:path arrowok="t"/>
              </v:shape>
            </v:group>
            <v:group style="position:absolute;left:6334;top:3891;width:10;height:20" coordorigin="6334,3891" coordsize="10,20">
              <v:shape style="position:absolute;left:6334;top:3891;width:10;height:20" coordorigin="6334,3891" coordsize="10,20" path="m6334,3910l6344,3910,6344,3891,6334,3891,6334,3910xe" filled="true" fillcolor="#000000" stroked="false">
                <v:path arrowok="t"/>
                <v:fill type="solid"/>
              </v:shape>
            </v:group>
            <v:group style="position:absolute;left:6334;top:3910;width:10;height:20" coordorigin="6334,3910" coordsize="10,20">
              <v:shape style="position:absolute;left:6334;top:3910;width:10;height:20" coordorigin="6334,3910" coordsize="10,20" path="m6334,3929l6344,3929,6344,3910,6334,3910,6334,3929xe" filled="true" fillcolor="#000000" stroked="false">
                <v:path arrowok="t"/>
                <v:fill type="solid"/>
              </v:shape>
            </v:group>
            <v:group style="position:absolute;left:6334;top:3929;width:10;height:20" coordorigin="6334,3929" coordsize="10,20">
              <v:shape style="position:absolute;left:6334;top:3929;width:10;height:20" coordorigin="6334,3929" coordsize="10,20" path="m6334,3948l6344,3948,6344,3929,6334,3929,6334,3948xe" filled="true" fillcolor="#000000" stroked="false">
                <v:path arrowok="t"/>
                <v:fill type="solid"/>
              </v:shape>
            </v:group>
            <v:group style="position:absolute;left:6334;top:3948;width:10;height:20" coordorigin="6334,3948" coordsize="10,20">
              <v:shape style="position:absolute;left:6334;top:3948;width:10;height:20" coordorigin="6334,3948" coordsize="10,20" path="m6334,3968l6344,3968,6344,3948,6334,3948,6334,3968xe" filled="true" fillcolor="#000000" stroked="false">
                <v:path arrowok="t"/>
                <v:fill type="solid"/>
              </v:shape>
            </v:group>
            <v:group style="position:absolute;left:6334;top:3968;width:10;height:20" coordorigin="6334,3968" coordsize="10,20">
              <v:shape style="position:absolute;left:6334;top:3968;width:10;height:20" coordorigin="6334,3968" coordsize="10,20" path="m6334,3987l6344,3987,6344,3968,6334,3968,6334,3987xe" filled="true" fillcolor="#000000" stroked="false">
                <v:path arrowok="t"/>
                <v:fill type="solid"/>
              </v:shape>
            </v:group>
            <v:group style="position:absolute;left:6334;top:3987;width:10;height:20" coordorigin="6334,3987" coordsize="10,20">
              <v:shape style="position:absolute;left:6334;top:3987;width:10;height:20" coordorigin="6334,3987" coordsize="10,20" path="m6334,4006l6344,4006,6344,3987,6334,3987,6334,4006xe" filled="true" fillcolor="#000000" stroked="false">
                <v:path arrowok="t"/>
                <v:fill type="solid"/>
              </v:shape>
            </v:group>
            <v:group style="position:absolute;left:6334;top:4006;width:10;height:20" coordorigin="6334,4006" coordsize="10,20">
              <v:shape style="position:absolute;left:6334;top:4006;width:10;height:20" coordorigin="6334,4006" coordsize="10,20" path="m6334,4025l6344,4025,6344,4006,6334,4006,6334,4025xe" filled="true" fillcolor="#000000" stroked="false">
                <v:path arrowok="t"/>
                <v:fill type="solid"/>
              </v:shape>
            </v:group>
            <v:group style="position:absolute;left:6334;top:4025;width:10;height:20" coordorigin="6334,4025" coordsize="10,20">
              <v:shape style="position:absolute;left:6334;top:4025;width:10;height:20" coordorigin="6334,4025" coordsize="10,20" path="m6334,4044l6344,4044,6344,4025,6334,4025,6334,4044xe" filled="true" fillcolor="#000000" stroked="false">
                <v:path arrowok="t"/>
                <v:fill type="solid"/>
              </v:shape>
            </v:group>
            <v:group style="position:absolute;left:6334;top:4044;width:10;height:20" coordorigin="6334,4044" coordsize="10,20">
              <v:shape style="position:absolute;left:6334;top:4044;width:10;height:20" coordorigin="6334,4044" coordsize="10,20" path="m6334,4064l6344,4064,6344,4044,6334,4044,6334,4064xe" filled="true" fillcolor="#000000" stroked="false">
                <v:path arrowok="t"/>
                <v:fill type="solid"/>
              </v:shape>
            </v:group>
            <v:group style="position:absolute;left:6334;top:4064;width:10;height:20" coordorigin="6334,4064" coordsize="10,20">
              <v:shape style="position:absolute;left:6334;top:4064;width:10;height:20" coordorigin="6334,4064" coordsize="10,20" path="m6334,4083l6344,4083,6344,4064,6334,4064,6334,4083xe" filled="true" fillcolor="#000000" stroked="false">
                <v:path arrowok="t"/>
                <v:fill type="solid"/>
              </v:shape>
            </v:group>
            <v:group style="position:absolute;left:6334;top:4083;width:10;height:20" coordorigin="6334,4083" coordsize="10,20">
              <v:shape style="position:absolute;left:6334;top:4083;width:10;height:20" coordorigin="6334,4083" coordsize="10,20" path="m6334,4102l6344,4102,6344,4083,6334,4083,6334,4102xe" filled="true" fillcolor="#000000" stroked="false">
                <v:path arrowok="t"/>
                <v:fill type="solid"/>
              </v:shape>
            </v:group>
            <v:group style="position:absolute;left:6334;top:4102;width:10;height:20" coordorigin="6334,4102" coordsize="10,20">
              <v:shape style="position:absolute;left:6334;top:4102;width:10;height:20" coordorigin="6334,4102" coordsize="10,20" path="m6334,4121l6344,4121,6344,4102,6334,4102,6334,4121xe" filled="true" fillcolor="#000000" stroked="false">
                <v:path arrowok="t"/>
                <v:fill type="solid"/>
              </v:shape>
            </v:group>
            <v:group style="position:absolute;left:6334;top:4128;width:10;height:2" coordorigin="6334,4128" coordsize="10,2">
              <v:shape style="position:absolute;left:6334;top:4128;width:10;height:2" coordorigin="6334,4128" coordsize="10,0" path="m6334,4128l6344,4128e" filled="false" stroked="true" strokeweight=".720001pt" strokecolor="#000000">
                <v:path arrowok="t"/>
              </v:shape>
            </v:group>
            <v:group style="position:absolute;left:7820;top:3891;width:10;height:20" coordorigin="7820,3891" coordsize="10,20">
              <v:shape style="position:absolute;left:7820;top:3891;width:10;height:20" coordorigin="7820,3891" coordsize="10,20" path="m7820,3910l7829,3910,7829,3891,7820,3891,7820,3910xe" filled="true" fillcolor="#000000" stroked="false">
                <v:path arrowok="t"/>
                <v:fill type="solid"/>
              </v:shape>
            </v:group>
            <v:group style="position:absolute;left:7820;top:3910;width:10;height:20" coordorigin="7820,3910" coordsize="10,20">
              <v:shape style="position:absolute;left:7820;top:3910;width:10;height:20" coordorigin="7820,3910" coordsize="10,20" path="m7820,3929l7829,3929,7829,3910,7820,3910,7820,3929xe" filled="true" fillcolor="#000000" stroked="false">
                <v:path arrowok="t"/>
                <v:fill type="solid"/>
              </v:shape>
            </v:group>
            <v:group style="position:absolute;left:7820;top:3929;width:10;height:20" coordorigin="7820,3929" coordsize="10,20">
              <v:shape style="position:absolute;left:7820;top:3929;width:10;height:20" coordorigin="7820,3929" coordsize="10,20" path="m7820,3948l7829,3948,7829,3929,7820,3929,7820,3948xe" filled="true" fillcolor="#000000" stroked="false">
                <v:path arrowok="t"/>
                <v:fill type="solid"/>
              </v:shape>
            </v:group>
            <v:group style="position:absolute;left:7820;top:3948;width:10;height:20" coordorigin="7820,3948" coordsize="10,20">
              <v:shape style="position:absolute;left:7820;top:3948;width:10;height:20" coordorigin="7820,3948" coordsize="10,20" path="m7820,3968l7829,3968,7829,3948,7820,3948,7820,3968xe" filled="true" fillcolor="#000000" stroked="false">
                <v:path arrowok="t"/>
                <v:fill type="solid"/>
              </v:shape>
            </v:group>
            <v:group style="position:absolute;left:7820;top:3968;width:10;height:20" coordorigin="7820,3968" coordsize="10,20">
              <v:shape style="position:absolute;left:7820;top:3968;width:10;height:20" coordorigin="7820,3968" coordsize="10,20" path="m7820,3987l7829,3987,7829,3968,7820,3968,7820,3987xe" filled="true" fillcolor="#000000" stroked="false">
                <v:path arrowok="t"/>
                <v:fill type="solid"/>
              </v:shape>
            </v:group>
            <v:group style="position:absolute;left:7820;top:3987;width:10;height:20" coordorigin="7820,3987" coordsize="10,20">
              <v:shape style="position:absolute;left:7820;top:3987;width:10;height:20" coordorigin="7820,3987" coordsize="10,20" path="m7820,4006l7829,4006,7829,3987,7820,3987,7820,4006xe" filled="true" fillcolor="#000000" stroked="false">
                <v:path arrowok="t"/>
                <v:fill type="solid"/>
              </v:shape>
            </v:group>
            <v:group style="position:absolute;left:7820;top:4006;width:10;height:20" coordorigin="7820,4006" coordsize="10,20">
              <v:shape style="position:absolute;left:7820;top:4006;width:10;height:20" coordorigin="7820,4006" coordsize="10,20" path="m7820,4025l7829,4025,7829,4006,7820,4006,7820,4025xe" filled="true" fillcolor="#000000" stroked="false">
                <v:path arrowok="t"/>
                <v:fill type="solid"/>
              </v:shape>
            </v:group>
            <v:group style="position:absolute;left:7820;top:4025;width:10;height:20" coordorigin="7820,4025" coordsize="10,20">
              <v:shape style="position:absolute;left:7820;top:4025;width:10;height:20" coordorigin="7820,4025" coordsize="10,20" path="m7820,4044l7829,4044,7829,4025,7820,4025,7820,4044xe" filled="true" fillcolor="#000000" stroked="false">
                <v:path arrowok="t"/>
                <v:fill type="solid"/>
              </v:shape>
            </v:group>
            <v:group style="position:absolute;left:7820;top:4044;width:10;height:20" coordorigin="7820,4044" coordsize="10,20">
              <v:shape style="position:absolute;left:7820;top:4044;width:10;height:20" coordorigin="7820,4044" coordsize="10,20" path="m7820,4064l7829,4064,7829,4044,7820,4044,7820,4064xe" filled="true" fillcolor="#000000" stroked="false">
                <v:path arrowok="t"/>
                <v:fill type="solid"/>
              </v:shape>
            </v:group>
            <v:group style="position:absolute;left:7820;top:4064;width:10;height:20" coordorigin="7820,4064" coordsize="10,20">
              <v:shape style="position:absolute;left:7820;top:4064;width:10;height:20" coordorigin="7820,4064" coordsize="10,20" path="m7820,4083l7829,4083,7829,4064,7820,4064,7820,4083xe" filled="true" fillcolor="#000000" stroked="false">
                <v:path arrowok="t"/>
                <v:fill type="solid"/>
              </v:shape>
            </v:group>
            <v:group style="position:absolute;left:7820;top:4083;width:10;height:20" coordorigin="7820,4083" coordsize="10,20">
              <v:shape style="position:absolute;left:7820;top:4083;width:10;height:20" coordorigin="7820,4083" coordsize="10,20" path="m7820,4102l7829,4102,7829,4083,7820,4083,7820,4102xe" filled="true" fillcolor="#000000" stroked="false">
                <v:path arrowok="t"/>
                <v:fill type="solid"/>
              </v:shape>
            </v:group>
            <v:group style="position:absolute;left:7820;top:4102;width:10;height:20" coordorigin="7820,4102" coordsize="10,20">
              <v:shape style="position:absolute;left:7820;top:4102;width:10;height:20" coordorigin="7820,4102" coordsize="10,20" path="m7820,4121l7829,4121,7829,4102,7820,4102,7820,4121xe" filled="true" fillcolor="#000000" stroked="false">
                <v:path arrowok="t"/>
                <v:fill type="solid"/>
              </v:shape>
            </v:group>
            <v:group style="position:absolute;left:7820;top:4128;width:10;height:2" coordorigin="7820,4128" coordsize="10,2">
              <v:shape style="position:absolute;left:7820;top:4128;width:10;height:2" coordorigin="7820,4128" coordsize="10,0" path="m7820,4128l7829,4128e" filled="false" stroked="true" strokeweight=".720001pt" strokecolor="#000000">
                <v:path arrowok="t"/>
              </v:shape>
            </v:group>
            <v:group style="position:absolute;left:8462;top:3891;width:10;height:20" coordorigin="8462,3891" coordsize="10,20">
              <v:shape style="position:absolute;left:8462;top:3891;width:10;height:20" coordorigin="8462,3891" coordsize="10,20" path="m8462,3910l8472,3910,8472,3891,8462,3891,8462,3910xe" filled="true" fillcolor="#000000" stroked="false">
                <v:path arrowok="t"/>
                <v:fill type="solid"/>
              </v:shape>
            </v:group>
            <v:group style="position:absolute;left:8462;top:3910;width:10;height:20" coordorigin="8462,3910" coordsize="10,20">
              <v:shape style="position:absolute;left:8462;top:3910;width:10;height:20" coordorigin="8462,3910" coordsize="10,20" path="m8462,3929l8472,3929,8472,3910,8462,3910,8462,3929xe" filled="true" fillcolor="#000000" stroked="false">
                <v:path arrowok="t"/>
                <v:fill type="solid"/>
              </v:shape>
            </v:group>
            <v:group style="position:absolute;left:8462;top:3929;width:10;height:20" coordorigin="8462,3929" coordsize="10,20">
              <v:shape style="position:absolute;left:8462;top:3929;width:10;height:20" coordorigin="8462,3929" coordsize="10,20" path="m8462,3948l8472,3948,8472,3929,8462,3929,8462,3948xe" filled="true" fillcolor="#000000" stroked="false">
                <v:path arrowok="t"/>
                <v:fill type="solid"/>
              </v:shape>
            </v:group>
            <v:group style="position:absolute;left:8462;top:3948;width:10;height:20" coordorigin="8462,3948" coordsize="10,20">
              <v:shape style="position:absolute;left:8462;top:3948;width:10;height:20" coordorigin="8462,3948" coordsize="10,20" path="m8462,3968l8472,3968,8472,3948,8462,3948,8462,3968xe" filled="true" fillcolor="#000000" stroked="false">
                <v:path arrowok="t"/>
                <v:fill type="solid"/>
              </v:shape>
            </v:group>
            <v:group style="position:absolute;left:8462;top:3968;width:10;height:20" coordorigin="8462,3968" coordsize="10,20">
              <v:shape style="position:absolute;left:8462;top:3968;width:10;height:20" coordorigin="8462,3968" coordsize="10,20" path="m8462,3987l8472,3987,8472,3968,8462,3968,8462,3987xe" filled="true" fillcolor="#000000" stroked="false">
                <v:path arrowok="t"/>
                <v:fill type="solid"/>
              </v:shape>
            </v:group>
            <v:group style="position:absolute;left:8462;top:3987;width:10;height:20" coordorigin="8462,3987" coordsize="10,20">
              <v:shape style="position:absolute;left:8462;top:3987;width:10;height:20" coordorigin="8462,3987" coordsize="10,20" path="m8462,4006l8472,4006,8472,3987,8462,3987,8462,4006xe" filled="true" fillcolor="#000000" stroked="false">
                <v:path arrowok="t"/>
                <v:fill type="solid"/>
              </v:shape>
            </v:group>
            <v:group style="position:absolute;left:8462;top:4006;width:10;height:20" coordorigin="8462,4006" coordsize="10,20">
              <v:shape style="position:absolute;left:8462;top:4006;width:10;height:20" coordorigin="8462,4006" coordsize="10,20" path="m8462,4025l8472,4025,8472,4006,8462,4006,8462,4025xe" filled="true" fillcolor="#000000" stroked="false">
                <v:path arrowok="t"/>
                <v:fill type="solid"/>
              </v:shape>
            </v:group>
            <v:group style="position:absolute;left:8462;top:4025;width:10;height:20" coordorigin="8462,4025" coordsize="10,20">
              <v:shape style="position:absolute;left:8462;top:4025;width:10;height:20" coordorigin="8462,4025" coordsize="10,20" path="m8462,4044l8472,4044,8472,4025,8462,4025,8462,4044xe" filled="true" fillcolor="#000000" stroked="false">
                <v:path arrowok="t"/>
                <v:fill type="solid"/>
              </v:shape>
            </v:group>
            <v:group style="position:absolute;left:8462;top:4044;width:10;height:20" coordorigin="8462,4044" coordsize="10,20">
              <v:shape style="position:absolute;left:8462;top:4044;width:10;height:20" coordorigin="8462,4044" coordsize="10,20" path="m8462,4064l8472,4064,8472,4044,8462,4044,8462,4064xe" filled="true" fillcolor="#000000" stroked="false">
                <v:path arrowok="t"/>
                <v:fill type="solid"/>
              </v:shape>
            </v:group>
            <v:group style="position:absolute;left:8462;top:4064;width:10;height:20" coordorigin="8462,4064" coordsize="10,20">
              <v:shape style="position:absolute;left:8462;top:4064;width:10;height:20" coordorigin="8462,4064" coordsize="10,20" path="m8462,4083l8472,4083,8472,4064,8462,4064,8462,4083xe" filled="true" fillcolor="#000000" stroked="false">
                <v:path arrowok="t"/>
                <v:fill type="solid"/>
              </v:shape>
            </v:group>
            <v:group style="position:absolute;left:8462;top:4083;width:10;height:20" coordorigin="8462,4083" coordsize="10,20">
              <v:shape style="position:absolute;left:8462;top:4083;width:10;height:20" coordorigin="8462,4083" coordsize="10,20" path="m8462,4102l8472,4102,8472,4083,8462,4083,8462,4102xe" filled="true" fillcolor="#000000" stroked="false">
                <v:path arrowok="t"/>
                <v:fill type="solid"/>
              </v:shape>
            </v:group>
            <v:group style="position:absolute;left:8462;top:4102;width:10;height:20" coordorigin="8462,4102" coordsize="10,20">
              <v:shape style="position:absolute;left:8462;top:4102;width:10;height:20" coordorigin="8462,4102" coordsize="10,20" path="m8462,4121l8472,4121,8472,4102,8462,4102,8462,4121xe" filled="true" fillcolor="#000000" stroked="false">
                <v:path arrowok="t"/>
                <v:fill type="solid"/>
              </v:shape>
            </v:group>
            <v:group style="position:absolute;left:8462;top:4128;width:10;height:2" coordorigin="8462,4128" coordsize="10,2">
              <v:shape style="position:absolute;left:8462;top:4128;width:10;height:2" coordorigin="8462,4128" coordsize="10,0" path="m8462,4128l8472,4128e" filled="false" stroked="true" strokeweight=".720001pt" strokecolor="#000000">
                <v:path arrowok="t"/>
              </v:shape>
            </v:group>
            <v:group style="position:absolute;left:9597;top:3891;width:10;height:20" coordorigin="9597,3891" coordsize="10,20">
              <v:shape style="position:absolute;left:9597;top:3891;width:10;height:20" coordorigin="9597,3891" coordsize="10,20" path="m9597,3910l9607,3910,9607,3891,9597,3891,9597,3910xe" filled="true" fillcolor="#000000" stroked="false">
                <v:path arrowok="t"/>
                <v:fill type="solid"/>
              </v:shape>
            </v:group>
            <v:group style="position:absolute;left:9597;top:3910;width:10;height:20" coordorigin="9597,3910" coordsize="10,20">
              <v:shape style="position:absolute;left:9597;top:3910;width:10;height:20" coordorigin="9597,3910" coordsize="10,20" path="m9597,3929l9607,3929,9607,3910,9597,3910,9597,3929xe" filled="true" fillcolor="#000000" stroked="false">
                <v:path arrowok="t"/>
                <v:fill type="solid"/>
              </v:shape>
            </v:group>
            <v:group style="position:absolute;left:9597;top:3929;width:10;height:20" coordorigin="9597,3929" coordsize="10,20">
              <v:shape style="position:absolute;left:9597;top:3929;width:10;height:20" coordorigin="9597,3929" coordsize="10,20" path="m9597,3948l9607,3948,9607,3929,9597,3929,9597,3948xe" filled="true" fillcolor="#000000" stroked="false">
                <v:path arrowok="t"/>
                <v:fill type="solid"/>
              </v:shape>
            </v:group>
            <v:group style="position:absolute;left:9597;top:3948;width:10;height:20" coordorigin="9597,3948" coordsize="10,20">
              <v:shape style="position:absolute;left:9597;top:3948;width:10;height:20" coordorigin="9597,3948" coordsize="10,20" path="m9597,3968l9607,3968,9607,3948,9597,3948,9597,3968xe" filled="true" fillcolor="#000000" stroked="false">
                <v:path arrowok="t"/>
                <v:fill type="solid"/>
              </v:shape>
            </v:group>
            <v:group style="position:absolute;left:9597;top:3968;width:10;height:20" coordorigin="9597,3968" coordsize="10,20">
              <v:shape style="position:absolute;left:9597;top:3968;width:10;height:20" coordorigin="9597,3968" coordsize="10,20" path="m9597,3987l9607,3987,9607,3968,9597,3968,9597,3987xe" filled="true" fillcolor="#000000" stroked="false">
                <v:path arrowok="t"/>
                <v:fill type="solid"/>
              </v:shape>
            </v:group>
            <v:group style="position:absolute;left:9597;top:3987;width:10;height:20" coordorigin="9597,3987" coordsize="10,20">
              <v:shape style="position:absolute;left:9597;top:3987;width:10;height:20" coordorigin="9597,3987" coordsize="10,20" path="m9597,4006l9607,4006,9607,3987,9597,3987,9597,4006xe" filled="true" fillcolor="#000000" stroked="false">
                <v:path arrowok="t"/>
                <v:fill type="solid"/>
              </v:shape>
            </v:group>
            <v:group style="position:absolute;left:9597;top:4006;width:10;height:20" coordorigin="9597,4006" coordsize="10,20">
              <v:shape style="position:absolute;left:9597;top:4006;width:10;height:20" coordorigin="9597,4006" coordsize="10,20" path="m9597,4025l9607,4025,9607,4006,9597,4006,9597,4025xe" filled="true" fillcolor="#000000" stroked="false">
                <v:path arrowok="t"/>
                <v:fill type="solid"/>
              </v:shape>
            </v:group>
            <v:group style="position:absolute;left:9597;top:4025;width:10;height:20" coordorigin="9597,4025" coordsize="10,20">
              <v:shape style="position:absolute;left:9597;top:4025;width:10;height:20" coordorigin="9597,4025" coordsize="10,20" path="m9597,4044l9607,4044,9607,4025,9597,4025,9597,4044xe" filled="true" fillcolor="#000000" stroked="false">
                <v:path arrowok="t"/>
                <v:fill type="solid"/>
              </v:shape>
            </v:group>
            <v:group style="position:absolute;left:9597;top:4044;width:10;height:20" coordorigin="9597,4044" coordsize="10,20">
              <v:shape style="position:absolute;left:9597;top:4044;width:10;height:20" coordorigin="9597,4044" coordsize="10,20" path="m9597,4064l9607,4064,9607,4044,9597,4044,9597,4064xe" filled="true" fillcolor="#000000" stroked="false">
                <v:path arrowok="t"/>
                <v:fill type="solid"/>
              </v:shape>
            </v:group>
            <v:group style="position:absolute;left:9597;top:4064;width:10;height:20" coordorigin="9597,4064" coordsize="10,20">
              <v:shape style="position:absolute;left:9597;top:4064;width:10;height:20" coordorigin="9597,4064" coordsize="10,20" path="m9597,4083l9607,4083,9607,4064,9597,4064,9597,4083xe" filled="true" fillcolor="#000000" stroked="false">
                <v:path arrowok="t"/>
                <v:fill type="solid"/>
              </v:shape>
            </v:group>
            <v:group style="position:absolute;left:9597;top:4083;width:10;height:20" coordorigin="9597,4083" coordsize="10,20">
              <v:shape style="position:absolute;left:9597;top:4083;width:10;height:20" coordorigin="9597,4083" coordsize="10,20" path="m9597,4102l9607,4102,9607,4083,9597,4083,9597,4102xe" filled="true" fillcolor="#000000" stroked="false">
                <v:path arrowok="t"/>
                <v:fill type="solid"/>
              </v:shape>
            </v:group>
            <v:group style="position:absolute;left:9597;top:4102;width:10;height:20" coordorigin="9597,4102" coordsize="10,20">
              <v:shape style="position:absolute;left:9597;top:4102;width:10;height:20" coordorigin="9597,4102" coordsize="10,20" path="m9597,4121l9607,4121,9607,4102,9597,4102,9597,4121xe" filled="true" fillcolor="#000000" stroked="false">
                <v:path arrowok="t"/>
                <v:fill type="solid"/>
              </v:shape>
            </v:group>
            <v:group style="position:absolute;left:9597;top:4128;width:10;height:2" coordorigin="9597,4128" coordsize="10,2">
              <v:shape style="position:absolute;left:9597;top:4128;width:10;height:2" coordorigin="9597,4128" coordsize="10,0" path="m9597,4128l9607,4128e" filled="false" stroked="true" strokeweight=".720001pt" strokecolor="#000000">
                <v:path arrowok="t"/>
              </v:shape>
            </v:group>
            <v:group style="position:absolute;left:10162;top:3891;width:10;height:20" coordorigin="10162,3891" coordsize="10,20">
              <v:shape style="position:absolute;left:10162;top:3891;width:10;height:20" coordorigin="10162,3891" coordsize="10,20" path="m10162,3910l10172,3910,10172,3891,10162,3891,10162,3910xe" filled="true" fillcolor="#000000" stroked="false">
                <v:path arrowok="t"/>
                <v:fill type="solid"/>
              </v:shape>
            </v:group>
            <v:group style="position:absolute;left:10162;top:3910;width:10;height:20" coordorigin="10162,3910" coordsize="10,20">
              <v:shape style="position:absolute;left:10162;top:3910;width:10;height:20" coordorigin="10162,3910" coordsize="10,20" path="m10162,3929l10172,3929,10172,3910,10162,3910,10162,3929xe" filled="true" fillcolor="#000000" stroked="false">
                <v:path arrowok="t"/>
                <v:fill type="solid"/>
              </v:shape>
            </v:group>
            <v:group style="position:absolute;left:10162;top:3929;width:10;height:20" coordorigin="10162,3929" coordsize="10,20">
              <v:shape style="position:absolute;left:10162;top:3929;width:10;height:20" coordorigin="10162,3929" coordsize="10,20" path="m10162,3948l10172,3948,10172,3929,10162,3929,10162,3948xe" filled="true" fillcolor="#000000" stroked="false">
                <v:path arrowok="t"/>
                <v:fill type="solid"/>
              </v:shape>
            </v:group>
            <v:group style="position:absolute;left:10162;top:3948;width:10;height:20" coordorigin="10162,3948" coordsize="10,20">
              <v:shape style="position:absolute;left:10162;top:3948;width:10;height:20" coordorigin="10162,3948" coordsize="10,20" path="m10162,3968l10172,3968,10172,3948,10162,3948,10162,3968xe" filled="true" fillcolor="#000000" stroked="false">
                <v:path arrowok="t"/>
                <v:fill type="solid"/>
              </v:shape>
            </v:group>
            <v:group style="position:absolute;left:10162;top:3968;width:10;height:20" coordorigin="10162,3968" coordsize="10,20">
              <v:shape style="position:absolute;left:10162;top:3968;width:10;height:20" coordorigin="10162,3968" coordsize="10,20" path="m10162,3987l10172,3987,10172,3968,10162,3968,10162,3987xe" filled="true" fillcolor="#000000" stroked="false">
                <v:path arrowok="t"/>
                <v:fill type="solid"/>
              </v:shape>
            </v:group>
            <v:group style="position:absolute;left:10162;top:3987;width:10;height:20" coordorigin="10162,3987" coordsize="10,20">
              <v:shape style="position:absolute;left:10162;top:3987;width:10;height:20" coordorigin="10162,3987" coordsize="10,20" path="m10162,4006l10172,4006,10172,3987,10162,3987,10162,4006xe" filled="true" fillcolor="#000000" stroked="false">
                <v:path arrowok="t"/>
                <v:fill type="solid"/>
              </v:shape>
            </v:group>
            <v:group style="position:absolute;left:10162;top:4006;width:10;height:20" coordorigin="10162,4006" coordsize="10,20">
              <v:shape style="position:absolute;left:10162;top:4006;width:10;height:20" coordorigin="10162,4006" coordsize="10,20" path="m10162,4025l10172,4025,10172,4006,10162,4006,10162,4025xe" filled="true" fillcolor="#000000" stroked="false">
                <v:path arrowok="t"/>
                <v:fill type="solid"/>
              </v:shape>
            </v:group>
            <v:group style="position:absolute;left:10162;top:4025;width:10;height:20" coordorigin="10162,4025" coordsize="10,20">
              <v:shape style="position:absolute;left:10162;top:4025;width:10;height:20" coordorigin="10162,4025" coordsize="10,20" path="m10162,4044l10172,4044,10172,4025,10162,4025,10162,4044xe" filled="true" fillcolor="#000000" stroked="false">
                <v:path arrowok="t"/>
                <v:fill type="solid"/>
              </v:shape>
            </v:group>
            <v:group style="position:absolute;left:10162;top:4044;width:10;height:20" coordorigin="10162,4044" coordsize="10,20">
              <v:shape style="position:absolute;left:10162;top:4044;width:10;height:20" coordorigin="10162,4044" coordsize="10,20" path="m10162,4064l10172,4064,10172,4044,10162,4044,10162,4064xe" filled="true" fillcolor="#000000" stroked="false">
                <v:path arrowok="t"/>
                <v:fill type="solid"/>
              </v:shape>
            </v:group>
            <v:group style="position:absolute;left:10162;top:4064;width:10;height:20" coordorigin="10162,4064" coordsize="10,20">
              <v:shape style="position:absolute;left:10162;top:4064;width:10;height:20" coordorigin="10162,4064" coordsize="10,20" path="m10162,4083l10172,4083,10172,4064,10162,4064,10162,4083xe" filled="true" fillcolor="#000000" stroked="false">
                <v:path arrowok="t"/>
                <v:fill type="solid"/>
              </v:shape>
            </v:group>
            <v:group style="position:absolute;left:10162;top:4083;width:10;height:20" coordorigin="10162,4083" coordsize="10,20">
              <v:shape style="position:absolute;left:10162;top:4083;width:10;height:20" coordorigin="10162,4083" coordsize="10,20" path="m10162,4102l10172,4102,10172,4083,10162,4083,10162,4102xe" filled="true" fillcolor="#000000" stroked="false">
                <v:path arrowok="t"/>
                <v:fill type="solid"/>
              </v:shape>
            </v:group>
            <v:group style="position:absolute;left:10162;top:4102;width:10;height:20" coordorigin="10162,4102" coordsize="10,20">
              <v:shape style="position:absolute;left:10162;top:4102;width:10;height:20" coordorigin="10162,4102" coordsize="10,20" path="m10162,4121l10172,4121,10172,4102,10162,4102,10162,4121xe" filled="true" fillcolor="#000000" stroked="false">
                <v:path arrowok="t"/>
                <v:fill type="solid"/>
              </v:shape>
            </v:group>
            <v:group style="position:absolute;left:10162;top:4128;width:10;height:2" coordorigin="10162,4128" coordsize="10,2">
              <v:shape style="position:absolute;left:10162;top:4128;width:10;height:2" coordorigin="10162,4128" coordsize="10,0" path="m10162,4128l10172,4128e" filled="false" stroked="true" strokeweight=".720001pt" strokecolor="#000000">
                <v:path arrowok="t"/>
              </v:shape>
            </v:group>
            <v:group style="position:absolute;left:11437;top:3891;width:10;height:20" coordorigin="11437,3891" coordsize="10,20">
              <v:shape style="position:absolute;left:11437;top:3891;width:10;height:20" coordorigin="11437,3891" coordsize="10,20" path="m11437,3910l11446,3910,11446,3891,11437,3891,11437,3910xe" filled="true" fillcolor="#000000" stroked="false">
                <v:path arrowok="t"/>
                <v:fill type="solid"/>
              </v:shape>
            </v:group>
            <v:group style="position:absolute;left:11437;top:3910;width:10;height:20" coordorigin="11437,3910" coordsize="10,20">
              <v:shape style="position:absolute;left:11437;top:3910;width:10;height:20" coordorigin="11437,3910" coordsize="10,20" path="m11437,3929l11446,3929,11446,3910,11437,3910,11437,3929xe" filled="true" fillcolor="#000000" stroked="false">
                <v:path arrowok="t"/>
                <v:fill type="solid"/>
              </v:shape>
            </v:group>
            <v:group style="position:absolute;left:11437;top:3929;width:10;height:20" coordorigin="11437,3929" coordsize="10,20">
              <v:shape style="position:absolute;left:11437;top:3929;width:10;height:20" coordorigin="11437,3929" coordsize="10,20" path="m11437,3948l11446,3948,11446,3929,11437,3929,11437,3948xe" filled="true" fillcolor="#000000" stroked="false">
                <v:path arrowok="t"/>
                <v:fill type="solid"/>
              </v:shape>
            </v:group>
            <v:group style="position:absolute;left:11437;top:3948;width:10;height:20" coordorigin="11437,3948" coordsize="10,20">
              <v:shape style="position:absolute;left:11437;top:3948;width:10;height:20" coordorigin="11437,3948" coordsize="10,20" path="m11437,3968l11446,3968,11446,3948,11437,3948,11437,3968xe" filled="true" fillcolor="#000000" stroked="false">
                <v:path arrowok="t"/>
                <v:fill type="solid"/>
              </v:shape>
            </v:group>
            <v:group style="position:absolute;left:11437;top:3968;width:10;height:20" coordorigin="11437,3968" coordsize="10,20">
              <v:shape style="position:absolute;left:11437;top:3968;width:10;height:20" coordorigin="11437,3968" coordsize="10,20" path="m11437,3987l11446,3987,11446,3968,11437,3968,11437,3987xe" filled="true" fillcolor="#000000" stroked="false">
                <v:path arrowok="t"/>
                <v:fill type="solid"/>
              </v:shape>
            </v:group>
            <v:group style="position:absolute;left:11437;top:3987;width:10;height:20" coordorigin="11437,3987" coordsize="10,20">
              <v:shape style="position:absolute;left:11437;top:3987;width:10;height:20" coordorigin="11437,3987" coordsize="10,20" path="m11437,4006l11446,4006,11446,3987,11437,3987,11437,4006xe" filled="true" fillcolor="#000000" stroked="false">
                <v:path arrowok="t"/>
                <v:fill type="solid"/>
              </v:shape>
            </v:group>
            <v:group style="position:absolute;left:11437;top:4006;width:10;height:20" coordorigin="11437,4006" coordsize="10,20">
              <v:shape style="position:absolute;left:11437;top:4006;width:10;height:20" coordorigin="11437,4006" coordsize="10,20" path="m11437,4025l11446,4025,11446,4006,11437,4006,11437,4025xe" filled="true" fillcolor="#000000" stroked="false">
                <v:path arrowok="t"/>
                <v:fill type="solid"/>
              </v:shape>
            </v:group>
            <v:group style="position:absolute;left:11437;top:4025;width:10;height:20" coordorigin="11437,4025" coordsize="10,20">
              <v:shape style="position:absolute;left:11437;top:4025;width:10;height:20" coordorigin="11437,4025" coordsize="10,20" path="m11437,4044l11446,4044,11446,4025,11437,4025,11437,4044xe" filled="true" fillcolor="#000000" stroked="false">
                <v:path arrowok="t"/>
                <v:fill type="solid"/>
              </v:shape>
            </v:group>
            <v:group style="position:absolute;left:11437;top:4044;width:10;height:20" coordorigin="11437,4044" coordsize="10,20">
              <v:shape style="position:absolute;left:11437;top:4044;width:10;height:20" coordorigin="11437,4044" coordsize="10,20" path="m11437,4064l11446,4064,11446,4044,11437,4044,11437,4064xe" filled="true" fillcolor="#000000" stroked="false">
                <v:path arrowok="t"/>
                <v:fill type="solid"/>
              </v:shape>
            </v:group>
            <v:group style="position:absolute;left:11437;top:4064;width:10;height:20" coordorigin="11437,4064" coordsize="10,20">
              <v:shape style="position:absolute;left:11437;top:4064;width:10;height:20" coordorigin="11437,4064" coordsize="10,20" path="m11437,4083l11446,4083,11446,4064,11437,4064,11437,4083xe" filled="true" fillcolor="#000000" stroked="false">
                <v:path arrowok="t"/>
                <v:fill type="solid"/>
              </v:shape>
            </v:group>
            <v:group style="position:absolute;left:11437;top:4083;width:10;height:20" coordorigin="11437,4083" coordsize="10,20">
              <v:shape style="position:absolute;left:11437;top:4083;width:10;height:20" coordorigin="11437,4083" coordsize="10,20" path="m11437,4102l11446,4102,11446,4083,11437,4083,11437,4102xe" filled="true" fillcolor="#000000" stroked="false">
                <v:path arrowok="t"/>
                <v:fill type="solid"/>
              </v:shape>
            </v:group>
            <v:group style="position:absolute;left:11437;top:4102;width:10;height:20" coordorigin="11437,4102" coordsize="10,20">
              <v:shape style="position:absolute;left:11437;top:4102;width:10;height:20" coordorigin="11437,4102" coordsize="10,20" path="m11437,4121l11446,4121,11446,4102,11437,4102,11437,4121xe" filled="true" fillcolor="#000000" stroked="false">
                <v:path arrowok="t"/>
                <v:fill type="solid"/>
              </v:shape>
            </v:group>
            <v:group style="position:absolute;left:11437;top:4128;width:10;height:2" coordorigin="11437,4128" coordsize="10,2">
              <v:shape style="position:absolute;left:11437;top:4128;width:10;height:2" coordorigin="11437,4128" coordsize="10,0" path="m11437,4128l11446,4128e" filled="false" stroked="true" strokeweight=".720001pt" strokecolor="#000000">
                <v:path arrowok="t"/>
              </v:shape>
            </v:group>
            <v:group style="position:absolute;left:12720;top:3891;width:10;height:20" coordorigin="12720,3891" coordsize="10,20">
              <v:shape style="position:absolute;left:12720;top:3891;width:10;height:20" coordorigin="12720,3891" coordsize="10,20" path="m12720,3910l12729,3910,12729,3891,12720,3891,12720,3910xe" filled="true" fillcolor="#000000" stroked="false">
                <v:path arrowok="t"/>
                <v:fill type="solid"/>
              </v:shape>
            </v:group>
            <v:group style="position:absolute;left:12720;top:3910;width:10;height:20" coordorigin="12720,3910" coordsize="10,20">
              <v:shape style="position:absolute;left:12720;top:3910;width:10;height:20" coordorigin="12720,3910" coordsize="10,20" path="m12720,3929l12729,3929,12729,3910,12720,3910,12720,3929xe" filled="true" fillcolor="#000000" stroked="false">
                <v:path arrowok="t"/>
                <v:fill type="solid"/>
              </v:shape>
            </v:group>
            <v:group style="position:absolute;left:12720;top:3929;width:10;height:20" coordorigin="12720,3929" coordsize="10,20">
              <v:shape style="position:absolute;left:12720;top:3929;width:10;height:20" coordorigin="12720,3929" coordsize="10,20" path="m12720,3948l12729,3948,12729,3929,12720,3929,12720,3948xe" filled="true" fillcolor="#000000" stroked="false">
                <v:path arrowok="t"/>
                <v:fill type="solid"/>
              </v:shape>
            </v:group>
            <v:group style="position:absolute;left:12720;top:3948;width:10;height:20" coordorigin="12720,3948" coordsize="10,20">
              <v:shape style="position:absolute;left:12720;top:3948;width:10;height:20" coordorigin="12720,3948" coordsize="10,20" path="m12720,3968l12729,3968,12729,3948,12720,3948,12720,3968xe" filled="true" fillcolor="#000000" stroked="false">
                <v:path arrowok="t"/>
                <v:fill type="solid"/>
              </v:shape>
            </v:group>
            <v:group style="position:absolute;left:12720;top:3968;width:10;height:20" coordorigin="12720,3968" coordsize="10,20">
              <v:shape style="position:absolute;left:12720;top:3968;width:10;height:20" coordorigin="12720,3968" coordsize="10,20" path="m12720,3987l12729,3987,12729,3968,12720,3968,12720,3987xe" filled="true" fillcolor="#000000" stroked="false">
                <v:path arrowok="t"/>
                <v:fill type="solid"/>
              </v:shape>
            </v:group>
            <v:group style="position:absolute;left:12720;top:3987;width:10;height:20" coordorigin="12720,3987" coordsize="10,20">
              <v:shape style="position:absolute;left:12720;top:3987;width:10;height:20" coordorigin="12720,3987" coordsize="10,20" path="m12720,4006l12729,4006,12729,3987,12720,3987,12720,4006xe" filled="true" fillcolor="#000000" stroked="false">
                <v:path arrowok="t"/>
                <v:fill type="solid"/>
              </v:shape>
            </v:group>
            <v:group style="position:absolute;left:12720;top:4006;width:10;height:20" coordorigin="12720,4006" coordsize="10,20">
              <v:shape style="position:absolute;left:12720;top:4006;width:10;height:20" coordorigin="12720,4006" coordsize="10,20" path="m12720,4025l12729,4025,12729,4006,12720,4006,12720,4025xe" filled="true" fillcolor="#000000" stroked="false">
                <v:path arrowok="t"/>
                <v:fill type="solid"/>
              </v:shape>
            </v:group>
            <v:group style="position:absolute;left:12720;top:4025;width:10;height:20" coordorigin="12720,4025" coordsize="10,20">
              <v:shape style="position:absolute;left:12720;top:4025;width:10;height:20" coordorigin="12720,4025" coordsize="10,20" path="m12720,4044l12729,4044,12729,4025,12720,4025,12720,4044xe" filled="true" fillcolor="#000000" stroked="false">
                <v:path arrowok="t"/>
                <v:fill type="solid"/>
              </v:shape>
            </v:group>
            <v:group style="position:absolute;left:12720;top:4044;width:10;height:20" coordorigin="12720,4044" coordsize="10,20">
              <v:shape style="position:absolute;left:12720;top:4044;width:10;height:20" coordorigin="12720,4044" coordsize="10,20" path="m12720,4064l12729,4064,12729,4044,12720,4044,12720,4064xe" filled="true" fillcolor="#000000" stroked="false">
                <v:path arrowok="t"/>
                <v:fill type="solid"/>
              </v:shape>
            </v:group>
            <v:group style="position:absolute;left:12720;top:4064;width:10;height:20" coordorigin="12720,4064" coordsize="10,20">
              <v:shape style="position:absolute;left:12720;top:4064;width:10;height:20" coordorigin="12720,4064" coordsize="10,20" path="m12720,4083l12729,4083,12729,4064,12720,4064,12720,4083xe" filled="true" fillcolor="#000000" stroked="false">
                <v:path arrowok="t"/>
                <v:fill type="solid"/>
              </v:shape>
            </v:group>
            <v:group style="position:absolute;left:12720;top:4083;width:10;height:20" coordorigin="12720,4083" coordsize="10,20">
              <v:shape style="position:absolute;left:12720;top:4083;width:10;height:20" coordorigin="12720,4083" coordsize="10,20" path="m12720,4102l12729,4102,12729,4083,12720,4083,12720,4102xe" filled="true" fillcolor="#000000" stroked="false">
                <v:path arrowok="t"/>
                <v:fill type="solid"/>
              </v:shape>
            </v:group>
            <v:group style="position:absolute;left:12720;top:4102;width:10;height:20" coordorigin="12720,4102" coordsize="10,20">
              <v:shape style="position:absolute;left:12720;top:4102;width:10;height:20" coordorigin="12720,4102" coordsize="10,20" path="m12720,4121l12729,4121,12729,4102,12720,4102,12720,4121xe" filled="true" fillcolor="#000000" stroked="false">
                <v:path arrowok="t"/>
                <v:fill type="solid"/>
              </v:shape>
            </v:group>
            <v:group style="position:absolute;left:12720;top:4128;width:10;height:2" coordorigin="12720,4128" coordsize="10,2">
              <v:shape style="position:absolute;left:12720;top:4128;width:10;height:2" coordorigin="12720,4128" coordsize="10,0" path="m12720,4128l12729,4128e" filled="false" stroked="true" strokeweight=".720001pt" strokecolor="#000000">
                <v:path arrowok="t"/>
              </v:shape>
            </v:group>
            <v:group style="position:absolute;left:14018;top:3891;width:10;height:20" coordorigin="14018,3891" coordsize="10,20">
              <v:shape style="position:absolute;left:14018;top:3891;width:10;height:20" coordorigin="14018,3891" coordsize="10,20" path="m14018,3910l14028,3910,14028,3891,14018,3891,14018,3910xe" filled="true" fillcolor="#000000" stroked="false">
                <v:path arrowok="t"/>
                <v:fill type="solid"/>
              </v:shape>
            </v:group>
            <v:group style="position:absolute;left:14018;top:3910;width:10;height:20" coordorigin="14018,3910" coordsize="10,20">
              <v:shape style="position:absolute;left:14018;top:3910;width:10;height:20" coordorigin="14018,3910" coordsize="10,20" path="m14018,3929l14028,3929,14028,3910,14018,3910,14018,3929xe" filled="true" fillcolor="#000000" stroked="false">
                <v:path arrowok="t"/>
                <v:fill type="solid"/>
              </v:shape>
            </v:group>
            <v:group style="position:absolute;left:14018;top:3929;width:10;height:20" coordorigin="14018,3929" coordsize="10,20">
              <v:shape style="position:absolute;left:14018;top:3929;width:10;height:20" coordorigin="14018,3929" coordsize="10,20" path="m14018,3948l14028,3948,14028,3929,14018,3929,14018,3948xe" filled="true" fillcolor="#000000" stroked="false">
                <v:path arrowok="t"/>
                <v:fill type="solid"/>
              </v:shape>
            </v:group>
            <v:group style="position:absolute;left:14018;top:3948;width:10;height:20" coordorigin="14018,3948" coordsize="10,20">
              <v:shape style="position:absolute;left:14018;top:3948;width:10;height:20" coordorigin="14018,3948" coordsize="10,20" path="m14018,3968l14028,3968,14028,3948,14018,3948,14018,3968xe" filled="true" fillcolor="#000000" stroked="false">
                <v:path arrowok="t"/>
                <v:fill type="solid"/>
              </v:shape>
            </v:group>
            <v:group style="position:absolute;left:14018;top:3968;width:10;height:20" coordorigin="14018,3968" coordsize="10,20">
              <v:shape style="position:absolute;left:14018;top:3968;width:10;height:20" coordorigin="14018,3968" coordsize="10,20" path="m14018,3987l14028,3987,14028,3968,14018,3968,14018,3987xe" filled="true" fillcolor="#000000" stroked="false">
                <v:path arrowok="t"/>
                <v:fill type="solid"/>
              </v:shape>
            </v:group>
            <v:group style="position:absolute;left:14018;top:3987;width:10;height:20" coordorigin="14018,3987" coordsize="10,20">
              <v:shape style="position:absolute;left:14018;top:3987;width:10;height:20" coordorigin="14018,3987" coordsize="10,20" path="m14018,4006l14028,4006,14028,3987,14018,3987,14018,4006xe" filled="true" fillcolor="#000000" stroked="false">
                <v:path arrowok="t"/>
                <v:fill type="solid"/>
              </v:shape>
            </v:group>
            <v:group style="position:absolute;left:14018;top:4006;width:10;height:20" coordorigin="14018,4006" coordsize="10,20">
              <v:shape style="position:absolute;left:14018;top:4006;width:10;height:20" coordorigin="14018,4006" coordsize="10,20" path="m14018,4025l14028,4025,14028,4006,14018,4006,14018,4025xe" filled="true" fillcolor="#000000" stroked="false">
                <v:path arrowok="t"/>
                <v:fill type="solid"/>
              </v:shape>
            </v:group>
            <v:group style="position:absolute;left:14018;top:4025;width:10;height:20" coordorigin="14018,4025" coordsize="10,20">
              <v:shape style="position:absolute;left:14018;top:4025;width:10;height:20" coordorigin="14018,4025" coordsize="10,20" path="m14018,4044l14028,4044,14028,4025,14018,4025,14018,4044xe" filled="true" fillcolor="#000000" stroked="false">
                <v:path arrowok="t"/>
                <v:fill type="solid"/>
              </v:shape>
            </v:group>
            <v:group style="position:absolute;left:14018;top:4044;width:10;height:20" coordorigin="14018,4044" coordsize="10,20">
              <v:shape style="position:absolute;left:14018;top:4044;width:10;height:20" coordorigin="14018,4044" coordsize="10,20" path="m14018,4064l14028,4064,14028,4044,14018,4044,14018,4064xe" filled="true" fillcolor="#000000" stroked="false">
                <v:path arrowok="t"/>
                <v:fill type="solid"/>
              </v:shape>
            </v:group>
            <v:group style="position:absolute;left:14018;top:4064;width:10;height:20" coordorigin="14018,4064" coordsize="10,20">
              <v:shape style="position:absolute;left:14018;top:4064;width:10;height:20" coordorigin="14018,4064" coordsize="10,20" path="m14018,4083l14028,4083,14028,4064,14018,4064,14018,4083xe" filled="true" fillcolor="#000000" stroked="false">
                <v:path arrowok="t"/>
                <v:fill type="solid"/>
              </v:shape>
            </v:group>
            <v:group style="position:absolute;left:14018;top:4083;width:10;height:20" coordorigin="14018,4083" coordsize="10,20">
              <v:shape style="position:absolute;left:14018;top:4083;width:10;height:20" coordorigin="14018,4083" coordsize="10,20" path="m14018,4102l14028,4102,14028,4083,14018,4083,14018,4102xe" filled="true" fillcolor="#000000" stroked="false">
                <v:path arrowok="t"/>
                <v:fill type="solid"/>
              </v:shape>
            </v:group>
            <v:group style="position:absolute;left:14018;top:4102;width:10;height:20" coordorigin="14018,4102" coordsize="10,20">
              <v:shape style="position:absolute;left:14018;top:4102;width:10;height:20" coordorigin="14018,4102" coordsize="10,20" path="m14018,4121l14028,4121,14028,4102,14018,4102,14018,4121xe" filled="true" fillcolor="#000000" stroked="false">
                <v:path arrowok="t"/>
                <v:fill type="solid"/>
              </v:shape>
            </v:group>
            <v:group style="position:absolute;left:14018;top:4128;width:10;height:2" coordorigin="14018,4128" coordsize="10,2">
              <v:shape style="position:absolute;left:14018;top:4128;width:10;height:2" coordorigin="14018,4128" coordsize="10,0" path="m14018,4128l14028,4128e" filled="false" stroked="true" strokeweight=".720001pt" strokecolor="#000000">
                <v:path arrowok="t"/>
              </v:shape>
              <v:shape style="position:absolute;left:1128;top:4044;width:2022;height:101" type="#_x0000_t75" stroked="false">
                <v:imagedata r:id="rId180" o:title=""/>
              </v:shape>
              <v:shape style="position:absolute;left:3126;top:4136;width:1302;height:10" type="#_x0000_t75" stroked="false">
                <v:imagedata r:id="rId173" o:title=""/>
              </v:shape>
              <v:shape style="position:absolute;left:4424;top:4136;width:635;height:10" type="#_x0000_t75" stroked="false">
                <v:imagedata r:id="rId174" o:title=""/>
              </v:shape>
              <v:shape style="position:absolute;left:5054;top:4136;width:715;height:10" type="#_x0000_t75" stroked="false">
                <v:imagedata r:id="rId170" o:title=""/>
              </v:shape>
              <v:shape style="position:absolute;left:5764;top:4136;width:570;height:10" type="#_x0000_t75" stroked="false">
                <v:imagedata r:id="rId171" o:title=""/>
              </v:shape>
              <v:shape style="position:absolute;left:6329;top:4136;width:1490;height:10" type="#_x0000_t75" stroked="false">
                <v:imagedata r:id="rId165" o:title=""/>
              </v:shape>
              <v:shape style="position:absolute;left:7815;top:4136;width:2348;height:10" type="#_x0000_t75" stroked="false">
                <v:imagedata r:id="rId166" o:title=""/>
              </v:shape>
              <v:shape style="position:absolute;left:10158;top:4136;width:1279;height:10" type="#_x0000_t75" stroked="false">
                <v:imagedata r:id="rId167" o:title=""/>
              </v:shape>
              <v:shape style="position:absolute;left:11432;top:4136;width:3958;height:10" type="#_x0000_t75" stroked="false">
                <v:imagedata r:id="rId175" o:title=""/>
              </v:shape>
            </v:group>
            <v:group style="position:absolute;left:4428;top:4145;width:10;height:20" coordorigin="4428,4145" coordsize="10,20">
              <v:shape style="position:absolute;left:4428;top:4145;width:10;height:20" coordorigin="4428,4145" coordsize="10,20" path="m4428,4164l4438,4164,4438,4145,4428,4145,4428,4164xe" filled="true" fillcolor="#000000" stroked="false">
                <v:path arrowok="t"/>
                <v:fill type="solid"/>
              </v:shape>
            </v:group>
            <v:group style="position:absolute;left:4428;top:4164;width:10;height:20" coordorigin="4428,4164" coordsize="10,20">
              <v:shape style="position:absolute;left:4428;top:4164;width:10;height:20" coordorigin="4428,4164" coordsize="10,20" path="m4428,4184l4438,4184,4438,4164,4428,4164,4428,4184xe" filled="true" fillcolor="#000000" stroked="false">
                <v:path arrowok="t"/>
                <v:fill type="solid"/>
              </v:shape>
            </v:group>
            <v:group style="position:absolute;left:4428;top:4184;width:10;height:20" coordorigin="4428,4184" coordsize="10,20">
              <v:shape style="position:absolute;left:4428;top:4184;width:10;height:20" coordorigin="4428,4184" coordsize="10,20" path="m4428,4203l4438,4203,4438,4184,4428,4184,4428,4203xe" filled="true" fillcolor="#000000" stroked="false">
                <v:path arrowok="t"/>
                <v:fill type="solid"/>
              </v:shape>
            </v:group>
            <v:group style="position:absolute;left:4428;top:4203;width:10;height:20" coordorigin="4428,4203" coordsize="10,20">
              <v:shape style="position:absolute;left:4428;top:4203;width:10;height:20" coordorigin="4428,4203" coordsize="10,20" path="m4428,4222l4438,4222,4438,4203,4428,4203,4428,4222xe" filled="true" fillcolor="#000000" stroked="false">
                <v:path arrowok="t"/>
                <v:fill type="solid"/>
              </v:shape>
            </v:group>
            <v:group style="position:absolute;left:4428;top:4222;width:10;height:20" coordorigin="4428,4222" coordsize="10,20">
              <v:shape style="position:absolute;left:4428;top:4222;width:10;height:20" coordorigin="4428,4222" coordsize="10,20" path="m4428,4241l4438,4241,4438,4222,4428,4222,4428,4241xe" filled="true" fillcolor="#000000" stroked="false">
                <v:path arrowok="t"/>
                <v:fill type="solid"/>
              </v:shape>
            </v:group>
            <v:group style="position:absolute;left:4428;top:4241;width:10;height:20" coordorigin="4428,4241" coordsize="10,20">
              <v:shape style="position:absolute;left:4428;top:4241;width:10;height:20" coordorigin="4428,4241" coordsize="10,20" path="m4428,4260l4438,4260,4438,4241,4428,4241,4428,4260xe" filled="true" fillcolor="#000000" stroked="false">
                <v:path arrowok="t"/>
                <v:fill type="solid"/>
              </v:shape>
            </v:group>
            <v:group style="position:absolute;left:4428;top:4260;width:10;height:20" coordorigin="4428,4260" coordsize="10,20">
              <v:shape style="position:absolute;left:4428;top:4260;width:10;height:20" coordorigin="4428,4260" coordsize="10,20" path="m4428,4280l4438,4280,4438,4260,4428,4260,4428,4280xe" filled="true" fillcolor="#000000" stroked="false">
                <v:path arrowok="t"/>
                <v:fill type="solid"/>
              </v:shape>
            </v:group>
            <v:group style="position:absolute;left:4428;top:4280;width:10;height:20" coordorigin="4428,4280" coordsize="10,20">
              <v:shape style="position:absolute;left:4428;top:4280;width:10;height:20" coordorigin="4428,4280" coordsize="10,20" path="m4428,4299l4438,4299,4438,4280,4428,4280,4428,4299xe" filled="true" fillcolor="#000000" stroked="false">
                <v:path arrowok="t"/>
                <v:fill type="solid"/>
              </v:shape>
            </v:group>
            <v:group style="position:absolute;left:4428;top:4299;width:10;height:20" coordorigin="4428,4299" coordsize="10,20">
              <v:shape style="position:absolute;left:4428;top:4299;width:10;height:20" coordorigin="4428,4299" coordsize="10,20" path="m4428,4318l4438,4318,4438,4299,4428,4299,4428,4318xe" filled="true" fillcolor="#000000" stroked="false">
                <v:path arrowok="t"/>
                <v:fill type="solid"/>
              </v:shape>
            </v:group>
            <v:group style="position:absolute;left:4428;top:4318;width:10;height:20" coordorigin="4428,4318" coordsize="10,20">
              <v:shape style="position:absolute;left:4428;top:4318;width:10;height:20" coordorigin="4428,4318" coordsize="10,20" path="m4428,4337l4438,4337,4438,4318,4428,4318,4428,4337xe" filled="true" fillcolor="#000000" stroked="false">
                <v:path arrowok="t"/>
                <v:fill type="solid"/>
              </v:shape>
            </v:group>
            <v:group style="position:absolute;left:4428;top:4337;width:10;height:20" coordorigin="4428,4337" coordsize="10,20">
              <v:shape style="position:absolute;left:4428;top:4337;width:10;height:20" coordorigin="4428,4337" coordsize="10,20" path="m4428,4356l4438,4356,4438,4337,4428,4337,4428,4356xe" filled="true" fillcolor="#000000" stroked="false">
                <v:path arrowok="t"/>
                <v:fill type="solid"/>
              </v:shape>
            </v:group>
            <v:group style="position:absolute;left:4428;top:4356;width:10;height:20" coordorigin="4428,4356" coordsize="10,20">
              <v:shape style="position:absolute;left:4428;top:4356;width:10;height:20" coordorigin="4428,4356" coordsize="10,20" path="m4428,4376l4438,4376,4438,4356,4428,4356,4428,4376xe" filled="true" fillcolor="#000000" stroked="false">
                <v:path arrowok="t"/>
                <v:fill type="solid"/>
              </v:shape>
            </v:group>
            <v:group style="position:absolute;left:4428;top:4376;width:10;height:20" coordorigin="4428,4376" coordsize="10,20">
              <v:shape style="position:absolute;left:4428;top:4376;width:10;height:20" coordorigin="4428,4376" coordsize="10,20" path="m4428,4395l4438,4395,4438,4376,4428,4376,4428,4395xe" filled="true" fillcolor="#000000" stroked="false">
                <v:path arrowok="t"/>
                <v:fill type="solid"/>
              </v:shape>
            </v:group>
            <v:group style="position:absolute;left:4428;top:4395;width:10;height:20" coordorigin="4428,4395" coordsize="10,20">
              <v:shape style="position:absolute;left:4428;top:4395;width:10;height:20" coordorigin="4428,4395" coordsize="10,20" path="m4428,4414l4438,4414,4438,4395,4428,4395,4428,4414xe" filled="true" fillcolor="#000000" stroked="false">
                <v:path arrowok="t"/>
                <v:fill type="solid"/>
              </v:shape>
            </v:group>
            <v:group style="position:absolute;left:4428;top:4414;width:10;height:20" coordorigin="4428,4414" coordsize="10,20">
              <v:shape style="position:absolute;left:4428;top:4414;width:10;height:20" coordorigin="4428,4414" coordsize="10,20" path="m4428,4433l4438,4433,4438,4414,4428,4414,4428,4433xe" filled="true" fillcolor="#000000" stroked="false">
                <v:path arrowok="t"/>
                <v:fill type="solid"/>
              </v:shape>
            </v:group>
            <v:group style="position:absolute;left:4428;top:4433;width:10;height:20" coordorigin="4428,4433" coordsize="10,20">
              <v:shape style="position:absolute;left:4428;top:4433;width:10;height:20" coordorigin="4428,4433" coordsize="10,20" path="m4428,4452l4438,4452,4438,4433,4428,4433,4428,4452xe" filled="true" fillcolor="#000000" stroked="false">
                <v:path arrowok="t"/>
                <v:fill type="solid"/>
              </v:shape>
            </v:group>
            <v:group style="position:absolute;left:4428;top:4452;width:10;height:20" coordorigin="4428,4452" coordsize="10,20">
              <v:shape style="position:absolute;left:4428;top:4452;width:10;height:20" coordorigin="4428,4452" coordsize="10,20" path="m4428,4472l4438,4472,4438,4452,4428,4452,4428,4472xe" filled="true" fillcolor="#000000" stroked="false">
                <v:path arrowok="t"/>
                <v:fill type="solid"/>
              </v:shape>
            </v:group>
            <v:group style="position:absolute;left:4428;top:4478;width:10;height:2" coordorigin="4428,4478" coordsize="10,2">
              <v:shape style="position:absolute;left:4428;top:4478;width:10;height:2" coordorigin="4428,4478" coordsize="10,0" path="m4428,4478l4438,4478e" filled="false" stroked="true" strokeweight=".599976pt" strokecolor="#000000">
                <v:path arrowok="t"/>
              </v:shape>
            </v:group>
            <v:group style="position:absolute;left:5058;top:4145;width:10;height:20" coordorigin="5058,4145" coordsize="10,20">
              <v:shape style="position:absolute;left:5058;top:4145;width:10;height:20" coordorigin="5058,4145" coordsize="10,20" path="m5058,4164l5068,4164,5068,4145,5058,4145,5058,4164xe" filled="true" fillcolor="#000000" stroked="false">
                <v:path arrowok="t"/>
                <v:fill type="solid"/>
              </v:shape>
            </v:group>
            <v:group style="position:absolute;left:5058;top:4164;width:10;height:20" coordorigin="5058,4164" coordsize="10,20">
              <v:shape style="position:absolute;left:5058;top:4164;width:10;height:20" coordorigin="5058,4164" coordsize="10,20" path="m5058,4184l5068,4184,5068,4164,5058,4164,5058,4184xe" filled="true" fillcolor="#000000" stroked="false">
                <v:path arrowok="t"/>
                <v:fill type="solid"/>
              </v:shape>
            </v:group>
            <v:group style="position:absolute;left:5058;top:4184;width:10;height:20" coordorigin="5058,4184" coordsize="10,20">
              <v:shape style="position:absolute;left:5058;top:4184;width:10;height:20" coordorigin="5058,4184" coordsize="10,20" path="m5058,4203l5068,4203,5068,4184,5058,4184,5058,4203xe" filled="true" fillcolor="#000000" stroked="false">
                <v:path arrowok="t"/>
                <v:fill type="solid"/>
              </v:shape>
            </v:group>
            <v:group style="position:absolute;left:5058;top:4203;width:10;height:20" coordorigin="5058,4203" coordsize="10,20">
              <v:shape style="position:absolute;left:5058;top:4203;width:10;height:20" coordorigin="5058,4203" coordsize="10,20" path="m5058,4222l5068,4222,5068,4203,5058,4203,5058,4222xe" filled="true" fillcolor="#000000" stroked="false">
                <v:path arrowok="t"/>
                <v:fill type="solid"/>
              </v:shape>
            </v:group>
            <v:group style="position:absolute;left:5058;top:4222;width:10;height:20" coordorigin="5058,4222" coordsize="10,20">
              <v:shape style="position:absolute;left:5058;top:4222;width:10;height:20" coordorigin="5058,4222" coordsize="10,20" path="m5058,4241l5068,4241,5068,4222,5058,4222,5058,4241xe" filled="true" fillcolor="#000000" stroked="false">
                <v:path arrowok="t"/>
                <v:fill type="solid"/>
              </v:shape>
            </v:group>
            <v:group style="position:absolute;left:5058;top:4241;width:10;height:20" coordorigin="5058,4241" coordsize="10,20">
              <v:shape style="position:absolute;left:5058;top:4241;width:10;height:20" coordorigin="5058,4241" coordsize="10,20" path="m5058,4260l5068,4260,5068,4241,5058,4241,5058,4260xe" filled="true" fillcolor="#000000" stroked="false">
                <v:path arrowok="t"/>
                <v:fill type="solid"/>
              </v:shape>
            </v:group>
            <v:group style="position:absolute;left:5058;top:4260;width:10;height:20" coordorigin="5058,4260" coordsize="10,20">
              <v:shape style="position:absolute;left:5058;top:4260;width:10;height:20" coordorigin="5058,4260" coordsize="10,20" path="m5058,4280l5068,4280,5068,4260,5058,4260,5058,4280xe" filled="true" fillcolor="#000000" stroked="false">
                <v:path arrowok="t"/>
                <v:fill type="solid"/>
              </v:shape>
            </v:group>
            <v:group style="position:absolute;left:5058;top:4280;width:10;height:20" coordorigin="5058,4280" coordsize="10,20">
              <v:shape style="position:absolute;left:5058;top:4280;width:10;height:20" coordorigin="5058,4280" coordsize="10,20" path="m5058,4299l5068,4299,5068,4280,5058,4280,5058,4299xe" filled="true" fillcolor="#000000" stroked="false">
                <v:path arrowok="t"/>
                <v:fill type="solid"/>
              </v:shape>
            </v:group>
            <v:group style="position:absolute;left:5058;top:4299;width:10;height:20" coordorigin="5058,4299" coordsize="10,20">
              <v:shape style="position:absolute;left:5058;top:4299;width:10;height:20" coordorigin="5058,4299" coordsize="10,20" path="m5058,4318l5068,4318,5068,4299,5058,4299,5058,4318xe" filled="true" fillcolor="#000000" stroked="false">
                <v:path arrowok="t"/>
                <v:fill type="solid"/>
              </v:shape>
            </v:group>
            <v:group style="position:absolute;left:5058;top:4318;width:10;height:20" coordorigin="5058,4318" coordsize="10,20">
              <v:shape style="position:absolute;left:5058;top:4318;width:10;height:20" coordorigin="5058,4318" coordsize="10,20" path="m5058,4337l5068,4337,5068,4318,5058,4318,5058,4337xe" filled="true" fillcolor="#000000" stroked="false">
                <v:path arrowok="t"/>
                <v:fill type="solid"/>
              </v:shape>
            </v:group>
            <v:group style="position:absolute;left:5058;top:4337;width:10;height:20" coordorigin="5058,4337" coordsize="10,20">
              <v:shape style="position:absolute;left:5058;top:4337;width:10;height:20" coordorigin="5058,4337" coordsize="10,20" path="m5058,4356l5068,4356,5068,4337,5058,4337,5058,4356xe" filled="true" fillcolor="#000000" stroked="false">
                <v:path arrowok="t"/>
                <v:fill type="solid"/>
              </v:shape>
            </v:group>
            <v:group style="position:absolute;left:5058;top:4356;width:10;height:20" coordorigin="5058,4356" coordsize="10,20">
              <v:shape style="position:absolute;left:5058;top:4356;width:10;height:20" coordorigin="5058,4356" coordsize="10,20" path="m5058,4376l5068,4376,5068,4356,5058,4356,5058,4376xe" filled="true" fillcolor="#000000" stroked="false">
                <v:path arrowok="t"/>
                <v:fill type="solid"/>
              </v:shape>
            </v:group>
            <v:group style="position:absolute;left:5058;top:4376;width:10;height:20" coordorigin="5058,4376" coordsize="10,20">
              <v:shape style="position:absolute;left:5058;top:4376;width:10;height:20" coordorigin="5058,4376" coordsize="10,20" path="m5058,4395l5068,4395,5068,4376,5058,4376,5058,4395xe" filled="true" fillcolor="#000000" stroked="false">
                <v:path arrowok="t"/>
                <v:fill type="solid"/>
              </v:shape>
            </v:group>
            <v:group style="position:absolute;left:5058;top:4395;width:10;height:20" coordorigin="5058,4395" coordsize="10,20">
              <v:shape style="position:absolute;left:5058;top:4395;width:10;height:20" coordorigin="5058,4395" coordsize="10,20" path="m5058,4414l5068,4414,5068,4395,5058,4395,5058,4414xe" filled="true" fillcolor="#000000" stroked="false">
                <v:path arrowok="t"/>
                <v:fill type="solid"/>
              </v:shape>
            </v:group>
            <v:group style="position:absolute;left:5058;top:4414;width:10;height:20" coordorigin="5058,4414" coordsize="10,20">
              <v:shape style="position:absolute;left:5058;top:4414;width:10;height:20" coordorigin="5058,4414" coordsize="10,20" path="m5058,4433l5068,4433,5068,4414,5058,4414,5058,4433xe" filled="true" fillcolor="#000000" stroked="false">
                <v:path arrowok="t"/>
                <v:fill type="solid"/>
              </v:shape>
            </v:group>
            <v:group style="position:absolute;left:5058;top:4433;width:10;height:20" coordorigin="5058,4433" coordsize="10,20">
              <v:shape style="position:absolute;left:5058;top:4433;width:10;height:20" coordorigin="5058,4433" coordsize="10,20" path="m5058,4452l5068,4452,5068,4433,5058,4433,5058,4452xe" filled="true" fillcolor="#000000" stroked="false">
                <v:path arrowok="t"/>
                <v:fill type="solid"/>
              </v:shape>
            </v:group>
            <v:group style="position:absolute;left:5058;top:4452;width:10;height:20" coordorigin="5058,4452" coordsize="10,20">
              <v:shape style="position:absolute;left:5058;top:4452;width:10;height:20" coordorigin="5058,4452" coordsize="10,20" path="m5058,4472l5068,4472,5068,4452,5058,4452,5058,4472xe" filled="true" fillcolor="#000000" stroked="false">
                <v:path arrowok="t"/>
                <v:fill type="solid"/>
              </v:shape>
            </v:group>
            <v:group style="position:absolute;left:5058;top:4478;width:10;height:2" coordorigin="5058,4478" coordsize="10,2">
              <v:shape style="position:absolute;left:5058;top:4478;width:10;height:2" coordorigin="5058,4478" coordsize="10,0" path="m5058,4478l5068,4478e" filled="false" stroked="true" strokeweight=".599976pt" strokecolor="#000000">
                <v:path arrowok="t"/>
              </v:shape>
            </v:group>
            <v:group style="position:absolute;left:5769;top:4145;width:10;height:20" coordorigin="5769,4145" coordsize="10,20">
              <v:shape style="position:absolute;left:5769;top:4145;width:10;height:20" coordorigin="5769,4145" coordsize="10,20" path="m5769,4164l5778,4164,5778,4145,5769,4145,5769,4164xe" filled="true" fillcolor="#000000" stroked="false">
                <v:path arrowok="t"/>
                <v:fill type="solid"/>
              </v:shape>
            </v:group>
            <v:group style="position:absolute;left:5769;top:4164;width:10;height:20" coordorigin="5769,4164" coordsize="10,20">
              <v:shape style="position:absolute;left:5769;top:4164;width:10;height:20" coordorigin="5769,4164" coordsize="10,20" path="m5769,4184l5778,4184,5778,4164,5769,4164,5769,4184xe" filled="true" fillcolor="#000000" stroked="false">
                <v:path arrowok="t"/>
                <v:fill type="solid"/>
              </v:shape>
            </v:group>
            <v:group style="position:absolute;left:5769;top:4184;width:10;height:20" coordorigin="5769,4184" coordsize="10,20">
              <v:shape style="position:absolute;left:5769;top:4184;width:10;height:20" coordorigin="5769,4184" coordsize="10,20" path="m5769,4203l5778,4203,5778,4184,5769,4184,5769,4203xe" filled="true" fillcolor="#000000" stroked="false">
                <v:path arrowok="t"/>
                <v:fill type="solid"/>
              </v:shape>
            </v:group>
            <v:group style="position:absolute;left:5769;top:4203;width:10;height:20" coordorigin="5769,4203" coordsize="10,20">
              <v:shape style="position:absolute;left:5769;top:4203;width:10;height:20" coordorigin="5769,4203" coordsize="10,20" path="m5769,4222l5778,4222,5778,4203,5769,4203,5769,4222xe" filled="true" fillcolor="#000000" stroked="false">
                <v:path arrowok="t"/>
                <v:fill type="solid"/>
              </v:shape>
            </v:group>
            <v:group style="position:absolute;left:5769;top:4222;width:10;height:20" coordorigin="5769,4222" coordsize="10,20">
              <v:shape style="position:absolute;left:5769;top:4222;width:10;height:20" coordorigin="5769,4222" coordsize="10,20" path="m5769,4241l5778,4241,5778,4222,5769,4222,5769,4241xe" filled="true" fillcolor="#000000" stroked="false">
                <v:path arrowok="t"/>
                <v:fill type="solid"/>
              </v:shape>
            </v:group>
            <v:group style="position:absolute;left:5769;top:4241;width:10;height:20" coordorigin="5769,4241" coordsize="10,20">
              <v:shape style="position:absolute;left:5769;top:4241;width:10;height:20" coordorigin="5769,4241" coordsize="10,20" path="m5769,4260l5778,4260,5778,4241,5769,4241,5769,4260xe" filled="true" fillcolor="#000000" stroked="false">
                <v:path arrowok="t"/>
                <v:fill type="solid"/>
              </v:shape>
            </v:group>
            <v:group style="position:absolute;left:5769;top:4260;width:10;height:20" coordorigin="5769,4260" coordsize="10,20">
              <v:shape style="position:absolute;left:5769;top:4260;width:10;height:20" coordorigin="5769,4260" coordsize="10,20" path="m5769,4280l5778,4280,5778,4260,5769,4260,5769,4280xe" filled="true" fillcolor="#000000" stroked="false">
                <v:path arrowok="t"/>
                <v:fill type="solid"/>
              </v:shape>
            </v:group>
            <v:group style="position:absolute;left:5769;top:4280;width:10;height:20" coordorigin="5769,4280" coordsize="10,20">
              <v:shape style="position:absolute;left:5769;top:4280;width:10;height:20" coordorigin="5769,4280" coordsize="10,20" path="m5769,4299l5778,4299,5778,4280,5769,4280,5769,4299xe" filled="true" fillcolor="#000000" stroked="false">
                <v:path arrowok="t"/>
                <v:fill type="solid"/>
              </v:shape>
            </v:group>
            <v:group style="position:absolute;left:5769;top:4299;width:10;height:20" coordorigin="5769,4299" coordsize="10,20">
              <v:shape style="position:absolute;left:5769;top:4299;width:10;height:20" coordorigin="5769,4299" coordsize="10,20" path="m5769,4318l5778,4318,5778,4299,5769,4299,5769,4318xe" filled="true" fillcolor="#000000" stroked="false">
                <v:path arrowok="t"/>
                <v:fill type="solid"/>
              </v:shape>
            </v:group>
            <v:group style="position:absolute;left:5769;top:4318;width:10;height:20" coordorigin="5769,4318" coordsize="10,20">
              <v:shape style="position:absolute;left:5769;top:4318;width:10;height:20" coordorigin="5769,4318" coordsize="10,20" path="m5769,4337l5778,4337,5778,4318,5769,4318,5769,4337xe" filled="true" fillcolor="#000000" stroked="false">
                <v:path arrowok="t"/>
                <v:fill type="solid"/>
              </v:shape>
            </v:group>
            <v:group style="position:absolute;left:5769;top:4337;width:10;height:20" coordorigin="5769,4337" coordsize="10,20">
              <v:shape style="position:absolute;left:5769;top:4337;width:10;height:20" coordorigin="5769,4337" coordsize="10,20" path="m5769,4356l5778,4356,5778,4337,5769,4337,5769,4356xe" filled="true" fillcolor="#000000" stroked="false">
                <v:path arrowok="t"/>
                <v:fill type="solid"/>
              </v:shape>
            </v:group>
            <v:group style="position:absolute;left:5769;top:4356;width:10;height:20" coordorigin="5769,4356" coordsize="10,20">
              <v:shape style="position:absolute;left:5769;top:4356;width:10;height:20" coordorigin="5769,4356" coordsize="10,20" path="m5769,4376l5778,4376,5778,4356,5769,4356,5769,4376xe" filled="true" fillcolor="#000000" stroked="false">
                <v:path arrowok="t"/>
                <v:fill type="solid"/>
              </v:shape>
            </v:group>
            <v:group style="position:absolute;left:5769;top:4376;width:10;height:20" coordorigin="5769,4376" coordsize="10,20">
              <v:shape style="position:absolute;left:5769;top:4376;width:10;height:20" coordorigin="5769,4376" coordsize="10,20" path="m5769,4395l5778,4395,5778,4376,5769,4376,5769,4395xe" filled="true" fillcolor="#000000" stroked="false">
                <v:path arrowok="t"/>
                <v:fill type="solid"/>
              </v:shape>
            </v:group>
            <v:group style="position:absolute;left:5769;top:4395;width:10;height:20" coordorigin="5769,4395" coordsize="10,20">
              <v:shape style="position:absolute;left:5769;top:4395;width:10;height:20" coordorigin="5769,4395" coordsize="10,20" path="m5769,4414l5778,4414,5778,4395,5769,4395,5769,4414xe" filled="true" fillcolor="#000000" stroked="false">
                <v:path arrowok="t"/>
                <v:fill type="solid"/>
              </v:shape>
            </v:group>
            <v:group style="position:absolute;left:5769;top:4414;width:10;height:20" coordorigin="5769,4414" coordsize="10,20">
              <v:shape style="position:absolute;left:5769;top:4414;width:10;height:20" coordorigin="5769,4414" coordsize="10,20" path="m5769,4433l5778,4433,5778,4414,5769,4414,5769,4433xe" filled="true" fillcolor="#000000" stroked="false">
                <v:path arrowok="t"/>
                <v:fill type="solid"/>
              </v:shape>
            </v:group>
            <v:group style="position:absolute;left:5769;top:4433;width:10;height:20" coordorigin="5769,4433" coordsize="10,20">
              <v:shape style="position:absolute;left:5769;top:4433;width:10;height:20" coordorigin="5769,4433" coordsize="10,20" path="m5769,4452l5778,4452,5778,4433,5769,4433,5769,4452xe" filled="true" fillcolor="#000000" stroked="false">
                <v:path arrowok="t"/>
                <v:fill type="solid"/>
              </v:shape>
            </v:group>
            <v:group style="position:absolute;left:5769;top:4452;width:10;height:20" coordorigin="5769,4452" coordsize="10,20">
              <v:shape style="position:absolute;left:5769;top:4452;width:10;height:20" coordorigin="5769,4452" coordsize="10,20" path="m5769,4472l5778,4472,5778,4452,5769,4452,5769,4472xe" filled="true" fillcolor="#000000" stroked="false">
                <v:path arrowok="t"/>
                <v:fill type="solid"/>
              </v:shape>
            </v:group>
            <v:group style="position:absolute;left:5769;top:4478;width:10;height:2" coordorigin="5769,4478" coordsize="10,2">
              <v:shape style="position:absolute;left:5769;top:4478;width:10;height:2" coordorigin="5769,4478" coordsize="10,0" path="m5769,4478l5778,4478e" filled="false" stroked="true" strokeweight=".599976pt" strokecolor="#000000">
                <v:path arrowok="t"/>
              </v:shape>
            </v:group>
            <v:group style="position:absolute;left:6334;top:4145;width:10;height:20" coordorigin="6334,4145" coordsize="10,20">
              <v:shape style="position:absolute;left:6334;top:4145;width:10;height:20" coordorigin="6334,4145" coordsize="10,20" path="m6334,4164l6344,4164,6344,4145,6334,4145,6334,4164xe" filled="true" fillcolor="#000000" stroked="false">
                <v:path arrowok="t"/>
                <v:fill type="solid"/>
              </v:shape>
            </v:group>
            <v:group style="position:absolute;left:6334;top:4164;width:10;height:20" coordorigin="6334,4164" coordsize="10,20">
              <v:shape style="position:absolute;left:6334;top:4164;width:10;height:20" coordorigin="6334,4164" coordsize="10,20" path="m6334,4184l6344,4184,6344,4164,6334,4164,6334,4184xe" filled="true" fillcolor="#000000" stroked="false">
                <v:path arrowok="t"/>
                <v:fill type="solid"/>
              </v:shape>
            </v:group>
            <v:group style="position:absolute;left:6334;top:4184;width:10;height:20" coordorigin="6334,4184" coordsize="10,20">
              <v:shape style="position:absolute;left:6334;top:4184;width:10;height:20" coordorigin="6334,4184" coordsize="10,20" path="m6334,4203l6344,4203,6344,4184,6334,4184,6334,4203xe" filled="true" fillcolor="#000000" stroked="false">
                <v:path arrowok="t"/>
                <v:fill type="solid"/>
              </v:shape>
            </v:group>
            <v:group style="position:absolute;left:6334;top:4203;width:10;height:20" coordorigin="6334,4203" coordsize="10,20">
              <v:shape style="position:absolute;left:6334;top:4203;width:10;height:20" coordorigin="6334,4203" coordsize="10,20" path="m6334,4222l6344,4222,6344,4203,6334,4203,6334,4222xe" filled="true" fillcolor="#000000" stroked="false">
                <v:path arrowok="t"/>
                <v:fill type="solid"/>
              </v:shape>
            </v:group>
            <v:group style="position:absolute;left:6334;top:4222;width:10;height:20" coordorigin="6334,4222" coordsize="10,20">
              <v:shape style="position:absolute;left:6334;top:4222;width:10;height:20" coordorigin="6334,4222" coordsize="10,20" path="m6334,4241l6344,4241,6344,4222,6334,4222,6334,4241xe" filled="true" fillcolor="#000000" stroked="false">
                <v:path arrowok="t"/>
                <v:fill type="solid"/>
              </v:shape>
            </v:group>
            <v:group style="position:absolute;left:6334;top:4241;width:10;height:20" coordorigin="6334,4241" coordsize="10,20">
              <v:shape style="position:absolute;left:6334;top:4241;width:10;height:20" coordorigin="6334,4241" coordsize="10,20" path="m6334,4260l6344,4260,6344,4241,6334,4241,6334,4260xe" filled="true" fillcolor="#000000" stroked="false">
                <v:path arrowok="t"/>
                <v:fill type="solid"/>
              </v:shape>
            </v:group>
            <v:group style="position:absolute;left:6334;top:4260;width:10;height:20" coordorigin="6334,4260" coordsize="10,20">
              <v:shape style="position:absolute;left:6334;top:4260;width:10;height:20" coordorigin="6334,4260" coordsize="10,20" path="m6334,4280l6344,4280,6344,4260,6334,4260,6334,4280xe" filled="true" fillcolor="#000000" stroked="false">
                <v:path arrowok="t"/>
                <v:fill type="solid"/>
              </v:shape>
            </v:group>
            <v:group style="position:absolute;left:6334;top:4280;width:10;height:20" coordorigin="6334,4280" coordsize="10,20">
              <v:shape style="position:absolute;left:6334;top:4280;width:10;height:20" coordorigin="6334,4280" coordsize="10,20" path="m6334,4299l6344,4299,6344,4280,6334,4280,6334,4299xe" filled="true" fillcolor="#000000" stroked="false">
                <v:path arrowok="t"/>
                <v:fill type="solid"/>
              </v:shape>
            </v:group>
            <v:group style="position:absolute;left:6334;top:4299;width:10;height:20" coordorigin="6334,4299" coordsize="10,20">
              <v:shape style="position:absolute;left:6334;top:4299;width:10;height:20" coordorigin="6334,4299" coordsize="10,20" path="m6334,4318l6344,4318,6344,4299,6334,4299,6334,4318xe" filled="true" fillcolor="#000000" stroked="false">
                <v:path arrowok="t"/>
                <v:fill type="solid"/>
              </v:shape>
            </v:group>
            <v:group style="position:absolute;left:6334;top:4318;width:10;height:20" coordorigin="6334,4318" coordsize="10,20">
              <v:shape style="position:absolute;left:6334;top:4318;width:10;height:20" coordorigin="6334,4318" coordsize="10,20" path="m6334,4337l6344,4337,6344,4318,6334,4318,6334,4337xe" filled="true" fillcolor="#000000" stroked="false">
                <v:path arrowok="t"/>
                <v:fill type="solid"/>
              </v:shape>
            </v:group>
            <v:group style="position:absolute;left:6334;top:4337;width:10;height:20" coordorigin="6334,4337" coordsize="10,20">
              <v:shape style="position:absolute;left:6334;top:4337;width:10;height:20" coordorigin="6334,4337" coordsize="10,20" path="m6334,4356l6344,4356,6344,4337,6334,4337,6334,4356xe" filled="true" fillcolor="#000000" stroked="false">
                <v:path arrowok="t"/>
                <v:fill type="solid"/>
              </v:shape>
            </v:group>
            <v:group style="position:absolute;left:6334;top:4356;width:10;height:20" coordorigin="6334,4356" coordsize="10,20">
              <v:shape style="position:absolute;left:6334;top:4356;width:10;height:20" coordorigin="6334,4356" coordsize="10,20" path="m6334,4376l6344,4376,6344,4356,6334,4356,6334,4376xe" filled="true" fillcolor="#000000" stroked="false">
                <v:path arrowok="t"/>
                <v:fill type="solid"/>
              </v:shape>
            </v:group>
            <v:group style="position:absolute;left:6334;top:4376;width:10;height:20" coordorigin="6334,4376" coordsize="10,20">
              <v:shape style="position:absolute;left:6334;top:4376;width:10;height:20" coordorigin="6334,4376" coordsize="10,20" path="m6334,4395l6344,4395,6344,4376,6334,4376,6334,4395xe" filled="true" fillcolor="#000000" stroked="false">
                <v:path arrowok="t"/>
                <v:fill type="solid"/>
              </v:shape>
            </v:group>
            <v:group style="position:absolute;left:6334;top:4395;width:10;height:20" coordorigin="6334,4395" coordsize="10,20">
              <v:shape style="position:absolute;left:6334;top:4395;width:10;height:20" coordorigin="6334,4395" coordsize="10,20" path="m6334,4414l6344,4414,6344,4395,6334,4395,6334,4414xe" filled="true" fillcolor="#000000" stroked="false">
                <v:path arrowok="t"/>
                <v:fill type="solid"/>
              </v:shape>
            </v:group>
            <v:group style="position:absolute;left:6334;top:4414;width:10;height:20" coordorigin="6334,4414" coordsize="10,20">
              <v:shape style="position:absolute;left:6334;top:4414;width:10;height:20" coordorigin="6334,4414" coordsize="10,20" path="m6334,4433l6344,4433,6344,4414,6334,4414,6334,4433xe" filled="true" fillcolor="#000000" stroked="false">
                <v:path arrowok="t"/>
                <v:fill type="solid"/>
              </v:shape>
            </v:group>
            <v:group style="position:absolute;left:6334;top:4433;width:10;height:20" coordorigin="6334,4433" coordsize="10,20">
              <v:shape style="position:absolute;left:6334;top:4433;width:10;height:20" coordorigin="6334,4433" coordsize="10,20" path="m6334,4452l6344,4452,6344,4433,6334,4433,6334,4452xe" filled="true" fillcolor="#000000" stroked="false">
                <v:path arrowok="t"/>
                <v:fill type="solid"/>
              </v:shape>
            </v:group>
            <v:group style="position:absolute;left:6334;top:4452;width:10;height:20" coordorigin="6334,4452" coordsize="10,20">
              <v:shape style="position:absolute;left:6334;top:4452;width:10;height:20" coordorigin="6334,4452" coordsize="10,20" path="m6334,4472l6344,4472,6344,4452,6334,4452,6334,4472xe" filled="true" fillcolor="#000000" stroked="false">
                <v:path arrowok="t"/>
                <v:fill type="solid"/>
              </v:shape>
            </v:group>
            <v:group style="position:absolute;left:6334;top:4478;width:10;height:2" coordorigin="6334,4478" coordsize="10,2">
              <v:shape style="position:absolute;left:6334;top:4478;width:10;height:2" coordorigin="6334,4478" coordsize="10,0" path="m6334,4478l6344,4478e" filled="false" stroked="true" strokeweight=".599976pt" strokecolor="#000000">
                <v:path arrowok="t"/>
              </v:shape>
            </v:group>
            <v:group style="position:absolute;left:7820;top:4145;width:10;height:20" coordorigin="7820,4145" coordsize="10,20">
              <v:shape style="position:absolute;left:7820;top:4145;width:10;height:20" coordorigin="7820,4145" coordsize="10,20" path="m7820,4164l7829,4164,7829,4145,7820,4145,7820,4164xe" filled="true" fillcolor="#000000" stroked="false">
                <v:path arrowok="t"/>
                <v:fill type="solid"/>
              </v:shape>
            </v:group>
            <v:group style="position:absolute;left:7820;top:4164;width:10;height:20" coordorigin="7820,4164" coordsize="10,20">
              <v:shape style="position:absolute;left:7820;top:4164;width:10;height:20" coordorigin="7820,4164" coordsize="10,20" path="m7820,4184l7829,4184,7829,4164,7820,4164,7820,4184xe" filled="true" fillcolor="#000000" stroked="false">
                <v:path arrowok="t"/>
                <v:fill type="solid"/>
              </v:shape>
            </v:group>
            <v:group style="position:absolute;left:7820;top:4184;width:10;height:20" coordorigin="7820,4184" coordsize="10,20">
              <v:shape style="position:absolute;left:7820;top:4184;width:10;height:20" coordorigin="7820,4184" coordsize="10,20" path="m7820,4203l7829,4203,7829,4184,7820,4184,7820,4203xe" filled="true" fillcolor="#000000" stroked="false">
                <v:path arrowok="t"/>
                <v:fill type="solid"/>
              </v:shape>
            </v:group>
            <v:group style="position:absolute;left:7820;top:4203;width:10;height:20" coordorigin="7820,4203" coordsize="10,20">
              <v:shape style="position:absolute;left:7820;top:4203;width:10;height:20" coordorigin="7820,4203" coordsize="10,20" path="m7820,4222l7829,4222,7829,4203,7820,4203,7820,4222xe" filled="true" fillcolor="#000000" stroked="false">
                <v:path arrowok="t"/>
                <v:fill type="solid"/>
              </v:shape>
            </v:group>
            <v:group style="position:absolute;left:7820;top:4222;width:10;height:20" coordorigin="7820,4222" coordsize="10,20">
              <v:shape style="position:absolute;left:7820;top:4222;width:10;height:20" coordorigin="7820,4222" coordsize="10,20" path="m7820,4241l7829,4241,7829,4222,7820,4222,7820,4241xe" filled="true" fillcolor="#000000" stroked="false">
                <v:path arrowok="t"/>
                <v:fill type="solid"/>
              </v:shape>
            </v:group>
            <v:group style="position:absolute;left:7820;top:4241;width:10;height:20" coordorigin="7820,4241" coordsize="10,20">
              <v:shape style="position:absolute;left:7820;top:4241;width:10;height:20" coordorigin="7820,4241" coordsize="10,20" path="m7820,4260l7829,4260,7829,4241,7820,4241,7820,4260xe" filled="true" fillcolor="#000000" stroked="false">
                <v:path arrowok="t"/>
                <v:fill type="solid"/>
              </v:shape>
            </v:group>
            <v:group style="position:absolute;left:7820;top:4260;width:10;height:20" coordorigin="7820,4260" coordsize="10,20">
              <v:shape style="position:absolute;left:7820;top:4260;width:10;height:20" coordorigin="7820,4260" coordsize="10,20" path="m7820,4280l7829,4280,7829,4260,7820,4260,7820,4280xe" filled="true" fillcolor="#000000" stroked="false">
                <v:path arrowok="t"/>
                <v:fill type="solid"/>
              </v:shape>
            </v:group>
            <v:group style="position:absolute;left:7820;top:4280;width:10;height:20" coordorigin="7820,4280" coordsize="10,20">
              <v:shape style="position:absolute;left:7820;top:4280;width:10;height:20" coordorigin="7820,4280" coordsize="10,20" path="m7820,4299l7829,4299,7829,4280,7820,4280,7820,4299xe" filled="true" fillcolor="#000000" stroked="false">
                <v:path arrowok="t"/>
                <v:fill type="solid"/>
              </v:shape>
            </v:group>
            <v:group style="position:absolute;left:7820;top:4299;width:10;height:20" coordorigin="7820,4299" coordsize="10,20">
              <v:shape style="position:absolute;left:7820;top:4299;width:10;height:20" coordorigin="7820,4299" coordsize="10,20" path="m7820,4318l7829,4318,7829,4299,7820,4299,7820,4318xe" filled="true" fillcolor="#000000" stroked="false">
                <v:path arrowok="t"/>
                <v:fill type="solid"/>
              </v:shape>
            </v:group>
            <v:group style="position:absolute;left:7820;top:4318;width:10;height:20" coordorigin="7820,4318" coordsize="10,20">
              <v:shape style="position:absolute;left:7820;top:4318;width:10;height:20" coordorigin="7820,4318" coordsize="10,20" path="m7820,4337l7829,4337,7829,4318,7820,4318,7820,4337xe" filled="true" fillcolor="#000000" stroked="false">
                <v:path arrowok="t"/>
                <v:fill type="solid"/>
              </v:shape>
            </v:group>
            <v:group style="position:absolute;left:7820;top:4337;width:10;height:20" coordorigin="7820,4337" coordsize="10,20">
              <v:shape style="position:absolute;left:7820;top:4337;width:10;height:20" coordorigin="7820,4337" coordsize="10,20" path="m7820,4356l7829,4356,7829,4337,7820,4337,7820,4356xe" filled="true" fillcolor="#000000" stroked="false">
                <v:path arrowok="t"/>
                <v:fill type="solid"/>
              </v:shape>
            </v:group>
            <v:group style="position:absolute;left:7820;top:4356;width:10;height:20" coordorigin="7820,4356" coordsize="10,20">
              <v:shape style="position:absolute;left:7820;top:4356;width:10;height:20" coordorigin="7820,4356" coordsize="10,20" path="m7820,4376l7829,4376,7829,4356,7820,4356,7820,4376xe" filled="true" fillcolor="#000000" stroked="false">
                <v:path arrowok="t"/>
                <v:fill type="solid"/>
              </v:shape>
            </v:group>
            <v:group style="position:absolute;left:7820;top:4376;width:10;height:20" coordorigin="7820,4376" coordsize="10,20">
              <v:shape style="position:absolute;left:7820;top:4376;width:10;height:20" coordorigin="7820,4376" coordsize="10,20" path="m7820,4395l7829,4395,7829,4376,7820,4376,7820,4395xe" filled="true" fillcolor="#000000" stroked="false">
                <v:path arrowok="t"/>
                <v:fill type="solid"/>
              </v:shape>
            </v:group>
            <v:group style="position:absolute;left:7820;top:4395;width:10;height:20" coordorigin="7820,4395" coordsize="10,20">
              <v:shape style="position:absolute;left:7820;top:4395;width:10;height:20" coordorigin="7820,4395" coordsize="10,20" path="m7820,4414l7829,4414,7829,4395,7820,4395,7820,4414xe" filled="true" fillcolor="#000000" stroked="false">
                <v:path arrowok="t"/>
                <v:fill type="solid"/>
              </v:shape>
            </v:group>
            <v:group style="position:absolute;left:7820;top:4414;width:10;height:20" coordorigin="7820,4414" coordsize="10,20">
              <v:shape style="position:absolute;left:7820;top:4414;width:10;height:20" coordorigin="7820,4414" coordsize="10,20" path="m7820,4433l7829,4433,7829,4414,7820,4414,7820,4433xe" filled="true" fillcolor="#000000" stroked="false">
                <v:path arrowok="t"/>
                <v:fill type="solid"/>
              </v:shape>
            </v:group>
            <v:group style="position:absolute;left:7820;top:4433;width:10;height:20" coordorigin="7820,4433" coordsize="10,20">
              <v:shape style="position:absolute;left:7820;top:4433;width:10;height:20" coordorigin="7820,4433" coordsize="10,20" path="m7820,4452l7829,4452,7829,4433,7820,4433,7820,4452xe" filled="true" fillcolor="#000000" stroked="false">
                <v:path arrowok="t"/>
                <v:fill type="solid"/>
              </v:shape>
            </v:group>
            <v:group style="position:absolute;left:7820;top:4452;width:10;height:20" coordorigin="7820,4452" coordsize="10,20">
              <v:shape style="position:absolute;left:7820;top:4452;width:10;height:20" coordorigin="7820,4452" coordsize="10,20" path="m7820,4472l7829,4472,7829,4452,7820,4452,7820,4472xe" filled="true" fillcolor="#000000" stroked="false">
                <v:path arrowok="t"/>
                <v:fill type="solid"/>
              </v:shape>
            </v:group>
            <v:group style="position:absolute;left:7820;top:4478;width:10;height:2" coordorigin="7820,4478" coordsize="10,2">
              <v:shape style="position:absolute;left:7820;top:4478;width:10;height:2" coordorigin="7820,4478" coordsize="10,0" path="m7820,4478l7829,4478e" filled="false" stroked="true" strokeweight=".599976pt" strokecolor="#000000">
                <v:path arrowok="t"/>
              </v:shape>
            </v:group>
            <v:group style="position:absolute;left:8462;top:4145;width:10;height:20" coordorigin="8462,4145" coordsize="10,20">
              <v:shape style="position:absolute;left:8462;top:4145;width:10;height:20" coordorigin="8462,4145" coordsize="10,20" path="m8462,4164l8472,4164,8472,4145,8462,4145,8462,4164xe" filled="true" fillcolor="#000000" stroked="false">
                <v:path arrowok="t"/>
                <v:fill type="solid"/>
              </v:shape>
            </v:group>
            <v:group style="position:absolute;left:8462;top:4164;width:10;height:20" coordorigin="8462,4164" coordsize="10,20">
              <v:shape style="position:absolute;left:8462;top:4164;width:10;height:20" coordorigin="8462,4164" coordsize="10,20" path="m8462,4184l8472,4184,8472,4164,8462,4164,8462,4184xe" filled="true" fillcolor="#000000" stroked="false">
                <v:path arrowok="t"/>
                <v:fill type="solid"/>
              </v:shape>
            </v:group>
            <v:group style="position:absolute;left:8462;top:4184;width:10;height:20" coordorigin="8462,4184" coordsize="10,20">
              <v:shape style="position:absolute;left:8462;top:4184;width:10;height:20" coordorigin="8462,4184" coordsize="10,20" path="m8462,4203l8472,4203,8472,4184,8462,4184,8462,4203xe" filled="true" fillcolor="#000000" stroked="false">
                <v:path arrowok="t"/>
                <v:fill type="solid"/>
              </v:shape>
            </v:group>
            <v:group style="position:absolute;left:8462;top:4203;width:10;height:20" coordorigin="8462,4203" coordsize="10,20">
              <v:shape style="position:absolute;left:8462;top:4203;width:10;height:20" coordorigin="8462,4203" coordsize="10,20" path="m8462,4222l8472,4222,8472,4203,8462,4203,8462,4222xe" filled="true" fillcolor="#000000" stroked="false">
                <v:path arrowok="t"/>
                <v:fill type="solid"/>
              </v:shape>
            </v:group>
            <v:group style="position:absolute;left:8462;top:4222;width:10;height:20" coordorigin="8462,4222" coordsize="10,20">
              <v:shape style="position:absolute;left:8462;top:4222;width:10;height:20" coordorigin="8462,4222" coordsize="10,20" path="m8462,4241l8472,4241,8472,4222,8462,4222,8462,4241xe" filled="true" fillcolor="#000000" stroked="false">
                <v:path arrowok="t"/>
                <v:fill type="solid"/>
              </v:shape>
            </v:group>
            <v:group style="position:absolute;left:8462;top:4241;width:10;height:20" coordorigin="8462,4241" coordsize="10,20">
              <v:shape style="position:absolute;left:8462;top:4241;width:10;height:20" coordorigin="8462,4241" coordsize="10,20" path="m8462,4260l8472,4260,8472,4241,8462,4241,8462,4260xe" filled="true" fillcolor="#000000" stroked="false">
                <v:path arrowok="t"/>
                <v:fill type="solid"/>
              </v:shape>
            </v:group>
            <v:group style="position:absolute;left:8462;top:4260;width:10;height:20" coordorigin="8462,4260" coordsize="10,20">
              <v:shape style="position:absolute;left:8462;top:4260;width:10;height:20" coordorigin="8462,4260" coordsize="10,20" path="m8462,4280l8472,4280,8472,4260,8462,4260,8462,4280xe" filled="true" fillcolor="#000000" stroked="false">
                <v:path arrowok="t"/>
                <v:fill type="solid"/>
              </v:shape>
            </v:group>
            <v:group style="position:absolute;left:8462;top:4280;width:10;height:20" coordorigin="8462,4280" coordsize="10,20">
              <v:shape style="position:absolute;left:8462;top:4280;width:10;height:20" coordorigin="8462,4280" coordsize="10,20" path="m8462,4299l8472,4299,8472,4280,8462,4280,8462,4299xe" filled="true" fillcolor="#000000" stroked="false">
                <v:path arrowok="t"/>
                <v:fill type="solid"/>
              </v:shape>
            </v:group>
            <v:group style="position:absolute;left:8462;top:4299;width:10;height:20" coordorigin="8462,4299" coordsize="10,20">
              <v:shape style="position:absolute;left:8462;top:4299;width:10;height:20" coordorigin="8462,4299" coordsize="10,20" path="m8462,4318l8472,4318,8472,4299,8462,4299,8462,4318xe" filled="true" fillcolor="#000000" stroked="false">
                <v:path arrowok="t"/>
                <v:fill type="solid"/>
              </v:shape>
            </v:group>
            <v:group style="position:absolute;left:8462;top:4318;width:10;height:20" coordorigin="8462,4318" coordsize="10,20">
              <v:shape style="position:absolute;left:8462;top:4318;width:10;height:20" coordorigin="8462,4318" coordsize="10,20" path="m8462,4337l8472,4337,8472,4318,8462,4318,8462,4337xe" filled="true" fillcolor="#000000" stroked="false">
                <v:path arrowok="t"/>
                <v:fill type="solid"/>
              </v:shape>
            </v:group>
            <v:group style="position:absolute;left:8462;top:4337;width:10;height:20" coordorigin="8462,4337" coordsize="10,20">
              <v:shape style="position:absolute;left:8462;top:4337;width:10;height:20" coordorigin="8462,4337" coordsize="10,20" path="m8462,4356l8472,4356,8472,4337,8462,4337,8462,4356xe" filled="true" fillcolor="#000000" stroked="false">
                <v:path arrowok="t"/>
                <v:fill type="solid"/>
              </v:shape>
            </v:group>
            <v:group style="position:absolute;left:8462;top:4356;width:10;height:20" coordorigin="8462,4356" coordsize="10,20">
              <v:shape style="position:absolute;left:8462;top:4356;width:10;height:20" coordorigin="8462,4356" coordsize="10,20" path="m8462,4376l8472,4376,8472,4356,8462,4356,8462,4376xe" filled="true" fillcolor="#000000" stroked="false">
                <v:path arrowok="t"/>
                <v:fill type="solid"/>
              </v:shape>
            </v:group>
            <v:group style="position:absolute;left:8462;top:4376;width:10;height:20" coordorigin="8462,4376" coordsize="10,20">
              <v:shape style="position:absolute;left:8462;top:4376;width:10;height:20" coordorigin="8462,4376" coordsize="10,20" path="m8462,4395l8472,4395,8472,4376,8462,4376,8462,4395xe" filled="true" fillcolor="#000000" stroked="false">
                <v:path arrowok="t"/>
                <v:fill type="solid"/>
              </v:shape>
            </v:group>
            <v:group style="position:absolute;left:8462;top:4395;width:10;height:20" coordorigin="8462,4395" coordsize="10,20">
              <v:shape style="position:absolute;left:8462;top:4395;width:10;height:20" coordorigin="8462,4395" coordsize="10,20" path="m8462,4414l8472,4414,8472,4395,8462,4395,8462,4414xe" filled="true" fillcolor="#000000" stroked="false">
                <v:path arrowok="t"/>
                <v:fill type="solid"/>
              </v:shape>
            </v:group>
            <v:group style="position:absolute;left:8462;top:4414;width:10;height:20" coordorigin="8462,4414" coordsize="10,20">
              <v:shape style="position:absolute;left:8462;top:4414;width:10;height:20" coordorigin="8462,4414" coordsize="10,20" path="m8462,4433l8472,4433,8472,4414,8462,4414,8462,4433xe" filled="true" fillcolor="#000000" stroked="false">
                <v:path arrowok="t"/>
                <v:fill type="solid"/>
              </v:shape>
            </v:group>
            <v:group style="position:absolute;left:8462;top:4433;width:10;height:20" coordorigin="8462,4433" coordsize="10,20">
              <v:shape style="position:absolute;left:8462;top:4433;width:10;height:20" coordorigin="8462,4433" coordsize="10,20" path="m8462,4452l8472,4452,8472,4433,8462,4433,8462,4452xe" filled="true" fillcolor="#000000" stroked="false">
                <v:path arrowok="t"/>
                <v:fill type="solid"/>
              </v:shape>
            </v:group>
            <v:group style="position:absolute;left:8462;top:4452;width:10;height:20" coordorigin="8462,4452" coordsize="10,20">
              <v:shape style="position:absolute;left:8462;top:4452;width:10;height:20" coordorigin="8462,4452" coordsize="10,20" path="m8462,4472l8472,4472,8472,4452,8462,4452,8462,4472xe" filled="true" fillcolor="#000000" stroked="false">
                <v:path arrowok="t"/>
                <v:fill type="solid"/>
              </v:shape>
            </v:group>
            <v:group style="position:absolute;left:8462;top:4478;width:10;height:2" coordorigin="8462,4478" coordsize="10,2">
              <v:shape style="position:absolute;left:8462;top:4478;width:10;height:2" coordorigin="8462,4478" coordsize="10,0" path="m8462,4478l8472,4478e" filled="false" stroked="true" strokeweight=".599976pt" strokecolor="#000000">
                <v:path arrowok="t"/>
              </v:shape>
            </v:group>
            <v:group style="position:absolute;left:9597;top:4145;width:10;height:20" coordorigin="9597,4145" coordsize="10,20">
              <v:shape style="position:absolute;left:9597;top:4145;width:10;height:20" coordorigin="9597,4145" coordsize="10,20" path="m9597,4164l9607,4164,9607,4145,9597,4145,9597,4164xe" filled="true" fillcolor="#000000" stroked="false">
                <v:path arrowok="t"/>
                <v:fill type="solid"/>
              </v:shape>
            </v:group>
            <v:group style="position:absolute;left:9597;top:4164;width:10;height:20" coordorigin="9597,4164" coordsize="10,20">
              <v:shape style="position:absolute;left:9597;top:4164;width:10;height:20" coordorigin="9597,4164" coordsize="10,20" path="m9597,4184l9607,4184,9607,4164,9597,4164,9597,4184xe" filled="true" fillcolor="#000000" stroked="false">
                <v:path arrowok="t"/>
                <v:fill type="solid"/>
              </v:shape>
            </v:group>
            <v:group style="position:absolute;left:9597;top:4184;width:10;height:20" coordorigin="9597,4184" coordsize="10,20">
              <v:shape style="position:absolute;left:9597;top:4184;width:10;height:20" coordorigin="9597,4184" coordsize="10,20" path="m9597,4203l9607,4203,9607,4184,9597,4184,9597,4203xe" filled="true" fillcolor="#000000" stroked="false">
                <v:path arrowok="t"/>
                <v:fill type="solid"/>
              </v:shape>
            </v:group>
            <v:group style="position:absolute;left:9597;top:4203;width:10;height:20" coordorigin="9597,4203" coordsize="10,20">
              <v:shape style="position:absolute;left:9597;top:4203;width:10;height:20" coordorigin="9597,4203" coordsize="10,20" path="m9597,4222l9607,4222,9607,4203,9597,4203,9597,4222xe" filled="true" fillcolor="#000000" stroked="false">
                <v:path arrowok="t"/>
                <v:fill type="solid"/>
              </v:shape>
            </v:group>
            <v:group style="position:absolute;left:9597;top:4222;width:10;height:20" coordorigin="9597,4222" coordsize="10,20">
              <v:shape style="position:absolute;left:9597;top:4222;width:10;height:20" coordorigin="9597,4222" coordsize="10,20" path="m9597,4241l9607,4241,9607,4222,9597,4222,9597,4241xe" filled="true" fillcolor="#000000" stroked="false">
                <v:path arrowok="t"/>
                <v:fill type="solid"/>
              </v:shape>
            </v:group>
            <v:group style="position:absolute;left:9597;top:4241;width:10;height:20" coordorigin="9597,4241" coordsize="10,20">
              <v:shape style="position:absolute;left:9597;top:4241;width:10;height:20" coordorigin="9597,4241" coordsize="10,20" path="m9597,4260l9607,4260,9607,4241,9597,4241,9597,4260xe" filled="true" fillcolor="#000000" stroked="false">
                <v:path arrowok="t"/>
                <v:fill type="solid"/>
              </v:shape>
            </v:group>
            <v:group style="position:absolute;left:9597;top:4260;width:10;height:20" coordorigin="9597,4260" coordsize="10,20">
              <v:shape style="position:absolute;left:9597;top:4260;width:10;height:20" coordorigin="9597,4260" coordsize="10,20" path="m9597,4280l9607,4280,9607,4260,9597,4260,9597,4280xe" filled="true" fillcolor="#000000" stroked="false">
                <v:path arrowok="t"/>
                <v:fill type="solid"/>
              </v:shape>
            </v:group>
            <v:group style="position:absolute;left:9597;top:4280;width:10;height:20" coordorigin="9597,4280" coordsize="10,20">
              <v:shape style="position:absolute;left:9597;top:4280;width:10;height:20" coordorigin="9597,4280" coordsize="10,20" path="m9597,4299l9607,4299,9607,4280,9597,4280,9597,4299xe" filled="true" fillcolor="#000000" stroked="false">
                <v:path arrowok="t"/>
                <v:fill type="solid"/>
              </v:shape>
            </v:group>
            <v:group style="position:absolute;left:9597;top:4299;width:10;height:20" coordorigin="9597,4299" coordsize="10,20">
              <v:shape style="position:absolute;left:9597;top:4299;width:10;height:20" coordorigin="9597,4299" coordsize="10,20" path="m9597,4318l9607,4318,9607,4299,9597,4299,9597,4318xe" filled="true" fillcolor="#000000" stroked="false">
                <v:path arrowok="t"/>
                <v:fill type="solid"/>
              </v:shape>
            </v:group>
            <v:group style="position:absolute;left:9597;top:4318;width:10;height:20" coordorigin="9597,4318" coordsize="10,20">
              <v:shape style="position:absolute;left:9597;top:4318;width:10;height:20" coordorigin="9597,4318" coordsize="10,20" path="m9597,4337l9607,4337,9607,4318,9597,4318,9597,4337xe" filled="true" fillcolor="#000000" stroked="false">
                <v:path arrowok="t"/>
                <v:fill type="solid"/>
              </v:shape>
            </v:group>
            <v:group style="position:absolute;left:9597;top:4337;width:10;height:20" coordorigin="9597,4337" coordsize="10,20">
              <v:shape style="position:absolute;left:9597;top:4337;width:10;height:20" coordorigin="9597,4337" coordsize="10,20" path="m9597,4356l9607,4356,9607,4337,9597,4337,9597,4356xe" filled="true" fillcolor="#000000" stroked="false">
                <v:path arrowok="t"/>
                <v:fill type="solid"/>
              </v:shape>
            </v:group>
            <v:group style="position:absolute;left:9597;top:4356;width:10;height:20" coordorigin="9597,4356" coordsize="10,20">
              <v:shape style="position:absolute;left:9597;top:4356;width:10;height:20" coordorigin="9597,4356" coordsize="10,20" path="m9597,4376l9607,4376,9607,4356,9597,4356,9597,4376xe" filled="true" fillcolor="#000000" stroked="false">
                <v:path arrowok="t"/>
                <v:fill type="solid"/>
              </v:shape>
            </v:group>
            <v:group style="position:absolute;left:9597;top:4376;width:10;height:20" coordorigin="9597,4376" coordsize="10,20">
              <v:shape style="position:absolute;left:9597;top:4376;width:10;height:20" coordorigin="9597,4376" coordsize="10,20" path="m9597,4395l9607,4395,9607,4376,9597,4376,9597,4395xe" filled="true" fillcolor="#000000" stroked="false">
                <v:path arrowok="t"/>
                <v:fill type="solid"/>
              </v:shape>
            </v:group>
            <v:group style="position:absolute;left:9597;top:4395;width:10;height:20" coordorigin="9597,4395" coordsize="10,20">
              <v:shape style="position:absolute;left:9597;top:4395;width:10;height:20" coordorigin="9597,4395" coordsize="10,20" path="m9597,4414l9607,4414,9607,4395,9597,4395,9597,4414xe" filled="true" fillcolor="#000000" stroked="false">
                <v:path arrowok="t"/>
                <v:fill type="solid"/>
              </v:shape>
            </v:group>
            <v:group style="position:absolute;left:9597;top:4414;width:10;height:20" coordorigin="9597,4414" coordsize="10,20">
              <v:shape style="position:absolute;left:9597;top:4414;width:10;height:20" coordorigin="9597,4414" coordsize="10,20" path="m9597,4433l9607,4433,9607,4414,9597,4414,9597,4433xe" filled="true" fillcolor="#000000" stroked="false">
                <v:path arrowok="t"/>
                <v:fill type="solid"/>
              </v:shape>
            </v:group>
            <v:group style="position:absolute;left:9597;top:4433;width:10;height:20" coordorigin="9597,4433" coordsize="10,20">
              <v:shape style="position:absolute;left:9597;top:4433;width:10;height:20" coordorigin="9597,4433" coordsize="10,20" path="m9597,4452l9607,4452,9607,4433,9597,4433,9597,4452xe" filled="true" fillcolor="#000000" stroked="false">
                <v:path arrowok="t"/>
                <v:fill type="solid"/>
              </v:shape>
            </v:group>
            <v:group style="position:absolute;left:9597;top:4452;width:10;height:20" coordorigin="9597,4452" coordsize="10,20">
              <v:shape style="position:absolute;left:9597;top:4452;width:10;height:20" coordorigin="9597,4452" coordsize="10,20" path="m9597,4472l9607,4472,9607,4452,9597,4452,9597,4472xe" filled="true" fillcolor="#000000" stroked="false">
                <v:path arrowok="t"/>
                <v:fill type="solid"/>
              </v:shape>
            </v:group>
            <v:group style="position:absolute;left:9597;top:4478;width:10;height:2" coordorigin="9597,4478" coordsize="10,2">
              <v:shape style="position:absolute;left:9597;top:4478;width:10;height:2" coordorigin="9597,4478" coordsize="10,0" path="m9597,4478l9607,4478e" filled="false" stroked="true" strokeweight=".599976pt" strokecolor="#000000">
                <v:path arrowok="t"/>
              </v:shape>
            </v:group>
            <v:group style="position:absolute;left:10162;top:4145;width:10;height:20" coordorigin="10162,4145" coordsize="10,20">
              <v:shape style="position:absolute;left:10162;top:4145;width:10;height:20" coordorigin="10162,4145" coordsize="10,20" path="m10162,4164l10172,4164,10172,4145,10162,4145,10162,4164xe" filled="true" fillcolor="#000000" stroked="false">
                <v:path arrowok="t"/>
                <v:fill type="solid"/>
              </v:shape>
            </v:group>
            <v:group style="position:absolute;left:10162;top:4164;width:10;height:20" coordorigin="10162,4164" coordsize="10,20">
              <v:shape style="position:absolute;left:10162;top:4164;width:10;height:20" coordorigin="10162,4164" coordsize="10,20" path="m10162,4184l10172,4184,10172,4164,10162,4164,10162,4184xe" filled="true" fillcolor="#000000" stroked="false">
                <v:path arrowok="t"/>
                <v:fill type="solid"/>
              </v:shape>
            </v:group>
            <v:group style="position:absolute;left:10162;top:4184;width:10;height:20" coordorigin="10162,4184" coordsize="10,20">
              <v:shape style="position:absolute;left:10162;top:4184;width:10;height:20" coordorigin="10162,4184" coordsize="10,20" path="m10162,4203l10172,4203,10172,4184,10162,4184,10162,4203xe" filled="true" fillcolor="#000000" stroked="false">
                <v:path arrowok="t"/>
                <v:fill type="solid"/>
              </v:shape>
            </v:group>
            <v:group style="position:absolute;left:10162;top:4203;width:10;height:20" coordorigin="10162,4203" coordsize="10,20">
              <v:shape style="position:absolute;left:10162;top:4203;width:10;height:20" coordorigin="10162,4203" coordsize="10,20" path="m10162,4222l10172,4222,10172,4203,10162,4203,10162,4222xe" filled="true" fillcolor="#000000" stroked="false">
                <v:path arrowok="t"/>
                <v:fill type="solid"/>
              </v:shape>
            </v:group>
            <v:group style="position:absolute;left:10162;top:4222;width:10;height:20" coordorigin="10162,4222" coordsize="10,20">
              <v:shape style="position:absolute;left:10162;top:4222;width:10;height:20" coordorigin="10162,4222" coordsize="10,20" path="m10162,4241l10172,4241,10172,4222,10162,4222,10162,4241xe" filled="true" fillcolor="#000000" stroked="false">
                <v:path arrowok="t"/>
                <v:fill type="solid"/>
              </v:shape>
            </v:group>
            <v:group style="position:absolute;left:10162;top:4241;width:10;height:20" coordorigin="10162,4241" coordsize="10,20">
              <v:shape style="position:absolute;left:10162;top:4241;width:10;height:20" coordorigin="10162,4241" coordsize="10,20" path="m10162,4260l10172,4260,10172,4241,10162,4241,10162,4260xe" filled="true" fillcolor="#000000" stroked="false">
                <v:path arrowok="t"/>
                <v:fill type="solid"/>
              </v:shape>
            </v:group>
            <v:group style="position:absolute;left:10162;top:4260;width:10;height:20" coordorigin="10162,4260" coordsize="10,20">
              <v:shape style="position:absolute;left:10162;top:4260;width:10;height:20" coordorigin="10162,4260" coordsize="10,20" path="m10162,4280l10172,4280,10172,4260,10162,4260,10162,4280xe" filled="true" fillcolor="#000000" stroked="false">
                <v:path arrowok="t"/>
                <v:fill type="solid"/>
              </v:shape>
            </v:group>
            <v:group style="position:absolute;left:10162;top:4280;width:10;height:20" coordorigin="10162,4280" coordsize="10,20">
              <v:shape style="position:absolute;left:10162;top:4280;width:10;height:20" coordorigin="10162,4280" coordsize="10,20" path="m10162,4299l10172,4299,10172,4280,10162,4280,10162,4299xe" filled="true" fillcolor="#000000" stroked="false">
                <v:path arrowok="t"/>
                <v:fill type="solid"/>
              </v:shape>
            </v:group>
            <v:group style="position:absolute;left:10162;top:4299;width:10;height:20" coordorigin="10162,4299" coordsize="10,20">
              <v:shape style="position:absolute;left:10162;top:4299;width:10;height:20" coordorigin="10162,4299" coordsize="10,20" path="m10162,4318l10172,4318,10172,4299,10162,4299,10162,4318xe" filled="true" fillcolor="#000000" stroked="false">
                <v:path arrowok="t"/>
                <v:fill type="solid"/>
              </v:shape>
            </v:group>
            <v:group style="position:absolute;left:10162;top:4318;width:10;height:20" coordorigin="10162,4318" coordsize="10,20">
              <v:shape style="position:absolute;left:10162;top:4318;width:10;height:20" coordorigin="10162,4318" coordsize="10,20" path="m10162,4337l10172,4337,10172,4318,10162,4318,10162,4337xe" filled="true" fillcolor="#000000" stroked="false">
                <v:path arrowok="t"/>
                <v:fill type="solid"/>
              </v:shape>
            </v:group>
            <v:group style="position:absolute;left:10162;top:4337;width:10;height:20" coordorigin="10162,4337" coordsize="10,20">
              <v:shape style="position:absolute;left:10162;top:4337;width:10;height:20" coordorigin="10162,4337" coordsize="10,20" path="m10162,4356l10172,4356,10172,4337,10162,4337,10162,4356xe" filled="true" fillcolor="#000000" stroked="false">
                <v:path arrowok="t"/>
                <v:fill type="solid"/>
              </v:shape>
            </v:group>
            <v:group style="position:absolute;left:10162;top:4356;width:10;height:20" coordorigin="10162,4356" coordsize="10,20">
              <v:shape style="position:absolute;left:10162;top:4356;width:10;height:20" coordorigin="10162,4356" coordsize="10,20" path="m10162,4376l10172,4376,10172,4356,10162,4356,10162,4376xe" filled="true" fillcolor="#000000" stroked="false">
                <v:path arrowok="t"/>
                <v:fill type="solid"/>
              </v:shape>
            </v:group>
            <v:group style="position:absolute;left:10162;top:4376;width:10;height:20" coordorigin="10162,4376" coordsize="10,20">
              <v:shape style="position:absolute;left:10162;top:4376;width:10;height:20" coordorigin="10162,4376" coordsize="10,20" path="m10162,4395l10172,4395,10172,4376,10162,4376,10162,4395xe" filled="true" fillcolor="#000000" stroked="false">
                <v:path arrowok="t"/>
                <v:fill type="solid"/>
              </v:shape>
            </v:group>
            <v:group style="position:absolute;left:10162;top:4395;width:10;height:20" coordorigin="10162,4395" coordsize="10,20">
              <v:shape style="position:absolute;left:10162;top:4395;width:10;height:20" coordorigin="10162,4395" coordsize="10,20" path="m10162,4414l10172,4414,10172,4395,10162,4395,10162,4414xe" filled="true" fillcolor="#000000" stroked="false">
                <v:path arrowok="t"/>
                <v:fill type="solid"/>
              </v:shape>
            </v:group>
            <v:group style="position:absolute;left:10162;top:4414;width:10;height:20" coordorigin="10162,4414" coordsize="10,20">
              <v:shape style="position:absolute;left:10162;top:4414;width:10;height:20" coordorigin="10162,4414" coordsize="10,20" path="m10162,4433l10172,4433,10172,4414,10162,4414,10162,4433xe" filled="true" fillcolor="#000000" stroked="false">
                <v:path arrowok="t"/>
                <v:fill type="solid"/>
              </v:shape>
            </v:group>
            <v:group style="position:absolute;left:10162;top:4433;width:10;height:20" coordorigin="10162,4433" coordsize="10,20">
              <v:shape style="position:absolute;left:10162;top:4433;width:10;height:20" coordorigin="10162,4433" coordsize="10,20" path="m10162,4452l10172,4452,10172,4433,10162,4433,10162,4452xe" filled="true" fillcolor="#000000" stroked="false">
                <v:path arrowok="t"/>
                <v:fill type="solid"/>
              </v:shape>
            </v:group>
            <v:group style="position:absolute;left:10162;top:4452;width:10;height:20" coordorigin="10162,4452" coordsize="10,20">
              <v:shape style="position:absolute;left:10162;top:4452;width:10;height:20" coordorigin="10162,4452" coordsize="10,20" path="m10162,4472l10172,4472,10172,4452,10162,4452,10162,4472xe" filled="true" fillcolor="#000000" stroked="false">
                <v:path arrowok="t"/>
                <v:fill type="solid"/>
              </v:shape>
            </v:group>
            <v:group style="position:absolute;left:10162;top:4478;width:10;height:2" coordorigin="10162,4478" coordsize="10,2">
              <v:shape style="position:absolute;left:10162;top:4478;width:10;height:2" coordorigin="10162,4478" coordsize="10,0" path="m10162,4478l10172,4478e" filled="false" stroked="true" strokeweight=".599976pt" strokecolor="#000000">
                <v:path arrowok="t"/>
              </v:shape>
            </v:group>
            <v:group style="position:absolute;left:11437;top:4145;width:10;height:20" coordorigin="11437,4145" coordsize="10,20">
              <v:shape style="position:absolute;left:11437;top:4145;width:10;height:20" coordorigin="11437,4145" coordsize="10,20" path="m11437,4164l11446,4164,11446,4145,11437,4145,11437,4164xe" filled="true" fillcolor="#000000" stroked="false">
                <v:path arrowok="t"/>
                <v:fill type="solid"/>
              </v:shape>
            </v:group>
            <v:group style="position:absolute;left:11437;top:4164;width:10;height:20" coordorigin="11437,4164" coordsize="10,20">
              <v:shape style="position:absolute;left:11437;top:4164;width:10;height:20" coordorigin="11437,4164" coordsize="10,20" path="m11437,4184l11446,4184,11446,4164,11437,4164,11437,4184xe" filled="true" fillcolor="#000000" stroked="false">
                <v:path arrowok="t"/>
                <v:fill type="solid"/>
              </v:shape>
            </v:group>
            <v:group style="position:absolute;left:11437;top:4184;width:10;height:20" coordorigin="11437,4184" coordsize="10,20">
              <v:shape style="position:absolute;left:11437;top:4184;width:10;height:20" coordorigin="11437,4184" coordsize="10,20" path="m11437,4203l11446,4203,11446,4184,11437,4184,11437,4203xe" filled="true" fillcolor="#000000" stroked="false">
                <v:path arrowok="t"/>
                <v:fill type="solid"/>
              </v:shape>
            </v:group>
            <v:group style="position:absolute;left:11437;top:4203;width:10;height:20" coordorigin="11437,4203" coordsize="10,20">
              <v:shape style="position:absolute;left:11437;top:4203;width:10;height:20" coordorigin="11437,4203" coordsize="10,20" path="m11437,4222l11446,4222,11446,4203,11437,4203,11437,4222xe" filled="true" fillcolor="#000000" stroked="false">
                <v:path arrowok="t"/>
                <v:fill type="solid"/>
              </v:shape>
            </v:group>
            <v:group style="position:absolute;left:11437;top:4222;width:10;height:20" coordorigin="11437,4222" coordsize="10,20">
              <v:shape style="position:absolute;left:11437;top:4222;width:10;height:20" coordorigin="11437,4222" coordsize="10,20" path="m11437,4241l11446,4241,11446,4222,11437,4222,11437,4241xe" filled="true" fillcolor="#000000" stroked="false">
                <v:path arrowok="t"/>
                <v:fill type="solid"/>
              </v:shape>
            </v:group>
            <v:group style="position:absolute;left:11437;top:4241;width:10;height:20" coordorigin="11437,4241" coordsize="10,20">
              <v:shape style="position:absolute;left:11437;top:4241;width:10;height:20" coordorigin="11437,4241" coordsize="10,20" path="m11437,4260l11446,4260,11446,4241,11437,4241,11437,4260xe" filled="true" fillcolor="#000000" stroked="false">
                <v:path arrowok="t"/>
                <v:fill type="solid"/>
              </v:shape>
            </v:group>
            <v:group style="position:absolute;left:11437;top:4260;width:10;height:20" coordorigin="11437,4260" coordsize="10,20">
              <v:shape style="position:absolute;left:11437;top:4260;width:10;height:20" coordorigin="11437,4260" coordsize="10,20" path="m11437,4280l11446,4280,11446,4260,11437,4260,11437,4280xe" filled="true" fillcolor="#000000" stroked="false">
                <v:path arrowok="t"/>
                <v:fill type="solid"/>
              </v:shape>
            </v:group>
            <v:group style="position:absolute;left:11437;top:4280;width:10;height:20" coordorigin="11437,4280" coordsize="10,20">
              <v:shape style="position:absolute;left:11437;top:4280;width:10;height:20" coordorigin="11437,4280" coordsize="10,20" path="m11437,4299l11446,4299,11446,4280,11437,4280,11437,4299xe" filled="true" fillcolor="#000000" stroked="false">
                <v:path arrowok="t"/>
                <v:fill type="solid"/>
              </v:shape>
            </v:group>
            <v:group style="position:absolute;left:11437;top:4299;width:10;height:20" coordorigin="11437,4299" coordsize="10,20">
              <v:shape style="position:absolute;left:11437;top:4299;width:10;height:20" coordorigin="11437,4299" coordsize="10,20" path="m11437,4318l11446,4318,11446,4299,11437,4299,11437,4318xe" filled="true" fillcolor="#000000" stroked="false">
                <v:path arrowok="t"/>
                <v:fill type="solid"/>
              </v:shape>
            </v:group>
            <v:group style="position:absolute;left:11437;top:4318;width:10;height:20" coordorigin="11437,4318" coordsize="10,20">
              <v:shape style="position:absolute;left:11437;top:4318;width:10;height:20" coordorigin="11437,4318" coordsize="10,20" path="m11437,4337l11446,4337,11446,4318,11437,4318,11437,4337xe" filled="true" fillcolor="#000000" stroked="false">
                <v:path arrowok="t"/>
                <v:fill type="solid"/>
              </v:shape>
            </v:group>
            <v:group style="position:absolute;left:11437;top:4337;width:10;height:20" coordorigin="11437,4337" coordsize="10,20">
              <v:shape style="position:absolute;left:11437;top:4337;width:10;height:20" coordorigin="11437,4337" coordsize="10,20" path="m11437,4356l11446,4356,11446,4337,11437,4337,11437,4356xe" filled="true" fillcolor="#000000" stroked="false">
                <v:path arrowok="t"/>
                <v:fill type="solid"/>
              </v:shape>
            </v:group>
            <v:group style="position:absolute;left:11437;top:4356;width:10;height:20" coordorigin="11437,4356" coordsize="10,20">
              <v:shape style="position:absolute;left:11437;top:4356;width:10;height:20" coordorigin="11437,4356" coordsize="10,20" path="m11437,4376l11446,4376,11446,4356,11437,4356,11437,4376xe" filled="true" fillcolor="#000000" stroked="false">
                <v:path arrowok="t"/>
                <v:fill type="solid"/>
              </v:shape>
            </v:group>
            <v:group style="position:absolute;left:11437;top:4376;width:10;height:20" coordorigin="11437,4376" coordsize="10,20">
              <v:shape style="position:absolute;left:11437;top:4376;width:10;height:20" coordorigin="11437,4376" coordsize="10,20" path="m11437,4395l11446,4395,11446,4376,11437,4376,11437,4395xe" filled="true" fillcolor="#000000" stroked="false">
                <v:path arrowok="t"/>
                <v:fill type="solid"/>
              </v:shape>
            </v:group>
            <v:group style="position:absolute;left:11437;top:4395;width:10;height:20" coordorigin="11437,4395" coordsize="10,20">
              <v:shape style="position:absolute;left:11437;top:4395;width:10;height:20" coordorigin="11437,4395" coordsize="10,20" path="m11437,4414l11446,4414,11446,4395,11437,4395,11437,4414xe" filled="true" fillcolor="#000000" stroked="false">
                <v:path arrowok="t"/>
                <v:fill type="solid"/>
              </v:shape>
            </v:group>
            <v:group style="position:absolute;left:11437;top:4414;width:10;height:20" coordorigin="11437,4414" coordsize="10,20">
              <v:shape style="position:absolute;left:11437;top:4414;width:10;height:20" coordorigin="11437,4414" coordsize="10,20" path="m11437,4433l11446,4433,11446,4414,11437,4414,11437,4433xe" filled="true" fillcolor="#000000" stroked="false">
                <v:path arrowok="t"/>
                <v:fill type="solid"/>
              </v:shape>
            </v:group>
            <v:group style="position:absolute;left:11437;top:4433;width:10;height:20" coordorigin="11437,4433" coordsize="10,20">
              <v:shape style="position:absolute;left:11437;top:4433;width:10;height:20" coordorigin="11437,4433" coordsize="10,20" path="m11437,4452l11446,4452,11446,4433,11437,4433,11437,4452xe" filled="true" fillcolor="#000000" stroked="false">
                <v:path arrowok="t"/>
                <v:fill type="solid"/>
              </v:shape>
            </v:group>
            <v:group style="position:absolute;left:11437;top:4452;width:10;height:20" coordorigin="11437,4452" coordsize="10,20">
              <v:shape style="position:absolute;left:11437;top:4452;width:10;height:20" coordorigin="11437,4452" coordsize="10,20" path="m11437,4472l11446,4472,11446,4452,11437,4452,11437,4472xe" filled="true" fillcolor="#000000" stroked="false">
                <v:path arrowok="t"/>
                <v:fill type="solid"/>
              </v:shape>
            </v:group>
            <v:group style="position:absolute;left:11437;top:4478;width:10;height:2" coordorigin="11437,4478" coordsize="10,2">
              <v:shape style="position:absolute;left:11437;top:4478;width:10;height:2" coordorigin="11437,4478" coordsize="10,0" path="m11437,4478l11446,4478e" filled="false" stroked="true" strokeweight=".599976pt" strokecolor="#000000">
                <v:path arrowok="t"/>
              </v:shape>
            </v:group>
            <v:group style="position:absolute;left:12720;top:4145;width:10;height:20" coordorigin="12720,4145" coordsize="10,20">
              <v:shape style="position:absolute;left:12720;top:4145;width:10;height:20" coordorigin="12720,4145" coordsize="10,20" path="m12720,4164l12729,4164,12729,4145,12720,4145,12720,4164xe" filled="true" fillcolor="#000000" stroked="false">
                <v:path arrowok="t"/>
                <v:fill type="solid"/>
              </v:shape>
            </v:group>
            <v:group style="position:absolute;left:12720;top:4164;width:10;height:20" coordorigin="12720,4164" coordsize="10,20">
              <v:shape style="position:absolute;left:12720;top:4164;width:10;height:20" coordorigin="12720,4164" coordsize="10,20" path="m12720,4184l12729,4184,12729,4164,12720,4164,12720,4184xe" filled="true" fillcolor="#000000" stroked="false">
                <v:path arrowok="t"/>
                <v:fill type="solid"/>
              </v:shape>
            </v:group>
            <v:group style="position:absolute;left:12720;top:4184;width:10;height:20" coordorigin="12720,4184" coordsize="10,20">
              <v:shape style="position:absolute;left:12720;top:4184;width:10;height:20" coordorigin="12720,4184" coordsize="10,20" path="m12720,4203l12729,4203,12729,4184,12720,4184,12720,4203xe" filled="true" fillcolor="#000000" stroked="false">
                <v:path arrowok="t"/>
                <v:fill type="solid"/>
              </v:shape>
            </v:group>
            <v:group style="position:absolute;left:12720;top:4203;width:10;height:20" coordorigin="12720,4203" coordsize="10,20">
              <v:shape style="position:absolute;left:12720;top:4203;width:10;height:20" coordorigin="12720,4203" coordsize="10,20" path="m12720,4222l12729,4222,12729,4203,12720,4203,12720,4222xe" filled="true" fillcolor="#000000" stroked="false">
                <v:path arrowok="t"/>
                <v:fill type="solid"/>
              </v:shape>
            </v:group>
            <v:group style="position:absolute;left:12720;top:4222;width:10;height:20" coordorigin="12720,4222" coordsize="10,20">
              <v:shape style="position:absolute;left:12720;top:4222;width:10;height:20" coordorigin="12720,4222" coordsize="10,20" path="m12720,4241l12729,4241,12729,4222,12720,4222,12720,4241xe" filled="true" fillcolor="#000000" stroked="false">
                <v:path arrowok="t"/>
                <v:fill type="solid"/>
              </v:shape>
            </v:group>
            <v:group style="position:absolute;left:12720;top:4241;width:10;height:20" coordorigin="12720,4241" coordsize="10,20">
              <v:shape style="position:absolute;left:12720;top:4241;width:10;height:20" coordorigin="12720,4241" coordsize="10,20" path="m12720,4260l12729,4260,12729,4241,12720,4241,12720,4260xe" filled="true" fillcolor="#000000" stroked="false">
                <v:path arrowok="t"/>
                <v:fill type="solid"/>
              </v:shape>
            </v:group>
            <v:group style="position:absolute;left:12720;top:4260;width:10;height:20" coordorigin="12720,4260" coordsize="10,20">
              <v:shape style="position:absolute;left:12720;top:4260;width:10;height:20" coordorigin="12720,4260" coordsize="10,20" path="m12720,4280l12729,4280,12729,4260,12720,4260,12720,4280xe" filled="true" fillcolor="#000000" stroked="false">
                <v:path arrowok="t"/>
                <v:fill type="solid"/>
              </v:shape>
            </v:group>
            <v:group style="position:absolute;left:12720;top:4280;width:10;height:20" coordorigin="12720,4280" coordsize="10,20">
              <v:shape style="position:absolute;left:12720;top:4280;width:10;height:20" coordorigin="12720,4280" coordsize="10,20" path="m12720,4299l12729,4299,12729,4280,12720,4280,12720,4299xe" filled="true" fillcolor="#000000" stroked="false">
                <v:path arrowok="t"/>
                <v:fill type="solid"/>
              </v:shape>
            </v:group>
            <v:group style="position:absolute;left:12720;top:4299;width:10;height:20" coordorigin="12720,4299" coordsize="10,20">
              <v:shape style="position:absolute;left:12720;top:4299;width:10;height:20" coordorigin="12720,4299" coordsize="10,20" path="m12720,4318l12729,4318,12729,4299,12720,4299,12720,4318xe" filled="true" fillcolor="#000000" stroked="false">
                <v:path arrowok="t"/>
                <v:fill type="solid"/>
              </v:shape>
            </v:group>
            <v:group style="position:absolute;left:12720;top:4318;width:10;height:20" coordorigin="12720,4318" coordsize="10,20">
              <v:shape style="position:absolute;left:12720;top:4318;width:10;height:20" coordorigin="12720,4318" coordsize="10,20" path="m12720,4337l12729,4337,12729,4318,12720,4318,12720,4337xe" filled="true" fillcolor="#000000" stroked="false">
                <v:path arrowok="t"/>
                <v:fill type="solid"/>
              </v:shape>
            </v:group>
            <v:group style="position:absolute;left:12720;top:4337;width:10;height:20" coordorigin="12720,4337" coordsize="10,20">
              <v:shape style="position:absolute;left:12720;top:4337;width:10;height:20" coordorigin="12720,4337" coordsize="10,20" path="m12720,4356l12729,4356,12729,4337,12720,4337,12720,4356xe" filled="true" fillcolor="#000000" stroked="false">
                <v:path arrowok="t"/>
                <v:fill type="solid"/>
              </v:shape>
            </v:group>
            <v:group style="position:absolute;left:12720;top:4356;width:10;height:20" coordorigin="12720,4356" coordsize="10,20">
              <v:shape style="position:absolute;left:12720;top:4356;width:10;height:20" coordorigin="12720,4356" coordsize="10,20" path="m12720,4376l12729,4376,12729,4356,12720,4356,12720,4376xe" filled="true" fillcolor="#000000" stroked="false">
                <v:path arrowok="t"/>
                <v:fill type="solid"/>
              </v:shape>
            </v:group>
            <v:group style="position:absolute;left:12720;top:4376;width:10;height:20" coordorigin="12720,4376" coordsize="10,20">
              <v:shape style="position:absolute;left:12720;top:4376;width:10;height:20" coordorigin="12720,4376" coordsize="10,20" path="m12720,4395l12729,4395,12729,4376,12720,4376,12720,4395xe" filled="true" fillcolor="#000000" stroked="false">
                <v:path arrowok="t"/>
                <v:fill type="solid"/>
              </v:shape>
            </v:group>
            <v:group style="position:absolute;left:12720;top:4395;width:10;height:20" coordorigin="12720,4395" coordsize="10,20">
              <v:shape style="position:absolute;left:12720;top:4395;width:10;height:20" coordorigin="12720,4395" coordsize="10,20" path="m12720,4414l12729,4414,12729,4395,12720,4395,12720,4414xe" filled="true" fillcolor="#000000" stroked="false">
                <v:path arrowok="t"/>
                <v:fill type="solid"/>
              </v:shape>
            </v:group>
            <v:group style="position:absolute;left:12720;top:4414;width:10;height:20" coordorigin="12720,4414" coordsize="10,20">
              <v:shape style="position:absolute;left:12720;top:4414;width:10;height:20" coordorigin="12720,4414" coordsize="10,20" path="m12720,4433l12729,4433,12729,4414,12720,4414,12720,4433xe" filled="true" fillcolor="#000000" stroked="false">
                <v:path arrowok="t"/>
                <v:fill type="solid"/>
              </v:shape>
            </v:group>
            <v:group style="position:absolute;left:12720;top:4433;width:10;height:20" coordorigin="12720,4433" coordsize="10,20">
              <v:shape style="position:absolute;left:12720;top:4433;width:10;height:20" coordorigin="12720,4433" coordsize="10,20" path="m12720,4452l12729,4452,12729,4433,12720,4433,12720,4452xe" filled="true" fillcolor="#000000" stroked="false">
                <v:path arrowok="t"/>
                <v:fill type="solid"/>
              </v:shape>
            </v:group>
            <v:group style="position:absolute;left:12720;top:4452;width:10;height:20" coordorigin="12720,4452" coordsize="10,20">
              <v:shape style="position:absolute;left:12720;top:4452;width:10;height:20" coordorigin="12720,4452" coordsize="10,20" path="m12720,4472l12729,4472,12729,4452,12720,4452,12720,4472xe" filled="true" fillcolor="#000000" stroked="false">
                <v:path arrowok="t"/>
                <v:fill type="solid"/>
              </v:shape>
            </v:group>
            <v:group style="position:absolute;left:12720;top:4478;width:10;height:2" coordorigin="12720,4478" coordsize="10,2">
              <v:shape style="position:absolute;left:12720;top:4478;width:10;height:2" coordorigin="12720,4478" coordsize="10,0" path="m12720,4478l12729,4478e" filled="false" stroked="true" strokeweight=".599976pt" strokecolor="#000000">
                <v:path arrowok="t"/>
              </v:shape>
            </v:group>
            <v:group style="position:absolute;left:14018;top:4145;width:10;height:20" coordorigin="14018,4145" coordsize="10,20">
              <v:shape style="position:absolute;left:14018;top:4145;width:10;height:20" coordorigin="14018,4145" coordsize="10,20" path="m14018,4164l14028,4164,14028,4145,14018,4145,14018,4164xe" filled="true" fillcolor="#000000" stroked="false">
                <v:path arrowok="t"/>
                <v:fill type="solid"/>
              </v:shape>
            </v:group>
            <v:group style="position:absolute;left:14018;top:4164;width:10;height:20" coordorigin="14018,4164" coordsize="10,20">
              <v:shape style="position:absolute;left:14018;top:4164;width:10;height:20" coordorigin="14018,4164" coordsize="10,20" path="m14018,4184l14028,4184,14028,4164,14018,4164,14018,4184xe" filled="true" fillcolor="#000000" stroked="false">
                <v:path arrowok="t"/>
                <v:fill type="solid"/>
              </v:shape>
            </v:group>
            <v:group style="position:absolute;left:14018;top:4184;width:10;height:20" coordorigin="14018,4184" coordsize="10,20">
              <v:shape style="position:absolute;left:14018;top:4184;width:10;height:20" coordorigin="14018,4184" coordsize="10,20" path="m14018,4203l14028,4203,14028,4184,14018,4184,14018,4203xe" filled="true" fillcolor="#000000" stroked="false">
                <v:path arrowok="t"/>
                <v:fill type="solid"/>
              </v:shape>
            </v:group>
            <v:group style="position:absolute;left:14018;top:4203;width:10;height:20" coordorigin="14018,4203" coordsize="10,20">
              <v:shape style="position:absolute;left:14018;top:4203;width:10;height:20" coordorigin="14018,4203" coordsize="10,20" path="m14018,4222l14028,4222,14028,4203,14018,4203,14018,4222xe" filled="true" fillcolor="#000000" stroked="false">
                <v:path arrowok="t"/>
                <v:fill type="solid"/>
              </v:shape>
            </v:group>
            <v:group style="position:absolute;left:14018;top:4222;width:10;height:20" coordorigin="14018,4222" coordsize="10,20">
              <v:shape style="position:absolute;left:14018;top:4222;width:10;height:20" coordorigin="14018,4222" coordsize="10,20" path="m14018,4241l14028,4241,14028,4222,14018,4222,14018,4241xe" filled="true" fillcolor="#000000" stroked="false">
                <v:path arrowok="t"/>
                <v:fill type="solid"/>
              </v:shape>
            </v:group>
            <v:group style="position:absolute;left:14018;top:4241;width:10;height:20" coordorigin="14018,4241" coordsize="10,20">
              <v:shape style="position:absolute;left:14018;top:4241;width:10;height:20" coordorigin="14018,4241" coordsize="10,20" path="m14018,4260l14028,4260,14028,4241,14018,4241,14018,4260xe" filled="true" fillcolor="#000000" stroked="false">
                <v:path arrowok="t"/>
                <v:fill type="solid"/>
              </v:shape>
            </v:group>
            <v:group style="position:absolute;left:14018;top:4260;width:10;height:20" coordorigin="14018,4260" coordsize="10,20">
              <v:shape style="position:absolute;left:14018;top:4260;width:10;height:20" coordorigin="14018,4260" coordsize="10,20" path="m14018,4280l14028,4280,14028,4260,14018,4260,14018,4280xe" filled="true" fillcolor="#000000" stroked="false">
                <v:path arrowok="t"/>
                <v:fill type="solid"/>
              </v:shape>
            </v:group>
            <v:group style="position:absolute;left:14018;top:4280;width:10;height:20" coordorigin="14018,4280" coordsize="10,20">
              <v:shape style="position:absolute;left:14018;top:4280;width:10;height:20" coordorigin="14018,4280" coordsize="10,20" path="m14018,4299l14028,4299,14028,4280,14018,4280,14018,4299xe" filled="true" fillcolor="#000000" stroked="false">
                <v:path arrowok="t"/>
                <v:fill type="solid"/>
              </v:shape>
            </v:group>
            <v:group style="position:absolute;left:14018;top:4299;width:10;height:20" coordorigin="14018,4299" coordsize="10,20">
              <v:shape style="position:absolute;left:14018;top:4299;width:10;height:20" coordorigin="14018,4299" coordsize="10,20" path="m14018,4318l14028,4318,14028,4299,14018,4299,14018,4318xe" filled="true" fillcolor="#000000" stroked="false">
                <v:path arrowok="t"/>
                <v:fill type="solid"/>
              </v:shape>
            </v:group>
            <v:group style="position:absolute;left:14018;top:4318;width:10;height:20" coordorigin="14018,4318" coordsize="10,20">
              <v:shape style="position:absolute;left:14018;top:4318;width:10;height:20" coordorigin="14018,4318" coordsize="10,20" path="m14018,4337l14028,4337,14028,4318,14018,4318,14018,4337xe" filled="true" fillcolor="#000000" stroked="false">
                <v:path arrowok="t"/>
                <v:fill type="solid"/>
              </v:shape>
            </v:group>
            <v:group style="position:absolute;left:14018;top:4337;width:10;height:20" coordorigin="14018,4337" coordsize="10,20">
              <v:shape style="position:absolute;left:14018;top:4337;width:10;height:20" coordorigin="14018,4337" coordsize="10,20" path="m14018,4356l14028,4356,14028,4337,14018,4337,14018,4356xe" filled="true" fillcolor="#000000" stroked="false">
                <v:path arrowok="t"/>
                <v:fill type="solid"/>
              </v:shape>
            </v:group>
            <v:group style="position:absolute;left:14018;top:4356;width:10;height:20" coordorigin="14018,4356" coordsize="10,20">
              <v:shape style="position:absolute;left:14018;top:4356;width:10;height:20" coordorigin="14018,4356" coordsize="10,20" path="m14018,4376l14028,4376,14028,4356,14018,4356,14018,4376xe" filled="true" fillcolor="#000000" stroked="false">
                <v:path arrowok="t"/>
                <v:fill type="solid"/>
              </v:shape>
            </v:group>
            <v:group style="position:absolute;left:14018;top:4376;width:10;height:20" coordorigin="14018,4376" coordsize="10,20">
              <v:shape style="position:absolute;left:14018;top:4376;width:10;height:20" coordorigin="14018,4376" coordsize="10,20" path="m14018,4395l14028,4395,14028,4376,14018,4376,14018,4395xe" filled="true" fillcolor="#000000" stroked="false">
                <v:path arrowok="t"/>
                <v:fill type="solid"/>
              </v:shape>
            </v:group>
            <v:group style="position:absolute;left:14018;top:4395;width:10;height:20" coordorigin="14018,4395" coordsize="10,20">
              <v:shape style="position:absolute;left:14018;top:4395;width:10;height:20" coordorigin="14018,4395" coordsize="10,20" path="m14018,4414l14028,4414,14028,4395,14018,4395,14018,4414xe" filled="true" fillcolor="#000000" stroked="false">
                <v:path arrowok="t"/>
                <v:fill type="solid"/>
              </v:shape>
            </v:group>
            <v:group style="position:absolute;left:14018;top:4414;width:10;height:20" coordorigin="14018,4414" coordsize="10,20">
              <v:shape style="position:absolute;left:14018;top:4414;width:10;height:20" coordorigin="14018,4414" coordsize="10,20" path="m14018,4433l14028,4433,14028,4414,14018,4414,14018,4433xe" filled="true" fillcolor="#000000" stroked="false">
                <v:path arrowok="t"/>
                <v:fill type="solid"/>
              </v:shape>
            </v:group>
            <v:group style="position:absolute;left:14018;top:4433;width:10;height:20" coordorigin="14018,4433" coordsize="10,20">
              <v:shape style="position:absolute;left:14018;top:4433;width:10;height:20" coordorigin="14018,4433" coordsize="10,20" path="m14018,4452l14028,4452,14028,4433,14018,4433,14018,4452xe" filled="true" fillcolor="#000000" stroked="false">
                <v:path arrowok="t"/>
                <v:fill type="solid"/>
              </v:shape>
            </v:group>
            <v:group style="position:absolute;left:14018;top:4452;width:10;height:20" coordorigin="14018,4452" coordsize="10,20">
              <v:shape style="position:absolute;left:14018;top:4452;width:10;height:20" coordorigin="14018,4452" coordsize="10,20" path="m14018,4472l14028,4472,14028,4452,14018,4452,14018,4472xe" filled="true" fillcolor="#000000" stroked="false">
                <v:path arrowok="t"/>
                <v:fill type="solid"/>
              </v:shape>
            </v:group>
            <v:group style="position:absolute;left:14018;top:4478;width:10;height:2" coordorigin="14018,4478" coordsize="10,2">
              <v:shape style="position:absolute;left:14018;top:4478;width:10;height:2" coordorigin="14018,4478" coordsize="10,0" path="m14018,4478l14028,4478e" filled="false" stroked="true" strokeweight=".599976pt" strokecolor="#000000">
                <v:path arrowok="t"/>
              </v:shape>
              <v:shape style="position:absolute;left:1128;top:4484;width:2003;height:10" type="#_x0000_t75" stroked="false">
                <v:imagedata r:id="rId181" o:title=""/>
              </v:shape>
              <v:shape style="position:absolute;left:3126;top:4484;width:1302;height:10" type="#_x0000_t75" stroked="false">
                <v:imagedata r:id="rId182" o:title=""/>
              </v:shape>
              <v:shape style="position:absolute;left:4424;top:4484;width:635;height:10" type="#_x0000_t75" stroked="false">
                <v:imagedata r:id="rId183" o:title=""/>
              </v:shape>
              <v:shape style="position:absolute;left:5054;top:4484;width:715;height:10" type="#_x0000_t75" stroked="false">
                <v:imagedata r:id="rId184" o:title=""/>
              </v:shape>
              <v:shape style="position:absolute;left:5764;top:4484;width:570;height:10" type="#_x0000_t75" stroked="false">
                <v:imagedata r:id="rId185" o:title=""/>
              </v:shape>
              <v:shape style="position:absolute;left:6329;top:4484;width:1490;height:10" type="#_x0000_t75" stroked="false">
                <v:imagedata r:id="rId186" o:title=""/>
              </v:shape>
              <v:shape style="position:absolute;left:7815;top:4484;width:2348;height:10" type="#_x0000_t75" stroked="false">
                <v:imagedata r:id="rId187" o:title=""/>
              </v:shape>
              <v:shape style="position:absolute;left:10158;top:4484;width:1279;height:10" type="#_x0000_t75" stroked="false">
                <v:imagedata r:id="rId188" o:title=""/>
              </v:shape>
              <v:shape style="position:absolute;left:11432;top:4484;width:3958;height:10" type="#_x0000_t75" stroked="false">
                <v:imagedata r:id="rId189" o:title=""/>
              </v:shape>
            </v:group>
            <v:group style="position:absolute;left:4428;top:4493;width:10;height:20" coordorigin="4428,4493" coordsize="10,20">
              <v:shape style="position:absolute;left:4428;top:4493;width:10;height:20" coordorigin="4428,4493" coordsize="10,20" path="m4428,4512l4438,4512,4438,4493,4428,4493,4428,4512xe" filled="true" fillcolor="#000000" stroked="false">
                <v:path arrowok="t"/>
                <v:fill type="solid"/>
              </v:shape>
            </v:group>
            <v:group style="position:absolute;left:4428;top:4512;width:10;height:20" coordorigin="4428,4512" coordsize="10,20">
              <v:shape style="position:absolute;left:4428;top:4512;width:10;height:20" coordorigin="4428,4512" coordsize="10,20" path="m4428,4532l4438,4532,4438,4512,4428,4512,4428,4532xe" filled="true" fillcolor="#000000" stroked="false">
                <v:path arrowok="t"/>
                <v:fill type="solid"/>
              </v:shape>
            </v:group>
            <v:group style="position:absolute;left:4428;top:4532;width:10;height:20" coordorigin="4428,4532" coordsize="10,20">
              <v:shape style="position:absolute;left:4428;top:4532;width:10;height:20" coordorigin="4428,4532" coordsize="10,20" path="m4428,4551l4438,4551,4438,4532,4428,4532,4428,4551xe" filled="true" fillcolor="#000000" stroked="false">
                <v:path arrowok="t"/>
                <v:fill type="solid"/>
              </v:shape>
            </v:group>
            <v:group style="position:absolute;left:4428;top:4551;width:10;height:20" coordorigin="4428,4551" coordsize="10,20">
              <v:shape style="position:absolute;left:4428;top:4551;width:10;height:20" coordorigin="4428,4551" coordsize="10,20" path="m4428,4570l4438,4570,4438,4551,4428,4551,4428,4570xe" filled="true" fillcolor="#000000" stroked="false">
                <v:path arrowok="t"/>
                <v:fill type="solid"/>
              </v:shape>
            </v:group>
            <v:group style="position:absolute;left:4428;top:4570;width:10;height:20" coordorigin="4428,4570" coordsize="10,20">
              <v:shape style="position:absolute;left:4428;top:4570;width:10;height:20" coordorigin="4428,4570" coordsize="10,20" path="m4428,4589l4438,4589,4438,4570,4428,4570,4428,4589xe" filled="true" fillcolor="#000000" stroked="false">
                <v:path arrowok="t"/>
                <v:fill type="solid"/>
              </v:shape>
            </v:group>
            <v:group style="position:absolute;left:4428;top:4589;width:10;height:20" coordorigin="4428,4589" coordsize="10,20">
              <v:shape style="position:absolute;left:4428;top:4589;width:10;height:20" coordorigin="4428,4589" coordsize="10,20" path="m4428,4608l4438,4608,4438,4589,4428,4589,4428,4608xe" filled="true" fillcolor="#000000" stroked="false">
                <v:path arrowok="t"/>
                <v:fill type="solid"/>
              </v:shape>
            </v:group>
            <v:group style="position:absolute;left:4428;top:4608;width:10;height:20" coordorigin="4428,4608" coordsize="10,20">
              <v:shape style="position:absolute;left:4428;top:4608;width:10;height:20" coordorigin="4428,4608" coordsize="10,20" path="m4428,4628l4438,4628,4438,4608,4428,4608,4428,4628xe" filled="true" fillcolor="#000000" stroked="false">
                <v:path arrowok="t"/>
                <v:fill type="solid"/>
              </v:shape>
            </v:group>
            <v:group style="position:absolute;left:4428;top:4628;width:10;height:20" coordorigin="4428,4628" coordsize="10,20">
              <v:shape style="position:absolute;left:4428;top:4628;width:10;height:20" coordorigin="4428,4628" coordsize="10,20" path="m4428,4647l4438,4647,4438,4628,4428,4628,4428,4647xe" filled="true" fillcolor="#000000" stroked="false">
                <v:path arrowok="t"/>
                <v:fill type="solid"/>
              </v:shape>
            </v:group>
            <v:group style="position:absolute;left:4428;top:4647;width:10;height:20" coordorigin="4428,4647" coordsize="10,20">
              <v:shape style="position:absolute;left:4428;top:4647;width:10;height:20" coordorigin="4428,4647" coordsize="10,20" path="m4428,4666l4438,4666,4438,4647,4428,4647,4428,4666xe" filled="true" fillcolor="#000000" stroked="false">
                <v:path arrowok="t"/>
                <v:fill type="solid"/>
              </v:shape>
            </v:group>
            <v:group style="position:absolute;left:4428;top:4666;width:10;height:20" coordorigin="4428,4666" coordsize="10,20">
              <v:shape style="position:absolute;left:4428;top:4666;width:10;height:20" coordorigin="4428,4666" coordsize="10,20" path="m4428,4685l4438,4685,4438,4666,4428,4666,4428,4685xe" filled="true" fillcolor="#000000" stroked="false">
                <v:path arrowok="t"/>
                <v:fill type="solid"/>
              </v:shape>
            </v:group>
            <v:group style="position:absolute;left:4428;top:4685;width:10;height:20" coordorigin="4428,4685" coordsize="10,20">
              <v:shape style="position:absolute;left:4428;top:4685;width:10;height:20" coordorigin="4428,4685" coordsize="10,20" path="m4428,4704l4438,4704,4438,4685,4428,4685,4428,4704xe" filled="true" fillcolor="#000000" stroked="false">
                <v:path arrowok="t"/>
                <v:fill type="solid"/>
              </v:shape>
            </v:group>
            <v:group style="position:absolute;left:4428;top:4704;width:10;height:20" coordorigin="4428,4704" coordsize="10,20">
              <v:shape style="position:absolute;left:4428;top:4704;width:10;height:20" coordorigin="4428,4704" coordsize="10,20" path="m4428,4724l4438,4724,4438,4704,4428,4704,4428,4724xe" filled="true" fillcolor="#000000" stroked="false">
                <v:path arrowok="t"/>
                <v:fill type="solid"/>
              </v:shape>
            </v:group>
            <v:group style="position:absolute;left:4428;top:4731;width:10;height:2" coordorigin="4428,4731" coordsize="10,2">
              <v:shape style="position:absolute;left:4428;top:4731;width:10;height:2" coordorigin="4428,4731" coordsize="10,0" path="m4428,4731l4438,4731e" filled="false" stroked="true" strokeweight=".780029pt" strokecolor="#000000">
                <v:path arrowok="t"/>
              </v:shape>
            </v:group>
            <v:group style="position:absolute;left:5058;top:4493;width:10;height:20" coordorigin="5058,4493" coordsize="10,20">
              <v:shape style="position:absolute;left:5058;top:4493;width:10;height:20" coordorigin="5058,4493" coordsize="10,20" path="m5058,4512l5068,4512,5068,4493,5058,4493,5058,4512xe" filled="true" fillcolor="#000000" stroked="false">
                <v:path arrowok="t"/>
                <v:fill type="solid"/>
              </v:shape>
            </v:group>
            <v:group style="position:absolute;left:5058;top:4512;width:10;height:20" coordorigin="5058,4512" coordsize="10,20">
              <v:shape style="position:absolute;left:5058;top:4512;width:10;height:20" coordorigin="5058,4512" coordsize="10,20" path="m5058,4532l5068,4532,5068,4512,5058,4512,5058,4532xe" filled="true" fillcolor="#000000" stroked="false">
                <v:path arrowok="t"/>
                <v:fill type="solid"/>
              </v:shape>
            </v:group>
            <v:group style="position:absolute;left:5058;top:4532;width:10;height:20" coordorigin="5058,4532" coordsize="10,20">
              <v:shape style="position:absolute;left:5058;top:4532;width:10;height:20" coordorigin="5058,4532" coordsize="10,20" path="m5058,4551l5068,4551,5068,4532,5058,4532,5058,4551xe" filled="true" fillcolor="#000000" stroked="false">
                <v:path arrowok="t"/>
                <v:fill type="solid"/>
              </v:shape>
            </v:group>
            <v:group style="position:absolute;left:5058;top:4551;width:10;height:20" coordorigin="5058,4551" coordsize="10,20">
              <v:shape style="position:absolute;left:5058;top:4551;width:10;height:20" coordorigin="5058,4551" coordsize="10,20" path="m5058,4570l5068,4570,5068,4551,5058,4551,5058,4570xe" filled="true" fillcolor="#000000" stroked="false">
                <v:path arrowok="t"/>
                <v:fill type="solid"/>
              </v:shape>
            </v:group>
            <v:group style="position:absolute;left:5058;top:4570;width:10;height:20" coordorigin="5058,4570" coordsize="10,20">
              <v:shape style="position:absolute;left:5058;top:4570;width:10;height:20" coordorigin="5058,4570" coordsize="10,20" path="m5058,4589l5068,4589,5068,4570,5058,4570,5058,4589xe" filled="true" fillcolor="#000000" stroked="false">
                <v:path arrowok="t"/>
                <v:fill type="solid"/>
              </v:shape>
            </v:group>
            <v:group style="position:absolute;left:5058;top:4589;width:10;height:20" coordorigin="5058,4589" coordsize="10,20">
              <v:shape style="position:absolute;left:5058;top:4589;width:10;height:20" coordorigin="5058,4589" coordsize="10,20" path="m5058,4608l5068,4608,5068,4589,5058,4589,5058,4608xe" filled="true" fillcolor="#000000" stroked="false">
                <v:path arrowok="t"/>
                <v:fill type="solid"/>
              </v:shape>
            </v:group>
            <v:group style="position:absolute;left:5058;top:4608;width:10;height:20" coordorigin="5058,4608" coordsize="10,20">
              <v:shape style="position:absolute;left:5058;top:4608;width:10;height:20" coordorigin="5058,4608" coordsize="10,20" path="m5058,4628l5068,4628,5068,4608,5058,4608,5058,4628xe" filled="true" fillcolor="#000000" stroked="false">
                <v:path arrowok="t"/>
                <v:fill type="solid"/>
              </v:shape>
            </v:group>
            <v:group style="position:absolute;left:5058;top:4628;width:10;height:20" coordorigin="5058,4628" coordsize="10,20">
              <v:shape style="position:absolute;left:5058;top:4628;width:10;height:20" coordorigin="5058,4628" coordsize="10,20" path="m5058,4647l5068,4647,5068,4628,5058,4628,5058,4647xe" filled="true" fillcolor="#000000" stroked="false">
                <v:path arrowok="t"/>
                <v:fill type="solid"/>
              </v:shape>
            </v:group>
            <v:group style="position:absolute;left:5058;top:4647;width:10;height:20" coordorigin="5058,4647" coordsize="10,20">
              <v:shape style="position:absolute;left:5058;top:4647;width:10;height:20" coordorigin="5058,4647" coordsize="10,20" path="m5058,4666l5068,4666,5068,4647,5058,4647,5058,4666xe" filled="true" fillcolor="#000000" stroked="false">
                <v:path arrowok="t"/>
                <v:fill type="solid"/>
              </v:shape>
            </v:group>
            <v:group style="position:absolute;left:5058;top:4666;width:10;height:20" coordorigin="5058,4666" coordsize="10,20">
              <v:shape style="position:absolute;left:5058;top:4666;width:10;height:20" coordorigin="5058,4666" coordsize="10,20" path="m5058,4685l5068,4685,5068,4666,5058,4666,5058,4685xe" filled="true" fillcolor="#000000" stroked="false">
                <v:path arrowok="t"/>
                <v:fill type="solid"/>
              </v:shape>
            </v:group>
            <v:group style="position:absolute;left:5058;top:4685;width:10;height:20" coordorigin="5058,4685" coordsize="10,20">
              <v:shape style="position:absolute;left:5058;top:4685;width:10;height:20" coordorigin="5058,4685" coordsize="10,20" path="m5058,4704l5068,4704,5068,4685,5058,4685,5058,4704xe" filled="true" fillcolor="#000000" stroked="false">
                <v:path arrowok="t"/>
                <v:fill type="solid"/>
              </v:shape>
            </v:group>
            <v:group style="position:absolute;left:5058;top:4704;width:10;height:20" coordorigin="5058,4704" coordsize="10,20">
              <v:shape style="position:absolute;left:5058;top:4704;width:10;height:20" coordorigin="5058,4704" coordsize="10,20" path="m5058,4724l5068,4724,5068,4704,5058,4704,5058,4724xe" filled="true" fillcolor="#000000" stroked="false">
                <v:path arrowok="t"/>
                <v:fill type="solid"/>
              </v:shape>
            </v:group>
            <v:group style="position:absolute;left:5058;top:4731;width:10;height:2" coordorigin="5058,4731" coordsize="10,2">
              <v:shape style="position:absolute;left:5058;top:4731;width:10;height:2" coordorigin="5058,4731" coordsize="10,0" path="m5058,4731l5068,4731e" filled="false" stroked="true" strokeweight=".780029pt" strokecolor="#000000">
                <v:path arrowok="t"/>
              </v:shape>
            </v:group>
            <v:group style="position:absolute;left:5769;top:4493;width:10;height:20" coordorigin="5769,4493" coordsize="10,20">
              <v:shape style="position:absolute;left:5769;top:4493;width:10;height:20" coordorigin="5769,4493" coordsize="10,20" path="m5769,4512l5778,4512,5778,4493,5769,4493,5769,4512xe" filled="true" fillcolor="#000000" stroked="false">
                <v:path arrowok="t"/>
                <v:fill type="solid"/>
              </v:shape>
            </v:group>
            <v:group style="position:absolute;left:5769;top:4512;width:10;height:20" coordorigin="5769,4512" coordsize="10,20">
              <v:shape style="position:absolute;left:5769;top:4512;width:10;height:20" coordorigin="5769,4512" coordsize="10,20" path="m5769,4532l5778,4532,5778,4512,5769,4512,5769,4532xe" filled="true" fillcolor="#000000" stroked="false">
                <v:path arrowok="t"/>
                <v:fill type="solid"/>
              </v:shape>
            </v:group>
            <v:group style="position:absolute;left:5769;top:4532;width:10;height:20" coordorigin="5769,4532" coordsize="10,20">
              <v:shape style="position:absolute;left:5769;top:4532;width:10;height:20" coordorigin="5769,4532" coordsize="10,20" path="m5769,4551l5778,4551,5778,4532,5769,4532,5769,4551xe" filled="true" fillcolor="#000000" stroked="false">
                <v:path arrowok="t"/>
                <v:fill type="solid"/>
              </v:shape>
            </v:group>
            <v:group style="position:absolute;left:5769;top:4551;width:10;height:20" coordorigin="5769,4551" coordsize="10,20">
              <v:shape style="position:absolute;left:5769;top:4551;width:10;height:20" coordorigin="5769,4551" coordsize="10,20" path="m5769,4570l5778,4570,5778,4551,5769,4551,5769,4570xe" filled="true" fillcolor="#000000" stroked="false">
                <v:path arrowok="t"/>
                <v:fill type="solid"/>
              </v:shape>
            </v:group>
            <v:group style="position:absolute;left:5769;top:4570;width:10;height:20" coordorigin="5769,4570" coordsize="10,20">
              <v:shape style="position:absolute;left:5769;top:4570;width:10;height:20" coordorigin="5769,4570" coordsize="10,20" path="m5769,4589l5778,4589,5778,4570,5769,4570,5769,4589xe" filled="true" fillcolor="#000000" stroked="false">
                <v:path arrowok="t"/>
                <v:fill type="solid"/>
              </v:shape>
            </v:group>
            <v:group style="position:absolute;left:5769;top:4589;width:10;height:20" coordorigin="5769,4589" coordsize="10,20">
              <v:shape style="position:absolute;left:5769;top:4589;width:10;height:20" coordorigin="5769,4589" coordsize="10,20" path="m5769,4608l5778,4608,5778,4589,5769,4589,5769,4608xe" filled="true" fillcolor="#000000" stroked="false">
                <v:path arrowok="t"/>
                <v:fill type="solid"/>
              </v:shape>
            </v:group>
            <v:group style="position:absolute;left:5769;top:4608;width:10;height:20" coordorigin="5769,4608" coordsize="10,20">
              <v:shape style="position:absolute;left:5769;top:4608;width:10;height:20" coordorigin="5769,4608" coordsize="10,20" path="m5769,4628l5778,4628,5778,4608,5769,4608,5769,4628xe" filled="true" fillcolor="#000000" stroked="false">
                <v:path arrowok="t"/>
                <v:fill type="solid"/>
              </v:shape>
            </v:group>
            <v:group style="position:absolute;left:5769;top:4628;width:10;height:20" coordorigin="5769,4628" coordsize="10,20">
              <v:shape style="position:absolute;left:5769;top:4628;width:10;height:20" coordorigin="5769,4628" coordsize="10,20" path="m5769,4647l5778,4647,5778,4628,5769,4628,5769,4647xe" filled="true" fillcolor="#000000" stroked="false">
                <v:path arrowok="t"/>
                <v:fill type="solid"/>
              </v:shape>
            </v:group>
            <v:group style="position:absolute;left:5769;top:4647;width:10;height:20" coordorigin="5769,4647" coordsize="10,20">
              <v:shape style="position:absolute;left:5769;top:4647;width:10;height:20" coordorigin="5769,4647" coordsize="10,20" path="m5769,4666l5778,4666,5778,4647,5769,4647,5769,4666xe" filled="true" fillcolor="#000000" stroked="false">
                <v:path arrowok="t"/>
                <v:fill type="solid"/>
              </v:shape>
            </v:group>
            <v:group style="position:absolute;left:5769;top:4666;width:10;height:20" coordorigin="5769,4666" coordsize="10,20">
              <v:shape style="position:absolute;left:5769;top:4666;width:10;height:20" coordorigin="5769,4666" coordsize="10,20" path="m5769,4685l5778,4685,5778,4666,5769,4666,5769,4685xe" filled="true" fillcolor="#000000" stroked="false">
                <v:path arrowok="t"/>
                <v:fill type="solid"/>
              </v:shape>
            </v:group>
            <v:group style="position:absolute;left:5769;top:4685;width:10;height:20" coordorigin="5769,4685" coordsize="10,20">
              <v:shape style="position:absolute;left:5769;top:4685;width:10;height:20" coordorigin="5769,4685" coordsize="10,20" path="m5769,4704l5778,4704,5778,4685,5769,4685,5769,4704xe" filled="true" fillcolor="#000000" stroked="false">
                <v:path arrowok="t"/>
                <v:fill type="solid"/>
              </v:shape>
            </v:group>
            <v:group style="position:absolute;left:5769;top:4704;width:10;height:20" coordorigin="5769,4704" coordsize="10,20">
              <v:shape style="position:absolute;left:5769;top:4704;width:10;height:20" coordorigin="5769,4704" coordsize="10,20" path="m5769,4724l5778,4724,5778,4704,5769,4704,5769,4724xe" filled="true" fillcolor="#000000" stroked="false">
                <v:path arrowok="t"/>
                <v:fill type="solid"/>
              </v:shape>
            </v:group>
            <v:group style="position:absolute;left:5769;top:4731;width:10;height:2" coordorigin="5769,4731" coordsize="10,2">
              <v:shape style="position:absolute;left:5769;top:4731;width:10;height:2" coordorigin="5769,4731" coordsize="10,0" path="m5769,4731l5778,4731e" filled="false" stroked="true" strokeweight=".780029pt" strokecolor="#000000">
                <v:path arrowok="t"/>
              </v:shape>
            </v:group>
            <v:group style="position:absolute;left:6334;top:4493;width:10;height:20" coordorigin="6334,4493" coordsize="10,20">
              <v:shape style="position:absolute;left:6334;top:4493;width:10;height:20" coordorigin="6334,4493" coordsize="10,20" path="m6334,4512l6344,4512,6344,4493,6334,4493,6334,4512xe" filled="true" fillcolor="#000000" stroked="false">
                <v:path arrowok="t"/>
                <v:fill type="solid"/>
              </v:shape>
            </v:group>
            <v:group style="position:absolute;left:6334;top:4512;width:10;height:20" coordorigin="6334,4512" coordsize="10,20">
              <v:shape style="position:absolute;left:6334;top:4512;width:10;height:20" coordorigin="6334,4512" coordsize="10,20" path="m6334,4532l6344,4532,6344,4512,6334,4512,6334,4532xe" filled="true" fillcolor="#000000" stroked="false">
                <v:path arrowok="t"/>
                <v:fill type="solid"/>
              </v:shape>
            </v:group>
            <v:group style="position:absolute;left:6334;top:4532;width:10;height:20" coordorigin="6334,4532" coordsize="10,20">
              <v:shape style="position:absolute;left:6334;top:4532;width:10;height:20" coordorigin="6334,4532" coordsize="10,20" path="m6334,4551l6344,4551,6344,4532,6334,4532,6334,4551xe" filled="true" fillcolor="#000000" stroked="false">
                <v:path arrowok="t"/>
                <v:fill type="solid"/>
              </v:shape>
            </v:group>
            <v:group style="position:absolute;left:6334;top:4551;width:10;height:20" coordorigin="6334,4551" coordsize="10,20">
              <v:shape style="position:absolute;left:6334;top:4551;width:10;height:20" coordorigin="6334,4551" coordsize="10,20" path="m6334,4570l6344,4570,6344,4551,6334,4551,6334,4570xe" filled="true" fillcolor="#000000" stroked="false">
                <v:path arrowok="t"/>
                <v:fill type="solid"/>
              </v:shape>
            </v:group>
            <v:group style="position:absolute;left:6334;top:4570;width:10;height:20" coordorigin="6334,4570" coordsize="10,20">
              <v:shape style="position:absolute;left:6334;top:4570;width:10;height:20" coordorigin="6334,4570" coordsize="10,20" path="m6334,4589l6344,4589,6344,4570,6334,4570,6334,4589xe" filled="true" fillcolor="#000000" stroked="false">
                <v:path arrowok="t"/>
                <v:fill type="solid"/>
              </v:shape>
            </v:group>
            <v:group style="position:absolute;left:6334;top:4589;width:10;height:20" coordorigin="6334,4589" coordsize="10,20">
              <v:shape style="position:absolute;left:6334;top:4589;width:10;height:20" coordorigin="6334,4589" coordsize="10,20" path="m6334,4608l6344,4608,6344,4589,6334,4589,6334,4608xe" filled="true" fillcolor="#000000" stroked="false">
                <v:path arrowok="t"/>
                <v:fill type="solid"/>
              </v:shape>
            </v:group>
            <v:group style="position:absolute;left:6334;top:4608;width:10;height:20" coordorigin="6334,4608" coordsize="10,20">
              <v:shape style="position:absolute;left:6334;top:4608;width:10;height:20" coordorigin="6334,4608" coordsize="10,20" path="m6334,4628l6344,4628,6344,4608,6334,4608,6334,4628xe" filled="true" fillcolor="#000000" stroked="false">
                <v:path arrowok="t"/>
                <v:fill type="solid"/>
              </v:shape>
            </v:group>
            <v:group style="position:absolute;left:6334;top:4628;width:10;height:20" coordorigin="6334,4628" coordsize="10,20">
              <v:shape style="position:absolute;left:6334;top:4628;width:10;height:20" coordorigin="6334,4628" coordsize="10,20" path="m6334,4647l6344,4647,6344,4628,6334,4628,6334,4647xe" filled="true" fillcolor="#000000" stroked="false">
                <v:path arrowok="t"/>
                <v:fill type="solid"/>
              </v:shape>
            </v:group>
            <v:group style="position:absolute;left:6334;top:4647;width:10;height:20" coordorigin="6334,4647" coordsize="10,20">
              <v:shape style="position:absolute;left:6334;top:4647;width:10;height:20" coordorigin="6334,4647" coordsize="10,20" path="m6334,4666l6344,4666,6344,4647,6334,4647,6334,4666xe" filled="true" fillcolor="#000000" stroked="false">
                <v:path arrowok="t"/>
                <v:fill type="solid"/>
              </v:shape>
            </v:group>
            <v:group style="position:absolute;left:6334;top:4666;width:10;height:20" coordorigin="6334,4666" coordsize="10,20">
              <v:shape style="position:absolute;left:6334;top:4666;width:10;height:20" coordorigin="6334,4666" coordsize="10,20" path="m6334,4685l6344,4685,6344,4666,6334,4666,6334,4685xe" filled="true" fillcolor="#000000" stroked="false">
                <v:path arrowok="t"/>
                <v:fill type="solid"/>
              </v:shape>
            </v:group>
            <v:group style="position:absolute;left:6334;top:4685;width:10;height:20" coordorigin="6334,4685" coordsize="10,20">
              <v:shape style="position:absolute;left:6334;top:4685;width:10;height:20" coordorigin="6334,4685" coordsize="10,20" path="m6334,4704l6344,4704,6344,4685,6334,4685,6334,4704xe" filled="true" fillcolor="#000000" stroked="false">
                <v:path arrowok="t"/>
                <v:fill type="solid"/>
              </v:shape>
            </v:group>
            <v:group style="position:absolute;left:6334;top:4704;width:10;height:20" coordorigin="6334,4704" coordsize="10,20">
              <v:shape style="position:absolute;left:6334;top:4704;width:10;height:20" coordorigin="6334,4704" coordsize="10,20" path="m6334,4724l6344,4724,6344,4704,6334,4704,6334,4724xe" filled="true" fillcolor="#000000" stroked="false">
                <v:path arrowok="t"/>
                <v:fill type="solid"/>
              </v:shape>
            </v:group>
            <v:group style="position:absolute;left:6334;top:4731;width:10;height:2" coordorigin="6334,4731" coordsize="10,2">
              <v:shape style="position:absolute;left:6334;top:4731;width:10;height:2" coordorigin="6334,4731" coordsize="10,0" path="m6334,4731l6344,4731e" filled="false" stroked="true" strokeweight=".780029pt" strokecolor="#000000">
                <v:path arrowok="t"/>
              </v:shape>
            </v:group>
            <v:group style="position:absolute;left:7820;top:4493;width:10;height:20" coordorigin="7820,4493" coordsize="10,20">
              <v:shape style="position:absolute;left:7820;top:4493;width:10;height:20" coordorigin="7820,4493" coordsize="10,20" path="m7820,4512l7829,4512,7829,4493,7820,4493,7820,4512xe" filled="true" fillcolor="#000000" stroked="false">
                <v:path arrowok="t"/>
                <v:fill type="solid"/>
              </v:shape>
            </v:group>
            <v:group style="position:absolute;left:7820;top:4512;width:10;height:20" coordorigin="7820,4512" coordsize="10,20">
              <v:shape style="position:absolute;left:7820;top:4512;width:10;height:20" coordorigin="7820,4512" coordsize="10,20" path="m7820,4532l7829,4532,7829,4512,7820,4512,7820,4532xe" filled="true" fillcolor="#000000" stroked="false">
                <v:path arrowok="t"/>
                <v:fill type="solid"/>
              </v:shape>
            </v:group>
            <v:group style="position:absolute;left:7820;top:4532;width:10;height:20" coordorigin="7820,4532" coordsize="10,20">
              <v:shape style="position:absolute;left:7820;top:4532;width:10;height:20" coordorigin="7820,4532" coordsize="10,20" path="m7820,4551l7829,4551,7829,4532,7820,4532,7820,4551xe" filled="true" fillcolor="#000000" stroked="false">
                <v:path arrowok="t"/>
                <v:fill type="solid"/>
              </v:shape>
            </v:group>
            <v:group style="position:absolute;left:7820;top:4551;width:10;height:20" coordorigin="7820,4551" coordsize="10,20">
              <v:shape style="position:absolute;left:7820;top:4551;width:10;height:20" coordorigin="7820,4551" coordsize="10,20" path="m7820,4570l7829,4570,7829,4551,7820,4551,7820,4570xe" filled="true" fillcolor="#000000" stroked="false">
                <v:path arrowok="t"/>
                <v:fill type="solid"/>
              </v:shape>
            </v:group>
            <v:group style="position:absolute;left:7820;top:4570;width:10;height:20" coordorigin="7820,4570" coordsize="10,20">
              <v:shape style="position:absolute;left:7820;top:4570;width:10;height:20" coordorigin="7820,4570" coordsize="10,20" path="m7820,4589l7829,4589,7829,4570,7820,4570,7820,4589xe" filled="true" fillcolor="#000000" stroked="false">
                <v:path arrowok="t"/>
                <v:fill type="solid"/>
              </v:shape>
            </v:group>
            <v:group style="position:absolute;left:7820;top:4589;width:10;height:20" coordorigin="7820,4589" coordsize="10,20">
              <v:shape style="position:absolute;left:7820;top:4589;width:10;height:20" coordorigin="7820,4589" coordsize="10,20" path="m7820,4608l7829,4608,7829,4589,7820,4589,7820,4608xe" filled="true" fillcolor="#000000" stroked="false">
                <v:path arrowok="t"/>
                <v:fill type="solid"/>
              </v:shape>
            </v:group>
            <v:group style="position:absolute;left:7820;top:4608;width:10;height:20" coordorigin="7820,4608" coordsize="10,20">
              <v:shape style="position:absolute;left:7820;top:4608;width:10;height:20" coordorigin="7820,4608" coordsize="10,20" path="m7820,4628l7829,4628,7829,4608,7820,4608,7820,4628xe" filled="true" fillcolor="#000000" stroked="false">
                <v:path arrowok="t"/>
                <v:fill type="solid"/>
              </v:shape>
            </v:group>
            <v:group style="position:absolute;left:7820;top:4628;width:10;height:20" coordorigin="7820,4628" coordsize="10,20">
              <v:shape style="position:absolute;left:7820;top:4628;width:10;height:20" coordorigin="7820,4628" coordsize="10,20" path="m7820,4647l7829,4647,7829,4628,7820,4628,7820,4647xe" filled="true" fillcolor="#000000" stroked="false">
                <v:path arrowok="t"/>
                <v:fill type="solid"/>
              </v:shape>
            </v:group>
            <v:group style="position:absolute;left:7820;top:4647;width:10;height:20" coordorigin="7820,4647" coordsize="10,20">
              <v:shape style="position:absolute;left:7820;top:4647;width:10;height:20" coordorigin="7820,4647" coordsize="10,20" path="m7820,4666l7829,4666,7829,4647,7820,4647,7820,4666xe" filled="true" fillcolor="#000000" stroked="false">
                <v:path arrowok="t"/>
                <v:fill type="solid"/>
              </v:shape>
            </v:group>
            <v:group style="position:absolute;left:7820;top:4666;width:10;height:20" coordorigin="7820,4666" coordsize="10,20">
              <v:shape style="position:absolute;left:7820;top:4666;width:10;height:20" coordorigin="7820,4666" coordsize="10,20" path="m7820,4685l7829,4685,7829,4666,7820,4666,7820,4685xe" filled="true" fillcolor="#000000" stroked="false">
                <v:path arrowok="t"/>
                <v:fill type="solid"/>
              </v:shape>
            </v:group>
            <v:group style="position:absolute;left:7820;top:4685;width:10;height:20" coordorigin="7820,4685" coordsize="10,20">
              <v:shape style="position:absolute;left:7820;top:4685;width:10;height:20" coordorigin="7820,4685" coordsize="10,20" path="m7820,4704l7829,4704,7829,4685,7820,4685,7820,4704xe" filled="true" fillcolor="#000000" stroked="false">
                <v:path arrowok="t"/>
                <v:fill type="solid"/>
              </v:shape>
            </v:group>
            <v:group style="position:absolute;left:7820;top:4704;width:10;height:20" coordorigin="7820,4704" coordsize="10,20">
              <v:shape style="position:absolute;left:7820;top:4704;width:10;height:20" coordorigin="7820,4704" coordsize="10,20" path="m7820,4724l7829,4724,7829,4704,7820,4704,7820,4724xe" filled="true" fillcolor="#000000" stroked="false">
                <v:path arrowok="t"/>
                <v:fill type="solid"/>
              </v:shape>
            </v:group>
            <v:group style="position:absolute;left:7820;top:4731;width:10;height:2" coordorigin="7820,4731" coordsize="10,2">
              <v:shape style="position:absolute;left:7820;top:4731;width:10;height:2" coordorigin="7820,4731" coordsize="10,0" path="m7820,4731l7829,4731e" filled="false" stroked="true" strokeweight=".780029pt" strokecolor="#000000">
                <v:path arrowok="t"/>
              </v:shape>
            </v:group>
            <v:group style="position:absolute;left:8462;top:4493;width:10;height:20" coordorigin="8462,4493" coordsize="10,20">
              <v:shape style="position:absolute;left:8462;top:4493;width:10;height:20" coordorigin="8462,4493" coordsize="10,20" path="m8462,4512l8472,4512,8472,4493,8462,4493,8462,4512xe" filled="true" fillcolor="#000000" stroked="false">
                <v:path arrowok="t"/>
                <v:fill type="solid"/>
              </v:shape>
            </v:group>
            <v:group style="position:absolute;left:8462;top:4512;width:10;height:20" coordorigin="8462,4512" coordsize="10,20">
              <v:shape style="position:absolute;left:8462;top:4512;width:10;height:20" coordorigin="8462,4512" coordsize="10,20" path="m8462,4532l8472,4532,8472,4512,8462,4512,8462,4532xe" filled="true" fillcolor="#000000" stroked="false">
                <v:path arrowok="t"/>
                <v:fill type="solid"/>
              </v:shape>
            </v:group>
            <v:group style="position:absolute;left:8462;top:4532;width:10;height:20" coordorigin="8462,4532" coordsize="10,20">
              <v:shape style="position:absolute;left:8462;top:4532;width:10;height:20" coordorigin="8462,4532" coordsize="10,20" path="m8462,4551l8472,4551,8472,4532,8462,4532,8462,4551xe" filled="true" fillcolor="#000000" stroked="false">
                <v:path arrowok="t"/>
                <v:fill type="solid"/>
              </v:shape>
            </v:group>
            <v:group style="position:absolute;left:8462;top:4551;width:10;height:20" coordorigin="8462,4551" coordsize="10,20">
              <v:shape style="position:absolute;left:8462;top:4551;width:10;height:20" coordorigin="8462,4551" coordsize="10,20" path="m8462,4570l8472,4570,8472,4551,8462,4551,8462,4570xe" filled="true" fillcolor="#000000" stroked="false">
                <v:path arrowok="t"/>
                <v:fill type="solid"/>
              </v:shape>
            </v:group>
            <v:group style="position:absolute;left:8462;top:4570;width:10;height:20" coordorigin="8462,4570" coordsize="10,20">
              <v:shape style="position:absolute;left:8462;top:4570;width:10;height:20" coordorigin="8462,4570" coordsize="10,20" path="m8462,4589l8472,4589,8472,4570,8462,4570,8462,4589xe" filled="true" fillcolor="#000000" stroked="false">
                <v:path arrowok="t"/>
                <v:fill type="solid"/>
              </v:shape>
            </v:group>
            <v:group style="position:absolute;left:8462;top:4589;width:10;height:20" coordorigin="8462,4589" coordsize="10,20">
              <v:shape style="position:absolute;left:8462;top:4589;width:10;height:20" coordorigin="8462,4589" coordsize="10,20" path="m8462,4608l8472,4608,8472,4589,8462,4589,8462,4608xe" filled="true" fillcolor="#000000" stroked="false">
                <v:path arrowok="t"/>
                <v:fill type="solid"/>
              </v:shape>
            </v:group>
            <v:group style="position:absolute;left:8462;top:4608;width:10;height:20" coordorigin="8462,4608" coordsize="10,20">
              <v:shape style="position:absolute;left:8462;top:4608;width:10;height:20" coordorigin="8462,4608" coordsize="10,20" path="m8462,4628l8472,4628,8472,4608,8462,4608,8462,4628xe" filled="true" fillcolor="#000000" stroked="false">
                <v:path arrowok="t"/>
                <v:fill type="solid"/>
              </v:shape>
            </v:group>
            <v:group style="position:absolute;left:8462;top:4628;width:10;height:20" coordorigin="8462,4628" coordsize="10,20">
              <v:shape style="position:absolute;left:8462;top:4628;width:10;height:20" coordorigin="8462,4628" coordsize="10,20" path="m8462,4647l8472,4647,8472,4628,8462,4628,8462,4647xe" filled="true" fillcolor="#000000" stroked="false">
                <v:path arrowok="t"/>
                <v:fill type="solid"/>
              </v:shape>
            </v:group>
            <v:group style="position:absolute;left:8462;top:4647;width:10;height:20" coordorigin="8462,4647" coordsize="10,20">
              <v:shape style="position:absolute;left:8462;top:4647;width:10;height:20" coordorigin="8462,4647" coordsize="10,20" path="m8462,4666l8472,4666,8472,4647,8462,4647,8462,4666xe" filled="true" fillcolor="#000000" stroked="false">
                <v:path arrowok="t"/>
                <v:fill type="solid"/>
              </v:shape>
            </v:group>
            <v:group style="position:absolute;left:8462;top:4666;width:10;height:20" coordorigin="8462,4666" coordsize="10,20">
              <v:shape style="position:absolute;left:8462;top:4666;width:10;height:20" coordorigin="8462,4666" coordsize="10,20" path="m8462,4685l8472,4685,8472,4666,8462,4666,8462,4685xe" filled="true" fillcolor="#000000" stroked="false">
                <v:path arrowok="t"/>
                <v:fill type="solid"/>
              </v:shape>
            </v:group>
            <v:group style="position:absolute;left:8462;top:4685;width:10;height:20" coordorigin="8462,4685" coordsize="10,20">
              <v:shape style="position:absolute;left:8462;top:4685;width:10;height:20" coordorigin="8462,4685" coordsize="10,20" path="m8462,4704l8472,4704,8472,4685,8462,4685,8462,4704xe" filled="true" fillcolor="#000000" stroked="false">
                <v:path arrowok="t"/>
                <v:fill type="solid"/>
              </v:shape>
            </v:group>
            <v:group style="position:absolute;left:8462;top:4704;width:10;height:20" coordorigin="8462,4704" coordsize="10,20">
              <v:shape style="position:absolute;left:8462;top:4704;width:10;height:20" coordorigin="8462,4704" coordsize="10,20" path="m8462,4724l8472,4724,8472,4704,8462,4704,8462,4724xe" filled="true" fillcolor="#000000" stroked="false">
                <v:path arrowok="t"/>
                <v:fill type="solid"/>
              </v:shape>
            </v:group>
            <v:group style="position:absolute;left:8462;top:4731;width:10;height:2" coordorigin="8462,4731" coordsize="10,2">
              <v:shape style="position:absolute;left:8462;top:4731;width:10;height:2" coordorigin="8462,4731" coordsize="10,0" path="m8462,4731l8472,4731e" filled="false" stroked="true" strokeweight=".780029pt" strokecolor="#000000">
                <v:path arrowok="t"/>
              </v:shape>
            </v:group>
            <v:group style="position:absolute;left:9597;top:4493;width:10;height:20" coordorigin="9597,4493" coordsize="10,20">
              <v:shape style="position:absolute;left:9597;top:4493;width:10;height:20" coordorigin="9597,4493" coordsize="10,20" path="m9597,4512l9607,4512,9607,4493,9597,4493,9597,4512xe" filled="true" fillcolor="#000000" stroked="false">
                <v:path arrowok="t"/>
                <v:fill type="solid"/>
              </v:shape>
            </v:group>
            <v:group style="position:absolute;left:9597;top:4512;width:10;height:20" coordorigin="9597,4512" coordsize="10,20">
              <v:shape style="position:absolute;left:9597;top:4512;width:10;height:20" coordorigin="9597,4512" coordsize="10,20" path="m9597,4532l9607,4532,9607,4512,9597,4512,9597,4532xe" filled="true" fillcolor="#000000" stroked="false">
                <v:path arrowok="t"/>
                <v:fill type="solid"/>
              </v:shape>
            </v:group>
            <v:group style="position:absolute;left:9597;top:4532;width:10;height:20" coordorigin="9597,4532" coordsize="10,20">
              <v:shape style="position:absolute;left:9597;top:4532;width:10;height:20" coordorigin="9597,4532" coordsize="10,20" path="m9597,4551l9607,4551,9607,4532,9597,4532,9597,4551xe" filled="true" fillcolor="#000000" stroked="false">
                <v:path arrowok="t"/>
                <v:fill type="solid"/>
              </v:shape>
            </v:group>
            <v:group style="position:absolute;left:9597;top:4551;width:10;height:20" coordorigin="9597,4551" coordsize="10,20">
              <v:shape style="position:absolute;left:9597;top:4551;width:10;height:20" coordorigin="9597,4551" coordsize="10,20" path="m9597,4570l9607,4570,9607,4551,9597,4551,9597,4570xe" filled="true" fillcolor="#000000" stroked="false">
                <v:path arrowok="t"/>
                <v:fill type="solid"/>
              </v:shape>
            </v:group>
            <v:group style="position:absolute;left:9597;top:4570;width:10;height:20" coordorigin="9597,4570" coordsize="10,20">
              <v:shape style="position:absolute;left:9597;top:4570;width:10;height:20" coordorigin="9597,4570" coordsize="10,20" path="m9597,4589l9607,4589,9607,4570,9597,4570,9597,4589xe" filled="true" fillcolor="#000000" stroked="false">
                <v:path arrowok="t"/>
                <v:fill type="solid"/>
              </v:shape>
            </v:group>
            <v:group style="position:absolute;left:9597;top:4589;width:10;height:20" coordorigin="9597,4589" coordsize="10,20">
              <v:shape style="position:absolute;left:9597;top:4589;width:10;height:20" coordorigin="9597,4589" coordsize="10,20" path="m9597,4608l9607,4608,9607,4589,9597,4589,9597,4608xe" filled="true" fillcolor="#000000" stroked="false">
                <v:path arrowok="t"/>
                <v:fill type="solid"/>
              </v:shape>
            </v:group>
            <v:group style="position:absolute;left:9597;top:4608;width:10;height:20" coordorigin="9597,4608" coordsize="10,20">
              <v:shape style="position:absolute;left:9597;top:4608;width:10;height:20" coordorigin="9597,4608" coordsize="10,20" path="m9597,4628l9607,4628,9607,4608,9597,4608,9597,4628xe" filled="true" fillcolor="#000000" stroked="false">
                <v:path arrowok="t"/>
                <v:fill type="solid"/>
              </v:shape>
            </v:group>
            <v:group style="position:absolute;left:9597;top:4628;width:10;height:20" coordorigin="9597,4628" coordsize="10,20">
              <v:shape style="position:absolute;left:9597;top:4628;width:10;height:20" coordorigin="9597,4628" coordsize="10,20" path="m9597,4647l9607,4647,9607,4628,9597,4628,9597,4647xe" filled="true" fillcolor="#000000" stroked="false">
                <v:path arrowok="t"/>
                <v:fill type="solid"/>
              </v:shape>
            </v:group>
            <v:group style="position:absolute;left:9597;top:4647;width:10;height:20" coordorigin="9597,4647" coordsize="10,20">
              <v:shape style="position:absolute;left:9597;top:4647;width:10;height:20" coordorigin="9597,4647" coordsize="10,20" path="m9597,4666l9607,4666,9607,4647,9597,4647,9597,4666xe" filled="true" fillcolor="#000000" stroked="false">
                <v:path arrowok="t"/>
                <v:fill type="solid"/>
              </v:shape>
            </v:group>
            <v:group style="position:absolute;left:9597;top:4666;width:10;height:20" coordorigin="9597,4666" coordsize="10,20">
              <v:shape style="position:absolute;left:9597;top:4666;width:10;height:20" coordorigin="9597,4666" coordsize="10,20" path="m9597,4685l9607,4685,9607,4666,9597,4666,9597,4685xe" filled="true" fillcolor="#000000" stroked="false">
                <v:path arrowok="t"/>
                <v:fill type="solid"/>
              </v:shape>
            </v:group>
            <v:group style="position:absolute;left:9597;top:4685;width:10;height:20" coordorigin="9597,4685" coordsize="10,20">
              <v:shape style="position:absolute;left:9597;top:4685;width:10;height:20" coordorigin="9597,4685" coordsize="10,20" path="m9597,4704l9607,4704,9607,4685,9597,4685,9597,4704xe" filled="true" fillcolor="#000000" stroked="false">
                <v:path arrowok="t"/>
                <v:fill type="solid"/>
              </v:shape>
            </v:group>
            <v:group style="position:absolute;left:9597;top:4704;width:10;height:20" coordorigin="9597,4704" coordsize="10,20">
              <v:shape style="position:absolute;left:9597;top:4704;width:10;height:20" coordorigin="9597,4704" coordsize="10,20" path="m9597,4724l9607,4724,9607,4704,9597,4704,9597,4724xe" filled="true" fillcolor="#000000" stroked="false">
                <v:path arrowok="t"/>
                <v:fill type="solid"/>
              </v:shape>
            </v:group>
            <v:group style="position:absolute;left:9597;top:4731;width:10;height:2" coordorigin="9597,4731" coordsize="10,2">
              <v:shape style="position:absolute;left:9597;top:4731;width:10;height:2" coordorigin="9597,4731" coordsize="10,0" path="m9597,4731l9607,4731e" filled="false" stroked="true" strokeweight=".780029pt" strokecolor="#000000">
                <v:path arrowok="t"/>
              </v:shape>
            </v:group>
            <v:group style="position:absolute;left:10162;top:4493;width:10;height:20" coordorigin="10162,4493" coordsize="10,20">
              <v:shape style="position:absolute;left:10162;top:4493;width:10;height:20" coordorigin="10162,4493" coordsize="10,20" path="m10162,4512l10172,4512,10172,4493,10162,4493,10162,4512xe" filled="true" fillcolor="#000000" stroked="false">
                <v:path arrowok="t"/>
                <v:fill type="solid"/>
              </v:shape>
            </v:group>
            <v:group style="position:absolute;left:10162;top:4512;width:10;height:20" coordorigin="10162,4512" coordsize="10,20">
              <v:shape style="position:absolute;left:10162;top:4512;width:10;height:20" coordorigin="10162,4512" coordsize="10,20" path="m10162,4532l10172,4532,10172,4512,10162,4512,10162,4532xe" filled="true" fillcolor="#000000" stroked="false">
                <v:path arrowok="t"/>
                <v:fill type="solid"/>
              </v:shape>
            </v:group>
            <v:group style="position:absolute;left:10162;top:4532;width:10;height:20" coordorigin="10162,4532" coordsize="10,20">
              <v:shape style="position:absolute;left:10162;top:4532;width:10;height:20" coordorigin="10162,4532" coordsize="10,20" path="m10162,4551l10172,4551,10172,4532,10162,4532,10162,4551xe" filled="true" fillcolor="#000000" stroked="false">
                <v:path arrowok="t"/>
                <v:fill type="solid"/>
              </v:shape>
            </v:group>
            <v:group style="position:absolute;left:10162;top:4551;width:10;height:20" coordorigin="10162,4551" coordsize="10,20">
              <v:shape style="position:absolute;left:10162;top:4551;width:10;height:20" coordorigin="10162,4551" coordsize="10,20" path="m10162,4570l10172,4570,10172,4551,10162,4551,10162,4570xe" filled="true" fillcolor="#000000" stroked="false">
                <v:path arrowok="t"/>
                <v:fill type="solid"/>
              </v:shape>
            </v:group>
            <v:group style="position:absolute;left:10162;top:4570;width:10;height:20" coordorigin="10162,4570" coordsize="10,20">
              <v:shape style="position:absolute;left:10162;top:4570;width:10;height:20" coordorigin="10162,4570" coordsize="10,20" path="m10162,4589l10172,4589,10172,4570,10162,4570,10162,4589xe" filled="true" fillcolor="#000000" stroked="false">
                <v:path arrowok="t"/>
                <v:fill type="solid"/>
              </v:shape>
            </v:group>
            <v:group style="position:absolute;left:10162;top:4589;width:10;height:20" coordorigin="10162,4589" coordsize="10,20">
              <v:shape style="position:absolute;left:10162;top:4589;width:10;height:20" coordorigin="10162,4589" coordsize="10,20" path="m10162,4608l10172,4608,10172,4589,10162,4589,10162,4608xe" filled="true" fillcolor="#000000" stroked="false">
                <v:path arrowok="t"/>
                <v:fill type="solid"/>
              </v:shape>
            </v:group>
            <v:group style="position:absolute;left:10162;top:4608;width:10;height:20" coordorigin="10162,4608" coordsize="10,20">
              <v:shape style="position:absolute;left:10162;top:4608;width:10;height:20" coordorigin="10162,4608" coordsize="10,20" path="m10162,4628l10172,4628,10172,4608,10162,4608,10162,4628xe" filled="true" fillcolor="#000000" stroked="false">
                <v:path arrowok="t"/>
                <v:fill type="solid"/>
              </v:shape>
            </v:group>
            <v:group style="position:absolute;left:10162;top:4628;width:10;height:20" coordorigin="10162,4628" coordsize="10,20">
              <v:shape style="position:absolute;left:10162;top:4628;width:10;height:20" coordorigin="10162,4628" coordsize="10,20" path="m10162,4647l10172,4647,10172,4628,10162,4628,10162,4647xe" filled="true" fillcolor="#000000" stroked="false">
                <v:path arrowok="t"/>
                <v:fill type="solid"/>
              </v:shape>
            </v:group>
            <v:group style="position:absolute;left:10162;top:4647;width:10;height:20" coordorigin="10162,4647" coordsize="10,20">
              <v:shape style="position:absolute;left:10162;top:4647;width:10;height:20" coordorigin="10162,4647" coordsize="10,20" path="m10162,4666l10172,4666,10172,4647,10162,4647,10162,4666xe" filled="true" fillcolor="#000000" stroked="false">
                <v:path arrowok="t"/>
                <v:fill type="solid"/>
              </v:shape>
            </v:group>
            <v:group style="position:absolute;left:10162;top:4666;width:10;height:20" coordorigin="10162,4666" coordsize="10,20">
              <v:shape style="position:absolute;left:10162;top:4666;width:10;height:20" coordorigin="10162,4666" coordsize="10,20" path="m10162,4685l10172,4685,10172,4666,10162,4666,10162,4685xe" filled="true" fillcolor="#000000" stroked="false">
                <v:path arrowok="t"/>
                <v:fill type="solid"/>
              </v:shape>
            </v:group>
            <v:group style="position:absolute;left:10162;top:4685;width:10;height:20" coordorigin="10162,4685" coordsize="10,20">
              <v:shape style="position:absolute;left:10162;top:4685;width:10;height:20" coordorigin="10162,4685" coordsize="10,20" path="m10162,4704l10172,4704,10172,4685,10162,4685,10162,4704xe" filled="true" fillcolor="#000000" stroked="false">
                <v:path arrowok="t"/>
                <v:fill type="solid"/>
              </v:shape>
            </v:group>
            <v:group style="position:absolute;left:10162;top:4704;width:10;height:20" coordorigin="10162,4704" coordsize="10,20">
              <v:shape style="position:absolute;left:10162;top:4704;width:10;height:20" coordorigin="10162,4704" coordsize="10,20" path="m10162,4724l10172,4724,10172,4704,10162,4704,10162,4724xe" filled="true" fillcolor="#000000" stroked="false">
                <v:path arrowok="t"/>
                <v:fill type="solid"/>
              </v:shape>
            </v:group>
            <v:group style="position:absolute;left:10162;top:4731;width:10;height:2" coordorigin="10162,4731" coordsize="10,2">
              <v:shape style="position:absolute;left:10162;top:4731;width:10;height:2" coordorigin="10162,4731" coordsize="10,0" path="m10162,4731l10172,4731e" filled="false" stroked="true" strokeweight=".780029pt" strokecolor="#000000">
                <v:path arrowok="t"/>
              </v:shape>
            </v:group>
            <v:group style="position:absolute;left:11437;top:4493;width:10;height:20" coordorigin="11437,4493" coordsize="10,20">
              <v:shape style="position:absolute;left:11437;top:4493;width:10;height:20" coordorigin="11437,4493" coordsize="10,20" path="m11437,4512l11446,4512,11446,4493,11437,4493,11437,4512xe" filled="true" fillcolor="#000000" stroked="false">
                <v:path arrowok="t"/>
                <v:fill type="solid"/>
              </v:shape>
            </v:group>
            <v:group style="position:absolute;left:11437;top:4512;width:10;height:20" coordorigin="11437,4512" coordsize="10,20">
              <v:shape style="position:absolute;left:11437;top:4512;width:10;height:20" coordorigin="11437,4512" coordsize="10,20" path="m11437,4532l11446,4532,11446,4512,11437,4512,11437,4532xe" filled="true" fillcolor="#000000" stroked="false">
                <v:path arrowok="t"/>
                <v:fill type="solid"/>
              </v:shape>
            </v:group>
            <v:group style="position:absolute;left:11437;top:4532;width:10;height:20" coordorigin="11437,4532" coordsize="10,20">
              <v:shape style="position:absolute;left:11437;top:4532;width:10;height:20" coordorigin="11437,4532" coordsize="10,20" path="m11437,4551l11446,4551,11446,4532,11437,4532,11437,4551xe" filled="true" fillcolor="#000000" stroked="false">
                <v:path arrowok="t"/>
                <v:fill type="solid"/>
              </v:shape>
            </v:group>
            <v:group style="position:absolute;left:11437;top:4551;width:10;height:20" coordorigin="11437,4551" coordsize="10,20">
              <v:shape style="position:absolute;left:11437;top:4551;width:10;height:20" coordorigin="11437,4551" coordsize="10,20" path="m11437,4570l11446,4570,11446,4551,11437,4551,11437,4570xe" filled="true" fillcolor="#000000" stroked="false">
                <v:path arrowok="t"/>
                <v:fill type="solid"/>
              </v:shape>
            </v:group>
            <v:group style="position:absolute;left:11437;top:4570;width:10;height:20" coordorigin="11437,4570" coordsize="10,20">
              <v:shape style="position:absolute;left:11437;top:4570;width:10;height:20" coordorigin="11437,4570" coordsize="10,20" path="m11437,4589l11446,4589,11446,4570,11437,4570,11437,4589xe" filled="true" fillcolor="#000000" stroked="false">
                <v:path arrowok="t"/>
                <v:fill type="solid"/>
              </v:shape>
            </v:group>
            <v:group style="position:absolute;left:11437;top:4589;width:10;height:20" coordorigin="11437,4589" coordsize="10,20">
              <v:shape style="position:absolute;left:11437;top:4589;width:10;height:20" coordorigin="11437,4589" coordsize="10,20" path="m11437,4608l11446,4608,11446,4589,11437,4589,11437,4608xe" filled="true" fillcolor="#000000" stroked="false">
                <v:path arrowok="t"/>
                <v:fill type="solid"/>
              </v:shape>
            </v:group>
            <v:group style="position:absolute;left:11437;top:4608;width:10;height:20" coordorigin="11437,4608" coordsize="10,20">
              <v:shape style="position:absolute;left:11437;top:4608;width:10;height:20" coordorigin="11437,4608" coordsize="10,20" path="m11437,4628l11446,4628,11446,4608,11437,4608,11437,4628xe" filled="true" fillcolor="#000000" stroked="false">
                <v:path arrowok="t"/>
                <v:fill type="solid"/>
              </v:shape>
            </v:group>
            <v:group style="position:absolute;left:11437;top:4628;width:10;height:20" coordorigin="11437,4628" coordsize="10,20">
              <v:shape style="position:absolute;left:11437;top:4628;width:10;height:20" coordorigin="11437,4628" coordsize="10,20" path="m11437,4647l11446,4647,11446,4628,11437,4628,11437,4647xe" filled="true" fillcolor="#000000" stroked="false">
                <v:path arrowok="t"/>
                <v:fill type="solid"/>
              </v:shape>
            </v:group>
            <v:group style="position:absolute;left:11437;top:4647;width:10;height:20" coordorigin="11437,4647" coordsize="10,20">
              <v:shape style="position:absolute;left:11437;top:4647;width:10;height:20" coordorigin="11437,4647" coordsize="10,20" path="m11437,4666l11446,4666,11446,4647,11437,4647,11437,4666xe" filled="true" fillcolor="#000000" stroked="false">
                <v:path arrowok="t"/>
                <v:fill type="solid"/>
              </v:shape>
            </v:group>
            <v:group style="position:absolute;left:11437;top:4666;width:10;height:20" coordorigin="11437,4666" coordsize="10,20">
              <v:shape style="position:absolute;left:11437;top:4666;width:10;height:20" coordorigin="11437,4666" coordsize="10,20" path="m11437,4685l11446,4685,11446,4666,11437,4666,11437,4685xe" filled="true" fillcolor="#000000" stroked="false">
                <v:path arrowok="t"/>
                <v:fill type="solid"/>
              </v:shape>
            </v:group>
            <v:group style="position:absolute;left:11437;top:4685;width:10;height:20" coordorigin="11437,4685" coordsize="10,20">
              <v:shape style="position:absolute;left:11437;top:4685;width:10;height:20" coordorigin="11437,4685" coordsize="10,20" path="m11437,4704l11446,4704,11446,4685,11437,4685,11437,4704xe" filled="true" fillcolor="#000000" stroked="false">
                <v:path arrowok="t"/>
                <v:fill type="solid"/>
              </v:shape>
            </v:group>
            <v:group style="position:absolute;left:11437;top:4704;width:10;height:20" coordorigin="11437,4704" coordsize="10,20">
              <v:shape style="position:absolute;left:11437;top:4704;width:10;height:20" coordorigin="11437,4704" coordsize="10,20" path="m11437,4724l11446,4724,11446,4704,11437,4704,11437,4724xe" filled="true" fillcolor="#000000" stroked="false">
                <v:path arrowok="t"/>
                <v:fill type="solid"/>
              </v:shape>
            </v:group>
            <v:group style="position:absolute;left:11437;top:4731;width:10;height:2" coordorigin="11437,4731" coordsize="10,2">
              <v:shape style="position:absolute;left:11437;top:4731;width:10;height:2" coordorigin="11437,4731" coordsize="10,0" path="m11437,4731l11446,4731e" filled="false" stroked="true" strokeweight=".780029pt" strokecolor="#000000">
                <v:path arrowok="t"/>
              </v:shape>
            </v:group>
            <v:group style="position:absolute;left:12720;top:4493;width:10;height:20" coordorigin="12720,4493" coordsize="10,20">
              <v:shape style="position:absolute;left:12720;top:4493;width:10;height:20" coordorigin="12720,4493" coordsize="10,20" path="m12720,4512l12729,4512,12729,4493,12720,4493,12720,4512xe" filled="true" fillcolor="#000000" stroked="false">
                <v:path arrowok="t"/>
                <v:fill type="solid"/>
              </v:shape>
            </v:group>
            <v:group style="position:absolute;left:12720;top:4512;width:10;height:20" coordorigin="12720,4512" coordsize="10,20">
              <v:shape style="position:absolute;left:12720;top:4512;width:10;height:20" coordorigin="12720,4512" coordsize="10,20" path="m12720,4532l12729,4532,12729,4512,12720,4512,12720,4532xe" filled="true" fillcolor="#000000" stroked="false">
                <v:path arrowok="t"/>
                <v:fill type="solid"/>
              </v:shape>
            </v:group>
            <v:group style="position:absolute;left:12720;top:4532;width:10;height:20" coordorigin="12720,4532" coordsize="10,20">
              <v:shape style="position:absolute;left:12720;top:4532;width:10;height:20" coordorigin="12720,4532" coordsize="10,20" path="m12720,4551l12729,4551,12729,4532,12720,4532,12720,4551xe" filled="true" fillcolor="#000000" stroked="false">
                <v:path arrowok="t"/>
                <v:fill type="solid"/>
              </v:shape>
            </v:group>
            <v:group style="position:absolute;left:12720;top:4551;width:10;height:20" coordorigin="12720,4551" coordsize="10,20">
              <v:shape style="position:absolute;left:12720;top:4551;width:10;height:20" coordorigin="12720,4551" coordsize="10,20" path="m12720,4570l12729,4570,12729,4551,12720,4551,12720,4570xe" filled="true" fillcolor="#000000" stroked="false">
                <v:path arrowok="t"/>
                <v:fill type="solid"/>
              </v:shape>
            </v:group>
            <v:group style="position:absolute;left:12720;top:4570;width:10;height:20" coordorigin="12720,4570" coordsize="10,20">
              <v:shape style="position:absolute;left:12720;top:4570;width:10;height:20" coordorigin="12720,4570" coordsize="10,20" path="m12720,4589l12729,4589,12729,4570,12720,4570,12720,4589xe" filled="true" fillcolor="#000000" stroked="false">
                <v:path arrowok="t"/>
                <v:fill type="solid"/>
              </v:shape>
            </v:group>
            <v:group style="position:absolute;left:12720;top:4589;width:10;height:20" coordorigin="12720,4589" coordsize="10,20">
              <v:shape style="position:absolute;left:12720;top:4589;width:10;height:20" coordorigin="12720,4589" coordsize="10,20" path="m12720,4608l12729,4608,12729,4589,12720,4589,12720,4608xe" filled="true" fillcolor="#000000" stroked="false">
                <v:path arrowok="t"/>
                <v:fill type="solid"/>
              </v:shape>
            </v:group>
            <v:group style="position:absolute;left:12720;top:4608;width:10;height:20" coordorigin="12720,4608" coordsize="10,20">
              <v:shape style="position:absolute;left:12720;top:4608;width:10;height:20" coordorigin="12720,4608" coordsize="10,20" path="m12720,4628l12729,4628,12729,4608,12720,4608,12720,4628xe" filled="true" fillcolor="#000000" stroked="false">
                <v:path arrowok="t"/>
                <v:fill type="solid"/>
              </v:shape>
            </v:group>
            <v:group style="position:absolute;left:12720;top:4628;width:10;height:20" coordorigin="12720,4628" coordsize="10,20">
              <v:shape style="position:absolute;left:12720;top:4628;width:10;height:20" coordorigin="12720,4628" coordsize="10,20" path="m12720,4647l12729,4647,12729,4628,12720,4628,12720,4647xe" filled="true" fillcolor="#000000" stroked="false">
                <v:path arrowok="t"/>
                <v:fill type="solid"/>
              </v:shape>
            </v:group>
            <v:group style="position:absolute;left:12720;top:4647;width:10;height:20" coordorigin="12720,4647" coordsize="10,20">
              <v:shape style="position:absolute;left:12720;top:4647;width:10;height:20" coordorigin="12720,4647" coordsize="10,20" path="m12720,4666l12729,4666,12729,4647,12720,4647,12720,4666xe" filled="true" fillcolor="#000000" stroked="false">
                <v:path arrowok="t"/>
                <v:fill type="solid"/>
              </v:shape>
            </v:group>
            <v:group style="position:absolute;left:12720;top:4666;width:10;height:20" coordorigin="12720,4666" coordsize="10,20">
              <v:shape style="position:absolute;left:12720;top:4666;width:10;height:20" coordorigin="12720,4666" coordsize="10,20" path="m12720,4685l12729,4685,12729,4666,12720,4666,12720,4685xe" filled="true" fillcolor="#000000" stroked="false">
                <v:path arrowok="t"/>
                <v:fill type="solid"/>
              </v:shape>
            </v:group>
            <v:group style="position:absolute;left:12720;top:4685;width:10;height:20" coordorigin="12720,4685" coordsize="10,20">
              <v:shape style="position:absolute;left:12720;top:4685;width:10;height:20" coordorigin="12720,4685" coordsize="10,20" path="m12720,4704l12729,4704,12729,4685,12720,4685,12720,4704xe" filled="true" fillcolor="#000000" stroked="false">
                <v:path arrowok="t"/>
                <v:fill type="solid"/>
              </v:shape>
            </v:group>
            <v:group style="position:absolute;left:12720;top:4704;width:10;height:20" coordorigin="12720,4704" coordsize="10,20">
              <v:shape style="position:absolute;left:12720;top:4704;width:10;height:20" coordorigin="12720,4704" coordsize="10,20" path="m12720,4724l12729,4724,12729,4704,12720,4704,12720,4724xe" filled="true" fillcolor="#000000" stroked="false">
                <v:path arrowok="t"/>
                <v:fill type="solid"/>
              </v:shape>
            </v:group>
            <v:group style="position:absolute;left:12720;top:4731;width:10;height:2" coordorigin="12720,4731" coordsize="10,2">
              <v:shape style="position:absolute;left:12720;top:4731;width:10;height:2" coordorigin="12720,4731" coordsize="10,0" path="m12720,4731l12729,4731e" filled="false" stroked="true" strokeweight=".780029pt" strokecolor="#000000">
                <v:path arrowok="t"/>
              </v:shape>
            </v:group>
            <v:group style="position:absolute;left:14018;top:4493;width:10;height:20" coordorigin="14018,4493" coordsize="10,20">
              <v:shape style="position:absolute;left:14018;top:4493;width:10;height:20" coordorigin="14018,4493" coordsize="10,20" path="m14018,4512l14028,4512,14028,4493,14018,4493,14018,4512xe" filled="true" fillcolor="#000000" stroked="false">
                <v:path arrowok="t"/>
                <v:fill type="solid"/>
              </v:shape>
            </v:group>
            <v:group style="position:absolute;left:14018;top:4512;width:10;height:20" coordorigin="14018,4512" coordsize="10,20">
              <v:shape style="position:absolute;left:14018;top:4512;width:10;height:20" coordorigin="14018,4512" coordsize="10,20" path="m14018,4532l14028,4532,14028,4512,14018,4512,14018,4532xe" filled="true" fillcolor="#000000" stroked="false">
                <v:path arrowok="t"/>
                <v:fill type="solid"/>
              </v:shape>
            </v:group>
            <v:group style="position:absolute;left:14018;top:4532;width:10;height:20" coordorigin="14018,4532" coordsize="10,20">
              <v:shape style="position:absolute;left:14018;top:4532;width:10;height:20" coordorigin="14018,4532" coordsize="10,20" path="m14018,4551l14028,4551,14028,4532,14018,4532,14018,4551xe" filled="true" fillcolor="#000000" stroked="false">
                <v:path arrowok="t"/>
                <v:fill type="solid"/>
              </v:shape>
            </v:group>
            <v:group style="position:absolute;left:14018;top:4551;width:10;height:20" coordorigin="14018,4551" coordsize="10,20">
              <v:shape style="position:absolute;left:14018;top:4551;width:10;height:20" coordorigin="14018,4551" coordsize="10,20" path="m14018,4570l14028,4570,14028,4551,14018,4551,14018,4570xe" filled="true" fillcolor="#000000" stroked="false">
                <v:path arrowok="t"/>
                <v:fill type="solid"/>
              </v:shape>
            </v:group>
            <v:group style="position:absolute;left:14018;top:4570;width:10;height:20" coordorigin="14018,4570" coordsize="10,20">
              <v:shape style="position:absolute;left:14018;top:4570;width:10;height:20" coordorigin="14018,4570" coordsize="10,20" path="m14018,4589l14028,4589,14028,4570,14018,4570,14018,4589xe" filled="true" fillcolor="#000000" stroked="false">
                <v:path arrowok="t"/>
                <v:fill type="solid"/>
              </v:shape>
            </v:group>
            <v:group style="position:absolute;left:14018;top:4589;width:10;height:20" coordorigin="14018,4589" coordsize="10,20">
              <v:shape style="position:absolute;left:14018;top:4589;width:10;height:20" coordorigin="14018,4589" coordsize="10,20" path="m14018,4608l14028,4608,14028,4589,14018,4589,14018,4608xe" filled="true" fillcolor="#000000" stroked="false">
                <v:path arrowok="t"/>
                <v:fill type="solid"/>
              </v:shape>
            </v:group>
            <v:group style="position:absolute;left:14018;top:4608;width:10;height:20" coordorigin="14018,4608" coordsize="10,20">
              <v:shape style="position:absolute;left:14018;top:4608;width:10;height:20" coordorigin="14018,4608" coordsize="10,20" path="m14018,4628l14028,4628,14028,4608,14018,4608,14018,4628xe" filled="true" fillcolor="#000000" stroked="false">
                <v:path arrowok="t"/>
                <v:fill type="solid"/>
              </v:shape>
            </v:group>
            <v:group style="position:absolute;left:14018;top:4628;width:10;height:20" coordorigin="14018,4628" coordsize="10,20">
              <v:shape style="position:absolute;left:14018;top:4628;width:10;height:20" coordorigin="14018,4628" coordsize="10,20" path="m14018,4647l14028,4647,14028,4628,14018,4628,14018,4647xe" filled="true" fillcolor="#000000" stroked="false">
                <v:path arrowok="t"/>
                <v:fill type="solid"/>
              </v:shape>
            </v:group>
            <v:group style="position:absolute;left:14018;top:4647;width:10;height:20" coordorigin="14018,4647" coordsize="10,20">
              <v:shape style="position:absolute;left:14018;top:4647;width:10;height:20" coordorigin="14018,4647" coordsize="10,20" path="m14018,4666l14028,4666,14028,4647,14018,4647,14018,4666xe" filled="true" fillcolor="#000000" stroked="false">
                <v:path arrowok="t"/>
                <v:fill type="solid"/>
              </v:shape>
            </v:group>
            <v:group style="position:absolute;left:14018;top:4666;width:10;height:20" coordorigin="14018,4666" coordsize="10,20">
              <v:shape style="position:absolute;left:14018;top:4666;width:10;height:20" coordorigin="14018,4666" coordsize="10,20" path="m14018,4685l14028,4685,14028,4666,14018,4666,14018,4685xe" filled="true" fillcolor="#000000" stroked="false">
                <v:path arrowok="t"/>
                <v:fill type="solid"/>
              </v:shape>
            </v:group>
            <v:group style="position:absolute;left:14018;top:4685;width:10;height:20" coordorigin="14018,4685" coordsize="10,20">
              <v:shape style="position:absolute;left:14018;top:4685;width:10;height:20" coordorigin="14018,4685" coordsize="10,20" path="m14018,4704l14028,4704,14028,4685,14018,4685,14018,4704xe" filled="true" fillcolor="#000000" stroked="false">
                <v:path arrowok="t"/>
                <v:fill type="solid"/>
              </v:shape>
            </v:group>
            <v:group style="position:absolute;left:14018;top:4704;width:10;height:20" coordorigin="14018,4704" coordsize="10,20">
              <v:shape style="position:absolute;left:14018;top:4704;width:10;height:20" coordorigin="14018,4704" coordsize="10,20" path="m14018,4724l14028,4724,14028,4704,14018,4704,14018,4724xe" filled="true" fillcolor="#000000" stroked="false">
                <v:path arrowok="t"/>
                <v:fill type="solid"/>
              </v:shape>
            </v:group>
            <v:group style="position:absolute;left:14018;top:4731;width:10;height:2" coordorigin="14018,4731" coordsize="10,2">
              <v:shape style="position:absolute;left:14018;top:4731;width:10;height:2" coordorigin="14018,4731" coordsize="10,0" path="m14018,4731l14028,4731e" filled="false" stroked="true" strokeweight=".780029pt" strokecolor="#000000">
                <v:path arrowok="t"/>
              </v:shape>
              <v:shape style="position:absolute;left:1128;top:4647;width:2022;height:102" type="#_x0000_t75" stroked="false">
                <v:imagedata r:id="rId190" o:title=""/>
              </v:shape>
              <v:shape style="position:absolute;left:3126;top:4739;width:1302;height:10" type="#_x0000_t75" stroked="false">
                <v:imagedata r:id="rId182" o:title=""/>
              </v:shape>
              <v:shape style="position:absolute;left:4424;top:4739;width:635;height:10" type="#_x0000_t75" stroked="false">
                <v:imagedata r:id="rId183" o:title=""/>
              </v:shape>
              <v:shape style="position:absolute;left:5054;top:4739;width:715;height:10" type="#_x0000_t75" stroked="false">
                <v:imagedata r:id="rId184" o:title=""/>
              </v:shape>
              <v:shape style="position:absolute;left:5764;top:4739;width:570;height:10" type="#_x0000_t75" stroked="false">
                <v:imagedata r:id="rId185" o:title=""/>
              </v:shape>
              <v:shape style="position:absolute;left:6329;top:4739;width:1490;height:10" type="#_x0000_t75" stroked="false">
                <v:imagedata r:id="rId186" o:title=""/>
              </v:shape>
              <v:shape style="position:absolute;left:7815;top:4739;width:2348;height:10" type="#_x0000_t75" stroked="false">
                <v:imagedata r:id="rId187" o:title=""/>
              </v:shape>
              <v:shape style="position:absolute;left:10158;top:4739;width:1279;height:10" type="#_x0000_t75" stroked="false">
                <v:imagedata r:id="rId188" o:title=""/>
              </v:shape>
              <v:shape style="position:absolute;left:11432;top:4739;width:3958;height:10" type="#_x0000_t75" stroked="false">
                <v:imagedata r:id="rId189" o:title=""/>
              </v:shape>
            </v:group>
            <v:group style="position:absolute;left:3131;top:4749;width:10;height:20" coordorigin="3131,4749" coordsize="10,20">
              <v:shape style="position:absolute;left:3131;top:4749;width:10;height:20" coordorigin="3131,4749" coordsize="10,20" path="m3131,4768l3141,4768,3141,4749,3131,4749,3131,4768xe" filled="true" fillcolor="#000000" stroked="false">
                <v:path arrowok="t"/>
                <v:fill type="solid"/>
              </v:shape>
            </v:group>
            <v:group style="position:absolute;left:3131;top:4768;width:10;height:20" coordorigin="3131,4768" coordsize="10,20">
              <v:shape style="position:absolute;left:3131;top:4768;width:10;height:20" coordorigin="3131,4768" coordsize="10,20" path="m3131,4787l3141,4787,3141,4768,3131,4768,3131,4787xe" filled="true" fillcolor="#000000" stroked="false">
                <v:path arrowok="t"/>
                <v:fill type="solid"/>
              </v:shape>
            </v:group>
            <v:group style="position:absolute;left:3131;top:4787;width:10;height:20" coordorigin="3131,4787" coordsize="10,20">
              <v:shape style="position:absolute;left:3131;top:4787;width:10;height:20" coordorigin="3131,4787" coordsize="10,20" path="m3131,4806l3141,4806,3141,4787,3131,4787,3131,4806xe" filled="true" fillcolor="#000000" stroked="false">
                <v:path arrowok="t"/>
                <v:fill type="solid"/>
              </v:shape>
            </v:group>
            <v:group style="position:absolute;left:3131;top:4806;width:10;height:20" coordorigin="3131,4806" coordsize="10,20">
              <v:shape style="position:absolute;left:3131;top:4806;width:10;height:20" coordorigin="3131,4806" coordsize="10,20" path="m3131,4826l3141,4826,3141,4806,3131,4806,3131,4826xe" filled="true" fillcolor="#000000" stroked="false">
                <v:path arrowok="t"/>
                <v:fill type="solid"/>
              </v:shape>
            </v:group>
            <v:group style="position:absolute;left:3131;top:4826;width:10;height:20" coordorigin="3131,4826" coordsize="10,20">
              <v:shape style="position:absolute;left:3131;top:4826;width:10;height:20" coordorigin="3131,4826" coordsize="10,20" path="m3131,4845l3141,4845,3141,4826,3131,4826,3131,4845xe" filled="true" fillcolor="#000000" stroked="false">
                <v:path arrowok="t"/>
                <v:fill type="solid"/>
              </v:shape>
            </v:group>
            <v:group style="position:absolute;left:3131;top:4845;width:10;height:20" coordorigin="3131,4845" coordsize="10,20">
              <v:shape style="position:absolute;left:3131;top:4845;width:10;height:20" coordorigin="3131,4845" coordsize="10,20" path="m3131,4864l3141,4864,3141,4845,3131,4845,3131,4864xe" filled="true" fillcolor="#000000" stroked="false">
                <v:path arrowok="t"/>
                <v:fill type="solid"/>
              </v:shape>
            </v:group>
            <v:group style="position:absolute;left:3131;top:4864;width:10;height:20" coordorigin="3131,4864" coordsize="10,20">
              <v:shape style="position:absolute;left:3131;top:4864;width:10;height:20" coordorigin="3131,4864" coordsize="10,20" path="m3131,4884l3141,4884,3141,4864,3131,4864,3131,4884xe" filled="true" fillcolor="#000000" stroked="false">
                <v:path arrowok="t"/>
                <v:fill type="solid"/>
              </v:shape>
            </v:group>
            <v:group style="position:absolute;left:3131;top:4884;width:10;height:20" coordorigin="3131,4884" coordsize="10,20">
              <v:shape style="position:absolute;left:3131;top:4884;width:10;height:20" coordorigin="3131,4884" coordsize="10,20" path="m3131,4903l3141,4903,3141,4884,3131,4884,3131,4903xe" filled="true" fillcolor="#000000" stroked="false">
                <v:path arrowok="t"/>
                <v:fill type="solid"/>
              </v:shape>
            </v:group>
            <v:group style="position:absolute;left:4428;top:4749;width:10;height:20" coordorigin="4428,4749" coordsize="10,20">
              <v:shape style="position:absolute;left:4428;top:4749;width:10;height:20" coordorigin="4428,4749" coordsize="10,20" path="m4428,4768l4438,4768,4438,4749,4428,4749,4428,4768xe" filled="true" fillcolor="#000000" stroked="false">
                <v:path arrowok="t"/>
                <v:fill type="solid"/>
              </v:shape>
            </v:group>
            <v:group style="position:absolute;left:4428;top:4768;width:10;height:20" coordorigin="4428,4768" coordsize="10,20">
              <v:shape style="position:absolute;left:4428;top:4768;width:10;height:20" coordorigin="4428,4768" coordsize="10,20" path="m4428,4787l4438,4787,4438,4768,4428,4768,4428,4787xe" filled="true" fillcolor="#000000" stroked="false">
                <v:path arrowok="t"/>
                <v:fill type="solid"/>
              </v:shape>
            </v:group>
            <v:group style="position:absolute;left:4428;top:4787;width:10;height:20" coordorigin="4428,4787" coordsize="10,20">
              <v:shape style="position:absolute;left:4428;top:4787;width:10;height:20" coordorigin="4428,4787" coordsize="10,20" path="m4428,4806l4438,4806,4438,4787,4428,4787,4428,4806xe" filled="true" fillcolor="#000000" stroked="false">
                <v:path arrowok="t"/>
                <v:fill type="solid"/>
              </v:shape>
            </v:group>
            <v:group style="position:absolute;left:4428;top:4806;width:10;height:20" coordorigin="4428,4806" coordsize="10,20">
              <v:shape style="position:absolute;left:4428;top:4806;width:10;height:20" coordorigin="4428,4806" coordsize="10,20" path="m4428,4826l4438,4826,4438,4806,4428,4806,4428,4826xe" filled="true" fillcolor="#000000" stroked="false">
                <v:path arrowok="t"/>
                <v:fill type="solid"/>
              </v:shape>
            </v:group>
            <v:group style="position:absolute;left:4428;top:4826;width:10;height:20" coordorigin="4428,4826" coordsize="10,20">
              <v:shape style="position:absolute;left:4428;top:4826;width:10;height:20" coordorigin="4428,4826" coordsize="10,20" path="m4428,4845l4438,4845,4438,4826,4428,4826,4428,4845xe" filled="true" fillcolor="#000000" stroked="false">
                <v:path arrowok="t"/>
                <v:fill type="solid"/>
              </v:shape>
            </v:group>
            <v:group style="position:absolute;left:4428;top:4845;width:10;height:20" coordorigin="4428,4845" coordsize="10,20">
              <v:shape style="position:absolute;left:4428;top:4845;width:10;height:20" coordorigin="4428,4845" coordsize="10,20" path="m4428,4864l4438,4864,4438,4845,4428,4845,4428,4864xe" filled="true" fillcolor="#000000" stroked="false">
                <v:path arrowok="t"/>
                <v:fill type="solid"/>
              </v:shape>
            </v:group>
            <v:group style="position:absolute;left:4428;top:4864;width:10;height:20" coordorigin="4428,4864" coordsize="10,20">
              <v:shape style="position:absolute;left:4428;top:4864;width:10;height:20" coordorigin="4428,4864" coordsize="10,20" path="m4428,4884l4438,4884,4438,4864,4428,4864,4428,4884xe" filled="true" fillcolor="#000000" stroked="false">
                <v:path arrowok="t"/>
                <v:fill type="solid"/>
              </v:shape>
            </v:group>
            <v:group style="position:absolute;left:4428;top:4884;width:10;height:20" coordorigin="4428,4884" coordsize="10,20">
              <v:shape style="position:absolute;left:4428;top:4884;width:10;height:20" coordorigin="4428,4884" coordsize="10,20" path="m4428,4903l4438,4903,4438,4884,4428,4884,4428,4903xe" filled="true" fillcolor="#000000" stroked="false">
                <v:path arrowok="t"/>
                <v:fill type="solid"/>
              </v:shape>
            </v:group>
            <v:group style="position:absolute;left:4428;top:4903;width:10;height:20" coordorigin="4428,4903" coordsize="10,20">
              <v:shape style="position:absolute;left:4428;top:4903;width:10;height:20" coordorigin="4428,4903" coordsize="10,20" path="m4428,4922l4438,4922,4438,4903,4428,4903,4428,4922xe" filled="true" fillcolor="#000000" stroked="false">
                <v:path arrowok="t"/>
                <v:fill type="solid"/>
              </v:shape>
            </v:group>
            <v:group style="position:absolute;left:4428;top:4922;width:10;height:20" coordorigin="4428,4922" coordsize="10,20">
              <v:shape style="position:absolute;left:4428;top:4922;width:10;height:20" coordorigin="4428,4922" coordsize="10,20" path="m4428,4941l4438,4941,4438,4922,4428,4922,4428,4941xe" filled="true" fillcolor="#000000" stroked="false">
                <v:path arrowok="t"/>
                <v:fill type="solid"/>
              </v:shape>
            </v:group>
            <v:group style="position:absolute;left:4428;top:4941;width:10;height:20" coordorigin="4428,4941" coordsize="10,20">
              <v:shape style="position:absolute;left:4428;top:4941;width:10;height:20" coordorigin="4428,4941" coordsize="10,20" path="m4428,4960l4438,4960,4438,4941,4428,4941,4428,4960xe" filled="true" fillcolor="#000000" stroked="false">
                <v:path arrowok="t"/>
                <v:fill type="solid"/>
              </v:shape>
            </v:group>
            <v:group style="position:absolute;left:4428;top:4960;width:10;height:20" coordorigin="4428,4960" coordsize="10,20">
              <v:shape style="position:absolute;left:4428;top:4960;width:10;height:20" coordorigin="4428,4960" coordsize="10,20" path="m4428,4980l4438,4980,4438,4960,4428,4960,4428,4980xe" filled="true" fillcolor="#000000" stroked="false">
                <v:path arrowok="t"/>
                <v:fill type="solid"/>
              </v:shape>
            </v:group>
            <v:group style="position:absolute;left:4428;top:4987;width:10;height:2" coordorigin="4428,4987" coordsize="10,2">
              <v:shape style="position:absolute;left:4428;top:4987;width:10;height:2" coordorigin="4428,4987" coordsize="10,0" path="m4428,4987l4438,4987e" filled="false" stroked="true" strokeweight=".720032pt" strokecolor="#000000">
                <v:path arrowok="t"/>
              </v:shape>
            </v:group>
            <v:group style="position:absolute;left:5058;top:4749;width:10;height:20" coordorigin="5058,4749" coordsize="10,20">
              <v:shape style="position:absolute;left:5058;top:4749;width:10;height:20" coordorigin="5058,4749" coordsize="10,20" path="m5058,4768l5068,4768,5068,4749,5058,4749,5058,4768xe" filled="true" fillcolor="#000000" stroked="false">
                <v:path arrowok="t"/>
                <v:fill type="solid"/>
              </v:shape>
            </v:group>
            <v:group style="position:absolute;left:5058;top:4768;width:10;height:20" coordorigin="5058,4768" coordsize="10,20">
              <v:shape style="position:absolute;left:5058;top:4768;width:10;height:20" coordorigin="5058,4768" coordsize="10,20" path="m5058,4787l5068,4787,5068,4768,5058,4768,5058,4787xe" filled="true" fillcolor="#000000" stroked="false">
                <v:path arrowok="t"/>
                <v:fill type="solid"/>
              </v:shape>
            </v:group>
            <v:group style="position:absolute;left:5058;top:4787;width:10;height:20" coordorigin="5058,4787" coordsize="10,20">
              <v:shape style="position:absolute;left:5058;top:4787;width:10;height:20" coordorigin="5058,4787" coordsize="10,20" path="m5058,4806l5068,4806,5068,4787,5058,4787,5058,4806xe" filled="true" fillcolor="#000000" stroked="false">
                <v:path arrowok="t"/>
                <v:fill type="solid"/>
              </v:shape>
            </v:group>
            <v:group style="position:absolute;left:5058;top:4806;width:10;height:20" coordorigin="5058,4806" coordsize="10,20">
              <v:shape style="position:absolute;left:5058;top:4806;width:10;height:20" coordorigin="5058,4806" coordsize="10,20" path="m5058,4826l5068,4826,5068,4806,5058,4806,5058,4826xe" filled="true" fillcolor="#000000" stroked="false">
                <v:path arrowok="t"/>
                <v:fill type="solid"/>
              </v:shape>
            </v:group>
            <v:group style="position:absolute;left:5058;top:4826;width:10;height:20" coordorigin="5058,4826" coordsize="10,20">
              <v:shape style="position:absolute;left:5058;top:4826;width:10;height:20" coordorigin="5058,4826" coordsize="10,20" path="m5058,4845l5068,4845,5068,4826,5058,4826,5058,4845xe" filled="true" fillcolor="#000000" stroked="false">
                <v:path arrowok="t"/>
                <v:fill type="solid"/>
              </v:shape>
            </v:group>
            <v:group style="position:absolute;left:5058;top:4845;width:10;height:20" coordorigin="5058,4845" coordsize="10,20">
              <v:shape style="position:absolute;left:5058;top:4845;width:10;height:20" coordorigin="5058,4845" coordsize="10,20" path="m5058,4864l5068,4864,5068,4845,5058,4845,5058,4864xe" filled="true" fillcolor="#000000" stroked="false">
                <v:path arrowok="t"/>
                <v:fill type="solid"/>
              </v:shape>
            </v:group>
            <v:group style="position:absolute;left:5058;top:4864;width:10;height:20" coordorigin="5058,4864" coordsize="10,20">
              <v:shape style="position:absolute;left:5058;top:4864;width:10;height:20" coordorigin="5058,4864" coordsize="10,20" path="m5058,4884l5068,4884,5068,4864,5058,4864,5058,4884xe" filled="true" fillcolor="#000000" stroked="false">
                <v:path arrowok="t"/>
                <v:fill type="solid"/>
              </v:shape>
            </v:group>
            <v:group style="position:absolute;left:5058;top:4884;width:10;height:20" coordorigin="5058,4884" coordsize="10,20">
              <v:shape style="position:absolute;left:5058;top:4884;width:10;height:20" coordorigin="5058,4884" coordsize="10,20" path="m5058,4903l5068,4903,5068,4884,5058,4884,5058,4903xe" filled="true" fillcolor="#000000" stroked="false">
                <v:path arrowok="t"/>
                <v:fill type="solid"/>
              </v:shape>
            </v:group>
            <v:group style="position:absolute;left:5058;top:4903;width:10;height:20" coordorigin="5058,4903" coordsize="10,20">
              <v:shape style="position:absolute;left:5058;top:4903;width:10;height:20" coordorigin="5058,4903" coordsize="10,20" path="m5058,4922l5068,4922,5068,4903,5058,4903,5058,4922xe" filled="true" fillcolor="#000000" stroked="false">
                <v:path arrowok="t"/>
                <v:fill type="solid"/>
              </v:shape>
            </v:group>
            <v:group style="position:absolute;left:5058;top:4922;width:10;height:20" coordorigin="5058,4922" coordsize="10,20">
              <v:shape style="position:absolute;left:5058;top:4922;width:10;height:20" coordorigin="5058,4922" coordsize="10,20" path="m5058,4941l5068,4941,5068,4922,5058,4922,5058,4941xe" filled="true" fillcolor="#000000" stroked="false">
                <v:path arrowok="t"/>
                <v:fill type="solid"/>
              </v:shape>
            </v:group>
            <v:group style="position:absolute;left:5058;top:4941;width:10;height:20" coordorigin="5058,4941" coordsize="10,20">
              <v:shape style="position:absolute;left:5058;top:4941;width:10;height:20" coordorigin="5058,4941" coordsize="10,20" path="m5058,4960l5068,4960,5068,4941,5058,4941,5058,4960xe" filled="true" fillcolor="#000000" stroked="false">
                <v:path arrowok="t"/>
                <v:fill type="solid"/>
              </v:shape>
            </v:group>
            <v:group style="position:absolute;left:5058;top:4960;width:10;height:20" coordorigin="5058,4960" coordsize="10,20">
              <v:shape style="position:absolute;left:5058;top:4960;width:10;height:20" coordorigin="5058,4960" coordsize="10,20" path="m5058,4980l5068,4980,5068,4960,5058,4960,5058,4980xe" filled="true" fillcolor="#000000" stroked="false">
                <v:path arrowok="t"/>
                <v:fill type="solid"/>
              </v:shape>
            </v:group>
            <v:group style="position:absolute;left:5058;top:4987;width:10;height:2" coordorigin="5058,4987" coordsize="10,2">
              <v:shape style="position:absolute;left:5058;top:4987;width:10;height:2" coordorigin="5058,4987" coordsize="10,0" path="m5058,4987l5068,4987e" filled="false" stroked="true" strokeweight=".720032pt" strokecolor="#000000">
                <v:path arrowok="t"/>
              </v:shape>
            </v:group>
            <v:group style="position:absolute;left:5769;top:4749;width:10;height:20" coordorigin="5769,4749" coordsize="10,20">
              <v:shape style="position:absolute;left:5769;top:4749;width:10;height:20" coordorigin="5769,4749" coordsize="10,20" path="m5769,4768l5778,4768,5778,4749,5769,4749,5769,4768xe" filled="true" fillcolor="#000000" stroked="false">
                <v:path arrowok="t"/>
                <v:fill type="solid"/>
              </v:shape>
            </v:group>
            <v:group style="position:absolute;left:5769;top:4768;width:10;height:20" coordorigin="5769,4768" coordsize="10,20">
              <v:shape style="position:absolute;left:5769;top:4768;width:10;height:20" coordorigin="5769,4768" coordsize="10,20" path="m5769,4787l5778,4787,5778,4768,5769,4768,5769,4787xe" filled="true" fillcolor="#000000" stroked="false">
                <v:path arrowok="t"/>
                <v:fill type="solid"/>
              </v:shape>
            </v:group>
            <v:group style="position:absolute;left:5769;top:4787;width:10;height:20" coordorigin="5769,4787" coordsize="10,20">
              <v:shape style="position:absolute;left:5769;top:4787;width:10;height:20" coordorigin="5769,4787" coordsize="10,20" path="m5769,4806l5778,4806,5778,4787,5769,4787,5769,4806xe" filled="true" fillcolor="#000000" stroked="false">
                <v:path arrowok="t"/>
                <v:fill type="solid"/>
              </v:shape>
            </v:group>
            <v:group style="position:absolute;left:5769;top:4806;width:10;height:20" coordorigin="5769,4806" coordsize="10,20">
              <v:shape style="position:absolute;left:5769;top:4806;width:10;height:20" coordorigin="5769,4806" coordsize="10,20" path="m5769,4826l5778,4826,5778,4806,5769,4806,5769,4826xe" filled="true" fillcolor="#000000" stroked="false">
                <v:path arrowok="t"/>
                <v:fill type="solid"/>
              </v:shape>
            </v:group>
            <v:group style="position:absolute;left:5769;top:4826;width:10;height:20" coordorigin="5769,4826" coordsize="10,20">
              <v:shape style="position:absolute;left:5769;top:4826;width:10;height:20" coordorigin="5769,4826" coordsize="10,20" path="m5769,4845l5778,4845,5778,4826,5769,4826,5769,4845xe" filled="true" fillcolor="#000000" stroked="false">
                <v:path arrowok="t"/>
                <v:fill type="solid"/>
              </v:shape>
            </v:group>
            <v:group style="position:absolute;left:5769;top:4845;width:10;height:20" coordorigin="5769,4845" coordsize="10,20">
              <v:shape style="position:absolute;left:5769;top:4845;width:10;height:20" coordorigin="5769,4845" coordsize="10,20" path="m5769,4864l5778,4864,5778,4845,5769,4845,5769,4864xe" filled="true" fillcolor="#000000" stroked="false">
                <v:path arrowok="t"/>
                <v:fill type="solid"/>
              </v:shape>
            </v:group>
            <v:group style="position:absolute;left:5769;top:4864;width:10;height:20" coordorigin="5769,4864" coordsize="10,20">
              <v:shape style="position:absolute;left:5769;top:4864;width:10;height:20" coordorigin="5769,4864" coordsize="10,20" path="m5769,4884l5778,4884,5778,4864,5769,4864,5769,4884xe" filled="true" fillcolor="#000000" stroked="false">
                <v:path arrowok="t"/>
                <v:fill type="solid"/>
              </v:shape>
            </v:group>
            <v:group style="position:absolute;left:5769;top:4884;width:10;height:20" coordorigin="5769,4884" coordsize="10,20">
              <v:shape style="position:absolute;left:5769;top:4884;width:10;height:20" coordorigin="5769,4884" coordsize="10,20" path="m5769,4903l5778,4903,5778,4884,5769,4884,5769,4903xe" filled="true" fillcolor="#000000" stroked="false">
                <v:path arrowok="t"/>
                <v:fill type="solid"/>
              </v:shape>
            </v:group>
            <v:group style="position:absolute;left:5769;top:4903;width:10;height:20" coordorigin="5769,4903" coordsize="10,20">
              <v:shape style="position:absolute;left:5769;top:4903;width:10;height:20" coordorigin="5769,4903" coordsize="10,20" path="m5769,4922l5778,4922,5778,4903,5769,4903,5769,4922xe" filled="true" fillcolor="#000000" stroked="false">
                <v:path arrowok="t"/>
                <v:fill type="solid"/>
              </v:shape>
            </v:group>
            <v:group style="position:absolute;left:5769;top:4922;width:10;height:20" coordorigin="5769,4922" coordsize="10,20">
              <v:shape style="position:absolute;left:5769;top:4922;width:10;height:20" coordorigin="5769,4922" coordsize="10,20" path="m5769,4941l5778,4941,5778,4922,5769,4922,5769,4941xe" filled="true" fillcolor="#000000" stroked="false">
                <v:path arrowok="t"/>
                <v:fill type="solid"/>
              </v:shape>
            </v:group>
            <v:group style="position:absolute;left:5769;top:4941;width:10;height:20" coordorigin="5769,4941" coordsize="10,20">
              <v:shape style="position:absolute;left:5769;top:4941;width:10;height:20" coordorigin="5769,4941" coordsize="10,20" path="m5769,4960l5778,4960,5778,4941,5769,4941,5769,4960xe" filled="true" fillcolor="#000000" stroked="false">
                <v:path arrowok="t"/>
                <v:fill type="solid"/>
              </v:shape>
            </v:group>
            <v:group style="position:absolute;left:5769;top:4960;width:10;height:20" coordorigin="5769,4960" coordsize="10,20">
              <v:shape style="position:absolute;left:5769;top:4960;width:10;height:20" coordorigin="5769,4960" coordsize="10,20" path="m5769,4980l5778,4980,5778,4960,5769,4960,5769,4980xe" filled="true" fillcolor="#000000" stroked="false">
                <v:path arrowok="t"/>
                <v:fill type="solid"/>
              </v:shape>
            </v:group>
            <v:group style="position:absolute;left:5769;top:4987;width:10;height:2" coordorigin="5769,4987" coordsize="10,2">
              <v:shape style="position:absolute;left:5769;top:4987;width:10;height:2" coordorigin="5769,4987" coordsize="10,0" path="m5769,4987l5778,4987e" filled="false" stroked="true" strokeweight=".720032pt" strokecolor="#000000">
                <v:path arrowok="t"/>
              </v:shape>
            </v:group>
            <v:group style="position:absolute;left:6334;top:4749;width:10;height:20" coordorigin="6334,4749" coordsize="10,20">
              <v:shape style="position:absolute;left:6334;top:4749;width:10;height:20" coordorigin="6334,4749" coordsize="10,20" path="m6334,4768l6344,4768,6344,4749,6334,4749,6334,4768xe" filled="true" fillcolor="#000000" stroked="false">
                <v:path arrowok="t"/>
                <v:fill type="solid"/>
              </v:shape>
            </v:group>
            <v:group style="position:absolute;left:6334;top:4768;width:10;height:20" coordorigin="6334,4768" coordsize="10,20">
              <v:shape style="position:absolute;left:6334;top:4768;width:10;height:20" coordorigin="6334,4768" coordsize="10,20" path="m6334,4787l6344,4787,6344,4768,6334,4768,6334,4787xe" filled="true" fillcolor="#000000" stroked="false">
                <v:path arrowok="t"/>
                <v:fill type="solid"/>
              </v:shape>
            </v:group>
            <v:group style="position:absolute;left:6334;top:4787;width:10;height:20" coordorigin="6334,4787" coordsize="10,20">
              <v:shape style="position:absolute;left:6334;top:4787;width:10;height:20" coordorigin="6334,4787" coordsize="10,20" path="m6334,4806l6344,4806,6344,4787,6334,4787,6334,4806xe" filled="true" fillcolor="#000000" stroked="false">
                <v:path arrowok="t"/>
                <v:fill type="solid"/>
              </v:shape>
            </v:group>
            <v:group style="position:absolute;left:6334;top:4806;width:10;height:20" coordorigin="6334,4806" coordsize="10,20">
              <v:shape style="position:absolute;left:6334;top:4806;width:10;height:20" coordorigin="6334,4806" coordsize="10,20" path="m6334,4826l6344,4826,6344,4806,6334,4806,6334,4826xe" filled="true" fillcolor="#000000" stroked="false">
                <v:path arrowok="t"/>
                <v:fill type="solid"/>
              </v:shape>
            </v:group>
            <v:group style="position:absolute;left:6334;top:4826;width:10;height:20" coordorigin="6334,4826" coordsize="10,20">
              <v:shape style="position:absolute;left:6334;top:4826;width:10;height:20" coordorigin="6334,4826" coordsize="10,20" path="m6334,4845l6344,4845,6344,4826,6334,4826,6334,4845xe" filled="true" fillcolor="#000000" stroked="false">
                <v:path arrowok="t"/>
                <v:fill type="solid"/>
              </v:shape>
            </v:group>
            <v:group style="position:absolute;left:6334;top:4845;width:10;height:20" coordorigin="6334,4845" coordsize="10,20">
              <v:shape style="position:absolute;left:6334;top:4845;width:10;height:20" coordorigin="6334,4845" coordsize="10,20" path="m6334,4864l6344,4864,6344,4845,6334,4845,6334,4864xe" filled="true" fillcolor="#000000" stroked="false">
                <v:path arrowok="t"/>
                <v:fill type="solid"/>
              </v:shape>
            </v:group>
            <v:group style="position:absolute;left:6334;top:4864;width:10;height:20" coordorigin="6334,4864" coordsize="10,20">
              <v:shape style="position:absolute;left:6334;top:4864;width:10;height:20" coordorigin="6334,4864" coordsize="10,20" path="m6334,4884l6344,4884,6344,4864,6334,4864,6334,4884xe" filled="true" fillcolor="#000000" stroked="false">
                <v:path arrowok="t"/>
                <v:fill type="solid"/>
              </v:shape>
            </v:group>
            <v:group style="position:absolute;left:6334;top:4884;width:10;height:20" coordorigin="6334,4884" coordsize="10,20">
              <v:shape style="position:absolute;left:6334;top:4884;width:10;height:20" coordorigin="6334,4884" coordsize="10,20" path="m6334,4903l6344,4903,6344,4884,6334,4884,6334,4903xe" filled="true" fillcolor="#000000" stroked="false">
                <v:path arrowok="t"/>
                <v:fill type="solid"/>
              </v:shape>
            </v:group>
            <v:group style="position:absolute;left:6334;top:4903;width:10;height:20" coordorigin="6334,4903" coordsize="10,20">
              <v:shape style="position:absolute;left:6334;top:4903;width:10;height:20" coordorigin="6334,4903" coordsize="10,20" path="m6334,4922l6344,4922,6344,4903,6334,4903,6334,4922xe" filled="true" fillcolor="#000000" stroked="false">
                <v:path arrowok="t"/>
                <v:fill type="solid"/>
              </v:shape>
            </v:group>
            <v:group style="position:absolute;left:6334;top:4922;width:10;height:20" coordorigin="6334,4922" coordsize="10,20">
              <v:shape style="position:absolute;left:6334;top:4922;width:10;height:20" coordorigin="6334,4922" coordsize="10,20" path="m6334,4941l6344,4941,6344,4922,6334,4922,6334,4941xe" filled="true" fillcolor="#000000" stroked="false">
                <v:path arrowok="t"/>
                <v:fill type="solid"/>
              </v:shape>
            </v:group>
            <v:group style="position:absolute;left:6334;top:4941;width:10;height:20" coordorigin="6334,4941" coordsize="10,20">
              <v:shape style="position:absolute;left:6334;top:4941;width:10;height:20" coordorigin="6334,4941" coordsize="10,20" path="m6334,4960l6344,4960,6344,4941,6334,4941,6334,4960xe" filled="true" fillcolor="#000000" stroked="false">
                <v:path arrowok="t"/>
                <v:fill type="solid"/>
              </v:shape>
            </v:group>
            <v:group style="position:absolute;left:6334;top:4960;width:10;height:20" coordorigin="6334,4960" coordsize="10,20">
              <v:shape style="position:absolute;left:6334;top:4960;width:10;height:20" coordorigin="6334,4960" coordsize="10,20" path="m6334,4980l6344,4980,6344,4960,6334,4960,6334,4980xe" filled="true" fillcolor="#000000" stroked="false">
                <v:path arrowok="t"/>
                <v:fill type="solid"/>
              </v:shape>
            </v:group>
            <v:group style="position:absolute;left:6334;top:4987;width:10;height:2" coordorigin="6334,4987" coordsize="10,2">
              <v:shape style="position:absolute;left:6334;top:4987;width:10;height:2" coordorigin="6334,4987" coordsize="10,0" path="m6334,4987l6344,4987e" filled="false" stroked="true" strokeweight=".720032pt" strokecolor="#000000">
                <v:path arrowok="t"/>
              </v:shape>
            </v:group>
            <v:group style="position:absolute;left:7820;top:4749;width:10;height:20" coordorigin="7820,4749" coordsize="10,20">
              <v:shape style="position:absolute;left:7820;top:4749;width:10;height:20" coordorigin="7820,4749" coordsize="10,20" path="m7820,4768l7829,4768,7829,4749,7820,4749,7820,4768xe" filled="true" fillcolor="#000000" stroked="false">
                <v:path arrowok="t"/>
                <v:fill type="solid"/>
              </v:shape>
            </v:group>
            <v:group style="position:absolute;left:7820;top:4768;width:10;height:20" coordorigin="7820,4768" coordsize="10,20">
              <v:shape style="position:absolute;left:7820;top:4768;width:10;height:20" coordorigin="7820,4768" coordsize="10,20" path="m7820,4787l7829,4787,7829,4768,7820,4768,7820,4787xe" filled="true" fillcolor="#000000" stroked="false">
                <v:path arrowok="t"/>
                <v:fill type="solid"/>
              </v:shape>
            </v:group>
            <v:group style="position:absolute;left:7820;top:4787;width:10;height:20" coordorigin="7820,4787" coordsize="10,20">
              <v:shape style="position:absolute;left:7820;top:4787;width:10;height:20" coordorigin="7820,4787" coordsize="10,20" path="m7820,4806l7829,4806,7829,4787,7820,4787,7820,4806xe" filled="true" fillcolor="#000000" stroked="false">
                <v:path arrowok="t"/>
                <v:fill type="solid"/>
              </v:shape>
            </v:group>
            <v:group style="position:absolute;left:7820;top:4806;width:10;height:20" coordorigin="7820,4806" coordsize="10,20">
              <v:shape style="position:absolute;left:7820;top:4806;width:10;height:20" coordorigin="7820,4806" coordsize="10,20" path="m7820,4826l7829,4826,7829,4806,7820,4806,7820,4826xe" filled="true" fillcolor="#000000" stroked="false">
                <v:path arrowok="t"/>
                <v:fill type="solid"/>
              </v:shape>
            </v:group>
            <v:group style="position:absolute;left:7820;top:4826;width:10;height:20" coordorigin="7820,4826" coordsize="10,20">
              <v:shape style="position:absolute;left:7820;top:4826;width:10;height:20" coordorigin="7820,4826" coordsize="10,20" path="m7820,4845l7829,4845,7829,4826,7820,4826,7820,4845xe" filled="true" fillcolor="#000000" stroked="false">
                <v:path arrowok="t"/>
                <v:fill type="solid"/>
              </v:shape>
            </v:group>
            <v:group style="position:absolute;left:7820;top:4845;width:10;height:20" coordorigin="7820,4845" coordsize="10,20">
              <v:shape style="position:absolute;left:7820;top:4845;width:10;height:20" coordorigin="7820,4845" coordsize="10,20" path="m7820,4864l7829,4864,7829,4845,7820,4845,7820,4864xe" filled="true" fillcolor="#000000" stroked="false">
                <v:path arrowok="t"/>
                <v:fill type="solid"/>
              </v:shape>
            </v:group>
            <v:group style="position:absolute;left:7820;top:4864;width:10;height:20" coordorigin="7820,4864" coordsize="10,20">
              <v:shape style="position:absolute;left:7820;top:4864;width:10;height:20" coordorigin="7820,4864" coordsize="10,20" path="m7820,4884l7829,4884,7829,4864,7820,4864,7820,4884xe" filled="true" fillcolor="#000000" stroked="false">
                <v:path arrowok="t"/>
                <v:fill type="solid"/>
              </v:shape>
            </v:group>
            <v:group style="position:absolute;left:7820;top:4884;width:10;height:20" coordorigin="7820,4884" coordsize="10,20">
              <v:shape style="position:absolute;left:7820;top:4884;width:10;height:20" coordorigin="7820,4884" coordsize="10,20" path="m7820,4903l7829,4903,7829,4884,7820,4884,7820,4903xe" filled="true" fillcolor="#000000" stroked="false">
                <v:path arrowok="t"/>
                <v:fill type="solid"/>
              </v:shape>
            </v:group>
            <v:group style="position:absolute;left:7820;top:4903;width:10;height:20" coordorigin="7820,4903" coordsize="10,20">
              <v:shape style="position:absolute;left:7820;top:4903;width:10;height:20" coordorigin="7820,4903" coordsize="10,20" path="m7820,4922l7829,4922,7829,4903,7820,4903,7820,4922xe" filled="true" fillcolor="#000000" stroked="false">
                <v:path arrowok="t"/>
                <v:fill type="solid"/>
              </v:shape>
            </v:group>
            <v:group style="position:absolute;left:7820;top:4922;width:10;height:20" coordorigin="7820,4922" coordsize="10,20">
              <v:shape style="position:absolute;left:7820;top:4922;width:10;height:20" coordorigin="7820,4922" coordsize="10,20" path="m7820,4941l7829,4941,7829,4922,7820,4922,7820,4941xe" filled="true" fillcolor="#000000" stroked="false">
                <v:path arrowok="t"/>
                <v:fill type="solid"/>
              </v:shape>
            </v:group>
            <v:group style="position:absolute;left:7820;top:4941;width:10;height:20" coordorigin="7820,4941" coordsize="10,20">
              <v:shape style="position:absolute;left:7820;top:4941;width:10;height:20" coordorigin="7820,4941" coordsize="10,20" path="m7820,4960l7829,4960,7829,4941,7820,4941,7820,4960xe" filled="true" fillcolor="#000000" stroked="false">
                <v:path arrowok="t"/>
                <v:fill type="solid"/>
              </v:shape>
            </v:group>
            <v:group style="position:absolute;left:7820;top:4960;width:10;height:20" coordorigin="7820,4960" coordsize="10,20">
              <v:shape style="position:absolute;left:7820;top:4960;width:10;height:20" coordorigin="7820,4960" coordsize="10,20" path="m7820,4980l7829,4980,7829,4960,7820,4960,7820,4980xe" filled="true" fillcolor="#000000" stroked="false">
                <v:path arrowok="t"/>
                <v:fill type="solid"/>
              </v:shape>
            </v:group>
            <v:group style="position:absolute;left:7820;top:4987;width:10;height:2" coordorigin="7820,4987" coordsize="10,2">
              <v:shape style="position:absolute;left:7820;top:4987;width:10;height:2" coordorigin="7820,4987" coordsize="10,0" path="m7820,4987l7829,4987e" filled="false" stroked="true" strokeweight=".720032pt" strokecolor="#000000">
                <v:path arrowok="t"/>
              </v:shape>
            </v:group>
            <v:group style="position:absolute;left:8462;top:4749;width:10;height:20" coordorigin="8462,4749" coordsize="10,20">
              <v:shape style="position:absolute;left:8462;top:4749;width:10;height:20" coordorigin="8462,4749" coordsize="10,20" path="m8462,4768l8472,4768,8472,4749,8462,4749,8462,4768xe" filled="true" fillcolor="#000000" stroked="false">
                <v:path arrowok="t"/>
                <v:fill type="solid"/>
              </v:shape>
            </v:group>
            <v:group style="position:absolute;left:8462;top:4768;width:10;height:20" coordorigin="8462,4768" coordsize="10,20">
              <v:shape style="position:absolute;left:8462;top:4768;width:10;height:20" coordorigin="8462,4768" coordsize="10,20" path="m8462,4787l8472,4787,8472,4768,8462,4768,8462,4787xe" filled="true" fillcolor="#000000" stroked="false">
                <v:path arrowok="t"/>
                <v:fill type="solid"/>
              </v:shape>
            </v:group>
            <v:group style="position:absolute;left:8462;top:4787;width:10;height:20" coordorigin="8462,4787" coordsize="10,20">
              <v:shape style="position:absolute;left:8462;top:4787;width:10;height:20" coordorigin="8462,4787" coordsize="10,20" path="m8462,4806l8472,4806,8472,4787,8462,4787,8462,4806xe" filled="true" fillcolor="#000000" stroked="false">
                <v:path arrowok="t"/>
                <v:fill type="solid"/>
              </v:shape>
            </v:group>
            <v:group style="position:absolute;left:8462;top:4806;width:10;height:20" coordorigin="8462,4806" coordsize="10,20">
              <v:shape style="position:absolute;left:8462;top:4806;width:10;height:20" coordorigin="8462,4806" coordsize="10,20" path="m8462,4826l8472,4826,8472,4806,8462,4806,8462,4826xe" filled="true" fillcolor="#000000" stroked="false">
                <v:path arrowok="t"/>
                <v:fill type="solid"/>
              </v:shape>
            </v:group>
            <v:group style="position:absolute;left:8462;top:4826;width:10;height:20" coordorigin="8462,4826" coordsize="10,20">
              <v:shape style="position:absolute;left:8462;top:4826;width:10;height:20" coordorigin="8462,4826" coordsize="10,20" path="m8462,4845l8472,4845,8472,4826,8462,4826,8462,4845xe" filled="true" fillcolor="#000000" stroked="false">
                <v:path arrowok="t"/>
                <v:fill type="solid"/>
              </v:shape>
            </v:group>
            <v:group style="position:absolute;left:8462;top:4845;width:10;height:20" coordorigin="8462,4845" coordsize="10,20">
              <v:shape style="position:absolute;left:8462;top:4845;width:10;height:20" coordorigin="8462,4845" coordsize="10,20" path="m8462,4864l8472,4864,8472,4845,8462,4845,8462,4864xe" filled="true" fillcolor="#000000" stroked="false">
                <v:path arrowok="t"/>
                <v:fill type="solid"/>
              </v:shape>
            </v:group>
            <v:group style="position:absolute;left:8462;top:4864;width:10;height:20" coordorigin="8462,4864" coordsize="10,20">
              <v:shape style="position:absolute;left:8462;top:4864;width:10;height:20" coordorigin="8462,4864" coordsize="10,20" path="m8462,4884l8472,4884,8472,4864,8462,4864,8462,4884xe" filled="true" fillcolor="#000000" stroked="false">
                <v:path arrowok="t"/>
                <v:fill type="solid"/>
              </v:shape>
            </v:group>
            <v:group style="position:absolute;left:8462;top:4884;width:10;height:20" coordorigin="8462,4884" coordsize="10,20">
              <v:shape style="position:absolute;left:8462;top:4884;width:10;height:20" coordorigin="8462,4884" coordsize="10,20" path="m8462,4903l8472,4903,8472,4884,8462,4884,8462,4903xe" filled="true" fillcolor="#000000" stroked="false">
                <v:path arrowok="t"/>
                <v:fill type="solid"/>
              </v:shape>
            </v:group>
            <v:group style="position:absolute;left:8462;top:4903;width:10;height:20" coordorigin="8462,4903" coordsize="10,20">
              <v:shape style="position:absolute;left:8462;top:4903;width:10;height:20" coordorigin="8462,4903" coordsize="10,20" path="m8462,4922l8472,4922,8472,4903,8462,4903,8462,4922xe" filled="true" fillcolor="#000000" stroked="false">
                <v:path arrowok="t"/>
                <v:fill type="solid"/>
              </v:shape>
            </v:group>
            <v:group style="position:absolute;left:8462;top:4922;width:10;height:20" coordorigin="8462,4922" coordsize="10,20">
              <v:shape style="position:absolute;left:8462;top:4922;width:10;height:20" coordorigin="8462,4922" coordsize="10,20" path="m8462,4941l8472,4941,8472,4922,8462,4922,8462,4941xe" filled="true" fillcolor="#000000" stroked="false">
                <v:path arrowok="t"/>
                <v:fill type="solid"/>
              </v:shape>
            </v:group>
            <v:group style="position:absolute;left:8462;top:4941;width:10;height:20" coordorigin="8462,4941" coordsize="10,20">
              <v:shape style="position:absolute;left:8462;top:4941;width:10;height:20" coordorigin="8462,4941" coordsize="10,20" path="m8462,4960l8472,4960,8472,4941,8462,4941,8462,4960xe" filled="true" fillcolor="#000000" stroked="false">
                <v:path arrowok="t"/>
                <v:fill type="solid"/>
              </v:shape>
            </v:group>
            <v:group style="position:absolute;left:8462;top:4960;width:10;height:20" coordorigin="8462,4960" coordsize="10,20">
              <v:shape style="position:absolute;left:8462;top:4960;width:10;height:20" coordorigin="8462,4960" coordsize="10,20" path="m8462,4980l8472,4980,8472,4960,8462,4960,8462,4980xe" filled="true" fillcolor="#000000" stroked="false">
                <v:path arrowok="t"/>
                <v:fill type="solid"/>
              </v:shape>
            </v:group>
            <v:group style="position:absolute;left:8462;top:4987;width:10;height:2" coordorigin="8462,4987" coordsize="10,2">
              <v:shape style="position:absolute;left:8462;top:4987;width:10;height:2" coordorigin="8462,4987" coordsize="10,0" path="m8462,4987l8472,4987e" filled="false" stroked="true" strokeweight=".720032pt" strokecolor="#000000">
                <v:path arrowok="t"/>
              </v:shape>
            </v:group>
            <v:group style="position:absolute;left:9597;top:4749;width:10;height:20" coordorigin="9597,4749" coordsize="10,20">
              <v:shape style="position:absolute;left:9597;top:4749;width:10;height:20" coordorigin="9597,4749" coordsize="10,20" path="m9597,4768l9607,4768,9607,4749,9597,4749,9597,4768xe" filled="true" fillcolor="#000000" stroked="false">
                <v:path arrowok="t"/>
                <v:fill type="solid"/>
              </v:shape>
            </v:group>
            <v:group style="position:absolute;left:9597;top:4768;width:10;height:20" coordorigin="9597,4768" coordsize="10,20">
              <v:shape style="position:absolute;left:9597;top:4768;width:10;height:20" coordorigin="9597,4768" coordsize="10,20" path="m9597,4787l9607,4787,9607,4768,9597,4768,9597,4787xe" filled="true" fillcolor="#000000" stroked="false">
                <v:path arrowok="t"/>
                <v:fill type="solid"/>
              </v:shape>
            </v:group>
            <v:group style="position:absolute;left:9597;top:4787;width:10;height:20" coordorigin="9597,4787" coordsize="10,20">
              <v:shape style="position:absolute;left:9597;top:4787;width:10;height:20" coordorigin="9597,4787" coordsize="10,20" path="m9597,4806l9607,4806,9607,4787,9597,4787,9597,4806xe" filled="true" fillcolor="#000000" stroked="false">
                <v:path arrowok="t"/>
                <v:fill type="solid"/>
              </v:shape>
            </v:group>
            <v:group style="position:absolute;left:9597;top:4806;width:10;height:20" coordorigin="9597,4806" coordsize="10,20">
              <v:shape style="position:absolute;left:9597;top:4806;width:10;height:20" coordorigin="9597,4806" coordsize="10,20" path="m9597,4826l9607,4826,9607,4806,9597,4806,9597,4826xe" filled="true" fillcolor="#000000" stroked="false">
                <v:path arrowok="t"/>
                <v:fill type="solid"/>
              </v:shape>
            </v:group>
            <v:group style="position:absolute;left:9597;top:4826;width:10;height:20" coordorigin="9597,4826" coordsize="10,20">
              <v:shape style="position:absolute;left:9597;top:4826;width:10;height:20" coordorigin="9597,4826" coordsize="10,20" path="m9597,4845l9607,4845,9607,4826,9597,4826,9597,4845xe" filled="true" fillcolor="#000000" stroked="false">
                <v:path arrowok="t"/>
                <v:fill type="solid"/>
              </v:shape>
            </v:group>
            <v:group style="position:absolute;left:9597;top:4845;width:10;height:20" coordorigin="9597,4845" coordsize="10,20">
              <v:shape style="position:absolute;left:9597;top:4845;width:10;height:20" coordorigin="9597,4845" coordsize="10,20" path="m9597,4864l9607,4864,9607,4845,9597,4845,9597,4864xe" filled="true" fillcolor="#000000" stroked="false">
                <v:path arrowok="t"/>
                <v:fill type="solid"/>
              </v:shape>
            </v:group>
            <v:group style="position:absolute;left:9597;top:4864;width:10;height:20" coordorigin="9597,4864" coordsize="10,20">
              <v:shape style="position:absolute;left:9597;top:4864;width:10;height:20" coordorigin="9597,4864" coordsize="10,20" path="m9597,4884l9607,4884,9607,4864,9597,4864,9597,4884xe" filled="true" fillcolor="#000000" stroked="false">
                <v:path arrowok="t"/>
                <v:fill type="solid"/>
              </v:shape>
            </v:group>
            <v:group style="position:absolute;left:9597;top:4884;width:10;height:20" coordorigin="9597,4884" coordsize="10,20">
              <v:shape style="position:absolute;left:9597;top:4884;width:10;height:20" coordorigin="9597,4884" coordsize="10,20" path="m9597,4903l9607,4903,9607,4884,9597,4884,9597,4903xe" filled="true" fillcolor="#000000" stroked="false">
                <v:path arrowok="t"/>
                <v:fill type="solid"/>
              </v:shape>
            </v:group>
            <v:group style="position:absolute;left:9597;top:4903;width:10;height:20" coordorigin="9597,4903" coordsize="10,20">
              <v:shape style="position:absolute;left:9597;top:4903;width:10;height:20" coordorigin="9597,4903" coordsize="10,20" path="m9597,4922l9607,4922,9607,4903,9597,4903,9597,4922xe" filled="true" fillcolor="#000000" stroked="false">
                <v:path arrowok="t"/>
                <v:fill type="solid"/>
              </v:shape>
            </v:group>
            <v:group style="position:absolute;left:9597;top:4922;width:10;height:20" coordorigin="9597,4922" coordsize="10,20">
              <v:shape style="position:absolute;left:9597;top:4922;width:10;height:20" coordorigin="9597,4922" coordsize="10,20" path="m9597,4941l9607,4941,9607,4922,9597,4922,9597,4941xe" filled="true" fillcolor="#000000" stroked="false">
                <v:path arrowok="t"/>
                <v:fill type="solid"/>
              </v:shape>
            </v:group>
            <v:group style="position:absolute;left:9597;top:4941;width:10;height:20" coordorigin="9597,4941" coordsize="10,20">
              <v:shape style="position:absolute;left:9597;top:4941;width:10;height:20" coordorigin="9597,4941" coordsize="10,20" path="m9597,4960l9607,4960,9607,4941,9597,4941,9597,4960xe" filled="true" fillcolor="#000000" stroked="false">
                <v:path arrowok="t"/>
                <v:fill type="solid"/>
              </v:shape>
            </v:group>
            <v:group style="position:absolute;left:9597;top:4960;width:10;height:20" coordorigin="9597,4960" coordsize="10,20">
              <v:shape style="position:absolute;left:9597;top:4960;width:10;height:20" coordorigin="9597,4960" coordsize="10,20" path="m9597,4980l9607,4980,9607,4960,9597,4960,9597,4980xe" filled="true" fillcolor="#000000" stroked="false">
                <v:path arrowok="t"/>
                <v:fill type="solid"/>
              </v:shape>
            </v:group>
            <v:group style="position:absolute;left:9597;top:4987;width:10;height:2" coordorigin="9597,4987" coordsize="10,2">
              <v:shape style="position:absolute;left:9597;top:4987;width:10;height:2" coordorigin="9597,4987" coordsize="10,0" path="m9597,4987l9607,4987e" filled="false" stroked="true" strokeweight=".720032pt" strokecolor="#000000">
                <v:path arrowok="t"/>
              </v:shape>
            </v:group>
            <v:group style="position:absolute;left:10162;top:4749;width:10;height:20" coordorigin="10162,4749" coordsize="10,20">
              <v:shape style="position:absolute;left:10162;top:4749;width:10;height:20" coordorigin="10162,4749" coordsize="10,20" path="m10162,4768l10172,4768,10172,4749,10162,4749,10162,4768xe" filled="true" fillcolor="#000000" stroked="false">
                <v:path arrowok="t"/>
                <v:fill type="solid"/>
              </v:shape>
            </v:group>
            <v:group style="position:absolute;left:10162;top:4768;width:10;height:20" coordorigin="10162,4768" coordsize="10,20">
              <v:shape style="position:absolute;left:10162;top:4768;width:10;height:20" coordorigin="10162,4768" coordsize="10,20" path="m10162,4787l10172,4787,10172,4768,10162,4768,10162,4787xe" filled="true" fillcolor="#000000" stroked="false">
                <v:path arrowok="t"/>
                <v:fill type="solid"/>
              </v:shape>
            </v:group>
            <v:group style="position:absolute;left:10162;top:4787;width:10;height:20" coordorigin="10162,4787" coordsize="10,20">
              <v:shape style="position:absolute;left:10162;top:4787;width:10;height:20" coordorigin="10162,4787" coordsize="10,20" path="m10162,4806l10172,4806,10172,4787,10162,4787,10162,4806xe" filled="true" fillcolor="#000000" stroked="false">
                <v:path arrowok="t"/>
                <v:fill type="solid"/>
              </v:shape>
            </v:group>
            <v:group style="position:absolute;left:10162;top:4806;width:10;height:20" coordorigin="10162,4806" coordsize="10,20">
              <v:shape style="position:absolute;left:10162;top:4806;width:10;height:20" coordorigin="10162,4806" coordsize="10,20" path="m10162,4826l10172,4826,10172,4806,10162,4806,10162,4826xe" filled="true" fillcolor="#000000" stroked="false">
                <v:path arrowok="t"/>
                <v:fill type="solid"/>
              </v:shape>
            </v:group>
            <v:group style="position:absolute;left:10162;top:4826;width:10;height:20" coordorigin="10162,4826" coordsize="10,20">
              <v:shape style="position:absolute;left:10162;top:4826;width:10;height:20" coordorigin="10162,4826" coordsize="10,20" path="m10162,4845l10172,4845,10172,4826,10162,4826,10162,4845xe" filled="true" fillcolor="#000000" stroked="false">
                <v:path arrowok="t"/>
                <v:fill type="solid"/>
              </v:shape>
            </v:group>
            <v:group style="position:absolute;left:10162;top:4845;width:10;height:20" coordorigin="10162,4845" coordsize="10,20">
              <v:shape style="position:absolute;left:10162;top:4845;width:10;height:20" coordorigin="10162,4845" coordsize="10,20" path="m10162,4864l10172,4864,10172,4845,10162,4845,10162,4864xe" filled="true" fillcolor="#000000" stroked="false">
                <v:path arrowok="t"/>
                <v:fill type="solid"/>
              </v:shape>
            </v:group>
            <v:group style="position:absolute;left:10162;top:4864;width:10;height:20" coordorigin="10162,4864" coordsize="10,20">
              <v:shape style="position:absolute;left:10162;top:4864;width:10;height:20" coordorigin="10162,4864" coordsize="10,20" path="m10162,4884l10172,4884,10172,4864,10162,4864,10162,4884xe" filled="true" fillcolor="#000000" stroked="false">
                <v:path arrowok="t"/>
                <v:fill type="solid"/>
              </v:shape>
            </v:group>
            <v:group style="position:absolute;left:10162;top:4884;width:10;height:20" coordorigin="10162,4884" coordsize="10,20">
              <v:shape style="position:absolute;left:10162;top:4884;width:10;height:20" coordorigin="10162,4884" coordsize="10,20" path="m10162,4903l10172,4903,10172,4884,10162,4884,10162,4903xe" filled="true" fillcolor="#000000" stroked="false">
                <v:path arrowok="t"/>
                <v:fill type="solid"/>
              </v:shape>
            </v:group>
            <v:group style="position:absolute;left:10162;top:4903;width:10;height:20" coordorigin="10162,4903" coordsize="10,20">
              <v:shape style="position:absolute;left:10162;top:4903;width:10;height:20" coordorigin="10162,4903" coordsize="10,20" path="m10162,4922l10172,4922,10172,4903,10162,4903,10162,4922xe" filled="true" fillcolor="#000000" stroked="false">
                <v:path arrowok="t"/>
                <v:fill type="solid"/>
              </v:shape>
            </v:group>
            <v:group style="position:absolute;left:10162;top:4922;width:10;height:20" coordorigin="10162,4922" coordsize="10,20">
              <v:shape style="position:absolute;left:10162;top:4922;width:10;height:20" coordorigin="10162,4922" coordsize="10,20" path="m10162,4941l10172,4941,10172,4922,10162,4922,10162,4941xe" filled="true" fillcolor="#000000" stroked="false">
                <v:path arrowok="t"/>
                <v:fill type="solid"/>
              </v:shape>
            </v:group>
            <v:group style="position:absolute;left:10162;top:4941;width:10;height:20" coordorigin="10162,4941" coordsize="10,20">
              <v:shape style="position:absolute;left:10162;top:4941;width:10;height:20" coordorigin="10162,4941" coordsize="10,20" path="m10162,4960l10172,4960,10172,4941,10162,4941,10162,4960xe" filled="true" fillcolor="#000000" stroked="false">
                <v:path arrowok="t"/>
                <v:fill type="solid"/>
              </v:shape>
            </v:group>
            <v:group style="position:absolute;left:10162;top:4960;width:10;height:20" coordorigin="10162,4960" coordsize="10,20">
              <v:shape style="position:absolute;left:10162;top:4960;width:10;height:20" coordorigin="10162,4960" coordsize="10,20" path="m10162,4980l10172,4980,10172,4960,10162,4960,10162,4980xe" filled="true" fillcolor="#000000" stroked="false">
                <v:path arrowok="t"/>
                <v:fill type="solid"/>
              </v:shape>
            </v:group>
            <v:group style="position:absolute;left:10162;top:4987;width:10;height:2" coordorigin="10162,4987" coordsize="10,2">
              <v:shape style="position:absolute;left:10162;top:4987;width:10;height:2" coordorigin="10162,4987" coordsize="10,0" path="m10162,4987l10172,4987e" filled="false" stroked="true" strokeweight=".720032pt" strokecolor="#000000">
                <v:path arrowok="t"/>
              </v:shape>
            </v:group>
            <v:group style="position:absolute;left:11437;top:4749;width:10;height:20" coordorigin="11437,4749" coordsize="10,20">
              <v:shape style="position:absolute;left:11437;top:4749;width:10;height:20" coordorigin="11437,4749" coordsize="10,20" path="m11437,4768l11446,4768,11446,4749,11437,4749,11437,4768xe" filled="true" fillcolor="#000000" stroked="false">
                <v:path arrowok="t"/>
                <v:fill type="solid"/>
              </v:shape>
            </v:group>
            <v:group style="position:absolute;left:11437;top:4768;width:10;height:20" coordorigin="11437,4768" coordsize="10,20">
              <v:shape style="position:absolute;left:11437;top:4768;width:10;height:20" coordorigin="11437,4768" coordsize="10,20" path="m11437,4787l11446,4787,11446,4768,11437,4768,11437,4787xe" filled="true" fillcolor="#000000" stroked="false">
                <v:path arrowok="t"/>
                <v:fill type="solid"/>
              </v:shape>
            </v:group>
            <v:group style="position:absolute;left:11437;top:4787;width:10;height:20" coordorigin="11437,4787" coordsize="10,20">
              <v:shape style="position:absolute;left:11437;top:4787;width:10;height:20" coordorigin="11437,4787" coordsize="10,20" path="m11437,4806l11446,4806,11446,4787,11437,4787,11437,4806xe" filled="true" fillcolor="#000000" stroked="false">
                <v:path arrowok="t"/>
                <v:fill type="solid"/>
              </v:shape>
            </v:group>
            <v:group style="position:absolute;left:11437;top:4806;width:10;height:20" coordorigin="11437,4806" coordsize="10,20">
              <v:shape style="position:absolute;left:11437;top:4806;width:10;height:20" coordorigin="11437,4806" coordsize="10,20" path="m11437,4826l11446,4826,11446,4806,11437,4806,11437,4826xe" filled="true" fillcolor="#000000" stroked="false">
                <v:path arrowok="t"/>
                <v:fill type="solid"/>
              </v:shape>
            </v:group>
            <v:group style="position:absolute;left:11437;top:4826;width:10;height:20" coordorigin="11437,4826" coordsize="10,20">
              <v:shape style="position:absolute;left:11437;top:4826;width:10;height:20" coordorigin="11437,4826" coordsize="10,20" path="m11437,4845l11446,4845,11446,4826,11437,4826,11437,4845xe" filled="true" fillcolor="#000000" stroked="false">
                <v:path arrowok="t"/>
                <v:fill type="solid"/>
              </v:shape>
            </v:group>
            <v:group style="position:absolute;left:11437;top:4845;width:10;height:20" coordorigin="11437,4845" coordsize="10,20">
              <v:shape style="position:absolute;left:11437;top:4845;width:10;height:20" coordorigin="11437,4845" coordsize="10,20" path="m11437,4864l11446,4864,11446,4845,11437,4845,11437,4864xe" filled="true" fillcolor="#000000" stroked="false">
                <v:path arrowok="t"/>
                <v:fill type="solid"/>
              </v:shape>
            </v:group>
            <v:group style="position:absolute;left:11437;top:4864;width:10;height:20" coordorigin="11437,4864" coordsize="10,20">
              <v:shape style="position:absolute;left:11437;top:4864;width:10;height:20" coordorigin="11437,4864" coordsize="10,20" path="m11437,4884l11446,4884,11446,4864,11437,4864,11437,4884xe" filled="true" fillcolor="#000000" stroked="false">
                <v:path arrowok="t"/>
                <v:fill type="solid"/>
              </v:shape>
            </v:group>
            <v:group style="position:absolute;left:11437;top:4884;width:10;height:20" coordorigin="11437,4884" coordsize="10,20">
              <v:shape style="position:absolute;left:11437;top:4884;width:10;height:20" coordorigin="11437,4884" coordsize="10,20" path="m11437,4903l11446,4903,11446,4884,11437,4884,11437,4903xe" filled="true" fillcolor="#000000" stroked="false">
                <v:path arrowok="t"/>
                <v:fill type="solid"/>
              </v:shape>
            </v:group>
            <v:group style="position:absolute;left:11437;top:4903;width:10;height:20" coordorigin="11437,4903" coordsize="10,20">
              <v:shape style="position:absolute;left:11437;top:4903;width:10;height:20" coordorigin="11437,4903" coordsize="10,20" path="m11437,4922l11446,4922,11446,4903,11437,4903,11437,4922xe" filled="true" fillcolor="#000000" stroked="false">
                <v:path arrowok="t"/>
                <v:fill type="solid"/>
              </v:shape>
            </v:group>
            <v:group style="position:absolute;left:11437;top:4922;width:10;height:20" coordorigin="11437,4922" coordsize="10,20">
              <v:shape style="position:absolute;left:11437;top:4922;width:10;height:20" coordorigin="11437,4922" coordsize="10,20" path="m11437,4941l11446,4941,11446,4922,11437,4922,11437,4941xe" filled="true" fillcolor="#000000" stroked="false">
                <v:path arrowok="t"/>
                <v:fill type="solid"/>
              </v:shape>
            </v:group>
            <v:group style="position:absolute;left:11437;top:4941;width:10;height:20" coordorigin="11437,4941" coordsize="10,20">
              <v:shape style="position:absolute;left:11437;top:4941;width:10;height:20" coordorigin="11437,4941" coordsize="10,20" path="m11437,4960l11446,4960,11446,4941,11437,4941,11437,4960xe" filled="true" fillcolor="#000000" stroked="false">
                <v:path arrowok="t"/>
                <v:fill type="solid"/>
              </v:shape>
            </v:group>
            <v:group style="position:absolute;left:11437;top:4960;width:10;height:20" coordorigin="11437,4960" coordsize="10,20">
              <v:shape style="position:absolute;left:11437;top:4960;width:10;height:20" coordorigin="11437,4960" coordsize="10,20" path="m11437,4980l11446,4980,11446,4960,11437,4960,11437,4980xe" filled="true" fillcolor="#000000" stroked="false">
                <v:path arrowok="t"/>
                <v:fill type="solid"/>
              </v:shape>
            </v:group>
            <v:group style="position:absolute;left:11437;top:4987;width:10;height:2" coordorigin="11437,4987" coordsize="10,2">
              <v:shape style="position:absolute;left:11437;top:4987;width:10;height:2" coordorigin="11437,4987" coordsize="10,0" path="m11437,4987l11446,4987e" filled="false" stroked="true" strokeweight=".720032pt" strokecolor="#000000">
                <v:path arrowok="t"/>
              </v:shape>
            </v:group>
            <v:group style="position:absolute;left:12720;top:4749;width:10;height:20" coordorigin="12720,4749" coordsize="10,20">
              <v:shape style="position:absolute;left:12720;top:4749;width:10;height:20" coordorigin="12720,4749" coordsize="10,20" path="m12720,4768l12729,4768,12729,4749,12720,4749,12720,4768xe" filled="true" fillcolor="#000000" stroked="false">
                <v:path arrowok="t"/>
                <v:fill type="solid"/>
              </v:shape>
            </v:group>
            <v:group style="position:absolute;left:12720;top:4768;width:10;height:20" coordorigin="12720,4768" coordsize="10,20">
              <v:shape style="position:absolute;left:12720;top:4768;width:10;height:20" coordorigin="12720,4768" coordsize="10,20" path="m12720,4787l12729,4787,12729,4768,12720,4768,12720,4787xe" filled="true" fillcolor="#000000" stroked="false">
                <v:path arrowok="t"/>
                <v:fill type="solid"/>
              </v:shape>
            </v:group>
            <v:group style="position:absolute;left:12720;top:4787;width:10;height:20" coordorigin="12720,4787" coordsize="10,20">
              <v:shape style="position:absolute;left:12720;top:4787;width:10;height:20" coordorigin="12720,4787" coordsize="10,20" path="m12720,4806l12729,4806,12729,4787,12720,4787,12720,4806xe" filled="true" fillcolor="#000000" stroked="false">
                <v:path arrowok="t"/>
                <v:fill type="solid"/>
              </v:shape>
            </v:group>
            <v:group style="position:absolute;left:12720;top:4806;width:10;height:20" coordorigin="12720,4806" coordsize="10,20">
              <v:shape style="position:absolute;left:12720;top:4806;width:10;height:20" coordorigin="12720,4806" coordsize="10,20" path="m12720,4826l12729,4826,12729,4806,12720,4806,12720,4826xe" filled="true" fillcolor="#000000" stroked="false">
                <v:path arrowok="t"/>
                <v:fill type="solid"/>
              </v:shape>
            </v:group>
            <v:group style="position:absolute;left:12720;top:4826;width:10;height:20" coordorigin="12720,4826" coordsize="10,20">
              <v:shape style="position:absolute;left:12720;top:4826;width:10;height:20" coordorigin="12720,4826" coordsize="10,20" path="m12720,4845l12729,4845,12729,4826,12720,4826,12720,4845xe" filled="true" fillcolor="#000000" stroked="false">
                <v:path arrowok="t"/>
                <v:fill type="solid"/>
              </v:shape>
            </v:group>
            <v:group style="position:absolute;left:12720;top:4845;width:10;height:20" coordorigin="12720,4845" coordsize="10,20">
              <v:shape style="position:absolute;left:12720;top:4845;width:10;height:20" coordorigin="12720,4845" coordsize="10,20" path="m12720,4864l12729,4864,12729,4845,12720,4845,12720,4864xe" filled="true" fillcolor="#000000" stroked="false">
                <v:path arrowok="t"/>
                <v:fill type="solid"/>
              </v:shape>
            </v:group>
            <v:group style="position:absolute;left:12720;top:4864;width:10;height:20" coordorigin="12720,4864" coordsize="10,20">
              <v:shape style="position:absolute;left:12720;top:4864;width:10;height:20" coordorigin="12720,4864" coordsize="10,20" path="m12720,4884l12729,4884,12729,4864,12720,4864,12720,4884xe" filled="true" fillcolor="#000000" stroked="false">
                <v:path arrowok="t"/>
                <v:fill type="solid"/>
              </v:shape>
            </v:group>
            <v:group style="position:absolute;left:12720;top:4884;width:10;height:20" coordorigin="12720,4884" coordsize="10,20">
              <v:shape style="position:absolute;left:12720;top:4884;width:10;height:20" coordorigin="12720,4884" coordsize="10,20" path="m12720,4903l12729,4903,12729,4884,12720,4884,12720,4903xe" filled="true" fillcolor="#000000" stroked="false">
                <v:path arrowok="t"/>
                <v:fill type="solid"/>
              </v:shape>
            </v:group>
            <v:group style="position:absolute;left:12720;top:4903;width:10;height:20" coordorigin="12720,4903" coordsize="10,20">
              <v:shape style="position:absolute;left:12720;top:4903;width:10;height:20" coordorigin="12720,4903" coordsize="10,20" path="m12720,4922l12729,4922,12729,4903,12720,4903,12720,4922xe" filled="true" fillcolor="#000000" stroked="false">
                <v:path arrowok="t"/>
                <v:fill type="solid"/>
              </v:shape>
            </v:group>
            <v:group style="position:absolute;left:12720;top:4922;width:10;height:20" coordorigin="12720,4922" coordsize="10,20">
              <v:shape style="position:absolute;left:12720;top:4922;width:10;height:20" coordorigin="12720,4922" coordsize="10,20" path="m12720,4941l12729,4941,12729,4922,12720,4922,12720,4941xe" filled="true" fillcolor="#000000" stroked="false">
                <v:path arrowok="t"/>
                <v:fill type="solid"/>
              </v:shape>
            </v:group>
            <v:group style="position:absolute;left:12720;top:4941;width:10;height:20" coordorigin="12720,4941" coordsize="10,20">
              <v:shape style="position:absolute;left:12720;top:4941;width:10;height:20" coordorigin="12720,4941" coordsize="10,20" path="m12720,4960l12729,4960,12729,4941,12720,4941,12720,4960xe" filled="true" fillcolor="#000000" stroked="false">
                <v:path arrowok="t"/>
                <v:fill type="solid"/>
              </v:shape>
            </v:group>
            <v:group style="position:absolute;left:12720;top:4960;width:10;height:20" coordorigin="12720,4960" coordsize="10,20">
              <v:shape style="position:absolute;left:12720;top:4960;width:10;height:20" coordorigin="12720,4960" coordsize="10,20" path="m12720,4980l12729,4980,12729,4960,12720,4960,12720,4980xe" filled="true" fillcolor="#000000" stroked="false">
                <v:path arrowok="t"/>
                <v:fill type="solid"/>
              </v:shape>
            </v:group>
            <v:group style="position:absolute;left:12720;top:4987;width:10;height:2" coordorigin="12720,4987" coordsize="10,2">
              <v:shape style="position:absolute;left:12720;top:4987;width:10;height:2" coordorigin="12720,4987" coordsize="10,0" path="m12720,4987l12729,4987e" filled="false" stroked="true" strokeweight=".720032pt" strokecolor="#000000">
                <v:path arrowok="t"/>
              </v:shape>
            </v:group>
            <v:group style="position:absolute;left:14018;top:4749;width:10;height:20" coordorigin="14018,4749" coordsize="10,20">
              <v:shape style="position:absolute;left:14018;top:4749;width:10;height:20" coordorigin="14018,4749" coordsize="10,20" path="m14018,4768l14028,4768,14028,4749,14018,4749,14018,4768xe" filled="true" fillcolor="#000000" stroked="false">
                <v:path arrowok="t"/>
                <v:fill type="solid"/>
              </v:shape>
            </v:group>
            <v:group style="position:absolute;left:14018;top:4768;width:10;height:20" coordorigin="14018,4768" coordsize="10,20">
              <v:shape style="position:absolute;left:14018;top:4768;width:10;height:20" coordorigin="14018,4768" coordsize="10,20" path="m14018,4787l14028,4787,14028,4768,14018,4768,14018,4787xe" filled="true" fillcolor="#000000" stroked="false">
                <v:path arrowok="t"/>
                <v:fill type="solid"/>
              </v:shape>
            </v:group>
            <v:group style="position:absolute;left:14018;top:4787;width:10;height:20" coordorigin="14018,4787" coordsize="10,20">
              <v:shape style="position:absolute;left:14018;top:4787;width:10;height:20" coordorigin="14018,4787" coordsize="10,20" path="m14018,4806l14028,4806,14028,4787,14018,4787,14018,4806xe" filled="true" fillcolor="#000000" stroked="false">
                <v:path arrowok="t"/>
                <v:fill type="solid"/>
              </v:shape>
            </v:group>
            <v:group style="position:absolute;left:14018;top:4806;width:10;height:20" coordorigin="14018,4806" coordsize="10,20">
              <v:shape style="position:absolute;left:14018;top:4806;width:10;height:20" coordorigin="14018,4806" coordsize="10,20" path="m14018,4826l14028,4826,14028,4806,14018,4806,14018,4826xe" filled="true" fillcolor="#000000" stroked="false">
                <v:path arrowok="t"/>
                <v:fill type="solid"/>
              </v:shape>
            </v:group>
            <v:group style="position:absolute;left:14018;top:4826;width:10;height:20" coordorigin="14018,4826" coordsize="10,20">
              <v:shape style="position:absolute;left:14018;top:4826;width:10;height:20" coordorigin="14018,4826" coordsize="10,20" path="m14018,4845l14028,4845,14028,4826,14018,4826,14018,4845xe" filled="true" fillcolor="#000000" stroked="false">
                <v:path arrowok="t"/>
                <v:fill type="solid"/>
              </v:shape>
            </v:group>
            <v:group style="position:absolute;left:14018;top:4845;width:10;height:20" coordorigin="14018,4845" coordsize="10,20">
              <v:shape style="position:absolute;left:14018;top:4845;width:10;height:20" coordorigin="14018,4845" coordsize="10,20" path="m14018,4864l14028,4864,14028,4845,14018,4845,14018,4864xe" filled="true" fillcolor="#000000" stroked="false">
                <v:path arrowok="t"/>
                <v:fill type="solid"/>
              </v:shape>
            </v:group>
            <v:group style="position:absolute;left:14018;top:4864;width:10;height:20" coordorigin="14018,4864" coordsize="10,20">
              <v:shape style="position:absolute;left:14018;top:4864;width:10;height:20" coordorigin="14018,4864" coordsize="10,20" path="m14018,4884l14028,4884,14028,4864,14018,4864,14018,4884xe" filled="true" fillcolor="#000000" stroked="false">
                <v:path arrowok="t"/>
                <v:fill type="solid"/>
              </v:shape>
            </v:group>
            <v:group style="position:absolute;left:14018;top:4884;width:10;height:20" coordorigin="14018,4884" coordsize="10,20">
              <v:shape style="position:absolute;left:14018;top:4884;width:10;height:20" coordorigin="14018,4884" coordsize="10,20" path="m14018,4903l14028,4903,14028,4884,14018,4884,14018,4903xe" filled="true" fillcolor="#000000" stroked="false">
                <v:path arrowok="t"/>
                <v:fill type="solid"/>
              </v:shape>
            </v:group>
            <v:group style="position:absolute;left:14018;top:4903;width:10;height:20" coordorigin="14018,4903" coordsize="10,20">
              <v:shape style="position:absolute;left:14018;top:4903;width:10;height:20" coordorigin="14018,4903" coordsize="10,20" path="m14018,4922l14028,4922,14028,4903,14018,4903,14018,4922xe" filled="true" fillcolor="#000000" stroked="false">
                <v:path arrowok="t"/>
                <v:fill type="solid"/>
              </v:shape>
            </v:group>
            <v:group style="position:absolute;left:14018;top:4922;width:10;height:20" coordorigin="14018,4922" coordsize="10,20">
              <v:shape style="position:absolute;left:14018;top:4922;width:10;height:20" coordorigin="14018,4922" coordsize="10,20" path="m14018,4941l14028,4941,14028,4922,14018,4922,14018,4941xe" filled="true" fillcolor="#000000" stroked="false">
                <v:path arrowok="t"/>
                <v:fill type="solid"/>
              </v:shape>
            </v:group>
            <v:group style="position:absolute;left:14018;top:4941;width:10;height:20" coordorigin="14018,4941" coordsize="10,20">
              <v:shape style="position:absolute;left:14018;top:4941;width:10;height:20" coordorigin="14018,4941" coordsize="10,20" path="m14018,4960l14028,4960,14028,4941,14018,4941,14018,4960xe" filled="true" fillcolor="#000000" stroked="false">
                <v:path arrowok="t"/>
                <v:fill type="solid"/>
              </v:shape>
            </v:group>
            <v:group style="position:absolute;left:14018;top:4960;width:10;height:20" coordorigin="14018,4960" coordsize="10,20">
              <v:shape style="position:absolute;left:14018;top:4960;width:10;height:20" coordorigin="14018,4960" coordsize="10,20" path="m14018,4980l14028,4980,14028,4960,14018,4960,14018,4980xe" filled="true" fillcolor="#000000" stroked="false">
                <v:path arrowok="t"/>
                <v:fill type="solid"/>
              </v:shape>
            </v:group>
            <v:group style="position:absolute;left:14018;top:4987;width:10;height:2" coordorigin="14018,4987" coordsize="10,2">
              <v:shape style="position:absolute;left:14018;top:4987;width:10;height:2" coordorigin="14018,4987" coordsize="10,0" path="m14018,4987l14028,4987e" filled="false" stroked="true" strokeweight=".720032pt" strokecolor="#000000">
                <v:path arrowok="t"/>
              </v:shape>
              <v:shape style="position:absolute;left:1128;top:4903;width:2022;height:101" type="#_x0000_t75" stroked="false">
                <v:imagedata r:id="rId191" o:title=""/>
              </v:shape>
              <v:shape style="position:absolute;left:3126;top:4994;width:1302;height:10" type="#_x0000_t75" stroked="false">
                <v:imagedata r:id="rId182" o:title=""/>
              </v:shape>
              <v:shape style="position:absolute;left:4424;top:4994;width:635;height:10" type="#_x0000_t75" stroked="false">
                <v:imagedata r:id="rId183" o:title=""/>
              </v:shape>
              <v:shape style="position:absolute;left:5054;top:4994;width:715;height:10" type="#_x0000_t75" stroked="false">
                <v:imagedata r:id="rId184" o:title=""/>
              </v:shape>
              <v:shape style="position:absolute;left:5764;top:4994;width:570;height:10" type="#_x0000_t75" stroked="false">
                <v:imagedata r:id="rId185" o:title=""/>
              </v:shape>
              <v:shape style="position:absolute;left:6329;top:4994;width:1490;height:10" type="#_x0000_t75" stroked="false">
                <v:imagedata r:id="rId186" o:title=""/>
              </v:shape>
              <v:shape style="position:absolute;left:7815;top:4994;width:2348;height:10" type="#_x0000_t75" stroked="false">
                <v:imagedata r:id="rId187" o:title=""/>
              </v:shape>
              <v:shape style="position:absolute;left:10158;top:4994;width:1279;height:10" type="#_x0000_t75" stroked="false">
                <v:imagedata r:id="rId188" o:title=""/>
              </v:shape>
              <v:shape style="position:absolute;left:11432;top:4994;width:3958;height:10" type="#_x0000_t75" stroked="false">
                <v:imagedata r:id="rId189" o:title=""/>
              </v:shape>
            </v:group>
            <v:group style="position:absolute;left:3131;top:5004;width:10;height:20" coordorigin="3131,5004" coordsize="10,20">
              <v:shape style="position:absolute;left:3131;top:5004;width:10;height:20" coordorigin="3131,5004" coordsize="10,20" path="m3131,5023l3141,5023,3141,5004,3131,5004,3131,5023xe" filled="true" fillcolor="#000000" stroked="false">
                <v:path arrowok="t"/>
                <v:fill type="solid"/>
              </v:shape>
            </v:group>
            <v:group style="position:absolute;left:3131;top:5023;width:10;height:20" coordorigin="3131,5023" coordsize="10,20">
              <v:shape style="position:absolute;left:3131;top:5023;width:10;height:20" coordorigin="3131,5023" coordsize="10,20" path="m3131,5042l3141,5042,3141,5023,3131,5023,3131,5042xe" filled="true" fillcolor="#000000" stroked="false">
                <v:path arrowok="t"/>
                <v:fill type="solid"/>
              </v:shape>
            </v:group>
            <v:group style="position:absolute;left:3131;top:5042;width:10;height:20" coordorigin="3131,5042" coordsize="10,20">
              <v:shape style="position:absolute;left:3131;top:5042;width:10;height:20" coordorigin="3131,5042" coordsize="10,20" path="m3131,5061l3141,5061,3141,5042,3131,5042,3131,5061xe" filled="true" fillcolor="#000000" stroked="false">
                <v:path arrowok="t"/>
                <v:fill type="solid"/>
              </v:shape>
            </v:group>
            <v:group style="position:absolute;left:3131;top:5061;width:10;height:20" coordorigin="3131,5061" coordsize="10,20">
              <v:shape style="position:absolute;left:3131;top:5061;width:10;height:20" coordorigin="3131,5061" coordsize="10,20" path="m3131,5080l3141,5080,3141,5061,3131,5061,3131,5080xe" filled="true" fillcolor="#000000" stroked="false">
                <v:path arrowok="t"/>
                <v:fill type="solid"/>
              </v:shape>
            </v:group>
            <v:group style="position:absolute;left:3131;top:5080;width:10;height:20" coordorigin="3131,5080" coordsize="10,20">
              <v:shape style="position:absolute;left:3131;top:5080;width:10;height:20" coordorigin="3131,5080" coordsize="10,20" path="m3131,5100l3141,5100,3141,5080,3131,5080,3131,5100xe" filled="true" fillcolor="#000000" stroked="false">
                <v:path arrowok="t"/>
                <v:fill type="solid"/>
              </v:shape>
            </v:group>
            <v:group style="position:absolute;left:3131;top:5100;width:10;height:20" coordorigin="3131,5100" coordsize="10,20">
              <v:shape style="position:absolute;left:3131;top:5100;width:10;height:20" coordorigin="3131,5100" coordsize="10,20" path="m3131,5119l3141,5119,3141,5100,3131,5100,3131,5119xe" filled="true" fillcolor="#000000" stroked="false">
                <v:path arrowok="t"/>
                <v:fill type="solid"/>
              </v:shape>
            </v:group>
            <v:group style="position:absolute;left:3131;top:5119;width:10;height:20" coordorigin="3131,5119" coordsize="10,20">
              <v:shape style="position:absolute;left:3131;top:5119;width:10;height:20" coordorigin="3131,5119" coordsize="10,20" path="m3131,5138l3141,5138,3141,5119,3131,5119,3131,5138xe" filled="true" fillcolor="#000000" stroked="false">
                <v:path arrowok="t"/>
                <v:fill type="solid"/>
              </v:shape>
            </v:group>
            <v:group style="position:absolute;left:3131;top:5138;width:10;height:20" coordorigin="3131,5138" coordsize="10,20">
              <v:shape style="position:absolute;left:3131;top:5138;width:10;height:20" coordorigin="3131,5138" coordsize="10,20" path="m3131,5157l3141,5157,3141,5138,3131,5138,3131,5157xe" filled="true" fillcolor="#000000" stroked="false">
                <v:path arrowok="t"/>
                <v:fill type="solid"/>
              </v:shape>
            </v:group>
            <v:group style="position:absolute;left:4428;top:5004;width:10;height:20" coordorigin="4428,5004" coordsize="10,20">
              <v:shape style="position:absolute;left:4428;top:5004;width:10;height:20" coordorigin="4428,5004" coordsize="10,20" path="m4428,5023l4438,5023,4438,5004,4428,5004,4428,5023xe" filled="true" fillcolor="#000000" stroked="false">
                <v:path arrowok="t"/>
                <v:fill type="solid"/>
              </v:shape>
            </v:group>
            <v:group style="position:absolute;left:4428;top:5023;width:10;height:20" coordorigin="4428,5023" coordsize="10,20">
              <v:shape style="position:absolute;left:4428;top:5023;width:10;height:20" coordorigin="4428,5023" coordsize="10,20" path="m4428,5042l4438,5042,4438,5023,4428,5023,4428,5042xe" filled="true" fillcolor="#000000" stroked="false">
                <v:path arrowok="t"/>
                <v:fill type="solid"/>
              </v:shape>
            </v:group>
            <v:group style="position:absolute;left:4428;top:5042;width:10;height:20" coordorigin="4428,5042" coordsize="10,20">
              <v:shape style="position:absolute;left:4428;top:5042;width:10;height:20" coordorigin="4428,5042" coordsize="10,20" path="m4428,5061l4438,5061,4438,5042,4428,5042,4428,5061xe" filled="true" fillcolor="#000000" stroked="false">
                <v:path arrowok="t"/>
                <v:fill type="solid"/>
              </v:shape>
            </v:group>
            <v:group style="position:absolute;left:4428;top:5061;width:10;height:20" coordorigin="4428,5061" coordsize="10,20">
              <v:shape style="position:absolute;left:4428;top:5061;width:10;height:20" coordorigin="4428,5061" coordsize="10,20" path="m4428,5080l4438,5080,4438,5061,4428,5061,4428,5080xe" filled="true" fillcolor="#000000" stroked="false">
                <v:path arrowok="t"/>
                <v:fill type="solid"/>
              </v:shape>
            </v:group>
            <v:group style="position:absolute;left:4428;top:5080;width:10;height:20" coordorigin="4428,5080" coordsize="10,20">
              <v:shape style="position:absolute;left:4428;top:5080;width:10;height:20" coordorigin="4428,5080" coordsize="10,20" path="m4428,5100l4438,5100,4438,5080,4428,5080,4428,5100xe" filled="true" fillcolor="#000000" stroked="false">
                <v:path arrowok="t"/>
                <v:fill type="solid"/>
              </v:shape>
            </v:group>
            <v:group style="position:absolute;left:4428;top:5100;width:10;height:20" coordorigin="4428,5100" coordsize="10,20">
              <v:shape style="position:absolute;left:4428;top:5100;width:10;height:20" coordorigin="4428,5100" coordsize="10,20" path="m4428,5119l4438,5119,4438,5100,4428,5100,4428,5119xe" filled="true" fillcolor="#000000" stroked="false">
                <v:path arrowok="t"/>
                <v:fill type="solid"/>
              </v:shape>
            </v:group>
            <v:group style="position:absolute;left:4428;top:5119;width:10;height:20" coordorigin="4428,5119" coordsize="10,20">
              <v:shape style="position:absolute;left:4428;top:5119;width:10;height:20" coordorigin="4428,5119" coordsize="10,20" path="m4428,5138l4438,5138,4438,5119,4428,5119,4428,5138xe" filled="true" fillcolor="#000000" stroked="false">
                <v:path arrowok="t"/>
                <v:fill type="solid"/>
              </v:shape>
            </v:group>
            <v:group style="position:absolute;left:4428;top:5138;width:10;height:20" coordorigin="4428,5138" coordsize="10,20">
              <v:shape style="position:absolute;left:4428;top:5138;width:10;height:20" coordorigin="4428,5138" coordsize="10,20" path="m4428,5157l4438,5157,4438,5138,4428,5138,4428,5157xe" filled="true" fillcolor="#000000" stroked="false">
                <v:path arrowok="t"/>
                <v:fill type="solid"/>
              </v:shape>
            </v:group>
            <v:group style="position:absolute;left:4428;top:5157;width:10;height:20" coordorigin="4428,5157" coordsize="10,20">
              <v:shape style="position:absolute;left:4428;top:5157;width:10;height:20" coordorigin="4428,5157" coordsize="10,20" path="m4428,5176l4438,5176,4438,5157,4428,5157,4428,5176xe" filled="true" fillcolor="#000000" stroked="false">
                <v:path arrowok="t"/>
                <v:fill type="solid"/>
              </v:shape>
            </v:group>
            <v:group style="position:absolute;left:4428;top:5176;width:10;height:20" coordorigin="4428,5176" coordsize="10,20">
              <v:shape style="position:absolute;left:4428;top:5176;width:10;height:20" coordorigin="4428,5176" coordsize="10,20" path="m4428,5196l4438,5196,4438,5176,4428,5176,4428,5196xe" filled="true" fillcolor="#000000" stroked="false">
                <v:path arrowok="t"/>
                <v:fill type="solid"/>
              </v:shape>
            </v:group>
            <v:group style="position:absolute;left:4428;top:5196;width:10;height:20" coordorigin="4428,5196" coordsize="10,20">
              <v:shape style="position:absolute;left:4428;top:5196;width:10;height:20" coordorigin="4428,5196" coordsize="10,20" path="m4428,5215l4438,5215,4438,5196,4428,5196,4428,5215xe" filled="true" fillcolor="#000000" stroked="false">
                <v:path arrowok="t"/>
                <v:fill type="solid"/>
              </v:shape>
            </v:group>
            <v:group style="position:absolute;left:4428;top:5215;width:10;height:20" coordorigin="4428,5215" coordsize="10,20">
              <v:shape style="position:absolute;left:4428;top:5215;width:10;height:20" coordorigin="4428,5215" coordsize="10,20" path="m4428,5234l4438,5234,4438,5215,4428,5215,4428,5234xe" filled="true" fillcolor="#000000" stroked="false">
                <v:path arrowok="t"/>
                <v:fill type="solid"/>
              </v:shape>
            </v:group>
            <v:group style="position:absolute;left:4428;top:5242;width:10;height:2" coordorigin="4428,5242" coordsize="10,2">
              <v:shape style="position:absolute;left:4428;top:5242;width:10;height:2" coordorigin="4428,5242" coordsize="10,0" path="m4428,5242l4438,5242e" filled="false" stroked="true" strokeweight=".779999pt" strokecolor="#000000">
                <v:path arrowok="t"/>
              </v:shape>
            </v:group>
            <v:group style="position:absolute;left:5058;top:5004;width:10;height:20" coordorigin="5058,5004" coordsize="10,20">
              <v:shape style="position:absolute;left:5058;top:5004;width:10;height:20" coordorigin="5058,5004" coordsize="10,20" path="m5058,5023l5068,5023,5068,5004,5058,5004,5058,5023xe" filled="true" fillcolor="#000000" stroked="false">
                <v:path arrowok="t"/>
                <v:fill type="solid"/>
              </v:shape>
            </v:group>
            <v:group style="position:absolute;left:5058;top:5023;width:10;height:20" coordorigin="5058,5023" coordsize="10,20">
              <v:shape style="position:absolute;left:5058;top:5023;width:10;height:20" coordorigin="5058,5023" coordsize="10,20" path="m5058,5042l5068,5042,5068,5023,5058,5023,5058,5042xe" filled="true" fillcolor="#000000" stroked="false">
                <v:path arrowok="t"/>
                <v:fill type="solid"/>
              </v:shape>
            </v:group>
            <v:group style="position:absolute;left:5058;top:5042;width:10;height:20" coordorigin="5058,5042" coordsize="10,20">
              <v:shape style="position:absolute;left:5058;top:5042;width:10;height:20" coordorigin="5058,5042" coordsize="10,20" path="m5058,5061l5068,5061,5068,5042,5058,5042,5058,5061xe" filled="true" fillcolor="#000000" stroked="false">
                <v:path arrowok="t"/>
                <v:fill type="solid"/>
              </v:shape>
            </v:group>
            <v:group style="position:absolute;left:5058;top:5061;width:10;height:20" coordorigin="5058,5061" coordsize="10,20">
              <v:shape style="position:absolute;left:5058;top:5061;width:10;height:20" coordorigin="5058,5061" coordsize="10,20" path="m5058,5080l5068,5080,5068,5061,5058,5061,5058,5080xe" filled="true" fillcolor="#000000" stroked="false">
                <v:path arrowok="t"/>
                <v:fill type="solid"/>
              </v:shape>
            </v:group>
            <v:group style="position:absolute;left:5058;top:5080;width:10;height:20" coordorigin="5058,5080" coordsize="10,20">
              <v:shape style="position:absolute;left:5058;top:5080;width:10;height:20" coordorigin="5058,5080" coordsize="10,20" path="m5058,5100l5068,5100,5068,5080,5058,5080,5058,5100xe" filled="true" fillcolor="#000000" stroked="false">
                <v:path arrowok="t"/>
                <v:fill type="solid"/>
              </v:shape>
            </v:group>
            <v:group style="position:absolute;left:5058;top:5100;width:10;height:20" coordorigin="5058,5100" coordsize="10,20">
              <v:shape style="position:absolute;left:5058;top:5100;width:10;height:20" coordorigin="5058,5100" coordsize="10,20" path="m5058,5119l5068,5119,5068,5100,5058,5100,5058,5119xe" filled="true" fillcolor="#000000" stroked="false">
                <v:path arrowok="t"/>
                <v:fill type="solid"/>
              </v:shape>
            </v:group>
            <v:group style="position:absolute;left:5058;top:5119;width:10;height:20" coordorigin="5058,5119" coordsize="10,20">
              <v:shape style="position:absolute;left:5058;top:5119;width:10;height:20" coordorigin="5058,5119" coordsize="10,20" path="m5058,5138l5068,5138,5068,5119,5058,5119,5058,5138xe" filled="true" fillcolor="#000000" stroked="false">
                <v:path arrowok="t"/>
                <v:fill type="solid"/>
              </v:shape>
            </v:group>
            <v:group style="position:absolute;left:5058;top:5138;width:10;height:20" coordorigin="5058,5138" coordsize="10,20">
              <v:shape style="position:absolute;left:5058;top:5138;width:10;height:20" coordorigin="5058,5138" coordsize="10,20" path="m5058,5157l5068,5157,5068,5138,5058,5138,5058,5157xe" filled="true" fillcolor="#000000" stroked="false">
                <v:path arrowok="t"/>
                <v:fill type="solid"/>
              </v:shape>
            </v:group>
            <v:group style="position:absolute;left:5058;top:5157;width:10;height:20" coordorigin="5058,5157" coordsize="10,20">
              <v:shape style="position:absolute;left:5058;top:5157;width:10;height:20" coordorigin="5058,5157" coordsize="10,20" path="m5058,5176l5068,5176,5068,5157,5058,5157,5058,5176xe" filled="true" fillcolor="#000000" stroked="false">
                <v:path arrowok="t"/>
                <v:fill type="solid"/>
              </v:shape>
            </v:group>
            <v:group style="position:absolute;left:5058;top:5176;width:10;height:20" coordorigin="5058,5176" coordsize="10,20">
              <v:shape style="position:absolute;left:5058;top:5176;width:10;height:20" coordorigin="5058,5176" coordsize="10,20" path="m5058,5196l5068,5196,5068,5176,5058,5176,5058,5196xe" filled="true" fillcolor="#000000" stroked="false">
                <v:path arrowok="t"/>
                <v:fill type="solid"/>
              </v:shape>
            </v:group>
            <v:group style="position:absolute;left:5058;top:5196;width:10;height:20" coordorigin="5058,5196" coordsize="10,20">
              <v:shape style="position:absolute;left:5058;top:5196;width:10;height:20" coordorigin="5058,5196" coordsize="10,20" path="m5058,5215l5068,5215,5068,5196,5058,5196,5058,5215xe" filled="true" fillcolor="#000000" stroked="false">
                <v:path arrowok="t"/>
                <v:fill type="solid"/>
              </v:shape>
            </v:group>
            <v:group style="position:absolute;left:5058;top:5215;width:10;height:20" coordorigin="5058,5215" coordsize="10,20">
              <v:shape style="position:absolute;left:5058;top:5215;width:10;height:20" coordorigin="5058,5215" coordsize="10,20" path="m5058,5234l5068,5234,5068,5215,5058,5215,5058,5234xe" filled="true" fillcolor="#000000" stroked="false">
                <v:path arrowok="t"/>
                <v:fill type="solid"/>
              </v:shape>
            </v:group>
            <v:group style="position:absolute;left:5058;top:5242;width:10;height:2" coordorigin="5058,5242" coordsize="10,2">
              <v:shape style="position:absolute;left:5058;top:5242;width:10;height:2" coordorigin="5058,5242" coordsize="10,0" path="m5058,5242l5068,5242e" filled="false" stroked="true" strokeweight=".779999pt" strokecolor="#000000">
                <v:path arrowok="t"/>
              </v:shape>
            </v:group>
            <v:group style="position:absolute;left:5769;top:5004;width:10;height:20" coordorigin="5769,5004" coordsize="10,20">
              <v:shape style="position:absolute;left:5769;top:5004;width:10;height:20" coordorigin="5769,5004" coordsize="10,20" path="m5769,5023l5778,5023,5778,5004,5769,5004,5769,5023xe" filled="true" fillcolor="#000000" stroked="false">
                <v:path arrowok="t"/>
                <v:fill type="solid"/>
              </v:shape>
            </v:group>
            <v:group style="position:absolute;left:5769;top:5023;width:10;height:20" coordorigin="5769,5023" coordsize="10,20">
              <v:shape style="position:absolute;left:5769;top:5023;width:10;height:20" coordorigin="5769,5023" coordsize="10,20" path="m5769,5042l5778,5042,5778,5023,5769,5023,5769,5042xe" filled="true" fillcolor="#000000" stroked="false">
                <v:path arrowok="t"/>
                <v:fill type="solid"/>
              </v:shape>
            </v:group>
            <v:group style="position:absolute;left:5769;top:5042;width:10;height:20" coordorigin="5769,5042" coordsize="10,20">
              <v:shape style="position:absolute;left:5769;top:5042;width:10;height:20" coordorigin="5769,5042" coordsize="10,20" path="m5769,5061l5778,5061,5778,5042,5769,5042,5769,5061xe" filled="true" fillcolor="#000000" stroked="false">
                <v:path arrowok="t"/>
                <v:fill type="solid"/>
              </v:shape>
            </v:group>
            <v:group style="position:absolute;left:5769;top:5061;width:10;height:20" coordorigin="5769,5061" coordsize="10,20">
              <v:shape style="position:absolute;left:5769;top:5061;width:10;height:20" coordorigin="5769,5061" coordsize="10,20" path="m5769,5080l5778,5080,5778,5061,5769,5061,5769,5080xe" filled="true" fillcolor="#000000" stroked="false">
                <v:path arrowok="t"/>
                <v:fill type="solid"/>
              </v:shape>
            </v:group>
            <v:group style="position:absolute;left:5769;top:5080;width:10;height:20" coordorigin="5769,5080" coordsize="10,20">
              <v:shape style="position:absolute;left:5769;top:5080;width:10;height:20" coordorigin="5769,5080" coordsize="10,20" path="m5769,5100l5778,5100,5778,5080,5769,5080,5769,5100xe" filled="true" fillcolor="#000000" stroked="false">
                <v:path arrowok="t"/>
                <v:fill type="solid"/>
              </v:shape>
            </v:group>
            <v:group style="position:absolute;left:5769;top:5100;width:10;height:20" coordorigin="5769,5100" coordsize="10,20">
              <v:shape style="position:absolute;left:5769;top:5100;width:10;height:20" coordorigin="5769,5100" coordsize="10,20" path="m5769,5119l5778,5119,5778,5100,5769,5100,5769,5119xe" filled="true" fillcolor="#000000" stroked="false">
                <v:path arrowok="t"/>
                <v:fill type="solid"/>
              </v:shape>
            </v:group>
            <v:group style="position:absolute;left:5769;top:5119;width:10;height:20" coordorigin="5769,5119" coordsize="10,20">
              <v:shape style="position:absolute;left:5769;top:5119;width:10;height:20" coordorigin="5769,5119" coordsize="10,20" path="m5769,5138l5778,5138,5778,5119,5769,5119,5769,5138xe" filled="true" fillcolor="#000000" stroked="false">
                <v:path arrowok="t"/>
                <v:fill type="solid"/>
              </v:shape>
            </v:group>
            <v:group style="position:absolute;left:5769;top:5138;width:10;height:20" coordorigin="5769,5138" coordsize="10,20">
              <v:shape style="position:absolute;left:5769;top:5138;width:10;height:20" coordorigin="5769,5138" coordsize="10,20" path="m5769,5157l5778,5157,5778,5138,5769,5138,5769,5157xe" filled="true" fillcolor="#000000" stroked="false">
                <v:path arrowok="t"/>
                <v:fill type="solid"/>
              </v:shape>
            </v:group>
            <v:group style="position:absolute;left:5769;top:5157;width:10;height:20" coordorigin="5769,5157" coordsize="10,20">
              <v:shape style="position:absolute;left:5769;top:5157;width:10;height:20" coordorigin="5769,5157" coordsize="10,20" path="m5769,5176l5778,5176,5778,5157,5769,5157,5769,5176xe" filled="true" fillcolor="#000000" stroked="false">
                <v:path arrowok="t"/>
                <v:fill type="solid"/>
              </v:shape>
            </v:group>
            <v:group style="position:absolute;left:5769;top:5176;width:10;height:20" coordorigin="5769,5176" coordsize="10,20">
              <v:shape style="position:absolute;left:5769;top:5176;width:10;height:20" coordorigin="5769,5176" coordsize="10,20" path="m5769,5196l5778,5196,5778,5176,5769,5176,5769,5196xe" filled="true" fillcolor="#000000" stroked="false">
                <v:path arrowok="t"/>
                <v:fill type="solid"/>
              </v:shape>
            </v:group>
            <v:group style="position:absolute;left:5769;top:5196;width:10;height:20" coordorigin="5769,5196" coordsize="10,20">
              <v:shape style="position:absolute;left:5769;top:5196;width:10;height:20" coordorigin="5769,5196" coordsize="10,20" path="m5769,5215l5778,5215,5778,5196,5769,5196,5769,5215xe" filled="true" fillcolor="#000000" stroked="false">
                <v:path arrowok="t"/>
                <v:fill type="solid"/>
              </v:shape>
            </v:group>
            <v:group style="position:absolute;left:5769;top:5215;width:10;height:20" coordorigin="5769,5215" coordsize="10,20">
              <v:shape style="position:absolute;left:5769;top:5215;width:10;height:20" coordorigin="5769,5215" coordsize="10,20" path="m5769,5234l5778,5234,5778,5215,5769,5215,5769,5234xe" filled="true" fillcolor="#000000" stroked="false">
                <v:path arrowok="t"/>
                <v:fill type="solid"/>
              </v:shape>
            </v:group>
            <v:group style="position:absolute;left:5769;top:5242;width:10;height:2" coordorigin="5769,5242" coordsize="10,2">
              <v:shape style="position:absolute;left:5769;top:5242;width:10;height:2" coordorigin="5769,5242" coordsize="10,0" path="m5769,5242l5778,5242e" filled="false" stroked="true" strokeweight=".779999pt" strokecolor="#000000">
                <v:path arrowok="t"/>
              </v:shape>
            </v:group>
            <v:group style="position:absolute;left:6334;top:5004;width:10;height:20" coordorigin="6334,5004" coordsize="10,20">
              <v:shape style="position:absolute;left:6334;top:5004;width:10;height:20" coordorigin="6334,5004" coordsize="10,20" path="m6334,5023l6344,5023,6344,5004,6334,5004,6334,5023xe" filled="true" fillcolor="#000000" stroked="false">
                <v:path arrowok="t"/>
                <v:fill type="solid"/>
              </v:shape>
            </v:group>
            <v:group style="position:absolute;left:6334;top:5023;width:10;height:20" coordorigin="6334,5023" coordsize="10,20">
              <v:shape style="position:absolute;left:6334;top:5023;width:10;height:20" coordorigin="6334,5023" coordsize="10,20" path="m6334,5042l6344,5042,6344,5023,6334,5023,6334,5042xe" filled="true" fillcolor="#000000" stroked="false">
                <v:path arrowok="t"/>
                <v:fill type="solid"/>
              </v:shape>
            </v:group>
            <v:group style="position:absolute;left:6334;top:5042;width:10;height:20" coordorigin="6334,5042" coordsize="10,20">
              <v:shape style="position:absolute;left:6334;top:5042;width:10;height:20" coordorigin="6334,5042" coordsize="10,20" path="m6334,5061l6344,5061,6344,5042,6334,5042,6334,5061xe" filled="true" fillcolor="#000000" stroked="false">
                <v:path arrowok="t"/>
                <v:fill type="solid"/>
              </v:shape>
            </v:group>
            <v:group style="position:absolute;left:6334;top:5061;width:10;height:20" coordorigin="6334,5061" coordsize="10,20">
              <v:shape style="position:absolute;left:6334;top:5061;width:10;height:20" coordorigin="6334,5061" coordsize="10,20" path="m6334,5080l6344,5080,6344,5061,6334,5061,6334,5080xe" filled="true" fillcolor="#000000" stroked="false">
                <v:path arrowok="t"/>
                <v:fill type="solid"/>
              </v:shape>
            </v:group>
            <v:group style="position:absolute;left:6334;top:5080;width:10;height:20" coordorigin="6334,5080" coordsize="10,20">
              <v:shape style="position:absolute;left:6334;top:5080;width:10;height:20" coordorigin="6334,5080" coordsize="10,20" path="m6334,5100l6344,5100,6344,5080,6334,5080,6334,5100xe" filled="true" fillcolor="#000000" stroked="false">
                <v:path arrowok="t"/>
                <v:fill type="solid"/>
              </v:shape>
            </v:group>
            <v:group style="position:absolute;left:6334;top:5100;width:10;height:20" coordorigin="6334,5100" coordsize="10,20">
              <v:shape style="position:absolute;left:6334;top:5100;width:10;height:20" coordorigin="6334,5100" coordsize="10,20" path="m6334,5119l6344,5119,6344,5100,6334,5100,6334,5119xe" filled="true" fillcolor="#000000" stroked="false">
                <v:path arrowok="t"/>
                <v:fill type="solid"/>
              </v:shape>
            </v:group>
            <v:group style="position:absolute;left:6334;top:5119;width:10;height:20" coordorigin="6334,5119" coordsize="10,20">
              <v:shape style="position:absolute;left:6334;top:5119;width:10;height:20" coordorigin="6334,5119" coordsize="10,20" path="m6334,5138l6344,5138,6344,5119,6334,5119,6334,5138xe" filled="true" fillcolor="#000000" stroked="false">
                <v:path arrowok="t"/>
                <v:fill type="solid"/>
              </v:shape>
            </v:group>
            <v:group style="position:absolute;left:6334;top:5138;width:10;height:20" coordorigin="6334,5138" coordsize="10,20">
              <v:shape style="position:absolute;left:6334;top:5138;width:10;height:20" coordorigin="6334,5138" coordsize="10,20" path="m6334,5157l6344,5157,6344,5138,6334,5138,6334,5157xe" filled="true" fillcolor="#000000" stroked="false">
                <v:path arrowok="t"/>
                <v:fill type="solid"/>
              </v:shape>
            </v:group>
            <v:group style="position:absolute;left:6334;top:5157;width:10;height:20" coordorigin="6334,5157" coordsize="10,20">
              <v:shape style="position:absolute;left:6334;top:5157;width:10;height:20" coordorigin="6334,5157" coordsize="10,20" path="m6334,5176l6344,5176,6344,5157,6334,5157,6334,5176xe" filled="true" fillcolor="#000000" stroked="false">
                <v:path arrowok="t"/>
                <v:fill type="solid"/>
              </v:shape>
            </v:group>
            <v:group style="position:absolute;left:6334;top:5176;width:10;height:20" coordorigin="6334,5176" coordsize="10,20">
              <v:shape style="position:absolute;left:6334;top:5176;width:10;height:20" coordorigin="6334,5176" coordsize="10,20" path="m6334,5196l6344,5196,6344,5176,6334,5176,6334,5196xe" filled="true" fillcolor="#000000" stroked="false">
                <v:path arrowok="t"/>
                <v:fill type="solid"/>
              </v:shape>
            </v:group>
            <v:group style="position:absolute;left:6334;top:5196;width:10;height:20" coordorigin="6334,5196" coordsize="10,20">
              <v:shape style="position:absolute;left:6334;top:5196;width:10;height:20" coordorigin="6334,5196" coordsize="10,20" path="m6334,5215l6344,5215,6344,5196,6334,5196,6334,5215xe" filled="true" fillcolor="#000000" stroked="false">
                <v:path arrowok="t"/>
                <v:fill type="solid"/>
              </v:shape>
            </v:group>
            <v:group style="position:absolute;left:6334;top:5215;width:10;height:20" coordorigin="6334,5215" coordsize="10,20">
              <v:shape style="position:absolute;left:6334;top:5215;width:10;height:20" coordorigin="6334,5215" coordsize="10,20" path="m6334,5234l6344,5234,6344,5215,6334,5215,6334,5234xe" filled="true" fillcolor="#000000" stroked="false">
                <v:path arrowok="t"/>
                <v:fill type="solid"/>
              </v:shape>
            </v:group>
            <v:group style="position:absolute;left:6334;top:5242;width:10;height:2" coordorigin="6334,5242" coordsize="10,2">
              <v:shape style="position:absolute;left:6334;top:5242;width:10;height:2" coordorigin="6334,5242" coordsize="10,0" path="m6334,5242l6344,5242e" filled="false" stroked="true" strokeweight=".779999pt" strokecolor="#000000">
                <v:path arrowok="t"/>
              </v:shape>
            </v:group>
            <v:group style="position:absolute;left:7820;top:5004;width:10;height:20" coordorigin="7820,5004" coordsize="10,20">
              <v:shape style="position:absolute;left:7820;top:5004;width:10;height:20" coordorigin="7820,5004" coordsize="10,20" path="m7820,5023l7829,5023,7829,5004,7820,5004,7820,5023xe" filled="true" fillcolor="#000000" stroked="false">
                <v:path arrowok="t"/>
                <v:fill type="solid"/>
              </v:shape>
            </v:group>
            <v:group style="position:absolute;left:7820;top:5023;width:10;height:20" coordorigin="7820,5023" coordsize="10,20">
              <v:shape style="position:absolute;left:7820;top:5023;width:10;height:20" coordorigin="7820,5023" coordsize="10,20" path="m7820,5042l7829,5042,7829,5023,7820,5023,7820,5042xe" filled="true" fillcolor="#000000" stroked="false">
                <v:path arrowok="t"/>
                <v:fill type="solid"/>
              </v:shape>
            </v:group>
            <v:group style="position:absolute;left:7820;top:5042;width:10;height:20" coordorigin="7820,5042" coordsize="10,20">
              <v:shape style="position:absolute;left:7820;top:5042;width:10;height:20" coordorigin="7820,5042" coordsize="10,20" path="m7820,5061l7829,5061,7829,5042,7820,5042,7820,5061xe" filled="true" fillcolor="#000000" stroked="false">
                <v:path arrowok="t"/>
                <v:fill type="solid"/>
              </v:shape>
            </v:group>
            <v:group style="position:absolute;left:7820;top:5061;width:10;height:20" coordorigin="7820,5061" coordsize="10,20">
              <v:shape style="position:absolute;left:7820;top:5061;width:10;height:20" coordorigin="7820,5061" coordsize="10,20" path="m7820,5080l7829,5080,7829,5061,7820,5061,7820,5080xe" filled="true" fillcolor="#000000" stroked="false">
                <v:path arrowok="t"/>
                <v:fill type="solid"/>
              </v:shape>
            </v:group>
            <v:group style="position:absolute;left:7820;top:5080;width:10;height:20" coordorigin="7820,5080" coordsize="10,20">
              <v:shape style="position:absolute;left:7820;top:5080;width:10;height:20" coordorigin="7820,5080" coordsize="10,20" path="m7820,5100l7829,5100,7829,5080,7820,5080,7820,5100xe" filled="true" fillcolor="#000000" stroked="false">
                <v:path arrowok="t"/>
                <v:fill type="solid"/>
              </v:shape>
            </v:group>
            <v:group style="position:absolute;left:7820;top:5100;width:10;height:20" coordorigin="7820,5100" coordsize="10,20">
              <v:shape style="position:absolute;left:7820;top:5100;width:10;height:20" coordorigin="7820,5100" coordsize="10,20" path="m7820,5119l7829,5119,7829,5100,7820,5100,7820,5119xe" filled="true" fillcolor="#000000" stroked="false">
                <v:path arrowok="t"/>
                <v:fill type="solid"/>
              </v:shape>
            </v:group>
            <v:group style="position:absolute;left:7820;top:5119;width:10;height:20" coordorigin="7820,5119" coordsize="10,20">
              <v:shape style="position:absolute;left:7820;top:5119;width:10;height:20" coordorigin="7820,5119" coordsize="10,20" path="m7820,5138l7829,5138,7829,5119,7820,5119,7820,5138xe" filled="true" fillcolor="#000000" stroked="false">
                <v:path arrowok="t"/>
                <v:fill type="solid"/>
              </v:shape>
            </v:group>
            <v:group style="position:absolute;left:7820;top:5138;width:10;height:20" coordorigin="7820,5138" coordsize="10,20">
              <v:shape style="position:absolute;left:7820;top:5138;width:10;height:20" coordorigin="7820,5138" coordsize="10,20" path="m7820,5157l7829,5157,7829,5138,7820,5138,7820,5157xe" filled="true" fillcolor="#000000" stroked="false">
                <v:path arrowok="t"/>
                <v:fill type="solid"/>
              </v:shape>
            </v:group>
            <v:group style="position:absolute;left:7820;top:5157;width:10;height:20" coordorigin="7820,5157" coordsize="10,20">
              <v:shape style="position:absolute;left:7820;top:5157;width:10;height:20" coordorigin="7820,5157" coordsize="10,20" path="m7820,5176l7829,5176,7829,5157,7820,5157,7820,5176xe" filled="true" fillcolor="#000000" stroked="false">
                <v:path arrowok="t"/>
                <v:fill type="solid"/>
              </v:shape>
            </v:group>
            <v:group style="position:absolute;left:7820;top:5176;width:10;height:20" coordorigin="7820,5176" coordsize="10,20">
              <v:shape style="position:absolute;left:7820;top:5176;width:10;height:20" coordorigin="7820,5176" coordsize="10,20" path="m7820,5196l7829,5196,7829,5176,7820,5176,7820,5196xe" filled="true" fillcolor="#000000" stroked="false">
                <v:path arrowok="t"/>
                <v:fill type="solid"/>
              </v:shape>
            </v:group>
            <v:group style="position:absolute;left:7820;top:5196;width:10;height:20" coordorigin="7820,5196" coordsize="10,20">
              <v:shape style="position:absolute;left:7820;top:5196;width:10;height:20" coordorigin="7820,5196" coordsize="10,20" path="m7820,5215l7829,5215,7829,5196,7820,5196,7820,5215xe" filled="true" fillcolor="#000000" stroked="false">
                <v:path arrowok="t"/>
                <v:fill type="solid"/>
              </v:shape>
            </v:group>
            <v:group style="position:absolute;left:7820;top:5215;width:10;height:20" coordorigin="7820,5215" coordsize="10,20">
              <v:shape style="position:absolute;left:7820;top:5215;width:10;height:20" coordorigin="7820,5215" coordsize="10,20" path="m7820,5234l7829,5234,7829,5215,7820,5215,7820,5234xe" filled="true" fillcolor="#000000" stroked="false">
                <v:path arrowok="t"/>
                <v:fill type="solid"/>
              </v:shape>
            </v:group>
            <v:group style="position:absolute;left:7820;top:5242;width:10;height:2" coordorigin="7820,5242" coordsize="10,2">
              <v:shape style="position:absolute;left:7820;top:5242;width:10;height:2" coordorigin="7820,5242" coordsize="10,0" path="m7820,5242l7829,5242e" filled="false" stroked="true" strokeweight=".779999pt" strokecolor="#000000">
                <v:path arrowok="t"/>
              </v:shape>
            </v:group>
            <v:group style="position:absolute;left:8462;top:5004;width:10;height:20" coordorigin="8462,5004" coordsize="10,20">
              <v:shape style="position:absolute;left:8462;top:5004;width:10;height:20" coordorigin="8462,5004" coordsize="10,20" path="m8462,5023l8472,5023,8472,5004,8462,5004,8462,5023xe" filled="true" fillcolor="#000000" stroked="false">
                <v:path arrowok="t"/>
                <v:fill type="solid"/>
              </v:shape>
            </v:group>
            <v:group style="position:absolute;left:8462;top:5023;width:10;height:20" coordorigin="8462,5023" coordsize="10,20">
              <v:shape style="position:absolute;left:8462;top:5023;width:10;height:20" coordorigin="8462,5023" coordsize="10,20" path="m8462,5042l8472,5042,8472,5023,8462,5023,8462,5042xe" filled="true" fillcolor="#000000" stroked="false">
                <v:path arrowok="t"/>
                <v:fill type="solid"/>
              </v:shape>
            </v:group>
            <v:group style="position:absolute;left:8462;top:5042;width:10;height:20" coordorigin="8462,5042" coordsize="10,20">
              <v:shape style="position:absolute;left:8462;top:5042;width:10;height:20" coordorigin="8462,5042" coordsize="10,20" path="m8462,5061l8472,5061,8472,5042,8462,5042,8462,5061xe" filled="true" fillcolor="#000000" stroked="false">
                <v:path arrowok="t"/>
                <v:fill type="solid"/>
              </v:shape>
            </v:group>
            <v:group style="position:absolute;left:8462;top:5061;width:10;height:20" coordorigin="8462,5061" coordsize="10,20">
              <v:shape style="position:absolute;left:8462;top:5061;width:10;height:20" coordorigin="8462,5061" coordsize="10,20" path="m8462,5080l8472,5080,8472,5061,8462,5061,8462,5080xe" filled="true" fillcolor="#000000" stroked="false">
                <v:path arrowok="t"/>
                <v:fill type="solid"/>
              </v:shape>
            </v:group>
            <v:group style="position:absolute;left:8462;top:5080;width:10;height:20" coordorigin="8462,5080" coordsize="10,20">
              <v:shape style="position:absolute;left:8462;top:5080;width:10;height:20" coordorigin="8462,5080" coordsize="10,20" path="m8462,5100l8472,5100,8472,5080,8462,5080,8462,5100xe" filled="true" fillcolor="#000000" stroked="false">
                <v:path arrowok="t"/>
                <v:fill type="solid"/>
              </v:shape>
            </v:group>
            <v:group style="position:absolute;left:8462;top:5100;width:10;height:20" coordorigin="8462,5100" coordsize="10,20">
              <v:shape style="position:absolute;left:8462;top:5100;width:10;height:20" coordorigin="8462,5100" coordsize="10,20" path="m8462,5119l8472,5119,8472,5100,8462,5100,8462,5119xe" filled="true" fillcolor="#000000" stroked="false">
                <v:path arrowok="t"/>
                <v:fill type="solid"/>
              </v:shape>
            </v:group>
            <v:group style="position:absolute;left:8462;top:5119;width:10;height:20" coordorigin="8462,5119" coordsize="10,20">
              <v:shape style="position:absolute;left:8462;top:5119;width:10;height:20" coordorigin="8462,5119" coordsize="10,20" path="m8462,5138l8472,5138,8472,5119,8462,5119,8462,5138xe" filled="true" fillcolor="#000000" stroked="false">
                <v:path arrowok="t"/>
                <v:fill type="solid"/>
              </v:shape>
            </v:group>
            <v:group style="position:absolute;left:8462;top:5138;width:10;height:20" coordorigin="8462,5138" coordsize="10,20">
              <v:shape style="position:absolute;left:8462;top:5138;width:10;height:20" coordorigin="8462,5138" coordsize="10,20" path="m8462,5157l8472,5157,8472,5138,8462,5138,8462,5157xe" filled="true" fillcolor="#000000" stroked="false">
                <v:path arrowok="t"/>
                <v:fill type="solid"/>
              </v:shape>
            </v:group>
            <v:group style="position:absolute;left:8462;top:5157;width:10;height:20" coordorigin="8462,5157" coordsize="10,20">
              <v:shape style="position:absolute;left:8462;top:5157;width:10;height:20" coordorigin="8462,5157" coordsize="10,20" path="m8462,5176l8472,5176,8472,5157,8462,5157,8462,5176xe" filled="true" fillcolor="#000000" stroked="false">
                <v:path arrowok="t"/>
                <v:fill type="solid"/>
              </v:shape>
            </v:group>
            <v:group style="position:absolute;left:8462;top:5176;width:10;height:20" coordorigin="8462,5176" coordsize="10,20">
              <v:shape style="position:absolute;left:8462;top:5176;width:10;height:20" coordorigin="8462,5176" coordsize="10,20" path="m8462,5196l8472,5196,8472,5176,8462,5176,8462,5196xe" filled="true" fillcolor="#000000" stroked="false">
                <v:path arrowok="t"/>
                <v:fill type="solid"/>
              </v:shape>
            </v:group>
            <v:group style="position:absolute;left:8462;top:5196;width:10;height:20" coordorigin="8462,5196" coordsize="10,20">
              <v:shape style="position:absolute;left:8462;top:5196;width:10;height:20" coordorigin="8462,5196" coordsize="10,20" path="m8462,5215l8472,5215,8472,5196,8462,5196,8462,5215xe" filled="true" fillcolor="#000000" stroked="false">
                <v:path arrowok="t"/>
                <v:fill type="solid"/>
              </v:shape>
            </v:group>
            <v:group style="position:absolute;left:8462;top:5215;width:10;height:20" coordorigin="8462,5215" coordsize="10,20">
              <v:shape style="position:absolute;left:8462;top:5215;width:10;height:20" coordorigin="8462,5215" coordsize="10,20" path="m8462,5234l8472,5234,8472,5215,8462,5215,8462,5234xe" filled="true" fillcolor="#000000" stroked="false">
                <v:path arrowok="t"/>
                <v:fill type="solid"/>
              </v:shape>
            </v:group>
            <v:group style="position:absolute;left:8462;top:5242;width:10;height:2" coordorigin="8462,5242" coordsize="10,2">
              <v:shape style="position:absolute;left:8462;top:5242;width:10;height:2" coordorigin="8462,5242" coordsize="10,0" path="m8462,5242l8472,5242e" filled="false" stroked="true" strokeweight=".779999pt" strokecolor="#000000">
                <v:path arrowok="t"/>
              </v:shape>
            </v:group>
            <v:group style="position:absolute;left:9597;top:5004;width:10;height:20" coordorigin="9597,5004" coordsize="10,20">
              <v:shape style="position:absolute;left:9597;top:5004;width:10;height:20" coordorigin="9597,5004" coordsize="10,20" path="m9597,5023l9607,5023,9607,5004,9597,5004,9597,5023xe" filled="true" fillcolor="#000000" stroked="false">
                <v:path arrowok="t"/>
                <v:fill type="solid"/>
              </v:shape>
            </v:group>
            <v:group style="position:absolute;left:9597;top:5023;width:10;height:20" coordorigin="9597,5023" coordsize="10,20">
              <v:shape style="position:absolute;left:9597;top:5023;width:10;height:20" coordorigin="9597,5023" coordsize="10,20" path="m9597,5042l9607,5042,9607,5023,9597,5023,9597,5042xe" filled="true" fillcolor="#000000" stroked="false">
                <v:path arrowok="t"/>
                <v:fill type="solid"/>
              </v:shape>
            </v:group>
            <v:group style="position:absolute;left:9597;top:5042;width:10;height:20" coordorigin="9597,5042" coordsize="10,20">
              <v:shape style="position:absolute;left:9597;top:5042;width:10;height:20" coordorigin="9597,5042" coordsize="10,20" path="m9597,5061l9607,5061,9607,5042,9597,5042,9597,5061xe" filled="true" fillcolor="#000000" stroked="false">
                <v:path arrowok="t"/>
                <v:fill type="solid"/>
              </v:shape>
            </v:group>
            <v:group style="position:absolute;left:9597;top:5061;width:10;height:20" coordorigin="9597,5061" coordsize="10,20">
              <v:shape style="position:absolute;left:9597;top:5061;width:10;height:20" coordorigin="9597,5061" coordsize="10,20" path="m9597,5080l9607,5080,9607,5061,9597,5061,9597,5080xe" filled="true" fillcolor="#000000" stroked="false">
                <v:path arrowok="t"/>
                <v:fill type="solid"/>
              </v:shape>
            </v:group>
            <v:group style="position:absolute;left:9597;top:5080;width:10;height:20" coordorigin="9597,5080" coordsize="10,20">
              <v:shape style="position:absolute;left:9597;top:5080;width:10;height:20" coordorigin="9597,5080" coordsize="10,20" path="m9597,5100l9607,5100,9607,5080,9597,5080,9597,5100xe" filled="true" fillcolor="#000000" stroked="false">
                <v:path arrowok="t"/>
                <v:fill type="solid"/>
              </v:shape>
            </v:group>
            <v:group style="position:absolute;left:9597;top:5100;width:10;height:20" coordorigin="9597,5100" coordsize="10,20">
              <v:shape style="position:absolute;left:9597;top:5100;width:10;height:20" coordorigin="9597,5100" coordsize="10,20" path="m9597,5119l9607,5119,9607,5100,9597,5100,9597,5119xe" filled="true" fillcolor="#000000" stroked="false">
                <v:path arrowok="t"/>
                <v:fill type="solid"/>
              </v:shape>
            </v:group>
            <v:group style="position:absolute;left:9597;top:5119;width:10;height:20" coordorigin="9597,5119" coordsize="10,20">
              <v:shape style="position:absolute;left:9597;top:5119;width:10;height:20" coordorigin="9597,5119" coordsize="10,20" path="m9597,5138l9607,5138,9607,5119,9597,5119,9597,5138xe" filled="true" fillcolor="#000000" stroked="false">
                <v:path arrowok="t"/>
                <v:fill type="solid"/>
              </v:shape>
            </v:group>
            <v:group style="position:absolute;left:9597;top:5138;width:10;height:20" coordorigin="9597,5138" coordsize="10,20">
              <v:shape style="position:absolute;left:9597;top:5138;width:10;height:20" coordorigin="9597,5138" coordsize="10,20" path="m9597,5157l9607,5157,9607,5138,9597,5138,9597,5157xe" filled="true" fillcolor="#000000" stroked="false">
                <v:path arrowok="t"/>
                <v:fill type="solid"/>
              </v:shape>
            </v:group>
            <v:group style="position:absolute;left:9597;top:5157;width:10;height:20" coordorigin="9597,5157" coordsize="10,20">
              <v:shape style="position:absolute;left:9597;top:5157;width:10;height:20" coordorigin="9597,5157" coordsize="10,20" path="m9597,5176l9607,5176,9607,5157,9597,5157,9597,5176xe" filled="true" fillcolor="#000000" stroked="false">
                <v:path arrowok="t"/>
                <v:fill type="solid"/>
              </v:shape>
            </v:group>
            <v:group style="position:absolute;left:9597;top:5176;width:10;height:20" coordorigin="9597,5176" coordsize="10,20">
              <v:shape style="position:absolute;left:9597;top:5176;width:10;height:20" coordorigin="9597,5176" coordsize="10,20" path="m9597,5196l9607,5196,9607,5176,9597,5176,9597,5196xe" filled="true" fillcolor="#000000" stroked="false">
                <v:path arrowok="t"/>
                <v:fill type="solid"/>
              </v:shape>
            </v:group>
            <v:group style="position:absolute;left:9597;top:5196;width:10;height:20" coordorigin="9597,5196" coordsize="10,20">
              <v:shape style="position:absolute;left:9597;top:5196;width:10;height:20" coordorigin="9597,5196" coordsize="10,20" path="m9597,5215l9607,5215,9607,5196,9597,5196,9597,5215xe" filled="true" fillcolor="#000000" stroked="false">
                <v:path arrowok="t"/>
                <v:fill type="solid"/>
              </v:shape>
            </v:group>
            <v:group style="position:absolute;left:9597;top:5215;width:10;height:20" coordorigin="9597,5215" coordsize="10,20">
              <v:shape style="position:absolute;left:9597;top:5215;width:10;height:20" coordorigin="9597,5215" coordsize="10,20" path="m9597,5234l9607,5234,9607,5215,9597,5215,9597,5234xe" filled="true" fillcolor="#000000" stroked="false">
                <v:path arrowok="t"/>
                <v:fill type="solid"/>
              </v:shape>
            </v:group>
            <v:group style="position:absolute;left:9597;top:5242;width:10;height:2" coordorigin="9597,5242" coordsize="10,2">
              <v:shape style="position:absolute;left:9597;top:5242;width:10;height:2" coordorigin="9597,5242" coordsize="10,0" path="m9597,5242l9607,5242e" filled="false" stroked="true" strokeweight=".779999pt" strokecolor="#000000">
                <v:path arrowok="t"/>
              </v:shape>
            </v:group>
            <v:group style="position:absolute;left:10162;top:5004;width:10;height:20" coordorigin="10162,5004" coordsize="10,20">
              <v:shape style="position:absolute;left:10162;top:5004;width:10;height:20" coordorigin="10162,5004" coordsize="10,20" path="m10162,5023l10172,5023,10172,5004,10162,5004,10162,5023xe" filled="true" fillcolor="#000000" stroked="false">
                <v:path arrowok="t"/>
                <v:fill type="solid"/>
              </v:shape>
            </v:group>
            <v:group style="position:absolute;left:10162;top:5023;width:10;height:20" coordorigin="10162,5023" coordsize="10,20">
              <v:shape style="position:absolute;left:10162;top:5023;width:10;height:20" coordorigin="10162,5023" coordsize="10,20" path="m10162,5042l10172,5042,10172,5023,10162,5023,10162,5042xe" filled="true" fillcolor="#000000" stroked="false">
                <v:path arrowok="t"/>
                <v:fill type="solid"/>
              </v:shape>
            </v:group>
            <v:group style="position:absolute;left:10162;top:5042;width:10;height:20" coordorigin="10162,5042" coordsize="10,20">
              <v:shape style="position:absolute;left:10162;top:5042;width:10;height:20" coordorigin="10162,5042" coordsize="10,20" path="m10162,5061l10172,5061,10172,5042,10162,5042,10162,5061xe" filled="true" fillcolor="#000000" stroked="false">
                <v:path arrowok="t"/>
                <v:fill type="solid"/>
              </v:shape>
            </v:group>
            <v:group style="position:absolute;left:10162;top:5061;width:10;height:20" coordorigin="10162,5061" coordsize="10,20">
              <v:shape style="position:absolute;left:10162;top:5061;width:10;height:20" coordorigin="10162,5061" coordsize="10,20" path="m10162,5080l10172,5080,10172,5061,10162,5061,10162,5080xe" filled="true" fillcolor="#000000" stroked="false">
                <v:path arrowok="t"/>
                <v:fill type="solid"/>
              </v:shape>
            </v:group>
            <v:group style="position:absolute;left:10162;top:5080;width:10;height:20" coordorigin="10162,5080" coordsize="10,20">
              <v:shape style="position:absolute;left:10162;top:5080;width:10;height:20" coordorigin="10162,5080" coordsize="10,20" path="m10162,5100l10172,5100,10172,5080,10162,5080,10162,5100xe" filled="true" fillcolor="#000000" stroked="false">
                <v:path arrowok="t"/>
                <v:fill type="solid"/>
              </v:shape>
            </v:group>
            <v:group style="position:absolute;left:10162;top:5100;width:10;height:20" coordorigin="10162,5100" coordsize="10,20">
              <v:shape style="position:absolute;left:10162;top:5100;width:10;height:20" coordorigin="10162,5100" coordsize="10,20" path="m10162,5119l10172,5119,10172,5100,10162,5100,10162,5119xe" filled="true" fillcolor="#000000" stroked="false">
                <v:path arrowok="t"/>
                <v:fill type="solid"/>
              </v:shape>
            </v:group>
            <v:group style="position:absolute;left:10162;top:5119;width:10;height:20" coordorigin="10162,5119" coordsize="10,20">
              <v:shape style="position:absolute;left:10162;top:5119;width:10;height:20" coordorigin="10162,5119" coordsize="10,20" path="m10162,5138l10172,5138,10172,5119,10162,5119,10162,5138xe" filled="true" fillcolor="#000000" stroked="false">
                <v:path arrowok="t"/>
                <v:fill type="solid"/>
              </v:shape>
            </v:group>
            <v:group style="position:absolute;left:10162;top:5138;width:10;height:20" coordorigin="10162,5138" coordsize="10,20">
              <v:shape style="position:absolute;left:10162;top:5138;width:10;height:20" coordorigin="10162,5138" coordsize="10,20" path="m10162,5157l10172,5157,10172,5138,10162,5138,10162,5157xe" filled="true" fillcolor="#000000" stroked="false">
                <v:path arrowok="t"/>
                <v:fill type="solid"/>
              </v:shape>
            </v:group>
            <v:group style="position:absolute;left:10162;top:5157;width:10;height:20" coordorigin="10162,5157" coordsize="10,20">
              <v:shape style="position:absolute;left:10162;top:5157;width:10;height:20" coordorigin="10162,5157" coordsize="10,20" path="m10162,5176l10172,5176,10172,5157,10162,5157,10162,5176xe" filled="true" fillcolor="#000000" stroked="false">
                <v:path arrowok="t"/>
                <v:fill type="solid"/>
              </v:shape>
            </v:group>
            <v:group style="position:absolute;left:10162;top:5176;width:10;height:20" coordorigin="10162,5176" coordsize="10,20">
              <v:shape style="position:absolute;left:10162;top:5176;width:10;height:20" coordorigin="10162,5176" coordsize="10,20" path="m10162,5196l10172,5196,10172,5176,10162,5176,10162,5196xe" filled="true" fillcolor="#000000" stroked="false">
                <v:path arrowok="t"/>
                <v:fill type="solid"/>
              </v:shape>
            </v:group>
            <v:group style="position:absolute;left:10162;top:5196;width:10;height:20" coordorigin="10162,5196" coordsize="10,20">
              <v:shape style="position:absolute;left:10162;top:5196;width:10;height:20" coordorigin="10162,5196" coordsize="10,20" path="m10162,5215l10172,5215,10172,5196,10162,5196,10162,5215xe" filled="true" fillcolor="#000000" stroked="false">
                <v:path arrowok="t"/>
                <v:fill type="solid"/>
              </v:shape>
            </v:group>
            <v:group style="position:absolute;left:10162;top:5215;width:10;height:20" coordorigin="10162,5215" coordsize="10,20">
              <v:shape style="position:absolute;left:10162;top:5215;width:10;height:20" coordorigin="10162,5215" coordsize="10,20" path="m10162,5234l10172,5234,10172,5215,10162,5215,10162,5234xe" filled="true" fillcolor="#000000" stroked="false">
                <v:path arrowok="t"/>
                <v:fill type="solid"/>
              </v:shape>
            </v:group>
            <v:group style="position:absolute;left:10162;top:5242;width:10;height:2" coordorigin="10162,5242" coordsize="10,2">
              <v:shape style="position:absolute;left:10162;top:5242;width:10;height:2" coordorigin="10162,5242" coordsize="10,0" path="m10162,5242l10172,5242e" filled="false" stroked="true" strokeweight=".779999pt" strokecolor="#000000">
                <v:path arrowok="t"/>
              </v:shape>
            </v:group>
            <v:group style="position:absolute;left:11437;top:5004;width:10;height:20" coordorigin="11437,5004" coordsize="10,20">
              <v:shape style="position:absolute;left:11437;top:5004;width:10;height:20" coordorigin="11437,5004" coordsize="10,20" path="m11437,5023l11446,5023,11446,5004,11437,5004,11437,5023xe" filled="true" fillcolor="#000000" stroked="false">
                <v:path arrowok="t"/>
                <v:fill type="solid"/>
              </v:shape>
            </v:group>
            <v:group style="position:absolute;left:11437;top:5023;width:10;height:20" coordorigin="11437,5023" coordsize="10,20">
              <v:shape style="position:absolute;left:11437;top:5023;width:10;height:20" coordorigin="11437,5023" coordsize="10,20" path="m11437,5042l11446,5042,11446,5023,11437,5023,11437,5042xe" filled="true" fillcolor="#000000" stroked="false">
                <v:path arrowok="t"/>
                <v:fill type="solid"/>
              </v:shape>
            </v:group>
            <v:group style="position:absolute;left:11437;top:5042;width:10;height:20" coordorigin="11437,5042" coordsize="10,20">
              <v:shape style="position:absolute;left:11437;top:5042;width:10;height:20" coordorigin="11437,5042" coordsize="10,20" path="m11437,5061l11446,5061,11446,5042,11437,5042,11437,5061xe" filled="true" fillcolor="#000000" stroked="false">
                <v:path arrowok="t"/>
                <v:fill type="solid"/>
              </v:shape>
            </v:group>
            <v:group style="position:absolute;left:11437;top:5061;width:10;height:20" coordorigin="11437,5061" coordsize="10,20">
              <v:shape style="position:absolute;left:11437;top:5061;width:10;height:20" coordorigin="11437,5061" coordsize="10,20" path="m11437,5080l11446,5080,11446,5061,11437,5061,11437,5080xe" filled="true" fillcolor="#000000" stroked="false">
                <v:path arrowok="t"/>
                <v:fill type="solid"/>
              </v:shape>
            </v:group>
            <v:group style="position:absolute;left:11437;top:5080;width:10;height:20" coordorigin="11437,5080" coordsize="10,20">
              <v:shape style="position:absolute;left:11437;top:5080;width:10;height:20" coordorigin="11437,5080" coordsize="10,20" path="m11437,5100l11446,5100,11446,5080,11437,5080,11437,5100xe" filled="true" fillcolor="#000000" stroked="false">
                <v:path arrowok="t"/>
                <v:fill type="solid"/>
              </v:shape>
            </v:group>
            <v:group style="position:absolute;left:11437;top:5100;width:10;height:20" coordorigin="11437,5100" coordsize="10,20">
              <v:shape style="position:absolute;left:11437;top:5100;width:10;height:20" coordorigin="11437,5100" coordsize="10,20" path="m11437,5119l11446,5119,11446,5100,11437,5100,11437,5119xe" filled="true" fillcolor="#000000" stroked="false">
                <v:path arrowok="t"/>
                <v:fill type="solid"/>
              </v:shape>
            </v:group>
            <v:group style="position:absolute;left:11437;top:5119;width:10;height:20" coordorigin="11437,5119" coordsize="10,20">
              <v:shape style="position:absolute;left:11437;top:5119;width:10;height:20" coordorigin="11437,5119" coordsize="10,20" path="m11437,5138l11446,5138,11446,5119,11437,5119,11437,5138xe" filled="true" fillcolor="#000000" stroked="false">
                <v:path arrowok="t"/>
                <v:fill type="solid"/>
              </v:shape>
            </v:group>
            <v:group style="position:absolute;left:11437;top:5138;width:10;height:20" coordorigin="11437,5138" coordsize="10,20">
              <v:shape style="position:absolute;left:11437;top:5138;width:10;height:20" coordorigin="11437,5138" coordsize="10,20" path="m11437,5157l11446,5157,11446,5138,11437,5138,11437,5157xe" filled="true" fillcolor="#000000" stroked="false">
                <v:path arrowok="t"/>
                <v:fill type="solid"/>
              </v:shape>
            </v:group>
            <v:group style="position:absolute;left:11437;top:5157;width:10;height:20" coordorigin="11437,5157" coordsize="10,20">
              <v:shape style="position:absolute;left:11437;top:5157;width:10;height:20" coordorigin="11437,5157" coordsize="10,20" path="m11437,5176l11446,5176,11446,5157,11437,5157,11437,5176xe" filled="true" fillcolor="#000000" stroked="false">
                <v:path arrowok="t"/>
                <v:fill type="solid"/>
              </v:shape>
            </v:group>
            <v:group style="position:absolute;left:11437;top:5176;width:10;height:20" coordorigin="11437,5176" coordsize="10,20">
              <v:shape style="position:absolute;left:11437;top:5176;width:10;height:20" coordorigin="11437,5176" coordsize="10,20" path="m11437,5196l11446,5196,11446,5176,11437,5176,11437,5196xe" filled="true" fillcolor="#000000" stroked="false">
                <v:path arrowok="t"/>
                <v:fill type="solid"/>
              </v:shape>
            </v:group>
            <v:group style="position:absolute;left:11437;top:5196;width:10;height:20" coordorigin="11437,5196" coordsize="10,20">
              <v:shape style="position:absolute;left:11437;top:5196;width:10;height:20" coordorigin="11437,5196" coordsize="10,20" path="m11437,5215l11446,5215,11446,5196,11437,5196,11437,5215xe" filled="true" fillcolor="#000000" stroked="false">
                <v:path arrowok="t"/>
                <v:fill type="solid"/>
              </v:shape>
            </v:group>
            <v:group style="position:absolute;left:11437;top:5215;width:10;height:20" coordorigin="11437,5215" coordsize="10,20">
              <v:shape style="position:absolute;left:11437;top:5215;width:10;height:20" coordorigin="11437,5215" coordsize="10,20" path="m11437,5234l11446,5234,11446,5215,11437,5215,11437,5234xe" filled="true" fillcolor="#000000" stroked="false">
                <v:path arrowok="t"/>
                <v:fill type="solid"/>
              </v:shape>
            </v:group>
            <v:group style="position:absolute;left:11437;top:5242;width:10;height:2" coordorigin="11437,5242" coordsize="10,2">
              <v:shape style="position:absolute;left:11437;top:5242;width:10;height:2" coordorigin="11437,5242" coordsize="10,0" path="m11437,5242l11446,5242e" filled="false" stroked="true" strokeweight=".779999pt" strokecolor="#000000">
                <v:path arrowok="t"/>
              </v:shape>
            </v:group>
            <v:group style="position:absolute;left:12720;top:5004;width:10;height:20" coordorigin="12720,5004" coordsize="10,20">
              <v:shape style="position:absolute;left:12720;top:5004;width:10;height:20" coordorigin="12720,5004" coordsize="10,20" path="m12720,5023l12729,5023,12729,5004,12720,5004,12720,5023xe" filled="true" fillcolor="#000000" stroked="false">
                <v:path arrowok="t"/>
                <v:fill type="solid"/>
              </v:shape>
            </v:group>
            <v:group style="position:absolute;left:12720;top:5023;width:10;height:20" coordorigin="12720,5023" coordsize="10,20">
              <v:shape style="position:absolute;left:12720;top:5023;width:10;height:20" coordorigin="12720,5023" coordsize="10,20" path="m12720,5042l12729,5042,12729,5023,12720,5023,12720,5042xe" filled="true" fillcolor="#000000" stroked="false">
                <v:path arrowok="t"/>
                <v:fill type="solid"/>
              </v:shape>
            </v:group>
            <v:group style="position:absolute;left:12720;top:5042;width:10;height:20" coordorigin="12720,5042" coordsize="10,20">
              <v:shape style="position:absolute;left:12720;top:5042;width:10;height:20" coordorigin="12720,5042" coordsize="10,20" path="m12720,5061l12729,5061,12729,5042,12720,5042,12720,5061xe" filled="true" fillcolor="#000000" stroked="false">
                <v:path arrowok="t"/>
                <v:fill type="solid"/>
              </v:shape>
            </v:group>
            <v:group style="position:absolute;left:12720;top:5061;width:10;height:20" coordorigin="12720,5061" coordsize="10,20">
              <v:shape style="position:absolute;left:12720;top:5061;width:10;height:20" coordorigin="12720,5061" coordsize="10,20" path="m12720,5080l12729,5080,12729,5061,12720,5061,12720,5080xe" filled="true" fillcolor="#000000" stroked="false">
                <v:path arrowok="t"/>
                <v:fill type="solid"/>
              </v:shape>
            </v:group>
            <v:group style="position:absolute;left:12720;top:5080;width:10;height:20" coordorigin="12720,5080" coordsize="10,20">
              <v:shape style="position:absolute;left:12720;top:5080;width:10;height:20" coordorigin="12720,5080" coordsize="10,20" path="m12720,5100l12729,5100,12729,5080,12720,5080,12720,5100xe" filled="true" fillcolor="#000000" stroked="false">
                <v:path arrowok="t"/>
                <v:fill type="solid"/>
              </v:shape>
            </v:group>
            <v:group style="position:absolute;left:12720;top:5100;width:10;height:20" coordorigin="12720,5100" coordsize="10,20">
              <v:shape style="position:absolute;left:12720;top:5100;width:10;height:20" coordorigin="12720,5100" coordsize="10,20" path="m12720,5119l12729,5119,12729,5100,12720,5100,12720,5119xe" filled="true" fillcolor="#000000" stroked="false">
                <v:path arrowok="t"/>
                <v:fill type="solid"/>
              </v:shape>
            </v:group>
            <v:group style="position:absolute;left:12720;top:5119;width:10;height:20" coordorigin="12720,5119" coordsize="10,20">
              <v:shape style="position:absolute;left:12720;top:5119;width:10;height:20" coordorigin="12720,5119" coordsize="10,20" path="m12720,5138l12729,5138,12729,5119,12720,5119,12720,5138xe" filled="true" fillcolor="#000000" stroked="false">
                <v:path arrowok="t"/>
                <v:fill type="solid"/>
              </v:shape>
            </v:group>
            <v:group style="position:absolute;left:12720;top:5138;width:10;height:20" coordorigin="12720,5138" coordsize="10,20">
              <v:shape style="position:absolute;left:12720;top:5138;width:10;height:20" coordorigin="12720,5138" coordsize="10,20" path="m12720,5157l12729,5157,12729,5138,12720,5138,12720,5157xe" filled="true" fillcolor="#000000" stroked="false">
                <v:path arrowok="t"/>
                <v:fill type="solid"/>
              </v:shape>
            </v:group>
            <v:group style="position:absolute;left:12720;top:5157;width:10;height:20" coordorigin="12720,5157" coordsize="10,20">
              <v:shape style="position:absolute;left:12720;top:5157;width:10;height:20" coordorigin="12720,5157" coordsize="10,20" path="m12720,5176l12729,5176,12729,5157,12720,5157,12720,5176xe" filled="true" fillcolor="#000000" stroked="false">
                <v:path arrowok="t"/>
                <v:fill type="solid"/>
              </v:shape>
            </v:group>
            <v:group style="position:absolute;left:12720;top:5176;width:10;height:20" coordorigin="12720,5176" coordsize="10,20">
              <v:shape style="position:absolute;left:12720;top:5176;width:10;height:20" coordorigin="12720,5176" coordsize="10,20" path="m12720,5196l12729,5196,12729,5176,12720,5176,12720,5196xe" filled="true" fillcolor="#000000" stroked="false">
                <v:path arrowok="t"/>
                <v:fill type="solid"/>
              </v:shape>
            </v:group>
            <v:group style="position:absolute;left:12720;top:5196;width:10;height:20" coordorigin="12720,5196" coordsize="10,20">
              <v:shape style="position:absolute;left:12720;top:5196;width:10;height:20" coordorigin="12720,5196" coordsize="10,20" path="m12720,5215l12729,5215,12729,5196,12720,5196,12720,5215xe" filled="true" fillcolor="#000000" stroked="false">
                <v:path arrowok="t"/>
                <v:fill type="solid"/>
              </v:shape>
            </v:group>
            <v:group style="position:absolute;left:12720;top:5215;width:10;height:20" coordorigin="12720,5215" coordsize="10,20">
              <v:shape style="position:absolute;left:12720;top:5215;width:10;height:20" coordorigin="12720,5215" coordsize="10,20" path="m12720,5234l12729,5234,12729,5215,12720,5215,12720,5234xe" filled="true" fillcolor="#000000" stroked="false">
                <v:path arrowok="t"/>
                <v:fill type="solid"/>
              </v:shape>
            </v:group>
            <v:group style="position:absolute;left:12720;top:5242;width:10;height:2" coordorigin="12720,5242" coordsize="10,2">
              <v:shape style="position:absolute;left:12720;top:5242;width:10;height:2" coordorigin="12720,5242" coordsize="10,0" path="m12720,5242l12729,5242e" filled="false" stroked="true" strokeweight=".779999pt" strokecolor="#000000">
                <v:path arrowok="t"/>
              </v:shape>
            </v:group>
            <v:group style="position:absolute;left:14018;top:5004;width:10;height:20" coordorigin="14018,5004" coordsize="10,20">
              <v:shape style="position:absolute;left:14018;top:5004;width:10;height:20" coordorigin="14018,5004" coordsize="10,20" path="m14018,5023l14028,5023,14028,5004,14018,5004,14018,5023xe" filled="true" fillcolor="#000000" stroked="false">
                <v:path arrowok="t"/>
                <v:fill type="solid"/>
              </v:shape>
            </v:group>
            <v:group style="position:absolute;left:14018;top:5023;width:10;height:20" coordorigin="14018,5023" coordsize="10,20">
              <v:shape style="position:absolute;left:14018;top:5023;width:10;height:20" coordorigin="14018,5023" coordsize="10,20" path="m14018,5042l14028,5042,14028,5023,14018,5023,14018,5042xe" filled="true" fillcolor="#000000" stroked="false">
                <v:path arrowok="t"/>
                <v:fill type="solid"/>
              </v:shape>
            </v:group>
            <v:group style="position:absolute;left:14018;top:5042;width:10;height:20" coordorigin="14018,5042" coordsize="10,20">
              <v:shape style="position:absolute;left:14018;top:5042;width:10;height:20" coordorigin="14018,5042" coordsize="10,20" path="m14018,5061l14028,5061,14028,5042,14018,5042,14018,5061xe" filled="true" fillcolor="#000000" stroked="false">
                <v:path arrowok="t"/>
                <v:fill type="solid"/>
              </v:shape>
            </v:group>
            <v:group style="position:absolute;left:14018;top:5061;width:10;height:20" coordorigin="14018,5061" coordsize="10,20">
              <v:shape style="position:absolute;left:14018;top:5061;width:10;height:20" coordorigin="14018,5061" coordsize="10,20" path="m14018,5080l14028,5080,14028,5061,14018,5061,14018,5080xe" filled="true" fillcolor="#000000" stroked="false">
                <v:path arrowok="t"/>
                <v:fill type="solid"/>
              </v:shape>
            </v:group>
            <v:group style="position:absolute;left:14018;top:5080;width:10;height:20" coordorigin="14018,5080" coordsize="10,20">
              <v:shape style="position:absolute;left:14018;top:5080;width:10;height:20" coordorigin="14018,5080" coordsize="10,20" path="m14018,5100l14028,5100,14028,5080,14018,5080,14018,5100xe" filled="true" fillcolor="#000000" stroked="false">
                <v:path arrowok="t"/>
                <v:fill type="solid"/>
              </v:shape>
            </v:group>
            <v:group style="position:absolute;left:14018;top:5100;width:10;height:20" coordorigin="14018,5100" coordsize="10,20">
              <v:shape style="position:absolute;left:14018;top:5100;width:10;height:20" coordorigin="14018,5100" coordsize="10,20" path="m14018,5119l14028,5119,14028,5100,14018,5100,14018,5119xe" filled="true" fillcolor="#000000" stroked="false">
                <v:path arrowok="t"/>
                <v:fill type="solid"/>
              </v:shape>
            </v:group>
            <v:group style="position:absolute;left:14018;top:5119;width:10;height:20" coordorigin="14018,5119" coordsize="10,20">
              <v:shape style="position:absolute;left:14018;top:5119;width:10;height:20" coordorigin="14018,5119" coordsize="10,20" path="m14018,5138l14028,5138,14028,5119,14018,5119,14018,5138xe" filled="true" fillcolor="#000000" stroked="false">
                <v:path arrowok="t"/>
                <v:fill type="solid"/>
              </v:shape>
            </v:group>
            <v:group style="position:absolute;left:14018;top:5138;width:10;height:20" coordorigin="14018,5138" coordsize="10,20">
              <v:shape style="position:absolute;left:14018;top:5138;width:10;height:20" coordorigin="14018,5138" coordsize="10,20" path="m14018,5157l14028,5157,14028,5138,14018,5138,14018,5157xe" filled="true" fillcolor="#000000" stroked="false">
                <v:path arrowok="t"/>
                <v:fill type="solid"/>
              </v:shape>
            </v:group>
            <v:group style="position:absolute;left:14018;top:5157;width:10;height:20" coordorigin="14018,5157" coordsize="10,20">
              <v:shape style="position:absolute;left:14018;top:5157;width:10;height:20" coordorigin="14018,5157" coordsize="10,20" path="m14018,5176l14028,5176,14028,5157,14018,5157,14018,5176xe" filled="true" fillcolor="#000000" stroked="false">
                <v:path arrowok="t"/>
                <v:fill type="solid"/>
              </v:shape>
            </v:group>
            <v:group style="position:absolute;left:14018;top:5176;width:10;height:20" coordorigin="14018,5176" coordsize="10,20">
              <v:shape style="position:absolute;left:14018;top:5176;width:10;height:20" coordorigin="14018,5176" coordsize="10,20" path="m14018,5196l14028,5196,14028,5176,14018,5176,14018,5196xe" filled="true" fillcolor="#000000" stroked="false">
                <v:path arrowok="t"/>
                <v:fill type="solid"/>
              </v:shape>
            </v:group>
            <v:group style="position:absolute;left:14018;top:5196;width:10;height:20" coordorigin="14018,5196" coordsize="10,20">
              <v:shape style="position:absolute;left:14018;top:5196;width:10;height:20" coordorigin="14018,5196" coordsize="10,20" path="m14018,5215l14028,5215,14028,5196,14018,5196,14018,5215xe" filled="true" fillcolor="#000000" stroked="false">
                <v:path arrowok="t"/>
                <v:fill type="solid"/>
              </v:shape>
            </v:group>
            <v:group style="position:absolute;left:14018;top:5215;width:10;height:20" coordorigin="14018,5215" coordsize="10,20">
              <v:shape style="position:absolute;left:14018;top:5215;width:10;height:20" coordorigin="14018,5215" coordsize="10,20" path="m14018,5234l14028,5234,14028,5215,14018,5215,14018,5234xe" filled="true" fillcolor="#000000" stroked="false">
                <v:path arrowok="t"/>
                <v:fill type="solid"/>
              </v:shape>
            </v:group>
            <v:group style="position:absolute;left:14018;top:5242;width:10;height:2" coordorigin="14018,5242" coordsize="10,2">
              <v:shape style="position:absolute;left:14018;top:5242;width:10;height:2" coordorigin="14018,5242" coordsize="10,0" path="m14018,5242l14028,5242e" filled="false" stroked="true" strokeweight=".779999pt" strokecolor="#000000">
                <v:path arrowok="t"/>
              </v:shape>
              <v:shape style="position:absolute;left:1128;top:5157;width:2022;height:102" type="#_x0000_t75" stroked="false">
                <v:imagedata r:id="rId190" o:title=""/>
              </v:shape>
              <v:shape style="position:absolute;left:3126;top:5250;width:1302;height:10" type="#_x0000_t75" stroked="false">
                <v:imagedata r:id="rId182" o:title=""/>
              </v:shape>
              <v:shape style="position:absolute;left:4424;top:5250;width:635;height:10" type="#_x0000_t75" stroked="false">
                <v:imagedata r:id="rId183" o:title=""/>
              </v:shape>
              <v:shape style="position:absolute;left:5054;top:5250;width:715;height:10" type="#_x0000_t75" stroked="false">
                <v:imagedata r:id="rId184" o:title=""/>
              </v:shape>
              <v:shape style="position:absolute;left:5764;top:5250;width:570;height:10" type="#_x0000_t75" stroked="false">
                <v:imagedata r:id="rId185" o:title=""/>
              </v:shape>
              <v:shape style="position:absolute;left:6329;top:5250;width:1490;height:10" type="#_x0000_t75" stroked="false">
                <v:imagedata r:id="rId186" o:title=""/>
              </v:shape>
              <v:shape style="position:absolute;left:7815;top:5250;width:2348;height:10" type="#_x0000_t75" stroked="false">
                <v:imagedata r:id="rId187" o:title=""/>
              </v:shape>
              <v:shape style="position:absolute;left:10158;top:5250;width:1279;height:10" type="#_x0000_t75" stroked="false">
                <v:imagedata r:id="rId188" o:title=""/>
              </v:shape>
              <v:shape style="position:absolute;left:11432;top:5250;width:3958;height:10" type="#_x0000_t75" stroked="false">
                <v:imagedata r:id="rId189" o:title=""/>
              </v:shape>
            </v:group>
            <v:group style="position:absolute;left:3131;top:5259;width:10;height:20" coordorigin="3131,5259" coordsize="10,20">
              <v:shape style="position:absolute;left:3131;top:5259;width:10;height:20" coordorigin="3131,5259" coordsize="10,20" path="m3131,5278l3141,5278,3141,5259,3131,5259,3131,5278xe" filled="true" fillcolor="#000000" stroked="false">
                <v:path arrowok="t"/>
                <v:fill type="solid"/>
              </v:shape>
            </v:group>
            <v:group style="position:absolute;left:3131;top:5278;width:10;height:20" coordorigin="3131,5278" coordsize="10,20">
              <v:shape style="position:absolute;left:3131;top:5278;width:10;height:20" coordorigin="3131,5278" coordsize="10,20" path="m3131,5298l3141,5298,3141,5278,3131,5278,3131,5298xe" filled="true" fillcolor="#000000" stroked="false">
                <v:path arrowok="t"/>
                <v:fill type="solid"/>
              </v:shape>
            </v:group>
            <v:group style="position:absolute;left:3131;top:5298;width:10;height:20" coordorigin="3131,5298" coordsize="10,20">
              <v:shape style="position:absolute;left:3131;top:5298;width:10;height:20" coordorigin="3131,5298" coordsize="10,20" path="m3131,5317l3141,5317,3141,5298,3131,5298,3131,5317xe" filled="true" fillcolor="#000000" stroked="false">
                <v:path arrowok="t"/>
                <v:fill type="solid"/>
              </v:shape>
            </v:group>
            <v:group style="position:absolute;left:3131;top:5317;width:10;height:20" coordorigin="3131,5317" coordsize="10,20">
              <v:shape style="position:absolute;left:3131;top:5317;width:10;height:20" coordorigin="3131,5317" coordsize="10,20" path="m3131,5336l3141,5336,3141,5317,3131,5317,3131,5336xe" filled="true" fillcolor="#000000" stroked="false">
                <v:path arrowok="t"/>
                <v:fill type="solid"/>
              </v:shape>
            </v:group>
            <v:group style="position:absolute;left:3131;top:5336;width:10;height:20" coordorigin="3131,5336" coordsize="10,20">
              <v:shape style="position:absolute;left:3131;top:5336;width:10;height:20" coordorigin="3131,5336" coordsize="10,20" path="m3131,5355l3141,5355,3141,5336,3131,5336,3131,5355xe" filled="true" fillcolor="#000000" stroked="false">
                <v:path arrowok="t"/>
                <v:fill type="solid"/>
              </v:shape>
            </v:group>
            <v:group style="position:absolute;left:3131;top:5355;width:10;height:20" coordorigin="3131,5355" coordsize="10,20">
              <v:shape style="position:absolute;left:3131;top:5355;width:10;height:20" coordorigin="3131,5355" coordsize="10,20" path="m3131,5374l3141,5374,3141,5355,3131,5355,3131,5374xe" filled="true" fillcolor="#000000" stroked="false">
                <v:path arrowok="t"/>
                <v:fill type="solid"/>
              </v:shape>
            </v:group>
            <v:group style="position:absolute;left:3131;top:5374;width:10;height:20" coordorigin="3131,5374" coordsize="10,20">
              <v:shape style="position:absolute;left:3131;top:5374;width:10;height:20" coordorigin="3131,5374" coordsize="10,20" path="m3131,5394l3141,5394,3141,5374,3131,5374,3131,5394xe" filled="true" fillcolor="#000000" stroked="false">
                <v:path arrowok="t"/>
                <v:fill type="solid"/>
              </v:shape>
            </v:group>
            <v:group style="position:absolute;left:3131;top:5394;width:10;height:20" coordorigin="3131,5394" coordsize="10,20">
              <v:shape style="position:absolute;left:3131;top:5394;width:10;height:20" coordorigin="3131,5394" coordsize="10,20" path="m3131,5413l3141,5413,3141,5394,3131,5394,3131,5413xe" filled="true" fillcolor="#000000" stroked="false">
                <v:path arrowok="t"/>
                <v:fill type="solid"/>
              </v:shape>
            </v:group>
            <v:group style="position:absolute;left:3131;top:5413;width:10;height:20" coordorigin="3131,5413" coordsize="10,20">
              <v:shape style="position:absolute;left:3131;top:5413;width:10;height:20" coordorigin="3131,5413" coordsize="10,20" path="m3131,5432l3141,5432,3141,5413,3131,5413,3131,5432xe" filled="true" fillcolor="#000000" stroked="false">
                <v:path arrowok="t"/>
                <v:fill type="solid"/>
              </v:shape>
            </v:group>
            <v:group style="position:absolute;left:3131;top:5432;width:10;height:20" coordorigin="3131,5432" coordsize="10,20">
              <v:shape style="position:absolute;left:3131;top:5432;width:10;height:20" coordorigin="3131,5432" coordsize="10,20" path="m3131,5451l3141,5451,3141,5432,3131,5432,3131,5451xe" filled="true" fillcolor="#000000" stroked="false">
                <v:path arrowok="t"/>
                <v:fill type="solid"/>
              </v:shape>
            </v:group>
            <v:group style="position:absolute;left:3131;top:5451;width:10;height:20" coordorigin="3131,5451" coordsize="10,20">
              <v:shape style="position:absolute;left:3131;top:5451;width:10;height:20" coordorigin="3131,5451" coordsize="10,20" path="m3131,5470l3141,5470,3141,5451,3131,5451,3131,5470xe" filled="true" fillcolor="#000000" stroked="false">
                <v:path arrowok="t"/>
                <v:fill type="solid"/>
              </v:shape>
            </v:group>
            <v:group style="position:absolute;left:3131;top:5470;width:10;height:20" coordorigin="3131,5470" coordsize="10,20">
              <v:shape style="position:absolute;left:3131;top:5470;width:10;height:20" coordorigin="3131,5470" coordsize="10,20" path="m3131,5490l3141,5490,3141,5470,3131,5470,3131,5490xe" filled="true" fillcolor="#000000" stroked="false">
                <v:path arrowok="t"/>
                <v:fill type="solid"/>
              </v:shape>
            </v:group>
            <v:group style="position:absolute;left:3131;top:5490;width:10;height:20" coordorigin="3131,5490" coordsize="10,20">
              <v:shape style="position:absolute;left:3131;top:5490;width:10;height:20" coordorigin="3131,5490" coordsize="10,20" path="m3131,5509l3141,5509,3141,5490,3131,5490,3131,5509xe" filled="true" fillcolor="#000000" stroked="false">
                <v:path arrowok="t"/>
                <v:fill type="solid"/>
              </v:shape>
            </v:group>
            <v:group style="position:absolute;left:3131;top:5509;width:10;height:20" coordorigin="3131,5509" coordsize="10,20">
              <v:shape style="position:absolute;left:3131;top:5509;width:10;height:20" coordorigin="3131,5509" coordsize="10,20" path="m3131,5528l3141,5528,3141,5509,3131,5509,3131,5528xe" filled="true" fillcolor="#000000" stroked="false">
                <v:path arrowok="t"/>
                <v:fill type="solid"/>
              </v:shape>
            </v:group>
            <v:group style="position:absolute;left:3131;top:5528;width:10;height:20" coordorigin="3131,5528" coordsize="10,20">
              <v:shape style="position:absolute;left:3131;top:5528;width:10;height:20" coordorigin="3131,5528" coordsize="10,20" path="m3131,5547l3141,5547,3141,5528,3131,5528,3131,5547xe" filled="true" fillcolor="#000000" stroked="false">
                <v:path arrowok="t"/>
                <v:fill type="solid"/>
              </v:shape>
            </v:group>
            <v:group style="position:absolute;left:3131;top:5547;width:10;height:20" coordorigin="3131,5547" coordsize="10,20">
              <v:shape style="position:absolute;left:3131;top:5547;width:10;height:20" coordorigin="3131,5547" coordsize="10,20" path="m3131,5566l3141,5566,3141,5547,3131,5547,3131,5566xe" filled="true" fillcolor="#000000" stroked="false">
                <v:path arrowok="t"/>
                <v:fill type="solid"/>
              </v:shape>
            </v:group>
            <v:group style="position:absolute;left:3131;top:5566;width:10;height:20" coordorigin="3131,5566" coordsize="10,20">
              <v:shape style="position:absolute;left:3131;top:5566;width:10;height:20" coordorigin="3131,5566" coordsize="10,20" path="m3131,5586l3141,5586,3141,5566,3131,5566,3131,5586xe" filled="true" fillcolor="#000000" stroked="false">
                <v:path arrowok="t"/>
                <v:fill type="solid"/>
              </v:shape>
            </v:group>
            <v:group style="position:absolute;left:3131;top:5586;width:10;height:20" coordorigin="3131,5586" coordsize="10,20">
              <v:shape style="position:absolute;left:3131;top:5586;width:10;height:20" coordorigin="3131,5586" coordsize="10,20" path="m3131,5605l3141,5605,3141,5586,3131,5586,3131,5605xe" filled="true" fillcolor="#000000" stroked="false">
                <v:path arrowok="t"/>
                <v:fill type="solid"/>
              </v:shape>
            </v:group>
            <v:group style="position:absolute;left:3131;top:5605;width:10;height:20" coordorigin="3131,5605" coordsize="10,20">
              <v:shape style="position:absolute;left:3131;top:5605;width:10;height:20" coordorigin="3131,5605" coordsize="10,20" path="m3131,5624l3141,5624,3141,5605,3131,5605,3131,5624xe" filled="true" fillcolor="#000000" stroked="false">
                <v:path arrowok="t"/>
                <v:fill type="solid"/>
              </v:shape>
            </v:group>
            <v:group style="position:absolute;left:3131;top:5628;width:10;height:2" coordorigin="3131,5628" coordsize="10,2">
              <v:shape style="position:absolute;left:3131;top:5628;width:10;height:2" coordorigin="3131,5628" coordsize="10,0" path="m3131,5628l3141,5628e" filled="false" stroked="true" strokeweight=".419983pt" strokecolor="#000000">
                <v:path arrowok="t"/>
              </v:shape>
            </v:group>
            <v:group style="position:absolute;left:4428;top:5259;width:10;height:20" coordorigin="4428,5259" coordsize="10,20">
              <v:shape style="position:absolute;left:4428;top:5259;width:10;height:20" coordorigin="4428,5259" coordsize="10,20" path="m4428,5278l4438,5278,4438,5259,4428,5259,4428,5278xe" filled="true" fillcolor="#000000" stroked="false">
                <v:path arrowok="t"/>
                <v:fill type="solid"/>
              </v:shape>
            </v:group>
            <v:group style="position:absolute;left:4428;top:5278;width:10;height:20" coordorigin="4428,5278" coordsize="10,20">
              <v:shape style="position:absolute;left:4428;top:5278;width:10;height:20" coordorigin="4428,5278" coordsize="10,20" path="m4428,5298l4438,5298,4438,5278,4428,5278,4428,5298xe" filled="true" fillcolor="#000000" stroked="false">
                <v:path arrowok="t"/>
                <v:fill type="solid"/>
              </v:shape>
            </v:group>
            <v:group style="position:absolute;left:4428;top:5298;width:10;height:20" coordorigin="4428,5298" coordsize="10,20">
              <v:shape style="position:absolute;left:4428;top:5298;width:10;height:20" coordorigin="4428,5298" coordsize="10,20" path="m4428,5317l4438,5317,4438,5298,4428,5298,4428,5317xe" filled="true" fillcolor="#000000" stroked="false">
                <v:path arrowok="t"/>
                <v:fill type="solid"/>
              </v:shape>
            </v:group>
            <v:group style="position:absolute;left:4428;top:5317;width:10;height:20" coordorigin="4428,5317" coordsize="10,20">
              <v:shape style="position:absolute;left:4428;top:5317;width:10;height:20" coordorigin="4428,5317" coordsize="10,20" path="m4428,5336l4438,5336,4438,5317,4428,5317,4428,5336xe" filled="true" fillcolor="#000000" stroked="false">
                <v:path arrowok="t"/>
                <v:fill type="solid"/>
              </v:shape>
            </v:group>
            <v:group style="position:absolute;left:4428;top:5336;width:10;height:20" coordorigin="4428,5336" coordsize="10,20">
              <v:shape style="position:absolute;left:4428;top:5336;width:10;height:20" coordorigin="4428,5336" coordsize="10,20" path="m4428,5355l4438,5355,4438,5336,4428,5336,4428,5355xe" filled="true" fillcolor="#000000" stroked="false">
                <v:path arrowok="t"/>
                <v:fill type="solid"/>
              </v:shape>
            </v:group>
            <v:group style="position:absolute;left:4428;top:5355;width:10;height:20" coordorigin="4428,5355" coordsize="10,20">
              <v:shape style="position:absolute;left:4428;top:5355;width:10;height:20" coordorigin="4428,5355" coordsize="10,20" path="m4428,5374l4438,5374,4438,5355,4428,5355,4428,5374xe" filled="true" fillcolor="#000000" stroked="false">
                <v:path arrowok="t"/>
                <v:fill type="solid"/>
              </v:shape>
            </v:group>
            <v:group style="position:absolute;left:4428;top:5374;width:10;height:20" coordorigin="4428,5374" coordsize="10,20">
              <v:shape style="position:absolute;left:4428;top:5374;width:10;height:20" coordorigin="4428,5374" coordsize="10,20" path="m4428,5394l4438,5394,4438,5374,4428,5374,4428,5394xe" filled="true" fillcolor="#000000" stroked="false">
                <v:path arrowok="t"/>
                <v:fill type="solid"/>
              </v:shape>
            </v:group>
            <v:group style="position:absolute;left:4428;top:5394;width:10;height:20" coordorigin="4428,5394" coordsize="10,20">
              <v:shape style="position:absolute;left:4428;top:5394;width:10;height:20" coordorigin="4428,5394" coordsize="10,20" path="m4428,5413l4438,5413,4438,5394,4428,5394,4428,5413xe" filled="true" fillcolor="#000000" stroked="false">
                <v:path arrowok="t"/>
                <v:fill type="solid"/>
              </v:shape>
            </v:group>
            <v:group style="position:absolute;left:4428;top:5413;width:10;height:20" coordorigin="4428,5413" coordsize="10,20">
              <v:shape style="position:absolute;left:4428;top:5413;width:10;height:20" coordorigin="4428,5413" coordsize="10,20" path="m4428,5432l4438,5432,4438,5413,4428,5413,4428,5432xe" filled="true" fillcolor="#000000" stroked="false">
                <v:path arrowok="t"/>
                <v:fill type="solid"/>
              </v:shape>
            </v:group>
            <v:group style="position:absolute;left:4428;top:5432;width:10;height:20" coordorigin="4428,5432" coordsize="10,20">
              <v:shape style="position:absolute;left:4428;top:5432;width:10;height:20" coordorigin="4428,5432" coordsize="10,20" path="m4428,5451l4438,5451,4438,5432,4428,5432,4428,5451xe" filled="true" fillcolor="#000000" stroked="false">
                <v:path arrowok="t"/>
                <v:fill type="solid"/>
              </v:shape>
            </v:group>
            <v:group style="position:absolute;left:4428;top:5451;width:10;height:20" coordorigin="4428,5451" coordsize="10,20">
              <v:shape style="position:absolute;left:4428;top:5451;width:10;height:20" coordorigin="4428,5451" coordsize="10,20" path="m4428,5470l4438,5470,4438,5451,4428,5451,4428,5470xe" filled="true" fillcolor="#000000" stroked="false">
                <v:path arrowok="t"/>
                <v:fill type="solid"/>
              </v:shape>
            </v:group>
            <v:group style="position:absolute;left:4428;top:5470;width:10;height:20" coordorigin="4428,5470" coordsize="10,20">
              <v:shape style="position:absolute;left:4428;top:5470;width:10;height:20" coordorigin="4428,5470" coordsize="10,20" path="m4428,5490l4438,5490,4438,5470,4428,5470,4428,5490xe" filled="true" fillcolor="#000000" stroked="false">
                <v:path arrowok="t"/>
                <v:fill type="solid"/>
              </v:shape>
            </v:group>
            <v:group style="position:absolute;left:4428;top:5490;width:10;height:20" coordorigin="4428,5490" coordsize="10,20">
              <v:shape style="position:absolute;left:4428;top:5490;width:10;height:20" coordorigin="4428,5490" coordsize="10,20" path="m4428,5509l4438,5509,4438,5490,4428,5490,4428,5509xe" filled="true" fillcolor="#000000" stroked="false">
                <v:path arrowok="t"/>
                <v:fill type="solid"/>
              </v:shape>
            </v:group>
            <v:group style="position:absolute;left:4428;top:5509;width:10;height:20" coordorigin="4428,5509" coordsize="10,20">
              <v:shape style="position:absolute;left:4428;top:5509;width:10;height:20" coordorigin="4428,5509" coordsize="10,20" path="m4428,5528l4438,5528,4438,5509,4428,5509,4428,5528xe" filled="true" fillcolor="#000000" stroked="false">
                <v:path arrowok="t"/>
                <v:fill type="solid"/>
              </v:shape>
            </v:group>
            <v:group style="position:absolute;left:4428;top:5528;width:10;height:20" coordorigin="4428,5528" coordsize="10,20">
              <v:shape style="position:absolute;left:4428;top:5528;width:10;height:20" coordorigin="4428,5528" coordsize="10,20" path="m4428,5547l4438,5547,4438,5528,4428,5528,4428,5547xe" filled="true" fillcolor="#000000" stroked="false">
                <v:path arrowok="t"/>
                <v:fill type="solid"/>
              </v:shape>
            </v:group>
            <v:group style="position:absolute;left:4428;top:5547;width:10;height:20" coordorigin="4428,5547" coordsize="10,20">
              <v:shape style="position:absolute;left:4428;top:5547;width:10;height:20" coordorigin="4428,5547" coordsize="10,20" path="m4428,5566l4438,5566,4438,5547,4428,5547,4428,5566xe" filled="true" fillcolor="#000000" stroked="false">
                <v:path arrowok="t"/>
                <v:fill type="solid"/>
              </v:shape>
            </v:group>
            <v:group style="position:absolute;left:4428;top:5566;width:10;height:20" coordorigin="4428,5566" coordsize="10,20">
              <v:shape style="position:absolute;left:4428;top:5566;width:10;height:20" coordorigin="4428,5566" coordsize="10,20" path="m4428,5586l4438,5586,4438,5566,4428,5566,4428,5586xe" filled="true" fillcolor="#000000" stroked="false">
                <v:path arrowok="t"/>
                <v:fill type="solid"/>
              </v:shape>
            </v:group>
            <v:group style="position:absolute;left:4428;top:5586;width:10;height:20" coordorigin="4428,5586" coordsize="10,20">
              <v:shape style="position:absolute;left:4428;top:5586;width:10;height:20" coordorigin="4428,5586" coordsize="10,20" path="m4428,5605l4438,5605,4438,5586,4428,5586,4428,5605xe" filled="true" fillcolor="#000000" stroked="false">
                <v:path arrowok="t"/>
                <v:fill type="solid"/>
              </v:shape>
            </v:group>
            <v:group style="position:absolute;left:4428;top:5605;width:10;height:20" coordorigin="4428,5605" coordsize="10,20">
              <v:shape style="position:absolute;left:4428;top:5605;width:10;height:20" coordorigin="4428,5605" coordsize="10,20" path="m4428,5624l4438,5624,4438,5605,4428,5605,4428,5624xe" filled="true" fillcolor="#000000" stroked="false">
                <v:path arrowok="t"/>
                <v:fill type="solid"/>
              </v:shape>
            </v:group>
            <v:group style="position:absolute;left:4428;top:5628;width:10;height:2" coordorigin="4428,5628" coordsize="10,2">
              <v:shape style="position:absolute;left:4428;top:5628;width:10;height:2" coordorigin="4428,5628" coordsize="10,0" path="m4428,5628l4438,5628e" filled="false" stroked="true" strokeweight=".419983pt" strokecolor="#000000">
                <v:path arrowok="t"/>
              </v:shape>
            </v:group>
            <v:group style="position:absolute;left:5058;top:5259;width:10;height:20" coordorigin="5058,5259" coordsize="10,20">
              <v:shape style="position:absolute;left:5058;top:5259;width:10;height:20" coordorigin="5058,5259" coordsize="10,20" path="m5058,5278l5068,5278,5068,5259,5058,5259,5058,5278xe" filled="true" fillcolor="#000000" stroked="false">
                <v:path arrowok="t"/>
                <v:fill type="solid"/>
              </v:shape>
            </v:group>
            <v:group style="position:absolute;left:5058;top:5278;width:10;height:20" coordorigin="5058,5278" coordsize="10,20">
              <v:shape style="position:absolute;left:5058;top:5278;width:10;height:20" coordorigin="5058,5278" coordsize="10,20" path="m5058,5298l5068,5298,5068,5278,5058,5278,5058,5298xe" filled="true" fillcolor="#000000" stroked="false">
                <v:path arrowok="t"/>
                <v:fill type="solid"/>
              </v:shape>
            </v:group>
            <v:group style="position:absolute;left:5058;top:5298;width:10;height:20" coordorigin="5058,5298" coordsize="10,20">
              <v:shape style="position:absolute;left:5058;top:5298;width:10;height:20" coordorigin="5058,5298" coordsize="10,20" path="m5058,5317l5068,5317,5068,5298,5058,5298,5058,5317xe" filled="true" fillcolor="#000000" stroked="false">
                <v:path arrowok="t"/>
                <v:fill type="solid"/>
              </v:shape>
            </v:group>
            <v:group style="position:absolute;left:5058;top:5317;width:10;height:20" coordorigin="5058,5317" coordsize="10,20">
              <v:shape style="position:absolute;left:5058;top:5317;width:10;height:20" coordorigin="5058,5317" coordsize="10,20" path="m5058,5336l5068,5336,5068,5317,5058,5317,5058,5336xe" filled="true" fillcolor="#000000" stroked="false">
                <v:path arrowok="t"/>
                <v:fill type="solid"/>
              </v:shape>
            </v:group>
            <v:group style="position:absolute;left:5058;top:5336;width:10;height:20" coordorigin="5058,5336" coordsize="10,20">
              <v:shape style="position:absolute;left:5058;top:5336;width:10;height:20" coordorigin="5058,5336" coordsize="10,20" path="m5058,5355l5068,5355,5068,5336,5058,5336,5058,5355xe" filled="true" fillcolor="#000000" stroked="false">
                <v:path arrowok="t"/>
                <v:fill type="solid"/>
              </v:shape>
            </v:group>
            <v:group style="position:absolute;left:5058;top:5355;width:10;height:20" coordorigin="5058,5355" coordsize="10,20">
              <v:shape style="position:absolute;left:5058;top:5355;width:10;height:20" coordorigin="5058,5355" coordsize="10,20" path="m5058,5374l5068,5374,5068,5355,5058,5355,5058,5374xe" filled="true" fillcolor="#000000" stroked="false">
                <v:path arrowok="t"/>
                <v:fill type="solid"/>
              </v:shape>
            </v:group>
            <v:group style="position:absolute;left:5058;top:5374;width:10;height:20" coordorigin="5058,5374" coordsize="10,20">
              <v:shape style="position:absolute;left:5058;top:5374;width:10;height:20" coordorigin="5058,5374" coordsize="10,20" path="m5058,5394l5068,5394,5068,5374,5058,5374,5058,5394xe" filled="true" fillcolor="#000000" stroked="false">
                <v:path arrowok="t"/>
                <v:fill type="solid"/>
              </v:shape>
            </v:group>
            <v:group style="position:absolute;left:5058;top:5394;width:10;height:20" coordorigin="5058,5394" coordsize="10,20">
              <v:shape style="position:absolute;left:5058;top:5394;width:10;height:20" coordorigin="5058,5394" coordsize="10,20" path="m5058,5413l5068,5413,5068,5394,5058,5394,5058,5413xe" filled="true" fillcolor="#000000" stroked="false">
                <v:path arrowok="t"/>
                <v:fill type="solid"/>
              </v:shape>
            </v:group>
            <v:group style="position:absolute;left:5058;top:5413;width:10;height:20" coordorigin="5058,5413" coordsize="10,20">
              <v:shape style="position:absolute;left:5058;top:5413;width:10;height:20" coordorigin="5058,5413" coordsize="10,20" path="m5058,5432l5068,5432,5068,5413,5058,5413,5058,5432xe" filled="true" fillcolor="#000000" stroked="false">
                <v:path arrowok="t"/>
                <v:fill type="solid"/>
              </v:shape>
            </v:group>
            <v:group style="position:absolute;left:5058;top:5432;width:10;height:20" coordorigin="5058,5432" coordsize="10,20">
              <v:shape style="position:absolute;left:5058;top:5432;width:10;height:20" coordorigin="5058,5432" coordsize="10,20" path="m5058,5451l5068,5451,5068,5432,5058,5432,5058,5451xe" filled="true" fillcolor="#000000" stroked="false">
                <v:path arrowok="t"/>
                <v:fill type="solid"/>
              </v:shape>
            </v:group>
            <v:group style="position:absolute;left:5058;top:5451;width:10;height:20" coordorigin="5058,5451" coordsize="10,20">
              <v:shape style="position:absolute;left:5058;top:5451;width:10;height:20" coordorigin="5058,5451" coordsize="10,20" path="m5058,5470l5068,5470,5068,5451,5058,5451,5058,5470xe" filled="true" fillcolor="#000000" stroked="false">
                <v:path arrowok="t"/>
                <v:fill type="solid"/>
              </v:shape>
            </v:group>
            <v:group style="position:absolute;left:5058;top:5470;width:10;height:20" coordorigin="5058,5470" coordsize="10,20">
              <v:shape style="position:absolute;left:5058;top:5470;width:10;height:20" coordorigin="5058,5470" coordsize="10,20" path="m5058,5490l5068,5490,5068,5470,5058,5470,5058,5490xe" filled="true" fillcolor="#000000" stroked="false">
                <v:path arrowok="t"/>
                <v:fill type="solid"/>
              </v:shape>
            </v:group>
            <v:group style="position:absolute;left:5058;top:5490;width:10;height:20" coordorigin="5058,5490" coordsize="10,20">
              <v:shape style="position:absolute;left:5058;top:5490;width:10;height:20" coordorigin="5058,5490" coordsize="10,20" path="m5058,5509l5068,5509,5068,5490,5058,5490,5058,5509xe" filled="true" fillcolor="#000000" stroked="false">
                <v:path arrowok="t"/>
                <v:fill type="solid"/>
              </v:shape>
            </v:group>
            <v:group style="position:absolute;left:5058;top:5509;width:10;height:20" coordorigin="5058,5509" coordsize="10,20">
              <v:shape style="position:absolute;left:5058;top:5509;width:10;height:20" coordorigin="5058,5509" coordsize="10,20" path="m5058,5528l5068,5528,5068,5509,5058,5509,5058,5528xe" filled="true" fillcolor="#000000" stroked="false">
                <v:path arrowok="t"/>
                <v:fill type="solid"/>
              </v:shape>
            </v:group>
            <v:group style="position:absolute;left:5058;top:5528;width:10;height:20" coordorigin="5058,5528" coordsize="10,20">
              <v:shape style="position:absolute;left:5058;top:5528;width:10;height:20" coordorigin="5058,5528" coordsize="10,20" path="m5058,5547l5068,5547,5068,5528,5058,5528,5058,5547xe" filled="true" fillcolor="#000000" stroked="false">
                <v:path arrowok="t"/>
                <v:fill type="solid"/>
              </v:shape>
            </v:group>
            <v:group style="position:absolute;left:5058;top:5547;width:10;height:20" coordorigin="5058,5547" coordsize="10,20">
              <v:shape style="position:absolute;left:5058;top:5547;width:10;height:20" coordorigin="5058,5547" coordsize="10,20" path="m5058,5566l5068,5566,5068,5547,5058,5547,5058,5566xe" filled="true" fillcolor="#000000" stroked="false">
                <v:path arrowok="t"/>
                <v:fill type="solid"/>
              </v:shape>
            </v:group>
            <v:group style="position:absolute;left:5058;top:5566;width:10;height:20" coordorigin="5058,5566" coordsize="10,20">
              <v:shape style="position:absolute;left:5058;top:5566;width:10;height:20" coordorigin="5058,5566" coordsize="10,20" path="m5058,5586l5068,5586,5068,5566,5058,5566,5058,5586xe" filled="true" fillcolor="#000000" stroked="false">
                <v:path arrowok="t"/>
                <v:fill type="solid"/>
              </v:shape>
            </v:group>
            <v:group style="position:absolute;left:5058;top:5586;width:10;height:20" coordorigin="5058,5586" coordsize="10,20">
              <v:shape style="position:absolute;left:5058;top:5586;width:10;height:20" coordorigin="5058,5586" coordsize="10,20" path="m5058,5605l5068,5605,5068,5586,5058,5586,5058,5605xe" filled="true" fillcolor="#000000" stroked="false">
                <v:path arrowok="t"/>
                <v:fill type="solid"/>
              </v:shape>
            </v:group>
            <v:group style="position:absolute;left:5058;top:5605;width:10;height:20" coordorigin="5058,5605" coordsize="10,20">
              <v:shape style="position:absolute;left:5058;top:5605;width:10;height:20" coordorigin="5058,5605" coordsize="10,20" path="m5058,5624l5068,5624,5068,5605,5058,5605,5058,5624xe" filled="true" fillcolor="#000000" stroked="false">
                <v:path arrowok="t"/>
                <v:fill type="solid"/>
              </v:shape>
            </v:group>
            <v:group style="position:absolute;left:5058;top:5628;width:10;height:2" coordorigin="5058,5628" coordsize="10,2">
              <v:shape style="position:absolute;left:5058;top:5628;width:10;height:2" coordorigin="5058,5628" coordsize="10,0" path="m5058,5628l5068,5628e" filled="false" stroked="true" strokeweight=".419983pt" strokecolor="#000000">
                <v:path arrowok="t"/>
              </v:shape>
            </v:group>
            <v:group style="position:absolute;left:5769;top:5259;width:10;height:20" coordorigin="5769,5259" coordsize="10,20">
              <v:shape style="position:absolute;left:5769;top:5259;width:10;height:20" coordorigin="5769,5259" coordsize="10,20" path="m5769,5278l5778,5278,5778,5259,5769,5259,5769,5278xe" filled="true" fillcolor="#000000" stroked="false">
                <v:path arrowok="t"/>
                <v:fill type="solid"/>
              </v:shape>
            </v:group>
            <v:group style="position:absolute;left:5769;top:5278;width:10;height:20" coordorigin="5769,5278" coordsize="10,20">
              <v:shape style="position:absolute;left:5769;top:5278;width:10;height:20" coordorigin="5769,5278" coordsize="10,20" path="m5769,5298l5778,5298,5778,5278,5769,5278,5769,5298xe" filled="true" fillcolor="#000000" stroked="false">
                <v:path arrowok="t"/>
                <v:fill type="solid"/>
              </v:shape>
            </v:group>
            <v:group style="position:absolute;left:5769;top:5298;width:10;height:20" coordorigin="5769,5298" coordsize="10,20">
              <v:shape style="position:absolute;left:5769;top:5298;width:10;height:20" coordorigin="5769,5298" coordsize="10,20" path="m5769,5317l5778,5317,5778,5298,5769,5298,5769,5317xe" filled="true" fillcolor="#000000" stroked="false">
                <v:path arrowok="t"/>
                <v:fill type="solid"/>
              </v:shape>
            </v:group>
            <v:group style="position:absolute;left:5769;top:5317;width:10;height:20" coordorigin="5769,5317" coordsize="10,20">
              <v:shape style="position:absolute;left:5769;top:5317;width:10;height:20" coordorigin="5769,5317" coordsize="10,20" path="m5769,5336l5778,5336,5778,5317,5769,5317,5769,5336xe" filled="true" fillcolor="#000000" stroked="false">
                <v:path arrowok="t"/>
                <v:fill type="solid"/>
              </v:shape>
            </v:group>
            <v:group style="position:absolute;left:5769;top:5336;width:10;height:20" coordorigin="5769,5336" coordsize="10,20">
              <v:shape style="position:absolute;left:5769;top:5336;width:10;height:20" coordorigin="5769,5336" coordsize="10,20" path="m5769,5355l5778,5355,5778,5336,5769,5336,5769,5355xe" filled="true" fillcolor="#000000" stroked="false">
                <v:path arrowok="t"/>
                <v:fill type="solid"/>
              </v:shape>
            </v:group>
            <v:group style="position:absolute;left:5769;top:5355;width:10;height:20" coordorigin="5769,5355" coordsize="10,20">
              <v:shape style="position:absolute;left:5769;top:5355;width:10;height:20" coordorigin="5769,5355" coordsize="10,20" path="m5769,5374l5778,5374,5778,5355,5769,5355,5769,5374xe" filled="true" fillcolor="#000000" stroked="false">
                <v:path arrowok="t"/>
                <v:fill type="solid"/>
              </v:shape>
            </v:group>
            <v:group style="position:absolute;left:5769;top:5374;width:10;height:20" coordorigin="5769,5374" coordsize="10,20">
              <v:shape style="position:absolute;left:5769;top:5374;width:10;height:20" coordorigin="5769,5374" coordsize="10,20" path="m5769,5394l5778,5394,5778,5374,5769,5374,5769,5394xe" filled="true" fillcolor="#000000" stroked="false">
                <v:path arrowok="t"/>
                <v:fill type="solid"/>
              </v:shape>
            </v:group>
            <v:group style="position:absolute;left:5769;top:5394;width:10;height:20" coordorigin="5769,5394" coordsize="10,20">
              <v:shape style="position:absolute;left:5769;top:5394;width:10;height:20" coordorigin="5769,5394" coordsize="10,20" path="m5769,5413l5778,5413,5778,5394,5769,5394,5769,5413xe" filled="true" fillcolor="#000000" stroked="false">
                <v:path arrowok="t"/>
                <v:fill type="solid"/>
              </v:shape>
            </v:group>
            <v:group style="position:absolute;left:5769;top:5413;width:10;height:20" coordorigin="5769,5413" coordsize="10,20">
              <v:shape style="position:absolute;left:5769;top:5413;width:10;height:20" coordorigin="5769,5413" coordsize="10,20" path="m5769,5432l5778,5432,5778,5413,5769,5413,5769,5432xe" filled="true" fillcolor="#000000" stroked="false">
                <v:path arrowok="t"/>
                <v:fill type="solid"/>
              </v:shape>
            </v:group>
            <v:group style="position:absolute;left:5769;top:5432;width:10;height:20" coordorigin="5769,5432" coordsize="10,20">
              <v:shape style="position:absolute;left:5769;top:5432;width:10;height:20" coordorigin="5769,5432" coordsize="10,20" path="m5769,5451l5778,5451,5778,5432,5769,5432,5769,5451xe" filled="true" fillcolor="#000000" stroked="false">
                <v:path arrowok="t"/>
                <v:fill type="solid"/>
              </v:shape>
            </v:group>
            <v:group style="position:absolute;left:5769;top:5451;width:10;height:20" coordorigin="5769,5451" coordsize="10,20">
              <v:shape style="position:absolute;left:5769;top:5451;width:10;height:20" coordorigin="5769,5451" coordsize="10,20" path="m5769,5470l5778,5470,5778,5451,5769,5451,5769,5470xe" filled="true" fillcolor="#000000" stroked="false">
                <v:path arrowok="t"/>
                <v:fill type="solid"/>
              </v:shape>
            </v:group>
            <v:group style="position:absolute;left:5769;top:5470;width:10;height:20" coordorigin="5769,5470" coordsize="10,20">
              <v:shape style="position:absolute;left:5769;top:5470;width:10;height:20" coordorigin="5769,5470" coordsize="10,20" path="m5769,5490l5778,5490,5778,5470,5769,5470,5769,5490xe" filled="true" fillcolor="#000000" stroked="false">
                <v:path arrowok="t"/>
                <v:fill type="solid"/>
              </v:shape>
            </v:group>
            <v:group style="position:absolute;left:5769;top:5490;width:10;height:20" coordorigin="5769,5490" coordsize="10,20">
              <v:shape style="position:absolute;left:5769;top:5490;width:10;height:20" coordorigin="5769,5490" coordsize="10,20" path="m5769,5509l5778,5509,5778,5490,5769,5490,5769,5509xe" filled="true" fillcolor="#000000" stroked="false">
                <v:path arrowok="t"/>
                <v:fill type="solid"/>
              </v:shape>
            </v:group>
            <v:group style="position:absolute;left:5769;top:5509;width:10;height:20" coordorigin="5769,5509" coordsize="10,20">
              <v:shape style="position:absolute;left:5769;top:5509;width:10;height:20" coordorigin="5769,5509" coordsize="10,20" path="m5769,5528l5778,5528,5778,5509,5769,5509,5769,5528xe" filled="true" fillcolor="#000000" stroked="false">
                <v:path arrowok="t"/>
                <v:fill type="solid"/>
              </v:shape>
            </v:group>
            <v:group style="position:absolute;left:5769;top:5528;width:10;height:20" coordorigin="5769,5528" coordsize="10,20">
              <v:shape style="position:absolute;left:5769;top:5528;width:10;height:20" coordorigin="5769,5528" coordsize="10,20" path="m5769,5547l5778,5547,5778,5528,5769,5528,5769,5547xe" filled="true" fillcolor="#000000" stroked="false">
                <v:path arrowok="t"/>
                <v:fill type="solid"/>
              </v:shape>
            </v:group>
            <v:group style="position:absolute;left:5769;top:5547;width:10;height:20" coordorigin="5769,5547" coordsize="10,20">
              <v:shape style="position:absolute;left:5769;top:5547;width:10;height:20" coordorigin="5769,5547" coordsize="10,20" path="m5769,5566l5778,5566,5778,5547,5769,5547,5769,5566xe" filled="true" fillcolor="#000000" stroked="false">
                <v:path arrowok="t"/>
                <v:fill type="solid"/>
              </v:shape>
            </v:group>
            <v:group style="position:absolute;left:5769;top:5566;width:10;height:20" coordorigin="5769,5566" coordsize="10,20">
              <v:shape style="position:absolute;left:5769;top:5566;width:10;height:20" coordorigin="5769,5566" coordsize="10,20" path="m5769,5586l5778,5586,5778,5566,5769,5566,5769,5586xe" filled="true" fillcolor="#000000" stroked="false">
                <v:path arrowok="t"/>
                <v:fill type="solid"/>
              </v:shape>
            </v:group>
            <v:group style="position:absolute;left:5769;top:5586;width:10;height:20" coordorigin="5769,5586" coordsize="10,20">
              <v:shape style="position:absolute;left:5769;top:5586;width:10;height:20" coordorigin="5769,5586" coordsize="10,20" path="m5769,5605l5778,5605,5778,5586,5769,5586,5769,5605xe" filled="true" fillcolor="#000000" stroked="false">
                <v:path arrowok="t"/>
                <v:fill type="solid"/>
              </v:shape>
            </v:group>
            <v:group style="position:absolute;left:5769;top:5605;width:10;height:20" coordorigin="5769,5605" coordsize="10,20">
              <v:shape style="position:absolute;left:5769;top:5605;width:10;height:20" coordorigin="5769,5605" coordsize="10,20" path="m5769,5624l5778,5624,5778,5605,5769,5605,5769,5624xe" filled="true" fillcolor="#000000" stroked="false">
                <v:path arrowok="t"/>
                <v:fill type="solid"/>
              </v:shape>
            </v:group>
            <v:group style="position:absolute;left:5769;top:5628;width:10;height:2" coordorigin="5769,5628" coordsize="10,2">
              <v:shape style="position:absolute;left:5769;top:5628;width:10;height:2" coordorigin="5769,5628" coordsize="10,0" path="m5769,5628l5778,5628e" filled="false" stroked="true" strokeweight=".419983pt" strokecolor="#000000">
                <v:path arrowok="t"/>
              </v:shape>
            </v:group>
            <v:group style="position:absolute;left:6334;top:5259;width:10;height:20" coordorigin="6334,5259" coordsize="10,20">
              <v:shape style="position:absolute;left:6334;top:5259;width:10;height:20" coordorigin="6334,5259" coordsize="10,20" path="m6334,5278l6344,5278,6344,5259,6334,5259,6334,5278xe" filled="true" fillcolor="#000000" stroked="false">
                <v:path arrowok="t"/>
                <v:fill type="solid"/>
              </v:shape>
            </v:group>
            <v:group style="position:absolute;left:6334;top:5278;width:10;height:20" coordorigin="6334,5278" coordsize="10,20">
              <v:shape style="position:absolute;left:6334;top:5278;width:10;height:20" coordorigin="6334,5278" coordsize="10,20" path="m6334,5298l6344,5298,6344,5278,6334,5278,6334,5298xe" filled="true" fillcolor="#000000" stroked="false">
                <v:path arrowok="t"/>
                <v:fill type="solid"/>
              </v:shape>
            </v:group>
            <v:group style="position:absolute;left:6334;top:5298;width:10;height:20" coordorigin="6334,5298" coordsize="10,20">
              <v:shape style="position:absolute;left:6334;top:5298;width:10;height:20" coordorigin="6334,5298" coordsize="10,20" path="m6334,5317l6344,5317,6344,5298,6334,5298,6334,5317xe" filled="true" fillcolor="#000000" stroked="false">
                <v:path arrowok="t"/>
                <v:fill type="solid"/>
              </v:shape>
            </v:group>
            <v:group style="position:absolute;left:6334;top:5317;width:10;height:20" coordorigin="6334,5317" coordsize="10,20">
              <v:shape style="position:absolute;left:6334;top:5317;width:10;height:20" coordorigin="6334,5317" coordsize="10,20" path="m6334,5336l6344,5336,6344,5317,6334,5317,6334,5336xe" filled="true" fillcolor="#000000" stroked="false">
                <v:path arrowok="t"/>
                <v:fill type="solid"/>
              </v:shape>
            </v:group>
            <v:group style="position:absolute;left:6334;top:5336;width:10;height:20" coordorigin="6334,5336" coordsize="10,20">
              <v:shape style="position:absolute;left:6334;top:5336;width:10;height:20" coordorigin="6334,5336" coordsize="10,20" path="m6334,5355l6344,5355,6344,5336,6334,5336,6334,5355xe" filled="true" fillcolor="#000000" stroked="false">
                <v:path arrowok="t"/>
                <v:fill type="solid"/>
              </v:shape>
            </v:group>
            <v:group style="position:absolute;left:6334;top:5355;width:10;height:20" coordorigin="6334,5355" coordsize="10,20">
              <v:shape style="position:absolute;left:6334;top:5355;width:10;height:20" coordorigin="6334,5355" coordsize="10,20" path="m6334,5374l6344,5374,6344,5355,6334,5355,6334,5374xe" filled="true" fillcolor="#000000" stroked="false">
                <v:path arrowok="t"/>
                <v:fill type="solid"/>
              </v:shape>
            </v:group>
            <v:group style="position:absolute;left:6334;top:5374;width:10;height:20" coordorigin="6334,5374" coordsize="10,20">
              <v:shape style="position:absolute;left:6334;top:5374;width:10;height:20" coordorigin="6334,5374" coordsize="10,20" path="m6334,5394l6344,5394,6344,5374,6334,5374,6334,5394xe" filled="true" fillcolor="#000000" stroked="false">
                <v:path arrowok="t"/>
                <v:fill type="solid"/>
              </v:shape>
            </v:group>
            <v:group style="position:absolute;left:6334;top:5394;width:10;height:20" coordorigin="6334,5394" coordsize="10,20">
              <v:shape style="position:absolute;left:6334;top:5394;width:10;height:20" coordorigin="6334,5394" coordsize="10,20" path="m6334,5413l6344,5413,6344,5394,6334,5394,6334,5413xe" filled="true" fillcolor="#000000" stroked="false">
                <v:path arrowok="t"/>
                <v:fill type="solid"/>
              </v:shape>
            </v:group>
            <v:group style="position:absolute;left:6334;top:5413;width:10;height:20" coordorigin="6334,5413" coordsize="10,20">
              <v:shape style="position:absolute;left:6334;top:5413;width:10;height:20" coordorigin="6334,5413" coordsize="10,20" path="m6334,5432l6344,5432,6344,5413,6334,5413,6334,5432xe" filled="true" fillcolor="#000000" stroked="false">
                <v:path arrowok="t"/>
                <v:fill type="solid"/>
              </v:shape>
            </v:group>
            <v:group style="position:absolute;left:6334;top:5432;width:10;height:20" coordorigin="6334,5432" coordsize="10,20">
              <v:shape style="position:absolute;left:6334;top:5432;width:10;height:20" coordorigin="6334,5432" coordsize="10,20" path="m6334,5451l6344,5451,6344,5432,6334,5432,6334,5451xe" filled="true" fillcolor="#000000" stroked="false">
                <v:path arrowok="t"/>
                <v:fill type="solid"/>
              </v:shape>
            </v:group>
            <v:group style="position:absolute;left:6334;top:5451;width:10;height:20" coordorigin="6334,5451" coordsize="10,20">
              <v:shape style="position:absolute;left:6334;top:5451;width:10;height:20" coordorigin="6334,5451" coordsize="10,20" path="m6334,5470l6344,5470,6344,5451,6334,5451,6334,5470xe" filled="true" fillcolor="#000000" stroked="false">
                <v:path arrowok="t"/>
                <v:fill type="solid"/>
              </v:shape>
            </v:group>
            <v:group style="position:absolute;left:6334;top:5470;width:10;height:20" coordorigin="6334,5470" coordsize="10,20">
              <v:shape style="position:absolute;left:6334;top:5470;width:10;height:20" coordorigin="6334,5470" coordsize="10,20" path="m6334,5490l6344,5490,6344,5470,6334,5470,6334,5490xe" filled="true" fillcolor="#000000" stroked="false">
                <v:path arrowok="t"/>
                <v:fill type="solid"/>
              </v:shape>
            </v:group>
            <v:group style="position:absolute;left:6334;top:5490;width:10;height:20" coordorigin="6334,5490" coordsize="10,20">
              <v:shape style="position:absolute;left:6334;top:5490;width:10;height:20" coordorigin="6334,5490" coordsize="10,20" path="m6334,5509l6344,5509,6344,5490,6334,5490,6334,5509xe" filled="true" fillcolor="#000000" stroked="false">
                <v:path arrowok="t"/>
                <v:fill type="solid"/>
              </v:shape>
            </v:group>
            <v:group style="position:absolute;left:6334;top:5509;width:10;height:20" coordorigin="6334,5509" coordsize="10,20">
              <v:shape style="position:absolute;left:6334;top:5509;width:10;height:20" coordorigin="6334,5509" coordsize="10,20" path="m6334,5528l6344,5528,6344,5509,6334,5509,6334,5528xe" filled="true" fillcolor="#000000" stroked="false">
                <v:path arrowok="t"/>
                <v:fill type="solid"/>
              </v:shape>
            </v:group>
            <v:group style="position:absolute;left:6334;top:5528;width:10;height:20" coordorigin="6334,5528" coordsize="10,20">
              <v:shape style="position:absolute;left:6334;top:5528;width:10;height:20" coordorigin="6334,5528" coordsize="10,20" path="m6334,5547l6344,5547,6344,5528,6334,5528,6334,5547xe" filled="true" fillcolor="#000000" stroked="false">
                <v:path arrowok="t"/>
                <v:fill type="solid"/>
              </v:shape>
            </v:group>
            <v:group style="position:absolute;left:6334;top:5547;width:10;height:20" coordorigin="6334,5547" coordsize="10,20">
              <v:shape style="position:absolute;left:6334;top:5547;width:10;height:20" coordorigin="6334,5547" coordsize="10,20" path="m6334,5566l6344,5566,6344,5547,6334,5547,6334,5566xe" filled="true" fillcolor="#000000" stroked="false">
                <v:path arrowok="t"/>
                <v:fill type="solid"/>
              </v:shape>
            </v:group>
            <v:group style="position:absolute;left:6334;top:5566;width:10;height:20" coordorigin="6334,5566" coordsize="10,20">
              <v:shape style="position:absolute;left:6334;top:5566;width:10;height:20" coordorigin="6334,5566" coordsize="10,20" path="m6334,5586l6344,5586,6344,5566,6334,5566,6334,5586xe" filled="true" fillcolor="#000000" stroked="false">
                <v:path arrowok="t"/>
                <v:fill type="solid"/>
              </v:shape>
            </v:group>
            <v:group style="position:absolute;left:6334;top:5586;width:10;height:20" coordorigin="6334,5586" coordsize="10,20">
              <v:shape style="position:absolute;left:6334;top:5586;width:10;height:20" coordorigin="6334,5586" coordsize="10,20" path="m6334,5605l6344,5605,6344,5586,6334,5586,6334,5605xe" filled="true" fillcolor="#000000" stroked="false">
                <v:path arrowok="t"/>
                <v:fill type="solid"/>
              </v:shape>
            </v:group>
            <v:group style="position:absolute;left:6334;top:5605;width:10;height:20" coordorigin="6334,5605" coordsize="10,20">
              <v:shape style="position:absolute;left:6334;top:5605;width:10;height:20" coordorigin="6334,5605" coordsize="10,20" path="m6334,5624l6344,5624,6344,5605,6334,5605,6334,5624xe" filled="true" fillcolor="#000000" stroked="false">
                <v:path arrowok="t"/>
                <v:fill type="solid"/>
              </v:shape>
            </v:group>
            <v:group style="position:absolute;left:6334;top:5628;width:10;height:2" coordorigin="6334,5628" coordsize="10,2">
              <v:shape style="position:absolute;left:6334;top:5628;width:10;height:2" coordorigin="6334,5628" coordsize="10,0" path="m6334,5628l6344,5628e" filled="false" stroked="true" strokeweight=".419983pt" strokecolor="#000000">
                <v:path arrowok="t"/>
              </v:shape>
            </v:group>
            <v:group style="position:absolute;left:7820;top:5259;width:10;height:20" coordorigin="7820,5259" coordsize="10,20">
              <v:shape style="position:absolute;left:7820;top:5259;width:10;height:20" coordorigin="7820,5259" coordsize="10,20" path="m7820,5278l7829,5278,7829,5259,7820,5259,7820,5278xe" filled="true" fillcolor="#000000" stroked="false">
                <v:path arrowok="t"/>
                <v:fill type="solid"/>
              </v:shape>
            </v:group>
            <v:group style="position:absolute;left:7820;top:5278;width:10;height:20" coordorigin="7820,5278" coordsize="10,20">
              <v:shape style="position:absolute;left:7820;top:5278;width:10;height:20" coordorigin="7820,5278" coordsize="10,20" path="m7820,5298l7829,5298,7829,5278,7820,5278,7820,5298xe" filled="true" fillcolor="#000000" stroked="false">
                <v:path arrowok="t"/>
                <v:fill type="solid"/>
              </v:shape>
            </v:group>
            <v:group style="position:absolute;left:7820;top:5298;width:10;height:20" coordorigin="7820,5298" coordsize="10,20">
              <v:shape style="position:absolute;left:7820;top:5298;width:10;height:20" coordorigin="7820,5298" coordsize="10,20" path="m7820,5317l7829,5317,7829,5298,7820,5298,7820,5317xe" filled="true" fillcolor="#000000" stroked="false">
                <v:path arrowok="t"/>
                <v:fill type="solid"/>
              </v:shape>
            </v:group>
            <v:group style="position:absolute;left:7820;top:5317;width:10;height:20" coordorigin="7820,5317" coordsize="10,20">
              <v:shape style="position:absolute;left:7820;top:5317;width:10;height:20" coordorigin="7820,5317" coordsize="10,20" path="m7820,5336l7829,5336,7829,5317,7820,5317,7820,5336xe" filled="true" fillcolor="#000000" stroked="false">
                <v:path arrowok="t"/>
                <v:fill type="solid"/>
              </v:shape>
            </v:group>
            <v:group style="position:absolute;left:7820;top:5336;width:10;height:20" coordorigin="7820,5336" coordsize="10,20">
              <v:shape style="position:absolute;left:7820;top:5336;width:10;height:20" coordorigin="7820,5336" coordsize="10,20" path="m7820,5355l7829,5355,7829,5336,7820,5336,7820,5355xe" filled="true" fillcolor="#000000" stroked="false">
                <v:path arrowok="t"/>
                <v:fill type="solid"/>
              </v:shape>
            </v:group>
            <v:group style="position:absolute;left:7820;top:5355;width:10;height:20" coordorigin="7820,5355" coordsize="10,20">
              <v:shape style="position:absolute;left:7820;top:5355;width:10;height:20" coordorigin="7820,5355" coordsize="10,20" path="m7820,5374l7829,5374,7829,5355,7820,5355,7820,5374xe" filled="true" fillcolor="#000000" stroked="false">
                <v:path arrowok="t"/>
                <v:fill type="solid"/>
              </v:shape>
            </v:group>
            <v:group style="position:absolute;left:7820;top:5374;width:10;height:20" coordorigin="7820,5374" coordsize="10,20">
              <v:shape style="position:absolute;left:7820;top:5374;width:10;height:20" coordorigin="7820,5374" coordsize="10,20" path="m7820,5394l7829,5394,7829,5374,7820,5374,7820,5394xe" filled="true" fillcolor="#000000" stroked="false">
                <v:path arrowok="t"/>
                <v:fill type="solid"/>
              </v:shape>
            </v:group>
            <v:group style="position:absolute;left:7820;top:5394;width:10;height:20" coordorigin="7820,5394" coordsize="10,20">
              <v:shape style="position:absolute;left:7820;top:5394;width:10;height:20" coordorigin="7820,5394" coordsize="10,20" path="m7820,5413l7829,5413,7829,5394,7820,5394,7820,5413xe" filled="true" fillcolor="#000000" stroked="false">
                <v:path arrowok="t"/>
                <v:fill type="solid"/>
              </v:shape>
            </v:group>
            <v:group style="position:absolute;left:7820;top:5413;width:10;height:20" coordorigin="7820,5413" coordsize="10,20">
              <v:shape style="position:absolute;left:7820;top:5413;width:10;height:20" coordorigin="7820,5413" coordsize="10,20" path="m7820,5432l7829,5432,7829,5413,7820,5413,7820,5432xe" filled="true" fillcolor="#000000" stroked="false">
                <v:path arrowok="t"/>
                <v:fill type="solid"/>
              </v:shape>
            </v:group>
            <v:group style="position:absolute;left:7820;top:5432;width:10;height:20" coordorigin="7820,5432" coordsize="10,20">
              <v:shape style="position:absolute;left:7820;top:5432;width:10;height:20" coordorigin="7820,5432" coordsize="10,20" path="m7820,5451l7829,5451,7829,5432,7820,5432,7820,5451xe" filled="true" fillcolor="#000000" stroked="false">
                <v:path arrowok="t"/>
                <v:fill type="solid"/>
              </v:shape>
            </v:group>
            <v:group style="position:absolute;left:7820;top:5451;width:10;height:20" coordorigin="7820,5451" coordsize="10,20">
              <v:shape style="position:absolute;left:7820;top:5451;width:10;height:20" coordorigin="7820,5451" coordsize="10,20" path="m7820,5470l7829,5470,7829,5451,7820,5451,7820,5470xe" filled="true" fillcolor="#000000" stroked="false">
                <v:path arrowok="t"/>
                <v:fill type="solid"/>
              </v:shape>
            </v:group>
            <v:group style="position:absolute;left:7820;top:5470;width:10;height:20" coordorigin="7820,5470" coordsize="10,20">
              <v:shape style="position:absolute;left:7820;top:5470;width:10;height:20" coordorigin="7820,5470" coordsize="10,20" path="m7820,5490l7829,5490,7829,5470,7820,5470,7820,5490xe" filled="true" fillcolor="#000000" stroked="false">
                <v:path arrowok="t"/>
                <v:fill type="solid"/>
              </v:shape>
            </v:group>
            <v:group style="position:absolute;left:7820;top:5490;width:10;height:20" coordorigin="7820,5490" coordsize="10,20">
              <v:shape style="position:absolute;left:7820;top:5490;width:10;height:20" coordorigin="7820,5490" coordsize="10,20" path="m7820,5509l7829,5509,7829,5490,7820,5490,7820,5509xe" filled="true" fillcolor="#000000" stroked="false">
                <v:path arrowok="t"/>
                <v:fill type="solid"/>
              </v:shape>
            </v:group>
            <v:group style="position:absolute;left:7820;top:5509;width:10;height:20" coordorigin="7820,5509" coordsize="10,20">
              <v:shape style="position:absolute;left:7820;top:5509;width:10;height:20" coordorigin="7820,5509" coordsize="10,20" path="m7820,5528l7829,5528,7829,5509,7820,5509,7820,5528xe" filled="true" fillcolor="#000000" stroked="false">
                <v:path arrowok="t"/>
                <v:fill type="solid"/>
              </v:shape>
            </v:group>
            <v:group style="position:absolute;left:7820;top:5528;width:10;height:20" coordorigin="7820,5528" coordsize="10,20">
              <v:shape style="position:absolute;left:7820;top:5528;width:10;height:20" coordorigin="7820,5528" coordsize="10,20" path="m7820,5547l7829,5547,7829,5528,7820,5528,7820,5547xe" filled="true" fillcolor="#000000" stroked="false">
                <v:path arrowok="t"/>
                <v:fill type="solid"/>
              </v:shape>
            </v:group>
            <v:group style="position:absolute;left:7820;top:5547;width:10;height:20" coordorigin="7820,5547" coordsize="10,20">
              <v:shape style="position:absolute;left:7820;top:5547;width:10;height:20" coordorigin="7820,5547" coordsize="10,20" path="m7820,5566l7829,5566,7829,5547,7820,5547,7820,5566xe" filled="true" fillcolor="#000000" stroked="false">
                <v:path arrowok="t"/>
                <v:fill type="solid"/>
              </v:shape>
            </v:group>
            <v:group style="position:absolute;left:7820;top:5566;width:10;height:20" coordorigin="7820,5566" coordsize="10,20">
              <v:shape style="position:absolute;left:7820;top:5566;width:10;height:20" coordorigin="7820,5566" coordsize="10,20" path="m7820,5586l7829,5586,7829,5566,7820,5566,7820,5586xe" filled="true" fillcolor="#000000" stroked="false">
                <v:path arrowok="t"/>
                <v:fill type="solid"/>
              </v:shape>
            </v:group>
            <v:group style="position:absolute;left:7820;top:5586;width:10;height:20" coordorigin="7820,5586" coordsize="10,20">
              <v:shape style="position:absolute;left:7820;top:5586;width:10;height:20" coordorigin="7820,5586" coordsize="10,20" path="m7820,5605l7829,5605,7829,5586,7820,5586,7820,5605xe" filled="true" fillcolor="#000000" stroked="false">
                <v:path arrowok="t"/>
                <v:fill type="solid"/>
              </v:shape>
            </v:group>
            <v:group style="position:absolute;left:7820;top:5605;width:10;height:20" coordorigin="7820,5605" coordsize="10,20">
              <v:shape style="position:absolute;left:7820;top:5605;width:10;height:20" coordorigin="7820,5605" coordsize="10,20" path="m7820,5624l7829,5624,7829,5605,7820,5605,7820,5624xe" filled="true" fillcolor="#000000" stroked="false">
                <v:path arrowok="t"/>
                <v:fill type="solid"/>
              </v:shape>
            </v:group>
            <v:group style="position:absolute;left:7820;top:5628;width:10;height:2" coordorigin="7820,5628" coordsize="10,2">
              <v:shape style="position:absolute;left:7820;top:5628;width:10;height:2" coordorigin="7820,5628" coordsize="10,0" path="m7820,5628l7829,5628e" filled="false" stroked="true" strokeweight=".419983pt" strokecolor="#000000">
                <v:path arrowok="t"/>
              </v:shape>
            </v:group>
            <v:group style="position:absolute;left:8462;top:5259;width:10;height:20" coordorigin="8462,5259" coordsize="10,20">
              <v:shape style="position:absolute;left:8462;top:5259;width:10;height:20" coordorigin="8462,5259" coordsize="10,20" path="m8462,5278l8472,5278,8472,5259,8462,5259,8462,5278xe" filled="true" fillcolor="#000000" stroked="false">
                <v:path arrowok="t"/>
                <v:fill type="solid"/>
              </v:shape>
            </v:group>
            <v:group style="position:absolute;left:8462;top:5278;width:10;height:20" coordorigin="8462,5278" coordsize="10,20">
              <v:shape style="position:absolute;left:8462;top:5278;width:10;height:20" coordorigin="8462,5278" coordsize="10,20" path="m8462,5298l8472,5298,8472,5278,8462,5278,8462,5298xe" filled="true" fillcolor="#000000" stroked="false">
                <v:path arrowok="t"/>
                <v:fill type="solid"/>
              </v:shape>
            </v:group>
            <v:group style="position:absolute;left:8462;top:5298;width:10;height:20" coordorigin="8462,5298" coordsize="10,20">
              <v:shape style="position:absolute;left:8462;top:5298;width:10;height:20" coordorigin="8462,5298" coordsize="10,20" path="m8462,5317l8472,5317,8472,5298,8462,5298,8462,5317xe" filled="true" fillcolor="#000000" stroked="false">
                <v:path arrowok="t"/>
                <v:fill type="solid"/>
              </v:shape>
            </v:group>
            <v:group style="position:absolute;left:8462;top:5317;width:10;height:20" coordorigin="8462,5317" coordsize="10,20">
              <v:shape style="position:absolute;left:8462;top:5317;width:10;height:20" coordorigin="8462,5317" coordsize="10,20" path="m8462,5336l8472,5336,8472,5317,8462,5317,8462,5336xe" filled="true" fillcolor="#000000" stroked="false">
                <v:path arrowok="t"/>
                <v:fill type="solid"/>
              </v:shape>
            </v:group>
            <v:group style="position:absolute;left:8462;top:5336;width:10;height:20" coordorigin="8462,5336" coordsize="10,20">
              <v:shape style="position:absolute;left:8462;top:5336;width:10;height:20" coordorigin="8462,5336" coordsize="10,20" path="m8462,5355l8472,5355,8472,5336,8462,5336,8462,5355xe" filled="true" fillcolor="#000000" stroked="false">
                <v:path arrowok="t"/>
                <v:fill type="solid"/>
              </v:shape>
            </v:group>
            <v:group style="position:absolute;left:8462;top:5355;width:10;height:20" coordorigin="8462,5355" coordsize="10,20">
              <v:shape style="position:absolute;left:8462;top:5355;width:10;height:20" coordorigin="8462,5355" coordsize="10,20" path="m8462,5374l8472,5374,8472,5355,8462,5355,8462,5374xe" filled="true" fillcolor="#000000" stroked="false">
                <v:path arrowok="t"/>
                <v:fill type="solid"/>
              </v:shape>
            </v:group>
            <v:group style="position:absolute;left:8462;top:5374;width:10;height:20" coordorigin="8462,5374" coordsize="10,20">
              <v:shape style="position:absolute;left:8462;top:5374;width:10;height:20" coordorigin="8462,5374" coordsize="10,20" path="m8462,5394l8472,5394,8472,5374,8462,5374,8462,5394xe" filled="true" fillcolor="#000000" stroked="false">
                <v:path arrowok="t"/>
                <v:fill type="solid"/>
              </v:shape>
            </v:group>
            <v:group style="position:absolute;left:8462;top:5394;width:10;height:20" coordorigin="8462,5394" coordsize="10,20">
              <v:shape style="position:absolute;left:8462;top:5394;width:10;height:20" coordorigin="8462,5394" coordsize="10,20" path="m8462,5413l8472,5413,8472,5394,8462,5394,8462,5413xe" filled="true" fillcolor="#000000" stroked="false">
                <v:path arrowok="t"/>
                <v:fill type="solid"/>
              </v:shape>
            </v:group>
            <v:group style="position:absolute;left:8462;top:5413;width:10;height:20" coordorigin="8462,5413" coordsize="10,20">
              <v:shape style="position:absolute;left:8462;top:5413;width:10;height:20" coordorigin="8462,5413" coordsize="10,20" path="m8462,5432l8472,5432,8472,5413,8462,5413,8462,5432xe" filled="true" fillcolor="#000000" stroked="false">
                <v:path arrowok="t"/>
                <v:fill type="solid"/>
              </v:shape>
            </v:group>
            <v:group style="position:absolute;left:8462;top:5432;width:10;height:20" coordorigin="8462,5432" coordsize="10,20">
              <v:shape style="position:absolute;left:8462;top:5432;width:10;height:20" coordorigin="8462,5432" coordsize="10,20" path="m8462,5451l8472,5451,8472,5432,8462,5432,8462,5451xe" filled="true" fillcolor="#000000" stroked="false">
                <v:path arrowok="t"/>
                <v:fill type="solid"/>
              </v:shape>
            </v:group>
            <v:group style="position:absolute;left:8462;top:5451;width:10;height:20" coordorigin="8462,5451" coordsize="10,20">
              <v:shape style="position:absolute;left:8462;top:5451;width:10;height:20" coordorigin="8462,5451" coordsize="10,20" path="m8462,5470l8472,5470,8472,5451,8462,5451,8462,5470xe" filled="true" fillcolor="#000000" stroked="false">
                <v:path arrowok="t"/>
                <v:fill type="solid"/>
              </v:shape>
            </v:group>
            <v:group style="position:absolute;left:8462;top:5470;width:10;height:20" coordorigin="8462,5470" coordsize="10,20">
              <v:shape style="position:absolute;left:8462;top:5470;width:10;height:20" coordorigin="8462,5470" coordsize="10,20" path="m8462,5490l8472,5490,8472,5470,8462,5470,8462,5490xe" filled="true" fillcolor="#000000" stroked="false">
                <v:path arrowok="t"/>
                <v:fill type="solid"/>
              </v:shape>
            </v:group>
            <v:group style="position:absolute;left:8462;top:5490;width:10;height:20" coordorigin="8462,5490" coordsize="10,20">
              <v:shape style="position:absolute;left:8462;top:5490;width:10;height:20" coordorigin="8462,5490" coordsize="10,20" path="m8462,5509l8472,5509,8472,5490,8462,5490,8462,5509xe" filled="true" fillcolor="#000000" stroked="false">
                <v:path arrowok="t"/>
                <v:fill type="solid"/>
              </v:shape>
            </v:group>
            <v:group style="position:absolute;left:8462;top:5509;width:10;height:20" coordorigin="8462,5509" coordsize="10,20">
              <v:shape style="position:absolute;left:8462;top:5509;width:10;height:20" coordorigin="8462,5509" coordsize="10,20" path="m8462,5528l8472,5528,8472,5509,8462,5509,8462,5528xe" filled="true" fillcolor="#000000" stroked="false">
                <v:path arrowok="t"/>
                <v:fill type="solid"/>
              </v:shape>
            </v:group>
            <v:group style="position:absolute;left:8462;top:5528;width:10;height:20" coordorigin="8462,5528" coordsize="10,20">
              <v:shape style="position:absolute;left:8462;top:5528;width:10;height:20" coordorigin="8462,5528" coordsize="10,20" path="m8462,5547l8472,5547,8472,5528,8462,5528,8462,5547xe" filled="true" fillcolor="#000000" stroked="false">
                <v:path arrowok="t"/>
                <v:fill type="solid"/>
              </v:shape>
            </v:group>
            <v:group style="position:absolute;left:8462;top:5547;width:10;height:20" coordorigin="8462,5547" coordsize="10,20">
              <v:shape style="position:absolute;left:8462;top:5547;width:10;height:20" coordorigin="8462,5547" coordsize="10,20" path="m8462,5566l8472,5566,8472,5547,8462,5547,8462,5566xe" filled="true" fillcolor="#000000" stroked="false">
                <v:path arrowok="t"/>
                <v:fill type="solid"/>
              </v:shape>
            </v:group>
            <v:group style="position:absolute;left:8462;top:5566;width:10;height:20" coordorigin="8462,5566" coordsize="10,20">
              <v:shape style="position:absolute;left:8462;top:5566;width:10;height:20" coordorigin="8462,5566" coordsize="10,20" path="m8462,5586l8472,5586,8472,5566,8462,5566,8462,5586xe" filled="true" fillcolor="#000000" stroked="false">
                <v:path arrowok="t"/>
                <v:fill type="solid"/>
              </v:shape>
            </v:group>
            <v:group style="position:absolute;left:8462;top:5586;width:10;height:20" coordorigin="8462,5586" coordsize="10,20">
              <v:shape style="position:absolute;left:8462;top:5586;width:10;height:20" coordorigin="8462,5586" coordsize="10,20" path="m8462,5605l8472,5605,8472,5586,8462,5586,8462,5605xe" filled="true" fillcolor="#000000" stroked="false">
                <v:path arrowok="t"/>
                <v:fill type="solid"/>
              </v:shape>
            </v:group>
            <v:group style="position:absolute;left:8462;top:5605;width:10;height:20" coordorigin="8462,5605" coordsize="10,20">
              <v:shape style="position:absolute;left:8462;top:5605;width:10;height:20" coordorigin="8462,5605" coordsize="10,20" path="m8462,5624l8472,5624,8472,5605,8462,5605,8462,5624xe" filled="true" fillcolor="#000000" stroked="false">
                <v:path arrowok="t"/>
                <v:fill type="solid"/>
              </v:shape>
            </v:group>
            <v:group style="position:absolute;left:8462;top:5628;width:10;height:2" coordorigin="8462,5628" coordsize="10,2">
              <v:shape style="position:absolute;left:8462;top:5628;width:10;height:2" coordorigin="8462,5628" coordsize="10,0" path="m8462,5628l8472,5628e" filled="false" stroked="true" strokeweight=".419983pt" strokecolor="#000000">
                <v:path arrowok="t"/>
              </v:shape>
            </v:group>
            <v:group style="position:absolute;left:9597;top:5259;width:10;height:20" coordorigin="9597,5259" coordsize="10,20">
              <v:shape style="position:absolute;left:9597;top:5259;width:10;height:20" coordorigin="9597,5259" coordsize="10,20" path="m9597,5278l9607,5278,9607,5259,9597,5259,9597,5278xe" filled="true" fillcolor="#000000" stroked="false">
                <v:path arrowok="t"/>
                <v:fill type="solid"/>
              </v:shape>
            </v:group>
            <v:group style="position:absolute;left:9597;top:5278;width:10;height:20" coordorigin="9597,5278" coordsize="10,20">
              <v:shape style="position:absolute;left:9597;top:5278;width:10;height:20" coordorigin="9597,5278" coordsize="10,20" path="m9597,5298l9607,5298,9607,5278,9597,5278,9597,5298xe" filled="true" fillcolor="#000000" stroked="false">
                <v:path arrowok="t"/>
                <v:fill type="solid"/>
              </v:shape>
            </v:group>
            <v:group style="position:absolute;left:9597;top:5298;width:10;height:20" coordorigin="9597,5298" coordsize="10,20">
              <v:shape style="position:absolute;left:9597;top:5298;width:10;height:20" coordorigin="9597,5298" coordsize="10,20" path="m9597,5317l9607,5317,9607,5298,9597,5298,9597,5317xe" filled="true" fillcolor="#000000" stroked="false">
                <v:path arrowok="t"/>
                <v:fill type="solid"/>
              </v:shape>
            </v:group>
            <v:group style="position:absolute;left:9597;top:5317;width:10;height:20" coordorigin="9597,5317" coordsize="10,20">
              <v:shape style="position:absolute;left:9597;top:5317;width:10;height:20" coordorigin="9597,5317" coordsize="10,20" path="m9597,5336l9607,5336,9607,5317,9597,5317,9597,5336xe" filled="true" fillcolor="#000000" stroked="false">
                <v:path arrowok="t"/>
                <v:fill type="solid"/>
              </v:shape>
            </v:group>
            <v:group style="position:absolute;left:9597;top:5336;width:10;height:20" coordorigin="9597,5336" coordsize="10,20">
              <v:shape style="position:absolute;left:9597;top:5336;width:10;height:20" coordorigin="9597,5336" coordsize="10,20" path="m9597,5355l9607,5355,9607,5336,9597,5336,9597,5355xe" filled="true" fillcolor="#000000" stroked="false">
                <v:path arrowok="t"/>
                <v:fill type="solid"/>
              </v:shape>
            </v:group>
            <v:group style="position:absolute;left:9597;top:5355;width:10;height:20" coordorigin="9597,5355" coordsize="10,20">
              <v:shape style="position:absolute;left:9597;top:5355;width:10;height:20" coordorigin="9597,5355" coordsize="10,20" path="m9597,5374l9607,5374,9607,5355,9597,5355,9597,5374xe" filled="true" fillcolor="#000000" stroked="false">
                <v:path arrowok="t"/>
                <v:fill type="solid"/>
              </v:shape>
            </v:group>
            <v:group style="position:absolute;left:9597;top:5374;width:10;height:20" coordorigin="9597,5374" coordsize="10,20">
              <v:shape style="position:absolute;left:9597;top:5374;width:10;height:20" coordorigin="9597,5374" coordsize="10,20" path="m9597,5394l9607,5394,9607,5374,9597,5374,9597,5394xe" filled="true" fillcolor="#000000" stroked="false">
                <v:path arrowok="t"/>
                <v:fill type="solid"/>
              </v:shape>
            </v:group>
            <v:group style="position:absolute;left:9597;top:5394;width:10;height:20" coordorigin="9597,5394" coordsize="10,20">
              <v:shape style="position:absolute;left:9597;top:5394;width:10;height:20" coordorigin="9597,5394" coordsize="10,20" path="m9597,5413l9607,5413,9607,5394,9597,5394,9597,5413xe" filled="true" fillcolor="#000000" stroked="false">
                <v:path arrowok="t"/>
                <v:fill type="solid"/>
              </v:shape>
            </v:group>
            <v:group style="position:absolute;left:9597;top:5413;width:10;height:20" coordorigin="9597,5413" coordsize="10,20">
              <v:shape style="position:absolute;left:9597;top:5413;width:10;height:20" coordorigin="9597,5413" coordsize="10,20" path="m9597,5432l9607,5432,9607,5413,9597,5413,9597,5432xe" filled="true" fillcolor="#000000" stroked="false">
                <v:path arrowok="t"/>
                <v:fill type="solid"/>
              </v:shape>
            </v:group>
            <v:group style="position:absolute;left:9597;top:5432;width:10;height:20" coordorigin="9597,5432" coordsize="10,20">
              <v:shape style="position:absolute;left:9597;top:5432;width:10;height:20" coordorigin="9597,5432" coordsize="10,20" path="m9597,5451l9607,5451,9607,5432,9597,5432,9597,5451xe" filled="true" fillcolor="#000000" stroked="false">
                <v:path arrowok="t"/>
                <v:fill type="solid"/>
              </v:shape>
            </v:group>
            <v:group style="position:absolute;left:9597;top:5451;width:10;height:20" coordorigin="9597,5451" coordsize="10,20">
              <v:shape style="position:absolute;left:9597;top:5451;width:10;height:20" coordorigin="9597,5451" coordsize="10,20" path="m9597,5470l9607,5470,9607,5451,9597,5451,9597,5470xe" filled="true" fillcolor="#000000" stroked="false">
                <v:path arrowok="t"/>
                <v:fill type="solid"/>
              </v:shape>
            </v:group>
            <v:group style="position:absolute;left:9597;top:5470;width:10;height:20" coordorigin="9597,5470" coordsize="10,20">
              <v:shape style="position:absolute;left:9597;top:5470;width:10;height:20" coordorigin="9597,5470" coordsize="10,20" path="m9597,5490l9607,5490,9607,5470,9597,5470,9597,5490xe" filled="true" fillcolor="#000000" stroked="false">
                <v:path arrowok="t"/>
                <v:fill type="solid"/>
              </v:shape>
            </v:group>
            <v:group style="position:absolute;left:9597;top:5490;width:10;height:20" coordorigin="9597,5490" coordsize="10,20">
              <v:shape style="position:absolute;left:9597;top:5490;width:10;height:20" coordorigin="9597,5490" coordsize="10,20" path="m9597,5509l9607,5509,9607,5490,9597,5490,9597,5509xe" filled="true" fillcolor="#000000" stroked="false">
                <v:path arrowok="t"/>
                <v:fill type="solid"/>
              </v:shape>
            </v:group>
            <v:group style="position:absolute;left:9597;top:5509;width:10;height:20" coordorigin="9597,5509" coordsize="10,20">
              <v:shape style="position:absolute;left:9597;top:5509;width:10;height:20" coordorigin="9597,5509" coordsize="10,20" path="m9597,5528l9607,5528,9607,5509,9597,5509,9597,5528xe" filled="true" fillcolor="#000000" stroked="false">
                <v:path arrowok="t"/>
                <v:fill type="solid"/>
              </v:shape>
            </v:group>
            <v:group style="position:absolute;left:9597;top:5528;width:10;height:20" coordorigin="9597,5528" coordsize="10,20">
              <v:shape style="position:absolute;left:9597;top:5528;width:10;height:20" coordorigin="9597,5528" coordsize="10,20" path="m9597,5547l9607,5547,9607,5528,9597,5528,9597,5547xe" filled="true" fillcolor="#000000" stroked="false">
                <v:path arrowok="t"/>
                <v:fill type="solid"/>
              </v:shape>
            </v:group>
            <v:group style="position:absolute;left:9597;top:5547;width:10;height:20" coordorigin="9597,5547" coordsize="10,20">
              <v:shape style="position:absolute;left:9597;top:5547;width:10;height:20" coordorigin="9597,5547" coordsize="10,20" path="m9597,5566l9607,5566,9607,5547,9597,5547,9597,5566xe" filled="true" fillcolor="#000000" stroked="false">
                <v:path arrowok="t"/>
                <v:fill type="solid"/>
              </v:shape>
            </v:group>
            <v:group style="position:absolute;left:9597;top:5566;width:10;height:20" coordorigin="9597,5566" coordsize="10,20">
              <v:shape style="position:absolute;left:9597;top:5566;width:10;height:20" coordorigin="9597,5566" coordsize="10,20" path="m9597,5586l9607,5586,9607,5566,9597,5566,9597,5586xe" filled="true" fillcolor="#000000" stroked="false">
                <v:path arrowok="t"/>
                <v:fill type="solid"/>
              </v:shape>
            </v:group>
            <v:group style="position:absolute;left:9597;top:5586;width:10;height:20" coordorigin="9597,5586" coordsize="10,20">
              <v:shape style="position:absolute;left:9597;top:5586;width:10;height:20" coordorigin="9597,5586" coordsize="10,20" path="m9597,5605l9607,5605,9607,5586,9597,5586,9597,5605xe" filled="true" fillcolor="#000000" stroked="false">
                <v:path arrowok="t"/>
                <v:fill type="solid"/>
              </v:shape>
            </v:group>
            <v:group style="position:absolute;left:9597;top:5605;width:10;height:20" coordorigin="9597,5605" coordsize="10,20">
              <v:shape style="position:absolute;left:9597;top:5605;width:10;height:20" coordorigin="9597,5605" coordsize="10,20" path="m9597,5624l9607,5624,9607,5605,9597,5605,9597,5624xe" filled="true" fillcolor="#000000" stroked="false">
                <v:path arrowok="t"/>
                <v:fill type="solid"/>
              </v:shape>
            </v:group>
            <v:group style="position:absolute;left:9597;top:5628;width:10;height:2" coordorigin="9597,5628" coordsize="10,2">
              <v:shape style="position:absolute;left:9597;top:5628;width:10;height:2" coordorigin="9597,5628" coordsize="10,0" path="m9597,5628l9607,5628e" filled="false" stroked="true" strokeweight=".419983pt" strokecolor="#000000">
                <v:path arrowok="t"/>
              </v:shape>
            </v:group>
            <v:group style="position:absolute;left:10162;top:5259;width:10;height:20" coordorigin="10162,5259" coordsize="10,20">
              <v:shape style="position:absolute;left:10162;top:5259;width:10;height:20" coordorigin="10162,5259" coordsize="10,20" path="m10162,5278l10172,5278,10172,5259,10162,5259,10162,5278xe" filled="true" fillcolor="#000000" stroked="false">
                <v:path arrowok="t"/>
                <v:fill type="solid"/>
              </v:shape>
            </v:group>
            <v:group style="position:absolute;left:10162;top:5278;width:10;height:20" coordorigin="10162,5278" coordsize="10,20">
              <v:shape style="position:absolute;left:10162;top:5278;width:10;height:20" coordorigin="10162,5278" coordsize="10,20" path="m10162,5298l10172,5298,10172,5278,10162,5278,10162,5298xe" filled="true" fillcolor="#000000" stroked="false">
                <v:path arrowok="t"/>
                <v:fill type="solid"/>
              </v:shape>
            </v:group>
            <v:group style="position:absolute;left:10162;top:5298;width:10;height:20" coordorigin="10162,5298" coordsize="10,20">
              <v:shape style="position:absolute;left:10162;top:5298;width:10;height:20" coordorigin="10162,5298" coordsize="10,20" path="m10162,5317l10172,5317,10172,5298,10162,5298,10162,5317xe" filled="true" fillcolor="#000000" stroked="false">
                <v:path arrowok="t"/>
                <v:fill type="solid"/>
              </v:shape>
            </v:group>
            <v:group style="position:absolute;left:10162;top:5317;width:10;height:20" coordorigin="10162,5317" coordsize="10,20">
              <v:shape style="position:absolute;left:10162;top:5317;width:10;height:20" coordorigin="10162,5317" coordsize="10,20" path="m10162,5336l10172,5336,10172,5317,10162,5317,10162,5336xe" filled="true" fillcolor="#000000" stroked="false">
                <v:path arrowok="t"/>
                <v:fill type="solid"/>
              </v:shape>
            </v:group>
            <v:group style="position:absolute;left:10162;top:5336;width:10;height:20" coordorigin="10162,5336" coordsize="10,20">
              <v:shape style="position:absolute;left:10162;top:5336;width:10;height:20" coordorigin="10162,5336" coordsize="10,20" path="m10162,5355l10172,5355,10172,5336,10162,5336,10162,5355xe" filled="true" fillcolor="#000000" stroked="false">
                <v:path arrowok="t"/>
                <v:fill type="solid"/>
              </v:shape>
            </v:group>
            <v:group style="position:absolute;left:10162;top:5355;width:10;height:20" coordorigin="10162,5355" coordsize="10,20">
              <v:shape style="position:absolute;left:10162;top:5355;width:10;height:20" coordorigin="10162,5355" coordsize="10,20" path="m10162,5374l10172,5374,10172,5355,10162,5355,10162,5374xe" filled="true" fillcolor="#000000" stroked="false">
                <v:path arrowok="t"/>
                <v:fill type="solid"/>
              </v:shape>
            </v:group>
            <v:group style="position:absolute;left:10162;top:5374;width:10;height:20" coordorigin="10162,5374" coordsize="10,20">
              <v:shape style="position:absolute;left:10162;top:5374;width:10;height:20" coordorigin="10162,5374" coordsize="10,20" path="m10162,5394l10172,5394,10172,5374,10162,5374,10162,5394xe" filled="true" fillcolor="#000000" stroked="false">
                <v:path arrowok="t"/>
                <v:fill type="solid"/>
              </v:shape>
            </v:group>
            <v:group style="position:absolute;left:10162;top:5394;width:10;height:20" coordorigin="10162,5394" coordsize="10,20">
              <v:shape style="position:absolute;left:10162;top:5394;width:10;height:20" coordorigin="10162,5394" coordsize="10,20" path="m10162,5413l10172,5413,10172,5394,10162,5394,10162,5413xe" filled="true" fillcolor="#000000" stroked="false">
                <v:path arrowok="t"/>
                <v:fill type="solid"/>
              </v:shape>
            </v:group>
            <v:group style="position:absolute;left:10162;top:5413;width:10;height:20" coordorigin="10162,5413" coordsize="10,20">
              <v:shape style="position:absolute;left:10162;top:5413;width:10;height:20" coordorigin="10162,5413" coordsize="10,20" path="m10162,5432l10172,5432,10172,5413,10162,5413,10162,5432xe" filled="true" fillcolor="#000000" stroked="false">
                <v:path arrowok="t"/>
                <v:fill type="solid"/>
              </v:shape>
            </v:group>
            <v:group style="position:absolute;left:10162;top:5432;width:10;height:20" coordorigin="10162,5432" coordsize="10,20">
              <v:shape style="position:absolute;left:10162;top:5432;width:10;height:20" coordorigin="10162,5432" coordsize="10,20" path="m10162,5451l10172,5451,10172,5432,10162,5432,10162,5451xe" filled="true" fillcolor="#000000" stroked="false">
                <v:path arrowok="t"/>
                <v:fill type="solid"/>
              </v:shape>
            </v:group>
            <v:group style="position:absolute;left:10162;top:5451;width:10;height:20" coordorigin="10162,5451" coordsize="10,20">
              <v:shape style="position:absolute;left:10162;top:5451;width:10;height:20" coordorigin="10162,5451" coordsize="10,20" path="m10162,5470l10172,5470,10172,5451,10162,5451,10162,5470xe" filled="true" fillcolor="#000000" stroked="false">
                <v:path arrowok="t"/>
                <v:fill type="solid"/>
              </v:shape>
            </v:group>
            <v:group style="position:absolute;left:10162;top:5470;width:10;height:20" coordorigin="10162,5470" coordsize="10,20">
              <v:shape style="position:absolute;left:10162;top:5470;width:10;height:20" coordorigin="10162,5470" coordsize="10,20" path="m10162,5490l10172,5490,10172,5470,10162,5470,10162,5490xe" filled="true" fillcolor="#000000" stroked="false">
                <v:path arrowok="t"/>
                <v:fill type="solid"/>
              </v:shape>
            </v:group>
            <v:group style="position:absolute;left:10162;top:5490;width:10;height:20" coordorigin="10162,5490" coordsize="10,20">
              <v:shape style="position:absolute;left:10162;top:5490;width:10;height:20" coordorigin="10162,5490" coordsize="10,20" path="m10162,5509l10172,5509,10172,5490,10162,5490,10162,5509xe" filled="true" fillcolor="#000000" stroked="false">
                <v:path arrowok="t"/>
                <v:fill type="solid"/>
              </v:shape>
            </v:group>
            <v:group style="position:absolute;left:10162;top:5509;width:10;height:20" coordorigin="10162,5509" coordsize="10,20">
              <v:shape style="position:absolute;left:10162;top:5509;width:10;height:20" coordorigin="10162,5509" coordsize="10,20" path="m10162,5528l10172,5528,10172,5509,10162,5509,10162,5528xe" filled="true" fillcolor="#000000" stroked="false">
                <v:path arrowok="t"/>
                <v:fill type="solid"/>
              </v:shape>
            </v:group>
            <v:group style="position:absolute;left:10162;top:5528;width:10;height:20" coordorigin="10162,5528" coordsize="10,20">
              <v:shape style="position:absolute;left:10162;top:5528;width:10;height:20" coordorigin="10162,5528" coordsize="10,20" path="m10162,5547l10172,5547,10172,5528,10162,5528,10162,5547xe" filled="true" fillcolor="#000000" stroked="false">
                <v:path arrowok="t"/>
                <v:fill type="solid"/>
              </v:shape>
            </v:group>
            <v:group style="position:absolute;left:10162;top:5547;width:10;height:20" coordorigin="10162,5547" coordsize="10,20">
              <v:shape style="position:absolute;left:10162;top:5547;width:10;height:20" coordorigin="10162,5547" coordsize="10,20" path="m10162,5566l10172,5566,10172,5547,10162,5547,10162,5566xe" filled="true" fillcolor="#000000" stroked="false">
                <v:path arrowok="t"/>
                <v:fill type="solid"/>
              </v:shape>
            </v:group>
            <v:group style="position:absolute;left:10162;top:5566;width:10;height:20" coordorigin="10162,5566" coordsize="10,20">
              <v:shape style="position:absolute;left:10162;top:5566;width:10;height:20" coordorigin="10162,5566" coordsize="10,20" path="m10162,5586l10172,5586,10172,5566,10162,5566,10162,5586xe" filled="true" fillcolor="#000000" stroked="false">
                <v:path arrowok="t"/>
                <v:fill type="solid"/>
              </v:shape>
            </v:group>
            <v:group style="position:absolute;left:10162;top:5586;width:10;height:20" coordorigin="10162,5586" coordsize="10,20">
              <v:shape style="position:absolute;left:10162;top:5586;width:10;height:20" coordorigin="10162,5586" coordsize="10,20" path="m10162,5605l10172,5605,10172,5586,10162,5586,10162,5605xe" filled="true" fillcolor="#000000" stroked="false">
                <v:path arrowok="t"/>
                <v:fill type="solid"/>
              </v:shape>
            </v:group>
            <v:group style="position:absolute;left:10162;top:5605;width:10;height:20" coordorigin="10162,5605" coordsize="10,20">
              <v:shape style="position:absolute;left:10162;top:5605;width:10;height:20" coordorigin="10162,5605" coordsize="10,20" path="m10162,5624l10172,5624,10172,5605,10162,5605,10162,5624xe" filled="true" fillcolor="#000000" stroked="false">
                <v:path arrowok="t"/>
                <v:fill type="solid"/>
              </v:shape>
            </v:group>
            <v:group style="position:absolute;left:10162;top:5628;width:10;height:2" coordorigin="10162,5628" coordsize="10,2">
              <v:shape style="position:absolute;left:10162;top:5628;width:10;height:2" coordorigin="10162,5628" coordsize="10,0" path="m10162,5628l10172,5628e" filled="false" stroked="true" strokeweight=".419983pt" strokecolor="#000000">
                <v:path arrowok="t"/>
              </v:shape>
            </v:group>
            <v:group style="position:absolute;left:11437;top:5259;width:10;height:20" coordorigin="11437,5259" coordsize="10,20">
              <v:shape style="position:absolute;left:11437;top:5259;width:10;height:20" coordorigin="11437,5259" coordsize="10,20" path="m11437,5278l11446,5278,11446,5259,11437,5259,11437,5278xe" filled="true" fillcolor="#000000" stroked="false">
                <v:path arrowok="t"/>
                <v:fill type="solid"/>
              </v:shape>
            </v:group>
            <v:group style="position:absolute;left:11437;top:5278;width:10;height:20" coordorigin="11437,5278" coordsize="10,20">
              <v:shape style="position:absolute;left:11437;top:5278;width:10;height:20" coordorigin="11437,5278" coordsize="10,20" path="m11437,5298l11446,5298,11446,5278,11437,5278,11437,5298xe" filled="true" fillcolor="#000000" stroked="false">
                <v:path arrowok="t"/>
                <v:fill type="solid"/>
              </v:shape>
            </v:group>
            <v:group style="position:absolute;left:11437;top:5298;width:10;height:20" coordorigin="11437,5298" coordsize="10,20">
              <v:shape style="position:absolute;left:11437;top:5298;width:10;height:20" coordorigin="11437,5298" coordsize="10,20" path="m11437,5317l11446,5317,11446,5298,11437,5298,11437,5317xe" filled="true" fillcolor="#000000" stroked="false">
                <v:path arrowok="t"/>
                <v:fill type="solid"/>
              </v:shape>
            </v:group>
            <v:group style="position:absolute;left:11437;top:5317;width:10;height:20" coordorigin="11437,5317" coordsize="10,20">
              <v:shape style="position:absolute;left:11437;top:5317;width:10;height:20" coordorigin="11437,5317" coordsize="10,20" path="m11437,5336l11446,5336,11446,5317,11437,5317,11437,5336xe" filled="true" fillcolor="#000000" stroked="false">
                <v:path arrowok="t"/>
                <v:fill type="solid"/>
              </v:shape>
            </v:group>
            <v:group style="position:absolute;left:11437;top:5336;width:10;height:20" coordorigin="11437,5336" coordsize="10,20">
              <v:shape style="position:absolute;left:11437;top:5336;width:10;height:20" coordorigin="11437,5336" coordsize="10,20" path="m11437,5355l11446,5355,11446,5336,11437,5336,11437,5355xe" filled="true" fillcolor="#000000" stroked="false">
                <v:path arrowok="t"/>
                <v:fill type="solid"/>
              </v:shape>
            </v:group>
            <v:group style="position:absolute;left:11437;top:5355;width:10;height:20" coordorigin="11437,5355" coordsize="10,20">
              <v:shape style="position:absolute;left:11437;top:5355;width:10;height:20" coordorigin="11437,5355" coordsize="10,20" path="m11437,5374l11446,5374,11446,5355,11437,5355,11437,5374xe" filled="true" fillcolor="#000000" stroked="false">
                <v:path arrowok="t"/>
                <v:fill type="solid"/>
              </v:shape>
            </v:group>
            <v:group style="position:absolute;left:11437;top:5374;width:10;height:20" coordorigin="11437,5374" coordsize="10,20">
              <v:shape style="position:absolute;left:11437;top:5374;width:10;height:20" coordorigin="11437,5374" coordsize="10,20" path="m11437,5394l11446,5394,11446,5374,11437,5374,11437,5394xe" filled="true" fillcolor="#000000" stroked="false">
                <v:path arrowok="t"/>
                <v:fill type="solid"/>
              </v:shape>
            </v:group>
            <v:group style="position:absolute;left:11437;top:5394;width:10;height:20" coordorigin="11437,5394" coordsize="10,20">
              <v:shape style="position:absolute;left:11437;top:5394;width:10;height:20" coordorigin="11437,5394" coordsize="10,20" path="m11437,5413l11446,5413,11446,5394,11437,5394,11437,5413xe" filled="true" fillcolor="#000000" stroked="false">
                <v:path arrowok="t"/>
                <v:fill type="solid"/>
              </v:shape>
            </v:group>
            <v:group style="position:absolute;left:11437;top:5413;width:10;height:20" coordorigin="11437,5413" coordsize="10,20">
              <v:shape style="position:absolute;left:11437;top:5413;width:10;height:20" coordorigin="11437,5413" coordsize="10,20" path="m11437,5432l11446,5432,11446,5413,11437,5413,11437,5432xe" filled="true" fillcolor="#000000" stroked="false">
                <v:path arrowok="t"/>
                <v:fill type="solid"/>
              </v:shape>
            </v:group>
            <v:group style="position:absolute;left:11437;top:5432;width:10;height:20" coordorigin="11437,5432" coordsize="10,20">
              <v:shape style="position:absolute;left:11437;top:5432;width:10;height:20" coordorigin="11437,5432" coordsize="10,20" path="m11437,5451l11446,5451,11446,5432,11437,5432,11437,5451xe" filled="true" fillcolor="#000000" stroked="false">
                <v:path arrowok="t"/>
                <v:fill type="solid"/>
              </v:shape>
            </v:group>
            <v:group style="position:absolute;left:11437;top:5451;width:10;height:20" coordorigin="11437,5451" coordsize="10,20">
              <v:shape style="position:absolute;left:11437;top:5451;width:10;height:20" coordorigin="11437,5451" coordsize="10,20" path="m11437,5470l11446,5470,11446,5451,11437,5451,11437,5470xe" filled="true" fillcolor="#000000" stroked="false">
                <v:path arrowok="t"/>
                <v:fill type="solid"/>
              </v:shape>
            </v:group>
            <v:group style="position:absolute;left:11437;top:5470;width:10;height:20" coordorigin="11437,5470" coordsize="10,20">
              <v:shape style="position:absolute;left:11437;top:5470;width:10;height:20" coordorigin="11437,5470" coordsize="10,20" path="m11437,5490l11446,5490,11446,5470,11437,5470,11437,5490xe" filled="true" fillcolor="#000000" stroked="false">
                <v:path arrowok="t"/>
                <v:fill type="solid"/>
              </v:shape>
            </v:group>
            <v:group style="position:absolute;left:11437;top:5490;width:10;height:20" coordorigin="11437,5490" coordsize="10,20">
              <v:shape style="position:absolute;left:11437;top:5490;width:10;height:20" coordorigin="11437,5490" coordsize="10,20" path="m11437,5509l11446,5509,11446,5490,11437,5490,11437,5509xe" filled="true" fillcolor="#000000" stroked="false">
                <v:path arrowok="t"/>
                <v:fill type="solid"/>
              </v:shape>
            </v:group>
            <v:group style="position:absolute;left:11437;top:5509;width:10;height:20" coordorigin="11437,5509" coordsize="10,20">
              <v:shape style="position:absolute;left:11437;top:5509;width:10;height:20" coordorigin="11437,5509" coordsize="10,20" path="m11437,5528l11446,5528,11446,5509,11437,5509,11437,5528xe" filled="true" fillcolor="#000000" stroked="false">
                <v:path arrowok="t"/>
                <v:fill type="solid"/>
              </v:shape>
            </v:group>
            <v:group style="position:absolute;left:11437;top:5528;width:10;height:20" coordorigin="11437,5528" coordsize="10,20">
              <v:shape style="position:absolute;left:11437;top:5528;width:10;height:20" coordorigin="11437,5528" coordsize="10,20" path="m11437,5547l11446,5547,11446,5528,11437,5528,11437,5547xe" filled="true" fillcolor="#000000" stroked="false">
                <v:path arrowok="t"/>
                <v:fill type="solid"/>
              </v:shape>
            </v:group>
            <v:group style="position:absolute;left:11437;top:5547;width:10;height:20" coordorigin="11437,5547" coordsize="10,20">
              <v:shape style="position:absolute;left:11437;top:5547;width:10;height:20" coordorigin="11437,5547" coordsize="10,20" path="m11437,5566l11446,5566,11446,5547,11437,5547,11437,5566xe" filled="true" fillcolor="#000000" stroked="false">
                <v:path arrowok="t"/>
                <v:fill type="solid"/>
              </v:shape>
            </v:group>
            <v:group style="position:absolute;left:11437;top:5566;width:10;height:20" coordorigin="11437,5566" coordsize="10,20">
              <v:shape style="position:absolute;left:11437;top:5566;width:10;height:20" coordorigin="11437,5566" coordsize="10,20" path="m11437,5586l11446,5586,11446,5566,11437,5566,11437,5586xe" filled="true" fillcolor="#000000" stroked="false">
                <v:path arrowok="t"/>
                <v:fill type="solid"/>
              </v:shape>
            </v:group>
            <v:group style="position:absolute;left:11437;top:5586;width:10;height:20" coordorigin="11437,5586" coordsize="10,20">
              <v:shape style="position:absolute;left:11437;top:5586;width:10;height:20" coordorigin="11437,5586" coordsize="10,20" path="m11437,5605l11446,5605,11446,5586,11437,5586,11437,5605xe" filled="true" fillcolor="#000000" stroked="false">
                <v:path arrowok="t"/>
                <v:fill type="solid"/>
              </v:shape>
            </v:group>
            <v:group style="position:absolute;left:11437;top:5605;width:10;height:20" coordorigin="11437,5605" coordsize="10,20">
              <v:shape style="position:absolute;left:11437;top:5605;width:10;height:20" coordorigin="11437,5605" coordsize="10,20" path="m11437,5624l11446,5624,11446,5605,11437,5605,11437,5624xe" filled="true" fillcolor="#000000" stroked="false">
                <v:path arrowok="t"/>
                <v:fill type="solid"/>
              </v:shape>
            </v:group>
            <v:group style="position:absolute;left:11437;top:5628;width:10;height:2" coordorigin="11437,5628" coordsize="10,2">
              <v:shape style="position:absolute;left:11437;top:5628;width:10;height:2" coordorigin="11437,5628" coordsize="10,0" path="m11437,5628l11446,5628e" filled="false" stroked="true" strokeweight=".419983pt" strokecolor="#000000">
                <v:path arrowok="t"/>
              </v:shape>
            </v:group>
            <v:group style="position:absolute;left:12720;top:5259;width:10;height:20" coordorigin="12720,5259" coordsize="10,20">
              <v:shape style="position:absolute;left:12720;top:5259;width:10;height:20" coordorigin="12720,5259" coordsize="10,20" path="m12720,5278l12729,5278,12729,5259,12720,5259,12720,5278xe" filled="true" fillcolor="#000000" stroked="false">
                <v:path arrowok="t"/>
                <v:fill type="solid"/>
              </v:shape>
            </v:group>
            <v:group style="position:absolute;left:12720;top:5278;width:10;height:20" coordorigin="12720,5278" coordsize="10,20">
              <v:shape style="position:absolute;left:12720;top:5278;width:10;height:20" coordorigin="12720,5278" coordsize="10,20" path="m12720,5298l12729,5298,12729,5278,12720,5278,12720,5298xe" filled="true" fillcolor="#000000" stroked="false">
                <v:path arrowok="t"/>
                <v:fill type="solid"/>
              </v:shape>
            </v:group>
            <v:group style="position:absolute;left:12720;top:5298;width:10;height:20" coordorigin="12720,5298" coordsize="10,20">
              <v:shape style="position:absolute;left:12720;top:5298;width:10;height:20" coordorigin="12720,5298" coordsize="10,20" path="m12720,5317l12729,5317,12729,5298,12720,5298,12720,5317xe" filled="true" fillcolor="#000000" stroked="false">
                <v:path arrowok="t"/>
                <v:fill type="solid"/>
              </v:shape>
            </v:group>
            <v:group style="position:absolute;left:12720;top:5317;width:10;height:20" coordorigin="12720,5317" coordsize="10,20">
              <v:shape style="position:absolute;left:12720;top:5317;width:10;height:20" coordorigin="12720,5317" coordsize="10,20" path="m12720,5336l12729,5336,12729,5317,12720,5317,12720,5336xe" filled="true" fillcolor="#000000" stroked="false">
                <v:path arrowok="t"/>
                <v:fill type="solid"/>
              </v:shape>
            </v:group>
            <v:group style="position:absolute;left:12720;top:5336;width:10;height:20" coordorigin="12720,5336" coordsize="10,20">
              <v:shape style="position:absolute;left:12720;top:5336;width:10;height:20" coordorigin="12720,5336" coordsize="10,20" path="m12720,5355l12729,5355,12729,5336,12720,5336,12720,5355xe" filled="true" fillcolor="#000000" stroked="false">
                <v:path arrowok="t"/>
                <v:fill type="solid"/>
              </v:shape>
            </v:group>
            <v:group style="position:absolute;left:12720;top:5355;width:10;height:20" coordorigin="12720,5355" coordsize="10,20">
              <v:shape style="position:absolute;left:12720;top:5355;width:10;height:20" coordorigin="12720,5355" coordsize="10,20" path="m12720,5374l12729,5374,12729,5355,12720,5355,12720,5374xe" filled="true" fillcolor="#000000" stroked="false">
                <v:path arrowok="t"/>
                <v:fill type="solid"/>
              </v:shape>
            </v:group>
            <v:group style="position:absolute;left:12720;top:5374;width:10;height:20" coordorigin="12720,5374" coordsize="10,20">
              <v:shape style="position:absolute;left:12720;top:5374;width:10;height:20" coordorigin="12720,5374" coordsize="10,20" path="m12720,5394l12729,5394,12729,5374,12720,5374,12720,5394xe" filled="true" fillcolor="#000000" stroked="false">
                <v:path arrowok="t"/>
                <v:fill type="solid"/>
              </v:shape>
            </v:group>
            <v:group style="position:absolute;left:12720;top:5394;width:10;height:20" coordorigin="12720,5394" coordsize="10,20">
              <v:shape style="position:absolute;left:12720;top:5394;width:10;height:20" coordorigin="12720,5394" coordsize="10,20" path="m12720,5413l12729,5413,12729,5394,12720,5394,12720,5413xe" filled="true" fillcolor="#000000" stroked="false">
                <v:path arrowok="t"/>
                <v:fill type="solid"/>
              </v:shape>
            </v:group>
            <v:group style="position:absolute;left:12720;top:5413;width:10;height:20" coordorigin="12720,5413" coordsize="10,20">
              <v:shape style="position:absolute;left:12720;top:5413;width:10;height:20" coordorigin="12720,5413" coordsize="10,20" path="m12720,5432l12729,5432,12729,5413,12720,5413,12720,5432xe" filled="true" fillcolor="#000000" stroked="false">
                <v:path arrowok="t"/>
                <v:fill type="solid"/>
              </v:shape>
            </v:group>
            <v:group style="position:absolute;left:12720;top:5432;width:10;height:20" coordorigin="12720,5432" coordsize="10,20">
              <v:shape style="position:absolute;left:12720;top:5432;width:10;height:20" coordorigin="12720,5432" coordsize="10,20" path="m12720,5451l12729,5451,12729,5432,12720,5432,12720,5451xe" filled="true" fillcolor="#000000" stroked="false">
                <v:path arrowok="t"/>
                <v:fill type="solid"/>
              </v:shape>
            </v:group>
            <v:group style="position:absolute;left:12720;top:5451;width:10;height:20" coordorigin="12720,5451" coordsize="10,20">
              <v:shape style="position:absolute;left:12720;top:5451;width:10;height:20" coordorigin="12720,5451" coordsize="10,20" path="m12720,5470l12729,5470,12729,5451,12720,5451,12720,5470xe" filled="true" fillcolor="#000000" stroked="false">
                <v:path arrowok="t"/>
                <v:fill type="solid"/>
              </v:shape>
            </v:group>
            <v:group style="position:absolute;left:12720;top:5470;width:10;height:20" coordorigin="12720,5470" coordsize="10,20">
              <v:shape style="position:absolute;left:12720;top:5470;width:10;height:20" coordorigin="12720,5470" coordsize="10,20" path="m12720,5490l12729,5490,12729,5470,12720,5470,12720,5490xe" filled="true" fillcolor="#000000" stroked="false">
                <v:path arrowok="t"/>
                <v:fill type="solid"/>
              </v:shape>
            </v:group>
            <v:group style="position:absolute;left:12720;top:5490;width:10;height:20" coordorigin="12720,5490" coordsize="10,20">
              <v:shape style="position:absolute;left:12720;top:5490;width:10;height:20" coordorigin="12720,5490" coordsize="10,20" path="m12720,5509l12729,5509,12729,5490,12720,5490,12720,5509xe" filled="true" fillcolor="#000000" stroked="false">
                <v:path arrowok="t"/>
                <v:fill type="solid"/>
              </v:shape>
            </v:group>
            <v:group style="position:absolute;left:12720;top:5509;width:10;height:20" coordorigin="12720,5509" coordsize="10,20">
              <v:shape style="position:absolute;left:12720;top:5509;width:10;height:20" coordorigin="12720,5509" coordsize="10,20" path="m12720,5528l12729,5528,12729,5509,12720,5509,12720,5528xe" filled="true" fillcolor="#000000" stroked="false">
                <v:path arrowok="t"/>
                <v:fill type="solid"/>
              </v:shape>
            </v:group>
            <v:group style="position:absolute;left:12720;top:5528;width:10;height:20" coordorigin="12720,5528" coordsize="10,20">
              <v:shape style="position:absolute;left:12720;top:5528;width:10;height:20" coordorigin="12720,5528" coordsize="10,20" path="m12720,5547l12729,5547,12729,5528,12720,5528,12720,5547xe" filled="true" fillcolor="#000000" stroked="false">
                <v:path arrowok="t"/>
                <v:fill type="solid"/>
              </v:shape>
            </v:group>
            <v:group style="position:absolute;left:12720;top:5547;width:10;height:20" coordorigin="12720,5547" coordsize="10,20">
              <v:shape style="position:absolute;left:12720;top:5547;width:10;height:20" coordorigin="12720,5547" coordsize="10,20" path="m12720,5566l12729,5566,12729,5547,12720,5547,12720,5566xe" filled="true" fillcolor="#000000" stroked="false">
                <v:path arrowok="t"/>
                <v:fill type="solid"/>
              </v:shape>
            </v:group>
            <v:group style="position:absolute;left:12720;top:5566;width:10;height:20" coordorigin="12720,5566" coordsize="10,20">
              <v:shape style="position:absolute;left:12720;top:5566;width:10;height:20" coordorigin="12720,5566" coordsize="10,20" path="m12720,5586l12729,5586,12729,5566,12720,5566,12720,5586xe" filled="true" fillcolor="#000000" stroked="false">
                <v:path arrowok="t"/>
                <v:fill type="solid"/>
              </v:shape>
            </v:group>
            <v:group style="position:absolute;left:12720;top:5586;width:10;height:20" coordorigin="12720,5586" coordsize="10,20">
              <v:shape style="position:absolute;left:12720;top:5586;width:10;height:20" coordorigin="12720,5586" coordsize="10,20" path="m12720,5605l12729,5605,12729,5586,12720,5586,12720,5605xe" filled="true" fillcolor="#000000" stroked="false">
                <v:path arrowok="t"/>
                <v:fill type="solid"/>
              </v:shape>
            </v:group>
            <v:group style="position:absolute;left:12720;top:5605;width:10;height:20" coordorigin="12720,5605" coordsize="10,20">
              <v:shape style="position:absolute;left:12720;top:5605;width:10;height:20" coordorigin="12720,5605" coordsize="10,20" path="m12720,5624l12729,5624,12729,5605,12720,5605,12720,5624xe" filled="true" fillcolor="#000000" stroked="false">
                <v:path arrowok="t"/>
                <v:fill type="solid"/>
              </v:shape>
            </v:group>
            <v:group style="position:absolute;left:12720;top:5628;width:10;height:2" coordorigin="12720,5628" coordsize="10,2">
              <v:shape style="position:absolute;left:12720;top:5628;width:10;height:2" coordorigin="12720,5628" coordsize="10,0" path="m12720,5628l12729,5628e" filled="false" stroked="true" strokeweight=".419983pt" strokecolor="#000000">
                <v:path arrowok="t"/>
              </v:shape>
            </v:group>
            <v:group style="position:absolute;left:14018;top:5259;width:10;height:20" coordorigin="14018,5259" coordsize="10,20">
              <v:shape style="position:absolute;left:14018;top:5259;width:10;height:20" coordorigin="14018,5259" coordsize="10,20" path="m14018,5278l14028,5278,14028,5259,14018,5259,14018,5278xe" filled="true" fillcolor="#000000" stroked="false">
                <v:path arrowok="t"/>
                <v:fill type="solid"/>
              </v:shape>
            </v:group>
            <v:group style="position:absolute;left:14018;top:5278;width:10;height:20" coordorigin="14018,5278" coordsize="10,20">
              <v:shape style="position:absolute;left:14018;top:5278;width:10;height:20" coordorigin="14018,5278" coordsize="10,20" path="m14018,5298l14028,5298,14028,5278,14018,5278,14018,5298xe" filled="true" fillcolor="#000000" stroked="false">
                <v:path arrowok="t"/>
                <v:fill type="solid"/>
              </v:shape>
            </v:group>
            <v:group style="position:absolute;left:14018;top:5298;width:10;height:20" coordorigin="14018,5298" coordsize="10,20">
              <v:shape style="position:absolute;left:14018;top:5298;width:10;height:20" coordorigin="14018,5298" coordsize="10,20" path="m14018,5317l14028,5317,14028,5298,14018,5298,14018,5317xe" filled="true" fillcolor="#000000" stroked="false">
                <v:path arrowok="t"/>
                <v:fill type="solid"/>
              </v:shape>
            </v:group>
            <v:group style="position:absolute;left:14018;top:5317;width:10;height:20" coordorigin="14018,5317" coordsize="10,20">
              <v:shape style="position:absolute;left:14018;top:5317;width:10;height:20" coordorigin="14018,5317" coordsize="10,20" path="m14018,5336l14028,5336,14028,5317,14018,5317,14018,5336xe" filled="true" fillcolor="#000000" stroked="false">
                <v:path arrowok="t"/>
                <v:fill type="solid"/>
              </v:shape>
            </v:group>
            <v:group style="position:absolute;left:14018;top:5336;width:10;height:20" coordorigin="14018,5336" coordsize="10,20">
              <v:shape style="position:absolute;left:14018;top:5336;width:10;height:20" coordorigin="14018,5336" coordsize="10,20" path="m14018,5355l14028,5355,14028,5336,14018,5336,14018,5355xe" filled="true" fillcolor="#000000" stroked="false">
                <v:path arrowok="t"/>
                <v:fill type="solid"/>
              </v:shape>
            </v:group>
            <v:group style="position:absolute;left:14018;top:5355;width:10;height:20" coordorigin="14018,5355" coordsize="10,20">
              <v:shape style="position:absolute;left:14018;top:5355;width:10;height:20" coordorigin="14018,5355" coordsize="10,20" path="m14018,5374l14028,5374,14028,5355,14018,5355,14018,5374xe" filled="true" fillcolor="#000000" stroked="false">
                <v:path arrowok="t"/>
                <v:fill type="solid"/>
              </v:shape>
            </v:group>
            <v:group style="position:absolute;left:14018;top:5374;width:10;height:20" coordorigin="14018,5374" coordsize="10,20">
              <v:shape style="position:absolute;left:14018;top:5374;width:10;height:20" coordorigin="14018,5374" coordsize="10,20" path="m14018,5394l14028,5394,14028,5374,14018,5374,14018,5394xe" filled="true" fillcolor="#000000" stroked="false">
                <v:path arrowok="t"/>
                <v:fill type="solid"/>
              </v:shape>
            </v:group>
            <v:group style="position:absolute;left:14018;top:5394;width:10;height:20" coordorigin="14018,5394" coordsize="10,20">
              <v:shape style="position:absolute;left:14018;top:5394;width:10;height:20" coordorigin="14018,5394" coordsize="10,20" path="m14018,5413l14028,5413,14028,5394,14018,5394,14018,5413xe" filled="true" fillcolor="#000000" stroked="false">
                <v:path arrowok="t"/>
                <v:fill type="solid"/>
              </v:shape>
            </v:group>
            <v:group style="position:absolute;left:14018;top:5413;width:10;height:20" coordorigin="14018,5413" coordsize="10,20">
              <v:shape style="position:absolute;left:14018;top:5413;width:10;height:20" coordorigin="14018,5413" coordsize="10,20" path="m14018,5432l14028,5432,14028,5413,14018,5413,14018,5432xe" filled="true" fillcolor="#000000" stroked="false">
                <v:path arrowok="t"/>
                <v:fill type="solid"/>
              </v:shape>
            </v:group>
            <v:group style="position:absolute;left:14018;top:5432;width:10;height:20" coordorigin="14018,5432" coordsize="10,20">
              <v:shape style="position:absolute;left:14018;top:5432;width:10;height:20" coordorigin="14018,5432" coordsize="10,20" path="m14018,5451l14028,5451,14028,5432,14018,5432,14018,5451xe" filled="true" fillcolor="#000000" stroked="false">
                <v:path arrowok="t"/>
                <v:fill type="solid"/>
              </v:shape>
            </v:group>
            <v:group style="position:absolute;left:14018;top:5451;width:10;height:20" coordorigin="14018,5451" coordsize="10,20">
              <v:shape style="position:absolute;left:14018;top:5451;width:10;height:20" coordorigin="14018,5451" coordsize="10,20" path="m14018,5470l14028,5470,14028,5451,14018,5451,14018,5470xe" filled="true" fillcolor="#000000" stroked="false">
                <v:path arrowok="t"/>
                <v:fill type="solid"/>
              </v:shape>
            </v:group>
            <v:group style="position:absolute;left:14018;top:5470;width:10;height:20" coordorigin="14018,5470" coordsize="10,20">
              <v:shape style="position:absolute;left:14018;top:5470;width:10;height:20" coordorigin="14018,5470" coordsize="10,20" path="m14018,5490l14028,5490,14028,5470,14018,5470,14018,5490xe" filled="true" fillcolor="#000000" stroked="false">
                <v:path arrowok="t"/>
                <v:fill type="solid"/>
              </v:shape>
            </v:group>
            <v:group style="position:absolute;left:14018;top:5490;width:10;height:20" coordorigin="14018,5490" coordsize="10,20">
              <v:shape style="position:absolute;left:14018;top:5490;width:10;height:20" coordorigin="14018,5490" coordsize="10,20" path="m14018,5509l14028,5509,14028,5490,14018,5490,14018,5509xe" filled="true" fillcolor="#000000" stroked="false">
                <v:path arrowok="t"/>
                <v:fill type="solid"/>
              </v:shape>
            </v:group>
            <v:group style="position:absolute;left:14018;top:5509;width:10;height:20" coordorigin="14018,5509" coordsize="10,20">
              <v:shape style="position:absolute;left:14018;top:5509;width:10;height:20" coordorigin="14018,5509" coordsize="10,20" path="m14018,5528l14028,5528,14028,5509,14018,5509,14018,5528xe" filled="true" fillcolor="#000000" stroked="false">
                <v:path arrowok="t"/>
                <v:fill type="solid"/>
              </v:shape>
            </v:group>
            <v:group style="position:absolute;left:14018;top:5528;width:10;height:20" coordorigin="14018,5528" coordsize="10,20">
              <v:shape style="position:absolute;left:14018;top:5528;width:10;height:20" coordorigin="14018,5528" coordsize="10,20" path="m14018,5547l14028,5547,14028,5528,14018,5528,14018,5547xe" filled="true" fillcolor="#000000" stroked="false">
                <v:path arrowok="t"/>
                <v:fill type="solid"/>
              </v:shape>
            </v:group>
            <v:group style="position:absolute;left:14018;top:5547;width:10;height:20" coordorigin="14018,5547" coordsize="10,20">
              <v:shape style="position:absolute;left:14018;top:5547;width:10;height:20" coordorigin="14018,5547" coordsize="10,20" path="m14018,5566l14028,5566,14028,5547,14018,5547,14018,5566xe" filled="true" fillcolor="#000000" stroked="false">
                <v:path arrowok="t"/>
                <v:fill type="solid"/>
              </v:shape>
            </v:group>
            <v:group style="position:absolute;left:14018;top:5566;width:10;height:20" coordorigin="14018,5566" coordsize="10,20">
              <v:shape style="position:absolute;left:14018;top:5566;width:10;height:20" coordorigin="14018,5566" coordsize="10,20" path="m14018,5586l14028,5586,14028,5566,14018,5566,14018,5586xe" filled="true" fillcolor="#000000" stroked="false">
                <v:path arrowok="t"/>
                <v:fill type="solid"/>
              </v:shape>
            </v:group>
            <v:group style="position:absolute;left:14018;top:5586;width:10;height:20" coordorigin="14018,5586" coordsize="10,20">
              <v:shape style="position:absolute;left:14018;top:5586;width:10;height:20" coordorigin="14018,5586" coordsize="10,20" path="m14018,5605l14028,5605,14028,5586,14018,5586,14018,5605xe" filled="true" fillcolor="#000000" stroked="false">
                <v:path arrowok="t"/>
                <v:fill type="solid"/>
              </v:shape>
            </v:group>
            <v:group style="position:absolute;left:14018;top:5605;width:10;height:20" coordorigin="14018,5605" coordsize="10,20">
              <v:shape style="position:absolute;left:14018;top:5605;width:10;height:20" coordorigin="14018,5605" coordsize="10,20" path="m14018,5624l14028,5624,14028,5605,14018,5605,14018,5624xe" filled="true" fillcolor="#000000" stroked="false">
                <v:path arrowok="t"/>
                <v:fill type="solid"/>
              </v:shape>
            </v:group>
            <v:group style="position:absolute;left:14018;top:5628;width:10;height:2" coordorigin="14018,5628" coordsize="10,2">
              <v:shape style="position:absolute;left:14018;top:5628;width:10;height:2" coordorigin="14018,5628" coordsize="10,0" path="m14018,5628l14028,5628e" filled="false" stroked="true" strokeweight=".419983pt" strokecolor="#000000">
                <v:path arrowok="t"/>
              </v:shape>
              <v:shape style="position:absolute;left:1128;top:5632;width:2003;height:10" type="#_x0000_t75" stroked="false">
                <v:imagedata r:id="rId181" o:title=""/>
              </v:shape>
              <v:shape style="position:absolute;left:3126;top:5632;width:1302;height:10" type="#_x0000_t75" stroked="false">
                <v:imagedata r:id="rId182" o:title=""/>
              </v:shape>
              <v:shape style="position:absolute;left:4424;top:5632;width:635;height:10" type="#_x0000_t75" stroked="false">
                <v:imagedata r:id="rId183" o:title=""/>
              </v:shape>
              <v:shape style="position:absolute;left:5054;top:5632;width:715;height:10" type="#_x0000_t75" stroked="false">
                <v:imagedata r:id="rId184" o:title=""/>
              </v:shape>
              <v:shape style="position:absolute;left:5764;top:5632;width:570;height:10" type="#_x0000_t75" stroked="false">
                <v:imagedata r:id="rId185" o:title=""/>
              </v:shape>
              <v:shape style="position:absolute;left:6329;top:5632;width:1490;height:10" type="#_x0000_t75" stroked="false">
                <v:imagedata r:id="rId186" o:title=""/>
              </v:shape>
              <v:shape style="position:absolute;left:7815;top:5632;width:2348;height:10" type="#_x0000_t75" stroked="false">
                <v:imagedata r:id="rId187" o:title=""/>
              </v:shape>
              <v:shape style="position:absolute;left:10158;top:5632;width:1279;height:10" type="#_x0000_t75" stroked="false">
                <v:imagedata r:id="rId188" o:title=""/>
              </v:shape>
              <v:shape style="position:absolute;left:11432;top:5632;width:3958;height:10" type="#_x0000_t75" stroked="false">
                <v:imagedata r:id="rId189" o:title=""/>
              </v:shape>
            </v:group>
            <v:group style="position:absolute;left:3131;top:5642;width:10;height:20" coordorigin="3131,5642" coordsize="10,20">
              <v:shape style="position:absolute;left:3131;top:5642;width:10;height:20" coordorigin="3131,5642" coordsize="10,20" path="m3131,5661l3141,5661,3141,5642,3131,5642,3131,5661xe" filled="true" fillcolor="#000000" stroked="false">
                <v:path arrowok="t"/>
                <v:fill type="solid"/>
              </v:shape>
            </v:group>
            <v:group style="position:absolute;left:3131;top:5661;width:10;height:20" coordorigin="3131,5661" coordsize="10,20">
              <v:shape style="position:absolute;left:3131;top:5661;width:10;height:20" coordorigin="3131,5661" coordsize="10,20" path="m3131,5680l3141,5680,3141,5661,3131,5661,3131,5680xe" filled="true" fillcolor="#000000" stroked="false">
                <v:path arrowok="t"/>
                <v:fill type="solid"/>
              </v:shape>
            </v:group>
            <v:group style="position:absolute;left:3131;top:5680;width:10;height:20" coordorigin="3131,5680" coordsize="10,20">
              <v:shape style="position:absolute;left:3131;top:5680;width:10;height:20" coordorigin="3131,5680" coordsize="10,20" path="m3131,5700l3141,5700,3141,5680,3131,5680,3131,5700xe" filled="true" fillcolor="#000000" stroked="false">
                <v:path arrowok="t"/>
                <v:fill type="solid"/>
              </v:shape>
            </v:group>
            <v:group style="position:absolute;left:3131;top:5700;width:10;height:20" coordorigin="3131,5700" coordsize="10,20">
              <v:shape style="position:absolute;left:3131;top:5700;width:10;height:20" coordorigin="3131,5700" coordsize="10,20" path="m3131,5719l3141,5719,3141,5700,3131,5700,3131,5719xe" filled="true" fillcolor="#000000" stroked="false">
                <v:path arrowok="t"/>
                <v:fill type="solid"/>
              </v:shape>
            </v:group>
            <v:group style="position:absolute;left:3131;top:5719;width:10;height:20" coordorigin="3131,5719" coordsize="10,20">
              <v:shape style="position:absolute;left:3131;top:5719;width:10;height:20" coordorigin="3131,5719" coordsize="10,20" path="m3131,5738l3141,5738,3141,5719,3131,5719,3131,5738xe" filled="true" fillcolor="#000000" stroked="false">
                <v:path arrowok="t"/>
                <v:fill type="solid"/>
              </v:shape>
            </v:group>
            <v:group style="position:absolute;left:3131;top:5738;width:10;height:20" coordorigin="3131,5738" coordsize="10,20">
              <v:shape style="position:absolute;left:3131;top:5738;width:10;height:20" coordorigin="3131,5738" coordsize="10,20" path="m3131,5757l3141,5757,3141,5738,3131,5738,3131,5757xe" filled="true" fillcolor="#000000" stroked="false">
                <v:path arrowok="t"/>
                <v:fill type="solid"/>
              </v:shape>
            </v:group>
            <v:group style="position:absolute;left:3131;top:5757;width:10;height:20" coordorigin="3131,5757" coordsize="10,20">
              <v:shape style="position:absolute;left:3131;top:5757;width:10;height:20" coordorigin="3131,5757" coordsize="10,20" path="m3131,5776l3141,5776,3141,5757,3131,5757,3131,5776xe" filled="true" fillcolor="#000000" stroked="false">
                <v:path arrowok="t"/>
                <v:fill type="solid"/>
              </v:shape>
            </v:group>
            <v:group style="position:absolute;left:3131;top:5776;width:10;height:20" coordorigin="3131,5776" coordsize="10,20">
              <v:shape style="position:absolute;left:3131;top:5776;width:10;height:20" coordorigin="3131,5776" coordsize="10,20" path="m3131,5796l3141,5796,3141,5776,3131,5776,3131,5796xe" filled="true" fillcolor="#000000" stroked="false">
                <v:path arrowok="t"/>
                <v:fill type="solid"/>
              </v:shape>
            </v:group>
            <v:group style="position:absolute;left:3131;top:5796;width:10;height:20" coordorigin="3131,5796" coordsize="10,20">
              <v:shape style="position:absolute;left:3131;top:5796;width:10;height:20" coordorigin="3131,5796" coordsize="10,20" path="m3131,5815l3141,5815,3141,5796,3131,5796,3131,5815xe" filled="true" fillcolor="#000000" stroked="false">
                <v:path arrowok="t"/>
                <v:fill type="solid"/>
              </v:shape>
            </v:group>
            <v:group style="position:absolute;left:3131;top:5815;width:10;height:20" coordorigin="3131,5815" coordsize="10,20">
              <v:shape style="position:absolute;left:3131;top:5815;width:10;height:20" coordorigin="3131,5815" coordsize="10,20" path="m3131,5834l3141,5834,3141,5815,3131,5815,3131,5834xe" filled="true" fillcolor="#000000" stroked="false">
                <v:path arrowok="t"/>
                <v:fill type="solid"/>
              </v:shape>
            </v:group>
            <v:group style="position:absolute;left:3131;top:5834;width:10;height:20" coordorigin="3131,5834" coordsize="10,20">
              <v:shape style="position:absolute;left:3131;top:5834;width:10;height:20" coordorigin="3131,5834" coordsize="10,20" path="m3131,5853l3141,5853,3141,5834,3131,5834,3131,5853xe" filled="true" fillcolor="#000000" stroked="false">
                <v:path arrowok="t"/>
                <v:fill type="solid"/>
              </v:shape>
            </v:group>
            <v:group style="position:absolute;left:3131;top:5853;width:10;height:20" coordorigin="3131,5853" coordsize="10,20">
              <v:shape style="position:absolute;left:3131;top:5853;width:10;height:20" coordorigin="3131,5853" coordsize="10,20" path="m3131,5872l3141,5872,3141,5853,3131,5853,3131,5872xe" filled="true" fillcolor="#000000" stroked="false">
                <v:path arrowok="t"/>
                <v:fill type="solid"/>
              </v:shape>
            </v:group>
            <v:group style="position:absolute;left:3131;top:5872;width:10;height:20" coordorigin="3131,5872" coordsize="10,20">
              <v:shape style="position:absolute;left:3131;top:5872;width:10;height:20" coordorigin="3131,5872" coordsize="10,20" path="m3131,5892l3141,5892,3141,5872,3131,5872,3131,5892xe" filled="true" fillcolor="#000000" stroked="false">
                <v:path arrowok="t"/>
                <v:fill type="solid"/>
              </v:shape>
            </v:group>
            <v:group style="position:absolute;left:3131;top:5892;width:10;height:20" coordorigin="3131,5892" coordsize="10,20">
              <v:shape style="position:absolute;left:3131;top:5892;width:10;height:20" coordorigin="3131,5892" coordsize="10,20" path="m3131,5911l3141,5911,3141,5892,3131,5892,3131,5911xe" filled="true" fillcolor="#000000" stroked="false">
                <v:path arrowok="t"/>
                <v:fill type="solid"/>
              </v:shape>
            </v:group>
            <v:group style="position:absolute;left:3131;top:5911;width:10;height:20" coordorigin="3131,5911" coordsize="10,20">
              <v:shape style="position:absolute;left:3131;top:5911;width:10;height:20" coordorigin="3131,5911" coordsize="10,20" path="m3131,5930l3141,5930,3141,5911,3131,5911,3131,5930xe" filled="true" fillcolor="#000000" stroked="false">
                <v:path arrowok="t"/>
                <v:fill type="solid"/>
              </v:shape>
            </v:group>
            <v:group style="position:absolute;left:3131;top:5930;width:10;height:20" coordorigin="3131,5930" coordsize="10,20">
              <v:shape style="position:absolute;left:3131;top:5930;width:10;height:20" coordorigin="3131,5930" coordsize="10,20" path="m3131,5949l3141,5949,3141,5930,3131,5930,3131,5949xe" filled="true" fillcolor="#000000" stroked="false">
                <v:path arrowok="t"/>
                <v:fill type="solid"/>
              </v:shape>
            </v:group>
            <v:group style="position:absolute;left:4428;top:5642;width:10;height:20" coordorigin="4428,5642" coordsize="10,20">
              <v:shape style="position:absolute;left:4428;top:5642;width:10;height:20" coordorigin="4428,5642" coordsize="10,20" path="m4428,5661l4438,5661,4438,5642,4428,5642,4428,5661xe" filled="true" fillcolor="#000000" stroked="false">
                <v:path arrowok="t"/>
                <v:fill type="solid"/>
              </v:shape>
            </v:group>
            <v:group style="position:absolute;left:4428;top:5661;width:10;height:20" coordorigin="4428,5661" coordsize="10,20">
              <v:shape style="position:absolute;left:4428;top:5661;width:10;height:20" coordorigin="4428,5661" coordsize="10,20" path="m4428,5680l4438,5680,4438,5661,4428,5661,4428,5680xe" filled="true" fillcolor="#000000" stroked="false">
                <v:path arrowok="t"/>
                <v:fill type="solid"/>
              </v:shape>
            </v:group>
            <v:group style="position:absolute;left:4428;top:5680;width:10;height:20" coordorigin="4428,5680" coordsize="10,20">
              <v:shape style="position:absolute;left:4428;top:5680;width:10;height:20" coordorigin="4428,5680" coordsize="10,20" path="m4428,5700l4438,5700,4438,5680,4428,5680,4428,5700xe" filled="true" fillcolor="#000000" stroked="false">
                <v:path arrowok="t"/>
                <v:fill type="solid"/>
              </v:shape>
            </v:group>
            <v:group style="position:absolute;left:4428;top:5700;width:10;height:20" coordorigin="4428,5700" coordsize="10,20">
              <v:shape style="position:absolute;left:4428;top:5700;width:10;height:20" coordorigin="4428,5700" coordsize="10,20" path="m4428,5719l4438,5719,4438,5700,4428,5700,4428,5719xe" filled="true" fillcolor="#000000" stroked="false">
                <v:path arrowok="t"/>
                <v:fill type="solid"/>
              </v:shape>
            </v:group>
            <v:group style="position:absolute;left:4428;top:5719;width:10;height:20" coordorigin="4428,5719" coordsize="10,20">
              <v:shape style="position:absolute;left:4428;top:5719;width:10;height:20" coordorigin="4428,5719" coordsize="10,20" path="m4428,5738l4438,5738,4438,5719,4428,5719,4428,5738xe" filled="true" fillcolor="#000000" stroked="false">
                <v:path arrowok="t"/>
                <v:fill type="solid"/>
              </v:shape>
            </v:group>
            <v:group style="position:absolute;left:4428;top:5738;width:10;height:20" coordorigin="4428,5738" coordsize="10,20">
              <v:shape style="position:absolute;left:4428;top:5738;width:10;height:20" coordorigin="4428,5738" coordsize="10,20" path="m4428,5757l4438,5757,4438,5738,4428,5738,4428,5757xe" filled="true" fillcolor="#000000" stroked="false">
                <v:path arrowok="t"/>
                <v:fill type="solid"/>
              </v:shape>
            </v:group>
            <v:group style="position:absolute;left:4428;top:5757;width:10;height:20" coordorigin="4428,5757" coordsize="10,20">
              <v:shape style="position:absolute;left:4428;top:5757;width:10;height:20" coordorigin="4428,5757" coordsize="10,20" path="m4428,5776l4438,5776,4438,5757,4428,5757,4428,5776xe" filled="true" fillcolor="#000000" stroked="false">
                <v:path arrowok="t"/>
                <v:fill type="solid"/>
              </v:shape>
            </v:group>
            <v:group style="position:absolute;left:4428;top:5776;width:10;height:20" coordorigin="4428,5776" coordsize="10,20">
              <v:shape style="position:absolute;left:4428;top:5776;width:10;height:20" coordorigin="4428,5776" coordsize="10,20" path="m4428,5796l4438,5796,4438,5776,4428,5776,4428,5796xe" filled="true" fillcolor="#000000" stroked="false">
                <v:path arrowok="t"/>
                <v:fill type="solid"/>
              </v:shape>
            </v:group>
            <v:group style="position:absolute;left:4428;top:5796;width:10;height:20" coordorigin="4428,5796" coordsize="10,20">
              <v:shape style="position:absolute;left:4428;top:5796;width:10;height:20" coordorigin="4428,5796" coordsize="10,20" path="m4428,5815l4438,5815,4438,5796,4428,5796,4428,5815xe" filled="true" fillcolor="#000000" stroked="false">
                <v:path arrowok="t"/>
                <v:fill type="solid"/>
              </v:shape>
            </v:group>
            <v:group style="position:absolute;left:4428;top:5815;width:10;height:20" coordorigin="4428,5815" coordsize="10,20">
              <v:shape style="position:absolute;left:4428;top:5815;width:10;height:20" coordorigin="4428,5815" coordsize="10,20" path="m4428,5834l4438,5834,4438,5815,4428,5815,4428,5834xe" filled="true" fillcolor="#000000" stroked="false">
                <v:path arrowok="t"/>
                <v:fill type="solid"/>
              </v:shape>
            </v:group>
            <v:group style="position:absolute;left:4428;top:5834;width:10;height:20" coordorigin="4428,5834" coordsize="10,20">
              <v:shape style="position:absolute;left:4428;top:5834;width:10;height:20" coordorigin="4428,5834" coordsize="10,20" path="m4428,5853l4438,5853,4438,5834,4428,5834,4428,5853xe" filled="true" fillcolor="#000000" stroked="false">
                <v:path arrowok="t"/>
                <v:fill type="solid"/>
              </v:shape>
            </v:group>
            <v:group style="position:absolute;left:4428;top:5853;width:10;height:20" coordorigin="4428,5853" coordsize="10,20">
              <v:shape style="position:absolute;left:4428;top:5853;width:10;height:20" coordorigin="4428,5853" coordsize="10,20" path="m4428,5872l4438,5872,4438,5853,4428,5853,4428,5872xe" filled="true" fillcolor="#000000" stroked="false">
                <v:path arrowok="t"/>
                <v:fill type="solid"/>
              </v:shape>
            </v:group>
            <v:group style="position:absolute;left:4428;top:5872;width:10;height:20" coordorigin="4428,5872" coordsize="10,20">
              <v:shape style="position:absolute;left:4428;top:5872;width:10;height:20" coordorigin="4428,5872" coordsize="10,20" path="m4428,5892l4438,5892,4438,5872,4428,5872,4428,5892xe" filled="true" fillcolor="#000000" stroked="false">
                <v:path arrowok="t"/>
                <v:fill type="solid"/>
              </v:shape>
            </v:group>
            <v:group style="position:absolute;left:4428;top:5892;width:10;height:20" coordorigin="4428,5892" coordsize="10,20">
              <v:shape style="position:absolute;left:4428;top:5892;width:10;height:20" coordorigin="4428,5892" coordsize="10,20" path="m4428,5911l4438,5911,4438,5892,4428,5892,4428,5911xe" filled="true" fillcolor="#000000" stroked="false">
                <v:path arrowok="t"/>
                <v:fill type="solid"/>
              </v:shape>
            </v:group>
            <v:group style="position:absolute;left:4428;top:5911;width:10;height:20" coordorigin="4428,5911" coordsize="10,20">
              <v:shape style="position:absolute;left:4428;top:5911;width:10;height:20" coordorigin="4428,5911" coordsize="10,20" path="m4428,5930l4438,5930,4438,5911,4428,5911,4428,5930xe" filled="true" fillcolor="#000000" stroked="false">
                <v:path arrowok="t"/>
                <v:fill type="solid"/>
              </v:shape>
            </v:group>
            <v:group style="position:absolute;left:4428;top:5930;width:10;height:20" coordorigin="4428,5930" coordsize="10,20">
              <v:shape style="position:absolute;left:4428;top:5930;width:10;height:20" coordorigin="4428,5930" coordsize="10,20" path="m4428,5949l4438,5949,4438,5930,4428,5930,4428,5949xe" filled="true" fillcolor="#000000" stroked="false">
                <v:path arrowok="t"/>
                <v:fill type="solid"/>
              </v:shape>
            </v:group>
            <v:group style="position:absolute;left:4428;top:5949;width:10;height:20" coordorigin="4428,5949" coordsize="10,20">
              <v:shape style="position:absolute;left:4428;top:5949;width:10;height:20" coordorigin="4428,5949" coordsize="10,20" path="m4428,5968l4438,5968,4438,5949,4428,5949,4428,5968xe" filled="true" fillcolor="#000000" stroked="false">
                <v:path arrowok="t"/>
                <v:fill type="solid"/>
              </v:shape>
            </v:group>
            <v:group style="position:absolute;left:4428;top:5968;width:10;height:20" coordorigin="4428,5968" coordsize="10,20">
              <v:shape style="position:absolute;left:4428;top:5968;width:10;height:20" coordorigin="4428,5968" coordsize="10,20" path="m4428,5988l4438,5988,4438,5968,4428,5968,4428,5988xe" filled="true" fillcolor="#000000" stroked="false">
                <v:path arrowok="t"/>
                <v:fill type="solid"/>
              </v:shape>
            </v:group>
            <v:group style="position:absolute;left:4428;top:5988;width:10;height:20" coordorigin="4428,5988" coordsize="10,20">
              <v:shape style="position:absolute;left:4428;top:5988;width:10;height:20" coordorigin="4428,5988" coordsize="10,20" path="m4428,6007l4438,6007,4438,5988,4428,5988,4428,6007xe" filled="true" fillcolor="#000000" stroked="false">
                <v:path arrowok="t"/>
                <v:fill type="solid"/>
              </v:shape>
            </v:group>
            <v:group style="position:absolute;left:4428;top:6007;width:10;height:20" coordorigin="4428,6007" coordsize="10,20">
              <v:shape style="position:absolute;left:4428;top:6007;width:10;height:20" coordorigin="4428,6007" coordsize="10,20" path="m4428,6026l4438,6026,4438,6007,4428,6007,4428,6026xe" filled="true" fillcolor="#000000" stroked="false">
                <v:path arrowok="t"/>
                <v:fill type="solid"/>
              </v:shape>
            </v:group>
            <v:group style="position:absolute;left:4428;top:6026;width:10;height:20" coordorigin="4428,6026" coordsize="10,20">
              <v:shape style="position:absolute;left:4428;top:6026;width:10;height:20" coordorigin="4428,6026" coordsize="10,20" path="m4428,6045l4438,6045,4438,6026,4428,6026,4428,6045xe" filled="true" fillcolor="#000000" stroked="false">
                <v:path arrowok="t"/>
                <v:fill type="solid"/>
              </v:shape>
            </v:group>
            <v:group style="position:absolute;left:5058;top:5642;width:10;height:20" coordorigin="5058,5642" coordsize="10,20">
              <v:shape style="position:absolute;left:5058;top:5642;width:10;height:20" coordorigin="5058,5642" coordsize="10,20" path="m5058,5661l5068,5661,5068,5642,5058,5642,5058,5661xe" filled="true" fillcolor="#000000" stroked="false">
                <v:path arrowok="t"/>
                <v:fill type="solid"/>
              </v:shape>
            </v:group>
            <v:group style="position:absolute;left:5058;top:5661;width:10;height:20" coordorigin="5058,5661" coordsize="10,20">
              <v:shape style="position:absolute;left:5058;top:5661;width:10;height:20" coordorigin="5058,5661" coordsize="10,20" path="m5058,5680l5068,5680,5068,5661,5058,5661,5058,5680xe" filled="true" fillcolor="#000000" stroked="false">
                <v:path arrowok="t"/>
                <v:fill type="solid"/>
              </v:shape>
            </v:group>
            <v:group style="position:absolute;left:5058;top:5680;width:10;height:20" coordorigin="5058,5680" coordsize="10,20">
              <v:shape style="position:absolute;left:5058;top:5680;width:10;height:20" coordorigin="5058,5680" coordsize="10,20" path="m5058,5700l5068,5700,5068,5680,5058,5680,5058,5700xe" filled="true" fillcolor="#000000" stroked="false">
                <v:path arrowok="t"/>
                <v:fill type="solid"/>
              </v:shape>
            </v:group>
            <v:group style="position:absolute;left:5058;top:5700;width:10;height:20" coordorigin="5058,5700" coordsize="10,20">
              <v:shape style="position:absolute;left:5058;top:5700;width:10;height:20" coordorigin="5058,5700" coordsize="10,20" path="m5058,5719l5068,5719,5068,5700,5058,5700,5058,5719xe" filled="true" fillcolor="#000000" stroked="false">
                <v:path arrowok="t"/>
                <v:fill type="solid"/>
              </v:shape>
            </v:group>
            <v:group style="position:absolute;left:5058;top:5719;width:10;height:20" coordorigin="5058,5719" coordsize="10,20">
              <v:shape style="position:absolute;left:5058;top:5719;width:10;height:20" coordorigin="5058,5719" coordsize="10,20" path="m5058,5738l5068,5738,5068,5719,5058,5719,5058,5738xe" filled="true" fillcolor="#000000" stroked="false">
                <v:path arrowok="t"/>
                <v:fill type="solid"/>
              </v:shape>
            </v:group>
            <v:group style="position:absolute;left:5058;top:5738;width:10;height:20" coordorigin="5058,5738" coordsize="10,20">
              <v:shape style="position:absolute;left:5058;top:5738;width:10;height:20" coordorigin="5058,5738" coordsize="10,20" path="m5058,5757l5068,5757,5068,5738,5058,5738,5058,5757xe" filled="true" fillcolor="#000000" stroked="false">
                <v:path arrowok="t"/>
                <v:fill type="solid"/>
              </v:shape>
            </v:group>
            <v:group style="position:absolute;left:5058;top:5757;width:10;height:20" coordorigin="5058,5757" coordsize="10,20">
              <v:shape style="position:absolute;left:5058;top:5757;width:10;height:20" coordorigin="5058,5757" coordsize="10,20" path="m5058,5776l5068,5776,5068,5757,5058,5757,5058,5776xe" filled="true" fillcolor="#000000" stroked="false">
                <v:path arrowok="t"/>
                <v:fill type="solid"/>
              </v:shape>
            </v:group>
            <v:group style="position:absolute;left:5058;top:5776;width:10;height:20" coordorigin="5058,5776" coordsize="10,20">
              <v:shape style="position:absolute;left:5058;top:5776;width:10;height:20" coordorigin="5058,5776" coordsize="10,20" path="m5058,5796l5068,5796,5068,5776,5058,5776,5058,5796xe" filled="true" fillcolor="#000000" stroked="false">
                <v:path arrowok="t"/>
                <v:fill type="solid"/>
              </v:shape>
            </v:group>
            <v:group style="position:absolute;left:5058;top:5796;width:10;height:20" coordorigin="5058,5796" coordsize="10,20">
              <v:shape style="position:absolute;left:5058;top:5796;width:10;height:20" coordorigin="5058,5796" coordsize="10,20" path="m5058,5815l5068,5815,5068,5796,5058,5796,5058,5815xe" filled="true" fillcolor="#000000" stroked="false">
                <v:path arrowok="t"/>
                <v:fill type="solid"/>
              </v:shape>
            </v:group>
            <v:group style="position:absolute;left:5058;top:5815;width:10;height:20" coordorigin="5058,5815" coordsize="10,20">
              <v:shape style="position:absolute;left:5058;top:5815;width:10;height:20" coordorigin="5058,5815" coordsize="10,20" path="m5058,5834l5068,5834,5068,5815,5058,5815,5058,5834xe" filled="true" fillcolor="#000000" stroked="false">
                <v:path arrowok="t"/>
                <v:fill type="solid"/>
              </v:shape>
            </v:group>
            <v:group style="position:absolute;left:5058;top:5834;width:10;height:20" coordorigin="5058,5834" coordsize="10,20">
              <v:shape style="position:absolute;left:5058;top:5834;width:10;height:20" coordorigin="5058,5834" coordsize="10,20" path="m5058,5853l5068,5853,5068,5834,5058,5834,5058,5853xe" filled="true" fillcolor="#000000" stroked="false">
                <v:path arrowok="t"/>
                <v:fill type="solid"/>
              </v:shape>
            </v:group>
            <v:group style="position:absolute;left:5058;top:5853;width:10;height:20" coordorigin="5058,5853" coordsize="10,20">
              <v:shape style="position:absolute;left:5058;top:5853;width:10;height:20" coordorigin="5058,5853" coordsize="10,20" path="m5058,5872l5068,5872,5068,5853,5058,5853,5058,5872xe" filled="true" fillcolor="#000000" stroked="false">
                <v:path arrowok="t"/>
                <v:fill type="solid"/>
              </v:shape>
            </v:group>
            <v:group style="position:absolute;left:5058;top:5872;width:10;height:20" coordorigin="5058,5872" coordsize="10,20">
              <v:shape style="position:absolute;left:5058;top:5872;width:10;height:20" coordorigin="5058,5872" coordsize="10,20" path="m5058,5892l5068,5892,5068,5872,5058,5872,5058,5892xe" filled="true" fillcolor="#000000" stroked="false">
                <v:path arrowok="t"/>
                <v:fill type="solid"/>
              </v:shape>
            </v:group>
            <v:group style="position:absolute;left:5058;top:5892;width:10;height:20" coordorigin="5058,5892" coordsize="10,20">
              <v:shape style="position:absolute;left:5058;top:5892;width:10;height:20" coordorigin="5058,5892" coordsize="10,20" path="m5058,5911l5068,5911,5068,5892,5058,5892,5058,5911xe" filled="true" fillcolor="#000000" stroked="false">
                <v:path arrowok="t"/>
                <v:fill type="solid"/>
              </v:shape>
            </v:group>
            <v:group style="position:absolute;left:5058;top:5911;width:10;height:20" coordorigin="5058,5911" coordsize="10,20">
              <v:shape style="position:absolute;left:5058;top:5911;width:10;height:20" coordorigin="5058,5911" coordsize="10,20" path="m5058,5930l5068,5930,5068,5911,5058,5911,5058,5930xe" filled="true" fillcolor="#000000" stroked="false">
                <v:path arrowok="t"/>
                <v:fill type="solid"/>
              </v:shape>
            </v:group>
            <v:group style="position:absolute;left:5058;top:5930;width:10;height:20" coordorigin="5058,5930" coordsize="10,20">
              <v:shape style="position:absolute;left:5058;top:5930;width:10;height:20" coordorigin="5058,5930" coordsize="10,20" path="m5058,5949l5068,5949,5068,5930,5058,5930,5058,5949xe" filled="true" fillcolor="#000000" stroked="false">
                <v:path arrowok="t"/>
                <v:fill type="solid"/>
              </v:shape>
            </v:group>
            <v:group style="position:absolute;left:5058;top:5949;width:10;height:20" coordorigin="5058,5949" coordsize="10,20">
              <v:shape style="position:absolute;left:5058;top:5949;width:10;height:20" coordorigin="5058,5949" coordsize="10,20" path="m5058,5968l5068,5968,5068,5949,5058,5949,5058,5968xe" filled="true" fillcolor="#000000" stroked="false">
                <v:path arrowok="t"/>
                <v:fill type="solid"/>
              </v:shape>
            </v:group>
            <v:group style="position:absolute;left:5058;top:5968;width:10;height:20" coordorigin="5058,5968" coordsize="10,20">
              <v:shape style="position:absolute;left:5058;top:5968;width:10;height:20" coordorigin="5058,5968" coordsize="10,20" path="m5058,5988l5068,5988,5068,5968,5058,5968,5058,5988xe" filled="true" fillcolor="#000000" stroked="false">
                <v:path arrowok="t"/>
                <v:fill type="solid"/>
              </v:shape>
            </v:group>
            <v:group style="position:absolute;left:5058;top:5988;width:10;height:20" coordorigin="5058,5988" coordsize="10,20">
              <v:shape style="position:absolute;left:5058;top:5988;width:10;height:20" coordorigin="5058,5988" coordsize="10,20" path="m5058,6007l5068,6007,5068,5988,5058,5988,5058,6007xe" filled="true" fillcolor="#000000" stroked="false">
                <v:path arrowok="t"/>
                <v:fill type="solid"/>
              </v:shape>
            </v:group>
            <v:group style="position:absolute;left:5058;top:6007;width:10;height:20" coordorigin="5058,6007" coordsize="10,20">
              <v:shape style="position:absolute;left:5058;top:6007;width:10;height:20" coordorigin="5058,6007" coordsize="10,20" path="m5058,6026l5068,6026,5068,6007,5058,6007,5058,6026xe" filled="true" fillcolor="#000000" stroked="false">
                <v:path arrowok="t"/>
                <v:fill type="solid"/>
              </v:shape>
            </v:group>
            <v:group style="position:absolute;left:5058;top:6026;width:10;height:20" coordorigin="5058,6026" coordsize="10,20">
              <v:shape style="position:absolute;left:5058;top:6026;width:10;height:20" coordorigin="5058,6026" coordsize="10,20" path="m5058,6045l5068,6045,5068,6026,5058,6026,5058,6045xe" filled="true" fillcolor="#000000" stroked="false">
                <v:path arrowok="t"/>
                <v:fill type="solid"/>
              </v:shape>
            </v:group>
            <v:group style="position:absolute;left:5769;top:5642;width:10;height:20" coordorigin="5769,5642" coordsize="10,20">
              <v:shape style="position:absolute;left:5769;top:5642;width:10;height:20" coordorigin="5769,5642" coordsize="10,20" path="m5769,5661l5778,5661,5778,5642,5769,5642,5769,5661xe" filled="true" fillcolor="#000000" stroked="false">
                <v:path arrowok="t"/>
                <v:fill type="solid"/>
              </v:shape>
            </v:group>
            <v:group style="position:absolute;left:5769;top:5661;width:10;height:20" coordorigin="5769,5661" coordsize="10,20">
              <v:shape style="position:absolute;left:5769;top:5661;width:10;height:20" coordorigin="5769,5661" coordsize="10,20" path="m5769,5680l5778,5680,5778,5661,5769,5661,5769,5680xe" filled="true" fillcolor="#000000" stroked="false">
                <v:path arrowok="t"/>
                <v:fill type="solid"/>
              </v:shape>
            </v:group>
            <v:group style="position:absolute;left:5769;top:5680;width:10;height:20" coordorigin="5769,5680" coordsize="10,20">
              <v:shape style="position:absolute;left:5769;top:5680;width:10;height:20" coordorigin="5769,5680" coordsize="10,20" path="m5769,5700l5778,5700,5778,5680,5769,5680,5769,5700xe" filled="true" fillcolor="#000000" stroked="false">
                <v:path arrowok="t"/>
                <v:fill type="solid"/>
              </v:shape>
            </v:group>
            <v:group style="position:absolute;left:5769;top:5700;width:10;height:20" coordorigin="5769,5700" coordsize="10,20">
              <v:shape style="position:absolute;left:5769;top:5700;width:10;height:20" coordorigin="5769,5700" coordsize="10,20" path="m5769,5719l5778,5719,5778,5700,5769,5700,5769,5719xe" filled="true" fillcolor="#000000" stroked="false">
                <v:path arrowok="t"/>
                <v:fill type="solid"/>
              </v:shape>
            </v:group>
            <v:group style="position:absolute;left:5769;top:5719;width:10;height:20" coordorigin="5769,5719" coordsize="10,20">
              <v:shape style="position:absolute;left:5769;top:5719;width:10;height:20" coordorigin="5769,5719" coordsize="10,20" path="m5769,5738l5778,5738,5778,5719,5769,5719,5769,5738xe" filled="true" fillcolor="#000000" stroked="false">
                <v:path arrowok="t"/>
                <v:fill type="solid"/>
              </v:shape>
            </v:group>
            <v:group style="position:absolute;left:5769;top:5738;width:10;height:20" coordorigin="5769,5738" coordsize="10,20">
              <v:shape style="position:absolute;left:5769;top:5738;width:10;height:20" coordorigin="5769,5738" coordsize="10,20" path="m5769,5757l5778,5757,5778,5738,5769,5738,5769,5757xe" filled="true" fillcolor="#000000" stroked="false">
                <v:path arrowok="t"/>
                <v:fill type="solid"/>
              </v:shape>
            </v:group>
            <v:group style="position:absolute;left:5769;top:5757;width:10;height:20" coordorigin="5769,5757" coordsize="10,20">
              <v:shape style="position:absolute;left:5769;top:5757;width:10;height:20" coordorigin="5769,5757" coordsize="10,20" path="m5769,5776l5778,5776,5778,5757,5769,5757,5769,5776xe" filled="true" fillcolor="#000000" stroked="false">
                <v:path arrowok="t"/>
                <v:fill type="solid"/>
              </v:shape>
            </v:group>
            <v:group style="position:absolute;left:5769;top:5776;width:10;height:20" coordorigin="5769,5776" coordsize="10,20">
              <v:shape style="position:absolute;left:5769;top:5776;width:10;height:20" coordorigin="5769,5776" coordsize="10,20" path="m5769,5796l5778,5796,5778,5776,5769,5776,5769,5796xe" filled="true" fillcolor="#000000" stroked="false">
                <v:path arrowok="t"/>
                <v:fill type="solid"/>
              </v:shape>
            </v:group>
            <v:group style="position:absolute;left:5769;top:5796;width:10;height:20" coordorigin="5769,5796" coordsize="10,20">
              <v:shape style="position:absolute;left:5769;top:5796;width:10;height:20" coordorigin="5769,5796" coordsize="10,20" path="m5769,5815l5778,5815,5778,5796,5769,5796,5769,5815xe" filled="true" fillcolor="#000000" stroked="false">
                <v:path arrowok="t"/>
                <v:fill type="solid"/>
              </v:shape>
            </v:group>
            <v:group style="position:absolute;left:5769;top:5815;width:10;height:20" coordorigin="5769,5815" coordsize="10,20">
              <v:shape style="position:absolute;left:5769;top:5815;width:10;height:20" coordorigin="5769,5815" coordsize="10,20" path="m5769,5834l5778,5834,5778,5815,5769,5815,5769,5834xe" filled="true" fillcolor="#000000" stroked="false">
                <v:path arrowok="t"/>
                <v:fill type="solid"/>
              </v:shape>
            </v:group>
            <v:group style="position:absolute;left:5769;top:5834;width:10;height:20" coordorigin="5769,5834" coordsize="10,20">
              <v:shape style="position:absolute;left:5769;top:5834;width:10;height:20" coordorigin="5769,5834" coordsize="10,20" path="m5769,5853l5778,5853,5778,5834,5769,5834,5769,5853xe" filled="true" fillcolor="#000000" stroked="false">
                <v:path arrowok="t"/>
                <v:fill type="solid"/>
              </v:shape>
            </v:group>
            <v:group style="position:absolute;left:5769;top:5853;width:10;height:20" coordorigin="5769,5853" coordsize="10,20">
              <v:shape style="position:absolute;left:5769;top:5853;width:10;height:20" coordorigin="5769,5853" coordsize="10,20" path="m5769,5872l5778,5872,5778,5853,5769,5853,5769,5872xe" filled="true" fillcolor="#000000" stroked="false">
                <v:path arrowok="t"/>
                <v:fill type="solid"/>
              </v:shape>
            </v:group>
            <v:group style="position:absolute;left:5769;top:5872;width:10;height:20" coordorigin="5769,5872" coordsize="10,20">
              <v:shape style="position:absolute;left:5769;top:5872;width:10;height:20" coordorigin="5769,5872" coordsize="10,20" path="m5769,5892l5778,5892,5778,5872,5769,5872,5769,5892xe" filled="true" fillcolor="#000000" stroked="false">
                <v:path arrowok="t"/>
                <v:fill type="solid"/>
              </v:shape>
            </v:group>
            <v:group style="position:absolute;left:5769;top:5892;width:10;height:20" coordorigin="5769,5892" coordsize="10,20">
              <v:shape style="position:absolute;left:5769;top:5892;width:10;height:20" coordorigin="5769,5892" coordsize="10,20" path="m5769,5911l5778,5911,5778,5892,5769,5892,5769,5911xe" filled="true" fillcolor="#000000" stroked="false">
                <v:path arrowok="t"/>
                <v:fill type="solid"/>
              </v:shape>
            </v:group>
            <v:group style="position:absolute;left:5769;top:5911;width:10;height:20" coordorigin="5769,5911" coordsize="10,20">
              <v:shape style="position:absolute;left:5769;top:5911;width:10;height:20" coordorigin="5769,5911" coordsize="10,20" path="m5769,5930l5778,5930,5778,5911,5769,5911,5769,5930xe" filled="true" fillcolor="#000000" stroked="false">
                <v:path arrowok="t"/>
                <v:fill type="solid"/>
              </v:shape>
            </v:group>
            <v:group style="position:absolute;left:5769;top:5930;width:10;height:20" coordorigin="5769,5930" coordsize="10,20">
              <v:shape style="position:absolute;left:5769;top:5930;width:10;height:20" coordorigin="5769,5930" coordsize="10,20" path="m5769,5949l5778,5949,5778,5930,5769,5930,5769,5949xe" filled="true" fillcolor="#000000" stroked="false">
                <v:path arrowok="t"/>
                <v:fill type="solid"/>
              </v:shape>
            </v:group>
            <v:group style="position:absolute;left:5769;top:5949;width:10;height:20" coordorigin="5769,5949" coordsize="10,20">
              <v:shape style="position:absolute;left:5769;top:5949;width:10;height:20" coordorigin="5769,5949" coordsize="10,20" path="m5769,5968l5778,5968,5778,5949,5769,5949,5769,5968xe" filled="true" fillcolor="#000000" stroked="false">
                <v:path arrowok="t"/>
                <v:fill type="solid"/>
              </v:shape>
            </v:group>
            <v:group style="position:absolute;left:5769;top:5968;width:10;height:20" coordorigin="5769,5968" coordsize="10,20">
              <v:shape style="position:absolute;left:5769;top:5968;width:10;height:20" coordorigin="5769,5968" coordsize="10,20" path="m5769,5988l5778,5988,5778,5968,5769,5968,5769,5988xe" filled="true" fillcolor="#000000" stroked="false">
                <v:path arrowok="t"/>
                <v:fill type="solid"/>
              </v:shape>
            </v:group>
            <v:group style="position:absolute;left:5769;top:5988;width:10;height:20" coordorigin="5769,5988" coordsize="10,20">
              <v:shape style="position:absolute;left:5769;top:5988;width:10;height:20" coordorigin="5769,5988" coordsize="10,20" path="m5769,6007l5778,6007,5778,5988,5769,5988,5769,6007xe" filled="true" fillcolor="#000000" stroked="false">
                <v:path arrowok="t"/>
                <v:fill type="solid"/>
              </v:shape>
            </v:group>
            <v:group style="position:absolute;left:5769;top:6007;width:10;height:20" coordorigin="5769,6007" coordsize="10,20">
              <v:shape style="position:absolute;left:5769;top:6007;width:10;height:20" coordorigin="5769,6007" coordsize="10,20" path="m5769,6026l5778,6026,5778,6007,5769,6007,5769,6026xe" filled="true" fillcolor="#000000" stroked="false">
                <v:path arrowok="t"/>
                <v:fill type="solid"/>
              </v:shape>
            </v:group>
            <v:group style="position:absolute;left:5769;top:6026;width:10;height:20" coordorigin="5769,6026" coordsize="10,20">
              <v:shape style="position:absolute;left:5769;top:6026;width:10;height:20" coordorigin="5769,6026" coordsize="10,20" path="m5769,6045l5778,6045,5778,6026,5769,6026,5769,6045xe" filled="true" fillcolor="#000000" stroked="false">
                <v:path arrowok="t"/>
                <v:fill type="solid"/>
              </v:shape>
            </v:group>
            <v:group style="position:absolute;left:6334;top:5642;width:10;height:20" coordorigin="6334,5642" coordsize="10,20">
              <v:shape style="position:absolute;left:6334;top:5642;width:10;height:20" coordorigin="6334,5642" coordsize="10,20" path="m6334,5661l6344,5661,6344,5642,6334,5642,6334,5661xe" filled="true" fillcolor="#000000" stroked="false">
                <v:path arrowok="t"/>
                <v:fill type="solid"/>
              </v:shape>
            </v:group>
            <v:group style="position:absolute;left:6334;top:5661;width:10;height:20" coordorigin="6334,5661" coordsize="10,20">
              <v:shape style="position:absolute;left:6334;top:5661;width:10;height:20" coordorigin="6334,5661" coordsize="10,20" path="m6334,5680l6344,5680,6344,5661,6334,5661,6334,5680xe" filled="true" fillcolor="#000000" stroked="false">
                <v:path arrowok="t"/>
                <v:fill type="solid"/>
              </v:shape>
            </v:group>
            <v:group style="position:absolute;left:6334;top:5680;width:10;height:20" coordorigin="6334,5680" coordsize="10,20">
              <v:shape style="position:absolute;left:6334;top:5680;width:10;height:20" coordorigin="6334,5680" coordsize="10,20" path="m6334,5700l6344,5700,6344,5680,6334,5680,6334,5700xe" filled="true" fillcolor="#000000" stroked="false">
                <v:path arrowok="t"/>
                <v:fill type="solid"/>
              </v:shape>
            </v:group>
            <v:group style="position:absolute;left:6334;top:5700;width:10;height:20" coordorigin="6334,5700" coordsize="10,20">
              <v:shape style="position:absolute;left:6334;top:5700;width:10;height:20" coordorigin="6334,5700" coordsize="10,20" path="m6334,5719l6344,5719,6344,5700,6334,5700,6334,5719xe" filled="true" fillcolor="#000000" stroked="false">
                <v:path arrowok="t"/>
                <v:fill type="solid"/>
              </v:shape>
            </v:group>
            <v:group style="position:absolute;left:6334;top:5719;width:10;height:20" coordorigin="6334,5719" coordsize="10,20">
              <v:shape style="position:absolute;left:6334;top:5719;width:10;height:20" coordorigin="6334,5719" coordsize="10,20" path="m6334,5738l6344,5738,6344,5719,6334,5719,6334,5738xe" filled="true" fillcolor="#000000" stroked="false">
                <v:path arrowok="t"/>
                <v:fill type="solid"/>
              </v:shape>
            </v:group>
            <v:group style="position:absolute;left:6334;top:5738;width:10;height:20" coordorigin="6334,5738" coordsize="10,20">
              <v:shape style="position:absolute;left:6334;top:5738;width:10;height:20" coordorigin="6334,5738" coordsize="10,20" path="m6334,5757l6344,5757,6344,5738,6334,5738,6334,5757xe" filled="true" fillcolor="#000000" stroked="false">
                <v:path arrowok="t"/>
                <v:fill type="solid"/>
              </v:shape>
            </v:group>
            <v:group style="position:absolute;left:6334;top:5757;width:10;height:20" coordorigin="6334,5757" coordsize="10,20">
              <v:shape style="position:absolute;left:6334;top:5757;width:10;height:20" coordorigin="6334,5757" coordsize="10,20" path="m6334,5776l6344,5776,6344,5757,6334,5757,6334,5776xe" filled="true" fillcolor="#000000" stroked="false">
                <v:path arrowok="t"/>
                <v:fill type="solid"/>
              </v:shape>
            </v:group>
            <v:group style="position:absolute;left:6334;top:5776;width:10;height:20" coordorigin="6334,5776" coordsize="10,20">
              <v:shape style="position:absolute;left:6334;top:5776;width:10;height:20" coordorigin="6334,5776" coordsize="10,20" path="m6334,5796l6344,5796,6344,5776,6334,5776,6334,5796xe" filled="true" fillcolor="#000000" stroked="false">
                <v:path arrowok="t"/>
                <v:fill type="solid"/>
              </v:shape>
            </v:group>
            <v:group style="position:absolute;left:6334;top:5796;width:10;height:20" coordorigin="6334,5796" coordsize="10,20">
              <v:shape style="position:absolute;left:6334;top:5796;width:10;height:20" coordorigin="6334,5796" coordsize="10,20" path="m6334,5815l6344,5815,6344,5796,6334,5796,6334,5815xe" filled="true" fillcolor="#000000" stroked="false">
                <v:path arrowok="t"/>
                <v:fill type="solid"/>
              </v:shape>
            </v:group>
            <v:group style="position:absolute;left:6334;top:5815;width:10;height:20" coordorigin="6334,5815" coordsize="10,20">
              <v:shape style="position:absolute;left:6334;top:5815;width:10;height:20" coordorigin="6334,5815" coordsize="10,20" path="m6334,5834l6344,5834,6344,5815,6334,5815,6334,5834xe" filled="true" fillcolor="#000000" stroked="false">
                <v:path arrowok="t"/>
                <v:fill type="solid"/>
              </v:shape>
            </v:group>
            <v:group style="position:absolute;left:6334;top:5834;width:10;height:20" coordorigin="6334,5834" coordsize="10,20">
              <v:shape style="position:absolute;left:6334;top:5834;width:10;height:20" coordorigin="6334,5834" coordsize="10,20" path="m6334,5853l6344,5853,6344,5834,6334,5834,6334,5853xe" filled="true" fillcolor="#000000" stroked="false">
                <v:path arrowok="t"/>
                <v:fill type="solid"/>
              </v:shape>
            </v:group>
            <v:group style="position:absolute;left:6334;top:5853;width:10;height:20" coordorigin="6334,5853" coordsize="10,20">
              <v:shape style="position:absolute;left:6334;top:5853;width:10;height:20" coordorigin="6334,5853" coordsize="10,20" path="m6334,5872l6344,5872,6344,5853,6334,5853,6334,5872xe" filled="true" fillcolor="#000000" stroked="false">
                <v:path arrowok="t"/>
                <v:fill type="solid"/>
              </v:shape>
            </v:group>
            <v:group style="position:absolute;left:6334;top:5872;width:10;height:20" coordorigin="6334,5872" coordsize="10,20">
              <v:shape style="position:absolute;left:6334;top:5872;width:10;height:20" coordorigin="6334,5872" coordsize="10,20" path="m6334,5892l6344,5892,6344,5872,6334,5872,6334,5892xe" filled="true" fillcolor="#000000" stroked="false">
                <v:path arrowok="t"/>
                <v:fill type="solid"/>
              </v:shape>
            </v:group>
            <v:group style="position:absolute;left:6334;top:5892;width:10;height:20" coordorigin="6334,5892" coordsize="10,20">
              <v:shape style="position:absolute;left:6334;top:5892;width:10;height:20" coordorigin="6334,5892" coordsize="10,20" path="m6334,5911l6344,5911,6344,5892,6334,5892,6334,5911xe" filled="true" fillcolor="#000000" stroked="false">
                <v:path arrowok="t"/>
                <v:fill type="solid"/>
              </v:shape>
            </v:group>
            <v:group style="position:absolute;left:6334;top:5911;width:10;height:20" coordorigin="6334,5911" coordsize="10,20">
              <v:shape style="position:absolute;left:6334;top:5911;width:10;height:20" coordorigin="6334,5911" coordsize="10,20" path="m6334,5930l6344,5930,6344,5911,6334,5911,6334,5930xe" filled="true" fillcolor="#000000" stroked="false">
                <v:path arrowok="t"/>
                <v:fill type="solid"/>
              </v:shape>
            </v:group>
            <v:group style="position:absolute;left:6334;top:5930;width:10;height:20" coordorigin="6334,5930" coordsize="10,20">
              <v:shape style="position:absolute;left:6334;top:5930;width:10;height:20" coordorigin="6334,5930" coordsize="10,20" path="m6334,5949l6344,5949,6344,5930,6334,5930,6334,5949xe" filled="true" fillcolor="#000000" stroked="false">
                <v:path arrowok="t"/>
                <v:fill type="solid"/>
              </v:shape>
            </v:group>
            <v:group style="position:absolute;left:6334;top:5949;width:10;height:20" coordorigin="6334,5949" coordsize="10,20">
              <v:shape style="position:absolute;left:6334;top:5949;width:10;height:20" coordorigin="6334,5949" coordsize="10,20" path="m6334,5968l6344,5968,6344,5949,6334,5949,6334,5968xe" filled="true" fillcolor="#000000" stroked="false">
                <v:path arrowok="t"/>
                <v:fill type="solid"/>
              </v:shape>
            </v:group>
            <v:group style="position:absolute;left:6334;top:5968;width:10;height:20" coordorigin="6334,5968" coordsize="10,20">
              <v:shape style="position:absolute;left:6334;top:5968;width:10;height:20" coordorigin="6334,5968" coordsize="10,20" path="m6334,5988l6344,5988,6344,5968,6334,5968,6334,5988xe" filled="true" fillcolor="#000000" stroked="false">
                <v:path arrowok="t"/>
                <v:fill type="solid"/>
              </v:shape>
            </v:group>
            <v:group style="position:absolute;left:6334;top:5988;width:10;height:20" coordorigin="6334,5988" coordsize="10,20">
              <v:shape style="position:absolute;left:6334;top:5988;width:10;height:20" coordorigin="6334,5988" coordsize="10,20" path="m6334,6007l6344,6007,6344,5988,6334,5988,6334,6007xe" filled="true" fillcolor="#000000" stroked="false">
                <v:path arrowok="t"/>
                <v:fill type="solid"/>
              </v:shape>
            </v:group>
            <v:group style="position:absolute;left:6334;top:6007;width:10;height:20" coordorigin="6334,6007" coordsize="10,20">
              <v:shape style="position:absolute;left:6334;top:6007;width:10;height:20" coordorigin="6334,6007" coordsize="10,20" path="m6334,6026l6344,6026,6344,6007,6334,6007,6334,6026xe" filled="true" fillcolor="#000000" stroked="false">
                <v:path arrowok="t"/>
                <v:fill type="solid"/>
              </v:shape>
            </v:group>
            <v:group style="position:absolute;left:6334;top:6026;width:10;height:20" coordorigin="6334,6026" coordsize="10,20">
              <v:shape style="position:absolute;left:6334;top:6026;width:10;height:20" coordorigin="6334,6026" coordsize="10,20" path="m6334,6045l6344,6045,6344,6026,6334,6026,6334,6045xe" filled="true" fillcolor="#000000" stroked="false">
                <v:path arrowok="t"/>
                <v:fill type="solid"/>
              </v:shape>
            </v:group>
            <v:group style="position:absolute;left:7820;top:5642;width:10;height:20" coordorigin="7820,5642" coordsize="10,20">
              <v:shape style="position:absolute;left:7820;top:5642;width:10;height:20" coordorigin="7820,5642" coordsize="10,20" path="m7820,5661l7829,5661,7829,5642,7820,5642,7820,5661xe" filled="true" fillcolor="#000000" stroked="false">
                <v:path arrowok="t"/>
                <v:fill type="solid"/>
              </v:shape>
            </v:group>
            <v:group style="position:absolute;left:7820;top:5661;width:10;height:20" coordorigin="7820,5661" coordsize="10,20">
              <v:shape style="position:absolute;left:7820;top:5661;width:10;height:20" coordorigin="7820,5661" coordsize="10,20" path="m7820,5680l7829,5680,7829,5661,7820,5661,7820,5680xe" filled="true" fillcolor="#000000" stroked="false">
                <v:path arrowok="t"/>
                <v:fill type="solid"/>
              </v:shape>
            </v:group>
            <v:group style="position:absolute;left:7820;top:5680;width:10;height:20" coordorigin="7820,5680" coordsize="10,20">
              <v:shape style="position:absolute;left:7820;top:5680;width:10;height:20" coordorigin="7820,5680" coordsize="10,20" path="m7820,5700l7829,5700,7829,5680,7820,5680,7820,5700xe" filled="true" fillcolor="#000000" stroked="false">
                <v:path arrowok="t"/>
                <v:fill type="solid"/>
              </v:shape>
            </v:group>
            <v:group style="position:absolute;left:7820;top:5700;width:10;height:20" coordorigin="7820,5700" coordsize="10,20">
              <v:shape style="position:absolute;left:7820;top:5700;width:10;height:20" coordorigin="7820,5700" coordsize="10,20" path="m7820,5719l7829,5719,7829,5700,7820,5700,7820,5719xe" filled="true" fillcolor="#000000" stroked="false">
                <v:path arrowok="t"/>
                <v:fill type="solid"/>
              </v:shape>
            </v:group>
            <v:group style="position:absolute;left:7820;top:5719;width:10;height:20" coordorigin="7820,5719" coordsize="10,20">
              <v:shape style="position:absolute;left:7820;top:5719;width:10;height:20" coordorigin="7820,5719" coordsize="10,20" path="m7820,5738l7829,5738,7829,5719,7820,5719,7820,5738xe" filled="true" fillcolor="#000000" stroked="false">
                <v:path arrowok="t"/>
                <v:fill type="solid"/>
              </v:shape>
            </v:group>
            <v:group style="position:absolute;left:7820;top:5738;width:10;height:20" coordorigin="7820,5738" coordsize="10,20">
              <v:shape style="position:absolute;left:7820;top:5738;width:10;height:20" coordorigin="7820,5738" coordsize="10,20" path="m7820,5757l7829,5757,7829,5738,7820,5738,7820,5757xe" filled="true" fillcolor="#000000" stroked="false">
                <v:path arrowok="t"/>
                <v:fill type="solid"/>
              </v:shape>
            </v:group>
            <v:group style="position:absolute;left:7820;top:5757;width:10;height:20" coordorigin="7820,5757" coordsize="10,20">
              <v:shape style="position:absolute;left:7820;top:5757;width:10;height:20" coordorigin="7820,5757" coordsize="10,20" path="m7820,5776l7829,5776,7829,5757,7820,5757,7820,5776xe" filled="true" fillcolor="#000000" stroked="false">
                <v:path arrowok="t"/>
                <v:fill type="solid"/>
              </v:shape>
            </v:group>
            <v:group style="position:absolute;left:7820;top:5776;width:10;height:20" coordorigin="7820,5776" coordsize="10,20">
              <v:shape style="position:absolute;left:7820;top:5776;width:10;height:20" coordorigin="7820,5776" coordsize="10,20" path="m7820,5796l7829,5796,7829,5776,7820,5776,7820,5796xe" filled="true" fillcolor="#000000" stroked="false">
                <v:path arrowok="t"/>
                <v:fill type="solid"/>
              </v:shape>
            </v:group>
            <v:group style="position:absolute;left:7820;top:5796;width:10;height:20" coordorigin="7820,5796" coordsize="10,20">
              <v:shape style="position:absolute;left:7820;top:5796;width:10;height:20" coordorigin="7820,5796" coordsize="10,20" path="m7820,5815l7829,5815,7829,5796,7820,5796,7820,5815xe" filled="true" fillcolor="#000000" stroked="false">
                <v:path arrowok="t"/>
                <v:fill type="solid"/>
              </v:shape>
            </v:group>
            <v:group style="position:absolute;left:7820;top:5815;width:10;height:20" coordorigin="7820,5815" coordsize="10,20">
              <v:shape style="position:absolute;left:7820;top:5815;width:10;height:20" coordorigin="7820,5815" coordsize="10,20" path="m7820,5834l7829,5834,7829,5815,7820,5815,7820,5834xe" filled="true" fillcolor="#000000" stroked="false">
                <v:path arrowok="t"/>
                <v:fill type="solid"/>
              </v:shape>
            </v:group>
            <v:group style="position:absolute;left:7820;top:5834;width:10;height:20" coordorigin="7820,5834" coordsize="10,20">
              <v:shape style="position:absolute;left:7820;top:5834;width:10;height:20" coordorigin="7820,5834" coordsize="10,20" path="m7820,5853l7829,5853,7829,5834,7820,5834,7820,5853xe" filled="true" fillcolor="#000000" stroked="false">
                <v:path arrowok="t"/>
                <v:fill type="solid"/>
              </v:shape>
            </v:group>
            <v:group style="position:absolute;left:7820;top:5853;width:10;height:20" coordorigin="7820,5853" coordsize="10,20">
              <v:shape style="position:absolute;left:7820;top:5853;width:10;height:20" coordorigin="7820,5853" coordsize="10,20" path="m7820,5872l7829,5872,7829,5853,7820,5853,7820,5872xe" filled="true" fillcolor="#000000" stroked="false">
                <v:path arrowok="t"/>
                <v:fill type="solid"/>
              </v:shape>
            </v:group>
            <v:group style="position:absolute;left:7820;top:5872;width:10;height:20" coordorigin="7820,5872" coordsize="10,20">
              <v:shape style="position:absolute;left:7820;top:5872;width:10;height:20" coordorigin="7820,5872" coordsize="10,20" path="m7820,5892l7829,5892,7829,5872,7820,5872,7820,5892xe" filled="true" fillcolor="#000000" stroked="false">
                <v:path arrowok="t"/>
                <v:fill type="solid"/>
              </v:shape>
            </v:group>
            <v:group style="position:absolute;left:7820;top:5892;width:10;height:20" coordorigin="7820,5892" coordsize="10,20">
              <v:shape style="position:absolute;left:7820;top:5892;width:10;height:20" coordorigin="7820,5892" coordsize="10,20" path="m7820,5911l7829,5911,7829,5892,7820,5892,7820,5911xe" filled="true" fillcolor="#000000" stroked="false">
                <v:path arrowok="t"/>
                <v:fill type="solid"/>
              </v:shape>
            </v:group>
            <v:group style="position:absolute;left:7820;top:5911;width:10;height:20" coordorigin="7820,5911" coordsize="10,20">
              <v:shape style="position:absolute;left:7820;top:5911;width:10;height:20" coordorigin="7820,5911" coordsize="10,20" path="m7820,5930l7829,5930,7829,5911,7820,5911,7820,5930xe" filled="true" fillcolor="#000000" stroked="false">
                <v:path arrowok="t"/>
                <v:fill type="solid"/>
              </v:shape>
            </v:group>
            <v:group style="position:absolute;left:7820;top:5930;width:10;height:20" coordorigin="7820,5930" coordsize="10,20">
              <v:shape style="position:absolute;left:7820;top:5930;width:10;height:20" coordorigin="7820,5930" coordsize="10,20" path="m7820,5949l7829,5949,7829,5930,7820,5930,7820,5949xe" filled="true" fillcolor="#000000" stroked="false">
                <v:path arrowok="t"/>
                <v:fill type="solid"/>
              </v:shape>
            </v:group>
            <v:group style="position:absolute;left:7820;top:5949;width:10;height:20" coordorigin="7820,5949" coordsize="10,20">
              <v:shape style="position:absolute;left:7820;top:5949;width:10;height:20" coordorigin="7820,5949" coordsize="10,20" path="m7820,5968l7829,5968,7829,5949,7820,5949,7820,5968xe" filled="true" fillcolor="#000000" stroked="false">
                <v:path arrowok="t"/>
                <v:fill type="solid"/>
              </v:shape>
            </v:group>
            <v:group style="position:absolute;left:7820;top:5968;width:10;height:20" coordorigin="7820,5968" coordsize="10,20">
              <v:shape style="position:absolute;left:7820;top:5968;width:10;height:20" coordorigin="7820,5968" coordsize="10,20" path="m7820,5988l7829,5988,7829,5968,7820,5968,7820,5988xe" filled="true" fillcolor="#000000" stroked="false">
                <v:path arrowok="t"/>
                <v:fill type="solid"/>
              </v:shape>
            </v:group>
            <v:group style="position:absolute;left:7820;top:5988;width:10;height:20" coordorigin="7820,5988" coordsize="10,20">
              <v:shape style="position:absolute;left:7820;top:5988;width:10;height:20" coordorigin="7820,5988" coordsize="10,20" path="m7820,6007l7829,6007,7829,5988,7820,5988,7820,6007xe" filled="true" fillcolor="#000000" stroked="false">
                <v:path arrowok="t"/>
                <v:fill type="solid"/>
              </v:shape>
            </v:group>
            <v:group style="position:absolute;left:7820;top:6007;width:10;height:20" coordorigin="7820,6007" coordsize="10,20">
              <v:shape style="position:absolute;left:7820;top:6007;width:10;height:20" coordorigin="7820,6007" coordsize="10,20" path="m7820,6026l7829,6026,7829,6007,7820,6007,7820,6026xe" filled="true" fillcolor="#000000" stroked="false">
                <v:path arrowok="t"/>
                <v:fill type="solid"/>
              </v:shape>
            </v:group>
            <v:group style="position:absolute;left:7820;top:6026;width:10;height:20" coordorigin="7820,6026" coordsize="10,20">
              <v:shape style="position:absolute;left:7820;top:6026;width:10;height:20" coordorigin="7820,6026" coordsize="10,20" path="m7820,6045l7829,6045,7829,6026,7820,6026,7820,6045xe" filled="true" fillcolor="#000000" stroked="false">
                <v:path arrowok="t"/>
                <v:fill type="solid"/>
              </v:shape>
            </v:group>
            <v:group style="position:absolute;left:8462;top:5642;width:10;height:20" coordorigin="8462,5642" coordsize="10,20">
              <v:shape style="position:absolute;left:8462;top:5642;width:10;height:20" coordorigin="8462,5642" coordsize="10,20" path="m8462,5661l8472,5661,8472,5642,8462,5642,8462,5661xe" filled="true" fillcolor="#000000" stroked="false">
                <v:path arrowok="t"/>
                <v:fill type="solid"/>
              </v:shape>
            </v:group>
            <v:group style="position:absolute;left:8462;top:5661;width:10;height:20" coordorigin="8462,5661" coordsize="10,20">
              <v:shape style="position:absolute;left:8462;top:5661;width:10;height:20" coordorigin="8462,5661" coordsize="10,20" path="m8462,5680l8472,5680,8472,5661,8462,5661,8462,5680xe" filled="true" fillcolor="#000000" stroked="false">
                <v:path arrowok="t"/>
                <v:fill type="solid"/>
              </v:shape>
            </v:group>
            <v:group style="position:absolute;left:8462;top:5680;width:10;height:20" coordorigin="8462,5680" coordsize="10,20">
              <v:shape style="position:absolute;left:8462;top:5680;width:10;height:20" coordorigin="8462,5680" coordsize="10,20" path="m8462,5700l8472,5700,8472,5680,8462,5680,8462,5700xe" filled="true" fillcolor="#000000" stroked="false">
                <v:path arrowok="t"/>
                <v:fill type="solid"/>
              </v:shape>
            </v:group>
            <v:group style="position:absolute;left:8462;top:5700;width:10;height:20" coordorigin="8462,5700" coordsize="10,20">
              <v:shape style="position:absolute;left:8462;top:5700;width:10;height:20" coordorigin="8462,5700" coordsize="10,20" path="m8462,5719l8472,5719,8472,5700,8462,5700,8462,5719xe" filled="true" fillcolor="#000000" stroked="false">
                <v:path arrowok="t"/>
                <v:fill type="solid"/>
              </v:shape>
            </v:group>
            <v:group style="position:absolute;left:8462;top:5719;width:10;height:20" coordorigin="8462,5719" coordsize="10,20">
              <v:shape style="position:absolute;left:8462;top:5719;width:10;height:20" coordorigin="8462,5719" coordsize="10,20" path="m8462,5738l8472,5738,8472,5719,8462,5719,8462,5738xe" filled="true" fillcolor="#000000" stroked="false">
                <v:path arrowok="t"/>
                <v:fill type="solid"/>
              </v:shape>
            </v:group>
            <v:group style="position:absolute;left:8462;top:5738;width:10;height:20" coordorigin="8462,5738" coordsize="10,20">
              <v:shape style="position:absolute;left:8462;top:5738;width:10;height:20" coordorigin="8462,5738" coordsize="10,20" path="m8462,5757l8472,5757,8472,5738,8462,5738,8462,5757xe" filled="true" fillcolor="#000000" stroked="false">
                <v:path arrowok="t"/>
                <v:fill type="solid"/>
              </v:shape>
            </v:group>
            <v:group style="position:absolute;left:8462;top:5757;width:10;height:20" coordorigin="8462,5757" coordsize="10,20">
              <v:shape style="position:absolute;left:8462;top:5757;width:10;height:20" coordorigin="8462,5757" coordsize="10,20" path="m8462,5776l8472,5776,8472,5757,8462,5757,8462,5776xe" filled="true" fillcolor="#000000" stroked="false">
                <v:path arrowok="t"/>
                <v:fill type="solid"/>
              </v:shape>
            </v:group>
            <v:group style="position:absolute;left:8462;top:5776;width:10;height:20" coordorigin="8462,5776" coordsize="10,20">
              <v:shape style="position:absolute;left:8462;top:5776;width:10;height:20" coordorigin="8462,5776" coordsize="10,20" path="m8462,5796l8472,5796,8472,5776,8462,5776,8462,5796xe" filled="true" fillcolor="#000000" stroked="false">
                <v:path arrowok="t"/>
                <v:fill type="solid"/>
              </v:shape>
            </v:group>
            <v:group style="position:absolute;left:8462;top:5796;width:10;height:20" coordorigin="8462,5796" coordsize="10,20">
              <v:shape style="position:absolute;left:8462;top:5796;width:10;height:20" coordorigin="8462,5796" coordsize="10,20" path="m8462,5815l8472,5815,8472,5796,8462,5796,8462,5815xe" filled="true" fillcolor="#000000" stroked="false">
                <v:path arrowok="t"/>
                <v:fill type="solid"/>
              </v:shape>
            </v:group>
            <v:group style="position:absolute;left:8462;top:5815;width:10;height:20" coordorigin="8462,5815" coordsize="10,20">
              <v:shape style="position:absolute;left:8462;top:5815;width:10;height:20" coordorigin="8462,5815" coordsize="10,20" path="m8462,5834l8472,5834,8472,5815,8462,5815,8462,5834xe" filled="true" fillcolor="#000000" stroked="false">
                <v:path arrowok="t"/>
                <v:fill type="solid"/>
              </v:shape>
            </v:group>
            <v:group style="position:absolute;left:8462;top:5834;width:10;height:20" coordorigin="8462,5834" coordsize="10,20">
              <v:shape style="position:absolute;left:8462;top:5834;width:10;height:20" coordorigin="8462,5834" coordsize="10,20" path="m8462,5853l8472,5853,8472,5834,8462,5834,8462,5853xe" filled="true" fillcolor="#000000" stroked="false">
                <v:path arrowok="t"/>
                <v:fill type="solid"/>
              </v:shape>
            </v:group>
            <v:group style="position:absolute;left:8462;top:5853;width:10;height:20" coordorigin="8462,5853" coordsize="10,20">
              <v:shape style="position:absolute;left:8462;top:5853;width:10;height:20" coordorigin="8462,5853" coordsize="10,20" path="m8462,5872l8472,5872,8472,5853,8462,5853,8462,5872xe" filled="true" fillcolor="#000000" stroked="false">
                <v:path arrowok="t"/>
                <v:fill type="solid"/>
              </v:shape>
            </v:group>
            <v:group style="position:absolute;left:8462;top:5872;width:10;height:20" coordorigin="8462,5872" coordsize="10,20">
              <v:shape style="position:absolute;left:8462;top:5872;width:10;height:20" coordorigin="8462,5872" coordsize="10,20" path="m8462,5892l8472,5892,8472,5872,8462,5872,8462,5892xe" filled="true" fillcolor="#000000" stroked="false">
                <v:path arrowok="t"/>
                <v:fill type="solid"/>
              </v:shape>
            </v:group>
            <v:group style="position:absolute;left:8462;top:5892;width:10;height:20" coordorigin="8462,5892" coordsize="10,20">
              <v:shape style="position:absolute;left:8462;top:5892;width:10;height:20" coordorigin="8462,5892" coordsize="10,20" path="m8462,5911l8472,5911,8472,5892,8462,5892,8462,5911xe" filled="true" fillcolor="#000000" stroked="false">
                <v:path arrowok="t"/>
                <v:fill type="solid"/>
              </v:shape>
            </v:group>
            <v:group style="position:absolute;left:8462;top:5911;width:10;height:20" coordorigin="8462,5911" coordsize="10,20">
              <v:shape style="position:absolute;left:8462;top:5911;width:10;height:20" coordorigin="8462,5911" coordsize="10,20" path="m8462,5930l8472,5930,8472,5911,8462,5911,8462,5930xe" filled="true" fillcolor="#000000" stroked="false">
                <v:path arrowok="t"/>
                <v:fill type="solid"/>
              </v:shape>
            </v:group>
            <v:group style="position:absolute;left:8462;top:5930;width:10;height:20" coordorigin="8462,5930" coordsize="10,20">
              <v:shape style="position:absolute;left:8462;top:5930;width:10;height:20" coordorigin="8462,5930" coordsize="10,20" path="m8462,5949l8472,5949,8472,5930,8462,5930,8462,5949xe" filled="true" fillcolor="#000000" stroked="false">
                <v:path arrowok="t"/>
                <v:fill type="solid"/>
              </v:shape>
            </v:group>
            <v:group style="position:absolute;left:8462;top:5949;width:10;height:20" coordorigin="8462,5949" coordsize="10,20">
              <v:shape style="position:absolute;left:8462;top:5949;width:10;height:20" coordorigin="8462,5949" coordsize="10,20" path="m8462,5968l8472,5968,8472,5949,8462,5949,8462,5968xe" filled="true" fillcolor="#000000" stroked="false">
                <v:path arrowok="t"/>
                <v:fill type="solid"/>
              </v:shape>
            </v:group>
            <v:group style="position:absolute;left:8462;top:5968;width:10;height:20" coordorigin="8462,5968" coordsize="10,20">
              <v:shape style="position:absolute;left:8462;top:5968;width:10;height:20" coordorigin="8462,5968" coordsize="10,20" path="m8462,5988l8472,5988,8472,5968,8462,5968,8462,5988xe" filled="true" fillcolor="#000000" stroked="false">
                <v:path arrowok="t"/>
                <v:fill type="solid"/>
              </v:shape>
            </v:group>
            <v:group style="position:absolute;left:8462;top:5988;width:10;height:20" coordorigin="8462,5988" coordsize="10,20">
              <v:shape style="position:absolute;left:8462;top:5988;width:10;height:20" coordorigin="8462,5988" coordsize="10,20" path="m8462,6007l8472,6007,8472,5988,8462,5988,8462,6007xe" filled="true" fillcolor="#000000" stroked="false">
                <v:path arrowok="t"/>
                <v:fill type="solid"/>
              </v:shape>
            </v:group>
            <v:group style="position:absolute;left:8462;top:6007;width:10;height:20" coordorigin="8462,6007" coordsize="10,20">
              <v:shape style="position:absolute;left:8462;top:6007;width:10;height:20" coordorigin="8462,6007" coordsize="10,20" path="m8462,6026l8472,6026,8472,6007,8462,6007,8462,6026xe" filled="true" fillcolor="#000000" stroked="false">
                <v:path arrowok="t"/>
                <v:fill type="solid"/>
              </v:shape>
            </v:group>
            <v:group style="position:absolute;left:8462;top:6026;width:10;height:20" coordorigin="8462,6026" coordsize="10,20">
              <v:shape style="position:absolute;left:8462;top:6026;width:10;height:20" coordorigin="8462,6026" coordsize="10,20" path="m8462,6045l8472,6045,8472,6026,8462,6026,8462,6045xe" filled="true" fillcolor="#000000" stroked="false">
                <v:path arrowok="t"/>
                <v:fill type="solid"/>
              </v:shape>
            </v:group>
            <v:group style="position:absolute;left:9597;top:5642;width:10;height:20" coordorigin="9597,5642" coordsize="10,20">
              <v:shape style="position:absolute;left:9597;top:5642;width:10;height:20" coordorigin="9597,5642" coordsize="10,20" path="m9597,5661l9607,5661,9607,5642,9597,5642,9597,5661xe" filled="true" fillcolor="#000000" stroked="false">
                <v:path arrowok="t"/>
                <v:fill type="solid"/>
              </v:shape>
            </v:group>
            <v:group style="position:absolute;left:9597;top:5661;width:10;height:20" coordorigin="9597,5661" coordsize="10,20">
              <v:shape style="position:absolute;left:9597;top:5661;width:10;height:20" coordorigin="9597,5661" coordsize="10,20" path="m9597,5680l9607,5680,9607,5661,9597,5661,9597,5680xe" filled="true" fillcolor="#000000" stroked="false">
                <v:path arrowok="t"/>
                <v:fill type="solid"/>
              </v:shape>
            </v:group>
            <v:group style="position:absolute;left:9597;top:5680;width:10;height:20" coordorigin="9597,5680" coordsize="10,20">
              <v:shape style="position:absolute;left:9597;top:5680;width:10;height:20" coordorigin="9597,5680" coordsize="10,20" path="m9597,5700l9607,5700,9607,5680,9597,5680,9597,5700xe" filled="true" fillcolor="#000000" stroked="false">
                <v:path arrowok="t"/>
                <v:fill type="solid"/>
              </v:shape>
            </v:group>
            <v:group style="position:absolute;left:9597;top:5700;width:10;height:20" coordorigin="9597,5700" coordsize="10,20">
              <v:shape style="position:absolute;left:9597;top:5700;width:10;height:20" coordorigin="9597,5700" coordsize="10,20" path="m9597,5719l9607,5719,9607,5700,9597,5700,9597,5719xe" filled="true" fillcolor="#000000" stroked="false">
                <v:path arrowok="t"/>
                <v:fill type="solid"/>
              </v:shape>
            </v:group>
            <v:group style="position:absolute;left:9597;top:5719;width:10;height:20" coordorigin="9597,5719" coordsize="10,20">
              <v:shape style="position:absolute;left:9597;top:5719;width:10;height:20" coordorigin="9597,5719" coordsize="10,20" path="m9597,5738l9607,5738,9607,5719,9597,5719,9597,5738xe" filled="true" fillcolor="#000000" stroked="false">
                <v:path arrowok="t"/>
                <v:fill type="solid"/>
              </v:shape>
            </v:group>
            <v:group style="position:absolute;left:9597;top:5738;width:10;height:20" coordorigin="9597,5738" coordsize="10,20">
              <v:shape style="position:absolute;left:9597;top:5738;width:10;height:20" coordorigin="9597,5738" coordsize="10,20" path="m9597,5757l9607,5757,9607,5738,9597,5738,9597,5757xe" filled="true" fillcolor="#000000" stroked="false">
                <v:path arrowok="t"/>
                <v:fill type="solid"/>
              </v:shape>
            </v:group>
            <v:group style="position:absolute;left:9597;top:5757;width:10;height:20" coordorigin="9597,5757" coordsize="10,20">
              <v:shape style="position:absolute;left:9597;top:5757;width:10;height:20" coordorigin="9597,5757" coordsize="10,20" path="m9597,5776l9607,5776,9607,5757,9597,5757,9597,5776xe" filled="true" fillcolor="#000000" stroked="false">
                <v:path arrowok="t"/>
                <v:fill type="solid"/>
              </v:shape>
            </v:group>
            <v:group style="position:absolute;left:9597;top:5776;width:10;height:20" coordorigin="9597,5776" coordsize="10,20">
              <v:shape style="position:absolute;left:9597;top:5776;width:10;height:20" coordorigin="9597,5776" coordsize="10,20" path="m9597,5796l9607,5796,9607,5776,9597,5776,9597,5796xe" filled="true" fillcolor="#000000" stroked="false">
                <v:path arrowok="t"/>
                <v:fill type="solid"/>
              </v:shape>
            </v:group>
            <v:group style="position:absolute;left:9597;top:5796;width:10;height:20" coordorigin="9597,5796" coordsize="10,20">
              <v:shape style="position:absolute;left:9597;top:5796;width:10;height:20" coordorigin="9597,5796" coordsize="10,20" path="m9597,5815l9607,5815,9607,5796,9597,5796,9597,5815xe" filled="true" fillcolor="#000000" stroked="false">
                <v:path arrowok="t"/>
                <v:fill type="solid"/>
              </v:shape>
            </v:group>
            <v:group style="position:absolute;left:9597;top:5815;width:10;height:20" coordorigin="9597,5815" coordsize="10,20">
              <v:shape style="position:absolute;left:9597;top:5815;width:10;height:20" coordorigin="9597,5815" coordsize="10,20" path="m9597,5834l9607,5834,9607,5815,9597,5815,9597,5834xe" filled="true" fillcolor="#000000" stroked="false">
                <v:path arrowok="t"/>
                <v:fill type="solid"/>
              </v:shape>
            </v:group>
            <v:group style="position:absolute;left:9597;top:5834;width:10;height:20" coordorigin="9597,5834" coordsize="10,20">
              <v:shape style="position:absolute;left:9597;top:5834;width:10;height:20" coordorigin="9597,5834" coordsize="10,20" path="m9597,5853l9607,5853,9607,5834,9597,5834,9597,5853xe" filled="true" fillcolor="#000000" stroked="false">
                <v:path arrowok="t"/>
                <v:fill type="solid"/>
              </v:shape>
            </v:group>
            <v:group style="position:absolute;left:9597;top:5853;width:10;height:20" coordorigin="9597,5853" coordsize="10,20">
              <v:shape style="position:absolute;left:9597;top:5853;width:10;height:20" coordorigin="9597,5853" coordsize="10,20" path="m9597,5872l9607,5872,9607,5853,9597,5853,9597,5872xe" filled="true" fillcolor="#000000" stroked="false">
                <v:path arrowok="t"/>
                <v:fill type="solid"/>
              </v:shape>
            </v:group>
            <v:group style="position:absolute;left:9597;top:5872;width:10;height:20" coordorigin="9597,5872" coordsize="10,20">
              <v:shape style="position:absolute;left:9597;top:5872;width:10;height:20" coordorigin="9597,5872" coordsize="10,20" path="m9597,5892l9607,5892,9607,5872,9597,5872,9597,5892xe" filled="true" fillcolor="#000000" stroked="false">
                <v:path arrowok="t"/>
                <v:fill type="solid"/>
              </v:shape>
            </v:group>
            <v:group style="position:absolute;left:9597;top:5892;width:10;height:20" coordorigin="9597,5892" coordsize="10,20">
              <v:shape style="position:absolute;left:9597;top:5892;width:10;height:20" coordorigin="9597,5892" coordsize="10,20" path="m9597,5911l9607,5911,9607,5892,9597,5892,9597,5911xe" filled="true" fillcolor="#000000" stroked="false">
                <v:path arrowok="t"/>
                <v:fill type="solid"/>
              </v:shape>
            </v:group>
            <v:group style="position:absolute;left:9597;top:5911;width:10;height:20" coordorigin="9597,5911" coordsize="10,20">
              <v:shape style="position:absolute;left:9597;top:5911;width:10;height:20" coordorigin="9597,5911" coordsize="10,20" path="m9597,5930l9607,5930,9607,5911,9597,5911,9597,5930xe" filled="true" fillcolor="#000000" stroked="false">
                <v:path arrowok="t"/>
                <v:fill type="solid"/>
              </v:shape>
            </v:group>
            <v:group style="position:absolute;left:9597;top:5930;width:10;height:20" coordorigin="9597,5930" coordsize="10,20">
              <v:shape style="position:absolute;left:9597;top:5930;width:10;height:20" coordorigin="9597,5930" coordsize="10,20" path="m9597,5949l9607,5949,9607,5930,9597,5930,9597,5949xe" filled="true" fillcolor="#000000" stroked="false">
                <v:path arrowok="t"/>
                <v:fill type="solid"/>
              </v:shape>
            </v:group>
            <v:group style="position:absolute;left:9597;top:5949;width:10;height:20" coordorigin="9597,5949" coordsize="10,20">
              <v:shape style="position:absolute;left:9597;top:5949;width:10;height:20" coordorigin="9597,5949" coordsize="10,20" path="m9597,5968l9607,5968,9607,5949,9597,5949,9597,5968xe" filled="true" fillcolor="#000000" stroked="false">
                <v:path arrowok="t"/>
                <v:fill type="solid"/>
              </v:shape>
            </v:group>
            <v:group style="position:absolute;left:9597;top:5968;width:10;height:20" coordorigin="9597,5968" coordsize="10,20">
              <v:shape style="position:absolute;left:9597;top:5968;width:10;height:20" coordorigin="9597,5968" coordsize="10,20" path="m9597,5988l9607,5988,9607,5968,9597,5968,9597,5988xe" filled="true" fillcolor="#000000" stroked="false">
                <v:path arrowok="t"/>
                <v:fill type="solid"/>
              </v:shape>
            </v:group>
            <v:group style="position:absolute;left:9597;top:5988;width:10;height:20" coordorigin="9597,5988" coordsize="10,20">
              <v:shape style="position:absolute;left:9597;top:5988;width:10;height:20" coordorigin="9597,5988" coordsize="10,20" path="m9597,6007l9607,6007,9607,5988,9597,5988,9597,6007xe" filled="true" fillcolor="#000000" stroked="false">
                <v:path arrowok="t"/>
                <v:fill type="solid"/>
              </v:shape>
            </v:group>
            <v:group style="position:absolute;left:9597;top:6007;width:10;height:20" coordorigin="9597,6007" coordsize="10,20">
              <v:shape style="position:absolute;left:9597;top:6007;width:10;height:20" coordorigin="9597,6007" coordsize="10,20" path="m9597,6026l9607,6026,9607,6007,9597,6007,9597,6026xe" filled="true" fillcolor="#000000" stroked="false">
                <v:path arrowok="t"/>
                <v:fill type="solid"/>
              </v:shape>
            </v:group>
            <v:group style="position:absolute;left:9597;top:6026;width:10;height:20" coordorigin="9597,6026" coordsize="10,20">
              <v:shape style="position:absolute;left:9597;top:6026;width:10;height:20" coordorigin="9597,6026" coordsize="10,20" path="m9597,6045l9607,6045,9607,6026,9597,6026,9597,6045xe" filled="true" fillcolor="#000000" stroked="false">
                <v:path arrowok="t"/>
                <v:fill type="solid"/>
              </v:shape>
            </v:group>
            <v:group style="position:absolute;left:10162;top:5642;width:10;height:20" coordorigin="10162,5642" coordsize="10,20">
              <v:shape style="position:absolute;left:10162;top:5642;width:10;height:20" coordorigin="10162,5642" coordsize="10,20" path="m10162,5661l10172,5661,10172,5642,10162,5642,10162,5661xe" filled="true" fillcolor="#000000" stroked="false">
                <v:path arrowok="t"/>
                <v:fill type="solid"/>
              </v:shape>
            </v:group>
            <v:group style="position:absolute;left:10162;top:5661;width:10;height:20" coordorigin="10162,5661" coordsize="10,20">
              <v:shape style="position:absolute;left:10162;top:5661;width:10;height:20" coordorigin="10162,5661" coordsize="10,20" path="m10162,5680l10172,5680,10172,5661,10162,5661,10162,5680xe" filled="true" fillcolor="#000000" stroked="false">
                <v:path arrowok="t"/>
                <v:fill type="solid"/>
              </v:shape>
            </v:group>
            <v:group style="position:absolute;left:10162;top:5680;width:10;height:20" coordorigin="10162,5680" coordsize="10,20">
              <v:shape style="position:absolute;left:10162;top:5680;width:10;height:20" coordorigin="10162,5680" coordsize="10,20" path="m10162,5700l10172,5700,10172,5680,10162,5680,10162,5700xe" filled="true" fillcolor="#000000" stroked="false">
                <v:path arrowok="t"/>
                <v:fill type="solid"/>
              </v:shape>
            </v:group>
            <v:group style="position:absolute;left:10162;top:5700;width:10;height:20" coordorigin="10162,5700" coordsize="10,20">
              <v:shape style="position:absolute;left:10162;top:5700;width:10;height:20" coordorigin="10162,5700" coordsize="10,20" path="m10162,5719l10172,5719,10172,5700,10162,5700,10162,5719xe" filled="true" fillcolor="#000000" stroked="false">
                <v:path arrowok="t"/>
                <v:fill type="solid"/>
              </v:shape>
            </v:group>
            <v:group style="position:absolute;left:10162;top:5719;width:10;height:20" coordorigin="10162,5719" coordsize="10,20">
              <v:shape style="position:absolute;left:10162;top:5719;width:10;height:20" coordorigin="10162,5719" coordsize="10,20" path="m10162,5738l10172,5738,10172,5719,10162,5719,10162,5738xe" filled="true" fillcolor="#000000" stroked="false">
                <v:path arrowok="t"/>
                <v:fill type="solid"/>
              </v:shape>
            </v:group>
            <v:group style="position:absolute;left:10162;top:5738;width:10;height:20" coordorigin="10162,5738" coordsize="10,20">
              <v:shape style="position:absolute;left:10162;top:5738;width:10;height:20" coordorigin="10162,5738" coordsize="10,20" path="m10162,5757l10172,5757,10172,5738,10162,5738,10162,5757xe" filled="true" fillcolor="#000000" stroked="false">
                <v:path arrowok="t"/>
                <v:fill type="solid"/>
              </v:shape>
            </v:group>
            <v:group style="position:absolute;left:10162;top:5757;width:10;height:20" coordorigin="10162,5757" coordsize="10,20">
              <v:shape style="position:absolute;left:10162;top:5757;width:10;height:20" coordorigin="10162,5757" coordsize="10,20" path="m10162,5776l10172,5776,10172,5757,10162,5757,10162,5776xe" filled="true" fillcolor="#000000" stroked="false">
                <v:path arrowok="t"/>
                <v:fill type="solid"/>
              </v:shape>
            </v:group>
            <v:group style="position:absolute;left:10162;top:5776;width:10;height:20" coordorigin="10162,5776" coordsize="10,20">
              <v:shape style="position:absolute;left:10162;top:5776;width:10;height:20" coordorigin="10162,5776" coordsize="10,20" path="m10162,5796l10172,5796,10172,5776,10162,5776,10162,5796xe" filled="true" fillcolor="#000000" stroked="false">
                <v:path arrowok="t"/>
                <v:fill type="solid"/>
              </v:shape>
            </v:group>
            <v:group style="position:absolute;left:10162;top:5796;width:10;height:20" coordorigin="10162,5796" coordsize="10,20">
              <v:shape style="position:absolute;left:10162;top:5796;width:10;height:20" coordorigin="10162,5796" coordsize="10,20" path="m10162,5815l10172,5815,10172,5796,10162,5796,10162,5815xe" filled="true" fillcolor="#000000" stroked="false">
                <v:path arrowok="t"/>
                <v:fill type="solid"/>
              </v:shape>
            </v:group>
            <v:group style="position:absolute;left:10162;top:5815;width:10;height:20" coordorigin="10162,5815" coordsize="10,20">
              <v:shape style="position:absolute;left:10162;top:5815;width:10;height:20" coordorigin="10162,5815" coordsize="10,20" path="m10162,5834l10172,5834,10172,5815,10162,5815,10162,5834xe" filled="true" fillcolor="#000000" stroked="false">
                <v:path arrowok="t"/>
                <v:fill type="solid"/>
              </v:shape>
            </v:group>
            <v:group style="position:absolute;left:10162;top:5834;width:10;height:20" coordorigin="10162,5834" coordsize="10,20">
              <v:shape style="position:absolute;left:10162;top:5834;width:10;height:20" coordorigin="10162,5834" coordsize="10,20" path="m10162,5853l10172,5853,10172,5834,10162,5834,10162,5853xe" filled="true" fillcolor="#000000" stroked="false">
                <v:path arrowok="t"/>
                <v:fill type="solid"/>
              </v:shape>
            </v:group>
            <v:group style="position:absolute;left:10162;top:5853;width:10;height:20" coordorigin="10162,5853" coordsize="10,20">
              <v:shape style="position:absolute;left:10162;top:5853;width:10;height:20" coordorigin="10162,5853" coordsize="10,20" path="m10162,5872l10172,5872,10172,5853,10162,5853,10162,5872xe" filled="true" fillcolor="#000000" stroked="false">
                <v:path arrowok="t"/>
                <v:fill type="solid"/>
              </v:shape>
            </v:group>
            <v:group style="position:absolute;left:10162;top:5872;width:10;height:20" coordorigin="10162,5872" coordsize="10,20">
              <v:shape style="position:absolute;left:10162;top:5872;width:10;height:20" coordorigin="10162,5872" coordsize="10,20" path="m10162,5892l10172,5892,10172,5872,10162,5872,10162,5892xe" filled="true" fillcolor="#000000" stroked="false">
                <v:path arrowok="t"/>
                <v:fill type="solid"/>
              </v:shape>
            </v:group>
            <v:group style="position:absolute;left:10162;top:5892;width:10;height:20" coordorigin="10162,5892" coordsize="10,20">
              <v:shape style="position:absolute;left:10162;top:5892;width:10;height:20" coordorigin="10162,5892" coordsize="10,20" path="m10162,5911l10172,5911,10172,5892,10162,5892,10162,5911xe" filled="true" fillcolor="#000000" stroked="false">
                <v:path arrowok="t"/>
                <v:fill type="solid"/>
              </v:shape>
            </v:group>
            <v:group style="position:absolute;left:10162;top:5911;width:10;height:20" coordorigin="10162,5911" coordsize="10,20">
              <v:shape style="position:absolute;left:10162;top:5911;width:10;height:20" coordorigin="10162,5911" coordsize="10,20" path="m10162,5930l10172,5930,10172,5911,10162,5911,10162,5930xe" filled="true" fillcolor="#000000" stroked="false">
                <v:path arrowok="t"/>
                <v:fill type="solid"/>
              </v:shape>
            </v:group>
            <v:group style="position:absolute;left:10162;top:5930;width:10;height:20" coordorigin="10162,5930" coordsize="10,20">
              <v:shape style="position:absolute;left:10162;top:5930;width:10;height:20" coordorigin="10162,5930" coordsize="10,20" path="m10162,5949l10172,5949,10172,5930,10162,5930,10162,5949xe" filled="true" fillcolor="#000000" stroked="false">
                <v:path arrowok="t"/>
                <v:fill type="solid"/>
              </v:shape>
            </v:group>
            <v:group style="position:absolute;left:10162;top:5949;width:10;height:20" coordorigin="10162,5949" coordsize="10,20">
              <v:shape style="position:absolute;left:10162;top:5949;width:10;height:20" coordorigin="10162,5949" coordsize="10,20" path="m10162,5968l10172,5968,10172,5949,10162,5949,10162,5968xe" filled="true" fillcolor="#000000" stroked="false">
                <v:path arrowok="t"/>
                <v:fill type="solid"/>
              </v:shape>
            </v:group>
            <v:group style="position:absolute;left:10162;top:5968;width:10;height:20" coordorigin="10162,5968" coordsize="10,20">
              <v:shape style="position:absolute;left:10162;top:5968;width:10;height:20" coordorigin="10162,5968" coordsize="10,20" path="m10162,5988l10172,5988,10172,5968,10162,5968,10162,5988xe" filled="true" fillcolor="#000000" stroked="false">
                <v:path arrowok="t"/>
                <v:fill type="solid"/>
              </v:shape>
            </v:group>
            <v:group style="position:absolute;left:10162;top:5988;width:10;height:20" coordorigin="10162,5988" coordsize="10,20">
              <v:shape style="position:absolute;left:10162;top:5988;width:10;height:20" coordorigin="10162,5988" coordsize="10,20" path="m10162,6007l10172,6007,10172,5988,10162,5988,10162,6007xe" filled="true" fillcolor="#000000" stroked="false">
                <v:path arrowok="t"/>
                <v:fill type="solid"/>
              </v:shape>
            </v:group>
            <v:group style="position:absolute;left:10162;top:6007;width:10;height:20" coordorigin="10162,6007" coordsize="10,20">
              <v:shape style="position:absolute;left:10162;top:6007;width:10;height:20" coordorigin="10162,6007" coordsize="10,20" path="m10162,6026l10172,6026,10172,6007,10162,6007,10162,6026xe" filled="true" fillcolor="#000000" stroked="false">
                <v:path arrowok="t"/>
                <v:fill type="solid"/>
              </v:shape>
            </v:group>
            <v:group style="position:absolute;left:10162;top:6026;width:10;height:20" coordorigin="10162,6026" coordsize="10,20">
              <v:shape style="position:absolute;left:10162;top:6026;width:10;height:20" coordorigin="10162,6026" coordsize="10,20" path="m10162,6045l10172,6045,10172,6026,10162,6026,10162,6045xe" filled="true" fillcolor="#000000" stroked="false">
                <v:path arrowok="t"/>
                <v:fill type="solid"/>
              </v:shape>
            </v:group>
            <v:group style="position:absolute;left:11437;top:5642;width:10;height:20" coordorigin="11437,5642" coordsize="10,20">
              <v:shape style="position:absolute;left:11437;top:5642;width:10;height:20" coordorigin="11437,5642" coordsize="10,20" path="m11437,5661l11446,5661,11446,5642,11437,5642,11437,5661xe" filled="true" fillcolor="#000000" stroked="false">
                <v:path arrowok="t"/>
                <v:fill type="solid"/>
              </v:shape>
            </v:group>
            <v:group style="position:absolute;left:11437;top:5661;width:10;height:20" coordorigin="11437,5661" coordsize="10,20">
              <v:shape style="position:absolute;left:11437;top:5661;width:10;height:20" coordorigin="11437,5661" coordsize="10,20" path="m11437,5680l11446,5680,11446,5661,11437,5661,11437,5680xe" filled="true" fillcolor="#000000" stroked="false">
                <v:path arrowok="t"/>
                <v:fill type="solid"/>
              </v:shape>
            </v:group>
            <v:group style="position:absolute;left:11437;top:5680;width:10;height:20" coordorigin="11437,5680" coordsize="10,20">
              <v:shape style="position:absolute;left:11437;top:5680;width:10;height:20" coordorigin="11437,5680" coordsize="10,20" path="m11437,5700l11446,5700,11446,5680,11437,5680,11437,5700xe" filled="true" fillcolor="#000000" stroked="false">
                <v:path arrowok="t"/>
                <v:fill type="solid"/>
              </v:shape>
            </v:group>
            <v:group style="position:absolute;left:11437;top:5700;width:10;height:20" coordorigin="11437,5700" coordsize="10,20">
              <v:shape style="position:absolute;left:11437;top:5700;width:10;height:20" coordorigin="11437,5700" coordsize="10,20" path="m11437,5719l11446,5719,11446,5700,11437,5700,11437,5719xe" filled="true" fillcolor="#000000" stroked="false">
                <v:path arrowok="t"/>
                <v:fill type="solid"/>
              </v:shape>
            </v:group>
            <v:group style="position:absolute;left:11437;top:5719;width:10;height:20" coordorigin="11437,5719" coordsize="10,20">
              <v:shape style="position:absolute;left:11437;top:5719;width:10;height:20" coordorigin="11437,5719" coordsize="10,20" path="m11437,5738l11446,5738,11446,5719,11437,5719,11437,5738xe" filled="true" fillcolor="#000000" stroked="false">
                <v:path arrowok="t"/>
                <v:fill type="solid"/>
              </v:shape>
            </v:group>
            <v:group style="position:absolute;left:11437;top:5738;width:10;height:20" coordorigin="11437,5738" coordsize="10,20">
              <v:shape style="position:absolute;left:11437;top:5738;width:10;height:20" coordorigin="11437,5738" coordsize="10,20" path="m11437,5757l11446,5757,11446,5738,11437,5738,11437,5757xe" filled="true" fillcolor="#000000" stroked="false">
                <v:path arrowok="t"/>
                <v:fill type="solid"/>
              </v:shape>
            </v:group>
            <v:group style="position:absolute;left:11437;top:5757;width:10;height:20" coordorigin="11437,5757" coordsize="10,20">
              <v:shape style="position:absolute;left:11437;top:5757;width:10;height:20" coordorigin="11437,5757" coordsize="10,20" path="m11437,5776l11446,5776,11446,5757,11437,5757,11437,5776xe" filled="true" fillcolor="#000000" stroked="false">
                <v:path arrowok="t"/>
                <v:fill type="solid"/>
              </v:shape>
            </v:group>
            <v:group style="position:absolute;left:11437;top:5776;width:10;height:20" coordorigin="11437,5776" coordsize="10,20">
              <v:shape style="position:absolute;left:11437;top:5776;width:10;height:20" coordorigin="11437,5776" coordsize="10,20" path="m11437,5796l11446,5796,11446,5776,11437,5776,11437,5796xe" filled="true" fillcolor="#000000" stroked="false">
                <v:path arrowok="t"/>
                <v:fill type="solid"/>
              </v:shape>
            </v:group>
            <v:group style="position:absolute;left:11437;top:5796;width:10;height:20" coordorigin="11437,5796" coordsize="10,20">
              <v:shape style="position:absolute;left:11437;top:5796;width:10;height:20" coordorigin="11437,5796" coordsize="10,20" path="m11437,5815l11446,5815,11446,5796,11437,5796,11437,5815xe" filled="true" fillcolor="#000000" stroked="false">
                <v:path arrowok="t"/>
                <v:fill type="solid"/>
              </v:shape>
            </v:group>
            <v:group style="position:absolute;left:11437;top:5815;width:10;height:20" coordorigin="11437,5815" coordsize="10,20">
              <v:shape style="position:absolute;left:11437;top:5815;width:10;height:20" coordorigin="11437,5815" coordsize="10,20" path="m11437,5834l11446,5834,11446,5815,11437,5815,11437,5834xe" filled="true" fillcolor="#000000" stroked="false">
                <v:path arrowok="t"/>
                <v:fill type="solid"/>
              </v:shape>
            </v:group>
            <v:group style="position:absolute;left:11437;top:5834;width:10;height:20" coordorigin="11437,5834" coordsize="10,20">
              <v:shape style="position:absolute;left:11437;top:5834;width:10;height:20" coordorigin="11437,5834" coordsize="10,20" path="m11437,5853l11446,5853,11446,5834,11437,5834,11437,5853xe" filled="true" fillcolor="#000000" stroked="false">
                <v:path arrowok="t"/>
                <v:fill type="solid"/>
              </v:shape>
            </v:group>
            <v:group style="position:absolute;left:11437;top:5853;width:10;height:20" coordorigin="11437,5853" coordsize="10,20">
              <v:shape style="position:absolute;left:11437;top:5853;width:10;height:20" coordorigin="11437,5853" coordsize="10,20" path="m11437,5872l11446,5872,11446,5853,11437,5853,11437,5872xe" filled="true" fillcolor="#000000" stroked="false">
                <v:path arrowok="t"/>
                <v:fill type="solid"/>
              </v:shape>
            </v:group>
            <v:group style="position:absolute;left:11437;top:5872;width:10;height:20" coordorigin="11437,5872" coordsize="10,20">
              <v:shape style="position:absolute;left:11437;top:5872;width:10;height:20" coordorigin="11437,5872" coordsize="10,20" path="m11437,5892l11446,5892,11446,5872,11437,5872,11437,5892xe" filled="true" fillcolor="#000000" stroked="false">
                <v:path arrowok="t"/>
                <v:fill type="solid"/>
              </v:shape>
            </v:group>
            <v:group style="position:absolute;left:11437;top:5892;width:10;height:20" coordorigin="11437,5892" coordsize="10,20">
              <v:shape style="position:absolute;left:11437;top:5892;width:10;height:20" coordorigin="11437,5892" coordsize="10,20" path="m11437,5911l11446,5911,11446,5892,11437,5892,11437,5911xe" filled="true" fillcolor="#000000" stroked="false">
                <v:path arrowok="t"/>
                <v:fill type="solid"/>
              </v:shape>
            </v:group>
            <v:group style="position:absolute;left:11437;top:5911;width:10;height:20" coordorigin="11437,5911" coordsize="10,20">
              <v:shape style="position:absolute;left:11437;top:5911;width:10;height:20" coordorigin="11437,5911" coordsize="10,20" path="m11437,5930l11446,5930,11446,5911,11437,5911,11437,5930xe" filled="true" fillcolor="#000000" stroked="false">
                <v:path arrowok="t"/>
                <v:fill type="solid"/>
              </v:shape>
            </v:group>
            <v:group style="position:absolute;left:11437;top:5930;width:10;height:20" coordorigin="11437,5930" coordsize="10,20">
              <v:shape style="position:absolute;left:11437;top:5930;width:10;height:20" coordorigin="11437,5930" coordsize="10,20" path="m11437,5949l11446,5949,11446,5930,11437,5930,11437,5949xe" filled="true" fillcolor="#000000" stroked="false">
                <v:path arrowok="t"/>
                <v:fill type="solid"/>
              </v:shape>
            </v:group>
            <v:group style="position:absolute;left:11437;top:5949;width:10;height:20" coordorigin="11437,5949" coordsize="10,20">
              <v:shape style="position:absolute;left:11437;top:5949;width:10;height:20" coordorigin="11437,5949" coordsize="10,20" path="m11437,5968l11446,5968,11446,5949,11437,5949,11437,5968xe" filled="true" fillcolor="#000000" stroked="false">
                <v:path arrowok="t"/>
                <v:fill type="solid"/>
              </v:shape>
            </v:group>
            <v:group style="position:absolute;left:11437;top:5968;width:10;height:20" coordorigin="11437,5968" coordsize="10,20">
              <v:shape style="position:absolute;left:11437;top:5968;width:10;height:20" coordorigin="11437,5968" coordsize="10,20" path="m11437,5988l11446,5988,11446,5968,11437,5968,11437,5988xe" filled="true" fillcolor="#000000" stroked="false">
                <v:path arrowok="t"/>
                <v:fill type="solid"/>
              </v:shape>
            </v:group>
            <v:group style="position:absolute;left:11437;top:5988;width:10;height:20" coordorigin="11437,5988" coordsize="10,20">
              <v:shape style="position:absolute;left:11437;top:5988;width:10;height:20" coordorigin="11437,5988" coordsize="10,20" path="m11437,6007l11446,6007,11446,5988,11437,5988,11437,6007xe" filled="true" fillcolor="#000000" stroked="false">
                <v:path arrowok="t"/>
                <v:fill type="solid"/>
              </v:shape>
            </v:group>
            <v:group style="position:absolute;left:11437;top:6007;width:10;height:20" coordorigin="11437,6007" coordsize="10,20">
              <v:shape style="position:absolute;left:11437;top:6007;width:10;height:20" coordorigin="11437,6007" coordsize="10,20" path="m11437,6026l11446,6026,11446,6007,11437,6007,11437,6026xe" filled="true" fillcolor="#000000" stroked="false">
                <v:path arrowok="t"/>
                <v:fill type="solid"/>
              </v:shape>
            </v:group>
            <v:group style="position:absolute;left:11437;top:6026;width:10;height:20" coordorigin="11437,6026" coordsize="10,20">
              <v:shape style="position:absolute;left:11437;top:6026;width:10;height:20" coordorigin="11437,6026" coordsize="10,20" path="m11437,6045l11446,6045,11446,6026,11437,6026,11437,6045xe" filled="true" fillcolor="#000000" stroked="false">
                <v:path arrowok="t"/>
                <v:fill type="solid"/>
              </v:shape>
            </v:group>
            <v:group style="position:absolute;left:12720;top:5642;width:10;height:20" coordorigin="12720,5642" coordsize="10,20">
              <v:shape style="position:absolute;left:12720;top:5642;width:10;height:20" coordorigin="12720,5642" coordsize="10,20" path="m12720,5661l12729,5661,12729,5642,12720,5642,12720,5661xe" filled="true" fillcolor="#000000" stroked="false">
                <v:path arrowok="t"/>
                <v:fill type="solid"/>
              </v:shape>
            </v:group>
            <v:group style="position:absolute;left:12720;top:5661;width:10;height:20" coordorigin="12720,5661" coordsize="10,20">
              <v:shape style="position:absolute;left:12720;top:5661;width:10;height:20" coordorigin="12720,5661" coordsize="10,20" path="m12720,5680l12729,5680,12729,5661,12720,5661,12720,5680xe" filled="true" fillcolor="#000000" stroked="false">
                <v:path arrowok="t"/>
                <v:fill type="solid"/>
              </v:shape>
            </v:group>
            <v:group style="position:absolute;left:12720;top:5680;width:10;height:20" coordorigin="12720,5680" coordsize="10,20">
              <v:shape style="position:absolute;left:12720;top:5680;width:10;height:20" coordorigin="12720,5680" coordsize="10,20" path="m12720,5700l12729,5700,12729,5680,12720,5680,12720,5700xe" filled="true" fillcolor="#000000" stroked="false">
                <v:path arrowok="t"/>
                <v:fill type="solid"/>
              </v:shape>
            </v:group>
            <v:group style="position:absolute;left:12720;top:5700;width:10;height:20" coordorigin="12720,5700" coordsize="10,20">
              <v:shape style="position:absolute;left:12720;top:5700;width:10;height:20" coordorigin="12720,5700" coordsize="10,20" path="m12720,5719l12729,5719,12729,5700,12720,5700,12720,5719xe" filled="true" fillcolor="#000000" stroked="false">
                <v:path arrowok="t"/>
                <v:fill type="solid"/>
              </v:shape>
            </v:group>
            <v:group style="position:absolute;left:12720;top:5719;width:10;height:20" coordorigin="12720,5719" coordsize="10,20">
              <v:shape style="position:absolute;left:12720;top:5719;width:10;height:20" coordorigin="12720,5719" coordsize="10,20" path="m12720,5738l12729,5738,12729,5719,12720,5719,12720,5738xe" filled="true" fillcolor="#000000" stroked="false">
                <v:path arrowok="t"/>
                <v:fill type="solid"/>
              </v:shape>
            </v:group>
            <v:group style="position:absolute;left:12720;top:5738;width:10;height:20" coordorigin="12720,5738" coordsize="10,20">
              <v:shape style="position:absolute;left:12720;top:5738;width:10;height:20" coordorigin="12720,5738" coordsize="10,20" path="m12720,5757l12729,5757,12729,5738,12720,5738,12720,5757xe" filled="true" fillcolor="#000000" stroked="false">
                <v:path arrowok="t"/>
                <v:fill type="solid"/>
              </v:shape>
            </v:group>
            <v:group style="position:absolute;left:12720;top:5757;width:10;height:20" coordorigin="12720,5757" coordsize="10,20">
              <v:shape style="position:absolute;left:12720;top:5757;width:10;height:20" coordorigin="12720,5757" coordsize="10,20" path="m12720,5776l12729,5776,12729,5757,12720,5757,12720,5776xe" filled="true" fillcolor="#000000" stroked="false">
                <v:path arrowok="t"/>
                <v:fill type="solid"/>
              </v:shape>
            </v:group>
            <v:group style="position:absolute;left:12720;top:5776;width:10;height:20" coordorigin="12720,5776" coordsize="10,20">
              <v:shape style="position:absolute;left:12720;top:5776;width:10;height:20" coordorigin="12720,5776" coordsize="10,20" path="m12720,5796l12729,5796,12729,5776,12720,5776,12720,5796xe" filled="true" fillcolor="#000000" stroked="false">
                <v:path arrowok="t"/>
                <v:fill type="solid"/>
              </v:shape>
            </v:group>
            <v:group style="position:absolute;left:12720;top:5796;width:10;height:20" coordorigin="12720,5796" coordsize="10,20">
              <v:shape style="position:absolute;left:12720;top:5796;width:10;height:20" coordorigin="12720,5796" coordsize="10,20" path="m12720,5815l12729,5815,12729,5796,12720,5796,12720,5815xe" filled="true" fillcolor="#000000" stroked="false">
                <v:path arrowok="t"/>
                <v:fill type="solid"/>
              </v:shape>
            </v:group>
            <v:group style="position:absolute;left:12720;top:5815;width:10;height:20" coordorigin="12720,5815" coordsize="10,20">
              <v:shape style="position:absolute;left:12720;top:5815;width:10;height:20" coordorigin="12720,5815" coordsize="10,20" path="m12720,5834l12729,5834,12729,5815,12720,5815,12720,5834xe" filled="true" fillcolor="#000000" stroked="false">
                <v:path arrowok="t"/>
                <v:fill type="solid"/>
              </v:shape>
            </v:group>
            <v:group style="position:absolute;left:12720;top:5834;width:10;height:20" coordorigin="12720,5834" coordsize="10,20">
              <v:shape style="position:absolute;left:12720;top:5834;width:10;height:20" coordorigin="12720,5834" coordsize="10,20" path="m12720,5853l12729,5853,12729,5834,12720,5834,12720,5853xe" filled="true" fillcolor="#000000" stroked="false">
                <v:path arrowok="t"/>
                <v:fill type="solid"/>
              </v:shape>
            </v:group>
            <v:group style="position:absolute;left:12720;top:5853;width:10;height:20" coordorigin="12720,5853" coordsize="10,20">
              <v:shape style="position:absolute;left:12720;top:5853;width:10;height:20" coordorigin="12720,5853" coordsize="10,20" path="m12720,5872l12729,5872,12729,5853,12720,5853,12720,5872xe" filled="true" fillcolor="#000000" stroked="false">
                <v:path arrowok="t"/>
                <v:fill type="solid"/>
              </v:shape>
            </v:group>
            <v:group style="position:absolute;left:12720;top:5872;width:10;height:20" coordorigin="12720,5872" coordsize="10,20">
              <v:shape style="position:absolute;left:12720;top:5872;width:10;height:20" coordorigin="12720,5872" coordsize="10,20" path="m12720,5892l12729,5892,12729,5872,12720,5872,12720,5892xe" filled="true" fillcolor="#000000" stroked="false">
                <v:path arrowok="t"/>
                <v:fill type="solid"/>
              </v:shape>
            </v:group>
            <v:group style="position:absolute;left:12720;top:5892;width:10;height:20" coordorigin="12720,5892" coordsize="10,20">
              <v:shape style="position:absolute;left:12720;top:5892;width:10;height:20" coordorigin="12720,5892" coordsize="10,20" path="m12720,5911l12729,5911,12729,5892,12720,5892,12720,5911xe" filled="true" fillcolor="#000000" stroked="false">
                <v:path arrowok="t"/>
                <v:fill type="solid"/>
              </v:shape>
            </v:group>
            <v:group style="position:absolute;left:12720;top:5911;width:10;height:20" coordorigin="12720,5911" coordsize="10,20">
              <v:shape style="position:absolute;left:12720;top:5911;width:10;height:20" coordorigin="12720,5911" coordsize="10,20" path="m12720,5930l12729,5930,12729,5911,12720,5911,12720,5930xe" filled="true" fillcolor="#000000" stroked="false">
                <v:path arrowok="t"/>
                <v:fill type="solid"/>
              </v:shape>
            </v:group>
            <v:group style="position:absolute;left:12720;top:5930;width:10;height:20" coordorigin="12720,5930" coordsize="10,20">
              <v:shape style="position:absolute;left:12720;top:5930;width:10;height:20" coordorigin="12720,5930" coordsize="10,20" path="m12720,5949l12729,5949,12729,5930,12720,5930,12720,5949xe" filled="true" fillcolor="#000000" stroked="false">
                <v:path arrowok="t"/>
                <v:fill type="solid"/>
              </v:shape>
            </v:group>
            <v:group style="position:absolute;left:12720;top:5949;width:10;height:20" coordorigin="12720,5949" coordsize="10,20">
              <v:shape style="position:absolute;left:12720;top:5949;width:10;height:20" coordorigin="12720,5949" coordsize="10,20" path="m12720,5968l12729,5968,12729,5949,12720,5949,12720,5968xe" filled="true" fillcolor="#000000" stroked="false">
                <v:path arrowok="t"/>
                <v:fill type="solid"/>
              </v:shape>
            </v:group>
            <v:group style="position:absolute;left:12720;top:5968;width:10;height:20" coordorigin="12720,5968" coordsize="10,20">
              <v:shape style="position:absolute;left:12720;top:5968;width:10;height:20" coordorigin="12720,5968" coordsize="10,20" path="m12720,5988l12729,5988,12729,5968,12720,5968,12720,5988xe" filled="true" fillcolor="#000000" stroked="false">
                <v:path arrowok="t"/>
                <v:fill type="solid"/>
              </v:shape>
            </v:group>
            <v:group style="position:absolute;left:12720;top:5988;width:10;height:20" coordorigin="12720,5988" coordsize="10,20">
              <v:shape style="position:absolute;left:12720;top:5988;width:10;height:20" coordorigin="12720,5988" coordsize="10,20" path="m12720,6007l12729,6007,12729,5988,12720,5988,12720,6007xe" filled="true" fillcolor="#000000" stroked="false">
                <v:path arrowok="t"/>
                <v:fill type="solid"/>
              </v:shape>
            </v:group>
            <v:group style="position:absolute;left:12720;top:6007;width:10;height:20" coordorigin="12720,6007" coordsize="10,20">
              <v:shape style="position:absolute;left:12720;top:6007;width:10;height:20" coordorigin="12720,6007" coordsize="10,20" path="m12720,6026l12729,6026,12729,6007,12720,6007,12720,6026xe" filled="true" fillcolor="#000000" stroked="false">
                <v:path arrowok="t"/>
                <v:fill type="solid"/>
              </v:shape>
            </v:group>
            <v:group style="position:absolute;left:12720;top:6026;width:10;height:20" coordorigin="12720,6026" coordsize="10,20">
              <v:shape style="position:absolute;left:12720;top:6026;width:10;height:20" coordorigin="12720,6026" coordsize="10,20" path="m12720,6045l12729,6045,12729,6026,12720,6026,12720,6045xe" filled="true" fillcolor="#000000" stroked="false">
                <v:path arrowok="t"/>
                <v:fill type="solid"/>
              </v:shape>
            </v:group>
            <v:group style="position:absolute;left:14018;top:5642;width:10;height:20" coordorigin="14018,5642" coordsize="10,20">
              <v:shape style="position:absolute;left:14018;top:5642;width:10;height:20" coordorigin="14018,5642" coordsize="10,20" path="m14018,5661l14028,5661,14028,5642,14018,5642,14018,5661xe" filled="true" fillcolor="#000000" stroked="false">
                <v:path arrowok="t"/>
                <v:fill type="solid"/>
              </v:shape>
            </v:group>
            <v:group style="position:absolute;left:14018;top:5661;width:10;height:20" coordorigin="14018,5661" coordsize="10,20">
              <v:shape style="position:absolute;left:14018;top:5661;width:10;height:20" coordorigin="14018,5661" coordsize="10,20" path="m14018,5680l14028,5680,14028,5661,14018,5661,14018,5680xe" filled="true" fillcolor="#000000" stroked="false">
                <v:path arrowok="t"/>
                <v:fill type="solid"/>
              </v:shape>
            </v:group>
            <v:group style="position:absolute;left:14018;top:5680;width:10;height:20" coordorigin="14018,5680" coordsize="10,20">
              <v:shape style="position:absolute;left:14018;top:5680;width:10;height:20" coordorigin="14018,5680" coordsize="10,20" path="m14018,5700l14028,5700,14028,5680,14018,5680,14018,5700xe" filled="true" fillcolor="#000000" stroked="false">
                <v:path arrowok="t"/>
                <v:fill type="solid"/>
              </v:shape>
            </v:group>
            <v:group style="position:absolute;left:14018;top:5700;width:10;height:20" coordorigin="14018,5700" coordsize="10,20">
              <v:shape style="position:absolute;left:14018;top:5700;width:10;height:20" coordorigin="14018,5700" coordsize="10,20" path="m14018,5719l14028,5719,14028,5700,14018,5700,14018,5719xe" filled="true" fillcolor="#000000" stroked="false">
                <v:path arrowok="t"/>
                <v:fill type="solid"/>
              </v:shape>
            </v:group>
            <v:group style="position:absolute;left:14018;top:5719;width:10;height:20" coordorigin="14018,5719" coordsize="10,20">
              <v:shape style="position:absolute;left:14018;top:5719;width:10;height:20" coordorigin="14018,5719" coordsize="10,20" path="m14018,5738l14028,5738,14028,5719,14018,5719,14018,5738xe" filled="true" fillcolor="#000000" stroked="false">
                <v:path arrowok="t"/>
                <v:fill type="solid"/>
              </v:shape>
            </v:group>
            <v:group style="position:absolute;left:14018;top:5738;width:10;height:20" coordorigin="14018,5738" coordsize="10,20">
              <v:shape style="position:absolute;left:14018;top:5738;width:10;height:20" coordorigin="14018,5738" coordsize="10,20" path="m14018,5757l14028,5757,14028,5738,14018,5738,14018,5757xe" filled="true" fillcolor="#000000" stroked="false">
                <v:path arrowok="t"/>
                <v:fill type="solid"/>
              </v:shape>
            </v:group>
            <v:group style="position:absolute;left:14018;top:5757;width:10;height:20" coordorigin="14018,5757" coordsize="10,20">
              <v:shape style="position:absolute;left:14018;top:5757;width:10;height:20" coordorigin="14018,5757" coordsize="10,20" path="m14018,5776l14028,5776,14028,5757,14018,5757,14018,5776xe" filled="true" fillcolor="#000000" stroked="false">
                <v:path arrowok="t"/>
                <v:fill type="solid"/>
              </v:shape>
            </v:group>
            <v:group style="position:absolute;left:14018;top:5776;width:10;height:20" coordorigin="14018,5776" coordsize="10,20">
              <v:shape style="position:absolute;left:14018;top:5776;width:10;height:20" coordorigin="14018,5776" coordsize="10,20" path="m14018,5796l14028,5796,14028,5776,14018,5776,14018,5796xe" filled="true" fillcolor="#000000" stroked="false">
                <v:path arrowok="t"/>
                <v:fill type="solid"/>
              </v:shape>
            </v:group>
            <v:group style="position:absolute;left:14018;top:5796;width:10;height:20" coordorigin="14018,5796" coordsize="10,20">
              <v:shape style="position:absolute;left:14018;top:5796;width:10;height:20" coordorigin="14018,5796" coordsize="10,20" path="m14018,5815l14028,5815,14028,5796,14018,5796,14018,5815xe" filled="true" fillcolor="#000000" stroked="false">
                <v:path arrowok="t"/>
                <v:fill type="solid"/>
              </v:shape>
            </v:group>
            <v:group style="position:absolute;left:14018;top:5815;width:10;height:20" coordorigin="14018,5815" coordsize="10,20">
              <v:shape style="position:absolute;left:14018;top:5815;width:10;height:20" coordorigin="14018,5815" coordsize="10,20" path="m14018,5834l14028,5834,14028,5815,14018,5815,14018,5834xe" filled="true" fillcolor="#000000" stroked="false">
                <v:path arrowok="t"/>
                <v:fill type="solid"/>
              </v:shape>
            </v:group>
            <v:group style="position:absolute;left:14018;top:5834;width:10;height:20" coordorigin="14018,5834" coordsize="10,20">
              <v:shape style="position:absolute;left:14018;top:5834;width:10;height:20" coordorigin="14018,5834" coordsize="10,20" path="m14018,5853l14028,5853,14028,5834,14018,5834,14018,5853xe" filled="true" fillcolor="#000000" stroked="false">
                <v:path arrowok="t"/>
                <v:fill type="solid"/>
              </v:shape>
            </v:group>
            <v:group style="position:absolute;left:14018;top:5853;width:10;height:20" coordorigin="14018,5853" coordsize="10,20">
              <v:shape style="position:absolute;left:14018;top:5853;width:10;height:20" coordorigin="14018,5853" coordsize="10,20" path="m14018,5872l14028,5872,14028,5853,14018,5853,14018,5872xe" filled="true" fillcolor="#000000" stroked="false">
                <v:path arrowok="t"/>
                <v:fill type="solid"/>
              </v:shape>
            </v:group>
            <v:group style="position:absolute;left:14018;top:5872;width:10;height:20" coordorigin="14018,5872" coordsize="10,20">
              <v:shape style="position:absolute;left:14018;top:5872;width:10;height:20" coordorigin="14018,5872" coordsize="10,20" path="m14018,5892l14028,5892,14028,5872,14018,5872,14018,5892xe" filled="true" fillcolor="#000000" stroked="false">
                <v:path arrowok="t"/>
                <v:fill type="solid"/>
              </v:shape>
            </v:group>
            <v:group style="position:absolute;left:14018;top:5892;width:10;height:20" coordorigin="14018,5892" coordsize="10,20">
              <v:shape style="position:absolute;left:14018;top:5892;width:10;height:20" coordorigin="14018,5892" coordsize="10,20" path="m14018,5911l14028,5911,14028,5892,14018,5892,14018,5911xe" filled="true" fillcolor="#000000" stroked="false">
                <v:path arrowok="t"/>
                <v:fill type="solid"/>
              </v:shape>
            </v:group>
            <v:group style="position:absolute;left:14018;top:5911;width:10;height:20" coordorigin="14018,5911" coordsize="10,20">
              <v:shape style="position:absolute;left:14018;top:5911;width:10;height:20" coordorigin="14018,5911" coordsize="10,20" path="m14018,5930l14028,5930,14028,5911,14018,5911,14018,5930xe" filled="true" fillcolor="#000000" stroked="false">
                <v:path arrowok="t"/>
                <v:fill type="solid"/>
              </v:shape>
            </v:group>
            <v:group style="position:absolute;left:14018;top:5930;width:10;height:20" coordorigin="14018,5930" coordsize="10,20">
              <v:shape style="position:absolute;left:14018;top:5930;width:10;height:20" coordorigin="14018,5930" coordsize="10,20" path="m14018,5949l14028,5949,14028,5930,14018,5930,14018,5949xe" filled="true" fillcolor="#000000" stroked="false">
                <v:path arrowok="t"/>
                <v:fill type="solid"/>
              </v:shape>
            </v:group>
            <v:group style="position:absolute;left:14018;top:5949;width:10;height:20" coordorigin="14018,5949" coordsize="10,20">
              <v:shape style="position:absolute;left:14018;top:5949;width:10;height:20" coordorigin="14018,5949" coordsize="10,20" path="m14018,5968l14028,5968,14028,5949,14018,5949,14018,5968xe" filled="true" fillcolor="#000000" stroked="false">
                <v:path arrowok="t"/>
                <v:fill type="solid"/>
              </v:shape>
            </v:group>
            <v:group style="position:absolute;left:14018;top:5968;width:10;height:20" coordorigin="14018,5968" coordsize="10,20">
              <v:shape style="position:absolute;left:14018;top:5968;width:10;height:20" coordorigin="14018,5968" coordsize="10,20" path="m14018,5988l14028,5988,14028,5968,14018,5968,14018,5988xe" filled="true" fillcolor="#000000" stroked="false">
                <v:path arrowok="t"/>
                <v:fill type="solid"/>
              </v:shape>
            </v:group>
            <v:group style="position:absolute;left:14018;top:5988;width:10;height:20" coordorigin="14018,5988" coordsize="10,20">
              <v:shape style="position:absolute;left:14018;top:5988;width:10;height:20" coordorigin="14018,5988" coordsize="10,20" path="m14018,6007l14028,6007,14028,5988,14018,5988,14018,6007xe" filled="true" fillcolor="#000000" stroked="false">
                <v:path arrowok="t"/>
                <v:fill type="solid"/>
              </v:shape>
            </v:group>
            <v:group style="position:absolute;left:14018;top:6007;width:10;height:20" coordorigin="14018,6007" coordsize="10,20">
              <v:shape style="position:absolute;left:14018;top:6007;width:10;height:20" coordorigin="14018,6007" coordsize="10,20" path="m14018,6026l14028,6026,14028,6007,14018,6007,14018,6026xe" filled="true" fillcolor="#000000" stroked="false">
                <v:path arrowok="t"/>
                <v:fill type="solid"/>
              </v:shape>
            </v:group>
            <v:group style="position:absolute;left:14018;top:6026;width:10;height:20" coordorigin="14018,6026" coordsize="10,20">
              <v:shape style="position:absolute;left:14018;top:6026;width:10;height:20" coordorigin="14018,6026" coordsize="10,20" path="m14018,6045l14028,6045,14028,6026,14018,6026,14018,6045xe" filled="true" fillcolor="#000000" stroked="false">
                <v:path arrowok="t"/>
                <v:fill type="solid"/>
              </v:shape>
              <v:shape style="position:absolute;left:1128;top:5949;width:2022;height:109" type="#_x0000_t75" stroked="false">
                <v:imagedata r:id="rId192" o:title=""/>
              </v:shape>
              <v:shape style="position:absolute;left:3126;top:6045;width:1312;height:13" type="#_x0000_t75" stroked="false">
                <v:imagedata r:id="rId193" o:title=""/>
              </v:shape>
              <v:shape style="position:absolute;left:4424;top:6045;width:644;height:13" type="#_x0000_t75" stroked="false">
                <v:imagedata r:id="rId194" o:title=""/>
              </v:shape>
              <v:shape style="position:absolute;left:5054;top:6045;width:725;height:13" type="#_x0000_t75" stroked="false">
                <v:imagedata r:id="rId195" o:title=""/>
              </v:shape>
              <v:shape style="position:absolute;left:5764;top:6045;width:580;height:13" type="#_x0000_t75" stroked="false">
                <v:imagedata r:id="rId196" o:title=""/>
              </v:shape>
              <v:shape style="position:absolute;left:6329;top:6045;width:1500;height:13" type="#_x0000_t75" stroked="false">
                <v:imagedata r:id="rId197" o:title=""/>
              </v:shape>
              <v:shape style="position:absolute;left:7815;top:6045;width:657;height:13" type="#_x0000_t75" stroked="false">
                <v:imagedata r:id="rId198" o:title=""/>
              </v:shape>
              <v:shape style="position:absolute;left:8457;top:6045;width:1150;height:13" type="#_x0000_t75" stroked="false">
                <v:imagedata r:id="rId199" o:title=""/>
              </v:shape>
              <v:shape style="position:absolute;left:9592;top:6045;width:580;height:13" type="#_x0000_t75" stroked="false">
                <v:imagedata r:id="rId196" o:title=""/>
              </v:shape>
              <v:shape style="position:absolute;left:10158;top:6045;width:1289;height:13" type="#_x0000_t75" stroked="false">
                <v:imagedata r:id="rId168" o:title=""/>
              </v:shape>
              <v:shape style="position:absolute;left:11432;top:6045;width:1297;height:13" type="#_x0000_t75" stroked="false">
                <v:imagedata r:id="rId200" o:title=""/>
              </v:shape>
              <v:shape style="position:absolute;left:12715;top:6045;width:1313;height:13" type="#_x0000_t75" stroked="false">
                <v:imagedata r:id="rId201" o:title=""/>
              </v:shape>
              <v:shape style="position:absolute;left:14014;top:6049;width:1376;height:10" type="#_x0000_t75" stroked="false">
                <v:imagedata r:id="rId202" o:title=""/>
              </v:shape>
            </v:group>
            <v:group style="position:absolute;left:4428;top:6058;width:10;height:20" coordorigin="4428,6058" coordsize="10,20">
              <v:shape style="position:absolute;left:4428;top:6058;width:10;height:20" coordorigin="4428,6058" coordsize="10,20" path="m4428,6078l4438,6078,4438,6058,4428,6058,4428,6078xe" filled="true" fillcolor="#000000" stroked="false">
                <v:path arrowok="t"/>
                <v:fill type="solid"/>
              </v:shape>
            </v:group>
            <v:group style="position:absolute;left:4428;top:6078;width:10;height:20" coordorigin="4428,6078" coordsize="10,20">
              <v:shape style="position:absolute;left:4428;top:6078;width:10;height:20" coordorigin="4428,6078" coordsize="10,20" path="m4428,6097l4438,6097,4438,6078,4428,6078,4428,6097xe" filled="true" fillcolor="#000000" stroked="false">
                <v:path arrowok="t"/>
                <v:fill type="solid"/>
              </v:shape>
            </v:group>
            <v:group style="position:absolute;left:4428;top:6097;width:10;height:20" coordorigin="4428,6097" coordsize="10,20">
              <v:shape style="position:absolute;left:4428;top:6097;width:10;height:20" coordorigin="4428,6097" coordsize="10,20" path="m4428,6116l4438,6116,4438,6097,4428,6097,4428,6116xe" filled="true" fillcolor="#000000" stroked="false">
                <v:path arrowok="t"/>
                <v:fill type="solid"/>
              </v:shape>
            </v:group>
            <v:group style="position:absolute;left:4428;top:6116;width:10;height:20" coordorigin="4428,6116" coordsize="10,20">
              <v:shape style="position:absolute;left:4428;top:6116;width:10;height:20" coordorigin="4428,6116" coordsize="10,20" path="m4428,6135l4438,6135,4438,6116,4428,6116,4428,6135xe" filled="true" fillcolor="#000000" stroked="false">
                <v:path arrowok="t"/>
                <v:fill type="solid"/>
              </v:shape>
            </v:group>
            <v:group style="position:absolute;left:4428;top:6135;width:10;height:20" coordorigin="4428,6135" coordsize="10,20">
              <v:shape style="position:absolute;left:4428;top:6135;width:10;height:20" coordorigin="4428,6135" coordsize="10,20" path="m4428,6154l4438,6154,4438,6135,4428,6135,4428,6154xe" filled="true" fillcolor="#000000" stroked="false">
                <v:path arrowok="t"/>
                <v:fill type="solid"/>
              </v:shape>
            </v:group>
            <v:group style="position:absolute;left:4428;top:6154;width:10;height:20" coordorigin="4428,6154" coordsize="10,20">
              <v:shape style="position:absolute;left:4428;top:6154;width:10;height:20" coordorigin="4428,6154" coordsize="10,20" path="m4428,6174l4438,6174,4438,6154,4428,6154,4428,6174xe" filled="true" fillcolor="#000000" stroked="false">
                <v:path arrowok="t"/>
                <v:fill type="solid"/>
              </v:shape>
            </v:group>
            <v:group style="position:absolute;left:4428;top:6174;width:10;height:20" coordorigin="4428,6174" coordsize="10,20">
              <v:shape style="position:absolute;left:4428;top:6174;width:10;height:20" coordorigin="4428,6174" coordsize="10,20" path="m4428,6193l4438,6193,4438,6174,4428,6174,4428,6193xe" filled="true" fillcolor="#000000" stroked="false">
                <v:path arrowok="t"/>
                <v:fill type="solid"/>
              </v:shape>
            </v:group>
            <v:group style="position:absolute;left:4428;top:6193;width:10;height:20" coordorigin="4428,6193" coordsize="10,20">
              <v:shape style="position:absolute;left:4428;top:6193;width:10;height:20" coordorigin="4428,6193" coordsize="10,20" path="m4428,6212l4438,6212,4438,6193,4428,6193,4428,6212xe" filled="true" fillcolor="#000000" stroked="false">
                <v:path arrowok="t"/>
                <v:fill type="solid"/>
              </v:shape>
            </v:group>
            <v:group style="position:absolute;left:4428;top:6212;width:10;height:20" coordorigin="4428,6212" coordsize="10,20">
              <v:shape style="position:absolute;left:4428;top:6212;width:10;height:20" coordorigin="4428,6212" coordsize="10,20" path="m4428,6231l4438,6231,4438,6212,4428,6212,4428,6231xe" filled="true" fillcolor="#000000" stroked="false">
                <v:path arrowok="t"/>
                <v:fill type="solid"/>
              </v:shape>
            </v:group>
            <v:group style="position:absolute;left:4428;top:6231;width:10;height:20" coordorigin="4428,6231" coordsize="10,20">
              <v:shape style="position:absolute;left:4428;top:6231;width:10;height:20" coordorigin="4428,6231" coordsize="10,20" path="m4428,6250l4438,6250,4438,6231,4428,6231,4428,6250xe" filled="true" fillcolor="#000000" stroked="false">
                <v:path arrowok="t"/>
                <v:fill type="solid"/>
              </v:shape>
            </v:group>
            <v:group style="position:absolute;left:4428;top:6250;width:10;height:20" coordorigin="4428,6250" coordsize="10,20">
              <v:shape style="position:absolute;left:4428;top:6250;width:10;height:20" coordorigin="4428,6250" coordsize="10,20" path="m4428,6270l4438,6270,4438,6250,4428,6250,4428,6270xe" filled="true" fillcolor="#000000" stroked="false">
                <v:path arrowok="t"/>
                <v:fill type="solid"/>
              </v:shape>
            </v:group>
            <v:group style="position:absolute;left:4428;top:6273;width:10;height:2" coordorigin="4428,6273" coordsize="10,2">
              <v:shape style="position:absolute;left:4428;top:6273;width:10;height:2" coordorigin="4428,6273" coordsize="10,0" path="m4428,6273l4438,6273e" filled="false" stroked="true" strokeweight=".359985pt" strokecolor="#000000">
                <v:path arrowok="t"/>
              </v:shape>
            </v:group>
            <v:group style="position:absolute;left:5058;top:6058;width:10;height:20" coordorigin="5058,6058" coordsize="10,20">
              <v:shape style="position:absolute;left:5058;top:6058;width:10;height:20" coordorigin="5058,6058" coordsize="10,20" path="m5058,6078l5068,6078,5068,6058,5058,6058,5058,6078xe" filled="true" fillcolor="#000000" stroked="false">
                <v:path arrowok="t"/>
                <v:fill type="solid"/>
              </v:shape>
            </v:group>
            <v:group style="position:absolute;left:5058;top:6078;width:10;height:20" coordorigin="5058,6078" coordsize="10,20">
              <v:shape style="position:absolute;left:5058;top:6078;width:10;height:20" coordorigin="5058,6078" coordsize="10,20" path="m5058,6097l5068,6097,5068,6078,5058,6078,5058,6097xe" filled="true" fillcolor="#000000" stroked="false">
                <v:path arrowok="t"/>
                <v:fill type="solid"/>
              </v:shape>
            </v:group>
            <v:group style="position:absolute;left:5058;top:6097;width:10;height:20" coordorigin="5058,6097" coordsize="10,20">
              <v:shape style="position:absolute;left:5058;top:6097;width:10;height:20" coordorigin="5058,6097" coordsize="10,20" path="m5058,6116l5068,6116,5068,6097,5058,6097,5058,6116xe" filled="true" fillcolor="#000000" stroked="false">
                <v:path arrowok="t"/>
                <v:fill type="solid"/>
              </v:shape>
            </v:group>
            <v:group style="position:absolute;left:5058;top:6116;width:10;height:20" coordorigin="5058,6116" coordsize="10,20">
              <v:shape style="position:absolute;left:5058;top:6116;width:10;height:20" coordorigin="5058,6116" coordsize="10,20" path="m5058,6135l5068,6135,5068,6116,5058,6116,5058,6135xe" filled="true" fillcolor="#000000" stroked="false">
                <v:path arrowok="t"/>
                <v:fill type="solid"/>
              </v:shape>
            </v:group>
            <v:group style="position:absolute;left:5058;top:6135;width:10;height:20" coordorigin="5058,6135" coordsize="10,20">
              <v:shape style="position:absolute;left:5058;top:6135;width:10;height:20" coordorigin="5058,6135" coordsize="10,20" path="m5058,6154l5068,6154,5068,6135,5058,6135,5058,6154xe" filled="true" fillcolor="#000000" stroked="false">
                <v:path arrowok="t"/>
                <v:fill type="solid"/>
              </v:shape>
            </v:group>
            <v:group style="position:absolute;left:5058;top:6154;width:10;height:20" coordorigin="5058,6154" coordsize="10,20">
              <v:shape style="position:absolute;left:5058;top:6154;width:10;height:20" coordorigin="5058,6154" coordsize="10,20" path="m5058,6174l5068,6174,5068,6154,5058,6154,5058,6174xe" filled="true" fillcolor="#000000" stroked="false">
                <v:path arrowok="t"/>
                <v:fill type="solid"/>
              </v:shape>
            </v:group>
            <v:group style="position:absolute;left:5058;top:6174;width:10;height:20" coordorigin="5058,6174" coordsize="10,20">
              <v:shape style="position:absolute;left:5058;top:6174;width:10;height:20" coordorigin="5058,6174" coordsize="10,20" path="m5058,6193l5068,6193,5068,6174,5058,6174,5058,6193xe" filled="true" fillcolor="#000000" stroked="false">
                <v:path arrowok="t"/>
                <v:fill type="solid"/>
              </v:shape>
            </v:group>
            <v:group style="position:absolute;left:5058;top:6193;width:10;height:20" coordorigin="5058,6193" coordsize="10,20">
              <v:shape style="position:absolute;left:5058;top:6193;width:10;height:20" coordorigin="5058,6193" coordsize="10,20" path="m5058,6212l5068,6212,5068,6193,5058,6193,5058,6212xe" filled="true" fillcolor="#000000" stroked="false">
                <v:path arrowok="t"/>
                <v:fill type="solid"/>
              </v:shape>
            </v:group>
            <v:group style="position:absolute;left:5058;top:6212;width:10;height:20" coordorigin="5058,6212" coordsize="10,20">
              <v:shape style="position:absolute;left:5058;top:6212;width:10;height:20" coordorigin="5058,6212" coordsize="10,20" path="m5058,6231l5068,6231,5068,6212,5058,6212,5058,6231xe" filled="true" fillcolor="#000000" stroked="false">
                <v:path arrowok="t"/>
                <v:fill type="solid"/>
              </v:shape>
            </v:group>
            <v:group style="position:absolute;left:5058;top:6231;width:10;height:20" coordorigin="5058,6231" coordsize="10,20">
              <v:shape style="position:absolute;left:5058;top:6231;width:10;height:20" coordorigin="5058,6231" coordsize="10,20" path="m5058,6250l5068,6250,5068,6231,5058,6231,5058,6250xe" filled="true" fillcolor="#000000" stroked="false">
                <v:path arrowok="t"/>
                <v:fill type="solid"/>
              </v:shape>
            </v:group>
            <v:group style="position:absolute;left:5058;top:6250;width:10;height:20" coordorigin="5058,6250" coordsize="10,20">
              <v:shape style="position:absolute;left:5058;top:6250;width:10;height:20" coordorigin="5058,6250" coordsize="10,20" path="m5058,6270l5068,6270,5068,6250,5058,6250,5058,6270xe" filled="true" fillcolor="#000000" stroked="false">
                <v:path arrowok="t"/>
                <v:fill type="solid"/>
              </v:shape>
            </v:group>
            <v:group style="position:absolute;left:5058;top:6273;width:10;height:2" coordorigin="5058,6273" coordsize="10,2">
              <v:shape style="position:absolute;left:5058;top:6273;width:10;height:2" coordorigin="5058,6273" coordsize="10,0" path="m5058,6273l5068,6273e" filled="false" stroked="true" strokeweight=".359985pt" strokecolor="#000000">
                <v:path arrowok="t"/>
              </v:shape>
            </v:group>
            <v:group style="position:absolute;left:5769;top:6058;width:10;height:20" coordorigin="5769,6058" coordsize="10,20">
              <v:shape style="position:absolute;left:5769;top:6058;width:10;height:20" coordorigin="5769,6058" coordsize="10,20" path="m5769,6078l5778,6078,5778,6058,5769,6058,5769,6078xe" filled="true" fillcolor="#000000" stroked="false">
                <v:path arrowok="t"/>
                <v:fill type="solid"/>
              </v:shape>
            </v:group>
            <v:group style="position:absolute;left:5769;top:6078;width:10;height:20" coordorigin="5769,6078" coordsize="10,20">
              <v:shape style="position:absolute;left:5769;top:6078;width:10;height:20" coordorigin="5769,6078" coordsize="10,20" path="m5769,6097l5778,6097,5778,6078,5769,6078,5769,6097xe" filled="true" fillcolor="#000000" stroked="false">
                <v:path arrowok="t"/>
                <v:fill type="solid"/>
              </v:shape>
            </v:group>
            <v:group style="position:absolute;left:5769;top:6097;width:10;height:20" coordorigin="5769,6097" coordsize="10,20">
              <v:shape style="position:absolute;left:5769;top:6097;width:10;height:20" coordorigin="5769,6097" coordsize="10,20" path="m5769,6116l5778,6116,5778,6097,5769,6097,5769,6116xe" filled="true" fillcolor="#000000" stroked="false">
                <v:path arrowok="t"/>
                <v:fill type="solid"/>
              </v:shape>
            </v:group>
            <v:group style="position:absolute;left:5769;top:6116;width:10;height:20" coordorigin="5769,6116" coordsize="10,20">
              <v:shape style="position:absolute;left:5769;top:6116;width:10;height:20" coordorigin="5769,6116" coordsize="10,20" path="m5769,6135l5778,6135,5778,6116,5769,6116,5769,6135xe" filled="true" fillcolor="#000000" stroked="false">
                <v:path arrowok="t"/>
                <v:fill type="solid"/>
              </v:shape>
            </v:group>
            <v:group style="position:absolute;left:5769;top:6135;width:10;height:20" coordorigin="5769,6135" coordsize="10,20">
              <v:shape style="position:absolute;left:5769;top:6135;width:10;height:20" coordorigin="5769,6135" coordsize="10,20" path="m5769,6154l5778,6154,5778,6135,5769,6135,5769,6154xe" filled="true" fillcolor="#000000" stroked="false">
                <v:path arrowok="t"/>
                <v:fill type="solid"/>
              </v:shape>
            </v:group>
            <v:group style="position:absolute;left:5769;top:6154;width:10;height:20" coordorigin="5769,6154" coordsize="10,20">
              <v:shape style="position:absolute;left:5769;top:6154;width:10;height:20" coordorigin="5769,6154" coordsize="10,20" path="m5769,6174l5778,6174,5778,6154,5769,6154,5769,6174xe" filled="true" fillcolor="#000000" stroked="false">
                <v:path arrowok="t"/>
                <v:fill type="solid"/>
              </v:shape>
            </v:group>
            <v:group style="position:absolute;left:5769;top:6174;width:10;height:20" coordorigin="5769,6174" coordsize="10,20">
              <v:shape style="position:absolute;left:5769;top:6174;width:10;height:20" coordorigin="5769,6174" coordsize="10,20" path="m5769,6193l5778,6193,5778,6174,5769,6174,5769,6193xe" filled="true" fillcolor="#000000" stroked="false">
                <v:path arrowok="t"/>
                <v:fill type="solid"/>
              </v:shape>
            </v:group>
            <v:group style="position:absolute;left:5769;top:6193;width:10;height:20" coordorigin="5769,6193" coordsize="10,20">
              <v:shape style="position:absolute;left:5769;top:6193;width:10;height:20" coordorigin="5769,6193" coordsize="10,20" path="m5769,6212l5778,6212,5778,6193,5769,6193,5769,6212xe" filled="true" fillcolor="#000000" stroked="false">
                <v:path arrowok="t"/>
                <v:fill type="solid"/>
              </v:shape>
            </v:group>
            <v:group style="position:absolute;left:5769;top:6212;width:10;height:20" coordorigin="5769,6212" coordsize="10,20">
              <v:shape style="position:absolute;left:5769;top:6212;width:10;height:20" coordorigin="5769,6212" coordsize="10,20" path="m5769,6231l5778,6231,5778,6212,5769,6212,5769,6231xe" filled="true" fillcolor="#000000" stroked="false">
                <v:path arrowok="t"/>
                <v:fill type="solid"/>
              </v:shape>
            </v:group>
            <v:group style="position:absolute;left:5769;top:6231;width:10;height:20" coordorigin="5769,6231" coordsize="10,20">
              <v:shape style="position:absolute;left:5769;top:6231;width:10;height:20" coordorigin="5769,6231" coordsize="10,20" path="m5769,6250l5778,6250,5778,6231,5769,6231,5769,6250xe" filled="true" fillcolor="#000000" stroked="false">
                <v:path arrowok="t"/>
                <v:fill type="solid"/>
              </v:shape>
            </v:group>
            <v:group style="position:absolute;left:5769;top:6250;width:10;height:20" coordorigin="5769,6250" coordsize="10,20">
              <v:shape style="position:absolute;left:5769;top:6250;width:10;height:20" coordorigin="5769,6250" coordsize="10,20" path="m5769,6270l5778,6270,5778,6250,5769,6250,5769,6270xe" filled="true" fillcolor="#000000" stroked="false">
                <v:path arrowok="t"/>
                <v:fill type="solid"/>
              </v:shape>
            </v:group>
            <v:group style="position:absolute;left:5769;top:6273;width:10;height:2" coordorigin="5769,6273" coordsize="10,2">
              <v:shape style="position:absolute;left:5769;top:6273;width:10;height:2" coordorigin="5769,6273" coordsize="10,0" path="m5769,6273l5778,6273e" filled="false" stroked="true" strokeweight=".359985pt" strokecolor="#000000">
                <v:path arrowok="t"/>
              </v:shape>
            </v:group>
            <v:group style="position:absolute;left:6334;top:6058;width:10;height:20" coordorigin="6334,6058" coordsize="10,20">
              <v:shape style="position:absolute;left:6334;top:6058;width:10;height:20" coordorigin="6334,6058" coordsize="10,20" path="m6334,6078l6344,6078,6344,6058,6334,6058,6334,6078xe" filled="true" fillcolor="#000000" stroked="false">
                <v:path arrowok="t"/>
                <v:fill type="solid"/>
              </v:shape>
            </v:group>
            <v:group style="position:absolute;left:6334;top:6078;width:10;height:20" coordorigin="6334,6078" coordsize="10,20">
              <v:shape style="position:absolute;left:6334;top:6078;width:10;height:20" coordorigin="6334,6078" coordsize="10,20" path="m6334,6097l6344,6097,6344,6078,6334,6078,6334,6097xe" filled="true" fillcolor="#000000" stroked="false">
                <v:path arrowok="t"/>
                <v:fill type="solid"/>
              </v:shape>
            </v:group>
            <v:group style="position:absolute;left:6334;top:6097;width:10;height:20" coordorigin="6334,6097" coordsize="10,20">
              <v:shape style="position:absolute;left:6334;top:6097;width:10;height:20" coordorigin="6334,6097" coordsize="10,20" path="m6334,6116l6344,6116,6344,6097,6334,6097,6334,6116xe" filled="true" fillcolor="#000000" stroked="false">
                <v:path arrowok="t"/>
                <v:fill type="solid"/>
              </v:shape>
            </v:group>
            <v:group style="position:absolute;left:6334;top:6116;width:10;height:20" coordorigin="6334,6116" coordsize="10,20">
              <v:shape style="position:absolute;left:6334;top:6116;width:10;height:20" coordorigin="6334,6116" coordsize="10,20" path="m6334,6135l6344,6135,6344,6116,6334,6116,6334,6135xe" filled="true" fillcolor="#000000" stroked="false">
                <v:path arrowok="t"/>
                <v:fill type="solid"/>
              </v:shape>
            </v:group>
            <v:group style="position:absolute;left:6334;top:6135;width:10;height:20" coordorigin="6334,6135" coordsize="10,20">
              <v:shape style="position:absolute;left:6334;top:6135;width:10;height:20" coordorigin="6334,6135" coordsize="10,20" path="m6334,6154l6344,6154,6344,6135,6334,6135,6334,6154xe" filled="true" fillcolor="#000000" stroked="false">
                <v:path arrowok="t"/>
                <v:fill type="solid"/>
              </v:shape>
            </v:group>
            <v:group style="position:absolute;left:6334;top:6154;width:10;height:20" coordorigin="6334,6154" coordsize="10,20">
              <v:shape style="position:absolute;left:6334;top:6154;width:10;height:20" coordorigin="6334,6154" coordsize="10,20" path="m6334,6174l6344,6174,6344,6154,6334,6154,6334,6174xe" filled="true" fillcolor="#000000" stroked="false">
                <v:path arrowok="t"/>
                <v:fill type="solid"/>
              </v:shape>
            </v:group>
            <v:group style="position:absolute;left:6334;top:6174;width:10;height:20" coordorigin="6334,6174" coordsize="10,20">
              <v:shape style="position:absolute;left:6334;top:6174;width:10;height:20" coordorigin="6334,6174" coordsize="10,20" path="m6334,6193l6344,6193,6344,6174,6334,6174,6334,6193xe" filled="true" fillcolor="#000000" stroked="false">
                <v:path arrowok="t"/>
                <v:fill type="solid"/>
              </v:shape>
            </v:group>
            <v:group style="position:absolute;left:6334;top:6193;width:10;height:20" coordorigin="6334,6193" coordsize="10,20">
              <v:shape style="position:absolute;left:6334;top:6193;width:10;height:20" coordorigin="6334,6193" coordsize="10,20" path="m6334,6212l6344,6212,6344,6193,6334,6193,6334,6212xe" filled="true" fillcolor="#000000" stroked="false">
                <v:path arrowok="t"/>
                <v:fill type="solid"/>
              </v:shape>
            </v:group>
            <v:group style="position:absolute;left:6334;top:6212;width:10;height:20" coordorigin="6334,6212" coordsize="10,20">
              <v:shape style="position:absolute;left:6334;top:6212;width:10;height:20" coordorigin="6334,6212" coordsize="10,20" path="m6334,6231l6344,6231,6344,6212,6334,6212,6334,6231xe" filled="true" fillcolor="#000000" stroked="false">
                <v:path arrowok="t"/>
                <v:fill type="solid"/>
              </v:shape>
            </v:group>
            <v:group style="position:absolute;left:6334;top:6231;width:10;height:20" coordorigin="6334,6231" coordsize="10,20">
              <v:shape style="position:absolute;left:6334;top:6231;width:10;height:20" coordorigin="6334,6231" coordsize="10,20" path="m6334,6250l6344,6250,6344,6231,6334,6231,6334,6250xe" filled="true" fillcolor="#000000" stroked="false">
                <v:path arrowok="t"/>
                <v:fill type="solid"/>
              </v:shape>
            </v:group>
            <v:group style="position:absolute;left:6334;top:6250;width:10;height:20" coordorigin="6334,6250" coordsize="10,20">
              <v:shape style="position:absolute;left:6334;top:6250;width:10;height:20" coordorigin="6334,6250" coordsize="10,20" path="m6334,6270l6344,6270,6344,6250,6334,6250,6334,6270xe" filled="true" fillcolor="#000000" stroked="false">
                <v:path arrowok="t"/>
                <v:fill type="solid"/>
              </v:shape>
            </v:group>
            <v:group style="position:absolute;left:6334;top:6273;width:10;height:2" coordorigin="6334,6273" coordsize="10,2">
              <v:shape style="position:absolute;left:6334;top:6273;width:10;height:2" coordorigin="6334,6273" coordsize="10,0" path="m6334,6273l6344,6273e" filled="false" stroked="true" strokeweight=".359985pt" strokecolor="#000000">
                <v:path arrowok="t"/>
              </v:shape>
            </v:group>
            <v:group style="position:absolute;left:7820;top:6058;width:10;height:20" coordorigin="7820,6058" coordsize="10,20">
              <v:shape style="position:absolute;left:7820;top:6058;width:10;height:20" coordorigin="7820,6058" coordsize="10,20" path="m7820,6078l7829,6078,7829,6058,7820,6058,7820,6078xe" filled="true" fillcolor="#000000" stroked="false">
                <v:path arrowok="t"/>
                <v:fill type="solid"/>
              </v:shape>
            </v:group>
            <v:group style="position:absolute;left:7820;top:6078;width:10;height:20" coordorigin="7820,6078" coordsize="10,20">
              <v:shape style="position:absolute;left:7820;top:6078;width:10;height:20" coordorigin="7820,6078" coordsize="10,20" path="m7820,6097l7829,6097,7829,6078,7820,6078,7820,6097xe" filled="true" fillcolor="#000000" stroked="false">
                <v:path arrowok="t"/>
                <v:fill type="solid"/>
              </v:shape>
            </v:group>
            <v:group style="position:absolute;left:7820;top:6097;width:10;height:20" coordorigin="7820,6097" coordsize="10,20">
              <v:shape style="position:absolute;left:7820;top:6097;width:10;height:20" coordorigin="7820,6097" coordsize="10,20" path="m7820,6116l7829,6116,7829,6097,7820,6097,7820,6116xe" filled="true" fillcolor="#000000" stroked="false">
                <v:path arrowok="t"/>
                <v:fill type="solid"/>
              </v:shape>
            </v:group>
            <v:group style="position:absolute;left:7820;top:6116;width:10;height:20" coordorigin="7820,6116" coordsize="10,20">
              <v:shape style="position:absolute;left:7820;top:6116;width:10;height:20" coordorigin="7820,6116" coordsize="10,20" path="m7820,6135l7829,6135,7829,6116,7820,6116,7820,6135xe" filled="true" fillcolor="#000000" stroked="false">
                <v:path arrowok="t"/>
                <v:fill type="solid"/>
              </v:shape>
            </v:group>
            <v:group style="position:absolute;left:7820;top:6135;width:10;height:20" coordorigin="7820,6135" coordsize="10,20">
              <v:shape style="position:absolute;left:7820;top:6135;width:10;height:20" coordorigin="7820,6135" coordsize="10,20" path="m7820,6154l7829,6154,7829,6135,7820,6135,7820,6154xe" filled="true" fillcolor="#000000" stroked="false">
                <v:path arrowok="t"/>
                <v:fill type="solid"/>
              </v:shape>
            </v:group>
            <v:group style="position:absolute;left:7820;top:6154;width:10;height:20" coordorigin="7820,6154" coordsize="10,20">
              <v:shape style="position:absolute;left:7820;top:6154;width:10;height:20" coordorigin="7820,6154" coordsize="10,20" path="m7820,6174l7829,6174,7829,6154,7820,6154,7820,6174xe" filled="true" fillcolor="#000000" stroked="false">
                <v:path arrowok="t"/>
                <v:fill type="solid"/>
              </v:shape>
            </v:group>
            <v:group style="position:absolute;left:7820;top:6174;width:10;height:20" coordorigin="7820,6174" coordsize="10,20">
              <v:shape style="position:absolute;left:7820;top:6174;width:10;height:20" coordorigin="7820,6174" coordsize="10,20" path="m7820,6193l7829,6193,7829,6174,7820,6174,7820,6193xe" filled="true" fillcolor="#000000" stroked="false">
                <v:path arrowok="t"/>
                <v:fill type="solid"/>
              </v:shape>
            </v:group>
            <v:group style="position:absolute;left:7820;top:6193;width:10;height:20" coordorigin="7820,6193" coordsize="10,20">
              <v:shape style="position:absolute;left:7820;top:6193;width:10;height:20" coordorigin="7820,6193" coordsize="10,20" path="m7820,6212l7829,6212,7829,6193,7820,6193,7820,6212xe" filled="true" fillcolor="#000000" stroked="false">
                <v:path arrowok="t"/>
                <v:fill type="solid"/>
              </v:shape>
            </v:group>
            <v:group style="position:absolute;left:7820;top:6212;width:10;height:20" coordorigin="7820,6212" coordsize="10,20">
              <v:shape style="position:absolute;left:7820;top:6212;width:10;height:20" coordorigin="7820,6212" coordsize="10,20" path="m7820,6231l7829,6231,7829,6212,7820,6212,7820,6231xe" filled="true" fillcolor="#000000" stroked="false">
                <v:path arrowok="t"/>
                <v:fill type="solid"/>
              </v:shape>
            </v:group>
            <v:group style="position:absolute;left:7820;top:6231;width:10;height:20" coordorigin="7820,6231" coordsize="10,20">
              <v:shape style="position:absolute;left:7820;top:6231;width:10;height:20" coordorigin="7820,6231" coordsize="10,20" path="m7820,6250l7829,6250,7829,6231,7820,6231,7820,6250xe" filled="true" fillcolor="#000000" stroked="false">
                <v:path arrowok="t"/>
                <v:fill type="solid"/>
              </v:shape>
            </v:group>
            <v:group style="position:absolute;left:7820;top:6250;width:10;height:20" coordorigin="7820,6250" coordsize="10,20">
              <v:shape style="position:absolute;left:7820;top:6250;width:10;height:20" coordorigin="7820,6250" coordsize="10,20" path="m7820,6270l7829,6270,7829,6250,7820,6250,7820,6270xe" filled="true" fillcolor="#000000" stroked="false">
                <v:path arrowok="t"/>
                <v:fill type="solid"/>
              </v:shape>
            </v:group>
            <v:group style="position:absolute;left:7820;top:6273;width:10;height:2" coordorigin="7820,6273" coordsize="10,2">
              <v:shape style="position:absolute;left:7820;top:6273;width:10;height:2" coordorigin="7820,6273" coordsize="10,0" path="m7820,6273l7829,6273e" filled="false" stroked="true" strokeweight=".359985pt" strokecolor="#000000">
                <v:path arrowok="t"/>
              </v:shape>
            </v:group>
            <v:group style="position:absolute;left:8462;top:6058;width:10;height:20" coordorigin="8462,6058" coordsize="10,20">
              <v:shape style="position:absolute;left:8462;top:6058;width:10;height:20" coordorigin="8462,6058" coordsize="10,20" path="m8462,6078l8472,6078,8472,6058,8462,6058,8462,6078xe" filled="true" fillcolor="#000000" stroked="false">
                <v:path arrowok="t"/>
                <v:fill type="solid"/>
              </v:shape>
            </v:group>
            <v:group style="position:absolute;left:8462;top:6078;width:10;height:20" coordorigin="8462,6078" coordsize="10,20">
              <v:shape style="position:absolute;left:8462;top:6078;width:10;height:20" coordorigin="8462,6078" coordsize="10,20" path="m8462,6097l8472,6097,8472,6078,8462,6078,8462,6097xe" filled="true" fillcolor="#000000" stroked="false">
                <v:path arrowok="t"/>
                <v:fill type="solid"/>
              </v:shape>
            </v:group>
            <v:group style="position:absolute;left:8462;top:6097;width:10;height:20" coordorigin="8462,6097" coordsize="10,20">
              <v:shape style="position:absolute;left:8462;top:6097;width:10;height:20" coordorigin="8462,6097" coordsize="10,20" path="m8462,6116l8472,6116,8472,6097,8462,6097,8462,6116xe" filled="true" fillcolor="#000000" stroked="false">
                <v:path arrowok="t"/>
                <v:fill type="solid"/>
              </v:shape>
            </v:group>
            <v:group style="position:absolute;left:8462;top:6116;width:10;height:20" coordorigin="8462,6116" coordsize="10,20">
              <v:shape style="position:absolute;left:8462;top:6116;width:10;height:20" coordorigin="8462,6116" coordsize="10,20" path="m8462,6135l8472,6135,8472,6116,8462,6116,8462,6135xe" filled="true" fillcolor="#000000" stroked="false">
                <v:path arrowok="t"/>
                <v:fill type="solid"/>
              </v:shape>
            </v:group>
            <v:group style="position:absolute;left:8462;top:6135;width:10;height:20" coordorigin="8462,6135" coordsize="10,20">
              <v:shape style="position:absolute;left:8462;top:6135;width:10;height:20" coordorigin="8462,6135" coordsize="10,20" path="m8462,6154l8472,6154,8472,6135,8462,6135,8462,6154xe" filled="true" fillcolor="#000000" stroked="false">
                <v:path arrowok="t"/>
                <v:fill type="solid"/>
              </v:shape>
            </v:group>
            <v:group style="position:absolute;left:8462;top:6154;width:10;height:20" coordorigin="8462,6154" coordsize="10,20">
              <v:shape style="position:absolute;left:8462;top:6154;width:10;height:20" coordorigin="8462,6154" coordsize="10,20" path="m8462,6174l8472,6174,8472,6154,8462,6154,8462,6174xe" filled="true" fillcolor="#000000" stroked="false">
                <v:path arrowok="t"/>
                <v:fill type="solid"/>
              </v:shape>
            </v:group>
            <v:group style="position:absolute;left:8462;top:6174;width:10;height:20" coordorigin="8462,6174" coordsize="10,20">
              <v:shape style="position:absolute;left:8462;top:6174;width:10;height:20" coordorigin="8462,6174" coordsize="10,20" path="m8462,6193l8472,6193,8472,6174,8462,6174,8462,6193xe" filled="true" fillcolor="#000000" stroked="false">
                <v:path arrowok="t"/>
                <v:fill type="solid"/>
              </v:shape>
            </v:group>
            <v:group style="position:absolute;left:8462;top:6193;width:10;height:20" coordorigin="8462,6193" coordsize="10,20">
              <v:shape style="position:absolute;left:8462;top:6193;width:10;height:20" coordorigin="8462,6193" coordsize="10,20" path="m8462,6212l8472,6212,8472,6193,8462,6193,8462,6212xe" filled="true" fillcolor="#000000" stroked="false">
                <v:path arrowok="t"/>
                <v:fill type="solid"/>
              </v:shape>
            </v:group>
            <v:group style="position:absolute;left:8462;top:6212;width:10;height:20" coordorigin="8462,6212" coordsize="10,20">
              <v:shape style="position:absolute;left:8462;top:6212;width:10;height:20" coordorigin="8462,6212" coordsize="10,20" path="m8462,6231l8472,6231,8472,6212,8462,6212,8462,6231xe" filled="true" fillcolor="#000000" stroked="false">
                <v:path arrowok="t"/>
                <v:fill type="solid"/>
              </v:shape>
            </v:group>
            <v:group style="position:absolute;left:8462;top:6231;width:10;height:20" coordorigin="8462,6231" coordsize="10,20">
              <v:shape style="position:absolute;left:8462;top:6231;width:10;height:20" coordorigin="8462,6231" coordsize="10,20" path="m8462,6250l8472,6250,8472,6231,8462,6231,8462,6250xe" filled="true" fillcolor="#000000" stroked="false">
                <v:path arrowok="t"/>
                <v:fill type="solid"/>
              </v:shape>
            </v:group>
            <v:group style="position:absolute;left:8462;top:6250;width:10;height:20" coordorigin="8462,6250" coordsize="10,20">
              <v:shape style="position:absolute;left:8462;top:6250;width:10;height:20" coordorigin="8462,6250" coordsize="10,20" path="m8462,6270l8472,6270,8472,6250,8462,6250,8462,6270xe" filled="true" fillcolor="#000000" stroked="false">
                <v:path arrowok="t"/>
                <v:fill type="solid"/>
              </v:shape>
            </v:group>
            <v:group style="position:absolute;left:8462;top:6273;width:10;height:2" coordorigin="8462,6273" coordsize="10,2">
              <v:shape style="position:absolute;left:8462;top:6273;width:10;height:2" coordorigin="8462,6273" coordsize="10,0" path="m8462,6273l8472,6273e" filled="false" stroked="true" strokeweight=".359985pt" strokecolor="#000000">
                <v:path arrowok="t"/>
              </v:shape>
            </v:group>
            <v:group style="position:absolute;left:9597;top:6058;width:10;height:20" coordorigin="9597,6058" coordsize="10,20">
              <v:shape style="position:absolute;left:9597;top:6058;width:10;height:20" coordorigin="9597,6058" coordsize="10,20" path="m9597,6078l9607,6078,9607,6058,9597,6058,9597,6078xe" filled="true" fillcolor="#000000" stroked="false">
                <v:path arrowok="t"/>
                <v:fill type="solid"/>
              </v:shape>
            </v:group>
            <v:group style="position:absolute;left:9597;top:6078;width:10;height:20" coordorigin="9597,6078" coordsize="10,20">
              <v:shape style="position:absolute;left:9597;top:6078;width:10;height:20" coordorigin="9597,6078" coordsize="10,20" path="m9597,6097l9607,6097,9607,6078,9597,6078,9597,6097xe" filled="true" fillcolor="#000000" stroked="false">
                <v:path arrowok="t"/>
                <v:fill type="solid"/>
              </v:shape>
            </v:group>
            <v:group style="position:absolute;left:9597;top:6097;width:10;height:20" coordorigin="9597,6097" coordsize="10,20">
              <v:shape style="position:absolute;left:9597;top:6097;width:10;height:20" coordorigin="9597,6097" coordsize="10,20" path="m9597,6116l9607,6116,9607,6097,9597,6097,9597,6116xe" filled="true" fillcolor="#000000" stroked="false">
                <v:path arrowok="t"/>
                <v:fill type="solid"/>
              </v:shape>
            </v:group>
            <v:group style="position:absolute;left:9597;top:6116;width:10;height:20" coordorigin="9597,6116" coordsize="10,20">
              <v:shape style="position:absolute;left:9597;top:6116;width:10;height:20" coordorigin="9597,6116" coordsize="10,20" path="m9597,6135l9607,6135,9607,6116,9597,6116,9597,6135xe" filled="true" fillcolor="#000000" stroked="false">
                <v:path arrowok="t"/>
                <v:fill type="solid"/>
              </v:shape>
            </v:group>
            <v:group style="position:absolute;left:9597;top:6135;width:10;height:20" coordorigin="9597,6135" coordsize="10,20">
              <v:shape style="position:absolute;left:9597;top:6135;width:10;height:20" coordorigin="9597,6135" coordsize="10,20" path="m9597,6154l9607,6154,9607,6135,9597,6135,9597,6154xe" filled="true" fillcolor="#000000" stroked="false">
                <v:path arrowok="t"/>
                <v:fill type="solid"/>
              </v:shape>
            </v:group>
            <v:group style="position:absolute;left:9597;top:6154;width:10;height:20" coordorigin="9597,6154" coordsize="10,20">
              <v:shape style="position:absolute;left:9597;top:6154;width:10;height:20" coordorigin="9597,6154" coordsize="10,20" path="m9597,6174l9607,6174,9607,6154,9597,6154,9597,6174xe" filled="true" fillcolor="#000000" stroked="false">
                <v:path arrowok="t"/>
                <v:fill type="solid"/>
              </v:shape>
            </v:group>
            <v:group style="position:absolute;left:9597;top:6174;width:10;height:20" coordorigin="9597,6174" coordsize="10,20">
              <v:shape style="position:absolute;left:9597;top:6174;width:10;height:20" coordorigin="9597,6174" coordsize="10,20" path="m9597,6193l9607,6193,9607,6174,9597,6174,9597,6193xe" filled="true" fillcolor="#000000" stroked="false">
                <v:path arrowok="t"/>
                <v:fill type="solid"/>
              </v:shape>
            </v:group>
            <v:group style="position:absolute;left:9597;top:6193;width:10;height:20" coordorigin="9597,6193" coordsize="10,20">
              <v:shape style="position:absolute;left:9597;top:6193;width:10;height:20" coordorigin="9597,6193" coordsize="10,20" path="m9597,6212l9607,6212,9607,6193,9597,6193,9597,6212xe" filled="true" fillcolor="#000000" stroked="false">
                <v:path arrowok="t"/>
                <v:fill type="solid"/>
              </v:shape>
            </v:group>
            <v:group style="position:absolute;left:9597;top:6212;width:10;height:20" coordorigin="9597,6212" coordsize="10,20">
              <v:shape style="position:absolute;left:9597;top:6212;width:10;height:20" coordorigin="9597,6212" coordsize="10,20" path="m9597,6231l9607,6231,9607,6212,9597,6212,9597,6231xe" filled="true" fillcolor="#000000" stroked="false">
                <v:path arrowok="t"/>
                <v:fill type="solid"/>
              </v:shape>
            </v:group>
            <v:group style="position:absolute;left:9597;top:6231;width:10;height:20" coordorigin="9597,6231" coordsize="10,20">
              <v:shape style="position:absolute;left:9597;top:6231;width:10;height:20" coordorigin="9597,6231" coordsize="10,20" path="m9597,6250l9607,6250,9607,6231,9597,6231,9597,6250xe" filled="true" fillcolor="#000000" stroked="false">
                <v:path arrowok="t"/>
                <v:fill type="solid"/>
              </v:shape>
            </v:group>
            <v:group style="position:absolute;left:9597;top:6250;width:10;height:20" coordorigin="9597,6250" coordsize="10,20">
              <v:shape style="position:absolute;left:9597;top:6250;width:10;height:20" coordorigin="9597,6250" coordsize="10,20" path="m9597,6270l9607,6270,9607,6250,9597,6250,9597,6270xe" filled="true" fillcolor="#000000" stroked="false">
                <v:path arrowok="t"/>
                <v:fill type="solid"/>
              </v:shape>
            </v:group>
            <v:group style="position:absolute;left:9597;top:6273;width:10;height:2" coordorigin="9597,6273" coordsize="10,2">
              <v:shape style="position:absolute;left:9597;top:6273;width:10;height:2" coordorigin="9597,6273" coordsize="10,0" path="m9597,6273l9607,6273e" filled="false" stroked="true" strokeweight=".359985pt" strokecolor="#000000">
                <v:path arrowok="t"/>
              </v:shape>
            </v:group>
            <v:group style="position:absolute;left:10162;top:6058;width:10;height:20" coordorigin="10162,6058" coordsize="10,20">
              <v:shape style="position:absolute;left:10162;top:6058;width:10;height:20" coordorigin="10162,6058" coordsize="10,20" path="m10162,6078l10172,6078,10172,6058,10162,6058,10162,6078xe" filled="true" fillcolor="#000000" stroked="false">
                <v:path arrowok="t"/>
                <v:fill type="solid"/>
              </v:shape>
            </v:group>
            <v:group style="position:absolute;left:10162;top:6078;width:10;height:20" coordorigin="10162,6078" coordsize="10,20">
              <v:shape style="position:absolute;left:10162;top:6078;width:10;height:20" coordorigin="10162,6078" coordsize="10,20" path="m10162,6097l10172,6097,10172,6078,10162,6078,10162,6097xe" filled="true" fillcolor="#000000" stroked="false">
                <v:path arrowok="t"/>
                <v:fill type="solid"/>
              </v:shape>
            </v:group>
            <v:group style="position:absolute;left:10162;top:6097;width:10;height:20" coordorigin="10162,6097" coordsize="10,20">
              <v:shape style="position:absolute;left:10162;top:6097;width:10;height:20" coordorigin="10162,6097" coordsize="10,20" path="m10162,6116l10172,6116,10172,6097,10162,6097,10162,6116xe" filled="true" fillcolor="#000000" stroked="false">
                <v:path arrowok="t"/>
                <v:fill type="solid"/>
              </v:shape>
            </v:group>
            <v:group style="position:absolute;left:10162;top:6116;width:10;height:20" coordorigin="10162,6116" coordsize="10,20">
              <v:shape style="position:absolute;left:10162;top:6116;width:10;height:20" coordorigin="10162,6116" coordsize="10,20" path="m10162,6135l10172,6135,10172,6116,10162,6116,10162,6135xe" filled="true" fillcolor="#000000" stroked="false">
                <v:path arrowok="t"/>
                <v:fill type="solid"/>
              </v:shape>
            </v:group>
            <v:group style="position:absolute;left:10162;top:6135;width:10;height:20" coordorigin="10162,6135" coordsize="10,20">
              <v:shape style="position:absolute;left:10162;top:6135;width:10;height:20" coordorigin="10162,6135" coordsize="10,20" path="m10162,6154l10172,6154,10172,6135,10162,6135,10162,6154xe" filled="true" fillcolor="#000000" stroked="false">
                <v:path arrowok="t"/>
                <v:fill type="solid"/>
              </v:shape>
            </v:group>
            <v:group style="position:absolute;left:10162;top:6154;width:10;height:20" coordorigin="10162,6154" coordsize="10,20">
              <v:shape style="position:absolute;left:10162;top:6154;width:10;height:20" coordorigin="10162,6154" coordsize="10,20" path="m10162,6174l10172,6174,10172,6154,10162,6154,10162,6174xe" filled="true" fillcolor="#000000" stroked="false">
                <v:path arrowok="t"/>
                <v:fill type="solid"/>
              </v:shape>
            </v:group>
            <v:group style="position:absolute;left:10162;top:6174;width:10;height:20" coordorigin="10162,6174" coordsize="10,20">
              <v:shape style="position:absolute;left:10162;top:6174;width:10;height:20" coordorigin="10162,6174" coordsize="10,20" path="m10162,6193l10172,6193,10172,6174,10162,6174,10162,6193xe" filled="true" fillcolor="#000000" stroked="false">
                <v:path arrowok="t"/>
                <v:fill type="solid"/>
              </v:shape>
            </v:group>
            <v:group style="position:absolute;left:10162;top:6193;width:10;height:20" coordorigin="10162,6193" coordsize="10,20">
              <v:shape style="position:absolute;left:10162;top:6193;width:10;height:20" coordorigin="10162,6193" coordsize="10,20" path="m10162,6212l10172,6212,10172,6193,10162,6193,10162,6212xe" filled="true" fillcolor="#000000" stroked="false">
                <v:path arrowok="t"/>
                <v:fill type="solid"/>
              </v:shape>
            </v:group>
            <v:group style="position:absolute;left:10162;top:6212;width:10;height:20" coordorigin="10162,6212" coordsize="10,20">
              <v:shape style="position:absolute;left:10162;top:6212;width:10;height:20" coordorigin="10162,6212" coordsize="10,20" path="m10162,6231l10172,6231,10172,6212,10162,6212,10162,6231xe" filled="true" fillcolor="#000000" stroked="false">
                <v:path arrowok="t"/>
                <v:fill type="solid"/>
              </v:shape>
            </v:group>
            <v:group style="position:absolute;left:10162;top:6231;width:10;height:20" coordorigin="10162,6231" coordsize="10,20">
              <v:shape style="position:absolute;left:10162;top:6231;width:10;height:20" coordorigin="10162,6231" coordsize="10,20" path="m10162,6250l10172,6250,10172,6231,10162,6231,10162,6250xe" filled="true" fillcolor="#000000" stroked="false">
                <v:path arrowok="t"/>
                <v:fill type="solid"/>
              </v:shape>
            </v:group>
            <v:group style="position:absolute;left:10162;top:6250;width:10;height:20" coordorigin="10162,6250" coordsize="10,20">
              <v:shape style="position:absolute;left:10162;top:6250;width:10;height:20" coordorigin="10162,6250" coordsize="10,20" path="m10162,6270l10172,6270,10172,6250,10162,6250,10162,6270xe" filled="true" fillcolor="#000000" stroked="false">
                <v:path arrowok="t"/>
                <v:fill type="solid"/>
              </v:shape>
            </v:group>
            <v:group style="position:absolute;left:10162;top:6273;width:10;height:2" coordorigin="10162,6273" coordsize="10,2">
              <v:shape style="position:absolute;left:10162;top:6273;width:10;height:2" coordorigin="10162,6273" coordsize="10,0" path="m10162,6273l10172,6273e" filled="false" stroked="true" strokeweight=".359985pt" strokecolor="#000000">
                <v:path arrowok="t"/>
              </v:shape>
            </v:group>
            <v:group style="position:absolute;left:11437;top:6058;width:10;height:20" coordorigin="11437,6058" coordsize="10,20">
              <v:shape style="position:absolute;left:11437;top:6058;width:10;height:20" coordorigin="11437,6058" coordsize="10,20" path="m11437,6078l11446,6078,11446,6058,11437,6058,11437,6078xe" filled="true" fillcolor="#000000" stroked="false">
                <v:path arrowok="t"/>
                <v:fill type="solid"/>
              </v:shape>
            </v:group>
            <v:group style="position:absolute;left:11437;top:6078;width:10;height:20" coordorigin="11437,6078" coordsize="10,20">
              <v:shape style="position:absolute;left:11437;top:6078;width:10;height:20" coordorigin="11437,6078" coordsize="10,20" path="m11437,6097l11446,6097,11446,6078,11437,6078,11437,6097xe" filled="true" fillcolor="#000000" stroked="false">
                <v:path arrowok="t"/>
                <v:fill type="solid"/>
              </v:shape>
            </v:group>
            <v:group style="position:absolute;left:11437;top:6097;width:10;height:20" coordorigin="11437,6097" coordsize="10,20">
              <v:shape style="position:absolute;left:11437;top:6097;width:10;height:20" coordorigin="11437,6097" coordsize="10,20" path="m11437,6116l11446,6116,11446,6097,11437,6097,11437,6116xe" filled="true" fillcolor="#000000" stroked="false">
                <v:path arrowok="t"/>
                <v:fill type="solid"/>
              </v:shape>
            </v:group>
            <v:group style="position:absolute;left:11437;top:6116;width:10;height:20" coordorigin="11437,6116" coordsize="10,20">
              <v:shape style="position:absolute;left:11437;top:6116;width:10;height:20" coordorigin="11437,6116" coordsize="10,20" path="m11437,6135l11446,6135,11446,6116,11437,6116,11437,6135xe" filled="true" fillcolor="#000000" stroked="false">
                <v:path arrowok="t"/>
                <v:fill type="solid"/>
              </v:shape>
            </v:group>
            <v:group style="position:absolute;left:11437;top:6135;width:10;height:20" coordorigin="11437,6135" coordsize="10,20">
              <v:shape style="position:absolute;left:11437;top:6135;width:10;height:20" coordorigin="11437,6135" coordsize="10,20" path="m11437,6154l11446,6154,11446,6135,11437,6135,11437,6154xe" filled="true" fillcolor="#000000" stroked="false">
                <v:path arrowok="t"/>
                <v:fill type="solid"/>
              </v:shape>
            </v:group>
            <v:group style="position:absolute;left:11437;top:6154;width:10;height:20" coordorigin="11437,6154" coordsize="10,20">
              <v:shape style="position:absolute;left:11437;top:6154;width:10;height:20" coordorigin="11437,6154" coordsize="10,20" path="m11437,6174l11446,6174,11446,6154,11437,6154,11437,6174xe" filled="true" fillcolor="#000000" stroked="false">
                <v:path arrowok="t"/>
                <v:fill type="solid"/>
              </v:shape>
            </v:group>
            <v:group style="position:absolute;left:11437;top:6174;width:10;height:20" coordorigin="11437,6174" coordsize="10,20">
              <v:shape style="position:absolute;left:11437;top:6174;width:10;height:20" coordorigin="11437,6174" coordsize="10,20" path="m11437,6193l11446,6193,11446,6174,11437,6174,11437,6193xe" filled="true" fillcolor="#000000" stroked="false">
                <v:path arrowok="t"/>
                <v:fill type="solid"/>
              </v:shape>
            </v:group>
            <v:group style="position:absolute;left:11437;top:6193;width:10;height:20" coordorigin="11437,6193" coordsize="10,20">
              <v:shape style="position:absolute;left:11437;top:6193;width:10;height:20" coordorigin="11437,6193" coordsize="10,20" path="m11437,6212l11446,6212,11446,6193,11437,6193,11437,6212xe" filled="true" fillcolor="#000000" stroked="false">
                <v:path arrowok="t"/>
                <v:fill type="solid"/>
              </v:shape>
            </v:group>
            <v:group style="position:absolute;left:11437;top:6212;width:10;height:20" coordorigin="11437,6212" coordsize="10,20">
              <v:shape style="position:absolute;left:11437;top:6212;width:10;height:20" coordorigin="11437,6212" coordsize="10,20" path="m11437,6231l11446,6231,11446,6212,11437,6212,11437,6231xe" filled="true" fillcolor="#000000" stroked="false">
                <v:path arrowok="t"/>
                <v:fill type="solid"/>
              </v:shape>
            </v:group>
            <v:group style="position:absolute;left:11437;top:6231;width:10;height:20" coordorigin="11437,6231" coordsize="10,20">
              <v:shape style="position:absolute;left:11437;top:6231;width:10;height:20" coordorigin="11437,6231" coordsize="10,20" path="m11437,6250l11446,6250,11446,6231,11437,6231,11437,6250xe" filled="true" fillcolor="#000000" stroked="false">
                <v:path arrowok="t"/>
                <v:fill type="solid"/>
              </v:shape>
            </v:group>
            <v:group style="position:absolute;left:11437;top:6250;width:10;height:20" coordorigin="11437,6250" coordsize="10,20">
              <v:shape style="position:absolute;left:11437;top:6250;width:10;height:20" coordorigin="11437,6250" coordsize="10,20" path="m11437,6270l11446,6270,11446,6250,11437,6250,11437,6270xe" filled="true" fillcolor="#000000" stroked="false">
                <v:path arrowok="t"/>
                <v:fill type="solid"/>
              </v:shape>
            </v:group>
            <v:group style="position:absolute;left:11437;top:6273;width:10;height:2" coordorigin="11437,6273" coordsize="10,2">
              <v:shape style="position:absolute;left:11437;top:6273;width:10;height:2" coordorigin="11437,6273" coordsize="10,0" path="m11437,6273l11446,6273e" filled="false" stroked="true" strokeweight=".359985pt" strokecolor="#000000">
                <v:path arrowok="t"/>
              </v:shape>
            </v:group>
            <v:group style="position:absolute;left:12720;top:6058;width:10;height:20" coordorigin="12720,6058" coordsize="10,20">
              <v:shape style="position:absolute;left:12720;top:6058;width:10;height:20" coordorigin="12720,6058" coordsize="10,20" path="m12720,6078l12729,6078,12729,6058,12720,6058,12720,6078xe" filled="true" fillcolor="#000000" stroked="false">
                <v:path arrowok="t"/>
                <v:fill type="solid"/>
              </v:shape>
            </v:group>
            <v:group style="position:absolute;left:12720;top:6078;width:10;height:20" coordorigin="12720,6078" coordsize="10,20">
              <v:shape style="position:absolute;left:12720;top:6078;width:10;height:20" coordorigin="12720,6078" coordsize="10,20" path="m12720,6097l12729,6097,12729,6078,12720,6078,12720,6097xe" filled="true" fillcolor="#000000" stroked="false">
                <v:path arrowok="t"/>
                <v:fill type="solid"/>
              </v:shape>
            </v:group>
            <v:group style="position:absolute;left:12720;top:6097;width:10;height:20" coordorigin="12720,6097" coordsize="10,20">
              <v:shape style="position:absolute;left:12720;top:6097;width:10;height:20" coordorigin="12720,6097" coordsize="10,20" path="m12720,6116l12729,6116,12729,6097,12720,6097,12720,6116xe" filled="true" fillcolor="#000000" stroked="false">
                <v:path arrowok="t"/>
                <v:fill type="solid"/>
              </v:shape>
            </v:group>
            <v:group style="position:absolute;left:12720;top:6116;width:10;height:20" coordorigin="12720,6116" coordsize="10,20">
              <v:shape style="position:absolute;left:12720;top:6116;width:10;height:20" coordorigin="12720,6116" coordsize="10,20" path="m12720,6135l12729,6135,12729,6116,12720,6116,12720,6135xe" filled="true" fillcolor="#000000" stroked="false">
                <v:path arrowok="t"/>
                <v:fill type="solid"/>
              </v:shape>
            </v:group>
            <v:group style="position:absolute;left:12720;top:6135;width:10;height:20" coordorigin="12720,6135" coordsize="10,20">
              <v:shape style="position:absolute;left:12720;top:6135;width:10;height:20" coordorigin="12720,6135" coordsize="10,20" path="m12720,6154l12729,6154,12729,6135,12720,6135,12720,6154xe" filled="true" fillcolor="#000000" stroked="false">
                <v:path arrowok="t"/>
                <v:fill type="solid"/>
              </v:shape>
            </v:group>
            <v:group style="position:absolute;left:12720;top:6154;width:10;height:20" coordorigin="12720,6154" coordsize="10,20">
              <v:shape style="position:absolute;left:12720;top:6154;width:10;height:20" coordorigin="12720,6154" coordsize="10,20" path="m12720,6174l12729,6174,12729,6154,12720,6154,12720,6174xe" filled="true" fillcolor="#000000" stroked="false">
                <v:path arrowok="t"/>
                <v:fill type="solid"/>
              </v:shape>
            </v:group>
            <v:group style="position:absolute;left:12720;top:6174;width:10;height:20" coordorigin="12720,6174" coordsize="10,20">
              <v:shape style="position:absolute;left:12720;top:6174;width:10;height:20" coordorigin="12720,6174" coordsize="10,20" path="m12720,6193l12729,6193,12729,6174,12720,6174,12720,6193xe" filled="true" fillcolor="#000000" stroked="false">
                <v:path arrowok="t"/>
                <v:fill type="solid"/>
              </v:shape>
            </v:group>
            <v:group style="position:absolute;left:12720;top:6193;width:10;height:20" coordorigin="12720,6193" coordsize="10,20">
              <v:shape style="position:absolute;left:12720;top:6193;width:10;height:20" coordorigin="12720,6193" coordsize="10,20" path="m12720,6212l12729,6212,12729,6193,12720,6193,12720,6212xe" filled="true" fillcolor="#000000" stroked="false">
                <v:path arrowok="t"/>
                <v:fill type="solid"/>
              </v:shape>
            </v:group>
            <v:group style="position:absolute;left:12720;top:6212;width:10;height:20" coordorigin="12720,6212" coordsize="10,20">
              <v:shape style="position:absolute;left:12720;top:6212;width:10;height:20" coordorigin="12720,6212" coordsize="10,20" path="m12720,6231l12729,6231,12729,6212,12720,6212,12720,6231xe" filled="true" fillcolor="#000000" stroked="false">
                <v:path arrowok="t"/>
                <v:fill type="solid"/>
              </v:shape>
            </v:group>
            <v:group style="position:absolute;left:12720;top:6231;width:10;height:20" coordorigin="12720,6231" coordsize="10,20">
              <v:shape style="position:absolute;left:12720;top:6231;width:10;height:20" coordorigin="12720,6231" coordsize="10,20" path="m12720,6250l12729,6250,12729,6231,12720,6231,12720,6250xe" filled="true" fillcolor="#000000" stroked="false">
                <v:path arrowok="t"/>
                <v:fill type="solid"/>
              </v:shape>
            </v:group>
            <v:group style="position:absolute;left:12720;top:6250;width:10;height:20" coordorigin="12720,6250" coordsize="10,20">
              <v:shape style="position:absolute;left:12720;top:6250;width:10;height:20" coordorigin="12720,6250" coordsize="10,20" path="m12720,6270l12729,6270,12729,6250,12720,6250,12720,6270xe" filled="true" fillcolor="#000000" stroked="false">
                <v:path arrowok="t"/>
                <v:fill type="solid"/>
              </v:shape>
            </v:group>
            <v:group style="position:absolute;left:12720;top:6273;width:10;height:2" coordorigin="12720,6273" coordsize="10,2">
              <v:shape style="position:absolute;left:12720;top:6273;width:10;height:2" coordorigin="12720,6273" coordsize="10,0" path="m12720,6273l12729,6273e" filled="false" stroked="true" strokeweight=".359985pt" strokecolor="#000000">
                <v:path arrowok="t"/>
              </v:shape>
            </v:group>
            <v:group style="position:absolute;left:14018;top:6058;width:10;height:20" coordorigin="14018,6058" coordsize="10,20">
              <v:shape style="position:absolute;left:14018;top:6058;width:10;height:20" coordorigin="14018,6058" coordsize="10,20" path="m14018,6078l14028,6078,14028,6058,14018,6058,14018,6078xe" filled="true" fillcolor="#000000" stroked="false">
                <v:path arrowok="t"/>
                <v:fill type="solid"/>
              </v:shape>
            </v:group>
            <v:group style="position:absolute;left:14018;top:6078;width:10;height:20" coordorigin="14018,6078" coordsize="10,20">
              <v:shape style="position:absolute;left:14018;top:6078;width:10;height:20" coordorigin="14018,6078" coordsize="10,20" path="m14018,6097l14028,6097,14028,6078,14018,6078,14018,6097xe" filled="true" fillcolor="#000000" stroked="false">
                <v:path arrowok="t"/>
                <v:fill type="solid"/>
              </v:shape>
            </v:group>
            <v:group style="position:absolute;left:14018;top:6097;width:10;height:20" coordorigin="14018,6097" coordsize="10,20">
              <v:shape style="position:absolute;left:14018;top:6097;width:10;height:20" coordorigin="14018,6097" coordsize="10,20" path="m14018,6116l14028,6116,14028,6097,14018,6097,14018,6116xe" filled="true" fillcolor="#000000" stroked="false">
                <v:path arrowok="t"/>
                <v:fill type="solid"/>
              </v:shape>
            </v:group>
            <v:group style="position:absolute;left:14018;top:6116;width:10;height:20" coordorigin="14018,6116" coordsize="10,20">
              <v:shape style="position:absolute;left:14018;top:6116;width:10;height:20" coordorigin="14018,6116" coordsize="10,20" path="m14018,6135l14028,6135,14028,6116,14018,6116,14018,6135xe" filled="true" fillcolor="#000000" stroked="false">
                <v:path arrowok="t"/>
                <v:fill type="solid"/>
              </v:shape>
            </v:group>
            <v:group style="position:absolute;left:14018;top:6135;width:10;height:20" coordorigin="14018,6135" coordsize="10,20">
              <v:shape style="position:absolute;left:14018;top:6135;width:10;height:20" coordorigin="14018,6135" coordsize="10,20" path="m14018,6154l14028,6154,14028,6135,14018,6135,14018,6154xe" filled="true" fillcolor="#000000" stroked="false">
                <v:path arrowok="t"/>
                <v:fill type="solid"/>
              </v:shape>
            </v:group>
            <v:group style="position:absolute;left:14018;top:6154;width:10;height:20" coordorigin="14018,6154" coordsize="10,20">
              <v:shape style="position:absolute;left:14018;top:6154;width:10;height:20" coordorigin="14018,6154" coordsize="10,20" path="m14018,6174l14028,6174,14028,6154,14018,6154,14018,6174xe" filled="true" fillcolor="#000000" stroked="false">
                <v:path arrowok="t"/>
                <v:fill type="solid"/>
              </v:shape>
            </v:group>
            <v:group style="position:absolute;left:14018;top:6174;width:10;height:20" coordorigin="14018,6174" coordsize="10,20">
              <v:shape style="position:absolute;left:14018;top:6174;width:10;height:20" coordorigin="14018,6174" coordsize="10,20" path="m14018,6193l14028,6193,14028,6174,14018,6174,14018,6193xe" filled="true" fillcolor="#000000" stroked="false">
                <v:path arrowok="t"/>
                <v:fill type="solid"/>
              </v:shape>
            </v:group>
            <v:group style="position:absolute;left:14018;top:6193;width:10;height:20" coordorigin="14018,6193" coordsize="10,20">
              <v:shape style="position:absolute;left:14018;top:6193;width:10;height:20" coordorigin="14018,6193" coordsize="10,20" path="m14018,6212l14028,6212,14028,6193,14018,6193,14018,6212xe" filled="true" fillcolor="#000000" stroked="false">
                <v:path arrowok="t"/>
                <v:fill type="solid"/>
              </v:shape>
            </v:group>
            <v:group style="position:absolute;left:14018;top:6212;width:10;height:20" coordorigin="14018,6212" coordsize="10,20">
              <v:shape style="position:absolute;left:14018;top:6212;width:10;height:20" coordorigin="14018,6212" coordsize="10,20" path="m14018,6231l14028,6231,14028,6212,14018,6212,14018,6231xe" filled="true" fillcolor="#000000" stroked="false">
                <v:path arrowok="t"/>
                <v:fill type="solid"/>
              </v:shape>
            </v:group>
            <v:group style="position:absolute;left:14018;top:6231;width:10;height:20" coordorigin="14018,6231" coordsize="10,20">
              <v:shape style="position:absolute;left:14018;top:6231;width:10;height:20" coordorigin="14018,6231" coordsize="10,20" path="m14018,6250l14028,6250,14028,6231,14018,6231,14018,6250xe" filled="true" fillcolor="#000000" stroked="false">
                <v:path arrowok="t"/>
                <v:fill type="solid"/>
              </v:shape>
            </v:group>
            <v:group style="position:absolute;left:14018;top:6250;width:10;height:20" coordorigin="14018,6250" coordsize="10,20">
              <v:shape style="position:absolute;left:14018;top:6250;width:10;height:20" coordorigin="14018,6250" coordsize="10,20" path="m14018,6270l14028,6270,14028,6250,14018,6250,14018,6270xe" filled="true" fillcolor="#000000" stroked="false">
                <v:path arrowok="t"/>
                <v:fill type="solid"/>
              </v:shape>
            </v:group>
            <v:group style="position:absolute;left:14018;top:6273;width:10;height:2" coordorigin="14018,6273" coordsize="10,2">
              <v:shape style="position:absolute;left:14018;top:6273;width:10;height:2" coordorigin="14018,6273" coordsize="10,0" path="m14018,6273l14028,6273e" filled="false" stroked="true" strokeweight=".359985pt" strokecolor="#000000">
                <v:path arrowok="t"/>
              </v:shape>
              <v:shape style="position:absolute;left:1128;top:6277;width:2003;height:10" type="#_x0000_t75" stroked="false">
                <v:imagedata r:id="rId181" o:title=""/>
              </v:shape>
              <v:shape style="position:absolute;left:3126;top:6277;width:1302;height:10" type="#_x0000_t75" stroked="false">
                <v:imagedata r:id="rId182" o:title=""/>
              </v:shape>
              <v:shape style="position:absolute;left:4424;top:6277;width:635;height:10" type="#_x0000_t75" stroked="false">
                <v:imagedata r:id="rId183" o:title=""/>
              </v:shape>
              <v:shape style="position:absolute;left:5054;top:6277;width:715;height:10" type="#_x0000_t75" stroked="false">
                <v:imagedata r:id="rId184" o:title=""/>
              </v:shape>
              <v:shape style="position:absolute;left:5764;top:6277;width:570;height:10" type="#_x0000_t75" stroked="false">
                <v:imagedata r:id="rId185" o:title=""/>
              </v:shape>
              <v:shape style="position:absolute;left:6329;top:6277;width:1490;height:10" type="#_x0000_t75" stroked="false">
                <v:imagedata r:id="rId186" o:title=""/>
              </v:shape>
              <v:shape style="position:absolute;left:7815;top:6277;width:2348;height:10" type="#_x0000_t75" stroked="false">
                <v:imagedata r:id="rId187" o:title=""/>
              </v:shape>
              <v:shape style="position:absolute;left:10158;top:6277;width:1279;height:10" type="#_x0000_t75" stroked="false">
                <v:imagedata r:id="rId188" o:title=""/>
              </v:shape>
              <v:shape style="position:absolute;left:11432;top:6277;width:3958;height:10" type="#_x0000_t75" stroked="false">
                <v:imagedata r:id="rId189" o:title=""/>
              </v:shape>
            </v:group>
            <v:group style="position:absolute;left:4428;top:6286;width:10;height:20" coordorigin="4428,6286" coordsize="10,20">
              <v:shape style="position:absolute;left:4428;top:6286;width:10;height:20" coordorigin="4428,6286" coordsize="10,20" path="m4428,6306l4438,6306,4438,6286,4428,6286,4428,6306xe" filled="true" fillcolor="#000000" stroked="false">
                <v:path arrowok="t"/>
                <v:fill type="solid"/>
              </v:shape>
            </v:group>
            <v:group style="position:absolute;left:4428;top:6306;width:10;height:20" coordorigin="4428,6306" coordsize="10,20">
              <v:shape style="position:absolute;left:4428;top:6306;width:10;height:20" coordorigin="4428,6306" coordsize="10,20" path="m4428,6325l4438,6325,4438,6306,4428,6306,4428,6325xe" filled="true" fillcolor="#000000" stroked="false">
                <v:path arrowok="t"/>
                <v:fill type="solid"/>
              </v:shape>
            </v:group>
            <v:group style="position:absolute;left:4428;top:6325;width:10;height:20" coordorigin="4428,6325" coordsize="10,20">
              <v:shape style="position:absolute;left:4428;top:6325;width:10;height:20" coordorigin="4428,6325" coordsize="10,20" path="m4428,6344l4438,6344,4438,6325,4428,6325,4428,6344xe" filled="true" fillcolor="#000000" stroked="false">
                <v:path arrowok="t"/>
                <v:fill type="solid"/>
              </v:shape>
            </v:group>
            <v:group style="position:absolute;left:4428;top:6344;width:10;height:20" coordorigin="4428,6344" coordsize="10,20">
              <v:shape style="position:absolute;left:4428;top:6344;width:10;height:20" coordorigin="4428,6344" coordsize="10,20" path="m4428,6363l4438,6363,4438,6344,4428,6344,4428,6363xe" filled="true" fillcolor="#000000" stroked="false">
                <v:path arrowok="t"/>
                <v:fill type="solid"/>
              </v:shape>
            </v:group>
            <v:group style="position:absolute;left:4428;top:6363;width:10;height:20" coordorigin="4428,6363" coordsize="10,20">
              <v:shape style="position:absolute;left:4428;top:6363;width:10;height:20" coordorigin="4428,6363" coordsize="10,20" path="m4428,6382l4438,6382,4438,6363,4428,6363,4428,6382xe" filled="true" fillcolor="#000000" stroked="false">
                <v:path arrowok="t"/>
                <v:fill type="solid"/>
              </v:shape>
            </v:group>
            <v:group style="position:absolute;left:4428;top:6382;width:10;height:20" coordorigin="4428,6382" coordsize="10,20">
              <v:shape style="position:absolute;left:4428;top:6382;width:10;height:20" coordorigin="4428,6382" coordsize="10,20" path="m4428,6402l4438,6402,4438,6382,4428,6382,4428,6402xe" filled="true" fillcolor="#000000" stroked="false">
                <v:path arrowok="t"/>
                <v:fill type="solid"/>
              </v:shape>
            </v:group>
            <v:group style="position:absolute;left:4428;top:6402;width:10;height:20" coordorigin="4428,6402" coordsize="10,20">
              <v:shape style="position:absolute;left:4428;top:6402;width:10;height:20" coordorigin="4428,6402" coordsize="10,20" path="m4428,6421l4438,6421,4438,6402,4428,6402,4428,6421xe" filled="true" fillcolor="#000000" stroked="false">
                <v:path arrowok="t"/>
                <v:fill type="solid"/>
              </v:shape>
            </v:group>
            <v:group style="position:absolute;left:4428;top:6421;width:10;height:20" coordorigin="4428,6421" coordsize="10,20">
              <v:shape style="position:absolute;left:4428;top:6421;width:10;height:20" coordorigin="4428,6421" coordsize="10,20" path="m4428,6440l4438,6440,4438,6421,4428,6421,4428,6440xe" filled="true" fillcolor="#000000" stroked="false">
                <v:path arrowok="t"/>
                <v:fill type="solid"/>
              </v:shape>
            </v:group>
            <v:group style="position:absolute;left:4428;top:6440;width:10;height:20" coordorigin="4428,6440" coordsize="10,20">
              <v:shape style="position:absolute;left:4428;top:6440;width:10;height:20" coordorigin="4428,6440" coordsize="10,20" path="m4428,6459l4438,6459,4438,6440,4428,6440,4428,6459xe" filled="true" fillcolor="#000000" stroked="false">
                <v:path arrowok="t"/>
                <v:fill type="solid"/>
              </v:shape>
            </v:group>
            <v:group style="position:absolute;left:4428;top:6459;width:10;height:20" coordorigin="4428,6459" coordsize="10,20">
              <v:shape style="position:absolute;left:4428;top:6459;width:10;height:20" coordorigin="4428,6459" coordsize="10,20" path="m4428,6478l4438,6478,4438,6459,4428,6459,4428,6478xe" filled="true" fillcolor="#000000" stroked="false">
                <v:path arrowok="t"/>
                <v:fill type="solid"/>
              </v:shape>
            </v:group>
            <v:group style="position:absolute;left:4428;top:6478;width:10;height:20" coordorigin="4428,6478" coordsize="10,20">
              <v:shape style="position:absolute;left:4428;top:6478;width:10;height:20" coordorigin="4428,6478" coordsize="10,20" path="m4428,6498l4438,6498,4438,6478,4428,6478,4428,6498xe" filled="true" fillcolor="#000000" stroked="false">
                <v:path arrowok="t"/>
                <v:fill type="solid"/>
              </v:shape>
            </v:group>
            <v:group style="position:absolute;left:4428;top:6501;width:10;height:2" coordorigin="4428,6501" coordsize="10,2">
              <v:shape style="position:absolute;left:4428;top:6501;width:10;height:2" coordorigin="4428,6501" coordsize="10,0" path="m4428,6501l4438,6501e" filled="false" stroked="true" strokeweight=".299988pt" strokecolor="#000000">
                <v:path arrowok="t"/>
              </v:shape>
            </v:group>
            <v:group style="position:absolute;left:5058;top:6286;width:10;height:20" coordorigin="5058,6286" coordsize="10,20">
              <v:shape style="position:absolute;left:5058;top:6286;width:10;height:20" coordorigin="5058,6286" coordsize="10,20" path="m5058,6306l5068,6306,5068,6286,5058,6286,5058,6306xe" filled="true" fillcolor="#000000" stroked="false">
                <v:path arrowok="t"/>
                <v:fill type="solid"/>
              </v:shape>
            </v:group>
            <v:group style="position:absolute;left:5058;top:6306;width:10;height:20" coordorigin="5058,6306" coordsize="10,20">
              <v:shape style="position:absolute;left:5058;top:6306;width:10;height:20" coordorigin="5058,6306" coordsize="10,20" path="m5058,6325l5068,6325,5068,6306,5058,6306,5058,6325xe" filled="true" fillcolor="#000000" stroked="false">
                <v:path arrowok="t"/>
                <v:fill type="solid"/>
              </v:shape>
            </v:group>
            <v:group style="position:absolute;left:5058;top:6325;width:10;height:20" coordorigin="5058,6325" coordsize="10,20">
              <v:shape style="position:absolute;left:5058;top:6325;width:10;height:20" coordorigin="5058,6325" coordsize="10,20" path="m5058,6344l5068,6344,5068,6325,5058,6325,5058,6344xe" filled="true" fillcolor="#000000" stroked="false">
                <v:path arrowok="t"/>
                <v:fill type="solid"/>
              </v:shape>
            </v:group>
            <v:group style="position:absolute;left:5058;top:6344;width:10;height:20" coordorigin="5058,6344" coordsize="10,20">
              <v:shape style="position:absolute;left:5058;top:6344;width:10;height:20" coordorigin="5058,6344" coordsize="10,20" path="m5058,6363l5068,6363,5068,6344,5058,6344,5058,6363xe" filled="true" fillcolor="#000000" stroked="false">
                <v:path arrowok="t"/>
                <v:fill type="solid"/>
              </v:shape>
            </v:group>
            <v:group style="position:absolute;left:5058;top:6363;width:10;height:20" coordorigin="5058,6363" coordsize="10,20">
              <v:shape style="position:absolute;left:5058;top:6363;width:10;height:20" coordorigin="5058,6363" coordsize="10,20" path="m5058,6382l5068,6382,5068,6363,5058,6363,5058,6382xe" filled="true" fillcolor="#000000" stroked="false">
                <v:path arrowok="t"/>
                <v:fill type="solid"/>
              </v:shape>
            </v:group>
            <v:group style="position:absolute;left:5058;top:6382;width:10;height:20" coordorigin="5058,6382" coordsize="10,20">
              <v:shape style="position:absolute;left:5058;top:6382;width:10;height:20" coordorigin="5058,6382" coordsize="10,20" path="m5058,6402l5068,6402,5068,6382,5058,6382,5058,6402xe" filled="true" fillcolor="#000000" stroked="false">
                <v:path arrowok="t"/>
                <v:fill type="solid"/>
              </v:shape>
            </v:group>
            <v:group style="position:absolute;left:5058;top:6402;width:10;height:20" coordorigin="5058,6402" coordsize="10,20">
              <v:shape style="position:absolute;left:5058;top:6402;width:10;height:20" coordorigin="5058,6402" coordsize="10,20" path="m5058,6421l5068,6421,5068,6402,5058,6402,5058,6421xe" filled="true" fillcolor="#000000" stroked="false">
                <v:path arrowok="t"/>
                <v:fill type="solid"/>
              </v:shape>
            </v:group>
            <v:group style="position:absolute;left:5058;top:6421;width:10;height:20" coordorigin="5058,6421" coordsize="10,20">
              <v:shape style="position:absolute;left:5058;top:6421;width:10;height:20" coordorigin="5058,6421" coordsize="10,20" path="m5058,6440l5068,6440,5068,6421,5058,6421,5058,6440xe" filled="true" fillcolor="#000000" stroked="false">
                <v:path arrowok="t"/>
                <v:fill type="solid"/>
              </v:shape>
            </v:group>
            <v:group style="position:absolute;left:5058;top:6440;width:10;height:20" coordorigin="5058,6440" coordsize="10,20">
              <v:shape style="position:absolute;left:5058;top:6440;width:10;height:20" coordorigin="5058,6440" coordsize="10,20" path="m5058,6459l5068,6459,5068,6440,5058,6440,5058,6459xe" filled="true" fillcolor="#000000" stroked="false">
                <v:path arrowok="t"/>
                <v:fill type="solid"/>
              </v:shape>
            </v:group>
            <v:group style="position:absolute;left:5058;top:6459;width:10;height:20" coordorigin="5058,6459" coordsize="10,20">
              <v:shape style="position:absolute;left:5058;top:6459;width:10;height:20" coordorigin="5058,6459" coordsize="10,20" path="m5058,6478l5068,6478,5068,6459,5058,6459,5058,6478xe" filled="true" fillcolor="#000000" stroked="false">
                <v:path arrowok="t"/>
                <v:fill type="solid"/>
              </v:shape>
            </v:group>
            <v:group style="position:absolute;left:5058;top:6478;width:10;height:20" coordorigin="5058,6478" coordsize="10,20">
              <v:shape style="position:absolute;left:5058;top:6478;width:10;height:20" coordorigin="5058,6478" coordsize="10,20" path="m5058,6498l5068,6498,5068,6478,5058,6478,5058,6498xe" filled="true" fillcolor="#000000" stroked="false">
                <v:path arrowok="t"/>
                <v:fill type="solid"/>
              </v:shape>
            </v:group>
            <v:group style="position:absolute;left:5058;top:6501;width:10;height:2" coordorigin="5058,6501" coordsize="10,2">
              <v:shape style="position:absolute;left:5058;top:6501;width:10;height:2" coordorigin="5058,6501" coordsize="10,0" path="m5058,6501l5068,6501e" filled="false" stroked="true" strokeweight=".299988pt" strokecolor="#000000">
                <v:path arrowok="t"/>
              </v:shape>
            </v:group>
            <v:group style="position:absolute;left:5769;top:6286;width:10;height:20" coordorigin="5769,6286" coordsize="10,20">
              <v:shape style="position:absolute;left:5769;top:6286;width:10;height:20" coordorigin="5769,6286" coordsize="10,20" path="m5769,6306l5778,6306,5778,6286,5769,6286,5769,6306xe" filled="true" fillcolor="#000000" stroked="false">
                <v:path arrowok="t"/>
                <v:fill type="solid"/>
              </v:shape>
            </v:group>
            <v:group style="position:absolute;left:5769;top:6306;width:10;height:20" coordorigin="5769,6306" coordsize="10,20">
              <v:shape style="position:absolute;left:5769;top:6306;width:10;height:20" coordorigin="5769,6306" coordsize="10,20" path="m5769,6325l5778,6325,5778,6306,5769,6306,5769,6325xe" filled="true" fillcolor="#000000" stroked="false">
                <v:path arrowok="t"/>
                <v:fill type="solid"/>
              </v:shape>
            </v:group>
            <v:group style="position:absolute;left:5769;top:6325;width:10;height:20" coordorigin="5769,6325" coordsize="10,20">
              <v:shape style="position:absolute;left:5769;top:6325;width:10;height:20" coordorigin="5769,6325" coordsize="10,20" path="m5769,6344l5778,6344,5778,6325,5769,6325,5769,6344xe" filled="true" fillcolor="#000000" stroked="false">
                <v:path arrowok="t"/>
                <v:fill type="solid"/>
              </v:shape>
            </v:group>
            <v:group style="position:absolute;left:5769;top:6344;width:10;height:20" coordorigin="5769,6344" coordsize="10,20">
              <v:shape style="position:absolute;left:5769;top:6344;width:10;height:20" coordorigin="5769,6344" coordsize="10,20" path="m5769,6363l5778,6363,5778,6344,5769,6344,5769,6363xe" filled="true" fillcolor="#000000" stroked="false">
                <v:path arrowok="t"/>
                <v:fill type="solid"/>
              </v:shape>
            </v:group>
            <v:group style="position:absolute;left:5769;top:6363;width:10;height:20" coordorigin="5769,6363" coordsize="10,20">
              <v:shape style="position:absolute;left:5769;top:6363;width:10;height:20" coordorigin="5769,6363" coordsize="10,20" path="m5769,6382l5778,6382,5778,6363,5769,6363,5769,6382xe" filled="true" fillcolor="#000000" stroked="false">
                <v:path arrowok="t"/>
                <v:fill type="solid"/>
              </v:shape>
            </v:group>
            <v:group style="position:absolute;left:5769;top:6382;width:10;height:20" coordorigin="5769,6382" coordsize="10,20">
              <v:shape style="position:absolute;left:5769;top:6382;width:10;height:20" coordorigin="5769,6382" coordsize="10,20" path="m5769,6402l5778,6402,5778,6382,5769,6382,5769,6402xe" filled="true" fillcolor="#000000" stroked="false">
                <v:path arrowok="t"/>
                <v:fill type="solid"/>
              </v:shape>
            </v:group>
            <v:group style="position:absolute;left:5769;top:6402;width:10;height:20" coordorigin="5769,6402" coordsize="10,20">
              <v:shape style="position:absolute;left:5769;top:6402;width:10;height:20" coordorigin="5769,6402" coordsize="10,20" path="m5769,6421l5778,6421,5778,6402,5769,6402,5769,6421xe" filled="true" fillcolor="#000000" stroked="false">
                <v:path arrowok="t"/>
                <v:fill type="solid"/>
              </v:shape>
            </v:group>
            <v:group style="position:absolute;left:5769;top:6421;width:10;height:20" coordorigin="5769,6421" coordsize="10,20">
              <v:shape style="position:absolute;left:5769;top:6421;width:10;height:20" coordorigin="5769,6421" coordsize="10,20" path="m5769,6440l5778,6440,5778,6421,5769,6421,5769,6440xe" filled="true" fillcolor="#000000" stroked="false">
                <v:path arrowok="t"/>
                <v:fill type="solid"/>
              </v:shape>
            </v:group>
            <v:group style="position:absolute;left:5769;top:6440;width:10;height:20" coordorigin="5769,6440" coordsize="10,20">
              <v:shape style="position:absolute;left:5769;top:6440;width:10;height:20" coordorigin="5769,6440" coordsize="10,20" path="m5769,6459l5778,6459,5778,6440,5769,6440,5769,6459xe" filled="true" fillcolor="#000000" stroked="false">
                <v:path arrowok="t"/>
                <v:fill type="solid"/>
              </v:shape>
            </v:group>
            <v:group style="position:absolute;left:5769;top:6459;width:10;height:20" coordorigin="5769,6459" coordsize="10,20">
              <v:shape style="position:absolute;left:5769;top:6459;width:10;height:20" coordorigin="5769,6459" coordsize="10,20" path="m5769,6478l5778,6478,5778,6459,5769,6459,5769,6478xe" filled="true" fillcolor="#000000" stroked="false">
                <v:path arrowok="t"/>
                <v:fill type="solid"/>
              </v:shape>
            </v:group>
            <v:group style="position:absolute;left:5769;top:6478;width:10;height:20" coordorigin="5769,6478" coordsize="10,20">
              <v:shape style="position:absolute;left:5769;top:6478;width:10;height:20" coordorigin="5769,6478" coordsize="10,20" path="m5769,6498l5778,6498,5778,6478,5769,6478,5769,6498xe" filled="true" fillcolor="#000000" stroked="false">
                <v:path arrowok="t"/>
                <v:fill type="solid"/>
              </v:shape>
            </v:group>
            <v:group style="position:absolute;left:5769;top:6501;width:10;height:2" coordorigin="5769,6501" coordsize="10,2">
              <v:shape style="position:absolute;left:5769;top:6501;width:10;height:2" coordorigin="5769,6501" coordsize="10,0" path="m5769,6501l5778,6501e" filled="false" stroked="true" strokeweight=".299988pt" strokecolor="#000000">
                <v:path arrowok="t"/>
              </v:shape>
            </v:group>
            <v:group style="position:absolute;left:6334;top:6286;width:10;height:20" coordorigin="6334,6286" coordsize="10,20">
              <v:shape style="position:absolute;left:6334;top:6286;width:10;height:20" coordorigin="6334,6286" coordsize="10,20" path="m6334,6306l6344,6306,6344,6286,6334,6286,6334,6306xe" filled="true" fillcolor="#000000" stroked="false">
                <v:path arrowok="t"/>
                <v:fill type="solid"/>
              </v:shape>
            </v:group>
            <v:group style="position:absolute;left:6334;top:6306;width:10;height:20" coordorigin="6334,6306" coordsize="10,20">
              <v:shape style="position:absolute;left:6334;top:6306;width:10;height:20" coordorigin="6334,6306" coordsize="10,20" path="m6334,6325l6344,6325,6344,6306,6334,6306,6334,6325xe" filled="true" fillcolor="#000000" stroked="false">
                <v:path arrowok="t"/>
                <v:fill type="solid"/>
              </v:shape>
            </v:group>
            <v:group style="position:absolute;left:6334;top:6325;width:10;height:20" coordorigin="6334,6325" coordsize="10,20">
              <v:shape style="position:absolute;left:6334;top:6325;width:10;height:20" coordorigin="6334,6325" coordsize="10,20" path="m6334,6344l6344,6344,6344,6325,6334,6325,6334,6344xe" filled="true" fillcolor="#000000" stroked="false">
                <v:path arrowok="t"/>
                <v:fill type="solid"/>
              </v:shape>
            </v:group>
            <v:group style="position:absolute;left:6334;top:6344;width:10;height:20" coordorigin="6334,6344" coordsize="10,20">
              <v:shape style="position:absolute;left:6334;top:6344;width:10;height:20" coordorigin="6334,6344" coordsize="10,20" path="m6334,6363l6344,6363,6344,6344,6334,6344,6334,6363xe" filled="true" fillcolor="#000000" stroked="false">
                <v:path arrowok="t"/>
                <v:fill type="solid"/>
              </v:shape>
            </v:group>
            <v:group style="position:absolute;left:6334;top:6363;width:10;height:20" coordorigin="6334,6363" coordsize="10,20">
              <v:shape style="position:absolute;left:6334;top:6363;width:10;height:20" coordorigin="6334,6363" coordsize="10,20" path="m6334,6382l6344,6382,6344,6363,6334,6363,6334,6382xe" filled="true" fillcolor="#000000" stroked="false">
                <v:path arrowok="t"/>
                <v:fill type="solid"/>
              </v:shape>
            </v:group>
            <v:group style="position:absolute;left:6334;top:6382;width:10;height:20" coordorigin="6334,6382" coordsize="10,20">
              <v:shape style="position:absolute;left:6334;top:6382;width:10;height:20" coordorigin="6334,6382" coordsize="10,20" path="m6334,6402l6344,6402,6344,6382,6334,6382,6334,6402xe" filled="true" fillcolor="#000000" stroked="false">
                <v:path arrowok="t"/>
                <v:fill type="solid"/>
              </v:shape>
            </v:group>
            <v:group style="position:absolute;left:6334;top:6402;width:10;height:20" coordorigin="6334,6402" coordsize="10,20">
              <v:shape style="position:absolute;left:6334;top:6402;width:10;height:20" coordorigin="6334,6402" coordsize="10,20" path="m6334,6421l6344,6421,6344,6402,6334,6402,6334,6421xe" filled="true" fillcolor="#000000" stroked="false">
                <v:path arrowok="t"/>
                <v:fill type="solid"/>
              </v:shape>
            </v:group>
            <v:group style="position:absolute;left:6334;top:6421;width:10;height:20" coordorigin="6334,6421" coordsize="10,20">
              <v:shape style="position:absolute;left:6334;top:6421;width:10;height:20" coordorigin="6334,6421" coordsize="10,20" path="m6334,6440l6344,6440,6344,6421,6334,6421,6334,6440xe" filled="true" fillcolor="#000000" stroked="false">
                <v:path arrowok="t"/>
                <v:fill type="solid"/>
              </v:shape>
            </v:group>
            <v:group style="position:absolute;left:6334;top:6440;width:10;height:20" coordorigin="6334,6440" coordsize="10,20">
              <v:shape style="position:absolute;left:6334;top:6440;width:10;height:20" coordorigin="6334,6440" coordsize="10,20" path="m6334,6459l6344,6459,6344,6440,6334,6440,6334,6459xe" filled="true" fillcolor="#000000" stroked="false">
                <v:path arrowok="t"/>
                <v:fill type="solid"/>
              </v:shape>
            </v:group>
            <v:group style="position:absolute;left:6334;top:6459;width:10;height:20" coordorigin="6334,6459" coordsize="10,20">
              <v:shape style="position:absolute;left:6334;top:6459;width:10;height:20" coordorigin="6334,6459" coordsize="10,20" path="m6334,6478l6344,6478,6344,6459,6334,6459,6334,6478xe" filled="true" fillcolor="#000000" stroked="false">
                <v:path arrowok="t"/>
                <v:fill type="solid"/>
              </v:shape>
            </v:group>
            <v:group style="position:absolute;left:6334;top:6478;width:10;height:20" coordorigin="6334,6478" coordsize="10,20">
              <v:shape style="position:absolute;left:6334;top:6478;width:10;height:20" coordorigin="6334,6478" coordsize="10,20" path="m6334,6498l6344,6498,6344,6478,6334,6478,6334,6498xe" filled="true" fillcolor="#000000" stroked="false">
                <v:path arrowok="t"/>
                <v:fill type="solid"/>
              </v:shape>
            </v:group>
            <v:group style="position:absolute;left:6334;top:6501;width:10;height:2" coordorigin="6334,6501" coordsize="10,2">
              <v:shape style="position:absolute;left:6334;top:6501;width:10;height:2" coordorigin="6334,6501" coordsize="10,0" path="m6334,6501l6344,6501e" filled="false" stroked="true" strokeweight=".299988pt" strokecolor="#000000">
                <v:path arrowok="t"/>
              </v:shape>
            </v:group>
            <v:group style="position:absolute;left:7820;top:6286;width:10;height:20" coordorigin="7820,6286" coordsize="10,20">
              <v:shape style="position:absolute;left:7820;top:6286;width:10;height:20" coordorigin="7820,6286" coordsize="10,20" path="m7820,6306l7829,6306,7829,6286,7820,6286,7820,6306xe" filled="true" fillcolor="#000000" stroked="false">
                <v:path arrowok="t"/>
                <v:fill type="solid"/>
              </v:shape>
            </v:group>
            <v:group style="position:absolute;left:7820;top:6306;width:10;height:20" coordorigin="7820,6306" coordsize="10,20">
              <v:shape style="position:absolute;left:7820;top:6306;width:10;height:20" coordorigin="7820,6306" coordsize="10,20" path="m7820,6325l7829,6325,7829,6306,7820,6306,7820,6325xe" filled="true" fillcolor="#000000" stroked="false">
                <v:path arrowok="t"/>
                <v:fill type="solid"/>
              </v:shape>
            </v:group>
            <v:group style="position:absolute;left:7820;top:6325;width:10;height:20" coordorigin="7820,6325" coordsize="10,20">
              <v:shape style="position:absolute;left:7820;top:6325;width:10;height:20" coordorigin="7820,6325" coordsize="10,20" path="m7820,6344l7829,6344,7829,6325,7820,6325,7820,6344xe" filled="true" fillcolor="#000000" stroked="false">
                <v:path arrowok="t"/>
                <v:fill type="solid"/>
              </v:shape>
            </v:group>
            <v:group style="position:absolute;left:7820;top:6344;width:10;height:20" coordorigin="7820,6344" coordsize="10,20">
              <v:shape style="position:absolute;left:7820;top:6344;width:10;height:20" coordorigin="7820,6344" coordsize="10,20" path="m7820,6363l7829,6363,7829,6344,7820,6344,7820,6363xe" filled="true" fillcolor="#000000" stroked="false">
                <v:path arrowok="t"/>
                <v:fill type="solid"/>
              </v:shape>
            </v:group>
            <v:group style="position:absolute;left:7820;top:6363;width:10;height:20" coordorigin="7820,6363" coordsize="10,20">
              <v:shape style="position:absolute;left:7820;top:6363;width:10;height:20" coordorigin="7820,6363" coordsize="10,20" path="m7820,6382l7829,6382,7829,6363,7820,6363,7820,6382xe" filled="true" fillcolor="#000000" stroked="false">
                <v:path arrowok="t"/>
                <v:fill type="solid"/>
              </v:shape>
            </v:group>
            <v:group style="position:absolute;left:7820;top:6382;width:10;height:20" coordorigin="7820,6382" coordsize="10,20">
              <v:shape style="position:absolute;left:7820;top:6382;width:10;height:20" coordorigin="7820,6382" coordsize="10,20" path="m7820,6402l7829,6402,7829,6382,7820,6382,7820,6402xe" filled="true" fillcolor="#000000" stroked="false">
                <v:path arrowok="t"/>
                <v:fill type="solid"/>
              </v:shape>
            </v:group>
            <v:group style="position:absolute;left:7820;top:6402;width:10;height:20" coordorigin="7820,6402" coordsize="10,20">
              <v:shape style="position:absolute;left:7820;top:6402;width:10;height:20" coordorigin="7820,6402" coordsize="10,20" path="m7820,6421l7829,6421,7829,6402,7820,6402,7820,6421xe" filled="true" fillcolor="#000000" stroked="false">
                <v:path arrowok="t"/>
                <v:fill type="solid"/>
              </v:shape>
            </v:group>
            <v:group style="position:absolute;left:7820;top:6421;width:10;height:20" coordorigin="7820,6421" coordsize="10,20">
              <v:shape style="position:absolute;left:7820;top:6421;width:10;height:20" coordorigin="7820,6421" coordsize="10,20" path="m7820,6440l7829,6440,7829,6421,7820,6421,7820,6440xe" filled="true" fillcolor="#000000" stroked="false">
                <v:path arrowok="t"/>
                <v:fill type="solid"/>
              </v:shape>
            </v:group>
            <v:group style="position:absolute;left:7820;top:6440;width:10;height:20" coordorigin="7820,6440" coordsize="10,20">
              <v:shape style="position:absolute;left:7820;top:6440;width:10;height:20" coordorigin="7820,6440" coordsize="10,20" path="m7820,6459l7829,6459,7829,6440,7820,6440,7820,6459xe" filled="true" fillcolor="#000000" stroked="false">
                <v:path arrowok="t"/>
                <v:fill type="solid"/>
              </v:shape>
            </v:group>
            <v:group style="position:absolute;left:7820;top:6459;width:10;height:20" coordorigin="7820,6459" coordsize="10,20">
              <v:shape style="position:absolute;left:7820;top:6459;width:10;height:20" coordorigin="7820,6459" coordsize="10,20" path="m7820,6478l7829,6478,7829,6459,7820,6459,7820,6478xe" filled="true" fillcolor="#000000" stroked="false">
                <v:path arrowok="t"/>
                <v:fill type="solid"/>
              </v:shape>
            </v:group>
            <v:group style="position:absolute;left:7820;top:6478;width:10;height:20" coordorigin="7820,6478" coordsize="10,20">
              <v:shape style="position:absolute;left:7820;top:6478;width:10;height:20" coordorigin="7820,6478" coordsize="10,20" path="m7820,6498l7829,6498,7829,6478,7820,6478,7820,6498xe" filled="true" fillcolor="#000000" stroked="false">
                <v:path arrowok="t"/>
                <v:fill type="solid"/>
              </v:shape>
            </v:group>
            <v:group style="position:absolute;left:7820;top:6501;width:10;height:2" coordorigin="7820,6501" coordsize="10,2">
              <v:shape style="position:absolute;left:7820;top:6501;width:10;height:2" coordorigin="7820,6501" coordsize="10,0" path="m7820,6501l7829,6501e" filled="false" stroked="true" strokeweight=".299988pt" strokecolor="#000000">
                <v:path arrowok="t"/>
              </v:shape>
            </v:group>
            <v:group style="position:absolute;left:8462;top:6286;width:10;height:20" coordorigin="8462,6286" coordsize="10,20">
              <v:shape style="position:absolute;left:8462;top:6286;width:10;height:20" coordorigin="8462,6286" coordsize="10,20" path="m8462,6306l8472,6306,8472,6286,8462,6286,8462,6306xe" filled="true" fillcolor="#000000" stroked="false">
                <v:path arrowok="t"/>
                <v:fill type="solid"/>
              </v:shape>
            </v:group>
            <v:group style="position:absolute;left:8462;top:6306;width:10;height:20" coordorigin="8462,6306" coordsize="10,20">
              <v:shape style="position:absolute;left:8462;top:6306;width:10;height:20" coordorigin="8462,6306" coordsize="10,20" path="m8462,6325l8472,6325,8472,6306,8462,6306,8462,6325xe" filled="true" fillcolor="#000000" stroked="false">
                <v:path arrowok="t"/>
                <v:fill type="solid"/>
              </v:shape>
            </v:group>
            <v:group style="position:absolute;left:8462;top:6325;width:10;height:20" coordorigin="8462,6325" coordsize="10,20">
              <v:shape style="position:absolute;left:8462;top:6325;width:10;height:20" coordorigin="8462,6325" coordsize="10,20" path="m8462,6344l8472,6344,8472,6325,8462,6325,8462,6344xe" filled="true" fillcolor="#000000" stroked="false">
                <v:path arrowok="t"/>
                <v:fill type="solid"/>
              </v:shape>
            </v:group>
            <v:group style="position:absolute;left:8462;top:6344;width:10;height:20" coordorigin="8462,6344" coordsize="10,20">
              <v:shape style="position:absolute;left:8462;top:6344;width:10;height:20" coordorigin="8462,6344" coordsize="10,20" path="m8462,6363l8472,6363,8472,6344,8462,6344,8462,6363xe" filled="true" fillcolor="#000000" stroked="false">
                <v:path arrowok="t"/>
                <v:fill type="solid"/>
              </v:shape>
            </v:group>
            <v:group style="position:absolute;left:8462;top:6363;width:10;height:20" coordorigin="8462,6363" coordsize="10,20">
              <v:shape style="position:absolute;left:8462;top:6363;width:10;height:20" coordorigin="8462,6363" coordsize="10,20" path="m8462,6382l8472,6382,8472,6363,8462,6363,8462,6382xe" filled="true" fillcolor="#000000" stroked="false">
                <v:path arrowok="t"/>
                <v:fill type="solid"/>
              </v:shape>
            </v:group>
            <v:group style="position:absolute;left:8462;top:6382;width:10;height:20" coordorigin="8462,6382" coordsize="10,20">
              <v:shape style="position:absolute;left:8462;top:6382;width:10;height:20" coordorigin="8462,6382" coordsize="10,20" path="m8462,6402l8472,6402,8472,6382,8462,6382,8462,6402xe" filled="true" fillcolor="#000000" stroked="false">
                <v:path arrowok="t"/>
                <v:fill type="solid"/>
              </v:shape>
            </v:group>
            <v:group style="position:absolute;left:8462;top:6402;width:10;height:20" coordorigin="8462,6402" coordsize="10,20">
              <v:shape style="position:absolute;left:8462;top:6402;width:10;height:20" coordorigin="8462,6402" coordsize="10,20" path="m8462,6421l8472,6421,8472,6402,8462,6402,8462,6421xe" filled="true" fillcolor="#000000" stroked="false">
                <v:path arrowok="t"/>
                <v:fill type="solid"/>
              </v:shape>
            </v:group>
            <v:group style="position:absolute;left:8462;top:6421;width:10;height:20" coordorigin="8462,6421" coordsize="10,20">
              <v:shape style="position:absolute;left:8462;top:6421;width:10;height:20" coordorigin="8462,6421" coordsize="10,20" path="m8462,6440l8472,6440,8472,6421,8462,6421,8462,6440xe" filled="true" fillcolor="#000000" stroked="false">
                <v:path arrowok="t"/>
                <v:fill type="solid"/>
              </v:shape>
            </v:group>
            <v:group style="position:absolute;left:8462;top:6440;width:10;height:20" coordorigin="8462,6440" coordsize="10,20">
              <v:shape style="position:absolute;left:8462;top:6440;width:10;height:20" coordorigin="8462,6440" coordsize="10,20" path="m8462,6459l8472,6459,8472,6440,8462,6440,8462,6459xe" filled="true" fillcolor="#000000" stroked="false">
                <v:path arrowok="t"/>
                <v:fill type="solid"/>
              </v:shape>
            </v:group>
            <v:group style="position:absolute;left:8462;top:6459;width:10;height:20" coordorigin="8462,6459" coordsize="10,20">
              <v:shape style="position:absolute;left:8462;top:6459;width:10;height:20" coordorigin="8462,6459" coordsize="10,20" path="m8462,6478l8472,6478,8472,6459,8462,6459,8462,6478xe" filled="true" fillcolor="#000000" stroked="false">
                <v:path arrowok="t"/>
                <v:fill type="solid"/>
              </v:shape>
            </v:group>
            <v:group style="position:absolute;left:8462;top:6478;width:10;height:20" coordorigin="8462,6478" coordsize="10,20">
              <v:shape style="position:absolute;left:8462;top:6478;width:10;height:20" coordorigin="8462,6478" coordsize="10,20" path="m8462,6498l8472,6498,8472,6478,8462,6478,8462,6498xe" filled="true" fillcolor="#000000" stroked="false">
                <v:path arrowok="t"/>
                <v:fill type="solid"/>
              </v:shape>
            </v:group>
            <v:group style="position:absolute;left:8462;top:6501;width:10;height:2" coordorigin="8462,6501" coordsize="10,2">
              <v:shape style="position:absolute;left:8462;top:6501;width:10;height:2" coordorigin="8462,6501" coordsize="10,0" path="m8462,6501l8472,6501e" filled="false" stroked="true" strokeweight=".299988pt" strokecolor="#000000">
                <v:path arrowok="t"/>
              </v:shape>
            </v:group>
            <v:group style="position:absolute;left:9597;top:6286;width:10;height:20" coordorigin="9597,6286" coordsize="10,20">
              <v:shape style="position:absolute;left:9597;top:6286;width:10;height:20" coordorigin="9597,6286" coordsize="10,20" path="m9597,6306l9607,6306,9607,6286,9597,6286,9597,6306xe" filled="true" fillcolor="#000000" stroked="false">
                <v:path arrowok="t"/>
                <v:fill type="solid"/>
              </v:shape>
            </v:group>
            <v:group style="position:absolute;left:9597;top:6306;width:10;height:20" coordorigin="9597,6306" coordsize="10,20">
              <v:shape style="position:absolute;left:9597;top:6306;width:10;height:20" coordorigin="9597,6306" coordsize="10,20" path="m9597,6325l9607,6325,9607,6306,9597,6306,9597,6325xe" filled="true" fillcolor="#000000" stroked="false">
                <v:path arrowok="t"/>
                <v:fill type="solid"/>
              </v:shape>
            </v:group>
            <v:group style="position:absolute;left:9597;top:6325;width:10;height:20" coordorigin="9597,6325" coordsize="10,20">
              <v:shape style="position:absolute;left:9597;top:6325;width:10;height:20" coordorigin="9597,6325" coordsize="10,20" path="m9597,6344l9607,6344,9607,6325,9597,6325,9597,6344xe" filled="true" fillcolor="#000000" stroked="false">
                <v:path arrowok="t"/>
                <v:fill type="solid"/>
              </v:shape>
            </v:group>
            <v:group style="position:absolute;left:9597;top:6344;width:10;height:20" coordorigin="9597,6344" coordsize="10,20">
              <v:shape style="position:absolute;left:9597;top:6344;width:10;height:20" coordorigin="9597,6344" coordsize="10,20" path="m9597,6363l9607,6363,9607,6344,9597,6344,9597,6363xe" filled="true" fillcolor="#000000" stroked="false">
                <v:path arrowok="t"/>
                <v:fill type="solid"/>
              </v:shape>
            </v:group>
            <v:group style="position:absolute;left:9597;top:6363;width:10;height:20" coordorigin="9597,6363" coordsize="10,20">
              <v:shape style="position:absolute;left:9597;top:6363;width:10;height:20" coordorigin="9597,6363" coordsize="10,20" path="m9597,6382l9607,6382,9607,6363,9597,6363,9597,6382xe" filled="true" fillcolor="#000000" stroked="false">
                <v:path arrowok="t"/>
                <v:fill type="solid"/>
              </v:shape>
            </v:group>
            <v:group style="position:absolute;left:9597;top:6382;width:10;height:20" coordorigin="9597,6382" coordsize="10,20">
              <v:shape style="position:absolute;left:9597;top:6382;width:10;height:20" coordorigin="9597,6382" coordsize="10,20" path="m9597,6402l9607,6402,9607,6382,9597,6382,9597,6402xe" filled="true" fillcolor="#000000" stroked="false">
                <v:path arrowok="t"/>
                <v:fill type="solid"/>
              </v:shape>
            </v:group>
            <v:group style="position:absolute;left:9597;top:6402;width:10;height:20" coordorigin="9597,6402" coordsize="10,20">
              <v:shape style="position:absolute;left:9597;top:6402;width:10;height:20" coordorigin="9597,6402" coordsize="10,20" path="m9597,6421l9607,6421,9607,6402,9597,6402,9597,6421xe" filled="true" fillcolor="#000000" stroked="false">
                <v:path arrowok="t"/>
                <v:fill type="solid"/>
              </v:shape>
            </v:group>
            <v:group style="position:absolute;left:9597;top:6421;width:10;height:20" coordorigin="9597,6421" coordsize="10,20">
              <v:shape style="position:absolute;left:9597;top:6421;width:10;height:20" coordorigin="9597,6421" coordsize="10,20" path="m9597,6440l9607,6440,9607,6421,9597,6421,9597,6440xe" filled="true" fillcolor="#000000" stroked="false">
                <v:path arrowok="t"/>
                <v:fill type="solid"/>
              </v:shape>
            </v:group>
            <v:group style="position:absolute;left:9597;top:6440;width:10;height:20" coordorigin="9597,6440" coordsize="10,20">
              <v:shape style="position:absolute;left:9597;top:6440;width:10;height:20" coordorigin="9597,6440" coordsize="10,20" path="m9597,6459l9607,6459,9607,6440,9597,6440,9597,6459xe" filled="true" fillcolor="#000000" stroked="false">
                <v:path arrowok="t"/>
                <v:fill type="solid"/>
              </v:shape>
            </v:group>
            <v:group style="position:absolute;left:9597;top:6459;width:10;height:20" coordorigin="9597,6459" coordsize="10,20">
              <v:shape style="position:absolute;left:9597;top:6459;width:10;height:20" coordorigin="9597,6459" coordsize="10,20" path="m9597,6478l9607,6478,9607,6459,9597,6459,9597,6478xe" filled="true" fillcolor="#000000" stroked="false">
                <v:path arrowok="t"/>
                <v:fill type="solid"/>
              </v:shape>
            </v:group>
            <v:group style="position:absolute;left:9597;top:6478;width:10;height:20" coordorigin="9597,6478" coordsize="10,20">
              <v:shape style="position:absolute;left:9597;top:6478;width:10;height:20" coordorigin="9597,6478" coordsize="10,20" path="m9597,6498l9607,6498,9607,6478,9597,6478,9597,6498xe" filled="true" fillcolor="#000000" stroked="false">
                <v:path arrowok="t"/>
                <v:fill type="solid"/>
              </v:shape>
            </v:group>
            <v:group style="position:absolute;left:9597;top:6501;width:10;height:2" coordorigin="9597,6501" coordsize="10,2">
              <v:shape style="position:absolute;left:9597;top:6501;width:10;height:2" coordorigin="9597,6501" coordsize="10,0" path="m9597,6501l9607,6501e" filled="false" stroked="true" strokeweight=".299988pt" strokecolor="#000000">
                <v:path arrowok="t"/>
              </v:shape>
            </v:group>
            <v:group style="position:absolute;left:10162;top:6286;width:10;height:20" coordorigin="10162,6286" coordsize="10,20">
              <v:shape style="position:absolute;left:10162;top:6286;width:10;height:20" coordorigin="10162,6286" coordsize="10,20" path="m10162,6306l10172,6306,10172,6286,10162,6286,10162,6306xe" filled="true" fillcolor="#000000" stroked="false">
                <v:path arrowok="t"/>
                <v:fill type="solid"/>
              </v:shape>
            </v:group>
            <v:group style="position:absolute;left:10162;top:6306;width:10;height:20" coordorigin="10162,6306" coordsize="10,20">
              <v:shape style="position:absolute;left:10162;top:6306;width:10;height:20" coordorigin="10162,6306" coordsize="10,20" path="m10162,6325l10172,6325,10172,6306,10162,6306,10162,6325xe" filled="true" fillcolor="#000000" stroked="false">
                <v:path arrowok="t"/>
                <v:fill type="solid"/>
              </v:shape>
            </v:group>
            <v:group style="position:absolute;left:10162;top:6325;width:10;height:20" coordorigin="10162,6325" coordsize="10,20">
              <v:shape style="position:absolute;left:10162;top:6325;width:10;height:20" coordorigin="10162,6325" coordsize="10,20" path="m10162,6344l10172,6344,10172,6325,10162,6325,10162,6344xe" filled="true" fillcolor="#000000" stroked="false">
                <v:path arrowok="t"/>
                <v:fill type="solid"/>
              </v:shape>
            </v:group>
            <v:group style="position:absolute;left:10162;top:6344;width:10;height:20" coordorigin="10162,6344" coordsize="10,20">
              <v:shape style="position:absolute;left:10162;top:6344;width:10;height:20" coordorigin="10162,6344" coordsize="10,20" path="m10162,6363l10172,6363,10172,6344,10162,6344,10162,6363xe" filled="true" fillcolor="#000000" stroked="false">
                <v:path arrowok="t"/>
                <v:fill type="solid"/>
              </v:shape>
            </v:group>
            <v:group style="position:absolute;left:10162;top:6363;width:10;height:20" coordorigin="10162,6363" coordsize="10,20">
              <v:shape style="position:absolute;left:10162;top:6363;width:10;height:20" coordorigin="10162,6363" coordsize="10,20" path="m10162,6382l10172,6382,10172,6363,10162,6363,10162,6382xe" filled="true" fillcolor="#000000" stroked="false">
                <v:path arrowok="t"/>
                <v:fill type="solid"/>
              </v:shape>
            </v:group>
            <v:group style="position:absolute;left:10162;top:6382;width:10;height:20" coordorigin="10162,6382" coordsize="10,20">
              <v:shape style="position:absolute;left:10162;top:6382;width:10;height:20" coordorigin="10162,6382" coordsize="10,20" path="m10162,6402l10172,6402,10172,6382,10162,6382,10162,6402xe" filled="true" fillcolor="#000000" stroked="false">
                <v:path arrowok="t"/>
                <v:fill type="solid"/>
              </v:shape>
            </v:group>
            <v:group style="position:absolute;left:10162;top:6402;width:10;height:20" coordorigin="10162,6402" coordsize="10,20">
              <v:shape style="position:absolute;left:10162;top:6402;width:10;height:20" coordorigin="10162,6402" coordsize="10,20" path="m10162,6421l10172,6421,10172,6402,10162,6402,10162,6421xe" filled="true" fillcolor="#000000" stroked="false">
                <v:path arrowok="t"/>
                <v:fill type="solid"/>
              </v:shape>
            </v:group>
            <v:group style="position:absolute;left:10162;top:6421;width:10;height:20" coordorigin="10162,6421" coordsize="10,20">
              <v:shape style="position:absolute;left:10162;top:6421;width:10;height:20" coordorigin="10162,6421" coordsize="10,20" path="m10162,6440l10172,6440,10172,6421,10162,6421,10162,6440xe" filled="true" fillcolor="#000000" stroked="false">
                <v:path arrowok="t"/>
                <v:fill type="solid"/>
              </v:shape>
            </v:group>
            <v:group style="position:absolute;left:10162;top:6440;width:10;height:20" coordorigin="10162,6440" coordsize="10,20">
              <v:shape style="position:absolute;left:10162;top:6440;width:10;height:20" coordorigin="10162,6440" coordsize="10,20" path="m10162,6459l10172,6459,10172,6440,10162,6440,10162,6459xe" filled="true" fillcolor="#000000" stroked="false">
                <v:path arrowok="t"/>
                <v:fill type="solid"/>
              </v:shape>
            </v:group>
            <v:group style="position:absolute;left:10162;top:6459;width:10;height:20" coordorigin="10162,6459" coordsize="10,20">
              <v:shape style="position:absolute;left:10162;top:6459;width:10;height:20" coordorigin="10162,6459" coordsize="10,20" path="m10162,6478l10172,6478,10172,6459,10162,6459,10162,6478xe" filled="true" fillcolor="#000000" stroked="false">
                <v:path arrowok="t"/>
                <v:fill type="solid"/>
              </v:shape>
            </v:group>
            <v:group style="position:absolute;left:10162;top:6478;width:10;height:20" coordorigin="10162,6478" coordsize="10,20">
              <v:shape style="position:absolute;left:10162;top:6478;width:10;height:20" coordorigin="10162,6478" coordsize="10,20" path="m10162,6498l10172,6498,10172,6478,10162,6478,10162,6498xe" filled="true" fillcolor="#000000" stroked="false">
                <v:path arrowok="t"/>
                <v:fill type="solid"/>
              </v:shape>
            </v:group>
            <v:group style="position:absolute;left:10162;top:6501;width:10;height:2" coordorigin="10162,6501" coordsize="10,2">
              <v:shape style="position:absolute;left:10162;top:6501;width:10;height:2" coordorigin="10162,6501" coordsize="10,0" path="m10162,6501l10172,6501e" filled="false" stroked="true" strokeweight=".299988pt" strokecolor="#000000">
                <v:path arrowok="t"/>
              </v:shape>
            </v:group>
            <v:group style="position:absolute;left:11437;top:6286;width:10;height:20" coordorigin="11437,6286" coordsize="10,20">
              <v:shape style="position:absolute;left:11437;top:6286;width:10;height:20" coordorigin="11437,6286" coordsize="10,20" path="m11437,6306l11446,6306,11446,6286,11437,6286,11437,6306xe" filled="true" fillcolor="#000000" stroked="false">
                <v:path arrowok="t"/>
                <v:fill type="solid"/>
              </v:shape>
            </v:group>
            <v:group style="position:absolute;left:11437;top:6306;width:10;height:20" coordorigin="11437,6306" coordsize="10,20">
              <v:shape style="position:absolute;left:11437;top:6306;width:10;height:20" coordorigin="11437,6306" coordsize="10,20" path="m11437,6325l11446,6325,11446,6306,11437,6306,11437,6325xe" filled="true" fillcolor="#000000" stroked="false">
                <v:path arrowok="t"/>
                <v:fill type="solid"/>
              </v:shape>
            </v:group>
            <v:group style="position:absolute;left:11437;top:6325;width:10;height:20" coordorigin="11437,6325" coordsize="10,20">
              <v:shape style="position:absolute;left:11437;top:6325;width:10;height:20" coordorigin="11437,6325" coordsize="10,20" path="m11437,6344l11446,6344,11446,6325,11437,6325,11437,6344xe" filled="true" fillcolor="#000000" stroked="false">
                <v:path arrowok="t"/>
                <v:fill type="solid"/>
              </v:shape>
            </v:group>
            <v:group style="position:absolute;left:11437;top:6344;width:10;height:20" coordorigin="11437,6344" coordsize="10,20">
              <v:shape style="position:absolute;left:11437;top:6344;width:10;height:20" coordorigin="11437,6344" coordsize="10,20" path="m11437,6363l11446,6363,11446,6344,11437,6344,11437,6363xe" filled="true" fillcolor="#000000" stroked="false">
                <v:path arrowok="t"/>
                <v:fill type="solid"/>
              </v:shape>
            </v:group>
            <v:group style="position:absolute;left:11437;top:6363;width:10;height:20" coordorigin="11437,6363" coordsize="10,20">
              <v:shape style="position:absolute;left:11437;top:6363;width:10;height:20" coordorigin="11437,6363" coordsize="10,20" path="m11437,6382l11446,6382,11446,6363,11437,6363,11437,6382xe" filled="true" fillcolor="#000000" stroked="false">
                <v:path arrowok="t"/>
                <v:fill type="solid"/>
              </v:shape>
            </v:group>
            <v:group style="position:absolute;left:11437;top:6382;width:10;height:20" coordorigin="11437,6382" coordsize="10,20">
              <v:shape style="position:absolute;left:11437;top:6382;width:10;height:20" coordorigin="11437,6382" coordsize="10,20" path="m11437,6402l11446,6402,11446,6382,11437,6382,11437,6402xe" filled="true" fillcolor="#000000" stroked="false">
                <v:path arrowok="t"/>
                <v:fill type="solid"/>
              </v:shape>
            </v:group>
            <v:group style="position:absolute;left:11437;top:6402;width:10;height:20" coordorigin="11437,6402" coordsize="10,20">
              <v:shape style="position:absolute;left:11437;top:6402;width:10;height:20" coordorigin="11437,6402" coordsize="10,20" path="m11437,6421l11446,6421,11446,6402,11437,6402,11437,6421xe" filled="true" fillcolor="#000000" stroked="false">
                <v:path arrowok="t"/>
                <v:fill type="solid"/>
              </v:shape>
            </v:group>
            <v:group style="position:absolute;left:11437;top:6421;width:10;height:20" coordorigin="11437,6421" coordsize="10,20">
              <v:shape style="position:absolute;left:11437;top:6421;width:10;height:20" coordorigin="11437,6421" coordsize="10,20" path="m11437,6440l11446,6440,11446,6421,11437,6421,11437,6440xe" filled="true" fillcolor="#000000" stroked="false">
                <v:path arrowok="t"/>
                <v:fill type="solid"/>
              </v:shape>
            </v:group>
            <v:group style="position:absolute;left:11437;top:6440;width:10;height:20" coordorigin="11437,6440" coordsize="10,20">
              <v:shape style="position:absolute;left:11437;top:6440;width:10;height:20" coordorigin="11437,6440" coordsize="10,20" path="m11437,6459l11446,6459,11446,6440,11437,6440,11437,6459xe" filled="true" fillcolor="#000000" stroked="false">
                <v:path arrowok="t"/>
                <v:fill type="solid"/>
              </v:shape>
            </v:group>
            <v:group style="position:absolute;left:11437;top:6459;width:10;height:20" coordorigin="11437,6459" coordsize="10,20">
              <v:shape style="position:absolute;left:11437;top:6459;width:10;height:20" coordorigin="11437,6459" coordsize="10,20" path="m11437,6478l11446,6478,11446,6459,11437,6459,11437,6478xe" filled="true" fillcolor="#000000" stroked="false">
                <v:path arrowok="t"/>
                <v:fill type="solid"/>
              </v:shape>
            </v:group>
            <v:group style="position:absolute;left:11437;top:6478;width:10;height:20" coordorigin="11437,6478" coordsize="10,20">
              <v:shape style="position:absolute;left:11437;top:6478;width:10;height:20" coordorigin="11437,6478" coordsize="10,20" path="m11437,6498l11446,6498,11446,6478,11437,6478,11437,6498xe" filled="true" fillcolor="#000000" stroked="false">
                <v:path arrowok="t"/>
                <v:fill type="solid"/>
              </v:shape>
            </v:group>
            <v:group style="position:absolute;left:11437;top:6501;width:10;height:2" coordorigin="11437,6501" coordsize="10,2">
              <v:shape style="position:absolute;left:11437;top:6501;width:10;height:2" coordorigin="11437,6501" coordsize="10,0" path="m11437,6501l11446,6501e" filled="false" stroked="true" strokeweight=".299988pt" strokecolor="#000000">
                <v:path arrowok="t"/>
              </v:shape>
            </v:group>
            <v:group style="position:absolute;left:12720;top:6286;width:10;height:20" coordorigin="12720,6286" coordsize="10,20">
              <v:shape style="position:absolute;left:12720;top:6286;width:10;height:20" coordorigin="12720,6286" coordsize="10,20" path="m12720,6306l12729,6306,12729,6286,12720,6286,12720,6306xe" filled="true" fillcolor="#000000" stroked="false">
                <v:path arrowok="t"/>
                <v:fill type="solid"/>
              </v:shape>
            </v:group>
            <v:group style="position:absolute;left:12720;top:6306;width:10;height:20" coordorigin="12720,6306" coordsize="10,20">
              <v:shape style="position:absolute;left:12720;top:6306;width:10;height:20" coordorigin="12720,6306" coordsize="10,20" path="m12720,6325l12729,6325,12729,6306,12720,6306,12720,6325xe" filled="true" fillcolor="#000000" stroked="false">
                <v:path arrowok="t"/>
                <v:fill type="solid"/>
              </v:shape>
            </v:group>
            <v:group style="position:absolute;left:12720;top:6325;width:10;height:20" coordorigin="12720,6325" coordsize="10,20">
              <v:shape style="position:absolute;left:12720;top:6325;width:10;height:20" coordorigin="12720,6325" coordsize="10,20" path="m12720,6344l12729,6344,12729,6325,12720,6325,12720,6344xe" filled="true" fillcolor="#000000" stroked="false">
                <v:path arrowok="t"/>
                <v:fill type="solid"/>
              </v:shape>
            </v:group>
            <v:group style="position:absolute;left:12720;top:6344;width:10;height:20" coordorigin="12720,6344" coordsize="10,20">
              <v:shape style="position:absolute;left:12720;top:6344;width:10;height:20" coordorigin="12720,6344" coordsize="10,20" path="m12720,6363l12729,6363,12729,6344,12720,6344,12720,6363xe" filled="true" fillcolor="#000000" stroked="false">
                <v:path arrowok="t"/>
                <v:fill type="solid"/>
              </v:shape>
            </v:group>
            <v:group style="position:absolute;left:12720;top:6363;width:10;height:20" coordorigin="12720,6363" coordsize="10,20">
              <v:shape style="position:absolute;left:12720;top:6363;width:10;height:20" coordorigin="12720,6363" coordsize="10,20" path="m12720,6382l12729,6382,12729,6363,12720,6363,12720,6382xe" filled="true" fillcolor="#000000" stroked="false">
                <v:path arrowok="t"/>
                <v:fill type="solid"/>
              </v:shape>
            </v:group>
            <v:group style="position:absolute;left:12720;top:6382;width:10;height:20" coordorigin="12720,6382" coordsize="10,20">
              <v:shape style="position:absolute;left:12720;top:6382;width:10;height:20" coordorigin="12720,6382" coordsize="10,20" path="m12720,6402l12729,6402,12729,6382,12720,6382,12720,6402xe" filled="true" fillcolor="#000000" stroked="false">
                <v:path arrowok="t"/>
                <v:fill type="solid"/>
              </v:shape>
            </v:group>
            <v:group style="position:absolute;left:12720;top:6402;width:10;height:20" coordorigin="12720,6402" coordsize="10,20">
              <v:shape style="position:absolute;left:12720;top:6402;width:10;height:20" coordorigin="12720,6402" coordsize="10,20" path="m12720,6421l12729,6421,12729,6402,12720,6402,12720,6421xe" filled="true" fillcolor="#000000" stroked="false">
                <v:path arrowok="t"/>
                <v:fill type="solid"/>
              </v:shape>
            </v:group>
            <v:group style="position:absolute;left:12720;top:6421;width:10;height:20" coordorigin="12720,6421" coordsize="10,20">
              <v:shape style="position:absolute;left:12720;top:6421;width:10;height:20" coordorigin="12720,6421" coordsize="10,20" path="m12720,6440l12729,6440,12729,6421,12720,6421,12720,6440xe" filled="true" fillcolor="#000000" stroked="false">
                <v:path arrowok="t"/>
                <v:fill type="solid"/>
              </v:shape>
            </v:group>
            <v:group style="position:absolute;left:12720;top:6440;width:10;height:20" coordorigin="12720,6440" coordsize="10,20">
              <v:shape style="position:absolute;left:12720;top:6440;width:10;height:20" coordorigin="12720,6440" coordsize="10,20" path="m12720,6459l12729,6459,12729,6440,12720,6440,12720,6459xe" filled="true" fillcolor="#000000" stroked="false">
                <v:path arrowok="t"/>
                <v:fill type="solid"/>
              </v:shape>
            </v:group>
            <v:group style="position:absolute;left:12720;top:6459;width:10;height:20" coordorigin="12720,6459" coordsize="10,20">
              <v:shape style="position:absolute;left:12720;top:6459;width:10;height:20" coordorigin="12720,6459" coordsize="10,20" path="m12720,6478l12729,6478,12729,6459,12720,6459,12720,6478xe" filled="true" fillcolor="#000000" stroked="false">
                <v:path arrowok="t"/>
                <v:fill type="solid"/>
              </v:shape>
            </v:group>
            <v:group style="position:absolute;left:12720;top:6478;width:10;height:20" coordorigin="12720,6478" coordsize="10,20">
              <v:shape style="position:absolute;left:12720;top:6478;width:10;height:20" coordorigin="12720,6478" coordsize="10,20" path="m12720,6498l12729,6498,12729,6478,12720,6478,12720,6498xe" filled="true" fillcolor="#000000" stroked="false">
                <v:path arrowok="t"/>
                <v:fill type="solid"/>
              </v:shape>
            </v:group>
            <v:group style="position:absolute;left:12720;top:6501;width:10;height:2" coordorigin="12720,6501" coordsize="10,2">
              <v:shape style="position:absolute;left:12720;top:6501;width:10;height:2" coordorigin="12720,6501" coordsize="10,0" path="m12720,6501l12729,6501e" filled="false" stroked="true" strokeweight=".299988pt" strokecolor="#000000">
                <v:path arrowok="t"/>
              </v:shape>
            </v:group>
            <v:group style="position:absolute;left:14018;top:6286;width:10;height:20" coordorigin="14018,6286" coordsize="10,20">
              <v:shape style="position:absolute;left:14018;top:6286;width:10;height:20" coordorigin="14018,6286" coordsize="10,20" path="m14018,6306l14028,6306,14028,6286,14018,6286,14018,6306xe" filled="true" fillcolor="#000000" stroked="false">
                <v:path arrowok="t"/>
                <v:fill type="solid"/>
              </v:shape>
            </v:group>
            <v:group style="position:absolute;left:14018;top:6306;width:10;height:20" coordorigin="14018,6306" coordsize="10,20">
              <v:shape style="position:absolute;left:14018;top:6306;width:10;height:20" coordorigin="14018,6306" coordsize="10,20" path="m14018,6325l14028,6325,14028,6306,14018,6306,14018,6325xe" filled="true" fillcolor="#000000" stroked="false">
                <v:path arrowok="t"/>
                <v:fill type="solid"/>
              </v:shape>
            </v:group>
            <v:group style="position:absolute;left:14018;top:6325;width:10;height:20" coordorigin="14018,6325" coordsize="10,20">
              <v:shape style="position:absolute;left:14018;top:6325;width:10;height:20" coordorigin="14018,6325" coordsize="10,20" path="m14018,6344l14028,6344,14028,6325,14018,6325,14018,6344xe" filled="true" fillcolor="#000000" stroked="false">
                <v:path arrowok="t"/>
                <v:fill type="solid"/>
              </v:shape>
            </v:group>
            <v:group style="position:absolute;left:14018;top:6344;width:10;height:20" coordorigin="14018,6344" coordsize="10,20">
              <v:shape style="position:absolute;left:14018;top:6344;width:10;height:20" coordorigin="14018,6344" coordsize="10,20" path="m14018,6363l14028,6363,14028,6344,14018,6344,14018,6363xe" filled="true" fillcolor="#000000" stroked="false">
                <v:path arrowok="t"/>
                <v:fill type="solid"/>
              </v:shape>
            </v:group>
            <v:group style="position:absolute;left:14018;top:6363;width:10;height:20" coordorigin="14018,6363" coordsize="10,20">
              <v:shape style="position:absolute;left:14018;top:6363;width:10;height:20" coordorigin="14018,6363" coordsize="10,20" path="m14018,6382l14028,6382,14028,6363,14018,6363,14018,6382xe" filled="true" fillcolor="#000000" stroked="false">
                <v:path arrowok="t"/>
                <v:fill type="solid"/>
              </v:shape>
            </v:group>
            <v:group style="position:absolute;left:14018;top:6382;width:10;height:20" coordorigin="14018,6382" coordsize="10,20">
              <v:shape style="position:absolute;left:14018;top:6382;width:10;height:20" coordorigin="14018,6382" coordsize="10,20" path="m14018,6402l14028,6402,14028,6382,14018,6382,14018,6402xe" filled="true" fillcolor="#000000" stroked="false">
                <v:path arrowok="t"/>
                <v:fill type="solid"/>
              </v:shape>
            </v:group>
            <v:group style="position:absolute;left:14018;top:6402;width:10;height:20" coordorigin="14018,6402" coordsize="10,20">
              <v:shape style="position:absolute;left:14018;top:6402;width:10;height:20" coordorigin="14018,6402" coordsize="10,20" path="m14018,6421l14028,6421,14028,6402,14018,6402,14018,6421xe" filled="true" fillcolor="#000000" stroked="false">
                <v:path arrowok="t"/>
                <v:fill type="solid"/>
              </v:shape>
            </v:group>
            <v:group style="position:absolute;left:14018;top:6421;width:10;height:20" coordorigin="14018,6421" coordsize="10,20">
              <v:shape style="position:absolute;left:14018;top:6421;width:10;height:20" coordorigin="14018,6421" coordsize="10,20" path="m14018,6440l14028,6440,14028,6421,14018,6421,14018,6440xe" filled="true" fillcolor="#000000" stroked="false">
                <v:path arrowok="t"/>
                <v:fill type="solid"/>
              </v:shape>
            </v:group>
            <v:group style="position:absolute;left:14018;top:6440;width:10;height:20" coordorigin="14018,6440" coordsize="10,20">
              <v:shape style="position:absolute;left:14018;top:6440;width:10;height:20" coordorigin="14018,6440" coordsize="10,20" path="m14018,6459l14028,6459,14028,6440,14018,6440,14018,6459xe" filled="true" fillcolor="#000000" stroked="false">
                <v:path arrowok="t"/>
                <v:fill type="solid"/>
              </v:shape>
            </v:group>
            <v:group style="position:absolute;left:14018;top:6459;width:10;height:20" coordorigin="14018,6459" coordsize="10,20">
              <v:shape style="position:absolute;left:14018;top:6459;width:10;height:20" coordorigin="14018,6459" coordsize="10,20" path="m14018,6478l14028,6478,14028,6459,14018,6459,14018,6478xe" filled="true" fillcolor="#000000" stroked="false">
                <v:path arrowok="t"/>
                <v:fill type="solid"/>
              </v:shape>
            </v:group>
            <v:group style="position:absolute;left:14018;top:6478;width:10;height:20" coordorigin="14018,6478" coordsize="10,20">
              <v:shape style="position:absolute;left:14018;top:6478;width:10;height:20" coordorigin="14018,6478" coordsize="10,20" path="m14018,6498l14028,6498,14028,6478,14018,6478,14018,6498xe" filled="true" fillcolor="#000000" stroked="false">
                <v:path arrowok="t"/>
                <v:fill type="solid"/>
              </v:shape>
            </v:group>
            <v:group style="position:absolute;left:14018;top:6501;width:10;height:2" coordorigin="14018,6501" coordsize="10,2">
              <v:shape style="position:absolute;left:14018;top:6501;width:10;height:2" coordorigin="14018,6501" coordsize="10,0" path="m14018,6501l14028,6501e" filled="false" stroked="true" strokeweight=".299988pt" strokecolor="#000000">
                <v:path arrowok="t"/>
              </v:shape>
              <v:shape style="position:absolute;left:1128;top:6504;width:2003;height:10" type="#_x0000_t75" stroked="false">
                <v:imagedata r:id="rId181" o:title=""/>
              </v:shape>
              <v:shape style="position:absolute;left:3126;top:6504;width:1302;height:10" type="#_x0000_t75" stroked="false">
                <v:imagedata r:id="rId173" o:title=""/>
              </v:shape>
              <v:shape style="position:absolute;left:4424;top:6504;width:635;height:10" type="#_x0000_t75" stroked="false">
                <v:imagedata r:id="rId174" o:title=""/>
              </v:shape>
              <v:shape style="position:absolute;left:5054;top:6504;width:715;height:10" type="#_x0000_t75" stroked="false">
                <v:imagedata r:id="rId170" o:title=""/>
              </v:shape>
              <v:shape style="position:absolute;left:5764;top:6504;width:570;height:10" type="#_x0000_t75" stroked="false">
                <v:imagedata r:id="rId171" o:title=""/>
              </v:shape>
              <v:shape style="position:absolute;left:6329;top:6504;width:1490;height:10" type="#_x0000_t75" stroked="false">
                <v:imagedata r:id="rId165" o:title=""/>
              </v:shape>
              <v:shape style="position:absolute;left:7815;top:6504;width:2348;height:10" type="#_x0000_t75" stroked="false">
                <v:imagedata r:id="rId166" o:title=""/>
              </v:shape>
              <v:shape style="position:absolute;left:10158;top:6504;width:1279;height:10" type="#_x0000_t75" stroked="false">
                <v:imagedata r:id="rId167" o:title=""/>
              </v:shape>
              <v:shape style="position:absolute;left:11432;top:6504;width:3958;height:10" type="#_x0000_t75" stroked="false">
                <v:imagedata r:id="rId175" o:title=""/>
              </v:shape>
            </v:group>
            <v:group style="position:absolute;left:4428;top:6513;width:10;height:20" coordorigin="4428,6513" coordsize="10,20">
              <v:shape style="position:absolute;left:4428;top:6513;width:10;height:20" coordorigin="4428,6513" coordsize="10,20" path="m4428,6532l4438,6532,4438,6513,4428,6513,4428,6532xe" filled="true" fillcolor="#000000" stroked="false">
                <v:path arrowok="t"/>
                <v:fill type="solid"/>
              </v:shape>
            </v:group>
            <v:group style="position:absolute;left:4428;top:6532;width:10;height:20" coordorigin="4428,6532" coordsize="10,20">
              <v:shape style="position:absolute;left:4428;top:6532;width:10;height:20" coordorigin="4428,6532" coordsize="10,20" path="m4428,6552l4438,6552,4438,6532,4428,6532,4428,6552xe" filled="true" fillcolor="#000000" stroked="false">
                <v:path arrowok="t"/>
                <v:fill type="solid"/>
              </v:shape>
            </v:group>
            <v:group style="position:absolute;left:4428;top:6552;width:10;height:20" coordorigin="4428,6552" coordsize="10,20">
              <v:shape style="position:absolute;left:4428;top:6552;width:10;height:20" coordorigin="4428,6552" coordsize="10,20" path="m4428,6571l4438,6571,4438,6552,4428,6552,4428,6571xe" filled="true" fillcolor="#000000" stroked="false">
                <v:path arrowok="t"/>
                <v:fill type="solid"/>
              </v:shape>
            </v:group>
            <v:group style="position:absolute;left:4428;top:6571;width:10;height:20" coordorigin="4428,6571" coordsize="10,20">
              <v:shape style="position:absolute;left:4428;top:6571;width:10;height:20" coordorigin="4428,6571" coordsize="10,20" path="m4428,6590l4438,6590,4438,6571,4428,6571,4428,6590xe" filled="true" fillcolor="#000000" stroked="false">
                <v:path arrowok="t"/>
                <v:fill type="solid"/>
              </v:shape>
            </v:group>
            <v:group style="position:absolute;left:4428;top:6590;width:10;height:20" coordorigin="4428,6590" coordsize="10,20">
              <v:shape style="position:absolute;left:4428;top:6590;width:10;height:20" coordorigin="4428,6590" coordsize="10,20" path="m4428,6609l4438,6609,4438,6590,4428,6590,4428,6609xe" filled="true" fillcolor="#000000" stroked="false">
                <v:path arrowok="t"/>
                <v:fill type="solid"/>
              </v:shape>
            </v:group>
            <v:group style="position:absolute;left:4428;top:6609;width:10;height:20" coordorigin="4428,6609" coordsize="10,20">
              <v:shape style="position:absolute;left:4428;top:6609;width:10;height:20" coordorigin="4428,6609" coordsize="10,20" path="m4428,6628l4438,6628,4438,6609,4428,6609,4428,6628xe" filled="true" fillcolor="#000000" stroked="false">
                <v:path arrowok="t"/>
                <v:fill type="solid"/>
              </v:shape>
            </v:group>
            <v:group style="position:absolute;left:4428;top:6628;width:10;height:20" coordorigin="4428,6628" coordsize="10,20">
              <v:shape style="position:absolute;left:4428;top:6628;width:10;height:20" coordorigin="4428,6628" coordsize="10,20" path="m4428,6648l4438,6648,4438,6628,4428,6628,4428,6648xe" filled="true" fillcolor="#000000" stroked="false">
                <v:path arrowok="t"/>
                <v:fill type="solid"/>
              </v:shape>
            </v:group>
            <v:group style="position:absolute;left:4428;top:6648;width:10;height:20" coordorigin="4428,6648" coordsize="10,20">
              <v:shape style="position:absolute;left:4428;top:6648;width:10;height:20" coordorigin="4428,6648" coordsize="10,20" path="m4428,6667l4438,6667,4438,6648,4428,6648,4428,6667xe" filled="true" fillcolor="#000000" stroked="false">
                <v:path arrowok="t"/>
                <v:fill type="solid"/>
              </v:shape>
            </v:group>
            <v:group style="position:absolute;left:4428;top:6667;width:10;height:20" coordorigin="4428,6667" coordsize="10,20">
              <v:shape style="position:absolute;left:4428;top:6667;width:10;height:20" coordorigin="4428,6667" coordsize="10,20" path="m4428,6686l4438,6686,4438,6667,4428,6667,4428,6686xe" filled="true" fillcolor="#000000" stroked="false">
                <v:path arrowok="t"/>
                <v:fill type="solid"/>
              </v:shape>
            </v:group>
            <v:group style="position:absolute;left:4428;top:6686;width:10;height:20" coordorigin="4428,6686" coordsize="10,20">
              <v:shape style="position:absolute;left:4428;top:6686;width:10;height:20" coordorigin="4428,6686" coordsize="10,20" path="m4428,6705l4438,6705,4438,6686,4428,6686,4428,6705xe" filled="true" fillcolor="#000000" stroked="false">
                <v:path arrowok="t"/>
                <v:fill type="solid"/>
              </v:shape>
            </v:group>
            <v:group style="position:absolute;left:4428;top:6705;width:10;height:20" coordorigin="4428,6705" coordsize="10,20">
              <v:shape style="position:absolute;left:4428;top:6705;width:10;height:20" coordorigin="4428,6705" coordsize="10,20" path="m4428,6724l4438,6724,4438,6705,4428,6705,4428,6724xe" filled="true" fillcolor="#000000" stroked="false">
                <v:path arrowok="t"/>
                <v:fill type="solid"/>
              </v:shape>
            </v:group>
            <v:group style="position:absolute;left:4428;top:6727;width:10;height:2" coordorigin="4428,6727" coordsize="10,2">
              <v:shape style="position:absolute;left:4428;top:6727;width:10;height:2" coordorigin="4428,6727" coordsize="10,0" path="m4428,6727l4438,6727e" filled="false" stroked="true" strokeweight=".299988pt" strokecolor="#000000">
                <v:path arrowok="t"/>
              </v:shape>
            </v:group>
            <v:group style="position:absolute;left:5058;top:6513;width:10;height:20" coordorigin="5058,6513" coordsize="10,20">
              <v:shape style="position:absolute;left:5058;top:6513;width:10;height:20" coordorigin="5058,6513" coordsize="10,20" path="m5058,6532l5068,6532,5068,6513,5058,6513,5058,6532xe" filled="true" fillcolor="#000000" stroked="false">
                <v:path arrowok="t"/>
                <v:fill type="solid"/>
              </v:shape>
            </v:group>
            <v:group style="position:absolute;left:5058;top:6532;width:10;height:20" coordorigin="5058,6532" coordsize="10,20">
              <v:shape style="position:absolute;left:5058;top:6532;width:10;height:20" coordorigin="5058,6532" coordsize="10,20" path="m5058,6552l5068,6552,5068,6532,5058,6532,5058,6552xe" filled="true" fillcolor="#000000" stroked="false">
                <v:path arrowok="t"/>
                <v:fill type="solid"/>
              </v:shape>
            </v:group>
            <v:group style="position:absolute;left:5058;top:6552;width:10;height:20" coordorigin="5058,6552" coordsize="10,20">
              <v:shape style="position:absolute;left:5058;top:6552;width:10;height:20" coordorigin="5058,6552" coordsize="10,20" path="m5058,6571l5068,6571,5068,6552,5058,6552,5058,6571xe" filled="true" fillcolor="#000000" stroked="false">
                <v:path arrowok="t"/>
                <v:fill type="solid"/>
              </v:shape>
            </v:group>
            <v:group style="position:absolute;left:5058;top:6571;width:10;height:20" coordorigin="5058,6571" coordsize="10,20">
              <v:shape style="position:absolute;left:5058;top:6571;width:10;height:20" coordorigin="5058,6571" coordsize="10,20" path="m5058,6590l5068,6590,5068,6571,5058,6571,5058,6590xe" filled="true" fillcolor="#000000" stroked="false">
                <v:path arrowok="t"/>
                <v:fill type="solid"/>
              </v:shape>
            </v:group>
            <v:group style="position:absolute;left:5058;top:6590;width:10;height:20" coordorigin="5058,6590" coordsize="10,20">
              <v:shape style="position:absolute;left:5058;top:6590;width:10;height:20" coordorigin="5058,6590" coordsize="10,20" path="m5058,6609l5068,6609,5068,6590,5058,6590,5058,6609xe" filled="true" fillcolor="#000000" stroked="false">
                <v:path arrowok="t"/>
                <v:fill type="solid"/>
              </v:shape>
            </v:group>
            <v:group style="position:absolute;left:5058;top:6609;width:10;height:20" coordorigin="5058,6609" coordsize="10,20">
              <v:shape style="position:absolute;left:5058;top:6609;width:10;height:20" coordorigin="5058,6609" coordsize="10,20" path="m5058,6628l5068,6628,5068,6609,5058,6609,5058,6628xe" filled="true" fillcolor="#000000" stroked="false">
                <v:path arrowok="t"/>
                <v:fill type="solid"/>
              </v:shape>
            </v:group>
            <v:group style="position:absolute;left:5058;top:6628;width:10;height:20" coordorigin="5058,6628" coordsize="10,20">
              <v:shape style="position:absolute;left:5058;top:6628;width:10;height:20" coordorigin="5058,6628" coordsize="10,20" path="m5058,6648l5068,6648,5068,6628,5058,6628,5058,6648xe" filled="true" fillcolor="#000000" stroked="false">
                <v:path arrowok="t"/>
                <v:fill type="solid"/>
              </v:shape>
            </v:group>
            <v:group style="position:absolute;left:5058;top:6648;width:10;height:20" coordorigin="5058,6648" coordsize="10,20">
              <v:shape style="position:absolute;left:5058;top:6648;width:10;height:20" coordorigin="5058,6648" coordsize="10,20" path="m5058,6667l5068,6667,5068,6648,5058,6648,5058,6667xe" filled="true" fillcolor="#000000" stroked="false">
                <v:path arrowok="t"/>
                <v:fill type="solid"/>
              </v:shape>
            </v:group>
            <v:group style="position:absolute;left:5058;top:6667;width:10;height:20" coordorigin="5058,6667" coordsize="10,20">
              <v:shape style="position:absolute;left:5058;top:6667;width:10;height:20" coordorigin="5058,6667" coordsize="10,20" path="m5058,6686l5068,6686,5068,6667,5058,6667,5058,6686xe" filled="true" fillcolor="#000000" stroked="false">
                <v:path arrowok="t"/>
                <v:fill type="solid"/>
              </v:shape>
            </v:group>
            <v:group style="position:absolute;left:5058;top:6686;width:10;height:20" coordorigin="5058,6686" coordsize="10,20">
              <v:shape style="position:absolute;left:5058;top:6686;width:10;height:20" coordorigin="5058,6686" coordsize="10,20" path="m5058,6705l5068,6705,5068,6686,5058,6686,5058,6705xe" filled="true" fillcolor="#000000" stroked="false">
                <v:path arrowok="t"/>
                <v:fill type="solid"/>
              </v:shape>
            </v:group>
            <v:group style="position:absolute;left:5058;top:6705;width:10;height:20" coordorigin="5058,6705" coordsize="10,20">
              <v:shape style="position:absolute;left:5058;top:6705;width:10;height:20" coordorigin="5058,6705" coordsize="10,20" path="m5058,6724l5068,6724,5068,6705,5058,6705,5058,6724xe" filled="true" fillcolor="#000000" stroked="false">
                <v:path arrowok="t"/>
                <v:fill type="solid"/>
              </v:shape>
            </v:group>
            <v:group style="position:absolute;left:5058;top:6727;width:10;height:2" coordorigin="5058,6727" coordsize="10,2">
              <v:shape style="position:absolute;left:5058;top:6727;width:10;height:2" coordorigin="5058,6727" coordsize="10,0" path="m5058,6727l5068,6727e" filled="false" stroked="true" strokeweight=".299988pt" strokecolor="#000000">
                <v:path arrowok="t"/>
              </v:shape>
            </v:group>
            <v:group style="position:absolute;left:5769;top:6513;width:10;height:20" coordorigin="5769,6513" coordsize="10,20">
              <v:shape style="position:absolute;left:5769;top:6513;width:10;height:20" coordorigin="5769,6513" coordsize="10,20" path="m5769,6532l5778,6532,5778,6513,5769,6513,5769,6532xe" filled="true" fillcolor="#000000" stroked="false">
                <v:path arrowok="t"/>
                <v:fill type="solid"/>
              </v:shape>
            </v:group>
            <v:group style="position:absolute;left:5769;top:6532;width:10;height:20" coordorigin="5769,6532" coordsize="10,20">
              <v:shape style="position:absolute;left:5769;top:6532;width:10;height:20" coordorigin="5769,6532" coordsize="10,20" path="m5769,6552l5778,6552,5778,6532,5769,6532,5769,6552xe" filled="true" fillcolor="#000000" stroked="false">
                <v:path arrowok="t"/>
                <v:fill type="solid"/>
              </v:shape>
            </v:group>
            <v:group style="position:absolute;left:5769;top:6552;width:10;height:20" coordorigin="5769,6552" coordsize="10,20">
              <v:shape style="position:absolute;left:5769;top:6552;width:10;height:20" coordorigin="5769,6552" coordsize="10,20" path="m5769,6571l5778,6571,5778,6552,5769,6552,5769,6571xe" filled="true" fillcolor="#000000" stroked="false">
                <v:path arrowok="t"/>
                <v:fill type="solid"/>
              </v:shape>
            </v:group>
            <v:group style="position:absolute;left:5769;top:6571;width:10;height:20" coordorigin="5769,6571" coordsize="10,20">
              <v:shape style="position:absolute;left:5769;top:6571;width:10;height:20" coordorigin="5769,6571" coordsize="10,20" path="m5769,6590l5778,6590,5778,6571,5769,6571,5769,6590xe" filled="true" fillcolor="#000000" stroked="false">
                <v:path arrowok="t"/>
                <v:fill type="solid"/>
              </v:shape>
            </v:group>
            <v:group style="position:absolute;left:5769;top:6590;width:10;height:20" coordorigin="5769,6590" coordsize="10,20">
              <v:shape style="position:absolute;left:5769;top:6590;width:10;height:20" coordorigin="5769,6590" coordsize="10,20" path="m5769,6609l5778,6609,5778,6590,5769,6590,5769,6609xe" filled="true" fillcolor="#000000" stroked="false">
                <v:path arrowok="t"/>
                <v:fill type="solid"/>
              </v:shape>
            </v:group>
            <v:group style="position:absolute;left:5769;top:6609;width:10;height:20" coordorigin="5769,6609" coordsize="10,20">
              <v:shape style="position:absolute;left:5769;top:6609;width:10;height:20" coordorigin="5769,6609" coordsize="10,20" path="m5769,6628l5778,6628,5778,6609,5769,6609,5769,6628xe" filled="true" fillcolor="#000000" stroked="false">
                <v:path arrowok="t"/>
                <v:fill type="solid"/>
              </v:shape>
            </v:group>
            <v:group style="position:absolute;left:5769;top:6628;width:10;height:20" coordorigin="5769,6628" coordsize="10,20">
              <v:shape style="position:absolute;left:5769;top:6628;width:10;height:20" coordorigin="5769,6628" coordsize="10,20" path="m5769,6648l5778,6648,5778,6628,5769,6628,5769,6648xe" filled="true" fillcolor="#000000" stroked="false">
                <v:path arrowok="t"/>
                <v:fill type="solid"/>
              </v:shape>
            </v:group>
            <v:group style="position:absolute;left:5769;top:6648;width:10;height:20" coordorigin="5769,6648" coordsize="10,20">
              <v:shape style="position:absolute;left:5769;top:6648;width:10;height:20" coordorigin="5769,6648" coordsize="10,20" path="m5769,6667l5778,6667,5778,6648,5769,6648,5769,6667xe" filled="true" fillcolor="#000000" stroked="false">
                <v:path arrowok="t"/>
                <v:fill type="solid"/>
              </v:shape>
            </v:group>
            <v:group style="position:absolute;left:5769;top:6667;width:10;height:20" coordorigin="5769,6667" coordsize="10,20">
              <v:shape style="position:absolute;left:5769;top:6667;width:10;height:20" coordorigin="5769,6667" coordsize="10,20" path="m5769,6686l5778,6686,5778,6667,5769,6667,5769,6686xe" filled="true" fillcolor="#000000" stroked="false">
                <v:path arrowok="t"/>
                <v:fill type="solid"/>
              </v:shape>
            </v:group>
            <v:group style="position:absolute;left:5769;top:6686;width:10;height:20" coordorigin="5769,6686" coordsize="10,20">
              <v:shape style="position:absolute;left:5769;top:6686;width:10;height:20" coordorigin="5769,6686" coordsize="10,20" path="m5769,6705l5778,6705,5778,6686,5769,6686,5769,6705xe" filled="true" fillcolor="#000000" stroked="false">
                <v:path arrowok="t"/>
                <v:fill type="solid"/>
              </v:shape>
            </v:group>
            <v:group style="position:absolute;left:5769;top:6705;width:10;height:20" coordorigin="5769,6705" coordsize="10,20">
              <v:shape style="position:absolute;left:5769;top:6705;width:10;height:20" coordorigin="5769,6705" coordsize="10,20" path="m5769,6724l5778,6724,5778,6705,5769,6705,5769,6724xe" filled="true" fillcolor="#000000" stroked="false">
                <v:path arrowok="t"/>
                <v:fill type="solid"/>
              </v:shape>
            </v:group>
            <v:group style="position:absolute;left:5769;top:6727;width:10;height:2" coordorigin="5769,6727" coordsize="10,2">
              <v:shape style="position:absolute;left:5769;top:6727;width:10;height:2" coordorigin="5769,6727" coordsize="10,0" path="m5769,6727l5778,6727e" filled="false" stroked="true" strokeweight=".299988pt" strokecolor="#000000">
                <v:path arrowok="t"/>
              </v:shape>
            </v:group>
            <v:group style="position:absolute;left:6334;top:6513;width:10;height:20" coordorigin="6334,6513" coordsize="10,20">
              <v:shape style="position:absolute;left:6334;top:6513;width:10;height:20" coordorigin="6334,6513" coordsize="10,20" path="m6334,6532l6344,6532,6344,6513,6334,6513,6334,6532xe" filled="true" fillcolor="#000000" stroked="false">
                <v:path arrowok="t"/>
                <v:fill type="solid"/>
              </v:shape>
            </v:group>
            <v:group style="position:absolute;left:6334;top:6532;width:10;height:20" coordorigin="6334,6532" coordsize="10,20">
              <v:shape style="position:absolute;left:6334;top:6532;width:10;height:20" coordorigin="6334,6532" coordsize="10,20" path="m6334,6552l6344,6552,6344,6532,6334,6532,6334,6552xe" filled="true" fillcolor="#000000" stroked="false">
                <v:path arrowok="t"/>
                <v:fill type="solid"/>
              </v:shape>
            </v:group>
            <v:group style="position:absolute;left:6334;top:6552;width:10;height:20" coordorigin="6334,6552" coordsize="10,20">
              <v:shape style="position:absolute;left:6334;top:6552;width:10;height:20" coordorigin="6334,6552" coordsize="10,20" path="m6334,6571l6344,6571,6344,6552,6334,6552,6334,6571xe" filled="true" fillcolor="#000000" stroked="false">
                <v:path arrowok="t"/>
                <v:fill type="solid"/>
              </v:shape>
            </v:group>
            <v:group style="position:absolute;left:6334;top:6571;width:10;height:20" coordorigin="6334,6571" coordsize="10,20">
              <v:shape style="position:absolute;left:6334;top:6571;width:10;height:20" coordorigin="6334,6571" coordsize="10,20" path="m6334,6590l6344,6590,6344,6571,6334,6571,6334,6590xe" filled="true" fillcolor="#000000" stroked="false">
                <v:path arrowok="t"/>
                <v:fill type="solid"/>
              </v:shape>
            </v:group>
            <v:group style="position:absolute;left:6334;top:6590;width:10;height:20" coordorigin="6334,6590" coordsize="10,20">
              <v:shape style="position:absolute;left:6334;top:6590;width:10;height:20" coordorigin="6334,6590" coordsize="10,20" path="m6334,6609l6344,6609,6344,6590,6334,6590,6334,6609xe" filled="true" fillcolor="#000000" stroked="false">
                <v:path arrowok="t"/>
                <v:fill type="solid"/>
              </v:shape>
            </v:group>
            <v:group style="position:absolute;left:6334;top:6609;width:10;height:20" coordorigin="6334,6609" coordsize="10,20">
              <v:shape style="position:absolute;left:6334;top:6609;width:10;height:20" coordorigin="6334,6609" coordsize="10,20" path="m6334,6628l6344,6628,6344,6609,6334,6609,6334,6628xe" filled="true" fillcolor="#000000" stroked="false">
                <v:path arrowok="t"/>
                <v:fill type="solid"/>
              </v:shape>
            </v:group>
            <v:group style="position:absolute;left:6334;top:6628;width:10;height:20" coordorigin="6334,6628" coordsize="10,20">
              <v:shape style="position:absolute;left:6334;top:6628;width:10;height:20" coordorigin="6334,6628" coordsize="10,20" path="m6334,6648l6344,6648,6344,6628,6334,6628,6334,6648xe" filled="true" fillcolor="#000000" stroked="false">
                <v:path arrowok="t"/>
                <v:fill type="solid"/>
              </v:shape>
            </v:group>
            <v:group style="position:absolute;left:6334;top:6648;width:10;height:20" coordorigin="6334,6648" coordsize="10,20">
              <v:shape style="position:absolute;left:6334;top:6648;width:10;height:20" coordorigin="6334,6648" coordsize="10,20" path="m6334,6667l6344,6667,6344,6648,6334,6648,6334,6667xe" filled="true" fillcolor="#000000" stroked="false">
                <v:path arrowok="t"/>
                <v:fill type="solid"/>
              </v:shape>
            </v:group>
            <v:group style="position:absolute;left:6334;top:6667;width:10;height:20" coordorigin="6334,6667" coordsize="10,20">
              <v:shape style="position:absolute;left:6334;top:6667;width:10;height:20" coordorigin="6334,6667" coordsize="10,20" path="m6334,6686l6344,6686,6344,6667,6334,6667,6334,6686xe" filled="true" fillcolor="#000000" stroked="false">
                <v:path arrowok="t"/>
                <v:fill type="solid"/>
              </v:shape>
            </v:group>
            <v:group style="position:absolute;left:6334;top:6686;width:10;height:20" coordorigin="6334,6686" coordsize="10,20">
              <v:shape style="position:absolute;left:6334;top:6686;width:10;height:20" coordorigin="6334,6686" coordsize="10,20" path="m6334,6705l6344,6705,6344,6686,6334,6686,6334,6705xe" filled="true" fillcolor="#000000" stroked="false">
                <v:path arrowok="t"/>
                <v:fill type="solid"/>
              </v:shape>
            </v:group>
            <v:group style="position:absolute;left:6334;top:6705;width:10;height:20" coordorigin="6334,6705" coordsize="10,20">
              <v:shape style="position:absolute;left:6334;top:6705;width:10;height:20" coordorigin="6334,6705" coordsize="10,20" path="m6334,6724l6344,6724,6344,6705,6334,6705,6334,6724xe" filled="true" fillcolor="#000000" stroked="false">
                <v:path arrowok="t"/>
                <v:fill type="solid"/>
              </v:shape>
            </v:group>
            <v:group style="position:absolute;left:6334;top:6727;width:10;height:2" coordorigin="6334,6727" coordsize="10,2">
              <v:shape style="position:absolute;left:6334;top:6727;width:10;height:2" coordorigin="6334,6727" coordsize="10,0" path="m6334,6727l6344,6727e" filled="false" stroked="true" strokeweight=".299988pt" strokecolor="#000000">
                <v:path arrowok="t"/>
              </v:shape>
            </v:group>
            <v:group style="position:absolute;left:7820;top:6513;width:10;height:20" coordorigin="7820,6513" coordsize="10,20">
              <v:shape style="position:absolute;left:7820;top:6513;width:10;height:20" coordorigin="7820,6513" coordsize="10,20" path="m7820,6532l7829,6532,7829,6513,7820,6513,7820,6532xe" filled="true" fillcolor="#000000" stroked="false">
                <v:path arrowok="t"/>
                <v:fill type="solid"/>
              </v:shape>
            </v:group>
            <v:group style="position:absolute;left:7820;top:6532;width:10;height:20" coordorigin="7820,6532" coordsize="10,20">
              <v:shape style="position:absolute;left:7820;top:6532;width:10;height:20" coordorigin="7820,6532" coordsize="10,20" path="m7820,6552l7829,6552,7829,6532,7820,6532,7820,6552xe" filled="true" fillcolor="#000000" stroked="false">
                <v:path arrowok="t"/>
                <v:fill type="solid"/>
              </v:shape>
            </v:group>
            <v:group style="position:absolute;left:7820;top:6552;width:10;height:20" coordorigin="7820,6552" coordsize="10,20">
              <v:shape style="position:absolute;left:7820;top:6552;width:10;height:20" coordorigin="7820,6552" coordsize="10,20" path="m7820,6571l7829,6571,7829,6552,7820,6552,7820,6571xe" filled="true" fillcolor="#000000" stroked="false">
                <v:path arrowok="t"/>
                <v:fill type="solid"/>
              </v:shape>
            </v:group>
            <v:group style="position:absolute;left:7820;top:6571;width:10;height:20" coordorigin="7820,6571" coordsize="10,20">
              <v:shape style="position:absolute;left:7820;top:6571;width:10;height:20" coordorigin="7820,6571" coordsize="10,20" path="m7820,6590l7829,6590,7829,6571,7820,6571,7820,6590xe" filled="true" fillcolor="#000000" stroked="false">
                <v:path arrowok="t"/>
                <v:fill type="solid"/>
              </v:shape>
            </v:group>
            <v:group style="position:absolute;left:7820;top:6590;width:10;height:20" coordorigin="7820,6590" coordsize="10,20">
              <v:shape style="position:absolute;left:7820;top:6590;width:10;height:20" coordorigin="7820,6590" coordsize="10,20" path="m7820,6609l7829,6609,7829,6590,7820,6590,7820,6609xe" filled="true" fillcolor="#000000" stroked="false">
                <v:path arrowok="t"/>
                <v:fill type="solid"/>
              </v:shape>
            </v:group>
            <v:group style="position:absolute;left:7820;top:6609;width:10;height:20" coordorigin="7820,6609" coordsize="10,20">
              <v:shape style="position:absolute;left:7820;top:6609;width:10;height:20" coordorigin="7820,6609" coordsize="10,20" path="m7820,6628l7829,6628,7829,6609,7820,6609,7820,6628xe" filled="true" fillcolor="#000000" stroked="false">
                <v:path arrowok="t"/>
                <v:fill type="solid"/>
              </v:shape>
            </v:group>
            <v:group style="position:absolute;left:7820;top:6628;width:10;height:20" coordorigin="7820,6628" coordsize="10,20">
              <v:shape style="position:absolute;left:7820;top:6628;width:10;height:20" coordorigin="7820,6628" coordsize="10,20" path="m7820,6648l7829,6648,7829,6628,7820,6628,7820,6648xe" filled="true" fillcolor="#000000" stroked="false">
                <v:path arrowok="t"/>
                <v:fill type="solid"/>
              </v:shape>
            </v:group>
            <v:group style="position:absolute;left:7820;top:6648;width:10;height:20" coordorigin="7820,6648" coordsize="10,20">
              <v:shape style="position:absolute;left:7820;top:6648;width:10;height:20" coordorigin="7820,6648" coordsize="10,20" path="m7820,6667l7829,6667,7829,6648,7820,6648,7820,6667xe" filled="true" fillcolor="#000000" stroked="false">
                <v:path arrowok="t"/>
                <v:fill type="solid"/>
              </v:shape>
            </v:group>
            <v:group style="position:absolute;left:7820;top:6667;width:10;height:20" coordorigin="7820,6667" coordsize="10,20">
              <v:shape style="position:absolute;left:7820;top:6667;width:10;height:20" coordorigin="7820,6667" coordsize="10,20" path="m7820,6686l7829,6686,7829,6667,7820,6667,7820,6686xe" filled="true" fillcolor="#000000" stroked="false">
                <v:path arrowok="t"/>
                <v:fill type="solid"/>
              </v:shape>
            </v:group>
            <v:group style="position:absolute;left:7820;top:6686;width:10;height:20" coordorigin="7820,6686" coordsize="10,20">
              <v:shape style="position:absolute;left:7820;top:6686;width:10;height:20" coordorigin="7820,6686" coordsize="10,20" path="m7820,6705l7829,6705,7829,6686,7820,6686,7820,6705xe" filled="true" fillcolor="#000000" stroked="false">
                <v:path arrowok="t"/>
                <v:fill type="solid"/>
              </v:shape>
            </v:group>
            <v:group style="position:absolute;left:7820;top:6705;width:10;height:20" coordorigin="7820,6705" coordsize="10,20">
              <v:shape style="position:absolute;left:7820;top:6705;width:10;height:20" coordorigin="7820,6705" coordsize="10,20" path="m7820,6724l7829,6724,7829,6705,7820,6705,7820,6724xe" filled="true" fillcolor="#000000" stroked="false">
                <v:path arrowok="t"/>
                <v:fill type="solid"/>
              </v:shape>
            </v:group>
            <v:group style="position:absolute;left:7820;top:6727;width:10;height:2" coordorigin="7820,6727" coordsize="10,2">
              <v:shape style="position:absolute;left:7820;top:6727;width:10;height:2" coordorigin="7820,6727" coordsize="10,0" path="m7820,6727l7829,6727e" filled="false" stroked="true" strokeweight=".299988pt" strokecolor="#000000">
                <v:path arrowok="t"/>
              </v:shape>
            </v:group>
            <v:group style="position:absolute;left:8462;top:6513;width:10;height:20" coordorigin="8462,6513" coordsize="10,20">
              <v:shape style="position:absolute;left:8462;top:6513;width:10;height:20" coordorigin="8462,6513" coordsize="10,20" path="m8462,6532l8472,6532,8472,6513,8462,6513,8462,6532xe" filled="true" fillcolor="#000000" stroked="false">
                <v:path arrowok="t"/>
                <v:fill type="solid"/>
              </v:shape>
            </v:group>
            <v:group style="position:absolute;left:8462;top:6532;width:10;height:20" coordorigin="8462,6532" coordsize="10,20">
              <v:shape style="position:absolute;left:8462;top:6532;width:10;height:20" coordorigin="8462,6532" coordsize="10,20" path="m8462,6552l8472,6552,8472,6532,8462,6532,8462,6552xe" filled="true" fillcolor="#000000" stroked="false">
                <v:path arrowok="t"/>
                <v:fill type="solid"/>
              </v:shape>
            </v:group>
            <v:group style="position:absolute;left:8462;top:6552;width:10;height:20" coordorigin="8462,6552" coordsize="10,20">
              <v:shape style="position:absolute;left:8462;top:6552;width:10;height:20" coordorigin="8462,6552" coordsize="10,20" path="m8462,6571l8472,6571,8472,6552,8462,6552,8462,6571xe" filled="true" fillcolor="#000000" stroked="false">
                <v:path arrowok="t"/>
                <v:fill type="solid"/>
              </v:shape>
            </v:group>
            <v:group style="position:absolute;left:8462;top:6571;width:10;height:20" coordorigin="8462,6571" coordsize="10,20">
              <v:shape style="position:absolute;left:8462;top:6571;width:10;height:20" coordorigin="8462,6571" coordsize="10,20" path="m8462,6590l8472,6590,8472,6571,8462,6571,8462,6590xe" filled="true" fillcolor="#000000" stroked="false">
                <v:path arrowok="t"/>
                <v:fill type="solid"/>
              </v:shape>
            </v:group>
            <v:group style="position:absolute;left:8462;top:6590;width:10;height:20" coordorigin="8462,6590" coordsize="10,20">
              <v:shape style="position:absolute;left:8462;top:6590;width:10;height:20" coordorigin="8462,6590" coordsize="10,20" path="m8462,6609l8472,6609,8472,6590,8462,6590,8462,6609xe" filled="true" fillcolor="#000000" stroked="false">
                <v:path arrowok="t"/>
                <v:fill type="solid"/>
              </v:shape>
            </v:group>
            <v:group style="position:absolute;left:8462;top:6609;width:10;height:20" coordorigin="8462,6609" coordsize="10,20">
              <v:shape style="position:absolute;left:8462;top:6609;width:10;height:20" coordorigin="8462,6609" coordsize="10,20" path="m8462,6628l8472,6628,8472,6609,8462,6609,8462,6628xe" filled="true" fillcolor="#000000" stroked="false">
                <v:path arrowok="t"/>
                <v:fill type="solid"/>
              </v:shape>
            </v:group>
            <v:group style="position:absolute;left:8462;top:6628;width:10;height:20" coordorigin="8462,6628" coordsize="10,20">
              <v:shape style="position:absolute;left:8462;top:6628;width:10;height:20" coordorigin="8462,6628" coordsize="10,20" path="m8462,6648l8472,6648,8472,6628,8462,6628,8462,6648xe" filled="true" fillcolor="#000000" stroked="false">
                <v:path arrowok="t"/>
                <v:fill type="solid"/>
              </v:shape>
            </v:group>
            <v:group style="position:absolute;left:8462;top:6648;width:10;height:20" coordorigin="8462,6648" coordsize="10,20">
              <v:shape style="position:absolute;left:8462;top:6648;width:10;height:20" coordorigin="8462,6648" coordsize="10,20" path="m8462,6667l8472,6667,8472,6648,8462,6648,8462,6667xe" filled="true" fillcolor="#000000" stroked="false">
                <v:path arrowok="t"/>
                <v:fill type="solid"/>
              </v:shape>
            </v:group>
            <v:group style="position:absolute;left:8462;top:6667;width:10;height:20" coordorigin="8462,6667" coordsize="10,20">
              <v:shape style="position:absolute;left:8462;top:6667;width:10;height:20" coordorigin="8462,6667" coordsize="10,20" path="m8462,6686l8472,6686,8472,6667,8462,6667,8462,6686xe" filled="true" fillcolor="#000000" stroked="false">
                <v:path arrowok="t"/>
                <v:fill type="solid"/>
              </v:shape>
            </v:group>
            <v:group style="position:absolute;left:8462;top:6686;width:10;height:20" coordorigin="8462,6686" coordsize="10,20">
              <v:shape style="position:absolute;left:8462;top:6686;width:10;height:20" coordorigin="8462,6686" coordsize="10,20" path="m8462,6705l8472,6705,8472,6686,8462,6686,8462,6705xe" filled="true" fillcolor="#000000" stroked="false">
                <v:path arrowok="t"/>
                <v:fill type="solid"/>
              </v:shape>
            </v:group>
            <v:group style="position:absolute;left:8462;top:6705;width:10;height:20" coordorigin="8462,6705" coordsize="10,20">
              <v:shape style="position:absolute;left:8462;top:6705;width:10;height:20" coordorigin="8462,6705" coordsize="10,20" path="m8462,6724l8472,6724,8472,6705,8462,6705,8462,6724xe" filled="true" fillcolor="#000000" stroked="false">
                <v:path arrowok="t"/>
                <v:fill type="solid"/>
              </v:shape>
            </v:group>
            <v:group style="position:absolute;left:8462;top:6727;width:10;height:2" coordorigin="8462,6727" coordsize="10,2">
              <v:shape style="position:absolute;left:8462;top:6727;width:10;height:2" coordorigin="8462,6727" coordsize="10,0" path="m8462,6727l8472,6727e" filled="false" stroked="true" strokeweight=".299988pt" strokecolor="#000000">
                <v:path arrowok="t"/>
              </v:shape>
            </v:group>
            <v:group style="position:absolute;left:9597;top:6513;width:10;height:20" coordorigin="9597,6513" coordsize="10,20">
              <v:shape style="position:absolute;left:9597;top:6513;width:10;height:20" coordorigin="9597,6513" coordsize="10,20" path="m9597,6532l9607,6532,9607,6513,9597,6513,9597,6532xe" filled="true" fillcolor="#000000" stroked="false">
                <v:path arrowok="t"/>
                <v:fill type="solid"/>
              </v:shape>
            </v:group>
            <v:group style="position:absolute;left:9597;top:6532;width:10;height:20" coordorigin="9597,6532" coordsize="10,20">
              <v:shape style="position:absolute;left:9597;top:6532;width:10;height:20" coordorigin="9597,6532" coordsize="10,20" path="m9597,6552l9607,6552,9607,6532,9597,6532,9597,6552xe" filled="true" fillcolor="#000000" stroked="false">
                <v:path arrowok="t"/>
                <v:fill type="solid"/>
              </v:shape>
            </v:group>
            <v:group style="position:absolute;left:9597;top:6552;width:10;height:20" coordorigin="9597,6552" coordsize="10,20">
              <v:shape style="position:absolute;left:9597;top:6552;width:10;height:20" coordorigin="9597,6552" coordsize="10,20" path="m9597,6571l9607,6571,9607,6552,9597,6552,9597,6571xe" filled="true" fillcolor="#000000" stroked="false">
                <v:path arrowok="t"/>
                <v:fill type="solid"/>
              </v:shape>
            </v:group>
            <v:group style="position:absolute;left:9597;top:6571;width:10;height:20" coordorigin="9597,6571" coordsize="10,20">
              <v:shape style="position:absolute;left:9597;top:6571;width:10;height:20" coordorigin="9597,6571" coordsize="10,20" path="m9597,6590l9607,6590,9607,6571,9597,6571,9597,6590xe" filled="true" fillcolor="#000000" stroked="false">
                <v:path arrowok="t"/>
                <v:fill type="solid"/>
              </v:shape>
            </v:group>
            <v:group style="position:absolute;left:9597;top:6590;width:10;height:20" coordorigin="9597,6590" coordsize="10,20">
              <v:shape style="position:absolute;left:9597;top:6590;width:10;height:20" coordorigin="9597,6590" coordsize="10,20" path="m9597,6609l9607,6609,9607,6590,9597,6590,9597,6609xe" filled="true" fillcolor="#000000" stroked="false">
                <v:path arrowok="t"/>
                <v:fill type="solid"/>
              </v:shape>
            </v:group>
            <v:group style="position:absolute;left:9597;top:6609;width:10;height:20" coordorigin="9597,6609" coordsize="10,20">
              <v:shape style="position:absolute;left:9597;top:6609;width:10;height:20" coordorigin="9597,6609" coordsize="10,20" path="m9597,6628l9607,6628,9607,6609,9597,6609,9597,6628xe" filled="true" fillcolor="#000000" stroked="false">
                <v:path arrowok="t"/>
                <v:fill type="solid"/>
              </v:shape>
            </v:group>
            <v:group style="position:absolute;left:9597;top:6628;width:10;height:20" coordorigin="9597,6628" coordsize="10,20">
              <v:shape style="position:absolute;left:9597;top:6628;width:10;height:20" coordorigin="9597,6628" coordsize="10,20" path="m9597,6648l9607,6648,9607,6628,9597,6628,9597,6648xe" filled="true" fillcolor="#000000" stroked="false">
                <v:path arrowok="t"/>
                <v:fill type="solid"/>
              </v:shape>
            </v:group>
            <v:group style="position:absolute;left:9597;top:6648;width:10;height:20" coordorigin="9597,6648" coordsize="10,20">
              <v:shape style="position:absolute;left:9597;top:6648;width:10;height:20" coordorigin="9597,6648" coordsize="10,20" path="m9597,6667l9607,6667,9607,6648,9597,6648,9597,6667xe" filled="true" fillcolor="#000000" stroked="false">
                <v:path arrowok="t"/>
                <v:fill type="solid"/>
              </v:shape>
            </v:group>
            <v:group style="position:absolute;left:9597;top:6667;width:10;height:20" coordorigin="9597,6667" coordsize="10,20">
              <v:shape style="position:absolute;left:9597;top:6667;width:10;height:20" coordorigin="9597,6667" coordsize="10,20" path="m9597,6686l9607,6686,9607,6667,9597,6667,9597,6686xe" filled="true" fillcolor="#000000" stroked="false">
                <v:path arrowok="t"/>
                <v:fill type="solid"/>
              </v:shape>
            </v:group>
            <v:group style="position:absolute;left:9597;top:6686;width:10;height:20" coordorigin="9597,6686" coordsize="10,20">
              <v:shape style="position:absolute;left:9597;top:6686;width:10;height:20" coordorigin="9597,6686" coordsize="10,20" path="m9597,6705l9607,6705,9607,6686,9597,6686,9597,6705xe" filled="true" fillcolor="#000000" stroked="false">
                <v:path arrowok="t"/>
                <v:fill type="solid"/>
              </v:shape>
            </v:group>
            <v:group style="position:absolute;left:9597;top:6705;width:10;height:20" coordorigin="9597,6705" coordsize="10,20">
              <v:shape style="position:absolute;left:9597;top:6705;width:10;height:20" coordorigin="9597,6705" coordsize="10,20" path="m9597,6724l9607,6724,9607,6705,9597,6705,9597,6724xe" filled="true" fillcolor="#000000" stroked="false">
                <v:path arrowok="t"/>
                <v:fill type="solid"/>
              </v:shape>
            </v:group>
            <v:group style="position:absolute;left:9597;top:6727;width:10;height:2" coordorigin="9597,6727" coordsize="10,2">
              <v:shape style="position:absolute;left:9597;top:6727;width:10;height:2" coordorigin="9597,6727" coordsize="10,0" path="m9597,6727l9607,6727e" filled="false" stroked="true" strokeweight=".299988pt" strokecolor="#000000">
                <v:path arrowok="t"/>
              </v:shape>
            </v:group>
            <v:group style="position:absolute;left:10162;top:6513;width:10;height:20" coordorigin="10162,6513" coordsize="10,20">
              <v:shape style="position:absolute;left:10162;top:6513;width:10;height:20" coordorigin="10162,6513" coordsize="10,20" path="m10162,6532l10172,6532,10172,6513,10162,6513,10162,6532xe" filled="true" fillcolor="#000000" stroked="false">
                <v:path arrowok="t"/>
                <v:fill type="solid"/>
              </v:shape>
            </v:group>
            <v:group style="position:absolute;left:10162;top:6532;width:10;height:20" coordorigin="10162,6532" coordsize="10,20">
              <v:shape style="position:absolute;left:10162;top:6532;width:10;height:20" coordorigin="10162,6532" coordsize="10,20" path="m10162,6552l10172,6552,10172,6532,10162,6532,10162,6552xe" filled="true" fillcolor="#000000" stroked="false">
                <v:path arrowok="t"/>
                <v:fill type="solid"/>
              </v:shape>
            </v:group>
            <v:group style="position:absolute;left:10162;top:6552;width:10;height:20" coordorigin="10162,6552" coordsize="10,20">
              <v:shape style="position:absolute;left:10162;top:6552;width:10;height:20" coordorigin="10162,6552" coordsize="10,20" path="m10162,6571l10172,6571,10172,6552,10162,6552,10162,6571xe" filled="true" fillcolor="#000000" stroked="false">
                <v:path arrowok="t"/>
                <v:fill type="solid"/>
              </v:shape>
            </v:group>
            <v:group style="position:absolute;left:10162;top:6571;width:10;height:20" coordorigin="10162,6571" coordsize="10,20">
              <v:shape style="position:absolute;left:10162;top:6571;width:10;height:20" coordorigin="10162,6571" coordsize="10,20" path="m10162,6590l10172,6590,10172,6571,10162,6571,10162,6590xe" filled="true" fillcolor="#000000" stroked="false">
                <v:path arrowok="t"/>
                <v:fill type="solid"/>
              </v:shape>
            </v:group>
            <v:group style="position:absolute;left:10162;top:6590;width:10;height:20" coordorigin="10162,6590" coordsize="10,20">
              <v:shape style="position:absolute;left:10162;top:6590;width:10;height:20" coordorigin="10162,6590" coordsize="10,20" path="m10162,6609l10172,6609,10172,6590,10162,6590,10162,6609xe" filled="true" fillcolor="#000000" stroked="false">
                <v:path arrowok="t"/>
                <v:fill type="solid"/>
              </v:shape>
            </v:group>
            <v:group style="position:absolute;left:10162;top:6609;width:10;height:20" coordorigin="10162,6609" coordsize="10,20">
              <v:shape style="position:absolute;left:10162;top:6609;width:10;height:20" coordorigin="10162,6609" coordsize="10,20" path="m10162,6628l10172,6628,10172,6609,10162,6609,10162,6628xe" filled="true" fillcolor="#000000" stroked="false">
                <v:path arrowok="t"/>
                <v:fill type="solid"/>
              </v:shape>
            </v:group>
            <v:group style="position:absolute;left:10162;top:6628;width:10;height:20" coordorigin="10162,6628" coordsize="10,20">
              <v:shape style="position:absolute;left:10162;top:6628;width:10;height:20" coordorigin="10162,6628" coordsize="10,20" path="m10162,6648l10172,6648,10172,6628,10162,6628,10162,6648xe" filled="true" fillcolor="#000000" stroked="false">
                <v:path arrowok="t"/>
                <v:fill type="solid"/>
              </v:shape>
            </v:group>
            <v:group style="position:absolute;left:10162;top:6648;width:10;height:20" coordorigin="10162,6648" coordsize="10,20">
              <v:shape style="position:absolute;left:10162;top:6648;width:10;height:20" coordorigin="10162,6648" coordsize="10,20" path="m10162,6667l10172,6667,10172,6648,10162,6648,10162,6667xe" filled="true" fillcolor="#000000" stroked="false">
                <v:path arrowok="t"/>
                <v:fill type="solid"/>
              </v:shape>
            </v:group>
            <v:group style="position:absolute;left:10162;top:6667;width:10;height:20" coordorigin="10162,6667" coordsize="10,20">
              <v:shape style="position:absolute;left:10162;top:6667;width:10;height:20" coordorigin="10162,6667" coordsize="10,20" path="m10162,6686l10172,6686,10172,6667,10162,6667,10162,6686xe" filled="true" fillcolor="#000000" stroked="false">
                <v:path arrowok="t"/>
                <v:fill type="solid"/>
              </v:shape>
            </v:group>
            <v:group style="position:absolute;left:10162;top:6686;width:10;height:20" coordorigin="10162,6686" coordsize="10,20">
              <v:shape style="position:absolute;left:10162;top:6686;width:10;height:20" coordorigin="10162,6686" coordsize="10,20" path="m10162,6705l10172,6705,10172,6686,10162,6686,10162,6705xe" filled="true" fillcolor="#000000" stroked="false">
                <v:path arrowok="t"/>
                <v:fill type="solid"/>
              </v:shape>
            </v:group>
            <v:group style="position:absolute;left:10162;top:6705;width:10;height:20" coordorigin="10162,6705" coordsize="10,20">
              <v:shape style="position:absolute;left:10162;top:6705;width:10;height:20" coordorigin="10162,6705" coordsize="10,20" path="m10162,6724l10172,6724,10172,6705,10162,6705,10162,6724xe" filled="true" fillcolor="#000000" stroked="false">
                <v:path arrowok="t"/>
                <v:fill type="solid"/>
              </v:shape>
            </v:group>
            <v:group style="position:absolute;left:10162;top:6727;width:10;height:2" coordorigin="10162,6727" coordsize="10,2">
              <v:shape style="position:absolute;left:10162;top:6727;width:10;height:2" coordorigin="10162,6727" coordsize="10,0" path="m10162,6727l10172,6727e" filled="false" stroked="true" strokeweight=".299988pt" strokecolor="#000000">
                <v:path arrowok="t"/>
              </v:shape>
            </v:group>
            <v:group style="position:absolute;left:11437;top:6513;width:10;height:20" coordorigin="11437,6513" coordsize="10,20">
              <v:shape style="position:absolute;left:11437;top:6513;width:10;height:20" coordorigin="11437,6513" coordsize="10,20" path="m11437,6532l11446,6532,11446,6513,11437,6513,11437,6532xe" filled="true" fillcolor="#000000" stroked="false">
                <v:path arrowok="t"/>
                <v:fill type="solid"/>
              </v:shape>
            </v:group>
            <v:group style="position:absolute;left:11437;top:6532;width:10;height:20" coordorigin="11437,6532" coordsize="10,20">
              <v:shape style="position:absolute;left:11437;top:6532;width:10;height:20" coordorigin="11437,6532" coordsize="10,20" path="m11437,6552l11446,6552,11446,6532,11437,6532,11437,6552xe" filled="true" fillcolor="#000000" stroked="false">
                <v:path arrowok="t"/>
                <v:fill type="solid"/>
              </v:shape>
            </v:group>
            <v:group style="position:absolute;left:11437;top:6552;width:10;height:20" coordorigin="11437,6552" coordsize="10,20">
              <v:shape style="position:absolute;left:11437;top:6552;width:10;height:20" coordorigin="11437,6552" coordsize="10,20" path="m11437,6571l11446,6571,11446,6552,11437,6552,11437,6571xe" filled="true" fillcolor="#000000" stroked="false">
                <v:path arrowok="t"/>
                <v:fill type="solid"/>
              </v:shape>
            </v:group>
            <v:group style="position:absolute;left:11437;top:6571;width:10;height:20" coordorigin="11437,6571" coordsize="10,20">
              <v:shape style="position:absolute;left:11437;top:6571;width:10;height:20" coordorigin="11437,6571" coordsize="10,20" path="m11437,6590l11446,6590,11446,6571,11437,6571,11437,6590xe" filled="true" fillcolor="#000000" stroked="false">
                <v:path arrowok="t"/>
                <v:fill type="solid"/>
              </v:shape>
            </v:group>
            <v:group style="position:absolute;left:11437;top:6590;width:10;height:20" coordorigin="11437,6590" coordsize="10,20">
              <v:shape style="position:absolute;left:11437;top:6590;width:10;height:20" coordorigin="11437,6590" coordsize="10,20" path="m11437,6609l11446,6609,11446,6590,11437,6590,11437,6609xe" filled="true" fillcolor="#000000" stroked="false">
                <v:path arrowok="t"/>
                <v:fill type="solid"/>
              </v:shape>
            </v:group>
            <v:group style="position:absolute;left:11437;top:6609;width:10;height:20" coordorigin="11437,6609" coordsize="10,20">
              <v:shape style="position:absolute;left:11437;top:6609;width:10;height:20" coordorigin="11437,6609" coordsize="10,20" path="m11437,6628l11446,6628,11446,6609,11437,6609,11437,6628xe" filled="true" fillcolor="#000000" stroked="false">
                <v:path arrowok="t"/>
                <v:fill type="solid"/>
              </v:shape>
            </v:group>
            <v:group style="position:absolute;left:11437;top:6628;width:10;height:20" coordorigin="11437,6628" coordsize="10,20">
              <v:shape style="position:absolute;left:11437;top:6628;width:10;height:20" coordorigin="11437,6628" coordsize="10,20" path="m11437,6648l11446,6648,11446,6628,11437,6628,11437,6648xe" filled="true" fillcolor="#000000" stroked="false">
                <v:path arrowok="t"/>
                <v:fill type="solid"/>
              </v:shape>
            </v:group>
            <v:group style="position:absolute;left:11437;top:6648;width:10;height:20" coordorigin="11437,6648" coordsize="10,20">
              <v:shape style="position:absolute;left:11437;top:6648;width:10;height:20" coordorigin="11437,6648" coordsize="10,20" path="m11437,6667l11446,6667,11446,6648,11437,6648,11437,6667xe" filled="true" fillcolor="#000000" stroked="false">
                <v:path arrowok="t"/>
                <v:fill type="solid"/>
              </v:shape>
            </v:group>
            <v:group style="position:absolute;left:11437;top:6667;width:10;height:20" coordorigin="11437,6667" coordsize="10,20">
              <v:shape style="position:absolute;left:11437;top:6667;width:10;height:20" coordorigin="11437,6667" coordsize="10,20" path="m11437,6686l11446,6686,11446,6667,11437,6667,11437,6686xe" filled="true" fillcolor="#000000" stroked="false">
                <v:path arrowok="t"/>
                <v:fill type="solid"/>
              </v:shape>
            </v:group>
            <v:group style="position:absolute;left:11437;top:6686;width:10;height:20" coordorigin="11437,6686" coordsize="10,20">
              <v:shape style="position:absolute;left:11437;top:6686;width:10;height:20" coordorigin="11437,6686" coordsize="10,20" path="m11437,6705l11446,6705,11446,6686,11437,6686,11437,6705xe" filled="true" fillcolor="#000000" stroked="false">
                <v:path arrowok="t"/>
                <v:fill type="solid"/>
              </v:shape>
            </v:group>
            <v:group style="position:absolute;left:11437;top:6705;width:10;height:20" coordorigin="11437,6705" coordsize="10,20">
              <v:shape style="position:absolute;left:11437;top:6705;width:10;height:20" coordorigin="11437,6705" coordsize="10,20" path="m11437,6724l11446,6724,11446,6705,11437,6705,11437,6724xe" filled="true" fillcolor="#000000" stroked="false">
                <v:path arrowok="t"/>
                <v:fill type="solid"/>
              </v:shape>
            </v:group>
            <v:group style="position:absolute;left:11437;top:6727;width:10;height:2" coordorigin="11437,6727" coordsize="10,2">
              <v:shape style="position:absolute;left:11437;top:6727;width:10;height:2" coordorigin="11437,6727" coordsize="10,0" path="m11437,6727l11446,6727e" filled="false" stroked="true" strokeweight=".299988pt" strokecolor="#000000">
                <v:path arrowok="t"/>
              </v:shape>
            </v:group>
            <v:group style="position:absolute;left:12720;top:6513;width:10;height:20" coordorigin="12720,6513" coordsize="10,20">
              <v:shape style="position:absolute;left:12720;top:6513;width:10;height:20" coordorigin="12720,6513" coordsize="10,20" path="m12720,6532l12729,6532,12729,6513,12720,6513,12720,6532xe" filled="true" fillcolor="#000000" stroked="false">
                <v:path arrowok="t"/>
                <v:fill type="solid"/>
              </v:shape>
            </v:group>
            <v:group style="position:absolute;left:12720;top:6532;width:10;height:20" coordorigin="12720,6532" coordsize="10,20">
              <v:shape style="position:absolute;left:12720;top:6532;width:10;height:20" coordorigin="12720,6532" coordsize="10,20" path="m12720,6552l12729,6552,12729,6532,12720,6532,12720,6552xe" filled="true" fillcolor="#000000" stroked="false">
                <v:path arrowok="t"/>
                <v:fill type="solid"/>
              </v:shape>
            </v:group>
            <v:group style="position:absolute;left:12720;top:6552;width:10;height:20" coordorigin="12720,6552" coordsize="10,20">
              <v:shape style="position:absolute;left:12720;top:6552;width:10;height:20" coordorigin="12720,6552" coordsize="10,20" path="m12720,6571l12729,6571,12729,6552,12720,6552,12720,6571xe" filled="true" fillcolor="#000000" stroked="false">
                <v:path arrowok="t"/>
                <v:fill type="solid"/>
              </v:shape>
            </v:group>
            <v:group style="position:absolute;left:12720;top:6571;width:10;height:20" coordorigin="12720,6571" coordsize="10,20">
              <v:shape style="position:absolute;left:12720;top:6571;width:10;height:20" coordorigin="12720,6571" coordsize="10,20" path="m12720,6590l12729,6590,12729,6571,12720,6571,12720,6590xe" filled="true" fillcolor="#000000" stroked="false">
                <v:path arrowok="t"/>
                <v:fill type="solid"/>
              </v:shape>
            </v:group>
            <v:group style="position:absolute;left:12720;top:6590;width:10;height:20" coordorigin="12720,6590" coordsize="10,20">
              <v:shape style="position:absolute;left:12720;top:6590;width:10;height:20" coordorigin="12720,6590" coordsize="10,20" path="m12720,6609l12729,6609,12729,6590,12720,6590,12720,6609xe" filled="true" fillcolor="#000000" stroked="false">
                <v:path arrowok="t"/>
                <v:fill type="solid"/>
              </v:shape>
            </v:group>
            <v:group style="position:absolute;left:12720;top:6609;width:10;height:20" coordorigin="12720,6609" coordsize="10,20">
              <v:shape style="position:absolute;left:12720;top:6609;width:10;height:20" coordorigin="12720,6609" coordsize="10,20" path="m12720,6628l12729,6628,12729,6609,12720,6609,12720,6628xe" filled="true" fillcolor="#000000" stroked="false">
                <v:path arrowok="t"/>
                <v:fill type="solid"/>
              </v:shape>
            </v:group>
            <v:group style="position:absolute;left:12720;top:6628;width:10;height:20" coordorigin="12720,6628" coordsize="10,20">
              <v:shape style="position:absolute;left:12720;top:6628;width:10;height:20" coordorigin="12720,6628" coordsize="10,20" path="m12720,6648l12729,6648,12729,6628,12720,6628,12720,6648xe" filled="true" fillcolor="#000000" stroked="false">
                <v:path arrowok="t"/>
                <v:fill type="solid"/>
              </v:shape>
            </v:group>
            <v:group style="position:absolute;left:12720;top:6648;width:10;height:20" coordorigin="12720,6648" coordsize="10,20">
              <v:shape style="position:absolute;left:12720;top:6648;width:10;height:20" coordorigin="12720,6648" coordsize="10,20" path="m12720,6667l12729,6667,12729,6648,12720,6648,12720,6667xe" filled="true" fillcolor="#000000" stroked="false">
                <v:path arrowok="t"/>
                <v:fill type="solid"/>
              </v:shape>
            </v:group>
            <v:group style="position:absolute;left:12720;top:6667;width:10;height:20" coordorigin="12720,6667" coordsize="10,20">
              <v:shape style="position:absolute;left:12720;top:6667;width:10;height:20" coordorigin="12720,6667" coordsize="10,20" path="m12720,6686l12729,6686,12729,6667,12720,6667,12720,6686xe" filled="true" fillcolor="#000000" stroked="false">
                <v:path arrowok="t"/>
                <v:fill type="solid"/>
              </v:shape>
            </v:group>
            <v:group style="position:absolute;left:12720;top:6686;width:10;height:20" coordorigin="12720,6686" coordsize="10,20">
              <v:shape style="position:absolute;left:12720;top:6686;width:10;height:20" coordorigin="12720,6686" coordsize="10,20" path="m12720,6705l12729,6705,12729,6686,12720,6686,12720,6705xe" filled="true" fillcolor="#000000" stroked="false">
                <v:path arrowok="t"/>
                <v:fill type="solid"/>
              </v:shape>
            </v:group>
            <v:group style="position:absolute;left:12720;top:6705;width:10;height:20" coordorigin="12720,6705" coordsize="10,20">
              <v:shape style="position:absolute;left:12720;top:6705;width:10;height:20" coordorigin="12720,6705" coordsize="10,20" path="m12720,6724l12729,6724,12729,6705,12720,6705,12720,6724xe" filled="true" fillcolor="#000000" stroked="false">
                <v:path arrowok="t"/>
                <v:fill type="solid"/>
              </v:shape>
            </v:group>
            <v:group style="position:absolute;left:12720;top:6727;width:10;height:2" coordorigin="12720,6727" coordsize="10,2">
              <v:shape style="position:absolute;left:12720;top:6727;width:10;height:2" coordorigin="12720,6727" coordsize="10,0" path="m12720,6727l12729,6727e" filled="false" stroked="true" strokeweight=".299988pt" strokecolor="#000000">
                <v:path arrowok="t"/>
              </v:shape>
            </v:group>
            <v:group style="position:absolute;left:14018;top:6513;width:10;height:20" coordorigin="14018,6513" coordsize="10,20">
              <v:shape style="position:absolute;left:14018;top:6513;width:10;height:20" coordorigin="14018,6513" coordsize="10,20" path="m14018,6532l14028,6532,14028,6513,14018,6513,14018,6532xe" filled="true" fillcolor="#000000" stroked="false">
                <v:path arrowok="t"/>
                <v:fill type="solid"/>
              </v:shape>
            </v:group>
            <v:group style="position:absolute;left:14018;top:6532;width:10;height:20" coordorigin="14018,6532" coordsize="10,20">
              <v:shape style="position:absolute;left:14018;top:6532;width:10;height:20" coordorigin="14018,6532" coordsize="10,20" path="m14018,6552l14028,6552,14028,6532,14018,6532,14018,6552xe" filled="true" fillcolor="#000000" stroked="false">
                <v:path arrowok="t"/>
                <v:fill type="solid"/>
              </v:shape>
            </v:group>
            <v:group style="position:absolute;left:14018;top:6552;width:10;height:20" coordorigin="14018,6552" coordsize="10,20">
              <v:shape style="position:absolute;left:14018;top:6552;width:10;height:20" coordorigin="14018,6552" coordsize="10,20" path="m14018,6571l14028,6571,14028,6552,14018,6552,14018,6571xe" filled="true" fillcolor="#000000" stroked="false">
                <v:path arrowok="t"/>
                <v:fill type="solid"/>
              </v:shape>
            </v:group>
            <v:group style="position:absolute;left:14018;top:6571;width:10;height:20" coordorigin="14018,6571" coordsize="10,20">
              <v:shape style="position:absolute;left:14018;top:6571;width:10;height:20" coordorigin="14018,6571" coordsize="10,20" path="m14018,6590l14028,6590,14028,6571,14018,6571,14018,6590xe" filled="true" fillcolor="#000000" stroked="false">
                <v:path arrowok="t"/>
                <v:fill type="solid"/>
              </v:shape>
            </v:group>
            <v:group style="position:absolute;left:14018;top:6590;width:10;height:20" coordorigin="14018,6590" coordsize="10,20">
              <v:shape style="position:absolute;left:14018;top:6590;width:10;height:20" coordorigin="14018,6590" coordsize="10,20" path="m14018,6609l14028,6609,14028,6590,14018,6590,14018,6609xe" filled="true" fillcolor="#000000" stroked="false">
                <v:path arrowok="t"/>
                <v:fill type="solid"/>
              </v:shape>
            </v:group>
            <v:group style="position:absolute;left:14018;top:6609;width:10;height:20" coordorigin="14018,6609" coordsize="10,20">
              <v:shape style="position:absolute;left:14018;top:6609;width:10;height:20" coordorigin="14018,6609" coordsize="10,20" path="m14018,6628l14028,6628,14028,6609,14018,6609,14018,6628xe" filled="true" fillcolor="#000000" stroked="false">
                <v:path arrowok="t"/>
                <v:fill type="solid"/>
              </v:shape>
            </v:group>
            <v:group style="position:absolute;left:14018;top:6628;width:10;height:20" coordorigin="14018,6628" coordsize="10,20">
              <v:shape style="position:absolute;left:14018;top:6628;width:10;height:20" coordorigin="14018,6628" coordsize="10,20" path="m14018,6648l14028,6648,14028,6628,14018,6628,14018,6648xe" filled="true" fillcolor="#000000" stroked="false">
                <v:path arrowok="t"/>
                <v:fill type="solid"/>
              </v:shape>
            </v:group>
            <v:group style="position:absolute;left:14018;top:6648;width:10;height:20" coordorigin="14018,6648" coordsize="10,20">
              <v:shape style="position:absolute;left:14018;top:6648;width:10;height:20" coordorigin="14018,6648" coordsize="10,20" path="m14018,6667l14028,6667,14028,6648,14018,6648,14018,6667xe" filled="true" fillcolor="#000000" stroked="false">
                <v:path arrowok="t"/>
                <v:fill type="solid"/>
              </v:shape>
            </v:group>
            <v:group style="position:absolute;left:14018;top:6667;width:10;height:20" coordorigin="14018,6667" coordsize="10,20">
              <v:shape style="position:absolute;left:14018;top:6667;width:10;height:20" coordorigin="14018,6667" coordsize="10,20" path="m14018,6686l14028,6686,14028,6667,14018,6667,14018,6686xe" filled="true" fillcolor="#000000" stroked="false">
                <v:path arrowok="t"/>
                <v:fill type="solid"/>
              </v:shape>
            </v:group>
            <v:group style="position:absolute;left:14018;top:6686;width:10;height:20" coordorigin="14018,6686" coordsize="10,20">
              <v:shape style="position:absolute;left:14018;top:6686;width:10;height:20" coordorigin="14018,6686" coordsize="10,20" path="m14018,6705l14028,6705,14028,6686,14018,6686,14018,6705xe" filled="true" fillcolor="#000000" stroked="false">
                <v:path arrowok="t"/>
                <v:fill type="solid"/>
              </v:shape>
            </v:group>
            <v:group style="position:absolute;left:14018;top:6705;width:10;height:20" coordorigin="14018,6705" coordsize="10,20">
              <v:shape style="position:absolute;left:14018;top:6705;width:10;height:20" coordorigin="14018,6705" coordsize="10,20" path="m14018,6724l14028,6724,14028,6705,14018,6705,14018,6724xe" filled="true" fillcolor="#000000" stroked="false">
                <v:path arrowok="t"/>
                <v:fill type="solid"/>
              </v:shape>
            </v:group>
            <v:group style="position:absolute;left:14018;top:6727;width:10;height:2" coordorigin="14018,6727" coordsize="10,2">
              <v:shape style="position:absolute;left:14018;top:6727;width:10;height:2" coordorigin="14018,6727" coordsize="10,0" path="m14018,6727l14028,6727e" filled="false" stroked="true" strokeweight=".299988pt" strokecolor="#000000">
                <v:path arrowok="t"/>
              </v:shape>
              <v:shape style="position:absolute;left:1128;top:6730;width:2003;height:10" type="#_x0000_t75" stroked="false">
                <v:imagedata r:id="rId181" o:title=""/>
              </v:shape>
              <v:shape style="position:absolute;left:3126;top:6730;width:1302;height:10" type="#_x0000_t75" stroked="false">
                <v:imagedata r:id="rId173" o:title=""/>
              </v:shape>
              <v:shape style="position:absolute;left:4424;top:6730;width:635;height:10" type="#_x0000_t75" stroked="false">
                <v:imagedata r:id="rId174" o:title=""/>
              </v:shape>
              <v:shape style="position:absolute;left:5054;top:6730;width:715;height:10" type="#_x0000_t75" stroked="false">
                <v:imagedata r:id="rId170" o:title=""/>
              </v:shape>
              <v:shape style="position:absolute;left:5764;top:6730;width:570;height:10" type="#_x0000_t75" stroked="false">
                <v:imagedata r:id="rId171" o:title=""/>
              </v:shape>
              <v:shape style="position:absolute;left:6329;top:6730;width:1490;height:10" type="#_x0000_t75" stroked="false">
                <v:imagedata r:id="rId165" o:title=""/>
              </v:shape>
              <v:shape style="position:absolute;left:7815;top:6730;width:2348;height:10" type="#_x0000_t75" stroked="false">
                <v:imagedata r:id="rId166" o:title=""/>
              </v:shape>
              <v:shape style="position:absolute;left:10158;top:6730;width:1279;height:10" type="#_x0000_t75" stroked="false">
                <v:imagedata r:id="rId167" o:title=""/>
              </v:shape>
              <v:shape style="position:absolute;left:11432;top:6730;width:3958;height:10" type="#_x0000_t75" stroked="false">
                <v:imagedata r:id="rId175" o:title=""/>
              </v:shape>
            </v:group>
            <v:group style="position:absolute;left:4428;top:6740;width:10;height:20" coordorigin="4428,6740" coordsize="10,20">
              <v:shape style="position:absolute;left:4428;top:6740;width:10;height:20" coordorigin="4428,6740" coordsize="10,20" path="m4428,6759l4438,6759,4438,6740,4428,6740,4428,6759xe" filled="true" fillcolor="#000000" stroked="false">
                <v:path arrowok="t"/>
                <v:fill type="solid"/>
              </v:shape>
            </v:group>
            <v:group style="position:absolute;left:4428;top:6759;width:10;height:20" coordorigin="4428,6759" coordsize="10,20">
              <v:shape style="position:absolute;left:4428;top:6759;width:10;height:20" coordorigin="4428,6759" coordsize="10,20" path="m4428,6778l4438,6778,4438,6759,4428,6759,4428,6778xe" filled="true" fillcolor="#000000" stroked="false">
                <v:path arrowok="t"/>
                <v:fill type="solid"/>
              </v:shape>
            </v:group>
            <v:group style="position:absolute;left:4428;top:6778;width:10;height:20" coordorigin="4428,6778" coordsize="10,20">
              <v:shape style="position:absolute;left:4428;top:6778;width:10;height:20" coordorigin="4428,6778" coordsize="10,20" path="m4428,6798l4438,6798,4438,6778,4428,6778,4428,6798xe" filled="true" fillcolor="#000000" stroked="false">
                <v:path arrowok="t"/>
                <v:fill type="solid"/>
              </v:shape>
            </v:group>
            <v:group style="position:absolute;left:4428;top:6798;width:10;height:20" coordorigin="4428,6798" coordsize="10,20">
              <v:shape style="position:absolute;left:4428;top:6798;width:10;height:20" coordorigin="4428,6798" coordsize="10,20" path="m4428,6817l4438,6817,4438,6798,4428,6798,4428,6817xe" filled="true" fillcolor="#000000" stroked="false">
                <v:path arrowok="t"/>
                <v:fill type="solid"/>
              </v:shape>
            </v:group>
            <v:group style="position:absolute;left:4428;top:6817;width:10;height:20" coordorigin="4428,6817" coordsize="10,20">
              <v:shape style="position:absolute;left:4428;top:6817;width:10;height:20" coordorigin="4428,6817" coordsize="10,20" path="m4428,6836l4438,6836,4438,6817,4428,6817,4428,6836xe" filled="true" fillcolor="#000000" stroked="false">
                <v:path arrowok="t"/>
                <v:fill type="solid"/>
              </v:shape>
            </v:group>
            <v:group style="position:absolute;left:4428;top:6836;width:10;height:20" coordorigin="4428,6836" coordsize="10,20">
              <v:shape style="position:absolute;left:4428;top:6836;width:10;height:20" coordorigin="4428,6836" coordsize="10,20" path="m4428,6855l4438,6855,4438,6836,4428,6836,4428,6855xe" filled="true" fillcolor="#000000" stroked="false">
                <v:path arrowok="t"/>
                <v:fill type="solid"/>
              </v:shape>
            </v:group>
            <v:group style="position:absolute;left:4428;top:6855;width:10;height:20" coordorigin="4428,6855" coordsize="10,20">
              <v:shape style="position:absolute;left:4428;top:6855;width:10;height:20" coordorigin="4428,6855" coordsize="10,20" path="m4428,6874l4438,6874,4438,6855,4428,6855,4428,6874xe" filled="true" fillcolor="#000000" stroked="false">
                <v:path arrowok="t"/>
                <v:fill type="solid"/>
              </v:shape>
            </v:group>
            <v:group style="position:absolute;left:4428;top:6874;width:10;height:20" coordorigin="4428,6874" coordsize="10,20">
              <v:shape style="position:absolute;left:4428;top:6874;width:10;height:20" coordorigin="4428,6874" coordsize="10,20" path="m4428,6894l4438,6894,4438,6874,4428,6874,4428,6894xe" filled="true" fillcolor="#000000" stroked="false">
                <v:path arrowok="t"/>
                <v:fill type="solid"/>
              </v:shape>
            </v:group>
            <v:group style="position:absolute;left:4428;top:6894;width:10;height:20" coordorigin="4428,6894" coordsize="10,20">
              <v:shape style="position:absolute;left:4428;top:6894;width:10;height:20" coordorigin="4428,6894" coordsize="10,20" path="m4428,6913l4438,6913,4438,6894,4428,6894,4428,6913xe" filled="true" fillcolor="#000000" stroked="false">
                <v:path arrowok="t"/>
                <v:fill type="solid"/>
              </v:shape>
            </v:group>
            <v:group style="position:absolute;left:4428;top:6913;width:10;height:20" coordorigin="4428,6913" coordsize="10,20">
              <v:shape style="position:absolute;left:4428;top:6913;width:10;height:20" coordorigin="4428,6913" coordsize="10,20" path="m4428,6932l4438,6932,4438,6913,4428,6913,4428,6932xe" filled="true" fillcolor="#000000" stroked="false">
                <v:path arrowok="t"/>
                <v:fill type="solid"/>
              </v:shape>
            </v:group>
            <v:group style="position:absolute;left:4428;top:6932;width:10;height:20" coordorigin="4428,6932" coordsize="10,20">
              <v:shape style="position:absolute;left:4428;top:6932;width:10;height:20" coordorigin="4428,6932" coordsize="10,20" path="m4428,6951l4438,6951,4438,6932,4428,6932,4428,6951xe" filled="true" fillcolor="#000000" stroked="false">
                <v:path arrowok="t"/>
                <v:fill type="solid"/>
              </v:shape>
            </v:group>
            <v:group style="position:absolute;left:4428;top:6954;width:10;height:2" coordorigin="4428,6954" coordsize="10,2">
              <v:shape style="position:absolute;left:4428;top:6954;width:10;height:2" coordorigin="4428,6954" coordsize="10,0" path="m4428,6954l4438,6954e" filled="false" stroked="true" strokeweight=".299988pt" strokecolor="#000000">
                <v:path arrowok="t"/>
              </v:shape>
            </v:group>
            <v:group style="position:absolute;left:5058;top:6740;width:10;height:20" coordorigin="5058,6740" coordsize="10,20">
              <v:shape style="position:absolute;left:5058;top:6740;width:10;height:20" coordorigin="5058,6740" coordsize="10,20" path="m5058,6759l5068,6759,5068,6740,5058,6740,5058,6759xe" filled="true" fillcolor="#000000" stroked="false">
                <v:path arrowok="t"/>
                <v:fill type="solid"/>
              </v:shape>
            </v:group>
            <v:group style="position:absolute;left:5058;top:6759;width:10;height:20" coordorigin="5058,6759" coordsize="10,20">
              <v:shape style="position:absolute;left:5058;top:6759;width:10;height:20" coordorigin="5058,6759" coordsize="10,20" path="m5058,6778l5068,6778,5068,6759,5058,6759,5058,6778xe" filled="true" fillcolor="#000000" stroked="false">
                <v:path arrowok="t"/>
                <v:fill type="solid"/>
              </v:shape>
            </v:group>
            <v:group style="position:absolute;left:5058;top:6778;width:10;height:20" coordorigin="5058,6778" coordsize="10,20">
              <v:shape style="position:absolute;left:5058;top:6778;width:10;height:20" coordorigin="5058,6778" coordsize="10,20" path="m5058,6798l5068,6798,5068,6778,5058,6778,5058,6798xe" filled="true" fillcolor="#000000" stroked="false">
                <v:path arrowok="t"/>
                <v:fill type="solid"/>
              </v:shape>
            </v:group>
            <v:group style="position:absolute;left:5058;top:6798;width:10;height:20" coordorigin="5058,6798" coordsize="10,20">
              <v:shape style="position:absolute;left:5058;top:6798;width:10;height:20" coordorigin="5058,6798" coordsize="10,20" path="m5058,6817l5068,6817,5068,6798,5058,6798,5058,6817xe" filled="true" fillcolor="#000000" stroked="false">
                <v:path arrowok="t"/>
                <v:fill type="solid"/>
              </v:shape>
            </v:group>
            <v:group style="position:absolute;left:5058;top:6817;width:10;height:20" coordorigin="5058,6817" coordsize="10,20">
              <v:shape style="position:absolute;left:5058;top:6817;width:10;height:20" coordorigin="5058,6817" coordsize="10,20" path="m5058,6836l5068,6836,5068,6817,5058,6817,5058,6836xe" filled="true" fillcolor="#000000" stroked="false">
                <v:path arrowok="t"/>
                <v:fill type="solid"/>
              </v:shape>
            </v:group>
            <v:group style="position:absolute;left:5058;top:6836;width:10;height:20" coordorigin="5058,6836" coordsize="10,20">
              <v:shape style="position:absolute;left:5058;top:6836;width:10;height:20" coordorigin="5058,6836" coordsize="10,20" path="m5058,6855l5068,6855,5068,6836,5058,6836,5058,6855xe" filled="true" fillcolor="#000000" stroked="false">
                <v:path arrowok="t"/>
                <v:fill type="solid"/>
              </v:shape>
            </v:group>
            <v:group style="position:absolute;left:5058;top:6855;width:10;height:20" coordorigin="5058,6855" coordsize="10,20">
              <v:shape style="position:absolute;left:5058;top:6855;width:10;height:20" coordorigin="5058,6855" coordsize="10,20" path="m5058,6874l5068,6874,5068,6855,5058,6855,5058,6874xe" filled="true" fillcolor="#000000" stroked="false">
                <v:path arrowok="t"/>
                <v:fill type="solid"/>
              </v:shape>
            </v:group>
            <v:group style="position:absolute;left:5058;top:6874;width:10;height:20" coordorigin="5058,6874" coordsize="10,20">
              <v:shape style="position:absolute;left:5058;top:6874;width:10;height:20" coordorigin="5058,6874" coordsize="10,20" path="m5058,6894l5068,6894,5068,6874,5058,6874,5058,6894xe" filled="true" fillcolor="#000000" stroked="false">
                <v:path arrowok="t"/>
                <v:fill type="solid"/>
              </v:shape>
            </v:group>
            <v:group style="position:absolute;left:5058;top:6894;width:10;height:20" coordorigin="5058,6894" coordsize="10,20">
              <v:shape style="position:absolute;left:5058;top:6894;width:10;height:20" coordorigin="5058,6894" coordsize="10,20" path="m5058,6913l5068,6913,5068,6894,5058,6894,5058,6913xe" filled="true" fillcolor="#000000" stroked="false">
                <v:path arrowok="t"/>
                <v:fill type="solid"/>
              </v:shape>
            </v:group>
            <v:group style="position:absolute;left:5058;top:6913;width:10;height:20" coordorigin="5058,6913" coordsize="10,20">
              <v:shape style="position:absolute;left:5058;top:6913;width:10;height:20" coordorigin="5058,6913" coordsize="10,20" path="m5058,6932l5068,6932,5068,6913,5058,6913,5058,6932xe" filled="true" fillcolor="#000000" stroked="false">
                <v:path arrowok="t"/>
                <v:fill type="solid"/>
              </v:shape>
            </v:group>
            <v:group style="position:absolute;left:5058;top:6932;width:10;height:20" coordorigin="5058,6932" coordsize="10,20">
              <v:shape style="position:absolute;left:5058;top:6932;width:10;height:20" coordorigin="5058,6932" coordsize="10,20" path="m5058,6951l5068,6951,5068,6932,5058,6932,5058,6951xe" filled="true" fillcolor="#000000" stroked="false">
                <v:path arrowok="t"/>
                <v:fill type="solid"/>
              </v:shape>
            </v:group>
            <v:group style="position:absolute;left:5058;top:6954;width:10;height:2" coordorigin="5058,6954" coordsize="10,2">
              <v:shape style="position:absolute;left:5058;top:6954;width:10;height:2" coordorigin="5058,6954" coordsize="10,0" path="m5058,6954l5068,6954e" filled="false" stroked="true" strokeweight=".299988pt" strokecolor="#000000">
                <v:path arrowok="t"/>
              </v:shape>
            </v:group>
            <v:group style="position:absolute;left:5769;top:6740;width:10;height:20" coordorigin="5769,6740" coordsize="10,20">
              <v:shape style="position:absolute;left:5769;top:6740;width:10;height:20" coordorigin="5769,6740" coordsize="10,20" path="m5769,6759l5778,6759,5778,6740,5769,6740,5769,6759xe" filled="true" fillcolor="#000000" stroked="false">
                <v:path arrowok="t"/>
                <v:fill type="solid"/>
              </v:shape>
            </v:group>
            <v:group style="position:absolute;left:5769;top:6759;width:10;height:20" coordorigin="5769,6759" coordsize="10,20">
              <v:shape style="position:absolute;left:5769;top:6759;width:10;height:20" coordorigin="5769,6759" coordsize="10,20" path="m5769,6778l5778,6778,5778,6759,5769,6759,5769,6778xe" filled="true" fillcolor="#000000" stroked="false">
                <v:path arrowok="t"/>
                <v:fill type="solid"/>
              </v:shape>
            </v:group>
            <v:group style="position:absolute;left:5769;top:6778;width:10;height:20" coordorigin="5769,6778" coordsize="10,20">
              <v:shape style="position:absolute;left:5769;top:6778;width:10;height:20" coordorigin="5769,6778" coordsize="10,20" path="m5769,6798l5778,6798,5778,6778,5769,6778,5769,6798xe" filled="true" fillcolor="#000000" stroked="false">
                <v:path arrowok="t"/>
                <v:fill type="solid"/>
              </v:shape>
            </v:group>
            <v:group style="position:absolute;left:5769;top:6798;width:10;height:20" coordorigin="5769,6798" coordsize="10,20">
              <v:shape style="position:absolute;left:5769;top:6798;width:10;height:20" coordorigin="5769,6798" coordsize="10,20" path="m5769,6817l5778,6817,5778,6798,5769,6798,5769,6817xe" filled="true" fillcolor="#000000" stroked="false">
                <v:path arrowok="t"/>
                <v:fill type="solid"/>
              </v:shape>
            </v:group>
            <v:group style="position:absolute;left:5769;top:6817;width:10;height:20" coordorigin="5769,6817" coordsize="10,20">
              <v:shape style="position:absolute;left:5769;top:6817;width:10;height:20" coordorigin="5769,6817" coordsize="10,20" path="m5769,6836l5778,6836,5778,6817,5769,6817,5769,6836xe" filled="true" fillcolor="#000000" stroked="false">
                <v:path arrowok="t"/>
                <v:fill type="solid"/>
              </v:shape>
            </v:group>
            <v:group style="position:absolute;left:5769;top:6836;width:10;height:20" coordorigin="5769,6836" coordsize="10,20">
              <v:shape style="position:absolute;left:5769;top:6836;width:10;height:20" coordorigin="5769,6836" coordsize="10,20" path="m5769,6855l5778,6855,5778,6836,5769,6836,5769,6855xe" filled="true" fillcolor="#000000" stroked="false">
                <v:path arrowok="t"/>
                <v:fill type="solid"/>
              </v:shape>
            </v:group>
            <v:group style="position:absolute;left:5769;top:6855;width:10;height:20" coordorigin="5769,6855" coordsize="10,20">
              <v:shape style="position:absolute;left:5769;top:6855;width:10;height:20" coordorigin="5769,6855" coordsize="10,20" path="m5769,6874l5778,6874,5778,6855,5769,6855,5769,6874xe" filled="true" fillcolor="#000000" stroked="false">
                <v:path arrowok="t"/>
                <v:fill type="solid"/>
              </v:shape>
            </v:group>
            <v:group style="position:absolute;left:5769;top:6874;width:10;height:20" coordorigin="5769,6874" coordsize="10,20">
              <v:shape style="position:absolute;left:5769;top:6874;width:10;height:20" coordorigin="5769,6874" coordsize="10,20" path="m5769,6894l5778,6894,5778,6874,5769,6874,5769,6894xe" filled="true" fillcolor="#000000" stroked="false">
                <v:path arrowok="t"/>
                <v:fill type="solid"/>
              </v:shape>
            </v:group>
            <v:group style="position:absolute;left:5769;top:6894;width:10;height:20" coordorigin="5769,6894" coordsize="10,20">
              <v:shape style="position:absolute;left:5769;top:6894;width:10;height:20" coordorigin="5769,6894" coordsize="10,20" path="m5769,6913l5778,6913,5778,6894,5769,6894,5769,6913xe" filled="true" fillcolor="#000000" stroked="false">
                <v:path arrowok="t"/>
                <v:fill type="solid"/>
              </v:shape>
            </v:group>
            <v:group style="position:absolute;left:5769;top:6913;width:10;height:20" coordorigin="5769,6913" coordsize="10,20">
              <v:shape style="position:absolute;left:5769;top:6913;width:10;height:20" coordorigin="5769,6913" coordsize="10,20" path="m5769,6932l5778,6932,5778,6913,5769,6913,5769,6932xe" filled="true" fillcolor="#000000" stroked="false">
                <v:path arrowok="t"/>
                <v:fill type="solid"/>
              </v:shape>
            </v:group>
            <v:group style="position:absolute;left:5769;top:6932;width:10;height:20" coordorigin="5769,6932" coordsize="10,20">
              <v:shape style="position:absolute;left:5769;top:6932;width:10;height:20" coordorigin="5769,6932" coordsize="10,20" path="m5769,6951l5778,6951,5778,6932,5769,6932,5769,6951xe" filled="true" fillcolor="#000000" stroked="false">
                <v:path arrowok="t"/>
                <v:fill type="solid"/>
              </v:shape>
            </v:group>
            <v:group style="position:absolute;left:5769;top:6954;width:10;height:2" coordorigin="5769,6954" coordsize="10,2">
              <v:shape style="position:absolute;left:5769;top:6954;width:10;height:2" coordorigin="5769,6954" coordsize="10,0" path="m5769,6954l5778,6954e" filled="false" stroked="true" strokeweight=".299988pt" strokecolor="#000000">
                <v:path arrowok="t"/>
              </v:shape>
            </v:group>
            <v:group style="position:absolute;left:6334;top:6740;width:10;height:20" coordorigin="6334,6740" coordsize="10,20">
              <v:shape style="position:absolute;left:6334;top:6740;width:10;height:20" coordorigin="6334,6740" coordsize="10,20" path="m6334,6759l6344,6759,6344,6740,6334,6740,6334,6759xe" filled="true" fillcolor="#000000" stroked="false">
                <v:path arrowok="t"/>
                <v:fill type="solid"/>
              </v:shape>
            </v:group>
            <v:group style="position:absolute;left:6334;top:6759;width:10;height:20" coordorigin="6334,6759" coordsize="10,20">
              <v:shape style="position:absolute;left:6334;top:6759;width:10;height:20" coordorigin="6334,6759" coordsize="10,20" path="m6334,6778l6344,6778,6344,6759,6334,6759,6334,6778xe" filled="true" fillcolor="#000000" stroked="false">
                <v:path arrowok="t"/>
                <v:fill type="solid"/>
              </v:shape>
            </v:group>
            <v:group style="position:absolute;left:6334;top:6778;width:10;height:20" coordorigin="6334,6778" coordsize="10,20">
              <v:shape style="position:absolute;left:6334;top:6778;width:10;height:20" coordorigin="6334,6778" coordsize="10,20" path="m6334,6798l6344,6798,6344,6778,6334,6778,6334,6798xe" filled="true" fillcolor="#000000" stroked="false">
                <v:path arrowok="t"/>
                <v:fill type="solid"/>
              </v:shape>
            </v:group>
            <v:group style="position:absolute;left:6334;top:6798;width:10;height:20" coordorigin="6334,6798" coordsize="10,20">
              <v:shape style="position:absolute;left:6334;top:6798;width:10;height:20" coordorigin="6334,6798" coordsize="10,20" path="m6334,6817l6344,6817,6344,6798,6334,6798,6334,6817xe" filled="true" fillcolor="#000000" stroked="false">
                <v:path arrowok="t"/>
                <v:fill type="solid"/>
              </v:shape>
            </v:group>
            <v:group style="position:absolute;left:6334;top:6817;width:10;height:20" coordorigin="6334,6817" coordsize="10,20">
              <v:shape style="position:absolute;left:6334;top:6817;width:10;height:20" coordorigin="6334,6817" coordsize="10,20" path="m6334,6836l6344,6836,6344,6817,6334,6817,6334,6836xe" filled="true" fillcolor="#000000" stroked="false">
                <v:path arrowok="t"/>
                <v:fill type="solid"/>
              </v:shape>
            </v:group>
            <v:group style="position:absolute;left:6334;top:6836;width:10;height:20" coordorigin="6334,6836" coordsize="10,20">
              <v:shape style="position:absolute;left:6334;top:6836;width:10;height:20" coordorigin="6334,6836" coordsize="10,20" path="m6334,6855l6344,6855,6344,6836,6334,6836,6334,6855xe" filled="true" fillcolor="#000000" stroked="false">
                <v:path arrowok="t"/>
                <v:fill type="solid"/>
              </v:shape>
            </v:group>
            <v:group style="position:absolute;left:6334;top:6855;width:10;height:20" coordorigin="6334,6855" coordsize="10,20">
              <v:shape style="position:absolute;left:6334;top:6855;width:10;height:20" coordorigin="6334,6855" coordsize="10,20" path="m6334,6874l6344,6874,6344,6855,6334,6855,6334,6874xe" filled="true" fillcolor="#000000" stroked="false">
                <v:path arrowok="t"/>
                <v:fill type="solid"/>
              </v:shape>
            </v:group>
            <v:group style="position:absolute;left:6334;top:6874;width:10;height:20" coordorigin="6334,6874" coordsize="10,20">
              <v:shape style="position:absolute;left:6334;top:6874;width:10;height:20" coordorigin="6334,6874" coordsize="10,20" path="m6334,6894l6344,6894,6344,6874,6334,6874,6334,6894xe" filled="true" fillcolor="#000000" stroked="false">
                <v:path arrowok="t"/>
                <v:fill type="solid"/>
              </v:shape>
            </v:group>
            <v:group style="position:absolute;left:6334;top:6894;width:10;height:20" coordorigin="6334,6894" coordsize="10,20">
              <v:shape style="position:absolute;left:6334;top:6894;width:10;height:20" coordorigin="6334,6894" coordsize="10,20" path="m6334,6913l6344,6913,6344,6894,6334,6894,6334,6913xe" filled="true" fillcolor="#000000" stroked="false">
                <v:path arrowok="t"/>
                <v:fill type="solid"/>
              </v:shape>
            </v:group>
            <v:group style="position:absolute;left:6334;top:6913;width:10;height:20" coordorigin="6334,6913" coordsize="10,20">
              <v:shape style="position:absolute;left:6334;top:6913;width:10;height:20" coordorigin="6334,6913" coordsize="10,20" path="m6334,6932l6344,6932,6344,6913,6334,6913,6334,6932xe" filled="true" fillcolor="#000000" stroked="false">
                <v:path arrowok="t"/>
                <v:fill type="solid"/>
              </v:shape>
            </v:group>
            <v:group style="position:absolute;left:6334;top:6932;width:10;height:20" coordorigin="6334,6932" coordsize="10,20">
              <v:shape style="position:absolute;left:6334;top:6932;width:10;height:20" coordorigin="6334,6932" coordsize="10,20" path="m6334,6951l6344,6951,6344,6932,6334,6932,6334,6951xe" filled="true" fillcolor="#000000" stroked="false">
                <v:path arrowok="t"/>
                <v:fill type="solid"/>
              </v:shape>
            </v:group>
            <v:group style="position:absolute;left:6334;top:6954;width:10;height:2" coordorigin="6334,6954" coordsize="10,2">
              <v:shape style="position:absolute;left:6334;top:6954;width:10;height:2" coordorigin="6334,6954" coordsize="10,0" path="m6334,6954l6344,6954e" filled="false" stroked="true" strokeweight=".299988pt" strokecolor="#000000">
                <v:path arrowok="t"/>
              </v:shape>
            </v:group>
            <v:group style="position:absolute;left:7820;top:6740;width:10;height:20" coordorigin="7820,6740" coordsize="10,20">
              <v:shape style="position:absolute;left:7820;top:6740;width:10;height:20" coordorigin="7820,6740" coordsize="10,20" path="m7820,6759l7829,6759,7829,6740,7820,6740,7820,6759xe" filled="true" fillcolor="#000000" stroked="false">
                <v:path arrowok="t"/>
                <v:fill type="solid"/>
              </v:shape>
            </v:group>
            <v:group style="position:absolute;left:7820;top:6759;width:10;height:20" coordorigin="7820,6759" coordsize="10,20">
              <v:shape style="position:absolute;left:7820;top:6759;width:10;height:20" coordorigin="7820,6759" coordsize="10,20" path="m7820,6778l7829,6778,7829,6759,7820,6759,7820,6778xe" filled="true" fillcolor="#000000" stroked="false">
                <v:path arrowok="t"/>
                <v:fill type="solid"/>
              </v:shape>
            </v:group>
            <v:group style="position:absolute;left:7820;top:6778;width:10;height:20" coordorigin="7820,6778" coordsize="10,20">
              <v:shape style="position:absolute;left:7820;top:6778;width:10;height:20" coordorigin="7820,6778" coordsize="10,20" path="m7820,6798l7829,6798,7829,6778,7820,6778,7820,6798xe" filled="true" fillcolor="#000000" stroked="false">
                <v:path arrowok="t"/>
                <v:fill type="solid"/>
              </v:shape>
            </v:group>
            <v:group style="position:absolute;left:7820;top:6798;width:10;height:20" coordorigin="7820,6798" coordsize="10,20">
              <v:shape style="position:absolute;left:7820;top:6798;width:10;height:20" coordorigin="7820,6798" coordsize="10,20" path="m7820,6817l7829,6817,7829,6798,7820,6798,7820,6817xe" filled="true" fillcolor="#000000" stroked="false">
                <v:path arrowok="t"/>
                <v:fill type="solid"/>
              </v:shape>
            </v:group>
            <v:group style="position:absolute;left:7820;top:6817;width:10;height:20" coordorigin="7820,6817" coordsize="10,20">
              <v:shape style="position:absolute;left:7820;top:6817;width:10;height:20" coordorigin="7820,6817" coordsize="10,20" path="m7820,6836l7829,6836,7829,6817,7820,6817,7820,6836xe" filled="true" fillcolor="#000000" stroked="false">
                <v:path arrowok="t"/>
                <v:fill type="solid"/>
              </v:shape>
            </v:group>
            <v:group style="position:absolute;left:7820;top:6836;width:10;height:20" coordorigin="7820,6836" coordsize="10,20">
              <v:shape style="position:absolute;left:7820;top:6836;width:10;height:20" coordorigin="7820,6836" coordsize="10,20" path="m7820,6855l7829,6855,7829,6836,7820,6836,7820,6855xe" filled="true" fillcolor="#000000" stroked="false">
                <v:path arrowok="t"/>
                <v:fill type="solid"/>
              </v:shape>
            </v:group>
            <v:group style="position:absolute;left:7820;top:6855;width:10;height:20" coordorigin="7820,6855" coordsize="10,20">
              <v:shape style="position:absolute;left:7820;top:6855;width:10;height:20" coordorigin="7820,6855" coordsize="10,20" path="m7820,6874l7829,6874,7829,6855,7820,6855,7820,6874xe" filled="true" fillcolor="#000000" stroked="false">
                <v:path arrowok="t"/>
                <v:fill type="solid"/>
              </v:shape>
            </v:group>
            <v:group style="position:absolute;left:7820;top:6874;width:10;height:20" coordorigin="7820,6874" coordsize="10,20">
              <v:shape style="position:absolute;left:7820;top:6874;width:10;height:20" coordorigin="7820,6874" coordsize="10,20" path="m7820,6894l7829,6894,7829,6874,7820,6874,7820,6894xe" filled="true" fillcolor="#000000" stroked="false">
                <v:path arrowok="t"/>
                <v:fill type="solid"/>
              </v:shape>
            </v:group>
            <v:group style="position:absolute;left:7820;top:6894;width:10;height:20" coordorigin="7820,6894" coordsize="10,20">
              <v:shape style="position:absolute;left:7820;top:6894;width:10;height:20" coordorigin="7820,6894" coordsize="10,20" path="m7820,6913l7829,6913,7829,6894,7820,6894,7820,6913xe" filled="true" fillcolor="#000000" stroked="false">
                <v:path arrowok="t"/>
                <v:fill type="solid"/>
              </v:shape>
            </v:group>
            <v:group style="position:absolute;left:7820;top:6913;width:10;height:20" coordorigin="7820,6913" coordsize="10,20">
              <v:shape style="position:absolute;left:7820;top:6913;width:10;height:20" coordorigin="7820,6913" coordsize="10,20" path="m7820,6932l7829,6932,7829,6913,7820,6913,7820,6932xe" filled="true" fillcolor="#000000" stroked="false">
                <v:path arrowok="t"/>
                <v:fill type="solid"/>
              </v:shape>
            </v:group>
            <v:group style="position:absolute;left:7820;top:6932;width:10;height:20" coordorigin="7820,6932" coordsize="10,20">
              <v:shape style="position:absolute;left:7820;top:6932;width:10;height:20" coordorigin="7820,6932" coordsize="10,20" path="m7820,6951l7829,6951,7829,6932,7820,6932,7820,6951xe" filled="true" fillcolor="#000000" stroked="false">
                <v:path arrowok="t"/>
                <v:fill type="solid"/>
              </v:shape>
            </v:group>
            <v:group style="position:absolute;left:7820;top:6954;width:10;height:2" coordorigin="7820,6954" coordsize="10,2">
              <v:shape style="position:absolute;left:7820;top:6954;width:10;height:2" coordorigin="7820,6954" coordsize="10,0" path="m7820,6954l7829,6954e" filled="false" stroked="true" strokeweight=".299988pt" strokecolor="#000000">
                <v:path arrowok="t"/>
              </v:shape>
            </v:group>
            <v:group style="position:absolute;left:8462;top:6740;width:10;height:20" coordorigin="8462,6740" coordsize="10,20">
              <v:shape style="position:absolute;left:8462;top:6740;width:10;height:20" coordorigin="8462,6740" coordsize="10,20" path="m8462,6759l8472,6759,8472,6740,8462,6740,8462,6759xe" filled="true" fillcolor="#000000" stroked="false">
                <v:path arrowok="t"/>
                <v:fill type="solid"/>
              </v:shape>
            </v:group>
            <v:group style="position:absolute;left:8462;top:6759;width:10;height:20" coordorigin="8462,6759" coordsize="10,20">
              <v:shape style="position:absolute;left:8462;top:6759;width:10;height:20" coordorigin="8462,6759" coordsize="10,20" path="m8462,6778l8472,6778,8472,6759,8462,6759,8462,6778xe" filled="true" fillcolor="#000000" stroked="false">
                <v:path arrowok="t"/>
                <v:fill type="solid"/>
              </v:shape>
            </v:group>
            <v:group style="position:absolute;left:8462;top:6778;width:10;height:20" coordorigin="8462,6778" coordsize="10,20">
              <v:shape style="position:absolute;left:8462;top:6778;width:10;height:20" coordorigin="8462,6778" coordsize="10,20" path="m8462,6798l8472,6798,8472,6778,8462,6778,8462,6798xe" filled="true" fillcolor="#000000" stroked="false">
                <v:path arrowok="t"/>
                <v:fill type="solid"/>
              </v:shape>
            </v:group>
            <v:group style="position:absolute;left:8462;top:6798;width:10;height:20" coordorigin="8462,6798" coordsize="10,20">
              <v:shape style="position:absolute;left:8462;top:6798;width:10;height:20" coordorigin="8462,6798" coordsize="10,20" path="m8462,6817l8472,6817,8472,6798,8462,6798,8462,6817xe" filled="true" fillcolor="#000000" stroked="false">
                <v:path arrowok="t"/>
                <v:fill type="solid"/>
              </v:shape>
            </v:group>
            <v:group style="position:absolute;left:8462;top:6817;width:10;height:20" coordorigin="8462,6817" coordsize="10,20">
              <v:shape style="position:absolute;left:8462;top:6817;width:10;height:20" coordorigin="8462,6817" coordsize="10,20" path="m8462,6836l8472,6836,8472,6817,8462,6817,8462,6836xe" filled="true" fillcolor="#000000" stroked="false">
                <v:path arrowok="t"/>
                <v:fill type="solid"/>
              </v:shape>
            </v:group>
            <v:group style="position:absolute;left:8462;top:6836;width:10;height:20" coordorigin="8462,6836" coordsize="10,20">
              <v:shape style="position:absolute;left:8462;top:6836;width:10;height:20" coordorigin="8462,6836" coordsize="10,20" path="m8462,6855l8472,6855,8472,6836,8462,6836,8462,6855xe" filled="true" fillcolor="#000000" stroked="false">
                <v:path arrowok="t"/>
                <v:fill type="solid"/>
              </v:shape>
            </v:group>
            <v:group style="position:absolute;left:8462;top:6855;width:10;height:20" coordorigin="8462,6855" coordsize="10,20">
              <v:shape style="position:absolute;left:8462;top:6855;width:10;height:20" coordorigin="8462,6855" coordsize="10,20" path="m8462,6874l8472,6874,8472,6855,8462,6855,8462,6874xe" filled="true" fillcolor="#000000" stroked="false">
                <v:path arrowok="t"/>
                <v:fill type="solid"/>
              </v:shape>
            </v:group>
            <v:group style="position:absolute;left:8462;top:6874;width:10;height:20" coordorigin="8462,6874" coordsize="10,20">
              <v:shape style="position:absolute;left:8462;top:6874;width:10;height:20" coordorigin="8462,6874" coordsize="10,20" path="m8462,6894l8472,6894,8472,6874,8462,6874,8462,6894xe" filled="true" fillcolor="#000000" stroked="false">
                <v:path arrowok="t"/>
                <v:fill type="solid"/>
              </v:shape>
            </v:group>
            <v:group style="position:absolute;left:8462;top:6894;width:10;height:20" coordorigin="8462,6894" coordsize="10,20">
              <v:shape style="position:absolute;left:8462;top:6894;width:10;height:20" coordorigin="8462,6894" coordsize="10,20" path="m8462,6913l8472,6913,8472,6894,8462,6894,8462,6913xe" filled="true" fillcolor="#000000" stroked="false">
                <v:path arrowok="t"/>
                <v:fill type="solid"/>
              </v:shape>
            </v:group>
            <v:group style="position:absolute;left:8462;top:6913;width:10;height:20" coordorigin="8462,6913" coordsize="10,20">
              <v:shape style="position:absolute;left:8462;top:6913;width:10;height:20" coordorigin="8462,6913" coordsize="10,20" path="m8462,6932l8472,6932,8472,6913,8462,6913,8462,6932xe" filled="true" fillcolor="#000000" stroked="false">
                <v:path arrowok="t"/>
                <v:fill type="solid"/>
              </v:shape>
            </v:group>
            <v:group style="position:absolute;left:8462;top:6932;width:10;height:20" coordorigin="8462,6932" coordsize="10,20">
              <v:shape style="position:absolute;left:8462;top:6932;width:10;height:20" coordorigin="8462,6932" coordsize="10,20" path="m8462,6951l8472,6951,8472,6932,8462,6932,8462,6951xe" filled="true" fillcolor="#000000" stroked="false">
                <v:path arrowok="t"/>
                <v:fill type="solid"/>
              </v:shape>
            </v:group>
            <v:group style="position:absolute;left:8462;top:6954;width:10;height:2" coordorigin="8462,6954" coordsize="10,2">
              <v:shape style="position:absolute;left:8462;top:6954;width:10;height:2" coordorigin="8462,6954" coordsize="10,0" path="m8462,6954l8472,6954e" filled="false" stroked="true" strokeweight=".299988pt" strokecolor="#000000">
                <v:path arrowok="t"/>
              </v:shape>
            </v:group>
            <v:group style="position:absolute;left:9597;top:6740;width:10;height:20" coordorigin="9597,6740" coordsize="10,20">
              <v:shape style="position:absolute;left:9597;top:6740;width:10;height:20" coordorigin="9597,6740" coordsize="10,20" path="m9597,6759l9607,6759,9607,6740,9597,6740,9597,6759xe" filled="true" fillcolor="#000000" stroked="false">
                <v:path arrowok="t"/>
                <v:fill type="solid"/>
              </v:shape>
            </v:group>
            <v:group style="position:absolute;left:9597;top:6759;width:10;height:20" coordorigin="9597,6759" coordsize="10,20">
              <v:shape style="position:absolute;left:9597;top:6759;width:10;height:20" coordorigin="9597,6759" coordsize="10,20" path="m9597,6778l9607,6778,9607,6759,9597,6759,9597,6778xe" filled="true" fillcolor="#000000" stroked="false">
                <v:path arrowok="t"/>
                <v:fill type="solid"/>
              </v:shape>
            </v:group>
            <v:group style="position:absolute;left:9597;top:6778;width:10;height:20" coordorigin="9597,6778" coordsize="10,20">
              <v:shape style="position:absolute;left:9597;top:6778;width:10;height:20" coordorigin="9597,6778" coordsize="10,20" path="m9597,6798l9607,6798,9607,6778,9597,6778,9597,6798xe" filled="true" fillcolor="#000000" stroked="false">
                <v:path arrowok="t"/>
                <v:fill type="solid"/>
              </v:shape>
            </v:group>
            <v:group style="position:absolute;left:9597;top:6798;width:10;height:20" coordorigin="9597,6798" coordsize="10,20">
              <v:shape style="position:absolute;left:9597;top:6798;width:10;height:20" coordorigin="9597,6798" coordsize="10,20" path="m9597,6817l9607,6817,9607,6798,9597,6798,9597,6817xe" filled="true" fillcolor="#000000" stroked="false">
                <v:path arrowok="t"/>
                <v:fill type="solid"/>
              </v:shape>
            </v:group>
            <v:group style="position:absolute;left:9597;top:6817;width:10;height:20" coordorigin="9597,6817" coordsize="10,20">
              <v:shape style="position:absolute;left:9597;top:6817;width:10;height:20" coordorigin="9597,6817" coordsize="10,20" path="m9597,6836l9607,6836,9607,6817,9597,6817,9597,6836xe" filled="true" fillcolor="#000000" stroked="false">
                <v:path arrowok="t"/>
                <v:fill type="solid"/>
              </v:shape>
            </v:group>
            <v:group style="position:absolute;left:9597;top:6836;width:10;height:20" coordorigin="9597,6836" coordsize="10,20">
              <v:shape style="position:absolute;left:9597;top:6836;width:10;height:20" coordorigin="9597,6836" coordsize="10,20" path="m9597,6855l9607,6855,9607,6836,9597,6836,9597,6855xe" filled="true" fillcolor="#000000" stroked="false">
                <v:path arrowok="t"/>
                <v:fill type="solid"/>
              </v:shape>
            </v:group>
            <v:group style="position:absolute;left:9597;top:6855;width:10;height:20" coordorigin="9597,6855" coordsize="10,20">
              <v:shape style="position:absolute;left:9597;top:6855;width:10;height:20" coordorigin="9597,6855" coordsize="10,20" path="m9597,6874l9607,6874,9607,6855,9597,6855,9597,6874xe" filled="true" fillcolor="#000000" stroked="false">
                <v:path arrowok="t"/>
                <v:fill type="solid"/>
              </v:shape>
            </v:group>
            <v:group style="position:absolute;left:9597;top:6874;width:10;height:20" coordorigin="9597,6874" coordsize="10,20">
              <v:shape style="position:absolute;left:9597;top:6874;width:10;height:20" coordorigin="9597,6874" coordsize="10,20" path="m9597,6894l9607,6894,9607,6874,9597,6874,9597,6894xe" filled="true" fillcolor="#000000" stroked="false">
                <v:path arrowok="t"/>
                <v:fill type="solid"/>
              </v:shape>
            </v:group>
            <v:group style="position:absolute;left:9597;top:6894;width:10;height:20" coordorigin="9597,6894" coordsize="10,20">
              <v:shape style="position:absolute;left:9597;top:6894;width:10;height:20" coordorigin="9597,6894" coordsize="10,20" path="m9597,6913l9607,6913,9607,6894,9597,6894,9597,6913xe" filled="true" fillcolor="#000000" stroked="false">
                <v:path arrowok="t"/>
                <v:fill type="solid"/>
              </v:shape>
            </v:group>
            <v:group style="position:absolute;left:9597;top:6913;width:10;height:20" coordorigin="9597,6913" coordsize="10,20">
              <v:shape style="position:absolute;left:9597;top:6913;width:10;height:20" coordorigin="9597,6913" coordsize="10,20" path="m9597,6932l9607,6932,9607,6913,9597,6913,9597,6932xe" filled="true" fillcolor="#000000" stroked="false">
                <v:path arrowok="t"/>
                <v:fill type="solid"/>
              </v:shape>
            </v:group>
            <v:group style="position:absolute;left:9597;top:6932;width:10;height:20" coordorigin="9597,6932" coordsize="10,20">
              <v:shape style="position:absolute;left:9597;top:6932;width:10;height:20" coordorigin="9597,6932" coordsize="10,20" path="m9597,6951l9607,6951,9607,6932,9597,6932,9597,6951xe" filled="true" fillcolor="#000000" stroked="false">
                <v:path arrowok="t"/>
                <v:fill type="solid"/>
              </v:shape>
            </v:group>
            <v:group style="position:absolute;left:9597;top:6954;width:10;height:2" coordorigin="9597,6954" coordsize="10,2">
              <v:shape style="position:absolute;left:9597;top:6954;width:10;height:2" coordorigin="9597,6954" coordsize="10,0" path="m9597,6954l9607,6954e" filled="false" stroked="true" strokeweight=".299988pt" strokecolor="#000000">
                <v:path arrowok="t"/>
              </v:shape>
            </v:group>
            <v:group style="position:absolute;left:10162;top:6740;width:10;height:20" coordorigin="10162,6740" coordsize="10,20">
              <v:shape style="position:absolute;left:10162;top:6740;width:10;height:20" coordorigin="10162,6740" coordsize="10,20" path="m10162,6759l10172,6759,10172,6740,10162,6740,10162,6759xe" filled="true" fillcolor="#000000" stroked="false">
                <v:path arrowok="t"/>
                <v:fill type="solid"/>
              </v:shape>
            </v:group>
            <v:group style="position:absolute;left:10162;top:6759;width:10;height:20" coordorigin="10162,6759" coordsize="10,20">
              <v:shape style="position:absolute;left:10162;top:6759;width:10;height:20" coordorigin="10162,6759" coordsize="10,20" path="m10162,6778l10172,6778,10172,6759,10162,6759,10162,6778xe" filled="true" fillcolor="#000000" stroked="false">
                <v:path arrowok="t"/>
                <v:fill type="solid"/>
              </v:shape>
            </v:group>
            <v:group style="position:absolute;left:10162;top:6778;width:10;height:20" coordorigin="10162,6778" coordsize="10,20">
              <v:shape style="position:absolute;left:10162;top:6778;width:10;height:20" coordorigin="10162,6778" coordsize="10,20" path="m10162,6798l10172,6798,10172,6778,10162,6778,10162,6798xe" filled="true" fillcolor="#000000" stroked="false">
                <v:path arrowok="t"/>
                <v:fill type="solid"/>
              </v:shape>
            </v:group>
            <v:group style="position:absolute;left:10162;top:6798;width:10;height:20" coordorigin="10162,6798" coordsize="10,20">
              <v:shape style="position:absolute;left:10162;top:6798;width:10;height:20" coordorigin="10162,6798" coordsize="10,20" path="m10162,6817l10172,6817,10172,6798,10162,6798,10162,6817xe" filled="true" fillcolor="#000000" stroked="false">
                <v:path arrowok="t"/>
                <v:fill type="solid"/>
              </v:shape>
            </v:group>
            <v:group style="position:absolute;left:10162;top:6817;width:10;height:20" coordorigin="10162,6817" coordsize="10,20">
              <v:shape style="position:absolute;left:10162;top:6817;width:10;height:20" coordorigin="10162,6817" coordsize="10,20" path="m10162,6836l10172,6836,10172,6817,10162,6817,10162,6836xe" filled="true" fillcolor="#000000" stroked="false">
                <v:path arrowok="t"/>
                <v:fill type="solid"/>
              </v:shape>
            </v:group>
            <v:group style="position:absolute;left:10162;top:6836;width:10;height:20" coordorigin="10162,6836" coordsize="10,20">
              <v:shape style="position:absolute;left:10162;top:6836;width:10;height:20" coordorigin="10162,6836" coordsize="10,20" path="m10162,6855l10172,6855,10172,6836,10162,6836,10162,6855xe" filled="true" fillcolor="#000000" stroked="false">
                <v:path arrowok="t"/>
                <v:fill type="solid"/>
              </v:shape>
            </v:group>
            <v:group style="position:absolute;left:10162;top:6855;width:10;height:20" coordorigin="10162,6855" coordsize="10,20">
              <v:shape style="position:absolute;left:10162;top:6855;width:10;height:20" coordorigin="10162,6855" coordsize="10,20" path="m10162,6874l10172,6874,10172,6855,10162,6855,10162,6874xe" filled="true" fillcolor="#000000" stroked="false">
                <v:path arrowok="t"/>
                <v:fill type="solid"/>
              </v:shape>
            </v:group>
            <v:group style="position:absolute;left:10162;top:6874;width:10;height:20" coordorigin="10162,6874" coordsize="10,20">
              <v:shape style="position:absolute;left:10162;top:6874;width:10;height:20" coordorigin="10162,6874" coordsize="10,20" path="m10162,6894l10172,6894,10172,6874,10162,6874,10162,6894xe" filled="true" fillcolor="#000000" stroked="false">
                <v:path arrowok="t"/>
                <v:fill type="solid"/>
              </v:shape>
            </v:group>
            <v:group style="position:absolute;left:10162;top:6894;width:10;height:20" coordorigin="10162,6894" coordsize="10,20">
              <v:shape style="position:absolute;left:10162;top:6894;width:10;height:20" coordorigin="10162,6894" coordsize="10,20" path="m10162,6913l10172,6913,10172,6894,10162,6894,10162,6913xe" filled="true" fillcolor="#000000" stroked="false">
                <v:path arrowok="t"/>
                <v:fill type="solid"/>
              </v:shape>
            </v:group>
            <v:group style="position:absolute;left:10162;top:6913;width:10;height:20" coordorigin="10162,6913" coordsize="10,20">
              <v:shape style="position:absolute;left:10162;top:6913;width:10;height:20" coordorigin="10162,6913" coordsize="10,20" path="m10162,6932l10172,6932,10172,6913,10162,6913,10162,6932xe" filled="true" fillcolor="#000000" stroked="false">
                <v:path arrowok="t"/>
                <v:fill type="solid"/>
              </v:shape>
            </v:group>
            <v:group style="position:absolute;left:10162;top:6932;width:10;height:20" coordorigin="10162,6932" coordsize="10,20">
              <v:shape style="position:absolute;left:10162;top:6932;width:10;height:20" coordorigin="10162,6932" coordsize="10,20" path="m10162,6951l10172,6951,10172,6932,10162,6932,10162,6951xe" filled="true" fillcolor="#000000" stroked="false">
                <v:path arrowok="t"/>
                <v:fill type="solid"/>
              </v:shape>
            </v:group>
            <v:group style="position:absolute;left:10162;top:6954;width:10;height:2" coordorigin="10162,6954" coordsize="10,2">
              <v:shape style="position:absolute;left:10162;top:6954;width:10;height:2" coordorigin="10162,6954" coordsize="10,0" path="m10162,6954l10172,6954e" filled="false" stroked="true" strokeweight=".299988pt" strokecolor="#000000">
                <v:path arrowok="t"/>
              </v:shape>
            </v:group>
            <v:group style="position:absolute;left:11437;top:6740;width:10;height:20" coordorigin="11437,6740" coordsize="10,20">
              <v:shape style="position:absolute;left:11437;top:6740;width:10;height:20" coordorigin="11437,6740" coordsize="10,20" path="m11437,6759l11446,6759,11446,6740,11437,6740,11437,6759xe" filled="true" fillcolor="#000000" stroked="false">
                <v:path arrowok="t"/>
                <v:fill type="solid"/>
              </v:shape>
            </v:group>
            <v:group style="position:absolute;left:11437;top:6759;width:10;height:20" coordorigin="11437,6759" coordsize="10,20">
              <v:shape style="position:absolute;left:11437;top:6759;width:10;height:20" coordorigin="11437,6759" coordsize="10,20" path="m11437,6778l11446,6778,11446,6759,11437,6759,11437,6778xe" filled="true" fillcolor="#000000" stroked="false">
                <v:path arrowok="t"/>
                <v:fill type="solid"/>
              </v:shape>
            </v:group>
            <v:group style="position:absolute;left:11437;top:6778;width:10;height:20" coordorigin="11437,6778" coordsize="10,20">
              <v:shape style="position:absolute;left:11437;top:6778;width:10;height:20" coordorigin="11437,6778" coordsize="10,20" path="m11437,6798l11446,6798,11446,6778,11437,6778,11437,6798xe" filled="true" fillcolor="#000000" stroked="false">
                <v:path arrowok="t"/>
                <v:fill type="solid"/>
              </v:shape>
            </v:group>
            <v:group style="position:absolute;left:11437;top:6798;width:10;height:20" coordorigin="11437,6798" coordsize="10,20">
              <v:shape style="position:absolute;left:11437;top:6798;width:10;height:20" coordorigin="11437,6798" coordsize="10,20" path="m11437,6817l11446,6817,11446,6798,11437,6798,11437,6817xe" filled="true" fillcolor="#000000" stroked="false">
                <v:path arrowok="t"/>
                <v:fill type="solid"/>
              </v:shape>
            </v:group>
            <v:group style="position:absolute;left:11437;top:6817;width:10;height:20" coordorigin="11437,6817" coordsize="10,20">
              <v:shape style="position:absolute;left:11437;top:6817;width:10;height:20" coordorigin="11437,6817" coordsize="10,20" path="m11437,6836l11446,6836,11446,6817,11437,6817,11437,6836xe" filled="true" fillcolor="#000000" stroked="false">
                <v:path arrowok="t"/>
                <v:fill type="solid"/>
              </v:shape>
            </v:group>
            <v:group style="position:absolute;left:11437;top:6836;width:10;height:20" coordorigin="11437,6836" coordsize="10,20">
              <v:shape style="position:absolute;left:11437;top:6836;width:10;height:20" coordorigin="11437,6836" coordsize="10,20" path="m11437,6855l11446,6855,11446,6836,11437,6836,11437,6855xe" filled="true" fillcolor="#000000" stroked="false">
                <v:path arrowok="t"/>
                <v:fill type="solid"/>
              </v:shape>
            </v:group>
            <v:group style="position:absolute;left:11437;top:6855;width:10;height:20" coordorigin="11437,6855" coordsize="10,20">
              <v:shape style="position:absolute;left:11437;top:6855;width:10;height:20" coordorigin="11437,6855" coordsize="10,20" path="m11437,6874l11446,6874,11446,6855,11437,6855,11437,6874xe" filled="true" fillcolor="#000000" stroked="false">
                <v:path arrowok="t"/>
                <v:fill type="solid"/>
              </v:shape>
            </v:group>
            <v:group style="position:absolute;left:11437;top:6874;width:10;height:20" coordorigin="11437,6874" coordsize="10,20">
              <v:shape style="position:absolute;left:11437;top:6874;width:10;height:20" coordorigin="11437,6874" coordsize="10,20" path="m11437,6894l11446,6894,11446,6874,11437,6874,11437,6894xe" filled="true" fillcolor="#000000" stroked="false">
                <v:path arrowok="t"/>
                <v:fill type="solid"/>
              </v:shape>
            </v:group>
            <v:group style="position:absolute;left:11437;top:6894;width:10;height:20" coordorigin="11437,6894" coordsize="10,20">
              <v:shape style="position:absolute;left:11437;top:6894;width:10;height:20" coordorigin="11437,6894" coordsize="10,20" path="m11437,6913l11446,6913,11446,6894,11437,6894,11437,6913xe" filled="true" fillcolor="#000000" stroked="false">
                <v:path arrowok="t"/>
                <v:fill type="solid"/>
              </v:shape>
            </v:group>
            <v:group style="position:absolute;left:11437;top:6913;width:10;height:20" coordorigin="11437,6913" coordsize="10,20">
              <v:shape style="position:absolute;left:11437;top:6913;width:10;height:20" coordorigin="11437,6913" coordsize="10,20" path="m11437,6932l11446,6932,11446,6913,11437,6913,11437,6932xe" filled="true" fillcolor="#000000" stroked="false">
                <v:path arrowok="t"/>
                <v:fill type="solid"/>
              </v:shape>
            </v:group>
            <v:group style="position:absolute;left:11437;top:6932;width:10;height:20" coordorigin="11437,6932" coordsize="10,20">
              <v:shape style="position:absolute;left:11437;top:6932;width:10;height:20" coordorigin="11437,6932" coordsize="10,20" path="m11437,6951l11446,6951,11446,6932,11437,6932,11437,6951xe" filled="true" fillcolor="#000000" stroked="false">
                <v:path arrowok="t"/>
                <v:fill type="solid"/>
              </v:shape>
            </v:group>
            <v:group style="position:absolute;left:11437;top:6954;width:10;height:2" coordorigin="11437,6954" coordsize="10,2">
              <v:shape style="position:absolute;left:11437;top:6954;width:10;height:2" coordorigin="11437,6954" coordsize="10,0" path="m11437,6954l11446,6954e" filled="false" stroked="true" strokeweight=".299988pt" strokecolor="#000000">
                <v:path arrowok="t"/>
              </v:shape>
            </v:group>
            <v:group style="position:absolute;left:12720;top:6740;width:10;height:20" coordorigin="12720,6740" coordsize="10,20">
              <v:shape style="position:absolute;left:12720;top:6740;width:10;height:20" coordorigin="12720,6740" coordsize="10,20" path="m12720,6759l12729,6759,12729,6740,12720,6740,12720,6759xe" filled="true" fillcolor="#000000" stroked="false">
                <v:path arrowok="t"/>
                <v:fill type="solid"/>
              </v:shape>
            </v:group>
            <v:group style="position:absolute;left:12720;top:6759;width:10;height:20" coordorigin="12720,6759" coordsize="10,20">
              <v:shape style="position:absolute;left:12720;top:6759;width:10;height:20" coordorigin="12720,6759" coordsize="10,20" path="m12720,6778l12729,6778,12729,6759,12720,6759,12720,6778xe" filled="true" fillcolor="#000000" stroked="false">
                <v:path arrowok="t"/>
                <v:fill type="solid"/>
              </v:shape>
            </v:group>
            <v:group style="position:absolute;left:12720;top:6778;width:10;height:20" coordorigin="12720,6778" coordsize="10,20">
              <v:shape style="position:absolute;left:12720;top:6778;width:10;height:20" coordorigin="12720,6778" coordsize="10,20" path="m12720,6798l12729,6798,12729,6778,12720,6778,12720,6798xe" filled="true" fillcolor="#000000" stroked="false">
                <v:path arrowok="t"/>
                <v:fill type="solid"/>
              </v:shape>
            </v:group>
            <v:group style="position:absolute;left:12720;top:6798;width:10;height:20" coordorigin="12720,6798" coordsize="10,20">
              <v:shape style="position:absolute;left:12720;top:6798;width:10;height:20" coordorigin="12720,6798" coordsize="10,20" path="m12720,6817l12729,6817,12729,6798,12720,6798,12720,6817xe" filled="true" fillcolor="#000000" stroked="false">
                <v:path arrowok="t"/>
                <v:fill type="solid"/>
              </v:shape>
            </v:group>
            <v:group style="position:absolute;left:12720;top:6817;width:10;height:20" coordorigin="12720,6817" coordsize="10,20">
              <v:shape style="position:absolute;left:12720;top:6817;width:10;height:20" coordorigin="12720,6817" coordsize="10,20" path="m12720,6836l12729,6836,12729,6817,12720,6817,12720,6836xe" filled="true" fillcolor="#000000" stroked="false">
                <v:path arrowok="t"/>
                <v:fill type="solid"/>
              </v:shape>
            </v:group>
            <v:group style="position:absolute;left:12720;top:6836;width:10;height:20" coordorigin="12720,6836" coordsize="10,20">
              <v:shape style="position:absolute;left:12720;top:6836;width:10;height:20" coordorigin="12720,6836" coordsize="10,20" path="m12720,6855l12729,6855,12729,6836,12720,6836,12720,6855xe" filled="true" fillcolor="#000000" stroked="false">
                <v:path arrowok="t"/>
                <v:fill type="solid"/>
              </v:shape>
            </v:group>
            <v:group style="position:absolute;left:12720;top:6855;width:10;height:20" coordorigin="12720,6855" coordsize="10,20">
              <v:shape style="position:absolute;left:12720;top:6855;width:10;height:20" coordorigin="12720,6855" coordsize="10,20" path="m12720,6874l12729,6874,12729,6855,12720,6855,12720,6874xe" filled="true" fillcolor="#000000" stroked="false">
                <v:path arrowok="t"/>
                <v:fill type="solid"/>
              </v:shape>
            </v:group>
            <v:group style="position:absolute;left:12720;top:6874;width:10;height:20" coordorigin="12720,6874" coordsize="10,20">
              <v:shape style="position:absolute;left:12720;top:6874;width:10;height:20" coordorigin="12720,6874" coordsize="10,20" path="m12720,6894l12729,6894,12729,6874,12720,6874,12720,6894xe" filled="true" fillcolor="#000000" stroked="false">
                <v:path arrowok="t"/>
                <v:fill type="solid"/>
              </v:shape>
            </v:group>
            <v:group style="position:absolute;left:12720;top:6894;width:10;height:20" coordorigin="12720,6894" coordsize="10,20">
              <v:shape style="position:absolute;left:12720;top:6894;width:10;height:20" coordorigin="12720,6894" coordsize="10,20" path="m12720,6913l12729,6913,12729,6894,12720,6894,12720,6913xe" filled="true" fillcolor="#000000" stroked="false">
                <v:path arrowok="t"/>
                <v:fill type="solid"/>
              </v:shape>
            </v:group>
            <v:group style="position:absolute;left:12720;top:6913;width:10;height:20" coordorigin="12720,6913" coordsize="10,20">
              <v:shape style="position:absolute;left:12720;top:6913;width:10;height:20" coordorigin="12720,6913" coordsize="10,20" path="m12720,6932l12729,6932,12729,6913,12720,6913,12720,6932xe" filled="true" fillcolor="#000000" stroked="false">
                <v:path arrowok="t"/>
                <v:fill type="solid"/>
              </v:shape>
            </v:group>
            <v:group style="position:absolute;left:12720;top:6932;width:10;height:20" coordorigin="12720,6932" coordsize="10,20">
              <v:shape style="position:absolute;left:12720;top:6932;width:10;height:20" coordorigin="12720,6932" coordsize="10,20" path="m12720,6951l12729,6951,12729,6932,12720,6932,12720,6951xe" filled="true" fillcolor="#000000" stroked="false">
                <v:path arrowok="t"/>
                <v:fill type="solid"/>
              </v:shape>
            </v:group>
            <v:group style="position:absolute;left:12720;top:6954;width:10;height:2" coordorigin="12720,6954" coordsize="10,2">
              <v:shape style="position:absolute;left:12720;top:6954;width:10;height:2" coordorigin="12720,6954" coordsize="10,0" path="m12720,6954l12729,6954e" filled="false" stroked="true" strokeweight=".299988pt" strokecolor="#000000">
                <v:path arrowok="t"/>
              </v:shape>
            </v:group>
            <v:group style="position:absolute;left:14018;top:6740;width:10;height:20" coordorigin="14018,6740" coordsize="10,20">
              <v:shape style="position:absolute;left:14018;top:6740;width:10;height:20" coordorigin="14018,6740" coordsize="10,20" path="m14018,6759l14028,6759,14028,6740,14018,6740,14018,6759xe" filled="true" fillcolor="#000000" stroked="false">
                <v:path arrowok="t"/>
                <v:fill type="solid"/>
              </v:shape>
            </v:group>
            <v:group style="position:absolute;left:14018;top:6759;width:10;height:20" coordorigin="14018,6759" coordsize="10,20">
              <v:shape style="position:absolute;left:14018;top:6759;width:10;height:20" coordorigin="14018,6759" coordsize="10,20" path="m14018,6778l14028,6778,14028,6759,14018,6759,14018,6778xe" filled="true" fillcolor="#000000" stroked="false">
                <v:path arrowok="t"/>
                <v:fill type="solid"/>
              </v:shape>
            </v:group>
            <v:group style="position:absolute;left:14018;top:6778;width:10;height:20" coordorigin="14018,6778" coordsize="10,20">
              <v:shape style="position:absolute;left:14018;top:6778;width:10;height:20" coordorigin="14018,6778" coordsize="10,20" path="m14018,6798l14028,6798,14028,6778,14018,6778,14018,6798xe" filled="true" fillcolor="#000000" stroked="false">
                <v:path arrowok="t"/>
                <v:fill type="solid"/>
              </v:shape>
            </v:group>
            <v:group style="position:absolute;left:14018;top:6798;width:10;height:20" coordorigin="14018,6798" coordsize="10,20">
              <v:shape style="position:absolute;left:14018;top:6798;width:10;height:20" coordorigin="14018,6798" coordsize="10,20" path="m14018,6817l14028,6817,14028,6798,14018,6798,14018,6817xe" filled="true" fillcolor="#000000" stroked="false">
                <v:path arrowok="t"/>
                <v:fill type="solid"/>
              </v:shape>
            </v:group>
            <v:group style="position:absolute;left:14018;top:6817;width:10;height:20" coordorigin="14018,6817" coordsize="10,20">
              <v:shape style="position:absolute;left:14018;top:6817;width:10;height:20" coordorigin="14018,6817" coordsize="10,20" path="m14018,6836l14028,6836,14028,6817,14018,6817,14018,6836xe" filled="true" fillcolor="#000000" stroked="false">
                <v:path arrowok="t"/>
                <v:fill type="solid"/>
              </v:shape>
            </v:group>
            <v:group style="position:absolute;left:14018;top:6836;width:10;height:20" coordorigin="14018,6836" coordsize="10,20">
              <v:shape style="position:absolute;left:14018;top:6836;width:10;height:20" coordorigin="14018,6836" coordsize="10,20" path="m14018,6855l14028,6855,14028,6836,14018,6836,14018,6855xe" filled="true" fillcolor="#000000" stroked="false">
                <v:path arrowok="t"/>
                <v:fill type="solid"/>
              </v:shape>
            </v:group>
            <v:group style="position:absolute;left:14018;top:6855;width:10;height:20" coordorigin="14018,6855" coordsize="10,20">
              <v:shape style="position:absolute;left:14018;top:6855;width:10;height:20" coordorigin="14018,6855" coordsize="10,20" path="m14018,6874l14028,6874,14028,6855,14018,6855,14018,6874xe" filled="true" fillcolor="#000000" stroked="false">
                <v:path arrowok="t"/>
                <v:fill type="solid"/>
              </v:shape>
            </v:group>
            <v:group style="position:absolute;left:14018;top:6874;width:10;height:20" coordorigin="14018,6874" coordsize="10,20">
              <v:shape style="position:absolute;left:14018;top:6874;width:10;height:20" coordorigin="14018,6874" coordsize="10,20" path="m14018,6894l14028,6894,14028,6874,14018,6874,14018,6894xe" filled="true" fillcolor="#000000" stroked="false">
                <v:path arrowok="t"/>
                <v:fill type="solid"/>
              </v:shape>
            </v:group>
            <v:group style="position:absolute;left:14018;top:6894;width:10;height:20" coordorigin="14018,6894" coordsize="10,20">
              <v:shape style="position:absolute;left:14018;top:6894;width:10;height:20" coordorigin="14018,6894" coordsize="10,20" path="m14018,6913l14028,6913,14028,6894,14018,6894,14018,6913xe" filled="true" fillcolor="#000000" stroked="false">
                <v:path arrowok="t"/>
                <v:fill type="solid"/>
              </v:shape>
            </v:group>
            <v:group style="position:absolute;left:14018;top:6913;width:10;height:20" coordorigin="14018,6913" coordsize="10,20">
              <v:shape style="position:absolute;left:14018;top:6913;width:10;height:20" coordorigin="14018,6913" coordsize="10,20" path="m14018,6932l14028,6932,14028,6913,14018,6913,14018,6932xe" filled="true" fillcolor="#000000" stroked="false">
                <v:path arrowok="t"/>
                <v:fill type="solid"/>
              </v:shape>
            </v:group>
            <v:group style="position:absolute;left:14018;top:6932;width:10;height:20" coordorigin="14018,6932" coordsize="10,20">
              <v:shape style="position:absolute;left:14018;top:6932;width:10;height:20" coordorigin="14018,6932" coordsize="10,20" path="m14018,6951l14028,6951,14028,6932,14018,6932,14018,6951xe" filled="true" fillcolor="#000000" stroked="false">
                <v:path arrowok="t"/>
                <v:fill type="solid"/>
              </v:shape>
            </v:group>
            <v:group style="position:absolute;left:14018;top:6954;width:10;height:2" coordorigin="14018,6954" coordsize="10,2">
              <v:shape style="position:absolute;left:14018;top:6954;width:10;height:2" coordorigin="14018,6954" coordsize="10,0" path="m14018,6954l14028,6954e" filled="false" stroked="true" strokeweight=".299988pt" strokecolor="#000000">
                <v:path arrowok="t"/>
              </v:shape>
              <v:shape style="position:absolute;left:1128;top:6957;width:2003;height:10" type="#_x0000_t75" stroked="false">
                <v:imagedata r:id="rId181" o:title=""/>
              </v:shape>
              <v:shape style="position:absolute;left:3126;top:6957;width:1302;height:10" type="#_x0000_t75" stroked="false">
                <v:imagedata r:id="rId173" o:title=""/>
              </v:shape>
              <v:shape style="position:absolute;left:4424;top:6957;width:635;height:10" type="#_x0000_t75" stroked="false">
                <v:imagedata r:id="rId174" o:title=""/>
              </v:shape>
              <v:shape style="position:absolute;left:5054;top:6957;width:715;height:10" type="#_x0000_t75" stroked="false">
                <v:imagedata r:id="rId170" o:title=""/>
              </v:shape>
              <v:shape style="position:absolute;left:5764;top:6957;width:570;height:10" type="#_x0000_t75" stroked="false">
                <v:imagedata r:id="rId171" o:title=""/>
              </v:shape>
              <v:shape style="position:absolute;left:6329;top:6957;width:1490;height:10" type="#_x0000_t75" stroked="false">
                <v:imagedata r:id="rId165" o:title=""/>
              </v:shape>
              <v:shape style="position:absolute;left:7815;top:6957;width:2348;height:10" type="#_x0000_t75" stroked="false">
                <v:imagedata r:id="rId166" o:title=""/>
              </v:shape>
              <v:shape style="position:absolute;left:10158;top:6957;width:1279;height:10" type="#_x0000_t75" stroked="false">
                <v:imagedata r:id="rId167" o:title=""/>
              </v:shape>
              <v:shape style="position:absolute;left:11432;top:6957;width:3958;height:10" type="#_x0000_t75" stroked="false">
                <v:imagedata r:id="rId175" o:title=""/>
              </v:shape>
            </v:group>
            <v:group style="position:absolute;left:4428;top:6967;width:10;height:20" coordorigin="4428,6967" coordsize="10,20">
              <v:shape style="position:absolute;left:4428;top:6967;width:10;height:20" coordorigin="4428,6967" coordsize="10,20" path="m4428,6986l4438,6986,4438,6967,4428,6967,4428,6986xe" filled="true" fillcolor="#000000" stroked="false">
                <v:path arrowok="t"/>
                <v:fill type="solid"/>
              </v:shape>
            </v:group>
            <v:group style="position:absolute;left:4428;top:6986;width:10;height:20" coordorigin="4428,6986" coordsize="10,20">
              <v:shape style="position:absolute;left:4428;top:6986;width:10;height:20" coordorigin="4428,6986" coordsize="10,20" path="m4428,7005l4438,7005,4438,6986,4428,6986,4428,7005xe" filled="true" fillcolor="#000000" stroked="false">
                <v:path arrowok="t"/>
                <v:fill type="solid"/>
              </v:shape>
            </v:group>
            <v:group style="position:absolute;left:4428;top:7005;width:10;height:20" coordorigin="4428,7005" coordsize="10,20">
              <v:shape style="position:absolute;left:4428;top:7005;width:10;height:20" coordorigin="4428,7005" coordsize="10,20" path="m4428,7024l4438,7024,4438,7005,4428,7005,4428,7024xe" filled="true" fillcolor="#000000" stroked="false">
                <v:path arrowok="t"/>
                <v:fill type="solid"/>
              </v:shape>
            </v:group>
            <v:group style="position:absolute;left:4428;top:7024;width:10;height:20" coordorigin="4428,7024" coordsize="10,20">
              <v:shape style="position:absolute;left:4428;top:7024;width:10;height:20" coordorigin="4428,7024" coordsize="10,20" path="m4428,7044l4438,7044,4438,7024,4428,7024,4428,7044xe" filled="true" fillcolor="#000000" stroked="false">
                <v:path arrowok="t"/>
                <v:fill type="solid"/>
              </v:shape>
            </v:group>
            <v:group style="position:absolute;left:4428;top:7044;width:10;height:20" coordorigin="4428,7044" coordsize="10,20">
              <v:shape style="position:absolute;left:4428;top:7044;width:10;height:20" coordorigin="4428,7044" coordsize="10,20" path="m4428,7063l4438,7063,4438,7044,4428,7044,4428,7063xe" filled="true" fillcolor="#000000" stroked="false">
                <v:path arrowok="t"/>
                <v:fill type="solid"/>
              </v:shape>
            </v:group>
            <v:group style="position:absolute;left:4428;top:7063;width:10;height:20" coordorigin="4428,7063" coordsize="10,20">
              <v:shape style="position:absolute;left:4428;top:7063;width:10;height:20" coordorigin="4428,7063" coordsize="10,20" path="m4428,7082l4438,7082,4438,7063,4428,7063,4428,7082xe" filled="true" fillcolor="#000000" stroked="false">
                <v:path arrowok="t"/>
                <v:fill type="solid"/>
              </v:shape>
            </v:group>
            <v:group style="position:absolute;left:4428;top:7082;width:10;height:20" coordorigin="4428,7082" coordsize="10,20">
              <v:shape style="position:absolute;left:4428;top:7082;width:10;height:20" coordorigin="4428,7082" coordsize="10,20" path="m4428,7101l4438,7101,4438,7082,4428,7082,4428,7101xe" filled="true" fillcolor="#000000" stroked="false">
                <v:path arrowok="t"/>
                <v:fill type="solid"/>
              </v:shape>
            </v:group>
            <v:group style="position:absolute;left:4428;top:7101;width:10;height:20" coordorigin="4428,7101" coordsize="10,20">
              <v:shape style="position:absolute;left:4428;top:7101;width:10;height:20" coordorigin="4428,7101" coordsize="10,20" path="m4428,7120l4438,7120,4438,7101,4428,7101,4428,7120xe" filled="true" fillcolor="#000000" stroked="false">
                <v:path arrowok="t"/>
                <v:fill type="solid"/>
              </v:shape>
            </v:group>
            <v:group style="position:absolute;left:4428;top:7120;width:10;height:20" coordorigin="4428,7120" coordsize="10,20">
              <v:shape style="position:absolute;left:4428;top:7120;width:10;height:20" coordorigin="4428,7120" coordsize="10,20" path="m4428,7140l4438,7140,4438,7120,4428,7120,4428,7140xe" filled="true" fillcolor="#000000" stroked="false">
                <v:path arrowok="t"/>
                <v:fill type="solid"/>
              </v:shape>
            </v:group>
            <v:group style="position:absolute;left:4428;top:7140;width:10;height:20" coordorigin="4428,7140" coordsize="10,20">
              <v:shape style="position:absolute;left:4428;top:7140;width:10;height:20" coordorigin="4428,7140" coordsize="10,20" path="m4428,7159l4438,7159,4438,7140,4428,7140,4428,7159xe" filled="true" fillcolor="#000000" stroked="false">
                <v:path arrowok="t"/>
                <v:fill type="solid"/>
              </v:shape>
            </v:group>
            <v:group style="position:absolute;left:4428;top:7159;width:10;height:20" coordorigin="4428,7159" coordsize="10,20">
              <v:shape style="position:absolute;left:4428;top:7159;width:10;height:20" coordorigin="4428,7159" coordsize="10,20" path="m4428,7178l4438,7178,4438,7159,4428,7159,4428,7178xe" filled="true" fillcolor="#000000" stroked="false">
                <v:path arrowok="t"/>
                <v:fill type="solid"/>
              </v:shape>
            </v:group>
            <v:group style="position:absolute;left:4428;top:7181;width:10;height:2" coordorigin="4428,7181" coordsize="10,2">
              <v:shape style="position:absolute;left:4428;top:7181;width:10;height:2" coordorigin="4428,7181" coordsize="10,0" path="m4428,7181l4438,7181e" filled="false" stroked="true" strokeweight=".300018pt" strokecolor="#000000">
                <v:path arrowok="t"/>
              </v:shape>
            </v:group>
            <v:group style="position:absolute;left:5058;top:6967;width:10;height:20" coordorigin="5058,6967" coordsize="10,20">
              <v:shape style="position:absolute;left:5058;top:6967;width:10;height:20" coordorigin="5058,6967" coordsize="10,20" path="m5058,6986l5068,6986,5068,6967,5058,6967,5058,6986xe" filled="true" fillcolor="#000000" stroked="false">
                <v:path arrowok="t"/>
                <v:fill type="solid"/>
              </v:shape>
            </v:group>
            <v:group style="position:absolute;left:5058;top:6986;width:10;height:20" coordorigin="5058,6986" coordsize="10,20">
              <v:shape style="position:absolute;left:5058;top:6986;width:10;height:20" coordorigin="5058,6986" coordsize="10,20" path="m5058,7005l5068,7005,5068,6986,5058,6986,5058,7005xe" filled="true" fillcolor="#000000" stroked="false">
                <v:path arrowok="t"/>
                <v:fill type="solid"/>
              </v:shape>
            </v:group>
            <v:group style="position:absolute;left:5058;top:7005;width:10;height:20" coordorigin="5058,7005" coordsize="10,20">
              <v:shape style="position:absolute;left:5058;top:7005;width:10;height:20" coordorigin="5058,7005" coordsize="10,20" path="m5058,7024l5068,7024,5068,7005,5058,7005,5058,7024xe" filled="true" fillcolor="#000000" stroked="false">
                <v:path arrowok="t"/>
                <v:fill type="solid"/>
              </v:shape>
            </v:group>
            <v:group style="position:absolute;left:5058;top:7024;width:10;height:20" coordorigin="5058,7024" coordsize="10,20">
              <v:shape style="position:absolute;left:5058;top:7024;width:10;height:20" coordorigin="5058,7024" coordsize="10,20" path="m5058,7044l5068,7044,5068,7024,5058,7024,5058,7044xe" filled="true" fillcolor="#000000" stroked="false">
                <v:path arrowok="t"/>
                <v:fill type="solid"/>
              </v:shape>
            </v:group>
            <v:group style="position:absolute;left:5058;top:7044;width:10;height:20" coordorigin="5058,7044" coordsize="10,20">
              <v:shape style="position:absolute;left:5058;top:7044;width:10;height:20" coordorigin="5058,7044" coordsize="10,20" path="m5058,7063l5068,7063,5068,7044,5058,7044,5058,7063xe" filled="true" fillcolor="#000000" stroked="false">
                <v:path arrowok="t"/>
                <v:fill type="solid"/>
              </v:shape>
            </v:group>
            <v:group style="position:absolute;left:5058;top:7063;width:10;height:20" coordorigin="5058,7063" coordsize="10,20">
              <v:shape style="position:absolute;left:5058;top:7063;width:10;height:20" coordorigin="5058,7063" coordsize="10,20" path="m5058,7082l5068,7082,5068,7063,5058,7063,5058,7082xe" filled="true" fillcolor="#000000" stroked="false">
                <v:path arrowok="t"/>
                <v:fill type="solid"/>
              </v:shape>
            </v:group>
            <v:group style="position:absolute;left:5058;top:7082;width:10;height:20" coordorigin="5058,7082" coordsize="10,20">
              <v:shape style="position:absolute;left:5058;top:7082;width:10;height:20" coordorigin="5058,7082" coordsize="10,20" path="m5058,7101l5068,7101,5068,7082,5058,7082,5058,7101xe" filled="true" fillcolor="#000000" stroked="false">
                <v:path arrowok="t"/>
                <v:fill type="solid"/>
              </v:shape>
            </v:group>
            <v:group style="position:absolute;left:5058;top:7101;width:10;height:20" coordorigin="5058,7101" coordsize="10,20">
              <v:shape style="position:absolute;left:5058;top:7101;width:10;height:20" coordorigin="5058,7101" coordsize="10,20" path="m5058,7120l5068,7120,5068,7101,5058,7101,5058,7120xe" filled="true" fillcolor="#000000" stroked="false">
                <v:path arrowok="t"/>
                <v:fill type="solid"/>
              </v:shape>
            </v:group>
            <v:group style="position:absolute;left:5058;top:7120;width:10;height:20" coordorigin="5058,7120" coordsize="10,20">
              <v:shape style="position:absolute;left:5058;top:7120;width:10;height:20" coordorigin="5058,7120" coordsize="10,20" path="m5058,7140l5068,7140,5068,7120,5058,7120,5058,7140xe" filled="true" fillcolor="#000000" stroked="false">
                <v:path arrowok="t"/>
                <v:fill type="solid"/>
              </v:shape>
            </v:group>
            <v:group style="position:absolute;left:5058;top:7140;width:10;height:20" coordorigin="5058,7140" coordsize="10,20">
              <v:shape style="position:absolute;left:5058;top:7140;width:10;height:20" coordorigin="5058,7140" coordsize="10,20" path="m5058,7159l5068,7159,5068,7140,5058,7140,5058,7159xe" filled="true" fillcolor="#000000" stroked="false">
                <v:path arrowok="t"/>
                <v:fill type="solid"/>
              </v:shape>
            </v:group>
            <v:group style="position:absolute;left:5058;top:7159;width:10;height:20" coordorigin="5058,7159" coordsize="10,20">
              <v:shape style="position:absolute;left:5058;top:7159;width:10;height:20" coordorigin="5058,7159" coordsize="10,20" path="m5058,7178l5068,7178,5068,7159,5058,7159,5058,7178xe" filled="true" fillcolor="#000000" stroked="false">
                <v:path arrowok="t"/>
                <v:fill type="solid"/>
              </v:shape>
            </v:group>
            <v:group style="position:absolute;left:5058;top:7181;width:10;height:2" coordorigin="5058,7181" coordsize="10,2">
              <v:shape style="position:absolute;left:5058;top:7181;width:10;height:2" coordorigin="5058,7181" coordsize="10,0" path="m5058,7181l5068,7181e" filled="false" stroked="true" strokeweight=".300018pt" strokecolor="#000000">
                <v:path arrowok="t"/>
              </v:shape>
            </v:group>
            <v:group style="position:absolute;left:5769;top:6967;width:10;height:20" coordorigin="5769,6967" coordsize="10,20">
              <v:shape style="position:absolute;left:5769;top:6967;width:10;height:20" coordorigin="5769,6967" coordsize="10,20" path="m5769,6986l5778,6986,5778,6967,5769,6967,5769,6986xe" filled="true" fillcolor="#000000" stroked="false">
                <v:path arrowok="t"/>
                <v:fill type="solid"/>
              </v:shape>
            </v:group>
            <v:group style="position:absolute;left:5769;top:6986;width:10;height:20" coordorigin="5769,6986" coordsize="10,20">
              <v:shape style="position:absolute;left:5769;top:6986;width:10;height:20" coordorigin="5769,6986" coordsize="10,20" path="m5769,7005l5778,7005,5778,6986,5769,6986,5769,7005xe" filled="true" fillcolor="#000000" stroked="false">
                <v:path arrowok="t"/>
                <v:fill type="solid"/>
              </v:shape>
            </v:group>
            <v:group style="position:absolute;left:5769;top:7005;width:10;height:20" coordorigin="5769,7005" coordsize="10,20">
              <v:shape style="position:absolute;left:5769;top:7005;width:10;height:20" coordorigin="5769,7005" coordsize="10,20" path="m5769,7024l5778,7024,5778,7005,5769,7005,5769,7024xe" filled="true" fillcolor="#000000" stroked="false">
                <v:path arrowok="t"/>
                <v:fill type="solid"/>
              </v:shape>
            </v:group>
            <v:group style="position:absolute;left:5769;top:7024;width:10;height:20" coordorigin="5769,7024" coordsize="10,20">
              <v:shape style="position:absolute;left:5769;top:7024;width:10;height:20" coordorigin="5769,7024" coordsize="10,20" path="m5769,7044l5778,7044,5778,7024,5769,7024,5769,7044xe" filled="true" fillcolor="#000000" stroked="false">
                <v:path arrowok="t"/>
                <v:fill type="solid"/>
              </v:shape>
            </v:group>
            <v:group style="position:absolute;left:5769;top:7044;width:10;height:20" coordorigin="5769,7044" coordsize="10,20">
              <v:shape style="position:absolute;left:5769;top:7044;width:10;height:20" coordorigin="5769,7044" coordsize="10,20" path="m5769,7063l5778,7063,5778,7044,5769,7044,5769,7063xe" filled="true" fillcolor="#000000" stroked="false">
                <v:path arrowok="t"/>
                <v:fill type="solid"/>
              </v:shape>
            </v:group>
            <v:group style="position:absolute;left:5769;top:7063;width:10;height:20" coordorigin="5769,7063" coordsize="10,20">
              <v:shape style="position:absolute;left:5769;top:7063;width:10;height:20" coordorigin="5769,7063" coordsize="10,20" path="m5769,7082l5778,7082,5778,7063,5769,7063,5769,7082xe" filled="true" fillcolor="#000000" stroked="false">
                <v:path arrowok="t"/>
                <v:fill type="solid"/>
              </v:shape>
            </v:group>
            <v:group style="position:absolute;left:5769;top:7082;width:10;height:20" coordorigin="5769,7082" coordsize="10,20">
              <v:shape style="position:absolute;left:5769;top:7082;width:10;height:20" coordorigin="5769,7082" coordsize="10,20" path="m5769,7101l5778,7101,5778,7082,5769,7082,5769,7101xe" filled="true" fillcolor="#000000" stroked="false">
                <v:path arrowok="t"/>
                <v:fill type="solid"/>
              </v:shape>
            </v:group>
            <v:group style="position:absolute;left:5769;top:7101;width:10;height:20" coordorigin="5769,7101" coordsize="10,20">
              <v:shape style="position:absolute;left:5769;top:7101;width:10;height:20" coordorigin="5769,7101" coordsize="10,20" path="m5769,7120l5778,7120,5778,7101,5769,7101,5769,7120xe" filled="true" fillcolor="#000000" stroked="false">
                <v:path arrowok="t"/>
                <v:fill type="solid"/>
              </v:shape>
            </v:group>
            <v:group style="position:absolute;left:5769;top:7120;width:10;height:20" coordorigin="5769,7120" coordsize="10,20">
              <v:shape style="position:absolute;left:5769;top:7120;width:10;height:20" coordorigin="5769,7120" coordsize="10,20" path="m5769,7140l5778,7140,5778,7120,5769,7120,5769,7140xe" filled="true" fillcolor="#000000" stroked="false">
                <v:path arrowok="t"/>
                <v:fill type="solid"/>
              </v:shape>
            </v:group>
            <v:group style="position:absolute;left:5769;top:7140;width:10;height:20" coordorigin="5769,7140" coordsize="10,20">
              <v:shape style="position:absolute;left:5769;top:7140;width:10;height:20" coordorigin="5769,7140" coordsize="10,20" path="m5769,7159l5778,7159,5778,7140,5769,7140,5769,7159xe" filled="true" fillcolor="#000000" stroked="false">
                <v:path arrowok="t"/>
                <v:fill type="solid"/>
              </v:shape>
            </v:group>
            <v:group style="position:absolute;left:5769;top:7159;width:10;height:20" coordorigin="5769,7159" coordsize="10,20">
              <v:shape style="position:absolute;left:5769;top:7159;width:10;height:20" coordorigin="5769,7159" coordsize="10,20" path="m5769,7178l5778,7178,5778,7159,5769,7159,5769,7178xe" filled="true" fillcolor="#000000" stroked="false">
                <v:path arrowok="t"/>
                <v:fill type="solid"/>
              </v:shape>
            </v:group>
            <v:group style="position:absolute;left:5769;top:7181;width:10;height:2" coordorigin="5769,7181" coordsize="10,2">
              <v:shape style="position:absolute;left:5769;top:7181;width:10;height:2" coordorigin="5769,7181" coordsize="10,0" path="m5769,7181l5778,7181e" filled="false" stroked="true" strokeweight=".300018pt" strokecolor="#000000">
                <v:path arrowok="t"/>
              </v:shape>
            </v:group>
            <v:group style="position:absolute;left:6334;top:6967;width:10;height:20" coordorigin="6334,6967" coordsize="10,20">
              <v:shape style="position:absolute;left:6334;top:6967;width:10;height:20" coordorigin="6334,6967" coordsize="10,20" path="m6334,6986l6344,6986,6344,6967,6334,6967,6334,6986xe" filled="true" fillcolor="#000000" stroked="false">
                <v:path arrowok="t"/>
                <v:fill type="solid"/>
              </v:shape>
            </v:group>
            <v:group style="position:absolute;left:6334;top:6986;width:10;height:20" coordorigin="6334,6986" coordsize="10,20">
              <v:shape style="position:absolute;left:6334;top:6986;width:10;height:20" coordorigin="6334,6986" coordsize="10,20" path="m6334,7005l6344,7005,6344,6986,6334,6986,6334,7005xe" filled="true" fillcolor="#000000" stroked="false">
                <v:path arrowok="t"/>
                <v:fill type="solid"/>
              </v:shape>
            </v:group>
            <v:group style="position:absolute;left:6334;top:7005;width:10;height:20" coordorigin="6334,7005" coordsize="10,20">
              <v:shape style="position:absolute;left:6334;top:7005;width:10;height:20" coordorigin="6334,7005" coordsize="10,20" path="m6334,7024l6344,7024,6344,7005,6334,7005,6334,7024xe" filled="true" fillcolor="#000000" stroked="false">
                <v:path arrowok="t"/>
                <v:fill type="solid"/>
              </v:shape>
            </v:group>
            <v:group style="position:absolute;left:6334;top:7024;width:10;height:20" coordorigin="6334,7024" coordsize="10,20">
              <v:shape style="position:absolute;left:6334;top:7024;width:10;height:20" coordorigin="6334,7024" coordsize="10,20" path="m6334,7044l6344,7044,6344,7024,6334,7024,6334,7044xe" filled="true" fillcolor="#000000" stroked="false">
                <v:path arrowok="t"/>
                <v:fill type="solid"/>
              </v:shape>
            </v:group>
            <v:group style="position:absolute;left:6334;top:7044;width:10;height:20" coordorigin="6334,7044" coordsize="10,20">
              <v:shape style="position:absolute;left:6334;top:7044;width:10;height:20" coordorigin="6334,7044" coordsize="10,20" path="m6334,7063l6344,7063,6344,7044,6334,7044,6334,7063xe" filled="true" fillcolor="#000000" stroked="false">
                <v:path arrowok="t"/>
                <v:fill type="solid"/>
              </v:shape>
            </v:group>
            <v:group style="position:absolute;left:6334;top:7063;width:10;height:20" coordorigin="6334,7063" coordsize="10,20">
              <v:shape style="position:absolute;left:6334;top:7063;width:10;height:20" coordorigin="6334,7063" coordsize="10,20" path="m6334,7082l6344,7082,6344,7063,6334,7063,6334,7082xe" filled="true" fillcolor="#000000" stroked="false">
                <v:path arrowok="t"/>
                <v:fill type="solid"/>
              </v:shape>
            </v:group>
            <v:group style="position:absolute;left:6334;top:7082;width:10;height:20" coordorigin="6334,7082" coordsize="10,20">
              <v:shape style="position:absolute;left:6334;top:7082;width:10;height:20" coordorigin="6334,7082" coordsize="10,20" path="m6334,7101l6344,7101,6344,7082,6334,7082,6334,7101xe" filled="true" fillcolor="#000000" stroked="false">
                <v:path arrowok="t"/>
                <v:fill type="solid"/>
              </v:shape>
            </v:group>
            <v:group style="position:absolute;left:6334;top:7101;width:10;height:20" coordorigin="6334,7101" coordsize="10,20">
              <v:shape style="position:absolute;left:6334;top:7101;width:10;height:20" coordorigin="6334,7101" coordsize="10,20" path="m6334,7120l6344,7120,6344,7101,6334,7101,6334,7120xe" filled="true" fillcolor="#000000" stroked="false">
                <v:path arrowok="t"/>
                <v:fill type="solid"/>
              </v:shape>
            </v:group>
            <v:group style="position:absolute;left:6334;top:7120;width:10;height:20" coordorigin="6334,7120" coordsize="10,20">
              <v:shape style="position:absolute;left:6334;top:7120;width:10;height:20" coordorigin="6334,7120" coordsize="10,20" path="m6334,7140l6344,7140,6344,7120,6334,7120,6334,7140xe" filled="true" fillcolor="#000000" stroked="false">
                <v:path arrowok="t"/>
                <v:fill type="solid"/>
              </v:shape>
            </v:group>
            <v:group style="position:absolute;left:6334;top:7140;width:10;height:20" coordorigin="6334,7140" coordsize="10,20">
              <v:shape style="position:absolute;left:6334;top:7140;width:10;height:20" coordorigin="6334,7140" coordsize="10,20" path="m6334,7159l6344,7159,6344,7140,6334,7140,6334,7159xe" filled="true" fillcolor="#000000" stroked="false">
                <v:path arrowok="t"/>
                <v:fill type="solid"/>
              </v:shape>
            </v:group>
            <v:group style="position:absolute;left:6334;top:7159;width:10;height:20" coordorigin="6334,7159" coordsize="10,20">
              <v:shape style="position:absolute;left:6334;top:7159;width:10;height:20" coordorigin="6334,7159" coordsize="10,20" path="m6334,7178l6344,7178,6344,7159,6334,7159,6334,7178xe" filled="true" fillcolor="#000000" stroked="false">
                <v:path arrowok="t"/>
                <v:fill type="solid"/>
              </v:shape>
            </v:group>
            <v:group style="position:absolute;left:6334;top:7181;width:10;height:2" coordorigin="6334,7181" coordsize="10,2">
              <v:shape style="position:absolute;left:6334;top:7181;width:10;height:2" coordorigin="6334,7181" coordsize="10,0" path="m6334,7181l6344,7181e" filled="false" stroked="true" strokeweight=".300018pt" strokecolor="#000000">
                <v:path arrowok="t"/>
              </v:shape>
            </v:group>
            <v:group style="position:absolute;left:7820;top:6967;width:10;height:20" coordorigin="7820,6967" coordsize="10,20">
              <v:shape style="position:absolute;left:7820;top:6967;width:10;height:20" coordorigin="7820,6967" coordsize="10,20" path="m7820,6986l7829,6986,7829,6967,7820,6967,7820,6986xe" filled="true" fillcolor="#000000" stroked="false">
                <v:path arrowok="t"/>
                <v:fill type="solid"/>
              </v:shape>
            </v:group>
            <v:group style="position:absolute;left:7820;top:6986;width:10;height:20" coordorigin="7820,6986" coordsize="10,20">
              <v:shape style="position:absolute;left:7820;top:6986;width:10;height:20" coordorigin="7820,6986" coordsize="10,20" path="m7820,7005l7829,7005,7829,6986,7820,6986,7820,7005xe" filled="true" fillcolor="#000000" stroked="false">
                <v:path arrowok="t"/>
                <v:fill type="solid"/>
              </v:shape>
            </v:group>
            <v:group style="position:absolute;left:7820;top:7005;width:10;height:20" coordorigin="7820,7005" coordsize="10,20">
              <v:shape style="position:absolute;left:7820;top:7005;width:10;height:20" coordorigin="7820,7005" coordsize="10,20" path="m7820,7024l7829,7024,7829,7005,7820,7005,7820,7024xe" filled="true" fillcolor="#000000" stroked="false">
                <v:path arrowok="t"/>
                <v:fill type="solid"/>
              </v:shape>
            </v:group>
            <v:group style="position:absolute;left:7820;top:7024;width:10;height:20" coordorigin="7820,7024" coordsize="10,20">
              <v:shape style="position:absolute;left:7820;top:7024;width:10;height:20" coordorigin="7820,7024" coordsize="10,20" path="m7820,7044l7829,7044,7829,7024,7820,7024,7820,7044xe" filled="true" fillcolor="#000000" stroked="false">
                <v:path arrowok="t"/>
                <v:fill type="solid"/>
              </v:shape>
            </v:group>
            <v:group style="position:absolute;left:7820;top:7044;width:10;height:20" coordorigin="7820,7044" coordsize="10,20">
              <v:shape style="position:absolute;left:7820;top:7044;width:10;height:20" coordorigin="7820,7044" coordsize="10,20" path="m7820,7063l7829,7063,7829,7044,7820,7044,7820,7063xe" filled="true" fillcolor="#000000" stroked="false">
                <v:path arrowok="t"/>
                <v:fill type="solid"/>
              </v:shape>
            </v:group>
            <v:group style="position:absolute;left:7820;top:7063;width:10;height:20" coordorigin="7820,7063" coordsize="10,20">
              <v:shape style="position:absolute;left:7820;top:7063;width:10;height:20" coordorigin="7820,7063" coordsize="10,20" path="m7820,7082l7829,7082,7829,7063,7820,7063,7820,7082xe" filled="true" fillcolor="#000000" stroked="false">
                <v:path arrowok="t"/>
                <v:fill type="solid"/>
              </v:shape>
            </v:group>
            <v:group style="position:absolute;left:7820;top:7082;width:10;height:20" coordorigin="7820,7082" coordsize="10,20">
              <v:shape style="position:absolute;left:7820;top:7082;width:10;height:20" coordorigin="7820,7082" coordsize="10,20" path="m7820,7101l7829,7101,7829,7082,7820,7082,7820,7101xe" filled="true" fillcolor="#000000" stroked="false">
                <v:path arrowok="t"/>
                <v:fill type="solid"/>
              </v:shape>
            </v:group>
            <v:group style="position:absolute;left:7820;top:7101;width:10;height:20" coordorigin="7820,7101" coordsize="10,20">
              <v:shape style="position:absolute;left:7820;top:7101;width:10;height:20" coordorigin="7820,7101" coordsize="10,20" path="m7820,7120l7829,7120,7829,7101,7820,7101,7820,7120xe" filled="true" fillcolor="#000000" stroked="false">
                <v:path arrowok="t"/>
                <v:fill type="solid"/>
              </v:shape>
            </v:group>
            <v:group style="position:absolute;left:7820;top:7120;width:10;height:20" coordorigin="7820,7120" coordsize="10,20">
              <v:shape style="position:absolute;left:7820;top:7120;width:10;height:20" coordorigin="7820,7120" coordsize="10,20" path="m7820,7140l7829,7140,7829,7120,7820,7120,7820,7140xe" filled="true" fillcolor="#000000" stroked="false">
                <v:path arrowok="t"/>
                <v:fill type="solid"/>
              </v:shape>
            </v:group>
            <v:group style="position:absolute;left:7820;top:7140;width:10;height:20" coordorigin="7820,7140" coordsize="10,20">
              <v:shape style="position:absolute;left:7820;top:7140;width:10;height:20" coordorigin="7820,7140" coordsize="10,20" path="m7820,7159l7829,7159,7829,7140,7820,7140,7820,7159xe" filled="true" fillcolor="#000000" stroked="false">
                <v:path arrowok="t"/>
                <v:fill type="solid"/>
              </v:shape>
            </v:group>
            <v:group style="position:absolute;left:7820;top:7159;width:10;height:20" coordorigin="7820,7159" coordsize="10,20">
              <v:shape style="position:absolute;left:7820;top:7159;width:10;height:20" coordorigin="7820,7159" coordsize="10,20" path="m7820,7178l7829,7178,7829,7159,7820,7159,7820,7178xe" filled="true" fillcolor="#000000" stroked="false">
                <v:path arrowok="t"/>
                <v:fill type="solid"/>
              </v:shape>
            </v:group>
            <v:group style="position:absolute;left:7820;top:7181;width:10;height:2" coordorigin="7820,7181" coordsize="10,2">
              <v:shape style="position:absolute;left:7820;top:7181;width:10;height:2" coordorigin="7820,7181" coordsize="10,0" path="m7820,7181l7829,7181e" filled="false" stroked="true" strokeweight=".300018pt" strokecolor="#000000">
                <v:path arrowok="t"/>
              </v:shape>
            </v:group>
            <v:group style="position:absolute;left:8462;top:6967;width:10;height:20" coordorigin="8462,6967" coordsize="10,20">
              <v:shape style="position:absolute;left:8462;top:6967;width:10;height:20" coordorigin="8462,6967" coordsize="10,20" path="m8462,6986l8472,6986,8472,6967,8462,6967,8462,6986xe" filled="true" fillcolor="#000000" stroked="false">
                <v:path arrowok="t"/>
                <v:fill type="solid"/>
              </v:shape>
            </v:group>
            <v:group style="position:absolute;left:8462;top:6986;width:10;height:20" coordorigin="8462,6986" coordsize="10,20">
              <v:shape style="position:absolute;left:8462;top:6986;width:10;height:20" coordorigin="8462,6986" coordsize="10,20" path="m8462,7005l8472,7005,8472,6986,8462,6986,8462,7005xe" filled="true" fillcolor="#000000" stroked="false">
                <v:path arrowok="t"/>
                <v:fill type="solid"/>
              </v:shape>
            </v:group>
            <v:group style="position:absolute;left:8462;top:7005;width:10;height:20" coordorigin="8462,7005" coordsize="10,20">
              <v:shape style="position:absolute;left:8462;top:7005;width:10;height:20" coordorigin="8462,7005" coordsize="10,20" path="m8462,7024l8472,7024,8472,7005,8462,7005,8462,7024xe" filled="true" fillcolor="#000000" stroked="false">
                <v:path arrowok="t"/>
                <v:fill type="solid"/>
              </v:shape>
            </v:group>
            <v:group style="position:absolute;left:8462;top:7024;width:10;height:20" coordorigin="8462,7024" coordsize="10,20">
              <v:shape style="position:absolute;left:8462;top:7024;width:10;height:20" coordorigin="8462,7024" coordsize="10,20" path="m8462,7044l8472,7044,8472,7024,8462,7024,8462,7044xe" filled="true" fillcolor="#000000" stroked="false">
                <v:path arrowok="t"/>
                <v:fill type="solid"/>
              </v:shape>
            </v:group>
            <v:group style="position:absolute;left:8462;top:7044;width:10;height:20" coordorigin="8462,7044" coordsize="10,20">
              <v:shape style="position:absolute;left:8462;top:7044;width:10;height:20" coordorigin="8462,7044" coordsize="10,20" path="m8462,7063l8472,7063,8472,7044,8462,7044,8462,7063xe" filled="true" fillcolor="#000000" stroked="false">
                <v:path arrowok="t"/>
                <v:fill type="solid"/>
              </v:shape>
            </v:group>
            <v:group style="position:absolute;left:8462;top:7063;width:10;height:20" coordorigin="8462,7063" coordsize="10,20">
              <v:shape style="position:absolute;left:8462;top:7063;width:10;height:20" coordorigin="8462,7063" coordsize="10,20" path="m8462,7082l8472,7082,8472,7063,8462,7063,8462,7082xe" filled="true" fillcolor="#000000" stroked="false">
                <v:path arrowok="t"/>
                <v:fill type="solid"/>
              </v:shape>
            </v:group>
            <v:group style="position:absolute;left:8462;top:7082;width:10;height:20" coordorigin="8462,7082" coordsize="10,20">
              <v:shape style="position:absolute;left:8462;top:7082;width:10;height:20" coordorigin="8462,7082" coordsize="10,20" path="m8462,7101l8472,7101,8472,7082,8462,7082,8462,7101xe" filled="true" fillcolor="#000000" stroked="false">
                <v:path arrowok="t"/>
                <v:fill type="solid"/>
              </v:shape>
            </v:group>
            <v:group style="position:absolute;left:8462;top:7101;width:10;height:20" coordorigin="8462,7101" coordsize="10,20">
              <v:shape style="position:absolute;left:8462;top:7101;width:10;height:20" coordorigin="8462,7101" coordsize="10,20" path="m8462,7120l8472,7120,8472,7101,8462,7101,8462,7120xe" filled="true" fillcolor="#000000" stroked="false">
                <v:path arrowok="t"/>
                <v:fill type="solid"/>
              </v:shape>
            </v:group>
            <v:group style="position:absolute;left:8462;top:7120;width:10;height:20" coordorigin="8462,7120" coordsize="10,20">
              <v:shape style="position:absolute;left:8462;top:7120;width:10;height:20" coordorigin="8462,7120" coordsize="10,20" path="m8462,7140l8472,7140,8472,7120,8462,7120,8462,7140xe" filled="true" fillcolor="#000000" stroked="false">
                <v:path arrowok="t"/>
                <v:fill type="solid"/>
              </v:shape>
            </v:group>
            <v:group style="position:absolute;left:8462;top:7140;width:10;height:20" coordorigin="8462,7140" coordsize="10,20">
              <v:shape style="position:absolute;left:8462;top:7140;width:10;height:20" coordorigin="8462,7140" coordsize="10,20" path="m8462,7159l8472,7159,8472,7140,8462,7140,8462,7159xe" filled="true" fillcolor="#000000" stroked="false">
                <v:path arrowok="t"/>
                <v:fill type="solid"/>
              </v:shape>
            </v:group>
            <v:group style="position:absolute;left:8462;top:7159;width:10;height:20" coordorigin="8462,7159" coordsize="10,20">
              <v:shape style="position:absolute;left:8462;top:7159;width:10;height:20" coordorigin="8462,7159" coordsize="10,20" path="m8462,7178l8472,7178,8472,7159,8462,7159,8462,7178xe" filled="true" fillcolor="#000000" stroked="false">
                <v:path arrowok="t"/>
                <v:fill type="solid"/>
              </v:shape>
            </v:group>
            <v:group style="position:absolute;left:8462;top:7181;width:10;height:2" coordorigin="8462,7181" coordsize="10,2">
              <v:shape style="position:absolute;left:8462;top:7181;width:10;height:2" coordorigin="8462,7181" coordsize="10,0" path="m8462,7181l8472,7181e" filled="false" stroked="true" strokeweight=".300018pt" strokecolor="#000000">
                <v:path arrowok="t"/>
              </v:shape>
            </v:group>
            <v:group style="position:absolute;left:9597;top:6967;width:10;height:20" coordorigin="9597,6967" coordsize="10,20">
              <v:shape style="position:absolute;left:9597;top:6967;width:10;height:20" coordorigin="9597,6967" coordsize="10,20" path="m9597,6986l9607,6986,9607,6967,9597,6967,9597,6986xe" filled="true" fillcolor="#000000" stroked="false">
                <v:path arrowok="t"/>
                <v:fill type="solid"/>
              </v:shape>
            </v:group>
            <v:group style="position:absolute;left:9597;top:6986;width:10;height:20" coordorigin="9597,6986" coordsize="10,20">
              <v:shape style="position:absolute;left:9597;top:6986;width:10;height:20" coordorigin="9597,6986" coordsize="10,20" path="m9597,7005l9607,7005,9607,6986,9597,6986,9597,7005xe" filled="true" fillcolor="#000000" stroked="false">
                <v:path arrowok="t"/>
                <v:fill type="solid"/>
              </v:shape>
            </v:group>
            <v:group style="position:absolute;left:9597;top:7005;width:10;height:20" coordorigin="9597,7005" coordsize="10,20">
              <v:shape style="position:absolute;left:9597;top:7005;width:10;height:20" coordorigin="9597,7005" coordsize="10,20" path="m9597,7024l9607,7024,9607,7005,9597,7005,9597,7024xe" filled="true" fillcolor="#000000" stroked="false">
                <v:path arrowok="t"/>
                <v:fill type="solid"/>
              </v:shape>
            </v:group>
            <v:group style="position:absolute;left:9597;top:7024;width:10;height:20" coordorigin="9597,7024" coordsize="10,20">
              <v:shape style="position:absolute;left:9597;top:7024;width:10;height:20" coordorigin="9597,7024" coordsize="10,20" path="m9597,7044l9607,7044,9607,7024,9597,7024,9597,7044xe" filled="true" fillcolor="#000000" stroked="false">
                <v:path arrowok="t"/>
                <v:fill type="solid"/>
              </v:shape>
            </v:group>
            <v:group style="position:absolute;left:9597;top:7044;width:10;height:20" coordorigin="9597,7044" coordsize="10,20">
              <v:shape style="position:absolute;left:9597;top:7044;width:10;height:20" coordorigin="9597,7044" coordsize="10,20" path="m9597,7063l9607,7063,9607,7044,9597,7044,9597,7063xe" filled="true" fillcolor="#000000" stroked="false">
                <v:path arrowok="t"/>
                <v:fill type="solid"/>
              </v:shape>
            </v:group>
            <v:group style="position:absolute;left:9597;top:7063;width:10;height:20" coordorigin="9597,7063" coordsize="10,20">
              <v:shape style="position:absolute;left:9597;top:7063;width:10;height:20" coordorigin="9597,7063" coordsize="10,20" path="m9597,7082l9607,7082,9607,7063,9597,7063,9597,7082xe" filled="true" fillcolor="#000000" stroked="false">
                <v:path arrowok="t"/>
                <v:fill type="solid"/>
              </v:shape>
            </v:group>
            <v:group style="position:absolute;left:9597;top:7082;width:10;height:20" coordorigin="9597,7082" coordsize="10,20">
              <v:shape style="position:absolute;left:9597;top:7082;width:10;height:20" coordorigin="9597,7082" coordsize="10,20" path="m9597,7101l9607,7101,9607,7082,9597,7082,9597,7101xe" filled="true" fillcolor="#000000" stroked="false">
                <v:path arrowok="t"/>
                <v:fill type="solid"/>
              </v:shape>
            </v:group>
            <v:group style="position:absolute;left:9597;top:7101;width:10;height:20" coordorigin="9597,7101" coordsize="10,20">
              <v:shape style="position:absolute;left:9597;top:7101;width:10;height:20" coordorigin="9597,7101" coordsize="10,20" path="m9597,7120l9607,7120,9607,7101,9597,7101,9597,7120xe" filled="true" fillcolor="#000000" stroked="false">
                <v:path arrowok="t"/>
                <v:fill type="solid"/>
              </v:shape>
            </v:group>
            <v:group style="position:absolute;left:9597;top:7120;width:10;height:20" coordorigin="9597,7120" coordsize="10,20">
              <v:shape style="position:absolute;left:9597;top:7120;width:10;height:20" coordorigin="9597,7120" coordsize="10,20" path="m9597,7140l9607,7140,9607,7120,9597,7120,9597,7140xe" filled="true" fillcolor="#000000" stroked="false">
                <v:path arrowok="t"/>
                <v:fill type="solid"/>
              </v:shape>
            </v:group>
            <v:group style="position:absolute;left:9597;top:7140;width:10;height:20" coordorigin="9597,7140" coordsize="10,20">
              <v:shape style="position:absolute;left:9597;top:7140;width:10;height:20" coordorigin="9597,7140" coordsize="10,20" path="m9597,7159l9607,7159,9607,7140,9597,7140,9597,7159xe" filled="true" fillcolor="#000000" stroked="false">
                <v:path arrowok="t"/>
                <v:fill type="solid"/>
              </v:shape>
            </v:group>
            <v:group style="position:absolute;left:9597;top:7159;width:10;height:20" coordorigin="9597,7159" coordsize="10,20">
              <v:shape style="position:absolute;left:9597;top:7159;width:10;height:20" coordorigin="9597,7159" coordsize="10,20" path="m9597,7178l9607,7178,9607,7159,9597,7159,9597,7178xe" filled="true" fillcolor="#000000" stroked="false">
                <v:path arrowok="t"/>
                <v:fill type="solid"/>
              </v:shape>
            </v:group>
            <v:group style="position:absolute;left:9597;top:7181;width:10;height:2" coordorigin="9597,7181" coordsize="10,2">
              <v:shape style="position:absolute;left:9597;top:7181;width:10;height:2" coordorigin="9597,7181" coordsize="10,0" path="m9597,7181l9607,7181e" filled="false" stroked="true" strokeweight=".300018pt" strokecolor="#000000">
                <v:path arrowok="t"/>
              </v:shape>
            </v:group>
            <v:group style="position:absolute;left:10162;top:6967;width:10;height:20" coordorigin="10162,6967" coordsize="10,20">
              <v:shape style="position:absolute;left:10162;top:6967;width:10;height:20" coordorigin="10162,6967" coordsize="10,20" path="m10162,6986l10172,6986,10172,6967,10162,6967,10162,6986xe" filled="true" fillcolor="#000000" stroked="false">
                <v:path arrowok="t"/>
                <v:fill type="solid"/>
              </v:shape>
            </v:group>
            <v:group style="position:absolute;left:10162;top:6986;width:10;height:20" coordorigin="10162,6986" coordsize="10,20">
              <v:shape style="position:absolute;left:10162;top:6986;width:10;height:20" coordorigin="10162,6986" coordsize="10,20" path="m10162,7005l10172,7005,10172,6986,10162,6986,10162,7005xe" filled="true" fillcolor="#000000" stroked="false">
                <v:path arrowok="t"/>
                <v:fill type="solid"/>
              </v:shape>
            </v:group>
            <v:group style="position:absolute;left:10162;top:7005;width:10;height:20" coordorigin="10162,7005" coordsize="10,20">
              <v:shape style="position:absolute;left:10162;top:7005;width:10;height:20" coordorigin="10162,7005" coordsize="10,20" path="m10162,7024l10172,7024,10172,7005,10162,7005,10162,7024xe" filled="true" fillcolor="#000000" stroked="false">
                <v:path arrowok="t"/>
                <v:fill type="solid"/>
              </v:shape>
            </v:group>
            <v:group style="position:absolute;left:10162;top:7024;width:10;height:20" coordorigin="10162,7024" coordsize="10,20">
              <v:shape style="position:absolute;left:10162;top:7024;width:10;height:20" coordorigin="10162,7024" coordsize="10,20" path="m10162,7044l10172,7044,10172,7024,10162,7024,10162,7044xe" filled="true" fillcolor="#000000" stroked="false">
                <v:path arrowok="t"/>
                <v:fill type="solid"/>
              </v:shape>
            </v:group>
            <v:group style="position:absolute;left:10162;top:7044;width:10;height:20" coordorigin="10162,7044" coordsize="10,20">
              <v:shape style="position:absolute;left:10162;top:7044;width:10;height:20" coordorigin="10162,7044" coordsize="10,20" path="m10162,7063l10172,7063,10172,7044,10162,7044,10162,7063xe" filled="true" fillcolor="#000000" stroked="false">
                <v:path arrowok="t"/>
                <v:fill type="solid"/>
              </v:shape>
            </v:group>
            <v:group style="position:absolute;left:10162;top:7063;width:10;height:20" coordorigin="10162,7063" coordsize="10,20">
              <v:shape style="position:absolute;left:10162;top:7063;width:10;height:20" coordorigin="10162,7063" coordsize="10,20" path="m10162,7082l10172,7082,10172,7063,10162,7063,10162,7082xe" filled="true" fillcolor="#000000" stroked="false">
                <v:path arrowok="t"/>
                <v:fill type="solid"/>
              </v:shape>
            </v:group>
            <v:group style="position:absolute;left:10162;top:7082;width:10;height:20" coordorigin="10162,7082" coordsize="10,20">
              <v:shape style="position:absolute;left:10162;top:7082;width:10;height:20" coordorigin="10162,7082" coordsize="10,20" path="m10162,7101l10172,7101,10172,7082,10162,7082,10162,7101xe" filled="true" fillcolor="#000000" stroked="false">
                <v:path arrowok="t"/>
                <v:fill type="solid"/>
              </v:shape>
            </v:group>
            <v:group style="position:absolute;left:10162;top:7101;width:10;height:20" coordorigin="10162,7101" coordsize="10,20">
              <v:shape style="position:absolute;left:10162;top:7101;width:10;height:20" coordorigin="10162,7101" coordsize="10,20" path="m10162,7120l10172,7120,10172,7101,10162,7101,10162,7120xe" filled="true" fillcolor="#000000" stroked="false">
                <v:path arrowok="t"/>
                <v:fill type="solid"/>
              </v:shape>
            </v:group>
            <v:group style="position:absolute;left:10162;top:7120;width:10;height:20" coordorigin="10162,7120" coordsize="10,20">
              <v:shape style="position:absolute;left:10162;top:7120;width:10;height:20" coordorigin="10162,7120" coordsize="10,20" path="m10162,7140l10172,7140,10172,7120,10162,7120,10162,7140xe" filled="true" fillcolor="#000000" stroked="false">
                <v:path arrowok="t"/>
                <v:fill type="solid"/>
              </v:shape>
            </v:group>
            <v:group style="position:absolute;left:10162;top:7140;width:10;height:20" coordorigin="10162,7140" coordsize="10,20">
              <v:shape style="position:absolute;left:10162;top:7140;width:10;height:20" coordorigin="10162,7140" coordsize="10,20" path="m10162,7159l10172,7159,10172,7140,10162,7140,10162,7159xe" filled="true" fillcolor="#000000" stroked="false">
                <v:path arrowok="t"/>
                <v:fill type="solid"/>
              </v:shape>
            </v:group>
            <v:group style="position:absolute;left:10162;top:7159;width:10;height:20" coordorigin="10162,7159" coordsize="10,20">
              <v:shape style="position:absolute;left:10162;top:7159;width:10;height:20" coordorigin="10162,7159" coordsize="10,20" path="m10162,7178l10172,7178,10172,7159,10162,7159,10162,7178xe" filled="true" fillcolor="#000000" stroked="false">
                <v:path arrowok="t"/>
                <v:fill type="solid"/>
              </v:shape>
            </v:group>
            <v:group style="position:absolute;left:10162;top:7181;width:10;height:2" coordorigin="10162,7181" coordsize="10,2">
              <v:shape style="position:absolute;left:10162;top:7181;width:10;height:2" coordorigin="10162,7181" coordsize="10,0" path="m10162,7181l10172,7181e" filled="false" stroked="true" strokeweight=".300018pt" strokecolor="#000000">
                <v:path arrowok="t"/>
              </v:shape>
            </v:group>
            <v:group style="position:absolute;left:11437;top:6967;width:10;height:20" coordorigin="11437,6967" coordsize="10,20">
              <v:shape style="position:absolute;left:11437;top:6967;width:10;height:20" coordorigin="11437,6967" coordsize="10,20" path="m11437,6986l11446,6986,11446,6967,11437,6967,11437,6986xe" filled="true" fillcolor="#000000" stroked="false">
                <v:path arrowok="t"/>
                <v:fill type="solid"/>
              </v:shape>
            </v:group>
            <v:group style="position:absolute;left:11437;top:6986;width:10;height:20" coordorigin="11437,6986" coordsize="10,20">
              <v:shape style="position:absolute;left:11437;top:6986;width:10;height:20" coordorigin="11437,6986" coordsize="10,20" path="m11437,7005l11446,7005,11446,6986,11437,6986,11437,7005xe" filled="true" fillcolor="#000000" stroked="false">
                <v:path arrowok="t"/>
                <v:fill type="solid"/>
              </v:shape>
            </v:group>
            <v:group style="position:absolute;left:11437;top:7005;width:10;height:20" coordorigin="11437,7005" coordsize="10,20">
              <v:shape style="position:absolute;left:11437;top:7005;width:10;height:20" coordorigin="11437,7005" coordsize="10,20" path="m11437,7024l11446,7024,11446,7005,11437,7005,11437,7024xe" filled="true" fillcolor="#000000" stroked="false">
                <v:path arrowok="t"/>
                <v:fill type="solid"/>
              </v:shape>
            </v:group>
            <v:group style="position:absolute;left:11437;top:7024;width:10;height:20" coordorigin="11437,7024" coordsize="10,20">
              <v:shape style="position:absolute;left:11437;top:7024;width:10;height:20" coordorigin="11437,7024" coordsize="10,20" path="m11437,7044l11446,7044,11446,7024,11437,7024,11437,7044xe" filled="true" fillcolor="#000000" stroked="false">
                <v:path arrowok="t"/>
                <v:fill type="solid"/>
              </v:shape>
            </v:group>
            <v:group style="position:absolute;left:11437;top:7044;width:10;height:20" coordorigin="11437,7044" coordsize="10,20">
              <v:shape style="position:absolute;left:11437;top:7044;width:10;height:20" coordorigin="11437,7044" coordsize="10,20" path="m11437,7063l11446,7063,11446,7044,11437,7044,11437,7063xe" filled="true" fillcolor="#000000" stroked="false">
                <v:path arrowok="t"/>
                <v:fill type="solid"/>
              </v:shape>
            </v:group>
            <v:group style="position:absolute;left:11437;top:7063;width:10;height:20" coordorigin="11437,7063" coordsize="10,20">
              <v:shape style="position:absolute;left:11437;top:7063;width:10;height:20" coordorigin="11437,7063" coordsize="10,20" path="m11437,7082l11446,7082,11446,7063,11437,7063,11437,7082xe" filled="true" fillcolor="#000000" stroked="false">
                <v:path arrowok="t"/>
                <v:fill type="solid"/>
              </v:shape>
            </v:group>
            <v:group style="position:absolute;left:11437;top:7082;width:10;height:20" coordorigin="11437,7082" coordsize="10,20">
              <v:shape style="position:absolute;left:11437;top:7082;width:10;height:20" coordorigin="11437,7082" coordsize="10,20" path="m11437,7101l11446,7101,11446,7082,11437,7082,11437,7101xe" filled="true" fillcolor="#000000" stroked="false">
                <v:path arrowok="t"/>
                <v:fill type="solid"/>
              </v:shape>
            </v:group>
            <v:group style="position:absolute;left:11437;top:7101;width:10;height:20" coordorigin="11437,7101" coordsize="10,20">
              <v:shape style="position:absolute;left:11437;top:7101;width:10;height:20" coordorigin="11437,7101" coordsize="10,20" path="m11437,7120l11446,7120,11446,7101,11437,7101,11437,7120xe" filled="true" fillcolor="#000000" stroked="false">
                <v:path arrowok="t"/>
                <v:fill type="solid"/>
              </v:shape>
            </v:group>
            <v:group style="position:absolute;left:11437;top:7120;width:10;height:20" coordorigin="11437,7120" coordsize="10,20">
              <v:shape style="position:absolute;left:11437;top:7120;width:10;height:20" coordorigin="11437,7120" coordsize="10,20" path="m11437,7140l11446,7140,11446,7120,11437,7120,11437,7140xe" filled="true" fillcolor="#000000" stroked="false">
                <v:path arrowok="t"/>
                <v:fill type="solid"/>
              </v:shape>
            </v:group>
            <v:group style="position:absolute;left:11437;top:7140;width:10;height:20" coordorigin="11437,7140" coordsize="10,20">
              <v:shape style="position:absolute;left:11437;top:7140;width:10;height:20" coordorigin="11437,7140" coordsize="10,20" path="m11437,7159l11446,7159,11446,7140,11437,7140,11437,7159xe" filled="true" fillcolor="#000000" stroked="false">
                <v:path arrowok="t"/>
                <v:fill type="solid"/>
              </v:shape>
            </v:group>
            <v:group style="position:absolute;left:11437;top:7159;width:10;height:20" coordorigin="11437,7159" coordsize="10,20">
              <v:shape style="position:absolute;left:11437;top:7159;width:10;height:20" coordorigin="11437,7159" coordsize="10,20" path="m11437,7178l11446,7178,11446,7159,11437,7159,11437,7178xe" filled="true" fillcolor="#000000" stroked="false">
                <v:path arrowok="t"/>
                <v:fill type="solid"/>
              </v:shape>
            </v:group>
            <v:group style="position:absolute;left:11437;top:7181;width:10;height:2" coordorigin="11437,7181" coordsize="10,2">
              <v:shape style="position:absolute;left:11437;top:7181;width:10;height:2" coordorigin="11437,7181" coordsize="10,0" path="m11437,7181l11446,7181e" filled="false" stroked="true" strokeweight=".300018pt" strokecolor="#000000">
                <v:path arrowok="t"/>
              </v:shape>
            </v:group>
            <v:group style="position:absolute;left:12720;top:6967;width:10;height:20" coordorigin="12720,6967" coordsize="10,20">
              <v:shape style="position:absolute;left:12720;top:6967;width:10;height:20" coordorigin="12720,6967" coordsize="10,20" path="m12720,6986l12729,6986,12729,6967,12720,6967,12720,6986xe" filled="true" fillcolor="#000000" stroked="false">
                <v:path arrowok="t"/>
                <v:fill type="solid"/>
              </v:shape>
            </v:group>
            <v:group style="position:absolute;left:12720;top:6986;width:10;height:20" coordorigin="12720,6986" coordsize="10,20">
              <v:shape style="position:absolute;left:12720;top:6986;width:10;height:20" coordorigin="12720,6986" coordsize="10,20" path="m12720,7005l12729,7005,12729,6986,12720,6986,12720,7005xe" filled="true" fillcolor="#000000" stroked="false">
                <v:path arrowok="t"/>
                <v:fill type="solid"/>
              </v:shape>
            </v:group>
            <v:group style="position:absolute;left:12720;top:7005;width:10;height:20" coordorigin="12720,7005" coordsize="10,20">
              <v:shape style="position:absolute;left:12720;top:7005;width:10;height:20" coordorigin="12720,7005" coordsize="10,20" path="m12720,7024l12729,7024,12729,7005,12720,7005,12720,7024xe" filled="true" fillcolor="#000000" stroked="false">
                <v:path arrowok="t"/>
                <v:fill type="solid"/>
              </v:shape>
            </v:group>
            <v:group style="position:absolute;left:12720;top:7024;width:10;height:20" coordorigin="12720,7024" coordsize="10,20">
              <v:shape style="position:absolute;left:12720;top:7024;width:10;height:20" coordorigin="12720,7024" coordsize="10,20" path="m12720,7044l12729,7044,12729,7024,12720,7024,12720,7044xe" filled="true" fillcolor="#000000" stroked="false">
                <v:path arrowok="t"/>
                <v:fill type="solid"/>
              </v:shape>
            </v:group>
            <v:group style="position:absolute;left:12720;top:7044;width:10;height:20" coordorigin="12720,7044" coordsize="10,20">
              <v:shape style="position:absolute;left:12720;top:7044;width:10;height:20" coordorigin="12720,7044" coordsize="10,20" path="m12720,7063l12729,7063,12729,7044,12720,7044,12720,7063xe" filled="true" fillcolor="#000000" stroked="false">
                <v:path arrowok="t"/>
                <v:fill type="solid"/>
              </v:shape>
            </v:group>
            <v:group style="position:absolute;left:12720;top:7063;width:10;height:20" coordorigin="12720,7063" coordsize="10,20">
              <v:shape style="position:absolute;left:12720;top:7063;width:10;height:20" coordorigin="12720,7063" coordsize="10,20" path="m12720,7082l12729,7082,12729,7063,12720,7063,12720,7082xe" filled="true" fillcolor="#000000" stroked="false">
                <v:path arrowok="t"/>
                <v:fill type="solid"/>
              </v:shape>
            </v:group>
            <v:group style="position:absolute;left:12720;top:7082;width:10;height:20" coordorigin="12720,7082" coordsize="10,20">
              <v:shape style="position:absolute;left:12720;top:7082;width:10;height:20" coordorigin="12720,7082" coordsize="10,20" path="m12720,7101l12729,7101,12729,7082,12720,7082,12720,7101xe" filled="true" fillcolor="#000000" stroked="false">
                <v:path arrowok="t"/>
                <v:fill type="solid"/>
              </v:shape>
            </v:group>
            <v:group style="position:absolute;left:12720;top:7101;width:10;height:20" coordorigin="12720,7101" coordsize="10,20">
              <v:shape style="position:absolute;left:12720;top:7101;width:10;height:20" coordorigin="12720,7101" coordsize="10,20" path="m12720,7120l12729,7120,12729,7101,12720,7101,12720,7120xe" filled="true" fillcolor="#000000" stroked="false">
                <v:path arrowok="t"/>
                <v:fill type="solid"/>
              </v:shape>
            </v:group>
            <v:group style="position:absolute;left:12720;top:7120;width:10;height:20" coordorigin="12720,7120" coordsize="10,20">
              <v:shape style="position:absolute;left:12720;top:7120;width:10;height:20" coordorigin="12720,7120" coordsize="10,20" path="m12720,7140l12729,7140,12729,7120,12720,7120,12720,7140xe" filled="true" fillcolor="#000000" stroked="false">
                <v:path arrowok="t"/>
                <v:fill type="solid"/>
              </v:shape>
            </v:group>
            <v:group style="position:absolute;left:12720;top:7140;width:10;height:20" coordorigin="12720,7140" coordsize="10,20">
              <v:shape style="position:absolute;left:12720;top:7140;width:10;height:20" coordorigin="12720,7140" coordsize="10,20" path="m12720,7159l12729,7159,12729,7140,12720,7140,12720,7159xe" filled="true" fillcolor="#000000" stroked="false">
                <v:path arrowok="t"/>
                <v:fill type="solid"/>
              </v:shape>
            </v:group>
            <v:group style="position:absolute;left:12720;top:7159;width:10;height:20" coordorigin="12720,7159" coordsize="10,20">
              <v:shape style="position:absolute;left:12720;top:7159;width:10;height:20" coordorigin="12720,7159" coordsize="10,20" path="m12720,7178l12729,7178,12729,7159,12720,7159,12720,7178xe" filled="true" fillcolor="#000000" stroked="false">
                <v:path arrowok="t"/>
                <v:fill type="solid"/>
              </v:shape>
            </v:group>
            <v:group style="position:absolute;left:12720;top:7181;width:10;height:2" coordorigin="12720,7181" coordsize="10,2">
              <v:shape style="position:absolute;left:12720;top:7181;width:10;height:2" coordorigin="12720,7181" coordsize="10,0" path="m12720,7181l12729,7181e" filled="false" stroked="true" strokeweight=".300018pt" strokecolor="#000000">
                <v:path arrowok="t"/>
              </v:shape>
            </v:group>
            <v:group style="position:absolute;left:14018;top:6967;width:10;height:20" coordorigin="14018,6967" coordsize="10,20">
              <v:shape style="position:absolute;left:14018;top:6967;width:10;height:20" coordorigin="14018,6967" coordsize="10,20" path="m14018,6986l14028,6986,14028,6967,14018,6967,14018,6986xe" filled="true" fillcolor="#000000" stroked="false">
                <v:path arrowok="t"/>
                <v:fill type="solid"/>
              </v:shape>
            </v:group>
            <v:group style="position:absolute;left:14018;top:6986;width:10;height:20" coordorigin="14018,6986" coordsize="10,20">
              <v:shape style="position:absolute;left:14018;top:6986;width:10;height:20" coordorigin="14018,6986" coordsize="10,20" path="m14018,7005l14028,7005,14028,6986,14018,6986,14018,7005xe" filled="true" fillcolor="#000000" stroked="false">
                <v:path arrowok="t"/>
                <v:fill type="solid"/>
              </v:shape>
            </v:group>
            <v:group style="position:absolute;left:14018;top:7005;width:10;height:20" coordorigin="14018,7005" coordsize="10,20">
              <v:shape style="position:absolute;left:14018;top:7005;width:10;height:20" coordorigin="14018,7005" coordsize="10,20" path="m14018,7024l14028,7024,14028,7005,14018,7005,14018,7024xe" filled="true" fillcolor="#000000" stroked="false">
                <v:path arrowok="t"/>
                <v:fill type="solid"/>
              </v:shape>
            </v:group>
            <v:group style="position:absolute;left:14018;top:7024;width:10;height:20" coordorigin="14018,7024" coordsize="10,20">
              <v:shape style="position:absolute;left:14018;top:7024;width:10;height:20" coordorigin="14018,7024" coordsize="10,20" path="m14018,7044l14028,7044,14028,7024,14018,7024,14018,7044xe" filled="true" fillcolor="#000000" stroked="false">
                <v:path arrowok="t"/>
                <v:fill type="solid"/>
              </v:shape>
            </v:group>
            <v:group style="position:absolute;left:14018;top:7044;width:10;height:20" coordorigin="14018,7044" coordsize="10,20">
              <v:shape style="position:absolute;left:14018;top:7044;width:10;height:20" coordorigin="14018,7044" coordsize="10,20" path="m14018,7063l14028,7063,14028,7044,14018,7044,14018,7063xe" filled="true" fillcolor="#000000" stroked="false">
                <v:path arrowok="t"/>
                <v:fill type="solid"/>
              </v:shape>
            </v:group>
            <v:group style="position:absolute;left:14018;top:7063;width:10;height:20" coordorigin="14018,7063" coordsize="10,20">
              <v:shape style="position:absolute;left:14018;top:7063;width:10;height:20" coordorigin="14018,7063" coordsize="10,20" path="m14018,7082l14028,7082,14028,7063,14018,7063,14018,7082xe" filled="true" fillcolor="#000000" stroked="false">
                <v:path arrowok="t"/>
                <v:fill type="solid"/>
              </v:shape>
            </v:group>
            <v:group style="position:absolute;left:14018;top:7082;width:10;height:20" coordorigin="14018,7082" coordsize="10,20">
              <v:shape style="position:absolute;left:14018;top:7082;width:10;height:20" coordorigin="14018,7082" coordsize="10,20" path="m14018,7101l14028,7101,14028,7082,14018,7082,14018,7101xe" filled="true" fillcolor="#000000" stroked="false">
                <v:path arrowok="t"/>
                <v:fill type="solid"/>
              </v:shape>
            </v:group>
            <v:group style="position:absolute;left:14018;top:7101;width:10;height:20" coordorigin="14018,7101" coordsize="10,20">
              <v:shape style="position:absolute;left:14018;top:7101;width:10;height:20" coordorigin="14018,7101" coordsize="10,20" path="m14018,7120l14028,7120,14028,7101,14018,7101,14018,7120xe" filled="true" fillcolor="#000000" stroked="false">
                <v:path arrowok="t"/>
                <v:fill type="solid"/>
              </v:shape>
            </v:group>
            <v:group style="position:absolute;left:14018;top:7120;width:10;height:20" coordorigin="14018,7120" coordsize="10,20">
              <v:shape style="position:absolute;left:14018;top:7120;width:10;height:20" coordorigin="14018,7120" coordsize="10,20" path="m14018,7140l14028,7140,14028,7120,14018,7120,14018,7140xe" filled="true" fillcolor="#000000" stroked="false">
                <v:path arrowok="t"/>
                <v:fill type="solid"/>
              </v:shape>
            </v:group>
            <v:group style="position:absolute;left:14018;top:7140;width:10;height:20" coordorigin="14018,7140" coordsize="10,20">
              <v:shape style="position:absolute;left:14018;top:7140;width:10;height:20" coordorigin="14018,7140" coordsize="10,20" path="m14018,7159l14028,7159,14028,7140,14018,7140,14018,7159xe" filled="true" fillcolor="#000000" stroked="false">
                <v:path arrowok="t"/>
                <v:fill type="solid"/>
              </v:shape>
            </v:group>
            <v:group style="position:absolute;left:14018;top:7159;width:10;height:20" coordorigin="14018,7159" coordsize="10,20">
              <v:shape style="position:absolute;left:14018;top:7159;width:10;height:20" coordorigin="14018,7159" coordsize="10,20" path="m14018,7178l14028,7178,14028,7159,14018,7159,14018,7178xe" filled="true" fillcolor="#000000" stroked="false">
                <v:path arrowok="t"/>
                <v:fill type="solid"/>
              </v:shape>
            </v:group>
            <v:group style="position:absolute;left:14018;top:7181;width:10;height:2" coordorigin="14018,7181" coordsize="10,2">
              <v:shape style="position:absolute;left:14018;top:7181;width:10;height:2" coordorigin="14018,7181" coordsize="10,0" path="m14018,7181l14028,7181e" filled="false" stroked="true" strokeweight=".300018pt" strokecolor="#000000">
                <v:path arrowok="t"/>
              </v:shape>
              <v:shape style="position:absolute;left:1128;top:7184;width:2003;height:10" type="#_x0000_t75" stroked="false">
                <v:imagedata r:id="rId181" o:title=""/>
              </v:shape>
              <v:shape style="position:absolute;left:3126;top:7184;width:1302;height:10" type="#_x0000_t75" stroked="false">
                <v:imagedata r:id="rId182" o:title=""/>
              </v:shape>
              <v:shape style="position:absolute;left:4424;top:7184;width:635;height:10" type="#_x0000_t75" stroked="false">
                <v:imagedata r:id="rId183" o:title=""/>
              </v:shape>
              <v:shape style="position:absolute;left:5054;top:7184;width:715;height:10" type="#_x0000_t75" stroked="false">
                <v:imagedata r:id="rId184" o:title=""/>
              </v:shape>
              <v:shape style="position:absolute;left:5764;top:7184;width:570;height:10" type="#_x0000_t75" stroked="false">
                <v:imagedata r:id="rId185" o:title=""/>
              </v:shape>
              <v:shape style="position:absolute;left:6329;top:7184;width:1490;height:10" type="#_x0000_t75" stroked="false">
                <v:imagedata r:id="rId186" o:title=""/>
              </v:shape>
              <v:shape style="position:absolute;left:7815;top:7184;width:2348;height:10" type="#_x0000_t75" stroked="false">
                <v:imagedata r:id="rId187" o:title=""/>
              </v:shape>
              <v:shape style="position:absolute;left:10158;top:7184;width:1279;height:10" type="#_x0000_t75" stroked="false">
                <v:imagedata r:id="rId188" o:title=""/>
              </v:shape>
              <v:shape style="position:absolute;left:11432;top:7184;width:3958;height:10" type="#_x0000_t75" stroked="false">
                <v:imagedata r:id="rId189" o:title=""/>
              </v:shape>
            </v:group>
            <v:group style="position:absolute;left:4428;top:7194;width:10;height:20" coordorigin="4428,7194" coordsize="10,20">
              <v:shape style="position:absolute;left:4428;top:7194;width:10;height:20" coordorigin="4428,7194" coordsize="10,20" path="m4428,7213l4438,7213,4438,7194,4428,7194,4428,7213xe" filled="true" fillcolor="#000000" stroked="false">
                <v:path arrowok="t"/>
                <v:fill type="solid"/>
              </v:shape>
            </v:group>
            <v:group style="position:absolute;left:4428;top:7213;width:10;height:20" coordorigin="4428,7213" coordsize="10,20">
              <v:shape style="position:absolute;left:4428;top:7213;width:10;height:20" coordorigin="4428,7213" coordsize="10,20" path="m4428,7232l4438,7232,4438,7213,4428,7213,4428,7232xe" filled="true" fillcolor="#000000" stroked="false">
                <v:path arrowok="t"/>
                <v:fill type="solid"/>
              </v:shape>
            </v:group>
            <v:group style="position:absolute;left:4428;top:7232;width:10;height:20" coordorigin="4428,7232" coordsize="10,20">
              <v:shape style="position:absolute;left:4428;top:7232;width:10;height:20" coordorigin="4428,7232" coordsize="10,20" path="m4428,7251l4438,7251,4438,7232,4428,7232,4428,7251xe" filled="true" fillcolor="#000000" stroked="false">
                <v:path arrowok="t"/>
                <v:fill type="solid"/>
              </v:shape>
            </v:group>
            <v:group style="position:absolute;left:4428;top:7251;width:10;height:20" coordorigin="4428,7251" coordsize="10,20">
              <v:shape style="position:absolute;left:4428;top:7251;width:10;height:20" coordorigin="4428,7251" coordsize="10,20" path="m4428,7270l4438,7270,4438,7251,4428,7251,4428,7270xe" filled="true" fillcolor="#000000" stroked="false">
                <v:path arrowok="t"/>
                <v:fill type="solid"/>
              </v:shape>
            </v:group>
            <v:group style="position:absolute;left:4428;top:7270;width:10;height:20" coordorigin="4428,7270" coordsize="10,20">
              <v:shape style="position:absolute;left:4428;top:7270;width:10;height:20" coordorigin="4428,7270" coordsize="10,20" path="m4428,7290l4438,7290,4438,7270,4428,7270,4428,7290xe" filled="true" fillcolor="#000000" stroked="false">
                <v:path arrowok="t"/>
                <v:fill type="solid"/>
              </v:shape>
            </v:group>
            <v:group style="position:absolute;left:4428;top:7290;width:10;height:20" coordorigin="4428,7290" coordsize="10,20">
              <v:shape style="position:absolute;left:4428;top:7290;width:10;height:20" coordorigin="4428,7290" coordsize="10,20" path="m4428,7309l4438,7309,4438,7290,4428,7290,4428,7309xe" filled="true" fillcolor="#000000" stroked="false">
                <v:path arrowok="t"/>
                <v:fill type="solid"/>
              </v:shape>
            </v:group>
            <v:group style="position:absolute;left:4428;top:7309;width:10;height:20" coordorigin="4428,7309" coordsize="10,20">
              <v:shape style="position:absolute;left:4428;top:7309;width:10;height:20" coordorigin="4428,7309" coordsize="10,20" path="m4428,7328l4438,7328,4438,7309,4428,7309,4428,7328xe" filled="true" fillcolor="#000000" stroked="false">
                <v:path arrowok="t"/>
                <v:fill type="solid"/>
              </v:shape>
            </v:group>
            <v:group style="position:absolute;left:4428;top:7328;width:10;height:20" coordorigin="4428,7328" coordsize="10,20">
              <v:shape style="position:absolute;left:4428;top:7328;width:10;height:20" coordorigin="4428,7328" coordsize="10,20" path="m4428,7347l4438,7347,4438,7328,4428,7328,4428,7347xe" filled="true" fillcolor="#000000" stroked="false">
                <v:path arrowok="t"/>
                <v:fill type="solid"/>
              </v:shape>
            </v:group>
            <v:group style="position:absolute;left:4428;top:7347;width:10;height:20" coordorigin="4428,7347" coordsize="10,20">
              <v:shape style="position:absolute;left:4428;top:7347;width:10;height:20" coordorigin="4428,7347" coordsize="10,20" path="m4428,7366l4438,7366,4438,7347,4428,7347,4428,7366xe" filled="true" fillcolor="#000000" stroked="false">
                <v:path arrowok="t"/>
                <v:fill type="solid"/>
              </v:shape>
            </v:group>
            <v:group style="position:absolute;left:4428;top:7366;width:10;height:20" coordorigin="4428,7366" coordsize="10,20">
              <v:shape style="position:absolute;left:4428;top:7366;width:10;height:20" coordorigin="4428,7366" coordsize="10,20" path="m4428,7386l4438,7386,4438,7366,4428,7366,4428,7386xe" filled="true" fillcolor="#000000" stroked="false">
                <v:path arrowok="t"/>
                <v:fill type="solid"/>
              </v:shape>
            </v:group>
            <v:group style="position:absolute;left:4428;top:7386;width:10;height:20" coordorigin="4428,7386" coordsize="10,20">
              <v:shape style="position:absolute;left:4428;top:7386;width:10;height:20" coordorigin="4428,7386" coordsize="10,20" path="m4428,7405l4438,7405,4438,7386,4428,7386,4428,7405xe" filled="true" fillcolor="#000000" stroked="false">
                <v:path arrowok="t"/>
                <v:fill type="solid"/>
              </v:shape>
            </v:group>
            <v:group style="position:absolute;left:4428;top:7408;width:10;height:2" coordorigin="4428,7408" coordsize="10,2">
              <v:shape style="position:absolute;left:4428;top:7408;width:10;height:2" coordorigin="4428,7408" coordsize="10,0" path="m4428,7408l4438,7408e" filled="false" stroked="true" strokeweight=".300018pt" strokecolor="#000000">
                <v:path arrowok="t"/>
              </v:shape>
            </v:group>
            <v:group style="position:absolute;left:5058;top:7194;width:10;height:20" coordorigin="5058,7194" coordsize="10,20">
              <v:shape style="position:absolute;left:5058;top:7194;width:10;height:20" coordorigin="5058,7194" coordsize="10,20" path="m5058,7213l5068,7213,5068,7194,5058,7194,5058,7213xe" filled="true" fillcolor="#000000" stroked="false">
                <v:path arrowok="t"/>
                <v:fill type="solid"/>
              </v:shape>
            </v:group>
            <v:group style="position:absolute;left:5058;top:7213;width:10;height:20" coordorigin="5058,7213" coordsize="10,20">
              <v:shape style="position:absolute;left:5058;top:7213;width:10;height:20" coordorigin="5058,7213" coordsize="10,20" path="m5058,7232l5068,7232,5068,7213,5058,7213,5058,7232xe" filled="true" fillcolor="#000000" stroked="false">
                <v:path arrowok="t"/>
                <v:fill type="solid"/>
              </v:shape>
            </v:group>
            <v:group style="position:absolute;left:5058;top:7232;width:10;height:20" coordorigin="5058,7232" coordsize="10,20">
              <v:shape style="position:absolute;left:5058;top:7232;width:10;height:20" coordorigin="5058,7232" coordsize="10,20" path="m5058,7251l5068,7251,5068,7232,5058,7232,5058,7251xe" filled="true" fillcolor="#000000" stroked="false">
                <v:path arrowok="t"/>
                <v:fill type="solid"/>
              </v:shape>
            </v:group>
            <v:group style="position:absolute;left:5058;top:7251;width:10;height:20" coordorigin="5058,7251" coordsize="10,20">
              <v:shape style="position:absolute;left:5058;top:7251;width:10;height:20" coordorigin="5058,7251" coordsize="10,20" path="m5058,7270l5068,7270,5068,7251,5058,7251,5058,7270xe" filled="true" fillcolor="#000000" stroked="false">
                <v:path arrowok="t"/>
                <v:fill type="solid"/>
              </v:shape>
            </v:group>
            <v:group style="position:absolute;left:5058;top:7270;width:10;height:20" coordorigin="5058,7270" coordsize="10,20">
              <v:shape style="position:absolute;left:5058;top:7270;width:10;height:20" coordorigin="5058,7270" coordsize="10,20" path="m5058,7290l5068,7290,5068,7270,5058,7270,5058,7290xe" filled="true" fillcolor="#000000" stroked="false">
                <v:path arrowok="t"/>
                <v:fill type="solid"/>
              </v:shape>
            </v:group>
            <v:group style="position:absolute;left:5058;top:7290;width:10;height:20" coordorigin="5058,7290" coordsize="10,20">
              <v:shape style="position:absolute;left:5058;top:7290;width:10;height:20" coordorigin="5058,7290" coordsize="10,20" path="m5058,7309l5068,7309,5068,7290,5058,7290,5058,7309xe" filled="true" fillcolor="#000000" stroked="false">
                <v:path arrowok="t"/>
                <v:fill type="solid"/>
              </v:shape>
            </v:group>
            <v:group style="position:absolute;left:5058;top:7309;width:10;height:20" coordorigin="5058,7309" coordsize="10,20">
              <v:shape style="position:absolute;left:5058;top:7309;width:10;height:20" coordorigin="5058,7309" coordsize="10,20" path="m5058,7328l5068,7328,5068,7309,5058,7309,5058,7328xe" filled="true" fillcolor="#000000" stroked="false">
                <v:path arrowok="t"/>
                <v:fill type="solid"/>
              </v:shape>
            </v:group>
            <v:group style="position:absolute;left:5058;top:7328;width:10;height:20" coordorigin="5058,7328" coordsize="10,20">
              <v:shape style="position:absolute;left:5058;top:7328;width:10;height:20" coordorigin="5058,7328" coordsize="10,20" path="m5058,7347l5068,7347,5068,7328,5058,7328,5058,7347xe" filled="true" fillcolor="#000000" stroked="false">
                <v:path arrowok="t"/>
                <v:fill type="solid"/>
              </v:shape>
            </v:group>
            <v:group style="position:absolute;left:5058;top:7347;width:10;height:20" coordorigin="5058,7347" coordsize="10,20">
              <v:shape style="position:absolute;left:5058;top:7347;width:10;height:20" coordorigin="5058,7347" coordsize="10,20" path="m5058,7366l5068,7366,5068,7347,5058,7347,5058,7366xe" filled="true" fillcolor="#000000" stroked="false">
                <v:path arrowok="t"/>
                <v:fill type="solid"/>
              </v:shape>
            </v:group>
            <v:group style="position:absolute;left:5058;top:7366;width:10;height:20" coordorigin="5058,7366" coordsize="10,20">
              <v:shape style="position:absolute;left:5058;top:7366;width:10;height:20" coordorigin="5058,7366" coordsize="10,20" path="m5058,7386l5068,7386,5068,7366,5058,7366,5058,7386xe" filled="true" fillcolor="#000000" stroked="false">
                <v:path arrowok="t"/>
                <v:fill type="solid"/>
              </v:shape>
            </v:group>
            <v:group style="position:absolute;left:5058;top:7386;width:10;height:20" coordorigin="5058,7386" coordsize="10,20">
              <v:shape style="position:absolute;left:5058;top:7386;width:10;height:20" coordorigin="5058,7386" coordsize="10,20" path="m5058,7405l5068,7405,5068,7386,5058,7386,5058,7405xe" filled="true" fillcolor="#000000" stroked="false">
                <v:path arrowok="t"/>
                <v:fill type="solid"/>
              </v:shape>
            </v:group>
            <v:group style="position:absolute;left:5058;top:7408;width:10;height:2" coordorigin="5058,7408" coordsize="10,2">
              <v:shape style="position:absolute;left:5058;top:7408;width:10;height:2" coordorigin="5058,7408" coordsize="10,0" path="m5058,7408l5068,7408e" filled="false" stroked="true" strokeweight=".300018pt" strokecolor="#000000">
                <v:path arrowok="t"/>
              </v:shape>
            </v:group>
            <v:group style="position:absolute;left:5769;top:7194;width:10;height:20" coordorigin="5769,7194" coordsize="10,20">
              <v:shape style="position:absolute;left:5769;top:7194;width:10;height:20" coordorigin="5769,7194" coordsize="10,20" path="m5769,7213l5778,7213,5778,7194,5769,7194,5769,7213xe" filled="true" fillcolor="#000000" stroked="false">
                <v:path arrowok="t"/>
                <v:fill type="solid"/>
              </v:shape>
            </v:group>
            <v:group style="position:absolute;left:5769;top:7213;width:10;height:20" coordorigin="5769,7213" coordsize="10,20">
              <v:shape style="position:absolute;left:5769;top:7213;width:10;height:20" coordorigin="5769,7213" coordsize="10,20" path="m5769,7232l5778,7232,5778,7213,5769,7213,5769,7232xe" filled="true" fillcolor="#000000" stroked="false">
                <v:path arrowok="t"/>
                <v:fill type="solid"/>
              </v:shape>
            </v:group>
            <v:group style="position:absolute;left:5769;top:7232;width:10;height:20" coordorigin="5769,7232" coordsize="10,20">
              <v:shape style="position:absolute;left:5769;top:7232;width:10;height:20" coordorigin="5769,7232" coordsize="10,20" path="m5769,7251l5778,7251,5778,7232,5769,7232,5769,7251xe" filled="true" fillcolor="#000000" stroked="false">
                <v:path arrowok="t"/>
                <v:fill type="solid"/>
              </v:shape>
            </v:group>
            <v:group style="position:absolute;left:5769;top:7251;width:10;height:20" coordorigin="5769,7251" coordsize="10,20">
              <v:shape style="position:absolute;left:5769;top:7251;width:10;height:20" coordorigin="5769,7251" coordsize="10,20" path="m5769,7270l5778,7270,5778,7251,5769,7251,5769,7270xe" filled="true" fillcolor="#000000" stroked="false">
                <v:path arrowok="t"/>
                <v:fill type="solid"/>
              </v:shape>
            </v:group>
            <v:group style="position:absolute;left:5769;top:7270;width:10;height:20" coordorigin="5769,7270" coordsize="10,20">
              <v:shape style="position:absolute;left:5769;top:7270;width:10;height:20" coordorigin="5769,7270" coordsize="10,20" path="m5769,7290l5778,7290,5778,7270,5769,7270,5769,7290xe" filled="true" fillcolor="#000000" stroked="false">
                <v:path arrowok="t"/>
                <v:fill type="solid"/>
              </v:shape>
            </v:group>
            <v:group style="position:absolute;left:5769;top:7290;width:10;height:20" coordorigin="5769,7290" coordsize="10,20">
              <v:shape style="position:absolute;left:5769;top:7290;width:10;height:20" coordorigin="5769,7290" coordsize="10,20" path="m5769,7309l5778,7309,5778,7290,5769,7290,5769,7309xe" filled="true" fillcolor="#000000" stroked="false">
                <v:path arrowok="t"/>
                <v:fill type="solid"/>
              </v:shape>
            </v:group>
            <v:group style="position:absolute;left:5769;top:7309;width:10;height:20" coordorigin="5769,7309" coordsize="10,20">
              <v:shape style="position:absolute;left:5769;top:7309;width:10;height:20" coordorigin="5769,7309" coordsize="10,20" path="m5769,7328l5778,7328,5778,7309,5769,7309,5769,7328xe" filled="true" fillcolor="#000000" stroked="false">
                <v:path arrowok="t"/>
                <v:fill type="solid"/>
              </v:shape>
            </v:group>
            <v:group style="position:absolute;left:5769;top:7328;width:10;height:20" coordorigin="5769,7328" coordsize="10,20">
              <v:shape style="position:absolute;left:5769;top:7328;width:10;height:20" coordorigin="5769,7328" coordsize="10,20" path="m5769,7347l5778,7347,5778,7328,5769,7328,5769,7347xe" filled="true" fillcolor="#000000" stroked="false">
                <v:path arrowok="t"/>
                <v:fill type="solid"/>
              </v:shape>
            </v:group>
            <v:group style="position:absolute;left:5769;top:7347;width:10;height:20" coordorigin="5769,7347" coordsize="10,20">
              <v:shape style="position:absolute;left:5769;top:7347;width:10;height:20" coordorigin="5769,7347" coordsize="10,20" path="m5769,7366l5778,7366,5778,7347,5769,7347,5769,7366xe" filled="true" fillcolor="#000000" stroked="false">
                <v:path arrowok="t"/>
                <v:fill type="solid"/>
              </v:shape>
            </v:group>
            <v:group style="position:absolute;left:5769;top:7366;width:10;height:20" coordorigin="5769,7366" coordsize="10,20">
              <v:shape style="position:absolute;left:5769;top:7366;width:10;height:20" coordorigin="5769,7366" coordsize="10,20" path="m5769,7386l5778,7386,5778,7366,5769,7366,5769,7386xe" filled="true" fillcolor="#000000" stroked="false">
                <v:path arrowok="t"/>
                <v:fill type="solid"/>
              </v:shape>
            </v:group>
            <v:group style="position:absolute;left:5769;top:7386;width:10;height:20" coordorigin="5769,7386" coordsize="10,20">
              <v:shape style="position:absolute;left:5769;top:7386;width:10;height:20" coordorigin="5769,7386" coordsize="10,20" path="m5769,7405l5778,7405,5778,7386,5769,7386,5769,7405xe" filled="true" fillcolor="#000000" stroked="false">
                <v:path arrowok="t"/>
                <v:fill type="solid"/>
              </v:shape>
            </v:group>
            <v:group style="position:absolute;left:5769;top:7408;width:10;height:2" coordorigin="5769,7408" coordsize="10,2">
              <v:shape style="position:absolute;left:5769;top:7408;width:10;height:2" coordorigin="5769,7408" coordsize="10,0" path="m5769,7408l5778,7408e" filled="false" stroked="true" strokeweight=".300018pt" strokecolor="#000000">
                <v:path arrowok="t"/>
              </v:shape>
            </v:group>
            <v:group style="position:absolute;left:6334;top:7194;width:10;height:20" coordorigin="6334,7194" coordsize="10,20">
              <v:shape style="position:absolute;left:6334;top:7194;width:10;height:20" coordorigin="6334,7194" coordsize="10,20" path="m6334,7213l6344,7213,6344,7194,6334,7194,6334,7213xe" filled="true" fillcolor="#000000" stroked="false">
                <v:path arrowok="t"/>
                <v:fill type="solid"/>
              </v:shape>
            </v:group>
            <v:group style="position:absolute;left:6334;top:7213;width:10;height:20" coordorigin="6334,7213" coordsize="10,20">
              <v:shape style="position:absolute;left:6334;top:7213;width:10;height:20" coordorigin="6334,7213" coordsize="10,20" path="m6334,7232l6344,7232,6344,7213,6334,7213,6334,7232xe" filled="true" fillcolor="#000000" stroked="false">
                <v:path arrowok="t"/>
                <v:fill type="solid"/>
              </v:shape>
            </v:group>
            <v:group style="position:absolute;left:6334;top:7232;width:10;height:20" coordorigin="6334,7232" coordsize="10,20">
              <v:shape style="position:absolute;left:6334;top:7232;width:10;height:20" coordorigin="6334,7232" coordsize="10,20" path="m6334,7251l6344,7251,6344,7232,6334,7232,6334,7251xe" filled="true" fillcolor="#000000" stroked="false">
                <v:path arrowok="t"/>
                <v:fill type="solid"/>
              </v:shape>
            </v:group>
            <v:group style="position:absolute;left:6334;top:7251;width:10;height:20" coordorigin="6334,7251" coordsize="10,20">
              <v:shape style="position:absolute;left:6334;top:7251;width:10;height:20" coordorigin="6334,7251" coordsize="10,20" path="m6334,7270l6344,7270,6344,7251,6334,7251,6334,7270xe" filled="true" fillcolor="#000000" stroked="false">
                <v:path arrowok="t"/>
                <v:fill type="solid"/>
              </v:shape>
            </v:group>
            <v:group style="position:absolute;left:6334;top:7270;width:10;height:20" coordorigin="6334,7270" coordsize="10,20">
              <v:shape style="position:absolute;left:6334;top:7270;width:10;height:20" coordorigin="6334,7270" coordsize="10,20" path="m6334,7290l6344,7290,6344,7270,6334,7270,6334,7290xe" filled="true" fillcolor="#000000" stroked="false">
                <v:path arrowok="t"/>
                <v:fill type="solid"/>
              </v:shape>
            </v:group>
            <v:group style="position:absolute;left:6334;top:7290;width:10;height:20" coordorigin="6334,7290" coordsize="10,20">
              <v:shape style="position:absolute;left:6334;top:7290;width:10;height:20" coordorigin="6334,7290" coordsize="10,20" path="m6334,7309l6344,7309,6344,7290,6334,7290,6334,7309xe" filled="true" fillcolor="#000000" stroked="false">
                <v:path arrowok="t"/>
                <v:fill type="solid"/>
              </v:shape>
            </v:group>
            <v:group style="position:absolute;left:6334;top:7309;width:10;height:20" coordorigin="6334,7309" coordsize="10,20">
              <v:shape style="position:absolute;left:6334;top:7309;width:10;height:20" coordorigin="6334,7309" coordsize="10,20" path="m6334,7328l6344,7328,6344,7309,6334,7309,6334,7328xe" filled="true" fillcolor="#000000" stroked="false">
                <v:path arrowok="t"/>
                <v:fill type="solid"/>
              </v:shape>
            </v:group>
            <v:group style="position:absolute;left:6334;top:7328;width:10;height:20" coordorigin="6334,7328" coordsize="10,20">
              <v:shape style="position:absolute;left:6334;top:7328;width:10;height:20" coordorigin="6334,7328" coordsize="10,20" path="m6334,7347l6344,7347,6344,7328,6334,7328,6334,7347xe" filled="true" fillcolor="#000000" stroked="false">
                <v:path arrowok="t"/>
                <v:fill type="solid"/>
              </v:shape>
            </v:group>
            <v:group style="position:absolute;left:6334;top:7347;width:10;height:20" coordorigin="6334,7347" coordsize="10,20">
              <v:shape style="position:absolute;left:6334;top:7347;width:10;height:20" coordorigin="6334,7347" coordsize="10,20" path="m6334,7366l6344,7366,6344,7347,6334,7347,6334,7366xe" filled="true" fillcolor="#000000" stroked="false">
                <v:path arrowok="t"/>
                <v:fill type="solid"/>
              </v:shape>
            </v:group>
            <v:group style="position:absolute;left:6334;top:7366;width:10;height:20" coordorigin="6334,7366" coordsize="10,20">
              <v:shape style="position:absolute;left:6334;top:7366;width:10;height:20" coordorigin="6334,7366" coordsize="10,20" path="m6334,7386l6344,7386,6344,7366,6334,7366,6334,7386xe" filled="true" fillcolor="#000000" stroked="false">
                <v:path arrowok="t"/>
                <v:fill type="solid"/>
              </v:shape>
            </v:group>
            <v:group style="position:absolute;left:6334;top:7386;width:10;height:20" coordorigin="6334,7386" coordsize="10,20">
              <v:shape style="position:absolute;left:6334;top:7386;width:10;height:20" coordorigin="6334,7386" coordsize="10,20" path="m6334,7405l6344,7405,6344,7386,6334,7386,6334,7405xe" filled="true" fillcolor="#000000" stroked="false">
                <v:path arrowok="t"/>
                <v:fill type="solid"/>
              </v:shape>
            </v:group>
            <v:group style="position:absolute;left:6334;top:7408;width:10;height:2" coordorigin="6334,7408" coordsize="10,2">
              <v:shape style="position:absolute;left:6334;top:7408;width:10;height:2" coordorigin="6334,7408" coordsize="10,0" path="m6334,7408l6344,7408e" filled="false" stroked="true" strokeweight=".300018pt" strokecolor="#000000">
                <v:path arrowok="t"/>
              </v:shape>
            </v:group>
            <v:group style="position:absolute;left:7820;top:7194;width:10;height:20" coordorigin="7820,7194" coordsize="10,20">
              <v:shape style="position:absolute;left:7820;top:7194;width:10;height:20" coordorigin="7820,7194" coordsize="10,20" path="m7820,7213l7829,7213,7829,7194,7820,7194,7820,7213xe" filled="true" fillcolor="#000000" stroked="false">
                <v:path arrowok="t"/>
                <v:fill type="solid"/>
              </v:shape>
            </v:group>
            <v:group style="position:absolute;left:7820;top:7213;width:10;height:20" coordorigin="7820,7213" coordsize="10,20">
              <v:shape style="position:absolute;left:7820;top:7213;width:10;height:20" coordorigin="7820,7213" coordsize="10,20" path="m7820,7232l7829,7232,7829,7213,7820,7213,7820,7232xe" filled="true" fillcolor="#000000" stroked="false">
                <v:path arrowok="t"/>
                <v:fill type="solid"/>
              </v:shape>
            </v:group>
            <v:group style="position:absolute;left:7820;top:7232;width:10;height:20" coordorigin="7820,7232" coordsize="10,20">
              <v:shape style="position:absolute;left:7820;top:7232;width:10;height:20" coordorigin="7820,7232" coordsize="10,20" path="m7820,7251l7829,7251,7829,7232,7820,7232,7820,7251xe" filled="true" fillcolor="#000000" stroked="false">
                <v:path arrowok="t"/>
                <v:fill type="solid"/>
              </v:shape>
            </v:group>
            <v:group style="position:absolute;left:7820;top:7251;width:10;height:20" coordorigin="7820,7251" coordsize="10,20">
              <v:shape style="position:absolute;left:7820;top:7251;width:10;height:20" coordorigin="7820,7251" coordsize="10,20" path="m7820,7270l7829,7270,7829,7251,7820,7251,7820,7270xe" filled="true" fillcolor="#000000" stroked="false">
                <v:path arrowok="t"/>
                <v:fill type="solid"/>
              </v:shape>
            </v:group>
            <v:group style="position:absolute;left:7820;top:7270;width:10;height:20" coordorigin="7820,7270" coordsize="10,20">
              <v:shape style="position:absolute;left:7820;top:7270;width:10;height:20" coordorigin="7820,7270" coordsize="10,20" path="m7820,7290l7829,7290,7829,7270,7820,7270,7820,7290xe" filled="true" fillcolor="#000000" stroked="false">
                <v:path arrowok="t"/>
                <v:fill type="solid"/>
              </v:shape>
            </v:group>
            <v:group style="position:absolute;left:7820;top:7290;width:10;height:20" coordorigin="7820,7290" coordsize="10,20">
              <v:shape style="position:absolute;left:7820;top:7290;width:10;height:20" coordorigin="7820,7290" coordsize="10,20" path="m7820,7309l7829,7309,7829,7290,7820,7290,7820,7309xe" filled="true" fillcolor="#000000" stroked="false">
                <v:path arrowok="t"/>
                <v:fill type="solid"/>
              </v:shape>
            </v:group>
            <v:group style="position:absolute;left:7820;top:7309;width:10;height:20" coordorigin="7820,7309" coordsize="10,20">
              <v:shape style="position:absolute;left:7820;top:7309;width:10;height:20" coordorigin="7820,7309" coordsize="10,20" path="m7820,7328l7829,7328,7829,7309,7820,7309,7820,7328xe" filled="true" fillcolor="#000000" stroked="false">
                <v:path arrowok="t"/>
                <v:fill type="solid"/>
              </v:shape>
            </v:group>
            <v:group style="position:absolute;left:7820;top:7328;width:10;height:20" coordorigin="7820,7328" coordsize="10,20">
              <v:shape style="position:absolute;left:7820;top:7328;width:10;height:20" coordorigin="7820,7328" coordsize="10,20" path="m7820,7347l7829,7347,7829,7328,7820,7328,7820,7347xe" filled="true" fillcolor="#000000" stroked="false">
                <v:path arrowok="t"/>
                <v:fill type="solid"/>
              </v:shape>
            </v:group>
            <v:group style="position:absolute;left:7820;top:7347;width:10;height:20" coordorigin="7820,7347" coordsize="10,20">
              <v:shape style="position:absolute;left:7820;top:7347;width:10;height:20" coordorigin="7820,7347" coordsize="10,20" path="m7820,7366l7829,7366,7829,7347,7820,7347,7820,7366xe" filled="true" fillcolor="#000000" stroked="false">
                <v:path arrowok="t"/>
                <v:fill type="solid"/>
              </v:shape>
            </v:group>
            <v:group style="position:absolute;left:7820;top:7366;width:10;height:20" coordorigin="7820,7366" coordsize="10,20">
              <v:shape style="position:absolute;left:7820;top:7366;width:10;height:20" coordorigin="7820,7366" coordsize="10,20" path="m7820,7386l7829,7386,7829,7366,7820,7366,7820,7386xe" filled="true" fillcolor="#000000" stroked="false">
                <v:path arrowok="t"/>
                <v:fill type="solid"/>
              </v:shape>
            </v:group>
            <v:group style="position:absolute;left:7820;top:7386;width:10;height:20" coordorigin="7820,7386" coordsize="10,20">
              <v:shape style="position:absolute;left:7820;top:7386;width:10;height:20" coordorigin="7820,7386" coordsize="10,20" path="m7820,7405l7829,7405,7829,7386,7820,7386,7820,7405xe" filled="true" fillcolor="#000000" stroked="false">
                <v:path arrowok="t"/>
                <v:fill type="solid"/>
              </v:shape>
            </v:group>
            <v:group style="position:absolute;left:7820;top:7408;width:10;height:2" coordorigin="7820,7408" coordsize="10,2">
              <v:shape style="position:absolute;left:7820;top:7408;width:10;height:2" coordorigin="7820,7408" coordsize="10,0" path="m7820,7408l7829,7408e" filled="false" stroked="true" strokeweight=".300018pt" strokecolor="#000000">
                <v:path arrowok="t"/>
              </v:shape>
            </v:group>
            <v:group style="position:absolute;left:8462;top:7194;width:10;height:20" coordorigin="8462,7194" coordsize="10,20">
              <v:shape style="position:absolute;left:8462;top:7194;width:10;height:20" coordorigin="8462,7194" coordsize="10,20" path="m8462,7213l8472,7213,8472,7194,8462,7194,8462,7213xe" filled="true" fillcolor="#000000" stroked="false">
                <v:path arrowok="t"/>
                <v:fill type="solid"/>
              </v:shape>
            </v:group>
            <v:group style="position:absolute;left:8462;top:7213;width:10;height:20" coordorigin="8462,7213" coordsize="10,20">
              <v:shape style="position:absolute;left:8462;top:7213;width:10;height:20" coordorigin="8462,7213" coordsize="10,20" path="m8462,7232l8472,7232,8472,7213,8462,7213,8462,7232xe" filled="true" fillcolor="#000000" stroked="false">
                <v:path arrowok="t"/>
                <v:fill type="solid"/>
              </v:shape>
            </v:group>
            <v:group style="position:absolute;left:8462;top:7232;width:10;height:20" coordorigin="8462,7232" coordsize="10,20">
              <v:shape style="position:absolute;left:8462;top:7232;width:10;height:20" coordorigin="8462,7232" coordsize="10,20" path="m8462,7251l8472,7251,8472,7232,8462,7232,8462,7251xe" filled="true" fillcolor="#000000" stroked="false">
                <v:path arrowok="t"/>
                <v:fill type="solid"/>
              </v:shape>
            </v:group>
            <v:group style="position:absolute;left:8462;top:7251;width:10;height:20" coordorigin="8462,7251" coordsize="10,20">
              <v:shape style="position:absolute;left:8462;top:7251;width:10;height:20" coordorigin="8462,7251" coordsize="10,20" path="m8462,7270l8472,7270,8472,7251,8462,7251,8462,7270xe" filled="true" fillcolor="#000000" stroked="false">
                <v:path arrowok="t"/>
                <v:fill type="solid"/>
              </v:shape>
            </v:group>
            <v:group style="position:absolute;left:8462;top:7270;width:10;height:20" coordorigin="8462,7270" coordsize="10,20">
              <v:shape style="position:absolute;left:8462;top:7270;width:10;height:20" coordorigin="8462,7270" coordsize="10,20" path="m8462,7290l8472,7290,8472,7270,8462,7270,8462,7290xe" filled="true" fillcolor="#000000" stroked="false">
                <v:path arrowok="t"/>
                <v:fill type="solid"/>
              </v:shape>
            </v:group>
            <v:group style="position:absolute;left:8462;top:7290;width:10;height:20" coordorigin="8462,7290" coordsize="10,20">
              <v:shape style="position:absolute;left:8462;top:7290;width:10;height:20" coordorigin="8462,7290" coordsize="10,20" path="m8462,7309l8472,7309,8472,7290,8462,7290,8462,7309xe" filled="true" fillcolor="#000000" stroked="false">
                <v:path arrowok="t"/>
                <v:fill type="solid"/>
              </v:shape>
            </v:group>
            <v:group style="position:absolute;left:8462;top:7309;width:10;height:20" coordorigin="8462,7309" coordsize="10,20">
              <v:shape style="position:absolute;left:8462;top:7309;width:10;height:20" coordorigin="8462,7309" coordsize="10,20" path="m8462,7328l8472,7328,8472,7309,8462,7309,8462,7328xe" filled="true" fillcolor="#000000" stroked="false">
                <v:path arrowok="t"/>
                <v:fill type="solid"/>
              </v:shape>
            </v:group>
            <v:group style="position:absolute;left:8462;top:7328;width:10;height:20" coordorigin="8462,7328" coordsize="10,20">
              <v:shape style="position:absolute;left:8462;top:7328;width:10;height:20" coordorigin="8462,7328" coordsize="10,20" path="m8462,7347l8472,7347,8472,7328,8462,7328,8462,7347xe" filled="true" fillcolor="#000000" stroked="false">
                <v:path arrowok="t"/>
                <v:fill type="solid"/>
              </v:shape>
            </v:group>
            <v:group style="position:absolute;left:8462;top:7347;width:10;height:20" coordorigin="8462,7347" coordsize="10,20">
              <v:shape style="position:absolute;left:8462;top:7347;width:10;height:20" coordorigin="8462,7347" coordsize="10,20" path="m8462,7366l8472,7366,8472,7347,8462,7347,8462,7366xe" filled="true" fillcolor="#000000" stroked="false">
                <v:path arrowok="t"/>
                <v:fill type="solid"/>
              </v:shape>
            </v:group>
            <v:group style="position:absolute;left:8462;top:7366;width:10;height:20" coordorigin="8462,7366" coordsize="10,20">
              <v:shape style="position:absolute;left:8462;top:7366;width:10;height:20" coordorigin="8462,7366" coordsize="10,20" path="m8462,7386l8472,7386,8472,7366,8462,7366,8462,7386xe" filled="true" fillcolor="#000000" stroked="false">
                <v:path arrowok="t"/>
                <v:fill type="solid"/>
              </v:shape>
            </v:group>
            <v:group style="position:absolute;left:8462;top:7386;width:10;height:20" coordorigin="8462,7386" coordsize="10,20">
              <v:shape style="position:absolute;left:8462;top:7386;width:10;height:20" coordorigin="8462,7386" coordsize="10,20" path="m8462,7405l8472,7405,8472,7386,8462,7386,8462,7405xe" filled="true" fillcolor="#000000" stroked="false">
                <v:path arrowok="t"/>
                <v:fill type="solid"/>
              </v:shape>
            </v:group>
            <v:group style="position:absolute;left:8462;top:7408;width:10;height:2" coordorigin="8462,7408" coordsize="10,2">
              <v:shape style="position:absolute;left:8462;top:7408;width:10;height:2" coordorigin="8462,7408" coordsize="10,0" path="m8462,7408l8472,7408e" filled="false" stroked="true" strokeweight=".300018pt" strokecolor="#000000">
                <v:path arrowok="t"/>
              </v:shape>
            </v:group>
            <v:group style="position:absolute;left:9597;top:7194;width:10;height:20" coordorigin="9597,7194" coordsize="10,20">
              <v:shape style="position:absolute;left:9597;top:7194;width:10;height:20" coordorigin="9597,7194" coordsize="10,20" path="m9597,7213l9607,7213,9607,7194,9597,7194,9597,7213xe" filled="true" fillcolor="#000000" stroked="false">
                <v:path arrowok="t"/>
                <v:fill type="solid"/>
              </v:shape>
            </v:group>
            <v:group style="position:absolute;left:9597;top:7213;width:10;height:20" coordorigin="9597,7213" coordsize="10,20">
              <v:shape style="position:absolute;left:9597;top:7213;width:10;height:20" coordorigin="9597,7213" coordsize="10,20" path="m9597,7232l9607,7232,9607,7213,9597,7213,9597,7232xe" filled="true" fillcolor="#000000" stroked="false">
                <v:path arrowok="t"/>
                <v:fill type="solid"/>
              </v:shape>
            </v:group>
            <v:group style="position:absolute;left:9597;top:7232;width:10;height:20" coordorigin="9597,7232" coordsize="10,20">
              <v:shape style="position:absolute;left:9597;top:7232;width:10;height:20" coordorigin="9597,7232" coordsize="10,20" path="m9597,7251l9607,7251,9607,7232,9597,7232,9597,7251xe" filled="true" fillcolor="#000000" stroked="false">
                <v:path arrowok="t"/>
                <v:fill type="solid"/>
              </v:shape>
            </v:group>
            <v:group style="position:absolute;left:9597;top:7251;width:10;height:20" coordorigin="9597,7251" coordsize="10,20">
              <v:shape style="position:absolute;left:9597;top:7251;width:10;height:20" coordorigin="9597,7251" coordsize="10,20" path="m9597,7270l9607,7270,9607,7251,9597,7251,9597,7270xe" filled="true" fillcolor="#000000" stroked="false">
                <v:path arrowok="t"/>
                <v:fill type="solid"/>
              </v:shape>
            </v:group>
            <v:group style="position:absolute;left:9597;top:7270;width:10;height:20" coordorigin="9597,7270" coordsize="10,20">
              <v:shape style="position:absolute;left:9597;top:7270;width:10;height:20" coordorigin="9597,7270" coordsize="10,20" path="m9597,7290l9607,7290,9607,7270,9597,7270,9597,7290xe" filled="true" fillcolor="#000000" stroked="false">
                <v:path arrowok="t"/>
                <v:fill type="solid"/>
              </v:shape>
            </v:group>
            <v:group style="position:absolute;left:9597;top:7290;width:10;height:20" coordorigin="9597,7290" coordsize="10,20">
              <v:shape style="position:absolute;left:9597;top:7290;width:10;height:20" coordorigin="9597,7290" coordsize="10,20" path="m9597,7309l9607,7309,9607,7290,9597,7290,9597,7309xe" filled="true" fillcolor="#000000" stroked="false">
                <v:path arrowok="t"/>
                <v:fill type="solid"/>
              </v:shape>
            </v:group>
            <v:group style="position:absolute;left:9597;top:7309;width:10;height:20" coordorigin="9597,7309" coordsize="10,20">
              <v:shape style="position:absolute;left:9597;top:7309;width:10;height:20" coordorigin="9597,7309" coordsize="10,20" path="m9597,7328l9607,7328,9607,7309,9597,7309,9597,7328xe" filled="true" fillcolor="#000000" stroked="false">
                <v:path arrowok="t"/>
                <v:fill type="solid"/>
              </v:shape>
            </v:group>
            <v:group style="position:absolute;left:9597;top:7328;width:10;height:20" coordorigin="9597,7328" coordsize="10,20">
              <v:shape style="position:absolute;left:9597;top:7328;width:10;height:20" coordorigin="9597,7328" coordsize="10,20" path="m9597,7347l9607,7347,9607,7328,9597,7328,9597,7347xe" filled="true" fillcolor="#000000" stroked="false">
                <v:path arrowok="t"/>
                <v:fill type="solid"/>
              </v:shape>
            </v:group>
            <v:group style="position:absolute;left:9597;top:7347;width:10;height:20" coordorigin="9597,7347" coordsize="10,20">
              <v:shape style="position:absolute;left:9597;top:7347;width:10;height:20" coordorigin="9597,7347" coordsize="10,20" path="m9597,7366l9607,7366,9607,7347,9597,7347,9597,7366xe" filled="true" fillcolor="#000000" stroked="false">
                <v:path arrowok="t"/>
                <v:fill type="solid"/>
              </v:shape>
            </v:group>
            <v:group style="position:absolute;left:9597;top:7366;width:10;height:20" coordorigin="9597,7366" coordsize="10,20">
              <v:shape style="position:absolute;left:9597;top:7366;width:10;height:20" coordorigin="9597,7366" coordsize="10,20" path="m9597,7386l9607,7386,9607,7366,9597,7366,9597,7386xe" filled="true" fillcolor="#000000" stroked="false">
                <v:path arrowok="t"/>
                <v:fill type="solid"/>
              </v:shape>
            </v:group>
            <v:group style="position:absolute;left:9597;top:7386;width:10;height:20" coordorigin="9597,7386" coordsize="10,20">
              <v:shape style="position:absolute;left:9597;top:7386;width:10;height:20" coordorigin="9597,7386" coordsize="10,20" path="m9597,7405l9607,7405,9607,7386,9597,7386,9597,7405xe" filled="true" fillcolor="#000000" stroked="false">
                <v:path arrowok="t"/>
                <v:fill type="solid"/>
              </v:shape>
            </v:group>
            <v:group style="position:absolute;left:9597;top:7408;width:10;height:2" coordorigin="9597,7408" coordsize="10,2">
              <v:shape style="position:absolute;left:9597;top:7408;width:10;height:2" coordorigin="9597,7408" coordsize="10,0" path="m9597,7408l9607,7408e" filled="false" stroked="true" strokeweight=".300018pt" strokecolor="#000000">
                <v:path arrowok="t"/>
              </v:shape>
            </v:group>
            <v:group style="position:absolute;left:10162;top:7194;width:10;height:20" coordorigin="10162,7194" coordsize="10,20">
              <v:shape style="position:absolute;left:10162;top:7194;width:10;height:20" coordorigin="10162,7194" coordsize="10,20" path="m10162,7213l10172,7213,10172,7194,10162,7194,10162,7213xe" filled="true" fillcolor="#000000" stroked="false">
                <v:path arrowok="t"/>
                <v:fill type="solid"/>
              </v:shape>
            </v:group>
            <v:group style="position:absolute;left:10162;top:7213;width:10;height:20" coordorigin="10162,7213" coordsize="10,20">
              <v:shape style="position:absolute;left:10162;top:7213;width:10;height:20" coordorigin="10162,7213" coordsize="10,20" path="m10162,7232l10172,7232,10172,7213,10162,7213,10162,7232xe" filled="true" fillcolor="#000000" stroked="false">
                <v:path arrowok="t"/>
                <v:fill type="solid"/>
              </v:shape>
            </v:group>
            <v:group style="position:absolute;left:10162;top:7232;width:10;height:20" coordorigin="10162,7232" coordsize="10,20">
              <v:shape style="position:absolute;left:10162;top:7232;width:10;height:20" coordorigin="10162,7232" coordsize="10,20" path="m10162,7251l10172,7251,10172,7232,10162,7232,10162,7251xe" filled="true" fillcolor="#000000" stroked="false">
                <v:path arrowok="t"/>
                <v:fill type="solid"/>
              </v:shape>
            </v:group>
            <v:group style="position:absolute;left:10162;top:7251;width:10;height:20" coordorigin="10162,7251" coordsize="10,20">
              <v:shape style="position:absolute;left:10162;top:7251;width:10;height:20" coordorigin="10162,7251" coordsize="10,20" path="m10162,7270l10172,7270,10172,7251,10162,7251,10162,7270xe" filled="true" fillcolor="#000000" stroked="false">
                <v:path arrowok="t"/>
                <v:fill type="solid"/>
              </v:shape>
            </v:group>
            <v:group style="position:absolute;left:10162;top:7270;width:10;height:20" coordorigin="10162,7270" coordsize="10,20">
              <v:shape style="position:absolute;left:10162;top:7270;width:10;height:20" coordorigin="10162,7270" coordsize="10,20" path="m10162,7290l10172,7290,10172,7270,10162,7270,10162,7290xe" filled="true" fillcolor="#000000" stroked="false">
                <v:path arrowok="t"/>
                <v:fill type="solid"/>
              </v:shape>
            </v:group>
            <v:group style="position:absolute;left:10162;top:7290;width:10;height:20" coordorigin="10162,7290" coordsize="10,20">
              <v:shape style="position:absolute;left:10162;top:7290;width:10;height:20" coordorigin="10162,7290" coordsize="10,20" path="m10162,7309l10172,7309,10172,7290,10162,7290,10162,7309xe" filled="true" fillcolor="#000000" stroked="false">
                <v:path arrowok="t"/>
                <v:fill type="solid"/>
              </v:shape>
            </v:group>
            <v:group style="position:absolute;left:10162;top:7309;width:10;height:20" coordorigin="10162,7309" coordsize="10,20">
              <v:shape style="position:absolute;left:10162;top:7309;width:10;height:20" coordorigin="10162,7309" coordsize="10,20" path="m10162,7328l10172,7328,10172,7309,10162,7309,10162,7328xe" filled="true" fillcolor="#000000" stroked="false">
                <v:path arrowok="t"/>
                <v:fill type="solid"/>
              </v:shape>
            </v:group>
            <v:group style="position:absolute;left:10162;top:7328;width:10;height:20" coordorigin="10162,7328" coordsize="10,20">
              <v:shape style="position:absolute;left:10162;top:7328;width:10;height:20" coordorigin="10162,7328" coordsize="10,20" path="m10162,7347l10172,7347,10172,7328,10162,7328,10162,7347xe" filled="true" fillcolor="#000000" stroked="false">
                <v:path arrowok="t"/>
                <v:fill type="solid"/>
              </v:shape>
            </v:group>
            <v:group style="position:absolute;left:10162;top:7347;width:10;height:20" coordorigin="10162,7347" coordsize="10,20">
              <v:shape style="position:absolute;left:10162;top:7347;width:10;height:20" coordorigin="10162,7347" coordsize="10,20" path="m10162,7366l10172,7366,10172,7347,10162,7347,10162,7366xe" filled="true" fillcolor="#000000" stroked="false">
                <v:path arrowok="t"/>
                <v:fill type="solid"/>
              </v:shape>
            </v:group>
            <v:group style="position:absolute;left:10162;top:7366;width:10;height:20" coordorigin="10162,7366" coordsize="10,20">
              <v:shape style="position:absolute;left:10162;top:7366;width:10;height:20" coordorigin="10162,7366" coordsize="10,20" path="m10162,7386l10172,7386,10172,7366,10162,7366,10162,7386xe" filled="true" fillcolor="#000000" stroked="false">
                <v:path arrowok="t"/>
                <v:fill type="solid"/>
              </v:shape>
            </v:group>
            <v:group style="position:absolute;left:10162;top:7386;width:10;height:20" coordorigin="10162,7386" coordsize="10,20">
              <v:shape style="position:absolute;left:10162;top:7386;width:10;height:20" coordorigin="10162,7386" coordsize="10,20" path="m10162,7405l10172,7405,10172,7386,10162,7386,10162,7405xe" filled="true" fillcolor="#000000" stroked="false">
                <v:path arrowok="t"/>
                <v:fill type="solid"/>
              </v:shape>
            </v:group>
            <v:group style="position:absolute;left:10162;top:7408;width:10;height:2" coordorigin="10162,7408" coordsize="10,2">
              <v:shape style="position:absolute;left:10162;top:7408;width:10;height:2" coordorigin="10162,7408" coordsize="10,0" path="m10162,7408l10172,7408e" filled="false" stroked="true" strokeweight=".300018pt" strokecolor="#000000">
                <v:path arrowok="t"/>
              </v:shape>
            </v:group>
            <v:group style="position:absolute;left:11437;top:7194;width:10;height:20" coordorigin="11437,7194" coordsize="10,20">
              <v:shape style="position:absolute;left:11437;top:7194;width:10;height:20" coordorigin="11437,7194" coordsize="10,20" path="m11437,7213l11446,7213,11446,7194,11437,7194,11437,7213xe" filled="true" fillcolor="#000000" stroked="false">
                <v:path arrowok="t"/>
                <v:fill type="solid"/>
              </v:shape>
            </v:group>
            <v:group style="position:absolute;left:11437;top:7213;width:10;height:20" coordorigin="11437,7213" coordsize="10,20">
              <v:shape style="position:absolute;left:11437;top:7213;width:10;height:20" coordorigin="11437,7213" coordsize="10,20" path="m11437,7232l11446,7232,11446,7213,11437,7213,11437,7232xe" filled="true" fillcolor="#000000" stroked="false">
                <v:path arrowok="t"/>
                <v:fill type="solid"/>
              </v:shape>
            </v:group>
            <v:group style="position:absolute;left:11437;top:7232;width:10;height:20" coordorigin="11437,7232" coordsize="10,20">
              <v:shape style="position:absolute;left:11437;top:7232;width:10;height:20" coordorigin="11437,7232" coordsize="10,20" path="m11437,7251l11446,7251,11446,7232,11437,7232,11437,7251xe" filled="true" fillcolor="#000000" stroked="false">
                <v:path arrowok="t"/>
                <v:fill type="solid"/>
              </v:shape>
            </v:group>
            <v:group style="position:absolute;left:11437;top:7251;width:10;height:20" coordorigin="11437,7251" coordsize="10,20">
              <v:shape style="position:absolute;left:11437;top:7251;width:10;height:20" coordorigin="11437,7251" coordsize="10,20" path="m11437,7270l11446,7270,11446,7251,11437,7251,11437,7270xe" filled="true" fillcolor="#000000" stroked="false">
                <v:path arrowok="t"/>
                <v:fill type="solid"/>
              </v:shape>
            </v:group>
            <v:group style="position:absolute;left:11437;top:7270;width:10;height:20" coordorigin="11437,7270" coordsize="10,20">
              <v:shape style="position:absolute;left:11437;top:7270;width:10;height:20" coordorigin="11437,7270" coordsize="10,20" path="m11437,7290l11446,7290,11446,7270,11437,7270,11437,7290xe" filled="true" fillcolor="#000000" stroked="false">
                <v:path arrowok="t"/>
                <v:fill type="solid"/>
              </v:shape>
            </v:group>
            <v:group style="position:absolute;left:11437;top:7290;width:10;height:20" coordorigin="11437,7290" coordsize="10,20">
              <v:shape style="position:absolute;left:11437;top:7290;width:10;height:20" coordorigin="11437,7290" coordsize="10,20" path="m11437,7309l11446,7309,11446,7290,11437,7290,11437,7309xe" filled="true" fillcolor="#000000" stroked="false">
                <v:path arrowok="t"/>
                <v:fill type="solid"/>
              </v:shape>
            </v:group>
            <v:group style="position:absolute;left:11437;top:7309;width:10;height:20" coordorigin="11437,7309" coordsize="10,20">
              <v:shape style="position:absolute;left:11437;top:7309;width:10;height:20" coordorigin="11437,7309" coordsize="10,20" path="m11437,7328l11446,7328,11446,7309,11437,7309,11437,7328xe" filled="true" fillcolor="#000000" stroked="false">
                <v:path arrowok="t"/>
                <v:fill type="solid"/>
              </v:shape>
            </v:group>
            <v:group style="position:absolute;left:11437;top:7328;width:10;height:20" coordorigin="11437,7328" coordsize="10,20">
              <v:shape style="position:absolute;left:11437;top:7328;width:10;height:20" coordorigin="11437,7328" coordsize="10,20" path="m11437,7347l11446,7347,11446,7328,11437,7328,11437,7347xe" filled="true" fillcolor="#000000" stroked="false">
                <v:path arrowok="t"/>
                <v:fill type="solid"/>
              </v:shape>
            </v:group>
            <v:group style="position:absolute;left:11437;top:7347;width:10;height:20" coordorigin="11437,7347" coordsize="10,20">
              <v:shape style="position:absolute;left:11437;top:7347;width:10;height:20" coordorigin="11437,7347" coordsize="10,20" path="m11437,7366l11446,7366,11446,7347,11437,7347,11437,7366xe" filled="true" fillcolor="#000000" stroked="false">
                <v:path arrowok="t"/>
                <v:fill type="solid"/>
              </v:shape>
            </v:group>
            <v:group style="position:absolute;left:11437;top:7366;width:10;height:20" coordorigin="11437,7366" coordsize="10,20">
              <v:shape style="position:absolute;left:11437;top:7366;width:10;height:20" coordorigin="11437,7366" coordsize="10,20" path="m11437,7386l11446,7386,11446,7366,11437,7366,11437,7386xe" filled="true" fillcolor="#000000" stroked="false">
                <v:path arrowok="t"/>
                <v:fill type="solid"/>
              </v:shape>
            </v:group>
            <v:group style="position:absolute;left:11437;top:7386;width:10;height:20" coordorigin="11437,7386" coordsize="10,20">
              <v:shape style="position:absolute;left:11437;top:7386;width:10;height:20" coordorigin="11437,7386" coordsize="10,20" path="m11437,7405l11446,7405,11446,7386,11437,7386,11437,7405xe" filled="true" fillcolor="#000000" stroked="false">
                <v:path arrowok="t"/>
                <v:fill type="solid"/>
              </v:shape>
            </v:group>
            <v:group style="position:absolute;left:11437;top:7408;width:10;height:2" coordorigin="11437,7408" coordsize="10,2">
              <v:shape style="position:absolute;left:11437;top:7408;width:10;height:2" coordorigin="11437,7408" coordsize="10,0" path="m11437,7408l11446,7408e" filled="false" stroked="true" strokeweight=".300018pt" strokecolor="#000000">
                <v:path arrowok="t"/>
              </v:shape>
            </v:group>
            <v:group style="position:absolute;left:12720;top:7194;width:10;height:20" coordorigin="12720,7194" coordsize="10,20">
              <v:shape style="position:absolute;left:12720;top:7194;width:10;height:20" coordorigin="12720,7194" coordsize="10,20" path="m12720,7213l12729,7213,12729,7194,12720,7194,12720,7213xe" filled="true" fillcolor="#000000" stroked="false">
                <v:path arrowok="t"/>
                <v:fill type="solid"/>
              </v:shape>
            </v:group>
            <v:group style="position:absolute;left:12720;top:7213;width:10;height:20" coordorigin="12720,7213" coordsize="10,20">
              <v:shape style="position:absolute;left:12720;top:7213;width:10;height:20" coordorigin="12720,7213" coordsize="10,20" path="m12720,7232l12729,7232,12729,7213,12720,7213,12720,7232xe" filled="true" fillcolor="#000000" stroked="false">
                <v:path arrowok="t"/>
                <v:fill type="solid"/>
              </v:shape>
            </v:group>
            <v:group style="position:absolute;left:12720;top:7232;width:10;height:20" coordorigin="12720,7232" coordsize="10,20">
              <v:shape style="position:absolute;left:12720;top:7232;width:10;height:20" coordorigin="12720,7232" coordsize="10,20" path="m12720,7251l12729,7251,12729,7232,12720,7232,12720,7251xe" filled="true" fillcolor="#000000" stroked="false">
                <v:path arrowok="t"/>
                <v:fill type="solid"/>
              </v:shape>
            </v:group>
            <v:group style="position:absolute;left:12720;top:7251;width:10;height:20" coordorigin="12720,7251" coordsize="10,20">
              <v:shape style="position:absolute;left:12720;top:7251;width:10;height:20" coordorigin="12720,7251" coordsize="10,20" path="m12720,7270l12729,7270,12729,7251,12720,7251,12720,7270xe" filled="true" fillcolor="#000000" stroked="false">
                <v:path arrowok="t"/>
                <v:fill type="solid"/>
              </v:shape>
            </v:group>
            <v:group style="position:absolute;left:12720;top:7270;width:10;height:20" coordorigin="12720,7270" coordsize="10,20">
              <v:shape style="position:absolute;left:12720;top:7270;width:10;height:20" coordorigin="12720,7270" coordsize="10,20" path="m12720,7290l12729,7290,12729,7270,12720,7270,12720,7290xe" filled="true" fillcolor="#000000" stroked="false">
                <v:path arrowok="t"/>
                <v:fill type="solid"/>
              </v:shape>
            </v:group>
            <v:group style="position:absolute;left:12720;top:7290;width:10;height:20" coordorigin="12720,7290" coordsize="10,20">
              <v:shape style="position:absolute;left:12720;top:7290;width:10;height:20" coordorigin="12720,7290" coordsize="10,20" path="m12720,7309l12729,7309,12729,7290,12720,7290,12720,7309xe" filled="true" fillcolor="#000000" stroked="false">
                <v:path arrowok="t"/>
                <v:fill type="solid"/>
              </v:shape>
            </v:group>
            <v:group style="position:absolute;left:12720;top:7309;width:10;height:20" coordorigin="12720,7309" coordsize="10,20">
              <v:shape style="position:absolute;left:12720;top:7309;width:10;height:20" coordorigin="12720,7309" coordsize="10,20" path="m12720,7328l12729,7328,12729,7309,12720,7309,12720,7328xe" filled="true" fillcolor="#000000" stroked="false">
                <v:path arrowok="t"/>
                <v:fill type="solid"/>
              </v:shape>
            </v:group>
            <v:group style="position:absolute;left:12720;top:7328;width:10;height:20" coordorigin="12720,7328" coordsize="10,20">
              <v:shape style="position:absolute;left:12720;top:7328;width:10;height:20" coordorigin="12720,7328" coordsize="10,20" path="m12720,7347l12729,7347,12729,7328,12720,7328,12720,7347xe" filled="true" fillcolor="#000000" stroked="false">
                <v:path arrowok="t"/>
                <v:fill type="solid"/>
              </v:shape>
            </v:group>
            <v:group style="position:absolute;left:12720;top:7347;width:10;height:20" coordorigin="12720,7347" coordsize="10,20">
              <v:shape style="position:absolute;left:12720;top:7347;width:10;height:20" coordorigin="12720,7347" coordsize="10,20" path="m12720,7366l12729,7366,12729,7347,12720,7347,12720,7366xe" filled="true" fillcolor="#000000" stroked="false">
                <v:path arrowok="t"/>
                <v:fill type="solid"/>
              </v:shape>
            </v:group>
            <v:group style="position:absolute;left:12720;top:7366;width:10;height:20" coordorigin="12720,7366" coordsize="10,20">
              <v:shape style="position:absolute;left:12720;top:7366;width:10;height:20" coordorigin="12720,7366" coordsize="10,20" path="m12720,7386l12729,7386,12729,7366,12720,7366,12720,7386xe" filled="true" fillcolor="#000000" stroked="false">
                <v:path arrowok="t"/>
                <v:fill type="solid"/>
              </v:shape>
            </v:group>
            <v:group style="position:absolute;left:12720;top:7386;width:10;height:20" coordorigin="12720,7386" coordsize="10,20">
              <v:shape style="position:absolute;left:12720;top:7386;width:10;height:20" coordorigin="12720,7386" coordsize="10,20" path="m12720,7405l12729,7405,12729,7386,12720,7386,12720,7405xe" filled="true" fillcolor="#000000" stroked="false">
                <v:path arrowok="t"/>
                <v:fill type="solid"/>
              </v:shape>
            </v:group>
            <v:group style="position:absolute;left:12720;top:7408;width:10;height:2" coordorigin="12720,7408" coordsize="10,2">
              <v:shape style="position:absolute;left:12720;top:7408;width:10;height:2" coordorigin="12720,7408" coordsize="10,0" path="m12720,7408l12729,7408e" filled="false" stroked="true" strokeweight=".300018pt" strokecolor="#000000">
                <v:path arrowok="t"/>
              </v:shape>
            </v:group>
            <v:group style="position:absolute;left:14018;top:7194;width:10;height:20" coordorigin="14018,7194" coordsize="10,20">
              <v:shape style="position:absolute;left:14018;top:7194;width:10;height:20" coordorigin="14018,7194" coordsize="10,20" path="m14018,7213l14028,7213,14028,7194,14018,7194,14018,7213xe" filled="true" fillcolor="#000000" stroked="false">
                <v:path arrowok="t"/>
                <v:fill type="solid"/>
              </v:shape>
            </v:group>
            <v:group style="position:absolute;left:14018;top:7213;width:10;height:20" coordorigin="14018,7213" coordsize="10,20">
              <v:shape style="position:absolute;left:14018;top:7213;width:10;height:20" coordorigin="14018,7213" coordsize="10,20" path="m14018,7232l14028,7232,14028,7213,14018,7213,14018,7232xe" filled="true" fillcolor="#000000" stroked="false">
                <v:path arrowok="t"/>
                <v:fill type="solid"/>
              </v:shape>
            </v:group>
            <v:group style="position:absolute;left:14018;top:7232;width:10;height:20" coordorigin="14018,7232" coordsize="10,20">
              <v:shape style="position:absolute;left:14018;top:7232;width:10;height:20" coordorigin="14018,7232" coordsize="10,20" path="m14018,7251l14028,7251,14028,7232,14018,7232,14018,7251xe" filled="true" fillcolor="#000000" stroked="false">
                <v:path arrowok="t"/>
                <v:fill type="solid"/>
              </v:shape>
            </v:group>
            <v:group style="position:absolute;left:14018;top:7251;width:10;height:20" coordorigin="14018,7251" coordsize="10,20">
              <v:shape style="position:absolute;left:14018;top:7251;width:10;height:20" coordorigin="14018,7251" coordsize="10,20" path="m14018,7270l14028,7270,14028,7251,14018,7251,14018,7270xe" filled="true" fillcolor="#000000" stroked="false">
                <v:path arrowok="t"/>
                <v:fill type="solid"/>
              </v:shape>
            </v:group>
            <v:group style="position:absolute;left:14018;top:7270;width:10;height:20" coordorigin="14018,7270" coordsize="10,20">
              <v:shape style="position:absolute;left:14018;top:7270;width:10;height:20" coordorigin="14018,7270" coordsize="10,20" path="m14018,7290l14028,7290,14028,7270,14018,7270,14018,7290xe" filled="true" fillcolor="#000000" stroked="false">
                <v:path arrowok="t"/>
                <v:fill type="solid"/>
              </v:shape>
            </v:group>
            <v:group style="position:absolute;left:14018;top:7290;width:10;height:20" coordorigin="14018,7290" coordsize="10,20">
              <v:shape style="position:absolute;left:14018;top:7290;width:10;height:20" coordorigin="14018,7290" coordsize="10,20" path="m14018,7309l14028,7309,14028,7290,14018,7290,14018,7309xe" filled="true" fillcolor="#000000" stroked="false">
                <v:path arrowok="t"/>
                <v:fill type="solid"/>
              </v:shape>
            </v:group>
            <v:group style="position:absolute;left:14018;top:7309;width:10;height:20" coordorigin="14018,7309" coordsize="10,20">
              <v:shape style="position:absolute;left:14018;top:7309;width:10;height:20" coordorigin="14018,7309" coordsize="10,20" path="m14018,7328l14028,7328,14028,7309,14018,7309,14018,7328xe" filled="true" fillcolor="#000000" stroked="false">
                <v:path arrowok="t"/>
                <v:fill type="solid"/>
              </v:shape>
            </v:group>
            <v:group style="position:absolute;left:14018;top:7328;width:10;height:20" coordorigin="14018,7328" coordsize="10,20">
              <v:shape style="position:absolute;left:14018;top:7328;width:10;height:20" coordorigin="14018,7328" coordsize="10,20" path="m14018,7347l14028,7347,14028,7328,14018,7328,14018,7347xe" filled="true" fillcolor="#000000" stroked="false">
                <v:path arrowok="t"/>
                <v:fill type="solid"/>
              </v:shape>
            </v:group>
            <v:group style="position:absolute;left:14018;top:7347;width:10;height:20" coordorigin="14018,7347" coordsize="10,20">
              <v:shape style="position:absolute;left:14018;top:7347;width:10;height:20" coordorigin="14018,7347" coordsize="10,20" path="m14018,7366l14028,7366,14028,7347,14018,7347,14018,7366xe" filled="true" fillcolor="#000000" stroked="false">
                <v:path arrowok="t"/>
                <v:fill type="solid"/>
              </v:shape>
            </v:group>
            <v:group style="position:absolute;left:14018;top:7366;width:10;height:20" coordorigin="14018,7366" coordsize="10,20">
              <v:shape style="position:absolute;left:14018;top:7366;width:10;height:20" coordorigin="14018,7366" coordsize="10,20" path="m14018,7386l14028,7386,14028,7366,14018,7366,14018,7386xe" filled="true" fillcolor="#000000" stroked="false">
                <v:path arrowok="t"/>
                <v:fill type="solid"/>
              </v:shape>
            </v:group>
            <v:group style="position:absolute;left:14018;top:7386;width:10;height:20" coordorigin="14018,7386" coordsize="10,20">
              <v:shape style="position:absolute;left:14018;top:7386;width:10;height:20" coordorigin="14018,7386" coordsize="10,20" path="m14018,7405l14028,7405,14028,7386,14018,7386,14018,7405xe" filled="true" fillcolor="#000000" stroked="false">
                <v:path arrowok="t"/>
                <v:fill type="solid"/>
              </v:shape>
            </v:group>
            <v:group style="position:absolute;left:14018;top:7408;width:10;height:2" coordorigin="14018,7408" coordsize="10,2">
              <v:shape style="position:absolute;left:14018;top:7408;width:10;height:2" coordorigin="14018,7408" coordsize="10,0" path="m14018,7408l14028,7408e" filled="false" stroked="true" strokeweight=".300018pt" strokecolor="#000000">
                <v:path arrowok="t"/>
              </v:shape>
              <v:shape style="position:absolute;left:1128;top:7411;width:2003;height:10" type="#_x0000_t75" stroked="false">
                <v:imagedata r:id="rId181" o:title=""/>
              </v:shape>
              <v:shape style="position:absolute;left:3126;top:7411;width:1302;height:10" type="#_x0000_t75" stroked="false">
                <v:imagedata r:id="rId173" o:title=""/>
              </v:shape>
              <v:shape style="position:absolute;left:4424;top:7411;width:635;height:10" type="#_x0000_t75" stroked="false">
                <v:imagedata r:id="rId174" o:title=""/>
              </v:shape>
              <v:shape style="position:absolute;left:5054;top:7411;width:715;height:10" type="#_x0000_t75" stroked="false">
                <v:imagedata r:id="rId170" o:title=""/>
              </v:shape>
              <v:shape style="position:absolute;left:5764;top:7411;width:570;height:10" type="#_x0000_t75" stroked="false">
                <v:imagedata r:id="rId171" o:title=""/>
              </v:shape>
              <v:shape style="position:absolute;left:6329;top:7411;width:1490;height:10" type="#_x0000_t75" stroked="false">
                <v:imagedata r:id="rId165" o:title=""/>
              </v:shape>
              <v:shape style="position:absolute;left:7815;top:7411;width:2348;height:10" type="#_x0000_t75" stroked="false">
                <v:imagedata r:id="rId166" o:title=""/>
              </v:shape>
              <v:shape style="position:absolute;left:10158;top:7411;width:1279;height:10" type="#_x0000_t75" stroked="false">
                <v:imagedata r:id="rId167" o:title=""/>
              </v:shape>
              <v:shape style="position:absolute;left:11432;top:7411;width:3958;height:10" type="#_x0000_t75" stroked="false">
                <v:imagedata r:id="rId175" o:title=""/>
              </v:shape>
            </v:group>
            <v:group style="position:absolute;left:4428;top:7420;width:10;height:20" coordorigin="4428,7420" coordsize="10,20">
              <v:shape style="position:absolute;left:4428;top:7420;width:10;height:20" coordorigin="4428,7420" coordsize="10,20" path="m4428,7440l4438,7440,4438,7420,4428,7420,4428,7440xe" filled="true" fillcolor="#000000" stroked="false">
                <v:path arrowok="t"/>
                <v:fill type="solid"/>
              </v:shape>
            </v:group>
            <v:group style="position:absolute;left:4428;top:7440;width:10;height:20" coordorigin="4428,7440" coordsize="10,20">
              <v:shape style="position:absolute;left:4428;top:7440;width:10;height:20" coordorigin="4428,7440" coordsize="10,20" path="m4428,7459l4438,7459,4438,7440,4428,7440,4428,7459xe" filled="true" fillcolor="#000000" stroked="false">
                <v:path arrowok="t"/>
                <v:fill type="solid"/>
              </v:shape>
            </v:group>
            <v:group style="position:absolute;left:4428;top:7459;width:10;height:20" coordorigin="4428,7459" coordsize="10,20">
              <v:shape style="position:absolute;left:4428;top:7459;width:10;height:20" coordorigin="4428,7459" coordsize="10,20" path="m4428,7478l4438,7478,4438,7459,4428,7459,4428,7478xe" filled="true" fillcolor="#000000" stroked="false">
                <v:path arrowok="t"/>
                <v:fill type="solid"/>
              </v:shape>
            </v:group>
            <v:group style="position:absolute;left:4428;top:7478;width:10;height:20" coordorigin="4428,7478" coordsize="10,20">
              <v:shape style="position:absolute;left:4428;top:7478;width:10;height:20" coordorigin="4428,7478" coordsize="10,20" path="m4428,7497l4438,7497,4438,7478,4428,7478,4428,7497xe" filled="true" fillcolor="#000000" stroked="false">
                <v:path arrowok="t"/>
                <v:fill type="solid"/>
              </v:shape>
            </v:group>
            <v:group style="position:absolute;left:4428;top:7497;width:10;height:20" coordorigin="4428,7497" coordsize="10,20">
              <v:shape style="position:absolute;left:4428;top:7497;width:10;height:20" coordorigin="4428,7497" coordsize="10,20" path="m4428,7516l4438,7516,4438,7497,4428,7497,4428,7516xe" filled="true" fillcolor="#000000" stroked="false">
                <v:path arrowok="t"/>
                <v:fill type="solid"/>
              </v:shape>
            </v:group>
            <v:group style="position:absolute;left:4428;top:7516;width:10;height:20" coordorigin="4428,7516" coordsize="10,20">
              <v:shape style="position:absolute;left:4428;top:7516;width:10;height:20" coordorigin="4428,7516" coordsize="10,20" path="m4428,7536l4438,7536,4438,7516,4428,7516,4428,7536xe" filled="true" fillcolor="#000000" stroked="false">
                <v:path arrowok="t"/>
                <v:fill type="solid"/>
              </v:shape>
            </v:group>
            <v:group style="position:absolute;left:4428;top:7536;width:10;height:20" coordorigin="4428,7536" coordsize="10,20">
              <v:shape style="position:absolute;left:4428;top:7536;width:10;height:20" coordorigin="4428,7536" coordsize="10,20" path="m4428,7555l4438,7555,4438,7536,4428,7536,4428,7555xe" filled="true" fillcolor="#000000" stroked="false">
                <v:path arrowok="t"/>
                <v:fill type="solid"/>
              </v:shape>
            </v:group>
            <v:group style="position:absolute;left:4428;top:7555;width:10;height:20" coordorigin="4428,7555" coordsize="10,20">
              <v:shape style="position:absolute;left:4428;top:7555;width:10;height:20" coordorigin="4428,7555" coordsize="10,20" path="m4428,7574l4438,7574,4438,7555,4428,7555,4428,7574xe" filled="true" fillcolor="#000000" stroked="false">
                <v:path arrowok="t"/>
                <v:fill type="solid"/>
              </v:shape>
            </v:group>
            <v:group style="position:absolute;left:4428;top:7574;width:10;height:20" coordorigin="4428,7574" coordsize="10,20">
              <v:shape style="position:absolute;left:4428;top:7574;width:10;height:20" coordorigin="4428,7574" coordsize="10,20" path="m4428,7593l4438,7593,4438,7574,4428,7574,4428,7593xe" filled="true" fillcolor="#000000" stroked="false">
                <v:path arrowok="t"/>
                <v:fill type="solid"/>
              </v:shape>
            </v:group>
            <v:group style="position:absolute;left:4428;top:7593;width:10;height:20" coordorigin="4428,7593" coordsize="10,20">
              <v:shape style="position:absolute;left:4428;top:7593;width:10;height:20" coordorigin="4428,7593" coordsize="10,20" path="m4428,7612l4438,7612,4438,7593,4428,7593,4428,7612xe" filled="true" fillcolor="#000000" stroked="false">
                <v:path arrowok="t"/>
                <v:fill type="solid"/>
              </v:shape>
            </v:group>
            <v:group style="position:absolute;left:4428;top:7612;width:10;height:20" coordorigin="4428,7612" coordsize="10,20">
              <v:shape style="position:absolute;left:4428;top:7612;width:10;height:20" coordorigin="4428,7612" coordsize="10,20" path="m4428,7632l4438,7632,4438,7612,4428,7612,4428,7632xe" filled="true" fillcolor="#000000" stroked="false">
                <v:path arrowok="t"/>
                <v:fill type="solid"/>
              </v:shape>
            </v:group>
            <v:group style="position:absolute;left:4428;top:7635;width:10;height:2" coordorigin="4428,7635" coordsize="10,2">
              <v:shape style="position:absolute;left:4428;top:7635;width:10;height:2" coordorigin="4428,7635" coordsize="10,0" path="m4428,7635l4438,7635e" filled="false" stroked="true" strokeweight=".360016pt" strokecolor="#000000">
                <v:path arrowok="t"/>
              </v:shape>
            </v:group>
            <v:group style="position:absolute;left:5058;top:7420;width:10;height:20" coordorigin="5058,7420" coordsize="10,20">
              <v:shape style="position:absolute;left:5058;top:7420;width:10;height:20" coordorigin="5058,7420" coordsize="10,20" path="m5058,7440l5068,7440,5068,7420,5058,7420,5058,7440xe" filled="true" fillcolor="#000000" stroked="false">
                <v:path arrowok="t"/>
                <v:fill type="solid"/>
              </v:shape>
            </v:group>
            <v:group style="position:absolute;left:5058;top:7440;width:10;height:20" coordorigin="5058,7440" coordsize="10,20">
              <v:shape style="position:absolute;left:5058;top:7440;width:10;height:20" coordorigin="5058,7440" coordsize="10,20" path="m5058,7459l5068,7459,5068,7440,5058,7440,5058,7459xe" filled="true" fillcolor="#000000" stroked="false">
                <v:path arrowok="t"/>
                <v:fill type="solid"/>
              </v:shape>
            </v:group>
            <v:group style="position:absolute;left:5058;top:7459;width:10;height:20" coordorigin="5058,7459" coordsize="10,20">
              <v:shape style="position:absolute;left:5058;top:7459;width:10;height:20" coordorigin="5058,7459" coordsize="10,20" path="m5058,7478l5068,7478,5068,7459,5058,7459,5058,7478xe" filled="true" fillcolor="#000000" stroked="false">
                <v:path arrowok="t"/>
                <v:fill type="solid"/>
              </v:shape>
            </v:group>
            <v:group style="position:absolute;left:5058;top:7478;width:10;height:20" coordorigin="5058,7478" coordsize="10,20">
              <v:shape style="position:absolute;left:5058;top:7478;width:10;height:20" coordorigin="5058,7478" coordsize="10,20" path="m5058,7497l5068,7497,5068,7478,5058,7478,5058,7497xe" filled="true" fillcolor="#000000" stroked="false">
                <v:path arrowok="t"/>
                <v:fill type="solid"/>
              </v:shape>
            </v:group>
            <v:group style="position:absolute;left:5058;top:7497;width:10;height:20" coordorigin="5058,7497" coordsize="10,20">
              <v:shape style="position:absolute;left:5058;top:7497;width:10;height:20" coordorigin="5058,7497" coordsize="10,20" path="m5058,7516l5068,7516,5068,7497,5058,7497,5058,7516xe" filled="true" fillcolor="#000000" stroked="false">
                <v:path arrowok="t"/>
                <v:fill type="solid"/>
              </v:shape>
            </v:group>
            <v:group style="position:absolute;left:5058;top:7516;width:10;height:20" coordorigin="5058,7516" coordsize="10,20">
              <v:shape style="position:absolute;left:5058;top:7516;width:10;height:20" coordorigin="5058,7516" coordsize="10,20" path="m5058,7536l5068,7536,5068,7516,5058,7516,5058,7536xe" filled="true" fillcolor="#000000" stroked="false">
                <v:path arrowok="t"/>
                <v:fill type="solid"/>
              </v:shape>
            </v:group>
            <v:group style="position:absolute;left:5058;top:7536;width:10;height:20" coordorigin="5058,7536" coordsize="10,20">
              <v:shape style="position:absolute;left:5058;top:7536;width:10;height:20" coordorigin="5058,7536" coordsize="10,20" path="m5058,7555l5068,7555,5068,7536,5058,7536,5058,7555xe" filled="true" fillcolor="#000000" stroked="false">
                <v:path arrowok="t"/>
                <v:fill type="solid"/>
              </v:shape>
            </v:group>
            <v:group style="position:absolute;left:5058;top:7555;width:10;height:20" coordorigin="5058,7555" coordsize="10,20">
              <v:shape style="position:absolute;left:5058;top:7555;width:10;height:20" coordorigin="5058,7555" coordsize="10,20" path="m5058,7574l5068,7574,5068,7555,5058,7555,5058,7574xe" filled="true" fillcolor="#000000" stroked="false">
                <v:path arrowok="t"/>
                <v:fill type="solid"/>
              </v:shape>
            </v:group>
            <v:group style="position:absolute;left:5058;top:7574;width:10;height:20" coordorigin="5058,7574" coordsize="10,20">
              <v:shape style="position:absolute;left:5058;top:7574;width:10;height:20" coordorigin="5058,7574" coordsize="10,20" path="m5058,7593l5068,7593,5068,7574,5058,7574,5058,7593xe" filled="true" fillcolor="#000000" stroked="false">
                <v:path arrowok="t"/>
                <v:fill type="solid"/>
              </v:shape>
            </v:group>
            <v:group style="position:absolute;left:5058;top:7593;width:10;height:20" coordorigin="5058,7593" coordsize="10,20">
              <v:shape style="position:absolute;left:5058;top:7593;width:10;height:20" coordorigin="5058,7593" coordsize="10,20" path="m5058,7612l5068,7612,5068,7593,5058,7593,5058,7612xe" filled="true" fillcolor="#000000" stroked="false">
                <v:path arrowok="t"/>
                <v:fill type="solid"/>
              </v:shape>
            </v:group>
            <v:group style="position:absolute;left:5058;top:7612;width:10;height:20" coordorigin="5058,7612" coordsize="10,20">
              <v:shape style="position:absolute;left:5058;top:7612;width:10;height:20" coordorigin="5058,7612" coordsize="10,20" path="m5058,7632l5068,7632,5068,7612,5058,7612,5058,7632xe" filled="true" fillcolor="#000000" stroked="false">
                <v:path arrowok="t"/>
                <v:fill type="solid"/>
              </v:shape>
            </v:group>
            <v:group style="position:absolute;left:5058;top:7635;width:10;height:2" coordorigin="5058,7635" coordsize="10,2">
              <v:shape style="position:absolute;left:5058;top:7635;width:10;height:2" coordorigin="5058,7635" coordsize="10,0" path="m5058,7635l5068,7635e" filled="false" stroked="true" strokeweight=".360016pt" strokecolor="#000000">
                <v:path arrowok="t"/>
              </v:shape>
            </v:group>
            <v:group style="position:absolute;left:5769;top:7420;width:10;height:20" coordorigin="5769,7420" coordsize="10,20">
              <v:shape style="position:absolute;left:5769;top:7420;width:10;height:20" coordorigin="5769,7420" coordsize="10,20" path="m5769,7440l5778,7440,5778,7420,5769,7420,5769,7440xe" filled="true" fillcolor="#000000" stroked="false">
                <v:path arrowok="t"/>
                <v:fill type="solid"/>
              </v:shape>
            </v:group>
            <v:group style="position:absolute;left:5769;top:7440;width:10;height:20" coordorigin="5769,7440" coordsize="10,20">
              <v:shape style="position:absolute;left:5769;top:7440;width:10;height:20" coordorigin="5769,7440" coordsize="10,20" path="m5769,7459l5778,7459,5778,7440,5769,7440,5769,7459xe" filled="true" fillcolor="#000000" stroked="false">
                <v:path arrowok="t"/>
                <v:fill type="solid"/>
              </v:shape>
            </v:group>
            <v:group style="position:absolute;left:5769;top:7459;width:10;height:20" coordorigin="5769,7459" coordsize="10,20">
              <v:shape style="position:absolute;left:5769;top:7459;width:10;height:20" coordorigin="5769,7459" coordsize="10,20" path="m5769,7478l5778,7478,5778,7459,5769,7459,5769,7478xe" filled="true" fillcolor="#000000" stroked="false">
                <v:path arrowok="t"/>
                <v:fill type="solid"/>
              </v:shape>
            </v:group>
            <v:group style="position:absolute;left:5769;top:7478;width:10;height:20" coordorigin="5769,7478" coordsize="10,20">
              <v:shape style="position:absolute;left:5769;top:7478;width:10;height:20" coordorigin="5769,7478" coordsize="10,20" path="m5769,7497l5778,7497,5778,7478,5769,7478,5769,7497xe" filled="true" fillcolor="#000000" stroked="false">
                <v:path arrowok="t"/>
                <v:fill type="solid"/>
              </v:shape>
            </v:group>
            <v:group style="position:absolute;left:5769;top:7497;width:10;height:20" coordorigin="5769,7497" coordsize="10,20">
              <v:shape style="position:absolute;left:5769;top:7497;width:10;height:20" coordorigin="5769,7497" coordsize="10,20" path="m5769,7516l5778,7516,5778,7497,5769,7497,5769,7516xe" filled="true" fillcolor="#000000" stroked="false">
                <v:path arrowok="t"/>
                <v:fill type="solid"/>
              </v:shape>
            </v:group>
            <v:group style="position:absolute;left:5769;top:7516;width:10;height:20" coordorigin="5769,7516" coordsize="10,20">
              <v:shape style="position:absolute;left:5769;top:7516;width:10;height:20" coordorigin="5769,7516" coordsize="10,20" path="m5769,7536l5778,7536,5778,7516,5769,7516,5769,7536xe" filled="true" fillcolor="#000000" stroked="false">
                <v:path arrowok="t"/>
                <v:fill type="solid"/>
              </v:shape>
            </v:group>
            <v:group style="position:absolute;left:5769;top:7536;width:10;height:20" coordorigin="5769,7536" coordsize="10,20">
              <v:shape style="position:absolute;left:5769;top:7536;width:10;height:20" coordorigin="5769,7536" coordsize="10,20" path="m5769,7555l5778,7555,5778,7536,5769,7536,5769,7555xe" filled="true" fillcolor="#000000" stroked="false">
                <v:path arrowok="t"/>
                <v:fill type="solid"/>
              </v:shape>
            </v:group>
            <v:group style="position:absolute;left:5769;top:7555;width:10;height:20" coordorigin="5769,7555" coordsize="10,20">
              <v:shape style="position:absolute;left:5769;top:7555;width:10;height:20" coordorigin="5769,7555" coordsize="10,20" path="m5769,7574l5778,7574,5778,7555,5769,7555,5769,7574xe" filled="true" fillcolor="#000000" stroked="false">
                <v:path arrowok="t"/>
                <v:fill type="solid"/>
              </v:shape>
            </v:group>
            <v:group style="position:absolute;left:5769;top:7574;width:10;height:20" coordorigin="5769,7574" coordsize="10,20">
              <v:shape style="position:absolute;left:5769;top:7574;width:10;height:20" coordorigin="5769,7574" coordsize="10,20" path="m5769,7593l5778,7593,5778,7574,5769,7574,5769,7593xe" filled="true" fillcolor="#000000" stroked="false">
                <v:path arrowok="t"/>
                <v:fill type="solid"/>
              </v:shape>
            </v:group>
            <v:group style="position:absolute;left:5769;top:7593;width:10;height:20" coordorigin="5769,7593" coordsize="10,20">
              <v:shape style="position:absolute;left:5769;top:7593;width:10;height:20" coordorigin="5769,7593" coordsize="10,20" path="m5769,7612l5778,7612,5778,7593,5769,7593,5769,7612xe" filled="true" fillcolor="#000000" stroked="false">
                <v:path arrowok="t"/>
                <v:fill type="solid"/>
              </v:shape>
            </v:group>
            <v:group style="position:absolute;left:5769;top:7612;width:10;height:20" coordorigin="5769,7612" coordsize="10,20">
              <v:shape style="position:absolute;left:5769;top:7612;width:10;height:20" coordorigin="5769,7612" coordsize="10,20" path="m5769,7632l5778,7632,5778,7612,5769,7612,5769,7632xe" filled="true" fillcolor="#000000" stroked="false">
                <v:path arrowok="t"/>
                <v:fill type="solid"/>
              </v:shape>
            </v:group>
            <v:group style="position:absolute;left:5769;top:7635;width:10;height:2" coordorigin="5769,7635" coordsize="10,2">
              <v:shape style="position:absolute;left:5769;top:7635;width:10;height:2" coordorigin="5769,7635" coordsize="10,0" path="m5769,7635l5778,7635e" filled="false" stroked="true" strokeweight=".360016pt" strokecolor="#000000">
                <v:path arrowok="t"/>
              </v:shape>
            </v:group>
            <v:group style="position:absolute;left:6334;top:7420;width:10;height:20" coordorigin="6334,7420" coordsize="10,20">
              <v:shape style="position:absolute;left:6334;top:7420;width:10;height:20" coordorigin="6334,7420" coordsize="10,20" path="m6334,7440l6344,7440,6344,7420,6334,7420,6334,7440xe" filled="true" fillcolor="#000000" stroked="false">
                <v:path arrowok="t"/>
                <v:fill type="solid"/>
              </v:shape>
            </v:group>
            <v:group style="position:absolute;left:6334;top:7440;width:10;height:20" coordorigin="6334,7440" coordsize="10,20">
              <v:shape style="position:absolute;left:6334;top:7440;width:10;height:20" coordorigin="6334,7440" coordsize="10,20" path="m6334,7459l6344,7459,6344,7440,6334,7440,6334,7459xe" filled="true" fillcolor="#000000" stroked="false">
                <v:path arrowok="t"/>
                <v:fill type="solid"/>
              </v:shape>
            </v:group>
            <v:group style="position:absolute;left:6334;top:7459;width:10;height:20" coordorigin="6334,7459" coordsize="10,20">
              <v:shape style="position:absolute;left:6334;top:7459;width:10;height:20" coordorigin="6334,7459" coordsize="10,20" path="m6334,7478l6344,7478,6344,7459,6334,7459,6334,7478xe" filled="true" fillcolor="#000000" stroked="false">
                <v:path arrowok="t"/>
                <v:fill type="solid"/>
              </v:shape>
            </v:group>
            <v:group style="position:absolute;left:6334;top:7478;width:10;height:20" coordorigin="6334,7478" coordsize="10,20">
              <v:shape style="position:absolute;left:6334;top:7478;width:10;height:20" coordorigin="6334,7478" coordsize="10,20" path="m6334,7497l6344,7497,6344,7478,6334,7478,6334,7497xe" filled="true" fillcolor="#000000" stroked="false">
                <v:path arrowok="t"/>
                <v:fill type="solid"/>
              </v:shape>
            </v:group>
            <v:group style="position:absolute;left:6334;top:7497;width:10;height:20" coordorigin="6334,7497" coordsize="10,20">
              <v:shape style="position:absolute;left:6334;top:7497;width:10;height:20" coordorigin="6334,7497" coordsize="10,20" path="m6334,7516l6344,7516,6344,7497,6334,7497,6334,7516xe" filled="true" fillcolor="#000000" stroked="false">
                <v:path arrowok="t"/>
                <v:fill type="solid"/>
              </v:shape>
            </v:group>
            <v:group style="position:absolute;left:6334;top:7516;width:10;height:20" coordorigin="6334,7516" coordsize="10,20">
              <v:shape style="position:absolute;left:6334;top:7516;width:10;height:20" coordorigin="6334,7516" coordsize="10,20" path="m6334,7536l6344,7536,6344,7516,6334,7516,6334,7536xe" filled="true" fillcolor="#000000" stroked="false">
                <v:path arrowok="t"/>
                <v:fill type="solid"/>
              </v:shape>
            </v:group>
            <v:group style="position:absolute;left:6334;top:7536;width:10;height:20" coordorigin="6334,7536" coordsize="10,20">
              <v:shape style="position:absolute;left:6334;top:7536;width:10;height:20" coordorigin="6334,7536" coordsize="10,20" path="m6334,7555l6344,7555,6344,7536,6334,7536,6334,7555xe" filled="true" fillcolor="#000000" stroked="false">
                <v:path arrowok="t"/>
                <v:fill type="solid"/>
              </v:shape>
            </v:group>
            <v:group style="position:absolute;left:6334;top:7555;width:10;height:20" coordorigin="6334,7555" coordsize="10,20">
              <v:shape style="position:absolute;left:6334;top:7555;width:10;height:20" coordorigin="6334,7555" coordsize="10,20" path="m6334,7574l6344,7574,6344,7555,6334,7555,6334,7574xe" filled="true" fillcolor="#000000" stroked="false">
                <v:path arrowok="t"/>
                <v:fill type="solid"/>
              </v:shape>
            </v:group>
            <v:group style="position:absolute;left:6334;top:7574;width:10;height:20" coordorigin="6334,7574" coordsize="10,20">
              <v:shape style="position:absolute;left:6334;top:7574;width:10;height:20" coordorigin="6334,7574" coordsize="10,20" path="m6334,7593l6344,7593,6344,7574,6334,7574,6334,7593xe" filled="true" fillcolor="#000000" stroked="false">
                <v:path arrowok="t"/>
                <v:fill type="solid"/>
              </v:shape>
            </v:group>
            <v:group style="position:absolute;left:6334;top:7593;width:10;height:20" coordorigin="6334,7593" coordsize="10,20">
              <v:shape style="position:absolute;left:6334;top:7593;width:10;height:20" coordorigin="6334,7593" coordsize="10,20" path="m6334,7612l6344,7612,6344,7593,6334,7593,6334,7612xe" filled="true" fillcolor="#000000" stroked="false">
                <v:path arrowok="t"/>
                <v:fill type="solid"/>
              </v:shape>
            </v:group>
            <v:group style="position:absolute;left:6334;top:7612;width:10;height:20" coordorigin="6334,7612" coordsize="10,20">
              <v:shape style="position:absolute;left:6334;top:7612;width:10;height:20" coordorigin="6334,7612" coordsize="10,20" path="m6334,7632l6344,7632,6344,7612,6334,7612,6334,7632xe" filled="true" fillcolor="#000000" stroked="false">
                <v:path arrowok="t"/>
                <v:fill type="solid"/>
              </v:shape>
            </v:group>
            <v:group style="position:absolute;left:6334;top:7635;width:10;height:2" coordorigin="6334,7635" coordsize="10,2">
              <v:shape style="position:absolute;left:6334;top:7635;width:10;height:2" coordorigin="6334,7635" coordsize="10,0" path="m6334,7635l6344,7635e" filled="false" stroked="true" strokeweight=".360016pt" strokecolor="#000000">
                <v:path arrowok="t"/>
              </v:shape>
            </v:group>
            <v:group style="position:absolute;left:7820;top:7420;width:10;height:20" coordorigin="7820,7420" coordsize="10,20">
              <v:shape style="position:absolute;left:7820;top:7420;width:10;height:20" coordorigin="7820,7420" coordsize="10,20" path="m7820,7440l7829,7440,7829,7420,7820,7420,7820,7440xe" filled="true" fillcolor="#000000" stroked="false">
                <v:path arrowok="t"/>
                <v:fill type="solid"/>
              </v:shape>
            </v:group>
            <v:group style="position:absolute;left:7820;top:7440;width:10;height:20" coordorigin="7820,7440" coordsize="10,20">
              <v:shape style="position:absolute;left:7820;top:7440;width:10;height:20" coordorigin="7820,7440" coordsize="10,20" path="m7820,7459l7829,7459,7829,7440,7820,7440,7820,7459xe" filled="true" fillcolor="#000000" stroked="false">
                <v:path arrowok="t"/>
                <v:fill type="solid"/>
              </v:shape>
            </v:group>
            <v:group style="position:absolute;left:7820;top:7459;width:10;height:20" coordorigin="7820,7459" coordsize="10,20">
              <v:shape style="position:absolute;left:7820;top:7459;width:10;height:20" coordorigin="7820,7459" coordsize="10,20" path="m7820,7478l7829,7478,7829,7459,7820,7459,7820,7478xe" filled="true" fillcolor="#000000" stroked="false">
                <v:path arrowok="t"/>
                <v:fill type="solid"/>
              </v:shape>
            </v:group>
            <v:group style="position:absolute;left:7820;top:7478;width:10;height:20" coordorigin="7820,7478" coordsize="10,20">
              <v:shape style="position:absolute;left:7820;top:7478;width:10;height:20" coordorigin="7820,7478" coordsize="10,20" path="m7820,7497l7829,7497,7829,7478,7820,7478,7820,7497xe" filled="true" fillcolor="#000000" stroked="false">
                <v:path arrowok="t"/>
                <v:fill type="solid"/>
              </v:shape>
            </v:group>
            <v:group style="position:absolute;left:7820;top:7497;width:10;height:20" coordorigin="7820,7497" coordsize="10,20">
              <v:shape style="position:absolute;left:7820;top:7497;width:10;height:20" coordorigin="7820,7497" coordsize="10,20" path="m7820,7516l7829,7516,7829,7497,7820,7497,7820,7516xe" filled="true" fillcolor="#000000" stroked="false">
                <v:path arrowok="t"/>
                <v:fill type="solid"/>
              </v:shape>
            </v:group>
            <v:group style="position:absolute;left:7820;top:7516;width:10;height:20" coordorigin="7820,7516" coordsize="10,20">
              <v:shape style="position:absolute;left:7820;top:7516;width:10;height:20" coordorigin="7820,7516" coordsize="10,20" path="m7820,7536l7829,7536,7829,7516,7820,7516,7820,7536xe" filled="true" fillcolor="#000000" stroked="false">
                <v:path arrowok="t"/>
                <v:fill type="solid"/>
              </v:shape>
            </v:group>
            <v:group style="position:absolute;left:7820;top:7536;width:10;height:20" coordorigin="7820,7536" coordsize="10,20">
              <v:shape style="position:absolute;left:7820;top:7536;width:10;height:20" coordorigin="7820,7536" coordsize="10,20" path="m7820,7555l7829,7555,7829,7536,7820,7536,7820,7555xe" filled="true" fillcolor="#000000" stroked="false">
                <v:path arrowok="t"/>
                <v:fill type="solid"/>
              </v:shape>
            </v:group>
            <v:group style="position:absolute;left:7820;top:7555;width:10;height:20" coordorigin="7820,7555" coordsize="10,20">
              <v:shape style="position:absolute;left:7820;top:7555;width:10;height:20" coordorigin="7820,7555" coordsize="10,20" path="m7820,7574l7829,7574,7829,7555,7820,7555,7820,7574xe" filled="true" fillcolor="#000000" stroked="false">
                <v:path arrowok="t"/>
                <v:fill type="solid"/>
              </v:shape>
            </v:group>
            <v:group style="position:absolute;left:7820;top:7574;width:10;height:20" coordorigin="7820,7574" coordsize="10,20">
              <v:shape style="position:absolute;left:7820;top:7574;width:10;height:20" coordorigin="7820,7574" coordsize="10,20" path="m7820,7593l7829,7593,7829,7574,7820,7574,7820,7593xe" filled="true" fillcolor="#000000" stroked="false">
                <v:path arrowok="t"/>
                <v:fill type="solid"/>
              </v:shape>
            </v:group>
            <v:group style="position:absolute;left:7820;top:7593;width:10;height:20" coordorigin="7820,7593" coordsize="10,20">
              <v:shape style="position:absolute;left:7820;top:7593;width:10;height:20" coordorigin="7820,7593" coordsize="10,20" path="m7820,7612l7829,7612,7829,7593,7820,7593,7820,7612xe" filled="true" fillcolor="#000000" stroked="false">
                <v:path arrowok="t"/>
                <v:fill type="solid"/>
              </v:shape>
            </v:group>
            <v:group style="position:absolute;left:7820;top:7612;width:10;height:20" coordorigin="7820,7612" coordsize="10,20">
              <v:shape style="position:absolute;left:7820;top:7612;width:10;height:20" coordorigin="7820,7612" coordsize="10,20" path="m7820,7632l7829,7632,7829,7612,7820,7612,7820,7632xe" filled="true" fillcolor="#000000" stroked="false">
                <v:path arrowok="t"/>
                <v:fill type="solid"/>
              </v:shape>
            </v:group>
            <v:group style="position:absolute;left:7820;top:7635;width:10;height:2" coordorigin="7820,7635" coordsize="10,2">
              <v:shape style="position:absolute;left:7820;top:7635;width:10;height:2" coordorigin="7820,7635" coordsize="10,0" path="m7820,7635l7829,7635e" filled="false" stroked="true" strokeweight=".360016pt" strokecolor="#000000">
                <v:path arrowok="t"/>
              </v:shape>
            </v:group>
            <v:group style="position:absolute;left:8462;top:7420;width:10;height:20" coordorigin="8462,7420" coordsize="10,20">
              <v:shape style="position:absolute;left:8462;top:7420;width:10;height:20" coordorigin="8462,7420" coordsize="10,20" path="m8462,7440l8472,7440,8472,7420,8462,7420,8462,7440xe" filled="true" fillcolor="#000000" stroked="false">
                <v:path arrowok="t"/>
                <v:fill type="solid"/>
              </v:shape>
            </v:group>
            <v:group style="position:absolute;left:8462;top:7440;width:10;height:20" coordorigin="8462,7440" coordsize="10,20">
              <v:shape style="position:absolute;left:8462;top:7440;width:10;height:20" coordorigin="8462,7440" coordsize="10,20" path="m8462,7459l8472,7459,8472,7440,8462,7440,8462,7459xe" filled="true" fillcolor="#000000" stroked="false">
                <v:path arrowok="t"/>
                <v:fill type="solid"/>
              </v:shape>
            </v:group>
            <v:group style="position:absolute;left:8462;top:7459;width:10;height:20" coordorigin="8462,7459" coordsize="10,20">
              <v:shape style="position:absolute;left:8462;top:7459;width:10;height:20" coordorigin="8462,7459" coordsize="10,20" path="m8462,7478l8472,7478,8472,7459,8462,7459,8462,7478xe" filled="true" fillcolor="#000000" stroked="false">
                <v:path arrowok="t"/>
                <v:fill type="solid"/>
              </v:shape>
            </v:group>
            <v:group style="position:absolute;left:8462;top:7478;width:10;height:20" coordorigin="8462,7478" coordsize="10,20">
              <v:shape style="position:absolute;left:8462;top:7478;width:10;height:20" coordorigin="8462,7478" coordsize="10,20" path="m8462,7497l8472,7497,8472,7478,8462,7478,8462,7497xe" filled="true" fillcolor="#000000" stroked="false">
                <v:path arrowok="t"/>
                <v:fill type="solid"/>
              </v:shape>
            </v:group>
            <v:group style="position:absolute;left:8462;top:7497;width:10;height:20" coordorigin="8462,7497" coordsize="10,20">
              <v:shape style="position:absolute;left:8462;top:7497;width:10;height:20" coordorigin="8462,7497" coordsize="10,20" path="m8462,7516l8472,7516,8472,7497,8462,7497,8462,7516xe" filled="true" fillcolor="#000000" stroked="false">
                <v:path arrowok="t"/>
                <v:fill type="solid"/>
              </v:shape>
            </v:group>
            <v:group style="position:absolute;left:8462;top:7516;width:10;height:20" coordorigin="8462,7516" coordsize="10,20">
              <v:shape style="position:absolute;left:8462;top:7516;width:10;height:20" coordorigin="8462,7516" coordsize="10,20" path="m8462,7536l8472,7536,8472,7516,8462,7516,8462,7536xe" filled="true" fillcolor="#000000" stroked="false">
                <v:path arrowok="t"/>
                <v:fill type="solid"/>
              </v:shape>
            </v:group>
            <v:group style="position:absolute;left:8462;top:7536;width:10;height:20" coordorigin="8462,7536" coordsize="10,20">
              <v:shape style="position:absolute;left:8462;top:7536;width:10;height:20" coordorigin="8462,7536" coordsize="10,20" path="m8462,7555l8472,7555,8472,7536,8462,7536,8462,7555xe" filled="true" fillcolor="#000000" stroked="false">
                <v:path arrowok="t"/>
                <v:fill type="solid"/>
              </v:shape>
            </v:group>
            <v:group style="position:absolute;left:8462;top:7555;width:10;height:20" coordorigin="8462,7555" coordsize="10,20">
              <v:shape style="position:absolute;left:8462;top:7555;width:10;height:20" coordorigin="8462,7555" coordsize="10,20" path="m8462,7574l8472,7574,8472,7555,8462,7555,8462,7574xe" filled="true" fillcolor="#000000" stroked="false">
                <v:path arrowok="t"/>
                <v:fill type="solid"/>
              </v:shape>
            </v:group>
            <v:group style="position:absolute;left:8462;top:7574;width:10;height:20" coordorigin="8462,7574" coordsize="10,20">
              <v:shape style="position:absolute;left:8462;top:7574;width:10;height:20" coordorigin="8462,7574" coordsize="10,20" path="m8462,7593l8472,7593,8472,7574,8462,7574,8462,7593xe" filled="true" fillcolor="#000000" stroked="false">
                <v:path arrowok="t"/>
                <v:fill type="solid"/>
              </v:shape>
            </v:group>
            <v:group style="position:absolute;left:8462;top:7593;width:10;height:20" coordorigin="8462,7593" coordsize="10,20">
              <v:shape style="position:absolute;left:8462;top:7593;width:10;height:20" coordorigin="8462,7593" coordsize="10,20" path="m8462,7612l8472,7612,8472,7593,8462,7593,8462,7612xe" filled="true" fillcolor="#000000" stroked="false">
                <v:path arrowok="t"/>
                <v:fill type="solid"/>
              </v:shape>
            </v:group>
            <v:group style="position:absolute;left:8462;top:7612;width:10;height:20" coordorigin="8462,7612" coordsize="10,20">
              <v:shape style="position:absolute;left:8462;top:7612;width:10;height:20" coordorigin="8462,7612" coordsize="10,20" path="m8462,7632l8472,7632,8472,7612,8462,7612,8462,7632xe" filled="true" fillcolor="#000000" stroked="false">
                <v:path arrowok="t"/>
                <v:fill type="solid"/>
              </v:shape>
            </v:group>
            <v:group style="position:absolute;left:8462;top:7635;width:10;height:2" coordorigin="8462,7635" coordsize="10,2">
              <v:shape style="position:absolute;left:8462;top:7635;width:10;height:2" coordorigin="8462,7635" coordsize="10,0" path="m8462,7635l8472,7635e" filled="false" stroked="true" strokeweight=".360016pt" strokecolor="#000000">
                <v:path arrowok="t"/>
              </v:shape>
            </v:group>
            <v:group style="position:absolute;left:9597;top:7420;width:10;height:20" coordorigin="9597,7420" coordsize="10,20">
              <v:shape style="position:absolute;left:9597;top:7420;width:10;height:20" coordorigin="9597,7420" coordsize="10,20" path="m9597,7440l9607,7440,9607,7420,9597,7420,9597,7440xe" filled="true" fillcolor="#000000" stroked="false">
                <v:path arrowok="t"/>
                <v:fill type="solid"/>
              </v:shape>
            </v:group>
            <v:group style="position:absolute;left:9597;top:7440;width:10;height:20" coordorigin="9597,7440" coordsize="10,20">
              <v:shape style="position:absolute;left:9597;top:7440;width:10;height:20" coordorigin="9597,7440" coordsize="10,20" path="m9597,7459l9607,7459,9607,7440,9597,7440,9597,7459xe" filled="true" fillcolor="#000000" stroked="false">
                <v:path arrowok="t"/>
                <v:fill type="solid"/>
              </v:shape>
            </v:group>
            <v:group style="position:absolute;left:9597;top:7459;width:10;height:20" coordorigin="9597,7459" coordsize="10,20">
              <v:shape style="position:absolute;left:9597;top:7459;width:10;height:20" coordorigin="9597,7459" coordsize="10,20" path="m9597,7478l9607,7478,9607,7459,9597,7459,9597,7478xe" filled="true" fillcolor="#000000" stroked="false">
                <v:path arrowok="t"/>
                <v:fill type="solid"/>
              </v:shape>
            </v:group>
            <v:group style="position:absolute;left:9597;top:7478;width:10;height:20" coordorigin="9597,7478" coordsize="10,20">
              <v:shape style="position:absolute;left:9597;top:7478;width:10;height:20" coordorigin="9597,7478" coordsize="10,20" path="m9597,7497l9607,7497,9607,7478,9597,7478,9597,7497xe" filled="true" fillcolor="#000000" stroked="false">
                <v:path arrowok="t"/>
                <v:fill type="solid"/>
              </v:shape>
            </v:group>
            <v:group style="position:absolute;left:9597;top:7497;width:10;height:20" coordorigin="9597,7497" coordsize="10,20">
              <v:shape style="position:absolute;left:9597;top:7497;width:10;height:20" coordorigin="9597,7497" coordsize="10,20" path="m9597,7516l9607,7516,9607,7497,9597,7497,9597,7516xe" filled="true" fillcolor="#000000" stroked="false">
                <v:path arrowok="t"/>
                <v:fill type="solid"/>
              </v:shape>
            </v:group>
            <v:group style="position:absolute;left:9597;top:7516;width:10;height:20" coordorigin="9597,7516" coordsize="10,20">
              <v:shape style="position:absolute;left:9597;top:7516;width:10;height:20" coordorigin="9597,7516" coordsize="10,20" path="m9597,7536l9607,7536,9607,7516,9597,7516,9597,7536xe" filled="true" fillcolor="#000000" stroked="false">
                <v:path arrowok="t"/>
                <v:fill type="solid"/>
              </v:shape>
            </v:group>
            <v:group style="position:absolute;left:9597;top:7536;width:10;height:20" coordorigin="9597,7536" coordsize="10,20">
              <v:shape style="position:absolute;left:9597;top:7536;width:10;height:20" coordorigin="9597,7536" coordsize="10,20" path="m9597,7555l9607,7555,9607,7536,9597,7536,9597,7555xe" filled="true" fillcolor="#000000" stroked="false">
                <v:path arrowok="t"/>
                <v:fill type="solid"/>
              </v:shape>
            </v:group>
            <v:group style="position:absolute;left:9597;top:7555;width:10;height:20" coordorigin="9597,7555" coordsize="10,20">
              <v:shape style="position:absolute;left:9597;top:7555;width:10;height:20" coordorigin="9597,7555" coordsize="10,20" path="m9597,7574l9607,7574,9607,7555,9597,7555,9597,7574xe" filled="true" fillcolor="#000000" stroked="false">
                <v:path arrowok="t"/>
                <v:fill type="solid"/>
              </v:shape>
            </v:group>
            <v:group style="position:absolute;left:9597;top:7574;width:10;height:20" coordorigin="9597,7574" coordsize="10,20">
              <v:shape style="position:absolute;left:9597;top:7574;width:10;height:20" coordorigin="9597,7574" coordsize="10,20" path="m9597,7593l9607,7593,9607,7574,9597,7574,9597,7593xe" filled="true" fillcolor="#000000" stroked="false">
                <v:path arrowok="t"/>
                <v:fill type="solid"/>
              </v:shape>
            </v:group>
            <v:group style="position:absolute;left:9597;top:7593;width:10;height:20" coordorigin="9597,7593" coordsize="10,20">
              <v:shape style="position:absolute;left:9597;top:7593;width:10;height:20" coordorigin="9597,7593" coordsize="10,20" path="m9597,7612l9607,7612,9607,7593,9597,7593,9597,7612xe" filled="true" fillcolor="#000000" stroked="false">
                <v:path arrowok="t"/>
                <v:fill type="solid"/>
              </v:shape>
            </v:group>
            <v:group style="position:absolute;left:9597;top:7612;width:10;height:20" coordorigin="9597,7612" coordsize="10,20">
              <v:shape style="position:absolute;left:9597;top:7612;width:10;height:20" coordorigin="9597,7612" coordsize="10,20" path="m9597,7632l9607,7632,9607,7612,9597,7612,9597,7632xe" filled="true" fillcolor="#000000" stroked="false">
                <v:path arrowok="t"/>
                <v:fill type="solid"/>
              </v:shape>
            </v:group>
            <v:group style="position:absolute;left:9597;top:7635;width:10;height:2" coordorigin="9597,7635" coordsize="10,2">
              <v:shape style="position:absolute;left:9597;top:7635;width:10;height:2" coordorigin="9597,7635" coordsize="10,0" path="m9597,7635l9607,7635e" filled="false" stroked="true" strokeweight=".360016pt" strokecolor="#000000">
                <v:path arrowok="t"/>
              </v:shape>
            </v:group>
            <v:group style="position:absolute;left:10162;top:7420;width:10;height:20" coordorigin="10162,7420" coordsize="10,20">
              <v:shape style="position:absolute;left:10162;top:7420;width:10;height:20" coordorigin="10162,7420" coordsize="10,20" path="m10162,7440l10172,7440,10172,7420,10162,7420,10162,7440xe" filled="true" fillcolor="#000000" stroked="false">
                <v:path arrowok="t"/>
                <v:fill type="solid"/>
              </v:shape>
            </v:group>
            <v:group style="position:absolute;left:10162;top:7440;width:10;height:20" coordorigin="10162,7440" coordsize="10,20">
              <v:shape style="position:absolute;left:10162;top:7440;width:10;height:20" coordorigin="10162,7440" coordsize="10,20" path="m10162,7459l10172,7459,10172,7440,10162,7440,10162,7459xe" filled="true" fillcolor="#000000" stroked="false">
                <v:path arrowok="t"/>
                <v:fill type="solid"/>
              </v:shape>
            </v:group>
            <v:group style="position:absolute;left:10162;top:7459;width:10;height:20" coordorigin="10162,7459" coordsize="10,20">
              <v:shape style="position:absolute;left:10162;top:7459;width:10;height:20" coordorigin="10162,7459" coordsize="10,20" path="m10162,7478l10172,7478,10172,7459,10162,7459,10162,7478xe" filled="true" fillcolor="#000000" stroked="false">
                <v:path arrowok="t"/>
                <v:fill type="solid"/>
              </v:shape>
            </v:group>
            <v:group style="position:absolute;left:10162;top:7478;width:10;height:20" coordorigin="10162,7478" coordsize="10,20">
              <v:shape style="position:absolute;left:10162;top:7478;width:10;height:20" coordorigin="10162,7478" coordsize="10,20" path="m10162,7497l10172,7497,10172,7478,10162,7478,10162,7497xe" filled="true" fillcolor="#000000" stroked="false">
                <v:path arrowok="t"/>
                <v:fill type="solid"/>
              </v:shape>
            </v:group>
            <v:group style="position:absolute;left:10162;top:7497;width:10;height:20" coordorigin="10162,7497" coordsize="10,20">
              <v:shape style="position:absolute;left:10162;top:7497;width:10;height:20" coordorigin="10162,7497" coordsize="10,20" path="m10162,7516l10172,7516,10172,7497,10162,7497,10162,7516xe" filled="true" fillcolor="#000000" stroked="false">
                <v:path arrowok="t"/>
                <v:fill type="solid"/>
              </v:shape>
            </v:group>
            <v:group style="position:absolute;left:10162;top:7516;width:10;height:20" coordorigin="10162,7516" coordsize="10,20">
              <v:shape style="position:absolute;left:10162;top:7516;width:10;height:20" coordorigin="10162,7516" coordsize="10,20" path="m10162,7536l10172,7536,10172,7516,10162,7516,10162,7536xe" filled="true" fillcolor="#000000" stroked="false">
                <v:path arrowok="t"/>
                <v:fill type="solid"/>
              </v:shape>
            </v:group>
            <v:group style="position:absolute;left:10162;top:7536;width:10;height:20" coordorigin="10162,7536" coordsize="10,20">
              <v:shape style="position:absolute;left:10162;top:7536;width:10;height:20" coordorigin="10162,7536" coordsize="10,20" path="m10162,7555l10172,7555,10172,7536,10162,7536,10162,7555xe" filled="true" fillcolor="#000000" stroked="false">
                <v:path arrowok="t"/>
                <v:fill type="solid"/>
              </v:shape>
            </v:group>
            <v:group style="position:absolute;left:10162;top:7555;width:10;height:20" coordorigin="10162,7555" coordsize="10,20">
              <v:shape style="position:absolute;left:10162;top:7555;width:10;height:20" coordorigin="10162,7555" coordsize="10,20" path="m10162,7574l10172,7574,10172,7555,10162,7555,10162,7574xe" filled="true" fillcolor="#000000" stroked="false">
                <v:path arrowok="t"/>
                <v:fill type="solid"/>
              </v:shape>
            </v:group>
            <v:group style="position:absolute;left:10162;top:7574;width:10;height:20" coordorigin="10162,7574" coordsize="10,20">
              <v:shape style="position:absolute;left:10162;top:7574;width:10;height:20" coordorigin="10162,7574" coordsize="10,20" path="m10162,7593l10172,7593,10172,7574,10162,7574,10162,7593xe" filled="true" fillcolor="#000000" stroked="false">
                <v:path arrowok="t"/>
                <v:fill type="solid"/>
              </v:shape>
            </v:group>
            <v:group style="position:absolute;left:10162;top:7593;width:10;height:20" coordorigin="10162,7593" coordsize="10,20">
              <v:shape style="position:absolute;left:10162;top:7593;width:10;height:20" coordorigin="10162,7593" coordsize="10,20" path="m10162,7612l10172,7612,10172,7593,10162,7593,10162,7612xe" filled="true" fillcolor="#000000" stroked="false">
                <v:path arrowok="t"/>
                <v:fill type="solid"/>
              </v:shape>
            </v:group>
            <v:group style="position:absolute;left:10162;top:7612;width:10;height:20" coordorigin="10162,7612" coordsize="10,20">
              <v:shape style="position:absolute;left:10162;top:7612;width:10;height:20" coordorigin="10162,7612" coordsize="10,20" path="m10162,7632l10172,7632,10172,7612,10162,7612,10162,7632xe" filled="true" fillcolor="#000000" stroked="false">
                <v:path arrowok="t"/>
                <v:fill type="solid"/>
              </v:shape>
            </v:group>
            <v:group style="position:absolute;left:10162;top:7635;width:10;height:2" coordorigin="10162,7635" coordsize="10,2">
              <v:shape style="position:absolute;left:10162;top:7635;width:10;height:2" coordorigin="10162,7635" coordsize="10,0" path="m10162,7635l10172,7635e" filled="false" stroked="true" strokeweight=".360016pt" strokecolor="#000000">
                <v:path arrowok="t"/>
              </v:shape>
            </v:group>
            <v:group style="position:absolute;left:11437;top:7420;width:10;height:20" coordorigin="11437,7420" coordsize="10,20">
              <v:shape style="position:absolute;left:11437;top:7420;width:10;height:20" coordorigin="11437,7420" coordsize="10,20" path="m11437,7440l11446,7440,11446,7420,11437,7420,11437,7440xe" filled="true" fillcolor="#000000" stroked="false">
                <v:path arrowok="t"/>
                <v:fill type="solid"/>
              </v:shape>
            </v:group>
            <v:group style="position:absolute;left:11437;top:7440;width:10;height:20" coordorigin="11437,7440" coordsize="10,20">
              <v:shape style="position:absolute;left:11437;top:7440;width:10;height:20" coordorigin="11437,7440" coordsize="10,20" path="m11437,7459l11446,7459,11446,7440,11437,7440,11437,7459xe" filled="true" fillcolor="#000000" stroked="false">
                <v:path arrowok="t"/>
                <v:fill type="solid"/>
              </v:shape>
            </v:group>
            <v:group style="position:absolute;left:11437;top:7459;width:10;height:20" coordorigin="11437,7459" coordsize="10,20">
              <v:shape style="position:absolute;left:11437;top:7459;width:10;height:20" coordorigin="11437,7459" coordsize="10,20" path="m11437,7478l11446,7478,11446,7459,11437,7459,11437,7478xe" filled="true" fillcolor="#000000" stroked="false">
                <v:path arrowok="t"/>
                <v:fill type="solid"/>
              </v:shape>
            </v:group>
            <v:group style="position:absolute;left:11437;top:7478;width:10;height:20" coordorigin="11437,7478" coordsize="10,20">
              <v:shape style="position:absolute;left:11437;top:7478;width:10;height:20" coordorigin="11437,7478" coordsize="10,20" path="m11437,7497l11446,7497,11446,7478,11437,7478,11437,7497xe" filled="true" fillcolor="#000000" stroked="false">
                <v:path arrowok="t"/>
                <v:fill type="solid"/>
              </v:shape>
            </v:group>
            <v:group style="position:absolute;left:11437;top:7497;width:10;height:20" coordorigin="11437,7497" coordsize="10,20">
              <v:shape style="position:absolute;left:11437;top:7497;width:10;height:20" coordorigin="11437,7497" coordsize="10,20" path="m11437,7516l11446,7516,11446,7497,11437,7497,11437,7516xe" filled="true" fillcolor="#000000" stroked="false">
                <v:path arrowok="t"/>
                <v:fill type="solid"/>
              </v:shape>
            </v:group>
            <v:group style="position:absolute;left:11437;top:7516;width:10;height:20" coordorigin="11437,7516" coordsize="10,20">
              <v:shape style="position:absolute;left:11437;top:7516;width:10;height:20" coordorigin="11437,7516" coordsize="10,20" path="m11437,7536l11446,7536,11446,7516,11437,7516,11437,7536xe" filled="true" fillcolor="#000000" stroked="false">
                <v:path arrowok="t"/>
                <v:fill type="solid"/>
              </v:shape>
            </v:group>
            <v:group style="position:absolute;left:11437;top:7536;width:10;height:20" coordorigin="11437,7536" coordsize="10,20">
              <v:shape style="position:absolute;left:11437;top:7536;width:10;height:20" coordorigin="11437,7536" coordsize="10,20" path="m11437,7555l11446,7555,11446,7536,11437,7536,11437,7555xe" filled="true" fillcolor="#000000" stroked="false">
                <v:path arrowok="t"/>
                <v:fill type="solid"/>
              </v:shape>
            </v:group>
            <v:group style="position:absolute;left:11437;top:7555;width:10;height:20" coordorigin="11437,7555" coordsize="10,20">
              <v:shape style="position:absolute;left:11437;top:7555;width:10;height:20" coordorigin="11437,7555" coordsize="10,20" path="m11437,7574l11446,7574,11446,7555,11437,7555,11437,7574xe" filled="true" fillcolor="#000000" stroked="false">
                <v:path arrowok="t"/>
                <v:fill type="solid"/>
              </v:shape>
            </v:group>
            <v:group style="position:absolute;left:11437;top:7574;width:10;height:20" coordorigin="11437,7574" coordsize="10,20">
              <v:shape style="position:absolute;left:11437;top:7574;width:10;height:20" coordorigin="11437,7574" coordsize="10,20" path="m11437,7593l11446,7593,11446,7574,11437,7574,11437,7593xe" filled="true" fillcolor="#000000" stroked="false">
                <v:path arrowok="t"/>
                <v:fill type="solid"/>
              </v:shape>
            </v:group>
            <v:group style="position:absolute;left:11437;top:7593;width:10;height:20" coordorigin="11437,7593" coordsize="10,20">
              <v:shape style="position:absolute;left:11437;top:7593;width:10;height:20" coordorigin="11437,7593" coordsize="10,20" path="m11437,7612l11446,7612,11446,7593,11437,7593,11437,7612xe" filled="true" fillcolor="#000000" stroked="false">
                <v:path arrowok="t"/>
                <v:fill type="solid"/>
              </v:shape>
            </v:group>
            <v:group style="position:absolute;left:11437;top:7612;width:10;height:20" coordorigin="11437,7612" coordsize="10,20">
              <v:shape style="position:absolute;left:11437;top:7612;width:10;height:20" coordorigin="11437,7612" coordsize="10,20" path="m11437,7632l11446,7632,11446,7612,11437,7612,11437,7632xe" filled="true" fillcolor="#000000" stroked="false">
                <v:path arrowok="t"/>
                <v:fill type="solid"/>
              </v:shape>
            </v:group>
            <v:group style="position:absolute;left:11437;top:7635;width:10;height:2" coordorigin="11437,7635" coordsize="10,2">
              <v:shape style="position:absolute;left:11437;top:7635;width:10;height:2" coordorigin="11437,7635" coordsize="10,0" path="m11437,7635l11446,7635e" filled="false" stroked="true" strokeweight=".360016pt" strokecolor="#000000">
                <v:path arrowok="t"/>
              </v:shape>
            </v:group>
            <v:group style="position:absolute;left:12720;top:7420;width:10;height:20" coordorigin="12720,7420" coordsize="10,20">
              <v:shape style="position:absolute;left:12720;top:7420;width:10;height:20" coordorigin="12720,7420" coordsize="10,20" path="m12720,7440l12729,7440,12729,7420,12720,7420,12720,7440xe" filled="true" fillcolor="#000000" stroked="false">
                <v:path arrowok="t"/>
                <v:fill type="solid"/>
              </v:shape>
            </v:group>
            <v:group style="position:absolute;left:12720;top:7440;width:10;height:20" coordorigin="12720,7440" coordsize="10,20">
              <v:shape style="position:absolute;left:12720;top:7440;width:10;height:20" coordorigin="12720,7440" coordsize="10,20" path="m12720,7459l12729,7459,12729,7440,12720,7440,12720,7459xe" filled="true" fillcolor="#000000" stroked="false">
                <v:path arrowok="t"/>
                <v:fill type="solid"/>
              </v:shape>
            </v:group>
            <v:group style="position:absolute;left:12720;top:7459;width:10;height:20" coordorigin="12720,7459" coordsize="10,20">
              <v:shape style="position:absolute;left:12720;top:7459;width:10;height:20" coordorigin="12720,7459" coordsize="10,20" path="m12720,7478l12729,7478,12729,7459,12720,7459,12720,7478xe" filled="true" fillcolor="#000000" stroked="false">
                <v:path arrowok="t"/>
                <v:fill type="solid"/>
              </v:shape>
            </v:group>
            <v:group style="position:absolute;left:12720;top:7478;width:10;height:20" coordorigin="12720,7478" coordsize="10,20">
              <v:shape style="position:absolute;left:12720;top:7478;width:10;height:20" coordorigin="12720,7478" coordsize="10,20" path="m12720,7497l12729,7497,12729,7478,12720,7478,12720,7497xe" filled="true" fillcolor="#000000" stroked="false">
                <v:path arrowok="t"/>
                <v:fill type="solid"/>
              </v:shape>
            </v:group>
            <v:group style="position:absolute;left:12720;top:7497;width:10;height:20" coordorigin="12720,7497" coordsize="10,20">
              <v:shape style="position:absolute;left:12720;top:7497;width:10;height:20" coordorigin="12720,7497" coordsize="10,20" path="m12720,7516l12729,7516,12729,7497,12720,7497,12720,7516xe" filled="true" fillcolor="#000000" stroked="false">
                <v:path arrowok="t"/>
                <v:fill type="solid"/>
              </v:shape>
            </v:group>
            <v:group style="position:absolute;left:12720;top:7516;width:10;height:20" coordorigin="12720,7516" coordsize="10,20">
              <v:shape style="position:absolute;left:12720;top:7516;width:10;height:20" coordorigin="12720,7516" coordsize="10,20" path="m12720,7536l12729,7536,12729,7516,12720,7516,12720,7536xe" filled="true" fillcolor="#000000" stroked="false">
                <v:path arrowok="t"/>
                <v:fill type="solid"/>
              </v:shape>
            </v:group>
            <v:group style="position:absolute;left:12720;top:7536;width:10;height:20" coordorigin="12720,7536" coordsize="10,20">
              <v:shape style="position:absolute;left:12720;top:7536;width:10;height:20" coordorigin="12720,7536" coordsize="10,20" path="m12720,7555l12729,7555,12729,7536,12720,7536,12720,7555xe" filled="true" fillcolor="#000000" stroked="false">
                <v:path arrowok="t"/>
                <v:fill type="solid"/>
              </v:shape>
            </v:group>
            <v:group style="position:absolute;left:12720;top:7555;width:10;height:20" coordorigin="12720,7555" coordsize="10,20">
              <v:shape style="position:absolute;left:12720;top:7555;width:10;height:20" coordorigin="12720,7555" coordsize="10,20" path="m12720,7574l12729,7574,12729,7555,12720,7555,12720,7574xe" filled="true" fillcolor="#000000" stroked="false">
                <v:path arrowok="t"/>
                <v:fill type="solid"/>
              </v:shape>
            </v:group>
            <v:group style="position:absolute;left:12720;top:7574;width:10;height:20" coordorigin="12720,7574" coordsize="10,20">
              <v:shape style="position:absolute;left:12720;top:7574;width:10;height:20" coordorigin="12720,7574" coordsize="10,20" path="m12720,7593l12729,7593,12729,7574,12720,7574,12720,7593xe" filled="true" fillcolor="#000000" stroked="false">
                <v:path arrowok="t"/>
                <v:fill type="solid"/>
              </v:shape>
            </v:group>
            <v:group style="position:absolute;left:12720;top:7593;width:10;height:20" coordorigin="12720,7593" coordsize="10,20">
              <v:shape style="position:absolute;left:12720;top:7593;width:10;height:20" coordorigin="12720,7593" coordsize="10,20" path="m12720,7612l12729,7612,12729,7593,12720,7593,12720,7612xe" filled="true" fillcolor="#000000" stroked="false">
                <v:path arrowok="t"/>
                <v:fill type="solid"/>
              </v:shape>
            </v:group>
            <v:group style="position:absolute;left:12720;top:7612;width:10;height:20" coordorigin="12720,7612" coordsize="10,20">
              <v:shape style="position:absolute;left:12720;top:7612;width:10;height:20" coordorigin="12720,7612" coordsize="10,20" path="m12720,7632l12729,7632,12729,7612,12720,7612,12720,7632xe" filled="true" fillcolor="#000000" stroked="false">
                <v:path arrowok="t"/>
                <v:fill type="solid"/>
              </v:shape>
            </v:group>
            <v:group style="position:absolute;left:12720;top:7635;width:10;height:2" coordorigin="12720,7635" coordsize="10,2">
              <v:shape style="position:absolute;left:12720;top:7635;width:10;height:2" coordorigin="12720,7635" coordsize="10,0" path="m12720,7635l12729,7635e" filled="false" stroked="true" strokeweight=".360016pt" strokecolor="#000000">
                <v:path arrowok="t"/>
              </v:shape>
            </v:group>
            <v:group style="position:absolute;left:14018;top:7420;width:10;height:20" coordorigin="14018,7420" coordsize="10,20">
              <v:shape style="position:absolute;left:14018;top:7420;width:10;height:20" coordorigin="14018,7420" coordsize="10,20" path="m14018,7440l14028,7440,14028,7420,14018,7420,14018,7440xe" filled="true" fillcolor="#000000" stroked="false">
                <v:path arrowok="t"/>
                <v:fill type="solid"/>
              </v:shape>
            </v:group>
            <v:group style="position:absolute;left:14018;top:7440;width:10;height:20" coordorigin="14018,7440" coordsize="10,20">
              <v:shape style="position:absolute;left:14018;top:7440;width:10;height:20" coordorigin="14018,7440" coordsize="10,20" path="m14018,7459l14028,7459,14028,7440,14018,7440,14018,7459xe" filled="true" fillcolor="#000000" stroked="false">
                <v:path arrowok="t"/>
                <v:fill type="solid"/>
              </v:shape>
            </v:group>
            <v:group style="position:absolute;left:14018;top:7459;width:10;height:20" coordorigin="14018,7459" coordsize="10,20">
              <v:shape style="position:absolute;left:14018;top:7459;width:10;height:20" coordorigin="14018,7459" coordsize="10,20" path="m14018,7478l14028,7478,14028,7459,14018,7459,14018,7478xe" filled="true" fillcolor="#000000" stroked="false">
                <v:path arrowok="t"/>
                <v:fill type="solid"/>
              </v:shape>
            </v:group>
            <v:group style="position:absolute;left:14018;top:7478;width:10;height:20" coordorigin="14018,7478" coordsize="10,20">
              <v:shape style="position:absolute;left:14018;top:7478;width:10;height:20" coordorigin="14018,7478" coordsize="10,20" path="m14018,7497l14028,7497,14028,7478,14018,7478,14018,7497xe" filled="true" fillcolor="#000000" stroked="false">
                <v:path arrowok="t"/>
                <v:fill type="solid"/>
              </v:shape>
            </v:group>
            <v:group style="position:absolute;left:14018;top:7497;width:10;height:20" coordorigin="14018,7497" coordsize="10,20">
              <v:shape style="position:absolute;left:14018;top:7497;width:10;height:20" coordorigin="14018,7497" coordsize="10,20" path="m14018,7516l14028,7516,14028,7497,14018,7497,14018,7516xe" filled="true" fillcolor="#000000" stroked="false">
                <v:path arrowok="t"/>
                <v:fill type="solid"/>
              </v:shape>
            </v:group>
            <v:group style="position:absolute;left:14018;top:7516;width:10;height:20" coordorigin="14018,7516" coordsize="10,20">
              <v:shape style="position:absolute;left:14018;top:7516;width:10;height:20" coordorigin="14018,7516" coordsize="10,20" path="m14018,7536l14028,7536,14028,7516,14018,7516,14018,7536xe" filled="true" fillcolor="#000000" stroked="false">
                <v:path arrowok="t"/>
                <v:fill type="solid"/>
              </v:shape>
            </v:group>
            <v:group style="position:absolute;left:14018;top:7536;width:10;height:20" coordorigin="14018,7536" coordsize="10,20">
              <v:shape style="position:absolute;left:14018;top:7536;width:10;height:20" coordorigin="14018,7536" coordsize="10,20" path="m14018,7555l14028,7555,14028,7536,14018,7536,14018,7555xe" filled="true" fillcolor="#000000" stroked="false">
                <v:path arrowok="t"/>
                <v:fill type="solid"/>
              </v:shape>
            </v:group>
            <v:group style="position:absolute;left:14018;top:7555;width:10;height:20" coordorigin="14018,7555" coordsize="10,20">
              <v:shape style="position:absolute;left:14018;top:7555;width:10;height:20" coordorigin="14018,7555" coordsize="10,20" path="m14018,7574l14028,7574,14028,7555,14018,7555,14018,7574xe" filled="true" fillcolor="#000000" stroked="false">
                <v:path arrowok="t"/>
                <v:fill type="solid"/>
              </v:shape>
            </v:group>
            <v:group style="position:absolute;left:14018;top:7574;width:10;height:20" coordorigin="14018,7574" coordsize="10,20">
              <v:shape style="position:absolute;left:14018;top:7574;width:10;height:20" coordorigin="14018,7574" coordsize="10,20" path="m14018,7593l14028,7593,14028,7574,14018,7574,14018,7593xe" filled="true" fillcolor="#000000" stroked="false">
                <v:path arrowok="t"/>
                <v:fill type="solid"/>
              </v:shape>
            </v:group>
            <v:group style="position:absolute;left:14018;top:7593;width:10;height:20" coordorigin="14018,7593" coordsize="10,20">
              <v:shape style="position:absolute;left:14018;top:7593;width:10;height:20" coordorigin="14018,7593" coordsize="10,20" path="m14018,7612l14028,7612,14028,7593,14018,7593,14018,7612xe" filled="true" fillcolor="#000000" stroked="false">
                <v:path arrowok="t"/>
                <v:fill type="solid"/>
              </v:shape>
            </v:group>
            <v:group style="position:absolute;left:14018;top:7612;width:10;height:20" coordorigin="14018,7612" coordsize="10,20">
              <v:shape style="position:absolute;left:14018;top:7612;width:10;height:20" coordorigin="14018,7612" coordsize="10,20" path="m14018,7632l14028,7632,14028,7612,14018,7612,14018,7632xe" filled="true" fillcolor="#000000" stroked="false">
                <v:path arrowok="t"/>
                <v:fill type="solid"/>
              </v:shape>
            </v:group>
            <v:group style="position:absolute;left:14018;top:7635;width:10;height:2" coordorigin="14018,7635" coordsize="10,2">
              <v:shape style="position:absolute;left:14018;top:7635;width:10;height:2" coordorigin="14018,7635" coordsize="10,0" path="m14018,7635l14028,7635e" filled="false" stroked="true" strokeweight=".360016pt" strokecolor="#000000">
                <v:path arrowok="t"/>
              </v:shape>
              <v:shape style="position:absolute;left:1128;top:7639;width:2003;height:10" type="#_x0000_t75" stroked="false">
                <v:imagedata r:id="rId181" o:title=""/>
              </v:shape>
              <v:shape style="position:absolute;left:3126;top:7639;width:1302;height:10" type="#_x0000_t75" stroked="false">
                <v:imagedata r:id="rId173" o:title=""/>
              </v:shape>
              <v:shape style="position:absolute;left:4424;top:7639;width:635;height:10" type="#_x0000_t75" stroked="false">
                <v:imagedata r:id="rId174" o:title=""/>
              </v:shape>
              <v:shape style="position:absolute;left:5054;top:7639;width:715;height:10" type="#_x0000_t75" stroked="false">
                <v:imagedata r:id="rId170" o:title=""/>
              </v:shape>
              <v:shape style="position:absolute;left:5764;top:7639;width:570;height:10" type="#_x0000_t75" stroked="false">
                <v:imagedata r:id="rId171" o:title=""/>
              </v:shape>
              <v:shape style="position:absolute;left:6329;top:7639;width:1490;height:10" type="#_x0000_t75" stroked="false">
                <v:imagedata r:id="rId165" o:title=""/>
              </v:shape>
              <v:shape style="position:absolute;left:7815;top:7639;width:2348;height:10" type="#_x0000_t75" stroked="false">
                <v:imagedata r:id="rId166" o:title=""/>
              </v:shape>
              <v:shape style="position:absolute;left:10158;top:7639;width:1279;height:10" type="#_x0000_t75" stroked="false">
                <v:imagedata r:id="rId167" o:title=""/>
              </v:shape>
              <v:shape style="position:absolute;left:11432;top:7639;width:3958;height:10" type="#_x0000_t75" stroked="false">
                <v:imagedata r:id="rId175" o:title=""/>
              </v:shape>
            </v:group>
            <v:group style="position:absolute;left:4428;top:7648;width:10;height:20" coordorigin="4428,7648" coordsize="10,20">
              <v:shape style="position:absolute;left:4428;top:7648;width:10;height:20" coordorigin="4428,7648" coordsize="10,20" path="m4428,7668l4438,7668,4438,7648,4428,7648,4428,7668xe" filled="true" fillcolor="#000000" stroked="false">
                <v:path arrowok="t"/>
                <v:fill type="solid"/>
              </v:shape>
            </v:group>
            <v:group style="position:absolute;left:4428;top:7668;width:10;height:20" coordorigin="4428,7668" coordsize="10,20">
              <v:shape style="position:absolute;left:4428;top:7668;width:10;height:20" coordorigin="4428,7668" coordsize="10,20" path="m4428,7687l4438,7687,4438,7668,4428,7668,4428,7687xe" filled="true" fillcolor="#000000" stroked="false">
                <v:path arrowok="t"/>
                <v:fill type="solid"/>
              </v:shape>
            </v:group>
            <v:group style="position:absolute;left:4428;top:7687;width:10;height:20" coordorigin="4428,7687" coordsize="10,20">
              <v:shape style="position:absolute;left:4428;top:7687;width:10;height:20" coordorigin="4428,7687" coordsize="10,20" path="m4428,7706l4438,7706,4438,7687,4428,7687,4428,7706xe" filled="true" fillcolor="#000000" stroked="false">
                <v:path arrowok="t"/>
                <v:fill type="solid"/>
              </v:shape>
            </v:group>
            <v:group style="position:absolute;left:4428;top:7706;width:10;height:20" coordorigin="4428,7706" coordsize="10,20">
              <v:shape style="position:absolute;left:4428;top:7706;width:10;height:20" coordorigin="4428,7706" coordsize="10,20" path="m4428,7725l4438,7725,4438,7706,4428,7706,4428,7725xe" filled="true" fillcolor="#000000" stroked="false">
                <v:path arrowok="t"/>
                <v:fill type="solid"/>
              </v:shape>
            </v:group>
            <v:group style="position:absolute;left:4428;top:7725;width:10;height:20" coordorigin="4428,7725" coordsize="10,20">
              <v:shape style="position:absolute;left:4428;top:7725;width:10;height:20" coordorigin="4428,7725" coordsize="10,20" path="m4428,7744l4438,7744,4438,7725,4428,7725,4428,7744xe" filled="true" fillcolor="#000000" stroked="false">
                <v:path arrowok="t"/>
                <v:fill type="solid"/>
              </v:shape>
            </v:group>
            <v:group style="position:absolute;left:4428;top:7744;width:10;height:20" coordorigin="4428,7744" coordsize="10,20">
              <v:shape style="position:absolute;left:4428;top:7744;width:10;height:20" coordorigin="4428,7744" coordsize="10,20" path="m4428,7764l4438,7764,4438,7744,4428,7744,4428,7764xe" filled="true" fillcolor="#000000" stroked="false">
                <v:path arrowok="t"/>
                <v:fill type="solid"/>
              </v:shape>
            </v:group>
            <v:group style="position:absolute;left:4428;top:7764;width:10;height:20" coordorigin="4428,7764" coordsize="10,20">
              <v:shape style="position:absolute;left:4428;top:7764;width:10;height:20" coordorigin="4428,7764" coordsize="10,20" path="m4428,7783l4438,7783,4438,7764,4428,7764,4428,7783xe" filled="true" fillcolor="#000000" stroked="false">
                <v:path arrowok="t"/>
                <v:fill type="solid"/>
              </v:shape>
            </v:group>
            <v:group style="position:absolute;left:4428;top:7783;width:10;height:20" coordorigin="4428,7783" coordsize="10,20">
              <v:shape style="position:absolute;left:4428;top:7783;width:10;height:20" coordorigin="4428,7783" coordsize="10,20" path="m4428,7802l4438,7802,4438,7783,4428,7783,4428,7802xe" filled="true" fillcolor="#000000" stroked="false">
                <v:path arrowok="t"/>
                <v:fill type="solid"/>
              </v:shape>
            </v:group>
            <v:group style="position:absolute;left:4428;top:7802;width:10;height:20" coordorigin="4428,7802" coordsize="10,20">
              <v:shape style="position:absolute;left:4428;top:7802;width:10;height:20" coordorigin="4428,7802" coordsize="10,20" path="m4428,7821l4438,7821,4438,7802,4428,7802,4428,7821xe" filled="true" fillcolor="#000000" stroked="false">
                <v:path arrowok="t"/>
                <v:fill type="solid"/>
              </v:shape>
            </v:group>
            <v:group style="position:absolute;left:4428;top:7821;width:10;height:20" coordorigin="4428,7821" coordsize="10,20">
              <v:shape style="position:absolute;left:4428;top:7821;width:10;height:20" coordorigin="4428,7821" coordsize="10,20" path="m4428,7840l4438,7840,4438,7821,4428,7821,4428,7840xe" filled="true" fillcolor="#000000" stroked="false">
                <v:path arrowok="t"/>
                <v:fill type="solid"/>
              </v:shape>
            </v:group>
            <v:group style="position:absolute;left:4428;top:7840;width:10;height:20" coordorigin="4428,7840" coordsize="10,20">
              <v:shape style="position:absolute;left:4428;top:7840;width:10;height:20" coordorigin="4428,7840" coordsize="10,20" path="m4428,7860l4438,7860,4438,7840,4428,7840,4428,7860xe" filled="true" fillcolor="#000000" stroked="false">
                <v:path arrowok="t"/>
                <v:fill type="solid"/>
              </v:shape>
            </v:group>
            <v:group style="position:absolute;left:4428;top:7863;width:10;height:2" coordorigin="4428,7863" coordsize="10,2">
              <v:shape style="position:absolute;left:4428;top:7863;width:10;height:2" coordorigin="4428,7863" coordsize="10,0" path="m4428,7863l4438,7863e" filled="false" stroked="true" strokeweight=".299988pt" strokecolor="#000000">
                <v:path arrowok="t"/>
              </v:shape>
            </v:group>
            <v:group style="position:absolute;left:5058;top:7648;width:10;height:20" coordorigin="5058,7648" coordsize="10,20">
              <v:shape style="position:absolute;left:5058;top:7648;width:10;height:20" coordorigin="5058,7648" coordsize="10,20" path="m5058,7668l5068,7668,5068,7648,5058,7648,5058,7668xe" filled="true" fillcolor="#000000" stroked="false">
                <v:path arrowok="t"/>
                <v:fill type="solid"/>
              </v:shape>
            </v:group>
            <v:group style="position:absolute;left:5058;top:7668;width:10;height:20" coordorigin="5058,7668" coordsize="10,20">
              <v:shape style="position:absolute;left:5058;top:7668;width:10;height:20" coordorigin="5058,7668" coordsize="10,20" path="m5058,7687l5068,7687,5068,7668,5058,7668,5058,7687xe" filled="true" fillcolor="#000000" stroked="false">
                <v:path arrowok="t"/>
                <v:fill type="solid"/>
              </v:shape>
            </v:group>
            <v:group style="position:absolute;left:5058;top:7687;width:10;height:20" coordorigin="5058,7687" coordsize="10,20">
              <v:shape style="position:absolute;left:5058;top:7687;width:10;height:20" coordorigin="5058,7687" coordsize="10,20" path="m5058,7706l5068,7706,5068,7687,5058,7687,5058,7706xe" filled="true" fillcolor="#000000" stroked="false">
                <v:path arrowok="t"/>
                <v:fill type="solid"/>
              </v:shape>
            </v:group>
            <v:group style="position:absolute;left:5058;top:7706;width:10;height:20" coordorigin="5058,7706" coordsize="10,20">
              <v:shape style="position:absolute;left:5058;top:7706;width:10;height:20" coordorigin="5058,7706" coordsize="10,20" path="m5058,7725l5068,7725,5068,7706,5058,7706,5058,7725xe" filled="true" fillcolor="#000000" stroked="false">
                <v:path arrowok="t"/>
                <v:fill type="solid"/>
              </v:shape>
            </v:group>
            <v:group style="position:absolute;left:5058;top:7725;width:10;height:20" coordorigin="5058,7725" coordsize="10,20">
              <v:shape style="position:absolute;left:5058;top:7725;width:10;height:20" coordorigin="5058,7725" coordsize="10,20" path="m5058,7744l5068,7744,5068,7725,5058,7725,5058,7744xe" filled="true" fillcolor="#000000" stroked="false">
                <v:path arrowok="t"/>
                <v:fill type="solid"/>
              </v:shape>
            </v:group>
            <v:group style="position:absolute;left:5058;top:7744;width:10;height:20" coordorigin="5058,7744" coordsize="10,20">
              <v:shape style="position:absolute;left:5058;top:7744;width:10;height:20" coordorigin="5058,7744" coordsize="10,20" path="m5058,7764l5068,7764,5068,7744,5058,7744,5058,7764xe" filled="true" fillcolor="#000000" stroked="false">
                <v:path arrowok="t"/>
                <v:fill type="solid"/>
              </v:shape>
            </v:group>
            <v:group style="position:absolute;left:5058;top:7764;width:10;height:20" coordorigin="5058,7764" coordsize="10,20">
              <v:shape style="position:absolute;left:5058;top:7764;width:10;height:20" coordorigin="5058,7764" coordsize="10,20" path="m5058,7783l5068,7783,5068,7764,5058,7764,5058,7783xe" filled="true" fillcolor="#000000" stroked="false">
                <v:path arrowok="t"/>
                <v:fill type="solid"/>
              </v:shape>
            </v:group>
            <v:group style="position:absolute;left:5058;top:7783;width:10;height:20" coordorigin="5058,7783" coordsize="10,20">
              <v:shape style="position:absolute;left:5058;top:7783;width:10;height:20" coordorigin="5058,7783" coordsize="10,20" path="m5058,7802l5068,7802,5068,7783,5058,7783,5058,7802xe" filled="true" fillcolor="#000000" stroked="false">
                <v:path arrowok="t"/>
                <v:fill type="solid"/>
              </v:shape>
            </v:group>
            <v:group style="position:absolute;left:5058;top:7802;width:10;height:20" coordorigin="5058,7802" coordsize="10,20">
              <v:shape style="position:absolute;left:5058;top:7802;width:10;height:20" coordorigin="5058,7802" coordsize="10,20" path="m5058,7821l5068,7821,5068,7802,5058,7802,5058,7821xe" filled="true" fillcolor="#000000" stroked="false">
                <v:path arrowok="t"/>
                <v:fill type="solid"/>
              </v:shape>
            </v:group>
            <v:group style="position:absolute;left:5058;top:7821;width:10;height:20" coordorigin="5058,7821" coordsize="10,20">
              <v:shape style="position:absolute;left:5058;top:7821;width:10;height:20" coordorigin="5058,7821" coordsize="10,20" path="m5058,7840l5068,7840,5068,7821,5058,7821,5058,7840xe" filled="true" fillcolor="#000000" stroked="false">
                <v:path arrowok="t"/>
                <v:fill type="solid"/>
              </v:shape>
            </v:group>
            <v:group style="position:absolute;left:5058;top:7840;width:10;height:20" coordorigin="5058,7840" coordsize="10,20">
              <v:shape style="position:absolute;left:5058;top:7840;width:10;height:20" coordorigin="5058,7840" coordsize="10,20" path="m5058,7860l5068,7860,5068,7840,5058,7840,5058,7860xe" filled="true" fillcolor="#000000" stroked="false">
                <v:path arrowok="t"/>
                <v:fill type="solid"/>
              </v:shape>
            </v:group>
            <v:group style="position:absolute;left:5058;top:7863;width:10;height:2" coordorigin="5058,7863" coordsize="10,2">
              <v:shape style="position:absolute;left:5058;top:7863;width:10;height:2" coordorigin="5058,7863" coordsize="10,0" path="m5058,7863l5068,7863e" filled="false" stroked="true" strokeweight=".299988pt" strokecolor="#000000">
                <v:path arrowok="t"/>
              </v:shape>
            </v:group>
            <v:group style="position:absolute;left:5769;top:7648;width:10;height:20" coordorigin="5769,7648" coordsize="10,20">
              <v:shape style="position:absolute;left:5769;top:7648;width:10;height:20" coordorigin="5769,7648" coordsize="10,20" path="m5769,7668l5778,7668,5778,7648,5769,7648,5769,7668xe" filled="true" fillcolor="#000000" stroked="false">
                <v:path arrowok="t"/>
                <v:fill type="solid"/>
              </v:shape>
            </v:group>
            <v:group style="position:absolute;left:5769;top:7668;width:10;height:20" coordorigin="5769,7668" coordsize="10,20">
              <v:shape style="position:absolute;left:5769;top:7668;width:10;height:20" coordorigin="5769,7668" coordsize="10,20" path="m5769,7687l5778,7687,5778,7668,5769,7668,5769,7687xe" filled="true" fillcolor="#000000" stroked="false">
                <v:path arrowok="t"/>
                <v:fill type="solid"/>
              </v:shape>
            </v:group>
            <v:group style="position:absolute;left:5769;top:7687;width:10;height:20" coordorigin="5769,7687" coordsize="10,20">
              <v:shape style="position:absolute;left:5769;top:7687;width:10;height:20" coordorigin="5769,7687" coordsize="10,20" path="m5769,7706l5778,7706,5778,7687,5769,7687,5769,7706xe" filled="true" fillcolor="#000000" stroked="false">
                <v:path arrowok="t"/>
                <v:fill type="solid"/>
              </v:shape>
            </v:group>
            <v:group style="position:absolute;left:5769;top:7706;width:10;height:20" coordorigin="5769,7706" coordsize="10,20">
              <v:shape style="position:absolute;left:5769;top:7706;width:10;height:20" coordorigin="5769,7706" coordsize="10,20" path="m5769,7725l5778,7725,5778,7706,5769,7706,5769,7725xe" filled="true" fillcolor="#000000" stroked="false">
                <v:path arrowok="t"/>
                <v:fill type="solid"/>
              </v:shape>
            </v:group>
            <v:group style="position:absolute;left:5769;top:7725;width:10;height:20" coordorigin="5769,7725" coordsize="10,20">
              <v:shape style="position:absolute;left:5769;top:7725;width:10;height:20" coordorigin="5769,7725" coordsize="10,20" path="m5769,7744l5778,7744,5778,7725,5769,7725,5769,7744xe" filled="true" fillcolor="#000000" stroked="false">
                <v:path arrowok="t"/>
                <v:fill type="solid"/>
              </v:shape>
            </v:group>
            <v:group style="position:absolute;left:5769;top:7744;width:10;height:20" coordorigin="5769,7744" coordsize="10,20">
              <v:shape style="position:absolute;left:5769;top:7744;width:10;height:20" coordorigin="5769,7744" coordsize="10,20" path="m5769,7764l5778,7764,5778,7744,5769,7744,5769,7764xe" filled="true" fillcolor="#000000" stroked="false">
                <v:path arrowok="t"/>
                <v:fill type="solid"/>
              </v:shape>
            </v:group>
            <v:group style="position:absolute;left:5769;top:7764;width:10;height:20" coordorigin="5769,7764" coordsize="10,20">
              <v:shape style="position:absolute;left:5769;top:7764;width:10;height:20" coordorigin="5769,7764" coordsize="10,20" path="m5769,7783l5778,7783,5778,7764,5769,7764,5769,7783xe" filled="true" fillcolor="#000000" stroked="false">
                <v:path arrowok="t"/>
                <v:fill type="solid"/>
              </v:shape>
            </v:group>
            <v:group style="position:absolute;left:5769;top:7783;width:10;height:20" coordorigin="5769,7783" coordsize="10,20">
              <v:shape style="position:absolute;left:5769;top:7783;width:10;height:20" coordorigin="5769,7783" coordsize="10,20" path="m5769,7802l5778,7802,5778,7783,5769,7783,5769,7802xe" filled="true" fillcolor="#000000" stroked="false">
                <v:path arrowok="t"/>
                <v:fill type="solid"/>
              </v:shape>
            </v:group>
            <v:group style="position:absolute;left:5769;top:7802;width:10;height:20" coordorigin="5769,7802" coordsize="10,20">
              <v:shape style="position:absolute;left:5769;top:7802;width:10;height:20" coordorigin="5769,7802" coordsize="10,20" path="m5769,7821l5778,7821,5778,7802,5769,7802,5769,7821xe" filled="true" fillcolor="#000000" stroked="false">
                <v:path arrowok="t"/>
                <v:fill type="solid"/>
              </v:shape>
            </v:group>
            <v:group style="position:absolute;left:5769;top:7821;width:10;height:20" coordorigin="5769,7821" coordsize="10,20">
              <v:shape style="position:absolute;left:5769;top:7821;width:10;height:20" coordorigin="5769,7821" coordsize="10,20" path="m5769,7840l5778,7840,5778,7821,5769,7821,5769,7840xe" filled="true" fillcolor="#000000" stroked="false">
                <v:path arrowok="t"/>
                <v:fill type="solid"/>
              </v:shape>
            </v:group>
            <v:group style="position:absolute;left:5769;top:7840;width:10;height:20" coordorigin="5769,7840" coordsize="10,20">
              <v:shape style="position:absolute;left:5769;top:7840;width:10;height:20" coordorigin="5769,7840" coordsize="10,20" path="m5769,7860l5778,7860,5778,7840,5769,7840,5769,7860xe" filled="true" fillcolor="#000000" stroked="false">
                <v:path arrowok="t"/>
                <v:fill type="solid"/>
              </v:shape>
            </v:group>
            <v:group style="position:absolute;left:5769;top:7863;width:10;height:2" coordorigin="5769,7863" coordsize="10,2">
              <v:shape style="position:absolute;left:5769;top:7863;width:10;height:2" coordorigin="5769,7863" coordsize="10,0" path="m5769,7863l5778,7863e" filled="false" stroked="true" strokeweight=".299988pt" strokecolor="#000000">
                <v:path arrowok="t"/>
              </v:shape>
            </v:group>
            <v:group style="position:absolute;left:6334;top:7648;width:10;height:20" coordorigin="6334,7648" coordsize="10,20">
              <v:shape style="position:absolute;left:6334;top:7648;width:10;height:20" coordorigin="6334,7648" coordsize="10,20" path="m6334,7668l6344,7668,6344,7648,6334,7648,6334,7668xe" filled="true" fillcolor="#000000" stroked="false">
                <v:path arrowok="t"/>
                <v:fill type="solid"/>
              </v:shape>
            </v:group>
            <v:group style="position:absolute;left:6334;top:7668;width:10;height:20" coordorigin="6334,7668" coordsize="10,20">
              <v:shape style="position:absolute;left:6334;top:7668;width:10;height:20" coordorigin="6334,7668" coordsize="10,20" path="m6334,7687l6344,7687,6344,7668,6334,7668,6334,7687xe" filled="true" fillcolor="#000000" stroked="false">
                <v:path arrowok="t"/>
                <v:fill type="solid"/>
              </v:shape>
            </v:group>
            <v:group style="position:absolute;left:6334;top:7687;width:10;height:20" coordorigin="6334,7687" coordsize="10,20">
              <v:shape style="position:absolute;left:6334;top:7687;width:10;height:20" coordorigin="6334,7687" coordsize="10,20" path="m6334,7706l6344,7706,6344,7687,6334,7687,6334,7706xe" filled="true" fillcolor="#000000" stroked="false">
                <v:path arrowok="t"/>
                <v:fill type="solid"/>
              </v:shape>
            </v:group>
            <v:group style="position:absolute;left:6334;top:7706;width:10;height:20" coordorigin="6334,7706" coordsize="10,20">
              <v:shape style="position:absolute;left:6334;top:7706;width:10;height:20" coordorigin="6334,7706" coordsize="10,20" path="m6334,7725l6344,7725,6344,7706,6334,7706,6334,7725xe" filled="true" fillcolor="#000000" stroked="false">
                <v:path arrowok="t"/>
                <v:fill type="solid"/>
              </v:shape>
            </v:group>
            <v:group style="position:absolute;left:6334;top:7725;width:10;height:20" coordorigin="6334,7725" coordsize="10,20">
              <v:shape style="position:absolute;left:6334;top:7725;width:10;height:20" coordorigin="6334,7725" coordsize="10,20" path="m6334,7744l6344,7744,6344,7725,6334,7725,6334,7744xe" filled="true" fillcolor="#000000" stroked="false">
                <v:path arrowok="t"/>
                <v:fill type="solid"/>
              </v:shape>
            </v:group>
            <v:group style="position:absolute;left:6334;top:7744;width:10;height:20" coordorigin="6334,7744" coordsize="10,20">
              <v:shape style="position:absolute;left:6334;top:7744;width:10;height:20" coordorigin="6334,7744" coordsize="10,20" path="m6334,7764l6344,7764,6344,7744,6334,7744,6334,7764xe" filled="true" fillcolor="#000000" stroked="false">
                <v:path arrowok="t"/>
                <v:fill type="solid"/>
              </v:shape>
            </v:group>
            <v:group style="position:absolute;left:6334;top:7764;width:10;height:20" coordorigin="6334,7764" coordsize="10,20">
              <v:shape style="position:absolute;left:6334;top:7764;width:10;height:20" coordorigin="6334,7764" coordsize="10,20" path="m6334,7783l6344,7783,6344,7764,6334,7764,6334,7783xe" filled="true" fillcolor="#000000" stroked="false">
                <v:path arrowok="t"/>
                <v:fill type="solid"/>
              </v:shape>
            </v:group>
            <v:group style="position:absolute;left:6334;top:7783;width:10;height:20" coordorigin="6334,7783" coordsize="10,20">
              <v:shape style="position:absolute;left:6334;top:7783;width:10;height:20" coordorigin="6334,7783" coordsize="10,20" path="m6334,7802l6344,7802,6344,7783,6334,7783,6334,7802xe" filled="true" fillcolor="#000000" stroked="false">
                <v:path arrowok="t"/>
                <v:fill type="solid"/>
              </v:shape>
            </v:group>
            <v:group style="position:absolute;left:6334;top:7802;width:10;height:20" coordorigin="6334,7802" coordsize="10,20">
              <v:shape style="position:absolute;left:6334;top:7802;width:10;height:20" coordorigin="6334,7802" coordsize="10,20" path="m6334,7821l6344,7821,6344,7802,6334,7802,6334,7821xe" filled="true" fillcolor="#000000" stroked="false">
                <v:path arrowok="t"/>
                <v:fill type="solid"/>
              </v:shape>
            </v:group>
            <v:group style="position:absolute;left:6334;top:7821;width:10;height:20" coordorigin="6334,7821" coordsize="10,20">
              <v:shape style="position:absolute;left:6334;top:7821;width:10;height:20" coordorigin="6334,7821" coordsize="10,20" path="m6334,7840l6344,7840,6344,7821,6334,7821,6334,7840xe" filled="true" fillcolor="#000000" stroked="false">
                <v:path arrowok="t"/>
                <v:fill type="solid"/>
              </v:shape>
            </v:group>
            <v:group style="position:absolute;left:6334;top:7840;width:10;height:20" coordorigin="6334,7840" coordsize="10,20">
              <v:shape style="position:absolute;left:6334;top:7840;width:10;height:20" coordorigin="6334,7840" coordsize="10,20" path="m6334,7860l6344,7860,6344,7840,6334,7840,6334,7860xe" filled="true" fillcolor="#000000" stroked="false">
                <v:path arrowok="t"/>
                <v:fill type="solid"/>
              </v:shape>
            </v:group>
            <v:group style="position:absolute;left:6334;top:7863;width:10;height:2" coordorigin="6334,7863" coordsize="10,2">
              <v:shape style="position:absolute;left:6334;top:7863;width:10;height:2" coordorigin="6334,7863" coordsize="10,0" path="m6334,7863l6344,7863e" filled="false" stroked="true" strokeweight=".299988pt" strokecolor="#000000">
                <v:path arrowok="t"/>
              </v:shape>
            </v:group>
            <v:group style="position:absolute;left:7820;top:7648;width:10;height:20" coordorigin="7820,7648" coordsize="10,20">
              <v:shape style="position:absolute;left:7820;top:7648;width:10;height:20" coordorigin="7820,7648" coordsize="10,20" path="m7820,7668l7829,7668,7829,7648,7820,7648,7820,7668xe" filled="true" fillcolor="#000000" stroked="false">
                <v:path arrowok="t"/>
                <v:fill type="solid"/>
              </v:shape>
            </v:group>
            <v:group style="position:absolute;left:7820;top:7668;width:10;height:20" coordorigin="7820,7668" coordsize="10,20">
              <v:shape style="position:absolute;left:7820;top:7668;width:10;height:20" coordorigin="7820,7668" coordsize="10,20" path="m7820,7687l7829,7687,7829,7668,7820,7668,7820,7687xe" filled="true" fillcolor="#000000" stroked="false">
                <v:path arrowok="t"/>
                <v:fill type="solid"/>
              </v:shape>
            </v:group>
            <v:group style="position:absolute;left:7820;top:7687;width:10;height:20" coordorigin="7820,7687" coordsize="10,20">
              <v:shape style="position:absolute;left:7820;top:7687;width:10;height:20" coordorigin="7820,7687" coordsize="10,20" path="m7820,7706l7829,7706,7829,7687,7820,7687,7820,7706xe" filled="true" fillcolor="#000000" stroked="false">
                <v:path arrowok="t"/>
                <v:fill type="solid"/>
              </v:shape>
            </v:group>
            <v:group style="position:absolute;left:7820;top:7706;width:10;height:20" coordorigin="7820,7706" coordsize="10,20">
              <v:shape style="position:absolute;left:7820;top:7706;width:10;height:20" coordorigin="7820,7706" coordsize="10,20" path="m7820,7725l7829,7725,7829,7706,7820,7706,7820,7725xe" filled="true" fillcolor="#000000" stroked="false">
                <v:path arrowok="t"/>
                <v:fill type="solid"/>
              </v:shape>
            </v:group>
            <v:group style="position:absolute;left:7820;top:7725;width:10;height:20" coordorigin="7820,7725" coordsize="10,20">
              <v:shape style="position:absolute;left:7820;top:7725;width:10;height:20" coordorigin="7820,7725" coordsize="10,20" path="m7820,7744l7829,7744,7829,7725,7820,7725,7820,7744xe" filled="true" fillcolor="#000000" stroked="false">
                <v:path arrowok="t"/>
                <v:fill type="solid"/>
              </v:shape>
            </v:group>
            <v:group style="position:absolute;left:7820;top:7744;width:10;height:20" coordorigin="7820,7744" coordsize="10,20">
              <v:shape style="position:absolute;left:7820;top:7744;width:10;height:20" coordorigin="7820,7744" coordsize="10,20" path="m7820,7764l7829,7764,7829,7744,7820,7744,7820,7764xe" filled="true" fillcolor="#000000" stroked="false">
                <v:path arrowok="t"/>
                <v:fill type="solid"/>
              </v:shape>
            </v:group>
            <v:group style="position:absolute;left:7820;top:7764;width:10;height:20" coordorigin="7820,7764" coordsize="10,20">
              <v:shape style="position:absolute;left:7820;top:7764;width:10;height:20" coordorigin="7820,7764" coordsize="10,20" path="m7820,7783l7829,7783,7829,7764,7820,7764,7820,7783xe" filled="true" fillcolor="#000000" stroked="false">
                <v:path arrowok="t"/>
                <v:fill type="solid"/>
              </v:shape>
            </v:group>
            <v:group style="position:absolute;left:7820;top:7783;width:10;height:20" coordorigin="7820,7783" coordsize="10,20">
              <v:shape style="position:absolute;left:7820;top:7783;width:10;height:20" coordorigin="7820,7783" coordsize="10,20" path="m7820,7802l7829,7802,7829,7783,7820,7783,7820,7802xe" filled="true" fillcolor="#000000" stroked="false">
                <v:path arrowok="t"/>
                <v:fill type="solid"/>
              </v:shape>
            </v:group>
            <v:group style="position:absolute;left:7820;top:7802;width:10;height:20" coordorigin="7820,7802" coordsize="10,20">
              <v:shape style="position:absolute;left:7820;top:7802;width:10;height:20" coordorigin="7820,7802" coordsize="10,20" path="m7820,7821l7829,7821,7829,7802,7820,7802,7820,7821xe" filled="true" fillcolor="#000000" stroked="false">
                <v:path arrowok="t"/>
                <v:fill type="solid"/>
              </v:shape>
            </v:group>
            <v:group style="position:absolute;left:7820;top:7821;width:10;height:20" coordorigin="7820,7821" coordsize="10,20">
              <v:shape style="position:absolute;left:7820;top:7821;width:10;height:20" coordorigin="7820,7821" coordsize="10,20" path="m7820,7840l7829,7840,7829,7821,7820,7821,7820,7840xe" filled="true" fillcolor="#000000" stroked="false">
                <v:path arrowok="t"/>
                <v:fill type="solid"/>
              </v:shape>
            </v:group>
            <v:group style="position:absolute;left:7820;top:7840;width:10;height:20" coordorigin="7820,7840" coordsize="10,20">
              <v:shape style="position:absolute;left:7820;top:7840;width:10;height:20" coordorigin="7820,7840" coordsize="10,20" path="m7820,7860l7829,7860,7829,7840,7820,7840,7820,7860xe" filled="true" fillcolor="#000000" stroked="false">
                <v:path arrowok="t"/>
                <v:fill type="solid"/>
              </v:shape>
            </v:group>
            <v:group style="position:absolute;left:7820;top:7863;width:10;height:2" coordorigin="7820,7863" coordsize="10,2">
              <v:shape style="position:absolute;left:7820;top:7863;width:10;height:2" coordorigin="7820,7863" coordsize="10,0" path="m7820,7863l7829,7863e" filled="false" stroked="true" strokeweight=".299988pt" strokecolor="#000000">
                <v:path arrowok="t"/>
              </v:shape>
            </v:group>
            <v:group style="position:absolute;left:8462;top:7648;width:10;height:20" coordorigin="8462,7648" coordsize="10,20">
              <v:shape style="position:absolute;left:8462;top:7648;width:10;height:20" coordorigin="8462,7648" coordsize="10,20" path="m8462,7668l8472,7668,8472,7648,8462,7648,8462,7668xe" filled="true" fillcolor="#000000" stroked="false">
                <v:path arrowok="t"/>
                <v:fill type="solid"/>
              </v:shape>
            </v:group>
            <v:group style="position:absolute;left:8462;top:7668;width:10;height:20" coordorigin="8462,7668" coordsize="10,20">
              <v:shape style="position:absolute;left:8462;top:7668;width:10;height:20" coordorigin="8462,7668" coordsize="10,20" path="m8462,7687l8472,7687,8472,7668,8462,7668,8462,7687xe" filled="true" fillcolor="#000000" stroked="false">
                <v:path arrowok="t"/>
                <v:fill type="solid"/>
              </v:shape>
            </v:group>
            <v:group style="position:absolute;left:8462;top:7687;width:10;height:20" coordorigin="8462,7687" coordsize="10,20">
              <v:shape style="position:absolute;left:8462;top:7687;width:10;height:20" coordorigin="8462,7687" coordsize="10,20" path="m8462,7706l8472,7706,8472,7687,8462,7687,8462,7706xe" filled="true" fillcolor="#000000" stroked="false">
                <v:path arrowok="t"/>
                <v:fill type="solid"/>
              </v:shape>
            </v:group>
            <v:group style="position:absolute;left:8462;top:7706;width:10;height:20" coordorigin="8462,7706" coordsize="10,20">
              <v:shape style="position:absolute;left:8462;top:7706;width:10;height:20" coordorigin="8462,7706" coordsize="10,20" path="m8462,7725l8472,7725,8472,7706,8462,7706,8462,7725xe" filled="true" fillcolor="#000000" stroked="false">
                <v:path arrowok="t"/>
                <v:fill type="solid"/>
              </v:shape>
            </v:group>
            <v:group style="position:absolute;left:8462;top:7725;width:10;height:20" coordorigin="8462,7725" coordsize="10,20">
              <v:shape style="position:absolute;left:8462;top:7725;width:10;height:20" coordorigin="8462,7725" coordsize="10,20" path="m8462,7744l8472,7744,8472,7725,8462,7725,8462,7744xe" filled="true" fillcolor="#000000" stroked="false">
                <v:path arrowok="t"/>
                <v:fill type="solid"/>
              </v:shape>
            </v:group>
            <v:group style="position:absolute;left:8462;top:7744;width:10;height:20" coordorigin="8462,7744" coordsize="10,20">
              <v:shape style="position:absolute;left:8462;top:7744;width:10;height:20" coordorigin="8462,7744" coordsize="10,20" path="m8462,7764l8472,7764,8472,7744,8462,7744,8462,7764xe" filled="true" fillcolor="#000000" stroked="false">
                <v:path arrowok="t"/>
                <v:fill type="solid"/>
              </v:shape>
            </v:group>
            <v:group style="position:absolute;left:8462;top:7764;width:10;height:20" coordorigin="8462,7764" coordsize="10,20">
              <v:shape style="position:absolute;left:8462;top:7764;width:10;height:20" coordorigin="8462,7764" coordsize="10,20" path="m8462,7783l8472,7783,8472,7764,8462,7764,8462,7783xe" filled="true" fillcolor="#000000" stroked="false">
                <v:path arrowok="t"/>
                <v:fill type="solid"/>
              </v:shape>
            </v:group>
            <v:group style="position:absolute;left:8462;top:7783;width:10;height:20" coordorigin="8462,7783" coordsize="10,20">
              <v:shape style="position:absolute;left:8462;top:7783;width:10;height:20" coordorigin="8462,7783" coordsize="10,20" path="m8462,7802l8472,7802,8472,7783,8462,7783,8462,7802xe" filled="true" fillcolor="#000000" stroked="false">
                <v:path arrowok="t"/>
                <v:fill type="solid"/>
              </v:shape>
            </v:group>
            <v:group style="position:absolute;left:8462;top:7802;width:10;height:20" coordorigin="8462,7802" coordsize="10,20">
              <v:shape style="position:absolute;left:8462;top:7802;width:10;height:20" coordorigin="8462,7802" coordsize="10,20" path="m8462,7821l8472,7821,8472,7802,8462,7802,8462,7821xe" filled="true" fillcolor="#000000" stroked="false">
                <v:path arrowok="t"/>
                <v:fill type="solid"/>
              </v:shape>
            </v:group>
            <v:group style="position:absolute;left:8462;top:7821;width:10;height:20" coordorigin="8462,7821" coordsize="10,20">
              <v:shape style="position:absolute;left:8462;top:7821;width:10;height:20" coordorigin="8462,7821" coordsize="10,20" path="m8462,7840l8472,7840,8472,7821,8462,7821,8462,7840xe" filled="true" fillcolor="#000000" stroked="false">
                <v:path arrowok="t"/>
                <v:fill type="solid"/>
              </v:shape>
            </v:group>
            <v:group style="position:absolute;left:8462;top:7840;width:10;height:20" coordorigin="8462,7840" coordsize="10,20">
              <v:shape style="position:absolute;left:8462;top:7840;width:10;height:20" coordorigin="8462,7840" coordsize="10,20" path="m8462,7860l8472,7860,8472,7840,8462,7840,8462,7860xe" filled="true" fillcolor="#000000" stroked="false">
                <v:path arrowok="t"/>
                <v:fill type="solid"/>
              </v:shape>
            </v:group>
            <v:group style="position:absolute;left:8462;top:7863;width:10;height:2" coordorigin="8462,7863" coordsize="10,2">
              <v:shape style="position:absolute;left:8462;top:7863;width:10;height:2" coordorigin="8462,7863" coordsize="10,0" path="m8462,7863l8472,7863e" filled="false" stroked="true" strokeweight=".299988pt" strokecolor="#000000">
                <v:path arrowok="t"/>
              </v:shape>
            </v:group>
            <v:group style="position:absolute;left:9597;top:7648;width:10;height:20" coordorigin="9597,7648" coordsize="10,20">
              <v:shape style="position:absolute;left:9597;top:7648;width:10;height:20" coordorigin="9597,7648" coordsize="10,20" path="m9597,7668l9607,7668,9607,7648,9597,7648,9597,7668xe" filled="true" fillcolor="#000000" stroked="false">
                <v:path arrowok="t"/>
                <v:fill type="solid"/>
              </v:shape>
            </v:group>
            <v:group style="position:absolute;left:9597;top:7668;width:10;height:20" coordorigin="9597,7668" coordsize="10,20">
              <v:shape style="position:absolute;left:9597;top:7668;width:10;height:20" coordorigin="9597,7668" coordsize="10,20" path="m9597,7687l9607,7687,9607,7668,9597,7668,9597,7687xe" filled="true" fillcolor="#000000" stroked="false">
                <v:path arrowok="t"/>
                <v:fill type="solid"/>
              </v:shape>
            </v:group>
            <v:group style="position:absolute;left:9597;top:7687;width:10;height:20" coordorigin="9597,7687" coordsize="10,20">
              <v:shape style="position:absolute;left:9597;top:7687;width:10;height:20" coordorigin="9597,7687" coordsize="10,20" path="m9597,7706l9607,7706,9607,7687,9597,7687,9597,7706xe" filled="true" fillcolor="#000000" stroked="false">
                <v:path arrowok="t"/>
                <v:fill type="solid"/>
              </v:shape>
            </v:group>
            <v:group style="position:absolute;left:9597;top:7706;width:10;height:20" coordorigin="9597,7706" coordsize="10,20">
              <v:shape style="position:absolute;left:9597;top:7706;width:10;height:20" coordorigin="9597,7706" coordsize="10,20" path="m9597,7725l9607,7725,9607,7706,9597,7706,9597,7725xe" filled="true" fillcolor="#000000" stroked="false">
                <v:path arrowok="t"/>
                <v:fill type="solid"/>
              </v:shape>
            </v:group>
            <v:group style="position:absolute;left:9597;top:7725;width:10;height:20" coordorigin="9597,7725" coordsize="10,20">
              <v:shape style="position:absolute;left:9597;top:7725;width:10;height:20" coordorigin="9597,7725" coordsize="10,20" path="m9597,7744l9607,7744,9607,7725,9597,7725,9597,7744xe" filled="true" fillcolor="#000000" stroked="false">
                <v:path arrowok="t"/>
                <v:fill type="solid"/>
              </v:shape>
            </v:group>
            <v:group style="position:absolute;left:9597;top:7744;width:10;height:20" coordorigin="9597,7744" coordsize="10,20">
              <v:shape style="position:absolute;left:9597;top:7744;width:10;height:20" coordorigin="9597,7744" coordsize="10,20" path="m9597,7764l9607,7764,9607,7744,9597,7744,9597,7764xe" filled="true" fillcolor="#000000" stroked="false">
                <v:path arrowok="t"/>
                <v:fill type="solid"/>
              </v:shape>
            </v:group>
            <v:group style="position:absolute;left:9597;top:7764;width:10;height:20" coordorigin="9597,7764" coordsize="10,20">
              <v:shape style="position:absolute;left:9597;top:7764;width:10;height:20" coordorigin="9597,7764" coordsize="10,20" path="m9597,7783l9607,7783,9607,7764,9597,7764,9597,7783xe" filled="true" fillcolor="#000000" stroked="false">
                <v:path arrowok="t"/>
                <v:fill type="solid"/>
              </v:shape>
            </v:group>
            <v:group style="position:absolute;left:9597;top:7783;width:10;height:20" coordorigin="9597,7783" coordsize="10,20">
              <v:shape style="position:absolute;left:9597;top:7783;width:10;height:20" coordorigin="9597,7783" coordsize="10,20" path="m9597,7802l9607,7802,9607,7783,9597,7783,9597,7802xe" filled="true" fillcolor="#000000" stroked="false">
                <v:path arrowok="t"/>
                <v:fill type="solid"/>
              </v:shape>
            </v:group>
            <v:group style="position:absolute;left:9597;top:7802;width:10;height:20" coordorigin="9597,7802" coordsize="10,20">
              <v:shape style="position:absolute;left:9597;top:7802;width:10;height:20" coordorigin="9597,7802" coordsize="10,20" path="m9597,7821l9607,7821,9607,7802,9597,7802,9597,7821xe" filled="true" fillcolor="#000000" stroked="false">
                <v:path arrowok="t"/>
                <v:fill type="solid"/>
              </v:shape>
            </v:group>
            <v:group style="position:absolute;left:9597;top:7821;width:10;height:20" coordorigin="9597,7821" coordsize="10,20">
              <v:shape style="position:absolute;left:9597;top:7821;width:10;height:20" coordorigin="9597,7821" coordsize="10,20" path="m9597,7840l9607,7840,9607,7821,9597,7821,9597,7840xe" filled="true" fillcolor="#000000" stroked="false">
                <v:path arrowok="t"/>
                <v:fill type="solid"/>
              </v:shape>
            </v:group>
            <v:group style="position:absolute;left:9597;top:7840;width:10;height:20" coordorigin="9597,7840" coordsize="10,20">
              <v:shape style="position:absolute;left:9597;top:7840;width:10;height:20" coordorigin="9597,7840" coordsize="10,20" path="m9597,7860l9607,7860,9607,7840,9597,7840,9597,7860xe" filled="true" fillcolor="#000000" stroked="false">
                <v:path arrowok="t"/>
                <v:fill type="solid"/>
              </v:shape>
            </v:group>
            <v:group style="position:absolute;left:9597;top:7863;width:10;height:2" coordorigin="9597,7863" coordsize="10,2">
              <v:shape style="position:absolute;left:9597;top:7863;width:10;height:2" coordorigin="9597,7863" coordsize="10,0" path="m9597,7863l9607,7863e" filled="false" stroked="true" strokeweight=".299988pt" strokecolor="#000000">
                <v:path arrowok="t"/>
              </v:shape>
            </v:group>
            <v:group style="position:absolute;left:10162;top:7648;width:10;height:20" coordorigin="10162,7648" coordsize="10,20">
              <v:shape style="position:absolute;left:10162;top:7648;width:10;height:20" coordorigin="10162,7648" coordsize="10,20" path="m10162,7668l10172,7668,10172,7648,10162,7648,10162,7668xe" filled="true" fillcolor="#000000" stroked="false">
                <v:path arrowok="t"/>
                <v:fill type="solid"/>
              </v:shape>
            </v:group>
            <v:group style="position:absolute;left:10162;top:7668;width:10;height:20" coordorigin="10162,7668" coordsize="10,20">
              <v:shape style="position:absolute;left:10162;top:7668;width:10;height:20" coordorigin="10162,7668" coordsize="10,20" path="m10162,7687l10172,7687,10172,7668,10162,7668,10162,7687xe" filled="true" fillcolor="#000000" stroked="false">
                <v:path arrowok="t"/>
                <v:fill type="solid"/>
              </v:shape>
            </v:group>
            <v:group style="position:absolute;left:10162;top:7687;width:10;height:20" coordorigin="10162,7687" coordsize="10,20">
              <v:shape style="position:absolute;left:10162;top:7687;width:10;height:20" coordorigin="10162,7687" coordsize="10,20" path="m10162,7706l10172,7706,10172,7687,10162,7687,10162,7706xe" filled="true" fillcolor="#000000" stroked="false">
                <v:path arrowok="t"/>
                <v:fill type="solid"/>
              </v:shape>
            </v:group>
            <v:group style="position:absolute;left:10162;top:7706;width:10;height:20" coordorigin="10162,7706" coordsize="10,20">
              <v:shape style="position:absolute;left:10162;top:7706;width:10;height:20" coordorigin="10162,7706" coordsize="10,20" path="m10162,7725l10172,7725,10172,7706,10162,7706,10162,7725xe" filled="true" fillcolor="#000000" stroked="false">
                <v:path arrowok="t"/>
                <v:fill type="solid"/>
              </v:shape>
            </v:group>
            <v:group style="position:absolute;left:10162;top:7725;width:10;height:20" coordorigin="10162,7725" coordsize="10,20">
              <v:shape style="position:absolute;left:10162;top:7725;width:10;height:20" coordorigin="10162,7725" coordsize="10,20" path="m10162,7744l10172,7744,10172,7725,10162,7725,10162,7744xe" filled="true" fillcolor="#000000" stroked="false">
                <v:path arrowok="t"/>
                <v:fill type="solid"/>
              </v:shape>
            </v:group>
            <v:group style="position:absolute;left:10162;top:7744;width:10;height:20" coordorigin="10162,7744" coordsize="10,20">
              <v:shape style="position:absolute;left:10162;top:7744;width:10;height:20" coordorigin="10162,7744" coordsize="10,20" path="m10162,7764l10172,7764,10172,7744,10162,7744,10162,7764xe" filled="true" fillcolor="#000000" stroked="false">
                <v:path arrowok="t"/>
                <v:fill type="solid"/>
              </v:shape>
            </v:group>
            <v:group style="position:absolute;left:10162;top:7764;width:10;height:20" coordorigin="10162,7764" coordsize="10,20">
              <v:shape style="position:absolute;left:10162;top:7764;width:10;height:20" coordorigin="10162,7764" coordsize="10,20" path="m10162,7783l10172,7783,10172,7764,10162,7764,10162,7783xe" filled="true" fillcolor="#000000" stroked="false">
                <v:path arrowok="t"/>
                <v:fill type="solid"/>
              </v:shape>
            </v:group>
            <v:group style="position:absolute;left:10162;top:7783;width:10;height:20" coordorigin="10162,7783" coordsize="10,20">
              <v:shape style="position:absolute;left:10162;top:7783;width:10;height:20" coordorigin="10162,7783" coordsize="10,20" path="m10162,7802l10172,7802,10172,7783,10162,7783,10162,7802xe" filled="true" fillcolor="#000000" stroked="false">
                <v:path arrowok="t"/>
                <v:fill type="solid"/>
              </v:shape>
            </v:group>
            <v:group style="position:absolute;left:10162;top:7802;width:10;height:20" coordorigin="10162,7802" coordsize="10,20">
              <v:shape style="position:absolute;left:10162;top:7802;width:10;height:20" coordorigin="10162,7802" coordsize="10,20" path="m10162,7821l10172,7821,10172,7802,10162,7802,10162,7821xe" filled="true" fillcolor="#000000" stroked="false">
                <v:path arrowok="t"/>
                <v:fill type="solid"/>
              </v:shape>
            </v:group>
            <v:group style="position:absolute;left:10162;top:7821;width:10;height:20" coordorigin="10162,7821" coordsize="10,20">
              <v:shape style="position:absolute;left:10162;top:7821;width:10;height:20" coordorigin="10162,7821" coordsize="10,20" path="m10162,7840l10172,7840,10172,7821,10162,7821,10162,7840xe" filled="true" fillcolor="#000000" stroked="false">
                <v:path arrowok="t"/>
                <v:fill type="solid"/>
              </v:shape>
            </v:group>
            <v:group style="position:absolute;left:10162;top:7840;width:10;height:20" coordorigin="10162,7840" coordsize="10,20">
              <v:shape style="position:absolute;left:10162;top:7840;width:10;height:20" coordorigin="10162,7840" coordsize="10,20" path="m10162,7860l10172,7860,10172,7840,10162,7840,10162,7860xe" filled="true" fillcolor="#000000" stroked="false">
                <v:path arrowok="t"/>
                <v:fill type="solid"/>
              </v:shape>
            </v:group>
            <v:group style="position:absolute;left:10162;top:7863;width:10;height:2" coordorigin="10162,7863" coordsize="10,2">
              <v:shape style="position:absolute;left:10162;top:7863;width:10;height:2" coordorigin="10162,7863" coordsize="10,0" path="m10162,7863l10172,7863e" filled="false" stroked="true" strokeweight=".299988pt" strokecolor="#000000">
                <v:path arrowok="t"/>
              </v:shape>
            </v:group>
            <v:group style="position:absolute;left:11437;top:7648;width:10;height:20" coordorigin="11437,7648" coordsize="10,20">
              <v:shape style="position:absolute;left:11437;top:7648;width:10;height:20" coordorigin="11437,7648" coordsize="10,20" path="m11437,7668l11446,7668,11446,7648,11437,7648,11437,7668xe" filled="true" fillcolor="#000000" stroked="false">
                <v:path arrowok="t"/>
                <v:fill type="solid"/>
              </v:shape>
            </v:group>
            <v:group style="position:absolute;left:11437;top:7668;width:10;height:20" coordorigin="11437,7668" coordsize="10,20">
              <v:shape style="position:absolute;left:11437;top:7668;width:10;height:20" coordorigin="11437,7668" coordsize="10,20" path="m11437,7687l11446,7687,11446,7668,11437,7668,11437,7687xe" filled="true" fillcolor="#000000" stroked="false">
                <v:path arrowok="t"/>
                <v:fill type="solid"/>
              </v:shape>
            </v:group>
            <v:group style="position:absolute;left:11437;top:7687;width:10;height:20" coordorigin="11437,7687" coordsize="10,20">
              <v:shape style="position:absolute;left:11437;top:7687;width:10;height:20" coordorigin="11437,7687" coordsize="10,20" path="m11437,7706l11446,7706,11446,7687,11437,7687,11437,7706xe" filled="true" fillcolor="#000000" stroked="false">
                <v:path arrowok="t"/>
                <v:fill type="solid"/>
              </v:shape>
            </v:group>
            <v:group style="position:absolute;left:11437;top:7706;width:10;height:20" coordorigin="11437,7706" coordsize="10,20">
              <v:shape style="position:absolute;left:11437;top:7706;width:10;height:20" coordorigin="11437,7706" coordsize="10,20" path="m11437,7725l11446,7725,11446,7706,11437,7706,11437,7725xe" filled="true" fillcolor="#000000" stroked="false">
                <v:path arrowok="t"/>
                <v:fill type="solid"/>
              </v:shape>
            </v:group>
            <v:group style="position:absolute;left:11437;top:7725;width:10;height:20" coordorigin="11437,7725" coordsize="10,20">
              <v:shape style="position:absolute;left:11437;top:7725;width:10;height:20" coordorigin="11437,7725" coordsize="10,20" path="m11437,7744l11446,7744,11446,7725,11437,7725,11437,7744xe" filled="true" fillcolor="#000000" stroked="false">
                <v:path arrowok="t"/>
                <v:fill type="solid"/>
              </v:shape>
            </v:group>
            <v:group style="position:absolute;left:11437;top:7744;width:10;height:20" coordorigin="11437,7744" coordsize="10,20">
              <v:shape style="position:absolute;left:11437;top:7744;width:10;height:20" coordorigin="11437,7744" coordsize="10,20" path="m11437,7764l11446,7764,11446,7744,11437,7744,11437,7764xe" filled="true" fillcolor="#000000" stroked="false">
                <v:path arrowok="t"/>
                <v:fill type="solid"/>
              </v:shape>
            </v:group>
            <v:group style="position:absolute;left:11437;top:7764;width:10;height:20" coordorigin="11437,7764" coordsize="10,20">
              <v:shape style="position:absolute;left:11437;top:7764;width:10;height:20" coordorigin="11437,7764" coordsize="10,20" path="m11437,7783l11446,7783,11446,7764,11437,7764,11437,7783xe" filled="true" fillcolor="#000000" stroked="false">
                <v:path arrowok="t"/>
                <v:fill type="solid"/>
              </v:shape>
            </v:group>
            <v:group style="position:absolute;left:11437;top:7783;width:10;height:20" coordorigin="11437,7783" coordsize="10,20">
              <v:shape style="position:absolute;left:11437;top:7783;width:10;height:20" coordorigin="11437,7783" coordsize="10,20" path="m11437,7802l11446,7802,11446,7783,11437,7783,11437,7802xe" filled="true" fillcolor="#000000" stroked="false">
                <v:path arrowok="t"/>
                <v:fill type="solid"/>
              </v:shape>
            </v:group>
            <v:group style="position:absolute;left:11437;top:7802;width:10;height:20" coordorigin="11437,7802" coordsize="10,20">
              <v:shape style="position:absolute;left:11437;top:7802;width:10;height:20" coordorigin="11437,7802" coordsize="10,20" path="m11437,7821l11446,7821,11446,7802,11437,7802,11437,7821xe" filled="true" fillcolor="#000000" stroked="false">
                <v:path arrowok="t"/>
                <v:fill type="solid"/>
              </v:shape>
            </v:group>
            <v:group style="position:absolute;left:11437;top:7821;width:10;height:20" coordorigin="11437,7821" coordsize="10,20">
              <v:shape style="position:absolute;left:11437;top:7821;width:10;height:20" coordorigin="11437,7821" coordsize="10,20" path="m11437,7840l11446,7840,11446,7821,11437,7821,11437,7840xe" filled="true" fillcolor="#000000" stroked="false">
                <v:path arrowok="t"/>
                <v:fill type="solid"/>
              </v:shape>
            </v:group>
            <v:group style="position:absolute;left:11437;top:7840;width:10;height:20" coordorigin="11437,7840" coordsize="10,20">
              <v:shape style="position:absolute;left:11437;top:7840;width:10;height:20" coordorigin="11437,7840" coordsize="10,20" path="m11437,7860l11446,7860,11446,7840,11437,7840,11437,7860xe" filled="true" fillcolor="#000000" stroked="false">
                <v:path arrowok="t"/>
                <v:fill type="solid"/>
              </v:shape>
            </v:group>
            <v:group style="position:absolute;left:11437;top:7863;width:10;height:2" coordorigin="11437,7863" coordsize="10,2">
              <v:shape style="position:absolute;left:11437;top:7863;width:10;height:2" coordorigin="11437,7863" coordsize="10,0" path="m11437,7863l11446,7863e" filled="false" stroked="true" strokeweight=".299988pt" strokecolor="#000000">
                <v:path arrowok="t"/>
              </v:shape>
            </v:group>
            <v:group style="position:absolute;left:12720;top:7648;width:10;height:20" coordorigin="12720,7648" coordsize="10,20">
              <v:shape style="position:absolute;left:12720;top:7648;width:10;height:20" coordorigin="12720,7648" coordsize="10,20" path="m12720,7668l12729,7668,12729,7648,12720,7648,12720,7668xe" filled="true" fillcolor="#000000" stroked="false">
                <v:path arrowok="t"/>
                <v:fill type="solid"/>
              </v:shape>
            </v:group>
            <v:group style="position:absolute;left:12720;top:7668;width:10;height:20" coordorigin="12720,7668" coordsize="10,20">
              <v:shape style="position:absolute;left:12720;top:7668;width:10;height:20" coordorigin="12720,7668" coordsize="10,20" path="m12720,7687l12729,7687,12729,7668,12720,7668,12720,7687xe" filled="true" fillcolor="#000000" stroked="false">
                <v:path arrowok="t"/>
                <v:fill type="solid"/>
              </v:shape>
            </v:group>
            <v:group style="position:absolute;left:12720;top:7687;width:10;height:20" coordorigin="12720,7687" coordsize="10,20">
              <v:shape style="position:absolute;left:12720;top:7687;width:10;height:20" coordorigin="12720,7687" coordsize="10,20" path="m12720,7706l12729,7706,12729,7687,12720,7687,12720,7706xe" filled="true" fillcolor="#000000" stroked="false">
                <v:path arrowok="t"/>
                <v:fill type="solid"/>
              </v:shape>
            </v:group>
            <v:group style="position:absolute;left:12720;top:7706;width:10;height:20" coordorigin="12720,7706" coordsize="10,20">
              <v:shape style="position:absolute;left:12720;top:7706;width:10;height:20" coordorigin="12720,7706" coordsize="10,20" path="m12720,7725l12729,7725,12729,7706,12720,7706,12720,7725xe" filled="true" fillcolor="#000000" stroked="false">
                <v:path arrowok="t"/>
                <v:fill type="solid"/>
              </v:shape>
            </v:group>
            <v:group style="position:absolute;left:12720;top:7725;width:10;height:20" coordorigin="12720,7725" coordsize="10,20">
              <v:shape style="position:absolute;left:12720;top:7725;width:10;height:20" coordorigin="12720,7725" coordsize="10,20" path="m12720,7744l12729,7744,12729,7725,12720,7725,12720,7744xe" filled="true" fillcolor="#000000" stroked="false">
                <v:path arrowok="t"/>
                <v:fill type="solid"/>
              </v:shape>
            </v:group>
            <v:group style="position:absolute;left:12720;top:7744;width:10;height:20" coordorigin="12720,7744" coordsize="10,20">
              <v:shape style="position:absolute;left:12720;top:7744;width:10;height:20" coordorigin="12720,7744" coordsize="10,20" path="m12720,7764l12729,7764,12729,7744,12720,7744,12720,7764xe" filled="true" fillcolor="#000000" stroked="false">
                <v:path arrowok="t"/>
                <v:fill type="solid"/>
              </v:shape>
            </v:group>
            <v:group style="position:absolute;left:12720;top:7764;width:10;height:20" coordorigin="12720,7764" coordsize="10,20">
              <v:shape style="position:absolute;left:12720;top:7764;width:10;height:20" coordorigin="12720,7764" coordsize="10,20" path="m12720,7783l12729,7783,12729,7764,12720,7764,12720,7783xe" filled="true" fillcolor="#000000" stroked="false">
                <v:path arrowok="t"/>
                <v:fill type="solid"/>
              </v:shape>
            </v:group>
            <v:group style="position:absolute;left:12720;top:7783;width:10;height:20" coordorigin="12720,7783" coordsize="10,20">
              <v:shape style="position:absolute;left:12720;top:7783;width:10;height:20" coordorigin="12720,7783" coordsize="10,20" path="m12720,7802l12729,7802,12729,7783,12720,7783,12720,7802xe" filled="true" fillcolor="#000000" stroked="false">
                <v:path arrowok="t"/>
                <v:fill type="solid"/>
              </v:shape>
            </v:group>
            <v:group style="position:absolute;left:12720;top:7802;width:10;height:20" coordorigin="12720,7802" coordsize="10,20">
              <v:shape style="position:absolute;left:12720;top:7802;width:10;height:20" coordorigin="12720,7802" coordsize="10,20" path="m12720,7821l12729,7821,12729,7802,12720,7802,12720,7821xe" filled="true" fillcolor="#000000" stroked="false">
                <v:path arrowok="t"/>
                <v:fill type="solid"/>
              </v:shape>
            </v:group>
            <v:group style="position:absolute;left:12720;top:7821;width:10;height:20" coordorigin="12720,7821" coordsize="10,20">
              <v:shape style="position:absolute;left:12720;top:7821;width:10;height:20" coordorigin="12720,7821" coordsize="10,20" path="m12720,7840l12729,7840,12729,7821,12720,7821,12720,7840xe" filled="true" fillcolor="#000000" stroked="false">
                <v:path arrowok="t"/>
                <v:fill type="solid"/>
              </v:shape>
            </v:group>
            <v:group style="position:absolute;left:12720;top:7840;width:10;height:20" coordorigin="12720,7840" coordsize="10,20">
              <v:shape style="position:absolute;left:12720;top:7840;width:10;height:20" coordorigin="12720,7840" coordsize="10,20" path="m12720,7860l12729,7860,12729,7840,12720,7840,12720,7860xe" filled="true" fillcolor="#000000" stroked="false">
                <v:path arrowok="t"/>
                <v:fill type="solid"/>
              </v:shape>
            </v:group>
            <v:group style="position:absolute;left:12720;top:7863;width:10;height:2" coordorigin="12720,7863" coordsize="10,2">
              <v:shape style="position:absolute;left:12720;top:7863;width:10;height:2" coordorigin="12720,7863" coordsize="10,0" path="m12720,7863l12729,7863e" filled="false" stroked="true" strokeweight=".299988pt" strokecolor="#000000">
                <v:path arrowok="t"/>
              </v:shape>
            </v:group>
            <v:group style="position:absolute;left:14018;top:7648;width:10;height:20" coordorigin="14018,7648" coordsize="10,20">
              <v:shape style="position:absolute;left:14018;top:7648;width:10;height:20" coordorigin="14018,7648" coordsize="10,20" path="m14018,7668l14028,7668,14028,7648,14018,7648,14018,7668xe" filled="true" fillcolor="#000000" stroked="false">
                <v:path arrowok="t"/>
                <v:fill type="solid"/>
              </v:shape>
            </v:group>
            <v:group style="position:absolute;left:14018;top:7668;width:10;height:20" coordorigin="14018,7668" coordsize="10,20">
              <v:shape style="position:absolute;left:14018;top:7668;width:10;height:20" coordorigin="14018,7668" coordsize="10,20" path="m14018,7687l14028,7687,14028,7668,14018,7668,14018,7687xe" filled="true" fillcolor="#000000" stroked="false">
                <v:path arrowok="t"/>
                <v:fill type="solid"/>
              </v:shape>
            </v:group>
            <v:group style="position:absolute;left:14018;top:7687;width:10;height:20" coordorigin="14018,7687" coordsize="10,20">
              <v:shape style="position:absolute;left:14018;top:7687;width:10;height:20" coordorigin="14018,7687" coordsize="10,20" path="m14018,7706l14028,7706,14028,7687,14018,7687,14018,7706xe" filled="true" fillcolor="#000000" stroked="false">
                <v:path arrowok="t"/>
                <v:fill type="solid"/>
              </v:shape>
            </v:group>
            <v:group style="position:absolute;left:14018;top:7706;width:10;height:20" coordorigin="14018,7706" coordsize="10,20">
              <v:shape style="position:absolute;left:14018;top:7706;width:10;height:20" coordorigin="14018,7706" coordsize="10,20" path="m14018,7725l14028,7725,14028,7706,14018,7706,14018,7725xe" filled="true" fillcolor="#000000" stroked="false">
                <v:path arrowok="t"/>
                <v:fill type="solid"/>
              </v:shape>
            </v:group>
            <v:group style="position:absolute;left:14018;top:7725;width:10;height:20" coordorigin="14018,7725" coordsize="10,20">
              <v:shape style="position:absolute;left:14018;top:7725;width:10;height:20" coordorigin="14018,7725" coordsize="10,20" path="m14018,7744l14028,7744,14028,7725,14018,7725,14018,7744xe" filled="true" fillcolor="#000000" stroked="false">
                <v:path arrowok="t"/>
                <v:fill type="solid"/>
              </v:shape>
            </v:group>
            <v:group style="position:absolute;left:14018;top:7744;width:10;height:20" coordorigin="14018,7744" coordsize="10,20">
              <v:shape style="position:absolute;left:14018;top:7744;width:10;height:20" coordorigin="14018,7744" coordsize="10,20" path="m14018,7764l14028,7764,14028,7744,14018,7744,14018,7764xe" filled="true" fillcolor="#000000" stroked="false">
                <v:path arrowok="t"/>
                <v:fill type="solid"/>
              </v:shape>
            </v:group>
            <v:group style="position:absolute;left:14018;top:7764;width:10;height:20" coordorigin="14018,7764" coordsize="10,20">
              <v:shape style="position:absolute;left:14018;top:7764;width:10;height:20" coordorigin="14018,7764" coordsize="10,20" path="m14018,7783l14028,7783,14028,7764,14018,7764,14018,7783xe" filled="true" fillcolor="#000000" stroked="false">
                <v:path arrowok="t"/>
                <v:fill type="solid"/>
              </v:shape>
            </v:group>
            <v:group style="position:absolute;left:14018;top:7783;width:10;height:20" coordorigin="14018,7783" coordsize="10,20">
              <v:shape style="position:absolute;left:14018;top:7783;width:10;height:20" coordorigin="14018,7783" coordsize="10,20" path="m14018,7802l14028,7802,14028,7783,14018,7783,14018,7802xe" filled="true" fillcolor="#000000" stroked="false">
                <v:path arrowok="t"/>
                <v:fill type="solid"/>
              </v:shape>
            </v:group>
            <v:group style="position:absolute;left:14018;top:7802;width:10;height:20" coordorigin="14018,7802" coordsize="10,20">
              <v:shape style="position:absolute;left:14018;top:7802;width:10;height:20" coordorigin="14018,7802" coordsize="10,20" path="m14018,7821l14028,7821,14028,7802,14018,7802,14018,7821xe" filled="true" fillcolor="#000000" stroked="false">
                <v:path arrowok="t"/>
                <v:fill type="solid"/>
              </v:shape>
            </v:group>
            <v:group style="position:absolute;left:14018;top:7821;width:10;height:20" coordorigin="14018,7821" coordsize="10,20">
              <v:shape style="position:absolute;left:14018;top:7821;width:10;height:20" coordorigin="14018,7821" coordsize="10,20" path="m14018,7840l14028,7840,14028,7821,14018,7821,14018,7840xe" filled="true" fillcolor="#000000" stroked="false">
                <v:path arrowok="t"/>
                <v:fill type="solid"/>
              </v:shape>
            </v:group>
            <v:group style="position:absolute;left:14018;top:7840;width:10;height:20" coordorigin="14018,7840" coordsize="10,20">
              <v:shape style="position:absolute;left:14018;top:7840;width:10;height:20" coordorigin="14018,7840" coordsize="10,20" path="m14018,7860l14028,7860,14028,7840,14018,7840,14018,7860xe" filled="true" fillcolor="#000000" stroked="false">
                <v:path arrowok="t"/>
                <v:fill type="solid"/>
              </v:shape>
            </v:group>
            <v:group style="position:absolute;left:14018;top:7863;width:10;height:2" coordorigin="14018,7863" coordsize="10,2">
              <v:shape style="position:absolute;left:14018;top:7863;width:10;height:2" coordorigin="14018,7863" coordsize="10,0" path="m14018,7863l14028,7863e" filled="false" stroked="true" strokeweight=".299988pt" strokecolor="#000000">
                <v:path arrowok="t"/>
              </v:shape>
              <v:shape style="position:absolute;left:1128;top:7866;width:2003;height:10" type="#_x0000_t75" stroked="false">
                <v:imagedata r:id="rId181" o:title=""/>
              </v:shape>
              <v:shape style="position:absolute;left:3126;top:7866;width:1302;height:10" type="#_x0000_t75" stroked="false">
                <v:imagedata r:id="rId182" o:title=""/>
              </v:shape>
              <v:shape style="position:absolute;left:4424;top:7866;width:635;height:10" type="#_x0000_t75" stroked="false">
                <v:imagedata r:id="rId183" o:title=""/>
              </v:shape>
              <v:shape style="position:absolute;left:5054;top:7866;width:715;height:10" type="#_x0000_t75" stroked="false">
                <v:imagedata r:id="rId184" o:title=""/>
              </v:shape>
              <v:shape style="position:absolute;left:5764;top:7866;width:570;height:10" type="#_x0000_t75" stroked="false">
                <v:imagedata r:id="rId185" o:title=""/>
              </v:shape>
              <v:shape style="position:absolute;left:6329;top:7866;width:1490;height:10" type="#_x0000_t75" stroked="false">
                <v:imagedata r:id="rId186" o:title=""/>
              </v:shape>
              <v:shape style="position:absolute;left:7815;top:7866;width:2348;height:10" type="#_x0000_t75" stroked="false">
                <v:imagedata r:id="rId187" o:title=""/>
              </v:shape>
              <v:shape style="position:absolute;left:10158;top:7866;width:1279;height:10" type="#_x0000_t75" stroked="false">
                <v:imagedata r:id="rId188" o:title=""/>
              </v:shape>
              <v:shape style="position:absolute;left:11432;top:7866;width:3958;height:10" type="#_x0000_t75" stroked="false">
                <v:imagedata r:id="rId189" o:title=""/>
              </v:shape>
            </v:group>
            <v:group style="position:absolute;left:4428;top:7875;width:10;height:20" coordorigin="4428,7875" coordsize="10,20">
              <v:shape style="position:absolute;left:4428;top:7875;width:10;height:20" coordorigin="4428,7875" coordsize="10,20" path="m4428,7894l4438,7894,4438,7875,4428,7875,4428,7894xe" filled="true" fillcolor="#000000" stroked="false">
                <v:path arrowok="t"/>
                <v:fill type="solid"/>
              </v:shape>
            </v:group>
            <v:group style="position:absolute;left:4428;top:7894;width:10;height:20" coordorigin="4428,7894" coordsize="10,20">
              <v:shape style="position:absolute;left:4428;top:7894;width:10;height:20" coordorigin="4428,7894" coordsize="10,20" path="m4428,7914l4438,7914,4438,7894,4428,7894,4428,7914xe" filled="true" fillcolor="#000000" stroked="false">
                <v:path arrowok="t"/>
                <v:fill type="solid"/>
              </v:shape>
            </v:group>
            <v:group style="position:absolute;left:4428;top:7914;width:10;height:20" coordorigin="4428,7914" coordsize="10,20">
              <v:shape style="position:absolute;left:4428;top:7914;width:10;height:20" coordorigin="4428,7914" coordsize="10,20" path="m4428,7933l4438,7933,4438,7914,4428,7914,4428,7933xe" filled="true" fillcolor="#000000" stroked="false">
                <v:path arrowok="t"/>
                <v:fill type="solid"/>
              </v:shape>
            </v:group>
            <v:group style="position:absolute;left:4428;top:7933;width:10;height:20" coordorigin="4428,7933" coordsize="10,20">
              <v:shape style="position:absolute;left:4428;top:7933;width:10;height:20" coordorigin="4428,7933" coordsize="10,20" path="m4428,7952l4438,7952,4438,7933,4428,7933,4428,7952xe" filled="true" fillcolor="#000000" stroked="false">
                <v:path arrowok="t"/>
                <v:fill type="solid"/>
              </v:shape>
            </v:group>
            <v:group style="position:absolute;left:4428;top:7952;width:10;height:20" coordorigin="4428,7952" coordsize="10,20">
              <v:shape style="position:absolute;left:4428;top:7952;width:10;height:20" coordorigin="4428,7952" coordsize="10,20" path="m4428,7971l4438,7971,4438,7952,4428,7952,4428,7971xe" filled="true" fillcolor="#000000" stroked="false">
                <v:path arrowok="t"/>
                <v:fill type="solid"/>
              </v:shape>
            </v:group>
            <v:group style="position:absolute;left:4428;top:7971;width:10;height:20" coordorigin="4428,7971" coordsize="10,20">
              <v:shape style="position:absolute;left:4428;top:7971;width:10;height:20" coordorigin="4428,7971" coordsize="10,20" path="m4428,7990l4438,7990,4438,7971,4428,7971,4428,7990xe" filled="true" fillcolor="#000000" stroked="false">
                <v:path arrowok="t"/>
                <v:fill type="solid"/>
              </v:shape>
            </v:group>
            <v:group style="position:absolute;left:4428;top:7990;width:10;height:20" coordorigin="4428,7990" coordsize="10,20">
              <v:shape style="position:absolute;left:4428;top:7990;width:10;height:20" coordorigin="4428,7990" coordsize="10,20" path="m4428,8010l4438,8010,4438,7990,4428,7990,4428,8010xe" filled="true" fillcolor="#000000" stroked="false">
                <v:path arrowok="t"/>
                <v:fill type="solid"/>
              </v:shape>
            </v:group>
            <v:group style="position:absolute;left:4428;top:8010;width:10;height:20" coordorigin="4428,8010" coordsize="10,20">
              <v:shape style="position:absolute;left:4428;top:8010;width:10;height:20" coordorigin="4428,8010" coordsize="10,20" path="m4428,8029l4438,8029,4438,8010,4428,8010,4428,8029xe" filled="true" fillcolor="#000000" stroked="false">
                <v:path arrowok="t"/>
                <v:fill type="solid"/>
              </v:shape>
            </v:group>
            <v:group style="position:absolute;left:4428;top:8029;width:10;height:20" coordorigin="4428,8029" coordsize="10,20">
              <v:shape style="position:absolute;left:4428;top:8029;width:10;height:20" coordorigin="4428,8029" coordsize="10,20" path="m4428,8048l4438,8048,4438,8029,4428,8029,4428,8048xe" filled="true" fillcolor="#000000" stroked="false">
                <v:path arrowok="t"/>
                <v:fill type="solid"/>
              </v:shape>
            </v:group>
            <v:group style="position:absolute;left:4428;top:8048;width:10;height:20" coordorigin="4428,8048" coordsize="10,20">
              <v:shape style="position:absolute;left:4428;top:8048;width:10;height:20" coordorigin="4428,8048" coordsize="10,20" path="m4428,8067l4438,8067,4438,8048,4428,8048,4428,8067xe" filled="true" fillcolor="#000000" stroked="false">
                <v:path arrowok="t"/>
                <v:fill type="solid"/>
              </v:shape>
            </v:group>
            <v:group style="position:absolute;left:4428;top:8067;width:10;height:20" coordorigin="4428,8067" coordsize="10,20">
              <v:shape style="position:absolute;left:4428;top:8067;width:10;height:20" coordorigin="4428,8067" coordsize="10,20" path="m4428,8086l4438,8086,4438,8067,4428,8067,4428,8086xe" filled="true" fillcolor="#000000" stroked="false">
                <v:path arrowok="t"/>
                <v:fill type="solid"/>
              </v:shape>
            </v:group>
            <v:group style="position:absolute;left:4428;top:8089;width:10;height:2" coordorigin="4428,8089" coordsize="10,2">
              <v:shape style="position:absolute;left:4428;top:8089;width:10;height:2" coordorigin="4428,8089" coordsize="10,0" path="m4428,8089l4438,8089e" filled="false" stroked="true" strokeweight=".299988pt" strokecolor="#000000">
                <v:path arrowok="t"/>
              </v:shape>
            </v:group>
            <v:group style="position:absolute;left:5058;top:7875;width:10;height:20" coordorigin="5058,7875" coordsize="10,20">
              <v:shape style="position:absolute;left:5058;top:7875;width:10;height:20" coordorigin="5058,7875" coordsize="10,20" path="m5058,7894l5068,7894,5068,7875,5058,7875,5058,7894xe" filled="true" fillcolor="#000000" stroked="false">
                <v:path arrowok="t"/>
                <v:fill type="solid"/>
              </v:shape>
            </v:group>
            <v:group style="position:absolute;left:5058;top:7894;width:10;height:20" coordorigin="5058,7894" coordsize="10,20">
              <v:shape style="position:absolute;left:5058;top:7894;width:10;height:20" coordorigin="5058,7894" coordsize="10,20" path="m5058,7914l5068,7914,5068,7894,5058,7894,5058,7914xe" filled="true" fillcolor="#000000" stroked="false">
                <v:path arrowok="t"/>
                <v:fill type="solid"/>
              </v:shape>
            </v:group>
            <v:group style="position:absolute;left:5058;top:7914;width:10;height:20" coordorigin="5058,7914" coordsize="10,20">
              <v:shape style="position:absolute;left:5058;top:7914;width:10;height:20" coordorigin="5058,7914" coordsize="10,20" path="m5058,7933l5068,7933,5068,7914,5058,7914,5058,7933xe" filled="true" fillcolor="#000000" stroked="false">
                <v:path arrowok="t"/>
                <v:fill type="solid"/>
              </v:shape>
            </v:group>
            <v:group style="position:absolute;left:5058;top:7933;width:10;height:20" coordorigin="5058,7933" coordsize="10,20">
              <v:shape style="position:absolute;left:5058;top:7933;width:10;height:20" coordorigin="5058,7933" coordsize="10,20" path="m5058,7952l5068,7952,5068,7933,5058,7933,5058,7952xe" filled="true" fillcolor="#000000" stroked="false">
                <v:path arrowok="t"/>
                <v:fill type="solid"/>
              </v:shape>
            </v:group>
            <v:group style="position:absolute;left:5058;top:7952;width:10;height:20" coordorigin="5058,7952" coordsize="10,20">
              <v:shape style="position:absolute;left:5058;top:7952;width:10;height:20" coordorigin="5058,7952" coordsize="10,20" path="m5058,7971l5068,7971,5068,7952,5058,7952,5058,7971xe" filled="true" fillcolor="#000000" stroked="false">
                <v:path arrowok="t"/>
                <v:fill type="solid"/>
              </v:shape>
            </v:group>
            <v:group style="position:absolute;left:5058;top:7971;width:10;height:20" coordorigin="5058,7971" coordsize="10,20">
              <v:shape style="position:absolute;left:5058;top:7971;width:10;height:20" coordorigin="5058,7971" coordsize="10,20" path="m5058,7990l5068,7990,5068,7971,5058,7971,5058,7990xe" filled="true" fillcolor="#000000" stroked="false">
                <v:path arrowok="t"/>
                <v:fill type="solid"/>
              </v:shape>
            </v:group>
            <v:group style="position:absolute;left:5058;top:7990;width:10;height:20" coordorigin="5058,7990" coordsize="10,20">
              <v:shape style="position:absolute;left:5058;top:7990;width:10;height:20" coordorigin="5058,7990" coordsize="10,20" path="m5058,8010l5068,8010,5068,7990,5058,7990,5058,8010xe" filled="true" fillcolor="#000000" stroked="false">
                <v:path arrowok="t"/>
                <v:fill type="solid"/>
              </v:shape>
            </v:group>
            <v:group style="position:absolute;left:5058;top:8010;width:10;height:20" coordorigin="5058,8010" coordsize="10,20">
              <v:shape style="position:absolute;left:5058;top:8010;width:10;height:20" coordorigin="5058,8010" coordsize="10,20" path="m5058,8029l5068,8029,5068,8010,5058,8010,5058,8029xe" filled="true" fillcolor="#000000" stroked="false">
                <v:path arrowok="t"/>
                <v:fill type="solid"/>
              </v:shape>
            </v:group>
            <v:group style="position:absolute;left:5058;top:8029;width:10;height:20" coordorigin="5058,8029" coordsize="10,20">
              <v:shape style="position:absolute;left:5058;top:8029;width:10;height:20" coordorigin="5058,8029" coordsize="10,20" path="m5058,8048l5068,8048,5068,8029,5058,8029,5058,8048xe" filled="true" fillcolor="#000000" stroked="false">
                <v:path arrowok="t"/>
                <v:fill type="solid"/>
              </v:shape>
            </v:group>
            <v:group style="position:absolute;left:5058;top:8048;width:10;height:20" coordorigin="5058,8048" coordsize="10,20">
              <v:shape style="position:absolute;left:5058;top:8048;width:10;height:20" coordorigin="5058,8048" coordsize="10,20" path="m5058,8067l5068,8067,5068,8048,5058,8048,5058,8067xe" filled="true" fillcolor="#000000" stroked="false">
                <v:path arrowok="t"/>
                <v:fill type="solid"/>
              </v:shape>
            </v:group>
            <v:group style="position:absolute;left:5058;top:8067;width:10;height:20" coordorigin="5058,8067" coordsize="10,20">
              <v:shape style="position:absolute;left:5058;top:8067;width:10;height:20" coordorigin="5058,8067" coordsize="10,20" path="m5058,8086l5068,8086,5068,8067,5058,8067,5058,8086xe" filled="true" fillcolor="#000000" stroked="false">
                <v:path arrowok="t"/>
                <v:fill type="solid"/>
              </v:shape>
            </v:group>
            <v:group style="position:absolute;left:5058;top:8089;width:10;height:2" coordorigin="5058,8089" coordsize="10,2">
              <v:shape style="position:absolute;left:5058;top:8089;width:10;height:2" coordorigin="5058,8089" coordsize="10,0" path="m5058,8089l5068,8089e" filled="false" stroked="true" strokeweight=".299988pt" strokecolor="#000000">
                <v:path arrowok="t"/>
              </v:shape>
            </v:group>
            <v:group style="position:absolute;left:5769;top:7875;width:10;height:20" coordorigin="5769,7875" coordsize="10,20">
              <v:shape style="position:absolute;left:5769;top:7875;width:10;height:20" coordorigin="5769,7875" coordsize="10,20" path="m5769,7894l5778,7894,5778,7875,5769,7875,5769,7894xe" filled="true" fillcolor="#000000" stroked="false">
                <v:path arrowok="t"/>
                <v:fill type="solid"/>
              </v:shape>
            </v:group>
            <v:group style="position:absolute;left:5769;top:7894;width:10;height:20" coordorigin="5769,7894" coordsize="10,20">
              <v:shape style="position:absolute;left:5769;top:7894;width:10;height:20" coordorigin="5769,7894" coordsize="10,20" path="m5769,7914l5778,7914,5778,7894,5769,7894,5769,7914xe" filled="true" fillcolor="#000000" stroked="false">
                <v:path arrowok="t"/>
                <v:fill type="solid"/>
              </v:shape>
            </v:group>
            <v:group style="position:absolute;left:5769;top:7914;width:10;height:20" coordorigin="5769,7914" coordsize="10,20">
              <v:shape style="position:absolute;left:5769;top:7914;width:10;height:20" coordorigin="5769,7914" coordsize="10,20" path="m5769,7933l5778,7933,5778,7914,5769,7914,5769,7933xe" filled="true" fillcolor="#000000" stroked="false">
                <v:path arrowok="t"/>
                <v:fill type="solid"/>
              </v:shape>
            </v:group>
            <v:group style="position:absolute;left:5769;top:7933;width:10;height:20" coordorigin="5769,7933" coordsize="10,20">
              <v:shape style="position:absolute;left:5769;top:7933;width:10;height:20" coordorigin="5769,7933" coordsize="10,20" path="m5769,7952l5778,7952,5778,7933,5769,7933,5769,7952xe" filled="true" fillcolor="#000000" stroked="false">
                <v:path arrowok="t"/>
                <v:fill type="solid"/>
              </v:shape>
            </v:group>
            <v:group style="position:absolute;left:5769;top:7952;width:10;height:20" coordorigin="5769,7952" coordsize="10,20">
              <v:shape style="position:absolute;left:5769;top:7952;width:10;height:20" coordorigin="5769,7952" coordsize="10,20" path="m5769,7971l5778,7971,5778,7952,5769,7952,5769,7971xe" filled="true" fillcolor="#000000" stroked="false">
                <v:path arrowok="t"/>
                <v:fill type="solid"/>
              </v:shape>
            </v:group>
            <v:group style="position:absolute;left:5769;top:7971;width:10;height:20" coordorigin="5769,7971" coordsize="10,20">
              <v:shape style="position:absolute;left:5769;top:7971;width:10;height:20" coordorigin="5769,7971" coordsize="10,20" path="m5769,7990l5778,7990,5778,7971,5769,7971,5769,7990xe" filled="true" fillcolor="#000000" stroked="false">
                <v:path arrowok="t"/>
                <v:fill type="solid"/>
              </v:shape>
            </v:group>
            <v:group style="position:absolute;left:5769;top:7990;width:10;height:20" coordorigin="5769,7990" coordsize="10,20">
              <v:shape style="position:absolute;left:5769;top:7990;width:10;height:20" coordorigin="5769,7990" coordsize="10,20" path="m5769,8010l5778,8010,5778,7990,5769,7990,5769,8010xe" filled="true" fillcolor="#000000" stroked="false">
                <v:path arrowok="t"/>
                <v:fill type="solid"/>
              </v:shape>
            </v:group>
            <v:group style="position:absolute;left:5769;top:8010;width:10;height:20" coordorigin="5769,8010" coordsize="10,20">
              <v:shape style="position:absolute;left:5769;top:8010;width:10;height:20" coordorigin="5769,8010" coordsize="10,20" path="m5769,8029l5778,8029,5778,8010,5769,8010,5769,8029xe" filled="true" fillcolor="#000000" stroked="false">
                <v:path arrowok="t"/>
                <v:fill type="solid"/>
              </v:shape>
            </v:group>
            <v:group style="position:absolute;left:5769;top:8029;width:10;height:20" coordorigin="5769,8029" coordsize="10,20">
              <v:shape style="position:absolute;left:5769;top:8029;width:10;height:20" coordorigin="5769,8029" coordsize="10,20" path="m5769,8048l5778,8048,5778,8029,5769,8029,5769,8048xe" filled="true" fillcolor="#000000" stroked="false">
                <v:path arrowok="t"/>
                <v:fill type="solid"/>
              </v:shape>
            </v:group>
            <v:group style="position:absolute;left:5769;top:8048;width:10;height:20" coordorigin="5769,8048" coordsize="10,20">
              <v:shape style="position:absolute;left:5769;top:8048;width:10;height:20" coordorigin="5769,8048" coordsize="10,20" path="m5769,8067l5778,8067,5778,8048,5769,8048,5769,8067xe" filled="true" fillcolor="#000000" stroked="false">
                <v:path arrowok="t"/>
                <v:fill type="solid"/>
              </v:shape>
            </v:group>
            <v:group style="position:absolute;left:5769;top:8067;width:10;height:20" coordorigin="5769,8067" coordsize="10,20">
              <v:shape style="position:absolute;left:5769;top:8067;width:10;height:20" coordorigin="5769,8067" coordsize="10,20" path="m5769,8086l5778,8086,5778,8067,5769,8067,5769,8086xe" filled="true" fillcolor="#000000" stroked="false">
                <v:path arrowok="t"/>
                <v:fill type="solid"/>
              </v:shape>
            </v:group>
            <v:group style="position:absolute;left:5769;top:8089;width:10;height:2" coordorigin="5769,8089" coordsize="10,2">
              <v:shape style="position:absolute;left:5769;top:8089;width:10;height:2" coordorigin="5769,8089" coordsize="10,0" path="m5769,8089l5778,8089e" filled="false" stroked="true" strokeweight=".299988pt" strokecolor="#000000">
                <v:path arrowok="t"/>
              </v:shape>
            </v:group>
            <v:group style="position:absolute;left:6334;top:7875;width:10;height:20" coordorigin="6334,7875" coordsize="10,20">
              <v:shape style="position:absolute;left:6334;top:7875;width:10;height:20" coordorigin="6334,7875" coordsize="10,20" path="m6334,7894l6344,7894,6344,7875,6334,7875,6334,7894xe" filled="true" fillcolor="#000000" stroked="false">
                <v:path arrowok="t"/>
                <v:fill type="solid"/>
              </v:shape>
            </v:group>
            <v:group style="position:absolute;left:6334;top:7894;width:10;height:20" coordorigin="6334,7894" coordsize="10,20">
              <v:shape style="position:absolute;left:6334;top:7894;width:10;height:20" coordorigin="6334,7894" coordsize="10,20" path="m6334,7914l6344,7914,6344,7894,6334,7894,6334,7914xe" filled="true" fillcolor="#000000" stroked="false">
                <v:path arrowok="t"/>
                <v:fill type="solid"/>
              </v:shape>
            </v:group>
            <v:group style="position:absolute;left:6334;top:7914;width:10;height:20" coordorigin="6334,7914" coordsize="10,20">
              <v:shape style="position:absolute;left:6334;top:7914;width:10;height:20" coordorigin="6334,7914" coordsize="10,20" path="m6334,7933l6344,7933,6344,7914,6334,7914,6334,7933xe" filled="true" fillcolor="#000000" stroked="false">
                <v:path arrowok="t"/>
                <v:fill type="solid"/>
              </v:shape>
            </v:group>
            <v:group style="position:absolute;left:6334;top:7933;width:10;height:20" coordorigin="6334,7933" coordsize="10,20">
              <v:shape style="position:absolute;left:6334;top:7933;width:10;height:20" coordorigin="6334,7933" coordsize="10,20" path="m6334,7952l6344,7952,6344,7933,6334,7933,6334,7952xe" filled="true" fillcolor="#000000" stroked="false">
                <v:path arrowok="t"/>
                <v:fill type="solid"/>
              </v:shape>
            </v:group>
            <v:group style="position:absolute;left:6334;top:7952;width:10;height:20" coordorigin="6334,7952" coordsize="10,20">
              <v:shape style="position:absolute;left:6334;top:7952;width:10;height:20" coordorigin="6334,7952" coordsize="10,20" path="m6334,7971l6344,7971,6344,7952,6334,7952,6334,7971xe" filled="true" fillcolor="#000000" stroked="false">
                <v:path arrowok="t"/>
                <v:fill type="solid"/>
              </v:shape>
            </v:group>
            <v:group style="position:absolute;left:6334;top:7971;width:10;height:20" coordorigin="6334,7971" coordsize="10,20">
              <v:shape style="position:absolute;left:6334;top:7971;width:10;height:20" coordorigin="6334,7971" coordsize="10,20" path="m6334,7990l6344,7990,6344,7971,6334,7971,6334,7990xe" filled="true" fillcolor="#000000" stroked="false">
                <v:path arrowok="t"/>
                <v:fill type="solid"/>
              </v:shape>
            </v:group>
            <v:group style="position:absolute;left:6334;top:7990;width:10;height:20" coordorigin="6334,7990" coordsize="10,20">
              <v:shape style="position:absolute;left:6334;top:7990;width:10;height:20" coordorigin="6334,7990" coordsize="10,20" path="m6334,8010l6344,8010,6344,7990,6334,7990,6334,8010xe" filled="true" fillcolor="#000000" stroked="false">
                <v:path arrowok="t"/>
                <v:fill type="solid"/>
              </v:shape>
            </v:group>
            <v:group style="position:absolute;left:6334;top:8010;width:10;height:20" coordorigin="6334,8010" coordsize="10,20">
              <v:shape style="position:absolute;left:6334;top:8010;width:10;height:20" coordorigin="6334,8010" coordsize="10,20" path="m6334,8029l6344,8029,6344,8010,6334,8010,6334,8029xe" filled="true" fillcolor="#000000" stroked="false">
                <v:path arrowok="t"/>
                <v:fill type="solid"/>
              </v:shape>
            </v:group>
            <v:group style="position:absolute;left:6334;top:8029;width:10;height:20" coordorigin="6334,8029" coordsize="10,20">
              <v:shape style="position:absolute;left:6334;top:8029;width:10;height:20" coordorigin="6334,8029" coordsize="10,20" path="m6334,8048l6344,8048,6344,8029,6334,8029,6334,8048xe" filled="true" fillcolor="#000000" stroked="false">
                <v:path arrowok="t"/>
                <v:fill type="solid"/>
              </v:shape>
            </v:group>
            <v:group style="position:absolute;left:6334;top:8048;width:10;height:20" coordorigin="6334,8048" coordsize="10,20">
              <v:shape style="position:absolute;left:6334;top:8048;width:10;height:20" coordorigin="6334,8048" coordsize="10,20" path="m6334,8067l6344,8067,6344,8048,6334,8048,6334,8067xe" filled="true" fillcolor="#000000" stroked="false">
                <v:path arrowok="t"/>
                <v:fill type="solid"/>
              </v:shape>
            </v:group>
            <v:group style="position:absolute;left:6334;top:8067;width:10;height:20" coordorigin="6334,8067" coordsize="10,20">
              <v:shape style="position:absolute;left:6334;top:8067;width:10;height:20" coordorigin="6334,8067" coordsize="10,20" path="m6334,8086l6344,8086,6344,8067,6334,8067,6334,8086xe" filled="true" fillcolor="#000000" stroked="false">
                <v:path arrowok="t"/>
                <v:fill type="solid"/>
              </v:shape>
            </v:group>
            <v:group style="position:absolute;left:6334;top:8089;width:10;height:2" coordorigin="6334,8089" coordsize="10,2">
              <v:shape style="position:absolute;left:6334;top:8089;width:10;height:2" coordorigin="6334,8089" coordsize="10,0" path="m6334,8089l6344,8089e" filled="false" stroked="true" strokeweight=".299988pt" strokecolor="#000000">
                <v:path arrowok="t"/>
              </v:shape>
            </v:group>
            <v:group style="position:absolute;left:7820;top:7875;width:10;height:20" coordorigin="7820,7875" coordsize="10,20">
              <v:shape style="position:absolute;left:7820;top:7875;width:10;height:20" coordorigin="7820,7875" coordsize="10,20" path="m7820,7894l7829,7894,7829,7875,7820,7875,7820,7894xe" filled="true" fillcolor="#000000" stroked="false">
                <v:path arrowok="t"/>
                <v:fill type="solid"/>
              </v:shape>
            </v:group>
            <v:group style="position:absolute;left:7820;top:7894;width:10;height:20" coordorigin="7820,7894" coordsize="10,20">
              <v:shape style="position:absolute;left:7820;top:7894;width:10;height:20" coordorigin="7820,7894" coordsize="10,20" path="m7820,7914l7829,7914,7829,7894,7820,7894,7820,7914xe" filled="true" fillcolor="#000000" stroked="false">
                <v:path arrowok="t"/>
                <v:fill type="solid"/>
              </v:shape>
            </v:group>
            <v:group style="position:absolute;left:7820;top:7914;width:10;height:20" coordorigin="7820,7914" coordsize="10,20">
              <v:shape style="position:absolute;left:7820;top:7914;width:10;height:20" coordorigin="7820,7914" coordsize="10,20" path="m7820,7933l7829,7933,7829,7914,7820,7914,7820,7933xe" filled="true" fillcolor="#000000" stroked="false">
                <v:path arrowok="t"/>
                <v:fill type="solid"/>
              </v:shape>
            </v:group>
            <v:group style="position:absolute;left:7820;top:7933;width:10;height:20" coordorigin="7820,7933" coordsize="10,20">
              <v:shape style="position:absolute;left:7820;top:7933;width:10;height:20" coordorigin="7820,7933" coordsize="10,20" path="m7820,7952l7829,7952,7829,7933,7820,7933,7820,7952xe" filled="true" fillcolor="#000000" stroked="false">
                <v:path arrowok="t"/>
                <v:fill type="solid"/>
              </v:shape>
            </v:group>
            <v:group style="position:absolute;left:7820;top:7952;width:10;height:20" coordorigin="7820,7952" coordsize="10,20">
              <v:shape style="position:absolute;left:7820;top:7952;width:10;height:20" coordorigin="7820,7952" coordsize="10,20" path="m7820,7971l7829,7971,7829,7952,7820,7952,7820,7971xe" filled="true" fillcolor="#000000" stroked="false">
                <v:path arrowok="t"/>
                <v:fill type="solid"/>
              </v:shape>
            </v:group>
            <v:group style="position:absolute;left:7820;top:7971;width:10;height:20" coordorigin="7820,7971" coordsize="10,20">
              <v:shape style="position:absolute;left:7820;top:7971;width:10;height:20" coordorigin="7820,7971" coordsize="10,20" path="m7820,7990l7829,7990,7829,7971,7820,7971,7820,7990xe" filled="true" fillcolor="#000000" stroked="false">
                <v:path arrowok="t"/>
                <v:fill type="solid"/>
              </v:shape>
            </v:group>
            <v:group style="position:absolute;left:7820;top:7990;width:10;height:20" coordorigin="7820,7990" coordsize="10,20">
              <v:shape style="position:absolute;left:7820;top:7990;width:10;height:20" coordorigin="7820,7990" coordsize="10,20" path="m7820,8010l7829,8010,7829,7990,7820,7990,7820,8010xe" filled="true" fillcolor="#000000" stroked="false">
                <v:path arrowok="t"/>
                <v:fill type="solid"/>
              </v:shape>
            </v:group>
            <v:group style="position:absolute;left:7820;top:8010;width:10;height:20" coordorigin="7820,8010" coordsize="10,20">
              <v:shape style="position:absolute;left:7820;top:8010;width:10;height:20" coordorigin="7820,8010" coordsize="10,20" path="m7820,8029l7829,8029,7829,8010,7820,8010,7820,8029xe" filled="true" fillcolor="#000000" stroked="false">
                <v:path arrowok="t"/>
                <v:fill type="solid"/>
              </v:shape>
            </v:group>
            <v:group style="position:absolute;left:7820;top:8029;width:10;height:20" coordorigin="7820,8029" coordsize="10,20">
              <v:shape style="position:absolute;left:7820;top:8029;width:10;height:20" coordorigin="7820,8029" coordsize="10,20" path="m7820,8048l7829,8048,7829,8029,7820,8029,7820,8048xe" filled="true" fillcolor="#000000" stroked="false">
                <v:path arrowok="t"/>
                <v:fill type="solid"/>
              </v:shape>
            </v:group>
            <v:group style="position:absolute;left:7820;top:8048;width:10;height:20" coordorigin="7820,8048" coordsize="10,20">
              <v:shape style="position:absolute;left:7820;top:8048;width:10;height:20" coordorigin="7820,8048" coordsize="10,20" path="m7820,8067l7829,8067,7829,8048,7820,8048,7820,8067xe" filled="true" fillcolor="#000000" stroked="false">
                <v:path arrowok="t"/>
                <v:fill type="solid"/>
              </v:shape>
            </v:group>
            <v:group style="position:absolute;left:7820;top:8067;width:10;height:20" coordorigin="7820,8067" coordsize="10,20">
              <v:shape style="position:absolute;left:7820;top:8067;width:10;height:20" coordorigin="7820,8067" coordsize="10,20" path="m7820,8086l7829,8086,7829,8067,7820,8067,7820,8086xe" filled="true" fillcolor="#000000" stroked="false">
                <v:path arrowok="t"/>
                <v:fill type="solid"/>
              </v:shape>
            </v:group>
            <v:group style="position:absolute;left:7820;top:8089;width:10;height:2" coordorigin="7820,8089" coordsize="10,2">
              <v:shape style="position:absolute;left:7820;top:8089;width:10;height:2" coordorigin="7820,8089" coordsize="10,0" path="m7820,8089l7829,8089e" filled="false" stroked="true" strokeweight=".299988pt" strokecolor="#000000">
                <v:path arrowok="t"/>
              </v:shape>
            </v:group>
            <v:group style="position:absolute;left:8462;top:7875;width:10;height:20" coordorigin="8462,7875" coordsize="10,20">
              <v:shape style="position:absolute;left:8462;top:7875;width:10;height:20" coordorigin="8462,7875" coordsize="10,20" path="m8462,7894l8472,7894,8472,7875,8462,7875,8462,7894xe" filled="true" fillcolor="#000000" stroked="false">
                <v:path arrowok="t"/>
                <v:fill type="solid"/>
              </v:shape>
            </v:group>
            <v:group style="position:absolute;left:8462;top:7894;width:10;height:20" coordorigin="8462,7894" coordsize="10,20">
              <v:shape style="position:absolute;left:8462;top:7894;width:10;height:20" coordorigin="8462,7894" coordsize="10,20" path="m8462,7914l8472,7914,8472,7894,8462,7894,8462,7914xe" filled="true" fillcolor="#000000" stroked="false">
                <v:path arrowok="t"/>
                <v:fill type="solid"/>
              </v:shape>
            </v:group>
            <v:group style="position:absolute;left:8462;top:7914;width:10;height:20" coordorigin="8462,7914" coordsize="10,20">
              <v:shape style="position:absolute;left:8462;top:7914;width:10;height:20" coordorigin="8462,7914" coordsize="10,20" path="m8462,7933l8472,7933,8472,7914,8462,7914,8462,7933xe" filled="true" fillcolor="#000000" stroked="false">
                <v:path arrowok="t"/>
                <v:fill type="solid"/>
              </v:shape>
            </v:group>
            <v:group style="position:absolute;left:8462;top:7933;width:10;height:20" coordorigin="8462,7933" coordsize="10,20">
              <v:shape style="position:absolute;left:8462;top:7933;width:10;height:20" coordorigin="8462,7933" coordsize="10,20" path="m8462,7952l8472,7952,8472,7933,8462,7933,8462,7952xe" filled="true" fillcolor="#000000" stroked="false">
                <v:path arrowok="t"/>
                <v:fill type="solid"/>
              </v:shape>
            </v:group>
            <v:group style="position:absolute;left:8462;top:7952;width:10;height:20" coordorigin="8462,7952" coordsize="10,20">
              <v:shape style="position:absolute;left:8462;top:7952;width:10;height:20" coordorigin="8462,7952" coordsize="10,20" path="m8462,7971l8472,7971,8472,7952,8462,7952,8462,7971xe" filled="true" fillcolor="#000000" stroked="false">
                <v:path arrowok="t"/>
                <v:fill type="solid"/>
              </v:shape>
            </v:group>
            <v:group style="position:absolute;left:8462;top:7971;width:10;height:20" coordorigin="8462,7971" coordsize="10,20">
              <v:shape style="position:absolute;left:8462;top:7971;width:10;height:20" coordorigin="8462,7971" coordsize="10,20" path="m8462,7990l8472,7990,8472,7971,8462,7971,8462,7990xe" filled="true" fillcolor="#000000" stroked="false">
                <v:path arrowok="t"/>
                <v:fill type="solid"/>
              </v:shape>
            </v:group>
            <v:group style="position:absolute;left:8462;top:7990;width:10;height:20" coordorigin="8462,7990" coordsize="10,20">
              <v:shape style="position:absolute;left:8462;top:7990;width:10;height:20" coordorigin="8462,7990" coordsize="10,20" path="m8462,8010l8472,8010,8472,7990,8462,7990,8462,8010xe" filled="true" fillcolor="#000000" stroked="false">
                <v:path arrowok="t"/>
                <v:fill type="solid"/>
              </v:shape>
            </v:group>
            <v:group style="position:absolute;left:8462;top:8010;width:10;height:20" coordorigin="8462,8010" coordsize="10,20">
              <v:shape style="position:absolute;left:8462;top:8010;width:10;height:20" coordorigin="8462,8010" coordsize="10,20" path="m8462,8029l8472,8029,8472,8010,8462,8010,8462,8029xe" filled="true" fillcolor="#000000" stroked="false">
                <v:path arrowok="t"/>
                <v:fill type="solid"/>
              </v:shape>
            </v:group>
            <v:group style="position:absolute;left:8462;top:8029;width:10;height:20" coordorigin="8462,8029" coordsize="10,20">
              <v:shape style="position:absolute;left:8462;top:8029;width:10;height:20" coordorigin="8462,8029" coordsize="10,20" path="m8462,8048l8472,8048,8472,8029,8462,8029,8462,8048xe" filled="true" fillcolor="#000000" stroked="false">
                <v:path arrowok="t"/>
                <v:fill type="solid"/>
              </v:shape>
            </v:group>
            <v:group style="position:absolute;left:8462;top:8048;width:10;height:20" coordorigin="8462,8048" coordsize="10,20">
              <v:shape style="position:absolute;left:8462;top:8048;width:10;height:20" coordorigin="8462,8048" coordsize="10,20" path="m8462,8067l8472,8067,8472,8048,8462,8048,8462,8067xe" filled="true" fillcolor="#000000" stroked="false">
                <v:path arrowok="t"/>
                <v:fill type="solid"/>
              </v:shape>
            </v:group>
            <v:group style="position:absolute;left:8462;top:8067;width:10;height:20" coordorigin="8462,8067" coordsize="10,20">
              <v:shape style="position:absolute;left:8462;top:8067;width:10;height:20" coordorigin="8462,8067" coordsize="10,20" path="m8462,8086l8472,8086,8472,8067,8462,8067,8462,8086xe" filled="true" fillcolor="#000000" stroked="false">
                <v:path arrowok="t"/>
                <v:fill type="solid"/>
              </v:shape>
            </v:group>
            <v:group style="position:absolute;left:8462;top:8089;width:10;height:2" coordorigin="8462,8089" coordsize="10,2">
              <v:shape style="position:absolute;left:8462;top:8089;width:10;height:2" coordorigin="8462,8089" coordsize="10,0" path="m8462,8089l8472,8089e" filled="false" stroked="true" strokeweight=".299988pt" strokecolor="#000000">
                <v:path arrowok="t"/>
              </v:shape>
            </v:group>
            <v:group style="position:absolute;left:9597;top:7875;width:10;height:20" coordorigin="9597,7875" coordsize="10,20">
              <v:shape style="position:absolute;left:9597;top:7875;width:10;height:20" coordorigin="9597,7875" coordsize="10,20" path="m9597,7894l9607,7894,9607,7875,9597,7875,9597,7894xe" filled="true" fillcolor="#000000" stroked="false">
                <v:path arrowok="t"/>
                <v:fill type="solid"/>
              </v:shape>
            </v:group>
            <v:group style="position:absolute;left:9597;top:7894;width:10;height:20" coordorigin="9597,7894" coordsize="10,20">
              <v:shape style="position:absolute;left:9597;top:7894;width:10;height:20" coordorigin="9597,7894" coordsize="10,20" path="m9597,7914l9607,7914,9607,7894,9597,7894,9597,7914xe" filled="true" fillcolor="#000000" stroked="false">
                <v:path arrowok="t"/>
                <v:fill type="solid"/>
              </v:shape>
            </v:group>
            <v:group style="position:absolute;left:9597;top:7914;width:10;height:20" coordorigin="9597,7914" coordsize="10,20">
              <v:shape style="position:absolute;left:9597;top:7914;width:10;height:20" coordorigin="9597,7914" coordsize="10,20" path="m9597,7933l9607,7933,9607,7914,9597,7914,9597,7933xe" filled="true" fillcolor="#000000" stroked="false">
                <v:path arrowok="t"/>
                <v:fill type="solid"/>
              </v:shape>
            </v:group>
            <v:group style="position:absolute;left:9597;top:7933;width:10;height:20" coordorigin="9597,7933" coordsize="10,20">
              <v:shape style="position:absolute;left:9597;top:7933;width:10;height:20" coordorigin="9597,7933" coordsize="10,20" path="m9597,7952l9607,7952,9607,7933,9597,7933,9597,7952xe" filled="true" fillcolor="#000000" stroked="false">
                <v:path arrowok="t"/>
                <v:fill type="solid"/>
              </v:shape>
            </v:group>
            <v:group style="position:absolute;left:9597;top:7952;width:10;height:20" coordorigin="9597,7952" coordsize="10,20">
              <v:shape style="position:absolute;left:9597;top:7952;width:10;height:20" coordorigin="9597,7952" coordsize="10,20" path="m9597,7971l9607,7971,9607,7952,9597,7952,9597,7971xe" filled="true" fillcolor="#000000" stroked="false">
                <v:path arrowok="t"/>
                <v:fill type="solid"/>
              </v:shape>
            </v:group>
            <v:group style="position:absolute;left:9597;top:7971;width:10;height:20" coordorigin="9597,7971" coordsize="10,20">
              <v:shape style="position:absolute;left:9597;top:7971;width:10;height:20" coordorigin="9597,7971" coordsize="10,20" path="m9597,7990l9607,7990,9607,7971,9597,7971,9597,7990xe" filled="true" fillcolor="#000000" stroked="false">
                <v:path arrowok="t"/>
                <v:fill type="solid"/>
              </v:shape>
            </v:group>
            <v:group style="position:absolute;left:9597;top:7990;width:10;height:20" coordorigin="9597,7990" coordsize="10,20">
              <v:shape style="position:absolute;left:9597;top:7990;width:10;height:20" coordorigin="9597,7990" coordsize="10,20" path="m9597,8010l9607,8010,9607,7990,9597,7990,9597,8010xe" filled="true" fillcolor="#000000" stroked="false">
                <v:path arrowok="t"/>
                <v:fill type="solid"/>
              </v:shape>
            </v:group>
            <v:group style="position:absolute;left:9597;top:8010;width:10;height:20" coordorigin="9597,8010" coordsize="10,20">
              <v:shape style="position:absolute;left:9597;top:8010;width:10;height:20" coordorigin="9597,8010" coordsize="10,20" path="m9597,8029l9607,8029,9607,8010,9597,8010,9597,8029xe" filled="true" fillcolor="#000000" stroked="false">
                <v:path arrowok="t"/>
                <v:fill type="solid"/>
              </v:shape>
            </v:group>
            <v:group style="position:absolute;left:9597;top:8029;width:10;height:20" coordorigin="9597,8029" coordsize="10,20">
              <v:shape style="position:absolute;left:9597;top:8029;width:10;height:20" coordorigin="9597,8029" coordsize="10,20" path="m9597,8048l9607,8048,9607,8029,9597,8029,9597,8048xe" filled="true" fillcolor="#000000" stroked="false">
                <v:path arrowok="t"/>
                <v:fill type="solid"/>
              </v:shape>
            </v:group>
            <v:group style="position:absolute;left:9597;top:8048;width:10;height:20" coordorigin="9597,8048" coordsize="10,20">
              <v:shape style="position:absolute;left:9597;top:8048;width:10;height:20" coordorigin="9597,8048" coordsize="10,20" path="m9597,8067l9607,8067,9607,8048,9597,8048,9597,8067xe" filled="true" fillcolor="#000000" stroked="false">
                <v:path arrowok="t"/>
                <v:fill type="solid"/>
              </v:shape>
            </v:group>
            <v:group style="position:absolute;left:9597;top:8067;width:10;height:20" coordorigin="9597,8067" coordsize="10,20">
              <v:shape style="position:absolute;left:9597;top:8067;width:10;height:20" coordorigin="9597,8067" coordsize="10,20" path="m9597,8086l9607,8086,9607,8067,9597,8067,9597,8086xe" filled="true" fillcolor="#000000" stroked="false">
                <v:path arrowok="t"/>
                <v:fill type="solid"/>
              </v:shape>
            </v:group>
            <v:group style="position:absolute;left:9597;top:8089;width:10;height:2" coordorigin="9597,8089" coordsize="10,2">
              <v:shape style="position:absolute;left:9597;top:8089;width:10;height:2" coordorigin="9597,8089" coordsize="10,0" path="m9597,8089l9607,8089e" filled="false" stroked="true" strokeweight=".299988pt" strokecolor="#000000">
                <v:path arrowok="t"/>
              </v:shape>
            </v:group>
            <v:group style="position:absolute;left:10162;top:7875;width:10;height:20" coordorigin="10162,7875" coordsize="10,20">
              <v:shape style="position:absolute;left:10162;top:7875;width:10;height:20" coordorigin="10162,7875" coordsize="10,20" path="m10162,7894l10172,7894,10172,7875,10162,7875,10162,7894xe" filled="true" fillcolor="#000000" stroked="false">
                <v:path arrowok="t"/>
                <v:fill type="solid"/>
              </v:shape>
            </v:group>
            <v:group style="position:absolute;left:10162;top:7894;width:10;height:20" coordorigin="10162,7894" coordsize="10,20">
              <v:shape style="position:absolute;left:10162;top:7894;width:10;height:20" coordorigin="10162,7894" coordsize="10,20" path="m10162,7914l10172,7914,10172,7894,10162,7894,10162,7914xe" filled="true" fillcolor="#000000" stroked="false">
                <v:path arrowok="t"/>
                <v:fill type="solid"/>
              </v:shape>
            </v:group>
            <v:group style="position:absolute;left:10162;top:7914;width:10;height:20" coordorigin="10162,7914" coordsize="10,20">
              <v:shape style="position:absolute;left:10162;top:7914;width:10;height:20" coordorigin="10162,7914" coordsize="10,20" path="m10162,7933l10172,7933,10172,7914,10162,7914,10162,7933xe" filled="true" fillcolor="#000000" stroked="false">
                <v:path arrowok="t"/>
                <v:fill type="solid"/>
              </v:shape>
            </v:group>
            <v:group style="position:absolute;left:10162;top:7933;width:10;height:20" coordorigin="10162,7933" coordsize="10,20">
              <v:shape style="position:absolute;left:10162;top:7933;width:10;height:20" coordorigin="10162,7933" coordsize="10,20" path="m10162,7952l10172,7952,10172,7933,10162,7933,10162,7952xe" filled="true" fillcolor="#000000" stroked="false">
                <v:path arrowok="t"/>
                <v:fill type="solid"/>
              </v:shape>
            </v:group>
            <v:group style="position:absolute;left:10162;top:7952;width:10;height:20" coordorigin="10162,7952" coordsize="10,20">
              <v:shape style="position:absolute;left:10162;top:7952;width:10;height:20" coordorigin="10162,7952" coordsize="10,20" path="m10162,7971l10172,7971,10172,7952,10162,7952,10162,7971xe" filled="true" fillcolor="#000000" stroked="false">
                <v:path arrowok="t"/>
                <v:fill type="solid"/>
              </v:shape>
            </v:group>
            <v:group style="position:absolute;left:10162;top:7971;width:10;height:20" coordorigin="10162,7971" coordsize="10,20">
              <v:shape style="position:absolute;left:10162;top:7971;width:10;height:20" coordorigin="10162,7971" coordsize="10,20" path="m10162,7990l10172,7990,10172,7971,10162,7971,10162,7990xe" filled="true" fillcolor="#000000" stroked="false">
                <v:path arrowok="t"/>
                <v:fill type="solid"/>
              </v:shape>
            </v:group>
            <v:group style="position:absolute;left:10162;top:7990;width:10;height:20" coordorigin="10162,7990" coordsize="10,20">
              <v:shape style="position:absolute;left:10162;top:7990;width:10;height:20" coordorigin="10162,7990" coordsize="10,20" path="m10162,8010l10172,8010,10172,7990,10162,7990,10162,8010xe" filled="true" fillcolor="#000000" stroked="false">
                <v:path arrowok="t"/>
                <v:fill type="solid"/>
              </v:shape>
            </v:group>
            <v:group style="position:absolute;left:10162;top:8010;width:10;height:20" coordorigin="10162,8010" coordsize="10,20">
              <v:shape style="position:absolute;left:10162;top:8010;width:10;height:20" coordorigin="10162,8010" coordsize="10,20" path="m10162,8029l10172,8029,10172,8010,10162,8010,10162,8029xe" filled="true" fillcolor="#000000" stroked="false">
                <v:path arrowok="t"/>
                <v:fill type="solid"/>
              </v:shape>
            </v:group>
            <v:group style="position:absolute;left:10162;top:8029;width:10;height:20" coordorigin="10162,8029" coordsize="10,20">
              <v:shape style="position:absolute;left:10162;top:8029;width:10;height:20" coordorigin="10162,8029" coordsize="10,20" path="m10162,8048l10172,8048,10172,8029,10162,8029,10162,8048xe" filled="true" fillcolor="#000000" stroked="false">
                <v:path arrowok="t"/>
                <v:fill type="solid"/>
              </v:shape>
            </v:group>
            <v:group style="position:absolute;left:10162;top:8048;width:10;height:20" coordorigin="10162,8048" coordsize="10,20">
              <v:shape style="position:absolute;left:10162;top:8048;width:10;height:20" coordorigin="10162,8048" coordsize="10,20" path="m10162,8067l10172,8067,10172,8048,10162,8048,10162,8067xe" filled="true" fillcolor="#000000" stroked="false">
                <v:path arrowok="t"/>
                <v:fill type="solid"/>
              </v:shape>
            </v:group>
            <v:group style="position:absolute;left:10162;top:8067;width:10;height:20" coordorigin="10162,8067" coordsize="10,20">
              <v:shape style="position:absolute;left:10162;top:8067;width:10;height:20" coordorigin="10162,8067" coordsize="10,20" path="m10162,8086l10172,8086,10172,8067,10162,8067,10162,8086xe" filled="true" fillcolor="#000000" stroked="false">
                <v:path arrowok="t"/>
                <v:fill type="solid"/>
              </v:shape>
            </v:group>
            <v:group style="position:absolute;left:10162;top:8089;width:10;height:2" coordorigin="10162,8089" coordsize="10,2">
              <v:shape style="position:absolute;left:10162;top:8089;width:10;height:2" coordorigin="10162,8089" coordsize="10,0" path="m10162,8089l10172,8089e" filled="false" stroked="true" strokeweight=".299988pt" strokecolor="#000000">
                <v:path arrowok="t"/>
              </v:shape>
            </v:group>
            <v:group style="position:absolute;left:11437;top:7875;width:10;height:20" coordorigin="11437,7875" coordsize="10,20">
              <v:shape style="position:absolute;left:11437;top:7875;width:10;height:20" coordorigin="11437,7875" coordsize="10,20" path="m11437,7894l11446,7894,11446,7875,11437,7875,11437,7894xe" filled="true" fillcolor="#000000" stroked="false">
                <v:path arrowok="t"/>
                <v:fill type="solid"/>
              </v:shape>
            </v:group>
            <v:group style="position:absolute;left:11437;top:7894;width:10;height:20" coordorigin="11437,7894" coordsize="10,20">
              <v:shape style="position:absolute;left:11437;top:7894;width:10;height:20" coordorigin="11437,7894" coordsize="10,20" path="m11437,7914l11446,7914,11446,7894,11437,7894,11437,7914xe" filled="true" fillcolor="#000000" stroked="false">
                <v:path arrowok="t"/>
                <v:fill type="solid"/>
              </v:shape>
            </v:group>
            <v:group style="position:absolute;left:11437;top:7914;width:10;height:20" coordorigin="11437,7914" coordsize="10,20">
              <v:shape style="position:absolute;left:11437;top:7914;width:10;height:20" coordorigin="11437,7914" coordsize="10,20" path="m11437,7933l11446,7933,11446,7914,11437,7914,11437,7933xe" filled="true" fillcolor="#000000" stroked="false">
                <v:path arrowok="t"/>
                <v:fill type="solid"/>
              </v:shape>
            </v:group>
            <v:group style="position:absolute;left:11437;top:7933;width:10;height:20" coordorigin="11437,7933" coordsize="10,20">
              <v:shape style="position:absolute;left:11437;top:7933;width:10;height:20" coordorigin="11437,7933" coordsize="10,20" path="m11437,7952l11446,7952,11446,7933,11437,7933,11437,7952xe" filled="true" fillcolor="#000000" stroked="false">
                <v:path arrowok="t"/>
                <v:fill type="solid"/>
              </v:shape>
            </v:group>
            <v:group style="position:absolute;left:11437;top:7952;width:10;height:20" coordorigin="11437,7952" coordsize="10,20">
              <v:shape style="position:absolute;left:11437;top:7952;width:10;height:20" coordorigin="11437,7952" coordsize="10,20" path="m11437,7971l11446,7971,11446,7952,11437,7952,11437,7971xe" filled="true" fillcolor="#000000" stroked="false">
                <v:path arrowok="t"/>
                <v:fill type="solid"/>
              </v:shape>
            </v:group>
            <v:group style="position:absolute;left:11437;top:7971;width:10;height:20" coordorigin="11437,7971" coordsize="10,20">
              <v:shape style="position:absolute;left:11437;top:7971;width:10;height:20" coordorigin="11437,7971" coordsize="10,20" path="m11437,7990l11446,7990,11446,7971,11437,7971,11437,7990xe" filled="true" fillcolor="#000000" stroked="false">
                <v:path arrowok="t"/>
                <v:fill type="solid"/>
              </v:shape>
            </v:group>
            <v:group style="position:absolute;left:11437;top:7990;width:10;height:20" coordorigin="11437,7990" coordsize="10,20">
              <v:shape style="position:absolute;left:11437;top:7990;width:10;height:20" coordorigin="11437,7990" coordsize="10,20" path="m11437,8010l11446,8010,11446,7990,11437,7990,11437,8010xe" filled="true" fillcolor="#000000" stroked="false">
                <v:path arrowok="t"/>
                <v:fill type="solid"/>
              </v:shape>
            </v:group>
            <v:group style="position:absolute;left:11437;top:8010;width:10;height:20" coordorigin="11437,8010" coordsize="10,20">
              <v:shape style="position:absolute;left:11437;top:8010;width:10;height:20" coordorigin="11437,8010" coordsize="10,20" path="m11437,8029l11446,8029,11446,8010,11437,8010,11437,8029xe" filled="true" fillcolor="#000000" stroked="false">
                <v:path arrowok="t"/>
                <v:fill type="solid"/>
              </v:shape>
            </v:group>
            <v:group style="position:absolute;left:11437;top:8029;width:10;height:20" coordorigin="11437,8029" coordsize="10,20">
              <v:shape style="position:absolute;left:11437;top:8029;width:10;height:20" coordorigin="11437,8029" coordsize="10,20" path="m11437,8048l11446,8048,11446,8029,11437,8029,11437,8048xe" filled="true" fillcolor="#000000" stroked="false">
                <v:path arrowok="t"/>
                <v:fill type="solid"/>
              </v:shape>
            </v:group>
            <v:group style="position:absolute;left:11437;top:8048;width:10;height:20" coordorigin="11437,8048" coordsize="10,20">
              <v:shape style="position:absolute;left:11437;top:8048;width:10;height:20" coordorigin="11437,8048" coordsize="10,20" path="m11437,8067l11446,8067,11446,8048,11437,8048,11437,8067xe" filled="true" fillcolor="#000000" stroked="false">
                <v:path arrowok="t"/>
                <v:fill type="solid"/>
              </v:shape>
            </v:group>
            <v:group style="position:absolute;left:11437;top:8067;width:10;height:20" coordorigin="11437,8067" coordsize="10,20">
              <v:shape style="position:absolute;left:11437;top:8067;width:10;height:20" coordorigin="11437,8067" coordsize="10,20" path="m11437,8086l11446,8086,11446,8067,11437,8067,11437,8086xe" filled="true" fillcolor="#000000" stroked="false">
                <v:path arrowok="t"/>
                <v:fill type="solid"/>
              </v:shape>
            </v:group>
            <v:group style="position:absolute;left:11437;top:8089;width:10;height:2" coordorigin="11437,8089" coordsize="10,2">
              <v:shape style="position:absolute;left:11437;top:8089;width:10;height:2" coordorigin="11437,8089" coordsize="10,0" path="m11437,8089l11446,8089e" filled="false" stroked="true" strokeweight=".299988pt" strokecolor="#000000">
                <v:path arrowok="t"/>
              </v:shape>
            </v:group>
            <v:group style="position:absolute;left:12720;top:7875;width:10;height:20" coordorigin="12720,7875" coordsize="10,20">
              <v:shape style="position:absolute;left:12720;top:7875;width:10;height:20" coordorigin="12720,7875" coordsize="10,20" path="m12720,7894l12729,7894,12729,7875,12720,7875,12720,7894xe" filled="true" fillcolor="#000000" stroked="false">
                <v:path arrowok="t"/>
                <v:fill type="solid"/>
              </v:shape>
            </v:group>
            <v:group style="position:absolute;left:12720;top:7894;width:10;height:20" coordorigin="12720,7894" coordsize="10,20">
              <v:shape style="position:absolute;left:12720;top:7894;width:10;height:20" coordorigin="12720,7894" coordsize="10,20" path="m12720,7914l12729,7914,12729,7894,12720,7894,12720,7914xe" filled="true" fillcolor="#000000" stroked="false">
                <v:path arrowok="t"/>
                <v:fill type="solid"/>
              </v:shape>
            </v:group>
            <v:group style="position:absolute;left:12720;top:7914;width:10;height:20" coordorigin="12720,7914" coordsize="10,20">
              <v:shape style="position:absolute;left:12720;top:7914;width:10;height:20" coordorigin="12720,7914" coordsize="10,20" path="m12720,7933l12729,7933,12729,7914,12720,7914,12720,7933xe" filled="true" fillcolor="#000000" stroked="false">
                <v:path arrowok="t"/>
                <v:fill type="solid"/>
              </v:shape>
            </v:group>
            <v:group style="position:absolute;left:12720;top:7933;width:10;height:20" coordorigin="12720,7933" coordsize="10,20">
              <v:shape style="position:absolute;left:12720;top:7933;width:10;height:20" coordorigin="12720,7933" coordsize="10,20" path="m12720,7952l12729,7952,12729,7933,12720,7933,12720,7952xe" filled="true" fillcolor="#000000" stroked="false">
                <v:path arrowok="t"/>
                <v:fill type="solid"/>
              </v:shape>
            </v:group>
            <v:group style="position:absolute;left:12720;top:7952;width:10;height:20" coordorigin="12720,7952" coordsize="10,20">
              <v:shape style="position:absolute;left:12720;top:7952;width:10;height:20" coordorigin="12720,7952" coordsize="10,20" path="m12720,7971l12729,7971,12729,7952,12720,7952,12720,7971xe" filled="true" fillcolor="#000000" stroked="false">
                <v:path arrowok="t"/>
                <v:fill type="solid"/>
              </v:shape>
            </v:group>
            <v:group style="position:absolute;left:12720;top:7971;width:10;height:20" coordorigin="12720,7971" coordsize="10,20">
              <v:shape style="position:absolute;left:12720;top:7971;width:10;height:20" coordorigin="12720,7971" coordsize="10,20" path="m12720,7990l12729,7990,12729,7971,12720,7971,12720,7990xe" filled="true" fillcolor="#000000" stroked="false">
                <v:path arrowok="t"/>
                <v:fill type="solid"/>
              </v:shape>
            </v:group>
            <v:group style="position:absolute;left:12720;top:7990;width:10;height:20" coordorigin="12720,7990" coordsize="10,20">
              <v:shape style="position:absolute;left:12720;top:7990;width:10;height:20" coordorigin="12720,7990" coordsize="10,20" path="m12720,8010l12729,8010,12729,7990,12720,7990,12720,8010xe" filled="true" fillcolor="#000000" stroked="false">
                <v:path arrowok="t"/>
                <v:fill type="solid"/>
              </v:shape>
            </v:group>
            <v:group style="position:absolute;left:12720;top:8010;width:10;height:20" coordorigin="12720,8010" coordsize="10,20">
              <v:shape style="position:absolute;left:12720;top:8010;width:10;height:20" coordorigin="12720,8010" coordsize="10,20" path="m12720,8029l12729,8029,12729,8010,12720,8010,12720,8029xe" filled="true" fillcolor="#000000" stroked="false">
                <v:path arrowok="t"/>
                <v:fill type="solid"/>
              </v:shape>
            </v:group>
            <v:group style="position:absolute;left:12720;top:8029;width:10;height:20" coordorigin="12720,8029" coordsize="10,20">
              <v:shape style="position:absolute;left:12720;top:8029;width:10;height:20" coordorigin="12720,8029" coordsize="10,20" path="m12720,8048l12729,8048,12729,8029,12720,8029,12720,8048xe" filled="true" fillcolor="#000000" stroked="false">
                <v:path arrowok="t"/>
                <v:fill type="solid"/>
              </v:shape>
            </v:group>
            <v:group style="position:absolute;left:12720;top:8048;width:10;height:20" coordorigin="12720,8048" coordsize="10,20">
              <v:shape style="position:absolute;left:12720;top:8048;width:10;height:20" coordorigin="12720,8048" coordsize="10,20" path="m12720,8067l12729,8067,12729,8048,12720,8048,12720,8067xe" filled="true" fillcolor="#000000" stroked="false">
                <v:path arrowok="t"/>
                <v:fill type="solid"/>
              </v:shape>
            </v:group>
            <v:group style="position:absolute;left:12720;top:8067;width:10;height:20" coordorigin="12720,8067" coordsize="10,20">
              <v:shape style="position:absolute;left:12720;top:8067;width:10;height:20" coordorigin="12720,8067" coordsize="10,20" path="m12720,8086l12729,8086,12729,8067,12720,8067,12720,8086xe" filled="true" fillcolor="#000000" stroked="false">
                <v:path arrowok="t"/>
                <v:fill type="solid"/>
              </v:shape>
            </v:group>
            <v:group style="position:absolute;left:12720;top:8089;width:10;height:2" coordorigin="12720,8089" coordsize="10,2">
              <v:shape style="position:absolute;left:12720;top:8089;width:10;height:2" coordorigin="12720,8089" coordsize="10,0" path="m12720,8089l12729,8089e" filled="false" stroked="true" strokeweight=".299988pt" strokecolor="#000000">
                <v:path arrowok="t"/>
              </v:shape>
            </v:group>
            <v:group style="position:absolute;left:14018;top:7875;width:10;height:20" coordorigin="14018,7875" coordsize="10,20">
              <v:shape style="position:absolute;left:14018;top:7875;width:10;height:20" coordorigin="14018,7875" coordsize="10,20" path="m14018,7894l14028,7894,14028,7875,14018,7875,14018,7894xe" filled="true" fillcolor="#000000" stroked="false">
                <v:path arrowok="t"/>
                <v:fill type="solid"/>
              </v:shape>
            </v:group>
            <v:group style="position:absolute;left:14018;top:7894;width:10;height:20" coordorigin="14018,7894" coordsize="10,20">
              <v:shape style="position:absolute;left:14018;top:7894;width:10;height:20" coordorigin="14018,7894" coordsize="10,20" path="m14018,7914l14028,7914,14028,7894,14018,7894,14018,7914xe" filled="true" fillcolor="#000000" stroked="false">
                <v:path arrowok="t"/>
                <v:fill type="solid"/>
              </v:shape>
            </v:group>
            <v:group style="position:absolute;left:14018;top:7914;width:10;height:20" coordorigin="14018,7914" coordsize="10,20">
              <v:shape style="position:absolute;left:14018;top:7914;width:10;height:20" coordorigin="14018,7914" coordsize="10,20" path="m14018,7933l14028,7933,14028,7914,14018,7914,14018,7933xe" filled="true" fillcolor="#000000" stroked="false">
                <v:path arrowok="t"/>
                <v:fill type="solid"/>
              </v:shape>
            </v:group>
            <v:group style="position:absolute;left:14018;top:7933;width:10;height:20" coordorigin="14018,7933" coordsize="10,20">
              <v:shape style="position:absolute;left:14018;top:7933;width:10;height:20" coordorigin="14018,7933" coordsize="10,20" path="m14018,7952l14028,7952,14028,7933,14018,7933,14018,7952xe" filled="true" fillcolor="#000000" stroked="false">
                <v:path arrowok="t"/>
                <v:fill type="solid"/>
              </v:shape>
            </v:group>
            <v:group style="position:absolute;left:14018;top:7952;width:10;height:20" coordorigin="14018,7952" coordsize="10,20">
              <v:shape style="position:absolute;left:14018;top:7952;width:10;height:20" coordorigin="14018,7952" coordsize="10,20" path="m14018,7971l14028,7971,14028,7952,14018,7952,14018,7971xe" filled="true" fillcolor="#000000" stroked="false">
                <v:path arrowok="t"/>
                <v:fill type="solid"/>
              </v:shape>
            </v:group>
            <v:group style="position:absolute;left:14018;top:7971;width:10;height:20" coordorigin="14018,7971" coordsize="10,20">
              <v:shape style="position:absolute;left:14018;top:7971;width:10;height:20" coordorigin="14018,7971" coordsize="10,20" path="m14018,7990l14028,7990,14028,7971,14018,7971,14018,7990xe" filled="true" fillcolor="#000000" stroked="false">
                <v:path arrowok="t"/>
                <v:fill type="solid"/>
              </v:shape>
            </v:group>
            <v:group style="position:absolute;left:14018;top:7990;width:10;height:20" coordorigin="14018,7990" coordsize="10,20">
              <v:shape style="position:absolute;left:14018;top:7990;width:10;height:20" coordorigin="14018,7990" coordsize="10,20" path="m14018,8010l14028,8010,14028,7990,14018,7990,14018,8010xe" filled="true" fillcolor="#000000" stroked="false">
                <v:path arrowok="t"/>
                <v:fill type="solid"/>
              </v:shape>
            </v:group>
            <v:group style="position:absolute;left:14018;top:8010;width:10;height:20" coordorigin="14018,8010" coordsize="10,20">
              <v:shape style="position:absolute;left:14018;top:8010;width:10;height:20" coordorigin="14018,8010" coordsize="10,20" path="m14018,8029l14028,8029,14028,8010,14018,8010,14018,8029xe" filled="true" fillcolor="#000000" stroked="false">
                <v:path arrowok="t"/>
                <v:fill type="solid"/>
              </v:shape>
            </v:group>
            <v:group style="position:absolute;left:14018;top:8029;width:10;height:20" coordorigin="14018,8029" coordsize="10,20">
              <v:shape style="position:absolute;left:14018;top:8029;width:10;height:20" coordorigin="14018,8029" coordsize="10,20" path="m14018,8048l14028,8048,14028,8029,14018,8029,14018,8048xe" filled="true" fillcolor="#000000" stroked="false">
                <v:path arrowok="t"/>
                <v:fill type="solid"/>
              </v:shape>
            </v:group>
            <v:group style="position:absolute;left:14018;top:8048;width:10;height:20" coordorigin="14018,8048" coordsize="10,20">
              <v:shape style="position:absolute;left:14018;top:8048;width:10;height:20" coordorigin="14018,8048" coordsize="10,20" path="m14018,8067l14028,8067,14028,8048,14018,8048,14018,8067xe" filled="true" fillcolor="#000000" stroked="false">
                <v:path arrowok="t"/>
                <v:fill type="solid"/>
              </v:shape>
            </v:group>
            <v:group style="position:absolute;left:14018;top:8067;width:10;height:20" coordorigin="14018,8067" coordsize="10,20">
              <v:shape style="position:absolute;left:14018;top:8067;width:10;height:20" coordorigin="14018,8067" coordsize="10,20" path="m14018,8086l14028,8086,14028,8067,14018,8067,14018,8086xe" filled="true" fillcolor="#000000" stroked="false">
                <v:path arrowok="t"/>
                <v:fill type="solid"/>
              </v:shape>
            </v:group>
            <v:group style="position:absolute;left:14018;top:8089;width:10;height:2" coordorigin="14018,8089" coordsize="10,2">
              <v:shape style="position:absolute;left:14018;top:8089;width:10;height:2" coordorigin="14018,8089" coordsize="10,0" path="m14018,8089l14028,8089e" filled="false" stroked="true" strokeweight=".299988pt" strokecolor="#000000">
                <v:path arrowok="t"/>
              </v:shape>
              <v:shape style="position:absolute;left:1128;top:8092;width:2003;height:10" type="#_x0000_t75" stroked="false">
                <v:imagedata r:id="rId181" o:title=""/>
              </v:shape>
              <v:shape style="position:absolute;left:3126;top:8092;width:1302;height:10" type="#_x0000_t75" stroked="false">
                <v:imagedata r:id="rId182" o:title=""/>
              </v:shape>
              <v:shape style="position:absolute;left:4424;top:8092;width:635;height:10" type="#_x0000_t75" stroked="false">
                <v:imagedata r:id="rId183" o:title=""/>
              </v:shape>
              <v:shape style="position:absolute;left:5054;top:8092;width:715;height:10" type="#_x0000_t75" stroked="false">
                <v:imagedata r:id="rId184" o:title=""/>
              </v:shape>
              <v:shape style="position:absolute;left:5764;top:8092;width:570;height:10" type="#_x0000_t75" stroked="false">
                <v:imagedata r:id="rId185" o:title=""/>
              </v:shape>
              <v:shape style="position:absolute;left:6329;top:8092;width:1490;height:10" type="#_x0000_t75" stroked="false">
                <v:imagedata r:id="rId186" o:title=""/>
              </v:shape>
              <v:shape style="position:absolute;left:7815;top:8092;width:2348;height:10" type="#_x0000_t75" stroked="false">
                <v:imagedata r:id="rId187" o:title=""/>
              </v:shape>
              <v:shape style="position:absolute;left:10158;top:8092;width:1279;height:10" type="#_x0000_t75" stroked="false">
                <v:imagedata r:id="rId188" o:title=""/>
              </v:shape>
              <v:shape style="position:absolute;left:11432;top:8092;width:3958;height:10" type="#_x0000_t75" stroked="false">
                <v:imagedata r:id="rId189" o:title=""/>
              </v:shape>
            </v:group>
            <v:group style="position:absolute;left:4428;top:8102;width:10;height:20" coordorigin="4428,8102" coordsize="10,20">
              <v:shape style="position:absolute;left:4428;top:8102;width:10;height:20" coordorigin="4428,8102" coordsize="10,20" path="m4428,8122l4438,8122,4438,8102,4428,8102,4428,8122xe" filled="true" fillcolor="#000000" stroked="false">
                <v:path arrowok="t"/>
                <v:fill type="solid"/>
              </v:shape>
            </v:group>
            <v:group style="position:absolute;left:4428;top:8122;width:10;height:20" coordorigin="4428,8122" coordsize="10,20">
              <v:shape style="position:absolute;left:4428;top:8122;width:10;height:20" coordorigin="4428,8122" coordsize="10,20" path="m4428,8141l4438,8141,4438,8122,4428,8122,4428,8141xe" filled="true" fillcolor="#000000" stroked="false">
                <v:path arrowok="t"/>
                <v:fill type="solid"/>
              </v:shape>
            </v:group>
            <v:group style="position:absolute;left:4428;top:8141;width:10;height:20" coordorigin="4428,8141" coordsize="10,20">
              <v:shape style="position:absolute;left:4428;top:8141;width:10;height:20" coordorigin="4428,8141" coordsize="10,20" path="m4428,8160l4438,8160,4438,8141,4428,8141,4428,8160xe" filled="true" fillcolor="#000000" stroked="false">
                <v:path arrowok="t"/>
                <v:fill type="solid"/>
              </v:shape>
            </v:group>
            <v:group style="position:absolute;left:4428;top:8160;width:10;height:20" coordorigin="4428,8160" coordsize="10,20">
              <v:shape style="position:absolute;left:4428;top:8160;width:10;height:20" coordorigin="4428,8160" coordsize="10,20" path="m4428,8179l4438,8179,4438,8160,4428,8160,4428,8179xe" filled="true" fillcolor="#000000" stroked="false">
                <v:path arrowok="t"/>
                <v:fill type="solid"/>
              </v:shape>
            </v:group>
            <v:group style="position:absolute;left:4428;top:8179;width:10;height:20" coordorigin="4428,8179" coordsize="10,20">
              <v:shape style="position:absolute;left:4428;top:8179;width:10;height:20" coordorigin="4428,8179" coordsize="10,20" path="m4428,8198l4438,8198,4438,8179,4428,8179,4428,8198xe" filled="true" fillcolor="#000000" stroked="false">
                <v:path arrowok="t"/>
                <v:fill type="solid"/>
              </v:shape>
            </v:group>
            <v:group style="position:absolute;left:4428;top:8198;width:10;height:20" coordorigin="4428,8198" coordsize="10,20">
              <v:shape style="position:absolute;left:4428;top:8198;width:10;height:20" coordorigin="4428,8198" coordsize="10,20" path="m4428,8218l4438,8218,4438,8198,4428,8198,4428,8218xe" filled="true" fillcolor="#000000" stroked="false">
                <v:path arrowok="t"/>
                <v:fill type="solid"/>
              </v:shape>
            </v:group>
            <v:group style="position:absolute;left:4428;top:8218;width:10;height:20" coordorigin="4428,8218" coordsize="10,20">
              <v:shape style="position:absolute;left:4428;top:8218;width:10;height:20" coordorigin="4428,8218" coordsize="10,20" path="m4428,8237l4438,8237,4438,8218,4428,8218,4428,8237xe" filled="true" fillcolor="#000000" stroked="false">
                <v:path arrowok="t"/>
                <v:fill type="solid"/>
              </v:shape>
            </v:group>
            <v:group style="position:absolute;left:4428;top:8237;width:10;height:20" coordorigin="4428,8237" coordsize="10,20">
              <v:shape style="position:absolute;left:4428;top:8237;width:10;height:20" coordorigin="4428,8237" coordsize="10,20" path="m4428,8256l4438,8256,4438,8237,4428,8237,4428,8256xe" filled="true" fillcolor="#000000" stroked="false">
                <v:path arrowok="t"/>
                <v:fill type="solid"/>
              </v:shape>
            </v:group>
            <v:group style="position:absolute;left:4428;top:8256;width:10;height:20" coordorigin="4428,8256" coordsize="10,20">
              <v:shape style="position:absolute;left:4428;top:8256;width:10;height:20" coordorigin="4428,8256" coordsize="10,20" path="m4428,8275l4438,8275,4438,8256,4428,8256,4428,8275xe" filled="true" fillcolor="#000000" stroked="false">
                <v:path arrowok="t"/>
                <v:fill type="solid"/>
              </v:shape>
            </v:group>
            <v:group style="position:absolute;left:4428;top:8275;width:10;height:20" coordorigin="4428,8275" coordsize="10,20">
              <v:shape style="position:absolute;left:4428;top:8275;width:10;height:20" coordorigin="4428,8275" coordsize="10,20" path="m4428,8294l4438,8294,4438,8275,4428,8275,4428,8294xe" filled="true" fillcolor="#000000" stroked="false">
                <v:path arrowok="t"/>
                <v:fill type="solid"/>
              </v:shape>
            </v:group>
            <v:group style="position:absolute;left:4428;top:8294;width:10;height:20" coordorigin="4428,8294" coordsize="10,20">
              <v:shape style="position:absolute;left:4428;top:8294;width:10;height:20" coordorigin="4428,8294" coordsize="10,20" path="m4428,8314l4438,8314,4438,8294,4428,8294,4428,8314xe" filled="true" fillcolor="#000000" stroked="false">
                <v:path arrowok="t"/>
                <v:fill type="solid"/>
              </v:shape>
            </v:group>
            <v:group style="position:absolute;left:4428;top:8317;width:10;height:2" coordorigin="4428,8317" coordsize="10,2">
              <v:shape style="position:absolute;left:4428;top:8317;width:10;height:2" coordorigin="4428,8317" coordsize="10,0" path="m4428,8317l4438,8317e" filled="false" stroked="true" strokeweight=".300018pt" strokecolor="#000000">
                <v:path arrowok="t"/>
              </v:shape>
            </v:group>
            <v:group style="position:absolute;left:5058;top:8102;width:10;height:20" coordorigin="5058,8102" coordsize="10,20">
              <v:shape style="position:absolute;left:5058;top:8102;width:10;height:20" coordorigin="5058,8102" coordsize="10,20" path="m5058,8122l5068,8122,5068,8102,5058,8102,5058,8122xe" filled="true" fillcolor="#000000" stroked="false">
                <v:path arrowok="t"/>
                <v:fill type="solid"/>
              </v:shape>
            </v:group>
            <v:group style="position:absolute;left:5058;top:8122;width:10;height:20" coordorigin="5058,8122" coordsize="10,20">
              <v:shape style="position:absolute;left:5058;top:8122;width:10;height:20" coordorigin="5058,8122" coordsize="10,20" path="m5058,8141l5068,8141,5068,8122,5058,8122,5058,8141xe" filled="true" fillcolor="#000000" stroked="false">
                <v:path arrowok="t"/>
                <v:fill type="solid"/>
              </v:shape>
            </v:group>
            <v:group style="position:absolute;left:5058;top:8141;width:10;height:20" coordorigin="5058,8141" coordsize="10,20">
              <v:shape style="position:absolute;left:5058;top:8141;width:10;height:20" coordorigin="5058,8141" coordsize="10,20" path="m5058,8160l5068,8160,5068,8141,5058,8141,5058,8160xe" filled="true" fillcolor="#000000" stroked="false">
                <v:path arrowok="t"/>
                <v:fill type="solid"/>
              </v:shape>
            </v:group>
            <v:group style="position:absolute;left:5058;top:8160;width:10;height:20" coordorigin="5058,8160" coordsize="10,20">
              <v:shape style="position:absolute;left:5058;top:8160;width:10;height:20" coordorigin="5058,8160" coordsize="10,20" path="m5058,8179l5068,8179,5068,8160,5058,8160,5058,8179xe" filled="true" fillcolor="#000000" stroked="false">
                <v:path arrowok="t"/>
                <v:fill type="solid"/>
              </v:shape>
            </v:group>
            <v:group style="position:absolute;left:5058;top:8179;width:10;height:20" coordorigin="5058,8179" coordsize="10,20">
              <v:shape style="position:absolute;left:5058;top:8179;width:10;height:20" coordorigin="5058,8179" coordsize="10,20" path="m5058,8198l5068,8198,5068,8179,5058,8179,5058,8198xe" filled="true" fillcolor="#000000" stroked="false">
                <v:path arrowok="t"/>
                <v:fill type="solid"/>
              </v:shape>
            </v:group>
            <v:group style="position:absolute;left:5058;top:8198;width:10;height:20" coordorigin="5058,8198" coordsize="10,20">
              <v:shape style="position:absolute;left:5058;top:8198;width:10;height:20" coordorigin="5058,8198" coordsize="10,20" path="m5058,8218l5068,8218,5068,8198,5058,8198,5058,8218xe" filled="true" fillcolor="#000000" stroked="false">
                <v:path arrowok="t"/>
                <v:fill type="solid"/>
              </v:shape>
            </v:group>
            <v:group style="position:absolute;left:5058;top:8218;width:10;height:20" coordorigin="5058,8218" coordsize="10,20">
              <v:shape style="position:absolute;left:5058;top:8218;width:10;height:20" coordorigin="5058,8218" coordsize="10,20" path="m5058,8237l5068,8237,5068,8218,5058,8218,5058,8237xe" filled="true" fillcolor="#000000" stroked="false">
                <v:path arrowok="t"/>
                <v:fill type="solid"/>
              </v:shape>
            </v:group>
            <v:group style="position:absolute;left:5058;top:8237;width:10;height:20" coordorigin="5058,8237" coordsize="10,20">
              <v:shape style="position:absolute;left:5058;top:8237;width:10;height:20" coordorigin="5058,8237" coordsize="10,20" path="m5058,8256l5068,8256,5068,8237,5058,8237,5058,8256xe" filled="true" fillcolor="#000000" stroked="false">
                <v:path arrowok="t"/>
                <v:fill type="solid"/>
              </v:shape>
            </v:group>
            <v:group style="position:absolute;left:5058;top:8256;width:10;height:20" coordorigin="5058,8256" coordsize="10,20">
              <v:shape style="position:absolute;left:5058;top:8256;width:10;height:20" coordorigin="5058,8256" coordsize="10,20" path="m5058,8275l5068,8275,5068,8256,5058,8256,5058,8275xe" filled="true" fillcolor="#000000" stroked="false">
                <v:path arrowok="t"/>
                <v:fill type="solid"/>
              </v:shape>
            </v:group>
            <v:group style="position:absolute;left:5058;top:8275;width:10;height:20" coordorigin="5058,8275" coordsize="10,20">
              <v:shape style="position:absolute;left:5058;top:8275;width:10;height:20" coordorigin="5058,8275" coordsize="10,20" path="m5058,8294l5068,8294,5068,8275,5058,8275,5058,8294xe" filled="true" fillcolor="#000000" stroked="false">
                <v:path arrowok="t"/>
                <v:fill type="solid"/>
              </v:shape>
            </v:group>
            <v:group style="position:absolute;left:5058;top:8294;width:10;height:20" coordorigin="5058,8294" coordsize="10,20">
              <v:shape style="position:absolute;left:5058;top:8294;width:10;height:20" coordorigin="5058,8294" coordsize="10,20" path="m5058,8314l5068,8314,5068,8294,5058,8294,5058,8314xe" filled="true" fillcolor="#000000" stroked="false">
                <v:path arrowok="t"/>
                <v:fill type="solid"/>
              </v:shape>
            </v:group>
            <v:group style="position:absolute;left:5058;top:8317;width:10;height:2" coordorigin="5058,8317" coordsize="10,2">
              <v:shape style="position:absolute;left:5058;top:8317;width:10;height:2" coordorigin="5058,8317" coordsize="10,0" path="m5058,8317l5068,8317e" filled="false" stroked="true" strokeweight=".300018pt" strokecolor="#000000">
                <v:path arrowok="t"/>
              </v:shape>
            </v:group>
            <v:group style="position:absolute;left:5769;top:8102;width:10;height:20" coordorigin="5769,8102" coordsize="10,20">
              <v:shape style="position:absolute;left:5769;top:8102;width:10;height:20" coordorigin="5769,8102" coordsize="10,20" path="m5769,8122l5778,8122,5778,8102,5769,8102,5769,8122xe" filled="true" fillcolor="#000000" stroked="false">
                <v:path arrowok="t"/>
                <v:fill type="solid"/>
              </v:shape>
            </v:group>
            <v:group style="position:absolute;left:5769;top:8122;width:10;height:20" coordorigin="5769,8122" coordsize="10,20">
              <v:shape style="position:absolute;left:5769;top:8122;width:10;height:20" coordorigin="5769,8122" coordsize="10,20" path="m5769,8141l5778,8141,5778,8122,5769,8122,5769,8141xe" filled="true" fillcolor="#000000" stroked="false">
                <v:path arrowok="t"/>
                <v:fill type="solid"/>
              </v:shape>
            </v:group>
            <v:group style="position:absolute;left:5769;top:8141;width:10;height:20" coordorigin="5769,8141" coordsize="10,20">
              <v:shape style="position:absolute;left:5769;top:8141;width:10;height:20" coordorigin="5769,8141" coordsize="10,20" path="m5769,8160l5778,8160,5778,8141,5769,8141,5769,8160xe" filled="true" fillcolor="#000000" stroked="false">
                <v:path arrowok="t"/>
                <v:fill type="solid"/>
              </v:shape>
            </v:group>
            <v:group style="position:absolute;left:5769;top:8160;width:10;height:20" coordorigin="5769,8160" coordsize="10,20">
              <v:shape style="position:absolute;left:5769;top:8160;width:10;height:20" coordorigin="5769,8160" coordsize="10,20" path="m5769,8179l5778,8179,5778,8160,5769,8160,5769,8179xe" filled="true" fillcolor="#000000" stroked="false">
                <v:path arrowok="t"/>
                <v:fill type="solid"/>
              </v:shape>
            </v:group>
            <v:group style="position:absolute;left:5769;top:8179;width:10;height:20" coordorigin="5769,8179" coordsize="10,20">
              <v:shape style="position:absolute;left:5769;top:8179;width:10;height:20" coordorigin="5769,8179" coordsize="10,20" path="m5769,8198l5778,8198,5778,8179,5769,8179,5769,8198xe" filled="true" fillcolor="#000000" stroked="false">
                <v:path arrowok="t"/>
                <v:fill type="solid"/>
              </v:shape>
            </v:group>
            <v:group style="position:absolute;left:5769;top:8198;width:10;height:20" coordorigin="5769,8198" coordsize="10,20">
              <v:shape style="position:absolute;left:5769;top:8198;width:10;height:20" coordorigin="5769,8198" coordsize="10,20" path="m5769,8218l5778,8218,5778,8198,5769,8198,5769,8218xe" filled="true" fillcolor="#000000" stroked="false">
                <v:path arrowok="t"/>
                <v:fill type="solid"/>
              </v:shape>
            </v:group>
            <v:group style="position:absolute;left:5769;top:8218;width:10;height:20" coordorigin="5769,8218" coordsize="10,20">
              <v:shape style="position:absolute;left:5769;top:8218;width:10;height:20" coordorigin="5769,8218" coordsize="10,20" path="m5769,8237l5778,8237,5778,8218,5769,8218,5769,8237xe" filled="true" fillcolor="#000000" stroked="false">
                <v:path arrowok="t"/>
                <v:fill type="solid"/>
              </v:shape>
            </v:group>
            <v:group style="position:absolute;left:5769;top:8237;width:10;height:20" coordorigin="5769,8237" coordsize="10,20">
              <v:shape style="position:absolute;left:5769;top:8237;width:10;height:20" coordorigin="5769,8237" coordsize="10,20" path="m5769,8256l5778,8256,5778,8237,5769,8237,5769,8256xe" filled="true" fillcolor="#000000" stroked="false">
                <v:path arrowok="t"/>
                <v:fill type="solid"/>
              </v:shape>
            </v:group>
            <v:group style="position:absolute;left:5769;top:8256;width:10;height:20" coordorigin="5769,8256" coordsize="10,20">
              <v:shape style="position:absolute;left:5769;top:8256;width:10;height:20" coordorigin="5769,8256" coordsize="10,20" path="m5769,8275l5778,8275,5778,8256,5769,8256,5769,8275xe" filled="true" fillcolor="#000000" stroked="false">
                <v:path arrowok="t"/>
                <v:fill type="solid"/>
              </v:shape>
            </v:group>
            <v:group style="position:absolute;left:5769;top:8275;width:10;height:20" coordorigin="5769,8275" coordsize="10,20">
              <v:shape style="position:absolute;left:5769;top:8275;width:10;height:20" coordorigin="5769,8275" coordsize="10,20" path="m5769,8294l5778,8294,5778,8275,5769,8275,5769,8294xe" filled="true" fillcolor="#000000" stroked="false">
                <v:path arrowok="t"/>
                <v:fill type="solid"/>
              </v:shape>
            </v:group>
            <v:group style="position:absolute;left:5769;top:8294;width:10;height:20" coordorigin="5769,8294" coordsize="10,20">
              <v:shape style="position:absolute;left:5769;top:8294;width:10;height:20" coordorigin="5769,8294" coordsize="10,20" path="m5769,8314l5778,8314,5778,8294,5769,8294,5769,8314xe" filled="true" fillcolor="#000000" stroked="false">
                <v:path arrowok="t"/>
                <v:fill type="solid"/>
              </v:shape>
            </v:group>
            <v:group style="position:absolute;left:5769;top:8317;width:10;height:2" coordorigin="5769,8317" coordsize="10,2">
              <v:shape style="position:absolute;left:5769;top:8317;width:10;height:2" coordorigin="5769,8317" coordsize="10,0" path="m5769,8317l5778,8317e" filled="false" stroked="true" strokeweight=".300018pt" strokecolor="#000000">
                <v:path arrowok="t"/>
              </v:shape>
            </v:group>
            <v:group style="position:absolute;left:6334;top:8102;width:10;height:20" coordorigin="6334,8102" coordsize="10,20">
              <v:shape style="position:absolute;left:6334;top:8102;width:10;height:20" coordorigin="6334,8102" coordsize="10,20" path="m6334,8122l6344,8122,6344,8102,6334,8102,6334,8122xe" filled="true" fillcolor="#000000" stroked="false">
                <v:path arrowok="t"/>
                <v:fill type="solid"/>
              </v:shape>
            </v:group>
            <v:group style="position:absolute;left:6334;top:8122;width:10;height:20" coordorigin="6334,8122" coordsize="10,20">
              <v:shape style="position:absolute;left:6334;top:8122;width:10;height:20" coordorigin="6334,8122" coordsize="10,20" path="m6334,8141l6344,8141,6344,8122,6334,8122,6334,8141xe" filled="true" fillcolor="#000000" stroked="false">
                <v:path arrowok="t"/>
                <v:fill type="solid"/>
              </v:shape>
            </v:group>
            <v:group style="position:absolute;left:6334;top:8141;width:10;height:20" coordorigin="6334,8141" coordsize="10,20">
              <v:shape style="position:absolute;left:6334;top:8141;width:10;height:20" coordorigin="6334,8141" coordsize="10,20" path="m6334,8160l6344,8160,6344,8141,6334,8141,6334,8160xe" filled="true" fillcolor="#000000" stroked="false">
                <v:path arrowok="t"/>
                <v:fill type="solid"/>
              </v:shape>
            </v:group>
            <v:group style="position:absolute;left:6334;top:8160;width:10;height:20" coordorigin="6334,8160" coordsize="10,20">
              <v:shape style="position:absolute;left:6334;top:8160;width:10;height:20" coordorigin="6334,8160" coordsize="10,20" path="m6334,8179l6344,8179,6344,8160,6334,8160,6334,8179xe" filled="true" fillcolor="#000000" stroked="false">
                <v:path arrowok="t"/>
                <v:fill type="solid"/>
              </v:shape>
            </v:group>
            <v:group style="position:absolute;left:6334;top:8179;width:10;height:20" coordorigin="6334,8179" coordsize="10,20">
              <v:shape style="position:absolute;left:6334;top:8179;width:10;height:20" coordorigin="6334,8179" coordsize="10,20" path="m6334,8198l6344,8198,6344,8179,6334,8179,6334,8198xe" filled="true" fillcolor="#000000" stroked="false">
                <v:path arrowok="t"/>
                <v:fill type="solid"/>
              </v:shape>
            </v:group>
            <v:group style="position:absolute;left:6334;top:8198;width:10;height:20" coordorigin="6334,8198" coordsize="10,20">
              <v:shape style="position:absolute;left:6334;top:8198;width:10;height:20" coordorigin="6334,8198" coordsize="10,20" path="m6334,8218l6344,8218,6344,8198,6334,8198,6334,8218xe" filled="true" fillcolor="#000000" stroked="false">
                <v:path arrowok="t"/>
                <v:fill type="solid"/>
              </v:shape>
            </v:group>
            <v:group style="position:absolute;left:6334;top:8218;width:10;height:20" coordorigin="6334,8218" coordsize="10,20">
              <v:shape style="position:absolute;left:6334;top:8218;width:10;height:20" coordorigin="6334,8218" coordsize="10,20" path="m6334,8237l6344,8237,6344,8218,6334,8218,6334,8237xe" filled="true" fillcolor="#000000" stroked="false">
                <v:path arrowok="t"/>
                <v:fill type="solid"/>
              </v:shape>
            </v:group>
            <v:group style="position:absolute;left:6334;top:8237;width:10;height:20" coordorigin="6334,8237" coordsize="10,20">
              <v:shape style="position:absolute;left:6334;top:8237;width:10;height:20" coordorigin="6334,8237" coordsize="10,20" path="m6334,8256l6344,8256,6344,8237,6334,8237,6334,8256xe" filled="true" fillcolor="#000000" stroked="false">
                <v:path arrowok="t"/>
                <v:fill type="solid"/>
              </v:shape>
            </v:group>
            <v:group style="position:absolute;left:6334;top:8256;width:10;height:20" coordorigin="6334,8256" coordsize="10,20">
              <v:shape style="position:absolute;left:6334;top:8256;width:10;height:20" coordorigin="6334,8256" coordsize="10,20" path="m6334,8275l6344,8275,6344,8256,6334,8256,6334,8275xe" filled="true" fillcolor="#000000" stroked="false">
                <v:path arrowok="t"/>
                <v:fill type="solid"/>
              </v:shape>
            </v:group>
            <v:group style="position:absolute;left:6334;top:8275;width:10;height:20" coordorigin="6334,8275" coordsize="10,20">
              <v:shape style="position:absolute;left:6334;top:8275;width:10;height:20" coordorigin="6334,8275" coordsize="10,20" path="m6334,8294l6344,8294,6344,8275,6334,8275,6334,8294xe" filled="true" fillcolor="#000000" stroked="false">
                <v:path arrowok="t"/>
                <v:fill type="solid"/>
              </v:shape>
            </v:group>
            <v:group style="position:absolute;left:6334;top:8294;width:10;height:20" coordorigin="6334,8294" coordsize="10,20">
              <v:shape style="position:absolute;left:6334;top:8294;width:10;height:20" coordorigin="6334,8294" coordsize="10,20" path="m6334,8314l6344,8314,6344,8294,6334,8294,6334,8314xe" filled="true" fillcolor="#000000" stroked="false">
                <v:path arrowok="t"/>
                <v:fill type="solid"/>
              </v:shape>
            </v:group>
            <v:group style="position:absolute;left:6334;top:8317;width:10;height:2" coordorigin="6334,8317" coordsize="10,2">
              <v:shape style="position:absolute;left:6334;top:8317;width:10;height:2" coordorigin="6334,8317" coordsize="10,0" path="m6334,8317l6344,8317e" filled="false" stroked="true" strokeweight=".300018pt" strokecolor="#000000">
                <v:path arrowok="t"/>
              </v:shape>
            </v:group>
            <v:group style="position:absolute;left:7820;top:8102;width:10;height:20" coordorigin="7820,8102" coordsize="10,20">
              <v:shape style="position:absolute;left:7820;top:8102;width:10;height:20" coordorigin="7820,8102" coordsize="10,20" path="m7820,8122l7829,8122,7829,8102,7820,8102,7820,8122xe" filled="true" fillcolor="#000000" stroked="false">
                <v:path arrowok="t"/>
                <v:fill type="solid"/>
              </v:shape>
            </v:group>
            <v:group style="position:absolute;left:7820;top:8122;width:10;height:20" coordorigin="7820,8122" coordsize="10,20">
              <v:shape style="position:absolute;left:7820;top:8122;width:10;height:20" coordorigin="7820,8122" coordsize="10,20" path="m7820,8141l7829,8141,7829,8122,7820,8122,7820,8141xe" filled="true" fillcolor="#000000" stroked="false">
                <v:path arrowok="t"/>
                <v:fill type="solid"/>
              </v:shape>
            </v:group>
            <v:group style="position:absolute;left:7820;top:8141;width:10;height:20" coordorigin="7820,8141" coordsize="10,20">
              <v:shape style="position:absolute;left:7820;top:8141;width:10;height:20" coordorigin="7820,8141" coordsize="10,20" path="m7820,8160l7829,8160,7829,8141,7820,8141,7820,8160xe" filled="true" fillcolor="#000000" stroked="false">
                <v:path arrowok="t"/>
                <v:fill type="solid"/>
              </v:shape>
            </v:group>
            <v:group style="position:absolute;left:7820;top:8160;width:10;height:20" coordorigin="7820,8160" coordsize="10,20">
              <v:shape style="position:absolute;left:7820;top:8160;width:10;height:20" coordorigin="7820,8160" coordsize="10,20" path="m7820,8179l7829,8179,7829,8160,7820,8160,7820,8179xe" filled="true" fillcolor="#000000" stroked="false">
                <v:path arrowok="t"/>
                <v:fill type="solid"/>
              </v:shape>
            </v:group>
            <v:group style="position:absolute;left:7820;top:8179;width:10;height:20" coordorigin="7820,8179" coordsize="10,20">
              <v:shape style="position:absolute;left:7820;top:8179;width:10;height:20" coordorigin="7820,8179" coordsize="10,20" path="m7820,8198l7829,8198,7829,8179,7820,8179,7820,8198xe" filled="true" fillcolor="#000000" stroked="false">
                <v:path arrowok="t"/>
                <v:fill type="solid"/>
              </v:shape>
            </v:group>
            <v:group style="position:absolute;left:7820;top:8198;width:10;height:20" coordorigin="7820,8198" coordsize="10,20">
              <v:shape style="position:absolute;left:7820;top:8198;width:10;height:20" coordorigin="7820,8198" coordsize="10,20" path="m7820,8218l7829,8218,7829,8198,7820,8198,7820,8218xe" filled="true" fillcolor="#000000" stroked="false">
                <v:path arrowok="t"/>
                <v:fill type="solid"/>
              </v:shape>
            </v:group>
            <v:group style="position:absolute;left:7820;top:8218;width:10;height:20" coordorigin="7820,8218" coordsize="10,20">
              <v:shape style="position:absolute;left:7820;top:8218;width:10;height:20" coordorigin="7820,8218" coordsize="10,20" path="m7820,8237l7829,8237,7829,8218,7820,8218,7820,8237xe" filled="true" fillcolor="#000000" stroked="false">
                <v:path arrowok="t"/>
                <v:fill type="solid"/>
              </v:shape>
            </v:group>
            <v:group style="position:absolute;left:7820;top:8237;width:10;height:20" coordorigin="7820,8237" coordsize="10,20">
              <v:shape style="position:absolute;left:7820;top:8237;width:10;height:20" coordorigin="7820,8237" coordsize="10,20" path="m7820,8256l7829,8256,7829,8237,7820,8237,7820,8256xe" filled="true" fillcolor="#000000" stroked="false">
                <v:path arrowok="t"/>
                <v:fill type="solid"/>
              </v:shape>
            </v:group>
            <v:group style="position:absolute;left:7820;top:8256;width:10;height:20" coordorigin="7820,8256" coordsize="10,20">
              <v:shape style="position:absolute;left:7820;top:8256;width:10;height:20" coordorigin="7820,8256" coordsize="10,20" path="m7820,8275l7829,8275,7829,8256,7820,8256,7820,8275xe" filled="true" fillcolor="#000000" stroked="false">
                <v:path arrowok="t"/>
                <v:fill type="solid"/>
              </v:shape>
            </v:group>
            <v:group style="position:absolute;left:7820;top:8275;width:10;height:20" coordorigin="7820,8275" coordsize="10,20">
              <v:shape style="position:absolute;left:7820;top:8275;width:10;height:20" coordorigin="7820,8275" coordsize="10,20" path="m7820,8294l7829,8294,7829,8275,7820,8275,7820,8294xe" filled="true" fillcolor="#000000" stroked="false">
                <v:path arrowok="t"/>
                <v:fill type="solid"/>
              </v:shape>
            </v:group>
            <v:group style="position:absolute;left:7820;top:8294;width:10;height:20" coordorigin="7820,8294" coordsize="10,20">
              <v:shape style="position:absolute;left:7820;top:8294;width:10;height:20" coordorigin="7820,8294" coordsize="10,20" path="m7820,8314l7829,8314,7829,8294,7820,8294,7820,8314xe" filled="true" fillcolor="#000000" stroked="false">
                <v:path arrowok="t"/>
                <v:fill type="solid"/>
              </v:shape>
            </v:group>
            <v:group style="position:absolute;left:7820;top:8317;width:10;height:2" coordorigin="7820,8317" coordsize="10,2">
              <v:shape style="position:absolute;left:7820;top:8317;width:10;height:2" coordorigin="7820,8317" coordsize="10,0" path="m7820,8317l7829,8317e" filled="false" stroked="true" strokeweight=".300018pt" strokecolor="#000000">
                <v:path arrowok="t"/>
              </v:shape>
            </v:group>
            <v:group style="position:absolute;left:8462;top:8102;width:10;height:20" coordorigin="8462,8102" coordsize="10,20">
              <v:shape style="position:absolute;left:8462;top:8102;width:10;height:20" coordorigin="8462,8102" coordsize="10,20" path="m8462,8122l8472,8122,8472,8102,8462,8102,8462,8122xe" filled="true" fillcolor="#000000" stroked="false">
                <v:path arrowok="t"/>
                <v:fill type="solid"/>
              </v:shape>
            </v:group>
            <v:group style="position:absolute;left:8462;top:8122;width:10;height:20" coordorigin="8462,8122" coordsize="10,20">
              <v:shape style="position:absolute;left:8462;top:8122;width:10;height:20" coordorigin="8462,8122" coordsize="10,20" path="m8462,8141l8472,8141,8472,8122,8462,8122,8462,8141xe" filled="true" fillcolor="#000000" stroked="false">
                <v:path arrowok="t"/>
                <v:fill type="solid"/>
              </v:shape>
            </v:group>
            <v:group style="position:absolute;left:8462;top:8141;width:10;height:20" coordorigin="8462,8141" coordsize="10,20">
              <v:shape style="position:absolute;left:8462;top:8141;width:10;height:20" coordorigin="8462,8141" coordsize="10,20" path="m8462,8160l8472,8160,8472,8141,8462,8141,8462,8160xe" filled="true" fillcolor="#000000" stroked="false">
                <v:path arrowok="t"/>
                <v:fill type="solid"/>
              </v:shape>
            </v:group>
            <v:group style="position:absolute;left:8462;top:8160;width:10;height:20" coordorigin="8462,8160" coordsize="10,20">
              <v:shape style="position:absolute;left:8462;top:8160;width:10;height:20" coordorigin="8462,8160" coordsize="10,20" path="m8462,8179l8472,8179,8472,8160,8462,8160,8462,8179xe" filled="true" fillcolor="#000000" stroked="false">
                <v:path arrowok="t"/>
                <v:fill type="solid"/>
              </v:shape>
            </v:group>
            <v:group style="position:absolute;left:8462;top:8179;width:10;height:20" coordorigin="8462,8179" coordsize="10,20">
              <v:shape style="position:absolute;left:8462;top:8179;width:10;height:20" coordorigin="8462,8179" coordsize="10,20" path="m8462,8198l8472,8198,8472,8179,8462,8179,8462,8198xe" filled="true" fillcolor="#000000" stroked="false">
                <v:path arrowok="t"/>
                <v:fill type="solid"/>
              </v:shape>
            </v:group>
            <v:group style="position:absolute;left:8462;top:8198;width:10;height:20" coordorigin="8462,8198" coordsize="10,20">
              <v:shape style="position:absolute;left:8462;top:8198;width:10;height:20" coordorigin="8462,8198" coordsize="10,20" path="m8462,8218l8472,8218,8472,8198,8462,8198,8462,8218xe" filled="true" fillcolor="#000000" stroked="false">
                <v:path arrowok="t"/>
                <v:fill type="solid"/>
              </v:shape>
            </v:group>
            <v:group style="position:absolute;left:8462;top:8218;width:10;height:20" coordorigin="8462,8218" coordsize="10,20">
              <v:shape style="position:absolute;left:8462;top:8218;width:10;height:20" coordorigin="8462,8218" coordsize="10,20" path="m8462,8237l8472,8237,8472,8218,8462,8218,8462,8237xe" filled="true" fillcolor="#000000" stroked="false">
                <v:path arrowok="t"/>
                <v:fill type="solid"/>
              </v:shape>
            </v:group>
            <v:group style="position:absolute;left:8462;top:8237;width:10;height:20" coordorigin="8462,8237" coordsize="10,20">
              <v:shape style="position:absolute;left:8462;top:8237;width:10;height:20" coordorigin="8462,8237" coordsize="10,20" path="m8462,8256l8472,8256,8472,8237,8462,8237,8462,8256xe" filled="true" fillcolor="#000000" stroked="false">
                <v:path arrowok="t"/>
                <v:fill type="solid"/>
              </v:shape>
            </v:group>
            <v:group style="position:absolute;left:8462;top:8256;width:10;height:20" coordorigin="8462,8256" coordsize="10,20">
              <v:shape style="position:absolute;left:8462;top:8256;width:10;height:20" coordorigin="8462,8256" coordsize="10,20" path="m8462,8275l8472,8275,8472,8256,8462,8256,8462,8275xe" filled="true" fillcolor="#000000" stroked="false">
                <v:path arrowok="t"/>
                <v:fill type="solid"/>
              </v:shape>
            </v:group>
            <v:group style="position:absolute;left:8462;top:8275;width:10;height:20" coordorigin="8462,8275" coordsize="10,20">
              <v:shape style="position:absolute;left:8462;top:8275;width:10;height:20" coordorigin="8462,8275" coordsize="10,20" path="m8462,8294l8472,8294,8472,8275,8462,8275,8462,8294xe" filled="true" fillcolor="#000000" stroked="false">
                <v:path arrowok="t"/>
                <v:fill type="solid"/>
              </v:shape>
            </v:group>
            <v:group style="position:absolute;left:8462;top:8294;width:10;height:20" coordorigin="8462,8294" coordsize="10,20">
              <v:shape style="position:absolute;left:8462;top:8294;width:10;height:20" coordorigin="8462,8294" coordsize="10,20" path="m8462,8314l8472,8314,8472,8294,8462,8294,8462,8314xe" filled="true" fillcolor="#000000" stroked="false">
                <v:path arrowok="t"/>
                <v:fill type="solid"/>
              </v:shape>
            </v:group>
            <v:group style="position:absolute;left:8462;top:8317;width:10;height:2" coordorigin="8462,8317" coordsize="10,2">
              <v:shape style="position:absolute;left:8462;top:8317;width:10;height:2" coordorigin="8462,8317" coordsize="10,0" path="m8462,8317l8472,8317e" filled="false" stroked="true" strokeweight=".300018pt" strokecolor="#000000">
                <v:path arrowok="t"/>
              </v:shape>
            </v:group>
            <v:group style="position:absolute;left:9597;top:8102;width:10;height:20" coordorigin="9597,8102" coordsize="10,20">
              <v:shape style="position:absolute;left:9597;top:8102;width:10;height:20" coordorigin="9597,8102" coordsize="10,20" path="m9597,8122l9607,8122,9607,8102,9597,8102,9597,8122xe" filled="true" fillcolor="#000000" stroked="false">
                <v:path arrowok="t"/>
                <v:fill type="solid"/>
              </v:shape>
            </v:group>
            <v:group style="position:absolute;left:9597;top:8122;width:10;height:20" coordorigin="9597,8122" coordsize="10,20">
              <v:shape style="position:absolute;left:9597;top:8122;width:10;height:20" coordorigin="9597,8122" coordsize="10,20" path="m9597,8141l9607,8141,9607,8122,9597,8122,9597,8141xe" filled="true" fillcolor="#000000" stroked="false">
                <v:path arrowok="t"/>
                <v:fill type="solid"/>
              </v:shape>
            </v:group>
            <v:group style="position:absolute;left:9597;top:8141;width:10;height:20" coordorigin="9597,8141" coordsize="10,20">
              <v:shape style="position:absolute;left:9597;top:8141;width:10;height:20" coordorigin="9597,8141" coordsize="10,20" path="m9597,8160l9607,8160,9607,8141,9597,8141,9597,8160xe" filled="true" fillcolor="#000000" stroked="false">
                <v:path arrowok="t"/>
                <v:fill type="solid"/>
              </v:shape>
            </v:group>
            <v:group style="position:absolute;left:9597;top:8160;width:10;height:20" coordorigin="9597,8160" coordsize="10,20">
              <v:shape style="position:absolute;left:9597;top:8160;width:10;height:20" coordorigin="9597,8160" coordsize="10,20" path="m9597,8179l9607,8179,9607,8160,9597,8160,9597,8179xe" filled="true" fillcolor="#000000" stroked="false">
                <v:path arrowok="t"/>
                <v:fill type="solid"/>
              </v:shape>
            </v:group>
            <v:group style="position:absolute;left:9597;top:8179;width:10;height:20" coordorigin="9597,8179" coordsize="10,20">
              <v:shape style="position:absolute;left:9597;top:8179;width:10;height:20" coordorigin="9597,8179" coordsize="10,20" path="m9597,8198l9607,8198,9607,8179,9597,8179,9597,8198xe" filled="true" fillcolor="#000000" stroked="false">
                <v:path arrowok="t"/>
                <v:fill type="solid"/>
              </v:shape>
            </v:group>
            <v:group style="position:absolute;left:9597;top:8198;width:10;height:20" coordorigin="9597,8198" coordsize="10,20">
              <v:shape style="position:absolute;left:9597;top:8198;width:10;height:20" coordorigin="9597,8198" coordsize="10,20" path="m9597,8218l9607,8218,9607,8198,9597,8198,9597,8218xe" filled="true" fillcolor="#000000" stroked="false">
                <v:path arrowok="t"/>
                <v:fill type="solid"/>
              </v:shape>
            </v:group>
            <v:group style="position:absolute;left:9597;top:8218;width:10;height:20" coordorigin="9597,8218" coordsize="10,20">
              <v:shape style="position:absolute;left:9597;top:8218;width:10;height:20" coordorigin="9597,8218" coordsize="10,20" path="m9597,8237l9607,8237,9607,8218,9597,8218,9597,8237xe" filled="true" fillcolor="#000000" stroked="false">
                <v:path arrowok="t"/>
                <v:fill type="solid"/>
              </v:shape>
            </v:group>
            <v:group style="position:absolute;left:9597;top:8237;width:10;height:20" coordorigin="9597,8237" coordsize="10,20">
              <v:shape style="position:absolute;left:9597;top:8237;width:10;height:20" coordorigin="9597,8237" coordsize="10,20" path="m9597,8256l9607,8256,9607,8237,9597,8237,9597,8256xe" filled="true" fillcolor="#000000" stroked="false">
                <v:path arrowok="t"/>
                <v:fill type="solid"/>
              </v:shape>
            </v:group>
            <v:group style="position:absolute;left:9597;top:8256;width:10;height:20" coordorigin="9597,8256" coordsize="10,20">
              <v:shape style="position:absolute;left:9597;top:8256;width:10;height:20" coordorigin="9597,8256" coordsize="10,20" path="m9597,8275l9607,8275,9607,8256,9597,8256,9597,8275xe" filled="true" fillcolor="#000000" stroked="false">
                <v:path arrowok="t"/>
                <v:fill type="solid"/>
              </v:shape>
            </v:group>
            <v:group style="position:absolute;left:9597;top:8275;width:10;height:20" coordorigin="9597,8275" coordsize="10,20">
              <v:shape style="position:absolute;left:9597;top:8275;width:10;height:20" coordorigin="9597,8275" coordsize="10,20" path="m9597,8294l9607,8294,9607,8275,9597,8275,9597,8294xe" filled="true" fillcolor="#000000" stroked="false">
                <v:path arrowok="t"/>
                <v:fill type="solid"/>
              </v:shape>
            </v:group>
            <v:group style="position:absolute;left:9597;top:8294;width:10;height:20" coordorigin="9597,8294" coordsize="10,20">
              <v:shape style="position:absolute;left:9597;top:8294;width:10;height:20" coordorigin="9597,8294" coordsize="10,20" path="m9597,8314l9607,8314,9607,8294,9597,8294,9597,8314xe" filled="true" fillcolor="#000000" stroked="false">
                <v:path arrowok="t"/>
                <v:fill type="solid"/>
              </v:shape>
            </v:group>
            <v:group style="position:absolute;left:9597;top:8317;width:10;height:2" coordorigin="9597,8317" coordsize="10,2">
              <v:shape style="position:absolute;left:9597;top:8317;width:10;height:2" coordorigin="9597,8317" coordsize="10,0" path="m9597,8317l9607,8317e" filled="false" stroked="true" strokeweight=".300018pt" strokecolor="#000000">
                <v:path arrowok="t"/>
              </v:shape>
            </v:group>
            <v:group style="position:absolute;left:10162;top:8102;width:10;height:20" coordorigin="10162,8102" coordsize="10,20">
              <v:shape style="position:absolute;left:10162;top:8102;width:10;height:20" coordorigin="10162,8102" coordsize="10,20" path="m10162,8122l10172,8122,10172,8102,10162,8102,10162,8122xe" filled="true" fillcolor="#000000" stroked="false">
                <v:path arrowok="t"/>
                <v:fill type="solid"/>
              </v:shape>
            </v:group>
            <v:group style="position:absolute;left:10162;top:8122;width:10;height:20" coordorigin="10162,8122" coordsize="10,20">
              <v:shape style="position:absolute;left:10162;top:8122;width:10;height:20" coordorigin="10162,8122" coordsize="10,20" path="m10162,8141l10172,8141,10172,8122,10162,8122,10162,8141xe" filled="true" fillcolor="#000000" stroked="false">
                <v:path arrowok="t"/>
                <v:fill type="solid"/>
              </v:shape>
            </v:group>
            <v:group style="position:absolute;left:10162;top:8141;width:10;height:20" coordorigin="10162,8141" coordsize="10,20">
              <v:shape style="position:absolute;left:10162;top:8141;width:10;height:20" coordorigin="10162,8141" coordsize="10,20" path="m10162,8160l10172,8160,10172,8141,10162,8141,10162,8160xe" filled="true" fillcolor="#000000" stroked="false">
                <v:path arrowok="t"/>
                <v:fill type="solid"/>
              </v:shape>
            </v:group>
            <v:group style="position:absolute;left:10162;top:8160;width:10;height:20" coordorigin="10162,8160" coordsize="10,20">
              <v:shape style="position:absolute;left:10162;top:8160;width:10;height:20" coordorigin="10162,8160" coordsize="10,20" path="m10162,8179l10172,8179,10172,8160,10162,8160,10162,8179xe" filled="true" fillcolor="#000000" stroked="false">
                <v:path arrowok="t"/>
                <v:fill type="solid"/>
              </v:shape>
            </v:group>
            <v:group style="position:absolute;left:10162;top:8179;width:10;height:20" coordorigin="10162,8179" coordsize="10,20">
              <v:shape style="position:absolute;left:10162;top:8179;width:10;height:20" coordorigin="10162,8179" coordsize="10,20" path="m10162,8198l10172,8198,10172,8179,10162,8179,10162,8198xe" filled="true" fillcolor="#000000" stroked="false">
                <v:path arrowok="t"/>
                <v:fill type="solid"/>
              </v:shape>
            </v:group>
            <v:group style="position:absolute;left:10162;top:8198;width:10;height:20" coordorigin="10162,8198" coordsize="10,20">
              <v:shape style="position:absolute;left:10162;top:8198;width:10;height:20" coordorigin="10162,8198" coordsize="10,20" path="m10162,8218l10172,8218,10172,8198,10162,8198,10162,8218xe" filled="true" fillcolor="#000000" stroked="false">
                <v:path arrowok="t"/>
                <v:fill type="solid"/>
              </v:shape>
            </v:group>
            <v:group style="position:absolute;left:10162;top:8218;width:10;height:20" coordorigin="10162,8218" coordsize="10,20">
              <v:shape style="position:absolute;left:10162;top:8218;width:10;height:20" coordorigin="10162,8218" coordsize="10,20" path="m10162,8237l10172,8237,10172,8218,10162,8218,10162,8237xe" filled="true" fillcolor="#000000" stroked="false">
                <v:path arrowok="t"/>
                <v:fill type="solid"/>
              </v:shape>
            </v:group>
            <v:group style="position:absolute;left:10162;top:8237;width:10;height:20" coordorigin="10162,8237" coordsize="10,20">
              <v:shape style="position:absolute;left:10162;top:8237;width:10;height:20" coordorigin="10162,8237" coordsize="10,20" path="m10162,8256l10172,8256,10172,8237,10162,8237,10162,8256xe" filled="true" fillcolor="#000000" stroked="false">
                <v:path arrowok="t"/>
                <v:fill type="solid"/>
              </v:shape>
            </v:group>
            <v:group style="position:absolute;left:10162;top:8256;width:10;height:20" coordorigin="10162,8256" coordsize="10,20">
              <v:shape style="position:absolute;left:10162;top:8256;width:10;height:20" coordorigin="10162,8256" coordsize="10,20" path="m10162,8275l10172,8275,10172,8256,10162,8256,10162,8275xe" filled="true" fillcolor="#000000" stroked="false">
                <v:path arrowok="t"/>
                <v:fill type="solid"/>
              </v:shape>
            </v:group>
            <v:group style="position:absolute;left:10162;top:8275;width:10;height:20" coordorigin="10162,8275" coordsize="10,20">
              <v:shape style="position:absolute;left:10162;top:8275;width:10;height:20" coordorigin="10162,8275" coordsize="10,20" path="m10162,8294l10172,8294,10172,8275,10162,8275,10162,8294xe" filled="true" fillcolor="#000000" stroked="false">
                <v:path arrowok="t"/>
                <v:fill type="solid"/>
              </v:shape>
            </v:group>
            <v:group style="position:absolute;left:10162;top:8294;width:10;height:20" coordorigin="10162,8294" coordsize="10,20">
              <v:shape style="position:absolute;left:10162;top:8294;width:10;height:20" coordorigin="10162,8294" coordsize="10,20" path="m10162,8314l10172,8314,10172,8294,10162,8294,10162,8314xe" filled="true" fillcolor="#000000" stroked="false">
                <v:path arrowok="t"/>
                <v:fill type="solid"/>
              </v:shape>
            </v:group>
            <v:group style="position:absolute;left:10162;top:8317;width:10;height:2" coordorigin="10162,8317" coordsize="10,2">
              <v:shape style="position:absolute;left:10162;top:8317;width:10;height:2" coordorigin="10162,8317" coordsize="10,0" path="m10162,8317l10172,8317e" filled="false" stroked="true" strokeweight=".300018pt" strokecolor="#000000">
                <v:path arrowok="t"/>
              </v:shape>
            </v:group>
            <v:group style="position:absolute;left:11437;top:8102;width:10;height:20" coordorigin="11437,8102" coordsize="10,20">
              <v:shape style="position:absolute;left:11437;top:8102;width:10;height:20" coordorigin="11437,8102" coordsize="10,20" path="m11437,8122l11446,8122,11446,8102,11437,8102,11437,8122xe" filled="true" fillcolor="#000000" stroked="false">
                <v:path arrowok="t"/>
                <v:fill type="solid"/>
              </v:shape>
            </v:group>
            <v:group style="position:absolute;left:11437;top:8122;width:10;height:20" coordorigin="11437,8122" coordsize="10,20">
              <v:shape style="position:absolute;left:11437;top:8122;width:10;height:20" coordorigin="11437,8122" coordsize="10,20" path="m11437,8141l11446,8141,11446,8122,11437,8122,11437,8141xe" filled="true" fillcolor="#000000" stroked="false">
                <v:path arrowok="t"/>
                <v:fill type="solid"/>
              </v:shape>
            </v:group>
            <v:group style="position:absolute;left:11437;top:8141;width:10;height:20" coordorigin="11437,8141" coordsize="10,20">
              <v:shape style="position:absolute;left:11437;top:8141;width:10;height:20" coordorigin="11437,8141" coordsize="10,20" path="m11437,8160l11446,8160,11446,8141,11437,8141,11437,8160xe" filled="true" fillcolor="#000000" stroked="false">
                <v:path arrowok="t"/>
                <v:fill type="solid"/>
              </v:shape>
            </v:group>
            <v:group style="position:absolute;left:11437;top:8160;width:10;height:20" coordorigin="11437,8160" coordsize="10,20">
              <v:shape style="position:absolute;left:11437;top:8160;width:10;height:20" coordorigin="11437,8160" coordsize="10,20" path="m11437,8179l11446,8179,11446,8160,11437,8160,11437,8179xe" filled="true" fillcolor="#000000" stroked="false">
                <v:path arrowok="t"/>
                <v:fill type="solid"/>
              </v:shape>
            </v:group>
            <v:group style="position:absolute;left:11437;top:8179;width:10;height:20" coordorigin="11437,8179" coordsize="10,20">
              <v:shape style="position:absolute;left:11437;top:8179;width:10;height:20" coordorigin="11437,8179" coordsize="10,20" path="m11437,8198l11446,8198,11446,8179,11437,8179,11437,8198xe" filled="true" fillcolor="#000000" stroked="false">
                <v:path arrowok="t"/>
                <v:fill type="solid"/>
              </v:shape>
            </v:group>
            <v:group style="position:absolute;left:11437;top:8198;width:10;height:20" coordorigin="11437,8198" coordsize="10,20">
              <v:shape style="position:absolute;left:11437;top:8198;width:10;height:20" coordorigin="11437,8198" coordsize="10,20" path="m11437,8218l11446,8218,11446,8198,11437,8198,11437,8218xe" filled="true" fillcolor="#000000" stroked="false">
                <v:path arrowok="t"/>
                <v:fill type="solid"/>
              </v:shape>
            </v:group>
            <v:group style="position:absolute;left:11437;top:8218;width:10;height:20" coordorigin="11437,8218" coordsize="10,20">
              <v:shape style="position:absolute;left:11437;top:8218;width:10;height:20" coordorigin="11437,8218" coordsize="10,20" path="m11437,8237l11446,8237,11446,8218,11437,8218,11437,8237xe" filled="true" fillcolor="#000000" stroked="false">
                <v:path arrowok="t"/>
                <v:fill type="solid"/>
              </v:shape>
            </v:group>
            <v:group style="position:absolute;left:11437;top:8237;width:10;height:20" coordorigin="11437,8237" coordsize="10,20">
              <v:shape style="position:absolute;left:11437;top:8237;width:10;height:20" coordorigin="11437,8237" coordsize="10,20" path="m11437,8256l11446,8256,11446,8237,11437,8237,11437,8256xe" filled="true" fillcolor="#000000" stroked="false">
                <v:path arrowok="t"/>
                <v:fill type="solid"/>
              </v:shape>
            </v:group>
            <v:group style="position:absolute;left:11437;top:8256;width:10;height:20" coordorigin="11437,8256" coordsize="10,20">
              <v:shape style="position:absolute;left:11437;top:8256;width:10;height:20" coordorigin="11437,8256" coordsize="10,20" path="m11437,8275l11446,8275,11446,8256,11437,8256,11437,8275xe" filled="true" fillcolor="#000000" stroked="false">
                <v:path arrowok="t"/>
                <v:fill type="solid"/>
              </v:shape>
            </v:group>
            <v:group style="position:absolute;left:11437;top:8275;width:10;height:20" coordorigin="11437,8275" coordsize="10,20">
              <v:shape style="position:absolute;left:11437;top:8275;width:10;height:20" coordorigin="11437,8275" coordsize="10,20" path="m11437,8294l11446,8294,11446,8275,11437,8275,11437,8294xe" filled="true" fillcolor="#000000" stroked="false">
                <v:path arrowok="t"/>
                <v:fill type="solid"/>
              </v:shape>
            </v:group>
            <v:group style="position:absolute;left:11437;top:8294;width:10;height:20" coordorigin="11437,8294" coordsize="10,20">
              <v:shape style="position:absolute;left:11437;top:8294;width:10;height:20" coordorigin="11437,8294" coordsize="10,20" path="m11437,8314l11446,8314,11446,8294,11437,8294,11437,8314xe" filled="true" fillcolor="#000000" stroked="false">
                <v:path arrowok="t"/>
                <v:fill type="solid"/>
              </v:shape>
            </v:group>
            <v:group style="position:absolute;left:11437;top:8317;width:10;height:2" coordorigin="11437,8317" coordsize="10,2">
              <v:shape style="position:absolute;left:11437;top:8317;width:10;height:2" coordorigin="11437,8317" coordsize="10,0" path="m11437,8317l11446,8317e" filled="false" stroked="true" strokeweight=".300018pt" strokecolor="#000000">
                <v:path arrowok="t"/>
              </v:shape>
            </v:group>
            <v:group style="position:absolute;left:12720;top:8102;width:10;height:20" coordorigin="12720,8102" coordsize="10,20">
              <v:shape style="position:absolute;left:12720;top:8102;width:10;height:20" coordorigin="12720,8102" coordsize="10,20" path="m12720,8122l12729,8122,12729,8102,12720,8102,12720,8122xe" filled="true" fillcolor="#000000" stroked="false">
                <v:path arrowok="t"/>
                <v:fill type="solid"/>
              </v:shape>
            </v:group>
            <v:group style="position:absolute;left:12720;top:8122;width:10;height:20" coordorigin="12720,8122" coordsize="10,20">
              <v:shape style="position:absolute;left:12720;top:8122;width:10;height:20" coordorigin="12720,8122" coordsize="10,20" path="m12720,8141l12729,8141,12729,8122,12720,8122,12720,8141xe" filled="true" fillcolor="#000000" stroked="false">
                <v:path arrowok="t"/>
                <v:fill type="solid"/>
              </v:shape>
            </v:group>
            <v:group style="position:absolute;left:12720;top:8141;width:10;height:20" coordorigin="12720,8141" coordsize="10,20">
              <v:shape style="position:absolute;left:12720;top:8141;width:10;height:20" coordorigin="12720,8141" coordsize="10,20" path="m12720,8160l12729,8160,12729,8141,12720,8141,12720,8160xe" filled="true" fillcolor="#000000" stroked="false">
                <v:path arrowok="t"/>
                <v:fill type="solid"/>
              </v:shape>
            </v:group>
            <v:group style="position:absolute;left:12720;top:8160;width:10;height:20" coordorigin="12720,8160" coordsize="10,20">
              <v:shape style="position:absolute;left:12720;top:8160;width:10;height:20" coordorigin="12720,8160" coordsize="10,20" path="m12720,8179l12729,8179,12729,8160,12720,8160,12720,8179xe" filled="true" fillcolor="#000000" stroked="false">
                <v:path arrowok="t"/>
                <v:fill type="solid"/>
              </v:shape>
            </v:group>
            <v:group style="position:absolute;left:12720;top:8179;width:10;height:20" coordorigin="12720,8179" coordsize="10,20">
              <v:shape style="position:absolute;left:12720;top:8179;width:10;height:20" coordorigin="12720,8179" coordsize="10,20" path="m12720,8198l12729,8198,12729,8179,12720,8179,12720,8198xe" filled="true" fillcolor="#000000" stroked="false">
                <v:path arrowok="t"/>
                <v:fill type="solid"/>
              </v:shape>
            </v:group>
            <v:group style="position:absolute;left:12720;top:8198;width:10;height:20" coordorigin="12720,8198" coordsize="10,20">
              <v:shape style="position:absolute;left:12720;top:8198;width:10;height:20" coordorigin="12720,8198" coordsize="10,20" path="m12720,8218l12729,8218,12729,8198,12720,8198,12720,8218xe" filled="true" fillcolor="#000000" stroked="false">
                <v:path arrowok="t"/>
                <v:fill type="solid"/>
              </v:shape>
            </v:group>
            <v:group style="position:absolute;left:12720;top:8218;width:10;height:20" coordorigin="12720,8218" coordsize="10,20">
              <v:shape style="position:absolute;left:12720;top:8218;width:10;height:20" coordorigin="12720,8218" coordsize="10,20" path="m12720,8237l12729,8237,12729,8218,12720,8218,12720,8237xe" filled="true" fillcolor="#000000" stroked="false">
                <v:path arrowok="t"/>
                <v:fill type="solid"/>
              </v:shape>
            </v:group>
            <v:group style="position:absolute;left:12720;top:8237;width:10;height:20" coordorigin="12720,8237" coordsize="10,20">
              <v:shape style="position:absolute;left:12720;top:8237;width:10;height:20" coordorigin="12720,8237" coordsize="10,20" path="m12720,8256l12729,8256,12729,8237,12720,8237,12720,8256xe" filled="true" fillcolor="#000000" stroked="false">
                <v:path arrowok="t"/>
                <v:fill type="solid"/>
              </v:shape>
            </v:group>
            <v:group style="position:absolute;left:12720;top:8256;width:10;height:20" coordorigin="12720,8256" coordsize="10,20">
              <v:shape style="position:absolute;left:12720;top:8256;width:10;height:20" coordorigin="12720,8256" coordsize="10,20" path="m12720,8275l12729,8275,12729,8256,12720,8256,12720,8275xe" filled="true" fillcolor="#000000" stroked="false">
                <v:path arrowok="t"/>
                <v:fill type="solid"/>
              </v:shape>
            </v:group>
            <v:group style="position:absolute;left:12720;top:8275;width:10;height:20" coordorigin="12720,8275" coordsize="10,20">
              <v:shape style="position:absolute;left:12720;top:8275;width:10;height:20" coordorigin="12720,8275" coordsize="10,20" path="m12720,8294l12729,8294,12729,8275,12720,8275,12720,8294xe" filled="true" fillcolor="#000000" stroked="false">
                <v:path arrowok="t"/>
                <v:fill type="solid"/>
              </v:shape>
            </v:group>
            <v:group style="position:absolute;left:12720;top:8294;width:10;height:20" coordorigin="12720,8294" coordsize="10,20">
              <v:shape style="position:absolute;left:12720;top:8294;width:10;height:20" coordorigin="12720,8294" coordsize="10,20" path="m12720,8314l12729,8314,12729,8294,12720,8294,12720,8314xe" filled="true" fillcolor="#000000" stroked="false">
                <v:path arrowok="t"/>
                <v:fill type="solid"/>
              </v:shape>
            </v:group>
            <v:group style="position:absolute;left:12720;top:8317;width:10;height:2" coordorigin="12720,8317" coordsize="10,2">
              <v:shape style="position:absolute;left:12720;top:8317;width:10;height:2" coordorigin="12720,8317" coordsize="10,0" path="m12720,8317l12729,8317e" filled="false" stroked="true" strokeweight=".300018pt" strokecolor="#000000">
                <v:path arrowok="t"/>
              </v:shape>
            </v:group>
            <v:group style="position:absolute;left:14018;top:8102;width:10;height:20" coordorigin="14018,8102" coordsize="10,20">
              <v:shape style="position:absolute;left:14018;top:8102;width:10;height:20" coordorigin="14018,8102" coordsize="10,20" path="m14018,8122l14028,8122,14028,8102,14018,8102,14018,8122xe" filled="true" fillcolor="#000000" stroked="false">
                <v:path arrowok="t"/>
                <v:fill type="solid"/>
              </v:shape>
            </v:group>
            <v:group style="position:absolute;left:14018;top:8122;width:10;height:20" coordorigin="14018,8122" coordsize="10,20">
              <v:shape style="position:absolute;left:14018;top:8122;width:10;height:20" coordorigin="14018,8122" coordsize="10,20" path="m14018,8141l14028,8141,14028,8122,14018,8122,14018,8141xe" filled="true" fillcolor="#000000" stroked="false">
                <v:path arrowok="t"/>
                <v:fill type="solid"/>
              </v:shape>
            </v:group>
            <v:group style="position:absolute;left:14018;top:8141;width:10;height:20" coordorigin="14018,8141" coordsize="10,20">
              <v:shape style="position:absolute;left:14018;top:8141;width:10;height:20" coordorigin="14018,8141" coordsize="10,20" path="m14018,8160l14028,8160,14028,8141,14018,8141,14018,8160xe" filled="true" fillcolor="#000000" stroked="false">
                <v:path arrowok="t"/>
                <v:fill type="solid"/>
              </v:shape>
            </v:group>
            <v:group style="position:absolute;left:14018;top:8160;width:10;height:20" coordorigin="14018,8160" coordsize="10,20">
              <v:shape style="position:absolute;left:14018;top:8160;width:10;height:20" coordorigin="14018,8160" coordsize="10,20" path="m14018,8179l14028,8179,14028,8160,14018,8160,14018,8179xe" filled="true" fillcolor="#000000" stroked="false">
                <v:path arrowok="t"/>
                <v:fill type="solid"/>
              </v:shape>
            </v:group>
            <v:group style="position:absolute;left:14018;top:8179;width:10;height:20" coordorigin="14018,8179" coordsize="10,20">
              <v:shape style="position:absolute;left:14018;top:8179;width:10;height:20" coordorigin="14018,8179" coordsize="10,20" path="m14018,8198l14028,8198,14028,8179,14018,8179,14018,8198xe" filled="true" fillcolor="#000000" stroked="false">
                <v:path arrowok="t"/>
                <v:fill type="solid"/>
              </v:shape>
            </v:group>
            <v:group style="position:absolute;left:14018;top:8198;width:10;height:20" coordorigin="14018,8198" coordsize="10,20">
              <v:shape style="position:absolute;left:14018;top:8198;width:10;height:20" coordorigin="14018,8198" coordsize="10,20" path="m14018,8218l14028,8218,14028,8198,14018,8198,14018,8218xe" filled="true" fillcolor="#000000" stroked="false">
                <v:path arrowok="t"/>
                <v:fill type="solid"/>
              </v:shape>
            </v:group>
            <v:group style="position:absolute;left:14018;top:8218;width:10;height:20" coordorigin="14018,8218" coordsize="10,20">
              <v:shape style="position:absolute;left:14018;top:8218;width:10;height:20" coordorigin="14018,8218" coordsize="10,20" path="m14018,8237l14028,8237,14028,8218,14018,8218,14018,8237xe" filled="true" fillcolor="#000000" stroked="false">
                <v:path arrowok="t"/>
                <v:fill type="solid"/>
              </v:shape>
            </v:group>
            <v:group style="position:absolute;left:14018;top:8237;width:10;height:20" coordorigin="14018,8237" coordsize="10,20">
              <v:shape style="position:absolute;left:14018;top:8237;width:10;height:20" coordorigin="14018,8237" coordsize="10,20" path="m14018,8256l14028,8256,14028,8237,14018,8237,14018,8256xe" filled="true" fillcolor="#000000" stroked="false">
                <v:path arrowok="t"/>
                <v:fill type="solid"/>
              </v:shape>
            </v:group>
            <v:group style="position:absolute;left:14018;top:8256;width:10;height:20" coordorigin="14018,8256" coordsize="10,20">
              <v:shape style="position:absolute;left:14018;top:8256;width:10;height:20" coordorigin="14018,8256" coordsize="10,20" path="m14018,8275l14028,8275,14028,8256,14018,8256,14018,8275xe" filled="true" fillcolor="#000000" stroked="false">
                <v:path arrowok="t"/>
                <v:fill type="solid"/>
              </v:shape>
            </v:group>
            <v:group style="position:absolute;left:14018;top:8275;width:10;height:20" coordorigin="14018,8275" coordsize="10,20">
              <v:shape style="position:absolute;left:14018;top:8275;width:10;height:20" coordorigin="14018,8275" coordsize="10,20" path="m14018,8294l14028,8294,14028,8275,14018,8275,14018,8294xe" filled="true" fillcolor="#000000" stroked="false">
                <v:path arrowok="t"/>
                <v:fill type="solid"/>
              </v:shape>
            </v:group>
            <v:group style="position:absolute;left:14018;top:8294;width:10;height:20" coordorigin="14018,8294" coordsize="10,20">
              <v:shape style="position:absolute;left:14018;top:8294;width:10;height:20" coordorigin="14018,8294" coordsize="10,20" path="m14018,8314l14028,8314,14028,8294,14018,8294,14018,8314xe" filled="true" fillcolor="#000000" stroked="false">
                <v:path arrowok="t"/>
                <v:fill type="solid"/>
              </v:shape>
            </v:group>
            <v:group style="position:absolute;left:14018;top:8317;width:10;height:2" coordorigin="14018,8317" coordsize="10,2">
              <v:shape style="position:absolute;left:14018;top:8317;width:10;height:2" coordorigin="14018,8317" coordsize="10,0" path="m14018,8317l14028,8317e" filled="false" stroked="true" strokeweight=".300018pt" strokecolor="#000000">
                <v:path arrowok="t"/>
              </v:shape>
              <v:shape style="position:absolute;left:1128;top:8320;width:2003;height:10" type="#_x0000_t75" stroked="false">
                <v:imagedata r:id="rId181" o:title=""/>
              </v:shape>
              <v:shape style="position:absolute;left:3126;top:8320;width:1302;height:10" type="#_x0000_t75" stroked="false">
                <v:imagedata r:id="rId173" o:title=""/>
              </v:shape>
              <v:shape style="position:absolute;left:4424;top:8320;width:635;height:10" type="#_x0000_t75" stroked="false">
                <v:imagedata r:id="rId174" o:title=""/>
              </v:shape>
              <v:shape style="position:absolute;left:5054;top:8320;width:715;height:10" type="#_x0000_t75" stroked="false">
                <v:imagedata r:id="rId170" o:title=""/>
              </v:shape>
              <v:shape style="position:absolute;left:5764;top:8320;width:570;height:10" type="#_x0000_t75" stroked="false">
                <v:imagedata r:id="rId171" o:title=""/>
              </v:shape>
              <v:shape style="position:absolute;left:6329;top:8320;width:1490;height:10" type="#_x0000_t75" stroked="false">
                <v:imagedata r:id="rId165" o:title=""/>
              </v:shape>
              <v:shape style="position:absolute;left:7815;top:8320;width:2348;height:10" type="#_x0000_t75" stroked="false">
                <v:imagedata r:id="rId166" o:title=""/>
              </v:shape>
              <v:shape style="position:absolute;left:10158;top:8320;width:1279;height:10" type="#_x0000_t75" stroked="false">
                <v:imagedata r:id="rId167" o:title=""/>
              </v:shape>
              <v:shape style="position:absolute;left:11432;top:8320;width:3958;height:10" type="#_x0000_t75" stroked="false">
                <v:imagedata r:id="rId175" o:title=""/>
              </v:shape>
            </v:group>
            <v:group style="position:absolute;left:4428;top:8329;width:10;height:20" coordorigin="4428,8329" coordsize="10,20">
              <v:shape style="position:absolute;left:4428;top:8329;width:10;height:20" coordorigin="4428,8329" coordsize="10,20" path="m4428,8348l4438,8348,4438,8329,4428,8329,4428,8348xe" filled="true" fillcolor="#000000" stroked="false">
                <v:path arrowok="t"/>
                <v:fill type="solid"/>
              </v:shape>
            </v:group>
            <v:group style="position:absolute;left:4428;top:8348;width:10;height:20" coordorigin="4428,8348" coordsize="10,20">
              <v:shape style="position:absolute;left:4428;top:8348;width:10;height:20" coordorigin="4428,8348" coordsize="10,20" path="m4428,8368l4438,8368,4438,8348,4428,8348,4428,8368xe" filled="true" fillcolor="#000000" stroked="false">
                <v:path arrowok="t"/>
                <v:fill type="solid"/>
              </v:shape>
            </v:group>
            <v:group style="position:absolute;left:4428;top:8368;width:10;height:20" coordorigin="4428,8368" coordsize="10,20">
              <v:shape style="position:absolute;left:4428;top:8368;width:10;height:20" coordorigin="4428,8368" coordsize="10,20" path="m4428,8387l4438,8387,4438,8368,4428,8368,4428,8387xe" filled="true" fillcolor="#000000" stroked="false">
                <v:path arrowok="t"/>
                <v:fill type="solid"/>
              </v:shape>
            </v:group>
            <v:group style="position:absolute;left:4428;top:8387;width:10;height:20" coordorigin="4428,8387" coordsize="10,20">
              <v:shape style="position:absolute;left:4428;top:8387;width:10;height:20" coordorigin="4428,8387" coordsize="10,20" path="m4428,8406l4438,8406,4438,8387,4428,8387,4428,8406xe" filled="true" fillcolor="#000000" stroked="false">
                <v:path arrowok="t"/>
                <v:fill type="solid"/>
              </v:shape>
            </v:group>
            <v:group style="position:absolute;left:4428;top:8406;width:10;height:20" coordorigin="4428,8406" coordsize="10,20">
              <v:shape style="position:absolute;left:4428;top:8406;width:10;height:20" coordorigin="4428,8406" coordsize="10,20" path="m4428,8425l4438,8425,4438,8406,4428,8406,4428,8425xe" filled="true" fillcolor="#000000" stroked="false">
                <v:path arrowok="t"/>
                <v:fill type="solid"/>
              </v:shape>
            </v:group>
            <v:group style="position:absolute;left:4428;top:8425;width:10;height:20" coordorigin="4428,8425" coordsize="10,20">
              <v:shape style="position:absolute;left:4428;top:8425;width:10;height:20" coordorigin="4428,8425" coordsize="10,20" path="m4428,8444l4438,8444,4438,8425,4428,8425,4428,8444xe" filled="true" fillcolor="#000000" stroked="false">
                <v:path arrowok="t"/>
                <v:fill type="solid"/>
              </v:shape>
            </v:group>
            <v:group style="position:absolute;left:4428;top:8444;width:10;height:20" coordorigin="4428,8444" coordsize="10,20">
              <v:shape style="position:absolute;left:4428;top:8444;width:10;height:20" coordorigin="4428,8444" coordsize="10,20" path="m4428,8464l4438,8464,4438,8444,4428,8444,4428,8464xe" filled="true" fillcolor="#000000" stroked="false">
                <v:path arrowok="t"/>
                <v:fill type="solid"/>
              </v:shape>
            </v:group>
            <v:group style="position:absolute;left:4428;top:8464;width:10;height:20" coordorigin="4428,8464" coordsize="10,20">
              <v:shape style="position:absolute;left:4428;top:8464;width:10;height:20" coordorigin="4428,8464" coordsize="10,20" path="m4428,8483l4438,8483,4438,8464,4428,8464,4428,8483xe" filled="true" fillcolor="#000000" stroked="false">
                <v:path arrowok="t"/>
                <v:fill type="solid"/>
              </v:shape>
            </v:group>
            <v:group style="position:absolute;left:4428;top:8483;width:10;height:20" coordorigin="4428,8483" coordsize="10,20">
              <v:shape style="position:absolute;left:4428;top:8483;width:10;height:20" coordorigin="4428,8483" coordsize="10,20" path="m4428,8502l4438,8502,4438,8483,4428,8483,4428,8502xe" filled="true" fillcolor="#000000" stroked="false">
                <v:path arrowok="t"/>
                <v:fill type="solid"/>
              </v:shape>
            </v:group>
            <v:group style="position:absolute;left:4428;top:8502;width:10;height:20" coordorigin="4428,8502" coordsize="10,20">
              <v:shape style="position:absolute;left:4428;top:8502;width:10;height:20" coordorigin="4428,8502" coordsize="10,20" path="m4428,8521l4438,8521,4438,8502,4428,8502,4428,8521xe" filled="true" fillcolor="#000000" stroked="false">
                <v:path arrowok="t"/>
                <v:fill type="solid"/>
              </v:shape>
            </v:group>
            <v:group style="position:absolute;left:4428;top:8521;width:10;height:20" coordorigin="4428,8521" coordsize="10,20">
              <v:shape style="position:absolute;left:4428;top:8521;width:10;height:20" coordorigin="4428,8521" coordsize="10,20" path="m4428,8540l4438,8540,4438,8521,4428,8521,4428,8540xe" filled="true" fillcolor="#000000" stroked="false">
                <v:path arrowok="t"/>
                <v:fill type="solid"/>
              </v:shape>
            </v:group>
            <v:group style="position:absolute;left:4428;top:8543;width:10;height:2" coordorigin="4428,8543" coordsize="10,2">
              <v:shape style="position:absolute;left:4428;top:8543;width:10;height:2" coordorigin="4428,8543" coordsize="10,0" path="m4428,8543l4438,8543e" filled="false" stroked="true" strokeweight=".300018pt" strokecolor="#000000">
                <v:path arrowok="t"/>
              </v:shape>
            </v:group>
            <v:group style="position:absolute;left:5058;top:8329;width:10;height:20" coordorigin="5058,8329" coordsize="10,20">
              <v:shape style="position:absolute;left:5058;top:8329;width:10;height:20" coordorigin="5058,8329" coordsize="10,20" path="m5058,8348l5068,8348,5068,8329,5058,8329,5058,8348xe" filled="true" fillcolor="#000000" stroked="false">
                <v:path arrowok="t"/>
                <v:fill type="solid"/>
              </v:shape>
            </v:group>
            <v:group style="position:absolute;left:5058;top:8348;width:10;height:20" coordorigin="5058,8348" coordsize="10,20">
              <v:shape style="position:absolute;left:5058;top:8348;width:10;height:20" coordorigin="5058,8348" coordsize="10,20" path="m5058,8368l5068,8368,5068,8348,5058,8348,5058,8368xe" filled="true" fillcolor="#000000" stroked="false">
                <v:path arrowok="t"/>
                <v:fill type="solid"/>
              </v:shape>
            </v:group>
            <v:group style="position:absolute;left:5058;top:8368;width:10;height:20" coordorigin="5058,8368" coordsize="10,20">
              <v:shape style="position:absolute;left:5058;top:8368;width:10;height:20" coordorigin="5058,8368" coordsize="10,20" path="m5058,8387l5068,8387,5068,8368,5058,8368,5058,8387xe" filled="true" fillcolor="#000000" stroked="false">
                <v:path arrowok="t"/>
                <v:fill type="solid"/>
              </v:shape>
            </v:group>
            <v:group style="position:absolute;left:5058;top:8387;width:10;height:20" coordorigin="5058,8387" coordsize="10,20">
              <v:shape style="position:absolute;left:5058;top:8387;width:10;height:20" coordorigin="5058,8387" coordsize="10,20" path="m5058,8406l5068,8406,5068,8387,5058,8387,5058,8406xe" filled="true" fillcolor="#000000" stroked="false">
                <v:path arrowok="t"/>
                <v:fill type="solid"/>
              </v:shape>
            </v:group>
            <v:group style="position:absolute;left:5058;top:8406;width:10;height:20" coordorigin="5058,8406" coordsize="10,20">
              <v:shape style="position:absolute;left:5058;top:8406;width:10;height:20" coordorigin="5058,8406" coordsize="10,20" path="m5058,8425l5068,8425,5068,8406,5058,8406,5058,8425xe" filled="true" fillcolor="#000000" stroked="false">
                <v:path arrowok="t"/>
                <v:fill type="solid"/>
              </v:shape>
            </v:group>
            <v:group style="position:absolute;left:5058;top:8425;width:10;height:20" coordorigin="5058,8425" coordsize="10,20">
              <v:shape style="position:absolute;left:5058;top:8425;width:10;height:20" coordorigin="5058,8425" coordsize="10,20" path="m5058,8444l5068,8444,5068,8425,5058,8425,5058,8444xe" filled="true" fillcolor="#000000" stroked="false">
                <v:path arrowok="t"/>
                <v:fill type="solid"/>
              </v:shape>
            </v:group>
            <v:group style="position:absolute;left:5058;top:8444;width:10;height:20" coordorigin="5058,8444" coordsize="10,20">
              <v:shape style="position:absolute;left:5058;top:8444;width:10;height:20" coordorigin="5058,8444" coordsize="10,20" path="m5058,8464l5068,8464,5068,8444,5058,8444,5058,8464xe" filled="true" fillcolor="#000000" stroked="false">
                <v:path arrowok="t"/>
                <v:fill type="solid"/>
              </v:shape>
            </v:group>
            <v:group style="position:absolute;left:5058;top:8464;width:10;height:20" coordorigin="5058,8464" coordsize="10,20">
              <v:shape style="position:absolute;left:5058;top:8464;width:10;height:20" coordorigin="5058,8464" coordsize="10,20" path="m5058,8483l5068,8483,5068,8464,5058,8464,5058,8483xe" filled="true" fillcolor="#000000" stroked="false">
                <v:path arrowok="t"/>
                <v:fill type="solid"/>
              </v:shape>
            </v:group>
            <v:group style="position:absolute;left:5058;top:8483;width:10;height:20" coordorigin="5058,8483" coordsize="10,20">
              <v:shape style="position:absolute;left:5058;top:8483;width:10;height:20" coordorigin="5058,8483" coordsize="10,20" path="m5058,8502l5068,8502,5068,8483,5058,8483,5058,8502xe" filled="true" fillcolor="#000000" stroked="false">
                <v:path arrowok="t"/>
                <v:fill type="solid"/>
              </v:shape>
            </v:group>
            <v:group style="position:absolute;left:5058;top:8502;width:10;height:20" coordorigin="5058,8502" coordsize="10,20">
              <v:shape style="position:absolute;left:5058;top:8502;width:10;height:20" coordorigin="5058,8502" coordsize="10,20" path="m5058,8521l5068,8521,5068,8502,5058,8502,5058,8521xe" filled="true" fillcolor="#000000" stroked="false">
                <v:path arrowok="t"/>
                <v:fill type="solid"/>
              </v:shape>
            </v:group>
            <v:group style="position:absolute;left:5058;top:8521;width:10;height:20" coordorigin="5058,8521" coordsize="10,20">
              <v:shape style="position:absolute;left:5058;top:8521;width:10;height:20" coordorigin="5058,8521" coordsize="10,20" path="m5058,8540l5068,8540,5068,8521,5058,8521,5058,8540xe" filled="true" fillcolor="#000000" stroked="false">
                <v:path arrowok="t"/>
                <v:fill type="solid"/>
              </v:shape>
            </v:group>
            <v:group style="position:absolute;left:5058;top:8543;width:10;height:2" coordorigin="5058,8543" coordsize="10,2">
              <v:shape style="position:absolute;left:5058;top:8543;width:10;height:2" coordorigin="5058,8543" coordsize="10,0" path="m5058,8543l5068,8543e" filled="false" stroked="true" strokeweight=".300018pt" strokecolor="#000000">
                <v:path arrowok="t"/>
              </v:shape>
            </v:group>
            <v:group style="position:absolute;left:5769;top:8329;width:10;height:20" coordorigin="5769,8329" coordsize="10,20">
              <v:shape style="position:absolute;left:5769;top:8329;width:10;height:20" coordorigin="5769,8329" coordsize="10,20" path="m5769,8348l5778,8348,5778,8329,5769,8329,5769,8348xe" filled="true" fillcolor="#000000" stroked="false">
                <v:path arrowok="t"/>
                <v:fill type="solid"/>
              </v:shape>
            </v:group>
            <v:group style="position:absolute;left:5769;top:8348;width:10;height:20" coordorigin="5769,8348" coordsize="10,20">
              <v:shape style="position:absolute;left:5769;top:8348;width:10;height:20" coordorigin="5769,8348" coordsize="10,20" path="m5769,8368l5778,8368,5778,8348,5769,8348,5769,8368xe" filled="true" fillcolor="#000000" stroked="false">
                <v:path arrowok="t"/>
                <v:fill type="solid"/>
              </v:shape>
            </v:group>
            <v:group style="position:absolute;left:5769;top:8368;width:10;height:20" coordorigin="5769,8368" coordsize="10,20">
              <v:shape style="position:absolute;left:5769;top:8368;width:10;height:20" coordorigin="5769,8368" coordsize="10,20" path="m5769,8387l5778,8387,5778,8368,5769,8368,5769,8387xe" filled="true" fillcolor="#000000" stroked="false">
                <v:path arrowok="t"/>
                <v:fill type="solid"/>
              </v:shape>
            </v:group>
            <v:group style="position:absolute;left:5769;top:8387;width:10;height:20" coordorigin="5769,8387" coordsize="10,20">
              <v:shape style="position:absolute;left:5769;top:8387;width:10;height:20" coordorigin="5769,8387" coordsize="10,20" path="m5769,8406l5778,8406,5778,8387,5769,8387,5769,8406xe" filled="true" fillcolor="#000000" stroked="false">
                <v:path arrowok="t"/>
                <v:fill type="solid"/>
              </v:shape>
            </v:group>
            <v:group style="position:absolute;left:5769;top:8406;width:10;height:20" coordorigin="5769,8406" coordsize="10,20">
              <v:shape style="position:absolute;left:5769;top:8406;width:10;height:20" coordorigin="5769,8406" coordsize="10,20" path="m5769,8425l5778,8425,5778,8406,5769,8406,5769,8425xe" filled="true" fillcolor="#000000" stroked="false">
                <v:path arrowok="t"/>
                <v:fill type="solid"/>
              </v:shape>
            </v:group>
            <v:group style="position:absolute;left:5769;top:8425;width:10;height:20" coordorigin="5769,8425" coordsize="10,20">
              <v:shape style="position:absolute;left:5769;top:8425;width:10;height:20" coordorigin="5769,8425" coordsize="10,20" path="m5769,8444l5778,8444,5778,8425,5769,8425,5769,8444xe" filled="true" fillcolor="#000000" stroked="false">
                <v:path arrowok="t"/>
                <v:fill type="solid"/>
              </v:shape>
            </v:group>
            <v:group style="position:absolute;left:5769;top:8444;width:10;height:20" coordorigin="5769,8444" coordsize="10,20">
              <v:shape style="position:absolute;left:5769;top:8444;width:10;height:20" coordorigin="5769,8444" coordsize="10,20" path="m5769,8464l5778,8464,5778,8444,5769,8444,5769,8464xe" filled="true" fillcolor="#000000" stroked="false">
                <v:path arrowok="t"/>
                <v:fill type="solid"/>
              </v:shape>
            </v:group>
            <v:group style="position:absolute;left:5769;top:8464;width:10;height:20" coordorigin="5769,8464" coordsize="10,20">
              <v:shape style="position:absolute;left:5769;top:8464;width:10;height:20" coordorigin="5769,8464" coordsize="10,20" path="m5769,8483l5778,8483,5778,8464,5769,8464,5769,8483xe" filled="true" fillcolor="#000000" stroked="false">
                <v:path arrowok="t"/>
                <v:fill type="solid"/>
              </v:shape>
            </v:group>
            <v:group style="position:absolute;left:5769;top:8483;width:10;height:20" coordorigin="5769,8483" coordsize="10,20">
              <v:shape style="position:absolute;left:5769;top:8483;width:10;height:20" coordorigin="5769,8483" coordsize="10,20" path="m5769,8502l5778,8502,5778,8483,5769,8483,5769,8502xe" filled="true" fillcolor="#000000" stroked="false">
                <v:path arrowok="t"/>
                <v:fill type="solid"/>
              </v:shape>
            </v:group>
            <v:group style="position:absolute;left:5769;top:8502;width:10;height:20" coordorigin="5769,8502" coordsize="10,20">
              <v:shape style="position:absolute;left:5769;top:8502;width:10;height:20" coordorigin="5769,8502" coordsize="10,20" path="m5769,8521l5778,8521,5778,8502,5769,8502,5769,8521xe" filled="true" fillcolor="#000000" stroked="false">
                <v:path arrowok="t"/>
                <v:fill type="solid"/>
              </v:shape>
            </v:group>
            <v:group style="position:absolute;left:5769;top:8521;width:10;height:20" coordorigin="5769,8521" coordsize="10,20">
              <v:shape style="position:absolute;left:5769;top:8521;width:10;height:20" coordorigin="5769,8521" coordsize="10,20" path="m5769,8540l5778,8540,5778,8521,5769,8521,5769,8540xe" filled="true" fillcolor="#000000" stroked="false">
                <v:path arrowok="t"/>
                <v:fill type="solid"/>
              </v:shape>
            </v:group>
            <v:group style="position:absolute;left:5769;top:8543;width:10;height:2" coordorigin="5769,8543" coordsize="10,2">
              <v:shape style="position:absolute;left:5769;top:8543;width:10;height:2" coordorigin="5769,8543" coordsize="10,0" path="m5769,8543l5778,8543e" filled="false" stroked="true" strokeweight=".300018pt" strokecolor="#000000">
                <v:path arrowok="t"/>
              </v:shape>
            </v:group>
            <v:group style="position:absolute;left:6334;top:8329;width:10;height:20" coordorigin="6334,8329" coordsize="10,20">
              <v:shape style="position:absolute;left:6334;top:8329;width:10;height:20" coordorigin="6334,8329" coordsize="10,20" path="m6334,8348l6344,8348,6344,8329,6334,8329,6334,8348xe" filled="true" fillcolor="#000000" stroked="false">
                <v:path arrowok="t"/>
                <v:fill type="solid"/>
              </v:shape>
            </v:group>
            <v:group style="position:absolute;left:6334;top:8348;width:10;height:20" coordorigin="6334,8348" coordsize="10,20">
              <v:shape style="position:absolute;left:6334;top:8348;width:10;height:20" coordorigin="6334,8348" coordsize="10,20" path="m6334,8368l6344,8368,6344,8348,6334,8348,6334,8368xe" filled="true" fillcolor="#000000" stroked="false">
                <v:path arrowok="t"/>
                <v:fill type="solid"/>
              </v:shape>
            </v:group>
            <v:group style="position:absolute;left:6334;top:8368;width:10;height:20" coordorigin="6334,8368" coordsize="10,20">
              <v:shape style="position:absolute;left:6334;top:8368;width:10;height:20" coordorigin="6334,8368" coordsize="10,20" path="m6334,8387l6344,8387,6344,8368,6334,8368,6334,8387xe" filled="true" fillcolor="#000000" stroked="false">
                <v:path arrowok="t"/>
                <v:fill type="solid"/>
              </v:shape>
            </v:group>
            <v:group style="position:absolute;left:6334;top:8387;width:10;height:20" coordorigin="6334,8387" coordsize="10,20">
              <v:shape style="position:absolute;left:6334;top:8387;width:10;height:20" coordorigin="6334,8387" coordsize="10,20" path="m6334,8406l6344,8406,6344,8387,6334,8387,6334,8406xe" filled="true" fillcolor="#000000" stroked="false">
                <v:path arrowok="t"/>
                <v:fill type="solid"/>
              </v:shape>
            </v:group>
            <v:group style="position:absolute;left:6334;top:8406;width:10;height:20" coordorigin="6334,8406" coordsize="10,20">
              <v:shape style="position:absolute;left:6334;top:8406;width:10;height:20" coordorigin="6334,8406" coordsize="10,20" path="m6334,8425l6344,8425,6344,8406,6334,8406,6334,8425xe" filled="true" fillcolor="#000000" stroked="false">
                <v:path arrowok="t"/>
                <v:fill type="solid"/>
              </v:shape>
            </v:group>
            <v:group style="position:absolute;left:6334;top:8425;width:10;height:20" coordorigin="6334,8425" coordsize="10,20">
              <v:shape style="position:absolute;left:6334;top:8425;width:10;height:20" coordorigin="6334,8425" coordsize="10,20" path="m6334,8444l6344,8444,6344,8425,6334,8425,6334,8444xe" filled="true" fillcolor="#000000" stroked="false">
                <v:path arrowok="t"/>
                <v:fill type="solid"/>
              </v:shape>
            </v:group>
            <v:group style="position:absolute;left:6334;top:8444;width:10;height:20" coordorigin="6334,8444" coordsize="10,20">
              <v:shape style="position:absolute;left:6334;top:8444;width:10;height:20" coordorigin="6334,8444" coordsize="10,20" path="m6334,8464l6344,8464,6344,8444,6334,8444,6334,8464xe" filled="true" fillcolor="#000000" stroked="false">
                <v:path arrowok="t"/>
                <v:fill type="solid"/>
              </v:shape>
            </v:group>
            <v:group style="position:absolute;left:6334;top:8464;width:10;height:20" coordorigin="6334,8464" coordsize="10,20">
              <v:shape style="position:absolute;left:6334;top:8464;width:10;height:20" coordorigin="6334,8464" coordsize="10,20" path="m6334,8483l6344,8483,6344,8464,6334,8464,6334,8483xe" filled="true" fillcolor="#000000" stroked="false">
                <v:path arrowok="t"/>
                <v:fill type="solid"/>
              </v:shape>
            </v:group>
            <v:group style="position:absolute;left:6334;top:8483;width:10;height:20" coordorigin="6334,8483" coordsize="10,20">
              <v:shape style="position:absolute;left:6334;top:8483;width:10;height:20" coordorigin="6334,8483" coordsize="10,20" path="m6334,8502l6344,8502,6344,8483,6334,8483,6334,8502xe" filled="true" fillcolor="#000000" stroked="false">
                <v:path arrowok="t"/>
                <v:fill type="solid"/>
              </v:shape>
            </v:group>
            <v:group style="position:absolute;left:6334;top:8502;width:10;height:20" coordorigin="6334,8502" coordsize="10,20">
              <v:shape style="position:absolute;left:6334;top:8502;width:10;height:20" coordorigin="6334,8502" coordsize="10,20" path="m6334,8521l6344,8521,6344,8502,6334,8502,6334,8521xe" filled="true" fillcolor="#000000" stroked="false">
                <v:path arrowok="t"/>
                <v:fill type="solid"/>
              </v:shape>
            </v:group>
            <v:group style="position:absolute;left:6334;top:8521;width:10;height:20" coordorigin="6334,8521" coordsize="10,20">
              <v:shape style="position:absolute;left:6334;top:8521;width:10;height:20" coordorigin="6334,8521" coordsize="10,20" path="m6334,8540l6344,8540,6344,8521,6334,8521,6334,8540xe" filled="true" fillcolor="#000000" stroked="false">
                <v:path arrowok="t"/>
                <v:fill type="solid"/>
              </v:shape>
            </v:group>
            <v:group style="position:absolute;left:6334;top:8543;width:10;height:2" coordorigin="6334,8543" coordsize="10,2">
              <v:shape style="position:absolute;left:6334;top:8543;width:10;height:2" coordorigin="6334,8543" coordsize="10,0" path="m6334,8543l6344,8543e" filled="false" stroked="true" strokeweight=".300018pt" strokecolor="#000000">
                <v:path arrowok="t"/>
              </v:shape>
            </v:group>
            <v:group style="position:absolute;left:7820;top:8329;width:10;height:20" coordorigin="7820,8329" coordsize="10,20">
              <v:shape style="position:absolute;left:7820;top:8329;width:10;height:20" coordorigin="7820,8329" coordsize="10,20" path="m7820,8348l7829,8348,7829,8329,7820,8329,7820,8348xe" filled="true" fillcolor="#000000" stroked="false">
                <v:path arrowok="t"/>
                <v:fill type="solid"/>
              </v:shape>
            </v:group>
            <v:group style="position:absolute;left:7820;top:8348;width:10;height:20" coordorigin="7820,8348" coordsize="10,20">
              <v:shape style="position:absolute;left:7820;top:8348;width:10;height:20" coordorigin="7820,8348" coordsize="10,20" path="m7820,8368l7829,8368,7829,8348,7820,8348,7820,8368xe" filled="true" fillcolor="#000000" stroked="false">
                <v:path arrowok="t"/>
                <v:fill type="solid"/>
              </v:shape>
            </v:group>
            <v:group style="position:absolute;left:7820;top:8368;width:10;height:20" coordorigin="7820,8368" coordsize="10,20">
              <v:shape style="position:absolute;left:7820;top:8368;width:10;height:20" coordorigin="7820,8368" coordsize="10,20" path="m7820,8387l7829,8387,7829,8368,7820,8368,7820,8387xe" filled="true" fillcolor="#000000" stroked="false">
                <v:path arrowok="t"/>
                <v:fill type="solid"/>
              </v:shape>
            </v:group>
            <v:group style="position:absolute;left:7820;top:8387;width:10;height:20" coordorigin="7820,8387" coordsize="10,20">
              <v:shape style="position:absolute;left:7820;top:8387;width:10;height:20" coordorigin="7820,8387" coordsize="10,20" path="m7820,8406l7829,8406,7829,8387,7820,8387,7820,8406xe" filled="true" fillcolor="#000000" stroked="false">
                <v:path arrowok="t"/>
                <v:fill type="solid"/>
              </v:shape>
            </v:group>
            <v:group style="position:absolute;left:7820;top:8406;width:10;height:20" coordorigin="7820,8406" coordsize="10,20">
              <v:shape style="position:absolute;left:7820;top:8406;width:10;height:20" coordorigin="7820,8406" coordsize="10,20" path="m7820,8425l7829,8425,7829,8406,7820,8406,7820,8425xe" filled="true" fillcolor="#000000" stroked="false">
                <v:path arrowok="t"/>
                <v:fill type="solid"/>
              </v:shape>
            </v:group>
            <v:group style="position:absolute;left:7820;top:8425;width:10;height:20" coordorigin="7820,8425" coordsize="10,20">
              <v:shape style="position:absolute;left:7820;top:8425;width:10;height:20" coordorigin="7820,8425" coordsize="10,20" path="m7820,8444l7829,8444,7829,8425,7820,8425,7820,8444xe" filled="true" fillcolor="#000000" stroked="false">
                <v:path arrowok="t"/>
                <v:fill type="solid"/>
              </v:shape>
            </v:group>
            <v:group style="position:absolute;left:7820;top:8444;width:10;height:20" coordorigin="7820,8444" coordsize="10,20">
              <v:shape style="position:absolute;left:7820;top:8444;width:10;height:20" coordorigin="7820,8444" coordsize="10,20" path="m7820,8464l7829,8464,7829,8444,7820,8444,7820,8464xe" filled="true" fillcolor="#000000" stroked="false">
                <v:path arrowok="t"/>
                <v:fill type="solid"/>
              </v:shape>
            </v:group>
            <v:group style="position:absolute;left:7820;top:8464;width:10;height:20" coordorigin="7820,8464" coordsize="10,20">
              <v:shape style="position:absolute;left:7820;top:8464;width:10;height:20" coordorigin="7820,8464" coordsize="10,20" path="m7820,8483l7829,8483,7829,8464,7820,8464,7820,8483xe" filled="true" fillcolor="#000000" stroked="false">
                <v:path arrowok="t"/>
                <v:fill type="solid"/>
              </v:shape>
            </v:group>
            <v:group style="position:absolute;left:7820;top:8483;width:10;height:20" coordorigin="7820,8483" coordsize="10,20">
              <v:shape style="position:absolute;left:7820;top:8483;width:10;height:20" coordorigin="7820,8483" coordsize="10,20" path="m7820,8502l7829,8502,7829,8483,7820,8483,7820,8502xe" filled="true" fillcolor="#000000" stroked="false">
                <v:path arrowok="t"/>
                <v:fill type="solid"/>
              </v:shape>
            </v:group>
            <v:group style="position:absolute;left:7820;top:8502;width:10;height:20" coordorigin="7820,8502" coordsize="10,20">
              <v:shape style="position:absolute;left:7820;top:8502;width:10;height:20" coordorigin="7820,8502" coordsize="10,20" path="m7820,8521l7829,8521,7829,8502,7820,8502,7820,8521xe" filled="true" fillcolor="#000000" stroked="false">
                <v:path arrowok="t"/>
                <v:fill type="solid"/>
              </v:shape>
            </v:group>
            <v:group style="position:absolute;left:7820;top:8521;width:10;height:20" coordorigin="7820,8521" coordsize="10,20">
              <v:shape style="position:absolute;left:7820;top:8521;width:10;height:20" coordorigin="7820,8521" coordsize="10,20" path="m7820,8540l7829,8540,7829,8521,7820,8521,7820,8540xe" filled="true" fillcolor="#000000" stroked="false">
                <v:path arrowok="t"/>
                <v:fill type="solid"/>
              </v:shape>
            </v:group>
            <v:group style="position:absolute;left:7820;top:8543;width:10;height:2" coordorigin="7820,8543" coordsize="10,2">
              <v:shape style="position:absolute;left:7820;top:8543;width:10;height:2" coordorigin="7820,8543" coordsize="10,0" path="m7820,8543l7829,8543e" filled="false" stroked="true" strokeweight=".300018pt" strokecolor="#000000">
                <v:path arrowok="t"/>
              </v:shape>
            </v:group>
            <v:group style="position:absolute;left:8462;top:8329;width:10;height:20" coordorigin="8462,8329" coordsize="10,20">
              <v:shape style="position:absolute;left:8462;top:8329;width:10;height:20" coordorigin="8462,8329" coordsize="10,20" path="m8462,8348l8472,8348,8472,8329,8462,8329,8462,8348xe" filled="true" fillcolor="#000000" stroked="false">
                <v:path arrowok="t"/>
                <v:fill type="solid"/>
              </v:shape>
            </v:group>
            <v:group style="position:absolute;left:8462;top:8348;width:10;height:20" coordorigin="8462,8348" coordsize="10,20">
              <v:shape style="position:absolute;left:8462;top:8348;width:10;height:20" coordorigin="8462,8348" coordsize="10,20" path="m8462,8368l8472,8368,8472,8348,8462,8348,8462,8368xe" filled="true" fillcolor="#000000" stroked="false">
                <v:path arrowok="t"/>
                <v:fill type="solid"/>
              </v:shape>
            </v:group>
            <v:group style="position:absolute;left:8462;top:8368;width:10;height:20" coordorigin="8462,8368" coordsize="10,20">
              <v:shape style="position:absolute;left:8462;top:8368;width:10;height:20" coordorigin="8462,8368" coordsize="10,20" path="m8462,8387l8472,8387,8472,8368,8462,8368,8462,8387xe" filled="true" fillcolor="#000000" stroked="false">
                <v:path arrowok="t"/>
                <v:fill type="solid"/>
              </v:shape>
            </v:group>
            <v:group style="position:absolute;left:8462;top:8387;width:10;height:20" coordorigin="8462,8387" coordsize="10,20">
              <v:shape style="position:absolute;left:8462;top:8387;width:10;height:20" coordorigin="8462,8387" coordsize="10,20" path="m8462,8406l8472,8406,8472,8387,8462,8387,8462,8406xe" filled="true" fillcolor="#000000" stroked="false">
                <v:path arrowok="t"/>
                <v:fill type="solid"/>
              </v:shape>
            </v:group>
            <v:group style="position:absolute;left:8462;top:8406;width:10;height:20" coordorigin="8462,8406" coordsize="10,20">
              <v:shape style="position:absolute;left:8462;top:8406;width:10;height:20" coordorigin="8462,8406" coordsize="10,20" path="m8462,8425l8472,8425,8472,8406,8462,8406,8462,8425xe" filled="true" fillcolor="#000000" stroked="false">
                <v:path arrowok="t"/>
                <v:fill type="solid"/>
              </v:shape>
            </v:group>
            <v:group style="position:absolute;left:8462;top:8425;width:10;height:20" coordorigin="8462,8425" coordsize="10,20">
              <v:shape style="position:absolute;left:8462;top:8425;width:10;height:20" coordorigin="8462,8425" coordsize="10,20" path="m8462,8444l8472,8444,8472,8425,8462,8425,8462,8444xe" filled="true" fillcolor="#000000" stroked="false">
                <v:path arrowok="t"/>
                <v:fill type="solid"/>
              </v:shape>
            </v:group>
            <v:group style="position:absolute;left:8462;top:8444;width:10;height:20" coordorigin="8462,8444" coordsize="10,20">
              <v:shape style="position:absolute;left:8462;top:8444;width:10;height:20" coordorigin="8462,8444" coordsize="10,20" path="m8462,8464l8472,8464,8472,8444,8462,8444,8462,8464xe" filled="true" fillcolor="#000000" stroked="false">
                <v:path arrowok="t"/>
                <v:fill type="solid"/>
              </v:shape>
            </v:group>
            <v:group style="position:absolute;left:8462;top:8464;width:10;height:20" coordorigin="8462,8464" coordsize="10,20">
              <v:shape style="position:absolute;left:8462;top:8464;width:10;height:20" coordorigin="8462,8464" coordsize="10,20" path="m8462,8483l8472,8483,8472,8464,8462,8464,8462,8483xe" filled="true" fillcolor="#000000" stroked="false">
                <v:path arrowok="t"/>
                <v:fill type="solid"/>
              </v:shape>
            </v:group>
            <v:group style="position:absolute;left:8462;top:8483;width:10;height:20" coordorigin="8462,8483" coordsize="10,20">
              <v:shape style="position:absolute;left:8462;top:8483;width:10;height:20" coordorigin="8462,8483" coordsize="10,20" path="m8462,8502l8472,8502,8472,8483,8462,8483,8462,8502xe" filled="true" fillcolor="#000000" stroked="false">
                <v:path arrowok="t"/>
                <v:fill type="solid"/>
              </v:shape>
            </v:group>
            <v:group style="position:absolute;left:8462;top:8502;width:10;height:20" coordorigin="8462,8502" coordsize="10,20">
              <v:shape style="position:absolute;left:8462;top:8502;width:10;height:20" coordorigin="8462,8502" coordsize="10,20" path="m8462,8521l8472,8521,8472,8502,8462,8502,8462,8521xe" filled="true" fillcolor="#000000" stroked="false">
                <v:path arrowok="t"/>
                <v:fill type="solid"/>
              </v:shape>
            </v:group>
            <v:group style="position:absolute;left:8462;top:8521;width:10;height:20" coordorigin="8462,8521" coordsize="10,20">
              <v:shape style="position:absolute;left:8462;top:8521;width:10;height:20" coordorigin="8462,8521" coordsize="10,20" path="m8462,8540l8472,8540,8472,8521,8462,8521,8462,8540xe" filled="true" fillcolor="#000000" stroked="false">
                <v:path arrowok="t"/>
                <v:fill type="solid"/>
              </v:shape>
            </v:group>
            <v:group style="position:absolute;left:8462;top:8543;width:10;height:2" coordorigin="8462,8543" coordsize="10,2">
              <v:shape style="position:absolute;left:8462;top:8543;width:10;height:2" coordorigin="8462,8543" coordsize="10,0" path="m8462,8543l8472,8543e" filled="false" stroked="true" strokeweight=".300018pt" strokecolor="#000000">
                <v:path arrowok="t"/>
              </v:shape>
            </v:group>
            <v:group style="position:absolute;left:9597;top:8329;width:10;height:20" coordorigin="9597,8329" coordsize="10,20">
              <v:shape style="position:absolute;left:9597;top:8329;width:10;height:20" coordorigin="9597,8329" coordsize="10,20" path="m9597,8348l9607,8348,9607,8329,9597,8329,9597,8348xe" filled="true" fillcolor="#000000" stroked="false">
                <v:path arrowok="t"/>
                <v:fill type="solid"/>
              </v:shape>
            </v:group>
            <v:group style="position:absolute;left:9597;top:8348;width:10;height:20" coordorigin="9597,8348" coordsize="10,20">
              <v:shape style="position:absolute;left:9597;top:8348;width:10;height:20" coordorigin="9597,8348" coordsize="10,20" path="m9597,8368l9607,8368,9607,8348,9597,8348,9597,8368xe" filled="true" fillcolor="#000000" stroked="false">
                <v:path arrowok="t"/>
                <v:fill type="solid"/>
              </v:shape>
            </v:group>
            <v:group style="position:absolute;left:9597;top:8368;width:10;height:20" coordorigin="9597,8368" coordsize="10,20">
              <v:shape style="position:absolute;left:9597;top:8368;width:10;height:20" coordorigin="9597,8368" coordsize="10,20" path="m9597,8387l9607,8387,9607,8368,9597,8368,9597,8387xe" filled="true" fillcolor="#000000" stroked="false">
                <v:path arrowok="t"/>
                <v:fill type="solid"/>
              </v:shape>
            </v:group>
            <v:group style="position:absolute;left:9597;top:8387;width:10;height:20" coordorigin="9597,8387" coordsize="10,20">
              <v:shape style="position:absolute;left:9597;top:8387;width:10;height:20" coordorigin="9597,8387" coordsize="10,20" path="m9597,8406l9607,8406,9607,8387,9597,8387,9597,8406xe" filled="true" fillcolor="#000000" stroked="false">
                <v:path arrowok="t"/>
                <v:fill type="solid"/>
              </v:shape>
            </v:group>
            <v:group style="position:absolute;left:9597;top:8406;width:10;height:20" coordorigin="9597,8406" coordsize="10,20">
              <v:shape style="position:absolute;left:9597;top:8406;width:10;height:20" coordorigin="9597,8406" coordsize="10,20" path="m9597,8425l9607,8425,9607,8406,9597,8406,9597,8425xe" filled="true" fillcolor="#000000" stroked="false">
                <v:path arrowok="t"/>
                <v:fill type="solid"/>
              </v:shape>
            </v:group>
            <v:group style="position:absolute;left:9597;top:8425;width:10;height:20" coordorigin="9597,8425" coordsize="10,20">
              <v:shape style="position:absolute;left:9597;top:8425;width:10;height:20" coordorigin="9597,8425" coordsize="10,20" path="m9597,8444l9607,8444,9607,8425,9597,8425,9597,8444xe" filled="true" fillcolor="#000000" stroked="false">
                <v:path arrowok="t"/>
                <v:fill type="solid"/>
              </v:shape>
            </v:group>
            <v:group style="position:absolute;left:9597;top:8444;width:10;height:20" coordorigin="9597,8444" coordsize="10,20">
              <v:shape style="position:absolute;left:9597;top:8444;width:10;height:20" coordorigin="9597,8444" coordsize="10,20" path="m9597,8464l9607,8464,9607,8444,9597,8444,9597,8464xe" filled="true" fillcolor="#000000" stroked="false">
                <v:path arrowok="t"/>
                <v:fill type="solid"/>
              </v:shape>
            </v:group>
            <v:group style="position:absolute;left:9597;top:8464;width:10;height:20" coordorigin="9597,8464" coordsize="10,20">
              <v:shape style="position:absolute;left:9597;top:8464;width:10;height:20" coordorigin="9597,8464" coordsize="10,20" path="m9597,8483l9607,8483,9607,8464,9597,8464,9597,8483xe" filled="true" fillcolor="#000000" stroked="false">
                <v:path arrowok="t"/>
                <v:fill type="solid"/>
              </v:shape>
            </v:group>
            <v:group style="position:absolute;left:9597;top:8483;width:10;height:20" coordorigin="9597,8483" coordsize="10,20">
              <v:shape style="position:absolute;left:9597;top:8483;width:10;height:20" coordorigin="9597,8483" coordsize="10,20" path="m9597,8502l9607,8502,9607,8483,9597,8483,9597,8502xe" filled="true" fillcolor="#000000" stroked="false">
                <v:path arrowok="t"/>
                <v:fill type="solid"/>
              </v:shape>
            </v:group>
            <v:group style="position:absolute;left:9597;top:8502;width:10;height:20" coordorigin="9597,8502" coordsize="10,20">
              <v:shape style="position:absolute;left:9597;top:8502;width:10;height:20" coordorigin="9597,8502" coordsize="10,20" path="m9597,8521l9607,8521,9607,8502,9597,8502,9597,8521xe" filled="true" fillcolor="#000000" stroked="false">
                <v:path arrowok="t"/>
                <v:fill type="solid"/>
              </v:shape>
            </v:group>
            <v:group style="position:absolute;left:9597;top:8521;width:10;height:20" coordorigin="9597,8521" coordsize="10,20">
              <v:shape style="position:absolute;left:9597;top:8521;width:10;height:20" coordorigin="9597,8521" coordsize="10,20" path="m9597,8540l9607,8540,9607,8521,9597,8521,9597,8540xe" filled="true" fillcolor="#000000" stroked="false">
                <v:path arrowok="t"/>
                <v:fill type="solid"/>
              </v:shape>
            </v:group>
            <v:group style="position:absolute;left:9597;top:8543;width:10;height:2" coordorigin="9597,8543" coordsize="10,2">
              <v:shape style="position:absolute;left:9597;top:8543;width:10;height:2" coordorigin="9597,8543" coordsize="10,0" path="m9597,8543l9607,8543e" filled="false" stroked="true" strokeweight=".300018pt" strokecolor="#000000">
                <v:path arrowok="t"/>
              </v:shape>
            </v:group>
            <v:group style="position:absolute;left:10162;top:8329;width:10;height:20" coordorigin="10162,8329" coordsize="10,20">
              <v:shape style="position:absolute;left:10162;top:8329;width:10;height:20" coordorigin="10162,8329" coordsize="10,20" path="m10162,8348l10172,8348,10172,8329,10162,8329,10162,8348xe" filled="true" fillcolor="#000000" stroked="false">
                <v:path arrowok="t"/>
                <v:fill type="solid"/>
              </v:shape>
            </v:group>
            <v:group style="position:absolute;left:10162;top:8348;width:10;height:20" coordorigin="10162,8348" coordsize="10,20">
              <v:shape style="position:absolute;left:10162;top:8348;width:10;height:20" coordorigin="10162,8348" coordsize="10,20" path="m10162,8368l10172,8368,10172,8348,10162,8348,10162,8368xe" filled="true" fillcolor="#000000" stroked="false">
                <v:path arrowok="t"/>
                <v:fill type="solid"/>
              </v:shape>
            </v:group>
            <v:group style="position:absolute;left:10162;top:8368;width:10;height:20" coordorigin="10162,8368" coordsize="10,20">
              <v:shape style="position:absolute;left:10162;top:8368;width:10;height:20" coordorigin="10162,8368" coordsize="10,20" path="m10162,8387l10172,8387,10172,8368,10162,8368,10162,8387xe" filled="true" fillcolor="#000000" stroked="false">
                <v:path arrowok="t"/>
                <v:fill type="solid"/>
              </v:shape>
            </v:group>
            <v:group style="position:absolute;left:10162;top:8387;width:10;height:20" coordorigin="10162,8387" coordsize="10,20">
              <v:shape style="position:absolute;left:10162;top:8387;width:10;height:20" coordorigin="10162,8387" coordsize="10,20" path="m10162,8406l10172,8406,10172,8387,10162,8387,10162,8406xe" filled="true" fillcolor="#000000" stroked="false">
                <v:path arrowok="t"/>
                <v:fill type="solid"/>
              </v:shape>
            </v:group>
            <v:group style="position:absolute;left:10162;top:8406;width:10;height:20" coordorigin="10162,8406" coordsize="10,20">
              <v:shape style="position:absolute;left:10162;top:8406;width:10;height:20" coordorigin="10162,8406" coordsize="10,20" path="m10162,8425l10172,8425,10172,8406,10162,8406,10162,8425xe" filled="true" fillcolor="#000000" stroked="false">
                <v:path arrowok="t"/>
                <v:fill type="solid"/>
              </v:shape>
            </v:group>
            <v:group style="position:absolute;left:10162;top:8425;width:10;height:20" coordorigin="10162,8425" coordsize="10,20">
              <v:shape style="position:absolute;left:10162;top:8425;width:10;height:20" coordorigin="10162,8425" coordsize="10,20" path="m10162,8444l10172,8444,10172,8425,10162,8425,10162,8444xe" filled="true" fillcolor="#000000" stroked="false">
                <v:path arrowok="t"/>
                <v:fill type="solid"/>
              </v:shape>
            </v:group>
            <v:group style="position:absolute;left:10162;top:8444;width:10;height:20" coordorigin="10162,8444" coordsize="10,20">
              <v:shape style="position:absolute;left:10162;top:8444;width:10;height:20" coordorigin="10162,8444" coordsize="10,20" path="m10162,8464l10172,8464,10172,8444,10162,8444,10162,8464xe" filled="true" fillcolor="#000000" stroked="false">
                <v:path arrowok="t"/>
                <v:fill type="solid"/>
              </v:shape>
            </v:group>
            <v:group style="position:absolute;left:10162;top:8464;width:10;height:20" coordorigin="10162,8464" coordsize="10,20">
              <v:shape style="position:absolute;left:10162;top:8464;width:10;height:20" coordorigin="10162,8464" coordsize="10,20" path="m10162,8483l10172,8483,10172,8464,10162,8464,10162,8483xe" filled="true" fillcolor="#000000" stroked="false">
                <v:path arrowok="t"/>
                <v:fill type="solid"/>
              </v:shape>
            </v:group>
            <v:group style="position:absolute;left:10162;top:8483;width:10;height:20" coordorigin="10162,8483" coordsize="10,20">
              <v:shape style="position:absolute;left:10162;top:8483;width:10;height:20" coordorigin="10162,8483" coordsize="10,20" path="m10162,8502l10172,8502,10172,8483,10162,8483,10162,8502xe" filled="true" fillcolor="#000000" stroked="false">
                <v:path arrowok="t"/>
                <v:fill type="solid"/>
              </v:shape>
            </v:group>
            <v:group style="position:absolute;left:10162;top:8502;width:10;height:20" coordorigin="10162,8502" coordsize="10,20">
              <v:shape style="position:absolute;left:10162;top:8502;width:10;height:20" coordorigin="10162,8502" coordsize="10,20" path="m10162,8521l10172,8521,10172,8502,10162,8502,10162,8521xe" filled="true" fillcolor="#000000" stroked="false">
                <v:path arrowok="t"/>
                <v:fill type="solid"/>
              </v:shape>
            </v:group>
            <v:group style="position:absolute;left:10162;top:8521;width:10;height:20" coordorigin="10162,8521" coordsize="10,20">
              <v:shape style="position:absolute;left:10162;top:8521;width:10;height:20" coordorigin="10162,8521" coordsize="10,20" path="m10162,8540l10172,8540,10172,8521,10162,8521,10162,8540xe" filled="true" fillcolor="#000000" stroked="false">
                <v:path arrowok="t"/>
                <v:fill type="solid"/>
              </v:shape>
            </v:group>
            <v:group style="position:absolute;left:10162;top:8543;width:10;height:2" coordorigin="10162,8543" coordsize="10,2">
              <v:shape style="position:absolute;left:10162;top:8543;width:10;height:2" coordorigin="10162,8543" coordsize="10,0" path="m10162,8543l10172,8543e" filled="false" stroked="true" strokeweight=".300018pt" strokecolor="#000000">
                <v:path arrowok="t"/>
              </v:shape>
            </v:group>
            <v:group style="position:absolute;left:11437;top:8329;width:10;height:20" coordorigin="11437,8329" coordsize="10,20">
              <v:shape style="position:absolute;left:11437;top:8329;width:10;height:20" coordorigin="11437,8329" coordsize="10,20" path="m11437,8348l11446,8348,11446,8329,11437,8329,11437,8348xe" filled="true" fillcolor="#000000" stroked="false">
                <v:path arrowok="t"/>
                <v:fill type="solid"/>
              </v:shape>
            </v:group>
            <v:group style="position:absolute;left:11437;top:8348;width:10;height:20" coordorigin="11437,8348" coordsize="10,20">
              <v:shape style="position:absolute;left:11437;top:8348;width:10;height:20" coordorigin="11437,8348" coordsize="10,20" path="m11437,8368l11446,8368,11446,8348,11437,8348,11437,8368xe" filled="true" fillcolor="#000000" stroked="false">
                <v:path arrowok="t"/>
                <v:fill type="solid"/>
              </v:shape>
            </v:group>
            <v:group style="position:absolute;left:11437;top:8368;width:10;height:20" coordorigin="11437,8368" coordsize="10,20">
              <v:shape style="position:absolute;left:11437;top:8368;width:10;height:20" coordorigin="11437,8368" coordsize="10,20" path="m11437,8387l11446,8387,11446,8368,11437,8368,11437,8387xe" filled="true" fillcolor="#000000" stroked="false">
                <v:path arrowok="t"/>
                <v:fill type="solid"/>
              </v:shape>
            </v:group>
            <v:group style="position:absolute;left:11437;top:8387;width:10;height:20" coordorigin="11437,8387" coordsize="10,20">
              <v:shape style="position:absolute;left:11437;top:8387;width:10;height:20" coordorigin="11437,8387" coordsize="10,20" path="m11437,8406l11446,8406,11446,8387,11437,8387,11437,8406xe" filled="true" fillcolor="#000000" stroked="false">
                <v:path arrowok="t"/>
                <v:fill type="solid"/>
              </v:shape>
            </v:group>
            <v:group style="position:absolute;left:11437;top:8406;width:10;height:20" coordorigin="11437,8406" coordsize="10,20">
              <v:shape style="position:absolute;left:11437;top:8406;width:10;height:20" coordorigin="11437,8406" coordsize="10,20" path="m11437,8425l11446,8425,11446,8406,11437,8406,11437,8425xe" filled="true" fillcolor="#000000" stroked="false">
                <v:path arrowok="t"/>
                <v:fill type="solid"/>
              </v:shape>
            </v:group>
            <v:group style="position:absolute;left:11437;top:8425;width:10;height:20" coordorigin="11437,8425" coordsize="10,20">
              <v:shape style="position:absolute;left:11437;top:8425;width:10;height:20" coordorigin="11437,8425" coordsize="10,20" path="m11437,8444l11446,8444,11446,8425,11437,8425,11437,8444xe" filled="true" fillcolor="#000000" stroked="false">
                <v:path arrowok="t"/>
                <v:fill type="solid"/>
              </v:shape>
            </v:group>
            <v:group style="position:absolute;left:11437;top:8444;width:10;height:20" coordorigin="11437,8444" coordsize="10,20">
              <v:shape style="position:absolute;left:11437;top:8444;width:10;height:20" coordorigin="11437,8444" coordsize="10,20" path="m11437,8464l11446,8464,11446,8444,11437,8444,11437,8464xe" filled="true" fillcolor="#000000" stroked="false">
                <v:path arrowok="t"/>
                <v:fill type="solid"/>
              </v:shape>
            </v:group>
            <v:group style="position:absolute;left:11437;top:8464;width:10;height:20" coordorigin="11437,8464" coordsize="10,20">
              <v:shape style="position:absolute;left:11437;top:8464;width:10;height:20" coordorigin="11437,8464" coordsize="10,20" path="m11437,8483l11446,8483,11446,8464,11437,8464,11437,8483xe" filled="true" fillcolor="#000000" stroked="false">
                <v:path arrowok="t"/>
                <v:fill type="solid"/>
              </v:shape>
            </v:group>
            <v:group style="position:absolute;left:11437;top:8483;width:10;height:20" coordorigin="11437,8483" coordsize="10,20">
              <v:shape style="position:absolute;left:11437;top:8483;width:10;height:20" coordorigin="11437,8483" coordsize="10,20" path="m11437,8502l11446,8502,11446,8483,11437,8483,11437,8502xe" filled="true" fillcolor="#000000" stroked="false">
                <v:path arrowok="t"/>
                <v:fill type="solid"/>
              </v:shape>
            </v:group>
            <v:group style="position:absolute;left:11437;top:8502;width:10;height:20" coordorigin="11437,8502" coordsize="10,20">
              <v:shape style="position:absolute;left:11437;top:8502;width:10;height:20" coordorigin="11437,8502" coordsize="10,20" path="m11437,8521l11446,8521,11446,8502,11437,8502,11437,8521xe" filled="true" fillcolor="#000000" stroked="false">
                <v:path arrowok="t"/>
                <v:fill type="solid"/>
              </v:shape>
            </v:group>
            <v:group style="position:absolute;left:11437;top:8521;width:10;height:20" coordorigin="11437,8521" coordsize="10,20">
              <v:shape style="position:absolute;left:11437;top:8521;width:10;height:20" coordorigin="11437,8521" coordsize="10,20" path="m11437,8540l11446,8540,11446,8521,11437,8521,11437,8540xe" filled="true" fillcolor="#000000" stroked="false">
                <v:path arrowok="t"/>
                <v:fill type="solid"/>
              </v:shape>
            </v:group>
            <v:group style="position:absolute;left:11437;top:8543;width:10;height:2" coordorigin="11437,8543" coordsize="10,2">
              <v:shape style="position:absolute;left:11437;top:8543;width:10;height:2" coordorigin="11437,8543" coordsize="10,0" path="m11437,8543l11446,8543e" filled="false" stroked="true" strokeweight=".300018pt" strokecolor="#000000">
                <v:path arrowok="t"/>
              </v:shape>
            </v:group>
            <v:group style="position:absolute;left:12720;top:8329;width:10;height:20" coordorigin="12720,8329" coordsize="10,20">
              <v:shape style="position:absolute;left:12720;top:8329;width:10;height:20" coordorigin="12720,8329" coordsize="10,20" path="m12720,8348l12729,8348,12729,8329,12720,8329,12720,8348xe" filled="true" fillcolor="#000000" stroked="false">
                <v:path arrowok="t"/>
                <v:fill type="solid"/>
              </v:shape>
            </v:group>
            <v:group style="position:absolute;left:12720;top:8348;width:10;height:20" coordorigin="12720,8348" coordsize="10,20">
              <v:shape style="position:absolute;left:12720;top:8348;width:10;height:20" coordorigin="12720,8348" coordsize="10,20" path="m12720,8368l12729,8368,12729,8348,12720,8348,12720,8368xe" filled="true" fillcolor="#000000" stroked="false">
                <v:path arrowok="t"/>
                <v:fill type="solid"/>
              </v:shape>
            </v:group>
            <v:group style="position:absolute;left:12720;top:8368;width:10;height:20" coordorigin="12720,8368" coordsize="10,20">
              <v:shape style="position:absolute;left:12720;top:8368;width:10;height:20" coordorigin="12720,8368" coordsize="10,20" path="m12720,8387l12729,8387,12729,8368,12720,8368,12720,8387xe" filled="true" fillcolor="#000000" stroked="false">
                <v:path arrowok="t"/>
                <v:fill type="solid"/>
              </v:shape>
            </v:group>
            <v:group style="position:absolute;left:12720;top:8387;width:10;height:20" coordorigin="12720,8387" coordsize="10,20">
              <v:shape style="position:absolute;left:12720;top:8387;width:10;height:20" coordorigin="12720,8387" coordsize="10,20" path="m12720,8406l12729,8406,12729,8387,12720,8387,12720,8406xe" filled="true" fillcolor="#000000" stroked="false">
                <v:path arrowok="t"/>
                <v:fill type="solid"/>
              </v:shape>
            </v:group>
            <v:group style="position:absolute;left:12720;top:8406;width:10;height:20" coordorigin="12720,8406" coordsize="10,20">
              <v:shape style="position:absolute;left:12720;top:8406;width:10;height:20" coordorigin="12720,8406" coordsize="10,20" path="m12720,8425l12729,8425,12729,8406,12720,8406,12720,8425xe" filled="true" fillcolor="#000000" stroked="false">
                <v:path arrowok="t"/>
                <v:fill type="solid"/>
              </v:shape>
            </v:group>
            <v:group style="position:absolute;left:12720;top:8425;width:10;height:20" coordorigin="12720,8425" coordsize="10,20">
              <v:shape style="position:absolute;left:12720;top:8425;width:10;height:20" coordorigin="12720,8425" coordsize="10,20" path="m12720,8444l12729,8444,12729,8425,12720,8425,12720,8444xe" filled="true" fillcolor="#000000" stroked="false">
                <v:path arrowok="t"/>
                <v:fill type="solid"/>
              </v:shape>
            </v:group>
            <v:group style="position:absolute;left:12720;top:8444;width:10;height:20" coordorigin="12720,8444" coordsize="10,20">
              <v:shape style="position:absolute;left:12720;top:8444;width:10;height:20" coordorigin="12720,8444" coordsize="10,20" path="m12720,8464l12729,8464,12729,8444,12720,8444,12720,8464xe" filled="true" fillcolor="#000000" stroked="false">
                <v:path arrowok="t"/>
                <v:fill type="solid"/>
              </v:shape>
            </v:group>
            <v:group style="position:absolute;left:12720;top:8464;width:10;height:20" coordorigin="12720,8464" coordsize="10,20">
              <v:shape style="position:absolute;left:12720;top:8464;width:10;height:20" coordorigin="12720,8464" coordsize="10,20" path="m12720,8483l12729,8483,12729,8464,12720,8464,12720,8483xe" filled="true" fillcolor="#000000" stroked="false">
                <v:path arrowok="t"/>
                <v:fill type="solid"/>
              </v:shape>
            </v:group>
            <v:group style="position:absolute;left:12720;top:8483;width:10;height:20" coordorigin="12720,8483" coordsize="10,20">
              <v:shape style="position:absolute;left:12720;top:8483;width:10;height:20" coordorigin="12720,8483" coordsize="10,20" path="m12720,8502l12729,8502,12729,8483,12720,8483,12720,8502xe" filled="true" fillcolor="#000000" stroked="false">
                <v:path arrowok="t"/>
                <v:fill type="solid"/>
              </v:shape>
            </v:group>
            <v:group style="position:absolute;left:12720;top:8502;width:10;height:20" coordorigin="12720,8502" coordsize="10,20">
              <v:shape style="position:absolute;left:12720;top:8502;width:10;height:20" coordorigin="12720,8502" coordsize="10,20" path="m12720,8521l12729,8521,12729,8502,12720,8502,12720,8521xe" filled="true" fillcolor="#000000" stroked="false">
                <v:path arrowok="t"/>
                <v:fill type="solid"/>
              </v:shape>
            </v:group>
            <v:group style="position:absolute;left:12720;top:8521;width:10;height:20" coordorigin="12720,8521" coordsize="10,20">
              <v:shape style="position:absolute;left:12720;top:8521;width:10;height:20" coordorigin="12720,8521" coordsize="10,20" path="m12720,8540l12729,8540,12729,8521,12720,8521,12720,8540xe" filled="true" fillcolor="#000000" stroked="false">
                <v:path arrowok="t"/>
                <v:fill type="solid"/>
              </v:shape>
            </v:group>
            <v:group style="position:absolute;left:12720;top:8543;width:10;height:2" coordorigin="12720,8543" coordsize="10,2">
              <v:shape style="position:absolute;left:12720;top:8543;width:10;height:2" coordorigin="12720,8543" coordsize="10,0" path="m12720,8543l12729,8543e" filled="false" stroked="true" strokeweight=".300018pt" strokecolor="#000000">
                <v:path arrowok="t"/>
              </v:shape>
            </v:group>
            <v:group style="position:absolute;left:14018;top:8329;width:10;height:20" coordorigin="14018,8329" coordsize="10,20">
              <v:shape style="position:absolute;left:14018;top:8329;width:10;height:20" coordorigin="14018,8329" coordsize="10,20" path="m14018,8348l14028,8348,14028,8329,14018,8329,14018,8348xe" filled="true" fillcolor="#000000" stroked="false">
                <v:path arrowok="t"/>
                <v:fill type="solid"/>
              </v:shape>
            </v:group>
            <v:group style="position:absolute;left:14018;top:8348;width:10;height:20" coordorigin="14018,8348" coordsize="10,20">
              <v:shape style="position:absolute;left:14018;top:8348;width:10;height:20" coordorigin="14018,8348" coordsize="10,20" path="m14018,8368l14028,8368,14028,8348,14018,8348,14018,8368xe" filled="true" fillcolor="#000000" stroked="false">
                <v:path arrowok="t"/>
                <v:fill type="solid"/>
              </v:shape>
            </v:group>
            <v:group style="position:absolute;left:14018;top:8368;width:10;height:20" coordorigin="14018,8368" coordsize="10,20">
              <v:shape style="position:absolute;left:14018;top:8368;width:10;height:20" coordorigin="14018,8368" coordsize="10,20" path="m14018,8387l14028,8387,14028,8368,14018,8368,14018,8387xe" filled="true" fillcolor="#000000" stroked="false">
                <v:path arrowok="t"/>
                <v:fill type="solid"/>
              </v:shape>
            </v:group>
            <v:group style="position:absolute;left:14018;top:8387;width:10;height:20" coordorigin="14018,8387" coordsize="10,20">
              <v:shape style="position:absolute;left:14018;top:8387;width:10;height:20" coordorigin="14018,8387" coordsize="10,20" path="m14018,8406l14028,8406,14028,8387,14018,8387,14018,8406xe" filled="true" fillcolor="#000000" stroked="false">
                <v:path arrowok="t"/>
                <v:fill type="solid"/>
              </v:shape>
            </v:group>
            <v:group style="position:absolute;left:14018;top:8406;width:10;height:20" coordorigin="14018,8406" coordsize="10,20">
              <v:shape style="position:absolute;left:14018;top:8406;width:10;height:20" coordorigin="14018,8406" coordsize="10,20" path="m14018,8425l14028,8425,14028,8406,14018,8406,14018,8425xe" filled="true" fillcolor="#000000" stroked="false">
                <v:path arrowok="t"/>
                <v:fill type="solid"/>
              </v:shape>
            </v:group>
            <v:group style="position:absolute;left:14018;top:8425;width:10;height:20" coordorigin="14018,8425" coordsize="10,20">
              <v:shape style="position:absolute;left:14018;top:8425;width:10;height:20" coordorigin="14018,8425" coordsize="10,20" path="m14018,8444l14028,8444,14028,8425,14018,8425,14018,8444xe" filled="true" fillcolor="#000000" stroked="false">
                <v:path arrowok="t"/>
                <v:fill type="solid"/>
              </v:shape>
            </v:group>
            <v:group style="position:absolute;left:14018;top:8444;width:10;height:20" coordorigin="14018,8444" coordsize="10,20">
              <v:shape style="position:absolute;left:14018;top:8444;width:10;height:20" coordorigin="14018,8444" coordsize="10,20" path="m14018,8464l14028,8464,14028,8444,14018,8444,14018,8464xe" filled="true" fillcolor="#000000" stroked="false">
                <v:path arrowok="t"/>
                <v:fill type="solid"/>
              </v:shape>
            </v:group>
            <v:group style="position:absolute;left:14018;top:8464;width:10;height:20" coordorigin="14018,8464" coordsize="10,20">
              <v:shape style="position:absolute;left:14018;top:8464;width:10;height:20" coordorigin="14018,8464" coordsize="10,20" path="m14018,8483l14028,8483,14028,8464,14018,8464,14018,8483xe" filled="true" fillcolor="#000000" stroked="false">
                <v:path arrowok="t"/>
                <v:fill type="solid"/>
              </v:shape>
            </v:group>
            <v:group style="position:absolute;left:14018;top:8483;width:10;height:20" coordorigin="14018,8483" coordsize="10,20">
              <v:shape style="position:absolute;left:14018;top:8483;width:10;height:20" coordorigin="14018,8483" coordsize="10,20" path="m14018,8502l14028,8502,14028,8483,14018,8483,14018,8502xe" filled="true" fillcolor="#000000" stroked="false">
                <v:path arrowok="t"/>
                <v:fill type="solid"/>
              </v:shape>
            </v:group>
            <v:group style="position:absolute;left:14018;top:8502;width:10;height:20" coordorigin="14018,8502" coordsize="10,20">
              <v:shape style="position:absolute;left:14018;top:8502;width:10;height:20" coordorigin="14018,8502" coordsize="10,20" path="m14018,8521l14028,8521,14028,8502,14018,8502,14018,8521xe" filled="true" fillcolor="#000000" stroked="false">
                <v:path arrowok="t"/>
                <v:fill type="solid"/>
              </v:shape>
            </v:group>
            <v:group style="position:absolute;left:14018;top:8521;width:10;height:20" coordorigin="14018,8521" coordsize="10,20">
              <v:shape style="position:absolute;left:14018;top:8521;width:10;height:20" coordorigin="14018,8521" coordsize="10,20" path="m14018,8540l14028,8540,14028,8521,14018,8521,14018,8540xe" filled="true" fillcolor="#000000" stroked="false">
                <v:path arrowok="t"/>
                <v:fill type="solid"/>
              </v:shape>
            </v:group>
            <v:group style="position:absolute;left:14018;top:8543;width:10;height:2" coordorigin="14018,8543" coordsize="10,2">
              <v:shape style="position:absolute;left:14018;top:8543;width:10;height:2" coordorigin="14018,8543" coordsize="10,0" path="m14018,8543l14028,8543e" filled="false" stroked="true" strokeweight=".300018pt" strokecolor="#000000">
                <v:path arrowok="t"/>
              </v:shape>
              <v:shape style="position:absolute;left:1128;top:8546;width:2003;height:10" type="#_x0000_t75" stroked="false">
                <v:imagedata r:id="rId181" o:title=""/>
              </v:shape>
              <v:shape style="position:absolute;left:3126;top:8546;width:1302;height:10" type="#_x0000_t75" stroked="false">
                <v:imagedata r:id="rId173" o:title=""/>
              </v:shape>
              <v:shape style="position:absolute;left:4424;top:8546;width:635;height:10" type="#_x0000_t75" stroked="false">
                <v:imagedata r:id="rId174" o:title=""/>
              </v:shape>
              <v:shape style="position:absolute;left:5054;top:8546;width:715;height:10" type="#_x0000_t75" stroked="false">
                <v:imagedata r:id="rId170" o:title=""/>
              </v:shape>
              <v:shape style="position:absolute;left:5764;top:8546;width:570;height:10" type="#_x0000_t75" stroked="false">
                <v:imagedata r:id="rId171" o:title=""/>
              </v:shape>
              <v:shape style="position:absolute;left:6329;top:8546;width:1490;height:10" type="#_x0000_t75" stroked="false">
                <v:imagedata r:id="rId165" o:title=""/>
              </v:shape>
              <v:shape style="position:absolute;left:7815;top:8546;width:2348;height:10" type="#_x0000_t75" stroked="false">
                <v:imagedata r:id="rId166" o:title=""/>
              </v:shape>
              <v:shape style="position:absolute;left:10158;top:8546;width:1279;height:10" type="#_x0000_t75" stroked="false">
                <v:imagedata r:id="rId167" o:title=""/>
              </v:shape>
              <v:shape style="position:absolute;left:11432;top:8546;width:3958;height:10" type="#_x0000_t75" stroked="false">
                <v:imagedata r:id="rId175" o:title=""/>
              </v:shape>
            </v:group>
            <v:group style="position:absolute;left:4428;top:8556;width:10;height:20" coordorigin="4428,8556" coordsize="10,20">
              <v:shape style="position:absolute;left:4428;top:8556;width:10;height:20" coordorigin="4428,8556" coordsize="10,20" path="m4428,8575l4438,8575,4438,8556,4428,8556,4428,8575xe" filled="true" fillcolor="#000000" stroked="false">
                <v:path arrowok="t"/>
                <v:fill type="solid"/>
              </v:shape>
            </v:group>
            <v:group style="position:absolute;left:4428;top:8575;width:10;height:20" coordorigin="4428,8575" coordsize="10,20">
              <v:shape style="position:absolute;left:4428;top:8575;width:10;height:20" coordorigin="4428,8575" coordsize="10,20" path="m4428,8594l4438,8594,4438,8575,4428,8575,4428,8594xe" filled="true" fillcolor="#000000" stroked="false">
                <v:path arrowok="t"/>
                <v:fill type="solid"/>
              </v:shape>
            </v:group>
            <v:group style="position:absolute;left:4428;top:8594;width:10;height:20" coordorigin="4428,8594" coordsize="10,20">
              <v:shape style="position:absolute;left:4428;top:8594;width:10;height:20" coordorigin="4428,8594" coordsize="10,20" path="m4428,8614l4438,8614,4438,8594,4428,8594,4428,8614xe" filled="true" fillcolor="#000000" stroked="false">
                <v:path arrowok="t"/>
                <v:fill type="solid"/>
              </v:shape>
            </v:group>
            <v:group style="position:absolute;left:4428;top:8614;width:10;height:20" coordorigin="4428,8614" coordsize="10,20">
              <v:shape style="position:absolute;left:4428;top:8614;width:10;height:20" coordorigin="4428,8614" coordsize="10,20" path="m4428,8633l4438,8633,4438,8614,4428,8614,4428,8633xe" filled="true" fillcolor="#000000" stroked="false">
                <v:path arrowok="t"/>
                <v:fill type="solid"/>
              </v:shape>
            </v:group>
            <v:group style="position:absolute;left:4428;top:8633;width:10;height:20" coordorigin="4428,8633" coordsize="10,20">
              <v:shape style="position:absolute;left:4428;top:8633;width:10;height:20" coordorigin="4428,8633" coordsize="10,20" path="m4428,8652l4438,8652,4438,8633,4428,8633,4428,8652xe" filled="true" fillcolor="#000000" stroked="false">
                <v:path arrowok="t"/>
                <v:fill type="solid"/>
              </v:shape>
            </v:group>
            <v:group style="position:absolute;left:4428;top:8652;width:10;height:20" coordorigin="4428,8652" coordsize="10,20">
              <v:shape style="position:absolute;left:4428;top:8652;width:10;height:20" coordorigin="4428,8652" coordsize="10,20" path="m4428,8671l4438,8671,4438,8652,4428,8652,4428,8671xe" filled="true" fillcolor="#000000" stroked="false">
                <v:path arrowok="t"/>
                <v:fill type="solid"/>
              </v:shape>
            </v:group>
            <v:group style="position:absolute;left:4428;top:8671;width:10;height:20" coordorigin="4428,8671" coordsize="10,20">
              <v:shape style="position:absolute;left:4428;top:8671;width:10;height:20" coordorigin="4428,8671" coordsize="10,20" path="m4428,8690l4438,8690,4438,8671,4428,8671,4428,8690xe" filled="true" fillcolor="#000000" stroked="false">
                <v:path arrowok="t"/>
                <v:fill type="solid"/>
              </v:shape>
            </v:group>
            <v:group style="position:absolute;left:4428;top:8690;width:10;height:20" coordorigin="4428,8690" coordsize="10,20">
              <v:shape style="position:absolute;left:4428;top:8690;width:10;height:20" coordorigin="4428,8690" coordsize="10,20" path="m4428,8710l4438,8710,4438,8690,4428,8690,4428,8710xe" filled="true" fillcolor="#000000" stroked="false">
                <v:path arrowok="t"/>
                <v:fill type="solid"/>
              </v:shape>
            </v:group>
            <v:group style="position:absolute;left:4428;top:8710;width:10;height:20" coordorigin="4428,8710" coordsize="10,20">
              <v:shape style="position:absolute;left:4428;top:8710;width:10;height:20" coordorigin="4428,8710" coordsize="10,20" path="m4428,8729l4438,8729,4438,8710,4428,8710,4428,8729xe" filled="true" fillcolor="#000000" stroked="false">
                <v:path arrowok="t"/>
                <v:fill type="solid"/>
              </v:shape>
            </v:group>
            <v:group style="position:absolute;left:4428;top:8729;width:10;height:20" coordorigin="4428,8729" coordsize="10,20">
              <v:shape style="position:absolute;left:4428;top:8729;width:10;height:20" coordorigin="4428,8729" coordsize="10,20" path="m4428,8748l4438,8748,4438,8729,4428,8729,4428,8748xe" filled="true" fillcolor="#000000" stroked="false">
                <v:path arrowok="t"/>
                <v:fill type="solid"/>
              </v:shape>
            </v:group>
            <v:group style="position:absolute;left:4428;top:8748;width:10;height:20" coordorigin="4428,8748" coordsize="10,20">
              <v:shape style="position:absolute;left:4428;top:8748;width:10;height:20" coordorigin="4428,8748" coordsize="10,20" path="m4428,8767l4438,8767,4438,8748,4428,8748,4428,8767xe" filled="true" fillcolor="#000000" stroked="false">
                <v:path arrowok="t"/>
                <v:fill type="solid"/>
              </v:shape>
            </v:group>
            <v:group style="position:absolute;left:4428;top:8770;width:10;height:2" coordorigin="4428,8770" coordsize="10,2">
              <v:shape style="position:absolute;left:4428;top:8770;width:10;height:2" coordorigin="4428,8770" coordsize="10,0" path="m4428,8770l4438,8770e" filled="false" stroked="true" strokeweight=".300018pt" strokecolor="#000000">
                <v:path arrowok="t"/>
              </v:shape>
            </v:group>
            <v:group style="position:absolute;left:5058;top:8556;width:10;height:20" coordorigin="5058,8556" coordsize="10,20">
              <v:shape style="position:absolute;left:5058;top:8556;width:10;height:20" coordorigin="5058,8556" coordsize="10,20" path="m5058,8575l5068,8575,5068,8556,5058,8556,5058,8575xe" filled="true" fillcolor="#000000" stroked="false">
                <v:path arrowok="t"/>
                <v:fill type="solid"/>
              </v:shape>
            </v:group>
            <v:group style="position:absolute;left:5058;top:8575;width:10;height:20" coordorigin="5058,8575" coordsize="10,20">
              <v:shape style="position:absolute;left:5058;top:8575;width:10;height:20" coordorigin="5058,8575" coordsize="10,20" path="m5058,8594l5068,8594,5068,8575,5058,8575,5058,8594xe" filled="true" fillcolor="#000000" stroked="false">
                <v:path arrowok="t"/>
                <v:fill type="solid"/>
              </v:shape>
            </v:group>
            <v:group style="position:absolute;left:5058;top:8594;width:10;height:20" coordorigin="5058,8594" coordsize="10,20">
              <v:shape style="position:absolute;left:5058;top:8594;width:10;height:20" coordorigin="5058,8594" coordsize="10,20" path="m5058,8614l5068,8614,5068,8594,5058,8594,5058,8614xe" filled="true" fillcolor="#000000" stroked="false">
                <v:path arrowok="t"/>
                <v:fill type="solid"/>
              </v:shape>
            </v:group>
            <v:group style="position:absolute;left:5058;top:8614;width:10;height:20" coordorigin="5058,8614" coordsize="10,20">
              <v:shape style="position:absolute;left:5058;top:8614;width:10;height:20" coordorigin="5058,8614" coordsize="10,20" path="m5058,8633l5068,8633,5068,8614,5058,8614,5058,8633xe" filled="true" fillcolor="#000000" stroked="false">
                <v:path arrowok="t"/>
                <v:fill type="solid"/>
              </v:shape>
            </v:group>
            <v:group style="position:absolute;left:5058;top:8633;width:10;height:20" coordorigin="5058,8633" coordsize="10,20">
              <v:shape style="position:absolute;left:5058;top:8633;width:10;height:20" coordorigin="5058,8633" coordsize="10,20" path="m5058,8652l5068,8652,5068,8633,5058,8633,5058,8652xe" filled="true" fillcolor="#000000" stroked="false">
                <v:path arrowok="t"/>
                <v:fill type="solid"/>
              </v:shape>
            </v:group>
            <v:group style="position:absolute;left:5058;top:8652;width:10;height:20" coordorigin="5058,8652" coordsize="10,20">
              <v:shape style="position:absolute;left:5058;top:8652;width:10;height:20" coordorigin="5058,8652" coordsize="10,20" path="m5058,8671l5068,8671,5068,8652,5058,8652,5058,8671xe" filled="true" fillcolor="#000000" stroked="false">
                <v:path arrowok="t"/>
                <v:fill type="solid"/>
              </v:shape>
            </v:group>
            <v:group style="position:absolute;left:5058;top:8671;width:10;height:20" coordorigin="5058,8671" coordsize="10,20">
              <v:shape style="position:absolute;left:5058;top:8671;width:10;height:20" coordorigin="5058,8671" coordsize="10,20" path="m5058,8690l5068,8690,5068,8671,5058,8671,5058,8690xe" filled="true" fillcolor="#000000" stroked="false">
                <v:path arrowok="t"/>
                <v:fill type="solid"/>
              </v:shape>
            </v:group>
            <v:group style="position:absolute;left:5058;top:8690;width:10;height:20" coordorigin="5058,8690" coordsize="10,20">
              <v:shape style="position:absolute;left:5058;top:8690;width:10;height:20" coordorigin="5058,8690" coordsize="10,20" path="m5058,8710l5068,8710,5068,8690,5058,8690,5058,8710xe" filled="true" fillcolor="#000000" stroked="false">
                <v:path arrowok="t"/>
                <v:fill type="solid"/>
              </v:shape>
            </v:group>
            <v:group style="position:absolute;left:5058;top:8710;width:10;height:20" coordorigin="5058,8710" coordsize="10,20">
              <v:shape style="position:absolute;left:5058;top:8710;width:10;height:20" coordorigin="5058,8710" coordsize="10,20" path="m5058,8729l5068,8729,5068,8710,5058,8710,5058,8729xe" filled="true" fillcolor="#000000" stroked="false">
                <v:path arrowok="t"/>
                <v:fill type="solid"/>
              </v:shape>
            </v:group>
            <v:group style="position:absolute;left:5058;top:8729;width:10;height:20" coordorigin="5058,8729" coordsize="10,20">
              <v:shape style="position:absolute;left:5058;top:8729;width:10;height:20" coordorigin="5058,8729" coordsize="10,20" path="m5058,8748l5068,8748,5068,8729,5058,8729,5058,8748xe" filled="true" fillcolor="#000000" stroked="false">
                <v:path arrowok="t"/>
                <v:fill type="solid"/>
              </v:shape>
            </v:group>
            <v:group style="position:absolute;left:5058;top:8748;width:10;height:20" coordorigin="5058,8748" coordsize="10,20">
              <v:shape style="position:absolute;left:5058;top:8748;width:10;height:20" coordorigin="5058,8748" coordsize="10,20" path="m5058,8767l5068,8767,5068,8748,5058,8748,5058,8767xe" filled="true" fillcolor="#000000" stroked="false">
                <v:path arrowok="t"/>
                <v:fill type="solid"/>
              </v:shape>
            </v:group>
            <v:group style="position:absolute;left:5058;top:8770;width:10;height:2" coordorigin="5058,8770" coordsize="10,2">
              <v:shape style="position:absolute;left:5058;top:8770;width:10;height:2" coordorigin="5058,8770" coordsize="10,0" path="m5058,8770l5068,8770e" filled="false" stroked="true" strokeweight=".300018pt" strokecolor="#000000">
                <v:path arrowok="t"/>
              </v:shape>
            </v:group>
            <v:group style="position:absolute;left:5769;top:8556;width:10;height:20" coordorigin="5769,8556" coordsize="10,20">
              <v:shape style="position:absolute;left:5769;top:8556;width:10;height:20" coordorigin="5769,8556" coordsize="10,20" path="m5769,8575l5778,8575,5778,8556,5769,8556,5769,8575xe" filled="true" fillcolor="#000000" stroked="false">
                <v:path arrowok="t"/>
                <v:fill type="solid"/>
              </v:shape>
            </v:group>
            <v:group style="position:absolute;left:5769;top:8575;width:10;height:20" coordorigin="5769,8575" coordsize="10,20">
              <v:shape style="position:absolute;left:5769;top:8575;width:10;height:20" coordorigin="5769,8575" coordsize="10,20" path="m5769,8594l5778,8594,5778,8575,5769,8575,5769,8594xe" filled="true" fillcolor="#000000" stroked="false">
                <v:path arrowok="t"/>
                <v:fill type="solid"/>
              </v:shape>
            </v:group>
            <v:group style="position:absolute;left:5769;top:8594;width:10;height:20" coordorigin="5769,8594" coordsize="10,20">
              <v:shape style="position:absolute;left:5769;top:8594;width:10;height:20" coordorigin="5769,8594" coordsize="10,20" path="m5769,8614l5778,8614,5778,8594,5769,8594,5769,8614xe" filled="true" fillcolor="#000000" stroked="false">
                <v:path arrowok="t"/>
                <v:fill type="solid"/>
              </v:shape>
            </v:group>
            <v:group style="position:absolute;left:5769;top:8614;width:10;height:20" coordorigin="5769,8614" coordsize="10,20">
              <v:shape style="position:absolute;left:5769;top:8614;width:10;height:20" coordorigin="5769,8614" coordsize="10,20" path="m5769,8633l5778,8633,5778,8614,5769,8614,5769,8633xe" filled="true" fillcolor="#000000" stroked="false">
                <v:path arrowok="t"/>
                <v:fill type="solid"/>
              </v:shape>
            </v:group>
            <v:group style="position:absolute;left:5769;top:8633;width:10;height:20" coordorigin="5769,8633" coordsize="10,20">
              <v:shape style="position:absolute;left:5769;top:8633;width:10;height:20" coordorigin="5769,8633" coordsize="10,20" path="m5769,8652l5778,8652,5778,8633,5769,8633,5769,8652xe" filled="true" fillcolor="#000000" stroked="false">
                <v:path arrowok="t"/>
                <v:fill type="solid"/>
              </v:shape>
            </v:group>
            <v:group style="position:absolute;left:5769;top:8652;width:10;height:20" coordorigin="5769,8652" coordsize="10,20">
              <v:shape style="position:absolute;left:5769;top:8652;width:10;height:20" coordorigin="5769,8652" coordsize="10,20" path="m5769,8671l5778,8671,5778,8652,5769,8652,5769,8671xe" filled="true" fillcolor="#000000" stroked="false">
                <v:path arrowok="t"/>
                <v:fill type="solid"/>
              </v:shape>
            </v:group>
            <v:group style="position:absolute;left:5769;top:8671;width:10;height:20" coordorigin="5769,8671" coordsize="10,20">
              <v:shape style="position:absolute;left:5769;top:8671;width:10;height:20" coordorigin="5769,8671" coordsize="10,20" path="m5769,8690l5778,8690,5778,8671,5769,8671,5769,8690xe" filled="true" fillcolor="#000000" stroked="false">
                <v:path arrowok="t"/>
                <v:fill type="solid"/>
              </v:shape>
            </v:group>
            <v:group style="position:absolute;left:5769;top:8690;width:10;height:20" coordorigin="5769,8690" coordsize="10,20">
              <v:shape style="position:absolute;left:5769;top:8690;width:10;height:20" coordorigin="5769,8690" coordsize="10,20" path="m5769,8710l5778,8710,5778,8690,5769,8690,5769,8710xe" filled="true" fillcolor="#000000" stroked="false">
                <v:path arrowok="t"/>
                <v:fill type="solid"/>
              </v:shape>
            </v:group>
            <v:group style="position:absolute;left:5769;top:8710;width:10;height:20" coordorigin="5769,8710" coordsize="10,20">
              <v:shape style="position:absolute;left:5769;top:8710;width:10;height:20" coordorigin="5769,8710" coordsize="10,20" path="m5769,8729l5778,8729,5778,8710,5769,8710,5769,8729xe" filled="true" fillcolor="#000000" stroked="false">
                <v:path arrowok="t"/>
                <v:fill type="solid"/>
              </v:shape>
            </v:group>
            <v:group style="position:absolute;left:5769;top:8729;width:10;height:20" coordorigin="5769,8729" coordsize="10,20">
              <v:shape style="position:absolute;left:5769;top:8729;width:10;height:20" coordorigin="5769,8729" coordsize="10,20" path="m5769,8748l5778,8748,5778,8729,5769,8729,5769,8748xe" filled="true" fillcolor="#000000" stroked="false">
                <v:path arrowok="t"/>
                <v:fill type="solid"/>
              </v:shape>
            </v:group>
            <v:group style="position:absolute;left:5769;top:8748;width:10;height:20" coordorigin="5769,8748" coordsize="10,20">
              <v:shape style="position:absolute;left:5769;top:8748;width:10;height:20" coordorigin="5769,8748" coordsize="10,20" path="m5769,8767l5778,8767,5778,8748,5769,8748,5769,8767xe" filled="true" fillcolor="#000000" stroked="false">
                <v:path arrowok="t"/>
                <v:fill type="solid"/>
              </v:shape>
            </v:group>
            <v:group style="position:absolute;left:5769;top:8770;width:10;height:2" coordorigin="5769,8770" coordsize="10,2">
              <v:shape style="position:absolute;left:5769;top:8770;width:10;height:2" coordorigin="5769,8770" coordsize="10,0" path="m5769,8770l5778,8770e" filled="false" stroked="true" strokeweight=".300018pt" strokecolor="#000000">
                <v:path arrowok="t"/>
              </v:shape>
            </v:group>
            <v:group style="position:absolute;left:6334;top:8556;width:10;height:20" coordorigin="6334,8556" coordsize="10,20">
              <v:shape style="position:absolute;left:6334;top:8556;width:10;height:20" coordorigin="6334,8556" coordsize="10,20" path="m6334,8575l6344,8575,6344,8556,6334,8556,6334,8575xe" filled="true" fillcolor="#000000" stroked="false">
                <v:path arrowok="t"/>
                <v:fill type="solid"/>
              </v:shape>
            </v:group>
            <v:group style="position:absolute;left:6334;top:8575;width:10;height:20" coordorigin="6334,8575" coordsize="10,20">
              <v:shape style="position:absolute;left:6334;top:8575;width:10;height:20" coordorigin="6334,8575" coordsize="10,20" path="m6334,8594l6344,8594,6344,8575,6334,8575,6334,8594xe" filled="true" fillcolor="#000000" stroked="false">
                <v:path arrowok="t"/>
                <v:fill type="solid"/>
              </v:shape>
            </v:group>
            <v:group style="position:absolute;left:6334;top:8594;width:10;height:20" coordorigin="6334,8594" coordsize="10,20">
              <v:shape style="position:absolute;left:6334;top:8594;width:10;height:20" coordorigin="6334,8594" coordsize="10,20" path="m6334,8614l6344,8614,6344,8594,6334,8594,6334,8614xe" filled="true" fillcolor="#000000" stroked="false">
                <v:path arrowok="t"/>
                <v:fill type="solid"/>
              </v:shape>
            </v:group>
            <v:group style="position:absolute;left:6334;top:8614;width:10;height:20" coordorigin="6334,8614" coordsize="10,20">
              <v:shape style="position:absolute;left:6334;top:8614;width:10;height:20" coordorigin="6334,8614" coordsize="10,20" path="m6334,8633l6344,8633,6344,8614,6334,8614,6334,8633xe" filled="true" fillcolor="#000000" stroked="false">
                <v:path arrowok="t"/>
                <v:fill type="solid"/>
              </v:shape>
            </v:group>
            <v:group style="position:absolute;left:6334;top:8633;width:10;height:20" coordorigin="6334,8633" coordsize="10,20">
              <v:shape style="position:absolute;left:6334;top:8633;width:10;height:20" coordorigin="6334,8633" coordsize="10,20" path="m6334,8652l6344,8652,6344,8633,6334,8633,6334,8652xe" filled="true" fillcolor="#000000" stroked="false">
                <v:path arrowok="t"/>
                <v:fill type="solid"/>
              </v:shape>
            </v:group>
            <v:group style="position:absolute;left:6334;top:8652;width:10;height:20" coordorigin="6334,8652" coordsize="10,20">
              <v:shape style="position:absolute;left:6334;top:8652;width:10;height:20" coordorigin="6334,8652" coordsize="10,20" path="m6334,8671l6344,8671,6344,8652,6334,8652,6334,8671xe" filled="true" fillcolor="#000000" stroked="false">
                <v:path arrowok="t"/>
                <v:fill type="solid"/>
              </v:shape>
            </v:group>
            <v:group style="position:absolute;left:6334;top:8671;width:10;height:20" coordorigin="6334,8671" coordsize="10,20">
              <v:shape style="position:absolute;left:6334;top:8671;width:10;height:20" coordorigin="6334,8671" coordsize="10,20" path="m6334,8690l6344,8690,6344,8671,6334,8671,6334,8690xe" filled="true" fillcolor="#000000" stroked="false">
                <v:path arrowok="t"/>
                <v:fill type="solid"/>
              </v:shape>
            </v:group>
            <v:group style="position:absolute;left:6334;top:8690;width:10;height:20" coordorigin="6334,8690" coordsize="10,20">
              <v:shape style="position:absolute;left:6334;top:8690;width:10;height:20" coordorigin="6334,8690" coordsize="10,20" path="m6334,8710l6344,8710,6344,8690,6334,8690,6334,8710xe" filled="true" fillcolor="#000000" stroked="false">
                <v:path arrowok="t"/>
                <v:fill type="solid"/>
              </v:shape>
            </v:group>
            <v:group style="position:absolute;left:6334;top:8710;width:10;height:20" coordorigin="6334,8710" coordsize="10,20">
              <v:shape style="position:absolute;left:6334;top:8710;width:10;height:20" coordorigin="6334,8710" coordsize="10,20" path="m6334,8729l6344,8729,6344,8710,6334,8710,6334,8729xe" filled="true" fillcolor="#000000" stroked="false">
                <v:path arrowok="t"/>
                <v:fill type="solid"/>
              </v:shape>
            </v:group>
            <v:group style="position:absolute;left:6334;top:8729;width:10;height:20" coordorigin="6334,8729" coordsize="10,20">
              <v:shape style="position:absolute;left:6334;top:8729;width:10;height:20" coordorigin="6334,8729" coordsize="10,20" path="m6334,8748l6344,8748,6344,8729,6334,8729,6334,8748xe" filled="true" fillcolor="#000000" stroked="false">
                <v:path arrowok="t"/>
                <v:fill type="solid"/>
              </v:shape>
            </v:group>
            <v:group style="position:absolute;left:6334;top:8748;width:10;height:20" coordorigin="6334,8748" coordsize="10,20">
              <v:shape style="position:absolute;left:6334;top:8748;width:10;height:20" coordorigin="6334,8748" coordsize="10,20" path="m6334,8767l6344,8767,6344,8748,6334,8748,6334,8767xe" filled="true" fillcolor="#000000" stroked="false">
                <v:path arrowok="t"/>
                <v:fill type="solid"/>
              </v:shape>
            </v:group>
            <v:group style="position:absolute;left:6334;top:8770;width:10;height:2" coordorigin="6334,8770" coordsize="10,2">
              <v:shape style="position:absolute;left:6334;top:8770;width:10;height:2" coordorigin="6334,8770" coordsize="10,0" path="m6334,8770l6344,8770e" filled="false" stroked="true" strokeweight=".300018pt" strokecolor="#000000">
                <v:path arrowok="t"/>
              </v:shape>
            </v:group>
            <v:group style="position:absolute;left:7820;top:8556;width:10;height:20" coordorigin="7820,8556" coordsize="10,20">
              <v:shape style="position:absolute;left:7820;top:8556;width:10;height:20" coordorigin="7820,8556" coordsize="10,20" path="m7820,8575l7829,8575,7829,8556,7820,8556,7820,8575xe" filled="true" fillcolor="#000000" stroked="false">
                <v:path arrowok="t"/>
                <v:fill type="solid"/>
              </v:shape>
            </v:group>
            <v:group style="position:absolute;left:7820;top:8575;width:10;height:20" coordorigin="7820,8575" coordsize="10,20">
              <v:shape style="position:absolute;left:7820;top:8575;width:10;height:20" coordorigin="7820,8575" coordsize="10,20" path="m7820,8594l7829,8594,7829,8575,7820,8575,7820,8594xe" filled="true" fillcolor="#000000" stroked="false">
                <v:path arrowok="t"/>
                <v:fill type="solid"/>
              </v:shape>
            </v:group>
            <v:group style="position:absolute;left:7820;top:8594;width:10;height:20" coordorigin="7820,8594" coordsize="10,20">
              <v:shape style="position:absolute;left:7820;top:8594;width:10;height:20" coordorigin="7820,8594" coordsize="10,20" path="m7820,8614l7829,8614,7829,8594,7820,8594,7820,8614xe" filled="true" fillcolor="#000000" stroked="false">
                <v:path arrowok="t"/>
                <v:fill type="solid"/>
              </v:shape>
            </v:group>
            <v:group style="position:absolute;left:7820;top:8614;width:10;height:20" coordorigin="7820,8614" coordsize="10,20">
              <v:shape style="position:absolute;left:7820;top:8614;width:10;height:20" coordorigin="7820,8614" coordsize="10,20" path="m7820,8633l7829,8633,7829,8614,7820,8614,7820,8633xe" filled="true" fillcolor="#000000" stroked="false">
                <v:path arrowok="t"/>
                <v:fill type="solid"/>
              </v:shape>
            </v:group>
            <v:group style="position:absolute;left:7820;top:8633;width:10;height:20" coordorigin="7820,8633" coordsize="10,20">
              <v:shape style="position:absolute;left:7820;top:8633;width:10;height:20" coordorigin="7820,8633" coordsize="10,20" path="m7820,8652l7829,8652,7829,8633,7820,8633,7820,8652xe" filled="true" fillcolor="#000000" stroked="false">
                <v:path arrowok="t"/>
                <v:fill type="solid"/>
              </v:shape>
            </v:group>
            <v:group style="position:absolute;left:7820;top:8652;width:10;height:20" coordorigin="7820,8652" coordsize="10,20">
              <v:shape style="position:absolute;left:7820;top:8652;width:10;height:20" coordorigin="7820,8652" coordsize="10,20" path="m7820,8671l7829,8671,7829,8652,7820,8652,7820,8671xe" filled="true" fillcolor="#000000" stroked="false">
                <v:path arrowok="t"/>
                <v:fill type="solid"/>
              </v:shape>
            </v:group>
            <v:group style="position:absolute;left:7820;top:8671;width:10;height:20" coordorigin="7820,8671" coordsize="10,20">
              <v:shape style="position:absolute;left:7820;top:8671;width:10;height:20" coordorigin="7820,8671" coordsize="10,20" path="m7820,8690l7829,8690,7829,8671,7820,8671,7820,8690xe" filled="true" fillcolor="#000000" stroked="false">
                <v:path arrowok="t"/>
                <v:fill type="solid"/>
              </v:shape>
            </v:group>
            <v:group style="position:absolute;left:7820;top:8690;width:10;height:20" coordorigin="7820,8690" coordsize="10,20">
              <v:shape style="position:absolute;left:7820;top:8690;width:10;height:20" coordorigin="7820,8690" coordsize="10,20" path="m7820,8710l7829,8710,7829,8690,7820,8690,7820,8710xe" filled="true" fillcolor="#000000" stroked="false">
                <v:path arrowok="t"/>
                <v:fill type="solid"/>
              </v:shape>
            </v:group>
            <v:group style="position:absolute;left:7820;top:8710;width:10;height:20" coordorigin="7820,8710" coordsize="10,20">
              <v:shape style="position:absolute;left:7820;top:8710;width:10;height:20" coordorigin="7820,8710" coordsize="10,20" path="m7820,8729l7829,8729,7829,8710,7820,8710,7820,8729xe" filled="true" fillcolor="#000000" stroked="false">
                <v:path arrowok="t"/>
                <v:fill type="solid"/>
              </v:shape>
            </v:group>
            <v:group style="position:absolute;left:7820;top:8729;width:10;height:20" coordorigin="7820,8729" coordsize="10,20">
              <v:shape style="position:absolute;left:7820;top:8729;width:10;height:20" coordorigin="7820,8729" coordsize="10,20" path="m7820,8748l7829,8748,7829,8729,7820,8729,7820,8748xe" filled="true" fillcolor="#000000" stroked="false">
                <v:path arrowok="t"/>
                <v:fill type="solid"/>
              </v:shape>
            </v:group>
            <v:group style="position:absolute;left:7820;top:8748;width:10;height:20" coordorigin="7820,8748" coordsize="10,20">
              <v:shape style="position:absolute;left:7820;top:8748;width:10;height:20" coordorigin="7820,8748" coordsize="10,20" path="m7820,8767l7829,8767,7829,8748,7820,8748,7820,8767xe" filled="true" fillcolor="#000000" stroked="false">
                <v:path arrowok="t"/>
                <v:fill type="solid"/>
              </v:shape>
            </v:group>
            <v:group style="position:absolute;left:7820;top:8770;width:10;height:2" coordorigin="7820,8770" coordsize="10,2">
              <v:shape style="position:absolute;left:7820;top:8770;width:10;height:2" coordorigin="7820,8770" coordsize="10,0" path="m7820,8770l7829,8770e" filled="false" stroked="true" strokeweight=".300018pt" strokecolor="#000000">
                <v:path arrowok="t"/>
              </v:shape>
            </v:group>
            <v:group style="position:absolute;left:8462;top:8556;width:10;height:20" coordorigin="8462,8556" coordsize="10,20">
              <v:shape style="position:absolute;left:8462;top:8556;width:10;height:20" coordorigin="8462,8556" coordsize="10,20" path="m8462,8575l8472,8575,8472,8556,8462,8556,8462,8575xe" filled="true" fillcolor="#000000" stroked="false">
                <v:path arrowok="t"/>
                <v:fill type="solid"/>
              </v:shape>
            </v:group>
            <v:group style="position:absolute;left:8462;top:8575;width:10;height:20" coordorigin="8462,8575" coordsize="10,20">
              <v:shape style="position:absolute;left:8462;top:8575;width:10;height:20" coordorigin="8462,8575" coordsize="10,20" path="m8462,8594l8472,8594,8472,8575,8462,8575,8462,8594xe" filled="true" fillcolor="#000000" stroked="false">
                <v:path arrowok="t"/>
                <v:fill type="solid"/>
              </v:shape>
            </v:group>
            <v:group style="position:absolute;left:8462;top:8594;width:10;height:20" coordorigin="8462,8594" coordsize="10,20">
              <v:shape style="position:absolute;left:8462;top:8594;width:10;height:20" coordorigin="8462,8594" coordsize="10,20" path="m8462,8614l8472,8614,8472,8594,8462,8594,8462,8614xe" filled="true" fillcolor="#000000" stroked="false">
                <v:path arrowok="t"/>
                <v:fill type="solid"/>
              </v:shape>
            </v:group>
            <v:group style="position:absolute;left:8462;top:8614;width:10;height:20" coordorigin="8462,8614" coordsize="10,20">
              <v:shape style="position:absolute;left:8462;top:8614;width:10;height:20" coordorigin="8462,8614" coordsize="10,20" path="m8462,8633l8472,8633,8472,8614,8462,8614,8462,8633xe" filled="true" fillcolor="#000000" stroked="false">
                <v:path arrowok="t"/>
                <v:fill type="solid"/>
              </v:shape>
            </v:group>
            <v:group style="position:absolute;left:8462;top:8633;width:10;height:20" coordorigin="8462,8633" coordsize="10,20">
              <v:shape style="position:absolute;left:8462;top:8633;width:10;height:20" coordorigin="8462,8633" coordsize="10,20" path="m8462,8652l8472,8652,8472,8633,8462,8633,8462,8652xe" filled="true" fillcolor="#000000" stroked="false">
                <v:path arrowok="t"/>
                <v:fill type="solid"/>
              </v:shape>
            </v:group>
            <v:group style="position:absolute;left:8462;top:8652;width:10;height:20" coordorigin="8462,8652" coordsize="10,20">
              <v:shape style="position:absolute;left:8462;top:8652;width:10;height:20" coordorigin="8462,8652" coordsize="10,20" path="m8462,8671l8472,8671,8472,8652,8462,8652,8462,8671xe" filled="true" fillcolor="#000000" stroked="false">
                <v:path arrowok="t"/>
                <v:fill type="solid"/>
              </v:shape>
            </v:group>
            <v:group style="position:absolute;left:8462;top:8671;width:10;height:20" coordorigin="8462,8671" coordsize="10,20">
              <v:shape style="position:absolute;left:8462;top:8671;width:10;height:20" coordorigin="8462,8671" coordsize="10,20" path="m8462,8690l8472,8690,8472,8671,8462,8671,8462,8690xe" filled="true" fillcolor="#000000" stroked="false">
                <v:path arrowok="t"/>
                <v:fill type="solid"/>
              </v:shape>
            </v:group>
            <v:group style="position:absolute;left:8462;top:8690;width:10;height:20" coordorigin="8462,8690" coordsize="10,20">
              <v:shape style="position:absolute;left:8462;top:8690;width:10;height:20" coordorigin="8462,8690" coordsize="10,20" path="m8462,8710l8472,8710,8472,8690,8462,8690,8462,8710xe" filled="true" fillcolor="#000000" stroked="false">
                <v:path arrowok="t"/>
                <v:fill type="solid"/>
              </v:shape>
            </v:group>
            <v:group style="position:absolute;left:8462;top:8710;width:10;height:20" coordorigin="8462,8710" coordsize="10,20">
              <v:shape style="position:absolute;left:8462;top:8710;width:10;height:20" coordorigin="8462,8710" coordsize="10,20" path="m8462,8729l8472,8729,8472,8710,8462,8710,8462,8729xe" filled="true" fillcolor="#000000" stroked="false">
                <v:path arrowok="t"/>
                <v:fill type="solid"/>
              </v:shape>
            </v:group>
            <v:group style="position:absolute;left:8462;top:8729;width:10;height:20" coordorigin="8462,8729" coordsize="10,20">
              <v:shape style="position:absolute;left:8462;top:8729;width:10;height:20" coordorigin="8462,8729" coordsize="10,20" path="m8462,8748l8472,8748,8472,8729,8462,8729,8462,8748xe" filled="true" fillcolor="#000000" stroked="false">
                <v:path arrowok="t"/>
                <v:fill type="solid"/>
              </v:shape>
            </v:group>
            <v:group style="position:absolute;left:8462;top:8748;width:10;height:20" coordorigin="8462,8748" coordsize="10,20">
              <v:shape style="position:absolute;left:8462;top:8748;width:10;height:20" coordorigin="8462,8748" coordsize="10,20" path="m8462,8767l8472,8767,8472,8748,8462,8748,8462,8767xe" filled="true" fillcolor="#000000" stroked="false">
                <v:path arrowok="t"/>
                <v:fill type="solid"/>
              </v:shape>
            </v:group>
            <v:group style="position:absolute;left:8462;top:8770;width:10;height:2" coordorigin="8462,8770" coordsize="10,2">
              <v:shape style="position:absolute;left:8462;top:8770;width:10;height:2" coordorigin="8462,8770" coordsize="10,0" path="m8462,8770l8472,8770e" filled="false" stroked="true" strokeweight=".300018pt" strokecolor="#000000">
                <v:path arrowok="t"/>
              </v:shape>
            </v:group>
            <v:group style="position:absolute;left:9597;top:8556;width:10;height:20" coordorigin="9597,8556" coordsize="10,20">
              <v:shape style="position:absolute;left:9597;top:8556;width:10;height:20" coordorigin="9597,8556" coordsize="10,20" path="m9597,8575l9607,8575,9607,8556,9597,8556,9597,8575xe" filled="true" fillcolor="#000000" stroked="false">
                <v:path arrowok="t"/>
                <v:fill type="solid"/>
              </v:shape>
            </v:group>
            <v:group style="position:absolute;left:9597;top:8575;width:10;height:20" coordorigin="9597,8575" coordsize="10,20">
              <v:shape style="position:absolute;left:9597;top:8575;width:10;height:20" coordorigin="9597,8575" coordsize="10,20" path="m9597,8594l9607,8594,9607,8575,9597,8575,9597,8594xe" filled="true" fillcolor="#000000" stroked="false">
                <v:path arrowok="t"/>
                <v:fill type="solid"/>
              </v:shape>
            </v:group>
            <v:group style="position:absolute;left:9597;top:8594;width:10;height:20" coordorigin="9597,8594" coordsize="10,20">
              <v:shape style="position:absolute;left:9597;top:8594;width:10;height:20" coordorigin="9597,8594" coordsize="10,20" path="m9597,8614l9607,8614,9607,8594,9597,8594,9597,8614xe" filled="true" fillcolor="#000000" stroked="false">
                <v:path arrowok="t"/>
                <v:fill type="solid"/>
              </v:shape>
            </v:group>
            <v:group style="position:absolute;left:9597;top:8614;width:10;height:20" coordorigin="9597,8614" coordsize="10,20">
              <v:shape style="position:absolute;left:9597;top:8614;width:10;height:20" coordorigin="9597,8614" coordsize="10,20" path="m9597,8633l9607,8633,9607,8614,9597,8614,9597,8633xe" filled="true" fillcolor="#000000" stroked="false">
                <v:path arrowok="t"/>
                <v:fill type="solid"/>
              </v:shape>
            </v:group>
            <v:group style="position:absolute;left:9597;top:8633;width:10;height:20" coordorigin="9597,8633" coordsize="10,20">
              <v:shape style="position:absolute;left:9597;top:8633;width:10;height:20" coordorigin="9597,8633" coordsize="10,20" path="m9597,8652l9607,8652,9607,8633,9597,8633,9597,8652xe" filled="true" fillcolor="#000000" stroked="false">
                <v:path arrowok="t"/>
                <v:fill type="solid"/>
              </v:shape>
            </v:group>
            <v:group style="position:absolute;left:9597;top:8652;width:10;height:20" coordorigin="9597,8652" coordsize="10,20">
              <v:shape style="position:absolute;left:9597;top:8652;width:10;height:20" coordorigin="9597,8652" coordsize="10,20" path="m9597,8671l9607,8671,9607,8652,9597,8652,9597,8671xe" filled="true" fillcolor="#000000" stroked="false">
                <v:path arrowok="t"/>
                <v:fill type="solid"/>
              </v:shape>
            </v:group>
            <v:group style="position:absolute;left:9597;top:8671;width:10;height:20" coordorigin="9597,8671" coordsize="10,20">
              <v:shape style="position:absolute;left:9597;top:8671;width:10;height:20" coordorigin="9597,8671" coordsize="10,20" path="m9597,8690l9607,8690,9607,8671,9597,8671,9597,8690xe" filled="true" fillcolor="#000000" stroked="false">
                <v:path arrowok="t"/>
                <v:fill type="solid"/>
              </v:shape>
            </v:group>
            <v:group style="position:absolute;left:9597;top:8690;width:10;height:20" coordorigin="9597,8690" coordsize="10,20">
              <v:shape style="position:absolute;left:9597;top:8690;width:10;height:20" coordorigin="9597,8690" coordsize="10,20" path="m9597,8710l9607,8710,9607,8690,9597,8690,9597,8710xe" filled="true" fillcolor="#000000" stroked="false">
                <v:path arrowok="t"/>
                <v:fill type="solid"/>
              </v:shape>
            </v:group>
            <v:group style="position:absolute;left:9597;top:8710;width:10;height:20" coordorigin="9597,8710" coordsize="10,20">
              <v:shape style="position:absolute;left:9597;top:8710;width:10;height:20" coordorigin="9597,8710" coordsize="10,20" path="m9597,8729l9607,8729,9607,8710,9597,8710,9597,8729xe" filled="true" fillcolor="#000000" stroked="false">
                <v:path arrowok="t"/>
                <v:fill type="solid"/>
              </v:shape>
            </v:group>
            <v:group style="position:absolute;left:9597;top:8729;width:10;height:20" coordorigin="9597,8729" coordsize="10,20">
              <v:shape style="position:absolute;left:9597;top:8729;width:10;height:20" coordorigin="9597,8729" coordsize="10,20" path="m9597,8748l9607,8748,9607,8729,9597,8729,9597,8748xe" filled="true" fillcolor="#000000" stroked="false">
                <v:path arrowok="t"/>
                <v:fill type="solid"/>
              </v:shape>
            </v:group>
            <v:group style="position:absolute;left:9597;top:8748;width:10;height:20" coordorigin="9597,8748" coordsize="10,20">
              <v:shape style="position:absolute;left:9597;top:8748;width:10;height:20" coordorigin="9597,8748" coordsize="10,20" path="m9597,8767l9607,8767,9607,8748,9597,8748,9597,8767xe" filled="true" fillcolor="#000000" stroked="false">
                <v:path arrowok="t"/>
                <v:fill type="solid"/>
              </v:shape>
            </v:group>
            <v:group style="position:absolute;left:9597;top:8770;width:10;height:2" coordorigin="9597,8770" coordsize="10,2">
              <v:shape style="position:absolute;left:9597;top:8770;width:10;height:2" coordorigin="9597,8770" coordsize="10,0" path="m9597,8770l9607,8770e" filled="false" stroked="true" strokeweight=".300018pt" strokecolor="#000000">
                <v:path arrowok="t"/>
              </v:shape>
            </v:group>
            <v:group style="position:absolute;left:10162;top:8556;width:10;height:20" coordorigin="10162,8556" coordsize="10,20">
              <v:shape style="position:absolute;left:10162;top:8556;width:10;height:20" coordorigin="10162,8556" coordsize="10,20" path="m10162,8575l10172,8575,10172,8556,10162,8556,10162,8575xe" filled="true" fillcolor="#000000" stroked="false">
                <v:path arrowok="t"/>
                <v:fill type="solid"/>
              </v:shape>
            </v:group>
            <v:group style="position:absolute;left:10162;top:8575;width:10;height:20" coordorigin="10162,8575" coordsize="10,20">
              <v:shape style="position:absolute;left:10162;top:8575;width:10;height:20" coordorigin="10162,8575" coordsize="10,20" path="m10162,8594l10172,8594,10172,8575,10162,8575,10162,8594xe" filled="true" fillcolor="#000000" stroked="false">
                <v:path arrowok="t"/>
                <v:fill type="solid"/>
              </v:shape>
            </v:group>
            <v:group style="position:absolute;left:10162;top:8594;width:10;height:20" coordorigin="10162,8594" coordsize="10,20">
              <v:shape style="position:absolute;left:10162;top:8594;width:10;height:20" coordorigin="10162,8594" coordsize="10,20" path="m10162,8614l10172,8614,10172,8594,10162,8594,10162,8614xe" filled="true" fillcolor="#000000" stroked="false">
                <v:path arrowok="t"/>
                <v:fill type="solid"/>
              </v:shape>
            </v:group>
            <v:group style="position:absolute;left:10162;top:8614;width:10;height:20" coordorigin="10162,8614" coordsize="10,20">
              <v:shape style="position:absolute;left:10162;top:8614;width:10;height:20" coordorigin="10162,8614" coordsize="10,20" path="m10162,8633l10172,8633,10172,8614,10162,8614,10162,8633xe" filled="true" fillcolor="#000000" stroked="false">
                <v:path arrowok="t"/>
                <v:fill type="solid"/>
              </v:shape>
            </v:group>
            <v:group style="position:absolute;left:10162;top:8633;width:10;height:20" coordorigin="10162,8633" coordsize="10,20">
              <v:shape style="position:absolute;left:10162;top:8633;width:10;height:20" coordorigin="10162,8633" coordsize="10,20" path="m10162,8652l10172,8652,10172,8633,10162,8633,10162,8652xe" filled="true" fillcolor="#000000" stroked="false">
                <v:path arrowok="t"/>
                <v:fill type="solid"/>
              </v:shape>
            </v:group>
            <v:group style="position:absolute;left:10162;top:8652;width:10;height:20" coordorigin="10162,8652" coordsize="10,20">
              <v:shape style="position:absolute;left:10162;top:8652;width:10;height:20" coordorigin="10162,8652" coordsize="10,20" path="m10162,8671l10172,8671,10172,8652,10162,8652,10162,8671xe" filled="true" fillcolor="#000000" stroked="false">
                <v:path arrowok="t"/>
                <v:fill type="solid"/>
              </v:shape>
            </v:group>
            <v:group style="position:absolute;left:10162;top:8671;width:10;height:20" coordorigin="10162,8671" coordsize="10,20">
              <v:shape style="position:absolute;left:10162;top:8671;width:10;height:20" coordorigin="10162,8671" coordsize="10,20" path="m10162,8690l10172,8690,10172,8671,10162,8671,10162,8690xe" filled="true" fillcolor="#000000" stroked="false">
                <v:path arrowok="t"/>
                <v:fill type="solid"/>
              </v:shape>
            </v:group>
            <v:group style="position:absolute;left:10162;top:8690;width:10;height:20" coordorigin="10162,8690" coordsize="10,20">
              <v:shape style="position:absolute;left:10162;top:8690;width:10;height:20" coordorigin="10162,8690" coordsize="10,20" path="m10162,8710l10172,8710,10172,8690,10162,8690,10162,8710xe" filled="true" fillcolor="#000000" stroked="false">
                <v:path arrowok="t"/>
                <v:fill type="solid"/>
              </v:shape>
            </v:group>
            <v:group style="position:absolute;left:10162;top:8710;width:10;height:20" coordorigin="10162,8710" coordsize="10,20">
              <v:shape style="position:absolute;left:10162;top:8710;width:10;height:20" coordorigin="10162,8710" coordsize="10,20" path="m10162,8729l10172,8729,10172,8710,10162,8710,10162,8729xe" filled="true" fillcolor="#000000" stroked="false">
                <v:path arrowok="t"/>
                <v:fill type="solid"/>
              </v:shape>
            </v:group>
            <v:group style="position:absolute;left:10162;top:8729;width:10;height:20" coordorigin="10162,8729" coordsize="10,20">
              <v:shape style="position:absolute;left:10162;top:8729;width:10;height:20" coordorigin="10162,8729" coordsize="10,20" path="m10162,8748l10172,8748,10172,8729,10162,8729,10162,8748xe" filled="true" fillcolor="#000000" stroked="false">
                <v:path arrowok="t"/>
                <v:fill type="solid"/>
              </v:shape>
            </v:group>
            <v:group style="position:absolute;left:10162;top:8748;width:10;height:20" coordorigin="10162,8748" coordsize="10,20">
              <v:shape style="position:absolute;left:10162;top:8748;width:10;height:20" coordorigin="10162,8748" coordsize="10,20" path="m10162,8767l10172,8767,10172,8748,10162,8748,10162,8767xe" filled="true" fillcolor="#000000" stroked="false">
                <v:path arrowok="t"/>
                <v:fill type="solid"/>
              </v:shape>
            </v:group>
            <v:group style="position:absolute;left:10162;top:8770;width:10;height:2" coordorigin="10162,8770" coordsize="10,2">
              <v:shape style="position:absolute;left:10162;top:8770;width:10;height:2" coordorigin="10162,8770" coordsize="10,0" path="m10162,8770l10172,8770e" filled="false" stroked="true" strokeweight=".300018pt" strokecolor="#000000">
                <v:path arrowok="t"/>
              </v:shape>
            </v:group>
            <v:group style="position:absolute;left:11437;top:8556;width:10;height:20" coordorigin="11437,8556" coordsize="10,20">
              <v:shape style="position:absolute;left:11437;top:8556;width:10;height:20" coordorigin="11437,8556" coordsize="10,20" path="m11437,8575l11446,8575,11446,8556,11437,8556,11437,8575xe" filled="true" fillcolor="#000000" stroked="false">
                <v:path arrowok="t"/>
                <v:fill type="solid"/>
              </v:shape>
            </v:group>
            <v:group style="position:absolute;left:11437;top:8575;width:10;height:20" coordorigin="11437,8575" coordsize="10,20">
              <v:shape style="position:absolute;left:11437;top:8575;width:10;height:20" coordorigin="11437,8575" coordsize="10,20" path="m11437,8594l11446,8594,11446,8575,11437,8575,11437,8594xe" filled="true" fillcolor="#000000" stroked="false">
                <v:path arrowok="t"/>
                <v:fill type="solid"/>
              </v:shape>
            </v:group>
            <v:group style="position:absolute;left:11437;top:8594;width:10;height:20" coordorigin="11437,8594" coordsize="10,20">
              <v:shape style="position:absolute;left:11437;top:8594;width:10;height:20" coordorigin="11437,8594" coordsize="10,20" path="m11437,8614l11446,8614,11446,8594,11437,8594,11437,8614xe" filled="true" fillcolor="#000000" stroked="false">
                <v:path arrowok="t"/>
                <v:fill type="solid"/>
              </v:shape>
            </v:group>
            <v:group style="position:absolute;left:11437;top:8614;width:10;height:20" coordorigin="11437,8614" coordsize="10,20">
              <v:shape style="position:absolute;left:11437;top:8614;width:10;height:20" coordorigin="11437,8614" coordsize="10,20" path="m11437,8633l11446,8633,11446,8614,11437,8614,11437,8633xe" filled="true" fillcolor="#000000" stroked="false">
                <v:path arrowok="t"/>
                <v:fill type="solid"/>
              </v:shape>
            </v:group>
            <v:group style="position:absolute;left:11437;top:8633;width:10;height:20" coordorigin="11437,8633" coordsize="10,20">
              <v:shape style="position:absolute;left:11437;top:8633;width:10;height:20" coordorigin="11437,8633" coordsize="10,20" path="m11437,8652l11446,8652,11446,8633,11437,8633,11437,8652xe" filled="true" fillcolor="#000000" stroked="false">
                <v:path arrowok="t"/>
                <v:fill type="solid"/>
              </v:shape>
            </v:group>
            <v:group style="position:absolute;left:11437;top:8652;width:10;height:20" coordorigin="11437,8652" coordsize="10,20">
              <v:shape style="position:absolute;left:11437;top:8652;width:10;height:20" coordorigin="11437,8652" coordsize="10,20" path="m11437,8671l11446,8671,11446,8652,11437,8652,11437,8671xe" filled="true" fillcolor="#000000" stroked="false">
                <v:path arrowok="t"/>
                <v:fill type="solid"/>
              </v:shape>
            </v:group>
            <v:group style="position:absolute;left:11437;top:8671;width:10;height:20" coordorigin="11437,8671" coordsize="10,20">
              <v:shape style="position:absolute;left:11437;top:8671;width:10;height:20" coordorigin="11437,8671" coordsize="10,20" path="m11437,8690l11446,8690,11446,8671,11437,8671,11437,8690xe" filled="true" fillcolor="#000000" stroked="false">
                <v:path arrowok="t"/>
                <v:fill type="solid"/>
              </v:shape>
            </v:group>
            <v:group style="position:absolute;left:11437;top:8690;width:10;height:20" coordorigin="11437,8690" coordsize="10,20">
              <v:shape style="position:absolute;left:11437;top:8690;width:10;height:20" coordorigin="11437,8690" coordsize="10,20" path="m11437,8710l11446,8710,11446,8690,11437,8690,11437,8710xe" filled="true" fillcolor="#000000" stroked="false">
                <v:path arrowok="t"/>
                <v:fill type="solid"/>
              </v:shape>
            </v:group>
            <v:group style="position:absolute;left:11437;top:8710;width:10;height:20" coordorigin="11437,8710" coordsize="10,20">
              <v:shape style="position:absolute;left:11437;top:8710;width:10;height:20" coordorigin="11437,8710" coordsize="10,20" path="m11437,8729l11446,8729,11446,8710,11437,8710,11437,8729xe" filled="true" fillcolor="#000000" stroked="false">
                <v:path arrowok="t"/>
                <v:fill type="solid"/>
              </v:shape>
            </v:group>
            <v:group style="position:absolute;left:11437;top:8729;width:10;height:20" coordorigin="11437,8729" coordsize="10,20">
              <v:shape style="position:absolute;left:11437;top:8729;width:10;height:20" coordorigin="11437,8729" coordsize="10,20" path="m11437,8748l11446,8748,11446,8729,11437,8729,11437,8748xe" filled="true" fillcolor="#000000" stroked="false">
                <v:path arrowok="t"/>
                <v:fill type="solid"/>
              </v:shape>
            </v:group>
            <v:group style="position:absolute;left:11437;top:8748;width:10;height:20" coordorigin="11437,8748" coordsize="10,20">
              <v:shape style="position:absolute;left:11437;top:8748;width:10;height:20" coordorigin="11437,8748" coordsize="10,20" path="m11437,8767l11446,8767,11446,8748,11437,8748,11437,8767xe" filled="true" fillcolor="#000000" stroked="false">
                <v:path arrowok="t"/>
                <v:fill type="solid"/>
              </v:shape>
            </v:group>
            <v:group style="position:absolute;left:11437;top:8770;width:10;height:2" coordorigin="11437,8770" coordsize="10,2">
              <v:shape style="position:absolute;left:11437;top:8770;width:10;height:2" coordorigin="11437,8770" coordsize="10,0" path="m11437,8770l11446,8770e" filled="false" stroked="true" strokeweight=".300018pt" strokecolor="#000000">
                <v:path arrowok="t"/>
              </v:shape>
            </v:group>
            <v:group style="position:absolute;left:12720;top:8556;width:10;height:20" coordorigin="12720,8556" coordsize="10,20">
              <v:shape style="position:absolute;left:12720;top:8556;width:10;height:20" coordorigin="12720,8556" coordsize="10,20" path="m12720,8575l12729,8575,12729,8556,12720,8556,12720,8575xe" filled="true" fillcolor="#000000" stroked="false">
                <v:path arrowok="t"/>
                <v:fill type="solid"/>
              </v:shape>
            </v:group>
            <v:group style="position:absolute;left:12720;top:8575;width:10;height:20" coordorigin="12720,8575" coordsize="10,20">
              <v:shape style="position:absolute;left:12720;top:8575;width:10;height:20" coordorigin="12720,8575" coordsize="10,20" path="m12720,8594l12729,8594,12729,8575,12720,8575,12720,8594xe" filled="true" fillcolor="#000000" stroked="false">
                <v:path arrowok="t"/>
                <v:fill type="solid"/>
              </v:shape>
            </v:group>
            <v:group style="position:absolute;left:12720;top:8594;width:10;height:20" coordorigin="12720,8594" coordsize="10,20">
              <v:shape style="position:absolute;left:12720;top:8594;width:10;height:20" coordorigin="12720,8594" coordsize="10,20" path="m12720,8614l12729,8614,12729,8594,12720,8594,12720,8614xe" filled="true" fillcolor="#000000" stroked="false">
                <v:path arrowok="t"/>
                <v:fill type="solid"/>
              </v:shape>
            </v:group>
            <v:group style="position:absolute;left:12720;top:8614;width:10;height:20" coordorigin="12720,8614" coordsize="10,20">
              <v:shape style="position:absolute;left:12720;top:8614;width:10;height:20" coordorigin="12720,8614" coordsize="10,20" path="m12720,8633l12729,8633,12729,8614,12720,8614,12720,8633xe" filled="true" fillcolor="#000000" stroked="false">
                <v:path arrowok="t"/>
                <v:fill type="solid"/>
              </v:shape>
            </v:group>
            <v:group style="position:absolute;left:12720;top:8633;width:10;height:20" coordorigin="12720,8633" coordsize="10,20">
              <v:shape style="position:absolute;left:12720;top:8633;width:10;height:20" coordorigin="12720,8633" coordsize="10,20" path="m12720,8652l12729,8652,12729,8633,12720,8633,12720,8652xe" filled="true" fillcolor="#000000" stroked="false">
                <v:path arrowok="t"/>
                <v:fill type="solid"/>
              </v:shape>
            </v:group>
            <v:group style="position:absolute;left:12720;top:8652;width:10;height:20" coordorigin="12720,8652" coordsize="10,20">
              <v:shape style="position:absolute;left:12720;top:8652;width:10;height:20" coordorigin="12720,8652" coordsize="10,20" path="m12720,8671l12729,8671,12729,8652,12720,8652,12720,8671xe" filled="true" fillcolor="#000000" stroked="false">
                <v:path arrowok="t"/>
                <v:fill type="solid"/>
              </v:shape>
            </v:group>
            <v:group style="position:absolute;left:12720;top:8671;width:10;height:20" coordorigin="12720,8671" coordsize="10,20">
              <v:shape style="position:absolute;left:12720;top:8671;width:10;height:20" coordorigin="12720,8671" coordsize="10,20" path="m12720,8690l12729,8690,12729,8671,12720,8671,12720,8690xe" filled="true" fillcolor="#000000" stroked="false">
                <v:path arrowok="t"/>
                <v:fill type="solid"/>
              </v:shape>
            </v:group>
            <v:group style="position:absolute;left:12720;top:8690;width:10;height:20" coordorigin="12720,8690" coordsize="10,20">
              <v:shape style="position:absolute;left:12720;top:8690;width:10;height:20" coordorigin="12720,8690" coordsize="10,20" path="m12720,8710l12729,8710,12729,8690,12720,8690,12720,8710xe" filled="true" fillcolor="#000000" stroked="false">
                <v:path arrowok="t"/>
                <v:fill type="solid"/>
              </v:shape>
            </v:group>
            <v:group style="position:absolute;left:12720;top:8710;width:10;height:20" coordorigin="12720,8710" coordsize="10,20">
              <v:shape style="position:absolute;left:12720;top:8710;width:10;height:20" coordorigin="12720,8710" coordsize="10,20" path="m12720,8729l12729,8729,12729,8710,12720,8710,12720,8729xe" filled="true" fillcolor="#000000" stroked="false">
                <v:path arrowok="t"/>
                <v:fill type="solid"/>
              </v:shape>
            </v:group>
            <v:group style="position:absolute;left:12720;top:8729;width:10;height:20" coordorigin="12720,8729" coordsize="10,20">
              <v:shape style="position:absolute;left:12720;top:8729;width:10;height:20" coordorigin="12720,8729" coordsize="10,20" path="m12720,8748l12729,8748,12729,8729,12720,8729,12720,8748xe" filled="true" fillcolor="#000000" stroked="false">
                <v:path arrowok="t"/>
                <v:fill type="solid"/>
              </v:shape>
            </v:group>
            <v:group style="position:absolute;left:12720;top:8748;width:10;height:20" coordorigin="12720,8748" coordsize="10,20">
              <v:shape style="position:absolute;left:12720;top:8748;width:10;height:20" coordorigin="12720,8748" coordsize="10,20" path="m12720,8767l12729,8767,12729,8748,12720,8748,12720,8767xe" filled="true" fillcolor="#000000" stroked="false">
                <v:path arrowok="t"/>
                <v:fill type="solid"/>
              </v:shape>
            </v:group>
            <v:group style="position:absolute;left:12720;top:8770;width:10;height:2" coordorigin="12720,8770" coordsize="10,2">
              <v:shape style="position:absolute;left:12720;top:8770;width:10;height:2" coordorigin="12720,8770" coordsize="10,0" path="m12720,8770l12729,8770e" filled="false" stroked="true" strokeweight=".300018pt" strokecolor="#000000">
                <v:path arrowok="t"/>
              </v:shape>
            </v:group>
            <v:group style="position:absolute;left:14018;top:8556;width:10;height:20" coordorigin="14018,8556" coordsize="10,20">
              <v:shape style="position:absolute;left:14018;top:8556;width:10;height:20" coordorigin="14018,8556" coordsize="10,20" path="m14018,8575l14028,8575,14028,8556,14018,8556,14018,8575xe" filled="true" fillcolor="#000000" stroked="false">
                <v:path arrowok="t"/>
                <v:fill type="solid"/>
              </v:shape>
            </v:group>
            <v:group style="position:absolute;left:14018;top:8575;width:10;height:20" coordorigin="14018,8575" coordsize="10,20">
              <v:shape style="position:absolute;left:14018;top:8575;width:10;height:20" coordorigin="14018,8575" coordsize="10,20" path="m14018,8594l14028,8594,14028,8575,14018,8575,14018,8594xe" filled="true" fillcolor="#000000" stroked="false">
                <v:path arrowok="t"/>
                <v:fill type="solid"/>
              </v:shape>
            </v:group>
            <v:group style="position:absolute;left:14018;top:8594;width:10;height:20" coordorigin="14018,8594" coordsize="10,20">
              <v:shape style="position:absolute;left:14018;top:8594;width:10;height:20" coordorigin="14018,8594" coordsize="10,20" path="m14018,8614l14028,8614,14028,8594,14018,8594,14018,8614xe" filled="true" fillcolor="#000000" stroked="false">
                <v:path arrowok="t"/>
                <v:fill type="solid"/>
              </v:shape>
            </v:group>
            <v:group style="position:absolute;left:14018;top:8614;width:10;height:20" coordorigin="14018,8614" coordsize="10,20">
              <v:shape style="position:absolute;left:14018;top:8614;width:10;height:20" coordorigin="14018,8614" coordsize="10,20" path="m14018,8633l14028,8633,14028,8614,14018,8614,14018,8633xe" filled="true" fillcolor="#000000" stroked="false">
                <v:path arrowok="t"/>
                <v:fill type="solid"/>
              </v:shape>
            </v:group>
            <v:group style="position:absolute;left:14018;top:8633;width:10;height:20" coordorigin="14018,8633" coordsize="10,20">
              <v:shape style="position:absolute;left:14018;top:8633;width:10;height:20" coordorigin="14018,8633" coordsize="10,20" path="m14018,8652l14028,8652,14028,8633,14018,8633,14018,8652xe" filled="true" fillcolor="#000000" stroked="false">
                <v:path arrowok="t"/>
                <v:fill type="solid"/>
              </v:shape>
            </v:group>
            <v:group style="position:absolute;left:14018;top:8652;width:10;height:20" coordorigin="14018,8652" coordsize="10,20">
              <v:shape style="position:absolute;left:14018;top:8652;width:10;height:20" coordorigin="14018,8652" coordsize="10,20" path="m14018,8671l14028,8671,14028,8652,14018,8652,14018,8671xe" filled="true" fillcolor="#000000" stroked="false">
                <v:path arrowok="t"/>
                <v:fill type="solid"/>
              </v:shape>
            </v:group>
            <v:group style="position:absolute;left:14018;top:8671;width:10;height:20" coordorigin="14018,8671" coordsize="10,20">
              <v:shape style="position:absolute;left:14018;top:8671;width:10;height:20" coordorigin="14018,8671" coordsize="10,20" path="m14018,8690l14028,8690,14028,8671,14018,8671,14018,8690xe" filled="true" fillcolor="#000000" stroked="false">
                <v:path arrowok="t"/>
                <v:fill type="solid"/>
              </v:shape>
            </v:group>
            <v:group style="position:absolute;left:14018;top:8690;width:10;height:20" coordorigin="14018,8690" coordsize="10,20">
              <v:shape style="position:absolute;left:14018;top:8690;width:10;height:20" coordorigin="14018,8690" coordsize="10,20" path="m14018,8710l14028,8710,14028,8690,14018,8690,14018,8710xe" filled="true" fillcolor="#000000" stroked="false">
                <v:path arrowok="t"/>
                <v:fill type="solid"/>
              </v:shape>
            </v:group>
            <v:group style="position:absolute;left:14018;top:8710;width:10;height:20" coordorigin="14018,8710" coordsize="10,20">
              <v:shape style="position:absolute;left:14018;top:8710;width:10;height:20" coordorigin="14018,8710" coordsize="10,20" path="m14018,8729l14028,8729,14028,8710,14018,8710,14018,8729xe" filled="true" fillcolor="#000000" stroked="false">
                <v:path arrowok="t"/>
                <v:fill type="solid"/>
              </v:shape>
            </v:group>
            <v:group style="position:absolute;left:14018;top:8729;width:10;height:20" coordorigin="14018,8729" coordsize="10,20">
              <v:shape style="position:absolute;left:14018;top:8729;width:10;height:20" coordorigin="14018,8729" coordsize="10,20" path="m14018,8748l14028,8748,14028,8729,14018,8729,14018,8748xe" filled="true" fillcolor="#000000" stroked="false">
                <v:path arrowok="t"/>
                <v:fill type="solid"/>
              </v:shape>
            </v:group>
            <v:group style="position:absolute;left:14018;top:8748;width:10;height:20" coordorigin="14018,8748" coordsize="10,20">
              <v:shape style="position:absolute;left:14018;top:8748;width:10;height:20" coordorigin="14018,8748" coordsize="10,20" path="m14018,8767l14028,8767,14028,8748,14018,8748,14018,8767xe" filled="true" fillcolor="#000000" stroked="false">
                <v:path arrowok="t"/>
                <v:fill type="solid"/>
              </v:shape>
            </v:group>
            <v:group style="position:absolute;left:14018;top:8770;width:10;height:2" coordorigin="14018,8770" coordsize="10,2">
              <v:shape style="position:absolute;left:14018;top:8770;width:10;height:2" coordorigin="14018,8770" coordsize="10,0" path="m14018,8770l14028,8770e" filled="false" stroked="true" strokeweight=".300018pt" strokecolor="#000000">
                <v:path arrowok="t"/>
              </v:shape>
              <v:shape style="position:absolute;left:1128;top:8773;width:2003;height:10" type="#_x0000_t75" stroked="false">
                <v:imagedata r:id="rId181" o:title=""/>
              </v:shape>
              <v:shape style="position:absolute;left:3126;top:8773;width:1302;height:10" type="#_x0000_t75" stroked="false">
                <v:imagedata r:id="rId182" o:title=""/>
              </v:shape>
              <v:shape style="position:absolute;left:4424;top:8773;width:635;height:10" type="#_x0000_t75" stroked="false">
                <v:imagedata r:id="rId183" o:title=""/>
              </v:shape>
              <v:shape style="position:absolute;left:5054;top:8773;width:715;height:10" type="#_x0000_t75" stroked="false">
                <v:imagedata r:id="rId184" o:title=""/>
              </v:shape>
              <v:shape style="position:absolute;left:5764;top:8773;width:570;height:10" type="#_x0000_t75" stroked="false">
                <v:imagedata r:id="rId185" o:title=""/>
              </v:shape>
              <v:shape style="position:absolute;left:6329;top:8773;width:1490;height:10" type="#_x0000_t75" stroked="false">
                <v:imagedata r:id="rId186" o:title=""/>
              </v:shape>
              <v:shape style="position:absolute;left:7815;top:8773;width:2348;height:10" type="#_x0000_t75" stroked="false">
                <v:imagedata r:id="rId187" o:title=""/>
              </v:shape>
              <v:shape style="position:absolute;left:10158;top:8773;width:1279;height:10" type="#_x0000_t75" stroked="false">
                <v:imagedata r:id="rId188" o:title=""/>
              </v:shape>
              <v:shape style="position:absolute;left:11432;top:8773;width:3958;height:10" type="#_x0000_t75" stroked="false">
                <v:imagedata r:id="rId189" o:title=""/>
              </v:shape>
            </v:group>
            <v:group style="position:absolute;left:4428;top:8783;width:10;height:20" coordorigin="4428,8783" coordsize="10,20">
              <v:shape style="position:absolute;left:4428;top:8783;width:10;height:20" coordorigin="4428,8783" coordsize="10,20" path="m4428,8802l4438,8802,4438,8783,4428,8783,4428,8802xe" filled="true" fillcolor="#000000" stroked="false">
                <v:path arrowok="t"/>
                <v:fill type="solid"/>
              </v:shape>
            </v:group>
            <v:group style="position:absolute;left:4428;top:8802;width:10;height:20" coordorigin="4428,8802" coordsize="10,20">
              <v:shape style="position:absolute;left:4428;top:8802;width:10;height:20" coordorigin="4428,8802" coordsize="10,20" path="m4428,8821l4438,8821,4438,8802,4428,8802,4428,8821xe" filled="true" fillcolor="#000000" stroked="false">
                <v:path arrowok="t"/>
                <v:fill type="solid"/>
              </v:shape>
            </v:group>
            <v:group style="position:absolute;left:4428;top:8821;width:10;height:20" coordorigin="4428,8821" coordsize="10,20">
              <v:shape style="position:absolute;left:4428;top:8821;width:10;height:20" coordorigin="4428,8821" coordsize="10,20" path="m4428,8840l4438,8840,4438,8821,4428,8821,4428,8840xe" filled="true" fillcolor="#000000" stroked="false">
                <v:path arrowok="t"/>
                <v:fill type="solid"/>
              </v:shape>
            </v:group>
            <v:group style="position:absolute;left:4428;top:8840;width:10;height:20" coordorigin="4428,8840" coordsize="10,20">
              <v:shape style="position:absolute;left:4428;top:8840;width:10;height:20" coordorigin="4428,8840" coordsize="10,20" path="m4428,8860l4438,8860,4438,8840,4428,8840,4428,8860xe" filled="true" fillcolor="#000000" stroked="false">
                <v:path arrowok="t"/>
                <v:fill type="solid"/>
              </v:shape>
            </v:group>
            <v:group style="position:absolute;left:4428;top:8860;width:10;height:20" coordorigin="4428,8860" coordsize="10,20">
              <v:shape style="position:absolute;left:4428;top:8860;width:10;height:20" coordorigin="4428,8860" coordsize="10,20" path="m4428,8879l4438,8879,4438,8860,4428,8860,4428,8879xe" filled="true" fillcolor="#000000" stroked="false">
                <v:path arrowok="t"/>
                <v:fill type="solid"/>
              </v:shape>
            </v:group>
            <v:group style="position:absolute;left:4428;top:8879;width:10;height:20" coordorigin="4428,8879" coordsize="10,20">
              <v:shape style="position:absolute;left:4428;top:8879;width:10;height:20" coordorigin="4428,8879" coordsize="10,20" path="m4428,8898l4438,8898,4438,8879,4428,8879,4428,8898xe" filled="true" fillcolor="#000000" stroked="false">
                <v:path arrowok="t"/>
                <v:fill type="solid"/>
              </v:shape>
            </v:group>
            <v:group style="position:absolute;left:4428;top:8898;width:10;height:20" coordorigin="4428,8898" coordsize="10,20">
              <v:shape style="position:absolute;left:4428;top:8898;width:10;height:20" coordorigin="4428,8898" coordsize="10,20" path="m4428,8917l4438,8917,4438,8898,4428,8898,4428,8917xe" filled="true" fillcolor="#000000" stroked="false">
                <v:path arrowok="t"/>
                <v:fill type="solid"/>
              </v:shape>
            </v:group>
            <v:group style="position:absolute;left:4428;top:8917;width:10;height:20" coordorigin="4428,8917" coordsize="10,20">
              <v:shape style="position:absolute;left:4428;top:8917;width:10;height:20" coordorigin="4428,8917" coordsize="10,20" path="m4428,8936l4438,8936,4438,8917,4428,8917,4428,8936xe" filled="true" fillcolor="#000000" stroked="false">
                <v:path arrowok="t"/>
                <v:fill type="solid"/>
              </v:shape>
            </v:group>
            <v:group style="position:absolute;left:4428;top:8936;width:10;height:20" coordorigin="4428,8936" coordsize="10,20">
              <v:shape style="position:absolute;left:4428;top:8936;width:10;height:20" coordorigin="4428,8936" coordsize="10,20" path="m4428,8956l4438,8956,4438,8936,4428,8936,4428,8956xe" filled="true" fillcolor="#000000" stroked="false">
                <v:path arrowok="t"/>
                <v:fill type="solid"/>
              </v:shape>
            </v:group>
            <v:group style="position:absolute;left:4428;top:8956;width:10;height:20" coordorigin="4428,8956" coordsize="10,20">
              <v:shape style="position:absolute;left:4428;top:8956;width:10;height:20" coordorigin="4428,8956" coordsize="10,20" path="m4428,8975l4438,8975,4438,8956,4428,8956,4428,8975xe" filled="true" fillcolor="#000000" stroked="false">
                <v:path arrowok="t"/>
                <v:fill type="solid"/>
              </v:shape>
            </v:group>
            <v:group style="position:absolute;left:4428;top:8975;width:10;height:20" coordorigin="4428,8975" coordsize="10,20">
              <v:shape style="position:absolute;left:4428;top:8975;width:10;height:20" coordorigin="4428,8975" coordsize="10,20" path="m4428,8994l4438,8994,4438,8975,4428,8975,4428,8994xe" filled="true" fillcolor="#000000" stroked="false">
                <v:path arrowok="t"/>
                <v:fill type="solid"/>
              </v:shape>
            </v:group>
            <v:group style="position:absolute;left:4428;top:8998;width:10;height:2" coordorigin="4428,8998" coordsize="10,2">
              <v:shape style="position:absolute;left:4428;top:8998;width:10;height:2" coordorigin="4428,8998" coordsize="10,0" path="m4428,8998l4438,8998e" filled="false" stroked="true" strokeweight=".359985pt" strokecolor="#000000">
                <v:path arrowok="t"/>
              </v:shape>
            </v:group>
            <v:group style="position:absolute;left:5058;top:8783;width:10;height:20" coordorigin="5058,8783" coordsize="10,20">
              <v:shape style="position:absolute;left:5058;top:8783;width:10;height:20" coordorigin="5058,8783" coordsize="10,20" path="m5058,8802l5068,8802,5068,8783,5058,8783,5058,8802xe" filled="true" fillcolor="#000000" stroked="false">
                <v:path arrowok="t"/>
                <v:fill type="solid"/>
              </v:shape>
            </v:group>
            <v:group style="position:absolute;left:5058;top:8802;width:10;height:20" coordorigin="5058,8802" coordsize="10,20">
              <v:shape style="position:absolute;left:5058;top:8802;width:10;height:20" coordorigin="5058,8802" coordsize="10,20" path="m5058,8821l5068,8821,5068,8802,5058,8802,5058,8821xe" filled="true" fillcolor="#000000" stroked="false">
                <v:path arrowok="t"/>
                <v:fill type="solid"/>
              </v:shape>
            </v:group>
            <v:group style="position:absolute;left:5058;top:8821;width:10;height:20" coordorigin="5058,8821" coordsize="10,20">
              <v:shape style="position:absolute;left:5058;top:8821;width:10;height:20" coordorigin="5058,8821" coordsize="10,20" path="m5058,8840l5068,8840,5068,8821,5058,8821,5058,8840xe" filled="true" fillcolor="#000000" stroked="false">
                <v:path arrowok="t"/>
                <v:fill type="solid"/>
              </v:shape>
            </v:group>
            <v:group style="position:absolute;left:5058;top:8840;width:10;height:20" coordorigin="5058,8840" coordsize="10,20">
              <v:shape style="position:absolute;left:5058;top:8840;width:10;height:20" coordorigin="5058,8840" coordsize="10,20" path="m5058,8860l5068,8860,5068,8840,5058,8840,5058,8860xe" filled="true" fillcolor="#000000" stroked="false">
                <v:path arrowok="t"/>
                <v:fill type="solid"/>
              </v:shape>
            </v:group>
            <v:group style="position:absolute;left:5058;top:8860;width:10;height:20" coordorigin="5058,8860" coordsize="10,20">
              <v:shape style="position:absolute;left:5058;top:8860;width:10;height:20" coordorigin="5058,8860" coordsize="10,20" path="m5058,8879l5068,8879,5068,8860,5058,8860,5058,8879xe" filled="true" fillcolor="#000000" stroked="false">
                <v:path arrowok="t"/>
                <v:fill type="solid"/>
              </v:shape>
            </v:group>
            <v:group style="position:absolute;left:5058;top:8879;width:10;height:20" coordorigin="5058,8879" coordsize="10,20">
              <v:shape style="position:absolute;left:5058;top:8879;width:10;height:20" coordorigin="5058,8879" coordsize="10,20" path="m5058,8898l5068,8898,5068,8879,5058,8879,5058,8898xe" filled="true" fillcolor="#000000" stroked="false">
                <v:path arrowok="t"/>
                <v:fill type="solid"/>
              </v:shape>
            </v:group>
            <v:group style="position:absolute;left:5058;top:8898;width:10;height:20" coordorigin="5058,8898" coordsize="10,20">
              <v:shape style="position:absolute;left:5058;top:8898;width:10;height:20" coordorigin="5058,8898" coordsize="10,20" path="m5058,8917l5068,8917,5068,8898,5058,8898,5058,8917xe" filled="true" fillcolor="#000000" stroked="false">
                <v:path arrowok="t"/>
                <v:fill type="solid"/>
              </v:shape>
            </v:group>
            <v:group style="position:absolute;left:5058;top:8917;width:10;height:20" coordorigin="5058,8917" coordsize="10,20">
              <v:shape style="position:absolute;left:5058;top:8917;width:10;height:20" coordorigin="5058,8917" coordsize="10,20" path="m5058,8936l5068,8936,5068,8917,5058,8917,5058,8936xe" filled="true" fillcolor="#000000" stroked="false">
                <v:path arrowok="t"/>
                <v:fill type="solid"/>
              </v:shape>
            </v:group>
            <v:group style="position:absolute;left:5058;top:8936;width:10;height:20" coordorigin="5058,8936" coordsize="10,20">
              <v:shape style="position:absolute;left:5058;top:8936;width:10;height:20" coordorigin="5058,8936" coordsize="10,20" path="m5058,8956l5068,8956,5068,8936,5058,8936,5058,8956xe" filled="true" fillcolor="#000000" stroked="false">
                <v:path arrowok="t"/>
                <v:fill type="solid"/>
              </v:shape>
            </v:group>
            <v:group style="position:absolute;left:5058;top:8956;width:10;height:20" coordorigin="5058,8956" coordsize="10,20">
              <v:shape style="position:absolute;left:5058;top:8956;width:10;height:20" coordorigin="5058,8956" coordsize="10,20" path="m5058,8975l5068,8975,5068,8956,5058,8956,5058,8975xe" filled="true" fillcolor="#000000" stroked="false">
                <v:path arrowok="t"/>
                <v:fill type="solid"/>
              </v:shape>
            </v:group>
            <v:group style="position:absolute;left:5058;top:8975;width:10;height:20" coordorigin="5058,8975" coordsize="10,20">
              <v:shape style="position:absolute;left:5058;top:8975;width:10;height:20" coordorigin="5058,8975" coordsize="10,20" path="m5058,8994l5068,8994,5068,8975,5058,8975,5058,8994xe" filled="true" fillcolor="#000000" stroked="false">
                <v:path arrowok="t"/>
                <v:fill type="solid"/>
              </v:shape>
            </v:group>
            <v:group style="position:absolute;left:5058;top:8998;width:10;height:2" coordorigin="5058,8998" coordsize="10,2">
              <v:shape style="position:absolute;left:5058;top:8998;width:10;height:2" coordorigin="5058,8998" coordsize="10,0" path="m5058,8998l5068,8998e" filled="false" stroked="true" strokeweight=".359985pt" strokecolor="#000000">
                <v:path arrowok="t"/>
              </v:shape>
            </v:group>
            <v:group style="position:absolute;left:5769;top:8783;width:10;height:20" coordorigin="5769,8783" coordsize="10,20">
              <v:shape style="position:absolute;left:5769;top:8783;width:10;height:20" coordorigin="5769,8783" coordsize="10,20" path="m5769,8802l5778,8802,5778,8783,5769,8783,5769,8802xe" filled="true" fillcolor="#000000" stroked="false">
                <v:path arrowok="t"/>
                <v:fill type="solid"/>
              </v:shape>
            </v:group>
            <v:group style="position:absolute;left:5769;top:8802;width:10;height:20" coordorigin="5769,8802" coordsize="10,20">
              <v:shape style="position:absolute;left:5769;top:8802;width:10;height:20" coordorigin="5769,8802" coordsize="10,20" path="m5769,8821l5778,8821,5778,8802,5769,8802,5769,8821xe" filled="true" fillcolor="#000000" stroked="false">
                <v:path arrowok="t"/>
                <v:fill type="solid"/>
              </v:shape>
            </v:group>
            <v:group style="position:absolute;left:5769;top:8821;width:10;height:20" coordorigin="5769,8821" coordsize="10,20">
              <v:shape style="position:absolute;left:5769;top:8821;width:10;height:20" coordorigin="5769,8821" coordsize="10,20" path="m5769,8840l5778,8840,5778,8821,5769,8821,5769,8840xe" filled="true" fillcolor="#000000" stroked="false">
                <v:path arrowok="t"/>
                <v:fill type="solid"/>
              </v:shape>
            </v:group>
            <v:group style="position:absolute;left:5769;top:8840;width:10;height:20" coordorigin="5769,8840" coordsize="10,20">
              <v:shape style="position:absolute;left:5769;top:8840;width:10;height:20" coordorigin="5769,8840" coordsize="10,20" path="m5769,8860l5778,8860,5778,8840,5769,8840,5769,8860xe" filled="true" fillcolor="#000000" stroked="false">
                <v:path arrowok="t"/>
                <v:fill type="solid"/>
              </v:shape>
            </v:group>
            <v:group style="position:absolute;left:5769;top:8860;width:10;height:20" coordorigin="5769,8860" coordsize="10,20">
              <v:shape style="position:absolute;left:5769;top:8860;width:10;height:20" coordorigin="5769,8860" coordsize="10,20" path="m5769,8879l5778,8879,5778,8860,5769,8860,5769,8879xe" filled="true" fillcolor="#000000" stroked="false">
                <v:path arrowok="t"/>
                <v:fill type="solid"/>
              </v:shape>
            </v:group>
            <v:group style="position:absolute;left:5769;top:8879;width:10;height:20" coordorigin="5769,8879" coordsize="10,20">
              <v:shape style="position:absolute;left:5769;top:8879;width:10;height:20" coordorigin="5769,8879" coordsize="10,20" path="m5769,8898l5778,8898,5778,8879,5769,8879,5769,8898xe" filled="true" fillcolor="#000000" stroked="false">
                <v:path arrowok="t"/>
                <v:fill type="solid"/>
              </v:shape>
            </v:group>
            <v:group style="position:absolute;left:5769;top:8898;width:10;height:20" coordorigin="5769,8898" coordsize="10,20">
              <v:shape style="position:absolute;left:5769;top:8898;width:10;height:20" coordorigin="5769,8898" coordsize="10,20" path="m5769,8917l5778,8917,5778,8898,5769,8898,5769,8917xe" filled="true" fillcolor="#000000" stroked="false">
                <v:path arrowok="t"/>
                <v:fill type="solid"/>
              </v:shape>
            </v:group>
            <v:group style="position:absolute;left:5769;top:8917;width:10;height:20" coordorigin="5769,8917" coordsize="10,20">
              <v:shape style="position:absolute;left:5769;top:8917;width:10;height:20" coordorigin="5769,8917" coordsize="10,20" path="m5769,8936l5778,8936,5778,8917,5769,8917,5769,8936xe" filled="true" fillcolor="#000000" stroked="false">
                <v:path arrowok="t"/>
                <v:fill type="solid"/>
              </v:shape>
            </v:group>
            <v:group style="position:absolute;left:5769;top:8936;width:10;height:20" coordorigin="5769,8936" coordsize="10,20">
              <v:shape style="position:absolute;left:5769;top:8936;width:10;height:20" coordorigin="5769,8936" coordsize="10,20" path="m5769,8956l5778,8956,5778,8936,5769,8936,5769,8956xe" filled="true" fillcolor="#000000" stroked="false">
                <v:path arrowok="t"/>
                <v:fill type="solid"/>
              </v:shape>
            </v:group>
            <v:group style="position:absolute;left:5769;top:8956;width:10;height:20" coordorigin="5769,8956" coordsize="10,20">
              <v:shape style="position:absolute;left:5769;top:8956;width:10;height:20" coordorigin="5769,8956" coordsize="10,20" path="m5769,8975l5778,8975,5778,8956,5769,8956,5769,8975xe" filled="true" fillcolor="#000000" stroked="false">
                <v:path arrowok="t"/>
                <v:fill type="solid"/>
              </v:shape>
            </v:group>
            <v:group style="position:absolute;left:5769;top:8975;width:10;height:20" coordorigin="5769,8975" coordsize="10,20">
              <v:shape style="position:absolute;left:5769;top:8975;width:10;height:20" coordorigin="5769,8975" coordsize="10,20" path="m5769,8994l5778,8994,5778,8975,5769,8975,5769,8994xe" filled="true" fillcolor="#000000" stroked="false">
                <v:path arrowok="t"/>
                <v:fill type="solid"/>
              </v:shape>
            </v:group>
            <v:group style="position:absolute;left:5769;top:8998;width:10;height:2" coordorigin="5769,8998" coordsize="10,2">
              <v:shape style="position:absolute;left:5769;top:8998;width:10;height:2" coordorigin="5769,8998" coordsize="10,0" path="m5769,8998l5778,8998e" filled="false" stroked="true" strokeweight=".359985pt" strokecolor="#000000">
                <v:path arrowok="t"/>
              </v:shape>
            </v:group>
            <v:group style="position:absolute;left:6334;top:8783;width:10;height:20" coordorigin="6334,8783" coordsize="10,20">
              <v:shape style="position:absolute;left:6334;top:8783;width:10;height:20" coordorigin="6334,8783" coordsize="10,20" path="m6334,8802l6344,8802,6344,8783,6334,8783,6334,8802xe" filled="true" fillcolor="#000000" stroked="false">
                <v:path arrowok="t"/>
                <v:fill type="solid"/>
              </v:shape>
            </v:group>
            <v:group style="position:absolute;left:6334;top:8802;width:10;height:20" coordorigin="6334,8802" coordsize="10,20">
              <v:shape style="position:absolute;left:6334;top:8802;width:10;height:20" coordorigin="6334,8802" coordsize="10,20" path="m6334,8821l6344,8821,6344,8802,6334,8802,6334,8821xe" filled="true" fillcolor="#000000" stroked="false">
                <v:path arrowok="t"/>
                <v:fill type="solid"/>
              </v:shape>
            </v:group>
            <v:group style="position:absolute;left:6334;top:8821;width:10;height:20" coordorigin="6334,8821" coordsize="10,20">
              <v:shape style="position:absolute;left:6334;top:8821;width:10;height:20" coordorigin="6334,8821" coordsize="10,20" path="m6334,8840l6344,8840,6344,8821,6334,8821,6334,8840xe" filled="true" fillcolor="#000000" stroked="false">
                <v:path arrowok="t"/>
                <v:fill type="solid"/>
              </v:shape>
            </v:group>
            <v:group style="position:absolute;left:6334;top:8840;width:10;height:20" coordorigin="6334,8840" coordsize="10,20">
              <v:shape style="position:absolute;left:6334;top:8840;width:10;height:20" coordorigin="6334,8840" coordsize="10,20" path="m6334,8860l6344,8860,6344,8840,6334,8840,6334,8860xe" filled="true" fillcolor="#000000" stroked="false">
                <v:path arrowok="t"/>
                <v:fill type="solid"/>
              </v:shape>
            </v:group>
            <v:group style="position:absolute;left:6334;top:8860;width:10;height:20" coordorigin="6334,8860" coordsize="10,20">
              <v:shape style="position:absolute;left:6334;top:8860;width:10;height:20" coordorigin="6334,8860" coordsize="10,20" path="m6334,8879l6344,8879,6344,8860,6334,8860,6334,8879xe" filled="true" fillcolor="#000000" stroked="false">
                <v:path arrowok="t"/>
                <v:fill type="solid"/>
              </v:shape>
            </v:group>
            <v:group style="position:absolute;left:6334;top:8879;width:10;height:20" coordorigin="6334,8879" coordsize="10,20">
              <v:shape style="position:absolute;left:6334;top:8879;width:10;height:20" coordorigin="6334,8879" coordsize="10,20" path="m6334,8898l6344,8898,6344,8879,6334,8879,6334,8898xe" filled="true" fillcolor="#000000" stroked="false">
                <v:path arrowok="t"/>
                <v:fill type="solid"/>
              </v:shape>
            </v:group>
            <v:group style="position:absolute;left:6334;top:8898;width:10;height:20" coordorigin="6334,8898" coordsize="10,20">
              <v:shape style="position:absolute;left:6334;top:8898;width:10;height:20" coordorigin="6334,8898" coordsize="10,20" path="m6334,8917l6344,8917,6344,8898,6334,8898,6334,8917xe" filled="true" fillcolor="#000000" stroked="false">
                <v:path arrowok="t"/>
                <v:fill type="solid"/>
              </v:shape>
            </v:group>
            <v:group style="position:absolute;left:6334;top:8917;width:10;height:20" coordorigin="6334,8917" coordsize="10,20">
              <v:shape style="position:absolute;left:6334;top:8917;width:10;height:20" coordorigin="6334,8917" coordsize="10,20" path="m6334,8936l6344,8936,6344,8917,6334,8917,6334,8936xe" filled="true" fillcolor="#000000" stroked="false">
                <v:path arrowok="t"/>
                <v:fill type="solid"/>
              </v:shape>
            </v:group>
            <v:group style="position:absolute;left:6334;top:8936;width:10;height:20" coordorigin="6334,8936" coordsize="10,20">
              <v:shape style="position:absolute;left:6334;top:8936;width:10;height:20" coordorigin="6334,8936" coordsize="10,20" path="m6334,8956l6344,8956,6344,8936,6334,8936,6334,8956xe" filled="true" fillcolor="#000000" stroked="false">
                <v:path arrowok="t"/>
                <v:fill type="solid"/>
              </v:shape>
            </v:group>
            <v:group style="position:absolute;left:6334;top:8956;width:10;height:20" coordorigin="6334,8956" coordsize="10,20">
              <v:shape style="position:absolute;left:6334;top:8956;width:10;height:20" coordorigin="6334,8956" coordsize="10,20" path="m6334,8975l6344,8975,6344,8956,6334,8956,6334,8975xe" filled="true" fillcolor="#000000" stroked="false">
                <v:path arrowok="t"/>
                <v:fill type="solid"/>
              </v:shape>
            </v:group>
            <v:group style="position:absolute;left:6334;top:8975;width:10;height:20" coordorigin="6334,8975" coordsize="10,20">
              <v:shape style="position:absolute;left:6334;top:8975;width:10;height:20" coordorigin="6334,8975" coordsize="10,20" path="m6334,8994l6344,8994,6344,8975,6334,8975,6334,8994xe" filled="true" fillcolor="#000000" stroked="false">
                <v:path arrowok="t"/>
                <v:fill type="solid"/>
              </v:shape>
            </v:group>
            <v:group style="position:absolute;left:6334;top:8998;width:10;height:2" coordorigin="6334,8998" coordsize="10,2">
              <v:shape style="position:absolute;left:6334;top:8998;width:10;height:2" coordorigin="6334,8998" coordsize="10,0" path="m6334,8998l6344,8998e" filled="false" stroked="true" strokeweight=".359985pt" strokecolor="#000000">
                <v:path arrowok="t"/>
              </v:shape>
            </v:group>
            <v:group style="position:absolute;left:7820;top:8783;width:10;height:20" coordorigin="7820,8783" coordsize="10,20">
              <v:shape style="position:absolute;left:7820;top:8783;width:10;height:20" coordorigin="7820,8783" coordsize="10,20" path="m7820,8802l7829,8802,7829,8783,7820,8783,7820,8802xe" filled="true" fillcolor="#000000" stroked="false">
                <v:path arrowok="t"/>
                <v:fill type="solid"/>
              </v:shape>
            </v:group>
            <v:group style="position:absolute;left:7820;top:8802;width:10;height:20" coordorigin="7820,8802" coordsize="10,20">
              <v:shape style="position:absolute;left:7820;top:8802;width:10;height:20" coordorigin="7820,8802" coordsize="10,20" path="m7820,8821l7829,8821,7829,8802,7820,8802,7820,8821xe" filled="true" fillcolor="#000000" stroked="false">
                <v:path arrowok="t"/>
                <v:fill type="solid"/>
              </v:shape>
            </v:group>
            <v:group style="position:absolute;left:7820;top:8821;width:10;height:20" coordorigin="7820,8821" coordsize="10,20">
              <v:shape style="position:absolute;left:7820;top:8821;width:10;height:20" coordorigin="7820,8821" coordsize="10,20" path="m7820,8840l7829,8840,7829,8821,7820,8821,7820,8840xe" filled="true" fillcolor="#000000" stroked="false">
                <v:path arrowok="t"/>
                <v:fill type="solid"/>
              </v:shape>
            </v:group>
            <v:group style="position:absolute;left:7820;top:8840;width:10;height:20" coordorigin="7820,8840" coordsize="10,20">
              <v:shape style="position:absolute;left:7820;top:8840;width:10;height:20" coordorigin="7820,8840" coordsize="10,20" path="m7820,8860l7829,8860,7829,8840,7820,8840,7820,8860xe" filled="true" fillcolor="#000000" stroked="false">
                <v:path arrowok="t"/>
                <v:fill type="solid"/>
              </v:shape>
            </v:group>
            <v:group style="position:absolute;left:7820;top:8860;width:10;height:20" coordorigin="7820,8860" coordsize="10,20">
              <v:shape style="position:absolute;left:7820;top:8860;width:10;height:20" coordorigin="7820,8860" coordsize="10,20" path="m7820,8879l7829,8879,7829,8860,7820,8860,7820,8879xe" filled="true" fillcolor="#000000" stroked="false">
                <v:path arrowok="t"/>
                <v:fill type="solid"/>
              </v:shape>
            </v:group>
            <v:group style="position:absolute;left:7820;top:8879;width:10;height:20" coordorigin="7820,8879" coordsize="10,20">
              <v:shape style="position:absolute;left:7820;top:8879;width:10;height:20" coordorigin="7820,8879" coordsize="10,20" path="m7820,8898l7829,8898,7829,8879,7820,8879,7820,8898xe" filled="true" fillcolor="#000000" stroked="false">
                <v:path arrowok="t"/>
                <v:fill type="solid"/>
              </v:shape>
            </v:group>
            <v:group style="position:absolute;left:7820;top:8898;width:10;height:20" coordorigin="7820,8898" coordsize="10,20">
              <v:shape style="position:absolute;left:7820;top:8898;width:10;height:20" coordorigin="7820,8898" coordsize="10,20" path="m7820,8917l7829,8917,7829,8898,7820,8898,7820,8917xe" filled="true" fillcolor="#000000" stroked="false">
                <v:path arrowok="t"/>
                <v:fill type="solid"/>
              </v:shape>
            </v:group>
            <v:group style="position:absolute;left:7820;top:8917;width:10;height:20" coordorigin="7820,8917" coordsize="10,20">
              <v:shape style="position:absolute;left:7820;top:8917;width:10;height:20" coordorigin="7820,8917" coordsize="10,20" path="m7820,8936l7829,8936,7829,8917,7820,8917,7820,8936xe" filled="true" fillcolor="#000000" stroked="false">
                <v:path arrowok="t"/>
                <v:fill type="solid"/>
              </v:shape>
            </v:group>
            <v:group style="position:absolute;left:7820;top:8936;width:10;height:20" coordorigin="7820,8936" coordsize="10,20">
              <v:shape style="position:absolute;left:7820;top:8936;width:10;height:20" coordorigin="7820,8936" coordsize="10,20" path="m7820,8956l7829,8956,7829,8936,7820,8936,7820,8956xe" filled="true" fillcolor="#000000" stroked="false">
                <v:path arrowok="t"/>
                <v:fill type="solid"/>
              </v:shape>
            </v:group>
            <v:group style="position:absolute;left:7820;top:8956;width:10;height:20" coordorigin="7820,8956" coordsize="10,20">
              <v:shape style="position:absolute;left:7820;top:8956;width:10;height:20" coordorigin="7820,8956" coordsize="10,20" path="m7820,8975l7829,8975,7829,8956,7820,8956,7820,8975xe" filled="true" fillcolor="#000000" stroked="false">
                <v:path arrowok="t"/>
                <v:fill type="solid"/>
              </v:shape>
            </v:group>
            <v:group style="position:absolute;left:7820;top:8975;width:10;height:20" coordorigin="7820,8975" coordsize="10,20">
              <v:shape style="position:absolute;left:7820;top:8975;width:10;height:20" coordorigin="7820,8975" coordsize="10,20" path="m7820,8994l7829,8994,7829,8975,7820,8975,7820,8994xe" filled="true" fillcolor="#000000" stroked="false">
                <v:path arrowok="t"/>
                <v:fill type="solid"/>
              </v:shape>
            </v:group>
            <v:group style="position:absolute;left:7820;top:8998;width:10;height:2" coordorigin="7820,8998" coordsize="10,2">
              <v:shape style="position:absolute;left:7820;top:8998;width:10;height:2" coordorigin="7820,8998" coordsize="10,0" path="m7820,8998l7829,8998e" filled="false" stroked="true" strokeweight=".359985pt" strokecolor="#000000">
                <v:path arrowok="t"/>
              </v:shape>
            </v:group>
            <v:group style="position:absolute;left:8462;top:8783;width:10;height:20" coordorigin="8462,8783" coordsize="10,20">
              <v:shape style="position:absolute;left:8462;top:8783;width:10;height:20" coordorigin="8462,8783" coordsize="10,20" path="m8462,8802l8472,8802,8472,8783,8462,8783,8462,8802xe" filled="true" fillcolor="#000000" stroked="false">
                <v:path arrowok="t"/>
                <v:fill type="solid"/>
              </v:shape>
            </v:group>
            <v:group style="position:absolute;left:8462;top:8802;width:10;height:20" coordorigin="8462,8802" coordsize="10,20">
              <v:shape style="position:absolute;left:8462;top:8802;width:10;height:20" coordorigin="8462,8802" coordsize="10,20" path="m8462,8821l8472,8821,8472,8802,8462,8802,8462,8821xe" filled="true" fillcolor="#000000" stroked="false">
                <v:path arrowok="t"/>
                <v:fill type="solid"/>
              </v:shape>
            </v:group>
            <v:group style="position:absolute;left:8462;top:8821;width:10;height:20" coordorigin="8462,8821" coordsize="10,20">
              <v:shape style="position:absolute;left:8462;top:8821;width:10;height:20" coordorigin="8462,8821" coordsize="10,20" path="m8462,8840l8472,8840,8472,8821,8462,8821,8462,8840xe" filled="true" fillcolor="#000000" stroked="false">
                <v:path arrowok="t"/>
                <v:fill type="solid"/>
              </v:shape>
            </v:group>
            <v:group style="position:absolute;left:8462;top:8840;width:10;height:20" coordorigin="8462,8840" coordsize="10,20">
              <v:shape style="position:absolute;left:8462;top:8840;width:10;height:20" coordorigin="8462,8840" coordsize="10,20" path="m8462,8860l8472,8860,8472,8840,8462,8840,8462,8860xe" filled="true" fillcolor="#000000" stroked="false">
                <v:path arrowok="t"/>
                <v:fill type="solid"/>
              </v:shape>
            </v:group>
            <v:group style="position:absolute;left:8462;top:8860;width:10;height:20" coordorigin="8462,8860" coordsize="10,20">
              <v:shape style="position:absolute;left:8462;top:8860;width:10;height:20" coordorigin="8462,8860" coordsize="10,20" path="m8462,8879l8472,8879,8472,8860,8462,8860,8462,8879xe" filled="true" fillcolor="#000000" stroked="false">
                <v:path arrowok="t"/>
                <v:fill type="solid"/>
              </v:shape>
            </v:group>
            <v:group style="position:absolute;left:8462;top:8879;width:10;height:20" coordorigin="8462,8879" coordsize="10,20">
              <v:shape style="position:absolute;left:8462;top:8879;width:10;height:20" coordorigin="8462,8879" coordsize="10,20" path="m8462,8898l8472,8898,8472,8879,8462,8879,8462,8898xe" filled="true" fillcolor="#000000" stroked="false">
                <v:path arrowok="t"/>
                <v:fill type="solid"/>
              </v:shape>
            </v:group>
            <v:group style="position:absolute;left:8462;top:8898;width:10;height:20" coordorigin="8462,8898" coordsize="10,20">
              <v:shape style="position:absolute;left:8462;top:8898;width:10;height:20" coordorigin="8462,8898" coordsize="10,20" path="m8462,8917l8472,8917,8472,8898,8462,8898,8462,8917xe" filled="true" fillcolor="#000000" stroked="false">
                <v:path arrowok="t"/>
                <v:fill type="solid"/>
              </v:shape>
            </v:group>
            <v:group style="position:absolute;left:8462;top:8917;width:10;height:20" coordorigin="8462,8917" coordsize="10,20">
              <v:shape style="position:absolute;left:8462;top:8917;width:10;height:20" coordorigin="8462,8917" coordsize="10,20" path="m8462,8936l8472,8936,8472,8917,8462,8917,8462,8936xe" filled="true" fillcolor="#000000" stroked="false">
                <v:path arrowok="t"/>
                <v:fill type="solid"/>
              </v:shape>
            </v:group>
            <v:group style="position:absolute;left:8462;top:8936;width:10;height:20" coordorigin="8462,8936" coordsize="10,20">
              <v:shape style="position:absolute;left:8462;top:8936;width:10;height:20" coordorigin="8462,8936" coordsize="10,20" path="m8462,8956l8472,8956,8472,8936,8462,8936,8462,8956xe" filled="true" fillcolor="#000000" stroked="false">
                <v:path arrowok="t"/>
                <v:fill type="solid"/>
              </v:shape>
            </v:group>
            <v:group style="position:absolute;left:8462;top:8956;width:10;height:20" coordorigin="8462,8956" coordsize="10,20">
              <v:shape style="position:absolute;left:8462;top:8956;width:10;height:20" coordorigin="8462,8956" coordsize="10,20" path="m8462,8975l8472,8975,8472,8956,8462,8956,8462,8975xe" filled="true" fillcolor="#000000" stroked="false">
                <v:path arrowok="t"/>
                <v:fill type="solid"/>
              </v:shape>
            </v:group>
            <v:group style="position:absolute;left:8462;top:8975;width:10;height:20" coordorigin="8462,8975" coordsize="10,20">
              <v:shape style="position:absolute;left:8462;top:8975;width:10;height:20" coordorigin="8462,8975" coordsize="10,20" path="m8462,8994l8472,8994,8472,8975,8462,8975,8462,8994xe" filled="true" fillcolor="#000000" stroked="false">
                <v:path arrowok="t"/>
                <v:fill type="solid"/>
              </v:shape>
            </v:group>
            <v:group style="position:absolute;left:8462;top:8998;width:10;height:2" coordorigin="8462,8998" coordsize="10,2">
              <v:shape style="position:absolute;left:8462;top:8998;width:10;height:2" coordorigin="8462,8998" coordsize="10,0" path="m8462,8998l8472,8998e" filled="false" stroked="true" strokeweight=".359985pt" strokecolor="#000000">
                <v:path arrowok="t"/>
              </v:shape>
            </v:group>
            <v:group style="position:absolute;left:9597;top:8783;width:10;height:20" coordorigin="9597,8783" coordsize="10,20">
              <v:shape style="position:absolute;left:9597;top:8783;width:10;height:20" coordorigin="9597,8783" coordsize="10,20" path="m9597,8802l9607,8802,9607,8783,9597,8783,9597,8802xe" filled="true" fillcolor="#000000" stroked="false">
                <v:path arrowok="t"/>
                <v:fill type="solid"/>
              </v:shape>
            </v:group>
            <v:group style="position:absolute;left:9597;top:8802;width:10;height:20" coordorigin="9597,8802" coordsize="10,20">
              <v:shape style="position:absolute;left:9597;top:8802;width:10;height:20" coordorigin="9597,8802" coordsize="10,20" path="m9597,8821l9607,8821,9607,8802,9597,8802,9597,8821xe" filled="true" fillcolor="#000000" stroked="false">
                <v:path arrowok="t"/>
                <v:fill type="solid"/>
              </v:shape>
            </v:group>
            <v:group style="position:absolute;left:9597;top:8821;width:10;height:20" coordorigin="9597,8821" coordsize="10,20">
              <v:shape style="position:absolute;left:9597;top:8821;width:10;height:20" coordorigin="9597,8821" coordsize="10,20" path="m9597,8840l9607,8840,9607,8821,9597,8821,9597,8840xe" filled="true" fillcolor="#000000" stroked="false">
                <v:path arrowok="t"/>
                <v:fill type="solid"/>
              </v:shape>
            </v:group>
            <v:group style="position:absolute;left:9597;top:8840;width:10;height:20" coordorigin="9597,8840" coordsize="10,20">
              <v:shape style="position:absolute;left:9597;top:8840;width:10;height:20" coordorigin="9597,8840" coordsize="10,20" path="m9597,8860l9607,8860,9607,8840,9597,8840,9597,8860xe" filled="true" fillcolor="#000000" stroked="false">
                <v:path arrowok="t"/>
                <v:fill type="solid"/>
              </v:shape>
            </v:group>
            <v:group style="position:absolute;left:9597;top:8860;width:10;height:20" coordorigin="9597,8860" coordsize="10,20">
              <v:shape style="position:absolute;left:9597;top:8860;width:10;height:20" coordorigin="9597,8860" coordsize="10,20" path="m9597,8879l9607,8879,9607,8860,9597,8860,9597,8879xe" filled="true" fillcolor="#000000" stroked="false">
                <v:path arrowok="t"/>
                <v:fill type="solid"/>
              </v:shape>
            </v:group>
            <v:group style="position:absolute;left:9597;top:8879;width:10;height:20" coordorigin="9597,8879" coordsize="10,20">
              <v:shape style="position:absolute;left:9597;top:8879;width:10;height:20" coordorigin="9597,8879" coordsize="10,20" path="m9597,8898l9607,8898,9607,8879,9597,8879,9597,8898xe" filled="true" fillcolor="#000000" stroked="false">
                <v:path arrowok="t"/>
                <v:fill type="solid"/>
              </v:shape>
            </v:group>
            <v:group style="position:absolute;left:9597;top:8898;width:10;height:20" coordorigin="9597,8898" coordsize="10,20">
              <v:shape style="position:absolute;left:9597;top:8898;width:10;height:20" coordorigin="9597,8898" coordsize="10,20" path="m9597,8917l9607,8917,9607,8898,9597,8898,9597,8917xe" filled="true" fillcolor="#000000" stroked="false">
                <v:path arrowok="t"/>
                <v:fill type="solid"/>
              </v:shape>
            </v:group>
            <v:group style="position:absolute;left:9597;top:8917;width:10;height:20" coordorigin="9597,8917" coordsize="10,20">
              <v:shape style="position:absolute;left:9597;top:8917;width:10;height:20" coordorigin="9597,8917" coordsize="10,20" path="m9597,8936l9607,8936,9607,8917,9597,8917,9597,8936xe" filled="true" fillcolor="#000000" stroked="false">
                <v:path arrowok="t"/>
                <v:fill type="solid"/>
              </v:shape>
            </v:group>
            <v:group style="position:absolute;left:9597;top:8936;width:10;height:20" coordorigin="9597,8936" coordsize="10,20">
              <v:shape style="position:absolute;left:9597;top:8936;width:10;height:20" coordorigin="9597,8936" coordsize="10,20" path="m9597,8956l9607,8956,9607,8936,9597,8936,9597,8956xe" filled="true" fillcolor="#000000" stroked="false">
                <v:path arrowok="t"/>
                <v:fill type="solid"/>
              </v:shape>
            </v:group>
            <v:group style="position:absolute;left:9597;top:8956;width:10;height:20" coordorigin="9597,8956" coordsize="10,20">
              <v:shape style="position:absolute;left:9597;top:8956;width:10;height:20" coordorigin="9597,8956" coordsize="10,20" path="m9597,8975l9607,8975,9607,8956,9597,8956,9597,8975xe" filled="true" fillcolor="#000000" stroked="false">
                <v:path arrowok="t"/>
                <v:fill type="solid"/>
              </v:shape>
            </v:group>
            <v:group style="position:absolute;left:9597;top:8975;width:10;height:20" coordorigin="9597,8975" coordsize="10,20">
              <v:shape style="position:absolute;left:9597;top:8975;width:10;height:20" coordorigin="9597,8975" coordsize="10,20" path="m9597,8994l9607,8994,9607,8975,9597,8975,9597,8994xe" filled="true" fillcolor="#000000" stroked="false">
                <v:path arrowok="t"/>
                <v:fill type="solid"/>
              </v:shape>
            </v:group>
            <v:group style="position:absolute;left:9597;top:8998;width:10;height:2" coordorigin="9597,8998" coordsize="10,2">
              <v:shape style="position:absolute;left:9597;top:8998;width:10;height:2" coordorigin="9597,8998" coordsize="10,0" path="m9597,8998l9607,8998e" filled="false" stroked="true" strokeweight=".359985pt" strokecolor="#000000">
                <v:path arrowok="t"/>
              </v:shape>
            </v:group>
            <v:group style="position:absolute;left:10162;top:8783;width:10;height:20" coordorigin="10162,8783" coordsize="10,20">
              <v:shape style="position:absolute;left:10162;top:8783;width:10;height:20" coordorigin="10162,8783" coordsize="10,20" path="m10162,8802l10172,8802,10172,8783,10162,8783,10162,8802xe" filled="true" fillcolor="#000000" stroked="false">
                <v:path arrowok="t"/>
                <v:fill type="solid"/>
              </v:shape>
            </v:group>
            <v:group style="position:absolute;left:10162;top:8802;width:10;height:20" coordorigin="10162,8802" coordsize="10,20">
              <v:shape style="position:absolute;left:10162;top:8802;width:10;height:20" coordorigin="10162,8802" coordsize="10,20" path="m10162,8821l10172,8821,10172,8802,10162,8802,10162,8821xe" filled="true" fillcolor="#000000" stroked="false">
                <v:path arrowok="t"/>
                <v:fill type="solid"/>
              </v:shape>
            </v:group>
            <v:group style="position:absolute;left:10162;top:8821;width:10;height:20" coordorigin="10162,8821" coordsize="10,20">
              <v:shape style="position:absolute;left:10162;top:8821;width:10;height:20" coordorigin="10162,8821" coordsize="10,20" path="m10162,8840l10172,8840,10172,8821,10162,8821,10162,8840xe" filled="true" fillcolor="#000000" stroked="false">
                <v:path arrowok="t"/>
                <v:fill type="solid"/>
              </v:shape>
            </v:group>
            <v:group style="position:absolute;left:10162;top:8840;width:10;height:20" coordorigin="10162,8840" coordsize="10,20">
              <v:shape style="position:absolute;left:10162;top:8840;width:10;height:20" coordorigin="10162,8840" coordsize="10,20" path="m10162,8860l10172,8860,10172,8840,10162,8840,10162,8860xe" filled="true" fillcolor="#000000" stroked="false">
                <v:path arrowok="t"/>
                <v:fill type="solid"/>
              </v:shape>
            </v:group>
            <v:group style="position:absolute;left:10162;top:8860;width:10;height:20" coordorigin="10162,8860" coordsize="10,20">
              <v:shape style="position:absolute;left:10162;top:8860;width:10;height:20" coordorigin="10162,8860" coordsize="10,20" path="m10162,8879l10172,8879,10172,8860,10162,8860,10162,8879xe" filled="true" fillcolor="#000000" stroked="false">
                <v:path arrowok="t"/>
                <v:fill type="solid"/>
              </v:shape>
            </v:group>
            <v:group style="position:absolute;left:10162;top:8879;width:10;height:20" coordorigin="10162,8879" coordsize="10,20">
              <v:shape style="position:absolute;left:10162;top:8879;width:10;height:20" coordorigin="10162,8879" coordsize="10,20" path="m10162,8898l10172,8898,10172,8879,10162,8879,10162,8898xe" filled="true" fillcolor="#000000" stroked="false">
                <v:path arrowok="t"/>
                <v:fill type="solid"/>
              </v:shape>
            </v:group>
            <v:group style="position:absolute;left:10162;top:8898;width:10;height:20" coordorigin="10162,8898" coordsize="10,20">
              <v:shape style="position:absolute;left:10162;top:8898;width:10;height:20" coordorigin="10162,8898" coordsize="10,20" path="m10162,8917l10172,8917,10172,8898,10162,8898,10162,8917xe" filled="true" fillcolor="#000000" stroked="false">
                <v:path arrowok="t"/>
                <v:fill type="solid"/>
              </v:shape>
            </v:group>
            <v:group style="position:absolute;left:10162;top:8917;width:10;height:20" coordorigin="10162,8917" coordsize="10,20">
              <v:shape style="position:absolute;left:10162;top:8917;width:10;height:20" coordorigin="10162,8917" coordsize="10,20" path="m10162,8936l10172,8936,10172,8917,10162,8917,10162,8936xe" filled="true" fillcolor="#000000" stroked="false">
                <v:path arrowok="t"/>
                <v:fill type="solid"/>
              </v:shape>
            </v:group>
            <v:group style="position:absolute;left:10162;top:8936;width:10;height:20" coordorigin="10162,8936" coordsize="10,20">
              <v:shape style="position:absolute;left:10162;top:8936;width:10;height:20" coordorigin="10162,8936" coordsize="10,20" path="m10162,8956l10172,8956,10172,8936,10162,8936,10162,8956xe" filled="true" fillcolor="#000000" stroked="false">
                <v:path arrowok="t"/>
                <v:fill type="solid"/>
              </v:shape>
            </v:group>
            <v:group style="position:absolute;left:10162;top:8956;width:10;height:20" coordorigin="10162,8956" coordsize="10,20">
              <v:shape style="position:absolute;left:10162;top:8956;width:10;height:20" coordorigin="10162,8956" coordsize="10,20" path="m10162,8975l10172,8975,10172,8956,10162,8956,10162,8975xe" filled="true" fillcolor="#000000" stroked="false">
                <v:path arrowok="t"/>
                <v:fill type="solid"/>
              </v:shape>
            </v:group>
            <v:group style="position:absolute;left:10162;top:8975;width:10;height:20" coordorigin="10162,8975" coordsize="10,20">
              <v:shape style="position:absolute;left:10162;top:8975;width:10;height:20" coordorigin="10162,8975" coordsize="10,20" path="m10162,8994l10172,8994,10172,8975,10162,8975,10162,8994xe" filled="true" fillcolor="#000000" stroked="false">
                <v:path arrowok="t"/>
                <v:fill type="solid"/>
              </v:shape>
            </v:group>
            <v:group style="position:absolute;left:10162;top:8998;width:10;height:2" coordorigin="10162,8998" coordsize="10,2">
              <v:shape style="position:absolute;left:10162;top:8998;width:10;height:2" coordorigin="10162,8998" coordsize="10,0" path="m10162,8998l10172,8998e" filled="false" stroked="true" strokeweight=".359985pt" strokecolor="#000000">
                <v:path arrowok="t"/>
              </v:shape>
            </v:group>
            <v:group style="position:absolute;left:11437;top:8783;width:10;height:20" coordorigin="11437,8783" coordsize="10,20">
              <v:shape style="position:absolute;left:11437;top:8783;width:10;height:20" coordorigin="11437,8783" coordsize="10,20" path="m11437,8802l11446,8802,11446,8783,11437,8783,11437,8802xe" filled="true" fillcolor="#000000" stroked="false">
                <v:path arrowok="t"/>
                <v:fill type="solid"/>
              </v:shape>
            </v:group>
            <v:group style="position:absolute;left:11437;top:8802;width:10;height:20" coordorigin="11437,8802" coordsize="10,20">
              <v:shape style="position:absolute;left:11437;top:8802;width:10;height:20" coordorigin="11437,8802" coordsize="10,20" path="m11437,8821l11446,8821,11446,8802,11437,8802,11437,8821xe" filled="true" fillcolor="#000000" stroked="false">
                <v:path arrowok="t"/>
                <v:fill type="solid"/>
              </v:shape>
            </v:group>
            <v:group style="position:absolute;left:11437;top:8821;width:10;height:20" coordorigin="11437,8821" coordsize="10,20">
              <v:shape style="position:absolute;left:11437;top:8821;width:10;height:20" coordorigin="11437,8821" coordsize="10,20" path="m11437,8840l11446,8840,11446,8821,11437,8821,11437,8840xe" filled="true" fillcolor="#000000" stroked="false">
                <v:path arrowok="t"/>
                <v:fill type="solid"/>
              </v:shape>
            </v:group>
            <v:group style="position:absolute;left:11437;top:8840;width:10;height:20" coordorigin="11437,8840" coordsize="10,20">
              <v:shape style="position:absolute;left:11437;top:8840;width:10;height:20" coordorigin="11437,8840" coordsize="10,20" path="m11437,8860l11446,8860,11446,8840,11437,8840,11437,8860xe" filled="true" fillcolor="#000000" stroked="false">
                <v:path arrowok="t"/>
                <v:fill type="solid"/>
              </v:shape>
            </v:group>
            <v:group style="position:absolute;left:11437;top:8860;width:10;height:20" coordorigin="11437,8860" coordsize="10,20">
              <v:shape style="position:absolute;left:11437;top:8860;width:10;height:20" coordorigin="11437,8860" coordsize="10,20" path="m11437,8879l11446,8879,11446,8860,11437,8860,11437,8879xe" filled="true" fillcolor="#000000" stroked="false">
                <v:path arrowok="t"/>
                <v:fill type="solid"/>
              </v:shape>
            </v:group>
            <v:group style="position:absolute;left:11437;top:8879;width:10;height:20" coordorigin="11437,8879" coordsize="10,20">
              <v:shape style="position:absolute;left:11437;top:8879;width:10;height:20" coordorigin="11437,8879" coordsize="10,20" path="m11437,8898l11446,8898,11446,8879,11437,8879,11437,8898xe" filled="true" fillcolor="#000000" stroked="false">
                <v:path arrowok="t"/>
                <v:fill type="solid"/>
              </v:shape>
            </v:group>
            <v:group style="position:absolute;left:11437;top:8898;width:10;height:20" coordorigin="11437,8898" coordsize="10,20">
              <v:shape style="position:absolute;left:11437;top:8898;width:10;height:20" coordorigin="11437,8898" coordsize="10,20" path="m11437,8917l11446,8917,11446,8898,11437,8898,11437,8917xe" filled="true" fillcolor="#000000" stroked="false">
                <v:path arrowok="t"/>
                <v:fill type="solid"/>
              </v:shape>
            </v:group>
            <v:group style="position:absolute;left:11437;top:8917;width:10;height:20" coordorigin="11437,8917" coordsize="10,20">
              <v:shape style="position:absolute;left:11437;top:8917;width:10;height:20" coordorigin="11437,8917" coordsize="10,20" path="m11437,8936l11446,8936,11446,8917,11437,8917,11437,8936xe" filled="true" fillcolor="#000000" stroked="false">
                <v:path arrowok="t"/>
                <v:fill type="solid"/>
              </v:shape>
            </v:group>
            <v:group style="position:absolute;left:11437;top:8936;width:10;height:20" coordorigin="11437,8936" coordsize="10,20">
              <v:shape style="position:absolute;left:11437;top:8936;width:10;height:20" coordorigin="11437,8936" coordsize="10,20" path="m11437,8956l11446,8956,11446,8936,11437,8936,11437,8956xe" filled="true" fillcolor="#000000" stroked="false">
                <v:path arrowok="t"/>
                <v:fill type="solid"/>
              </v:shape>
            </v:group>
            <v:group style="position:absolute;left:11437;top:8956;width:10;height:20" coordorigin="11437,8956" coordsize="10,20">
              <v:shape style="position:absolute;left:11437;top:8956;width:10;height:20" coordorigin="11437,8956" coordsize="10,20" path="m11437,8975l11446,8975,11446,8956,11437,8956,11437,8975xe" filled="true" fillcolor="#000000" stroked="false">
                <v:path arrowok="t"/>
                <v:fill type="solid"/>
              </v:shape>
            </v:group>
            <v:group style="position:absolute;left:11437;top:8975;width:10;height:20" coordorigin="11437,8975" coordsize="10,20">
              <v:shape style="position:absolute;left:11437;top:8975;width:10;height:20" coordorigin="11437,8975" coordsize="10,20" path="m11437,8994l11446,8994,11446,8975,11437,8975,11437,8994xe" filled="true" fillcolor="#000000" stroked="false">
                <v:path arrowok="t"/>
                <v:fill type="solid"/>
              </v:shape>
            </v:group>
            <v:group style="position:absolute;left:11437;top:8998;width:10;height:2" coordorigin="11437,8998" coordsize="10,2">
              <v:shape style="position:absolute;left:11437;top:8998;width:10;height:2" coordorigin="11437,8998" coordsize="10,0" path="m11437,8998l11446,8998e" filled="false" stroked="true" strokeweight=".359985pt" strokecolor="#000000">
                <v:path arrowok="t"/>
              </v:shape>
            </v:group>
            <v:group style="position:absolute;left:12720;top:8783;width:10;height:20" coordorigin="12720,8783" coordsize="10,20">
              <v:shape style="position:absolute;left:12720;top:8783;width:10;height:20" coordorigin="12720,8783" coordsize="10,20" path="m12720,8802l12729,8802,12729,8783,12720,8783,12720,8802xe" filled="true" fillcolor="#000000" stroked="false">
                <v:path arrowok="t"/>
                <v:fill type="solid"/>
              </v:shape>
            </v:group>
            <v:group style="position:absolute;left:12720;top:8802;width:10;height:20" coordorigin="12720,8802" coordsize="10,20">
              <v:shape style="position:absolute;left:12720;top:8802;width:10;height:20" coordorigin="12720,8802" coordsize="10,20" path="m12720,8821l12729,8821,12729,8802,12720,8802,12720,8821xe" filled="true" fillcolor="#000000" stroked="false">
                <v:path arrowok="t"/>
                <v:fill type="solid"/>
              </v:shape>
            </v:group>
            <v:group style="position:absolute;left:12720;top:8821;width:10;height:20" coordorigin="12720,8821" coordsize="10,20">
              <v:shape style="position:absolute;left:12720;top:8821;width:10;height:20" coordorigin="12720,8821" coordsize="10,20" path="m12720,8840l12729,8840,12729,8821,12720,8821,12720,8840xe" filled="true" fillcolor="#000000" stroked="false">
                <v:path arrowok="t"/>
                <v:fill type="solid"/>
              </v:shape>
            </v:group>
            <v:group style="position:absolute;left:12720;top:8840;width:10;height:20" coordorigin="12720,8840" coordsize="10,20">
              <v:shape style="position:absolute;left:12720;top:8840;width:10;height:20" coordorigin="12720,8840" coordsize="10,20" path="m12720,8860l12729,8860,12729,8840,12720,8840,12720,8860xe" filled="true" fillcolor="#000000" stroked="false">
                <v:path arrowok="t"/>
                <v:fill type="solid"/>
              </v:shape>
            </v:group>
            <v:group style="position:absolute;left:12720;top:8860;width:10;height:20" coordorigin="12720,8860" coordsize="10,20">
              <v:shape style="position:absolute;left:12720;top:8860;width:10;height:20" coordorigin="12720,8860" coordsize="10,20" path="m12720,8879l12729,8879,12729,8860,12720,8860,12720,8879xe" filled="true" fillcolor="#000000" stroked="false">
                <v:path arrowok="t"/>
                <v:fill type="solid"/>
              </v:shape>
            </v:group>
            <v:group style="position:absolute;left:12720;top:8879;width:10;height:20" coordorigin="12720,8879" coordsize="10,20">
              <v:shape style="position:absolute;left:12720;top:8879;width:10;height:20" coordorigin="12720,8879" coordsize="10,20" path="m12720,8898l12729,8898,12729,8879,12720,8879,12720,8898xe" filled="true" fillcolor="#000000" stroked="false">
                <v:path arrowok="t"/>
                <v:fill type="solid"/>
              </v:shape>
            </v:group>
            <v:group style="position:absolute;left:12720;top:8898;width:10;height:20" coordorigin="12720,8898" coordsize="10,20">
              <v:shape style="position:absolute;left:12720;top:8898;width:10;height:20" coordorigin="12720,8898" coordsize="10,20" path="m12720,8917l12729,8917,12729,8898,12720,8898,12720,8917xe" filled="true" fillcolor="#000000" stroked="false">
                <v:path arrowok="t"/>
                <v:fill type="solid"/>
              </v:shape>
            </v:group>
            <v:group style="position:absolute;left:12720;top:8917;width:10;height:20" coordorigin="12720,8917" coordsize="10,20">
              <v:shape style="position:absolute;left:12720;top:8917;width:10;height:20" coordorigin="12720,8917" coordsize="10,20" path="m12720,8936l12729,8936,12729,8917,12720,8917,12720,8936xe" filled="true" fillcolor="#000000" stroked="false">
                <v:path arrowok="t"/>
                <v:fill type="solid"/>
              </v:shape>
            </v:group>
            <v:group style="position:absolute;left:12720;top:8936;width:10;height:20" coordorigin="12720,8936" coordsize="10,20">
              <v:shape style="position:absolute;left:12720;top:8936;width:10;height:20" coordorigin="12720,8936" coordsize="10,20" path="m12720,8956l12729,8956,12729,8936,12720,8936,12720,8956xe" filled="true" fillcolor="#000000" stroked="false">
                <v:path arrowok="t"/>
                <v:fill type="solid"/>
              </v:shape>
            </v:group>
            <v:group style="position:absolute;left:12720;top:8956;width:10;height:20" coordorigin="12720,8956" coordsize="10,20">
              <v:shape style="position:absolute;left:12720;top:8956;width:10;height:20" coordorigin="12720,8956" coordsize="10,20" path="m12720,8975l12729,8975,12729,8956,12720,8956,12720,8975xe" filled="true" fillcolor="#000000" stroked="false">
                <v:path arrowok="t"/>
                <v:fill type="solid"/>
              </v:shape>
            </v:group>
            <v:group style="position:absolute;left:12720;top:8975;width:10;height:20" coordorigin="12720,8975" coordsize="10,20">
              <v:shape style="position:absolute;left:12720;top:8975;width:10;height:20" coordorigin="12720,8975" coordsize="10,20" path="m12720,8994l12729,8994,12729,8975,12720,8975,12720,8994xe" filled="true" fillcolor="#000000" stroked="false">
                <v:path arrowok="t"/>
                <v:fill type="solid"/>
              </v:shape>
            </v:group>
            <v:group style="position:absolute;left:12720;top:8998;width:10;height:2" coordorigin="12720,8998" coordsize="10,2">
              <v:shape style="position:absolute;left:12720;top:8998;width:10;height:2" coordorigin="12720,8998" coordsize="10,0" path="m12720,8998l12729,8998e" filled="false" stroked="true" strokeweight=".359985pt" strokecolor="#000000">
                <v:path arrowok="t"/>
              </v:shape>
            </v:group>
            <v:group style="position:absolute;left:14018;top:8783;width:10;height:20" coordorigin="14018,8783" coordsize="10,20">
              <v:shape style="position:absolute;left:14018;top:8783;width:10;height:20" coordorigin="14018,8783" coordsize="10,20" path="m14018,8802l14028,8802,14028,8783,14018,8783,14018,8802xe" filled="true" fillcolor="#000000" stroked="false">
                <v:path arrowok="t"/>
                <v:fill type="solid"/>
              </v:shape>
            </v:group>
            <v:group style="position:absolute;left:14018;top:8802;width:10;height:20" coordorigin="14018,8802" coordsize="10,20">
              <v:shape style="position:absolute;left:14018;top:8802;width:10;height:20" coordorigin="14018,8802" coordsize="10,20" path="m14018,8821l14028,8821,14028,8802,14018,8802,14018,8821xe" filled="true" fillcolor="#000000" stroked="false">
                <v:path arrowok="t"/>
                <v:fill type="solid"/>
              </v:shape>
            </v:group>
            <v:group style="position:absolute;left:14018;top:8821;width:10;height:20" coordorigin="14018,8821" coordsize="10,20">
              <v:shape style="position:absolute;left:14018;top:8821;width:10;height:20" coordorigin="14018,8821" coordsize="10,20" path="m14018,8840l14028,8840,14028,8821,14018,8821,14018,8840xe" filled="true" fillcolor="#000000" stroked="false">
                <v:path arrowok="t"/>
                <v:fill type="solid"/>
              </v:shape>
            </v:group>
            <v:group style="position:absolute;left:14018;top:8840;width:10;height:20" coordorigin="14018,8840" coordsize="10,20">
              <v:shape style="position:absolute;left:14018;top:8840;width:10;height:20" coordorigin="14018,8840" coordsize="10,20" path="m14018,8860l14028,8860,14028,8840,14018,8840,14018,8860xe" filled="true" fillcolor="#000000" stroked="false">
                <v:path arrowok="t"/>
                <v:fill type="solid"/>
              </v:shape>
            </v:group>
            <v:group style="position:absolute;left:14018;top:8860;width:10;height:20" coordorigin="14018,8860" coordsize="10,20">
              <v:shape style="position:absolute;left:14018;top:8860;width:10;height:20" coordorigin="14018,8860" coordsize="10,20" path="m14018,8879l14028,8879,14028,8860,14018,8860,14018,8879xe" filled="true" fillcolor="#000000" stroked="false">
                <v:path arrowok="t"/>
                <v:fill type="solid"/>
              </v:shape>
            </v:group>
            <v:group style="position:absolute;left:14018;top:8879;width:10;height:20" coordorigin="14018,8879" coordsize="10,20">
              <v:shape style="position:absolute;left:14018;top:8879;width:10;height:20" coordorigin="14018,8879" coordsize="10,20" path="m14018,8898l14028,8898,14028,8879,14018,8879,14018,8898xe" filled="true" fillcolor="#000000" stroked="false">
                <v:path arrowok="t"/>
                <v:fill type="solid"/>
              </v:shape>
            </v:group>
            <v:group style="position:absolute;left:14018;top:8898;width:10;height:20" coordorigin="14018,8898" coordsize="10,20">
              <v:shape style="position:absolute;left:14018;top:8898;width:10;height:20" coordorigin="14018,8898" coordsize="10,20" path="m14018,8917l14028,8917,14028,8898,14018,8898,14018,8917xe" filled="true" fillcolor="#000000" stroked="false">
                <v:path arrowok="t"/>
                <v:fill type="solid"/>
              </v:shape>
            </v:group>
            <v:group style="position:absolute;left:14018;top:8917;width:10;height:20" coordorigin="14018,8917" coordsize="10,20">
              <v:shape style="position:absolute;left:14018;top:8917;width:10;height:20" coordorigin="14018,8917" coordsize="10,20" path="m14018,8936l14028,8936,14028,8917,14018,8917,14018,8936xe" filled="true" fillcolor="#000000" stroked="false">
                <v:path arrowok="t"/>
                <v:fill type="solid"/>
              </v:shape>
            </v:group>
            <v:group style="position:absolute;left:14018;top:8936;width:10;height:20" coordorigin="14018,8936" coordsize="10,20">
              <v:shape style="position:absolute;left:14018;top:8936;width:10;height:20" coordorigin="14018,8936" coordsize="10,20" path="m14018,8956l14028,8956,14028,8936,14018,8936,14018,8956xe" filled="true" fillcolor="#000000" stroked="false">
                <v:path arrowok="t"/>
                <v:fill type="solid"/>
              </v:shape>
            </v:group>
            <v:group style="position:absolute;left:14018;top:8956;width:10;height:20" coordorigin="14018,8956" coordsize="10,20">
              <v:shape style="position:absolute;left:14018;top:8956;width:10;height:20" coordorigin="14018,8956" coordsize="10,20" path="m14018,8975l14028,8975,14028,8956,14018,8956,14018,8975xe" filled="true" fillcolor="#000000" stroked="false">
                <v:path arrowok="t"/>
                <v:fill type="solid"/>
              </v:shape>
            </v:group>
            <v:group style="position:absolute;left:14018;top:8975;width:10;height:20" coordorigin="14018,8975" coordsize="10,20">
              <v:shape style="position:absolute;left:14018;top:8975;width:10;height:20" coordorigin="14018,8975" coordsize="10,20" path="m14018,8994l14028,8994,14028,8975,14018,8975,14018,8994xe" filled="true" fillcolor="#000000" stroked="false">
                <v:path arrowok="t"/>
                <v:fill type="solid"/>
              </v:shape>
            </v:group>
            <v:group style="position:absolute;left:14018;top:8998;width:10;height:2" coordorigin="14018,8998" coordsize="10,2">
              <v:shape style="position:absolute;left:14018;top:8998;width:10;height:2" coordorigin="14018,8998" coordsize="10,0" path="m14018,8998l14028,8998e" filled="false" stroked="true" strokeweight=".359985pt" strokecolor="#000000">
                <v:path arrowok="t"/>
              </v:shape>
              <v:shape style="position:absolute;left:1128;top:9001;width:2003;height:10" type="#_x0000_t75" stroked="false">
                <v:imagedata r:id="rId181" o:title=""/>
              </v:shape>
              <v:shape style="position:absolute;left:3126;top:9001;width:1302;height:10" type="#_x0000_t75" stroked="false">
                <v:imagedata r:id="rId173" o:title=""/>
              </v:shape>
              <v:shape style="position:absolute;left:4424;top:9001;width:635;height:10" type="#_x0000_t75" stroked="false">
                <v:imagedata r:id="rId174" o:title=""/>
              </v:shape>
              <v:shape style="position:absolute;left:5054;top:9001;width:715;height:10" type="#_x0000_t75" stroked="false">
                <v:imagedata r:id="rId170" o:title=""/>
              </v:shape>
              <v:shape style="position:absolute;left:5764;top:9001;width:570;height:10" type="#_x0000_t75" stroked="false">
                <v:imagedata r:id="rId171" o:title=""/>
              </v:shape>
              <v:shape style="position:absolute;left:6329;top:9001;width:1490;height:10" type="#_x0000_t75" stroked="false">
                <v:imagedata r:id="rId165" o:title=""/>
              </v:shape>
              <v:shape style="position:absolute;left:7815;top:9001;width:2348;height:10" type="#_x0000_t75" stroked="false">
                <v:imagedata r:id="rId166" o:title=""/>
              </v:shape>
              <v:shape style="position:absolute;left:10158;top:9001;width:1279;height:10" type="#_x0000_t75" stroked="false">
                <v:imagedata r:id="rId167" o:title=""/>
              </v:shape>
              <v:shape style="position:absolute;left:11432;top:9001;width:3958;height:10" type="#_x0000_t75" stroked="false">
                <v:imagedata r:id="rId175" o:title=""/>
              </v:shape>
            </v:group>
            <v:group style="position:absolute;left:4428;top:9011;width:10;height:20" coordorigin="4428,9011" coordsize="10,20">
              <v:shape style="position:absolute;left:4428;top:9011;width:10;height:20" coordorigin="4428,9011" coordsize="10,20" path="m4428,9030l4438,9030,4438,9011,4428,9011,4428,9030xe" filled="true" fillcolor="#000000" stroked="false">
                <v:path arrowok="t"/>
                <v:fill type="solid"/>
              </v:shape>
            </v:group>
            <v:group style="position:absolute;left:4428;top:9030;width:10;height:20" coordorigin="4428,9030" coordsize="10,20">
              <v:shape style="position:absolute;left:4428;top:9030;width:10;height:20" coordorigin="4428,9030" coordsize="10,20" path="m4428,9049l4438,9049,4438,9030,4428,9030,4428,9049xe" filled="true" fillcolor="#000000" stroked="false">
                <v:path arrowok="t"/>
                <v:fill type="solid"/>
              </v:shape>
            </v:group>
            <v:group style="position:absolute;left:4428;top:9049;width:10;height:20" coordorigin="4428,9049" coordsize="10,20">
              <v:shape style="position:absolute;left:4428;top:9049;width:10;height:20" coordorigin="4428,9049" coordsize="10,20" path="m4428,9068l4438,9068,4438,9049,4428,9049,4428,9068xe" filled="true" fillcolor="#000000" stroked="false">
                <v:path arrowok="t"/>
                <v:fill type="solid"/>
              </v:shape>
            </v:group>
            <v:group style="position:absolute;left:4428;top:9068;width:10;height:20" coordorigin="4428,9068" coordsize="10,20">
              <v:shape style="position:absolute;left:4428;top:9068;width:10;height:20" coordorigin="4428,9068" coordsize="10,20" path="m4428,9088l4438,9088,4438,9068,4428,9068,4428,9088xe" filled="true" fillcolor="#000000" stroked="false">
                <v:path arrowok="t"/>
                <v:fill type="solid"/>
              </v:shape>
            </v:group>
            <v:group style="position:absolute;left:4428;top:9088;width:10;height:20" coordorigin="4428,9088" coordsize="10,20">
              <v:shape style="position:absolute;left:4428;top:9088;width:10;height:20" coordorigin="4428,9088" coordsize="10,20" path="m4428,9107l4438,9107,4438,9088,4428,9088,4428,9107xe" filled="true" fillcolor="#000000" stroked="false">
                <v:path arrowok="t"/>
                <v:fill type="solid"/>
              </v:shape>
            </v:group>
            <v:group style="position:absolute;left:4428;top:9107;width:10;height:20" coordorigin="4428,9107" coordsize="10,20">
              <v:shape style="position:absolute;left:4428;top:9107;width:10;height:20" coordorigin="4428,9107" coordsize="10,20" path="m4428,9126l4438,9126,4438,9107,4428,9107,4428,9126xe" filled="true" fillcolor="#000000" stroked="false">
                <v:path arrowok="t"/>
                <v:fill type="solid"/>
              </v:shape>
            </v:group>
            <v:group style="position:absolute;left:4428;top:9126;width:10;height:20" coordorigin="4428,9126" coordsize="10,20">
              <v:shape style="position:absolute;left:4428;top:9126;width:10;height:20" coordorigin="4428,9126" coordsize="10,20" path="m4428,9145l4438,9145,4438,9126,4428,9126,4428,9145xe" filled="true" fillcolor="#000000" stroked="false">
                <v:path arrowok="t"/>
                <v:fill type="solid"/>
              </v:shape>
            </v:group>
            <v:group style="position:absolute;left:4428;top:9145;width:10;height:20" coordorigin="4428,9145" coordsize="10,20">
              <v:shape style="position:absolute;left:4428;top:9145;width:10;height:20" coordorigin="4428,9145" coordsize="10,20" path="m4428,9164l4438,9164,4438,9145,4428,9145,4428,9164xe" filled="true" fillcolor="#000000" stroked="false">
                <v:path arrowok="t"/>
                <v:fill type="solid"/>
              </v:shape>
            </v:group>
            <v:group style="position:absolute;left:4428;top:9164;width:10;height:20" coordorigin="4428,9164" coordsize="10,20">
              <v:shape style="position:absolute;left:4428;top:9164;width:10;height:20" coordorigin="4428,9164" coordsize="10,20" path="m4428,9184l4438,9184,4438,9164,4428,9164,4428,9184xe" filled="true" fillcolor="#000000" stroked="false">
                <v:path arrowok="t"/>
                <v:fill type="solid"/>
              </v:shape>
            </v:group>
            <v:group style="position:absolute;left:4428;top:9184;width:10;height:20" coordorigin="4428,9184" coordsize="10,20">
              <v:shape style="position:absolute;left:4428;top:9184;width:10;height:20" coordorigin="4428,9184" coordsize="10,20" path="m4428,9203l4438,9203,4438,9184,4428,9184,4428,9203xe" filled="true" fillcolor="#000000" stroked="false">
                <v:path arrowok="t"/>
                <v:fill type="solid"/>
              </v:shape>
            </v:group>
            <v:group style="position:absolute;left:4428;top:9203;width:10;height:20" coordorigin="4428,9203" coordsize="10,20">
              <v:shape style="position:absolute;left:4428;top:9203;width:10;height:20" coordorigin="4428,9203" coordsize="10,20" path="m4428,9222l4438,9222,4438,9203,4428,9203,4428,9222xe" filled="true" fillcolor="#000000" stroked="false">
                <v:path arrowok="t"/>
                <v:fill type="solid"/>
              </v:shape>
            </v:group>
            <v:group style="position:absolute;left:4428;top:9225;width:10;height:2" coordorigin="4428,9225" coordsize="10,2">
              <v:shape style="position:absolute;left:4428;top:9225;width:10;height:2" coordorigin="4428,9225" coordsize="10,0" path="m4428,9225l4438,9225e" filled="false" stroked="true" strokeweight=".299988pt" strokecolor="#000000">
                <v:path arrowok="t"/>
              </v:shape>
            </v:group>
            <v:group style="position:absolute;left:5058;top:9011;width:10;height:20" coordorigin="5058,9011" coordsize="10,20">
              <v:shape style="position:absolute;left:5058;top:9011;width:10;height:20" coordorigin="5058,9011" coordsize="10,20" path="m5058,9030l5068,9030,5068,9011,5058,9011,5058,9030xe" filled="true" fillcolor="#000000" stroked="false">
                <v:path arrowok="t"/>
                <v:fill type="solid"/>
              </v:shape>
            </v:group>
            <v:group style="position:absolute;left:5058;top:9030;width:10;height:20" coordorigin="5058,9030" coordsize="10,20">
              <v:shape style="position:absolute;left:5058;top:9030;width:10;height:20" coordorigin="5058,9030" coordsize="10,20" path="m5058,9049l5068,9049,5068,9030,5058,9030,5058,9049xe" filled="true" fillcolor="#000000" stroked="false">
                <v:path arrowok="t"/>
                <v:fill type="solid"/>
              </v:shape>
            </v:group>
            <v:group style="position:absolute;left:5058;top:9049;width:10;height:20" coordorigin="5058,9049" coordsize="10,20">
              <v:shape style="position:absolute;left:5058;top:9049;width:10;height:20" coordorigin="5058,9049" coordsize="10,20" path="m5058,9068l5068,9068,5068,9049,5058,9049,5058,9068xe" filled="true" fillcolor="#000000" stroked="false">
                <v:path arrowok="t"/>
                <v:fill type="solid"/>
              </v:shape>
            </v:group>
            <v:group style="position:absolute;left:5058;top:9068;width:10;height:20" coordorigin="5058,9068" coordsize="10,20">
              <v:shape style="position:absolute;left:5058;top:9068;width:10;height:20" coordorigin="5058,9068" coordsize="10,20" path="m5058,9088l5068,9088,5068,9068,5058,9068,5058,9088xe" filled="true" fillcolor="#000000" stroked="false">
                <v:path arrowok="t"/>
                <v:fill type="solid"/>
              </v:shape>
            </v:group>
            <v:group style="position:absolute;left:5058;top:9088;width:10;height:20" coordorigin="5058,9088" coordsize="10,20">
              <v:shape style="position:absolute;left:5058;top:9088;width:10;height:20" coordorigin="5058,9088" coordsize="10,20" path="m5058,9107l5068,9107,5068,9088,5058,9088,5058,9107xe" filled="true" fillcolor="#000000" stroked="false">
                <v:path arrowok="t"/>
                <v:fill type="solid"/>
              </v:shape>
            </v:group>
            <v:group style="position:absolute;left:5058;top:9107;width:10;height:20" coordorigin="5058,9107" coordsize="10,20">
              <v:shape style="position:absolute;left:5058;top:9107;width:10;height:20" coordorigin="5058,9107" coordsize="10,20" path="m5058,9126l5068,9126,5068,9107,5058,9107,5058,9126xe" filled="true" fillcolor="#000000" stroked="false">
                <v:path arrowok="t"/>
                <v:fill type="solid"/>
              </v:shape>
            </v:group>
            <v:group style="position:absolute;left:5058;top:9126;width:10;height:20" coordorigin="5058,9126" coordsize="10,20">
              <v:shape style="position:absolute;left:5058;top:9126;width:10;height:20" coordorigin="5058,9126" coordsize="10,20" path="m5058,9145l5068,9145,5068,9126,5058,9126,5058,9145xe" filled="true" fillcolor="#000000" stroked="false">
                <v:path arrowok="t"/>
                <v:fill type="solid"/>
              </v:shape>
            </v:group>
            <v:group style="position:absolute;left:5058;top:9145;width:10;height:20" coordorigin="5058,9145" coordsize="10,20">
              <v:shape style="position:absolute;left:5058;top:9145;width:10;height:20" coordorigin="5058,9145" coordsize="10,20" path="m5058,9164l5068,9164,5068,9145,5058,9145,5058,9164xe" filled="true" fillcolor="#000000" stroked="false">
                <v:path arrowok="t"/>
                <v:fill type="solid"/>
              </v:shape>
            </v:group>
            <v:group style="position:absolute;left:5058;top:9164;width:10;height:20" coordorigin="5058,9164" coordsize="10,20">
              <v:shape style="position:absolute;left:5058;top:9164;width:10;height:20" coordorigin="5058,9164" coordsize="10,20" path="m5058,9184l5068,9184,5068,9164,5058,9164,5058,9184xe" filled="true" fillcolor="#000000" stroked="false">
                <v:path arrowok="t"/>
                <v:fill type="solid"/>
              </v:shape>
            </v:group>
            <v:group style="position:absolute;left:5058;top:9184;width:10;height:20" coordorigin="5058,9184" coordsize="10,20">
              <v:shape style="position:absolute;left:5058;top:9184;width:10;height:20" coordorigin="5058,9184" coordsize="10,20" path="m5058,9203l5068,9203,5068,9184,5058,9184,5058,9203xe" filled="true" fillcolor="#000000" stroked="false">
                <v:path arrowok="t"/>
                <v:fill type="solid"/>
              </v:shape>
            </v:group>
            <v:group style="position:absolute;left:5058;top:9203;width:10;height:20" coordorigin="5058,9203" coordsize="10,20">
              <v:shape style="position:absolute;left:5058;top:9203;width:10;height:20" coordorigin="5058,9203" coordsize="10,20" path="m5058,9222l5068,9222,5068,9203,5058,9203,5058,9222xe" filled="true" fillcolor="#000000" stroked="false">
                <v:path arrowok="t"/>
                <v:fill type="solid"/>
              </v:shape>
            </v:group>
            <v:group style="position:absolute;left:5058;top:9225;width:10;height:2" coordorigin="5058,9225" coordsize="10,2">
              <v:shape style="position:absolute;left:5058;top:9225;width:10;height:2" coordorigin="5058,9225" coordsize="10,0" path="m5058,9225l5068,9225e" filled="false" stroked="true" strokeweight=".299988pt" strokecolor="#000000">
                <v:path arrowok="t"/>
              </v:shape>
            </v:group>
            <v:group style="position:absolute;left:5769;top:9011;width:10;height:20" coordorigin="5769,9011" coordsize="10,20">
              <v:shape style="position:absolute;left:5769;top:9011;width:10;height:20" coordorigin="5769,9011" coordsize="10,20" path="m5769,9030l5778,9030,5778,9011,5769,9011,5769,9030xe" filled="true" fillcolor="#000000" stroked="false">
                <v:path arrowok="t"/>
                <v:fill type="solid"/>
              </v:shape>
            </v:group>
            <v:group style="position:absolute;left:5769;top:9030;width:10;height:20" coordorigin="5769,9030" coordsize="10,20">
              <v:shape style="position:absolute;left:5769;top:9030;width:10;height:20" coordorigin="5769,9030" coordsize="10,20" path="m5769,9049l5778,9049,5778,9030,5769,9030,5769,9049xe" filled="true" fillcolor="#000000" stroked="false">
                <v:path arrowok="t"/>
                <v:fill type="solid"/>
              </v:shape>
            </v:group>
            <v:group style="position:absolute;left:5769;top:9049;width:10;height:20" coordorigin="5769,9049" coordsize="10,20">
              <v:shape style="position:absolute;left:5769;top:9049;width:10;height:20" coordorigin="5769,9049" coordsize="10,20" path="m5769,9068l5778,9068,5778,9049,5769,9049,5769,9068xe" filled="true" fillcolor="#000000" stroked="false">
                <v:path arrowok="t"/>
                <v:fill type="solid"/>
              </v:shape>
            </v:group>
            <v:group style="position:absolute;left:5769;top:9068;width:10;height:20" coordorigin="5769,9068" coordsize="10,20">
              <v:shape style="position:absolute;left:5769;top:9068;width:10;height:20" coordorigin="5769,9068" coordsize="10,20" path="m5769,9088l5778,9088,5778,9068,5769,9068,5769,9088xe" filled="true" fillcolor="#000000" stroked="false">
                <v:path arrowok="t"/>
                <v:fill type="solid"/>
              </v:shape>
            </v:group>
            <v:group style="position:absolute;left:5769;top:9088;width:10;height:20" coordorigin="5769,9088" coordsize="10,20">
              <v:shape style="position:absolute;left:5769;top:9088;width:10;height:20" coordorigin="5769,9088" coordsize="10,20" path="m5769,9107l5778,9107,5778,9088,5769,9088,5769,9107xe" filled="true" fillcolor="#000000" stroked="false">
                <v:path arrowok="t"/>
                <v:fill type="solid"/>
              </v:shape>
            </v:group>
            <v:group style="position:absolute;left:5769;top:9107;width:10;height:20" coordorigin="5769,9107" coordsize="10,20">
              <v:shape style="position:absolute;left:5769;top:9107;width:10;height:20" coordorigin="5769,9107" coordsize="10,20" path="m5769,9126l5778,9126,5778,9107,5769,9107,5769,9126xe" filled="true" fillcolor="#000000" stroked="false">
                <v:path arrowok="t"/>
                <v:fill type="solid"/>
              </v:shape>
            </v:group>
            <v:group style="position:absolute;left:5769;top:9126;width:10;height:20" coordorigin="5769,9126" coordsize="10,20">
              <v:shape style="position:absolute;left:5769;top:9126;width:10;height:20" coordorigin="5769,9126" coordsize="10,20" path="m5769,9145l5778,9145,5778,9126,5769,9126,5769,9145xe" filled="true" fillcolor="#000000" stroked="false">
                <v:path arrowok="t"/>
                <v:fill type="solid"/>
              </v:shape>
            </v:group>
            <v:group style="position:absolute;left:5769;top:9145;width:10;height:20" coordorigin="5769,9145" coordsize="10,20">
              <v:shape style="position:absolute;left:5769;top:9145;width:10;height:20" coordorigin="5769,9145" coordsize="10,20" path="m5769,9164l5778,9164,5778,9145,5769,9145,5769,9164xe" filled="true" fillcolor="#000000" stroked="false">
                <v:path arrowok="t"/>
                <v:fill type="solid"/>
              </v:shape>
            </v:group>
            <v:group style="position:absolute;left:5769;top:9164;width:10;height:20" coordorigin="5769,9164" coordsize="10,20">
              <v:shape style="position:absolute;left:5769;top:9164;width:10;height:20" coordorigin="5769,9164" coordsize="10,20" path="m5769,9184l5778,9184,5778,9164,5769,9164,5769,9184xe" filled="true" fillcolor="#000000" stroked="false">
                <v:path arrowok="t"/>
                <v:fill type="solid"/>
              </v:shape>
            </v:group>
            <v:group style="position:absolute;left:5769;top:9184;width:10;height:20" coordorigin="5769,9184" coordsize="10,20">
              <v:shape style="position:absolute;left:5769;top:9184;width:10;height:20" coordorigin="5769,9184" coordsize="10,20" path="m5769,9203l5778,9203,5778,9184,5769,9184,5769,9203xe" filled="true" fillcolor="#000000" stroked="false">
                <v:path arrowok="t"/>
                <v:fill type="solid"/>
              </v:shape>
            </v:group>
            <v:group style="position:absolute;left:5769;top:9203;width:10;height:20" coordorigin="5769,9203" coordsize="10,20">
              <v:shape style="position:absolute;left:5769;top:9203;width:10;height:20" coordorigin="5769,9203" coordsize="10,20" path="m5769,9222l5778,9222,5778,9203,5769,9203,5769,9222xe" filled="true" fillcolor="#000000" stroked="false">
                <v:path arrowok="t"/>
                <v:fill type="solid"/>
              </v:shape>
            </v:group>
            <v:group style="position:absolute;left:5769;top:9225;width:10;height:2" coordorigin="5769,9225" coordsize="10,2">
              <v:shape style="position:absolute;left:5769;top:9225;width:10;height:2" coordorigin="5769,9225" coordsize="10,0" path="m5769,9225l5778,9225e" filled="false" stroked="true" strokeweight=".299988pt" strokecolor="#000000">
                <v:path arrowok="t"/>
              </v:shape>
            </v:group>
            <v:group style="position:absolute;left:6334;top:9011;width:10;height:20" coordorigin="6334,9011" coordsize="10,20">
              <v:shape style="position:absolute;left:6334;top:9011;width:10;height:20" coordorigin="6334,9011" coordsize="10,20" path="m6334,9030l6344,9030,6344,9011,6334,9011,6334,9030xe" filled="true" fillcolor="#000000" stroked="false">
                <v:path arrowok="t"/>
                <v:fill type="solid"/>
              </v:shape>
            </v:group>
            <v:group style="position:absolute;left:6334;top:9030;width:10;height:20" coordorigin="6334,9030" coordsize="10,20">
              <v:shape style="position:absolute;left:6334;top:9030;width:10;height:20" coordorigin="6334,9030" coordsize="10,20" path="m6334,9049l6344,9049,6344,9030,6334,9030,6334,9049xe" filled="true" fillcolor="#000000" stroked="false">
                <v:path arrowok="t"/>
                <v:fill type="solid"/>
              </v:shape>
            </v:group>
            <v:group style="position:absolute;left:6334;top:9049;width:10;height:20" coordorigin="6334,9049" coordsize="10,20">
              <v:shape style="position:absolute;left:6334;top:9049;width:10;height:20" coordorigin="6334,9049" coordsize="10,20" path="m6334,9068l6344,9068,6344,9049,6334,9049,6334,9068xe" filled="true" fillcolor="#000000" stroked="false">
                <v:path arrowok="t"/>
                <v:fill type="solid"/>
              </v:shape>
            </v:group>
            <v:group style="position:absolute;left:6334;top:9068;width:10;height:20" coordorigin="6334,9068" coordsize="10,20">
              <v:shape style="position:absolute;left:6334;top:9068;width:10;height:20" coordorigin="6334,9068" coordsize="10,20" path="m6334,9088l6344,9088,6344,9068,6334,9068,6334,9088xe" filled="true" fillcolor="#000000" stroked="false">
                <v:path arrowok="t"/>
                <v:fill type="solid"/>
              </v:shape>
            </v:group>
            <v:group style="position:absolute;left:6334;top:9088;width:10;height:20" coordorigin="6334,9088" coordsize="10,20">
              <v:shape style="position:absolute;left:6334;top:9088;width:10;height:20" coordorigin="6334,9088" coordsize="10,20" path="m6334,9107l6344,9107,6344,9088,6334,9088,6334,9107xe" filled="true" fillcolor="#000000" stroked="false">
                <v:path arrowok="t"/>
                <v:fill type="solid"/>
              </v:shape>
            </v:group>
            <v:group style="position:absolute;left:6334;top:9107;width:10;height:20" coordorigin="6334,9107" coordsize="10,20">
              <v:shape style="position:absolute;left:6334;top:9107;width:10;height:20" coordorigin="6334,9107" coordsize="10,20" path="m6334,9126l6344,9126,6344,9107,6334,9107,6334,9126xe" filled="true" fillcolor="#000000" stroked="false">
                <v:path arrowok="t"/>
                <v:fill type="solid"/>
              </v:shape>
            </v:group>
            <v:group style="position:absolute;left:6334;top:9126;width:10;height:20" coordorigin="6334,9126" coordsize="10,20">
              <v:shape style="position:absolute;left:6334;top:9126;width:10;height:20" coordorigin="6334,9126" coordsize="10,20" path="m6334,9145l6344,9145,6344,9126,6334,9126,6334,9145xe" filled="true" fillcolor="#000000" stroked="false">
                <v:path arrowok="t"/>
                <v:fill type="solid"/>
              </v:shape>
            </v:group>
            <v:group style="position:absolute;left:6334;top:9145;width:10;height:20" coordorigin="6334,9145" coordsize="10,20">
              <v:shape style="position:absolute;left:6334;top:9145;width:10;height:20" coordorigin="6334,9145" coordsize="10,20" path="m6334,9164l6344,9164,6344,9145,6334,9145,6334,9164xe" filled="true" fillcolor="#000000" stroked="false">
                <v:path arrowok="t"/>
                <v:fill type="solid"/>
              </v:shape>
            </v:group>
            <v:group style="position:absolute;left:6334;top:9164;width:10;height:20" coordorigin="6334,9164" coordsize="10,20">
              <v:shape style="position:absolute;left:6334;top:9164;width:10;height:20" coordorigin="6334,9164" coordsize="10,20" path="m6334,9184l6344,9184,6344,9164,6334,9164,6334,9184xe" filled="true" fillcolor="#000000" stroked="false">
                <v:path arrowok="t"/>
                <v:fill type="solid"/>
              </v:shape>
            </v:group>
            <v:group style="position:absolute;left:6334;top:9184;width:10;height:20" coordorigin="6334,9184" coordsize="10,20">
              <v:shape style="position:absolute;left:6334;top:9184;width:10;height:20" coordorigin="6334,9184" coordsize="10,20" path="m6334,9203l6344,9203,6344,9184,6334,9184,6334,9203xe" filled="true" fillcolor="#000000" stroked="false">
                <v:path arrowok="t"/>
                <v:fill type="solid"/>
              </v:shape>
            </v:group>
            <v:group style="position:absolute;left:6334;top:9203;width:10;height:20" coordorigin="6334,9203" coordsize="10,20">
              <v:shape style="position:absolute;left:6334;top:9203;width:10;height:20" coordorigin="6334,9203" coordsize="10,20" path="m6334,9222l6344,9222,6344,9203,6334,9203,6334,9222xe" filled="true" fillcolor="#000000" stroked="false">
                <v:path arrowok="t"/>
                <v:fill type="solid"/>
              </v:shape>
            </v:group>
            <v:group style="position:absolute;left:6334;top:9225;width:10;height:2" coordorigin="6334,9225" coordsize="10,2">
              <v:shape style="position:absolute;left:6334;top:9225;width:10;height:2" coordorigin="6334,9225" coordsize="10,0" path="m6334,9225l6344,9225e" filled="false" stroked="true" strokeweight=".299988pt" strokecolor="#000000">
                <v:path arrowok="t"/>
              </v:shape>
            </v:group>
            <v:group style="position:absolute;left:7820;top:9011;width:10;height:20" coordorigin="7820,9011" coordsize="10,20">
              <v:shape style="position:absolute;left:7820;top:9011;width:10;height:20" coordorigin="7820,9011" coordsize="10,20" path="m7820,9030l7829,9030,7829,9011,7820,9011,7820,9030xe" filled="true" fillcolor="#000000" stroked="false">
                <v:path arrowok="t"/>
                <v:fill type="solid"/>
              </v:shape>
            </v:group>
            <v:group style="position:absolute;left:7820;top:9030;width:10;height:20" coordorigin="7820,9030" coordsize="10,20">
              <v:shape style="position:absolute;left:7820;top:9030;width:10;height:20" coordorigin="7820,9030" coordsize="10,20" path="m7820,9049l7829,9049,7829,9030,7820,9030,7820,9049xe" filled="true" fillcolor="#000000" stroked="false">
                <v:path arrowok="t"/>
                <v:fill type="solid"/>
              </v:shape>
            </v:group>
            <v:group style="position:absolute;left:7820;top:9049;width:10;height:20" coordorigin="7820,9049" coordsize="10,20">
              <v:shape style="position:absolute;left:7820;top:9049;width:10;height:20" coordorigin="7820,9049" coordsize="10,20" path="m7820,9068l7829,9068,7829,9049,7820,9049,7820,9068xe" filled="true" fillcolor="#000000" stroked="false">
                <v:path arrowok="t"/>
                <v:fill type="solid"/>
              </v:shape>
            </v:group>
            <v:group style="position:absolute;left:7820;top:9068;width:10;height:20" coordorigin="7820,9068" coordsize="10,20">
              <v:shape style="position:absolute;left:7820;top:9068;width:10;height:20" coordorigin="7820,9068" coordsize="10,20" path="m7820,9088l7829,9088,7829,9068,7820,9068,7820,9088xe" filled="true" fillcolor="#000000" stroked="false">
                <v:path arrowok="t"/>
                <v:fill type="solid"/>
              </v:shape>
            </v:group>
            <v:group style="position:absolute;left:7820;top:9088;width:10;height:20" coordorigin="7820,9088" coordsize="10,20">
              <v:shape style="position:absolute;left:7820;top:9088;width:10;height:20" coordorigin="7820,9088" coordsize="10,20" path="m7820,9107l7829,9107,7829,9088,7820,9088,7820,9107xe" filled="true" fillcolor="#000000" stroked="false">
                <v:path arrowok="t"/>
                <v:fill type="solid"/>
              </v:shape>
            </v:group>
            <v:group style="position:absolute;left:7820;top:9107;width:10;height:20" coordorigin="7820,9107" coordsize="10,20">
              <v:shape style="position:absolute;left:7820;top:9107;width:10;height:20" coordorigin="7820,9107" coordsize="10,20" path="m7820,9126l7829,9126,7829,9107,7820,9107,7820,9126xe" filled="true" fillcolor="#000000" stroked="false">
                <v:path arrowok="t"/>
                <v:fill type="solid"/>
              </v:shape>
            </v:group>
            <v:group style="position:absolute;left:7820;top:9126;width:10;height:20" coordorigin="7820,9126" coordsize="10,20">
              <v:shape style="position:absolute;left:7820;top:9126;width:10;height:20" coordorigin="7820,9126" coordsize="10,20" path="m7820,9145l7829,9145,7829,9126,7820,9126,7820,9145xe" filled="true" fillcolor="#000000" stroked="false">
                <v:path arrowok="t"/>
                <v:fill type="solid"/>
              </v:shape>
            </v:group>
            <v:group style="position:absolute;left:7820;top:9145;width:10;height:20" coordorigin="7820,9145" coordsize="10,20">
              <v:shape style="position:absolute;left:7820;top:9145;width:10;height:20" coordorigin="7820,9145" coordsize="10,20" path="m7820,9164l7829,9164,7829,9145,7820,9145,7820,9164xe" filled="true" fillcolor="#000000" stroked="false">
                <v:path arrowok="t"/>
                <v:fill type="solid"/>
              </v:shape>
            </v:group>
            <v:group style="position:absolute;left:7820;top:9164;width:10;height:20" coordorigin="7820,9164" coordsize="10,20">
              <v:shape style="position:absolute;left:7820;top:9164;width:10;height:20" coordorigin="7820,9164" coordsize="10,20" path="m7820,9184l7829,9184,7829,9164,7820,9164,7820,9184xe" filled="true" fillcolor="#000000" stroked="false">
                <v:path arrowok="t"/>
                <v:fill type="solid"/>
              </v:shape>
            </v:group>
            <v:group style="position:absolute;left:7820;top:9184;width:10;height:20" coordorigin="7820,9184" coordsize="10,20">
              <v:shape style="position:absolute;left:7820;top:9184;width:10;height:20" coordorigin="7820,9184" coordsize="10,20" path="m7820,9203l7829,9203,7829,9184,7820,9184,7820,9203xe" filled="true" fillcolor="#000000" stroked="false">
                <v:path arrowok="t"/>
                <v:fill type="solid"/>
              </v:shape>
            </v:group>
            <v:group style="position:absolute;left:7820;top:9203;width:10;height:20" coordorigin="7820,9203" coordsize="10,20">
              <v:shape style="position:absolute;left:7820;top:9203;width:10;height:20" coordorigin="7820,9203" coordsize="10,20" path="m7820,9222l7829,9222,7829,9203,7820,9203,7820,9222xe" filled="true" fillcolor="#000000" stroked="false">
                <v:path arrowok="t"/>
                <v:fill type="solid"/>
              </v:shape>
            </v:group>
            <v:group style="position:absolute;left:7820;top:9225;width:10;height:2" coordorigin="7820,9225" coordsize="10,2">
              <v:shape style="position:absolute;left:7820;top:9225;width:10;height:2" coordorigin="7820,9225" coordsize="10,0" path="m7820,9225l7829,9225e" filled="false" stroked="true" strokeweight=".299988pt" strokecolor="#000000">
                <v:path arrowok="t"/>
              </v:shape>
            </v:group>
            <v:group style="position:absolute;left:8462;top:9011;width:10;height:20" coordorigin="8462,9011" coordsize="10,20">
              <v:shape style="position:absolute;left:8462;top:9011;width:10;height:20" coordorigin="8462,9011" coordsize="10,20" path="m8462,9030l8472,9030,8472,9011,8462,9011,8462,9030xe" filled="true" fillcolor="#000000" stroked="false">
                <v:path arrowok="t"/>
                <v:fill type="solid"/>
              </v:shape>
            </v:group>
            <v:group style="position:absolute;left:8462;top:9030;width:10;height:20" coordorigin="8462,9030" coordsize="10,20">
              <v:shape style="position:absolute;left:8462;top:9030;width:10;height:20" coordorigin="8462,9030" coordsize="10,20" path="m8462,9049l8472,9049,8472,9030,8462,9030,8462,9049xe" filled="true" fillcolor="#000000" stroked="false">
                <v:path arrowok="t"/>
                <v:fill type="solid"/>
              </v:shape>
            </v:group>
            <v:group style="position:absolute;left:8462;top:9049;width:10;height:20" coordorigin="8462,9049" coordsize="10,20">
              <v:shape style="position:absolute;left:8462;top:9049;width:10;height:20" coordorigin="8462,9049" coordsize="10,20" path="m8462,9068l8472,9068,8472,9049,8462,9049,8462,9068xe" filled="true" fillcolor="#000000" stroked="false">
                <v:path arrowok="t"/>
                <v:fill type="solid"/>
              </v:shape>
            </v:group>
            <v:group style="position:absolute;left:8462;top:9068;width:10;height:20" coordorigin="8462,9068" coordsize="10,20">
              <v:shape style="position:absolute;left:8462;top:9068;width:10;height:20" coordorigin="8462,9068" coordsize="10,20" path="m8462,9088l8472,9088,8472,9068,8462,9068,8462,9088xe" filled="true" fillcolor="#000000" stroked="false">
                <v:path arrowok="t"/>
                <v:fill type="solid"/>
              </v:shape>
            </v:group>
            <v:group style="position:absolute;left:8462;top:9088;width:10;height:20" coordorigin="8462,9088" coordsize="10,20">
              <v:shape style="position:absolute;left:8462;top:9088;width:10;height:20" coordorigin="8462,9088" coordsize="10,20" path="m8462,9107l8472,9107,8472,9088,8462,9088,8462,9107xe" filled="true" fillcolor="#000000" stroked="false">
                <v:path arrowok="t"/>
                <v:fill type="solid"/>
              </v:shape>
            </v:group>
            <v:group style="position:absolute;left:8462;top:9107;width:10;height:20" coordorigin="8462,9107" coordsize="10,20">
              <v:shape style="position:absolute;left:8462;top:9107;width:10;height:20" coordorigin="8462,9107" coordsize="10,20" path="m8462,9126l8472,9126,8472,9107,8462,9107,8462,9126xe" filled="true" fillcolor="#000000" stroked="false">
                <v:path arrowok="t"/>
                <v:fill type="solid"/>
              </v:shape>
            </v:group>
            <v:group style="position:absolute;left:8462;top:9126;width:10;height:20" coordorigin="8462,9126" coordsize="10,20">
              <v:shape style="position:absolute;left:8462;top:9126;width:10;height:20" coordorigin="8462,9126" coordsize="10,20" path="m8462,9145l8472,9145,8472,9126,8462,9126,8462,9145xe" filled="true" fillcolor="#000000" stroked="false">
                <v:path arrowok="t"/>
                <v:fill type="solid"/>
              </v:shape>
            </v:group>
            <v:group style="position:absolute;left:8462;top:9145;width:10;height:20" coordorigin="8462,9145" coordsize="10,20">
              <v:shape style="position:absolute;left:8462;top:9145;width:10;height:20" coordorigin="8462,9145" coordsize="10,20" path="m8462,9164l8472,9164,8472,9145,8462,9145,8462,9164xe" filled="true" fillcolor="#000000" stroked="false">
                <v:path arrowok="t"/>
                <v:fill type="solid"/>
              </v:shape>
            </v:group>
            <v:group style="position:absolute;left:8462;top:9164;width:10;height:20" coordorigin="8462,9164" coordsize="10,20">
              <v:shape style="position:absolute;left:8462;top:9164;width:10;height:20" coordorigin="8462,9164" coordsize="10,20" path="m8462,9184l8472,9184,8472,9164,8462,9164,8462,9184xe" filled="true" fillcolor="#000000" stroked="false">
                <v:path arrowok="t"/>
                <v:fill type="solid"/>
              </v:shape>
            </v:group>
            <v:group style="position:absolute;left:8462;top:9184;width:10;height:20" coordorigin="8462,9184" coordsize="10,20">
              <v:shape style="position:absolute;left:8462;top:9184;width:10;height:20" coordorigin="8462,9184" coordsize="10,20" path="m8462,9203l8472,9203,8472,9184,8462,9184,8462,9203xe" filled="true" fillcolor="#000000" stroked="false">
                <v:path arrowok="t"/>
                <v:fill type="solid"/>
              </v:shape>
            </v:group>
            <v:group style="position:absolute;left:8462;top:9203;width:10;height:20" coordorigin="8462,9203" coordsize="10,20">
              <v:shape style="position:absolute;left:8462;top:9203;width:10;height:20" coordorigin="8462,9203" coordsize="10,20" path="m8462,9222l8472,9222,8472,9203,8462,9203,8462,9222xe" filled="true" fillcolor="#000000" stroked="false">
                <v:path arrowok="t"/>
                <v:fill type="solid"/>
              </v:shape>
            </v:group>
            <v:group style="position:absolute;left:8462;top:9225;width:10;height:2" coordorigin="8462,9225" coordsize="10,2">
              <v:shape style="position:absolute;left:8462;top:9225;width:10;height:2" coordorigin="8462,9225" coordsize="10,0" path="m8462,9225l8472,9225e" filled="false" stroked="true" strokeweight=".299988pt" strokecolor="#000000">
                <v:path arrowok="t"/>
              </v:shape>
            </v:group>
            <v:group style="position:absolute;left:9597;top:9011;width:10;height:20" coordorigin="9597,9011" coordsize="10,20">
              <v:shape style="position:absolute;left:9597;top:9011;width:10;height:20" coordorigin="9597,9011" coordsize="10,20" path="m9597,9030l9607,9030,9607,9011,9597,9011,9597,9030xe" filled="true" fillcolor="#000000" stroked="false">
                <v:path arrowok="t"/>
                <v:fill type="solid"/>
              </v:shape>
            </v:group>
            <v:group style="position:absolute;left:9597;top:9030;width:10;height:20" coordorigin="9597,9030" coordsize="10,20">
              <v:shape style="position:absolute;left:9597;top:9030;width:10;height:20" coordorigin="9597,9030" coordsize="10,20" path="m9597,9049l9607,9049,9607,9030,9597,9030,9597,9049xe" filled="true" fillcolor="#000000" stroked="false">
                <v:path arrowok="t"/>
                <v:fill type="solid"/>
              </v:shape>
            </v:group>
            <v:group style="position:absolute;left:9597;top:9049;width:10;height:20" coordorigin="9597,9049" coordsize="10,20">
              <v:shape style="position:absolute;left:9597;top:9049;width:10;height:20" coordorigin="9597,9049" coordsize="10,20" path="m9597,9068l9607,9068,9607,9049,9597,9049,9597,9068xe" filled="true" fillcolor="#000000" stroked="false">
                <v:path arrowok="t"/>
                <v:fill type="solid"/>
              </v:shape>
            </v:group>
            <v:group style="position:absolute;left:9597;top:9068;width:10;height:20" coordorigin="9597,9068" coordsize="10,20">
              <v:shape style="position:absolute;left:9597;top:9068;width:10;height:20" coordorigin="9597,9068" coordsize="10,20" path="m9597,9088l9607,9088,9607,9068,9597,9068,9597,9088xe" filled="true" fillcolor="#000000" stroked="false">
                <v:path arrowok="t"/>
                <v:fill type="solid"/>
              </v:shape>
            </v:group>
            <v:group style="position:absolute;left:9597;top:9088;width:10;height:20" coordorigin="9597,9088" coordsize="10,20">
              <v:shape style="position:absolute;left:9597;top:9088;width:10;height:20" coordorigin="9597,9088" coordsize="10,20" path="m9597,9107l9607,9107,9607,9088,9597,9088,9597,9107xe" filled="true" fillcolor="#000000" stroked="false">
                <v:path arrowok="t"/>
                <v:fill type="solid"/>
              </v:shape>
            </v:group>
            <v:group style="position:absolute;left:9597;top:9107;width:10;height:20" coordorigin="9597,9107" coordsize="10,20">
              <v:shape style="position:absolute;left:9597;top:9107;width:10;height:20" coordorigin="9597,9107" coordsize="10,20" path="m9597,9126l9607,9126,9607,9107,9597,9107,9597,9126xe" filled="true" fillcolor="#000000" stroked="false">
                <v:path arrowok="t"/>
                <v:fill type="solid"/>
              </v:shape>
            </v:group>
            <v:group style="position:absolute;left:9597;top:9126;width:10;height:20" coordorigin="9597,9126" coordsize="10,20">
              <v:shape style="position:absolute;left:9597;top:9126;width:10;height:20" coordorigin="9597,9126" coordsize="10,20" path="m9597,9145l9607,9145,9607,9126,9597,9126,9597,9145xe" filled="true" fillcolor="#000000" stroked="false">
                <v:path arrowok="t"/>
                <v:fill type="solid"/>
              </v:shape>
            </v:group>
            <v:group style="position:absolute;left:9597;top:9145;width:10;height:20" coordorigin="9597,9145" coordsize="10,20">
              <v:shape style="position:absolute;left:9597;top:9145;width:10;height:20" coordorigin="9597,9145" coordsize="10,20" path="m9597,9164l9607,9164,9607,9145,9597,9145,9597,9164xe" filled="true" fillcolor="#000000" stroked="false">
                <v:path arrowok="t"/>
                <v:fill type="solid"/>
              </v:shape>
            </v:group>
            <v:group style="position:absolute;left:9597;top:9164;width:10;height:20" coordorigin="9597,9164" coordsize="10,20">
              <v:shape style="position:absolute;left:9597;top:9164;width:10;height:20" coordorigin="9597,9164" coordsize="10,20" path="m9597,9184l9607,9184,9607,9164,9597,9164,9597,9184xe" filled="true" fillcolor="#000000" stroked="false">
                <v:path arrowok="t"/>
                <v:fill type="solid"/>
              </v:shape>
            </v:group>
            <v:group style="position:absolute;left:9597;top:9184;width:10;height:20" coordorigin="9597,9184" coordsize="10,20">
              <v:shape style="position:absolute;left:9597;top:9184;width:10;height:20" coordorigin="9597,9184" coordsize="10,20" path="m9597,9203l9607,9203,9607,9184,9597,9184,9597,9203xe" filled="true" fillcolor="#000000" stroked="false">
                <v:path arrowok="t"/>
                <v:fill type="solid"/>
              </v:shape>
            </v:group>
            <v:group style="position:absolute;left:9597;top:9203;width:10;height:20" coordorigin="9597,9203" coordsize="10,20">
              <v:shape style="position:absolute;left:9597;top:9203;width:10;height:20" coordorigin="9597,9203" coordsize="10,20" path="m9597,9222l9607,9222,9607,9203,9597,9203,9597,9222xe" filled="true" fillcolor="#000000" stroked="false">
                <v:path arrowok="t"/>
                <v:fill type="solid"/>
              </v:shape>
            </v:group>
            <v:group style="position:absolute;left:9597;top:9225;width:10;height:2" coordorigin="9597,9225" coordsize="10,2">
              <v:shape style="position:absolute;left:9597;top:9225;width:10;height:2" coordorigin="9597,9225" coordsize="10,0" path="m9597,9225l9607,9225e" filled="false" stroked="true" strokeweight=".299988pt" strokecolor="#000000">
                <v:path arrowok="t"/>
              </v:shape>
            </v:group>
            <v:group style="position:absolute;left:10162;top:9011;width:10;height:20" coordorigin="10162,9011" coordsize="10,20">
              <v:shape style="position:absolute;left:10162;top:9011;width:10;height:20" coordorigin="10162,9011" coordsize="10,20" path="m10162,9030l10172,9030,10172,9011,10162,9011,10162,9030xe" filled="true" fillcolor="#000000" stroked="false">
                <v:path arrowok="t"/>
                <v:fill type="solid"/>
              </v:shape>
            </v:group>
            <v:group style="position:absolute;left:10162;top:9030;width:10;height:20" coordorigin="10162,9030" coordsize="10,20">
              <v:shape style="position:absolute;left:10162;top:9030;width:10;height:20" coordorigin="10162,9030" coordsize="10,20" path="m10162,9049l10172,9049,10172,9030,10162,9030,10162,9049xe" filled="true" fillcolor="#000000" stroked="false">
                <v:path arrowok="t"/>
                <v:fill type="solid"/>
              </v:shape>
            </v:group>
            <v:group style="position:absolute;left:10162;top:9049;width:10;height:20" coordorigin="10162,9049" coordsize="10,20">
              <v:shape style="position:absolute;left:10162;top:9049;width:10;height:20" coordorigin="10162,9049" coordsize="10,20" path="m10162,9068l10172,9068,10172,9049,10162,9049,10162,9068xe" filled="true" fillcolor="#000000" stroked="false">
                <v:path arrowok="t"/>
                <v:fill type="solid"/>
              </v:shape>
            </v:group>
            <v:group style="position:absolute;left:10162;top:9068;width:10;height:20" coordorigin="10162,9068" coordsize="10,20">
              <v:shape style="position:absolute;left:10162;top:9068;width:10;height:20" coordorigin="10162,9068" coordsize="10,20" path="m10162,9088l10172,9088,10172,9068,10162,9068,10162,9088xe" filled="true" fillcolor="#000000" stroked="false">
                <v:path arrowok="t"/>
                <v:fill type="solid"/>
              </v:shape>
            </v:group>
            <v:group style="position:absolute;left:10162;top:9088;width:10;height:20" coordorigin="10162,9088" coordsize="10,20">
              <v:shape style="position:absolute;left:10162;top:9088;width:10;height:20" coordorigin="10162,9088" coordsize="10,20" path="m10162,9107l10172,9107,10172,9088,10162,9088,10162,9107xe" filled="true" fillcolor="#000000" stroked="false">
                <v:path arrowok="t"/>
                <v:fill type="solid"/>
              </v:shape>
            </v:group>
            <v:group style="position:absolute;left:10162;top:9107;width:10;height:20" coordorigin="10162,9107" coordsize="10,20">
              <v:shape style="position:absolute;left:10162;top:9107;width:10;height:20" coordorigin="10162,9107" coordsize="10,20" path="m10162,9126l10172,9126,10172,9107,10162,9107,10162,9126xe" filled="true" fillcolor="#000000" stroked="false">
                <v:path arrowok="t"/>
                <v:fill type="solid"/>
              </v:shape>
            </v:group>
            <v:group style="position:absolute;left:10162;top:9126;width:10;height:20" coordorigin="10162,9126" coordsize="10,20">
              <v:shape style="position:absolute;left:10162;top:9126;width:10;height:20" coordorigin="10162,9126" coordsize="10,20" path="m10162,9145l10172,9145,10172,9126,10162,9126,10162,9145xe" filled="true" fillcolor="#000000" stroked="false">
                <v:path arrowok="t"/>
                <v:fill type="solid"/>
              </v:shape>
            </v:group>
            <v:group style="position:absolute;left:10162;top:9145;width:10;height:20" coordorigin="10162,9145" coordsize="10,20">
              <v:shape style="position:absolute;left:10162;top:9145;width:10;height:20" coordorigin="10162,9145" coordsize="10,20" path="m10162,9164l10172,9164,10172,9145,10162,9145,10162,9164xe" filled="true" fillcolor="#000000" stroked="false">
                <v:path arrowok="t"/>
                <v:fill type="solid"/>
              </v:shape>
            </v:group>
            <v:group style="position:absolute;left:10162;top:9164;width:10;height:20" coordorigin="10162,9164" coordsize="10,20">
              <v:shape style="position:absolute;left:10162;top:9164;width:10;height:20" coordorigin="10162,9164" coordsize="10,20" path="m10162,9184l10172,9184,10172,9164,10162,9164,10162,9184xe" filled="true" fillcolor="#000000" stroked="false">
                <v:path arrowok="t"/>
                <v:fill type="solid"/>
              </v:shape>
            </v:group>
            <v:group style="position:absolute;left:10162;top:9184;width:10;height:20" coordorigin="10162,9184" coordsize="10,20">
              <v:shape style="position:absolute;left:10162;top:9184;width:10;height:20" coordorigin="10162,9184" coordsize="10,20" path="m10162,9203l10172,9203,10172,9184,10162,9184,10162,9203xe" filled="true" fillcolor="#000000" stroked="false">
                <v:path arrowok="t"/>
                <v:fill type="solid"/>
              </v:shape>
            </v:group>
            <v:group style="position:absolute;left:10162;top:9203;width:10;height:20" coordorigin="10162,9203" coordsize="10,20">
              <v:shape style="position:absolute;left:10162;top:9203;width:10;height:20" coordorigin="10162,9203" coordsize="10,20" path="m10162,9222l10172,9222,10172,9203,10162,9203,10162,9222xe" filled="true" fillcolor="#000000" stroked="false">
                <v:path arrowok="t"/>
                <v:fill type="solid"/>
              </v:shape>
            </v:group>
            <v:group style="position:absolute;left:10162;top:9225;width:10;height:2" coordorigin="10162,9225" coordsize="10,2">
              <v:shape style="position:absolute;left:10162;top:9225;width:10;height:2" coordorigin="10162,9225" coordsize="10,0" path="m10162,9225l10172,9225e" filled="false" stroked="true" strokeweight=".299988pt" strokecolor="#000000">
                <v:path arrowok="t"/>
              </v:shape>
            </v:group>
            <v:group style="position:absolute;left:11437;top:9011;width:10;height:20" coordorigin="11437,9011" coordsize="10,20">
              <v:shape style="position:absolute;left:11437;top:9011;width:10;height:20" coordorigin="11437,9011" coordsize="10,20" path="m11437,9030l11446,9030,11446,9011,11437,9011,11437,9030xe" filled="true" fillcolor="#000000" stroked="false">
                <v:path arrowok="t"/>
                <v:fill type="solid"/>
              </v:shape>
            </v:group>
            <v:group style="position:absolute;left:11437;top:9030;width:10;height:20" coordorigin="11437,9030" coordsize="10,20">
              <v:shape style="position:absolute;left:11437;top:9030;width:10;height:20" coordorigin="11437,9030" coordsize="10,20" path="m11437,9049l11446,9049,11446,9030,11437,9030,11437,9049xe" filled="true" fillcolor="#000000" stroked="false">
                <v:path arrowok="t"/>
                <v:fill type="solid"/>
              </v:shape>
            </v:group>
            <v:group style="position:absolute;left:11437;top:9049;width:10;height:20" coordorigin="11437,9049" coordsize="10,20">
              <v:shape style="position:absolute;left:11437;top:9049;width:10;height:20" coordorigin="11437,9049" coordsize="10,20" path="m11437,9068l11446,9068,11446,9049,11437,9049,11437,9068xe" filled="true" fillcolor="#000000" stroked="false">
                <v:path arrowok="t"/>
                <v:fill type="solid"/>
              </v:shape>
            </v:group>
            <v:group style="position:absolute;left:11437;top:9068;width:10;height:20" coordorigin="11437,9068" coordsize="10,20">
              <v:shape style="position:absolute;left:11437;top:9068;width:10;height:20" coordorigin="11437,9068" coordsize="10,20" path="m11437,9088l11446,9088,11446,9068,11437,9068,11437,9088xe" filled="true" fillcolor="#000000" stroked="false">
                <v:path arrowok="t"/>
                <v:fill type="solid"/>
              </v:shape>
            </v:group>
            <v:group style="position:absolute;left:11437;top:9088;width:10;height:20" coordorigin="11437,9088" coordsize="10,20">
              <v:shape style="position:absolute;left:11437;top:9088;width:10;height:20" coordorigin="11437,9088" coordsize="10,20" path="m11437,9107l11446,9107,11446,9088,11437,9088,11437,9107xe" filled="true" fillcolor="#000000" stroked="false">
                <v:path arrowok="t"/>
                <v:fill type="solid"/>
              </v:shape>
            </v:group>
            <v:group style="position:absolute;left:11437;top:9107;width:10;height:20" coordorigin="11437,9107" coordsize="10,20">
              <v:shape style="position:absolute;left:11437;top:9107;width:10;height:20" coordorigin="11437,9107" coordsize="10,20" path="m11437,9126l11446,9126,11446,9107,11437,9107,11437,9126xe" filled="true" fillcolor="#000000" stroked="false">
                <v:path arrowok="t"/>
                <v:fill type="solid"/>
              </v:shape>
            </v:group>
            <v:group style="position:absolute;left:11437;top:9126;width:10;height:20" coordorigin="11437,9126" coordsize="10,20">
              <v:shape style="position:absolute;left:11437;top:9126;width:10;height:20" coordorigin="11437,9126" coordsize="10,20" path="m11437,9145l11446,9145,11446,9126,11437,9126,11437,9145xe" filled="true" fillcolor="#000000" stroked="false">
                <v:path arrowok="t"/>
                <v:fill type="solid"/>
              </v:shape>
            </v:group>
            <v:group style="position:absolute;left:11437;top:9145;width:10;height:20" coordorigin="11437,9145" coordsize="10,20">
              <v:shape style="position:absolute;left:11437;top:9145;width:10;height:20" coordorigin="11437,9145" coordsize="10,20" path="m11437,9164l11446,9164,11446,9145,11437,9145,11437,9164xe" filled="true" fillcolor="#000000" stroked="false">
                <v:path arrowok="t"/>
                <v:fill type="solid"/>
              </v:shape>
            </v:group>
            <v:group style="position:absolute;left:11437;top:9164;width:10;height:20" coordorigin="11437,9164" coordsize="10,20">
              <v:shape style="position:absolute;left:11437;top:9164;width:10;height:20" coordorigin="11437,9164" coordsize="10,20" path="m11437,9184l11446,9184,11446,9164,11437,9164,11437,9184xe" filled="true" fillcolor="#000000" stroked="false">
                <v:path arrowok="t"/>
                <v:fill type="solid"/>
              </v:shape>
            </v:group>
            <v:group style="position:absolute;left:11437;top:9184;width:10;height:20" coordorigin="11437,9184" coordsize="10,20">
              <v:shape style="position:absolute;left:11437;top:9184;width:10;height:20" coordorigin="11437,9184" coordsize="10,20" path="m11437,9203l11446,9203,11446,9184,11437,9184,11437,9203xe" filled="true" fillcolor="#000000" stroked="false">
                <v:path arrowok="t"/>
                <v:fill type="solid"/>
              </v:shape>
            </v:group>
            <v:group style="position:absolute;left:11437;top:9203;width:10;height:20" coordorigin="11437,9203" coordsize="10,20">
              <v:shape style="position:absolute;left:11437;top:9203;width:10;height:20" coordorigin="11437,9203" coordsize="10,20" path="m11437,9222l11446,9222,11446,9203,11437,9203,11437,9222xe" filled="true" fillcolor="#000000" stroked="false">
                <v:path arrowok="t"/>
                <v:fill type="solid"/>
              </v:shape>
            </v:group>
            <v:group style="position:absolute;left:11437;top:9225;width:10;height:2" coordorigin="11437,9225" coordsize="10,2">
              <v:shape style="position:absolute;left:11437;top:9225;width:10;height:2" coordorigin="11437,9225" coordsize="10,0" path="m11437,9225l11446,9225e" filled="false" stroked="true" strokeweight=".299988pt" strokecolor="#000000">
                <v:path arrowok="t"/>
              </v:shape>
            </v:group>
            <v:group style="position:absolute;left:12720;top:9011;width:10;height:20" coordorigin="12720,9011" coordsize="10,20">
              <v:shape style="position:absolute;left:12720;top:9011;width:10;height:20" coordorigin="12720,9011" coordsize="10,20" path="m12720,9030l12729,9030,12729,9011,12720,9011,12720,9030xe" filled="true" fillcolor="#000000" stroked="false">
                <v:path arrowok="t"/>
                <v:fill type="solid"/>
              </v:shape>
            </v:group>
            <v:group style="position:absolute;left:12720;top:9030;width:10;height:20" coordorigin="12720,9030" coordsize="10,20">
              <v:shape style="position:absolute;left:12720;top:9030;width:10;height:20" coordorigin="12720,9030" coordsize="10,20" path="m12720,9049l12729,9049,12729,9030,12720,9030,12720,9049xe" filled="true" fillcolor="#000000" stroked="false">
                <v:path arrowok="t"/>
                <v:fill type="solid"/>
              </v:shape>
            </v:group>
            <v:group style="position:absolute;left:12720;top:9049;width:10;height:20" coordorigin="12720,9049" coordsize="10,20">
              <v:shape style="position:absolute;left:12720;top:9049;width:10;height:20" coordorigin="12720,9049" coordsize="10,20" path="m12720,9068l12729,9068,12729,9049,12720,9049,12720,9068xe" filled="true" fillcolor="#000000" stroked="false">
                <v:path arrowok="t"/>
                <v:fill type="solid"/>
              </v:shape>
            </v:group>
            <v:group style="position:absolute;left:12720;top:9068;width:10;height:20" coordorigin="12720,9068" coordsize="10,20">
              <v:shape style="position:absolute;left:12720;top:9068;width:10;height:20" coordorigin="12720,9068" coordsize="10,20" path="m12720,9088l12729,9088,12729,9068,12720,9068,12720,9088xe" filled="true" fillcolor="#000000" stroked="false">
                <v:path arrowok="t"/>
                <v:fill type="solid"/>
              </v:shape>
            </v:group>
            <v:group style="position:absolute;left:12720;top:9088;width:10;height:20" coordorigin="12720,9088" coordsize="10,20">
              <v:shape style="position:absolute;left:12720;top:9088;width:10;height:20" coordorigin="12720,9088" coordsize="10,20" path="m12720,9107l12729,9107,12729,9088,12720,9088,12720,9107xe" filled="true" fillcolor="#000000" stroked="false">
                <v:path arrowok="t"/>
                <v:fill type="solid"/>
              </v:shape>
            </v:group>
            <v:group style="position:absolute;left:12720;top:9107;width:10;height:20" coordorigin="12720,9107" coordsize="10,20">
              <v:shape style="position:absolute;left:12720;top:9107;width:10;height:20" coordorigin="12720,9107" coordsize="10,20" path="m12720,9126l12729,9126,12729,9107,12720,9107,12720,9126xe" filled="true" fillcolor="#000000" stroked="false">
                <v:path arrowok="t"/>
                <v:fill type="solid"/>
              </v:shape>
            </v:group>
            <v:group style="position:absolute;left:12720;top:9126;width:10;height:20" coordorigin="12720,9126" coordsize="10,20">
              <v:shape style="position:absolute;left:12720;top:9126;width:10;height:20" coordorigin="12720,9126" coordsize="10,20" path="m12720,9145l12729,9145,12729,9126,12720,9126,12720,9145xe" filled="true" fillcolor="#000000" stroked="false">
                <v:path arrowok="t"/>
                <v:fill type="solid"/>
              </v:shape>
            </v:group>
            <v:group style="position:absolute;left:12720;top:9145;width:10;height:20" coordorigin="12720,9145" coordsize="10,20">
              <v:shape style="position:absolute;left:12720;top:9145;width:10;height:20" coordorigin="12720,9145" coordsize="10,20" path="m12720,9164l12729,9164,12729,9145,12720,9145,12720,9164xe" filled="true" fillcolor="#000000" stroked="false">
                <v:path arrowok="t"/>
                <v:fill type="solid"/>
              </v:shape>
            </v:group>
            <v:group style="position:absolute;left:12720;top:9164;width:10;height:20" coordorigin="12720,9164" coordsize="10,20">
              <v:shape style="position:absolute;left:12720;top:9164;width:10;height:20" coordorigin="12720,9164" coordsize="10,20" path="m12720,9184l12729,9184,12729,9164,12720,9164,12720,9184xe" filled="true" fillcolor="#000000" stroked="false">
                <v:path arrowok="t"/>
                <v:fill type="solid"/>
              </v:shape>
            </v:group>
            <v:group style="position:absolute;left:12720;top:9184;width:10;height:20" coordorigin="12720,9184" coordsize="10,20">
              <v:shape style="position:absolute;left:12720;top:9184;width:10;height:20" coordorigin="12720,9184" coordsize="10,20" path="m12720,9203l12729,9203,12729,9184,12720,9184,12720,9203xe" filled="true" fillcolor="#000000" stroked="false">
                <v:path arrowok="t"/>
                <v:fill type="solid"/>
              </v:shape>
            </v:group>
            <v:group style="position:absolute;left:12720;top:9203;width:10;height:20" coordorigin="12720,9203" coordsize="10,20">
              <v:shape style="position:absolute;left:12720;top:9203;width:10;height:20" coordorigin="12720,9203" coordsize="10,20" path="m12720,9222l12729,9222,12729,9203,12720,9203,12720,9222xe" filled="true" fillcolor="#000000" stroked="false">
                <v:path arrowok="t"/>
                <v:fill type="solid"/>
              </v:shape>
            </v:group>
            <v:group style="position:absolute;left:12720;top:9225;width:10;height:2" coordorigin="12720,9225" coordsize="10,2">
              <v:shape style="position:absolute;left:12720;top:9225;width:10;height:2" coordorigin="12720,9225" coordsize="10,0" path="m12720,9225l12729,9225e" filled="false" stroked="true" strokeweight=".299988pt" strokecolor="#000000">
                <v:path arrowok="t"/>
              </v:shape>
            </v:group>
            <v:group style="position:absolute;left:14018;top:9011;width:10;height:20" coordorigin="14018,9011" coordsize="10,20">
              <v:shape style="position:absolute;left:14018;top:9011;width:10;height:20" coordorigin="14018,9011" coordsize="10,20" path="m14018,9030l14028,9030,14028,9011,14018,9011,14018,9030xe" filled="true" fillcolor="#000000" stroked="false">
                <v:path arrowok="t"/>
                <v:fill type="solid"/>
              </v:shape>
            </v:group>
            <v:group style="position:absolute;left:14018;top:9030;width:10;height:20" coordorigin="14018,9030" coordsize="10,20">
              <v:shape style="position:absolute;left:14018;top:9030;width:10;height:20" coordorigin="14018,9030" coordsize="10,20" path="m14018,9049l14028,9049,14028,9030,14018,9030,14018,9049xe" filled="true" fillcolor="#000000" stroked="false">
                <v:path arrowok="t"/>
                <v:fill type="solid"/>
              </v:shape>
            </v:group>
            <v:group style="position:absolute;left:14018;top:9049;width:10;height:20" coordorigin="14018,9049" coordsize="10,20">
              <v:shape style="position:absolute;left:14018;top:9049;width:10;height:20" coordorigin="14018,9049" coordsize="10,20" path="m14018,9068l14028,9068,14028,9049,14018,9049,14018,9068xe" filled="true" fillcolor="#000000" stroked="false">
                <v:path arrowok="t"/>
                <v:fill type="solid"/>
              </v:shape>
            </v:group>
            <v:group style="position:absolute;left:14018;top:9068;width:10;height:20" coordorigin="14018,9068" coordsize="10,20">
              <v:shape style="position:absolute;left:14018;top:9068;width:10;height:20" coordorigin="14018,9068" coordsize="10,20" path="m14018,9088l14028,9088,14028,9068,14018,9068,14018,9088xe" filled="true" fillcolor="#000000" stroked="false">
                <v:path arrowok="t"/>
                <v:fill type="solid"/>
              </v:shape>
            </v:group>
            <v:group style="position:absolute;left:14018;top:9088;width:10;height:20" coordorigin="14018,9088" coordsize="10,20">
              <v:shape style="position:absolute;left:14018;top:9088;width:10;height:20" coordorigin="14018,9088" coordsize="10,20" path="m14018,9107l14028,9107,14028,9088,14018,9088,14018,9107xe" filled="true" fillcolor="#000000" stroked="false">
                <v:path arrowok="t"/>
                <v:fill type="solid"/>
              </v:shape>
            </v:group>
            <v:group style="position:absolute;left:14018;top:9107;width:10;height:20" coordorigin="14018,9107" coordsize="10,20">
              <v:shape style="position:absolute;left:14018;top:9107;width:10;height:20" coordorigin="14018,9107" coordsize="10,20" path="m14018,9126l14028,9126,14028,9107,14018,9107,14018,9126xe" filled="true" fillcolor="#000000" stroked="false">
                <v:path arrowok="t"/>
                <v:fill type="solid"/>
              </v:shape>
            </v:group>
            <v:group style="position:absolute;left:14018;top:9126;width:10;height:20" coordorigin="14018,9126" coordsize="10,20">
              <v:shape style="position:absolute;left:14018;top:9126;width:10;height:20" coordorigin="14018,9126" coordsize="10,20" path="m14018,9145l14028,9145,14028,9126,14018,9126,14018,9145xe" filled="true" fillcolor="#000000" stroked="false">
                <v:path arrowok="t"/>
                <v:fill type="solid"/>
              </v:shape>
            </v:group>
            <v:group style="position:absolute;left:14018;top:9145;width:10;height:20" coordorigin="14018,9145" coordsize="10,20">
              <v:shape style="position:absolute;left:14018;top:9145;width:10;height:20" coordorigin="14018,9145" coordsize="10,20" path="m14018,9164l14028,9164,14028,9145,14018,9145,14018,9164xe" filled="true" fillcolor="#000000" stroked="false">
                <v:path arrowok="t"/>
                <v:fill type="solid"/>
              </v:shape>
            </v:group>
            <v:group style="position:absolute;left:14018;top:9164;width:10;height:20" coordorigin="14018,9164" coordsize="10,20">
              <v:shape style="position:absolute;left:14018;top:9164;width:10;height:20" coordorigin="14018,9164" coordsize="10,20" path="m14018,9184l14028,9184,14028,9164,14018,9164,14018,9184xe" filled="true" fillcolor="#000000" stroked="false">
                <v:path arrowok="t"/>
                <v:fill type="solid"/>
              </v:shape>
            </v:group>
            <v:group style="position:absolute;left:14018;top:9184;width:10;height:20" coordorigin="14018,9184" coordsize="10,20">
              <v:shape style="position:absolute;left:14018;top:9184;width:10;height:20" coordorigin="14018,9184" coordsize="10,20" path="m14018,9203l14028,9203,14028,9184,14018,9184,14018,9203xe" filled="true" fillcolor="#000000" stroked="false">
                <v:path arrowok="t"/>
                <v:fill type="solid"/>
              </v:shape>
            </v:group>
            <v:group style="position:absolute;left:14018;top:9203;width:10;height:20" coordorigin="14018,9203" coordsize="10,20">
              <v:shape style="position:absolute;left:14018;top:9203;width:10;height:20" coordorigin="14018,9203" coordsize="10,20" path="m14018,9222l14028,9222,14028,9203,14018,9203,14018,9222xe" filled="true" fillcolor="#000000" stroked="false">
                <v:path arrowok="t"/>
                <v:fill type="solid"/>
              </v:shape>
            </v:group>
            <v:group style="position:absolute;left:14018;top:9225;width:10;height:2" coordorigin="14018,9225" coordsize="10,2">
              <v:shape style="position:absolute;left:14018;top:9225;width:10;height:2" coordorigin="14018,9225" coordsize="10,0" path="m14018,9225l14028,9225e" filled="false" stroked="true" strokeweight=".299988pt" strokecolor="#000000">
                <v:path arrowok="t"/>
              </v:shape>
              <v:shape style="position:absolute;left:1128;top:9228;width:2003;height:10" type="#_x0000_t75" stroked="false">
                <v:imagedata r:id="rId181" o:title=""/>
              </v:shape>
              <v:shape style="position:absolute;left:3126;top:9228;width:1302;height:10" type="#_x0000_t75" stroked="false">
                <v:imagedata r:id="rId173" o:title=""/>
              </v:shape>
              <v:shape style="position:absolute;left:4424;top:9228;width:635;height:10" type="#_x0000_t75" stroked="false">
                <v:imagedata r:id="rId174" o:title=""/>
              </v:shape>
              <v:shape style="position:absolute;left:5054;top:9228;width:715;height:10" type="#_x0000_t75" stroked="false">
                <v:imagedata r:id="rId170" o:title=""/>
              </v:shape>
              <v:shape style="position:absolute;left:5764;top:9228;width:570;height:10" type="#_x0000_t75" stroked="false">
                <v:imagedata r:id="rId171" o:title=""/>
              </v:shape>
              <v:shape style="position:absolute;left:6329;top:9228;width:1490;height:10" type="#_x0000_t75" stroked="false">
                <v:imagedata r:id="rId165" o:title=""/>
              </v:shape>
              <v:shape style="position:absolute;left:7815;top:9228;width:2348;height:10" type="#_x0000_t75" stroked="false">
                <v:imagedata r:id="rId166" o:title=""/>
              </v:shape>
              <v:shape style="position:absolute;left:10158;top:9228;width:1279;height:10" type="#_x0000_t75" stroked="false">
                <v:imagedata r:id="rId167" o:title=""/>
              </v:shape>
              <v:shape style="position:absolute;left:11432;top:9228;width:3958;height:10" type="#_x0000_t75" stroked="false">
                <v:imagedata r:id="rId175" o:title=""/>
              </v:shape>
            </v:group>
            <v:group style="position:absolute;left:4428;top:9238;width:10;height:20" coordorigin="4428,9238" coordsize="10,20">
              <v:shape style="position:absolute;left:4428;top:9238;width:10;height:20" coordorigin="4428,9238" coordsize="10,20" path="m4428,9257l4438,9257,4438,9238,4428,9238,4428,9257xe" filled="true" fillcolor="#000000" stroked="false">
                <v:path arrowok="t"/>
                <v:fill type="solid"/>
              </v:shape>
            </v:group>
            <v:group style="position:absolute;left:4428;top:9257;width:10;height:20" coordorigin="4428,9257" coordsize="10,20">
              <v:shape style="position:absolute;left:4428;top:9257;width:10;height:20" coordorigin="4428,9257" coordsize="10,20" path="m4428,9276l4438,9276,4438,9257,4428,9257,4428,9276xe" filled="true" fillcolor="#000000" stroked="false">
                <v:path arrowok="t"/>
                <v:fill type="solid"/>
              </v:shape>
            </v:group>
            <v:group style="position:absolute;left:4428;top:9276;width:10;height:20" coordorigin="4428,9276" coordsize="10,20">
              <v:shape style="position:absolute;left:4428;top:9276;width:10;height:20" coordorigin="4428,9276" coordsize="10,20" path="m4428,9295l4438,9295,4438,9276,4428,9276,4428,9295xe" filled="true" fillcolor="#000000" stroked="false">
                <v:path arrowok="t"/>
                <v:fill type="solid"/>
              </v:shape>
            </v:group>
            <v:group style="position:absolute;left:4428;top:9295;width:10;height:20" coordorigin="4428,9295" coordsize="10,20">
              <v:shape style="position:absolute;left:4428;top:9295;width:10;height:20" coordorigin="4428,9295" coordsize="10,20" path="m4428,9314l4438,9314,4438,9295,4428,9295,4428,9314xe" filled="true" fillcolor="#000000" stroked="false">
                <v:path arrowok="t"/>
                <v:fill type="solid"/>
              </v:shape>
            </v:group>
            <v:group style="position:absolute;left:4428;top:9314;width:10;height:20" coordorigin="4428,9314" coordsize="10,20">
              <v:shape style="position:absolute;left:4428;top:9314;width:10;height:20" coordorigin="4428,9314" coordsize="10,20" path="m4428,9334l4438,9334,4438,9314,4428,9314,4428,9334xe" filled="true" fillcolor="#000000" stroked="false">
                <v:path arrowok="t"/>
                <v:fill type="solid"/>
              </v:shape>
            </v:group>
            <v:group style="position:absolute;left:4428;top:9334;width:10;height:20" coordorigin="4428,9334" coordsize="10,20">
              <v:shape style="position:absolute;left:4428;top:9334;width:10;height:20" coordorigin="4428,9334" coordsize="10,20" path="m4428,9353l4438,9353,4438,9334,4428,9334,4428,9353xe" filled="true" fillcolor="#000000" stroked="false">
                <v:path arrowok="t"/>
                <v:fill type="solid"/>
              </v:shape>
            </v:group>
            <v:group style="position:absolute;left:4428;top:9353;width:10;height:20" coordorigin="4428,9353" coordsize="10,20">
              <v:shape style="position:absolute;left:4428;top:9353;width:10;height:20" coordorigin="4428,9353" coordsize="10,20" path="m4428,9372l4438,9372,4438,9353,4428,9353,4428,9372xe" filled="true" fillcolor="#000000" stroked="false">
                <v:path arrowok="t"/>
                <v:fill type="solid"/>
              </v:shape>
            </v:group>
            <v:group style="position:absolute;left:4428;top:9372;width:10;height:20" coordorigin="4428,9372" coordsize="10,20">
              <v:shape style="position:absolute;left:4428;top:9372;width:10;height:20" coordorigin="4428,9372" coordsize="10,20" path="m4428,9391l4438,9391,4438,9372,4428,9372,4428,9391xe" filled="true" fillcolor="#000000" stroked="false">
                <v:path arrowok="t"/>
                <v:fill type="solid"/>
              </v:shape>
            </v:group>
            <v:group style="position:absolute;left:4428;top:9391;width:10;height:20" coordorigin="4428,9391" coordsize="10,20">
              <v:shape style="position:absolute;left:4428;top:9391;width:10;height:20" coordorigin="4428,9391" coordsize="10,20" path="m4428,9410l4438,9410,4438,9391,4428,9391,4428,9410xe" filled="true" fillcolor="#000000" stroked="false">
                <v:path arrowok="t"/>
                <v:fill type="solid"/>
              </v:shape>
            </v:group>
            <v:group style="position:absolute;left:4428;top:9410;width:10;height:20" coordorigin="4428,9410" coordsize="10,20">
              <v:shape style="position:absolute;left:4428;top:9410;width:10;height:20" coordorigin="4428,9410" coordsize="10,20" path="m4428,9430l4438,9430,4438,9410,4428,9410,4428,9430xe" filled="true" fillcolor="#000000" stroked="false">
                <v:path arrowok="t"/>
                <v:fill type="solid"/>
              </v:shape>
            </v:group>
            <v:group style="position:absolute;left:4428;top:9430;width:10;height:20" coordorigin="4428,9430" coordsize="10,20">
              <v:shape style="position:absolute;left:4428;top:9430;width:10;height:20" coordorigin="4428,9430" coordsize="10,20" path="m4428,9449l4438,9449,4438,9430,4428,9430,4428,9449xe" filled="true" fillcolor="#000000" stroked="false">
                <v:path arrowok="t"/>
                <v:fill type="solid"/>
              </v:shape>
            </v:group>
            <v:group style="position:absolute;left:4428;top:9452;width:10;height:2" coordorigin="4428,9452" coordsize="10,2">
              <v:shape style="position:absolute;left:4428;top:9452;width:10;height:2" coordorigin="4428,9452" coordsize="10,0" path="m4428,9452l4438,9452e" filled="false" stroked="true" strokeweight=".299988pt" strokecolor="#000000">
                <v:path arrowok="t"/>
              </v:shape>
            </v:group>
            <v:group style="position:absolute;left:5058;top:9238;width:10;height:20" coordorigin="5058,9238" coordsize="10,20">
              <v:shape style="position:absolute;left:5058;top:9238;width:10;height:20" coordorigin="5058,9238" coordsize="10,20" path="m5058,9257l5068,9257,5068,9238,5058,9238,5058,9257xe" filled="true" fillcolor="#000000" stroked="false">
                <v:path arrowok="t"/>
                <v:fill type="solid"/>
              </v:shape>
            </v:group>
            <v:group style="position:absolute;left:5058;top:9257;width:10;height:20" coordorigin="5058,9257" coordsize="10,20">
              <v:shape style="position:absolute;left:5058;top:9257;width:10;height:20" coordorigin="5058,9257" coordsize="10,20" path="m5058,9276l5068,9276,5068,9257,5058,9257,5058,9276xe" filled="true" fillcolor="#000000" stroked="false">
                <v:path arrowok="t"/>
                <v:fill type="solid"/>
              </v:shape>
            </v:group>
            <v:group style="position:absolute;left:5058;top:9276;width:10;height:20" coordorigin="5058,9276" coordsize="10,20">
              <v:shape style="position:absolute;left:5058;top:9276;width:10;height:20" coordorigin="5058,9276" coordsize="10,20" path="m5058,9295l5068,9295,5068,9276,5058,9276,5058,9295xe" filled="true" fillcolor="#000000" stroked="false">
                <v:path arrowok="t"/>
                <v:fill type="solid"/>
              </v:shape>
            </v:group>
            <v:group style="position:absolute;left:5058;top:9295;width:10;height:20" coordorigin="5058,9295" coordsize="10,20">
              <v:shape style="position:absolute;left:5058;top:9295;width:10;height:20" coordorigin="5058,9295" coordsize="10,20" path="m5058,9314l5068,9314,5068,9295,5058,9295,5058,9314xe" filled="true" fillcolor="#000000" stroked="false">
                <v:path arrowok="t"/>
                <v:fill type="solid"/>
              </v:shape>
            </v:group>
            <v:group style="position:absolute;left:5058;top:9314;width:10;height:20" coordorigin="5058,9314" coordsize="10,20">
              <v:shape style="position:absolute;left:5058;top:9314;width:10;height:20" coordorigin="5058,9314" coordsize="10,20" path="m5058,9334l5068,9334,5068,9314,5058,9314,5058,9334xe" filled="true" fillcolor="#000000" stroked="false">
                <v:path arrowok="t"/>
                <v:fill type="solid"/>
              </v:shape>
            </v:group>
            <v:group style="position:absolute;left:5058;top:9334;width:10;height:20" coordorigin="5058,9334" coordsize="10,20">
              <v:shape style="position:absolute;left:5058;top:9334;width:10;height:20" coordorigin="5058,9334" coordsize="10,20" path="m5058,9353l5068,9353,5068,9334,5058,9334,5058,9353xe" filled="true" fillcolor="#000000" stroked="false">
                <v:path arrowok="t"/>
                <v:fill type="solid"/>
              </v:shape>
            </v:group>
            <v:group style="position:absolute;left:5058;top:9353;width:10;height:20" coordorigin="5058,9353" coordsize="10,20">
              <v:shape style="position:absolute;left:5058;top:9353;width:10;height:20" coordorigin="5058,9353" coordsize="10,20" path="m5058,9372l5068,9372,5068,9353,5058,9353,5058,9372xe" filled="true" fillcolor="#000000" stroked="false">
                <v:path arrowok="t"/>
                <v:fill type="solid"/>
              </v:shape>
            </v:group>
            <v:group style="position:absolute;left:5058;top:9372;width:10;height:20" coordorigin="5058,9372" coordsize="10,20">
              <v:shape style="position:absolute;left:5058;top:9372;width:10;height:20" coordorigin="5058,9372" coordsize="10,20" path="m5058,9391l5068,9391,5068,9372,5058,9372,5058,9391xe" filled="true" fillcolor="#000000" stroked="false">
                <v:path arrowok="t"/>
                <v:fill type="solid"/>
              </v:shape>
            </v:group>
            <v:group style="position:absolute;left:5058;top:9391;width:10;height:20" coordorigin="5058,9391" coordsize="10,20">
              <v:shape style="position:absolute;left:5058;top:9391;width:10;height:20" coordorigin="5058,9391" coordsize="10,20" path="m5058,9410l5068,9410,5068,9391,5058,9391,5058,9410xe" filled="true" fillcolor="#000000" stroked="false">
                <v:path arrowok="t"/>
                <v:fill type="solid"/>
              </v:shape>
            </v:group>
            <v:group style="position:absolute;left:5058;top:9410;width:10;height:20" coordorigin="5058,9410" coordsize="10,20">
              <v:shape style="position:absolute;left:5058;top:9410;width:10;height:20" coordorigin="5058,9410" coordsize="10,20" path="m5058,9430l5068,9430,5068,9410,5058,9410,5058,9430xe" filled="true" fillcolor="#000000" stroked="false">
                <v:path arrowok="t"/>
                <v:fill type="solid"/>
              </v:shape>
            </v:group>
            <v:group style="position:absolute;left:5058;top:9430;width:10;height:20" coordorigin="5058,9430" coordsize="10,20">
              <v:shape style="position:absolute;left:5058;top:9430;width:10;height:20" coordorigin="5058,9430" coordsize="10,20" path="m5058,9449l5068,9449,5068,9430,5058,9430,5058,9449xe" filled="true" fillcolor="#000000" stroked="false">
                <v:path arrowok="t"/>
                <v:fill type="solid"/>
              </v:shape>
            </v:group>
            <v:group style="position:absolute;left:5058;top:9452;width:10;height:2" coordorigin="5058,9452" coordsize="10,2">
              <v:shape style="position:absolute;left:5058;top:9452;width:10;height:2" coordorigin="5058,9452" coordsize="10,0" path="m5058,9452l5068,9452e" filled="false" stroked="true" strokeweight=".299988pt" strokecolor="#000000">
                <v:path arrowok="t"/>
              </v:shape>
            </v:group>
            <v:group style="position:absolute;left:5769;top:9238;width:10;height:20" coordorigin="5769,9238" coordsize="10,20">
              <v:shape style="position:absolute;left:5769;top:9238;width:10;height:20" coordorigin="5769,9238" coordsize="10,20" path="m5769,9257l5778,9257,5778,9238,5769,9238,5769,9257xe" filled="true" fillcolor="#000000" stroked="false">
                <v:path arrowok="t"/>
                <v:fill type="solid"/>
              </v:shape>
            </v:group>
            <v:group style="position:absolute;left:5769;top:9257;width:10;height:20" coordorigin="5769,9257" coordsize="10,20">
              <v:shape style="position:absolute;left:5769;top:9257;width:10;height:20" coordorigin="5769,9257" coordsize="10,20" path="m5769,9276l5778,9276,5778,9257,5769,9257,5769,9276xe" filled="true" fillcolor="#000000" stroked="false">
                <v:path arrowok="t"/>
                <v:fill type="solid"/>
              </v:shape>
            </v:group>
            <v:group style="position:absolute;left:5769;top:9276;width:10;height:20" coordorigin="5769,9276" coordsize="10,20">
              <v:shape style="position:absolute;left:5769;top:9276;width:10;height:20" coordorigin="5769,9276" coordsize="10,20" path="m5769,9295l5778,9295,5778,9276,5769,9276,5769,9295xe" filled="true" fillcolor="#000000" stroked="false">
                <v:path arrowok="t"/>
                <v:fill type="solid"/>
              </v:shape>
            </v:group>
            <v:group style="position:absolute;left:5769;top:9295;width:10;height:20" coordorigin="5769,9295" coordsize="10,20">
              <v:shape style="position:absolute;left:5769;top:9295;width:10;height:20" coordorigin="5769,9295" coordsize="10,20" path="m5769,9314l5778,9314,5778,9295,5769,9295,5769,9314xe" filled="true" fillcolor="#000000" stroked="false">
                <v:path arrowok="t"/>
                <v:fill type="solid"/>
              </v:shape>
            </v:group>
            <v:group style="position:absolute;left:5769;top:9314;width:10;height:20" coordorigin="5769,9314" coordsize="10,20">
              <v:shape style="position:absolute;left:5769;top:9314;width:10;height:20" coordorigin="5769,9314" coordsize="10,20" path="m5769,9334l5778,9334,5778,9314,5769,9314,5769,9334xe" filled="true" fillcolor="#000000" stroked="false">
                <v:path arrowok="t"/>
                <v:fill type="solid"/>
              </v:shape>
            </v:group>
            <v:group style="position:absolute;left:5769;top:9334;width:10;height:20" coordorigin="5769,9334" coordsize="10,20">
              <v:shape style="position:absolute;left:5769;top:9334;width:10;height:20" coordorigin="5769,9334" coordsize="10,20" path="m5769,9353l5778,9353,5778,9334,5769,9334,5769,9353xe" filled="true" fillcolor="#000000" stroked="false">
                <v:path arrowok="t"/>
                <v:fill type="solid"/>
              </v:shape>
            </v:group>
            <v:group style="position:absolute;left:5769;top:9353;width:10;height:20" coordorigin="5769,9353" coordsize="10,20">
              <v:shape style="position:absolute;left:5769;top:9353;width:10;height:20" coordorigin="5769,9353" coordsize="10,20" path="m5769,9372l5778,9372,5778,9353,5769,9353,5769,9372xe" filled="true" fillcolor="#000000" stroked="false">
                <v:path arrowok="t"/>
                <v:fill type="solid"/>
              </v:shape>
            </v:group>
            <v:group style="position:absolute;left:5769;top:9372;width:10;height:20" coordorigin="5769,9372" coordsize="10,20">
              <v:shape style="position:absolute;left:5769;top:9372;width:10;height:20" coordorigin="5769,9372" coordsize="10,20" path="m5769,9391l5778,9391,5778,9372,5769,9372,5769,9391xe" filled="true" fillcolor="#000000" stroked="false">
                <v:path arrowok="t"/>
                <v:fill type="solid"/>
              </v:shape>
            </v:group>
            <v:group style="position:absolute;left:5769;top:9391;width:10;height:20" coordorigin="5769,9391" coordsize="10,20">
              <v:shape style="position:absolute;left:5769;top:9391;width:10;height:20" coordorigin="5769,9391" coordsize="10,20" path="m5769,9410l5778,9410,5778,9391,5769,9391,5769,9410xe" filled="true" fillcolor="#000000" stroked="false">
                <v:path arrowok="t"/>
                <v:fill type="solid"/>
              </v:shape>
            </v:group>
            <v:group style="position:absolute;left:5769;top:9410;width:10;height:20" coordorigin="5769,9410" coordsize="10,20">
              <v:shape style="position:absolute;left:5769;top:9410;width:10;height:20" coordorigin="5769,9410" coordsize="10,20" path="m5769,9430l5778,9430,5778,9410,5769,9410,5769,9430xe" filled="true" fillcolor="#000000" stroked="false">
                <v:path arrowok="t"/>
                <v:fill type="solid"/>
              </v:shape>
            </v:group>
            <v:group style="position:absolute;left:5769;top:9430;width:10;height:20" coordorigin="5769,9430" coordsize="10,20">
              <v:shape style="position:absolute;left:5769;top:9430;width:10;height:20" coordorigin="5769,9430" coordsize="10,20" path="m5769,9449l5778,9449,5778,9430,5769,9430,5769,9449xe" filled="true" fillcolor="#000000" stroked="false">
                <v:path arrowok="t"/>
                <v:fill type="solid"/>
              </v:shape>
            </v:group>
            <v:group style="position:absolute;left:5769;top:9452;width:10;height:2" coordorigin="5769,9452" coordsize="10,2">
              <v:shape style="position:absolute;left:5769;top:9452;width:10;height:2" coordorigin="5769,9452" coordsize="10,0" path="m5769,9452l5778,9452e" filled="false" stroked="true" strokeweight=".299988pt" strokecolor="#000000">
                <v:path arrowok="t"/>
              </v:shape>
            </v:group>
            <v:group style="position:absolute;left:6334;top:9238;width:10;height:20" coordorigin="6334,9238" coordsize="10,20">
              <v:shape style="position:absolute;left:6334;top:9238;width:10;height:20" coordorigin="6334,9238" coordsize="10,20" path="m6334,9257l6344,9257,6344,9238,6334,9238,6334,9257xe" filled="true" fillcolor="#000000" stroked="false">
                <v:path arrowok="t"/>
                <v:fill type="solid"/>
              </v:shape>
            </v:group>
            <v:group style="position:absolute;left:6334;top:9257;width:10;height:20" coordorigin="6334,9257" coordsize="10,20">
              <v:shape style="position:absolute;left:6334;top:9257;width:10;height:20" coordorigin="6334,9257" coordsize="10,20" path="m6334,9276l6344,9276,6344,9257,6334,9257,6334,9276xe" filled="true" fillcolor="#000000" stroked="false">
                <v:path arrowok="t"/>
                <v:fill type="solid"/>
              </v:shape>
            </v:group>
            <v:group style="position:absolute;left:6334;top:9276;width:10;height:20" coordorigin="6334,9276" coordsize="10,20">
              <v:shape style="position:absolute;left:6334;top:9276;width:10;height:20" coordorigin="6334,9276" coordsize="10,20" path="m6334,9295l6344,9295,6344,9276,6334,9276,6334,9295xe" filled="true" fillcolor="#000000" stroked="false">
                <v:path arrowok="t"/>
                <v:fill type="solid"/>
              </v:shape>
            </v:group>
            <v:group style="position:absolute;left:6334;top:9295;width:10;height:20" coordorigin="6334,9295" coordsize="10,20">
              <v:shape style="position:absolute;left:6334;top:9295;width:10;height:20" coordorigin="6334,9295" coordsize="10,20" path="m6334,9314l6344,9314,6344,9295,6334,9295,6334,9314xe" filled="true" fillcolor="#000000" stroked="false">
                <v:path arrowok="t"/>
                <v:fill type="solid"/>
              </v:shape>
            </v:group>
            <v:group style="position:absolute;left:6334;top:9314;width:10;height:20" coordorigin="6334,9314" coordsize="10,20">
              <v:shape style="position:absolute;left:6334;top:9314;width:10;height:20" coordorigin="6334,9314" coordsize="10,20" path="m6334,9334l6344,9334,6344,9314,6334,9314,6334,9334xe" filled="true" fillcolor="#000000" stroked="false">
                <v:path arrowok="t"/>
                <v:fill type="solid"/>
              </v:shape>
            </v:group>
            <v:group style="position:absolute;left:6334;top:9334;width:10;height:20" coordorigin="6334,9334" coordsize="10,20">
              <v:shape style="position:absolute;left:6334;top:9334;width:10;height:20" coordorigin="6334,9334" coordsize="10,20" path="m6334,9353l6344,9353,6344,9334,6334,9334,6334,9353xe" filled="true" fillcolor="#000000" stroked="false">
                <v:path arrowok="t"/>
                <v:fill type="solid"/>
              </v:shape>
            </v:group>
            <v:group style="position:absolute;left:6334;top:9353;width:10;height:20" coordorigin="6334,9353" coordsize="10,20">
              <v:shape style="position:absolute;left:6334;top:9353;width:10;height:20" coordorigin="6334,9353" coordsize="10,20" path="m6334,9372l6344,9372,6344,9353,6334,9353,6334,9372xe" filled="true" fillcolor="#000000" stroked="false">
                <v:path arrowok="t"/>
                <v:fill type="solid"/>
              </v:shape>
            </v:group>
            <v:group style="position:absolute;left:6334;top:9372;width:10;height:20" coordorigin="6334,9372" coordsize="10,20">
              <v:shape style="position:absolute;left:6334;top:9372;width:10;height:20" coordorigin="6334,9372" coordsize="10,20" path="m6334,9391l6344,9391,6344,9372,6334,9372,6334,9391xe" filled="true" fillcolor="#000000" stroked="false">
                <v:path arrowok="t"/>
                <v:fill type="solid"/>
              </v:shape>
            </v:group>
            <v:group style="position:absolute;left:6334;top:9391;width:10;height:20" coordorigin="6334,9391" coordsize="10,20">
              <v:shape style="position:absolute;left:6334;top:9391;width:10;height:20" coordorigin="6334,9391" coordsize="10,20" path="m6334,9410l6344,9410,6344,9391,6334,9391,6334,9410xe" filled="true" fillcolor="#000000" stroked="false">
                <v:path arrowok="t"/>
                <v:fill type="solid"/>
              </v:shape>
            </v:group>
            <v:group style="position:absolute;left:6334;top:9410;width:10;height:20" coordorigin="6334,9410" coordsize="10,20">
              <v:shape style="position:absolute;left:6334;top:9410;width:10;height:20" coordorigin="6334,9410" coordsize="10,20" path="m6334,9430l6344,9430,6344,9410,6334,9410,6334,9430xe" filled="true" fillcolor="#000000" stroked="false">
                <v:path arrowok="t"/>
                <v:fill type="solid"/>
              </v:shape>
            </v:group>
            <v:group style="position:absolute;left:6334;top:9430;width:10;height:20" coordorigin="6334,9430" coordsize="10,20">
              <v:shape style="position:absolute;left:6334;top:9430;width:10;height:20" coordorigin="6334,9430" coordsize="10,20" path="m6334,9449l6344,9449,6344,9430,6334,9430,6334,9449xe" filled="true" fillcolor="#000000" stroked="false">
                <v:path arrowok="t"/>
                <v:fill type="solid"/>
              </v:shape>
            </v:group>
            <v:group style="position:absolute;left:6334;top:9452;width:10;height:2" coordorigin="6334,9452" coordsize="10,2">
              <v:shape style="position:absolute;left:6334;top:9452;width:10;height:2" coordorigin="6334,9452" coordsize="10,0" path="m6334,9452l6344,9452e" filled="false" stroked="true" strokeweight=".299988pt" strokecolor="#000000">
                <v:path arrowok="t"/>
              </v:shape>
            </v:group>
            <v:group style="position:absolute;left:7820;top:9238;width:10;height:20" coordorigin="7820,9238" coordsize="10,20">
              <v:shape style="position:absolute;left:7820;top:9238;width:10;height:20" coordorigin="7820,9238" coordsize="10,20" path="m7820,9257l7829,9257,7829,9238,7820,9238,7820,9257xe" filled="true" fillcolor="#000000" stroked="false">
                <v:path arrowok="t"/>
                <v:fill type="solid"/>
              </v:shape>
            </v:group>
            <v:group style="position:absolute;left:7820;top:9257;width:10;height:20" coordorigin="7820,9257" coordsize="10,20">
              <v:shape style="position:absolute;left:7820;top:9257;width:10;height:20" coordorigin="7820,9257" coordsize="10,20" path="m7820,9276l7829,9276,7829,9257,7820,9257,7820,9276xe" filled="true" fillcolor="#000000" stroked="false">
                <v:path arrowok="t"/>
                <v:fill type="solid"/>
              </v:shape>
            </v:group>
            <v:group style="position:absolute;left:7820;top:9276;width:10;height:20" coordorigin="7820,9276" coordsize="10,20">
              <v:shape style="position:absolute;left:7820;top:9276;width:10;height:20" coordorigin="7820,9276" coordsize="10,20" path="m7820,9295l7829,9295,7829,9276,7820,9276,7820,9295xe" filled="true" fillcolor="#000000" stroked="false">
                <v:path arrowok="t"/>
                <v:fill type="solid"/>
              </v:shape>
            </v:group>
            <v:group style="position:absolute;left:7820;top:9295;width:10;height:20" coordorigin="7820,9295" coordsize="10,20">
              <v:shape style="position:absolute;left:7820;top:9295;width:10;height:20" coordorigin="7820,9295" coordsize="10,20" path="m7820,9314l7829,9314,7829,9295,7820,9295,7820,9314xe" filled="true" fillcolor="#000000" stroked="false">
                <v:path arrowok="t"/>
                <v:fill type="solid"/>
              </v:shape>
            </v:group>
            <v:group style="position:absolute;left:7820;top:9314;width:10;height:20" coordorigin="7820,9314" coordsize="10,20">
              <v:shape style="position:absolute;left:7820;top:9314;width:10;height:20" coordorigin="7820,9314" coordsize="10,20" path="m7820,9334l7829,9334,7829,9314,7820,9314,7820,9334xe" filled="true" fillcolor="#000000" stroked="false">
                <v:path arrowok="t"/>
                <v:fill type="solid"/>
              </v:shape>
            </v:group>
            <v:group style="position:absolute;left:7820;top:9334;width:10;height:20" coordorigin="7820,9334" coordsize="10,20">
              <v:shape style="position:absolute;left:7820;top:9334;width:10;height:20" coordorigin="7820,9334" coordsize="10,20" path="m7820,9353l7829,9353,7829,9334,7820,9334,7820,9353xe" filled="true" fillcolor="#000000" stroked="false">
                <v:path arrowok="t"/>
                <v:fill type="solid"/>
              </v:shape>
            </v:group>
            <v:group style="position:absolute;left:7820;top:9353;width:10;height:20" coordorigin="7820,9353" coordsize="10,20">
              <v:shape style="position:absolute;left:7820;top:9353;width:10;height:20" coordorigin="7820,9353" coordsize="10,20" path="m7820,9372l7829,9372,7829,9353,7820,9353,7820,9372xe" filled="true" fillcolor="#000000" stroked="false">
                <v:path arrowok="t"/>
                <v:fill type="solid"/>
              </v:shape>
            </v:group>
            <v:group style="position:absolute;left:7820;top:9372;width:10;height:20" coordorigin="7820,9372" coordsize="10,20">
              <v:shape style="position:absolute;left:7820;top:9372;width:10;height:20" coordorigin="7820,9372" coordsize="10,20" path="m7820,9391l7829,9391,7829,9372,7820,9372,7820,9391xe" filled="true" fillcolor="#000000" stroked="false">
                <v:path arrowok="t"/>
                <v:fill type="solid"/>
              </v:shape>
            </v:group>
            <v:group style="position:absolute;left:7820;top:9391;width:10;height:20" coordorigin="7820,9391" coordsize="10,20">
              <v:shape style="position:absolute;left:7820;top:9391;width:10;height:20" coordorigin="7820,9391" coordsize="10,20" path="m7820,9410l7829,9410,7829,9391,7820,9391,7820,9410xe" filled="true" fillcolor="#000000" stroked="false">
                <v:path arrowok="t"/>
                <v:fill type="solid"/>
              </v:shape>
            </v:group>
            <v:group style="position:absolute;left:7820;top:9410;width:10;height:20" coordorigin="7820,9410" coordsize="10,20">
              <v:shape style="position:absolute;left:7820;top:9410;width:10;height:20" coordorigin="7820,9410" coordsize="10,20" path="m7820,9430l7829,9430,7829,9410,7820,9410,7820,9430xe" filled="true" fillcolor="#000000" stroked="false">
                <v:path arrowok="t"/>
                <v:fill type="solid"/>
              </v:shape>
            </v:group>
            <v:group style="position:absolute;left:7820;top:9430;width:10;height:20" coordorigin="7820,9430" coordsize="10,20">
              <v:shape style="position:absolute;left:7820;top:9430;width:10;height:20" coordorigin="7820,9430" coordsize="10,20" path="m7820,9449l7829,9449,7829,9430,7820,9430,7820,9449xe" filled="true" fillcolor="#000000" stroked="false">
                <v:path arrowok="t"/>
                <v:fill type="solid"/>
              </v:shape>
            </v:group>
            <v:group style="position:absolute;left:7820;top:9452;width:10;height:2" coordorigin="7820,9452" coordsize="10,2">
              <v:shape style="position:absolute;left:7820;top:9452;width:10;height:2" coordorigin="7820,9452" coordsize="10,0" path="m7820,9452l7829,9452e" filled="false" stroked="true" strokeweight=".299988pt" strokecolor="#000000">
                <v:path arrowok="t"/>
              </v:shape>
            </v:group>
            <v:group style="position:absolute;left:8462;top:9238;width:10;height:20" coordorigin="8462,9238" coordsize="10,20">
              <v:shape style="position:absolute;left:8462;top:9238;width:10;height:20" coordorigin="8462,9238" coordsize="10,20" path="m8462,9257l8472,9257,8472,9238,8462,9238,8462,9257xe" filled="true" fillcolor="#000000" stroked="false">
                <v:path arrowok="t"/>
                <v:fill type="solid"/>
              </v:shape>
            </v:group>
            <v:group style="position:absolute;left:8462;top:9257;width:10;height:20" coordorigin="8462,9257" coordsize="10,20">
              <v:shape style="position:absolute;left:8462;top:9257;width:10;height:20" coordorigin="8462,9257" coordsize="10,20" path="m8462,9276l8472,9276,8472,9257,8462,9257,8462,9276xe" filled="true" fillcolor="#000000" stroked="false">
                <v:path arrowok="t"/>
                <v:fill type="solid"/>
              </v:shape>
            </v:group>
            <v:group style="position:absolute;left:8462;top:9276;width:10;height:20" coordorigin="8462,9276" coordsize="10,20">
              <v:shape style="position:absolute;left:8462;top:9276;width:10;height:20" coordorigin="8462,9276" coordsize="10,20" path="m8462,9295l8472,9295,8472,9276,8462,9276,8462,9295xe" filled="true" fillcolor="#000000" stroked="false">
                <v:path arrowok="t"/>
                <v:fill type="solid"/>
              </v:shape>
            </v:group>
            <v:group style="position:absolute;left:8462;top:9295;width:10;height:20" coordorigin="8462,9295" coordsize="10,20">
              <v:shape style="position:absolute;left:8462;top:9295;width:10;height:20" coordorigin="8462,9295" coordsize="10,20" path="m8462,9314l8472,9314,8472,9295,8462,9295,8462,9314xe" filled="true" fillcolor="#000000" stroked="false">
                <v:path arrowok="t"/>
                <v:fill type="solid"/>
              </v:shape>
            </v:group>
            <v:group style="position:absolute;left:8462;top:9314;width:10;height:20" coordorigin="8462,9314" coordsize="10,20">
              <v:shape style="position:absolute;left:8462;top:9314;width:10;height:20" coordorigin="8462,9314" coordsize="10,20" path="m8462,9334l8472,9334,8472,9314,8462,9314,8462,9334xe" filled="true" fillcolor="#000000" stroked="false">
                <v:path arrowok="t"/>
                <v:fill type="solid"/>
              </v:shape>
            </v:group>
            <v:group style="position:absolute;left:8462;top:9334;width:10;height:20" coordorigin="8462,9334" coordsize="10,20">
              <v:shape style="position:absolute;left:8462;top:9334;width:10;height:20" coordorigin="8462,9334" coordsize="10,20" path="m8462,9353l8472,9353,8472,9334,8462,9334,8462,9353xe" filled="true" fillcolor="#000000" stroked="false">
                <v:path arrowok="t"/>
                <v:fill type="solid"/>
              </v:shape>
            </v:group>
            <v:group style="position:absolute;left:8462;top:9353;width:10;height:20" coordorigin="8462,9353" coordsize="10,20">
              <v:shape style="position:absolute;left:8462;top:9353;width:10;height:20" coordorigin="8462,9353" coordsize="10,20" path="m8462,9372l8472,9372,8472,9353,8462,9353,8462,9372xe" filled="true" fillcolor="#000000" stroked="false">
                <v:path arrowok="t"/>
                <v:fill type="solid"/>
              </v:shape>
            </v:group>
            <v:group style="position:absolute;left:8462;top:9372;width:10;height:20" coordorigin="8462,9372" coordsize="10,20">
              <v:shape style="position:absolute;left:8462;top:9372;width:10;height:20" coordorigin="8462,9372" coordsize="10,20" path="m8462,9391l8472,9391,8472,9372,8462,9372,8462,9391xe" filled="true" fillcolor="#000000" stroked="false">
                <v:path arrowok="t"/>
                <v:fill type="solid"/>
              </v:shape>
            </v:group>
            <v:group style="position:absolute;left:8462;top:9391;width:10;height:20" coordorigin="8462,9391" coordsize="10,20">
              <v:shape style="position:absolute;left:8462;top:9391;width:10;height:20" coordorigin="8462,9391" coordsize="10,20" path="m8462,9410l8472,9410,8472,9391,8462,9391,8462,9410xe" filled="true" fillcolor="#000000" stroked="false">
                <v:path arrowok="t"/>
                <v:fill type="solid"/>
              </v:shape>
            </v:group>
            <v:group style="position:absolute;left:8462;top:9410;width:10;height:20" coordorigin="8462,9410" coordsize="10,20">
              <v:shape style="position:absolute;left:8462;top:9410;width:10;height:20" coordorigin="8462,9410" coordsize="10,20" path="m8462,9430l8472,9430,8472,9410,8462,9410,8462,9430xe" filled="true" fillcolor="#000000" stroked="false">
                <v:path arrowok="t"/>
                <v:fill type="solid"/>
              </v:shape>
            </v:group>
            <v:group style="position:absolute;left:8462;top:9430;width:10;height:20" coordorigin="8462,9430" coordsize="10,20">
              <v:shape style="position:absolute;left:8462;top:9430;width:10;height:20" coordorigin="8462,9430" coordsize="10,20" path="m8462,9449l8472,9449,8472,9430,8462,9430,8462,9449xe" filled="true" fillcolor="#000000" stroked="false">
                <v:path arrowok="t"/>
                <v:fill type="solid"/>
              </v:shape>
            </v:group>
            <v:group style="position:absolute;left:8462;top:9452;width:10;height:2" coordorigin="8462,9452" coordsize="10,2">
              <v:shape style="position:absolute;left:8462;top:9452;width:10;height:2" coordorigin="8462,9452" coordsize="10,0" path="m8462,9452l8472,9452e" filled="false" stroked="true" strokeweight=".299988pt" strokecolor="#000000">
                <v:path arrowok="t"/>
              </v:shape>
            </v:group>
            <v:group style="position:absolute;left:9597;top:9238;width:10;height:20" coordorigin="9597,9238" coordsize="10,20">
              <v:shape style="position:absolute;left:9597;top:9238;width:10;height:20" coordorigin="9597,9238" coordsize="10,20" path="m9597,9257l9607,9257,9607,9238,9597,9238,9597,9257xe" filled="true" fillcolor="#000000" stroked="false">
                <v:path arrowok="t"/>
                <v:fill type="solid"/>
              </v:shape>
            </v:group>
            <v:group style="position:absolute;left:9597;top:9257;width:10;height:20" coordorigin="9597,9257" coordsize="10,20">
              <v:shape style="position:absolute;left:9597;top:9257;width:10;height:20" coordorigin="9597,9257" coordsize="10,20" path="m9597,9276l9607,9276,9607,9257,9597,9257,9597,9276xe" filled="true" fillcolor="#000000" stroked="false">
                <v:path arrowok="t"/>
                <v:fill type="solid"/>
              </v:shape>
            </v:group>
            <v:group style="position:absolute;left:9597;top:9276;width:10;height:20" coordorigin="9597,9276" coordsize="10,20">
              <v:shape style="position:absolute;left:9597;top:9276;width:10;height:20" coordorigin="9597,9276" coordsize="10,20" path="m9597,9295l9607,9295,9607,9276,9597,9276,9597,9295xe" filled="true" fillcolor="#000000" stroked="false">
                <v:path arrowok="t"/>
                <v:fill type="solid"/>
              </v:shape>
            </v:group>
            <v:group style="position:absolute;left:9597;top:9295;width:10;height:20" coordorigin="9597,9295" coordsize="10,20">
              <v:shape style="position:absolute;left:9597;top:9295;width:10;height:20" coordorigin="9597,9295" coordsize="10,20" path="m9597,9314l9607,9314,9607,9295,9597,9295,9597,9314xe" filled="true" fillcolor="#000000" stroked="false">
                <v:path arrowok="t"/>
                <v:fill type="solid"/>
              </v:shape>
            </v:group>
            <v:group style="position:absolute;left:9597;top:9314;width:10;height:20" coordorigin="9597,9314" coordsize="10,20">
              <v:shape style="position:absolute;left:9597;top:9314;width:10;height:20" coordorigin="9597,9314" coordsize="10,20" path="m9597,9334l9607,9334,9607,9314,9597,9314,9597,9334xe" filled="true" fillcolor="#000000" stroked="false">
                <v:path arrowok="t"/>
                <v:fill type="solid"/>
              </v:shape>
            </v:group>
            <v:group style="position:absolute;left:9597;top:9334;width:10;height:20" coordorigin="9597,9334" coordsize="10,20">
              <v:shape style="position:absolute;left:9597;top:9334;width:10;height:20" coordorigin="9597,9334" coordsize="10,20" path="m9597,9353l9607,9353,9607,9334,9597,9334,9597,9353xe" filled="true" fillcolor="#000000" stroked="false">
                <v:path arrowok="t"/>
                <v:fill type="solid"/>
              </v:shape>
            </v:group>
            <v:group style="position:absolute;left:9597;top:9353;width:10;height:20" coordorigin="9597,9353" coordsize="10,20">
              <v:shape style="position:absolute;left:9597;top:9353;width:10;height:20" coordorigin="9597,9353" coordsize="10,20" path="m9597,9372l9607,9372,9607,9353,9597,9353,9597,9372xe" filled="true" fillcolor="#000000" stroked="false">
                <v:path arrowok="t"/>
                <v:fill type="solid"/>
              </v:shape>
            </v:group>
            <v:group style="position:absolute;left:9597;top:9372;width:10;height:20" coordorigin="9597,9372" coordsize="10,20">
              <v:shape style="position:absolute;left:9597;top:9372;width:10;height:20" coordorigin="9597,9372" coordsize="10,20" path="m9597,9391l9607,9391,9607,9372,9597,9372,9597,9391xe" filled="true" fillcolor="#000000" stroked="false">
                <v:path arrowok="t"/>
                <v:fill type="solid"/>
              </v:shape>
            </v:group>
            <v:group style="position:absolute;left:9597;top:9391;width:10;height:20" coordorigin="9597,9391" coordsize="10,20">
              <v:shape style="position:absolute;left:9597;top:9391;width:10;height:20" coordorigin="9597,9391" coordsize="10,20" path="m9597,9410l9607,9410,9607,9391,9597,9391,9597,9410xe" filled="true" fillcolor="#000000" stroked="false">
                <v:path arrowok="t"/>
                <v:fill type="solid"/>
              </v:shape>
            </v:group>
            <v:group style="position:absolute;left:9597;top:9410;width:10;height:20" coordorigin="9597,9410" coordsize="10,20">
              <v:shape style="position:absolute;left:9597;top:9410;width:10;height:20" coordorigin="9597,9410" coordsize="10,20" path="m9597,9430l9607,9430,9607,9410,9597,9410,9597,9430xe" filled="true" fillcolor="#000000" stroked="false">
                <v:path arrowok="t"/>
                <v:fill type="solid"/>
              </v:shape>
            </v:group>
            <v:group style="position:absolute;left:9597;top:9430;width:10;height:20" coordorigin="9597,9430" coordsize="10,20">
              <v:shape style="position:absolute;left:9597;top:9430;width:10;height:20" coordorigin="9597,9430" coordsize="10,20" path="m9597,9449l9607,9449,9607,9430,9597,9430,9597,9449xe" filled="true" fillcolor="#000000" stroked="false">
                <v:path arrowok="t"/>
                <v:fill type="solid"/>
              </v:shape>
            </v:group>
            <v:group style="position:absolute;left:9597;top:9452;width:10;height:2" coordorigin="9597,9452" coordsize="10,2">
              <v:shape style="position:absolute;left:9597;top:9452;width:10;height:2" coordorigin="9597,9452" coordsize="10,0" path="m9597,9452l9607,9452e" filled="false" stroked="true" strokeweight=".299988pt" strokecolor="#000000">
                <v:path arrowok="t"/>
              </v:shape>
            </v:group>
            <v:group style="position:absolute;left:10162;top:9238;width:10;height:20" coordorigin="10162,9238" coordsize="10,20">
              <v:shape style="position:absolute;left:10162;top:9238;width:10;height:20" coordorigin="10162,9238" coordsize="10,20" path="m10162,9257l10172,9257,10172,9238,10162,9238,10162,9257xe" filled="true" fillcolor="#000000" stroked="false">
                <v:path arrowok="t"/>
                <v:fill type="solid"/>
              </v:shape>
            </v:group>
            <v:group style="position:absolute;left:10162;top:9257;width:10;height:20" coordorigin="10162,9257" coordsize="10,20">
              <v:shape style="position:absolute;left:10162;top:9257;width:10;height:20" coordorigin="10162,9257" coordsize="10,20" path="m10162,9276l10172,9276,10172,9257,10162,9257,10162,9276xe" filled="true" fillcolor="#000000" stroked="false">
                <v:path arrowok="t"/>
                <v:fill type="solid"/>
              </v:shape>
            </v:group>
            <v:group style="position:absolute;left:10162;top:9276;width:10;height:20" coordorigin="10162,9276" coordsize="10,20">
              <v:shape style="position:absolute;left:10162;top:9276;width:10;height:20" coordorigin="10162,9276" coordsize="10,20" path="m10162,9295l10172,9295,10172,9276,10162,9276,10162,9295xe" filled="true" fillcolor="#000000" stroked="false">
                <v:path arrowok="t"/>
                <v:fill type="solid"/>
              </v:shape>
            </v:group>
            <v:group style="position:absolute;left:10162;top:9295;width:10;height:20" coordorigin="10162,9295" coordsize="10,20">
              <v:shape style="position:absolute;left:10162;top:9295;width:10;height:20" coordorigin="10162,9295" coordsize="10,20" path="m10162,9314l10172,9314,10172,9295,10162,9295,10162,9314xe" filled="true" fillcolor="#000000" stroked="false">
                <v:path arrowok="t"/>
                <v:fill type="solid"/>
              </v:shape>
            </v:group>
            <v:group style="position:absolute;left:10162;top:9314;width:10;height:20" coordorigin="10162,9314" coordsize="10,20">
              <v:shape style="position:absolute;left:10162;top:9314;width:10;height:20" coordorigin="10162,9314" coordsize="10,20" path="m10162,9334l10172,9334,10172,9314,10162,9314,10162,9334xe" filled="true" fillcolor="#000000" stroked="false">
                <v:path arrowok="t"/>
                <v:fill type="solid"/>
              </v:shape>
            </v:group>
            <v:group style="position:absolute;left:10162;top:9334;width:10;height:20" coordorigin="10162,9334" coordsize="10,20">
              <v:shape style="position:absolute;left:10162;top:9334;width:10;height:20" coordorigin="10162,9334" coordsize="10,20" path="m10162,9353l10172,9353,10172,9334,10162,9334,10162,9353xe" filled="true" fillcolor="#000000" stroked="false">
                <v:path arrowok="t"/>
                <v:fill type="solid"/>
              </v:shape>
            </v:group>
            <v:group style="position:absolute;left:10162;top:9353;width:10;height:20" coordorigin="10162,9353" coordsize="10,20">
              <v:shape style="position:absolute;left:10162;top:9353;width:10;height:20" coordorigin="10162,9353" coordsize="10,20" path="m10162,9372l10172,9372,10172,9353,10162,9353,10162,9372xe" filled="true" fillcolor="#000000" stroked="false">
                <v:path arrowok="t"/>
                <v:fill type="solid"/>
              </v:shape>
            </v:group>
            <v:group style="position:absolute;left:10162;top:9372;width:10;height:20" coordorigin="10162,9372" coordsize="10,20">
              <v:shape style="position:absolute;left:10162;top:9372;width:10;height:20" coordorigin="10162,9372" coordsize="10,20" path="m10162,9391l10172,9391,10172,9372,10162,9372,10162,9391xe" filled="true" fillcolor="#000000" stroked="false">
                <v:path arrowok="t"/>
                <v:fill type="solid"/>
              </v:shape>
            </v:group>
            <v:group style="position:absolute;left:10162;top:9391;width:10;height:20" coordorigin="10162,9391" coordsize="10,20">
              <v:shape style="position:absolute;left:10162;top:9391;width:10;height:20" coordorigin="10162,9391" coordsize="10,20" path="m10162,9410l10172,9410,10172,9391,10162,9391,10162,9410xe" filled="true" fillcolor="#000000" stroked="false">
                <v:path arrowok="t"/>
                <v:fill type="solid"/>
              </v:shape>
            </v:group>
            <v:group style="position:absolute;left:10162;top:9410;width:10;height:20" coordorigin="10162,9410" coordsize="10,20">
              <v:shape style="position:absolute;left:10162;top:9410;width:10;height:20" coordorigin="10162,9410" coordsize="10,20" path="m10162,9430l10172,9430,10172,9410,10162,9410,10162,9430xe" filled="true" fillcolor="#000000" stroked="false">
                <v:path arrowok="t"/>
                <v:fill type="solid"/>
              </v:shape>
            </v:group>
            <v:group style="position:absolute;left:10162;top:9430;width:10;height:20" coordorigin="10162,9430" coordsize="10,20">
              <v:shape style="position:absolute;left:10162;top:9430;width:10;height:20" coordorigin="10162,9430" coordsize="10,20" path="m10162,9449l10172,9449,10172,9430,10162,9430,10162,9449xe" filled="true" fillcolor="#000000" stroked="false">
                <v:path arrowok="t"/>
                <v:fill type="solid"/>
              </v:shape>
            </v:group>
            <v:group style="position:absolute;left:10162;top:9452;width:10;height:2" coordorigin="10162,9452" coordsize="10,2">
              <v:shape style="position:absolute;left:10162;top:9452;width:10;height:2" coordorigin="10162,9452" coordsize="10,0" path="m10162,9452l10172,9452e" filled="false" stroked="true" strokeweight=".299988pt" strokecolor="#000000">
                <v:path arrowok="t"/>
              </v:shape>
            </v:group>
            <v:group style="position:absolute;left:11437;top:9238;width:10;height:20" coordorigin="11437,9238" coordsize="10,20">
              <v:shape style="position:absolute;left:11437;top:9238;width:10;height:20" coordorigin="11437,9238" coordsize="10,20" path="m11437,9257l11446,9257,11446,9238,11437,9238,11437,9257xe" filled="true" fillcolor="#000000" stroked="false">
                <v:path arrowok="t"/>
                <v:fill type="solid"/>
              </v:shape>
            </v:group>
            <v:group style="position:absolute;left:11437;top:9257;width:10;height:20" coordorigin="11437,9257" coordsize="10,20">
              <v:shape style="position:absolute;left:11437;top:9257;width:10;height:20" coordorigin="11437,9257" coordsize="10,20" path="m11437,9276l11446,9276,11446,9257,11437,9257,11437,9276xe" filled="true" fillcolor="#000000" stroked="false">
                <v:path arrowok="t"/>
                <v:fill type="solid"/>
              </v:shape>
            </v:group>
            <v:group style="position:absolute;left:11437;top:9276;width:10;height:20" coordorigin="11437,9276" coordsize="10,20">
              <v:shape style="position:absolute;left:11437;top:9276;width:10;height:20" coordorigin="11437,9276" coordsize="10,20" path="m11437,9295l11446,9295,11446,9276,11437,9276,11437,9295xe" filled="true" fillcolor="#000000" stroked="false">
                <v:path arrowok="t"/>
                <v:fill type="solid"/>
              </v:shape>
            </v:group>
            <v:group style="position:absolute;left:11437;top:9295;width:10;height:20" coordorigin="11437,9295" coordsize="10,20">
              <v:shape style="position:absolute;left:11437;top:9295;width:10;height:20" coordorigin="11437,9295" coordsize="10,20" path="m11437,9314l11446,9314,11446,9295,11437,9295,11437,9314xe" filled="true" fillcolor="#000000" stroked="false">
                <v:path arrowok="t"/>
                <v:fill type="solid"/>
              </v:shape>
            </v:group>
            <v:group style="position:absolute;left:11437;top:9314;width:10;height:20" coordorigin="11437,9314" coordsize="10,20">
              <v:shape style="position:absolute;left:11437;top:9314;width:10;height:20" coordorigin="11437,9314" coordsize="10,20" path="m11437,9334l11446,9334,11446,9314,11437,9314,11437,9334xe" filled="true" fillcolor="#000000" stroked="false">
                <v:path arrowok="t"/>
                <v:fill type="solid"/>
              </v:shape>
            </v:group>
            <v:group style="position:absolute;left:11437;top:9334;width:10;height:20" coordorigin="11437,9334" coordsize="10,20">
              <v:shape style="position:absolute;left:11437;top:9334;width:10;height:20" coordorigin="11437,9334" coordsize="10,20" path="m11437,9353l11446,9353,11446,9334,11437,9334,11437,9353xe" filled="true" fillcolor="#000000" stroked="false">
                <v:path arrowok="t"/>
                <v:fill type="solid"/>
              </v:shape>
            </v:group>
            <v:group style="position:absolute;left:11437;top:9353;width:10;height:20" coordorigin="11437,9353" coordsize="10,20">
              <v:shape style="position:absolute;left:11437;top:9353;width:10;height:20" coordorigin="11437,9353" coordsize="10,20" path="m11437,9372l11446,9372,11446,9353,11437,9353,11437,9372xe" filled="true" fillcolor="#000000" stroked="false">
                <v:path arrowok="t"/>
                <v:fill type="solid"/>
              </v:shape>
            </v:group>
            <v:group style="position:absolute;left:11437;top:9372;width:10;height:20" coordorigin="11437,9372" coordsize="10,20">
              <v:shape style="position:absolute;left:11437;top:9372;width:10;height:20" coordorigin="11437,9372" coordsize="10,20" path="m11437,9391l11446,9391,11446,9372,11437,9372,11437,9391xe" filled="true" fillcolor="#000000" stroked="false">
                <v:path arrowok="t"/>
                <v:fill type="solid"/>
              </v:shape>
            </v:group>
            <v:group style="position:absolute;left:11437;top:9391;width:10;height:20" coordorigin="11437,9391" coordsize="10,20">
              <v:shape style="position:absolute;left:11437;top:9391;width:10;height:20" coordorigin="11437,9391" coordsize="10,20" path="m11437,9410l11446,9410,11446,9391,11437,9391,11437,9410xe" filled="true" fillcolor="#000000" stroked="false">
                <v:path arrowok="t"/>
                <v:fill type="solid"/>
              </v:shape>
            </v:group>
            <v:group style="position:absolute;left:11437;top:9410;width:10;height:20" coordorigin="11437,9410" coordsize="10,20">
              <v:shape style="position:absolute;left:11437;top:9410;width:10;height:20" coordorigin="11437,9410" coordsize="10,20" path="m11437,9430l11446,9430,11446,9410,11437,9410,11437,9430xe" filled="true" fillcolor="#000000" stroked="false">
                <v:path arrowok="t"/>
                <v:fill type="solid"/>
              </v:shape>
            </v:group>
            <v:group style="position:absolute;left:11437;top:9430;width:10;height:20" coordorigin="11437,9430" coordsize="10,20">
              <v:shape style="position:absolute;left:11437;top:9430;width:10;height:20" coordorigin="11437,9430" coordsize="10,20" path="m11437,9449l11446,9449,11446,9430,11437,9430,11437,9449xe" filled="true" fillcolor="#000000" stroked="false">
                <v:path arrowok="t"/>
                <v:fill type="solid"/>
              </v:shape>
            </v:group>
            <v:group style="position:absolute;left:11437;top:9452;width:10;height:2" coordorigin="11437,9452" coordsize="10,2">
              <v:shape style="position:absolute;left:11437;top:9452;width:10;height:2" coordorigin="11437,9452" coordsize="10,0" path="m11437,9452l11446,9452e" filled="false" stroked="true" strokeweight=".299988pt" strokecolor="#000000">
                <v:path arrowok="t"/>
              </v:shape>
            </v:group>
            <v:group style="position:absolute;left:12720;top:9238;width:10;height:20" coordorigin="12720,9238" coordsize="10,20">
              <v:shape style="position:absolute;left:12720;top:9238;width:10;height:20" coordorigin="12720,9238" coordsize="10,20" path="m12720,9257l12729,9257,12729,9238,12720,9238,12720,9257xe" filled="true" fillcolor="#000000" stroked="false">
                <v:path arrowok="t"/>
                <v:fill type="solid"/>
              </v:shape>
            </v:group>
            <v:group style="position:absolute;left:12720;top:9257;width:10;height:20" coordorigin="12720,9257" coordsize="10,20">
              <v:shape style="position:absolute;left:12720;top:9257;width:10;height:20" coordorigin="12720,9257" coordsize="10,20" path="m12720,9276l12729,9276,12729,9257,12720,9257,12720,9276xe" filled="true" fillcolor="#000000" stroked="false">
                <v:path arrowok="t"/>
                <v:fill type="solid"/>
              </v:shape>
            </v:group>
            <v:group style="position:absolute;left:12720;top:9276;width:10;height:20" coordorigin="12720,9276" coordsize="10,20">
              <v:shape style="position:absolute;left:12720;top:9276;width:10;height:20" coordorigin="12720,9276" coordsize="10,20" path="m12720,9295l12729,9295,12729,9276,12720,9276,12720,9295xe" filled="true" fillcolor="#000000" stroked="false">
                <v:path arrowok="t"/>
                <v:fill type="solid"/>
              </v:shape>
            </v:group>
            <v:group style="position:absolute;left:12720;top:9295;width:10;height:20" coordorigin="12720,9295" coordsize="10,20">
              <v:shape style="position:absolute;left:12720;top:9295;width:10;height:20" coordorigin="12720,9295" coordsize="10,20" path="m12720,9314l12729,9314,12729,9295,12720,9295,12720,9314xe" filled="true" fillcolor="#000000" stroked="false">
                <v:path arrowok="t"/>
                <v:fill type="solid"/>
              </v:shape>
            </v:group>
            <v:group style="position:absolute;left:12720;top:9314;width:10;height:20" coordorigin="12720,9314" coordsize="10,20">
              <v:shape style="position:absolute;left:12720;top:9314;width:10;height:20" coordorigin="12720,9314" coordsize="10,20" path="m12720,9334l12729,9334,12729,9314,12720,9314,12720,9334xe" filled="true" fillcolor="#000000" stroked="false">
                <v:path arrowok="t"/>
                <v:fill type="solid"/>
              </v:shape>
            </v:group>
            <v:group style="position:absolute;left:12720;top:9334;width:10;height:20" coordorigin="12720,9334" coordsize="10,20">
              <v:shape style="position:absolute;left:12720;top:9334;width:10;height:20" coordorigin="12720,9334" coordsize="10,20" path="m12720,9353l12729,9353,12729,9334,12720,9334,12720,9353xe" filled="true" fillcolor="#000000" stroked="false">
                <v:path arrowok="t"/>
                <v:fill type="solid"/>
              </v:shape>
            </v:group>
            <v:group style="position:absolute;left:12720;top:9353;width:10;height:20" coordorigin="12720,9353" coordsize="10,20">
              <v:shape style="position:absolute;left:12720;top:9353;width:10;height:20" coordorigin="12720,9353" coordsize="10,20" path="m12720,9372l12729,9372,12729,9353,12720,9353,12720,9372xe" filled="true" fillcolor="#000000" stroked="false">
                <v:path arrowok="t"/>
                <v:fill type="solid"/>
              </v:shape>
            </v:group>
            <v:group style="position:absolute;left:12720;top:9372;width:10;height:20" coordorigin="12720,9372" coordsize="10,20">
              <v:shape style="position:absolute;left:12720;top:9372;width:10;height:20" coordorigin="12720,9372" coordsize="10,20" path="m12720,9391l12729,9391,12729,9372,12720,9372,12720,9391xe" filled="true" fillcolor="#000000" stroked="false">
                <v:path arrowok="t"/>
                <v:fill type="solid"/>
              </v:shape>
            </v:group>
            <v:group style="position:absolute;left:12720;top:9391;width:10;height:20" coordorigin="12720,9391" coordsize="10,20">
              <v:shape style="position:absolute;left:12720;top:9391;width:10;height:20" coordorigin="12720,9391" coordsize="10,20" path="m12720,9410l12729,9410,12729,9391,12720,9391,12720,9410xe" filled="true" fillcolor="#000000" stroked="false">
                <v:path arrowok="t"/>
                <v:fill type="solid"/>
              </v:shape>
            </v:group>
            <v:group style="position:absolute;left:12720;top:9410;width:10;height:20" coordorigin="12720,9410" coordsize="10,20">
              <v:shape style="position:absolute;left:12720;top:9410;width:10;height:20" coordorigin="12720,9410" coordsize="10,20" path="m12720,9430l12729,9430,12729,9410,12720,9410,12720,9430xe" filled="true" fillcolor="#000000" stroked="false">
                <v:path arrowok="t"/>
                <v:fill type="solid"/>
              </v:shape>
            </v:group>
            <v:group style="position:absolute;left:12720;top:9430;width:10;height:20" coordorigin="12720,9430" coordsize="10,20">
              <v:shape style="position:absolute;left:12720;top:9430;width:10;height:20" coordorigin="12720,9430" coordsize="10,20" path="m12720,9449l12729,9449,12729,9430,12720,9430,12720,9449xe" filled="true" fillcolor="#000000" stroked="false">
                <v:path arrowok="t"/>
                <v:fill type="solid"/>
              </v:shape>
            </v:group>
            <v:group style="position:absolute;left:12720;top:9452;width:10;height:2" coordorigin="12720,9452" coordsize="10,2">
              <v:shape style="position:absolute;left:12720;top:9452;width:10;height:2" coordorigin="12720,9452" coordsize="10,0" path="m12720,9452l12729,9452e" filled="false" stroked="true" strokeweight=".299988pt" strokecolor="#000000">
                <v:path arrowok="t"/>
              </v:shape>
            </v:group>
            <v:group style="position:absolute;left:14018;top:9238;width:10;height:20" coordorigin="14018,9238" coordsize="10,20">
              <v:shape style="position:absolute;left:14018;top:9238;width:10;height:20" coordorigin="14018,9238" coordsize="10,20" path="m14018,9257l14028,9257,14028,9238,14018,9238,14018,9257xe" filled="true" fillcolor="#000000" stroked="false">
                <v:path arrowok="t"/>
                <v:fill type="solid"/>
              </v:shape>
            </v:group>
            <v:group style="position:absolute;left:14018;top:9257;width:10;height:20" coordorigin="14018,9257" coordsize="10,20">
              <v:shape style="position:absolute;left:14018;top:9257;width:10;height:20" coordorigin="14018,9257" coordsize="10,20" path="m14018,9276l14028,9276,14028,9257,14018,9257,14018,9276xe" filled="true" fillcolor="#000000" stroked="false">
                <v:path arrowok="t"/>
                <v:fill type="solid"/>
              </v:shape>
            </v:group>
            <v:group style="position:absolute;left:14018;top:9276;width:10;height:20" coordorigin="14018,9276" coordsize="10,20">
              <v:shape style="position:absolute;left:14018;top:9276;width:10;height:20" coordorigin="14018,9276" coordsize="10,20" path="m14018,9295l14028,9295,14028,9276,14018,9276,14018,9295xe" filled="true" fillcolor="#000000" stroked="false">
                <v:path arrowok="t"/>
                <v:fill type="solid"/>
              </v:shape>
            </v:group>
            <v:group style="position:absolute;left:14018;top:9295;width:10;height:20" coordorigin="14018,9295" coordsize="10,20">
              <v:shape style="position:absolute;left:14018;top:9295;width:10;height:20" coordorigin="14018,9295" coordsize="10,20" path="m14018,9314l14028,9314,14028,9295,14018,9295,14018,9314xe" filled="true" fillcolor="#000000" stroked="false">
                <v:path arrowok="t"/>
                <v:fill type="solid"/>
              </v:shape>
            </v:group>
            <v:group style="position:absolute;left:14018;top:9314;width:10;height:20" coordorigin="14018,9314" coordsize="10,20">
              <v:shape style="position:absolute;left:14018;top:9314;width:10;height:20" coordorigin="14018,9314" coordsize="10,20" path="m14018,9334l14028,9334,14028,9314,14018,9314,14018,9334xe" filled="true" fillcolor="#000000" stroked="false">
                <v:path arrowok="t"/>
                <v:fill type="solid"/>
              </v:shape>
            </v:group>
            <v:group style="position:absolute;left:14018;top:9334;width:10;height:20" coordorigin="14018,9334" coordsize="10,20">
              <v:shape style="position:absolute;left:14018;top:9334;width:10;height:20" coordorigin="14018,9334" coordsize="10,20" path="m14018,9353l14028,9353,14028,9334,14018,9334,14018,9353xe" filled="true" fillcolor="#000000" stroked="false">
                <v:path arrowok="t"/>
                <v:fill type="solid"/>
              </v:shape>
            </v:group>
            <v:group style="position:absolute;left:14018;top:9353;width:10;height:20" coordorigin="14018,9353" coordsize="10,20">
              <v:shape style="position:absolute;left:14018;top:9353;width:10;height:20" coordorigin="14018,9353" coordsize="10,20" path="m14018,9372l14028,9372,14028,9353,14018,9353,14018,9372xe" filled="true" fillcolor="#000000" stroked="false">
                <v:path arrowok="t"/>
                <v:fill type="solid"/>
              </v:shape>
            </v:group>
            <v:group style="position:absolute;left:14018;top:9372;width:10;height:20" coordorigin="14018,9372" coordsize="10,20">
              <v:shape style="position:absolute;left:14018;top:9372;width:10;height:20" coordorigin="14018,9372" coordsize="10,20" path="m14018,9391l14028,9391,14028,9372,14018,9372,14018,9391xe" filled="true" fillcolor="#000000" stroked="false">
                <v:path arrowok="t"/>
                <v:fill type="solid"/>
              </v:shape>
            </v:group>
            <v:group style="position:absolute;left:14018;top:9391;width:10;height:20" coordorigin="14018,9391" coordsize="10,20">
              <v:shape style="position:absolute;left:14018;top:9391;width:10;height:20" coordorigin="14018,9391" coordsize="10,20" path="m14018,9410l14028,9410,14028,9391,14018,9391,14018,9410xe" filled="true" fillcolor="#000000" stroked="false">
                <v:path arrowok="t"/>
                <v:fill type="solid"/>
              </v:shape>
            </v:group>
            <v:group style="position:absolute;left:14018;top:9410;width:10;height:20" coordorigin="14018,9410" coordsize="10,20">
              <v:shape style="position:absolute;left:14018;top:9410;width:10;height:20" coordorigin="14018,9410" coordsize="10,20" path="m14018,9430l14028,9430,14028,9410,14018,9410,14018,9430xe" filled="true" fillcolor="#000000" stroked="false">
                <v:path arrowok="t"/>
                <v:fill type="solid"/>
              </v:shape>
            </v:group>
            <v:group style="position:absolute;left:14018;top:9430;width:10;height:20" coordorigin="14018,9430" coordsize="10,20">
              <v:shape style="position:absolute;left:14018;top:9430;width:10;height:20" coordorigin="14018,9430" coordsize="10,20" path="m14018,9449l14028,9449,14028,9430,14018,9430,14018,9449xe" filled="true" fillcolor="#000000" stroked="false">
                <v:path arrowok="t"/>
                <v:fill type="solid"/>
              </v:shape>
            </v:group>
            <v:group style="position:absolute;left:14018;top:9452;width:10;height:2" coordorigin="14018,9452" coordsize="10,2">
              <v:shape style="position:absolute;left:14018;top:9452;width:10;height:2" coordorigin="14018,9452" coordsize="10,0" path="m14018,9452l14028,9452e" filled="false" stroked="true" strokeweight=".299988pt" strokecolor="#000000">
                <v:path arrowok="t"/>
              </v:shape>
              <v:shape style="position:absolute;left:1128;top:9455;width:2003;height:10" type="#_x0000_t75" stroked="false">
                <v:imagedata r:id="rId181" o:title=""/>
              </v:shape>
              <v:shape style="position:absolute;left:3126;top:9455;width:1302;height:10" type="#_x0000_t75" stroked="false">
                <v:imagedata r:id="rId173" o:title=""/>
              </v:shape>
              <v:shape style="position:absolute;left:4424;top:9455;width:635;height:10" type="#_x0000_t75" stroked="false">
                <v:imagedata r:id="rId174" o:title=""/>
              </v:shape>
              <v:shape style="position:absolute;left:5054;top:9455;width:715;height:10" type="#_x0000_t75" stroked="false">
                <v:imagedata r:id="rId170" o:title=""/>
              </v:shape>
              <v:shape style="position:absolute;left:5764;top:9455;width:570;height:10" type="#_x0000_t75" stroked="false">
                <v:imagedata r:id="rId171" o:title=""/>
              </v:shape>
              <v:shape style="position:absolute;left:6329;top:9455;width:1490;height:10" type="#_x0000_t75" stroked="false">
                <v:imagedata r:id="rId165" o:title=""/>
              </v:shape>
              <v:shape style="position:absolute;left:7815;top:9455;width:2348;height:10" type="#_x0000_t75" stroked="false">
                <v:imagedata r:id="rId166" o:title=""/>
              </v:shape>
              <v:shape style="position:absolute;left:10158;top:9455;width:1279;height:10" type="#_x0000_t75" stroked="false">
                <v:imagedata r:id="rId167" o:title=""/>
              </v:shape>
              <v:shape style="position:absolute;left:11432;top:9455;width:3958;height:10" type="#_x0000_t75" stroked="false">
                <v:imagedata r:id="rId175" o:title=""/>
              </v:shape>
            </v:group>
            <v:group style="position:absolute;left:4428;top:9464;width:10;height:20" coordorigin="4428,9464" coordsize="10,20">
              <v:shape style="position:absolute;left:4428;top:9464;width:10;height:20" coordorigin="4428,9464" coordsize="10,20" path="m4428,9484l4438,9484,4438,9464,4428,9464,4428,9484xe" filled="true" fillcolor="#000000" stroked="false">
                <v:path arrowok="t"/>
                <v:fill type="solid"/>
              </v:shape>
            </v:group>
            <v:group style="position:absolute;left:4428;top:9484;width:10;height:20" coordorigin="4428,9484" coordsize="10,20">
              <v:shape style="position:absolute;left:4428;top:9484;width:10;height:20" coordorigin="4428,9484" coordsize="10,20" path="m4428,9503l4438,9503,4438,9484,4428,9484,4428,9503xe" filled="true" fillcolor="#000000" stroked="false">
                <v:path arrowok="t"/>
                <v:fill type="solid"/>
              </v:shape>
            </v:group>
            <v:group style="position:absolute;left:4428;top:9503;width:10;height:20" coordorigin="4428,9503" coordsize="10,20">
              <v:shape style="position:absolute;left:4428;top:9503;width:10;height:20" coordorigin="4428,9503" coordsize="10,20" path="m4428,9522l4438,9522,4438,9503,4428,9503,4428,9522xe" filled="true" fillcolor="#000000" stroked="false">
                <v:path arrowok="t"/>
                <v:fill type="solid"/>
              </v:shape>
            </v:group>
            <v:group style="position:absolute;left:4428;top:9522;width:10;height:20" coordorigin="4428,9522" coordsize="10,20">
              <v:shape style="position:absolute;left:4428;top:9522;width:10;height:20" coordorigin="4428,9522" coordsize="10,20" path="m4428,9541l4438,9541,4438,9522,4428,9522,4428,9541xe" filled="true" fillcolor="#000000" stroked="false">
                <v:path arrowok="t"/>
                <v:fill type="solid"/>
              </v:shape>
            </v:group>
            <v:group style="position:absolute;left:4428;top:9541;width:10;height:20" coordorigin="4428,9541" coordsize="10,20">
              <v:shape style="position:absolute;left:4428;top:9541;width:10;height:20" coordorigin="4428,9541" coordsize="10,20" path="m4428,9560l4438,9560,4438,9541,4428,9541,4428,9560xe" filled="true" fillcolor="#000000" stroked="false">
                <v:path arrowok="t"/>
                <v:fill type="solid"/>
              </v:shape>
            </v:group>
            <v:group style="position:absolute;left:4428;top:9560;width:10;height:20" coordorigin="4428,9560" coordsize="10,20">
              <v:shape style="position:absolute;left:4428;top:9560;width:10;height:20" coordorigin="4428,9560" coordsize="10,20" path="m4428,9580l4438,9580,4438,9560,4428,9560,4428,9580xe" filled="true" fillcolor="#000000" stroked="false">
                <v:path arrowok="t"/>
                <v:fill type="solid"/>
              </v:shape>
            </v:group>
            <v:group style="position:absolute;left:4428;top:9580;width:10;height:20" coordorigin="4428,9580" coordsize="10,20">
              <v:shape style="position:absolute;left:4428;top:9580;width:10;height:20" coordorigin="4428,9580" coordsize="10,20" path="m4428,9599l4438,9599,4438,9580,4428,9580,4428,9599xe" filled="true" fillcolor="#000000" stroked="false">
                <v:path arrowok="t"/>
                <v:fill type="solid"/>
              </v:shape>
            </v:group>
            <v:group style="position:absolute;left:1114;top:9698;width:2018;height:2" coordorigin="1114,9698" coordsize="2018,2">
              <v:shape style="position:absolute;left:1114;top:9698;width:2018;height:2" coordorigin="1114,9698" coordsize="2018,0" path="m1114,9698l3131,9698e" filled="false" stroked="true" strokeweight="1.5pt" strokecolor="#000000">
                <v:path arrowok="t"/>
              </v:shape>
            </v:group>
            <v:group style="position:absolute;left:3131;top:9679;width:10;height:2" coordorigin="3131,9679" coordsize="10,2">
              <v:shape style="position:absolute;left:3131;top:9679;width:10;height:2" coordorigin="3131,9679" coordsize="10,0" path="m3131,9679l3141,9679e" filled="false" stroked="true" strokeweight=".360016pt" strokecolor="#000000">
                <v:path arrowok="t"/>
              </v:shape>
            </v:group>
            <v:group style="position:absolute;left:3131;top:9698;width:59;height:2" coordorigin="3131,9698" coordsize="59,2">
              <v:shape style="position:absolute;left:3131;top:9698;width:59;height:2" coordorigin="3131,9698" coordsize="59,0" path="m3131,9698l3190,9698e" filled="false" stroked="true" strokeweight="1.5pt" strokecolor="#000000">
                <v:path arrowok="t"/>
              </v:shape>
            </v:group>
            <v:group style="position:absolute;left:3190;top:9698;width:1239;height:2" coordorigin="3190,9698" coordsize="1239,2">
              <v:shape style="position:absolute;left:3190;top:9698;width:1239;height:2" coordorigin="3190,9698" coordsize="1239,0" path="m3190,9698l4428,9698e" filled="false" stroked="true" strokeweight="1.5pt" strokecolor="#000000">
                <v:path arrowok="t"/>
              </v:shape>
            </v:group>
            <v:group style="position:absolute;left:4428;top:9599;width:10;height:20" coordorigin="4428,9599" coordsize="10,20">
              <v:shape style="position:absolute;left:4428;top:9599;width:10;height:20" coordorigin="4428,9599" coordsize="10,20" path="m4428,9618l4438,9618,4438,9599,4428,9599,4428,9618xe" filled="true" fillcolor="#000000" stroked="false">
                <v:path arrowok="t"/>
                <v:fill type="solid"/>
              </v:shape>
            </v:group>
            <v:group style="position:absolute;left:4428;top:9618;width:10;height:20" coordorigin="4428,9618" coordsize="10,20">
              <v:shape style="position:absolute;left:4428;top:9618;width:10;height:20" coordorigin="4428,9618" coordsize="10,20" path="m4428,9637l4438,9637,4438,9618,4428,9618,4428,9637xe" filled="true" fillcolor="#000000" stroked="false">
                <v:path arrowok="t"/>
                <v:fill type="solid"/>
              </v:shape>
            </v:group>
            <v:group style="position:absolute;left:4428;top:9637;width:10;height:20" coordorigin="4428,9637" coordsize="10,20">
              <v:shape style="position:absolute;left:4428;top:9637;width:10;height:20" coordorigin="4428,9637" coordsize="10,20" path="m4428,9656l4438,9656,4438,9637,4428,9637,4428,9656xe" filled="true" fillcolor="#000000" stroked="false">
                <v:path arrowok="t"/>
                <v:fill type="solid"/>
              </v:shape>
            </v:group>
            <v:group style="position:absolute;left:4428;top:9656;width:10;height:20" coordorigin="4428,9656" coordsize="10,20">
              <v:shape style="position:absolute;left:4428;top:9656;width:10;height:20" coordorigin="4428,9656" coordsize="10,20" path="m4428,9676l4438,9676,4438,9656,4428,9656,4428,9676xe" filled="true" fillcolor="#000000" stroked="false">
                <v:path arrowok="t"/>
                <v:fill type="solid"/>
              </v:shape>
            </v:group>
            <v:group style="position:absolute;left:4428;top:9679;width:10;height:2" coordorigin="4428,9679" coordsize="10,2">
              <v:shape style="position:absolute;left:4428;top:9679;width:10;height:2" coordorigin="4428,9679" coordsize="10,0" path="m4428,9679l4438,9679e" filled="false" stroked="true" strokeweight=".360016pt" strokecolor="#000000">
                <v:path arrowok="t"/>
              </v:shape>
            </v:group>
            <v:group style="position:absolute;left:4428;top:9698;width:59;height:2" coordorigin="4428,9698" coordsize="59,2">
              <v:shape style="position:absolute;left:4428;top:9698;width:59;height:2" coordorigin="4428,9698" coordsize="59,0" path="m4428,9698l4487,9698e" filled="false" stroked="true" strokeweight="1.5pt" strokecolor="#000000">
                <v:path arrowok="t"/>
              </v:shape>
            </v:group>
            <v:group style="position:absolute;left:4487;top:9698;width:572;height:2" coordorigin="4487,9698" coordsize="572,2">
              <v:shape style="position:absolute;left:4487;top:9698;width:572;height:2" coordorigin="4487,9698" coordsize="572,0" path="m4487,9698l5058,9698e" filled="false" stroked="true" strokeweight="1.5pt" strokecolor="#000000">
                <v:path arrowok="t"/>
              </v:shape>
            </v:group>
            <v:group style="position:absolute;left:5058;top:9464;width:10;height:20" coordorigin="5058,9464" coordsize="10,20">
              <v:shape style="position:absolute;left:5058;top:9464;width:10;height:20" coordorigin="5058,9464" coordsize="10,20" path="m5058,9484l5068,9484,5068,9464,5058,9464,5058,9484xe" filled="true" fillcolor="#000000" stroked="false">
                <v:path arrowok="t"/>
                <v:fill type="solid"/>
              </v:shape>
            </v:group>
            <v:group style="position:absolute;left:5058;top:9484;width:10;height:20" coordorigin="5058,9484" coordsize="10,20">
              <v:shape style="position:absolute;left:5058;top:9484;width:10;height:20" coordorigin="5058,9484" coordsize="10,20" path="m5058,9503l5068,9503,5068,9484,5058,9484,5058,9503xe" filled="true" fillcolor="#000000" stroked="false">
                <v:path arrowok="t"/>
                <v:fill type="solid"/>
              </v:shape>
            </v:group>
            <v:group style="position:absolute;left:5058;top:9503;width:10;height:20" coordorigin="5058,9503" coordsize="10,20">
              <v:shape style="position:absolute;left:5058;top:9503;width:10;height:20" coordorigin="5058,9503" coordsize="10,20" path="m5058,9522l5068,9522,5068,9503,5058,9503,5058,9522xe" filled="true" fillcolor="#000000" stroked="false">
                <v:path arrowok="t"/>
                <v:fill type="solid"/>
              </v:shape>
            </v:group>
            <v:group style="position:absolute;left:5058;top:9522;width:10;height:20" coordorigin="5058,9522" coordsize="10,20">
              <v:shape style="position:absolute;left:5058;top:9522;width:10;height:20" coordorigin="5058,9522" coordsize="10,20" path="m5058,9541l5068,9541,5068,9522,5058,9522,5058,9541xe" filled="true" fillcolor="#000000" stroked="false">
                <v:path arrowok="t"/>
                <v:fill type="solid"/>
              </v:shape>
            </v:group>
            <v:group style="position:absolute;left:5058;top:9541;width:10;height:20" coordorigin="5058,9541" coordsize="10,20">
              <v:shape style="position:absolute;left:5058;top:9541;width:10;height:20" coordorigin="5058,9541" coordsize="10,20" path="m5058,9560l5068,9560,5068,9541,5058,9541,5058,9560xe" filled="true" fillcolor="#000000" stroked="false">
                <v:path arrowok="t"/>
                <v:fill type="solid"/>
              </v:shape>
            </v:group>
            <v:group style="position:absolute;left:5058;top:9560;width:10;height:20" coordorigin="5058,9560" coordsize="10,20">
              <v:shape style="position:absolute;left:5058;top:9560;width:10;height:20" coordorigin="5058,9560" coordsize="10,20" path="m5058,9580l5068,9580,5068,9560,5058,9560,5058,9580xe" filled="true" fillcolor="#000000" stroked="false">
                <v:path arrowok="t"/>
                <v:fill type="solid"/>
              </v:shape>
            </v:group>
            <v:group style="position:absolute;left:5058;top:9580;width:10;height:20" coordorigin="5058,9580" coordsize="10,20">
              <v:shape style="position:absolute;left:5058;top:9580;width:10;height:20" coordorigin="5058,9580" coordsize="10,20" path="m5058,9599l5068,9599,5068,9580,5058,9580,5058,9599xe" filled="true" fillcolor="#000000" stroked="false">
                <v:path arrowok="t"/>
                <v:fill type="solid"/>
              </v:shape>
            </v:group>
            <v:group style="position:absolute;left:5058;top:9599;width:10;height:20" coordorigin="5058,9599" coordsize="10,20">
              <v:shape style="position:absolute;left:5058;top:9599;width:10;height:20" coordorigin="5058,9599" coordsize="10,20" path="m5058,9618l5068,9618,5068,9599,5058,9599,5058,9618xe" filled="true" fillcolor="#000000" stroked="false">
                <v:path arrowok="t"/>
                <v:fill type="solid"/>
              </v:shape>
            </v:group>
            <v:group style="position:absolute;left:5058;top:9618;width:10;height:20" coordorigin="5058,9618" coordsize="10,20">
              <v:shape style="position:absolute;left:5058;top:9618;width:10;height:20" coordorigin="5058,9618" coordsize="10,20" path="m5058,9637l5068,9637,5068,9618,5058,9618,5058,9637xe" filled="true" fillcolor="#000000" stroked="false">
                <v:path arrowok="t"/>
                <v:fill type="solid"/>
              </v:shape>
            </v:group>
            <v:group style="position:absolute;left:5058;top:9637;width:10;height:20" coordorigin="5058,9637" coordsize="10,20">
              <v:shape style="position:absolute;left:5058;top:9637;width:10;height:20" coordorigin="5058,9637" coordsize="10,20" path="m5058,9656l5068,9656,5068,9637,5058,9637,5058,9656xe" filled="true" fillcolor="#000000" stroked="false">
                <v:path arrowok="t"/>
                <v:fill type="solid"/>
              </v:shape>
            </v:group>
            <v:group style="position:absolute;left:5058;top:9656;width:10;height:20" coordorigin="5058,9656" coordsize="10,20">
              <v:shape style="position:absolute;left:5058;top:9656;width:10;height:20" coordorigin="5058,9656" coordsize="10,20" path="m5058,9676l5068,9676,5068,9656,5058,9656,5058,9676xe" filled="true" fillcolor="#000000" stroked="false">
                <v:path arrowok="t"/>
                <v:fill type="solid"/>
              </v:shape>
            </v:group>
            <v:group style="position:absolute;left:5058;top:9679;width:10;height:2" coordorigin="5058,9679" coordsize="10,2">
              <v:shape style="position:absolute;left:5058;top:9679;width:10;height:2" coordorigin="5058,9679" coordsize="10,0" path="m5058,9679l5068,9679e" filled="false" stroked="true" strokeweight=".360016pt" strokecolor="#000000">
                <v:path arrowok="t"/>
              </v:shape>
            </v:group>
            <v:group style="position:absolute;left:5058;top:9698;width:59;height:2" coordorigin="5058,9698" coordsize="59,2">
              <v:shape style="position:absolute;left:5058;top:9698;width:59;height:2" coordorigin="5058,9698" coordsize="59,0" path="m5058,9698l5117,9698e" filled="false" stroked="true" strokeweight="1.5pt" strokecolor="#000000">
                <v:path arrowok="t"/>
              </v:shape>
            </v:group>
            <v:group style="position:absolute;left:5117;top:9698;width:652;height:2" coordorigin="5117,9698" coordsize="652,2">
              <v:shape style="position:absolute;left:5117;top:9698;width:652;height:2" coordorigin="5117,9698" coordsize="652,0" path="m5117,9698l5769,9698e" filled="false" stroked="true" strokeweight="1.5pt" strokecolor="#000000">
                <v:path arrowok="t"/>
              </v:shape>
            </v:group>
            <v:group style="position:absolute;left:5769;top:9464;width:10;height:20" coordorigin="5769,9464" coordsize="10,20">
              <v:shape style="position:absolute;left:5769;top:9464;width:10;height:20" coordorigin="5769,9464" coordsize="10,20" path="m5769,9484l5778,9484,5778,9464,5769,9464,5769,9484xe" filled="true" fillcolor="#000000" stroked="false">
                <v:path arrowok="t"/>
                <v:fill type="solid"/>
              </v:shape>
            </v:group>
            <v:group style="position:absolute;left:5769;top:9484;width:10;height:20" coordorigin="5769,9484" coordsize="10,20">
              <v:shape style="position:absolute;left:5769;top:9484;width:10;height:20" coordorigin="5769,9484" coordsize="10,20" path="m5769,9503l5778,9503,5778,9484,5769,9484,5769,9503xe" filled="true" fillcolor="#000000" stroked="false">
                <v:path arrowok="t"/>
                <v:fill type="solid"/>
              </v:shape>
            </v:group>
            <v:group style="position:absolute;left:5769;top:9503;width:10;height:20" coordorigin="5769,9503" coordsize="10,20">
              <v:shape style="position:absolute;left:5769;top:9503;width:10;height:20" coordorigin="5769,9503" coordsize="10,20" path="m5769,9522l5778,9522,5778,9503,5769,9503,5769,9522xe" filled="true" fillcolor="#000000" stroked="false">
                <v:path arrowok="t"/>
                <v:fill type="solid"/>
              </v:shape>
            </v:group>
            <v:group style="position:absolute;left:5769;top:9522;width:10;height:20" coordorigin="5769,9522" coordsize="10,20">
              <v:shape style="position:absolute;left:5769;top:9522;width:10;height:20" coordorigin="5769,9522" coordsize="10,20" path="m5769,9541l5778,9541,5778,9522,5769,9522,5769,9541xe" filled="true" fillcolor="#000000" stroked="false">
                <v:path arrowok="t"/>
                <v:fill type="solid"/>
              </v:shape>
            </v:group>
            <v:group style="position:absolute;left:5769;top:9541;width:10;height:20" coordorigin="5769,9541" coordsize="10,20">
              <v:shape style="position:absolute;left:5769;top:9541;width:10;height:20" coordorigin="5769,9541" coordsize="10,20" path="m5769,9560l5778,9560,5778,9541,5769,9541,5769,9560xe" filled="true" fillcolor="#000000" stroked="false">
                <v:path arrowok="t"/>
                <v:fill type="solid"/>
              </v:shape>
            </v:group>
            <v:group style="position:absolute;left:5769;top:9560;width:10;height:20" coordorigin="5769,9560" coordsize="10,20">
              <v:shape style="position:absolute;left:5769;top:9560;width:10;height:20" coordorigin="5769,9560" coordsize="10,20" path="m5769,9580l5778,9580,5778,9560,5769,9560,5769,9580xe" filled="true" fillcolor="#000000" stroked="false">
                <v:path arrowok="t"/>
                <v:fill type="solid"/>
              </v:shape>
            </v:group>
            <v:group style="position:absolute;left:5769;top:9580;width:10;height:20" coordorigin="5769,9580" coordsize="10,20">
              <v:shape style="position:absolute;left:5769;top:9580;width:10;height:20" coordorigin="5769,9580" coordsize="10,20" path="m5769,9599l5778,9599,5778,9580,5769,9580,5769,9599xe" filled="true" fillcolor="#000000" stroked="false">
                <v:path arrowok="t"/>
                <v:fill type="solid"/>
              </v:shape>
            </v:group>
            <v:group style="position:absolute;left:5769;top:9599;width:10;height:20" coordorigin="5769,9599" coordsize="10,20">
              <v:shape style="position:absolute;left:5769;top:9599;width:10;height:20" coordorigin="5769,9599" coordsize="10,20" path="m5769,9618l5778,9618,5778,9599,5769,9599,5769,9618xe" filled="true" fillcolor="#000000" stroked="false">
                <v:path arrowok="t"/>
                <v:fill type="solid"/>
              </v:shape>
            </v:group>
            <v:group style="position:absolute;left:5769;top:9618;width:10;height:20" coordorigin="5769,9618" coordsize="10,20">
              <v:shape style="position:absolute;left:5769;top:9618;width:10;height:20" coordorigin="5769,9618" coordsize="10,20" path="m5769,9637l5778,9637,5778,9618,5769,9618,5769,9637xe" filled="true" fillcolor="#000000" stroked="false">
                <v:path arrowok="t"/>
                <v:fill type="solid"/>
              </v:shape>
            </v:group>
            <v:group style="position:absolute;left:5769;top:9637;width:10;height:20" coordorigin="5769,9637" coordsize="10,20">
              <v:shape style="position:absolute;left:5769;top:9637;width:10;height:20" coordorigin="5769,9637" coordsize="10,20" path="m5769,9656l5778,9656,5778,9637,5769,9637,5769,9656xe" filled="true" fillcolor="#000000" stroked="false">
                <v:path arrowok="t"/>
                <v:fill type="solid"/>
              </v:shape>
            </v:group>
            <v:group style="position:absolute;left:5769;top:9656;width:10;height:20" coordorigin="5769,9656" coordsize="10,20">
              <v:shape style="position:absolute;left:5769;top:9656;width:10;height:20" coordorigin="5769,9656" coordsize="10,20" path="m5769,9676l5778,9676,5778,9656,5769,9656,5769,9676xe" filled="true" fillcolor="#000000" stroked="false">
                <v:path arrowok="t"/>
                <v:fill type="solid"/>
              </v:shape>
            </v:group>
            <v:group style="position:absolute;left:5769;top:9679;width:10;height:2" coordorigin="5769,9679" coordsize="10,2">
              <v:shape style="position:absolute;left:5769;top:9679;width:10;height:2" coordorigin="5769,9679" coordsize="10,0" path="m5769,9679l5778,9679e" filled="false" stroked="true" strokeweight=".360016pt" strokecolor="#000000">
                <v:path arrowok="t"/>
              </v:shape>
            </v:group>
            <v:group style="position:absolute;left:5769;top:9698;width:59;height:2" coordorigin="5769,9698" coordsize="59,2">
              <v:shape style="position:absolute;left:5769;top:9698;width:59;height:2" coordorigin="5769,9698" coordsize="59,0" path="m5769,9698l5828,9698e" filled="false" stroked="true" strokeweight="1.5pt" strokecolor="#000000">
                <v:path arrowok="t"/>
              </v:shape>
            </v:group>
            <v:group style="position:absolute;left:5828;top:9698;width:507;height:2" coordorigin="5828,9698" coordsize="507,2">
              <v:shape style="position:absolute;left:5828;top:9698;width:507;height:2" coordorigin="5828,9698" coordsize="507,0" path="m5828,9698l6334,9698e" filled="false" stroked="true" strokeweight="1.5pt" strokecolor="#000000">
                <v:path arrowok="t"/>
              </v:shape>
            </v:group>
            <v:group style="position:absolute;left:6334;top:9464;width:10;height:20" coordorigin="6334,9464" coordsize="10,20">
              <v:shape style="position:absolute;left:6334;top:9464;width:10;height:20" coordorigin="6334,9464" coordsize="10,20" path="m6334,9484l6344,9484,6344,9464,6334,9464,6334,9484xe" filled="true" fillcolor="#000000" stroked="false">
                <v:path arrowok="t"/>
                <v:fill type="solid"/>
              </v:shape>
            </v:group>
            <v:group style="position:absolute;left:6334;top:9484;width:10;height:20" coordorigin="6334,9484" coordsize="10,20">
              <v:shape style="position:absolute;left:6334;top:9484;width:10;height:20" coordorigin="6334,9484" coordsize="10,20" path="m6334,9503l6344,9503,6344,9484,6334,9484,6334,9503xe" filled="true" fillcolor="#000000" stroked="false">
                <v:path arrowok="t"/>
                <v:fill type="solid"/>
              </v:shape>
            </v:group>
            <v:group style="position:absolute;left:6334;top:9503;width:10;height:20" coordorigin="6334,9503" coordsize="10,20">
              <v:shape style="position:absolute;left:6334;top:9503;width:10;height:20" coordorigin="6334,9503" coordsize="10,20" path="m6334,9522l6344,9522,6344,9503,6334,9503,6334,9522xe" filled="true" fillcolor="#000000" stroked="false">
                <v:path arrowok="t"/>
                <v:fill type="solid"/>
              </v:shape>
            </v:group>
            <v:group style="position:absolute;left:6334;top:9522;width:10;height:20" coordorigin="6334,9522" coordsize="10,20">
              <v:shape style="position:absolute;left:6334;top:9522;width:10;height:20" coordorigin="6334,9522" coordsize="10,20" path="m6334,9541l6344,9541,6344,9522,6334,9522,6334,9541xe" filled="true" fillcolor="#000000" stroked="false">
                <v:path arrowok="t"/>
                <v:fill type="solid"/>
              </v:shape>
            </v:group>
            <v:group style="position:absolute;left:6334;top:9541;width:10;height:20" coordorigin="6334,9541" coordsize="10,20">
              <v:shape style="position:absolute;left:6334;top:9541;width:10;height:20" coordorigin="6334,9541" coordsize="10,20" path="m6334,9560l6344,9560,6344,9541,6334,9541,6334,9560xe" filled="true" fillcolor="#000000" stroked="false">
                <v:path arrowok="t"/>
                <v:fill type="solid"/>
              </v:shape>
            </v:group>
            <v:group style="position:absolute;left:6334;top:9560;width:10;height:20" coordorigin="6334,9560" coordsize="10,20">
              <v:shape style="position:absolute;left:6334;top:9560;width:10;height:20" coordorigin="6334,9560" coordsize="10,20" path="m6334,9580l6344,9580,6344,9560,6334,9560,6334,9580xe" filled="true" fillcolor="#000000" stroked="false">
                <v:path arrowok="t"/>
                <v:fill type="solid"/>
              </v:shape>
            </v:group>
            <v:group style="position:absolute;left:6334;top:9580;width:10;height:20" coordorigin="6334,9580" coordsize="10,20">
              <v:shape style="position:absolute;left:6334;top:9580;width:10;height:20" coordorigin="6334,9580" coordsize="10,20" path="m6334,9599l6344,9599,6344,9580,6334,9580,6334,9599xe" filled="true" fillcolor="#000000" stroked="false">
                <v:path arrowok="t"/>
                <v:fill type="solid"/>
              </v:shape>
            </v:group>
            <v:group style="position:absolute;left:6334;top:9599;width:10;height:20" coordorigin="6334,9599" coordsize="10,20">
              <v:shape style="position:absolute;left:6334;top:9599;width:10;height:20" coordorigin="6334,9599" coordsize="10,20" path="m6334,9618l6344,9618,6344,9599,6334,9599,6334,9618xe" filled="true" fillcolor="#000000" stroked="false">
                <v:path arrowok="t"/>
                <v:fill type="solid"/>
              </v:shape>
            </v:group>
            <v:group style="position:absolute;left:6334;top:9618;width:10;height:20" coordorigin="6334,9618" coordsize="10,20">
              <v:shape style="position:absolute;left:6334;top:9618;width:10;height:20" coordorigin="6334,9618" coordsize="10,20" path="m6334,9637l6344,9637,6344,9618,6334,9618,6334,9637xe" filled="true" fillcolor="#000000" stroked="false">
                <v:path arrowok="t"/>
                <v:fill type="solid"/>
              </v:shape>
            </v:group>
            <v:group style="position:absolute;left:6334;top:9637;width:10;height:20" coordorigin="6334,9637" coordsize="10,20">
              <v:shape style="position:absolute;left:6334;top:9637;width:10;height:20" coordorigin="6334,9637" coordsize="10,20" path="m6334,9656l6344,9656,6344,9637,6334,9637,6334,9656xe" filled="true" fillcolor="#000000" stroked="false">
                <v:path arrowok="t"/>
                <v:fill type="solid"/>
              </v:shape>
            </v:group>
            <v:group style="position:absolute;left:6334;top:9656;width:10;height:20" coordorigin="6334,9656" coordsize="10,20">
              <v:shape style="position:absolute;left:6334;top:9656;width:10;height:20" coordorigin="6334,9656" coordsize="10,20" path="m6334,9676l6344,9676,6344,9656,6334,9656,6334,9676xe" filled="true" fillcolor="#000000" stroked="false">
                <v:path arrowok="t"/>
                <v:fill type="solid"/>
              </v:shape>
            </v:group>
            <v:group style="position:absolute;left:6334;top:9679;width:10;height:2" coordorigin="6334,9679" coordsize="10,2">
              <v:shape style="position:absolute;left:6334;top:9679;width:10;height:2" coordorigin="6334,9679" coordsize="10,0" path="m6334,9679l6344,9679e" filled="false" stroked="true" strokeweight=".360016pt" strokecolor="#000000">
                <v:path arrowok="t"/>
              </v:shape>
            </v:group>
            <v:group style="position:absolute;left:6334;top:9698;width:59;height:2" coordorigin="6334,9698" coordsize="59,2">
              <v:shape style="position:absolute;left:6334;top:9698;width:59;height:2" coordorigin="6334,9698" coordsize="59,0" path="m6334,9698l6393,9698e" filled="false" stroked="true" strokeweight="1.5pt" strokecolor="#000000">
                <v:path arrowok="t"/>
              </v:shape>
            </v:group>
            <v:group style="position:absolute;left:6393;top:9698;width:1427;height:2" coordorigin="6393,9698" coordsize="1427,2">
              <v:shape style="position:absolute;left:6393;top:9698;width:1427;height:2" coordorigin="6393,9698" coordsize="1427,0" path="m6393,9698l7820,9698e" filled="false" stroked="true" strokeweight="1.5pt" strokecolor="#000000">
                <v:path arrowok="t"/>
              </v:shape>
            </v:group>
            <v:group style="position:absolute;left:7820;top:9464;width:10;height:20" coordorigin="7820,9464" coordsize="10,20">
              <v:shape style="position:absolute;left:7820;top:9464;width:10;height:20" coordorigin="7820,9464" coordsize="10,20" path="m7820,9484l7829,9484,7829,9464,7820,9464,7820,9484xe" filled="true" fillcolor="#000000" stroked="false">
                <v:path arrowok="t"/>
                <v:fill type="solid"/>
              </v:shape>
            </v:group>
            <v:group style="position:absolute;left:7820;top:9484;width:10;height:20" coordorigin="7820,9484" coordsize="10,20">
              <v:shape style="position:absolute;left:7820;top:9484;width:10;height:20" coordorigin="7820,9484" coordsize="10,20" path="m7820,9503l7829,9503,7829,9484,7820,9484,7820,9503xe" filled="true" fillcolor="#000000" stroked="false">
                <v:path arrowok="t"/>
                <v:fill type="solid"/>
              </v:shape>
            </v:group>
            <v:group style="position:absolute;left:7820;top:9503;width:10;height:20" coordorigin="7820,9503" coordsize="10,20">
              <v:shape style="position:absolute;left:7820;top:9503;width:10;height:20" coordorigin="7820,9503" coordsize="10,20" path="m7820,9522l7829,9522,7829,9503,7820,9503,7820,9522xe" filled="true" fillcolor="#000000" stroked="false">
                <v:path arrowok="t"/>
                <v:fill type="solid"/>
              </v:shape>
            </v:group>
            <v:group style="position:absolute;left:7820;top:9522;width:10;height:20" coordorigin="7820,9522" coordsize="10,20">
              <v:shape style="position:absolute;left:7820;top:9522;width:10;height:20" coordorigin="7820,9522" coordsize="10,20" path="m7820,9541l7829,9541,7829,9522,7820,9522,7820,9541xe" filled="true" fillcolor="#000000" stroked="false">
                <v:path arrowok="t"/>
                <v:fill type="solid"/>
              </v:shape>
            </v:group>
            <v:group style="position:absolute;left:7820;top:9541;width:10;height:20" coordorigin="7820,9541" coordsize="10,20">
              <v:shape style="position:absolute;left:7820;top:9541;width:10;height:20" coordorigin="7820,9541" coordsize="10,20" path="m7820,9560l7829,9560,7829,9541,7820,9541,7820,9560xe" filled="true" fillcolor="#000000" stroked="false">
                <v:path arrowok="t"/>
                <v:fill type="solid"/>
              </v:shape>
            </v:group>
            <v:group style="position:absolute;left:7820;top:9560;width:10;height:20" coordorigin="7820,9560" coordsize="10,20">
              <v:shape style="position:absolute;left:7820;top:9560;width:10;height:20" coordorigin="7820,9560" coordsize="10,20" path="m7820,9580l7829,9580,7829,9560,7820,9560,7820,9580xe" filled="true" fillcolor="#000000" stroked="false">
                <v:path arrowok="t"/>
                <v:fill type="solid"/>
              </v:shape>
            </v:group>
            <v:group style="position:absolute;left:7820;top:9580;width:10;height:20" coordorigin="7820,9580" coordsize="10,20">
              <v:shape style="position:absolute;left:7820;top:9580;width:10;height:20" coordorigin="7820,9580" coordsize="10,20" path="m7820,9599l7829,9599,7829,9580,7820,9580,7820,9599xe" filled="true" fillcolor="#000000" stroked="false">
                <v:path arrowok="t"/>
                <v:fill type="solid"/>
              </v:shape>
            </v:group>
            <v:group style="position:absolute;left:7820;top:9599;width:10;height:20" coordorigin="7820,9599" coordsize="10,20">
              <v:shape style="position:absolute;left:7820;top:9599;width:10;height:20" coordorigin="7820,9599" coordsize="10,20" path="m7820,9618l7829,9618,7829,9599,7820,9599,7820,9618xe" filled="true" fillcolor="#000000" stroked="false">
                <v:path arrowok="t"/>
                <v:fill type="solid"/>
              </v:shape>
            </v:group>
            <v:group style="position:absolute;left:7820;top:9618;width:10;height:20" coordorigin="7820,9618" coordsize="10,20">
              <v:shape style="position:absolute;left:7820;top:9618;width:10;height:20" coordorigin="7820,9618" coordsize="10,20" path="m7820,9637l7829,9637,7829,9618,7820,9618,7820,9637xe" filled="true" fillcolor="#000000" stroked="false">
                <v:path arrowok="t"/>
                <v:fill type="solid"/>
              </v:shape>
            </v:group>
            <v:group style="position:absolute;left:7820;top:9637;width:10;height:20" coordorigin="7820,9637" coordsize="10,20">
              <v:shape style="position:absolute;left:7820;top:9637;width:10;height:20" coordorigin="7820,9637" coordsize="10,20" path="m7820,9656l7829,9656,7829,9637,7820,9637,7820,9656xe" filled="true" fillcolor="#000000" stroked="false">
                <v:path arrowok="t"/>
                <v:fill type="solid"/>
              </v:shape>
            </v:group>
            <v:group style="position:absolute;left:7820;top:9656;width:10;height:20" coordorigin="7820,9656" coordsize="10,20">
              <v:shape style="position:absolute;left:7820;top:9656;width:10;height:20" coordorigin="7820,9656" coordsize="10,20" path="m7820,9676l7829,9676,7829,9656,7820,9656,7820,9676xe" filled="true" fillcolor="#000000" stroked="false">
                <v:path arrowok="t"/>
                <v:fill type="solid"/>
              </v:shape>
            </v:group>
            <v:group style="position:absolute;left:7820;top:9679;width:10;height:2" coordorigin="7820,9679" coordsize="10,2">
              <v:shape style="position:absolute;left:7820;top:9679;width:10;height:2" coordorigin="7820,9679" coordsize="10,0" path="m7820,9679l7829,9679e" filled="false" stroked="true" strokeweight=".360016pt" strokecolor="#000000">
                <v:path arrowok="t"/>
              </v:shape>
            </v:group>
            <v:group style="position:absolute;left:7820;top:9698;width:59;height:2" coordorigin="7820,9698" coordsize="59,2">
              <v:shape style="position:absolute;left:7820;top:9698;width:59;height:2" coordorigin="7820,9698" coordsize="59,0" path="m7820,9698l7878,9698e" filled="false" stroked="true" strokeweight="1.5pt" strokecolor="#000000">
                <v:path arrowok="t"/>
              </v:shape>
            </v:group>
            <v:group style="position:absolute;left:7878;top:9698;width:584;height:2" coordorigin="7878,9698" coordsize="584,2">
              <v:shape style="position:absolute;left:7878;top:9698;width:584;height:2" coordorigin="7878,9698" coordsize="584,0" path="m7878,9698l8462,9698e" filled="false" stroked="true" strokeweight="1.5pt" strokecolor="#000000">
                <v:path arrowok="t"/>
              </v:shape>
            </v:group>
            <v:group style="position:absolute;left:8462;top:9464;width:10;height:20" coordorigin="8462,9464" coordsize="10,20">
              <v:shape style="position:absolute;left:8462;top:9464;width:10;height:20" coordorigin="8462,9464" coordsize="10,20" path="m8462,9484l8472,9484,8472,9464,8462,9464,8462,9484xe" filled="true" fillcolor="#000000" stroked="false">
                <v:path arrowok="t"/>
                <v:fill type="solid"/>
              </v:shape>
            </v:group>
            <v:group style="position:absolute;left:8462;top:9484;width:10;height:20" coordorigin="8462,9484" coordsize="10,20">
              <v:shape style="position:absolute;left:8462;top:9484;width:10;height:20" coordorigin="8462,9484" coordsize="10,20" path="m8462,9503l8472,9503,8472,9484,8462,9484,8462,9503xe" filled="true" fillcolor="#000000" stroked="false">
                <v:path arrowok="t"/>
                <v:fill type="solid"/>
              </v:shape>
            </v:group>
            <v:group style="position:absolute;left:8462;top:9503;width:10;height:20" coordorigin="8462,9503" coordsize="10,20">
              <v:shape style="position:absolute;left:8462;top:9503;width:10;height:20" coordorigin="8462,9503" coordsize="10,20" path="m8462,9522l8472,9522,8472,9503,8462,9503,8462,9522xe" filled="true" fillcolor="#000000" stroked="false">
                <v:path arrowok="t"/>
                <v:fill type="solid"/>
              </v:shape>
            </v:group>
            <v:group style="position:absolute;left:8462;top:9522;width:10;height:20" coordorigin="8462,9522" coordsize="10,20">
              <v:shape style="position:absolute;left:8462;top:9522;width:10;height:20" coordorigin="8462,9522" coordsize="10,20" path="m8462,9541l8472,9541,8472,9522,8462,9522,8462,9541xe" filled="true" fillcolor="#000000" stroked="false">
                <v:path arrowok="t"/>
                <v:fill type="solid"/>
              </v:shape>
            </v:group>
            <v:group style="position:absolute;left:8462;top:9541;width:10;height:20" coordorigin="8462,9541" coordsize="10,20">
              <v:shape style="position:absolute;left:8462;top:9541;width:10;height:20" coordorigin="8462,9541" coordsize="10,20" path="m8462,9560l8472,9560,8472,9541,8462,9541,8462,9560xe" filled="true" fillcolor="#000000" stroked="false">
                <v:path arrowok="t"/>
                <v:fill type="solid"/>
              </v:shape>
            </v:group>
            <v:group style="position:absolute;left:8462;top:9560;width:10;height:20" coordorigin="8462,9560" coordsize="10,20">
              <v:shape style="position:absolute;left:8462;top:9560;width:10;height:20" coordorigin="8462,9560" coordsize="10,20" path="m8462,9580l8472,9580,8472,9560,8462,9560,8462,9580xe" filled="true" fillcolor="#000000" stroked="false">
                <v:path arrowok="t"/>
                <v:fill type="solid"/>
              </v:shape>
            </v:group>
            <v:group style="position:absolute;left:8462;top:9580;width:10;height:20" coordorigin="8462,9580" coordsize="10,20">
              <v:shape style="position:absolute;left:8462;top:9580;width:10;height:20" coordorigin="8462,9580" coordsize="10,20" path="m8462,9599l8472,9599,8472,9580,8462,9580,8462,9599xe" filled="true" fillcolor="#000000" stroked="false">
                <v:path arrowok="t"/>
                <v:fill type="solid"/>
              </v:shape>
            </v:group>
            <v:group style="position:absolute;left:8462;top:9599;width:10;height:20" coordorigin="8462,9599" coordsize="10,20">
              <v:shape style="position:absolute;left:8462;top:9599;width:10;height:20" coordorigin="8462,9599" coordsize="10,20" path="m8462,9618l8472,9618,8472,9599,8462,9599,8462,9618xe" filled="true" fillcolor="#000000" stroked="false">
                <v:path arrowok="t"/>
                <v:fill type="solid"/>
              </v:shape>
            </v:group>
            <v:group style="position:absolute;left:8462;top:9618;width:10;height:20" coordorigin="8462,9618" coordsize="10,20">
              <v:shape style="position:absolute;left:8462;top:9618;width:10;height:20" coordorigin="8462,9618" coordsize="10,20" path="m8462,9637l8472,9637,8472,9618,8462,9618,8462,9637xe" filled="true" fillcolor="#000000" stroked="false">
                <v:path arrowok="t"/>
                <v:fill type="solid"/>
              </v:shape>
            </v:group>
            <v:group style="position:absolute;left:8462;top:9637;width:10;height:20" coordorigin="8462,9637" coordsize="10,20">
              <v:shape style="position:absolute;left:8462;top:9637;width:10;height:20" coordorigin="8462,9637" coordsize="10,20" path="m8462,9656l8472,9656,8472,9637,8462,9637,8462,9656xe" filled="true" fillcolor="#000000" stroked="false">
                <v:path arrowok="t"/>
                <v:fill type="solid"/>
              </v:shape>
            </v:group>
            <v:group style="position:absolute;left:8462;top:9656;width:10;height:20" coordorigin="8462,9656" coordsize="10,20">
              <v:shape style="position:absolute;left:8462;top:9656;width:10;height:20" coordorigin="8462,9656" coordsize="10,20" path="m8462,9676l8472,9676,8472,9656,8462,9656,8462,9676xe" filled="true" fillcolor="#000000" stroked="false">
                <v:path arrowok="t"/>
                <v:fill type="solid"/>
              </v:shape>
            </v:group>
            <v:group style="position:absolute;left:8462;top:9679;width:10;height:2" coordorigin="8462,9679" coordsize="10,2">
              <v:shape style="position:absolute;left:8462;top:9679;width:10;height:2" coordorigin="8462,9679" coordsize="10,0" path="m8462,9679l8472,9679e" filled="false" stroked="true" strokeweight=".360016pt" strokecolor="#000000">
                <v:path arrowok="t"/>
              </v:shape>
            </v:group>
            <v:group style="position:absolute;left:8462;top:9698;width:59;height:2" coordorigin="8462,9698" coordsize="59,2">
              <v:shape style="position:absolute;left:8462;top:9698;width:59;height:2" coordorigin="8462,9698" coordsize="59,0" path="m8462,9698l8521,9698e" filled="false" stroked="true" strokeweight="1.5pt" strokecolor="#000000">
                <v:path arrowok="t"/>
              </v:shape>
            </v:group>
            <v:group style="position:absolute;left:8521;top:9698;width:1077;height:2" coordorigin="8521,9698" coordsize="1077,2">
              <v:shape style="position:absolute;left:8521;top:9698;width:1077;height:2" coordorigin="8521,9698" coordsize="1077,0" path="m8521,9698l9597,9698e" filled="false" stroked="true" strokeweight="1.5pt" strokecolor="#000000">
                <v:path arrowok="t"/>
              </v:shape>
            </v:group>
            <v:group style="position:absolute;left:9597;top:9464;width:10;height:20" coordorigin="9597,9464" coordsize="10,20">
              <v:shape style="position:absolute;left:9597;top:9464;width:10;height:20" coordorigin="9597,9464" coordsize="10,20" path="m9597,9484l9607,9484,9607,9464,9597,9464,9597,9484xe" filled="true" fillcolor="#000000" stroked="false">
                <v:path arrowok="t"/>
                <v:fill type="solid"/>
              </v:shape>
            </v:group>
            <v:group style="position:absolute;left:9597;top:9484;width:10;height:20" coordorigin="9597,9484" coordsize="10,20">
              <v:shape style="position:absolute;left:9597;top:9484;width:10;height:20" coordorigin="9597,9484" coordsize="10,20" path="m9597,9503l9607,9503,9607,9484,9597,9484,9597,9503xe" filled="true" fillcolor="#000000" stroked="false">
                <v:path arrowok="t"/>
                <v:fill type="solid"/>
              </v:shape>
            </v:group>
            <v:group style="position:absolute;left:9597;top:9503;width:10;height:20" coordorigin="9597,9503" coordsize="10,20">
              <v:shape style="position:absolute;left:9597;top:9503;width:10;height:20" coordorigin="9597,9503" coordsize="10,20" path="m9597,9522l9607,9522,9607,9503,9597,9503,9597,9522xe" filled="true" fillcolor="#000000" stroked="false">
                <v:path arrowok="t"/>
                <v:fill type="solid"/>
              </v:shape>
            </v:group>
            <v:group style="position:absolute;left:9597;top:9522;width:10;height:20" coordorigin="9597,9522" coordsize="10,20">
              <v:shape style="position:absolute;left:9597;top:9522;width:10;height:20" coordorigin="9597,9522" coordsize="10,20" path="m9597,9541l9607,9541,9607,9522,9597,9522,9597,9541xe" filled="true" fillcolor="#000000" stroked="false">
                <v:path arrowok="t"/>
                <v:fill type="solid"/>
              </v:shape>
            </v:group>
            <v:group style="position:absolute;left:9597;top:9541;width:10;height:20" coordorigin="9597,9541" coordsize="10,20">
              <v:shape style="position:absolute;left:9597;top:9541;width:10;height:20" coordorigin="9597,9541" coordsize="10,20" path="m9597,9560l9607,9560,9607,9541,9597,9541,9597,9560xe" filled="true" fillcolor="#000000" stroked="false">
                <v:path arrowok="t"/>
                <v:fill type="solid"/>
              </v:shape>
            </v:group>
            <v:group style="position:absolute;left:9597;top:9560;width:10;height:20" coordorigin="9597,9560" coordsize="10,20">
              <v:shape style="position:absolute;left:9597;top:9560;width:10;height:20" coordorigin="9597,9560" coordsize="10,20" path="m9597,9580l9607,9580,9607,9560,9597,9560,9597,9580xe" filled="true" fillcolor="#000000" stroked="false">
                <v:path arrowok="t"/>
                <v:fill type="solid"/>
              </v:shape>
            </v:group>
            <v:group style="position:absolute;left:9597;top:9580;width:10;height:20" coordorigin="9597,9580" coordsize="10,20">
              <v:shape style="position:absolute;left:9597;top:9580;width:10;height:20" coordorigin="9597,9580" coordsize="10,20" path="m9597,9599l9607,9599,9607,9580,9597,9580,9597,9599xe" filled="true" fillcolor="#000000" stroked="false">
                <v:path arrowok="t"/>
                <v:fill type="solid"/>
              </v:shape>
            </v:group>
            <v:group style="position:absolute;left:9597;top:9599;width:10;height:20" coordorigin="9597,9599" coordsize="10,20">
              <v:shape style="position:absolute;left:9597;top:9599;width:10;height:20" coordorigin="9597,9599" coordsize="10,20" path="m9597,9618l9607,9618,9607,9599,9597,9599,9597,9618xe" filled="true" fillcolor="#000000" stroked="false">
                <v:path arrowok="t"/>
                <v:fill type="solid"/>
              </v:shape>
            </v:group>
            <v:group style="position:absolute;left:9597;top:9618;width:10;height:20" coordorigin="9597,9618" coordsize="10,20">
              <v:shape style="position:absolute;left:9597;top:9618;width:10;height:20" coordorigin="9597,9618" coordsize="10,20" path="m9597,9637l9607,9637,9607,9618,9597,9618,9597,9637xe" filled="true" fillcolor="#000000" stroked="false">
                <v:path arrowok="t"/>
                <v:fill type="solid"/>
              </v:shape>
            </v:group>
            <v:group style="position:absolute;left:9597;top:9637;width:10;height:20" coordorigin="9597,9637" coordsize="10,20">
              <v:shape style="position:absolute;left:9597;top:9637;width:10;height:20" coordorigin="9597,9637" coordsize="10,20" path="m9597,9656l9607,9656,9607,9637,9597,9637,9597,9656xe" filled="true" fillcolor="#000000" stroked="false">
                <v:path arrowok="t"/>
                <v:fill type="solid"/>
              </v:shape>
            </v:group>
            <v:group style="position:absolute;left:9597;top:9656;width:10;height:20" coordorigin="9597,9656" coordsize="10,20">
              <v:shape style="position:absolute;left:9597;top:9656;width:10;height:20" coordorigin="9597,9656" coordsize="10,20" path="m9597,9676l9607,9676,9607,9656,9597,9656,9597,9676xe" filled="true" fillcolor="#000000" stroked="false">
                <v:path arrowok="t"/>
                <v:fill type="solid"/>
              </v:shape>
            </v:group>
            <v:group style="position:absolute;left:9597;top:9679;width:10;height:2" coordorigin="9597,9679" coordsize="10,2">
              <v:shape style="position:absolute;left:9597;top:9679;width:10;height:2" coordorigin="9597,9679" coordsize="10,0" path="m9597,9679l9607,9679e" filled="false" stroked="true" strokeweight=".360016pt" strokecolor="#000000">
                <v:path arrowok="t"/>
              </v:shape>
            </v:group>
            <v:group style="position:absolute;left:9597;top:9698;width:59;height:2" coordorigin="9597,9698" coordsize="59,2">
              <v:shape style="position:absolute;left:9597;top:9698;width:59;height:2" coordorigin="9597,9698" coordsize="59,0" path="m9597,9698l9656,9698e" filled="false" stroked="true" strokeweight="1.5pt" strokecolor="#000000">
                <v:path arrowok="t"/>
              </v:shape>
            </v:group>
            <v:group style="position:absolute;left:9656;top:9698;width:507;height:2" coordorigin="9656,9698" coordsize="507,2">
              <v:shape style="position:absolute;left:9656;top:9698;width:507;height:2" coordorigin="9656,9698" coordsize="507,0" path="m9656,9698l10162,9698e" filled="false" stroked="true" strokeweight="1.5pt" strokecolor="#000000">
                <v:path arrowok="t"/>
              </v:shape>
            </v:group>
            <v:group style="position:absolute;left:10162;top:9464;width:10;height:20" coordorigin="10162,9464" coordsize="10,20">
              <v:shape style="position:absolute;left:10162;top:9464;width:10;height:20" coordorigin="10162,9464" coordsize="10,20" path="m10162,9484l10172,9484,10172,9464,10162,9464,10162,9484xe" filled="true" fillcolor="#000000" stroked="false">
                <v:path arrowok="t"/>
                <v:fill type="solid"/>
              </v:shape>
            </v:group>
            <v:group style="position:absolute;left:10162;top:9484;width:10;height:20" coordorigin="10162,9484" coordsize="10,20">
              <v:shape style="position:absolute;left:10162;top:9484;width:10;height:20" coordorigin="10162,9484" coordsize="10,20" path="m10162,9503l10172,9503,10172,9484,10162,9484,10162,9503xe" filled="true" fillcolor="#000000" stroked="false">
                <v:path arrowok="t"/>
                <v:fill type="solid"/>
              </v:shape>
            </v:group>
            <v:group style="position:absolute;left:10162;top:9503;width:10;height:20" coordorigin="10162,9503" coordsize="10,20">
              <v:shape style="position:absolute;left:10162;top:9503;width:10;height:20" coordorigin="10162,9503" coordsize="10,20" path="m10162,9522l10172,9522,10172,9503,10162,9503,10162,9522xe" filled="true" fillcolor="#000000" stroked="false">
                <v:path arrowok="t"/>
                <v:fill type="solid"/>
              </v:shape>
            </v:group>
            <v:group style="position:absolute;left:10162;top:9522;width:10;height:20" coordorigin="10162,9522" coordsize="10,20">
              <v:shape style="position:absolute;left:10162;top:9522;width:10;height:20" coordorigin="10162,9522" coordsize="10,20" path="m10162,9541l10172,9541,10172,9522,10162,9522,10162,9541xe" filled="true" fillcolor="#000000" stroked="false">
                <v:path arrowok="t"/>
                <v:fill type="solid"/>
              </v:shape>
            </v:group>
            <v:group style="position:absolute;left:10162;top:9541;width:10;height:20" coordorigin="10162,9541" coordsize="10,20">
              <v:shape style="position:absolute;left:10162;top:9541;width:10;height:20" coordorigin="10162,9541" coordsize="10,20" path="m10162,9560l10172,9560,10172,9541,10162,9541,10162,9560xe" filled="true" fillcolor="#000000" stroked="false">
                <v:path arrowok="t"/>
                <v:fill type="solid"/>
              </v:shape>
            </v:group>
            <v:group style="position:absolute;left:10162;top:9560;width:10;height:20" coordorigin="10162,9560" coordsize="10,20">
              <v:shape style="position:absolute;left:10162;top:9560;width:10;height:20" coordorigin="10162,9560" coordsize="10,20" path="m10162,9580l10172,9580,10172,9560,10162,9560,10162,9580xe" filled="true" fillcolor="#000000" stroked="false">
                <v:path arrowok="t"/>
                <v:fill type="solid"/>
              </v:shape>
            </v:group>
            <v:group style="position:absolute;left:10162;top:9580;width:10;height:20" coordorigin="10162,9580" coordsize="10,20">
              <v:shape style="position:absolute;left:10162;top:9580;width:10;height:20" coordorigin="10162,9580" coordsize="10,20" path="m10162,9599l10172,9599,10172,9580,10162,9580,10162,9599xe" filled="true" fillcolor="#000000" stroked="false">
                <v:path arrowok="t"/>
                <v:fill type="solid"/>
              </v:shape>
            </v:group>
            <v:group style="position:absolute;left:10162;top:9599;width:10;height:20" coordorigin="10162,9599" coordsize="10,20">
              <v:shape style="position:absolute;left:10162;top:9599;width:10;height:20" coordorigin="10162,9599" coordsize="10,20" path="m10162,9618l10172,9618,10172,9599,10162,9599,10162,9618xe" filled="true" fillcolor="#000000" stroked="false">
                <v:path arrowok="t"/>
                <v:fill type="solid"/>
              </v:shape>
            </v:group>
            <v:group style="position:absolute;left:10162;top:9618;width:10;height:20" coordorigin="10162,9618" coordsize="10,20">
              <v:shape style="position:absolute;left:10162;top:9618;width:10;height:20" coordorigin="10162,9618" coordsize="10,20" path="m10162,9637l10172,9637,10172,9618,10162,9618,10162,9637xe" filled="true" fillcolor="#000000" stroked="false">
                <v:path arrowok="t"/>
                <v:fill type="solid"/>
              </v:shape>
            </v:group>
            <v:group style="position:absolute;left:10162;top:9637;width:10;height:20" coordorigin="10162,9637" coordsize="10,20">
              <v:shape style="position:absolute;left:10162;top:9637;width:10;height:20" coordorigin="10162,9637" coordsize="10,20" path="m10162,9656l10172,9656,10172,9637,10162,9637,10162,9656xe" filled="true" fillcolor="#000000" stroked="false">
                <v:path arrowok="t"/>
                <v:fill type="solid"/>
              </v:shape>
            </v:group>
            <v:group style="position:absolute;left:10162;top:9656;width:10;height:20" coordorigin="10162,9656" coordsize="10,20">
              <v:shape style="position:absolute;left:10162;top:9656;width:10;height:20" coordorigin="10162,9656" coordsize="10,20" path="m10162,9676l10172,9676,10172,9656,10162,9656,10162,9676xe" filled="true" fillcolor="#000000" stroked="false">
                <v:path arrowok="t"/>
                <v:fill type="solid"/>
              </v:shape>
            </v:group>
            <v:group style="position:absolute;left:10162;top:9679;width:10;height:2" coordorigin="10162,9679" coordsize="10,2">
              <v:shape style="position:absolute;left:10162;top:9679;width:10;height:2" coordorigin="10162,9679" coordsize="10,0" path="m10162,9679l10172,9679e" filled="false" stroked="true" strokeweight=".360016pt" strokecolor="#000000">
                <v:path arrowok="t"/>
              </v:shape>
            </v:group>
            <v:group style="position:absolute;left:10162;top:9698;width:59;height:2" coordorigin="10162,9698" coordsize="59,2">
              <v:shape style="position:absolute;left:10162;top:9698;width:59;height:2" coordorigin="10162,9698" coordsize="59,0" path="m10162,9698l10221,9698e" filled="false" stroked="true" strokeweight="1.5pt" strokecolor="#000000">
                <v:path arrowok="t"/>
              </v:shape>
            </v:group>
            <v:group style="position:absolute;left:10221;top:9698;width:1216;height:2" coordorigin="10221,9698" coordsize="1216,2">
              <v:shape style="position:absolute;left:10221;top:9698;width:1216;height:2" coordorigin="10221,9698" coordsize="1216,0" path="m10221,9698l11437,9698e" filled="false" stroked="true" strokeweight="1.5pt" strokecolor="#000000">
                <v:path arrowok="t"/>
              </v:shape>
            </v:group>
            <v:group style="position:absolute;left:11437;top:9464;width:10;height:20" coordorigin="11437,9464" coordsize="10,20">
              <v:shape style="position:absolute;left:11437;top:9464;width:10;height:20" coordorigin="11437,9464" coordsize="10,20" path="m11437,9484l11446,9484,11446,9464,11437,9464,11437,9484xe" filled="true" fillcolor="#000000" stroked="false">
                <v:path arrowok="t"/>
                <v:fill type="solid"/>
              </v:shape>
            </v:group>
            <v:group style="position:absolute;left:11437;top:9484;width:10;height:20" coordorigin="11437,9484" coordsize="10,20">
              <v:shape style="position:absolute;left:11437;top:9484;width:10;height:20" coordorigin="11437,9484" coordsize="10,20" path="m11437,9503l11446,9503,11446,9484,11437,9484,11437,9503xe" filled="true" fillcolor="#000000" stroked="false">
                <v:path arrowok="t"/>
                <v:fill type="solid"/>
              </v:shape>
            </v:group>
            <v:group style="position:absolute;left:11437;top:9503;width:10;height:20" coordorigin="11437,9503" coordsize="10,20">
              <v:shape style="position:absolute;left:11437;top:9503;width:10;height:20" coordorigin="11437,9503" coordsize="10,20" path="m11437,9522l11446,9522,11446,9503,11437,9503,11437,9522xe" filled="true" fillcolor="#000000" stroked="false">
                <v:path arrowok="t"/>
                <v:fill type="solid"/>
              </v:shape>
            </v:group>
            <v:group style="position:absolute;left:11437;top:9522;width:10;height:20" coordorigin="11437,9522" coordsize="10,20">
              <v:shape style="position:absolute;left:11437;top:9522;width:10;height:20" coordorigin="11437,9522" coordsize="10,20" path="m11437,9541l11446,9541,11446,9522,11437,9522,11437,9541xe" filled="true" fillcolor="#000000" stroked="false">
                <v:path arrowok="t"/>
                <v:fill type="solid"/>
              </v:shape>
            </v:group>
            <v:group style="position:absolute;left:11437;top:9541;width:10;height:20" coordorigin="11437,9541" coordsize="10,20">
              <v:shape style="position:absolute;left:11437;top:9541;width:10;height:20" coordorigin="11437,9541" coordsize="10,20" path="m11437,9560l11446,9560,11446,9541,11437,9541,11437,9560xe" filled="true" fillcolor="#000000" stroked="false">
                <v:path arrowok="t"/>
                <v:fill type="solid"/>
              </v:shape>
            </v:group>
            <v:group style="position:absolute;left:11437;top:9560;width:10;height:20" coordorigin="11437,9560" coordsize="10,20">
              <v:shape style="position:absolute;left:11437;top:9560;width:10;height:20" coordorigin="11437,9560" coordsize="10,20" path="m11437,9580l11446,9580,11446,9560,11437,9560,11437,9580xe" filled="true" fillcolor="#000000" stroked="false">
                <v:path arrowok="t"/>
                <v:fill type="solid"/>
              </v:shape>
            </v:group>
            <v:group style="position:absolute;left:11437;top:9580;width:10;height:20" coordorigin="11437,9580" coordsize="10,20">
              <v:shape style="position:absolute;left:11437;top:9580;width:10;height:20" coordorigin="11437,9580" coordsize="10,20" path="m11437,9599l11446,9599,11446,9580,11437,9580,11437,9599xe" filled="true" fillcolor="#000000" stroked="false">
                <v:path arrowok="t"/>
                <v:fill type="solid"/>
              </v:shape>
            </v:group>
            <v:group style="position:absolute;left:11437;top:9599;width:10;height:20" coordorigin="11437,9599" coordsize="10,20">
              <v:shape style="position:absolute;left:11437;top:9599;width:10;height:20" coordorigin="11437,9599" coordsize="10,20" path="m11437,9618l11446,9618,11446,9599,11437,9599,11437,9618xe" filled="true" fillcolor="#000000" stroked="false">
                <v:path arrowok="t"/>
                <v:fill type="solid"/>
              </v:shape>
            </v:group>
            <v:group style="position:absolute;left:11437;top:9618;width:10;height:20" coordorigin="11437,9618" coordsize="10,20">
              <v:shape style="position:absolute;left:11437;top:9618;width:10;height:20" coordorigin="11437,9618" coordsize="10,20" path="m11437,9637l11446,9637,11446,9618,11437,9618,11437,9637xe" filled="true" fillcolor="#000000" stroked="false">
                <v:path arrowok="t"/>
                <v:fill type="solid"/>
              </v:shape>
            </v:group>
            <v:group style="position:absolute;left:11437;top:9637;width:10;height:20" coordorigin="11437,9637" coordsize="10,20">
              <v:shape style="position:absolute;left:11437;top:9637;width:10;height:20" coordorigin="11437,9637" coordsize="10,20" path="m11437,9656l11446,9656,11446,9637,11437,9637,11437,9656xe" filled="true" fillcolor="#000000" stroked="false">
                <v:path arrowok="t"/>
                <v:fill type="solid"/>
              </v:shape>
            </v:group>
            <v:group style="position:absolute;left:11437;top:9656;width:10;height:20" coordorigin="11437,9656" coordsize="10,20">
              <v:shape style="position:absolute;left:11437;top:9656;width:10;height:20" coordorigin="11437,9656" coordsize="10,20" path="m11437,9676l11446,9676,11446,9656,11437,9656,11437,9676xe" filled="true" fillcolor="#000000" stroked="false">
                <v:path arrowok="t"/>
                <v:fill type="solid"/>
              </v:shape>
            </v:group>
            <v:group style="position:absolute;left:11437;top:9679;width:10;height:2" coordorigin="11437,9679" coordsize="10,2">
              <v:shape style="position:absolute;left:11437;top:9679;width:10;height:2" coordorigin="11437,9679" coordsize="10,0" path="m11437,9679l11446,9679e" filled="false" stroked="true" strokeweight=".360016pt" strokecolor="#000000">
                <v:path arrowok="t"/>
              </v:shape>
            </v:group>
            <v:group style="position:absolute;left:11437;top:9698;width:59;height:2" coordorigin="11437,9698" coordsize="59,2">
              <v:shape style="position:absolute;left:11437;top:9698;width:59;height:2" coordorigin="11437,9698" coordsize="59,0" path="m11437,9698l11496,9698e" filled="false" stroked="true" strokeweight="1.5pt" strokecolor="#000000">
                <v:path arrowok="t"/>
              </v:shape>
            </v:group>
            <v:group style="position:absolute;left:11496;top:9698;width:1224;height:2" coordorigin="11496,9698" coordsize="1224,2">
              <v:shape style="position:absolute;left:11496;top:9698;width:1224;height:2" coordorigin="11496,9698" coordsize="1224,0" path="m11496,9698l12720,9698e" filled="false" stroked="true" strokeweight="1.5pt" strokecolor="#000000">
                <v:path arrowok="t"/>
              </v:shape>
            </v:group>
            <v:group style="position:absolute;left:12720;top:9464;width:10;height:20" coordorigin="12720,9464" coordsize="10,20">
              <v:shape style="position:absolute;left:12720;top:9464;width:10;height:20" coordorigin="12720,9464" coordsize="10,20" path="m12720,9484l12729,9484,12729,9464,12720,9464,12720,9484xe" filled="true" fillcolor="#000000" stroked="false">
                <v:path arrowok="t"/>
                <v:fill type="solid"/>
              </v:shape>
            </v:group>
            <v:group style="position:absolute;left:12720;top:9484;width:10;height:20" coordorigin="12720,9484" coordsize="10,20">
              <v:shape style="position:absolute;left:12720;top:9484;width:10;height:20" coordorigin="12720,9484" coordsize="10,20" path="m12720,9503l12729,9503,12729,9484,12720,9484,12720,9503xe" filled="true" fillcolor="#000000" stroked="false">
                <v:path arrowok="t"/>
                <v:fill type="solid"/>
              </v:shape>
            </v:group>
            <v:group style="position:absolute;left:12720;top:9503;width:10;height:20" coordorigin="12720,9503" coordsize="10,20">
              <v:shape style="position:absolute;left:12720;top:9503;width:10;height:20" coordorigin="12720,9503" coordsize="10,20" path="m12720,9522l12729,9522,12729,9503,12720,9503,12720,9522xe" filled="true" fillcolor="#000000" stroked="false">
                <v:path arrowok="t"/>
                <v:fill type="solid"/>
              </v:shape>
            </v:group>
            <v:group style="position:absolute;left:12720;top:9522;width:10;height:20" coordorigin="12720,9522" coordsize="10,20">
              <v:shape style="position:absolute;left:12720;top:9522;width:10;height:20" coordorigin="12720,9522" coordsize="10,20" path="m12720,9541l12729,9541,12729,9522,12720,9522,12720,9541xe" filled="true" fillcolor="#000000" stroked="false">
                <v:path arrowok="t"/>
                <v:fill type="solid"/>
              </v:shape>
            </v:group>
            <v:group style="position:absolute;left:12720;top:9541;width:10;height:20" coordorigin="12720,9541" coordsize="10,20">
              <v:shape style="position:absolute;left:12720;top:9541;width:10;height:20" coordorigin="12720,9541" coordsize="10,20" path="m12720,9560l12729,9560,12729,9541,12720,9541,12720,9560xe" filled="true" fillcolor="#000000" stroked="false">
                <v:path arrowok="t"/>
                <v:fill type="solid"/>
              </v:shape>
            </v:group>
            <v:group style="position:absolute;left:12720;top:9560;width:10;height:20" coordorigin="12720,9560" coordsize="10,20">
              <v:shape style="position:absolute;left:12720;top:9560;width:10;height:20" coordorigin="12720,9560" coordsize="10,20" path="m12720,9580l12729,9580,12729,9560,12720,9560,12720,9580xe" filled="true" fillcolor="#000000" stroked="false">
                <v:path arrowok="t"/>
                <v:fill type="solid"/>
              </v:shape>
            </v:group>
            <v:group style="position:absolute;left:12720;top:9580;width:10;height:20" coordorigin="12720,9580" coordsize="10,20">
              <v:shape style="position:absolute;left:12720;top:9580;width:10;height:20" coordorigin="12720,9580" coordsize="10,20" path="m12720,9599l12729,9599,12729,9580,12720,9580,12720,9599xe" filled="true" fillcolor="#000000" stroked="false">
                <v:path arrowok="t"/>
                <v:fill type="solid"/>
              </v:shape>
            </v:group>
            <v:group style="position:absolute;left:12720;top:9599;width:10;height:20" coordorigin="12720,9599" coordsize="10,20">
              <v:shape style="position:absolute;left:12720;top:9599;width:10;height:20" coordorigin="12720,9599" coordsize="10,20" path="m12720,9618l12729,9618,12729,9599,12720,9599,12720,9618xe" filled="true" fillcolor="#000000" stroked="false">
                <v:path arrowok="t"/>
                <v:fill type="solid"/>
              </v:shape>
            </v:group>
            <v:group style="position:absolute;left:12720;top:9618;width:10;height:20" coordorigin="12720,9618" coordsize="10,20">
              <v:shape style="position:absolute;left:12720;top:9618;width:10;height:20" coordorigin="12720,9618" coordsize="10,20" path="m12720,9637l12729,9637,12729,9618,12720,9618,12720,9637xe" filled="true" fillcolor="#000000" stroked="false">
                <v:path arrowok="t"/>
                <v:fill type="solid"/>
              </v:shape>
            </v:group>
            <v:group style="position:absolute;left:12720;top:9637;width:10;height:20" coordorigin="12720,9637" coordsize="10,20">
              <v:shape style="position:absolute;left:12720;top:9637;width:10;height:20" coordorigin="12720,9637" coordsize="10,20" path="m12720,9656l12729,9656,12729,9637,12720,9637,12720,9656xe" filled="true" fillcolor="#000000" stroked="false">
                <v:path arrowok="t"/>
                <v:fill type="solid"/>
              </v:shape>
            </v:group>
            <v:group style="position:absolute;left:12720;top:9656;width:10;height:20" coordorigin="12720,9656" coordsize="10,20">
              <v:shape style="position:absolute;left:12720;top:9656;width:10;height:20" coordorigin="12720,9656" coordsize="10,20" path="m12720,9676l12729,9676,12729,9656,12720,9656,12720,9676xe" filled="true" fillcolor="#000000" stroked="false">
                <v:path arrowok="t"/>
                <v:fill type="solid"/>
              </v:shape>
            </v:group>
            <v:group style="position:absolute;left:12720;top:9679;width:10;height:2" coordorigin="12720,9679" coordsize="10,2">
              <v:shape style="position:absolute;left:12720;top:9679;width:10;height:2" coordorigin="12720,9679" coordsize="10,0" path="m12720,9679l12729,9679e" filled="false" stroked="true" strokeweight=".360016pt" strokecolor="#000000">
                <v:path arrowok="t"/>
              </v:shape>
            </v:group>
            <v:group style="position:absolute;left:12720;top:9698;width:59;height:2" coordorigin="12720,9698" coordsize="59,2">
              <v:shape style="position:absolute;left:12720;top:9698;width:59;height:2" coordorigin="12720,9698" coordsize="59,0" path="m12720,9698l12778,9698e" filled="false" stroked="true" strokeweight="1.5pt" strokecolor="#000000">
                <v:path arrowok="t"/>
              </v:shape>
            </v:group>
            <v:group style="position:absolute;left:12778;top:9698;width:1240;height:2" coordorigin="12778,9698" coordsize="1240,2">
              <v:shape style="position:absolute;left:12778;top:9698;width:1240;height:2" coordorigin="12778,9698" coordsize="1240,0" path="m12778,9698l14018,9698e" filled="false" stroked="true" strokeweight="1.5pt" strokecolor="#000000">
                <v:path arrowok="t"/>
              </v:shape>
            </v:group>
            <v:group style="position:absolute;left:14018;top:9464;width:10;height:20" coordorigin="14018,9464" coordsize="10,20">
              <v:shape style="position:absolute;left:14018;top:9464;width:10;height:20" coordorigin="14018,9464" coordsize="10,20" path="m14018,9484l14028,9484,14028,9464,14018,9464,14018,9484xe" filled="true" fillcolor="#000000" stroked="false">
                <v:path arrowok="t"/>
                <v:fill type="solid"/>
              </v:shape>
            </v:group>
            <v:group style="position:absolute;left:14018;top:9484;width:10;height:20" coordorigin="14018,9484" coordsize="10,20">
              <v:shape style="position:absolute;left:14018;top:9484;width:10;height:20" coordorigin="14018,9484" coordsize="10,20" path="m14018,9503l14028,9503,14028,9484,14018,9484,14018,9503xe" filled="true" fillcolor="#000000" stroked="false">
                <v:path arrowok="t"/>
                <v:fill type="solid"/>
              </v:shape>
            </v:group>
            <v:group style="position:absolute;left:14018;top:9503;width:10;height:20" coordorigin="14018,9503" coordsize="10,20">
              <v:shape style="position:absolute;left:14018;top:9503;width:10;height:20" coordorigin="14018,9503" coordsize="10,20" path="m14018,9522l14028,9522,14028,9503,14018,9503,14018,9522xe" filled="true" fillcolor="#000000" stroked="false">
                <v:path arrowok="t"/>
                <v:fill type="solid"/>
              </v:shape>
            </v:group>
            <v:group style="position:absolute;left:14018;top:9522;width:10;height:20" coordorigin="14018,9522" coordsize="10,20">
              <v:shape style="position:absolute;left:14018;top:9522;width:10;height:20" coordorigin="14018,9522" coordsize="10,20" path="m14018,9541l14028,9541,14028,9522,14018,9522,14018,9541xe" filled="true" fillcolor="#000000" stroked="false">
                <v:path arrowok="t"/>
                <v:fill type="solid"/>
              </v:shape>
            </v:group>
            <v:group style="position:absolute;left:14018;top:9541;width:10;height:20" coordorigin="14018,9541" coordsize="10,20">
              <v:shape style="position:absolute;left:14018;top:9541;width:10;height:20" coordorigin="14018,9541" coordsize="10,20" path="m14018,9560l14028,9560,14028,9541,14018,9541,14018,9560xe" filled="true" fillcolor="#000000" stroked="false">
                <v:path arrowok="t"/>
                <v:fill type="solid"/>
              </v:shape>
            </v:group>
            <v:group style="position:absolute;left:14018;top:9560;width:10;height:20" coordorigin="14018,9560" coordsize="10,20">
              <v:shape style="position:absolute;left:14018;top:9560;width:10;height:20" coordorigin="14018,9560" coordsize="10,20" path="m14018,9580l14028,9580,14028,9560,14018,9560,14018,9580xe" filled="true" fillcolor="#000000" stroked="false">
                <v:path arrowok="t"/>
                <v:fill type="solid"/>
              </v:shape>
            </v:group>
            <v:group style="position:absolute;left:14018;top:9580;width:10;height:20" coordorigin="14018,9580" coordsize="10,20">
              <v:shape style="position:absolute;left:14018;top:9580;width:10;height:20" coordorigin="14018,9580" coordsize="10,20" path="m14018,9599l14028,9599,14028,9580,14018,9580,14018,9599xe" filled="true" fillcolor="#000000" stroked="false">
                <v:path arrowok="t"/>
                <v:fill type="solid"/>
              </v:shape>
            </v:group>
            <v:group style="position:absolute;left:14018;top:9599;width:10;height:20" coordorigin="14018,9599" coordsize="10,20">
              <v:shape style="position:absolute;left:14018;top:9599;width:10;height:20" coordorigin="14018,9599" coordsize="10,20" path="m14018,9618l14028,9618,14028,9599,14018,9599,14018,9618xe" filled="true" fillcolor="#000000" stroked="false">
                <v:path arrowok="t"/>
                <v:fill type="solid"/>
              </v:shape>
            </v:group>
            <v:group style="position:absolute;left:14018;top:9618;width:10;height:20" coordorigin="14018,9618" coordsize="10,20">
              <v:shape style="position:absolute;left:14018;top:9618;width:10;height:20" coordorigin="14018,9618" coordsize="10,20" path="m14018,9637l14028,9637,14028,9618,14018,9618,14018,9637xe" filled="true" fillcolor="#000000" stroked="false">
                <v:path arrowok="t"/>
                <v:fill type="solid"/>
              </v:shape>
            </v:group>
            <v:group style="position:absolute;left:14018;top:9637;width:10;height:20" coordorigin="14018,9637" coordsize="10,20">
              <v:shape style="position:absolute;left:14018;top:9637;width:10;height:20" coordorigin="14018,9637" coordsize="10,20" path="m14018,9656l14028,9656,14028,9637,14018,9637,14018,9656xe" filled="true" fillcolor="#000000" stroked="false">
                <v:path arrowok="t"/>
                <v:fill type="solid"/>
              </v:shape>
            </v:group>
            <v:group style="position:absolute;left:14018;top:9656;width:10;height:20" coordorigin="14018,9656" coordsize="10,20">
              <v:shape style="position:absolute;left:14018;top:9656;width:10;height:20" coordorigin="14018,9656" coordsize="10,20" path="m14018,9676l14028,9676,14028,9656,14018,9656,14018,9676xe" filled="true" fillcolor="#000000" stroked="false">
                <v:path arrowok="t"/>
                <v:fill type="solid"/>
              </v:shape>
            </v:group>
            <v:group style="position:absolute;left:14018;top:9679;width:10;height:2" coordorigin="14018,9679" coordsize="10,2">
              <v:shape style="position:absolute;left:14018;top:9679;width:10;height:2" coordorigin="14018,9679" coordsize="10,0" path="m14018,9679l14028,9679e" filled="false" stroked="true" strokeweight=".360016pt" strokecolor="#000000">
                <v:path arrowok="t"/>
              </v:shape>
            </v:group>
            <v:group style="position:absolute;left:14018;top:9698;width:59;height:2" coordorigin="14018,9698" coordsize="59,2">
              <v:shape style="position:absolute;left:14018;top:9698;width:59;height:2" coordorigin="14018,9698" coordsize="59,0" path="m14018,9698l14077,9698e" filled="false" stroked="true" strokeweight="1.5pt" strokecolor="#000000">
                <v:path arrowok="t"/>
              </v:shape>
            </v:group>
            <v:group style="position:absolute;left:14077;top:9698;width:1313;height:2" coordorigin="14077,9698" coordsize="1313,2">
              <v:shape style="position:absolute;left:14077;top:9698;width:1313;height:2" coordorigin="14077,9698" coordsize="1313,0" path="m14077,9698l15390,9698e" filled="false" stroked="true" strokeweight="1.5pt" strokecolor="#000000">
                <v:path arrowok="t"/>
              </v:shape>
            </v:group>
            <w10:wrap type="none"/>
          </v:group>
        </w:pict>
      </w:r>
    </w:p>
    <w:tbl>
      <w:tblPr>
        <w:tblW w:w="0" w:type="auto"/>
        <w:jc w:val="left"/>
        <w:tblInd w:w="221" w:type="dxa"/>
        <w:tblLayout w:type="fixed"/>
        <w:tblCellMar>
          <w:top w:w="0" w:type="dxa"/>
          <w:left w:w="0" w:type="dxa"/>
          <w:bottom w:w="0" w:type="dxa"/>
          <w:right w:w="0" w:type="dxa"/>
        </w:tblCellMar>
        <w:tblLook w:val="01E0"/>
      </w:tblPr>
      <w:tblGrid>
        <w:gridCol w:w="1572"/>
        <w:gridCol w:w="1830"/>
        <w:gridCol w:w="3397"/>
        <w:gridCol w:w="1739"/>
        <w:gridCol w:w="1707"/>
        <w:gridCol w:w="1328"/>
        <w:gridCol w:w="1219"/>
        <w:gridCol w:w="1324"/>
      </w:tblGrid>
      <w:tr>
        <w:trPr>
          <w:trHeight w:val="302" w:hRule="exact"/>
        </w:trPr>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91"/>
              <w:jc w:val="right"/>
              <w:rPr>
                <w:rFonts w:ascii="宋体" w:hAnsi="宋体" w:cs="宋体" w:eastAsia="宋体" w:hint="default"/>
                <w:sz w:val="13"/>
                <w:szCs w:val="13"/>
              </w:rPr>
            </w:pPr>
            <w:r>
              <w:rPr>
                <w:rFonts w:ascii="宋体" w:hAnsi="宋体" w:cs="宋体" w:eastAsia="宋体" w:hint="default"/>
                <w:b/>
                <w:bCs/>
                <w:w w:val="95"/>
                <w:sz w:val="13"/>
                <w:szCs w:val="13"/>
              </w:rPr>
              <w:t>一、上年年末余额</w:t>
            </w:r>
            <w:r>
              <w:rPr>
                <w:rFonts w:ascii="宋体" w:hAnsi="宋体" w:cs="宋体" w:eastAsia="宋体" w:hint="default"/>
                <w:sz w:val="13"/>
                <w:szCs w:val="13"/>
              </w:rPr>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5"/>
              <w:jc w:val="right"/>
              <w:rPr>
                <w:rFonts w:ascii="宋体" w:hAnsi="宋体" w:cs="宋体" w:eastAsia="宋体" w:hint="default"/>
                <w:sz w:val="15"/>
                <w:szCs w:val="15"/>
              </w:rPr>
            </w:pPr>
            <w:r>
              <w:rPr>
                <w:rFonts w:ascii="宋体"/>
                <w:b/>
                <w:w w:val="95"/>
                <w:sz w:val="15"/>
              </w:rPr>
              <w:t>340,460,084.00</w:t>
            </w:r>
            <w:r>
              <w:rPr>
                <w:rFonts w:ascii="宋体"/>
                <w:sz w:val="15"/>
              </w:rPr>
            </w:r>
          </w:p>
        </w:tc>
        <w:tc>
          <w:tcPr>
            <w:tcW w:w="3397" w:type="dxa"/>
            <w:tcBorders>
              <w:top w:val="nil" w:sz="6" w:space="0" w:color="auto"/>
              <w:left w:val="nil" w:sz="6" w:space="0" w:color="auto"/>
              <w:bottom w:val="nil" w:sz="6" w:space="0" w:color="auto"/>
              <w:right w:val="nil" w:sz="6" w:space="0" w:color="auto"/>
            </w:tcBorders>
          </w:tcPr>
          <w:p>
            <w:pPr>
              <w:pStyle w:val="TableParagraph"/>
              <w:tabs>
                <w:tab w:pos="987" w:val="left" w:leader="none"/>
                <w:tab w:pos="1552" w:val="left" w:leader="none"/>
                <w:tab w:pos="1904" w:val="left" w:leader="none"/>
              </w:tabs>
              <w:spacing w:line="240" w:lineRule="auto" w:before="54"/>
              <w:ind w:left="276" w:right="0"/>
              <w:jc w:val="left"/>
              <w:rPr>
                <w:rFonts w:ascii="宋体" w:hAnsi="宋体" w:cs="宋体" w:eastAsia="宋体" w:hint="default"/>
                <w:sz w:val="15"/>
                <w:szCs w:val="15"/>
              </w:rPr>
            </w:pPr>
            <w:r>
              <w:rPr>
                <w:rFonts w:ascii="宋体"/>
                <w:b/>
                <w:w w:val="95"/>
                <w:sz w:val="15"/>
              </w:rPr>
              <w:t>-</w:t>
              <w:tab/>
              <w:t>-</w:t>
              <w:tab/>
              <w:t>-</w:t>
              <w:tab/>
            </w:r>
            <w:r>
              <w:rPr>
                <w:rFonts w:ascii="宋体"/>
                <w:b/>
                <w:sz w:val="15"/>
              </w:rPr>
              <w:t>1,491,044,658.28</w:t>
            </w:r>
            <w:r>
              <w:rPr>
                <w:rFonts w:ascii="宋体"/>
                <w:sz w:val="15"/>
              </w:rPr>
            </w:r>
          </w:p>
        </w:tc>
        <w:tc>
          <w:tcPr>
            <w:tcW w:w="1739"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54"/>
              <w:ind w:right="243"/>
              <w:jc w:val="right"/>
              <w:rPr>
                <w:rFonts w:ascii="宋体" w:hAnsi="宋体" w:cs="宋体" w:eastAsia="宋体" w:hint="default"/>
                <w:sz w:val="15"/>
                <w:szCs w:val="15"/>
              </w:rPr>
            </w:pPr>
            <w:r>
              <w:rPr>
                <w:rFonts w:ascii="宋体"/>
                <w:b/>
                <w:w w:val="95"/>
                <w:sz w:val="15"/>
              </w:rPr>
              <w:t>-</w:t>
              <w:tab/>
              <w:t>-685,078.11</w:t>
            </w:r>
            <w:r>
              <w:rPr>
                <w:rFonts w:ascii="宋体"/>
                <w:sz w:val="15"/>
              </w:rPr>
            </w:r>
          </w:p>
        </w:tc>
        <w:tc>
          <w:tcPr>
            <w:tcW w:w="1707" w:type="dxa"/>
            <w:tcBorders>
              <w:top w:val="nil" w:sz="6" w:space="0" w:color="auto"/>
              <w:left w:val="nil" w:sz="6" w:space="0" w:color="auto"/>
              <w:bottom w:val="nil" w:sz="6" w:space="0" w:color="auto"/>
              <w:right w:val="nil" w:sz="6" w:space="0" w:color="auto"/>
            </w:tcBorders>
          </w:tcPr>
          <w:p>
            <w:pPr>
              <w:pStyle w:val="TableParagraph"/>
              <w:tabs>
                <w:tab w:pos="367" w:val="left" w:leader="none"/>
              </w:tabs>
              <w:spacing w:line="240" w:lineRule="auto" w:before="54"/>
              <w:ind w:right="110"/>
              <w:jc w:val="right"/>
              <w:rPr>
                <w:rFonts w:ascii="宋体" w:hAnsi="宋体" w:cs="宋体" w:eastAsia="宋体" w:hint="default"/>
                <w:sz w:val="15"/>
                <w:szCs w:val="15"/>
              </w:rPr>
            </w:pPr>
            <w:r>
              <w:rPr>
                <w:rFonts w:ascii="宋体"/>
                <w:b/>
                <w:w w:val="95"/>
                <w:sz w:val="15"/>
              </w:rPr>
              <w:t>-</w:t>
              <w:tab/>
              <w:t>64,656,810.94</w:t>
            </w:r>
            <w:r>
              <w:rPr>
                <w:rFonts w:ascii="宋体"/>
                <w:sz w:val="15"/>
              </w:rPr>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6"/>
              <w:jc w:val="right"/>
              <w:rPr>
                <w:rFonts w:ascii="宋体" w:hAnsi="宋体" w:cs="宋体" w:eastAsia="宋体" w:hint="default"/>
                <w:sz w:val="15"/>
                <w:szCs w:val="15"/>
              </w:rPr>
            </w:pPr>
            <w:r>
              <w:rPr>
                <w:rFonts w:ascii="宋体"/>
                <w:b/>
                <w:w w:val="95"/>
                <w:sz w:val="15"/>
              </w:rPr>
              <w:t>773,053,382.91</w:t>
            </w:r>
            <w:r>
              <w:rPr>
                <w:rFonts w:ascii="宋体"/>
                <w:sz w:val="15"/>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7"/>
              <w:jc w:val="right"/>
              <w:rPr>
                <w:rFonts w:ascii="宋体" w:hAnsi="宋体" w:cs="宋体" w:eastAsia="宋体" w:hint="default"/>
                <w:sz w:val="15"/>
                <w:szCs w:val="15"/>
              </w:rPr>
            </w:pPr>
            <w:r>
              <w:rPr>
                <w:rFonts w:ascii="宋体"/>
                <w:b/>
                <w:w w:val="95"/>
                <w:sz w:val="15"/>
              </w:rPr>
              <w:t>28,433,903.71</w:t>
            </w:r>
            <w:r>
              <w:rPr>
                <w:rFonts w:ascii="宋体"/>
                <w:sz w:val="15"/>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5"/>
                <w:szCs w:val="15"/>
              </w:rPr>
            </w:pPr>
            <w:r>
              <w:rPr>
                <w:rFonts w:ascii="宋体"/>
                <w:b/>
                <w:w w:val="95"/>
                <w:sz w:val="15"/>
              </w:rPr>
              <w:t>2,696,963,761.73</w:t>
            </w:r>
            <w:r>
              <w:rPr>
                <w:rFonts w:ascii="宋体"/>
                <w:sz w:val="15"/>
              </w:rPr>
            </w:r>
          </w:p>
        </w:tc>
      </w:tr>
      <w:tr>
        <w:trPr>
          <w:trHeight w:val="255" w:hRule="exact"/>
        </w:trPr>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96"/>
              <w:jc w:val="right"/>
              <w:rPr>
                <w:rFonts w:ascii="宋体" w:hAnsi="宋体" w:cs="宋体" w:eastAsia="宋体" w:hint="default"/>
                <w:sz w:val="13"/>
                <w:szCs w:val="13"/>
              </w:rPr>
            </w:pPr>
            <w:r>
              <w:rPr>
                <w:rFonts w:ascii="宋体" w:hAnsi="宋体" w:cs="宋体" w:eastAsia="宋体" w:hint="default"/>
                <w:w w:val="95"/>
                <w:sz w:val="13"/>
                <w:szCs w:val="13"/>
              </w:rPr>
              <w:t>加：会计政策变更</w:t>
            </w:r>
            <w:r>
              <w:rPr>
                <w:rFonts w:ascii="宋体" w:hAnsi="宋体" w:cs="宋体" w:eastAsia="宋体" w:hint="default"/>
                <w:sz w:val="13"/>
                <w:szCs w:val="13"/>
              </w:rPr>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4"/>
              <w:jc w:val="right"/>
              <w:rPr>
                <w:rFonts w:ascii="宋体" w:hAnsi="宋体" w:cs="宋体" w:eastAsia="宋体" w:hint="default"/>
                <w:sz w:val="15"/>
                <w:szCs w:val="15"/>
              </w:rPr>
            </w:pPr>
            <w:r>
              <w:rPr>
                <w:rFonts w:ascii="宋体"/>
                <w:sz w:val="15"/>
              </w:rPr>
              <w:t>-</w:t>
            </w:r>
          </w:p>
        </w:tc>
        <w:tc>
          <w:tcPr>
            <w:tcW w:w="3397" w:type="dxa"/>
            <w:tcBorders>
              <w:top w:val="nil" w:sz="6" w:space="0" w:color="auto"/>
              <w:left w:val="nil" w:sz="6" w:space="0" w:color="auto"/>
              <w:bottom w:val="nil" w:sz="6" w:space="0" w:color="auto"/>
              <w:right w:val="nil" w:sz="6" w:space="0" w:color="auto"/>
            </w:tcBorders>
          </w:tcPr>
          <w:p>
            <w:pPr>
              <w:pStyle w:val="TableParagraph"/>
              <w:tabs>
                <w:tab w:pos="988" w:val="left" w:leader="none"/>
                <w:tab w:pos="1553" w:val="left" w:leader="none"/>
                <w:tab w:pos="3039" w:val="left" w:leader="none"/>
              </w:tabs>
              <w:spacing w:line="240" w:lineRule="auto" w:before="8"/>
              <w:ind w:left="278" w:right="0"/>
              <w:jc w:val="left"/>
              <w:rPr>
                <w:rFonts w:ascii="宋体" w:hAnsi="宋体" w:cs="宋体" w:eastAsia="宋体" w:hint="default"/>
                <w:sz w:val="15"/>
                <w:szCs w:val="15"/>
              </w:rPr>
            </w:pPr>
            <w:r>
              <w:rPr>
                <w:rFonts w:ascii="宋体"/>
                <w:sz w:val="15"/>
              </w:rPr>
              <w:t>-</w:t>
              <w:tab/>
              <w:t>-</w:t>
              <w:tab/>
              <w:t>-</w:t>
              <w:tab/>
              <w:t>-</w:t>
            </w:r>
          </w:p>
        </w:tc>
        <w:tc>
          <w:tcPr>
            <w:tcW w:w="1739" w:type="dxa"/>
            <w:tcBorders>
              <w:top w:val="nil" w:sz="6" w:space="0" w:color="auto"/>
              <w:left w:val="nil" w:sz="6" w:space="0" w:color="auto"/>
              <w:bottom w:val="nil" w:sz="6" w:space="0" w:color="auto"/>
              <w:right w:val="nil" w:sz="6" w:space="0" w:color="auto"/>
            </w:tcBorders>
          </w:tcPr>
          <w:p>
            <w:pPr>
              <w:pStyle w:val="TableParagraph"/>
              <w:tabs>
                <w:tab w:pos="1135" w:val="left" w:leader="none"/>
              </w:tabs>
              <w:spacing w:line="240" w:lineRule="auto" w:before="8"/>
              <w:ind w:right="242"/>
              <w:jc w:val="right"/>
              <w:rPr>
                <w:rFonts w:ascii="宋体" w:hAnsi="宋体" w:cs="宋体" w:eastAsia="宋体" w:hint="default"/>
                <w:sz w:val="15"/>
                <w:szCs w:val="15"/>
              </w:rPr>
            </w:pPr>
            <w:r>
              <w:rPr>
                <w:rFonts w:ascii="宋体"/>
                <w:sz w:val="15"/>
              </w:rPr>
              <w:t>-</w:t>
              <w:tab/>
              <w:t>-</w:t>
            </w:r>
          </w:p>
        </w:tc>
        <w:tc>
          <w:tcPr>
            <w:tcW w:w="1707" w:type="dxa"/>
            <w:tcBorders>
              <w:top w:val="nil" w:sz="6" w:space="0" w:color="auto"/>
              <w:left w:val="nil" w:sz="6" w:space="0" w:color="auto"/>
              <w:bottom w:val="nil" w:sz="6" w:space="0" w:color="auto"/>
              <w:right w:val="nil" w:sz="6" w:space="0" w:color="auto"/>
            </w:tcBorders>
          </w:tcPr>
          <w:p>
            <w:pPr>
              <w:pStyle w:val="TableParagraph"/>
              <w:tabs>
                <w:tab w:pos="1274" w:val="left" w:leader="none"/>
              </w:tabs>
              <w:spacing w:line="240" w:lineRule="auto" w:before="8"/>
              <w:ind w:right="109"/>
              <w:jc w:val="right"/>
              <w:rPr>
                <w:rFonts w:ascii="宋体" w:hAnsi="宋体" w:cs="宋体" w:eastAsia="宋体" w:hint="default"/>
                <w:sz w:val="15"/>
                <w:szCs w:val="15"/>
              </w:rPr>
            </w:pPr>
            <w:r>
              <w:rPr>
                <w:rFonts w:ascii="宋体"/>
                <w:sz w:val="15"/>
              </w:rPr>
              <w:t>-</w:t>
              <w:tab/>
              <w:t>-</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5"/>
              <w:jc w:val="right"/>
              <w:rPr>
                <w:rFonts w:ascii="宋体" w:hAnsi="宋体" w:cs="宋体" w:eastAsia="宋体" w:hint="default"/>
                <w:sz w:val="15"/>
                <w:szCs w:val="15"/>
              </w:rPr>
            </w:pPr>
            <w:r>
              <w:rPr>
                <w:rFonts w:ascii="宋体"/>
                <w:sz w:val="15"/>
              </w:rPr>
              <w:t>-</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6"/>
              <w:jc w:val="right"/>
              <w:rPr>
                <w:rFonts w:ascii="宋体" w:hAnsi="宋体" w:cs="宋体" w:eastAsia="宋体" w:hint="default"/>
                <w:sz w:val="15"/>
                <w:szCs w:val="15"/>
              </w:rPr>
            </w:pPr>
            <w:r>
              <w:rPr>
                <w:rFonts w:ascii="宋体"/>
                <w:sz w:val="15"/>
              </w:rPr>
              <w:t>-</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宋体" w:hAnsi="宋体" w:cs="宋体" w:eastAsia="宋体" w:hint="default"/>
                <w:sz w:val="15"/>
                <w:szCs w:val="15"/>
              </w:rPr>
            </w:pPr>
            <w:r>
              <w:rPr>
                <w:rFonts w:ascii="宋体"/>
                <w:sz w:val="15"/>
              </w:rPr>
              <w:t>-</w:t>
            </w:r>
          </w:p>
        </w:tc>
      </w:tr>
      <w:tr>
        <w:trPr>
          <w:trHeight w:val="279" w:hRule="exact"/>
        </w:trPr>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5"/>
              <w:jc w:val="right"/>
              <w:rPr>
                <w:rFonts w:ascii="宋体" w:hAnsi="宋体" w:cs="宋体" w:eastAsia="宋体" w:hint="default"/>
                <w:sz w:val="13"/>
                <w:szCs w:val="13"/>
              </w:rPr>
            </w:pPr>
            <w:r>
              <w:rPr>
                <w:rFonts w:ascii="宋体" w:hAnsi="宋体" w:cs="宋体" w:eastAsia="宋体" w:hint="default"/>
                <w:w w:val="95"/>
                <w:sz w:val="13"/>
                <w:szCs w:val="13"/>
              </w:rPr>
              <w:t>前期差错更正</w:t>
            </w:r>
            <w:r>
              <w:rPr>
                <w:rFonts w:ascii="宋体" w:hAnsi="宋体" w:cs="宋体" w:eastAsia="宋体" w:hint="default"/>
                <w:sz w:val="13"/>
                <w:szCs w:val="13"/>
              </w:rPr>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74"/>
              <w:jc w:val="right"/>
              <w:rPr>
                <w:rFonts w:ascii="宋体" w:hAnsi="宋体" w:cs="宋体" w:eastAsia="宋体" w:hint="default"/>
                <w:sz w:val="15"/>
                <w:szCs w:val="15"/>
              </w:rPr>
            </w:pPr>
            <w:r>
              <w:rPr>
                <w:rFonts w:ascii="宋体"/>
                <w:sz w:val="15"/>
              </w:rPr>
              <w:t>-</w:t>
            </w:r>
          </w:p>
        </w:tc>
        <w:tc>
          <w:tcPr>
            <w:tcW w:w="3397" w:type="dxa"/>
            <w:tcBorders>
              <w:top w:val="nil" w:sz="6" w:space="0" w:color="auto"/>
              <w:left w:val="nil" w:sz="6" w:space="0" w:color="auto"/>
              <w:bottom w:val="nil" w:sz="6" w:space="0" w:color="auto"/>
              <w:right w:val="nil" w:sz="6" w:space="0" w:color="auto"/>
            </w:tcBorders>
          </w:tcPr>
          <w:p>
            <w:pPr>
              <w:pStyle w:val="TableParagraph"/>
              <w:tabs>
                <w:tab w:pos="988" w:val="left" w:leader="none"/>
                <w:tab w:pos="1553" w:val="left" w:leader="none"/>
                <w:tab w:pos="3039" w:val="left" w:leader="none"/>
              </w:tabs>
              <w:spacing w:line="240" w:lineRule="auto" w:before="7"/>
              <w:ind w:left="278" w:right="0"/>
              <w:jc w:val="left"/>
              <w:rPr>
                <w:rFonts w:ascii="宋体" w:hAnsi="宋体" w:cs="宋体" w:eastAsia="宋体" w:hint="default"/>
                <w:sz w:val="15"/>
                <w:szCs w:val="15"/>
              </w:rPr>
            </w:pPr>
            <w:r>
              <w:rPr>
                <w:rFonts w:ascii="宋体"/>
                <w:sz w:val="15"/>
              </w:rPr>
              <w:t>-</w:t>
              <w:tab/>
              <w:t>-</w:t>
              <w:tab/>
              <w:t>-</w:t>
              <w:tab/>
              <w:t>-</w:t>
            </w:r>
          </w:p>
        </w:tc>
        <w:tc>
          <w:tcPr>
            <w:tcW w:w="1739" w:type="dxa"/>
            <w:tcBorders>
              <w:top w:val="nil" w:sz="6" w:space="0" w:color="auto"/>
              <w:left w:val="nil" w:sz="6" w:space="0" w:color="auto"/>
              <w:bottom w:val="nil" w:sz="6" w:space="0" w:color="auto"/>
              <w:right w:val="nil" w:sz="6" w:space="0" w:color="auto"/>
            </w:tcBorders>
          </w:tcPr>
          <w:p>
            <w:pPr>
              <w:pStyle w:val="TableParagraph"/>
              <w:tabs>
                <w:tab w:pos="1135" w:val="left" w:leader="none"/>
              </w:tabs>
              <w:spacing w:line="240" w:lineRule="auto" w:before="7"/>
              <w:ind w:right="242"/>
              <w:jc w:val="right"/>
              <w:rPr>
                <w:rFonts w:ascii="宋体" w:hAnsi="宋体" w:cs="宋体" w:eastAsia="宋体" w:hint="default"/>
                <w:sz w:val="15"/>
                <w:szCs w:val="15"/>
              </w:rPr>
            </w:pPr>
            <w:r>
              <w:rPr>
                <w:rFonts w:ascii="宋体"/>
                <w:sz w:val="15"/>
              </w:rPr>
              <w:t>-</w:t>
              <w:tab/>
              <w:t>-</w:t>
            </w:r>
          </w:p>
        </w:tc>
        <w:tc>
          <w:tcPr>
            <w:tcW w:w="1707" w:type="dxa"/>
            <w:tcBorders>
              <w:top w:val="nil" w:sz="6" w:space="0" w:color="auto"/>
              <w:left w:val="nil" w:sz="6" w:space="0" w:color="auto"/>
              <w:bottom w:val="nil" w:sz="6" w:space="0" w:color="auto"/>
              <w:right w:val="nil" w:sz="6" w:space="0" w:color="auto"/>
            </w:tcBorders>
          </w:tcPr>
          <w:p>
            <w:pPr>
              <w:pStyle w:val="TableParagraph"/>
              <w:tabs>
                <w:tab w:pos="1274" w:val="left" w:leader="none"/>
              </w:tabs>
              <w:spacing w:line="240" w:lineRule="auto" w:before="7"/>
              <w:ind w:right="109"/>
              <w:jc w:val="right"/>
              <w:rPr>
                <w:rFonts w:ascii="宋体" w:hAnsi="宋体" w:cs="宋体" w:eastAsia="宋体" w:hint="default"/>
                <w:sz w:val="15"/>
                <w:szCs w:val="15"/>
              </w:rPr>
            </w:pPr>
            <w:r>
              <w:rPr>
                <w:rFonts w:ascii="宋体"/>
                <w:sz w:val="15"/>
              </w:rPr>
              <w:t>-</w:t>
              <w:tab/>
              <w:t>-</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5"/>
              <w:jc w:val="right"/>
              <w:rPr>
                <w:rFonts w:ascii="宋体" w:hAnsi="宋体" w:cs="宋体" w:eastAsia="宋体" w:hint="default"/>
                <w:sz w:val="15"/>
                <w:szCs w:val="15"/>
              </w:rPr>
            </w:pPr>
            <w:r>
              <w:rPr>
                <w:rFonts w:ascii="宋体"/>
                <w:sz w:val="15"/>
              </w:rPr>
              <w:t>-</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6"/>
              <w:jc w:val="right"/>
              <w:rPr>
                <w:rFonts w:ascii="宋体" w:hAnsi="宋体" w:cs="宋体" w:eastAsia="宋体" w:hint="default"/>
                <w:sz w:val="15"/>
                <w:szCs w:val="15"/>
              </w:rPr>
            </w:pPr>
            <w:r>
              <w:rPr>
                <w:rFonts w:ascii="宋体"/>
                <w:sz w:val="15"/>
              </w:rPr>
              <w:t>-</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5"/>
                <w:szCs w:val="15"/>
              </w:rPr>
            </w:pPr>
            <w:r>
              <w:rPr>
                <w:rFonts w:ascii="宋体"/>
                <w:sz w:val="15"/>
              </w:rPr>
              <w:t>-</w:t>
            </w:r>
          </w:p>
        </w:tc>
      </w:tr>
    </w:tbl>
    <w:p>
      <w:pPr>
        <w:tabs>
          <w:tab w:pos="3270" w:val="left" w:leader="none"/>
          <w:tab w:pos="3900" w:val="left" w:leader="none"/>
          <w:tab w:pos="4611" w:val="left" w:leader="none"/>
          <w:tab w:pos="5176" w:val="left" w:leader="none"/>
          <w:tab w:pos="6661" w:val="left" w:leader="none"/>
          <w:tab w:pos="7303" w:val="left" w:leader="none"/>
          <w:tab w:pos="8439" w:val="left" w:leader="none"/>
          <w:tab w:pos="9004" w:val="left" w:leader="none"/>
          <w:tab w:pos="10279" w:val="left" w:leader="none"/>
          <w:tab w:pos="11561" w:val="left" w:leader="none"/>
          <w:tab w:pos="12860" w:val="left" w:leader="none"/>
          <w:tab w:pos="14227" w:val="left" w:leader="none"/>
        </w:tabs>
        <w:spacing w:line="180" w:lineRule="exact" w:before="0"/>
        <w:ind w:left="516"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其他</w:t>
        <w:tab/>
      </w:r>
      <w:r>
        <w:rPr>
          <w:rFonts w:ascii="宋体" w:hAnsi="宋体" w:cs="宋体" w:eastAsia="宋体" w:hint="default"/>
          <w:sz w:val="15"/>
          <w:szCs w:val="15"/>
        </w:rPr>
        <w:t>-</w:t>
        <w:tab/>
        <w:t>-</w:t>
        <w:tab/>
        <w:t>-</w:t>
        <w:tab/>
        <w:t>-</w:t>
        <w:tab/>
        <w:t>-</w:t>
        <w:tab/>
        <w:t>-</w:t>
        <w:tab/>
        <w:t>-</w:t>
        <w:tab/>
        <w:t>-</w:t>
        <w:tab/>
        <w:t>-</w:t>
        <w:tab/>
        <w:t>-</w:t>
        <w:tab/>
        <w:t>-</w:t>
        <w:tab/>
        <w:t>-</w:t>
      </w:r>
    </w:p>
    <w:p>
      <w:pPr>
        <w:spacing w:line="240" w:lineRule="auto" w:before="1"/>
        <w:rPr>
          <w:rFonts w:ascii="宋体" w:hAnsi="宋体" w:cs="宋体" w:eastAsia="宋体" w:hint="default"/>
          <w:sz w:val="2"/>
          <w:szCs w:val="2"/>
        </w:rPr>
      </w:pPr>
    </w:p>
    <w:tbl>
      <w:tblPr>
        <w:tblW w:w="0" w:type="auto"/>
        <w:jc w:val="left"/>
        <w:tblInd w:w="186" w:type="dxa"/>
        <w:tblLayout w:type="fixed"/>
        <w:tblCellMar>
          <w:top w:w="0" w:type="dxa"/>
          <w:left w:w="0" w:type="dxa"/>
          <w:bottom w:w="0" w:type="dxa"/>
          <w:right w:w="0" w:type="dxa"/>
        </w:tblCellMar>
        <w:tblLook w:val="01E0"/>
      </w:tblPr>
      <w:tblGrid>
        <w:gridCol w:w="1970"/>
        <w:gridCol w:w="1297"/>
        <w:gridCol w:w="3391"/>
        <w:gridCol w:w="1778"/>
        <w:gridCol w:w="1840"/>
        <w:gridCol w:w="1283"/>
        <w:gridCol w:w="1299"/>
        <w:gridCol w:w="1349"/>
      </w:tblGrid>
      <w:tr>
        <w:trPr>
          <w:trHeight w:val="271"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0" w:right="0"/>
              <w:jc w:val="left"/>
              <w:rPr>
                <w:rFonts w:ascii="宋体" w:hAnsi="宋体" w:cs="宋体" w:eastAsia="宋体" w:hint="default"/>
                <w:sz w:val="13"/>
                <w:szCs w:val="13"/>
              </w:rPr>
            </w:pPr>
            <w:r>
              <w:rPr>
                <w:rFonts w:ascii="宋体" w:hAnsi="宋体" w:cs="宋体" w:eastAsia="宋体" w:hint="default"/>
                <w:b/>
                <w:bCs/>
                <w:sz w:val="13"/>
                <w:szCs w:val="13"/>
              </w:rPr>
              <w:t>二、本年年初余额</w:t>
            </w:r>
            <w:r>
              <w:rPr>
                <w:rFonts w:ascii="宋体" w:hAnsi="宋体" w:cs="宋体" w:eastAsia="宋体" w:hint="default"/>
                <w:sz w:val="13"/>
                <w:szCs w:val="13"/>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宋体" w:hAnsi="宋体" w:cs="宋体" w:eastAsia="宋体" w:hint="default"/>
                <w:sz w:val="15"/>
                <w:szCs w:val="15"/>
              </w:rPr>
            </w:pPr>
            <w:r>
              <w:rPr>
                <w:rFonts w:ascii="宋体"/>
                <w:b/>
                <w:w w:val="95"/>
                <w:sz w:val="15"/>
              </w:rPr>
              <w:t>340,460,084.00</w:t>
            </w:r>
            <w:r>
              <w:rPr>
                <w:rFonts w:ascii="宋体"/>
                <w:sz w:val="15"/>
              </w:rPr>
            </w:r>
          </w:p>
        </w:tc>
        <w:tc>
          <w:tcPr>
            <w:tcW w:w="3391" w:type="dxa"/>
            <w:tcBorders>
              <w:top w:val="nil" w:sz="6" w:space="0" w:color="auto"/>
              <w:left w:val="nil" w:sz="6" w:space="0" w:color="auto"/>
              <w:bottom w:val="nil" w:sz="6" w:space="0" w:color="auto"/>
              <w:right w:val="nil" w:sz="6" w:space="0" w:color="auto"/>
            </w:tcBorders>
          </w:tcPr>
          <w:p>
            <w:pPr>
              <w:pStyle w:val="TableParagraph"/>
              <w:tabs>
                <w:tab w:pos="710" w:val="left" w:leader="none"/>
                <w:tab w:pos="1275" w:val="left" w:leader="none"/>
                <w:tab w:pos="1627" w:val="left" w:leader="none"/>
              </w:tabs>
              <w:spacing w:line="240" w:lineRule="auto" w:before="31"/>
              <w:ind w:right="107"/>
              <w:jc w:val="right"/>
              <w:rPr>
                <w:rFonts w:ascii="宋体" w:hAnsi="宋体" w:cs="宋体" w:eastAsia="宋体" w:hint="default"/>
                <w:sz w:val="15"/>
                <w:szCs w:val="15"/>
              </w:rPr>
            </w:pPr>
            <w:r>
              <w:rPr>
                <w:rFonts w:ascii="宋体"/>
                <w:b/>
                <w:w w:val="95"/>
                <w:sz w:val="15"/>
              </w:rPr>
              <w:t>-</w:t>
              <w:tab/>
              <w:t>-</w:t>
              <w:tab/>
              <w:t>-</w:t>
              <w:tab/>
              <w:t>1,491,044,658.28</w:t>
            </w:r>
            <w:r>
              <w:rPr>
                <w:rFonts w:ascii="宋体"/>
                <w:sz w:val="15"/>
              </w:rPr>
            </w:r>
          </w:p>
        </w:tc>
        <w:tc>
          <w:tcPr>
            <w:tcW w:w="1778" w:type="dxa"/>
            <w:tcBorders>
              <w:top w:val="nil" w:sz="6" w:space="0" w:color="auto"/>
              <w:left w:val="nil" w:sz="6" w:space="0" w:color="auto"/>
              <w:bottom w:val="nil" w:sz="6" w:space="0" w:color="auto"/>
              <w:right w:val="nil" w:sz="6" w:space="0" w:color="auto"/>
            </w:tcBorders>
          </w:tcPr>
          <w:p>
            <w:pPr>
              <w:pStyle w:val="TableParagraph"/>
              <w:tabs>
                <w:tab w:pos="837" w:val="left" w:leader="none"/>
              </w:tabs>
              <w:spacing w:line="240" w:lineRule="auto" w:before="31"/>
              <w:ind w:left="458" w:right="0"/>
              <w:jc w:val="left"/>
              <w:rPr>
                <w:rFonts w:ascii="宋体" w:hAnsi="宋体" w:cs="宋体" w:eastAsia="宋体" w:hint="default"/>
                <w:sz w:val="15"/>
                <w:szCs w:val="15"/>
              </w:rPr>
            </w:pPr>
            <w:r>
              <w:rPr>
                <w:rFonts w:ascii="宋体"/>
                <w:b/>
                <w:w w:val="95"/>
                <w:sz w:val="15"/>
              </w:rPr>
              <w:t>-</w:t>
              <w:tab/>
            </w:r>
            <w:r>
              <w:rPr>
                <w:rFonts w:ascii="宋体"/>
                <w:b/>
                <w:sz w:val="15"/>
              </w:rPr>
              <w:t>-685,078.11</w:t>
            </w:r>
            <w:r>
              <w:rPr>
                <w:rFonts w:ascii="宋体"/>
                <w:sz w:val="15"/>
              </w:rPr>
            </w:r>
          </w:p>
        </w:tc>
        <w:tc>
          <w:tcPr>
            <w:tcW w:w="1840" w:type="dxa"/>
            <w:tcBorders>
              <w:top w:val="nil" w:sz="6" w:space="0" w:color="auto"/>
              <w:left w:val="nil" w:sz="6" w:space="0" w:color="auto"/>
              <w:bottom w:val="nil" w:sz="6" w:space="0" w:color="auto"/>
              <w:right w:val="nil" w:sz="6" w:space="0" w:color="auto"/>
            </w:tcBorders>
          </w:tcPr>
          <w:p>
            <w:pPr>
              <w:pStyle w:val="TableParagraph"/>
              <w:tabs>
                <w:tab w:pos="367" w:val="left" w:leader="none"/>
              </w:tabs>
              <w:spacing w:line="240" w:lineRule="auto" w:before="31"/>
              <w:ind w:right="107"/>
              <w:jc w:val="right"/>
              <w:rPr>
                <w:rFonts w:ascii="宋体" w:hAnsi="宋体" w:cs="宋体" w:eastAsia="宋体" w:hint="default"/>
                <w:sz w:val="15"/>
                <w:szCs w:val="15"/>
              </w:rPr>
            </w:pPr>
            <w:r>
              <w:rPr>
                <w:rFonts w:ascii="宋体"/>
                <w:b/>
                <w:w w:val="95"/>
                <w:sz w:val="15"/>
              </w:rPr>
              <w:t>-</w:t>
              <w:tab/>
              <w:t>64,656,810.94</w:t>
            </w:r>
            <w:r>
              <w:rPr>
                <w:rFonts w:ascii="宋体"/>
                <w:sz w:val="15"/>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宋体" w:hAnsi="宋体" w:cs="宋体" w:eastAsia="宋体" w:hint="default"/>
                <w:sz w:val="15"/>
                <w:szCs w:val="15"/>
              </w:rPr>
            </w:pPr>
            <w:r>
              <w:rPr>
                <w:rFonts w:ascii="宋体"/>
                <w:b/>
                <w:w w:val="95"/>
                <w:sz w:val="15"/>
              </w:rPr>
              <w:t>773,053,382.91</w:t>
            </w:r>
            <w:r>
              <w:rPr>
                <w:rFonts w:ascii="宋体"/>
                <w:sz w:val="15"/>
              </w:rPr>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宋体" w:hAnsi="宋体" w:cs="宋体" w:eastAsia="宋体" w:hint="default"/>
                <w:sz w:val="15"/>
                <w:szCs w:val="15"/>
              </w:rPr>
            </w:pPr>
            <w:r>
              <w:rPr>
                <w:rFonts w:ascii="宋体"/>
                <w:b/>
                <w:w w:val="95"/>
                <w:sz w:val="15"/>
              </w:rPr>
              <w:t>28,433,903.71</w:t>
            </w:r>
            <w:r>
              <w:rPr>
                <w:rFonts w:ascii="宋体"/>
                <w:sz w:val="15"/>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9" w:right="0"/>
              <w:jc w:val="left"/>
              <w:rPr>
                <w:rFonts w:ascii="宋体" w:hAnsi="宋体" w:cs="宋体" w:eastAsia="宋体" w:hint="default"/>
                <w:sz w:val="15"/>
                <w:szCs w:val="15"/>
              </w:rPr>
            </w:pPr>
            <w:r>
              <w:rPr>
                <w:rFonts w:ascii="宋体"/>
                <w:b/>
                <w:sz w:val="15"/>
              </w:rPr>
              <w:t>2,696,963,761.73</w:t>
            </w:r>
            <w:r>
              <w:rPr>
                <w:rFonts w:ascii="宋体"/>
                <w:sz w:val="15"/>
              </w:rPr>
            </w:r>
          </w:p>
        </w:tc>
      </w:tr>
      <w:tr>
        <w:trPr>
          <w:trHeight w:val="234" w:hRule="exact"/>
        </w:trPr>
        <w:tc>
          <w:tcPr>
            <w:tcW w:w="1970"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70" w:right="0"/>
              <w:jc w:val="left"/>
              <w:rPr>
                <w:rFonts w:ascii="宋体" w:hAnsi="宋体" w:cs="宋体" w:eastAsia="宋体" w:hint="default"/>
                <w:sz w:val="13"/>
                <w:szCs w:val="13"/>
              </w:rPr>
            </w:pPr>
            <w:r>
              <w:rPr>
                <w:rFonts w:ascii="宋体" w:hAnsi="宋体" w:cs="宋体" w:eastAsia="宋体" w:hint="default"/>
                <w:b/>
                <w:bCs/>
                <w:sz w:val="13"/>
                <w:szCs w:val="13"/>
              </w:rPr>
              <w:t>三、本期增减变动金额（减少以</w:t>
            </w:r>
            <w:r>
              <w:rPr>
                <w:rFonts w:ascii="宋体" w:hAnsi="宋体" w:cs="宋体" w:eastAsia="宋体" w:hint="default"/>
                <w:sz w:val="13"/>
                <w:szCs w:val="13"/>
              </w:rPr>
            </w:r>
          </w:p>
        </w:tc>
        <w:tc>
          <w:tcPr>
            <w:tcW w:w="1297"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107"/>
              <w:jc w:val="right"/>
              <w:rPr>
                <w:rFonts w:ascii="宋体" w:hAnsi="宋体" w:cs="宋体" w:eastAsia="宋体" w:hint="default"/>
                <w:sz w:val="15"/>
                <w:szCs w:val="15"/>
              </w:rPr>
            </w:pPr>
            <w:r>
              <w:rPr>
                <w:rFonts w:ascii="宋体"/>
                <w:b/>
                <w:w w:val="95"/>
                <w:sz w:val="15"/>
              </w:rPr>
              <w:t>348,374,221.00</w:t>
            </w:r>
            <w:r>
              <w:rPr>
                <w:rFonts w:ascii="宋体"/>
                <w:sz w:val="15"/>
              </w:rPr>
            </w:r>
          </w:p>
        </w:tc>
        <w:tc>
          <w:tcPr>
            <w:tcW w:w="3391" w:type="dxa"/>
            <w:tcBorders>
              <w:top w:val="nil" w:sz="6" w:space="0" w:color="auto"/>
              <w:left w:val="nil" w:sz="6" w:space="0" w:color="auto"/>
              <w:bottom w:val="nil" w:sz="6" w:space="0" w:color="auto"/>
              <w:right w:val="nil" w:sz="6" w:space="0" w:color="auto"/>
            </w:tcBorders>
          </w:tcPr>
          <w:p>
            <w:pPr>
              <w:pStyle w:val="TableParagraph"/>
              <w:tabs>
                <w:tab w:pos="710" w:val="left" w:leader="none"/>
                <w:tab w:pos="1275" w:val="left" w:leader="none"/>
                <w:tab w:pos="1702" w:val="left" w:leader="none"/>
              </w:tabs>
              <w:spacing w:line="240" w:lineRule="auto" w:before="47"/>
              <w:ind w:right="107"/>
              <w:jc w:val="right"/>
              <w:rPr>
                <w:rFonts w:ascii="宋体" w:hAnsi="宋体" w:cs="宋体" w:eastAsia="宋体" w:hint="default"/>
                <w:sz w:val="15"/>
                <w:szCs w:val="15"/>
              </w:rPr>
            </w:pPr>
            <w:r>
              <w:rPr>
                <w:rFonts w:ascii="宋体"/>
                <w:b/>
                <w:w w:val="95"/>
                <w:sz w:val="15"/>
              </w:rPr>
              <w:t>-</w:t>
              <w:tab/>
              <w:t>-</w:t>
              <w:tab/>
              <w:t>-</w:t>
              <w:tab/>
              <w:t>-267,013,544.18</w:t>
            </w:r>
            <w:r>
              <w:rPr>
                <w:rFonts w:ascii="宋体"/>
                <w:sz w:val="15"/>
              </w:rPr>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58" w:right="0"/>
              <w:jc w:val="left"/>
              <w:rPr>
                <w:rFonts w:ascii="宋体" w:hAnsi="宋体" w:cs="宋体" w:eastAsia="宋体" w:hint="default"/>
                <w:sz w:val="15"/>
                <w:szCs w:val="15"/>
              </w:rPr>
            </w:pPr>
            <w:r>
              <w:rPr>
                <w:rFonts w:ascii="宋体"/>
                <w:b/>
                <w:sz w:val="15"/>
              </w:rPr>
              <w:t>-</w:t>
            </w:r>
            <w:r>
              <w:rPr>
                <w:rFonts w:ascii="宋体"/>
                <w:b/>
                <w:spacing w:val="69"/>
                <w:sz w:val="15"/>
              </w:rPr>
              <w:t> </w:t>
            </w:r>
            <w:r>
              <w:rPr>
                <w:rFonts w:ascii="宋体"/>
                <w:b/>
                <w:sz w:val="15"/>
              </w:rPr>
              <w:t>-1,560,457.77</w:t>
            </w:r>
            <w:r>
              <w:rPr>
                <w:rFonts w:ascii="宋体"/>
                <w:sz w:val="15"/>
              </w:rPr>
            </w:r>
          </w:p>
        </w:tc>
        <w:tc>
          <w:tcPr>
            <w:tcW w:w="1840" w:type="dxa"/>
            <w:tcBorders>
              <w:top w:val="nil" w:sz="6" w:space="0" w:color="auto"/>
              <w:left w:val="nil" w:sz="6" w:space="0" w:color="auto"/>
              <w:bottom w:val="nil" w:sz="6" w:space="0" w:color="auto"/>
              <w:right w:val="nil" w:sz="6" w:space="0" w:color="auto"/>
            </w:tcBorders>
          </w:tcPr>
          <w:p>
            <w:pPr>
              <w:pStyle w:val="TableParagraph"/>
              <w:tabs>
                <w:tab w:pos="367" w:val="left" w:leader="none"/>
              </w:tabs>
              <w:spacing w:line="240" w:lineRule="auto" w:before="47"/>
              <w:ind w:right="107"/>
              <w:jc w:val="right"/>
              <w:rPr>
                <w:rFonts w:ascii="宋体" w:hAnsi="宋体" w:cs="宋体" w:eastAsia="宋体" w:hint="default"/>
                <w:sz w:val="15"/>
                <w:szCs w:val="15"/>
              </w:rPr>
            </w:pPr>
            <w:r>
              <w:rPr>
                <w:rFonts w:ascii="宋体"/>
                <w:b/>
                <w:w w:val="95"/>
                <w:sz w:val="15"/>
              </w:rPr>
              <w:t>-</w:t>
              <w:tab/>
              <w:t>13,563,587.45</w:t>
            </w:r>
            <w:r>
              <w:rPr>
                <w:rFonts w:ascii="宋体"/>
                <w:sz w:val="15"/>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宋体" w:hAnsi="宋体" w:cs="宋体" w:eastAsia="宋体" w:hint="default"/>
                <w:sz w:val="15"/>
                <w:szCs w:val="15"/>
              </w:rPr>
            </w:pPr>
            <w:r>
              <w:rPr>
                <w:rFonts w:ascii="宋体"/>
                <w:b/>
                <w:w w:val="95"/>
                <w:sz w:val="15"/>
              </w:rPr>
              <w:t>133,830,720.77</w:t>
            </w:r>
            <w:r>
              <w:rPr>
                <w:rFonts w:ascii="宋体"/>
                <w:sz w:val="15"/>
              </w:rPr>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宋体" w:hAnsi="宋体" w:cs="宋体" w:eastAsia="宋体" w:hint="default"/>
                <w:sz w:val="15"/>
                <w:szCs w:val="15"/>
              </w:rPr>
            </w:pPr>
            <w:r>
              <w:rPr>
                <w:rFonts w:ascii="宋体"/>
                <w:b/>
                <w:w w:val="95"/>
                <w:sz w:val="15"/>
              </w:rPr>
              <w:t>102,434,862.87</w:t>
            </w:r>
            <w:r>
              <w:rPr>
                <w:rFonts w:ascii="宋体"/>
                <w:sz w:val="15"/>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00" w:right="0"/>
              <w:jc w:val="left"/>
              <w:rPr>
                <w:rFonts w:ascii="宋体" w:hAnsi="宋体" w:cs="宋体" w:eastAsia="宋体" w:hint="default"/>
                <w:sz w:val="15"/>
                <w:szCs w:val="15"/>
              </w:rPr>
            </w:pPr>
            <w:r>
              <w:rPr>
                <w:rFonts w:ascii="宋体"/>
                <w:b/>
                <w:sz w:val="15"/>
              </w:rPr>
              <w:t>329,629,390.14</w:t>
            </w:r>
            <w:r>
              <w:rPr>
                <w:rFonts w:ascii="宋体"/>
                <w:sz w:val="15"/>
              </w:rPr>
            </w:r>
          </w:p>
        </w:tc>
      </w:tr>
      <w:tr>
        <w:trPr>
          <w:trHeight w:val="147" w:hRule="exact"/>
        </w:trPr>
        <w:tc>
          <w:tcPr>
            <w:tcW w:w="1970" w:type="dxa"/>
            <w:tcBorders>
              <w:top w:val="nil" w:sz="6" w:space="0" w:color="auto"/>
              <w:left w:val="nil" w:sz="6" w:space="0" w:color="auto"/>
              <w:bottom w:val="nil" w:sz="6" w:space="0" w:color="auto"/>
              <w:right w:val="single" w:sz="4" w:space="0" w:color="000000"/>
            </w:tcBorders>
          </w:tcPr>
          <w:p>
            <w:pPr>
              <w:pStyle w:val="TableParagraph"/>
              <w:spacing w:line="121" w:lineRule="exact"/>
              <w:ind w:left="70" w:right="0"/>
              <w:jc w:val="left"/>
              <w:rPr>
                <w:rFonts w:ascii="宋体" w:hAnsi="宋体" w:cs="宋体" w:eastAsia="宋体" w:hint="default"/>
                <w:sz w:val="13"/>
                <w:szCs w:val="13"/>
              </w:rPr>
            </w:pPr>
            <w:r>
              <w:rPr>
                <w:rFonts w:ascii="宋体" w:hAnsi="宋体" w:cs="宋体" w:eastAsia="宋体" w:hint="default"/>
                <w:b/>
                <w:bCs/>
                <w:sz w:val="13"/>
                <w:szCs w:val="13"/>
              </w:rPr>
              <w:t>“－“填列）</w:t>
            </w:r>
            <w:r>
              <w:rPr>
                <w:rFonts w:ascii="宋体" w:hAnsi="宋体" w:cs="宋体" w:eastAsia="宋体" w:hint="default"/>
                <w:sz w:val="13"/>
                <w:szCs w:val="13"/>
              </w:rPr>
            </w:r>
          </w:p>
        </w:tc>
        <w:tc>
          <w:tcPr>
            <w:tcW w:w="1297" w:type="dxa"/>
            <w:tcBorders>
              <w:top w:val="nil" w:sz="6" w:space="0" w:color="auto"/>
              <w:left w:val="single" w:sz="4" w:space="0" w:color="000000"/>
              <w:bottom w:val="nil" w:sz="6" w:space="0" w:color="auto"/>
              <w:right w:val="nil" w:sz="6" w:space="0" w:color="auto"/>
            </w:tcBorders>
          </w:tcPr>
          <w:p>
            <w:pPr/>
          </w:p>
        </w:tc>
        <w:tc>
          <w:tcPr>
            <w:tcW w:w="3391"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r>
      <w:tr>
        <w:trPr>
          <w:trHeight w:val="179" w:hRule="exact"/>
        </w:trPr>
        <w:tc>
          <w:tcPr>
            <w:tcW w:w="1970" w:type="dxa"/>
            <w:tcBorders>
              <w:top w:val="nil" w:sz="6" w:space="0" w:color="auto"/>
              <w:left w:val="nil" w:sz="6" w:space="0" w:color="auto"/>
              <w:bottom w:val="nil" w:sz="6" w:space="0" w:color="auto"/>
              <w:right w:val="single" w:sz="4" w:space="0" w:color="000000"/>
            </w:tcBorders>
          </w:tcPr>
          <w:p>
            <w:pPr>
              <w:pStyle w:val="TableParagraph"/>
              <w:spacing w:line="155" w:lineRule="exact"/>
              <w:ind w:left="70"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297" w:type="dxa"/>
            <w:tcBorders>
              <w:top w:val="nil" w:sz="6" w:space="0" w:color="auto"/>
              <w:left w:val="single" w:sz="4" w:space="0" w:color="000000"/>
              <w:bottom w:val="nil" w:sz="6" w:space="0" w:color="auto"/>
              <w:right w:val="nil" w:sz="6" w:space="0" w:color="auto"/>
            </w:tcBorders>
          </w:tcPr>
          <w:p>
            <w:pPr>
              <w:pStyle w:val="TableParagraph"/>
              <w:spacing w:line="179" w:lineRule="exact"/>
              <w:ind w:right="105"/>
              <w:jc w:val="right"/>
              <w:rPr>
                <w:rFonts w:ascii="宋体" w:hAnsi="宋体" w:cs="宋体" w:eastAsia="宋体" w:hint="default"/>
                <w:sz w:val="15"/>
                <w:szCs w:val="15"/>
              </w:rPr>
            </w:pPr>
            <w:r>
              <w:rPr>
                <w:rFonts w:ascii="宋体"/>
                <w:sz w:val="15"/>
              </w:rPr>
              <w:t>-</w:t>
            </w:r>
          </w:p>
        </w:tc>
        <w:tc>
          <w:tcPr>
            <w:tcW w:w="3391" w:type="dxa"/>
            <w:tcBorders>
              <w:top w:val="nil" w:sz="6" w:space="0" w:color="auto"/>
              <w:left w:val="nil" w:sz="6" w:space="0" w:color="auto"/>
              <w:bottom w:val="nil" w:sz="6" w:space="0" w:color="auto"/>
              <w:right w:val="nil" w:sz="6" w:space="0" w:color="auto"/>
            </w:tcBorders>
          </w:tcPr>
          <w:p>
            <w:pPr>
              <w:pStyle w:val="TableParagraph"/>
              <w:tabs>
                <w:tab w:pos="710" w:val="left" w:leader="none"/>
                <w:tab w:pos="1275" w:val="left" w:leader="none"/>
                <w:tab w:pos="2761" w:val="left" w:leader="none"/>
              </w:tabs>
              <w:spacing w:line="179" w:lineRule="exact"/>
              <w:ind w:right="105"/>
              <w:jc w:val="right"/>
              <w:rPr>
                <w:rFonts w:ascii="宋体" w:hAnsi="宋体" w:cs="宋体" w:eastAsia="宋体" w:hint="default"/>
                <w:sz w:val="15"/>
                <w:szCs w:val="15"/>
              </w:rPr>
            </w:pPr>
            <w:r>
              <w:rPr>
                <w:rFonts w:ascii="宋体"/>
                <w:sz w:val="15"/>
              </w:rPr>
              <w:t>-</w:t>
              <w:tab/>
              <w:t>-</w:t>
              <w:tab/>
              <w:t>-</w:t>
              <w:tab/>
              <w:t>-</w:t>
            </w:r>
          </w:p>
        </w:tc>
        <w:tc>
          <w:tcPr>
            <w:tcW w:w="1778" w:type="dxa"/>
            <w:tcBorders>
              <w:top w:val="nil" w:sz="6" w:space="0" w:color="auto"/>
              <w:left w:val="nil" w:sz="6" w:space="0" w:color="auto"/>
              <w:bottom w:val="nil" w:sz="6" w:space="0" w:color="auto"/>
              <w:right w:val="nil" w:sz="6" w:space="0" w:color="auto"/>
            </w:tcBorders>
          </w:tcPr>
          <w:p>
            <w:pPr>
              <w:pStyle w:val="TableParagraph"/>
              <w:spacing w:line="179" w:lineRule="exact"/>
              <w:ind w:left="459" w:right="0"/>
              <w:jc w:val="left"/>
              <w:rPr>
                <w:rFonts w:ascii="宋体" w:hAnsi="宋体" w:cs="宋体" w:eastAsia="宋体" w:hint="default"/>
                <w:sz w:val="15"/>
                <w:szCs w:val="15"/>
              </w:rPr>
            </w:pPr>
            <w:r>
              <w:rPr>
                <w:rFonts w:ascii="宋体"/>
                <w:sz w:val="15"/>
              </w:rPr>
              <w:t>- </w:t>
            </w:r>
            <w:r>
              <w:rPr>
                <w:rFonts w:ascii="宋体"/>
                <w:spacing w:val="4"/>
                <w:sz w:val="15"/>
              </w:rPr>
              <w:t> </w:t>
            </w:r>
            <w:r>
              <w:rPr>
                <w:rFonts w:ascii="宋体"/>
                <w:sz w:val="15"/>
              </w:rPr>
              <w:t>-1,560,457.77</w:t>
            </w:r>
          </w:p>
        </w:tc>
        <w:tc>
          <w:tcPr>
            <w:tcW w:w="1840" w:type="dxa"/>
            <w:tcBorders>
              <w:top w:val="nil" w:sz="6" w:space="0" w:color="auto"/>
              <w:left w:val="nil" w:sz="6" w:space="0" w:color="auto"/>
              <w:bottom w:val="nil" w:sz="6" w:space="0" w:color="auto"/>
              <w:right w:val="nil" w:sz="6" w:space="0" w:color="auto"/>
            </w:tcBorders>
          </w:tcPr>
          <w:p>
            <w:pPr>
              <w:pStyle w:val="TableParagraph"/>
              <w:tabs>
                <w:tab w:pos="1274" w:val="left" w:leader="none"/>
              </w:tabs>
              <w:spacing w:line="179" w:lineRule="exact"/>
              <w:ind w:right="105"/>
              <w:jc w:val="right"/>
              <w:rPr>
                <w:rFonts w:ascii="宋体" w:hAnsi="宋体" w:cs="宋体" w:eastAsia="宋体" w:hint="default"/>
                <w:sz w:val="15"/>
                <w:szCs w:val="15"/>
              </w:rPr>
            </w:pPr>
            <w:r>
              <w:rPr>
                <w:rFonts w:ascii="宋体"/>
                <w:sz w:val="15"/>
              </w:rPr>
              <w:t>-</w:t>
              <w:tab/>
              <w:t>-</w:t>
            </w:r>
          </w:p>
        </w:tc>
        <w:tc>
          <w:tcPr>
            <w:tcW w:w="1283" w:type="dxa"/>
            <w:tcBorders>
              <w:top w:val="nil" w:sz="6" w:space="0" w:color="auto"/>
              <w:left w:val="nil" w:sz="6" w:space="0" w:color="auto"/>
              <w:bottom w:val="nil" w:sz="6" w:space="0" w:color="auto"/>
              <w:right w:val="nil" w:sz="6" w:space="0" w:color="auto"/>
            </w:tcBorders>
          </w:tcPr>
          <w:p>
            <w:pPr>
              <w:pStyle w:val="TableParagraph"/>
              <w:spacing w:line="179" w:lineRule="exact"/>
              <w:ind w:right="106"/>
              <w:jc w:val="right"/>
              <w:rPr>
                <w:rFonts w:ascii="宋体" w:hAnsi="宋体" w:cs="宋体" w:eastAsia="宋体" w:hint="default"/>
                <w:sz w:val="15"/>
                <w:szCs w:val="15"/>
              </w:rPr>
            </w:pPr>
            <w:r>
              <w:rPr>
                <w:rFonts w:ascii="宋体"/>
                <w:spacing w:val="-1"/>
                <w:sz w:val="15"/>
              </w:rPr>
              <w:t>181,440,304.17</w:t>
            </w:r>
          </w:p>
        </w:tc>
        <w:tc>
          <w:tcPr>
            <w:tcW w:w="1299" w:type="dxa"/>
            <w:tcBorders>
              <w:top w:val="nil" w:sz="6" w:space="0" w:color="auto"/>
              <w:left w:val="nil" w:sz="6" w:space="0" w:color="auto"/>
              <w:bottom w:val="nil" w:sz="6" w:space="0" w:color="auto"/>
              <w:right w:val="nil" w:sz="6" w:space="0" w:color="auto"/>
            </w:tcBorders>
          </w:tcPr>
          <w:p>
            <w:pPr>
              <w:pStyle w:val="TableParagraph"/>
              <w:spacing w:line="179" w:lineRule="exact"/>
              <w:ind w:right="106"/>
              <w:jc w:val="right"/>
              <w:rPr>
                <w:rFonts w:ascii="宋体" w:hAnsi="宋体" w:cs="宋体" w:eastAsia="宋体" w:hint="default"/>
                <w:sz w:val="15"/>
                <w:szCs w:val="15"/>
              </w:rPr>
            </w:pPr>
            <w:r>
              <w:rPr>
                <w:rFonts w:ascii="宋体"/>
                <w:spacing w:val="-1"/>
                <w:sz w:val="15"/>
              </w:rPr>
              <w:t>4,939,811.13</w:t>
            </w:r>
          </w:p>
        </w:tc>
        <w:tc>
          <w:tcPr>
            <w:tcW w:w="1349" w:type="dxa"/>
            <w:tcBorders>
              <w:top w:val="nil" w:sz="6" w:space="0" w:color="auto"/>
              <w:left w:val="nil" w:sz="6" w:space="0" w:color="auto"/>
              <w:bottom w:val="nil" w:sz="6" w:space="0" w:color="auto"/>
              <w:right w:val="nil" w:sz="6" w:space="0" w:color="auto"/>
            </w:tcBorders>
          </w:tcPr>
          <w:p>
            <w:pPr>
              <w:pStyle w:val="TableParagraph"/>
              <w:spacing w:line="179" w:lineRule="exact"/>
              <w:ind w:left="208" w:right="0"/>
              <w:jc w:val="left"/>
              <w:rPr>
                <w:rFonts w:ascii="宋体" w:hAnsi="宋体" w:cs="宋体" w:eastAsia="宋体" w:hint="default"/>
                <w:sz w:val="15"/>
                <w:szCs w:val="15"/>
              </w:rPr>
            </w:pPr>
            <w:r>
              <w:rPr>
                <w:rFonts w:ascii="宋体"/>
                <w:sz w:val="15"/>
              </w:rPr>
              <w:t>184,819,657.53</w:t>
            </w:r>
          </w:p>
        </w:tc>
      </w:tr>
      <w:tr>
        <w:trPr>
          <w:trHeight w:val="306"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70" w:right="0"/>
              <w:jc w:val="left"/>
              <w:rPr>
                <w:rFonts w:ascii="宋体" w:hAnsi="宋体" w:cs="宋体" w:eastAsia="宋体" w:hint="default"/>
                <w:sz w:val="13"/>
                <w:szCs w:val="13"/>
              </w:rPr>
            </w:pPr>
            <w:r>
              <w:rPr>
                <w:rFonts w:ascii="宋体" w:hAnsi="宋体" w:cs="宋体" w:eastAsia="宋体" w:hint="default"/>
                <w:sz w:val="13"/>
                <w:szCs w:val="13"/>
              </w:rPr>
              <w:t>（二）股东投入和减少股本</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宋体" w:hAnsi="宋体" w:cs="宋体" w:eastAsia="宋体" w:hint="default"/>
                <w:sz w:val="15"/>
                <w:szCs w:val="15"/>
              </w:rPr>
            </w:pPr>
            <w:r>
              <w:rPr>
                <w:rFonts w:ascii="宋体"/>
                <w:spacing w:val="-1"/>
                <w:sz w:val="15"/>
              </w:rPr>
              <w:t>7,914,137.00</w:t>
            </w:r>
          </w:p>
        </w:tc>
        <w:tc>
          <w:tcPr>
            <w:tcW w:w="3391" w:type="dxa"/>
            <w:tcBorders>
              <w:top w:val="nil" w:sz="6" w:space="0" w:color="auto"/>
              <w:left w:val="nil" w:sz="6" w:space="0" w:color="auto"/>
              <w:bottom w:val="nil" w:sz="6" w:space="0" w:color="auto"/>
              <w:right w:val="nil" w:sz="6" w:space="0" w:color="auto"/>
            </w:tcBorders>
          </w:tcPr>
          <w:p>
            <w:pPr>
              <w:pStyle w:val="TableParagraph"/>
              <w:tabs>
                <w:tab w:pos="710" w:val="left" w:leader="none"/>
                <w:tab w:pos="1275" w:val="left" w:leader="none"/>
                <w:tab w:pos="1861" w:val="left" w:leader="none"/>
              </w:tabs>
              <w:spacing w:line="240" w:lineRule="auto" w:before="58"/>
              <w:ind w:right="106"/>
              <w:jc w:val="right"/>
              <w:rPr>
                <w:rFonts w:ascii="宋体" w:hAnsi="宋体" w:cs="宋体" w:eastAsia="宋体" w:hint="default"/>
                <w:sz w:val="15"/>
                <w:szCs w:val="15"/>
              </w:rPr>
            </w:pPr>
            <w:r>
              <w:rPr>
                <w:rFonts w:ascii="宋体"/>
                <w:sz w:val="15"/>
              </w:rPr>
              <w:t>-</w:t>
              <w:tab/>
              <w:t>-</w:t>
              <w:tab/>
              <w:t>-</w:t>
              <w:tab/>
            </w:r>
            <w:r>
              <w:rPr>
                <w:rFonts w:ascii="宋体"/>
                <w:spacing w:val="-1"/>
                <w:sz w:val="15"/>
              </w:rPr>
              <w:t>73,446,539.82</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459" w:right="0"/>
              <w:jc w:val="left"/>
              <w:rPr>
                <w:rFonts w:ascii="宋体" w:hAnsi="宋体" w:cs="宋体" w:eastAsia="宋体" w:hint="default"/>
                <w:sz w:val="15"/>
                <w:szCs w:val="15"/>
              </w:rPr>
            </w:pPr>
            <w:r>
              <w:rPr>
                <w:rFonts w:ascii="宋体"/>
                <w:sz w:val="15"/>
              </w:rPr>
              <w:t>-</w:t>
            </w:r>
          </w:p>
        </w:tc>
        <w:tc>
          <w:tcPr>
            <w:tcW w:w="1840" w:type="dxa"/>
            <w:tcBorders>
              <w:top w:val="nil" w:sz="6" w:space="0" w:color="auto"/>
              <w:left w:val="nil" w:sz="6" w:space="0" w:color="auto"/>
              <w:bottom w:val="nil" w:sz="6" w:space="0" w:color="auto"/>
              <w:right w:val="nil" w:sz="6" w:space="0" w:color="auto"/>
            </w:tcBorders>
          </w:tcPr>
          <w:p>
            <w:pPr>
              <w:pStyle w:val="TableParagraph"/>
              <w:tabs>
                <w:tab w:pos="1274" w:val="left" w:leader="none"/>
              </w:tabs>
              <w:spacing w:line="240" w:lineRule="auto" w:before="58"/>
              <w:ind w:right="105"/>
              <w:jc w:val="right"/>
              <w:rPr>
                <w:rFonts w:ascii="宋体" w:hAnsi="宋体" w:cs="宋体" w:eastAsia="宋体" w:hint="default"/>
                <w:sz w:val="15"/>
                <w:szCs w:val="15"/>
              </w:rPr>
            </w:pPr>
            <w:r>
              <w:rPr>
                <w:rFonts w:ascii="宋体"/>
                <w:sz w:val="15"/>
              </w:rPr>
              <w:t>-</w:t>
              <w:tab/>
              <w:t>-</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5"/>
              <w:jc w:val="right"/>
              <w:rPr>
                <w:rFonts w:ascii="宋体" w:hAnsi="宋体" w:cs="宋体" w:eastAsia="宋体" w:hint="default"/>
                <w:sz w:val="15"/>
                <w:szCs w:val="15"/>
              </w:rPr>
            </w:pPr>
            <w:r>
              <w:rPr>
                <w:rFonts w:ascii="宋体"/>
                <w:sz w:val="15"/>
              </w:rPr>
              <w:t>-</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宋体" w:hAnsi="宋体" w:cs="宋体" w:eastAsia="宋体" w:hint="default"/>
                <w:sz w:val="15"/>
                <w:szCs w:val="15"/>
              </w:rPr>
            </w:pPr>
            <w:r>
              <w:rPr>
                <w:rFonts w:ascii="宋体"/>
                <w:spacing w:val="-1"/>
                <w:sz w:val="15"/>
              </w:rPr>
              <w:t>97,495,051.74</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08" w:right="0"/>
              <w:jc w:val="left"/>
              <w:rPr>
                <w:rFonts w:ascii="宋体" w:hAnsi="宋体" w:cs="宋体" w:eastAsia="宋体" w:hint="default"/>
                <w:sz w:val="15"/>
                <w:szCs w:val="15"/>
              </w:rPr>
            </w:pPr>
            <w:r>
              <w:rPr>
                <w:rFonts w:ascii="宋体"/>
                <w:sz w:val="15"/>
              </w:rPr>
              <w:t>178,855,728.56</w:t>
            </w:r>
          </w:p>
        </w:tc>
      </w:tr>
      <w:tr>
        <w:trPr>
          <w:trHeight w:val="248"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股东投入股本</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宋体" w:hAnsi="宋体" w:cs="宋体" w:eastAsia="宋体" w:hint="default"/>
                <w:sz w:val="15"/>
                <w:szCs w:val="15"/>
              </w:rPr>
            </w:pPr>
            <w:r>
              <w:rPr>
                <w:rFonts w:ascii="宋体"/>
                <w:spacing w:val="-1"/>
                <w:sz w:val="15"/>
              </w:rPr>
              <w:t>7,914,137.00</w:t>
            </w:r>
          </w:p>
        </w:tc>
        <w:tc>
          <w:tcPr>
            <w:tcW w:w="3391" w:type="dxa"/>
            <w:tcBorders>
              <w:top w:val="nil" w:sz="6" w:space="0" w:color="auto"/>
              <w:left w:val="nil" w:sz="6" w:space="0" w:color="auto"/>
              <w:bottom w:val="nil" w:sz="6" w:space="0" w:color="auto"/>
              <w:right w:val="nil" w:sz="6" w:space="0" w:color="auto"/>
            </w:tcBorders>
          </w:tcPr>
          <w:p>
            <w:pPr>
              <w:pStyle w:val="TableParagraph"/>
              <w:tabs>
                <w:tab w:pos="710" w:val="left" w:leader="none"/>
                <w:tab w:pos="1275" w:val="left" w:leader="none"/>
                <w:tab w:pos="1861" w:val="left" w:leader="none"/>
              </w:tabs>
              <w:spacing w:line="240" w:lineRule="auto" w:before="8"/>
              <w:ind w:right="106"/>
              <w:jc w:val="right"/>
              <w:rPr>
                <w:rFonts w:ascii="宋体" w:hAnsi="宋体" w:cs="宋体" w:eastAsia="宋体" w:hint="default"/>
                <w:sz w:val="15"/>
                <w:szCs w:val="15"/>
              </w:rPr>
            </w:pPr>
            <w:r>
              <w:rPr>
                <w:rFonts w:ascii="宋体"/>
                <w:sz w:val="15"/>
              </w:rPr>
              <w:t>-</w:t>
              <w:tab/>
              <w:t>-</w:t>
              <w:tab/>
              <w:t>-</w:t>
              <w:tab/>
            </w:r>
            <w:r>
              <w:rPr>
                <w:rFonts w:ascii="宋体"/>
                <w:spacing w:val="-1"/>
                <w:sz w:val="15"/>
              </w:rPr>
              <w:t>81,293,338.37</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8"/>
              <w:ind w:left="459" w:right="0"/>
              <w:jc w:val="left"/>
              <w:rPr>
                <w:rFonts w:ascii="宋体" w:hAnsi="宋体" w:cs="宋体" w:eastAsia="宋体" w:hint="default"/>
                <w:sz w:val="15"/>
                <w:szCs w:val="15"/>
              </w:rPr>
            </w:pPr>
            <w:r>
              <w:rPr>
                <w:rFonts w:ascii="宋体"/>
                <w:sz w:val="15"/>
              </w:rPr>
              <w:t>-</w:t>
            </w:r>
          </w:p>
        </w:tc>
        <w:tc>
          <w:tcPr>
            <w:tcW w:w="1840" w:type="dxa"/>
            <w:tcBorders>
              <w:top w:val="nil" w:sz="6" w:space="0" w:color="auto"/>
              <w:left w:val="nil" w:sz="6" w:space="0" w:color="auto"/>
              <w:bottom w:val="nil" w:sz="6" w:space="0" w:color="auto"/>
              <w:right w:val="nil" w:sz="6" w:space="0" w:color="auto"/>
            </w:tcBorders>
          </w:tcPr>
          <w:p>
            <w:pPr>
              <w:pStyle w:val="TableParagraph"/>
              <w:tabs>
                <w:tab w:pos="1274" w:val="left" w:leader="none"/>
              </w:tabs>
              <w:spacing w:line="240" w:lineRule="auto" w:before="8"/>
              <w:ind w:right="105"/>
              <w:jc w:val="right"/>
              <w:rPr>
                <w:rFonts w:ascii="宋体" w:hAnsi="宋体" w:cs="宋体" w:eastAsia="宋体" w:hint="default"/>
                <w:sz w:val="15"/>
                <w:szCs w:val="15"/>
              </w:rPr>
            </w:pPr>
            <w:r>
              <w:rPr>
                <w:rFonts w:ascii="宋体"/>
                <w:sz w:val="15"/>
              </w:rPr>
              <w:t>-</w:t>
              <w:tab/>
              <w:t>-</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5"/>
              <w:jc w:val="right"/>
              <w:rPr>
                <w:rFonts w:ascii="宋体" w:hAnsi="宋体" w:cs="宋体" w:eastAsia="宋体" w:hint="default"/>
                <w:sz w:val="15"/>
                <w:szCs w:val="15"/>
              </w:rPr>
            </w:pPr>
            <w:r>
              <w:rPr>
                <w:rFonts w:ascii="宋体"/>
                <w:sz w:val="15"/>
              </w:rPr>
              <w:t>-</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宋体" w:hAnsi="宋体" w:cs="宋体" w:eastAsia="宋体" w:hint="default"/>
                <w:sz w:val="15"/>
                <w:szCs w:val="15"/>
              </w:rPr>
            </w:pPr>
            <w:r>
              <w:rPr>
                <w:rFonts w:ascii="宋体"/>
                <w:spacing w:val="-1"/>
                <w:sz w:val="15"/>
              </w:rPr>
              <w:t>97,495,051.74</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8"/>
              <w:ind w:left="208" w:right="0"/>
              <w:jc w:val="left"/>
              <w:rPr>
                <w:rFonts w:ascii="宋体" w:hAnsi="宋体" w:cs="宋体" w:eastAsia="宋体" w:hint="default"/>
                <w:sz w:val="15"/>
                <w:szCs w:val="15"/>
              </w:rPr>
            </w:pPr>
            <w:r>
              <w:rPr>
                <w:rFonts w:ascii="宋体"/>
                <w:sz w:val="15"/>
              </w:rPr>
              <w:t>186,702,527.11</w:t>
            </w:r>
          </w:p>
        </w:tc>
      </w:tr>
      <w:tr>
        <w:trPr>
          <w:trHeight w:val="679"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其他权益工具持有者投入资本</w:t>
            </w:r>
          </w:p>
          <w:p>
            <w:pPr>
              <w:pStyle w:val="TableParagraph"/>
              <w:spacing w:line="240" w:lineRule="auto" w:before="11"/>
              <w:ind w:right="0"/>
              <w:jc w:val="left"/>
              <w:rPr>
                <w:rFonts w:ascii="宋体" w:hAnsi="宋体" w:cs="宋体" w:eastAsia="宋体" w:hint="default"/>
                <w:sz w:val="11"/>
                <w:szCs w:val="11"/>
              </w:rPr>
            </w:pPr>
          </w:p>
          <w:p>
            <w:pPr>
              <w:pStyle w:val="TableParagraph"/>
              <w:spacing w:line="170" w:lineRule="exact"/>
              <w:ind w:left="70" w:right="108"/>
              <w:jc w:val="left"/>
              <w:rPr>
                <w:rFonts w:ascii="宋体" w:hAnsi="宋体" w:cs="宋体" w:eastAsia="宋体" w:hint="default"/>
                <w:sz w:val="13"/>
                <w:szCs w:val="13"/>
              </w:rPr>
            </w:pPr>
            <w:r>
              <w:rPr>
                <w:rFonts w:ascii="Times New Roman" w:hAnsi="Times New Roman" w:cs="Times New Roman" w:eastAsia="Times New Roman" w:hint="default"/>
                <w:spacing w:val="2"/>
                <w:sz w:val="13"/>
                <w:szCs w:val="13"/>
              </w:rPr>
              <w:t>3</w:t>
            </w:r>
            <w:r>
              <w:rPr>
                <w:rFonts w:ascii="宋体" w:hAnsi="宋体" w:cs="宋体" w:eastAsia="宋体" w:hint="default"/>
                <w:spacing w:val="2"/>
                <w:sz w:val="13"/>
                <w:szCs w:val="13"/>
              </w:rPr>
              <w:t>．股份支付计入股东权益的金</w:t>
            </w:r>
            <w:r>
              <w:rPr>
                <w:rFonts w:ascii="宋体" w:hAnsi="宋体" w:cs="宋体" w:eastAsia="宋体" w:hint="default"/>
                <w:w w:val="99"/>
                <w:sz w:val="13"/>
                <w:szCs w:val="13"/>
              </w:rPr>
              <w:t> </w:t>
            </w:r>
            <w:r>
              <w:rPr>
                <w:rFonts w:ascii="宋体" w:hAnsi="宋体" w:cs="宋体" w:eastAsia="宋体" w:hint="default"/>
                <w:sz w:val="13"/>
                <w:szCs w:val="13"/>
              </w:rPr>
              <w:t>额</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5"/>
              <w:jc w:val="right"/>
              <w:rPr>
                <w:rFonts w:ascii="宋体" w:hAnsi="宋体" w:cs="宋体" w:eastAsia="宋体" w:hint="default"/>
                <w:sz w:val="15"/>
                <w:szCs w:val="15"/>
              </w:rPr>
            </w:pPr>
            <w:r>
              <w:rPr>
                <w:rFonts w:ascii="宋体"/>
                <w:sz w:val="15"/>
              </w:rPr>
              <w:t>-</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5"/>
                <w:szCs w:val="15"/>
              </w:rPr>
            </w:pPr>
            <w:r>
              <w:rPr>
                <w:rFonts w:ascii="宋体"/>
                <w:sz w:val="15"/>
              </w:rPr>
              <w:t>-</w:t>
            </w:r>
          </w:p>
        </w:tc>
        <w:tc>
          <w:tcPr>
            <w:tcW w:w="3391" w:type="dxa"/>
            <w:tcBorders>
              <w:top w:val="nil" w:sz="6" w:space="0" w:color="auto"/>
              <w:left w:val="nil" w:sz="6" w:space="0" w:color="auto"/>
              <w:bottom w:val="nil" w:sz="6" w:space="0" w:color="auto"/>
              <w:right w:val="nil" w:sz="6" w:space="0" w:color="auto"/>
            </w:tcBorders>
          </w:tcPr>
          <w:p>
            <w:pPr>
              <w:pStyle w:val="TableParagraph"/>
              <w:tabs>
                <w:tab w:pos="1157" w:val="left" w:leader="none"/>
                <w:tab w:pos="1723" w:val="left" w:leader="none"/>
                <w:tab w:pos="3208" w:val="left" w:leader="none"/>
              </w:tabs>
              <w:spacing w:line="240" w:lineRule="auto" w:before="63"/>
              <w:ind w:left="447" w:right="0"/>
              <w:jc w:val="left"/>
              <w:rPr>
                <w:rFonts w:ascii="宋体" w:hAnsi="宋体" w:cs="宋体" w:eastAsia="宋体" w:hint="default"/>
                <w:sz w:val="15"/>
                <w:szCs w:val="15"/>
              </w:rPr>
            </w:pPr>
            <w:r>
              <w:rPr>
                <w:rFonts w:ascii="宋体"/>
                <w:sz w:val="15"/>
              </w:rPr>
              <w:t>-</w:t>
              <w:tab/>
              <w:t>-</w:t>
              <w:tab/>
              <w:t>-</w:t>
              <w:tab/>
              <w:t>-</w:t>
            </w:r>
          </w:p>
          <w:p>
            <w:pPr>
              <w:pStyle w:val="TableParagraph"/>
              <w:spacing w:line="240" w:lineRule="auto" w:before="7"/>
              <w:ind w:right="0"/>
              <w:jc w:val="left"/>
              <w:rPr>
                <w:rFonts w:ascii="宋体" w:hAnsi="宋体" w:cs="宋体" w:eastAsia="宋体" w:hint="default"/>
                <w:sz w:val="15"/>
                <w:szCs w:val="15"/>
              </w:rPr>
            </w:pPr>
          </w:p>
          <w:p>
            <w:pPr>
              <w:pStyle w:val="TableParagraph"/>
              <w:tabs>
                <w:tab w:pos="1157" w:val="left" w:leader="none"/>
                <w:tab w:pos="1723" w:val="left" w:leader="none"/>
                <w:tab w:pos="2233" w:val="left" w:leader="none"/>
              </w:tabs>
              <w:spacing w:line="240" w:lineRule="auto"/>
              <w:ind w:left="447" w:right="0"/>
              <w:jc w:val="left"/>
              <w:rPr>
                <w:rFonts w:ascii="宋体" w:hAnsi="宋体" w:cs="宋体" w:eastAsia="宋体" w:hint="default"/>
                <w:sz w:val="15"/>
                <w:szCs w:val="15"/>
              </w:rPr>
            </w:pPr>
            <w:r>
              <w:rPr>
                <w:rFonts w:ascii="宋体"/>
                <w:sz w:val="15"/>
              </w:rPr>
              <w:t>-</w:t>
              <w:tab/>
              <w:t>-</w:t>
              <w:tab/>
              <w:t>-</w:t>
              <w:tab/>
              <w:t>-11,171,068.20</w:t>
            </w:r>
          </w:p>
        </w:tc>
        <w:tc>
          <w:tcPr>
            <w:tcW w:w="1778" w:type="dxa"/>
            <w:tcBorders>
              <w:top w:val="nil" w:sz="6" w:space="0" w:color="auto"/>
              <w:left w:val="nil" w:sz="6" w:space="0" w:color="auto"/>
              <w:bottom w:val="nil" w:sz="6" w:space="0" w:color="auto"/>
              <w:right w:val="nil" w:sz="6" w:space="0" w:color="auto"/>
            </w:tcBorders>
          </w:tcPr>
          <w:p>
            <w:pPr>
              <w:pStyle w:val="TableParagraph"/>
              <w:tabs>
                <w:tab w:pos="1595" w:val="left" w:leader="none"/>
              </w:tabs>
              <w:spacing w:line="240" w:lineRule="auto" w:before="63"/>
              <w:ind w:left="459" w:right="0"/>
              <w:jc w:val="left"/>
              <w:rPr>
                <w:rFonts w:ascii="宋体" w:hAnsi="宋体" w:cs="宋体" w:eastAsia="宋体" w:hint="default"/>
                <w:sz w:val="15"/>
                <w:szCs w:val="15"/>
              </w:rPr>
            </w:pPr>
            <w:r>
              <w:rPr>
                <w:rFonts w:ascii="宋体"/>
                <w:sz w:val="15"/>
              </w:rPr>
              <w:t>-</w:t>
              <w:tab/>
              <w:t>-</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59" w:right="0"/>
              <w:jc w:val="left"/>
              <w:rPr>
                <w:rFonts w:ascii="宋体" w:hAnsi="宋体" w:cs="宋体" w:eastAsia="宋体" w:hint="default"/>
                <w:sz w:val="15"/>
                <w:szCs w:val="15"/>
              </w:rPr>
            </w:pPr>
            <w:r>
              <w:rPr>
                <w:rFonts w:ascii="宋体"/>
                <w:sz w:val="15"/>
              </w:rPr>
              <w:t>-</w:t>
            </w:r>
          </w:p>
        </w:tc>
        <w:tc>
          <w:tcPr>
            <w:tcW w:w="1840" w:type="dxa"/>
            <w:tcBorders>
              <w:top w:val="nil" w:sz="6" w:space="0" w:color="auto"/>
              <w:left w:val="nil" w:sz="6" w:space="0" w:color="auto"/>
              <w:bottom w:val="nil" w:sz="6" w:space="0" w:color="auto"/>
              <w:right w:val="nil" w:sz="6" w:space="0" w:color="auto"/>
            </w:tcBorders>
          </w:tcPr>
          <w:p>
            <w:pPr>
              <w:pStyle w:val="TableParagraph"/>
              <w:tabs>
                <w:tab w:pos="1657" w:val="left" w:leader="none"/>
              </w:tabs>
              <w:spacing w:line="240" w:lineRule="auto" w:before="63"/>
              <w:ind w:left="382" w:right="0"/>
              <w:jc w:val="left"/>
              <w:rPr>
                <w:rFonts w:ascii="宋体" w:hAnsi="宋体" w:cs="宋体" w:eastAsia="宋体" w:hint="default"/>
                <w:sz w:val="15"/>
                <w:szCs w:val="15"/>
              </w:rPr>
            </w:pPr>
            <w:r>
              <w:rPr>
                <w:rFonts w:ascii="宋体"/>
                <w:sz w:val="15"/>
              </w:rPr>
              <w:t>-</w:t>
              <w:tab/>
              <w:t>-</w:t>
            </w:r>
          </w:p>
          <w:p>
            <w:pPr>
              <w:pStyle w:val="TableParagraph"/>
              <w:spacing w:line="240" w:lineRule="auto" w:before="7"/>
              <w:ind w:right="0"/>
              <w:jc w:val="left"/>
              <w:rPr>
                <w:rFonts w:ascii="宋体" w:hAnsi="宋体" w:cs="宋体" w:eastAsia="宋体" w:hint="default"/>
                <w:sz w:val="15"/>
                <w:szCs w:val="15"/>
              </w:rPr>
            </w:pPr>
          </w:p>
          <w:p>
            <w:pPr>
              <w:pStyle w:val="TableParagraph"/>
              <w:tabs>
                <w:tab w:pos="1657" w:val="left" w:leader="none"/>
              </w:tabs>
              <w:spacing w:line="240" w:lineRule="auto"/>
              <w:ind w:left="382" w:right="0"/>
              <w:jc w:val="left"/>
              <w:rPr>
                <w:rFonts w:ascii="宋体" w:hAnsi="宋体" w:cs="宋体" w:eastAsia="宋体" w:hint="default"/>
                <w:sz w:val="15"/>
                <w:szCs w:val="15"/>
              </w:rPr>
            </w:pPr>
            <w:r>
              <w:rPr>
                <w:rFonts w:ascii="宋体"/>
                <w:sz w:val="15"/>
              </w:rPr>
              <w:t>-</w:t>
              <w:tab/>
              <w:t>-</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5"/>
              <w:jc w:val="right"/>
              <w:rPr>
                <w:rFonts w:ascii="宋体" w:hAnsi="宋体" w:cs="宋体" w:eastAsia="宋体" w:hint="default"/>
                <w:sz w:val="15"/>
                <w:szCs w:val="15"/>
              </w:rPr>
            </w:pPr>
            <w:r>
              <w:rPr>
                <w:rFonts w:ascii="宋体"/>
                <w:sz w:val="15"/>
              </w:rPr>
              <w:t>-</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5"/>
                <w:szCs w:val="15"/>
              </w:rPr>
            </w:pPr>
            <w:r>
              <w:rPr>
                <w:rFonts w:ascii="宋体"/>
                <w:sz w:val="15"/>
              </w:rPr>
              <w:t>-</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5"/>
              <w:jc w:val="right"/>
              <w:rPr>
                <w:rFonts w:ascii="宋体" w:hAnsi="宋体" w:cs="宋体" w:eastAsia="宋体" w:hint="default"/>
                <w:sz w:val="15"/>
                <w:szCs w:val="15"/>
              </w:rPr>
            </w:pPr>
            <w:r>
              <w:rPr>
                <w:rFonts w:ascii="宋体"/>
                <w:sz w:val="15"/>
              </w:rPr>
              <w:t>-</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5"/>
                <w:szCs w:val="15"/>
              </w:rPr>
            </w:pPr>
            <w:r>
              <w:rPr>
                <w:rFonts w:ascii="宋体"/>
                <w:sz w:val="15"/>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7"/>
              <w:jc w:val="right"/>
              <w:rPr>
                <w:rFonts w:ascii="宋体" w:hAnsi="宋体" w:cs="宋体" w:eastAsia="宋体" w:hint="default"/>
                <w:sz w:val="15"/>
                <w:szCs w:val="15"/>
              </w:rPr>
            </w:pPr>
            <w:r>
              <w:rPr>
                <w:rFonts w:ascii="宋体"/>
                <w:sz w:val="15"/>
              </w:rPr>
              <w:t>-</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8"/>
              <w:jc w:val="right"/>
              <w:rPr>
                <w:rFonts w:ascii="宋体" w:hAnsi="宋体" w:cs="宋体" w:eastAsia="宋体" w:hint="default"/>
                <w:sz w:val="15"/>
                <w:szCs w:val="15"/>
              </w:rPr>
            </w:pPr>
            <w:r>
              <w:rPr>
                <w:rFonts w:ascii="宋体"/>
                <w:spacing w:val="-1"/>
                <w:sz w:val="15"/>
              </w:rPr>
              <w:t>-11,171,068.20</w:t>
            </w:r>
          </w:p>
        </w:tc>
      </w:tr>
      <w:tr>
        <w:trPr>
          <w:trHeight w:val="121" w:hRule="exact"/>
        </w:trPr>
        <w:tc>
          <w:tcPr>
            <w:tcW w:w="1970"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3391"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r>
      <w:tr>
        <w:trPr>
          <w:trHeight w:val="249" w:hRule="exact"/>
        </w:trPr>
        <w:tc>
          <w:tcPr>
            <w:tcW w:w="1970" w:type="dxa"/>
            <w:tcBorders>
              <w:top w:val="nil" w:sz="6" w:space="0" w:color="auto"/>
              <w:left w:val="nil" w:sz="6" w:space="0" w:color="auto"/>
              <w:bottom w:val="nil" w:sz="6" w:space="0" w:color="auto"/>
              <w:right w:val="single" w:sz="4" w:space="0" w:color="000000"/>
            </w:tcBorders>
          </w:tcPr>
          <w:p>
            <w:pPr>
              <w:pStyle w:val="TableParagraph"/>
              <w:spacing w:line="240" w:lineRule="auto" w:before="18"/>
              <w:ind w:left="7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297"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105"/>
              <w:jc w:val="right"/>
              <w:rPr>
                <w:rFonts w:ascii="宋体" w:hAnsi="宋体" w:cs="宋体" w:eastAsia="宋体" w:hint="default"/>
                <w:sz w:val="15"/>
                <w:szCs w:val="15"/>
              </w:rPr>
            </w:pPr>
            <w:r>
              <w:rPr>
                <w:rFonts w:ascii="宋体"/>
                <w:sz w:val="15"/>
              </w:rPr>
              <w:t>-</w:t>
            </w:r>
          </w:p>
        </w:tc>
        <w:tc>
          <w:tcPr>
            <w:tcW w:w="3391" w:type="dxa"/>
            <w:tcBorders>
              <w:top w:val="nil" w:sz="6" w:space="0" w:color="auto"/>
              <w:left w:val="nil" w:sz="6" w:space="0" w:color="auto"/>
              <w:bottom w:val="nil" w:sz="6" w:space="0" w:color="auto"/>
              <w:right w:val="nil" w:sz="6" w:space="0" w:color="auto"/>
            </w:tcBorders>
          </w:tcPr>
          <w:p>
            <w:pPr>
              <w:pStyle w:val="TableParagraph"/>
              <w:tabs>
                <w:tab w:pos="710" w:val="left" w:leader="none"/>
                <w:tab w:pos="1275" w:val="left" w:leader="none"/>
                <w:tab w:pos="1935" w:val="left" w:leader="none"/>
              </w:tabs>
              <w:spacing w:line="240" w:lineRule="auto" w:before="15"/>
              <w:ind w:right="106"/>
              <w:jc w:val="right"/>
              <w:rPr>
                <w:rFonts w:ascii="宋体" w:hAnsi="宋体" w:cs="宋体" w:eastAsia="宋体" w:hint="default"/>
                <w:sz w:val="15"/>
                <w:szCs w:val="15"/>
              </w:rPr>
            </w:pPr>
            <w:r>
              <w:rPr>
                <w:rFonts w:ascii="宋体"/>
                <w:sz w:val="15"/>
              </w:rPr>
              <w:t>-</w:t>
              <w:tab/>
              <w:t>-</w:t>
              <w:tab/>
              <w:t>-</w:t>
              <w:tab/>
            </w:r>
            <w:r>
              <w:rPr>
                <w:rFonts w:ascii="宋体"/>
                <w:spacing w:val="-1"/>
                <w:sz w:val="15"/>
              </w:rPr>
              <w:t>3,324,269.65</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59" w:right="0"/>
              <w:jc w:val="left"/>
              <w:rPr>
                <w:rFonts w:ascii="宋体" w:hAnsi="宋体" w:cs="宋体" w:eastAsia="宋体" w:hint="default"/>
                <w:sz w:val="15"/>
                <w:szCs w:val="15"/>
              </w:rPr>
            </w:pPr>
            <w:r>
              <w:rPr>
                <w:rFonts w:ascii="宋体"/>
                <w:sz w:val="15"/>
              </w:rPr>
              <w:t>-</w:t>
            </w:r>
          </w:p>
        </w:tc>
        <w:tc>
          <w:tcPr>
            <w:tcW w:w="1840" w:type="dxa"/>
            <w:tcBorders>
              <w:top w:val="nil" w:sz="6" w:space="0" w:color="auto"/>
              <w:left w:val="nil" w:sz="6" w:space="0" w:color="auto"/>
              <w:bottom w:val="nil" w:sz="6" w:space="0" w:color="auto"/>
              <w:right w:val="nil" w:sz="6" w:space="0" w:color="auto"/>
            </w:tcBorders>
          </w:tcPr>
          <w:p>
            <w:pPr>
              <w:pStyle w:val="TableParagraph"/>
              <w:tabs>
                <w:tab w:pos="1274" w:val="left" w:leader="none"/>
              </w:tabs>
              <w:spacing w:line="240" w:lineRule="auto" w:before="15"/>
              <w:ind w:right="105"/>
              <w:jc w:val="right"/>
              <w:rPr>
                <w:rFonts w:ascii="宋体" w:hAnsi="宋体" w:cs="宋体" w:eastAsia="宋体" w:hint="default"/>
                <w:sz w:val="15"/>
                <w:szCs w:val="15"/>
              </w:rPr>
            </w:pPr>
            <w:r>
              <w:rPr>
                <w:rFonts w:ascii="宋体"/>
                <w:sz w:val="15"/>
              </w:rPr>
              <w:t>-</w:t>
              <w:tab/>
              <w:t>-</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5"/>
              <w:jc w:val="right"/>
              <w:rPr>
                <w:rFonts w:ascii="宋体" w:hAnsi="宋体" w:cs="宋体" w:eastAsia="宋体" w:hint="default"/>
                <w:sz w:val="15"/>
                <w:szCs w:val="15"/>
              </w:rPr>
            </w:pPr>
            <w:r>
              <w:rPr>
                <w:rFonts w:ascii="宋体"/>
                <w:sz w:val="15"/>
              </w:rPr>
              <w:t>-</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5"/>
              <w:jc w:val="right"/>
              <w:rPr>
                <w:rFonts w:ascii="宋体" w:hAnsi="宋体" w:cs="宋体" w:eastAsia="宋体" w:hint="default"/>
                <w:sz w:val="15"/>
                <w:szCs w:val="15"/>
              </w:rPr>
            </w:pPr>
            <w:r>
              <w:rPr>
                <w:rFonts w:ascii="宋体"/>
                <w:sz w:val="15"/>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8"/>
              <w:jc w:val="right"/>
              <w:rPr>
                <w:rFonts w:ascii="宋体" w:hAnsi="宋体" w:cs="宋体" w:eastAsia="宋体" w:hint="default"/>
                <w:sz w:val="15"/>
                <w:szCs w:val="15"/>
              </w:rPr>
            </w:pPr>
            <w:r>
              <w:rPr>
                <w:rFonts w:ascii="宋体"/>
                <w:spacing w:val="-1"/>
                <w:sz w:val="15"/>
              </w:rPr>
              <w:t>3,324,269.65</w:t>
            </w:r>
          </w:p>
        </w:tc>
      </w:tr>
      <w:tr>
        <w:trPr>
          <w:trHeight w:val="227" w:hRule="exact"/>
        </w:trPr>
        <w:tc>
          <w:tcPr>
            <w:tcW w:w="1970" w:type="dxa"/>
            <w:tcBorders>
              <w:top w:val="nil" w:sz="6" w:space="0" w:color="auto"/>
              <w:left w:val="nil" w:sz="6" w:space="0" w:color="auto"/>
              <w:bottom w:val="nil" w:sz="6" w:space="0" w:color="auto"/>
              <w:right w:val="single" w:sz="4" w:space="0" w:color="000000"/>
            </w:tcBorders>
          </w:tcPr>
          <w:p>
            <w:pPr>
              <w:pStyle w:val="TableParagraph"/>
              <w:spacing w:line="167" w:lineRule="exact"/>
              <w:ind w:left="70"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297" w:type="dxa"/>
            <w:tcBorders>
              <w:top w:val="nil" w:sz="6" w:space="0" w:color="auto"/>
              <w:left w:val="single" w:sz="4" w:space="0" w:color="000000"/>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3391" w:type="dxa"/>
            <w:tcBorders>
              <w:top w:val="nil" w:sz="6" w:space="0" w:color="auto"/>
              <w:left w:val="nil" w:sz="6" w:space="0" w:color="auto"/>
              <w:bottom w:val="nil" w:sz="6" w:space="0" w:color="auto"/>
              <w:right w:val="nil" w:sz="6" w:space="0" w:color="auto"/>
            </w:tcBorders>
          </w:tcPr>
          <w:p>
            <w:pPr>
              <w:pStyle w:val="TableParagraph"/>
              <w:tabs>
                <w:tab w:pos="710" w:val="left" w:leader="none"/>
                <w:tab w:pos="1275" w:val="left" w:leader="none"/>
                <w:tab w:pos="2761" w:val="left" w:leader="none"/>
              </w:tabs>
              <w:spacing w:line="190" w:lineRule="exact"/>
              <w:ind w:right="105"/>
              <w:jc w:val="right"/>
              <w:rPr>
                <w:rFonts w:ascii="宋体" w:hAnsi="宋体" w:cs="宋体" w:eastAsia="宋体" w:hint="default"/>
                <w:sz w:val="15"/>
                <w:szCs w:val="15"/>
              </w:rPr>
            </w:pPr>
            <w:r>
              <w:rPr>
                <w:rFonts w:ascii="宋体"/>
                <w:sz w:val="15"/>
              </w:rPr>
              <w:t>-</w:t>
              <w:tab/>
              <w:t>-</w:t>
              <w:tab/>
              <w:t>-</w:t>
              <w:tab/>
              <w:t>-</w:t>
            </w:r>
          </w:p>
        </w:tc>
        <w:tc>
          <w:tcPr>
            <w:tcW w:w="1778" w:type="dxa"/>
            <w:tcBorders>
              <w:top w:val="nil" w:sz="6" w:space="0" w:color="auto"/>
              <w:left w:val="nil" w:sz="6" w:space="0" w:color="auto"/>
              <w:bottom w:val="nil" w:sz="6" w:space="0" w:color="auto"/>
              <w:right w:val="nil" w:sz="6" w:space="0" w:color="auto"/>
            </w:tcBorders>
          </w:tcPr>
          <w:p>
            <w:pPr>
              <w:pStyle w:val="TableParagraph"/>
              <w:spacing w:line="190" w:lineRule="exact"/>
              <w:ind w:left="459" w:right="0"/>
              <w:jc w:val="left"/>
              <w:rPr>
                <w:rFonts w:ascii="宋体" w:hAnsi="宋体" w:cs="宋体" w:eastAsia="宋体" w:hint="default"/>
                <w:sz w:val="15"/>
                <w:szCs w:val="15"/>
              </w:rPr>
            </w:pPr>
            <w:r>
              <w:rPr>
                <w:rFonts w:ascii="宋体"/>
                <w:sz w:val="15"/>
              </w:rPr>
              <w:t>-</w:t>
            </w:r>
          </w:p>
        </w:tc>
        <w:tc>
          <w:tcPr>
            <w:tcW w:w="1840" w:type="dxa"/>
            <w:tcBorders>
              <w:top w:val="nil" w:sz="6" w:space="0" w:color="auto"/>
              <w:left w:val="nil" w:sz="6" w:space="0" w:color="auto"/>
              <w:bottom w:val="nil" w:sz="6" w:space="0" w:color="auto"/>
              <w:right w:val="nil" w:sz="6" w:space="0" w:color="auto"/>
            </w:tcBorders>
          </w:tcPr>
          <w:p>
            <w:pPr>
              <w:pStyle w:val="TableParagraph"/>
              <w:tabs>
                <w:tab w:pos="374" w:val="left" w:leader="none"/>
              </w:tabs>
              <w:spacing w:line="190" w:lineRule="exact"/>
              <w:ind w:right="106"/>
              <w:jc w:val="right"/>
              <w:rPr>
                <w:rFonts w:ascii="宋体" w:hAnsi="宋体" w:cs="宋体" w:eastAsia="宋体" w:hint="default"/>
                <w:sz w:val="15"/>
                <w:szCs w:val="15"/>
              </w:rPr>
            </w:pPr>
            <w:r>
              <w:rPr>
                <w:rFonts w:ascii="宋体"/>
                <w:sz w:val="15"/>
              </w:rPr>
              <w:t>-</w:t>
              <w:tab/>
            </w:r>
            <w:r>
              <w:rPr>
                <w:rFonts w:ascii="宋体"/>
                <w:spacing w:val="-1"/>
                <w:sz w:val="15"/>
              </w:rPr>
              <w:t>13,563,587.45</w:t>
            </w:r>
          </w:p>
        </w:tc>
        <w:tc>
          <w:tcPr>
            <w:tcW w:w="1283" w:type="dxa"/>
            <w:tcBorders>
              <w:top w:val="nil" w:sz="6" w:space="0" w:color="auto"/>
              <w:left w:val="nil" w:sz="6" w:space="0" w:color="auto"/>
              <w:bottom w:val="nil" w:sz="6" w:space="0" w:color="auto"/>
              <w:right w:val="nil" w:sz="6" w:space="0" w:color="auto"/>
            </w:tcBorders>
          </w:tcPr>
          <w:p>
            <w:pPr>
              <w:pStyle w:val="TableParagraph"/>
              <w:spacing w:line="190" w:lineRule="exact"/>
              <w:ind w:right="106"/>
              <w:jc w:val="right"/>
              <w:rPr>
                <w:rFonts w:ascii="宋体" w:hAnsi="宋体" w:cs="宋体" w:eastAsia="宋体" w:hint="default"/>
                <w:sz w:val="15"/>
                <w:szCs w:val="15"/>
              </w:rPr>
            </w:pPr>
            <w:r>
              <w:rPr>
                <w:rFonts w:ascii="宋体"/>
                <w:spacing w:val="-1"/>
                <w:sz w:val="15"/>
              </w:rPr>
              <w:t>-47,609,583.40</w:t>
            </w:r>
          </w:p>
        </w:tc>
        <w:tc>
          <w:tcPr>
            <w:tcW w:w="1299" w:type="dxa"/>
            <w:tcBorders>
              <w:top w:val="nil" w:sz="6" w:space="0" w:color="auto"/>
              <w:left w:val="nil" w:sz="6" w:space="0" w:color="auto"/>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190" w:lineRule="exact"/>
              <w:ind w:left="208" w:right="0"/>
              <w:jc w:val="left"/>
              <w:rPr>
                <w:rFonts w:ascii="宋体" w:hAnsi="宋体" w:cs="宋体" w:eastAsia="宋体" w:hint="default"/>
                <w:sz w:val="15"/>
                <w:szCs w:val="15"/>
              </w:rPr>
            </w:pPr>
            <w:r>
              <w:rPr>
                <w:rFonts w:ascii="宋体"/>
                <w:sz w:val="15"/>
              </w:rPr>
              <w:t>-34,045,995.95</w:t>
            </w:r>
          </w:p>
        </w:tc>
      </w:tr>
      <w:tr>
        <w:trPr>
          <w:trHeight w:val="227" w:hRule="exact"/>
        </w:trPr>
        <w:tc>
          <w:tcPr>
            <w:tcW w:w="1970" w:type="dxa"/>
            <w:tcBorders>
              <w:top w:val="nil" w:sz="6" w:space="0" w:color="auto"/>
              <w:left w:val="nil" w:sz="6" w:space="0" w:color="auto"/>
              <w:bottom w:val="nil" w:sz="6" w:space="0" w:color="auto"/>
              <w:right w:val="single" w:sz="4" w:space="0" w:color="000000"/>
            </w:tcBorders>
          </w:tcPr>
          <w:p>
            <w:pPr>
              <w:pStyle w:val="TableParagraph"/>
              <w:spacing w:line="167" w:lineRule="exact"/>
              <w:ind w:left="7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297" w:type="dxa"/>
            <w:tcBorders>
              <w:top w:val="nil" w:sz="6" w:space="0" w:color="auto"/>
              <w:left w:val="single" w:sz="4" w:space="0" w:color="000000"/>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3391" w:type="dxa"/>
            <w:tcBorders>
              <w:top w:val="nil" w:sz="6" w:space="0" w:color="auto"/>
              <w:left w:val="nil" w:sz="6" w:space="0" w:color="auto"/>
              <w:bottom w:val="nil" w:sz="6" w:space="0" w:color="auto"/>
              <w:right w:val="nil" w:sz="6" w:space="0" w:color="auto"/>
            </w:tcBorders>
          </w:tcPr>
          <w:p>
            <w:pPr>
              <w:pStyle w:val="TableParagraph"/>
              <w:tabs>
                <w:tab w:pos="710" w:val="left" w:leader="none"/>
                <w:tab w:pos="1275" w:val="left" w:leader="none"/>
                <w:tab w:pos="2761" w:val="left" w:leader="none"/>
              </w:tabs>
              <w:spacing w:line="190" w:lineRule="exact"/>
              <w:ind w:right="105"/>
              <w:jc w:val="right"/>
              <w:rPr>
                <w:rFonts w:ascii="宋体" w:hAnsi="宋体" w:cs="宋体" w:eastAsia="宋体" w:hint="default"/>
                <w:sz w:val="15"/>
                <w:szCs w:val="15"/>
              </w:rPr>
            </w:pPr>
            <w:r>
              <w:rPr>
                <w:rFonts w:ascii="宋体"/>
                <w:sz w:val="15"/>
              </w:rPr>
              <w:t>-</w:t>
              <w:tab/>
              <w:t>-</w:t>
              <w:tab/>
              <w:t>-</w:t>
              <w:tab/>
              <w:t>-</w:t>
            </w:r>
          </w:p>
        </w:tc>
        <w:tc>
          <w:tcPr>
            <w:tcW w:w="1778" w:type="dxa"/>
            <w:tcBorders>
              <w:top w:val="nil" w:sz="6" w:space="0" w:color="auto"/>
              <w:left w:val="nil" w:sz="6" w:space="0" w:color="auto"/>
              <w:bottom w:val="nil" w:sz="6" w:space="0" w:color="auto"/>
              <w:right w:val="nil" w:sz="6" w:space="0" w:color="auto"/>
            </w:tcBorders>
          </w:tcPr>
          <w:p>
            <w:pPr>
              <w:pStyle w:val="TableParagraph"/>
              <w:spacing w:line="190" w:lineRule="exact"/>
              <w:ind w:left="459" w:right="0"/>
              <w:jc w:val="left"/>
              <w:rPr>
                <w:rFonts w:ascii="宋体" w:hAnsi="宋体" w:cs="宋体" w:eastAsia="宋体" w:hint="default"/>
                <w:sz w:val="15"/>
                <w:szCs w:val="15"/>
              </w:rPr>
            </w:pPr>
            <w:r>
              <w:rPr>
                <w:rFonts w:ascii="宋体"/>
                <w:sz w:val="15"/>
              </w:rPr>
              <w:t>-</w:t>
            </w:r>
          </w:p>
        </w:tc>
        <w:tc>
          <w:tcPr>
            <w:tcW w:w="1840" w:type="dxa"/>
            <w:tcBorders>
              <w:top w:val="nil" w:sz="6" w:space="0" w:color="auto"/>
              <w:left w:val="nil" w:sz="6" w:space="0" w:color="auto"/>
              <w:bottom w:val="nil" w:sz="6" w:space="0" w:color="auto"/>
              <w:right w:val="nil" w:sz="6" w:space="0" w:color="auto"/>
            </w:tcBorders>
          </w:tcPr>
          <w:p>
            <w:pPr>
              <w:pStyle w:val="TableParagraph"/>
              <w:tabs>
                <w:tab w:pos="374" w:val="left" w:leader="none"/>
              </w:tabs>
              <w:spacing w:line="190" w:lineRule="exact"/>
              <w:ind w:right="106"/>
              <w:jc w:val="right"/>
              <w:rPr>
                <w:rFonts w:ascii="宋体" w:hAnsi="宋体" w:cs="宋体" w:eastAsia="宋体" w:hint="default"/>
                <w:sz w:val="15"/>
                <w:szCs w:val="15"/>
              </w:rPr>
            </w:pPr>
            <w:r>
              <w:rPr>
                <w:rFonts w:ascii="宋体"/>
                <w:sz w:val="15"/>
              </w:rPr>
              <w:t>-</w:t>
              <w:tab/>
            </w:r>
            <w:r>
              <w:rPr>
                <w:rFonts w:ascii="宋体"/>
                <w:spacing w:val="-1"/>
                <w:sz w:val="15"/>
              </w:rPr>
              <w:t>13,563,587.45</w:t>
            </w:r>
          </w:p>
        </w:tc>
        <w:tc>
          <w:tcPr>
            <w:tcW w:w="1283" w:type="dxa"/>
            <w:tcBorders>
              <w:top w:val="nil" w:sz="6" w:space="0" w:color="auto"/>
              <w:left w:val="nil" w:sz="6" w:space="0" w:color="auto"/>
              <w:bottom w:val="nil" w:sz="6" w:space="0" w:color="auto"/>
              <w:right w:val="nil" w:sz="6" w:space="0" w:color="auto"/>
            </w:tcBorders>
          </w:tcPr>
          <w:p>
            <w:pPr>
              <w:pStyle w:val="TableParagraph"/>
              <w:spacing w:line="190" w:lineRule="exact"/>
              <w:ind w:right="106"/>
              <w:jc w:val="right"/>
              <w:rPr>
                <w:rFonts w:ascii="宋体" w:hAnsi="宋体" w:cs="宋体" w:eastAsia="宋体" w:hint="default"/>
                <w:sz w:val="15"/>
                <w:szCs w:val="15"/>
              </w:rPr>
            </w:pPr>
            <w:r>
              <w:rPr>
                <w:rFonts w:ascii="宋体"/>
                <w:spacing w:val="-1"/>
                <w:sz w:val="15"/>
              </w:rPr>
              <w:t>-13,563,587.45</w:t>
            </w:r>
          </w:p>
        </w:tc>
        <w:tc>
          <w:tcPr>
            <w:tcW w:w="1299" w:type="dxa"/>
            <w:tcBorders>
              <w:top w:val="nil" w:sz="6" w:space="0" w:color="auto"/>
              <w:left w:val="nil" w:sz="6" w:space="0" w:color="auto"/>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190" w:lineRule="exact"/>
              <w:ind w:right="87"/>
              <w:jc w:val="right"/>
              <w:rPr>
                <w:rFonts w:ascii="宋体" w:hAnsi="宋体" w:cs="宋体" w:eastAsia="宋体" w:hint="default"/>
                <w:sz w:val="15"/>
                <w:szCs w:val="15"/>
              </w:rPr>
            </w:pPr>
            <w:r>
              <w:rPr>
                <w:rFonts w:ascii="宋体"/>
                <w:sz w:val="15"/>
              </w:rPr>
              <w:t>-</w:t>
            </w:r>
          </w:p>
        </w:tc>
      </w:tr>
      <w:tr>
        <w:trPr>
          <w:trHeight w:val="227" w:hRule="exact"/>
        </w:trPr>
        <w:tc>
          <w:tcPr>
            <w:tcW w:w="1970" w:type="dxa"/>
            <w:tcBorders>
              <w:top w:val="nil" w:sz="6" w:space="0" w:color="auto"/>
              <w:left w:val="nil" w:sz="6" w:space="0" w:color="auto"/>
              <w:bottom w:val="nil" w:sz="6" w:space="0" w:color="auto"/>
              <w:right w:val="single" w:sz="4" w:space="0" w:color="000000"/>
            </w:tcBorders>
          </w:tcPr>
          <w:p>
            <w:pPr>
              <w:pStyle w:val="TableParagraph"/>
              <w:spacing w:line="167" w:lineRule="exact"/>
              <w:ind w:left="7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、提取一般风险准备</w:t>
            </w:r>
          </w:p>
        </w:tc>
        <w:tc>
          <w:tcPr>
            <w:tcW w:w="1297" w:type="dxa"/>
            <w:tcBorders>
              <w:top w:val="nil" w:sz="6" w:space="0" w:color="auto"/>
              <w:left w:val="single" w:sz="4" w:space="0" w:color="000000"/>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3391" w:type="dxa"/>
            <w:tcBorders>
              <w:top w:val="nil" w:sz="6" w:space="0" w:color="auto"/>
              <w:left w:val="nil" w:sz="6" w:space="0" w:color="auto"/>
              <w:bottom w:val="nil" w:sz="6" w:space="0" w:color="auto"/>
              <w:right w:val="nil" w:sz="6" w:space="0" w:color="auto"/>
            </w:tcBorders>
          </w:tcPr>
          <w:p>
            <w:pPr>
              <w:pStyle w:val="TableParagraph"/>
              <w:tabs>
                <w:tab w:pos="710" w:val="left" w:leader="none"/>
                <w:tab w:pos="1275" w:val="left" w:leader="none"/>
                <w:tab w:pos="2761" w:val="left" w:leader="none"/>
              </w:tabs>
              <w:spacing w:line="190" w:lineRule="exact"/>
              <w:ind w:right="105"/>
              <w:jc w:val="right"/>
              <w:rPr>
                <w:rFonts w:ascii="宋体" w:hAnsi="宋体" w:cs="宋体" w:eastAsia="宋体" w:hint="default"/>
                <w:sz w:val="15"/>
                <w:szCs w:val="15"/>
              </w:rPr>
            </w:pPr>
            <w:r>
              <w:rPr>
                <w:rFonts w:ascii="宋体"/>
                <w:sz w:val="15"/>
              </w:rPr>
              <w:t>-</w:t>
              <w:tab/>
              <w:t>-</w:t>
              <w:tab/>
              <w:t>-</w:t>
              <w:tab/>
              <w:t>-</w:t>
            </w:r>
          </w:p>
        </w:tc>
        <w:tc>
          <w:tcPr>
            <w:tcW w:w="1778" w:type="dxa"/>
            <w:tcBorders>
              <w:top w:val="nil" w:sz="6" w:space="0" w:color="auto"/>
              <w:left w:val="nil" w:sz="6" w:space="0" w:color="auto"/>
              <w:bottom w:val="nil" w:sz="6" w:space="0" w:color="auto"/>
              <w:right w:val="nil" w:sz="6" w:space="0" w:color="auto"/>
            </w:tcBorders>
          </w:tcPr>
          <w:p>
            <w:pPr>
              <w:pStyle w:val="TableParagraph"/>
              <w:spacing w:line="190" w:lineRule="exact"/>
              <w:ind w:left="459" w:right="0"/>
              <w:jc w:val="left"/>
              <w:rPr>
                <w:rFonts w:ascii="宋体" w:hAnsi="宋体" w:cs="宋体" w:eastAsia="宋体" w:hint="default"/>
                <w:sz w:val="15"/>
                <w:szCs w:val="15"/>
              </w:rPr>
            </w:pPr>
            <w:r>
              <w:rPr>
                <w:rFonts w:ascii="宋体"/>
                <w:sz w:val="15"/>
              </w:rPr>
              <w:t>-</w:t>
            </w:r>
          </w:p>
        </w:tc>
        <w:tc>
          <w:tcPr>
            <w:tcW w:w="1840" w:type="dxa"/>
            <w:tcBorders>
              <w:top w:val="nil" w:sz="6" w:space="0" w:color="auto"/>
              <w:left w:val="nil" w:sz="6" w:space="0" w:color="auto"/>
              <w:bottom w:val="nil" w:sz="6" w:space="0" w:color="auto"/>
              <w:right w:val="nil" w:sz="6" w:space="0" w:color="auto"/>
            </w:tcBorders>
          </w:tcPr>
          <w:p>
            <w:pPr>
              <w:pStyle w:val="TableParagraph"/>
              <w:tabs>
                <w:tab w:pos="1274" w:val="left" w:leader="none"/>
              </w:tabs>
              <w:spacing w:line="190" w:lineRule="exact"/>
              <w:ind w:right="105"/>
              <w:jc w:val="right"/>
              <w:rPr>
                <w:rFonts w:ascii="宋体" w:hAnsi="宋体" w:cs="宋体" w:eastAsia="宋体" w:hint="default"/>
                <w:sz w:val="15"/>
                <w:szCs w:val="15"/>
              </w:rPr>
            </w:pPr>
            <w:r>
              <w:rPr>
                <w:rFonts w:ascii="宋体"/>
                <w:sz w:val="15"/>
              </w:rPr>
              <w:t>-</w:t>
              <w:tab/>
              <w:t>-</w:t>
            </w:r>
          </w:p>
        </w:tc>
        <w:tc>
          <w:tcPr>
            <w:tcW w:w="1283" w:type="dxa"/>
            <w:tcBorders>
              <w:top w:val="nil" w:sz="6" w:space="0" w:color="auto"/>
              <w:left w:val="nil" w:sz="6" w:space="0" w:color="auto"/>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1299" w:type="dxa"/>
            <w:tcBorders>
              <w:top w:val="nil" w:sz="6" w:space="0" w:color="auto"/>
              <w:left w:val="nil" w:sz="6" w:space="0" w:color="auto"/>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190" w:lineRule="exact"/>
              <w:ind w:right="87"/>
              <w:jc w:val="right"/>
              <w:rPr>
                <w:rFonts w:ascii="宋体" w:hAnsi="宋体" w:cs="宋体" w:eastAsia="宋体" w:hint="default"/>
                <w:sz w:val="15"/>
                <w:szCs w:val="15"/>
              </w:rPr>
            </w:pPr>
            <w:r>
              <w:rPr>
                <w:rFonts w:ascii="宋体"/>
                <w:sz w:val="15"/>
              </w:rPr>
              <w:t>-</w:t>
            </w:r>
          </w:p>
        </w:tc>
      </w:tr>
      <w:tr>
        <w:trPr>
          <w:trHeight w:val="227" w:hRule="exact"/>
        </w:trPr>
        <w:tc>
          <w:tcPr>
            <w:tcW w:w="1970" w:type="dxa"/>
            <w:tcBorders>
              <w:top w:val="nil" w:sz="6" w:space="0" w:color="auto"/>
              <w:left w:val="nil" w:sz="6" w:space="0" w:color="auto"/>
              <w:bottom w:val="nil" w:sz="6" w:space="0" w:color="auto"/>
              <w:right w:val="single" w:sz="4" w:space="0" w:color="000000"/>
            </w:tcBorders>
          </w:tcPr>
          <w:p>
            <w:pPr>
              <w:pStyle w:val="TableParagraph"/>
              <w:spacing w:line="167" w:lineRule="exact"/>
              <w:ind w:left="7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、对股东的分配</w:t>
            </w:r>
          </w:p>
        </w:tc>
        <w:tc>
          <w:tcPr>
            <w:tcW w:w="1297" w:type="dxa"/>
            <w:tcBorders>
              <w:top w:val="nil" w:sz="6" w:space="0" w:color="auto"/>
              <w:left w:val="single" w:sz="4" w:space="0" w:color="000000"/>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3391" w:type="dxa"/>
            <w:tcBorders>
              <w:top w:val="nil" w:sz="6" w:space="0" w:color="auto"/>
              <w:left w:val="nil" w:sz="6" w:space="0" w:color="auto"/>
              <w:bottom w:val="nil" w:sz="6" w:space="0" w:color="auto"/>
              <w:right w:val="nil" w:sz="6" w:space="0" w:color="auto"/>
            </w:tcBorders>
          </w:tcPr>
          <w:p>
            <w:pPr>
              <w:pStyle w:val="TableParagraph"/>
              <w:tabs>
                <w:tab w:pos="710" w:val="left" w:leader="none"/>
                <w:tab w:pos="1275" w:val="left" w:leader="none"/>
                <w:tab w:pos="2761" w:val="left" w:leader="none"/>
              </w:tabs>
              <w:spacing w:line="190" w:lineRule="exact"/>
              <w:ind w:right="105"/>
              <w:jc w:val="right"/>
              <w:rPr>
                <w:rFonts w:ascii="宋体" w:hAnsi="宋体" w:cs="宋体" w:eastAsia="宋体" w:hint="default"/>
                <w:sz w:val="15"/>
                <w:szCs w:val="15"/>
              </w:rPr>
            </w:pPr>
            <w:r>
              <w:rPr>
                <w:rFonts w:ascii="宋体"/>
                <w:sz w:val="15"/>
              </w:rPr>
              <w:t>-</w:t>
              <w:tab/>
              <w:t>-</w:t>
              <w:tab/>
              <w:t>-</w:t>
              <w:tab/>
              <w:t>-</w:t>
            </w:r>
          </w:p>
        </w:tc>
        <w:tc>
          <w:tcPr>
            <w:tcW w:w="1778" w:type="dxa"/>
            <w:tcBorders>
              <w:top w:val="nil" w:sz="6" w:space="0" w:color="auto"/>
              <w:left w:val="nil" w:sz="6" w:space="0" w:color="auto"/>
              <w:bottom w:val="nil" w:sz="6" w:space="0" w:color="auto"/>
              <w:right w:val="nil" w:sz="6" w:space="0" w:color="auto"/>
            </w:tcBorders>
          </w:tcPr>
          <w:p>
            <w:pPr>
              <w:pStyle w:val="TableParagraph"/>
              <w:spacing w:line="190" w:lineRule="exact"/>
              <w:ind w:left="459" w:right="0"/>
              <w:jc w:val="left"/>
              <w:rPr>
                <w:rFonts w:ascii="宋体" w:hAnsi="宋体" w:cs="宋体" w:eastAsia="宋体" w:hint="default"/>
                <w:sz w:val="15"/>
                <w:szCs w:val="15"/>
              </w:rPr>
            </w:pPr>
            <w:r>
              <w:rPr>
                <w:rFonts w:ascii="宋体"/>
                <w:sz w:val="15"/>
              </w:rPr>
              <w:t>-</w:t>
            </w:r>
          </w:p>
        </w:tc>
        <w:tc>
          <w:tcPr>
            <w:tcW w:w="1840" w:type="dxa"/>
            <w:tcBorders>
              <w:top w:val="nil" w:sz="6" w:space="0" w:color="auto"/>
              <w:left w:val="nil" w:sz="6" w:space="0" w:color="auto"/>
              <w:bottom w:val="nil" w:sz="6" w:space="0" w:color="auto"/>
              <w:right w:val="nil" w:sz="6" w:space="0" w:color="auto"/>
            </w:tcBorders>
          </w:tcPr>
          <w:p>
            <w:pPr>
              <w:pStyle w:val="TableParagraph"/>
              <w:tabs>
                <w:tab w:pos="1274" w:val="left" w:leader="none"/>
              </w:tabs>
              <w:spacing w:line="190" w:lineRule="exact"/>
              <w:ind w:right="105"/>
              <w:jc w:val="right"/>
              <w:rPr>
                <w:rFonts w:ascii="宋体" w:hAnsi="宋体" w:cs="宋体" w:eastAsia="宋体" w:hint="default"/>
                <w:sz w:val="15"/>
                <w:szCs w:val="15"/>
              </w:rPr>
            </w:pPr>
            <w:r>
              <w:rPr>
                <w:rFonts w:ascii="宋体"/>
                <w:sz w:val="15"/>
              </w:rPr>
              <w:t>-</w:t>
              <w:tab/>
              <w:t>-</w:t>
            </w:r>
          </w:p>
        </w:tc>
        <w:tc>
          <w:tcPr>
            <w:tcW w:w="1283" w:type="dxa"/>
            <w:tcBorders>
              <w:top w:val="nil" w:sz="6" w:space="0" w:color="auto"/>
              <w:left w:val="nil" w:sz="6" w:space="0" w:color="auto"/>
              <w:bottom w:val="nil" w:sz="6" w:space="0" w:color="auto"/>
              <w:right w:val="nil" w:sz="6" w:space="0" w:color="auto"/>
            </w:tcBorders>
          </w:tcPr>
          <w:p>
            <w:pPr>
              <w:pStyle w:val="TableParagraph"/>
              <w:spacing w:line="190" w:lineRule="exact"/>
              <w:ind w:right="106"/>
              <w:jc w:val="right"/>
              <w:rPr>
                <w:rFonts w:ascii="宋体" w:hAnsi="宋体" w:cs="宋体" w:eastAsia="宋体" w:hint="default"/>
                <w:sz w:val="15"/>
                <w:szCs w:val="15"/>
              </w:rPr>
            </w:pPr>
            <w:r>
              <w:rPr>
                <w:rFonts w:ascii="宋体"/>
                <w:spacing w:val="-1"/>
                <w:sz w:val="15"/>
              </w:rPr>
              <w:t>-34,045,995.95</w:t>
            </w:r>
          </w:p>
        </w:tc>
        <w:tc>
          <w:tcPr>
            <w:tcW w:w="1299" w:type="dxa"/>
            <w:tcBorders>
              <w:top w:val="nil" w:sz="6" w:space="0" w:color="auto"/>
              <w:left w:val="nil" w:sz="6" w:space="0" w:color="auto"/>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190" w:lineRule="exact"/>
              <w:ind w:left="208" w:right="0"/>
              <w:jc w:val="left"/>
              <w:rPr>
                <w:rFonts w:ascii="宋体" w:hAnsi="宋体" w:cs="宋体" w:eastAsia="宋体" w:hint="default"/>
                <w:sz w:val="15"/>
                <w:szCs w:val="15"/>
              </w:rPr>
            </w:pPr>
            <w:r>
              <w:rPr>
                <w:rFonts w:ascii="宋体"/>
                <w:sz w:val="15"/>
              </w:rPr>
              <w:t>-34,045,995.95</w:t>
            </w:r>
          </w:p>
        </w:tc>
      </w:tr>
      <w:tr>
        <w:trPr>
          <w:trHeight w:val="227" w:hRule="exact"/>
        </w:trPr>
        <w:tc>
          <w:tcPr>
            <w:tcW w:w="1970" w:type="dxa"/>
            <w:tcBorders>
              <w:top w:val="nil" w:sz="6" w:space="0" w:color="auto"/>
              <w:left w:val="nil" w:sz="6" w:space="0" w:color="auto"/>
              <w:bottom w:val="nil" w:sz="6" w:space="0" w:color="auto"/>
              <w:right w:val="single" w:sz="4" w:space="0" w:color="000000"/>
            </w:tcBorders>
          </w:tcPr>
          <w:p>
            <w:pPr>
              <w:pStyle w:val="TableParagraph"/>
              <w:spacing w:line="167" w:lineRule="exact"/>
              <w:ind w:left="70"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97" w:type="dxa"/>
            <w:tcBorders>
              <w:top w:val="nil" w:sz="6" w:space="0" w:color="auto"/>
              <w:left w:val="single" w:sz="4" w:space="0" w:color="000000"/>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3391" w:type="dxa"/>
            <w:tcBorders>
              <w:top w:val="nil" w:sz="6" w:space="0" w:color="auto"/>
              <w:left w:val="nil" w:sz="6" w:space="0" w:color="auto"/>
              <w:bottom w:val="nil" w:sz="6" w:space="0" w:color="auto"/>
              <w:right w:val="nil" w:sz="6" w:space="0" w:color="auto"/>
            </w:tcBorders>
          </w:tcPr>
          <w:p>
            <w:pPr>
              <w:pStyle w:val="TableParagraph"/>
              <w:tabs>
                <w:tab w:pos="710" w:val="left" w:leader="none"/>
                <w:tab w:pos="1275" w:val="left" w:leader="none"/>
                <w:tab w:pos="2761" w:val="left" w:leader="none"/>
              </w:tabs>
              <w:spacing w:line="190" w:lineRule="exact"/>
              <w:ind w:right="105"/>
              <w:jc w:val="right"/>
              <w:rPr>
                <w:rFonts w:ascii="宋体" w:hAnsi="宋体" w:cs="宋体" w:eastAsia="宋体" w:hint="default"/>
                <w:sz w:val="15"/>
                <w:szCs w:val="15"/>
              </w:rPr>
            </w:pPr>
            <w:r>
              <w:rPr>
                <w:rFonts w:ascii="宋体"/>
                <w:sz w:val="15"/>
              </w:rPr>
              <w:t>-</w:t>
              <w:tab/>
              <w:t>-</w:t>
              <w:tab/>
              <w:t>-</w:t>
              <w:tab/>
              <w:t>-</w:t>
            </w:r>
          </w:p>
        </w:tc>
        <w:tc>
          <w:tcPr>
            <w:tcW w:w="1778" w:type="dxa"/>
            <w:tcBorders>
              <w:top w:val="nil" w:sz="6" w:space="0" w:color="auto"/>
              <w:left w:val="nil" w:sz="6" w:space="0" w:color="auto"/>
              <w:bottom w:val="nil" w:sz="6" w:space="0" w:color="auto"/>
              <w:right w:val="nil" w:sz="6" w:space="0" w:color="auto"/>
            </w:tcBorders>
          </w:tcPr>
          <w:p>
            <w:pPr>
              <w:pStyle w:val="TableParagraph"/>
              <w:spacing w:line="190" w:lineRule="exact"/>
              <w:ind w:left="459" w:right="0"/>
              <w:jc w:val="left"/>
              <w:rPr>
                <w:rFonts w:ascii="宋体" w:hAnsi="宋体" w:cs="宋体" w:eastAsia="宋体" w:hint="default"/>
                <w:sz w:val="15"/>
                <w:szCs w:val="15"/>
              </w:rPr>
            </w:pPr>
            <w:r>
              <w:rPr>
                <w:rFonts w:ascii="宋体"/>
                <w:sz w:val="15"/>
              </w:rPr>
              <w:t>-</w:t>
            </w:r>
          </w:p>
        </w:tc>
        <w:tc>
          <w:tcPr>
            <w:tcW w:w="1840" w:type="dxa"/>
            <w:tcBorders>
              <w:top w:val="nil" w:sz="6" w:space="0" w:color="auto"/>
              <w:left w:val="nil" w:sz="6" w:space="0" w:color="auto"/>
              <w:bottom w:val="nil" w:sz="6" w:space="0" w:color="auto"/>
              <w:right w:val="nil" w:sz="6" w:space="0" w:color="auto"/>
            </w:tcBorders>
          </w:tcPr>
          <w:p>
            <w:pPr>
              <w:pStyle w:val="TableParagraph"/>
              <w:tabs>
                <w:tab w:pos="1274" w:val="left" w:leader="none"/>
              </w:tabs>
              <w:spacing w:line="190" w:lineRule="exact"/>
              <w:ind w:right="105"/>
              <w:jc w:val="right"/>
              <w:rPr>
                <w:rFonts w:ascii="宋体" w:hAnsi="宋体" w:cs="宋体" w:eastAsia="宋体" w:hint="default"/>
                <w:sz w:val="15"/>
                <w:szCs w:val="15"/>
              </w:rPr>
            </w:pPr>
            <w:r>
              <w:rPr>
                <w:rFonts w:ascii="宋体"/>
                <w:sz w:val="15"/>
              </w:rPr>
              <w:t>-</w:t>
              <w:tab/>
              <w:t>-</w:t>
            </w:r>
          </w:p>
        </w:tc>
        <w:tc>
          <w:tcPr>
            <w:tcW w:w="1283" w:type="dxa"/>
            <w:tcBorders>
              <w:top w:val="nil" w:sz="6" w:space="0" w:color="auto"/>
              <w:left w:val="nil" w:sz="6" w:space="0" w:color="auto"/>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129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190" w:lineRule="exact"/>
              <w:ind w:right="87"/>
              <w:jc w:val="right"/>
              <w:rPr>
                <w:rFonts w:ascii="宋体" w:hAnsi="宋体" w:cs="宋体" w:eastAsia="宋体" w:hint="default"/>
                <w:sz w:val="15"/>
                <w:szCs w:val="15"/>
              </w:rPr>
            </w:pPr>
            <w:r>
              <w:rPr>
                <w:rFonts w:ascii="宋体"/>
                <w:sz w:val="15"/>
              </w:rPr>
              <w:t>-</w:t>
            </w:r>
          </w:p>
        </w:tc>
      </w:tr>
      <w:tr>
        <w:trPr>
          <w:trHeight w:val="227" w:hRule="exact"/>
        </w:trPr>
        <w:tc>
          <w:tcPr>
            <w:tcW w:w="1970" w:type="dxa"/>
            <w:tcBorders>
              <w:top w:val="nil" w:sz="6" w:space="0" w:color="auto"/>
              <w:left w:val="nil" w:sz="6" w:space="0" w:color="auto"/>
              <w:bottom w:val="nil" w:sz="6" w:space="0" w:color="auto"/>
              <w:right w:val="single" w:sz="4" w:space="0" w:color="000000"/>
            </w:tcBorders>
          </w:tcPr>
          <w:p>
            <w:pPr>
              <w:pStyle w:val="TableParagraph"/>
              <w:spacing w:line="167" w:lineRule="exact"/>
              <w:ind w:left="70" w:right="0"/>
              <w:jc w:val="left"/>
              <w:rPr>
                <w:rFonts w:ascii="宋体" w:hAnsi="宋体" w:cs="宋体" w:eastAsia="宋体" w:hint="default"/>
                <w:sz w:val="13"/>
                <w:szCs w:val="13"/>
              </w:rPr>
            </w:pPr>
            <w:r>
              <w:rPr>
                <w:rFonts w:ascii="宋体" w:hAnsi="宋体" w:cs="宋体" w:eastAsia="宋体" w:hint="default"/>
                <w:sz w:val="13"/>
                <w:szCs w:val="13"/>
              </w:rPr>
              <w:t>（四）股东权益内部结转</w:t>
            </w:r>
          </w:p>
        </w:tc>
        <w:tc>
          <w:tcPr>
            <w:tcW w:w="1297" w:type="dxa"/>
            <w:tcBorders>
              <w:top w:val="nil" w:sz="6" w:space="0" w:color="auto"/>
              <w:left w:val="single" w:sz="4" w:space="0" w:color="000000"/>
              <w:bottom w:val="nil" w:sz="6" w:space="0" w:color="auto"/>
              <w:right w:val="nil" w:sz="6" w:space="0" w:color="auto"/>
            </w:tcBorders>
          </w:tcPr>
          <w:p>
            <w:pPr>
              <w:pStyle w:val="TableParagraph"/>
              <w:spacing w:line="190" w:lineRule="exact"/>
              <w:ind w:right="106"/>
              <w:jc w:val="right"/>
              <w:rPr>
                <w:rFonts w:ascii="宋体" w:hAnsi="宋体" w:cs="宋体" w:eastAsia="宋体" w:hint="default"/>
                <w:sz w:val="15"/>
                <w:szCs w:val="15"/>
              </w:rPr>
            </w:pPr>
            <w:r>
              <w:rPr>
                <w:rFonts w:ascii="宋体"/>
                <w:spacing w:val="-1"/>
                <w:sz w:val="15"/>
              </w:rPr>
              <w:t>340,460,084.00</w:t>
            </w:r>
          </w:p>
        </w:tc>
        <w:tc>
          <w:tcPr>
            <w:tcW w:w="3391" w:type="dxa"/>
            <w:tcBorders>
              <w:top w:val="nil" w:sz="6" w:space="0" w:color="auto"/>
              <w:left w:val="nil" w:sz="6" w:space="0" w:color="auto"/>
              <w:bottom w:val="nil" w:sz="6" w:space="0" w:color="auto"/>
              <w:right w:val="nil" w:sz="6" w:space="0" w:color="auto"/>
            </w:tcBorders>
          </w:tcPr>
          <w:p>
            <w:pPr>
              <w:pStyle w:val="TableParagraph"/>
              <w:tabs>
                <w:tab w:pos="710" w:val="left" w:leader="none"/>
                <w:tab w:pos="1275" w:val="left" w:leader="none"/>
                <w:tab w:pos="1711" w:val="left" w:leader="none"/>
              </w:tabs>
              <w:spacing w:line="190" w:lineRule="exact"/>
              <w:ind w:right="106"/>
              <w:jc w:val="right"/>
              <w:rPr>
                <w:rFonts w:ascii="宋体" w:hAnsi="宋体" w:cs="宋体" w:eastAsia="宋体" w:hint="default"/>
                <w:sz w:val="15"/>
                <w:szCs w:val="15"/>
              </w:rPr>
            </w:pPr>
            <w:r>
              <w:rPr>
                <w:rFonts w:ascii="宋体"/>
                <w:sz w:val="15"/>
              </w:rPr>
              <w:t>-</w:t>
              <w:tab/>
              <w:t>-</w:t>
              <w:tab/>
              <w:t>-</w:t>
              <w:tab/>
            </w:r>
            <w:r>
              <w:rPr>
                <w:rFonts w:ascii="宋体"/>
                <w:spacing w:val="-1"/>
                <w:sz w:val="15"/>
              </w:rPr>
              <w:t>-340,460,084.00</w:t>
            </w:r>
          </w:p>
        </w:tc>
        <w:tc>
          <w:tcPr>
            <w:tcW w:w="1778" w:type="dxa"/>
            <w:tcBorders>
              <w:top w:val="nil" w:sz="6" w:space="0" w:color="auto"/>
              <w:left w:val="nil" w:sz="6" w:space="0" w:color="auto"/>
              <w:bottom w:val="nil" w:sz="6" w:space="0" w:color="auto"/>
              <w:right w:val="nil" w:sz="6" w:space="0" w:color="auto"/>
            </w:tcBorders>
          </w:tcPr>
          <w:p>
            <w:pPr>
              <w:pStyle w:val="TableParagraph"/>
              <w:spacing w:line="190" w:lineRule="exact"/>
              <w:ind w:left="459" w:right="0"/>
              <w:jc w:val="left"/>
              <w:rPr>
                <w:rFonts w:ascii="宋体" w:hAnsi="宋体" w:cs="宋体" w:eastAsia="宋体" w:hint="default"/>
                <w:sz w:val="15"/>
                <w:szCs w:val="15"/>
              </w:rPr>
            </w:pPr>
            <w:r>
              <w:rPr>
                <w:rFonts w:ascii="宋体"/>
                <w:sz w:val="15"/>
              </w:rPr>
              <w:t>-</w:t>
            </w:r>
          </w:p>
        </w:tc>
        <w:tc>
          <w:tcPr>
            <w:tcW w:w="1840" w:type="dxa"/>
            <w:tcBorders>
              <w:top w:val="nil" w:sz="6" w:space="0" w:color="auto"/>
              <w:left w:val="nil" w:sz="6" w:space="0" w:color="auto"/>
              <w:bottom w:val="nil" w:sz="6" w:space="0" w:color="auto"/>
              <w:right w:val="nil" w:sz="6" w:space="0" w:color="auto"/>
            </w:tcBorders>
          </w:tcPr>
          <w:p>
            <w:pPr>
              <w:pStyle w:val="TableParagraph"/>
              <w:tabs>
                <w:tab w:pos="1274" w:val="left" w:leader="none"/>
              </w:tabs>
              <w:spacing w:line="190" w:lineRule="exact"/>
              <w:ind w:right="105"/>
              <w:jc w:val="right"/>
              <w:rPr>
                <w:rFonts w:ascii="宋体" w:hAnsi="宋体" w:cs="宋体" w:eastAsia="宋体" w:hint="default"/>
                <w:sz w:val="15"/>
                <w:szCs w:val="15"/>
              </w:rPr>
            </w:pPr>
            <w:r>
              <w:rPr>
                <w:rFonts w:ascii="宋体"/>
                <w:sz w:val="15"/>
              </w:rPr>
              <w:t>-</w:t>
              <w:tab/>
              <w:t>-</w:t>
            </w:r>
          </w:p>
        </w:tc>
        <w:tc>
          <w:tcPr>
            <w:tcW w:w="1283" w:type="dxa"/>
            <w:tcBorders>
              <w:top w:val="nil" w:sz="6" w:space="0" w:color="auto"/>
              <w:left w:val="nil" w:sz="6" w:space="0" w:color="auto"/>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1299" w:type="dxa"/>
            <w:tcBorders>
              <w:top w:val="nil" w:sz="6" w:space="0" w:color="auto"/>
              <w:left w:val="nil" w:sz="6" w:space="0" w:color="auto"/>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190" w:lineRule="exact"/>
              <w:ind w:right="87"/>
              <w:jc w:val="right"/>
              <w:rPr>
                <w:rFonts w:ascii="宋体" w:hAnsi="宋体" w:cs="宋体" w:eastAsia="宋体" w:hint="default"/>
                <w:sz w:val="15"/>
                <w:szCs w:val="15"/>
              </w:rPr>
            </w:pPr>
            <w:r>
              <w:rPr>
                <w:rFonts w:ascii="宋体"/>
                <w:sz w:val="15"/>
              </w:rPr>
              <w:t>-</w:t>
            </w:r>
          </w:p>
        </w:tc>
      </w:tr>
      <w:tr>
        <w:trPr>
          <w:trHeight w:val="227" w:hRule="exact"/>
        </w:trPr>
        <w:tc>
          <w:tcPr>
            <w:tcW w:w="1970" w:type="dxa"/>
            <w:tcBorders>
              <w:top w:val="nil" w:sz="6" w:space="0" w:color="auto"/>
              <w:left w:val="nil" w:sz="6" w:space="0" w:color="auto"/>
              <w:bottom w:val="nil" w:sz="6" w:space="0" w:color="auto"/>
              <w:right w:val="single" w:sz="4" w:space="0" w:color="000000"/>
            </w:tcBorders>
          </w:tcPr>
          <w:p>
            <w:pPr>
              <w:pStyle w:val="TableParagraph"/>
              <w:spacing w:line="167" w:lineRule="exact"/>
              <w:ind w:left="7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、资本公积转增股本</w:t>
            </w:r>
          </w:p>
        </w:tc>
        <w:tc>
          <w:tcPr>
            <w:tcW w:w="1297" w:type="dxa"/>
            <w:tcBorders>
              <w:top w:val="nil" w:sz="6" w:space="0" w:color="auto"/>
              <w:left w:val="single" w:sz="4" w:space="0" w:color="000000"/>
              <w:bottom w:val="nil" w:sz="6" w:space="0" w:color="auto"/>
              <w:right w:val="nil" w:sz="6" w:space="0" w:color="auto"/>
            </w:tcBorders>
          </w:tcPr>
          <w:p>
            <w:pPr>
              <w:pStyle w:val="TableParagraph"/>
              <w:spacing w:line="190" w:lineRule="exact"/>
              <w:ind w:right="106"/>
              <w:jc w:val="right"/>
              <w:rPr>
                <w:rFonts w:ascii="宋体" w:hAnsi="宋体" w:cs="宋体" w:eastAsia="宋体" w:hint="default"/>
                <w:sz w:val="15"/>
                <w:szCs w:val="15"/>
              </w:rPr>
            </w:pPr>
            <w:r>
              <w:rPr>
                <w:rFonts w:ascii="宋体"/>
                <w:spacing w:val="-1"/>
                <w:sz w:val="15"/>
              </w:rPr>
              <w:t>340,460,084.00</w:t>
            </w:r>
          </w:p>
        </w:tc>
        <w:tc>
          <w:tcPr>
            <w:tcW w:w="3391" w:type="dxa"/>
            <w:tcBorders>
              <w:top w:val="nil" w:sz="6" w:space="0" w:color="auto"/>
              <w:left w:val="nil" w:sz="6" w:space="0" w:color="auto"/>
              <w:bottom w:val="nil" w:sz="6" w:space="0" w:color="auto"/>
              <w:right w:val="nil" w:sz="6" w:space="0" w:color="auto"/>
            </w:tcBorders>
          </w:tcPr>
          <w:p>
            <w:pPr>
              <w:pStyle w:val="TableParagraph"/>
              <w:tabs>
                <w:tab w:pos="710" w:val="left" w:leader="none"/>
                <w:tab w:pos="1275" w:val="left" w:leader="none"/>
                <w:tab w:pos="1711" w:val="left" w:leader="none"/>
              </w:tabs>
              <w:spacing w:line="190" w:lineRule="exact"/>
              <w:ind w:right="106"/>
              <w:jc w:val="right"/>
              <w:rPr>
                <w:rFonts w:ascii="宋体" w:hAnsi="宋体" w:cs="宋体" w:eastAsia="宋体" w:hint="default"/>
                <w:sz w:val="15"/>
                <w:szCs w:val="15"/>
              </w:rPr>
            </w:pPr>
            <w:r>
              <w:rPr>
                <w:rFonts w:ascii="宋体"/>
                <w:sz w:val="15"/>
              </w:rPr>
              <w:t>-</w:t>
              <w:tab/>
              <w:t>-</w:t>
              <w:tab/>
              <w:t>-</w:t>
              <w:tab/>
            </w:r>
            <w:r>
              <w:rPr>
                <w:rFonts w:ascii="宋体"/>
                <w:spacing w:val="-1"/>
                <w:sz w:val="15"/>
              </w:rPr>
              <w:t>-340,460,084.00</w:t>
            </w:r>
          </w:p>
        </w:tc>
        <w:tc>
          <w:tcPr>
            <w:tcW w:w="1778" w:type="dxa"/>
            <w:tcBorders>
              <w:top w:val="nil" w:sz="6" w:space="0" w:color="auto"/>
              <w:left w:val="nil" w:sz="6" w:space="0" w:color="auto"/>
              <w:bottom w:val="nil" w:sz="6" w:space="0" w:color="auto"/>
              <w:right w:val="nil" w:sz="6" w:space="0" w:color="auto"/>
            </w:tcBorders>
          </w:tcPr>
          <w:p>
            <w:pPr>
              <w:pStyle w:val="TableParagraph"/>
              <w:spacing w:line="190" w:lineRule="exact"/>
              <w:ind w:left="459" w:right="0"/>
              <w:jc w:val="left"/>
              <w:rPr>
                <w:rFonts w:ascii="宋体" w:hAnsi="宋体" w:cs="宋体" w:eastAsia="宋体" w:hint="default"/>
                <w:sz w:val="15"/>
                <w:szCs w:val="15"/>
              </w:rPr>
            </w:pPr>
            <w:r>
              <w:rPr>
                <w:rFonts w:ascii="宋体"/>
                <w:sz w:val="15"/>
              </w:rPr>
              <w:t>-</w:t>
            </w:r>
          </w:p>
        </w:tc>
        <w:tc>
          <w:tcPr>
            <w:tcW w:w="1840" w:type="dxa"/>
            <w:tcBorders>
              <w:top w:val="nil" w:sz="6" w:space="0" w:color="auto"/>
              <w:left w:val="nil" w:sz="6" w:space="0" w:color="auto"/>
              <w:bottom w:val="nil" w:sz="6" w:space="0" w:color="auto"/>
              <w:right w:val="nil" w:sz="6" w:space="0" w:color="auto"/>
            </w:tcBorders>
          </w:tcPr>
          <w:p>
            <w:pPr>
              <w:pStyle w:val="TableParagraph"/>
              <w:tabs>
                <w:tab w:pos="1274" w:val="left" w:leader="none"/>
              </w:tabs>
              <w:spacing w:line="190" w:lineRule="exact"/>
              <w:ind w:right="105"/>
              <w:jc w:val="right"/>
              <w:rPr>
                <w:rFonts w:ascii="宋体" w:hAnsi="宋体" w:cs="宋体" w:eastAsia="宋体" w:hint="default"/>
                <w:sz w:val="15"/>
                <w:szCs w:val="15"/>
              </w:rPr>
            </w:pPr>
            <w:r>
              <w:rPr>
                <w:rFonts w:ascii="宋体"/>
                <w:sz w:val="15"/>
              </w:rPr>
              <w:t>-</w:t>
              <w:tab/>
              <w:t>-</w:t>
            </w:r>
          </w:p>
        </w:tc>
        <w:tc>
          <w:tcPr>
            <w:tcW w:w="1283" w:type="dxa"/>
            <w:tcBorders>
              <w:top w:val="nil" w:sz="6" w:space="0" w:color="auto"/>
              <w:left w:val="nil" w:sz="6" w:space="0" w:color="auto"/>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1299" w:type="dxa"/>
            <w:tcBorders>
              <w:top w:val="nil" w:sz="6" w:space="0" w:color="auto"/>
              <w:left w:val="nil" w:sz="6" w:space="0" w:color="auto"/>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190" w:lineRule="exact"/>
              <w:ind w:right="87"/>
              <w:jc w:val="right"/>
              <w:rPr>
                <w:rFonts w:ascii="宋体" w:hAnsi="宋体" w:cs="宋体" w:eastAsia="宋体" w:hint="default"/>
                <w:sz w:val="15"/>
                <w:szCs w:val="15"/>
              </w:rPr>
            </w:pPr>
            <w:r>
              <w:rPr>
                <w:rFonts w:ascii="宋体"/>
                <w:sz w:val="15"/>
              </w:rPr>
              <w:t>-</w:t>
            </w:r>
          </w:p>
        </w:tc>
      </w:tr>
      <w:tr>
        <w:trPr>
          <w:trHeight w:val="227" w:hRule="exact"/>
        </w:trPr>
        <w:tc>
          <w:tcPr>
            <w:tcW w:w="1970" w:type="dxa"/>
            <w:tcBorders>
              <w:top w:val="nil" w:sz="6" w:space="0" w:color="auto"/>
              <w:left w:val="nil" w:sz="6" w:space="0" w:color="auto"/>
              <w:bottom w:val="nil" w:sz="6" w:space="0" w:color="auto"/>
              <w:right w:val="single" w:sz="4" w:space="0" w:color="000000"/>
            </w:tcBorders>
          </w:tcPr>
          <w:p>
            <w:pPr>
              <w:pStyle w:val="TableParagraph"/>
              <w:spacing w:line="167" w:lineRule="exact"/>
              <w:ind w:left="7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、盈余公积转增股本</w:t>
            </w:r>
          </w:p>
        </w:tc>
        <w:tc>
          <w:tcPr>
            <w:tcW w:w="1297" w:type="dxa"/>
            <w:tcBorders>
              <w:top w:val="nil" w:sz="6" w:space="0" w:color="auto"/>
              <w:left w:val="single" w:sz="4" w:space="0" w:color="000000"/>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3391" w:type="dxa"/>
            <w:tcBorders>
              <w:top w:val="nil" w:sz="6" w:space="0" w:color="auto"/>
              <w:left w:val="nil" w:sz="6" w:space="0" w:color="auto"/>
              <w:bottom w:val="nil" w:sz="6" w:space="0" w:color="auto"/>
              <w:right w:val="nil" w:sz="6" w:space="0" w:color="auto"/>
            </w:tcBorders>
          </w:tcPr>
          <w:p>
            <w:pPr>
              <w:pStyle w:val="TableParagraph"/>
              <w:tabs>
                <w:tab w:pos="710" w:val="left" w:leader="none"/>
                <w:tab w:pos="1275" w:val="left" w:leader="none"/>
                <w:tab w:pos="2761" w:val="left" w:leader="none"/>
              </w:tabs>
              <w:spacing w:line="190" w:lineRule="exact"/>
              <w:ind w:right="105"/>
              <w:jc w:val="right"/>
              <w:rPr>
                <w:rFonts w:ascii="宋体" w:hAnsi="宋体" w:cs="宋体" w:eastAsia="宋体" w:hint="default"/>
                <w:sz w:val="15"/>
                <w:szCs w:val="15"/>
              </w:rPr>
            </w:pPr>
            <w:r>
              <w:rPr>
                <w:rFonts w:ascii="宋体"/>
                <w:sz w:val="15"/>
              </w:rPr>
              <w:t>-</w:t>
              <w:tab/>
              <w:t>-</w:t>
              <w:tab/>
              <w:t>-</w:t>
              <w:tab/>
              <w:t>-</w:t>
            </w:r>
          </w:p>
        </w:tc>
        <w:tc>
          <w:tcPr>
            <w:tcW w:w="1778" w:type="dxa"/>
            <w:tcBorders>
              <w:top w:val="nil" w:sz="6" w:space="0" w:color="auto"/>
              <w:left w:val="nil" w:sz="6" w:space="0" w:color="auto"/>
              <w:bottom w:val="nil" w:sz="6" w:space="0" w:color="auto"/>
              <w:right w:val="nil" w:sz="6" w:space="0" w:color="auto"/>
            </w:tcBorders>
          </w:tcPr>
          <w:p>
            <w:pPr>
              <w:pStyle w:val="TableParagraph"/>
              <w:spacing w:line="190" w:lineRule="exact"/>
              <w:ind w:left="459" w:right="0"/>
              <w:jc w:val="left"/>
              <w:rPr>
                <w:rFonts w:ascii="宋体" w:hAnsi="宋体" w:cs="宋体" w:eastAsia="宋体" w:hint="default"/>
                <w:sz w:val="15"/>
                <w:szCs w:val="15"/>
              </w:rPr>
            </w:pPr>
            <w:r>
              <w:rPr>
                <w:rFonts w:ascii="宋体"/>
                <w:sz w:val="15"/>
              </w:rPr>
              <w:t>-</w:t>
            </w:r>
          </w:p>
        </w:tc>
        <w:tc>
          <w:tcPr>
            <w:tcW w:w="1840" w:type="dxa"/>
            <w:tcBorders>
              <w:top w:val="nil" w:sz="6" w:space="0" w:color="auto"/>
              <w:left w:val="nil" w:sz="6" w:space="0" w:color="auto"/>
              <w:bottom w:val="nil" w:sz="6" w:space="0" w:color="auto"/>
              <w:right w:val="nil" w:sz="6" w:space="0" w:color="auto"/>
            </w:tcBorders>
          </w:tcPr>
          <w:p>
            <w:pPr>
              <w:pStyle w:val="TableParagraph"/>
              <w:tabs>
                <w:tab w:pos="1274" w:val="left" w:leader="none"/>
              </w:tabs>
              <w:spacing w:line="190" w:lineRule="exact"/>
              <w:ind w:right="105"/>
              <w:jc w:val="right"/>
              <w:rPr>
                <w:rFonts w:ascii="宋体" w:hAnsi="宋体" w:cs="宋体" w:eastAsia="宋体" w:hint="default"/>
                <w:sz w:val="15"/>
                <w:szCs w:val="15"/>
              </w:rPr>
            </w:pPr>
            <w:r>
              <w:rPr>
                <w:rFonts w:ascii="宋体"/>
                <w:sz w:val="15"/>
              </w:rPr>
              <w:t>-</w:t>
              <w:tab/>
              <w:t>-</w:t>
            </w:r>
          </w:p>
        </w:tc>
        <w:tc>
          <w:tcPr>
            <w:tcW w:w="1283" w:type="dxa"/>
            <w:tcBorders>
              <w:top w:val="nil" w:sz="6" w:space="0" w:color="auto"/>
              <w:left w:val="nil" w:sz="6" w:space="0" w:color="auto"/>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1299" w:type="dxa"/>
            <w:tcBorders>
              <w:top w:val="nil" w:sz="6" w:space="0" w:color="auto"/>
              <w:left w:val="nil" w:sz="6" w:space="0" w:color="auto"/>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190" w:lineRule="exact"/>
              <w:ind w:right="87"/>
              <w:jc w:val="right"/>
              <w:rPr>
                <w:rFonts w:ascii="宋体" w:hAnsi="宋体" w:cs="宋体" w:eastAsia="宋体" w:hint="default"/>
                <w:sz w:val="15"/>
                <w:szCs w:val="15"/>
              </w:rPr>
            </w:pPr>
            <w:r>
              <w:rPr>
                <w:rFonts w:ascii="宋体"/>
                <w:sz w:val="15"/>
              </w:rPr>
              <w:t>-</w:t>
            </w:r>
          </w:p>
        </w:tc>
      </w:tr>
      <w:tr>
        <w:trPr>
          <w:trHeight w:val="227" w:hRule="exact"/>
        </w:trPr>
        <w:tc>
          <w:tcPr>
            <w:tcW w:w="1970" w:type="dxa"/>
            <w:tcBorders>
              <w:top w:val="nil" w:sz="6" w:space="0" w:color="auto"/>
              <w:left w:val="nil" w:sz="6" w:space="0" w:color="auto"/>
              <w:bottom w:val="nil" w:sz="6" w:space="0" w:color="auto"/>
              <w:right w:val="single" w:sz="4" w:space="0" w:color="000000"/>
            </w:tcBorders>
          </w:tcPr>
          <w:p>
            <w:pPr>
              <w:pStyle w:val="TableParagraph"/>
              <w:spacing w:line="167" w:lineRule="exact"/>
              <w:ind w:left="7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297" w:type="dxa"/>
            <w:tcBorders>
              <w:top w:val="nil" w:sz="6" w:space="0" w:color="auto"/>
              <w:left w:val="single" w:sz="4" w:space="0" w:color="000000"/>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3391" w:type="dxa"/>
            <w:tcBorders>
              <w:top w:val="nil" w:sz="6" w:space="0" w:color="auto"/>
              <w:left w:val="nil" w:sz="6" w:space="0" w:color="auto"/>
              <w:bottom w:val="nil" w:sz="6" w:space="0" w:color="auto"/>
              <w:right w:val="nil" w:sz="6" w:space="0" w:color="auto"/>
            </w:tcBorders>
          </w:tcPr>
          <w:p>
            <w:pPr>
              <w:pStyle w:val="TableParagraph"/>
              <w:tabs>
                <w:tab w:pos="710" w:val="left" w:leader="none"/>
                <w:tab w:pos="1275" w:val="left" w:leader="none"/>
                <w:tab w:pos="2761" w:val="left" w:leader="none"/>
              </w:tabs>
              <w:spacing w:line="190" w:lineRule="exact"/>
              <w:ind w:right="105"/>
              <w:jc w:val="right"/>
              <w:rPr>
                <w:rFonts w:ascii="宋体" w:hAnsi="宋体" w:cs="宋体" w:eastAsia="宋体" w:hint="default"/>
                <w:sz w:val="15"/>
                <w:szCs w:val="15"/>
              </w:rPr>
            </w:pPr>
            <w:r>
              <w:rPr>
                <w:rFonts w:ascii="宋体"/>
                <w:sz w:val="15"/>
              </w:rPr>
              <w:t>-</w:t>
              <w:tab/>
              <w:t>-</w:t>
              <w:tab/>
              <w:t>-</w:t>
              <w:tab/>
              <w:t>-</w:t>
            </w:r>
          </w:p>
        </w:tc>
        <w:tc>
          <w:tcPr>
            <w:tcW w:w="1778" w:type="dxa"/>
            <w:tcBorders>
              <w:top w:val="nil" w:sz="6" w:space="0" w:color="auto"/>
              <w:left w:val="nil" w:sz="6" w:space="0" w:color="auto"/>
              <w:bottom w:val="nil" w:sz="6" w:space="0" w:color="auto"/>
              <w:right w:val="nil" w:sz="6" w:space="0" w:color="auto"/>
            </w:tcBorders>
          </w:tcPr>
          <w:p>
            <w:pPr>
              <w:pStyle w:val="TableParagraph"/>
              <w:spacing w:line="190" w:lineRule="exact"/>
              <w:ind w:left="459" w:right="0"/>
              <w:jc w:val="left"/>
              <w:rPr>
                <w:rFonts w:ascii="宋体" w:hAnsi="宋体" w:cs="宋体" w:eastAsia="宋体" w:hint="default"/>
                <w:sz w:val="15"/>
                <w:szCs w:val="15"/>
              </w:rPr>
            </w:pPr>
            <w:r>
              <w:rPr>
                <w:rFonts w:ascii="宋体"/>
                <w:sz w:val="15"/>
              </w:rPr>
              <w:t>-</w:t>
            </w:r>
          </w:p>
        </w:tc>
        <w:tc>
          <w:tcPr>
            <w:tcW w:w="1840" w:type="dxa"/>
            <w:tcBorders>
              <w:top w:val="nil" w:sz="6" w:space="0" w:color="auto"/>
              <w:left w:val="nil" w:sz="6" w:space="0" w:color="auto"/>
              <w:bottom w:val="nil" w:sz="6" w:space="0" w:color="auto"/>
              <w:right w:val="nil" w:sz="6" w:space="0" w:color="auto"/>
            </w:tcBorders>
          </w:tcPr>
          <w:p>
            <w:pPr>
              <w:pStyle w:val="TableParagraph"/>
              <w:tabs>
                <w:tab w:pos="1274" w:val="left" w:leader="none"/>
              </w:tabs>
              <w:spacing w:line="190" w:lineRule="exact"/>
              <w:ind w:right="105"/>
              <w:jc w:val="right"/>
              <w:rPr>
                <w:rFonts w:ascii="宋体" w:hAnsi="宋体" w:cs="宋体" w:eastAsia="宋体" w:hint="default"/>
                <w:sz w:val="15"/>
                <w:szCs w:val="15"/>
              </w:rPr>
            </w:pPr>
            <w:r>
              <w:rPr>
                <w:rFonts w:ascii="宋体"/>
                <w:sz w:val="15"/>
              </w:rPr>
              <w:t>-</w:t>
              <w:tab/>
              <w:t>-</w:t>
            </w:r>
          </w:p>
        </w:tc>
        <w:tc>
          <w:tcPr>
            <w:tcW w:w="1283" w:type="dxa"/>
            <w:tcBorders>
              <w:top w:val="nil" w:sz="6" w:space="0" w:color="auto"/>
              <w:left w:val="nil" w:sz="6" w:space="0" w:color="auto"/>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1299" w:type="dxa"/>
            <w:tcBorders>
              <w:top w:val="nil" w:sz="6" w:space="0" w:color="auto"/>
              <w:left w:val="nil" w:sz="6" w:space="0" w:color="auto"/>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190" w:lineRule="exact"/>
              <w:ind w:right="87"/>
              <w:jc w:val="right"/>
              <w:rPr>
                <w:rFonts w:ascii="宋体" w:hAnsi="宋体" w:cs="宋体" w:eastAsia="宋体" w:hint="default"/>
                <w:sz w:val="15"/>
                <w:szCs w:val="15"/>
              </w:rPr>
            </w:pPr>
            <w:r>
              <w:rPr>
                <w:rFonts w:ascii="宋体"/>
                <w:sz w:val="15"/>
              </w:rPr>
              <w:t>-</w:t>
            </w:r>
          </w:p>
        </w:tc>
      </w:tr>
      <w:tr>
        <w:trPr>
          <w:trHeight w:val="227" w:hRule="exact"/>
        </w:trPr>
        <w:tc>
          <w:tcPr>
            <w:tcW w:w="1970" w:type="dxa"/>
            <w:tcBorders>
              <w:top w:val="nil" w:sz="6" w:space="0" w:color="auto"/>
              <w:left w:val="nil" w:sz="6" w:space="0" w:color="auto"/>
              <w:bottom w:val="nil" w:sz="6" w:space="0" w:color="auto"/>
              <w:right w:val="single" w:sz="4" w:space="0" w:color="000000"/>
            </w:tcBorders>
          </w:tcPr>
          <w:p>
            <w:pPr>
              <w:pStyle w:val="TableParagraph"/>
              <w:spacing w:line="167" w:lineRule="exact"/>
              <w:ind w:left="70"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97" w:type="dxa"/>
            <w:tcBorders>
              <w:top w:val="nil" w:sz="6" w:space="0" w:color="auto"/>
              <w:left w:val="single" w:sz="4" w:space="0" w:color="000000"/>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3391" w:type="dxa"/>
            <w:tcBorders>
              <w:top w:val="nil" w:sz="6" w:space="0" w:color="auto"/>
              <w:left w:val="nil" w:sz="6" w:space="0" w:color="auto"/>
              <w:bottom w:val="nil" w:sz="6" w:space="0" w:color="auto"/>
              <w:right w:val="nil" w:sz="6" w:space="0" w:color="auto"/>
            </w:tcBorders>
          </w:tcPr>
          <w:p>
            <w:pPr>
              <w:pStyle w:val="TableParagraph"/>
              <w:tabs>
                <w:tab w:pos="710" w:val="left" w:leader="none"/>
                <w:tab w:pos="1275" w:val="left" w:leader="none"/>
                <w:tab w:pos="2761" w:val="left" w:leader="none"/>
              </w:tabs>
              <w:spacing w:line="190" w:lineRule="exact"/>
              <w:ind w:right="105"/>
              <w:jc w:val="right"/>
              <w:rPr>
                <w:rFonts w:ascii="宋体" w:hAnsi="宋体" w:cs="宋体" w:eastAsia="宋体" w:hint="default"/>
                <w:sz w:val="15"/>
                <w:szCs w:val="15"/>
              </w:rPr>
            </w:pPr>
            <w:r>
              <w:rPr>
                <w:rFonts w:ascii="宋体"/>
                <w:sz w:val="15"/>
              </w:rPr>
              <w:t>-</w:t>
              <w:tab/>
              <w:t>-</w:t>
              <w:tab/>
              <w:t>-</w:t>
              <w:tab/>
              <w:t>-</w:t>
            </w:r>
          </w:p>
        </w:tc>
        <w:tc>
          <w:tcPr>
            <w:tcW w:w="1778" w:type="dxa"/>
            <w:tcBorders>
              <w:top w:val="nil" w:sz="6" w:space="0" w:color="auto"/>
              <w:left w:val="nil" w:sz="6" w:space="0" w:color="auto"/>
              <w:bottom w:val="nil" w:sz="6" w:space="0" w:color="auto"/>
              <w:right w:val="nil" w:sz="6" w:space="0" w:color="auto"/>
            </w:tcBorders>
          </w:tcPr>
          <w:p>
            <w:pPr>
              <w:pStyle w:val="TableParagraph"/>
              <w:spacing w:line="190" w:lineRule="exact"/>
              <w:ind w:left="459" w:right="0"/>
              <w:jc w:val="left"/>
              <w:rPr>
                <w:rFonts w:ascii="宋体" w:hAnsi="宋体" w:cs="宋体" w:eastAsia="宋体" w:hint="default"/>
                <w:sz w:val="15"/>
                <w:szCs w:val="15"/>
              </w:rPr>
            </w:pPr>
            <w:r>
              <w:rPr>
                <w:rFonts w:ascii="宋体"/>
                <w:sz w:val="15"/>
              </w:rPr>
              <w:t>-</w:t>
            </w:r>
          </w:p>
        </w:tc>
        <w:tc>
          <w:tcPr>
            <w:tcW w:w="1840" w:type="dxa"/>
            <w:tcBorders>
              <w:top w:val="nil" w:sz="6" w:space="0" w:color="auto"/>
              <w:left w:val="nil" w:sz="6" w:space="0" w:color="auto"/>
              <w:bottom w:val="nil" w:sz="6" w:space="0" w:color="auto"/>
              <w:right w:val="nil" w:sz="6" w:space="0" w:color="auto"/>
            </w:tcBorders>
          </w:tcPr>
          <w:p>
            <w:pPr>
              <w:pStyle w:val="TableParagraph"/>
              <w:tabs>
                <w:tab w:pos="1274" w:val="left" w:leader="none"/>
              </w:tabs>
              <w:spacing w:line="190" w:lineRule="exact"/>
              <w:ind w:right="105"/>
              <w:jc w:val="right"/>
              <w:rPr>
                <w:rFonts w:ascii="宋体" w:hAnsi="宋体" w:cs="宋体" w:eastAsia="宋体" w:hint="default"/>
                <w:sz w:val="15"/>
                <w:szCs w:val="15"/>
              </w:rPr>
            </w:pPr>
            <w:r>
              <w:rPr>
                <w:rFonts w:ascii="宋体"/>
                <w:sz w:val="15"/>
              </w:rPr>
              <w:t>-</w:t>
              <w:tab/>
              <w:t>-</w:t>
            </w:r>
          </w:p>
        </w:tc>
        <w:tc>
          <w:tcPr>
            <w:tcW w:w="1283" w:type="dxa"/>
            <w:tcBorders>
              <w:top w:val="nil" w:sz="6" w:space="0" w:color="auto"/>
              <w:left w:val="nil" w:sz="6" w:space="0" w:color="auto"/>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1299" w:type="dxa"/>
            <w:tcBorders>
              <w:top w:val="nil" w:sz="6" w:space="0" w:color="auto"/>
              <w:left w:val="nil" w:sz="6" w:space="0" w:color="auto"/>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190" w:lineRule="exact"/>
              <w:ind w:right="87"/>
              <w:jc w:val="right"/>
              <w:rPr>
                <w:rFonts w:ascii="宋体" w:hAnsi="宋体" w:cs="宋体" w:eastAsia="宋体" w:hint="default"/>
                <w:sz w:val="15"/>
                <w:szCs w:val="15"/>
              </w:rPr>
            </w:pPr>
            <w:r>
              <w:rPr>
                <w:rFonts w:ascii="宋体"/>
                <w:sz w:val="15"/>
              </w:rPr>
              <w:t>-</w:t>
            </w:r>
          </w:p>
        </w:tc>
      </w:tr>
      <w:tr>
        <w:trPr>
          <w:trHeight w:val="227" w:hRule="exact"/>
        </w:trPr>
        <w:tc>
          <w:tcPr>
            <w:tcW w:w="1970" w:type="dxa"/>
            <w:tcBorders>
              <w:top w:val="nil" w:sz="6" w:space="0" w:color="auto"/>
              <w:left w:val="nil" w:sz="6" w:space="0" w:color="auto"/>
              <w:bottom w:val="nil" w:sz="6" w:space="0" w:color="auto"/>
              <w:right w:val="single" w:sz="4" w:space="0" w:color="000000"/>
            </w:tcBorders>
          </w:tcPr>
          <w:p>
            <w:pPr>
              <w:pStyle w:val="TableParagraph"/>
              <w:spacing w:line="167" w:lineRule="exact"/>
              <w:ind w:left="70"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297" w:type="dxa"/>
            <w:tcBorders>
              <w:top w:val="nil" w:sz="6" w:space="0" w:color="auto"/>
              <w:left w:val="single" w:sz="4" w:space="0" w:color="000000"/>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3391" w:type="dxa"/>
            <w:tcBorders>
              <w:top w:val="nil" w:sz="6" w:space="0" w:color="auto"/>
              <w:left w:val="nil" w:sz="6" w:space="0" w:color="auto"/>
              <w:bottom w:val="nil" w:sz="6" w:space="0" w:color="auto"/>
              <w:right w:val="nil" w:sz="6" w:space="0" w:color="auto"/>
            </w:tcBorders>
          </w:tcPr>
          <w:p>
            <w:pPr>
              <w:pStyle w:val="TableParagraph"/>
              <w:tabs>
                <w:tab w:pos="710" w:val="left" w:leader="none"/>
                <w:tab w:pos="1275" w:val="left" w:leader="none"/>
                <w:tab w:pos="2761" w:val="left" w:leader="none"/>
              </w:tabs>
              <w:spacing w:line="190" w:lineRule="exact"/>
              <w:ind w:right="105"/>
              <w:jc w:val="right"/>
              <w:rPr>
                <w:rFonts w:ascii="宋体" w:hAnsi="宋体" w:cs="宋体" w:eastAsia="宋体" w:hint="default"/>
                <w:sz w:val="15"/>
                <w:szCs w:val="15"/>
              </w:rPr>
            </w:pPr>
            <w:r>
              <w:rPr>
                <w:rFonts w:ascii="宋体"/>
                <w:sz w:val="15"/>
              </w:rPr>
              <w:t>-</w:t>
              <w:tab/>
              <w:t>-</w:t>
              <w:tab/>
              <w:t>-</w:t>
              <w:tab/>
              <w:t>-</w:t>
            </w:r>
          </w:p>
        </w:tc>
        <w:tc>
          <w:tcPr>
            <w:tcW w:w="1778" w:type="dxa"/>
            <w:tcBorders>
              <w:top w:val="nil" w:sz="6" w:space="0" w:color="auto"/>
              <w:left w:val="nil" w:sz="6" w:space="0" w:color="auto"/>
              <w:bottom w:val="nil" w:sz="6" w:space="0" w:color="auto"/>
              <w:right w:val="nil" w:sz="6" w:space="0" w:color="auto"/>
            </w:tcBorders>
          </w:tcPr>
          <w:p>
            <w:pPr>
              <w:pStyle w:val="TableParagraph"/>
              <w:spacing w:line="190" w:lineRule="exact"/>
              <w:ind w:left="459" w:right="0"/>
              <w:jc w:val="left"/>
              <w:rPr>
                <w:rFonts w:ascii="宋体" w:hAnsi="宋体" w:cs="宋体" w:eastAsia="宋体" w:hint="default"/>
                <w:sz w:val="15"/>
                <w:szCs w:val="15"/>
              </w:rPr>
            </w:pPr>
            <w:r>
              <w:rPr>
                <w:rFonts w:ascii="宋体"/>
                <w:sz w:val="15"/>
              </w:rPr>
              <w:t>-</w:t>
            </w:r>
          </w:p>
        </w:tc>
        <w:tc>
          <w:tcPr>
            <w:tcW w:w="1840" w:type="dxa"/>
            <w:tcBorders>
              <w:top w:val="nil" w:sz="6" w:space="0" w:color="auto"/>
              <w:left w:val="nil" w:sz="6" w:space="0" w:color="auto"/>
              <w:bottom w:val="nil" w:sz="6" w:space="0" w:color="auto"/>
              <w:right w:val="nil" w:sz="6" w:space="0" w:color="auto"/>
            </w:tcBorders>
          </w:tcPr>
          <w:p>
            <w:pPr>
              <w:pStyle w:val="TableParagraph"/>
              <w:tabs>
                <w:tab w:pos="1274" w:val="left" w:leader="none"/>
              </w:tabs>
              <w:spacing w:line="190" w:lineRule="exact"/>
              <w:ind w:right="105"/>
              <w:jc w:val="right"/>
              <w:rPr>
                <w:rFonts w:ascii="宋体" w:hAnsi="宋体" w:cs="宋体" w:eastAsia="宋体" w:hint="default"/>
                <w:sz w:val="15"/>
                <w:szCs w:val="15"/>
              </w:rPr>
            </w:pPr>
            <w:r>
              <w:rPr>
                <w:rFonts w:ascii="宋体"/>
                <w:sz w:val="15"/>
              </w:rPr>
              <w:t>-</w:t>
              <w:tab/>
              <w:t>-</w:t>
            </w:r>
          </w:p>
        </w:tc>
        <w:tc>
          <w:tcPr>
            <w:tcW w:w="1283" w:type="dxa"/>
            <w:tcBorders>
              <w:top w:val="nil" w:sz="6" w:space="0" w:color="auto"/>
              <w:left w:val="nil" w:sz="6" w:space="0" w:color="auto"/>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1299" w:type="dxa"/>
            <w:tcBorders>
              <w:top w:val="nil" w:sz="6" w:space="0" w:color="auto"/>
              <w:left w:val="nil" w:sz="6" w:space="0" w:color="auto"/>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190" w:lineRule="exact"/>
              <w:ind w:right="87"/>
              <w:jc w:val="right"/>
              <w:rPr>
                <w:rFonts w:ascii="宋体" w:hAnsi="宋体" w:cs="宋体" w:eastAsia="宋体" w:hint="default"/>
                <w:sz w:val="15"/>
                <w:szCs w:val="15"/>
              </w:rPr>
            </w:pPr>
            <w:r>
              <w:rPr>
                <w:rFonts w:ascii="宋体"/>
                <w:sz w:val="15"/>
              </w:rPr>
              <w:t>-</w:t>
            </w:r>
          </w:p>
        </w:tc>
      </w:tr>
      <w:tr>
        <w:trPr>
          <w:trHeight w:val="227" w:hRule="exact"/>
        </w:trPr>
        <w:tc>
          <w:tcPr>
            <w:tcW w:w="1970" w:type="dxa"/>
            <w:tcBorders>
              <w:top w:val="nil" w:sz="6" w:space="0" w:color="auto"/>
              <w:left w:val="nil" w:sz="6" w:space="0" w:color="auto"/>
              <w:bottom w:val="nil" w:sz="6" w:space="0" w:color="auto"/>
              <w:right w:val="single" w:sz="4" w:space="0" w:color="000000"/>
            </w:tcBorders>
          </w:tcPr>
          <w:p>
            <w:pPr>
              <w:pStyle w:val="TableParagraph"/>
              <w:spacing w:line="167" w:lineRule="exact"/>
              <w:ind w:left="7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297" w:type="dxa"/>
            <w:tcBorders>
              <w:top w:val="nil" w:sz="6" w:space="0" w:color="auto"/>
              <w:left w:val="single" w:sz="4" w:space="0" w:color="000000"/>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3391" w:type="dxa"/>
            <w:tcBorders>
              <w:top w:val="nil" w:sz="6" w:space="0" w:color="auto"/>
              <w:left w:val="nil" w:sz="6" w:space="0" w:color="auto"/>
              <w:bottom w:val="nil" w:sz="6" w:space="0" w:color="auto"/>
              <w:right w:val="nil" w:sz="6" w:space="0" w:color="auto"/>
            </w:tcBorders>
          </w:tcPr>
          <w:p>
            <w:pPr>
              <w:pStyle w:val="TableParagraph"/>
              <w:tabs>
                <w:tab w:pos="710" w:val="left" w:leader="none"/>
                <w:tab w:pos="1275" w:val="left" w:leader="none"/>
                <w:tab w:pos="2761" w:val="left" w:leader="none"/>
              </w:tabs>
              <w:spacing w:line="190" w:lineRule="exact"/>
              <w:ind w:right="105"/>
              <w:jc w:val="right"/>
              <w:rPr>
                <w:rFonts w:ascii="宋体" w:hAnsi="宋体" w:cs="宋体" w:eastAsia="宋体" w:hint="default"/>
                <w:sz w:val="15"/>
                <w:szCs w:val="15"/>
              </w:rPr>
            </w:pPr>
            <w:r>
              <w:rPr>
                <w:rFonts w:ascii="宋体"/>
                <w:sz w:val="15"/>
              </w:rPr>
              <w:t>-</w:t>
              <w:tab/>
              <w:t>-</w:t>
              <w:tab/>
              <w:t>-</w:t>
              <w:tab/>
              <w:t>-</w:t>
            </w:r>
          </w:p>
        </w:tc>
        <w:tc>
          <w:tcPr>
            <w:tcW w:w="1778" w:type="dxa"/>
            <w:tcBorders>
              <w:top w:val="nil" w:sz="6" w:space="0" w:color="auto"/>
              <w:left w:val="nil" w:sz="6" w:space="0" w:color="auto"/>
              <w:bottom w:val="nil" w:sz="6" w:space="0" w:color="auto"/>
              <w:right w:val="nil" w:sz="6" w:space="0" w:color="auto"/>
            </w:tcBorders>
          </w:tcPr>
          <w:p>
            <w:pPr>
              <w:pStyle w:val="TableParagraph"/>
              <w:spacing w:line="190" w:lineRule="exact"/>
              <w:ind w:left="459" w:right="0"/>
              <w:jc w:val="left"/>
              <w:rPr>
                <w:rFonts w:ascii="宋体" w:hAnsi="宋体" w:cs="宋体" w:eastAsia="宋体" w:hint="default"/>
                <w:sz w:val="15"/>
                <w:szCs w:val="15"/>
              </w:rPr>
            </w:pPr>
            <w:r>
              <w:rPr>
                <w:rFonts w:ascii="宋体"/>
                <w:sz w:val="15"/>
              </w:rPr>
              <w:t>-</w:t>
            </w:r>
          </w:p>
        </w:tc>
        <w:tc>
          <w:tcPr>
            <w:tcW w:w="1840" w:type="dxa"/>
            <w:tcBorders>
              <w:top w:val="nil" w:sz="6" w:space="0" w:color="auto"/>
              <w:left w:val="nil" w:sz="6" w:space="0" w:color="auto"/>
              <w:bottom w:val="nil" w:sz="6" w:space="0" w:color="auto"/>
              <w:right w:val="nil" w:sz="6" w:space="0" w:color="auto"/>
            </w:tcBorders>
          </w:tcPr>
          <w:p>
            <w:pPr>
              <w:pStyle w:val="TableParagraph"/>
              <w:tabs>
                <w:tab w:pos="1274" w:val="left" w:leader="none"/>
              </w:tabs>
              <w:spacing w:line="190" w:lineRule="exact"/>
              <w:ind w:right="105"/>
              <w:jc w:val="right"/>
              <w:rPr>
                <w:rFonts w:ascii="宋体" w:hAnsi="宋体" w:cs="宋体" w:eastAsia="宋体" w:hint="default"/>
                <w:sz w:val="15"/>
                <w:szCs w:val="15"/>
              </w:rPr>
            </w:pPr>
            <w:r>
              <w:rPr>
                <w:rFonts w:ascii="宋体"/>
                <w:sz w:val="15"/>
              </w:rPr>
              <w:t>-</w:t>
              <w:tab/>
              <w:t>-</w:t>
            </w:r>
          </w:p>
        </w:tc>
        <w:tc>
          <w:tcPr>
            <w:tcW w:w="1283" w:type="dxa"/>
            <w:tcBorders>
              <w:top w:val="nil" w:sz="6" w:space="0" w:color="auto"/>
              <w:left w:val="nil" w:sz="6" w:space="0" w:color="auto"/>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1299" w:type="dxa"/>
            <w:tcBorders>
              <w:top w:val="nil" w:sz="6" w:space="0" w:color="auto"/>
              <w:left w:val="nil" w:sz="6" w:space="0" w:color="auto"/>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190" w:lineRule="exact"/>
              <w:ind w:right="87"/>
              <w:jc w:val="right"/>
              <w:rPr>
                <w:rFonts w:ascii="宋体" w:hAnsi="宋体" w:cs="宋体" w:eastAsia="宋体" w:hint="default"/>
                <w:sz w:val="15"/>
                <w:szCs w:val="15"/>
              </w:rPr>
            </w:pPr>
            <w:r>
              <w:rPr>
                <w:rFonts w:ascii="宋体"/>
                <w:sz w:val="15"/>
              </w:rPr>
              <w:t>-</w:t>
            </w:r>
          </w:p>
        </w:tc>
      </w:tr>
      <w:tr>
        <w:trPr>
          <w:trHeight w:val="227" w:hRule="exact"/>
        </w:trPr>
        <w:tc>
          <w:tcPr>
            <w:tcW w:w="1970" w:type="dxa"/>
            <w:tcBorders>
              <w:top w:val="nil" w:sz="6" w:space="0" w:color="auto"/>
              <w:left w:val="nil" w:sz="6" w:space="0" w:color="auto"/>
              <w:bottom w:val="nil" w:sz="6" w:space="0" w:color="auto"/>
              <w:right w:val="single" w:sz="4" w:space="0" w:color="000000"/>
            </w:tcBorders>
          </w:tcPr>
          <w:p>
            <w:pPr>
              <w:pStyle w:val="TableParagraph"/>
              <w:spacing w:line="167" w:lineRule="exact"/>
              <w:ind w:left="7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297" w:type="dxa"/>
            <w:tcBorders>
              <w:top w:val="nil" w:sz="6" w:space="0" w:color="auto"/>
              <w:left w:val="single" w:sz="4" w:space="0" w:color="000000"/>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3391" w:type="dxa"/>
            <w:tcBorders>
              <w:top w:val="nil" w:sz="6" w:space="0" w:color="auto"/>
              <w:left w:val="nil" w:sz="6" w:space="0" w:color="auto"/>
              <w:bottom w:val="nil" w:sz="6" w:space="0" w:color="auto"/>
              <w:right w:val="nil" w:sz="6" w:space="0" w:color="auto"/>
            </w:tcBorders>
          </w:tcPr>
          <w:p>
            <w:pPr>
              <w:pStyle w:val="TableParagraph"/>
              <w:tabs>
                <w:tab w:pos="710" w:val="left" w:leader="none"/>
                <w:tab w:pos="1275" w:val="left" w:leader="none"/>
                <w:tab w:pos="2761" w:val="left" w:leader="none"/>
              </w:tabs>
              <w:spacing w:line="190" w:lineRule="exact"/>
              <w:ind w:right="105"/>
              <w:jc w:val="right"/>
              <w:rPr>
                <w:rFonts w:ascii="宋体" w:hAnsi="宋体" w:cs="宋体" w:eastAsia="宋体" w:hint="default"/>
                <w:sz w:val="15"/>
                <w:szCs w:val="15"/>
              </w:rPr>
            </w:pPr>
            <w:r>
              <w:rPr>
                <w:rFonts w:ascii="宋体"/>
                <w:sz w:val="15"/>
              </w:rPr>
              <w:t>-</w:t>
              <w:tab/>
              <w:t>-</w:t>
              <w:tab/>
              <w:t>-</w:t>
              <w:tab/>
              <w:t>-</w:t>
            </w:r>
          </w:p>
        </w:tc>
        <w:tc>
          <w:tcPr>
            <w:tcW w:w="1778" w:type="dxa"/>
            <w:tcBorders>
              <w:top w:val="nil" w:sz="6" w:space="0" w:color="auto"/>
              <w:left w:val="nil" w:sz="6" w:space="0" w:color="auto"/>
              <w:bottom w:val="nil" w:sz="6" w:space="0" w:color="auto"/>
              <w:right w:val="nil" w:sz="6" w:space="0" w:color="auto"/>
            </w:tcBorders>
          </w:tcPr>
          <w:p>
            <w:pPr>
              <w:pStyle w:val="TableParagraph"/>
              <w:spacing w:line="190" w:lineRule="exact"/>
              <w:ind w:left="459" w:right="0"/>
              <w:jc w:val="left"/>
              <w:rPr>
                <w:rFonts w:ascii="宋体" w:hAnsi="宋体" w:cs="宋体" w:eastAsia="宋体" w:hint="default"/>
                <w:sz w:val="15"/>
                <w:szCs w:val="15"/>
              </w:rPr>
            </w:pPr>
            <w:r>
              <w:rPr>
                <w:rFonts w:ascii="宋体"/>
                <w:sz w:val="15"/>
              </w:rPr>
              <w:t>-</w:t>
            </w:r>
          </w:p>
        </w:tc>
        <w:tc>
          <w:tcPr>
            <w:tcW w:w="1840" w:type="dxa"/>
            <w:tcBorders>
              <w:top w:val="nil" w:sz="6" w:space="0" w:color="auto"/>
              <w:left w:val="nil" w:sz="6" w:space="0" w:color="auto"/>
              <w:bottom w:val="nil" w:sz="6" w:space="0" w:color="auto"/>
              <w:right w:val="nil" w:sz="6" w:space="0" w:color="auto"/>
            </w:tcBorders>
          </w:tcPr>
          <w:p>
            <w:pPr>
              <w:pStyle w:val="TableParagraph"/>
              <w:tabs>
                <w:tab w:pos="1274" w:val="left" w:leader="none"/>
              </w:tabs>
              <w:spacing w:line="190" w:lineRule="exact"/>
              <w:ind w:right="105"/>
              <w:jc w:val="right"/>
              <w:rPr>
                <w:rFonts w:ascii="宋体" w:hAnsi="宋体" w:cs="宋体" w:eastAsia="宋体" w:hint="default"/>
                <w:sz w:val="15"/>
                <w:szCs w:val="15"/>
              </w:rPr>
            </w:pPr>
            <w:r>
              <w:rPr>
                <w:rFonts w:ascii="宋体"/>
                <w:sz w:val="15"/>
              </w:rPr>
              <w:t>-</w:t>
              <w:tab/>
              <w:t>-</w:t>
            </w:r>
          </w:p>
        </w:tc>
        <w:tc>
          <w:tcPr>
            <w:tcW w:w="1283" w:type="dxa"/>
            <w:tcBorders>
              <w:top w:val="nil" w:sz="6" w:space="0" w:color="auto"/>
              <w:left w:val="nil" w:sz="6" w:space="0" w:color="auto"/>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1299" w:type="dxa"/>
            <w:tcBorders>
              <w:top w:val="nil" w:sz="6" w:space="0" w:color="auto"/>
              <w:left w:val="nil" w:sz="6" w:space="0" w:color="auto"/>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190" w:lineRule="exact"/>
              <w:ind w:right="87"/>
              <w:jc w:val="right"/>
              <w:rPr>
                <w:rFonts w:ascii="宋体" w:hAnsi="宋体" w:cs="宋体" w:eastAsia="宋体" w:hint="default"/>
                <w:sz w:val="15"/>
                <w:szCs w:val="15"/>
              </w:rPr>
            </w:pPr>
            <w:r>
              <w:rPr>
                <w:rFonts w:ascii="宋体"/>
                <w:sz w:val="15"/>
              </w:rPr>
              <w:t>-</w:t>
            </w:r>
          </w:p>
        </w:tc>
      </w:tr>
      <w:tr>
        <w:trPr>
          <w:trHeight w:val="227" w:hRule="exact"/>
        </w:trPr>
        <w:tc>
          <w:tcPr>
            <w:tcW w:w="1970" w:type="dxa"/>
            <w:tcBorders>
              <w:top w:val="nil" w:sz="6" w:space="0" w:color="auto"/>
              <w:left w:val="nil" w:sz="6" w:space="0" w:color="auto"/>
              <w:bottom w:val="nil" w:sz="6" w:space="0" w:color="auto"/>
              <w:right w:val="single" w:sz="4" w:space="0" w:color="000000"/>
            </w:tcBorders>
          </w:tcPr>
          <w:p>
            <w:pPr>
              <w:pStyle w:val="TableParagraph"/>
              <w:spacing w:line="167" w:lineRule="exact"/>
              <w:ind w:left="70"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297" w:type="dxa"/>
            <w:tcBorders>
              <w:top w:val="nil" w:sz="6" w:space="0" w:color="auto"/>
              <w:left w:val="single" w:sz="4" w:space="0" w:color="000000"/>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3391" w:type="dxa"/>
            <w:tcBorders>
              <w:top w:val="nil" w:sz="6" w:space="0" w:color="auto"/>
              <w:left w:val="nil" w:sz="6" w:space="0" w:color="auto"/>
              <w:bottom w:val="nil" w:sz="6" w:space="0" w:color="auto"/>
              <w:right w:val="nil" w:sz="6" w:space="0" w:color="auto"/>
            </w:tcBorders>
          </w:tcPr>
          <w:p>
            <w:pPr>
              <w:pStyle w:val="TableParagraph"/>
              <w:tabs>
                <w:tab w:pos="710" w:val="left" w:leader="none"/>
                <w:tab w:pos="1275" w:val="left" w:leader="none"/>
                <w:tab w:pos="2761" w:val="left" w:leader="none"/>
              </w:tabs>
              <w:spacing w:line="190" w:lineRule="exact"/>
              <w:ind w:right="105"/>
              <w:jc w:val="right"/>
              <w:rPr>
                <w:rFonts w:ascii="宋体" w:hAnsi="宋体" w:cs="宋体" w:eastAsia="宋体" w:hint="default"/>
                <w:sz w:val="15"/>
                <w:szCs w:val="15"/>
              </w:rPr>
            </w:pPr>
            <w:r>
              <w:rPr>
                <w:rFonts w:ascii="宋体"/>
                <w:sz w:val="15"/>
              </w:rPr>
              <w:t>-</w:t>
              <w:tab/>
              <w:t>-</w:t>
              <w:tab/>
              <w:t>-</w:t>
              <w:tab/>
              <w:t>-</w:t>
            </w:r>
          </w:p>
        </w:tc>
        <w:tc>
          <w:tcPr>
            <w:tcW w:w="1778" w:type="dxa"/>
            <w:tcBorders>
              <w:top w:val="nil" w:sz="6" w:space="0" w:color="auto"/>
              <w:left w:val="nil" w:sz="6" w:space="0" w:color="auto"/>
              <w:bottom w:val="nil" w:sz="6" w:space="0" w:color="auto"/>
              <w:right w:val="nil" w:sz="6" w:space="0" w:color="auto"/>
            </w:tcBorders>
          </w:tcPr>
          <w:p>
            <w:pPr>
              <w:pStyle w:val="TableParagraph"/>
              <w:spacing w:line="190" w:lineRule="exact"/>
              <w:ind w:left="459" w:right="0"/>
              <w:jc w:val="left"/>
              <w:rPr>
                <w:rFonts w:ascii="宋体" w:hAnsi="宋体" w:cs="宋体" w:eastAsia="宋体" w:hint="default"/>
                <w:sz w:val="15"/>
                <w:szCs w:val="15"/>
              </w:rPr>
            </w:pPr>
            <w:r>
              <w:rPr>
                <w:rFonts w:ascii="宋体"/>
                <w:sz w:val="15"/>
              </w:rPr>
              <w:t>-</w:t>
            </w:r>
          </w:p>
        </w:tc>
        <w:tc>
          <w:tcPr>
            <w:tcW w:w="1840" w:type="dxa"/>
            <w:tcBorders>
              <w:top w:val="nil" w:sz="6" w:space="0" w:color="auto"/>
              <w:left w:val="nil" w:sz="6" w:space="0" w:color="auto"/>
              <w:bottom w:val="nil" w:sz="6" w:space="0" w:color="auto"/>
              <w:right w:val="nil" w:sz="6" w:space="0" w:color="auto"/>
            </w:tcBorders>
          </w:tcPr>
          <w:p>
            <w:pPr>
              <w:pStyle w:val="TableParagraph"/>
              <w:tabs>
                <w:tab w:pos="1274" w:val="left" w:leader="none"/>
              </w:tabs>
              <w:spacing w:line="190" w:lineRule="exact"/>
              <w:ind w:right="105"/>
              <w:jc w:val="right"/>
              <w:rPr>
                <w:rFonts w:ascii="宋体" w:hAnsi="宋体" w:cs="宋体" w:eastAsia="宋体" w:hint="default"/>
                <w:sz w:val="15"/>
                <w:szCs w:val="15"/>
              </w:rPr>
            </w:pPr>
            <w:r>
              <w:rPr>
                <w:rFonts w:ascii="宋体"/>
                <w:sz w:val="15"/>
              </w:rPr>
              <w:t>-</w:t>
              <w:tab/>
              <w:t>-</w:t>
            </w:r>
          </w:p>
        </w:tc>
        <w:tc>
          <w:tcPr>
            <w:tcW w:w="1283" w:type="dxa"/>
            <w:tcBorders>
              <w:top w:val="nil" w:sz="6" w:space="0" w:color="auto"/>
              <w:left w:val="nil" w:sz="6" w:space="0" w:color="auto"/>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1299" w:type="dxa"/>
            <w:tcBorders>
              <w:top w:val="nil" w:sz="6" w:space="0" w:color="auto"/>
              <w:left w:val="nil" w:sz="6" w:space="0" w:color="auto"/>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5"/>
                <w:szCs w:val="15"/>
              </w:rPr>
            </w:pPr>
            <w:r>
              <w:rPr>
                <w:rFonts w:ascii="宋体"/>
                <w:sz w:val="15"/>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190" w:lineRule="exact"/>
              <w:ind w:right="87"/>
              <w:jc w:val="right"/>
              <w:rPr>
                <w:rFonts w:ascii="宋体" w:hAnsi="宋体" w:cs="宋体" w:eastAsia="宋体" w:hint="default"/>
                <w:sz w:val="15"/>
                <w:szCs w:val="15"/>
              </w:rPr>
            </w:pPr>
            <w:r>
              <w:rPr>
                <w:rFonts w:ascii="宋体"/>
                <w:sz w:val="15"/>
              </w:rPr>
              <w:t>-</w:t>
            </w:r>
          </w:p>
        </w:tc>
      </w:tr>
      <w:tr>
        <w:trPr>
          <w:trHeight w:val="227" w:hRule="exact"/>
        </w:trPr>
        <w:tc>
          <w:tcPr>
            <w:tcW w:w="1970" w:type="dxa"/>
            <w:tcBorders>
              <w:top w:val="nil" w:sz="6" w:space="0" w:color="auto"/>
              <w:left w:val="nil" w:sz="6" w:space="0" w:color="auto"/>
              <w:bottom w:val="nil" w:sz="6" w:space="0" w:color="auto"/>
              <w:right w:val="single" w:sz="4" w:space="0" w:color="000000"/>
            </w:tcBorders>
          </w:tcPr>
          <w:p>
            <w:pPr>
              <w:pStyle w:val="TableParagraph"/>
              <w:spacing w:line="167" w:lineRule="exact"/>
              <w:ind w:left="70" w:right="0"/>
              <w:jc w:val="left"/>
              <w:rPr>
                <w:rFonts w:ascii="宋体" w:hAnsi="宋体" w:cs="宋体" w:eastAsia="宋体" w:hint="default"/>
                <w:sz w:val="13"/>
                <w:szCs w:val="13"/>
              </w:rPr>
            </w:pPr>
            <w:r>
              <w:rPr>
                <w:rFonts w:ascii="宋体" w:hAnsi="宋体" w:cs="宋体" w:eastAsia="宋体" w:hint="default"/>
                <w:b/>
                <w:bCs/>
                <w:sz w:val="13"/>
                <w:szCs w:val="13"/>
              </w:rPr>
              <w:t>四、本期期末余额</w:t>
            </w:r>
            <w:r>
              <w:rPr>
                <w:rFonts w:ascii="宋体" w:hAnsi="宋体" w:cs="宋体" w:eastAsia="宋体" w:hint="default"/>
                <w:sz w:val="13"/>
                <w:szCs w:val="13"/>
              </w:rPr>
            </w:r>
          </w:p>
        </w:tc>
        <w:tc>
          <w:tcPr>
            <w:tcW w:w="1297" w:type="dxa"/>
            <w:tcBorders>
              <w:top w:val="nil" w:sz="6" w:space="0" w:color="auto"/>
              <w:left w:val="single" w:sz="4" w:space="0" w:color="000000"/>
              <w:bottom w:val="nil" w:sz="6" w:space="0" w:color="auto"/>
              <w:right w:val="nil" w:sz="6" w:space="0" w:color="auto"/>
            </w:tcBorders>
          </w:tcPr>
          <w:p>
            <w:pPr>
              <w:pStyle w:val="TableParagraph"/>
              <w:spacing w:line="190" w:lineRule="exact"/>
              <w:ind w:right="107"/>
              <w:jc w:val="right"/>
              <w:rPr>
                <w:rFonts w:ascii="宋体" w:hAnsi="宋体" w:cs="宋体" w:eastAsia="宋体" w:hint="default"/>
                <w:sz w:val="15"/>
                <w:szCs w:val="15"/>
              </w:rPr>
            </w:pPr>
            <w:r>
              <w:rPr>
                <w:rFonts w:ascii="宋体"/>
                <w:b/>
                <w:w w:val="95"/>
                <w:sz w:val="15"/>
              </w:rPr>
              <w:t>688,834,305.00</w:t>
            </w:r>
            <w:r>
              <w:rPr>
                <w:rFonts w:ascii="宋体"/>
                <w:sz w:val="15"/>
              </w:rPr>
            </w:r>
          </w:p>
        </w:tc>
        <w:tc>
          <w:tcPr>
            <w:tcW w:w="3391" w:type="dxa"/>
            <w:tcBorders>
              <w:top w:val="nil" w:sz="6" w:space="0" w:color="auto"/>
              <w:left w:val="nil" w:sz="6" w:space="0" w:color="auto"/>
              <w:bottom w:val="nil" w:sz="6" w:space="0" w:color="auto"/>
              <w:right w:val="nil" w:sz="6" w:space="0" w:color="auto"/>
            </w:tcBorders>
          </w:tcPr>
          <w:p>
            <w:pPr>
              <w:pStyle w:val="TableParagraph"/>
              <w:tabs>
                <w:tab w:pos="710" w:val="left" w:leader="none"/>
                <w:tab w:pos="1275" w:val="left" w:leader="none"/>
                <w:tab w:pos="1627" w:val="left" w:leader="none"/>
              </w:tabs>
              <w:spacing w:line="190" w:lineRule="exact"/>
              <w:ind w:right="107"/>
              <w:jc w:val="right"/>
              <w:rPr>
                <w:rFonts w:ascii="宋体" w:hAnsi="宋体" w:cs="宋体" w:eastAsia="宋体" w:hint="default"/>
                <w:sz w:val="15"/>
                <w:szCs w:val="15"/>
              </w:rPr>
            </w:pPr>
            <w:r>
              <w:rPr>
                <w:rFonts w:ascii="宋体"/>
                <w:b/>
                <w:w w:val="95"/>
                <w:sz w:val="15"/>
              </w:rPr>
              <w:t>-</w:t>
              <w:tab/>
              <w:t>-</w:t>
              <w:tab/>
              <w:t>-</w:t>
              <w:tab/>
              <w:t>1,224,031,114.10</w:t>
            </w:r>
            <w:r>
              <w:rPr>
                <w:rFonts w:ascii="宋体"/>
                <w:sz w:val="15"/>
              </w:rPr>
            </w:r>
          </w:p>
        </w:tc>
        <w:tc>
          <w:tcPr>
            <w:tcW w:w="1778" w:type="dxa"/>
            <w:tcBorders>
              <w:top w:val="nil" w:sz="6" w:space="0" w:color="auto"/>
              <w:left w:val="nil" w:sz="6" w:space="0" w:color="auto"/>
              <w:bottom w:val="nil" w:sz="6" w:space="0" w:color="auto"/>
              <w:right w:val="nil" w:sz="6" w:space="0" w:color="auto"/>
            </w:tcBorders>
          </w:tcPr>
          <w:p>
            <w:pPr>
              <w:pStyle w:val="TableParagraph"/>
              <w:spacing w:line="190" w:lineRule="exact"/>
              <w:ind w:left="458" w:right="0"/>
              <w:jc w:val="left"/>
              <w:rPr>
                <w:rFonts w:ascii="宋体" w:hAnsi="宋体" w:cs="宋体" w:eastAsia="宋体" w:hint="default"/>
                <w:sz w:val="15"/>
                <w:szCs w:val="15"/>
              </w:rPr>
            </w:pPr>
            <w:r>
              <w:rPr>
                <w:rFonts w:ascii="宋体"/>
                <w:b/>
                <w:sz w:val="15"/>
              </w:rPr>
              <w:t>-</w:t>
            </w:r>
            <w:r>
              <w:rPr>
                <w:rFonts w:ascii="宋体"/>
                <w:b/>
                <w:spacing w:val="69"/>
                <w:sz w:val="15"/>
              </w:rPr>
              <w:t> </w:t>
            </w:r>
            <w:r>
              <w:rPr>
                <w:rFonts w:ascii="宋体"/>
                <w:b/>
                <w:sz w:val="15"/>
              </w:rPr>
              <w:t>-2,245,535.88</w:t>
            </w:r>
            <w:r>
              <w:rPr>
                <w:rFonts w:ascii="宋体"/>
                <w:sz w:val="15"/>
              </w:rPr>
            </w:r>
          </w:p>
        </w:tc>
        <w:tc>
          <w:tcPr>
            <w:tcW w:w="1840" w:type="dxa"/>
            <w:tcBorders>
              <w:top w:val="nil" w:sz="6" w:space="0" w:color="auto"/>
              <w:left w:val="nil" w:sz="6" w:space="0" w:color="auto"/>
              <w:bottom w:val="nil" w:sz="6" w:space="0" w:color="auto"/>
              <w:right w:val="nil" w:sz="6" w:space="0" w:color="auto"/>
            </w:tcBorders>
          </w:tcPr>
          <w:p>
            <w:pPr>
              <w:pStyle w:val="TableParagraph"/>
              <w:tabs>
                <w:tab w:pos="367" w:val="left" w:leader="none"/>
              </w:tabs>
              <w:spacing w:line="190" w:lineRule="exact"/>
              <w:ind w:right="107"/>
              <w:jc w:val="right"/>
              <w:rPr>
                <w:rFonts w:ascii="宋体" w:hAnsi="宋体" w:cs="宋体" w:eastAsia="宋体" w:hint="default"/>
                <w:sz w:val="15"/>
                <w:szCs w:val="15"/>
              </w:rPr>
            </w:pPr>
            <w:r>
              <w:rPr>
                <w:rFonts w:ascii="宋体"/>
                <w:b/>
                <w:w w:val="95"/>
                <w:sz w:val="15"/>
              </w:rPr>
              <w:t>-</w:t>
              <w:tab/>
              <w:t>78,220,398.39</w:t>
            </w:r>
            <w:r>
              <w:rPr>
                <w:rFonts w:ascii="宋体"/>
                <w:sz w:val="15"/>
              </w:rPr>
            </w:r>
          </w:p>
        </w:tc>
        <w:tc>
          <w:tcPr>
            <w:tcW w:w="1283" w:type="dxa"/>
            <w:tcBorders>
              <w:top w:val="nil" w:sz="6" w:space="0" w:color="auto"/>
              <w:left w:val="nil" w:sz="6" w:space="0" w:color="auto"/>
              <w:bottom w:val="nil" w:sz="6" w:space="0" w:color="auto"/>
              <w:right w:val="nil" w:sz="6" w:space="0" w:color="auto"/>
            </w:tcBorders>
          </w:tcPr>
          <w:p>
            <w:pPr>
              <w:pStyle w:val="TableParagraph"/>
              <w:spacing w:line="190" w:lineRule="exact"/>
              <w:ind w:right="106"/>
              <w:jc w:val="right"/>
              <w:rPr>
                <w:rFonts w:ascii="宋体" w:hAnsi="宋体" w:cs="宋体" w:eastAsia="宋体" w:hint="default"/>
                <w:sz w:val="15"/>
                <w:szCs w:val="15"/>
              </w:rPr>
            </w:pPr>
            <w:r>
              <w:rPr>
                <w:rFonts w:ascii="宋体"/>
                <w:b/>
                <w:w w:val="95"/>
                <w:sz w:val="15"/>
              </w:rPr>
              <w:t>906,884,103.68</w:t>
            </w:r>
            <w:r>
              <w:rPr>
                <w:rFonts w:ascii="宋体"/>
                <w:sz w:val="15"/>
              </w:rPr>
            </w:r>
          </w:p>
        </w:tc>
        <w:tc>
          <w:tcPr>
            <w:tcW w:w="1299" w:type="dxa"/>
            <w:tcBorders>
              <w:top w:val="nil" w:sz="6" w:space="0" w:color="auto"/>
              <w:left w:val="nil" w:sz="6" w:space="0" w:color="auto"/>
              <w:bottom w:val="nil" w:sz="6" w:space="0" w:color="auto"/>
              <w:right w:val="nil" w:sz="6" w:space="0" w:color="auto"/>
            </w:tcBorders>
          </w:tcPr>
          <w:p>
            <w:pPr>
              <w:pStyle w:val="TableParagraph"/>
              <w:spacing w:line="190" w:lineRule="exact"/>
              <w:ind w:right="106"/>
              <w:jc w:val="right"/>
              <w:rPr>
                <w:rFonts w:ascii="宋体" w:hAnsi="宋体" w:cs="宋体" w:eastAsia="宋体" w:hint="default"/>
                <w:sz w:val="15"/>
                <w:szCs w:val="15"/>
              </w:rPr>
            </w:pPr>
            <w:r>
              <w:rPr>
                <w:rFonts w:ascii="宋体"/>
                <w:b/>
                <w:w w:val="95"/>
                <w:sz w:val="15"/>
              </w:rPr>
              <w:t>130,868,766.58</w:t>
            </w:r>
            <w:r>
              <w:rPr>
                <w:rFonts w:ascii="宋体"/>
                <w:sz w:val="15"/>
              </w:rPr>
            </w:r>
          </w:p>
        </w:tc>
        <w:tc>
          <w:tcPr>
            <w:tcW w:w="1349" w:type="dxa"/>
            <w:tcBorders>
              <w:top w:val="nil" w:sz="6" w:space="0" w:color="auto"/>
              <w:left w:val="nil" w:sz="6" w:space="0" w:color="auto"/>
              <w:bottom w:val="nil" w:sz="6" w:space="0" w:color="auto"/>
              <w:right w:val="nil" w:sz="6" w:space="0" w:color="auto"/>
            </w:tcBorders>
          </w:tcPr>
          <w:p>
            <w:pPr>
              <w:pStyle w:val="TableParagraph"/>
              <w:spacing w:line="190" w:lineRule="exact"/>
              <w:ind w:right="0"/>
              <w:jc w:val="right"/>
              <w:rPr>
                <w:rFonts w:ascii="宋体" w:hAnsi="宋体" w:cs="宋体" w:eastAsia="宋体" w:hint="default"/>
                <w:sz w:val="15"/>
                <w:szCs w:val="15"/>
              </w:rPr>
            </w:pPr>
            <w:r>
              <w:rPr>
                <w:rFonts w:ascii="宋体"/>
                <w:b/>
                <w:w w:val="95"/>
                <w:sz w:val="15"/>
              </w:rPr>
              <w:t>3,026,593,151.87</w:t>
            </w:r>
            <w:r>
              <w:rPr>
                <w:rFonts w:ascii="宋体"/>
                <w:sz w:val="15"/>
              </w:rPr>
            </w:r>
          </w:p>
        </w:tc>
      </w:tr>
    </w:tbl>
    <w:p>
      <w:pPr>
        <w:spacing w:after="0" w:line="190" w:lineRule="exact"/>
        <w:jc w:val="right"/>
        <w:rPr>
          <w:rFonts w:ascii="宋体" w:hAnsi="宋体" w:cs="宋体" w:eastAsia="宋体" w:hint="default"/>
          <w:sz w:val="15"/>
          <w:szCs w:val="15"/>
        </w:rPr>
        <w:sectPr>
          <w:type w:val="continuous"/>
          <w:pgSz w:w="16840" w:h="11910" w:orient="landscape"/>
          <w:pgMar w:top="880" w:bottom="280" w:left="980" w:right="1320"/>
        </w:sectPr>
      </w:pPr>
    </w:p>
    <w:p>
      <w:pPr>
        <w:pStyle w:val="Heading2"/>
        <w:spacing w:line="375" w:lineRule="exact" w:before="0"/>
        <w:ind w:left="5642" w:right="4940"/>
        <w:jc w:val="center"/>
        <w:rPr>
          <w:b w:val="0"/>
          <w:bCs w:val="0"/>
        </w:rPr>
      </w:pPr>
      <w:bookmarkStart w:name="合并股东权益变动表（续一）" w:id="121"/>
      <w:bookmarkEnd w:id="121"/>
      <w:r>
        <w:rPr>
          <w:b w:val="0"/>
          <w:bCs w:val="0"/>
        </w:rPr>
      </w:r>
      <w:r>
        <w:rPr/>
        <w:t>合并股东权益变动表（续一）</w:t>
      </w:r>
      <w:r>
        <w:rPr>
          <w:b w:val="0"/>
          <w:bCs w:val="0"/>
        </w:rPr>
      </w:r>
    </w:p>
    <w:p>
      <w:pPr>
        <w:tabs>
          <w:tab w:pos="13087" w:val="left" w:leader="none"/>
        </w:tabs>
        <w:spacing w:before="57"/>
        <w:ind w:left="256"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编制单位：北京数码视讯科技股份有限公司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40" w:h="11910" w:orient="landscape"/>
          <w:pgMar w:header="0" w:footer="1974" w:top="1100" w:bottom="2160" w:left="980" w:right="1320"/>
        </w:sectPr>
      </w:pPr>
    </w:p>
    <w:p>
      <w:pPr>
        <w:spacing w:line="240" w:lineRule="auto" w:before="0"/>
        <w:rPr>
          <w:rFonts w:ascii="宋体" w:hAnsi="宋体" w:cs="宋体" w:eastAsia="宋体" w:hint="default"/>
          <w:b/>
          <w:bCs/>
          <w:sz w:val="12"/>
          <w:szCs w:val="12"/>
        </w:rPr>
      </w:pPr>
    </w:p>
    <w:p>
      <w:pPr>
        <w:spacing w:line="240" w:lineRule="auto" w:before="0"/>
        <w:rPr>
          <w:rFonts w:ascii="宋体" w:hAnsi="宋体" w:cs="宋体" w:eastAsia="宋体" w:hint="default"/>
          <w:b/>
          <w:bCs/>
          <w:sz w:val="12"/>
          <w:szCs w:val="12"/>
        </w:rPr>
      </w:pPr>
    </w:p>
    <w:p>
      <w:pPr>
        <w:spacing w:line="240" w:lineRule="auto" w:before="2"/>
        <w:rPr>
          <w:rFonts w:ascii="宋体" w:hAnsi="宋体" w:cs="宋体" w:eastAsia="宋体" w:hint="default"/>
          <w:b/>
          <w:bCs/>
          <w:sz w:val="14"/>
          <w:szCs w:val="14"/>
        </w:rPr>
      </w:pPr>
    </w:p>
    <w:p>
      <w:pPr>
        <w:spacing w:line="137" w:lineRule="exact" w:before="0"/>
        <w:ind w:left="1021" w:right="0" w:firstLine="0"/>
        <w:jc w:val="left"/>
        <w:rPr>
          <w:rFonts w:ascii="宋体" w:hAnsi="宋体" w:cs="宋体" w:eastAsia="宋体" w:hint="default"/>
          <w:sz w:val="13"/>
          <w:szCs w:val="13"/>
        </w:rPr>
      </w:pPr>
      <w:r>
        <w:rPr>
          <w:rFonts w:ascii="宋体" w:hAnsi="宋体" w:cs="宋体" w:eastAsia="宋体" w:hint="default"/>
          <w:sz w:val="13"/>
          <w:szCs w:val="13"/>
        </w:rPr>
        <w:t>项目</w:t>
      </w:r>
    </w:p>
    <w:p>
      <w:pPr>
        <w:spacing w:line="115" w:lineRule="exact" w:before="0"/>
        <w:ind w:left="0" w:right="409" w:firstLine="0"/>
        <w:jc w:val="right"/>
        <w:rPr>
          <w:rFonts w:ascii="宋体" w:hAnsi="宋体" w:cs="宋体" w:eastAsia="宋体" w:hint="default"/>
          <w:sz w:val="13"/>
          <w:szCs w:val="13"/>
        </w:rPr>
      </w:pPr>
      <w:r>
        <w:rPr>
          <w:rFonts w:ascii="宋体" w:hAnsi="宋体" w:cs="宋体" w:eastAsia="宋体" w:hint="default"/>
          <w:w w:val="95"/>
          <w:sz w:val="13"/>
          <w:szCs w:val="13"/>
        </w:rPr>
        <w:t>其他权益工具</w:t>
      </w:r>
      <w:r>
        <w:rPr>
          <w:rFonts w:ascii="宋体" w:hAnsi="宋体" w:cs="宋体" w:eastAsia="宋体" w:hint="default"/>
          <w:sz w:val="13"/>
          <w:szCs w:val="13"/>
        </w:rPr>
      </w:r>
    </w:p>
    <w:p>
      <w:pPr>
        <w:spacing w:line="128" w:lineRule="exact" w:before="0"/>
        <w:ind w:left="2652" w:right="2252" w:firstLine="0"/>
        <w:jc w:val="center"/>
        <w:rPr>
          <w:rFonts w:ascii="宋体" w:hAnsi="宋体" w:cs="宋体" w:eastAsia="宋体" w:hint="default"/>
          <w:sz w:val="13"/>
          <w:szCs w:val="13"/>
        </w:rPr>
      </w:pPr>
      <w:r>
        <w:rPr>
          <w:rFonts w:ascii="宋体" w:hAnsi="宋体" w:cs="宋体" w:eastAsia="宋体" w:hint="default"/>
          <w:sz w:val="13"/>
          <w:szCs w:val="13"/>
        </w:rPr>
        <w:t>股本</w:t>
      </w:r>
    </w:p>
    <w:p>
      <w:pPr>
        <w:tabs>
          <w:tab w:pos="669" w:val="left" w:leader="none"/>
          <w:tab w:pos="1372" w:val="left" w:leader="none"/>
        </w:tabs>
        <w:spacing w:line="150" w:lineRule="exact" w:before="0"/>
        <w:ind w:left="0" w:right="0" w:firstLine="0"/>
        <w:jc w:val="right"/>
        <w:rPr>
          <w:rFonts w:ascii="宋体" w:hAnsi="宋体" w:cs="宋体" w:eastAsia="宋体" w:hint="default"/>
          <w:sz w:val="13"/>
          <w:szCs w:val="13"/>
        </w:rPr>
      </w:pPr>
      <w:r>
        <w:rPr>
          <w:rFonts w:ascii="宋体" w:hAnsi="宋体" w:cs="宋体" w:eastAsia="宋体" w:hint="default"/>
          <w:w w:val="95"/>
          <w:sz w:val="13"/>
          <w:szCs w:val="13"/>
        </w:rPr>
        <w:t>优先股</w:t>
        <w:tab/>
        <w:t>永续债</w:t>
        <w:tab/>
        <w:t>其他</w:t>
      </w:r>
      <w:r>
        <w:rPr>
          <w:rFonts w:ascii="宋体" w:hAnsi="宋体" w:cs="宋体" w:eastAsia="宋体" w:hint="default"/>
          <w:sz w:val="13"/>
          <w:szCs w:val="13"/>
        </w:rPr>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9"/>
        <w:rPr>
          <w:rFonts w:ascii="宋体" w:hAnsi="宋体" w:cs="宋体" w:eastAsia="宋体" w:hint="default"/>
          <w:sz w:val="14"/>
          <w:szCs w:val="14"/>
        </w:rPr>
      </w:pPr>
    </w:p>
    <w:p>
      <w:pPr>
        <w:spacing w:before="0"/>
        <w:ind w:left="1054" w:right="0" w:firstLine="0"/>
        <w:jc w:val="left"/>
        <w:rPr>
          <w:rFonts w:ascii="宋体" w:hAnsi="宋体" w:cs="宋体" w:eastAsia="宋体" w:hint="default"/>
          <w:sz w:val="13"/>
          <w:szCs w:val="13"/>
        </w:rPr>
      </w:pPr>
      <w:r>
        <w:rPr>
          <w:rFonts w:ascii="宋体" w:hAnsi="宋体" w:cs="宋体" w:eastAsia="宋体" w:hint="default"/>
          <w:w w:val="95"/>
          <w:sz w:val="13"/>
          <w:szCs w:val="13"/>
        </w:rPr>
        <w:t>归属于母公司股东权益</w:t>
      </w:r>
      <w:r>
        <w:rPr>
          <w:rFonts w:ascii="宋体" w:hAnsi="宋体" w:cs="宋体" w:eastAsia="宋体" w:hint="default"/>
          <w:sz w:val="13"/>
          <w:szCs w:val="13"/>
        </w:rPr>
      </w:r>
    </w:p>
    <w:p>
      <w:pPr>
        <w:spacing w:line="240" w:lineRule="auto" w:before="6"/>
        <w:rPr>
          <w:rFonts w:ascii="宋体" w:hAnsi="宋体" w:cs="宋体" w:eastAsia="宋体" w:hint="default"/>
          <w:sz w:val="15"/>
          <w:szCs w:val="15"/>
        </w:rPr>
      </w:pPr>
    </w:p>
    <w:p>
      <w:pPr>
        <w:tabs>
          <w:tab w:pos="1725" w:val="left" w:leader="none"/>
        </w:tabs>
        <w:spacing w:line="158" w:lineRule="auto" w:before="0"/>
        <w:ind w:left="1789" w:right="237" w:hanging="1194"/>
        <w:jc w:val="left"/>
        <w:rPr>
          <w:rFonts w:ascii="宋体" w:hAnsi="宋体" w:cs="宋体" w:eastAsia="宋体" w:hint="default"/>
          <w:sz w:val="13"/>
          <w:szCs w:val="13"/>
        </w:rPr>
      </w:pPr>
      <w:r>
        <w:rPr>
          <w:rFonts w:ascii="宋体" w:hAnsi="宋体" w:cs="宋体" w:eastAsia="宋体" w:hint="default"/>
          <w:w w:val="95"/>
          <w:sz w:val="13"/>
          <w:szCs w:val="13"/>
        </w:rPr>
        <w:t>资本公积</w:t>
        <w:tab/>
      </w:r>
      <w:r>
        <w:rPr>
          <w:rFonts w:ascii="宋体" w:hAnsi="宋体" w:cs="宋体" w:eastAsia="宋体" w:hint="default"/>
          <w:position w:val="9"/>
          <w:sz w:val="13"/>
          <w:szCs w:val="13"/>
        </w:rPr>
        <w:t>减：库</w:t>
      </w:r>
      <w:r>
        <w:rPr>
          <w:rFonts w:ascii="宋体" w:hAnsi="宋体" w:cs="宋体" w:eastAsia="宋体" w:hint="default"/>
          <w:w w:val="99"/>
          <w:position w:val="9"/>
          <w:sz w:val="13"/>
          <w:szCs w:val="13"/>
        </w:rPr>
        <w:t> </w:t>
      </w:r>
      <w:r>
        <w:rPr>
          <w:rFonts w:ascii="宋体" w:hAnsi="宋体" w:cs="宋体" w:eastAsia="宋体" w:hint="default"/>
          <w:sz w:val="13"/>
          <w:szCs w:val="13"/>
        </w:rPr>
        <w:t>存股</w:t>
      </w:r>
    </w:p>
    <w:p>
      <w:pPr>
        <w:spacing w:line="240" w:lineRule="auto" w:before="1"/>
        <w:rPr>
          <w:rFonts w:ascii="宋体" w:hAnsi="宋体" w:cs="宋体" w:eastAsia="宋体" w:hint="default"/>
          <w:sz w:val="11"/>
          <w:szCs w:val="11"/>
        </w:rPr>
      </w:pPr>
      <w:r>
        <w:rPr/>
        <w:br w:type="column"/>
      </w:r>
      <w:r>
        <w:rPr>
          <w:rFonts w:ascii="宋体"/>
          <w:sz w:val="11"/>
        </w:rPr>
      </w:r>
    </w:p>
    <w:p>
      <w:pPr>
        <w:spacing w:before="0"/>
        <w:ind w:left="499" w:right="0" w:firstLine="0"/>
        <w:jc w:val="left"/>
        <w:rPr>
          <w:rFonts w:ascii="宋体" w:hAnsi="宋体" w:cs="宋体" w:eastAsia="宋体" w:hint="default"/>
          <w:sz w:val="13"/>
          <w:szCs w:val="13"/>
        </w:rPr>
      </w:pPr>
      <w:r>
        <w:rPr>
          <w:rFonts w:ascii="宋体" w:hAnsi="宋体" w:cs="宋体" w:eastAsia="宋体" w:hint="default"/>
          <w:sz w:val="13"/>
          <w:szCs w:val="13"/>
        </w:rPr>
        <w:t>上期</w:t>
      </w: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tabs>
          <w:tab w:pos="1133" w:val="left" w:leader="none"/>
        </w:tabs>
        <w:spacing w:line="158" w:lineRule="auto" w:before="93"/>
        <w:ind w:left="1133" w:right="0" w:hanging="1110"/>
        <w:jc w:val="right"/>
        <w:rPr>
          <w:rFonts w:ascii="宋体" w:hAnsi="宋体" w:cs="宋体" w:eastAsia="宋体" w:hint="default"/>
          <w:sz w:val="13"/>
          <w:szCs w:val="13"/>
        </w:rPr>
      </w:pPr>
      <w:r>
        <w:rPr>
          <w:rFonts w:ascii="宋体" w:hAnsi="宋体" w:cs="宋体" w:eastAsia="宋体" w:hint="default"/>
          <w:w w:val="95"/>
          <w:sz w:val="13"/>
          <w:szCs w:val="13"/>
        </w:rPr>
        <w:t>其他综合收益</w:t>
        <w:tab/>
      </w:r>
      <w:r>
        <w:rPr>
          <w:rFonts w:ascii="宋体" w:hAnsi="宋体" w:cs="宋体" w:eastAsia="宋体" w:hint="default"/>
          <w:w w:val="95"/>
          <w:position w:val="9"/>
          <w:sz w:val="13"/>
          <w:szCs w:val="13"/>
        </w:rPr>
        <w:t>专项</w:t>
      </w:r>
      <w:r>
        <w:rPr>
          <w:rFonts w:ascii="宋体" w:hAnsi="宋体" w:cs="宋体" w:eastAsia="宋体" w:hint="default"/>
          <w:spacing w:val="-51"/>
          <w:w w:val="95"/>
          <w:position w:val="9"/>
          <w:sz w:val="13"/>
          <w:szCs w:val="13"/>
        </w:rPr>
        <w:t> </w:t>
      </w:r>
      <w:r>
        <w:rPr>
          <w:rFonts w:ascii="宋体" w:hAnsi="宋体" w:cs="宋体" w:eastAsia="宋体" w:hint="default"/>
          <w:spacing w:val="-51"/>
          <w:w w:val="95"/>
          <w:position w:val="9"/>
          <w:sz w:val="13"/>
          <w:szCs w:val="13"/>
        </w:rPr>
      </w:r>
      <w:r>
        <w:rPr>
          <w:rFonts w:ascii="宋体" w:hAnsi="宋体" w:cs="宋体" w:eastAsia="宋体" w:hint="default"/>
          <w:w w:val="95"/>
          <w:sz w:val="13"/>
          <w:szCs w:val="13"/>
        </w:rPr>
        <w:t>储备</w:t>
      </w:r>
      <w:r>
        <w:rPr>
          <w:rFonts w:ascii="宋体" w:hAnsi="宋体" w:cs="宋体" w:eastAsia="宋体" w:hint="default"/>
          <w:sz w:val="13"/>
          <w:szCs w:val="13"/>
        </w:rPr>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tabs>
          <w:tab w:pos="1705" w:val="left" w:leader="none"/>
        </w:tabs>
        <w:spacing w:before="102"/>
        <w:ind w:left="223" w:right="-20" w:firstLine="0"/>
        <w:jc w:val="left"/>
        <w:rPr>
          <w:rFonts w:ascii="宋体" w:hAnsi="宋体" w:cs="宋体" w:eastAsia="宋体" w:hint="default"/>
          <w:sz w:val="13"/>
          <w:szCs w:val="13"/>
        </w:rPr>
      </w:pPr>
      <w:r>
        <w:rPr>
          <w:rFonts w:ascii="宋体" w:hAnsi="宋体" w:cs="宋体" w:eastAsia="宋体" w:hint="default"/>
          <w:w w:val="95"/>
          <w:sz w:val="13"/>
          <w:szCs w:val="13"/>
        </w:rPr>
        <w:t>盈余公积</w:t>
        <w:tab/>
      </w:r>
      <w:r>
        <w:rPr>
          <w:rFonts w:ascii="宋体" w:hAnsi="宋体" w:cs="宋体" w:eastAsia="宋体" w:hint="default"/>
          <w:sz w:val="13"/>
          <w:szCs w:val="13"/>
        </w:rPr>
        <w:t>未分配利润</w:t>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1"/>
        <w:rPr>
          <w:rFonts w:ascii="宋体" w:hAnsi="宋体" w:cs="宋体" w:eastAsia="宋体" w:hint="default"/>
          <w:sz w:val="10"/>
          <w:szCs w:val="10"/>
        </w:rPr>
      </w:pPr>
    </w:p>
    <w:p>
      <w:pPr>
        <w:tabs>
          <w:tab w:pos="1915" w:val="left" w:leader="none"/>
        </w:tabs>
        <w:spacing w:before="0"/>
        <w:ind w:left="537" w:right="0" w:firstLine="0"/>
        <w:jc w:val="left"/>
        <w:rPr>
          <w:rFonts w:ascii="宋体" w:hAnsi="宋体" w:cs="宋体" w:eastAsia="宋体" w:hint="default"/>
          <w:sz w:val="13"/>
          <w:szCs w:val="13"/>
        </w:rPr>
      </w:pPr>
      <w:r>
        <w:rPr>
          <w:rFonts w:ascii="宋体" w:hAnsi="宋体" w:cs="宋体" w:eastAsia="宋体" w:hint="default"/>
          <w:w w:val="95"/>
          <w:sz w:val="13"/>
          <w:szCs w:val="13"/>
        </w:rPr>
        <w:t>少数股东权益</w:t>
        <w:tab/>
      </w:r>
      <w:r>
        <w:rPr>
          <w:rFonts w:ascii="宋体" w:hAnsi="宋体" w:cs="宋体" w:eastAsia="宋体" w:hint="default"/>
          <w:sz w:val="13"/>
          <w:szCs w:val="13"/>
        </w:rPr>
        <w:t>股东权益合计</w:t>
      </w:r>
    </w:p>
    <w:p>
      <w:pPr>
        <w:spacing w:after="0"/>
        <w:jc w:val="left"/>
        <w:rPr>
          <w:rFonts w:ascii="宋体" w:hAnsi="宋体" w:cs="宋体" w:eastAsia="宋体" w:hint="default"/>
          <w:sz w:val="13"/>
          <w:szCs w:val="13"/>
        </w:rPr>
        <w:sectPr>
          <w:type w:val="continuous"/>
          <w:pgSz w:w="16840" w:h="11910" w:orient="landscape"/>
          <w:pgMar w:top="880" w:bottom="280" w:left="980" w:right="1320"/>
          <w:cols w:num="5" w:equalWidth="0">
            <w:col w:w="5206" w:space="40"/>
            <w:col w:w="2354" w:space="40"/>
            <w:col w:w="1393" w:space="40"/>
            <w:col w:w="2356" w:space="40"/>
            <w:col w:w="3071"/>
          </w:cols>
        </w:sectPr>
      </w:pPr>
    </w:p>
    <w:p>
      <w:pPr>
        <w:spacing w:line="240" w:lineRule="auto" w:before="1"/>
        <w:rPr>
          <w:rFonts w:ascii="宋体" w:hAnsi="宋体" w:cs="宋体" w:eastAsia="宋体" w:hint="default"/>
          <w:sz w:val="2"/>
          <w:szCs w:val="2"/>
        </w:rPr>
      </w:pPr>
      <w:r>
        <w:rPr/>
        <w:pict>
          <v:group style="position:absolute;margin-left:54.93pt;margin-top:92.060005pt;width:715.35pt;height:393.6pt;mso-position-horizontal-relative:page;mso-position-vertical-relative:page;z-index:-1417288" coordorigin="1099,1841" coordsize="14307,7872">
            <v:group style="position:absolute;left:1128;top:1856;width:2004;height:2" coordorigin="1128,1856" coordsize="2004,2">
              <v:shape style="position:absolute;left:1128;top:1856;width:2004;height:2" coordorigin="1128,1856" coordsize="2004,0" path="m1128,1856l3131,1856e" filled="false" stroked="true" strokeweight="1.5pt" strokecolor="#000000">
                <v:path arrowok="t"/>
              </v:shape>
            </v:group>
            <v:group style="position:absolute;left:1128;top:1893;width:2004;height:2" coordorigin="1128,1893" coordsize="2004,2">
              <v:shape style="position:absolute;left:1128;top:1893;width:2004;height:2" coordorigin="1128,1893" coordsize="2004,0" path="m1128,1893l3131,1893e" filled="false" stroked="true" strokeweight=".72pt" strokecolor="#000000">
                <v:path arrowok="t"/>
              </v:shape>
              <v:shape style="position:absolute;left:3131;top:1900;width:10;height:2" type="#_x0000_t75" stroked="false">
                <v:imagedata r:id="rId161" o:title=""/>
              </v:shape>
            </v:group>
            <v:group style="position:absolute;left:3131;top:1856;width:59;height:2" coordorigin="3131,1856" coordsize="59,2">
              <v:shape style="position:absolute;left:3131;top:1856;width:59;height:2" coordorigin="3131,1856" coordsize="59,0" path="m3131,1856l3190,1856e" filled="false" stroked="true" strokeweight="1.5pt" strokecolor="#000000">
                <v:path arrowok="t"/>
              </v:shape>
            </v:group>
            <v:group style="position:absolute;left:3131;top:1893;width:59;height:2" coordorigin="3131,1893" coordsize="59,2">
              <v:shape style="position:absolute;left:3131;top:1893;width:59;height:2" coordorigin="3131,1893" coordsize="59,0" path="m3131,1893l3190,1893e" filled="false" stroked="true" strokeweight=".72pt" strokecolor="#000000">
                <v:path arrowok="t"/>
              </v:shape>
            </v:group>
            <v:group style="position:absolute;left:3190;top:1856;width:12175;height:2" coordorigin="3190,1856" coordsize="12175,2">
              <v:shape style="position:absolute;left:3190;top:1856;width:12175;height:2" coordorigin="3190,1856" coordsize="12175,0" path="m3190,1856l15365,1856e" filled="false" stroked="true" strokeweight="1.5pt" strokecolor="#000000">
                <v:path arrowok="t"/>
              </v:shape>
            </v:group>
            <v:group style="position:absolute;left:3190;top:1893;width:12175;height:2" coordorigin="3190,1893" coordsize="12175,2">
              <v:shape style="position:absolute;left:3190;top:1893;width:12175;height:2" coordorigin="3190,1893" coordsize="12175,0" path="m3190,1893l15365,1893e" filled="false" stroked="true" strokeweight=".72pt" strokecolor="#000000">
                <v:path arrowok="t"/>
              </v:shape>
            </v:group>
            <v:group style="position:absolute;left:3131;top:1901;width:10;height:20" coordorigin="3131,1901" coordsize="10,20">
              <v:shape style="position:absolute;left:3131;top:1901;width:10;height:20" coordorigin="3131,1901" coordsize="10,20" path="m3131,1920l3141,1920,3141,1901,3131,1901,3131,1920xe" filled="true" fillcolor="#000000" stroked="false">
                <v:path arrowok="t"/>
                <v:fill type="solid"/>
              </v:shape>
            </v:group>
            <v:group style="position:absolute;left:3131;top:1920;width:10;height:20" coordorigin="3131,1920" coordsize="10,20">
              <v:shape style="position:absolute;left:3131;top:1920;width:10;height:20" coordorigin="3131,1920" coordsize="10,20" path="m3131,1940l3141,1940,3141,1920,3131,1920,3131,1940xe" filled="true" fillcolor="#000000" stroked="false">
                <v:path arrowok="t"/>
                <v:fill type="solid"/>
              </v:shape>
            </v:group>
            <v:group style="position:absolute;left:3131;top:1940;width:10;height:20" coordorigin="3131,1940" coordsize="10,20">
              <v:shape style="position:absolute;left:3131;top:1940;width:10;height:20" coordorigin="3131,1940" coordsize="10,20" path="m3131,1959l3141,1959,3141,1940,3131,1940,3131,1959xe" filled="true" fillcolor="#000000" stroked="false">
                <v:path arrowok="t"/>
                <v:fill type="solid"/>
              </v:shape>
            </v:group>
            <v:group style="position:absolute;left:3131;top:1959;width:10;height:20" coordorigin="3131,1959" coordsize="10,20">
              <v:shape style="position:absolute;left:3131;top:1959;width:10;height:20" coordorigin="3131,1959" coordsize="10,20" path="m3131,1978l3141,1978,3141,1959,3131,1959,3131,1978xe" filled="true" fillcolor="#000000" stroked="false">
                <v:path arrowok="t"/>
                <v:fill type="solid"/>
              </v:shape>
            </v:group>
            <v:group style="position:absolute;left:3131;top:1978;width:10;height:20" coordorigin="3131,1978" coordsize="10,20">
              <v:shape style="position:absolute;left:3131;top:1978;width:10;height:20" coordorigin="3131,1978" coordsize="10,20" path="m3131,1997l3141,1997,3141,1978,3131,1978,3131,1997xe" filled="true" fillcolor="#000000" stroked="false">
                <v:path arrowok="t"/>
                <v:fill type="solid"/>
              </v:shape>
              <v:shape style="position:absolute;left:3122;top:1997;width:12268;height:108" type="#_x0000_t75" stroked="false">
                <v:imagedata r:id="rId162" o:title=""/>
              </v:shape>
            </v:group>
            <v:group style="position:absolute;left:3131;top:2105;width:10;height:20" coordorigin="3131,2105" coordsize="10,20">
              <v:shape style="position:absolute;left:3131;top:2105;width:10;height:20" coordorigin="3131,2105" coordsize="10,20" path="m3131,2124l3141,2124,3141,2105,3131,2105,3131,2124xe" filled="true" fillcolor="#000000" stroked="false">
                <v:path arrowok="t"/>
                <v:fill type="solid"/>
              </v:shape>
            </v:group>
            <v:group style="position:absolute;left:3131;top:2124;width:10;height:20" coordorigin="3131,2124" coordsize="10,20">
              <v:shape style="position:absolute;left:3131;top:2124;width:10;height:20" coordorigin="3131,2124" coordsize="10,20" path="m3131,2144l3141,2144,3141,2124,3131,2124,3131,2144xe" filled="true" fillcolor="#000000" stroked="false">
                <v:path arrowok="t"/>
                <v:fill type="solid"/>
              </v:shape>
            </v:group>
            <v:group style="position:absolute;left:3131;top:2144;width:10;height:20" coordorigin="3131,2144" coordsize="10,20">
              <v:shape style="position:absolute;left:3131;top:2144;width:10;height:20" coordorigin="3131,2144" coordsize="10,20" path="m3131,2163l3141,2163,3141,2144,3131,2144,3131,2163xe" filled="true" fillcolor="#000000" stroked="false">
                <v:path arrowok="t"/>
                <v:fill type="solid"/>
              </v:shape>
            </v:group>
            <v:group style="position:absolute;left:3131;top:2163;width:10;height:20" coordorigin="3131,2163" coordsize="10,20">
              <v:shape style="position:absolute;left:3131;top:2163;width:10;height:20" coordorigin="3131,2163" coordsize="10,20" path="m3131,2182l3141,2182,3141,2163,3131,2163,3131,2182xe" filled="true" fillcolor="#000000" stroked="false">
                <v:path arrowok="t"/>
                <v:fill type="solid"/>
              </v:shape>
            </v:group>
            <v:group style="position:absolute;left:3131;top:2182;width:10;height:20" coordorigin="3131,2182" coordsize="10,20">
              <v:shape style="position:absolute;left:3131;top:2182;width:10;height:20" coordorigin="3131,2182" coordsize="10,20" path="m3131,2201l3141,2201,3141,2182,3131,2182,3131,2201xe" filled="true" fillcolor="#000000" stroked="false">
                <v:path arrowok="t"/>
                <v:fill type="solid"/>
              </v:shape>
            </v:group>
            <v:group style="position:absolute;left:3131;top:2201;width:10;height:20" coordorigin="3131,2201" coordsize="10,20">
              <v:shape style="position:absolute;left:3131;top:2201;width:10;height:20" coordorigin="3131,2201" coordsize="10,20" path="m3131,2220l3141,2220,3141,2201,3131,2201,3131,2220xe" filled="true" fillcolor="#000000" stroked="false">
                <v:path arrowok="t"/>
                <v:fill type="solid"/>
              </v:shape>
            </v:group>
            <v:group style="position:absolute;left:3131;top:2220;width:10;height:20" coordorigin="3131,2220" coordsize="10,20">
              <v:shape style="position:absolute;left:3131;top:2220;width:10;height:20" coordorigin="3131,2220" coordsize="10,20" path="m3131,2240l3141,2240,3141,2220,3131,2220,3131,2240xe" filled="true" fillcolor="#000000" stroked="false">
                <v:path arrowok="t"/>
                <v:fill type="solid"/>
              </v:shape>
            </v:group>
            <v:group style="position:absolute;left:3131;top:2240;width:10;height:20" coordorigin="3131,2240" coordsize="10,20">
              <v:shape style="position:absolute;left:3131;top:2240;width:10;height:20" coordorigin="3131,2240" coordsize="10,20" path="m3131,2259l3141,2259,3141,2240,3131,2240,3131,2259xe" filled="true" fillcolor="#000000" stroked="false">
                <v:path arrowok="t"/>
                <v:fill type="solid"/>
              </v:shape>
            </v:group>
            <v:group style="position:absolute;left:12720;top:2105;width:10;height:20" coordorigin="12720,2105" coordsize="10,20">
              <v:shape style="position:absolute;left:12720;top:2105;width:10;height:20" coordorigin="12720,2105" coordsize="10,20" path="m12720,2124l12729,2124,12729,2105,12720,2105,12720,2124xe" filled="true" fillcolor="#000000" stroked="false">
                <v:path arrowok="t"/>
                <v:fill type="solid"/>
              </v:shape>
            </v:group>
            <v:group style="position:absolute;left:12720;top:2124;width:10;height:20" coordorigin="12720,2124" coordsize="10,20">
              <v:shape style="position:absolute;left:12720;top:2124;width:10;height:20" coordorigin="12720,2124" coordsize="10,20" path="m12720,2144l12729,2144,12729,2124,12720,2124,12720,2144xe" filled="true" fillcolor="#000000" stroked="false">
                <v:path arrowok="t"/>
                <v:fill type="solid"/>
              </v:shape>
            </v:group>
            <v:group style="position:absolute;left:12720;top:2144;width:10;height:20" coordorigin="12720,2144" coordsize="10,20">
              <v:shape style="position:absolute;left:12720;top:2144;width:10;height:20" coordorigin="12720,2144" coordsize="10,20" path="m12720,2163l12729,2163,12729,2144,12720,2144,12720,2163xe" filled="true" fillcolor="#000000" stroked="false">
                <v:path arrowok="t"/>
                <v:fill type="solid"/>
              </v:shape>
            </v:group>
            <v:group style="position:absolute;left:12720;top:2163;width:10;height:20" coordorigin="12720,2163" coordsize="10,20">
              <v:shape style="position:absolute;left:12720;top:2163;width:10;height:20" coordorigin="12720,2163" coordsize="10,20" path="m12720,2182l12729,2182,12729,2163,12720,2163,12720,2182xe" filled="true" fillcolor="#000000" stroked="false">
                <v:path arrowok="t"/>
                <v:fill type="solid"/>
              </v:shape>
            </v:group>
            <v:group style="position:absolute;left:12720;top:2182;width:10;height:20" coordorigin="12720,2182" coordsize="10,20">
              <v:shape style="position:absolute;left:12720;top:2182;width:10;height:20" coordorigin="12720,2182" coordsize="10,20" path="m12720,2201l12729,2201,12729,2182,12720,2182,12720,2201xe" filled="true" fillcolor="#000000" stroked="false">
                <v:path arrowok="t"/>
                <v:fill type="solid"/>
              </v:shape>
            </v:group>
            <v:group style="position:absolute;left:12720;top:2201;width:10;height:20" coordorigin="12720,2201" coordsize="10,20">
              <v:shape style="position:absolute;left:12720;top:2201;width:10;height:20" coordorigin="12720,2201" coordsize="10,20" path="m12720,2220l12729,2220,12729,2201,12720,2201,12720,2220xe" filled="true" fillcolor="#000000" stroked="false">
                <v:path arrowok="t"/>
                <v:fill type="solid"/>
              </v:shape>
            </v:group>
            <v:group style="position:absolute;left:12720;top:2220;width:10;height:20" coordorigin="12720,2220" coordsize="10,20">
              <v:shape style="position:absolute;left:12720;top:2220;width:10;height:20" coordorigin="12720,2220" coordsize="10,20" path="m12720,2240l12729,2240,12729,2220,12720,2220,12720,2240xe" filled="true" fillcolor="#000000" stroked="false">
                <v:path arrowok="t"/>
                <v:fill type="solid"/>
              </v:shape>
            </v:group>
            <v:group style="position:absolute;left:12720;top:2240;width:10;height:20" coordorigin="12720,2240" coordsize="10,20">
              <v:shape style="position:absolute;left:12720;top:2240;width:10;height:20" coordorigin="12720,2240" coordsize="10,20" path="m12720,2259l12729,2259,12729,2240,12720,2240,12720,2259xe" filled="true" fillcolor="#000000" stroked="false">
                <v:path arrowok="t"/>
                <v:fill type="solid"/>
              </v:shape>
            </v:group>
            <v:group style="position:absolute;left:12720;top:2259;width:10;height:20" coordorigin="12720,2259" coordsize="10,20">
              <v:shape style="position:absolute;left:12720;top:2259;width:10;height:20" coordorigin="12720,2259" coordsize="10,20" path="m12720,2278l12729,2278,12729,2259,12720,2259,12720,2278xe" filled="true" fillcolor="#000000" stroked="false">
                <v:path arrowok="t"/>
                <v:fill type="solid"/>
              </v:shape>
            </v:group>
            <v:group style="position:absolute;left:12720;top:2278;width:10;height:20" coordorigin="12720,2278" coordsize="10,20">
              <v:shape style="position:absolute;left:12720;top:2278;width:10;height:20" coordorigin="12720,2278" coordsize="10,20" path="m12720,2297l12729,2297,12729,2278,12720,2278,12720,2297xe" filled="true" fillcolor="#000000" stroked="false">
                <v:path arrowok="t"/>
                <v:fill type="solid"/>
              </v:shape>
            </v:group>
            <v:group style="position:absolute;left:12720;top:2297;width:10;height:20" coordorigin="12720,2297" coordsize="10,20">
              <v:shape style="position:absolute;left:12720;top:2297;width:10;height:20" coordorigin="12720,2297" coordsize="10,20" path="m12720,2316l12729,2316,12729,2297,12720,2297,12720,2316xe" filled="true" fillcolor="#000000" stroked="false">
                <v:path arrowok="t"/>
                <v:fill type="solid"/>
              </v:shape>
            </v:group>
            <v:group style="position:absolute;left:12720;top:2316;width:10;height:20" coordorigin="12720,2316" coordsize="10,20">
              <v:shape style="position:absolute;left:12720;top:2316;width:10;height:20" coordorigin="12720,2316" coordsize="10,20" path="m12720,2336l12729,2336,12729,2316,12720,2316,12720,2336xe" filled="true" fillcolor="#000000" stroked="false">
                <v:path arrowok="t"/>
                <v:fill type="solid"/>
              </v:shape>
            </v:group>
            <v:group style="position:absolute;left:12720;top:2343;width:10;height:2" coordorigin="12720,2343" coordsize="10,2">
              <v:shape style="position:absolute;left:12720;top:2343;width:10;height:2" coordorigin="12720,2343" coordsize="10,0" path="m12720,2343l12729,2343e" filled="false" stroked="true" strokeweight=".779999pt" strokecolor="#000000">
                <v:path arrowok="t"/>
              </v:shape>
            </v:group>
            <v:group style="position:absolute;left:14018;top:2105;width:10;height:20" coordorigin="14018,2105" coordsize="10,20">
              <v:shape style="position:absolute;left:14018;top:2105;width:10;height:20" coordorigin="14018,2105" coordsize="10,20" path="m14018,2124l14028,2124,14028,2105,14018,2105,14018,2124xe" filled="true" fillcolor="#000000" stroked="false">
                <v:path arrowok="t"/>
                <v:fill type="solid"/>
              </v:shape>
            </v:group>
            <v:group style="position:absolute;left:14018;top:2124;width:10;height:20" coordorigin="14018,2124" coordsize="10,20">
              <v:shape style="position:absolute;left:14018;top:2124;width:10;height:20" coordorigin="14018,2124" coordsize="10,20" path="m14018,2144l14028,2144,14028,2124,14018,2124,14018,2144xe" filled="true" fillcolor="#000000" stroked="false">
                <v:path arrowok="t"/>
                <v:fill type="solid"/>
              </v:shape>
            </v:group>
            <v:group style="position:absolute;left:14018;top:2144;width:10;height:20" coordorigin="14018,2144" coordsize="10,20">
              <v:shape style="position:absolute;left:14018;top:2144;width:10;height:20" coordorigin="14018,2144" coordsize="10,20" path="m14018,2163l14028,2163,14028,2144,14018,2144,14018,2163xe" filled="true" fillcolor="#000000" stroked="false">
                <v:path arrowok="t"/>
                <v:fill type="solid"/>
              </v:shape>
            </v:group>
            <v:group style="position:absolute;left:14018;top:2163;width:10;height:20" coordorigin="14018,2163" coordsize="10,20">
              <v:shape style="position:absolute;left:14018;top:2163;width:10;height:20" coordorigin="14018,2163" coordsize="10,20" path="m14018,2182l14028,2182,14028,2163,14018,2163,14018,2182xe" filled="true" fillcolor="#000000" stroked="false">
                <v:path arrowok="t"/>
                <v:fill type="solid"/>
              </v:shape>
            </v:group>
            <v:group style="position:absolute;left:14018;top:2182;width:10;height:20" coordorigin="14018,2182" coordsize="10,20">
              <v:shape style="position:absolute;left:14018;top:2182;width:10;height:20" coordorigin="14018,2182" coordsize="10,20" path="m14018,2201l14028,2201,14028,2182,14018,2182,14018,2201xe" filled="true" fillcolor="#000000" stroked="false">
                <v:path arrowok="t"/>
                <v:fill type="solid"/>
              </v:shape>
            </v:group>
            <v:group style="position:absolute;left:14018;top:2201;width:10;height:20" coordorigin="14018,2201" coordsize="10,20">
              <v:shape style="position:absolute;left:14018;top:2201;width:10;height:20" coordorigin="14018,2201" coordsize="10,20" path="m14018,2220l14028,2220,14028,2201,14018,2201,14018,2220xe" filled="true" fillcolor="#000000" stroked="false">
                <v:path arrowok="t"/>
                <v:fill type="solid"/>
              </v:shape>
            </v:group>
            <v:group style="position:absolute;left:14018;top:2220;width:10;height:20" coordorigin="14018,2220" coordsize="10,20">
              <v:shape style="position:absolute;left:14018;top:2220;width:10;height:20" coordorigin="14018,2220" coordsize="10,20" path="m14018,2240l14028,2240,14028,2220,14018,2220,14018,2240xe" filled="true" fillcolor="#000000" stroked="false">
                <v:path arrowok="t"/>
                <v:fill type="solid"/>
              </v:shape>
            </v:group>
            <v:group style="position:absolute;left:14018;top:2240;width:10;height:20" coordorigin="14018,2240" coordsize="10,20">
              <v:shape style="position:absolute;left:14018;top:2240;width:10;height:20" coordorigin="14018,2240" coordsize="10,20" path="m14018,2259l14028,2259,14028,2240,14018,2240,14018,2259xe" filled="true" fillcolor="#000000" stroked="false">
                <v:path arrowok="t"/>
                <v:fill type="solid"/>
              </v:shape>
            </v:group>
            <v:group style="position:absolute;left:14018;top:2259;width:10;height:20" coordorigin="14018,2259" coordsize="10,20">
              <v:shape style="position:absolute;left:14018;top:2259;width:10;height:20" coordorigin="14018,2259" coordsize="10,20" path="m14018,2278l14028,2278,14028,2259,14018,2259,14018,2278xe" filled="true" fillcolor="#000000" stroked="false">
                <v:path arrowok="t"/>
                <v:fill type="solid"/>
              </v:shape>
            </v:group>
            <v:group style="position:absolute;left:14018;top:2278;width:10;height:20" coordorigin="14018,2278" coordsize="10,20">
              <v:shape style="position:absolute;left:14018;top:2278;width:10;height:20" coordorigin="14018,2278" coordsize="10,20" path="m14018,2297l14028,2297,14028,2278,14018,2278,14018,2297xe" filled="true" fillcolor="#000000" stroked="false">
                <v:path arrowok="t"/>
                <v:fill type="solid"/>
              </v:shape>
            </v:group>
            <v:group style="position:absolute;left:14018;top:2297;width:10;height:20" coordorigin="14018,2297" coordsize="10,20">
              <v:shape style="position:absolute;left:14018;top:2297;width:10;height:20" coordorigin="14018,2297" coordsize="10,20" path="m14018,2316l14028,2316,14028,2297,14018,2297,14018,2316xe" filled="true" fillcolor="#000000" stroked="false">
                <v:path arrowok="t"/>
                <v:fill type="solid"/>
              </v:shape>
            </v:group>
            <v:group style="position:absolute;left:14018;top:2316;width:10;height:20" coordorigin="14018,2316" coordsize="10,20">
              <v:shape style="position:absolute;left:14018;top:2316;width:10;height:20" coordorigin="14018,2316" coordsize="10,20" path="m14018,2336l14028,2336,14028,2316,14018,2316,14018,2336xe" filled="true" fillcolor="#000000" stroked="false">
                <v:path arrowok="t"/>
                <v:fill type="solid"/>
              </v:shape>
            </v:group>
            <v:group style="position:absolute;left:14018;top:2343;width:10;height:2" coordorigin="14018,2343" coordsize="10,2">
              <v:shape style="position:absolute;left:14018;top:2343;width:10;height:2" coordorigin="14018,2343" coordsize="10,0" path="m14018,2343l14028,2343e" filled="false" stroked="true" strokeweight=".779999pt" strokecolor="#000000">
                <v:path arrowok="t"/>
              </v:shape>
              <v:shape style="position:absolute;left:3122;top:2259;width:1307;height:102" type="#_x0000_t75" stroked="false">
                <v:imagedata r:id="rId163" o:title=""/>
              </v:shape>
              <v:shape style="position:absolute;left:4424;top:2351;width:1910;height:10" type="#_x0000_t75" stroked="false">
                <v:imagedata r:id="rId164" o:title=""/>
              </v:shape>
              <v:shape style="position:absolute;left:6329;top:2351;width:1490;height:10" type="#_x0000_t75" stroked="false">
                <v:imagedata r:id="rId165" o:title=""/>
              </v:shape>
              <v:shape style="position:absolute;left:7815;top:2351;width:2348;height:10" type="#_x0000_t75" stroked="false">
                <v:imagedata r:id="rId203" o:title=""/>
              </v:shape>
              <v:shape style="position:absolute;left:10158;top:2351;width:1279;height:10" type="#_x0000_t75" stroked="false">
                <v:imagedata r:id="rId167" o:title=""/>
              </v:shape>
              <v:shape style="position:absolute;left:11432;top:2351;width:1288;height:10" type="#_x0000_t75" stroked="false">
                <v:imagedata r:id="rId168" o:title=""/>
              </v:shape>
            </v:group>
            <v:group style="position:absolute;left:12720;top:2356;width:10;height:2" coordorigin="12720,2356" coordsize="10,2">
              <v:shape style="position:absolute;left:12720;top:2356;width:10;height:2" coordorigin="12720,2356" coordsize="10,0" path="m12720,2356l12729,2356e" filled="false" stroked="true" strokeweight=".480011pt" strokecolor="#000000">
                <v:path arrowok="t"/>
              </v:shape>
            </v:group>
            <v:group style="position:absolute;left:14018;top:2356;width:10;height:2" coordorigin="14018,2356" coordsize="10,2">
              <v:shape style="position:absolute;left:14018;top:2356;width:10;height:2" coordorigin="14018,2356" coordsize="10,0" path="m14018,2356l14028,2356e" filled="false" stroked="true" strokeweight=".480011pt" strokecolor="#000000">
                <v:path arrowok="t"/>
              </v:shape>
            </v:group>
            <v:group style="position:absolute;left:3131;top:2361;width:10;height:20" coordorigin="3131,2361" coordsize="10,20">
              <v:shape style="position:absolute;left:3131;top:2361;width:10;height:20" coordorigin="3131,2361" coordsize="10,20" path="m3131,2380l3141,2380,3141,2361,3131,2361,3131,2380xe" filled="true" fillcolor="#000000" stroked="false">
                <v:path arrowok="t"/>
                <v:fill type="solid"/>
              </v:shape>
            </v:group>
            <v:group style="position:absolute;left:3131;top:2380;width:10;height:20" coordorigin="3131,2380" coordsize="10,20">
              <v:shape style="position:absolute;left:3131;top:2380;width:10;height:20" coordorigin="3131,2380" coordsize="10,20" path="m3131,2399l3141,2399,3141,2380,3131,2380,3131,2399xe" filled="true" fillcolor="#000000" stroked="false">
                <v:path arrowok="t"/>
                <v:fill type="solid"/>
              </v:shape>
            </v:group>
            <v:group style="position:absolute;left:3131;top:2399;width:10;height:20" coordorigin="3131,2399" coordsize="10,20">
              <v:shape style="position:absolute;left:3131;top:2399;width:10;height:20" coordorigin="3131,2399" coordsize="10,20" path="m3131,2418l3141,2418,3141,2399,3131,2399,3131,2418xe" filled="true" fillcolor="#000000" stroked="false">
                <v:path arrowok="t"/>
                <v:fill type="solid"/>
              </v:shape>
            </v:group>
            <v:group style="position:absolute;left:3131;top:2418;width:10;height:20" coordorigin="3131,2418" coordsize="10,20">
              <v:shape style="position:absolute;left:3131;top:2418;width:10;height:20" coordorigin="3131,2418" coordsize="10,20" path="m3131,2438l3141,2438,3141,2418,3131,2418,3131,2438xe" filled="true" fillcolor="#000000" stroked="false">
                <v:path arrowok="t"/>
                <v:fill type="solid"/>
              </v:shape>
            </v:group>
            <v:group style="position:absolute;left:3131;top:2438;width:10;height:20" coordorigin="3131,2438" coordsize="10,20">
              <v:shape style="position:absolute;left:3131;top:2438;width:10;height:20" coordorigin="3131,2438" coordsize="10,20" path="m3131,2457l3141,2457,3141,2438,3131,2438,3131,2457xe" filled="true" fillcolor="#000000" stroked="false">
                <v:path arrowok="t"/>
                <v:fill type="solid"/>
              </v:shape>
            </v:group>
            <v:group style="position:absolute;left:3131;top:2457;width:10;height:20" coordorigin="3131,2457" coordsize="10,20">
              <v:shape style="position:absolute;left:3131;top:2457;width:10;height:20" coordorigin="3131,2457" coordsize="10,20" path="m3131,2476l3141,2476,3141,2457,3131,2457,3131,2476xe" filled="true" fillcolor="#000000" stroked="false">
                <v:path arrowok="t"/>
                <v:fill type="solid"/>
              </v:shape>
            </v:group>
            <v:group style="position:absolute;left:3131;top:2476;width:10;height:20" coordorigin="3131,2476" coordsize="10,20">
              <v:shape style="position:absolute;left:3131;top:2476;width:10;height:20" coordorigin="3131,2476" coordsize="10,20" path="m3131,2495l3141,2495,3141,2476,3131,2476,3131,2495xe" filled="true" fillcolor="#000000" stroked="false">
                <v:path arrowok="t"/>
                <v:fill type="solid"/>
              </v:shape>
            </v:group>
            <v:group style="position:absolute;left:3131;top:2495;width:10;height:20" coordorigin="3131,2495" coordsize="10,20">
              <v:shape style="position:absolute;left:3131;top:2495;width:10;height:20" coordorigin="3131,2495" coordsize="10,20" path="m3131,2514l3141,2514,3141,2495,3131,2495,3131,2514xe" filled="true" fillcolor="#000000" stroked="false">
                <v:path arrowok="t"/>
                <v:fill type="solid"/>
              </v:shape>
            </v:group>
            <v:group style="position:absolute;left:3131;top:2514;width:10;height:20" coordorigin="3131,2514" coordsize="10,20">
              <v:shape style="position:absolute;left:3131;top:2514;width:10;height:20" coordorigin="3131,2514" coordsize="10,20" path="m3131,2534l3141,2534,3141,2514,3131,2514,3131,2534xe" filled="true" fillcolor="#000000" stroked="false">
                <v:path arrowok="t"/>
                <v:fill type="solid"/>
              </v:shape>
            </v:group>
            <v:group style="position:absolute;left:3131;top:2534;width:10;height:20" coordorigin="3131,2534" coordsize="10,20">
              <v:shape style="position:absolute;left:3131;top:2534;width:10;height:20" coordorigin="3131,2534" coordsize="10,20" path="m3131,2553l3141,2553,3141,2534,3131,2534,3131,2553xe" filled="true" fillcolor="#000000" stroked="false">
                <v:path arrowok="t"/>
                <v:fill type="solid"/>
              </v:shape>
            </v:group>
            <v:group style="position:absolute;left:3131;top:2553;width:10;height:20" coordorigin="3131,2553" coordsize="10,20">
              <v:shape style="position:absolute;left:3131;top:2553;width:10;height:20" coordorigin="3131,2553" coordsize="10,20" path="m3131,2572l3141,2572,3141,2553,3131,2553,3131,2572xe" filled="true" fillcolor="#000000" stroked="false">
                <v:path arrowok="t"/>
                <v:fill type="solid"/>
              </v:shape>
            </v:group>
            <v:group style="position:absolute;left:3131;top:2572;width:10;height:20" coordorigin="3131,2572" coordsize="10,20">
              <v:shape style="position:absolute;left:3131;top:2572;width:10;height:20" coordorigin="3131,2572" coordsize="10,20" path="m3131,2591l3141,2591,3141,2572,3131,2572,3131,2591xe" filled="true" fillcolor="#000000" stroked="false">
                <v:path arrowok="t"/>
                <v:fill type="solid"/>
              </v:shape>
            </v:group>
            <v:group style="position:absolute;left:3131;top:2598;width:10;height:2" coordorigin="3131,2598" coordsize="10,2">
              <v:shape style="position:absolute;left:3131;top:2598;width:10;height:2" coordorigin="3131,2598" coordsize="10,0" path="m3131,2598l3141,2598e" filled="false" stroked="true" strokeweight=".720001pt" strokecolor="#000000">
                <v:path arrowok="t"/>
              </v:shape>
            </v:group>
            <v:group style="position:absolute;left:4428;top:2361;width:10;height:20" coordorigin="4428,2361" coordsize="10,20">
              <v:shape style="position:absolute;left:4428;top:2361;width:10;height:20" coordorigin="4428,2361" coordsize="10,20" path="m4428,2380l4438,2380,4438,2361,4428,2361,4428,2380xe" filled="true" fillcolor="#000000" stroked="false">
                <v:path arrowok="t"/>
                <v:fill type="solid"/>
              </v:shape>
            </v:group>
            <v:group style="position:absolute;left:4428;top:2380;width:10;height:20" coordorigin="4428,2380" coordsize="10,20">
              <v:shape style="position:absolute;left:4428;top:2380;width:10;height:20" coordorigin="4428,2380" coordsize="10,20" path="m4428,2399l4438,2399,4438,2380,4428,2380,4428,2399xe" filled="true" fillcolor="#000000" stroked="false">
                <v:path arrowok="t"/>
                <v:fill type="solid"/>
              </v:shape>
            </v:group>
            <v:group style="position:absolute;left:4428;top:2399;width:10;height:20" coordorigin="4428,2399" coordsize="10,20">
              <v:shape style="position:absolute;left:4428;top:2399;width:10;height:20" coordorigin="4428,2399" coordsize="10,20" path="m4428,2418l4438,2418,4438,2399,4428,2399,4428,2418xe" filled="true" fillcolor="#000000" stroked="false">
                <v:path arrowok="t"/>
                <v:fill type="solid"/>
              </v:shape>
            </v:group>
            <v:group style="position:absolute;left:4428;top:2418;width:10;height:20" coordorigin="4428,2418" coordsize="10,20">
              <v:shape style="position:absolute;left:4428;top:2418;width:10;height:20" coordorigin="4428,2418" coordsize="10,20" path="m4428,2438l4438,2438,4438,2418,4428,2418,4428,2438xe" filled="true" fillcolor="#000000" stroked="false">
                <v:path arrowok="t"/>
                <v:fill type="solid"/>
              </v:shape>
            </v:group>
            <v:group style="position:absolute;left:4428;top:2438;width:10;height:20" coordorigin="4428,2438" coordsize="10,20">
              <v:shape style="position:absolute;left:4428;top:2438;width:10;height:20" coordorigin="4428,2438" coordsize="10,20" path="m4428,2457l4438,2457,4438,2438,4428,2438,4428,2457xe" filled="true" fillcolor="#000000" stroked="false">
                <v:path arrowok="t"/>
                <v:fill type="solid"/>
              </v:shape>
            </v:group>
            <v:group style="position:absolute;left:4428;top:2457;width:10;height:20" coordorigin="4428,2457" coordsize="10,20">
              <v:shape style="position:absolute;left:4428;top:2457;width:10;height:20" coordorigin="4428,2457" coordsize="10,20" path="m4428,2476l4438,2476,4438,2457,4428,2457,4428,2476xe" filled="true" fillcolor="#000000" stroked="false">
                <v:path arrowok="t"/>
                <v:fill type="solid"/>
              </v:shape>
            </v:group>
            <v:group style="position:absolute;left:4428;top:2476;width:10;height:20" coordorigin="4428,2476" coordsize="10,20">
              <v:shape style="position:absolute;left:4428;top:2476;width:10;height:20" coordorigin="4428,2476" coordsize="10,20" path="m4428,2495l4438,2495,4438,2476,4428,2476,4428,2495xe" filled="true" fillcolor="#000000" stroked="false">
                <v:path arrowok="t"/>
                <v:fill type="solid"/>
              </v:shape>
            </v:group>
            <v:group style="position:absolute;left:4428;top:2495;width:10;height:20" coordorigin="4428,2495" coordsize="10,20">
              <v:shape style="position:absolute;left:4428;top:2495;width:10;height:20" coordorigin="4428,2495" coordsize="10,20" path="m4428,2514l4438,2514,4438,2495,4428,2495,4428,2514xe" filled="true" fillcolor="#000000" stroked="false">
                <v:path arrowok="t"/>
                <v:fill type="solid"/>
              </v:shape>
            </v:group>
            <v:group style="position:absolute;left:6334;top:2361;width:10;height:20" coordorigin="6334,2361" coordsize="10,20">
              <v:shape style="position:absolute;left:6334;top:2361;width:10;height:20" coordorigin="6334,2361" coordsize="10,20" path="m6334,2380l6344,2380,6344,2361,6334,2361,6334,2380xe" filled="true" fillcolor="#000000" stroked="false">
                <v:path arrowok="t"/>
                <v:fill type="solid"/>
              </v:shape>
            </v:group>
            <v:group style="position:absolute;left:6334;top:2380;width:10;height:20" coordorigin="6334,2380" coordsize="10,20">
              <v:shape style="position:absolute;left:6334;top:2380;width:10;height:20" coordorigin="6334,2380" coordsize="10,20" path="m6334,2399l6344,2399,6344,2380,6334,2380,6334,2399xe" filled="true" fillcolor="#000000" stroked="false">
                <v:path arrowok="t"/>
                <v:fill type="solid"/>
              </v:shape>
            </v:group>
            <v:group style="position:absolute;left:6334;top:2399;width:10;height:20" coordorigin="6334,2399" coordsize="10,20">
              <v:shape style="position:absolute;left:6334;top:2399;width:10;height:20" coordorigin="6334,2399" coordsize="10,20" path="m6334,2418l6344,2418,6344,2399,6334,2399,6334,2418xe" filled="true" fillcolor="#000000" stroked="false">
                <v:path arrowok="t"/>
                <v:fill type="solid"/>
              </v:shape>
            </v:group>
            <v:group style="position:absolute;left:6334;top:2418;width:10;height:20" coordorigin="6334,2418" coordsize="10,20">
              <v:shape style="position:absolute;left:6334;top:2418;width:10;height:20" coordorigin="6334,2418" coordsize="10,20" path="m6334,2438l6344,2438,6344,2418,6334,2418,6334,2438xe" filled="true" fillcolor="#000000" stroked="false">
                <v:path arrowok="t"/>
                <v:fill type="solid"/>
              </v:shape>
            </v:group>
            <v:group style="position:absolute;left:6334;top:2438;width:10;height:20" coordorigin="6334,2438" coordsize="10,20">
              <v:shape style="position:absolute;left:6334;top:2438;width:10;height:20" coordorigin="6334,2438" coordsize="10,20" path="m6334,2457l6344,2457,6344,2438,6334,2438,6334,2457xe" filled="true" fillcolor="#000000" stroked="false">
                <v:path arrowok="t"/>
                <v:fill type="solid"/>
              </v:shape>
            </v:group>
            <v:group style="position:absolute;left:6334;top:2457;width:10;height:20" coordorigin="6334,2457" coordsize="10,20">
              <v:shape style="position:absolute;left:6334;top:2457;width:10;height:20" coordorigin="6334,2457" coordsize="10,20" path="m6334,2476l6344,2476,6344,2457,6334,2457,6334,2476xe" filled="true" fillcolor="#000000" stroked="false">
                <v:path arrowok="t"/>
                <v:fill type="solid"/>
              </v:shape>
            </v:group>
            <v:group style="position:absolute;left:6334;top:2476;width:10;height:20" coordorigin="6334,2476" coordsize="10,20">
              <v:shape style="position:absolute;left:6334;top:2476;width:10;height:20" coordorigin="6334,2476" coordsize="10,20" path="m6334,2495l6344,2495,6344,2476,6334,2476,6334,2495xe" filled="true" fillcolor="#000000" stroked="false">
                <v:path arrowok="t"/>
                <v:fill type="solid"/>
              </v:shape>
            </v:group>
            <v:group style="position:absolute;left:6334;top:2495;width:10;height:20" coordorigin="6334,2495" coordsize="10,20">
              <v:shape style="position:absolute;left:6334;top:2495;width:10;height:20" coordorigin="6334,2495" coordsize="10,20" path="m6334,2514l6344,2514,6344,2495,6334,2495,6334,2514xe" filled="true" fillcolor="#000000" stroked="false">
                <v:path arrowok="t"/>
                <v:fill type="solid"/>
              </v:shape>
            </v:group>
            <v:group style="position:absolute;left:6334;top:2514;width:10;height:20" coordorigin="6334,2514" coordsize="10,20">
              <v:shape style="position:absolute;left:6334;top:2514;width:10;height:20" coordorigin="6334,2514" coordsize="10,20" path="m6334,2534l6344,2534,6344,2514,6334,2514,6334,2534xe" filled="true" fillcolor="#000000" stroked="false">
                <v:path arrowok="t"/>
                <v:fill type="solid"/>
              </v:shape>
            </v:group>
            <v:group style="position:absolute;left:6334;top:2534;width:10;height:20" coordorigin="6334,2534" coordsize="10,20">
              <v:shape style="position:absolute;left:6334;top:2534;width:10;height:20" coordorigin="6334,2534" coordsize="10,20" path="m6334,2553l6344,2553,6344,2534,6334,2534,6334,2553xe" filled="true" fillcolor="#000000" stroked="false">
                <v:path arrowok="t"/>
                <v:fill type="solid"/>
              </v:shape>
            </v:group>
            <v:group style="position:absolute;left:6334;top:2553;width:10;height:20" coordorigin="6334,2553" coordsize="10,20">
              <v:shape style="position:absolute;left:6334;top:2553;width:10;height:20" coordorigin="6334,2553" coordsize="10,20" path="m6334,2572l6344,2572,6344,2553,6334,2553,6334,2572xe" filled="true" fillcolor="#000000" stroked="false">
                <v:path arrowok="t"/>
                <v:fill type="solid"/>
              </v:shape>
            </v:group>
            <v:group style="position:absolute;left:6334;top:2572;width:10;height:20" coordorigin="6334,2572" coordsize="10,20">
              <v:shape style="position:absolute;left:6334;top:2572;width:10;height:20" coordorigin="6334,2572" coordsize="10,20" path="m6334,2591l6344,2591,6344,2572,6334,2572,6334,2591xe" filled="true" fillcolor="#000000" stroked="false">
                <v:path arrowok="t"/>
                <v:fill type="solid"/>
              </v:shape>
            </v:group>
            <v:group style="position:absolute;left:6334;top:2598;width:10;height:2" coordorigin="6334,2598" coordsize="10,2">
              <v:shape style="position:absolute;left:6334;top:2598;width:10;height:2" coordorigin="6334,2598" coordsize="10,0" path="m6334,2598l6344,2598e" filled="false" stroked="true" strokeweight=".720001pt" strokecolor="#000000">
                <v:path arrowok="t"/>
              </v:shape>
            </v:group>
            <v:group style="position:absolute;left:7820;top:2361;width:10;height:20" coordorigin="7820,2361" coordsize="10,20">
              <v:shape style="position:absolute;left:7820;top:2361;width:10;height:20" coordorigin="7820,2361" coordsize="10,20" path="m7820,2380l7829,2380,7829,2361,7820,2361,7820,2380xe" filled="true" fillcolor="#000000" stroked="false">
                <v:path arrowok="t"/>
                <v:fill type="solid"/>
              </v:shape>
            </v:group>
            <v:group style="position:absolute;left:7820;top:2380;width:10;height:20" coordorigin="7820,2380" coordsize="10,20">
              <v:shape style="position:absolute;left:7820;top:2380;width:10;height:20" coordorigin="7820,2380" coordsize="10,20" path="m7820,2399l7829,2399,7829,2380,7820,2380,7820,2399xe" filled="true" fillcolor="#000000" stroked="false">
                <v:path arrowok="t"/>
                <v:fill type="solid"/>
              </v:shape>
            </v:group>
            <v:group style="position:absolute;left:7820;top:2399;width:10;height:20" coordorigin="7820,2399" coordsize="10,20">
              <v:shape style="position:absolute;left:7820;top:2399;width:10;height:20" coordorigin="7820,2399" coordsize="10,20" path="m7820,2418l7829,2418,7829,2399,7820,2399,7820,2418xe" filled="true" fillcolor="#000000" stroked="false">
                <v:path arrowok="t"/>
                <v:fill type="solid"/>
              </v:shape>
            </v:group>
            <v:group style="position:absolute;left:7820;top:2418;width:10;height:20" coordorigin="7820,2418" coordsize="10,20">
              <v:shape style="position:absolute;left:7820;top:2418;width:10;height:20" coordorigin="7820,2418" coordsize="10,20" path="m7820,2438l7829,2438,7829,2418,7820,2418,7820,2438xe" filled="true" fillcolor="#000000" stroked="false">
                <v:path arrowok="t"/>
                <v:fill type="solid"/>
              </v:shape>
            </v:group>
            <v:group style="position:absolute;left:7820;top:2438;width:10;height:20" coordorigin="7820,2438" coordsize="10,20">
              <v:shape style="position:absolute;left:7820;top:2438;width:10;height:20" coordorigin="7820,2438" coordsize="10,20" path="m7820,2457l7829,2457,7829,2438,7820,2438,7820,2457xe" filled="true" fillcolor="#000000" stroked="false">
                <v:path arrowok="t"/>
                <v:fill type="solid"/>
              </v:shape>
            </v:group>
            <v:group style="position:absolute;left:7820;top:2457;width:10;height:20" coordorigin="7820,2457" coordsize="10,20">
              <v:shape style="position:absolute;left:7820;top:2457;width:10;height:20" coordorigin="7820,2457" coordsize="10,20" path="m7820,2476l7829,2476,7829,2457,7820,2457,7820,2476xe" filled="true" fillcolor="#000000" stroked="false">
                <v:path arrowok="t"/>
                <v:fill type="solid"/>
              </v:shape>
            </v:group>
            <v:group style="position:absolute;left:7820;top:2476;width:10;height:20" coordorigin="7820,2476" coordsize="10,20">
              <v:shape style="position:absolute;left:7820;top:2476;width:10;height:20" coordorigin="7820,2476" coordsize="10,20" path="m7820,2495l7829,2495,7829,2476,7820,2476,7820,2495xe" filled="true" fillcolor="#000000" stroked="false">
                <v:path arrowok="t"/>
                <v:fill type="solid"/>
              </v:shape>
            </v:group>
            <v:group style="position:absolute;left:7820;top:2495;width:10;height:20" coordorigin="7820,2495" coordsize="10,20">
              <v:shape style="position:absolute;left:7820;top:2495;width:10;height:20" coordorigin="7820,2495" coordsize="10,20" path="m7820,2514l7829,2514,7829,2495,7820,2495,7820,2514xe" filled="true" fillcolor="#000000" stroked="false">
                <v:path arrowok="t"/>
                <v:fill type="solid"/>
              </v:shape>
            </v:group>
            <v:group style="position:absolute;left:7820;top:2514;width:10;height:20" coordorigin="7820,2514" coordsize="10,20">
              <v:shape style="position:absolute;left:7820;top:2514;width:10;height:20" coordorigin="7820,2514" coordsize="10,20" path="m7820,2534l7829,2534,7829,2514,7820,2514,7820,2534xe" filled="true" fillcolor="#000000" stroked="false">
                <v:path arrowok="t"/>
                <v:fill type="solid"/>
              </v:shape>
            </v:group>
            <v:group style="position:absolute;left:7820;top:2534;width:10;height:20" coordorigin="7820,2534" coordsize="10,20">
              <v:shape style="position:absolute;left:7820;top:2534;width:10;height:20" coordorigin="7820,2534" coordsize="10,20" path="m7820,2553l7829,2553,7829,2534,7820,2534,7820,2553xe" filled="true" fillcolor="#000000" stroked="false">
                <v:path arrowok="t"/>
                <v:fill type="solid"/>
              </v:shape>
            </v:group>
            <v:group style="position:absolute;left:7820;top:2553;width:10;height:20" coordorigin="7820,2553" coordsize="10,20">
              <v:shape style="position:absolute;left:7820;top:2553;width:10;height:20" coordorigin="7820,2553" coordsize="10,20" path="m7820,2572l7829,2572,7829,2553,7820,2553,7820,2572xe" filled="true" fillcolor="#000000" stroked="false">
                <v:path arrowok="t"/>
                <v:fill type="solid"/>
              </v:shape>
            </v:group>
            <v:group style="position:absolute;left:7820;top:2572;width:10;height:20" coordorigin="7820,2572" coordsize="10,20">
              <v:shape style="position:absolute;left:7820;top:2572;width:10;height:20" coordorigin="7820,2572" coordsize="10,20" path="m7820,2591l7829,2591,7829,2572,7820,2572,7820,2591xe" filled="true" fillcolor="#000000" stroked="false">
                <v:path arrowok="t"/>
                <v:fill type="solid"/>
              </v:shape>
            </v:group>
            <v:group style="position:absolute;left:7820;top:2598;width:10;height:2" coordorigin="7820,2598" coordsize="10,2">
              <v:shape style="position:absolute;left:7820;top:2598;width:10;height:2" coordorigin="7820,2598" coordsize="10,0" path="m7820,2598l7829,2598e" filled="false" stroked="true" strokeweight=".720001pt" strokecolor="#000000">
                <v:path arrowok="t"/>
              </v:shape>
            </v:group>
            <v:group style="position:absolute;left:8462;top:2361;width:10;height:20" coordorigin="8462,2361" coordsize="10,20">
              <v:shape style="position:absolute;left:8462;top:2361;width:10;height:20" coordorigin="8462,2361" coordsize="10,20" path="m8462,2380l8472,2380,8472,2361,8462,2361,8462,2380xe" filled="true" fillcolor="#000000" stroked="false">
                <v:path arrowok="t"/>
                <v:fill type="solid"/>
              </v:shape>
            </v:group>
            <v:group style="position:absolute;left:8462;top:2380;width:10;height:20" coordorigin="8462,2380" coordsize="10,20">
              <v:shape style="position:absolute;left:8462;top:2380;width:10;height:20" coordorigin="8462,2380" coordsize="10,20" path="m8462,2399l8472,2399,8472,2380,8462,2380,8462,2399xe" filled="true" fillcolor="#000000" stroked="false">
                <v:path arrowok="t"/>
                <v:fill type="solid"/>
              </v:shape>
            </v:group>
            <v:group style="position:absolute;left:8462;top:2399;width:10;height:20" coordorigin="8462,2399" coordsize="10,20">
              <v:shape style="position:absolute;left:8462;top:2399;width:10;height:20" coordorigin="8462,2399" coordsize="10,20" path="m8462,2418l8472,2418,8472,2399,8462,2399,8462,2418xe" filled="true" fillcolor="#000000" stroked="false">
                <v:path arrowok="t"/>
                <v:fill type="solid"/>
              </v:shape>
            </v:group>
            <v:group style="position:absolute;left:8462;top:2418;width:10;height:20" coordorigin="8462,2418" coordsize="10,20">
              <v:shape style="position:absolute;left:8462;top:2418;width:10;height:20" coordorigin="8462,2418" coordsize="10,20" path="m8462,2438l8472,2438,8472,2418,8462,2418,8462,2438xe" filled="true" fillcolor="#000000" stroked="false">
                <v:path arrowok="t"/>
                <v:fill type="solid"/>
              </v:shape>
            </v:group>
            <v:group style="position:absolute;left:8462;top:2438;width:10;height:20" coordorigin="8462,2438" coordsize="10,20">
              <v:shape style="position:absolute;left:8462;top:2438;width:10;height:20" coordorigin="8462,2438" coordsize="10,20" path="m8462,2457l8472,2457,8472,2438,8462,2438,8462,2457xe" filled="true" fillcolor="#000000" stroked="false">
                <v:path arrowok="t"/>
                <v:fill type="solid"/>
              </v:shape>
            </v:group>
            <v:group style="position:absolute;left:8462;top:2457;width:10;height:20" coordorigin="8462,2457" coordsize="10,20">
              <v:shape style="position:absolute;left:8462;top:2457;width:10;height:20" coordorigin="8462,2457" coordsize="10,20" path="m8462,2476l8472,2476,8472,2457,8462,2457,8462,2476xe" filled="true" fillcolor="#000000" stroked="false">
                <v:path arrowok="t"/>
                <v:fill type="solid"/>
              </v:shape>
            </v:group>
            <v:group style="position:absolute;left:8462;top:2476;width:10;height:20" coordorigin="8462,2476" coordsize="10,20">
              <v:shape style="position:absolute;left:8462;top:2476;width:10;height:20" coordorigin="8462,2476" coordsize="10,20" path="m8462,2495l8472,2495,8472,2476,8462,2476,8462,2495xe" filled="true" fillcolor="#000000" stroked="false">
                <v:path arrowok="t"/>
                <v:fill type="solid"/>
              </v:shape>
            </v:group>
            <v:group style="position:absolute;left:8462;top:2495;width:10;height:20" coordorigin="8462,2495" coordsize="10,20">
              <v:shape style="position:absolute;left:8462;top:2495;width:10;height:20" coordorigin="8462,2495" coordsize="10,20" path="m8462,2514l8472,2514,8472,2495,8462,2495,8462,2514xe" filled="true" fillcolor="#000000" stroked="false">
                <v:path arrowok="t"/>
                <v:fill type="solid"/>
              </v:shape>
            </v:group>
            <v:group style="position:absolute;left:8462;top:2514;width:10;height:20" coordorigin="8462,2514" coordsize="10,20">
              <v:shape style="position:absolute;left:8462;top:2514;width:10;height:20" coordorigin="8462,2514" coordsize="10,20" path="m8462,2534l8472,2534,8472,2514,8462,2514,8462,2534xe" filled="true" fillcolor="#000000" stroked="false">
                <v:path arrowok="t"/>
                <v:fill type="solid"/>
              </v:shape>
            </v:group>
            <v:group style="position:absolute;left:8462;top:2534;width:10;height:20" coordorigin="8462,2534" coordsize="10,20">
              <v:shape style="position:absolute;left:8462;top:2534;width:10;height:20" coordorigin="8462,2534" coordsize="10,20" path="m8462,2553l8472,2553,8472,2534,8462,2534,8462,2553xe" filled="true" fillcolor="#000000" stroked="false">
                <v:path arrowok="t"/>
                <v:fill type="solid"/>
              </v:shape>
            </v:group>
            <v:group style="position:absolute;left:8462;top:2553;width:10;height:20" coordorigin="8462,2553" coordsize="10,20">
              <v:shape style="position:absolute;left:8462;top:2553;width:10;height:20" coordorigin="8462,2553" coordsize="10,20" path="m8462,2572l8472,2572,8472,2553,8462,2553,8462,2572xe" filled="true" fillcolor="#000000" stroked="false">
                <v:path arrowok="t"/>
                <v:fill type="solid"/>
              </v:shape>
            </v:group>
            <v:group style="position:absolute;left:8462;top:2572;width:10;height:20" coordorigin="8462,2572" coordsize="10,20">
              <v:shape style="position:absolute;left:8462;top:2572;width:10;height:20" coordorigin="8462,2572" coordsize="10,20" path="m8462,2591l8472,2591,8472,2572,8462,2572,8462,2591xe" filled="true" fillcolor="#000000" stroked="false">
                <v:path arrowok="t"/>
                <v:fill type="solid"/>
              </v:shape>
            </v:group>
            <v:group style="position:absolute;left:8462;top:2598;width:10;height:2" coordorigin="8462,2598" coordsize="10,2">
              <v:shape style="position:absolute;left:8462;top:2598;width:10;height:2" coordorigin="8462,2598" coordsize="10,0" path="m8462,2598l8472,2598e" filled="false" stroked="true" strokeweight=".720001pt" strokecolor="#000000">
                <v:path arrowok="t"/>
              </v:shape>
            </v:group>
            <v:group style="position:absolute;left:9594;top:2361;width:10;height:20" coordorigin="9594,2361" coordsize="10,20">
              <v:shape style="position:absolute;left:9594;top:2361;width:10;height:20" coordorigin="9594,2361" coordsize="10,20" path="m9594,2380l9603,2380,9603,2361,9594,2361,9594,2380xe" filled="true" fillcolor="#000000" stroked="false">
                <v:path arrowok="t"/>
                <v:fill type="solid"/>
              </v:shape>
            </v:group>
            <v:group style="position:absolute;left:9594;top:2380;width:10;height:20" coordorigin="9594,2380" coordsize="10,20">
              <v:shape style="position:absolute;left:9594;top:2380;width:10;height:20" coordorigin="9594,2380" coordsize="10,20" path="m9594,2399l9603,2399,9603,2380,9594,2380,9594,2399xe" filled="true" fillcolor="#000000" stroked="false">
                <v:path arrowok="t"/>
                <v:fill type="solid"/>
              </v:shape>
            </v:group>
            <v:group style="position:absolute;left:9594;top:2399;width:10;height:20" coordorigin="9594,2399" coordsize="10,20">
              <v:shape style="position:absolute;left:9594;top:2399;width:10;height:20" coordorigin="9594,2399" coordsize="10,20" path="m9594,2418l9603,2418,9603,2399,9594,2399,9594,2418xe" filled="true" fillcolor="#000000" stroked="false">
                <v:path arrowok="t"/>
                <v:fill type="solid"/>
              </v:shape>
            </v:group>
            <v:group style="position:absolute;left:9594;top:2418;width:10;height:20" coordorigin="9594,2418" coordsize="10,20">
              <v:shape style="position:absolute;left:9594;top:2418;width:10;height:20" coordorigin="9594,2418" coordsize="10,20" path="m9594,2438l9603,2438,9603,2418,9594,2418,9594,2438xe" filled="true" fillcolor="#000000" stroked="false">
                <v:path arrowok="t"/>
                <v:fill type="solid"/>
              </v:shape>
            </v:group>
            <v:group style="position:absolute;left:9594;top:2438;width:10;height:20" coordorigin="9594,2438" coordsize="10,20">
              <v:shape style="position:absolute;left:9594;top:2438;width:10;height:20" coordorigin="9594,2438" coordsize="10,20" path="m9594,2457l9603,2457,9603,2438,9594,2438,9594,2457xe" filled="true" fillcolor="#000000" stroked="false">
                <v:path arrowok="t"/>
                <v:fill type="solid"/>
              </v:shape>
            </v:group>
            <v:group style="position:absolute;left:9594;top:2457;width:10;height:20" coordorigin="9594,2457" coordsize="10,20">
              <v:shape style="position:absolute;left:9594;top:2457;width:10;height:20" coordorigin="9594,2457" coordsize="10,20" path="m9594,2476l9603,2476,9603,2457,9594,2457,9594,2476xe" filled="true" fillcolor="#000000" stroked="false">
                <v:path arrowok="t"/>
                <v:fill type="solid"/>
              </v:shape>
            </v:group>
            <v:group style="position:absolute;left:9594;top:2476;width:10;height:20" coordorigin="9594,2476" coordsize="10,20">
              <v:shape style="position:absolute;left:9594;top:2476;width:10;height:20" coordorigin="9594,2476" coordsize="10,20" path="m9594,2495l9603,2495,9603,2476,9594,2476,9594,2495xe" filled="true" fillcolor="#000000" stroked="false">
                <v:path arrowok="t"/>
                <v:fill type="solid"/>
              </v:shape>
            </v:group>
            <v:group style="position:absolute;left:9594;top:2495;width:10;height:20" coordorigin="9594,2495" coordsize="10,20">
              <v:shape style="position:absolute;left:9594;top:2495;width:10;height:20" coordorigin="9594,2495" coordsize="10,20" path="m9594,2514l9603,2514,9603,2495,9594,2495,9594,2514xe" filled="true" fillcolor="#000000" stroked="false">
                <v:path arrowok="t"/>
                <v:fill type="solid"/>
              </v:shape>
            </v:group>
            <v:group style="position:absolute;left:9594;top:2514;width:10;height:20" coordorigin="9594,2514" coordsize="10,20">
              <v:shape style="position:absolute;left:9594;top:2514;width:10;height:20" coordorigin="9594,2514" coordsize="10,20" path="m9594,2534l9603,2534,9603,2514,9594,2514,9594,2534xe" filled="true" fillcolor="#000000" stroked="false">
                <v:path arrowok="t"/>
                <v:fill type="solid"/>
              </v:shape>
            </v:group>
            <v:group style="position:absolute;left:9594;top:2534;width:10;height:20" coordorigin="9594,2534" coordsize="10,20">
              <v:shape style="position:absolute;left:9594;top:2534;width:10;height:20" coordorigin="9594,2534" coordsize="10,20" path="m9594,2553l9603,2553,9603,2534,9594,2534,9594,2553xe" filled="true" fillcolor="#000000" stroked="false">
                <v:path arrowok="t"/>
                <v:fill type="solid"/>
              </v:shape>
            </v:group>
            <v:group style="position:absolute;left:9594;top:2553;width:10;height:20" coordorigin="9594,2553" coordsize="10,20">
              <v:shape style="position:absolute;left:9594;top:2553;width:10;height:20" coordorigin="9594,2553" coordsize="10,20" path="m9594,2572l9603,2572,9603,2553,9594,2553,9594,2572xe" filled="true" fillcolor="#000000" stroked="false">
                <v:path arrowok="t"/>
                <v:fill type="solid"/>
              </v:shape>
            </v:group>
            <v:group style="position:absolute;left:9594;top:2572;width:10;height:20" coordorigin="9594,2572" coordsize="10,20">
              <v:shape style="position:absolute;left:9594;top:2572;width:10;height:20" coordorigin="9594,2572" coordsize="10,20" path="m9594,2591l9603,2591,9603,2572,9594,2572,9594,2591xe" filled="true" fillcolor="#000000" stroked="false">
                <v:path arrowok="t"/>
                <v:fill type="solid"/>
              </v:shape>
            </v:group>
            <v:group style="position:absolute;left:9594;top:2598;width:10;height:2" coordorigin="9594,2598" coordsize="10,2">
              <v:shape style="position:absolute;left:9594;top:2598;width:10;height:2" coordorigin="9594,2598" coordsize="10,0" path="m9594,2598l9603,2598e" filled="false" stroked="true" strokeweight=".720001pt" strokecolor="#000000">
                <v:path arrowok="t"/>
              </v:shape>
            </v:group>
            <v:group style="position:absolute;left:10162;top:2361;width:10;height:20" coordorigin="10162,2361" coordsize="10,20">
              <v:shape style="position:absolute;left:10162;top:2361;width:10;height:20" coordorigin="10162,2361" coordsize="10,20" path="m10162,2380l10172,2380,10172,2361,10162,2361,10162,2380xe" filled="true" fillcolor="#000000" stroked="false">
                <v:path arrowok="t"/>
                <v:fill type="solid"/>
              </v:shape>
            </v:group>
            <v:group style="position:absolute;left:10162;top:2380;width:10;height:20" coordorigin="10162,2380" coordsize="10,20">
              <v:shape style="position:absolute;left:10162;top:2380;width:10;height:20" coordorigin="10162,2380" coordsize="10,20" path="m10162,2399l10172,2399,10172,2380,10162,2380,10162,2399xe" filled="true" fillcolor="#000000" stroked="false">
                <v:path arrowok="t"/>
                <v:fill type="solid"/>
              </v:shape>
            </v:group>
            <v:group style="position:absolute;left:10162;top:2399;width:10;height:20" coordorigin="10162,2399" coordsize="10,20">
              <v:shape style="position:absolute;left:10162;top:2399;width:10;height:20" coordorigin="10162,2399" coordsize="10,20" path="m10162,2418l10172,2418,10172,2399,10162,2399,10162,2418xe" filled="true" fillcolor="#000000" stroked="false">
                <v:path arrowok="t"/>
                <v:fill type="solid"/>
              </v:shape>
            </v:group>
            <v:group style="position:absolute;left:10162;top:2418;width:10;height:20" coordorigin="10162,2418" coordsize="10,20">
              <v:shape style="position:absolute;left:10162;top:2418;width:10;height:20" coordorigin="10162,2418" coordsize="10,20" path="m10162,2438l10172,2438,10172,2418,10162,2418,10162,2438xe" filled="true" fillcolor="#000000" stroked="false">
                <v:path arrowok="t"/>
                <v:fill type="solid"/>
              </v:shape>
            </v:group>
            <v:group style="position:absolute;left:10162;top:2438;width:10;height:20" coordorigin="10162,2438" coordsize="10,20">
              <v:shape style="position:absolute;left:10162;top:2438;width:10;height:20" coordorigin="10162,2438" coordsize="10,20" path="m10162,2457l10172,2457,10172,2438,10162,2438,10162,2457xe" filled="true" fillcolor="#000000" stroked="false">
                <v:path arrowok="t"/>
                <v:fill type="solid"/>
              </v:shape>
            </v:group>
            <v:group style="position:absolute;left:10162;top:2457;width:10;height:20" coordorigin="10162,2457" coordsize="10,20">
              <v:shape style="position:absolute;left:10162;top:2457;width:10;height:20" coordorigin="10162,2457" coordsize="10,20" path="m10162,2476l10172,2476,10172,2457,10162,2457,10162,2476xe" filled="true" fillcolor="#000000" stroked="false">
                <v:path arrowok="t"/>
                <v:fill type="solid"/>
              </v:shape>
            </v:group>
            <v:group style="position:absolute;left:10162;top:2476;width:10;height:20" coordorigin="10162,2476" coordsize="10,20">
              <v:shape style="position:absolute;left:10162;top:2476;width:10;height:20" coordorigin="10162,2476" coordsize="10,20" path="m10162,2495l10172,2495,10172,2476,10162,2476,10162,2495xe" filled="true" fillcolor="#000000" stroked="false">
                <v:path arrowok="t"/>
                <v:fill type="solid"/>
              </v:shape>
            </v:group>
            <v:group style="position:absolute;left:10162;top:2495;width:10;height:20" coordorigin="10162,2495" coordsize="10,20">
              <v:shape style="position:absolute;left:10162;top:2495;width:10;height:20" coordorigin="10162,2495" coordsize="10,20" path="m10162,2514l10172,2514,10172,2495,10162,2495,10162,2514xe" filled="true" fillcolor="#000000" stroked="false">
                <v:path arrowok="t"/>
                <v:fill type="solid"/>
              </v:shape>
            </v:group>
            <v:group style="position:absolute;left:10162;top:2514;width:10;height:20" coordorigin="10162,2514" coordsize="10,20">
              <v:shape style="position:absolute;left:10162;top:2514;width:10;height:20" coordorigin="10162,2514" coordsize="10,20" path="m10162,2534l10172,2534,10172,2514,10162,2514,10162,2534xe" filled="true" fillcolor="#000000" stroked="false">
                <v:path arrowok="t"/>
                <v:fill type="solid"/>
              </v:shape>
            </v:group>
            <v:group style="position:absolute;left:10162;top:2534;width:10;height:20" coordorigin="10162,2534" coordsize="10,20">
              <v:shape style="position:absolute;left:10162;top:2534;width:10;height:20" coordorigin="10162,2534" coordsize="10,20" path="m10162,2553l10172,2553,10172,2534,10162,2534,10162,2553xe" filled="true" fillcolor="#000000" stroked="false">
                <v:path arrowok="t"/>
                <v:fill type="solid"/>
              </v:shape>
            </v:group>
            <v:group style="position:absolute;left:10162;top:2553;width:10;height:20" coordorigin="10162,2553" coordsize="10,20">
              <v:shape style="position:absolute;left:10162;top:2553;width:10;height:20" coordorigin="10162,2553" coordsize="10,20" path="m10162,2572l10172,2572,10172,2553,10162,2553,10162,2572xe" filled="true" fillcolor="#000000" stroked="false">
                <v:path arrowok="t"/>
                <v:fill type="solid"/>
              </v:shape>
            </v:group>
            <v:group style="position:absolute;left:10162;top:2572;width:10;height:20" coordorigin="10162,2572" coordsize="10,20">
              <v:shape style="position:absolute;left:10162;top:2572;width:10;height:20" coordorigin="10162,2572" coordsize="10,20" path="m10162,2591l10172,2591,10172,2572,10162,2572,10162,2591xe" filled="true" fillcolor="#000000" stroked="false">
                <v:path arrowok="t"/>
                <v:fill type="solid"/>
              </v:shape>
            </v:group>
            <v:group style="position:absolute;left:10162;top:2598;width:10;height:2" coordorigin="10162,2598" coordsize="10,2">
              <v:shape style="position:absolute;left:10162;top:2598;width:10;height:2" coordorigin="10162,2598" coordsize="10,0" path="m10162,2598l10172,2598e" filled="false" stroked="true" strokeweight=".720001pt" strokecolor="#000000">
                <v:path arrowok="t"/>
              </v:shape>
            </v:group>
            <v:group style="position:absolute;left:11437;top:2361;width:10;height:20" coordorigin="11437,2361" coordsize="10,20">
              <v:shape style="position:absolute;left:11437;top:2361;width:10;height:20" coordorigin="11437,2361" coordsize="10,20" path="m11437,2380l11446,2380,11446,2361,11437,2361,11437,2380xe" filled="true" fillcolor="#000000" stroked="false">
                <v:path arrowok="t"/>
                <v:fill type="solid"/>
              </v:shape>
            </v:group>
            <v:group style="position:absolute;left:11437;top:2380;width:10;height:20" coordorigin="11437,2380" coordsize="10,20">
              <v:shape style="position:absolute;left:11437;top:2380;width:10;height:20" coordorigin="11437,2380" coordsize="10,20" path="m11437,2399l11446,2399,11446,2380,11437,2380,11437,2399xe" filled="true" fillcolor="#000000" stroked="false">
                <v:path arrowok="t"/>
                <v:fill type="solid"/>
              </v:shape>
            </v:group>
            <v:group style="position:absolute;left:11437;top:2399;width:10;height:20" coordorigin="11437,2399" coordsize="10,20">
              <v:shape style="position:absolute;left:11437;top:2399;width:10;height:20" coordorigin="11437,2399" coordsize="10,20" path="m11437,2418l11446,2418,11446,2399,11437,2399,11437,2418xe" filled="true" fillcolor="#000000" stroked="false">
                <v:path arrowok="t"/>
                <v:fill type="solid"/>
              </v:shape>
            </v:group>
            <v:group style="position:absolute;left:11437;top:2418;width:10;height:20" coordorigin="11437,2418" coordsize="10,20">
              <v:shape style="position:absolute;left:11437;top:2418;width:10;height:20" coordorigin="11437,2418" coordsize="10,20" path="m11437,2438l11446,2438,11446,2418,11437,2418,11437,2438xe" filled="true" fillcolor="#000000" stroked="false">
                <v:path arrowok="t"/>
                <v:fill type="solid"/>
              </v:shape>
            </v:group>
            <v:group style="position:absolute;left:11437;top:2438;width:10;height:20" coordorigin="11437,2438" coordsize="10,20">
              <v:shape style="position:absolute;left:11437;top:2438;width:10;height:20" coordorigin="11437,2438" coordsize="10,20" path="m11437,2457l11446,2457,11446,2438,11437,2438,11437,2457xe" filled="true" fillcolor="#000000" stroked="false">
                <v:path arrowok="t"/>
                <v:fill type="solid"/>
              </v:shape>
            </v:group>
            <v:group style="position:absolute;left:11437;top:2457;width:10;height:20" coordorigin="11437,2457" coordsize="10,20">
              <v:shape style="position:absolute;left:11437;top:2457;width:10;height:20" coordorigin="11437,2457" coordsize="10,20" path="m11437,2476l11446,2476,11446,2457,11437,2457,11437,2476xe" filled="true" fillcolor="#000000" stroked="false">
                <v:path arrowok="t"/>
                <v:fill type="solid"/>
              </v:shape>
            </v:group>
            <v:group style="position:absolute;left:11437;top:2476;width:10;height:20" coordorigin="11437,2476" coordsize="10,20">
              <v:shape style="position:absolute;left:11437;top:2476;width:10;height:20" coordorigin="11437,2476" coordsize="10,20" path="m11437,2495l11446,2495,11446,2476,11437,2476,11437,2495xe" filled="true" fillcolor="#000000" stroked="false">
                <v:path arrowok="t"/>
                <v:fill type="solid"/>
              </v:shape>
            </v:group>
            <v:group style="position:absolute;left:11437;top:2495;width:10;height:20" coordorigin="11437,2495" coordsize="10,20">
              <v:shape style="position:absolute;left:11437;top:2495;width:10;height:20" coordorigin="11437,2495" coordsize="10,20" path="m11437,2514l11446,2514,11446,2495,11437,2495,11437,2514xe" filled="true" fillcolor="#000000" stroked="false">
                <v:path arrowok="t"/>
                <v:fill type="solid"/>
              </v:shape>
            </v:group>
            <v:group style="position:absolute;left:11437;top:2514;width:10;height:20" coordorigin="11437,2514" coordsize="10,20">
              <v:shape style="position:absolute;left:11437;top:2514;width:10;height:20" coordorigin="11437,2514" coordsize="10,20" path="m11437,2534l11446,2534,11446,2514,11437,2514,11437,2534xe" filled="true" fillcolor="#000000" stroked="false">
                <v:path arrowok="t"/>
                <v:fill type="solid"/>
              </v:shape>
            </v:group>
            <v:group style="position:absolute;left:11437;top:2534;width:10;height:20" coordorigin="11437,2534" coordsize="10,20">
              <v:shape style="position:absolute;left:11437;top:2534;width:10;height:20" coordorigin="11437,2534" coordsize="10,20" path="m11437,2553l11446,2553,11446,2534,11437,2534,11437,2553xe" filled="true" fillcolor="#000000" stroked="false">
                <v:path arrowok="t"/>
                <v:fill type="solid"/>
              </v:shape>
            </v:group>
            <v:group style="position:absolute;left:11437;top:2553;width:10;height:20" coordorigin="11437,2553" coordsize="10,20">
              <v:shape style="position:absolute;left:11437;top:2553;width:10;height:20" coordorigin="11437,2553" coordsize="10,20" path="m11437,2572l11446,2572,11446,2553,11437,2553,11437,2572xe" filled="true" fillcolor="#000000" stroked="false">
                <v:path arrowok="t"/>
                <v:fill type="solid"/>
              </v:shape>
            </v:group>
            <v:group style="position:absolute;left:11437;top:2572;width:10;height:20" coordorigin="11437,2572" coordsize="10,20">
              <v:shape style="position:absolute;left:11437;top:2572;width:10;height:20" coordorigin="11437,2572" coordsize="10,20" path="m11437,2591l11446,2591,11446,2572,11437,2572,11437,2591xe" filled="true" fillcolor="#000000" stroked="false">
                <v:path arrowok="t"/>
                <v:fill type="solid"/>
              </v:shape>
            </v:group>
            <v:group style="position:absolute;left:11437;top:2598;width:10;height:2" coordorigin="11437,2598" coordsize="10,2">
              <v:shape style="position:absolute;left:11437;top:2598;width:10;height:2" coordorigin="11437,2598" coordsize="10,0" path="m11437,2598l11446,2598e" filled="false" stroked="true" strokeweight=".720001pt" strokecolor="#000000">
                <v:path arrowok="t"/>
              </v:shape>
            </v:group>
            <v:group style="position:absolute;left:12720;top:2361;width:10;height:20" coordorigin="12720,2361" coordsize="10,20">
              <v:shape style="position:absolute;left:12720;top:2361;width:10;height:20" coordorigin="12720,2361" coordsize="10,20" path="m12720,2380l12729,2380,12729,2361,12720,2361,12720,2380xe" filled="true" fillcolor="#000000" stroked="false">
                <v:path arrowok="t"/>
                <v:fill type="solid"/>
              </v:shape>
            </v:group>
            <v:group style="position:absolute;left:12720;top:2380;width:10;height:20" coordorigin="12720,2380" coordsize="10,20">
              <v:shape style="position:absolute;left:12720;top:2380;width:10;height:20" coordorigin="12720,2380" coordsize="10,20" path="m12720,2399l12729,2399,12729,2380,12720,2380,12720,2399xe" filled="true" fillcolor="#000000" stroked="false">
                <v:path arrowok="t"/>
                <v:fill type="solid"/>
              </v:shape>
            </v:group>
            <v:group style="position:absolute;left:12720;top:2399;width:10;height:20" coordorigin="12720,2399" coordsize="10,20">
              <v:shape style="position:absolute;left:12720;top:2399;width:10;height:20" coordorigin="12720,2399" coordsize="10,20" path="m12720,2418l12729,2418,12729,2399,12720,2399,12720,2418xe" filled="true" fillcolor="#000000" stroked="false">
                <v:path arrowok="t"/>
                <v:fill type="solid"/>
              </v:shape>
            </v:group>
            <v:group style="position:absolute;left:12720;top:2418;width:10;height:20" coordorigin="12720,2418" coordsize="10,20">
              <v:shape style="position:absolute;left:12720;top:2418;width:10;height:20" coordorigin="12720,2418" coordsize="10,20" path="m12720,2438l12729,2438,12729,2418,12720,2418,12720,2438xe" filled="true" fillcolor="#000000" stroked="false">
                <v:path arrowok="t"/>
                <v:fill type="solid"/>
              </v:shape>
            </v:group>
            <v:group style="position:absolute;left:12720;top:2438;width:10;height:20" coordorigin="12720,2438" coordsize="10,20">
              <v:shape style="position:absolute;left:12720;top:2438;width:10;height:20" coordorigin="12720,2438" coordsize="10,20" path="m12720,2457l12729,2457,12729,2438,12720,2438,12720,2457xe" filled="true" fillcolor="#000000" stroked="false">
                <v:path arrowok="t"/>
                <v:fill type="solid"/>
              </v:shape>
            </v:group>
            <v:group style="position:absolute;left:12720;top:2457;width:10;height:20" coordorigin="12720,2457" coordsize="10,20">
              <v:shape style="position:absolute;left:12720;top:2457;width:10;height:20" coordorigin="12720,2457" coordsize="10,20" path="m12720,2476l12729,2476,12729,2457,12720,2457,12720,2476xe" filled="true" fillcolor="#000000" stroked="false">
                <v:path arrowok="t"/>
                <v:fill type="solid"/>
              </v:shape>
            </v:group>
            <v:group style="position:absolute;left:12720;top:2476;width:10;height:20" coordorigin="12720,2476" coordsize="10,20">
              <v:shape style="position:absolute;left:12720;top:2476;width:10;height:20" coordorigin="12720,2476" coordsize="10,20" path="m12720,2495l12729,2495,12729,2476,12720,2476,12720,2495xe" filled="true" fillcolor="#000000" stroked="false">
                <v:path arrowok="t"/>
                <v:fill type="solid"/>
              </v:shape>
            </v:group>
            <v:group style="position:absolute;left:12720;top:2495;width:10;height:20" coordorigin="12720,2495" coordsize="10,20">
              <v:shape style="position:absolute;left:12720;top:2495;width:10;height:20" coordorigin="12720,2495" coordsize="10,20" path="m12720,2514l12729,2514,12729,2495,12720,2495,12720,2514xe" filled="true" fillcolor="#000000" stroked="false">
                <v:path arrowok="t"/>
                <v:fill type="solid"/>
              </v:shape>
            </v:group>
            <v:group style="position:absolute;left:12720;top:2514;width:10;height:20" coordorigin="12720,2514" coordsize="10,20">
              <v:shape style="position:absolute;left:12720;top:2514;width:10;height:20" coordorigin="12720,2514" coordsize="10,20" path="m12720,2534l12729,2534,12729,2514,12720,2514,12720,2534xe" filled="true" fillcolor="#000000" stroked="false">
                <v:path arrowok="t"/>
                <v:fill type="solid"/>
              </v:shape>
            </v:group>
            <v:group style="position:absolute;left:12720;top:2534;width:10;height:20" coordorigin="12720,2534" coordsize="10,20">
              <v:shape style="position:absolute;left:12720;top:2534;width:10;height:20" coordorigin="12720,2534" coordsize="10,20" path="m12720,2553l12729,2553,12729,2534,12720,2534,12720,2553xe" filled="true" fillcolor="#000000" stroked="false">
                <v:path arrowok="t"/>
                <v:fill type="solid"/>
              </v:shape>
            </v:group>
            <v:group style="position:absolute;left:12720;top:2553;width:10;height:20" coordorigin="12720,2553" coordsize="10,20">
              <v:shape style="position:absolute;left:12720;top:2553;width:10;height:20" coordorigin="12720,2553" coordsize="10,20" path="m12720,2572l12729,2572,12729,2553,12720,2553,12720,2572xe" filled="true" fillcolor="#000000" stroked="false">
                <v:path arrowok="t"/>
                <v:fill type="solid"/>
              </v:shape>
            </v:group>
            <v:group style="position:absolute;left:12720;top:2572;width:10;height:20" coordorigin="12720,2572" coordsize="10,20">
              <v:shape style="position:absolute;left:12720;top:2572;width:10;height:20" coordorigin="12720,2572" coordsize="10,20" path="m12720,2591l12729,2591,12729,2572,12720,2572,12720,2591xe" filled="true" fillcolor="#000000" stroked="false">
                <v:path arrowok="t"/>
                <v:fill type="solid"/>
              </v:shape>
            </v:group>
            <v:group style="position:absolute;left:12720;top:2598;width:10;height:2" coordorigin="12720,2598" coordsize="10,2">
              <v:shape style="position:absolute;left:12720;top:2598;width:10;height:2" coordorigin="12720,2598" coordsize="10,0" path="m12720,2598l12729,2598e" filled="false" stroked="true" strokeweight=".720001pt" strokecolor="#000000">
                <v:path arrowok="t"/>
              </v:shape>
            </v:group>
            <v:group style="position:absolute;left:14018;top:2361;width:10;height:20" coordorigin="14018,2361" coordsize="10,20">
              <v:shape style="position:absolute;left:14018;top:2361;width:10;height:20" coordorigin="14018,2361" coordsize="10,20" path="m14018,2380l14028,2380,14028,2361,14018,2361,14018,2380xe" filled="true" fillcolor="#000000" stroked="false">
                <v:path arrowok="t"/>
                <v:fill type="solid"/>
              </v:shape>
            </v:group>
            <v:group style="position:absolute;left:14018;top:2380;width:10;height:20" coordorigin="14018,2380" coordsize="10,20">
              <v:shape style="position:absolute;left:14018;top:2380;width:10;height:20" coordorigin="14018,2380" coordsize="10,20" path="m14018,2399l14028,2399,14028,2380,14018,2380,14018,2399xe" filled="true" fillcolor="#000000" stroked="false">
                <v:path arrowok="t"/>
                <v:fill type="solid"/>
              </v:shape>
            </v:group>
            <v:group style="position:absolute;left:14018;top:2399;width:10;height:20" coordorigin="14018,2399" coordsize="10,20">
              <v:shape style="position:absolute;left:14018;top:2399;width:10;height:20" coordorigin="14018,2399" coordsize="10,20" path="m14018,2418l14028,2418,14028,2399,14018,2399,14018,2418xe" filled="true" fillcolor="#000000" stroked="false">
                <v:path arrowok="t"/>
                <v:fill type="solid"/>
              </v:shape>
            </v:group>
            <v:group style="position:absolute;left:14018;top:2418;width:10;height:20" coordorigin="14018,2418" coordsize="10,20">
              <v:shape style="position:absolute;left:14018;top:2418;width:10;height:20" coordorigin="14018,2418" coordsize="10,20" path="m14018,2438l14028,2438,14028,2418,14018,2418,14018,2438xe" filled="true" fillcolor="#000000" stroked="false">
                <v:path arrowok="t"/>
                <v:fill type="solid"/>
              </v:shape>
            </v:group>
            <v:group style="position:absolute;left:14018;top:2438;width:10;height:20" coordorigin="14018,2438" coordsize="10,20">
              <v:shape style="position:absolute;left:14018;top:2438;width:10;height:20" coordorigin="14018,2438" coordsize="10,20" path="m14018,2457l14028,2457,14028,2438,14018,2438,14018,2457xe" filled="true" fillcolor="#000000" stroked="false">
                <v:path arrowok="t"/>
                <v:fill type="solid"/>
              </v:shape>
            </v:group>
            <v:group style="position:absolute;left:14018;top:2457;width:10;height:20" coordorigin="14018,2457" coordsize="10,20">
              <v:shape style="position:absolute;left:14018;top:2457;width:10;height:20" coordorigin="14018,2457" coordsize="10,20" path="m14018,2476l14028,2476,14028,2457,14018,2457,14018,2476xe" filled="true" fillcolor="#000000" stroked="false">
                <v:path arrowok="t"/>
                <v:fill type="solid"/>
              </v:shape>
            </v:group>
            <v:group style="position:absolute;left:14018;top:2476;width:10;height:20" coordorigin="14018,2476" coordsize="10,20">
              <v:shape style="position:absolute;left:14018;top:2476;width:10;height:20" coordorigin="14018,2476" coordsize="10,20" path="m14018,2495l14028,2495,14028,2476,14018,2476,14018,2495xe" filled="true" fillcolor="#000000" stroked="false">
                <v:path arrowok="t"/>
                <v:fill type="solid"/>
              </v:shape>
            </v:group>
            <v:group style="position:absolute;left:14018;top:2495;width:10;height:20" coordorigin="14018,2495" coordsize="10,20">
              <v:shape style="position:absolute;left:14018;top:2495;width:10;height:20" coordorigin="14018,2495" coordsize="10,20" path="m14018,2514l14028,2514,14028,2495,14018,2495,14018,2514xe" filled="true" fillcolor="#000000" stroked="false">
                <v:path arrowok="t"/>
                <v:fill type="solid"/>
              </v:shape>
            </v:group>
            <v:group style="position:absolute;left:14018;top:2514;width:10;height:20" coordorigin="14018,2514" coordsize="10,20">
              <v:shape style="position:absolute;left:14018;top:2514;width:10;height:20" coordorigin="14018,2514" coordsize="10,20" path="m14018,2534l14028,2534,14028,2514,14018,2514,14018,2534xe" filled="true" fillcolor="#000000" stroked="false">
                <v:path arrowok="t"/>
                <v:fill type="solid"/>
              </v:shape>
            </v:group>
            <v:group style="position:absolute;left:14018;top:2534;width:10;height:20" coordorigin="14018,2534" coordsize="10,20">
              <v:shape style="position:absolute;left:14018;top:2534;width:10;height:20" coordorigin="14018,2534" coordsize="10,20" path="m14018,2553l14028,2553,14028,2534,14018,2534,14018,2553xe" filled="true" fillcolor="#000000" stroked="false">
                <v:path arrowok="t"/>
                <v:fill type="solid"/>
              </v:shape>
            </v:group>
            <v:group style="position:absolute;left:14018;top:2553;width:10;height:20" coordorigin="14018,2553" coordsize="10,20">
              <v:shape style="position:absolute;left:14018;top:2553;width:10;height:20" coordorigin="14018,2553" coordsize="10,20" path="m14018,2572l14028,2572,14028,2553,14018,2553,14018,2572xe" filled="true" fillcolor="#000000" stroked="false">
                <v:path arrowok="t"/>
                <v:fill type="solid"/>
              </v:shape>
            </v:group>
            <v:group style="position:absolute;left:14018;top:2572;width:10;height:20" coordorigin="14018,2572" coordsize="10,20">
              <v:shape style="position:absolute;left:14018;top:2572;width:10;height:20" coordorigin="14018,2572" coordsize="10,20" path="m14018,2591l14028,2591,14028,2572,14018,2572,14018,2591xe" filled="true" fillcolor="#000000" stroked="false">
                <v:path arrowok="t"/>
                <v:fill type="solid"/>
              </v:shape>
            </v:group>
            <v:group style="position:absolute;left:14018;top:2598;width:10;height:2" coordorigin="14018,2598" coordsize="10,2">
              <v:shape style="position:absolute;left:14018;top:2598;width:10;height:2" coordorigin="14018,2598" coordsize="10,0" path="m14018,2598l14028,2598e" filled="false" stroked="true" strokeweight=".720001pt" strokecolor="#000000">
                <v:path arrowok="t"/>
              </v:shape>
            </v:group>
            <v:group style="position:absolute;left:3131;top:2610;width:10;height:2" coordorigin="3131,2610" coordsize="10,2">
              <v:shape style="position:absolute;left:3131;top:2610;width:10;height:2" coordorigin="3131,2610" coordsize="10,0" path="m3131,2610l3141,2610e" filled="false" stroked="true" strokeweight=".480011pt" strokecolor="#000000">
                <v:path arrowok="t"/>
              </v:shape>
              <v:shape style="position:absolute;left:4419;top:2514;width:640;height:101" type="#_x0000_t75" stroked="false">
                <v:imagedata r:id="rId169" o:title=""/>
              </v:shape>
              <v:shape style="position:absolute;left:5054;top:2606;width:715;height:10" type="#_x0000_t75" stroked="false">
                <v:imagedata r:id="rId170" o:title=""/>
              </v:shape>
              <v:shape style="position:absolute;left:5764;top:2606;width:570;height:10" type="#_x0000_t75" stroked="false">
                <v:imagedata r:id="rId171" o:title=""/>
              </v:shape>
            </v:group>
            <v:group style="position:absolute;left:6334;top:2610;width:10;height:2" coordorigin="6334,2610" coordsize="10,2">
              <v:shape style="position:absolute;left:6334;top:2610;width:10;height:2" coordorigin="6334,2610" coordsize="10,0" path="m6334,2610l6344,2610e" filled="false" stroked="true" strokeweight=".480011pt" strokecolor="#000000">
                <v:path arrowok="t"/>
              </v:shape>
            </v:group>
            <v:group style="position:absolute;left:7820;top:2610;width:10;height:2" coordorigin="7820,2610" coordsize="10,2">
              <v:shape style="position:absolute;left:7820;top:2610;width:10;height:2" coordorigin="7820,2610" coordsize="10,0" path="m7820,2610l7829,2610e" filled="false" stroked="true" strokeweight=".480011pt" strokecolor="#000000">
                <v:path arrowok="t"/>
              </v:shape>
            </v:group>
            <v:group style="position:absolute;left:8462;top:2610;width:10;height:2" coordorigin="8462,2610" coordsize="10,2">
              <v:shape style="position:absolute;left:8462;top:2610;width:10;height:2" coordorigin="8462,2610" coordsize="10,0" path="m8462,2610l8472,2610e" filled="false" stroked="true" strokeweight=".480011pt" strokecolor="#000000">
                <v:path arrowok="t"/>
              </v:shape>
            </v:group>
            <v:group style="position:absolute;left:9594;top:2610;width:10;height:2" coordorigin="9594,2610" coordsize="10,2">
              <v:shape style="position:absolute;left:9594;top:2610;width:10;height:2" coordorigin="9594,2610" coordsize="10,0" path="m9594,2610l9603,2610e" filled="false" stroked="true" strokeweight=".480011pt" strokecolor="#000000">
                <v:path arrowok="t"/>
              </v:shape>
            </v:group>
            <v:group style="position:absolute;left:10162;top:2610;width:10;height:2" coordorigin="10162,2610" coordsize="10,2">
              <v:shape style="position:absolute;left:10162;top:2610;width:10;height:2" coordorigin="10162,2610" coordsize="10,0" path="m10162,2610l10172,2610e" filled="false" stroked="true" strokeweight=".480011pt" strokecolor="#000000">
                <v:path arrowok="t"/>
              </v:shape>
            </v:group>
            <v:group style="position:absolute;left:11437;top:2610;width:10;height:2" coordorigin="11437,2610" coordsize="10,2">
              <v:shape style="position:absolute;left:11437;top:2610;width:10;height:2" coordorigin="11437,2610" coordsize="10,0" path="m11437,2610l11446,2610e" filled="false" stroked="true" strokeweight=".480011pt" strokecolor="#000000">
                <v:path arrowok="t"/>
              </v:shape>
            </v:group>
            <v:group style="position:absolute;left:12720;top:2610;width:10;height:2" coordorigin="12720,2610" coordsize="10,2">
              <v:shape style="position:absolute;left:12720;top:2610;width:10;height:2" coordorigin="12720,2610" coordsize="10,0" path="m12720,2610l12729,2610e" filled="false" stroked="true" strokeweight=".480011pt" strokecolor="#000000">
                <v:path arrowok="t"/>
              </v:shape>
            </v:group>
            <v:group style="position:absolute;left:14018;top:2610;width:10;height:2" coordorigin="14018,2610" coordsize="10,2">
              <v:shape style="position:absolute;left:14018;top:2610;width:10;height:2" coordorigin="14018,2610" coordsize="10,0" path="m14018,2610l14028,2610e" filled="false" stroked="true" strokeweight=".480011pt" strokecolor="#000000">
                <v:path arrowok="t"/>
              </v:shape>
            </v:group>
            <v:group style="position:absolute;left:3131;top:2615;width:10;height:20" coordorigin="3131,2615" coordsize="10,20">
              <v:shape style="position:absolute;left:3131;top:2615;width:10;height:20" coordorigin="3131,2615" coordsize="10,20" path="m3131,2634l3141,2634,3141,2615,3131,2615,3131,2634xe" filled="true" fillcolor="#000000" stroked="false">
                <v:path arrowok="t"/>
                <v:fill type="solid"/>
              </v:shape>
            </v:group>
            <v:group style="position:absolute;left:3131;top:2634;width:10;height:20" coordorigin="3131,2634" coordsize="10,20">
              <v:shape style="position:absolute;left:3131;top:2634;width:10;height:20" coordorigin="3131,2634" coordsize="10,20" path="m3131,2654l3141,2654,3141,2634,3131,2634,3131,2654xe" filled="true" fillcolor="#000000" stroked="false">
                <v:path arrowok="t"/>
                <v:fill type="solid"/>
              </v:shape>
            </v:group>
            <v:group style="position:absolute;left:3131;top:2654;width:10;height:20" coordorigin="3131,2654" coordsize="10,20">
              <v:shape style="position:absolute;left:3131;top:2654;width:10;height:20" coordorigin="3131,2654" coordsize="10,20" path="m3131,2673l3141,2673,3141,2654,3131,2654,3131,2673xe" filled="true" fillcolor="#000000" stroked="false">
                <v:path arrowok="t"/>
                <v:fill type="solid"/>
              </v:shape>
            </v:group>
            <v:group style="position:absolute;left:3131;top:2673;width:10;height:20" coordorigin="3131,2673" coordsize="10,20">
              <v:shape style="position:absolute;left:3131;top:2673;width:10;height:20" coordorigin="3131,2673" coordsize="10,20" path="m3131,2692l3141,2692,3141,2673,3131,2673,3131,2692xe" filled="true" fillcolor="#000000" stroked="false">
                <v:path arrowok="t"/>
                <v:fill type="solid"/>
              </v:shape>
            </v:group>
            <v:group style="position:absolute;left:3131;top:2692;width:10;height:20" coordorigin="3131,2692" coordsize="10,20">
              <v:shape style="position:absolute;left:3131;top:2692;width:10;height:20" coordorigin="3131,2692" coordsize="10,20" path="m3131,2711l3141,2711,3141,2692,3131,2692,3131,2711xe" filled="true" fillcolor="#000000" stroked="false">
                <v:path arrowok="t"/>
                <v:fill type="solid"/>
              </v:shape>
            </v:group>
            <v:group style="position:absolute;left:3131;top:2711;width:10;height:20" coordorigin="3131,2711" coordsize="10,20">
              <v:shape style="position:absolute;left:3131;top:2711;width:10;height:20" coordorigin="3131,2711" coordsize="10,20" path="m3131,2730l3141,2730,3141,2711,3131,2711,3131,2730xe" filled="true" fillcolor="#000000" stroked="false">
                <v:path arrowok="t"/>
                <v:fill type="solid"/>
              </v:shape>
            </v:group>
            <v:group style="position:absolute;left:3131;top:2730;width:10;height:20" coordorigin="3131,2730" coordsize="10,20">
              <v:shape style="position:absolute;left:3131;top:2730;width:10;height:20" coordorigin="3131,2730" coordsize="10,20" path="m3131,2750l3141,2750,3141,2730,3131,2730,3131,2750xe" filled="true" fillcolor="#000000" stroked="false">
                <v:path arrowok="t"/>
                <v:fill type="solid"/>
              </v:shape>
            </v:group>
            <v:group style="position:absolute;left:3131;top:2750;width:10;height:20" coordorigin="3131,2750" coordsize="10,20">
              <v:shape style="position:absolute;left:3131;top:2750;width:10;height:20" coordorigin="3131,2750" coordsize="10,20" path="m3131,2769l3141,2769,3141,2750,3131,2750,3131,2769xe" filled="true" fillcolor="#000000" stroked="false">
                <v:path arrowok="t"/>
                <v:fill type="solid"/>
              </v:shape>
            </v:group>
            <v:group style="position:absolute;left:4428;top:2615;width:10;height:20" coordorigin="4428,2615" coordsize="10,20">
              <v:shape style="position:absolute;left:4428;top:2615;width:10;height:20" coordorigin="4428,2615" coordsize="10,20" path="m4428,2634l4438,2634,4438,2615,4428,2615,4428,2634xe" filled="true" fillcolor="#000000" stroked="false">
                <v:path arrowok="t"/>
                <v:fill type="solid"/>
              </v:shape>
            </v:group>
            <v:group style="position:absolute;left:4428;top:2634;width:10;height:20" coordorigin="4428,2634" coordsize="10,20">
              <v:shape style="position:absolute;left:4428;top:2634;width:10;height:20" coordorigin="4428,2634" coordsize="10,20" path="m4428,2654l4438,2654,4438,2634,4428,2634,4428,2654xe" filled="true" fillcolor="#000000" stroked="false">
                <v:path arrowok="t"/>
                <v:fill type="solid"/>
              </v:shape>
            </v:group>
            <v:group style="position:absolute;left:4428;top:2654;width:10;height:20" coordorigin="4428,2654" coordsize="10,20">
              <v:shape style="position:absolute;left:4428;top:2654;width:10;height:20" coordorigin="4428,2654" coordsize="10,20" path="m4428,2673l4438,2673,4438,2654,4428,2654,4428,2673xe" filled="true" fillcolor="#000000" stroked="false">
                <v:path arrowok="t"/>
                <v:fill type="solid"/>
              </v:shape>
            </v:group>
            <v:group style="position:absolute;left:4428;top:2673;width:10;height:20" coordorigin="4428,2673" coordsize="10,20">
              <v:shape style="position:absolute;left:4428;top:2673;width:10;height:20" coordorigin="4428,2673" coordsize="10,20" path="m4428,2692l4438,2692,4438,2673,4428,2673,4428,2692xe" filled="true" fillcolor="#000000" stroked="false">
                <v:path arrowok="t"/>
                <v:fill type="solid"/>
              </v:shape>
            </v:group>
            <v:group style="position:absolute;left:4428;top:2692;width:10;height:20" coordorigin="4428,2692" coordsize="10,20">
              <v:shape style="position:absolute;left:4428;top:2692;width:10;height:20" coordorigin="4428,2692" coordsize="10,20" path="m4428,2711l4438,2711,4438,2692,4428,2692,4428,2711xe" filled="true" fillcolor="#000000" stroked="false">
                <v:path arrowok="t"/>
                <v:fill type="solid"/>
              </v:shape>
            </v:group>
            <v:group style="position:absolute;left:4428;top:2711;width:10;height:20" coordorigin="4428,2711" coordsize="10,20">
              <v:shape style="position:absolute;left:4428;top:2711;width:10;height:20" coordorigin="4428,2711" coordsize="10,20" path="m4428,2730l4438,2730,4438,2711,4428,2711,4428,2730xe" filled="true" fillcolor="#000000" stroked="false">
                <v:path arrowok="t"/>
                <v:fill type="solid"/>
              </v:shape>
            </v:group>
            <v:group style="position:absolute;left:4428;top:2730;width:10;height:20" coordorigin="4428,2730" coordsize="10,20">
              <v:shape style="position:absolute;left:4428;top:2730;width:10;height:20" coordorigin="4428,2730" coordsize="10,20" path="m4428,2750l4438,2750,4438,2730,4428,2730,4428,2750xe" filled="true" fillcolor="#000000" stroked="false">
                <v:path arrowok="t"/>
                <v:fill type="solid"/>
              </v:shape>
            </v:group>
            <v:group style="position:absolute;left:4428;top:2750;width:10;height:20" coordorigin="4428,2750" coordsize="10,20">
              <v:shape style="position:absolute;left:4428;top:2750;width:10;height:20" coordorigin="4428,2750" coordsize="10,20" path="m4428,2769l4438,2769,4438,2750,4428,2750,4428,2769xe" filled="true" fillcolor="#000000" stroked="false">
                <v:path arrowok="t"/>
                <v:fill type="solid"/>
              </v:shape>
            </v:group>
            <v:group style="position:absolute;left:4428;top:2769;width:10;height:20" coordorigin="4428,2769" coordsize="10,20">
              <v:shape style="position:absolute;left:4428;top:2769;width:10;height:20" coordorigin="4428,2769" coordsize="10,20" path="m4428,2788l4438,2788,4438,2769,4428,2769,4428,2788xe" filled="true" fillcolor="#000000" stroked="false">
                <v:path arrowok="t"/>
                <v:fill type="solid"/>
              </v:shape>
            </v:group>
            <v:group style="position:absolute;left:4428;top:2788;width:10;height:20" coordorigin="4428,2788" coordsize="10,20">
              <v:shape style="position:absolute;left:4428;top:2788;width:10;height:20" coordorigin="4428,2788" coordsize="10,20" path="m4428,2807l4438,2807,4438,2788,4428,2788,4428,2807xe" filled="true" fillcolor="#000000" stroked="false">
                <v:path arrowok="t"/>
                <v:fill type="solid"/>
              </v:shape>
            </v:group>
            <v:group style="position:absolute;left:4428;top:2807;width:10;height:20" coordorigin="4428,2807" coordsize="10,20">
              <v:shape style="position:absolute;left:4428;top:2807;width:10;height:20" coordorigin="4428,2807" coordsize="10,20" path="m4428,2826l4438,2826,4438,2807,4428,2807,4428,2826xe" filled="true" fillcolor="#000000" stroked="false">
                <v:path arrowok="t"/>
                <v:fill type="solid"/>
              </v:shape>
            </v:group>
            <v:group style="position:absolute;left:4428;top:2826;width:10;height:20" coordorigin="4428,2826" coordsize="10,20">
              <v:shape style="position:absolute;left:4428;top:2826;width:10;height:20" coordorigin="4428,2826" coordsize="10,20" path="m4428,2846l4438,2846,4438,2826,4428,2826,4428,2846xe" filled="true" fillcolor="#000000" stroked="false">
                <v:path arrowok="t"/>
                <v:fill type="solid"/>
              </v:shape>
            </v:group>
            <v:group style="position:absolute;left:4428;top:2853;width:10;height:2" coordorigin="4428,2853" coordsize="10,2">
              <v:shape style="position:absolute;left:4428;top:2853;width:10;height:2" coordorigin="4428,2853" coordsize="10,0" path="m4428,2853l4438,2853e" filled="false" stroked="true" strokeweight=".779999pt" strokecolor="#000000">
                <v:path arrowok="t"/>
              </v:shape>
            </v:group>
            <v:group style="position:absolute;left:5058;top:2615;width:10;height:20" coordorigin="5058,2615" coordsize="10,20">
              <v:shape style="position:absolute;left:5058;top:2615;width:10;height:20" coordorigin="5058,2615" coordsize="10,20" path="m5058,2634l5068,2634,5068,2615,5058,2615,5058,2634xe" filled="true" fillcolor="#000000" stroked="false">
                <v:path arrowok="t"/>
                <v:fill type="solid"/>
              </v:shape>
            </v:group>
            <v:group style="position:absolute;left:5058;top:2634;width:10;height:20" coordorigin="5058,2634" coordsize="10,20">
              <v:shape style="position:absolute;left:5058;top:2634;width:10;height:20" coordorigin="5058,2634" coordsize="10,20" path="m5058,2654l5068,2654,5068,2634,5058,2634,5058,2654xe" filled="true" fillcolor="#000000" stroked="false">
                <v:path arrowok="t"/>
                <v:fill type="solid"/>
              </v:shape>
            </v:group>
            <v:group style="position:absolute;left:5058;top:2654;width:10;height:20" coordorigin="5058,2654" coordsize="10,20">
              <v:shape style="position:absolute;left:5058;top:2654;width:10;height:20" coordorigin="5058,2654" coordsize="10,20" path="m5058,2673l5068,2673,5068,2654,5058,2654,5058,2673xe" filled="true" fillcolor="#000000" stroked="false">
                <v:path arrowok="t"/>
                <v:fill type="solid"/>
              </v:shape>
            </v:group>
            <v:group style="position:absolute;left:5058;top:2673;width:10;height:20" coordorigin="5058,2673" coordsize="10,20">
              <v:shape style="position:absolute;left:5058;top:2673;width:10;height:20" coordorigin="5058,2673" coordsize="10,20" path="m5058,2692l5068,2692,5068,2673,5058,2673,5058,2692xe" filled="true" fillcolor="#000000" stroked="false">
                <v:path arrowok="t"/>
                <v:fill type="solid"/>
              </v:shape>
            </v:group>
            <v:group style="position:absolute;left:5058;top:2692;width:10;height:20" coordorigin="5058,2692" coordsize="10,20">
              <v:shape style="position:absolute;left:5058;top:2692;width:10;height:20" coordorigin="5058,2692" coordsize="10,20" path="m5058,2711l5068,2711,5068,2692,5058,2692,5058,2711xe" filled="true" fillcolor="#000000" stroked="false">
                <v:path arrowok="t"/>
                <v:fill type="solid"/>
              </v:shape>
            </v:group>
            <v:group style="position:absolute;left:5058;top:2711;width:10;height:20" coordorigin="5058,2711" coordsize="10,20">
              <v:shape style="position:absolute;left:5058;top:2711;width:10;height:20" coordorigin="5058,2711" coordsize="10,20" path="m5058,2730l5068,2730,5068,2711,5058,2711,5058,2730xe" filled="true" fillcolor="#000000" stroked="false">
                <v:path arrowok="t"/>
                <v:fill type="solid"/>
              </v:shape>
            </v:group>
            <v:group style="position:absolute;left:5058;top:2730;width:10;height:20" coordorigin="5058,2730" coordsize="10,20">
              <v:shape style="position:absolute;left:5058;top:2730;width:10;height:20" coordorigin="5058,2730" coordsize="10,20" path="m5058,2750l5068,2750,5068,2730,5058,2730,5058,2750xe" filled="true" fillcolor="#000000" stroked="false">
                <v:path arrowok="t"/>
                <v:fill type="solid"/>
              </v:shape>
            </v:group>
            <v:group style="position:absolute;left:5058;top:2750;width:10;height:20" coordorigin="5058,2750" coordsize="10,20">
              <v:shape style="position:absolute;left:5058;top:2750;width:10;height:20" coordorigin="5058,2750" coordsize="10,20" path="m5058,2769l5068,2769,5068,2750,5058,2750,5058,2769xe" filled="true" fillcolor="#000000" stroked="false">
                <v:path arrowok="t"/>
                <v:fill type="solid"/>
              </v:shape>
            </v:group>
            <v:group style="position:absolute;left:5058;top:2769;width:10;height:20" coordorigin="5058,2769" coordsize="10,20">
              <v:shape style="position:absolute;left:5058;top:2769;width:10;height:20" coordorigin="5058,2769" coordsize="10,20" path="m5058,2788l5068,2788,5068,2769,5058,2769,5058,2788xe" filled="true" fillcolor="#000000" stroked="false">
                <v:path arrowok="t"/>
                <v:fill type="solid"/>
              </v:shape>
            </v:group>
            <v:group style="position:absolute;left:5058;top:2788;width:10;height:20" coordorigin="5058,2788" coordsize="10,20">
              <v:shape style="position:absolute;left:5058;top:2788;width:10;height:20" coordorigin="5058,2788" coordsize="10,20" path="m5058,2807l5068,2807,5068,2788,5058,2788,5058,2807xe" filled="true" fillcolor="#000000" stroked="false">
                <v:path arrowok="t"/>
                <v:fill type="solid"/>
              </v:shape>
            </v:group>
            <v:group style="position:absolute;left:5058;top:2807;width:10;height:20" coordorigin="5058,2807" coordsize="10,20">
              <v:shape style="position:absolute;left:5058;top:2807;width:10;height:20" coordorigin="5058,2807" coordsize="10,20" path="m5058,2826l5068,2826,5068,2807,5058,2807,5058,2826xe" filled="true" fillcolor="#000000" stroked="false">
                <v:path arrowok="t"/>
                <v:fill type="solid"/>
              </v:shape>
            </v:group>
            <v:group style="position:absolute;left:5058;top:2826;width:10;height:20" coordorigin="5058,2826" coordsize="10,20">
              <v:shape style="position:absolute;left:5058;top:2826;width:10;height:20" coordorigin="5058,2826" coordsize="10,20" path="m5058,2846l5068,2846,5068,2826,5058,2826,5058,2846xe" filled="true" fillcolor="#000000" stroked="false">
                <v:path arrowok="t"/>
                <v:fill type="solid"/>
              </v:shape>
            </v:group>
            <v:group style="position:absolute;left:5058;top:2853;width:10;height:2" coordorigin="5058,2853" coordsize="10,2">
              <v:shape style="position:absolute;left:5058;top:2853;width:10;height:2" coordorigin="5058,2853" coordsize="10,0" path="m5058,2853l5068,2853e" filled="false" stroked="true" strokeweight=".779999pt" strokecolor="#000000">
                <v:path arrowok="t"/>
              </v:shape>
            </v:group>
            <v:group style="position:absolute;left:5769;top:2615;width:10;height:20" coordorigin="5769,2615" coordsize="10,20">
              <v:shape style="position:absolute;left:5769;top:2615;width:10;height:20" coordorigin="5769,2615" coordsize="10,20" path="m5769,2634l5778,2634,5778,2615,5769,2615,5769,2634xe" filled="true" fillcolor="#000000" stroked="false">
                <v:path arrowok="t"/>
                <v:fill type="solid"/>
              </v:shape>
            </v:group>
            <v:group style="position:absolute;left:5769;top:2634;width:10;height:20" coordorigin="5769,2634" coordsize="10,20">
              <v:shape style="position:absolute;left:5769;top:2634;width:10;height:20" coordorigin="5769,2634" coordsize="10,20" path="m5769,2654l5778,2654,5778,2634,5769,2634,5769,2654xe" filled="true" fillcolor="#000000" stroked="false">
                <v:path arrowok="t"/>
                <v:fill type="solid"/>
              </v:shape>
            </v:group>
            <v:group style="position:absolute;left:5769;top:2654;width:10;height:20" coordorigin="5769,2654" coordsize="10,20">
              <v:shape style="position:absolute;left:5769;top:2654;width:10;height:20" coordorigin="5769,2654" coordsize="10,20" path="m5769,2673l5778,2673,5778,2654,5769,2654,5769,2673xe" filled="true" fillcolor="#000000" stroked="false">
                <v:path arrowok="t"/>
                <v:fill type="solid"/>
              </v:shape>
            </v:group>
            <v:group style="position:absolute;left:5769;top:2673;width:10;height:20" coordorigin="5769,2673" coordsize="10,20">
              <v:shape style="position:absolute;left:5769;top:2673;width:10;height:20" coordorigin="5769,2673" coordsize="10,20" path="m5769,2692l5778,2692,5778,2673,5769,2673,5769,2692xe" filled="true" fillcolor="#000000" stroked="false">
                <v:path arrowok="t"/>
                <v:fill type="solid"/>
              </v:shape>
            </v:group>
            <v:group style="position:absolute;left:5769;top:2692;width:10;height:20" coordorigin="5769,2692" coordsize="10,20">
              <v:shape style="position:absolute;left:5769;top:2692;width:10;height:20" coordorigin="5769,2692" coordsize="10,20" path="m5769,2711l5778,2711,5778,2692,5769,2692,5769,2711xe" filled="true" fillcolor="#000000" stroked="false">
                <v:path arrowok="t"/>
                <v:fill type="solid"/>
              </v:shape>
            </v:group>
            <v:group style="position:absolute;left:5769;top:2711;width:10;height:20" coordorigin="5769,2711" coordsize="10,20">
              <v:shape style="position:absolute;left:5769;top:2711;width:10;height:20" coordorigin="5769,2711" coordsize="10,20" path="m5769,2730l5778,2730,5778,2711,5769,2711,5769,2730xe" filled="true" fillcolor="#000000" stroked="false">
                <v:path arrowok="t"/>
                <v:fill type="solid"/>
              </v:shape>
            </v:group>
            <v:group style="position:absolute;left:5769;top:2730;width:10;height:20" coordorigin="5769,2730" coordsize="10,20">
              <v:shape style="position:absolute;left:5769;top:2730;width:10;height:20" coordorigin="5769,2730" coordsize="10,20" path="m5769,2750l5778,2750,5778,2730,5769,2730,5769,2750xe" filled="true" fillcolor="#000000" stroked="false">
                <v:path arrowok="t"/>
                <v:fill type="solid"/>
              </v:shape>
            </v:group>
            <v:group style="position:absolute;left:5769;top:2750;width:10;height:20" coordorigin="5769,2750" coordsize="10,20">
              <v:shape style="position:absolute;left:5769;top:2750;width:10;height:20" coordorigin="5769,2750" coordsize="10,20" path="m5769,2769l5778,2769,5778,2750,5769,2750,5769,2769xe" filled="true" fillcolor="#000000" stroked="false">
                <v:path arrowok="t"/>
                <v:fill type="solid"/>
              </v:shape>
            </v:group>
            <v:group style="position:absolute;left:5769;top:2769;width:10;height:20" coordorigin="5769,2769" coordsize="10,20">
              <v:shape style="position:absolute;left:5769;top:2769;width:10;height:20" coordorigin="5769,2769" coordsize="10,20" path="m5769,2788l5778,2788,5778,2769,5769,2769,5769,2788xe" filled="true" fillcolor="#000000" stroked="false">
                <v:path arrowok="t"/>
                <v:fill type="solid"/>
              </v:shape>
            </v:group>
            <v:group style="position:absolute;left:5769;top:2788;width:10;height:20" coordorigin="5769,2788" coordsize="10,20">
              <v:shape style="position:absolute;left:5769;top:2788;width:10;height:20" coordorigin="5769,2788" coordsize="10,20" path="m5769,2807l5778,2807,5778,2788,5769,2788,5769,2807xe" filled="true" fillcolor="#000000" stroked="false">
                <v:path arrowok="t"/>
                <v:fill type="solid"/>
              </v:shape>
            </v:group>
            <v:group style="position:absolute;left:5769;top:2807;width:10;height:20" coordorigin="5769,2807" coordsize="10,20">
              <v:shape style="position:absolute;left:5769;top:2807;width:10;height:20" coordorigin="5769,2807" coordsize="10,20" path="m5769,2826l5778,2826,5778,2807,5769,2807,5769,2826xe" filled="true" fillcolor="#000000" stroked="false">
                <v:path arrowok="t"/>
                <v:fill type="solid"/>
              </v:shape>
            </v:group>
            <v:group style="position:absolute;left:5769;top:2826;width:10;height:20" coordorigin="5769,2826" coordsize="10,20">
              <v:shape style="position:absolute;left:5769;top:2826;width:10;height:20" coordorigin="5769,2826" coordsize="10,20" path="m5769,2846l5778,2846,5778,2826,5769,2826,5769,2846xe" filled="true" fillcolor="#000000" stroked="false">
                <v:path arrowok="t"/>
                <v:fill type="solid"/>
              </v:shape>
            </v:group>
            <v:group style="position:absolute;left:5769;top:2853;width:10;height:2" coordorigin="5769,2853" coordsize="10,2">
              <v:shape style="position:absolute;left:5769;top:2853;width:10;height:2" coordorigin="5769,2853" coordsize="10,0" path="m5769,2853l5778,2853e" filled="false" stroked="true" strokeweight=".779999pt" strokecolor="#000000">
                <v:path arrowok="t"/>
              </v:shape>
            </v:group>
            <v:group style="position:absolute;left:6334;top:2615;width:10;height:20" coordorigin="6334,2615" coordsize="10,20">
              <v:shape style="position:absolute;left:6334;top:2615;width:10;height:20" coordorigin="6334,2615" coordsize="10,20" path="m6334,2634l6344,2634,6344,2615,6334,2615,6334,2634xe" filled="true" fillcolor="#000000" stroked="false">
                <v:path arrowok="t"/>
                <v:fill type="solid"/>
              </v:shape>
            </v:group>
            <v:group style="position:absolute;left:6334;top:2634;width:10;height:20" coordorigin="6334,2634" coordsize="10,20">
              <v:shape style="position:absolute;left:6334;top:2634;width:10;height:20" coordorigin="6334,2634" coordsize="10,20" path="m6334,2654l6344,2654,6344,2634,6334,2634,6334,2654xe" filled="true" fillcolor="#000000" stroked="false">
                <v:path arrowok="t"/>
                <v:fill type="solid"/>
              </v:shape>
            </v:group>
            <v:group style="position:absolute;left:6334;top:2654;width:10;height:20" coordorigin="6334,2654" coordsize="10,20">
              <v:shape style="position:absolute;left:6334;top:2654;width:10;height:20" coordorigin="6334,2654" coordsize="10,20" path="m6334,2673l6344,2673,6344,2654,6334,2654,6334,2673xe" filled="true" fillcolor="#000000" stroked="false">
                <v:path arrowok="t"/>
                <v:fill type="solid"/>
              </v:shape>
            </v:group>
            <v:group style="position:absolute;left:6334;top:2673;width:10;height:20" coordorigin="6334,2673" coordsize="10,20">
              <v:shape style="position:absolute;left:6334;top:2673;width:10;height:20" coordorigin="6334,2673" coordsize="10,20" path="m6334,2692l6344,2692,6344,2673,6334,2673,6334,2692xe" filled="true" fillcolor="#000000" stroked="false">
                <v:path arrowok="t"/>
                <v:fill type="solid"/>
              </v:shape>
            </v:group>
            <v:group style="position:absolute;left:6334;top:2692;width:10;height:20" coordorigin="6334,2692" coordsize="10,20">
              <v:shape style="position:absolute;left:6334;top:2692;width:10;height:20" coordorigin="6334,2692" coordsize="10,20" path="m6334,2711l6344,2711,6344,2692,6334,2692,6334,2711xe" filled="true" fillcolor="#000000" stroked="false">
                <v:path arrowok="t"/>
                <v:fill type="solid"/>
              </v:shape>
            </v:group>
            <v:group style="position:absolute;left:6334;top:2711;width:10;height:20" coordorigin="6334,2711" coordsize="10,20">
              <v:shape style="position:absolute;left:6334;top:2711;width:10;height:20" coordorigin="6334,2711" coordsize="10,20" path="m6334,2730l6344,2730,6344,2711,6334,2711,6334,2730xe" filled="true" fillcolor="#000000" stroked="false">
                <v:path arrowok="t"/>
                <v:fill type="solid"/>
              </v:shape>
            </v:group>
            <v:group style="position:absolute;left:6334;top:2730;width:10;height:20" coordorigin="6334,2730" coordsize="10,20">
              <v:shape style="position:absolute;left:6334;top:2730;width:10;height:20" coordorigin="6334,2730" coordsize="10,20" path="m6334,2750l6344,2750,6344,2730,6334,2730,6334,2750xe" filled="true" fillcolor="#000000" stroked="false">
                <v:path arrowok="t"/>
                <v:fill type="solid"/>
              </v:shape>
            </v:group>
            <v:group style="position:absolute;left:6334;top:2750;width:10;height:20" coordorigin="6334,2750" coordsize="10,20">
              <v:shape style="position:absolute;left:6334;top:2750;width:10;height:20" coordorigin="6334,2750" coordsize="10,20" path="m6334,2769l6344,2769,6344,2750,6334,2750,6334,2769xe" filled="true" fillcolor="#000000" stroked="false">
                <v:path arrowok="t"/>
                <v:fill type="solid"/>
              </v:shape>
            </v:group>
            <v:group style="position:absolute;left:6334;top:2769;width:10;height:20" coordorigin="6334,2769" coordsize="10,20">
              <v:shape style="position:absolute;left:6334;top:2769;width:10;height:20" coordorigin="6334,2769" coordsize="10,20" path="m6334,2788l6344,2788,6344,2769,6334,2769,6334,2788xe" filled="true" fillcolor="#000000" stroked="false">
                <v:path arrowok="t"/>
                <v:fill type="solid"/>
              </v:shape>
            </v:group>
            <v:group style="position:absolute;left:6334;top:2788;width:10;height:20" coordorigin="6334,2788" coordsize="10,20">
              <v:shape style="position:absolute;left:6334;top:2788;width:10;height:20" coordorigin="6334,2788" coordsize="10,20" path="m6334,2807l6344,2807,6344,2788,6334,2788,6334,2807xe" filled="true" fillcolor="#000000" stroked="false">
                <v:path arrowok="t"/>
                <v:fill type="solid"/>
              </v:shape>
            </v:group>
            <v:group style="position:absolute;left:6334;top:2807;width:10;height:20" coordorigin="6334,2807" coordsize="10,20">
              <v:shape style="position:absolute;left:6334;top:2807;width:10;height:20" coordorigin="6334,2807" coordsize="10,20" path="m6334,2826l6344,2826,6344,2807,6334,2807,6334,2826xe" filled="true" fillcolor="#000000" stroked="false">
                <v:path arrowok="t"/>
                <v:fill type="solid"/>
              </v:shape>
            </v:group>
            <v:group style="position:absolute;left:6334;top:2826;width:10;height:20" coordorigin="6334,2826" coordsize="10,20">
              <v:shape style="position:absolute;left:6334;top:2826;width:10;height:20" coordorigin="6334,2826" coordsize="10,20" path="m6334,2846l6344,2846,6344,2826,6334,2826,6334,2846xe" filled="true" fillcolor="#000000" stroked="false">
                <v:path arrowok="t"/>
                <v:fill type="solid"/>
              </v:shape>
            </v:group>
            <v:group style="position:absolute;left:6334;top:2853;width:10;height:2" coordorigin="6334,2853" coordsize="10,2">
              <v:shape style="position:absolute;left:6334;top:2853;width:10;height:2" coordorigin="6334,2853" coordsize="10,0" path="m6334,2853l6344,2853e" filled="false" stroked="true" strokeweight=".779999pt" strokecolor="#000000">
                <v:path arrowok="t"/>
              </v:shape>
            </v:group>
            <v:group style="position:absolute;left:7820;top:2615;width:10;height:20" coordorigin="7820,2615" coordsize="10,20">
              <v:shape style="position:absolute;left:7820;top:2615;width:10;height:20" coordorigin="7820,2615" coordsize="10,20" path="m7820,2634l7829,2634,7829,2615,7820,2615,7820,2634xe" filled="true" fillcolor="#000000" stroked="false">
                <v:path arrowok="t"/>
                <v:fill type="solid"/>
              </v:shape>
            </v:group>
            <v:group style="position:absolute;left:7820;top:2634;width:10;height:20" coordorigin="7820,2634" coordsize="10,20">
              <v:shape style="position:absolute;left:7820;top:2634;width:10;height:20" coordorigin="7820,2634" coordsize="10,20" path="m7820,2654l7829,2654,7829,2634,7820,2634,7820,2654xe" filled="true" fillcolor="#000000" stroked="false">
                <v:path arrowok="t"/>
                <v:fill type="solid"/>
              </v:shape>
            </v:group>
            <v:group style="position:absolute;left:7820;top:2654;width:10;height:20" coordorigin="7820,2654" coordsize="10,20">
              <v:shape style="position:absolute;left:7820;top:2654;width:10;height:20" coordorigin="7820,2654" coordsize="10,20" path="m7820,2673l7829,2673,7829,2654,7820,2654,7820,2673xe" filled="true" fillcolor="#000000" stroked="false">
                <v:path arrowok="t"/>
                <v:fill type="solid"/>
              </v:shape>
            </v:group>
            <v:group style="position:absolute;left:7820;top:2673;width:10;height:20" coordorigin="7820,2673" coordsize="10,20">
              <v:shape style="position:absolute;left:7820;top:2673;width:10;height:20" coordorigin="7820,2673" coordsize="10,20" path="m7820,2692l7829,2692,7829,2673,7820,2673,7820,2692xe" filled="true" fillcolor="#000000" stroked="false">
                <v:path arrowok="t"/>
                <v:fill type="solid"/>
              </v:shape>
            </v:group>
            <v:group style="position:absolute;left:7820;top:2692;width:10;height:20" coordorigin="7820,2692" coordsize="10,20">
              <v:shape style="position:absolute;left:7820;top:2692;width:10;height:20" coordorigin="7820,2692" coordsize="10,20" path="m7820,2711l7829,2711,7829,2692,7820,2692,7820,2711xe" filled="true" fillcolor="#000000" stroked="false">
                <v:path arrowok="t"/>
                <v:fill type="solid"/>
              </v:shape>
            </v:group>
            <v:group style="position:absolute;left:7820;top:2711;width:10;height:20" coordorigin="7820,2711" coordsize="10,20">
              <v:shape style="position:absolute;left:7820;top:2711;width:10;height:20" coordorigin="7820,2711" coordsize="10,20" path="m7820,2730l7829,2730,7829,2711,7820,2711,7820,2730xe" filled="true" fillcolor="#000000" stroked="false">
                <v:path arrowok="t"/>
                <v:fill type="solid"/>
              </v:shape>
            </v:group>
            <v:group style="position:absolute;left:7820;top:2730;width:10;height:20" coordorigin="7820,2730" coordsize="10,20">
              <v:shape style="position:absolute;left:7820;top:2730;width:10;height:20" coordorigin="7820,2730" coordsize="10,20" path="m7820,2750l7829,2750,7829,2730,7820,2730,7820,2750xe" filled="true" fillcolor="#000000" stroked="false">
                <v:path arrowok="t"/>
                <v:fill type="solid"/>
              </v:shape>
            </v:group>
            <v:group style="position:absolute;left:7820;top:2750;width:10;height:20" coordorigin="7820,2750" coordsize="10,20">
              <v:shape style="position:absolute;left:7820;top:2750;width:10;height:20" coordorigin="7820,2750" coordsize="10,20" path="m7820,2769l7829,2769,7829,2750,7820,2750,7820,2769xe" filled="true" fillcolor="#000000" stroked="false">
                <v:path arrowok="t"/>
                <v:fill type="solid"/>
              </v:shape>
            </v:group>
            <v:group style="position:absolute;left:7820;top:2769;width:10;height:20" coordorigin="7820,2769" coordsize="10,20">
              <v:shape style="position:absolute;left:7820;top:2769;width:10;height:20" coordorigin="7820,2769" coordsize="10,20" path="m7820,2788l7829,2788,7829,2769,7820,2769,7820,2788xe" filled="true" fillcolor="#000000" stroked="false">
                <v:path arrowok="t"/>
                <v:fill type="solid"/>
              </v:shape>
            </v:group>
            <v:group style="position:absolute;left:7820;top:2788;width:10;height:20" coordorigin="7820,2788" coordsize="10,20">
              <v:shape style="position:absolute;left:7820;top:2788;width:10;height:20" coordorigin="7820,2788" coordsize="10,20" path="m7820,2807l7829,2807,7829,2788,7820,2788,7820,2807xe" filled="true" fillcolor="#000000" stroked="false">
                <v:path arrowok="t"/>
                <v:fill type="solid"/>
              </v:shape>
            </v:group>
            <v:group style="position:absolute;left:7820;top:2807;width:10;height:20" coordorigin="7820,2807" coordsize="10,20">
              <v:shape style="position:absolute;left:7820;top:2807;width:10;height:20" coordorigin="7820,2807" coordsize="10,20" path="m7820,2826l7829,2826,7829,2807,7820,2807,7820,2826xe" filled="true" fillcolor="#000000" stroked="false">
                <v:path arrowok="t"/>
                <v:fill type="solid"/>
              </v:shape>
            </v:group>
            <v:group style="position:absolute;left:7820;top:2826;width:10;height:20" coordorigin="7820,2826" coordsize="10,20">
              <v:shape style="position:absolute;left:7820;top:2826;width:10;height:20" coordorigin="7820,2826" coordsize="10,20" path="m7820,2846l7829,2846,7829,2826,7820,2826,7820,2846xe" filled="true" fillcolor="#000000" stroked="false">
                <v:path arrowok="t"/>
                <v:fill type="solid"/>
              </v:shape>
            </v:group>
            <v:group style="position:absolute;left:7820;top:2853;width:10;height:2" coordorigin="7820,2853" coordsize="10,2">
              <v:shape style="position:absolute;left:7820;top:2853;width:10;height:2" coordorigin="7820,2853" coordsize="10,0" path="m7820,2853l7829,2853e" filled="false" stroked="true" strokeweight=".779999pt" strokecolor="#000000">
                <v:path arrowok="t"/>
              </v:shape>
            </v:group>
            <v:group style="position:absolute;left:8462;top:2615;width:10;height:20" coordorigin="8462,2615" coordsize="10,20">
              <v:shape style="position:absolute;left:8462;top:2615;width:10;height:20" coordorigin="8462,2615" coordsize="10,20" path="m8462,2634l8472,2634,8472,2615,8462,2615,8462,2634xe" filled="true" fillcolor="#000000" stroked="false">
                <v:path arrowok="t"/>
                <v:fill type="solid"/>
              </v:shape>
            </v:group>
            <v:group style="position:absolute;left:8462;top:2634;width:10;height:20" coordorigin="8462,2634" coordsize="10,20">
              <v:shape style="position:absolute;left:8462;top:2634;width:10;height:20" coordorigin="8462,2634" coordsize="10,20" path="m8462,2654l8472,2654,8472,2634,8462,2634,8462,2654xe" filled="true" fillcolor="#000000" stroked="false">
                <v:path arrowok="t"/>
                <v:fill type="solid"/>
              </v:shape>
            </v:group>
            <v:group style="position:absolute;left:8462;top:2654;width:10;height:20" coordorigin="8462,2654" coordsize="10,20">
              <v:shape style="position:absolute;left:8462;top:2654;width:10;height:20" coordorigin="8462,2654" coordsize="10,20" path="m8462,2673l8472,2673,8472,2654,8462,2654,8462,2673xe" filled="true" fillcolor="#000000" stroked="false">
                <v:path arrowok="t"/>
                <v:fill type="solid"/>
              </v:shape>
            </v:group>
            <v:group style="position:absolute;left:8462;top:2673;width:10;height:20" coordorigin="8462,2673" coordsize="10,20">
              <v:shape style="position:absolute;left:8462;top:2673;width:10;height:20" coordorigin="8462,2673" coordsize="10,20" path="m8462,2692l8472,2692,8472,2673,8462,2673,8462,2692xe" filled="true" fillcolor="#000000" stroked="false">
                <v:path arrowok="t"/>
                <v:fill type="solid"/>
              </v:shape>
            </v:group>
            <v:group style="position:absolute;left:8462;top:2692;width:10;height:20" coordorigin="8462,2692" coordsize="10,20">
              <v:shape style="position:absolute;left:8462;top:2692;width:10;height:20" coordorigin="8462,2692" coordsize="10,20" path="m8462,2711l8472,2711,8472,2692,8462,2692,8462,2711xe" filled="true" fillcolor="#000000" stroked="false">
                <v:path arrowok="t"/>
                <v:fill type="solid"/>
              </v:shape>
            </v:group>
            <v:group style="position:absolute;left:8462;top:2711;width:10;height:20" coordorigin="8462,2711" coordsize="10,20">
              <v:shape style="position:absolute;left:8462;top:2711;width:10;height:20" coordorigin="8462,2711" coordsize="10,20" path="m8462,2730l8472,2730,8472,2711,8462,2711,8462,2730xe" filled="true" fillcolor="#000000" stroked="false">
                <v:path arrowok="t"/>
                <v:fill type="solid"/>
              </v:shape>
            </v:group>
            <v:group style="position:absolute;left:8462;top:2730;width:10;height:20" coordorigin="8462,2730" coordsize="10,20">
              <v:shape style="position:absolute;left:8462;top:2730;width:10;height:20" coordorigin="8462,2730" coordsize="10,20" path="m8462,2750l8472,2750,8472,2730,8462,2730,8462,2750xe" filled="true" fillcolor="#000000" stroked="false">
                <v:path arrowok="t"/>
                <v:fill type="solid"/>
              </v:shape>
            </v:group>
            <v:group style="position:absolute;left:8462;top:2750;width:10;height:20" coordorigin="8462,2750" coordsize="10,20">
              <v:shape style="position:absolute;left:8462;top:2750;width:10;height:20" coordorigin="8462,2750" coordsize="10,20" path="m8462,2769l8472,2769,8472,2750,8462,2750,8462,2769xe" filled="true" fillcolor="#000000" stroked="false">
                <v:path arrowok="t"/>
                <v:fill type="solid"/>
              </v:shape>
            </v:group>
            <v:group style="position:absolute;left:8462;top:2769;width:10;height:20" coordorigin="8462,2769" coordsize="10,20">
              <v:shape style="position:absolute;left:8462;top:2769;width:10;height:20" coordorigin="8462,2769" coordsize="10,20" path="m8462,2788l8472,2788,8472,2769,8462,2769,8462,2788xe" filled="true" fillcolor="#000000" stroked="false">
                <v:path arrowok="t"/>
                <v:fill type="solid"/>
              </v:shape>
            </v:group>
            <v:group style="position:absolute;left:8462;top:2788;width:10;height:20" coordorigin="8462,2788" coordsize="10,20">
              <v:shape style="position:absolute;left:8462;top:2788;width:10;height:20" coordorigin="8462,2788" coordsize="10,20" path="m8462,2807l8472,2807,8472,2788,8462,2788,8462,2807xe" filled="true" fillcolor="#000000" stroked="false">
                <v:path arrowok="t"/>
                <v:fill type="solid"/>
              </v:shape>
            </v:group>
            <v:group style="position:absolute;left:8462;top:2807;width:10;height:20" coordorigin="8462,2807" coordsize="10,20">
              <v:shape style="position:absolute;left:8462;top:2807;width:10;height:20" coordorigin="8462,2807" coordsize="10,20" path="m8462,2826l8472,2826,8472,2807,8462,2807,8462,2826xe" filled="true" fillcolor="#000000" stroked="false">
                <v:path arrowok="t"/>
                <v:fill type="solid"/>
              </v:shape>
            </v:group>
            <v:group style="position:absolute;left:8462;top:2826;width:10;height:20" coordorigin="8462,2826" coordsize="10,20">
              <v:shape style="position:absolute;left:8462;top:2826;width:10;height:20" coordorigin="8462,2826" coordsize="10,20" path="m8462,2846l8472,2846,8472,2826,8462,2826,8462,2846xe" filled="true" fillcolor="#000000" stroked="false">
                <v:path arrowok="t"/>
                <v:fill type="solid"/>
              </v:shape>
            </v:group>
            <v:group style="position:absolute;left:8462;top:2853;width:10;height:2" coordorigin="8462,2853" coordsize="10,2">
              <v:shape style="position:absolute;left:8462;top:2853;width:10;height:2" coordorigin="8462,2853" coordsize="10,0" path="m8462,2853l8472,2853e" filled="false" stroked="true" strokeweight=".779999pt" strokecolor="#000000">
                <v:path arrowok="t"/>
              </v:shape>
            </v:group>
            <v:group style="position:absolute;left:9594;top:2615;width:10;height:20" coordorigin="9594,2615" coordsize="10,20">
              <v:shape style="position:absolute;left:9594;top:2615;width:10;height:20" coordorigin="9594,2615" coordsize="10,20" path="m9594,2634l9603,2634,9603,2615,9594,2615,9594,2634xe" filled="true" fillcolor="#000000" stroked="false">
                <v:path arrowok="t"/>
                <v:fill type="solid"/>
              </v:shape>
            </v:group>
            <v:group style="position:absolute;left:9594;top:2634;width:10;height:20" coordorigin="9594,2634" coordsize="10,20">
              <v:shape style="position:absolute;left:9594;top:2634;width:10;height:20" coordorigin="9594,2634" coordsize="10,20" path="m9594,2654l9603,2654,9603,2634,9594,2634,9594,2654xe" filled="true" fillcolor="#000000" stroked="false">
                <v:path arrowok="t"/>
                <v:fill type="solid"/>
              </v:shape>
            </v:group>
            <v:group style="position:absolute;left:9594;top:2654;width:10;height:20" coordorigin="9594,2654" coordsize="10,20">
              <v:shape style="position:absolute;left:9594;top:2654;width:10;height:20" coordorigin="9594,2654" coordsize="10,20" path="m9594,2673l9603,2673,9603,2654,9594,2654,9594,2673xe" filled="true" fillcolor="#000000" stroked="false">
                <v:path arrowok="t"/>
                <v:fill type="solid"/>
              </v:shape>
            </v:group>
            <v:group style="position:absolute;left:9594;top:2673;width:10;height:20" coordorigin="9594,2673" coordsize="10,20">
              <v:shape style="position:absolute;left:9594;top:2673;width:10;height:20" coordorigin="9594,2673" coordsize="10,20" path="m9594,2692l9603,2692,9603,2673,9594,2673,9594,2692xe" filled="true" fillcolor="#000000" stroked="false">
                <v:path arrowok="t"/>
                <v:fill type="solid"/>
              </v:shape>
            </v:group>
            <v:group style="position:absolute;left:9594;top:2692;width:10;height:20" coordorigin="9594,2692" coordsize="10,20">
              <v:shape style="position:absolute;left:9594;top:2692;width:10;height:20" coordorigin="9594,2692" coordsize="10,20" path="m9594,2711l9603,2711,9603,2692,9594,2692,9594,2711xe" filled="true" fillcolor="#000000" stroked="false">
                <v:path arrowok="t"/>
                <v:fill type="solid"/>
              </v:shape>
            </v:group>
            <v:group style="position:absolute;left:9594;top:2711;width:10;height:20" coordorigin="9594,2711" coordsize="10,20">
              <v:shape style="position:absolute;left:9594;top:2711;width:10;height:20" coordorigin="9594,2711" coordsize="10,20" path="m9594,2730l9603,2730,9603,2711,9594,2711,9594,2730xe" filled="true" fillcolor="#000000" stroked="false">
                <v:path arrowok="t"/>
                <v:fill type="solid"/>
              </v:shape>
            </v:group>
            <v:group style="position:absolute;left:9594;top:2730;width:10;height:20" coordorigin="9594,2730" coordsize="10,20">
              <v:shape style="position:absolute;left:9594;top:2730;width:10;height:20" coordorigin="9594,2730" coordsize="10,20" path="m9594,2750l9603,2750,9603,2730,9594,2730,9594,2750xe" filled="true" fillcolor="#000000" stroked="false">
                <v:path arrowok="t"/>
                <v:fill type="solid"/>
              </v:shape>
            </v:group>
            <v:group style="position:absolute;left:9594;top:2750;width:10;height:20" coordorigin="9594,2750" coordsize="10,20">
              <v:shape style="position:absolute;left:9594;top:2750;width:10;height:20" coordorigin="9594,2750" coordsize="10,20" path="m9594,2769l9603,2769,9603,2750,9594,2750,9594,2769xe" filled="true" fillcolor="#000000" stroked="false">
                <v:path arrowok="t"/>
                <v:fill type="solid"/>
              </v:shape>
            </v:group>
            <v:group style="position:absolute;left:9594;top:2769;width:10;height:20" coordorigin="9594,2769" coordsize="10,20">
              <v:shape style="position:absolute;left:9594;top:2769;width:10;height:20" coordorigin="9594,2769" coordsize="10,20" path="m9594,2788l9603,2788,9603,2769,9594,2769,9594,2788xe" filled="true" fillcolor="#000000" stroked="false">
                <v:path arrowok="t"/>
                <v:fill type="solid"/>
              </v:shape>
            </v:group>
            <v:group style="position:absolute;left:9594;top:2788;width:10;height:20" coordorigin="9594,2788" coordsize="10,20">
              <v:shape style="position:absolute;left:9594;top:2788;width:10;height:20" coordorigin="9594,2788" coordsize="10,20" path="m9594,2807l9603,2807,9603,2788,9594,2788,9594,2807xe" filled="true" fillcolor="#000000" stroked="false">
                <v:path arrowok="t"/>
                <v:fill type="solid"/>
              </v:shape>
            </v:group>
            <v:group style="position:absolute;left:9594;top:2807;width:10;height:20" coordorigin="9594,2807" coordsize="10,20">
              <v:shape style="position:absolute;left:9594;top:2807;width:10;height:20" coordorigin="9594,2807" coordsize="10,20" path="m9594,2826l9603,2826,9603,2807,9594,2807,9594,2826xe" filled="true" fillcolor="#000000" stroked="false">
                <v:path arrowok="t"/>
                <v:fill type="solid"/>
              </v:shape>
            </v:group>
            <v:group style="position:absolute;left:9594;top:2826;width:10;height:20" coordorigin="9594,2826" coordsize="10,20">
              <v:shape style="position:absolute;left:9594;top:2826;width:10;height:20" coordorigin="9594,2826" coordsize="10,20" path="m9594,2846l9603,2846,9603,2826,9594,2826,9594,2846xe" filled="true" fillcolor="#000000" stroked="false">
                <v:path arrowok="t"/>
                <v:fill type="solid"/>
              </v:shape>
            </v:group>
            <v:group style="position:absolute;left:9594;top:2853;width:10;height:2" coordorigin="9594,2853" coordsize="10,2">
              <v:shape style="position:absolute;left:9594;top:2853;width:10;height:2" coordorigin="9594,2853" coordsize="10,0" path="m9594,2853l9603,2853e" filled="false" stroked="true" strokeweight=".779999pt" strokecolor="#000000">
                <v:path arrowok="t"/>
              </v:shape>
            </v:group>
            <v:group style="position:absolute;left:10162;top:2615;width:10;height:20" coordorigin="10162,2615" coordsize="10,20">
              <v:shape style="position:absolute;left:10162;top:2615;width:10;height:20" coordorigin="10162,2615" coordsize="10,20" path="m10162,2634l10172,2634,10172,2615,10162,2615,10162,2634xe" filled="true" fillcolor="#000000" stroked="false">
                <v:path arrowok="t"/>
                <v:fill type="solid"/>
              </v:shape>
            </v:group>
            <v:group style="position:absolute;left:10162;top:2634;width:10;height:20" coordorigin="10162,2634" coordsize="10,20">
              <v:shape style="position:absolute;left:10162;top:2634;width:10;height:20" coordorigin="10162,2634" coordsize="10,20" path="m10162,2654l10172,2654,10172,2634,10162,2634,10162,2654xe" filled="true" fillcolor="#000000" stroked="false">
                <v:path arrowok="t"/>
                <v:fill type="solid"/>
              </v:shape>
            </v:group>
            <v:group style="position:absolute;left:10162;top:2654;width:10;height:20" coordorigin="10162,2654" coordsize="10,20">
              <v:shape style="position:absolute;left:10162;top:2654;width:10;height:20" coordorigin="10162,2654" coordsize="10,20" path="m10162,2673l10172,2673,10172,2654,10162,2654,10162,2673xe" filled="true" fillcolor="#000000" stroked="false">
                <v:path arrowok="t"/>
                <v:fill type="solid"/>
              </v:shape>
            </v:group>
            <v:group style="position:absolute;left:10162;top:2673;width:10;height:20" coordorigin="10162,2673" coordsize="10,20">
              <v:shape style="position:absolute;left:10162;top:2673;width:10;height:20" coordorigin="10162,2673" coordsize="10,20" path="m10162,2692l10172,2692,10172,2673,10162,2673,10162,2692xe" filled="true" fillcolor="#000000" stroked="false">
                <v:path arrowok="t"/>
                <v:fill type="solid"/>
              </v:shape>
            </v:group>
            <v:group style="position:absolute;left:10162;top:2692;width:10;height:20" coordorigin="10162,2692" coordsize="10,20">
              <v:shape style="position:absolute;left:10162;top:2692;width:10;height:20" coordorigin="10162,2692" coordsize="10,20" path="m10162,2711l10172,2711,10172,2692,10162,2692,10162,2711xe" filled="true" fillcolor="#000000" stroked="false">
                <v:path arrowok="t"/>
                <v:fill type="solid"/>
              </v:shape>
            </v:group>
            <v:group style="position:absolute;left:10162;top:2711;width:10;height:20" coordorigin="10162,2711" coordsize="10,20">
              <v:shape style="position:absolute;left:10162;top:2711;width:10;height:20" coordorigin="10162,2711" coordsize="10,20" path="m10162,2730l10172,2730,10172,2711,10162,2711,10162,2730xe" filled="true" fillcolor="#000000" stroked="false">
                <v:path arrowok="t"/>
                <v:fill type="solid"/>
              </v:shape>
            </v:group>
            <v:group style="position:absolute;left:10162;top:2730;width:10;height:20" coordorigin="10162,2730" coordsize="10,20">
              <v:shape style="position:absolute;left:10162;top:2730;width:10;height:20" coordorigin="10162,2730" coordsize="10,20" path="m10162,2750l10172,2750,10172,2730,10162,2730,10162,2750xe" filled="true" fillcolor="#000000" stroked="false">
                <v:path arrowok="t"/>
                <v:fill type="solid"/>
              </v:shape>
            </v:group>
            <v:group style="position:absolute;left:10162;top:2750;width:10;height:20" coordorigin="10162,2750" coordsize="10,20">
              <v:shape style="position:absolute;left:10162;top:2750;width:10;height:20" coordorigin="10162,2750" coordsize="10,20" path="m10162,2769l10172,2769,10172,2750,10162,2750,10162,2769xe" filled="true" fillcolor="#000000" stroked="false">
                <v:path arrowok="t"/>
                <v:fill type="solid"/>
              </v:shape>
            </v:group>
            <v:group style="position:absolute;left:10162;top:2769;width:10;height:20" coordorigin="10162,2769" coordsize="10,20">
              <v:shape style="position:absolute;left:10162;top:2769;width:10;height:20" coordorigin="10162,2769" coordsize="10,20" path="m10162,2788l10172,2788,10172,2769,10162,2769,10162,2788xe" filled="true" fillcolor="#000000" stroked="false">
                <v:path arrowok="t"/>
                <v:fill type="solid"/>
              </v:shape>
            </v:group>
            <v:group style="position:absolute;left:10162;top:2788;width:10;height:20" coordorigin="10162,2788" coordsize="10,20">
              <v:shape style="position:absolute;left:10162;top:2788;width:10;height:20" coordorigin="10162,2788" coordsize="10,20" path="m10162,2807l10172,2807,10172,2788,10162,2788,10162,2807xe" filled="true" fillcolor="#000000" stroked="false">
                <v:path arrowok="t"/>
                <v:fill type="solid"/>
              </v:shape>
            </v:group>
            <v:group style="position:absolute;left:10162;top:2807;width:10;height:20" coordorigin="10162,2807" coordsize="10,20">
              <v:shape style="position:absolute;left:10162;top:2807;width:10;height:20" coordorigin="10162,2807" coordsize="10,20" path="m10162,2826l10172,2826,10172,2807,10162,2807,10162,2826xe" filled="true" fillcolor="#000000" stroked="false">
                <v:path arrowok="t"/>
                <v:fill type="solid"/>
              </v:shape>
            </v:group>
            <v:group style="position:absolute;left:10162;top:2826;width:10;height:20" coordorigin="10162,2826" coordsize="10,20">
              <v:shape style="position:absolute;left:10162;top:2826;width:10;height:20" coordorigin="10162,2826" coordsize="10,20" path="m10162,2846l10172,2846,10172,2826,10162,2826,10162,2846xe" filled="true" fillcolor="#000000" stroked="false">
                <v:path arrowok="t"/>
                <v:fill type="solid"/>
              </v:shape>
            </v:group>
            <v:group style="position:absolute;left:10162;top:2853;width:10;height:2" coordorigin="10162,2853" coordsize="10,2">
              <v:shape style="position:absolute;left:10162;top:2853;width:10;height:2" coordorigin="10162,2853" coordsize="10,0" path="m10162,2853l10172,2853e" filled="false" stroked="true" strokeweight=".779999pt" strokecolor="#000000">
                <v:path arrowok="t"/>
              </v:shape>
            </v:group>
            <v:group style="position:absolute;left:11437;top:2615;width:10;height:20" coordorigin="11437,2615" coordsize="10,20">
              <v:shape style="position:absolute;left:11437;top:2615;width:10;height:20" coordorigin="11437,2615" coordsize="10,20" path="m11437,2634l11446,2634,11446,2615,11437,2615,11437,2634xe" filled="true" fillcolor="#000000" stroked="false">
                <v:path arrowok="t"/>
                <v:fill type="solid"/>
              </v:shape>
            </v:group>
            <v:group style="position:absolute;left:11437;top:2634;width:10;height:20" coordorigin="11437,2634" coordsize="10,20">
              <v:shape style="position:absolute;left:11437;top:2634;width:10;height:20" coordorigin="11437,2634" coordsize="10,20" path="m11437,2654l11446,2654,11446,2634,11437,2634,11437,2654xe" filled="true" fillcolor="#000000" stroked="false">
                <v:path arrowok="t"/>
                <v:fill type="solid"/>
              </v:shape>
            </v:group>
            <v:group style="position:absolute;left:11437;top:2654;width:10;height:20" coordorigin="11437,2654" coordsize="10,20">
              <v:shape style="position:absolute;left:11437;top:2654;width:10;height:20" coordorigin="11437,2654" coordsize="10,20" path="m11437,2673l11446,2673,11446,2654,11437,2654,11437,2673xe" filled="true" fillcolor="#000000" stroked="false">
                <v:path arrowok="t"/>
                <v:fill type="solid"/>
              </v:shape>
            </v:group>
            <v:group style="position:absolute;left:11437;top:2673;width:10;height:20" coordorigin="11437,2673" coordsize="10,20">
              <v:shape style="position:absolute;left:11437;top:2673;width:10;height:20" coordorigin="11437,2673" coordsize="10,20" path="m11437,2692l11446,2692,11446,2673,11437,2673,11437,2692xe" filled="true" fillcolor="#000000" stroked="false">
                <v:path arrowok="t"/>
                <v:fill type="solid"/>
              </v:shape>
            </v:group>
            <v:group style="position:absolute;left:11437;top:2692;width:10;height:20" coordorigin="11437,2692" coordsize="10,20">
              <v:shape style="position:absolute;left:11437;top:2692;width:10;height:20" coordorigin="11437,2692" coordsize="10,20" path="m11437,2711l11446,2711,11446,2692,11437,2692,11437,2711xe" filled="true" fillcolor="#000000" stroked="false">
                <v:path arrowok="t"/>
                <v:fill type="solid"/>
              </v:shape>
            </v:group>
            <v:group style="position:absolute;left:11437;top:2711;width:10;height:20" coordorigin="11437,2711" coordsize="10,20">
              <v:shape style="position:absolute;left:11437;top:2711;width:10;height:20" coordorigin="11437,2711" coordsize="10,20" path="m11437,2730l11446,2730,11446,2711,11437,2711,11437,2730xe" filled="true" fillcolor="#000000" stroked="false">
                <v:path arrowok="t"/>
                <v:fill type="solid"/>
              </v:shape>
            </v:group>
            <v:group style="position:absolute;left:11437;top:2730;width:10;height:20" coordorigin="11437,2730" coordsize="10,20">
              <v:shape style="position:absolute;left:11437;top:2730;width:10;height:20" coordorigin="11437,2730" coordsize="10,20" path="m11437,2750l11446,2750,11446,2730,11437,2730,11437,2750xe" filled="true" fillcolor="#000000" stroked="false">
                <v:path arrowok="t"/>
                <v:fill type="solid"/>
              </v:shape>
            </v:group>
            <v:group style="position:absolute;left:11437;top:2750;width:10;height:20" coordorigin="11437,2750" coordsize="10,20">
              <v:shape style="position:absolute;left:11437;top:2750;width:10;height:20" coordorigin="11437,2750" coordsize="10,20" path="m11437,2769l11446,2769,11446,2750,11437,2750,11437,2769xe" filled="true" fillcolor="#000000" stroked="false">
                <v:path arrowok="t"/>
                <v:fill type="solid"/>
              </v:shape>
            </v:group>
            <v:group style="position:absolute;left:11437;top:2769;width:10;height:20" coordorigin="11437,2769" coordsize="10,20">
              <v:shape style="position:absolute;left:11437;top:2769;width:10;height:20" coordorigin="11437,2769" coordsize="10,20" path="m11437,2788l11446,2788,11446,2769,11437,2769,11437,2788xe" filled="true" fillcolor="#000000" stroked="false">
                <v:path arrowok="t"/>
                <v:fill type="solid"/>
              </v:shape>
            </v:group>
            <v:group style="position:absolute;left:11437;top:2788;width:10;height:20" coordorigin="11437,2788" coordsize="10,20">
              <v:shape style="position:absolute;left:11437;top:2788;width:10;height:20" coordorigin="11437,2788" coordsize="10,20" path="m11437,2807l11446,2807,11446,2788,11437,2788,11437,2807xe" filled="true" fillcolor="#000000" stroked="false">
                <v:path arrowok="t"/>
                <v:fill type="solid"/>
              </v:shape>
            </v:group>
            <v:group style="position:absolute;left:11437;top:2807;width:10;height:20" coordorigin="11437,2807" coordsize="10,20">
              <v:shape style="position:absolute;left:11437;top:2807;width:10;height:20" coordorigin="11437,2807" coordsize="10,20" path="m11437,2826l11446,2826,11446,2807,11437,2807,11437,2826xe" filled="true" fillcolor="#000000" stroked="false">
                <v:path arrowok="t"/>
                <v:fill type="solid"/>
              </v:shape>
            </v:group>
            <v:group style="position:absolute;left:11437;top:2826;width:10;height:20" coordorigin="11437,2826" coordsize="10,20">
              <v:shape style="position:absolute;left:11437;top:2826;width:10;height:20" coordorigin="11437,2826" coordsize="10,20" path="m11437,2846l11446,2846,11446,2826,11437,2826,11437,2846xe" filled="true" fillcolor="#000000" stroked="false">
                <v:path arrowok="t"/>
                <v:fill type="solid"/>
              </v:shape>
            </v:group>
            <v:group style="position:absolute;left:11437;top:2853;width:10;height:2" coordorigin="11437,2853" coordsize="10,2">
              <v:shape style="position:absolute;left:11437;top:2853;width:10;height:2" coordorigin="11437,2853" coordsize="10,0" path="m11437,2853l11446,2853e" filled="false" stroked="true" strokeweight=".779999pt" strokecolor="#000000">
                <v:path arrowok="t"/>
              </v:shape>
            </v:group>
            <v:group style="position:absolute;left:12720;top:2615;width:10;height:20" coordorigin="12720,2615" coordsize="10,20">
              <v:shape style="position:absolute;left:12720;top:2615;width:10;height:20" coordorigin="12720,2615" coordsize="10,20" path="m12720,2634l12729,2634,12729,2615,12720,2615,12720,2634xe" filled="true" fillcolor="#000000" stroked="false">
                <v:path arrowok="t"/>
                <v:fill type="solid"/>
              </v:shape>
            </v:group>
            <v:group style="position:absolute;left:12720;top:2634;width:10;height:20" coordorigin="12720,2634" coordsize="10,20">
              <v:shape style="position:absolute;left:12720;top:2634;width:10;height:20" coordorigin="12720,2634" coordsize="10,20" path="m12720,2654l12729,2654,12729,2634,12720,2634,12720,2654xe" filled="true" fillcolor="#000000" stroked="false">
                <v:path arrowok="t"/>
                <v:fill type="solid"/>
              </v:shape>
            </v:group>
            <v:group style="position:absolute;left:12720;top:2654;width:10;height:20" coordorigin="12720,2654" coordsize="10,20">
              <v:shape style="position:absolute;left:12720;top:2654;width:10;height:20" coordorigin="12720,2654" coordsize="10,20" path="m12720,2673l12729,2673,12729,2654,12720,2654,12720,2673xe" filled="true" fillcolor="#000000" stroked="false">
                <v:path arrowok="t"/>
                <v:fill type="solid"/>
              </v:shape>
            </v:group>
            <v:group style="position:absolute;left:12720;top:2673;width:10;height:20" coordorigin="12720,2673" coordsize="10,20">
              <v:shape style="position:absolute;left:12720;top:2673;width:10;height:20" coordorigin="12720,2673" coordsize="10,20" path="m12720,2692l12729,2692,12729,2673,12720,2673,12720,2692xe" filled="true" fillcolor="#000000" stroked="false">
                <v:path arrowok="t"/>
                <v:fill type="solid"/>
              </v:shape>
            </v:group>
            <v:group style="position:absolute;left:12720;top:2692;width:10;height:20" coordorigin="12720,2692" coordsize="10,20">
              <v:shape style="position:absolute;left:12720;top:2692;width:10;height:20" coordorigin="12720,2692" coordsize="10,20" path="m12720,2711l12729,2711,12729,2692,12720,2692,12720,2711xe" filled="true" fillcolor="#000000" stroked="false">
                <v:path arrowok="t"/>
                <v:fill type="solid"/>
              </v:shape>
            </v:group>
            <v:group style="position:absolute;left:12720;top:2711;width:10;height:20" coordorigin="12720,2711" coordsize="10,20">
              <v:shape style="position:absolute;left:12720;top:2711;width:10;height:20" coordorigin="12720,2711" coordsize="10,20" path="m12720,2730l12729,2730,12729,2711,12720,2711,12720,2730xe" filled="true" fillcolor="#000000" stroked="false">
                <v:path arrowok="t"/>
                <v:fill type="solid"/>
              </v:shape>
            </v:group>
            <v:group style="position:absolute;left:12720;top:2730;width:10;height:20" coordorigin="12720,2730" coordsize="10,20">
              <v:shape style="position:absolute;left:12720;top:2730;width:10;height:20" coordorigin="12720,2730" coordsize="10,20" path="m12720,2750l12729,2750,12729,2730,12720,2730,12720,2750xe" filled="true" fillcolor="#000000" stroked="false">
                <v:path arrowok="t"/>
                <v:fill type="solid"/>
              </v:shape>
            </v:group>
            <v:group style="position:absolute;left:12720;top:2750;width:10;height:20" coordorigin="12720,2750" coordsize="10,20">
              <v:shape style="position:absolute;left:12720;top:2750;width:10;height:20" coordorigin="12720,2750" coordsize="10,20" path="m12720,2769l12729,2769,12729,2750,12720,2750,12720,2769xe" filled="true" fillcolor="#000000" stroked="false">
                <v:path arrowok="t"/>
                <v:fill type="solid"/>
              </v:shape>
            </v:group>
            <v:group style="position:absolute;left:12720;top:2769;width:10;height:20" coordorigin="12720,2769" coordsize="10,20">
              <v:shape style="position:absolute;left:12720;top:2769;width:10;height:20" coordorigin="12720,2769" coordsize="10,20" path="m12720,2788l12729,2788,12729,2769,12720,2769,12720,2788xe" filled="true" fillcolor="#000000" stroked="false">
                <v:path arrowok="t"/>
                <v:fill type="solid"/>
              </v:shape>
            </v:group>
            <v:group style="position:absolute;left:12720;top:2788;width:10;height:20" coordorigin="12720,2788" coordsize="10,20">
              <v:shape style="position:absolute;left:12720;top:2788;width:10;height:20" coordorigin="12720,2788" coordsize="10,20" path="m12720,2807l12729,2807,12729,2788,12720,2788,12720,2807xe" filled="true" fillcolor="#000000" stroked="false">
                <v:path arrowok="t"/>
                <v:fill type="solid"/>
              </v:shape>
            </v:group>
            <v:group style="position:absolute;left:12720;top:2807;width:10;height:20" coordorigin="12720,2807" coordsize="10,20">
              <v:shape style="position:absolute;left:12720;top:2807;width:10;height:20" coordorigin="12720,2807" coordsize="10,20" path="m12720,2826l12729,2826,12729,2807,12720,2807,12720,2826xe" filled="true" fillcolor="#000000" stroked="false">
                <v:path arrowok="t"/>
                <v:fill type="solid"/>
              </v:shape>
            </v:group>
            <v:group style="position:absolute;left:12720;top:2826;width:10;height:20" coordorigin="12720,2826" coordsize="10,20">
              <v:shape style="position:absolute;left:12720;top:2826;width:10;height:20" coordorigin="12720,2826" coordsize="10,20" path="m12720,2846l12729,2846,12729,2826,12720,2826,12720,2846xe" filled="true" fillcolor="#000000" stroked="false">
                <v:path arrowok="t"/>
                <v:fill type="solid"/>
              </v:shape>
            </v:group>
            <v:group style="position:absolute;left:12720;top:2853;width:10;height:2" coordorigin="12720,2853" coordsize="10,2">
              <v:shape style="position:absolute;left:12720;top:2853;width:10;height:2" coordorigin="12720,2853" coordsize="10,0" path="m12720,2853l12729,2853e" filled="false" stroked="true" strokeweight=".779999pt" strokecolor="#000000">
                <v:path arrowok="t"/>
              </v:shape>
            </v:group>
            <v:group style="position:absolute;left:14018;top:2615;width:10;height:20" coordorigin="14018,2615" coordsize="10,20">
              <v:shape style="position:absolute;left:14018;top:2615;width:10;height:20" coordorigin="14018,2615" coordsize="10,20" path="m14018,2634l14028,2634,14028,2615,14018,2615,14018,2634xe" filled="true" fillcolor="#000000" stroked="false">
                <v:path arrowok="t"/>
                <v:fill type="solid"/>
              </v:shape>
            </v:group>
            <v:group style="position:absolute;left:14018;top:2634;width:10;height:20" coordorigin="14018,2634" coordsize="10,20">
              <v:shape style="position:absolute;left:14018;top:2634;width:10;height:20" coordorigin="14018,2634" coordsize="10,20" path="m14018,2654l14028,2654,14028,2634,14018,2634,14018,2654xe" filled="true" fillcolor="#000000" stroked="false">
                <v:path arrowok="t"/>
                <v:fill type="solid"/>
              </v:shape>
            </v:group>
            <v:group style="position:absolute;left:14018;top:2654;width:10;height:20" coordorigin="14018,2654" coordsize="10,20">
              <v:shape style="position:absolute;left:14018;top:2654;width:10;height:20" coordorigin="14018,2654" coordsize="10,20" path="m14018,2673l14028,2673,14028,2654,14018,2654,14018,2673xe" filled="true" fillcolor="#000000" stroked="false">
                <v:path arrowok="t"/>
                <v:fill type="solid"/>
              </v:shape>
            </v:group>
            <v:group style="position:absolute;left:14018;top:2673;width:10;height:20" coordorigin="14018,2673" coordsize="10,20">
              <v:shape style="position:absolute;left:14018;top:2673;width:10;height:20" coordorigin="14018,2673" coordsize="10,20" path="m14018,2692l14028,2692,14028,2673,14018,2673,14018,2692xe" filled="true" fillcolor="#000000" stroked="false">
                <v:path arrowok="t"/>
                <v:fill type="solid"/>
              </v:shape>
            </v:group>
            <v:group style="position:absolute;left:14018;top:2692;width:10;height:20" coordorigin="14018,2692" coordsize="10,20">
              <v:shape style="position:absolute;left:14018;top:2692;width:10;height:20" coordorigin="14018,2692" coordsize="10,20" path="m14018,2711l14028,2711,14028,2692,14018,2692,14018,2711xe" filled="true" fillcolor="#000000" stroked="false">
                <v:path arrowok="t"/>
                <v:fill type="solid"/>
              </v:shape>
            </v:group>
            <v:group style="position:absolute;left:14018;top:2711;width:10;height:20" coordorigin="14018,2711" coordsize="10,20">
              <v:shape style="position:absolute;left:14018;top:2711;width:10;height:20" coordorigin="14018,2711" coordsize="10,20" path="m14018,2730l14028,2730,14028,2711,14018,2711,14018,2730xe" filled="true" fillcolor="#000000" stroked="false">
                <v:path arrowok="t"/>
                <v:fill type="solid"/>
              </v:shape>
            </v:group>
            <v:group style="position:absolute;left:14018;top:2730;width:10;height:20" coordorigin="14018,2730" coordsize="10,20">
              <v:shape style="position:absolute;left:14018;top:2730;width:10;height:20" coordorigin="14018,2730" coordsize="10,20" path="m14018,2750l14028,2750,14028,2730,14018,2730,14018,2750xe" filled="true" fillcolor="#000000" stroked="false">
                <v:path arrowok="t"/>
                <v:fill type="solid"/>
              </v:shape>
            </v:group>
            <v:group style="position:absolute;left:14018;top:2750;width:10;height:20" coordorigin="14018,2750" coordsize="10,20">
              <v:shape style="position:absolute;left:14018;top:2750;width:10;height:20" coordorigin="14018,2750" coordsize="10,20" path="m14018,2769l14028,2769,14028,2750,14018,2750,14018,2769xe" filled="true" fillcolor="#000000" stroked="false">
                <v:path arrowok="t"/>
                <v:fill type="solid"/>
              </v:shape>
            </v:group>
            <v:group style="position:absolute;left:14018;top:2769;width:10;height:20" coordorigin="14018,2769" coordsize="10,20">
              <v:shape style="position:absolute;left:14018;top:2769;width:10;height:20" coordorigin="14018,2769" coordsize="10,20" path="m14018,2788l14028,2788,14028,2769,14018,2769,14018,2788xe" filled="true" fillcolor="#000000" stroked="false">
                <v:path arrowok="t"/>
                <v:fill type="solid"/>
              </v:shape>
            </v:group>
            <v:group style="position:absolute;left:14018;top:2788;width:10;height:20" coordorigin="14018,2788" coordsize="10,20">
              <v:shape style="position:absolute;left:14018;top:2788;width:10;height:20" coordorigin="14018,2788" coordsize="10,20" path="m14018,2807l14028,2807,14028,2788,14018,2788,14018,2807xe" filled="true" fillcolor="#000000" stroked="false">
                <v:path arrowok="t"/>
                <v:fill type="solid"/>
              </v:shape>
            </v:group>
            <v:group style="position:absolute;left:14018;top:2807;width:10;height:20" coordorigin="14018,2807" coordsize="10,20">
              <v:shape style="position:absolute;left:14018;top:2807;width:10;height:20" coordorigin="14018,2807" coordsize="10,20" path="m14018,2826l14028,2826,14028,2807,14018,2807,14018,2826xe" filled="true" fillcolor="#000000" stroked="false">
                <v:path arrowok="t"/>
                <v:fill type="solid"/>
              </v:shape>
            </v:group>
            <v:group style="position:absolute;left:14018;top:2826;width:10;height:20" coordorigin="14018,2826" coordsize="10,20">
              <v:shape style="position:absolute;left:14018;top:2826;width:10;height:20" coordorigin="14018,2826" coordsize="10,20" path="m14018,2846l14028,2846,14028,2826,14018,2826,14018,2846xe" filled="true" fillcolor="#000000" stroked="false">
                <v:path arrowok="t"/>
                <v:fill type="solid"/>
              </v:shape>
            </v:group>
            <v:group style="position:absolute;left:14018;top:2853;width:10;height:2" coordorigin="14018,2853" coordsize="10,2">
              <v:shape style="position:absolute;left:14018;top:2853;width:10;height:2" coordorigin="14018,2853" coordsize="10,0" path="m14018,2853l14028,2853e" filled="false" stroked="true" strokeweight=".779999pt" strokecolor="#000000">
                <v:path arrowok="t"/>
              </v:shape>
              <v:shape style="position:absolute;left:1128;top:2769;width:2022;height:102" type="#_x0000_t75" stroked="false">
                <v:imagedata r:id="rId204" o:title=""/>
              </v:shape>
              <v:shape style="position:absolute;left:3126;top:2861;width:1302;height:10" type="#_x0000_t75" stroked="false">
                <v:imagedata r:id="rId173" o:title=""/>
              </v:shape>
              <v:shape style="position:absolute;left:4424;top:2861;width:635;height:10" type="#_x0000_t75" stroked="false">
                <v:imagedata r:id="rId174" o:title=""/>
              </v:shape>
              <v:shape style="position:absolute;left:5054;top:2861;width:715;height:10" type="#_x0000_t75" stroked="false">
                <v:imagedata r:id="rId170" o:title=""/>
              </v:shape>
              <v:shape style="position:absolute;left:5764;top:2861;width:570;height:10" type="#_x0000_t75" stroked="false">
                <v:imagedata r:id="rId171" o:title=""/>
              </v:shape>
              <v:shape style="position:absolute;left:6329;top:2861;width:1490;height:10" type="#_x0000_t75" stroked="false">
                <v:imagedata r:id="rId165" o:title=""/>
              </v:shape>
              <v:shape style="position:absolute;left:7815;top:2861;width:2348;height:10" type="#_x0000_t75" stroked="false">
                <v:imagedata r:id="rId203" o:title=""/>
              </v:shape>
              <v:shape style="position:absolute;left:10158;top:2861;width:1279;height:10" type="#_x0000_t75" stroked="false">
                <v:imagedata r:id="rId167" o:title=""/>
              </v:shape>
              <v:shape style="position:absolute;left:11432;top:2861;width:3958;height:10" type="#_x0000_t75" stroked="false">
                <v:imagedata r:id="rId175" o:title=""/>
              </v:shape>
            </v:group>
            <v:group style="position:absolute;left:3131;top:2871;width:10;height:20" coordorigin="3131,2871" coordsize="10,20">
              <v:shape style="position:absolute;left:3131;top:2871;width:10;height:20" coordorigin="3131,2871" coordsize="10,20" path="m3131,2890l3141,2890,3141,2871,3131,2871,3131,2890xe" filled="true" fillcolor="#000000" stroked="false">
                <v:path arrowok="t"/>
                <v:fill type="solid"/>
              </v:shape>
            </v:group>
            <v:group style="position:absolute;left:3131;top:2890;width:10;height:20" coordorigin="3131,2890" coordsize="10,20">
              <v:shape style="position:absolute;left:3131;top:2890;width:10;height:20" coordorigin="3131,2890" coordsize="10,20" path="m3131,2909l3141,2909,3141,2890,3131,2890,3131,2909xe" filled="true" fillcolor="#000000" stroked="false">
                <v:path arrowok="t"/>
                <v:fill type="solid"/>
              </v:shape>
            </v:group>
            <v:group style="position:absolute;left:3131;top:2909;width:10;height:20" coordorigin="3131,2909" coordsize="10,20">
              <v:shape style="position:absolute;left:3131;top:2909;width:10;height:20" coordorigin="3131,2909" coordsize="10,20" path="m3131,2928l3141,2928,3141,2909,3131,2909,3131,2928xe" filled="true" fillcolor="#000000" stroked="false">
                <v:path arrowok="t"/>
                <v:fill type="solid"/>
              </v:shape>
            </v:group>
            <v:group style="position:absolute;left:3131;top:2928;width:10;height:20" coordorigin="3131,2928" coordsize="10,20">
              <v:shape style="position:absolute;left:3131;top:2928;width:10;height:20" coordorigin="3131,2928" coordsize="10,20" path="m3131,2948l3141,2948,3141,2928,3131,2928,3131,2948xe" filled="true" fillcolor="#000000" stroked="false">
                <v:path arrowok="t"/>
                <v:fill type="solid"/>
              </v:shape>
            </v:group>
            <v:group style="position:absolute;left:3131;top:2948;width:10;height:20" coordorigin="3131,2948" coordsize="10,20">
              <v:shape style="position:absolute;left:3131;top:2948;width:10;height:20" coordorigin="3131,2948" coordsize="10,20" path="m3131,2967l3141,2967,3141,2948,3131,2948,3131,2967xe" filled="true" fillcolor="#000000" stroked="false">
                <v:path arrowok="t"/>
                <v:fill type="solid"/>
              </v:shape>
            </v:group>
            <v:group style="position:absolute;left:3131;top:2967;width:10;height:20" coordorigin="3131,2967" coordsize="10,20">
              <v:shape style="position:absolute;left:3131;top:2967;width:10;height:20" coordorigin="3131,2967" coordsize="10,20" path="m3131,2986l3141,2986,3141,2967,3131,2967,3131,2986xe" filled="true" fillcolor="#000000" stroked="false">
                <v:path arrowok="t"/>
                <v:fill type="solid"/>
              </v:shape>
            </v:group>
            <v:group style="position:absolute;left:3131;top:2986;width:10;height:20" coordorigin="3131,2986" coordsize="10,20">
              <v:shape style="position:absolute;left:3131;top:2986;width:10;height:20" coordorigin="3131,2986" coordsize="10,20" path="m3131,3005l3141,3005,3141,2986,3131,2986,3131,3005xe" filled="true" fillcolor="#000000" stroked="false">
                <v:path arrowok="t"/>
                <v:fill type="solid"/>
              </v:shape>
            </v:group>
            <v:group style="position:absolute;left:3131;top:3005;width:10;height:20" coordorigin="3131,3005" coordsize="10,20">
              <v:shape style="position:absolute;left:3131;top:3005;width:10;height:20" coordorigin="3131,3005" coordsize="10,20" path="m3131,3024l3141,3024,3141,3005,3131,3005,3131,3024xe" filled="true" fillcolor="#000000" stroked="false">
                <v:path arrowok="t"/>
                <v:fill type="solid"/>
              </v:shape>
            </v:group>
            <v:group style="position:absolute;left:4428;top:2871;width:10;height:20" coordorigin="4428,2871" coordsize="10,20">
              <v:shape style="position:absolute;left:4428;top:2871;width:10;height:20" coordorigin="4428,2871" coordsize="10,20" path="m4428,2890l4438,2890,4438,2871,4428,2871,4428,2890xe" filled="true" fillcolor="#000000" stroked="false">
                <v:path arrowok="t"/>
                <v:fill type="solid"/>
              </v:shape>
            </v:group>
            <v:group style="position:absolute;left:4428;top:2890;width:10;height:20" coordorigin="4428,2890" coordsize="10,20">
              <v:shape style="position:absolute;left:4428;top:2890;width:10;height:20" coordorigin="4428,2890" coordsize="10,20" path="m4428,2909l4438,2909,4438,2890,4428,2890,4428,2909xe" filled="true" fillcolor="#000000" stroked="false">
                <v:path arrowok="t"/>
                <v:fill type="solid"/>
              </v:shape>
            </v:group>
            <v:group style="position:absolute;left:4428;top:2909;width:10;height:20" coordorigin="4428,2909" coordsize="10,20">
              <v:shape style="position:absolute;left:4428;top:2909;width:10;height:20" coordorigin="4428,2909" coordsize="10,20" path="m4428,2928l4438,2928,4438,2909,4428,2909,4428,2928xe" filled="true" fillcolor="#000000" stroked="false">
                <v:path arrowok="t"/>
                <v:fill type="solid"/>
              </v:shape>
            </v:group>
            <v:group style="position:absolute;left:4428;top:2928;width:10;height:20" coordorigin="4428,2928" coordsize="10,20">
              <v:shape style="position:absolute;left:4428;top:2928;width:10;height:20" coordorigin="4428,2928" coordsize="10,20" path="m4428,2948l4438,2948,4438,2928,4428,2928,4428,2948xe" filled="true" fillcolor="#000000" stroked="false">
                <v:path arrowok="t"/>
                <v:fill type="solid"/>
              </v:shape>
            </v:group>
            <v:group style="position:absolute;left:4428;top:2948;width:10;height:20" coordorigin="4428,2948" coordsize="10,20">
              <v:shape style="position:absolute;left:4428;top:2948;width:10;height:20" coordorigin="4428,2948" coordsize="10,20" path="m4428,2967l4438,2967,4438,2948,4428,2948,4428,2967xe" filled="true" fillcolor="#000000" stroked="false">
                <v:path arrowok="t"/>
                <v:fill type="solid"/>
              </v:shape>
            </v:group>
            <v:group style="position:absolute;left:4428;top:2967;width:10;height:20" coordorigin="4428,2967" coordsize="10,20">
              <v:shape style="position:absolute;left:4428;top:2967;width:10;height:20" coordorigin="4428,2967" coordsize="10,20" path="m4428,2986l4438,2986,4438,2967,4428,2967,4428,2986xe" filled="true" fillcolor="#000000" stroked="false">
                <v:path arrowok="t"/>
                <v:fill type="solid"/>
              </v:shape>
            </v:group>
            <v:group style="position:absolute;left:4428;top:2986;width:10;height:20" coordorigin="4428,2986" coordsize="10,20">
              <v:shape style="position:absolute;left:4428;top:2986;width:10;height:20" coordorigin="4428,2986" coordsize="10,20" path="m4428,3005l4438,3005,4438,2986,4428,2986,4428,3005xe" filled="true" fillcolor="#000000" stroked="false">
                <v:path arrowok="t"/>
                <v:fill type="solid"/>
              </v:shape>
            </v:group>
            <v:group style="position:absolute;left:4428;top:3005;width:10;height:20" coordorigin="4428,3005" coordsize="10,20">
              <v:shape style="position:absolute;left:4428;top:3005;width:10;height:20" coordorigin="4428,3005" coordsize="10,20" path="m4428,3024l4438,3024,4438,3005,4428,3005,4428,3024xe" filled="true" fillcolor="#000000" stroked="false">
                <v:path arrowok="t"/>
                <v:fill type="solid"/>
              </v:shape>
            </v:group>
            <v:group style="position:absolute;left:4428;top:3024;width:10;height:20" coordorigin="4428,3024" coordsize="10,20">
              <v:shape style="position:absolute;left:4428;top:3024;width:10;height:20" coordorigin="4428,3024" coordsize="10,20" path="m4428,3044l4438,3044,4438,3024,4428,3024,4428,3044xe" filled="true" fillcolor="#000000" stroked="false">
                <v:path arrowok="t"/>
                <v:fill type="solid"/>
              </v:shape>
            </v:group>
            <v:group style="position:absolute;left:4428;top:3044;width:10;height:20" coordorigin="4428,3044" coordsize="10,20">
              <v:shape style="position:absolute;left:4428;top:3044;width:10;height:20" coordorigin="4428,3044" coordsize="10,20" path="m4428,3063l4438,3063,4438,3044,4428,3044,4428,3063xe" filled="true" fillcolor="#000000" stroked="false">
                <v:path arrowok="t"/>
                <v:fill type="solid"/>
              </v:shape>
            </v:group>
            <v:group style="position:absolute;left:4428;top:3063;width:10;height:20" coordorigin="4428,3063" coordsize="10,20">
              <v:shape style="position:absolute;left:4428;top:3063;width:10;height:20" coordorigin="4428,3063" coordsize="10,20" path="m4428,3082l4438,3082,4438,3063,4428,3063,4428,3082xe" filled="true" fillcolor="#000000" stroked="false">
                <v:path arrowok="t"/>
                <v:fill type="solid"/>
              </v:shape>
            </v:group>
            <v:group style="position:absolute;left:4428;top:3082;width:10;height:20" coordorigin="4428,3082" coordsize="10,20">
              <v:shape style="position:absolute;left:4428;top:3082;width:10;height:20" coordorigin="4428,3082" coordsize="10,20" path="m4428,3101l4438,3101,4438,3082,4428,3082,4428,3101xe" filled="true" fillcolor="#000000" stroked="false">
                <v:path arrowok="t"/>
                <v:fill type="solid"/>
              </v:shape>
            </v:group>
            <v:group style="position:absolute;left:4428;top:3108;width:10;height:2" coordorigin="4428,3108" coordsize="10,2">
              <v:shape style="position:absolute;left:4428;top:3108;width:10;height:2" coordorigin="4428,3108" coordsize="10,0" path="m4428,3108l4438,3108e" filled="false" stroked="true" strokeweight=".720001pt" strokecolor="#000000">
                <v:path arrowok="t"/>
              </v:shape>
            </v:group>
            <v:group style="position:absolute;left:5058;top:2871;width:10;height:20" coordorigin="5058,2871" coordsize="10,20">
              <v:shape style="position:absolute;left:5058;top:2871;width:10;height:20" coordorigin="5058,2871" coordsize="10,20" path="m5058,2890l5068,2890,5068,2871,5058,2871,5058,2890xe" filled="true" fillcolor="#000000" stroked="false">
                <v:path arrowok="t"/>
                <v:fill type="solid"/>
              </v:shape>
            </v:group>
            <v:group style="position:absolute;left:5058;top:2890;width:10;height:20" coordorigin="5058,2890" coordsize="10,20">
              <v:shape style="position:absolute;left:5058;top:2890;width:10;height:20" coordorigin="5058,2890" coordsize="10,20" path="m5058,2909l5068,2909,5068,2890,5058,2890,5058,2909xe" filled="true" fillcolor="#000000" stroked="false">
                <v:path arrowok="t"/>
                <v:fill type="solid"/>
              </v:shape>
            </v:group>
            <v:group style="position:absolute;left:5058;top:2909;width:10;height:20" coordorigin="5058,2909" coordsize="10,20">
              <v:shape style="position:absolute;left:5058;top:2909;width:10;height:20" coordorigin="5058,2909" coordsize="10,20" path="m5058,2928l5068,2928,5068,2909,5058,2909,5058,2928xe" filled="true" fillcolor="#000000" stroked="false">
                <v:path arrowok="t"/>
                <v:fill type="solid"/>
              </v:shape>
            </v:group>
            <v:group style="position:absolute;left:5058;top:2928;width:10;height:20" coordorigin="5058,2928" coordsize="10,20">
              <v:shape style="position:absolute;left:5058;top:2928;width:10;height:20" coordorigin="5058,2928" coordsize="10,20" path="m5058,2948l5068,2948,5068,2928,5058,2928,5058,2948xe" filled="true" fillcolor="#000000" stroked="false">
                <v:path arrowok="t"/>
                <v:fill type="solid"/>
              </v:shape>
            </v:group>
            <v:group style="position:absolute;left:5058;top:2948;width:10;height:20" coordorigin="5058,2948" coordsize="10,20">
              <v:shape style="position:absolute;left:5058;top:2948;width:10;height:20" coordorigin="5058,2948" coordsize="10,20" path="m5058,2967l5068,2967,5068,2948,5058,2948,5058,2967xe" filled="true" fillcolor="#000000" stroked="false">
                <v:path arrowok="t"/>
                <v:fill type="solid"/>
              </v:shape>
            </v:group>
            <v:group style="position:absolute;left:5058;top:2967;width:10;height:20" coordorigin="5058,2967" coordsize="10,20">
              <v:shape style="position:absolute;left:5058;top:2967;width:10;height:20" coordorigin="5058,2967" coordsize="10,20" path="m5058,2986l5068,2986,5068,2967,5058,2967,5058,2986xe" filled="true" fillcolor="#000000" stroked="false">
                <v:path arrowok="t"/>
                <v:fill type="solid"/>
              </v:shape>
            </v:group>
            <v:group style="position:absolute;left:5058;top:2986;width:10;height:20" coordorigin="5058,2986" coordsize="10,20">
              <v:shape style="position:absolute;left:5058;top:2986;width:10;height:20" coordorigin="5058,2986" coordsize="10,20" path="m5058,3005l5068,3005,5068,2986,5058,2986,5058,3005xe" filled="true" fillcolor="#000000" stroked="false">
                <v:path arrowok="t"/>
                <v:fill type="solid"/>
              </v:shape>
            </v:group>
            <v:group style="position:absolute;left:5058;top:3005;width:10;height:20" coordorigin="5058,3005" coordsize="10,20">
              <v:shape style="position:absolute;left:5058;top:3005;width:10;height:20" coordorigin="5058,3005" coordsize="10,20" path="m5058,3024l5068,3024,5068,3005,5058,3005,5058,3024xe" filled="true" fillcolor="#000000" stroked="false">
                <v:path arrowok="t"/>
                <v:fill type="solid"/>
              </v:shape>
            </v:group>
            <v:group style="position:absolute;left:5058;top:3024;width:10;height:20" coordorigin="5058,3024" coordsize="10,20">
              <v:shape style="position:absolute;left:5058;top:3024;width:10;height:20" coordorigin="5058,3024" coordsize="10,20" path="m5058,3044l5068,3044,5068,3024,5058,3024,5058,3044xe" filled="true" fillcolor="#000000" stroked="false">
                <v:path arrowok="t"/>
                <v:fill type="solid"/>
              </v:shape>
            </v:group>
            <v:group style="position:absolute;left:5058;top:3044;width:10;height:20" coordorigin="5058,3044" coordsize="10,20">
              <v:shape style="position:absolute;left:5058;top:3044;width:10;height:20" coordorigin="5058,3044" coordsize="10,20" path="m5058,3063l5068,3063,5068,3044,5058,3044,5058,3063xe" filled="true" fillcolor="#000000" stroked="false">
                <v:path arrowok="t"/>
                <v:fill type="solid"/>
              </v:shape>
            </v:group>
            <v:group style="position:absolute;left:5058;top:3063;width:10;height:20" coordorigin="5058,3063" coordsize="10,20">
              <v:shape style="position:absolute;left:5058;top:3063;width:10;height:20" coordorigin="5058,3063" coordsize="10,20" path="m5058,3082l5068,3082,5068,3063,5058,3063,5058,3082xe" filled="true" fillcolor="#000000" stroked="false">
                <v:path arrowok="t"/>
                <v:fill type="solid"/>
              </v:shape>
            </v:group>
            <v:group style="position:absolute;left:5058;top:3082;width:10;height:20" coordorigin="5058,3082" coordsize="10,20">
              <v:shape style="position:absolute;left:5058;top:3082;width:10;height:20" coordorigin="5058,3082" coordsize="10,20" path="m5058,3101l5068,3101,5068,3082,5058,3082,5058,3101xe" filled="true" fillcolor="#000000" stroked="false">
                <v:path arrowok="t"/>
                <v:fill type="solid"/>
              </v:shape>
            </v:group>
            <v:group style="position:absolute;left:5058;top:3108;width:10;height:2" coordorigin="5058,3108" coordsize="10,2">
              <v:shape style="position:absolute;left:5058;top:3108;width:10;height:2" coordorigin="5058,3108" coordsize="10,0" path="m5058,3108l5068,3108e" filled="false" stroked="true" strokeweight=".720001pt" strokecolor="#000000">
                <v:path arrowok="t"/>
              </v:shape>
            </v:group>
            <v:group style="position:absolute;left:5769;top:2871;width:10;height:20" coordorigin="5769,2871" coordsize="10,20">
              <v:shape style="position:absolute;left:5769;top:2871;width:10;height:20" coordorigin="5769,2871" coordsize="10,20" path="m5769,2890l5778,2890,5778,2871,5769,2871,5769,2890xe" filled="true" fillcolor="#000000" stroked="false">
                <v:path arrowok="t"/>
                <v:fill type="solid"/>
              </v:shape>
            </v:group>
            <v:group style="position:absolute;left:5769;top:2890;width:10;height:20" coordorigin="5769,2890" coordsize="10,20">
              <v:shape style="position:absolute;left:5769;top:2890;width:10;height:20" coordorigin="5769,2890" coordsize="10,20" path="m5769,2909l5778,2909,5778,2890,5769,2890,5769,2909xe" filled="true" fillcolor="#000000" stroked="false">
                <v:path arrowok="t"/>
                <v:fill type="solid"/>
              </v:shape>
            </v:group>
            <v:group style="position:absolute;left:5769;top:2909;width:10;height:20" coordorigin="5769,2909" coordsize="10,20">
              <v:shape style="position:absolute;left:5769;top:2909;width:10;height:20" coordorigin="5769,2909" coordsize="10,20" path="m5769,2928l5778,2928,5778,2909,5769,2909,5769,2928xe" filled="true" fillcolor="#000000" stroked="false">
                <v:path arrowok="t"/>
                <v:fill type="solid"/>
              </v:shape>
            </v:group>
            <v:group style="position:absolute;left:5769;top:2928;width:10;height:20" coordorigin="5769,2928" coordsize="10,20">
              <v:shape style="position:absolute;left:5769;top:2928;width:10;height:20" coordorigin="5769,2928" coordsize="10,20" path="m5769,2948l5778,2948,5778,2928,5769,2928,5769,2948xe" filled="true" fillcolor="#000000" stroked="false">
                <v:path arrowok="t"/>
                <v:fill type="solid"/>
              </v:shape>
            </v:group>
            <v:group style="position:absolute;left:5769;top:2948;width:10;height:20" coordorigin="5769,2948" coordsize="10,20">
              <v:shape style="position:absolute;left:5769;top:2948;width:10;height:20" coordorigin="5769,2948" coordsize="10,20" path="m5769,2967l5778,2967,5778,2948,5769,2948,5769,2967xe" filled="true" fillcolor="#000000" stroked="false">
                <v:path arrowok="t"/>
                <v:fill type="solid"/>
              </v:shape>
            </v:group>
            <v:group style="position:absolute;left:5769;top:2967;width:10;height:20" coordorigin="5769,2967" coordsize="10,20">
              <v:shape style="position:absolute;left:5769;top:2967;width:10;height:20" coordorigin="5769,2967" coordsize="10,20" path="m5769,2986l5778,2986,5778,2967,5769,2967,5769,2986xe" filled="true" fillcolor="#000000" stroked="false">
                <v:path arrowok="t"/>
                <v:fill type="solid"/>
              </v:shape>
            </v:group>
            <v:group style="position:absolute;left:5769;top:2986;width:10;height:20" coordorigin="5769,2986" coordsize="10,20">
              <v:shape style="position:absolute;left:5769;top:2986;width:10;height:20" coordorigin="5769,2986" coordsize="10,20" path="m5769,3005l5778,3005,5778,2986,5769,2986,5769,3005xe" filled="true" fillcolor="#000000" stroked="false">
                <v:path arrowok="t"/>
                <v:fill type="solid"/>
              </v:shape>
            </v:group>
            <v:group style="position:absolute;left:5769;top:3005;width:10;height:20" coordorigin="5769,3005" coordsize="10,20">
              <v:shape style="position:absolute;left:5769;top:3005;width:10;height:20" coordorigin="5769,3005" coordsize="10,20" path="m5769,3024l5778,3024,5778,3005,5769,3005,5769,3024xe" filled="true" fillcolor="#000000" stroked="false">
                <v:path arrowok="t"/>
                <v:fill type="solid"/>
              </v:shape>
            </v:group>
            <v:group style="position:absolute;left:5769;top:3024;width:10;height:20" coordorigin="5769,3024" coordsize="10,20">
              <v:shape style="position:absolute;left:5769;top:3024;width:10;height:20" coordorigin="5769,3024" coordsize="10,20" path="m5769,3044l5778,3044,5778,3024,5769,3024,5769,3044xe" filled="true" fillcolor="#000000" stroked="false">
                <v:path arrowok="t"/>
                <v:fill type="solid"/>
              </v:shape>
            </v:group>
            <v:group style="position:absolute;left:5769;top:3044;width:10;height:20" coordorigin="5769,3044" coordsize="10,20">
              <v:shape style="position:absolute;left:5769;top:3044;width:10;height:20" coordorigin="5769,3044" coordsize="10,20" path="m5769,3063l5778,3063,5778,3044,5769,3044,5769,3063xe" filled="true" fillcolor="#000000" stroked="false">
                <v:path arrowok="t"/>
                <v:fill type="solid"/>
              </v:shape>
            </v:group>
            <v:group style="position:absolute;left:5769;top:3063;width:10;height:20" coordorigin="5769,3063" coordsize="10,20">
              <v:shape style="position:absolute;left:5769;top:3063;width:10;height:20" coordorigin="5769,3063" coordsize="10,20" path="m5769,3082l5778,3082,5778,3063,5769,3063,5769,3082xe" filled="true" fillcolor="#000000" stroked="false">
                <v:path arrowok="t"/>
                <v:fill type="solid"/>
              </v:shape>
            </v:group>
            <v:group style="position:absolute;left:5769;top:3082;width:10;height:20" coordorigin="5769,3082" coordsize="10,20">
              <v:shape style="position:absolute;left:5769;top:3082;width:10;height:20" coordorigin="5769,3082" coordsize="10,20" path="m5769,3101l5778,3101,5778,3082,5769,3082,5769,3101xe" filled="true" fillcolor="#000000" stroked="false">
                <v:path arrowok="t"/>
                <v:fill type="solid"/>
              </v:shape>
            </v:group>
            <v:group style="position:absolute;left:5769;top:3108;width:10;height:2" coordorigin="5769,3108" coordsize="10,2">
              <v:shape style="position:absolute;left:5769;top:3108;width:10;height:2" coordorigin="5769,3108" coordsize="10,0" path="m5769,3108l5778,3108e" filled="false" stroked="true" strokeweight=".720001pt" strokecolor="#000000">
                <v:path arrowok="t"/>
              </v:shape>
            </v:group>
            <v:group style="position:absolute;left:6334;top:2871;width:10;height:20" coordorigin="6334,2871" coordsize="10,20">
              <v:shape style="position:absolute;left:6334;top:2871;width:10;height:20" coordorigin="6334,2871" coordsize="10,20" path="m6334,2890l6344,2890,6344,2871,6334,2871,6334,2890xe" filled="true" fillcolor="#000000" stroked="false">
                <v:path arrowok="t"/>
                <v:fill type="solid"/>
              </v:shape>
            </v:group>
            <v:group style="position:absolute;left:6334;top:2890;width:10;height:20" coordorigin="6334,2890" coordsize="10,20">
              <v:shape style="position:absolute;left:6334;top:2890;width:10;height:20" coordorigin="6334,2890" coordsize="10,20" path="m6334,2909l6344,2909,6344,2890,6334,2890,6334,2909xe" filled="true" fillcolor="#000000" stroked="false">
                <v:path arrowok="t"/>
                <v:fill type="solid"/>
              </v:shape>
            </v:group>
            <v:group style="position:absolute;left:6334;top:2909;width:10;height:20" coordorigin="6334,2909" coordsize="10,20">
              <v:shape style="position:absolute;left:6334;top:2909;width:10;height:20" coordorigin="6334,2909" coordsize="10,20" path="m6334,2928l6344,2928,6344,2909,6334,2909,6334,2928xe" filled="true" fillcolor="#000000" stroked="false">
                <v:path arrowok="t"/>
                <v:fill type="solid"/>
              </v:shape>
            </v:group>
            <v:group style="position:absolute;left:6334;top:2928;width:10;height:20" coordorigin="6334,2928" coordsize="10,20">
              <v:shape style="position:absolute;left:6334;top:2928;width:10;height:20" coordorigin="6334,2928" coordsize="10,20" path="m6334,2948l6344,2948,6344,2928,6334,2928,6334,2948xe" filled="true" fillcolor="#000000" stroked="false">
                <v:path arrowok="t"/>
                <v:fill type="solid"/>
              </v:shape>
            </v:group>
            <v:group style="position:absolute;left:6334;top:2948;width:10;height:20" coordorigin="6334,2948" coordsize="10,20">
              <v:shape style="position:absolute;left:6334;top:2948;width:10;height:20" coordorigin="6334,2948" coordsize="10,20" path="m6334,2967l6344,2967,6344,2948,6334,2948,6334,2967xe" filled="true" fillcolor="#000000" stroked="false">
                <v:path arrowok="t"/>
                <v:fill type="solid"/>
              </v:shape>
            </v:group>
            <v:group style="position:absolute;left:6334;top:2967;width:10;height:20" coordorigin="6334,2967" coordsize="10,20">
              <v:shape style="position:absolute;left:6334;top:2967;width:10;height:20" coordorigin="6334,2967" coordsize="10,20" path="m6334,2986l6344,2986,6344,2967,6334,2967,6334,2986xe" filled="true" fillcolor="#000000" stroked="false">
                <v:path arrowok="t"/>
                <v:fill type="solid"/>
              </v:shape>
            </v:group>
            <v:group style="position:absolute;left:6334;top:2986;width:10;height:20" coordorigin="6334,2986" coordsize="10,20">
              <v:shape style="position:absolute;left:6334;top:2986;width:10;height:20" coordorigin="6334,2986" coordsize="10,20" path="m6334,3005l6344,3005,6344,2986,6334,2986,6334,3005xe" filled="true" fillcolor="#000000" stroked="false">
                <v:path arrowok="t"/>
                <v:fill type="solid"/>
              </v:shape>
            </v:group>
            <v:group style="position:absolute;left:6334;top:3005;width:10;height:20" coordorigin="6334,3005" coordsize="10,20">
              <v:shape style="position:absolute;left:6334;top:3005;width:10;height:20" coordorigin="6334,3005" coordsize="10,20" path="m6334,3024l6344,3024,6344,3005,6334,3005,6334,3024xe" filled="true" fillcolor="#000000" stroked="false">
                <v:path arrowok="t"/>
                <v:fill type="solid"/>
              </v:shape>
            </v:group>
            <v:group style="position:absolute;left:6334;top:3024;width:10;height:20" coordorigin="6334,3024" coordsize="10,20">
              <v:shape style="position:absolute;left:6334;top:3024;width:10;height:20" coordorigin="6334,3024" coordsize="10,20" path="m6334,3044l6344,3044,6344,3024,6334,3024,6334,3044xe" filled="true" fillcolor="#000000" stroked="false">
                <v:path arrowok="t"/>
                <v:fill type="solid"/>
              </v:shape>
            </v:group>
            <v:group style="position:absolute;left:6334;top:3044;width:10;height:20" coordorigin="6334,3044" coordsize="10,20">
              <v:shape style="position:absolute;left:6334;top:3044;width:10;height:20" coordorigin="6334,3044" coordsize="10,20" path="m6334,3063l6344,3063,6344,3044,6334,3044,6334,3063xe" filled="true" fillcolor="#000000" stroked="false">
                <v:path arrowok="t"/>
                <v:fill type="solid"/>
              </v:shape>
            </v:group>
            <v:group style="position:absolute;left:6334;top:3063;width:10;height:20" coordorigin="6334,3063" coordsize="10,20">
              <v:shape style="position:absolute;left:6334;top:3063;width:10;height:20" coordorigin="6334,3063" coordsize="10,20" path="m6334,3082l6344,3082,6344,3063,6334,3063,6334,3082xe" filled="true" fillcolor="#000000" stroked="false">
                <v:path arrowok="t"/>
                <v:fill type="solid"/>
              </v:shape>
            </v:group>
            <v:group style="position:absolute;left:6334;top:3082;width:10;height:20" coordorigin="6334,3082" coordsize="10,20">
              <v:shape style="position:absolute;left:6334;top:3082;width:10;height:20" coordorigin="6334,3082" coordsize="10,20" path="m6334,3101l6344,3101,6344,3082,6334,3082,6334,3101xe" filled="true" fillcolor="#000000" stroked="false">
                <v:path arrowok="t"/>
                <v:fill type="solid"/>
              </v:shape>
            </v:group>
            <v:group style="position:absolute;left:6334;top:3108;width:10;height:2" coordorigin="6334,3108" coordsize="10,2">
              <v:shape style="position:absolute;left:6334;top:3108;width:10;height:2" coordorigin="6334,3108" coordsize="10,0" path="m6334,3108l6344,3108e" filled="false" stroked="true" strokeweight=".720001pt" strokecolor="#000000">
                <v:path arrowok="t"/>
              </v:shape>
            </v:group>
            <v:group style="position:absolute;left:7820;top:2871;width:10;height:20" coordorigin="7820,2871" coordsize="10,20">
              <v:shape style="position:absolute;left:7820;top:2871;width:10;height:20" coordorigin="7820,2871" coordsize="10,20" path="m7820,2890l7829,2890,7829,2871,7820,2871,7820,2890xe" filled="true" fillcolor="#000000" stroked="false">
                <v:path arrowok="t"/>
                <v:fill type="solid"/>
              </v:shape>
            </v:group>
            <v:group style="position:absolute;left:7820;top:2890;width:10;height:20" coordorigin="7820,2890" coordsize="10,20">
              <v:shape style="position:absolute;left:7820;top:2890;width:10;height:20" coordorigin="7820,2890" coordsize="10,20" path="m7820,2909l7829,2909,7829,2890,7820,2890,7820,2909xe" filled="true" fillcolor="#000000" stroked="false">
                <v:path arrowok="t"/>
                <v:fill type="solid"/>
              </v:shape>
            </v:group>
            <v:group style="position:absolute;left:7820;top:2909;width:10;height:20" coordorigin="7820,2909" coordsize="10,20">
              <v:shape style="position:absolute;left:7820;top:2909;width:10;height:20" coordorigin="7820,2909" coordsize="10,20" path="m7820,2928l7829,2928,7829,2909,7820,2909,7820,2928xe" filled="true" fillcolor="#000000" stroked="false">
                <v:path arrowok="t"/>
                <v:fill type="solid"/>
              </v:shape>
            </v:group>
            <v:group style="position:absolute;left:7820;top:2928;width:10;height:20" coordorigin="7820,2928" coordsize="10,20">
              <v:shape style="position:absolute;left:7820;top:2928;width:10;height:20" coordorigin="7820,2928" coordsize="10,20" path="m7820,2948l7829,2948,7829,2928,7820,2928,7820,2948xe" filled="true" fillcolor="#000000" stroked="false">
                <v:path arrowok="t"/>
                <v:fill type="solid"/>
              </v:shape>
            </v:group>
            <v:group style="position:absolute;left:7820;top:2948;width:10;height:20" coordorigin="7820,2948" coordsize="10,20">
              <v:shape style="position:absolute;left:7820;top:2948;width:10;height:20" coordorigin="7820,2948" coordsize="10,20" path="m7820,2967l7829,2967,7829,2948,7820,2948,7820,2967xe" filled="true" fillcolor="#000000" stroked="false">
                <v:path arrowok="t"/>
                <v:fill type="solid"/>
              </v:shape>
            </v:group>
            <v:group style="position:absolute;left:7820;top:2967;width:10;height:20" coordorigin="7820,2967" coordsize="10,20">
              <v:shape style="position:absolute;left:7820;top:2967;width:10;height:20" coordorigin="7820,2967" coordsize="10,20" path="m7820,2986l7829,2986,7829,2967,7820,2967,7820,2986xe" filled="true" fillcolor="#000000" stroked="false">
                <v:path arrowok="t"/>
                <v:fill type="solid"/>
              </v:shape>
            </v:group>
            <v:group style="position:absolute;left:7820;top:2986;width:10;height:20" coordorigin="7820,2986" coordsize="10,20">
              <v:shape style="position:absolute;left:7820;top:2986;width:10;height:20" coordorigin="7820,2986" coordsize="10,20" path="m7820,3005l7829,3005,7829,2986,7820,2986,7820,3005xe" filled="true" fillcolor="#000000" stroked="false">
                <v:path arrowok="t"/>
                <v:fill type="solid"/>
              </v:shape>
            </v:group>
            <v:group style="position:absolute;left:7820;top:3005;width:10;height:20" coordorigin="7820,3005" coordsize="10,20">
              <v:shape style="position:absolute;left:7820;top:3005;width:10;height:20" coordorigin="7820,3005" coordsize="10,20" path="m7820,3024l7829,3024,7829,3005,7820,3005,7820,3024xe" filled="true" fillcolor="#000000" stroked="false">
                <v:path arrowok="t"/>
                <v:fill type="solid"/>
              </v:shape>
            </v:group>
            <v:group style="position:absolute;left:7820;top:3024;width:10;height:20" coordorigin="7820,3024" coordsize="10,20">
              <v:shape style="position:absolute;left:7820;top:3024;width:10;height:20" coordorigin="7820,3024" coordsize="10,20" path="m7820,3044l7829,3044,7829,3024,7820,3024,7820,3044xe" filled="true" fillcolor="#000000" stroked="false">
                <v:path arrowok="t"/>
                <v:fill type="solid"/>
              </v:shape>
            </v:group>
            <v:group style="position:absolute;left:7820;top:3044;width:10;height:20" coordorigin="7820,3044" coordsize="10,20">
              <v:shape style="position:absolute;left:7820;top:3044;width:10;height:20" coordorigin="7820,3044" coordsize="10,20" path="m7820,3063l7829,3063,7829,3044,7820,3044,7820,3063xe" filled="true" fillcolor="#000000" stroked="false">
                <v:path arrowok="t"/>
                <v:fill type="solid"/>
              </v:shape>
            </v:group>
            <v:group style="position:absolute;left:7820;top:3063;width:10;height:20" coordorigin="7820,3063" coordsize="10,20">
              <v:shape style="position:absolute;left:7820;top:3063;width:10;height:20" coordorigin="7820,3063" coordsize="10,20" path="m7820,3082l7829,3082,7829,3063,7820,3063,7820,3082xe" filled="true" fillcolor="#000000" stroked="false">
                <v:path arrowok="t"/>
                <v:fill type="solid"/>
              </v:shape>
            </v:group>
            <v:group style="position:absolute;left:7820;top:3082;width:10;height:20" coordorigin="7820,3082" coordsize="10,20">
              <v:shape style="position:absolute;left:7820;top:3082;width:10;height:20" coordorigin="7820,3082" coordsize="10,20" path="m7820,3101l7829,3101,7829,3082,7820,3082,7820,3101xe" filled="true" fillcolor="#000000" stroked="false">
                <v:path arrowok="t"/>
                <v:fill type="solid"/>
              </v:shape>
            </v:group>
            <v:group style="position:absolute;left:7820;top:3108;width:10;height:2" coordorigin="7820,3108" coordsize="10,2">
              <v:shape style="position:absolute;left:7820;top:3108;width:10;height:2" coordorigin="7820,3108" coordsize="10,0" path="m7820,3108l7829,3108e" filled="false" stroked="true" strokeweight=".720001pt" strokecolor="#000000">
                <v:path arrowok="t"/>
              </v:shape>
            </v:group>
            <v:group style="position:absolute;left:8462;top:2871;width:10;height:20" coordorigin="8462,2871" coordsize="10,20">
              <v:shape style="position:absolute;left:8462;top:2871;width:10;height:20" coordorigin="8462,2871" coordsize="10,20" path="m8462,2890l8472,2890,8472,2871,8462,2871,8462,2890xe" filled="true" fillcolor="#000000" stroked="false">
                <v:path arrowok="t"/>
                <v:fill type="solid"/>
              </v:shape>
            </v:group>
            <v:group style="position:absolute;left:8462;top:2890;width:10;height:20" coordorigin="8462,2890" coordsize="10,20">
              <v:shape style="position:absolute;left:8462;top:2890;width:10;height:20" coordorigin="8462,2890" coordsize="10,20" path="m8462,2909l8472,2909,8472,2890,8462,2890,8462,2909xe" filled="true" fillcolor="#000000" stroked="false">
                <v:path arrowok="t"/>
                <v:fill type="solid"/>
              </v:shape>
            </v:group>
            <v:group style="position:absolute;left:8462;top:2909;width:10;height:20" coordorigin="8462,2909" coordsize="10,20">
              <v:shape style="position:absolute;left:8462;top:2909;width:10;height:20" coordorigin="8462,2909" coordsize="10,20" path="m8462,2928l8472,2928,8472,2909,8462,2909,8462,2928xe" filled="true" fillcolor="#000000" stroked="false">
                <v:path arrowok="t"/>
                <v:fill type="solid"/>
              </v:shape>
            </v:group>
            <v:group style="position:absolute;left:8462;top:2928;width:10;height:20" coordorigin="8462,2928" coordsize="10,20">
              <v:shape style="position:absolute;left:8462;top:2928;width:10;height:20" coordorigin="8462,2928" coordsize="10,20" path="m8462,2948l8472,2948,8472,2928,8462,2928,8462,2948xe" filled="true" fillcolor="#000000" stroked="false">
                <v:path arrowok="t"/>
                <v:fill type="solid"/>
              </v:shape>
            </v:group>
            <v:group style="position:absolute;left:8462;top:2948;width:10;height:20" coordorigin="8462,2948" coordsize="10,20">
              <v:shape style="position:absolute;left:8462;top:2948;width:10;height:20" coordorigin="8462,2948" coordsize="10,20" path="m8462,2967l8472,2967,8472,2948,8462,2948,8462,2967xe" filled="true" fillcolor="#000000" stroked="false">
                <v:path arrowok="t"/>
                <v:fill type="solid"/>
              </v:shape>
            </v:group>
            <v:group style="position:absolute;left:8462;top:2967;width:10;height:20" coordorigin="8462,2967" coordsize="10,20">
              <v:shape style="position:absolute;left:8462;top:2967;width:10;height:20" coordorigin="8462,2967" coordsize="10,20" path="m8462,2986l8472,2986,8472,2967,8462,2967,8462,2986xe" filled="true" fillcolor="#000000" stroked="false">
                <v:path arrowok="t"/>
                <v:fill type="solid"/>
              </v:shape>
            </v:group>
            <v:group style="position:absolute;left:8462;top:2986;width:10;height:20" coordorigin="8462,2986" coordsize="10,20">
              <v:shape style="position:absolute;left:8462;top:2986;width:10;height:20" coordorigin="8462,2986" coordsize="10,20" path="m8462,3005l8472,3005,8472,2986,8462,2986,8462,3005xe" filled="true" fillcolor="#000000" stroked="false">
                <v:path arrowok="t"/>
                <v:fill type="solid"/>
              </v:shape>
            </v:group>
            <v:group style="position:absolute;left:8462;top:3005;width:10;height:20" coordorigin="8462,3005" coordsize="10,20">
              <v:shape style="position:absolute;left:8462;top:3005;width:10;height:20" coordorigin="8462,3005" coordsize="10,20" path="m8462,3024l8472,3024,8472,3005,8462,3005,8462,3024xe" filled="true" fillcolor="#000000" stroked="false">
                <v:path arrowok="t"/>
                <v:fill type="solid"/>
              </v:shape>
            </v:group>
            <v:group style="position:absolute;left:8462;top:3024;width:10;height:20" coordorigin="8462,3024" coordsize="10,20">
              <v:shape style="position:absolute;left:8462;top:3024;width:10;height:20" coordorigin="8462,3024" coordsize="10,20" path="m8462,3044l8472,3044,8472,3024,8462,3024,8462,3044xe" filled="true" fillcolor="#000000" stroked="false">
                <v:path arrowok="t"/>
                <v:fill type="solid"/>
              </v:shape>
            </v:group>
            <v:group style="position:absolute;left:8462;top:3044;width:10;height:20" coordorigin="8462,3044" coordsize="10,20">
              <v:shape style="position:absolute;left:8462;top:3044;width:10;height:20" coordorigin="8462,3044" coordsize="10,20" path="m8462,3063l8472,3063,8472,3044,8462,3044,8462,3063xe" filled="true" fillcolor="#000000" stroked="false">
                <v:path arrowok="t"/>
                <v:fill type="solid"/>
              </v:shape>
            </v:group>
            <v:group style="position:absolute;left:8462;top:3063;width:10;height:20" coordorigin="8462,3063" coordsize="10,20">
              <v:shape style="position:absolute;left:8462;top:3063;width:10;height:20" coordorigin="8462,3063" coordsize="10,20" path="m8462,3082l8472,3082,8472,3063,8462,3063,8462,3082xe" filled="true" fillcolor="#000000" stroked="false">
                <v:path arrowok="t"/>
                <v:fill type="solid"/>
              </v:shape>
            </v:group>
            <v:group style="position:absolute;left:8462;top:3082;width:10;height:20" coordorigin="8462,3082" coordsize="10,20">
              <v:shape style="position:absolute;left:8462;top:3082;width:10;height:20" coordorigin="8462,3082" coordsize="10,20" path="m8462,3101l8472,3101,8472,3082,8462,3082,8462,3101xe" filled="true" fillcolor="#000000" stroked="false">
                <v:path arrowok="t"/>
                <v:fill type="solid"/>
              </v:shape>
            </v:group>
            <v:group style="position:absolute;left:8462;top:3108;width:10;height:2" coordorigin="8462,3108" coordsize="10,2">
              <v:shape style="position:absolute;left:8462;top:3108;width:10;height:2" coordorigin="8462,3108" coordsize="10,0" path="m8462,3108l8472,3108e" filled="false" stroked="true" strokeweight=".720001pt" strokecolor="#000000">
                <v:path arrowok="t"/>
              </v:shape>
            </v:group>
            <v:group style="position:absolute;left:9594;top:2871;width:10;height:20" coordorigin="9594,2871" coordsize="10,20">
              <v:shape style="position:absolute;left:9594;top:2871;width:10;height:20" coordorigin="9594,2871" coordsize="10,20" path="m9594,2890l9603,2890,9603,2871,9594,2871,9594,2890xe" filled="true" fillcolor="#000000" stroked="false">
                <v:path arrowok="t"/>
                <v:fill type="solid"/>
              </v:shape>
            </v:group>
            <v:group style="position:absolute;left:9594;top:2890;width:10;height:20" coordorigin="9594,2890" coordsize="10,20">
              <v:shape style="position:absolute;left:9594;top:2890;width:10;height:20" coordorigin="9594,2890" coordsize="10,20" path="m9594,2909l9603,2909,9603,2890,9594,2890,9594,2909xe" filled="true" fillcolor="#000000" stroked="false">
                <v:path arrowok="t"/>
                <v:fill type="solid"/>
              </v:shape>
            </v:group>
            <v:group style="position:absolute;left:9594;top:2909;width:10;height:20" coordorigin="9594,2909" coordsize="10,20">
              <v:shape style="position:absolute;left:9594;top:2909;width:10;height:20" coordorigin="9594,2909" coordsize="10,20" path="m9594,2928l9603,2928,9603,2909,9594,2909,9594,2928xe" filled="true" fillcolor="#000000" stroked="false">
                <v:path arrowok="t"/>
                <v:fill type="solid"/>
              </v:shape>
            </v:group>
            <v:group style="position:absolute;left:9594;top:2928;width:10;height:20" coordorigin="9594,2928" coordsize="10,20">
              <v:shape style="position:absolute;left:9594;top:2928;width:10;height:20" coordorigin="9594,2928" coordsize="10,20" path="m9594,2948l9603,2948,9603,2928,9594,2928,9594,2948xe" filled="true" fillcolor="#000000" stroked="false">
                <v:path arrowok="t"/>
                <v:fill type="solid"/>
              </v:shape>
            </v:group>
            <v:group style="position:absolute;left:9594;top:2948;width:10;height:20" coordorigin="9594,2948" coordsize="10,20">
              <v:shape style="position:absolute;left:9594;top:2948;width:10;height:20" coordorigin="9594,2948" coordsize="10,20" path="m9594,2967l9603,2967,9603,2948,9594,2948,9594,2967xe" filled="true" fillcolor="#000000" stroked="false">
                <v:path arrowok="t"/>
                <v:fill type="solid"/>
              </v:shape>
            </v:group>
            <v:group style="position:absolute;left:9594;top:2967;width:10;height:20" coordorigin="9594,2967" coordsize="10,20">
              <v:shape style="position:absolute;left:9594;top:2967;width:10;height:20" coordorigin="9594,2967" coordsize="10,20" path="m9594,2986l9603,2986,9603,2967,9594,2967,9594,2986xe" filled="true" fillcolor="#000000" stroked="false">
                <v:path arrowok="t"/>
                <v:fill type="solid"/>
              </v:shape>
            </v:group>
            <v:group style="position:absolute;left:9594;top:2986;width:10;height:20" coordorigin="9594,2986" coordsize="10,20">
              <v:shape style="position:absolute;left:9594;top:2986;width:10;height:20" coordorigin="9594,2986" coordsize="10,20" path="m9594,3005l9603,3005,9603,2986,9594,2986,9594,3005xe" filled="true" fillcolor="#000000" stroked="false">
                <v:path arrowok="t"/>
                <v:fill type="solid"/>
              </v:shape>
            </v:group>
            <v:group style="position:absolute;left:9594;top:3005;width:10;height:20" coordorigin="9594,3005" coordsize="10,20">
              <v:shape style="position:absolute;left:9594;top:3005;width:10;height:20" coordorigin="9594,3005" coordsize="10,20" path="m9594,3024l9603,3024,9603,3005,9594,3005,9594,3024xe" filled="true" fillcolor="#000000" stroked="false">
                <v:path arrowok="t"/>
                <v:fill type="solid"/>
              </v:shape>
            </v:group>
            <v:group style="position:absolute;left:9594;top:3024;width:10;height:20" coordorigin="9594,3024" coordsize="10,20">
              <v:shape style="position:absolute;left:9594;top:3024;width:10;height:20" coordorigin="9594,3024" coordsize="10,20" path="m9594,3044l9603,3044,9603,3024,9594,3024,9594,3044xe" filled="true" fillcolor="#000000" stroked="false">
                <v:path arrowok="t"/>
                <v:fill type="solid"/>
              </v:shape>
            </v:group>
            <v:group style="position:absolute;left:9594;top:3044;width:10;height:20" coordorigin="9594,3044" coordsize="10,20">
              <v:shape style="position:absolute;left:9594;top:3044;width:10;height:20" coordorigin="9594,3044" coordsize="10,20" path="m9594,3063l9603,3063,9603,3044,9594,3044,9594,3063xe" filled="true" fillcolor="#000000" stroked="false">
                <v:path arrowok="t"/>
                <v:fill type="solid"/>
              </v:shape>
            </v:group>
            <v:group style="position:absolute;left:9594;top:3063;width:10;height:20" coordorigin="9594,3063" coordsize="10,20">
              <v:shape style="position:absolute;left:9594;top:3063;width:10;height:20" coordorigin="9594,3063" coordsize="10,20" path="m9594,3082l9603,3082,9603,3063,9594,3063,9594,3082xe" filled="true" fillcolor="#000000" stroked="false">
                <v:path arrowok="t"/>
                <v:fill type="solid"/>
              </v:shape>
            </v:group>
            <v:group style="position:absolute;left:9594;top:3082;width:10;height:20" coordorigin="9594,3082" coordsize="10,20">
              <v:shape style="position:absolute;left:9594;top:3082;width:10;height:20" coordorigin="9594,3082" coordsize="10,20" path="m9594,3101l9603,3101,9603,3082,9594,3082,9594,3101xe" filled="true" fillcolor="#000000" stroked="false">
                <v:path arrowok="t"/>
                <v:fill type="solid"/>
              </v:shape>
            </v:group>
            <v:group style="position:absolute;left:9594;top:3108;width:10;height:2" coordorigin="9594,3108" coordsize="10,2">
              <v:shape style="position:absolute;left:9594;top:3108;width:10;height:2" coordorigin="9594,3108" coordsize="10,0" path="m9594,3108l9603,3108e" filled="false" stroked="true" strokeweight=".720001pt" strokecolor="#000000">
                <v:path arrowok="t"/>
              </v:shape>
            </v:group>
            <v:group style="position:absolute;left:10162;top:2871;width:10;height:20" coordorigin="10162,2871" coordsize="10,20">
              <v:shape style="position:absolute;left:10162;top:2871;width:10;height:20" coordorigin="10162,2871" coordsize="10,20" path="m10162,2890l10172,2890,10172,2871,10162,2871,10162,2890xe" filled="true" fillcolor="#000000" stroked="false">
                <v:path arrowok="t"/>
                <v:fill type="solid"/>
              </v:shape>
            </v:group>
            <v:group style="position:absolute;left:10162;top:2890;width:10;height:20" coordorigin="10162,2890" coordsize="10,20">
              <v:shape style="position:absolute;left:10162;top:2890;width:10;height:20" coordorigin="10162,2890" coordsize="10,20" path="m10162,2909l10172,2909,10172,2890,10162,2890,10162,2909xe" filled="true" fillcolor="#000000" stroked="false">
                <v:path arrowok="t"/>
                <v:fill type="solid"/>
              </v:shape>
            </v:group>
            <v:group style="position:absolute;left:10162;top:2909;width:10;height:20" coordorigin="10162,2909" coordsize="10,20">
              <v:shape style="position:absolute;left:10162;top:2909;width:10;height:20" coordorigin="10162,2909" coordsize="10,20" path="m10162,2928l10172,2928,10172,2909,10162,2909,10162,2928xe" filled="true" fillcolor="#000000" stroked="false">
                <v:path arrowok="t"/>
                <v:fill type="solid"/>
              </v:shape>
            </v:group>
            <v:group style="position:absolute;left:10162;top:2928;width:10;height:20" coordorigin="10162,2928" coordsize="10,20">
              <v:shape style="position:absolute;left:10162;top:2928;width:10;height:20" coordorigin="10162,2928" coordsize="10,20" path="m10162,2948l10172,2948,10172,2928,10162,2928,10162,2948xe" filled="true" fillcolor="#000000" stroked="false">
                <v:path arrowok="t"/>
                <v:fill type="solid"/>
              </v:shape>
            </v:group>
            <v:group style="position:absolute;left:10162;top:2948;width:10;height:20" coordorigin="10162,2948" coordsize="10,20">
              <v:shape style="position:absolute;left:10162;top:2948;width:10;height:20" coordorigin="10162,2948" coordsize="10,20" path="m10162,2967l10172,2967,10172,2948,10162,2948,10162,2967xe" filled="true" fillcolor="#000000" stroked="false">
                <v:path arrowok="t"/>
                <v:fill type="solid"/>
              </v:shape>
            </v:group>
            <v:group style="position:absolute;left:10162;top:2967;width:10;height:20" coordorigin="10162,2967" coordsize="10,20">
              <v:shape style="position:absolute;left:10162;top:2967;width:10;height:20" coordorigin="10162,2967" coordsize="10,20" path="m10162,2986l10172,2986,10172,2967,10162,2967,10162,2986xe" filled="true" fillcolor="#000000" stroked="false">
                <v:path arrowok="t"/>
                <v:fill type="solid"/>
              </v:shape>
            </v:group>
            <v:group style="position:absolute;left:10162;top:2986;width:10;height:20" coordorigin="10162,2986" coordsize="10,20">
              <v:shape style="position:absolute;left:10162;top:2986;width:10;height:20" coordorigin="10162,2986" coordsize="10,20" path="m10162,3005l10172,3005,10172,2986,10162,2986,10162,3005xe" filled="true" fillcolor="#000000" stroked="false">
                <v:path arrowok="t"/>
                <v:fill type="solid"/>
              </v:shape>
            </v:group>
            <v:group style="position:absolute;left:10162;top:3005;width:10;height:20" coordorigin="10162,3005" coordsize="10,20">
              <v:shape style="position:absolute;left:10162;top:3005;width:10;height:20" coordorigin="10162,3005" coordsize="10,20" path="m10162,3024l10172,3024,10172,3005,10162,3005,10162,3024xe" filled="true" fillcolor="#000000" stroked="false">
                <v:path arrowok="t"/>
                <v:fill type="solid"/>
              </v:shape>
            </v:group>
            <v:group style="position:absolute;left:10162;top:3024;width:10;height:20" coordorigin="10162,3024" coordsize="10,20">
              <v:shape style="position:absolute;left:10162;top:3024;width:10;height:20" coordorigin="10162,3024" coordsize="10,20" path="m10162,3044l10172,3044,10172,3024,10162,3024,10162,3044xe" filled="true" fillcolor="#000000" stroked="false">
                <v:path arrowok="t"/>
                <v:fill type="solid"/>
              </v:shape>
            </v:group>
            <v:group style="position:absolute;left:10162;top:3044;width:10;height:20" coordorigin="10162,3044" coordsize="10,20">
              <v:shape style="position:absolute;left:10162;top:3044;width:10;height:20" coordorigin="10162,3044" coordsize="10,20" path="m10162,3063l10172,3063,10172,3044,10162,3044,10162,3063xe" filled="true" fillcolor="#000000" stroked="false">
                <v:path arrowok="t"/>
                <v:fill type="solid"/>
              </v:shape>
            </v:group>
            <v:group style="position:absolute;left:10162;top:3063;width:10;height:20" coordorigin="10162,3063" coordsize="10,20">
              <v:shape style="position:absolute;left:10162;top:3063;width:10;height:20" coordorigin="10162,3063" coordsize="10,20" path="m10162,3082l10172,3082,10172,3063,10162,3063,10162,3082xe" filled="true" fillcolor="#000000" stroked="false">
                <v:path arrowok="t"/>
                <v:fill type="solid"/>
              </v:shape>
            </v:group>
            <v:group style="position:absolute;left:10162;top:3082;width:10;height:20" coordorigin="10162,3082" coordsize="10,20">
              <v:shape style="position:absolute;left:10162;top:3082;width:10;height:20" coordorigin="10162,3082" coordsize="10,20" path="m10162,3101l10172,3101,10172,3082,10162,3082,10162,3101xe" filled="true" fillcolor="#000000" stroked="false">
                <v:path arrowok="t"/>
                <v:fill type="solid"/>
              </v:shape>
            </v:group>
            <v:group style="position:absolute;left:10162;top:3108;width:10;height:2" coordorigin="10162,3108" coordsize="10,2">
              <v:shape style="position:absolute;left:10162;top:3108;width:10;height:2" coordorigin="10162,3108" coordsize="10,0" path="m10162,3108l10172,3108e" filled="false" stroked="true" strokeweight=".720001pt" strokecolor="#000000">
                <v:path arrowok="t"/>
              </v:shape>
            </v:group>
            <v:group style="position:absolute;left:11437;top:2871;width:10;height:20" coordorigin="11437,2871" coordsize="10,20">
              <v:shape style="position:absolute;left:11437;top:2871;width:10;height:20" coordorigin="11437,2871" coordsize="10,20" path="m11437,2890l11446,2890,11446,2871,11437,2871,11437,2890xe" filled="true" fillcolor="#000000" stroked="false">
                <v:path arrowok="t"/>
                <v:fill type="solid"/>
              </v:shape>
            </v:group>
            <v:group style="position:absolute;left:11437;top:2890;width:10;height:20" coordorigin="11437,2890" coordsize="10,20">
              <v:shape style="position:absolute;left:11437;top:2890;width:10;height:20" coordorigin="11437,2890" coordsize="10,20" path="m11437,2909l11446,2909,11446,2890,11437,2890,11437,2909xe" filled="true" fillcolor="#000000" stroked="false">
                <v:path arrowok="t"/>
                <v:fill type="solid"/>
              </v:shape>
            </v:group>
            <v:group style="position:absolute;left:11437;top:2909;width:10;height:20" coordorigin="11437,2909" coordsize="10,20">
              <v:shape style="position:absolute;left:11437;top:2909;width:10;height:20" coordorigin="11437,2909" coordsize="10,20" path="m11437,2928l11446,2928,11446,2909,11437,2909,11437,2928xe" filled="true" fillcolor="#000000" stroked="false">
                <v:path arrowok="t"/>
                <v:fill type="solid"/>
              </v:shape>
            </v:group>
            <v:group style="position:absolute;left:11437;top:2928;width:10;height:20" coordorigin="11437,2928" coordsize="10,20">
              <v:shape style="position:absolute;left:11437;top:2928;width:10;height:20" coordorigin="11437,2928" coordsize="10,20" path="m11437,2948l11446,2948,11446,2928,11437,2928,11437,2948xe" filled="true" fillcolor="#000000" stroked="false">
                <v:path arrowok="t"/>
                <v:fill type="solid"/>
              </v:shape>
            </v:group>
            <v:group style="position:absolute;left:11437;top:2948;width:10;height:20" coordorigin="11437,2948" coordsize="10,20">
              <v:shape style="position:absolute;left:11437;top:2948;width:10;height:20" coordorigin="11437,2948" coordsize="10,20" path="m11437,2967l11446,2967,11446,2948,11437,2948,11437,2967xe" filled="true" fillcolor="#000000" stroked="false">
                <v:path arrowok="t"/>
                <v:fill type="solid"/>
              </v:shape>
            </v:group>
            <v:group style="position:absolute;left:11437;top:2967;width:10;height:20" coordorigin="11437,2967" coordsize="10,20">
              <v:shape style="position:absolute;left:11437;top:2967;width:10;height:20" coordorigin="11437,2967" coordsize="10,20" path="m11437,2986l11446,2986,11446,2967,11437,2967,11437,2986xe" filled="true" fillcolor="#000000" stroked="false">
                <v:path arrowok="t"/>
                <v:fill type="solid"/>
              </v:shape>
            </v:group>
            <v:group style="position:absolute;left:11437;top:2986;width:10;height:20" coordorigin="11437,2986" coordsize="10,20">
              <v:shape style="position:absolute;left:11437;top:2986;width:10;height:20" coordorigin="11437,2986" coordsize="10,20" path="m11437,3005l11446,3005,11446,2986,11437,2986,11437,3005xe" filled="true" fillcolor="#000000" stroked="false">
                <v:path arrowok="t"/>
                <v:fill type="solid"/>
              </v:shape>
            </v:group>
            <v:group style="position:absolute;left:11437;top:3005;width:10;height:20" coordorigin="11437,3005" coordsize="10,20">
              <v:shape style="position:absolute;left:11437;top:3005;width:10;height:20" coordorigin="11437,3005" coordsize="10,20" path="m11437,3024l11446,3024,11446,3005,11437,3005,11437,3024xe" filled="true" fillcolor="#000000" stroked="false">
                <v:path arrowok="t"/>
                <v:fill type="solid"/>
              </v:shape>
            </v:group>
            <v:group style="position:absolute;left:11437;top:3024;width:10;height:20" coordorigin="11437,3024" coordsize="10,20">
              <v:shape style="position:absolute;left:11437;top:3024;width:10;height:20" coordorigin="11437,3024" coordsize="10,20" path="m11437,3044l11446,3044,11446,3024,11437,3024,11437,3044xe" filled="true" fillcolor="#000000" stroked="false">
                <v:path arrowok="t"/>
                <v:fill type="solid"/>
              </v:shape>
            </v:group>
            <v:group style="position:absolute;left:11437;top:3044;width:10;height:20" coordorigin="11437,3044" coordsize="10,20">
              <v:shape style="position:absolute;left:11437;top:3044;width:10;height:20" coordorigin="11437,3044" coordsize="10,20" path="m11437,3063l11446,3063,11446,3044,11437,3044,11437,3063xe" filled="true" fillcolor="#000000" stroked="false">
                <v:path arrowok="t"/>
                <v:fill type="solid"/>
              </v:shape>
            </v:group>
            <v:group style="position:absolute;left:11437;top:3063;width:10;height:20" coordorigin="11437,3063" coordsize="10,20">
              <v:shape style="position:absolute;left:11437;top:3063;width:10;height:20" coordorigin="11437,3063" coordsize="10,20" path="m11437,3082l11446,3082,11446,3063,11437,3063,11437,3082xe" filled="true" fillcolor="#000000" stroked="false">
                <v:path arrowok="t"/>
                <v:fill type="solid"/>
              </v:shape>
            </v:group>
            <v:group style="position:absolute;left:11437;top:3082;width:10;height:20" coordorigin="11437,3082" coordsize="10,20">
              <v:shape style="position:absolute;left:11437;top:3082;width:10;height:20" coordorigin="11437,3082" coordsize="10,20" path="m11437,3101l11446,3101,11446,3082,11437,3082,11437,3101xe" filled="true" fillcolor="#000000" stroked="false">
                <v:path arrowok="t"/>
                <v:fill type="solid"/>
              </v:shape>
            </v:group>
            <v:group style="position:absolute;left:11437;top:3108;width:10;height:2" coordorigin="11437,3108" coordsize="10,2">
              <v:shape style="position:absolute;left:11437;top:3108;width:10;height:2" coordorigin="11437,3108" coordsize="10,0" path="m11437,3108l11446,3108e" filled="false" stroked="true" strokeweight=".720001pt" strokecolor="#000000">
                <v:path arrowok="t"/>
              </v:shape>
            </v:group>
            <v:group style="position:absolute;left:12720;top:2871;width:10;height:20" coordorigin="12720,2871" coordsize="10,20">
              <v:shape style="position:absolute;left:12720;top:2871;width:10;height:20" coordorigin="12720,2871" coordsize="10,20" path="m12720,2890l12729,2890,12729,2871,12720,2871,12720,2890xe" filled="true" fillcolor="#000000" stroked="false">
                <v:path arrowok="t"/>
                <v:fill type="solid"/>
              </v:shape>
            </v:group>
            <v:group style="position:absolute;left:12720;top:2890;width:10;height:20" coordorigin="12720,2890" coordsize="10,20">
              <v:shape style="position:absolute;left:12720;top:2890;width:10;height:20" coordorigin="12720,2890" coordsize="10,20" path="m12720,2909l12729,2909,12729,2890,12720,2890,12720,2909xe" filled="true" fillcolor="#000000" stroked="false">
                <v:path arrowok="t"/>
                <v:fill type="solid"/>
              </v:shape>
            </v:group>
            <v:group style="position:absolute;left:12720;top:2909;width:10;height:20" coordorigin="12720,2909" coordsize="10,20">
              <v:shape style="position:absolute;left:12720;top:2909;width:10;height:20" coordorigin="12720,2909" coordsize="10,20" path="m12720,2928l12729,2928,12729,2909,12720,2909,12720,2928xe" filled="true" fillcolor="#000000" stroked="false">
                <v:path arrowok="t"/>
                <v:fill type="solid"/>
              </v:shape>
            </v:group>
            <v:group style="position:absolute;left:12720;top:2928;width:10;height:20" coordorigin="12720,2928" coordsize="10,20">
              <v:shape style="position:absolute;left:12720;top:2928;width:10;height:20" coordorigin="12720,2928" coordsize="10,20" path="m12720,2948l12729,2948,12729,2928,12720,2928,12720,2948xe" filled="true" fillcolor="#000000" stroked="false">
                <v:path arrowok="t"/>
                <v:fill type="solid"/>
              </v:shape>
            </v:group>
            <v:group style="position:absolute;left:12720;top:2948;width:10;height:20" coordorigin="12720,2948" coordsize="10,20">
              <v:shape style="position:absolute;left:12720;top:2948;width:10;height:20" coordorigin="12720,2948" coordsize="10,20" path="m12720,2967l12729,2967,12729,2948,12720,2948,12720,2967xe" filled="true" fillcolor="#000000" stroked="false">
                <v:path arrowok="t"/>
                <v:fill type="solid"/>
              </v:shape>
            </v:group>
            <v:group style="position:absolute;left:12720;top:2967;width:10;height:20" coordorigin="12720,2967" coordsize="10,20">
              <v:shape style="position:absolute;left:12720;top:2967;width:10;height:20" coordorigin="12720,2967" coordsize="10,20" path="m12720,2986l12729,2986,12729,2967,12720,2967,12720,2986xe" filled="true" fillcolor="#000000" stroked="false">
                <v:path arrowok="t"/>
                <v:fill type="solid"/>
              </v:shape>
            </v:group>
            <v:group style="position:absolute;left:12720;top:2986;width:10;height:20" coordorigin="12720,2986" coordsize="10,20">
              <v:shape style="position:absolute;left:12720;top:2986;width:10;height:20" coordorigin="12720,2986" coordsize="10,20" path="m12720,3005l12729,3005,12729,2986,12720,2986,12720,3005xe" filled="true" fillcolor="#000000" stroked="false">
                <v:path arrowok="t"/>
                <v:fill type="solid"/>
              </v:shape>
            </v:group>
            <v:group style="position:absolute;left:12720;top:3005;width:10;height:20" coordorigin="12720,3005" coordsize="10,20">
              <v:shape style="position:absolute;left:12720;top:3005;width:10;height:20" coordorigin="12720,3005" coordsize="10,20" path="m12720,3024l12729,3024,12729,3005,12720,3005,12720,3024xe" filled="true" fillcolor="#000000" stroked="false">
                <v:path arrowok="t"/>
                <v:fill type="solid"/>
              </v:shape>
            </v:group>
            <v:group style="position:absolute;left:12720;top:3024;width:10;height:20" coordorigin="12720,3024" coordsize="10,20">
              <v:shape style="position:absolute;left:12720;top:3024;width:10;height:20" coordorigin="12720,3024" coordsize="10,20" path="m12720,3044l12729,3044,12729,3024,12720,3024,12720,3044xe" filled="true" fillcolor="#000000" stroked="false">
                <v:path arrowok="t"/>
                <v:fill type="solid"/>
              </v:shape>
            </v:group>
            <v:group style="position:absolute;left:12720;top:3044;width:10;height:20" coordorigin="12720,3044" coordsize="10,20">
              <v:shape style="position:absolute;left:12720;top:3044;width:10;height:20" coordorigin="12720,3044" coordsize="10,20" path="m12720,3063l12729,3063,12729,3044,12720,3044,12720,3063xe" filled="true" fillcolor="#000000" stroked="false">
                <v:path arrowok="t"/>
                <v:fill type="solid"/>
              </v:shape>
            </v:group>
            <v:group style="position:absolute;left:12720;top:3063;width:10;height:20" coordorigin="12720,3063" coordsize="10,20">
              <v:shape style="position:absolute;left:12720;top:3063;width:10;height:20" coordorigin="12720,3063" coordsize="10,20" path="m12720,3082l12729,3082,12729,3063,12720,3063,12720,3082xe" filled="true" fillcolor="#000000" stroked="false">
                <v:path arrowok="t"/>
                <v:fill type="solid"/>
              </v:shape>
            </v:group>
            <v:group style="position:absolute;left:12720;top:3082;width:10;height:20" coordorigin="12720,3082" coordsize="10,20">
              <v:shape style="position:absolute;left:12720;top:3082;width:10;height:20" coordorigin="12720,3082" coordsize="10,20" path="m12720,3101l12729,3101,12729,3082,12720,3082,12720,3101xe" filled="true" fillcolor="#000000" stroked="false">
                <v:path arrowok="t"/>
                <v:fill type="solid"/>
              </v:shape>
            </v:group>
            <v:group style="position:absolute;left:12720;top:3108;width:10;height:2" coordorigin="12720,3108" coordsize="10,2">
              <v:shape style="position:absolute;left:12720;top:3108;width:10;height:2" coordorigin="12720,3108" coordsize="10,0" path="m12720,3108l12729,3108e" filled="false" stroked="true" strokeweight=".720001pt" strokecolor="#000000">
                <v:path arrowok="t"/>
              </v:shape>
            </v:group>
            <v:group style="position:absolute;left:14018;top:2871;width:10;height:20" coordorigin="14018,2871" coordsize="10,20">
              <v:shape style="position:absolute;left:14018;top:2871;width:10;height:20" coordorigin="14018,2871" coordsize="10,20" path="m14018,2890l14028,2890,14028,2871,14018,2871,14018,2890xe" filled="true" fillcolor="#000000" stroked="false">
                <v:path arrowok="t"/>
                <v:fill type="solid"/>
              </v:shape>
            </v:group>
            <v:group style="position:absolute;left:14018;top:2890;width:10;height:20" coordorigin="14018,2890" coordsize="10,20">
              <v:shape style="position:absolute;left:14018;top:2890;width:10;height:20" coordorigin="14018,2890" coordsize="10,20" path="m14018,2909l14028,2909,14028,2890,14018,2890,14018,2909xe" filled="true" fillcolor="#000000" stroked="false">
                <v:path arrowok="t"/>
                <v:fill type="solid"/>
              </v:shape>
            </v:group>
            <v:group style="position:absolute;left:14018;top:2909;width:10;height:20" coordorigin="14018,2909" coordsize="10,20">
              <v:shape style="position:absolute;left:14018;top:2909;width:10;height:20" coordorigin="14018,2909" coordsize="10,20" path="m14018,2928l14028,2928,14028,2909,14018,2909,14018,2928xe" filled="true" fillcolor="#000000" stroked="false">
                <v:path arrowok="t"/>
                <v:fill type="solid"/>
              </v:shape>
            </v:group>
            <v:group style="position:absolute;left:14018;top:2928;width:10;height:20" coordorigin="14018,2928" coordsize="10,20">
              <v:shape style="position:absolute;left:14018;top:2928;width:10;height:20" coordorigin="14018,2928" coordsize="10,20" path="m14018,2948l14028,2948,14028,2928,14018,2928,14018,2948xe" filled="true" fillcolor="#000000" stroked="false">
                <v:path arrowok="t"/>
                <v:fill type="solid"/>
              </v:shape>
            </v:group>
            <v:group style="position:absolute;left:14018;top:2948;width:10;height:20" coordorigin="14018,2948" coordsize="10,20">
              <v:shape style="position:absolute;left:14018;top:2948;width:10;height:20" coordorigin="14018,2948" coordsize="10,20" path="m14018,2967l14028,2967,14028,2948,14018,2948,14018,2967xe" filled="true" fillcolor="#000000" stroked="false">
                <v:path arrowok="t"/>
                <v:fill type="solid"/>
              </v:shape>
            </v:group>
            <v:group style="position:absolute;left:14018;top:2967;width:10;height:20" coordorigin="14018,2967" coordsize="10,20">
              <v:shape style="position:absolute;left:14018;top:2967;width:10;height:20" coordorigin="14018,2967" coordsize="10,20" path="m14018,2986l14028,2986,14028,2967,14018,2967,14018,2986xe" filled="true" fillcolor="#000000" stroked="false">
                <v:path arrowok="t"/>
                <v:fill type="solid"/>
              </v:shape>
            </v:group>
            <v:group style="position:absolute;left:14018;top:2986;width:10;height:20" coordorigin="14018,2986" coordsize="10,20">
              <v:shape style="position:absolute;left:14018;top:2986;width:10;height:20" coordorigin="14018,2986" coordsize="10,20" path="m14018,3005l14028,3005,14028,2986,14018,2986,14018,3005xe" filled="true" fillcolor="#000000" stroked="false">
                <v:path arrowok="t"/>
                <v:fill type="solid"/>
              </v:shape>
            </v:group>
            <v:group style="position:absolute;left:14018;top:3005;width:10;height:20" coordorigin="14018,3005" coordsize="10,20">
              <v:shape style="position:absolute;left:14018;top:3005;width:10;height:20" coordorigin="14018,3005" coordsize="10,20" path="m14018,3024l14028,3024,14028,3005,14018,3005,14018,3024xe" filled="true" fillcolor="#000000" stroked="false">
                <v:path arrowok="t"/>
                <v:fill type="solid"/>
              </v:shape>
            </v:group>
            <v:group style="position:absolute;left:14018;top:3024;width:10;height:20" coordorigin="14018,3024" coordsize="10,20">
              <v:shape style="position:absolute;left:14018;top:3024;width:10;height:20" coordorigin="14018,3024" coordsize="10,20" path="m14018,3044l14028,3044,14028,3024,14018,3024,14018,3044xe" filled="true" fillcolor="#000000" stroked="false">
                <v:path arrowok="t"/>
                <v:fill type="solid"/>
              </v:shape>
            </v:group>
            <v:group style="position:absolute;left:14018;top:3044;width:10;height:20" coordorigin="14018,3044" coordsize="10,20">
              <v:shape style="position:absolute;left:14018;top:3044;width:10;height:20" coordorigin="14018,3044" coordsize="10,20" path="m14018,3063l14028,3063,14028,3044,14018,3044,14018,3063xe" filled="true" fillcolor="#000000" stroked="false">
                <v:path arrowok="t"/>
                <v:fill type="solid"/>
              </v:shape>
            </v:group>
            <v:group style="position:absolute;left:14018;top:3063;width:10;height:20" coordorigin="14018,3063" coordsize="10,20">
              <v:shape style="position:absolute;left:14018;top:3063;width:10;height:20" coordorigin="14018,3063" coordsize="10,20" path="m14018,3082l14028,3082,14028,3063,14018,3063,14018,3082xe" filled="true" fillcolor="#000000" stroked="false">
                <v:path arrowok="t"/>
                <v:fill type="solid"/>
              </v:shape>
            </v:group>
            <v:group style="position:absolute;left:14018;top:3082;width:10;height:20" coordorigin="14018,3082" coordsize="10,20">
              <v:shape style="position:absolute;left:14018;top:3082;width:10;height:20" coordorigin="14018,3082" coordsize="10,20" path="m14018,3101l14028,3101,14028,3082,14018,3082,14018,3101xe" filled="true" fillcolor="#000000" stroked="false">
                <v:path arrowok="t"/>
                <v:fill type="solid"/>
              </v:shape>
            </v:group>
            <v:group style="position:absolute;left:14018;top:3108;width:10;height:2" coordorigin="14018,3108" coordsize="10,2">
              <v:shape style="position:absolute;left:14018;top:3108;width:10;height:2" coordorigin="14018,3108" coordsize="10,0" path="m14018,3108l14028,3108e" filled="false" stroked="true" strokeweight=".720001pt" strokecolor="#000000">
                <v:path arrowok="t"/>
              </v:shape>
              <v:shape style="position:absolute;left:1128;top:3024;width:2022;height:101" type="#_x0000_t75" stroked="false">
                <v:imagedata r:id="rId205" o:title=""/>
              </v:shape>
              <v:shape style="position:absolute;left:3126;top:3116;width:1302;height:10" type="#_x0000_t75" stroked="false">
                <v:imagedata r:id="rId173" o:title=""/>
              </v:shape>
              <v:shape style="position:absolute;left:4424;top:3116;width:635;height:10" type="#_x0000_t75" stroked="false">
                <v:imagedata r:id="rId174" o:title=""/>
              </v:shape>
              <v:shape style="position:absolute;left:5054;top:3116;width:715;height:10" type="#_x0000_t75" stroked="false">
                <v:imagedata r:id="rId170" o:title=""/>
              </v:shape>
              <v:shape style="position:absolute;left:5764;top:3116;width:570;height:10" type="#_x0000_t75" stroked="false">
                <v:imagedata r:id="rId171" o:title=""/>
              </v:shape>
              <v:shape style="position:absolute;left:6329;top:3116;width:1490;height:10" type="#_x0000_t75" stroked="false">
                <v:imagedata r:id="rId165" o:title=""/>
              </v:shape>
              <v:shape style="position:absolute;left:7815;top:3116;width:2348;height:10" type="#_x0000_t75" stroked="false">
                <v:imagedata r:id="rId203" o:title=""/>
              </v:shape>
              <v:shape style="position:absolute;left:10158;top:3116;width:1279;height:10" type="#_x0000_t75" stroked="false">
                <v:imagedata r:id="rId167" o:title=""/>
              </v:shape>
              <v:shape style="position:absolute;left:11432;top:3116;width:3958;height:10" type="#_x0000_t75" stroked="false">
                <v:imagedata r:id="rId175" o:title=""/>
              </v:shape>
            </v:group>
            <v:group style="position:absolute;left:3131;top:3125;width:10;height:20" coordorigin="3131,3125" coordsize="10,20">
              <v:shape style="position:absolute;left:3131;top:3125;width:10;height:20" coordorigin="3131,3125" coordsize="10,20" path="m3131,3144l3141,3144,3141,3125,3131,3125,3131,3144xe" filled="true" fillcolor="#000000" stroked="false">
                <v:path arrowok="t"/>
                <v:fill type="solid"/>
              </v:shape>
            </v:group>
            <v:group style="position:absolute;left:3131;top:3144;width:10;height:20" coordorigin="3131,3144" coordsize="10,20">
              <v:shape style="position:absolute;left:3131;top:3144;width:10;height:20" coordorigin="3131,3144" coordsize="10,20" path="m3131,3164l3141,3164,3141,3144,3131,3144,3131,3164xe" filled="true" fillcolor="#000000" stroked="false">
                <v:path arrowok="t"/>
                <v:fill type="solid"/>
              </v:shape>
            </v:group>
            <v:group style="position:absolute;left:3131;top:3164;width:10;height:20" coordorigin="3131,3164" coordsize="10,20">
              <v:shape style="position:absolute;left:3131;top:3164;width:10;height:20" coordorigin="3131,3164" coordsize="10,20" path="m3131,3183l3141,3183,3141,3164,3131,3164,3131,3183xe" filled="true" fillcolor="#000000" stroked="false">
                <v:path arrowok="t"/>
                <v:fill type="solid"/>
              </v:shape>
            </v:group>
            <v:group style="position:absolute;left:3131;top:3183;width:10;height:20" coordorigin="3131,3183" coordsize="10,20">
              <v:shape style="position:absolute;left:3131;top:3183;width:10;height:20" coordorigin="3131,3183" coordsize="10,20" path="m3131,3202l3141,3202,3141,3183,3131,3183,3131,3202xe" filled="true" fillcolor="#000000" stroked="false">
                <v:path arrowok="t"/>
                <v:fill type="solid"/>
              </v:shape>
            </v:group>
            <v:group style="position:absolute;left:3131;top:3202;width:10;height:20" coordorigin="3131,3202" coordsize="10,20">
              <v:shape style="position:absolute;left:3131;top:3202;width:10;height:20" coordorigin="3131,3202" coordsize="10,20" path="m3131,3221l3141,3221,3141,3202,3131,3202,3131,3221xe" filled="true" fillcolor="#000000" stroked="false">
                <v:path arrowok="t"/>
                <v:fill type="solid"/>
              </v:shape>
            </v:group>
            <v:group style="position:absolute;left:3131;top:3221;width:10;height:20" coordorigin="3131,3221" coordsize="10,20">
              <v:shape style="position:absolute;left:3131;top:3221;width:10;height:20" coordorigin="3131,3221" coordsize="10,20" path="m3131,3240l3141,3240,3141,3221,3131,3221,3131,3240xe" filled="true" fillcolor="#000000" stroked="false">
                <v:path arrowok="t"/>
                <v:fill type="solid"/>
              </v:shape>
            </v:group>
            <v:group style="position:absolute;left:3131;top:3240;width:10;height:20" coordorigin="3131,3240" coordsize="10,20">
              <v:shape style="position:absolute;left:3131;top:3240;width:10;height:20" coordorigin="3131,3240" coordsize="10,20" path="m3131,3260l3141,3260,3141,3240,3131,3240,3131,3260xe" filled="true" fillcolor="#000000" stroked="false">
                <v:path arrowok="t"/>
                <v:fill type="solid"/>
              </v:shape>
            </v:group>
            <v:group style="position:absolute;left:3131;top:3260;width:10;height:20" coordorigin="3131,3260" coordsize="10,20">
              <v:shape style="position:absolute;left:3131;top:3260;width:10;height:20" coordorigin="3131,3260" coordsize="10,20" path="m3131,3279l3141,3279,3141,3260,3131,3260,3131,3279xe" filled="true" fillcolor="#000000" stroked="false">
                <v:path arrowok="t"/>
                <v:fill type="solid"/>
              </v:shape>
            </v:group>
            <v:group style="position:absolute;left:4428;top:3125;width:10;height:20" coordorigin="4428,3125" coordsize="10,20">
              <v:shape style="position:absolute;left:4428;top:3125;width:10;height:20" coordorigin="4428,3125" coordsize="10,20" path="m4428,3144l4438,3144,4438,3125,4428,3125,4428,3144xe" filled="true" fillcolor="#000000" stroked="false">
                <v:path arrowok="t"/>
                <v:fill type="solid"/>
              </v:shape>
            </v:group>
            <v:group style="position:absolute;left:4428;top:3144;width:10;height:20" coordorigin="4428,3144" coordsize="10,20">
              <v:shape style="position:absolute;left:4428;top:3144;width:10;height:20" coordorigin="4428,3144" coordsize="10,20" path="m4428,3164l4438,3164,4438,3144,4428,3144,4428,3164xe" filled="true" fillcolor="#000000" stroked="false">
                <v:path arrowok="t"/>
                <v:fill type="solid"/>
              </v:shape>
            </v:group>
            <v:group style="position:absolute;left:4428;top:3164;width:10;height:20" coordorigin="4428,3164" coordsize="10,20">
              <v:shape style="position:absolute;left:4428;top:3164;width:10;height:20" coordorigin="4428,3164" coordsize="10,20" path="m4428,3183l4438,3183,4438,3164,4428,3164,4428,3183xe" filled="true" fillcolor="#000000" stroked="false">
                <v:path arrowok="t"/>
                <v:fill type="solid"/>
              </v:shape>
            </v:group>
            <v:group style="position:absolute;left:4428;top:3183;width:10;height:20" coordorigin="4428,3183" coordsize="10,20">
              <v:shape style="position:absolute;left:4428;top:3183;width:10;height:20" coordorigin="4428,3183" coordsize="10,20" path="m4428,3202l4438,3202,4438,3183,4428,3183,4428,3202xe" filled="true" fillcolor="#000000" stroked="false">
                <v:path arrowok="t"/>
                <v:fill type="solid"/>
              </v:shape>
            </v:group>
            <v:group style="position:absolute;left:4428;top:3202;width:10;height:20" coordorigin="4428,3202" coordsize="10,20">
              <v:shape style="position:absolute;left:4428;top:3202;width:10;height:20" coordorigin="4428,3202" coordsize="10,20" path="m4428,3221l4438,3221,4438,3202,4428,3202,4428,3221xe" filled="true" fillcolor="#000000" stroked="false">
                <v:path arrowok="t"/>
                <v:fill type="solid"/>
              </v:shape>
            </v:group>
            <v:group style="position:absolute;left:4428;top:3221;width:10;height:20" coordorigin="4428,3221" coordsize="10,20">
              <v:shape style="position:absolute;left:4428;top:3221;width:10;height:20" coordorigin="4428,3221" coordsize="10,20" path="m4428,3240l4438,3240,4438,3221,4428,3221,4428,3240xe" filled="true" fillcolor="#000000" stroked="false">
                <v:path arrowok="t"/>
                <v:fill type="solid"/>
              </v:shape>
            </v:group>
            <v:group style="position:absolute;left:4428;top:3240;width:10;height:20" coordorigin="4428,3240" coordsize="10,20">
              <v:shape style="position:absolute;left:4428;top:3240;width:10;height:20" coordorigin="4428,3240" coordsize="10,20" path="m4428,3260l4438,3260,4438,3240,4428,3240,4428,3260xe" filled="true" fillcolor="#000000" stroked="false">
                <v:path arrowok="t"/>
                <v:fill type="solid"/>
              </v:shape>
            </v:group>
            <v:group style="position:absolute;left:4428;top:3260;width:10;height:20" coordorigin="4428,3260" coordsize="10,20">
              <v:shape style="position:absolute;left:4428;top:3260;width:10;height:20" coordorigin="4428,3260" coordsize="10,20" path="m4428,3279l4438,3279,4438,3260,4428,3260,4428,3279xe" filled="true" fillcolor="#000000" stroked="false">
                <v:path arrowok="t"/>
                <v:fill type="solid"/>
              </v:shape>
            </v:group>
            <v:group style="position:absolute;left:4428;top:3279;width:10;height:20" coordorigin="4428,3279" coordsize="10,20">
              <v:shape style="position:absolute;left:4428;top:3279;width:10;height:20" coordorigin="4428,3279" coordsize="10,20" path="m4428,3298l4438,3298,4438,3279,4428,3279,4428,3298xe" filled="true" fillcolor="#000000" stroked="false">
                <v:path arrowok="t"/>
                <v:fill type="solid"/>
              </v:shape>
            </v:group>
            <v:group style="position:absolute;left:4428;top:3298;width:10;height:20" coordorigin="4428,3298" coordsize="10,20">
              <v:shape style="position:absolute;left:4428;top:3298;width:10;height:20" coordorigin="4428,3298" coordsize="10,20" path="m4428,3317l4438,3317,4438,3298,4428,3298,4428,3317xe" filled="true" fillcolor="#000000" stroked="false">
                <v:path arrowok="t"/>
                <v:fill type="solid"/>
              </v:shape>
            </v:group>
            <v:group style="position:absolute;left:4428;top:3317;width:10;height:20" coordorigin="4428,3317" coordsize="10,20">
              <v:shape style="position:absolute;left:4428;top:3317;width:10;height:20" coordorigin="4428,3317" coordsize="10,20" path="m4428,3336l4438,3336,4438,3317,4428,3317,4428,3336xe" filled="true" fillcolor="#000000" stroked="false">
                <v:path arrowok="t"/>
                <v:fill type="solid"/>
              </v:shape>
            </v:group>
            <v:group style="position:absolute;left:4428;top:3336;width:10;height:20" coordorigin="4428,3336" coordsize="10,20">
              <v:shape style="position:absolute;left:4428;top:3336;width:10;height:20" coordorigin="4428,3336" coordsize="10,20" path="m4428,3356l4438,3356,4438,3336,4428,3336,4428,3356xe" filled="true" fillcolor="#000000" stroked="false">
                <v:path arrowok="t"/>
                <v:fill type="solid"/>
              </v:shape>
            </v:group>
            <v:group style="position:absolute;left:4428;top:3363;width:10;height:2" coordorigin="4428,3363" coordsize="10,2">
              <v:shape style="position:absolute;left:4428;top:3363;width:10;height:2" coordorigin="4428,3363" coordsize="10,0" path="m4428,3363l4438,3363e" filled="false" stroked="true" strokeweight=".779999pt" strokecolor="#000000">
                <v:path arrowok="t"/>
              </v:shape>
            </v:group>
            <v:group style="position:absolute;left:5058;top:3125;width:10;height:20" coordorigin="5058,3125" coordsize="10,20">
              <v:shape style="position:absolute;left:5058;top:3125;width:10;height:20" coordorigin="5058,3125" coordsize="10,20" path="m5058,3144l5068,3144,5068,3125,5058,3125,5058,3144xe" filled="true" fillcolor="#000000" stroked="false">
                <v:path arrowok="t"/>
                <v:fill type="solid"/>
              </v:shape>
            </v:group>
            <v:group style="position:absolute;left:5058;top:3144;width:10;height:20" coordorigin="5058,3144" coordsize="10,20">
              <v:shape style="position:absolute;left:5058;top:3144;width:10;height:20" coordorigin="5058,3144" coordsize="10,20" path="m5058,3164l5068,3164,5068,3144,5058,3144,5058,3164xe" filled="true" fillcolor="#000000" stroked="false">
                <v:path arrowok="t"/>
                <v:fill type="solid"/>
              </v:shape>
            </v:group>
            <v:group style="position:absolute;left:5058;top:3164;width:10;height:20" coordorigin="5058,3164" coordsize="10,20">
              <v:shape style="position:absolute;left:5058;top:3164;width:10;height:20" coordorigin="5058,3164" coordsize="10,20" path="m5058,3183l5068,3183,5068,3164,5058,3164,5058,3183xe" filled="true" fillcolor="#000000" stroked="false">
                <v:path arrowok="t"/>
                <v:fill type="solid"/>
              </v:shape>
            </v:group>
            <v:group style="position:absolute;left:5058;top:3183;width:10;height:20" coordorigin="5058,3183" coordsize="10,20">
              <v:shape style="position:absolute;left:5058;top:3183;width:10;height:20" coordorigin="5058,3183" coordsize="10,20" path="m5058,3202l5068,3202,5068,3183,5058,3183,5058,3202xe" filled="true" fillcolor="#000000" stroked="false">
                <v:path arrowok="t"/>
                <v:fill type="solid"/>
              </v:shape>
            </v:group>
            <v:group style="position:absolute;left:5058;top:3202;width:10;height:20" coordorigin="5058,3202" coordsize="10,20">
              <v:shape style="position:absolute;left:5058;top:3202;width:10;height:20" coordorigin="5058,3202" coordsize="10,20" path="m5058,3221l5068,3221,5068,3202,5058,3202,5058,3221xe" filled="true" fillcolor="#000000" stroked="false">
                <v:path arrowok="t"/>
                <v:fill type="solid"/>
              </v:shape>
            </v:group>
            <v:group style="position:absolute;left:5058;top:3221;width:10;height:20" coordorigin="5058,3221" coordsize="10,20">
              <v:shape style="position:absolute;left:5058;top:3221;width:10;height:20" coordorigin="5058,3221" coordsize="10,20" path="m5058,3240l5068,3240,5068,3221,5058,3221,5058,3240xe" filled="true" fillcolor="#000000" stroked="false">
                <v:path arrowok="t"/>
                <v:fill type="solid"/>
              </v:shape>
            </v:group>
            <v:group style="position:absolute;left:5058;top:3240;width:10;height:20" coordorigin="5058,3240" coordsize="10,20">
              <v:shape style="position:absolute;left:5058;top:3240;width:10;height:20" coordorigin="5058,3240" coordsize="10,20" path="m5058,3260l5068,3260,5068,3240,5058,3240,5058,3260xe" filled="true" fillcolor="#000000" stroked="false">
                <v:path arrowok="t"/>
                <v:fill type="solid"/>
              </v:shape>
            </v:group>
            <v:group style="position:absolute;left:5058;top:3260;width:10;height:20" coordorigin="5058,3260" coordsize="10,20">
              <v:shape style="position:absolute;left:5058;top:3260;width:10;height:20" coordorigin="5058,3260" coordsize="10,20" path="m5058,3279l5068,3279,5068,3260,5058,3260,5058,3279xe" filled="true" fillcolor="#000000" stroked="false">
                <v:path arrowok="t"/>
                <v:fill type="solid"/>
              </v:shape>
            </v:group>
            <v:group style="position:absolute;left:5058;top:3279;width:10;height:20" coordorigin="5058,3279" coordsize="10,20">
              <v:shape style="position:absolute;left:5058;top:3279;width:10;height:20" coordorigin="5058,3279" coordsize="10,20" path="m5058,3298l5068,3298,5068,3279,5058,3279,5058,3298xe" filled="true" fillcolor="#000000" stroked="false">
                <v:path arrowok="t"/>
                <v:fill type="solid"/>
              </v:shape>
            </v:group>
            <v:group style="position:absolute;left:5058;top:3298;width:10;height:20" coordorigin="5058,3298" coordsize="10,20">
              <v:shape style="position:absolute;left:5058;top:3298;width:10;height:20" coordorigin="5058,3298" coordsize="10,20" path="m5058,3317l5068,3317,5068,3298,5058,3298,5058,3317xe" filled="true" fillcolor="#000000" stroked="false">
                <v:path arrowok="t"/>
                <v:fill type="solid"/>
              </v:shape>
            </v:group>
            <v:group style="position:absolute;left:5058;top:3317;width:10;height:20" coordorigin="5058,3317" coordsize="10,20">
              <v:shape style="position:absolute;left:5058;top:3317;width:10;height:20" coordorigin="5058,3317" coordsize="10,20" path="m5058,3336l5068,3336,5068,3317,5058,3317,5058,3336xe" filled="true" fillcolor="#000000" stroked="false">
                <v:path arrowok="t"/>
                <v:fill type="solid"/>
              </v:shape>
            </v:group>
            <v:group style="position:absolute;left:5058;top:3336;width:10;height:20" coordorigin="5058,3336" coordsize="10,20">
              <v:shape style="position:absolute;left:5058;top:3336;width:10;height:20" coordorigin="5058,3336" coordsize="10,20" path="m5058,3356l5068,3356,5068,3336,5058,3336,5058,3356xe" filled="true" fillcolor="#000000" stroked="false">
                <v:path arrowok="t"/>
                <v:fill type="solid"/>
              </v:shape>
            </v:group>
            <v:group style="position:absolute;left:5058;top:3363;width:10;height:2" coordorigin="5058,3363" coordsize="10,2">
              <v:shape style="position:absolute;left:5058;top:3363;width:10;height:2" coordorigin="5058,3363" coordsize="10,0" path="m5058,3363l5068,3363e" filled="false" stroked="true" strokeweight=".779999pt" strokecolor="#000000">
                <v:path arrowok="t"/>
              </v:shape>
            </v:group>
            <v:group style="position:absolute;left:5769;top:3125;width:10;height:20" coordorigin="5769,3125" coordsize="10,20">
              <v:shape style="position:absolute;left:5769;top:3125;width:10;height:20" coordorigin="5769,3125" coordsize="10,20" path="m5769,3144l5778,3144,5778,3125,5769,3125,5769,3144xe" filled="true" fillcolor="#000000" stroked="false">
                <v:path arrowok="t"/>
                <v:fill type="solid"/>
              </v:shape>
            </v:group>
            <v:group style="position:absolute;left:5769;top:3144;width:10;height:20" coordorigin="5769,3144" coordsize="10,20">
              <v:shape style="position:absolute;left:5769;top:3144;width:10;height:20" coordorigin="5769,3144" coordsize="10,20" path="m5769,3164l5778,3164,5778,3144,5769,3144,5769,3164xe" filled="true" fillcolor="#000000" stroked="false">
                <v:path arrowok="t"/>
                <v:fill type="solid"/>
              </v:shape>
            </v:group>
            <v:group style="position:absolute;left:5769;top:3164;width:10;height:20" coordorigin="5769,3164" coordsize="10,20">
              <v:shape style="position:absolute;left:5769;top:3164;width:10;height:20" coordorigin="5769,3164" coordsize="10,20" path="m5769,3183l5778,3183,5778,3164,5769,3164,5769,3183xe" filled="true" fillcolor="#000000" stroked="false">
                <v:path arrowok="t"/>
                <v:fill type="solid"/>
              </v:shape>
            </v:group>
            <v:group style="position:absolute;left:5769;top:3183;width:10;height:20" coordorigin="5769,3183" coordsize="10,20">
              <v:shape style="position:absolute;left:5769;top:3183;width:10;height:20" coordorigin="5769,3183" coordsize="10,20" path="m5769,3202l5778,3202,5778,3183,5769,3183,5769,3202xe" filled="true" fillcolor="#000000" stroked="false">
                <v:path arrowok="t"/>
                <v:fill type="solid"/>
              </v:shape>
            </v:group>
            <v:group style="position:absolute;left:5769;top:3202;width:10;height:20" coordorigin="5769,3202" coordsize="10,20">
              <v:shape style="position:absolute;left:5769;top:3202;width:10;height:20" coordorigin="5769,3202" coordsize="10,20" path="m5769,3221l5778,3221,5778,3202,5769,3202,5769,3221xe" filled="true" fillcolor="#000000" stroked="false">
                <v:path arrowok="t"/>
                <v:fill type="solid"/>
              </v:shape>
            </v:group>
            <v:group style="position:absolute;left:5769;top:3221;width:10;height:20" coordorigin="5769,3221" coordsize="10,20">
              <v:shape style="position:absolute;left:5769;top:3221;width:10;height:20" coordorigin="5769,3221" coordsize="10,20" path="m5769,3240l5778,3240,5778,3221,5769,3221,5769,3240xe" filled="true" fillcolor="#000000" stroked="false">
                <v:path arrowok="t"/>
                <v:fill type="solid"/>
              </v:shape>
            </v:group>
            <v:group style="position:absolute;left:5769;top:3240;width:10;height:20" coordorigin="5769,3240" coordsize="10,20">
              <v:shape style="position:absolute;left:5769;top:3240;width:10;height:20" coordorigin="5769,3240" coordsize="10,20" path="m5769,3260l5778,3260,5778,3240,5769,3240,5769,3260xe" filled="true" fillcolor="#000000" stroked="false">
                <v:path arrowok="t"/>
                <v:fill type="solid"/>
              </v:shape>
            </v:group>
            <v:group style="position:absolute;left:5769;top:3260;width:10;height:20" coordorigin="5769,3260" coordsize="10,20">
              <v:shape style="position:absolute;left:5769;top:3260;width:10;height:20" coordorigin="5769,3260" coordsize="10,20" path="m5769,3279l5778,3279,5778,3260,5769,3260,5769,3279xe" filled="true" fillcolor="#000000" stroked="false">
                <v:path arrowok="t"/>
                <v:fill type="solid"/>
              </v:shape>
            </v:group>
            <v:group style="position:absolute;left:5769;top:3279;width:10;height:20" coordorigin="5769,3279" coordsize="10,20">
              <v:shape style="position:absolute;left:5769;top:3279;width:10;height:20" coordorigin="5769,3279" coordsize="10,20" path="m5769,3298l5778,3298,5778,3279,5769,3279,5769,3298xe" filled="true" fillcolor="#000000" stroked="false">
                <v:path arrowok="t"/>
                <v:fill type="solid"/>
              </v:shape>
            </v:group>
            <v:group style="position:absolute;left:5769;top:3298;width:10;height:20" coordorigin="5769,3298" coordsize="10,20">
              <v:shape style="position:absolute;left:5769;top:3298;width:10;height:20" coordorigin="5769,3298" coordsize="10,20" path="m5769,3317l5778,3317,5778,3298,5769,3298,5769,3317xe" filled="true" fillcolor="#000000" stroked="false">
                <v:path arrowok="t"/>
                <v:fill type="solid"/>
              </v:shape>
            </v:group>
            <v:group style="position:absolute;left:5769;top:3317;width:10;height:20" coordorigin="5769,3317" coordsize="10,20">
              <v:shape style="position:absolute;left:5769;top:3317;width:10;height:20" coordorigin="5769,3317" coordsize="10,20" path="m5769,3336l5778,3336,5778,3317,5769,3317,5769,3336xe" filled="true" fillcolor="#000000" stroked="false">
                <v:path arrowok="t"/>
                <v:fill type="solid"/>
              </v:shape>
            </v:group>
            <v:group style="position:absolute;left:5769;top:3336;width:10;height:20" coordorigin="5769,3336" coordsize="10,20">
              <v:shape style="position:absolute;left:5769;top:3336;width:10;height:20" coordorigin="5769,3336" coordsize="10,20" path="m5769,3356l5778,3356,5778,3336,5769,3336,5769,3356xe" filled="true" fillcolor="#000000" stroked="false">
                <v:path arrowok="t"/>
                <v:fill type="solid"/>
              </v:shape>
            </v:group>
            <v:group style="position:absolute;left:5769;top:3363;width:10;height:2" coordorigin="5769,3363" coordsize="10,2">
              <v:shape style="position:absolute;left:5769;top:3363;width:10;height:2" coordorigin="5769,3363" coordsize="10,0" path="m5769,3363l5778,3363e" filled="false" stroked="true" strokeweight=".779999pt" strokecolor="#000000">
                <v:path arrowok="t"/>
              </v:shape>
            </v:group>
            <v:group style="position:absolute;left:6334;top:3125;width:10;height:20" coordorigin="6334,3125" coordsize="10,20">
              <v:shape style="position:absolute;left:6334;top:3125;width:10;height:20" coordorigin="6334,3125" coordsize="10,20" path="m6334,3144l6344,3144,6344,3125,6334,3125,6334,3144xe" filled="true" fillcolor="#000000" stroked="false">
                <v:path arrowok="t"/>
                <v:fill type="solid"/>
              </v:shape>
            </v:group>
            <v:group style="position:absolute;left:6334;top:3144;width:10;height:20" coordorigin="6334,3144" coordsize="10,20">
              <v:shape style="position:absolute;left:6334;top:3144;width:10;height:20" coordorigin="6334,3144" coordsize="10,20" path="m6334,3164l6344,3164,6344,3144,6334,3144,6334,3164xe" filled="true" fillcolor="#000000" stroked="false">
                <v:path arrowok="t"/>
                <v:fill type="solid"/>
              </v:shape>
            </v:group>
            <v:group style="position:absolute;left:6334;top:3164;width:10;height:20" coordorigin="6334,3164" coordsize="10,20">
              <v:shape style="position:absolute;left:6334;top:3164;width:10;height:20" coordorigin="6334,3164" coordsize="10,20" path="m6334,3183l6344,3183,6344,3164,6334,3164,6334,3183xe" filled="true" fillcolor="#000000" stroked="false">
                <v:path arrowok="t"/>
                <v:fill type="solid"/>
              </v:shape>
            </v:group>
            <v:group style="position:absolute;left:6334;top:3183;width:10;height:20" coordorigin="6334,3183" coordsize="10,20">
              <v:shape style="position:absolute;left:6334;top:3183;width:10;height:20" coordorigin="6334,3183" coordsize="10,20" path="m6334,3202l6344,3202,6344,3183,6334,3183,6334,3202xe" filled="true" fillcolor="#000000" stroked="false">
                <v:path arrowok="t"/>
                <v:fill type="solid"/>
              </v:shape>
            </v:group>
            <v:group style="position:absolute;left:6334;top:3202;width:10;height:20" coordorigin="6334,3202" coordsize="10,20">
              <v:shape style="position:absolute;left:6334;top:3202;width:10;height:20" coordorigin="6334,3202" coordsize="10,20" path="m6334,3221l6344,3221,6344,3202,6334,3202,6334,3221xe" filled="true" fillcolor="#000000" stroked="false">
                <v:path arrowok="t"/>
                <v:fill type="solid"/>
              </v:shape>
            </v:group>
            <v:group style="position:absolute;left:6334;top:3221;width:10;height:20" coordorigin="6334,3221" coordsize="10,20">
              <v:shape style="position:absolute;left:6334;top:3221;width:10;height:20" coordorigin="6334,3221" coordsize="10,20" path="m6334,3240l6344,3240,6344,3221,6334,3221,6334,3240xe" filled="true" fillcolor="#000000" stroked="false">
                <v:path arrowok="t"/>
                <v:fill type="solid"/>
              </v:shape>
            </v:group>
            <v:group style="position:absolute;left:6334;top:3240;width:10;height:20" coordorigin="6334,3240" coordsize="10,20">
              <v:shape style="position:absolute;left:6334;top:3240;width:10;height:20" coordorigin="6334,3240" coordsize="10,20" path="m6334,3260l6344,3260,6344,3240,6334,3240,6334,3260xe" filled="true" fillcolor="#000000" stroked="false">
                <v:path arrowok="t"/>
                <v:fill type="solid"/>
              </v:shape>
            </v:group>
            <v:group style="position:absolute;left:6334;top:3260;width:10;height:20" coordorigin="6334,3260" coordsize="10,20">
              <v:shape style="position:absolute;left:6334;top:3260;width:10;height:20" coordorigin="6334,3260" coordsize="10,20" path="m6334,3279l6344,3279,6344,3260,6334,3260,6334,3279xe" filled="true" fillcolor="#000000" stroked="false">
                <v:path arrowok="t"/>
                <v:fill type="solid"/>
              </v:shape>
            </v:group>
            <v:group style="position:absolute;left:6334;top:3279;width:10;height:20" coordorigin="6334,3279" coordsize="10,20">
              <v:shape style="position:absolute;left:6334;top:3279;width:10;height:20" coordorigin="6334,3279" coordsize="10,20" path="m6334,3298l6344,3298,6344,3279,6334,3279,6334,3298xe" filled="true" fillcolor="#000000" stroked="false">
                <v:path arrowok="t"/>
                <v:fill type="solid"/>
              </v:shape>
            </v:group>
            <v:group style="position:absolute;left:6334;top:3298;width:10;height:20" coordorigin="6334,3298" coordsize="10,20">
              <v:shape style="position:absolute;left:6334;top:3298;width:10;height:20" coordorigin="6334,3298" coordsize="10,20" path="m6334,3317l6344,3317,6344,3298,6334,3298,6334,3317xe" filled="true" fillcolor="#000000" stroked="false">
                <v:path arrowok="t"/>
                <v:fill type="solid"/>
              </v:shape>
            </v:group>
            <v:group style="position:absolute;left:6334;top:3317;width:10;height:20" coordorigin="6334,3317" coordsize="10,20">
              <v:shape style="position:absolute;left:6334;top:3317;width:10;height:20" coordorigin="6334,3317" coordsize="10,20" path="m6334,3336l6344,3336,6344,3317,6334,3317,6334,3336xe" filled="true" fillcolor="#000000" stroked="false">
                <v:path arrowok="t"/>
                <v:fill type="solid"/>
              </v:shape>
            </v:group>
            <v:group style="position:absolute;left:6334;top:3336;width:10;height:20" coordorigin="6334,3336" coordsize="10,20">
              <v:shape style="position:absolute;left:6334;top:3336;width:10;height:20" coordorigin="6334,3336" coordsize="10,20" path="m6334,3356l6344,3356,6344,3336,6334,3336,6334,3356xe" filled="true" fillcolor="#000000" stroked="false">
                <v:path arrowok="t"/>
                <v:fill type="solid"/>
              </v:shape>
            </v:group>
            <v:group style="position:absolute;left:6334;top:3363;width:10;height:2" coordorigin="6334,3363" coordsize="10,2">
              <v:shape style="position:absolute;left:6334;top:3363;width:10;height:2" coordorigin="6334,3363" coordsize="10,0" path="m6334,3363l6344,3363e" filled="false" stroked="true" strokeweight=".779999pt" strokecolor="#000000">
                <v:path arrowok="t"/>
              </v:shape>
            </v:group>
            <v:group style="position:absolute;left:7820;top:3125;width:10;height:20" coordorigin="7820,3125" coordsize="10,20">
              <v:shape style="position:absolute;left:7820;top:3125;width:10;height:20" coordorigin="7820,3125" coordsize="10,20" path="m7820,3144l7829,3144,7829,3125,7820,3125,7820,3144xe" filled="true" fillcolor="#000000" stroked="false">
                <v:path arrowok="t"/>
                <v:fill type="solid"/>
              </v:shape>
            </v:group>
            <v:group style="position:absolute;left:7820;top:3144;width:10;height:20" coordorigin="7820,3144" coordsize="10,20">
              <v:shape style="position:absolute;left:7820;top:3144;width:10;height:20" coordorigin="7820,3144" coordsize="10,20" path="m7820,3164l7829,3164,7829,3144,7820,3144,7820,3164xe" filled="true" fillcolor="#000000" stroked="false">
                <v:path arrowok="t"/>
                <v:fill type="solid"/>
              </v:shape>
            </v:group>
            <v:group style="position:absolute;left:7820;top:3164;width:10;height:20" coordorigin="7820,3164" coordsize="10,20">
              <v:shape style="position:absolute;left:7820;top:3164;width:10;height:20" coordorigin="7820,3164" coordsize="10,20" path="m7820,3183l7829,3183,7829,3164,7820,3164,7820,3183xe" filled="true" fillcolor="#000000" stroked="false">
                <v:path arrowok="t"/>
                <v:fill type="solid"/>
              </v:shape>
            </v:group>
            <v:group style="position:absolute;left:7820;top:3183;width:10;height:20" coordorigin="7820,3183" coordsize="10,20">
              <v:shape style="position:absolute;left:7820;top:3183;width:10;height:20" coordorigin="7820,3183" coordsize="10,20" path="m7820,3202l7829,3202,7829,3183,7820,3183,7820,3202xe" filled="true" fillcolor="#000000" stroked="false">
                <v:path arrowok="t"/>
                <v:fill type="solid"/>
              </v:shape>
            </v:group>
            <v:group style="position:absolute;left:7820;top:3202;width:10;height:20" coordorigin="7820,3202" coordsize="10,20">
              <v:shape style="position:absolute;left:7820;top:3202;width:10;height:20" coordorigin="7820,3202" coordsize="10,20" path="m7820,3221l7829,3221,7829,3202,7820,3202,7820,3221xe" filled="true" fillcolor="#000000" stroked="false">
                <v:path arrowok="t"/>
                <v:fill type="solid"/>
              </v:shape>
            </v:group>
            <v:group style="position:absolute;left:7820;top:3221;width:10;height:20" coordorigin="7820,3221" coordsize="10,20">
              <v:shape style="position:absolute;left:7820;top:3221;width:10;height:20" coordorigin="7820,3221" coordsize="10,20" path="m7820,3240l7829,3240,7829,3221,7820,3221,7820,3240xe" filled="true" fillcolor="#000000" stroked="false">
                <v:path arrowok="t"/>
                <v:fill type="solid"/>
              </v:shape>
            </v:group>
            <v:group style="position:absolute;left:7820;top:3240;width:10;height:20" coordorigin="7820,3240" coordsize="10,20">
              <v:shape style="position:absolute;left:7820;top:3240;width:10;height:20" coordorigin="7820,3240" coordsize="10,20" path="m7820,3260l7829,3260,7829,3240,7820,3240,7820,3260xe" filled="true" fillcolor="#000000" stroked="false">
                <v:path arrowok="t"/>
                <v:fill type="solid"/>
              </v:shape>
            </v:group>
            <v:group style="position:absolute;left:7820;top:3260;width:10;height:20" coordorigin="7820,3260" coordsize="10,20">
              <v:shape style="position:absolute;left:7820;top:3260;width:10;height:20" coordorigin="7820,3260" coordsize="10,20" path="m7820,3279l7829,3279,7829,3260,7820,3260,7820,3279xe" filled="true" fillcolor="#000000" stroked="false">
                <v:path arrowok="t"/>
                <v:fill type="solid"/>
              </v:shape>
            </v:group>
            <v:group style="position:absolute;left:7820;top:3279;width:10;height:20" coordorigin="7820,3279" coordsize="10,20">
              <v:shape style="position:absolute;left:7820;top:3279;width:10;height:20" coordorigin="7820,3279" coordsize="10,20" path="m7820,3298l7829,3298,7829,3279,7820,3279,7820,3298xe" filled="true" fillcolor="#000000" stroked="false">
                <v:path arrowok="t"/>
                <v:fill type="solid"/>
              </v:shape>
            </v:group>
            <v:group style="position:absolute;left:7820;top:3298;width:10;height:20" coordorigin="7820,3298" coordsize="10,20">
              <v:shape style="position:absolute;left:7820;top:3298;width:10;height:20" coordorigin="7820,3298" coordsize="10,20" path="m7820,3317l7829,3317,7829,3298,7820,3298,7820,3317xe" filled="true" fillcolor="#000000" stroked="false">
                <v:path arrowok="t"/>
                <v:fill type="solid"/>
              </v:shape>
            </v:group>
            <v:group style="position:absolute;left:7820;top:3317;width:10;height:20" coordorigin="7820,3317" coordsize="10,20">
              <v:shape style="position:absolute;left:7820;top:3317;width:10;height:20" coordorigin="7820,3317" coordsize="10,20" path="m7820,3336l7829,3336,7829,3317,7820,3317,7820,3336xe" filled="true" fillcolor="#000000" stroked="false">
                <v:path arrowok="t"/>
                <v:fill type="solid"/>
              </v:shape>
            </v:group>
            <v:group style="position:absolute;left:7820;top:3336;width:10;height:20" coordorigin="7820,3336" coordsize="10,20">
              <v:shape style="position:absolute;left:7820;top:3336;width:10;height:20" coordorigin="7820,3336" coordsize="10,20" path="m7820,3356l7829,3356,7829,3336,7820,3336,7820,3356xe" filled="true" fillcolor="#000000" stroked="false">
                <v:path arrowok="t"/>
                <v:fill type="solid"/>
              </v:shape>
            </v:group>
            <v:group style="position:absolute;left:7820;top:3363;width:10;height:2" coordorigin="7820,3363" coordsize="10,2">
              <v:shape style="position:absolute;left:7820;top:3363;width:10;height:2" coordorigin="7820,3363" coordsize="10,0" path="m7820,3363l7829,3363e" filled="false" stroked="true" strokeweight=".779999pt" strokecolor="#000000">
                <v:path arrowok="t"/>
              </v:shape>
            </v:group>
            <v:group style="position:absolute;left:8462;top:3125;width:10;height:20" coordorigin="8462,3125" coordsize="10,20">
              <v:shape style="position:absolute;left:8462;top:3125;width:10;height:20" coordorigin="8462,3125" coordsize="10,20" path="m8462,3144l8472,3144,8472,3125,8462,3125,8462,3144xe" filled="true" fillcolor="#000000" stroked="false">
                <v:path arrowok="t"/>
                <v:fill type="solid"/>
              </v:shape>
            </v:group>
            <v:group style="position:absolute;left:8462;top:3144;width:10;height:20" coordorigin="8462,3144" coordsize="10,20">
              <v:shape style="position:absolute;left:8462;top:3144;width:10;height:20" coordorigin="8462,3144" coordsize="10,20" path="m8462,3164l8472,3164,8472,3144,8462,3144,8462,3164xe" filled="true" fillcolor="#000000" stroked="false">
                <v:path arrowok="t"/>
                <v:fill type="solid"/>
              </v:shape>
            </v:group>
            <v:group style="position:absolute;left:8462;top:3164;width:10;height:20" coordorigin="8462,3164" coordsize="10,20">
              <v:shape style="position:absolute;left:8462;top:3164;width:10;height:20" coordorigin="8462,3164" coordsize="10,20" path="m8462,3183l8472,3183,8472,3164,8462,3164,8462,3183xe" filled="true" fillcolor="#000000" stroked="false">
                <v:path arrowok="t"/>
                <v:fill type="solid"/>
              </v:shape>
            </v:group>
            <v:group style="position:absolute;left:8462;top:3183;width:10;height:20" coordorigin="8462,3183" coordsize="10,20">
              <v:shape style="position:absolute;left:8462;top:3183;width:10;height:20" coordorigin="8462,3183" coordsize="10,20" path="m8462,3202l8472,3202,8472,3183,8462,3183,8462,3202xe" filled="true" fillcolor="#000000" stroked="false">
                <v:path arrowok="t"/>
                <v:fill type="solid"/>
              </v:shape>
            </v:group>
            <v:group style="position:absolute;left:8462;top:3202;width:10;height:20" coordorigin="8462,3202" coordsize="10,20">
              <v:shape style="position:absolute;left:8462;top:3202;width:10;height:20" coordorigin="8462,3202" coordsize="10,20" path="m8462,3221l8472,3221,8472,3202,8462,3202,8462,3221xe" filled="true" fillcolor="#000000" stroked="false">
                <v:path arrowok="t"/>
                <v:fill type="solid"/>
              </v:shape>
            </v:group>
            <v:group style="position:absolute;left:8462;top:3221;width:10;height:20" coordorigin="8462,3221" coordsize="10,20">
              <v:shape style="position:absolute;left:8462;top:3221;width:10;height:20" coordorigin="8462,3221" coordsize="10,20" path="m8462,3240l8472,3240,8472,3221,8462,3221,8462,3240xe" filled="true" fillcolor="#000000" stroked="false">
                <v:path arrowok="t"/>
                <v:fill type="solid"/>
              </v:shape>
            </v:group>
            <v:group style="position:absolute;left:8462;top:3240;width:10;height:20" coordorigin="8462,3240" coordsize="10,20">
              <v:shape style="position:absolute;left:8462;top:3240;width:10;height:20" coordorigin="8462,3240" coordsize="10,20" path="m8462,3260l8472,3260,8472,3240,8462,3240,8462,3260xe" filled="true" fillcolor="#000000" stroked="false">
                <v:path arrowok="t"/>
                <v:fill type="solid"/>
              </v:shape>
            </v:group>
            <v:group style="position:absolute;left:8462;top:3260;width:10;height:20" coordorigin="8462,3260" coordsize="10,20">
              <v:shape style="position:absolute;left:8462;top:3260;width:10;height:20" coordorigin="8462,3260" coordsize="10,20" path="m8462,3279l8472,3279,8472,3260,8462,3260,8462,3279xe" filled="true" fillcolor="#000000" stroked="false">
                <v:path arrowok="t"/>
                <v:fill type="solid"/>
              </v:shape>
            </v:group>
            <v:group style="position:absolute;left:8462;top:3279;width:10;height:20" coordorigin="8462,3279" coordsize="10,20">
              <v:shape style="position:absolute;left:8462;top:3279;width:10;height:20" coordorigin="8462,3279" coordsize="10,20" path="m8462,3298l8472,3298,8472,3279,8462,3279,8462,3298xe" filled="true" fillcolor="#000000" stroked="false">
                <v:path arrowok="t"/>
                <v:fill type="solid"/>
              </v:shape>
            </v:group>
            <v:group style="position:absolute;left:8462;top:3298;width:10;height:20" coordorigin="8462,3298" coordsize="10,20">
              <v:shape style="position:absolute;left:8462;top:3298;width:10;height:20" coordorigin="8462,3298" coordsize="10,20" path="m8462,3317l8472,3317,8472,3298,8462,3298,8462,3317xe" filled="true" fillcolor="#000000" stroked="false">
                <v:path arrowok="t"/>
                <v:fill type="solid"/>
              </v:shape>
            </v:group>
            <v:group style="position:absolute;left:8462;top:3317;width:10;height:20" coordorigin="8462,3317" coordsize="10,20">
              <v:shape style="position:absolute;left:8462;top:3317;width:10;height:20" coordorigin="8462,3317" coordsize="10,20" path="m8462,3336l8472,3336,8472,3317,8462,3317,8462,3336xe" filled="true" fillcolor="#000000" stroked="false">
                <v:path arrowok="t"/>
                <v:fill type="solid"/>
              </v:shape>
            </v:group>
            <v:group style="position:absolute;left:8462;top:3336;width:10;height:20" coordorigin="8462,3336" coordsize="10,20">
              <v:shape style="position:absolute;left:8462;top:3336;width:10;height:20" coordorigin="8462,3336" coordsize="10,20" path="m8462,3356l8472,3356,8472,3336,8462,3336,8462,3356xe" filled="true" fillcolor="#000000" stroked="false">
                <v:path arrowok="t"/>
                <v:fill type="solid"/>
              </v:shape>
            </v:group>
            <v:group style="position:absolute;left:8462;top:3363;width:10;height:2" coordorigin="8462,3363" coordsize="10,2">
              <v:shape style="position:absolute;left:8462;top:3363;width:10;height:2" coordorigin="8462,3363" coordsize="10,0" path="m8462,3363l8472,3363e" filled="false" stroked="true" strokeweight=".779999pt" strokecolor="#000000">
                <v:path arrowok="t"/>
              </v:shape>
            </v:group>
            <v:group style="position:absolute;left:9594;top:3125;width:10;height:20" coordorigin="9594,3125" coordsize="10,20">
              <v:shape style="position:absolute;left:9594;top:3125;width:10;height:20" coordorigin="9594,3125" coordsize="10,20" path="m9594,3144l9603,3144,9603,3125,9594,3125,9594,3144xe" filled="true" fillcolor="#000000" stroked="false">
                <v:path arrowok="t"/>
                <v:fill type="solid"/>
              </v:shape>
            </v:group>
            <v:group style="position:absolute;left:9594;top:3144;width:10;height:20" coordorigin="9594,3144" coordsize="10,20">
              <v:shape style="position:absolute;left:9594;top:3144;width:10;height:20" coordorigin="9594,3144" coordsize="10,20" path="m9594,3164l9603,3164,9603,3144,9594,3144,9594,3164xe" filled="true" fillcolor="#000000" stroked="false">
                <v:path arrowok="t"/>
                <v:fill type="solid"/>
              </v:shape>
            </v:group>
            <v:group style="position:absolute;left:9594;top:3164;width:10;height:20" coordorigin="9594,3164" coordsize="10,20">
              <v:shape style="position:absolute;left:9594;top:3164;width:10;height:20" coordorigin="9594,3164" coordsize="10,20" path="m9594,3183l9603,3183,9603,3164,9594,3164,9594,3183xe" filled="true" fillcolor="#000000" stroked="false">
                <v:path arrowok="t"/>
                <v:fill type="solid"/>
              </v:shape>
            </v:group>
            <v:group style="position:absolute;left:9594;top:3183;width:10;height:20" coordorigin="9594,3183" coordsize="10,20">
              <v:shape style="position:absolute;left:9594;top:3183;width:10;height:20" coordorigin="9594,3183" coordsize="10,20" path="m9594,3202l9603,3202,9603,3183,9594,3183,9594,3202xe" filled="true" fillcolor="#000000" stroked="false">
                <v:path arrowok="t"/>
                <v:fill type="solid"/>
              </v:shape>
            </v:group>
            <v:group style="position:absolute;left:9594;top:3202;width:10;height:20" coordorigin="9594,3202" coordsize="10,20">
              <v:shape style="position:absolute;left:9594;top:3202;width:10;height:20" coordorigin="9594,3202" coordsize="10,20" path="m9594,3221l9603,3221,9603,3202,9594,3202,9594,3221xe" filled="true" fillcolor="#000000" stroked="false">
                <v:path arrowok="t"/>
                <v:fill type="solid"/>
              </v:shape>
            </v:group>
            <v:group style="position:absolute;left:9594;top:3221;width:10;height:20" coordorigin="9594,3221" coordsize="10,20">
              <v:shape style="position:absolute;left:9594;top:3221;width:10;height:20" coordorigin="9594,3221" coordsize="10,20" path="m9594,3240l9603,3240,9603,3221,9594,3221,9594,3240xe" filled="true" fillcolor="#000000" stroked="false">
                <v:path arrowok="t"/>
                <v:fill type="solid"/>
              </v:shape>
            </v:group>
            <v:group style="position:absolute;left:9594;top:3240;width:10;height:20" coordorigin="9594,3240" coordsize="10,20">
              <v:shape style="position:absolute;left:9594;top:3240;width:10;height:20" coordorigin="9594,3240" coordsize="10,20" path="m9594,3260l9603,3260,9603,3240,9594,3240,9594,3260xe" filled="true" fillcolor="#000000" stroked="false">
                <v:path arrowok="t"/>
                <v:fill type="solid"/>
              </v:shape>
            </v:group>
            <v:group style="position:absolute;left:9594;top:3260;width:10;height:20" coordorigin="9594,3260" coordsize="10,20">
              <v:shape style="position:absolute;left:9594;top:3260;width:10;height:20" coordorigin="9594,3260" coordsize="10,20" path="m9594,3279l9603,3279,9603,3260,9594,3260,9594,3279xe" filled="true" fillcolor="#000000" stroked="false">
                <v:path arrowok="t"/>
                <v:fill type="solid"/>
              </v:shape>
            </v:group>
            <v:group style="position:absolute;left:9594;top:3279;width:10;height:20" coordorigin="9594,3279" coordsize="10,20">
              <v:shape style="position:absolute;left:9594;top:3279;width:10;height:20" coordorigin="9594,3279" coordsize="10,20" path="m9594,3298l9603,3298,9603,3279,9594,3279,9594,3298xe" filled="true" fillcolor="#000000" stroked="false">
                <v:path arrowok="t"/>
                <v:fill type="solid"/>
              </v:shape>
            </v:group>
            <v:group style="position:absolute;left:9594;top:3298;width:10;height:20" coordorigin="9594,3298" coordsize="10,20">
              <v:shape style="position:absolute;left:9594;top:3298;width:10;height:20" coordorigin="9594,3298" coordsize="10,20" path="m9594,3317l9603,3317,9603,3298,9594,3298,9594,3317xe" filled="true" fillcolor="#000000" stroked="false">
                <v:path arrowok="t"/>
                <v:fill type="solid"/>
              </v:shape>
            </v:group>
            <v:group style="position:absolute;left:9594;top:3317;width:10;height:20" coordorigin="9594,3317" coordsize="10,20">
              <v:shape style="position:absolute;left:9594;top:3317;width:10;height:20" coordorigin="9594,3317" coordsize="10,20" path="m9594,3336l9603,3336,9603,3317,9594,3317,9594,3336xe" filled="true" fillcolor="#000000" stroked="false">
                <v:path arrowok="t"/>
                <v:fill type="solid"/>
              </v:shape>
            </v:group>
            <v:group style="position:absolute;left:9594;top:3336;width:10;height:20" coordorigin="9594,3336" coordsize="10,20">
              <v:shape style="position:absolute;left:9594;top:3336;width:10;height:20" coordorigin="9594,3336" coordsize="10,20" path="m9594,3356l9603,3356,9603,3336,9594,3336,9594,3356xe" filled="true" fillcolor="#000000" stroked="false">
                <v:path arrowok="t"/>
                <v:fill type="solid"/>
              </v:shape>
            </v:group>
            <v:group style="position:absolute;left:9594;top:3363;width:10;height:2" coordorigin="9594,3363" coordsize="10,2">
              <v:shape style="position:absolute;left:9594;top:3363;width:10;height:2" coordorigin="9594,3363" coordsize="10,0" path="m9594,3363l9603,3363e" filled="false" stroked="true" strokeweight=".779999pt" strokecolor="#000000">
                <v:path arrowok="t"/>
              </v:shape>
            </v:group>
            <v:group style="position:absolute;left:10162;top:3125;width:10;height:20" coordorigin="10162,3125" coordsize="10,20">
              <v:shape style="position:absolute;left:10162;top:3125;width:10;height:20" coordorigin="10162,3125" coordsize="10,20" path="m10162,3144l10172,3144,10172,3125,10162,3125,10162,3144xe" filled="true" fillcolor="#000000" stroked="false">
                <v:path arrowok="t"/>
                <v:fill type="solid"/>
              </v:shape>
            </v:group>
            <v:group style="position:absolute;left:10162;top:3144;width:10;height:20" coordorigin="10162,3144" coordsize="10,20">
              <v:shape style="position:absolute;left:10162;top:3144;width:10;height:20" coordorigin="10162,3144" coordsize="10,20" path="m10162,3164l10172,3164,10172,3144,10162,3144,10162,3164xe" filled="true" fillcolor="#000000" stroked="false">
                <v:path arrowok="t"/>
                <v:fill type="solid"/>
              </v:shape>
            </v:group>
            <v:group style="position:absolute;left:10162;top:3164;width:10;height:20" coordorigin="10162,3164" coordsize="10,20">
              <v:shape style="position:absolute;left:10162;top:3164;width:10;height:20" coordorigin="10162,3164" coordsize="10,20" path="m10162,3183l10172,3183,10172,3164,10162,3164,10162,3183xe" filled="true" fillcolor="#000000" stroked="false">
                <v:path arrowok="t"/>
                <v:fill type="solid"/>
              </v:shape>
            </v:group>
            <v:group style="position:absolute;left:10162;top:3183;width:10;height:20" coordorigin="10162,3183" coordsize="10,20">
              <v:shape style="position:absolute;left:10162;top:3183;width:10;height:20" coordorigin="10162,3183" coordsize="10,20" path="m10162,3202l10172,3202,10172,3183,10162,3183,10162,3202xe" filled="true" fillcolor="#000000" stroked="false">
                <v:path arrowok="t"/>
                <v:fill type="solid"/>
              </v:shape>
            </v:group>
            <v:group style="position:absolute;left:10162;top:3202;width:10;height:20" coordorigin="10162,3202" coordsize="10,20">
              <v:shape style="position:absolute;left:10162;top:3202;width:10;height:20" coordorigin="10162,3202" coordsize="10,20" path="m10162,3221l10172,3221,10172,3202,10162,3202,10162,3221xe" filled="true" fillcolor="#000000" stroked="false">
                <v:path arrowok="t"/>
                <v:fill type="solid"/>
              </v:shape>
            </v:group>
            <v:group style="position:absolute;left:10162;top:3221;width:10;height:20" coordorigin="10162,3221" coordsize="10,20">
              <v:shape style="position:absolute;left:10162;top:3221;width:10;height:20" coordorigin="10162,3221" coordsize="10,20" path="m10162,3240l10172,3240,10172,3221,10162,3221,10162,3240xe" filled="true" fillcolor="#000000" stroked="false">
                <v:path arrowok="t"/>
                <v:fill type="solid"/>
              </v:shape>
            </v:group>
            <v:group style="position:absolute;left:10162;top:3240;width:10;height:20" coordorigin="10162,3240" coordsize="10,20">
              <v:shape style="position:absolute;left:10162;top:3240;width:10;height:20" coordorigin="10162,3240" coordsize="10,20" path="m10162,3260l10172,3260,10172,3240,10162,3240,10162,3260xe" filled="true" fillcolor="#000000" stroked="false">
                <v:path arrowok="t"/>
                <v:fill type="solid"/>
              </v:shape>
            </v:group>
            <v:group style="position:absolute;left:10162;top:3260;width:10;height:20" coordorigin="10162,3260" coordsize="10,20">
              <v:shape style="position:absolute;left:10162;top:3260;width:10;height:20" coordorigin="10162,3260" coordsize="10,20" path="m10162,3279l10172,3279,10172,3260,10162,3260,10162,3279xe" filled="true" fillcolor="#000000" stroked="false">
                <v:path arrowok="t"/>
                <v:fill type="solid"/>
              </v:shape>
            </v:group>
            <v:group style="position:absolute;left:10162;top:3279;width:10;height:20" coordorigin="10162,3279" coordsize="10,20">
              <v:shape style="position:absolute;left:10162;top:3279;width:10;height:20" coordorigin="10162,3279" coordsize="10,20" path="m10162,3298l10172,3298,10172,3279,10162,3279,10162,3298xe" filled="true" fillcolor="#000000" stroked="false">
                <v:path arrowok="t"/>
                <v:fill type="solid"/>
              </v:shape>
            </v:group>
            <v:group style="position:absolute;left:10162;top:3298;width:10;height:20" coordorigin="10162,3298" coordsize="10,20">
              <v:shape style="position:absolute;left:10162;top:3298;width:10;height:20" coordorigin="10162,3298" coordsize="10,20" path="m10162,3317l10172,3317,10172,3298,10162,3298,10162,3317xe" filled="true" fillcolor="#000000" stroked="false">
                <v:path arrowok="t"/>
                <v:fill type="solid"/>
              </v:shape>
            </v:group>
            <v:group style="position:absolute;left:10162;top:3317;width:10;height:20" coordorigin="10162,3317" coordsize="10,20">
              <v:shape style="position:absolute;left:10162;top:3317;width:10;height:20" coordorigin="10162,3317" coordsize="10,20" path="m10162,3336l10172,3336,10172,3317,10162,3317,10162,3336xe" filled="true" fillcolor="#000000" stroked="false">
                <v:path arrowok="t"/>
                <v:fill type="solid"/>
              </v:shape>
            </v:group>
            <v:group style="position:absolute;left:10162;top:3336;width:10;height:20" coordorigin="10162,3336" coordsize="10,20">
              <v:shape style="position:absolute;left:10162;top:3336;width:10;height:20" coordorigin="10162,3336" coordsize="10,20" path="m10162,3356l10172,3356,10172,3336,10162,3336,10162,3356xe" filled="true" fillcolor="#000000" stroked="false">
                <v:path arrowok="t"/>
                <v:fill type="solid"/>
              </v:shape>
            </v:group>
            <v:group style="position:absolute;left:10162;top:3363;width:10;height:2" coordorigin="10162,3363" coordsize="10,2">
              <v:shape style="position:absolute;left:10162;top:3363;width:10;height:2" coordorigin="10162,3363" coordsize="10,0" path="m10162,3363l10172,3363e" filled="false" stroked="true" strokeweight=".779999pt" strokecolor="#000000">
                <v:path arrowok="t"/>
              </v:shape>
            </v:group>
            <v:group style="position:absolute;left:11437;top:3125;width:10;height:20" coordorigin="11437,3125" coordsize="10,20">
              <v:shape style="position:absolute;left:11437;top:3125;width:10;height:20" coordorigin="11437,3125" coordsize="10,20" path="m11437,3144l11446,3144,11446,3125,11437,3125,11437,3144xe" filled="true" fillcolor="#000000" stroked="false">
                <v:path arrowok="t"/>
                <v:fill type="solid"/>
              </v:shape>
            </v:group>
            <v:group style="position:absolute;left:11437;top:3144;width:10;height:20" coordorigin="11437,3144" coordsize="10,20">
              <v:shape style="position:absolute;left:11437;top:3144;width:10;height:20" coordorigin="11437,3144" coordsize="10,20" path="m11437,3164l11446,3164,11446,3144,11437,3144,11437,3164xe" filled="true" fillcolor="#000000" stroked="false">
                <v:path arrowok="t"/>
                <v:fill type="solid"/>
              </v:shape>
            </v:group>
            <v:group style="position:absolute;left:11437;top:3164;width:10;height:20" coordorigin="11437,3164" coordsize="10,20">
              <v:shape style="position:absolute;left:11437;top:3164;width:10;height:20" coordorigin="11437,3164" coordsize="10,20" path="m11437,3183l11446,3183,11446,3164,11437,3164,11437,3183xe" filled="true" fillcolor="#000000" stroked="false">
                <v:path arrowok="t"/>
                <v:fill type="solid"/>
              </v:shape>
            </v:group>
            <v:group style="position:absolute;left:11437;top:3183;width:10;height:20" coordorigin="11437,3183" coordsize="10,20">
              <v:shape style="position:absolute;left:11437;top:3183;width:10;height:20" coordorigin="11437,3183" coordsize="10,20" path="m11437,3202l11446,3202,11446,3183,11437,3183,11437,3202xe" filled="true" fillcolor="#000000" stroked="false">
                <v:path arrowok="t"/>
                <v:fill type="solid"/>
              </v:shape>
            </v:group>
            <v:group style="position:absolute;left:11437;top:3202;width:10;height:20" coordorigin="11437,3202" coordsize="10,20">
              <v:shape style="position:absolute;left:11437;top:3202;width:10;height:20" coordorigin="11437,3202" coordsize="10,20" path="m11437,3221l11446,3221,11446,3202,11437,3202,11437,3221xe" filled="true" fillcolor="#000000" stroked="false">
                <v:path arrowok="t"/>
                <v:fill type="solid"/>
              </v:shape>
            </v:group>
            <v:group style="position:absolute;left:11437;top:3221;width:10;height:20" coordorigin="11437,3221" coordsize="10,20">
              <v:shape style="position:absolute;left:11437;top:3221;width:10;height:20" coordorigin="11437,3221" coordsize="10,20" path="m11437,3240l11446,3240,11446,3221,11437,3221,11437,3240xe" filled="true" fillcolor="#000000" stroked="false">
                <v:path arrowok="t"/>
                <v:fill type="solid"/>
              </v:shape>
            </v:group>
            <v:group style="position:absolute;left:11437;top:3240;width:10;height:20" coordorigin="11437,3240" coordsize="10,20">
              <v:shape style="position:absolute;left:11437;top:3240;width:10;height:20" coordorigin="11437,3240" coordsize="10,20" path="m11437,3260l11446,3260,11446,3240,11437,3240,11437,3260xe" filled="true" fillcolor="#000000" stroked="false">
                <v:path arrowok="t"/>
                <v:fill type="solid"/>
              </v:shape>
            </v:group>
            <v:group style="position:absolute;left:11437;top:3260;width:10;height:20" coordorigin="11437,3260" coordsize="10,20">
              <v:shape style="position:absolute;left:11437;top:3260;width:10;height:20" coordorigin="11437,3260" coordsize="10,20" path="m11437,3279l11446,3279,11446,3260,11437,3260,11437,3279xe" filled="true" fillcolor="#000000" stroked="false">
                <v:path arrowok="t"/>
                <v:fill type="solid"/>
              </v:shape>
            </v:group>
            <v:group style="position:absolute;left:11437;top:3279;width:10;height:20" coordorigin="11437,3279" coordsize="10,20">
              <v:shape style="position:absolute;left:11437;top:3279;width:10;height:20" coordorigin="11437,3279" coordsize="10,20" path="m11437,3298l11446,3298,11446,3279,11437,3279,11437,3298xe" filled="true" fillcolor="#000000" stroked="false">
                <v:path arrowok="t"/>
                <v:fill type="solid"/>
              </v:shape>
            </v:group>
            <v:group style="position:absolute;left:11437;top:3298;width:10;height:20" coordorigin="11437,3298" coordsize="10,20">
              <v:shape style="position:absolute;left:11437;top:3298;width:10;height:20" coordorigin="11437,3298" coordsize="10,20" path="m11437,3317l11446,3317,11446,3298,11437,3298,11437,3317xe" filled="true" fillcolor="#000000" stroked="false">
                <v:path arrowok="t"/>
                <v:fill type="solid"/>
              </v:shape>
            </v:group>
            <v:group style="position:absolute;left:11437;top:3317;width:10;height:20" coordorigin="11437,3317" coordsize="10,20">
              <v:shape style="position:absolute;left:11437;top:3317;width:10;height:20" coordorigin="11437,3317" coordsize="10,20" path="m11437,3336l11446,3336,11446,3317,11437,3317,11437,3336xe" filled="true" fillcolor="#000000" stroked="false">
                <v:path arrowok="t"/>
                <v:fill type="solid"/>
              </v:shape>
            </v:group>
            <v:group style="position:absolute;left:11437;top:3336;width:10;height:20" coordorigin="11437,3336" coordsize="10,20">
              <v:shape style="position:absolute;left:11437;top:3336;width:10;height:20" coordorigin="11437,3336" coordsize="10,20" path="m11437,3356l11446,3356,11446,3336,11437,3336,11437,3356xe" filled="true" fillcolor="#000000" stroked="false">
                <v:path arrowok="t"/>
                <v:fill type="solid"/>
              </v:shape>
            </v:group>
            <v:group style="position:absolute;left:11437;top:3363;width:10;height:2" coordorigin="11437,3363" coordsize="10,2">
              <v:shape style="position:absolute;left:11437;top:3363;width:10;height:2" coordorigin="11437,3363" coordsize="10,0" path="m11437,3363l11446,3363e" filled="false" stroked="true" strokeweight=".779999pt" strokecolor="#000000">
                <v:path arrowok="t"/>
              </v:shape>
            </v:group>
            <v:group style="position:absolute;left:12720;top:3125;width:10;height:20" coordorigin="12720,3125" coordsize="10,20">
              <v:shape style="position:absolute;left:12720;top:3125;width:10;height:20" coordorigin="12720,3125" coordsize="10,20" path="m12720,3144l12729,3144,12729,3125,12720,3125,12720,3144xe" filled="true" fillcolor="#000000" stroked="false">
                <v:path arrowok="t"/>
                <v:fill type="solid"/>
              </v:shape>
            </v:group>
            <v:group style="position:absolute;left:12720;top:3144;width:10;height:20" coordorigin="12720,3144" coordsize="10,20">
              <v:shape style="position:absolute;left:12720;top:3144;width:10;height:20" coordorigin="12720,3144" coordsize="10,20" path="m12720,3164l12729,3164,12729,3144,12720,3144,12720,3164xe" filled="true" fillcolor="#000000" stroked="false">
                <v:path arrowok="t"/>
                <v:fill type="solid"/>
              </v:shape>
            </v:group>
            <v:group style="position:absolute;left:12720;top:3164;width:10;height:20" coordorigin="12720,3164" coordsize="10,20">
              <v:shape style="position:absolute;left:12720;top:3164;width:10;height:20" coordorigin="12720,3164" coordsize="10,20" path="m12720,3183l12729,3183,12729,3164,12720,3164,12720,3183xe" filled="true" fillcolor="#000000" stroked="false">
                <v:path arrowok="t"/>
                <v:fill type="solid"/>
              </v:shape>
            </v:group>
            <v:group style="position:absolute;left:12720;top:3183;width:10;height:20" coordorigin="12720,3183" coordsize="10,20">
              <v:shape style="position:absolute;left:12720;top:3183;width:10;height:20" coordorigin="12720,3183" coordsize="10,20" path="m12720,3202l12729,3202,12729,3183,12720,3183,12720,3202xe" filled="true" fillcolor="#000000" stroked="false">
                <v:path arrowok="t"/>
                <v:fill type="solid"/>
              </v:shape>
            </v:group>
            <v:group style="position:absolute;left:12720;top:3202;width:10;height:20" coordorigin="12720,3202" coordsize="10,20">
              <v:shape style="position:absolute;left:12720;top:3202;width:10;height:20" coordorigin="12720,3202" coordsize="10,20" path="m12720,3221l12729,3221,12729,3202,12720,3202,12720,3221xe" filled="true" fillcolor="#000000" stroked="false">
                <v:path arrowok="t"/>
                <v:fill type="solid"/>
              </v:shape>
            </v:group>
            <v:group style="position:absolute;left:12720;top:3221;width:10;height:20" coordorigin="12720,3221" coordsize="10,20">
              <v:shape style="position:absolute;left:12720;top:3221;width:10;height:20" coordorigin="12720,3221" coordsize="10,20" path="m12720,3240l12729,3240,12729,3221,12720,3221,12720,3240xe" filled="true" fillcolor="#000000" stroked="false">
                <v:path arrowok="t"/>
                <v:fill type="solid"/>
              </v:shape>
            </v:group>
            <v:group style="position:absolute;left:12720;top:3240;width:10;height:20" coordorigin="12720,3240" coordsize="10,20">
              <v:shape style="position:absolute;left:12720;top:3240;width:10;height:20" coordorigin="12720,3240" coordsize="10,20" path="m12720,3260l12729,3260,12729,3240,12720,3240,12720,3260xe" filled="true" fillcolor="#000000" stroked="false">
                <v:path arrowok="t"/>
                <v:fill type="solid"/>
              </v:shape>
            </v:group>
            <v:group style="position:absolute;left:12720;top:3260;width:10;height:20" coordorigin="12720,3260" coordsize="10,20">
              <v:shape style="position:absolute;left:12720;top:3260;width:10;height:20" coordorigin="12720,3260" coordsize="10,20" path="m12720,3279l12729,3279,12729,3260,12720,3260,12720,3279xe" filled="true" fillcolor="#000000" stroked="false">
                <v:path arrowok="t"/>
                <v:fill type="solid"/>
              </v:shape>
            </v:group>
            <v:group style="position:absolute;left:12720;top:3279;width:10;height:20" coordorigin="12720,3279" coordsize="10,20">
              <v:shape style="position:absolute;left:12720;top:3279;width:10;height:20" coordorigin="12720,3279" coordsize="10,20" path="m12720,3298l12729,3298,12729,3279,12720,3279,12720,3298xe" filled="true" fillcolor="#000000" stroked="false">
                <v:path arrowok="t"/>
                <v:fill type="solid"/>
              </v:shape>
            </v:group>
            <v:group style="position:absolute;left:12720;top:3298;width:10;height:20" coordorigin="12720,3298" coordsize="10,20">
              <v:shape style="position:absolute;left:12720;top:3298;width:10;height:20" coordorigin="12720,3298" coordsize="10,20" path="m12720,3317l12729,3317,12729,3298,12720,3298,12720,3317xe" filled="true" fillcolor="#000000" stroked="false">
                <v:path arrowok="t"/>
                <v:fill type="solid"/>
              </v:shape>
            </v:group>
            <v:group style="position:absolute;left:12720;top:3317;width:10;height:20" coordorigin="12720,3317" coordsize="10,20">
              <v:shape style="position:absolute;left:12720;top:3317;width:10;height:20" coordorigin="12720,3317" coordsize="10,20" path="m12720,3336l12729,3336,12729,3317,12720,3317,12720,3336xe" filled="true" fillcolor="#000000" stroked="false">
                <v:path arrowok="t"/>
                <v:fill type="solid"/>
              </v:shape>
            </v:group>
            <v:group style="position:absolute;left:12720;top:3336;width:10;height:20" coordorigin="12720,3336" coordsize="10,20">
              <v:shape style="position:absolute;left:12720;top:3336;width:10;height:20" coordorigin="12720,3336" coordsize="10,20" path="m12720,3356l12729,3356,12729,3336,12720,3336,12720,3356xe" filled="true" fillcolor="#000000" stroked="false">
                <v:path arrowok="t"/>
                <v:fill type="solid"/>
              </v:shape>
            </v:group>
            <v:group style="position:absolute;left:12720;top:3363;width:10;height:2" coordorigin="12720,3363" coordsize="10,2">
              <v:shape style="position:absolute;left:12720;top:3363;width:10;height:2" coordorigin="12720,3363" coordsize="10,0" path="m12720,3363l12729,3363e" filled="false" stroked="true" strokeweight=".779999pt" strokecolor="#000000">
                <v:path arrowok="t"/>
              </v:shape>
            </v:group>
            <v:group style="position:absolute;left:14018;top:3125;width:10;height:20" coordorigin="14018,3125" coordsize="10,20">
              <v:shape style="position:absolute;left:14018;top:3125;width:10;height:20" coordorigin="14018,3125" coordsize="10,20" path="m14018,3144l14028,3144,14028,3125,14018,3125,14018,3144xe" filled="true" fillcolor="#000000" stroked="false">
                <v:path arrowok="t"/>
                <v:fill type="solid"/>
              </v:shape>
            </v:group>
            <v:group style="position:absolute;left:14018;top:3144;width:10;height:20" coordorigin="14018,3144" coordsize="10,20">
              <v:shape style="position:absolute;left:14018;top:3144;width:10;height:20" coordorigin="14018,3144" coordsize="10,20" path="m14018,3164l14028,3164,14028,3144,14018,3144,14018,3164xe" filled="true" fillcolor="#000000" stroked="false">
                <v:path arrowok="t"/>
                <v:fill type="solid"/>
              </v:shape>
            </v:group>
            <v:group style="position:absolute;left:14018;top:3164;width:10;height:20" coordorigin="14018,3164" coordsize="10,20">
              <v:shape style="position:absolute;left:14018;top:3164;width:10;height:20" coordorigin="14018,3164" coordsize="10,20" path="m14018,3183l14028,3183,14028,3164,14018,3164,14018,3183xe" filled="true" fillcolor="#000000" stroked="false">
                <v:path arrowok="t"/>
                <v:fill type="solid"/>
              </v:shape>
            </v:group>
            <v:group style="position:absolute;left:14018;top:3183;width:10;height:20" coordorigin="14018,3183" coordsize="10,20">
              <v:shape style="position:absolute;left:14018;top:3183;width:10;height:20" coordorigin="14018,3183" coordsize="10,20" path="m14018,3202l14028,3202,14028,3183,14018,3183,14018,3202xe" filled="true" fillcolor="#000000" stroked="false">
                <v:path arrowok="t"/>
                <v:fill type="solid"/>
              </v:shape>
            </v:group>
            <v:group style="position:absolute;left:14018;top:3202;width:10;height:20" coordorigin="14018,3202" coordsize="10,20">
              <v:shape style="position:absolute;left:14018;top:3202;width:10;height:20" coordorigin="14018,3202" coordsize="10,20" path="m14018,3221l14028,3221,14028,3202,14018,3202,14018,3221xe" filled="true" fillcolor="#000000" stroked="false">
                <v:path arrowok="t"/>
                <v:fill type="solid"/>
              </v:shape>
            </v:group>
            <v:group style="position:absolute;left:14018;top:3221;width:10;height:20" coordorigin="14018,3221" coordsize="10,20">
              <v:shape style="position:absolute;left:14018;top:3221;width:10;height:20" coordorigin="14018,3221" coordsize="10,20" path="m14018,3240l14028,3240,14028,3221,14018,3221,14018,3240xe" filled="true" fillcolor="#000000" stroked="false">
                <v:path arrowok="t"/>
                <v:fill type="solid"/>
              </v:shape>
            </v:group>
            <v:group style="position:absolute;left:14018;top:3240;width:10;height:20" coordorigin="14018,3240" coordsize="10,20">
              <v:shape style="position:absolute;left:14018;top:3240;width:10;height:20" coordorigin="14018,3240" coordsize="10,20" path="m14018,3260l14028,3260,14028,3240,14018,3240,14018,3260xe" filled="true" fillcolor="#000000" stroked="false">
                <v:path arrowok="t"/>
                <v:fill type="solid"/>
              </v:shape>
            </v:group>
            <v:group style="position:absolute;left:14018;top:3260;width:10;height:20" coordorigin="14018,3260" coordsize="10,20">
              <v:shape style="position:absolute;left:14018;top:3260;width:10;height:20" coordorigin="14018,3260" coordsize="10,20" path="m14018,3279l14028,3279,14028,3260,14018,3260,14018,3279xe" filled="true" fillcolor="#000000" stroked="false">
                <v:path arrowok="t"/>
                <v:fill type="solid"/>
              </v:shape>
            </v:group>
            <v:group style="position:absolute;left:14018;top:3279;width:10;height:20" coordorigin="14018,3279" coordsize="10,20">
              <v:shape style="position:absolute;left:14018;top:3279;width:10;height:20" coordorigin="14018,3279" coordsize="10,20" path="m14018,3298l14028,3298,14028,3279,14018,3279,14018,3298xe" filled="true" fillcolor="#000000" stroked="false">
                <v:path arrowok="t"/>
                <v:fill type="solid"/>
              </v:shape>
            </v:group>
            <v:group style="position:absolute;left:14018;top:3298;width:10;height:20" coordorigin="14018,3298" coordsize="10,20">
              <v:shape style="position:absolute;left:14018;top:3298;width:10;height:20" coordorigin="14018,3298" coordsize="10,20" path="m14018,3317l14028,3317,14028,3298,14018,3298,14018,3317xe" filled="true" fillcolor="#000000" stroked="false">
                <v:path arrowok="t"/>
                <v:fill type="solid"/>
              </v:shape>
            </v:group>
            <v:group style="position:absolute;left:14018;top:3317;width:10;height:20" coordorigin="14018,3317" coordsize="10,20">
              <v:shape style="position:absolute;left:14018;top:3317;width:10;height:20" coordorigin="14018,3317" coordsize="10,20" path="m14018,3336l14028,3336,14028,3317,14018,3317,14018,3336xe" filled="true" fillcolor="#000000" stroked="false">
                <v:path arrowok="t"/>
                <v:fill type="solid"/>
              </v:shape>
            </v:group>
            <v:group style="position:absolute;left:14018;top:3336;width:10;height:20" coordorigin="14018,3336" coordsize="10,20">
              <v:shape style="position:absolute;left:14018;top:3336;width:10;height:20" coordorigin="14018,3336" coordsize="10,20" path="m14018,3356l14028,3356,14028,3336,14018,3336,14018,3356xe" filled="true" fillcolor="#000000" stroked="false">
                <v:path arrowok="t"/>
                <v:fill type="solid"/>
              </v:shape>
            </v:group>
            <v:group style="position:absolute;left:14018;top:3363;width:10;height:2" coordorigin="14018,3363" coordsize="10,2">
              <v:shape style="position:absolute;left:14018;top:3363;width:10;height:2" coordorigin="14018,3363" coordsize="10,0" path="m14018,3363l14028,3363e" filled="false" stroked="true" strokeweight=".779999pt" strokecolor="#000000">
                <v:path arrowok="t"/>
              </v:shape>
              <v:shape style="position:absolute;left:1128;top:3279;width:2022;height:102" type="#_x0000_t75" stroked="false">
                <v:imagedata r:id="rId206" o:title=""/>
              </v:shape>
              <v:shape style="position:absolute;left:3126;top:3371;width:1302;height:10" type="#_x0000_t75" stroked="false">
                <v:imagedata r:id="rId173" o:title=""/>
              </v:shape>
              <v:shape style="position:absolute;left:4424;top:3371;width:635;height:10" type="#_x0000_t75" stroked="false">
                <v:imagedata r:id="rId174" o:title=""/>
              </v:shape>
              <v:shape style="position:absolute;left:5054;top:3371;width:715;height:10" type="#_x0000_t75" stroked="false">
                <v:imagedata r:id="rId170" o:title=""/>
              </v:shape>
              <v:shape style="position:absolute;left:5764;top:3371;width:570;height:10" type="#_x0000_t75" stroked="false">
                <v:imagedata r:id="rId171" o:title=""/>
              </v:shape>
              <v:shape style="position:absolute;left:6329;top:3371;width:1490;height:10" type="#_x0000_t75" stroked="false">
                <v:imagedata r:id="rId165" o:title=""/>
              </v:shape>
              <v:shape style="position:absolute;left:7815;top:3371;width:2348;height:10" type="#_x0000_t75" stroked="false">
                <v:imagedata r:id="rId203" o:title=""/>
              </v:shape>
              <v:shape style="position:absolute;left:10158;top:3371;width:1279;height:10" type="#_x0000_t75" stroked="false">
                <v:imagedata r:id="rId167" o:title=""/>
              </v:shape>
              <v:shape style="position:absolute;left:11432;top:3371;width:3958;height:10" type="#_x0000_t75" stroked="false">
                <v:imagedata r:id="rId175" o:title=""/>
              </v:shape>
            </v:group>
            <v:group style="position:absolute;left:3131;top:3381;width:10;height:20" coordorigin="3131,3381" coordsize="10,20">
              <v:shape style="position:absolute;left:3131;top:3381;width:10;height:20" coordorigin="3131,3381" coordsize="10,20" path="m3131,3400l3141,3400,3141,3381,3131,3381,3131,3400xe" filled="true" fillcolor="#000000" stroked="false">
                <v:path arrowok="t"/>
                <v:fill type="solid"/>
              </v:shape>
            </v:group>
            <v:group style="position:absolute;left:3131;top:3400;width:10;height:20" coordorigin="3131,3400" coordsize="10,20">
              <v:shape style="position:absolute;left:3131;top:3400;width:10;height:20" coordorigin="3131,3400" coordsize="10,20" path="m3131,3419l3141,3419,3141,3400,3131,3400,3131,3419xe" filled="true" fillcolor="#000000" stroked="false">
                <v:path arrowok="t"/>
                <v:fill type="solid"/>
              </v:shape>
            </v:group>
            <v:group style="position:absolute;left:3131;top:3419;width:10;height:20" coordorigin="3131,3419" coordsize="10,20">
              <v:shape style="position:absolute;left:3131;top:3419;width:10;height:20" coordorigin="3131,3419" coordsize="10,20" path="m3131,3438l3141,3438,3141,3419,3131,3419,3131,3438xe" filled="true" fillcolor="#000000" stroked="false">
                <v:path arrowok="t"/>
                <v:fill type="solid"/>
              </v:shape>
            </v:group>
            <v:group style="position:absolute;left:3131;top:3438;width:10;height:20" coordorigin="3131,3438" coordsize="10,20">
              <v:shape style="position:absolute;left:3131;top:3438;width:10;height:20" coordorigin="3131,3438" coordsize="10,20" path="m3131,3458l3141,3458,3141,3438,3131,3438,3131,3458xe" filled="true" fillcolor="#000000" stroked="false">
                <v:path arrowok="t"/>
                <v:fill type="solid"/>
              </v:shape>
            </v:group>
            <v:group style="position:absolute;left:3131;top:3458;width:10;height:20" coordorigin="3131,3458" coordsize="10,20">
              <v:shape style="position:absolute;left:3131;top:3458;width:10;height:20" coordorigin="3131,3458" coordsize="10,20" path="m3131,3477l3141,3477,3141,3458,3131,3458,3131,3477xe" filled="true" fillcolor="#000000" stroked="false">
                <v:path arrowok="t"/>
                <v:fill type="solid"/>
              </v:shape>
            </v:group>
            <v:group style="position:absolute;left:3131;top:3477;width:10;height:20" coordorigin="3131,3477" coordsize="10,20">
              <v:shape style="position:absolute;left:3131;top:3477;width:10;height:20" coordorigin="3131,3477" coordsize="10,20" path="m3131,3496l3141,3496,3141,3477,3131,3477,3131,3496xe" filled="true" fillcolor="#000000" stroked="false">
                <v:path arrowok="t"/>
                <v:fill type="solid"/>
              </v:shape>
            </v:group>
            <v:group style="position:absolute;left:3131;top:3496;width:10;height:20" coordorigin="3131,3496" coordsize="10,20">
              <v:shape style="position:absolute;left:3131;top:3496;width:10;height:20" coordorigin="3131,3496" coordsize="10,20" path="m3131,3515l3141,3515,3141,3496,3131,3496,3131,3515xe" filled="true" fillcolor="#000000" stroked="false">
                <v:path arrowok="t"/>
                <v:fill type="solid"/>
              </v:shape>
            </v:group>
            <v:group style="position:absolute;left:3131;top:3515;width:10;height:20" coordorigin="3131,3515" coordsize="10,20">
              <v:shape style="position:absolute;left:3131;top:3515;width:10;height:20" coordorigin="3131,3515" coordsize="10,20" path="m3131,3534l3141,3534,3141,3515,3131,3515,3131,3534xe" filled="true" fillcolor="#000000" stroked="false">
                <v:path arrowok="t"/>
                <v:fill type="solid"/>
              </v:shape>
            </v:group>
            <v:group style="position:absolute;left:4428;top:3381;width:10;height:20" coordorigin="4428,3381" coordsize="10,20">
              <v:shape style="position:absolute;left:4428;top:3381;width:10;height:20" coordorigin="4428,3381" coordsize="10,20" path="m4428,3400l4438,3400,4438,3381,4428,3381,4428,3400xe" filled="true" fillcolor="#000000" stroked="false">
                <v:path arrowok="t"/>
                <v:fill type="solid"/>
              </v:shape>
            </v:group>
            <v:group style="position:absolute;left:4428;top:3400;width:10;height:20" coordorigin="4428,3400" coordsize="10,20">
              <v:shape style="position:absolute;left:4428;top:3400;width:10;height:20" coordorigin="4428,3400" coordsize="10,20" path="m4428,3419l4438,3419,4438,3400,4428,3400,4428,3419xe" filled="true" fillcolor="#000000" stroked="false">
                <v:path arrowok="t"/>
                <v:fill type="solid"/>
              </v:shape>
            </v:group>
            <v:group style="position:absolute;left:4428;top:3419;width:10;height:20" coordorigin="4428,3419" coordsize="10,20">
              <v:shape style="position:absolute;left:4428;top:3419;width:10;height:20" coordorigin="4428,3419" coordsize="10,20" path="m4428,3438l4438,3438,4438,3419,4428,3419,4428,3438xe" filled="true" fillcolor="#000000" stroked="false">
                <v:path arrowok="t"/>
                <v:fill type="solid"/>
              </v:shape>
            </v:group>
            <v:group style="position:absolute;left:4428;top:3438;width:10;height:20" coordorigin="4428,3438" coordsize="10,20">
              <v:shape style="position:absolute;left:4428;top:3438;width:10;height:20" coordorigin="4428,3438" coordsize="10,20" path="m4428,3458l4438,3458,4438,3438,4428,3438,4428,3458xe" filled="true" fillcolor="#000000" stroked="false">
                <v:path arrowok="t"/>
                <v:fill type="solid"/>
              </v:shape>
            </v:group>
            <v:group style="position:absolute;left:4428;top:3458;width:10;height:20" coordorigin="4428,3458" coordsize="10,20">
              <v:shape style="position:absolute;left:4428;top:3458;width:10;height:20" coordorigin="4428,3458" coordsize="10,20" path="m4428,3477l4438,3477,4438,3458,4428,3458,4428,3477xe" filled="true" fillcolor="#000000" stroked="false">
                <v:path arrowok="t"/>
                <v:fill type="solid"/>
              </v:shape>
            </v:group>
            <v:group style="position:absolute;left:4428;top:3477;width:10;height:20" coordorigin="4428,3477" coordsize="10,20">
              <v:shape style="position:absolute;left:4428;top:3477;width:10;height:20" coordorigin="4428,3477" coordsize="10,20" path="m4428,3496l4438,3496,4438,3477,4428,3477,4428,3496xe" filled="true" fillcolor="#000000" stroked="false">
                <v:path arrowok="t"/>
                <v:fill type="solid"/>
              </v:shape>
            </v:group>
            <v:group style="position:absolute;left:4428;top:3496;width:10;height:20" coordorigin="4428,3496" coordsize="10,20">
              <v:shape style="position:absolute;left:4428;top:3496;width:10;height:20" coordorigin="4428,3496" coordsize="10,20" path="m4428,3515l4438,3515,4438,3496,4428,3496,4428,3515xe" filled="true" fillcolor="#000000" stroked="false">
                <v:path arrowok="t"/>
                <v:fill type="solid"/>
              </v:shape>
            </v:group>
            <v:group style="position:absolute;left:4428;top:3515;width:10;height:20" coordorigin="4428,3515" coordsize="10,20">
              <v:shape style="position:absolute;left:4428;top:3515;width:10;height:20" coordorigin="4428,3515" coordsize="10,20" path="m4428,3534l4438,3534,4438,3515,4428,3515,4428,3534xe" filled="true" fillcolor="#000000" stroked="false">
                <v:path arrowok="t"/>
                <v:fill type="solid"/>
              </v:shape>
            </v:group>
            <v:group style="position:absolute;left:4428;top:3534;width:10;height:20" coordorigin="4428,3534" coordsize="10,20">
              <v:shape style="position:absolute;left:4428;top:3534;width:10;height:20" coordorigin="4428,3534" coordsize="10,20" path="m4428,3554l4438,3554,4438,3534,4428,3534,4428,3554xe" filled="true" fillcolor="#000000" stroked="false">
                <v:path arrowok="t"/>
                <v:fill type="solid"/>
              </v:shape>
            </v:group>
            <v:group style="position:absolute;left:4428;top:3554;width:10;height:20" coordorigin="4428,3554" coordsize="10,20">
              <v:shape style="position:absolute;left:4428;top:3554;width:10;height:20" coordorigin="4428,3554" coordsize="10,20" path="m4428,3573l4438,3573,4438,3554,4428,3554,4428,3573xe" filled="true" fillcolor="#000000" stroked="false">
                <v:path arrowok="t"/>
                <v:fill type="solid"/>
              </v:shape>
            </v:group>
            <v:group style="position:absolute;left:4428;top:3573;width:10;height:20" coordorigin="4428,3573" coordsize="10,20">
              <v:shape style="position:absolute;left:4428;top:3573;width:10;height:20" coordorigin="4428,3573" coordsize="10,20" path="m4428,3592l4438,3592,4438,3573,4428,3573,4428,3592xe" filled="true" fillcolor="#000000" stroked="false">
                <v:path arrowok="t"/>
                <v:fill type="solid"/>
              </v:shape>
            </v:group>
            <v:group style="position:absolute;left:4428;top:3592;width:10;height:20" coordorigin="4428,3592" coordsize="10,20">
              <v:shape style="position:absolute;left:4428;top:3592;width:10;height:20" coordorigin="4428,3592" coordsize="10,20" path="m4428,3611l4438,3611,4438,3592,4428,3592,4428,3611xe" filled="true" fillcolor="#000000" stroked="false">
                <v:path arrowok="t"/>
                <v:fill type="solid"/>
              </v:shape>
            </v:group>
            <v:group style="position:absolute;left:4428;top:3618;width:10;height:2" coordorigin="4428,3618" coordsize="10,2">
              <v:shape style="position:absolute;left:4428;top:3618;width:10;height:2" coordorigin="4428,3618" coordsize="10,0" path="m4428,3618l4438,3618e" filled="false" stroked="true" strokeweight=".720001pt" strokecolor="#000000">
                <v:path arrowok="t"/>
              </v:shape>
            </v:group>
            <v:group style="position:absolute;left:5058;top:3381;width:10;height:20" coordorigin="5058,3381" coordsize="10,20">
              <v:shape style="position:absolute;left:5058;top:3381;width:10;height:20" coordorigin="5058,3381" coordsize="10,20" path="m5058,3400l5068,3400,5068,3381,5058,3381,5058,3400xe" filled="true" fillcolor="#000000" stroked="false">
                <v:path arrowok="t"/>
                <v:fill type="solid"/>
              </v:shape>
            </v:group>
            <v:group style="position:absolute;left:5058;top:3400;width:10;height:20" coordorigin="5058,3400" coordsize="10,20">
              <v:shape style="position:absolute;left:5058;top:3400;width:10;height:20" coordorigin="5058,3400" coordsize="10,20" path="m5058,3419l5068,3419,5068,3400,5058,3400,5058,3419xe" filled="true" fillcolor="#000000" stroked="false">
                <v:path arrowok="t"/>
                <v:fill type="solid"/>
              </v:shape>
            </v:group>
            <v:group style="position:absolute;left:5058;top:3419;width:10;height:20" coordorigin="5058,3419" coordsize="10,20">
              <v:shape style="position:absolute;left:5058;top:3419;width:10;height:20" coordorigin="5058,3419" coordsize="10,20" path="m5058,3438l5068,3438,5068,3419,5058,3419,5058,3438xe" filled="true" fillcolor="#000000" stroked="false">
                <v:path arrowok="t"/>
                <v:fill type="solid"/>
              </v:shape>
            </v:group>
            <v:group style="position:absolute;left:5058;top:3438;width:10;height:20" coordorigin="5058,3438" coordsize="10,20">
              <v:shape style="position:absolute;left:5058;top:3438;width:10;height:20" coordorigin="5058,3438" coordsize="10,20" path="m5058,3458l5068,3458,5068,3438,5058,3438,5058,3458xe" filled="true" fillcolor="#000000" stroked="false">
                <v:path arrowok="t"/>
                <v:fill type="solid"/>
              </v:shape>
            </v:group>
            <v:group style="position:absolute;left:5058;top:3458;width:10;height:20" coordorigin="5058,3458" coordsize="10,20">
              <v:shape style="position:absolute;left:5058;top:3458;width:10;height:20" coordorigin="5058,3458" coordsize="10,20" path="m5058,3477l5068,3477,5068,3458,5058,3458,5058,3477xe" filled="true" fillcolor="#000000" stroked="false">
                <v:path arrowok="t"/>
                <v:fill type="solid"/>
              </v:shape>
            </v:group>
            <v:group style="position:absolute;left:5058;top:3477;width:10;height:20" coordorigin="5058,3477" coordsize="10,20">
              <v:shape style="position:absolute;left:5058;top:3477;width:10;height:20" coordorigin="5058,3477" coordsize="10,20" path="m5058,3496l5068,3496,5068,3477,5058,3477,5058,3496xe" filled="true" fillcolor="#000000" stroked="false">
                <v:path arrowok="t"/>
                <v:fill type="solid"/>
              </v:shape>
            </v:group>
            <v:group style="position:absolute;left:5058;top:3496;width:10;height:20" coordorigin="5058,3496" coordsize="10,20">
              <v:shape style="position:absolute;left:5058;top:3496;width:10;height:20" coordorigin="5058,3496" coordsize="10,20" path="m5058,3515l5068,3515,5068,3496,5058,3496,5058,3515xe" filled="true" fillcolor="#000000" stroked="false">
                <v:path arrowok="t"/>
                <v:fill type="solid"/>
              </v:shape>
            </v:group>
            <v:group style="position:absolute;left:5058;top:3515;width:10;height:20" coordorigin="5058,3515" coordsize="10,20">
              <v:shape style="position:absolute;left:5058;top:3515;width:10;height:20" coordorigin="5058,3515" coordsize="10,20" path="m5058,3534l5068,3534,5068,3515,5058,3515,5058,3534xe" filled="true" fillcolor="#000000" stroked="false">
                <v:path arrowok="t"/>
                <v:fill type="solid"/>
              </v:shape>
            </v:group>
            <v:group style="position:absolute;left:5058;top:3534;width:10;height:20" coordorigin="5058,3534" coordsize="10,20">
              <v:shape style="position:absolute;left:5058;top:3534;width:10;height:20" coordorigin="5058,3534" coordsize="10,20" path="m5058,3554l5068,3554,5068,3534,5058,3534,5058,3554xe" filled="true" fillcolor="#000000" stroked="false">
                <v:path arrowok="t"/>
                <v:fill type="solid"/>
              </v:shape>
            </v:group>
            <v:group style="position:absolute;left:5058;top:3554;width:10;height:20" coordorigin="5058,3554" coordsize="10,20">
              <v:shape style="position:absolute;left:5058;top:3554;width:10;height:20" coordorigin="5058,3554" coordsize="10,20" path="m5058,3573l5068,3573,5068,3554,5058,3554,5058,3573xe" filled="true" fillcolor="#000000" stroked="false">
                <v:path arrowok="t"/>
                <v:fill type="solid"/>
              </v:shape>
            </v:group>
            <v:group style="position:absolute;left:5058;top:3573;width:10;height:20" coordorigin="5058,3573" coordsize="10,20">
              <v:shape style="position:absolute;left:5058;top:3573;width:10;height:20" coordorigin="5058,3573" coordsize="10,20" path="m5058,3592l5068,3592,5068,3573,5058,3573,5058,3592xe" filled="true" fillcolor="#000000" stroked="false">
                <v:path arrowok="t"/>
                <v:fill type="solid"/>
              </v:shape>
            </v:group>
            <v:group style="position:absolute;left:5058;top:3592;width:10;height:20" coordorigin="5058,3592" coordsize="10,20">
              <v:shape style="position:absolute;left:5058;top:3592;width:10;height:20" coordorigin="5058,3592" coordsize="10,20" path="m5058,3611l5068,3611,5068,3592,5058,3592,5058,3611xe" filled="true" fillcolor="#000000" stroked="false">
                <v:path arrowok="t"/>
                <v:fill type="solid"/>
              </v:shape>
            </v:group>
            <v:group style="position:absolute;left:5058;top:3618;width:10;height:2" coordorigin="5058,3618" coordsize="10,2">
              <v:shape style="position:absolute;left:5058;top:3618;width:10;height:2" coordorigin="5058,3618" coordsize="10,0" path="m5058,3618l5068,3618e" filled="false" stroked="true" strokeweight=".720001pt" strokecolor="#000000">
                <v:path arrowok="t"/>
              </v:shape>
            </v:group>
            <v:group style="position:absolute;left:5769;top:3381;width:10;height:20" coordorigin="5769,3381" coordsize="10,20">
              <v:shape style="position:absolute;left:5769;top:3381;width:10;height:20" coordorigin="5769,3381" coordsize="10,20" path="m5769,3400l5778,3400,5778,3381,5769,3381,5769,3400xe" filled="true" fillcolor="#000000" stroked="false">
                <v:path arrowok="t"/>
                <v:fill type="solid"/>
              </v:shape>
            </v:group>
            <v:group style="position:absolute;left:5769;top:3400;width:10;height:20" coordorigin="5769,3400" coordsize="10,20">
              <v:shape style="position:absolute;left:5769;top:3400;width:10;height:20" coordorigin="5769,3400" coordsize="10,20" path="m5769,3419l5778,3419,5778,3400,5769,3400,5769,3419xe" filled="true" fillcolor="#000000" stroked="false">
                <v:path arrowok="t"/>
                <v:fill type="solid"/>
              </v:shape>
            </v:group>
            <v:group style="position:absolute;left:5769;top:3419;width:10;height:20" coordorigin="5769,3419" coordsize="10,20">
              <v:shape style="position:absolute;left:5769;top:3419;width:10;height:20" coordorigin="5769,3419" coordsize="10,20" path="m5769,3438l5778,3438,5778,3419,5769,3419,5769,3438xe" filled="true" fillcolor="#000000" stroked="false">
                <v:path arrowok="t"/>
                <v:fill type="solid"/>
              </v:shape>
            </v:group>
            <v:group style="position:absolute;left:5769;top:3438;width:10;height:20" coordorigin="5769,3438" coordsize="10,20">
              <v:shape style="position:absolute;left:5769;top:3438;width:10;height:20" coordorigin="5769,3438" coordsize="10,20" path="m5769,3458l5778,3458,5778,3438,5769,3438,5769,3458xe" filled="true" fillcolor="#000000" stroked="false">
                <v:path arrowok="t"/>
                <v:fill type="solid"/>
              </v:shape>
            </v:group>
            <v:group style="position:absolute;left:5769;top:3458;width:10;height:20" coordorigin="5769,3458" coordsize="10,20">
              <v:shape style="position:absolute;left:5769;top:3458;width:10;height:20" coordorigin="5769,3458" coordsize="10,20" path="m5769,3477l5778,3477,5778,3458,5769,3458,5769,3477xe" filled="true" fillcolor="#000000" stroked="false">
                <v:path arrowok="t"/>
                <v:fill type="solid"/>
              </v:shape>
            </v:group>
            <v:group style="position:absolute;left:5769;top:3477;width:10;height:20" coordorigin="5769,3477" coordsize="10,20">
              <v:shape style="position:absolute;left:5769;top:3477;width:10;height:20" coordorigin="5769,3477" coordsize="10,20" path="m5769,3496l5778,3496,5778,3477,5769,3477,5769,3496xe" filled="true" fillcolor="#000000" stroked="false">
                <v:path arrowok="t"/>
                <v:fill type="solid"/>
              </v:shape>
            </v:group>
            <v:group style="position:absolute;left:5769;top:3496;width:10;height:20" coordorigin="5769,3496" coordsize="10,20">
              <v:shape style="position:absolute;left:5769;top:3496;width:10;height:20" coordorigin="5769,3496" coordsize="10,20" path="m5769,3515l5778,3515,5778,3496,5769,3496,5769,3515xe" filled="true" fillcolor="#000000" stroked="false">
                <v:path arrowok="t"/>
                <v:fill type="solid"/>
              </v:shape>
            </v:group>
            <v:group style="position:absolute;left:5769;top:3515;width:10;height:20" coordorigin="5769,3515" coordsize="10,20">
              <v:shape style="position:absolute;left:5769;top:3515;width:10;height:20" coordorigin="5769,3515" coordsize="10,20" path="m5769,3534l5778,3534,5778,3515,5769,3515,5769,3534xe" filled="true" fillcolor="#000000" stroked="false">
                <v:path arrowok="t"/>
                <v:fill type="solid"/>
              </v:shape>
            </v:group>
            <v:group style="position:absolute;left:5769;top:3534;width:10;height:20" coordorigin="5769,3534" coordsize="10,20">
              <v:shape style="position:absolute;left:5769;top:3534;width:10;height:20" coordorigin="5769,3534" coordsize="10,20" path="m5769,3554l5778,3554,5778,3534,5769,3534,5769,3554xe" filled="true" fillcolor="#000000" stroked="false">
                <v:path arrowok="t"/>
                <v:fill type="solid"/>
              </v:shape>
            </v:group>
            <v:group style="position:absolute;left:5769;top:3554;width:10;height:20" coordorigin="5769,3554" coordsize="10,20">
              <v:shape style="position:absolute;left:5769;top:3554;width:10;height:20" coordorigin="5769,3554" coordsize="10,20" path="m5769,3573l5778,3573,5778,3554,5769,3554,5769,3573xe" filled="true" fillcolor="#000000" stroked="false">
                <v:path arrowok="t"/>
                <v:fill type="solid"/>
              </v:shape>
            </v:group>
            <v:group style="position:absolute;left:5769;top:3573;width:10;height:20" coordorigin="5769,3573" coordsize="10,20">
              <v:shape style="position:absolute;left:5769;top:3573;width:10;height:20" coordorigin="5769,3573" coordsize="10,20" path="m5769,3592l5778,3592,5778,3573,5769,3573,5769,3592xe" filled="true" fillcolor="#000000" stroked="false">
                <v:path arrowok="t"/>
                <v:fill type="solid"/>
              </v:shape>
            </v:group>
            <v:group style="position:absolute;left:5769;top:3592;width:10;height:20" coordorigin="5769,3592" coordsize="10,20">
              <v:shape style="position:absolute;left:5769;top:3592;width:10;height:20" coordorigin="5769,3592" coordsize="10,20" path="m5769,3611l5778,3611,5778,3592,5769,3592,5769,3611xe" filled="true" fillcolor="#000000" stroked="false">
                <v:path arrowok="t"/>
                <v:fill type="solid"/>
              </v:shape>
            </v:group>
            <v:group style="position:absolute;left:5769;top:3618;width:10;height:2" coordorigin="5769,3618" coordsize="10,2">
              <v:shape style="position:absolute;left:5769;top:3618;width:10;height:2" coordorigin="5769,3618" coordsize="10,0" path="m5769,3618l5778,3618e" filled="false" stroked="true" strokeweight=".720001pt" strokecolor="#000000">
                <v:path arrowok="t"/>
              </v:shape>
            </v:group>
            <v:group style="position:absolute;left:6334;top:3381;width:10;height:20" coordorigin="6334,3381" coordsize="10,20">
              <v:shape style="position:absolute;left:6334;top:3381;width:10;height:20" coordorigin="6334,3381" coordsize="10,20" path="m6334,3400l6344,3400,6344,3381,6334,3381,6334,3400xe" filled="true" fillcolor="#000000" stroked="false">
                <v:path arrowok="t"/>
                <v:fill type="solid"/>
              </v:shape>
            </v:group>
            <v:group style="position:absolute;left:6334;top:3400;width:10;height:20" coordorigin="6334,3400" coordsize="10,20">
              <v:shape style="position:absolute;left:6334;top:3400;width:10;height:20" coordorigin="6334,3400" coordsize="10,20" path="m6334,3419l6344,3419,6344,3400,6334,3400,6334,3419xe" filled="true" fillcolor="#000000" stroked="false">
                <v:path arrowok="t"/>
                <v:fill type="solid"/>
              </v:shape>
            </v:group>
            <v:group style="position:absolute;left:6334;top:3419;width:10;height:20" coordorigin="6334,3419" coordsize="10,20">
              <v:shape style="position:absolute;left:6334;top:3419;width:10;height:20" coordorigin="6334,3419" coordsize="10,20" path="m6334,3438l6344,3438,6344,3419,6334,3419,6334,3438xe" filled="true" fillcolor="#000000" stroked="false">
                <v:path arrowok="t"/>
                <v:fill type="solid"/>
              </v:shape>
            </v:group>
            <v:group style="position:absolute;left:6334;top:3438;width:10;height:20" coordorigin="6334,3438" coordsize="10,20">
              <v:shape style="position:absolute;left:6334;top:3438;width:10;height:20" coordorigin="6334,3438" coordsize="10,20" path="m6334,3458l6344,3458,6344,3438,6334,3438,6334,3458xe" filled="true" fillcolor="#000000" stroked="false">
                <v:path arrowok="t"/>
                <v:fill type="solid"/>
              </v:shape>
            </v:group>
            <v:group style="position:absolute;left:6334;top:3458;width:10;height:20" coordorigin="6334,3458" coordsize="10,20">
              <v:shape style="position:absolute;left:6334;top:3458;width:10;height:20" coordorigin="6334,3458" coordsize="10,20" path="m6334,3477l6344,3477,6344,3458,6334,3458,6334,3477xe" filled="true" fillcolor="#000000" stroked="false">
                <v:path arrowok="t"/>
                <v:fill type="solid"/>
              </v:shape>
            </v:group>
            <v:group style="position:absolute;left:6334;top:3477;width:10;height:20" coordorigin="6334,3477" coordsize="10,20">
              <v:shape style="position:absolute;left:6334;top:3477;width:10;height:20" coordorigin="6334,3477" coordsize="10,20" path="m6334,3496l6344,3496,6344,3477,6334,3477,6334,3496xe" filled="true" fillcolor="#000000" stroked="false">
                <v:path arrowok="t"/>
                <v:fill type="solid"/>
              </v:shape>
            </v:group>
            <v:group style="position:absolute;left:6334;top:3496;width:10;height:20" coordorigin="6334,3496" coordsize="10,20">
              <v:shape style="position:absolute;left:6334;top:3496;width:10;height:20" coordorigin="6334,3496" coordsize="10,20" path="m6334,3515l6344,3515,6344,3496,6334,3496,6334,3515xe" filled="true" fillcolor="#000000" stroked="false">
                <v:path arrowok="t"/>
                <v:fill type="solid"/>
              </v:shape>
            </v:group>
            <v:group style="position:absolute;left:6334;top:3515;width:10;height:20" coordorigin="6334,3515" coordsize="10,20">
              <v:shape style="position:absolute;left:6334;top:3515;width:10;height:20" coordorigin="6334,3515" coordsize="10,20" path="m6334,3534l6344,3534,6344,3515,6334,3515,6334,3534xe" filled="true" fillcolor="#000000" stroked="false">
                <v:path arrowok="t"/>
                <v:fill type="solid"/>
              </v:shape>
            </v:group>
            <v:group style="position:absolute;left:6334;top:3534;width:10;height:20" coordorigin="6334,3534" coordsize="10,20">
              <v:shape style="position:absolute;left:6334;top:3534;width:10;height:20" coordorigin="6334,3534" coordsize="10,20" path="m6334,3554l6344,3554,6344,3534,6334,3534,6334,3554xe" filled="true" fillcolor="#000000" stroked="false">
                <v:path arrowok="t"/>
                <v:fill type="solid"/>
              </v:shape>
            </v:group>
            <v:group style="position:absolute;left:6334;top:3554;width:10;height:20" coordorigin="6334,3554" coordsize="10,20">
              <v:shape style="position:absolute;left:6334;top:3554;width:10;height:20" coordorigin="6334,3554" coordsize="10,20" path="m6334,3573l6344,3573,6344,3554,6334,3554,6334,3573xe" filled="true" fillcolor="#000000" stroked="false">
                <v:path arrowok="t"/>
                <v:fill type="solid"/>
              </v:shape>
            </v:group>
            <v:group style="position:absolute;left:6334;top:3573;width:10;height:20" coordorigin="6334,3573" coordsize="10,20">
              <v:shape style="position:absolute;left:6334;top:3573;width:10;height:20" coordorigin="6334,3573" coordsize="10,20" path="m6334,3592l6344,3592,6344,3573,6334,3573,6334,3592xe" filled="true" fillcolor="#000000" stroked="false">
                <v:path arrowok="t"/>
                <v:fill type="solid"/>
              </v:shape>
            </v:group>
            <v:group style="position:absolute;left:6334;top:3592;width:10;height:20" coordorigin="6334,3592" coordsize="10,20">
              <v:shape style="position:absolute;left:6334;top:3592;width:10;height:20" coordorigin="6334,3592" coordsize="10,20" path="m6334,3611l6344,3611,6344,3592,6334,3592,6334,3611xe" filled="true" fillcolor="#000000" stroked="false">
                <v:path arrowok="t"/>
                <v:fill type="solid"/>
              </v:shape>
            </v:group>
            <v:group style="position:absolute;left:6334;top:3618;width:10;height:2" coordorigin="6334,3618" coordsize="10,2">
              <v:shape style="position:absolute;left:6334;top:3618;width:10;height:2" coordorigin="6334,3618" coordsize="10,0" path="m6334,3618l6344,3618e" filled="false" stroked="true" strokeweight=".720001pt" strokecolor="#000000">
                <v:path arrowok="t"/>
              </v:shape>
            </v:group>
            <v:group style="position:absolute;left:7820;top:3381;width:10;height:20" coordorigin="7820,3381" coordsize="10,20">
              <v:shape style="position:absolute;left:7820;top:3381;width:10;height:20" coordorigin="7820,3381" coordsize="10,20" path="m7820,3400l7829,3400,7829,3381,7820,3381,7820,3400xe" filled="true" fillcolor="#000000" stroked="false">
                <v:path arrowok="t"/>
                <v:fill type="solid"/>
              </v:shape>
            </v:group>
            <v:group style="position:absolute;left:7820;top:3400;width:10;height:20" coordorigin="7820,3400" coordsize="10,20">
              <v:shape style="position:absolute;left:7820;top:3400;width:10;height:20" coordorigin="7820,3400" coordsize="10,20" path="m7820,3419l7829,3419,7829,3400,7820,3400,7820,3419xe" filled="true" fillcolor="#000000" stroked="false">
                <v:path arrowok="t"/>
                <v:fill type="solid"/>
              </v:shape>
            </v:group>
            <v:group style="position:absolute;left:7820;top:3419;width:10;height:20" coordorigin="7820,3419" coordsize="10,20">
              <v:shape style="position:absolute;left:7820;top:3419;width:10;height:20" coordorigin="7820,3419" coordsize="10,20" path="m7820,3438l7829,3438,7829,3419,7820,3419,7820,3438xe" filled="true" fillcolor="#000000" stroked="false">
                <v:path arrowok="t"/>
                <v:fill type="solid"/>
              </v:shape>
            </v:group>
            <v:group style="position:absolute;left:7820;top:3438;width:10;height:20" coordorigin="7820,3438" coordsize="10,20">
              <v:shape style="position:absolute;left:7820;top:3438;width:10;height:20" coordorigin="7820,3438" coordsize="10,20" path="m7820,3458l7829,3458,7829,3438,7820,3438,7820,3458xe" filled="true" fillcolor="#000000" stroked="false">
                <v:path arrowok="t"/>
                <v:fill type="solid"/>
              </v:shape>
            </v:group>
            <v:group style="position:absolute;left:7820;top:3458;width:10;height:20" coordorigin="7820,3458" coordsize="10,20">
              <v:shape style="position:absolute;left:7820;top:3458;width:10;height:20" coordorigin="7820,3458" coordsize="10,20" path="m7820,3477l7829,3477,7829,3458,7820,3458,7820,3477xe" filled="true" fillcolor="#000000" stroked="false">
                <v:path arrowok="t"/>
                <v:fill type="solid"/>
              </v:shape>
            </v:group>
            <v:group style="position:absolute;left:7820;top:3477;width:10;height:20" coordorigin="7820,3477" coordsize="10,20">
              <v:shape style="position:absolute;left:7820;top:3477;width:10;height:20" coordorigin="7820,3477" coordsize="10,20" path="m7820,3496l7829,3496,7829,3477,7820,3477,7820,3496xe" filled="true" fillcolor="#000000" stroked="false">
                <v:path arrowok="t"/>
                <v:fill type="solid"/>
              </v:shape>
            </v:group>
            <v:group style="position:absolute;left:7820;top:3496;width:10;height:20" coordorigin="7820,3496" coordsize="10,20">
              <v:shape style="position:absolute;left:7820;top:3496;width:10;height:20" coordorigin="7820,3496" coordsize="10,20" path="m7820,3515l7829,3515,7829,3496,7820,3496,7820,3515xe" filled="true" fillcolor="#000000" stroked="false">
                <v:path arrowok="t"/>
                <v:fill type="solid"/>
              </v:shape>
            </v:group>
            <v:group style="position:absolute;left:7820;top:3515;width:10;height:20" coordorigin="7820,3515" coordsize="10,20">
              <v:shape style="position:absolute;left:7820;top:3515;width:10;height:20" coordorigin="7820,3515" coordsize="10,20" path="m7820,3534l7829,3534,7829,3515,7820,3515,7820,3534xe" filled="true" fillcolor="#000000" stroked="false">
                <v:path arrowok="t"/>
                <v:fill type="solid"/>
              </v:shape>
            </v:group>
            <v:group style="position:absolute;left:7820;top:3534;width:10;height:20" coordorigin="7820,3534" coordsize="10,20">
              <v:shape style="position:absolute;left:7820;top:3534;width:10;height:20" coordorigin="7820,3534" coordsize="10,20" path="m7820,3554l7829,3554,7829,3534,7820,3534,7820,3554xe" filled="true" fillcolor="#000000" stroked="false">
                <v:path arrowok="t"/>
                <v:fill type="solid"/>
              </v:shape>
            </v:group>
            <v:group style="position:absolute;left:7820;top:3554;width:10;height:20" coordorigin="7820,3554" coordsize="10,20">
              <v:shape style="position:absolute;left:7820;top:3554;width:10;height:20" coordorigin="7820,3554" coordsize="10,20" path="m7820,3573l7829,3573,7829,3554,7820,3554,7820,3573xe" filled="true" fillcolor="#000000" stroked="false">
                <v:path arrowok="t"/>
                <v:fill type="solid"/>
              </v:shape>
            </v:group>
            <v:group style="position:absolute;left:7820;top:3573;width:10;height:20" coordorigin="7820,3573" coordsize="10,20">
              <v:shape style="position:absolute;left:7820;top:3573;width:10;height:20" coordorigin="7820,3573" coordsize="10,20" path="m7820,3592l7829,3592,7829,3573,7820,3573,7820,3592xe" filled="true" fillcolor="#000000" stroked="false">
                <v:path arrowok="t"/>
                <v:fill type="solid"/>
              </v:shape>
            </v:group>
            <v:group style="position:absolute;left:7820;top:3592;width:10;height:20" coordorigin="7820,3592" coordsize="10,20">
              <v:shape style="position:absolute;left:7820;top:3592;width:10;height:20" coordorigin="7820,3592" coordsize="10,20" path="m7820,3611l7829,3611,7829,3592,7820,3592,7820,3611xe" filled="true" fillcolor="#000000" stroked="false">
                <v:path arrowok="t"/>
                <v:fill type="solid"/>
              </v:shape>
            </v:group>
            <v:group style="position:absolute;left:7820;top:3618;width:10;height:2" coordorigin="7820,3618" coordsize="10,2">
              <v:shape style="position:absolute;left:7820;top:3618;width:10;height:2" coordorigin="7820,3618" coordsize="10,0" path="m7820,3618l7829,3618e" filled="false" stroked="true" strokeweight=".720001pt" strokecolor="#000000">
                <v:path arrowok="t"/>
              </v:shape>
            </v:group>
            <v:group style="position:absolute;left:8462;top:3381;width:10;height:20" coordorigin="8462,3381" coordsize="10,20">
              <v:shape style="position:absolute;left:8462;top:3381;width:10;height:20" coordorigin="8462,3381" coordsize="10,20" path="m8462,3400l8472,3400,8472,3381,8462,3381,8462,3400xe" filled="true" fillcolor="#000000" stroked="false">
                <v:path arrowok="t"/>
                <v:fill type="solid"/>
              </v:shape>
            </v:group>
            <v:group style="position:absolute;left:8462;top:3400;width:10;height:20" coordorigin="8462,3400" coordsize="10,20">
              <v:shape style="position:absolute;left:8462;top:3400;width:10;height:20" coordorigin="8462,3400" coordsize="10,20" path="m8462,3419l8472,3419,8472,3400,8462,3400,8462,3419xe" filled="true" fillcolor="#000000" stroked="false">
                <v:path arrowok="t"/>
                <v:fill type="solid"/>
              </v:shape>
            </v:group>
            <v:group style="position:absolute;left:8462;top:3419;width:10;height:20" coordorigin="8462,3419" coordsize="10,20">
              <v:shape style="position:absolute;left:8462;top:3419;width:10;height:20" coordorigin="8462,3419" coordsize="10,20" path="m8462,3438l8472,3438,8472,3419,8462,3419,8462,3438xe" filled="true" fillcolor="#000000" stroked="false">
                <v:path arrowok="t"/>
                <v:fill type="solid"/>
              </v:shape>
            </v:group>
            <v:group style="position:absolute;left:8462;top:3438;width:10;height:20" coordorigin="8462,3438" coordsize="10,20">
              <v:shape style="position:absolute;left:8462;top:3438;width:10;height:20" coordorigin="8462,3438" coordsize="10,20" path="m8462,3458l8472,3458,8472,3438,8462,3438,8462,3458xe" filled="true" fillcolor="#000000" stroked="false">
                <v:path arrowok="t"/>
                <v:fill type="solid"/>
              </v:shape>
            </v:group>
            <v:group style="position:absolute;left:8462;top:3458;width:10;height:20" coordorigin="8462,3458" coordsize="10,20">
              <v:shape style="position:absolute;left:8462;top:3458;width:10;height:20" coordorigin="8462,3458" coordsize="10,20" path="m8462,3477l8472,3477,8472,3458,8462,3458,8462,3477xe" filled="true" fillcolor="#000000" stroked="false">
                <v:path arrowok="t"/>
                <v:fill type="solid"/>
              </v:shape>
            </v:group>
            <v:group style="position:absolute;left:8462;top:3477;width:10;height:20" coordorigin="8462,3477" coordsize="10,20">
              <v:shape style="position:absolute;left:8462;top:3477;width:10;height:20" coordorigin="8462,3477" coordsize="10,20" path="m8462,3496l8472,3496,8472,3477,8462,3477,8462,3496xe" filled="true" fillcolor="#000000" stroked="false">
                <v:path arrowok="t"/>
                <v:fill type="solid"/>
              </v:shape>
            </v:group>
            <v:group style="position:absolute;left:8462;top:3496;width:10;height:20" coordorigin="8462,3496" coordsize="10,20">
              <v:shape style="position:absolute;left:8462;top:3496;width:10;height:20" coordorigin="8462,3496" coordsize="10,20" path="m8462,3515l8472,3515,8472,3496,8462,3496,8462,3515xe" filled="true" fillcolor="#000000" stroked="false">
                <v:path arrowok="t"/>
                <v:fill type="solid"/>
              </v:shape>
            </v:group>
            <v:group style="position:absolute;left:8462;top:3515;width:10;height:20" coordorigin="8462,3515" coordsize="10,20">
              <v:shape style="position:absolute;left:8462;top:3515;width:10;height:20" coordorigin="8462,3515" coordsize="10,20" path="m8462,3534l8472,3534,8472,3515,8462,3515,8462,3534xe" filled="true" fillcolor="#000000" stroked="false">
                <v:path arrowok="t"/>
                <v:fill type="solid"/>
              </v:shape>
            </v:group>
            <v:group style="position:absolute;left:8462;top:3534;width:10;height:20" coordorigin="8462,3534" coordsize="10,20">
              <v:shape style="position:absolute;left:8462;top:3534;width:10;height:20" coordorigin="8462,3534" coordsize="10,20" path="m8462,3554l8472,3554,8472,3534,8462,3534,8462,3554xe" filled="true" fillcolor="#000000" stroked="false">
                <v:path arrowok="t"/>
                <v:fill type="solid"/>
              </v:shape>
            </v:group>
            <v:group style="position:absolute;left:8462;top:3554;width:10;height:20" coordorigin="8462,3554" coordsize="10,20">
              <v:shape style="position:absolute;left:8462;top:3554;width:10;height:20" coordorigin="8462,3554" coordsize="10,20" path="m8462,3573l8472,3573,8472,3554,8462,3554,8462,3573xe" filled="true" fillcolor="#000000" stroked="false">
                <v:path arrowok="t"/>
                <v:fill type="solid"/>
              </v:shape>
            </v:group>
            <v:group style="position:absolute;left:8462;top:3573;width:10;height:20" coordorigin="8462,3573" coordsize="10,20">
              <v:shape style="position:absolute;left:8462;top:3573;width:10;height:20" coordorigin="8462,3573" coordsize="10,20" path="m8462,3592l8472,3592,8472,3573,8462,3573,8462,3592xe" filled="true" fillcolor="#000000" stroked="false">
                <v:path arrowok="t"/>
                <v:fill type="solid"/>
              </v:shape>
            </v:group>
            <v:group style="position:absolute;left:8462;top:3592;width:10;height:20" coordorigin="8462,3592" coordsize="10,20">
              <v:shape style="position:absolute;left:8462;top:3592;width:10;height:20" coordorigin="8462,3592" coordsize="10,20" path="m8462,3611l8472,3611,8472,3592,8462,3592,8462,3611xe" filled="true" fillcolor="#000000" stroked="false">
                <v:path arrowok="t"/>
                <v:fill type="solid"/>
              </v:shape>
            </v:group>
            <v:group style="position:absolute;left:8462;top:3618;width:10;height:2" coordorigin="8462,3618" coordsize="10,2">
              <v:shape style="position:absolute;left:8462;top:3618;width:10;height:2" coordorigin="8462,3618" coordsize="10,0" path="m8462,3618l8472,3618e" filled="false" stroked="true" strokeweight=".720001pt" strokecolor="#000000">
                <v:path arrowok="t"/>
              </v:shape>
            </v:group>
            <v:group style="position:absolute;left:9594;top:3381;width:10;height:20" coordorigin="9594,3381" coordsize="10,20">
              <v:shape style="position:absolute;left:9594;top:3381;width:10;height:20" coordorigin="9594,3381" coordsize="10,20" path="m9594,3400l9603,3400,9603,3381,9594,3381,9594,3400xe" filled="true" fillcolor="#000000" stroked="false">
                <v:path arrowok="t"/>
                <v:fill type="solid"/>
              </v:shape>
            </v:group>
            <v:group style="position:absolute;left:9594;top:3400;width:10;height:20" coordorigin="9594,3400" coordsize="10,20">
              <v:shape style="position:absolute;left:9594;top:3400;width:10;height:20" coordorigin="9594,3400" coordsize="10,20" path="m9594,3419l9603,3419,9603,3400,9594,3400,9594,3419xe" filled="true" fillcolor="#000000" stroked="false">
                <v:path arrowok="t"/>
                <v:fill type="solid"/>
              </v:shape>
            </v:group>
            <v:group style="position:absolute;left:9594;top:3419;width:10;height:20" coordorigin="9594,3419" coordsize="10,20">
              <v:shape style="position:absolute;left:9594;top:3419;width:10;height:20" coordorigin="9594,3419" coordsize="10,20" path="m9594,3438l9603,3438,9603,3419,9594,3419,9594,3438xe" filled="true" fillcolor="#000000" stroked="false">
                <v:path arrowok="t"/>
                <v:fill type="solid"/>
              </v:shape>
            </v:group>
            <v:group style="position:absolute;left:9594;top:3438;width:10;height:20" coordorigin="9594,3438" coordsize="10,20">
              <v:shape style="position:absolute;left:9594;top:3438;width:10;height:20" coordorigin="9594,3438" coordsize="10,20" path="m9594,3458l9603,3458,9603,3438,9594,3438,9594,3458xe" filled="true" fillcolor="#000000" stroked="false">
                <v:path arrowok="t"/>
                <v:fill type="solid"/>
              </v:shape>
            </v:group>
            <v:group style="position:absolute;left:9594;top:3458;width:10;height:20" coordorigin="9594,3458" coordsize="10,20">
              <v:shape style="position:absolute;left:9594;top:3458;width:10;height:20" coordorigin="9594,3458" coordsize="10,20" path="m9594,3477l9603,3477,9603,3458,9594,3458,9594,3477xe" filled="true" fillcolor="#000000" stroked="false">
                <v:path arrowok="t"/>
                <v:fill type="solid"/>
              </v:shape>
            </v:group>
            <v:group style="position:absolute;left:9594;top:3477;width:10;height:20" coordorigin="9594,3477" coordsize="10,20">
              <v:shape style="position:absolute;left:9594;top:3477;width:10;height:20" coordorigin="9594,3477" coordsize="10,20" path="m9594,3496l9603,3496,9603,3477,9594,3477,9594,3496xe" filled="true" fillcolor="#000000" stroked="false">
                <v:path arrowok="t"/>
                <v:fill type="solid"/>
              </v:shape>
            </v:group>
            <v:group style="position:absolute;left:9594;top:3496;width:10;height:20" coordorigin="9594,3496" coordsize="10,20">
              <v:shape style="position:absolute;left:9594;top:3496;width:10;height:20" coordorigin="9594,3496" coordsize="10,20" path="m9594,3515l9603,3515,9603,3496,9594,3496,9594,3515xe" filled="true" fillcolor="#000000" stroked="false">
                <v:path arrowok="t"/>
                <v:fill type="solid"/>
              </v:shape>
            </v:group>
            <v:group style="position:absolute;left:9594;top:3515;width:10;height:20" coordorigin="9594,3515" coordsize="10,20">
              <v:shape style="position:absolute;left:9594;top:3515;width:10;height:20" coordorigin="9594,3515" coordsize="10,20" path="m9594,3534l9603,3534,9603,3515,9594,3515,9594,3534xe" filled="true" fillcolor="#000000" stroked="false">
                <v:path arrowok="t"/>
                <v:fill type="solid"/>
              </v:shape>
            </v:group>
            <v:group style="position:absolute;left:9594;top:3534;width:10;height:20" coordorigin="9594,3534" coordsize="10,20">
              <v:shape style="position:absolute;left:9594;top:3534;width:10;height:20" coordorigin="9594,3534" coordsize="10,20" path="m9594,3554l9603,3554,9603,3534,9594,3534,9594,3554xe" filled="true" fillcolor="#000000" stroked="false">
                <v:path arrowok="t"/>
                <v:fill type="solid"/>
              </v:shape>
            </v:group>
            <v:group style="position:absolute;left:9594;top:3554;width:10;height:20" coordorigin="9594,3554" coordsize="10,20">
              <v:shape style="position:absolute;left:9594;top:3554;width:10;height:20" coordorigin="9594,3554" coordsize="10,20" path="m9594,3573l9603,3573,9603,3554,9594,3554,9594,3573xe" filled="true" fillcolor="#000000" stroked="false">
                <v:path arrowok="t"/>
                <v:fill type="solid"/>
              </v:shape>
            </v:group>
            <v:group style="position:absolute;left:9594;top:3573;width:10;height:20" coordorigin="9594,3573" coordsize="10,20">
              <v:shape style="position:absolute;left:9594;top:3573;width:10;height:20" coordorigin="9594,3573" coordsize="10,20" path="m9594,3592l9603,3592,9603,3573,9594,3573,9594,3592xe" filled="true" fillcolor="#000000" stroked="false">
                <v:path arrowok="t"/>
                <v:fill type="solid"/>
              </v:shape>
            </v:group>
            <v:group style="position:absolute;left:9594;top:3592;width:10;height:20" coordorigin="9594,3592" coordsize="10,20">
              <v:shape style="position:absolute;left:9594;top:3592;width:10;height:20" coordorigin="9594,3592" coordsize="10,20" path="m9594,3611l9603,3611,9603,3592,9594,3592,9594,3611xe" filled="true" fillcolor="#000000" stroked="false">
                <v:path arrowok="t"/>
                <v:fill type="solid"/>
              </v:shape>
            </v:group>
            <v:group style="position:absolute;left:9594;top:3618;width:10;height:2" coordorigin="9594,3618" coordsize="10,2">
              <v:shape style="position:absolute;left:9594;top:3618;width:10;height:2" coordorigin="9594,3618" coordsize="10,0" path="m9594,3618l9603,3618e" filled="false" stroked="true" strokeweight=".720001pt" strokecolor="#000000">
                <v:path arrowok="t"/>
              </v:shape>
            </v:group>
            <v:group style="position:absolute;left:10162;top:3381;width:10;height:20" coordorigin="10162,3381" coordsize="10,20">
              <v:shape style="position:absolute;left:10162;top:3381;width:10;height:20" coordorigin="10162,3381" coordsize="10,20" path="m10162,3400l10172,3400,10172,3381,10162,3381,10162,3400xe" filled="true" fillcolor="#000000" stroked="false">
                <v:path arrowok="t"/>
                <v:fill type="solid"/>
              </v:shape>
            </v:group>
            <v:group style="position:absolute;left:10162;top:3400;width:10;height:20" coordorigin="10162,3400" coordsize="10,20">
              <v:shape style="position:absolute;left:10162;top:3400;width:10;height:20" coordorigin="10162,3400" coordsize="10,20" path="m10162,3419l10172,3419,10172,3400,10162,3400,10162,3419xe" filled="true" fillcolor="#000000" stroked="false">
                <v:path arrowok="t"/>
                <v:fill type="solid"/>
              </v:shape>
            </v:group>
            <v:group style="position:absolute;left:10162;top:3419;width:10;height:20" coordorigin="10162,3419" coordsize="10,20">
              <v:shape style="position:absolute;left:10162;top:3419;width:10;height:20" coordorigin="10162,3419" coordsize="10,20" path="m10162,3438l10172,3438,10172,3419,10162,3419,10162,3438xe" filled="true" fillcolor="#000000" stroked="false">
                <v:path arrowok="t"/>
                <v:fill type="solid"/>
              </v:shape>
            </v:group>
            <v:group style="position:absolute;left:10162;top:3438;width:10;height:20" coordorigin="10162,3438" coordsize="10,20">
              <v:shape style="position:absolute;left:10162;top:3438;width:10;height:20" coordorigin="10162,3438" coordsize="10,20" path="m10162,3458l10172,3458,10172,3438,10162,3438,10162,3458xe" filled="true" fillcolor="#000000" stroked="false">
                <v:path arrowok="t"/>
                <v:fill type="solid"/>
              </v:shape>
            </v:group>
            <v:group style="position:absolute;left:10162;top:3458;width:10;height:20" coordorigin="10162,3458" coordsize="10,20">
              <v:shape style="position:absolute;left:10162;top:3458;width:10;height:20" coordorigin="10162,3458" coordsize="10,20" path="m10162,3477l10172,3477,10172,3458,10162,3458,10162,3477xe" filled="true" fillcolor="#000000" stroked="false">
                <v:path arrowok="t"/>
                <v:fill type="solid"/>
              </v:shape>
            </v:group>
            <v:group style="position:absolute;left:10162;top:3477;width:10;height:20" coordorigin="10162,3477" coordsize="10,20">
              <v:shape style="position:absolute;left:10162;top:3477;width:10;height:20" coordorigin="10162,3477" coordsize="10,20" path="m10162,3496l10172,3496,10172,3477,10162,3477,10162,3496xe" filled="true" fillcolor="#000000" stroked="false">
                <v:path arrowok="t"/>
                <v:fill type="solid"/>
              </v:shape>
            </v:group>
            <v:group style="position:absolute;left:10162;top:3496;width:10;height:20" coordorigin="10162,3496" coordsize="10,20">
              <v:shape style="position:absolute;left:10162;top:3496;width:10;height:20" coordorigin="10162,3496" coordsize="10,20" path="m10162,3515l10172,3515,10172,3496,10162,3496,10162,3515xe" filled="true" fillcolor="#000000" stroked="false">
                <v:path arrowok="t"/>
                <v:fill type="solid"/>
              </v:shape>
            </v:group>
            <v:group style="position:absolute;left:10162;top:3515;width:10;height:20" coordorigin="10162,3515" coordsize="10,20">
              <v:shape style="position:absolute;left:10162;top:3515;width:10;height:20" coordorigin="10162,3515" coordsize="10,20" path="m10162,3534l10172,3534,10172,3515,10162,3515,10162,3534xe" filled="true" fillcolor="#000000" stroked="false">
                <v:path arrowok="t"/>
                <v:fill type="solid"/>
              </v:shape>
            </v:group>
            <v:group style="position:absolute;left:10162;top:3534;width:10;height:20" coordorigin="10162,3534" coordsize="10,20">
              <v:shape style="position:absolute;left:10162;top:3534;width:10;height:20" coordorigin="10162,3534" coordsize="10,20" path="m10162,3554l10172,3554,10172,3534,10162,3534,10162,3554xe" filled="true" fillcolor="#000000" stroked="false">
                <v:path arrowok="t"/>
                <v:fill type="solid"/>
              </v:shape>
            </v:group>
            <v:group style="position:absolute;left:10162;top:3554;width:10;height:20" coordorigin="10162,3554" coordsize="10,20">
              <v:shape style="position:absolute;left:10162;top:3554;width:10;height:20" coordorigin="10162,3554" coordsize="10,20" path="m10162,3573l10172,3573,10172,3554,10162,3554,10162,3573xe" filled="true" fillcolor="#000000" stroked="false">
                <v:path arrowok="t"/>
                <v:fill type="solid"/>
              </v:shape>
            </v:group>
            <v:group style="position:absolute;left:10162;top:3573;width:10;height:20" coordorigin="10162,3573" coordsize="10,20">
              <v:shape style="position:absolute;left:10162;top:3573;width:10;height:20" coordorigin="10162,3573" coordsize="10,20" path="m10162,3592l10172,3592,10172,3573,10162,3573,10162,3592xe" filled="true" fillcolor="#000000" stroked="false">
                <v:path arrowok="t"/>
                <v:fill type="solid"/>
              </v:shape>
            </v:group>
            <v:group style="position:absolute;left:10162;top:3592;width:10;height:20" coordorigin="10162,3592" coordsize="10,20">
              <v:shape style="position:absolute;left:10162;top:3592;width:10;height:20" coordorigin="10162,3592" coordsize="10,20" path="m10162,3611l10172,3611,10172,3592,10162,3592,10162,3611xe" filled="true" fillcolor="#000000" stroked="false">
                <v:path arrowok="t"/>
                <v:fill type="solid"/>
              </v:shape>
            </v:group>
            <v:group style="position:absolute;left:10162;top:3618;width:10;height:2" coordorigin="10162,3618" coordsize="10,2">
              <v:shape style="position:absolute;left:10162;top:3618;width:10;height:2" coordorigin="10162,3618" coordsize="10,0" path="m10162,3618l10172,3618e" filled="false" stroked="true" strokeweight=".720001pt" strokecolor="#000000">
                <v:path arrowok="t"/>
              </v:shape>
            </v:group>
            <v:group style="position:absolute;left:11437;top:3381;width:10;height:20" coordorigin="11437,3381" coordsize="10,20">
              <v:shape style="position:absolute;left:11437;top:3381;width:10;height:20" coordorigin="11437,3381" coordsize="10,20" path="m11437,3400l11446,3400,11446,3381,11437,3381,11437,3400xe" filled="true" fillcolor="#000000" stroked="false">
                <v:path arrowok="t"/>
                <v:fill type="solid"/>
              </v:shape>
            </v:group>
            <v:group style="position:absolute;left:11437;top:3400;width:10;height:20" coordorigin="11437,3400" coordsize="10,20">
              <v:shape style="position:absolute;left:11437;top:3400;width:10;height:20" coordorigin="11437,3400" coordsize="10,20" path="m11437,3419l11446,3419,11446,3400,11437,3400,11437,3419xe" filled="true" fillcolor="#000000" stroked="false">
                <v:path arrowok="t"/>
                <v:fill type="solid"/>
              </v:shape>
            </v:group>
            <v:group style="position:absolute;left:11437;top:3419;width:10;height:20" coordorigin="11437,3419" coordsize="10,20">
              <v:shape style="position:absolute;left:11437;top:3419;width:10;height:20" coordorigin="11437,3419" coordsize="10,20" path="m11437,3438l11446,3438,11446,3419,11437,3419,11437,3438xe" filled="true" fillcolor="#000000" stroked="false">
                <v:path arrowok="t"/>
                <v:fill type="solid"/>
              </v:shape>
            </v:group>
            <v:group style="position:absolute;left:11437;top:3438;width:10;height:20" coordorigin="11437,3438" coordsize="10,20">
              <v:shape style="position:absolute;left:11437;top:3438;width:10;height:20" coordorigin="11437,3438" coordsize="10,20" path="m11437,3458l11446,3458,11446,3438,11437,3438,11437,3458xe" filled="true" fillcolor="#000000" stroked="false">
                <v:path arrowok="t"/>
                <v:fill type="solid"/>
              </v:shape>
            </v:group>
            <v:group style="position:absolute;left:11437;top:3458;width:10;height:20" coordorigin="11437,3458" coordsize="10,20">
              <v:shape style="position:absolute;left:11437;top:3458;width:10;height:20" coordorigin="11437,3458" coordsize="10,20" path="m11437,3477l11446,3477,11446,3458,11437,3458,11437,3477xe" filled="true" fillcolor="#000000" stroked="false">
                <v:path arrowok="t"/>
                <v:fill type="solid"/>
              </v:shape>
            </v:group>
            <v:group style="position:absolute;left:11437;top:3477;width:10;height:20" coordorigin="11437,3477" coordsize="10,20">
              <v:shape style="position:absolute;left:11437;top:3477;width:10;height:20" coordorigin="11437,3477" coordsize="10,20" path="m11437,3496l11446,3496,11446,3477,11437,3477,11437,3496xe" filled="true" fillcolor="#000000" stroked="false">
                <v:path arrowok="t"/>
                <v:fill type="solid"/>
              </v:shape>
            </v:group>
            <v:group style="position:absolute;left:11437;top:3496;width:10;height:20" coordorigin="11437,3496" coordsize="10,20">
              <v:shape style="position:absolute;left:11437;top:3496;width:10;height:20" coordorigin="11437,3496" coordsize="10,20" path="m11437,3515l11446,3515,11446,3496,11437,3496,11437,3515xe" filled="true" fillcolor="#000000" stroked="false">
                <v:path arrowok="t"/>
                <v:fill type="solid"/>
              </v:shape>
            </v:group>
            <v:group style="position:absolute;left:11437;top:3515;width:10;height:20" coordorigin="11437,3515" coordsize="10,20">
              <v:shape style="position:absolute;left:11437;top:3515;width:10;height:20" coordorigin="11437,3515" coordsize="10,20" path="m11437,3534l11446,3534,11446,3515,11437,3515,11437,3534xe" filled="true" fillcolor="#000000" stroked="false">
                <v:path arrowok="t"/>
                <v:fill type="solid"/>
              </v:shape>
            </v:group>
            <v:group style="position:absolute;left:11437;top:3534;width:10;height:20" coordorigin="11437,3534" coordsize="10,20">
              <v:shape style="position:absolute;left:11437;top:3534;width:10;height:20" coordorigin="11437,3534" coordsize="10,20" path="m11437,3554l11446,3554,11446,3534,11437,3534,11437,3554xe" filled="true" fillcolor="#000000" stroked="false">
                <v:path arrowok="t"/>
                <v:fill type="solid"/>
              </v:shape>
            </v:group>
            <v:group style="position:absolute;left:11437;top:3554;width:10;height:20" coordorigin="11437,3554" coordsize="10,20">
              <v:shape style="position:absolute;left:11437;top:3554;width:10;height:20" coordorigin="11437,3554" coordsize="10,20" path="m11437,3573l11446,3573,11446,3554,11437,3554,11437,3573xe" filled="true" fillcolor="#000000" stroked="false">
                <v:path arrowok="t"/>
                <v:fill type="solid"/>
              </v:shape>
            </v:group>
            <v:group style="position:absolute;left:11437;top:3573;width:10;height:20" coordorigin="11437,3573" coordsize="10,20">
              <v:shape style="position:absolute;left:11437;top:3573;width:10;height:20" coordorigin="11437,3573" coordsize="10,20" path="m11437,3592l11446,3592,11446,3573,11437,3573,11437,3592xe" filled="true" fillcolor="#000000" stroked="false">
                <v:path arrowok="t"/>
                <v:fill type="solid"/>
              </v:shape>
            </v:group>
            <v:group style="position:absolute;left:11437;top:3592;width:10;height:20" coordorigin="11437,3592" coordsize="10,20">
              <v:shape style="position:absolute;left:11437;top:3592;width:10;height:20" coordorigin="11437,3592" coordsize="10,20" path="m11437,3611l11446,3611,11446,3592,11437,3592,11437,3611xe" filled="true" fillcolor="#000000" stroked="false">
                <v:path arrowok="t"/>
                <v:fill type="solid"/>
              </v:shape>
            </v:group>
            <v:group style="position:absolute;left:11437;top:3618;width:10;height:2" coordorigin="11437,3618" coordsize="10,2">
              <v:shape style="position:absolute;left:11437;top:3618;width:10;height:2" coordorigin="11437,3618" coordsize="10,0" path="m11437,3618l11446,3618e" filled="false" stroked="true" strokeweight=".720001pt" strokecolor="#000000">
                <v:path arrowok="t"/>
              </v:shape>
            </v:group>
            <v:group style="position:absolute;left:12720;top:3381;width:10;height:20" coordorigin="12720,3381" coordsize="10,20">
              <v:shape style="position:absolute;left:12720;top:3381;width:10;height:20" coordorigin="12720,3381" coordsize="10,20" path="m12720,3400l12729,3400,12729,3381,12720,3381,12720,3400xe" filled="true" fillcolor="#000000" stroked="false">
                <v:path arrowok="t"/>
                <v:fill type="solid"/>
              </v:shape>
            </v:group>
            <v:group style="position:absolute;left:12720;top:3400;width:10;height:20" coordorigin="12720,3400" coordsize="10,20">
              <v:shape style="position:absolute;left:12720;top:3400;width:10;height:20" coordorigin="12720,3400" coordsize="10,20" path="m12720,3419l12729,3419,12729,3400,12720,3400,12720,3419xe" filled="true" fillcolor="#000000" stroked="false">
                <v:path arrowok="t"/>
                <v:fill type="solid"/>
              </v:shape>
            </v:group>
            <v:group style="position:absolute;left:12720;top:3419;width:10;height:20" coordorigin="12720,3419" coordsize="10,20">
              <v:shape style="position:absolute;left:12720;top:3419;width:10;height:20" coordorigin="12720,3419" coordsize="10,20" path="m12720,3438l12729,3438,12729,3419,12720,3419,12720,3438xe" filled="true" fillcolor="#000000" stroked="false">
                <v:path arrowok="t"/>
                <v:fill type="solid"/>
              </v:shape>
            </v:group>
            <v:group style="position:absolute;left:12720;top:3438;width:10;height:20" coordorigin="12720,3438" coordsize="10,20">
              <v:shape style="position:absolute;left:12720;top:3438;width:10;height:20" coordorigin="12720,3438" coordsize="10,20" path="m12720,3458l12729,3458,12729,3438,12720,3438,12720,3458xe" filled="true" fillcolor="#000000" stroked="false">
                <v:path arrowok="t"/>
                <v:fill type="solid"/>
              </v:shape>
            </v:group>
            <v:group style="position:absolute;left:12720;top:3458;width:10;height:20" coordorigin="12720,3458" coordsize="10,20">
              <v:shape style="position:absolute;left:12720;top:3458;width:10;height:20" coordorigin="12720,3458" coordsize="10,20" path="m12720,3477l12729,3477,12729,3458,12720,3458,12720,3477xe" filled="true" fillcolor="#000000" stroked="false">
                <v:path arrowok="t"/>
                <v:fill type="solid"/>
              </v:shape>
            </v:group>
            <v:group style="position:absolute;left:12720;top:3477;width:10;height:20" coordorigin="12720,3477" coordsize="10,20">
              <v:shape style="position:absolute;left:12720;top:3477;width:10;height:20" coordorigin="12720,3477" coordsize="10,20" path="m12720,3496l12729,3496,12729,3477,12720,3477,12720,3496xe" filled="true" fillcolor="#000000" stroked="false">
                <v:path arrowok="t"/>
                <v:fill type="solid"/>
              </v:shape>
            </v:group>
            <v:group style="position:absolute;left:12720;top:3496;width:10;height:20" coordorigin="12720,3496" coordsize="10,20">
              <v:shape style="position:absolute;left:12720;top:3496;width:10;height:20" coordorigin="12720,3496" coordsize="10,20" path="m12720,3515l12729,3515,12729,3496,12720,3496,12720,3515xe" filled="true" fillcolor="#000000" stroked="false">
                <v:path arrowok="t"/>
                <v:fill type="solid"/>
              </v:shape>
            </v:group>
            <v:group style="position:absolute;left:12720;top:3515;width:10;height:20" coordorigin="12720,3515" coordsize="10,20">
              <v:shape style="position:absolute;left:12720;top:3515;width:10;height:20" coordorigin="12720,3515" coordsize="10,20" path="m12720,3534l12729,3534,12729,3515,12720,3515,12720,3534xe" filled="true" fillcolor="#000000" stroked="false">
                <v:path arrowok="t"/>
                <v:fill type="solid"/>
              </v:shape>
            </v:group>
            <v:group style="position:absolute;left:12720;top:3534;width:10;height:20" coordorigin="12720,3534" coordsize="10,20">
              <v:shape style="position:absolute;left:12720;top:3534;width:10;height:20" coordorigin="12720,3534" coordsize="10,20" path="m12720,3554l12729,3554,12729,3534,12720,3534,12720,3554xe" filled="true" fillcolor="#000000" stroked="false">
                <v:path arrowok="t"/>
                <v:fill type="solid"/>
              </v:shape>
            </v:group>
            <v:group style="position:absolute;left:12720;top:3554;width:10;height:20" coordorigin="12720,3554" coordsize="10,20">
              <v:shape style="position:absolute;left:12720;top:3554;width:10;height:20" coordorigin="12720,3554" coordsize="10,20" path="m12720,3573l12729,3573,12729,3554,12720,3554,12720,3573xe" filled="true" fillcolor="#000000" stroked="false">
                <v:path arrowok="t"/>
                <v:fill type="solid"/>
              </v:shape>
            </v:group>
            <v:group style="position:absolute;left:12720;top:3573;width:10;height:20" coordorigin="12720,3573" coordsize="10,20">
              <v:shape style="position:absolute;left:12720;top:3573;width:10;height:20" coordorigin="12720,3573" coordsize="10,20" path="m12720,3592l12729,3592,12729,3573,12720,3573,12720,3592xe" filled="true" fillcolor="#000000" stroked="false">
                <v:path arrowok="t"/>
                <v:fill type="solid"/>
              </v:shape>
            </v:group>
            <v:group style="position:absolute;left:12720;top:3592;width:10;height:20" coordorigin="12720,3592" coordsize="10,20">
              <v:shape style="position:absolute;left:12720;top:3592;width:10;height:20" coordorigin="12720,3592" coordsize="10,20" path="m12720,3611l12729,3611,12729,3592,12720,3592,12720,3611xe" filled="true" fillcolor="#000000" stroked="false">
                <v:path arrowok="t"/>
                <v:fill type="solid"/>
              </v:shape>
            </v:group>
            <v:group style="position:absolute;left:12720;top:3618;width:10;height:2" coordorigin="12720,3618" coordsize="10,2">
              <v:shape style="position:absolute;left:12720;top:3618;width:10;height:2" coordorigin="12720,3618" coordsize="10,0" path="m12720,3618l12729,3618e" filled="false" stroked="true" strokeweight=".720001pt" strokecolor="#000000">
                <v:path arrowok="t"/>
              </v:shape>
            </v:group>
            <v:group style="position:absolute;left:14018;top:3381;width:10;height:20" coordorigin="14018,3381" coordsize="10,20">
              <v:shape style="position:absolute;left:14018;top:3381;width:10;height:20" coordorigin="14018,3381" coordsize="10,20" path="m14018,3400l14028,3400,14028,3381,14018,3381,14018,3400xe" filled="true" fillcolor="#000000" stroked="false">
                <v:path arrowok="t"/>
                <v:fill type="solid"/>
              </v:shape>
            </v:group>
            <v:group style="position:absolute;left:14018;top:3400;width:10;height:20" coordorigin="14018,3400" coordsize="10,20">
              <v:shape style="position:absolute;left:14018;top:3400;width:10;height:20" coordorigin="14018,3400" coordsize="10,20" path="m14018,3419l14028,3419,14028,3400,14018,3400,14018,3419xe" filled="true" fillcolor="#000000" stroked="false">
                <v:path arrowok="t"/>
                <v:fill type="solid"/>
              </v:shape>
            </v:group>
            <v:group style="position:absolute;left:14018;top:3419;width:10;height:20" coordorigin="14018,3419" coordsize="10,20">
              <v:shape style="position:absolute;left:14018;top:3419;width:10;height:20" coordorigin="14018,3419" coordsize="10,20" path="m14018,3438l14028,3438,14028,3419,14018,3419,14018,3438xe" filled="true" fillcolor="#000000" stroked="false">
                <v:path arrowok="t"/>
                <v:fill type="solid"/>
              </v:shape>
            </v:group>
            <v:group style="position:absolute;left:14018;top:3438;width:10;height:20" coordorigin="14018,3438" coordsize="10,20">
              <v:shape style="position:absolute;left:14018;top:3438;width:10;height:20" coordorigin="14018,3438" coordsize="10,20" path="m14018,3458l14028,3458,14028,3438,14018,3438,14018,3458xe" filled="true" fillcolor="#000000" stroked="false">
                <v:path arrowok="t"/>
                <v:fill type="solid"/>
              </v:shape>
            </v:group>
            <v:group style="position:absolute;left:14018;top:3458;width:10;height:20" coordorigin="14018,3458" coordsize="10,20">
              <v:shape style="position:absolute;left:14018;top:3458;width:10;height:20" coordorigin="14018,3458" coordsize="10,20" path="m14018,3477l14028,3477,14028,3458,14018,3458,14018,3477xe" filled="true" fillcolor="#000000" stroked="false">
                <v:path arrowok="t"/>
                <v:fill type="solid"/>
              </v:shape>
            </v:group>
            <v:group style="position:absolute;left:14018;top:3477;width:10;height:20" coordorigin="14018,3477" coordsize="10,20">
              <v:shape style="position:absolute;left:14018;top:3477;width:10;height:20" coordorigin="14018,3477" coordsize="10,20" path="m14018,3496l14028,3496,14028,3477,14018,3477,14018,3496xe" filled="true" fillcolor="#000000" stroked="false">
                <v:path arrowok="t"/>
                <v:fill type="solid"/>
              </v:shape>
            </v:group>
            <v:group style="position:absolute;left:14018;top:3496;width:10;height:20" coordorigin="14018,3496" coordsize="10,20">
              <v:shape style="position:absolute;left:14018;top:3496;width:10;height:20" coordorigin="14018,3496" coordsize="10,20" path="m14018,3515l14028,3515,14028,3496,14018,3496,14018,3515xe" filled="true" fillcolor="#000000" stroked="false">
                <v:path arrowok="t"/>
                <v:fill type="solid"/>
              </v:shape>
            </v:group>
            <v:group style="position:absolute;left:14018;top:3515;width:10;height:20" coordorigin="14018,3515" coordsize="10,20">
              <v:shape style="position:absolute;left:14018;top:3515;width:10;height:20" coordorigin="14018,3515" coordsize="10,20" path="m14018,3534l14028,3534,14028,3515,14018,3515,14018,3534xe" filled="true" fillcolor="#000000" stroked="false">
                <v:path arrowok="t"/>
                <v:fill type="solid"/>
              </v:shape>
            </v:group>
            <v:group style="position:absolute;left:14018;top:3534;width:10;height:20" coordorigin="14018,3534" coordsize="10,20">
              <v:shape style="position:absolute;left:14018;top:3534;width:10;height:20" coordorigin="14018,3534" coordsize="10,20" path="m14018,3554l14028,3554,14028,3534,14018,3534,14018,3554xe" filled="true" fillcolor="#000000" stroked="false">
                <v:path arrowok="t"/>
                <v:fill type="solid"/>
              </v:shape>
            </v:group>
            <v:group style="position:absolute;left:14018;top:3554;width:10;height:20" coordorigin="14018,3554" coordsize="10,20">
              <v:shape style="position:absolute;left:14018;top:3554;width:10;height:20" coordorigin="14018,3554" coordsize="10,20" path="m14018,3573l14028,3573,14028,3554,14018,3554,14018,3573xe" filled="true" fillcolor="#000000" stroked="false">
                <v:path arrowok="t"/>
                <v:fill type="solid"/>
              </v:shape>
            </v:group>
            <v:group style="position:absolute;left:14018;top:3573;width:10;height:20" coordorigin="14018,3573" coordsize="10,20">
              <v:shape style="position:absolute;left:14018;top:3573;width:10;height:20" coordorigin="14018,3573" coordsize="10,20" path="m14018,3592l14028,3592,14028,3573,14018,3573,14018,3592xe" filled="true" fillcolor="#000000" stroked="false">
                <v:path arrowok="t"/>
                <v:fill type="solid"/>
              </v:shape>
            </v:group>
            <v:group style="position:absolute;left:14018;top:3592;width:10;height:20" coordorigin="14018,3592" coordsize="10,20">
              <v:shape style="position:absolute;left:14018;top:3592;width:10;height:20" coordorigin="14018,3592" coordsize="10,20" path="m14018,3611l14028,3611,14028,3592,14018,3592,14018,3611xe" filled="true" fillcolor="#000000" stroked="false">
                <v:path arrowok="t"/>
                <v:fill type="solid"/>
              </v:shape>
            </v:group>
            <v:group style="position:absolute;left:14018;top:3618;width:10;height:2" coordorigin="14018,3618" coordsize="10,2">
              <v:shape style="position:absolute;left:14018;top:3618;width:10;height:2" coordorigin="14018,3618" coordsize="10,0" path="m14018,3618l14028,3618e" filled="false" stroked="true" strokeweight=".720001pt" strokecolor="#000000">
                <v:path arrowok="t"/>
              </v:shape>
              <v:shape style="position:absolute;left:1128;top:3534;width:2022;height:101" type="#_x0000_t75" stroked="false">
                <v:imagedata r:id="rId207" o:title=""/>
              </v:shape>
              <v:shape style="position:absolute;left:3126;top:3626;width:1302;height:10" type="#_x0000_t75" stroked="false">
                <v:imagedata r:id="rId173" o:title=""/>
              </v:shape>
              <v:shape style="position:absolute;left:4424;top:3626;width:635;height:10" type="#_x0000_t75" stroked="false">
                <v:imagedata r:id="rId174" o:title=""/>
              </v:shape>
              <v:shape style="position:absolute;left:5054;top:3626;width:715;height:10" type="#_x0000_t75" stroked="false">
                <v:imagedata r:id="rId170" o:title=""/>
              </v:shape>
              <v:shape style="position:absolute;left:5764;top:3626;width:570;height:10" type="#_x0000_t75" stroked="false">
                <v:imagedata r:id="rId171" o:title=""/>
              </v:shape>
              <v:shape style="position:absolute;left:6329;top:3626;width:1490;height:10" type="#_x0000_t75" stroked="false">
                <v:imagedata r:id="rId165" o:title=""/>
              </v:shape>
              <v:shape style="position:absolute;left:7815;top:3626;width:2348;height:10" type="#_x0000_t75" stroked="false">
                <v:imagedata r:id="rId203" o:title=""/>
              </v:shape>
              <v:shape style="position:absolute;left:10158;top:3626;width:1279;height:10" type="#_x0000_t75" stroked="false">
                <v:imagedata r:id="rId167" o:title=""/>
              </v:shape>
              <v:shape style="position:absolute;left:11432;top:3626;width:3958;height:10" type="#_x0000_t75" stroked="false">
                <v:imagedata r:id="rId175" o:title=""/>
              </v:shape>
            </v:group>
            <v:group style="position:absolute;left:3131;top:3635;width:10;height:20" coordorigin="3131,3635" coordsize="10,20">
              <v:shape style="position:absolute;left:3131;top:3635;width:10;height:20" coordorigin="3131,3635" coordsize="10,20" path="m3131,3654l3141,3654,3141,3635,3131,3635,3131,3654xe" filled="true" fillcolor="#000000" stroked="false">
                <v:path arrowok="t"/>
                <v:fill type="solid"/>
              </v:shape>
            </v:group>
            <v:group style="position:absolute;left:3131;top:3654;width:10;height:20" coordorigin="3131,3654" coordsize="10,20">
              <v:shape style="position:absolute;left:3131;top:3654;width:10;height:20" coordorigin="3131,3654" coordsize="10,20" path="m3131,3674l3141,3674,3141,3654,3131,3654,3131,3674xe" filled="true" fillcolor="#000000" stroked="false">
                <v:path arrowok="t"/>
                <v:fill type="solid"/>
              </v:shape>
            </v:group>
            <v:group style="position:absolute;left:3131;top:3674;width:10;height:20" coordorigin="3131,3674" coordsize="10,20">
              <v:shape style="position:absolute;left:3131;top:3674;width:10;height:20" coordorigin="3131,3674" coordsize="10,20" path="m3131,3693l3141,3693,3141,3674,3131,3674,3131,3693xe" filled="true" fillcolor="#000000" stroked="false">
                <v:path arrowok="t"/>
                <v:fill type="solid"/>
              </v:shape>
            </v:group>
            <v:group style="position:absolute;left:3131;top:3693;width:10;height:20" coordorigin="3131,3693" coordsize="10,20">
              <v:shape style="position:absolute;left:3131;top:3693;width:10;height:20" coordorigin="3131,3693" coordsize="10,20" path="m3131,3712l3141,3712,3141,3693,3131,3693,3131,3712xe" filled="true" fillcolor="#000000" stroked="false">
                <v:path arrowok="t"/>
                <v:fill type="solid"/>
              </v:shape>
            </v:group>
            <v:group style="position:absolute;left:3131;top:3712;width:10;height:20" coordorigin="3131,3712" coordsize="10,20">
              <v:shape style="position:absolute;left:3131;top:3712;width:10;height:20" coordorigin="3131,3712" coordsize="10,20" path="m3131,3731l3141,3731,3141,3712,3131,3712,3131,3731xe" filled="true" fillcolor="#000000" stroked="false">
                <v:path arrowok="t"/>
                <v:fill type="solid"/>
              </v:shape>
            </v:group>
            <v:group style="position:absolute;left:3131;top:3731;width:10;height:20" coordorigin="3131,3731" coordsize="10,20">
              <v:shape style="position:absolute;left:3131;top:3731;width:10;height:20" coordorigin="3131,3731" coordsize="10,20" path="m3131,3750l3141,3750,3141,3731,3131,3731,3131,3750xe" filled="true" fillcolor="#000000" stroked="false">
                <v:path arrowok="t"/>
                <v:fill type="solid"/>
              </v:shape>
            </v:group>
            <v:group style="position:absolute;left:3131;top:3750;width:10;height:20" coordorigin="3131,3750" coordsize="10,20">
              <v:shape style="position:absolute;left:3131;top:3750;width:10;height:20" coordorigin="3131,3750" coordsize="10,20" path="m3131,3770l3141,3770,3141,3750,3131,3750,3131,3770xe" filled="true" fillcolor="#000000" stroked="false">
                <v:path arrowok="t"/>
                <v:fill type="solid"/>
              </v:shape>
            </v:group>
            <v:group style="position:absolute;left:3131;top:3770;width:10;height:20" coordorigin="3131,3770" coordsize="10,20">
              <v:shape style="position:absolute;left:3131;top:3770;width:10;height:20" coordorigin="3131,3770" coordsize="10,20" path="m3131,3789l3141,3789,3141,3770,3131,3770,3131,3789xe" filled="true" fillcolor="#000000" stroked="false">
                <v:path arrowok="t"/>
                <v:fill type="solid"/>
              </v:shape>
            </v:group>
            <v:group style="position:absolute;left:4428;top:3635;width:10;height:20" coordorigin="4428,3635" coordsize="10,20">
              <v:shape style="position:absolute;left:4428;top:3635;width:10;height:20" coordorigin="4428,3635" coordsize="10,20" path="m4428,3654l4438,3654,4438,3635,4428,3635,4428,3654xe" filled="true" fillcolor="#000000" stroked="false">
                <v:path arrowok="t"/>
                <v:fill type="solid"/>
              </v:shape>
            </v:group>
            <v:group style="position:absolute;left:4428;top:3654;width:10;height:20" coordorigin="4428,3654" coordsize="10,20">
              <v:shape style="position:absolute;left:4428;top:3654;width:10;height:20" coordorigin="4428,3654" coordsize="10,20" path="m4428,3674l4438,3674,4438,3654,4428,3654,4428,3674xe" filled="true" fillcolor="#000000" stroked="false">
                <v:path arrowok="t"/>
                <v:fill type="solid"/>
              </v:shape>
            </v:group>
            <v:group style="position:absolute;left:4428;top:3674;width:10;height:20" coordorigin="4428,3674" coordsize="10,20">
              <v:shape style="position:absolute;left:4428;top:3674;width:10;height:20" coordorigin="4428,3674" coordsize="10,20" path="m4428,3693l4438,3693,4438,3674,4428,3674,4428,3693xe" filled="true" fillcolor="#000000" stroked="false">
                <v:path arrowok="t"/>
                <v:fill type="solid"/>
              </v:shape>
            </v:group>
            <v:group style="position:absolute;left:4428;top:3693;width:10;height:20" coordorigin="4428,3693" coordsize="10,20">
              <v:shape style="position:absolute;left:4428;top:3693;width:10;height:20" coordorigin="4428,3693" coordsize="10,20" path="m4428,3712l4438,3712,4438,3693,4428,3693,4428,3712xe" filled="true" fillcolor="#000000" stroked="false">
                <v:path arrowok="t"/>
                <v:fill type="solid"/>
              </v:shape>
            </v:group>
            <v:group style="position:absolute;left:4428;top:3712;width:10;height:20" coordorigin="4428,3712" coordsize="10,20">
              <v:shape style="position:absolute;left:4428;top:3712;width:10;height:20" coordorigin="4428,3712" coordsize="10,20" path="m4428,3731l4438,3731,4438,3712,4428,3712,4428,3731xe" filled="true" fillcolor="#000000" stroked="false">
                <v:path arrowok="t"/>
                <v:fill type="solid"/>
              </v:shape>
            </v:group>
            <v:group style="position:absolute;left:4428;top:3731;width:10;height:20" coordorigin="4428,3731" coordsize="10,20">
              <v:shape style="position:absolute;left:4428;top:3731;width:10;height:20" coordorigin="4428,3731" coordsize="10,20" path="m4428,3750l4438,3750,4438,3731,4428,3731,4428,3750xe" filled="true" fillcolor="#000000" stroked="false">
                <v:path arrowok="t"/>
                <v:fill type="solid"/>
              </v:shape>
            </v:group>
            <v:group style="position:absolute;left:4428;top:3750;width:10;height:20" coordorigin="4428,3750" coordsize="10,20">
              <v:shape style="position:absolute;left:4428;top:3750;width:10;height:20" coordorigin="4428,3750" coordsize="10,20" path="m4428,3770l4438,3770,4438,3750,4428,3750,4428,3770xe" filled="true" fillcolor="#000000" stroked="false">
                <v:path arrowok="t"/>
                <v:fill type="solid"/>
              </v:shape>
            </v:group>
            <v:group style="position:absolute;left:4428;top:3770;width:10;height:20" coordorigin="4428,3770" coordsize="10,20">
              <v:shape style="position:absolute;left:4428;top:3770;width:10;height:20" coordorigin="4428,3770" coordsize="10,20" path="m4428,3789l4438,3789,4438,3770,4428,3770,4428,3789xe" filled="true" fillcolor="#000000" stroked="false">
                <v:path arrowok="t"/>
                <v:fill type="solid"/>
              </v:shape>
            </v:group>
            <v:group style="position:absolute;left:4428;top:3789;width:10;height:20" coordorigin="4428,3789" coordsize="10,20">
              <v:shape style="position:absolute;left:4428;top:3789;width:10;height:20" coordorigin="4428,3789" coordsize="10,20" path="m4428,3808l4438,3808,4438,3789,4428,3789,4428,3808xe" filled="true" fillcolor="#000000" stroked="false">
                <v:path arrowok="t"/>
                <v:fill type="solid"/>
              </v:shape>
            </v:group>
            <v:group style="position:absolute;left:4428;top:3808;width:10;height:20" coordorigin="4428,3808" coordsize="10,20">
              <v:shape style="position:absolute;left:4428;top:3808;width:10;height:20" coordorigin="4428,3808" coordsize="10,20" path="m4428,3827l4438,3827,4438,3808,4428,3808,4428,3827xe" filled="true" fillcolor="#000000" stroked="false">
                <v:path arrowok="t"/>
                <v:fill type="solid"/>
              </v:shape>
            </v:group>
            <v:group style="position:absolute;left:4428;top:3827;width:10;height:20" coordorigin="4428,3827" coordsize="10,20">
              <v:shape style="position:absolute;left:4428;top:3827;width:10;height:20" coordorigin="4428,3827" coordsize="10,20" path="m4428,3846l4438,3846,4438,3827,4428,3827,4428,3846xe" filled="true" fillcolor="#000000" stroked="false">
                <v:path arrowok="t"/>
                <v:fill type="solid"/>
              </v:shape>
            </v:group>
            <v:group style="position:absolute;left:4428;top:3846;width:10;height:20" coordorigin="4428,3846" coordsize="10,20">
              <v:shape style="position:absolute;left:4428;top:3846;width:10;height:20" coordorigin="4428,3846" coordsize="10,20" path="m4428,3866l4438,3866,4438,3846,4428,3846,4428,3866xe" filled="true" fillcolor="#000000" stroked="false">
                <v:path arrowok="t"/>
                <v:fill type="solid"/>
              </v:shape>
            </v:group>
            <v:group style="position:absolute;left:4428;top:3873;width:10;height:2" coordorigin="4428,3873" coordsize="10,2">
              <v:shape style="position:absolute;left:4428;top:3873;width:10;height:2" coordorigin="4428,3873" coordsize="10,0" path="m4428,3873l4438,3873e" filled="false" stroked="true" strokeweight=".779999pt" strokecolor="#000000">
                <v:path arrowok="t"/>
              </v:shape>
            </v:group>
            <v:group style="position:absolute;left:5058;top:3635;width:10;height:20" coordorigin="5058,3635" coordsize="10,20">
              <v:shape style="position:absolute;left:5058;top:3635;width:10;height:20" coordorigin="5058,3635" coordsize="10,20" path="m5058,3654l5068,3654,5068,3635,5058,3635,5058,3654xe" filled="true" fillcolor="#000000" stroked="false">
                <v:path arrowok="t"/>
                <v:fill type="solid"/>
              </v:shape>
            </v:group>
            <v:group style="position:absolute;left:5058;top:3654;width:10;height:20" coordorigin="5058,3654" coordsize="10,20">
              <v:shape style="position:absolute;left:5058;top:3654;width:10;height:20" coordorigin="5058,3654" coordsize="10,20" path="m5058,3674l5068,3674,5068,3654,5058,3654,5058,3674xe" filled="true" fillcolor="#000000" stroked="false">
                <v:path arrowok="t"/>
                <v:fill type="solid"/>
              </v:shape>
            </v:group>
            <v:group style="position:absolute;left:5058;top:3674;width:10;height:20" coordorigin="5058,3674" coordsize="10,20">
              <v:shape style="position:absolute;left:5058;top:3674;width:10;height:20" coordorigin="5058,3674" coordsize="10,20" path="m5058,3693l5068,3693,5068,3674,5058,3674,5058,3693xe" filled="true" fillcolor="#000000" stroked="false">
                <v:path arrowok="t"/>
                <v:fill type="solid"/>
              </v:shape>
            </v:group>
            <v:group style="position:absolute;left:5058;top:3693;width:10;height:20" coordorigin="5058,3693" coordsize="10,20">
              <v:shape style="position:absolute;left:5058;top:3693;width:10;height:20" coordorigin="5058,3693" coordsize="10,20" path="m5058,3712l5068,3712,5068,3693,5058,3693,5058,3712xe" filled="true" fillcolor="#000000" stroked="false">
                <v:path arrowok="t"/>
                <v:fill type="solid"/>
              </v:shape>
            </v:group>
            <v:group style="position:absolute;left:5058;top:3712;width:10;height:20" coordorigin="5058,3712" coordsize="10,20">
              <v:shape style="position:absolute;left:5058;top:3712;width:10;height:20" coordorigin="5058,3712" coordsize="10,20" path="m5058,3731l5068,3731,5068,3712,5058,3712,5058,3731xe" filled="true" fillcolor="#000000" stroked="false">
                <v:path arrowok="t"/>
                <v:fill type="solid"/>
              </v:shape>
            </v:group>
            <v:group style="position:absolute;left:5058;top:3731;width:10;height:20" coordorigin="5058,3731" coordsize="10,20">
              <v:shape style="position:absolute;left:5058;top:3731;width:10;height:20" coordorigin="5058,3731" coordsize="10,20" path="m5058,3750l5068,3750,5068,3731,5058,3731,5058,3750xe" filled="true" fillcolor="#000000" stroked="false">
                <v:path arrowok="t"/>
                <v:fill type="solid"/>
              </v:shape>
            </v:group>
            <v:group style="position:absolute;left:5058;top:3750;width:10;height:20" coordorigin="5058,3750" coordsize="10,20">
              <v:shape style="position:absolute;left:5058;top:3750;width:10;height:20" coordorigin="5058,3750" coordsize="10,20" path="m5058,3770l5068,3770,5068,3750,5058,3750,5058,3770xe" filled="true" fillcolor="#000000" stroked="false">
                <v:path arrowok="t"/>
                <v:fill type="solid"/>
              </v:shape>
            </v:group>
            <v:group style="position:absolute;left:5058;top:3770;width:10;height:20" coordorigin="5058,3770" coordsize="10,20">
              <v:shape style="position:absolute;left:5058;top:3770;width:10;height:20" coordorigin="5058,3770" coordsize="10,20" path="m5058,3789l5068,3789,5068,3770,5058,3770,5058,3789xe" filled="true" fillcolor="#000000" stroked="false">
                <v:path arrowok="t"/>
                <v:fill type="solid"/>
              </v:shape>
            </v:group>
            <v:group style="position:absolute;left:5058;top:3789;width:10;height:20" coordorigin="5058,3789" coordsize="10,20">
              <v:shape style="position:absolute;left:5058;top:3789;width:10;height:20" coordorigin="5058,3789" coordsize="10,20" path="m5058,3808l5068,3808,5068,3789,5058,3789,5058,3808xe" filled="true" fillcolor="#000000" stroked="false">
                <v:path arrowok="t"/>
                <v:fill type="solid"/>
              </v:shape>
            </v:group>
            <v:group style="position:absolute;left:5058;top:3808;width:10;height:20" coordorigin="5058,3808" coordsize="10,20">
              <v:shape style="position:absolute;left:5058;top:3808;width:10;height:20" coordorigin="5058,3808" coordsize="10,20" path="m5058,3827l5068,3827,5068,3808,5058,3808,5058,3827xe" filled="true" fillcolor="#000000" stroked="false">
                <v:path arrowok="t"/>
                <v:fill type="solid"/>
              </v:shape>
            </v:group>
            <v:group style="position:absolute;left:5058;top:3827;width:10;height:20" coordorigin="5058,3827" coordsize="10,20">
              <v:shape style="position:absolute;left:5058;top:3827;width:10;height:20" coordorigin="5058,3827" coordsize="10,20" path="m5058,3846l5068,3846,5068,3827,5058,3827,5058,3846xe" filled="true" fillcolor="#000000" stroked="false">
                <v:path arrowok="t"/>
                <v:fill type="solid"/>
              </v:shape>
            </v:group>
            <v:group style="position:absolute;left:5058;top:3846;width:10;height:20" coordorigin="5058,3846" coordsize="10,20">
              <v:shape style="position:absolute;left:5058;top:3846;width:10;height:20" coordorigin="5058,3846" coordsize="10,20" path="m5058,3866l5068,3866,5068,3846,5058,3846,5058,3866xe" filled="true" fillcolor="#000000" stroked="false">
                <v:path arrowok="t"/>
                <v:fill type="solid"/>
              </v:shape>
            </v:group>
            <v:group style="position:absolute;left:5058;top:3873;width:10;height:2" coordorigin="5058,3873" coordsize="10,2">
              <v:shape style="position:absolute;left:5058;top:3873;width:10;height:2" coordorigin="5058,3873" coordsize="10,0" path="m5058,3873l5068,3873e" filled="false" stroked="true" strokeweight=".779999pt" strokecolor="#000000">
                <v:path arrowok="t"/>
              </v:shape>
            </v:group>
            <v:group style="position:absolute;left:5769;top:3635;width:10;height:20" coordorigin="5769,3635" coordsize="10,20">
              <v:shape style="position:absolute;left:5769;top:3635;width:10;height:20" coordorigin="5769,3635" coordsize="10,20" path="m5769,3654l5778,3654,5778,3635,5769,3635,5769,3654xe" filled="true" fillcolor="#000000" stroked="false">
                <v:path arrowok="t"/>
                <v:fill type="solid"/>
              </v:shape>
            </v:group>
            <v:group style="position:absolute;left:5769;top:3654;width:10;height:20" coordorigin="5769,3654" coordsize="10,20">
              <v:shape style="position:absolute;left:5769;top:3654;width:10;height:20" coordorigin="5769,3654" coordsize="10,20" path="m5769,3674l5778,3674,5778,3654,5769,3654,5769,3674xe" filled="true" fillcolor="#000000" stroked="false">
                <v:path arrowok="t"/>
                <v:fill type="solid"/>
              </v:shape>
            </v:group>
            <v:group style="position:absolute;left:5769;top:3674;width:10;height:20" coordorigin="5769,3674" coordsize="10,20">
              <v:shape style="position:absolute;left:5769;top:3674;width:10;height:20" coordorigin="5769,3674" coordsize="10,20" path="m5769,3693l5778,3693,5778,3674,5769,3674,5769,3693xe" filled="true" fillcolor="#000000" stroked="false">
                <v:path arrowok="t"/>
                <v:fill type="solid"/>
              </v:shape>
            </v:group>
            <v:group style="position:absolute;left:5769;top:3693;width:10;height:20" coordorigin="5769,3693" coordsize="10,20">
              <v:shape style="position:absolute;left:5769;top:3693;width:10;height:20" coordorigin="5769,3693" coordsize="10,20" path="m5769,3712l5778,3712,5778,3693,5769,3693,5769,3712xe" filled="true" fillcolor="#000000" stroked="false">
                <v:path arrowok="t"/>
                <v:fill type="solid"/>
              </v:shape>
            </v:group>
            <v:group style="position:absolute;left:5769;top:3712;width:10;height:20" coordorigin="5769,3712" coordsize="10,20">
              <v:shape style="position:absolute;left:5769;top:3712;width:10;height:20" coordorigin="5769,3712" coordsize="10,20" path="m5769,3731l5778,3731,5778,3712,5769,3712,5769,3731xe" filled="true" fillcolor="#000000" stroked="false">
                <v:path arrowok="t"/>
                <v:fill type="solid"/>
              </v:shape>
            </v:group>
            <v:group style="position:absolute;left:5769;top:3731;width:10;height:20" coordorigin="5769,3731" coordsize="10,20">
              <v:shape style="position:absolute;left:5769;top:3731;width:10;height:20" coordorigin="5769,3731" coordsize="10,20" path="m5769,3750l5778,3750,5778,3731,5769,3731,5769,3750xe" filled="true" fillcolor="#000000" stroked="false">
                <v:path arrowok="t"/>
                <v:fill type="solid"/>
              </v:shape>
            </v:group>
            <v:group style="position:absolute;left:5769;top:3750;width:10;height:20" coordorigin="5769,3750" coordsize="10,20">
              <v:shape style="position:absolute;left:5769;top:3750;width:10;height:20" coordorigin="5769,3750" coordsize="10,20" path="m5769,3770l5778,3770,5778,3750,5769,3750,5769,3770xe" filled="true" fillcolor="#000000" stroked="false">
                <v:path arrowok="t"/>
                <v:fill type="solid"/>
              </v:shape>
            </v:group>
            <v:group style="position:absolute;left:5769;top:3770;width:10;height:20" coordorigin="5769,3770" coordsize="10,20">
              <v:shape style="position:absolute;left:5769;top:3770;width:10;height:20" coordorigin="5769,3770" coordsize="10,20" path="m5769,3789l5778,3789,5778,3770,5769,3770,5769,3789xe" filled="true" fillcolor="#000000" stroked="false">
                <v:path arrowok="t"/>
                <v:fill type="solid"/>
              </v:shape>
            </v:group>
            <v:group style="position:absolute;left:5769;top:3789;width:10;height:20" coordorigin="5769,3789" coordsize="10,20">
              <v:shape style="position:absolute;left:5769;top:3789;width:10;height:20" coordorigin="5769,3789" coordsize="10,20" path="m5769,3808l5778,3808,5778,3789,5769,3789,5769,3808xe" filled="true" fillcolor="#000000" stroked="false">
                <v:path arrowok="t"/>
                <v:fill type="solid"/>
              </v:shape>
            </v:group>
            <v:group style="position:absolute;left:5769;top:3808;width:10;height:20" coordorigin="5769,3808" coordsize="10,20">
              <v:shape style="position:absolute;left:5769;top:3808;width:10;height:20" coordorigin="5769,3808" coordsize="10,20" path="m5769,3827l5778,3827,5778,3808,5769,3808,5769,3827xe" filled="true" fillcolor="#000000" stroked="false">
                <v:path arrowok="t"/>
                <v:fill type="solid"/>
              </v:shape>
            </v:group>
            <v:group style="position:absolute;left:5769;top:3827;width:10;height:20" coordorigin="5769,3827" coordsize="10,20">
              <v:shape style="position:absolute;left:5769;top:3827;width:10;height:20" coordorigin="5769,3827" coordsize="10,20" path="m5769,3846l5778,3846,5778,3827,5769,3827,5769,3846xe" filled="true" fillcolor="#000000" stroked="false">
                <v:path arrowok="t"/>
                <v:fill type="solid"/>
              </v:shape>
            </v:group>
            <v:group style="position:absolute;left:5769;top:3846;width:10;height:20" coordorigin="5769,3846" coordsize="10,20">
              <v:shape style="position:absolute;left:5769;top:3846;width:10;height:20" coordorigin="5769,3846" coordsize="10,20" path="m5769,3866l5778,3866,5778,3846,5769,3846,5769,3866xe" filled="true" fillcolor="#000000" stroked="false">
                <v:path arrowok="t"/>
                <v:fill type="solid"/>
              </v:shape>
            </v:group>
            <v:group style="position:absolute;left:5769;top:3873;width:10;height:2" coordorigin="5769,3873" coordsize="10,2">
              <v:shape style="position:absolute;left:5769;top:3873;width:10;height:2" coordorigin="5769,3873" coordsize="10,0" path="m5769,3873l5778,3873e" filled="false" stroked="true" strokeweight=".779999pt" strokecolor="#000000">
                <v:path arrowok="t"/>
              </v:shape>
            </v:group>
            <v:group style="position:absolute;left:6334;top:3635;width:10;height:20" coordorigin="6334,3635" coordsize="10,20">
              <v:shape style="position:absolute;left:6334;top:3635;width:10;height:20" coordorigin="6334,3635" coordsize="10,20" path="m6334,3654l6344,3654,6344,3635,6334,3635,6334,3654xe" filled="true" fillcolor="#000000" stroked="false">
                <v:path arrowok="t"/>
                <v:fill type="solid"/>
              </v:shape>
            </v:group>
            <v:group style="position:absolute;left:6334;top:3654;width:10;height:20" coordorigin="6334,3654" coordsize="10,20">
              <v:shape style="position:absolute;left:6334;top:3654;width:10;height:20" coordorigin="6334,3654" coordsize="10,20" path="m6334,3674l6344,3674,6344,3654,6334,3654,6334,3674xe" filled="true" fillcolor="#000000" stroked="false">
                <v:path arrowok="t"/>
                <v:fill type="solid"/>
              </v:shape>
            </v:group>
            <v:group style="position:absolute;left:6334;top:3674;width:10;height:20" coordorigin="6334,3674" coordsize="10,20">
              <v:shape style="position:absolute;left:6334;top:3674;width:10;height:20" coordorigin="6334,3674" coordsize="10,20" path="m6334,3693l6344,3693,6344,3674,6334,3674,6334,3693xe" filled="true" fillcolor="#000000" stroked="false">
                <v:path arrowok="t"/>
                <v:fill type="solid"/>
              </v:shape>
            </v:group>
            <v:group style="position:absolute;left:6334;top:3693;width:10;height:20" coordorigin="6334,3693" coordsize="10,20">
              <v:shape style="position:absolute;left:6334;top:3693;width:10;height:20" coordorigin="6334,3693" coordsize="10,20" path="m6334,3712l6344,3712,6344,3693,6334,3693,6334,3712xe" filled="true" fillcolor="#000000" stroked="false">
                <v:path arrowok="t"/>
                <v:fill type="solid"/>
              </v:shape>
            </v:group>
            <v:group style="position:absolute;left:6334;top:3712;width:10;height:20" coordorigin="6334,3712" coordsize="10,20">
              <v:shape style="position:absolute;left:6334;top:3712;width:10;height:20" coordorigin="6334,3712" coordsize="10,20" path="m6334,3731l6344,3731,6344,3712,6334,3712,6334,3731xe" filled="true" fillcolor="#000000" stroked="false">
                <v:path arrowok="t"/>
                <v:fill type="solid"/>
              </v:shape>
            </v:group>
            <v:group style="position:absolute;left:6334;top:3731;width:10;height:20" coordorigin="6334,3731" coordsize="10,20">
              <v:shape style="position:absolute;left:6334;top:3731;width:10;height:20" coordorigin="6334,3731" coordsize="10,20" path="m6334,3750l6344,3750,6344,3731,6334,3731,6334,3750xe" filled="true" fillcolor="#000000" stroked="false">
                <v:path arrowok="t"/>
                <v:fill type="solid"/>
              </v:shape>
            </v:group>
            <v:group style="position:absolute;left:6334;top:3750;width:10;height:20" coordorigin="6334,3750" coordsize="10,20">
              <v:shape style="position:absolute;left:6334;top:3750;width:10;height:20" coordorigin="6334,3750" coordsize="10,20" path="m6334,3770l6344,3770,6344,3750,6334,3750,6334,3770xe" filled="true" fillcolor="#000000" stroked="false">
                <v:path arrowok="t"/>
                <v:fill type="solid"/>
              </v:shape>
            </v:group>
            <v:group style="position:absolute;left:6334;top:3770;width:10;height:20" coordorigin="6334,3770" coordsize="10,20">
              <v:shape style="position:absolute;left:6334;top:3770;width:10;height:20" coordorigin="6334,3770" coordsize="10,20" path="m6334,3789l6344,3789,6344,3770,6334,3770,6334,3789xe" filled="true" fillcolor="#000000" stroked="false">
                <v:path arrowok="t"/>
                <v:fill type="solid"/>
              </v:shape>
            </v:group>
            <v:group style="position:absolute;left:6334;top:3789;width:10;height:20" coordorigin="6334,3789" coordsize="10,20">
              <v:shape style="position:absolute;left:6334;top:3789;width:10;height:20" coordorigin="6334,3789" coordsize="10,20" path="m6334,3808l6344,3808,6344,3789,6334,3789,6334,3808xe" filled="true" fillcolor="#000000" stroked="false">
                <v:path arrowok="t"/>
                <v:fill type="solid"/>
              </v:shape>
            </v:group>
            <v:group style="position:absolute;left:6334;top:3808;width:10;height:20" coordorigin="6334,3808" coordsize="10,20">
              <v:shape style="position:absolute;left:6334;top:3808;width:10;height:20" coordorigin="6334,3808" coordsize="10,20" path="m6334,3827l6344,3827,6344,3808,6334,3808,6334,3827xe" filled="true" fillcolor="#000000" stroked="false">
                <v:path arrowok="t"/>
                <v:fill type="solid"/>
              </v:shape>
            </v:group>
            <v:group style="position:absolute;left:6334;top:3827;width:10;height:20" coordorigin="6334,3827" coordsize="10,20">
              <v:shape style="position:absolute;left:6334;top:3827;width:10;height:20" coordorigin="6334,3827" coordsize="10,20" path="m6334,3846l6344,3846,6344,3827,6334,3827,6334,3846xe" filled="true" fillcolor="#000000" stroked="false">
                <v:path arrowok="t"/>
                <v:fill type="solid"/>
              </v:shape>
            </v:group>
            <v:group style="position:absolute;left:6334;top:3846;width:10;height:20" coordorigin="6334,3846" coordsize="10,20">
              <v:shape style="position:absolute;left:6334;top:3846;width:10;height:20" coordorigin="6334,3846" coordsize="10,20" path="m6334,3866l6344,3866,6344,3846,6334,3846,6334,3866xe" filled="true" fillcolor="#000000" stroked="false">
                <v:path arrowok="t"/>
                <v:fill type="solid"/>
              </v:shape>
            </v:group>
            <v:group style="position:absolute;left:6334;top:3873;width:10;height:2" coordorigin="6334,3873" coordsize="10,2">
              <v:shape style="position:absolute;left:6334;top:3873;width:10;height:2" coordorigin="6334,3873" coordsize="10,0" path="m6334,3873l6344,3873e" filled="false" stroked="true" strokeweight=".779999pt" strokecolor="#000000">
                <v:path arrowok="t"/>
              </v:shape>
            </v:group>
            <v:group style="position:absolute;left:7820;top:3635;width:10;height:20" coordorigin="7820,3635" coordsize="10,20">
              <v:shape style="position:absolute;left:7820;top:3635;width:10;height:20" coordorigin="7820,3635" coordsize="10,20" path="m7820,3654l7829,3654,7829,3635,7820,3635,7820,3654xe" filled="true" fillcolor="#000000" stroked="false">
                <v:path arrowok="t"/>
                <v:fill type="solid"/>
              </v:shape>
            </v:group>
            <v:group style="position:absolute;left:7820;top:3654;width:10;height:20" coordorigin="7820,3654" coordsize="10,20">
              <v:shape style="position:absolute;left:7820;top:3654;width:10;height:20" coordorigin="7820,3654" coordsize="10,20" path="m7820,3674l7829,3674,7829,3654,7820,3654,7820,3674xe" filled="true" fillcolor="#000000" stroked="false">
                <v:path arrowok="t"/>
                <v:fill type="solid"/>
              </v:shape>
            </v:group>
            <v:group style="position:absolute;left:7820;top:3674;width:10;height:20" coordorigin="7820,3674" coordsize="10,20">
              <v:shape style="position:absolute;left:7820;top:3674;width:10;height:20" coordorigin="7820,3674" coordsize="10,20" path="m7820,3693l7829,3693,7829,3674,7820,3674,7820,3693xe" filled="true" fillcolor="#000000" stroked="false">
                <v:path arrowok="t"/>
                <v:fill type="solid"/>
              </v:shape>
            </v:group>
            <v:group style="position:absolute;left:7820;top:3693;width:10;height:20" coordorigin="7820,3693" coordsize="10,20">
              <v:shape style="position:absolute;left:7820;top:3693;width:10;height:20" coordorigin="7820,3693" coordsize="10,20" path="m7820,3712l7829,3712,7829,3693,7820,3693,7820,3712xe" filled="true" fillcolor="#000000" stroked="false">
                <v:path arrowok="t"/>
                <v:fill type="solid"/>
              </v:shape>
            </v:group>
            <v:group style="position:absolute;left:7820;top:3712;width:10;height:20" coordorigin="7820,3712" coordsize="10,20">
              <v:shape style="position:absolute;left:7820;top:3712;width:10;height:20" coordorigin="7820,3712" coordsize="10,20" path="m7820,3731l7829,3731,7829,3712,7820,3712,7820,3731xe" filled="true" fillcolor="#000000" stroked="false">
                <v:path arrowok="t"/>
                <v:fill type="solid"/>
              </v:shape>
            </v:group>
            <v:group style="position:absolute;left:7820;top:3731;width:10;height:20" coordorigin="7820,3731" coordsize="10,20">
              <v:shape style="position:absolute;left:7820;top:3731;width:10;height:20" coordorigin="7820,3731" coordsize="10,20" path="m7820,3750l7829,3750,7829,3731,7820,3731,7820,3750xe" filled="true" fillcolor="#000000" stroked="false">
                <v:path arrowok="t"/>
                <v:fill type="solid"/>
              </v:shape>
            </v:group>
            <v:group style="position:absolute;left:7820;top:3750;width:10;height:20" coordorigin="7820,3750" coordsize="10,20">
              <v:shape style="position:absolute;left:7820;top:3750;width:10;height:20" coordorigin="7820,3750" coordsize="10,20" path="m7820,3770l7829,3770,7829,3750,7820,3750,7820,3770xe" filled="true" fillcolor="#000000" stroked="false">
                <v:path arrowok="t"/>
                <v:fill type="solid"/>
              </v:shape>
            </v:group>
            <v:group style="position:absolute;left:7820;top:3770;width:10;height:20" coordorigin="7820,3770" coordsize="10,20">
              <v:shape style="position:absolute;left:7820;top:3770;width:10;height:20" coordorigin="7820,3770" coordsize="10,20" path="m7820,3789l7829,3789,7829,3770,7820,3770,7820,3789xe" filled="true" fillcolor="#000000" stroked="false">
                <v:path arrowok="t"/>
                <v:fill type="solid"/>
              </v:shape>
            </v:group>
            <v:group style="position:absolute;left:7820;top:3789;width:10;height:20" coordorigin="7820,3789" coordsize="10,20">
              <v:shape style="position:absolute;left:7820;top:3789;width:10;height:20" coordorigin="7820,3789" coordsize="10,20" path="m7820,3808l7829,3808,7829,3789,7820,3789,7820,3808xe" filled="true" fillcolor="#000000" stroked="false">
                <v:path arrowok="t"/>
                <v:fill type="solid"/>
              </v:shape>
            </v:group>
            <v:group style="position:absolute;left:7820;top:3808;width:10;height:20" coordorigin="7820,3808" coordsize="10,20">
              <v:shape style="position:absolute;left:7820;top:3808;width:10;height:20" coordorigin="7820,3808" coordsize="10,20" path="m7820,3827l7829,3827,7829,3808,7820,3808,7820,3827xe" filled="true" fillcolor="#000000" stroked="false">
                <v:path arrowok="t"/>
                <v:fill type="solid"/>
              </v:shape>
            </v:group>
            <v:group style="position:absolute;left:7820;top:3827;width:10;height:20" coordorigin="7820,3827" coordsize="10,20">
              <v:shape style="position:absolute;left:7820;top:3827;width:10;height:20" coordorigin="7820,3827" coordsize="10,20" path="m7820,3846l7829,3846,7829,3827,7820,3827,7820,3846xe" filled="true" fillcolor="#000000" stroked="false">
                <v:path arrowok="t"/>
                <v:fill type="solid"/>
              </v:shape>
            </v:group>
            <v:group style="position:absolute;left:7820;top:3846;width:10;height:20" coordorigin="7820,3846" coordsize="10,20">
              <v:shape style="position:absolute;left:7820;top:3846;width:10;height:20" coordorigin="7820,3846" coordsize="10,20" path="m7820,3866l7829,3866,7829,3846,7820,3846,7820,3866xe" filled="true" fillcolor="#000000" stroked="false">
                <v:path arrowok="t"/>
                <v:fill type="solid"/>
              </v:shape>
            </v:group>
            <v:group style="position:absolute;left:7820;top:3873;width:10;height:2" coordorigin="7820,3873" coordsize="10,2">
              <v:shape style="position:absolute;left:7820;top:3873;width:10;height:2" coordorigin="7820,3873" coordsize="10,0" path="m7820,3873l7829,3873e" filled="false" stroked="true" strokeweight=".779999pt" strokecolor="#000000">
                <v:path arrowok="t"/>
              </v:shape>
            </v:group>
            <v:group style="position:absolute;left:8462;top:3635;width:10;height:20" coordorigin="8462,3635" coordsize="10,20">
              <v:shape style="position:absolute;left:8462;top:3635;width:10;height:20" coordorigin="8462,3635" coordsize="10,20" path="m8462,3654l8472,3654,8472,3635,8462,3635,8462,3654xe" filled="true" fillcolor="#000000" stroked="false">
                <v:path arrowok="t"/>
                <v:fill type="solid"/>
              </v:shape>
            </v:group>
            <v:group style="position:absolute;left:8462;top:3654;width:10;height:20" coordorigin="8462,3654" coordsize="10,20">
              <v:shape style="position:absolute;left:8462;top:3654;width:10;height:20" coordorigin="8462,3654" coordsize="10,20" path="m8462,3674l8472,3674,8472,3654,8462,3654,8462,3674xe" filled="true" fillcolor="#000000" stroked="false">
                <v:path arrowok="t"/>
                <v:fill type="solid"/>
              </v:shape>
            </v:group>
            <v:group style="position:absolute;left:8462;top:3674;width:10;height:20" coordorigin="8462,3674" coordsize="10,20">
              <v:shape style="position:absolute;left:8462;top:3674;width:10;height:20" coordorigin="8462,3674" coordsize="10,20" path="m8462,3693l8472,3693,8472,3674,8462,3674,8462,3693xe" filled="true" fillcolor="#000000" stroked="false">
                <v:path arrowok="t"/>
                <v:fill type="solid"/>
              </v:shape>
            </v:group>
            <v:group style="position:absolute;left:8462;top:3693;width:10;height:20" coordorigin="8462,3693" coordsize="10,20">
              <v:shape style="position:absolute;left:8462;top:3693;width:10;height:20" coordorigin="8462,3693" coordsize="10,20" path="m8462,3712l8472,3712,8472,3693,8462,3693,8462,3712xe" filled="true" fillcolor="#000000" stroked="false">
                <v:path arrowok="t"/>
                <v:fill type="solid"/>
              </v:shape>
            </v:group>
            <v:group style="position:absolute;left:8462;top:3712;width:10;height:20" coordorigin="8462,3712" coordsize="10,20">
              <v:shape style="position:absolute;left:8462;top:3712;width:10;height:20" coordorigin="8462,3712" coordsize="10,20" path="m8462,3731l8472,3731,8472,3712,8462,3712,8462,3731xe" filled="true" fillcolor="#000000" stroked="false">
                <v:path arrowok="t"/>
                <v:fill type="solid"/>
              </v:shape>
            </v:group>
            <v:group style="position:absolute;left:8462;top:3731;width:10;height:20" coordorigin="8462,3731" coordsize="10,20">
              <v:shape style="position:absolute;left:8462;top:3731;width:10;height:20" coordorigin="8462,3731" coordsize="10,20" path="m8462,3750l8472,3750,8472,3731,8462,3731,8462,3750xe" filled="true" fillcolor="#000000" stroked="false">
                <v:path arrowok="t"/>
                <v:fill type="solid"/>
              </v:shape>
            </v:group>
            <v:group style="position:absolute;left:8462;top:3750;width:10;height:20" coordorigin="8462,3750" coordsize="10,20">
              <v:shape style="position:absolute;left:8462;top:3750;width:10;height:20" coordorigin="8462,3750" coordsize="10,20" path="m8462,3770l8472,3770,8472,3750,8462,3750,8462,3770xe" filled="true" fillcolor="#000000" stroked="false">
                <v:path arrowok="t"/>
                <v:fill type="solid"/>
              </v:shape>
            </v:group>
            <v:group style="position:absolute;left:8462;top:3770;width:10;height:20" coordorigin="8462,3770" coordsize="10,20">
              <v:shape style="position:absolute;left:8462;top:3770;width:10;height:20" coordorigin="8462,3770" coordsize="10,20" path="m8462,3789l8472,3789,8472,3770,8462,3770,8462,3789xe" filled="true" fillcolor="#000000" stroked="false">
                <v:path arrowok="t"/>
                <v:fill type="solid"/>
              </v:shape>
            </v:group>
            <v:group style="position:absolute;left:8462;top:3789;width:10;height:20" coordorigin="8462,3789" coordsize="10,20">
              <v:shape style="position:absolute;left:8462;top:3789;width:10;height:20" coordorigin="8462,3789" coordsize="10,20" path="m8462,3808l8472,3808,8472,3789,8462,3789,8462,3808xe" filled="true" fillcolor="#000000" stroked="false">
                <v:path arrowok="t"/>
                <v:fill type="solid"/>
              </v:shape>
            </v:group>
            <v:group style="position:absolute;left:8462;top:3808;width:10;height:20" coordorigin="8462,3808" coordsize="10,20">
              <v:shape style="position:absolute;left:8462;top:3808;width:10;height:20" coordorigin="8462,3808" coordsize="10,20" path="m8462,3827l8472,3827,8472,3808,8462,3808,8462,3827xe" filled="true" fillcolor="#000000" stroked="false">
                <v:path arrowok="t"/>
                <v:fill type="solid"/>
              </v:shape>
            </v:group>
            <v:group style="position:absolute;left:8462;top:3827;width:10;height:20" coordorigin="8462,3827" coordsize="10,20">
              <v:shape style="position:absolute;left:8462;top:3827;width:10;height:20" coordorigin="8462,3827" coordsize="10,20" path="m8462,3846l8472,3846,8472,3827,8462,3827,8462,3846xe" filled="true" fillcolor="#000000" stroked="false">
                <v:path arrowok="t"/>
                <v:fill type="solid"/>
              </v:shape>
            </v:group>
            <v:group style="position:absolute;left:8462;top:3846;width:10;height:20" coordorigin="8462,3846" coordsize="10,20">
              <v:shape style="position:absolute;left:8462;top:3846;width:10;height:20" coordorigin="8462,3846" coordsize="10,20" path="m8462,3866l8472,3866,8472,3846,8462,3846,8462,3866xe" filled="true" fillcolor="#000000" stroked="false">
                <v:path arrowok="t"/>
                <v:fill type="solid"/>
              </v:shape>
            </v:group>
            <v:group style="position:absolute;left:8462;top:3873;width:10;height:2" coordorigin="8462,3873" coordsize="10,2">
              <v:shape style="position:absolute;left:8462;top:3873;width:10;height:2" coordorigin="8462,3873" coordsize="10,0" path="m8462,3873l8472,3873e" filled="false" stroked="true" strokeweight=".779999pt" strokecolor="#000000">
                <v:path arrowok="t"/>
              </v:shape>
            </v:group>
            <v:group style="position:absolute;left:9594;top:3635;width:10;height:20" coordorigin="9594,3635" coordsize="10,20">
              <v:shape style="position:absolute;left:9594;top:3635;width:10;height:20" coordorigin="9594,3635" coordsize="10,20" path="m9594,3654l9603,3654,9603,3635,9594,3635,9594,3654xe" filled="true" fillcolor="#000000" stroked="false">
                <v:path arrowok="t"/>
                <v:fill type="solid"/>
              </v:shape>
            </v:group>
            <v:group style="position:absolute;left:9594;top:3654;width:10;height:20" coordorigin="9594,3654" coordsize="10,20">
              <v:shape style="position:absolute;left:9594;top:3654;width:10;height:20" coordorigin="9594,3654" coordsize="10,20" path="m9594,3674l9603,3674,9603,3654,9594,3654,9594,3674xe" filled="true" fillcolor="#000000" stroked="false">
                <v:path arrowok="t"/>
                <v:fill type="solid"/>
              </v:shape>
            </v:group>
            <v:group style="position:absolute;left:9594;top:3674;width:10;height:20" coordorigin="9594,3674" coordsize="10,20">
              <v:shape style="position:absolute;left:9594;top:3674;width:10;height:20" coordorigin="9594,3674" coordsize="10,20" path="m9594,3693l9603,3693,9603,3674,9594,3674,9594,3693xe" filled="true" fillcolor="#000000" stroked="false">
                <v:path arrowok="t"/>
                <v:fill type="solid"/>
              </v:shape>
            </v:group>
            <v:group style="position:absolute;left:9594;top:3693;width:10;height:20" coordorigin="9594,3693" coordsize="10,20">
              <v:shape style="position:absolute;left:9594;top:3693;width:10;height:20" coordorigin="9594,3693" coordsize="10,20" path="m9594,3712l9603,3712,9603,3693,9594,3693,9594,3712xe" filled="true" fillcolor="#000000" stroked="false">
                <v:path arrowok="t"/>
                <v:fill type="solid"/>
              </v:shape>
            </v:group>
            <v:group style="position:absolute;left:9594;top:3712;width:10;height:20" coordorigin="9594,3712" coordsize="10,20">
              <v:shape style="position:absolute;left:9594;top:3712;width:10;height:20" coordorigin="9594,3712" coordsize="10,20" path="m9594,3731l9603,3731,9603,3712,9594,3712,9594,3731xe" filled="true" fillcolor="#000000" stroked="false">
                <v:path arrowok="t"/>
                <v:fill type="solid"/>
              </v:shape>
            </v:group>
            <v:group style="position:absolute;left:9594;top:3731;width:10;height:20" coordorigin="9594,3731" coordsize="10,20">
              <v:shape style="position:absolute;left:9594;top:3731;width:10;height:20" coordorigin="9594,3731" coordsize="10,20" path="m9594,3750l9603,3750,9603,3731,9594,3731,9594,3750xe" filled="true" fillcolor="#000000" stroked="false">
                <v:path arrowok="t"/>
                <v:fill type="solid"/>
              </v:shape>
            </v:group>
            <v:group style="position:absolute;left:9594;top:3750;width:10;height:20" coordorigin="9594,3750" coordsize="10,20">
              <v:shape style="position:absolute;left:9594;top:3750;width:10;height:20" coordorigin="9594,3750" coordsize="10,20" path="m9594,3770l9603,3770,9603,3750,9594,3750,9594,3770xe" filled="true" fillcolor="#000000" stroked="false">
                <v:path arrowok="t"/>
                <v:fill type="solid"/>
              </v:shape>
            </v:group>
            <v:group style="position:absolute;left:9594;top:3770;width:10;height:20" coordorigin="9594,3770" coordsize="10,20">
              <v:shape style="position:absolute;left:9594;top:3770;width:10;height:20" coordorigin="9594,3770" coordsize="10,20" path="m9594,3789l9603,3789,9603,3770,9594,3770,9594,3789xe" filled="true" fillcolor="#000000" stroked="false">
                <v:path arrowok="t"/>
                <v:fill type="solid"/>
              </v:shape>
            </v:group>
            <v:group style="position:absolute;left:9594;top:3789;width:10;height:20" coordorigin="9594,3789" coordsize="10,20">
              <v:shape style="position:absolute;left:9594;top:3789;width:10;height:20" coordorigin="9594,3789" coordsize="10,20" path="m9594,3808l9603,3808,9603,3789,9594,3789,9594,3808xe" filled="true" fillcolor="#000000" stroked="false">
                <v:path arrowok="t"/>
                <v:fill type="solid"/>
              </v:shape>
            </v:group>
            <v:group style="position:absolute;left:9594;top:3808;width:10;height:20" coordorigin="9594,3808" coordsize="10,20">
              <v:shape style="position:absolute;left:9594;top:3808;width:10;height:20" coordorigin="9594,3808" coordsize="10,20" path="m9594,3827l9603,3827,9603,3808,9594,3808,9594,3827xe" filled="true" fillcolor="#000000" stroked="false">
                <v:path arrowok="t"/>
                <v:fill type="solid"/>
              </v:shape>
            </v:group>
            <v:group style="position:absolute;left:9594;top:3827;width:10;height:20" coordorigin="9594,3827" coordsize="10,20">
              <v:shape style="position:absolute;left:9594;top:3827;width:10;height:20" coordorigin="9594,3827" coordsize="10,20" path="m9594,3846l9603,3846,9603,3827,9594,3827,9594,3846xe" filled="true" fillcolor="#000000" stroked="false">
                <v:path arrowok="t"/>
                <v:fill type="solid"/>
              </v:shape>
            </v:group>
            <v:group style="position:absolute;left:9594;top:3846;width:10;height:20" coordorigin="9594,3846" coordsize="10,20">
              <v:shape style="position:absolute;left:9594;top:3846;width:10;height:20" coordorigin="9594,3846" coordsize="10,20" path="m9594,3866l9603,3866,9603,3846,9594,3846,9594,3866xe" filled="true" fillcolor="#000000" stroked="false">
                <v:path arrowok="t"/>
                <v:fill type="solid"/>
              </v:shape>
            </v:group>
            <v:group style="position:absolute;left:9594;top:3873;width:10;height:2" coordorigin="9594,3873" coordsize="10,2">
              <v:shape style="position:absolute;left:9594;top:3873;width:10;height:2" coordorigin="9594,3873" coordsize="10,0" path="m9594,3873l9603,3873e" filled="false" stroked="true" strokeweight=".779999pt" strokecolor="#000000">
                <v:path arrowok="t"/>
              </v:shape>
            </v:group>
            <v:group style="position:absolute;left:10162;top:3635;width:10;height:20" coordorigin="10162,3635" coordsize="10,20">
              <v:shape style="position:absolute;left:10162;top:3635;width:10;height:20" coordorigin="10162,3635" coordsize="10,20" path="m10162,3654l10172,3654,10172,3635,10162,3635,10162,3654xe" filled="true" fillcolor="#000000" stroked="false">
                <v:path arrowok="t"/>
                <v:fill type="solid"/>
              </v:shape>
            </v:group>
            <v:group style="position:absolute;left:10162;top:3654;width:10;height:20" coordorigin="10162,3654" coordsize="10,20">
              <v:shape style="position:absolute;left:10162;top:3654;width:10;height:20" coordorigin="10162,3654" coordsize="10,20" path="m10162,3674l10172,3674,10172,3654,10162,3654,10162,3674xe" filled="true" fillcolor="#000000" stroked="false">
                <v:path arrowok="t"/>
                <v:fill type="solid"/>
              </v:shape>
            </v:group>
            <v:group style="position:absolute;left:10162;top:3674;width:10;height:20" coordorigin="10162,3674" coordsize="10,20">
              <v:shape style="position:absolute;left:10162;top:3674;width:10;height:20" coordorigin="10162,3674" coordsize="10,20" path="m10162,3693l10172,3693,10172,3674,10162,3674,10162,3693xe" filled="true" fillcolor="#000000" stroked="false">
                <v:path arrowok="t"/>
                <v:fill type="solid"/>
              </v:shape>
            </v:group>
            <v:group style="position:absolute;left:10162;top:3693;width:10;height:20" coordorigin="10162,3693" coordsize="10,20">
              <v:shape style="position:absolute;left:10162;top:3693;width:10;height:20" coordorigin="10162,3693" coordsize="10,20" path="m10162,3712l10172,3712,10172,3693,10162,3693,10162,3712xe" filled="true" fillcolor="#000000" stroked="false">
                <v:path arrowok="t"/>
                <v:fill type="solid"/>
              </v:shape>
            </v:group>
            <v:group style="position:absolute;left:10162;top:3712;width:10;height:20" coordorigin="10162,3712" coordsize="10,20">
              <v:shape style="position:absolute;left:10162;top:3712;width:10;height:20" coordorigin="10162,3712" coordsize="10,20" path="m10162,3731l10172,3731,10172,3712,10162,3712,10162,3731xe" filled="true" fillcolor="#000000" stroked="false">
                <v:path arrowok="t"/>
                <v:fill type="solid"/>
              </v:shape>
            </v:group>
            <v:group style="position:absolute;left:10162;top:3731;width:10;height:20" coordorigin="10162,3731" coordsize="10,20">
              <v:shape style="position:absolute;left:10162;top:3731;width:10;height:20" coordorigin="10162,3731" coordsize="10,20" path="m10162,3750l10172,3750,10172,3731,10162,3731,10162,3750xe" filled="true" fillcolor="#000000" stroked="false">
                <v:path arrowok="t"/>
                <v:fill type="solid"/>
              </v:shape>
            </v:group>
            <v:group style="position:absolute;left:10162;top:3750;width:10;height:20" coordorigin="10162,3750" coordsize="10,20">
              <v:shape style="position:absolute;left:10162;top:3750;width:10;height:20" coordorigin="10162,3750" coordsize="10,20" path="m10162,3770l10172,3770,10172,3750,10162,3750,10162,3770xe" filled="true" fillcolor="#000000" stroked="false">
                <v:path arrowok="t"/>
                <v:fill type="solid"/>
              </v:shape>
            </v:group>
            <v:group style="position:absolute;left:10162;top:3770;width:10;height:20" coordorigin="10162,3770" coordsize="10,20">
              <v:shape style="position:absolute;left:10162;top:3770;width:10;height:20" coordorigin="10162,3770" coordsize="10,20" path="m10162,3789l10172,3789,10172,3770,10162,3770,10162,3789xe" filled="true" fillcolor="#000000" stroked="false">
                <v:path arrowok="t"/>
                <v:fill type="solid"/>
              </v:shape>
            </v:group>
            <v:group style="position:absolute;left:10162;top:3789;width:10;height:20" coordorigin="10162,3789" coordsize="10,20">
              <v:shape style="position:absolute;left:10162;top:3789;width:10;height:20" coordorigin="10162,3789" coordsize="10,20" path="m10162,3808l10172,3808,10172,3789,10162,3789,10162,3808xe" filled="true" fillcolor="#000000" stroked="false">
                <v:path arrowok="t"/>
                <v:fill type="solid"/>
              </v:shape>
            </v:group>
            <v:group style="position:absolute;left:10162;top:3808;width:10;height:20" coordorigin="10162,3808" coordsize="10,20">
              <v:shape style="position:absolute;left:10162;top:3808;width:10;height:20" coordorigin="10162,3808" coordsize="10,20" path="m10162,3827l10172,3827,10172,3808,10162,3808,10162,3827xe" filled="true" fillcolor="#000000" stroked="false">
                <v:path arrowok="t"/>
                <v:fill type="solid"/>
              </v:shape>
            </v:group>
            <v:group style="position:absolute;left:10162;top:3827;width:10;height:20" coordorigin="10162,3827" coordsize="10,20">
              <v:shape style="position:absolute;left:10162;top:3827;width:10;height:20" coordorigin="10162,3827" coordsize="10,20" path="m10162,3846l10172,3846,10172,3827,10162,3827,10162,3846xe" filled="true" fillcolor="#000000" stroked="false">
                <v:path arrowok="t"/>
                <v:fill type="solid"/>
              </v:shape>
            </v:group>
            <v:group style="position:absolute;left:10162;top:3846;width:10;height:20" coordorigin="10162,3846" coordsize="10,20">
              <v:shape style="position:absolute;left:10162;top:3846;width:10;height:20" coordorigin="10162,3846" coordsize="10,20" path="m10162,3866l10172,3866,10172,3846,10162,3846,10162,3866xe" filled="true" fillcolor="#000000" stroked="false">
                <v:path arrowok="t"/>
                <v:fill type="solid"/>
              </v:shape>
            </v:group>
            <v:group style="position:absolute;left:10162;top:3873;width:10;height:2" coordorigin="10162,3873" coordsize="10,2">
              <v:shape style="position:absolute;left:10162;top:3873;width:10;height:2" coordorigin="10162,3873" coordsize="10,0" path="m10162,3873l10172,3873e" filled="false" stroked="true" strokeweight=".779999pt" strokecolor="#000000">
                <v:path arrowok="t"/>
              </v:shape>
            </v:group>
            <v:group style="position:absolute;left:11437;top:3635;width:10;height:20" coordorigin="11437,3635" coordsize="10,20">
              <v:shape style="position:absolute;left:11437;top:3635;width:10;height:20" coordorigin="11437,3635" coordsize="10,20" path="m11437,3654l11446,3654,11446,3635,11437,3635,11437,3654xe" filled="true" fillcolor="#000000" stroked="false">
                <v:path arrowok="t"/>
                <v:fill type="solid"/>
              </v:shape>
            </v:group>
            <v:group style="position:absolute;left:11437;top:3654;width:10;height:20" coordorigin="11437,3654" coordsize="10,20">
              <v:shape style="position:absolute;left:11437;top:3654;width:10;height:20" coordorigin="11437,3654" coordsize="10,20" path="m11437,3674l11446,3674,11446,3654,11437,3654,11437,3674xe" filled="true" fillcolor="#000000" stroked="false">
                <v:path arrowok="t"/>
                <v:fill type="solid"/>
              </v:shape>
            </v:group>
            <v:group style="position:absolute;left:11437;top:3674;width:10;height:20" coordorigin="11437,3674" coordsize="10,20">
              <v:shape style="position:absolute;left:11437;top:3674;width:10;height:20" coordorigin="11437,3674" coordsize="10,20" path="m11437,3693l11446,3693,11446,3674,11437,3674,11437,3693xe" filled="true" fillcolor="#000000" stroked="false">
                <v:path arrowok="t"/>
                <v:fill type="solid"/>
              </v:shape>
            </v:group>
            <v:group style="position:absolute;left:11437;top:3693;width:10;height:20" coordorigin="11437,3693" coordsize="10,20">
              <v:shape style="position:absolute;left:11437;top:3693;width:10;height:20" coordorigin="11437,3693" coordsize="10,20" path="m11437,3712l11446,3712,11446,3693,11437,3693,11437,3712xe" filled="true" fillcolor="#000000" stroked="false">
                <v:path arrowok="t"/>
                <v:fill type="solid"/>
              </v:shape>
            </v:group>
            <v:group style="position:absolute;left:11437;top:3712;width:10;height:20" coordorigin="11437,3712" coordsize="10,20">
              <v:shape style="position:absolute;left:11437;top:3712;width:10;height:20" coordorigin="11437,3712" coordsize="10,20" path="m11437,3731l11446,3731,11446,3712,11437,3712,11437,3731xe" filled="true" fillcolor="#000000" stroked="false">
                <v:path arrowok="t"/>
                <v:fill type="solid"/>
              </v:shape>
            </v:group>
            <v:group style="position:absolute;left:11437;top:3731;width:10;height:20" coordorigin="11437,3731" coordsize="10,20">
              <v:shape style="position:absolute;left:11437;top:3731;width:10;height:20" coordorigin="11437,3731" coordsize="10,20" path="m11437,3750l11446,3750,11446,3731,11437,3731,11437,3750xe" filled="true" fillcolor="#000000" stroked="false">
                <v:path arrowok="t"/>
                <v:fill type="solid"/>
              </v:shape>
            </v:group>
            <v:group style="position:absolute;left:11437;top:3750;width:10;height:20" coordorigin="11437,3750" coordsize="10,20">
              <v:shape style="position:absolute;left:11437;top:3750;width:10;height:20" coordorigin="11437,3750" coordsize="10,20" path="m11437,3770l11446,3770,11446,3750,11437,3750,11437,3770xe" filled="true" fillcolor="#000000" stroked="false">
                <v:path arrowok="t"/>
                <v:fill type="solid"/>
              </v:shape>
            </v:group>
            <v:group style="position:absolute;left:11437;top:3770;width:10;height:20" coordorigin="11437,3770" coordsize="10,20">
              <v:shape style="position:absolute;left:11437;top:3770;width:10;height:20" coordorigin="11437,3770" coordsize="10,20" path="m11437,3789l11446,3789,11446,3770,11437,3770,11437,3789xe" filled="true" fillcolor="#000000" stroked="false">
                <v:path arrowok="t"/>
                <v:fill type="solid"/>
              </v:shape>
            </v:group>
            <v:group style="position:absolute;left:11437;top:3789;width:10;height:20" coordorigin="11437,3789" coordsize="10,20">
              <v:shape style="position:absolute;left:11437;top:3789;width:10;height:20" coordorigin="11437,3789" coordsize="10,20" path="m11437,3808l11446,3808,11446,3789,11437,3789,11437,3808xe" filled="true" fillcolor="#000000" stroked="false">
                <v:path arrowok="t"/>
                <v:fill type="solid"/>
              </v:shape>
            </v:group>
            <v:group style="position:absolute;left:11437;top:3808;width:10;height:20" coordorigin="11437,3808" coordsize="10,20">
              <v:shape style="position:absolute;left:11437;top:3808;width:10;height:20" coordorigin="11437,3808" coordsize="10,20" path="m11437,3827l11446,3827,11446,3808,11437,3808,11437,3827xe" filled="true" fillcolor="#000000" stroked="false">
                <v:path arrowok="t"/>
                <v:fill type="solid"/>
              </v:shape>
            </v:group>
            <v:group style="position:absolute;left:11437;top:3827;width:10;height:20" coordorigin="11437,3827" coordsize="10,20">
              <v:shape style="position:absolute;left:11437;top:3827;width:10;height:20" coordorigin="11437,3827" coordsize="10,20" path="m11437,3846l11446,3846,11446,3827,11437,3827,11437,3846xe" filled="true" fillcolor="#000000" stroked="false">
                <v:path arrowok="t"/>
                <v:fill type="solid"/>
              </v:shape>
            </v:group>
            <v:group style="position:absolute;left:11437;top:3846;width:10;height:20" coordorigin="11437,3846" coordsize="10,20">
              <v:shape style="position:absolute;left:11437;top:3846;width:10;height:20" coordorigin="11437,3846" coordsize="10,20" path="m11437,3866l11446,3866,11446,3846,11437,3846,11437,3866xe" filled="true" fillcolor="#000000" stroked="false">
                <v:path arrowok="t"/>
                <v:fill type="solid"/>
              </v:shape>
            </v:group>
            <v:group style="position:absolute;left:11437;top:3873;width:10;height:2" coordorigin="11437,3873" coordsize="10,2">
              <v:shape style="position:absolute;left:11437;top:3873;width:10;height:2" coordorigin="11437,3873" coordsize="10,0" path="m11437,3873l11446,3873e" filled="false" stroked="true" strokeweight=".779999pt" strokecolor="#000000">
                <v:path arrowok="t"/>
              </v:shape>
            </v:group>
            <v:group style="position:absolute;left:12720;top:3635;width:10;height:20" coordorigin="12720,3635" coordsize="10,20">
              <v:shape style="position:absolute;left:12720;top:3635;width:10;height:20" coordorigin="12720,3635" coordsize="10,20" path="m12720,3654l12729,3654,12729,3635,12720,3635,12720,3654xe" filled="true" fillcolor="#000000" stroked="false">
                <v:path arrowok="t"/>
                <v:fill type="solid"/>
              </v:shape>
            </v:group>
            <v:group style="position:absolute;left:12720;top:3654;width:10;height:20" coordorigin="12720,3654" coordsize="10,20">
              <v:shape style="position:absolute;left:12720;top:3654;width:10;height:20" coordorigin="12720,3654" coordsize="10,20" path="m12720,3674l12729,3674,12729,3654,12720,3654,12720,3674xe" filled="true" fillcolor="#000000" stroked="false">
                <v:path arrowok="t"/>
                <v:fill type="solid"/>
              </v:shape>
            </v:group>
            <v:group style="position:absolute;left:12720;top:3674;width:10;height:20" coordorigin="12720,3674" coordsize="10,20">
              <v:shape style="position:absolute;left:12720;top:3674;width:10;height:20" coordorigin="12720,3674" coordsize="10,20" path="m12720,3693l12729,3693,12729,3674,12720,3674,12720,3693xe" filled="true" fillcolor="#000000" stroked="false">
                <v:path arrowok="t"/>
                <v:fill type="solid"/>
              </v:shape>
            </v:group>
            <v:group style="position:absolute;left:12720;top:3693;width:10;height:20" coordorigin="12720,3693" coordsize="10,20">
              <v:shape style="position:absolute;left:12720;top:3693;width:10;height:20" coordorigin="12720,3693" coordsize="10,20" path="m12720,3712l12729,3712,12729,3693,12720,3693,12720,3712xe" filled="true" fillcolor="#000000" stroked="false">
                <v:path arrowok="t"/>
                <v:fill type="solid"/>
              </v:shape>
            </v:group>
            <v:group style="position:absolute;left:12720;top:3712;width:10;height:20" coordorigin="12720,3712" coordsize="10,20">
              <v:shape style="position:absolute;left:12720;top:3712;width:10;height:20" coordorigin="12720,3712" coordsize="10,20" path="m12720,3731l12729,3731,12729,3712,12720,3712,12720,3731xe" filled="true" fillcolor="#000000" stroked="false">
                <v:path arrowok="t"/>
                <v:fill type="solid"/>
              </v:shape>
            </v:group>
            <v:group style="position:absolute;left:12720;top:3731;width:10;height:20" coordorigin="12720,3731" coordsize="10,20">
              <v:shape style="position:absolute;left:12720;top:3731;width:10;height:20" coordorigin="12720,3731" coordsize="10,20" path="m12720,3750l12729,3750,12729,3731,12720,3731,12720,3750xe" filled="true" fillcolor="#000000" stroked="false">
                <v:path arrowok="t"/>
                <v:fill type="solid"/>
              </v:shape>
            </v:group>
            <v:group style="position:absolute;left:12720;top:3750;width:10;height:20" coordorigin="12720,3750" coordsize="10,20">
              <v:shape style="position:absolute;left:12720;top:3750;width:10;height:20" coordorigin="12720,3750" coordsize="10,20" path="m12720,3770l12729,3770,12729,3750,12720,3750,12720,3770xe" filled="true" fillcolor="#000000" stroked="false">
                <v:path arrowok="t"/>
                <v:fill type="solid"/>
              </v:shape>
            </v:group>
            <v:group style="position:absolute;left:12720;top:3770;width:10;height:20" coordorigin="12720,3770" coordsize="10,20">
              <v:shape style="position:absolute;left:12720;top:3770;width:10;height:20" coordorigin="12720,3770" coordsize="10,20" path="m12720,3789l12729,3789,12729,3770,12720,3770,12720,3789xe" filled="true" fillcolor="#000000" stroked="false">
                <v:path arrowok="t"/>
                <v:fill type="solid"/>
              </v:shape>
            </v:group>
            <v:group style="position:absolute;left:12720;top:3789;width:10;height:20" coordorigin="12720,3789" coordsize="10,20">
              <v:shape style="position:absolute;left:12720;top:3789;width:10;height:20" coordorigin="12720,3789" coordsize="10,20" path="m12720,3808l12729,3808,12729,3789,12720,3789,12720,3808xe" filled="true" fillcolor="#000000" stroked="false">
                <v:path arrowok="t"/>
                <v:fill type="solid"/>
              </v:shape>
            </v:group>
            <v:group style="position:absolute;left:12720;top:3808;width:10;height:20" coordorigin="12720,3808" coordsize="10,20">
              <v:shape style="position:absolute;left:12720;top:3808;width:10;height:20" coordorigin="12720,3808" coordsize="10,20" path="m12720,3827l12729,3827,12729,3808,12720,3808,12720,3827xe" filled="true" fillcolor="#000000" stroked="false">
                <v:path arrowok="t"/>
                <v:fill type="solid"/>
              </v:shape>
            </v:group>
            <v:group style="position:absolute;left:12720;top:3827;width:10;height:20" coordorigin="12720,3827" coordsize="10,20">
              <v:shape style="position:absolute;left:12720;top:3827;width:10;height:20" coordorigin="12720,3827" coordsize="10,20" path="m12720,3846l12729,3846,12729,3827,12720,3827,12720,3846xe" filled="true" fillcolor="#000000" stroked="false">
                <v:path arrowok="t"/>
                <v:fill type="solid"/>
              </v:shape>
            </v:group>
            <v:group style="position:absolute;left:12720;top:3846;width:10;height:20" coordorigin="12720,3846" coordsize="10,20">
              <v:shape style="position:absolute;left:12720;top:3846;width:10;height:20" coordorigin="12720,3846" coordsize="10,20" path="m12720,3866l12729,3866,12729,3846,12720,3846,12720,3866xe" filled="true" fillcolor="#000000" stroked="false">
                <v:path arrowok="t"/>
                <v:fill type="solid"/>
              </v:shape>
            </v:group>
            <v:group style="position:absolute;left:12720;top:3873;width:10;height:2" coordorigin="12720,3873" coordsize="10,2">
              <v:shape style="position:absolute;left:12720;top:3873;width:10;height:2" coordorigin="12720,3873" coordsize="10,0" path="m12720,3873l12729,3873e" filled="false" stroked="true" strokeweight=".779999pt" strokecolor="#000000">
                <v:path arrowok="t"/>
              </v:shape>
            </v:group>
            <v:group style="position:absolute;left:14018;top:3635;width:10;height:20" coordorigin="14018,3635" coordsize="10,20">
              <v:shape style="position:absolute;left:14018;top:3635;width:10;height:20" coordorigin="14018,3635" coordsize="10,20" path="m14018,3654l14028,3654,14028,3635,14018,3635,14018,3654xe" filled="true" fillcolor="#000000" stroked="false">
                <v:path arrowok="t"/>
                <v:fill type="solid"/>
              </v:shape>
            </v:group>
            <v:group style="position:absolute;left:14018;top:3654;width:10;height:20" coordorigin="14018,3654" coordsize="10,20">
              <v:shape style="position:absolute;left:14018;top:3654;width:10;height:20" coordorigin="14018,3654" coordsize="10,20" path="m14018,3674l14028,3674,14028,3654,14018,3654,14018,3674xe" filled="true" fillcolor="#000000" stroked="false">
                <v:path arrowok="t"/>
                <v:fill type="solid"/>
              </v:shape>
            </v:group>
            <v:group style="position:absolute;left:14018;top:3674;width:10;height:20" coordorigin="14018,3674" coordsize="10,20">
              <v:shape style="position:absolute;left:14018;top:3674;width:10;height:20" coordorigin="14018,3674" coordsize="10,20" path="m14018,3693l14028,3693,14028,3674,14018,3674,14018,3693xe" filled="true" fillcolor="#000000" stroked="false">
                <v:path arrowok="t"/>
                <v:fill type="solid"/>
              </v:shape>
            </v:group>
            <v:group style="position:absolute;left:14018;top:3693;width:10;height:20" coordorigin="14018,3693" coordsize="10,20">
              <v:shape style="position:absolute;left:14018;top:3693;width:10;height:20" coordorigin="14018,3693" coordsize="10,20" path="m14018,3712l14028,3712,14028,3693,14018,3693,14018,3712xe" filled="true" fillcolor="#000000" stroked="false">
                <v:path arrowok="t"/>
                <v:fill type="solid"/>
              </v:shape>
            </v:group>
            <v:group style="position:absolute;left:14018;top:3712;width:10;height:20" coordorigin="14018,3712" coordsize="10,20">
              <v:shape style="position:absolute;left:14018;top:3712;width:10;height:20" coordorigin="14018,3712" coordsize="10,20" path="m14018,3731l14028,3731,14028,3712,14018,3712,14018,3731xe" filled="true" fillcolor="#000000" stroked="false">
                <v:path arrowok="t"/>
                <v:fill type="solid"/>
              </v:shape>
            </v:group>
            <v:group style="position:absolute;left:14018;top:3731;width:10;height:20" coordorigin="14018,3731" coordsize="10,20">
              <v:shape style="position:absolute;left:14018;top:3731;width:10;height:20" coordorigin="14018,3731" coordsize="10,20" path="m14018,3750l14028,3750,14028,3731,14018,3731,14018,3750xe" filled="true" fillcolor="#000000" stroked="false">
                <v:path arrowok="t"/>
                <v:fill type="solid"/>
              </v:shape>
            </v:group>
            <v:group style="position:absolute;left:14018;top:3750;width:10;height:20" coordorigin="14018,3750" coordsize="10,20">
              <v:shape style="position:absolute;left:14018;top:3750;width:10;height:20" coordorigin="14018,3750" coordsize="10,20" path="m14018,3770l14028,3770,14028,3750,14018,3750,14018,3770xe" filled="true" fillcolor="#000000" stroked="false">
                <v:path arrowok="t"/>
                <v:fill type="solid"/>
              </v:shape>
            </v:group>
            <v:group style="position:absolute;left:14018;top:3770;width:10;height:20" coordorigin="14018,3770" coordsize="10,20">
              <v:shape style="position:absolute;left:14018;top:3770;width:10;height:20" coordorigin="14018,3770" coordsize="10,20" path="m14018,3789l14028,3789,14028,3770,14018,3770,14018,3789xe" filled="true" fillcolor="#000000" stroked="false">
                <v:path arrowok="t"/>
                <v:fill type="solid"/>
              </v:shape>
            </v:group>
            <v:group style="position:absolute;left:14018;top:3789;width:10;height:20" coordorigin="14018,3789" coordsize="10,20">
              <v:shape style="position:absolute;left:14018;top:3789;width:10;height:20" coordorigin="14018,3789" coordsize="10,20" path="m14018,3808l14028,3808,14028,3789,14018,3789,14018,3808xe" filled="true" fillcolor="#000000" stroked="false">
                <v:path arrowok="t"/>
                <v:fill type="solid"/>
              </v:shape>
            </v:group>
            <v:group style="position:absolute;left:14018;top:3808;width:10;height:20" coordorigin="14018,3808" coordsize="10,20">
              <v:shape style="position:absolute;left:14018;top:3808;width:10;height:20" coordorigin="14018,3808" coordsize="10,20" path="m14018,3827l14028,3827,14028,3808,14018,3808,14018,3827xe" filled="true" fillcolor="#000000" stroked="false">
                <v:path arrowok="t"/>
                <v:fill type="solid"/>
              </v:shape>
            </v:group>
            <v:group style="position:absolute;left:14018;top:3827;width:10;height:20" coordorigin="14018,3827" coordsize="10,20">
              <v:shape style="position:absolute;left:14018;top:3827;width:10;height:20" coordorigin="14018,3827" coordsize="10,20" path="m14018,3846l14028,3846,14028,3827,14018,3827,14018,3846xe" filled="true" fillcolor="#000000" stroked="false">
                <v:path arrowok="t"/>
                <v:fill type="solid"/>
              </v:shape>
            </v:group>
            <v:group style="position:absolute;left:14018;top:3846;width:10;height:20" coordorigin="14018,3846" coordsize="10,20">
              <v:shape style="position:absolute;left:14018;top:3846;width:10;height:20" coordorigin="14018,3846" coordsize="10,20" path="m14018,3866l14028,3866,14028,3846,14018,3846,14018,3866xe" filled="true" fillcolor="#000000" stroked="false">
                <v:path arrowok="t"/>
                <v:fill type="solid"/>
              </v:shape>
            </v:group>
            <v:group style="position:absolute;left:14018;top:3873;width:10;height:2" coordorigin="14018,3873" coordsize="10,2">
              <v:shape style="position:absolute;left:14018;top:3873;width:10;height:2" coordorigin="14018,3873" coordsize="10,0" path="m14018,3873l14028,3873e" filled="false" stroked="true" strokeweight=".779999pt" strokecolor="#000000">
                <v:path arrowok="t"/>
              </v:shape>
              <v:shape style="position:absolute;left:1128;top:3789;width:2022;height:102" type="#_x0000_t75" stroked="false">
                <v:imagedata r:id="rId208" o:title=""/>
              </v:shape>
              <v:shape style="position:absolute;left:3126;top:3881;width:1302;height:10" type="#_x0000_t75" stroked="false">
                <v:imagedata r:id="rId173" o:title=""/>
              </v:shape>
              <v:shape style="position:absolute;left:4424;top:3881;width:635;height:10" type="#_x0000_t75" stroked="false">
                <v:imagedata r:id="rId174" o:title=""/>
              </v:shape>
              <v:shape style="position:absolute;left:5054;top:3881;width:715;height:10" type="#_x0000_t75" stroked="false">
                <v:imagedata r:id="rId170" o:title=""/>
              </v:shape>
              <v:shape style="position:absolute;left:5764;top:3881;width:570;height:10" type="#_x0000_t75" stroked="false">
                <v:imagedata r:id="rId171" o:title=""/>
              </v:shape>
              <v:shape style="position:absolute;left:6329;top:3881;width:1490;height:10" type="#_x0000_t75" stroked="false">
                <v:imagedata r:id="rId165" o:title=""/>
              </v:shape>
              <v:shape style="position:absolute;left:7815;top:3881;width:2348;height:10" type="#_x0000_t75" stroked="false">
                <v:imagedata r:id="rId203" o:title=""/>
              </v:shape>
              <v:shape style="position:absolute;left:10158;top:3881;width:1279;height:10" type="#_x0000_t75" stroked="false">
                <v:imagedata r:id="rId167" o:title=""/>
              </v:shape>
              <v:shape style="position:absolute;left:11432;top:3881;width:3958;height:10" type="#_x0000_t75" stroked="false">
                <v:imagedata r:id="rId175" o:title=""/>
              </v:shape>
            </v:group>
            <v:group style="position:absolute;left:3131;top:3891;width:10;height:20" coordorigin="3131,3891" coordsize="10,20">
              <v:shape style="position:absolute;left:3131;top:3891;width:10;height:20" coordorigin="3131,3891" coordsize="10,20" path="m3131,3910l3141,3910,3141,3891,3131,3891,3131,3910xe" filled="true" fillcolor="#000000" stroked="false">
                <v:path arrowok="t"/>
                <v:fill type="solid"/>
              </v:shape>
            </v:group>
            <v:group style="position:absolute;left:3131;top:3910;width:10;height:20" coordorigin="3131,3910" coordsize="10,20">
              <v:shape style="position:absolute;left:3131;top:3910;width:10;height:20" coordorigin="3131,3910" coordsize="10,20" path="m3131,3929l3141,3929,3141,3910,3131,3910,3131,3929xe" filled="true" fillcolor="#000000" stroked="false">
                <v:path arrowok="t"/>
                <v:fill type="solid"/>
              </v:shape>
            </v:group>
            <v:group style="position:absolute;left:3131;top:3929;width:10;height:20" coordorigin="3131,3929" coordsize="10,20">
              <v:shape style="position:absolute;left:3131;top:3929;width:10;height:20" coordorigin="3131,3929" coordsize="10,20" path="m3131,3948l3141,3948,3141,3929,3131,3929,3131,3948xe" filled="true" fillcolor="#000000" stroked="false">
                <v:path arrowok="t"/>
                <v:fill type="solid"/>
              </v:shape>
            </v:group>
            <v:group style="position:absolute;left:3131;top:3948;width:10;height:20" coordorigin="3131,3948" coordsize="10,20">
              <v:shape style="position:absolute;left:3131;top:3948;width:10;height:20" coordorigin="3131,3948" coordsize="10,20" path="m3131,3968l3141,3968,3141,3948,3131,3948,3131,3968xe" filled="true" fillcolor="#000000" stroked="false">
                <v:path arrowok="t"/>
                <v:fill type="solid"/>
              </v:shape>
            </v:group>
            <v:group style="position:absolute;left:3131;top:3968;width:10;height:20" coordorigin="3131,3968" coordsize="10,20">
              <v:shape style="position:absolute;left:3131;top:3968;width:10;height:20" coordorigin="3131,3968" coordsize="10,20" path="m3131,3987l3141,3987,3141,3968,3131,3968,3131,3987xe" filled="true" fillcolor="#000000" stroked="false">
                <v:path arrowok="t"/>
                <v:fill type="solid"/>
              </v:shape>
            </v:group>
            <v:group style="position:absolute;left:3131;top:3987;width:10;height:20" coordorigin="3131,3987" coordsize="10,20">
              <v:shape style="position:absolute;left:3131;top:3987;width:10;height:20" coordorigin="3131,3987" coordsize="10,20" path="m3131,4006l3141,4006,3141,3987,3131,3987,3131,4006xe" filled="true" fillcolor="#000000" stroked="false">
                <v:path arrowok="t"/>
                <v:fill type="solid"/>
              </v:shape>
            </v:group>
            <v:group style="position:absolute;left:3131;top:4006;width:10;height:20" coordorigin="3131,4006" coordsize="10,20">
              <v:shape style="position:absolute;left:3131;top:4006;width:10;height:20" coordorigin="3131,4006" coordsize="10,20" path="m3131,4025l3141,4025,3141,4006,3131,4006,3131,4025xe" filled="true" fillcolor="#000000" stroked="false">
                <v:path arrowok="t"/>
                <v:fill type="solid"/>
              </v:shape>
            </v:group>
            <v:group style="position:absolute;left:3131;top:4025;width:10;height:20" coordorigin="3131,4025" coordsize="10,20">
              <v:shape style="position:absolute;left:3131;top:4025;width:10;height:20" coordorigin="3131,4025" coordsize="10,20" path="m3131,4044l3141,4044,3141,4025,3131,4025,3131,4044xe" filled="true" fillcolor="#000000" stroked="false">
                <v:path arrowok="t"/>
                <v:fill type="solid"/>
              </v:shape>
            </v:group>
            <v:group style="position:absolute;left:4428;top:3891;width:10;height:20" coordorigin="4428,3891" coordsize="10,20">
              <v:shape style="position:absolute;left:4428;top:3891;width:10;height:20" coordorigin="4428,3891" coordsize="10,20" path="m4428,3910l4438,3910,4438,3891,4428,3891,4428,3910xe" filled="true" fillcolor="#000000" stroked="false">
                <v:path arrowok="t"/>
                <v:fill type="solid"/>
              </v:shape>
            </v:group>
            <v:group style="position:absolute;left:4428;top:3910;width:10;height:20" coordorigin="4428,3910" coordsize="10,20">
              <v:shape style="position:absolute;left:4428;top:3910;width:10;height:20" coordorigin="4428,3910" coordsize="10,20" path="m4428,3929l4438,3929,4438,3910,4428,3910,4428,3929xe" filled="true" fillcolor="#000000" stroked="false">
                <v:path arrowok="t"/>
                <v:fill type="solid"/>
              </v:shape>
            </v:group>
            <v:group style="position:absolute;left:4428;top:3929;width:10;height:20" coordorigin="4428,3929" coordsize="10,20">
              <v:shape style="position:absolute;left:4428;top:3929;width:10;height:20" coordorigin="4428,3929" coordsize="10,20" path="m4428,3948l4438,3948,4438,3929,4428,3929,4428,3948xe" filled="true" fillcolor="#000000" stroked="false">
                <v:path arrowok="t"/>
                <v:fill type="solid"/>
              </v:shape>
            </v:group>
            <v:group style="position:absolute;left:4428;top:3948;width:10;height:20" coordorigin="4428,3948" coordsize="10,20">
              <v:shape style="position:absolute;left:4428;top:3948;width:10;height:20" coordorigin="4428,3948" coordsize="10,20" path="m4428,3968l4438,3968,4438,3948,4428,3948,4428,3968xe" filled="true" fillcolor="#000000" stroked="false">
                <v:path arrowok="t"/>
                <v:fill type="solid"/>
              </v:shape>
            </v:group>
            <v:group style="position:absolute;left:4428;top:3968;width:10;height:20" coordorigin="4428,3968" coordsize="10,20">
              <v:shape style="position:absolute;left:4428;top:3968;width:10;height:20" coordorigin="4428,3968" coordsize="10,20" path="m4428,3987l4438,3987,4438,3968,4428,3968,4428,3987xe" filled="true" fillcolor="#000000" stroked="false">
                <v:path arrowok="t"/>
                <v:fill type="solid"/>
              </v:shape>
            </v:group>
            <v:group style="position:absolute;left:4428;top:3987;width:10;height:20" coordorigin="4428,3987" coordsize="10,20">
              <v:shape style="position:absolute;left:4428;top:3987;width:10;height:20" coordorigin="4428,3987" coordsize="10,20" path="m4428,4006l4438,4006,4438,3987,4428,3987,4428,4006xe" filled="true" fillcolor="#000000" stroked="false">
                <v:path arrowok="t"/>
                <v:fill type="solid"/>
              </v:shape>
            </v:group>
            <v:group style="position:absolute;left:4428;top:4006;width:10;height:20" coordorigin="4428,4006" coordsize="10,20">
              <v:shape style="position:absolute;left:4428;top:4006;width:10;height:20" coordorigin="4428,4006" coordsize="10,20" path="m4428,4025l4438,4025,4438,4006,4428,4006,4428,4025xe" filled="true" fillcolor="#000000" stroked="false">
                <v:path arrowok="t"/>
                <v:fill type="solid"/>
              </v:shape>
            </v:group>
            <v:group style="position:absolute;left:4428;top:4025;width:10;height:20" coordorigin="4428,4025" coordsize="10,20">
              <v:shape style="position:absolute;left:4428;top:4025;width:10;height:20" coordorigin="4428,4025" coordsize="10,20" path="m4428,4044l4438,4044,4438,4025,4428,4025,4428,4044xe" filled="true" fillcolor="#000000" stroked="false">
                <v:path arrowok="t"/>
                <v:fill type="solid"/>
              </v:shape>
            </v:group>
            <v:group style="position:absolute;left:4428;top:4044;width:10;height:20" coordorigin="4428,4044" coordsize="10,20">
              <v:shape style="position:absolute;left:4428;top:4044;width:10;height:20" coordorigin="4428,4044" coordsize="10,20" path="m4428,4064l4438,4064,4438,4044,4428,4044,4428,4064xe" filled="true" fillcolor="#000000" stroked="false">
                <v:path arrowok="t"/>
                <v:fill type="solid"/>
              </v:shape>
            </v:group>
            <v:group style="position:absolute;left:4428;top:4064;width:10;height:20" coordorigin="4428,4064" coordsize="10,20">
              <v:shape style="position:absolute;left:4428;top:4064;width:10;height:20" coordorigin="4428,4064" coordsize="10,20" path="m4428,4083l4438,4083,4438,4064,4428,4064,4428,4083xe" filled="true" fillcolor="#000000" stroked="false">
                <v:path arrowok="t"/>
                <v:fill type="solid"/>
              </v:shape>
            </v:group>
            <v:group style="position:absolute;left:4428;top:4083;width:10;height:20" coordorigin="4428,4083" coordsize="10,20">
              <v:shape style="position:absolute;left:4428;top:4083;width:10;height:20" coordorigin="4428,4083" coordsize="10,20" path="m4428,4102l4438,4102,4438,4083,4428,4083,4428,4102xe" filled="true" fillcolor="#000000" stroked="false">
                <v:path arrowok="t"/>
                <v:fill type="solid"/>
              </v:shape>
            </v:group>
            <v:group style="position:absolute;left:4428;top:4102;width:10;height:20" coordorigin="4428,4102" coordsize="10,20">
              <v:shape style="position:absolute;left:4428;top:4102;width:10;height:20" coordorigin="4428,4102" coordsize="10,20" path="m4428,4121l4438,4121,4438,4102,4428,4102,4428,4121xe" filled="true" fillcolor="#000000" stroked="false">
                <v:path arrowok="t"/>
                <v:fill type="solid"/>
              </v:shape>
            </v:group>
            <v:group style="position:absolute;left:4428;top:4128;width:10;height:2" coordorigin="4428,4128" coordsize="10,2">
              <v:shape style="position:absolute;left:4428;top:4128;width:10;height:2" coordorigin="4428,4128" coordsize="10,0" path="m4428,4128l4438,4128e" filled="false" stroked="true" strokeweight=".720001pt" strokecolor="#000000">
                <v:path arrowok="t"/>
              </v:shape>
            </v:group>
            <v:group style="position:absolute;left:5058;top:3891;width:10;height:20" coordorigin="5058,3891" coordsize="10,20">
              <v:shape style="position:absolute;left:5058;top:3891;width:10;height:20" coordorigin="5058,3891" coordsize="10,20" path="m5058,3910l5068,3910,5068,3891,5058,3891,5058,3910xe" filled="true" fillcolor="#000000" stroked="false">
                <v:path arrowok="t"/>
                <v:fill type="solid"/>
              </v:shape>
            </v:group>
            <v:group style="position:absolute;left:5058;top:3910;width:10;height:20" coordorigin="5058,3910" coordsize="10,20">
              <v:shape style="position:absolute;left:5058;top:3910;width:10;height:20" coordorigin="5058,3910" coordsize="10,20" path="m5058,3929l5068,3929,5068,3910,5058,3910,5058,3929xe" filled="true" fillcolor="#000000" stroked="false">
                <v:path arrowok="t"/>
                <v:fill type="solid"/>
              </v:shape>
            </v:group>
            <v:group style="position:absolute;left:5058;top:3929;width:10;height:20" coordorigin="5058,3929" coordsize="10,20">
              <v:shape style="position:absolute;left:5058;top:3929;width:10;height:20" coordorigin="5058,3929" coordsize="10,20" path="m5058,3948l5068,3948,5068,3929,5058,3929,5058,3948xe" filled="true" fillcolor="#000000" stroked="false">
                <v:path arrowok="t"/>
                <v:fill type="solid"/>
              </v:shape>
            </v:group>
            <v:group style="position:absolute;left:5058;top:3948;width:10;height:20" coordorigin="5058,3948" coordsize="10,20">
              <v:shape style="position:absolute;left:5058;top:3948;width:10;height:20" coordorigin="5058,3948" coordsize="10,20" path="m5058,3968l5068,3968,5068,3948,5058,3948,5058,3968xe" filled="true" fillcolor="#000000" stroked="false">
                <v:path arrowok="t"/>
                <v:fill type="solid"/>
              </v:shape>
            </v:group>
            <v:group style="position:absolute;left:5058;top:3968;width:10;height:20" coordorigin="5058,3968" coordsize="10,20">
              <v:shape style="position:absolute;left:5058;top:3968;width:10;height:20" coordorigin="5058,3968" coordsize="10,20" path="m5058,3987l5068,3987,5068,3968,5058,3968,5058,3987xe" filled="true" fillcolor="#000000" stroked="false">
                <v:path arrowok="t"/>
                <v:fill type="solid"/>
              </v:shape>
            </v:group>
            <v:group style="position:absolute;left:5058;top:3987;width:10;height:20" coordorigin="5058,3987" coordsize="10,20">
              <v:shape style="position:absolute;left:5058;top:3987;width:10;height:20" coordorigin="5058,3987" coordsize="10,20" path="m5058,4006l5068,4006,5068,3987,5058,3987,5058,4006xe" filled="true" fillcolor="#000000" stroked="false">
                <v:path arrowok="t"/>
                <v:fill type="solid"/>
              </v:shape>
            </v:group>
            <v:group style="position:absolute;left:5058;top:4006;width:10;height:20" coordorigin="5058,4006" coordsize="10,20">
              <v:shape style="position:absolute;left:5058;top:4006;width:10;height:20" coordorigin="5058,4006" coordsize="10,20" path="m5058,4025l5068,4025,5068,4006,5058,4006,5058,4025xe" filled="true" fillcolor="#000000" stroked="false">
                <v:path arrowok="t"/>
                <v:fill type="solid"/>
              </v:shape>
            </v:group>
            <v:group style="position:absolute;left:5058;top:4025;width:10;height:20" coordorigin="5058,4025" coordsize="10,20">
              <v:shape style="position:absolute;left:5058;top:4025;width:10;height:20" coordorigin="5058,4025" coordsize="10,20" path="m5058,4044l5068,4044,5068,4025,5058,4025,5058,4044xe" filled="true" fillcolor="#000000" stroked="false">
                <v:path arrowok="t"/>
                <v:fill type="solid"/>
              </v:shape>
            </v:group>
            <v:group style="position:absolute;left:5058;top:4044;width:10;height:20" coordorigin="5058,4044" coordsize="10,20">
              <v:shape style="position:absolute;left:5058;top:4044;width:10;height:20" coordorigin="5058,4044" coordsize="10,20" path="m5058,4064l5068,4064,5068,4044,5058,4044,5058,4064xe" filled="true" fillcolor="#000000" stroked="false">
                <v:path arrowok="t"/>
                <v:fill type="solid"/>
              </v:shape>
            </v:group>
            <v:group style="position:absolute;left:5058;top:4064;width:10;height:20" coordorigin="5058,4064" coordsize="10,20">
              <v:shape style="position:absolute;left:5058;top:4064;width:10;height:20" coordorigin="5058,4064" coordsize="10,20" path="m5058,4083l5068,4083,5068,4064,5058,4064,5058,4083xe" filled="true" fillcolor="#000000" stroked="false">
                <v:path arrowok="t"/>
                <v:fill type="solid"/>
              </v:shape>
            </v:group>
            <v:group style="position:absolute;left:5058;top:4083;width:10;height:20" coordorigin="5058,4083" coordsize="10,20">
              <v:shape style="position:absolute;left:5058;top:4083;width:10;height:20" coordorigin="5058,4083" coordsize="10,20" path="m5058,4102l5068,4102,5068,4083,5058,4083,5058,4102xe" filled="true" fillcolor="#000000" stroked="false">
                <v:path arrowok="t"/>
                <v:fill type="solid"/>
              </v:shape>
            </v:group>
            <v:group style="position:absolute;left:5058;top:4102;width:10;height:20" coordorigin="5058,4102" coordsize="10,20">
              <v:shape style="position:absolute;left:5058;top:4102;width:10;height:20" coordorigin="5058,4102" coordsize="10,20" path="m5058,4121l5068,4121,5068,4102,5058,4102,5058,4121xe" filled="true" fillcolor="#000000" stroked="false">
                <v:path arrowok="t"/>
                <v:fill type="solid"/>
              </v:shape>
            </v:group>
            <v:group style="position:absolute;left:5058;top:4128;width:10;height:2" coordorigin="5058,4128" coordsize="10,2">
              <v:shape style="position:absolute;left:5058;top:4128;width:10;height:2" coordorigin="5058,4128" coordsize="10,0" path="m5058,4128l5068,4128e" filled="false" stroked="true" strokeweight=".720001pt" strokecolor="#000000">
                <v:path arrowok="t"/>
              </v:shape>
            </v:group>
            <v:group style="position:absolute;left:5769;top:3891;width:10;height:20" coordorigin="5769,3891" coordsize="10,20">
              <v:shape style="position:absolute;left:5769;top:3891;width:10;height:20" coordorigin="5769,3891" coordsize="10,20" path="m5769,3910l5778,3910,5778,3891,5769,3891,5769,3910xe" filled="true" fillcolor="#000000" stroked="false">
                <v:path arrowok="t"/>
                <v:fill type="solid"/>
              </v:shape>
            </v:group>
            <v:group style="position:absolute;left:5769;top:3910;width:10;height:20" coordorigin="5769,3910" coordsize="10,20">
              <v:shape style="position:absolute;left:5769;top:3910;width:10;height:20" coordorigin="5769,3910" coordsize="10,20" path="m5769,3929l5778,3929,5778,3910,5769,3910,5769,3929xe" filled="true" fillcolor="#000000" stroked="false">
                <v:path arrowok="t"/>
                <v:fill type="solid"/>
              </v:shape>
            </v:group>
            <v:group style="position:absolute;left:5769;top:3929;width:10;height:20" coordorigin="5769,3929" coordsize="10,20">
              <v:shape style="position:absolute;left:5769;top:3929;width:10;height:20" coordorigin="5769,3929" coordsize="10,20" path="m5769,3948l5778,3948,5778,3929,5769,3929,5769,3948xe" filled="true" fillcolor="#000000" stroked="false">
                <v:path arrowok="t"/>
                <v:fill type="solid"/>
              </v:shape>
            </v:group>
            <v:group style="position:absolute;left:5769;top:3948;width:10;height:20" coordorigin="5769,3948" coordsize="10,20">
              <v:shape style="position:absolute;left:5769;top:3948;width:10;height:20" coordorigin="5769,3948" coordsize="10,20" path="m5769,3968l5778,3968,5778,3948,5769,3948,5769,3968xe" filled="true" fillcolor="#000000" stroked="false">
                <v:path arrowok="t"/>
                <v:fill type="solid"/>
              </v:shape>
            </v:group>
            <v:group style="position:absolute;left:5769;top:3968;width:10;height:20" coordorigin="5769,3968" coordsize="10,20">
              <v:shape style="position:absolute;left:5769;top:3968;width:10;height:20" coordorigin="5769,3968" coordsize="10,20" path="m5769,3987l5778,3987,5778,3968,5769,3968,5769,3987xe" filled="true" fillcolor="#000000" stroked="false">
                <v:path arrowok="t"/>
                <v:fill type="solid"/>
              </v:shape>
            </v:group>
            <v:group style="position:absolute;left:5769;top:3987;width:10;height:20" coordorigin="5769,3987" coordsize="10,20">
              <v:shape style="position:absolute;left:5769;top:3987;width:10;height:20" coordorigin="5769,3987" coordsize="10,20" path="m5769,4006l5778,4006,5778,3987,5769,3987,5769,4006xe" filled="true" fillcolor="#000000" stroked="false">
                <v:path arrowok="t"/>
                <v:fill type="solid"/>
              </v:shape>
            </v:group>
            <v:group style="position:absolute;left:5769;top:4006;width:10;height:20" coordorigin="5769,4006" coordsize="10,20">
              <v:shape style="position:absolute;left:5769;top:4006;width:10;height:20" coordorigin="5769,4006" coordsize="10,20" path="m5769,4025l5778,4025,5778,4006,5769,4006,5769,4025xe" filled="true" fillcolor="#000000" stroked="false">
                <v:path arrowok="t"/>
                <v:fill type="solid"/>
              </v:shape>
            </v:group>
            <v:group style="position:absolute;left:5769;top:4025;width:10;height:20" coordorigin="5769,4025" coordsize="10,20">
              <v:shape style="position:absolute;left:5769;top:4025;width:10;height:20" coordorigin="5769,4025" coordsize="10,20" path="m5769,4044l5778,4044,5778,4025,5769,4025,5769,4044xe" filled="true" fillcolor="#000000" stroked="false">
                <v:path arrowok="t"/>
                <v:fill type="solid"/>
              </v:shape>
            </v:group>
            <v:group style="position:absolute;left:5769;top:4044;width:10;height:20" coordorigin="5769,4044" coordsize="10,20">
              <v:shape style="position:absolute;left:5769;top:4044;width:10;height:20" coordorigin="5769,4044" coordsize="10,20" path="m5769,4064l5778,4064,5778,4044,5769,4044,5769,4064xe" filled="true" fillcolor="#000000" stroked="false">
                <v:path arrowok="t"/>
                <v:fill type="solid"/>
              </v:shape>
            </v:group>
            <v:group style="position:absolute;left:5769;top:4064;width:10;height:20" coordorigin="5769,4064" coordsize="10,20">
              <v:shape style="position:absolute;left:5769;top:4064;width:10;height:20" coordorigin="5769,4064" coordsize="10,20" path="m5769,4083l5778,4083,5778,4064,5769,4064,5769,4083xe" filled="true" fillcolor="#000000" stroked="false">
                <v:path arrowok="t"/>
                <v:fill type="solid"/>
              </v:shape>
            </v:group>
            <v:group style="position:absolute;left:5769;top:4083;width:10;height:20" coordorigin="5769,4083" coordsize="10,20">
              <v:shape style="position:absolute;left:5769;top:4083;width:10;height:20" coordorigin="5769,4083" coordsize="10,20" path="m5769,4102l5778,4102,5778,4083,5769,4083,5769,4102xe" filled="true" fillcolor="#000000" stroked="false">
                <v:path arrowok="t"/>
                <v:fill type="solid"/>
              </v:shape>
            </v:group>
            <v:group style="position:absolute;left:5769;top:4102;width:10;height:20" coordorigin="5769,4102" coordsize="10,20">
              <v:shape style="position:absolute;left:5769;top:4102;width:10;height:20" coordorigin="5769,4102" coordsize="10,20" path="m5769,4121l5778,4121,5778,4102,5769,4102,5769,4121xe" filled="true" fillcolor="#000000" stroked="false">
                <v:path arrowok="t"/>
                <v:fill type="solid"/>
              </v:shape>
            </v:group>
            <v:group style="position:absolute;left:5769;top:4128;width:10;height:2" coordorigin="5769,4128" coordsize="10,2">
              <v:shape style="position:absolute;left:5769;top:4128;width:10;height:2" coordorigin="5769,4128" coordsize="10,0" path="m5769,4128l5778,4128e" filled="false" stroked="true" strokeweight=".720001pt" strokecolor="#000000">
                <v:path arrowok="t"/>
              </v:shape>
            </v:group>
            <v:group style="position:absolute;left:6334;top:3891;width:10;height:20" coordorigin="6334,3891" coordsize="10,20">
              <v:shape style="position:absolute;left:6334;top:3891;width:10;height:20" coordorigin="6334,3891" coordsize="10,20" path="m6334,3910l6344,3910,6344,3891,6334,3891,6334,3910xe" filled="true" fillcolor="#000000" stroked="false">
                <v:path arrowok="t"/>
                <v:fill type="solid"/>
              </v:shape>
            </v:group>
            <v:group style="position:absolute;left:6334;top:3910;width:10;height:20" coordorigin="6334,3910" coordsize="10,20">
              <v:shape style="position:absolute;left:6334;top:3910;width:10;height:20" coordorigin="6334,3910" coordsize="10,20" path="m6334,3929l6344,3929,6344,3910,6334,3910,6334,3929xe" filled="true" fillcolor="#000000" stroked="false">
                <v:path arrowok="t"/>
                <v:fill type="solid"/>
              </v:shape>
            </v:group>
            <v:group style="position:absolute;left:6334;top:3929;width:10;height:20" coordorigin="6334,3929" coordsize="10,20">
              <v:shape style="position:absolute;left:6334;top:3929;width:10;height:20" coordorigin="6334,3929" coordsize="10,20" path="m6334,3948l6344,3948,6344,3929,6334,3929,6334,3948xe" filled="true" fillcolor="#000000" stroked="false">
                <v:path arrowok="t"/>
                <v:fill type="solid"/>
              </v:shape>
            </v:group>
            <v:group style="position:absolute;left:6334;top:3948;width:10;height:20" coordorigin="6334,3948" coordsize="10,20">
              <v:shape style="position:absolute;left:6334;top:3948;width:10;height:20" coordorigin="6334,3948" coordsize="10,20" path="m6334,3968l6344,3968,6344,3948,6334,3948,6334,3968xe" filled="true" fillcolor="#000000" stroked="false">
                <v:path arrowok="t"/>
                <v:fill type="solid"/>
              </v:shape>
            </v:group>
            <v:group style="position:absolute;left:6334;top:3968;width:10;height:20" coordorigin="6334,3968" coordsize="10,20">
              <v:shape style="position:absolute;left:6334;top:3968;width:10;height:20" coordorigin="6334,3968" coordsize="10,20" path="m6334,3987l6344,3987,6344,3968,6334,3968,6334,3987xe" filled="true" fillcolor="#000000" stroked="false">
                <v:path arrowok="t"/>
                <v:fill type="solid"/>
              </v:shape>
            </v:group>
            <v:group style="position:absolute;left:6334;top:3987;width:10;height:20" coordorigin="6334,3987" coordsize="10,20">
              <v:shape style="position:absolute;left:6334;top:3987;width:10;height:20" coordorigin="6334,3987" coordsize="10,20" path="m6334,4006l6344,4006,6344,3987,6334,3987,6334,4006xe" filled="true" fillcolor="#000000" stroked="false">
                <v:path arrowok="t"/>
                <v:fill type="solid"/>
              </v:shape>
            </v:group>
            <v:group style="position:absolute;left:6334;top:4006;width:10;height:20" coordorigin="6334,4006" coordsize="10,20">
              <v:shape style="position:absolute;left:6334;top:4006;width:10;height:20" coordorigin="6334,4006" coordsize="10,20" path="m6334,4025l6344,4025,6344,4006,6334,4006,6334,4025xe" filled="true" fillcolor="#000000" stroked="false">
                <v:path arrowok="t"/>
                <v:fill type="solid"/>
              </v:shape>
            </v:group>
            <v:group style="position:absolute;left:6334;top:4025;width:10;height:20" coordorigin="6334,4025" coordsize="10,20">
              <v:shape style="position:absolute;left:6334;top:4025;width:10;height:20" coordorigin="6334,4025" coordsize="10,20" path="m6334,4044l6344,4044,6344,4025,6334,4025,6334,4044xe" filled="true" fillcolor="#000000" stroked="false">
                <v:path arrowok="t"/>
                <v:fill type="solid"/>
              </v:shape>
            </v:group>
            <v:group style="position:absolute;left:6334;top:4044;width:10;height:20" coordorigin="6334,4044" coordsize="10,20">
              <v:shape style="position:absolute;left:6334;top:4044;width:10;height:20" coordorigin="6334,4044" coordsize="10,20" path="m6334,4064l6344,4064,6344,4044,6334,4044,6334,4064xe" filled="true" fillcolor="#000000" stroked="false">
                <v:path arrowok="t"/>
                <v:fill type="solid"/>
              </v:shape>
            </v:group>
            <v:group style="position:absolute;left:6334;top:4064;width:10;height:20" coordorigin="6334,4064" coordsize="10,20">
              <v:shape style="position:absolute;left:6334;top:4064;width:10;height:20" coordorigin="6334,4064" coordsize="10,20" path="m6334,4083l6344,4083,6344,4064,6334,4064,6334,4083xe" filled="true" fillcolor="#000000" stroked="false">
                <v:path arrowok="t"/>
                <v:fill type="solid"/>
              </v:shape>
            </v:group>
            <v:group style="position:absolute;left:6334;top:4083;width:10;height:20" coordorigin="6334,4083" coordsize="10,20">
              <v:shape style="position:absolute;left:6334;top:4083;width:10;height:20" coordorigin="6334,4083" coordsize="10,20" path="m6334,4102l6344,4102,6344,4083,6334,4083,6334,4102xe" filled="true" fillcolor="#000000" stroked="false">
                <v:path arrowok="t"/>
                <v:fill type="solid"/>
              </v:shape>
            </v:group>
            <v:group style="position:absolute;left:6334;top:4102;width:10;height:20" coordorigin="6334,4102" coordsize="10,20">
              <v:shape style="position:absolute;left:6334;top:4102;width:10;height:20" coordorigin="6334,4102" coordsize="10,20" path="m6334,4121l6344,4121,6344,4102,6334,4102,6334,4121xe" filled="true" fillcolor="#000000" stroked="false">
                <v:path arrowok="t"/>
                <v:fill type="solid"/>
              </v:shape>
            </v:group>
            <v:group style="position:absolute;left:6334;top:4128;width:10;height:2" coordorigin="6334,4128" coordsize="10,2">
              <v:shape style="position:absolute;left:6334;top:4128;width:10;height:2" coordorigin="6334,4128" coordsize="10,0" path="m6334,4128l6344,4128e" filled="false" stroked="true" strokeweight=".720001pt" strokecolor="#000000">
                <v:path arrowok="t"/>
              </v:shape>
            </v:group>
            <v:group style="position:absolute;left:7820;top:3891;width:10;height:20" coordorigin="7820,3891" coordsize="10,20">
              <v:shape style="position:absolute;left:7820;top:3891;width:10;height:20" coordorigin="7820,3891" coordsize="10,20" path="m7820,3910l7829,3910,7829,3891,7820,3891,7820,3910xe" filled="true" fillcolor="#000000" stroked="false">
                <v:path arrowok="t"/>
                <v:fill type="solid"/>
              </v:shape>
            </v:group>
            <v:group style="position:absolute;left:7820;top:3910;width:10;height:20" coordorigin="7820,3910" coordsize="10,20">
              <v:shape style="position:absolute;left:7820;top:3910;width:10;height:20" coordorigin="7820,3910" coordsize="10,20" path="m7820,3929l7829,3929,7829,3910,7820,3910,7820,3929xe" filled="true" fillcolor="#000000" stroked="false">
                <v:path arrowok="t"/>
                <v:fill type="solid"/>
              </v:shape>
            </v:group>
            <v:group style="position:absolute;left:7820;top:3929;width:10;height:20" coordorigin="7820,3929" coordsize="10,20">
              <v:shape style="position:absolute;left:7820;top:3929;width:10;height:20" coordorigin="7820,3929" coordsize="10,20" path="m7820,3948l7829,3948,7829,3929,7820,3929,7820,3948xe" filled="true" fillcolor="#000000" stroked="false">
                <v:path arrowok="t"/>
                <v:fill type="solid"/>
              </v:shape>
            </v:group>
            <v:group style="position:absolute;left:7820;top:3948;width:10;height:20" coordorigin="7820,3948" coordsize="10,20">
              <v:shape style="position:absolute;left:7820;top:3948;width:10;height:20" coordorigin="7820,3948" coordsize="10,20" path="m7820,3968l7829,3968,7829,3948,7820,3948,7820,3968xe" filled="true" fillcolor="#000000" stroked="false">
                <v:path arrowok="t"/>
                <v:fill type="solid"/>
              </v:shape>
            </v:group>
            <v:group style="position:absolute;left:7820;top:3968;width:10;height:20" coordorigin="7820,3968" coordsize="10,20">
              <v:shape style="position:absolute;left:7820;top:3968;width:10;height:20" coordorigin="7820,3968" coordsize="10,20" path="m7820,3987l7829,3987,7829,3968,7820,3968,7820,3987xe" filled="true" fillcolor="#000000" stroked="false">
                <v:path arrowok="t"/>
                <v:fill type="solid"/>
              </v:shape>
            </v:group>
            <v:group style="position:absolute;left:7820;top:3987;width:10;height:20" coordorigin="7820,3987" coordsize="10,20">
              <v:shape style="position:absolute;left:7820;top:3987;width:10;height:20" coordorigin="7820,3987" coordsize="10,20" path="m7820,4006l7829,4006,7829,3987,7820,3987,7820,4006xe" filled="true" fillcolor="#000000" stroked="false">
                <v:path arrowok="t"/>
                <v:fill type="solid"/>
              </v:shape>
            </v:group>
            <v:group style="position:absolute;left:7820;top:4006;width:10;height:20" coordorigin="7820,4006" coordsize="10,20">
              <v:shape style="position:absolute;left:7820;top:4006;width:10;height:20" coordorigin="7820,4006" coordsize="10,20" path="m7820,4025l7829,4025,7829,4006,7820,4006,7820,4025xe" filled="true" fillcolor="#000000" stroked="false">
                <v:path arrowok="t"/>
                <v:fill type="solid"/>
              </v:shape>
            </v:group>
            <v:group style="position:absolute;left:7820;top:4025;width:10;height:20" coordorigin="7820,4025" coordsize="10,20">
              <v:shape style="position:absolute;left:7820;top:4025;width:10;height:20" coordorigin="7820,4025" coordsize="10,20" path="m7820,4044l7829,4044,7829,4025,7820,4025,7820,4044xe" filled="true" fillcolor="#000000" stroked="false">
                <v:path arrowok="t"/>
                <v:fill type="solid"/>
              </v:shape>
            </v:group>
            <v:group style="position:absolute;left:7820;top:4044;width:10;height:20" coordorigin="7820,4044" coordsize="10,20">
              <v:shape style="position:absolute;left:7820;top:4044;width:10;height:20" coordorigin="7820,4044" coordsize="10,20" path="m7820,4064l7829,4064,7829,4044,7820,4044,7820,4064xe" filled="true" fillcolor="#000000" stroked="false">
                <v:path arrowok="t"/>
                <v:fill type="solid"/>
              </v:shape>
            </v:group>
            <v:group style="position:absolute;left:7820;top:4064;width:10;height:20" coordorigin="7820,4064" coordsize="10,20">
              <v:shape style="position:absolute;left:7820;top:4064;width:10;height:20" coordorigin="7820,4064" coordsize="10,20" path="m7820,4083l7829,4083,7829,4064,7820,4064,7820,4083xe" filled="true" fillcolor="#000000" stroked="false">
                <v:path arrowok="t"/>
                <v:fill type="solid"/>
              </v:shape>
            </v:group>
            <v:group style="position:absolute;left:7820;top:4083;width:10;height:20" coordorigin="7820,4083" coordsize="10,20">
              <v:shape style="position:absolute;left:7820;top:4083;width:10;height:20" coordorigin="7820,4083" coordsize="10,20" path="m7820,4102l7829,4102,7829,4083,7820,4083,7820,4102xe" filled="true" fillcolor="#000000" stroked="false">
                <v:path arrowok="t"/>
                <v:fill type="solid"/>
              </v:shape>
            </v:group>
            <v:group style="position:absolute;left:7820;top:4102;width:10;height:20" coordorigin="7820,4102" coordsize="10,20">
              <v:shape style="position:absolute;left:7820;top:4102;width:10;height:20" coordorigin="7820,4102" coordsize="10,20" path="m7820,4121l7829,4121,7829,4102,7820,4102,7820,4121xe" filled="true" fillcolor="#000000" stroked="false">
                <v:path arrowok="t"/>
                <v:fill type="solid"/>
              </v:shape>
            </v:group>
            <v:group style="position:absolute;left:7820;top:4128;width:10;height:2" coordorigin="7820,4128" coordsize="10,2">
              <v:shape style="position:absolute;left:7820;top:4128;width:10;height:2" coordorigin="7820,4128" coordsize="10,0" path="m7820,4128l7829,4128e" filled="false" stroked="true" strokeweight=".720001pt" strokecolor="#000000">
                <v:path arrowok="t"/>
              </v:shape>
            </v:group>
            <v:group style="position:absolute;left:8462;top:3891;width:10;height:20" coordorigin="8462,3891" coordsize="10,20">
              <v:shape style="position:absolute;left:8462;top:3891;width:10;height:20" coordorigin="8462,3891" coordsize="10,20" path="m8462,3910l8472,3910,8472,3891,8462,3891,8462,3910xe" filled="true" fillcolor="#000000" stroked="false">
                <v:path arrowok="t"/>
                <v:fill type="solid"/>
              </v:shape>
            </v:group>
            <v:group style="position:absolute;left:8462;top:3910;width:10;height:20" coordorigin="8462,3910" coordsize="10,20">
              <v:shape style="position:absolute;left:8462;top:3910;width:10;height:20" coordorigin="8462,3910" coordsize="10,20" path="m8462,3929l8472,3929,8472,3910,8462,3910,8462,3929xe" filled="true" fillcolor="#000000" stroked="false">
                <v:path arrowok="t"/>
                <v:fill type="solid"/>
              </v:shape>
            </v:group>
            <v:group style="position:absolute;left:8462;top:3929;width:10;height:20" coordorigin="8462,3929" coordsize="10,20">
              <v:shape style="position:absolute;left:8462;top:3929;width:10;height:20" coordorigin="8462,3929" coordsize="10,20" path="m8462,3948l8472,3948,8472,3929,8462,3929,8462,3948xe" filled="true" fillcolor="#000000" stroked="false">
                <v:path arrowok="t"/>
                <v:fill type="solid"/>
              </v:shape>
            </v:group>
            <v:group style="position:absolute;left:8462;top:3948;width:10;height:20" coordorigin="8462,3948" coordsize="10,20">
              <v:shape style="position:absolute;left:8462;top:3948;width:10;height:20" coordorigin="8462,3948" coordsize="10,20" path="m8462,3968l8472,3968,8472,3948,8462,3948,8462,3968xe" filled="true" fillcolor="#000000" stroked="false">
                <v:path arrowok="t"/>
                <v:fill type="solid"/>
              </v:shape>
            </v:group>
            <v:group style="position:absolute;left:8462;top:3968;width:10;height:20" coordorigin="8462,3968" coordsize="10,20">
              <v:shape style="position:absolute;left:8462;top:3968;width:10;height:20" coordorigin="8462,3968" coordsize="10,20" path="m8462,3987l8472,3987,8472,3968,8462,3968,8462,3987xe" filled="true" fillcolor="#000000" stroked="false">
                <v:path arrowok="t"/>
                <v:fill type="solid"/>
              </v:shape>
            </v:group>
            <v:group style="position:absolute;left:8462;top:3987;width:10;height:20" coordorigin="8462,3987" coordsize="10,20">
              <v:shape style="position:absolute;left:8462;top:3987;width:10;height:20" coordorigin="8462,3987" coordsize="10,20" path="m8462,4006l8472,4006,8472,3987,8462,3987,8462,4006xe" filled="true" fillcolor="#000000" stroked="false">
                <v:path arrowok="t"/>
                <v:fill type="solid"/>
              </v:shape>
            </v:group>
            <v:group style="position:absolute;left:8462;top:4006;width:10;height:20" coordorigin="8462,4006" coordsize="10,20">
              <v:shape style="position:absolute;left:8462;top:4006;width:10;height:20" coordorigin="8462,4006" coordsize="10,20" path="m8462,4025l8472,4025,8472,4006,8462,4006,8462,4025xe" filled="true" fillcolor="#000000" stroked="false">
                <v:path arrowok="t"/>
                <v:fill type="solid"/>
              </v:shape>
            </v:group>
            <v:group style="position:absolute;left:8462;top:4025;width:10;height:20" coordorigin="8462,4025" coordsize="10,20">
              <v:shape style="position:absolute;left:8462;top:4025;width:10;height:20" coordorigin="8462,4025" coordsize="10,20" path="m8462,4044l8472,4044,8472,4025,8462,4025,8462,4044xe" filled="true" fillcolor="#000000" stroked="false">
                <v:path arrowok="t"/>
                <v:fill type="solid"/>
              </v:shape>
            </v:group>
            <v:group style="position:absolute;left:8462;top:4044;width:10;height:20" coordorigin="8462,4044" coordsize="10,20">
              <v:shape style="position:absolute;left:8462;top:4044;width:10;height:20" coordorigin="8462,4044" coordsize="10,20" path="m8462,4064l8472,4064,8472,4044,8462,4044,8462,4064xe" filled="true" fillcolor="#000000" stroked="false">
                <v:path arrowok="t"/>
                <v:fill type="solid"/>
              </v:shape>
            </v:group>
            <v:group style="position:absolute;left:8462;top:4064;width:10;height:20" coordorigin="8462,4064" coordsize="10,20">
              <v:shape style="position:absolute;left:8462;top:4064;width:10;height:20" coordorigin="8462,4064" coordsize="10,20" path="m8462,4083l8472,4083,8472,4064,8462,4064,8462,4083xe" filled="true" fillcolor="#000000" stroked="false">
                <v:path arrowok="t"/>
                <v:fill type="solid"/>
              </v:shape>
            </v:group>
            <v:group style="position:absolute;left:8462;top:4083;width:10;height:20" coordorigin="8462,4083" coordsize="10,20">
              <v:shape style="position:absolute;left:8462;top:4083;width:10;height:20" coordorigin="8462,4083" coordsize="10,20" path="m8462,4102l8472,4102,8472,4083,8462,4083,8462,4102xe" filled="true" fillcolor="#000000" stroked="false">
                <v:path arrowok="t"/>
                <v:fill type="solid"/>
              </v:shape>
            </v:group>
            <v:group style="position:absolute;left:8462;top:4102;width:10;height:20" coordorigin="8462,4102" coordsize="10,20">
              <v:shape style="position:absolute;left:8462;top:4102;width:10;height:20" coordorigin="8462,4102" coordsize="10,20" path="m8462,4121l8472,4121,8472,4102,8462,4102,8462,4121xe" filled="true" fillcolor="#000000" stroked="false">
                <v:path arrowok="t"/>
                <v:fill type="solid"/>
              </v:shape>
            </v:group>
            <v:group style="position:absolute;left:8462;top:4128;width:10;height:2" coordorigin="8462,4128" coordsize="10,2">
              <v:shape style="position:absolute;left:8462;top:4128;width:10;height:2" coordorigin="8462,4128" coordsize="10,0" path="m8462,4128l8472,4128e" filled="false" stroked="true" strokeweight=".720001pt" strokecolor="#000000">
                <v:path arrowok="t"/>
              </v:shape>
            </v:group>
            <v:group style="position:absolute;left:9594;top:3891;width:10;height:20" coordorigin="9594,3891" coordsize="10,20">
              <v:shape style="position:absolute;left:9594;top:3891;width:10;height:20" coordorigin="9594,3891" coordsize="10,20" path="m9594,3910l9603,3910,9603,3891,9594,3891,9594,3910xe" filled="true" fillcolor="#000000" stroked="false">
                <v:path arrowok="t"/>
                <v:fill type="solid"/>
              </v:shape>
            </v:group>
            <v:group style="position:absolute;left:9594;top:3910;width:10;height:20" coordorigin="9594,3910" coordsize="10,20">
              <v:shape style="position:absolute;left:9594;top:3910;width:10;height:20" coordorigin="9594,3910" coordsize="10,20" path="m9594,3929l9603,3929,9603,3910,9594,3910,9594,3929xe" filled="true" fillcolor="#000000" stroked="false">
                <v:path arrowok="t"/>
                <v:fill type="solid"/>
              </v:shape>
            </v:group>
            <v:group style="position:absolute;left:9594;top:3929;width:10;height:20" coordorigin="9594,3929" coordsize="10,20">
              <v:shape style="position:absolute;left:9594;top:3929;width:10;height:20" coordorigin="9594,3929" coordsize="10,20" path="m9594,3948l9603,3948,9603,3929,9594,3929,9594,3948xe" filled="true" fillcolor="#000000" stroked="false">
                <v:path arrowok="t"/>
                <v:fill type="solid"/>
              </v:shape>
            </v:group>
            <v:group style="position:absolute;left:9594;top:3948;width:10;height:20" coordorigin="9594,3948" coordsize="10,20">
              <v:shape style="position:absolute;left:9594;top:3948;width:10;height:20" coordorigin="9594,3948" coordsize="10,20" path="m9594,3968l9603,3968,9603,3948,9594,3948,9594,3968xe" filled="true" fillcolor="#000000" stroked="false">
                <v:path arrowok="t"/>
                <v:fill type="solid"/>
              </v:shape>
            </v:group>
            <v:group style="position:absolute;left:9594;top:3968;width:10;height:20" coordorigin="9594,3968" coordsize="10,20">
              <v:shape style="position:absolute;left:9594;top:3968;width:10;height:20" coordorigin="9594,3968" coordsize="10,20" path="m9594,3987l9603,3987,9603,3968,9594,3968,9594,3987xe" filled="true" fillcolor="#000000" stroked="false">
                <v:path arrowok="t"/>
                <v:fill type="solid"/>
              </v:shape>
            </v:group>
            <v:group style="position:absolute;left:9594;top:3987;width:10;height:20" coordorigin="9594,3987" coordsize="10,20">
              <v:shape style="position:absolute;left:9594;top:3987;width:10;height:20" coordorigin="9594,3987" coordsize="10,20" path="m9594,4006l9603,4006,9603,3987,9594,3987,9594,4006xe" filled="true" fillcolor="#000000" stroked="false">
                <v:path arrowok="t"/>
                <v:fill type="solid"/>
              </v:shape>
            </v:group>
            <v:group style="position:absolute;left:9594;top:4006;width:10;height:20" coordorigin="9594,4006" coordsize="10,20">
              <v:shape style="position:absolute;left:9594;top:4006;width:10;height:20" coordorigin="9594,4006" coordsize="10,20" path="m9594,4025l9603,4025,9603,4006,9594,4006,9594,4025xe" filled="true" fillcolor="#000000" stroked="false">
                <v:path arrowok="t"/>
                <v:fill type="solid"/>
              </v:shape>
            </v:group>
            <v:group style="position:absolute;left:9594;top:4025;width:10;height:20" coordorigin="9594,4025" coordsize="10,20">
              <v:shape style="position:absolute;left:9594;top:4025;width:10;height:20" coordorigin="9594,4025" coordsize="10,20" path="m9594,4044l9603,4044,9603,4025,9594,4025,9594,4044xe" filled="true" fillcolor="#000000" stroked="false">
                <v:path arrowok="t"/>
                <v:fill type="solid"/>
              </v:shape>
            </v:group>
            <v:group style="position:absolute;left:9594;top:4044;width:10;height:20" coordorigin="9594,4044" coordsize="10,20">
              <v:shape style="position:absolute;left:9594;top:4044;width:10;height:20" coordorigin="9594,4044" coordsize="10,20" path="m9594,4064l9603,4064,9603,4044,9594,4044,9594,4064xe" filled="true" fillcolor="#000000" stroked="false">
                <v:path arrowok="t"/>
                <v:fill type="solid"/>
              </v:shape>
            </v:group>
            <v:group style="position:absolute;left:9594;top:4064;width:10;height:20" coordorigin="9594,4064" coordsize="10,20">
              <v:shape style="position:absolute;left:9594;top:4064;width:10;height:20" coordorigin="9594,4064" coordsize="10,20" path="m9594,4083l9603,4083,9603,4064,9594,4064,9594,4083xe" filled="true" fillcolor="#000000" stroked="false">
                <v:path arrowok="t"/>
                <v:fill type="solid"/>
              </v:shape>
            </v:group>
            <v:group style="position:absolute;left:9594;top:4083;width:10;height:20" coordorigin="9594,4083" coordsize="10,20">
              <v:shape style="position:absolute;left:9594;top:4083;width:10;height:20" coordorigin="9594,4083" coordsize="10,20" path="m9594,4102l9603,4102,9603,4083,9594,4083,9594,4102xe" filled="true" fillcolor="#000000" stroked="false">
                <v:path arrowok="t"/>
                <v:fill type="solid"/>
              </v:shape>
            </v:group>
            <v:group style="position:absolute;left:9594;top:4102;width:10;height:20" coordorigin="9594,4102" coordsize="10,20">
              <v:shape style="position:absolute;left:9594;top:4102;width:10;height:20" coordorigin="9594,4102" coordsize="10,20" path="m9594,4121l9603,4121,9603,4102,9594,4102,9594,4121xe" filled="true" fillcolor="#000000" stroked="false">
                <v:path arrowok="t"/>
                <v:fill type="solid"/>
              </v:shape>
            </v:group>
            <v:group style="position:absolute;left:9594;top:4128;width:10;height:2" coordorigin="9594,4128" coordsize="10,2">
              <v:shape style="position:absolute;left:9594;top:4128;width:10;height:2" coordorigin="9594,4128" coordsize="10,0" path="m9594,4128l9603,4128e" filled="false" stroked="true" strokeweight=".720001pt" strokecolor="#000000">
                <v:path arrowok="t"/>
              </v:shape>
            </v:group>
            <v:group style="position:absolute;left:10162;top:3891;width:10;height:20" coordorigin="10162,3891" coordsize="10,20">
              <v:shape style="position:absolute;left:10162;top:3891;width:10;height:20" coordorigin="10162,3891" coordsize="10,20" path="m10162,3910l10172,3910,10172,3891,10162,3891,10162,3910xe" filled="true" fillcolor="#000000" stroked="false">
                <v:path arrowok="t"/>
                <v:fill type="solid"/>
              </v:shape>
            </v:group>
            <v:group style="position:absolute;left:10162;top:3910;width:10;height:20" coordorigin="10162,3910" coordsize="10,20">
              <v:shape style="position:absolute;left:10162;top:3910;width:10;height:20" coordorigin="10162,3910" coordsize="10,20" path="m10162,3929l10172,3929,10172,3910,10162,3910,10162,3929xe" filled="true" fillcolor="#000000" stroked="false">
                <v:path arrowok="t"/>
                <v:fill type="solid"/>
              </v:shape>
            </v:group>
            <v:group style="position:absolute;left:10162;top:3929;width:10;height:20" coordorigin="10162,3929" coordsize="10,20">
              <v:shape style="position:absolute;left:10162;top:3929;width:10;height:20" coordorigin="10162,3929" coordsize="10,20" path="m10162,3948l10172,3948,10172,3929,10162,3929,10162,3948xe" filled="true" fillcolor="#000000" stroked="false">
                <v:path arrowok="t"/>
                <v:fill type="solid"/>
              </v:shape>
            </v:group>
            <v:group style="position:absolute;left:10162;top:3948;width:10;height:20" coordorigin="10162,3948" coordsize="10,20">
              <v:shape style="position:absolute;left:10162;top:3948;width:10;height:20" coordorigin="10162,3948" coordsize="10,20" path="m10162,3968l10172,3968,10172,3948,10162,3948,10162,3968xe" filled="true" fillcolor="#000000" stroked="false">
                <v:path arrowok="t"/>
                <v:fill type="solid"/>
              </v:shape>
            </v:group>
            <v:group style="position:absolute;left:10162;top:3968;width:10;height:20" coordorigin="10162,3968" coordsize="10,20">
              <v:shape style="position:absolute;left:10162;top:3968;width:10;height:20" coordorigin="10162,3968" coordsize="10,20" path="m10162,3987l10172,3987,10172,3968,10162,3968,10162,3987xe" filled="true" fillcolor="#000000" stroked="false">
                <v:path arrowok="t"/>
                <v:fill type="solid"/>
              </v:shape>
            </v:group>
            <v:group style="position:absolute;left:10162;top:3987;width:10;height:20" coordorigin="10162,3987" coordsize="10,20">
              <v:shape style="position:absolute;left:10162;top:3987;width:10;height:20" coordorigin="10162,3987" coordsize="10,20" path="m10162,4006l10172,4006,10172,3987,10162,3987,10162,4006xe" filled="true" fillcolor="#000000" stroked="false">
                <v:path arrowok="t"/>
                <v:fill type="solid"/>
              </v:shape>
            </v:group>
            <v:group style="position:absolute;left:10162;top:4006;width:10;height:20" coordorigin="10162,4006" coordsize="10,20">
              <v:shape style="position:absolute;left:10162;top:4006;width:10;height:20" coordorigin="10162,4006" coordsize="10,20" path="m10162,4025l10172,4025,10172,4006,10162,4006,10162,4025xe" filled="true" fillcolor="#000000" stroked="false">
                <v:path arrowok="t"/>
                <v:fill type="solid"/>
              </v:shape>
            </v:group>
            <v:group style="position:absolute;left:10162;top:4025;width:10;height:20" coordorigin="10162,4025" coordsize="10,20">
              <v:shape style="position:absolute;left:10162;top:4025;width:10;height:20" coordorigin="10162,4025" coordsize="10,20" path="m10162,4044l10172,4044,10172,4025,10162,4025,10162,4044xe" filled="true" fillcolor="#000000" stroked="false">
                <v:path arrowok="t"/>
                <v:fill type="solid"/>
              </v:shape>
            </v:group>
            <v:group style="position:absolute;left:10162;top:4044;width:10;height:20" coordorigin="10162,4044" coordsize="10,20">
              <v:shape style="position:absolute;left:10162;top:4044;width:10;height:20" coordorigin="10162,4044" coordsize="10,20" path="m10162,4064l10172,4064,10172,4044,10162,4044,10162,4064xe" filled="true" fillcolor="#000000" stroked="false">
                <v:path arrowok="t"/>
                <v:fill type="solid"/>
              </v:shape>
            </v:group>
            <v:group style="position:absolute;left:10162;top:4064;width:10;height:20" coordorigin="10162,4064" coordsize="10,20">
              <v:shape style="position:absolute;left:10162;top:4064;width:10;height:20" coordorigin="10162,4064" coordsize="10,20" path="m10162,4083l10172,4083,10172,4064,10162,4064,10162,4083xe" filled="true" fillcolor="#000000" stroked="false">
                <v:path arrowok="t"/>
                <v:fill type="solid"/>
              </v:shape>
            </v:group>
            <v:group style="position:absolute;left:10162;top:4083;width:10;height:20" coordorigin="10162,4083" coordsize="10,20">
              <v:shape style="position:absolute;left:10162;top:4083;width:10;height:20" coordorigin="10162,4083" coordsize="10,20" path="m10162,4102l10172,4102,10172,4083,10162,4083,10162,4102xe" filled="true" fillcolor="#000000" stroked="false">
                <v:path arrowok="t"/>
                <v:fill type="solid"/>
              </v:shape>
            </v:group>
            <v:group style="position:absolute;left:10162;top:4102;width:10;height:20" coordorigin="10162,4102" coordsize="10,20">
              <v:shape style="position:absolute;left:10162;top:4102;width:10;height:20" coordorigin="10162,4102" coordsize="10,20" path="m10162,4121l10172,4121,10172,4102,10162,4102,10162,4121xe" filled="true" fillcolor="#000000" stroked="false">
                <v:path arrowok="t"/>
                <v:fill type="solid"/>
              </v:shape>
            </v:group>
            <v:group style="position:absolute;left:10162;top:4128;width:10;height:2" coordorigin="10162,4128" coordsize="10,2">
              <v:shape style="position:absolute;left:10162;top:4128;width:10;height:2" coordorigin="10162,4128" coordsize="10,0" path="m10162,4128l10172,4128e" filled="false" stroked="true" strokeweight=".720001pt" strokecolor="#000000">
                <v:path arrowok="t"/>
              </v:shape>
            </v:group>
            <v:group style="position:absolute;left:11437;top:3891;width:10;height:20" coordorigin="11437,3891" coordsize="10,20">
              <v:shape style="position:absolute;left:11437;top:3891;width:10;height:20" coordorigin="11437,3891" coordsize="10,20" path="m11437,3910l11446,3910,11446,3891,11437,3891,11437,3910xe" filled="true" fillcolor="#000000" stroked="false">
                <v:path arrowok="t"/>
                <v:fill type="solid"/>
              </v:shape>
            </v:group>
            <v:group style="position:absolute;left:11437;top:3910;width:10;height:20" coordorigin="11437,3910" coordsize="10,20">
              <v:shape style="position:absolute;left:11437;top:3910;width:10;height:20" coordorigin="11437,3910" coordsize="10,20" path="m11437,3929l11446,3929,11446,3910,11437,3910,11437,3929xe" filled="true" fillcolor="#000000" stroked="false">
                <v:path arrowok="t"/>
                <v:fill type="solid"/>
              </v:shape>
            </v:group>
            <v:group style="position:absolute;left:11437;top:3929;width:10;height:20" coordorigin="11437,3929" coordsize="10,20">
              <v:shape style="position:absolute;left:11437;top:3929;width:10;height:20" coordorigin="11437,3929" coordsize="10,20" path="m11437,3948l11446,3948,11446,3929,11437,3929,11437,3948xe" filled="true" fillcolor="#000000" stroked="false">
                <v:path arrowok="t"/>
                <v:fill type="solid"/>
              </v:shape>
            </v:group>
            <v:group style="position:absolute;left:11437;top:3948;width:10;height:20" coordorigin="11437,3948" coordsize="10,20">
              <v:shape style="position:absolute;left:11437;top:3948;width:10;height:20" coordorigin="11437,3948" coordsize="10,20" path="m11437,3968l11446,3968,11446,3948,11437,3948,11437,3968xe" filled="true" fillcolor="#000000" stroked="false">
                <v:path arrowok="t"/>
                <v:fill type="solid"/>
              </v:shape>
            </v:group>
            <v:group style="position:absolute;left:11437;top:3968;width:10;height:20" coordorigin="11437,3968" coordsize="10,20">
              <v:shape style="position:absolute;left:11437;top:3968;width:10;height:20" coordorigin="11437,3968" coordsize="10,20" path="m11437,3987l11446,3987,11446,3968,11437,3968,11437,3987xe" filled="true" fillcolor="#000000" stroked="false">
                <v:path arrowok="t"/>
                <v:fill type="solid"/>
              </v:shape>
            </v:group>
            <v:group style="position:absolute;left:11437;top:3987;width:10;height:20" coordorigin="11437,3987" coordsize="10,20">
              <v:shape style="position:absolute;left:11437;top:3987;width:10;height:20" coordorigin="11437,3987" coordsize="10,20" path="m11437,4006l11446,4006,11446,3987,11437,3987,11437,4006xe" filled="true" fillcolor="#000000" stroked="false">
                <v:path arrowok="t"/>
                <v:fill type="solid"/>
              </v:shape>
            </v:group>
            <v:group style="position:absolute;left:11437;top:4006;width:10;height:20" coordorigin="11437,4006" coordsize="10,20">
              <v:shape style="position:absolute;left:11437;top:4006;width:10;height:20" coordorigin="11437,4006" coordsize="10,20" path="m11437,4025l11446,4025,11446,4006,11437,4006,11437,4025xe" filled="true" fillcolor="#000000" stroked="false">
                <v:path arrowok="t"/>
                <v:fill type="solid"/>
              </v:shape>
            </v:group>
            <v:group style="position:absolute;left:11437;top:4025;width:10;height:20" coordorigin="11437,4025" coordsize="10,20">
              <v:shape style="position:absolute;left:11437;top:4025;width:10;height:20" coordorigin="11437,4025" coordsize="10,20" path="m11437,4044l11446,4044,11446,4025,11437,4025,11437,4044xe" filled="true" fillcolor="#000000" stroked="false">
                <v:path arrowok="t"/>
                <v:fill type="solid"/>
              </v:shape>
            </v:group>
            <v:group style="position:absolute;left:11437;top:4044;width:10;height:20" coordorigin="11437,4044" coordsize="10,20">
              <v:shape style="position:absolute;left:11437;top:4044;width:10;height:20" coordorigin="11437,4044" coordsize="10,20" path="m11437,4064l11446,4064,11446,4044,11437,4044,11437,4064xe" filled="true" fillcolor="#000000" stroked="false">
                <v:path arrowok="t"/>
                <v:fill type="solid"/>
              </v:shape>
            </v:group>
            <v:group style="position:absolute;left:11437;top:4064;width:10;height:20" coordorigin="11437,4064" coordsize="10,20">
              <v:shape style="position:absolute;left:11437;top:4064;width:10;height:20" coordorigin="11437,4064" coordsize="10,20" path="m11437,4083l11446,4083,11446,4064,11437,4064,11437,4083xe" filled="true" fillcolor="#000000" stroked="false">
                <v:path arrowok="t"/>
                <v:fill type="solid"/>
              </v:shape>
            </v:group>
            <v:group style="position:absolute;left:11437;top:4083;width:10;height:20" coordorigin="11437,4083" coordsize="10,20">
              <v:shape style="position:absolute;left:11437;top:4083;width:10;height:20" coordorigin="11437,4083" coordsize="10,20" path="m11437,4102l11446,4102,11446,4083,11437,4083,11437,4102xe" filled="true" fillcolor="#000000" stroked="false">
                <v:path arrowok="t"/>
                <v:fill type="solid"/>
              </v:shape>
            </v:group>
            <v:group style="position:absolute;left:11437;top:4102;width:10;height:20" coordorigin="11437,4102" coordsize="10,20">
              <v:shape style="position:absolute;left:11437;top:4102;width:10;height:20" coordorigin="11437,4102" coordsize="10,20" path="m11437,4121l11446,4121,11446,4102,11437,4102,11437,4121xe" filled="true" fillcolor="#000000" stroked="false">
                <v:path arrowok="t"/>
                <v:fill type="solid"/>
              </v:shape>
            </v:group>
            <v:group style="position:absolute;left:11437;top:4128;width:10;height:2" coordorigin="11437,4128" coordsize="10,2">
              <v:shape style="position:absolute;left:11437;top:4128;width:10;height:2" coordorigin="11437,4128" coordsize="10,0" path="m11437,4128l11446,4128e" filled="false" stroked="true" strokeweight=".720001pt" strokecolor="#000000">
                <v:path arrowok="t"/>
              </v:shape>
            </v:group>
            <v:group style="position:absolute;left:12720;top:3891;width:10;height:20" coordorigin="12720,3891" coordsize="10,20">
              <v:shape style="position:absolute;left:12720;top:3891;width:10;height:20" coordorigin="12720,3891" coordsize="10,20" path="m12720,3910l12729,3910,12729,3891,12720,3891,12720,3910xe" filled="true" fillcolor="#000000" stroked="false">
                <v:path arrowok="t"/>
                <v:fill type="solid"/>
              </v:shape>
            </v:group>
            <v:group style="position:absolute;left:12720;top:3910;width:10;height:20" coordorigin="12720,3910" coordsize="10,20">
              <v:shape style="position:absolute;left:12720;top:3910;width:10;height:20" coordorigin="12720,3910" coordsize="10,20" path="m12720,3929l12729,3929,12729,3910,12720,3910,12720,3929xe" filled="true" fillcolor="#000000" stroked="false">
                <v:path arrowok="t"/>
                <v:fill type="solid"/>
              </v:shape>
            </v:group>
            <v:group style="position:absolute;left:12720;top:3929;width:10;height:20" coordorigin="12720,3929" coordsize="10,20">
              <v:shape style="position:absolute;left:12720;top:3929;width:10;height:20" coordorigin="12720,3929" coordsize="10,20" path="m12720,3948l12729,3948,12729,3929,12720,3929,12720,3948xe" filled="true" fillcolor="#000000" stroked="false">
                <v:path arrowok="t"/>
                <v:fill type="solid"/>
              </v:shape>
            </v:group>
            <v:group style="position:absolute;left:12720;top:3948;width:10;height:20" coordorigin="12720,3948" coordsize="10,20">
              <v:shape style="position:absolute;left:12720;top:3948;width:10;height:20" coordorigin="12720,3948" coordsize="10,20" path="m12720,3968l12729,3968,12729,3948,12720,3948,12720,3968xe" filled="true" fillcolor="#000000" stroked="false">
                <v:path arrowok="t"/>
                <v:fill type="solid"/>
              </v:shape>
            </v:group>
            <v:group style="position:absolute;left:12720;top:3968;width:10;height:20" coordorigin="12720,3968" coordsize="10,20">
              <v:shape style="position:absolute;left:12720;top:3968;width:10;height:20" coordorigin="12720,3968" coordsize="10,20" path="m12720,3987l12729,3987,12729,3968,12720,3968,12720,3987xe" filled="true" fillcolor="#000000" stroked="false">
                <v:path arrowok="t"/>
                <v:fill type="solid"/>
              </v:shape>
            </v:group>
            <v:group style="position:absolute;left:12720;top:3987;width:10;height:20" coordorigin="12720,3987" coordsize="10,20">
              <v:shape style="position:absolute;left:12720;top:3987;width:10;height:20" coordorigin="12720,3987" coordsize="10,20" path="m12720,4006l12729,4006,12729,3987,12720,3987,12720,4006xe" filled="true" fillcolor="#000000" stroked="false">
                <v:path arrowok="t"/>
                <v:fill type="solid"/>
              </v:shape>
            </v:group>
            <v:group style="position:absolute;left:12720;top:4006;width:10;height:20" coordorigin="12720,4006" coordsize="10,20">
              <v:shape style="position:absolute;left:12720;top:4006;width:10;height:20" coordorigin="12720,4006" coordsize="10,20" path="m12720,4025l12729,4025,12729,4006,12720,4006,12720,4025xe" filled="true" fillcolor="#000000" stroked="false">
                <v:path arrowok="t"/>
                <v:fill type="solid"/>
              </v:shape>
            </v:group>
            <v:group style="position:absolute;left:12720;top:4025;width:10;height:20" coordorigin="12720,4025" coordsize="10,20">
              <v:shape style="position:absolute;left:12720;top:4025;width:10;height:20" coordorigin="12720,4025" coordsize="10,20" path="m12720,4044l12729,4044,12729,4025,12720,4025,12720,4044xe" filled="true" fillcolor="#000000" stroked="false">
                <v:path arrowok="t"/>
                <v:fill type="solid"/>
              </v:shape>
            </v:group>
            <v:group style="position:absolute;left:12720;top:4044;width:10;height:20" coordorigin="12720,4044" coordsize="10,20">
              <v:shape style="position:absolute;left:12720;top:4044;width:10;height:20" coordorigin="12720,4044" coordsize="10,20" path="m12720,4064l12729,4064,12729,4044,12720,4044,12720,4064xe" filled="true" fillcolor="#000000" stroked="false">
                <v:path arrowok="t"/>
                <v:fill type="solid"/>
              </v:shape>
            </v:group>
            <v:group style="position:absolute;left:12720;top:4064;width:10;height:20" coordorigin="12720,4064" coordsize="10,20">
              <v:shape style="position:absolute;left:12720;top:4064;width:10;height:20" coordorigin="12720,4064" coordsize="10,20" path="m12720,4083l12729,4083,12729,4064,12720,4064,12720,4083xe" filled="true" fillcolor="#000000" stroked="false">
                <v:path arrowok="t"/>
                <v:fill type="solid"/>
              </v:shape>
            </v:group>
            <v:group style="position:absolute;left:12720;top:4083;width:10;height:20" coordorigin="12720,4083" coordsize="10,20">
              <v:shape style="position:absolute;left:12720;top:4083;width:10;height:20" coordorigin="12720,4083" coordsize="10,20" path="m12720,4102l12729,4102,12729,4083,12720,4083,12720,4102xe" filled="true" fillcolor="#000000" stroked="false">
                <v:path arrowok="t"/>
                <v:fill type="solid"/>
              </v:shape>
            </v:group>
            <v:group style="position:absolute;left:12720;top:4102;width:10;height:20" coordorigin="12720,4102" coordsize="10,20">
              <v:shape style="position:absolute;left:12720;top:4102;width:10;height:20" coordorigin="12720,4102" coordsize="10,20" path="m12720,4121l12729,4121,12729,4102,12720,4102,12720,4121xe" filled="true" fillcolor="#000000" stroked="false">
                <v:path arrowok="t"/>
                <v:fill type="solid"/>
              </v:shape>
            </v:group>
            <v:group style="position:absolute;left:12720;top:4128;width:10;height:2" coordorigin="12720,4128" coordsize="10,2">
              <v:shape style="position:absolute;left:12720;top:4128;width:10;height:2" coordorigin="12720,4128" coordsize="10,0" path="m12720,4128l12729,4128e" filled="false" stroked="true" strokeweight=".720001pt" strokecolor="#000000">
                <v:path arrowok="t"/>
              </v:shape>
            </v:group>
            <v:group style="position:absolute;left:14018;top:3891;width:10;height:20" coordorigin="14018,3891" coordsize="10,20">
              <v:shape style="position:absolute;left:14018;top:3891;width:10;height:20" coordorigin="14018,3891" coordsize="10,20" path="m14018,3910l14028,3910,14028,3891,14018,3891,14018,3910xe" filled="true" fillcolor="#000000" stroked="false">
                <v:path arrowok="t"/>
                <v:fill type="solid"/>
              </v:shape>
            </v:group>
            <v:group style="position:absolute;left:14018;top:3910;width:10;height:20" coordorigin="14018,3910" coordsize="10,20">
              <v:shape style="position:absolute;left:14018;top:3910;width:10;height:20" coordorigin="14018,3910" coordsize="10,20" path="m14018,3929l14028,3929,14028,3910,14018,3910,14018,3929xe" filled="true" fillcolor="#000000" stroked="false">
                <v:path arrowok="t"/>
                <v:fill type="solid"/>
              </v:shape>
            </v:group>
            <v:group style="position:absolute;left:14018;top:3929;width:10;height:20" coordorigin="14018,3929" coordsize="10,20">
              <v:shape style="position:absolute;left:14018;top:3929;width:10;height:20" coordorigin="14018,3929" coordsize="10,20" path="m14018,3948l14028,3948,14028,3929,14018,3929,14018,3948xe" filled="true" fillcolor="#000000" stroked="false">
                <v:path arrowok="t"/>
                <v:fill type="solid"/>
              </v:shape>
            </v:group>
            <v:group style="position:absolute;left:14018;top:3948;width:10;height:20" coordorigin="14018,3948" coordsize="10,20">
              <v:shape style="position:absolute;left:14018;top:3948;width:10;height:20" coordorigin="14018,3948" coordsize="10,20" path="m14018,3968l14028,3968,14028,3948,14018,3948,14018,3968xe" filled="true" fillcolor="#000000" stroked="false">
                <v:path arrowok="t"/>
                <v:fill type="solid"/>
              </v:shape>
            </v:group>
            <v:group style="position:absolute;left:14018;top:3968;width:10;height:20" coordorigin="14018,3968" coordsize="10,20">
              <v:shape style="position:absolute;left:14018;top:3968;width:10;height:20" coordorigin="14018,3968" coordsize="10,20" path="m14018,3987l14028,3987,14028,3968,14018,3968,14018,3987xe" filled="true" fillcolor="#000000" stroked="false">
                <v:path arrowok="t"/>
                <v:fill type="solid"/>
              </v:shape>
            </v:group>
            <v:group style="position:absolute;left:14018;top:3987;width:10;height:20" coordorigin="14018,3987" coordsize="10,20">
              <v:shape style="position:absolute;left:14018;top:3987;width:10;height:20" coordorigin="14018,3987" coordsize="10,20" path="m14018,4006l14028,4006,14028,3987,14018,3987,14018,4006xe" filled="true" fillcolor="#000000" stroked="false">
                <v:path arrowok="t"/>
                <v:fill type="solid"/>
              </v:shape>
            </v:group>
            <v:group style="position:absolute;left:14018;top:4006;width:10;height:20" coordorigin="14018,4006" coordsize="10,20">
              <v:shape style="position:absolute;left:14018;top:4006;width:10;height:20" coordorigin="14018,4006" coordsize="10,20" path="m14018,4025l14028,4025,14028,4006,14018,4006,14018,4025xe" filled="true" fillcolor="#000000" stroked="false">
                <v:path arrowok="t"/>
                <v:fill type="solid"/>
              </v:shape>
            </v:group>
            <v:group style="position:absolute;left:14018;top:4025;width:10;height:20" coordorigin="14018,4025" coordsize="10,20">
              <v:shape style="position:absolute;left:14018;top:4025;width:10;height:20" coordorigin="14018,4025" coordsize="10,20" path="m14018,4044l14028,4044,14028,4025,14018,4025,14018,4044xe" filled="true" fillcolor="#000000" stroked="false">
                <v:path arrowok="t"/>
                <v:fill type="solid"/>
              </v:shape>
            </v:group>
            <v:group style="position:absolute;left:14018;top:4044;width:10;height:20" coordorigin="14018,4044" coordsize="10,20">
              <v:shape style="position:absolute;left:14018;top:4044;width:10;height:20" coordorigin="14018,4044" coordsize="10,20" path="m14018,4064l14028,4064,14028,4044,14018,4044,14018,4064xe" filled="true" fillcolor="#000000" stroked="false">
                <v:path arrowok="t"/>
                <v:fill type="solid"/>
              </v:shape>
            </v:group>
            <v:group style="position:absolute;left:14018;top:4064;width:10;height:20" coordorigin="14018,4064" coordsize="10,20">
              <v:shape style="position:absolute;left:14018;top:4064;width:10;height:20" coordorigin="14018,4064" coordsize="10,20" path="m14018,4083l14028,4083,14028,4064,14018,4064,14018,4083xe" filled="true" fillcolor="#000000" stroked="false">
                <v:path arrowok="t"/>
                <v:fill type="solid"/>
              </v:shape>
            </v:group>
            <v:group style="position:absolute;left:14018;top:4083;width:10;height:20" coordorigin="14018,4083" coordsize="10,20">
              <v:shape style="position:absolute;left:14018;top:4083;width:10;height:20" coordorigin="14018,4083" coordsize="10,20" path="m14018,4102l14028,4102,14028,4083,14018,4083,14018,4102xe" filled="true" fillcolor="#000000" stroked="false">
                <v:path arrowok="t"/>
                <v:fill type="solid"/>
              </v:shape>
            </v:group>
            <v:group style="position:absolute;left:14018;top:4102;width:10;height:20" coordorigin="14018,4102" coordsize="10,20">
              <v:shape style="position:absolute;left:14018;top:4102;width:10;height:20" coordorigin="14018,4102" coordsize="10,20" path="m14018,4121l14028,4121,14028,4102,14018,4102,14018,4121xe" filled="true" fillcolor="#000000" stroked="false">
                <v:path arrowok="t"/>
                <v:fill type="solid"/>
              </v:shape>
            </v:group>
            <v:group style="position:absolute;left:14018;top:4128;width:10;height:2" coordorigin="14018,4128" coordsize="10,2">
              <v:shape style="position:absolute;left:14018;top:4128;width:10;height:2" coordorigin="14018,4128" coordsize="10,0" path="m14018,4128l14028,4128e" filled="false" stroked="true" strokeweight=".720001pt" strokecolor="#000000">
                <v:path arrowok="t"/>
              </v:shape>
              <v:shape style="position:absolute;left:1128;top:4044;width:2022;height:101" type="#_x0000_t75" stroked="false">
                <v:imagedata r:id="rId209" o:title=""/>
              </v:shape>
              <v:shape style="position:absolute;left:3126;top:4136;width:1302;height:10" type="#_x0000_t75" stroked="false">
                <v:imagedata r:id="rId173" o:title=""/>
              </v:shape>
              <v:shape style="position:absolute;left:4424;top:4136;width:635;height:10" type="#_x0000_t75" stroked="false">
                <v:imagedata r:id="rId174" o:title=""/>
              </v:shape>
              <v:shape style="position:absolute;left:5054;top:4136;width:715;height:10" type="#_x0000_t75" stroked="false">
                <v:imagedata r:id="rId170" o:title=""/>
              </v:shape>
              <v:shape style="position:absolute;left:5764;top:4136;width:570;height:10" type="#_x0000_t75" stroked="false">
                <v:imagedata r:id="rId171" o:title=""/>
              </v:shape>
              <v:shape style="position:absolute;left:6329;top:4136;width:1490;height:10" type="#_x0000_t75" stroked="false">
                <v:imagedata r:id="rId165" o:title=""/>
              </v:shape>
              <v:shape style="position:absolute;left:7815;top:4136;width:2348;height:10" type="#_x0000_t75" stroked="false">
                <v:imagedata r:id="rId203" o:title=""/>
              </v:shape>
              <v:shape style="position:absolute;left:10158;top:4136;width:1279;height:10" type="#_x0000_t75" stroked="false">
                <v:imagedata r:id="rId167" o:title=""/>
              </v:shape>
              <v:shape style="position:absolute;left:11432;top:4136;width:3958;height:10" type="#_x0000_t75" stroked="false">
                <v:imagedata r:id="rId175" o:title=""/>
              </v:shape>
            </v:group>
            <v:group style="position:absolute;left:4428;top:4145;width:10;height:20" coordorigin="4428,4145" coordsize="10,20">
              <v:shape style="position:absolute;left:4428;top:4145;width:10;height:20" coordorigin="4428,4145" coordsize="10,20" path="m4428,4164l4438,4164,4438,4145,4428,4145,4428,4164xe" filled="true" fillcolor="#000000" stroked="false">
                <v:path arrowok="t"/>
                <v:fill type="solid"/>
              </v:shape>
            </v:group>
            <v:group style="position:absolute;left:4428;top:4164;width:10;height:20" coordorigin="4428,4164" coordsize="10,20">
              <v:shape style="position:absolute;left:4428;top:4164;width:10;height:20" coordorigin="4428,4164" coordsize="10,20" path="m4428,4184l4438,4184,4438,4164,4428,4164,4428,4184xe" filled="true" fillcolor="#000000" stroked="false">
                <v:path arrowok="t"/>
                <v:fill type="solid"/>
              </v:shape>
            </v:group>
            <v:group style="position:absolute;left:4428;top:4184;width:10;height:20" coordorigin="4428,4184" coordsize="10,20">
              <v:shape style="position:absolute;left:4428;top:4184;width:10;height:20" coordorigin="4428,4184" coordsize="10,20" path="m4428,4203l4438,4203,4438,4184,4428,4184,4428,4203xe" filled="true" fillcolor="#000000" stroked="false">
                <v:path arrowok="t"/>
                <v:fill type="solid"/>
              </v:shape>
            </v:group>
            <v:group style="position:absolute;left:4428;top:4203;width:10;height:20" coordorigin="4428,4203" coordsize="10,20">
              <v:shape style="position:absolute;left:4428;top:4203;width:10;height:20" coordorigin="4428,4203" coordsize="10,20" path="m4428,4222l4438,4222,4438,4203,4428,4203,4428,4222xe" filled="true" fillcolor="#000000" stroked="false">
                <v:path arrowok="t"/>
                <v:fill type="solid"/>
              </v:shape>
            </v:group>
            <v:group style="position:absolute;left:4428;top:4222;width:10;height:20" coordorigin="4428,4222" coordsize="10,20">
              <v:shape style="position:absolute;left:4428;top:4222;width:10;height:20" coordorigin="4428,4222" coordsize="10,20" path="m4428,4241l4438,4241,4438,4222,4428,4222,4428,4241xe" filled="true" fillcolor="#000000" stroked="false">
                <v:path arrowok="t"/>
                <v:fill type="solid"/>
              </v:shape>
            </v:group>
            <v:group style="position:absolute;left:4428;top:4241;width:10;height:20" coordorigin="4428,4241" coordsize="10,20">
              <v:shape style="position:absolute;left:4428;top:4241;width:10;height:20" coordorigin="4428,4241" coordsize="10,20" path="m4428,4260l4438,4260,4438,4241,4428,4241,4428,4260xe" filled="true" fillcolor="#000000" stroked="false">
                <v:path arrowok="t"/>
                <v:fill type="solid"/>
              </v:shape>
            </v:group>
            <v:group style="position:absolute;left:4428;top:4260;width:10;height:20" coordorigin="4428,4260" coordsize="10,20">
              <v:shape style="position:absolute;left:4428;top:4260;width:10;height:20" coordorigin="4428,4260" coordsize="10,20" path="m4428,4280l4438,4280,4438,4260,4428,4260,4428,4280xe" filled="true" fillcolor="#000000" stroked="false">
                <v:path arrowok="t"/>
                <v:fill type="solid"/>
              </v:shape>
            </v:group>
            <v:group style="position:absolute;left:4428;top:4280;width:10;height:20" coordorigin="4428,4280" coordsize="10,20">
              <v:shape style="position:absolute;left:4428;top:4280;width:10;height:20" coordorigin="4428,4280" coordsize="10,20" path="m4428,4299l4438,4299,4438,4280,4428,4280,4428,4299xe" filled="true" fillcolor="#000000" stroked="false">
                <v:path arrowok="t"/>
                <v:fill type="solid"/>
              </v:shape>
            </v:group>
            <v:group style="position:absolute;left:4428;top:4299;width:10;height:20" coordorigin="4428,4299" coordsize="10,20">
              <v:shape style="position:absolute;left:4428;top:4299;width:10;height:20" coordorigin="4428,4299" coordsize="10,20" path="m4428,4318l4438,4318,4438,4299,4428,4299,4428,4318xe" filled="true" fillcolor="#000000" stroked="false">
                <v:path arrowok="t"/>
                <v:fill type="solid"/>
              </v:shape>
            </v:group>
            <v:group style="position:absolute;left:4428;top:4318;width:10;height:20" coordorigin="4428,4318" coordsize="10,20">
              <v:shape style="position:absolute;left:4428;top:4318;width:10;height:20" coordorigin="4428,4318" coordsize="10,20" path="m4428,4337l4438,4337,4438,4318,4428,4318,4428,4337xe" filled="true" fillcolor="#000000" stroked="false">
                <v:path arrowok="t"/>
                <v:fill type="solid"/>
              </v:shape>
            </v:group>
            <v:group style="position:absolute;left:4428;top:4337;width:10;height:20" coordorigin="4428,4337" coordsize="10,20">
              <v:shape style="position:absolute;left:4428;top:4337;width:10;height:20" coordorigin="4428,4337" coordsize="10,20" path="m4428,4356l4438,4356,4438,4337,4428,4337,4428,4356xe" filled="true" fillcolor="#000000" stroked="false">
                <v:path arrowok="t"/>
                <v:fill type="solid"/>
              </v:shape>
            </v:group>
            <v:group style="position:absolute;left:4428;top:4356;width:10;height:20" coordorigin="4428,4356" coordsize="10,20">
              <v:shape style="position:absolute;left:4428;top:4356;width:10;height:20" coordorigin="4428,4356" coordsize="10,20" path="m4428,4376l4438,4376,4438,4356,4428,4356,4428,4376xe" filled="true" fillcolor="#000000" stroked="false">
                <v:path arrowok="t"/>
                <v:fill type="solid"/>
              </v:shape>
            </v:group>
            <v:group style="position:absolute;left:4428;top:4376;width:10;height:20" coordorigin="4428,4376" coordsize="10,20">
              <v:shape style="position:absolute;left:4428;top:4376;width:10;height:20" coordorigin="4428,4376" coordsize="10,20" path="m4428,4395l4438,4395,4438,4376,4428,4376,4428,4395xe" filled="true" fillcolor="#000000" stroked="false">
                <v:path arrowok="t"/>
                <v:fill type="solid"/>
              </v:shape>
            </v:group>
            <v:group style="position:absolute;left:4428;top:4395;width:10;height:20" coordorigin="4428,4395" coordsize="10,20">
              <v:shape style="position:absolute;left:4428;top:4395;width:10;height:20" coordorigin="4428,4395" coordsize="10,20" path="m4428,4414l4438,4414,4438,4395,4428,4395,4428,4414xe" filled="true" fillcolor="#000000" stroked="false">
                <v:path arrowok="t"/>
                <v:fill type="solid"/>
              </v:shape>
            </v:group>
            <v:group style="position:absolute;left:4428;top:4414;width:10;height:20" coordorigin="4428,4414" coordsize="10,20">
              <v:shape style="position:absolute;left:4428;top:4414;width:10;height:20" coordorigin="4428,4414" coordsize="10,20" path="m4428,4433l4438,4433,4438,4414,4428,4414,4428,4433xe" filled="true" fillcolor="#000000" stroked="false">
                <v:path arrowok="t"/>
                <v:fill type="solid"/>
              </v:shape>
            </v:group>
            <v:group style="position:absolute;left:4428;top:4433;width:10;height:20" coordorigin="4428,4433" coordsize="10,20">
              <v:shape style="position:absolute;left:4428;top:4433;width:10;height:20" coordorigin="4428,4433" coordsize="10,20" path="m4428,4452l4438,4452,4438,4433,4428,4433,4428,4452xe" filled="true" fillcolor="#000000" stroked="false">
                <v:path arrowok="t"/>
                <v:fill type="solid"/>
              </v:shape>
            </v:group>
            <v:group style="position:absolute;left:4428;top:4452;width:10;height:20" coordorigin="4428,4452" coordsize="10,20">
              <v:shape style="position:absolute;left:4428;top:4452;width:10;height:20" coordorigin="4428,4452" coordsize="10,20" path="m4428,4472l4438,4472,4438,4452,4428,4452,4428,4472xe" filled="true" fillcolor="#000000" stroked="false">
                <v:path arrowok="t"/>
                <v:fill type="solid"/>
              </v:shape>
            </v:group>
            <v:group style="position:absolute;left:4428;top:4478;width:10;height:2" coordorigin="4428,4478" coordsize="10,2">
              <v:shape style="position:absolute;left:4428;top:4478;width:10;height:2" coordorigin="4428,4478" coordsize="10,0" path="m4428,4478l4438,4478e" filled="false" stroked="true" strokeweight=".599976pt" strokecolor="#000000">
                <v:path arrowok="t"/>
              </v:shape>
            </v:group>
            <v:group style="position:absolute;left:5058;top:4145;width:10;height:20" coordorigin="5058,4145" coordsize="10,20">
              <v:shape style="position:absolute;left:5058;top:4145;width:10;height:20" coordorigin="5058,4145" coordsize="10,20" path="m5058,4164l5068,4164,5068,4145,5058,4145,5058,4164xe" filled="true" fillcolor="#000000" stroked="false">
                <v:path arrowok="t"/>
                <v:fill type="solid"/>
              </v:shape>
            </v:group>
            <v:group style="position:absolute;left:5058;top:4164;width:10;height:20" coordorigin="5058,4164" coordsize="10,20">
              <v:shape style="position:absolute;left:5058;top:4164;width:10;height:20" coordorigin="5058,4164" coordsize="10,20" path="m5058,4184l5068,4184,5068,4164,5058,4164,5058,4184xe" filled="true" fillcolor="#000000" stroked="false">
                <v:path arrowok="t"/>
                <v:fill type="solid"/>
              </v:shape>
            </v:group>
            <v:group style="position:absolute;left:5058;top:4184;width:10;height:20" coordorigin="5058,4184" coordsize="10,20">
              <v:shape style="position:absolute;left:5058;top:4184;width:10;height:20" coordorigin="5058,4184" coordsize="10,20" path="m5058,4203l5068,4203,5068,4184,5058,4184,5058,4203xe" filled="true" fillcolor="#000000" stroked="false">
                <v:path arrowok="t"/>
                <v:fill type="solid"/>
              </v:shape>
            </v:group>
            <v:group style="position:absolute;left:5058;top:4203;width:10;height:20" coordorigin="5058,4203" coordsize="10,20">
              <v:shape style="position:absolute;left:5058;top:4203;width:10;height:20" coordorigin="5058,4203" coordsize="10,20" path="m5058,4222l5068,4222,5068,4203,5058,4203,5058,4222xe" filled="true" fillcolor="#000000" stroked="false">
                <v:path arrowok="t"/>
                <v:fill type="solid"/>
              </v:shape>
            </v:group>
            <v:group style="position:absolute;left:5058;top:4222;width:10;height:20" coordorigin="5058,4222" coordsize="10,20">
              <v:shape style="position:absolute;left:5058;top:4222;width:10;height:20" coordorigin="5058,4222" coordsize="10,20" path="m5058,4241l5068,4241,5068,4222,5058,4222,5058,4241xe" filled="true" fillcolor="#000000" stroked="false">
                <v:path arrowok="t"/>
                <v:fill type="solid"/>
              </v:shape>
            </v:group>
            <v:group style="position:absolute;left:5058;top:4241;width:10;height:20" coordorigin="5058,4241" coordsize="10,20">
              <v:shape style="position:absolute;left:5058;top:4241;width:10;height:20" coordorigin="5058,4241" coordsize="10,20" path="m5058,4260l5068,4260,5068,4241,5058,4241,5058,4260xe" filled="true" fillcolor="#000000" stroked="false">
                <v:path arrowok="t"/>
                <v:fill type="solid"/>
              </v:shape>
            </v:group>
            <v:group style="position:absolute;left:5058;top:4260;width:10;height:20" coordorigin="5058,4260" coordsize="10,20">
              <v:shape style="position:absolute;left:5058;top:4260;width:10;height:20" coordorigin="5058,4260" coordsize="10,20" path="m5058,4280l5068,4280,5068,4260,5058,4260,5058,4280xe" filled="true" fillcolor="#000000" stroked="false">
                <v:path arrowok="t"/>
                <v:fill type="solid"/>
              </v:shape>
            </v:group>
            <v:group style="position:absolute;left:5058;top:4280;width:10;height:20" coordorigin="5058,4280" coordsize="10,20">
              <v:shape style="position:absolute;left:5058;top:4280;width:10;height:20" coordorigin="5058,4280" coordsize="10,20" path="m5058,4299l5068,4299,5068,4280,5058,4280,5058,4299xe" filled="true" fillcolor="#000000" stroked="false">
                <v:path arrowok="t"/>
                <v:fill type="solid"/>
              </v:shape>
            </v:group>
            <v:group style="position:absolute;left:5058;top:4299;width:10;height:20" coordorigin="5058,4299" coordsize="10,20">
              <v:shape style="position:absolute;left:5058;top:4299;width:10;height:20" coordorigin="5058,4299" coordsize="10,20" path="m5058,4318l5068,4318,5068,4299,5058,4299,5058,4318xe" filled="true" fillcolor="#000000" stroked="false">
                <v:path arrowok="t"/>
                <v:fill type="solid"/>
              </v:shape>
            </v:group>
            <v:group style="position:absolute;left:5058;top:4318;width:10;height:20" coordorigin="5058,4318" coordsize="10,20">
              <v:shape style="position:absolute;left:5058;top:4318;width:10;height:20" coordorigin="5058,4318" coordsize="10,20" path="m5058,4337l5068,4337,5068,4318,5058,4318,5058,4337xe" filled="true" fillcolor="#000000" stroked="false">
                <v:path arrowok="t"/>
                <v:fill type="solid"/>
              </v:shape>
            </v:group>
            <v:group style="position:absolute;left:5058;top:4337;width:10;height:20" coordorigin="5058,4337" coordsize="10,20">
              <v:shape style="position:absolute;left:5058;top:4337;width:10;height:20" coordorigin="5058,4337" coordsize="10,20" path="m5058,4356l5068,4356,5068,4337,5058,4337,5058,4356xe" filled="true" fillcolor="#000000" stroked="false">
                <v:path arrowok="t"/>
                <v:fill type="solid"/>
              </v:shape>
            </v:group>
            <v:group style="position:absolute;left:5058;top:4356;width:10;height:20" coordorigin="5058,4356" coordsize="10,20">
              <v:shape style="position:absolute;left:5058;top:4356;width:10;height:20" coordorigin="5058,4356" coordsize="10,20" path="m5058,4376l5068,4376,5068,4356,5058,4356,5058,4376xe" filled="true" fillcolor="#000000" stroked="false">
                <v:path arrowok="t"/>
                <v:fill type="solid"/>
              </v:shape>
            </v:group>
            <v:group style="position:absolute;left:5058;top:4376;width:10;height:20" coordorigin="5058,4376" coordsize="10,20">
              <v:shape style="position:absolute;left:5058;top:4376;width:10;height:20" coordorigin="5058,4376" coordsize="10,20" path="m5058,4395l5068,4395,5068,4376,5058,4376,5058,4395xe" filled="true" fillcolor="#000000" stroked="false">
                <v:path arrowok="t"/>
                <v:fill type="solid"/>
              </v:shape>
            </v:group>
            <v:group style="position:absolute;left:5058;top:4395;width:10;height:20" coordorigin="5058,4395" coordsize="10,20">
              <v:shape style="position:absolute;left:5058;top:4395;width:10;height:20" coordorigin="5058,4395" coordsize="10,20" path="m5058,4414l5068,4414,5068,4395,5058,4395,5058,4414xe" filled="true" fillcolor="#000000" stroked="false">
                <v:path arrowok="t"/>
                <v:fill type="solid"/>
              </v:shape>
            </v:group>
            <v:group style="position:absolute;left:5058;top:4414;width:10;height:20" coordorigin="5058,4414" coordsize="10,20">
              <v:shape style="position:absolute;left:5058;top:4414;width:10;height:20" coordorigin="5058,4414" coordsize="10,20" path="m5058,4433l5068,4433,5068,4414,5058,4414,5058,4433xe" filled="true" fillcolor="#000000" stroked="false">
                <v:path arrowok="t"/>
                <v:fill type="solid"/>
              </v:shape>
            </v:group>
            <v:group style="position:absolute;left:5058;top:4433;width:10;height:20" coordorigin="5058,4433" coordsize="10,20">
              <v:shape style="position:absolute;left:5058;top:4433;width:10;height:20" coordorigin="5058,4433" coordsize="10,20" path="m5058,4452l5068,4452,5068,4433,5058,4433,5058,4452xe" filled="true" fillcolor="#000000" stroked="false">
                <v:path arrowok="t"/>
                <v:fill type="solid"/>
              </v:shape>
            </v:group>
            <v:group style="position:absolute;left:5058;top:4452;width:10;height:20" coordorigin="5058,4452" coordsize="10,20">
              <v:shape style="position:absolute;left:5058;top:4452;width:10;height:20" coordorigin="5058,4452" coordsize="10,20" path="m5058,4472l5068,4472,5068,4452,5058,4452,5058,4472xe" filled="true" fillcolor="#000000" stroked="false">
                <v:path arrowok="t"/>
                <v:fill type="solid"/>
              </v:shape>
            </v:group>
            <v:group style="position:absolute;left:5058;top:4478;width:10;height:2" coordorigin="5058,4478" coordsize="10,2">
              <v:shape style="position:absolute;left:5058;top:4478;width:10;height:2" coordorigin="5058,4478" coordsize="10,0" path="m5058,4478l5068,4478e" filled="false" stroked="true" strokeweight=".599976pt" strokecolor="#000000">
                <v:path arrowok="t"/>
              </v:shape>
            </v:group>
            <v:group style="position:absolute;left:5769;top:4145;width:10;height:20" coordorigin="5769,4145" coordsize="10,20">
              <v:shape style="position:absolute;left:5769;top:4145;width:10;height:20" coordorigin="5769,4145" coordsize="10,20" path="m5769,4164l5778,4164,5778,4145,5769,4145,5769,4164xe" filled="true" fillcolor="#000000" stroked="false">
                <v:path arrowok="t"/>
                <v:fill type="solid"/>
              </v:shape>
            </v:group>
            <v:group style="position:absolute;left:5769;top:4164;width:10;height:20" coordorigin="5769,4164" coordsize="10,20">
              <v:shape style="position:absolute;left:5769;top:4164;width:10;height:20" coordorigin="5769,4164" coordsize="10,20" path="m5769,4184l5778,4184,5778,4164,5769,4164,5769,4184xe" filled="true" fillcolor="#000000" stroked="false">
                <v:path arrowok="t"/>
                <v:fill type="solid"/>
              </v:shape>
            </v:group>
            <v:group style="position:absolute;left:5769;top:4184;width:10;height:20" coordorigin="5769,4184" coordsize="10,20">
              <v:shape style="position:absolute;left:5769;top:4184;width:10;height:20" coordorigin="5769,4184" coordsize="10,20" path="m5769,4203l5778,4203,5778,4184,5769,4184,5769,4203xe" filled="true" fillcolor="#000000" stroked="false">
                <v:path arrowok="t"/>
                <v:fill type="solid"/>
              </v:shape>
            </v:group>
            <v:group style="position:absolute;left:5769;top:4203;width:10;height:20" coordorigin="5769,4203" coordsize="10,20">
              <v:shape style="position:absolute;left:5769;top:4203;width:10;height:20" coordorigin="5769,4203" coordsize="10,20" path="m5769,4222l5778,4222,5778,4203,5769,4203,5769,4222xe" filled="true" fillcolor="#000000" stroked="false">
                <v:path arrowok="t"/>
                <v:fill type="solid"/>
              </v:shape>
            </v:group>
            <v:group style="position:absolute;left:5769;top:4222;width:10;height:20" coordorigin="5769,4222" coordsize="10,20">
              <v:shape style="position:absolute;left:5769;top:4222;width:10;height:20" coordorigin="5769,4222" coordsize="10,20" path="m5769,4241l5778,4241,5778,4222,5769,4222,5769,4241xe" filled="true" fillcolor="#000000" stroked="false">
                <v:path arrowok="t"/>
                <v:fill type="solid"/>
              </v:shape>
            </v:group>
            <v:group style="position:absolute;left:5769;top:4241;width:10;height:20" coordorigin="5769,4241" coordsize="10,20">
              <v:shape style="position:absolute;left:5769;top:4241;width:10;height:20" coordorigin="5769,4241" coordsize="10,20" path="m5769,4260l5778,4260,5778,4241,5769,4241,5769,4260xe" filled="true" fillcolor="#000000" stroked="false">
                <v:path arrowok="t"/>
                <v:fill type="solid"/>
              </v:shape>
            </v:group>
            <v:group style="position:absolute;left:5769;top:4260;width:10;height:20" coordorigin="5769,4260" coordsize="10,20">
              <v:shape style="position:absolute;left:5769;top:4260;width:10;height:20" coordorigin="5769,4260" coordsize="10,20" path="m5769,4280l5778,4280,5778,4260,5769,4260,5769,4280xe" filled="true" fillcolor="#000000" stroked="false">
                <v:path arrowok="t"/>
                <v:fill type="solid"/>
              </v:shape>
            </v:group>
            <v:group style="position:absolute;left:5769;top:4280;width:10;height:20" coordorigin="5769,4280" coordsize="10,20">
              <v:shape style="position:absolute;left:5769;top:4280;width:10;height:20" coordorigin="5769,4280" coordsize="10,20" path="m5769,4299l5778,4299,5778,4280,5769,4280,5769,4299xe" filled="true" fillcolor="#000000" stroked="false">
                <v:path arrowok="t"/>
                <v:fill type="solid"/>
              </v:shape>
            </v:group>
            <v:group style="position:absolute;left:5769;top:4299;width:10;height:20" coordorigin="5769,4299" coordsize="10,20">
              <v:shape style="position:absolute;left:5769;top:4299;width:10;height:20" coordorigin="5769,4299" coordsize="10,20" path="m5769,4318l5778,4318,5778,4299,5769,4299,5769,4318xe" filled="true" fillcolor="#000000" stroked="false">
                <v:path arrowok="t"/>
                <v:fill type="solid"/>
              </v:shape>
            </v:group>
            <v:group style="position:absolute;left:5769;top:4318;width:10;height:20" coordorigin="5769,4318" coordsize="10,20">
              <v:shape style="position:absolute;left:5769;top:4318;width:10;height:20" coordorigin="5769,4318" coordsize="10,20" path="m5769,4337l5778,4337,5778,4318,5769,4318,5769,4337xe" filled="true" fillcolor="#000000" stroked="false">
                <v:path arrowok="t"/>
                <v:fill type="solid"/>
              </v:shape>
            </v:group>
            <v:group style="position:absolute;left:5769;top:4337;width:10;height:20" coordorigin="5769,4337" coordsize="10,20">
              <v:shape style="position:absolute;left:5769;top:4337;width:10;height:20" coordorigin="5769,4337" coordsize="10,20" path="m5769,4356l5778,4356,5778,4337,5769,4337,5769,4356xe" filled="true" fillcolor="#000000" stroked="false">
                <v:path arrowok="t"/>
                <v:fill type="solid"/>
              </v:shape>
            </v:group>
            <v:group style="position:absolute;left:5769;top:4356;width:10;height:20" coordorigin="5769,4356" coordsize="10,20">
              <v:shape style="position:absolute;left:5769;top:4356;width:10;height:20" coordorigin="5769,4356" coordsize="10,20" path="m5769,4376l5778,4376,5778,4356,5769,4356,5769,4376xe" filled="true" fillcolor="#000000" stroked="false">
                <v:path arrowok="t"/>
                <v:fill type="solid"/>
              </v:shape>
            </v:group>
            <v:group style="position:absolute;left:5769;top:4376;width:10;height:20" coordorigin="5769,4376" coordsize="10,20">
              <v:shape style="position:absolute;left:5769;top:4376;width:10;height:20" coordorigin="5769,4376" coordsize="10,20" path="m5769,4395l5778,4395,5778,4376,5769,4376,5769,4395xe" filled="true" fillcolor="#000000" stroked="false">
                <v:path arrowok="t"/>
                <v:fill type="solid"/>
              </v:shape>
            </v:group>
            <v:group style="position:absolute;left:5769;top:4395;width:10;height:20" coordorigin="5769,4395" coordsize="10,20">
              <v:shape style="position:absolute;left:5769;top:4395;width:10;height:20" coordorigin="5769,4395" coordsize="10,20" path="m5769,4414l5778,4414,5778,4395,5769,4395,5769,4414xe" filled="true" fillcolor="#000000" stroked="false">
                <v:path arrowok="t"/>
                <v:fill type="solid"/>
              </v:shape>
            </v:group>
            <v:group style="position:absolute;left:5769;top:4414;width:10;height:20" coordorigin="5769,4414" coordsize="10,20">
              <v:shape style="position:absolute;left:5769;top:4414;width:10;height:20" coordorigin="5769,4414" coordsize="10,20" path="m5769,4433l5778,4433,5778,4414,5769,4414,5769,4433xe" filled="true" fillcolor="#000000" stroked="false">
                <v:path arrowok="t"/>
                <v:fill type="solid"/>
              </v:shape>
            </v:group>
            <v:group style="position:absolute;left:5769;top:4433;width:10;height:20" coordorigin="5769,4433" coordsize="10,20">
              <v:shape style="position:absolute;left:5769;top:4433;width:10;height:20" coordorigin="5769,4433" coordsize="10,20" path="m5769,4452l5778,4452,5778,4433,5769,4433,5769,4452xe" filled="true" fillcolor="#000000" stroked="false">
                <v:path arrowok="t"/>
                <v:fill type="solid"/>
              </v:shape>
            </v:group>
            <v:group style="position:absolute;left:5769;top:4452;width:10;height:20" coordorigin="5769,4452" coordsize="10,20">
              <v:shape style="position:absolute;left:5769;top:4452;width:10;height:20" coordorigin="5769,4452" coordsize="10,20" path="m5769,4472l5778,4472,5778,4452,5769,4452,5769,4472xe" filled="true" fillcolor="#000000" stroked="false">
                <v:path arrowok="t"/>
                <v:fill type="solid"/>
              </v:shape>
            </v:group>
            <v:group style="position:absolute;left:5769;top:4478;width:10;height:2" coordorigin="5769,4478" coordsize="10,2">
              <v:shape style="position:absolute;left:5769;top:4478;width:10;height:2" coordorigin="5769,4478" coordsize="10,0" path="m5769,4478l5778,4478e" filled="false" stroked="true" strokeweight=".599976pt" strokecolor="#000000">
                <v:path arrowok="t"/>
              </v:shape>
            </v:group>
            <v:group style="position:absolute;left:6334;top:4145;width:10;height:20" coordorigin="6334,4145" coordsize="10,20">
              <v:shape style="position:absolute;left:6334;top:4145;width:10;height:20" coordorigin="6334,4145" coordsize="10,20" path="m6334,4164l6344,4164,6344,4145,6334,4145,6334,4164xe" filled="true" fillcolor="#000000" stroked="false">
                <v:path arrowok="t"/>
                <v:fill type="solid"/>
              </v:shape>
            </v:group>
            <v:group style="position:absolute;left:6334;top:4164;width:10;height:20" coordorigin="6334,4164" coordsize="10,20">
              <v:shape style="position:absolute;left:6334;top:4164;width:10;height:20" coordorigin="6334,4164" coordsize="10,20" path="m6334,4184l6344,4184,6344,4164,6334,4164,6334,4184xe" filled="true" fillcolor="#000000" stroked="false">
                <v:path arrowok="t"/>
                <v:fill type="solid"/>
              </v:shape>
            </v:group>
            <v:group style="position:absolute;left:6334;top:4184;width:10;height:20" coordorigin="6334,4184" coordsize="10,20">
              <v:shape style="position:absolute;left:6334;top:4184;width:10;height:20" coordorigin="6334,4184" coordsize="10,20" path="m6334,4203l6344,4203,6344,4184,6334,4184,6334,4203xe" filled="true" fillcolor="#000000" stroked="false">
                <v:path arrowok="t"/>
                <v:fill type="solid"/>
              </v:shape>
            </v:group>
            <v:group style="position:absolute;left:6334;top:4203;width:10;height:20" coordorigin="6334,4203" coordsize="10,20">
              <v:shape style="position:absolute;left:6334;top:4203;width:10;height:20" coordorigin="6334,4203" coordsize="10,20" path="m6334,4222l6344,4222,6344,4203,6334,4203,6334,4222xe" filled="true" fillcolor="#000000" stroked="false">
                <v:path arrowok="t"/>
                <v:fill type="solid"/>
              </v:shape>
            </v:group>
            <v:group style="position:absolute;left:6334;top:4222;width:10;height:20" coordorigin="6334,4222" coordsize="10,20">
              <v:shape style="position:absolute;left:6334;top:4222;width:10;height:20" coordorigin="6334,4222" coordsize="10,20" path="m6334,4241l6344,4241,6344,4222,6334,4222,6334,4241xe" filled="true" fillcolor="#000000" stroked="false">
                <v:path arrowok="t"/>
                <v:fill type="solid"/>
              </v:shape>
            </v:group>
            <v:group style="position:absolute;left:6334;top:4241;width:10;height:20" coordorigin="6334,4241" coordsize="10,20">
              <v:shape style="position:absolute;left:6334;top:4241;width:10;height:20" coordorigin="6334,4241" coordsize="10,20" path="m6334,4260l6344,4260,6344,4241,6334,4241,6334,4260xe" filled="true" fillcolor="#000000" stroked="false">
                <v:path arrowok="t"/>
                <v:fill type="solid"/>
              </v:shape>
            </v:group>
            <v:group style="position:absolute;left:6334;top:4260;width:10;height:20" coordorigin="6334,4260" coordsize="10,20">
              <v:shape style="position:absolute;left:6334;top:4260;width:10;height:20" coordorigin="6334,4260" coordsize="10,20" path="m6334,4280l6344,4280,6344,4260,6334,4260,6334,4280xe" filled="true" fillcolor="#000000" stroked="false">
                <v:path arrowok="t"/>
                <v:fill type="solid"/>
              </v:shape>
            </v:group>
            <v:group style="position:absolute;left:6334;top:4280;width:10;height:20" coordorigin="6334,4280" coordsize="10,20">
              <v:shape style="position:absolute;left:6334;top:4280;width:10;height:20" coordorigin="6334,4280" coordsize="10,20" path="m6334,4299l6344,4299,6344,4280,6334,4280,6334,4299xe" filled="true" fillcolor="#000000" stroked="false">
                <v:path arrowok="t"/>
                <v:fill type="solid"/>
              </v:shape>
            </v:group>
            <v:group style="position:absolute;left:6334;top:4299;width:10;height:20" coordorigin="6334,4299" coordsize="10,20">
              <v:shape style="position:absolute;left:6334;top:4299;width:10;height:20" coordorigin="6334,4299" coordsize="10,20" path="m6334,4318l6344,4318,6344,4299,6334,4299,6334,4318xe" filled="true" fillcolor="#000000" stroked="false">
                <v:path arrowok="t"/>
                <v:fill type="solid"/>
              </v:shape>
            </v:group>
            <v:group style="position:absolute;left:6334;top:4318;width:10;height:20" coordorigin="6334,4318" coordsize="10,20">
              <v:shape style="position:absolute;left:6334;top:4318;width:10;height:20" coordorigin="6334,4318" coordsize="10,20" path="m6334,4337l6344,4337,6344,4318,6334,4318,6334,4337xe" filled="true" fillcolor="#000000" stroked="false">
                <v:path arrowok="t"/>
                <v:fill type="solid"/>
              </v:shape>
            </v:group>
            <v:group style="position:absolute;left:6334;top:4337;width:10;height:20" coordorigin="6334,4337" coordsize="10,20">
              <v:shape style="position:absolute;left:6334;top:4337;width:10;height:20" coordorigin="6334,4337" coordsize="10,20" path="m6334,4356l6344,4356,6344,4337,6334,4337,6334,4356xe" filled="true" fillcolor="#000000" stroked="false">
                <v:path arrowok="t"/>
                <v:fill type="solid"/>
              </v:shape>
            </v:group>
            <v:group style="position:absolute;left:6334;top:4356;width:10;height:20" coordorigin="6334,4356" coordsize="10,20">
              <v:shape style="position:absolute;left:6334;top:4356;width:10;height:20" coordorigin="6334,4356" coordsize="10,20" path="m6334,4376l6344,4376,6344,4356,6334,4356,6334,4376xe" filled="true" fillcolor="#000000" stroked="false">
                <v:path arrowok="t"/>
                <v:fill type="solid"/>
              </v:shape>
            </v:group>
            <v:group style="position:absolute;left:6334;top:4376;width:10;height:20" coordorigin="6334,4376" coordsize="10,20">
              <v:shape style="position:absolute;left:6334;top:4376;width:10;height:20" coordorigin="6334,4376" coordsize="10,20" path="m6334,4395l6344,4395,6344,4376,6334,4376,6334,4395xe" filled="true" fillcolor="#000000" stroked="false">
                <v:path arrowok="t"/>
                <v:fill type="solid"/>
              </v:shape>
            </v:group>
            <v:group style="position:absolute;left:6334;top:4395;width:10;height:20" coordorigin="6334,4395" coordsize="10,20">
              <v:shape style="position:absolute;left:6334;top:4395;width:10;height:20" coordorigin="6334,4395" coordsize="10,20" path="m6334,4414l6344,4414,6344,4395,6334,4395,6334,4414xe" filled="true" fillcolor="#000000" stroked="false">
                <v:path arrowok="t"/>
                <v:fill type="solid"/>
              </v:shape>
            </v:group>
            <v:group style="position:absolute;left:6334;top:4414;width:10;height:20" coordorigin="6334,4414" coordsize="10,20">
              <v:shape style="position:absolute;left:6334;top:4414;width:10;height:20" coordorigin="6334,4414" coordsize="10,20" path="m6334,4433l6344,4433,6344,4414,6334,4414,6334,4433xe" filled="true" fillcolor="#000000" stroked="false">
                <v:path arrowok="t"/>
                <v:fill type="solid"/>
              </v:shape>
            </v:group>
            <v:group style="position:absolute;left:6334;top:4433;width:10;height:20" coordorigin="6334,4433" coordsize="10,20">
              <v:shape style="position:absolute;left:6334;top:4433;width:10;height:20" coordorigin="6334,4433" coordsize="10,20" path="m6334,4452l6344,4452,6344,4433,6334,4433,6334,4452xe" filled="true" fillcolor="#000000" stroked="false">
                <v:path arrowok="t"/>
                <v:fill type="solid"/>
              </v:shape>
            </v:group>
            <v:group style="position:absolute;left:6334;top:4452;width:10;height:20" coordorigin="6334,4452" coordsize="10,20">
              <v:shape style="position:absolute;left:6334;top:4452;width:10;height:20" coordorigin="6334,4452" coordsize="10,20" path="m6334,4472l6344,4472,6344,4452,6334,4452,6334,4472xe" filled="true" fillcolor="#000000" stroked="false">
                <v:path arrowok="t"/>
                <v:fill type="solid"/>
              </v:shape>
            </v:group>
            <v:group style="position:absolute;left:6334;top:4478;width:10;height:2" coordorigin="6334,4478" coordsize="10,2">
              <v:shape style="position:absolute;left:6334;top:4478;width:10;height:2" coordorigin="6334,4478" coordsize="10,0" path="m6334,4478l6344,4478e" filled="false" stroked="true" strokeweight=".599976pt" strokecolor="#000000">
                <v:path arrowok="t"/>
              </v:shape>
            </v:group>
            <v:group style="position:absolute;left:7820;top:4145;width:10;height:20" coordorigin="7820,4145" coordsize="10,20">
              <v:shape style="position:absolute;left:7820;top:4145;width:10;height:20" coordorigin="7820,4145" coordsize="10,20" path="m7820,4164l7829,4164,7829,4145,7820,4145,7820,4164xe" filled="true" fillcolor="#000000" stroked="false">
                <v:path arrowok="t"/>
                <v:fill type="solid"/>
              </v:shape>
            </v:group>
            <v:group style="position:absolute;left:7820;top:4164;width:10;height:20" coordorigin="7820,4164" coordsize="10,20">
              <v:shape style="position:absolute;left:7820;top:4164;width:10;height:20" coordorigin="7820,4164" coordsize="10,20" path="m7820,4184l7829,4184,7829,4164,7820,4164,7820,4184xe" filled="true" fillcolor="#000000" stroked="false">
                <v:path arrowok="t"/>
                <v:fill type="solid"/>
              </v:shape>
            </v:group>
            <v:group style="position:absolute;left:7820;top:4184;width:10;height:20" coordorigin="7820,4184" coordsize="10,20">
              <v:shape style="position:absolute;left:7820;top:4184;width:10;height:20" coordorigin="7820,4184" coordsize="10,20" path="m7820,4203l7829,4203,7829,4184,7820,4184,7820,4203xe" filled="true" fillcolor="#000000" stroked="false">
                <v:path arrowok="t"/>
                <v:fill type="solid"/>
              </v:shape>
            </v:group>
            <v:group style="position:absolute;left:7820;top:4203;width:10;height:20" coordorigin="7820,4203" coordsize="10,20">
              <v:shape style="position:absolute;left:7820;top:4203;width:10;height:20" coordorigin="7820,4203" coordsize="10,20" path="m7820,4222l7829,4222,7829,4203,7820,4203,7820,4222xe" filled="true" fillcolor="#000000" stroked="false">
                <v:path arrowok="t"/>
                <v:fill type="solid"/>
              </v:shape>
            </v:group>
            <v:group style="position:absolute;left:7820;top:4222;width:10;height:20" coordorigin="7820,4222" coordsize="10,20">
              <v:shape style="position:absolute;left:7820;top:4222;width:10;height:20" coordorigin="7820,4222" coordsize="10,20" path="m7820,4241l7829,4241,7829,4222,7820,4222,7820,4241xe" filled="true" fillcolor="#000000" stroked="false">
                <v:path arrowok="t"/>
                <v:fill type="solid"/>
              </v:shape>
            </v:group>
            <v:group style="position:absolute;left:7820;top:4241;width:10;height:20" coordorigin="7820,4241" coordsize="10,20">
              <v:shape style="position:absolute;left:7820;top:4241;width:10;height:20" coordorigin="7820,4241" coordsize="10,20" path="m7820,4260l7829,4260,7829,4241,7820,4241,7820,4260xe" filled="true" fillcolor="#000000" stroked="false">
                <v:path arrowok="t"/>
                <v:fill type="solid"/>
              </v:shape>
            </v:group>
            <v:group style="position:absolute;left:7820;top:4260;width:10;height:20" coordorigin="7820,4260" coordsize="10,20">
              <v:shape style="position:absolute;left:7820;top:4260;width:10;height:20" coordorigin="7820,4260" coordsize="10,20" path="m7820,4280l7829,4280,7829,4260,7820,4260,7820,4280xe" filled="true" fillcolor="#000000" stroked="false">
                <v:path arrowok="t"/>
                <v:fill type="solid"/>
              </v:shape>
            </v:group>
            <v:group style="position:absolute;left:7820;top:4280;width:10;height:20" coordorigin="7820,4280" coordsize="10,20">
              <v:shape style="position:absolute;left:7820;top:4280;width:10;height:20" coordorigin="7820,4280" coordsize="10,20" path="m7820,4299l7829,4299,7829,4280,7820,4280,7820,4299xe" filled="true" fillcolor="#000000" stroked="false">
                <v:path arrowok="t"/>
                <v:fill type="solid"/>
              </v:shape>
            </v:group>
            <v:group style="position:absolute;left:7820;top:4299;width:10;height:20" coordorigin="7820,4299" coordsize="10,20">
              <v:shape style="position:absolute;left:7820;top:4299;width:10;height:20" coordorigin="7820,4299" coordsize="10,20" path="m7820,4318l7829,4318,7829,4299,7820,4299,7820,4318xe" filled="true" fillcolor="#000000" stroked="false">
                <v:path arrowok="t"/>
                <v:fill type="solid"/>
              </v:shape>
            </v:group>
            <v:group style="position:absolute;left:7820;top:4318;width:10;height:20" coordorigin="7820,4318" coordsize="10,20">
              <v:shape style="position:absolute;left:7820;top:4318;width:10;height:20" coordorigin="7820,4318" coordsize="10,20" path="m7820,4337l7829,4337,7829,4318,7820,4318,7820,4337xe" filled="true" fillcolor="#000000" stroked="false">
                <v:path arrowok="t"/>
                <v:fill type="solid"/>
              </v:shape>
            </v:group>
            <v:group style="position:absolute;left:7820;top:4337;width:10;height:20" coordorigin="7820,4337" coordsize="10,20">
              <v:shape style="position:absolute;left:7820;top:4337;width:10;height:20" coordorigin="7820,4337" coordsize="10,20" path="m7820,4356l7829,4356,7829,4337,7820,4337,7820,4356xe" filled="true" fillcolor="#000000" stroked="false">
                <v:path arrowok="t"/>
                <v:fill type="solid"/>
              </v:shape>
            </v:group>
            <v:group style="position:absolute;left:7820;top:4356;width:10;height:20" coordorigin="7820,4356" coordsize="10,20">
              <v:shape style="position:absolute;left:7820;top:4356;width:10;height:20" coordorigin="7820,4356" coordsize="10,20" path="m7820,4376l7829,4376,7829,4356,7820,4356,7820,4376xe" filled="true" fillcolor="#000000" stroked="false">
                <v:path arrowok="t"/>
                <v:fill type="solid"/>
              </v:shape>
            </v:group>
            <v:group style="position:absolute;left:7820;top:4376;width:10;height:20" coordorigin="7820,4376" coordsize="10,20">
              <v:shape style="position:absolute;left:7820;top:4376;width:10;height:20" coordorigin="7820,4376" coordsize="10,20" path="m7820,4395l7829,4395,7829,4376,7820,4376,7820,4395xe" filled="true" fillcolor="#000000" stroked="false">
                <v:path arrowok="t"/>
                <v:fill type="solid"/>
              </v:shape>
            </v:group>
            <v:group style="position:absolute;left:7820;top:4395;width:10;height:20" coordorigin="7820,4395" coordsize="10,20">
              <v:shape style="position:absolute;left:7820;top:4395;width:10;height:20" coordorigin="7820,4395" coordsize="10,20" path="m7820,4414l7829,4414,7829,4395,7820,4395,7820,4414xe" filled="true" fillcolor="#000000" stroked="false">
                <v:path arrowok="t"/>
                <v:fill type="solid"/>
              </v:shape>
            </v:group>
            <v:group style="position:absolute;left:7820;top:4414;width:10;height:20" coordorigin="7820,4414" coordsize="10,20">
              <v:shape style="position:absolute;left:7820;top:4414;width:10;height:20" coordorigin="7820,4414" coordsize="10,20" path="m7820,4433l7829,4433,7829,4414,7820,4414,7820,4433xe" filled="true" fillcolor="#000000" stroked="false">
                <v:path arrowok="t"/>
                <v:fill type="solid"/>
              </v:shape>
            </v:group>
            <v:group style="position:absolute;left:7820;top:4433;width:10;height:20" coordorigin="7820,4433" coordsize="10,20">
              <v:shape style="position:absolute;left:7820;top:4433;width:10;height:20" coordorigin="7820,4433" coordsize="10,20" path="m7820,4452l7829,4452,7829,4433,7820,4433,7820,4452xe" filled="true" fillcolor="#000000" stroked="false">
                <v:path arrowok="t"/>
                <v:fill type="solid"/>
              </v:shape>
            </v:group>
            <v:group style="position:absolute;left:7820;top:4452;width:10;height:20" coordorigin="7820,4452" coordsize="10,20">
              <v:shape style="position:absolute;left:7820;top:4452;width:10;height:20" coordorigin="7820,4452" coordsize="10,20" path="m7820,4472l7829,4472,7829,4452,7820,4452,7820,4472xe" filled="true" fillcolor="#000000" stroked="false">
                <v:path arrowok="t"/>
                <v:fill type="solid"/>
              </v:shape>
            </v:group>
            <v:group style="position:absolute;left:7820;top:4478;width:10;height:2" coordorigin="7820,4478" coordsize="10,2">
              <v:shape style="position:absolute;left:7820;top:4478;width:10;height:2" coordorigin="7820,4478" coordsize="10,0" path="m7820,4478l7829,4478e" filled="false" stroked="true" strokeweight=".599976pt" strokecolor="#000000">
                <v:path arrowok="t"/>
              </v:shape>
            </v:group>
            <v:group style="position:absolute;left:8462;top:4145;width:10;height:20" coordorigin="8462,4145" coordsize="10,20">
              <v:shape style="position:absolute;left:8462;top:4145;width:10;height:20" coordorigin="8462,4145" coordsize="10,20" path="m8462,4164l8472,4164,8472,4145,8462,4145,8462,4164xe" filled="true" fillcolor="#000000" stroked="false">
                <v:path arrowok="t"/>
                <v:fill type="solid"/>
              </v:shape>
            </v:group>
            <v:group style="position:absolute;left:8462;top:4164;width:10;height:20" coordorigin="8462,4164" coordsize="10,20">
              <v:shape style="position:absolute;left:8462;top:4164;width:10;height:20" coordorigin="8462,4164" coordsize="10,20" path="m8462,4184l8472,4184,8472,4164,8462,4164,8462,4184xe" filled="true" fillcolor="#000000" stroked="false">
                <v:path arrowok="t"/>
                <v:fill type="solid"/>
              </v:shape>
            </v:group>
            <v:group style="position:absolute;left:8462;top:4184;width:10;height:20" coordorigin="8462,4184" coordsize="10,20">
              <v:shape style="position:absolute;left:8462;top:4184;width:10;height:20" coordorigin="8462,4184" coordsize="10,20" path="m8462,4203l8472,4203,8472,4184,8462,4184,8462,4203xe" filled="true" fillcolor="#000000" stroked="false">
                <v:path arrowok="t"/>
                <v:fill type="solid"/>
              </v:shape>
            </v:group>
            <v:group style="position:absolute;left:8462;top:4203;width:10;height:20" coordorigin="8462,4203" coordsize="10,20">
              <v:shape style="position:absolute;left:8462;top:4203;width:10;height:20" coordorigin="8462,4203" coordsize="10,20" path="m8462,4222l8472,4222,8472,4203,8462,4203,8462,4222xe" filled="true" fillcolor="#000000" stroked="false">
                <v:path arrowok="t"/>
                <v:fill type="solid"/>
              </v:shape>
            </v:group>
            <v:group style="position:absolute;left:8462;top:4222;width:10;height:20" coordorigin="8462,4222" coordsize="10,20">
              <v:shape style="position:absolute;left:8462;top:4222;width:10;height:20" coordorigin="8462,4222" coordsize="10,20" path="m8462,4241l8472,4241,8472,4222,8462,4222,8462,4241xe" filled="true" fillcolor="#000000" stroked="false">
                <v:path arrowok="t"/>
                <v:fill type="solid"/>
              </v:shape>
            </v:group>
            <v:group style="position:absolute;left:8462;top:4241;width:10;height:20" coordorigin="8462,4241" coordsize="10,20">
              <v:shape style="position:absolute;left:8462;top:4241;width:10;height:20" coordorigin="8462,4241" coordsize="10,20" path="m8462,4260l8472,4260,8472,4241,8462,4241,8462,4260xe" filled="true" fillcolor="#000000" stroked="false">
                <v:path arrowok="t"/>
                <v:fill type="solid"/>
              </v:shape>
            </v:group>
            <v:group style="position:absolute;left:8462;top:4260;width:10;height:20" coordorigin="8462,4260" coordsize="10,20">
              <v:shape style="position:absolute;left:8462;top:4260;width:10;height:20" coordorigin="8462,4260" coordsize="10,20" path="m8462,4280l8472,4280,8472,4260,8462,4260,8462,4280xe" filled="true" fillcolor="#000000" stroked="false">
                <v:path arrowok="t"/>
                <v:fill type="solid"/>
              </v:shape>
            </v:group>
            <v:group style="position:absolute;left:8462;top:4280;width:10;height:20" coordorigin="8462,4280" coordsize="10,20">
              <v:shape style="position:absolute;left:8462;top:4280;width:10;height:20" coordorigin="8462,4280" coordsize="10,20" path="m8462,4299l8472,4299,8472,4280,8462,4280,8462,4299xe" filled="true" fillcolor="#000000" stroked="false">
                <v:path arrowok="t"/>
                <v:fill type="solid"/>
              </v:shape>
            </v:group>
            <v:group style="position:absolute;left:8462;top:4299;width:10;height:20" coordorigin="8462,4299" coordsize="10,20">
              <v:shape style="position:absolute;left:8462;top:4299;width:10;height:20" coordorigin="8462,4299" coordsize="10,20" path="m8462,4318l8472,4318,8472,4299,8462,4299,8462,4318xe" filled="true" fillcolor="#000000" stroked="false">
                <v:path arrowok="t"/>
                <v:fill type="solid"/>
              </v:shape>
            </v:group>
            <v:group style="position:absolute;left:8462;top:4318;width:10;height:20" coordorigin="8462,4318" coordsize="10,20">
              <v:shape style="position:absolute;left:8462;top:4318;width:10;height:20" coordorigin="8462,4318" coordsize="10,20" path="m8462,4337l8472,4337,8472,4318,8462,4318,8462,4337xe" filled="true" fillcolor="#000000" stroked="false">
                <v:path arrowok="t"/>
                <v:fill type="solid"/>
              </v:shape>
            </v:group>
            <v:group style="position:absolute;left:8462;top:4337;width:10;height:20" coordorigin="8462,4337" coordsize="10,20">
              <v:shape style="position:absolute;left:8462;top:4337;width:10;height:20" coordorigin="8462,4337" coordsize="10,20" path="m8462,4356l8472,4356,8472,4337,8462,4337,8462,4356xe" filled="true" fillcolor="#000000" stroked="false">
                <v:path arrowok="t"/>
                <v:fill type="solid"/>
              </v:shape>
            </v:group>
            <v:group style="position:absolute;left:8462;top:4356;width:10;height:20" coordorigin="8462,4356" coordsize="10,20">
              <v:shape style="position:absolute;left:8462;top:4356;width:10;height:20" coordorigin="8462,4356" coordsize="10,20" path="m8462,4376l8472,4376,8472,4356,8462,4356,8462,4376xe" filled="true" fillcolor="#000000" stroked="false">
                <v:path arrowok="t"/>
                <v:fill type="solid"/>
              </v:shape>
            </v:group>
            <v:group style="position:absolute;left:8462;top:4376;width:10;height:20" coordorigin="8462,4376" coordsize="10,20">
              <v:shape style="position:absolute;left:8462;top:4376;width:10;height:20" coordorigin="8462,4376" coordsize="10,20" path="m8462,4395l8472,4395,8472,4376,8462,4376,8462,4395xe" filled="true" fillcolor="#000000" stroked="false">
                <v:path arrowok="t"/>
                <v:fill type="solid"/>
              </v:shape>
            </v:group>
            <v:group style="position:absolute;left:8462;top:4395;width:10;height:20" coordorigin="8462,4395" coordsize="10,20">
              <v:shape style="position:absolute;left:8462;top:4395;width:10;height:20" coordorigin="8462,4395" coordsize="10,20" path="m8462,4414l8472,4414,8472,4395,8462,4395,8462,4414xe" filled="true" fillcolor="#000000" stroked="false">
                <v:path arrowok="t"/>
                <v:fill type="solid"/>
              </v:shape>
            </v:group>
            <v:group style="position:absolute;left:8462;top:4414;width:10;height:20" coordorigin="8462,4414" coordsize="10,20">
              <v:shape style="position:absolute;left:8462;top:4414;width:10;height:20" coordorigin="8462,4414" coordsize="10,20" path="m8462,4433l8472,4433,8472,4414,8462,4414,8462,4433xe" filled="true" fillcolor="#000000" stroked="false">
                <v:path arrowok="t"/>
                <v:fill type="solid"/>
              </v:shape>
            </v:group>
            <v:group style="position:absolute;left:8462;top:4433;width:10;height:20" coordorigin="8462,4433" coordsize="10,20">
              <v:shape style="position:absolute;left:8462;top:4433;width:10;height:20" coordorigin="8462,4433" coordsize="10,20" path="m8462,4452l8472,4452,8472,4433,8462,4433,8462,4452xe" filled="true" fillcolor="#000000" stroked="false">
                <v:path arrowok="t"/>
                <v:fill type="solid"/>
              </v:shape>
            </v:group>
            <v:group style="position:absolute;left:8462;top:4452;width:10;height:20" coordorigin="8462,4452" coordsize="10,20">
              <v:shape style="position:absolute;left:8462;top:4452;width:10;height:20" coordorigin="8462,4452" coordsize="10,20" path="m8462,4472l8472,4472,8472,4452,8462,4452,8462,4472xe" filled="true" fillcolor="#000000" stroked="false">
                <v:path arrowok="t"/>
                <v:fill type="solid"/>
              </v:shape>
            </v:group>
            <v:group style="position:absolute;left:8462;top:4478;width:10;height:2" coordorigin="8462,4478" coordsize="10,2">
              <v:shape style="position:absolute;left:8462;top:4478;width:10;height:2" coordorigin="8462,4478" coordsize="10,0" path="m8462,4478l8472,4478e" filled="false" stroked="true" strokeweight=".599976pt" strokecolor="#000000">
                <v:path arrowok="t"/>
              </v:shape>
            </v:group>
            <v:group style="position:absolute;left:9594;top:4145;width:10;height:20" coordorigin="9594,4145" coordsize="10,20">
              <v:shape style="position:absolute;left:9594;top:4145;width:10;height:20" coordorigin="9594,4145" coordsize="10,20" path="m9594,4164l9603,4164,9603,4145,9594,4145,9594,4164xe" filled="true" fillcolor="#000000" stroked="false">
                <v:path arrowok="t"/>
                <v:fill type="solid"/>
              </v:shape>
            </v:group>
            <v:group style="position:absolute;left:9594;top:4164;width:10;height:20" coordorigin="9594,4164" coordsize="10,20">
              <v:shape style="position:absolute;left:9594;top:4164;width:10;height:20" coordorigin="9594,4164" coordsize="10,20" path="m9594,4184l9603,4184,9603,4164,9594,4164,9594,4184xe" filled="true" fillcolor="#000000" stroked="false">
                <v:path arrowok="t"/>
                <v:fill type="solid"/>
              </v:shape>
            </v:group>
            <v:group style="position:absolute;left:9594;top:4184;width:10;height:20" coordorigin="9594,4184" coordsize="10,20">
              <v:shape style="position:absolute;left:9594;top:4184;width:10;height:20" coordorigin="9594,4184" coordsize="10,20" path="m9594,4203l9603,4203,9603,4184,9594,4184,9594,4203xe" filled="true" fillcolor="#000000" stroked="false">
                <v:path arrowok="t"/>
                <v:fill type="solid"/>
              </v:shape>
            </v:group>
            <v:group style="position:absolute;left:9594;top:4203;width:10;height:20" coordorigin="9594,4203" coordsize="10,20">
              <v:shape style="position:absolute;left:9594;top:4203;width:10;height:20" coordorigin="9594,4203" coordsize="10,20" path="m9594,4222l9603,4222,9603,4203,9594,4203,9594,4222xe" filled="true" fillcolor="#000000" stroked="false">
                <v:path arrowok="t"/>
                <v:fill type="solid"/>
              </v:shape>
            </v:group>
            <v:group style="position:absolute;left:9594;top:4222;width:10;height:20" coordorigin="9594,4222" coordsize="10,20">
              <v:shape style="position:absolute;left:9594;top:4222;width:10;height:20" coordorigin="9594,4222" coordsize="10,20" path="m9594,4241l9603,4241,9603,4222,9594,4222,9594,4241xe" filled="true" fillcolor="#000000" stroked="false">
                <v:path arrowok="t"/>
                <v:fill type="solid"/>
              </v:shape>
            </v:group>
            <v:group style="position:absolute;left:9594;top:4241;width:10;height:20" coordorigin="9594,4241" coordsize="10,20">
              <v:shape style="position:absolute;left:9594;top:4241;width:10;height:20" coordorigin="9594,4241" coordsize="10,20" path="m9594,4260l9603,4260,9603,4241,9594,4241,9594,4260xe" filled="true" fillcolor="#000000" stroked="false">
                <v:path arrowok="t"/>
                <v:fill type="solid"/>
              </v:shape>
            </v:group>
            <v:group style="position:absolute;left:9594;top:4260;width:10;height:20" coordorigin="9594,4260" coordsize="10,20">
              <v:shape style="position:absolute;left:9594;top:4260;width:10;height:20" coordorigin="9594,4260" coordsize="10,20" path="m9594,4280l9603,4280,9603,4260,9594,4260,9594,4280xe" filled="true" fillcolor="#000000" stroked="false">
                <v:path arrowok="t"/>
                <v:fill type="solid"/>
              </v:shape>
            </v:group>
            <v:group style="position:absolute;left:9594;top:4280;width:10;height:20" coordorigin="9594,4280" coordsize="10,20">
              <v:shape style="position:absolute;left:9594;top:4280;width:10;height:20" coordorigin="9594,4280" coordsize="10,20" path="m9594,4299l9603,4299,9603,4280,9594,4280,9594,4299xe" filled="true" fillcolor="#000000" stroked="false">
                <v:path arrowok="t"/>
                <v:fill type="solid"/>
              </v:shape>
            </v:group>
            <v:group style="position:absolute;left:9594;top:4299;width:10;height:20" coordorigin="9594,4299" coordsize="10,20">
              <v:shape style="position:absolute;left:9594;top:4299;width:10;height:20" coordorigin="9594,4299" coordsize="10,20" path="m9594,4318l9603,4318,9603,4299,9594,4299,9594,4318xe" filled="true" fillcolor="#000000" stroked="false">
                <v:path arrowok="t"/>
                <v:fill type="solid"/>
              </v:shape>
            </v:group>
            <v:group style="position:absolute;left:9594;top:4318;width:10;height:20" coordorigin="9594,4318" coordsize="10,20">
              <v:shape style="position:absolute;left:9594;top:4318;width:10;height:20" coordorigin="9594,4318" coordsize="10,20" path="m9594,4337l9603,4337,9603,4318,9594,4318,9594,4337xe" filled="true" fillcolor="#000000" stroked="false">
                <v:path arrowok="t"/>
                <v:fill type="solid"/>
              </v:shape>
            </v:group>
            <v:group style="position:absolute;left:9594;top:4337;width:10;height:20" coordorigin="9594,4337" coordsize="10,20">
              <v:shape style="position:absolute;left:9594;top:4337;width:10;height:20" coordorigin="9594,4337" coordsize="10,20" path="m9594,4356l9603,4356,9603,4337,9594,4337,9594,4356xe" filled="true" fillcolor="#000000" stroked="false">
                <v:path arrowok="t"/>
                <v:fill type="solid"/>
              </v:shape>
            </v:group>
            <v:group style="position:absolute;left:9594;top:4356;width:10;height:20" coordorigin="9594,4356" coordsize="10,20">
              <v:shape style="position:absolute;left:9594;top:4356;width:10;height:20" coordorigin="9594,4356" coordsize="10,20" path="m9594,4376l9603,4376,9603,4356,9594,4356,9594,4376xe" filled="true" fillcolor="#000000" stroked="false">
                <v:path arrowok="t"/>
                <v:fill type="solid"/>
              </v:shape>
            </v:group>
            <v:group style="position:absolute;left:9594;top:4376;width:10;height:20" coordorigin="9594,4376" coordsize="10,20">
              <v:shape style="position:absolute;left:9594;top:4376;width:10;height:20" coordorigin="9594,4376" coordsize="10,20" path="m9594,4395l9603,4395,9603,4376,9594,4376,9594,4395xe" filled="true" fillcolor="#000000" stroked="false">
                <v:path arrowok="t"/>
                <v:fill type="solid"/>
              </v:shape>
            </v:group>
            <v:group style="position:absolute;left:9594;top:4395;width:10;height:20" coordorigin="9594,4395" coordsize="10,20">
              <v:shape style="position:absolute;left:9594;top:4395;width:10;height:20" coordorigin="9594,4395" coordsize="10,20" path="m9594,4414l9603,4414,9603,4395,9594,4395,9594,4414xe" filled="true" fillcolor="#000000" stroked="false">
                <v:path arrowok="t"/>
                <v:fill type="solid"/>
              </v:shape>
            </v:group>
            <v:group style="position:absolute;left:9594;top:4414;width:10;height:20" coordorigin="9594,4414" coordsize="10,20">
              <v:shape style="position:absolute;left:9594;top:4414;width:10;height:20" coordorigin="9594,4414" coordsize="10,20" path="m9594,4433l9603,4433,9603,4414,9594,4414,9594,4433xe" filled="true" fillcolor="#000000" stroked="false">
                <v:path arrowok="t"/>
                <v:fill type="solid"/>
              </v:shape>
            </v:group>
            <v:group style="position:absolute;left:9594;top:4433;width:10;height:20" coordorigin="9594,4433" coordsize="10,20">
              <v:shape style="position:absolute;left:9594;top:4433;width:10;height:20" coordorigin="9594,4433" coordsize="10,20" path="m9594,4452l9603,4452,9603,4433,9594,4433,9594,4452xe" filled="true" fillcolor="#000000" stroked="false">
                <v:path arrowok="t"/>
                <v:fill type="solid"/>
              </v:shape>
            </v:group>
            <v:group style="position:absolute;left:9594;top:4452;width:10;height:20" coordorigin="9594,4452" coordsize="10,20">
              <v:shape style="position:absolute;left:9594;top:4452;width:10;height:20" coordorigin="9594,4452" coordsize="10,20" path="m9594,4472l9603,4472,9603,4452,9594,4452,9594,4472xe" filled="true" fillcolor="#000000" stroked="false">
                <v:path arrowok="t"/>
                <v:fill type="solid"/>
              </v:shape>
            </v:group>
            <v:group style="position:absolute;left:9594;top:4478;width:10;height:2" coordorigin="9594,4478" coordsize="10,2">
              <v:shape style="position:absolute;left:9594;top:4478;width:10;height:2" coordorigin="9594,4478" coordsize="10,0" path="m9594,4478l9603,4478e" filled="false" stroked="true" strokeweight=".599976pt" strokecolor="#000000">
                <v:path arrowok="t"/>
              </v:shape>
            </v:group>
            <v:group style="position:absolute;left:10162;top:4145;width:10;height:20" coordorigin="10162,4145" coordsize="10,20">
              <v:shape style="position:absolute;left:10162;top:4145;width:10;height:20" coordorigin="10162,4145" coordsize="10,20" path="m10162,4164l10172,4164,10172,4145,10162,4145,10162,4164xe" filled="true" fillcolor="#000000" stroked="false">
                <v:path arrowok="t"/>
                <v:fill type="solid"/>
              </v:shape>
            </v:group>
            <v:group style="position:absolute;left:10162;top:4164;width:10;height:20" coordorigin="10162,4164" coordsize="10,20">
              <v:shape style="position:absolute;left:10162;top:4164;width:10;height:20" coordorigin="10162,4164" coordsize="10,20" path="m10162,4184l10172,4184,10172,4164,10162,4164,10162,4184xe" filled="true" fillcolor="#000000" stroked="false">
                <v:path arrowok="t"/>
                <v:fill type="solid"/>
              </v:shape>
            </v:group>
            <v:group style="position:absolute;left:10162;top:4184;width:10;height:20" coordorigin="10162,4184" coordsize="10,20">
              <v:shape style="position:absolute;left:10162;top:4184;width:10;height:20" coordorigin="10162,4184" coordsize="10,20" path="m10162,4203l10172,4203,10172,4184,10162,4184,10162,4203xe" filled="true" fillcolor="#000000" stroked="false">
                <v:path arrowok="t"/>
                <v:fill type="solid"/>
              </v:shape>
            </v:group>
            <v:group style="position:absolute;left:10162;top:4203;width:10;height:20" coordorigin="10162,4203" coordsize="10,20">
              <v:shape style="position:absolute;left:10162;top:4203;width:10;height:20" coordorigin="10162,4203" coordsize="10,20" path="m10162,4222l10172,4222,10172,4203,10162,4203,10162,4222xe" filled="true" fillcolor="#000000" stroked="false">
                <v:path arrowok="t"/>
                <v:fill type="solid"/>
              </v:shape>
            </v:group>
            <v:group style="position:absolute;left:10162;top:4222;width:10;height:20" coordorigin="10162,4222" coordsize="10,20">
              <v:shape style="position:absolute;left:10162;top:4222;width:10;height:20" coordorigin="10162,4222" coordsize="10,20" path="m10162,4241l10172,4241,10172,4222,10162,4222,10162,4241xe" filled="true" fillcolor="#000000" stroked="false">
                <v:path arrowok="t"/>
                <v:fill type="solid"/>
              </v:shape>
            </v:group>
            <v:group style="position:absolute;left:10162;top:4241;width:10;height:20" coordorigin="10162,4241" coordsize="10,20">
              <v:shape style="position:absolute;left:10162;top:4241;width:10;height:20" coordorigin="10162,4241" coordsize="10,20" path="m10162,4260l10172,4260,10172,4241,10162,4241,10162,4260xe" filled="true" fillcolor="#000000" stroked="false">
                <v:path arrowok="t"/>
                <v:fill type="solid"/>
              </v:shape>
            </v:group>
            <v:group style="position:absolute;left:10162;top:4260;width:10;height:20" coordorigin="10162,4260" coordsize="10,20">
              <v:shape style="position:absolute;left:10162;top:4260;width:10;height:20" coordorigin="10162,4260" coordsize="10,20" path="m10162,4280l10172,4280,10172,4260,10162,4260,10162,4280xe" filled="true" fillcolor="#000000" stroked="false">
                <v:path arrowok="t"/>
                <v:fill type="solid"/>
              </v:shape>
            </v:group>
            <v:group style="position:absolute;left:10162;top:4280;width:10;height:20" coordorigin="10162,4280" coordsize="10,20">
              <v:shape style="position:absolute;left:10162;top:4280;width:10;height:20" coordorigin="10162,4280" coordsize="10,20" path="m10162,4299l10172,4299,10172,4280,10162,4280,10162,4299xe" filled="true" fillcolor="#000000" stroked="false">
                <v:path arrowok="t"/>
                <v:fill type="solid"/>
              </v:shape>
            </v:group>
            <v:group style="position:absolute;left:10162;top:4299;width:10;height:20" coordorigin="10162,4299" coordsize="10,20">
              <v:shape style="position:absolute;left:10162;top:4299;width:10;height:20" coordorigin="10162,4299" coordsize="10,20" path="m10162,4318l10172,4318,10172,4299,10162,4299,10162,4318xe" filled="true" fillcolor="#000000" stroked="false">
                <v:path arrowok="t"/>
                <v:fill type="solid"/>
              </v:shape>
            </v:group>
            <v:group style="position:absolute;left:10162;top:4318;width:10;height:20" coordorigin="10162,4318" coordsize="10,20">
              <v:shape style="position:absolute;left:10162;top:4318;width:10;height:20" coordorigin="10162,4318" coordsize="10,20" path="m10162,4337l10172,4337,10172,4318,10162,4318,10162,4337xe" filled="true" fillcolor="#000000" stroked="false">
                <v:path arrowok="t"/>
                <v:fill type="solid"/>
              </v:shape>
            </v:group>
            <v:group style="position:absolute;left:10162;top:4337;width:10;height:20" coordorigin="10162,4337" coordsize="10,20">
              <v:shape style="position:absolute;left:10162;top:4337;width:10;height:20" coordorigin="10162,4337" coordsize="10,20" path="m10162,4356l10172,4356,10172,4337,10162,4337,10162,4356xe" filled="true" fillcolor="#000000" stroked="false">
                <v:path arrowok="t"/>
                <v:fill type="solid"/>
              </v:shape>
            </v:group>
            <v:group style="position:absolute;left:10162;top:4356;width:10;height:20" coordorigin="10162,4356" coordsize="10,20">
              <v:shape style="position:absolute;left:10162;top:4356;width:10;height:20" coordorigin="10162,4356" coordsize="10,20" path="m10162,4376l10172,4376,10172,4356,10162,4356,10162,4376xe" filled="true" fillcolor="#000000" stroked="false">
                <v:path arrowok="t"/>
                <v:fill type="solid"/>
              </v:shape>
            </v:group>
            <v:group style="position:absolute;left:10162;top:4376;width:10;height:20" coordorigin="10162,4376" coordsize="10,20">
              <v:shape style="position:absolute;left:10162;top:4376;width:10;height:20" coordorigin="10162,4376" coordsize="10,20" path="m10162,4395l10172,4395,10172,4376,10162,4376,10162,4395xe" filled="true" fillcolor="#000000" stroked="false">
                <v:path arrowok="t"/>
                <v:fill type="solid"/>
              </v:shape>
            </v:group>
            <v:group style="position:absolute;left:10162;top:4395;width:10;height:20" coordorigin="10162,4395" coordsize="10,20">
              <v:shape style="position:absolute;left:10162;top:4395;width:10;height:20" coordorigin="10162,4395" coordsize="10,20" path="m10162,4414l10172,4414,10172,4395,10162,4395,10162,4414xe" filled="true" fillcolor="#000000" stroked="false">
                <v:path arrowok="t"/>
                <v:fill type="solid"/>
              </v:shape>
            </v:group>
            <v:group style="position:absolute;left:10162;top:4414;width:10;height:20" coordorigin="10162,4414" coordsize="10,20">
              <v:shape style="position:absolute;left:10162;top:4414;width:10;height:20" coordorigin="10162,4414" coordsize="10,20" path="m10162,4433l10172,4433,10172,4414,10162,4414,10162,4433xe" filled="true" fillcolor="#000000" stroked="false">
                <v:path arrowok="t"/>
                <v:fill type="solid"/>
              </v:shape>
            </v:group>
            <v:group style="position:absolute;left:10162;top:4433;width:10;height:20" coordorigin="10162,4433" coordsize="10,20">
              <v:shape style="position:absolute;left:10162;top:4433;width:10;height:20" coordorigin="10162,4433" coordsize="10,20" path="m10162,4452l10172,4452,10172,4433,10162,4433,10162,4452xe" filled="true" fillcolor="#000000" stroked="false">
                <v:path arrowok="t"/>
                <v:fill type="solid"/>
              </v:shape>
            </v:group>
            <v:group style="position:absolute;left:10162;top:4452;width:10;height:20" coordorigin="10162,4452" coordsize="10,20">
              <v:shape style="position:absolute;left:10162;top:4452;width:10;height:20" coordorigin="10162,4452" coordsize="10,20" path="m10162,4472l10172,4472,10172,4452,10162,4452,10162,4472xe" filled="true" fillcolor="#000000" stroked="false">
                <v:path arrowok="t"/>
                <v:fill type="solid"/>
              </v:shape>
            </v:group>
            <v:group style="position:absolute;left:10162;top:4478;width:10;height:2" coordorigin="10162,4478" coordsize="10,2">
              <v:shape style="position:absolute;left:10162;top:4478;width:10;height:2" coordorigin="10162,4478" coordsize="10,0" path="m10162,4478l10172,4478e" filled="false" stroked="true" strokeweight=".599976pt" strokecolor="#000000">
                <v:path arrowok="t"/>
              </v:shape>
            </v:group>
            <v:group style="position:absolute;left:11437;top:4145;width:10;height:20" coordorigin="11437,4145" coordsize="10,20">
              <v:shape style="position:absolute;left:11437;top:4145;width:10;height:20" coordorigin="11437,4145" coordsize="10,20" path="m11437,4164l11446,4164,11446,4145,11437,4145,11437,4164xe" filled="true" fillcolor="#000000" stroked="false">
                <v:path arrowok="t"/>
                <v:fill type="solid"/>
              </v:shape>
            </v:group>
            <v:group style="position:absolute;left:11437;top:4164;width:10;height:20" coordorigin="11437,4164" coordsize="10,20">
              <v:shape style="position:absolute;left:11437;top:4164;width:10;height:20" coordorigin="11437,4164" coordsize="10,20" path="m11437,4184l11446,4184,11446,4164,11437,4164,11437,4184xe" filled="true" fillcolor="#000000" stroked="false">
                <v:path arrowok="t"/>
                <v:fill type="solid"/>
              </v:shape>
            </v:group>
            <v:group style="position:absolute;left:11437;top:4184;width:10;height:20" coordorigin="11437,4184" coordsize="10,20">
              <v:shape style="position:absolute;left:11437;top:4184;width:10;height:20" coordorigin="11437,4184" coordsize="10,20" path="m11437,4203l11446,4203,11446,4184,11437,4184,11437,4203xe" filled="true" fillcolor="#000000" stroked="false">
                <v:path arrowok="t"/>
                <v:fill type="solid"/>
              </v:shape>
            </v:group>
            <v:group style="position:absolute;left:11437;top:4203;width:10;height:20" coordorigin="11437,4203" coordsize="10,20">
              <v:shape style="position:absolute;left:11437;top:4203;width:10;height:20" coordorigin="11437,4203" coordsize="10,20" path="m11437,4222l11446,4222,11446,4203,11437,4203,11437,4222xe" filled="true" fillcolor="#000000" stroked="false">
                <v:path arrowok="t"/>
                <v:fill type="solid"/>
              </v:shape>
            </v:group>
            <v:group style="position:absolute;left:11437;top:4222;width:10;height:20" coordorigin="11437,4222" coordsize="10,20">
              <v:shape style="position:absolute;left:11437;top:4222;width:10;height:20" coordorigin="11437,4222" coordsize="10,20" path="m11437,4241l11446,4241,11446,4222,11437,4222,11437,4241xe" filled="true" fillcolor="#000000" stroked="false">
                <v:path arrowok="t"/>
                <v:fill type="solid"/>
              </v:shape>
            </v:group>
            <v:group style="position:absolute;left:11437;top:4241;width:10;height:20" coordorigin="11437,4241" coordsize="10,20">
              <v:shape style="position:absolute;left:11437;top:4241;width:10;height:20" coordorigin="11437,4241" coordsize="10,20" path="m11437,4260l11446,4260,11446,4241,11437,4241,11437,4260xe" filled="true" fillcolor="#000000" stroked="false">
                <v:path arrowok="t"/>
                <v:fill type="solid"/>
              </v:shape>
            </v:group>
            <v:group style="position:absolute;left:11437;top:4260;width:10;height:20" coordorigin="11437,4260" coordsize="10,20">
              <v:shape style="position:absolute;left:11437;top:4260;width:10;height:20" coordorigin="11437,4260" coordsize="10,20" path="m11437,4280l11446,4280,11446,4260,11437,4260,11437,4280xe" filled="true" fillcolor="#000000" stroked="false">
                <v:path arrowok="t"/>
                <v:fill type="solid"/>
              </v:shape>
            </v:group>
            <v:group style="position:absolute;left:11437;top:4280;width:10;height:20" coordorigin="11437,4280" coordsize="10,20">
              <v:shape style="position:absolute;left:11437;top:4280;width:10;height:20" coordorigin="11437,4280" coordsize="10,20" path="m11437,4299l11446,4299,11446,4280,11437,4280,11437,4299xe" filled="true" fillcolor="#000000" stroked="false">
                <v:path arrowok="t"/>
                <v:fill type="solid"/>
              </v:shape>
            </v:group>
            <v:group style="position:absolute;left:11437;top:4299;width:10;height:20" coordorigin="11437,4299" coordsize="10,20">
              <v:shape style="position:absolute;left:11437;top:4299;width:10;height:20" coordorigin="11437,4299" coordsize="10,20" path="m11437,4318l11446,4318,11446,4299,11437,4299,11437,4318xe" filled="true" fillcolor="#000000" stroked="false">
                <v:path arrowok="t"/>
                <v:fill type="solid"/>
              </v:shape>
            </v:group>
            <v:group style="position:absolute;left:11437;top:4318;width:10;height:20" coordorigin="11437,4318" coordsize="10,20">
              <v:shape style="position:absolute;left:11437;top:4318;width:10;height:20" coordorigin="11437,4318" coordsize="10,20" path="m11437,4337l11446,4337,11446,4318,11437,4318,11437,4337xe" filled="true" fillcolor="#000000" stroked="false">
                <v:path arrowok="t"/>
                <v:fill type="solid"/>
              </v:shape>
            </v:group>
            <v:group style="position:absolute;left:11437;top:4337;width:10;height:20" coordorigin="11437,4337" coordsize="10,20">
              <v:shape style="position:absolute;left:11437;top:4337;width:10;height:20" coordorigin="11437,4337" coordsize="10,20" path="m11437,4356l11446,4356,11446,4337,11437,4337,11437,4356xe" filled="true" fillcolor="#000000" stroked="false">
                <v:path arrowok="t"/>
                <v:fill type="solid"/>
              </v:shape>
            </v:group>
            <v:group style="position:absolute;left:11437;top:4356;width:10;height:20" coordorigin="11437,4356" coordsize="10,20">
              <v:shape style="position:absolute;left:11437;top:4356;width:10;height:20" coordorigin="11437,4356" coordsize="10,20" path="m11437,4376l11446,4376,11446,4356,11437,4356,11437,4376xe" filled="true" fillcolor="#000000" stroked="false">
                <v:path arrowok="t"/>
                <v:fill type="solid"/>
              </v:shape>
            </v:group>
            <v:group style="position:absolute;left:11437;top:4376;width:10;height:20" coordorigin="11437,4376" coordsize="10,20">
              <v:shape style="position:absolute;left:11437;top:4376;width:10;height:20" coordorigin="11437,4376" coordsize="10,20" path="m11437,4395l11446,4395,11446,4376,11437,4376,11437,4395xe" filled="true" fillcolor="#000000" stroked="false">
                <v:path arrowok="t"/>
                <v:fill type="solid"/>
              </v:shape>
            </v:group>
            <v:group style="position:absolute;left:11437;top:4395;width:10;height:20" coordorigin="11437,4395" coordsize="10,20">
              <v:shape style="position:absolute;left:11437;top:4395;width:10;height:20" coordorigin="11437,4395" coordsize="10,20" path="m11437,4414l11446,4414,11446,4395,11437,4395,11437,4414xe" filled="true" fillcolor="#000000" stroked="false">
                <v:path arrowok="t"/>
                <v:fill type="solid"/>
              </v:shape>
            </v:group>
            <v:group style="position:absolute;left:11437;top:4414;width:10;height:20" coordorigin="11437,4414" coordsize="10,20">
              <v:shape style="position:absolute;left:11437;top:4414;width:10;height:20" coordorigin="11437,4414" coordsize="10,20" path="m11437,4433l11446,4433,11446,4414,11437,4414,11437,4433xe" filled="true" fillcolor="#000000" stroked="false">
                <v:path arrowok="t"/>
                <v:fill type="solid"/>
              </v:shape>
            </v:group>
            <v:group style="position:absolute;left:11437;top:4433;width:10;height:20" coordorigin="11437,4433" coordsize="10,20">
              <v:shape style="position:absolute;left:11437;top:4433;width:10;height:20" coordorigin="11437,4433" coordsize="10,20" path="m11437,4452l11446,4452,11446,4433,11437,4433,11437,4452xe" filled="true" fillcolor="#000000" stroked="false">
                <v:path arrowok="t"/>
                <v:fill type="solid"/>
              </v:shape>
            </v:group>
            <v:group style="position:absolute;left:11437;top:4452;width:10;height:20" coordorigin="11437,4452" coordsize="10,20">
              <v:shape style="position:absolute;left:11437;top:4452;width:10;height:20" coordorigin="11437,4452" coordsize="10,20" path="m11437,4472l11446,4472,11446,4452,11437,4452,11437,4472xe" filled="true" fillcolor="#000000" stroked="false">
                <v:path arrowok="t"/>
                <v:fill type="solid"/>
              </v:shape>
            </v:group>
            <v:group style="position:absolute;left:11437;top:4478;width:10;height:2" coordorigin="11437,4478" coordsize="10,2">
              <v:shape style="position:absolute;left:11437;top:4478;width:10;height:2" coordorigin="11437,4478" coordsize="10,0" path="m11437,4478l11446,4478e" filled="false" stroked="true" strokeweight=".599976pt" strokecolor="#000000">
                <v:path arrowok="t"/>
              </v:shape>
            </v:group>
            <v:group style="position:absolute;left:12720;top:4145;width:10;height:20" coordorigin="12720,4145" coordsize="10,20">
              <v:shape style="position:absolute;left:12720;top:4145;width:10;height:20" coordorigin="12720,4145" coordsize="10,20" path="m12720,4164l12729,4164,12729,4145,12720,4145,12720,4164xe" filled="true" fillcolor="#000000" stroked="false">
                <v:path arrowok="t"/>
                <v:fill type="solid"/>
              </v:shape>
            </v:group>
            <v:group style="position:absolute;left:12720;top:4164;width:10;height:20" coordorigin="12720,4164" coordsize="10,20">
              <v:shape style="position:absolute;left:12720;top:4164;width:10;height:20" coordorigin="12720,4164" coordsize="10,20" path="m12720,4184l12729,4184,12729,4164,12720,4164,12720,4184xe" filled="true" fillcolor="#000000" stroked="false">
                <v:path arrowok="t"/>
                <v:fill type="solid"/>
              </v:shape>
            </v:group>
            <v:group style="position:absolute;left:12720;top:4184;width:10;height:20" coordorigin="12720,4184" coordsize="10,20">
              <v:shape style="position:absolute;left:12720;top:4184;width:10;height:20" coordorigin="12720,4184" coordsize="10,20" path="m12720,4203l12729,4203,12729,4184,12720,4184,12720,4203xe" filled="true" fillcolor="#000000" stroked="false">
                <v:path arrowok="t"/>
                <v:fill type="solid"/>
              </v:shape>
            </v:group>
            <v:group style="position:absolute;left:12720;top:4203;width:10;height:20" coordorigin="12720,4203" coordsize="10,20">
              <v:shape style="position:absolute;left:12720;top:4203;width:10;height:20" coordorigin="12720,4203" coordsize="10,20" path="m12720,4222l12729,4222,12729,4203,12720,4203,12720,4222xe" filled="true" fillcolor="#000000" stroked="false">
                <v:path arrowok="t"/>
                <v:fill type="solid"/>
              </v:shape>
            </v:group>
            <v:group style="position:absolute;left:12720;top:4222;width:10;height:20" coordorigin="12720,4222" coordsize="10,20">
              <v:shape style="position:absolute;left:12720;top:4222;width:10;height:20" coordorigin="12720,4222" coordsize="10,20" path="m12720,4241l12729,4241,12729,4222,12720,4222,12720,4241xe" filled="true" fillcolor="#000000" stroked="false">
                <v:path arrowok="t"/>
                <v:fill type="solid"/>
              </v:shape>
            </v:group>
            <v:group style="position:absolute;left:12720;top:4241;width:10;height:20" coordorigin="12720,4241" coordsize="10,20">
              <v:shape style="position:absolute;left:12720;top:4241;width:10;height:20" coordorigin="12720,4241" coordsize="10,20" path="m12720,4260l12729,4260,12729,4241,12720,4241,12720,4260xe" filled="true" fillcolor="#000000" stroked="false">
                <v:path arrowok="t"/>
                <v:fill type="solid"/>
              </v:shape>
            </v:group>
            <v:group style="position:absolute;left:12720;top:4260;width:10;height:20" coordorigin="12720,4260" coordsize="10,20">
              <v:shape style="position:absolute;left:12720;top:4260;width:10;height:20" coordorigin="12720,4260" coordsize="10,20" path="m12720,4280l12729,4280,12729,4260,12720,4260,12720,4280xe" filled="true" fillcolor="#000000" stroked="false">
                <v:path arrowok="t"/>
                <v:fill type="solid"/>
              </v:shape>
            </v:group>
            <v:group style="position:absolute;left:12720;top:4280;width:10;height:20" coordorigin="12720,4280" coordsize="10,20">
              <v:shape style="position:absolute;left:12720;top:4280;width:10;height:20" coordorigin="12720,4280" coordsize="10,20" path="m12720,4299l12729,4299,12729,4280,12720,4280,12720,4299xe" filled="true" fillcolor="#000000" stroked="false">
                <v:path arrowok="t"/>
                <v:fill type="solid"/>
              </v:shape>
            </v:group>
            <v:group style="position:absolute;left:12720;top:4299;width:10;height:20" coordorigin="12720,4299" coordsize="10,20">
              <v:shape style="position:absolute;left:12720;top:4299;width:10;height:20" coordorigin="12720,4299" coordsize="10,20" path="m12720,4318l12729,4318,12729,4299,12720,4299,12720,4318xe" filled="true" fillcolor="#000000" stroked="false">
                <v:path arrowok="t"/>
                <v:fill type="solid"/>
              </v:shape>
            </v:group>
            <v:group style="position:absolute;left:12720;top:4318;width:10;height:20" coordorigin="12720,4318" coordsize="10,20">
              <v:shape style="position:absolute;left:12720;top:4318;width:10;height:20" coordorigin="12720,4318" coordsize="10,20" path="m12720,4337l12729,4337,12729,4318,12720,4318,12720,4337xe" filled="true" fillcolor="#000000" stroked="false">
                <v:path arrowok="t"/>
                <v:fill type="solid"/>
              </v:shape>
            </v:group>
            <v:group style="position:absolute;left:12720;top:4337;width:10;height:20" coordorigin="12720,4337" coordsize="10,20">
              <v:shape style="position:absolute;left:12720;top:4337;width:10;height:20" coordorigin="12720,4337" coordsize="10,20" path="m12720,4356l12729,4356,12729,4337,12720,4337,12720,4356xe" filled="true" fillcolor="#000000" stroked="false">
                <v:path arrowok="t"/>
                <v:fill type="solid"/>
              </v:shape>
            </v:group>
            <v:group style="position:absolute;left:12720;top:4356;width:10;height:20" coordorigin="12720,4356" coordsize="10,20">
              <v:shape style="position:absolute;left:12720;top:4356;width:10;height:20" coordorigin="12720,4356" coordsize="10,20" path="m12720,4376l12729,4376,12729,4356,12720,4356,12720,4376xe" filled="true" fillcolor="#000000" stroked="false">
                <v:path arrowok="t"/>
                <v:fill type="solid"/>
              </v:shape>
            </v:group>
            <v:group style="position:absolute;left:12720;top:4376;width:10;height:20" coordorigin="12720,4376" coordsize="10,20">
              <v:shape style="position:absolute;left:12720;top:4376;width:10;height:20" coordorigin="12720,4376" coordsize="10,20" path="m12720,4395l12729,4395,12729,4376,12720,4376,12720,4395xe" filled="true" fillcolor="#000000" stroked="false">
                <v:path arrowok="t"/>
                <v:fill type="solid"/>
              </v:shape>
            </v:group>
            <v:group style="position:absolute;left:12720;top:4395;width:10;height:20" coordorigin="12720,4395" coordsize="10,20">
              <v:shape style="position:absolute;left:12720;top:4395;width:10;height:20" coordorigin="12720,4395" coordsize="10,20" path="m12720,4414l12729,4414,12729,4395,12720,4395,12720,4414xe" filled="true" fillcolor="#000000" stroked="false">
                <v:path arrowok="t"/>
                <v:fill type="solid"/>
              </v:shape>
            </v:group>
            <v:group style="position:absolute;left:12720;top:4414;width:10;height:20" coordorigin="12720,4414" coordsize="10,20">
              <v:shape style="position:absolute;left:12720;top:4414;width:10;height:20" coordorigin="12720,4414" coordsize="10,20" path="m12720,4433l12729,4433,12729,4414,12720,4414,12720,4433xe" filled="true" fillcolor="#000000" stroked="false">
                <v:path arrowok="t"/>
                <v:fill type="solid"/>
              </v:shape>
            </v:group>
            <v:group style="position:absolute;left:12720;top:4433;width:10;height:20" coordorigin="12720,4433" coordsize="10,20">
              <v:shape style="position:absolute;left:12720;top:4433;width:10;height:20" coordorigin="12720,4433" coordsize="10,20" path="m12720,4452l12729,4452,12729,4433,12720,4433,12720,4452xe" filled="true" fillcolor="#000000" stroked="false">
                <v:path arrowok="t"/>
                <v:fill type="solid"/>
              </v:shape>
            </v:group>
            <v:group style="position:absolute;left:12720;top:4452;width:10;height:20" coordorigin="12720,4452" coordsize="10,20">
              <v:shape style="position:absolute;left:12720;top:4452;width:10;height:20" coordorigin="12720,4452" coordsize="10,20" path="m12720,4472l12729,4472,12729,4452,12720,4452,12720,4472xe" filled="true" fillcolor="#000000" stroked="false">
                <v:path arrowok="t"/>
                <v:fill type="solid"/>
              </v:shape>
            </v:group>
            <v:group style="position:absolute;left:12720;top:4478;width:10;height:2" coordorigin="12720,4478" coordsize="10,2">
              <v:shape style="position:absolute;left:12720;top:4478;width:10;height:2" coordorigin="12720,4478" coordsize="10,0" path="m12720,4478l12729,4478e" filled="false" stroked="true" strokeweight=".599976pt" strokecolor="#000000">
                <v:path arrowok="t"/>
              </v:shape>
            </v:group>
            <v:group style="position:absolute;left:14018;top:4145;width:10;height:20" coordorigin="14018,4145" coordsize="10,20">
              <v:shape style="position:absolute;left:14018;top:4145;width:10;height:20" coordorigin="14018,4145" coordsize="10,20" path="m14018,4164l14028,4164,14028,4145,14018,4145,14018,4164xe" filled="true" fillcolor="#000000" stroked="false">
                <v:path arrowok="t"/>
                <v:fill type="solid"/>
              </v:shape>
            </v:group>
            <v:group style="position:absolute;left:14018;top:4164;width:10;height:20" coordorigin="14018,4164" coordsize="10,20">
              <v:shape style="position:absolute;left:14018;top:4164;width:10;height:20" coordorigin="14018,4164" coordsize="10,20" path="m14018,4184l14028,4184,14028,4164,14018,4164,14018,4184xe" filled="true" fillcolor="#000000" stroked="false">
                <v:path arrowok="t"/>
                <v:fill type="solid"/>
              </v:shape>
            </v:group>
            <v:group style="position:absolute;left:14018;top:4184;width:10;height:20" coordorigin="14018,4184" coordsize="10,20">
              <v:shape style="position:absolute;left:14018;top:4184;width:10;height:20" coordorigin="14018,4184" coordsize="10,20" path="m14018,4203l14028,4203,14028,4184,14018,4184,14018,4203xe" filled="true" fillcolor="#000000" stroked="false">
                <v:path arrowok="t"/>
                <v:fill type="solid"/>
              </v:shape>
            </v:group>
            <v:group style="position:absolute;left:14018;top:4203;width:10;height:20" coordorigin="14018,4203" coordsize="10,20">
              <v:shape style="position:absolute;left:14018;top:4203;width:10;height:20" coordorigin="14018,4203" coordsize="10,20" path="m14018,4222l14028,4222,14028,4203,14018,4203,14018,4222xe" filled="true" fillcolor="#000000" stroked="false">
                <v:path arrowok="t"/>
                <v:fill type="solid"/>
              </v:shape>
            </v:group>
            <v:group style="position:absolute;left:14018;top:4222;width:10;height:20" coordorigin="14018,4222" coordsize="10,20">
              <v:shape style="position:absolute;left:14018;top:4222;width:10;height:20" coordorigin="14018,4222" coordsize="10,20" path="m14018,4241l14028,4241,14028,4222,14018,4222,14018,4241xe" filled="true" fillcolor="#000000" stroked="false">
                <v:path arrowok="t"/>
                <v:fill type="solid"/>
              </v:shape>
            </v:group>
            <v:group style="position:absolute;left:14018;top:4241;width:10;height:20" coordorigin="14018,4241" coordsize="10,20">
              <v:shape style="position:absolute;left:14018;top:4241;width:10;height:20" coordorigin="14018,4241" coordsize="10,20" path="m14018,4260l14028,4260,14028,4241,14018,4241,14018,4260xe" filled="true" fillcolor="#000000" stroked="false">
                <v:path arrowok="t"/>
                <v:fill type="solid"/>
              </v:shape>
            </v:group>
            <v:group style="position:absolute;left:14018;top:4260;width:10;height:20" coordorigin="14018,4260" coordsize="10,20">
              <v:shape style="position:absolute;left:14018;top:4260;width:10;height:20" coordorigin="14018,4260" coordsize="10,20" path="m14018,4280l14028,4280,14028,4260,14018,4260,14018,4280xe" filled="true" fillcolor="#000000" stroked="false">
                <v:path arrowok="t"/>
                <v:fill type="solid"/>
              </v:shape>
            </v:group>
            <v:group style="position:absolute;left:14018;top:4280;width:10;height:20" coordorigin="14018,4280" coordsize="10,20">
              <v:shape style="position:absolute;left:14018;top:4280;width:10;height:20" coordorigin="14018,4280" coordsize="10,20" path="m14018,4299l14028,4299,14028,4280,14018,4280,14018,4299xe" filled="true" fillcolor="#000000" stroked="false">
                <v:path arrowok="t"/>
                <v:fill type="solid"/>
              </v:shape>
            </v:group>
            <v:group style="position:absolute;left:14018;top:4299;width:10;height:20" coordorigin="14018,4299" coordsize="10,20">
              <v:shape style="position:absolute;left:14018;top:4299;width:10;height:20" coordorigin="14018,4299" coordsize="10,20" path="m14018,4318l14028,4318,14028,4299,14018,4299,14018,4318xe" filled="true" fillcolor="#000000" stroked="false">
                <v:path arrowok="t"/>
                <v:fill type="solid"/>
              </v:shape>
            </v:group>
            <v:group style="position:absolute;left:14018;top:4318;width:10;height:20" coordorigin="14018,4318" coordsize="10,20">
              <v:shape style="position:absolute;left:14018;top:4318;width:10;height:20" coordorigin="14018,4318" coordsize="10,20" path="m14018,4337l14028,4337,14028,4318,14018,4318,14018,4337xe" filled="true" fillcolor="#000000" stroked="false">
                <v:path arrowok="t"/>
                <v:fill type="solid"/>
              </v:shape>
            </v:group>
            <v:group style="position:absolute;left:14018;top:4337;width:10;height:20" coordorigin="14018,4337" coordsize="10,20">
              <v:shape style="position:absolute;left:14018;top:4337;width:10;height:20" coordorigin="14018,4337" coordsize="10,20" path="m14018,4356l14028,4356,14028,4337,14018,4337,14018,4356xe" filled="true" fillcolor="#000000" stroked="false">
                <v:path arrowok="t"/>
                <v:fill type="solid"/>
              </v:shape>
            </v:group>
            <v:group style="position:absolute;left:14018;top:4356;width:10;height:20" coordorigin="14018,4356" coordsize="10,20">
              <v:shape style="position:absolute;left:14018;top:4356;width:10;height:20" coordorigin="14018,4356" coordsize="10,20" path="m14018,4376l14028,4376,14028,4356,14018,4356,14018,4376xe" filled="true" fillcolor="#000000" stroked="false">
                <v:path arrowok="t"/>
                <v:fill type="solid"/>
              </v:shape>
            </v:group>
            <v:group style="position:absolute;left:14018;top:4376;width:10;height:20" coordorigin="14018,4376" coordsize="10,20">
              <v:shape style="position:absolute;left:14018;top:4376;width:10;height:20" coordorigin="14018,4376" coordsize="10,20" path="m14018,4395l14028,4395,14028,4376,14018,4376,14018,4395xe" filled="true" fillcolor="#000000" stroked="false">
                <v:path arrowok="t"/>
                <v:fill type="solid"/>
              </v:shape>
            </v:group>
            <v:group style="position:absolute;left:14018;top:4395;width:10;height:20" coordorigin="14018,4395" coordsize="10,20">
              <v:shape style="position:absolute;left:14018;top:4395;width:10;height:20" coordorigin="14018,4395" coordsize="10,20" path="m14018,4414l14028,4414,14028,4395,14018,4395,14018,4414xe" filled="true" fillcolor="#000000" stroked="false">
                <v:path arrowok="t"/>
                <v:fill type="solid"/>
              </v:shape>
            </v:group>
            <v:group style="position:absolute;left:14018;top:4414;width:10;height:20" coordorigin="14018,4414" coordsize="10,20">
              <v:shape style="position:absolute;left:14018;top:4414;width:10;height:20" coordorigin="14018,4414" coordsize="10,20" path="m14018,4433l14028,4433,14028,4414,14018,4414,14018,4433xe" filled="true" fillcolor="#000000" stroked="false">
                <v:path arrowok="t"/>
                <v:fill type="solid"/>
              </v:shape>
            </v:group>
            <v:group style="position:absolute;left:14018;top:4433;width:10;height:20" coordorigin="14018,4433" coordsize="10,20">
              <v:shape style="position:absolute;left:14018;top:4433;width:10;height:20" coordorigin="14018,4433" coordsize="10,20" path="m14018,4452l14028,4452,14028,4433,14018,4433,14018,4452xe" filled="true" fillcolor="#000000" stroked="false">
                <v:path arrowok="t"/>
                <v:fill type="solid"/>
              </v:shape>
            </v:group>
            <v:group style="position:absolute;left:14018;top:4452;width:10;height:20" coordorigin="14018,4452" coordsize="10,20">
              <v:shape style="position:absolute;left:14018;top:4452;width:10;height:20" coordorigin="14018,4452" coordsize="10,20" path="m14018,4472l14028,4472,14028,4452,14018,4452,14018,4472xe" filled="true" fillcolor="#000000" stroked="false">
                <v:path arrowok="t"/>
                <v:fill type="solid"/>
              </v:shape>
            </v:group>
            <v:group style="position:absolute;left:14018;top:4478;width:10;height:2" coordorigin="14018,4478" coordsize="10,2">
              <v:shape style="position:absolute;left:14018;top:4478;width:10;height:2" coordorigin="14018,4478" coordsize="10,0" path="m14018,4478l14028,4478e" filled="false" stroked="true" strokeweight=".599976pt" strokecolor="#000000">
                <v:path arrowok="t"/>
              </v:shape>
              <v:shape style="position:absolute;left:1128;top:4484;width:2003;height:10" type="#_x0000_t75" stroked="false">
                <v:imagedata r:id="rId181" o:title=""/>
              </v:shape>
              <v:shape style="position:absolute;left:3126;top:4484;width:1302;height:10" type="#_x0000_t75" stroked="false">
                <v:imagedata r:id="rId182" o:title=""/>
              </v:shape>
              <v:shape style="position:absolute;left:4424;top:4484;width:635;height:10" type="#_x0000_t75" stroked="false">
                <v:imagedata r:id="rId183" o:title=""/>
              </v:shape>
              <v:shape style="position:absolute;left:5054;top:4484;width:715;height:10" type="#_x0000_t75" stroked="false">
                <v:imagedata r:id="rId184" o:title=""/>
              </v:shape>
              <v:shape style="position:absolute;left:5764;top:4484;width:570;height:10" type="#_x0000_t75" stroked="false">
                <v:imagedata r:id="rId185" o:title=""/>
              </v:shape>
              <v:shape style="position:absolute;left:6329;top:4484;width:1490;height:10" type="#_x0000_t75" stroked="false">
                <v:imagedata r:id="rId186" o:title=""/>
              </v:shape>
              <v:shape style="position:absolute;left:7815;top:4484;width:2348;height:10" type="#_x0000_t75" stroked="false">
                <v:imagedata r:id="rId210" o:title=""/>
              </v:shape>
              <v:shape style="position:absolute;left:10158;top:4484;width:1279;height:10" type="#_x0000_t75" stroked="false">
                <v:imagedata r:id="rId188" o:title=""/>
              </v:shape>
              <v:shape style="position:absolute;left:11432;top:4484;width:3958;height:10" type="#_x0000_t75" stroked="false">
                <v:imagedata r:id="rId189" o:title=""/>
              </v:shape>
            </v:group>
            <v:group style="position:absolute;left:4428;top:4493;width:10;height:20" coordorigin="4428,4493" coordsize="10,20">
              <v:shape style="position:absolute;left:4428;top:4493;width:10;height:20" coordorigin="4428,4493" coordsize="10,20" path="m4428,4512l4438,4512,4438,4493,4428,4493,4428,4512xe" filled="true" fillcolor="#000000" stroked="false">
                <v:path arrowok="t"/>
                <v:fill type="solid"/>
              </v:shape>
            </v:group>
            <v:group style="position:absolute;left:4428;top:4512;width:10;height:20" coordorigin="4428,4512" coordsize="10,20">
              <v:shape style="position:absolute;left:4428;top:4512;width:10;height:20" coordorigin="4428,4512" coordsize="10,20" path="m4428,4532l4438,4532,4438,4512,4428,4512,4428,4532xe" filled="true" fillcolor="#000000" stroked="false">
                <v:path arrowok="t"/>
                <v:fill type="solid"/>
              </v:shape>
            </v:group>
            <v:group style="position:absolute;left:4428;top:4532;width:10;height:20" coordorigin="4428,4532" coordsize="10,20">
              <v:shape style="position:absolute;left:4428;top:4532;width:10;height:20" coordorigin="4428,4532" coordsize="10,20" path="m4428,4551l4438,4551,4438,4532,4428,4532,4428,4551xe" filled="true" fillcolor="#000000" stroked="false">
                <v:path arrowok="t"/>
                <v:fill type="solid"/>
              </v:shape>
            </v:group>
            <v:group style="position:absolute;left:4428;top:4551;width:10;height:20" coordorigin="4428,4551" coordsize="10,20">
              <v:shape style="position:absolute;left:4428;top:4551;width:10;height:20" coordorigin="4428,4551" coordsize="10,20" path="m4428,4570l4438,4570,4438,4551,4428,4551,4428,4570xe" filled="true" fillcolor="#000000" stroked="false">
                <v:path arrowok="t"/>
                <v:fill type="solid"/>
              </v:shape>
            </v:group>
            <v:group style="position:absolute;left:4428;top:4570;width:10;height:20" coordorigin="4428,4570" coordsize="10,20">
              <v:shape style="position:absolute;left:4428;top:4570;width:10;height:20" coordorigin="4428,4570" coordsize="10,20" path="m4428,4589l4438,4589,4438,4570,4428,4570,4428,4589xe" filled="true" fillcolor="#000000" stroked="false">
                <v:path arrowok="t"/>
                <v:fill type="solid"/>
              </v:shape>
            </v:group>
            <v:group style="position:absolute;left:4428;top:4589;width:10;height:20" coordorigin="4428,4589" coordsize="10,20">
              <v:shape style="position:absolute;left:4428;top:4589;width:10;height:20" coordorigin="4428,4589" coordsize="10,20" path="m4428,4608l4438,4608,4438,4589,4428,4589,4428,4608xe" filled="true" fillcolor="#000000" stroked="false">
                <v:path arrowok="t"/>
                <v:fill type="solid"/>
              </v:shape>
            </v:group>
            <v:group style="position:absolute;left:4428;top:4608;width:10;height:20" coordorigin="4428,4608" coordsize="10,20">
              <v:shape style="position:absolute;left:4428;top:4608;width:10;height:20" coordorigin="4428,4608" coordsize="10,20" path="m4428,4628l4438,4628,4438,4608,4428,4608,4428,4628xe" filled="true" fillcolor="#000000" stroked="false">
                <v:path arrowok="t"/>
                <v:fill type="solid"/>
              </v:shape>
            </v:group>
            <v:group style="position:absolute;left:4428;top:4628;width:10;height:20" coordorigin="4428,4628" coordsize="10,20">
              <v:shape style="position:absolute;left:4428;top:4628;width:10;height:20" coordorigin="4428,4628" coordsize="10,20" path="m4428,4647l4438,4647,4438,4628,4428,4628,4428,4647xe" filled="true" fillcolor="#000000" stroked="false">
                <v:path arrowok="t"/>
                <v:fill type="solid"/>
              </v:shape>
            </v:group>
            <v:group style="position:absolute;left:4428;top:4647;width:10;height:20" coordorigin="4428,4647" coordsize="10,20">
              <v:shape style="position:absolute;left:4428;top:4647;width:10;height:20" coordorigin="4428,4647" coordsize="10,20" path="m4428,4666l4438,4666,4438,4647,4428,4647,4428,4666xe" filled="true" fillcolor="#000000" stroked="false">
                <v:path arrowok="t"/>
                <v:fill type="solid"/>
              </v:shape>
            </v:group>
            <v:group style="position:absolute;left:4428;top:4666;width:10;height:20" coordorigin="4428,4666" coordsize="10,20">
              <v:shape style="position:absolute;left:4428;top:4666;width:10;height:20" coordorigin="4428,4666" coordsize="10,20" path="m4428,4685l4438,4685,4438,4666,4428,4666,4428,4685xe" filled="true" fillcolor="#000000" stroked="false">
                <v:path arrowok="t"/>
                <v:fill type="solid"/>
              </v:shape>
            </v:group>
            <v:group style="position:absolute;left:4428;top:4685;width:10;height:20" coordorigin="4428,4685" coordsize="10,20">
              <v:shape style="position:absolute;left:4428;top:4685;width:10;height:20" coordorigin="4428,4685" coordsize="10,20" path="m4428,4704l4438,4704,4438,4685,4428,4685,4428,4704xe" filled="true" fillcolor="#000000" stroked="false">
                <v:path arrowok="t"/>
                <v:fill type="solid"/>
              </v:shape>
            </v:group>
            <v:group style="position:absolute;left:4428;top:4704;width:10;height:20" coordorigin="4428,4704" coordsize="10,20">
              <v:shape style="position:absolute;left:4428;top:4704;width:10;height:20" coordorigin="4428,4704" coordsize="10,20" path="m4428,4724l4438,4724,4438,4704,4428,4704,4428,4724xe" filled="true" fillcolor="#000000" stroked="false">
                <v:path arrowok="t"/>
                <v:fill type="solid"/>
              </v:shape>
            </v:group>
            <v:group style="position:absolute;left:4428;top:4731;width:10;height:2" coordorigin="4428,4731" coordsize="10,2">
              <v:shape style="position:absolute;left:4428;top:4731;width:10;height:2" coordorigin="4428,4731" coordsize="10,0" path="m4428,4731l4438,4731e" filled="false" stroked="true" strokeweight=".780029pt" strokecolor="#000000">
                <v:path arrowok="t"/>
              </v:shape>
            </v:group>
            <v:group style="position:absolute;left:5058;top:4493;width:10;height:20" coordorigin="5058,4493" coordsize="10,20">
              <v:shape style="position:absolute;left:5058;top:4493;width:10;height:20" coordorigin="5058,4493" coordsize="10,20" path="m5058,4512l5068,4512,5068,4493,5058,4493,5058,4512xe" filled="true" fillcolor="#000000" stroked="false">
                <v:path arrowok="t"/>
                <v:fill type="solid"/>
              </v:shape>
            </v:group>
            <v:group style="position:absolute;left:5058;top:4512;width:10;height:20" coordorigin="5058,4512" coordsize="10,20">
              <v:shape style="position:absolute;left:5058;top:4512;width:10;height:20" coordorigin="5058,4512" coordsize="10,20" path="m5058,4532l5068,4532,5068,4512,5058,4512,5058,4532xe" filled="true" fillcolor="#000000" stroked="false">
                <v:path arrowok="t"/>
                <v:fill type="solid"/>
              </v:shape>
            </v:group>
            <v:group style="position:absolute;left:5058;top:4532;width:10;height:20" coordorigin="5058,4532" coordsize="10,20">
              <v:shape style="position:absolute;left:5058;top:4532;width:10;height:20" coordorigin="5058,4532" coordsize="10,20" path="m5058,4551l5068,4551,5068,4532,5058,4532,5058,4551xe" filled="true" fillcolor="#000000" stroked="false">
                <v:path arrowok="t"/>
                <v:fill type="solid"/>
              </v:shape>
            </v:group>
            <v:group style="position:absolute;left:5058;top:4551;width:10;height:20" coordorigin="5058,4551" coordsize="10,20">
              <v:shape style="position:absolute;left:5058;top:4551;width:10;height:20" coordorigin="5058,4551" coordsize="10,20" path="m5058,4570l5068,4570,5068,4551,5058,4551,5058,4570xe" filled="true" fillcolor="#000000" stroked="false">
                <v:path arrowok="t"/>
                <v:fill type="solid"/>
              </v:shape>
            </v:group>
            <v:group style="position:absolute;left:5058;top:4570;width:10;height:20" coordorigin="5058,4570" coordsize="10,20">
              <v:shape style="position:absolute;left:5058;top:4570;width:10;height:20" coordorigin="5058,4570" coordsize="10,20" path="m5058,4589l5068,4589,5068,4570,5058,4570,5058,4589xe" filled="true" fillcolor="#000000" stroked="false">
                <v:path arrowok="t"/>
                <v:fill type="solid"/>
              </v:shape>
            </v:group>
            <v:group style="position:absolute;left:5058;top:4589;width:10;height:20" coordorigin="5058,4589" coordsize="10,20">
              <v:shape style="position:absolute;left:5058;top:4589;width:10;height:20" coordorigin="5058,4589" coordsize="10,20" path="m5058,4608l5068,4608,5068,4589,5058,4589,5058,4608xe" filled="true" fillcolor="#000000" stroked="false">
                <v:path arrowok="t"/>
                <v:fill type="solid"/>
              </v:shape>
            </v:group>
            <v:group style="position:absolute;left:5058;top:4608;width:10;height:20" coordorigin="5058,4608" coordsize="10,20">
              <v:shape style="position:absolute;left:5058;top:4608;width:10;height:20" coordorigin="5058,4608" coordsize="10,20" path="m5058,4628l5068,4628,5068,4608,5058,4608,5058,4628xe" filled="true" fillcolor="#000000" stroked="false">
                <v:path arrowok="t"/>
                <v:fill type="solid"/>
              </v:shape>
            </v:group>
            <v:group style="position:absolute;left:5058;top:4628;width:10;height:20" coordorigin="5058,4628" coordsize="10,20">
              <v:shape style="position:absolute;left:5058;top:4628;width:10;height:20" coordorigin="5058,4628" coordsize="10,20" path="m5058,4647l5068,4647,5068,4628,5058,4628,5058,4647xe" filled="true" fillcolor="#000000" stroked="false">
                <v:path arrowok="t"/>
                <v:fill type="solid"/>
              </v:shape>
            </v:group>
            <v:group style="position:absolute;left:5058;top:4647;width:10;height:20" coordorigin="5058,4647" coordsize="10,20">
              <v:shape style="position:absolute;left:5058;top:4647;width:10;height:20" coordorigin="5058,4647" coordsize="10,20" path="m5058,4666l5068,4666,5068,4647,5058,4647,5058,4666xe" filled="true" fillcolor="#000000" stroked="false">
                <v:path arrowok="t"/>
                <v:fill type="solid"/>
              </v:shape>
            </v:group>
            <v:group style="position:absolute;left:5058;top:4666;width:10;height:20" coordorigin="5058,4666" coordsize="10,20">
              <v:shape style="position:absolute;left:5058;top:4666;width:10;height:20" coordorigin="5058,4666" coordsize="10,20" path="m5058,4685l5068,4685,5068,4666,5058,4666,5058,4685xe" filled="true" fillcolor="#000000" stroked="false">
                <v:path arrowok="t"/>
                <v:fill type="solid"/>
              </v:shape>
            </v:group>
            <v:group style="position:absolute;left:5058;top:4685;width:10;height:20" coordorigin="5058,4685" coordsize="10,20">
              <v:shape style="position:absolute;left:5058;top:4685;width:10;height:20" coordorigin="5058,4685" coordsize="10,20" path="m5058,4704l5068,4704,5068,4685,5058,4685,5058,4704xe" filled="true" fillcolor="#000000" stroked="false">
                <v:path arrowok="t"/>
                <v:fill type="solid"/>
              </v:shape>
            </v:group>
            <v:group style="position:absolute;left:5058;top:4704;width:10;height:20" coordorigin="5058,4704" coordsize="10,20">
              <v:shape style="position:absolute;left:5058;top:4704;width:10;height:20" coordorigin="5058,4704" coordsize="10,20" path="m5058,4724l5068,4724,5068,4704,5058,4704,5058,4724xe" filled="true" fillcolor="#000000" stroked="false">
                <v:path arrowok="t"/>
                <v:fill type="solid"/>
              </v:shape>
            </v:group>
            <v:group style="position:absolute;left:5058;top:4731;width:10;height:2" coordorigin="5058,4731" coordsize="10,2">
              <v:shape style="position:absolute;left:5058;top:4731;width:10;height:2" coordorigin="5058,4731" coordsize="10,0" path="m5058,4731l5068,4731e" filled="false" stroked="true" strokeweight=".780029pt" strokecolor="#000000">
                <v:path arrowok="t"/>
              </v:shape>
            </v:group>
            <v:group style="position:absolute;left:5769;top:4493;width:10;height:20" coordorigin="5769,4493" coordsize="10,20">
              <v:shape style="position:absolute;left:5769;top:4493;width:10;height:20" coordorigin="5769,4493" coordsize="10,20" path="m5769,4512l5778,4512,5778,4493,5769,4493,5769,4512xe" filled="true" fillcolor="#000000" stroked="false">
                <v:path arrowok="t"/>
                <v:fill type="solid"/>
              </v:shape>
            </v:group>
            <v:group style="position:absolute;left:5769;top:4512;width:10;height:20" coordorigin="5769,4512" coordsize="10,20">
              <v:shape style="position:absolute;left:5769;top:4512;width:10;height:20" coordorigin="5769,4512" coordsize="10,20" path="m5769,4532l5778,4532,5778,4512,5769,4512,5769,4532xe" filled="true" fillcolor="#000000" stroked="false">
                <v:path arrowok="t"/>
                <v:fill type="solid"/>
              </v:shape>
            </v:group>
            <v:group style="position:absolute;left:5769;top:4532;width:10;height:20" coordorigin="5769,4532" coordsize="10,20">
              <v:shape style="position:absolute;left:5769;top:4532;width:10;height:20" coordorigin="5769,4532" coordsize="10,20" path="m5769,4551l5778,4551,5778,4532,5769,4532,5769,4551xe" filled="true" fillcolor="#000000" stroked="false">
                <v:path arrowok="t"/>
                <v:fill type="solid"/>
              </v:shape>
            </v:group>
            <v:group style="position:absolute;left:5769;top:4551;width:10;height:20" coordorigin="5769,4551" coordsize="10,20">
              <v:shape style="position:absolute;left:5769;top:4551;width:10;height:20" coordorigin="5769,4551" coordsize="10,20" path="m5769,4570l5778,4570,5778,4551,5769,4551,5769,4570xe" filled="true" fillcolor="#000000" stroked="false">
                <v:path arrowok="t"/>
                <v:fill type="solid"/>
              </v:shape>
            </v:group>
            <v:group style="position:absolute;left:5769;top:4570;width:10;height:20" coordorigin="5769,4570" coordsize="10,20">
              <v:shape style="position:absolute;left:5769;top:4570;width:10;height:20" coordorigin="5769,4570" coordsize="10,20" path="m5769,4589l5778,4589,5778,4570,5769,4570,5769,4589xe" filled="true" fillcolor="#000000" stroked="false">
                <v:path arrowok="t"/>
                <v:fill type="solid"/>
              </v:shape>
            </v:group>
            <v:group style="position:absolute;left:5769;top:4589;width:10;height:20" coordorigin="5769,4589" coordsize="10,20">
              <v:shape style="position:absolute;left:5769;top:4589;width:10;height:20" coordorigin="5769,4589" coordsize="10,20" path="m5769,4608l5778,4608,5778,4589,5769,4589,5769,4608xe" filled="true" fillcolor="#000000" stroked="false">
                <v:path arrowok="t"/>
                <v:fill type="solid"/>
              </v:shape>
            </v:group>
            <v:group style="position:absolute;left:5769;top:4608;width:10;height:20" coordorigin="5769,4608" coordsize="10,20">
              <v:shape style="position:absolute;left:5769;top:4608;width:10;height:20" coordorigin="5769,4608" coordsize="10,20" path="m5769,4628l5778,4628,5778,4608,5769,4608,5769,4628xe" filled="true" fillcolor="#000000" stroked="false">
                <v:path arrowok="t"/>
                <v:fill type="solid"/>
              </v:shape>
            </v:group>
            <v:group style="position:absolute;left:5769;top:4628;width:10;height:20" coordorigin="5769,4628" coordsize="10,20">
              <v:shape style="position:absolute;left:5769;top:4628;width:10;height:20" coordorigin="5769,4628" coordsize="10,20" path="m5769,4647l5778,4647,5778,4628,5769,4628,5769,4647xe" filled="true" fillcolor="#000000" stroked="false">
                <v:path arrowok="t"/>
                <v:fill type="solid"/>
              </v:shape>
            </v:group>
            <v:group style="position:absolute;left:5769;top:4647;width:10;height:20" coordorigin="5769,4647" coordsize="10,20">
              <v:shape style="position:absolute;left:5769;top:4647;width:10;height:20" coordorigin="5769,4647" coordsize="10,20" path="m5769,4666l5778,4666,5778,4647,5769,4647,5769,4666xe" filled="true" fillcolor="#000000" stroked="false">
                <v:path arrowok="t"/>
                <v:fill type="solid"/>
              </v:shape>
            </v:group>
            <v:group style="position:absolute;left:5769;top:4666;width:10;height:20" coordorigin="5769,4666" coordsize="10,20">
              <v:shape style="position:absolute;left:5769;top:4666;width:10;height:20" coordorigin="5769,4666" coordsize="10,20" path="m5769,4685l5778,4685,5778,4666,5769,4666,5769,4685xe" filled="true" fillcolor="#000000" stroked="false">
                <v:path arrowok="t"/>
                <v:fill type="solid"/>
              </v:shape>
            </v:group>
            <v:group style="position:absolute;left:5769;top:4685;width:10;height:20" coordorigin="5769,4685" coordsize="10,20">
              <v:shape style="position:absolute;left:5769;top:4685;width:10;height:20" coordorigin="5769,4685" coordsize="10,20" path="m5769,4704l5778,4704,5778,4685,5769,4685,5769,4704xe" filled="true" fillcolor="#000000" stroked="false">
                <v:path arrowok="t"/>
                <v:fill type="solid"/>
              </v:shape>
            </v:group>
            <v:group style="position:absolute;left:5769;top:4704;width:10;height:20" coordorigin="5769,4704" coordsize="10,20">
              <v:shape style="position:absolute;left:5769;top:4704;width:10;height:20" coordorigin="5769,4704" coordsize="10,20" path="m5769,4724l5778,4724,5778,4704,5769,4704,5769,4724xe" filled="true" fillcolor="#000000" stroked="false">
                <v:path arrowok="t"/>
                <v:fill type="solid"/>
              </v:shape>
            </v:group>
            <v:group style="position:absolute;left:5769;top:4731;width:10;height:2" coordorigin="5769,4731" coordsize="10,2">
              <v:shape style="position:absolute;left:5769;top:4731;width:10;height:2" coordorigin="5769,4731" coordsize="10,0" path="m5769,4731l5778,4731e" filled="false" stroked="true" strokeweight=".780029pt" strokecolor="#000000">
                <v:path arrowok="t"/>
              </v:shape>
            </v:group>
            <v:group style="position:absolute;left:6334;top:4493;width:10;height:20" coordorigin="6334,4493" coordsize="10,20">
              <v:shape style="position:absolute;left:6334;top:4493;width:10;height:20" coordorigin="6334,4493" coordsize="10,20" path="m6334,4512l6344,4512,6344,4493,6334,4493,6334,4512xe" filled="true" fillcolor="#000000" stroked="false">
                <v:path arrowok="t"/>
                <v:fill type="solid"/>
              </v:shape>
            </v:group>
            <v:group style="position:absolute;left:6334;top:4512;width:10;height:20" coordorigin="6334,4512" coordsize="10,20">
              <v:shape style="position:absolute;left:6334;top:4512;width:10;height:20" coordorigin="6334,4512" coordsize="10,20" path="m6334,4532l6344,4532,6344,4512,6334,4512,6334,4532xe" filled="true" fillcolor="#000000" stroked="false">
                <v:path arrowok="t"/>
                <v:fill type="solid"/>
              </v:shape>
            </v:group>
            <v:group style="position:absolute;left:6334;top:4532;width:10;height:20" coordorigin="6334,4532" coordsize="10,20">
              <v:shape style="position:absolute;left:6334;top:4532;width:10;height:20" coordorigin="6334,4532" coordsize="10,20" path="m6334,4551l6344,4551,6344,4532,6334,4532,6334,4551xe" filled="true" fillcolor="#000000" stroked="false">
                <v:path arrowok="t"/>
                <v:fill type="solid"/>
              </v:shape>
            </v:group>
            <v:group style="position:absolute;left:6334;top:4551;width:10;height:20" coordorigin="6334,4551" coordsize="10,20">
              <v:shape style="position:absolute;left:6334;top:4551;width:10;height:20" coordorigin="6334,4551" coordsize="10,20" path="m6334,4570l6344,4570,6344,4551,6334,4551,6334,4570xe" filled="true" fillcolor="#000000" stroked="false">
                <v:path arrowok="t"/>
                <v:fill type="solid"/>
              </v:shape>
            </v:group>
            <v:group style="position:absolute;left:6334;top:4570;width:10;height:20" coordorigin="6334,4570" coordsize="10,20">
              <v:shape style="position:absolute;left:6334;top:4570;width:10;height:20" coordorigin="6334,4570" coordsize="10,20" path="m6334,4589l6344,4589,6344,4570,6334,4570,6334,4589xe" filled="true" fillcolor="#000000" stroked="false">
                <v:path arrowok="t"/>
                <v:fill type="solid"/>
              </v:shape>
            </v:group>
            <v:group style="position:absolute;left:6334;top:4589;width:10;height:20" coordorigin="6334,4589" coordsize="10,20">
              <v:shape style="position:absolute;left:6334;top:4589;width:10;height:20" coordorigin="6334,4589" coordsize="10,20" path="m6334,4608l6344,4608,6344,4589,6334,4589,6334,4608xe" filled="true" fillcolor="#000000" stroked="false">
                <v:path arrowok="t"/>
                <v:fill type="solid"/>
              </v:shape>
            </v:group>
            <v:group style="position:absolute;left:6334;top:4608;width:10;height:20" coordorigin="6334,4608" coordsize="10,20">
              <v:shape style="position:absolute;left:6334;top:4608;width:10;height:20" coordorigin="6334,4608" coordsize="10,20" path="m6334,4628l6344,4628,6344,4608,6334,4608,6334,4628xe" filled="true" fillcolor="#000000" stroked="false">
                <v:path arrowok="t"/>
                <v:fill type="solid"/>
              </v:shape>
            </v:group>
            <v:group style="position:absolute;left:6334;top:4628;width:10;height:20" coordorigin="6334,4628" coordsize="10,20">
              <v:shape style="position:absolute;left:6334;top:4628;width:10;height:20" coordorigin="6334,4628" coordsize="10,20" path="m6334,4647l6344,4647,6344,4628,6334,4628,6334,4647xe" filled="true" fillcolor="#000000" stroked="false">
                <v:path arrowok="t"/>
                <v:fill type="solid"/>
              </v:shape>
            </v:group>
            <v:group style="position:absolute;left:6334;top:4647;width:10;height:20" coordorigin="6334,4647" coordsize="10,20">
              <v:shape style="position:absolute;left:6334;top:4647;width:10;height:20" coordorigin="6334,4647" coordsize="10,20" path="m6334,4666l6344,4666,6344,4647,6334,4647,6334,4666xe" filled="true" fillcolor="#000000" stroked="false">
                <v:path arrowok="t"/>
                <v:fill type="solid"/>
              </v:shape>
            </v:group>
            <v:group style="position:absolute;left:6334;top:4666;width:10;height:20" coordorigin="6334,4666" coordsize="10,20">
              <v:shape style="position:absolute;left:6334;top:4666;width:10;height:20" coordorigin="6334,4666" coordsize="10,20" path="m6334,4685l6344,4685,6344,4666,6334,4666,6334,4685xe" filled="true" fillcolor="#000000" stroked="false">
                <v:path arrowok="t"/>
                <v:fill type="solid"/>
              </v:shape>
            </v:group>
            <v:group style="position:absolute;left:6334;top:4685;width:10;height:20" coordorigin="6334,4685" coordsize="10,20">
              <v:shape style="position:absolute;left:6334;top:4685;width:10;height:20" coordorigin="6334,4685" coordsize="10,20" path="m6334,4704l6344,4704,6344,4685,6334,4685,6334,4704xe" filled="true" fillcolor="#000000" stroked="false">
                <v:path arrowok="t"/>
                <v:fill type="solid"/>
              </v:shape>
            </v:group>
            <v:group style="position:absolute;left:6334;top:4704;width:10;height:20" coordorigin="6334,4704" coordsize="10,20">
              <v:shape style="position:absolute;left:6334;top:4704;width:10;height:20" coordorigin="6334,4704" coordsize="10,20" path="m6334,4724l6344,4724,6344,4704,6334,4704,6334,4724xe" filled="true" fillcolor="#000000" stroked="false">
                <v:path arrowok="t"/>
                <v:fill type="solid"/>
              </v:shape>
            </v:group>
            <v:group style="position:absolute;left:6334;top:4731;width:10;height:2" coordorigin="6334,4731" coordsize="10,2">
              <v:shape style="position:absolute;left:6334;top:4731;width:10;height:2" coordorigin="6334,4731" coordsize="10,0" path="m6334,4731l6344,4731e" filled="false" stroked="true" strokeweight=".780029pt" strokecolor="#000000">
                <v:path arrowok="t"/>
              </v:shape>
            </v:group>
            <v:group style="position:absolute;left:7820;top:4493;width:10;height:20" coordorigin="7820,4493" coordsize="10,20">
              <v:shape style="position:absolute;left:7820;top:4493;width:10;height:20" coordorigin="7820,4493" coordsize="10,20" path="m7820,4512l7829,4512,7829,4493,7820,4493,7820,4512xe" filled="true" fillcolor="#000000" stroked="false">
                <v:path arrowok="t"/>
                <v:fill type="solid"/>
              </v:shape>
            </v:group>
            <v:group style="position:absolute;left:7820;top:4512;width:10;height:20" coordorigin="7820,4512" coordsize="10,20">
              <v:shape style="position:absolute;left:7820;top:4512;width:10;height:20" coordorigin="7820,4512" coordsize="10,20" path="m7820,4532l7829,4532,7829,4512,7820,4512,7820,4532xe" filled="true" fillcolor="#000000" stroked="false">
                <v:path arrowok="t"/>
                <v:fill type="solid"/>
              </v:shape>
            </v:group>
            <v:group style="position:absolute;left:7820;top:4532;width:10;height:20" coordorigin="7820,4532" coordsize="10,20">
              <v:shape style="position:absolute;left:7820;top:4532;width:10;height:20" coordorigin="7820,4532" coordsize="10,20" path="m7820,4551l7829,4551,7829,4532,7820,4532,7820,4551xe" filled="true" fillcolor="#000000" stroked="false">
                <v:path arrowok="t"/>
                <v:fill type="solid"/>
              </v:shape>
            </v:group>
            <v:group style="position:absolute;left:7820;top:4551;width:10;height:20" coordorigin="7820,4551" coordsize="10,20">
              <v:shape style="position:absolute;left:7820;top:4551;width:10;height:20" coordorigin="7820,4551" coordsize="10,20" path="m7820,4570l7829,4570,7829,4551,7820,4551,7820,4570xe" filled="true" fillcolor="#000000" stroked="false">
                <v:path arrowok="t"/>
                <v:fill type="solid"/>
              </v:shape>
            </v:group>
            <v:group style="position:absolute;left:7820;top:4570;width:10;height:20" coordorigin="7820,4570" coordsize="10,20">
              <v:shape style="position:absolute;left:7820;top:4570;width:10;height:20" coordorigin="7820,4570" coordsize="10,20" path="m7820,4589l7829,4589,7829,4570,7820,4570,7820,4589xe" filled="true" fillcolor="#000000" stroked="false">
                <v:path arrowok="t"/>
                <v:fill type="solid"/>
              </v:shape>
            </v:group>
            <v:group style="position:absolute;left:7820;top:4589;width:10;height:20" coordorigin="7820,4589" coordsize="10,20">
              <v:shape style="position:absolute;left:7820;top:4589;width:10;height:20" coordorigin="7820,4589" coordsize="10,20" path="m7820,4608l7829,4608,7829,4589,7820,4589,7820,4608xe" filled="true" fillcolor="#000000" stroked="false">
                <v:path arrowok="t"/>
                <v:fill type="solid"/>
              </v:shape>
            </v:group>
            <v:group style="position:absolute;left:7820;top:4608;width:10;height:20" coordorigin="7820,4608" coordsize="10,20">
              <v:shape style="position:absolute;left:7820;top:4608;width:10;height:20" coordorigin="7820,4608" coordsize="10,20" path="m7820,4628l7829,4628,7829,4608,7820,4608,7820,4628xe" filled="true" fillcolor="#000000" stroked="false">
                <v:path arrowok="t"/>
                <v:fill type="solid"/>
              </v:shape>
            </v:group>
            <v:group style="position:absolute;left:7820;top:4628;width:10;height:20" coordorigin="7820,4628" coordsize="10,20">
              <v:shape style="position:absolute;left:7820;top:4628;width:10;height:20" coordorigin="7820,4628" coordsize="10,20" path="m7820,4647l7829,4647,7829,4628,7820,4628,7820,4647xe" filled="true" fillcolor="#000000" stroked="false">
                <v:path arrowok="t"/>
                <v:fill type="solid"/>
              </v:shape>
            </v:group>
            <v:group style="position:absolute;left:7820;top:4647;width:10;height:20" coordorigin="7820,4647" coordsize="10,20">
              <v:shape style="position:absolute;left:7820;top:4647;width:10;height:20" coordorigin="7820,4647" coordsize="10,20" path="m7820,4666l7829,4666,7829,4647,7820,4647,7820,4666xe" filled="true" fillcolor="#000000" stroked="false">
                <v:path arrowok="t"/>
                <v:fill type="solid"/>
              </v:shape>
            </v:group>
            <v:group style="position:absolute;left:7820;top:4666;width:10;height:20" coordorigin="7820,4666" coordsize="10,20">
              <v:shape style="position:absolute;left:7820;top:4666;width:10;height:20" coordorigin="7820,4666" coordsize="10,20" path="m7820,4685l7829,4685,7829,4666,7820,4666,7820,4685xe" filled="true" fillcolor="#000000" stroked="false">
                <v:path arrowok="t"/>
                <v:fill type="solid"/>
              </v:shape>
            </v:group>
            <v:group style="position:absolute;left:7820;top:4685;width:10;height:20" coordorigin="7820,4685" coordsize="10,20">
              <v:shape style="position:absolute;left:7820;top:4685;width:10;height:20" coordorigin="7820,4685" coordsize="10,20" path="m7820,4704l7829,4704,7829,4685,7820,4685,7820,4704xe" filled="true" fillcolor="#000000" stroked="false">
                <v:path arrowok="t"/>
                <v:fill type="solid"/>
              </v:shape>
            </v:group>
            <v:group style="position:absolute;left:7820;top:4704;width:10;height:20" coordorigin="7820,4704" coordsize="10,20">
              <v:shape style="position:absolute;left:7820;top:4704;width:10;height:20" coordorigin="7820,4704" coordsize="10,20" path="m7820,4724l7829,4724,7829,4704,7820,4704,7820,4724xe" filled="true" fillcolor="#000000" stroked="false">
                <v:path arrowok="t"/>
                <v:fill type="solid"/>
              </v:shape>
            </v:group>
            <v:group style="position:absolute;left:7820;top:4731;width:10;height:2" coordorigin="7820,4731" coordsize="10,2">
              <v:shape style="position:absolute;left:7820;top:4731;width:10;height:2" coordorigin="7820,4731" coordsize="10,0" path="m7820,4731l7829,4731e" filled="false" stroked="true" strokeweight=".780029pt" strokecolor="#000000">
                <v:path arrowok="t"/>
              </v:shape>
            </v:group>
            <v:group style="position:absolute;left:8462;top:4493;width:10;height:20" coordorigin="8462,4493" coordsize="10,20">
              <v:shape style="position:absolute;left:8462;top:4493;width:10;height:20" coordorigin="8462,4493" coordsize="10,20" path="m8462,4512l8472,4512,8472,4493,8462,4493,8462,4512xe" filled="true" fillcolor="#000000" stroked="false">
                <v:path arrowok="t"/>
                <v:fill type="solid"/>
              </v:shape>
            </v:group>
            <v:group style="position:absolute;left:8462;top:4512;width:10;height:20" coordorigin="8462,4512" coordsize="10,20">
              <v:shape style="position:absolute;left:8462;top:4512;width:10;height:20" coordorigin="8462,4512" coordsize="10,20" path="m8462,4532l8472,4532,8472,4512,8462,4512,8462,4532xe" filled="true" fillcolor="#000000" stroked="false">
                <v:path arrowok="t"/>
                <v:fill type="solid"/>
              </v:shape>
            </v:group>
            <v:group style="position:absolute;left:8462;top:4532;width:10;height:20" coordorigin="8462,4532" coordsize="10,20">
              <v:shape style="position:absolute;left:8462;top:4532;width:10;height:20" coordorigin="8462,4532" coordsize="10,20" path="m8462,4551l8472,4551,8472,4532,8462,4532,8462,4551xe" filled="true" fillcolor="#000000" stroked="false">
                <v:path arrowok="t"/>
                <v:fill type="solid"/>
              </v:shape>
            </v:group>
            <v:group style="position:absolute;left:8462;top:4551;width:10;height:20" coordorigin="8462,4551" coordsize="10,20">
              <v:shape style="position:absolute;left:8462;top:4551;width:10;height:20" coordorigin="8462,4551" coordsize="10,20" path="m8462,4570l8472,4570,8472,4551,8462,4551,8462,4570xe" filled="true" fillcolor="#000000" stroked="false">
                <v:path arrowok="t"/>
                <v:fill type="solid"/>
              </v:shape>
            </v:group>
            <v:group style="position:absolute;left:8462;top:4570;width:10;height:20" coordorigin="8462,4570" coordsize="10,20">
              <v:shape style="position:absolute;left:8462;top:4570;width:10;height:20" coordorigin="8462,4570" coordsize="10,20" path="m8462,4589l8472,4589,8472,4570,8462,4570,8462,4589xe" filled="true" fillcolor="#000000" stroked="false">
                <v:path arrowok="t"/>
                <v:fill type="solid"/>
              </v:shape>
            </v:group>
            <v:group style="position:absolute;left:8462;top:4589;width:10;height:20" coordorigin="8462,4589" coordsize="10,20">
              <v:shape style="position:absolute;left:8462;top:4589;width:10;height:20" coordorigin="8462,4589" coordsize="10,20" path="m8462,4608l8472,4608,8472,4589,8462,4589,8462,4608xe" filled="true" fillcolor="#000000" stroked="false">
                <v:path arrowok="t"/>
                <v:fill type="solid"/>
              </v:shape>
            </v:group>
            <v:group style="position:absolute;left:8462;top:4608;width:10;height:20" coordorigin="8462,4608" coordsize="10,20">
              <v:shape style="position:absolute;left:8462;top:4608;width:10;height:20" coordorigin="8462,4608" coordsize="10,20" path="m8462,4628l8472,4628,8472,4608,8462,4608,8462,4628xe" filled="true" fillcolor="#000000" stroked="false">
                <v:path arrowok="t"/>
                <v:fill type="solid"/>
              </v:shape>
            </v:group>
            <v:group style="position:absolute;left:8462;top:4628;width:10;height:20" coordorigin="8462,4628" coordsize="10,20">
              <v:shape style="position:absolute;left:8462;top:4628;width:10;height:20" coordorigin="8462,4628" coordsize="10,20" path="m8462,4647l8472,4647,8472,4628,8462,4628,8462,4647xe" filled="true" fillcolor="#000000" stroked="false">
                <v:path arrowok="t"/>
                <v:fill type="solid"/>
              </v:shape>
            </v:group>
            <v:group style="position:absolute;left:8462;top:4647;width:10;height:20" coordorigin="8462,4647" coordsize="10,20">
              <v:shape style="position:absolute;left:8462;top:4647;width:10;height:20" coordorigin="8462,4647" coordsize="10,20" path="m8462,4666l8472,4666,8472,4647,8462,4647,8462,4666xe" filled="true" fillcolor="#000000" stroked="false">
                <v:path arrowok="t"/>
                <v:fill type="solid"/>
              </v:shape>
            </v:group>
            <v:group style="position:absolute;left:8462;top:4666;width:10;height:20" coordorigin="8462,4666" coordsize="10,20">
              <v:shape style="position:absolute;left:8462;top:4666;width:10;height:20" coordorigin="8462,4666" coordsize="10,20" path="m8462,4685l8472,4685,8472,4666,8462,4666,8462,4685xe" filled="true" fillcolor="#000000" stroked="false">
                <v:path arrowok="t"/>
                <v:fill type="solid"/>
              </v:shape>
            </v:group>
            <v:group style="position:absolute;left:8462;top:4685;width:10;height:20" coordorigin="8462,4685" coordsize="10,20">
              <v:shape style="position:absolute;left:8462;top:4685;width:10;height:20" coordorigin="8462,4685" coordsize="10,20" path="m8462,4704l8472,4704,8472,4685,8462,4685,8462,4704xe" filled="true" fillcolor="#000000" stroked="false">
                <v:path arrowok="t"/>
                <v:fill type="solid"/>
              </v:shape>
            </v:group>
            <v:group style="position:absolute;left:8462;top:4704;width:10;height:20" coordorigin="8462,4704" coordsize="10,20">
              <v:shape style="position:absolute;left:8462;top:4704;width:10;height:20" coordorigin="8462,4704" coordsize="10,20" path="m8462,4724l8472,4724,8472,4704,8462,4704,8462,4724xe" filled="true" fillcolor="#000000" stroked="false">
                <v:path arrowok="t"/>
                <v:fill type="solid"/>
              </v:shape>
            </v:group>
            <v:group style="position:absolute;left:8462;top:4731;width:10;height:2" coordorigin="8462,4731" coordsize="10,2">
              <v:shape style="position:absolute;left:8462;top:4731;width:10;height:2" coordorigin="8462,4731" coordsize="10,0" path="m8462,4731l8472,4731e" filled="false" stroked="true" strokeweight=".780029pt" strokecolor="#000000">
                <v:path arrowok="t"/>
              </v:shape>
            </v:group>
            <v:group style="position:absolute;left:9594;top:4493;width:10;height:20" coordorigin="9594,4493" coordsize="10,20">
              <v:shape style="position:absolute;left:9594;top:4493;width:10;height:20" coordorigin="9594,4493" coordsize="10,20" path="m9594,4512l9603,4512,9603,4493,9594,4493,9594,4512xe" filled="true" fillcolor="#000000" stroked="false">
                <v:path arrowok="t"/>
                <v:fill type="solid"/>
              </v:shape>
            </v:group>
            <v:group style="position:absolute;left:9594;top:4512;width:10;height:20" coordorigin="9594,4512" coordsize="10,20">
              <v:shape style="position:absolute;left:9594;top:4512;width:10;height:20" coordorigin="9594,4512" coordsize="10,20" path="m9594,4532l9603,4532,9603,4512,9594,4512,9594,4532xe" filled="true" fillcolor="#000000" stroked="false">
                <v:path arrowok="t"/>
                <v:fill type="solid"/>
              </v:shape>
            </v:group>
            <v:group style="position:absolute;left:9594;top:4532;width:10;height:20" coordorigin="9594,4532" coordsize="10,20">
              <v:shape style="position:absolute;left:9594;top:4532;width:10;height:20" coordorigin="9594,4532" coordsize="10,20" path="m9594,4551l9603,4551,9603,4532,9594,4532,9594,4551xe" filled="true" fillcolor="#000000" stroked="false">
                <v:path arrowok="t"/>
                <v:fill type="solid"/>
              </v:shape>
            </v:group>
            <v:group style="position:absolute;left:9594;top:4551;width:10;height:20" coordorigin="9594,4551" coordsize="10,20">
              <v:shape style="position:absolute;left:9594;top:4551;width:10;height:20" coordorigin="9594,4551" coordsize="10,20" path="m9594,4570l9603,4570,9603,4551,9594,4551,9594,4570xe" filled="true" fillcolor="#000000" stroked="false">
                <v:path arrowok="t"/>
                <v:fill type="solid"/>
              </v:shape>
            </v:group>
            <v:group style="position:absolute;left:9594;top:4570;width:10;height:20" coordorigin="9594,4570" coordsize="10,20">
              <v:shape style="position:absolute;left:9594;top:4570;width:10;height:20" coordorigin="9594,4570" coordsize="10,20" path="m9594,4589l9603,4589,9603,4570,9594,4570,9594,4589xe" filled="true" fillcolor="#000000" stroked="false">
                <v:path arrowok="t"/>
                <v:fill type="solid"/>
              </v:shape>
            </v:group>
            <v:group style="position:absolute;left:9594;top:4589;width:10;height:20" coordorigin="9594,4589" coordsize="10,20">
              <v:shape style="position:absolute;left:9594;top:4589;width:10;height:20" coordorigin="9594,4589" coordsize="10,20" path="m9594,4608l9603,4608,9603,4589,9594,4589,9594,4608xe" filled="true" fillcolor="#000000" stroked="false">
                <v:path arrowok="t"/>
                <v:fill type="solid"/>
              </v:shape>
            </v:group>
            <v:group style="position:absolute;left:9594;top:4608;width:10;height:20" coordorigin="9594,4608" coordsize="10,20">
              <v:shape style="position:absolute;left:9594;top:4608;width:10;height:20" coordorigin="9594,4608" coordsize="10,20" path="m9594,4628l9603,4628,9603,4608,9594,4608,9594,4628xe" filled="true" fillcolor="#000000" stroked="false">
                <v:path arrowok="t"/>
                <v:fill type="solid"/>
              </v:shape>
            </v:group>
            <v:group style="position:absolute;left:9594;top:4628;width:10;height:20" coordorigin="9594,4628" coordsize="10,20">
              <v:shape style="position:absolute;left:9594;top:4628;width:10;height:20" coordorigin="9594,4628" coordsize="10,20" path="m9594,4647l9603,4647,9603,4628,9594,4628,9594,4647xe" filled="true" fillcolor="#000000" stroked="false">
                <v:path arrowok="t"/>
                <v:fill type="solid"/>
              </v:shape>
            </v:group>
            <v:group style="position:absolute;left:9594;top:4647;width:10;height:20" coordorigin="9594,4647" coordsize="10,20">
              <v:shape style="position:absolute;left:9594;top:4647;width:10;height:20" coordorigin="9594,4647" coordsize="10,20" path="m9594,4666l9603,4666,9603,4647,9594,4647,9594,4666xe" filled="true" fillcolor="#000000" stroked="false">
                <v:path arrowok="t"/>
                <v:fill type="solid"/>
              </v:shape>
            </v:group>
            <v:group style="position:absolute;left:9594;top:4666;width:10;height:20" coordorigin="9594,4666" coordsize="10,20">
              <v:shape style="position:absolute;left:9594;top:4666;width:10;height:20" coordorigin="9594,4666" coordsize="10,20" path="m9594,4685l9603,4685,9603,4666,9594,4666,9594,4685xe" filled="true" fillcolor="#000000" stroked="false">
                <v:path arrowok="t"/>
                <v:fill type="solid"/>
              </v:shape>
            </v:group>
            <v:group style="position:absolute;left:9594;top:4685;width:10;height:20" coordorigin="9594,4685" coordsize="10,20">
              <v:shape style="position:absolute;left:9594;top:4685;width:10;height:20" coordorigin="9594,4685" coordsize="10,20" path="m9594,4704l9603,4704,9603,4685,9594,4685,9594,4704xe" filled="true" fillcolor="#000000" stroked="false">
                <v:path arrowok="t"/>
                <v:fill type="solid"/>
              </v:shape>
            </v:group>
            <v:group style="position:absolute;left:9594;top:4704;width:10;height:20" coordorigin="9594,4704" coordsize="10,20">
              <v:shape style="position:absolute;left:9594;top:4704;width:10;height:20" coordorigin="9594,4704" coordsize="10,20" path="m9594,4724l9603,4724,9603,4704,9594,4704,9594,4724xe" filled="true" fillcolor="#000000" stroked="false">
                <v:path arrowok="t"/>
                <v:fill type="solid"/>
              </v:shape>
            </v:group>
            <v:group style="position:absolute;left:9594;top:4731;width:10;height:2" coordorigin="9594,4731" coordsize="10,2">
              <v:shape style="position:absolute;left:9594;top:4731;width:10;height:2" coordorigin="9594,4731" coordsize="10,0" path="m9594,4731l9603,4731e" filled="false" stroked="true" strokeweight=".780029pt" strokecolor="#000000">
                <v:path arrowok="t"/>
              </v:shape>
            </v:group>
            <v:group style="position:absolute;left:10162;top:4493;width:10;height:20" coordorigin="10162,4493" coordsize="10,20">
              <v:shape style="position:absolute;left:10162;top:4493;width:10;height:20" coordorigin="10162,4493" coordsize="10,20" path="m10162,4512l10172,4512,10172,4493,10162,4493,10162,4512xe" filled="true" fillcolor="#000000" stroked="false">
                <v:path arrowok="t"/>
                <v:fill type="solid"/>
              </v:shape>
            </v:group>
            <v:group style="position:absolute;left:10162;top:4512;width:10;height:20" coordorigin="10162,4512" coordsize="10,20">
              <v:shape style="position:absolute;left:10162;top:4512;width:10;height:20" coordorigin="10162,4512" coordsize="10,20" path="m10162,4532l10172,4532,10172,4512,10162,4512,10162,4532xe" filled="true" fillcolor="#000000" stroked="false">
                <v:path arrowok="t"/>
                <v:fill type="solid"/>
              </v:shape>
            </v:group>
            <v:group style="position:absolute;left:10162;top:4532;width:10;height:20" coordorigin="10162,4532" coordsize="10,20">
              <v:shape style="position:absolute;left:10162;top:4532;width:10;height:20" coordorigin="10162,4532" coordsize="10,20" path="m10162,4551l10172,4551,10172,4532,10162,4532,10162,4551xe" filled="true" fillcolor="#000000" stroked="false">
                <v:path arrowok="t"/>
                <v:fill type="solid"/>
              </v:shape>
            </v:group>
            <v:group style="position:absolute;left:10162;top:4551;width:10;height:20" coordorigin="10162,4551" coordsize="10,20">
              <v:shape style="position:absolute;left:10162;top:4551;width:10;height:20" coordorigin="10162,4551" coordsize="10,20" path="m10162,4570l10172,4570,10172,4551,10162,4551,10162,4570xe" filled="true" fillcolor="#000000" stroked="false">
                <v:path arrowok="t"/>
                <v:fill type="solid"/>
              </v:shape>
            </v:group>
            <v:group style="position:absolute;left:10162;top:4570;width:10;height:20" coordorigin="10162,4570" coordsize="10,20">
              <v:shape style="position:absolute;left:10162;top:4570;width:10;height:20" coordorigin="10162,4570" coordsize="10,20" path="m10162,4589l10172,4589,10172,4570,10162,4570,10162,4589xe" filled="true" fillcolor="#000000" stroked="false">
                <v:path arrowok="t"/>
                <v:fill type="solid"/>
              </v:shape>
            </v:group>
            <v:group style="position:absolute;left:10162;top:4589;width:10;height:20" coordorigin="10162,4589" coordsize="10,20">
              <v:shape style="position:absolute;left:10162;top:4589;width:10;height:20" coordorigin="10162,4589" coordsize="10,20" path="m10162,4608l10172,4608,10172,4589,10162,4589,10162,4608xe" filled="true" fillcolor="#000000" stroked="false">
                <v:path arrowok="t"/>
                <v:fill type="solid"/>
              </v:shape>
            </v:group>
            <v:group style="position:absolute;left:10162;top:4608;width:10;height:20" coordorigin="10162,4608" coordsize="10,20">
              <v:shape style="position:absolute;left:10162;top:4608;width:10;height:20" coordorigin="10162,4608" coordsize="10,20" path="m10162,4628l10172,4628,10172,4608,10162,4608,10162,4628xe" filled="true" fillcolor="#000000" stroked="false">
                <v:path arrowok="t"/>
                <v:fill type="solid"/>
              </v:shape>
            </v:group>
            <v:group style="position:absolute;left:10162;top:4628;width:10;height:20" coordorigin="10162,4628" coordsize="10,20">
              <v:shape style="position:absolute;left:10162;top:4628;width:10;height:20" coordorigin="10162,4628" coordsize="10,20" path="m10162,4647l10172,4647,10172,4628,10162,4628,10162,4647xe" filled="true" fillcolor="#000000" stroked="false">
                <v:path arrowok="t"/>
                <v:fill type="solid"/>
              </v:shape>
            </v:group>
            <v:group style="position:absolute;left:10162;top:4647;width:10;height:20" coordorigin="10162,4647" coordsize="10,20">
              <v:shape style="position:absolute;left:10162;top:4647;width:10;height:20" coordorigin="10162,4647" coordsize="10,20" path="m10162,4666l10172,4666,10172,4647,10162,4647,10162,4666xe" filled="true" fillcolor="#000000" stroked="false">
                <v:path arrowok="t"/>
                <v:fill type="solid"/>
              </v:shape>
            </v:group>
            <v:group style="position:absolute;left:10162;top:4666;width:10;height:20" coordorigin="10162,4666" coordsize="10,20">
              <v:shape style="position:absolute;left:10162;top:4666;width:10;height:20" coordorigin="10162,4666" coordsize="10,20" path="m10162,4685l10172,4685,10172,4666,10162,4666,10162,4685xe" filled="true" fillcolor="#000000" stroked="false">
                <v:path arrowok="t"/>
                <v:fill type="solid"/>
              </v:shape>
            </v:group>
            <v:group style="position:absolute;left:10162;top:4685;width:10;height:20" coordorigin="10162,4685" coordsize="10,20">
              <v:shape style="position:absolute;left:10162;top:4685;width:10;height:20" coordorigin="10162,4685" coordsize="10,20" path="m10162,4704l10172,4704,10172,4685,10162,4685,10162,4704xe" filled="true" fillcolor="#000000" stroked="false">
                <v:path arrowok="t"/>
                <v:fill type="solid"/>
              </v:shape>
            </v:group>
            <v:group style="position:absolute;left:10162;top:4704;width:10;height:20" coordorigin="10162,4704" coordsize="10,20">
              <v:shape style="position:absolute;left:10162;top:4704;width:10;height:20" coordorigin="10162,4704" coordsize="10,20" path="m10162,4724l10172,4724,10172,4704,10162,4704,10162,4724xe" filled="true" fillcolor="#000000" stroked="false">
                <v:path arrowok="t"/>
                <v:fill type="solid"/>
              </v:shape>
            </v:group>
            <v:group style="position:absolute;left:10162;top:4731;width:10;height:2" coordorigin="10162,4731" coordsize="10,2">
              <v:shape style="position:absolute;left:10162;top:4731;width:10;height:2" coordorigin="10162,4731" coordsize="10,0" path="m10162,4731l10172,4731e" filled="false" stroked="true" strokeweight=".780029pt" strokecolor="#000000">
                <v:path arrowok="t"/>
              </v:shape>
            </v:group>
            <v:group style="position:absolute;left:11437;top:4493;width:10;height:20" coordorigin="11437,4493" coordsize="10,20">
              <v:shape style="position:absolute;left:11437;top:4493;width:10;height:20" coordorigin="11437,4493" coordsize="10,20" path="m11437,4512l11446,4512,11446,4493,11437,4493,11437,4512xe" filled="true" fillcolor="#000000" stroked="false">
                <v:path arrowok="t"/>
                <v:fill type="solid"/>
              </v:shape>
            </v:group>
            <v:group style="position:absolute;left:11437;top:4512;width:10;height:20" coordorigin="11437,4512" coordsize="10,20">
              <v:shape style="position:absolute;left:11437;top:4512;width:10;height:20" coordorigin="11437,4512" coordsize="10,20" path="m11437,4532l11446,4532,11446,4512,11437,4512,11437,4532xe" filled="true" fillcolor="#000000" stroked="false">
                <v:path arrowok="t"/>
                <v:fill type="solid"/>
              </v:shape>
            </v:group>
            <v:group style="position:absolute;left:11437;top:4532;width:10;height:20" coordorigin="11437,4532" coordsize="10,20">
              <v:shape style="position:absolute;left:11437;top:4532;width:10;height:20" coordorigin="11437,4532" coordsize="10,20" path="m11437,4551l11446,4551,11446,4532,11437,4532,11437,4551xe" filled="true" fillcolor="#000000" stroked="false">
                <v:path arrowok="t"/>
                <v:fill type="solid"/>
              </v:shape>
            </v:group>
            <v:group style="position:absolute;left:11437;top:4551;width:10;height:20" coordorigin="11437,4551" coordsize="10,20">
              <v:shape style="position:absolute;left:11437;top:4551;width:10;height:20" coordorigin="11437,4551" coordsize="10,20" path="m11437,4570l11446,4570,11446,4551,11437,4551,11437,4570xe" filled="true" fillcolor="#000000" stroked="false">
                <v:path arrowok="t"/>
                <v:fill type="solid"/>
              </v:shape>
            </v:group>
            <v:group style="position:absolute;left:11437;top:4570;width:10;height:20" coordorigin="11437,4570" coordsize="10,20">
              <v:shape style="position:absolute;left:11437;top:4570;width:10;height:20" coordorigin="11437,4570" coordsize="10,20" path="m11437,4589l11446,4589,11446,4570,11437,4570,11437,4589xe" filled="true" fillcolor="#000000" stroked="false">
                <v:path arrowok="t"/>
                <v:fill type="solid"/>
              </v:shape>
            </v:group>
            <v:group style="position:absolute;left:11437;top:4589;width:10;height:20" coordorigin="11437,4589" coordsize="10,20">
              <v:shape style="position:absolute;left:11437;top:4589;width:10;height:20" coordorigin="11437,4589" coordsize="10,20" path="m11437,4608l11446,4608,11446,4589,11437,4589,11437,4608xe" filled="true" fillcolor="#000000" stroked="false">
                <v:path arrowok="t"/>
                <v:fill type="solid"/>
              </v:shape>
            </v:group>
            <v:group style="position:absolute;left:11437;top:4608;width:10;height:20" coordorigin="11437,4608" coordsize="10,20">
              <v:shape style="position:absolute;left:11437;top:4608;width:10;height:20" coordorigin="11437,4608" coordsize="10,20" path="m11437,4628l11446,4628,11446,4608,11437,4608,11437,4628xe" filled="true" fillcolor="#000000" stroked="false">
                <v:path arrowok="t"/>
                <v:fill type="solid"/>
              </v:shape>
            </v:group>
            <v:group style="position:absolute;left:11437;top:4628;width:10;height:20" coordorigin="11437,4628" coordsize="10,20">
              <v:shape style="position:absolute;left:11437;top:4628;width:10;height:20" coordorigin="11437,4628" coordsize="10,20" path="m11437,4647l11446,4647,11446,4628,11437,4628,11437,4647xe" filled="true" fillcolor="#000000" stroked="false">
                <v:path arrowok="t"/>
                <v:fill type="solid"/>
              </v:shape>
            </v:group>
            <v:group style="position:absolute;left:11437;top:4647;width:10;height:20" coordorigin="11437,4647" coordsize="10,20">
              <v:shape style="position:absolute;left:11437;top:4647;width:10;height:20" coordorigin="11437,4647" coordsize="10,20" path="m11437,4666l11446,4666,11446,4647,11437,4647,11437,4666xe" filled="true" fillcolor="#000000" stroked="false">
                <v:path arrowok="t"/>
                <v:fill type="solid"/>
              </v:shape>
            </v:group>
            <v:group style="position:absolute;left:11437;top:4666;width:10;height:20" coordorigin="11437,4666" coordsize="10,20">
              <v:shape style="position:absolute;left:11437;top:4666;width:10;height:20" coordorigin="11437,4666" coordsize="10,20" path="m11437,4685l11446,4685,11446,4666,11437,4666,11437,4685xe" filled="true" fillcolor="#000000" stroked="false">
                <v:path arrowok="t"/>
                <v:fill type="solid"/>
              </v:shape>
            </v:group>
            <v:group style="position:absolute;left:11437;top:4685;width:10;height:20" coordorigin="11437,4685" coordsize="10,20">
              <v:shape style="position:absolute;left:11437;top:4685;width:10;height:20" coordorigin="11437,4685" coordsize="10,20" path="m11437,4704l11446,4704,11446,4685,11437,4685,11437,4704xe" filled="true" fillcolor="#000000" stroked="false">
                <v:path arrowok="t"/>
                <v:fill type="solid"/>
              </v:shape>
            </v:group>
            <v:group style="position:absolute;left:11437;top:4704;width:10;height:20" coordorigin="11437,4704" coordsize="10,20">
              <v:shape style="position:absolute;left:11437;top:4704;width:10;height:20" coordorigin="11437,4704" coordsize="10,20" path="m11437,4724l11446,4724,11446,4704,11437,4704,11437,4724xe" filled="true" fillcolor="#000000" stroked="false">
                <v:path arrowok="t"/>
                <v:fill type="solid"/>
              </v:shape>
            </v:group>
            <v:group style="position:absolute;left:11437;top:4731;width:10;height:2" coordorigin="11437,4731" coordsize="10,2">
              <v:shape style="position:absolute;left:11437;top:4731;width:10;height:2" coordorigin="11437,4731" coordsize="10,0" path="m11437,4731l11446,4731e" filled="false" stroked="true" strokeweight=".780029pt" strokecolor="#000000">
                <v:path arrowok="t"/>
              </v:shape>
            </v:group>
            <v:group style="position:absolute;left:12720;top:4493;width:10;height:20" coordorigin="12720,4493" coordsize="10,20">
              <v:shape style="position:absolute;left:12720;top:4493;width:10;height:20" coordorigin="12720,4493" coordsize="10,20" path="m12720,4512l12729,4512,12729,4493,12720,4493,12720,4512xe" filled="true" fillcolor="#000000" stroked="false">
                <v:path arrowok="t"/>
                <v:fill type="solid"/>
              </v:shape>
            </v:group>
            <v:group style="position:absolute;left:12720;top:4512;width:10;height:20" coordorigin="12720,4512" coordsize="10,20">
              <v:shape style="position:absolute;left:12720;top:4512;width:10;height:20" coordorigin="12720,4512" coordsize="10,20" path="m12720,4532l12729,4532,12729,4512,12720,4512,12720,4532xe" filled="true" fillcolor="#000000" stroked="false">
                <v:path arrowok="t"/>
                <v:fill type="solid"/>
              </v:shape>
            </v:group>
            <v:group style="position:absolute;left:12720;top:4532;width:10;height:20" coordorigin="12720,4532" coordsize="10,20">
              <v:shape style="position:absolute;left:12720;top:4532;width:10;height:20" coordorigin="12720,4532" coordsize="10,20" path="m12720,4551l12729,4551,12729,4532,12720,4532,12720,4551xe" filled="true" fillcolor="#000000" stroked="false">
                <v:path arrowok="t"/>
                <v:fill type="solid"/>
              </v:shape>
            </v:group>
            <v:group style="position:absolute;left:12720;top:4551;width:10;height:20" coordorigin="12720,4551" coordsize="10,20">
              <v:shape style="position:absolute;left:12720;top:4551;width:10;height:20" coordorigin="12720,4551" coordsize="10,20" path="m12720,4570l12729,4570,12729,4551,12720,4551,12720,4570xe" filled="true" fillcolor="#000000" stroked="false">
                <v:path arrowok="t"/>
                <v:fill type="solid"/>
              </v:shape>
            </v:group>
            <v:group style="position:absolute;left:12720;top:4570;width:10;height:20" coordorigin="12720,4570" coordsize="10,20">
              <v:shape style="position:absolute;left:12720;top:4570;width:10;height:20" coordorigin="12720,4570" coordsize="10,20" path="m12720,4589l12729,4589,12729,4570,12720,4570,12720,4589xe" filled="true" fillcolor="#000000" stroked="false">
                <v:path arrowok="t"/>
                <v:fill type="solid"/>
              </v:shape>
            </v:group>
            <v:group style="position:absolute;left:12720;top:4589;width:10;height:20" coordorigin="12720,4589" coordsize="10,20">
              <v:shape style="position:absolute;left:12720;top:4589;width:10;height:20" coordorigin="12720,4589" coordsize="10,20" path="m12720,4608l12729,4608,12729,4589,12720,4589,12720,4608xe" filled="true" fillcolor="#000000" stroked="false">
                <v:path arrowok="t"/>
                <v:fill type="solid"/>
              </v:shape>
            </v:group>
            <v:group style="position:absolute;left:12720;top:4608;width:10;height:20" coordorigin="12720,4608" coordsize="10,20">
              <v:shape style="position:absolute;left:12720;top:4608;width:10;height:20" coordorigin="12720,4608" coordsize="10,20" path="m12720,4628l12729,4628,12729,4608,12720,4608,12720,4628xe" filled="true" fillcolor="#000000" stroked="false">
                <v:path arrowok="t"/>
                <v:fill type="solid"/>
              </v:shape>
            </v:group>
            <v:group style="position:absolute;left:12720;top:4628;width:10;height:20" coordorigin="12720,4628" coordsize="10,20">
              <v:shape style="position:absolute;left:12720;top:4628;width:10;height:20" coordorigin="12720,4628" coordsize="10,20" path="m12720,4647l12729,4647,12729,4628,12720,4628,12720,4647xe" filled="true" fillcolor="#000000" stroked="false">
                <v:path arrowok="t"/>
                <v:fill type="solid"/>
              </v:shape>
            </v:group>
            <v:group style="position:absolute;left:12720;top:4647;width:10;height:20" coordorigin="12720,4647" coordsize="10,20">
              <v:shape style="position:absolute;left:12720;top:4647;width:10;height:20" coordorigin="12720,4647" coordsize="10,20" path="m12720,4666l12729,4666,12729,4647,12720,4647,12720,4666xe" filled="true" fillcolor="#000000" stroked="false">
                <v:path arrowok="t"/>
                <v:fill type="solid"/>
              </v:shape>
            </v:group>
            <v:group style="position:absolute;left:12720;top:4666;width:10;height:20" coordorigin="12720,4666" coordsize="10,20">
              <v:shape style="position:absolute;left:12720;top:4666;width:10;height:20" coordorigin="12720,4666" coordsize="10,20" path="m12720,4685l12729,4685,12729,4666,12720,4666,12720,4685xe" filled="true" fillcolor="#000000" stroked="false">
                <v:path arrowok="t"/>
                <v:fill type="solid"/>
              </v:shape>
            </v:group>
            <v:group style="position:absolute;left:12720;top:4685;width:10;height:20" coordorigin="12720,4685" coordsize="10,20">
              <v:shape style="position:absolute;left:12720;top:4685;width:10;height:20" coordorigin="12720,4685" coordsize="10,20" path="m12720,4704l12729,4704,12729,4685,12720,4685,12720,4704xe" filled="true" fillcolor="#000000" stroked="false">
                <v:path arrowok="t"/>
                <v:fill type="solid"/>
              </v:shape>
            </v:group>
            <v:group style="position:absolute;left:12720;top:4704;width:10;height:20" coordorigin="12720,4704" coordsize="10,20">
              <v:shape style="position:absolute;left:12720;top:4704;width:10;height:20" coordorigin="12720,4704" coordsize="10,20" path="m12720,4724l12729,4724,12729,4704,12720,4704,12720,4724xe" filled="true" fillcolor="#000000" stroked="false">
                <v:path arrowok="t"/>
                <v:fill type="solid"/>
              </v:shape>
            </v:group>
            <v:group style="position:absolute;left:12720;top:4731;width:10;height:2" coordorigin="12720,4731" coordsize="10,2">
              <v:shape style="position:absolute;left:12720;top:4731;width:10;height:2" coordorigin="12720,4731" coordsize="10,0" path="m12720,4731l12729,4731e" filled="false" stroked="true" strokeweight=".780029pt" strokecolor="#000000">
                <v:path arrowok="t"/>
              </v:shape>
            </v:group>
            <v:group style="position:absolute;left:14018;top:4493;width:10;height:20" coordorigin="14018,4493" coordsize="10,20">
              <v:shape style="position:absolute;left:14018;top:4493;width:10;height:20" coordorigin="14018,4493" coordsize="10,20" path="m14018,4512l14028,4512,14028,4493,14018,4493,14018,4512xe" filled="true" fillcolor="#000000" stroked="false">
                <v:path arrowok="t"/>
                <v:fill type="solid"/>
              </v:shape>
            </v:group>
            <v:group style="position:absolute;left:14018;top:4512;width:10;height:20" coordorigin="14018,4512" coordsize="10,20">
              <v:shape style="position:absolute;left:14018;top:4512;width:10;height:20" coordorigin="14018,4512" coordsize="10,20" path="m14018,4532l14028,4532,14028,4512,14018,4512,14018,4532xe" filled="true" fillcolor="#000000" stroked="false">
                <v:path arrowok="t"/>
                <v:fill type="solid"/>
              </v:shape>
            </v:group>
            <v:group style="position:absolute;left:14018;top:4532;width:10;height:20" coordorigin="14018,4532" coordsize="10,20">
              <v:shape style="position:absolute;left:14018;top:4532;width:10;height:20" coordorigin="14018,4532" coordsize="10,20" path="m14018,4551l14028,4551,14028,4532,14018,4532,14018,4551xe" filled="true" fillcolor="#000000" stroked="false">
                <v:path arrowok="t"/>
                <v:fill type="solid"/>
              </v:shape>
            </v:group>
            <v:group style="position:absolute;left:14018;top:4551;width:10;height:20" coordorigin="14018,4551" coordsize="10,20">
              <v:shape style="position:absolute;left:14018;top:4551;width:10;height:20" coordorigin="14018,4551" coordsize="10,20" path="m14018,4570l14028,4570,14028,4551,14018,4551,14018,4570xe" filled="true" fillcolor="#000000" stroked="false">
                <v:path arrowok="t"/>
                <v:fill type="solid"/>
              </v:shape>
            </v:group>
            <v:group style="position:absolute;left:14018;top:4570;width:10;height:20" coordorigin="14018,4570" coordsize="10,20">
              <v:shape style="position:absolute;left:14018;top:4570;width:10;height:20" coordorigin="14018,4570" coordsize="10,20" path="m14018,4589l14028,4589,14028,4570,14018,4570,14018,4589xe" filled="true" fillcolor="#000000" stroked="false">
                <v:path arrowok="t"/>
                <v:fill type="solid"/>
              </v:shape>
            </v:group>
            <v:group style="position:absolute;left:14018;top:4589;width:10;height:20" coordorigin="14018,4589" coordsize="10,20">
              <v:shape style="position:absolute;left:14018;top:4589;width:10;height:20" coordorigin="14018,4589" coordsize="10,20" path="m14018,4608l14028,4608,14028,4589,14018,4589,14018,4608xe" filled="true" fillcolor="#000000" stroked="false">
                <v:path arrowok="t"/>
                <v:fill type="solid"/>
              </v:shape>
            </v:group>
            <v:group style="position:absolute;left:14018;top:4608;width:10;height:20" coordorigin="14018,4608" coordsize="10,20">
              <v:shape style="position:absolute;left:14018;top:4608;width:10;height:20" coordorigin="14018,4608" coordsize="10,20" path="m14018,4628l14028,4628,14028,4608,14018,4608,14018,4628xe" filled="true" fillcolor="#000000" stroked="false">
                <v:path arrowok="t"/>
                <v:fill type="solid"/>
              </v:shape>
            </v:group>
            <v:group style="position:absolute;left:14018;top:4628;width:10;height:20" coordorigin="14018,4628" coordsize="10,20">
              <v:shape style="position:absolute;left:14018;top:4628;width:10;height:20" coordorigin="14018,4628" coordsize="10,20" path="m14018,4647l14028,4647,14028,4628,14018,4628,14018,4647xe" filled="true" fillcolor="#000000" stroked="false">
                <v:path arrowok="t"/>
                <v:fill type="solid"/>
              </v:shape>
            </v:group>
            <v:group style="position:absolute;left:14018;top:4647;width:10;height:20" coordorigin="14018,4647" coordsize="10,20">
              <v:shape style="position:absolute;left:14018;top:4647;width:10;height:20" coordorigin="14018,4647" coordsize="10,20" path="m14018,4666l14028,4666,14028,4647,14018,4647,14018,4666xe" filled="true" fillcolor="#000000" stroked="false">
                <v:path arrowok="t"/>
                <v:fill type="solid"/>
              </v:shape>
            </v:group>
            <v:group style="position:absolute;left:14018;top:4666;width:10;height:20" coordorigin="14018,4666" coordsize="10,20">
              <v:shape style="position:absolute;left:14018;top:4666;width:10;height:20" coordorigin="14018,4666" coordsize="10,20" path="m14018,4685l14028,4685,14028,4666,14018,4666,14018,4685xe" filled="true" fillcolor="#000000" stroked="false">
                <v:path arrowok="t"/>
                <v:fill type="solid"/>
              </v:shape>
            </v:group>
            <v:group style="position:absolute;left:14018;top:4685;width:10;height:20" coordorigin="14018,4685" coordsize="10,20">
              <v:shape style="position:absolute;left:14018;top:4685;width:10;height:20" coordorigin="14018,4685" coordsize="10,20" path="m14018,4704l14028,4704,14028,4685,14018,4685,14018,4704xe" filled="true" fillcolor="#000000" stroked="false">
                <v:path arrowok="t"/>
                <v:fill type="solid"/>
              </v:shape>
            </v:group>
            <v:group style="position:absolute;left:14018;top:4704;width:10;height:20" coordorigin="14018,4704" coordsize="10,20">
              <v:shape style="position:absolute;left:14018;top:4704;width:10;height:20" coordorigin="14018,4704" coordsize="10,20" path="m14018,4724l14028,4724,14028,4704,14018,4704,14018,4724xe" filled="true" fillcolor="#000000" stroked="false">
                <v:path arrowok="t"/>
                <v:fill type="solid"/>
              </v:shape>
            </v:group>
            <v:group style="position:absolute;left:14018;top:4731;width:10;height:2" coordorigin="14018,4731" coordsize="10,2">
              <v:shape style="position:absolute;left:14018;top:4731;width:10;height:2" coordorigin="14018,4731" coordsize="10,0" path="m14018,4731l14028,4731e" filled="false" stroked="true" strokeweight=".780029pt" strokecolor="#000000">
                <v:path arrowok="t"/>
              </v:shape>
              <v:shape style="position:absolute;left:1128;top:4647;width:2022;height:102" type="#_x0000_t75" stroked="false">
                <v:imagedata r:id="rId190" o:title=""/>
              </v:shape>
              <v:shape style="position:absolute;left:3126;top:4739;width:1302;height:10" type="#_x0000_t75" stroked="false">
                <v:imagedata r:id="rId182" o:title=""/>
              </v:shape>
              <v:shape style="position:absolute;left:4424;top:4739;width:635;height:10" type="#_x0000_t75" stroked="false">
                <v:imagedata r:id="rId183" o:title=""/>
              </v:shape>
              <v:shape style="position:absolute;left:5054;top:4739;width:715;height:10" type="#_x0000_t75" stroked="false">
                <v:imagedata r:id="rId184" o:title=""/>
              </v:shape>
              <v:shape style="position:absolute;left:5764;top:4739;width:570;height:10" type="#_x0000_t75" stroked="false">
                <v:imagedata r:id="rId185" o:title=""/>
              </v:shape>
              <v:shape style="position:absolute;left:6329;top:4739;width:1490;height:10" type="#_x0000_t75" stroked="false">
                <v:imagedata r:id="rId186" o:title=""/>
              </v:shape>
              <v:shape style="position:absolute;left:7815;top:4739;width:2348;height:10" type="#_x0000_t75" stroked="false">
                <v:imagedata r:id="rId210" o:title=""/>
              </v:shape>
              <v:shape style="position:absolute;left:10158;top:4739;width:1279;height:10" type="#_x0000_t75" stroked="false">
                <v:imagedata r:id="rId188" o:title=""/>
              </v:shape>
              <v:shape style="position:absolute;left:11432;top:4739;width:3958;height:10" type="#_x0000_t75" stroked="false">
                <v:imagedata r:id="rId189" o:title=""/>
              </v:shape>
            </v:group>
            <v:group style="position:absolute;left:3131;top:4749;width:10;height:20" coordorigin="3131,4749" coordsize="10,20">
              <v:shape style="position:absolute;left:3131;top:4749;width:10;height:20" coordorigin="3131,4749" coordsize="10,20" path="m3131,4768l3141,4768,3141,4749,3131,4749,3131,4768xe" filled="true" fillcolor="#000000" stroked="false">
                <v:path arrowok="t"/>
                <v:fill type="solid"/>
              </v:shape>
            </v:group>
            <v:group style="position:absolute;left:3131;top:4768;width:10;height:20" coordorigin="3131,4768" coordsize="10,20">
              <v:shape style="position:absolute;left:3131;top:4768;width:10;height:20" coordorigin="3131,4768" coordsize="10,20" path="m3131,4787l3141,4787,3141,4768,3131,4768,3131,4787xe" filled="true" fillcolor="#000000" stroked="false">
                <v:path arrowok="t"/>
                <v:fill type="solid"/>
              </v:shape>
            </v:group>
            <v:group style="position:absolute;left:3131;top:4787;width:10;height:20" coordorigin="3131,4787" coordsize="10,20">
              <v:shape style="position:absolute;left:3131;top:4787;width:10;height:20" coordorigin="3131,4787" coordsize="10,20" path="m3131,4806l3141,4806,3141,4787,3131,4787,3131,4806xe" filled="true" fillcolor="#000000" stroked="false">
                <v:path arrowok="t"/>
                <v:fill type="solid"/>
              </v:shape>
            </v:group>
            <v:group style="position:absolute;left:3131;top:4806;width:10;height:20" coordorigin="3131,4806" coordsize="10,20">
              <v:shape style="position:absolute;left:3131;top:4806;width:10;height:20" coordorigin="3131,4806" coordsize="10,20" path="m3131,4826l3141,4826,3141,4806,3131,4806,3131,4826xe" filled="true" fillcolor="#000000" stroked="false">
                <v:path arrowok="t"/>
                <v:fill type="solid"/>
              </v:shape>
            </v:group>
            <v:group style="position:absolute;left:3131;top:4826;width:10;height:20" coordorigin="3131,4826" coordsize="10,20">
              <v:shape style="position:absolute;left:3131;top:4826;width:10;height:20" coordorigin="3131,4826" coordsize="10,20" path="m3131,4845l3141,4845,3141,4826,3131,4826,3131,4845xe" filled="true" fillcolor="#000000" stroked="false">
                <v:path arrowok="t"/>
                <v:fill type="solid"/>
              </v:shape>
            </v:group>
            <v:group style="position:absolute;left:3131;top:4845;width:10;height:20" coordorigin="3131,4845" coordsize="10,20">
              <v:shape style="position:absolute;left:3131;top:4845;width:10;height:20" coordorigin="3131,4845" coordsize="10,20" path="m3131,4864l3141,4864,3141,4845,3131,4845,3131,4864xe" filled="true" fillcolor="#000000" stroked="false">
                <v:path arrowok="t"/>
                <v:fill type="solid"/>
              </v:shape>
            </v:group>
            <v:group style="position:absolute;left:3131;top:4864;width:10;height:20" coordorigin="3131,4864" coordsize="10,20">
              <v:shape style="position:absolute;left:3131;top:4864;width:10;height:20" coordorigin="3131,4864" coordsize="10,20" path="m3131,4884l3141,4884,3141,4864,3131,4864,3131,4884xe" filled="true" fillcolor="#000000" stroked="false">
                <v:path arrowok="t"/>
                <v:fill type="solid"/>
              </v:shape>
            </v:group>
            <v:group style="position:absolute;left:3131;top:4884;width:10;height:20" coordorigin="3131,4884" coordsize="10,20">
              <v:shape style="position:absolute;left:3131;top:4884;width:10;height:20" coordorigin="3131,4884" coordsize="10,20" path="m3131,4903l3141,4903,3141,4884,3131,4884,3131,4903xe" filled="true" fillcolor="#000000" stroked="false">
                <v:path arrowok="t"/>
                <v:fill type="solid"/>
              </v:shape>
            </v:group>
            <v:group style="position:absolute;left:4428;top:4749;width:10;height:20" coordorigin="4428,4749" coordsize="10,20">
              <v:shape style="position:absolute;left:4428;top:4749;width:10;height:20" coordorigin="4428,4749" coordsize="10,20" path="m4428,4768l4438,4768,4438,4749,4428,4749,4428,4768xe" filled="true" fillcolor="#000000" stroked="false">
                <v:path arrowok="t"/>
                <v:fill type="solid"/>
              </v:shape>
            </v:group>
            <v:group style="position:absolute;left:4428;top:4768;width:10;height:20" coordorigin="4428,4768" coordsize="10,20">
              <v:shape style="position:absolute;left:4428;top:4768;width:10;height:20" coordorigin="4428,4768" coordsize="10,20" path="m4428,4787l4438,4787,4438,4768,4428,4768,4428,4787xe" filled="true" fillcolor="#000000" stroked="false">
                <v:path arrowok="t"/>
                <v:fill type="solid"/>
              </v:shape>
            </v:group>
            <v:group style="position:absolute;left:4428;top:4787;width:10;height:20" coordorigin="4428,4787" coordsize="10,20">
              <v:shape style="position:absolute;left:4428;top:4787;width:10;height:20" coordorigin="4428,4787" coordsize="10,20" path="m4428,4806l4438,4806,4438,4787,4428,4787,4428,4806xe" filled="true" fillcolor="#000000" stroked="false">
                <v:path arrowok="t"/>
                <v:fill type="solid"/>
              </v:shape>
            </v:group>
            <v:group style="position:absolute;left:4428;top:4806;width:10;height:20" coordorigin="4428,4806" coordsize="10,20">
              <v:shape style="position:absolute;left:4428;top:4806;width:10;height:20" coordorigin="4428,4806" coordsize="10,20" path="m4428,4826l4438,4826,4438,4806,4428,4806,4428,4826xe" filled="true" fillcolor="#000000" stroked="false">
                <v:path arrowok="t"/>
                <v:fill type="solid"/>
              </v:shape>
            </v:group>
            <v:group style="position:absolute;left:4428;top:4826;width:10;height:20" coordorigin="4428,4826" coordsize="10,20">
              <v:shape style="position:absolute;left:4428;top:4826;width:10;height:20" coordorigin="4428,4826" coordsize="10,20" path="m4428,4845l4438,4845,4438,4826,4428,4826,4428,4845xe" filled="true" fillcolor="#000000" stroked="false">
                <v:path arrowok="t"/>
                <v:fill type="solid"/>
              </v:shape>
            </v:group>
            <v:group style="position:absolute;left:4428;top:4845;width:10;height:20" coordorigin="4428,4845" coordsize="10,20">
              <v:shape style="position:absolute;left:4428;top:4845;width:10;height:20" coordorigin="4428,4845" coordsize="10,20" path="m4428,4864l4438,4864,4438,4845,4428,4845,4428,4864xe" filled="true" fillcolor="#000000" stroked="false">
                <v:path arrowok="t"/>
                <v:fill type="solid"/>
              </v:shape>
            </v:group>
            <v:group style="position:absolute;left:4428;top:4864;width:10;height:20" coordorigin="4428,4864" coordsize="10,20">
              <v:shape style="position:absolute;left:4428;top:4864;width:10;height:20" coordorigin="4428,4864" coordsize="10,20" path="m4428,4884l4438,4884,4438,4864,4428,4864,4428,4884xe" filled="true" fillcolor="#000000" stroked="false">
                <v:path arrowok="t"/>
                <v:fill type="solid"/>
              </v:shape>
            </v:group>
            <v:group style="position:absolute;left:4428;top:4884;width:10;height:20" coordorigin="4428,4884" coordsize="10,20">
              <v:shape style="position:absolute;left:4428;top:4884;width:10;height:20" coordorigin="4428,4884" coordsize="10,20" path="m4428,4903l4438,4903,4438,4884,4428,4884,4428,4903xe" filled="true" fillcolor="#000000" stroked="false">
                <v:path arrowok="t"/>
                <v:fill type="solid"/>
              </v:shape>
            </v:group>
            <v:group style="position:absolute;left:4428;top:4903;width:10;height:20" coordorigin="4428,4903" coordsize="10,20">
              <v:shape style="position:absolute;left:4428;top:4903;width:10;height:20" coordorigin="4428,4903" coordsize="10,20" path="m4428,4922l4438,4922,4438,4903,4428,4903,4428,4922xe" filled="true" fillcolor="#000000" stroked="false">
                <v:path arrowok="t"/>
                <v:fill type="solid"/>
              </v:shape>
            </v:group>
            <v:group style="position:absolute;left:4428;top:4922;width:10;height:20" coordorigin="4428,4922" coordsize="10,20">
              <v:shape style="position:absolute;left:4428;top:4922;width:10;height:20" coordorigin="4428,4922" coordsize="10,20" path="m4428,4941l4438,4941,4438,4922,4428,4922,4428,4941xe" filled="true" fillcolor="#000000" stroked="false">
                <v:path arrowok="t"/>
                <v:fill type="solid"/>
              </v:shape>
            </v:group>
            <v:group style="position:absolute;left:4428;top:4941;width:10;height:20" coordorigin="4428,4941" coordsize="10,20">
              <v:shape style="position:absolute;left:4428;top:4941;width:10;height:20" coordorigin="4428,4941" coordsize="10,20" path="m4428,4960l4438,4960,4438,4941,4428,4941,4428,4960xe" filled="true" fillcolor="#000000" stroked="false">
                <v:path arrowok="t"/>
                <v:fill type="solid"/>
              </v:shape>
            </v:group>
            <v:group style="position:absolute;left:4428;top:4960;width:10;height:20" coordorigin="4428,4960" coordsize="10,20">
              <v:shape style="position:absolute;left:4428;top:4960;width:10;height:20" coordorigin="4428,4960" coordsize="10,20" path="m4428,4980l4438,4980,4438,4960,4428,4960,4428,4980xe" filled="true" fillcolor="#000000" stroked="false">
                <v:path arrowok="t"/>
                <v:fill type="solid"/>
              </v:shape>
            </v:group>
            <v:group style="position:absolute;left:4428;top:4987;width:10;height:2" coordorigin="4428,4987" coordsize="10,2">
              <v:shape style="position:absolute;left:4428;top:4987;width:10;height:2" coordorigin="4428,4987" coordsize="10,0" path="m4428,4987l4438,4987e" filled="false" stroked="true" strokeweight=".720032pt" strokecolor="#000000">
                <v:path arrowok="t"/>
              </v:shape>
            </v:group>
            <v:group style="position:absolute;left:5058;top:4749;width:10;height:20" coordorigin="5058,4749" coordsize="10,20">
              <v:shape style="position:absolute;left:5058;top:4749;width:10;height:20" coordorigin="5058,4749" coordsize="10,20" path="m5058,4768l5068,4768,5068,4749,5058,4749,5058,4768xe" filled="true" fillcolor="#000000" stroked="false">
                <v:path arrowok="t"/>
                <v:fill type="solid"/>
              </v:shape>
            </v:group>
            <v:group style="position:absolute;left:5058;top:4768;width:10;height:20" coordorigin="5058,4768" coordsize="10,20">
              <v:shape style="position:absolute;left:5058;top:4768;width:10;height:20" coordorigin="5058,4768" coordsize="10,20" path="m5058,4787l5068,4787,5068,4768,5058,4768,5058,4787xe" filled="true" fillcolor="#000000" stroked="false">
                <v:path arrowok="t"/>
                <v:fill type="solid"/>
              </v:shape>
            </v:group>
            <v:group style="position:absolute;left:5058;top:4787;width:10;height:20" coordorigin="5058,4787" coordsize="10,20">
              <v:shape style="position:absolute;left:5058;top:4787;width:10;height:20" coordorigin="5058,4787" coordsize="10,20" path="m5058,4806l5068,4806,5068,4787,5058,4787,5058,4806xe" filled="true" fillcolor="#000000" stroked="false">
                <v:path arrowok="t"/>
                <v:fill type="solid"/>
              </v:shape>
            </v:group>
            <v:group style="position:absolute;left:5058;top:4806;width:10;height:20" coordorigin="5058,4806" coordsize="10,20">
              <v:shape style="position:absolute;left:5058;top:4806;width:10;height:20" coordorigin="5058,4806" coordsize="10,20" path="m5058,4826l5068,4826,5068,4806,5058,4806,5058,4826xe" filled="true" fillcolor="#000000" stroked="false">
                <v:path arrowok="t"/>
                <v:fill type="solid"/>
              </v:shape>
            </v:group>
            <v:group style="position:absolute;left:5058;top:4826;width:10;height:20" coordorigin="5058,4826" coordsize="10,20">
              <v:shape style="position:absolute;left:5058;top:4826;width:10;height:20" coordorigin="5058,4826" coordsize="10,20" path="m5058,4845l5068,4845,5068,4826,5058,4826,5058,4845xe" filled="true" fillcolor="#000000" stroked="false">
                <v:path arrowok="t"/>
                <v:fill type="solid"/>
              </v:shape>
            </v:group>
            <v:group style="position:absolute;left:5058;top:4845;width:10;height:20" coordorigin="5058,4845" coordsize="10,20">
              <v:shape style="position:absolute;left:5058;top:4845;width:10;height:20" coordorigin="5058,4845" coordsize="10,20" path="m5058,4864l5068,4864,5068,4845,5058,4845,5058,4864xe" filled="true" fillcolor="#000000" stroked="false">
                <v:path arrowok="t"/>
                <v:fill type="solid"/>
              </v:shape>
            </v:group>
            <v:group style="position:absolute;left:5058;top:4864;width:10;height:20" coordorigin="5058,4864" coordsize="10,20">
              <v:shape style="position:absolute;left:5058;top:4864;width:10;height:20" coordorigin="5058,4864" coordsize="10,20" path="m5058,4884l5068,4884,5068,4864,5058,4864,5058,4884xe" filled="true" fillcolor="#000000" stroked="false">
                <v:path arrowok="t"/>
                <v:fill type="solid"/>
              </v:shape>
            </v:group>
            <v:group style="position:absolute;left:5058;top:4884;width:10;height:20" coordorigin="5058,4884" coordsize="10,20">
              <v:shape style="position:absolute;left:5058;top:4884;width:10;height:20" coordorigin="5058,4884" coordsize="10,20" path="m5058,4903l5068,4903,5068,4884,5058,4884,5058,4903xe" filled="true" fillcolor="#000000" stroked="false">
                <v:path arrowok="t"/>
                <v:fill type="solid"/>
              </v:shape>
            </v:group>
            <v:group style="position:absolute;left:5058;top:4903;width:10;height:20" coordorigin="5058,4903" coordsize="10,20">
              <v:shape style="position:absolute;left:5058;top:4903;width:10;height:20" coordorigin="5058,4903" coordsize="10,20" path="m5058,4922l5068,4922,5068,4903,5058,4903,5058,4922xe" filled="true" fillcolor="#000000" stroked="false">
                <v:path arrowok="t"/>
                <v:fill type="solid"/>
              </v:shape>
            </v:group>
            <v:group style="position:absolute;left:5058;top:4922;width:10;height:20" coordorigin="5058,4922" coordsize="10,20">
              <v:shape style="position:absolute;left:5058;top:4922;width:10;height:20" coordorigin="5058,4922" coordsize="10,20" path="m5058,4941l5068,4941,5068,4922,5058,4922,5058,4941xe" filled="true" fillcolor="#000000" stroked="false">
                <v:path arrowok="t"/>
                <v:fill type="solid"/>
              </v:shape>
            </v:group>
            <v:group style="position:absolute;left:5058;top:4941;width:10;height:20" coordorigin="5058,4941" coordsize="10,20">
              <v:shape style="position:absolute;left:5058;top:4941;width:10;height:20" coordorigin="5058,4941" coordsize="10,20" path="m5058,4960l5068,4960,5068,4941,5058,4941,5058,4960xe" filled="true" fillcolor="#000000" stroked="false">
                <v:path arrowok="t"/>
                <v:fill type="solid"/>
              </v:shape>
            </v:group>
            <v:group style="position:absolute;left:5058;top:4960;width:10;height:20" coordorigin="5058,4960" coordsize="10,20">
              <v:shape style="position:absolute;left:5058;top:4960;width:10;height:20" coordorigin="5058,4960" coordsize="10,20" path="m5058,4980l5068,4980,5068,4960,5058,4960,5058,4980xe" filled="true" fillcolor="#000000" stroked="false">
                <v:path arrowok="t"/>
                <v:fill type="solid"/>
              </v:shape>
            </v:group>
            <v:group style="position:absolute;left:5058;top:4987;width:10;height:2" coordorigin="5058,4987" coordsize="10,2">
              <v:shape style="position:absolute;left:5058;top:4987;width:10;height:2" coordorigin="5058,4987" coordsize="10,0" path="m5058,4987l5068,4987e" filled="false" stroked="true" strokeweight=".720032pt" strokecolor="#000000">
                <v:path arrowok="t"/>
              </v:shape>
            </v:group>
            <v:group style="position:absolute;left:5769;top:4749;width:10;height:20" coordorigin="5769,4749" coordsize="10,20">
              <v:shape style="position:absolute;left:5769;top:4749;width:10;height:20" coordorigin="5769,4749" coordsize="10,20" path="m5769,4768l5778,4768,5778,4749,5769,4749,5769,4768xe" filled="true" fillcolor="#000000" stroked="false">
                <v:path arrowok="t"/>
                <v:fill type="solid"/>
              </v:shape>
            </v:group>
            <v:group style="position:absolute;left:5769;top:4768;width:10;height:20" coordorigin="5769,4768" coordsize="10,20">
              <v:shape style="position:absolute;left:5769;top:4768;width:10;height:20" coordorigin="5769,4768" coordsize="10,20" path="m5769,4787l5778,4787,5778,4768,5769,4768,5769,4787xe" filled="true" fillcolor="#000000" stroked="false">
                <v:path arrowok="t"/>
                <v:fill type="solid"/>
              </v:shape>
            </v:group>
            <v:group style="position:absolute;left:5769;top:4787;width:10;height:20" coordorigin="5769,4787" coordsize="10,20">
              <v:shape style="position:absolute;left:5769;top:4787;width:10;height:20" coordorigin="5769,4787" coordsize="10,20" path="m5769,4806l5778,4806,5778,4787,5769,4787,5769,4806xe" filled="true" fillcolor="#000000" stroked="false">
                <v:path arrowok="t"/>
                <v:fill type="solid"/>
              </v:shape>
            </v:group>
            <v:group style="position:absolute;left:5769;top:4806;width:10;height:20" coordorigin="5769,4806" coordsize="10,20">
              <v:shape style="position:absolute;left:5769;top:4806;width:10;height:20" coordorigin="5769,4806" coordsize="10,20" path="m5769,4826l5778,4826,5778,4806,5769,4806,5769,4826xe" filled="true" fillcolor="#000000" stroked="false">
                <v:path arrowok="t"/>
                <v:fill type="solid"/>
              </v:shape>
            </v:group>
            <v:group style="position:absolute;left:5769;top:4826;width:10;height:20" coordorigin="5769,4826" coordsize="10,20">
              <v:shape style="position:absolute;left:5769;top:4826;width:10;height:20" coordorigin="5769,4826" coordsize="10,20" path="m5769,4845l5778,4845,5778,4826,5769,4826,5769,4845xe" filled="true" fillcolor="#000000" stroked="false">
                <v:path arrowok="t"/>
                <v:fill type="solid"/>
              </v:shape>
            </v:group>
            <v:group style="position:absolute;left:5769;top:4845;width:10;height:20" coordorigin="5769,4845" coordsize="10,20">
              <v:shape style="position:absolute;left:5769;top:4845;width:10;height:20" coordorigin="5769,4845" coordsize="10,20" path="m5769,4864l5778,4864,5778,4845,5769,4845,5769,4864xe" filled="true" fillcolor="#000000" stroked="false">
                <v:path arrowok="t"/>
                <v:fill type="solid"/>
              </v:shape>
            </v:group>
            <v:group style="position:absolute;left:5769;top:4864;width:10;height:20" coordorigin="5769,4864" coordsize="10,20">
              <v:shape style="position:absolute;left:5769;top:4864;width:10;height:20" coordorigin="5769,4864" coordsize="10,20" path="m5769,4884l5778,4884,5778,4864,5769,4864,5769,4884xe" filled="true" fillcolor="#000000" stroked="false">
                <v:path arrowok="t"/>
                <v:fill type="solid"/>
              </v:shape>
            </v:group>
            <v:group style="position:absolute;left:5769;top:4884;width:10;height:20" coordorigin="5769,4884" coordsize="10,20">
              <v:shape style="position:absolute;left:5769;top:4884;width:10;height:20" coordorigin="5769,4884" coordsize="10,20" path="m5769,4903l5778,4903,5778,4884,5769,4884,5769,4903xe" filled="true" fillcolor="#000000" stroked="false">
                <v:path arrowok="t"/>
                <v:fill type="solid"/>
              </v:shape>
            </v:group>
            <v:group style="position:absolute;left:5769;top:4903;width:10;height:20" coordorigin="5769,4903" coordsize="10,20">
              <v:shape style="position:absolute;left:5769;top:4903;width:10;height:20" coordorigin="5769,4903" coordsize="10,20" path="m5769,4922l5778,4922,5778,4903,5769,4903,5769,4922xe" filled="true" fillcolor="#000000" stroked="false">
                <v:path arrowok="t"/>
                <v:fill type="solid"/>
              </v:shape>
            </v:group>
            <v:group style="position:absolute;left:5769;top:4922;width:10;height:20" coordorigin="5769,4922" coordsize="10,20">
              <v:shape style="position:absolute;left:5769;top:4922;width:10;height:20" coordorigin="5769,4922" coordsize="10,20" path="m5769,4941l5778,4941,5778,4922,5769,4922,5769,4941xe" filled="true" fillcolor="#000000" stroked="false">
                <v:path arrowok="t"/>
                <v:fill type="solid"/>
              </v:shape>
            </v:group>
            <v:group style="position:absolute;left:5769;top:4941;width:10;height:20" coordorigin="5769,4941" coordsize="10,20">
              <v:shape style="position:absolute;left:5769;top:4941;width:10;height:20" coordorigin="5769,4941" coordsize="10,20" path="m5769,4960l5778,4960,5778,4941,5769,4941,5769,4960xe" filled="true" fillcolor="#000000" stroked="false">
                <v:path arrowok="t"/>
                <v:fill type="solid"/>
              </v:shape>
            </v:group>
            <v:group style="position:absolute;left:5769;top:4960;width:10;height:20" coordorigin="5769,4960" coordsize="10,20">
              <v:shape style="position:absolute;left:5769;top:4960;width:10;height:20" coordorigin="5769,4960" coordsize="10,20" path="m5769,4980l5778,4980,5778,4960,5769,4960,5769,4980xe" filled="true" fillcolor="#000000" stroked="false">
                <v:path arrowok="t"/>
                <v:fill type="solid"/>
              </v:shape>
            </v:group>
            <v:group style="position:absolute;left:5769;top:4987;width:10;height:2" coordorigin="5769,4987" coordsize="10,2">
              <v:shape style="position:absolute;left:5769;top:4987;width:10;height:2" coordorigin="5769,4987" coordsize="10,0" path="m5769,4987l5778,4987e" filled="false" stroked="true" strokeweight=".720032pt" strokecolor="#000000">
                <v:path arrowok="t"/>
              </v:shape>
            </v:group>
            <v:group style="position:absolute;left:6334;top:4749;width:10;height:20" coordorigin="6334,4749" coordsize="10,20">
              <v:shape style="position:absolute;left:6334;top:4749;width:10;height:20" coordorigin="6334,4749" coordsize="10,20" path="m6334,4768l6344,4768,6344,4749,6334,4749,6334,4768xe" filled="true" fillcolor="#000000" stroked="false">
                <v:path arrowok="t"/>
                <v:fill type="solid"/>
              </v:shape>
            </v:group>
            <v:group style="position:absolute;left:6334;top:4768;width:10;height:20" coordorigin="6334,4768" coordsize="10,20">
              <v:shape style="position:absolute;left:6334;top:4768;width:10;height:20" coordorigin="6334,4768" coordsize="10,20" path="m6334,4787l6344,4787,6344,4768,6334,4768,6334,4787xe" filled="true" fillcolor="#000000" stroked="false">
                <v:path arrowok="t"/>
                <v:fill type="solid"/>
              </v:shape>
            </v:group>
            <v:group style="position:absolute;left:6334;top:4787;width:10;height:20" coordorigin="6334,4787" coordsize="10,20">
              <v:shape style="position:absolute;left:6334;top:4787;width:10;height:20" coordorigin="6334,4787" coordsize="10,20" path="m6334,4806l6344,4806,6344,4787,6334,4787,6334,4806xe" filled="true" fillcolor="#000000" stroked="false">
                <v:path arrowok="t"/>
                <v:fill type="solid"/>
              </v:shape>
            </v:group>
            <v:group style="position:absolute;left:6334;top:4806;width:10;height:20" coordorigin="6334,4806" coordsize="10,20">
              <v:shape style="position:absolute;left:6334;top:4806;width:10;height:20" coordorigin="6334,4806" coordsize="10,20" path="m6334,4826l6344,4826,6344,4806,6334,4806,6334,4826xe" filled="true" fillcolor="#000000" stroked="false">
                <v:path arrowok="t"/>
                <v:fill type="solid"/>
              </v:shape>
            </v:group>
            <v:group style="position:absolute;left:6334;top:4826;width:10;height:20" coordorigin="6334,4826" coordsize="10,20">
              <v:shape style="position:absolute;left:6334;top:4826;width:10;height:20" coordorigin="6334,4826" coordsize="10,20" path="m6334,4845l6344,4845,6344,4826,6334,4826,6334,4845xe" filled="true" fillcolor="#000000" stroked="false">
                <v:path arrowok="t"/>
                <v:fill type="solid"/>
              </v:shape>
            </v:group>
            <v:group style="position:absolute;left:6334;top:4845;width:10;height:20" coordorigin="6334,4845" coordsize="10,20">
              <v:shape style="position:absolute;left:6334;top:4845;width:10;height:20" coordorigin="6334,4845" coordsize="10,20" path="m6334,4864l6344,4864,6344,4845,6334,4845,6334,4864xe" filled="true" fillcolor="#000000" stroked="false">
                <v:path arrowok="t"/>
                <v:fill type="solid"/>
              </v:shape>
            </v:group>
            <v:group style="position:absolute;left:6334;top:4864;width:10;height:20" coordorigin="6334,4864" coordsize="10,20">
              <v:shape style="position:absolute;left:6334;top:4864;width:10;height:20" coordorigin="6334,4864" coordsize="10,20" path="m6334,4884l6344,4884,6344,4864,6334,4864,6334,4884xe" filled="true" fillcolor="#000000" stroked="false">
                <v:path arrowok="t"/>
                <v:fill type="solid"/>
              </v:shape>
            </v:group>
            <v:group style="position:absolute;left:6334;top:4884;width:10;height:20" coordorigin="6334,4884" coordsize="10,20">
              <v:shape style="position:absolute;left:6334;top:4884;width:10;height:20" coordorigin="6334,4884" coordsize="10,20" path="m6334,4903l6344,4903,6344,4884,6334,4884,6334,4903xe" filled="true" fillcolor="#000000" stroked="false">
                <v:path arrowok="t"/>
                <v:fill type="solid"/>
              </v:shape>
            </v:group>
            <v:group style="position:absolute;left:6334;top:4903;width:10;height:20" coordorigin="6334,4903" coordsize="10,20">
              <v:shape style="position:absolute;left:6334;top:4903;width:10;height:20" coordorigin="6334,4903" coordsize="10,20" path="m6334,4922l6344,4922,6344,4903,6334,4903,6334,4922xe" filled="true" fillcolor="#000000" stroked="false">
                <v:path arrowok="t"/>
                <v:fill type="solid"/>
              </v:shape>
            </v:group>
            <v:group style="position:absolute;left:6334;top:4922;width:10;height:20" coordorigin="6334,4922" coordsize="10,20">
              <v:shape style="position:absolute;left:6334;top:4922;width:10;height:20" coordorigin="6334,4922" coordsize="10,20" path="m6334,4941l6344,4941,6344,4922,6334,4922,6334,4941xe" filled="true" fillcolor="#000000" stroked="false">
                <v:path arrowok="t"/>
                <v:fill type="solid"/>
              </v:shape>
            </v:group>
            <v:group style="position:absolute;left:6334;top:4941;width:10;height:20" coordorigin="6334,4941" coordsize="10,20">
              <v:shape style="position:absolute;left:6334;top:4941;width:10;height:20" coordorigin="6334,4941" coordsize="10,20" path="m6334,4960l6344,4960,6344,4941,6334,4941,6334,4960xe" filled="true" fillcolor="#000000" stroked="false">
                <v:path arrowok="t"/>
                <v:fill type="solid"/>
              </v:shape>
            </v:group>
            <v:group style="position:absolute;left:6334;top:4960;width:10;height:20" coordorigin="6334,4960" coordsize="10,20">
              <v:shape style="position:absolute;left:6334;top:4960;width:10;height:20" coordorigin="6334,4960" coordsize="10,20" path="m6334,4980l6344,4980,6344,4960,6334,4960,6334,4980xe" filled="true" fillcolor="#000000" stroked="false">
                <v:path arrowok="t"/>
                <v:fill type="solid"/>
              </v:shape>
            </v:group>
            <v:group style="position:absolute;left:6334;top:4987;width:10;height:2" coordorigin="6334,4987" coordsize="10,2">
              <v:shape style="position:absolute;left:6334;top:4987;width:10;height:2" coordorigin="6334,4987" coordsize="10,0" path="m6334,4987l6344,4987e" filled="false" stroked="true" strokeweight=".720032pt" strokecolor="#000000">
                <v:path arrowok="t"/>
              </v:shape>
            </v:group>
            <v:group style="position:absolute;left:7820;top:4749;width:10;height:20" coordorigin="7820,4749" coordsize="10,20">
              <v:shape style="position:absolute;left:7820;top:4749;width:10;height:20" coordorigin="7820,4749" coordsize="10,20" path="m7820,4768l7829,4768,7829,4749,7820,4749,7820,4768xe" filled="true" fillcolor="#000000" stroked="false">
                <v:path arrowok="t"/>
                <v:fill type="solid"/>
              </v:shape>
            </v:group>
            <v:group style="position:absolute;left:7820;top:4768;width:10;height:20" coordorigin="7820,4768" coordsize="10,20">
              <v:shape style="position:absolute;left:7820;top:4768;width:10;height:20" coordorigin="7820,4768" coordsize="10,20" path="m7820,4787l7829,4787,7829,4768,7820,4768,7820,4787xe" filled="true" fillcolor="#000000" stroked="false">
                <v:path arrowok="t"/>
                <v:fill type="solid"/>
              </v:shape>
            </v:group>
            <v:group style="position:absolute;left:7820;top:4787;width:10;height:20" coordorigin="7820,4787" coordsize="10,20">
              <v:shape style="position:absolute;left:7820;top:4787;width:10;height:20" coordorigin="7820,4787" coordsize="10,20" path="m7820,4806l7829,4806,7829,4787,7820,4787,7820,4806xe" filled="true" fillcolor="#000000" stroked="false">
                <v:path arrowok="t"/>
                <v:fill type="solid"/>
              </v:shape>
            </v:group>
            <v:group style="position:absolute;left:7820;top:4806;width:10;height:20" coordorigin="7820,4806" coordsize="10,20">
              <v:shape style="position:absolute;left:7820;top:4806;width:10;height:20" coordorigin="7820,4806" coordsize="10,20" path="m7820,4826l7829,4826,7829,4806,7820,4806,7820,4826xe" filled="true" fillcolor="#000000" stroked="false">
                <v:path arrowok="t"/>
                <v:fill type="solid"/>
              </v:shape>
            </v:group>
            <v:group style="position:absolute;left:7820;top:4826;width:10;height:20" coordorigin="7820,4826" coordsize="10,20">
              <v:shape style="position:absolute;left:7820;top:4826;width:10;height:20" coordorigin="7820,4826" coordsize="10,20" path="m7820,4845l7829,4845,7829,4826,7820,4826,7820,4845xe" filled="true" fillcolor="#000000" stroked="false">
                <v:path arrowok="t"/>
                <v:fill type="solid"/>
              </v:shape>
            </v:group>
            <v:group style="position:absolute;left:7820;top:4845;width:10;height:20" coordorigin="7820,4845" coordsize="10,20">
              <v:shape style="position:absolute;left:7820;top:4845;width:10;height:20" coordorigin="7820,4845" coordsize="10,20" path="m7820,4864l7829,4864,7829,4845,7820,4845,7820,4864xe" filled="true" fillcolor="#000000" stroked="false">
                <v:path arrowok="t"/>
                <v:fill type="solid"/>
              </v:shape>
            </v:group>
            <v:group style="position:absolute;left:7820;top:4864;width:10;height:20" coordorigin="7820,4864" coordsize="10,20">
              <v:shape style="position:absolute;left:7820;top:4864;width:10;height:20" coordorigin="7820,4864" coordsize="10,20" path="m7820,4884l7829,4884,7829,4864,7820,4864,7820,4884xe" filled="true" fillcolor="#000000" stroked="false">
                <v:path arrowok="t"/>
                <v:fill type="solid"/>
              </v:shape>
            </v:group>
            <v:group style="position:absolute;left:7820;top:4884;width:10;height:20" coordorigin="7820,4884" coordsize="10,20">
              <v:shape style="position:absolute;left:7820;top:4884;width:10;height:20" coordorigin="7820,4884" coordsize="10,20" path="m7820,4903l7829,4903,7829,4884,7820,4884,7820,4903xe" filled="true" fillcolor="#000000" stroked="false">
                <v:path arrowok="t"/>
                <v:fill type="solid"/>
              </v:shape>
            </v:group>
            <v:group style="position:absolute;left:7820;top:4903;width:10;height:20" coordorigin="7820,4903" coordsize="10,20">
              <v:shape style="position:absolute;left:7820;top:4903;width:10;height:20" coordorigin="7820,4903" coordsize="10,20" path="m7820,4922l7829,4922,7829,4903,7820,4903,7820,4922xe" filled="true" fillcolor="#000000" stroked="false">
                <v:path arrowok="t"/>
                <v:fill type="solid"/>
              </v:shape>
            </v:group>
            <v:group style="position:absolute;left:7820;top:4922;width:10;height:20" coordorigin="7820,4922" coordsize="10,20">
              <v:shape style="position:absolute;left:7820;top:4922;width:10;height:20" coordorigin="7820,4922" coordsize="10,20" path="m7820,4941l7829,4941,7829,4922,7820,4922,7820,4941xe" filled="true" fillcolor="#000000" stroked="false">
                <v:path arrowok="t"/>
                <v:fill type="solid"/>
              </v:shape>
            </v:group>
            <v:group style="position:absolute;left:7820;top:4941;width:10;height:20" coordorigin="7820,4941" coordsize="10,20">
              <v:shape style="position:absolute;left:7820;top:4941;width:10;height:20" coordorigin="7820,4941" coordsize="10,20" path="m7820,4960l7829,4960,7829,4941,7820,4941,7820,4960xe" filled="true" fillcolor="#000000" stroked="false">
                <v:path arrowok="t"/>
                <v:fill type="solid"/>
              </v:shape>
            </v:group>
            <v:group style="position:absolute;left:7820;top:4960;width:10;height:20" coordorigin="7820,4960" coordsize="10,20">
              <v:shape style="position:absolute;left:7820;top:4960;width:10;height:20" coordorigin="7820,4960" coordsize="10,20" path="m7820,4980l7829,4980,7829,4960,7820,4960,7820,4980xe" filled="true" fillcolor="#000000" stroked="false">
                <v:path arrowok="t"/>
                <v:fill type="solid"/>
              </v:shape>
            </v:group>
            <v:group style="position:absolute;left:7820;top:4987;width:10;height:2" coordorigin="7820,4987" coordsize="10,2">
              <v:shape style="position:absolute;left:7820;top:4987;width:10;height:2" coordorigin="7820,4987" coordsize="10,0" path="m7820,4987l7829,4987e" filled="false" stroked="true" strokeweight=".720032pt" strokecolor="#000000">
                <v:path arrowok="t"/>
              </v:shape>
            </v:group>
            <v:group style="position:absolute;left:8462;top:4749;width:10;height:20" coordorigin="8462,4749" coordsize="10,20">
              <v:shape style="position:absolute;left:8462;top:4749;width:10;height:20" coordorigin="8462,4749" coordsize="10,20" path="m8462,4768l8472,4768,8472,4749,8462,4749,8462,4768xe" filled="true" fillcolor="#000000" stroked="false">
                <v:path arrowok="t"/>
                <v:fill type="solid"/>
              </v:shape>
            </v:group>
            <v:group style="position:absolute;left:8462;top:4768;width:10;height:20" coordorigin="8462,4768" coordsize="10,20">
              <v:shape style="position:absolute;left:8462;top:4768;width:10;height:20" coordorigin="8462,4768" coordsize="10,20" path="m8462,4787l8472,4787,8472,4768,8462,4768,8462,4787xe" filled="true" fillcolor="#000000" stroked="false">
                <v:path arrowok="t"/>
                <v:fill type="solid"/>
              </v:shape>
            </v:group>
            <v:group style="position:absolute;left:8462;top:4787;width:10;height:20" coordorigin="8462,4787" coordsize="10,20">
              <v:shape style="position:absolute;left:8462;top:4787;width:10;height:20" coordorigin="8462,4787" coordsize="10,20" path="m8462,4806l8472,4806,8472,4787,8462,4787,8462,4806xe" filled="true" fillcolor="#000000" stroked="false">
                <v:path arrowok="t"/>
                <v:fill type="solid"/>
              </v:shape>
            </v:group>
            <v:group style="position:absolute;left:8462;top:4806;width:10;height:20" coordorigin="8462,4806" coordsize="10,20">
              <v:shape style="position:absolute;left:8462;top:4806;width:10;height:20" coordorigin="8462,4806" coordsize="10,20" path="m8462,4826l8472,4826,8472,4806,8462,4806,8462,4826xe" filled="true" fillcolor="#000000" stroked="false">
                <v:path arrowok="t"/>
                <v:fill type="solid"/>
              </v:shape>
            </v:group>
            <v:group style="position:absolute;left:8462;top:4826;width:10;height:20" coordorigin="8462,4826" coordsize="10,20">
              <v:shape style="position:absolute;left:8462;top:4826;width:10;height:20" coordorigin="8462,4826" coordsize="10,20" path="m8462,4845l8472,4845,8472,4826,8462,4826,8462,4845xe" filled="true" fillcolor="#000000" stroked="false">
                <v:path arrowok="t"/>
                <v:fill type="solid"/>
              </v:shape>
            </v:group>
            <v:group style="position:absolute;left:8462;top:4845;width:10;height:20" coordorigin="8462,4845" coordsize="10,20">
              <v:shape style="position:absolute;left:8462;top:4845;width:10;height:20" coordorigin="8462,4845" coordsize="10,20" path="m8462,4864l8472,4864,8472,4845,8462,4845,8462,4864xe" filled="true" fillcolor="#000000" stroked="false">
                <v:path arrowok="t"/>
                <v:fill type="solid"/>
              </v:shape>
            </v:group>
            <v:group style="position:absolute;left:8462;top:4864;width:10;height:20" coordorigin="8462,4864" coordsize="10,20">
              <v:shape style="position:absolute;left:8462;top:4864;width:10;height:20" coordorigin="8462,4864" coordsize="10,20" path="m8462,4884l8472,4884,8472,4864,8462,4864,8462,4884xe" filled="true" fillcolor="#000000" stroked="false">
                <v:path arrowok="t"/>
                <v:fill type="solid"/>
              </v:shape>
            </v:group>
            <v:group style="position:absolute;left:8462;top:4884;width:10;height:20" coordorigin="8462,4884" coordsize="10,20">
              <v:shape style="position:absolute;left:8462;top:4884;width:10;height:20" coordorigin="8462,4884" coordsize="10,20" path="m8462,4903l8472,4903,8472,4884,8462,4884,8462,4903xe" filled="true" fillcolor="#000000" stroked="false">
                <v:path arrowok="t"/>
                <v:fill type="solid"/>
              </v:shape>
            </v:group>
            <v:group style="position:absolute;left:8462;top:4903;width:10;height:20" coordorigin="8462,4903" coordsize="10,20">
              <v:shape style="position:absolute;left:8462;top:4903;width:10;height:20" coordorigin="8462,4903" coordsize="10,20" path="m8462,4922l8472,4922,8472,4903,8462,4903,8462,4922xe" filled="true" fillcolor="#000000" stroked="false">
                <v:path arrowok="t"/>
                <v:fill type="solid"/>
              </v:shape>
            </v:group>
            <v:group style="position:absolute;left:8462;top:4922;width:10;height:20" coordorigin="8462,4922" coordsize="10,20">
              <v:shape style="position:absolute;left:8462;top:4922;width:10;height:20" coordorigin="8462,4922" coordsize="10,20" path="m8462,4941l8472,4941,8472,4922,8462,4922,8462,4941xe" filled="true" fillcolor="#000000" stroked="false">
                <v:path arrowok="t"/>
                <v:fill type="solid"/>
              </v:shape>
            </v:group>
            <v:group style="position:absolute;left:8462;top:4941;width:10;height:20" coordorigin="8462,4941" coordsize="10,20">
              <v:shape style="position:absolute;left:8462;top:4941;width:10;height:20" coordorigin="8462,4941" coordsize="10,20" path="m8462,4960l8472,4960,8472,4941,8462,4941,8462,4960xe" filled="true" fillcolor="#000000" stroked="false">
                <v:path arrowok="t"/>
                <v:fill type="solid"/>
              </v:shape>
            </v:group>
            <v:group style="position:absolute;left:8462;top:4960;width:10;height:20" coordorigin="8462,4960" coordsize="10,20">
              <v:shape style="position:absolute;left:8462;top:4960;width:10;height:20" coordorigin="8462,4960" coordsize="10,20" path="m8462,4980l8472,4980,8472,4960,8462,4960,8462,4980xe" filled="true" fillcolor="#000000" stroked="false">
                <v:path arrowok="t"/>
                <v:fill type="solid"/>
              </v:shape>
            </v:group>
            <v:group style="position:absolute;left:8462;top:4987;width:10;height:2" coordorigin="8462,4987" coordsize="10,2">
              <v:shape style="position:absolute;left:8462;top:4987;width:10;height:2" coordorigin="8462,4987" coordsize="10,0" path="m8462,4987l8472,4987e" filled="false" stroked="true" strokeweight=".720032pt" strokecolor="#000000">
                <v:path arrowok="t"/>
              </v:shape>
            </v:group>
            <v:group style="position:absolute;left:9594;top:4749;width:10;height:20" coordorigin="9594,4749" coordsize="10,20">
              <v:shape style="position:absolute;left:9594;top:4749;width:10;height:20" coordorigin="9594,4749" coordsize="10,20" path="m9594,4768l9603,4768,9603,4749,9594,4749,9594,4768xe" filled="true" fillcolor="#000000" stroked="false">
                <v:path arrowok="t"/>
                <v:fill type="solid"/>
              </v:shape>
            </v:group>
            <v:group style="position:absolute;left:9594;top:4768;width:10;height:20" coordorigin="9594,4768" coordsize="10,20">
              <v:shape style="position:absolute;left:9594;top:4768;width:10;height:20" coordorigin="9594,4768" coordsize="10,20" path="m9594,4787l9603,4787,9603,4768,9594,4768,9594,4787xe" filled="true" fillcolor="#000000" stroked="false">
                <v:path arrowok="t"/>
                <v:fill type="solid"/>
              </v:shape>
            </v:group>
            <v:group style="position:absolute;left:9594;top:4787;width:10;height:20" coordorigin="9594,4787" coordsize="10,20">
              <v:shape style="position:absolute;left:9594;top:4787;width:10;height:20" coordorigin="9594,4787" coordsize="10,20" path="m9594,4806l9603,4806,9603,4787,9594,4787,9594,4806xe" filled="true" fillcolor="#000000" stroked="false">
                <v:path arrowok="t"/>
                <v:fill type="solid"/>
              </v:shape>
            </v:group>
            <v:group style="position:absolute;left:9594;top:4806;width:10;height:20" coordorigin="9594,4806" coordsize="10,20">
              <v:shape style="position:absolute;left:9594;top:4806;width:10;height:20" coordorigin="9594,4806" coordsize="10,20" path="m9594,4826l9603,4826,9603,4806,9594,4806,9594,4826xe" filled="true" fillcolor="#000000" stroked="false">
                <v:path arrowok="t"/>
                <v:fill type="solid"/>
              </v:shape>
            </v:group>
            <v:group style="position:absolute;left:9594;top:4826;width:10;height:20" coordorigin="9594,4826" coordsize="10,20">
              <v:shape style="position:absolute;left:9594;top:4826;width:10;height:20" coordorigin="9594,4826" coordsize="10,20" path="m9594,4845l9603,4845,9603,4826,9594,4826,9594,4845xe" filled="true" fillcolor="#000000" stroked="false">
                <v:path arrowok="t"/>
                <v:fill type="solid"/>
              </v:shape>
            </v:group>
            <v:group style="position:absolute;left:9594;top:4845;width:10;height:20" coordorigin="9594,4845" coordsize="10,20">
              <v:shape style="position:absolute;left:9594;top:4845;width:10;height:20" coordorigin="9594,4845" coordsize="10,20" path="m9594,4864l9603,4864,9603,4845,9594,4845,9594,4864xe" filled="true" fillcolor="#000000" stroked="false">
                <v:path arrowok="t"/>
                <v:fill type="solid"/>
              </v:shape>
            </v:group>
            <v:group style="position:absolute;left:9594;top:4864;width:10;height:20" coordorigin="9594,4864" coordsize="10,20">
              <v:shape style="position:absolute;left:9594;top:4864;width:10;height:20" coordorigin="9594,4864" coordsize="10,20" path="m9594,4884l9603,4884,9603,4864,9594,4864,9594,4884xe" filled="true" fillcolor="#000000" stroked="false">
                <v:path arrowok="t"/>
                <v:fill type="solid"/>
              </v:shape>
            </v:group>
            <v:group style="position:absolute;left:9594;top:4884;width:10;height:20" coordorigin="9594,4884" coordsize="10,20">
              <v:shape style="position:absolute;left:9594;top:4884;width:10;height:20" coordorigin="9594,4884" coordsize="10,20" path="m9594,4903l9603,4903,9603,4884,9594,4884,9594,4903xe" filled="true" fillcolor="#000000" stroked="false">
                <v:path arrowok="t"/>
                <v:fill type="solid"/>
              </v:shape>
            </v:group>
            <v:group style="position:absolute;left:9594;top:4903;width:10;height:20" coordorigin="9594,4903" coordsize="10,20">
              <v:shape style="position:absolute;left:9594;top:4903;width:10;height:20" coordorigin="9594,4903" coordsize="10,20" path="m9594,4922l9603,4922,9603,4903,9594,4903,9594,4922xe" filled="true" fillcolor="#000000" stroked="false">
                <v:path arrowok="t"/>
                <v:fill type="solid"/>
              </v:shape>
            </v:group>
            <v:group style="position:absolute;left:9594;top:4922;width:10;height:20" coordorigin="9594,4922" coordsize="10,20">
              <v:shape style="position:absolute;left:9594;top:4922;width:10;height:20" coordorigin="9594,4922" coordsize="10,20" path="m9594,4941l9603,4941,9603,4922,9594,4922,9594,4941xe" filled="true" fillcolor="#000000" stroked="false">
                <v:path arrowok="t"/>
                <v:fill type="solid"/>
              </v:shape>
            </v:group>
            <v:group style="position:absolute;left:9594;top:4941;width:10;height:20" coordorigin="9594,4941" coordsize="10,20">
              <v:shape style="position:absolute;left:9594;top:4941;width:10;height:20" coordorigin="9594,4941" coordsize="10,20" path="m9594,4960l9603,4960,9603,4941,9594,4941,9594,4960xe" filled="true" fillcolor="#000000" stroked="false">
                <v:path arrowok="t"/>
                <v:fill type="solid"/>
              </v:shape>
            </v:group>
            <v:group style="position:absolute;left:9594;top:4960;width:10;height:20" coordorigin="9594,4960" coordsize="10,20">
              <v:shape style="position:absolute;left:9594;top:4960;width:10;height:20" coordorigin="9594,4960" coordsize="10,20" path="m9594,4980l9603,4980,9603,4960,9594,4960,9594,4980xe" filled="true" fillcolor="#000000" stroked="false">
                <v:path arrowok="t"/>
                <v:fill type="solid"/>
              </v:shape>
            </v:group>
            <v:group style="position:absolute;left:9594;top:4987;width:10;height:2" coordorigin="9594,4987" coordsize="10,2">
              <v:shape style="position:absolute;left:9594;top:4987;width:10;height:2" coordorigin="9594,4987" coordsize="10,0" path="m9594,4987l9603,4987e" filled="false" stroked="true" strokeweight=".720032pt" strokecolor="#000000">
                <v:path arrowok="t"/>
              </v:shape>
            </v:group>
            <v:group style="position:absolute;left:10162;top:4749;width:10;height:20" coordorigin="10162,4749" coordsize="10,20">
              <v:shape style="position:absolute;left:10162;top:4749;width:10;height:20" coordorigin="10162,4749" coordsize="10,20" path="m10162,4768l10172,4768,10172,4749,10162,4749,10162,4768xe" filled="true" fillcolor="#000000" stroked="false">
                <v:path arrowok="t"/>
                <v:fill type="solid"/>
              </v:shape>
            </v:group>
            <v:group style="position:absolute;left:10162;top:4768;width:10;height:20" coordorigin="10162,4768" coordsize="10,20">
              <v:shape style="position:absolute;left:10162;top:4768;width:10;height:20" coordorigin="10162,4768" coordsize="10,20" path="m10162,4787l10172,4787,10172,4768,10162,4768,10162,4787xe" filled="true" fillcolor="#000000" stroked="false">
                <v:path arrowok="t"/>
                <v:fill type="solid"/>
              </v:shape>
            </v:group>
            <v:group style="position:absolute;left:10162;top:4787;width:10;height:20" coordorigin="10162,4787" coordsize="10,20">
              <v:shape style="position:absolute;left:10162;top:4787;width:10;height:20" coordorigin="10162,4787" coordsize="10,20" path="m10162,4806l10172,4806,10172,4787,10162,4787,10162,4806xe" filled="true" fillcolor="#000000" stroked="false">
                <v:path arrowok="t"/>
                <v:fill type="solid"/>
              </v:shape>
            </v:group>
            <v:group style="position:absolute;left:10162;top:4806;width:10;height:20" coordorigin="10162,4806" coordsize="10,20">
              <v:shape style="position:absolute;left:10162;top:4806;width:10;height:20" coordorigin="10162,4806" coordsize="10,20" path="m10162,4826l10172,4826,10172,4806,10162,4806,10162,4826xe" filled="true" fillcolor="#000000" stroked="false">
                <v:path arrowok="t"/>
                <v:fill type="solid"/>
              </v:shape>
            </v:group>
            <v:group style="position:absolute;left:10162;top:4826;width:10;height:20" coordorigin="10162,4826" coordsize="10,20">
              <v:shape style="position:absolute;left:10162;top:4826;width:10;height:20" coordorigin="10162,4826" coordsize="10,20" path="m10162,4845l10172,4845,10172,4826,10162,4826,10162,4845xe" filled="true" fillcolor="#000000" stroked="false">
                <v:path arrowok="t"/>
                <v:fill type="solid"/>
              </v:shape>
            </v:group>
            <v:group style="position:absolute;left:10162;top:4845;width:10;height:20" coordorigin="10162,4845" coordsize="10,20">
              <v:shape style="position:absolute;left:10162;top:4845;width:10;height:20" coordorigin="10162,4845" coordsize="10,20" path="m10162,4864l10172,4864,10172,4845,10162,4845,10162,4864xe" filled="true" fillcolor="#000000" stroked="false">
                <v:path arrowok="t"/>
                <v:fill type="solid"/>
              </v:shape>
            </v:group>
            <v:group style="position:absolute;left:10162;top:4864;width:10;height:20" coordorigin="10162,4864" coordsize="10,20">
              <v:shape style="position:absolute;left:10162;top:4864;width:10;height:20" coordorigin="10162,4864" coordsize="10,20" path="m10162,4884l10172,4884,10172,4864,10162,4864,10162,4884xe" filled="true" fillcolor="#000000" stroked="false">
                <v:path arrowok="t"/>
                <v:fill type="solid"/>
              </v:shape>
            </v:group>
            <v:group style="position:absolute;left:10162;top:4884;width:10;height:20" coordorigin="10162,4884" coordsize="10,20">
              <v:shape style="position:absolute;left:10162;top:4884;width:10;height:20" coordorigin="10162,4884" coordsize="10,20" path="m10162,4903l10172,4903,10172,4884,10162,4884,10162,4903xe" filled="true" fillcolor="#000000" stroked="false">
                <v:path arrowok="t"/>
                <v:fill type="solid"/>
              </v:shape>
            </v:group>
            <v:group style="position:absolute;left:10162;top:4903;width:10;height:20" coordorigin="10162,4903" coordsize="10,20">
              <v:shape style="position:absolute;left:10162;top:4903;width:10;height:20" coordorigin="10162,4903" coordsize="10,20" path="m10162,4922l10172,4922,10172,4903,10162,4903,10162,4922xe" filled="true" fillcolor="#000000" stroked="false">
                <v:path arrowok="t"/>
                <v:fill type="solid"/>
              </v:shape>
            </v:group>
            <v:group style="position:absolute;left:10162;top:4922;width:10;height:20" coordorigin="10162,4922" coordsize="10,20">
              <v:shape style="position:absolute;left:10162;top:4922;width:10;height:20" coordorigin="10162,4922" coordsize="10,20" path="m10162,4941l10172,4941,10172,4922,10162,4922,10162,4941xe" filled="true" fillcolor="#000000" stroked="false">
                <v:path arrowok="t"/>
                <v:fill type="solid"/>
              </v:shape>
            </v:group>
            <v:group style="position:absolute;left:10162;top:4941;width:10;height:20" coordorigin="10162,4941" coordsize="10,20">
              <v:shape style="position:absolute;left:10162;top:4941;width:10;height:20" coordorigin="10162,4941" coordsize="10,20" path="m10162,4960l10172,4960,10172,4941,10162,4941,10162,4960xe" filled="true" fillcolor="#000000" stroked="false">
                <v:path arrowok="t"/>
                <v:fill type="solid"/>
              </v:shape>
            </v:group>
            <v:group style="position:absolute;left:10162;top:4960;width:10;height:20" coordorigin="10162,4960" coordsize="10,20">
              <v:shape style="position:absolute;left:10162;top:4960;width:10;height:20" coordorigin="10162,4960" coordsize="10,20" path="m10162,4980l10172,4980,10172,4960,10162,4960,10162,4980xe" filled="true" fillcolor="#000000" stroked="false">
                <v:path arrowok="t"/>
                <v:fill type="solid"/>
              </v:shape>
            </v:group>
            <v:group style="position:absolute;left:10162;top:4987;width:10;height:2" coordorigin="10162,4987" coordsize="10,2">
              <v:shape style="position:absolute;left:10162;top:4987;width:10;height:2" coordorigin="10162,4987" coordsize="10,0" path="m10162,4987l10172,4987e" filled="false" stroked="true" strokeweight=".720032pt" strokecolor="#000000">
                <v:path arrowok="t"/>
              </v:shape>
            </v:group>
            <v:group style="position:absolute;left:11437;top:4749;width:10;height:20" coordorigin="11437,4749" coordsize="10,20">
              <v:shape style="position:absolute;left:11437;top:4749;width:10;height:20" coordorigin="11437,4749" coordsize="10,20" path="m11437,4768l11446,4768,11446,4749,11437,4749,11437,4768xe" filled="true" fillcolor="#000000" stroked="false">
                <v:path arrowok="t"/>
                <v:fill type="solid"/>
              </v:shape>
            </v:group>
            <v:group style="position:absolute;left:11437;top:4768;width:10;height:20" coordorigin="11437,4768" coordsize="10,20">
              <v:shape style="position:absolute;left:11437;top:4768;width:10;height:20" coordorigin="11437,4768" coordsize="10,20" path="m11437,4787l11446,4787,11446,4768,11437,4768,11437,4787xe" filled="true" fillcolor="#000000" stroked="false">
                <v:path arrowok="t"/>
                <v:fill type="solid"/>
              </v:shape>
            </v:group>
            <v:group style="position:absolute;left:11437;top:4787;width:10;height:20" coordorigin="11437,4787" coordsize="10,20">
              <v:shape style="position:absolute;left:11437;top:4787;width:10;height:20" coordorigin="11437,4787" coordsize="10,20" path="m11437,4806l11446,4806,11446,4787,11437,4787,11437,4806xe" filled="true" fillcolor="#000000" stroked="false">
                <v:path arrowok="t"/>
                <v:fill type="solid"/>
              </v:shape>
            </v:group>
            <v:group style="position:absolute;left:11437;top:4806;width:10;height:20" coordorigin="11437,4806" coordsize="10,20">
              <v:shape style="position:absolute;left:11437;top:4806;width:10;height:20" coordorigin="11437,4806" coordsize="10,20" path="m11437,4826l11446,4826,11446,4806,11437,4806,11437,4826xe" filled="true" fillcolor="#000000" stroked="false">
                <v:path arrowok="t"/>
                <v:fill type="solid"/>
              </v:shape>
            </v:group>
            <v:group style="position:absolute;left:11437;top:4826;width:10;height:20" coordorigin="11437,4826" coordsize="10,20">
              <v:shape style="position:absolute;left:11437;top:4826;width:10;height:20" coordorigin="11437,4826" coordsize="10,20" path="m11437,4845l11446,4845,11446,4826,11437,4826,11437,4845xe" filled="true" fillcolor="#000000" stroked="false">
                <v:path arrowok="t"/>
                <v:fill type="solid"/>
              </v:shape>
            </v:group>
            <v:group style="position:absolute;left:11437;top:4845;width:10;height:20" coordorigin="11437,4845" coordsize="10,20">
              <v:shape style="position:absolute;left:11437;top:4845;width:10;height:20" coordorigin="11437,4845" coordsize="10,20" path="m11437,4864l11446,4864,11446,4845,11437,4845,11437,4864xe" filled="true" fillcolor="#000000" stroked="false">
                <v:path arrowok="t"/>
                <v:fill type="solid"/>
              </v:shape>
            </v:group>
            <v:group style="position:absolute;left:11437;top:4864;width:10;height:20" coordorigin="11437,4864" coordsize="10,20">
              <v:shape style="position:absolute;left:11437;top:4864;width:10;height:20" coordorigin="11437,4864" coordsize="10,20" path="m11437,4884l11446,4884,11446,4864,11437,4864,11437,4884xe" filled="true" fillcolor="#000000" stroked="false">
                <v:path arrowok="t"/>
                <v:fill type="solid"/>
              </v:shape>
            </v:group>
            <v:group style="position:absolute;left:11437;top:4884;width:10;height:20" coordorigin="11437,4884" coordsize="10,20">
              <v:shape style="position:absolute;left:11437;top:4884;width:10;height:20" coordorigin="11437,4884" coordsize="10,20" path="m11437,4903l11446,4903,11446,4884,11437,4884,11437,4903xe" filled="true" fillcolor="#000000" stroked="false">
                <v:path arrowok="t"/>
                <v:fill type="solid"/>
              </v:shape>
            </v:group>
            <v:group style="position:absolute;left:11437;top:4903;width:10;height:20" coordorigin="11437,4903" coordsize="10,20">
              <v:shape style="position:absolute;left:11437;top:4903;width:10;height:20" coordorigin="11437,4903" coordsize="10,20" path="m11437,4922l11446,4922,11446,4903,11437,4903,11437,4922xe" filled="true" fillcolor="#000000" stroked="false">
                <v:path arrowok="t"/>
                <v:fill type="solid"/>
              </v:shape>
            </v:group>
            <v:group style="position:absolute;left:11437;top:4922;width:10;height:20" coordorigin="11437,4922" coordsize="10,20">
              <v:shape style="position:absolute;left:11437;top:4922;width:10;height:20" coordorigin="11437,4922" coordsize="10,20" path="m11437,4941l11446,4941,11446,4922,11437,4922,11437,4941xe" filled="true" fillcolor="#000000" stroked="false">
                <v:path arrowok="t"/>
                <v:fill type="solid"/>
              </v:shape>
            </v:group>
            <v:group style="position:absolute;left:11437;top:4941;width:10;height:20" coordorigin="11437,4941" coordsize="10,20">
              <v:shape style="position:absolute;left:11437;top:4941;width:10;height:20" coordorigin="11437,4941" coordsize="10,20" path="m11437,4960l11446,4960,11446,4941,11437,4941,11437,4960xe" filled="true" fillcolor="#000000" stroked="false">
                <v:path arrowok="t"/>
                <v:fill type="solid"/>
              </v:shape>
            </v:group>
            <v:group style="position:absolute;left:11437;top:4960;width:10;height:20" coordorigin="11437,4960" coordsize="10,20">
              <v:shape style="position:absolute;left:11437;top:4960;width:10;height:20" coordorigin="11437,4960" coordsize="10,20" path="m11437,4980l11446,4980,11446,4960,11437,4960,11437,4980xe" filled="true" fillcolor="#000000" stroked="false">
                <v:path arrowok="t"/>
                <v:fill type="solid"/>
              </v:shape>
            </v:group>
            <v:group style="position:absolute;left:11437;top:4987;width:10;height:2" coordorigin="11437,4987" coordsize="10,2">
              <v:shape style="position:absolute;left:11437;top:4987;width:10;height:2" coordorigin="11437,4987" coordsize="10,0" path="m11437,4987l11446,4987e" filled="false" stroked="true" strokeweight=".720032pt" strokecolor="#000000">
                <v:path arrowok="t"/>
              </v:shape>
            </v:group>
            <v:group style="position:absolute;left:12720;top:4749;width:10;height:20" coordorigin="12720,4749" coordsize="10,20">
              <v:shape style="position:absolute;left:12720;top:4749;width:10;height:20" coordorigin="12720,4749" coordsize="10,20" path="m12720,4768l12729,4768,12729,4749,12720,4749,12720,4768xe" filled="true" fillcolor="#000000" stroked="false">
                <v:path arrowok="t"/>
                <v:fill type="solid"/>
              </v:shape>
            </v:group>
            <v:group style="position:absolute;left:12720;top:4768;width:10;height:20" coordorigin="12720,4768" coordsize="10,20">
              <v:shape style="position:absolute;left:12720;top:4768;width:10;height:20" coordorigin="12720,4768" coordsize="10,20" path="m12720,4787l12729,4787,12729,4768,12720,4768,12720,4787xe" filled="true" fillcolor="#000000" stroked="false">
                <v:path arrowok="t"/>
                <v:fill type="solid"/>
              </v:shape>
            </v:group>
            <v:group style="position:absolute;left:12720;top:4787;width:10;height:20" coordorigin="12720,4787" coordsize="10,20">
              <v:shape style="position:absolute;left:12720;top:4787;width:10;height:20" coordorigin="12720,4787" coordsize="10,20" path="m12720,4806l12729,4806,12729,4787,12720,4787,12720,4806xe" filled="true" fillcolor="#000000" stroked="false">
                <v:path arrowok="t"/>
                <v:fill type="solid"/>
              </v:shape>
            </v:group>
            <v:group style="position:absolute;left:12720;top:4806;width:10;height:20" coordorigin="12720,4806" coordsize="10,20">
              <v:shape style="position:absolute;left:12720;top:4806;width:10;height:20" coordorigin="12720,4806" coordsize="10,20" path="m12720,4826l12729,4826,12729,4806,12720,4806,12720,4826xe" filled="true" fillcolor="#000000" stroked="false">
                <v:path arrowok="t"/>
                <v:fill type="solid"/>
              </v:shape>
            </v:group>
            <v:group style="position:absolute;left:12720;top:4826;width:10;height:20" coordorigin="12720,4826" coordsize="10,20">
              <v:shape style="position:absolute;left:12720;top:4826;width:10;height:20" coordorigin="12720,4826" coordsize="10,20" path="m12720,4845l12729,4845,12729,4826,12720,4826,12720,4845xe" filled="true" fillcolor="#000000" stroked="false">
                <v:path arrowok="t"/>
                <v:fill type="solid"/>
              </v:shape>
            </v:group>
            <v:group style="position:absolute;left:12720;top:4845;width:10;height:20" coordorigin="12720,4845" coordsize="10,20">
              <v:shape style="position:absolute;left:12720;top:4845;width:10;height:20" coordorigin="12720,4845" coordsize="10,20" path="m12720,4864l12729,4864,12729,4845,12720,4845,12720,4864xe" filled="true" fillcolor="#000000" stroked="false">
                <v:path arrowok="t"/>
                <v:fill type="solid"/>
              </v:shape>
            </v:group>
            <v:group style="position:absolute;left:12720;top:4864;width:10;height:20" coordorigin="12720,4864" coordsize="10,20">
              <v:shape style="position:absolute;left:12720;top:4864;width:10;height:20" coordorigin="12720,4864" coordsize="10,20" path="m12720,4884l12729,4884,12729,4864,12720,4864,12720,4884xe" filled="true" fillcolor="#000000" stroked="false">
                <v:path arrowok="t"/>
                <v:fill type="solid"/>
              </v:shape>
            </v:group>
            <v:group style="position:absolute;left:12720;top:4884;width:10;height:20" coordorigin="12720,4884" coordsize="10,20">
              <v:shape style="position:absolute;left:12720;top:4884;width:10;height:20" coordorigin="12720,4884" coordsize="10,20" path="m12720,4903l12729,4903,12729,4884,12720,4884,12720,4903xe" filled="true" fillcolor="#000000" stroked="false">
                <v:path arrowok="t"/>
                <v:fill type="solid"/>
              </v:shape>
            </v:group>
            <v:group style="position:absolute;left:12720;top:4903;width:10;height:20" coordorigin="12720,4903" coordsize="10,20">
              <v:shape style="position:absolute;left:12720;top:4903;width:10;height:20" coordorigin="12720,4903" coordsize="10,20" path="m12720,4922l12729,4922,12729,4903,12720,4903,12720,4922xe" filled="true" fillcolor="#000000" stroked="false">
                <v:path arrowok="t"/>
                <v:fill type="solid"/>
              </v:shape>
            </v:group>
            <v:group style="position:absolute;left:12720;top:4922;width:10;height:20" coordorigin="12720,4922" coordsize="10,20">
              <v:shape style="position:absolute;left:12720;top:4922;width:10;height:20" coordorigin="12720,4922" coordsize="10,20" path="m12720,4941l12729,4941,12729,4922,12720,4922,12720,4941xe" filled="true" fillcolor="#000000" stroked="false">
                <v:path arrowok="t"/>
                <v:fill type="solid"/>
              </v:shape>
            </v:group>
            <v:group style="position:absolute;left:12720;top:4941;width:10;height:20" coordorigin="12720,4941" coordsize="10,20">
              <v:shape style="position:absolute;left:12720;top:4941;width:10;height:20" coordorigin="12720,4941" coordsize="10,20" path="m12720,4960l12729,4960,12729,4941,12720,4941,12720,4960xe" filled="true" fillcolor="#000000" stroked="false">
                <v:path arrowok="t"/>
                <v:fill type="solid"/>
              </v:shape>
            </v:group>
            <v:group style="position:absolute;left:12720;top:4960;width:10;height:20" coordorigin="12720,4960" coordsize="10,20">
              <v:shape style="position:absolute;left:12720;top:4960;width:10;height:20" coordorigin="12720,4960" coordsize="10,20" path="m12720,4980l12729,4980,12729,4960,12720,4960,12720,4980xe" filled="true" fillcolor="#000000" stroked="false">
                <v:path arrowok="t"/>
                <v:fill type="solid"/>
              </v:shape>
            </v:group>
            <v:group style="position:absolute;left:12720;top:4987;width:10;height:2" coordorigin="12720,4987" coordsize="10,2">
              <v:shape style="position:absolute;left:12720;top:4987;width:10;height:2" coordorigin="12720,4987" coordsize="10,0" path="m12720,4987l12729,4987e" filled="false" stroked="true" strokeweight=".720032pt" strokecolor="#000000">
                <v:path arrowok="t"/>
              </v:shape>
            </v:group>
            <v:group style="position:absolute;left:14018;top:4749;width:10;height:20" coordorigin="14018,4749" coordsize="10,20">
              <v:shape style="position:absolute;left:14018;top:4749;width:10;height:20" coordorigin="14018,4749" coordsize="10,20" path="m14018,4768l14028,4768,14028,4749,14018,4749,14018,4768xe" filled="true" fillcolor="#000000" stroked="false">
                <v:path arrowok="t"/>
                <v:fill type="solid"/>
              </v:shape>
            </v:group>
            <v:group style="position:absolute;left:14018;top:4768;width:10;height:20" coordorigin="14018,4768" coordsize="10,20">
              <v:shape style="position:absolute;left:14018;top:4768;width:10;height:20" coordorigin="14018,4768" coordsize="10,20" path="m14018,4787l14028,4787,14028,4768,14018,4768,14018,4787xe" filled="true" fillcolor="#000000" stroked="false">
                <v:path arrowok="t"/>
                <v:fill type="solid"/>
              </v:shape>
            </v:group>
            <v:group style="position:absolute;left:14018;top:4787;width:10;height:20" coordorigin="14018,4787" coordsize="10,20">
              <v:shape style="position:absolute;left:14018;top:4787;width:10;height:20" coordorigin="14018,4787" coordsize="10,20" path="m14018,4806l14028,4806,14028,4787,14018,4787,14018,4806xe" filled="true" fillcolor="#000000" stroked="false">
                <v:path arrowok="t"/>
                <v:fill type="solid"/>
              </v:shape>
            </v:group>
            <v:group style="position:absolute;left:14018;top:4806;width:10;height:20" coordorigin="14018,4806" coordsize="10,20">
              <v:shape style="position:absolute;left:14018;top:4806;width:10;height:20" coordorigin="14018,4806" coordsize="10,20" path="m14018,4826l14028,4826,14028,4806,14018,4806,14018,4826xe" filled="true" fillcolor="#000000" stroked="false">
                <v:path arrowok="t"/>
                <v:fill type="solid"/>
              </v:shape>
            </v:group>
            <v:group style="position:absolute;left:14018;top:4826;width:10;height:20" coordorigin="14018,4826" coordsize="10,20">
              <v:shape style="position:absolute;left:14018;top:4826;width:10;height:20" coordorigin="14018,4826" coordsize="10,20" path="m14018,4845l14028,4845,14028,4826,14018,4826,14018,4845xe" filled="true" fillcolor="#000000" stroked="false">
                <v:path arrowok="t"/>
                <v:fill type="solid"/>
              </v:shape>
            </v:group>
            <v:group style="position:absolute;left:14018;top:4845;width:10;height:20" coordorigin="14018,4845" coordsize="10,20">
              <v:shape style="position:absolute;left:14018;top:4845;width:10;height:20" coordorigin="14018,4845" coordsize="10,20" path="m14018,4864l14028,4864,14028,4845,14018,4845,14018,4864xe" filled="true" fillcolor="#000000" stroked="false">
                <v:path arrowok="t"/>
                <v:fill type="solid"/>
              </v:shape>
            </v:group>
            <v:group style="position:absolute;left:14018;top:4864;width:10;height:20" coordorigin="14018,4864" coordsize="10,20">
              <v:shape style="position:absolute;left:14018;top:4864;width:10;height:20" coordorigin="14018,4864" coordsize="10,20" path="m14018,4884l14028,4884,14028,4864,14018,4864,14018,4884xe" filled="true" fillcolor="#000000" stroked="false">
                <v:path arrowok="t"/>
                <v:fill type="solid"/>
              </v:shape>
            </v:group>
            <v:group style="position:absolute;left:14018;top:4884;width:10;height:20" coordorigin="14018,4884" coordsize="10,20">
              <v:shape style="position:absolute;left:14018;top:4884;width:10;height:20" coordorigin="14018,4884" coordsize="10,20" path="m14018,4903l14028,4903,14028,4884,14018,4884,14018,4903xe" filled="true" fillcolor="#000000" stroked="false">
                <v:path arrowok="t"/>
                <v:fill type="solid"/>
              </v:shape>
            </v:group>
            <v:group style="position:absolute;left:14018;top:4903;width:10;height:20" coordorigin="14018,4903" coordsize="10,20">
              <v:shape style="position:absolute;left:14018;top:4903;width:10;height:20" coordorigin="14018,4903" coordsize="10,20" path="m14018,4922l14028,4922,14028,4903,14018,4903,14018,4922xe" filled="true" fillcolor="#000000" stroked="false">
                <v:path arrowok="t"/>
                <v:fill type="solid"/>
              </v:shape>
            </v:group>
            <v:group style="position:absolute;left:14018;top:4922;width:10;height:20" coordorigin="14018,4922" coordsize="10,20">
              <v:shape style="position:absolute;left:14018;top:4922;width:10;height:20" coordorigin="14018,4922" coordsize="10,20" path="m14018,4941l14028,4941,14028,4922,14018,4922,14018,4941xe" filled="true" fillcolor="#000000" stroked="false">
                <v:path arrowok="t"/>
                <v:fill type="solid"/>
              </v:shape>
            </v:group>
            <v:group style="position:absolute;left:14018;top:4941;width:10;height:20" coordorigin="14018,4941" coordsize="10,20">
              <v:shape style="position:absolute;left:14018;top:4941;width:10;height:20" coordorigin="14018,4941" coordsize="10,20" path="m14018,4960l14028,4960,14028,4941,14018,4941,14018,4960xe" filled="true" fillcolor="#000000" stroked="false">
                <v:path arrowok="t"/>
                <v:fill type="solid"/>
              </v:shape>
            </v:group>
            <v:group style="position:absolute;left:14018;top:4960;width:10;height:20" coordorigin="14018,4960" coordsize="10,20">
              <v:shape style="position:absolute;left:14018;top:4960;width:10;height:20" coordorigin="14018,4960" coordsize="10,20" path="m14018,4980l14028,4980,14028,4960,14018,4960,14018,4980xe" filled="true" fillcolor="#000000" stroked="false">
                <v:path arrowok="t"/>
                <v:fill type="solid"/>
              </v:shape>
            </v:group>
            <v:group style="position:absolute;left:14018;top:4987;width:10;height:2" coordorigin="14018,4987" coordsize="10,2">
              <v:shape style="position:absolute;left:14018;top:4987;width:10;height:2" coordorigin="14018,4987" coordsize="10,0" path="m14018,4987l14028,4987e" filled="false" stroked="true" strokeweight=".720032pt" strokecolor="#000000">
                <v:path arrowok="t"/>
              </v:shape>
              <v:shape style="position:absolute;left:1128;top:4903;width:2022;height:101" type="#_x0000_t75" stroked="false">
                <v:imagedata r:id="rId191" o:title=""/>
              </v:shape>
              <v:shape style="position:absolute;left:3126;top:4994;width:1302;height:10" type="#_x0000_t75" stroked="false">
                <v:imagedata r:id="rId182" o:title=""/>
              </v:shape>
              <v:shape style="position:absolute;left:4424;top:4994;width:635;height:10" type="#_x0000_t75" stroked="false">
                <v:imagedata r:id="rId183" o:title=""/>
              </v:shape>
              <v:shape style="position:absolute;left:5054;top:4994;width:715;height:10" type="#_x0000_t75" stroked="false">
                <v:imagedata r:id="rId184" o:title=""/>
              </v:shape>
              <v:shape style="position:absolute;left:5764;top:4994;width:570;height:10" type="#_x0000_t75" stroked="false">
                <v:imagedata r:id="rId185" o:title=""/>
              </v:shape>
              <v:shape style="position:absolute;left:6329;top:4994;width:1490;height:10" type="#_x0000_t75" stroked="false">
                <v:imagedata r:id="rId186" o:title=""/>
              </v:shape>
              <v:shape style="position:absolute;left:7815;top:4994;width:2348;height:10" type="#_x0000_t75" stroked="false">
                <v:imagedata r:id="rId210" o:title=""/>
              </v:shape>
              <v:shape style="position:absolute;left:10158;top:4994;width:1279;height:10" type="#_x0000_t75" stroked="false">
                <v:imagedata r:id="rId188" o:title=""/>
              </v:shape>
              <v:shape style="position:absolute;left:11432;top:4994;width:3958;height:10" type="#_x0000_t75" stroked="false">
                <v:imagedata r:id="rId189" o:title=""/>
              </v:shape>
            </v:group>
            <v:group style="position:absolute;left:3131;top:5004;width:10;height:20" coordorigin="3131,5004" coordsize="10,20">
              <v:shape style="position:absolute;left:3131;top:5004;width:10;height:20" coordorigin="3131,5004" coordsize="10,20" path="m3131,5023l3141,5023,3141,5004,3131,5004,3131,5023xe" filled="true" fillcolor="#000000" stroked="false">
                <v:path arrowok="t"/>
                <v:fill type="solid"/>
              </v:shape>
            </v:group>
            <v:group style="position:absolute;left:3131;top:5023;width:10;height:20" coordorigin="3131,5023" coordsize="10,20">
              <v:shape style="position:absolute;left:3131;top:5023;width:10;height:20" coordorigin="3131,5023" coordsize="10,20" path="m3131,5042l3141,5042,3141,5023,3131,5023,3131,5042xe" filled="true" fillcolor="#000000" stroked="false">
                <v:path arrowok="t"/>
                <v:fill type="solid"/>
              </v:shape>
            </v:group>
            <v:group style="position:absolute;left:3131;top:5042;width:10;height:20" coordorigin="3131,5042" coordsize="10,20">
              <v:shape style="position:absolute;left:3131;top:5042;width:10;height:20" coordorigin="3131,5042" coordsize="10,20" path="m3131,5061l3141,5061,3141,5042,3131,5042,3131,5061xe" filled="true" fillcolor="#000000" stroked="false">
                <v:path arrowok="t"/>
                <v:fill type="solid"/>
              </v:shape>
            </v:group>
            <v:group style="position:absolute;left:3131;top:5061;width:10;height:20" coordorigin="3131,5061" coordsize="10,20">
              <v:shape style="position:absolute;left:3131;top:5061;width:10;height:20" coordorigin="3131,5061" coordsize="10,20" path="m3131,5080l3141,5080,3141,5061,3131,5061,3131,5080xe" filled="true" fillcolor="#000000" stroked="false">
                <v:path arrowok="t"/>
                <v:fill type="solid"/>
              </v:shape>
            </v:group>
            <v:group style="position:absolute;left:3131;top:5080;width:10;height:20" coordorigin="3131,5080" coordsize="10,20">
              <v:shape style="position:absolute;left:3131;top:5080;width:10;height:20" coordorigin="3131,5080" coordsize="10,20" path="m3131,5100l3141,5100,3141,5080,3131,5080,3131,5100xe" filled="true" fillcolor="#000000" stroked="false">
                <v:path arrowok="t"/>
                <v:fill type="solid"/>
              </v:shape>
            </v:group>
            <v:group style="position:absolute;left:3131;top:5100;width:10;height:20" coordorigin="3131,5100" coordsize="10,20">
              <v:shape style="position:absolute;left:3131;top:5100;width:10;height:20" coordorigin="3131,5100" coordsize="10,20" path="m3131,5119l3141,5119,3141,5100,3131,5100,3131,5119xe" filled="true" fillcolor="#000000" stroked="false">
                <v:path arrowok="t"/>
                <v:fill type="solid"/>
              </v:shape>
            </v:group>
            <v:group style="position:absolute;left:3131;top:5119;width:10;height:20" coordorigin="3131,5119" coordsize="10,20">
              <v:shape style="position:absolute;left:3131;top:5119;width:10;height:20" coordorigin="3131,5119" coordsize="10,20" path="m3131,5138l3141,5138,3141,5119,3131,5119,3131,5138xe" filled="true" fillcolor="#000000" stroked="false">
                <v:path arrowok="t"/>
                <v:fill type="solid"/>
              </v:shape>
            </v:group>
            <v:group style="position:absolute;left:3131;top:5138;width:10;height:20" coordorigin="3131,5138" coordsize="10,20">
              <v:shape style="position:absolute;left:3131;top:5138;width:10;height:20" coordorigin="3131,5138" coordsize="10,20" path="m3131,5157l3141,5157,3141,5138,3131,5138,3131,5157xe" filled="true" fillcolor="#000000" stroked="false">
                <v:path arrowok="t"/>
                <v:fill type="solid"/>
              </v:shape>
            </v:group>
            <v:group style="position:absolute;left:4428;top:5004;width:10;height:20" coordorigin="4428,5004" coordsize="10,20">
              <v:shape style="position:absolute;left:4428;top:5004;width:10;height:20" coordorigin="4428,5004" coordsize="10,20" path="m4428,5023l4438,5023,4438,5004,4428,5004,4428,5023xe" filled="true" fillcolor="#000000" stroked="false">
                <v:path arrowok="t"/>
                <v:fill type="solid"/>
              </v:shape>
            </v:group>
            <v:group style="position:absolute;left:4428;top:5023;width:10;height:20" coordorigin="4428,5023" coordsize="10,20">
              <v:shape style="position:absolute;left:4428;top:5023;width:10;height:20" coordorigin="4428,5023" coordsize="10,20" path="m4428,5042l4438,5042,4438,5023,4428,5023,4428,5042xe" filled="true" fillcolor="#000000" stroked="false">
                <v:path arrowok="t"/>
                <v:fill type="solid"/>
              </v:shape>
            </v:group>
            <v:group style="position:absolute;left:4428;top:5042;width:10;height:20" coordorigin="4428,5042" coordsize="10,20">
              <v:shape style="position:absolute;left:4428;top:5042;width:10;height:20" coordorigin="4428,5042" coordsize="10,20" path="m4428,5061l4438,5061,4438,5042,4428,5042,4428,5061xe" filled="true" fillcolor="#000000" stroked="false">
                <v:path arrowok="t"/>
                <v:fill type="solid"/>
              </v:shape>
            </v:group>
            <v:group style="position:absolute;left:4428;top:5061;width:10;height:20" coordorigin="4428,5061" coordsize="10,20">
              <v:shape style="position:absolute;left:4428;top:5061;width:10;height:20" coordorigin="4428,5061" coordsize="10,20" path="m4428,5080l4438,5080,4438,5061,4428,5061,4428,5080xe" filled="true" fillcolor="#000000" stroked="false">
                <v:path arrowok="t"/>
                <v:fill type="solid"/>
              </v:shape>
            </v:group>
            <v:group style="position:absolute;left:4428;top:5080;width:10;height:20" coordorigin="4428,5080" coordsize="10,20">
              <v:shape style="position:absolute;left:4428;top:5080;width:10;height:20" coordorigin="4428,5080" coordsize="10,20" path="m4428,5100l4438,5100,4438,5080,4428,5080,4428,5100xe" filled="true" fillcolor="#000000" stroked="false">
                <v:path arrowok="t"/>
                <v:fill type="solid"/>
              </v:shape>
            </v:group>
            <v:group style="position:absolute;left:4428;top:5100;width:10;height:20" coordorigin="4428,5100" coordsize="10,20">
              <v:shape style="position:absolute;left:4428;top:5100;width:10;height:20" coordorigin="4428,5100" coordsize="10,20" path="m4428,5119l4438,5119,4438,5100,4428,5100,4428,5119xe" filled="true" fillcolor="#000000" stroked="false">
                <v:path arrowok="t"/>
                <v:fill type="solid"/>
              </v:shape>
            </v:group>
            <v:group style="position:absolute;left:4428;top:5119;width:10;height:20" coordorigin="4428,5119" coordsize="10,20">
              <v:shape style="position:absolute;left:4428;top:5119;width:10;height:20" coordorigin="4428,5119" coordsize="10,20" path="m4428,5138l4438,5138,4438,5119,4428,5119,4428,5138xe" filled="true" fillcolor="#000000" stroked="false">
                <v:path arrowok="t"/>
                <v:fill type="solid"/>
              </v:shape>
            </v:group>
            <v:group style="position:absolute;left:4428;top:5138;width:10;height:20" coordorigin="4428,5138" coordsize="10,20">
              <v:shape style="position:absolute;left:4428;top:5138;width:10;height:20" coordorigin="4428,5138" coordsize="10,20" path="m4428,5157l4438,5157,4438,5138,4428,5138,4428,5157xe" filled="true" fillcolor="#000000" stroked="false">
                <v:path arrowok="t"/>
                <v:fill type="solid"/>
              </v:shape>
            </v:group>
            <v:group style="position:absolute;left:4428;top:5157;width:10;height:20" coordorigin="4428,5157" coordsize="10,20">
              <v:shape style="position:absolute;left:4428;top:5157;width:10;height:20" coordorigin="4428,5157" coordsize="10,20" path="m4428,5176l4438,5176,4438,5157,4428,5157,4428,5176xe" filled="true" fillcolor="#000000" stroked="false">
                <v:path arrowok="t"/>
                <v:fill type="solid"/>
              </v:shape>
            </v:group>
            <v:group style="position:absolute;left:4428;top:5176;width:10;height:20" coordorigin="4428,5176" coordsize="10,20">
              <v:shape style="position:absolute;left:4428;top:5176;width:10;height:20" coordorigin="4428,5176" coordsize="10,20" path="m4428,5196l4438,5196,4438,5176,4428,5176,4428,5196xe" filled="true" fillcolor="#000000" stroked="false">
                <v:path arrowok="t"/>
                <v:fill type="solid"/>
              </v:shape>
            </v:group>
            <v:group style="position:absolute;left:4428;top:5196;width:10;height:20" coordorigin="4428,5196" coordsize="10,20">
              <v:shape style="position:absolute;left:4428;top:5196;width:10;height:20" coordorigin="4428,5196" coordsize="10,20" path="m4428,5215l4438,5215,4438,5196,4428,5196,4428,5215xe" filled="true" fillcolor="#000000" stroked="false">
                <v:path arrowok="t"/>
                <v:fill type="solid"/>
              </v:shape>
            </v:group>
            <v:group style="position:absolute;left:4428;top:5215;width:10;height:20" coordorigin="4428,5215" coordsize="10,20">
              <v:shape style="position:absolute;left:4428;top:5215;width:10;height:20" coordorigin="4428,5215" coordsize="10,20" path="m4428,5234l4438,5234,4438,5215,4428,5215,4428,5234xe" filled="true" fillcolor="#000000" stroked="false">
                <v:path arrowok="t"/>
                <v:fill type="solid"/>
              </v:shape>
            </v:group>
            <v:group style="position:absolute;left:4428;top:5242;width:10;height:2" coordorigin="4428,5242" coordsize="10,2">
              <v:shape style="position:absolute;left:4428;top:5242;width:10;height:2" coordorigin="4428,5242" coordsize="10,0" path="m4428,5242l4438,5242e" filled="false" stroked="true" strokeweight=".779999pt" strokecolor="#000000">
                <v:path arrowok="t"/>
              </v:shape>
            </v:group>
            <v:group style="position:absolute;left:5058;top:5004;width:10;height:20" coordorigin="5058,5004" coordsize="10,20">
              <v:shape style="position:absolute;left:5058;top:5004;width:10;height:20" coordorigin="5058,5004" coordsize="10,20" path="m5058,5023l5068,5023,5068,5004,5058,5004,5058,5023xe" filled="true" fillcolor="#000000" stroked="false">
                <v:path arrowok="t"/>
                <v:fill type="solid"/>
              </v:shape>
            </v:group>
            <v:group style="position:absolute;left:5058;top:5023;width:10;height:20" coordorigin="5058,5023" coordsize="10,20">
              <v:shape style="position:absolute;left:5058;top:5023;width:10;height:20" coordorigin="5058,5023" coordsize="10,20" path="m5058,5042l5068,5042,5068,5023,5058,5023,5058,5042xe" filled="true" fillcolor="#000000" stroked="false">
                <v:path arrowok="t"/>
                <v:fill type="solid"/>
              </v:shape>
            </v:group>
            <v:group style="position:absolute;left:5058;top:5042;width:10;height:20" coordorigin="5058,5042" coordsize="10,20">
              <v:shape style="position:absolute;left:5058;top:5042;width:10;height:20" coordorigin="5058,5042" coordsize="10,20" path="m5058,5061l5068,5061,5068,5042,5058,5042,5058,5061xe" filled="true" fillcolor="#000000" stroked="false">
                <v:path arrowok="t"/>
                <v:fill type="solid"/>
              </v:shape>
            </v:group>
            <v:group style="position:absolute;left:5058;top:5061;width:10;height:20" coordorigin="5058,5061" coordsize="10,20">
              <v:shape style="position:absolute;left:5058;top:5061;width:10;height:20" coordorigin="5058,5061" coordsize="10,20" path="m5058,5080l5068,5080,5068,5061,5058,5061,5058,5080xe" filled="true" fillcolor="#000000" stroked="false">
                <v:path arrowok="t"/>
                <v:fill type="solid"/>
              </v:shape>
            </v:group>
            <v:group style="position:absolute;left:5058;top:5080;width:10;height:20" coordorigin="5058,5080" coordsize="10,20">
              <v:shape style="position:absolute;left:5058;top:5080;width:10;height:20" coordorigin="5058,5080" coordsize="10,20" path="m5058,5100l5068,5100,5068,5080,5058,5080,5058,5100xe" filled="true" fillcolor="#000000" stroked="false">
                <v:path arrowok="t"/>
                <v:fill type="solid"/>
              </v:shape>
            </v:group>
            <v:group style="position:absolute;left:5058;top:5100;width:10;height:20" coordorigin="5058,5100" coordsize="10,20">
              <v:shape style="position:absolute;left:5058;top:5100;width:10;height:20" coordorigin="5058,5100" coordsize="10,20" path="m5058,5119l5068,5119,5068,5100,5058,5100,5058,5119xe" filled="true" fillcolor="#000000" stroked="false">
                <v:path arrowok="t"/>
                <v:fill type="solid"/>
              </v:shape>
            </v:group>
            <v:group style="position:absolute;left:5058;top:5119;width:10;height:20" coordorigin="5058,5119" coordsize="10,20">
              <v:shape style="position:absolute;left:5058;top:5119;width:10;height:20" coordorigin="5058,5119" coordsize="10,20" path="m5058,5138l5068,5138,5068,5119,5058,5119,5058,5138xe" filled="true" fillcolor="#000000" stroked="false">
                <v:path arrowok="t"/>
                <v:fill type="solid"/>
              </v:shape>
            </v:group>
            <v:group style="position:absolute;left:5058;top:5138;width:10;height:20" coordorigin="5058,5138" coordsize="10,20">
              <v:shape style="position:absolute;left:5058;top:5138;width:10;height:20" coordorigin="5058,5138" coordsize="10,20" path="m5058,5157l5068,5157,5068,5138,5058,5138,5058,5157xe" filled="true" fillcolor="#000000" stroked="false">
                <v:path arrowok="t"/>
                <v:fill type="solid"/>
              </v:shape>
            </v:group>
            <v:group style="position:absolute;left:5058;top:5157;width:10;height:20" coordorigin="5058,5157" coordsize="10,20">
              <v:shape style="position:absolute;left:5058;top:5157;width:10;height:20" coordorigin="5058,5157" coordsize="10,20" path="m5058,5176l5068,5176,5068,5157,5058,5157,5058,5176xe" filled="true" fillcolor="#000000" stroked="false">
                <v:path arrowok="t"/>
                <v:fill type="solid"/>
              </v:shape>
            </v:group>
            <v:group style="position:absolute;left:5058;top:5176;width:10;height:20" coordorigin="5058,5176" coordsize="10,20">
              <v:shape style="position:absolute;left:5058;top:5176;width:10;height:20" coordorigin="5058,5176" coordsize="10,20" path="m5058,5196l5068,5196,5068,5176,5058,5176,5058,5196xe" filled="true" fillcolor="#000000" stroked="false">
                <v:path arrowok="t"/>
                <v:fill type="solid"/>
              </v:shape>
            </v:group>
            <v:group style="position:absolute;left:5058;top:5196;width:10;height:20" coordorigin="5058,5196" coordsize="10,20">
              <v:shape style="position:absolute;left:5058;top:5196;width:10;height:20" coordorigin="5058,5196" coordsize="10,20" path="m5058,5215l5068,5215,5068,5196,5058,5196,5058,5215xe" filled="true" fillcolor="#000000" stroked="false">
                <v:path arrowok="t"/>
                <v:fill type="solid"/>
              </v:shape>
            </v:group>
            <v:group style="position:absolute;left:5058;top:5215;width:10;height:20" coordorigin="5058,5215" coordsize="10,20">
              <v:shape style="position:absolute;left:5058;top:5215;width:10;height:20" coordorigin="5058,5215" coordsize="10,20" path="m5058,5234l5068,5234,5068,5215,5058,5215,5058,5234xe" filled="true" fillcolor="#000000" stroked="false">
                <v:path arrowok="t"/>
                <v:fill type="solid"/>
              </v:shape>
            </v:group>
            <v:group style="position:absolute;left:5058;top:5242;width:10;height:2" coordorigin="5058,5242" coordsize="10,2">
              <v:shape style="position:absolute;left:5058;top:5242;width:10;height:2" coordorigin="5058,5242" coordsize="10,0" path="m5058,5242l5068,5242e" filled="false" stroked="true" strokeweight=".779999pt" strokecolor="#000000">
                <v:path arrowok="t"/>
              </v:shape>
            </v:group>
            <v:group style="position:absolute;left:5769;top:5004;width:10;height:20" coordorigin="5769,5004" coordsize="10,20">
              <v:shape style="position:absolute;left:5769;top:5004;width:10;height:20" coordorigin="5769,5004" coordsize="10,20" path="m5769,5023l5778,5023,5778,5004,5769,5004,5769,5023xe" filled="true" fillcolor="#000000" stroked="false">
                <v:path arrowok="t"/>
                <v:fill type="solid"/>
              </v:shape>
            </v:group>
            <v:group style="position:absolute;left:5769;top:5023;width:10;height:20" coordorigin="5769,5023" coordsize="10,20">
              <v:shape style="position:absolute;left:5769;top:5023;width:10;height:20" coordorigin="5769,5023" coordsize="10,20" path="m5769,5042l5778,5042,5778,5023,5769,5023,5769,5042xe" filled="true" fillcolor="#000000" stroked="false">
                <v:path arrowok="t"/>
                <v:fill type="solid"/>
              </v:shape>
            </v:group>
            <v:group style="position:absolute;left:5769;top:5042;width:10;height:20" coordorigin="5769,5042" coordsize="10,20">
              <v:shape style="position:absolute;left:5769;top:5042;width:10;height:20" coordorigin="5769,5042" coordsize="10,20" path="m5769,5061l5778,5061,5778,5042,5769,5042,5769,5061xe" filled="true" fillcolor="#000000" stroked="false">
                <v:path arrowok="t"/>
                <v:fill type="solid"/>
              </v:shape>
            </v:group>
            <v:group style="position:absolute;left:5769;top:5061;width:10;height:20" coordorigin="5769,5061" coordsize="10,20">
              <v:shape style="position:absolute;left:5769;top:5061;width:10;height:20" coordorigin="5769,5061" coordsize="10,20" path="m5769,5080l5778,5080,5778,5061,5769,5061,5769,5080xe" filled="true" fillcolor="#000000" stroked="false">
                <v:path arrowok="t"/>
                <v:fill type="solid"/>
              </v:shape>
            </v:group>
            <v:group style="position:absolute;left:5769;top:5080;width:10;height:20" coordorigin="5769,5080" coordsize="10,20">
              <v:shape style="position:absolute;left:5769;top:5080;width:10;height:20" coordorigin="5769,5080" coordsize="10,20" path="m5769,5100l5778,5100,5778,5080,5769,5080,5769,5100xe" filled="true" fillcolor="#000000" stroked="false">
                <v:path arrowok="t"/>
                <v:fill type="solid"/>
              </v:shape>
            </v:group>
            <v:group style="position:absolute;left:5769;top:5100;width:10;height:20" coordorigin="5769,5100" coordsize="10,20">
              <v:shape style="position:absolute;left:5769;top:5100;width:10;height:20" coordorigin="5769,5100" coordsize="10,20" path="m5769,5119l5778,5119,5778,5100,5769,5100,5769,5119xe" filled="true" fillcolor="#000000" stroked="false">
                <v:path arrowok="t"/>
                <v:fill type="solid"/>
              </v:shape>
            </v:group>
            <v:group style="position:absolute;left:5769;top:5119;width:10;height:20" coordorigin="5769,5119" coordsize="10,20">
              <v:shape style="position:absolute;left:5769;top:5119;width:10;height:20" coordorigin="5769,5119" coordsize="10,20" path="m5769,5138l5778,5138,5778,5119,5769,5119,5769,5138xe" filled="true" fillcolor="#000000" stroked="false">
                <v:path arrowok="t"/>
                <v:fill type="solid"/>
              </v:shape>
            </v:group>
            <v:group style="position:absolute;left:5769;top:5138;width:10;height:20" coordorigin="5769,5138" coordsize="10,20">
              <v:shape style="position:absolute;left:5769;top:5138;width:10;height:20" coordorigin="5769,5138" coordsize="10,20" path="m5769,5157l5778,5157,5778,5138,5769,5138,5769,5157xe" filled="true" fillcolor="#000000" stroked="false">
                <v:path arrowok="t"/>
                <v:fill type="solid"/>
              </v:shape>
            </v:group>
            <v:group style="position:absolute;left:5769;top:5157;width:10;height:20" coordorigin="5769,5157" coordsize="10,20">
              <v:shape style="position:absolute;left:5769;top:5157;width:10;height:20" coordorigin="5769,5157" coordsize="10,20" path="m5769,5176l5778,5176,5778,5157,5769,5157,5769,5176xe" filled="true" fillcolor="#000000" stroked="false">
                <v:path arrowok="t"/>
                <v:fill type="solid"/>
              </v:shape>
            </v:group>
            <v:group style="position:absolute;left:5769;top:5176;width:10;height:20" coordorigin="5769,5176" coordsize="10,20">
              <v:shape style="position:absolute;left:5769;top:5176;width:10;height:20" coordorigin="5769,5176" coordsize="10,20" path="m5769,5196l5778,5196,5778,5176,5769,5176,5769,5196xe" filled="true" fillcolor="#000000" stroked="false">
                <v:path arrowok="t"/>
                <v:fill type="solid"/>
              </v:shape>
            </v:group>
            <v:group style="position:absolute;left:5769;top:5196;width:10;height:20" coordorigin="5769,5196" coordsize="10,20">
              <v:shape style="position:absolute;left:5769;top:5196;width:10;height:20" coordorigin="5769,5196" coordsize="10,20" path="m5769,5215l5778,5215,5778,5196,5769,5196,5769,5215xe" filled="true" fillcolor="#000000" stroked="false">
                <v:path arrowok="t"/>
                <v:fill type="solid"/>
              </v:shape>
            </v:group>
            <v:group style="position:absolute;left:5769;top:5215;width:10;height:20" coordorigin="5769,5215" coordsize="10,20">
              <v:shape style="position:absolute;left:5769;top:5215;width:10;height:20" coordorigin="5769,5215" coordsize="10,20" path="m5769,5234l5778,5234,5778,5215,5769,5215,5769,5234xe" filled="true" fillcolor="#000000" stroked="false">
                <v:path arrowok="t"/>
                <v:fill type="solid"/>
              </v:shape>
            </v:group>
            <v:group style="position:absolute;left:5769;top:5242;width:10;height:2" coordorigin="5769,5242" coordsize="10,2">
              <v:shape style="position:absolute;left:5769;top:5242;width:10;height:2" coordorigin="5769,5242" coordsize="10,0" path="m5769,5242l5778,5242e" filled="false" stroked="true" strokeweight=".779999pt" strokecolor="#000000">
                <v:path arrowok="t"/>
              </v:shape>
            </v:group>
            <v:group style="position:absolute;left:6334;top:5004;width:10;height:20" coordorigin="6334,5004" coordsize="10,20">
              <v:shape style="position:absolute;left:6334;top:5004;width:10;height:20" coordorigin="6334,5004" coordsize="10,20" path="m6334,5023l6344,5023,6344,5004,6334,5004,6334,5023xe" filled="true" fillcolor="#000000" stroked="false">
                <v:path arrowok="t"/>
                <v:fill type="solid"/>
              </v:shape>
            </v:group>
            <v:group style="position:absolute;left:6334;top:5023;width:10;height:20" coordorigin="6334,5023" coordsize="10,20">
              <v:shape style="position:absolute;left:6334;top:5023;width:10;height:20" coordorigin="6334,5023" coordsize="10,20" path="m6334,5042l6344,5042,6344,5023,6334,5023,6334,5042xe" filled="true" fillcolor="#000000" stroked="false">
                <v:path arrowok="t"/>
                <v:fill type="solid"/>
              </v:shape>
            </v:group>
            <v:group style="position:absolute;left:6334;top:5042;width:10;height:20" coordorigin="6334,5042" coordsize="10,20">
              <v:shape style="position:absolute;left:6334;top:5042;width:10;height:20" coordorigin="6334,5042" coordsize="10,20" path="m6334,5061l6344,5061,6344,5042,6334,5042,6334,5061xe" filled="true" fillcolor="#000000" stroked="false">
                <v:path arrowok="t"/>
                <v:fill type="solid"/>
              </v:shape>
            </v:group>
            <v:group style="position:absolute;left:6334;top:5061;width:10;height:20" coordorigin="6334,5061" coordsize="10,20">
              <v:shape style="position:absolute;left:6334;top:5061;width:10;height:20" coordorigin="6334,5061" coordsize="10,20" path="m6334,5080l6344,5080,6344,5061,6334,5061,6334,5080xe" filled="true" fillcolor="#000000" stroked="false">
                <v:path arrowok="t"/>
                <v:fill type="solid"/>
              </v:shape>
            </v:group>
            <v:group style="position:absolute;left:6334;top:5080;width:10;height:20" coordorigin="6334,5080" coordsize="10,20">
              <v:shape style="position:absolute;left:6334;top:5080;width:10;height:20" coordorigin="6334,5080" coordsize="10,20" path="m6334,5100l6344,5100,6344,5080,6334,5080,6334,5100xe" filled="true" fillcolor="#000000" stroked="false">
                <v:path arrowok="t"/>
                <v:fill type="solid"/>
              </v:shape>
            </v:group>
            <v:group style="position:absolute;left:6334;top:5100;width:10;height:20" coordorigin="6334,5100" coordsize="10,20">
              <v:shape style="position:absolute;left:6334;top:5100;width:10;height:20" coordorigin="6334,5100" coordsize="10,20" path="m6334,5119l6344,5119,6344,5100,6334,5100,6334,5119xe" filled="true" fillcolor="#000000" stroked="false">
                <v:path arrowok="t"/>
                <v:fill type="solid"/>
              </v:shape>
            </v:group>
            <v:group style="position:absolute;left:6334;top:5119;width:10;height:20" coordorigin="6334,5119" coordsize="10,20">
              <v:shape style="position:absolute;left:6334;top:5119;width:10;height:20" coordorigin="6334,5119" coordsize="10,20" path="m6334,5138l6344,5138,6344,5119,6334,5119,6334,5138xe" filled="true" fillcolor="#000000" stroked="false">
                <v:path arrowok="t"/>
                <v:fill type="solid"/>
              </v:shape>
            </v:group>
            <v:group style="position:absolute;left:6334;top:5138;width:10;height:20" coordorigin="6334,5138" coordsize="10,20">
              <v:shape style="position:absolute;left:6334;top:5138;width:10;height:20" coordorigin="6334,5138" coordsize="10,20" path="m6334,5157l6344,5157,6344,5138,6334,5138,6334,5157xe" filled="true" fillcolor="#000000" stroked="false">
                <v:path arrowok="t"/>
                <v:fill type="solid"/>
              </v:shape>
            </v:group>
            <v:group style="position:absolute;left:6334;top:5157;width:10;height:20" coordorigin="6334,5157" coordsize="10,20">
              <v:shape style="position:absolute;left:6334;top:5157;width:10;height:20" coordorigin="6334,5157" coordsize="10,20" path="m6334,5176l6344,5176,6344,5157,6334,5157,6334,5176xe" filled="true" fillcolor="#000000" stroked="false">
                <v:path arrowok="t"/>
                <v:fill type="solid"/>
              </v:shape>
            </v:group>
            <v:group style="position:absolute;left:6334;top:5176;width:10;height:20" coordorigin="6334,5176" coordsize="10,20">
              <v:shape style="position:absolute;left:6334;top:5176;width:10;height:20" coordorigin="6334,5176" coordsize="10,20" path="m6334,5196l6344,5196,6344,5176,6334,5176,6334,5196xe" filled="true" fillcolor="#000000" stroked="false">
                <v:path arrowok="t"/>
                <v:fill type="solid"/>
              </v:shape>
            </v:group>
            <v:group style="position:absolute;left:6334;top:5196;width:10;height:20" coordorigin="6334,5196" coordsize="10,20">
              <v:shape style="position:absolute;left:6334;top:5196;width:10;height:20" coordorigin="6334,5196" coordsize="10,20" path="m6334,5215l6344,5215,6344,5196,6334,5196,6334,5215xe" filled="true" fillcolor="#000000" stroked="false">
                <v:path arrowok="t"/>
                <v:fill type="solid"/>
              </v:shape>
            </v:group>
            <v:group style="position:absolute;left:6334;top:5215;width:10;height:20" coordorigin="6334,5215" coordsize="10,20">
              <v:shape style="position:absolute;left:6334;top:5215;width:10;height:20" coordorigin="6334,5215" coordsize="10,20" path="m6334,5234l6344,5234,6344,5215,6334,5215,6334,5234xe" filled="true" fillcolor="#000000" stroked="false">
                <v:path arrowok="t"/>
                <v:fill type="solid"/>
              </v:shape>
            </v:group>
            <v:group style="position:absolute;left:6334;top:5242;width:10;height:2" coordorigin="6334,5242" coordsize="10,2">
              <v:shape style="position:absolute;left:6334;top:5242;width:10;height:2" coordorigin="6334,5242" coordsize="10,0" path="m6334,5242l6344,5242e" filled="false" stroked="true" strokeweight=".779999pt" strokecolor="#000000">
                <v:path arrowok="t"/>
              </v:shape>
            </v:group>
            <v:group style="position:absolute;left:7820;top:5004;width:10;height:20" coordorigin="7820,5004" coordsize="10,20">
              <v:shape style="position:absolute;left:7820;top:5004;width:10;height:20" coordorigin="7820,5004" coordsize="10,20" path="m7820,5023l7829,5023,7829,5004,7820,5004,7820,5023xe" filled="true" fillcolor="#000000" stroked="false">
                <v:path arrowok="t"/>
                <v:fill type="solid"/>
              </v:shape>
            </v:group>
            <v:group style="position:absolute;left:7820;top:5023;width:10;height:20" coordorigin="7820,5023" coordsize="10,20">
              <v:shape style="position:absolute;left:7820;top:5023;width:10;height:20" coordorigin="7820,5023" coordsize="10,20" path="m7820,5042l7829,5042,7829,5023,7820,5023,7820,5042xe" filled="true" fillcolor="#000000" stroked="false">
                <v:path arrowok="t"/>
                <v:fill type="solid"/>
              </v:shape>
            </v:group>
            <v:group style="position:absolute;left:7820;top:5042;width:10;height:20" coordorigin="7820,5042" coordsize="10,20">
              <v:shape style="position:absolute;left:7820;top:5042;width:10;height:20" coordorigin="7820,5042" coordsize="10,20" path="m7820,5061l7829,5061,7829,5042,7820,5042,7820,5061xe" filled="true" fillcolor="#000000" stroked="false">
                <v:path arrowok="t"/>
                <v:fill type="solid"/>
              </v:shape>
            </v:group>
            <v:group style="position:absolute;left:7820;top:5061;width:10;height:20" coordorigin="7820,5061" coordsize="10,20">
              <v:shape style="position:absolute;left:7820;top:5061;width:10;height:20" coordorigin="7820,5061" coordsize="10,20" path="m7820,5080l7829,5080,7829,5061,7820,5061,7820,5080xe" filled="true" fillcolor="#000000" stroked="false">
                <v:path arrowok="t"/>
                <v:fill type="solid"/>
              </v:shape>
            </v:group>
            <v:group style="position:absolute;left:7820;top:5080;width:10;height:20" coordorigin="7820,5080" coordsize="10,20">
              <v:shape style="position:absolute;left:7820;top:5080;width:10;height:20" coordorigin="7820,5080" coordsize="10,20" path="m7820,5100l7829,5100,7829,5080,7820,5080,7820,5100xe" filled="true" fillcolor="#000000" stroked="false">
                <v:path arrowok="t"/>
                <v:fill type="solid"/>
              </v:shape>
            </v:group>
            <v:group style="position:absolute;left:7820;top:5100;width:10;height:20" coordorigin="7820,5100" coordsize="10,20">
              <v:shape style="position:absolute;left:7820;top:5100;width:10;height:20" coordorigin="7820,5100" coordsize="10,20" path="m7820,5119l7829,5119,7829,5100,7820,5100,7820,5119xe" filled="true" fillcolor="#000000" stroked="false">
                <v:path arrowok="t"/>
                <v:fill type="solid"/>
              </v:shape>
            </v:group>
            <v:group style="position:absolute;left:7820;top:5119;width:10;height:20" coordorigin="7820,5119" coordsize="10,20">
              <v:shape style="position:absolute;left:7820;top:5119;width:10;height:20" coordorigin="7820,5119" coordsize="10,20" path="m7820,5138l7829,5138,7829,5119,7820,5119,7820,5138xe" filled="true" fillcolor="#000000" stroked="false">
                <v:path arrowok="t"/>
                <v:fill type="solid"/>
              </v:shape>
            </v:group>
            <v:group style="position:absolute;left:7820;top:5138;width:10;height:20" coordorigin="7820,5138" coordsize="10,20">
              <v:shape style="position:absolute;left:7820;top:5138;width:10;height:20" coordorigin="7820,5138" coordsize="10,20" path="m7820,5157l7829,5157,7829,5138,7820,5138,7820,5157xe" filled="true" fillcolor="#000000" stroked="false">
                <v:path arrowok="t"/>
                <v:fill type="solid"/>
              </v:shape>
            </v:group>
            <v:group style="position:absolute;left:7820;top:5157;width:10;height:20" coordorigin="7820,5157" coordsize="10,20">
              <v:shape style="position:absolute;left:7820;top:5157;width:10;height:20" coordorigin="7820,5157" coordsize="10,20" path="m7820,5176l7829,5176,7829,5157,7820,5157,7820,5176xe" filled="true" fillcolor="#000000" stroked="false">
                <v:path arrowok="t"/>
                <v:fill type="solid"/>
              </v:shape>
            </v:group>
            <v:group style="position:absolute;left:7820;top:5176;width:10;height:20" coordorigin="7820,5176" coordsize="10,20">
              <v:shape style="position:absolute;left:7820;top:5176;width:10;height:20" coordorigin="7820,5176" coordsize="10,20" path="m7820,5196l7829,5196,7829,5176,7820,5176,7820,5196xe" filled="true" fillcolor="#000000" stroked="false">
                <v:path arrowok="t"/>
                <v:fill type="solid"/>
              </v:shape>
            </v:group>
            <v:group style="position:absolute;left:7820;top:5196;width:10;height:20" coordorigin="7820,5196" coordsize="10,20">
              <v:shape style="position:absolute;left:7820;top:5196;width:10;height:20" coordorigin="7820,5196" coordsize="10,20" path="m7820,5215l7829,5215,7829,5196,7820,5196,7820,5215xe" filled="true" fillcolor="#000000" stroked="false">
                <v:path arrowok="t"/>
                <v:fill type="solid"/>
              </v:shape>
            </v:group>
            <v:group style="position:absolute;left:7820;top:5215;width:10;height:20" coordorigin="7820,5215" coordsize="10,20">
              <v:shape style="position:absolute;left:7820;top:5215;width:10;height:20" coordorigin="7820,5215" coordsize="10,20" path="m7820,5234l7829,5234,7829,5215,7820,5215,7820,5234xe" filled="true" fillcolor="#000000" stroked="false">
                <v:path arrowok="t"/>
                <v:fill type="solid"/>
              </v:shape>
            </v:group>
            <v:group style="position:absolute;left:7820;top:5242;width:10;height:2" coordorigin="7820,5242" coordsize="10,2">
              <v:shape style="position:absolute;left:7820;top:5242;width:10;height:2" coordorigin="7820,5242" coordsize="10,0" path="m7820,5242l7829,5242e" filled="false" stroked="true" strokeweight=".779999pt" strokecolor="#000000">
                <v:path arrowok="t"/>
              </v:shape>
            </v:group>
            <v:group style="position:absolute;left:8462;top:5004;width:10;height:20" coordorigin="8462,5004" coordsize="10,20">
              <v:shape style="position:absolute;left:8462;top:5004;width:10;height:20" coordorigin="8462,5004" coordsize="10,20" path="m8462,5023l8472,5023,8472,5004,8462,5004,8462,5023xe" filled="true" fillcolor="#000000" stroked="false">
                <v:path arrowok="t"/>
                <v:fill type="solid"/>
              </v:shape>
            </v:group>
            <v:group style="position:absolute;left:8462;top:5023;width:10;height:20" coordorigin="8462,5023" coordsize="10,20">
              <v:shape style="position:absolute;left:8462;top:5023;width:10;height:20" coordorigin="8462,5023" coordsize="10,20" path="m8462,5042l8472,5042,8472,5023,8462,5023,8462,5042xe" filled="true" fillcolor="#000000" stroked="false">
                <v:path arrowok="t"/>
                <v:fill type="solid"/>
              </v:shape>
            </v:group>
            <v:group style="position:absolute;left:8462;top:5042;width:10;height:20" coordorigin="8462,5042" coordsize="10,20">
              <v:shape style="position:absolute;left:8462;top:5042;width:10;height:20" coordorigin="8462,5042" coordsize="10,20" path="m8462,5061l8472,5061,8472,5042,8462,5042,8462,5061xe" filled="true" fillcolor="#000000" stroked="false">
                <v:path arrowok="t"/>
                <v:fill type="solid"/>
              </v:shape>
            </v:group>
            <v:group style="position:absolute;left:8462;top:5061;width:10;height:20" coordorigin="8462,5061" coordsize="10,20">
              <v:shape style="position:absolute;left:8462;top:5061;width:10;height:20" coordorigin="8462,5061" coordsize="10,20" path="m8462,5080l8472,5080,8472,5061,8462,5061,8462,5080xe" filled="true" fillcolor="#000000" stroked="false">
                <v:path arrowok="t"/>
                <v:fill type="solid"/>
              </v:shape>
            </v:group>
            <v:group style="position:absolute;left:8462;top:5080;width:10;height:20" coordorigin="8462,5080" coordsize="10,20">
              <v:shape style="position:absolute;left:8462;top:5080;width:10;height:20" coordorigin="8462,5080" coordsize="10,20" path="m8462,5100l8472,5100,8472,5080,8462,5080,8462,5100xe" filled="true" fillcolor="#000000" stroked="false">
                <v:path arrowok="t"/>
                <v:fill type="solid"/>
              </v:shape>
            </v:group>
            <v:group style="position:absolute;left:8462;top:5100;width:10;height:20" coordorigin="8462,5100" coordsize="10,20">
              <v:shape style="position:absolute;left:8462;top:5100;width:10;height:20" coordorigin="8462,5100" coordsize="10,20" path="m8462,5119l8472,5119,8472,5100,8462,5100,8462,5119xe" filled="true" fillcolor="#000000" stroked="false">
                <v:path arrowok="t"/>
                <v:fill type="solid"/>
              </v:shape>
            </v:group>
            <v:group style="position:absolute;left:8462;top:5119;width:10;height:20" coordorigin="8462,5119" coordsize="10,20">
              <v:shape style="position:absolute;left:8462;top:5119;width:10;height:20" coordorigin="8462,5119" coordsize="10,20" path="m8462,5138l8472,5138,8472,5119,8462,5119,8462,5138xe" filled="true" fillcolor="#000000" stroked="false">
                <v:path arrowok="t"/>
                <v:fill type="solid"/>
              </v:shape>
            </v:group>
            <v:group style="position:absolute;left:8462;top:5138;width:10;height:20" coordorigin="8462,5138" coordsize="10,20">
              <v:shape style="position:absolute;left:8462;top:5138;width:10;height:20" coordorigin="8462,5138" coordsize="10,20" path="m8462,5157l8472,5157,8472,5138,8462,5138,8462,5157xe" filled="true" fillcolor="#000000" stroked="false">
                <v:path arrowok="t"/>
                <v:fill type="solid"/>
              </v:shape>
            </v:group>
            <v:group style="position:absolute;left:8462;top:5157;width:10;height:20" coordorigin="8462,5157" coordsize="10,20">
              <v:shape style="position:absolute;left:8462;top:5157;width:10;height:20" coordorigin="8462,5157" coordsize="10,20" path="m8462,5176l8472,5176,8472,5157,8462,5157,8462,5176xe" filled="true" fillcolor="#000000" stroked="false">
                <v:path arrowok="t"/>
                <v:fill type="solid"/>
              </v:shape>
            </v:group>
            <v:group style="position:absolute;left:8462;top:5176;width:10;height:20" coordorigin="8462,5176" coordsize="10,20">
              <v:shape style="position:absolute;left:8462;top:5176;width:10;height:20" coordorigin="8462,5176" coordsize="10,20" path="m8462,5196l8472,5196,8472,5176,8462,5176,8462,5196xe" filled="true" fillcolor="#000000" stroked="false">
                <v:path arrowok="t"/>
                <v:fill type="solid"/>
              </v:shape>
            </v:group>
            <v:group style="position:absolute;left:8462;top:5196;width:10;height:20" coordorigin="8462,5196" coordsize="10,20">
              <v:shape style="position:absolute;left:8462;top:5196;width:10;height:20" coordorigin="8462,5196" coordsize="10,20" path="m8462,5215l8472,5215,8472,5196,8462,5196,8462,5215xe" filled="true" fillcolor="#000000" stroked="false">
                <v:path arrowok="t"/>
                <v:fill type="solid"/>
              </v:shape>
            </v:group>
            <v:group style="position:absolute;left:8462;top:5215;width:10;height:20" coordorigin="8462,5215" coordsize="10,20">
              <v:shape style="position:absolute;left:8462;top:5215;width:10;height:20" coordorigin="8462,5215" coordsize="10,20" path="m8462,5234l8472,5234,8472,5215,8462,5215,8462,5234xe" filled="true" fillcolor="#000000" stroked="false">
                <v:path arrowok="t"/>
                <v:fill type="solid"/>
              </v:shape>
            </v:group>
            <v:group style="position:absolute;left:8462;top:5242;width:10;height:2" coordorigin="8462,5242" coordsize="10,2">
              <v:shape style="position:absolute;left:8462;top:5242;width:10;height:2" coordorigin="8462,5242" coordsize="10,0" path="m8462,5242l8472,5242e" filled="false" stroked="true" strokeweight=".779999pt" strokecolor="#000000">
                <v:path arrowok="t"/>
              </v:shape>
            </v:group>
            <v:group style="position:absolute;left:9594;top:5004;width:10;height:20" coordorigin="9594,5004" coordsize="10,20">
              <v:shape style="position:absolute;left:9594;top:5004;width:10;height:20" coordorigin="9594,5004" coordsize="10,20" path="m9594,5023l9603,5023,9603,5004,9594,5004,9594,5023xe" filled="true" fillcolor="#000000" stroked="false">
                <v:path arrowok="t"/>
                <v:fill type="solid"/>
              </v:shape>
            </v:group>
            <v:group style="position:absolute;left:9594;top:5023;width:10;height:20" coordorigin="9594,5023" coordsize="10,20">
              <v:shape style="position:absolute;left:9594;top:5023;width:10;height:20" coordorigin="9594,5023" coordsize="10,20" path="m9594,5042l9603,5042,9603,5023,9594,5023,9594,5042xe" filled="true" fillcolor="#000000" stroked="false">
                <v:path arrowok="t"/>
                <v:fill type="solid"/>
              </v:shape>
            </v:group>
            <v:group style="position:absolute;left:9594;top:5042;width:10;height:20" coordorigin="9594,5042" coordsize="10,20">
              <v:shape style="position:absolute;left:9594;top:5042;width:10;height:20" coordorigin="9594,5042" coordsize="10,20" path="m9594,5061l9603,5061,9603,5042,9594,5042,9594,5061xe" filled="true" fillcolor="#000000" stroked="false">
                <v:path arrowok="t"/>
                <v:fill type="solid"/>
              </v:shape>
            </v:group>
            <v:group style="position:absolute;left:9594;top:5061;width:10;height:20" coordorigin="9594,5061" coordsize="10,20">
              <v:shape style="position:absolute;left:9594;top:5061;width:10;height:20" coordorigin="9594,5061" coordsize="10,20" path="m9594,5080l9603,5080,9603,5061,9594,5061,9594,5080xe" filled="true" fillcolor="#000000" stroked="false">
                <v:path arrowok="t"/>
                <v:fill type="solid"/>
              </v:shape>
            </v:group>
            <v:group style="position:absolute;left:9594;top:5080;width:10;height:20" coordorigin="9594,5080" coordsize="10,20">
              <v:shape style="position:absolute;left:9594;top:5080;width:10;height:20" coordorigin="9594,5080" coordsize="10,20" path="m9594,5100l9603,5100,9603,5080,9594,5080,9594,5100xe" filled="true" fillcolor="#000000" stroked="false">
                <v:path arrowok="t"/>
                <v:fill type="solid"/>
              </v:shape>
            </v:group>
            <v:group style="position:absolute;left:9594;top:5100;width:10;height:20" coordorigin="9594,5100" coordsize="10,20">
              <v:shape style="position:absolute;left:9594;top:5100;width:10;height:20" coordorigin="9594,5100" coordsize="10,20" path="m9594,5119l9603,5119,9603,5100,9594,5100,9594,5119xe" filled="true" fillcolor="#000000" stroked="false">
                <v:path arrowok="t"/>
                <v:fill type="solid"/>
              </v:shape>
            </v:group>
            <v:group style="position:absolute;left:9594;top:5119;width:10;height:20" coordorigin="9594,5119" coordsize="10,20">
              <v:shape style="position:absolute;left:9594;top:5119;width:10;height:20" coordorigin="9594,5119" coordsize="10,20" path="m9594,5138l9603,5138,9603,5119,9594,5119,9594,5138xe" filled="true" fillcolor="#000000" stroked="false">
                <v:path arrowok="t"/>
                <v:fill type="solid"/>
              </v:shape>
            </v:group>
            <v:group style="position:absolute;left:9594;top:5138;width:10;height:20" coordorigin="9594,5138" coordsize="10,20">
              <v:shape style="position:absolute;left:9594;top:5138;width:10;height:20" coordorigin="9594,5138" coordsize="10,20" path="m9594,5157l9603,5157,9603,5138,9594,5138,9594,5157xe" filled="true" fillcolor="#000000" stroked="false">
                <v:path arrowok="t"/>
                <v:fill type="solid"/>
              </v:shape>
            </v:group>
            <v:group style="position:absolute;left:9594;top:5157;width:10;height:20" coordorigin="9594,5157" coordsize="10,20">
              <v:shape style="position:absolute;left:9594;top:5157;width:10;height:20" coordorigin="9594,5157" coordsize="10,20" path="m9594,5176l9603,5176,9603,5157,9594,5157,9594,5176xe" filled="true" fillcolor="#000000" stroked="false">
                <v:path arrowok="t"/>
                <v:fill type="solid"/>
              </v:shape>
            </v:group>
            <v:group style="position:absolute;left:9594;top:5176;width:10;height:20" coordorigin="9594,5176" coordsize="10,20">
              <v:shape style="position:absolute;left:9594;top:5176;width:10;height:20" coordorigin="9594,5176" coordsize="10,20" path="m9594,5196l9603,5196,9603,5176,9594,5176,9594,5196xe" filled="true" fillcolor="#000000" stroked="false">
                <v:path arrowok="t"/>
                <v:fill type="solid"/>
              </v:shape>
            </v:group>
            <v:group style="position:absolute;left:9594;top:5196;width:10;height:20" coordorigin="9594,5196" coordsize="10,20">
              <v:shape style="position:absolute;left:9594;top:5196;width:10;height:20" coordorigin="9594,5196" coordsize="10,20" path="m9594,5215l9603,5215,9603,5196,9594,5196,9594,5215xe" filled="true" fillcolor="#000000" stroked="false">
                <v:path arrowok="t"/>
                <v:fill type="solid"/>
              </v:shape>
            </v:group>
            <v:group style="position:absolute;left:9594;top:5215;width:10;height:20" coordorigin="9594,5215" coordsize="10,20">
              <v:shape style="position:absolute;left:9594;top:5215;width:10;height:20" coordorigin="9594,5215" coordsize="10,20" path="m9594,5234l9603,5234,9603,5215,9594,5215,9594,5234xe" filled="true" fillcolor="#000000" stroked="false">
                <v:path arrowok="t"/>
                <v:fill type="solid"/>
              </v:shape>
            </v:group>
            <v:group style="position:absolute;left:9594;top:5242;width:10;height:2" coordorigin="9594,5242" coordsize="10,2">
              <v:shape style="position:absolute;left:9594;top:5242;width:10;height:2" coordorigin="9594,5242" coordsize="10,0" path="m9594,5242l9603,5242e" filled="false" stroked="true" strokeweight=".779999pt" strokecolor="#000000">
                <v:path arrowok="t"/>
              </v:shape>
            </v:group>
            <v:group style="position:absolute;left:10162;top:5004;width:10;height:20" coordorigin="10162,5004" coordsize="10,20">
              <v:shape style="position:absolute;left:10162;top:5004;width:10;height:20" coordorigin="10162,5004" coordsize="10,20" path="m10162,5023l10172,5023,10172,5004,10162,5004,10162,5023xe" filled="true" fillcolor="#000000" stroked="false">
                <v:path arrowok="t"/>
                <v:fill type="solid"/>
              </v:shape>
            </v:group>
            <v:group style="position:absolute;left:10162;top:5023;width:10;height:20" coordorigin="10162,5023" coordsize="10,20">
              <v:shape style="position:absolute;left:10162;top:5023;width:10;height:20" coordorigin="10162,5023" coordsize="10,20" path="m10162,5042l10172,5042,10172,5023,10162,5023,10162,5042xe" filled="true" fillcolor="#000000" stroked="false">
                <v:path arrowok="t"/>
                <v:fill type="solid"/>
              </v:shape>
            </v:group>
            <v:group style="position:absolute;left:10162;top:5042;width:10;height:20" coordorigin="10162,5042" coordsize="10,20">
              <v:shape style="position:absolute;left:10162;top:5042;width:10;height:20" coordorigin="10162,5042" coordsize="10,20" path="m10162,5061l10172,5061,10172,5042,10162,5042,10162,5061xe" filled="true" fillcolor="#000000" stroked="false">
                <v:path arrowok="t"/>
                <v:fill type="solid"/>
              </v:shape>
            </v:group>
            <v:group style="position:absolute;left:10162;top:5061;width:10;height:20" coordorigin="10162,5061" coordsize="10,20">
              <v:shape style="position:absolute;left:10162;top:5061;width:10;height:20" coordorigin="10162,5061" coordsize="10,20" path="m10162,5080l10172,5080,10172,5061,10162,5061,10162,5080xe" filled="true" fillcolor="#000000" stroked="false">
                <v:path arrowok="t"/>
                <v:fill type="solid"/>
              </v:shape>
            </v:group>
            <v:group style="position:absolute;left:10162;top:5080;width:10;height:20" coordorigin="10162,5080" coordsize="10,20">
              <v:shape style="position:absolute;left:10162;top:5080;width:10;height:20" coordorigin="10162,5080" coordsize="10,20" path="m10162,5100l10172,5100,10172,5080,10162,5080,10162,5100xe" filled="true" fillcolor="#000000" stroked="false">
                <v:path arrowok="t"/>
                <v:fill type="solid"/>
              </v:shape>
            </v:group>
            <v:group style="position:absolute;left:10162;top:5100;width:10;height:20" coordorigin="10162,5100" coordsize="10,20">
              <v:shape style="position:absolute;left:10162;top:5100;width:10;height:20" coordorigin="10162,5100" coordsize="10,20" path="m10162,5119l10172,5119,10172,5100,10162,5100,10162,5119xe" filled="true" fillcolor="#000000" stroked="false">
                <v:path arrowok="t"/>
                <v:fill type="solid"/>
              </v:shape>
            </v:group>
            <v:group style="position:absolute;left:10162;top:5119;width:10;height:20" coordorigin="10162,5119" coordsize="10,20">
              <v:shape style="position:absolute;left:10162;top:5119;width:10;height:20" coordorigin="10162,5119" coordsize="10,20" path="m10162,5138l10172,5138,10172,5119,10162,5119,10162,5138xe" filled="true" fillcolor="#000000" stroked="false">
                <v:path arrowok="t"/>
                <v:fill type="solid"/>
              </v:shape>
            </v:group>
            <v:group style="position:absolute;left:10162;top:5138;width:10;height:20" coordorigin="10162,5138" coordsize="10,20">
              <v:shape style="position:absolute;left:10162;top:5138;width:10;height:20" coordorigin="10162,5138" coordsize="10,20" path="m10162,5157l10172,5157,10172,5138,10162,5138,10162,5157xe" filled="true" fillcolor="#000000" stroked="false">
                <v:path arrowok="t"/>
                <v:fill type="solid"/>
              </v:shape>
            </v:group>
            <v:group style="position:absolute;left:10162;top:5157;width:10;height:20" coordorigin="10162,5157" coordsize="10,20">
              <v:shape style="position:absolute;left:10162;top:5157;width:10;height:20" coordorigin="10162,5157" coordsize="10,20" path="m10162,5176l10172,5176,10172,5157,10162,5157,10162,5176xe" filled="true" fillcolor="#000000" stroked="false">
                <v:path arrowok="t"/>
                <v:fill type="solid"/>
              </v:shape>
            </v:group>
            <v:group style="position:absolute;left:10162;top:5176;width:10;height:20" coordorigin="10162,5176" coordsize="10,20">
              <v:shape style="position:absolute;left:10162;top:5176;width:10;height:20" coordorigin="10162,5176" coordsize="10,20" path="m10162,5196l10172,5196,10172,5176,10162,5176,10162,5196xe" filled="true" fillcolor="#000000" stroked="false">
                <v:path arrowok="t"/>
                <v:fill type="solid"/>
              </v:shape>
            </v:group>
            <v:group style="position:absolute;left:10162;top:5196;width:10;height:20" coordorigin="10162,5196" coordsize="10,20">
              <v:shape style="position:absolute;left:10162;top:5196;width:10;height:20" coordorigin="10162,5196" coordsize="10,20" path="m10162,5215l10172,5215,10172,5196,10162,5196,10162,5215xe" filled="true" fillcolor="#000000" stroked="false">
                <v:path arrowok="t"/>
                <v:fill type="solid"/>
              </v:shape>
            </v:group>
            <v:group style="position:absolute;left:10162;top:5215;width:10;height:20" coordorigin="10162,5215" coordsize="10,20">
              <v:shape style="position:absolute;left:10162;top:5215;width:10;height:20" coordorigin="10162,5215" coordsize="10,20" path="m10162,5234l10172,5234,10172,5215,10162,5215,10162,5234xe" filled="true" fillcolor="#000000" stroked="false">
                <v:path arrowok="t"/>
                <v:fill type="solid"/>
              </v:shape>
            </v:group>
            <v:group style="position:absolute;left:10162;top:5242;width:10;height:2" coordorigin="10162,5242" coordsize="10,2">
              <v:shape style="position:absolute;left:10162;top:5242;width:10;height:2" coordorigin="10162,5242" coordsize="10,0" path="m10162,5242l10172,5242e" filled="false" stroked="true" strokeweight=".779999pt" strokecolor="#000000">
                <v:path arrowok="t"/>
              </v:shape>
            </v:group>
            <v:group style="position:absolute;left:11437;top:5004;width:10;height:20" coordorigin="11437,5004" coordsize="10,20">
              <v:shape style="position:absolute;left:11437;top:5004;width:10;height:20" coordorigin="11437,5004" coordsize="10,20" path="m11437,5023l11446,5023,11446,5004,11437,5004,11437,5023xe" filled="true" fillcolor="#000000" stroked="false">
                <v:path arrowok="t"/>
                <v:fill type="solid"/>
              </v:shape>
            </v:group>
            <v:group style="position:absolute;left:11437;top:5023;width:10;height:20" coordorigin="11437,5023" coordsize="10,20">
              <v:shape style="position:absolute;left:11437;top:5023;width:10;height:20" coordorigin="11437,5023" coordsize="10,20" path="m11437,5042l11446,5042,11446,5023,11437,5023,11437,5042xe" filled="true" fillcolor="#000000" stroked="false">
                <v:path arrowok="t"/>
                <v:fill type="solid"/>
              </v:shape>
            </v:group>
            <v:group style="position:absolute;left:11437;top:5042;width:10;height:20" coordorigin="11437,5042" coordsize="10,20">
              <v:shape style="position:absolute;left:11437;top:5042;width:10;height:20" coordorigin="11437,5042" coordsize="10,20" path="m11437,5061l11446,5061,11446,5042,11437,5042,11437,5061xe" filled="true" fillcolor="#000000" stroked="false">
                <v:path arrowok="t"/>
                <v:fill type="solid"/>
              </v:shape>
            </v:group>
            <v:group style="position:absolute;left:11437;top:5061;width:10;height:20" coordorigin="11437,5061" coordsize="10,20">
              <v:shape style="position:absolute;left:11437;top:5061;width:10;height:20" coordorigin="11437,5061" coordsize="10,20" path="m11437,5080l11446,5080,11446,5061,11437,5061,11437,5080xe" filled="true" fillcolor="#000000" stroked="false">
                <v:path arrowok="t"/>
                <v:fill type="solid"/>
              </v:shape>
            </v:group>
            <v:group style="position:absolute;left:11437;top:5080;width:10;height:20" coordorigin="11437,5080" coordsize="10,20">
              <v:shape style="position:absolute;left:11437;top:5080;width:10;height:20" coordorigin="11437,5080" coordsize="10,20" path="m11437,5100l11446,5100,11446,5080,11437,5080,11437,5100xe" filled="true" fillcolor="#000000" stroked="false">
                <v:path arrowok="t"/>
                <v:fill type="solid"/>
              </v:shape>
            </v:group>
            <v:group style="position:absolute;left:11437;top:5100;width:10;height:20" coordorigin="11437,5100" coordsize="10,20">
              <v:shape style="position:absolute;left:11437;top:5100;width:10;height:20" coordorigin="11437,5100" coordsize="10,20" path="m11437,5119l11446,5119,11446,5100,11437,5100,11437,5119xe" filled="true" fillcolor="#000000" stroked="false">
                <v:path arrowok="t"/>
                <v:fill type="solid"/>
              </v:shape>
            </v:group>
            <v:group style="position:absolute;left:11437;top:5119;width:10;height:20" coordorigin="11437,5119" coordsize="10,20">
              <v:shape style="position:absolute;left:11437;top:5119;width:10;height:20" coordorigin="11437,5119" coordsize="10,20" path="m11437,5138l11446,5138,11446,5119,11437,5119,11437,5138xe" filled="true" fillcolor="#000000" stroked="false">
                <v:path arrowok="t"/>
                <v:fill type="solid"/>
              </v:shape>
            </v:group>
            <v:group style="position:absolute;left:11437;top:5138;width:10;height:20" coordorigin="11437,5138" coordsize="10,20">
              <v:shape style="position:absolute;left:11437;top:5138;width:10;height:20" coordorigin="11437,5138" coordsize="10,20" path="m11437,5157l11446,5157,11446,5138,11437,5138,11437,5157xe" filled="true" fillcolor="#000000" stroked="false">
                <v:path arrowok="t"/>
                <v:fill type="solid"/>
              </v:shape>
            </v:group>
            <v:group style="position:absolute;left:11437;top:5157;width:10;height:20" coordorigin="11437,5157" coordsize="10,20">
              <v:shape style="position:absolute;left:11437;top:5157;width:10;height:20" coordorigin="11437,5157" coordsize="10,20" path="m11437,5176l11446,5176,11446,5157,11437,5157,11437,5176xe" filled="true" fillcolor="#000000" stroked="false">
                <v:path arrowok="t"/>
                <v:fill type="solid"/>
              </v:shape>
            </v:group>
            <v:group style="position:absolute;left:11437;top:5176;width:10;height:20" coordorigin="11437,5176" coordsize="10,20">
              <v:shape style="position:absolute;left:11437;top:5176;width:10;height:20" coordorigin="11437,5176" coordsize="10,20" path="m11437,5196l11446,5196,11446,5176,11437,5176,11437,5196xe" filled="true" fillcolor="#000000" stroked="false">
                <v:path arrowok="t"/>
                <v:fill type="solid"/>
              </v:shape>
            </v:group>
            <v:group style="position:absolute;left:11437;top:5196;width:10;height:20" coordorigin="11437,5196" coordsize="10,20">
              <v:shape style="position:absolute;left:11437;top:5196;width:10;height:20" coordorigin="11437,5196" coordsize="10,20" path="m11437,5215l11446,5215,11446,5196,11437,5196,11437,5215xe" filled="true" fillcolor="#000000" stroked="false">
                <v:path arrowok="t"/>
                <v:fill type="solid"/>
              </v:shape>
            </v:group>
            <v:group style="position:absolute;left:11437;top:5215;width:10;height:20" coordorigin="11437,5215" coordsize="10,20">
              <v:shape style="position:absolute;left:11437;top:5215;width:10;height:20" coordorigin="11437,5215" coordsize="10,20" path="m11437,5234l11446,5234,11446,5215,11437,5215,11437,5234xe" filled="true" fillcolor="#000000" stroked="false">
                <v:path arrowok="t"/>
                <v:fill type="solid"/>
              </v:shape>
            </v:group>
            <v:group style="position:absolute;left:11437;top:5242;width:10;height:2" coordorigin="11437,5242" coordsize="10,2">
              <v:shape style="position:absolute;left:11437;top:5242;width:10;height:2" coordorigin="11437,5242" coordsize="10,0" path="m11437,5242l11446,5242e" filled="false" stroked="true" strokeweight=".779999pt" strokecolor="#000000">
                <v:path arrowok="t"/>
              </v:shape>
            </v:group>
            <v:group style="position:absolute;left:12720;top:5004;width:10;height:20" coordorigin="12720,5004" coordsize="10,20">
              <v:shape style="position:absolute;left:12720;top:5004;width:10;height:20" coordorigin="12720,5004" coordsize="10,20" path="m12720,5023l12729,5023,12729,5004,12720,5004,12720,5023xe" filled="true" fillcolor="#000000" stroked="false">
                <v:path arrowok="t"/>
                <v:fill type="solid"/>
              </v:shape>
            </v:group>
            <v:group style="position:absolute;left:12720;top:5023;width:10;height:20" coordorigin="12720,5023" coordsize="10,20">
              <v:shape style="position:absolute;left:12720;top:5023;width:10;height:20" coordorigin="12720,5023" coordsize="10,20" path="m12720,5042l12729,5042,12729,5023,12720,5023,12720,5042xe" filled="true" fillcolor="#000000" stroked="false">
                <v:path arrowok="t"/>
                <v:fill type="solid"/>
              </v:shape>
            </v:group>
            <v:group style="position:absolute;left:12720;top:5042;width:10;height:20" coordorigin="12720,5042" coordsize="10,20">
              <v:shape style="position:absolute;left:12720;top:5042;width:10;height:20" coordorigin="12720,5042" coordsize="10,20" path="m12720,5061l12729,5061,12729,5042,12720,5042,12720,5061xe" filled="true" fillcolor="#000000" stroked="false">
                <v:path arrowok="t"/>
                <v:fill type="solid"/>
              </v:shape>
            </v:group>
            <v:group style="position:absolute;left:12720;top:5061;width:10;height:20" coordorigin="12720,5061" coordsize="10,20">
              <v:shape style="position:absolute;left:12720;top:5061;width:10;height:20" coordorigin="12720,5061" coordsize="10,20" path="m12720,5080l12729,5080,12729,5061,12720,5061,12720,5080xe" filled="true" fillcolor="#000000" stroked="false">
                <v:path arrowok="t"/>
                <v:fill type="solid"/>
              </v:shape>
            </v:group>
            <v:group style="position:absolute;left:12720;top:5080;width:10;height:20" coordorigin="12720,5080" coordsize="10,20">
              <v:shape style="position:absolute;left:12720;top:5080;width:10;height:20" coordorigin="12720,5080" coordsize="10,20" path="m12720,5100l12729,5100,12729,5080,12720,5080,12720,5100xe" filled="true" fillcolor="#000000" stroked="false">
                <v:path arrowok="t"/>
                <v:fill type="solid"/>
              </v:shape>
            </v:group>
            <v:group style="position:absolute;left:12720;top:5100;width:10;height:20" coordorigin="12720,5100" coordsize="10,20">
              <v:shape style="position:absolute;left:12720;top:5100;width:10;height:20" coordorigin="12720,5100" coordsize="10,20" path="m12720,5119l12729,5119,12729,5100,12720,5100,12720,5119xe" filled="true" fillcolor="#000000" stroked="false">
                <v:path arrowok="t"/>
                <v:fill type="solid"/>
              </v:shape>
            </v:group>
            <v:group style="position:absolute;left:12720;top:5119;width:10;height:20" coordorigin="12720,5119" coordsize="10,20">
              <v:shape style="position:absolute;left:12720;top:5119;width:10;height:20" coordorigin="12720,5119" coordsize="10,20" path="m12720,5138l12729,5138,12729,5119,12720,5119,12720,5138xe" filled="true" fillcolor="#000000" stroked="false">
                <v:path arrowok="t"/>
                <v:fill type="solid"/>
              </v:shape>
            </v:group>
            <v:group style="position:absolute;left:12720;top:5138;width:10;height:20" coordorigin="12720,5138" coordsize="10,20">
              <v:shape style="position:absolute;left:12720;top:5138;width:10;height:20" coordorigin="12720,5138" coordsize="10,20" path="m12720,5157l12729,5157,12729,5138,12720,5138,12720,5157xe" filled="true" fillcolor="#000000" stroked="false">
                <v:path arrowok="t"/>
                <v:fill type="solid"/>
              </v:shape>
            </v:group>
            <v:group style="position:absolute;left:12720;top:5157;width:10;height:20" coordorigin="12720,5157" coordsize="10,20">
              <v:shape style="position:absolute;left:12720;top:5157;width:10;height:20" coordorigin="12720,5157" coordsize="10,20" path="m12720,5176l12729,5176,12729,5157,12720,5157,12720,5176xe" filled="true" fillcolor="#000000" stroked="false">
                <v:path arrowok="t"/>
                <v:fill type="solid"/>
              </v:shape>
            </v:group>
            <v:group style="position:absolute;left:12720;top:5176;width:10;height:20" coordorigin="12720,5176" coordsize="10,20">
              <v:shape style="position:absolute;left:12720;top:5176;width:10;height:20" coordorigin="12720,5176" coordsize="10,20" path="m12720,5196l12729,5196,12729,5176,12720,5176,12720,5196xe" filled="true" fillcolor="#000000" stroked="false">
                <v:path arrowok="t"/>
                <v:fill type="solid"/>
              </v:shape>
            </v:group>
            <v:group style="position:absolute;left:12720;top:5196;width:10;height:20" coordorigin="12720,5196" coordsize="10,20">
              <v:shape style="position:absolute;left:12720;top:5196;width:10;height:20" coordorigin="12720,5196" coordsize="10,20" path="m12720,5215l12729,5215,12729,5196,12720,5196,12720,5215xe" filled="true" fillcolor="#000000" stroked="false">
                <v:path arrowok="t"/>
                <v:fill type="solid"/>
              </v:shape>
            </v:group>
            <v:group style="position:absolute;left:12720;top:5215;width:10;height:20" coordorigin="12720,5215" coordsize="10,20">
              <v:shape style="position:absolute;left:12720;top:5215;width:10;height:20" coordorigin="12720,5215" coordsize="10,20" path="m12720,5234l12729,5234,12729,5215,12720,5215,12720,5234xe" filled="true" fillcolor="#000000" stroked="false">
                <v:path arrowok="t"/>
                <v:fill type="solid"/>
              </v:shape>
            </v:group>
            <v:group style="position:absolute;left:12720;top:5242;width:10;height:2" coordorigin="12720,5242" coordsize="10,2">
              <v:shape style="position:absolute;left:12720;top:5242;width:10;height:2" coordorigin="12720,5242" coordsize="10,0" path="m12720,5242l12729,5242e" filled="false" stroked="true" strokeweight=".779999pt" strokecolor="#000000">
                <v:path arrowok="t"/>
              </v:shape>
            </v:group>
            <v:group style="position:absolute;left:14018;top:5004;width:10;height:20" coordorigin="14018,5004" coordsize="10,20">
              <v:shape style="position:absolute;left:14018;top:5004;width:10;height:20" coordorigin="14018,5004" coordsize="10,20" path="m14018,5023l14028,5023,14028,5004,14018,5004,14018,5023xe" filled="true" fillcolor="#000000" stroked="false">
                <v:path arrowok="t"/>
                <v:fill type="solid"/>
              </v:shape>
            </v:group>
            <v:group style="position:absolute;left:14018;top:5023;width:10;height:20" coordorigin="14018,5023" coordsize="10,20">
              <v:shape style="position:absolute;left:14018;top:5023;width:10;height:20" coordorigin="14018,5023" coordsize="10,20" path="m14018,5042l14028,5042,14028,5023,14018,5023,14018,5042xe" filled="true" fillcolor="#000000" stroked="false">
                <v:path arrowok="t"/>
                <v:fill type="solid"/>
              </v:shape>
            </v:group>
            <v:group style="position:absolute;left:14018;top:5042;width:10;height:20" coordorigin="14018,5042" coordsize="10,20">
              <v:shape style="position:absolute;left:14018;top:5042;width:10;height:20" coordorigin="14018,5042" coordsize="10,20" path="m14018,5061l14028,5061,14028,5042,14018,5042,14018,5061xe" filled="true" fillcolor="#000000" stroked="false">
                <v:path arrowok="t"/>
                <v:fill type="solid"/>
              </v:shape>
            </v:group>
            <v:group style="position:absolute;left:14018;top:5061;width:10;height:20" coordorigin="14018,5061" coordsize="10,20">
              <v:shape style="position:absolute;left:14018;top:5061;width:10;height:20" coordorigin="14018,5061" coordsize="10,20" path="m14018,5080l14028,5080,14028,5061,14018,5061,14018,5080xe" filled="true" fillcolor="#000000" stroked="false">
                <v:path arrowok="t"/>
                <v:fill type="solid"/>
              </v:shape>
            </v:group>
            <v:group style="position:absolute;left:14018;top:5080;width:10;height:20" coordorigin="14018,5080" coordsize="10,20">
              <v:shape style="position:absolute;left:14018;top:5080;width:10;height:20" coordorigin="14018,5080" coordsize="10,20" path="m14018,5100l14028,5100,14028,5080,14018,5080,14018,5100xe" filled="true" fillcolor="#000000" stroked="false">
                <v:path arrowok="t"/>
                <v:fill type="solid"/>
              </v:shape>
            </v:group>
            <v:group style="position:absolute;left:14018;top:5100;width:10;height:20" coordorigin="14018,5100" coordsize="10,20">
              <v:shape style="position:absolute;left:14018;top:5100;width:10;height:20" coordorigin="14018,5100" coordsize="10,20" path="m14018,5119l14028,5119,14028,5100,14018,5100,14018,5119xe" filled="true" fillcolor="#000000" stroked="false">
                <v:path arrowok="t"/>
                <v:fill type="solid"/>
              </v:shape>
            </v:group>
            <v:group style="position:absolute;left:14018;top:5119;width:10;height:20" coordorigin="14018,5119" coordsize="10,20">
              <v:shape style="position:absolute;left:14018;top:5119;width:10;height:20" coordorigin="14018,5119" coordsize="10,20" path="m14018,5138l14028,5138,14028,5119,14018,5119,14018,5138xe" filled="true" fillcolor="#000000" stroked="false">
                <v:path arrowok="t"/>
                <v:fill type="solid"/>
              </v:shape>
            </v:group>
            <v:group style="position:absolute;left:14018;top:5138;width:10;height:20" coordorigin="14018,5138" coordsize="10,20">
              <v:shape style="position:absolute;left:14018;top:5138;width:10;height:20" coordorigin="14018,5138" coordsize="10,20" path="m14018,5157l14028,5157,14028,5138,14018,5138,14018,5157xe" filled="true" fillcolor="#000000" stroked="false">
                <v:path arrowok="t"/>
                <v:fill type="solid"/>
              </v:shape>
            </v:group>
            <v:group style="position:absolute;left:14018;top:5157;width:10;height:20" coordorigin="14018,5157" coordsize="10,20">
              <v:shape style="position:absolute;left:14018;top:5157;width:10;height:20" coordorigin="14018,5157" coordsize="10,20" path="m14018,5176l14028,5176,14028,5157,14018,5157,14018,5176xe" filled="true" fillcolor="#000000" stroked="false">
                <v:path arrowok="t"/>
                <v:fill type="solid"/>
              </v:shape>
            </v:group>
            <v:group style="position:absolute;left:14018;top:5176;width:10;height:20" coordorigin="14018,5176" coordsize="10,20">
              <v:shape style="position:absolute;left:14018;top:5176;width:10;height:20" coordorigin="14018,5176" coordsize="10,20" path="m14018,5196l14028,5196,14028,5176,14018,5176,14018,5196xe" filled="true" fillcolor="#000000" stroked="false">
                <v:path arrowok="t"/>
                <v:fill type="solid"/>
              </v:shape>
            </v:group>
            <v:group style="position:absolute;left:14018;top:5196;width:10;height:20" coordorigin="14018,5196" coordsize="10,20">
              <v:shape style="position:absolute;left:14018;top:5196;width:10;height:20" coordorigin="14018,5196" coordsize="10,20" path="m14018,5215l14028,5215,14028,5196,14018,5196,14018,5215xe" filled="true" fillcolor="#000000" stroked="false">
                <v:path arrowok="t"/>
                <v:fill type="solid"/>
              </v:shape>
            </v:group>
            <v:group style="position:absolute;left:14018;top:5215;width:10;height:20" coordorigin="14018,5215" coordsize="10,20">
              <v:shape style="position:absolute;left:14018;top:5215;width:10;height:20" coordorigin="14018,5215" coordsize="10,20" path="m14018,5234l14028,5234,14028,5215,14018,5215,14018,5234xe" filled="true" fillcolor="#000000" stroked="false">
                <v:path arrowok="t"/>
                <v:fill type="solid"/>
              </v:shape>
            </v:group>
            <v:group style="position:absolute;left:14018;top:5242;width:10;height:2" coordorigin="14018,5242" coordsize="10,2">
              <v:shape style="position:absolute;left:14018;top:5242;width:10;height:2" coordorigin="14018,5242" coordsize="10,0" path="m14018,5242l14028,5242e" filled="false" stroked="true" strokeweight=".779999pt" strokecolor="#000000">
                <v:path arrowok="t"/>
              </v:shape>
              <v:shape style="position:absolute;left:1128;top:5157;width:2022;height:102" type="#_x0000_t75" stroked="false">
                <v:imagedata r:id="rId190" o:title=""/>
              </v:shape>
              <v:shape style="position:absolute;left:3126;top:5250;width:1302;height:10" type="#_x0000_t75" stroked="false">
                <v:imagedata r:id="rId182" o:title=""/>
              </v:shape>
              <v:shape style="position:absolute;left:4424;top:5250;width:635;height:10" type="#_x0000_t75" stroked="false">
                <v:imagedata r:id="rId183" o:title=""/>
              </v:shape>
              <v:shape style="position:absolute;left:5054;top:5250;width:715;height:10" type="#_x0000_t75" stroked="false">
                <v:imagedata r:id="rId184" o:title=""/>
              </v:shape>
              <v:shape style="position:absolute;left:5764;top:5250;width:570;height:10" type="#_x0000_t75" stroked="false">
                <v:imagedata r:id="rId185" o:title=""/>
              </v:shape>
              <v:shape style="position:absolute;left:6329;top:5250;width:1490;height:10" type="#_x0000_t75" stroked="false">
                <v:imagedata r:id="rId186" o:title=""/>
              </v:shape>
              <v:shape style="position:absolute;left:7815;top:5250;width:2348;height:10" type="#_x0000_t75" stroked="false">
                <v:imagedata r:id="rId210" o:title=""/>
              </v:shape>
              <v:shape style="position:absolute;left:10158;top:5250;width:1279;height:10" type="#_x0000_t75" stroked="false">
                <v:imagedata r:id="rId188" o:title=""/>
              </v:shape>
              <v:shape style="position:absolute;left:11432;top:5250;width:3958;height:10" type="#_x0000_t75" stroked="false">
                <v:imagedata r:id="rId189" o:title=""/>
              </v:shape>
            </v:group>
            <v:group style="position:absolute;left:3131;top:5259;width:10;height:20" coordorigin="3131,5259" coordsize="10,20">
              <v:shape style="position:absolute;left:3131;top:5259;width:10;height:20" coordorigin="3131,5259" coordsize="10,20" path="m3131,5278l3141,5278,3141,5259,3131,5259,3131,5278xe" filled="true" fillcolor="#000000" stroked="false">
                <v:path arrowok="t"/>
                <v:fill type="solid"/>
              </v:shape>
            </v:group>
            <v:group style="position:absolute;left:3131;top:5278;width:10;height:20" coordorigin="3131,5278" coordsize="10,20">
              <v:shape style="position:absolute;left:3131;top:5278;width:10;height:20" coordorigin="3131,5278" coordsize="10,20" path="m3131,5298l3141,5298,3141,5278,3131,5278,3131,5298xe" filled="true" fillcolor="#000000" stroked="false">
                <v:path arrowok="t"/>
                <v:fill type="solid"/>
              </v:shape>
            </v:group>
            <v:group style="position:absolute;left:3131;top:5298;width:10;height:20" coordorigin="3131,5298" coordsize="10,20">
              <v:shape style="position:absolute;left:3131;top:5298;width:10;height:20" coordorigin="3131,5298" coordsize="10,20" path="m3131,5317l3141,5317,3141,5298,3131,5298,3131,5317xe" filled="true" fillcolor="#000000" stroked="false">
                <v:path arrowok="t"/>
                <v:fill type="solid"/>
              </v:shape>
            </v:group>
            <v:group style="position:absolute;left:3131;top:5317;width:10;height:20" coordorigin="3131,5317" coordsize="10,20">
              <v:shape style="position:absolute;left:3131;top:5317;width:10;height:20" coordorigin="3131,5317" coordsize="10,20" path="m3131,5336l3141,5336,3141,5317,3131,5317,3131,5336xe" filled="true" fillcolor="#000000" stroked="false">
                <v:path arrowok="t"/>
                <v:fill type="solid"/>
              </v:shape>
            </v:group>
            <v:group style="position:absolute;left:3131;top:5336;width:10;height:20" coordorigin="3131,5336" coordsize="10,20">
              <v:shape style="position:absolute;left:3131;top:5336;width:10;height:20" coordorigin="3131,5336" coordsize="10,20" path="m3131,5355l3141,5355,3141,5336,3131,5336,3131,5355xe" filled="true" fillcolor="#000000" stroked="false">
                <v:path arrowok="t"/>
                <v:fill type="solid"/>
              </v:shape>
            </v:group>
            <v:group style="position:absolute;left:3131;top:5355;width:10;height:20" coordorigin="3131,5355" coordsize="10,20">
              <v:shape style="position:absolute;left:3131;top:5355;width:10;height:20" coordorigin="3131,5355" coordsize="10,20" path="m3131,5374l3141,5374,3141,5355,3131,5355,3131,5374xe" filled="true" fillcolor="#000000" stroked="false">
                <v:path arrowok="t"/>
                <v:fill type="solid"/>
              </v:shape>
            </v:group>
            <v:group style="position:absolute;left:3131;top:5374;width:10;height:20" coordorigin="3131,5374" coordsize="10,20">
              <v:shape style="position:absolute;left:3131;top:5374;width:10;height:20" coordorigin="3131,5374" coordsize="10,20" path="m3131,5394l3141,5394,3141,5374,3131,5374,3131,5394xe" filled="true" fillcolor="#000000" stroked="false">
                <v:path arrowok="t"/>
                <v:fill type="solid"/>
              </v:shape>
            </v:group>
            <v:group style="position:absolute;left:3131;top:5394;width:10;height:20" coordorigin="3131,5394" coordsize="10,20">
              <v:shape style="position:absolute;left:3131;top:5394;width:10;height:20" coordorigin="3131,5394" coordsize="10,20" path="m3131,5413l3141,5413,3141,5394,3131,5394,3131,5413xe" filled="true" fillcolor="#000000" stroked="false">
                <v:path arrowok="t"/>
                <v:fill type="solid"/>
              </v:shape>
            </v:group>
            <v:group style="position:absolute;left:3131;top:5413;width:10;height:20" coordorigin="3131,5413" coordsize="10,20">
              <v:shape style="position:absolute;left:3131;top:5413;width:10;height:20" coordorigin="3131,5413" coordsize="10,20" path="m3131,5432l3141,5432,3141,5413,3131,5413,3131,5432xe" filled="true" fillcolor="#000000" stroked="false">
                <v:path arrowok="t"/>
                <v:fill type="solid"/>
              </v:shape>
            </v:group>
            <v:group style="position:absolute;left:3131;top:5432;width:10;height:20" coordorigin="3131,5432" coordsize="10,20">
              <v:shape style="position:absolute;left:3131;top:5432;width:10;height:20" coordorigin="3131,5432" coordsize="10,20" path="m3131,5451l3141,5451,3141,5432,3131,5432,3131,5451xe" filled="true" fillcolor="#000000" stroked="false">
                <v:path arrowok="t"/>
                <v:fill type="solid"/>
              </v:shape>
            </v:group>
            <v:group style="position:absolute;left:3131;top:5451;width:10;height:20" coordorigin="3131,5451" coordsize="10,20">
              <v:shape style="position:absolute;left:3131;top:5451;width:10;height:20" coordorigin="3131,5451" coordsize="10,20" path="m3131,5470l3141,5470,3141,5451,3131,5451,3131,5470xe" filled="true" fillcolor="#000000" stroked="false">
                <v:path arrowok="t"/>
                <v:fill type="solid"/>
              </v:shape>
            </v:group>
            <v:group style="position:absolute;left:3131;top:5470;width:10;height:20" coordorigin="3131,5470" coordsize="10,20">
              <v:shape style="position:absolute;left:3131;top:5470;width:10;height:20" coordorigin="3131,5470" coordsize="10,20" path="m3131,5490l3141,5490,3141,5470,3131,5470,3131,5490xe" filled="true" fillcolor="#000000" stroked="false">
                <v:path arrowok="t"/>
                <v:fill type="solid"/>
              </v:shape>
            </v:group>
            <v:group style="position:absolute;left:3131;top:5490;width:10;height:20" coordorigin="3131,5490" coordsize="10,20">
              <v:shape style="position:absolute;left:3131;top:5490;width:10;height:20" coordorigin="3131,5490" coordsize="10,20" path="m3131,5509l3141,5509,3141,5490,3131,5490,3131,5509xe" filled="true" fillcolor="#000000" stroked="false">
                <v:path arrowok="t"/>
                <v:fill type="solid"/>
              </v:shape>
            </v:group>
            <v:group style="position:absolute;left:3131;top:5509;width:10;height:20" coordorigin="3131,5509" coordsize="10,20">
              <v:shape style="position:absolute;left:3131;top:5509;width:10;height:20" coordorigin="3131,5509" coordsize="10,20" path="m3131,5528l3141,5528,3141,5509,3131,5509,3131,5528xe" filled="true" fillcolor="#000000" stroked="false">
                <v:path arrowok="t"/>
                <v:fill type="solid"/>
              </v:shape>
            </v:group>
            <v:group style="position:absolute;left:3131;top:5528;width:10;height:20" coordorigin="3131,5528" coordsize="10,20">
              <v:shape style="position:absolute;left:3131;top:5528;width:10;height:20" coordorigin="3131,5528" coordsize="10,20" path="m3131,5547l3141,5547,3141,5528,3131,5528,3131,5547xe" filled="true" fillcolor="#000000" stroked="false">
                <v:path arrowok="t"/>
                <v:fill type="solid"/>
              </v:shape>
            </v:group>
            <v:group style="position:absolute;left:3131;top:5547;width:10;height:20" coordorigin="3131,5547" coordsize="10,20">
              <v:shape style="position:absolute;left:3131;top:5547;width:10;height:20" coordorigin="3131,5547" coordsize="10,20" path="m3131,5566l3141,5566,3141,5547,3131,5547,3131,5566xe" filled="true" fillcolor="#000000" stroked="false">
                <v:path arrowok="t"/>
                <v:fill type="solid"/>
              </v:shape>
            </v:group>
            <v:group style="position:absolute;left:3131;top:5566;width:10;height:20" coordorigin="3131,5566" coordsize="10,20">
              <v:shape style="position:absolute;left:3131;top:5566;width:10;height:20" coordorigin="3131,5566" coordsize="10,20" path="m3131,5586l3141,5586,3141,5566,3131,5566,3131,5586xe" filled="true" fillcolor="#000000" stroked="false">
                <v:path arrowok="t"/>
                <v:fill type="solid"/>
              </v:shape>
            </v:group>
            <v:group style="position:absolute;left:3131;top:5586;width:10;height:20" coordorigin="3131,5586" coordsize="10,20">
              <v:shape style="position:absolute;left:3131;top:5586;width:10;height:20" coordorigin="3131,5586" coordsize="10,20" path="m3131,5605l3141,5605,3141,5586,3131,5586,3131,5605xe" filled="true" fillcolor="#000000" stroked="false">
                <v:path arrowok="t"/>
                <v:fill type="solid"/>
              </v:shape>
            </v:group>
            <v:group style="position:absolute;left:3131;top:5605;width:10;height:20" coordorigin="3131,5605" coordsize="10,20">
              <v:shape style="position:absolute;left:3131;top:5605;width:10;height:20" coordorigin="3131,5605" coordsize="10,20" path="m3131,5624l3141,5624,3141,5605,3131,5605,3131,5624xe" filled="true" fillcolor="#000000" stroked="false">
                <v:path arrowok="t"/>
                <v:fill type="solid"/>
              </v:shape>
            </v:group>
            <v:group style="position:absolute;left:3131;top:5628;width:10;height:2" coordorigin="3131,5628" coordsize="10,2">
              <v:shape style="position:absolute;left:3131;top:5628;width:10;height:2" coordorigin="3131,5628" coordsize="10,0" path="m3131,5628l3141,5628e" filled="false" stroked="true" strokeweight=".419983pt" strokecolor="#000000">
                <v:path arrowok="t"/>
              </v:shape>
            </v:group>
            <v:group style="position:absolute;left:4428;top:5259;width:10;height:20" coordorigin="4428,5259" coordsize="10,20">
              <v:shape style="position:absolute;left:4428;top:5259;width:10;height:20" coordorigin="4428,5259" coordsize="10,20" path="m4428,5278l4438,5278,4438,5259,4428,5259,4428,5278xe" filled="true" fillcolor="#000000" stroked="false">
                <v:path arrowok="t"/>
                <v:fill type="solid"/>
              </v:shape>
            </v:group>
            <v:group style="position:absolute;left:4428;top:5278;width:10;height:20" coordorigin="4428,5278" coordsize="10,20">
              <v:shape style="position:absolute;left:4428;top:5278;width:10;height:20" coordorigin="4428,5278" coordsize="10,20" path="m4428,5298l4438,5298,4438,5278,4428,5278,4428,5298xe" filled="true" fillcolor="#000000" stroked="false">
                <v:path arrowok="t"/>
                <v:fill type="solid"/>
              </v:shape>
            </v:group>
            <v:group style="position:absolute;left:4428;top:5298;width:10;height:20" coordorigin="4428,5298" coordsize="10,20">
              <v:shape style="position:absolute;left:4428;top:5298;width:10;height:20" coordorigin="4428,5298" coordsize="10,20" path="m4428,5317l4438,5317,4438,5298,4428,5298,4428,5317xe" filled="true" fillcolor="#000000" stroked="false">
                <v:path arrowok="t"/>
                <v:fill type="solid"/>
              </v:shape>
            </v:group>
            <v:group style="position:absolute;left:4428;top:5317;width:10;height:20" coordorigin="4428,5317" coordsize="10,20">
              <v:shape style="position:absolute;left:4428;top:5317;width:10;height:20" coordorigin="4428,5317" coordsize="10,20" path="m4428,5336l4438,5336,4438,5317,4428,5317,4428,5336xe" filled="true" fillcolor="#000000" stroked="false">
                <v:path arrowok="t"/>
                <v:fill type="solid"/>
              </v:shape>
            </v:group>
            <v:group style="position:absolute;left:4428;top:5336;width:10;height:20" coordorigin="4428,5336" coordsize="10,20">
              <v:shape style="position:absolute;left:4428;top:5336;width:10;height:20" coordorigin="4428,5336" coordsize="10,20" path="m4428,5355l4438,5355,4438,5336,4428,5336,4428,5355xe" filled="true" fillcolor="#000000" stroked="false">
                <v:path arrowok="t"/>
                <v:fill type="solid"/>
              </v:shape>
            </v:group>
            <v:group style="position:absolute;left:4428;top:5355;width:10;height:20" coordorigin="4428,5355" coordsize="10,20">
              <v:shape style="position:absolute;left:4428;top:5355;width:10;height:20" coordorigin="4428,5355" coordsize="10,20" path="m4428,5374l4438,5374,4438,5355,4428,5355,4428,5374xe" filled="true" fillcolor="#000000" stroked="false">
                <v:path arrowok="t"/>
                <v:fill type="solid"/>
              </v:shape>
            </v:group>
            <v:group style="position:absolute;left:4428;top:5374;width:10;height:20" coordorigin="4428,5374" coordsize="10,20">
              <v:shape style="position:absolute;left:4428;top:5374;width:10;height:20" coordorigin="4428,5374" coordsize="10,20" path="m4428,5394l4438,5394,4438,5374,4428,5374,4428,5394xe" filled="true" fillcolor="#000000" stroked="false">
                <v:path arrowok="t"/>
                <v:fill type="solid"/>
              </v:shape>
            </v:group>
            <v:group style="position:absolute;left:4428;top:5394;width:10;height:20" coordorigin="4428,5394" coordsize="10,20">
              <v:shape style="position:absolute;left:4428;top:5394;width:10;height:20" coordorigin="4428,5394" coordsize="10,20" path="m4428,5413l4438,5413,4438,5394,4428,5394,4428,5413xe" filled="true" fillcolor="#000000" stroked="false">
                <v:path arrowok="t"/>
                <v:fill type="solid"/>
              </v:shape>
            </v:group>
            <v:group style="position:absolute;left:4428;top:5413;width:10;height:20" coordorigin="4428,5413" coordsize="10,20">
              <v:shape style="position:absolute;left:4428;top:5413;width:10;height:20" coordorigin="4428,5413" coordsize="10,20" path="m4428,5432l4438,5432,4438,5413,4428,5413,4428,5432xe" filled="true" fillcolor="#000000" stroked="false">
                <v:path arrowok="t"/>
                <v:fill type="solid"/>
              </v:shape>
            </v:group>
            <v:group style="position:absolute;left:4428;top:5432;width:10;height:20" coordorigin="4428,5432" coordsize="10,20">
              <v:shape style="position:absolute;left:4428;top:5432;width:10;height:20" coordorigin="4428,5432" coordsize="10,20" path="m4428,5451l4438,5451,4438,5432,4428,5432,4428,5451xe" filled="true" fillcolor="#000000" stroked="false">
                <v:path arrowok="t"/>
                <v:fill type="solid"/>
              </v:shape>
            </v:group>
            <v:group style="position:absolute;left:4428;top:5451;width:10;height:20" coordorigin="4428,5451" coordsize="10,20">
              <v:shape style="position:absolute;left:4428;top:5451;width:10;height:20" coordorigin="4428,5451" coordsize="10,20" path="m4428,5470l4438,5470,4438,5451,4428,5451,4428,5470xe" filled="true" fillcolor="#000000" stroked="false">
                <v:path arrowok="t"/>
                <v:fill type="solid"/>
              </v:shape>
            </v:group>
            <v:group style="position:absolute;left:4428;top:5470;width:10;height:20" coordorigin="4428,5470" coordsize="10,20">
              <v:shape style="position:absolute;left:4428;top:5470;width:10;height:20" coordorigin="4428,5470" coordsize="10,20" path="m4428,5490l4438,5490,4438,5470,4428,5470,4428,5490xe" filled="true" fillcolor="#000000" stroked="false">
                <v:path arrowok="t"/>
                <v:fill type="solid"/>
              </v:shape>
            </v:group>
            <v:group style="position:absolute;left:4428;top:5490;width:10;height:20" coordorigin="4428,5490" coordsize="10,20">
              <v:shape style="position:absolute;left:4428;top:5490;width:10;height:20" coordorigin="4428,5490" coordsize="10,20" path="m4428,5509l4438,5509,4438,5490,4428,5490,4428,5509xe" filled="true" fillcolor="#000000" stroked="false">
                <v:path arrowok="t"/>
                <v:fill type="solid"/>
              </v:shape>
            </v:group>
            <v:group style="position:absolute;left:4428;top:5509;width:10;height:20" coordorigin="4428,5509" coordsize="10,20">
              <v:shape style="position:absolute;left:4428;top:5509;width:10;height:20" coordorigin="4428,5509" coordsize="10,20" path="m4428,5528l4438,5528,4438,5509,4428,5509,4428,5528xe" filled="true" fillcolor="#000000" stroked="false">
                <v:path arrowok="t"/>
                <v:fill type="solid"/>
              </v:shape>
            </v:group>
            <v:group style="position:absolute;left:4428;top:5528;width:10;height:20" coordorigin="4428,5528" coordsize="10,20">
              <v:shape style="position:absolute;left:4428;top:5528;width:10;height:20" coordorigin="4428,5528" coordsize="10,20" path="m4428,5547l4438,5547,4438,5528,4428,5528,4428,5547xe" filled="true" fillcolor="#000000" stroked="false">
                <v:path arrowok="t"/>
                <v:fill type="solid"/>
              </v:shape>
            </v:group>
            <v:group style="position:absolute;left:4428;top:5547;width:10;height:20" coordorigin="4428,5547" coordsize="10,20">
              <v:shape style="position:absolute;left:4428;top:5547;width:10;height:20" coordorigin="4428,5547" coordsize="10,20" path="m4428,5566l4438,5566,4438,5547,4428,5547,4428,5566xe" filled="true" fillcolor="#000000" stroked="false">
                <v:path arrowok="t"/>
                <v:fill type="solid"/>
              </v:shape>
            </v:group>
            <v:group style="position:absolute;left:4428;top:5566;width:10;height:20" coordorigin="4428,5566" coordsize="10,20">
              <v:shape style="position:absolute;left:4428;top:5566;width:10;height:20" coordorigin="4428,5566" coordsize="10,20" path="m4428,5586l4438,5586,4438,5566,4428,5566,4428,5586xe" filled="true" fillcolor="#000000" stroked="false">
                <v:path arrowok="t"/>
                <v:fill type="solid"/>
              </v:shape>
            </v:group>
            <v:group style="position:absolute;left:4428;top:5586;width:10;height:20" coordorigin="4428,5586" coordsize="10,20">
              <v:shape style="position:absolute;left:4428;top:5586;width:10;height:20" coordorigin="4428,5586" coordsize="10,20" path="m4428,5605l4438,5605,4438,5586,4428,5586,4428,5605xe" filled="true" fillcolor="#000000" stroked="false">
                <v:path arrowok="t"/>
                <v:fill type="solid"/>
              </v:shape>
            </v:group>
            <v:group style="position:absolute;left:4428;top:5605;width:10;height:20" coordorigin="4428,5605" coordsize="10,20">
              <v:shape style="position:absolute;left:4428;top:5605;width:10;height:20" coordorigin="4428,5605" coordsize="10,20" path="m4428,5624l4438,5624,4438,5605,4428,5605,4428,5624xe" filled="true" fillcolor="#000000" stroked="false">
                <v:path arrowok="t"/>
                <v:fill type="solid"/>
              </v:shape>
            </v:group>
            <v:group style="position:absolute;left:4428;top:5628;width:10;height:2" coordorigin="4428,5628" coordsize="10,2">
              <v:shape style="position:absolute;left:4428;top:5628;width:10;height:2" coordorigin="4428,5628" coordsize="10,0" path="m4428,5628l4438,5628e" filled="false" stroked="true" strokeweight=".419983pt" strokecolor="#000000">
                <v:path arrowok="t"/>
              </v:shape>
            </v:group>
            <v:group style="position:absolute;left:5058;top:5259;width:10;height:20" coordorigin="5058,5259" coordsize="10,20">
              <v:shape style="position:absolute;left:5058;top:5259;width:10;height:20" coordorigin="5058,5259" coordsize="10,20" path="m5058,5278l5068,5278,5068,5259,5058,5259,5058,5278xe" filled="true" fillcolor="#000000" stroked="false">
                <v:path arrowok="t"/>
                <v:fill type="solid"/>
              </v:shape>
            </v:group>
            <v:group style="position:absolute;left:5058;top:5278;width:10;height:20" coordorigin="5058,5278" coordsize="10,20">
              <v:shape style="position:absolute;left:5058;top:5278;width:10;height:20" coordorigin="5058,5278" coordsize="10,20" path="m5058,5298l5068,5298,5068,5278,5058,5278,5058,5298xe" filled="true" fillcolor="#000000" stroked="false">
                <v:path arrowok="t"/>
                <v:fill type="solid"/>
              </v:shape>
            </v:group>
            <v:group style="position:absolute;left:5058;top:5298;width:10;height:20" coordorigin="5058,5298" coordsize="10,20">
              <v:shape style="position:absolute;left:5058;top:5298;width:10;height:20" coordorigin="5058,5298" coordsize="10,20" path="m5058,5317l5068,5317,5068,5298,5058,5298,5058,5317xe" filled="true" fillcolor="#000000" stroked="false">
                <v:path arrowok="t"/>
                <v:fill type="solid"/>
              </v:shape>
            </v:group>
            <v:group style="position:absolute;left:5058;top:5317;width:10;height:20" coordorigin="5058,5317" coordsize="10,20">
              <v:shape style="position:absolute;left:5058;top:5317;width:10;height:20" coordorigin="5058,5317" coordsize="10,20" path="m5058,5336l5068,5336,5068,5317,5058,5317,5058,5336xe" filled="true" fillcolor="#000000" stroked="false">
                <v:path arrowok="t"/>
                <v:fill type="solid"/>
              </v:shape>
            </v:group>
            <v:group style="position:absolute;left:5058;top:5336;width:10;height:20" coordorigin="5058,5336" coordsize="10,20">
              <v:shape style="position:absolute;left:5058;top:5336;width:10;height:20" coordorigin="5058,5336" coordsize="10,20" path="m5058,5355l5068,5355,5068,5336,5058,5336,5058,5355xe" filled="true" fillcolor="#000000" stroked="false">
                <v:path arrowok="t"/>
                <v:fill type="solid"/>
              </v:shape>
            </v:group>
            <v:group style="position:absolute;left:5058;top:5355;width:10;height:20" coordorigin="5058,5355" coordsize="10,20">
              <v:shape style="position:absolute;left:5058;top:5355;width:10;height:20" coordorigin="5058,5355" coordsize="10,20" path="m5058,5374l5068,5374,5068,5355,5058,5355,5058,5374xe" filled="true" fillcolor="#000000" stroked="false">
                <v:path arrowok="t"/>
                <v:fill type="solid"/>
              </v:shape>
            </v:group>
            <v:group style="position:absolute;left:5058;top:5374;width:10;height:20" coordorigin="5058,5374" coordsize="10,20">
              <v:shape style="position:absolute;left:5058;top:5374;width:10;height:20" coordorigin="5058,5374" coordsize="10,20" path="m5058,5394l5068,5394,5068,5374,5058,5374,5058,5394xe" filled="true" fillcolor="#000000" stroked="false">
                <v:path arrowok="t"/>
                <v:fill type="solid"/>
              </v:shape>
            </v:group>
            <v:group style="position:absolute;left:5058;top:5394;width:10;height:20" coordorigin="5058,5394" coordsize="10,20">
              <v:shape style="position:absolute;left:5058;top:5394;width:10;height:20" coordorigin="5058,5394" coordsize="10,20" path="m5058,5413l5068,5413,5068,5394,5058,5394,5058,5413xe" filled="true" fillcolor="#000000" stroked="false">
                <v:path arrowok="t"/>
                <v:fill type="solid"/>
              </v:shape>
            </v:group>
            <v:group style="position:absolute;left:5058;top:5413;width:10;height:20" coordorigin="5058,5413" coordsize="10,20">
              <v:shape style="position:absolute;left:5058;top:5413;width:10;height:20" coordorigin="5058,5413" coordsize="10,20" path="m5058,5432l5068,5432,5068,5413,5058,5413,5058,5432xe" filled="true" fillcolor="#000000" stroked="false">
                <v:path arrowok="t"/>
                <v:fill type="solid"/>
              </v:shape>
            </v:group>
            <v:group style="position:absolute;left:5058;top:5432;width:10;height:20" coordorigin="5058,5432" coordsize="10,20">
              <v:shape style="position:absolute;left:5058;top:5432;width:10;height:20" coordorigin="5058,5432" coordsize="10,20" path="m5058,5451l5068,5451,5068,5432,5058,5432,5058,5451xe" filled="true" fillcolor="#000000" stroked="false">
                <v:path arrowok="t"/>
                <v:fill type="solid"/>
              </v:shape>
            </v:group>
            <v:group style="position:absolute;left:5058;top:5451;width:10;height:20" coordorigin="5058,5451" coordsize="10,20">
              <v:shape style="position:absolute;left:5058;top:5451;width:10;height:20" coordorigin="5058,5451" coordsize="10,20" path="m5058,5470l5068,5470,5068,5451,5058,5451,5058,5470xe" filled="true" fillcolor="#000000" stroked="false">
                <v:path arrowok="t"/>
                <v:fill type="solid"/>
              </v:shape>
            </v:group>
            <v:group style="position:absolute;left:5058;top:5470;width:10;height:20" coordorigin="5058,5470" coordsize="10,20">
              <v:shape style="position:absolute;left:5058;top:5470;width:10;height:20" coordorigin="5058,5470" coordsize="10,20" path="m5058,5490l5068,5490,5068,5470,5058,5470,5058,5490xe" filled="true" fillcolor="#000000" stroked="false">
                <v:path arrowok="t"/>
                <v:fill type="solid"/>
              </v:shape>
            </v:group>
            <v:group style="position:absolute;left:5058;top:5490;width:10;height:20" coordorigin="5058,5490" coordsize="10,20">
              <v:shape style="position:absolute;left:5058;top:5490;width:10;height:20" coordorigin="5058,5490" coordsize="10,20" path="m5058,5509l5068,5509,5068,5490,5058,5490,5058,5509xe" filled="true" fillcolor="#000000" stroked="false">
                <v:path arrowok="t"/>
                <v:fill type="solid"/>
              </v:shape>
            </v:group>
            <v:group style="position:absolute;left:5058;top:5509;width:10;height:20" coordorigin="5058,5509" coordsize="10,20">
              <v:shape style="position:absolute;left:5058;top:5509;width:10;height:20" coordorigin="5058,5509" coordsize="10,20" path="m5058,5528l5068,5528,5068,5509,5058,5509,5058,5528xe" filled="true" fillcolor="#000000" stroked="false">
                <v:path arrowok="t"/>
                <v:fill type="solid"/>
              </v:shape>
            </v:group>
            <v:group style="position:absolute;left:5058;top:5528;width:10;height:20" coordorigin="5058,5528" coordsize="10,20">
              <v:shape style="position:absolute;left:5058;top:5528;width:10;height:20" coordorigin="5058,5528" coordsize="10,20" path="m5058,5547l5068,5547,5068,5528,5058,5528,5058,5547xe" filled="true" fillcolor="#000000" stroked="false">
                <v:path arrowok="t"/>
                <v:fill type="solid"/>
              </v:shape>
            </v:group>
            <v:group style="position:absolute;left:5058;top:5547;width:10;height:20" coordorigin="5058,5547" coordsize="10,20">
              <v:shape style="position:absolute;left:5058;top:5547;width:10;height:20" coordorigin="5058,5547" coordsize="10,20" path="m5058,5566l5068,5566,5068,5547,5058,5547,5058,5566xe" filled="true" fillcolor="#000000" stroked="false">
                <v:path arrowok="t"/>
                <v:fill type="solid"/>
              </v:shape>
            </v:group>
            <v:group style="position:absolute;left:5058;top:5566;width:10;height:20" coordorigin="5058,5566" coordsize="10,20">
              <v:shape style="position:absolute;left:5058;top:5566;width:10;height:20" coordorigin="5058,5566" coordsize="10,20" path="m5058,5586l5068,5586,5068,5566,5058,5566,5058,5586xe" filled="true" fillcolor="#000000" stroked="false">
                <v:path arrowok="t"/>
                <v:fill type="solid"/>
              </v:shape>
            </v:group>
            <v:group style="position:absolute;left:5058;top:5586;width:10;height:20" coordorigin="5058,5586" coordsize="10,20">
              <v:shape style="position:absolute;left:5058;top:5586;width:10;height:20" coordorigin="5058,5586" coordsize="10,20" path="m5058,5605l5068,5605,5068,5586,5058,5586,5058,5605xe" filled="true" fillcolor="#000000" stroked="false">
                <v:path arrowok="t"/>
                <v:fill type="solid"/>
              </v:shape>
            </v:group>
            <v:group style="position:absolute;left:5058;top:5605;width:10;height:20" coordorigin="5058,5605" coordsize="10,20">
              <v:shape style="position:absolute;left:5058;top:5605;width:10;height:20" coordorigin="5058,5605" coordsize="10,20" path="m5058,5624l5068,5624,5068,5605,5058,5605,5058,5624xe" filled="true" fillcolor="#000000" stroked="false">
                <v:path arrowok="t"/>
                <v:fill type="solid"/>
              </v:shape>
            </v:group>
            <v:group style="position:absolute;left:5058;top:5628;width:10;height:2" coordorigin="5058,5628" coordsize="10,2">
              <v:shape style="position:absolute;left:5058;top:5628;width:10;height:2" coordorigin="5058,5628" coordsize="10,0" path="m5058,5628l5068,5628e" filled="false" stroked="true" strokeweight=".419983pt" strokecolor="#000000">
                <v:path arrowok="t"/>
              </v:shape>
            </v:group>
            <v:group style="position:absolute;left:5769;top:5259;width:10;height:20" coordorigin="5769,5259" coordsize="10,20">
              <v:shape style="position:absolute;left:5769;top:5259;width:10;height:20" coordorigin="5769,5259" coordsize="10,20" path="m5769,5278l5778,5278,5778,5259,5769,5259,5769,5278xe" filled="true" fillcolor="#000000" stroked="false">
                <v:path arrowok="t"/>
                <v:fill type="solid"/>
              </v:shape>
            </v:group>
            <v:group style="position:absolute;left:5769;top:5278;width:10;height:20" coordorigin="5769,5278" coordsize="10,20">
              <v:shape style="position:absolute;left:5769;top:5278;width:10;height:20" coordorigin="5769,5278" coordsize="10,20" path="m5769,5298l5778,5298,5778,5278,5769,5278,5769,5298xe" filled="true" fillcolor="#000000" stroked="false">
                <v:path arrowok="t"/>
                <v:fill type="solid"/>
              </v:shape>
            </v:group>
            <v:group style="position:absolute;left:5769;top:5298;width:10;height:20" coordorigin="5769,5298" coordsize="10,20">
              <v:shape style="position:absolute;left:5769;top:5298;width:10;height:20" coordorigin="5769,5298" coordsize="10,20" path="m5769,5317l5778,5317,5778,5298,5769,5298,5769,5317xe" filled="true" fillcolor="#000000" stroked="false">
                <v:path arrowok="t"/>
                <v:fill type="solid"/>
              </v:shape>
            </v:group>
            <v:group style="position:absolute;left:5769;top:5317;width:10;height:20" coordorigin="5769,5317" coordsize="10,20">
              <v:shape style="position:absolute;left:5769;top:5317;width:10;height:20" coordorigin="5769,5317" coordsize="10,20" path="m5769,5336l5778,5336,5778,5317,5769,5317,5769,5336xe" filled="true" fillcolor="#000000" stroked="false">
                <v:path arrowok="t"/>
                <v:fill type="solid"/>
              </v:shape>
            </v:group>
            <v:group style="position:absolute;left:5769;top:5336;width:10;height:20" coordorigin="5769,5336" coordsize="10,20">
              <v:shape style="position:absolute;left:5769;top:5336;width:10;height:20" coordorigin="5769,5336" coordsize="10,20" path="m5769,5355l5778,5355,5778,5336,5769,5336,5769,5355xe" filled="true" fillcolor="#000000" stroked="false">
                <v:path arrowok="t"/>
                <v:fill type="solid"/>
              </v:shape>
            </v:group>
            <v:group style="position:absolute;left:5769;top:5355;width:10;height:20" coordorigin="5769,5355" coordsize="10,20">
              <v:shape style="position:absolute;left:5769;top:5355;width:10;height:20" coordorigin="5769,5355" coordsize="10,20" path="m5769,5374l5778,5374,5778,5355,5769,5355,5769,5374xe" filled="true" fillcolor="#000000" stroked="false">
                <v:path arrowok="t"/>
                <v:fill type="solid"/>
              </v:shape>
            </v:group>
            <v:group style="position:absolute;left:5769;top:5374;width:10;height:20" coordorigin="5769,5374" coordsize="10,20">
              <v:shape style="position:absolute;left:5769;top:5374;width:10;height:20" coordorigin="5769,5374" coordsize="10,20" path="m5769,5394l5778,5394,5778,5374,5769,5374,5769,5394xe" filled="true" fillcolor="#000000" stroked="false">
                <v:path arrowok="t"/>
                <v:fill type="solid"/>
              </v:shape>
            </v:group>
            <v:group style="position:absolute;left:5769;top:5394;width:10;height:20" coordorigin="5769,5394" coordsize="10,20">
              <v:shape style="position:absolute;left:5769;top:5394;width:10;height:20" coordorigin="5769,5394" coordsize="10,20" path="m5769,5413l5778,5413,5778,5394,5769,5394,5769,5413xe" filled="true" fillcolor="#000000" stroked="false">
                <v:path arrowok="t"/>
                <v:fill type="solid"/>
              </v:shape>
            </v:group>
            <v:group style="position:absolute;left:5769;top:5413;width:10;height:20" coordorigin="5769,5413" coordsize="10,20">
              <v:shape style="position:absolute;left:5769;top:5413;width:10;height:20" coordorigin="5769,5413" coordsize="10,20" path="m5769,5432l5778,5432,5778,5413,5769,5413,5769,5432xe" filled="true" fillcolor="#000000" stroked="false">
                <v:path arrowok="t"/>
                <v:fill type="solid"/>
              </v:shape>
            </v:group>
            <v:group style="position:absolute;left:5769;top:5432;width:10;height:20" coordorigin="5769,5432" coordsize="10,20">
              <v:shape style="position:absolute;left:5769;top:5432;width:10;height:20" coordorigin="5769,5432" coordsize="10,20" path="m5769,5451l5778,5451,5778,5432,5769,5432,5769,5451xe" filled="true" fillcolor="#000000" stroked="false">
                <v:path arrowok="t"/>
                <v:fill type="solid"/>
              </v:shape>
            </v:group>
            <v:group style="position:absolute;left:5769;top:5451;width:10;height:20" coordorigin="5769,5451" coordsize="10,20">
              <v:shape style="position:absolute;left:5769;top:5451;width:10;height:20" coordorigin="5769,5451" coordsize="10,20" path="m5769,5470l5778,5470,5778,5451,5769,5451,5769,5470xe" filled="true" fillcolor="#000000" stroked="false">
                <v:path arrowok="t"/>
                <v:fill type="solid"/>
              </v:shape>
            </v:group>
            <v:group style="position:absolute;left:5769;top:5470;width:10;height:20" coordorigin="5769,5470" coordsize="10,20">
              <v:shape style="position:absolute;left:5769;top:5470;width:10;height:20" coordorigin="5769,5470" coordsize="10,20" path="m5769,5490l5778,5490,5778,5470,5769,5470,5769,5490xe" filled="true" fillcolor="#000000" stroked="false">
                <v:path arrowok="t"/>
                <v:fill type="solid"/>
              </v:shape>
            </v:group>
            <v:group style="position:absolute;left:5769;top:5490;width:10;height:20" coordorigin="5769,5490" coordsize="10,20">
              <v:shape style="position:absolute;left:5769;top:5490;width:10;height:20" coordorigin="5769,5490" coordsize="10,20" path="m5769,5509l5778,5509,5778,5490,5769,5490,5769,5509xe" filled="true" fillcolor="#000000" stroked="false">
                <v:path arrowok="t"/>
                <v:fill type="solid"/>
              </v:shape>
            </v:group>
            <v:group style="position:absolute;left:5769;top:5509;width:10;height:20" coordorigin="5769,5509" coordsize="10,20">
              <v:shape style="position:absolute;left:5769;top:5509;width:10;height:20" coordorigin="5769,5509" coordsize="10,20" path="m5769,5528l5778,5528,5778,5509,5769,5509,5769,5528xe" filled="true" fillcolor="#000000" stroked="false">
                <v:path arrowok="t"/>
                <v:fill type="solid"/>
              </v:shape>
            </v:group>
            <v:group style="position:absolute;left:5769;top:5528;width:10;height:20" coordorigin="5769,5528" coordsize="10,20">
              <v:shape style="position:absolute;left:5769;top:5528;width:10;height:20" coordorigin="5769,5528" coordsize="10,20" path="m5769,5547l5778,5547,5778,5528,5769,5528,5769,5547xe" filled="true" fillcolor="#000000" stroked="false">
                <v:path arrowok="t"/>
                <v:fill type="solid"/>
              </v:shape>
            </v:group>
            <v:group style="position:absolute;left:5769;top:5547;width:10;height:20" coordorigin="5769,5547" coordsize="10,20">
              <v:shape style="position:absolute;left:5769;top:5547;width:10;height:20" coordorigin="5769,5547" coordsize="10,20" path="m5769,5566l5778,5566,5778,5547,5769,5547,5769,5566xe" filled="true" fillcolor="#000000" stroked="false">
                <v:path arrowok="t"/>
                <v:fill type="solid"/>
              </v:shape>
            </v:group>
            <v:group style="position:absolute;left:5769;top:5566;width:10;height:20" coordorigin="5769,5566" coordsize="10,20">
              <v:shape style="position:absolute;left:5769;top:5566;width:10;height:20" coordorigin="5769,5566" coordsize="10,20" path="m5769,5586l5778,5586,5778,5566,5769,5566,5769,5586xe" filled="true" fillcolor="#000000" stroked="false">
                <v:path arrowok="t"/>
                <v:fill type="solid"/>
              </v:shape>
            </v:group>
            <v:group style="position:absolute;left:5769;top:5586;width:10;height:20" coordorigin="5769,5586" coordsize="10,20">
              <v:shape style="position:absolute;left:5769;top:5586;width:10;height:20" coordorigin="5769,5586" coordsize="10,20" path="m5769,5605l5778,5605,5778,5586,5769,5586,5769,5605xe" filled="true" fillcolor="#000000" stroked="false">
                <v:path arrowok="t"/>
                <v:fill type="solid"/>
              </v:shape>
            </v:group>
            <v:group style="position:absolute;left:5769;top:5605;width:10;height:20" coordorigin="5769,5605" coordsize="10,20">
              <v:shape style="position:absolute;left:5769;top:5605;width:10;height:20" coordorigin="5769,5605" coordsize="10,20" path="m5769,5624l5778,5624,5778,5605,5769,5605,5769,5624xe" filled="true" fillcolor="#000000" stroked="false">
                <v:path arrowok="t"/>
                <v:fill type="solid"/>
              </v:shape>
            </v:group>
            <v:group style="position:absolute;left:5769;top:5628;width:10;height:2" coordorigin="5769,5628" coordsize="10,2">
              <v:shape style="position:absolute;left:5769;top:5628;width:10;height:2" coordorigin="5769,5628" coordsize="10,0" path="m5769,5628l5778,5628e" filled="false" stroked="true" strokeweight=".419983pt" strokecolor="#000000">
                <v:path arrowok="t"/>
              </v:shape>
            </v:group>
            <v:group style="position:absolute;left:6334;top:5259;width:10;height:20" coordorigin="6334,5259" coordsize="10,20">
              <v:shape style="position:absolute;left:6334;top:5259;width:10;height:20" coordorigin="6334,5259" coordsize="10,20" path="m6334,5278l6344,5278,6344,5259,6334,5259,6334,5278xe" filled="true" fillcolor="#000000" stroked="false">
                <v:path arrowok="t"/>
                <v:fill type="solid"/>
              </v:shape>
            </v:group>
            <v:group style="position:absolute;left:6334;top:5278;width:10;height:20" coordorigin="6334,5278" coordsize="10,20">
              <v:shape style="position:absolute;left:6334;top:5278;width:10;height:20" coordorigin="6334,5278" coordsize="10,20" path="m6334,5298l6344,5298,6344,5278,6334,5278,6334,5298xe" filled="true" fillcolor="#000000" stroked="false">
                <v:path arrowok="t"/>
                <v:fill type="solid"/>
              </v:shape>
            </v:group>
            <v:group style="position:absolute;left:6334;top:5298;width:10;height:20" coordorigin="6334,5298" coordsize="10,20">
              <v:shape style="position:absolute;left:6334;top:5298;width:10;height:20" coordorigin="6334,5298" coordsize="10,20" path="m6334,5317l6344,5317,6344,5298,6334,5298,6334,5317xe" filled="true" fillcolor="#000000" stroked="false">
                <v:path arrowok="t"/>
                <v:fill type="solid"/>
              </v:shape>
            </v:group>
            <v:group style="position:absolute;left:6334;top:5317;width:10;height:20" coordorigin="6334,5317" coordsize="10,20">
              <v:shape style="position:absolute;left:6334;top:5317;width:10;height:20" coordorigin="6334,5317" coordsize="10,20" path="m6334,5336l6344,5336,6344,5317,6334,5317,6334,5336xe" filled="true" fillcolor="#000000" stroked="false">
                <v:path arrowok="t"/>
                <v:fill type="solid"/>
              </v:shape>
            </v:group>
            <v:group style="position:absolute;left:6334;top:5336;width:10;height:20" coordorigin="6334,5336" coordsize="10,20">
              <v:shape style="position:absolute;left:6334;top:5336;width:10;height:20" coordorigin="6334,5336" coordsize="10,20" path="m6334,5355l6344,5355,6344,5336,6334,5336,6334,5355xe" filled="true" fillcolor="#000000" stroked="false">
                <v:path arrowok="t"/>
                <v:fill type="solid"/>
              </v:shape>
            </v:group>
            <v:group style="position:absolute;left:6334;top:5355;width:10;height:20" coordorigin="6334,5355" coordsize="10,20">
              <v:shape style="position:absolute;left:6334;top:5355;width:10;height:20" coordorigin="6334,5355" coordsize="10,20" path="m6334,5374l6344,5374,6344,5355,6334,5355,6334,5374xe" filled="true" fillcolor="#000000" stroked="false">
                <v:path arrowok="t"/>
                <v:fill type="solid"/>
              </v:shape>
            </v:group>
            <v:group style="position:absolute;left:6334;top:5374;width:10;height:20" coordorigin="6334,5374" coordsize="10,20">
              <v:shape style="position:absolute;left:6334;top:5374;width:10;height:20" coordorigin="6334,5374" coordsize="10,20" path="m6334,5394l6344,5394,6344,5374,6334,5374,6334,5394xe" filled="true" fillcolor="#000000" stroked="false">
                <v:path arrowok="t"/>
                <v:fill type="solid"/>
              </v:shape>
            </v:group>
            <v:group style="position:absolute;left:6334;top:5394;width:10;height:20" coordorigin="6334,5394" coordsize="10,20">
              <v:shape style="position:absolute;left:6334;top:5394;width:10;height:20" coordorigin="6334,5394" coordsize="10,20" path="m6334,5413l6344,5413,6344,5394,6334,5394,6334,5413xe" filled="true" fillcolor="#000000" stroked="false">
                <v:path arrowok="t"/>
                <v:fill type="solid"/>
              </v:shape>
            </v:group>
            <v:group style="position:absolute;left:6334;top:5413;width:10;height:20" coordorigin="6334,5413" coordsize="10,20">
              <v:shape style="position:absolute;left:6334;top:5413;width:10;height:20" coordorigin="6334,5413" coordsize="10,20" path="m6334,5432l6344,5432,6344,5413,6334,5413,6334,5432xe" filled="true" fillcolor="#000000" stroked="false">
                <v:path arrowok="t"/>
                <v:fill type="solid"/>
              </v:shape>
            </v:group>
            <v:group style="position:absolute;left:6334;top:5432;width:10;height:20" coordorigin="6334,5432" coordsize="10,20">
              <v:shape style="position:absolute;left:6334;top:5432;width:10;height:20" coordorigin="6334,5432" coordsize="10,20" path="m6334,5451l6344,5451,6344,5432,6334,5432,6334,5451xe" filled="true" fillcolor="#000000" stroked="false">
                <v:path arrowok="t"/>
                <v:fill type="solid"/>
              </v:shape>
            </v:group>
            <v:group style="position:absolute;left:6334;top:5451;width:10;height:20" coordorigin="6334,5451" coordsize="10,20">
              <v:shape style="position:absolute;left:6334;top:5451;width:10;height:20" coordorigin="6334,5451" coordsize="10,20" path="m6334,5470l6344,5470,6344,5451,6334,5451,6334,5470xe" filled="true" fillcolor="#000000" stroked="false">
                <v:path arrowok="t"/>
                <v:fill type="solid"/>
              </v:shape>
            </v:group>
            <v:group style="position:absolute;left:6334;top:5470;width:10;height:20" coordorigin="6334,5470" coordsize="10,20">
              <v:shape style="position:absolute;left:6334;top:5470;width:10;height:20" coordorigin="6334,5470" coordsize="10,20" path="m6334,5490l6344,5490,6344,5470,6334,5470,6334,5490xe" filled="true" fillcolor="#000000" stroked="false">
                <v:path arrowok="t"/>
                <v:fill type="solid"/>
              </v:shape>
            </v:group>
            <v:group style="position:absolute;left:6334;top:5490;width:10;height:20" coordorigin="6334,5490" coordsize="10,20">
              <v:shape style="position:absolute;left:6334;top:5490;width:10;height:20" coordorigin="6334,5490" coordsize="10,20" path="m6334,5509l6344,5509,6344,5490,6334,5490,6334,5509xe" filled="true" fillcolor="#000000" stroked="false">
                <v:path arrowok="t"/>
                <v:fill type="solid"/>
              </v:shape>
            </v:group>
            <v:group style="position:absolute;left:6334;top:5509;width:10;height:20" coordorigin="6334,5509" coordsize="10,20">
              <v:shape style="position:absolute;left:6334;top:5509;width:10;height:20" coordorigin="6334,5509" coordsize="10,20" path="m6334,5528l6344,5528,6344,5509,6334,5509,6334,5528xe" filled="true" fillcolor="#000000" stroked="false">
                <v:path arrowok="t"/>
                <v:fill type="solid"/>
              </v:shape>
            </v:group>
            <v:group style="position:absolute;left:6334;top:5528;width:10;height:20" coordorigin="6334,5528" coordsize="10,20">
              <v:shape style="position:absolute;left:6334;top:5528;width:10;height:20" coordorigin="6334,5528" coordsize="10,20" path="m6334,5547l6344,5547,6344,5528,6334,5528,6334,5547xe" filled="true" fillcolor="#000000" stroked="false">
                <v:path arrowok="t"/>
                <v:fill type="solid"/>
              </v:shape>
            </v:group>
            <v:group style="position:absolute;left:6334;top:5547;width:10;height:20" coordorigin="6334,5547" coordsize="10,20">
              <v:shape style="position:absolute;left:6334;top:5547;width:10;height:20" coordorigin="6334,5547" coordsize="10,20" path="m6334,5566l6344,5566,6344,5547,6334,5547,6334,5566xe" filled="true" fillcolor="#000000" stroked="false">
                <v:path arrowok="t"/>
                <v:fill type="solid"/>
              </v:shape>
            </v:group>
            <v:group style="position:absolute;left:6334;top:5566;width:10;height:20" coordorigin="6334,5566" coordsize="10,20">
              <v:shape style="position:absolute;left:6334;top:5566;width:10;height:20" coordorigin="6334,5566" coordsize="10,20" path="m6334,5586l6344,5586,6344,5566,6334,5566,6334,5586xe" filled="true" fillcolor="#000000" stroked="false">
                <v:path arrowok="t"/>
                <v:fill type="solid"/>
              </v:shape>
            </v:group>
            <v:group style="position:absolute;left:6334;top:5586;width:10;height:20" coordorigin="6334,5586" coordsize="10,20">
              <v:shape style="position:absolute;left:6334;top:5586;width:10;height:20" coordorigin="6334,5586" coordsize="10,20" path="m6334,5605l6344,5605,6344,5586,6334,5586,6334,5605xe" filled="true" fillcolor="#000000" stroked="false">
                <v:path arrowok="t"/>
                <v:fill type="solid"/>
              </v:shape>
            </v:group>
            <v:group style="position:absolute;left:6334;top:5605;width:10;height:20" coordorigin="6334,5605" coordsize="10,20">
              <v:shape style="position:absolute;left:6334;top:5605;width:10;height:20" coordorigin="6334,5605" coordsize="10,20" path="m6334,5624l6344,5624,6344,5605,6334,5605,6334,5624xe" filled="true" fillcolor="#000000" stroked="false">
                <v:path arrowok="t"/>
                <v:fill type="solid"/>
              </v:shape>
            </v:group>
            <v:group style="position:absolute;left:6334;top:5628;width:10;height:2" coordorigin="6334,5628" coordsize="10,2">
              <v:shape style="position:absolute;left:6334;top:5628;width:10;height:2" coordorigin="6334,5628" coordsize="10,0" path="m6334,5628l6344,5628e" filled="false" stroked="true" strokeweight=".419983pt" strokecolor="#000000">
                <v:path arrowok="t"/>
              </v:shape>
            </v:group>
            <v:group style="position:absolute;left:7820;top:5259;width:10;height:20" coordorigin="7820,5259" coordsize="10,20">
              <v:shape style="position:absolute;left:7820;top:5259;width:10;height:20" coordorigin="7820,5259" coordsize="10,20" path="m7820,5278l7829,5278,7829,5259,7820,5259,7820,5278xe" filled="true" fillcolor="#000000" stroked="false">
                <v:path arrowok="t"/>
                <v:fill type="solid"/>
              </v:shape>
            </v:group>
            <v:group style="position:absolute;left:7820;top:5278;width:10;height:20" coordorigin="7820,5278" coordsize="10,20">
              <v:shape style="position:absolute;left:7820;top:5278;width:10;height:20" coordorigin="7820,5278" coordsize="10,20" path="m7820,5298l7829,5298,7829,5278,7820,5278,7820,5298xe" filled="true" fillcolor="#000000" stroked="false">
                <v:path arrowok="t"/>
                <v:fill type="solid"/>
              </v:shape>
            </v:group>
            <v:group style="position:absolute;left:7820;top:5298;width:10;height:20" coordorigin="7820,5298" coordsize="10,20">
              <v:shape style="position:absolute;left:7820;top:5298;width:10;height:20" coordorigin="7820,5298" coordsize="10,20" path="m7820,5317l7829,5317,7829,5298,7820,5298,7820,5317xe" filled="true" fillcolor="#000000" stroked="false">
                <v:path arrowok="t"/>
                <v:fill type="solid"/>
              </v:shape>
            </v:group>
            <v:group style="position:absolute;left:7820;top:5317;width:10;height:20" coordorigin="7820,5317" coordsize="10,20">
              <v:shape style="position:absolute;left:7820;top:5317;width:10;height:20" coordorigin="7820,5317" coordsize="10,20" path="m7820,5336l7829,5336,7829,5317,7820,5317,7820,5336xe" filled="true" fillcolor="#000000" stroked="false">
                <v:path arrowok="t"/>
                <v:fill type="solid"/>
              </v:shape>
            </v:group>
            <v:group style="position:absolute;left:7820;top:5336;width:10;height:20" coordorigin="7820,5336" coordsize="10,20">
              <v:shape style="position:absolute;left:7820;top:5336;width:10;height:20" coordorigin="7820,5336" coordsize="10,20" path="m7820,5355l7829,5355,7829,5336,7820,5336,7820,5355xe" filled="true" fillcolor="#000000" stroked="false">
                <v:path arrowok="t"/>
                <v:fill type="solid"/>
              </v:shape>
            </v:group>
            <v:group style="position:absolute;left:7820;top:5355;width:10;height:20" coordorigin="7820,5355" coordsize="10,20">
              <v:shape style="position:absolute;left:7820;top:5355;width:10;height:20" coordorigin="7820,5355" coordsize="10,20" path="m7820,5374l7829,5374,7829,5355,7820,5355,7820,5374xe" filled="true" fillcolor="#000000" stroked="false">
                <v:path arrowok="t"/>
                <v:fill type="solid"/>
              </v:shape>
            </v:group>
            <v:group style="position:absolute;left:7820;top:5374;width:10;height:20" coordorigin="7820,5374" coordsize="10,20">
              <v:shape style="position:absolute;left:7820;top:5374;width:10;height:20" coordorigin="7820,5374" coordsize="10,20" path="m7820,5394l7829,5394,7829,5374,7820,5374,7820,5394xe" filled="true" fillcolor="#000000" stroked="false">
                <v:path arrowok="t"/>
                <v:fill type="solid"/>
              </v:shape>
            </v:group>
            <v:group style="position:absolute;left:7820;top:5394;width:10;height:20" coordorigin="7820,5394" coordsize="10,20">
              <v:shape style="position:absolute;left:7820;top:5394;width:10;height:20" coordorigin="7820,5394" coordsize="10,20" path="m7820,5413l7829,5413,7829,5394,7820,5394,7820,5413xe" filled="true" fillcolor="#000000" stroked="false">
                <v:path arrowok="t"/>
                <v:fill type="solid"/>
              </v:shape>
            </v:group>
            <v:group style="position:absolute;left:7820;top:5413;width:10;height:20" coordorigin="7820,5413" coordsize="10,20">
              <v:shape style="position:absolute;left:7820;top:5413;width:10;height:20" coordorigin="7820,5413" coordsize="10,20" path="m7820,5432l7829,5432,7829,5413,7820,5413,7820,5432xe" filled="true" fillcolor="#000000" stroked="false">
                <v:path arrowok="t"/>
                <v:fill type="solid"/>
              </v:shape>
            </v:group>
            <v:group style="position:absolute;left:7820;top:5432;width:10;height:20" coordorigin="7820,5432" coordsize="10,20">
              <v:shape style="position:absolute;left:7820;top:5432;width:10;height:20" coordorigin="7820,5432" coordsize="10,20" path="m7820,5451l7829,5451,7829,5432,7820,5432,7820,5451xe" filled="true" fillcolor="#000000" stroked="false">
                <v:path arrowok="t"/>
                <v:fill type="solid"/>
              </v:shape>
            </v:group>
            <v:group style="position:absolute;left:7820;top:5451;width:10;height:20" coordorigin="7820,5451" coordsize="10,20">
              <v:shape style="position:absolute;left:7820;top:5451;width:10;height:20" coordorigin="7820,5451" coordsize="10,20" path="m7820,5470l7829,5470,7829,5451,7820,5451,7820,5470xe" filled="true" fillcolor="#000000" stroked="false">
                <v:path arrowok="t"/>
                <v:fill type="solid"/>
              </v:shape>
            </v:group>
            <v:group style="position:absolute;left:7820;top:5470;width:10;height:20" coordorigin="7820,5470" coordsize="10,20">
              <v:shape style="position:absolute;left:7820;top:5470;width:10;height:20" coordorigin="7820,5470" coordsize="10,20" path="m7820,5490l7829,5490,7829,5470,7820,5470,7820,5490xe" filled="true" fillcolor="#000000" stroked="false">
                <v:path arrowok="t"/>
                <v:fill type="solid"/>
              </v:shape>
            </v:group>
            <v:group style="position:absolute;left:7820;top:5490;width:10;height:20" coordorigin="7820,5490" coordsize="10,20">
              <v:shape style="position:absolute;left:7820;top:5490;width:10;height:20" coordorigin="7820,5490" coordsize="10,20" path="m7820,5509l7829,5509,7829,5490,7820,5490,7820,5509xe" filled="true" fillcolor="#000000" stroked="false">
                <v:path arrowok="t"/>
                <v:fill type="solid"/>
              </v:shape>
            </v:group>
            <v:group style="position:absolute;left:7820;top:5509;width:10;height:20" coordorigin="7820,5509" coordsize="10,20">
              <v:shape style="position:absolute;left:7820;top:5509;width:10;height:20" coordorigin="7820,5509" coordsize="10,20" path="m7820,5528l7829,5528,7829,5509,7820,5509,7820,5528xe" filled="true" fillcolor="#000000" stroked="false">
                <v:path arrowok="t"/>
                <v:fill type="solid"/>
              </v:shape>
            </v:group>
            <v:group style="position:absolute;left:7820;top:5528;width:10;height:20" coordorigin="7820,5528" coordsize="10,20">
              <v:shape style="position:absolute;left:7820;top:5528;width:10;height:20" coordorigin="7820,5528" coordsize="10,20" path="m7820,5547l7829,5547,7829,5528,7820,5528,7820,5547xe" filled="true" fillcolor="#000000" stroked="false">
                <v:path arrowok="t"/>
                <v:fill type="solid"/>
              </v:shape>
            </v:group>
            <v:group style="position:absolute;left:7820;top:5547;width:10;height:20" coordorigin="7820,5547" coordsize="10,20">
              <v:shape style="position:absolute;left:7820;top:5547;width:10;height:20" coordorigin="7820,5547" coordsize="10,20" path="m7820,5566l7829,5566,7829,5547,7820,5547,7820,5566xe" filled="true" fillcolor="#000000" stroked="false">
                <v:path arrowok="t"/>
                <v:fill type="solid"/>
              </v:shape>
            </v:group>
            <v:group style="position:absolute;left:7820;top:5566;width:10;height:20" coordorigin="7820,5566" coordsize="10,20">
              <v:shape style="position:absolute;left:7820;top:5566;width:10;height:20" coordorigin="7820,5566" coordsize="10,20" path="m7820,5586l7829,5586,7829,5566,7820,5566,7820,5586xe" filled="true" fillcolor="#000000" stroked="false">
                <v:path arrowok="t"/>
                <v:fill type="solid"/>
              </v:shape>
            </v:group>
            <v:group style="position:absolute;left:7820;top:5586;width:10;height:20" coordorigin="7820,5586" coordsize="10,20">
              <v:shape style="position:absolute;left:7820;top:5586;width:10;height:20" coordorigin="7820,5586" coordsize="10,20" path="m7820,5605l7829,5605,7829,5586,7820,5586,7820,5605xe" filled="true" fillcolor="#000000" stroked="false">
                <v:path arrowok="t"/>
                <v:fill type="solid"/>
              </v:shape>
            </v:group>
            <v:group style="position:absolute;left:7820;top:5605;width:10;height:20" coordorigin="7820,5605" coordsize="10,20">
              <v:shape style="position:absolute;left:7820;top:5605;width:10;height:20" coordorigin="7820,5605" coordsize="10,20" path="m7820,5624l7829,5624,7829,5605,7820,5605,7820,5624xe" filled="true" fillcolor="#000000" stroked="false">
                <v:path arrowok="t"/>
                <v:fill type="solid"/>
              </v:shape>
            </v:group>
            <v:group style="position:absolute;left:7820;top:5628;width:10;height:2" coordorigin="7820,5628" coordsize="10,2">
              <v:shape style="position:absolute;left:7820;top:5628;width:10;height:2" coordorigin="7820,5628" coordsize="10,0" path="m7820,5628l7829,5628e" filled="false" stroked="true" strokeweight=".419983pt" strokecolor="#000000">
                <v:path arrowok="t"/>
              </v:shape>
            </v:group>
            <v:group style="position:absolute;left:8462;top:5259;width:10;height:20" coordorigin="8462,5259" coordsize="10,20">
              <v:shape style="position:absolute;left:8462;top:5259;width:10;height:20" coordorigin="8462,5259" coordsize="10,20" path="m8462,5278l8472,5278,8472,5259,8462,5259,8462,5278xe" filled="true" fillcolor="#000000" stroked="false">
                <v:path arrowok="t"/>
                <v:fill type="solid"/>
              </v:shape>
            </v:group>
            <v:group style="position:absolute;left:8462;top:5278;width:10;height:20" coordorigin="8462,5278" coordsize="10,20">
              <v:shape style="position:absolute;left:8462;top:5278;width:10;height:20" coordorigin="8462,5278" coordsize="10,20" path="m8462,5298l8472,5298,8472,5278,8462,5278,8462,5298xe" filled="true" fillcolor="#000000" stroked="false">
                <v:path arrowok="t"/>
                <v:fill type="solid"/>
              </v:shape>
            </v:group>
            <v:group style="position:absolute;left:8462;top:5298;width:10;height:20" coordorigin="8462,5298" coordsize="10,20">
              <v:shape style="position:absolute;left:8462;top:5298;width:10;height:20" coordorigin="8462,5298" coordsize="10,20" path="m8462,5317l8472,5317,8472,5298,8462,5298,8462,5317xe" filled="true" fillcolor="#000000" stroked="false">
                <v:path arrowok="t"/>
                <v:fill type="solid"/>
              </v:shape>
            </v:group>
            <v:group style="position:absolute;left:8462;top:5317;width:10;height:20" coordorigin="8462,5317" coordsize="10,20">
              <v:shape style="position:absolute;left:8462;top:5317;width:10;height:20" coordorigin="8462,5317" coordsize="10,20" path="m8462,5336l8472,5336,8472,5317,8462,5317,8462,5336xe" filled="true" fillcolor="#000000" stroked="false">
                <v:path arrowok="t"/>
                <v:fill type="solid"/>
              </v:shape>
            </v:group>
            <v:group style="position:absolute;left:8462;top:5336;width:10;height:20" coordorigin="8462,5336" coordsize="10,20">
              <v:shape style="position:absolute;left:8462;top:5336;width:10;height:20" coordorigin="8462,5336" coordsize="10,20" path="m8462,5355l8472,5355,8472,5336,8462,5336,8462,5355xe" filled="true" fillcolor="#000000" stroked="false">
                <v:path arrowok="t"/>
                <v:fill type="solid"/>
              </v:shape>
            </v:group>
            <v:group style="position:absolute;left:8462;top:5355;width:10;height:20" coordorigin="8462,5355" coordsize="10,20">
              <v:shape style="position:absolute;left:8462;top:5355;width:10;height:20" coordorigin="8462,5355" coordsize="10,20" path="m8462,5374l8472,5374,8472,5355,8462,5355,8462,5374xe" filled="true" fillcolor="#000000" stroked="false">
                <v:path arrowok="t"/>
                <v:fill type="solid"/>
              </v:shape>
            </v:group>
            <v:group style="position:absolute;left:8462;top:5374;width:10;height:20" coordorigin="8462,5374" coordsize="10,20">
              <v:shape style="position:absolute;left:8462;top:5374;width:10;height:20" coordorigin="8462,5374" coordsize="10,20" path="m8462,5394l8472,5394,8472,5374,8462,5374,8462,5394xe" filled="true" fillcolor="#000000" stroked="false">
                <v:path arrowok="t"/>
                <v:fill type="solid"/>
              </v:shape>
            </v:group>
            <v:group style="position:absolute;left:8462;top:5394;width:10;height:20" coordorigin="8462,5394" coordsize="10,20">
              <v:shape style="position:absolute;left:8462;top:5394;width:10;height:20" coordorigin="8462,5394" coordsize="10,20" path="m8462,5413l8472,5413,8472,5394,8462,5394,8462,5413xe" filled="true" fillcolor="#000000" stroked="false">
                <v:path arrowok="t"/>
                <v:fill type="solid"/>
              </v:shape>
            </v:group>
            <v:group style="position:absolute;left:8462;top:5413;width:10;height:20" coordorigin="8462,5413" coordsize="10,20">
              <v:shape style="position:absolute;left:8462;top:5413;width:10;height:20" coordorigin="8462,5413" coordsize="10,20" path="m8462,5432l8472,5432,8472,5413,8462,5413,8462,5432xe" filled="true" fillcolor="#000000" stroked="false">
                <v:path arrowok="t"/>
                <v:fill type="solid"/>
              </v:shape>
            </v:group>
            <v:group style="position:absolute;left:8462;top:5432;width:10;height:20" coordorigin="8462,5432" coordsize="10,20">
              <v:shape style="position:absolute;left:8462;top:5432;width:10;height:20" coordorigin="8462,5432" coordsize="10,20" path="m8462,5451l8472,5451,8472,5432,8462,5432,8462,5451xe" filled="true" fillcolor="#000000" stroked="false">
                <v:path arrowok="t"/>
                <v:fill type="solid"/>
              </v:shape>
            </v:group>
            <v:group style="position:absolute;left:8462;top:5451;width:10;height:20" coordorigin="8462,5451" coordsize="10,20">
              <v:shape style="position:absolute;left:8462;top:5451;width:10;height:20" coordorigin="8462,5451" coordsize="10,20" path="m8462,5470l8472,5470,8472,5451,8462,5451,8462,5470xe" filled="true" fillcolor="#000000" stroked="false">
                <v:path arrowok="t"/>
                <v:fill type="solid"/>
              </v:shape>
            </v:group>
            <v:group style="position:absolute;left:8462;top:5470;width:10;height:20" coordorigin="8462,5470" coordsize="10,20">
              <v:shape style="position:absolute;left:8462;top:5470;width:10;height:20" coordorigin="8462,5470" coordsize="10,20" path="m8462,5490l8472,5490,8472,5470,8462,5470,8462,5490xe" filled="true" fillcolor="#000000" stroked="false">
                <v:path arrowok="t"/>
                <v:fill type="solid"/>
              </v:shape>
            </v:group>
            <v:group style="position:absolute;left:8462;top:5490;width:10;height:20" coordorigin="8462,5490" coordsize="10,20">
              <v:shape style="position:absolute;left:8462;top:5490;width:10;height:20" coordorigin="8462,5490" coordsize="10,20" path="m8462,5509l8472,5509,8472,5490,8462,5490,8462,5509xe" filled="true" fillcolor="#000000" stroked="false">
                <v:path arrowok="t"/>
                <v:fill type="solid"/>
              </v:shape>
            </v:group>
            <v:group style="position:absolute;left:8462;top:5509;width:10;height:20" coordorigin="8462,5509" coordsize="10,20">
              <v:shape style="position:absolute;left:8462;top:5509;width:10;height:20" coordorigin="8462,5509" coordsize="10,20" path="m8462,5528l8472,5528,8472,5509,8462,5509,8462,5528xe" filled="true" fillcolor="#000000" stroked="false">
                <v:path arrowok="t"/>
                <v:fill type="solid"/>
              </v:shape>
            </v:group>
            <v:group style="position:absolute;left:8462;top:5528;width:10;height:20" coordorigin="8462,5528" coordsize="10,20">
              <v:shape style="position:absolute;left:8462;top:5528;width:10;height:20" coordorigin="8462,5528" coordsize="10,20" path="m8462,5547l8472,5547,8472,5528,8462,5528,8462,5547xe" filled="true" fillcolor="#000000" stroked="false">
                <v:path arrowok="t"/>
                <v:fill type="solid"/>
              </v:shape>
            </v:group>
            <v:group style="position:absolute;left:8462;top:5547;width:10;height:20" coordorigin="8462,5547" coordsize="10,20">
              <v:shape style="position:absolute;left:8462;top:5547;width:10;height:20" coordorigin="8462,5547" coordsize="10,20" path="m8462,5566l8472,5566,8472,5547,8462,5547,8462,5566xe" filled="true" fillcolor="#000000" stroked="false">
                <v:path arrowok="t"/>
                <v:fill type="solid"/>
              </v:shape>
            </v:group>
            <v:group style="position:absolute;left:8462;top:5566;width:10;height:20" coordorigin="8462,5566" coordsize="10,20">
              <v:shape style="position:absolute;left:8462;top:5566;width:10;height:20" coordorigin="8462,5566" coordsize="10,20" path="m8462,5586l8472,5586,8472,5566,8462,5566,8462,5586xe" filled="true" fillcolor="#000000" stroked="false">
                <v:path arrowok="t"/>
                <v:fill type="solid"/>
              </v:shape>
            </v:group>
            <v:group style="position:absolute;left:8462;top:5586;width:10;height:20" coordorigin="8462,5586" coordsize="10,20">
              <v:shape style="position:absolute;left:8462;top:5586;width:10;height:20" coordorigin="8462,5586" coordsize="10,20" path="m8462,5605l8472,5605,8472,5586,8462,5586,8462,5605xe" filled="true" fillcolor="#000000" stroked="false">
                <v:path arrowok="t"/>
                <v:fill type="solid"/>
              </v:shape>
            </v:group>
            <v:group style="position:absolute;left:8462;top:5605;width:10;height:20" coordorigin="8462,5605" coordsize="10,20">
              <v:shape style="position:absolute;left:8462;top:5605;width:10;height:20" coordorigin="8462,5605" coordsize="10,20" path="m8462,5624l8472,5624,8472,5605,8462,5605,8462,5624xe" filled="true" fillcolor="#000000" stroked="false">
                <v:path arrowok="t"/>
                <v:fill type="solid"/>
              </v:shape>
            </v:group>
            <v:group style="position:absolute;left:8462;top:5628;width:10;height:2" coordorigin="8462,5628" coordsize="10,2">
              <v:shape style="position:absolute;left:8462;top:5628;width:10;height:2" coordorigin="8462,5628" coordsize="10,0" path="m8462,5628l8472,5628e" filled="false" stroked="true" strokeweight=".419983pt" strokecolor="#000000">
                <v:path arrowok="t"/>
              </v:shape>
            </v:group>
            <v:group style="position:absolute;left:9594;top:5259;width:10;height:20" coordorigin="9594,5259" coordsize="10,20">
              <v:shape style="position:absolute;left:9594;top:5259;width:10;height:20" coordorigin="9594,5259" coordsize="10,20" path="m9594,5278l9603,5278,9603,5259,9594,5259,9594,5278xe" filled="true" fillcolor="#000000" stroked="false">
                <v:path arrowok="t"/>
                <v:fill type="solid"/>
              </v:shape>
            </v:group>
            <v:group style="position:absolute;left:9594;top:5278;width:10;height:20" coordorigin="9594,5278" coordsize="10,20">
              <v:shape style="position:absolute;left:9594;top:5278;width:10;height:20" coordorigin="9594,5278" coordsize="10,20" path="m9594,5298l9603,5298,9603,5278,9594,5278,9594,5298xe" filled="true" fillcolor="#000000" stroked="false">
                <v:path arrowok="t"/>
                <v:fill type="solid"/>
              </v:shape>
            </v:group>
            <v:group style="position:absolute;left:9594;top:5298;width:10;height:20" coordorigin="9594,5298" coordsize="10,20">
              <v:shape style="position:absolute;left:9594;top:5298;width:10;height:20" coordorigin="9594,5298" coordsize="10,20" path="m9594,5317l9603,5317,9603,5298,9594,5298,9594,5317xe" filled="true" fillcolor="#000000" stroked="false">
                <v:path arrowok="t"/>
                <v:fill type="solid"/>
              </v:shape>
            </v:group>
            <v:group style="position:absolute;left:9594;top:5317;width:10;height:20" coordorigin="9594,5317" coordsize="10,20">
              <v:shape style="position:absolute;left:9594;top:5317;width:10;height:20" coordorigin="9594,5317" coordsize="10,20" path="m9594,5336l9603,5336,9603,5317,9594,5317,9594,5336xe" filled="true" fillcolor="#000000" stroked="false">
                <v:path arrowok="t"/>
                <v:fill type="solid"/>
              </v:shape>
            </v:group>
            <v:group style="position:absolute;left:9594;top:5336;width:10;height:20" coordorigin="9594,5336" coordsize="10,20">
              <v:shape style="position:absolute;left:9594;top:5336;width:10;height:20" coordorigin="9594,5336" coordsize="10,20" path="m9594,5355l9603,5355,9603,5336,9594,5336,9594,5355xe" filled="true" fillcolor="#000000" stroked="false">
                <v:path arrowok="t"/>
                <v:fill type="solid"/>
              </v:shape>
            </v:group>
            <v:group style="position:absolute;left:9594;top:5355;width:10;height:20" coordorigin="9594,5355" coordsize="10,20">
              <v:shape style="position:absolute;left:9594;top:5355;width:10;height:20" coordorigin="9594,5355" coordsize="10,20" path="m9594,5374l9603,5374,9603,5355,9594,5355,9594,5374xe" filled="true" fillcolor="#000000" stroked="false">
                <v:path arrowok="t"/>
                <v:fill type="solid"/>
              </v:shape>
            </v:group>
            <v:group style="position:absolute;left:9594;top:5374;width:10;height:20" coordorigin="9594,5374" coordsize="10,20">
              <v:shape style="position:absolute;left:9594;top:5374;width:10;height:20" coordorigin="9594,5374" coordsize="10,20" path="m9594,5394l9603,5394,9603,5374,9594,5374,9594,5394xe" filled="true" fillcolor="#000000" stroked="false">
                <v:path arrowok="t"/>
                <v:fill type="solid"/>
              </v:shape>
            </v:group>
            <v:group style="position:absolute;left:9594;top:5394;width:10;height:20" coordorigin="9594,5394" coordsize="10,20">
              <v:shape style="position:absolute;left:9594;top:5394;width:10;height:20" coordorigin="9594,5394" coordsize="10,20" path="m9594,5413l9603,5413,9603,5394,9594,5394,9594,5413xe" filled="true" fillcolor="#000000" stroked="false">
                <v:path arrowok="t"/>
                <v:fill type="solid"/>
              </v:shape>
            </v:group>
            <v:group style="position:absolute;left:9594;top:5413;width:10;height:20" coordorigin="9594,5413" coordsize="10,20">
              <v:shape style="position:absolute;left:9594;top:5413;width:10;height:20" coordorigin="9594,5413" coordsize="10,20" path="m9594,5432l9603,5432,9603,5413,9594,5413,9594,5432xe" filled="true" fillcolor="#000000" stroked="false">
                <v:path arrowok="t"/>
                <v:fill type="solid"/>
              </v:shape>
            </v:group>
            <v:group style="position:absolute;left:9594;top:5432;width:10;height:20" coordorigin="9594,5432" coordsize="10,20">
              <v:shape style="position:absolute;left:9594;top:5432;width:10;height:20" coordorigin="9594,5432" coordsize="10,20" path="m9594,5451l9603,5451,9603,5432,9594,5432,9594,5451xe" filled="true" fillcolor="#000000" stroked="false">
                <v:path arrowok="t"/>
                <v:fill type="solid"/>
              </v:shape>
            </v:group>
            <v:group style="position:absolute;left:9594;top:5451;width:10;height:20" coordorigin="9594,5451" coordsize="10,20">
              <v:shape style="position:absolute;left:9594;top:5451;width:10;height:20" coordorigin="9594,5451" coordsize="10,20" path="m9594,5470l9603,5470,9603,5451,9594,5451,9594,5470xe" filled="true" fillcolor="#000000" stroked="false">
                <v:path arrowok="t"/>
                <v:fill type="solid"/>
              </v:shape>
            </v:group>
            <v:group style="position:absolute;left:9594;top:5470;width:10;height:20" coordorigin="9594,5470" coordsize="10,20">
              <v:shape style="position:absolute;left:9594;top:5470;width:10;height:20" coordorigin="9594,5470" coordsize="10,20" path="m9594,5490l9603,5490,9603,5470,9594,5470,9594,5490xe" filled="true" fillcolor="#000000" stroked="false">
                <v:path arrowok="t"/>
                <v:fill type="solid"/>
              </v:shape>
            </v:group>
            <v:group style="position:absolute;left:9594;top:5490;width:10;height:20" coordorigin="9594,5490" coordsize="10,20">
              <v:shape style="position:absolute;left:9594;top:5490;width:10;height:20" coordorigin="9594,5490" coordsize="10,20" path="m9594,5509l9603,5509,9603,5490,9594,5490,9594,5509xe" filled="true" fillcolor="#000000" stroked="false">
                <v:path arrowok="t"/>
                <v:fill type="solid"/>
              </v:shape>
            </v:group>
            <v:group style="position:absolute;left:9594;top:5509;width:10;height:20" coordorigin="9594,5509" coordsize="10,20">
              <v:shape style="position:absolute;left:9594;top:5509;width:10;height:20" coordorigin="9594,5509" coordsize="10,20" path="m9594,5528l9603,5528,9603,5509,9594,5509,9594,5528xe" filled="true" fillcolor="#000000" stroked="false">
                <v:path arrowok="t"/>
                <v:fill type="solid"/>
              </v:shape>
            </v:group>
            <v:group style="position:absolute;left:9594;top:5528;width:10;height:20" coordorigin="9594,5528" coordsize="10,20">
              <v:shape style="position:absolute;left:9594;top:5528;width:10;height:20" coordorigin="9594,5528" coordsize="10,20" path="m9594,5547l9603,5547,9603,5528,9594,5528,9594,5547xe" filled="true" fillcolor="#000000" stroked="false">
                <v:path arrowok="t"/>
                <v:fill type="solid"/>
              </v:shape>
            </v:group>
            <v:group style="position:absolute;left:9594;top:5547;width:10;height:20" coordorigin="9594,5547" coordsize="10,20">
              <v:shape style="position:absolute;left:9594;top:5547;width:10;height:20" coordorigin="9594,5547" coordsize="10,20" path="m9594,5566l9603,5566,9603,5547,9594,5547,9594,5566xe" filled="true" fillcolor="#000000" stroked="false">
                <v:path arrowok="t"/>
                <v:fill type="solid"/>
              </v:shape>
            </v:group>
            <v:group style="position:absolute;left:9594;top:5566;width:10;height:20" coordorigin="9594,5566" coordsize="10,20">
              <v:shape style="position:absolute;left:9594;top:5566;width:10;height:20" coordorigin="9594,5566" coordsize="10,20" path="m9594,5586l9603,5586,9603,5566,9594,5566,9594,5586xe" filled="true" fillcolor="#000000" stroked="false">
                <v:path arrowok="t"/>
                <v:fill type="solid"/>
              </v:shape>
            </v:group>
            <v:group style="position:absolute;left:9594;top:5586;width:10;height:20" coordorigin="9594,5586" coordsize="10,20">
              <v:shape style="position:absolute;left:9594;top:5586;width:10;height:20" coordorigin="9594,5586" coordsize="10,20" path="m9594,5605l9603,5605,9603,5586,9594,5586,9594,5605xe" filled="true" fillcolor="#000000" stroked="false">
                <v:path arrowok="t"/>
                <v:fill type="solid"/>
              </v:shape>
            </v:group>
            <v:group style="position:absolute;left:9594;top:5605;width:10;height:20" coordorigin="9594,5605" coordsize="10,20">
              <v:shape style="position:absolute;left:9594;top:5605;width:10;height:20" coordorigin="9594,5605" coordsize="10,20" path="m9594,5624l9603,5624,9603,5605,9594,5605,9594,5624xe" filled="true" fillcolor="#000000" stroked="false">
                <v:path arrowok="t"/>
                <v:fill type="solid"/>
              </v:shape>
            </v:group>
            <v:group style="position:absolute;left:9594;top:5628;width:10;height:2" coordorigin="9594,5628" coordsize="10,2">
              <v:shape style="position:absolute;left:9594;top:5628;width:10;height:2" coordorigin="9594,5628" coordsize="10,0" path="m9594,5628l9603,5628e" filled="false" stroked="true" strokeweight=".419983pt" strokecolor="#000000">
                <v:path arrowok="t"/>
              </v:shape>
            </v:group>
            <v:group style="position:absolute;left:10162;top:5259;width:10;height:20" coordorigin="10162,5259" coordsize="10,20">
              <v:shape style="position:absolute;left:10162;top:5259;width:10;height:20" coordorigin="10162,5259" coordsize="10,20" path="m10162,5278l10172,5278,10172,5259,10162,5259,10162,5278xe" filled="true" fillcolor="#000000" stroked="false">
                <v:path arrowok="t"/>
                <v:fill type="solid"/>
              </v:shape>
            </v:group>
            <v:group style="position:absolute;left:10162;top:5278;width:10;height:20" coordorigin="10162,5278" coordsize="10,20">
              <v:shape style="position:absolute;left:10162;top:5278;width:10;height:20" coordorigin="10162,5278" coordsize="10,20" path="m10162,5298l10172,5298,10172,5278,10162,5278,10162,5298xe" filled="true" fillcolor="#000000" stroked="false">
                <v:path arrowok="t"/>
                <v:fill type="solid"/>
              </v:shape>
            </v:group>
            <v:group style="position:absolute;left:10162;top:5298;width:10;height:20" coordorigin="10162,5298" coordsize="10,20">
              <v:shape style="position:absolute;left:10162;top:5298;width:10;height:20" coordorigin="10162,5298" coordsize="10,20" path="m10162,5317l10172,5317,10172,5298,10162,5298,10162,5317xe" filled="true" fillcolor="#000000" stroked="false">
                <v:path arrowok="t"/>
                <v:fill type="solid"/>
              </v:shape>
            </v:group>
            <v:group style="position:absolute;left:10162;top:5317;width:10;height:20" coordorigin="10162,5317" coordsize="10,20">
              <v:shape style="position:absolute;left:10162;top:5317;width:10;height:20" coordorigin="10162,5317" coordsize="10,20" path="m10162,5336l10172,5336,10172,5317,10162,5317,10162,5336xe" filled="true" fillcolor="#000000" stroked="false">
                <v:path arrowok="t"/>
                <v:fill type="solid"/>
              </v:shape>
            </v:group>
            <v:group style="position:absolute;left:10162;top:5336;width:10;height:20" coordorigin="10162,5336" coordsize="10,20">
              <v:shape style="position:absolute;left:10162;top:5336;width:10;height:20" coordorigin="10162,5336" coordsize="10,20" path="m10162,5355l10172,5355,10172,5336,10162,5336,10162,5355xe" filled="true" fillcolor="#000000" stroked="false">
                <v:path arrowok="t"/>
                <v:fill type="solid"/>
              </v:shape>
            </v:group>
            <v:group style="position:absolute;left:10162;top:5355;width:10;height:20" coordorigin="10162,5355" coordsize="10,20">
              <v:shape style="position:absolute;left:10162;top:5355;width:10;height:20" coordorigin="10162,5355" coordsize="10,20" path="m10162,5374l10172,5374,10172,5355,10162,5355,10162,5374xe" filled="true" fillcolor="#000000" stroked="false">
                <v:path arrowok="t"/>
                <v:fill type="solid"/>
              </v:shape>
            </v:group>
            <v:group style="position:absolute;left:10162;top:5374;width:10;height:20" coordorigin="10162,5374" coordsize="10,20">
              <v:shape style="position:absolute;left:10162;top:5374;width:10;height:20" coordorigin="10162,5374" coordsize="10,20" path="m10162,5394l10172,5394,10172,5374,10162,5374,10162,5394xe" filled="true" fillcolor="#000000" stroked="false">
                <v:path arrowok="t"/>
                <v:fill type="solid"/>
              </v:shape>
            </v:group>
            <v:group style="position:absolute;left:10162;top:5394;width:10;height:20" coordorigin="10162,5394" coordsize="10,20">
              <v:shape style="position:absolute;left:10162;top:5394;width:10;height:20" coordorigin="10162,5394" coordsize="10,20" path="m10162,5413l10172,5413,10172,5394,10162,5394,10162,5413xe" filled="true" fillcolor="#000000" stroked="false">
                <v:path arrowok="t"/>
                <v:fill type="solid"/>
              </v:shape>
            </v:group>
            <v:group style="position:absolute;left:10162;top:5413;width:10;height:20" coordorigin="10162,5413" coordsize="10,20">
              <v:shape style="position:absolute;left:10162;top:5413;width:10;height:20" coordorigin="10162,5413" coordsize="10,20" path="m10162,5432l10172,5432,10172,5413,10162,5413,10162,5432xe" filled="true" fillcolor="#000000" stroked="false">
                <v:path arrowok="t"/>
                <v:fill type="solid"/>
              </v:shape>
            </v:group>
            <v:group style="position:absolute;left:10162;top:5432;width:10;height:20" coordorigin="10162,5432" coordsize="10,20">
              <v:shape style="position:absolute;left:10162;top:5432;width:10;height:20" coordorigin="10162,5432" coordsize="10,20" path="m10162,5451l10172,5451,10172,5432,10162,5432,10162,5451xe" filled="true" fillcolor="#000000" stroked="false">
                <v:path arrowok="t"/>
                <v:fill type="solid"/>
              </v:shape>
            </v:group>
            <v:group style="position:absolute;left:10162;top:5451;width:10;height:20" coordorigin="10162,5451" coordsize="10,20">
              <v:shape style="position:absolute;left:10162;top:5451;width:10;height:20" coordorigin="10162,5451" coordsize="10,20" path="m10162,5470l10172,5470,10172,5451,10162,5451,10162,5470xe" filled="true" fillcolor="#000000" stroked="false">
                <v:path arrowok="t"/>
                <v:fill type="solid"/>
              </v:shape>
            </v:group>
            <v:group style="position:absolute;left:10162;top:5470;width:10;height:20" coordorigin="10162,5470" coordsize="10,20">
              <v:shape style="position:absolute;left:10162;top:5470;width:10;height:20" coordorigin="10162,5470" coordsize="10,20" path="m10162,5490l10172,5490,10172,5470,10162,5470,10162,5490xe" filled="true" fillcolor="#000000" stroked="false">
                <v:path arrowok="t"/>
                <v:fill type="solid"/>
              </v:shape>
            </v:group>
            <v:group style="position:absolute;left:10162;top:5490;width:10;height:20" coordorigin="10162,5490" coordsize="10,20">
              <v:shape style="position:absolute;left:10162;top:5490;width:10;height:20" coordorigin="10162,5490" coordsize="10,20" path="m10162,5509l10172,5509,10172,5490,10162,5490,10162,5509xe" filled="true" fillcolor="#000000" stroked="false">
                <v:path arrowok="t"/>
                <v:fill type="solid"/>
              </v:shape>
            </v:group>
            <v:group style="position:absolute;left:10162;top:5509;width:10;height:20" coordorigin="10162,5509" coordsize="10,20">
              <v:shape style="position:absolute;left:10162;top:5509;width:10;height:20" coordorigin="10162,5509" coordsize="10,20" path="m10162,5528l10172,5528,10172,5509,10162,5509,10162,5528xe" filled="true" fillcolor="#000000" stroked="false">
                <v:path arrowok="t"/>
                <v:fill type="solid"/>
              </v:shape>
            </v:group>
            <v:group style="position:absolute;left:10162;top:5528;width:10;height:20" coordorigin="10162,5528" coordsize="10,20">
              <v:shape style="position:absolute;left:10162;top:5528;width:10;height:20" coordorigin="10162,5528" coordsize="10,20" path="m10162,5547l10172,5547,10172,5528,10162,5528,10162,5547xe" filled="true" fillcolor="#000000" stroked="false">
                <v:path arrowok="t"/>
                <v:fill type="solid"/>
              </v:shape>
            </v:group>
            <v:group style="position:absolute;left:10162;top:5547;width:10;height:20" coordorigin="10162,5547" coordsize="10,20">
              <v:shape style="position:absolute;left:10162;top:5547;width:10;height:20" coordorigin="10162,5547" coordsize="10,20" path="m10162,5566l10172,5566,10172,5547,10162,5547,10162,5566xe" filled="true" fillcolor="#000000" stroked="false">
                <v:path arrowok="t"/>
                <v:fill type="solid"/>
              </v:shape>
            </v:group>
            <v:group style="position:absolute;left:10162;top:5566;width:10;height:20" coordorigin="10162,5566" coordsize="10,20">
              <v:shape style="position:absolute;left:10162;top:5566;width:10;height:20" coordorigin="10162,5566" coordsize="10,20" path="m10162,5586l10172,5586,10172,5566,10162,5566,10162,5586xe" filled="true" fillcolor="#000000" stroked="false">
                <v:path arrowok="t"/>
                <v:fill type="solid"/>
              </v:shape>
            </v:group>
            <v:group style="position:absolute;left:10162;top:5586;width:10;height:20" coordorigin="10162,5586" coordsize="10,20">
              <v:shape style="position:absolute;left:10162;top:5586;width:10;height:20" coordorigin="10162,5586" coordsize="10,20" path="m10162,5605l10172,5605,10172,5586,10162,5586,10162,5605xe" filled="true" fillcolor="#000000" stroked="false">
                <v:path arrowok="t"/>
                <v:fill type="solid"/>
              </v:shape>
            </v:group>
            <v:group style="position:absolute;left:10162;top:5605;width:10;height:20" coordorigin="10162,5605" coordsize="10,20">
              <v:shape style="position:absolute;left:10162;top:5605;width:10;height:20" coordorigin="10162,5605" coordsize="10,20" path="m10162,5624l10172,5624,10172,5605,10162,5605,10162,5624xe" filled="true" fillcolor="#000000" stroked="false">
                <v:path arrowok="t"/>
                <v:fill type="solid"/>
              </v:shape>
            </v:group>
            <v:group style="position:absolute;left:10162;top:5628;width:10;height:2" coordorigin="10162,5628" coordsize="10,2">
              <v:shape style="position:absolute;left:10162;top:5628;width:10;height:2" coordorigin="10162,5628" coordsize="10,0" path="m10162,5628l10172,5628e" filled="false" stroked="true" strokeweight=".419983pt" strokecolor="#000000">
                <v:path arrowok="t"/>
              </v:shape>
            </v:group>
            <v:group style="position:absolute;left:11437;top:5259;width:10;height:20" coordorigin="11437,5259" coordsize="10,20">
              <v:shape style="position:absolute;left:11437;top:5259;width:10;height:20" coordorigin="11437,5259" coordsize="10,20" path="m11437,5278l11446,5278,11446,5259,11437,5259,11437,5278xe" filled="true" fillcolor="#000000" stroked="false">
                <v:path arrowok="t"/>
                <v:fill type="solid"/>
              </v:shape>
            </v:group>
            <v:group style="position:absolute;left:11437;top:5278;width:10;height:20" coordorigin="11437,5278" coordsize="10,20">
              <v:shape style="position:absolute;left:11437;top:5278;width:10;height:20" coordorigin="11437,5278" coordsize="10,20" path="m11437,5298l11446,5298,11446,5278,11437,5278,11437,5298xe" filled="true" fillcolor="#000000" stroked="false">
                <v:path arrowok="t"/>
                <v:fill type="solid"/>
              </v:shape>
            </v:group>
            <v:group style="position:absolute;left:11437;top:5298;width:10;height:20" coordorigin="11437,5298" coordsize="10,20">
              <v:shape style="position:absolute;left:11437;top:5298;width:10;height:20" coordorigin="11437,5298" coordsize="10,20" path="m11437,5317l11446,5317,11446,5298,11437,5298,11437,5317xe" filled="true" fillcolor="#000000" stroked="false">
                <v:path arrowok="t"/>
                <v:fill type="solid"/>
              </v:shape>
            </v:group>
            <v:group style="position:absolute;left:11437;top:5317;width:10;height:20" coordorigin="11437,5317" coordsize="10,20">
              <v:shape style="position:absolute;left:11437;top:5317;width:10;height:20" coordorigin="11437,5317" coordsize="10,20" path="m11437,5336l11446,5336,11446,5317,11437,5317,11437,5336xe" filled="true" fillcolor="#000000" stroked="false">
                <v:path arrowok="t"/>
                <v:fill type="solid"/>
              </v:shape>
            </v:group>
            <v:group style="position:absolute;left:11437;top:5336;width:10;height:20" coordorigin="11437,5336" coordsize="10,20">
              <v:shape style="position:absolute;left:11437;top:5336;width:10;height:20" coordorigin="11437,5336" coordsize="10,20" path="m11437,5355l11446,5355,11446,5336,11437,5336,11437,5355xe" filled="true" fillcolor="#000000" stroked="false">
                <v:path arrowok="t"/>
                <v:fill type="solid"/>
              </v:shape>
            </v:group>
            <v:group style="position:absolute;left:11437;top:5355;width:10;height:20" coordorigin="11437,5355" coordsize="10,20">
              <v:shape style="position:absolute;left:11437;top:5355;width:10;height:20" coordorigin="11437,5355" coordsize="10,20" path="m11437,5374l11446,5374,11446,5355,11437,5355,11437,5374xe" filled="true" fillcolor="#000000" stroked="false">
                <v:path arrowok="t"/>
                <v:fill type="solid"/>
              </v:shape>
            </v:group>
            <v:group style="position:absolute;left:11437;top:5374;width:10;height:20" coordorigin="11437,5374" coordsize="10,20">
              <v:shape style="position:absolute;left:11437;top:5374;width:10;height:20" coordorigin="11437,5374" coordsize="10,20" path="m11437,5394l11446,5394,11446,5374,11437,5374,11437,5394xe" filled="true" fillcolor="#000000" stroked="false">
                <v:path arrowok="t"/>
                <v:fill type="solid"/>
              </v:shape>
            </v:group>
            <v:group style="position:absolute;left:11437;top:5394;width:10;height:20" coordorigin="11437,5394" coordsize="10,20">
              <v:shape style="position:absolute;left:11437;top:5394;width:10;height:20" coordorigin="11437,5394" coordsize="10,20" path="m11437,5413l11446,5413,11446,5394,11437,5394,11437,5413xe" filled="true" fillcolor="#000000" stroked="false">
                <v:path arrowok="t"/>
                <v:fill type="solid"/>
              </v:shape>
            </v:group>
            <v:group style="position:absolute;left:11437;top:5413;width:10;height:20" coordorigin="11437,5413" coordsize="10,20">
              <v:shape style="position:absolute;left:11437;top:5413;width:10;height:20" coordorigin="11437,5413" coordsize="10,20" path="m11437,5432l11446,5432,11446,5413,11437,5413,11437,5432xe" filled="true" fillcolor="#000000" stroked="false">
                <v:path arrowok="t"/>
                <v:fill type="solid"/>
              </v:shape>
            </v:group>
            <v:group style="position:absolute;left:11437;top:5432;width:10;height:20" coordorigin="11437,5432" coordsize="10,20">
              <v:shape style="position:absolute;left:11437;top:5432;width:10;height:20" coordorigin="11437,5432" coordsize="10,20" path="m11437,5451l11446,5451,11446,5432,11437,5432,11437,5451xe" filled="true" fillcolor="#000000" stroked="false">
                <v:path arrowok="t"/>
                <v:fill type="solid"/>
              </v:shape>
            </v:group>
            <v:group style="position:absolute;left:11437;top:5451;width:10;height:20" coordorigin="11437,5451" coordsize="10,20">
              <v:shape style="position:absolute;left:11437;top:5451;width:10;height:20" coordorigin="11437,5451" coordsize="10,20" path="m11437,5470l11446,5470,11446,5451,11437,5451,11437,5470xe" filled="true" fillcolor="#000000" stroked="false">
                <v:path arrowok="t"/>
                <v:fill type="solid"/>
              </v:shape>
            </v:group>
            <v:group style="position:absolute;left:11437;top:5470;width:10;height:20" coordorigin="11437,5470" coordsize="10,20">
              <v:shape style="position:absolute;left:11437;top:5470;width:10;height:20" coordorigin="11437,5470" coordsize="10,20" path="m11437,5490l11446,5490,11446,5470,11437,5470,11437,5490xe" filled="true" fillcolor="#000000" stroked="false">
                <v:path arrowok="t"/>
                <v:fill type="solid"/>
              </v:shape>
            </v:group>
            <v:group style="position:absolute;left:11437;top:5490;width:10;height:20" coordorigin="11437,5490" coordsize="10,20">
              <v:shape style="position:absolute;left:11437;top:5490;width:10;height:20" coordorigin="11437,5490" coordsize="10,20" path="m11437,5509l11446,5509,11446,5490,11437,5490,11437,5509xe" filled="true" fillcolor="#000000" stroked="false">
                <v:path arrowok="t"/>
                <v:fill type="solid"/>
              </v:shape>
            </v:group>
            <v:group style="position:absolute;left:11437;top:5509;width:10;height:20" coordorigin="11437,5509" coordsize="10,20">
              <v:shape style="position:absolute;left:11437;top:5509;width:10;height:20" coordorigin="11437,5509" coordsize="10,20" path="m11437,5528l11446,5528,11446,5509,11437,5509,11437,5528xe" filled="true" fillcolor="#000000" stroked="false">
                <v:path arrowok="t"/>
                <v:fill type="solid"/>
              </v:shape>
            </v:group>
            <v:group style="position:absolute;left:11437;top:5528;width:10;height:20" coordorigin="11437,5528" coordsize="10,20">
              <v:shape style="position:absolute;left:11437;top:5528;width:10;height:20" coordorigin="11437,5528" coordsize="10,20" path="m11437,5547l11446,5547,11446,5528,11437,5528,11437,5547xe" filled="true" fillcolor="#000000" stroked="false">
                <v:path arrowok="t"/>
                <v:fill type="solid"/>
              </v:shape>
            </v:group>
            <v:group style="position:absolute;left:11437;top:5547;width:10;height:20" coordorigin="11437,5547" coordsize="10,20">
              <v:shape style="position:absolute;left:11437;top:5547;width:10;height:20" coordorigin="11437,5547" coordsize="10,20" path="m11437,5566l11446,5566,11446,5547,11437,5547,11437,5566xe" filled="true" fillcolor="#000000" stroked="false">
                <v:path arrowok="t"/>
                <v:fill type="solid"/>
              </v:shape>
            </v:group>
            <v:group style="position:absolute;left:11437;top:5566;width:10;height:20" coordorigin="11437,5566" coordsize="10,20">
              <v:shape style="position:absolute;left:11437;top:5566;width:10;height:20" coordorigin="11437,5566" coordsize="10,20" path="m11437,5586l11446,5586,11446,5566,11437,5566,11437,5586xe" filled="true" fillcolor="#000000" stroked="false">
                <v:path arrowok="t"/>
                <v:fill type="solid"/>
              </v:shape>
            </v:group>
            <v:group style="position:absolute;left:11437;top:5586;width:10;height:20" coordorigin="11437,5586" coordsize="10,20">
              <v:shape style="position:absolute;left:11437;top:5586;width:10;height:20" coordorigin="11437,5586" coordsize="10,20" path="m11437,5605l11446,5605,11446,5586,11437,5586,11437,5605xe" filled="true" fillcolor="#000000" stroked="false">
                <v:path arrowok="t"/>
                <v:fill type="solid"/>
              </v:shape>
            </v:group>
            <v:group style="position:absolute;left:11437;top:5605;width:10;height:20" coordorigin="11437,5605" coordsize="10,20">
              <v:shape style="position:absolute;left:11437;top:5605;width:10;height:20" coordorigin="11437,5605" coordsize="10,20" path="m11437,5624l11446,5624,11446,5605,11437,5605,11437,5624xe" filled="true" fillcolor="#000000" stroked="false">
                <v:path arrowok="t"/>
                <v:fill type="solid"/>
              </v:shape>
            </v:group>
            <v:group style="position:absolute;left:11437;top:5628;width:10;height:2" coordorigin="11437,5628" coordsize="10,2">
              <v:shape style="position:absolute;left:11437;top:5628;width:10;height:2" coordorigin="11437,5628" coordsize="10,0" path="m11437,5628l11446,5628e" filled="false" stroked="true" strokeweight=".419983pt" strokecolor="#000000">
                <v:path arrowok="t"/>
              </v:shape>
            </v:group>
            <v:group style="position:absolute;left:12720;top:5259;width:10;height:20" coordorigin="12720,5259" coordsize="10,20">
              <v:shape style="position:absolute;left:12720;top:5259;width:10;height:20" coordorigin="12720,5259" coordsize="10,20" path="m12720,5278l12729,5278,12729,5259,12720,5259,12720,5278xe" filled="true" fillcolor="#000000" stroked="false">
                <v:path arrowok="t"/>
                <v:fill type="solid"/>
              </v:shape>
            </v:group>
            <v:group style="position:absolute;left:12720;top:5278;width:10;height:20" coordorigin="12720,5278" coordsize="10,20">
              <v:shape style="position:absolute;left:12720;top:5278;width:10;height:20" coordorigin="12720,5278" coordsize="10,20" path="m12720,5298l12729,5298,12729,5278,12720,5278,12720,5298xe" filled="true" fillcolor="#000000" stroked="false">
                <v:path arrowok="t"/>
                <v:fill type="solid"/>
              </v:shape>
            </v:group>
            <v:group style="position:absolute;left:12720;top:5298;width:10;height:20" coordorigin="12720,5298" coordsize="10,20">
              <v:shape style="position:absolute;left:12720;top:5298;width:10;height:20" coordorigin="12720,5298" coordsize="10,20" path="m12720,5317l12729,5317,12729,5298,12720,5298,12720,5317xe" filled="true" fillcolor="#000000" stroked="false">
                <v:path arrowok="t"/>
                <v:fill type="solid"/>
              </v:shape>
            </v:group>
            <v:group style="position:absolute;left:12720;top:5317;width:10;height:20" coordorigin="12720,5317" coordsize="10,20">
              <v:shape style="position:absolute;left:12720;top:5317;width:10;height:20" coordorigin="12720,5317" coordsize="10,20" path="m12720,5336l12729,5336,12729,5317,12720,5317,12720,5336xe" filled="true" fillcolor="#000000" stroked="false">
                <v:path arrowok="t"/>
                <v:fill type="solid"/>
              </v:shape>
            </v:group>
            <v:group style="position:absolute;left:12720;top:5336;width:10;height:20" coordorigin="12720,5336" coordsize="10,20">
              <v:shape style="position:absolute;left:12720;top:5336;width:10;height:20" coordorigin="12720,5336" coordsize="10,20" path="m12720,5355l12729,5355,12729,5336,12720,5336,12720,5355xe" filled="true" fillcolor="#000000" stroked="false">
                <v:path arrowok="t"/>
                <v:fill type="solid"/>
              </v:shape>
            </v:group>
            <v:group style="position:absolute;left:12720;top:5355;width:10;height:20" coordorigin="12720,5355" coordsize="10,20">
              <v:shape style="position:absolute;left:12720;top:5355;width:10;height:20" coordorigin="12720,5355" coordsize="10,20" path="m12720,5374l12729,5374,12729,5355,12720,5355,12720,5374xe" filled="true" fillcolor="#000000" stroked="false">
                <v:path arrowok="t"/>
                <v:fill type="solid"/>
              </v:shape>
            </v:group>
            <v:group style="position:absolute;left:12720;top:5374;width:10;height:20" coordorigin="12720,5374" coordsize="10,20">
              <v:shape style="position:absolute;left:12720;top:5374;width:10;height:20" coordorigin="12720,5374" coordsize="10,20" path="m12720,5394l12729,5394,12729,5374,12720,5374,12720,5394xe" filled="true" fillcolor="#000000" stroked="false">
                <v:path arrowok="t"/>
                <v:fill type="solid"/>
              </v:shape>
            </v:group>
            <v:group style="position:absolute;left:12720;top:5394;width:10;height:20" coordorigin="12720,5394" coordsize="10,20">
              <v:shape style="position:absolute;left:12720;top:5394;width:10;height:20" coordorigin="12720,5394" coordsize="10,20" path="m12720,5413l12729,5413,12729,5394,12720,5394,12720,5413xe" filled="true" fillcolor="#000000" stroked="false">
                <v:path arrowok="t"/>
                <v:fill type="solid"/>
              </v:shape>
            </v:group>
            <v:group style="position:absolute;left:12720;top:5413;width:10;height:20" coordorigin="12720,5413" coordsize="10,20">
              <v:shape style="position:absolute;left:12720;top:5413;width:10;height:20" coordorigin="12720,5413" coordsize="10,20" path="m12720,5432l12729,5432,12729,5413,12720,5413,12720,5432xe" filled="true" fillcolor="#000000" stroked="false">
                <v:path arrowok="t"/>
                <v:fill type="solid"/>
              </v:shape>
            </v:group>
            <v:group style="position:absolute;left:12720;top:5432;width:10;height:20" coordorigin="12720,5432" coordsize="10,20">
              <v:shape style="position:absolute;left:12720;top:5432;width:10;height:20" coordorigin="12720,5432" coordsize="10,20" path="m12720,5451l12729,5451,12729,5432,12720,5432,12720,5451xe" filled="true" fillcolor="#000000" stroked="false">
                <v:path arrowok="t"/>
                <v:fill type="solid"/>
              </v:shape>
            </v:group>
            <v:group style="position:absolute;left:12720;top:5451;width:10;height:20" coordorigin="12720,5451" coordsize="10,20">
              <v:shape style="position:absolute;left:12720;top:5451;width:10;height:20" coordorigin="12720,5451" coordsize="10,20" path="m12720,5470l12729,5470,12729,5451,12720,5451,12720,5470xe" filled="true" fillcolor="#000000" stroked="false">
                <v:path arrowok="t"/>
                <v:fill type="solid"/>
              </v:shape>
            </v:group>
            <v:group style="position:absolute;left:12720;top:5470;width:10;height:20" coordorigin="12720,5470" coordsize="10,20">
              <v:shape style="position:absolute;left:12720;top:5470;width:10;height:20" coordorigin="12720,5470" coordsize="10,20" path="m12720,5490l12729,5490,12729,5470,12720,5470,12720,5490xe" filled="true" fillcolor="#000000" stroked="false">
                <v:path arrowok="t"/>
                <v:fill type="solid"/>
              </v:shape>
            </v:group>
            <v:group style="position:absolute;left:12720;top:5490;width:10;height:20" coordorigin="12720,5490" coordsize="10,20">
              <v:shape style="position:absolute;left:12720;top:5490;width:10;height:20" coordorigin="12720,5490" coordsize="10,20" path="m12720,5509l12729,5509,12729,5490,12720,5490,12720,5509xe" filled="true" fillcolor="#000000" stroked="false">
                <v:path arrowok="t"/>
                <v:fill type="solid"/>
              </v:shape>
            </v:group>
            <v:group style="position:absolute;left:12720;top:5509;width:10;height:20" coordorigin="12720,5509" coordsize="10,20">
              <v:shape style="position:absolute;left:12720;top:5509;width:10;height:20" coordorigin="12720,5509" coordsize="10,20" path="m12720,5528l12729,5528,12729,5509,12720,5509,12720,5528xe" filled="true" fillcolor="#000000" stroked="false">
                <v:path arrowok="t"/>
                <v:fill type="solid"/>
              </v:shape>
            </v:group>
            <v:group style="position:absolute;left:12720;top:5528;width:10;height:20" coordorigin="12720,5528" coordsize="10,20">
              <v:shape style="position:absolute;left:12720;top:5528;width:10;height:20" coordorigin="12720,5528" coordsize="10,20" path="m12720,5547l12729,5547,12729,5528,12720,5528,12720,5547xe" filled="true" fillcolor="#000000" stroked="false">
                <v:path arrowok="t"/>
                <v:fill type="solid"/>
              </v:shape>
            </v:group>
            <v:group style="position:absolute;left:12720;top:5547;width:10;height:20" coordorigin="12720,5547" coordsize="10,20">
              <v:shape style="position:absolute;left:12720;top:5547;width:10;height:20" coordorigin="12720,5547" coordsize="10,20" path="m12720,5566l12729,5566,12729,5547,12720,5547,12720,5566xe" filled="true" fillcolor="#000000" stroked="false">
                <v:path arrowok="t"/>
                <v:fill type="solid"/>
              </v:shape>
            </v:group>
            <v:group style="position:absolute;left:12720;top:5566;width:10;height:20" coordorigin="12720,5566" coordsize="10,20">
              <v:shape style="position:absolute;left:12720;top:5566;width:10;height:20" coordorigin="12720,5566" coordsize="10,20" path="m12720,5586l12729,5586,12729,5566,12720,5566,12720,5586xe" filled="true" fillcolor="#000000" stroked="false">
                <v:path arrowok="t"/>
                <v:fill type="solid"/>
              </v:shape>
            </v:group>
            <v:group style="position:absolute;left:12720;top:5586;width:10;height:20" coordorigin="12720,5586" coordsize="10,20">
              <v:shape style="position:absolute;left:12720;top:5586;width:10;height:20" coordorigin="12720,5586" coordsize="10,20" path="m12720,5605l12729,5605,12729,5586,12720,5586,12720,5605xe" filled="true" fillcolor="#000000" stroked="false">
                <v:path arrowok="t"/>
                <v:fill type="solid"/>
              </v:shape>
            </v:group>
            <v:group style="position:absolute;left:12720;top:5605;width:10;height:20" coordorigin="12720,5605" coordsize="10,20">
              <v:shape style="position:absolute;left:12720;top:5605;width:10;height:20" coordorigin="12720,5605" coordsize="10,20" path="m12720,5624l12729,5624,12729,5605,12720,5605,12720,5624xe" filled="true" fillcolor="#000000" stroked="false">
                <v:path arrowok="t"/>
                <v:fill type="solid"/>
              </v:shape>
            </v:group>
            <v:group style="position:absolute;left:12720;top:5628;width:10;height:2" coordorigin="12720,5628" coordsize="10,2">
              <v:shape style="position:absolute;left:12720;top:5628;width:10;height:2" coordorigin="12720,5628" coordsize="10,0" path="m12720,5628l12729,5628e" filled="false" stroked="true" strokeweight=".419983pt" strokecolor="#000000">
                <v:path arrowok="t"/>
              </v:shape>
            </v:group>
            <v:group style="position:absolute;left:14018;top:5259;width:10;height:20" coordorigin="14018,5259" coordsize="10,20">
              <v:shape style="position:absolute;left:14018;top:5259;width:10;height:20" coordorigin="14018,5259" coordsize="10,20" path="m14018,5278l14028,5278,14028,5259,14018,5259,14018,5278xe" filled="true" fillcolor="#000000" stroked="false">
                <v:path arrowok="t"/>
                <v:fill type="solid"/>
              </v:shape>
            </v:group>
            <v:group style="position:absolute;left:14018;top:5278;width:10;height:20" coordorigin="14018,5278" coordsize="10,20">
              <v:shape style="position:absolute;left:14018;top:5278;width:10;height:20" coordorigin="14018,5278" coordsize="10,20" path="m14018,5298l14028,5298,14028,5278,14018,5278,14018,5298xe" filled="true" fillcolor="#000000" stroked="false">
                <v:path arrowok="t"/>
                <v:fill type="solid"/>
              </v:shape>
            </v:group>
            <v:group style="position:absolute;left:14018;top:5298;width:10;height:20" coordorigin="14018,5298" coordsize="10,20">
              <v:shape style="position:absolute;left:14018;top:5298;width:10;height:20" coordorigin="14018,5298" coordsize="10,20" path="m14018,5317l14028,5317,14028,5298,14018,5298,14018,5317xe" filled="true" fillcolor="#000000" stroked="false">
                <v:path arrowok="t"/>
                <v:fill type="solid"/>
              </v:shape>
            </v:group>
            <v:group style="position:absolute;left:14018;top:5317;width:10;height:20" coordorigin="14018,5317" coordsize="10,20">
              <v:shape style="position:absolute;left:14018;top:5317;width:10;height:20" coordorigin="14018,5317" coordsize="10,20" path="m14018,5336l14028,5336,14028,5317,14018,5317,14018,5336xe" filled="true" fillcolor="#000000" stroked="false">
                <v:path arrowok="t"/>
                <v:fill type="solid"/>
              </v:shape>
            </v:group>
            <v:group style="position:absolute;left:14018;top:5336;width:10;height:20" coordorigin="14018,5336" coordsize="10,20">
              <v:shape style="position:absolute;left:14018;top:5336;width:10;height:20" coordorigin="14018,5336" coordsize="10,20" path="m14018,5355l14028,5355,14028,5336,14018,5336,14018,5355xe" filled="true" fillcolor="#000000" stroked="false">
                <v:path arrowok="t"/>
                <v:fill type="solid"/>
              </v:shape>
            </v:group>
            <v:group style="position:absolute;left:14018;top:5355;width:10;height:20" coordorigin="14018,5355" coordsize="10,20">
              <v:shape style="position:absolute;left:14018;top:5355;width:10;height:20" coordorigin="14018,5355" coordsize="10,20" path="m14018,5374l14028,5374,14028,5355,14018,5355,14018,5374xe" filled="true" fillcolor="#000000" stroked="false">
                <v:path arrowok="t"/>
                <v:fill type="solid"/>
              </v:shape>
            </v:group>
            <v:group style="position:absolute;left:14018;top:5374;width:10;height:20" coordorigin="14018,5374" coordsize="10,20">
              <v:shape style="position:absolute;left:14018;top:5374;width:10;height:20" coordorigin="14018,5374" coordsize="10,20" path="m14018,5394l14028,5394,14028,5374,14018,5374,14018,5394xe" filled="true" fillcolor="#000000" stroked="false">
                <v:path arrowok="t"/>
                <v:fill type="solid"/>
              </v:shape>
            </v:group>
            <v:group style="position:absolute;left:14018;top:5394;width:10;height:20" coordorigin="14018,5394" coordsize="10,20">
              <v:shape style="position:absolute;left:14018;top:5394;width:10;height:20" coordorigin="14018,5394" coordsize="10,20" path="m14018,5413l14028,5413,14028,5394,14018,5394,14018,5413xe" filled="true" fillcolor="#000000" stroked="false">
                <v:path arrowok="t"/>
                <v:fill type="solid"/>
              </v:shape>
            </v:group>
            <v:group style="position:absolute;left:14018;top:5413;width:10;height:20" coordorigin="14018,5413" coordsize="10,20">
              <v:shape style="position:absolute;left:14018;top:5413;width:10;height:20" coordorigin="14018,5413" coordsize="10,20" path="m14018,5432l14028,5432,14028,5413,14018,5413,14018,5432xe" filled="true" fillcolor="#000000" stroked="false">
                <v:path arrowok="t"/>
                <v:fill type="solid"/>
              </v:shape>
            </v:group>
            <v:group style="position:absolute;left:14018;top:5432;width:10;height:20" coordorigin="14018,5432" coordsize="10,20">
              <v:shape style="position:absolute;left:14018;top:5432;width:10;height:20" coordorigin="14018,5432" coordsize="10,20" path="m14018,5451l14028,5451,14028,5432,14018,5432,14018,5451xe" filled="true" fillcolor="#000000" stroked="false">
                <v:path arrowok="t"/>
                <v:fill type="solid"/>
              </v:shape>
            </v:group>
            <v:group style="position:absolute;left:14018;top:5451;width:10;height:20" coordorigin="14018,5451" coordsize="10,20">
              <v:shape style="position:absolute;left:14018;top:5451;width:10;height:20" coordorigin="14018,5451" coordsize="10,20" path="m14018,5470l14028,5470,14028,5451,14018,5451,14018,5470xe" filled="true" fillcolor="#000000" stroked="false">
                <v:path arrowok="t"/>
                <v:fill type="solid"/>
              </v:shape>
            </v:group>
            <v:group style="position:absolute;left:14018;top:5470;width:10;height:20" coordorigin="14018,5470" coordsize="10,20">
              <v:shape style="position:absolute;left:14018;top:5470;width:10;height:20" coordorigin="14018,5470" coordsize="10,20" path="m14018,5490l14028,5490,14028,5470,14018,5470,14018,5490xe" filled="true" fillcolor="#000000" stroked="false">
                <v:path arrowok="t"/>
                <v:fill type="solid"/>
              </v:shape>
            </v:group>
            <v:group style="position:absolute;left:14018;top:5490;width:10;height:20" coordorigin="14018,5490" coordsize="10,20">
              <v:shape style="position:absolute;left:14018;top:5490;width:10;height:20" coordorigin="14018,5490" coordsize="10,20" path="m14018,5509l14028,5509,14028,5490,14018,5490,14018,5509xe" filled="true" fillcolor="#000000" stroked="false">
                <v:path arrowok="t"/>
                <v:fill type="solid"/>
              </v:shape>
            </v:group>
            <v:group style="position:absolute;left:14018;top:5509;width:10;height:20" coordorigin="14018,5509" coordsize="10,20">
              <v:shape style="position:absolute;left:14018;top:5509;width:10;height:20" coordorigin="14018,5509" coordsize="10,20" path="m14018,5528l14028,5528,14028,5509,14018,5509,14018,5528xe" filled="true" fillcolor="#000000" stroked="false">
                <v:path arrowok="t"/>
                <v:fill type="solid"/>
              </v:shape>
            </v:group>
            <v:group style="position:absolute;left:14018;top:5528;width:10;height:20" coordorigin="14018,5528" coordsize="10,20">
              <v:shape style="position:absolute;left:14018;top:5528;width:10;height:20" coordorigin="14018,5528" coordsize="10,20" path="m14018,5547l14028,5547,14028,5528,14018,5528,14018,5547xe" filled="true" fillcolor="#000000" stroked="false">
                <v:path arrowok="t"/>
                <v:fill type="solid"/>
              </v:shape>
            </v:group>
            <v:group style="position:absolute;left:14018;top:5547;width:10;height:20" coordorigin="14018,5547" coordsize="10,20">
              <v:shape style="position:absolute;left:14018;top:5547;width:10;height:20" coordorigin="14018,5547" coordsize="10,20" path="m14018,5566l14028,5566,14028,5547,14018,5547,14018,5566xe" filled="true" fillcolor="#000000" stroked="false">
                <v:path arrowok="t"/>
                <v:fill type="solid"/>
              </v:shape>
            </v:group>
            <v:group style="position:absolute;left:14018;top:5566;width:10;height:20" coordorigin="14018,5566" coordsize="10,20">
              <v:shape style="position:absolute;left:14018;top:5566;width:10;height:20" coordorigin="14018,5566" coordsize="10,20" path="m14018,5586l14028,5586,14028,5566,14018,5566,14018,5586xe" filled="true" fillcolor="#000000" stroked="false">
                <v:path arrowok="t"/>
                <v:fill type="solid"/>
              </v:shape>
            </v:group>
            <v:group style="position:absolute;left:14018;top:5586;width:10;height:20" coordorigin="14018,5586" coordsize="10,20">
              <v:shape style="position:absolute;left:14018;top:5586;width:10;height:20" coordorigin="14018,5586" coordsize="10,20" path="m14018,5605l14028,5605,14028,5586,14018,5586,14018,5605xe" filled="true" fillcolor="#000000" stroked="false">
                <v:path arrowok="t"/>
                <v:fill type="solid"/>
              </v:shape>
            </v:group>
            <v:group style="position:absolute;left:14018;top:5605;width:10;height:20" coordorigin="14018,5605" coordsize="10,20">
              <v:shape style="position:absolute;left:14018;top:5605;width:10;height:20" coordorigin="14018,5605" coordsize="10,20" path="m14018,5624l14028,5624,14028,5605,14018,5605,14018,5624xe" filled="true" fillcolor="#000000" stroked="false">
                <v:path arrowok="t"/>
                <v:fill type="solid"/>
              </v:shape>
            </v:group>
            <v:group style="position:absolute;left:14018;top:5628;width:10;height:2" coordorigin="14018,5628" coordsize="10,2">
              <v:shape style="position:absolute;left:14018;top:5628;width:10;height:2" coordorigin="14018,5628" coordsize="10,0" path="m14018,5628l14028,5628e" filled="false" stroked="true" strokeweight=".419983pt" strokecolor="#000000">
                <v:path arrowok="t"/>
              </v:shape>
              <v:shape style="position:absolute;left:1128;top:5632;width:2003;height:10" type="#_x0000_t75" stroked="false">
                <v:imagedata r:id="rId181" o:title=""/>
              </v:shape>
              <v:shape style="position:absolute;left:3126;top:5632;width:1302;height:10" type="#_x0000_t75" stroked="false">
                <v:imagedata r:id="rId182" o:title=""/>
              </v:shape>
              <v:shape style="position:absolute;left:4424;top:5632;width:635;height:10" type="#_x0000_t75" stroked="false">
                <v:imagedata r:id="rId183" o:title=""/>
              </v:shape>
              <v:shape style="position:absolute;left:5054;top:5632;width:715;height:10" type="#_x0000_t75" stroked="false">
                <v:imagedata r:id="rId184" o:title=""/>
              </v:shape>
              <v:shape style="position:absolute;left:5764;top:5632;width:570;height:10" type="#_x0000_t75" stroked="false">
                <v:imagedata r:id="rId185" o:title=""/>
              </v:shape>
              <v:shape style="position:absolute;left:6329;top:5632;width:1490;height:10" type="#_x0000_t75" stroked="false">
                <v:imagedata r:id="rId186" o:title=""/>
              </v:shape>
              <v:shape style="position:absolute;left:7815;top:5632;width:2348;height:10" type="#_x0000_t75" stroked="false">
                <v:imagedata r:id="rId210" o:title=""/>
              </v:shape>
              <v:shape style="position:absolute;left:10158;top:5632;width:1279;height:10" type="#_x0000_t75" stroked="false">
                <v:imagedata r:id="rId188" o:title=""/>
              </v:shape>
              <v:shape style="position:absolute;left:11432;top:5632;width:3958;height:10" type="#_x0000_t75" stroked="false">
                <v:imagedata r:id="rId189" o:title=""/>
              </v:shape>
            </v:group>
            <v:group style="position:absolute;left:3131;top:5642;width:10;height:20" coordorigin="3131,5642" coordsize="10,20">
              <v:shape style="position:absolute;left:3131;top:5642;width:10;height:20" coordorigin="3131,5642" coordsize="10,20" path="m3131,5661l3141,5661,3141,5642,3131,5642,3131,5661xe" filled="true" fillcolor="#000000" stroked="false">
                <v:path arrowok="t"/>
                <v:fill type="solid"/>
              </v:shape>
            </v:group>
            <v:group style="position:absolute;left:3131;top:5661;width:10;height:20" coordorigin="3131,5661" coordsize="10,20">
              <v:shape style="position:absolute;left:3131;top:5661;width:10;height:20" coordorigin="3131,5661" coordsize="10,20" path="m3131,5680l3141,5680,3141,5661,3131,5661,3131,5680xe" filled="true" fillcolor="#000000" stroked="false">
                <v:path arrowok="t"/>
                <v:fill type="solid"/>
              </v:shape>
            </v:group>
            <v:group style="position:absolute;left:3131;top:5680;width:10;height:20" coordorigin="3131,5680" coordsize="10,20">
              <v:shape style="position:absolute;left:3131;top:5680;width:10;height:20" coordorigin="3131,5680" coordsize="10,20" path="m3131,5700l3141,5700,3141,5680,3131,5680,3131,5700xe" filled="true" fillcolor="#000000" stroked="false">
                <v:path arrowok="t"/>
                <v:fill type="solid"/>
              </v:shape>
            </v:group>
            <v:group style="position:absolute;left:3131;top:5700;width:10;height:20" coordorigin="3131,5700" coordsize="10,20">
              <v:shape style="position:absolute;left:3131;top:5700;width:10;height:20" coordorigin="3131,5700" coordsize="10,20" path="m3131,5719l3141,5719,3141,5700,3131,5700,3131,5719xe" filled="true" fillcolor="#000000" stroked="false">
                <v:path arrowok="t"/>
                <v:fill type="solid"/>
              </v:shape>
            </v:group>
            <v:group style="position:absolute;left:3131;top:5719;width:10;height:20" coordorigin="3131,5719" coordsize="10,20">
              <v:shape style="position:absolute;left:3131;top:5719;width:10;height:20" coordorigin="3131,5719" coordsize="10,20" path="m3131,5738l3141,5738,3141,5719,3131,5719,3131,5738xe" filled="true" fillcolor="#000000" stroked="false">
                <v:path arrowok="t"/>
                <v:fill type="solid"/>
              </v:shape>
            </v:group>
            <v:group style="position:absolute;left:3131;top:5738;width:10;height:20" coordorigin="3131,5738" coordsize="10,20">
              <v:shape style="position:absolute;left:3131;top:5738;width:10;height:20" coordorigin="3131,5738" coordsize="10,20" path="m3131,5757l3141,5757,3141,5738,3131,5738,3131,5757xe" filled="true" fillcolor="#000000" stroked="false">
                <v:path arrowok="t"/>
                <v:fill type="solid"/>
              </v:shape>
            </v:group>
            <v:group style="position:absolute;left:3131;top:5757;width:10;height:20" coordorigin="3131,5757" coordsize="10,20">
              <v:shape style="position:absolute;left:3131;top:5757;width:10;height:20" coordorigin="3131,5757" coordsize="10,20" path="m3131,5776l3141,5776,3141,5757,3131,5757,3131,5776xe" filled="true" fillcolor="#000000" stroked="false">
                <v:path arrowok="t"/>
                <v:fill type="solid"/>
              </v:shape>
            </v:group>
            <v:group style="position:absolute;left:3131;top:5776;width:10;height:20" coordorigin="3131,5776" coordsize="10,20">
              <v:shape style="position:absolute;left:3131;top:5776;width:10;height:20" coordorigin="3131,5776" coordsize="10,20" path="m3131,5796l3141,5796,3141,5776,3131,5776,3131,5796xe" filled="true" fillcolor="#000000" stroked="false">
                <v:path arrowok="t"/>
                <v:fill type="solid"/>
              </v:shape>
            </v:group>
            <v:group style="position:absolute;left:3131;top:5796;width:10;height:20" coordorigin="3131,5796" coordsize="10,20">
              <v:shape style="position:absolute;left:3131;top:5796;width:10;height:20" coordorigin="3131,5796" coordsize="10,20" path="m3131,5815l3141,5815,3141,5796,3131,5796,3131,5815xe" filled="true" fillcolor="#000000" stroked="false">
                <v:path arrowok="t"/>
                <v:fill type="solid"/>
              </v:shape>
            </v:group>
            <v:group style="position:absolute;left:3131;top:5815;width:10;height:20" coordorigin="3131,5815" coordsize="10,20">
              <v:shape style="position:absolute;left:3131;top:5815;width:10;height:20" coordorigin="3131,5815" coordsize="10,20" path="m3131,5834l3141,5834,3141,5815,3131,5815,3131,5834xe" filled="true" fillcolor="#000000" stroked="false">
                <v:path arrowok="t"/>
                <v:fill type="solid"/>
              </v:shape>
            </v:group>
            <v:group style="position:absolute;left:3131;top:5834;width:10;height:20" coordorigin="3131,5834" coordsize="10,20">
              <v:shape style="position:absolute;left:3131;top:5834;width:10;height:20" coordorigin="3131,5834" coordsize="10,20" path="m3131,5853l3141,5853,3141,5834,3131,5834,3131,5853xe" filled="true" fillcolor="#000000" stroked="false">
                <v:path arrowok="t"/>
                <v:fill type="solid"/>
              </v:shape>
            </v:group>
            <v:group style="position:absolute;left:3131;top:5853;width:10;height:20" coordorigin="3131,5853" coordsize="10,20">
              <v:shape style="position:absolute;left:3131;top:5853;width:10;height:20" coordorigin="3131,5853" coordsize="10,20" path="m3131,5872l3141,5872,3141,5853,3131,5853,3131,5872xe" filled="true" fillcolor="#000000" stroked="false">
                <v:path arrowok="t"/>
                <v:fill type="solid"/>
              </v:shape>
            </v:group>
            <v:group style="position:absolute;left:3131;top:5872;width:10;height:20" coordorigin="3131,5872" coordsize="10,20">
              <v:shape style="position:absolute;left:3131;top:5872;width:10;height:20" coordorigin="3131,5872" coordsize="10,20" path="m3131,5892l3141,5892,3141,5872,3131,5872,3131,5892xe" filled="true" fillcolor="#000000" stroked="false">
                <v:path arrowok="t"/>
                <v:fill type="solid"/>
              </v:shape>
            </v:group>
            <v:group style="position:absolute;left:3131;top:5892;width:10;height:20" coordorigin="3131,5892" coordsize="10,20">
              <v:shape style="position:absolute;left:3131;top:5892;width:10;height:20" coordorigin="3131,5892" coordsize="10,20" path="m3131,5911l3141,5911,3141,5892,3131,5892,3131,5911xe" filled="true" fillcolor="#000000" stroked="false">
                <v:path arrowok="t"/>
                <v:fill type="solid"/>
              </v:shape>
            </v:group>
            <v:group style="position:absolute;left:3131;top:5911;width:10;height:20" coordorigin="3131,5911" coordsize="10,20">
              <v:shape style="position:absolute;left:3131;top:5911;width:10;height:20" coordorigin="3131,5911" coordsize="10,20" path="m3131,5930l3141,5930,3141,5911,3131,5911,3131,5930xe" filled="true" fillcolor="#000000" stroked="false">
                <v:path arrowok="t"/>
                <v:fill type="solid"/>
              </v:shape>
            </v:group>
            <v:group style="position:absolute;left:3131;top:5930;width:10;height:20" coordorigin="3131,5930" coordsize="10,20">
              <v:shape style="position:absolute;left:3131;top:5930;width:10;height:20" coordorigin="3131,5930" coordsize="10,20" path="m3131,5949l3141,5949,3141,5930,3131,5930,3131,5949xe" filled="true" fillcolor="#000000" stroked="false">
                <v:path arrowok="t"/>
                <v:fill type="solid"/>
              </v:shape>
            </v:group>
            <v:group style="position:absolute;left:4428;top:5642;width:10;height:20" coordorigin="4428,5642" coordsize="10,20">
              <v:shape style="position:absolute;left:4428;top:5642;width:10;height:20" coordorigin="4428,5642" coordsize="10,20" path="m4428,5661l4438,5661,4438,5642,4428,5642,4428,5661xe" filled="true" fillcolor="#000000" stroked="false">
                <v:path arrowok="t"/>
                <v:fill type="solid"/>
              </v:shape>
            </v:group>
            <v:group style="position:absolute;left:4428;top:5661;width:10;height:20" coordorigin="4428,5661" coordsize="10,20">
              <v:shape style="position:absolute;left:4428;top:5661;width:10;height:20" coordorigin="4428,5661" coordsize="10,20" path="m4428,5680l4438,5680,4438,5661,4428,5661,4428,5680xe" filled="true" fillcolor="#000000" stroked="false">
                <v:path arrowok="t"/>
                <v:fill type="solid"/>
              </v:shape>
            </v:group>
            <v:group style="position:absolute;left:4428;top:5680;width:10;height:20" coordorigin="4428,5680" coordsize="10,20">
              <v:shape style="position:absolute;left:4428;top:5680;width:10;height:20" coordorigin="4428,5680" coordsize="10,20" path="m4428,5700l4438,5700,4438,5680,4428,5680,4428,5700xe" filled="true" fillcolor="#000000" stroked="false">
                <v:path arrowok="t"/>
                <v:fill type="solid"/>
              </v:shape>
            </v:group>
            <v:group style="position:absolute;left:4428;top:5700;width:10;height:20" coordorigin="4428,5700" coordsize="10,20">
              <v:shape style="position:absolute;left:4428;top:5700;width:10;height:20" coordorigin="4428,5700" coordsize="10,20" path="m4428,5719l4438,5719,4438,5700,4428,5700,4428,5719xe" filled="true" fillcolor="#000000" stroked="false">
                <v:path arrowok="t"/>
                <v:fill type="solid"/>
              </v:shape>
            </v:group>
            <v:group style="position:absolute;left:4428;top:5719;width:10;height:20" coordorigin="4428,5719" coordsize="10,20">
              <v:shape style="position:absolute;left:4428;top:5719;width:10;height:20" coordorigin="4428,5719" coordsize="10,20" path="m4428,5738l4438,5738,4438,5719,4428,5719,4428,5738xe" filled="true" fillcolor="#000000" stroked="false">
                <v:path arrowok="t"/>
                <v:fill type="solid"/>
              </v:shape>
            </v:group>
            <v:group style="position:absolute;left:4428;top:5738;width:10;height:20" coordorigin="4428,5738" coordsize="10,20">
              <v:shape style="position:absolute;left:4428;top:5738;width:10;height:20" coordorigin="4428,5738" coordsize="10,20" path="m4428,5757l4438,5757,4438,5738,4428,5738,4428,5757xe" filled="true" fillcolor="#000000" stroked="false">
                <v:path arrowok="t"/>
                <v:fill type="solid"/>
              </v:shape>
            </v:group>
            <v:group style="position:absolute;left:4428;top:5757;width:10;height:20" coordorigin="4428,5757" coordsize="10,20">
              <v:shape style="position:absolute;left:4428;top:5757;width:10;height:20" coordorigin="4428,5757" coordsize="10,20" path="m4428,5776l4438,5776,4438,5757,4428,5757,4428,5776xe" filled="true" fillcolor="#000000" stroked="false">
                <v:path arrowok="t"/>
                <v:fill type="solid"/>
              </v:shape>
            </v:group>
            <v:group style="position:absolute;left:4428;top:5776;width:10;height:20" coordorigin="4428,5776" coordsize="10,20">
              <v:shape style="position:absolute;left:4428;top:5776;width:10;height:20" coordorigin="4428,5776" coordsize="10,20" path="m4428,5796l4438,5796,4438,5776,4428,5776,4428,5796xe" filled="true" fillcolor="#000000" stroked="false">
                <v:path arrowok="t"/>
                <v:fill type="solid"/>
              </v:shape>
            </v:group>
            <v:group style="position:absolute;left:4428;top:5796;width:10;height:20" coordorigin="4428,5796" coordsize="10,20">
              <v:shape style="position:absolute;left:4428;top:5796;width:10;height:20" coordorigin="4428,5796" coordsize="10,20" path="m4428,5815l4438,5815,4438,5796,4428,5796,4428,5815xe" filled="true" fillcolor="#000000" stroked="false">
                <v:path arrowok="t"/>
                <v:fill type="solid"/>
              </v:shape>
            </v:group>
            <v:group style="position:absolute;left:4428;top:5815;width:10;height:20" coordorigin="4428,5815" coordsize="10,20">
              <v:shape style="position:absolute;left:4428;top:5815;width:10;height:20" coordorigin="4428,5815" coordsize="10,20" path="m4428,5834l4438,5834,4438,5815,4428,5815,4428,5834xe" filled="true" fillcolor="#000000" stroked="false">
                <v:path arrowok="t"/>
                <v:fill type="solid"/>
              </v:shape>
            </v:group>
            <v:group style="position:absolute;left:4428;top:5834;width:10;height:20" coordorigin="4428,5834" coordsize="10,20">
              <v:shape style="position:absolute;left:4428;top:5834;width:10;height:20" coordorigin="4428,5834" coordsize="10,20" path="m4428,5853l4438,5853,4438,5834,4428,5834,4428,5853xe" filled="true" fillcolor="#000000" stroked="false">
                <v:path arrowok="t"/>
                <v:fill type="solid"/>
              </v:shape>
            </v:group>
            <v:group style="position:absolute;left:4428;top:5853;width:10;height:20" coordorigin="4428,5853" coordsize="10,20">
              <v:shape style="position:absolute;left:4428;top:5853;width:10;height:20" coordorigin="4428,5853" coordsize="10,20" path="m4428,5872l4438,5872,4438,5853,4428,5853,4428,5872xe" filled="true" fillcolor="#000000" stroked="false">
                <v:path arrowok="t"/>
                <v:fill type="solid"/>
              </v:shape>
            </v:group>
            <v:group style="position:absolute;left:4428;top:5872;width:10;height:20" coordorigin="4428,5872" coordsize="10,20">
              <v:shape style="position:absolute;left:4428;top:5872;width:10;height:20" coordorigin="4428,5872" coordsize="10,20" path="m4428,5892l4438,5892,4438,5872,4428,5872,4428,5892xe" filled="true" fillcolor="#000000" stroked="false">
                <v:path arrowok="t"/>
                <v:fill type="solid"/>
              </v:shape>
            </v:group>
            <v:group style="position:absolute;left:4428;top:5892;width:10;height:20" coordorigin="4428,5892" coordsize="10,20">
              <v:shape style="position:absolute;left:4428;top:5892;width:10;height:20" coordorigin="4428,5892" coordsize="10,20" path="m4428,5911l4438,5911,4438,5892,4428,5892,4428,5911xe" filled="true" fillcolor="#000000" stroked="false">
                <v:path arrowok="t"/>
                <v:fill type="solid"/>
              </v:shape>
            </v:group>
            <v:group style="position:absolute;left:4428;top:5911;width:10;height:20" coordorigin="4428,5911" coordsize="10,20">
              <v:shape style="position:absolute;left:4428;top:5911;width:10;height:20" coordorigin="4428,5911" coordsize="10,20" path="m4428,5930l4438,5930,4438,5911,4428,5911,4428,5930xe" filled="true" fillcolor="#000000" stroked="false">
                <v:path arrowok="t"/>
                <v:fill type="solid"/>
              </v:shape>
            </v:group>
            <v:group style="position:absolute;left:4428;top:5930;width:10;height:20" coordorigin="4428,5930" coordsize="10,20">
              <v:shape style="position:absolute;left:4428;top:5930;width:10;height:20" coordorigin="4428,5930" coordsize="10,20" path="m4428,5949l4438,5949,4438,5930,4428,5930,4428,5949xe" filled="true" fillcolor="#000000" stroked="false">
                <v:path arrowok="t"/>
                <v:fill type="solid"/>
              </v:shape>
            </v:group>
            <v:group style="position:absolute;left:4428;top:5949;width:10;height:20" coordorigin="4428,5949" coordsize="10,20">
              <v:shape style="position:absolute;left:4428;top:5949;width:10;height:20" coordorigin="4428,5949" coordsize="10,20" path="m4428,5968l4438,5968,4438,5949,4428,5949,4428,5968xe" filled="true" fillcolor="#000000" stroked="false">
                <v:path arrowok="t"/>
                <v:fill type="solid"/>
              </v:shape>
            </v:group>
            <v:group style="position:absolute;left:4428;top:5968;width:10;height:20" coordorigin="4428,5968" coordsize="10,20">
              <v:shape style="position:absolute;left:4428;top:5968;width:10;height:20" coordorigin="4428,5968" coordsize="10,20" path="m4428,5988l4438,5988,4438,5968,4428,5968,4428,5988xe" filled="true" fillcolor="#000000" stroked="false">
                <v:path arrowok="t"/>
                <v:fill type="solid"/>
              </v:shape>
            </v:group>
            <v:group style="position:absolute;left:4428;top:5988;width:10;height:20" coordorigin="4428,5988" coordsize="10,20">
              <v:shape style="position:absolute;left:4428;top:5988;width:10;height:20" coordorigin="4428,5988" coordsize="10,20" path="m4428,6007l4438,6007,4438,5988,4428,5988,4428,6007xe" filled="true" fillcolor="#000000" stroked="false">
                <v:path arrowok="t"/>
                <v:fill type="solid"/>
              </v:shape>
            </v:group>
            <v:group style="position:absolute;left:4428;top:6007;width:10;height:20" coordorigin="4428,6007" coordsize="10,20">
              <v:shape style="position:absolute;left:4428;top:6007;width:10;height:20" coordorigin="4428,6007" coordsize="10,20" path="m4428,6026l4438,6026,4438,6007,4428,6007,4428,6026xe" filled="true" fillcolor="#000000" stroked="false">
                <v:path arrowok="t"/>
                <v:fill type="solid"/>
              </v:shape>
            </v:group>
            <v:group style="position:absolute;left:4428;top:6026;width:10;height:20" coordorigin="4428,6026" coordsize="10,20">
              <v:shape style="position:absolute;left:4428;top:6026;width:10;height:20" coordorigin="4428,6026" coordsize="10,20" path="m4428,6045l4438,6045,4438,6026,4428,6026,4428,6045xe" filled="true" fillcolor="#000000" stroked="false">
                <v:path arrowok="t"/>
                <v:fill type="solid"/>
              </v:shape>
            </v:group>
            <v:group style="position:absolute;left:5058;top:5642;width:10;height:20" coordorigin="5058,5642" coordsize="10,20">
              <v:shape style="position:absolute;left:5058;top:5642;width:10;height:20" coordorigin="5058,5642" coordsize="10,20" path="m5058,5661l5068,5661,5068,5642,5058,5642,5058,5661xe" filled="true" fillcolor="#000000" stroked="false">
                <v:path arrowok="t"/>
                <v:fill type="solid"/>
              </v:shape>
            </v:group>
            <v:group style="position:absolute;left:5058;top:5661;width:10;height:20" coordorigin="5058,5661" coordsize="10,20">
              <v:shape style="position:absolute;left:5058;top:5661;width:10;height:20" coordorigin="5058,5661" coordsize="10,20" path="m5058,5680l5068,5680,5068,5661,5058,5661,5058,5680xe" filled="true" fillcolor="#000000" stroked="false">
                <v:path arrowok="t"/>
                <v:fill type="solid"/>
              </v:shape>
            </v:group>
            <v:group style="position:absolute;left:5058;top:5680;width:10;height:20" coordorigin="5058,5680" coordsize="10,20">
              <v:shape style="position:absolute;left:5058;top:5680;width:10;height:20" coordorigin="5058,5680" coordsize="10,20" path="m5058,5700l5068,5700,5068,5680,5058,5680,5058,5700xe" filled="true" fillcolor="#000000" stroked="false">
                <v:path arrowok="t"/>
                <v:fill type="solid"/>
              </v:shape>
            </v:group>
            <v:group style="position:absolute;left:5058;top:5700;width:10;height:20" coordorigin="5058,5700" coordsize="10,20">
              <v:shape style="position:absolute;left:5058;top:5700;width:10;height:20" coordorigin="5058,5700" coordsize="10,20" path="m5058,5719l5068,5719,5068,5700,5058,5700,5058,5719xe" filled="true" fillcolor="#000000" stroked="false">
                <v:path arrowok="t"/>
                <v:fill type="solid"/>
              </v:shape>
            </v:group>
            <v:group style="position:absolute;left:5058;top:5719;width:10;height:20" coordorigin="5058,5719" coordsize="10,20">
              <v:shape style="position:absolute;left:5058;top:5719;width:10;height:20" coordorigin="5058,5719" coordsize="10,20" path="m5058,5738l5068,5738,5068,5719,5058,5719,5058,5738xe" filled="true" fillcolor="#000000" stroked="false">
                <v:path arrowok="t"/>
                <v:fill type="solid"/>
              </v:shape>
            </v:group>
            <v:group style="position:absolute;left:5058;top:5738;width:10;height:20" coordorigin="5058,5738" coordsize="10,20">
              <v:shape style="position:absolute;left:5058;top:5738;width:10;height:20" coordorigin="5058,5738" coordsize="10,20" path="m5058,5757l5068,5757,5068,5738,5058,5738,5058,5757xe" filled="true" fillcolor="#000000" stroked="false">
                <v:path arrowok="t"/>
                <v:fill type="solid"/>
              </v:shape>
            </v:group>
            <v:group style="position:absolute;left:5058;top:5757;width:10;height:20" coordorigin="5058,5757" coordsize="10,20">
              <v:shape style="position:absolute;left:5058;top:5757;width:10;height:20" coordorigin="5058,5757" coordsize="10,20" path="m5058,5776l5068,5776,5068,5757,5058,5757,5058,5776xe" filled="true" fillcolor="#000000" stroked="false">
                <v:path arrowok="t"/>
                <v:fill type="solid"/>
              </v:shape>
            </v:group>
            <v:group style="position:absolute;left:5058;top:5776;width:10;height:20" coordorigin="5058,5776" coordsize="10,20">
              <v:shape style="position:absolute;left:5058;top:5776;width:10;height:20" coordorigin="5058,5776" coordsize="10,20" path="m5058,5796l5068,5796,5068,5776,5058,5776,5058,5796xe" filled="true" fillcolor="#000000" stroked="false">
                <v:path arrowok="t"/>
                <v:fill type="solid"/>
              </v:shape>
            </v:group>
            <v:group style="position:absolute;left:5058;top:5796;width:10;height:20" coordorigin="5058,5796" coordsize="10,20">
              <v:shape style="position:absolute;left:5058;top:5796;width:10;height:20" coordorigin="5058,5796" coordsize="10,20" path="m5058,5815l5068,5815,5068,5796,5058,5796,5058,5815xe" filled="true" fillcolor="#000000" stroked="false">
                <v:path arrowok="t"/>
                <v:fill type="solid"/>
              </v:shape>
            </v:group>
            <v:group style="position:absolute;left:5058;top:5815;width:10;height:20" coordorigin="5058,5815" coordsize="10,20">
              <v:shape style="position:absolute;left:5058;top:5815;width:10;height:20" coordorigin="5058,5815" coordsize="10,20" path="m5058,5834l5068,5834,5068,5815,5058,5815,5058,5834xe" filled="true" fillcolor="#000000" stroked="false">
                <v:path arrowok="t"/>
                <v:fill type="solid"/>
              </v:shape>
            </v:group>
            <v:group style="position:absolute;left:5058;top:5834;width:10;height:20" coordorigin="5058,5834" coordsize="10,20">
              <v:shape style="position:absolute;left:5058;top:5834;width:10;height:20" coordorigin="5058,5834" coordsize="10,20" path="m5058,5853l5068,5853,5068,5834,5058,5834,5058,5853xe" filled="true" fillcolor="#000000" stroked="false">
                <v:path arrowok="t"/>
                <v:fill type="solid"/>
              </v:shape>
            </v:group>
            <v:group style="position:absolute;left:5058;top:5853;width:10;height:20" coordorigin="5058,5853" coordsize="10,20">
              <v:shape style="position:absolute;left:5058;top:5853;width:10;height:20" coordorigin="5058,5853" coordsize="10,20" path="m5058,5872l5068,5872,5068,5853,5058,5853,5058,5872xe" filled="true" fillcolor="#000000" stroked="false">
                <v:path arrowok="t"/>
                <v:fill type="solid"/>
              </v:shape>
            </v:group>
            <v:group style="position:absolute;left:5058;top:5872;width:10;height:20" coordorigin="5058,5872" coordsize="10,20">
              <v:shape style="position:absolute;left:5058;top:5872;width:10;height:20" coordorigin="5058,5872" coordsize="10,20" path="m5058,5892l5068,5892,5068,5872,5058,5872,5058,5892xe" filled="true" fillcolor="#000000" stroked="false">
                <v:path arrowok="t"/>
                <v:fill type="solid"/>
              </v:shape>
            </v:group>
            <v:group style="position:absolute;left:5058;top:5892;width:10;height:20" coordorigin="5058,5892" coordsize="10,20">
              <v:shape style="position:absolute;left:5058;top:5892;width:10;height:20" coordorigin="5058,5892" coordsize="10,20" path="m5058,5911l5068,5911,5068,5892,5058,5892,5058,5911xe" filled="true" fillcolor="#000000" stroked="false">
                <v:path arrowok="t"/>
                <v:fill type="solid"/>
              </v:shape>
            </v:group>
            <v:group style="position:absolute;left:5058;top:5911;width:10;height:20" coordorigin="5058,5911" coordsize="10,20">
              <v:shape style="position:absolute;left:5058;top:5911;width:10;height:20" coordorigin="5058,5911" coordsize="10,20" path="m5058,5930l5068,5930,5068,5911,5058,5911,5058,5930xe" filled="true" fillcolor="#000000" stroked="false">
                <v:path arrowok="t"/>
                <v:fill type="solid"/>
              </v:shape>
            </v:group>
            <v:group style="position:absolute;left:5058;top:5930;width:10;height:20" coordorigin="5058,5930" coordsize="10,20">
              <v:shape style="position:absolute;left:5058;top:5930;width:10;height:20" coordorigin="5058,5930" coordsize="10,20" path="m5058,5949l5068,5949,5068,5930,5058,5930,5058,5949xe" filled="true" fillcolor="#000000" stroked="false">
                <v:path arrowok="t"/>
                <v:fill type="solid"/>
              </v:shape>
            </v:group>
            <v:group style="position:absolute;left:5058;top:5949;width:10;height:20" coordorigin="5058,5949" coordsize="10,20">
              <v:shape style="position:absolute;left:5058;top:5949;width:10;height:20" coordorigin="5058,5949" coordsize="10,20" path="m5058,5968l5068,5968,5068,5949,5058,5949,5058,5968xe" filled="true" fillcolor="#000000" stroked="false">
                <v:path arrowok="t"/>
                <v:fill type="solid"/>
              </v:shape>
            </v:group>
            <v:group style="position:absolute;left:5058;top:5968;width:10;height:20" coordorigin="5058,5968" coordsize="10,20">
              <v:shape style="position:absolute;left:5058;top:5968;width:10;height:20" coordorigin="5058,5968" coordsize="10,20" path="m5058,5988l5068,5988,5068,5968,5058,5968,5058,5988xe" filled="true" fillcolor="#000000" stroked="false">
                <v:path arrowok="t"/>
                <v:fill type="solid"/>
              </v:shape>
            </v:group>
            <v:group style="position:absolute;left:5058;top:5988;width:10;height:20" coordorigin="5058,5988" coordsize="10,20">
              <v:shape style="position:absolute;left:5058;top:5988;width:10;height:20" coordorigin="5058,5988" coordsize="10,20" path="m5058,6007l5068,6007,5068,5988,5058,5988,5058,6007xe" filled="true" fillcolor="#000000" stroked="false">
                <v:path arrowok="t"/>
                <v:fill type="solid"/>
              </v:shape>
            </v:group>
            <v:group style="position:absolute;left:5058;top:6007;width:10;height:20" coordorigin="5058,6007" coordsize="10,20">
              <v:shape style="position:absolute;left:5058;top:6007;width:10;height:20" coordorigin="5058,6007" coordsize="10,20" path="m5058,6026l5068,6026,5068,6007,5058,6007,5058,6026xe" filled="true" fillcolor="#000000" stroked="false">
                <v:path arrowok="t"/>
                <v:fill type="solid"/>
              </v:shape>
            </v:group>
            <v:group style="position:absolute;left:5058;top:6026;width:10;height:20" coordorigin="5058,6026" coordsize="10,20">
              <v:shape style="position:absolute;left:5058;top:6026;width:10;height:20" coordorigin="5058,6026" coordsize="10,20" path="m5058,6045l5068,6045,5068,6026,5058,6026,5058,6045xe" filled="true" fillcolor="#000000" stroked="false">
                <v:path arrowok="t"/>
                <v:fill type="solid"/>
              </v:shape>
            </v:group>
            <v:group style="position:absolute;left:5769;top:5642;width:10;height:20" coordorigin="5769,5642" coordsize="10,20">
              <v:shape style="position:absolute;left:5769;top:5642;width:10;height:20" coordorigin="5769,5642" coordsize="10,20" path="m5769,5661l5778,5661,5778,5642,5769,5642,5769,5661xe" filled="true" fillcolor="#000000" stroked="false">
                <v:path arrowok="t"/>
                <v:fill type="solid"/>
              </v:shape>
            </v:group>
            <v:group style="position:absolute;left:5769;top:5661;width:10;height:20" coordorigin="5769,5661" coordsize="10,20">
              <v:shape style="position:absolute;left:5769;top:5661;width:10;height:20" coordorigin="5769,5661" coordsize="10,20" path="m5769,5680l5778,5680,5778,5661,5769,5661,5769,5680xe" filled="true" fillcolor="#000000" stroked="false">
                <v:path arrowok="t"/>
                <v:fill type="solid"/>
              </v:shape>
            </v:group>
            <v:group style="position:absolute;left:5769;top:5680;width:10;height:20" coordorigin="5769,5680" coordsize="10,20">
              <v:shape style="position:absolute;left:5769;top:5680;width:10;height:20" coordorigin="5769,5680" coordsize="10,20" path="m5769,5700l5778,5700,5778,5680,5769,5680,5769,5700xe" filled="true" fillcolor="#000000" stroked="false">
                <v:path arrowok="t"/>
                <v:fill type="solid"/>
              </v:shape>
            </v:group>
            <v:group style="position:absolute;left:5769;top:5700;width:10;height:20" coordorigin="5769,5700" coordsize="10,20">
              <v:shape style="position:absolute;left:5769;top:5700;width:10;height:20" coordorigin="5769,5700" coordsize="10,20" path="m5769,5719l5778,5719,5778,5700,5769,5700,5769,5719xe" filled="true" fillcolor="#000000" stroked="false">
                <v:path arrowok="t"/>
                <v:fill type="solid"/>
              </v:shape>
            </v:group>
            <v:group style="position:absolute;left:5769;top:5719;width:10;height:20" coordorigin="5769,5719" coordsize="10,20">
              <v:shape style="position:absolute;left:5769;top:5719;width:10;height:20" coordorigin="5769,5719" coordsize="10,20" path="m5769,5738l5778,5738,5778,5719,5769,5719,5769,5738xe" filled="true" fillcolor="#000000" stroked="false">
                <v:path arrowok="t"/>
                <v:fill type="solid"/>
              </v:shape>
            </v:group>
            <v:group style="position:absolute;left:5769;top:5738;width:10;height:20" coordorigin="5769,5738" coordsize="10,20">
              <v:shape style="position:absolute;left:5769;top:5738;width:10;height:20" coordorigin="5769,5738" coordsize="10,20" path="m5769,5757l5778,5757,5778,5738,5769,5738,5769,5757xe" filled="true" fillcolor="#000000" stroked="false">
                <v:path arrowok="t"/>
                <v:fill type="solid"/>
              </v:shape>
            </v:group>
            <v:group style="position:absolute;left:5769;top:5757;width:10;height:20" coordorigin="5769,5757" coordsize="10,20">
              <v:shape style="position:absolute;left:5769;top:5757;width:10;height:20" coordorigin="5769,5757" coordsize="10,20" path="m5769,5776l5778,5776,5778,5757,5769,5757,5769,5776xe" filled="true" fillcolor="#000000" stroked="false">
                <v:path arrowok="t"/>
                <v:fill type="solid"/>
              </v:shape>
            </v:group>
            <v:group style="position:absolute;left:5769;top:5776;width:10;height:20" coordorigin="5769,5776" coordsize="10,20">
              <v:shape style="position:absolute;left:5769;top:5776;width:10;height:20" coordorigin="5769,5776" coordsize="10,20" path="m5769,5796l5778,5796,5778,5776,5769,5776,5769,5796xe" filled="true" fillcolor="#000000" stroked="false">
                <v:path arrowok="t"/>
                <v:fill type="solid"/>
              </v:shape>
            </v:group>
            <v:group style="position:absolute;left:5769;top:5796;width:10;height:20" coordorigin="5769,5796" coordsize="10,20">
              <v:shape style="position:absolute;left:5769;top:5796;width:10;height:20" coordorigin="5769,5796" coordsize="10,20" path="m5769,5815l5778,5815,5778,5796,5769,5796,5769,5815xe" filled="true" fillcolor="#000000" stroked="false">
                <v:path arrowok="t"/>
                <v:fill type="solid"/>
              </v:shape>
            </v:group>
            <v:group style="position:absolute;left:5769;top:5815;width:10;height:20" coordorigin="5769,5815" coordsize="10,20">
              <v:shape style="position:absolute;left:5769;top:5815;width:10;height:20" coordorigin="5769,5815" coordsize="10,20" path="m5769,5834l5778,5834,5778,5815,5769,5815,5769,5834xe" filled="true" fillcolor="#000000" stroked="false">
                <v:path arrowok="t"/>
                <v:fill type="solid"/>
              </v:shape>
            </v:group>
            <v:group style="position:absolute;left:5769;top:5834;width:10;height:20" coordorigin="5769,5834" coordsize="10,20">
              <v:shape style="position:absolute;left:5769;top:5834;width:10;height:20" coordorigin="5769,5834" coordsize="10,20" path="m5769,5853l5778,5853,5778,5834,5769,5834,5769,5853xe" filled="true" fillcolor="#000000" stroked="false">
                <v:path arrowok="t"/>
                <v:fill type="solid"/>
              </v:shape>
            </v:group>
            <v:group style="position:absolute;left:5769;top:5853;width:10;height:20" coordorigin="5769,5853" coordsize="10,20">
              <v:shape style="position:absolute;left:5769;top:5853;width:10;height:20" coordorigin="5769,5853" coordsize="10,20" path="m5769,5872l5778,5872,5778,5853,5769,5853,5769,5872xe" filled="true" fillcolor="#000000" stroked="false">
                <v:path arrowok="t"/>
                <v:fill type="solid"/>
              </v:shape>
            </v:group>
            <v:group style="position:absolute;left:5769;top:5872;width:10;height:20" coordorigin="5769,5872" coordsize="10,20">
              <v:shape style="position:absolute;left:5769;top:5872;width:10;height:20" coordorigin="5769,5872" coordsize="10,20" path="m5769,5892l5778,5892,5778,5872,5769,5872,5769,5892xe" filled="true" fillcolor="#000000" stroked="false">
                <v:path arrowok="t"/>
                <v:fill type="solid"/>
              </v:shape>
            </v:group>
            <v:group style="position:absolute;left:5769;top:5892;width:10;height:20" coordorigin="5769,5892" coordsize="10,20">
              <v:shape style="position:absolute;left:5769;top:5892;width:10;height:20" coordorigin="5769,5892" coordsize="10,20" path="m5769,5911l5778,5911,5778,5892,5769,5892,5769,5911xe" filled="true" fillcolor="#000000" stroked="false">
                <v:path arrowok="t"/>
                <v:fill type="solid"/>
              </v:shape>
            </v:group>
            <v:group style="position:absolute;left:5769;top:5911;width:10;height:20" coordorigin="5769,5911" coordsize="10,20">
              <v:shape style="position:absolute;left:5769;top:5911;width:10;height:20" coordorigin="5769,5911" coordsize="10,20" path="m5769,5930l5778,5930,5778,5911,5769,5911,5769,5930xe" filled="true" fillcolor="#000000" stroked="false">
                <v:path arrowok="t"/>
                <v:fill type="solid"/>
              </v:shape>
            </v:group>
            <v:group style="position:absolute;left:5769;top:5930;width:10;height:20" coordorigin="5769,5930" coordsize="10,20">
              <v:shape style="position:absolute;left:5769;top:5930;width:10;height:20" coordorigin="5769,5930" coordsize="10,20" path="m5769,5949l5778,5949,5778,5930,5769,5930,5769,5949xe" filled="true" fillcolor="#000000" stroked="false">
                <v:path arrowok="t"/>
                <v:fill type="solid"/>
              </v:shape>
            </v:group>
            <v:group style="position:absolute;left:5769;top:5949;width:10;height:20" coordorigin="5769,5949" coordsize="10,20">
              <v:shape style="position:absolute;left:5769;top:5949;width:10;height:20" coordorigin="5769,5949" coordsize="10,20" path="m5769,5968l5778,5968,5778,5949,5769,5949,5769,5968xe" filled="true" fillcolor="#000000" stroked="false">
                <v:path arrowok="t"/>
                <v:fill type="solid"/>
              </v:shape>
            </v:group>
            <v:group style="position:absolute;left:5769;top:5968;width:10;height:20" coordorigin="5769,5968" coordsize="10,20">
              <v:shape style="position:absolute;left:5769;top:5968;width:10;height:20" coordorigin="5769,5968" coordsize="10,20" path="m5769,5988l5778,5988,5778,5968,5769,5968,5769,5988xe" filled="true" fillcolor="#000000" stroked="false">
                <v:path arrowok="t"/>
                <v:fill type="solid"/>
              </v:shape>
            </v:group>
            <v:group style="position:absolute;left:5769;top:5988;width:10;height:20" coordorigin="5769,5988" coordsize="10,20">
              <v:shape style="position:absolute;left:5769;top:5988;width:10;height:20" coordorigin="5769,5988" coordsize="10,20" path="m5769,6007l5778,6007,5778,5988,5769,5988,5769,6007xe" filled="true" fillcolor="#000000" stroked="false">
                <v:path arrowok="t"/>
                <v:fill type="solid"/>
              </v:shape>
            </v:group>
            <v:group style="position:absolute;left:5769;top:6007;width:10;height:20" coordorigin="5769,6007" coordsize="10,20">
              <v:shape style="position:absolute;left:5769;top:6007;width:10;height:20" coordorigin="5769,6007" coordsize="10,20" path="m5769,6026l5778,6026,5778,6007,5769,6007,5769,6026xe" filled="true" fillcolor="#000000" stroked="false">
                <v:path arrowok="t"/>
                <v:fill type="solid"/>
              </v:shape>
            </v:group>
            <v:group style="position:absolute;left:5769;top:6026;width:10;height:20" coordorigin="5769,6026" coordsize="10,20">
              <v:shape style="position:absolute;left:5769;top:6026;width:10;height:20" coordorigin="5769,6026" coordsize="10,20" path="m5769,6045l5778,6045,5778,6026,5769,6026,5769,6045xe" filled="true" fillcolor="#000000" stroked="false">
                <v:path arrowok="t"/>
                <v:fill type="solid"/>
              </v:shape>
            </v:group>
            <v:group style="position:absolute;left:6334;top:5642;width:10;height:20" coordorigin="6334,5642" coordsize="10,20">
              <v:shape style="position:absolute;left:6334;top:5642;width:10;height:20" coordorigin="6334,5642" coordsize="10,20" path="m6334,5661l6344,5661,6344,5642,6334,5642,6334,5661xe" filled="true" fillcolor="#000000" stroked="false">
                <v:path arrowok="t"/>
                <v:fill type="solid"/>
              </v:shape>
            </v:group>
            <v:group style="position:absolute;left:6334;top:5661;width:10;height:20" coordorigin="6334,5661" coordsize="10,20">
              <v:shape style="position:absolute;left:6334;top:5661;width:10;height:20" coordorigin="6334,5661" coordsize="10,20" path="m6334,5680l6344,5680,6344,5661,6334,5661,6334,5680xe" filled="true" fillcolor="#000000" stroked="false">
                <v:path arrowok="t"/>
                <v:fill type="solid"/>
              </v:shape>
            </v:group>
            <v:group style="position:absolute;left:6334;top:5680;width:10;height:20" coordorigin="6334,5680" coordsize="10,20">
              <v:shape style="position:absolute;left:6334;top:5680;width:10;height:20" coordorigin="6334,5680" coordsize="10,20" path="m6334,5700l6344,5700,6344,5680,6334,5680,6334,5700xe" filled="true" fillcolor="#000000" stroked="false">
                <v:path arrowok="t"/>
                <v:fill type="solid"/>
              </v:shape>
            </v:group>
            <v:group style="position:absolute;left:6334;top:5700;width:10;height:20" coordorigin="6334,5700" coordsize="10,20">
              <v:shape style="position:absolute;left:6334;top:5700;width:10;height:20" coordorigin="6334,5700" coordsize="10,20" path="m6334,5719l6344,5719,6344,5700,6334,5700,6334,5719xe" filled="true" fillcolor="#000000" stroked="false">
                <v:path arrowok="t"/>
                <v:fill type="solid"/>
              </v:shape>
            </v:group>
            <v:group style="position:absolute;left:6334;top:5719;width:10;height:20" coordorigin="6334,5719" coordsize="10,20">
              <v:shape style="position:absolute;left:6334;top:5719;width:10;height:20" coordorigin="6334,5719" coordsize="10,20" path="m6334,5738l6344,5738,6344,5719,6334,5719,6334,5738xe" filled="true" fillcolor="#000000" stroked="false">
                <v:path arrowok="t"/>
                <v:fill type="solid"/>
              </v:shape>
            </v:group>
            <v:group style="position:absolute;left:6334;top:5738;width:10;height:20" coordorigin="6334,5738" coordsize="10,20">
              <v:shape style="position:absolute;left:6334;top:5738;width:10;height:20" coordorigin="6334,5738" coordsize="10,20" path="m6334,5757l6344,5757,6344,5738,6334,5738,6334,5757xe" filled="true" fillcolor="#000000" stroked="false">
                <v:path arrowok="t"/>
                <v:fill type="solid"/>
              </v:shape>
            </v:group>
            <v:group style="position:absolute;left:6334;top:5757;width:10;height:20" coordorigin="6334,5757" coordsize="10,20">
              <v:shape style="position:absolute;left:6334;top:5757;width:10;height:20" coordorigin="6334,5757" coordsize="10,20" path="m6334,5776l6344,5776,6344,5757,6334,5757,6334,5776xe" filled="true" fillcolor="#000000" stroked="false">
                <v:path arrowok="t"/>
                <v:fill type="solid"/>
              </v:shape>
            </v:group>
            <v:group style="position:absolute;left:6334;top:5776;width:10;height:20" coordorigin="6334,5776" coordsize="10,20">
              <v:shape style="position:absolute;left:6334;top:5776;width:10;height:20" coordorigin="6334,5776" coordsize="10,20" path="m6334,5796l6344,5796,6344,5776,6334,5776,6334,5796xe" filled="true" fillcolor="#000000" stroked="false">
                <v:path arrowok="t"/>
                <v:fill type="solid"/>
              </v:shape>
            </v:group>
            <v:group style="position:absolute;left:6334;top:5796;width:10;height:20" coordorigin="6334,5796" coordsize="10,20">
              <v:shape style="position:absolute;left:6334;top:5796;width:10;height:20" coordorigin="6334,5796" coordsize="10,20" path="m6334,5815l6344,5815,6344,5796,6334,5796,6334,5815xe" filled="true" fillcolor="#000000" stroked="false">
                <v:path arrowok="t"/>
                <v:fill type="solid"/>
              </v:shape>
            </v:group>
            <v:group style="position:absolute;left:6334;top:5815;width:10;height:20" coordorigin="6334,5815" coordsize="10,20">
              <v:shape style="position:absolute;left:6334;top:5815;width:10;height:20" coordorigin="6334,5815" coordsize="10,20" path="m6334,5834l6344,5834,6344,5815,6334,5815,6334,5834xe" filled="true" fillcolor="#000000" stroked="false">
                <v:path arrowok="t"/>
                <v:fill type="solid"/>
              </v:shape>
            </v:group>
            <v:group style="position:absolute;left:6334;top:5834;width:10;height:20" coordorigin="6334,5834" coordsize="10,20">
              <v:shape style="position:absolute;left:6334;top:5834;width:10;height:20" coordorigin="6334,5834" coordsize="10,20" path="m6334,5853l6344,5853,6344,5834,6334,5834,6334,5853xe" filled="true" fillcolor="#000000" stroked="false">
                <v:path arrowok="t"/>
                <v:fill type="solid"/>
              </v:shape>
            </v:group>
            <v:group style="position:absolute;left:6334;top:5853;width:10;height:20" coordorigin="6334,5853" coordsize="10,20">
              <v:shape style="position:absolute;left:6334;top:5853;width:10;height:20" coordorigin="6334,5853" coordsize="10,20" path="m6334,5872l6344,5872,6344,5853,6334,5853,6334,5872xe" filled="true" fillcolor="#000000" stroked="false">
                <v:path arrowok="t"/>
                <v:fill type="solid"/>
              </v:shape>
            </v:group>
            <v:group style="position:absolute;left:6334;top:5872;width:10;height:20" coordorigin="6334,5872" coordsize="10,20">
              <v:shape style="position:absolute;left:6334;top:5872;width:10;height:20" coordorigin="6334,5872" coordsize="10,20" path="m6334,5892l6344,5892,6344,5872,6334,5872,6334,5892xe" filled="true" fillcolor="#000000" stroked="false">
                <v:path arrowok="t"/>
                <v:fill type="solid"/>
              </v:shape>
            </v:group>
            <v:group style="position:absolute;left:6334;top:5892;width:10;height:20" coordorigin="6334,5892" coordsize="10,20">
              <v:shape style="position:absolute;left:6334;top:5892;width:10;height:20" coordorigin="6334,5892" coordsize="10,20" path="m6334,5911l6344,5911,6344,5892,6334,5892,6334,5911xe" filled="true" fillcolor="#000000" stroked="false">
                <v:path arrowok="t"/>
                <v:fill type="solid"/>
              </v:shape>
            </v:group>
            <v:group style="position:absolute;left:6334;top:5911;width:10;height:20" coordorigin="6334,5911" coordsize="10,20">
              <v:shape style="position:absolute;left:6334;top:5911;width:10;height:20" coordorigin="6334,5911" coordsize="10,20" path="m6334,5930l6344,5930,6344,5911,6334,5911,6334,5930xe" filled="true" fillcolor="#000000" stroked="false">
                <v:path arrowok="t"/>
                <v:fill type="solid"/>
              </v:shape>
            </v:group>
            <v:group style="position:absolute;left:6334;top:5930;width:10;height:20" coordorigin="6334,5930" coordsize="10,20">
              <v:shape style="position:absolute;left:6334;top:5930;width:10;height:20" coordorigin="6334,5930" coordsize="10,20" path="m6334,5949l6344,5949,6344,5930,6334,5930,6334,5949xe" filled="true" fillcolor="#000000" stroked="false">
                <v:path arrowok="t"/>
                <v:fill type="solid"/>
              </v:shape>
            </v:group>
            <v:group style="position:absolute;left:6334;top:5949;width:10;height:20" coordorigin="6334,5949" coordsize="10,20">
              <v:shape style="position:absolute;left:6334;top:5949;width:10;height:20" coordorigin="6334,5949" coordsize="10,20" path="m6334,5968l6344,5968,6344,5949,6334,5949,6334,5968xe" filled="true" fillcolor="#000000" stroked="false">
                <v:path arrowok="t"/>
                <v:fill type="solid"/>
              </v:shape>
            </v:group>
            <v:group style="position:absolute;left:6334;top:5968;width:10;height:20" coordorigin="6334,5968" coordsize="10,20">
              <v:shape style="position:absolute;left:6334;top:5968;width:10;height:20" coordorigin="6334,5968" coordsize="10,20" path="m6334,5988l6344,5988,6344,5968,6334,5968,6334,5988xe" filled="true" fillcolor="#000000" stroked="false">
                <v:path arrowok="t"/>
                <v:fill type="solid"/>
              </v:shape>
            </v:group>
            <v:group style="position:absolute;left:6334;top:5988;width:10;height:20" coordorigin="6334,5988" coordsize="10,20">
              <v:shape style="position:absolute;left:6334;top:5988;width:10;height:20" coordorigin="6334,5988" coordsize="10,20" path="m6334,6007l6344,6007,6344,5988,6334,5988,6334,6007xe" filled="true" fillcolor="#000000" stroked="false">
                <v:path arrowok="t"/>
                <v:fill type="solid"/>
              </v:shape>
            </v:group>
            <v:group style="position:absolute;left:6334;top:6007;width:10;height:20" coordorigin="6334,6007" coordsize="10,20">
              <v:shape style="position:absolute;left:6334;top:6007;width:10;height:20" coordorigin="6334,6007" coordsize="10,20" path="m6334,6026l6344,6026,6344,6007,6334,6007,6334,6026xe" filled="true" fillcolor="#000000" stroked="false">
                <v:path arrowok="t"/>
                <v:fill type="solid"/>
              </v:shape>
            </v:group>
            <v:group style="position:absolute;left:6334;top:6026;width:10;height:20" coordorigin="6334,6026" coordsize="10,20">
              <v:shape style="position:absolute;left:6334;top:6026;width:10;height:20" coordorigin="6334,6026" coordsize="10,20" path="m6334,6045l6344,6045,6344,6026,6334,6026,6334,6045xe" filled="true" fillcolor="#000000" stroked="false">
                <v:path arrowok="t"/>
                <v:fill type="solid"/>
              </v:shape>
            </v:group>
            <v:group style="position:absolute;left:7820;top:5642;width:10;height:20" coordorigin="7820,5642" coordsize="10,20">
              <v:shape style="position:absolute;left:7820;top:5642;width:10;height:20" coordorigin="7820,5642" coordsize="10,20" path="m7820,5661l7829,5661,7829,5642,7820,5642,7820,5661xe" filled="true" fillcolor="#000000" stroked="false">
                <v:path arrowok="t"/>
                <v:fill type="solid"/>
              </v:shape>
            </v:group>
            <v:group style="position:absolute;left:7820;top:5661;width:10;height:20" coordorigin="7820,5661" coordsize="10,20">
              <v:shape style="position:absolute;left:7820;top:5661;width:10;height:20" coordorigin="7820,5661" coordsize="10,20" path="m7820,5680l7829,5680,7829,5661,7820,5661,7820,5680xe" filled="true" fillcolor="#000000" stroked="false">
                <v:path arrowok="t"/>
                <v:fill type="solid"/>
              </v:shape>
            </v:group>
            <v:group style="position:absolute;left:7820;top:5680;width:10;height:20" coordorigin="7820,5680" coordsize="10,20">
              <v:shape style="position:absolute;left:7820;top:5680;width:10;height:20" coordorigin="7820,5680" coordsize="10,20" path="m7820,5700l7829,5700,7829,5680,7820,5680,7820,5700xe" filled="true" fillcolor="#000000" stroked="false">
                <v:path arrowok="t"/>
                <v:fill type="solid"/>
              </v:shape>
            </v:group>
            <v:group style="position:absolute;left:7820;top:5700;width:10;height:20" coordorigin="7820,5700" coordsize="10,20">
              <v:shape style="position:absolute;left:7820;top:5700;width:10;height:20" coordorigin="7820,5700" coordsize="10,20" path="m7820,5719l7829,5719,7829,5700,7820,5700,7820,5719xe" filled="true" fillcolor="#000000" stroked="false">
                <v:path arrowok="t"/>
                <v:fill type="solid"/>
              </v:shape>
            </v:group>
            <v:group style="position:absolute;left:7820;top:5719;width:10;height:20" coordorigin="7820,5719" coordsize="10,20">
              <v:shape style="position:absolute;left:7820;top:5719;width:10;height:20" coordorigin="7820,5719" coordsize="10,20" path="m7820,5738l7829,5738,7829,5719,7820,5719,7820,5738xe" filled="true" fillcolor="#000000" stroked="false">
                <v:path arrowok="t"/>
                <v:fill type="solid"/>
              </v:shape>
            </v:group>
            <v:group style="position:absolute;left:7820;top:5738;width:10;height:20" coordorigin="7820,5738" coordsize="10,20">
              <v:shape style="position:absolute;left:7820;top:5738;width:10;height:20" coordorigin="7820,5738" coordsize="10,20" path="m7820,5757l7829,5757,7829,5738,7820,5738,7820,5757xe" filled="true" fillcolor="#000000" stroked="false">
                <v:path arrowok="t"/>
                <v:fill type="solid"/>
              </v:shape>
            </v:group>
            <v:group style="position:absolute;left:7820;top:5757;width:10;height:20" coordorigin="7820,5757" coordsize="10,20">
              <v:shape style="position:absolute;left:7820;top:5757;width:10;height:20" coordorigin="7820,5757" coordsize="10,20" path="m7820,5776l7829,5776,7829,5757,7820,5757,7820,5776xe" filled="true" fillcolor="#000000" stroked="false">
                <v:path arrowok="t"/>
                <v:fill type="solid"/>
              </v:shape>
            </v:group>
            <v:group style="position:absolute;left:7820;top:5776;width:10;height:20" coordorigin="7820,5776" coordsize="10,20">
              <v:shape style="position:absolute;left:7820;top:5776;width:10;height:20" coordorigin="7820,5776" coordsize="10,20" path="m7820,5796l7829,5796,7829,5776,7820,5776,7820,5796xe" filled="true" fillcolor="#000000" stroked="false">
                <v:path arrowok="t"/>
                <v:fill type="solid"/>
              </v:shape>
            </v:group>
            <v:group style="position:absolute;left:7820;top:5796;width:10;height:20" coordorigin="7820,5796" coordsize="10,20">
              <v:shape style="position:absolute;left:7820;top:5796;width:10;height:20" coordorigin="7820,5796" coordsize="10,20" path="m7820,5815l7829,5815,7829,5796,7820,5796,7820,5815xe" filled="true" fillcolor="#000000" stroked="false">
                <v:path arrowok="t"/>
                <v:fill type="solid"/>
              </v:shape>
            </v:group>
            <v:group style="position:absolute;left:7820;top:5815;width:10;height:20" coordorigin="7820,5815" coordsize="10,20">
              <v:shape style="position:absolute;left:7820;top:5815;width:10;height:20" coordorigin="7820,5815" coordsize="10,20" path="m7820,5834l7829,5834,7829,5815,7820,5815,7820,5834xe" filled="true" fillcolor="#000000" stroked="false">
                <v:path arrowok="t"/>
                <v:fill type="solid"/>
              </v:shape>
            </v:group>
            <v:group style="position:absolute;left:7820;top:5834;width:10;height:20" coordorigin="7820,5834" coordsize="10,20">
              <v:shape style="position:absolute;left:7820;top:5834;width:10;height:20" coordorigin="7820,5834" coordsize="10,20" path="m7820,5853l7829,5853,7829,5834,7820,5834,7820,5853xe" filled="true" fillcolor="#000000" stroked="false">
                <v:path arrowok="t"/>
                <v:fill type="solid"/>
              </v:shape>
            </v:group>
            <v:group style="position:absolute;left:7820;top:5853;width:10;height:20" coordorigin="7820,5853" coordsize="10,20">
              <v:shape style="position:absolute;left:7820;top:5853;width:10;height:20" coordorigin="7820,5853" coordsize="10,20" path="m7820,5872l7829,5872,7829,5853,7820,5853,7820,5872xe" filled="true" fillcolor="#000000" stroked="false">
                <v:path arrowok="t"/>
                <v:fill type="solid"/>
              </v:shape>
            </v:group>
            <v:group style="position:absolute;left:7820;top:5872;width:10;height:20" coordorigin="7820,5872" coordsize="10,20">
              <v:shape style="position:absolute;left:7820;top:5872;width:10;height:20" coordorigin="7820,5872" coordsize="10,20" path="m7820,5892l7829,5892,7829,5872,7820,5872,7820,5892xe" filled="true" fillcolor="#000000" stroked="false">
                <v:path arrowok="t"/>
                <v:fill type="solid"/>
              </v:shape>
            </v:group>
            <v:group style="position:absolute;left:7820;top:5892;width:10;height:20" coordorigin="7820,5892" coordsize="10,20">
              <v:shape style="position:absolute;left:7820;top:5892;width:10;height:20" coordorigin="7820,5892" coordsize="10,20" path="m7820,5911l7829,5911,7829,5892,7820,5892,7820,5911xe" filled="true" fillcolor="#000000" stroked="false">
                <v:path arrowok="t"/>
                <v:fill type="solid"/>
              </v:shape>
            </v:group>
            <v:group style="position:absolute;left:7820;top:5911;width:10;height:20" coordorigin="7820,5911" coordsize="10,20">
              <v:shape style="position:absolute;left:7820;top:5911;width:10;height:20" coordorigin="7820,5911" coordsize="10,20" path="m7820,5930l7829,5930,7829,5911,7820,5911,7820,5930xe" filled="true" fillcolor="#000000" stroked="false">
                <v:path arrowok="t"/>
                <v:fill type="solid"/>
              </v:shape>
            </v:group>
            <v:group style="position:absolute;left:7820;top:5930;width:10;height:20" coordorigin="7820,5930" coordsize="10,20">
              <v:shape style="position:absolute;left:7820;top:5930;width:10;height:20" coordorigin="7820,5930" coordsize="10,20" path="m7820,5949l7829,5949,7829,5930,7820,5930,7820,5949xe" filled="true" fillcolor="#000000" stroked="false">
                <v:path arrowok="t"/>
                <v:fill type="solid"/>
              </v:shape>
            </v:group>
            <v:group style="position:absolute;left:7820;top:5949;width:10;height:20" coordorigin="7820,5949" coordsize="10,20">
              <v:shape style="position:absolute;left:7820;top:5949;width:10;height:20" coordorigin="7820,5949" coordsize="10,20" path="m7820,5968l7829,5968,7829,5949,7820,5949,7820,5968xe" filled="true" fillcolor="#000000" stroked="false">
                <v:path arrowok="t"/>
                <v:fill type="solid"/>
              </v:shape>
            </v:group>
            <v:group style="position:absolute;left:7820;top:5968;width:10;height:20" coordorigin="7820,5968" coordsize="10,20">
              <v:shape style="position:absolute;left:7820;top:5968;width:10;height:20" coordorigin="7820,5968" coordsize="10,20" path="m7820,5988l7829,5988,7829,5968,7820,5968,7820,5988xe" filled="true" fillcolor="#000000" stroked="false">
                <v:path arrowok="t"/>
                <v:fill type="solid"/>
              </v:shape>
            </v:group>
            <v:group style="position:absolute;left:7820;top:5988;width:10;height:20" coordorigin="7820,5988" coordsize="10,20">
              <v:shape style="position:absolute;left:7820;top:5988;width:10;height:20" coordorigin="7820,5988" coordsize="10,20" path="m7820,6007l7829,6007,7829,5988,7820,5988,7820,6007xe" filled="true" fillcolor="#000000" stroked="false">
                <v:path arrowok="t"/>
                <v:fill type="solid"/>
              </v:shape>
            </v:group>
            <v:group style="position:absolute;left:7820;top:6007;width:10;height:20" coordorigin="7820,6007" coordsize="10,20">
              <v:shape style="position:absolute;left:7820;top:6007;width:10;height:20" coordorigin="7820,6007" coordsize="10,20" path="m7820,6026l7829,6026,7829,6007,7820,6007,7820,6026xe" filled="true" fillcolor="#000000" stroked="false">
                <v:path arrowok="t"/>
                <v:fill type="solid"/>
              </v:shape>
            </v:group>
            <v:group style="position:absolute;left:7820;top:6026;width:10;height:20" coordorigin="7820,6026" coordsize="10,20">
              <v:shape style="position:absolute;left:7820;top:6026;width:10;height:20" coordorigin="7820,6026" coordsize="10,20" path="m7820,6045l7829,6045,7829,6026,7820,6026,7820,6045xe" filled="true" fillcolor="#000000" stroked="false">
                <v:path arrowok="t"/>
                <v:fill type="solid"/>
              </v:shape>
            </v:group>
            <v:group style="position:absolute;left:8462;top:5642;width:10;height:20" coordorigin="8462,5642" coordsize="10,20">
              <v:shape style="position:absolute;left:8462;top:5642;width:10;height:20" coordorigin="8462,5642" coordsize="10,20" path="m8462,5661l8472,5661,8472,5642,8462,5642,8462,5661xe" filled="true" fillcolor="#000000" stroked="false">
                <v:path arrowok="t"/>
                <v:fill type="solid"/>
              </v:shape>
            </v:group>
            <v:group style="position:absolute;left:8462;top:5661;width:10;height:20" coordorigin="8462,5661" coordsize="10,20">
              <v:shape style="position:absolute;left:8462;top:5661;width:10;height:20" coordorigin="8462,5661" coordsize="10,20" path="m8462,5680l8472,5680,8472,5661,8462,5661,8462,5680xe" filled="true" fillcolor="#000000" stroked="false">
                <v:path arrowok="t"/>
                <v:fill type="solid"/>
              </v:shape>
            </v:group>
            <v:group style="position:absolute;left:8462;top:5680;width:10;height:20" coordorigin="8462,5680" coordsize="10,20">
              <v:shape style="position:absolute;left:8462;top:5680;width:10;height:20" coordorigin="8462,5680" coordsize="10,20" path="m8462,5700l8472,5700,8472,5680,8462,5680,8462,5700xe" filled="true" fillcolor="#000000" stroked="false">
                <v:path arrowok="t"/>
                <v:fill type="solid"/>
              </v:shape>
            </v:group>
            <v:group style="position:absolute;left:8462;top:5700;width:10;height:20" coordorigin="8462,5700" coordsize="10,20">
              <v:shape style="position:absolute;left:8462;top:5700;width:10;height:20" coordorigin="8462,5700" coordsize="10,20" path="m8462,5719l8472,5719,8472,5700,8462,5700,8462,5719xe" filled="true" fillcolor="#000000" stroked="false">
                <v:path arrowok="t"/>
                <v:fill type="solid"/>
              </v:shape>
            </v:group>
            <v:group style="position:absolute;left:8462;top:5719;width:10;height:20" coordorigin="8462,5719" coordsize="10,20">
              <v:shape style="position:absolute;left:8462;top:5719;width:10;height:20" coordorigin="8462,5719" coordsize="10,20" path="m8462,5738l8472,5738,8472,5719,8462,5719,8462,5738xe" filled="true" fillcolor="#000000" stroked="false">
                <v:path arrowok="t"/>
                <v:fill type="solid"/>
              </v:shape>
            </v:group>
            <v:group style="position:absolute;left:8462;top:5738;width:10;height:20" coordorigin="8462,5738" coordsize="10,20">
              <v:shape style="position:absolute;left:8462;top:5738;width:10;height:20" coordorigin="8462,5738" coordsize="10,20" path="m8462,5757l8472,5757,8472,5738,8462,5738,8462,5757xe" filled="true" fillcolor="#000000" stroked="false">
                <v:path arrowok="t"/>
                <v:fill type="solid"/>
              </v:shape>
            </v:group>
            <v:group style="position:absolute;left:8462;top:5757;width:10;height:20" coordorigin="8462,5757" coordsize="10,20">
              <v:shape style="position:absolute;left:8462;top:5757;width:10;height:20" coordorigin="8462,5757" coordsize="10,20" path="m8462,5776l8472,5776,8472,5757,8462,5757,8462,5776xe" filled="true" fillcolor="#000000" stroked="false">
                <v:path arrowok="t"/>
                <v:fill type="solid"/>
              </v:shape>
            </v:group>
            <v:group style="position:absolute;left:8462;top:5776;width:10;height:20" coordorigin="8462,5776" coordsize="10,20">
              <v:shape style="position:absolute;left:8462;top:5776;width:10;height:20" coordorigin="8462,5776" coordsize="10,20" path="m8462,5796l8472,5796,8472,5776,8462,5776,8462,5796xe" filled="true" fillcolor="#000000" stroked="false">
                <v:path arrowok="t"/>
                <v:fill type="solid"/>
              </v:shape>
            </v:group>
            <v:group style="position:absolute;left:8462;top:5796;width:10;height:20" coordorigin="8462,5796" coordsize="10,20">
              <v:shape style="position:absolute;left:8462;top:5796;width:10;height:20" coordorigin="8462,5796" coordsize="10,20" path="m8462,5815l8472,5815,8472,5796,8462,5796,8462,5815xe" filled="true" fillcolor="#000000" stroked="false">
                <v:path arrowok="t"/>
                <v:fill type="solid"/>
              </v:shape>
            </v:group>
            <v:group style="position:absolute;left:8462;top:5815;width:10;height:20" coordorigin="8462,5815" coordsize="10,20">
              <v:shape style="position:absolute;left:8462;top:5815;width:10;height:20" coordorigin="8462,5815" coordsize="10,20" path="m8462,5834l8472,5834,8472,5815,8462,5815,8462,5834xe" filled="true" fillcolor="#000000" stroked="false">
                <v:path arrowok="t"/>
                <v:fill type="solid"/>
              </v:shape>
            </v:group>
            <v:group style="position:absolute;left:8462;top:5834;width:10;height:20" coordorigin="8462,5834" coordsize="10,20">
              <v:shape style="position:absolute;left:8462;top:5834;width:10;height:20" coordorigin="8462,5834" coordsize="10,20" path="m8462,5853l8472,5853,8472,5834,8462,5834,8462,5853xe" filled="true" fillcolor="#000000" stroked="false">
                <v:path arrowok="t"/>
                <v:fill type="solid"/>
              </v:shape>
            </v:group>
            <v:group style="position:absolute;left:8462;top:5853;width:10;height:20" coordorigin="8462,5853" coordsize="10,20">
              <v:shape style="position:absolute;left:8462;top:5853;width:10;height:20" coordorigin="8462,5853" coordsize="10,20" path="m8462,5872l8472,5872,8472,5853,8462,5853,8462,5872xe" filled="true" fillcolor="#000000" stroked="false">
                <v:path arrowok="t"/>
                <v:fill type="solid"/>
              </v:shape>
            </v:group>
            <v:group style="position:absolute;left:8462;top:5872;width:10;height:20" coordorigin="8462,5872" coordsize="10,20">
              <v:shape style="position:absolute;left:8462;top:5872;width:10;height:20" coordorigin="8462,5872" coordsize="10,20" path="m8462,5892l8472,5892,8472,5872,8462,5872,8462,5892xe" filled="true" fillcolor="#000000" stroked="false">
                <v:path arrowok="t"/>
                <v:fill type="solid"/>
              </v:shape>
            </v:group>
            <v:group style="position:absolute;left:8462;top:5892;width:10;height:20" coordorigin="8462,5892" coordsize="10,20">
              <v:shape style="position:absolute;left:8462;top:5892;width:10;height:20" coordorigin="8462,5892" coordsize="10,20" path="m8462,5911l8472,5911,8472,5892,8462,5892,8462,5911xe" filled="true" fillcolor="#000000" stroked="false">
                <v:path arrowok="t"/>
                <v:fill type="solid"/>
              </v:shape>
            </v:group>
            <v:group style="position:absolute;left:8462;top:5911;width:10;height:20" coordorigin="8462,5911" coordsize="10,20">
              <v:shape style="position:absolute;left:8462;top:5911;width:10;height:20" coordorigin="8462,5911" coordsize="10,20" path="m8462,5930l8472,5930,8472,5911,8462,5911,8462,5930xe" filled="true" fillcolor="#000000" stroked="false">
                <v:path arrowok="t"/>
                <v:fill type="solid"/>
              </v:shape>
            </v:group>
            <v:group style="position:absolute;left:8462;top:5930;width:10;height:20" coordorigin="8462,5930" coordsize="10,20">
              <v:shape style="position:absolute;left:8462;top:5930;width:10;height:20" coordorigin="8462,5930" coordsize="10,20" path="m8462,5949l8472,5949,8472,5930,8462,5930,8462,5949xe" filled="true" fillcolor="#000000" stroked="false">
                <v:path arrowok="t"/>
                <v:fill type="solid"/>
              </v:shape>
            </v:group>
            <v:group style="position:absolute;left:8462;top:5949;width:10;height:20" coordorigin="8462,5949" coordsize="10,20">
              <v:shape style="position:absolute;left:8462;top:5949;width:10;height:20" coordorigin="8462,5949" coordsize="10,20" path="m8462,5968l8472,5968,8472,5949,8462,5949,8462,5968xe" filled="true" fillcolor="#000000" stroked="false">
                <v:path arrowok="t"/>
                <v:fill type="solid"/>
              </v:shape>
            </v:group>
            <v:group style="position:absolute;left:8462;top:5968;width:10;height:20" coordorigin="8462,5968" coordsize="10,20">
              <v:shape style="position:absolute;left:8462;top:5968;width:10;height:20" coordorigin="8462,5968" coordsize="10,20" path="m8462,5988l8472,5988,8472,5968,8462,5968,8462,5988xe" filled="true" fillcolor="#000000" stroked="false">
                <v:path arrowok="t"/>
                <v:fill type="solid"/>
              </v:shape>
            </v:group>
            <v:group style="position:absolute;left:8462;top:5988;width:10;height:20" coordorigin="8462,5988" coordsize="10,20">
              <v:shape style="position:absolute;left:8462;top:5988;width:10;height:20" coordorigin="8462,5988" coordsize="10,20" path="m8462,6007l8472,6007,8472,5988,8462,5988,8462,6007xe" filled="true" fillcolor="#000000" stroked="false">
                <v:path arrowok="t"/>
                <v:fill type="solid"/>
              </v:shape>
            </v:group>
            <v:group style="position:absolute;left:8462;top:6007;width:10;height:20" coordorigin="8462,6007" coordsize="10,20">
              <v:shape style="position:absolute;left:8462;top:6007;width:10;height:20" coordorigin="8462,6007" coordsize="10,20" path="m8462,6026l8472,6026,8472,6007,8462,6007,8462,6026xe" filled="true" fillcolor="#000000" stroked="false">
                <v:path arrowok="t"/>
                <v:fill type="solid"/>
              </v:shape>
            </v:group>
            <v:group style="position:absolute;left:8462;top:6026;width:10;height:20" coordorigin="8462,6026" coordsize="10,20">
              <v:shape style="position:absolute;left:8462;top:6026;width:10;height:20" coordorigin="8462,6026" coordsize="10,20" path="m8462,6045l8472,6045,8472,6026,8462,6026,8462,6045xe" filled="true" fillcolor="#000000" stroked="false">
                <v:path arrowok="t"/>
                <v:fill type="solid"/>
              </v:shape>
            </v:group>
            <v:group style="position:absolute;left:9594;top:5642;width:10;height:20" coordorigin="9594,5642" coordsize="10,20">
              <v:shape style="position:absolute;left:9594;top:5642;width:10;height:20" coordorigin="9594,5642" coordsize="10,20" path="m9594,5661l9603,5661,9603,5642,9594,5642,9594,5661xe" filled="true" fillcolor="#000000" stroked="false">
                <v:path arrowok="t"/>
                <v:fill type="solid"/>
              </v:shape>
            </v:group>
            <v:group style="position:absolute;left:9594;top:5661;width:10;height:20" coordorigin="9594,5661" coordsize="10,20">
              <v:shape style="position:absolute;left:9594;top:5661;width:10;height:20" coordorigin="9594,5661" coordsize="10,20" path="m9594,5680l9603,5680,9603,5661,9594,5661,9594,5680xe" filled="true" fillcolor="#000000" stroked="false">
                <v:path arrowok="t"/>
                <v:fill type="solid"/>
              </v:shape>
            </v:group>
            <v:group style="position:absolute;left:9594;top:5680;width:10;height:20" coordorigin="9594,5680" coordsize="10,20">
              <v:shape style="position:absolute;left:9594;top:5680;width:10;height:20" coordorigin="9594,5680" coordsize="10,20" path="m9594,5700l9603,5700,9603,5680,9594,5680,9594,5700xe" filled="true" fillcolor="#000000" stroked="false">
                <v:path arrowok="t"/>
                <v:fill type="solid"/>
              </v:shape>
            </v:group>
            <v:group style="position:absolute;left:9594;top:5700;width:10;height:20" coordorigin="9594,5700" coordsize="10,20">
              <v:shape style="position:absolute;left:9594;top:5700;width:10;height:20" coordorigin="9594,5700" coordsize="10,20" path="m9594,5719l9603,5719,9603,5700,9594,5700,9594,5719xe" filled="true" fillcolor="#000000" stroked="false">
                <v:path arrowok="t"/>
                <v:fill type="solid"/>
              </v:shape>
            </v:group>
            <v:group style="position:absolute;left:9594;top:5719;width:10;height:20" coordorigin="9594,5719" coordsize="10,20">
              <v:shape style="position:absolute;left:9594;top:5719;width:10;height:20" coordorigin="9594,5719" coordsize="10,20" path="m9594,5738l9603,5738,9603,5719,9594,5719,9594,5738xe" filled="true" fillcolor="#000000" stroked="false">
                <v:path arrowok="t"/>
                <v:fill type="solid"/>
              </v:shape>
            </v:group>
            <v:group style="position:absolute;left:9594;top:5738;width:10;height:20" coordorigin="9594,5738" coordsize="10,20">
              <v:shape style="position:absolute;left:9594;top:5738;width:10;height:20" coordorigin="9594,5738" coordsize="10,20" path="m9594,5757l9603,5757,9603,5738,9594,5738,9594,5757xe" filled="true" fillcolor="#000000" stroked="false">
                <v:path arrowok="t"/>
                <v:fill type="solid"/>
              </v:shape>
            </v:group>
            <v:group style="position:absolute;left:9594;top:5757;width:10;height:20" coordorigin="9594,5757" coordsize="10,20">
              <v:shape style="position:absolute;left:9594;top:5757;width:10;height:20" coordorigin="9594,5757" coordsize="10,20" path="m9594,5776l9603,5776,9603,5757,9594,5757,9594,5776xe" filled="true" fillcolor="#000000" stroked="false">
                <v:path arrowok="t"/>
                <v:fill type="solid"/>
              </v:shape>
            </v:group>
            <v:group style="position:absolute;left:9594;top:5776;width:10;height:20" coordorigin="9594,5776" coordsize="10,20">
              <v:shape style="position:absolute;left:9594;top:5776;width:10;height:20" coordorigin="9594,5776" coordsize="10,20" path="m9594,5796l9603,5796,9603,5776,9594,5776,9594,5796xe" filled="true" fillcolor="#000000" stroked="false">
                <v:path arrowok="t"/>
                <v:fill type="solid"/>
              </v:shape>
            </v:group>
            <v:group style="position:absolute;left:9594;top:5796;width:10;height:20" coordorigin="9594,5796" coordsize="10,20">
              <v:shape style="position:absolute;left:9594;top:5796;width:10;height:20" coordorigin="9594,5796" coordsize="10,20" path="m9594,5815l9603,5815,9603,5796,9594,5796,9594,5815xe" filled="true" fillcolor="#000000" stroked="false">
                <v:path arrowok="t"/>
                <v:fill type="solid"/>
              </v:shape>
            </v:group>
            <v:group style="position:absolute;left:9594;top:5815;width:10;height:20" coordorigin="9594,5815" coordsize="10,20">
              <v:shape style="position:absolute;left:9594;top:5815;width:10;height:20" coordorigin="9594,5815" coordsize="10,20" path="m9594,5834l9603,5834,9603,5815,9594,5815,9594,5834xe" filled="true" fillcolor="#000000" stroked="false">
                <v:path arrowok="t"/>
                <v:fill type="solid"/>
              </v:shape>
            </v:group>
            <v:group style="position:absolute;left:9594;top:5834;width:10;height:20" coordorigin="9594,5834" coordsize="10,20">
              <v:shape style="position:absolute;left:9594;top:5834;width:10;height:20" coordorigin="9594,5834" coordsize="10,20" path="m9594,5853l9603,5853,9603,5834,9594,5834,9594,5853xe" filled="true" fillcolor="#000000" stroked="false">
                <v:path arrowok="t"/>
                <v:fill type="solid"/>
              </v:shape>
            </v:group>
            <v:group style="position:absolute;left:9594;top:5853;width:10;height:20" coordorigin="9594,5853" coordsize="10,20">
              <v:shape style="position:absolute;left:9594;top:5853;width:10;height:20" coordorigin="9594,5853" coordsize="10,20" path="m9594,5872l9603,5872,9603,5853,9594,5853,9594,5872xe" filled="true" fillcolor="#000000" stroked="false">
                <v:path arrowok="t"/>
                <v:fill type="solid"/>
              </v:shape>
            </v:group>
            <v:group style="position:absolute;left:9594;top:5872;width:10;height:20" coordorigin="9594,5872" coordsize="10,20">
              <v:shape style="position:absolute;left:9594;top:5872;width:10;height:20" coordorigin="9594,5872" coordsize="10,20" path="m9594,5892l9603,5892,9603,5872,9594,5872,9594,5892xe" filled="true" fillcolor="#000000" stroked="false">
                <v:path arrowok="t"/>
                <v:fill type="solid"/>
              </v:shape>
            </v:group>
            <v:group style="position:absolute;left:9594;top:5892;width:10;height:20" coordorigin="9594,5892" coordsize="10,20">
              <v:shape style="position:absolute;left:9594;top:5892;width:10;height:20" coordorigin="9594,5892" coordsize="10,20" path="m9594,5911l9603,5911,9603,5892,9594,5892,9594,5911xe" filled="true" fillcolor="#000000" stroked="false">
                <v:path arrowok="t"/>
                <v:fill type="solid"/>
              </v:shape>
            </v:group>
            <v:group style="position:absolute;left:9594;top:5911;width:10;height:20" coordorigin="9594,5911" coordsize="10,20">
              <v:shape style="position:absolute;left:9594;top:5911;width:10;height:20" coordorigin="9594,5911" coordsize="10,20" path="m9594,5930l9603,5930,9603,5911,9594,5911,9594,5930xe" filled="true" fillcolor="#000000" stroked="false">
                <v:path arrowok="t"/>
                <v:fill type="solid"/>
              </v:shape>
            </v:group>
            <v:group style="position:absolute;left:9594;top:5930;width:10;height:20" coordorigin="9594,5930" coordsize="10,20">
              <v:shape style="position:absolute;left:9594;top:5930;width:10;height:20" coordorigin="9594,5930" coordsize="10,20" path="m9594,5949l9603,5949,9603,5930,9594,5930,9594,5949xe" filled="true" fillcolor="#000000" stroked="false">
                <v:path arrowok="t"/>
                <v:fill type="solid"/>
              </v:shape>
            </v:group>
            <v:group style="position:absolute;left:9594;top:5949;width:10;height:20" coordorigin="9594,5949" coordsize="10,20">
              <v:shape style="position:absolute;left:9594;top:5949;width:10;height:20" coordorigin="9594,5949" coordsize="10,20" path="m9594,5968l9603,5968,9603,5949,9594,5949,9594,5968xe" filled="true" fillcolor="#000000" stroked="false">
                <v:path arrowok="t"/>
                <v:fill type="solid"/>
              </v:shape>
            </v:group>
            <v:group style="position:absolute;left:9594;top:5968;width:10;height:20" coordorigin="9594,5968" coordsize="10,20">
              <v:shape style="position:absolute;left:9594;top:5968;width:10;height:20" coordorigin="9594,5968" coordsize="10,20" path="m9594,5988l9603,5988,9603,5968,9594,5968,9594,5988xe" filled="true" fillcolor="#000000" stroked="false">
                <v:path arrowok="t"/>
                <v:fill type="solid"/>
              </v:shape>
            </v:group>
            <v:group style="position:absolute;left:9594;top:5988;width:10;height:20" coordorigin="9594,5988" coordsize="10,20">
              <v:shape style="position:absolute;left:9594;top:5988;width:10;height:20" coordorigin="9594,5988" coordsize="10,20" path="m9594,6007l9603,6007,9603,5988,9594,5988,9594,6007xe" filled="true" fillcolor="#000000" stroked="false">
                <v:path arrowok="t"/>
                <v:fill type="solid"/>
              </v:shape>
            </v:group>
            <v:group style="position:absolute;left:9594;top:6007;width:10;height:20" coordorigin="9594,6007" coordsize="10,20">
              <v:shape style="position:absolute;left:9594;top:6007;width:10;height:20" coordorigin="9594,6007" coordsize="10,20" path="m9594,6026l9603,6026,9603,6007,9594,6007,9594,6026xe" filled="true" fillcolor="#000000" stroked="false">
                <v:path arrowok="t"/>
                <v:fill type="solid"/>
              </v:shape>
            </v:group>
            <v:group style="position:absolute;left:9594;top:6026;width:10;height:20" coordorigin="9594,6026" coordsize="10,20">
              <v:shape style="position:absolute;left:9594;top:6026;width:10;height:20" coordorigin="9594,6026" coordsize="10,20" path="m9594,6045l9603,6045,9603,6026,9594,6026,9594,6045xe" filled="true" fillcolor="#000000" stroked="false">
                <v:path arrowok="t"/>
                <v:fill type="solid"/>
              </v:shape>
            </v:group>
            <v:group style="position:absolute;left:10162;top:5642;width:10;height:20" coordorigin="10162,5642" coordsize="10,20">
              <v:shape style="position:absolute;left:10162;top:5642;width:10;height:20" coordorigin="10162,5642" coordsize="10,20" path="m10162,5661l10172,5661,10172,5642,10162,5642,10162,5661xe" filled="true" fillcolor="#000000" stroked="false">
                <v:path arrowok="t"/>
                <v:fill type="solid"/>
              </v:shape>
            </v:group>
            <v:group style="position:absolute;left:10162;top:5661;width:10;height:20" coordorigin="10162,5661" coordsize="10,20">
              <v:shape style="position:absolute;left:10162;top:5661;width:10;height:20" coordorigin="10162,5661" coordsize="10,20" path="m10162,5680l10172,5680,10172,5661,10162,5661,10162,5680xe" filled="true" fillcolor="#000000" stroked="false">
                <v:path arrowok="t"/>
                <v:fill type="solid"/>
              </v:shape>
            </v:group>
            <v:group style="position:absolute;left:10162;top:5680;width:10;height:20" coordorigin="10162,5680" coordsize="10,20">
              <v:shape style="position:absolute;left:10162;top:5680;width:10;height:20" coordorigin="10162,5680" coordsize="10,20" path="m10162,5700l10172,5700,10172,5680,10162,5680,10162,5700xe" filled="true" fillcolor="#000000" stroked="false">
                <v:path arrowok="t"/>
                <v:fill type="solid"/>
              </v:shape>
            </v:group>
            <v:group style="position:absolute;left:10162;top:5700;width:10;height:20" coordorigin="10162,5700" coordsize="10,20">
              <v:shape style="position:absolute;left:10162;top:5700;width:10;height:20" coordorigin="10162,5700" coordsize="10,20" path="m10162,5719l10172,5719,10172,5700,10162,5700,10162,5719xe" filled="true" fillcolor="#000000" stroked="false">
                <v:path arrowok="t"/>
                <v:fill type="solid"/>
              </v:shape>
            </v:group>
            <v:group style="position:absolute;left:10162;top:5719;width:10;height:20" coordorigin="10162,5719" coordsize="10,20">
              <v:shape style="position:absolute;left:10162;top:5719;width:10;height:20" coordorigin="10162,5719" coordsize="10,20" path="m10162,5738l10172,5738,10172,5719,10162,5719,10162,5738xe" filled="true" fillcolor="#000000" stroked="false">
                <v:path arrowok="t"/>
                <v:fill type="solid"/>
              </v:shape>
            </v:group>
            <v:group style="position:absolute;left:10162;top:5738;width:10;height:20" coordorigin="10162,5738" coordsize="10,20">
              <v:shape style="position:absolute;left:10162;top:5738;width:10;height:20" coordorigin="10162,5738" coordsize="10,20" path="m10162,5757l10172,5757,10172,5738,10162,5738,10162,5757xe" filled="true" fillcolor="#000000" stroked="false">
                <v:path arrowok="t"/>
                <v:fill type="solid"/>
              </v:shape>
            </v:group>
            <v:group style="position:absolute;left:10162;top:5757;width:10;height:20" coordorigin="10162,5757" coordsize="10,20">
              <v:shape style="position:absolute;left:10162;top:5757;width:10;height:20" coordorigin="10162,5757" coordsize="10,20" path="m10162,5776l10172,5776,10172,5757,10162,5757,10162,5776xe" filled="true" fillcolor="#000000" stroked="false">
                <v:path arrowok="t"/>
                <v:fill type="solid"/>
              </v:shape>
            </v:group>
            <v:group style="position:absolute;left:10162;top:5776;width:10;height:20" coordorigin="10162,5776" coordsize="10,20">
              <v:shape style="position:absolute;left:10162;top:5776;width:10;height:20" coordorigin="10162,5776" coordsize="10,20" path="m10162,5796l10172,5796,10172,5776,10162,5776,10162,5796xe" filled="true" fillcolor="#000000" stroked="false">
                <v:path arrowok="t"/>
                <v:fill type="solid"/>
              </v:shape>
            </v:group>
            <v:group style="position:absolute;left:10162;top:5796;width:10;height:20" coordorigin="10162,5796" coordsize="10,20">
              <v:shape style="position:absolute;left:10162;top:5796;width:10;height:20" coordorigin="10162,5796" coordsize="10,20" path="m10162,5815l10172,5815,10172,5796,10162,5796,10162,5815xe" filled="true" fillcolor="#000000" stroked="false">
                <v:path arrowok="t"/>
                <v:fill type="solid"/>
              </v:shape>
            </v:group>
            <v:group style="position:absolute;left:10162;top:5815;width:10;height:20" coordorigin="10162,5815" coordsize="10,20">
              <v:shape style="position:absolute;left:10162;top:5815;width:10;height:20" coordorigin="10162,5815" coordsize="10,20" path="m10162,5834l10172,5834,10172,5815,10162,5815,10162,5834xe" filled="true" fillcolor="#000000" stroked="false">
                <v:path arrowok="t"/>
                <v:fill type="solid"/>
              </v:shape>
            </v:group>
            <v:group style="position:absolute;left:10162;top:5834;width:10;height:20" coordorigin="10162,5834" coordsize="10,20">
              <v:shape style="position:absolute;left:10162;top:5834;width:10;height:20" coordorigin="10162,5834" coordsize="10,20" path="m10162,5853l10172,5853,10172,5834,10162,5834,10162,5853xe" filled="true" fillcolor="#000000" stroked="false">
                <v:path arrowok="t"/>
                <v:fill type="solid"/>
              </v:shape>
            </v:group>
            <v:group style="position:absolute;left:10162;top:5853;width:10;height:20" coordorigin="10162,5853" coordsize="10,20">
              <v:shape style="position:absolute;left:10162;top:5853;width:10;height:20" coordorigin="10162,5853" coordsize="10,20" path="m10162,5872l10172,5872,10172,5853,10162,5853,10162,5872xe" filled="true" fillcolor="#000000" stroked="false">
                <v:path arrowok="t"/>
                <v:fill type="solid"/>
              </v:shape>
            </v:group>
            <v:group style="position:absolute;left:10162;top:5872;width:10;height:20" coordorigin="10162,5872" coordsize="10,20">
              <v:shape style="position:absolute;left:10162;top:5872;width:10;height:20" coordorigin="10162,5872" coordsize="10,20" path="m10162,5892l10172,5892,10172,5872,10162,5872,10162,5892xe" filled="true" fillcolor="#000000" stroked="false">
                <v:path arrowok="t"/>
                <v:fill type="solid"/>
              </v:shape>
            </v:group>
            <v:group style="position:absolute;left:10162;top:5892;width:10;height:20" coordorigin="10162,5892" coordsize="10,20">
              <v:shape style="position:absolute;left:10162;top:5892;width:10;height:20" coordorigin="10162,5892" coordsize="10,20" path="m10162,5911l10172,5911,10172,5892,10162,5892,10162,5911xe" filled="true" fillcolor="#000000" stroked="false">
                <v:path arrowok="t"/>
                <v:fill type="solid"/>
              </v:shape>
            </v:group>
            <v:group style="position:absolute;left:10162;top:5911;width:10;height:20" coordorigin="10162,5911" coordsize="10,20">
              <v:shape style="position:absolute;left:10162;top:5911;width:10;height:20" coordorigin="10162,5911" coordsize="10,20" path="m10162,5930l10172,5930,10172,5911,10162,5911,10162,5930xe" filled="true" fillcolor="#000000" stroked="false">
                <v:path arrowok="t"/>
                <v:fill type="solid"/>
              </v:shape>
            </v:group>
            <v:group style="position:absolute;left:10162;top:5930;width:10;height:20" coordorigin="10162,5930" coordsize="10,20">
              <v:shape style="position:absolute;left:10162;top:5930;width:10;height:20" coordorigin="10162,5930" coordsize="10,20" path="m10162,5949l10172,5949,10172,5930,10162,5930,10162,5949xe" filled="true" fillcolor="#000000" stroked="false">
                <v:path arrowok="t"/>
                <v:fill type="solid"/>
              </v:shape>
            </v:group>
            <v:group style="position:absolute;left:10162;top:5949;width:10;height:20" coordorigin="10162,5949" coordsize="10,20">
              <v:shape style="position:absolute;left:10162;top:5949;width:10;height:20" coordorigin="10162,5949" coordsize="10,20" path="m10162,5968l10172,5968,10172,5949,10162,5949,10162,5968xe" filled="true" fillcolor="#000000" stroked="false">
                <v:path arrowok="t"/>
                <v:fill type="solid"/>
              </v:shape>
            </v:group>
            <v:group style="position:absolute;left:10162;top:5968;width:10;height:20" coordorigin="10162,5968" coordsize="10,20">
              <v:shape style="position:absolute;left:10162;top:5968;width:10;height:20" coordorigin="10162,5968" coordsize="10,20" path="m10162,5988l10172,5988,10172,5968,10162,5968,10162,5988xe" filled="true" fillcolor="#000000" stroked="false">
                <v:path arrowok="t"/>
                <v:fill type="solid"/>
              </v:shape>
            </v:group>
            <v:group style="position:absolute;left:10162;top:5988;width:10;height:20" coordorigin="10162,5988" coordsize="10,20">
              <v:shape style="position:absolute;left:10162;top:5988;width:10;height:20" coordorigin="10162,5988" coordsize="10,20" path="m10162,6007l10172,6007,10172,5988,10162,5988,10162,6007xe" filled="true" fillcolor="#000000" stroked="false">
                <v:path arrowok="t"/>
                <v:fill type="solid"/>
              </v:shape>
            </v:group>
            <v:group style="position:absolute;left:10162;top:6007;width:10;height:20" coordorigin="10162,6007" coordsize="10,20">
              <v:shape style="position:absolute;left:10162;top:6007;width:10;height:20" coordorigin="10162,6007" coordsize="10,20" path="m10162,6026l10172,6026,10172,6007,10162,6007,10162,6026xe" filled="true" fillcolor="#000000" stroked="false">
                <v:path arrowok="t"/>
                <v:fill type="solid"/>
              </v:shape>
            </v:group>
            <v:group style="position:absolute;left:10162;top:6026;width:10;height:20" coordorigin="10162,6026" coordsize="10,20">
              <v:shape style="position:absolute;left:10162;top:6026;width:10;height:20" coordorigin="10162,6026" coordsize="10,20" path="m10162,6045l10172,6045,10172,6026,10162,6026,10162,6045xe" filled="true" fillcolor="#000000" stroked="false">
                <v:path arrowok="t"/>
                <v:fill type="solid"/>
              </v:shape>
            </v:group>
            <v:group style="position:absolute;left:11437;top:5642;width:10;height:20" coordorigin="11437,5642" coordsize="10,20">
              <v:shape style="position:absolute;left:11437;top:5642;width:10;height:20" coordorigin="11437,5642" coordsize="10,20" path="m11437,5661l11446,5661,11446,5642,11437,5642,11437,5661xe" filled="true" fillcolor="#000000" stroked="false">
                <v:path arrowok="t"/>
                <v:fill type="solid"/>
              </v:shape>
            </v:group>
            <v:group style="position:absolute;left:11437;top:5661;width:10;height:20" coordorigin="11437,5661" coordsize="10,20">
              <v:shape style="position:absolute;left:11437;top:5661;width:10;height:20" coordorigin="11437,5661" coordsize="10,20" path="m11437,5680l11446,5680,11446,5661,11437,5661,11437,5680xe" filled="true" fillcolor="#000000" stroked="false">
                <v:path arrowok="t"/>
                <v:fill type="solid"/>
              </v:shape>
            </v:group>
            <v:group style="position:absolute;left:11437;top:5680;width:10;height:20" coordorigin="11437,5680" coordsize="10,20">
              <v:shape style="position:absolute;left:11437;top:5680;width:10;height:20" coordorigin="11437,5680" coordsize="10,20" path="m11437,5700l11446,5700,11446,5680,11437,5680,11437,5700xe" filled="true" fillcolor="#000000" stroked="false">
                <v:path arrowok="t"/>
                <v:fill type="solid"/>
              </v:shape>
            </v:group>
            <v:group style="position:absolute;left:11437;top:5700;width:10;height:20" coordorigin="11437,5700" coordsize="10,20">
              <v:shape style="position:absolute;left:11437;top:5700;width:10;height:20" coordorigin="11437,5700" coordsize="10,20" path="m11437,5719l11446,5719,11446,5700,11437,5700,11437,5719xe" filled="true" fillcolor="#000000" stroked="false">
                <v:path arrowok="t"/>
                <v:fill type="solid"/>
              </v:shape>
            </v:group>
            <v:group style="position:absolute;left:11437;top:5719;width:10;height:20" coordorigin="11437,5719" coordsize="10,20">
              <v:shape style="position:absolute;left:11437;top:5719;width:10;height:20" coordorigin="11437,5719" coordsize="10,20" path="m11437,5738l11446,5738,11446,5719,11437,5719,11437,5738xe" filled="true" fillcolor="#000000" stroked="false">
                <v:path arrowok="t"/>
                <v:fill type="solid"/>
              </v:shape>
            </v:group>
            <v:group style="position:absolute;left:11437;top:5738;width:10;height:20" coordorigin="11437,5738" coordsize="10,20">
              <v:shape style="position:absolute;left:11437;top:5738;width:10;height:20" coordorigin="11437,5738" coordsize="10,20" path="m11437,5757l11446,5757,11446,5738,11437,5738,11437,5757xe" filled="true" fillcolor="#000000" stroked="false">
                <v:path arrowok="t"/>
                <v:fill type="solid"/>
              </v:shape>
            </v:group>
            <v:group style="position:absolute;left:11437;top:5757;width:10;height:20" coordorigin="11437,5757" coordsize="10,20">
              <v:shape style="position:absolute;left:11437;top:5757;width:10;height:20" coordorigin="11437,5757" coordsize="10,20" path="m11437,5776l11446,5776,11446,5757,11437,5757,11437,5776xe" filled="true" fillcolor="#000000" stroked="false">
                <v:path arrowok="t"/>
                <v:fill type="solid"/>
              </v:shape>
            </v:group>
            <v:group style="position:absolute;left:11437;top:5776;width:10;height:20" coordorigin="11437,5776" coordsize="10,20">
              <v:shape style="position:absolute;left:11437;top:5776;width:10;height:20" coordorigin="11437,5776" coordsize="10,20" path="m11437,5796l11446,5796,11446,5776,11437,5776,11437,5796xe" filled="true" fillcolor="#000000" stroked="false">
                <v:path arrowok="t"/>
                <v:fill type="solid"/>
              </v:shape>
            </v:group>
            <v:group style="position:absolute;left:11437;top:5796;width:10;height:20" coordorigin="11437,5796" coordsize="10,20">
              <v:shape style="position:absolute;left:11437;top:5796;width:10;height:20" coordorigin="11437,5796" coordsize="10,20" path="m11437,5815l11446,5815,11446,5796,11437,5796,11437,5815xe" filled="true" fillcolor="#000000" stroked="false">
                <v:path arrowok="t"/>
                <v:fill type="solid"/>
              </v:shape>
            </v:group>
            <v:group style="position:absolute;left:11437;top:5815;width:10;height:20" coordorigin="11437,5815" coordsize="10,20">
              <v:shape style="position:absolute;left:11437;top:5815;width:10;height:20" coordorigin="11437,5815" coordsize="10,20" path="m11437,5834l11446,5834,11446,5815,11437,5815,11437,5834xe" filled="true" fillcolor="#000000" stroked="false">
                <v:path arrowok="t"/>
                <v:fill type="solid"/>
              </v:shape>
            </v:group>
            <v:group style="position:absolute;left:11437;top:5834;width:10;height:20" coordorigin="11437,5834" coordsize="10,20">
              <v:shape style="position:absolute;left:11437;top:5834;width:10;height:20" coordorigin="11437,5834" coordsize="10,20" path="m11437,5853l11446,5853,11446,5834,11437,5834,11437,5853xe" filled="true" fillcolor="#000000" stroked="false">
                <v:path arrowok="t"/>
                <v:fill type="solid"/>
              </v:shape>
            </v:group>
            <v:group style="position:absolute;left:11437;top:5853;width:10;height:20" coordorigin="11437,5853" coordsize="10,20">
              <v:shape style="position:absolute;left:11437;top:5853;width:10;height:20" coordorigin="11437,5853" coordsize="10,20" path="m11437,5872l11446,5872,11446,5853,11437,5853,11437,5872xe" filled="true" fillcolor="#000000" stroked="false">
                <v:path arrowok="t"/>
                <v:fill type="solid"/>
              </v:shape>
            </v:group>
            <v:group style="position:absolute;left:11437;top:5872;width:10;height:20" coordorigin="11437,5872" coordsize="10,20">
              <v:shape style="position:absolute;left:11437;top:5872;width:10;height:20" coordorigin="11437,5872" coordsize="10,20" path="m11437,5892l11446,5892,11446,5872,11437,5872,11437,5892xe" filled="true" fillcolor="#000000" stroked="false">
                <v:path arrowok="t"/>
                <v:fill type="solid"/>
              </v:shape>
            </v:group>
            <v:group style="position:absolute;left:11437;top:5892;width:10;height:20" coordorigin="11437,5892" coordsize="10,20">
              <v:shape style="position:absolute;left:11437;top:5892;width:10;height:20" coordorigin="11437,5892" coordsize="10,20" path="m11437,5911l11446,5911,11446,5892,11437,5892,11437,5911xe" filled="true" fillcolor="#000000" stroked="false">
                <v:path arrowok="t"/>
                <v:fill type="solid"/>
              </v:shape>
            </v:group>
            <v:group style="position:absolute;left:11437;top:5911;width:10;height:20" coordorigin="11437,5911" coordsize="10,20">
              <v:shape style="position:absolute;left:11437;top:5911;width:10;height:20" coordorigin="11437,5911" coordsize="10,20" path="m11437,5930l11446,5930,11446,5911,11437,5911,11437,5930xe" filled="true" fillcolor="#000000" stroked="false">
                <v:path arrowok="t"/>
                <v:fill type="solid"/>
              </v:shape>
            </v:group>
            <v:group style="position:absolute;left:11437;top:5930;width:10;height:20" coordorigin="11437,5930" coordsize="10,20">
              <v:shape style="position:absolute;left:11437;top:5930;width:10;height:20" coordorigin="11437,5930" coordsize="10,20" path="m11437,5949l11446,5949,11446,5930,11437,5930,11437,5949xe" filled="true" fillcolor="#000000" stroked="false">
                <v:path arrowok="t"/>
                <v:fill type="solid"/>
              </v:shape>
            </v:group>
            <v:group style="position:absolute;left:11437;top:5949;width:10;height:20" coordorigin="11437,5949" coordsize="10,20">
              <v:shape style="position:absolute;left:11437;top:5949;width:10;height:20" coordorigin="11437,5949" coordsize="10,20" path="m11437,5968l11446,5968,11446,5949,11437,5949,11437,5968xe" filled="true" fillcolor="#000000" stroked="false">
                <v:path arrowok="t"/>
                <v:fill type="solid"/>
              </v:shape>
            </v:group>
            <v:group style="position:absolute;left:11437;top:5968;width:10;height:20" coordorigin="11437,5968" coordsize="10,20">
              <v:shape style="position:absolute;left:11437;top:5968;width:10;height:20" coordorigin="11437,5968" coordsize="10,20" path="m11437,5988l11446,5988,11446,5968,11437,5968,11437,5988xe" filled="true" fillcolor="#000000" stroked="false">
                <v:path arrowok="t"/>
                <v:fill type="solid"/>
              </v:shape>
            </v:group>
            <v:group style="position:absolute;left:11437;top:5988;width:10;height:20" coordorigin="11437,5988" coordsize="10,20">
              <v:shape style="position:absolute;left:11437;top:5988;width:10;height:20" coordorigin="11437,5988" coordsize="10,20" path="m11437,6007l11446,6007,11446,5988,11437,5988,11437,6007xe" filled="true" fillcolor="#000000" stroked="false">
                <v:path arrowok="t"/>
                <v:fill type="solid"/>
              </v:shape>
            </v:group>
            <v:group style="position:absolute;left:11437;top:6007;width:10;height:20" coordorigin="11437,6007" coordsize="10,20">
              <v:shape style="position:absolute;left:11437;top:6007;width:10;height:20" coordorigin="11437,6007" coordsize="10,20" path="m11437,6026l11446,6026,11446,6007,11437,6007,11437,6026xe" filled="true" fillcolor="#000000" stroked="false">
                <v:path arrowok="t"/>
                <v:fill type="solid"/>
              </v:shape>
            </v:group>
            <v:group style="position:absolute;left:11437;top:6026;width:10;height:20" coordorigin="11437,6026" coordsize="10,20">
              <v:shape style="position:absolute;left:11437;top:6026;width:10;height:20" coordorigin="11437,6026" coordsize="10,20" path="m11437,6045l11446,6045,11446,6026,11437,6026,11437,6045xe" filled="true" fillcolor="#000000" stroked="false">
                <v:path arrowok="t"/>
                <v:fill type="solid"/>
              </v:shape>
            </v:group>
            <v:group style="position:absolute;left:12720;top:5642;width:10;height:20" coordorigin="12720,5642" coordsize="10,20">
              <v:shape style="position:absolute;left:12720;top:5642;width:10;height:20" coordorigin="12720,5642" coordsize="10,20" path="m12720,5661l12729,5661,12729,5642,12720,5642,12720,5661xe" filled="true" fillcolor="#000000" stroked="false">
                <v:path arrowok="t"/>
                <v:fill type="solid"/>
              </v:shape>
            </v:group>
            <v:group style="position:absolute;left:12720;top:5661;width:10;height:20" coordorigin="12720,5661" coordsize="10,20">
              <v:shape style="position:absolute;left:12720;top:5661;width:10;height:20" coordorigin="12720,5661" coordsize="10,20" path="m12720,5680l12729,5680,12729,5661,12720,5661,12720,5680xe" filled="true" fillcolor="#000000" stroked="false">
                <v:path arrowok="t"/>
                <v:fill type="solid"/>
              </v:shape>
            </v:group>
            <v:group style="position:absolute;left:12720;top:5680;width:10;height:20" coordorigin="12720,5680" coordsize="10,20">
              <v:shape style="position:absolute;left:12720;top:5680;width:10;height:20" coordorigin="12720,5680" coordsize="10,20" path="m12720,5700l12729,5700,12729,5680,12720,5680,12720,5700xe" filled="true" fillcolor="#000000" stroked="false">
                <v:path arrowok="t"/>
                <v:fill type="solid"/>
              </v:shape>
            </v:group>
            <v:group style="position:absolute;left:12720;top:5700;width:10;height:20" coordorigin="12720,5700" coordsize="10,20">
              <v:shape style="position:absolute;left:12720;top:5700;width:10;height:20" coordorigin="12720,5700" coordsize="10,20" path="m12720,5719l12729,5719,12729,5700,12720,5700,12720,5719xe" filled="true" fillcolor="#000000" stroked="false">
                <v:path arrowok="t"/>
                <v:fill type="solid"/>
              </v:shape>
            </v:group>
            <v:group style="position:absolute;left:12720;top:5719;width:10;height:20" coordorigin="12720,5719" coordsize="10,20">
              <v:shape style="position:absolute;left:12720;top:5719;width:10;height:20" coordorigin="12720,5719" coordsize="10,20" path="m12720,5738l12729,5738,12729,5719,12720,5719,12720,5738xe" filled="true" fillcolor="#000000" stroked="false">
                <v:path arrowok="t"/>
                <v:fill type="solid"/>
              </v:shape>
            </v:group>
            <v:group style="position:absolute;left:12720;top:5738;width:10;height:20" coordorigin="12720,5738" coordsize="10,20">
              <v:shape style="position:absolute;left:12720;top:5738;width:10;height:20" coordorigin="12720,5738" coordsize="10,20" path="m12720,5757l12729,5757,12729,5738,12720,5738,12720,5757xe" filled="true" fillcolor="#000000" stroked="false">
                <v:path arrowok="t"/>
                <v:fill type="solid"/>
              </v:shape>
            </v:group>
            <v:group style="position:absolute;left:12720;top:5757;width:10;height:20" coordorigin="12720,5757" coordsize="10,20">
              <v:shape style="position:absolute;left:12720;top:5757;width:10;height:20" coordorigin="12720,5757" coordsize="10,20" path="m12720,5776l12729,5776,12729,5757,12720,5757,12720,5776xe" filled="true" fillcolor="#000000" stroked="false">
                <v:path arrowok="t"/>
                <v:fill type="solid"/>
              </v:shape>
            </v:group>
            <v:group style="position:absolute;left:12720;top:5776;width:10;height:20" coordorigin="12720,5776" coordsize="10,20">
              <v:shape style="position:absolute;left:12720;top:5776;width:10;height:20" coordorigin="12720,5776" coordsize="10,20" path="m12720,5796l12729,5796,12729,5776,12720,5776,12720,5796xe" filled="true" fillcolor="#000000" stroked="false">
                <v:path arrowok="t"/>
                <v:fill type="solid"/>
              </v:shape>
            </v:group>
            <v:group style="position:absolute;left:12720;top:5796;width:10;height:20" coordorigin="12720,5796" coordsize="10,20">
              <v:shape style="position:absolute;left:12720;top:5796;width:10;height:20" coordorigin="12720,5796" coordsize="10,20" path="m12720,5815l12729,5815,12729,5796,12720,5796,12720,5815xe" filled="true" fillcolor="#000000" stroked="false">
                <v:path arrowok="t"/>
                <v:fill type="solid"/>
              </v:shape>
            </v:group>
            <v:group style="position:absolute;left:12720;top:5815;width:10;height:20" coordorigin="12720,5815" coordsize="10,20">
              <v:shape style="position:absolute;left:12720;top:5815;width:10;height:20" coordorigin="12720,5815" coordsize="10,20" path="m12720,5834l12729,5834,12729,5815,12720,5815,12720,5834xe" filled="true" fillcolor="#000000" stroked="false">
                <v:path arrowok="t"/>
                <v:fill type="solid"/>
              </v:shape>
            </v:group>
            <v:group style="position:absolute;left:12720;top:5834;width:10;height:20" coordorigin="12720,5834" coordsize="10,20">
              <v:shape style="position:absolute;left:12720;top:5834;width:10;height:20" coordorigin="12720,5834" coordsize="10,20" path="m12720,5853l12729,5853,12729,5834,12720,5834,12720,5853xe" filled="true" fillcolor="#000000" stroked="false">
                <v:path arrowok="t"/>
                <v:fill type="solid"/>
              </v:shape>
            </v:group>
            <v:group style="position:absolute;left:12720;top:5853;width:10;height:20" coordorigin="12720,5853" coordsize="10,20">
              <v:shape style="position:absolute;left:12720;top:5853;width:10;height:20" coordorigin="12720,5853" coordsize="10,20" path="m12720,5872l12729,5872,12729,5853,12720,5853,12720,5872xe" filled="true" fillcolor="#000000" stroked="false">
                <v:path arrowok="t"/>
                <v:fill type="solid"/>
              </v:shape>
            </v:group>
            <v:group style="position:absolute;left:12720;top:5872;width:10;height:20" coordorigin="12720,5872" coordsize="10,20">
              <v:shape style="position:absolute;left:12720;top:5872;width:10;height:20" coordorigin="12720,5872" coordsize="10,20" path="m12720,5892l12729,5892,12729,5872,12720,5872,12720,5892xe" filled="true" fillcolor="#000000" stroked="false">
                <v:path arrowok="t"/>
                <v:fill type="solid"/>
              </v:shape>
            </v:group>
            <v:group style="position:absolute;left:12720;top:5892;width:10;height:20" coordorigin="12720,5892" coordsize="10,20">
              <v:shape style="position:absolute;left:12720;top:5892;width:10;height:20" coordorigin="12720,5892" coordsize="10,20" path="m12720,5911l12729,5911,12729,5892,12720,5892,12720,5911xe" filled="true" fillcolor="#000000" stroked="false">
                <v:path arrowok="t"/>
                <v:fill type="solid"/>
              </v:shape>
            </v:group>
            <v:group style="position:absolute;left:12720;top:5911;width:10;height:20" coordorigin="12720,5911" coordsize="10,20">
              <v:shape style="position:absolute;left:12720;top:5911;width:10;height:20" coordorigin="12720,5911" coordsize="10,20" path="m12720,5930l12729,5930,12729,5911,12720,5911,12720,5930xe" filled="true" fillcolor="#000000" stroked="false">
                <v:path arrowok="t"/>
                <v:fill type="solid"/>
              </v:shape>
            </v:group>
            <v:group style="position:absolute;left:12720;top:5930;width:10;height:20" coordorigin="12720,5930" coordsize="10,20">
              <v:shape style="position:absolute;left:12720;top:5930;width:10;height:20" coordorigin="12720,5930" coordsize="10,20" path="m12720,5949l12729,5949,12729,5930,12720,5930,12720,5949xe" filled="true" fillcolor="#000000" stroked="false">
                <v:path arrowok="t"/>
                <v:fill type="solid"/>
              </v:shape>
            </v:group>
            <v:group style="position:absolute;left:12720;top:5949;width:10;height:20" coordorigin="12720,5949" coordsize="10,20">
              <v:shape style="position:absolute;left:12720;top:5949;width:10;height:20" coordorigin="12720,5949" coordsize="10,20" path="m12720,5968l12729,5968,12729,5949,12720,5949,12720,5968xe" filled="true" fillcolor="#000000" stroked="false">
                <v:path arrowok="t"/>
                <v:fill type="solid"/>
              </v:shape>
            </v:group>
            <v:group style="position:absolute;left:12720;top:5968;width:10;height:20" coordorigin="12720,5968" coordsize="10,20">
              <v:shape style="position:absolute;left:12720;top:5968;width:10;height:20" coordorigin="12720,5968" coordsize="10,20" path="m12720,5988l12729,5988,12729,5968,12720,5968,12720,5988xe" filled="true" fillcolor="#000000" stroked="false">
                <v:path arrowok="t"/>
                <v:fill type="solid"/>
              </v:shape>
            </v:group>
            <v:group style="position:absolute;left:12720;top:5988;width:10;height:20" coordorigin="12720,5988" coordsize="10,20">
              <v:shape style="position:absolute;left:12720;top:5988;width:10;height:20" coordorigin="12720,5988" coordsize="10,20" path="m12720,6007l12729,6007,12729,5988,12720,5988,12720,6007xe" filled="true" fillcolor="#000000" stroked="false">
                <v:path arrowok="t"/>
                <v:fill type="solid"/>
              </v:shape>
            </v:group>
            <v:group style="position:absolute;left:12720;top:6007;width:10;height:20" coordorigin="12720,6007" coordsize="10,20">
              <v:shape style="position:absolute;left:12720;top:6007;width:10;height:20" coordorigin="12720,6007" coordsize="10,20" path="m12720,6026l12729,6026,12729,6007,12720,6007,12720,6026xe" filled="true" fillcolor="#000000" stroked="false">
                <v:path arrowok="t"/>
                <v:fill type="solid"/>
              </v:shape>
            </v:group>
            <v:group style="position:absolute;left:12720;top:6026;width:10;height:20" coordorigin="12720,6026" coordsize="10,20">
              <v:shape style="position:absolute;left:12720;top:6026;width:10;height:20" coordorigin="12720,6026" coordsize="10,20" path="m12720,6045l12729,6045,12729,6026,12720,6026,12720,6045xe" filled="true" fillcolor="#000000" stroked="false">
                <v:path arrowok="t"/>
                <v:fill type="solid"/>
              </v:shape>
            </v:group>
            <v:group style="position:absolute;left:14018;top:5642;width:10;height:20" coordorigin="14018,5642" coordsize="10,20">
              <v:shape style="position:absolute;left:14018;top:5642;width:10;height:20" coordorigin="14018,5642" coordsize="10,20" path="m14018,5661l14028,5661,14028,5642,14018,5642,14018,5661xe" filled="true" fillcolor="#000000" stroked="false">
                <v:path arrowok="t"/>
                <v:fill type="solid"/>
              </v:shape>
            </v:group>
            <v:group style="position:absolute;left:14018;top:5661;width:10;height:20" coordorigin="14018,5661" coordsize="10,20">
              <v:shape style="position:absolute;left:14018;top:5661;width:10;height:20" coordorigin="14018,5661" coordsize="10,20" path="m14018,5680l14028,5680,14028,5661,14018,5661,14018,5680xe" filled="true" fillcolor="#000000" stroked="false">
                <v:path arrowok="t"/>
                <v:fill type="solid"/>
              </v:shape>
            </v:group>
            <v:group style="position:absolute;left:14018;top:5680;width:10;height:20" coordorigin="14018,5680" coordsize="10,20">
              <v:shape style="position:absolute;left:14018;top:5680;width:10;height:20" coordorigin="14018,5680" coordsize="10,20" path="m14018,5700l14028,5700,14028,5680,14018,5680,14018,5700xe" filled="true" fillcolor="#000000" stroked="false">
                <v:path arrowok="t"/>
                <v:fill type="solid"/>
              </v:shape>
            </v:group>
            <v:group style="position:absolute;left:14018;top:5700;width:10;height:20" coordorigin="14018,5700" coordsize="10,20">
              <v:shape style="position:absolute;left:14018;top:5700;width:10;height:20" coordorigin="14018,5700" coordsize="10,20" path="m14018,5719l14028,5719,14028,5700,14018,5700,14018,5719xe" filled="true" fillcolor="#000000" stroked="false">
                <v:path arrowok="t"/>
                <v:fill type="solid"/>
              </v:shape>
            </v:group>
            <v:group style="position:absolute;left:14018;top:5719;width:10;height:20" coordorigin="14018,5719" coordsize="10,20">
              <v:shape style="position:absolute;left:14018;top:5719;width:10;height:20" coordorigin="14018,5719" coordsize="10,20" path="m14018,5738l14028,5738,14028,5719,14018,5719,14018,5738xe" filled="true" fillcolor="#000000" stroked="false">
                <v:path arrowok="t"/>
                <v:fill type="solid"/>
              </v:shape>
            </v:group>
            <v:group style="position:absolute;left:14018;top:5738;width:10;height:20" coordorigin="14018,5738" coordsize="10,20">
              <v:shape style="position:absolute;left:14018;top:5738;width:10;height:20" coordorigin="14018,5738" coordsize="10,20" path="m14018,5757l14028,5757,14028,5738,14018,5738,14018,5757xe" filled="true" fillcolor="#000000" stroked="false">
                <v:path arrowok="t"/>
                <v:fill type="solid"/>
              </v:shape>
            </v:group>
            <v:group style="position:absolute;left:14018;top:5757;width:10;height:20" coordorigin="14018,5757" coordsize="10,20">
              <v:shape style="position:absolute;left:14018;top:5757;width:10;height:20" coordorigin="14018,5757" coordsize="10,20" path="m14018,5776l14028,5776,14028,5757,14018,5757,14018,5776xe" filled="true" fillcolor="#000000" stroked="false">
                <v:path arrowok="t"/>
                <v:fill type="solid"/>
              </v:shape>
            </v:group>
            <v:group style="position:absolute;left:14018;top:5776;width:10;height:20" coordorigin="14018,5776" coordsize="10,20">
              <v:shape style="position:absolute;left:14018;top:5776;width:10;height:20" coordorigin="14018,5776" coordsize="10,20" path="m14018,5796l14028,5796,14028,5776,14018,5776,14018,5796xe" filled="true" fillcolor="#000000" stroked="false">
                <v:path arrowok="t"/>
                <v:fill type="solid"/>
              </v:shape>
            </v:group>
            <v:group style="position:absolute;left:14018;top:5796;width:10;height:20" coordorigin="14018,5796" coordsize="10,20">
              <v:shape style="position:absolute;left:14018;top:5796;width:10;height:20" coordorigin="14018,5796" coordsize="10,20" path="m14018,5815l14028,5815,14028,5796,14018,5796,14018,5815xe" filled="true" fillcolor="#000000" stroked="false">
                <v:path arrowok="t"/>
                <v:fill type="solid"/>
              </v:shape>
            </v:group>
            <v:group style="position:absolute;left:14018;top:5815;width:10;height:20" coordorigin="14018,5815" coordsize="10,20">
              <v:shape style="position:absolute;left:14018;top:5815;width:10;height:20" coordorigin="14018,5815" coordsize="10,20" path="m14018,5834l14028,5834,14028,5815,14018,5815,14018,5834xe" filled="true" fillcolor="#000000" stroked="false">
                <v:path arrowok="t"/>
                <v:fill type="solid"/>
              </v:shape>
            </v:group>
            <v:group style="position:absolute;left:14018;top:5834;width:10;height:20" coordorigin="14018,5834" coordsize="10,20">
              <v:shape style="position:absolute;left:14018;top:5834;width:10;height:20" coordorigin="14018,5834" coordsize="10,20" path="m14018,5853l14028,5853,14028,5834,14018,5834,14018,5853xe" filled="true" fillcolor="#000000" stroked="false">
                <v:path arrowok="t"/>
                <v:fill type="solid"/>
              </v:shape>
            </v:group>
            <v:group style="position:absolute;left:14018;top:5853;width:10;height:20" coordorigin="14018,5853" coordsize="10,20">
              <v:shape style="position:absolute;left:14018;top:5853;width:10;height:20" coordorigin="14018,5853" coordsize="10,20" path="m14018,5872l14028,5872,14028,5853,14018,5853,14018,5872xe" filled="true" fillcolor="#000000" stroked="false">
                <v:path arrowok="t"/>
                <v:fill type="solid"/>
              </v:shape>
            </v:group>
            <v:group style="position:absolute;left:14018;top:5872;width:10;height:20" coordorigin="14018,5872" coordsize="10,20">
              <v:shape style="position:absolute;left:14018;top:5872;width:10;height:20" coordorigin="14018,5872" coordsize="10,20" path="m14018,5892l14028,5892,14028,5872,14018,5872,14018,5892xe" filled="true" fillcolor="#000000" stroked="false">
                <v:path arrowok="t"/>
                <v:fill type="solid"/>
              </v:shape>
            </v:group>
            <v:group style="position:absolute;left:14018;top:5892;width:10;height:20" coordorigin="14018,5892" coordsize="10,20">
              <v:shape style="position:absolute;left:14018;top:5892;width:10;height:20" coordorigin="14018,5892" coordsize="10,20" path="m14018,5911l14028,5911,14028,5892,14018,5892,14018,5911xe" filled="true" fillcolor="#000000" stroked="false">
                <v:path arrowok="t"/>
                <v:fill type="solid"/>
              </v:shape>
            </v:group>
            <v:group style="position:absolute;left:14018;top:5911;width:10;height:20" coordorigin="14018,5911" coordsize="10,20">
              <v:shape style="position:absolute;left:14018;top:5911;width:10;height:20" coordorigin="14018,5911" coordsize="10,20" path="m14018,5930l14028,5930,14028,5911,14018,5911,14018,5930xe" filled="true" fillcolor="#000000" stroked="false">
                <v:path arrowok="t"/>
                <v:fill type="solid"/>
              </v:shape>
            </v:group>
            <v:group style="position:absolute;left:14018;top:5930;width:10;height:20" coordorigin="14018,5930" coordsize="10,20">
              <v:shape style="position:absolute;left:14018;top:5930;width:10;height:20" coordorigin="14018,5930" coordsize="10,20" path="m14018,5949l14028,5949,14028,5930,14018,5930,14018,5949xe" filled="true" fillcolor="#000000" stroked="false">
                <v:path arrowok="t"/>
                <v:fill type="solid"/>
              </v:shape>
            </v:group>
            <v:group style="position:absolute;left:14018;top:5949;width:10;height:20" coordorigin="14018,5949" coordsize="10,20">
              <v:shape style="position:absolute;left:14018;top:5949;width:10;height:20" coordorigin="14018,5949" coordsize="10,20" path="m14018,5968l14028,5968,14028,5949,14018,5949,14018,5968xe" filled="true" fillcolor="#000000" stroked="false">
                <v:path arrowok="t"/>
                <v:fill type="solid"/>
              </v:shape>
            </v:group>
            <v:group style="position:absolute;left:14018;top:5968;width:10;height:20" coordorigin="14018,5968" coordsize="10,20">
              <v:shape style="position:absolute;left:14018;top:5968;width:10;height:20" coordorigin="14018,5968" coordsize="10,20" path="m14018,5988l14028,5988,14028,5968,14018,5968,14018,5988xe" filled="true" fillcolor="#000000" stroked="false">
                <v:path arrowok="t"/>
                <v:fill type="solid"/>
              </v:shape>
            </v:group>
            <v:group style="position:absolute;left:14018;top:5988;width:10;height:20" coordorigin="14018,5988" coordsize="10,20">
              <v:shape style="position:absolute;left:14018;top:5988;width:10;height:20" coordorigin="14018,5988" coordsize="10,20" path="m14018,6007l14028,6007,14028,5988,14018,5988,14018,6007xe" filled="true" fillcolor="#000000" stroked="false">
                <v:path arrowok="t"/>
                <v:fill type="solid"/>
              </v:shape>
            </v:group>
            <v:group style="position:absolute;left:14018;top:6007;width:10;height:20" coordorigin="14018,6007" coordsize="10,20">
              <v:shape style="position:absolute;left:14018;top:6007;width:10;height:20" coordorigin="14018,6007" coordsize="10,20" path="m14018,6026l14028,6026,14028,6007,14018,6007,14018,6026xe" filled="true" fillcolor="#000000" stroked="false">
                <v:path arrowok="t"/>
                <v:fill type="solid"/>
              </v:shape>
            </v:group>
            <v:group style="position:absolute;left:14018;top:6026;width:10;height:20" coordorigin="14018,6026" coordsize="10,20">
              <v:shape style="position:absolute;left:14018;top:6026;width:10;height:20" coordorigin="14018,6026" coordsize="10,20" path="m14018,6045l14028,6045,14028,6026,14018,6026,14018,6045xe" filled="true" fillcolor="#000000" stroked="false">
                <v:path arrowok="t"/>
                <v:fill type="solid"/>
              </v:shape>
              <v:shape style="position:absolute;left:1128;top:5949;width:2022;height:109" type="#_x0000_t75" stroked="false">
                <v:imagedata r:id="rId192" o:title=""/>
              </v:shape>
              <v:shape style="position:absolute;left:3126;top:6045;width:1312;height:13" type="#_x0000_t75" stroked="false">
                <v:imagedata r:id="rId193" o:title=""/>
              </v:shape>
              <v:shape style="position:absolute;left:4424;top:6045;width:644;height:13" type="#_x0000_t75" stroked="false">
                <v:imagedata r:id="rId194" o:title=""/>
              </v:shape>
              <v:shape style="position:absolute;left:5054;top:6045;width:725;height:13" type="#_x0000_t75" stroked="false">
                <v:imagedata r:id="rId195" o:title=""/>
              </v:shape>
              <v:shape style="position:absolute;left:5764;top:6045;width:580;height:13" type="#_x0000_t75" stroked="false">
                <v:imagedata r:id="rId196" o:title=""/>
              </v:shape>
              <v:shape style="position:absolute;left:6329;top:6045;width:1500;height:13" type="#_x0000_t75" stroked="false">
                <v:imagedata r:id="rId197" o:title=""/>
              </v:shape>
              <v:shape style="position:absolute;left:7815;top:6045;width:657;height:13" type="#_x0000_t75" stroked="false">
                <v:imagedata r:id="rId198" o:title=""/>
              </v:shape>
              <v:shape style="position:absolute;left:8457;top:6045;width:1146;height:13" type="#_x0000_t75" stroked="false">
                <v:imagedata r:id="rId211" o:title=""/>
              </v:shape>
              <v:shape style="position:absolute;left:9589;top:6045;width:583;height:13" type="#_x0000_t75" stroked="false">
                <v:imagedata r:id="rId212" o:title=""/>
              </v:shape>
              <v:shape style="position:absolute;left:10158;top:6045;width:1289;height:13" type="#_x0000_t75" stroked="false">
                <v:imagedata r:id="rId168" o:title=""/>
              </v:shape>
              <v:shape style="position:absolute;left:11432;top:6045;width:1297;height:13" type="#_x0000_t75" stroked="false">
                <v:imagedata r:id="rId200" o:title=""/>
              </v:shape>
              <v:shape style="position:absolute;left:12715;top:6045;width:1313;height:13" type="#_x0000_t75" stroked="false">
                <v:imagedata r:id="rId201" o:title=""/>
              </v:shape>
              <v:shape style="position:absolute;left:14014;top:6049;width:1376;height:10" type="#_x0000_t75" stroked="false">
                <v:imagedata r:id="rId202" o:title=""/>
              </v:shape>
            </v:group>
            <v:group style="position:absolute;left:3131;top:6058;width:10;height:20" coordorigin="3131,6058" coordsize="10,20">
              <v:shape style="position:absolute;left:3131;top:6058;width:10;height:20" coordorigin="3131,6058" coordsize="10,20" path="m3131,6078l3141,6078,3141,6058,3131,6058,3131,6078xe" filled="true" fillcolor="#000000" stroked="false">
                <v:path arrowok="t"/>
                <v:fill type="solid"/>
              </v:shape>
            </v:group>
            <v:group style="position:absolute;left:3131;top:6078;width:10;height:20" coordorigin="3131,6078" coordsize="10,20">
              <v:shape style="position:absolute;left:3131;top:6078;width:10;height:20" coordorigin="3131,6078" coordsize="10,20" path="m3131,6097l3141,6097,3141,6078,3131,6078,3131,6097xe" filled="true" fillcolor="#000000" stroked="false">
                <v:path arrowok="t"/>
                <v:fill type="solid"/>
              </v:shape>
            </v:group>
            <v:group style="position:absolute;left:3131;top:6097;width:10;height:20" coordorigin="3131,6097" coordsize="10,20">
              <v:shape style="position:absolute;left:3131;top:6097;width:10;height:20" coordorigin="3131,6097" coordsize="10,20" path="m3131,6116l3141,6116,3141,6097,3131,6097,3131,6116xe" filled="true" fillcolor="#000000" stroked="false">
                <v:path arrowok="t"/>
                <v:fill type="solid"/>
              </v:shape>
            </v:group>
            <v:group style="position:absolute;left:3131;top:6116;width:10;height:20" coordorigin="3131,6116" coordsize="10,20">
              <v:shape style="position:absolute;left:3131;top:6116;width:10;height:20" coordorigin="3131,6116" coordsize="10,20" path="m3131,6135l3141,6135,3141,6116,3131,6116,3131,6135xe" filled="true" fillcolor="#000000" stroked="false">
                <v:path arrowok="t"/>
                <v:fill type="solid"/>
              </v:shape>
            </v:group>
            <v:group style="position:absolute;left:3131;top:6135;width:10;height:20" coordorigin="3131,6135" coordsize="10,20">
              <v:shape style="position:absolute;left:3131;top:6135;width:10;height:20" coordorigin="3131,6135" coordsize="10,20" path="m3131,6154l3141,6154,3141,6135,3131,6135,3131,6154xe" filled="true" fillcolor="#000000" stroked="false">
                <v:path arrowok="t"/>
                <v:fill type="solid"/>
              </v:shape>
            </v:group>
            <v:group style="position:absolute;left:3131;top:6154;width:10;height:20" coordorigin="3131,6154" coordsize="10,20">
              <v:shape style="position:absolute;left:3131;top:6154;width:10;height:20" coordorigin="3131,6154" coordsize="10,20" path="m3131,6174l3141,6174,3141,6154,3131,6154,3131,6174xe" filled="true" fillcolor="#000000" stroked="false">
                <v:path arrowok="t"/>
                <v:fill type="solid"/>
              </v:shape>
            </v:group>
            <v:group style="position:absolute;left:3131;top:6174;width:10;height:20" coordorigin="3131,6174" coordsize="10,20">
              <v:shape style="position:absolute;left:3131;top:6174;width:10;height:20" coordorigin="3131,6174" coordsize="10,20" path="m3131,6193l3141,6193,3141,6174,3131,6174,3131,6193xe" filled="true" fillcolor="#000000" stroked="false">
                <v:path arrowok="t"/>
                <v:fill type="solid"/>
              </v:shape>
            </v:group>
            <v:group style="position:absolute;left:3131;top:6193;width:10;height:20" coordorigin="3131,6193" coordsize="10,20">
              <v:shape style="position:absolute;left:3131;top:6193;width:10;height:20" coordorigin="3131,6193" coordsize="10,20" path="m3131,6212l3141,6212,3141,6193,3131,6193,3131,6212xe" filled="true" fillcolor="#000000" stroked="false">
                <v:path arrowok="t"/>
                <v:fill type="solid"/>
              </v:shape>
            </v:group>
            <v:group style="position:absolute;left:3131;top:6212;width:10;height:20" coordorigin="3131,6212" coordsize="10,20">
              <v:shape style="position:absolute;left:3131;top:6212;width:10;height:20" coordorigin="3131,6212" coordsize="10,20" path="m3131,6231l3141,6231,3141,6212,3131,6212,3131,6231xe" filled="true" fillcolor="#000000" stroked="false">
                <v:path arrowok="t"/>
                <v:fill type="solid"/>
              </v:shape>
            </v:group>
            <v:group style="position:absolute;left:3131;top:6231;width:10;height:20" coordorigin="3131,6231" coordsize="10,20">
              <v:shape style="position:absolute;left:3131;top:6231;width:10;height:20" coordorigin="3131,6231" coordsize="10,20" path="m3131,6250l3141,6250,3141,6231,3131,6231,3131,6250xe" filled="true" fillcolor="#000000" stroked="false">
                <v:path arrowok="t"/>
                <v:fill type="solid"/>
              </v:shape>
            </v:group>
            <v:group style="position:absolute;left:3131;top:6250;width:10;height:20" coordorigin="3131,6250" coordsize="10,20">
              <v:shape style="position:absolute;left:3131;top:6250;width:10;height:20" coordorigin="3131,6250" coordsize="10,20" path="m3131,6270l3141,6270,3141,6250,3131,6250,3131,6270xe" filled="true" fillcolor="#000000" stroked="false">
                <v:path arrowok="t"/>
                <v:fill type="solid"/>
              </v:shape>
            </v:group>
            <v:group style="position:absolute;left:3131;top:6273;width:10;height:2" coordorigin="3131,6273" coordsize="10,2">
              <v:shape style="position:absolute;left:3131;top:6273;width:10;height:2" coordorigin="3131,6273" coordsize="10,0" path="m3131,6273l3141,6273e" filled="false" stroked="true" strokeweight=".359985pt" strokecolor="#000000">
                <v:path arrowok="t"/>
              </v:shape>
            </v:group>
            <v:group style="position:absolute;left:4428;top:6058;width:10;height:20" coordorigin="4428,6058" coordsize="10,20">
              <v:shape style="position:absolute;left:4428;top:6058;width:10;height:20" coordorigin="4428,6058" coordsize="10,20" path="m4428,6078l4438,6078,4438,6058,4428,6058,4428,6078xe" filled="true" fillcolor="#000000" stroked="false">
                <v:path arrowok="t"/>
                <v:fill type="solid"/>
              </v:shape>
            </v:group>
            <v:group style="position:absolute;left:4428;top:6078;width:10;height:20" coordorigin="4428,6078" coordsize="10,20">
              <v:shape style="position:absolute;left:4428;top:6078;width:10;height:20" coordorigin="4428,6078" coordsize="10,20" path="m4428,6097l4438,6097,4438,6078,4428,6078,4428,6097xe" filled="true" fillcolor="#000000" stroked="false">
                <v:path arrowok="t"/>
                <v:fill type="solid"/>
              </v:shape>
            </v:group>
            <v:group style="position:absolute;left:4428;top:6097;width:10;height:20" coordorigin="4428,6097" coordsize="10,20">
              <v:shape style="position:absolute;left:4428;top:6097;width:10;height:20" coordorigin="4428,6097" coordsize="10,20" path="m4428,6116l4438,6116,4438,6097,4428,6097,4428,6116xe" filled="true" fillcolor="#000000" stroked="false">
                <v:path arrowok="t"/>
                <v:fill type="solid"/>
              </v:shape>
            </v:group>
            <v:group style="position:absolute;left:4428;top:6116;width:10;height:20" coordorigin="4428,6116" coordsize="10,20">
              <v:shape style="position:absolute;left:4428;top:6116;width:10;height:20" coordorigin="4428,6116" coordsize="10,20" path="m4428,6135l4438,6135,4438,6116,4428,6116,4428,6135xe" filled="true" fillcolor="#000000" stroked="false">
                <v:path arrowok="t"/>
                <v:fill type="solid"/>
              </v:shape>
            </v:group>
            <v:group style="position:absolute;left:4428;top:6135;width:10;height:20" coordorigin="4428,6135" coordsize="10,20">
              <v:shape style="position:absolute;left:4428;top:6135;width:10;height:20" coordorigin="4428,6135" coordsize="10,20" path="m4428,6154l4438,6154,4438,6135,4428,6135,4428,6154xe" filled="true" fillcolor="#000000" stroked="false">
                <v:path arrowok="t"/>
                <v:fill type="solid"/>
              </v:shape>
            </v:group>
            <v:group style="position:absolute;left:4428;top:6154;width:10;height:20" coordorigin="4428,6154" coordsize="10,20">
              <v:shape style="position:absolute;left:4428;top:6154;width:10;height:20" coordorigin="4428,6154" coordsize="10,20" path="m4428,6174l4438,6174,4438,6154,4428,6154,4428,6174xe" filled="true" fillcolor="#000000" stroked="false">
                <v:path arrowok="t"/>
                <v:fill type="solid"/>
              </v:shape>
            </v:group>
            <v:group style="position:absolute;left:4428;top:6174;width:10;height:20" coordorigin="4428,6174" coordsize="10,20">
              <v:shape style="position:absolute;left:4428;top:6174;width:10;height:20" coordorigin="4428,6174" coordsize="10,20" path="m4428,6193l4438,6193,4438,6174,4428,6174,4428,6193xe" filled="true" fillcolor="#000000" stroked="false">
                <v:path arrowok="t"/>
                <v:fill type="solid"/>
              </v:shape>
            </v:group>
            <v:group style="position:absolute;left:4428;top:6193;width:10;height:20" coordorigin="4428,6193" coordsize="10,20">
              <v:shape style="position:absolute;left:4428;top:6193;width:10;height:20" coordorigin="4428,6193" coordsize="10,20" path="m4428,6212l4438,6212,4438,6193,4428,6193,4428,6212xe" filled="true" fillcolor="#000000" stroked="false">
                <v:path arrowok="t"/>
                <v:fill type="solid"/>
              </v:shape>
            </v:group>
            <v:group style="position:absolute;left:4428;top:6212;width:10;height:20" coordorigin="4428,6212" coordsize="10,20">
              <v:shape style="position:absolute;left:4428;top:6212;width:10;height:20" coordorigin="4428,6212" coordsize="10,20" path="m4428,6231l4438,6231,4438,6212,4428,6212,4428,6231xe" filled="true" fillcolor="#000000" stroked="false">
                <v:path arrowok="t"/>
                <v:fill type="solid"/>
              </v:shape>
            </v:group>
            <v:group style="position:absolute;left:4428;top:6231;width:10;height:20" coordorigin="4428,6231" coordsize="10,20">
              <v:shape style="position:absolute;left:4428;top:6231;width:10;height:20" coordorigin="4428,6231" coordsize="10,20" path="m4428,6250l4438,6250,4438,6231,4428,6231,4428,6250xe" filled="true" fillcolor="#000000" stroked="false">
                <v:path arrowok="t"/>
                <v:fill type="solid"/>
              </v:shape>
            </v:group>
            <v:group style="position:absolute;left:4428;top:6250;width:10;height:20" coordorigin="4428,6250" coordsize="10,20">
              <v:shape style="position:absolute;left:4428;top:6250;width:10;height:20" coordorigin="4428,6250" coordsize="10,20" path="m4428,6270l4438,6270,4438,6250,4428,6250,4428,6270xe" filled="true" fillcolor="#000000" stroked="false">
                <v:path arrowok="t"/>
                <v:fill type="solid"/>
              </v:shape>
            </v:group>
            <v:group style="position:absolute;left:4428;top:6273;width:10;height:2" coordorigin="4428,6273" coordsize="10,2">
              <v:shape style="position:absolute;left:4428;top:6273;width:10;height:2" coordorigin="4428,6273" coordsize="10,0" path="m4428,6273l4438,6273e" filled="false" stroked="true" strokeweight=".359985pt" strokecolor="#000000">
                <v:path arrowok="t"/>
              </v:shape>
            </v:group>
            <v:group style="position:absolute;left:5058;top:6058;width:10;height:20" coordorigin="5058,6058" coordsize="10,20">
              <v:shape style="position:absolute;left:5058;top:6058;width:10;height:20" coordorigin="5058,6058" coordsize="10,20" path="m5058,6078l5068,6078,5068,6058,5058,6058,5058,6078xe" filled="true" fillcolor="#000000" stroked="false">
                <v:path arrowok="t"/>
                <v:fill type="solid"/>
              </v:shape>
            </v:group>
            <v:group style="position:absolute;left:5058;top:6078;width:10;height:20" coordorigin="5058,6078" coordsize="10,20">
              <v:shape style="position:absolute;left:5058;top:6078;width:10;height:20" coordorigin="5058,6078" coordsize="10,20" path="m5058,6097l5068,6097,5068,6078,5058,6078,5058,6097xe" filled="true" fillcolor="#000000" stroked="false">
                <v:path arrowok="t"/>
                <v:fill type="solid"/>
              </v:shape>
            </v:group>
            <v:group style="position:absolute;left:5058;top:6097;width:10;height:20" coordorigin="5058,6097" coordsize="10,20">
              <v:shape style="position:absolute;left:5058;top:6097;width:10;height:20" coordorigin="5058,6097" coordsize="10,20" path="m5058,6116l5068,6116,5068,6097,5058,6097,5058,6116xe" filled="true" fillcolor="#000000" stroked="false">
                <v:path arrowok="t"/>
                <v:fill type="solid"/>
              </v:shape>
            </v:group>
            <v:group style="position:absolute;left:5058;top:6116;width:10;height:20" coordorigin="5058,6116" coordsize="10,20">
              <v:shape style="position:absolute;left:5058;top:6116;width:10;height:20" coordorigin="5058,6116" coordsize="10,20" path="m5058,6135l5068,6135,5068,6116,5058,6116,5058,6135xe" filled="true" fillcolor="#000000" stroked="false">
                <v:path arrowok="t"/>
                <v:fill type="solid"/>
              </v:shape>
            </v:group>
            <v:group style="position:absolute;left:5058;top:6135;width:10;height:20" coordorigin="5058,6135" coordsize="10,20">
              <v:shape style="position:absolute;left:5058;top:6135;width:10;height:20" coordorigin="5058,6135" coordsize="10,20" path="m5058,6154l5068,6154,5068,6135,5058,6135,5058,6154xe" filled="true" fillcolor="#000000" stroked="false">
                <v:path arrowok="t"/>
                <v:fill type="solid"/>
              </v:shape>
            </v:group>
            <v:group style="position:absolute;left:5058;top:6154;width:10;height:20" coordorigin="5058,6154" coordsize="10,20">
              <v:shape style="position:absolute;left:5058;top:6154;width:10;height:20" coordorigin="5058,6154" coordsize="10,20" path="m5058,6174l5068,6174,5068,6154,5058,6154,5058,6174xe" filled="true" fillcolor="#000000" stroked="false">
                <v:path arrowok="t"/>
                <v:fill type="solid"/>
              </v:shape>
            </v:group>
            <v:group style="position:absolute;left:5058;top:6174;width:10;height:20" coordorigin="5058,6174" coordsize="10,20">
              <v:shape style="position:absolute;left:5058;top:6174;width:10;height:20" coordorigin="5058,6174" coordsize="10,20" path="m5058,6193l5068,6193,5068,6174,5058,6174,5058,6193xe" filled="true" fillcolor="#000000" stroked="false">
                <v:path arrowok="t"/>
                <v:fill type="solid"/>
              </v:shape>
            </v:group>
            <v:group style="position:absolute;left:5058;top:6193;width:10;height:20" coordorigin="5058,6193" coordsize="10,20">
              <v:shape style="position:absolute;left:5058;top:6193;width:10;height:20" coordorigin="5058,6193" coordsize="10,20" path="m5058,6212l5068,6212,5068,6193,5058,6193,5058,6212xe" filled="true" fillcolor="#000000" stroked="false">
                <v:path arrowok="t"/>
                <v:fill type="solid"/>
              </v:shape>
            </v:group>
            <v:group style="position:absolute;left:5058;top:6212;width:10;height:20" coordorigin="5058,6212" coordsize="10,20">
              <v:shape style="position:absolute;left:5058;top:6212;width:10;height:20" coordorigin="5058,6212" coordsize="10,20" path="m5058,6231l5068,6231,5068,6212,5058,6212,5058,6231xe" filled="true" fillcolor="#000000" stroked="false">
                <v:path arrowok="t"/>
                <v:fill type="solid"/>
              </v:shape>
            </v:group>
            <v:group style="position:absolute;left:5058;top:6231;width:10;height:20" coordorigin="5058,6231" coordsize="10,20">
              <v:shape style="position:absolute;left:5058;top:6231;width:10;height:20" coordorigin="5058,6231" coordsize="10,20" path="m5058,6250l5068,6250,5068,6231,5058,6231,5058,6250xe" filled="true" fillcolor="#000000" stroked="false">
                <v:path arrowok="t"/>
                <v:fill type="solid"/>
              </v:shape>
            </v:group>
            <v:group style="position:absolute;left:5058;top:6250;width:10;height:20" coordorigin="5058,6250" coordsize="10,20">
              <v:shape style="position:absolute;left:5058;top:6250;width:10;height:20" coordorigin="5058,6250" coordsize="10,20" path="m5058,6270l5068,6270,5068,6250,5058,6250,5058,6270xe" filled="true" fillcolor="#000000" stroked="false">
                <v:path arrowok="t"/>
                <v:fill type="solid"/>
              </v:shape>
            </v:group>
            <v:group style="position:absolute;left:5058;top:6273;width:10;height:2" coordorigin="5058,6273" coordsize="10,2">
              <v:shape style="position:absolute;left:5058;top:6273;width:10;height:2" coordorigin="5058,6273" coordsize="10,0" path="m5058,6273l5068,6273e" filled="false" stroked="true" strokeweight=".359985pt" strokecolor="#000000">
                <v:path arrowok="t"/>
              </v:shape>
            </v:group>
            <v:group style="position:absolute;left:5769;top:6058;width:10;height:20" coordorigin="5769,6058" coordsize="10,20">
              <v:shape style="position:absolute;left:5769;top:6058;width:10;height:20" coordorigin="5769,6058" coordsize="10,20" path="m5769,6078l5778,6078,5778,6058,5769,6058,5769,6078xe" filled="true" fillcolor="#000000" stroked="false">
                <v:path arrowok="t"/>
                <v:fill type="solid"/>
              </v:shape>
            </v:group>
            <v:group style="position:absolute;left:5769;top:6078;width:10;height:20" coordorigin="5769,6078" coordsize="10,20">
              <v:shape style="position:absolute;left:5769;top:6078;width:10;height:20" coordorigin="5769,6078" coordsize="10,20" path="m5769,6097l5778,6097,5778,6078,5769,6078,5769,6097xe" filled="true" fillcolor="#000000" stroked="false">
                <v:path arrowok="t"/>
                <v:fill type="solid"/>
              </v:shape>
            </v:group>
            <v:group style="position:absolute;left:5769;top:6097;width:10;height:20" coordorigin="5769,6097" coordsize="10,20">
              <v:shape style="position:absolute;left:5769;top:6097;width:10;height:20" coordorigin="5769,6097" coordsize="10,20" path="m5769,6116l5778,6116,5778,6097,5769,6097,5769,6116xe" filled="true" fillcolor="#000000" stroked="false">
                <v:path arrowok="t"/>
                <v:fill type="solid"/>
              </v:shape>
            </v:group>
            <v:group style="position:absolute;left:5769;top:6116;width:10;height:20" coordorigin="5769,6116" coordsize="10,20">
              <v:shape style="position:absolute;left:5769;top:6116;width:10;height:20" coordorigin="5769,6116" coordsize="10,20" path="m5769,6135l5778,6135,5778,6116,5769,6116,5769,6135xe" filled="true" fillcolor="#000000" stroked="false">
                <v:path arrowok="t"/>
                <v:fill type="solid"/>
              </v:shape>
            </v:group>
            <v:group style="position:absolute;left:5769;top:6135;width:10;height:20" coordorigin="5769,6135" coordsize="10,20">
              <v:shape style="position:absolute;left:5769;top:6135;width:10;height:20" coordorigin="5769,6135" coordsize="10,20" path="m5769,6154l5778,6154,5778,6135,5769,6135,5769,6154xe" filled="true" fillcolor="#000000" stroked="false">
                <v:path arrowok="t"/>
                <v:fill type="solid"/>
              </v:shape>
            </v:group>
            <v:group style="position:absolute;left:5769;top:6154;width:10;height:20" coordorigin="5769,6154" coordsize="10,20">
              <v:shape style="position:absolute;left:5769;top:6154;width:10;height:20" coordorigin="5769,6154" coordsize="10,20" path="m5769,6174l5778,6174,5778,6154,5769,6154,5769,6174xe" filled="true" fillcolor="#000000" stroked="false">
                <v:path arrowok="t"/>
                <v:fill type="solid"/>
              </v:shape>
            </v:group>
            <v:group style="position:absolute;left:5769;top:6174;width:10;height:20" coordorigin="5769,6174" coordsize="10,20">
              <v:shape style="position:absolute;left:5769;top:6174;width:10;height:20" coordorigin="5769,6174" coordsize="10,20" path="m5769,6193l5778,6193,5778,6174,5769,6174,5769,6193xe" filled="true" fillcolor="#000000" stroked="false">
                <v:path arrowok="t"/>
                <v:fill type="solid"/>
              </v:shape>
            </v:group>
            <v:group style="position:absolute;left:5769;top:6193;width:10;height:20" coordorigin="5769,6193" coordsize="10,20">
              <v:shape style="position:absolute;left:5769;top:6193;width:10;height:20" coordorigin="5769,6193" coordsize="10,20" path="m5769,6212l5778,6212,5778,6193,5769,6193,5769,6212xe" filled="true" fillcolor="#000000" stroked="false">
                <v:path arrowok="t"/>
                <v:fill type="solid"/>
              </v:shape>
            </v:group>
            <v:group style="position:absolute;left:5769;top:6212;width:10;height:20" coordorigin="5769,6212" coordsize="10,20">
              <v:shape style="position:absolute;left:5769;top:6212;width:10;height:20" coordorigin="5769,6212" coordsize="10,20" path="m5769,6231l5778,6231,5778,6212,5769,6212,5769,6231xe" filled="true" fillcolor="#000000" stroked="false">
                <v:path arrowok="t"/>
                <v:fill type="solid"/>
              </v:shape>
            </v:group>
            <v:group style="position:absolute;left:5769;top:6231;width:10;height:20" coordorigin="5769,6231" coordsize="10,20">
              <v:shape style="position:absolute;left:5769;top:6231;width:10;height:20" coordorigin="5769,6231" coordsize="10,20" path="m5769,6250l5778,6250,5778,6231,5769,6231,5769,6250xe" filled="true" fillcolor="#000000" stroked="false">
                <v:path arrowok="t"/>
                <v:fill type="solid"/>
              </v:shape>
            </v:group>
            <v:group style="position:absolute;left:5769;top:6250;width:10;height:20" coordorigin="5769,6250" coordsize="10,20">
              <v:shape style="position:absolute;left:5769;top:6250;width:10;height:20" coordorigin="5769,6250" coordsize="10,20" path="m5769,6270l5778,6270,5778,6250,5769,6250,5769,6270xe" filled="true" fillcolor="#000000" stroked="false">
                <v:path arrowok="t"/>
                <v:fill type="solid"/>
              </v:shape>
            </v:group>
            <v:group style="position:absolute;left:5769;top:6273;width:10;height:2" coordorigin="5769,6273" coordsize="10,2">
              <v:shape style="position:absolute;left:5769;top:6273;width:10;height:2" coordorigin="5769,6273" coordsize="10,0" path="m5769,6273l5778,6273e" filled="false" stroked="true" strokeweight=".359985pt" strokecolor="#000000">
                <v:path arrowok="t"/>
              </v:shape>
            </v:group>
            <v:group style="position:absolute;left:6334;top:6058;width:10;height:20" coordorigin="6334,6058" coordsize="10,20">
              <v:shape style="position:absolute;left:6334;top:6058;width:10;height:20" coordorigin="6334,6058" coordsize="10,20" path="m6334,6078l6344,6078,6344,6058,6334,6058,6334,6078xe" filled="true" fillcolor="#000000" stroked="false">
                <v:path arrowok="t"/>
                <v:fill type="solid"/>
              </v:shape>
            </v:group>
            <v:group style="position:absolute;left:6334;top:6078;width:10;height:20" coordorigin="6334,6078" coordsize="10,20">
              <v:shape style="position:absolute;left:6334;top:6078;width:10;height:20" coordorigin="6334,6078" coordsize="10,20" path="m6334,6097l6344,6097,6344,6078,6334,6078,6334,6097xe" filled="true" fillcolor="#000000" stroked="false">
                <v:path arrowok="t"/>
                <v:fill type="solid"/>
              </v:shape>
            </v:group>
            <v:group style="position:absolute;left:6334;top:6097;width:10;height:20" coordorigin="6334,6097" coordsize="10,20">
              <v:shape style="position:absolute;left:6334;top:6097;width:10;height:20" coordorigin="6334,6097" coordsize="10,20" path="m6334,6116l6344,6116,6344,6097,6334,6097,6334,6116xe" filled="true" fillcolor="#000000" stroked="false">
                <v:path arrowok="t"/>
                <v:fill type="solid"/>
              </v:shape>
            </v:group>
            <v:group style="position:absolute;left:6334;top:6116;width:10;height:20" coordorigin="6334,6116" coordsize="10,20">
              <v:shape style="position:absolute;left:6334;top:6116;width:10;height:20" coordorigin="6334,6116" coordsize="10,20" path="m6334,6135l6344,6135,6344,6116,6334,6116,6334,6135xe" filled="true" fillcolor="#000000" stroked="false">
                <v:path arrowok="t"/>
                <v:fill type="solid"/>
              </v:shape>
            </v:group>
            <v:group style="position:absolute;left:6334;top:6135;width:10;height:20" coordorigin="6334,6135" coordsize="10,20">
              <v:shape style="position:absolute;left:6334;top:6135;width:10;height:20" coordorigin="6334,6135" coordsize="10,20" path="m6334,6154l6344,6154,6344,6135,6334,6135,6334,6154xe" filled="true" fillcolor="#000000" stroked="false">
                <v:path arrowok="t"/>
                <v:fill type="solid"/>
              </v:shape>
            </v:group>
            <v:group style="position:absolute;left:6334;top:6154;width:10;height:20" coordorigin="6334,6154" coordsize="10,20">
              <v:shape style="position:absolute;left:6334;top:6154;width:10;height:20" coordorigin="6334,6154" coordsize="10,20" path="m6334,6174l6344,6174,6344,6154,6334,6154,6334,6174xe" filled="true" fillcolor="#000000" stroked="false">
                <v:path arrowok="t"/>
                <v:fill type="solid"/>
              </v:shape>
            </v:group>
            <v:group style="position:absolute;left:6334;top:6174;width:10;height:20" coordorigin="6334,6174" coordsize="10,20">
              <v:shape style="position:absolute;left:6334;top:6174;width:10;height:20" coordorigin="6334,6174" coordsize="10,20" path="m6334,6193l6344,6193,6344,6174,6334,6174,6334,6193xe" filled="true" fillcolor="#000000" stroked="false">
                <v:path arrowok="t"/>
                <v:fill type="solid"/>
              </v:shape>
            </v:group>
            <v:group style="position:absolute;left:6334;top:6193;width:10;height:20" coordorigin="6334,6193" coordsize="10,20">
              <v:shape style="position:absolute;left:6334;top:6193;width:10;height:20" coordorigin="6334,6193" coordsize="10,20" path="m6334,6212l6344,6212,6344,6193,6334,6193,6334,6212xe" filled="true" fillcolor="#000000" stroked="false">
                <v:path arrowok="t"/>
                <v:fill type="solid"/>
              </v:shape>
            </v:group>
            <v:group style="position:absolute;left:6334;top:6212;width:10;height:20" coordorigin="6334,6212" coordsize="10,20">
              <v:shape style="position:absolute;left:6334;top:6212;width:10;height:20" coordorigin="6334,6212" coordsize="10,20" path="m6334,6231l6344,6231,6344,6212,6334,6212,6334,6231xe" filled="true" fillcolor="#000000" stroked="false">
                <v:path arrowok="t"/>
                <v:fill type="solid"/>
              </v:shape>
            </v:group>
            <v:group style="position:absolute;left:6334;top:6231;width:10;height:20" coordorigin="6334,6231" coordsize="10,20">
              <v:shape style="position:absolute;left:6334;top:6231;width:10;height:20" coordorigin="6334,6231" coordsize="10,20" path="m6334,6250l6344,6250,6344,6231,6334,6231,6334,6250xe" filled="true" fillcolor="#000000" stroked="false">
                <v:path arrowok="t"/>
                <v:fill type="solid"/>
              </v:shape>
            </v:group>
            <v:group style="position:absolute;left:6334;top:6250;width:10;height:20" coordorigin="6334,6250" coordsize="10,20">
              <v:shape style="position:absolute;left:6334;top:6250;width:10;height:20" coordorigin="6334,6250" coordsize="10,20" path="m6334,6270l6344,6270,6344,6250,6334,6250,6334,6270xe" filled="true" fillcolor="#000000" stroked="false">
                <v:path arrowok="t"/>
                <v:fill type="solid"/>
              </v:shape>
            </v:group>
            <v:group style="position:absolute;left:6334;top:6273;width:10;height:2" coordorigin="6334,6273" coordsize="10,2">
              <v:shape style="position:absolute;left:6334;top:6273;width:10;height:2" coordorigin="6334,6273" coordsize="10,0" path="m6334,6273l6344,6273e" filled="false" stroked="true" strokeweight=".359985pt" strokecolor="#000000">
                <v:path arrowok="t"/>
              </v:shape>
            </v:group>
            <v:group style="position:absolute;left:7820;top:6058;width:10;height:20" coordorigin="7820,6058" coordsize="10,20">
              <v:shape style="position:absolute;left:7820;top:6058;width:10;height:20" coordorigin="7820,6058" coordsize="10,20" path="m7820,6078l7829,6078,7829,6058,7820,6058,7820,6078xe" filled="true" fillcolor="#000000" stroked="false">
                <v:path arrowok="t"/>
                <v:fill type="solid"/>
              </v:shape>
            </v:group>
            <v:group style="position:absolute;left:7820;top:6078;width:10;height:20" coordorigin="7820,6078" coordsize="10,20">
              <v:shape style="position:absolute;left:7820;top:6078;width:10;height:20" coordorigin="7820,6078" coordsize="10,20" path="m7820,6097l7829,6097,7829,6078,7820,6078,7820,6097xe" filled="true" fillcolor="#000000" stroked="false">
                <v:path arrowok="t"/>
                <v:fill type="solid"/>
              </v:shape>
            </v:group>
            <v:group style="position:absolute;left:7820;top:6097;width:10;height:20" coordorigin="7820,6097" coordsize="10,20">
              <v:shape style="position:absolute;left:7820;top:6097;width:10;height:20" coordorigin="7820,6097" coordsize="10,20" path="m7820,6116l7829,6116,7829,6097,7820,6097,7820,6116xe" filled="true" fillcolor="#000000" stroked="false">
                <v:path arrowok="t"/>
                <v:fill type="solid"/>
              </v:shape>
            </v:group>
            <v:group style="position:absolute;left:7820;top:6116;width:10;height:20" coordorigin="7820,6116" coordsize="10,20">
              <v:shape style="position:absolute;left:7820;top:6116;width:10;height:20" coordorigin="7820,6116" coordsize="10,20" path="m7820,6135l7829,6135,7829,6116,7820,6116,7820,6135xe" filled="true" fillcolor="#000000" stroked="false">
                <v:path arrowok="t"/>
                <v:fill type="solid"/>
              </v:shape>
            </v:group>
            <v:group style="position:absolute;left:7820;top:6135;width:10;height:20" coordorigin="7820,6135" coordsize="10,20">
              <v:shape style="position:absolute;left:7820;top:6135;width:10;height:20" coordorigin="7820,6135" coordsize="10,20" path="m7820,6154l7829,6154,7829,6135,7820,6135,7820,6154xe" filled="true" fillcolor="#000000" stroked="false">
                <v:path arrowok="t"/>
                <v:fill type="solid"/>
              </v:shape>
            </v:group>
            <v:group style="position:absolute;left:7820;top:6154;width:10;height:20" coordorigin="7820,6154" coordsize="10,20">
              <v:shape style="position:absolute;left:7820;top:6154;width:10;height:20" coordorigin="7820,6154" coordsize="10,20" path="m7820,6174l7829,6174,7829,6154,7820,6154,7820,6174xe" filled="true" fillcolor="#000000" stroked="false">
                <v:path arrowok="t"/>
                <v:fill type="solid"/>
              </v:shape>
            </v:group>
            <v:group style="position:absolute;left:7820;top:6174;width:10;height:20" coordorigin="7820,6174" coordsize="10,20">
              <v:shape style="position:absolute;left:7820;top:6174;width:10;height:20" coordorigin="7820,6174" coordsize="10,20" path="m7820,6193l7829,6193,7829,6174,7820,6174,7820,6193xe" filled="true" fillcolor="#000000" stroked="false">
                <v:path arrowok="t"/>
                <v:fill type="solid"/>
              </v:shape>
            </v:group>
            <v:group style="position:absolute;left:7820;top:6193;width:10;height:20" coordorigin="7820,6193" coordsize="10,20">
              <v:shape style="position:absolute;left:7820;top:6193;width:10;height:20" coordorigin="7820,6193" coordsize="10,20" path="m7820,6212l7829,6212,7829,6193,7820,6193,7820,6212xe" filled="true" fillcolor="#000000" stroked="false">
                <v:path arrowok="t"/>
                <v:fill type="solid"/>
              </v:shape>
            </v:group>
            <v:group style="position:absolute;left:7820;top:6212;width:10;height:20" coordorigin="7820,6212" coordsize="10,20">
              <v:shape style="position:absolute;left:7820;top:6212;width:10;height:20" coordorigin="7820,6212" coordsize="10,20" path="m7820,6231l7829,6231,7829,6212,7820,6212,7820,6231xe" filled="true" fillcolor="#000000" stroked="false">
                <v:path arrowok="t"/>
                <v:fill type="solid"/>
              </v:shape>
            </v:group>
            <v:group style="position:absolute;left:7820;top:6231;width:10;height:20" coordorigin="7820,6231" coordsize="10,20">
              <v:shape style="position:absolute;left:7820;top:6231;width:10;height:20" coordorigin="7820,6231" coordsize="10,20" path="m7820,6250l7829,6250,7829,6231,7820,6231,7820,6250xe" filled="true" fillcolor="#000000" stroked="false">
                <v:path arrowok="t"/>
                <v:fill type="solid"/>
              </v:shape>
            </v:group>
            <v:group style="position:absolute;left:7820;top:6250;width:10;height:20" coordorigin="7820,6250" coordsize="10,20">
              <v:shape style="position:absolute;left:7820;top:6250;width:10;height:20" coordorigin="7820,6250" coordsize="10,20" path="m7820,6270l7829,6270,7829,6250,7820,6250,7820,6270xe" filled="true" fillcolor="#000000" stroked="false">
                <v:path arrowok="t"/>
                <v:fill type="solid"/>
              </v:shape>
            </v:group>
            <v:group style="position:absolute;left:7820;top:6273;width:10;height:2" coordorigin="7820,6273" coordsize="10,2">
              <v:shape style="position:absolute;left:7820;top:6273;width:10;height:2" coordorigin="7820,6273" coordsize="10,0" path="m7820,6273l7829,6273e" filled="false" stroked="true" strokeweight=".359985pt" strokecolor="#000000">
                <v:path arrowok="t"/>
              </v:shape>
            </v:group>
            <v:group style="position:absolute;left:8462;top:6058;width:10;height:20" coordorigin="8462,6058" coordsize="10,20">
              <v:shape style="position:absolute;left:8462;top:6058;width:10;height:20" coordorigin="8462,6058" coordsize="10,20" path="m8462,6078l8472,6078,8472,6058,8462,6058,8462,6078xe" filled="true" fillcolor="#000000" stroked="false">
                <v:path arrowok="t"/>
                <v:fill type="solid"/>
              </v:shape>
            </v:group>
            <v:group style="position:absolute;left:8462;top:6078;width:10;height:20" coordorigin="8462,6078" coordsize="10,20">
              <v:shape style="position:absolute;left:8462;top:6078;width:10;height:20" coordorigin="8462,6078" coordsize="10,20" path="m8462,6097l8472,6097,8472,6078,8462,6078,8462,6097xe" filled="true" fillcolor="#000000" stroked="false">
                <v:path arrowok="t"/>
                <v:fill type="solid"/>
              </v:shape>
            </v:group>
            <v:group style="position:absolute;left:8462;top:6097;width:10;height:20" coordorigin="8462,6097" coordsize="10,20">
              <v:shape style="position:absolute;left:8462;top:6097;width:10;height:20" coordorigin="8462,6097" coordsize="10,20" path="m8462,6116l8472,6116,8472,6097,8462,6097,8462,6116xe" filled="true" fillcolor="#000000" stroked="false">
                <v:path arrowok="t"/>
                <v:fill type="solid"/>
              </v:shape>
            </v:group>
            <v:group style="position:absolute;left:8462;top:6116;width:10;height:20" coordorigin="8462,6116" coordsize="10,20">
              <v:shape style="position:absolute;left:8462;top:6116;width:10;height:20" coordorigin="8462,6116" coordsize="10,20" path="m8462,6135l8472,6135,8472,6116,8462,6116,8462,6135xe" filled="true" fillcolor="#000000" stroked="false">
                <v:path arrowok="t"/>
                <v:fill type="solid"/>
              </v:shape>
            </v:group>
            <v:group style="position:absolute;left:8462;top:6135;width:10;height:20" coordorigin="8462,6135" coordsize="10,20">
              <v:shape style="position:absolute;left:8462;top:6135;width:10;height:20" coordorigin="8462,6135" coordsize="10,20" path="m8462,6154l8472,6154,8472,6135,8462,6135,8462,6154xe" filled="true" fillcolor="#000000" stroked="false">
                <v:path arrowok="t"/>
                <v:fill type="solid"/>
              </v:shape>
            </v:group>
            <v:group style="position:absolute;left:8462;top:6154;width:10;height:20" coordorigin="8462,6154" coordsize="10,20">
              <v:shape style="position:absolute;left:8462;top:6154;width:10;height:20" coordorigin="8462,6154" coordsize="10,20" path="m8462,6174l8472,6174,8472,6154,8462,6154,8462,6174xe" filled="true" fillcolor="#000000" stroked="false">
                <v:path arrowok="t"/>
                <v:fill type="solid"/>
              </v:shape>
            </v:group>
            <v:group style="position:absolute;left:8462;top:6174;width:10;height:20" coordorigin="8462,6174" coordsize="10,20">
              <v:shape style="position:absolute;left:8462;top:6174;width:10;height:20" coordorigin="8462,6174" coordsize="10,20" path="m8462,6193l8472,6193,8472,6174,8462,6174,8462,6193xe" filled="true" fillcolor="#000000" stroked="false">
                <v:path arrowok="t"/>
                <v:fill type="solid"/>
              </v:shape>
            </v:group>
            <v:group style="position:absolute;left:8462;top:6193;width:10;height:20" coordorigin="8462,6193" coordsize="10,20">
              <v:shape style="position:absolute;left:8462;top:6193;width:10;height:20" coordorigin="8462,6193" coordsize="10,20" path="m8462,6212l8472,6212,8472,6193,8462,6193,8462,6212xe" filled="true" fillcolor="#000000" stroked="false">
                <v:path arrowok="t"/>
                <v:fill type="solid"/>
              </v:shape>
            </v:group>
            <v:group style="position:absolute;left:8462;top:6212;width:10;height:20" coordorigin="8462,6212" coordsize="10,20">
              <v:shape style="position:absolute;left:8462;top:6212;width:10;height:20" coordorigin="8462,6212" coordsize="10,20" path="m8462,6231l8472,6231,8472,6212,8462,6212,8462,6231xe" filled="true" fillcolor="#000000" stroked="false">
                <v:path arrowok="t"/>
                <v:fill type="solid"/>
              </v:shape>
            </v:group>
            <v:group style="position:absolute;left:8462;top:6231;width:10;height:20" coordorigin="8462,6231" coordsize="10,20">
              <v:shape style="position:absolute;left:8462;top:6231;width:10;height:20" coordorigin="8462,6231" coordsize="10,20" path="m8462,6250l8472,6250,8472,6231,8462,6231,8462,6250xe" filled="true" fillcolor="#000000" stroked="false">
                <v:path arrowok="t"/>
                <v:fill type="solid"/>
              </v:shape>
            </v:group>
            <v:group style="position:absolute;left:8462;top:6250;width:10;height:20" coordorigin="8462,6250" coordsize="10,20">
              <v:shape style="position:absolute;left:8462;top:6250;width:10;height:20" coordorigin="8462,6250" coordsize="10,20" path="m8462,6270l8472,6270,8472,6250,8462,6250,8462,6270xe" filled="true" fillcolor="#000000" stroked="false">
                <v:path arrowok="t"/>
                <v:fill type="solid"/>
              </v:shape>
            </v:group>
            <v:group style="position:absolute;left:8462;top:6273;width:10;height:2" coordorigin="8462,6273" coordsize="10,2">
              <v:shape style="position:absolute;left:8462;top:6273;width:10;height:2" coordorigin="8462,6273" coordsize="10,0" path="m8462,6273l8472,6273e" filled="false" stroked="true" strokeweight=".359985pt" strokecolor="#000000">
                <v:path arrowok="t"/>
              </v:shape>
            </v:group>
            <v:group style="position:absolute;left:9594;top:6058;width:10;height:20" coordorigin="9594,6058" coordsize="10,20">
              <v:shape style="position:absolute;left:9594;top:6058;width:10;height:20" coordorigin="9594,6058" coordsize="10,20" path="m9594,6078l9603,6078,9603,6058,9594,6058,9594,6078xe" filled="true" fillcolor="#000000" stroked="false">
                <v:path arrowok="t"/>
                <v:fill type="solid"/>
              </v:shape>
            </v:group>
            <v:group style="position:absolute;left:9594;top:6078;width:10;height:20" coordorigin="9594,6078" coordsize="10,20">
              <v:shape style="position:absolute;left:9594;top:6078;width:10;height:20" coordorigin="9594,6078" coordsize="10,20" path="m9594,6097l9603,6097,9603,6078,9594,6078,9594,6097xe" filled="true" fillcolor="#000000" stroked="false">
                <v:path arrowok="t"/>
                <v:fill type="solid"/>
              </v:shape>
            </v:group>
            <v:group style="position:absolute;left:9594;top:6097;width:10;height:20" coordorigin="9594,6097" coordsize="10,20">
              <v:shape style="position:absolute;left:9594;top:6097;width:10;height:20" coordorigin="9594,6097" coordsize="10,20" path="m9594,6116l9603,6116,9603,6097,9594,6097,9594,6116xe" filled="true" fillcolor="#000000" stroked="false">
                <v:path arrowok="t"/>
                <v:fill type="solid"/>
              </v:shape>
            </v:group>
            <v:group style="position:absolute;left:9594;top:6116;width:10;height:20" coordorigin="9594,6116" coordsize="10,20">
              <v:shape style="position:absolute;left:9594;top:6116;width:10;height:20" coordorigin="9594,6116" coordsize="10,20" path="m9594,6135l9603,6135,9603,6116,9594,6116,9594,6135xe" filled="true" fillcolor="#000000" stroked="false">
                <v:path arrowok="t"/>
                <v:fill type="solid"/>
              </v:shape>
            </v:group>
            <v:group style="position:absolute;left:9594;top:6135;width:10;height:20" coordorigin="9594,6135" coordsize="10,20">
              <v:shape style="position:absolute;left:9594;top:6135;width:10;height:20" coordorigin="9594,6135" coordsize="10,20" path="m9594,6154l9603,6154,9603,6135,9594,6135,9594,6154xe" filled="true" fillcolor="#000000" stroked="false">
                <v:path arrowok="t"/>
                <v:fill type="solid"/>
              </v:shape>
            </v:group>
            <v:group style="position:absolute;left:9594;top:6154;width:10;height:20" coordorigin="9594,6154" coordsize="10,20">
              <v:shape style="position:absolute;left:9594;top:6154;width:10;height:20" coordorigin="9594,6154" coordsize="10,20" path="m9594,6174l9603,6174,9603,6154,9594,6154,9594,6174xe" filled="true" fillcolor="#000000" stroked="false">
                <v:path arrowok="t"/>
                <v:fill type="solid"/>
              </v:shape>
            </v:group>
            <v:group style="position:absolute;left:9594;top:6174;width:10;height:20" coordorigin="9594,6174" coordsize="10,20">
              <v:shape style="position:absolute;left:9594;top:6174;width:10;height:20" coordorigin="9594,6174" coordsize="10,20" path="m9594,6193l9603,6193,9603,6174,9594,6174,9594,6193xe" filled="true" fillcolor="#000000" stroked="false">
                <v:path arrowok="t"/>
                <v:fill type="solid"/>
              </v:shape>
            </v:group>
            <v:group style="position:absolute;left:9594;top:6193;width:10;height:20" coordorigin="9594,6193" coordsize="10,20">
              <v:shape style="position:absolute;left:9594;top:6193;width:10;height:20" coordorigin="9594,6193" coordsize="10,20" path="m9594,6212l9603,6212,9603,6193,9594,6193,9594,6212xe" filled="true" fillcolor="#000000" stroked="false">
                <v:path arrowok="t"/>
                <v:fill type="solid"/>
              </v:shape>
            </v:group>
            <v:group style="position:absolute;left:9594;top:6212;width:10;height:20" coordorigin="9594,6212" coordsize="10,20">
              <v:shape style="position:absolute;left:9594;top:6212;width:10;height:20" coordorigin="9594,6212" coordsize="10,20" path="m9594,6231l9603,6231,9603,6212,9594,6212,9594,6231xe" filled="true" fillcolor="#000000" stroked="false">
                <v:path arrowok="t"/>
                <v:fill type="solid"/>
              </v:shape>
            </v:group>
            <v:group style="position:absolute;left:9594;top:6231;width:10;height:20" coordorigin="9594,6231" coordsize="10,20">
              <v:shape style="position:absolute;left:9594;top:6231;width:10;height:20" coordorigin="9594,6231" coordsize="10,20" path="m9594,6250l9603,6250,9603,6231,9594,6231,9594,6250xe" filled="true" fillcolor="#000000" stroked="false">
                <v:path arrowok="t"/>
                <v:fill type="solid"/>
              </v:shape>
            </v:group>
            <v:group style="position:absolute;left:9594;top:6250;width:10;height:20" coordorigin="9594,6250" coordsize="10,20">
              <v:shape style="position:absolute;left:9594;top:6250;width:10;height:20" coordorigin="9594,6250" coordsize="10,20" path="m9594,6270l9603,6270,9603,6250,9594,6250,9594,6270xe" filled="true" fillcolor="#000000" stroked="false">
                <v:path arrowok="t"/>
                <v:fill type="solid"/>
              </v:shape>
            </v:group>
            <v:group style="position:absolute;left:9594;top:6273;width:10;height:2" coordorigin="9594,6273" coordsize="10,2">
              <v:shape style="position:absolute;left:9594;top:6273;width:10;height:2" coordorigin="9594,6273" coordsize="10,0" path="m9594,6273l9603,6273e" filled="false" stroked="true" strokeweight=".359985pt" strokecolor="#000000">
                <v:path arrowok="t"/>
              </v:shape>
            </v:group>
            <v:group style="position:absolute;left:10162;top:6058;width:10;height:20" coordorigin="10162,6058" coordsize="10,20">
              <v:shape style="position:absolute;left:10162;top:6058;width:10;height:20" coordorigin="10162,6058" coordsize="10,20" path="m10162,6078l10172,6078,10172,6058,10162,6058,10162,6078xe" filled="true" fillcolor="#000000" stroked="false">
                <v:path arrowok="t"/>
                <v:fill type="solid"/>
              </v:shape>
            </v:group>
            <v:group style="position:absolute;left:10162;top:6078;width:10;height:20" coordorigin="10162,6078" coordsize="10,20">
              <v:shape style="position:absolute;left:10162;top:6078;width:10;height:20" coordorigin="10162,6078" coordsize="10,20" path="m10162,6097l10172,6097,10172,6078,10162,6078,10162,6097xe" filled="true" fillcolor="#000000" stroked="false">
                <v:path arrowok="t"/>
                <v:fill type="solid"/>
              </v:shape>
            </v:group>
            <v:group style="position:absolute;left:10162;top:6097;width:10;height:20" coordorigin="10162,6097" coordsize="10,20">
              <v:shape style="position:absolute;left:10162;top:6097;width:10;height:20" coordorigin="10162,6097" coordsize="10,20" path="m10162,6116l10172,6116,10172,6097,10162,6097,10162,6116xe" filled="true" fillcolor="#000000" stroked="false">
                <v:path arrowok="t"/>
                <v:fill type="solid"/>
              </v:shape>
            </v:group>
            <v:group style="position:absolute;left:10162;top:6116;width:10;height:20" coordorigin="10162,6116" coordsize="10,20">
              <v:shape style="position:absolute;left:10162;top:6116;width:10;height:20" coordorigin="10162,6116" coordsize="10,20" path="m10162,6135l10172,6135,10172,6116,10162,6116,10162,6135xe" filled="true" fillcolor="#000000" stroked="false">
                <v:path arrowok="t"/>
                <v:fill type="solid"/>
              </v:shape>
            </v:group>
            <v:group style="position:absolute;left:10162;top:6135;width:10;height:20" coordorigin="10162,6135" coordsize="10,20">
              <v:shape style="position:absolute;left:10162;top:6135;width:10;height:20" coordorigin="10162,6135" coordsize="10,20" path="m10162,6154l10172,6154,10172,6135,10162,6135,10162,6154xe" filled="true" fillcolor="#000000" stroked="false">
                <v:path arrowok="t"/>
                <v:fill type="solid"/>
              </v:shape>
            </v:group>
            <v:group style="position:absolute;left:10162;top:6154;width:10;height:20" coordorigin="10162,6154" coordsize="10,20">
              <v:shape style="position:absolute;left:10162;top:6154;width:10;height:20" coordorigin="10162,6154" coordsize="10,20" path="m10162,6174l10172,6174,10172,6154,10162,6154,10162,6174xe" filled="true" fillcolor="#000000" stroked="false">
                <v:path arrowok="t"/>
                <v:fill type="solid"/>
              </v:shape>
            </v:group>
            <v:group style="position:absolute;left:10162;top:6174;width:10;height:20" coordorigin="10162,6174" coordsize="10,20">
              <v:shape style="position:absolute;left:10162;top:6174;width:10;height:20" coordorigin="10162,6174" coordsize="10,20" path="m10162,6193l10172,6193,10172,6174,10162,6174,10162,6193xe" filled="true" fillcolor="#000000" stroked="false">
                <v:path arrowok="t"/>
                <v:fill type="solid"/>
              </v:shape>
            </v:group>
            <v:group style="position:absolute;left:10162;top:6193;width:10;height:20" coordorigin="10162,6193" coordsize="10,20">
              <v:shape style="position:absolute;left:10162;top:6193;width:10;height:20" coordorigin="10162,6193" coordsize="10,20" path="m10162,6212l10172,6212,10172,6193,10162,6193,10162,6212xe" filled="true" fillcolor="#000000" stroked="false">
                <v:path arrowok="t"/>
                <v:fill type="solid"/>
              </v:shape>
            </v:group>
            <v:group style="position:absolute;left:10162;top:6212;width:10;height:20" coordorigin="10162,6212" coordsize="10,20">
              <v:shape style="position:absolute;left:10162;top:6212;width:10;height:20" coordorigin="10162,6212" coordsize="10,20" path="m10162,6231l10172,6231,10172,6212,10162,6212,10162,6231xe" filled="true" fillcolor="#000000" stroked="false">
                <v:path arrowok="t"/>
                <v:fill type="solid"/>
              </v:shape>
            </v:group>
            <v:group style="position:absolute;left:10162;top:6231;width:10;height:20" coordorigin="10162,6231" coordsize="10,20">
              <v:shape style="position:absolute;left:10162;top:6231;width:10;height:20" coordorigin="10162,6231" coordsize="10,20" path="m10162,6250l10172,6250,10172,6231,10162,6231,10162,6250xe" filled="true" fillcolor="#000000" stroked="false">
                <v:path arrowok="t"/>
                <v:fill type="solid"/>
              </v:shape>
            </v:group>
            <v:group style="position:absolute;left:10162;top:6250;width:10;height:20" coordorigin="10162,6250" coordsize="10,20">
              <v:shape style="position:absolute;left:10162;top:6250;width:10;height:20" coordorigin="10162,6250" coordsize="10,20" path="m10162,6270l10172,6270,10172,6250,10162,6250,10162,6270xe" filled="true" fillcolor="#000000" stroked="false">
                <v:path arrowok="t"/>
                <v:fill type="solid"/>
              </v:shape>
            </v:group>
            <v:group style="position:absolute;left:10162;top:6273;width:10;height:2" coordorigin="10162,6273" coordsize="10,2">
              <v:shape style="position:absolute;left:10162;top:6273;width:10;height:2" coordorigin="10162,6273" coordsize="10,0" path="m10162,6273l10172,6273e" filled="false" stroked="true" strokeweight=".359985pt" strokecolor="#000000">
                <v:path arrowok="t"/>
              </v:shape>
            </v:group>
            <v:group style="position:absolute;left:11437;top:6058;width:10;height:20" coordorigin="11437,6058" coordsize="10,20">
              <v:shape style="position:absolute;left:11437;top:6058;width:10;height:20" coordorigin="11437,6058" coordsize="10,20" path="m11437,6078l11446,6078,11446,6058,11437,6058,11437,6078xe" filled="true" fillcolor="#000000" stroked="false">
                <v:path arrowok="t"/>
                <v:fill type="solid"/>
              </v:shape>
            </v:group>
            <v:group style="position:absolute;left:11437;top:6078;width:10;height:20" coordorigin="11437,6078" coordsize="10,20">
              <v:shape style="position:absolute;left:11437;top:6078;width:10;height:20" coordorigin="11437,6078" coordsize="10,20" path="m11437,6097l11446,6097,11446,6078,11437,6078,11437,6097xe" filled="true" fillcolor="#000000" stroked="false">
                <v:path arrowok="t"/>
                <v:fill type="solid"/>
              </v:shape>
            </v:group>
            <v:group style="position:absolute;left:11437;top:6097;width:10;height:20" coordorigin="11437,6097" coordsize="10,20">
              <v:shape style="position:absolute;left:11437;top:6097;width:10;height:20" coordorigin="11437,6097" coordsize="10,20" path="m11437,6116l11446,6116,11446,6097,11437,6097,11437,6116xe" filled="true" fillcolor="#000000" stroked="false">
                <v:path arrowok="t"/>
                <v:fill type="solid"/>
              </v:shape>
            </v:group>
            <v:group style="position:absolute;left:11437;top:6116;width:10;height:20" coordorigin="11437,6116" coordsize="10,20">
              <v:shape style="position:absolute;left:11437;top:6116;width:10;height:20" coordorigin="11437,6116" coordsize="10,20" path="m11437,6135l11446,6135,11446,6116,11437,6116,11437,6135xe" filled="true" fillcolor="#000000" stroked="false">
                <v:path arrowok="t"/>
                <v:fill type="solid"/>
              </v:shape>
            </v:group>
            <v:group style="position:absolute;left:11437;top:6135;width:10;height:20" coordorigin="11437,6135" coordsize="10,20">
              <v:shape style="position:absolute;left:11437;top:6135;width:10;height:20" coordorigin="11437,6135" coordsize="10,20" path="m11437,6154l11446,6154,11446,6135,11437,6135,11437,6154xe" filled="true" fillcolor="#000000" stroked="false">
                <v:path arrowok="t"/>
                <v:fill type="solid"/>
              </v:shape>
            </v:group>
            <v:group style="position:absolute;left:11437;top:6154;width:10;height:20" coordorigin="11437,6154" coordsize="10,20">
              <v:shape style="position:absolute;left:11437;top:6154;width:10;height:20" coordorigin="11437,6154" coordsize="10,20" path="m11437,6174l11446,6174,11446,6154,11437,6154,11437,6174xe" filled="true" fillcolor="#000000" stroked="false">
                <v:path arrowok="t"/>
                <v:fill type="solid"/>
              </v:shape>
            </v:group>
            <v:group style="position:absolute;left:11437;top:6174;width:10;height:20" coordorigin="11437,6174" coordsize="10,20">
              <v:shape style="position:absolute;left:11437;top:6174;width:10;height:20" coordorigin="11437,6174" coordsize="10,20" path="m11437,6193l11446,6193,11446,6174,11437,6174,11437,6193xe" filled="true" fillcolor="#000000" stroked="false">
                <v:path arrowok="t"/>
                <v:fill type="solid"/>
              </v:shape>
            </v:group>
            <v:group style="position:absolute;left:11437;top:6193;width:10;height:20" coordorigin="11437,6193" coordsize="10,20">
              <v:shape style="position:absolute;left:11437;top:6193;width:10;height:20" coordorigin="11437,6193" coordsize="10,20" path="m11437,6212l11446,6212,11446,6193,11437,6193,11437,6212xe" filled="true" fillcolor="#000000" stroked="false">
                <v:path arrowok="t"/>
                <v:fill type="solid"/>
              </v:shape>
            </v:group>
            <v:group style="position:absolute;left:11437;top:6212;width:10;height:20" coordorigin="11437,6212" coordsize="10,20">
              <v:shape style="position:absolute;left:11437;top:6212;width:10;height:20" coordorigin="11437,6212" coordsize="10,20" path="m11437,6231l11446,6231,11446,6212,11437,6212,11437,6231xe" filled="true" fillcolor="#000000" stroked="false">
                <v:path arrowok="t"/>
                <v:fill type="solid"/>
              </v:shape>
            </v:group>
            <v:group style="position:absolute;left:11437;top:6231;width:10;height:20" coordorigin="11437,6231" coordsize="10,20">
              <v:shape style="position:absolute;left:11437;top:6231;width:10;height:20" coordorigin="11437,6231" coordsize="10,20" path="m11437,6250l11446,6250,11446,6231,11437,6231,11437,6250xe" filled="true" fillcolor="#000000" stroked="false">
                <v:path arrowok="t"/>
                <v:fill type="solid"/>
              </v:shape>
            </v:group>
            <v:group style="position:absolute;left:11437;top:6250;width:10;height:20" coordorigin="11437,6250" coordsize="10,20">
              <v:shape style="position:absolute;left:11437;top:6250;width:10;height:20" coordorigin="11437,6250" coordsize="10,20" path="m11437,6270l11446,6270,11446,6250,11437,6250,11437,6270xe" filled="true" fillcolor="#000000" stroked="false">
                <v:path arrowok="t"/>
                <v:fill type="solid"/>
              </v:shape>
            </v:group>
            <v:group style="position:absolute;left:11437;top:6273;width:10;height:2" coordorigin="11437,6273" coordsize="10,2">
              <v:shape style="position:absolute;left:11437;top:6273;width:10;height:2" coordorigin="11437,6273" coordsize="10,0" path="m11437,6273l11446,6273e" filled="false" stroked="true" strokeweight=".359985pt" strokecolor="#000000">
                <v:path arrowok="t"/>
              </v:shape>
            </v:group>
            <v:group style="position:absolute;left:12720;top:6058;width:10;height:20" coordorigin="12720,6058" coordsize="10,20">
              <v:shape style="position:absolute;left:12720;top:6058;width:10;height:20" coordorigin="12720,6058" coordsize="10,20" path="m12720,6078l12729,6078,12729,6058,12720,6058,12720,6078xe" filled="true" fillcolor="#000000" stroked="false">
                <v:path arrowok="t"/>
                <v:fill type="solid"/>
              </v:shape>
            </v:group>
            <v:group style="position:absolute;left:12720;top:6078;width:10;height:20" coordorigin="12720,6078" coordsize="10,20">
              <v:shape style="position:absolute;left:12720;top:6078;width:10;height:20" coordorigin="12720,6078" coordsize="10,20" path="m12720,6097l12729,6097,12729,6078,12720,6078,12720,6097xe" filled="true" fillcolor="#000000" stroked="false">
                <v:path arrowok="t"/>
                <v:fill type="solid"/>
              </v:shape>
            </v:group>
            <v:group style="position:absolute;left:12720;top:6097;width:10;height:20" coordorigin="12720,6097" coordsize="10,20">
              <v:shape style="position:absolute;left:12720;top:6097;width:10;height:20" coordorigin="12720,6097" coordsize="10,20" path="m12720,6116l12729,6116,12729,6097,12720,6097,12720,6116xe" filled="true" fillcolor="#000000" stroked="false">
                <v:path arrowok="t"/>
                <v:fill type="solid"/>
              </v:shape>
            </v:group>
            <v:group style="position:absolute;left:12720;top:6116;width:10;height:20" coordorigin="12720,6116" coordsize="10,20">
              <v:shape style="position:absolute;left:12720;top:6116;width:10;height:20" coordorigin="12720,6116" coordsize="10,20" path="m12720,6135l12729,6135,12729,6116,12720,6116,12720,6135xe" filled="true" fillcolor="#000000" stroked="false">
                <v:path arrowok="t"/>
                <v:fill type="solid"/>
              </v:shape>
            </v:group>
            <v:group style="position:absolute;left:12720;top:6135;width:10;height:20" coordorigin="12720,6135" coordsize="10,20">
              <v:shape style="position:absolute;left:12720;top:6135;width:10;height:20" coordorigin="12720,6135" coordsize="10,20" path="m12720,6154l12729,6154,12729,6135,12720,6135,12720,6154xe" filled="true" fillcolor="#000000" stroked="false">
                <v:path arrowok="t"/>
                <v:fill type="solid"/>
              </v:shape>
            </v:group>
            <v:group style="position:absolute;left:12720;top:6154;width:10;height:20" coordorigin="12720,6154" coordsize="10,20">
              <v:shape style="position:absolute;left:12720;top:6154;width:10;height:20" coordorigin="12720,6154" coordsize="10,20" path="m12720,6174l12729,6174,12729,6154,12720,6154,12720,6174xe" filled="true" fillcolor="#000000" stroked="false">
                <v:path arrowok="t"/>
                <v:fill type="solid"/>
              </v:shape>
            </v:group>
            <v:group style="position:absolute;left:12720;top:6174;width:10;height:20" coordorigin="12720,6174" coordsize="10,20">
              <v:shape style="position:absolute;left:12720;top:6174;width:10;height:20" coordorigin="12720,6174" coordsize="10,20" path="m12720,6193l12729,6193,12729,6174,12720,6174,12720,6193xe" filled="true" fillcolor="#000000" stroked="false">
                <v:path arrowok="t"/>
                <v:fill type="solid"/>
              </v:shape>
            </v:group>
            <v:group style="position:absolute;left:12720;top:6193;width:10;height:20" coordorigin="12720,6193" coordsize="10,20">
              <v:shape style="position:absolute;left:12720;top:6193;width:10;height:20" coordorigin="12720,6193" coordsize="10,20" path="m12720,6212l12729,6212,12729,6193,12720,6193,12720,6212xe" filled="true" fillcolor="#000000" stroked="false">
                <v:path arrowok="t"/>
                <v:fill type="solid"/>
              </v:shape>
            </v:group>
            <v:group style="position:absolute;left:12720;top:6212;width:10;height:20" coordorigin="12720,6212" coordsize="10,20">
              <v:shape style="position:absolute;left:12720;top:6212;width:10;height:20" coordorigin="12720,6212" coordsize="10,20" path="m12720,6231l12729,6231,12729,6212,12720,6212,12720,6231xe" filled="true" fillcolor="#000000" stroked="false">
                <v:path arrowok="t"/>
                <v:fill type="solid"/>
              </v:shape>
            </v:group>
            <v:group style="position:absolute;left:12720;top:6231;width:10;height:20" coordorigin="12720,6231" coordsize="10,20">
              <v:shape style="position:absolute;left:12720;top:6231;width:10;height:20" coordorigin="12720,6231" coordsize="10,20" path="m12720,6250l12729,6250,12729,6231,12720,6231,12720,6250xe" filled="true" fillcolor="#000000" stroked="false">
                <v:path arrowok="t"/>
                <v:fill type="solid"/>
              </v:shape>
            </v:group>
            <v:group style="position:absolute;left:12720;top:6250;width:10;height:20" coordorigin="12720,6250" coordsize="10,20">
              <v:shape style="position:absolute;left:12720;top:6250;width:10;height:20" coordorigin="12720,6250" coordsize="10,20" path="m12720,6270l12729,6270,12729,6250,12720,6250,12720,6270xe" filled="true" fillcolor="#000000" stroked="false">
                <v:path arrowok="t"/>
                <v:fill type="solid"/>
              </v:shape>
            </v:group>
            <v:group style="position:absolute;left:12720;top:6273;width:10;height:2" coordorigin="12720,6273" coordsize="10,2">
              <v:shape style="position:absolute;left:12720;top:6273;width:10;height:2" coordorigin="12720,6273" coordsize="10,0" path="m12720,6273l12729,6273e" filled="false" stroked="true" strokeweight=".359985pt" strokecolor="#000000">
                <v:path arrowok="t"/>
              </v:shape>
            </v:group>
            <v:group style="position:absolute;left:14018;top:6058;width:10;height:20" coordorigin="14018,6058" coordsize="10,20">
              <v:shape style="position:absolute;left:14018;top:6058;width:10;height:20" coordorigin="14018,6058" coordsize="10,20" path="m14018,6078l14028,6078,14028,6058,14018,6058,14018,6078xe" filled="true" fillcolor="#000000" stroked="false">
                <v:path arrowok="t"/>
                <v:fill type="solid"/>
              </v:shape>
            </v:group>
            <v:group style="position:absolute;left:14018;top:6078;width:10;height:20" coordorigin="14018,6078" coordsize="10,20">
              <v:shape style="position:absolute;left:14018;top:6078;width:10;height:20" coordorigin="14018,6078" coordsize="10,20" path="m14018,6097l14028,6097,14028,6078,14018,6078,14018,6097xe" filled="true" fillcolor="#000000" stroked="false">
                <v:path arrowok="t"/>
                <v:fill type="solid"/>
              </v:shape>
            </v:group>
            <v:group style="position:absolute;left:14018;top:6097;width:10;height:20" coordorigin="14018,6097" coordsize="10,20">
              <v:shape style="position:absolute;left:14018;top:6097;width:10;height:20" coordorigin="14018,6097" coordsize="10,20" path="m14018,6116l14028,6116,14028,6097,14018,6097,14018,6116xe" filled="true" fillcolor="#000000" stroked="false">
                <v:path arrowok="t"/>
                <v:fill type="solid"/>
              </v:shape>
            </v:group>
            <v:group style="position:absolute;left:14018;top:6116;width:10;height:20" coordorigin="14018,6116" coordsize="10,20">
              <v:shape style="position:absolute;left:14018;top:6116;width:10;height:20" coordorigin="14018,6116" coordsize="10,20" path="m14018,6135l14028,6135,14028,6116,14018,6116,14018,6135xe" filled="true" fillcolor="#000000" stroked="false">
                <v:path arrowok="t"/>
                <v:fill type="solid"/>
              </v:shape>
            </v:group>
            <v:group style="position:absolute;left:14018;top:6135;width:10;height:20" coordorigin="14018,6135" coordsize="10,20">
              <v:shape style="position:absolute;left:14018;top:6135;width:10;height:20" coordorigin="14018,6135" coordsize="10,20" path="m14018,6154l14028,6154,14028,6135,14018,6135,14018,6154xe" filled="true" fillcolor="#000000" stroked="false">
                <v:path arrowok="t"/>
                <v:fill type="solid"/>
              </v:shape>
            </v:group>
            <v:group style="position:absolute;left:14018;top:6154;width:10;height:20" coordorigin="14018,6154" coordsize="10,20">
              <v:shape style="position:absolute;left:14018;top:6154;width:10;height:20" coordorigin="14018,6154" coordsize="10,20" path="m14018,6174l14028,6174,14028,6154,14018,6154,14018,6174xe" filled="true" fillcolor="#000000" stroked="false">
                <v:path arrowok="t"/>
                <v:fill type="solid"/>
              </v:shape>
            </v:group>
            <v:group style="position:absolute;left:14018;top:6174;width:10;height:20" coordorigin="14018,6174" coordsize="10,20">
              <v:shape style="position:absolute;left:14018;top:6174;width:10;height:20" coordorigin="14018,6174" coordsize="10,20" path="m14018,6193l14028,6193,14028,6174,14018,6174,14018,6193xe" filled="true" fillcolor="#000000" stroked="false">
                <v:path arrowok="t"/>
                <v:fill type="solid"/>
              </v:shape>
            </v:group>
            <v:group style="position:absolute;left:14018;top:6193;width:10;height:20" coordorigin="14018,6193" coordsize="10,20">
              <v:shape style="position:absolute;left:14018;top:6193;width:10;height:20" coordorigin="14018,6193" coordsize="10,20" path="m14018,6212l14028,6212,14028,6193,14018,6193,14018,6212xe" filled="true" fillcolor="#000000" stroked="false">
                <v:path arrowok="t"/>
                <v:fill type="solid"/>
              </v:shape>
            </v:group>
            <v:group style="position:absolute;left:14018;top:6212;width:10;height:20" coordorigin="14018,6212" coordsize="10,20">
              <v:shape style="position:absolute;left:14018;top:6212;width:10;height:20" coordorigin="14018,6212" coordsize="10,20" path="m14018,6231l14028,6231,14028,6212,14018,6212,14018,6231xe" filled="true" fillcolor="#000000" stroked="false">
                <v:path arrowok="t"/>
                <v:fill type="solid"/>
              </v:shape>
            </v:group>
            <v:group style="position:absolute;left:14018;top:6231;width:10;height:20" coordorigin="14018,6231" coordsize="10,20">
              <v:shape style="position:absolute;left:14018;top:6231;width:10;height:20" coordorigin="14018,6231" coordsize="10,20" path="m14018,6250l14028,6250,14028,6231,14018,6231,14018,6250xe" filled="true" fillcolor="#000000" stroked="false">
                <v:path arrowok="t"/>
                <v:fill type="solid"/>
              </v:shape>
            </v:group>
            <v:group style="position:absolute;left:14018;top:6250;width:10;height:20" coordorigin="14018,6250" coordsize="10,20">
              <v:shape style="position:absolute;left:14018;top:6250;width:10;height:20" coordorigin="14018,6250" coordsize="10,20" path="m14018,6270l14028,6270,14028,6250,14018,6250,14018,6270xe" filled="true" fillcolor="#000000" stroked="false">
                <v:path arrowok="t"/>
                <v:fill type="solid"/>
              </v:shape>
            </v:group>
            <v:group style="position:absolute;left:14018;top:6273;width:10;height:2" coordorigin="14018,6273" coordsize="10,2">
              <v:shape style="position:absolute;left:14018;top:6273;width:10;height:2" coordorigin="14018,6273" coordsize="10,0" path="m14018,6273l14028,6273e" filled="false" stroked="true" strokeweight=".359985pt" strokecolor="#000000">
                <v:path arrowok="t"/>
              </v:shape>
              <v:shape style="position:absolute;left:1128;top:6277;width:2003;height:10" type="#_x0000_t75" stroked="false">
                <v:imagedata r:id="rId181" o:title=""/>
              </v:shape>
              <v:shape style="position:absolute;left:3126;top:6277;width:1302;height:10" type="#_x0000_t75" stroked="false">
                <v:imagedata r:id="rId182" o:title=""/>
              </v:shape>
              <v:shape style="position:absolute;left:4424;top:6277;width:635;height:10" type="#_x0000_t75" stroked="false">
                <v:imagedata r:id="rId183" o:title=""/>
              </v:shape>
              <v:shape style="position:absolute;left:5054;top:6277;width:715;height:10" type="#_x0000_t75" stroked="false">
                <v:imagedata r:id="rId184" o:title=""/>
              </v:shape>
              <v:shape style="position:absolute;left:5764;top:6277;width:570;height:10" type="#_x0000_t75" stroked="false">
                <v:imagedata r:id="rId185" o:title=""/>
              </v:shape>
              <v:shape style="position:absolute;left:6329;top:6277;width:1490;height:10" type="#_x0000_t75" stroked="false">
                <v:imagedata r:id="rId186" o:title=""/>
              </v:shape>
              <v:shape style="position:absolute;left:7815;top:6277;width:2348;height:10" type="#_x0000_t75" stroked="false">
                <v:imagedata r:id="rId210" o:title=""/>
              </v:shape>
              <v:shape style="position:absolute;left:10158;top:6277;width:1279;height:10" type="#_x0000_t75" stroked="false">
                <v:imagedata r:id="rId188" o:title=""/>
              </v:shape>
              <v:shape style="position:absolute;left:11432;top:6277;width:3958;height:10" type="#_x0000_t75" stroked="false">
                <v:imagedata r:id="rId189" o:title=""/>
              </v:shape>
            </v:group>
            <v:group style="position:absolute;left:3131;top:6286;width:10;height:20" coordorigin="3131,6286" coordsize="10,20">
              <v:shape style="position:absolute;left:3131;top:6286;width:10;height:20" coordorigin="3131,6286" coordsize="10,20" path="m3131,6306l3141,6306,3141,6286,3131,6286,3131,6306xe" filled="true" fillcolor="#000000" stroked="false">
                <v:path arrowok="t"/>
                <v:fill type="solid"/>
              </v:shape>
            </v:group>
            <v:group style="position:absolute;left:3131;top:6306;width:10;height:20" coordorigin="3131,6306" coordsize="10,20">
              <v:shape style="position:absolute;left:3131;top:6306;width:10;height:20" coordorigin="3131,6306" coordsize="10,20" path="m3131,6325l3141,6325,3141,6306,3131,6306,3131,6325xe" filled="true" fillcolor="#000000" stroked="false">
                <v:path arrowok="t"/>
                <v:fill type="solid"/>
              </v:shape>
            </v:group>
            <v:group style="position:absolute;left:3131;top:6325;width:10;height:20" coordorigin="3131,6325" coordsize="10,20">
              <v:shape style="position:absolute;left:3131;top:6325;width:10;height:20" coordorigin="3131,6325" coordsize="10,20" path="m3131,6344l3141,6344,3141,6325,3131,6325,3131,6344xe" filled="true" fillcolor="#000000" stroked="false">
                <v:path arrowok="t"/>
                <v:fill type="solid"/>
              </v:shape>
            </v:group>
            <v:group style="position:absolute;left:3131;top:6344;width:10;height:20" coordorigin="3131,6344" coordsize="10,20">
              <v:shape style="position:absolute;left:3131;top:6344;width:10;height:20" coordorigin="3131,6344" coordsize="10,20" path="m3131,6363l3141,6363,3141,6344,3131,6344,3131,6363xe" filled="true" fillcolor="#000000" stroked="false">
                <v:path arrowok="t"/>
                <v:fill type="solid"/>
              </v:shape>
            </v:group>
            <v:group style="position:absolute;left:3131;top:6363;width:10;height:20" coordorigin="3131,6363" coordsize="10,20">
              <v:shape style="position:absolute;left:3131;top:6363;width:10;height:20" coordorigin="3131,6363" coordsize="10,20" path="m3131,6382l3141,6382,3141,6363,3131,6363,3131,6382xe" filled="true" fillcolor="#000000" stroked="false">
                <v:path arrowok="t"/>
                <v:fill type="solid"/>
              </v:shape>
            </v:group>
            <v:group style="position:absolute;left:3131;top:6382;width:10;height:20" coordorigin="3131,6382" coordsize="10,20">
              <v:shape style="position:absolute;left:3131;top:6382;width:10;height:20" coordorigin="3131,6382" coordsize="10,20" path="m3131,6402l3141,6402,3141,6382,3131,6382,3131,6402xe" filled="true" fillcolor="#000000" stroked="false">
                <v:path arrowok="t"/>
                <v:fill type="solid"/>
              </v:shape>
            </v:group>
            <v:group style="position:absolute;left:3131;top:6402;width:10;height:20" coordorigin="3131,6402" coordsize="10,20">
              <v:shape style="position:absolute;left:3131;top:6402;width:10;height:20" coordorigin="3131,6402" coordsize="10,20" path="m3131,6421l3141,6421,3141,6402,3131,6402,3131,6421xe" filled="true" fillcolor="#000000" stroked="false">
                <v:path arrowok="t"/>
                <v:fill type="solid"/>
              </v:shape>
            </v:group>
            <v:group style="position:absolute;left:3131;top:6421;width:10;height:20" coordorigin="3131,6421" coordsize="10,20">
              <v:shape style="position:absolute;left:3131;top:6421;width:10;height:20" coordorigin="3131,6421" coordsize="10,20" path="m3131,6440l3141,6440,3141,6421,3131,6421,3131,6440xe" filled="true" fillcolor="#000000" stroked="false">
                <v:path arrowok="t"/>
                <v:fill type="solid"/>
              </v:shape>
            </v:group>
            <v:group style="position:absolute;left:3131;top:6440;width:10;height:20" coordorigin="3131,6440" coordsize="10,20">
              <v:shape style="position:absolute;left:3131;top:6440;width:10;height:20" coordorigin="3131,6440" coordsize="10,20" path="m3131,6459l3141,6459,3141,6440,3131,6440,3131,6459xe" filled="true" fillcolor="#000000" stroked="false">
                <v:path arrowok="t"/>
                <v:fill type="solid"/>
              </v:shape>
            </v:group>
            <v:group style="position:absolute;left:3131;top:6459;width:10;height:20" coordorigin="3131,6459" coordsize="10,20">
              <v:shape style="position:absolute;left:3131;top:6459;width:10;height:20" coordorigin="3131,6459" coordsize="10,20" path="m3131,6478l3141,6478,3141,6459,3131,6459,3131,6478xe" filled="true" fillcolor="#000000" stroked="false">
                <v:path arrowok="t"/>
                <v:fill type="solid"/>
              </v:shape>
            </v:group>
            <v:group style="position:absolute;left:3131;top:6478;width:10;height:20" coordorigin="3131,6478" coordsize="10,20">
              <v:shape style="position:absolute;left:3131;top:6478;width:10;height:20" coordorigin="3131,6478" coordsize="10,20" path="m3131,6498l3141,6498,3141,6478,3131,6478,3131,6498xe" filled="true" fillcolor="#000000" stroked="false">
                <v:path arrowok="t"/>
                <v:fill type="solid"/>
              </v:shape>
            </v:group>
            <v:group style="position:absolute;left:3131;top:6501;width:10;height:2" coordorigin="3131,6501" coordsize="10,2">
              <v:shape style="position:absolute;left:3131;top:6501;width:10;height:2" coordorigin="3131,6501" coordsize="10,0" path="m3131,6501l3141,6501e" filled="false" stroked="true" strokeweight=".299988pt" strokecolor="#000000">
                <v:path arrowok="t"/>
              </v:shape>
            </v:group>
            <v:group style="position:absolute;left:4428;top:6286;width:10;height:20" coordorigin="4428,6286" coordsize="10,20">
              <v:shape style="position:absolute;left:4428;top:6286;width:10;height:20" coordorigin="4428,6286" coordsize="10,20" path="m4428,6306l4438,6306,4438,6286,4428,6286,4428,6306xe" filled="true" fillcolor="#000000" stroked="false">
                <v:path arrowok="t"/>
                <v:fill type="solid"/>
              </v:shape>
            </v:group>
            <v:group style="position:absolute;left:4428;top:6306;width:10;height:20" coordorigin="4428,6306" coordsize="10,20">
              <v:shape style="position:absolute;left:4428;top:6306;width:10;height:20" coordorigin="4428,6306" coordsize="10,20" path="m4428,6325l4438,6325,4438,6306,4428,6306,4428,6325xe" filled="true" fillcolor="#000000" stroked="false">
                <v:path arrowok="t"/>
                <v:fill type="solid"/>
              </v:shape>
            </v:group>
            <v:group style="position:absolute;left:4428;top:6325;width:10;height:20" coordorigin="4428,6325" coordsize="10,20">
              <v:shape style="position:absolute;left:4428;top:6325;width:10;height:20" coordorigin="4428,6325" coordsize="10,20" path="m4428,6344l4438,6344,4438,6325,4428,6325,4428,6344xe" filled="true" fillcolor="#000000" stroked="false">
                <v:path arrowok="t"/>
                <v:fill type="solid"/>
              </v:shape>
            </v:group>
            <v:group style="position:absolute;left:4428;top:6344;width:10;height:20" coordorigin="4428,6344" coordsize="10,20">
              <v:shape style="position:absolute;left:4428;top:6344;width:10;height:20" coordorigin="4428,6344" coordsize="10,20" path="m4428,6363l4438,6363,4438,6344,4428,6344,4428,6363xe" filled="true" fillcolor="#000000" stroked="false">
                <v:path arrowok="t"/>
                <v:fill type="solid"/>
              </v:shape>
            </v:group>
            <v:group style="position:absolute;left:4428;top:6363;width:10;height:20" coordorigin="4428,6363" coordsize="10,20">
              <v:shape style="position:absolute;left:4428;top:6363;width:10;height:20" coordorigin="4428,6363" coordsize="10,20" path="m4428,6382l4438,6382,4438,6363,4428,6363,4428,6382xe" filled="true" fillcolor="#000000" stroked="false">
                <v:path arrowok="t"/>
                <v:fill type="solid"/>
              </v:shape>
            </v:group>
            <v:group style="position:absolute;left:4428;top:6382;width:10;height:20" coordorigin="4428,6382" coordsize="10,20">
              <v:shape style="position:absolute;left:4428;top:6382;width:10;height:20" coordorigin="4428,6382" coordsize="10,20" path="m4428,6402l4438,6402,4438,6382,4428,6382,4428,6402xe" filled="true" fillcolor="#000000" stroked="false">
                <v:path arrowok="t"/>
                <v:fill type="solid"/>
              </v:shape>
            </v:group>
            <v:group style="position:absolute;left:4428;top:6402;width:10;height:20" coordorigin="4428,6402" coordsize="10,20">
              <v:shape style="position:absolute;left:4428;top:6402;width:10;height:20" coordorigin="4428,6402" coordsize="10,20" path="m4428,6421l4438,6421,4438,6402,4428,6402,4428,6421xe" filled="true" fillcolor="#000000" stroked="false">
                <v:path arrowok="t"/>
                <v:fill type="solid"/>
              </v:shape>
            </v:group>
            <v:group style="position:absolute;left:4428;top:6421;width:10;height:20" coordorigin="4428,6421" coordsize="10,20">
              <v:shape style="position:absolute;left:4428;top:6421;width:10;height:20" coordorigin="4428,6421" coordsize="10,20" path="m4428,6440l4438,6440,4438,6421,4428,6421,4428,6440xe" filled="true" fillcolor="#000000" stroked="false">
                <v:path arrowok="t"/>
                <v:fill type="solid"/>
              </v:shape>
            </v:group>
            <v:group style="position:absolute;left:4428;top:6440;width:10;height:20" coordorigin="4428,6440" coordsize="10,20">
              <v:shape style="position:absolute;left:4428;top:6440;width:10;height:20" coordorigin="4428,6440" coordsize="10,20" path="m4428,6459l4438,6459,4438,6440,4428,6440,4428,6459xe" filled="true" fillcolor="#000000" stroked="false">
                <v:path arrowok="t"/>
                <v:fill type="solid"/>
              </v:shape>
            </v:group>
            <v:group style="position:absolute;left:4428;top:6459;width:10;height:20" coordorigin="4428,6459" coordsize="10,20">
              <v:shape style="position:absolute;left:4428;top:6459;width:10;height:20" coordorigin="4428,6459" coordsize="10,20" path="m4428,6478l4438,6478,4438,6459,4428,6459,4428,6478xe" filled="true" fillcolor="#000000" stroked="false">
                <v:path arrowok="t"/>
                <v:fill type="solid"/>
              </v:shape>
            </v:group>
            <v:group style="position:absolute;left:4428;top:6478;width:10;height:20" coordorigin="4428,6478" coordsize="10,20">
              <v:shape style="position:absolute;left:4428;top:6478;width:10;height:20" coordorigin="4428,6478" coordsize="10,20" path="m4428,6498l4438,6498,4438,6478,4428,6478,4428,6498xe" filled="true" fillcolor="#000000" stroked="false">
                <v:path arrowok="t"/>
                <v:fill type="solid"/>
              </v:shape>
            </v:group>
            <v:group style="position:absolute;left:4428;top:6501;width:10;height:2" coordorigin="4428,6501" coordsize="10,2">
              <v:shape style="position:absolute;left:4428;top:6501;width:10;height:2" coordorigin="4428,6501" coordsize="10,0" path="m4428,6501l4438,6501e" filled="false" stroked="true" strokeweight=".299988pt" strokecolor="#000000">
                <v:path arrowok="t"/>
              </v:shape>
            </v:group>
            <v:group style="position:absolute;left:5058;top:6286;width:10;height:20" coordorigin="5058,6286" coordsize="10,20">
              <v:shape style="position:absolute;left:5058;top:6286;width:10;height:20" coordorigin="5058,6286" coordsize="10,20" path="m5058,6306l5068,6306,5068,6286,5058,6286,5058,6306xe" filled="true" fillcolor="#000000" stroked="false">
                <v:path arrowok="t"/>
                <v:fill type="solid"/>
              </v:shape>
            </v:group>
            <v:group style="position:absolute;left:5058;top:6306;width:10;height:20" coordorigin="5058,6306" coordsize="10,20">
              <v:shape style="position:absolute;left:5058;top:6306;width:10;height:20" coordorigin="5058,6306" coordsize="10,20" path="m5058,6325l5068,6325,5068,6306,5058,6306,5058,6325xe" filled="true" fillcolor="#000000" stroked="false">
                <v:path arrowok="t"/>
                <v:fill type="solid"/>
              </v:shape>
            </v:group>
            <v:group style="position:absolute;left:5058;top:6325;width:10;height:20" coordorigin="5058,6325" coordsize="10,20">
              <v:shape style="position:absolute;left:5058;top:6325;width:10;height:20" coordorigin="5058,6325" coordsize="10,20" path="m5058,6344l5068,6344,5068,6325,5058,6325,5058,6344xe" filled="true" fillcolor="#000000" stroked="false">
                <v:path arrowok="t"/>
                <v:fill type="solid"/>
              </v:shape>
            </v:group>
            <v:group style="position:absolute;left:5058;top:6344;width:10;height:20" coordorigin="5058,6344" coordsize="10,20">
              <v:shape style="position:absolute;left:5058;top:6344;width:10;height:20" coordorigin="5058,6344" coordsize="10,20" path="m5058,6363l5068,6363,5068,6344,5058,6344,5058,6363xe" filled="true" fillcolor="#000000" stroked="false">
                <v:path arrowok="t"/>
                <v:fill type="solid"/>
              </v:shape>
            </v:group>
            <v:group style="position:absolute;left:5058;top:6363;width:10;height:20" coordorigin="5058,6363" coordsize="10,20">
              <v:shape style="position:absolute;left:5058;top:6363;width:10;height:20" coordorigin="5058,6363" coordsize="10,20" path="m5058,6382l5068,6382,5068,6363,5058,6363,5058,6382xe" filled="true" fillcolor="#000000" stroked="false">
                <v:path arrowok="t"/>
                <v:fill type="solid"/>
              </v:shape>
            </v:group>
            <v:group style="position:absolute;left:5058;top:6382;width:10;height:20" coordorigin="5058,6382" coordsize="10,20">
              <v:shape style="position:absolute;left:5058;top:6382;width:10;height:20" coordorigin="5058,6382" coordsize="10,20" path="m5058,6402l5068,6402,5068,6382,5058,6382,5058,6402xe" filled="true" fillcolor="#000000" stroked="false">
                <v:path arrowok="t"/>
                <v:fill type="solid"/>
              </v:shape>
            </v:group>
            <v:group style="position:absolute;left:5058;top:6402;width:10;height:20" coordorigin="5058,6402" coordsize="10,20">
              <v:shape style="position:absolute;left:5058;top:6402;width:10;height:20" coordorigin="5058,6402" coordsize="10,20" path="m5058,6421l5068,6421,5068,6402,5058,6402,5058,6421xe" filled="true" fillcolor="#000000" stroked="false">
                <v:path arrowok="t"/>
                <v:fill type="solid"/>
              </v:shape>
            </v:group>
            <v:group style="position:absolute;left:5058;top:6421;width:10;height:20" coordorigin="5058,6421" coordsize="10,20">
              <v:shape style="position:absolute;left:5058;top:6421;width:10;height:20" coordorigin="5058,6421" coordsize="10,20" path="m5058,6440l5068,6440,5068,6421,5058,6421,5058,6440xe" filled="true" fillcolor="#000000" stroked="false">
                <v:path arrowok="t"/>
                <v:fill type="solid"/>
              </v:shape>
            </v:group>
            <v:group style="position:absolute;left:5058;top:6440;width:10;height:20" coordorigin="5058,6440" coordsize="10,20">
              <v:shape style="position:absolute;left:5058;top:6440;width:10;height:20" coordorigin="5058,6440" coordsize="10,20" path="m5058,6459l5068,6459,5068,6440,5058,6440,5058,6459xe" filled="true" fillcolor="#000000" stroked="false">
                <v:path arrowok="t"/>
                <v:fill type="solid"/>
              </v:shape>
            </v:group>
            <v:group style="position:absolute;left:5058;top:6459;width:10;height:20" coordorigin="5058,6459" coordsize="10,20">
              <v:shape style="position:absolute;left:5058;top:6459;width:10;height:20" coordorigin="5058,6459" coordsize="10,20" path="m5058,6478l5068,6478,5068,6459,5058,6459,5058,6478xe" filled="true" fillcolor="#000000" stroked="false">
                <v:path arrowok="t"/>
                <v:fill type="solid"/>
              </v:shape>
            </v:group>
            <v:group style="position:absolute;left:5058;top:6478;width:10;height:20" coordorigin="5058,6478" coordsize="10,20">
              <v:shape style="position:absolute;left:5058;top:6478;width:10;height:20" coordorigin="5058,6478" coordsize="10,20" path="m5058,6498l5068,6498,5068,6478,5058,6478,5058,6498xe" filled="true" fillcolor="#000000" stroked="false">
                <v:path arrowok="t"/>
                <v:fill type="solid"/>
              </v:shape>
            </v:group>
            <v:group style="position:absolute;left:5058;top:6501;width:10;height:2" coordorigin="5058,6501" coordsize="10,2">
              <v:shape style="position:absolute;left:5058;top:6501;width:10;height:2" coordorigin="5058,6501" coordsize="10,0" path="m5058,6501l5068,6501e" filled="false" stroked="true" strokeweight=".299988pt" strokecolor="#000000">
                <v:path arrowok="t"/>
              </v:shape>
            </v:group>
            <v:group style="position:absolute;left:5769;top:6286;width:10;height:20" coordorigin="5769,6286" coordsize="10,20">
              <v:shape style="position:absolute;left:5769;top:6286;width:10;height:20" coordorigin="5769,6286" coordsize="10,20" path="m5769,6306l5778,6306,5778,6286,5769,6286,5769,6306xe" filled="true" fillcolor="#000000" stroked="false">
                <v:path arrowok="t"/>
                <v:fill type="solid"/>
              </v:shape>
            </v:group>
            <v:group style="position:absolute;left:5769;top:6306;width:10;height:20" coordorigin="5769,6306" coordsize="10,20">
              <v:shape style="position:absolute;left:5769;top:6306;width:10;height:20" coordorigin="5769,6306" coordsize="10,20" path="m5769,6325l5778,6325,5778,6306,5769,6306,5769,6325xe" filled="true" fillcolor="#000000" stroked="false">
                <v:path arrowok="t"/>
                <v:fill type="solid"/>
              </v:shape>
            </v:group>
            <v:group style="position:absolute;left:5769;top:6325;width:10;height:20" coordorigin="5769,6325" coordsize="10,20">
              <v:shape style="position:absolute;left:5769;top:6325;width:10;height:20" coordorigin="5769,6325" coordsize="10,20" path="m5769,6344l5778,6344,5778,6325,5769,6325,5769,6344xe" filled="true" fillcolor="#000000" stroked="false">
                <v:path arrowok="t"/>
                <v:fill type="solid"/>
              </v:shape>
            </v:group>
            <v:group style="position:absolute;left:5769;top:6344;width:10;height:20" coordorigin="5769,6344" coordsize="10,20">
              <v:shape style="position:absolute;left:5769;top:6344;width:10;height:20" coordorigin="5769,6344" coordsize="10,20" path="m5769,6363l5778,6363,5778,6344,5769,6344,5769,6363xe" filled="true" fillcolor="#000000" stroked="false">
                <v:path arrowok="t"/>
                <v:fill type="solid"/>
              </v:shape>
            </v:group>
            <v:group style="position:absolute;left:5769;top:6363;width:10;height:20" coordorigin="5769,6363" coordsize="10,20">
              <v:shape style="position:absolute;left:5769;top:6363;width:10;height:20" coordorigin="5769,6363" coordsize="10,20" path="m5769,6382l5778,6382,5778,6363,5769,6363,5769,6382xe" filled="true" fillcolor="#000000" stroked="false">
                <v:path arrowok="t"/>
                <v:fill type="solid"/>
              </v:shape>
            </v:group>
            <v:group style="position:absolute;left:5769;top:6382;width:10;height:20" coordorigin="5769,6382" coordsize="10,20">
              <v:shape style="position:absolute;left:5769;top:6382;width:10;height:20" coordorigin="5769,6382" coordsize="10,20" path="m5769,6402l5778,6402,5778,6382,5769,6382,5769,6402xe" filled="true" fillcolor="#000000" stroked="false">
                <v:path arrowok="t"/>
                <v:fill type="solid"/>
              </v:shape>
            </v:group>
            <v:group style="position:absolute;left:5769;top:6402;width:10;height:20" coordorigin="5769,6402" coordsize="10,20">
              <v:shape style="position:absolute;left:5769;top:6402;width:10;height:20" coordorigin="5769,6402" coordsize="10,20" path="m5769,6421l5778,6421,5778,6402,5769,6402,5769,6421xe" filled="true" fillcolor="#000000" stroked="false">
                <v:path arrowok="t"/>
                <v:fill type="solid"/>
              </v:shape>
            </v:group>
            <v:group style="position:absolute;left:5769;top:6421;width:10;height:20" coordorigin="5769,6421" coordsize="10,20">
              <v:shape style="position:absolute;left:5769;top:6421;width:10;height:20" coordorigin="5769,6421" coordsize="10,20" path="m5769,6440l5778,6440,5778,6421,5769,6421,5769,6440xe" filled="true" fillcolor="#000000" stroked="false">
                <v:path arrowok="t"/>
                <v:fill type="solid"/>
              </v:shape>
            </v:group>
            <v:group style="position:absolute;left:5769;top:6440;width:10;height:20" coordorigin="5769,6440" coordsize="10,20">
              <v:shape style="position:absolute;left:5769;top:6440;width:10;height:20" coordorigin="5769,6440" coordsize="10,20" path="m5769,6459l5778,6459,5778,6440,5769,6440,5769,6459xe" filled="true" fillcolor="#000000" stroked="false">
                <v:path arrowok="t"/>
                <v:fill type="solid"/>
              </v:shape>
            </v:group>
            <v:group style="position:absolute;left:5769;top:6459;width:10;height:20" coordorigin="5769,6459" coordsize="10,20">
              <v:shape style="position:absolute;left:5769;top:6459;width:10;height:20" coordorigin="5769,6459" coordsize="10,20" path="m5769,6478l5778,6478,5778,6459,5769,6459,5769,6478xe" filled="true" fillcolor="#000000" stroked="false">
                <v:path arrowok="t"/>
                <v:fill type="solid"/>
              </v:shape>
            </v:group>
            <v:group style="position:absolute;left:5769;top:6478;width:10;height:20" coordorigin="5769,6478" coordsize="10,20">
              <v:shape style="position:absolute;left:5769;top:6478;width:10;height:20" coordorigin="5769,6478" coordsize="10,20" path="m5769,6498l5778,6498,5778,6478,5769,6478,5769,6498xe" filled="true" fillcolor="#000000" stroked="false">
                <v:path arrowok="t"/>
                <v:fill type="solid"/>
              </v:shape>
            </v:group>
            <v:group style="position:absolute;left:5769;top:6501;width:10;height:2" coordorigin="5769,6501" coordsize="10,2">
              <v:shape style="position:absolute;left:5769;top:6501;width:10;height:2" coordorigin="5769,6501" coordsize="10,0" path="m5769,6501l5778,6501e" filled="false" stroked="true" strokeweight=".299988pt" strokecolor="#000000">
                <v:path arrowok="t"/>
              </v:shape>
            </v:group>
            <v:group style="position:absolute;left:6334;top:6286;width:10;height:20" coordorigin="6334,6286" coordsize="10,20">
              <v:shape style="position:absolute;left:6334;top:6286;width:10;height:20" coordorigin="6334,6286" coordsize="10,20" path="m6334,6306l6344,6306,6344,6286,6334,6286,6334,6306xe" filled="true" fillcolor="#000000" stroked="false">
                <v:path arrowok="t"/>
                <v:fill type="solid"/>
              </v:shape>
            </v:group>
            <v:group style="position:absolute;left:6334;top:6306;width:10;height:20" coordorigin="6334,6306" coordsize="10,20">
              <v:shape style="position:absolute;left:6334;top:6306;width:10;height:20" coordorigin="6334,6306" coordsize="10,20" path="m6334,6325l6344,6325,6344,6306,6334,6306,6334,6325xe" filled="true" fillcolor="#000000" stroked="false">
                <v:path arrowok="t"/>
                <v:fill type="solid"/>
              </v:shape>
            </v:group>
            <v:group style="position:absolute;left:6334;top:6325;width:10;height:20" coordorigin="6334,6325" coordsize="10,20">
              <v:shape style="position:absolute;left:6334;top:6325;width:10;height:20" coordorigin="6334,6325" coordsize="10,20" path="m6334,6344l6344,6344,6344,6325,6334,6325,6334,6344xe" filled="true" fillcolor="#000000" stroked="false">
                <v:path arrowok="t"/>
                <v:fill type="solid"/>
              </v:shape>
            </v:group>
            <v:group style="position:absolute;left:6334;top:6344;width:10;height:20" coordorigin="6334,6344" coordsize="10,20">
              <v:shape style="position:absolute;left:6334;top:6344;width:10;height:20" coordorigin="6334,6344" coordsize="10,20" path="m6334,6363l6344,6363,6344,6344,6334,6344,6334,6363xe" filled="true" fillcolor="#000000" stroked="false">
                <v:path arrowok="t"/>
                <v:fill type="solid"/>
              </v:shape>
            </v:group>
            <v:group style="position:absolute;left:6334;top:6363;width:10;height:20" coordorigin="6334,6363" coordsize="10,20">
              <v:shape style="position:absolute;left:6334;top:6363;width:10;height:20" coordorigin="6334,6363" coordsize="10,20" path="m6334,6382l6344,6382,6344,6363,6334,6363,6334,6382xe" filled="true" fillcolor="#000000" stroked="false">
                <v:path arrowok="t"/>
                <v:fill type="solid"/>
              </v:shape>
            </v:group>
            <v:group style="position:absolute;left:6334;top:6382;width:10;height:20" coordorigin="6334,6382" coordsize="10,20">
              <v:shape style="position:absolute;left:6334;top:6382;width:10;height:20" coordorigin="6334,6382" coordsize="10,20" path="m6334,6402l6344,6402,6344,6382,6334,6382,6334,6402xe" filled="true" fillcolor="#000000" stroked="false">
                <v:path arrowok="t"/>
                <v:fill type="solid"/>
              </v:shape>
            </v:group>
            <v:group style="position:absolute;left:6334;top:6402;width:10;height:20" coordorigin="6334,6402" coordsize="10,20">
              <v:shape style="position:absolute;left:6334;top:6402;width:10;height:20" coordorigin="6334,6402" coordsize="10,20" path="m6334,6421l6344,6421,6344,6402,6334,6402,6334,6421xe" filled="true" fillcolor="#000000" stroked="false">
                <v:path arrowok="t"/>
                <v:fill type="solid"/>
              </v:shape>
            </v:group>
            <v:group style="position:absolute;left:6334;top:6421;width:10;height:20" coordorigin="6334,6421" coordsize="10,20">
              <v:shape style="position:absolute;left:6334;top:6421;width:10;height:20" coordorigin="6334,6421" coordsize="10,20" path="m6334,6440l6344,6440,6344,6421,6334,6421,6334,6440xe" filled="true" fillcolor="#000000" stroked="false">
                <v:path arrowok="t"/>
                <v:fill type="solid"/>
              </v:shape>
            </v:group>
            <v:group style="position:absolute;left:6334;top:6440;width:10;height:20" coordorigin="6334,6440" coordsize="10,20">
              <v:shape style="position:absolute;left:6334;top:6440;width:10;height:20" coordorigin="6334,6440" coordsize="10,20" path="m6334,6459l6344,6459,6344,6440,6334,6440,6334,6459xe" filled="true" fillcolor="#000000" stroked="false">
                <v:path arrowok="t"/>
                <v:fill type="solid"/>
              </v:shape>
            </v:group>
            <v:group style="position:absolute;left:6334;top:6459;width:10;height:20" coordorigin="6334,6459" coordsize="10,20">
              <v:shape style="position:absolute;left:6334;top:6459;width:10;height:20" coordorigin="6334,6459" coordsize="10,20" path="m6334,6478l6344,6478,6344,6459,6334,6459,6334,6478xe" filled="true" fillcolor="#000000" stroked="false">
                <v:path arrowok="t"/>
                <v:fill type="solid"/>
              </v:shape>
            </v:group>
            <v:group style="position:absolute;left:6334;top:6478;width:10;height:20" coordorigin="6334,6478" coordsize="10,20">
              <v:shape style="position:absolute;left:6334;top:6478;width:10;height:20" coordorigin="6334,6478" coordsize="10,20" path="m6334,6498l6344,6498,6344,6478,6334,6478,6334,6498xe" filled="true" fillcolor="#000000" stroked="false">
                <v:path arrowok="t"/>
                <v:fill type="solid"/>
              </v:shape>
            </v:group>
            <v:group style="position:absolute;left:6334;top:6501;width:10;height:2" coordorigin="6334,6501" coordsize="10,2">
              <v:shape style="position:absolute;left:6334;top:6501;width:10;height:2" coordorigin="6334,6501" coordsize="10,0" path="m6334,6501l6344,6501e" filled="false" stroked="true" strokeweight=".299988pt" strokecolor="#000000">
                <v:path arrowok="t"/>
              </v:shape>
            </v:group>
            <v:group style="position:absolute;left:7820;top:6286;width:10;height:20" coordorigin="7820,6286" coordsize="10,20">
              <v:shape style="position:absolute;left:7820;top:6286;width:10;height:20" coordorigin="7820,6286" coordsize="10,20" path="m7820,6306l7829,6306,7829,6286,7820,6286,7820,6306xe" filled="true" fillcolor="#000000" stroked="false">
                <v:path arrowok="t"/>
                <v:fill type="solid"/>
              </v:shape>
            </v:group>
            <v:group style="position:absolute;left:7820;top:6306;width:10;height:20" coordorigin="7820,6306" coordsize="10,20">
              <v:shape style="position:absolute;left:7820;top:6306;width:10;height:20" coordorigin="7820,6306" coordsize="10,20" path="m7820,6325l7829,6325,7829,6306,7820,6306,7820,6325xe" filled="true" fillcolor="#000000" stroked="false">
                <v:path arrowok="t"/>
                <v:fill type="solid"/>
              </v:shape>
            </v:group>
            <v:group style="position:absolute;left:7820;top:6325;width:10;height:20" coordorigin="7820,6325" coordsize="10,20">
              <v:shape style="position:absolute;left:7820;top:6325;width:10;height:20" coordorigin="7820,6325" coordsize="10,20" path="m7820,6344l7829,6344,7829,6325,7820,6325,7820,6344xe" filled="true" fillcolor="#000000" stroked="false">
                <v:path arrowok="t"/>
                <v:fill type="solid"/>
              </v:shape>
            </v:group>
            <v:group style="position:absolute;left:7820;top:6344;width:10;height:20" coordorigin="7820,6344" coordsize="10,20">
              <v:shape style="position:absolute;left:7820;top:6344;width:10;height:20" coordorigin="7820,6344" coordsize="10,20" path="m7820,6363l7829,6363,7829,6344,7820,6344,7820,6363xe" filled="true" fillcolor="#000000" stroked="false">
                <v:path arrowok="t"/>
                <v:fill type="solid"/>
              </v:shape>
            </v:group>
            <v:group style="position:absolute;left:7820;top:6363;width:10;height:20" coordorigin="7820,6363" coordsize="10,20">
              <v:shape style="position:absolute;left:7820;top:6363;width:10;height:20" coordorigin="7820,6363" coordsize="10,20" path="m7820,6382l7829,6382,7829,6363,7820,6363,7820,6382xe" filled="true" fillcolor="#000000" stroked="false">
                <v:path arrowok="t"/>
                <v:fill type="solid"/>
              </v:shape>
            </v:group>
            <v:group style="position:absolute;left:7820;top:6382;width:10;height:20" coordorigin="7820,6382" coordsize="10,20">
              <v:shape style="position:absolute;left:7820;top:6382;width:10;height:20" coordorigin="7820,6382" coordsize="10,20" path="m7820,6402l7829,6402,7829,6382,7820,6382,7820,6402xe" filled="true" fillcolor="#000000" stroked="false">
                <v:path arrowok="t"/>
                <v:fill type="solid"/>
              </v:shape>
            </v:group>
            <v:group style="position:absolute;left:7820;top:6402;width:10;height:20" coordorigin="7820,6402" coordsize="10,20">
              <v:shape style="position:absolute;left:7820;top:6402;width:10;height:20" coordorigin="7820,6402" coordsize="10,20" path="m7820,6421l7829,6421,7829,6402,7820,6402,7820,6421xe" filled="true" fillcolor="#000000" stroked="false">
                <v:path arrowok="t"/>
                <v:fill type="solid"/>
              </v:shape>
            </v:group>
            <v:group style="position:absolute;left:7820;top:6421;width:10;height:20" coordorigin="7820,6421" coordsize="10,20">
              <v:shape style="position:absolute;left:7820;top:6421;width:10;height:20" coordorigin="7820,6421" coordsize="10,20" path="m7820,6440l7829,6440,7829,6421,7820,6421,7820,6440xe" filled="true" fillcolor="#000000" stroked="false">
                <v:path arrowok="t"/>
                <v:fill type="solid"/>
              </v:shape>
            </v:group>
            <v:group style="position:absolute;left:7820;top:6440;width:10;height:20" coordorigin="7820,6440" coordsize="10,20">
              <v:shape style="position:absolute;left:7820;top:6440;width:10;height:20" coordorigin="7820,6440" coordsize="10,20" path="m7820,6459l7829,6459,7829,6440,7820,6440,7820,6459xe" filled="true" fillcolor="#000000" stroked="false">
                <v:path arrowok="t"/>
                <v:fill type="solid"/>
              </v:shape>
            </v:group>
            <v:group style="position:absolute;left:7820;top:6459;width:10;height:20" coordorigin="7820,6459" coordsize="10,20">
              <v:shape style="position:absolute;left:7820;top:6459;width:10;height:20" coordorigin="7820,6459" coordsize="10,20" path="m7820,6478l7829,6478,7829,6459,7820,6459,7820,6478xe" filled="true" fillcolor="#000000" stroked="false">
                <v:path arrowok="t"/>
                <v:fill type="solid"/>
              </v:shape>
            </v:group>
            <v:group style="position:absolute;left:7820;top:6478;width:10;height:20" coordorigin="7820,6478" coordsize="10,20">
              <v:shape style="position:absolute;left:7820;top:6478;width:10;height:20" coordorigin="7820,6478" coordsize="10,20" path="m7820,6498l7829,6498,7829,6478,7820,6478,7820,6498xe" filled="true" fillcolor="#000000" stroked="false">
                <v:path arrowok="t"/>
                <v:fill type="solid"/>
              </v:shape>
            </v:group>
            <v:group style="position:absolute;left:7820;top:6501;width:10;height:2" coordorigin="7820,6501" coordsize="10,2">
              <v:shape style="position:absolute;left:7820;top:6501;width:10;height:2" coordorigin="7820,6501" coordsize="10,0" path="m7820,6501l7829,6501e" filled="false" stroked="true" strokeweight=".299988pt" strokecolor="#000000">
                <v:path arrowok="t"/>
              </v:shape>
            </v:group>
            <v:group style="position:absolute;left:8462;top:6286;width:10;height:20" coordorigin="8462,6286" coordsize="10,20">
              <v:shape style="position:absolute;left:8462;top:6286;width:10;height:20" coordorigin="8462,6286" coordsize="10,20" path="m8462,6306l8472,6306,8472,6286,8462,6286,8462,6306xe" filled="true" fillcolor="#000000" stroked="false">
                <v:path arrowok="t"/>
                <v:fill type="solid"/>
              </v:shape>
            </v:group>
            <v:group style="position:absolute;left:8462;top:6306;width:10;height:20" coordorigin="8462,6306" coordsize="10,20">
              <v:shape style="position:absolute;left:8462;top:6306;width:10;height:20" coordorigin="8462,6306" coordsize="10,20" path="m8462,6325l8472,6325,8472,6306,8462,6306,8462,6325xe" filled="true" fillcolor="#000000" stroked="false">
                <v:path arrowok="t"/>
                <v:fill type="solid"/>
              </v:shape>
            </v:group>
            <v:group style="position:absolute;left:8462;top:6325;width:10;height:20" coordorigin="8462,6325" coordsize="10,20">
              <v:shape style="position:absolute;left:8462;top:6325;width:10;height:20" coordorigin="8462,6325" coordsize="10,20" path="m8462,6344l8472,6344,8472,6325,8462,6325,8462,6344xe" filled="true" fillcolor="#000000" stroked="false">
                <v:path arrowok="t"/>
                <v:fill type="solid"/>
              </v:shape>
            </v:group>
            <v:group style="position:absolute;left:8462;top:6344;width:10;height:20" coordorigin="8462,6344" coordsize="10,20">
              <v:shape style="position:absolute;left:8462;top:6344;width:10;height:20" coordorigin="8462,6344" coordsize="10,20" path="m8462,6363l8472,6363,8472,6344,8462,6344,8462,6363xe" filled="true" fillcolor="#000000" stroked="false">
                <v:path arrowok="t"/>
                <v:fill type="solid"/>
              </v:shape>
            </v:group>
            <v:group style="position:absolute;left:8462;top:6363;width:10;height:20" coordorigin="8462,6363" coordsize="10,20">
              <v:shape style="position:absolute;left:8462;top:6363;width:10;height:20" coordorigin="8462,6363" coordsize="10,20" path="m8462,6382l8472,6382,8472,6363,8462,6363,8462,6382xe" filled="true" fillcolor="#000000" stroked="false">
                <v:path arrowok="t"/>
                <v:fill type="solid"/>
              </v:shape>
            </v:group>
            <v:group style="position:absolute;left:8462;top:6382;width:10;height:20" coordorigin="8462,6382" coordsize="10,20">
              <v:shape style="position:absolute;left:8462;top:6382;width:10;height:20" coordorigin="8462,6382" coordsize="10,20" path="m8462,6402l8472,6402,8472,6382,8462,6382,8462,6402xe" filled="true" fillcolor="#000000" stroked="false">
                <v:path arrowok="t"/>
                <v:fill type="solid"/>
              </v:shape>
            </v:group>
            <v:group style="position:absolute;left:8462;top:6402;width:10;height:20" coordorigin="8462,6402" coordsize="10,20">
              <v:shape style="position:absolute;left:8462;top:6402;width:10;height:20" coordorigin="8462,6402" coordsize="10,20" path="m8462,6421l8472,6421,8472,6402,8462,6402,8462,6421xe" filled="true" fillcolor="#000000" stroked="false">
                <v:path arrowok="t"/>
                <v:fill type="solid"/>
              </v:shape>
            </v:group>
            <v:group style="position:absolute;left:8462;top:6421;width:10;height:20" coordorigin="8462,6421" coordsize="10,20">
              <v:shape style="position:absolute;left:8462;top:6421;width:10;height:20" coordorigin="8462,6421" coordsize="10,20" path="m8462,6440l8472,6440,8472,6421,8462,6421,8462,6440xe" filled="true" fillcolor="#000000" stroked="false">
                <v:path arrowok="t"/>
                <v:fill type="solid"/>
              </v:shape>
            </v:group>
            <v:group style="position:absolute;left:8462;top:6440;width:10;height:20" coordorigin="8462,6440" coordsize="10,20">
              <v:shape style="position:absolute;left:8462;top:6440;width:10;height:20" coordorigin="8462,6440" coordsize="10,20" path="m8462,6459l8472,6459,8472,6440,8462,6440,8462,6459xe" filled="true" fillcolor="#000000" stroked="false">
                <v:path arrowok="t"/>
                <v:fill type="solid"/>
              </v:shape>
            </v:group>
            <v:group style="position:absolute;left:8462;top:6459;width:10;height:20" coordorigin="8462,6459" coordsize="10,20">
              <v:shape style="position:absolute;left:8462;top:6459;width:10;height:20" coordorigin="8462,6459" coordsize="10,20" path="m8462,6478l8472,6478,8472,6459,8462,6459,8462,6478xe" filled="true" fillcolor="#000000" stroked="false">
                <v:path arrowok="t"/>
                <v:fill type="solid"/>
              </v:shape>
            </v:group>
            <v:group style="position:absolute;left:8462;top:6478;width:10;height:20" coordorigin="8462,6478" coordsize="10,20">
              <v:shape style="position:absolute;left:8462;top:6478;width:10;height:20" coordorigin="8462,6478" coordsize="10,20" path="m8462,6498l8472,6498,8472,6478,8462,6478,8462,6498xe" filled="true" fillcolor="#000000" stroked="false">
                <v:path arrowok="t"/>
                <v:fill type="solid"/>
              </v:shape>
            </v:group>
            <v:group style="position:absolute;left:8462;top:6501;width:10;height:2" coordorigin="8462,6501" coordsize="10,2">
              <v:shape style="position:absolute;left:8462;top:6501;width:10;height:2" coordorigin="8462,6501" coordsize="10,0" path="m8462,6501l8472,6501e" filled="false" stroked="true" strokeweight=".299988pt" strokecolor="#000000">
                <v:path arrowok="t"/>
              </v:shape>
            </v:group>
            <v:group style="position:absolute;left:9594;top:6286;width:10;height:20" coordorigin="9594,6286" coordsize="10,20">
              <v:shape style="position:absolute;left:9594;top:6286;width:10;height:20" coordorigin="9594,6286" coordsize="10,20" path="m9594,6306l9603,6306,9603,6286,9594,6286,9594,6306xe" filled="true" fillcolor="#000000" stroked="false">
                <v:path arrowok="t"/>
                <v:fill type="solid"/>
              </v:shape>
            </v:group>
            <v:group style="position:absolute;left:9594;top:6306;width:10;height:20" coordorigin="9594,6306" coordsize="10,20">
              <v:shape style="position:absolute;left:9594;top:6306;width:10;height:20" coordorigin="9594,6306" coordsize="10,20" path="m9594,6325l9603,6325,9603,6306,9594,6306,9594,6325xe" filled="true" fillcolor="#000000" stroked="false">
                <v:path arrowok="t"/>
                <v:fill type="solid"/>
              </v:shape>
            </v:group>
            <v:group style="position:absolute;left:9594;top:6325;width:10;height:20" coordorigin="9594,6325" coordsize="10,20">
              <v:shape style="position:absolute;left:9594;top:6325;width:10;height:20" coordorigin="9594,6325" coordsize="10,20" path="m9594,6344l9603,6344,9603,6325,9594,6325,9594,6344xe" filled="true" fillcolor="#000000" stroked="false">
                <v:path arrowok="t"/>
                <v:fill type="solid"/>
              </v:shape>
            </v:group>
            <v:group style="position:absolute;left:9594;top:6344;width:10;height:20" coordorigin="9594,6344" coordsize="10,20">
              <v:shape style="position:absolute;left:9594;top:6344;width:10;height:20" coordorigin="9594,6344" coordsize="10,20" path="m9594,6363l9603,6363,9603,6344,9594,6344,9594,6363xe" filled="true" fillcolor="#000000" stroked="false">
                <v:path arrowok="t"/>
                <v:fill type="solid"/>
              </v:shape>
            </v:group>
            <v:group style="position:absolute;left:9594;top:6363;width:10;height:20" coordorigin="9594,6363" coordsize="10,20">
              <v:shape style="position:absolute;left:9594;top:6363;width:10;height:20" coordorigin="9594,6363" coordsize="10,20" path="m9594,6382l9603,6382,9603,6363,9594,6363,9594,6382xe" filled="true" fillcolor="#000000" stroked="false">
                <v:path arrowok="t"/>
                <v:fill type="solid"/>
              </v:shape>
            </v:group>
            <v:group style="position:absolute;left:9594;top:6382;width:10;height:20" coordorigin="9594,6382" coordsize="10,20">
              <v:shape style="position:absolute;left:9594;top:6382;width:10;height:20" coordorigin="9594,6382" coordsize="10,20" path="m9594,6402l9603,6402,9603,6382,9594,6382,9594,6402xe" filled="true" fillcolor="#000000" stroked="false">
                <v:path arrowok="t"/>
                <v:fill type="solid"/>
              </v:shape>
            </v:group>
            <v:group style="position:absolute;left:9594;top:6402;width:10;height:20" coordorigin="9594,6402" coordsize="10,20">
              <v:shape style="position:absolute;left:9594;top:6402;width:10;height:20" coordorigin="9594,6402" coordsize="10,20" path="m9594,6421l9603,6421,9603,6402,9594,6402,9594,6421xe" filled="true" fillcolor="#000000" stroked="false">
                <v:path arrowok="t"/>
                <v:fill type="solid"/>
              </v:shape>
            </v:group>
            <v:group style="position:absolute;left:9594;top:6421;width:10;height:20" coordorigin="9594,6421" coordsize="10,20">
              <v:shape style="position:absolute;left:9594;top:6421;width:10;height:20" coordorigin="9594,6421" coordsize="10,20" path="m9594,6440l9603,6440,9603,6421,9594,6421,9594,6440xe" filled="true" fillcolor="#000000" stroked="false">
                <v:path arrowok="t"/>
                <v:fill type="solid"/>
              </v:shape>
            </v:group>
            <v:group style="position:absolute;left:9594;top:6440;width:10;height:20" coordorigin="9594,6440" coordsize="10,20">
              <v:shape style="position:absolute;left:9594;top:6440;width:10;height:20" coordorigin="9594,6440" coordsize="10,20" path="m9594,6459l9603,6459,9603,6440,9594,6440,9594,6459xe" filled="true" fillcolor="#000000" stroked="false">
                <v:path arrowok="t"/>
                <v:fill type="solid"/>
              </v:shape>
            </v:group>
            <v:group style="position:absolute;left:9594;top:6459;width:10;height:20" coordorigin="9594,6459" coordsize="10,20">
              <v:shape style="position:absolute;left:9594;top:6459;width:10;height:20" coordorigin="9594,6459" coordsize="10,20" path="m9594,6478l9603,6478,9603,6459,9594,6459,9594,6478xe" filled="true" fillcolor="#000000" stroked="false">
                <v:path arrowok="t"/>
                <v:fill type="solid"/>
              </v:shape>
            </v:group>
            <v:group style="position:absolute;left:9594;top:6478;width:10;height:20" coordorigin="9594,6478" coordsize="10,20">
              <v:shape style="position:absolute;left:9594;top:6478;width:10;height:20" coordorigin="9594,6478" coordsize="10,20" path="m9594,6498l9603,6498,9603,6478,9594,6478,9594,6498xe" filled="true" fillcolor="#000000" stroked="false">
                <v:path arrowok="t"/>
                <v:fill type="solid"/>
              </v:shape>
            </v:group>
            <v:group style="position:absolute;left:9594;top:6501;width:10;height:2" coordorigin="9594,6501" coordsize="10,2">
              <v:shape style="position:absolute;left:9594;top:6501;width:10;height:2" coordorigin="9594,6501" coordsize="10,0" path="m9594,6501l9603,6501e" filled="false" stroked="true" strokeweight=".299988pt" strokecolor="#000000">
                <v:path arrowok="t"/>
              </v:shape>
            </v:group>
            <v:group style="position:absolute;left:10162;top:6286;width:10;height:20" coordorigin="10162,6286" coordsize="10,20">
              <v:shape style="position:absolute;left:10162;top:6286;width:10;height:20" coordorigin="10162,6286" coordsize="10,20" path="m10162,6306l10172,6306,10172,6286,10162,6286,10162,6306xe" filled="true" fillcolor="#000000" stroked="false">
                <v:path arrowok="t"/>
                <v:fill type="solid"/>
              </v:shape>
            </v:group>
            <v:group style="position:absolute;left:10162;top:6306;width:10;height:20" coordorigin="10162,6306" coordsize="10,20">
              <v:shape style="position:absolute;left:10162;top:6306;width:10;height:20" coordorigin="10162,6306" coordsize="10,20" path="m10162,6325l10172,6325,10172,6306,10162,6306,10162,6325xe" filled="true" fillcolor="#000000" stroked="false">
                <v:path arrowok="t"/>
                <v:fill type="solid"/>
              </v:shape>
            </v:group>
            <v:group style="position:absolute;left:10162;top:6325;width:10;height:20" coordorigin="10162,6325" coordsize="10,20">
              <v:shape style="position:absolute;left:10162;top:6325;width:10;height:20" coordorigin="10162,6325" coordsize="10,20" path="m10162,6344l10172,6344,10172,6325,10162,6325,10162,6344xe" filled="true" fillcolor="#000000" stroked="false">
                <v:path arrowok="t"/>
                <v:fill type="solid"/>
              </v:shape>
            </v:group>
            <v:group style="position:absolute;left:10162;top:6344;width:10;height:20" coordorigin="10162,6344" coordsize="10,20">
              <v:shape style="position:absolute;left:10162;top:6344;width:10;height:20" coordorigin="10162,6344" coordsize="10,20" path="m10162,6363l10172,6363,10172,6344,10162,6344,10162,6363xe" filled="true" fillcolor="#000000" stroked="false">
                <v:path arrowok="t"/>
                <v:fill type="solid"/>
              </v:shape>
            </v:group>
            <v:group style="position:absolute;left:10162;top:6363;width:10;height:20" coordorigin="10162,6363" coordsize="10,20">
              <v:shape style="position:absolute;left:10162;top:6363;width:10;height:20" coordorigin="10162,6363" coordsize="10,20" path="m10162,6382l10172,6382,10172,6363,10162,6363,10162,6382xe" filled="true" fillcolor="#000000" stroked="false">
                <v:path arrowok="t"/>
                <v:fill type="solid"/>
              </v:shape>
            </v:group>
            <v:group style="position:absolute;left:10162;top:6382;width:10;height:20" coordorigin="10162,6382" coordsize="10,20">
              <v:shape style="position:absolute;left:10162;top:6382;width:10;height:20" coordorigin="10162,6382" coordsize="10,20" path="m10162,6402l10172,6402,10172,6382,10162,6382,10162,6402xe" filled="true" fillcolor="#000000" stroked="false">
                <v:path arrowok="t"/>
                <v:fill type="solid"/>
              </v:shape>
            </v:group>
            <v:group style="position:absolute;left:10162;top:6402;width:10;height:20" coordorigin="10162,6402" coordsize="10,20">
              <v:shape style="position:absolute;left:10162;top:6402;width:10;height:20" coordorigin="10162,6402" coordsize="10,20" path="m10162,6421l10172,6421,10172,6402,10162,6402,10162,6421xe" filled="true" fillcolor="#000000" stroked="false">
                <v:path arrowok="t"/>
                <v:fill type="solid"/>
              </v:shape>
            </v:group>
            <v:group style="position:absolute;left:10162;top:6421;width:10;height:20" coordorigin="10162,6421" coordsize="10,20">
              <v:shape style="position:absolute;left:10162;top:6421;width:10;height:20" coordorigin="10162,6421" coordsize="10,20" path="m10162,6440l10172,6440,10172,6421,10162,6421,10162,6440xe" filled="true" fillcolor="#000000" stroked="false">
                <v:path arrowok="t"/>
                <v:fill type="solid"/>
              </v:shape>
            </v:group>
            <v:group style="position:absolute;left:10162;top:6440;width:10;height:20" coordorigin="10162,6440" coordsize="10,20">
              <v:shape style="position:absolute;left:10162;top:6440;width:10;height:20" coordorigin="10162,6440" coordsize="10,20" path="m10162,6459l10172,6459,10172,6440,10162,6440,10162,6459xe" filled="true" fillcolor="#000000" stroked="false">
                <v:path arrowok="t"/>
                <v:fill type="solid"/>
              </v:shape>
            </v:group>
            <v:group style="position:absolute;left:10162;top:6459;width:10;height:20" coordorigin="10162,6459" coordsize="10,20">
              <v:shape style="position:absolute;left:10162;top:6459;width:10;height:20" coordorigin="10162,6459" coordsize="10,20" path="m10162,6478l10172,6478,10172,6459,10162,6459,10162,6478xe" filled="true" fillcolor="#000000" stroked="false">
                <v:path arrowok="t"/>
                <v:fill type="solid"/>
              </v:shape>
            </v:group>
            <v:group style="position:absolute;left:10162;top:6478;width:10;height:20" coordorigin="10162,6478" coordsize="10,20">
              <v:shape style="position:absolute;left:10162;top:6478;width:10;height:20" coordorigin="10162,6478" coordsize="10,20" path="m10162,6498l10172,6498,10172,6478,10162,6478,10162,6498xe" filled="true" fillcolor="#000000" stroked="false">
                <v:path arrowok="t"/>
                <v:fill type="solid"/>
              </v:shape>
            </v:group>
            <v:group style="position:absolute;left:10162;top:6501;width:10;height:2" coordorigin="10162,6501" coordsize="10,2">
              <v:shape style="position:absolute;left:10162;top:6501;width:10;height:2" coordorigin="10162,6501" coordsize="10,0" path="m10162,6501l10172,6501e" filled="false" stroked="true" strokeweight=".299988pt" strokecolor="#000000">
                <v:path arrowok="t"/>
              </v:shape>
            </v:group>
            <v:group style="position:absolute;left:11437;top:6286;width:10;height:20" coordorigin="11437,6286" coordsize="10,20">
              <v:shape style="position:absolute;left:11437;top:6286;width:10;height:20" coordorigin="11437,6286" coordsize="10,20" path="m11437,6306l11446,6306,11446,6286,11437,6286,11437,6306xe" filled="true" fillcolor="#000000" stroked="false">
                <v:path arrowok="t"/>
                <v:fill type="solid"/>
              </v:shape>
            </v:group>
            <v:group style="position:absolute;left:11437;top:6306;width:10;height:20" coordorigin="11437,6306" coordsize="10,20">
              <v:shape style="position:absolute;left:11437;top:6306;width:10;height:20" coordorigin="11437,6306" coordsize="10,20" path="m11437,6325l11446,6325,11446,6306,11437,6306,11437,6325xe" filled="true" fillcolor="#000000" stroked="false">
                <v:path arrowok="t"/>
                <v:fill type="solid"/>
              </v:shape>
            </v:group>
            <v:group style="position:absolute;left:11437;top:6325;width:10;height:20" coordorigin="11437,6325" coordsize="10,20">
              <v:shape style="position:absolute;left:11437;top:6325;width:10;height:20" coordorigin="11437,6325" coordsize="10,20" path="m11437,6344l11446,6344,11446,6325,11437,6325,11437,6344xe" filled="true" fillcolor="#000000" stroked="false">
                <v:path arrowok="t"/>
                <v:fill type="solid"/>
              </v:shape>
            </v:group>
            <v:group style="position:absolute;left:11437;top:6344;width:10;height:20" coordorigin="11437,6344" coordsize="10,20">
              <v:shape style="position:absolute;left:11437;top:6344;width:10;height:20" coordorigin="11437,6344" coordsize="10,20" path="m11437,6363l11446,6363,11446,6344,11437,6344,11437,6363xe" filled="true" fillcolor="#000000" stroked="false">
                <v:path arrowok="t"/>
                <v:fill type="solid"/>
              </v:shape>
            </v:group>
            <v:group style="position:absolute;left:11437;top:6363;width:10;height:20" coordorigin="11437,6363" coordsize="10,20">
              <v:shape style="position:absolute;left:11437;top:6363;width:10;height:20" coordorigin="11437,6363" coordsize="10,20" path="m11437,6382l11446,6382,11446,6363,11437,6363,11437,6382xe" filled="true" fillcolor="#000000" stroked="false">
                <v:path arrowok="t"/>
                <v:fill type="solid"/>
              </v:shape>
            </v:group>
            <v:group style="position:absolute;left:11437;top:6382;width:10;height:20" coordorigin="11437,6382" coordsize="10,20">
              <v:shape style="position:absolute;left:11437;top:6382;width:10;height:20" coordorigin="11437,6382" coordsize="10,20" path="m11437,6402l11446,6402,11446,6382,11437,6382,11437,6402xe" filled="true" fillcolor="#000000" stroked="false">
                <v:path arrowok="t"/>
                <v:fill type="solid"/>
              </v:shape>
            </v:group>
            <v:group style="position:absolute;left:11437;top:6402;width:10;height:20" coordorigin="11437,6402" coordsize="10,20">
              <v:shape style="position:absolute;left:11437;top:6402;width:10;height:20" coordorigin="11437,6402" coordsize="10,20" path="m11437,6421l11446,6421,11446,6402,11437,6402,11437,6421xe" filled="true" fillcolor="#000000" stroked="false">
                <v:path arrowok="t"/>
                <v:fill type="solid"/>
              </v:shape>
            </v:group>
            <v:group style="position:absolute;left:11437;top:6421;width:10;height:20" coordorigin="11437,6421" coordsize="10,20">
              <v:shape style="position:absolute;left:11437;top:6421;width:10;height:20" coordorigin="11437,6421" coordsize="10,20" path="m11437,6440l11446,6440,11446,6421,11437,6421,11437,6440xe" filled="true" fillcolor="#000000" stroked="false">
                <v:path arrowok="t"/>
                <v:fill type="solid"/>
              </v:shape>
            </v:group>
            <v:group style="position:absolute;left:11437;top:6440;width:10;height:20" coordorigin="11437,6440" coordsize="10,20">
              <v:shape style="position:absolute;left:11437;top:6440;width:10;height:20" coordorigin="11437,6440" coordsize="10,20" path="m11437,6459l11446,6459,11446,6440,11437,6440,11437,6459xe" filled="true" fillcolor="#000000" stroked="false">
                <v:path arrowok="t"/>
                <v:fill type="solid"/>
              </v:shape>
            </v:group>
            <v:group style="position:absolute;left:11437;top:6459;width:10;height:20" coordorigin="11437,6459" coordsize="10,20">
              <v:shape style="position:absolute;left:11437;top:6459;width:10;height:20" coordorigin="11437,6459" coordsize="10,20" path="m11437,6478l11446,6478,11446,6459,11437,6459,11437,6478xe" filled="true" fillcolor="#000000" stroked="false">
                <v:path arrowok="t"/>
                <v:fill type="solid"/>
              </v:shape>
            </v:group>
            <v:group style="position:absolute;left:11437;top:6478;width:10;height:20" coordorigin="11437,6478" coordsize="10,20">
              <v:shape style="position:absolute;left:11437;top:6478;width:10;height:20" coordorigin="11437,6478" coordsize="10,20" path="m11437,6498l11446,6498,11446,6478,11437,6478,11437,6498xe" filled="true" fillcolor="#000000" stroked="false">
                <v:path arrowok="t"/>
                <v:fill type="solid"/>
              </v:shape>
            </v:group>
            <v:group style="position:absolute;left:11437;top:6501;width:10;height:2" coordorigin="11437,6501" coordsize="10,2">
              <v:shape style="position:absolute;left:11437;top:6501;width:10;height:2" coordorigin="11437,6501" coordsize="10,0" path="m11437,6501l11446,6501e" filled="false" stroked="true" strokeweight=".299988pt" strokecolor="#000000">
                <v:path arrowok="t"/>
              </v:shape>
            </v:group>
            <v:group style="position:absolute;left:12720;top:6286;width:10;height:20" coordorigin="12720,6286" coordsize="10,20">
              <v:shape style="position:absolute;left:12720;top:6286;width:10;height:20" coordorigin="12720,6286" coordsize="10,20" path="m12720,6306l12729,6306,12729,6286,12720,6286,12720,6306xe" filled="true" fillcolor="#000000" stroked="false">
                <v:path arrowok="t"/>
                <v:fill type="solid"/>
              </v:shape>
            </v:group>
            <v:group style="position:absolute;left:12720;top:6306;width:10;height:20" coordorigin="12720,6306" coordsize="10,20">
              <v:shape style="position:absolute;left:12720;top:6306;width:10;height:20" coordorigin="12720,6306" coordsize="10,20" path="m12720,6325l12729,6325,12729,6306,12720,6306,12720,6325xe" filled="true" fillcolor="#000000" stroked="false">
                <v:path arrowok="t"/>
                <v:fill type="solid"/>
              </v:shape>
            </v:group>
            <v:group style="position:absolute;left:12720;top:6325;width:10;height:20" coordorigin="12720,6325" coordsize="10,20">
              <v:shape style="position:absolute;left:12720;top:6325;width:10;height:20" coordorigin="12720,6325" coordsize="10,20" path="m12720,6344l12729,6344,12729,6325,12720,6325,12720,6344xe" filled="true" fillcolor="#000000" stroked="false">
                <v:path arrowok="t"/>
                <v:fill type="solid"/>
              </v:shape>
            </v:group>
            <v:group style="position:absolute;left:12720;top:6344;width:10;height:20" coordorigin="12720,6344" coordsize="10,20">
              <v:shape style="position:absolute;left:12720;top:6344;width:10;height:20" coordorigin="12720,6344" coordsize="10,20" path="m12720,6363l12729,6363,12729,6344,12720,6344,12720,6363xe" filled="true" fillcolor="#000000" stroked="false">
                <v:path arrowok="t"/>
                <v:fill type="solid"/>
              </v:shape>
            </v:group>
            <v:group style="position:absolute;left:12720;top:6363;width:10;height:20" coordorigin="12720,6363" coordsize="10,20">
              <v:shape style="position:absolute;left:12720;top:6363;width:10;height:20" coordorigin="12720,6363" coordsize="10,20" path="m12720,6382l12729,6382,12729,6363,12720,6363,12720,6382xe" filled="true" fillcolor="#000000" stroked="false">
                <v:path arrowok="t"/>
                <v:fill type="solid"/>
              </v:shape>
            </v:group>
            <v:group style="position:absolute;left:12720;top:6382;width:10;height:20" coordorigin="12720,6382" coordsize="10,20">
              <v:shape style="position:absolute;left:12720;top:6382;width:10;height:20" coordorigin="12720,6382" coordsize="10,20" path="m12720,6402l12729,6402,12729,6382,12720,6382,12720,6402xe" filled="true" fillcolor="#000000" stroked="false">
                <v:path arrowok="t"/>
                <v:fill type="solid"/>
              </v:shape>
            </v:group>
            <v:group style="position:absolute;left:12720;top:6402;width:10;height:20" coordorigin="12720,6402" coordsize="10,20">
              <v:shape style="position:absolute;left:12720;top:6402;width:10;height:20" coordorigin="12720,6402" coordsize="10,20" path="m12720,6421l12729,6421,12729,6402,12720,6402,12720,6421xe" filled="true" fillcolor="#000000" stroked="false">
                <v:path arrowok="t"/>
                <v:fill type="solid"/>
              </v:shape>
            </v:group>
            <v:group style="position:absolute;left:12720;top:6421;width:10;height:20" coordorigin="12720,6421" coordsize="10,20">
              <v:shape style="position:absolute;left:12720;top:6421;width:10;height:20" coordorigin="12720,6421" coordsize="10,20" path="m12720,6440l12729,6440,12729,6421,12720,6421,12720,6440xe" filled="true" fillcolor="#000000" stroked="false">
                <v:path arrowok="t"/>
                <v:fill type="solid"/>
              </v:shape>
            </v:group>
            <v:group style="position:absolute;left:12720;top:6440;width:10;height:20" coordorigin="12720,6440" coordsize="10,20">
              <v:shape style="position:absolute;left:12720;top:6440;width:10;height:20" coordorigin="12720,6440" coordsize="10,20" path="m12720,6459l12729,6459,12729,6440,12720,6440,12720,6459xe" filled="true" fillcolor="#000000" stroked="false">
                <v:path arrowok="t"/>
                <v:fill type="solid"/>
              </v:shape>
            </v:group>
            <v:group style="position:absolute;left:12720;top:6459;width:10;height:20" coordorigin="12720,6459" coordsize="10,20">
              <v:shape style="position:absolute;left:12720;top:6459;width:10;height:20" coordorigin="12720,6459" coordsize="10,20" path="m12720,6478l12729,6478,12729,6459,12720,6459,12720,6478xe" filled="true" fillcolor="#000000" stroked="false">
                <v:path arrowok="t"/>
                <v:fill type="solid"/>
              </v:shape>
            </v:group>
            <v:group style="position:absolute;left:12720;top:6478;width:10;height:20" coordorigin="12720,6478" coordsize="10,20">
              <v:shape style="position:absolute;left:12720;top:6478;width:10;height:20" coordorigin="12720,6478" coordsize="10,20" path="m12720,6498l12729,6498,12729,6478,12720,6478,12720,6498xe" filled="true" fillcolor="#000000" stroked="false">
                <v:path arrowok="t"/>
                <v:fill type="solid"/>
              </v:shape>
            </v:group>
            <v:group style="position:absolute;left:12720;top:6501;width:10;height:2" coordorigin="12720,6501" coordsize="10,2">
              <v:shape style="position:absolute;left:12720;top:6501;width:10;height:2" coordorigin="12720,6501" coordsize="10,0" path="m12720,6501l12729,6501e" filled="false" stroked="true" strokeweight=".299988pt" strokecolor="#000000">
                <v:path arrowok="t"/>
              </v:shape>
            </v:group>
            <v:group style="position:absolute;left:14018;top:6286;width:10;height:20" coordorigin="14018,6286" coordsize="10,20">
              <v:shape style="position:absolute;left:14018;top:6286;width:10;height:20" coordorigin="14018,6286" coordsize="10,20" path="m14018,6306l14028,6306,14028,6286,14018,6286,14018,6306xe" filled="true" fillcolor="#000000" stroked="false">
                <v:path arrowok="t"/>
                <v:fill type="solid"/>
              </v:shape>
            </v:group>
            <v:group style="position:absolute;left:14018;top:6306;width:10;height:20" coordorigin="14018,6306" coordsize="10,20">
              <v:shape style="position:absolute;left:14018;top:6306;width:10;height:20" coordorigin="14018,6306" coordsize="10,20" path="m14018,6325l14028,6325,14028,6306,14018,6306,14018,6325xe" filled="true" fillcolor="#000000" stroked="false">
                <v:path arrowok="t"/>
                <v:fill type="solid"/>
              </v:shape>
            </v:group>
            <v:group style="position:absolute;left:14018;top:6325;width:10;height:20" coordorigin="14018,6325" coordsize="10,20">
              <v:shape style="position:absolute;left:14018;top:6325;width:10;height:20" coordorigin="14018,6325" coordsize="10,20" path="m14018,6344l14028,6344,14028,6325,14018,6325,14018,6344xe" filled="true" fillcolor="#000000" stroked="false">
                <v:path arrowok="t"/>
                <v:fill type="solid"/>
              </v:shape>
            </v:group>
            <v:group style="position:absolute;left:14018;top:6344;width:10;height:20" coordorigin="14018,6344" coordsize="10,20">
              <v:shape style="position:absolute;left:14018;top:6344;width:10;height:20" coordorigin="14018,6344" coordsize="10,20" path="m14018,6363l14028,6363,14028,6344,14018,6344,14018,6363xe" filled="true" fillcolor="#000000" stroked="false">
                <v:path arrowok="t"/>
                <v:fill type="solid"/>
              </v:shape>
            </v:group>
            <v:group style="position:absolute;left:14018;top:6363;width:10;height:20" coordorigin="14018,6363" coordsize="10,20">
              <v:shape style="position:absolute;left:14018;top:6363;width:10;height:20" coordorigin="14018,6363" coordsize="10,20" path="m14018,6382l14028,6382,14028,6363,14018,6363,14018,6382xe" filled="true" fillcolor="#000000" stroked="false">
                <v:path arrowok="t"/>
                <v:fill type="solid"/>
              </v:shape>
            </v:group>
            <v:group style="position:absolute;left:14018;top:6382;width:10;height:20" coordorigin="14018,6382" coordsize="10,20">
              <v:shape style="position:absolute;left:14018;top:6382;width:10;height:20" coordorigin="14018,6382" coordsize="10,20" path="m14018,6402l14028,6402,14028,6382,14018,6382,14018,6402xe" filled="true" fillcolor="#000000" stroked="false">
                <v:path arrowok="t"/>
                <v:fill type="solid"/>
              </v:shape>
            </v:group>
            <v:group style="position:absolute;left:14018;top:6402;width:10;height:20" coordorigin="14018,6402" coordsize="10,20">
              <v:shape style="position:absolute;left:14018;top:6402;width:10;height:20" coordorigin="14018,6402" coordsize="10,20" path="m14018,6421l14028,6421,14028,6402,14018,6402,14018,6421xe" filled="true" fillcolor="#000000" stroked="false">
                <v:path arrowok="t"/>
                <v:fill type="solid"/>
              </v:shape>
            </v:group>
            <v:group style="position:absolute;left:14018;top:6421;width:10;height:20" coordorigin="14018,6421" coordsize="10,20">
              <v:shape style="position:absolute;left:14018;top:6421;width:10;height:20" coordorigin="14018,6421" coordsize="10,20" path="m14018,6440l14028,6440,14028,6421,14018,6421,14018,6440xe" filled="true" fillcolor="#000000" stroked="false">
                <v:path arrowok="t"/>
                <v:fill type="solid"/>
              </v:shape>
            </v:group>
            <v:group style="position:absolute;left:14018;top:6440;width:10;height:20" coordorigin="14018,6440" coordsize="10,20">
              <v:shape style="position:absolute;left:14018;top:6440;width:10;height:20" coordorigin="14018,6440" coordsize="10,20" path="m14018,6459l14028,6459,14028,6440,14018,6440,14018,6459xe" filled="true" fillcolor="#000000" stroked="false">
                <v:path arrowok="t"/>
                <v:fill type="solid"/>
              </v:shape>
            </v:group>
            <v:group style="position:absolute;left:14018;top:6459;width:10;height:20" coordorigin="14018,6459" coordsize="10,20">
              <v:shape style="position:absolute;left:14018;top:6459;width:10;height:20" coordorigin="14018,6459" coordsize="10,20" path="m14018,6478l14028,6478,14028,6459,14018,6459,14018,6478xe" filled="true" fillcolor="#000000" stroked="false">
                <v:path arrowok="t"/>
                <v:fill type="solid"/>
              </v:shape>
            </v:group>
            <v:group style="position:absolute;left:14018;top:6478;width:10;height:20" coordorigin="14018,6478" coordsize="10,20">
              <v:shape style="position:absolute;left:14018;top:6478;width:10;height:20" coordorigin="14018,6478" coordsize="10,20" path="m14018,6498l14028,6498,14028,6478,14018,6478,14018,6498xe" filled="true" fillcolor="#000000" stroked="false">
                <v:path arrowok="t"/>
                <v:fill type="solid"/>
              </v:shape>
            </v:group>
            <v:group style="position:absolute;left:14018;top:6501;width:10;height:2" coordorigin="14018,6501" coordsize="10,2">
              <v:shape style="position:absolute;left:14018;top:6501;width:10;height:2" coordorigin="14018,6501" coordsize="10,0" path="m14018,6501l14028,6501e" filled="false" stroked="true" strokeweight=".299988pt" strokecolor="#000000">
                <v:path arrowok="t"/>
              </v:shape>
              <v:shape style="position:absolute;left:1128;top:6504;width:2003;height:10" type="#_x0000_t75" stroked="false">
                <v:imagedata r:id="rId181" o:title=""/>
              </v:shape>
              <v:shape style="position:absolute;left:3126;top:6504;width:1302;height:10" type="#_x0000_t75" stroked="false">
                <v:imagedata r:id="rId173" o:title=""/>
              </v:shape>
              <v:shape style="position:absolute;left:4424;top:6504;width:635;height:10" type="#_x0000_t75" stroked="false">
                <v:imagedata r:id="rId174" o:title=""/>
              </v:shape>
              <v:shape style="position:absolute;left:5054;top:6504;width:715;height:10" type="#_x0000_t75" stroked="false">
                <v:imagedata r:id="rId170" o:title=""/>
              </v:shape>
              <v:shape style="position:absolute;left:5764;top:6504;width:570;height:10" type="#_x0000_t75" stroked="false">
                <v:imagedata r:id="rId171" o:title=""/>
              </v:shape>
              <v:shape style="position:absolute;left:6329;top:6504;width:1490;height:10" type="#_x0000_t75" stroked="false">
                <v:imagedata r:id="rId165" o:title=""/>
              </v:shape>
              <v:shape style="position:absolute;left:7815;top:6504;width:2348;height:10" type="#_x0000_t75" stroked="false">
                <v:imagedata r:id="rId203" o:title=""/>
              </v:shape>
              <v:shape style="position:absolute;left:10158;top:6504;width:1279;height:10" type="#_x0000_t75" stroked="false">
                <v:imagedata r:id="rId167" o:title=""/>
              </v:shape>
              <v:shape style="position:absolute;left:11432;top:6504;width:3958;height:10" type="#_x0000_t75" stroked="false">
                <v:imagedata r:id="rId175" o:title=""/>
              </v:shape>
            </v:group>
            <v:group style="position:absolute;left:3131;top:6513;width:10;height:20" coordorigin="3131,6513" coordsize="10,20">
              <v:shape style="position:absolute;left:3131;top:6513;width:10;height:20" coordorigin="3131,6513" coordsize="10,20" path="m3131,6532l3141,6532,3141,6513,3131,6513,3131,6532xe" filled="true" fillcolor="#000000" stroked="false">
                <v:path arrowok="t"/>
                <v:fill type="solid"/>
              </v:shape>
            </v:group>
            <v:group style="position:absolute;left:3131;top:6532;width:10;height:20" coordorigin="3131,6532" coordsize="10,20">
              <v:shape style="position:absolute;left:3131;top:6532;width:10;height:20" coordorigin="3131,6532" coordsize="10,20" path="m3131,6552l3141,6552,3141,6532,3131,6532,3131,6552xe" filled="true" fillcolor="#000000" stroked="false">
                <v:path arrowok="t"/>
                <v:fill type="solid"/>
              </v:shape>
            </v:group>
            <v:group style="position:absolute;left:3131;top:6552;width:10;height:20" coordorigin="3131,6552" coordsize="10,20">
              <v:shape style="position:absolute;left:3131;top:6552;width:10;height:20" coordorigin="3131,6552" coordsize="10,20" path="m3131,6571l3141,6571,3141,6552,3131,6552,3131,6571xe" filled="true" fillcolor="#000000" stroked="false">
                <v:path arrowok="t"/>
                <v:fill type="solid"/>
              </v:shape>
            </v:group>
            <v:group style="position:absolute;left:3131;top:6571;width:10;height:20" coordorigin="3131,6571" coordsize="10,20">
              <v:shape style="position:absolute;left:3131;top:6571;width:10;height:20" coordorigin="3131,6571" coordsize="10,20" path="m3131,6590l3141,6590,3141,6571,3131,6571,3131,6590xe" filled="true" fillcolor="#000000" stroked="false">
                <v:path arrowok="t"/>
                <v:fill type="solid"/>
              </v:shape>
            </v:group>
            <v:group style="position:absolute;left:3131;top:6590;width:10;height:20" coordorigin="3131,6590" coordsize="10,20">
              <v:shape style="position:absolute;left:3131;top:6590;width:10;height:20" coordorigin="3131,6590" coordsize="10,20" path="m3131,6609l3141,6609,3141,6590,3131,6590,3131,6609xe" filled="true" fillcolor="#000000" stroked="false">
                <v:path arrowok="t"/>
                <v:fill type="solid"/>
              </v:shape>
            </v:group>
            <v:group style="position:absolute;left:3131;top:6609;width:10;height:20" coordorigin="3131,6609" coordsize="10,20">
              <v:shape style="position:absolute;left:3131;top:6609;width:10;height:20" coordorigin="3131,6609" coordsize="10,20" path="m3131,6628l3141,6628,3141,6609,3131,6609,3131,6628xe" filled="true" fillcolor="#000000" stroked="false">
                <v:path arrowok="t"/>
                <v:fill type="solid"/>
              </v:shape>
            </v:group>
            <v:group style="position:absolute;left:3131;top:6628;width:10;height:20" coordorigin="3131,6628" coordsize="10,20">
              <v:shape style="position:absolute;left:3131;top:6628;width:10;height:20" coordorigin="3131,6628" coordsize="10,20" path="m3131,6648l3141,6648,3141,6628,3131,6628,3131,6648xe" filled="true" fillcolor="#000000" stroked="false">
                <v:path arrowok="t"/>
                <v:fill type="solid"/>
              </v:shape>
            </v:group>
            <v:group style="position:absolute;left:3131;top:6648;width:10;height:20" coordorigin="3131,6648" coordsize="10,20">
              <v:shape style="position:absolute;left:3131;top:6648;width:10;height:20" coordorigin="3131,6648" coordsize="10,20" path="m3131,6667l3141,6667,3141,6648,3131,6648,3131,6667xe" filled="true" fillcolor="#000000" stroked="false">
                <v:path arrowok="t"/>
                <v:fill type="solid"/>
              </v:shape>
            </v:group>
            <v:group style="position:absolute;left:3131;top:6667;width:10;height:20" coordorigin="3131,6667" coordsize="10,20">
              <v:shape style="position:absolute;left:3131;top:6667;width:10;height:20" coordorigin="3131,6667" coordsize="10,20" path="m3131,6686l3141,6686,3141,6667,3131,6667,3131,6686xe" filled="true" fillcolor="#000000" stroked="false">
                <v:path arrowok="t"/>
                <v:fill type="solid"/>
              </v:shape>
            </v:group>
            <v:group style="position:absolute;left:3131;top:6686;width:10;height:20" coordorigin="3131,6686" coordsize="10,20">
              <v:shape style="position:absolute;left:3131;top:6686;width:10;height:20" coordorigin="3131,6686" coordsize="10,20" path="m3131,6705l3141,6705,3141,6686,3131,6686,3131,6705xe" filled="true" fillcolor="#000000" stroked="false">
                <v:path arrowok="t"/>
                <v:fill type="solid"/>
              </v:shape>
            </v:group>
            <v:group style="position:absolute;left:3131;top:6705;width:10;height:20" coordorigin="3131,6705" coordsize="10,20">
              <v:shape style="position:absolute;left:3131;top:6705;width:10;height:20" coordorigin="3131,6705" coordsize="10,20" path="m3131,6724l3141,6724,3141,6705,3131,6705,3131,6724xe" filled="true" fillcolor="#000000" stroked="false">
                <v:path arrowok="t"/>
                <v:fill type="solid"/>
              </v:shape>
            </v:group>
            <v:group style="position:absolute;left:3131;top:6727;width:10;height:2" coordorigin="3131,6727" coordsize="10,2">
              <v:shape style="position:absolute;left:3131;top:6727;width:10;height:2" coordorigin="3131,6727" coordsize="10,0" path="m3131,6727l3141,6727e" filled="false" stroked="true" strokeweight=".299988pt" strokecolor="#000000">
                <v:path arrowok="t"/>
              </v:shape>
            </v:group>
            <v:group style="position:absolute;left:4428;top:6513;width:10;height:20" coordorigin="4428,6513" coordsize="10,20">
              <v:shape style="position:absolute;left:4428;top:6513;width:10;height:20" coordorigin="4428,6513" coordsize="10,20" path="m4428,6532l4438,6532,4438,6513,4428,6513,4428,6532xe" filled="true" fillcolor="#000000" stroked="false">
                <v:path arrowok="t"/>
                <v:fill type="solid"/>
              </v:shape>
            </v:group>
            <v:group style="position:absolute;left:4428;top:6532;width:10;height:20" coordorigin="4428,6532" coordsize="10,20">
              <v:shape style="position:absolute;left:4428;top:6532;width:10;height:20" coordorigin="4428,6532" coordsize="10,20" path="m4428,6552l4438,6552,4438,6532,4428,6532,4428,6552xe" filled="true" fillcolor="#000000" stroked="false">
                <v:path arrowok="t"/>
                <v:fill type="solid"/>
              </v:shape>
            </v:group>
            <v:group style="position:absolute;left:4428;top:6552;width:10;height:20" coordorigin="4428,6552" coordsize="10,20">
              <v:shape style="position:absolute;left:4428;top:6552;width:10;height:20" coordorigin="4428,6552" coordsize="10,20" path="m4428,6571l4438,6571,4438,6552,4428,6552,4428,6571xe" filled="true" fillcolor="#000000" stroked="false">
                <v:path arrowok="t"/>
                <v:fill type="solid"/>
              </v:shape>
            </v:group>
            <v:group style="position:absolute;left:4428;top:6571;width:10;height:20" coordorigin="4428,6571" coordsize="10,20">
              <v:shape style="position:absolute;left:4428;top:6571;width:10;height:20" coordorigin="4428,6571" coordsize="10,20" path="m4428,6590l4438,6590,4438,6571,4428,6571,4428,6590xe" filled="true" fillcolor="#000000" stroked="false">
                <v:path arrowok="t"/>
                <v:fill type="solid"/>
              </v:shape>
            </v:group>
            <v:group style="position:absolute;left:4428;top:6590;width:10;height:20" coordorigin="4428,6590" coordsize="10,20">
              <v:shape style="position:absolute;left:4428;top:6590;width:10;height:20" coordorigin="4428,6590" coordsize="10,20" path="m4428,6609l4438,6609,4438,6590,4428,6590,4428,6609xe" filled="true" fillcolor="#000000" stroked="false">
                <v:path arrowok="t"/>
                <v:fill type="solid"/>
              </v:shape>
            </v:group>
            <v:group style="position:absolute;left:4428;top:6609;width:10;height:20" coordorigin="4428,6609" coordsize="10,20">
              <v:shape style="position:absolute;left:4428;top:6609;width:10;height:20" coordorigin="4428,6609" coordsize="10,20" path="m4428,6628l4438,6628,4438,6609,4428,6609,4428,6628xe" filled="true" fillcolor="#000000" stroked="false">
                <v:path arrowok="t"/>
                <v:fill type="solid"/>
              </v:shape>
            </v:group>
            <v:group style="position:absolute;left:4428;top:6628;width:10;height:20" coordorigin="4428,6628" coordsize="10,20">
              <v:shape style="position:absolute;left:4428;top:6628;width:10;height:20" coordorigin="4428,6628" coordsize="10,20" path="m4428,6648l4438,6648,4438,6628,4428,6628,4428,6648xe" filled="true" fillcolor="#000000" stroked="false">
                <v:path arrowok="t"/>
                <v:fill type="solid"/>
              </v:shape>
            </v:group>
            <v:group style="position:absolute;left:4428;top:6648;width:10;height:20" coordorigin="4428,6648" coordsize="10,20">
              <v:shape style="position:absolute;left:4428;top:6648;width:10;height:20" coordorigin="4428,6648" coordsize="10,20" path="m4428,6667l4438,6667,4438,6648,4428,6648,4428,6667xe" filled="true" fillcolor="#000000" stroked="false">
                <v:path arrowok="t"/>
                <v:fill type="solid"/>
              </v:shape>
            </v:group>
            <v:group style="position:absolute;left:4428;top:6667;width:10;height:20" coordorigin="4428,6667" coordsize="10,20">
              <v:shape style="position:absolute;left:4428;top:6667;width:10;height:20" coordorigin="4428,6667" coordsize="10,20" path="m4428,6686l4438,6686,4438,6667,4428,6667,4428,6686xe" filled="true" fillcolor="#000000" stroked="false">
                <v:path arrowok="t"/>
                <v:fill type="solid"/>
              </v:shape>
            </v:group>
            <v:group style="position:absolute;left:4428;top:6686;width:10;height:20" coordorigin="4428,6686" coordsize="10,20">
              <v:shape style="position:absolute;left:4428;top:6686;width:10;height:20" coordorigin="4428,6686" coordsize="10,20" path="m4428,6705l4438,6705,4438,6686,4428,6686,4428,6705xe" filled="true" fillcolor="#000000" stroked="false">
                <v:path arrowok="t"/>
                <v:fill type="solid"/>
              </v:shape>
            </v:group>
            <v:group style="position:absolute;left:4428;top:6705;width:10;height:20" coordorigin="4428,6705" coordsize="10,20">
              <v:shape style="position:absolute;left:4428;top:6705;width:10;height:20" coordorigin="4428,6705" coordsize="10,20" path="m4428,6724l4438,6724,4438,6705,4428,6705,4428,6724xe" filled="true" fillcolor="#000000" stroked="false">
                <v:path arrowok="t"/>
                <v:fill type="solid"/>
              </v:shape>
            </v:group>
            <v:group style="position:absolute;left:4428;top:6727;width:10;height:2" coordorigin="4428,6727" coordsize="10,2">
              <v:shape style="position:absolute;left:4428;top:6727;width:10;height:2" coordorigin="4428,6727" coordsize="10,0" path="m4428,6727l4438,6727e" filled="false" stroked="true" strokeweight=".299988pt" strokecolor="#000000">
                <v:path arrowok="t"/>
              </v:shape>
            </v:group>
            <v:group style="position:absolute;left:5058;top:6513;width:10;height:20" coordorigin="5058,6513" coordsize="10,20">
              <v:shape style="position:absolute;left:5058;top:6513;width:10;height:20" coordorigin="5058,6513" coordsize="10,20" path="m5058,6532l5068,6532,5068,6513,5058,6513,5058,6532xe" filled="true" fillcolor="#000000" stroked="false">
                <v:path arrowok="t"/>
                <v:fill type="solid"/>
              </v:shape>
            </v:group>
            <v:group style="position:absolute;left:5058;top:6532;width:10;height:20" coordorigin="5058,6532" coordsize="10,20">
              <v:shape style="position:absolute;left:5058;top:6532;width:10;height:20" coordorigin="5058,6532" coordsize="10,20" path="m5058,6552l5068,6552,5068,6532,5058,6532,5058,6552xe" filled="true" fillcolor="#000000" stroked="false">
                <v:path arrowok="t"/>
                <v:fill type="solid"/>
              </v:shape>
            </v:group>
            <v:group style="position:absolute;left:5058;top:6552;width:10;height:20" coordorigin="5058,6552" coordsize="10,20">
              <v:shape style="position:absolute;left:5058;top:6552;width:10;height:20" coordorigin="5058,6552" coordsize="10,20" path="m5058,6571l5068,6571,5068,6552,5058,6552,5058,6571xe" filled="true" fillcolor="#000000" stroked="false">
                <v:path arrowok="t"/>
                <v:fill type="solid"/>
              </v:shape>
            </v:group>
            <v:group style="position:absolute;left:5058;top:6571;width:10;height:20" coordorigin="5058,6571" coordsize="10,20">
              <v:shape style="position:absolute;left:5058;top:6571;width:10;height:20" coordorigin="5058,6571" coordsize="10,20" path="m5058,6590l5068,6590,5068,6571,5058,6571,5058,6590xe" filled="true" fillcolor="#000000" stroked="false">
                <v:path arrowok="t"/>
                <v:fill type="solid"/>
              </v:shape>
            </v:group>
            <v:group style="position:absolute;left:5058;top:6590;width:10;height:20" coordorigin="5058,6590" coordsize="10,20">
              <v:shape style="position:absolute;left:5058;top:6590;width:10;height:20" coordorigin="5058,6590" coordsize="10,20" path="m5058,6609l5068,6609,5068,6590,5058,6590,5058,6609xe" filled="true" fillcolor="#000000" stroked="false">
                <v:path arrowok="t"/>
                <v:fill type="solid"/>
              </v:shape>
            </v:group>
            <v:group style="position:absolute;left:5058;top:6609;width:10;height:20" coordorigin="5058,6609" coordsize="10,20">
              <v:shape style="position:absolute;left:5058;top:6609;width:10;height:20" coordorigin="5058,6609" coordsize="10,20" path="m5058,6628l5068,6628,5068,6609,5058,6609,5058,6628xe" filled="true" fillcolor="#000000" stroked="false">
                <v:path arrowok="t"/>
                <v:fill type="solid"/>
              </v:shape>
            </v:group>
            <v:group style="position:absolute;left:5058;top:6628;width:10;height:20" coordorigin="5058,6628" coordsize="10,20">
              <v:shape style="position:absolute;left:5058;top:6628;width:10;height:20" coordorigin="5058,6628" coordsize="10,20" path="m5058,6648l5068,6648,5068,6628,5058,6628,5058,6648xe" filled="true" fillcolor="#000000" stroked="false">
                <v:path arrowok="t"/>
                <v:fill type="solid"/>
              </v:shape>
            </v:group>
            <v:group style="position:absolute;left:5058;top:6648;width:10;height:20" coordorigin="5058,6648" coordsize="10,20">
              <v:shape style="position:absolute;left:5058;top:6648;width:10;height:20" coordorigin="5058,6648" coordsize="10,20" path="m5058,6667l5068,6667,5068,6648,5058,6648,5058,6667xe" filled="true" fillcolor="#000000" stroked="false">
                <v:path arrowok="t"/>
                <v:fill type="solid"/>
              </v:shape>
            </v:group>
            <v:group style="position:absolute;left:5058;top:6667;width:10;height:20" coordorigin="5058,6667" coordsize="10,20">
              <v:shape style="position:absolute;left:5058;top:6667;width:10;height:20" coordorigin="5058,6667" coordsize="10,20" path="m5058,6686l5068,6686,5068,6667,5058,6667,5058,6686xe" filled="true" fillcolor="#000000" stroked="false">
                <v:path arrowok="t"/>
                <v:fill type="solid"/>
              </v:shape>
            </v:group>
            <v:group style="position:absolute;left:5058;top:6686;width:10;height:20" coordorigin="5058,6686" coordsize="10,20">
              <v:shape style="position:absolute;left:5058;top:6686;width:10;height:20" coordorigin="5058,6686" coordsize="10,20" path="m5058,6705l5068,6705,5068,6686,5058,6686,5058,6705xe" filled="true" fillcolor="#000000" stroked="false">
                <v:path arrowok="t"/>
                <v:fill type="solid"/>
              </v:shape>
            </v:group>
            <v:group style="position:absolute;left:5058;top:6705;width:10;height:20" coordorigin="5058,6705" coordsize="10,20">
              <v:shape style="position:absolute;left:5058;top:6705;width:10;height:20" coordorigin="5058,6705" coordsize="10,20" path="m5058,6724l5068,6724,5068,6705,5058,6705,5058,6724xe" filled="true" fillcolor="#000000" stroked="false">
                <v:path arrowok="t"/>
                <v:fill type="solid"/>
              </v:shape>
            </v:group>
            <v:group style="position:absolute;left:5058;top:6727;width:10;height:2" coordorigin="5058,6727" coordsize="10,2">
              <v:shape style="position:absolute;left:5058;top:6727;width:10;height:2" coordorigin="5058,6727" coordsize="10,0" path="m5058,6727l5068,6727e" filled="false" stroked="true" strokeweight=".299988pt" strokecolor="#000000">
                <v:path arrowok="t"/>
              </v:shape>
            </v:group>
            <v:group style="position:absolute;left:5769;top:6513;width:10;height:20" coordorigin="5769,6513" coordsize="10,20">
              <v:shape style="position:absolute;left:5769;top:6513;width:10;height:20" coordorigin="5769,6513" coordsize="10,20" path="m5769,6532l5778,6532,5778,6513,5769,6513,5769,6532xe" filled="true" fillcolor="#000000" stroked="false">
                <v:path arrowok="t"/>
                <v:fill type="solid"/>
              </v:shape>
            </v:group>
            <v:group style="position:absolute;left:5769;top:6532;width:10;height:20" coordorigin="5769,6532" coordsize="10,20">
              <v:shape style="position:absolute;left:5769;top:6532;width:10;height:20" coordorigin="5769,6532" coordsize="10,20" path="m5769,6552l5778,6552,5778,6532,5769,6532,5769,6552xe" filled="true" fillcolor="#000000" stroked="false">
                <v:path arrowok="t"/>
                <v:fill type="solid"/>
              </v:shape>
            </v:group>
            <v:group style="position:absolute;left:5769;top:6552;width:10;height:20" coordorigin="5769,6552" coordsize="10,20">
              <v:shape style="position:absolute;left:5769;top:6552;width:10;height:20" coordorigin="5769,6552" coordsize="10,20" path="m5769,6571l5778,6571,5778,6552,5769,6552,5769,6571xe" filled="true" fillcolor="#000000" stroked="false">
                <v:path arrowok="t"/>
                <v:fill type="solid"/>
              </v:shape>
            </v:group>
            <v:group style="position:absolute;left:5769;top:6571;width:10;height:20" coordorigin="5769,6571" coordsize="10,20">
              <v:shape style="position:absolute;left:5769;top:6571;width:10;height:20" coordorigin="5769,6571" coordsize="10,20" path="m5769,6590l5778,6590,5778,6571,5769,6571,5769,6590xe" filled="true" fillcolor="#000000" stroked="false">
                <v:path arrowok="t"/>
                <v:fill type="solid"/>
              </v:shape>
            </v:group>
            <v:group style="position:absolute;left:5769;top:6590;width:10;height:20" coordorigin="5769,6590" coordsize="10,20">
              <v:shape style="position:absolute;left:5769;top:6590;width:10;height:20" coordorigin="5769,6590" coordsize="10,20" path="m5769,6609l5778,6609,5778,6590,5769,6590,5769,6609xe" filled="true" fillcolor="#000000" stroked="false">
                <v:path arrowok="t"/>
                <v:fill type="solid"/>
              </v:shape>
            </v:group>
            <v:group style="position:absolute;left:5769;top:6609;width:10;height:20" coordorigin="5769,6609" coordsize="10,20">
              <v:shape style="position:absolute;left:5769;top:6609;width:10;height:20" coordorigin="5769,6609" coordsize="10,20" path="m5769,6628l5778,6628,5778,6609,5769,6609,5769,6628xe" filled="true" fillcolor="#000000" stroked="false">
                <v:path arrowok="t"/>
                <v:fill type="solid"/>
              </v:shape>
            </v:group>
            <v:group style="position:absolute;left:5769;top:6628;width:10;height:20" coordorigin="5769,6628" coordsize="10,20">
              <v:shape style="position:absolute;left:5769;top:6628;width:10;height:20" coordorigin="5769,6628" coordsize="10,20" path="m5769,6648l5778,6648,5778,6628,5769,6628,5769,6648xe" filled="true" fillcolor="#000000" stroked="false">
                <v:path arrowok="t"/>
                <v:fill type="solid"/>
              </v:shape>
            </v:group>
            <v:group style="position:absolute;left:5769;top:6648;width:10;height:20" coordorigin="5769,6648" coordsize="10,20">
              <v:shape style="position:absolute;left:5769;top:6648;width:10;height:20" coordorigin="5769,6648" coordsize="10,20" path="m5769,6667l5778,6667,5778,6648,5769,6648,5769,6667xe" filled="true" fillcolor="#000000" stroked="false">
                <v:path arrowok="t"/>
                <v:fill type="solid"/>
              </v:shape>
            </v:group>
            <v:group style="position:absolute;left:5769;top:6667;width:10;height:20" coordorigin="5769,6667" coordsize="10,20">
              <v:shape style="position:absolute;left:5769;top:6667;width:10;height:20" coordorigin="5769,6667" coordsize="10,20" path="m5769,6686l5778,6686,5778,6667,5769,6667,5769,6686xe" filled="true" fillcolor="#000000" stroked="false">
                <v:path arrowok="t"/>
                <v:fill type="solid"/>
              </v:shape>
            </v:group>
            <v:group style="position:absolute;left:5769;top:6686;width:10;height:20" coordorigin="5769,6686" coordsize="10,20">
              <v:shape style="position:absolute;left:5769;top:6686;width:10;height:20" coordorigin="5769,6686" coordsize="10,20" path="m5769,6705l5778,6705,5778,6686,5769,6686,5769,6705xe" filled="true" fillcolor="#000000" stroked="false">
                <v:path arrowok="t"/>
                <v:fill type="solid"/>
              </v:shape>
            </v:group>
            <v:group style="position:absolute;left:5769;top:6705;width:10;height:20" coordorigin="5769,6705" coordsize="10,20">
              <v:shape style="position:absolute;left:5769;top:6705;width:10;height:20" coordorigin="5769,6705" coordsize="10,20" path="m5769,6724l5778,6724,5778,6705,5769,6705,5769,6724xe" filled="true" fillcolor="#000000" stroked="false">
                <v:path arrowok="t"/>
                <v:fill type="solid"/>
              </v:shape>
            </v:group>
            <v:group style="position:absolute;left:5769;top:6727;width:10;height:2" coordorigin="5769,6727" coordsize="10,2">
              <v:shape style="position:absolute;left:5769;top:6727;width:10;height:2" coordorigin="5769,6727" coordsize="10,0" path="m5769,6727l5778,6727e" filled="false" stroked="true" strokeweight=".299988pt" strokecolor="#000000">
                <v:path arrowok="t"/>
              </v:shape>
            </v:group>
            <v:group style="position:absolute;left:6334;top:6513;width:10;height:20" coordorigin="6334,6513" coordsize="10,20">
              <v:shape style="position:absolute;left:6334;top:6513;width:10;height:20" coordorigin="6334,6513" coordsize="10,20" path="m6334,6532l6344,6532,6344,6513,6334,6513,6334,6532xe" filled="true" fillcolor="#000000" stroked="false">
                <v:path arrowok="t"/>
                <v:fill type="solid"/>
              </v:shape>
            </v:group>
            <v:group style="position:absolute;left:6334;top:6532;width:10;height:20" coordorigin="6334,6532" coordsize="10,20">
              <v:shape style="position:absolute;left:6334;top:6532;width:10;height:20" coordorigin="6334,6532" coordsize="10,20" path="m6334,6552l6344,6552,6344,6532,6334,6532,6334,6552xe" filled="true" fillcolor="#000000" stroked="false">
                <v:path arrowok="t"/>
                <v:fill type="solid"/>
              </v:shape>
            </v:group>
            <v:group style="position:absolute;left:6334;top:6552;width:10;height:20" coordorigin="6334,6552" coordsize="10,20">
              <v:shape style="position:absolute;left:6334;top:6552;width:10;height:20" coordorigin="6334,6552" coordsize="10,20" path="m6334,6571l6344,6571,6344,6552,6334,6552,6334,6571xe" filled="true" fillcolor="#000000" stroked="false">
                <v:path arrowok="t"/>
                <v:fill type="solid"/>
              </v:shape>
            </v:group>
            <v:group style="position:absolute;left:6334;top:6571;width:10;height:20" coordorigin="6334,6571" coordsize="10,20">
              <v:shape style="position:absolute;left:6334;top:6571;width:10;height:20" coordorigin="6334,6571" coordsize="10,20" path="m6334,6590l6344,6590,6344,6571,6334,6571,6334,6590xe" filled="true" fillcolor="#000000" stroked="false">
                <v:path arrowok="t"/>
                <v:fill type="solid"/>
              </v:shape>
            </v:group>
            <v:group style="position:absolute;left:6334;top:6590;width:10;height:20" coordorigin="6334,6590" coordsize="10,20">
              <v:shape style="position:absolute;left:6334;top:6590;width:10;height:20" coordorigin="6334,6590" coordsize="10,20" path="m6334,6609l6344,6609,6344,6590,6334,6590,6334,6609xe" filled="true" fillcolor="#000000" stroked="false">
                <v:path arrowok="t"/>
                <v:fill type="solid"/>
              </v:shape>
            </v:group>
            <v:group style="position:absolute;left:6334;top:6609;width:10;height:20" coordorigin="6334,6609" coordsize="10,20">
              <v:shape style="position:absolute;left:6334;top:6609;width:10;height:20" coordorigin="6334,6609" coordsize="10,20" path="m6334,6628l6344,6628,6344,6609,6334,6609,6334,6628xe" filled="true" fillcolor="#000000" stroked="false">
                <v:path arrowok="t"/>
                <v:fill type="solid"/>
              </v:shape>
            </v:group>
            <v:group style="position:absolute;left:6334;top:6628;width:10;height:20" coordorigin="6334,6628" coordsize="10,20">
              <v:shape style="position:absolute;left:6334;top:6628;width:10;height:20" coordorigin="6334,6628" coordsize="10,20" path="m6334,6648l6344,6648,6344,6628,6334,6628,6334,6648xe" filled="true" fillcolor="#000000" stroked="false">
                <v:path arrowok="t"/>
                <v:fill type="solid"/>
              </v:shape>
            </v:group>
            <v:group style="position:absolute;left:6334;top:6648;width:10;height:20" coordorigin="6334,6648" coordsize="10,20">
              <v:shape style="position:absolute;left:6334;top:6648;width:10;height:20" coordorigin="6334,6648" coordsize="10,20" path="m6334,6667l6344,6667,6344,6648,6334,6648,6334,6667xe" filled="true" fillcolor="#000000" stroked="false">
                <v:path arrowok="t"/>
                <v:fill type="solid"/>
              </v:shape>
            </v:group>
            <v:group style="position:absolute;left:6334;top:6667;width:10;height:20" coordorigin="6334,6667" coordsize="10,20">
              <v:shape style="position:absolute;left:6334;top:6667;width:10;height:20" coordorigin="6334,6667" coordsize="10,20" path="m6334,6686l6344,6686,6344,6667,6334,6667,6334,6686xe" filled="true" fillcolor="#000000" stroked="false">
                <v:path arrowok="t"/>
                <v:fill type="solid"/>
              </v:shape>
            </v:group>
            <v:group style="position:absolute;left:6334;top:6686;width:10;height:20" coordorigin="6334,6686" coordsize="10,20">
              <v:shape style="position:absolute;left:6334;top:6686;width:10;height:20" coordorigin="6334,6686" coordsize="10,20" path="m6334,6705l6344,6705,6344,6686,6334,6686,6334,6705xe" filled="true" fillcolor="#000000" stroked="false">
                <v:path arrowok="t"/>
                <v:fill type="solid"/>
              </v:shape>
            </v:group>
            <v:group style="position:absolute;left:6334;top:6705;width:10;height:20" coordorigin="6334,6705" coordsize="10,20">
              <v:shape style="position:absolute;left:6334;top:6705;width:10;height:20" coordorigin="6334,6705" coordsize="10,20" path="m6334,6724l6344,6724,6344,6705,6334,6705,6334,6724xe" filled="true" fillcolor="#000000" stroked="false">
                <v:path arrowok="t"/>
                <v:fill type="solid"/>
              </v:shape>
            </v:group>
            <v:group style="position:absolute;left:6334;top:6727;width:10;height:2" coordorigin="6334,6727" coordsize="10,2">
              <v:shape style="position:absolute;left:6334;top:6727;width:10;height:2" coordorigin="6334,6727" coordsize="10,0" path="m6334,6727l6344,6727e" filled="false" stroked="true" strokeweight=".299988pt" strokecolor="#000000">
                <v:path arrowok="t"/>
              </v:shape>
            </v:group>
            <v:group style="position:absolute;left:7820;top:6513;width:10;height:20" coordorigin="7820,6513" coordsize="10,20">
              <v:shape style="position:absolute;left:7820;top:6513;width:10;height:20" coordorigin="7820,6513" coordsize="10,20" path="m7820,6532l7829,6532,7829,6513,7820,6513,7820,6532xe" filled="true" fillcolor="#000000" stroked="false">
                <v:path arrowok="t"/>
                <v:fill type="solid"/>
              </v:shape>
            </v:group>
            <v:group style="position:absolute;left:7820;top:6532;width:10;height:20" coordorigin="7820,6532" coordsize="10,20">
              <v:shape style="position:absolute;left:7820;top:6532;width:10;height:20" coordorigin="7820,6532" coordsize="10,20" path="m7820,6552l7829,6552,7829,6532,7820,6532,7820,6552xe" filled="true" fillcolor="#000000" stroked="false">
                <v:path arrowok="t"/>
                <v:fill type="solid"/>
              </v:shape>
            </v:group>
            <v:group style="position:absolute;left:7820;top:6552;width:10;height:20" coordorigin="7820,6552" coordsize="10,20">
              <v:shape style="position:absolute;left:7820;top:6552;width:10;height:20" coordorigin="7820,6552" coordsize="10,20" path="m7820,6571l7829,6571,7829,6552,7820,6552,7820,6571xe" filled="true" fillcolor="#000000" stroked="false">
                <v:path arrowok="t"/>
                <v:fill type="solid"/>
              </v:shape>
            </v:group>
            <v:group style="position:absolute;left:7820;top:6571;width:10;height:20" coordorigin="7820,6571" coordsize="10,20">
              <v:shape style="position:absolute;left:7820;top:6571;width:10;height:20" coordorigin="7820,6571" coordsize="10,20" path="m7820,6590l7829,6590,7829,6571,7820,6571,7820,6590xe" filled="true" fillcolor="#000000" stroked="false">
                <v:path arrowok="t"/>
                <v:fill type="solid"/>
              </v:shape>
            </v:group>
            <v:group style="position:absolute;left:7820;top:6590;width:10;height:20" coordorigin="7820,6590" coordsize="10,20">
              <v:shape style="position:absolute;left:7820;top:6590;width:10;height:20" coordorigin="7820,6590" coordsize="10,20" path="m7820,6609l7829,6609,7829,6590,7820,6590,7820,6609xe" filled="true" fillcolor="#000000" stroked="false">
                <v:path arrowok="t"/>
                <v:fill type="solid"/>
              </v:shape>
            </v:group>
            <v:group style="position:absolute;left:7820;top:6609;width:10;height:20" coordorigin="7820,6609" coordsize="10,20">
              <v:shape style="position:absolute;left:7820;top:6609;width:10;height:20" coordorigin="7820,6609" coordsize="10,20" path="m7820,6628l7829,6628,7829,6609,7820,6609,7820,6628xe" filled="true" fillcolor="#000000" stroked="false">
                <v:path arrowok="t"/>
                <v:fill type="solid"/>
              </v:shape>
            </v:group>
            <v:group style="position:absolute;left:7820;top:6628;width:10;height:20" coordorigin="7820,6628" coordsize="10,20">
              <v:shape style="position:absolute;left:7820;top:6628;width:10;height:20" coordorigin="7820,6628" coordsize="10,20" path="m7820,6648l7829,6648,7829,6628,7820,6628,7820,6648xe" filled="true" fillcolor="#000000" stroked="false">
                <v:path arrowok="t"/>
                <v:fill type="solid"/>
              </v:shape>
            </v:group>
            <v:group style="position:absolute;left:7820;top:6648;width:10;height:20" coordorigin="7820,6648" coordsize="10,20">
              <v:shape style="position:absolute;left:7820;top:6648;width:10;height:20" coordorigin="7820,6648" coordsize="10,20" path="m7820,6667l7829,6667,7829,6648,7820,6648,7820,6667xe" filled="true" fillcolor="#000000" stroked="false">
                <v:path arrowok="t"/>
                <v:fill type="solid"/>
              </v:shape>
            </v:group>
            <v:group style="position:absolute;left:7820;top:6667;width:10;height:20" coordorigin="7820,6667" coordsize="10,20">
              <v:shape style="position:absolute;left:7820;top:6667;width:10;height:20" coordorigin="7820,6667" coordsize="10,20" path="m7820,6686l7829,6686,7829,6667,7820,6667,7820,6686xe" filled="true" fillcolor="#000000" stroked="false">
                <v:path arrowok="t"/>
                <v:fill type="solid"/>
              </v:shape>
            </v:group>
            <v:group style="position:absolute;left:7820;top:6686;width:10;height:20" coordorigin="7820,6686" coordsize="10,20">
              <v:shape style="position:absolute;left:7820;top:6686;width:10;height:20" coordorigin="7820,6686" coordsize="10,20" path="m7820,6705l7829,6705,7829,6686,7820,6686,7820,6705xe" filled="true" fillcolor="#000000" stroked="false">
                <v:path arrowok="t"/>
                <v:fill type="solid"/>
              </v:shape>
            </v:group>
            <v:group style="position:absolute;left:7820;top:6705;width:10;height:20" coordorigin="7820,6705" coordsize="10,20">
              <v:shape style="position:absolute;left:7820;top:6705;width:10;height:20" coordorigin="7820,6705" coordsize="10,20" path="m7820,6724l7829,6724,7829,6705,7820,6705,7820,6724xe" filled="true" fillcolor="#000000" stroked="false">
                <v:path arrowok="t"/>
                <v:fill type="solid"/>
              </v:shape>
            </v:group>
            <v:group style="position:absolute;left:7820;top:6727;width:10;height:2" coordorigin="7820,6727" coordsize="10,2">
              <v:shape style="position:absolute;left:7820;top:6727;width:10;height:2" coordorigin="7820,6727" coordsize="10,0" path="m7820,6727l7829,6727e" filled="false" stroked="true" strokeweight=".299988pt" strokecolor="#000000">
                <v:path arrowok="t"/>
              </v:shape>
            </v:group>
            <v:group style="position:absolute;left:8462;top:6513;width:10;height:20" coordorigin="8462,6513" coordsize="10,20">
              <v:shape style="position:absolute;left:8462;top:6513;width:10;height:20" coordorigin="8462,6513" coordsize="10,20" path="m8462,6532l8472,6532,8472,6513,8462,6513,8462,6532xe" filled="true" fillcolor="#000000" stroked="false">
                <v:path arrowok="t"/>
                <v:fill type="solid"/>
              </v:shape>
            </v:group>
            <v:group style="position:absolute;left:8462;top:6532;width:10;height:20" coordorigin="8462,6532" coordsize="10,20">
              <v:shape style="position:absolute;left:8462;top:6532;width:10;height:20" coordorigin="8462,6532" coordsize="10,20" path="m8462,6552l8472,6552,8472,6532,8462,6532,8462,6552xe" filled="true" fillcolor="#000000" stroked="false">
                <v:path arrowok="t"/>
                <v:fill type="solid"/>
              </v:shape>
            </v:group>
            <v:group style="position:absolute;left:8462;top:6552;width:10;height:20" coordorigin="8462,6552" coordsize="10,20">
              <v:shape style="position:absolute;left:8462;top:6552;width:10;height:20" coordorigin="8462,6552" coordsize="10,20" path="m8462,6571l8472,6571,8472,6552,8462,6552,8462,6571xe" filled="true" fillcolor="#000000" stroked="false">
                <v:path arrowok="t"/>
                <v:fill type="solid"/>
              </v:shape>
            </v:group>
            <v:group style="position:absolute;left:8462;top:6571;width:10;height:20" coordorigin="8462,6571" coordsize="10,20">
              <v:shape style="position:absolute;left:8462;top:6571;width:10;height:20" coordorigin="8462,6571" coordsize="10,20" path="m8462,6590l8472,6590,8472,6571,8462,6571,8462,6590xe" filled="true" fillcolor="#000000" stroked="false">
                <v:path arrowok="t"/>
                <v:fill type="solid"/>
              </v:shape>
            </v:group>
            <v:group style="position:absolute;left:8462;top:6590;width:10;height:20" coordorigin="8462,6590" coordsize="10,20">
              <v:shape style="position:absolute;left:8462;top:6590;width:10;height:20" coordorigin="8462,6590" coordsize="10,20" path="m8462,6609l8472,6609,8472,6590,8462,6590,8462,6609xe" filled="true" fillcolor="#000000" stroked="false">
                <v:path arrowok="t"/>
                <v:fill type="solid"/>
              </v:shape>
            </v:group>
            <v:group style="position:absolute;left:8462;top:6609;width:10;height:20" coordorigin="8462,6609" coordsize="10,20">
              <v:shape style="position:absolute;left:8462;top:6609;width:10;height:20" coordorigin="8462,6609" coordsize="10,20" path="m8462,6628l8472,6628,8472,6609,8462,6609,8462,6628xe" filled="true" fillcolor="#000000" stroked="false">
                <v:path arrowok="t"/>
                <v:fill type="solid"/>
              </v:shape>
            </v:group>
            <v:group style="position:absolute;left:8462;top:6628;width:10;height:20" coordorigin="8462,6628" coordsize="10,20">
              <v:shape style="position:absolute;left:8462;top:6628;width:10;height:20" coordorigin="8462,6628" coordsize="10,20" path="m8462,6648l8472,6648,8472,6628,8462,6628,8462,6648xe" filled="true" fillcolor="#000000" stroked="false">
                <v:path arrowok="t"/>
                <v:fill type="solid"/>
              </v:shape>
            </v:group>
            <v:group style="position:absolute;left:8462;top:6648;width:10;height:20" coordorigin="8462,6648" coordsize="10,20">
              <v:shape style="position:absolute;left:8462;top:6648;width:10;height:20" coordorigin="8462,6648" coordsize="10,20" path="m8462,6667l8472,6667,8472,6648,8462,6648,8462,6667xe" filled="true" fillcolor="#000000" stroked="false">
                <v:path arrowok="t"/>
                <v:fill type="solid"/>
              </v:shape>
            </v:group>
            <v:group style="position:absolute;left:8462;top:6667;width:10;height:20" coordorigin="8462,6667" coordsize="10,20">
              <v:shape style="position:absolute;left:8462;top:6667;width:10;height:20" coordorigin="8462,6667" coordsize="10,20" path="m8462,6686l8472,6686,8472,6667,8462,6667,8462,6686xe" filled="true" fillcolor="#000000" stroked="false">
                <v:path arrowok="t"/>
                <v:fill type="solid"/>
              </v:shape>
            </v:group>
            <v:group style="position:absolute;left:8462;top:6686;width:10;height:20" coordorigin="8462,6686" coordsize="10,20">
              <v:shape style="position:absolute;left:8462;top:6686;width:10;height:20" coordorigin="8462,6686" coordsize="10,20" path="m8462,6705l8472,6705,8472,6686,8462,6686,8462,6705xe" filled="true" fillcolor="#000000" stroked="false">
                <v:path arrowok="t"/>
                <v:fill type="solid"/>
              </v:shape>
            </v:group>
            <v:group style="position:absolute;left:8462;top:6705;width:10;height:20" coordorigin="8462,6705" coordsize="10,20">
              <v:shape style="position:absolute;left:8462;top:6705;width:10;height:20" coordorigin="8462,6705" coordsize="10,20" path="m8462,6724l8472,6724,8472,6705,8462,6705,8462,6724xe" filled="true" fillcolor="#000000" stroked="false">
                <v:path arrowok="t"/>
                <v:fill type="solid"/>
              </v:shape>
            </v:group>
            <v:group style="position:absolute;left:8462;top:6727;width:10;height:2" coordorigin="8462,6727" coordsize="10,2">
              <v:shape style="position:absolute;left:8462;top:6727;width:10;height:2" coordorigin="8462,6727" coordsize="10,0" path="m8462,6727l8472,6727e" filled="false" stroked="true" strokeweight=".299988pt" strokecolor="#000000">
                <v:path arrowok="t"/>
              </v:shape>
            </v:group>
            <v:group style="position:absolute;left:9594;top:6513;width:10;height:20" coordorigin="9594,6513" coordsize="10,20">
              <v:shape style="position:absolute;left:9594;top:6513;width:10;height:20" coordorigin="9594,6513" coordsize="10,20" path="m9594,6532l9603,6532,9603,6513,9594,6513,9594,6532xe" filled="true" fillcolor="#000000" stroked="false">
                <v:path arrowok="t"/>
                <v:fill type="solid"/>
              </v:shape>
            </v:group>
            <v:group style="position:absolute;left:9594;top:6532;width:10;height:20" coordorigin="9594,6532" coordsize="10,20">
              <v:shape style="position:absolute;left:9594;top:6532;width:10;height:20" coordorigin="9594,6532" coordsize="10,20" path="m9594,6552l9603,6552,9603,6532,9594,6532,9594,6552xe" filled="true" fillcolor="#000000" stroked="false">
                <v:path arrowok="t"/>
                <v:fill type="solid"/>
              </v:shape>
            </v:group>
            <v:group style="position:absolute;left:9594;top:6552;width:10;height:20" coordorigin="9594,6552" coordsize="10,20">
              <v:shape style="position:absolute;left:9594;top:6552;width:10;height:20" coordorigin="9594,6552" coordsize="10,20" path="m9594,6571l9603,6571,9603,6552,9594,6552,9594,6571xe" filled="true" fillcolor="#000000" stroked="false">
                <v:path arrowok="t"/>
                <v:fill type="solid"/>
              </v:shape>
            </v:group>
            <v:group style="position:absolute;left:9594;top:6571;width:10;height:20" coordorigin="9594,6571" coordsize="10,20">
              <v:shape style="position:absolute;left:9594;top:6571;width:10;height:20" coordorigin="9594,6571" coordsize="10,20" path="m9594,6590l9603,6590,9603,6571,9594,6571,9594,6590xe" filled="true" fillcolor="#000000" stroked="false">
                <v:path arrowok="t"/>
                <v:fill type="solid"/>
              </v:shape>
            </v:group>
            <v:group style="position:absolute;left:9594;top:6590;width:10;height:20" coordorigin="9594,6590" coordsize="10,20">
              <v:shape style="position:absolute;left:9594;top:6590;width:10;height:20" coordorigin="9594,6590" coordsize="10,20" path="m9594,6609l9603,6609,9603,6590,9594,6590,9594,6609xe" filled="true" fillcolor="#000000" stroked="false">
                <v:path arrowok="t"/>
                <v:fill type="solid"/>
              </v:shape>
            </v:group>
            <v:group style="position:absolute;left:9594;top:6609;width:10;height:20" coordorigin="9594,6609" coordsize="10,20">
              <v:shape style="position:absolute;left:9594;top:6609;width:10;height:20" coordorigin="9594,6609" coordsize="10,20" path="m9594,6628l9603,6628,9603,6609,9594,6609,9594,6628xe" filled="true" fillcolor="#000000" stroked="false">
                <v:path arrowok="t"/>
                <v:fill type="solid"/>
              </v:shape>
            </v:group>
            <v:group style="position:absolute;left:9594;top:6628;width:10;height:20" coordorigin="9594,6628" coordsize="10,20">
              <v:shape style="position:absolute;left:9594;top:6628;width:10;height:20" coordorigin="9594,6628" coordsize="10,20" path="m9594,6648l9603,6648,9603,6628,9594,6628,9594,6648xe" filled="true" fillcolor="#000000" stroked="false">
                <v:path arrowok="t"/>
                <v:fill type="solid"/>
              </v:shape>
            </v:group>
            <v:group style="position:absolute;left:9594;top:6648;width:10;height:20" coordorigin="9594,6648" coordsize="10,20">
              <v:shape style="position:absolute;left:9594;top:6648;width:10;height:20" coordorigin="9594,6648" coordsize="10,20" path="m9594,6667l9603,6667,9603,6648,9594,6648,9594,6667xe" filled="true" fillcolor="#000000" stroked="false">
                <v:path arrowok="t"/>
                <v:fill type="solid"/>
              </v:shape>
            </v:group>
            <v:group style="position:absolute;left:9594;top:6667;width:10;height:20" coordorigin="9594,6667" coordsize="10,20">
              <v:shape style="position:absolute;left:9594;top:6667;width:10;height:20" coordorigin="9594,6667" coordsize="10,20" path="m9594,6686l9603,6686,9603,6667,9594,6667,9594,6686xe" filled="true" fillcolor="#000000" stroked="false">
                <v:path arrowok="t"/>
                <v:fill type="solid"/>
              </v:shape>
            </v:group>
            <v:group style="position:absolute;left:9594;top:6686;width:10;height:20" coordorigin="9594,6686" coordsize="10,20">
              <v:shape style="position:absolute;left:9594;top:6686;width:10;height:20" coordorigin="9594,6686" coordsize="10,20" path="m9594,6705l9603,6705,9603,6686,9594,6686,9594,6705xe" filled="true" fillcolor="#000000" stroked="false">
                <v:path arrowok="t"/>
                <v:fill type="solid"/>
              </v:shape>
            </v:group>
            <v:group style="position:absolute;left:9594;top:6705;width:10;height:20" coordorigin="9594,6705" coordsize="10,20">
              <v:shape style="position:absolute;left:9594;top:6705;width:10;height:20" coordorigin="9594,6705" coordsize="10,20" path="m9594,6724l9603,6724,9603,6705,9594,6705,9594,6724xe" filled="true" fillcolor="#000000" stroked="false">
                <v:path arrowok="t"/>
                <v:fill type="solid"/>
              </v:shape>
            </v:group>
            <v:group style="position:absolute;left:9594;top:6727;width:10;height:2" coordorigin="9594,6727" coordsize="10,2">
              <v:shape style="position:absolute;left:9594;top:6727;width:10;height:2" coordorigin="9594,6727" coordsize="10,0" path="m9594,6727l9603,6727e" filled="false" stroked="true" strokeweight=".299988pt" strokecolor="#000000">
                <v:path arrowok="t"/>
              </v:shape>
            </v:group>
            <v:group style="position:absolute;left:10162;top:6513;width:10;height:20" coordorigin="10162,6513" coordsize="10,20">
              <v:shape style="position:absolute;left:10162;top:6513;width:10;height:20" coordorigin="10162,6513" coordsize="10,20" path="m10162,6532l10172,6532,10172,6513,10162,6513,10162,6532xe" filled="true" fillcolor="#000000" stroked="false">
                <v:path arrowok="t"/>
                <v:fill type="solid"/>
              </v:shape>
            </v:group>
            <v:group style="position:absolute;left:10162;top:6532;width:10;height:20" coordorigin="10162,6532" coordsize="10,20">
              <v:shape style="position:absolute;left:10162;top:6532;width:10;height:20" coordorigin="10162,6532" coordsize="10,20" path="m10162,6552l10172,6552,10172,6532,10162,6532,10162,6552xe" filled="true" fillcolor="#000000" stroked="false">
                <v:path arrowok="t"/>
                <v:fill type="solid"/>
              </v:shape>
            </v:group>
            <v:group style="position:absolute;left:10162;top:6552;width:10;height:20" coordorigin="10162,6552" coordsize="10,20">
              <v:shape style="position:absolute;left:10162;top:6552;width:10;height:20" coordorigin="10162,6552" coordsize="10,20" path="m10162,6571l10172,6571,10172,6552,10162,6552,10162,6571xe" filled="true" fillcolor="#000000" stroked="false">
                <v:path arrowok="t"/>
                <v:fill type="solid"/>
              </v:shape>
            </v:group>
            <v:group style="position:absolute;left:10162;top:6571;width:10;height:20" coordorigin="10162,6571" coordsize="10,20">
              <v:shape style="position:absolute;left:10162;top:6571;width:10;height:20" coordorigin="10162,6571" coordsize="10,20" path="m10162,6590l10172,6590,10172,6571,10162,6571,10162,6590xe" filled="true" fillcolor="#000000" stroked="false">
                <v:path arrowok="t"/>
                <v:fill type="solid"/>
              </v:shape>
            </v:group>
            <v:group style="position:absolute;left:10162;top:6590;width:10;height:20" coordorigin="10162,6590" coordsize="10,20">
              <v:shape style="position:absolute;left:10162;top:6590;width:10;height:20" coordorigin="10162,6590" coordsize="10,20" path="m10162,6609l10172,6609,10172,6590,10162,6590,10162,6609xe" filled="true" fillcolor="#000000" stroked="false">
                <v:path arrowok="t"/>
                <v:fill type="solid"/>
              </v:shape>
            </v:group>
            <v:group style="position:absolute;left:10162;top:6609;width:10;height:20" coordorigin="10162,6609" coordsize="10,20">
              <v:shape style="position:absolute;left:10162;top:6609;width:10;height:20" coordorigin="10162,6609" coordsize="10,20" path="m10162,6628l10172,6628,10172,6609,10162,6609,10162,6628xe" filled="true" fillcolor="#000000" stroked="false">
                <v:path arrowok="t"/>
                <v:fill type="solid"/>
              </v:shape>
            </v:group>
            <v:group style="position:absolute;left:10162;top:6628;width:10;height:20" coordorigin="10162,6628" coordsize="10,20">
              <v:shape style="position:absolute;left:10162;top:6628;width:10;height:20" coordorigin="10162,6628" coordsize="10,20" path="m10162,6648l10172,6648,10172,6628,10162,6628,10162,6648xe" filled="true" fillcolor="#000000" stroked="false">
                <v:path arrowok="t"/>
                <v:fill type="solid"/>
              </v:shape>
            </v:group>
            <v:group style="position:absolute;left:10162;top:6648;width:10;height:20" coordorigin="10162,6648" coordsize="10,20">
              <v:shape style="position:absolute;left:10162;top:6648;width:10;height:20" coordorigin="10162,6648" coordsize="10,20" path="m10162,6667l10172,6667,10172,6648,10162,6648,10162,6667xe" filled="true" fillcolor="#000000" stroked="false">
                <v:path arrowok="t"/>
                <v:fill type="solid"/>
              </v:shape>
            </v:group>
            <v:group style="position:absolute;left:10162;top:6667;width:10;height:20" coordorigin="10162,6667" coordsize="10,20">
              <v:shape style="position:absolute;left:10162;top:6667;width:10;height:20" coordorigin="10162,6667" coordsize="10,20" path="m10162,6686l10172,6686,10172,6667,10162,6667,10162,6686xe" filled="true" fillcolor="#000000" stroked="false">
                <v:path arrowok="t"/>
                <v:fill type="solid"/>
              </v:shape>
            </v:group>
            <v:group style="position:absolute;left:10162;top:6686;width:10;height:20" coordorigin="10162,6686" coordsize="10,20">
              <v:shape style="position:absolute;left:10162;top:6686;width:10;height:20" coordorigin="10162,6686" coordsize="10,20" path="m10162,6705l10172,6705,10172,6686,10162,6686,10162,6705xe" filled="true" fillcolor="#000000" stroked="false">
                <v:path arrowok="t"/>
                <v:fill type="solid"/>
              </v:shape>
            </v:group>
            <v:group style="position:absolute;left:10162;top:6705;width:10;height:20" coordorigin="10162,6705" coordsize="10,20">
              <v:shape style="position:absolute;left:10162;top:6705;width:10;height:20" coordorigin="10162,6705" coordsize="10,20" path="m10162,6724l10172,6724,10172,6705,10162,6705,10162,6724xe" filled="true" fillcolor="#000000" stroked="false">
                <v:path arrowok="t"/>
                <v:fill type="solid"/>
              </v:shape>
            </v:group>
            <v:group style="position:absolute;left:10162;top:6727;width:10;height:2" coordorigin="10162,6727" coordsize="10,2">
              <v:shape style="position:absolute;left:10162;top:6727;width:10;height:2" coordorigin="10162,6727" coordsize="10,0" path="m10162,6727l10172,6727e" filled="false" stroked="true" strokeweight=".299988pt" strokecolor="#000000">
                <v:path arrowok="t"/>
              </v:shape>
            </v:group>
            <v:group style="position:absolute;left:11437;top:6513;width:10;height:20" coordorigin="11437,6513" coordsize="10,20">
              <v:shape style="position:absolute;left:11437;top:6513;width:10;height:20" coordorigin="11437,6513" coordsize="10,20" path="m11437,6532l11446,6532,11446,6513,11437,6513,11437,6532xe" filled="true" fillcolor="#000000" stroked="false">
                <v:path arrowok="t"/>
                <v:fill type="solid"/>
              </v:shape>
            </v:group>
            <v:group style="position:absolute;left:11437;top:6532;width:10;height:20" coordorigin="11437,6532" coordsize="10,20">
              <v:shape style="position:absolute;left:11437;top:6532;width:10;height:20" coordorigin="11437,6532" coordsize="10,20" path="m11437,6552l11446,6552,11446,6532,11437,6532,11437,6552xe" filled="true" fillcolor="#000000" stroked="false">
                <v:path arrowok="t"/>
                <v:fill type="solid"/>
              </v:shape>
            </v:group>
            <v:group style="position:absolute;left:11437;top:6552;width:10;height:20" coordorigin="11437,6552" coordsize="10,20">
              <v:shape style="position:absolute;left:11437;top:6552;width:10;height:20" coordorigin="11437,6552" coordsize="10,20" path="m11437,6571l11446,6571,11446,6552,11437,6552,11437,6571xe" filled="true" fillcolor="#000000" stroked="false">
                <v:path arrowok="t"/>
                <v:fill type="solid"/>
              </v:shape>
            </v:group>
            <v:group style="position:absolute;left:11437;top:6571;width:10;height:20" coordorigin="11437,6571" coordsize="10,20">
              <v:shape style="position:absolute;left:11437;top:6571;width:10;height:20" coordorigin="11437,6571" coordsize="10,20" path="m11437,6590l11446,6590,11446,6571,11437,6571,11437,6590xe" filled="true" fillcolor="#000000" stroked="false">
                <v:path arrowok="t"/>
                <v:fill type="solid"/>
              </v:shape>
            </v:group>
            <v:group style="position:absolute;left:11437;top:6590;width:10;height:20" coordorigin="11437,6590" coordsize="10,20">
              <v:shape style="position:absolute;left:11437;top:6590;width:10;height:20" coordorigin="11437,6590" coordsize="10,20" path="m11437,6609l11446,6609,11446,6590,11437,6590,11437,6609xe" filled="true" fillcolor="#000000" stroked="false">
                <v:path arrowok="t"/>
                <v:fill type="solid"/>
              </v:shape>
            </v:group>
            <v:group style="position:absolute;left:11437;top:6609;width:10;height:20" coordorigin="11437,6609" coordsize="10,20">
              <v:shape style="position:absolute;left:11437;top:6609;width:10;height:20" coordorigin="11437,6609" coordsize="10,20" path="m11437,6628l11446,6628,11446,6609,11437,6609,11437,6628xe" filled="true" fillcolor="#000000" stroked="false">
                <v:path arrowok="t"/>
                <v:fill type="solid"/>
              </v:shape>
            </v:group>
            <v:group style="position:absolute;left:11437;top:6628;width:10;height:20" coordorigin="11437,6628" coordsize="10,20">
              <v:shape style="position:absolute;left:11437;top:6628;width:10;height:20" coordorigin="11437,6628" coordsize="10,20" path="m11437,6648l11446,6648,11446,6628,11437,6628,11437,6648xe" filled="true" fillcolor="#000000" stroked="false">
                <v:path arrowok="t"/>
                <v:fill type="solid"/>
              </v:shape>
            </v:group>
            <v:group style="position:absolute;left:11437;top:6648;width:10;height:20" coordorigin="11437,6648" coordsize="10,20">
              <v:shape style="position:absolute;left:11437;top:6648;width:10;height:20" coordorigin="11437,6648" coordsize="10,20" path="m11437,6667l11446,6667,11446,6648,11437,6648,11437,6667xe" filled="true" fillcolor="#000000" stroked="false">
                <v:path arrowok="t"/>
                <v:fill type="solid"/>
              </v:shape>
            </v:group>
            <v:group style="position:absolute;left:11437;top:6667;width:10;height:20" coordorigin="11437,6667" coordsize="10,20">
              <v:shape style="position:absolute;left:11437;top:6667;width:10;height:20" coordorigin="11437,6667" coordsize="10,20" path="m11437,6686l11446,6686,11446,6667,11437,6667,11437,6686xe" filled="true" fillcolor="#000000" stroked="false">
                <v:path arrowok="t"/>
                <v:fill type="solid"/>
              </v:shape>
            </v:group>
            <v:group style="position:absolute;left:11437;top:6686;width:10;height:20" coordorigin="11437,6686" coordsize="10,20">
              <v:shape style="position:absolute;left:11437;top:6686;width:10;height:20" coordorigin="11437,6686" coordsize="10,20" path="m11437,6705l11446,6705,11446,6686,11437,6686,11437,6705xe" filled="true" fillcolor="#000000" stroked="false">
                <v:path arrowok="t"/>
                <v:fill type="solid"/>
              </v:shape>
            </v:group>
            <v:group style="position:absolute;left:11437;top:6705;width:10;height:20" coordorigin="11437,6705" coordsize="10,20">
              <v:shape style="position:absolute;left:11437;top:6705;width:10;height:20" coordorigin="11437,6705" coordsize="10,20" path="m11437,6724l11446,6724,11446,6705,11437,6705,11437,6724xe" filled="true" fillcolor="#000000" stroked="false">
                <v:path arrowok="t"/>
                <v:fill type="solid"/>
              </v:shape>
            </v:group>
            <v:group style="position:absolute;left:11437;top:6727;width:10;height:2" coordorigin="11437,6727" coordsize="10,2">
              <v:shape style="position:absolute;left:11437;top:6727;width:10;height:2" coordorigin="11437,6727" coordsize="10,0" path="m11437,6727l11446,6727e" filled="false" stroked="true" strokeweight=".299988pt" strokecolor="#000000">
                <v:path arrowok="t"/>
              </v:shape>
            </v:group>
            <v:group style="position:absolute;left:12720;top:6513;width:10;height:20" coordorigin="12720,6513" coordsize="10,20">
              <v:shape style="position:absolute;left:12720;top:6513;width:10;height:20" coordorigin="12720,6513" coordsize="10,20" path="m12720,6532l12729,6532,12729,6513,12720,6513,12720,6532xe" filled="true" fillcolor="#000000" stroked="false">
                <v:path arrowok="t"/>
                <v:fill type="solid"/>
              </v:shape>
            </v:group>
            <v:group style="position:absolute;left:12720;top:6532;width:10;height:20" coordorigin="12720,6532" coordsize="10,20">
              <v:shape style="position:absolute;left:12720;top:6532;width:10;height:20" coordorigin="12720,6532" coordsize="10,20" path="m12720,6552l12729,6552,12729,6532,12720,6532,12720,6552xe" filled="true" fillcolor="#000000" stroked="false">
                <v:path arrowok="t"/>
                <v:fill type="solid"/>
              </v:shape>
            </v:group>
            <v:group style="position:absolute;left:12720;top:6552;width:10;height:20" coordorigin="12720,6552" coordsize="10,20">
              <v:shape style="position:absolute;left:12720;top:6552;width:10;height:20" coordorigin="12720,6552" coordsize="10,20" path="m12720,6571l12729,6571,12729,6552,12720,6552,12720,6571xe" filled="true" fillcolor="#000000" stroked="false">
                <v:path arrowok="t"/>
                <v:fill type="solid"/>
              </v:shape>
            </v:group>
            <v:group style="position:absolute;left:12720;top:6571;width:10;height:20" coordorigin="12720,6571" coordsize="10,20">
              <v:shape style="position:absolute;left:12720;top:6571;width:10;height:20" coordorigin="12720,6571" coordsize="10,20" path="m12720,6590l12729,6590,12729,6571,12720,6571,12720,6590xe" filled="true" fillcolor="#000000" stroked="false">
                <v:path arrowok="t"/>
                <v:fill type="solid"/>
              </v:shape>
            </v:group>
            <v:group style="position:absolute;left:12720;top:6590;width:10;height:20" coordorigin="12720,6590" coordsize="10,20">
              <v:shape style="position:absolute;left:12720;top:6590;width:10;height:20" coordorigin="12720,6590" coordsize="10,20" path="m12720,6609l12729,6609,12729,6590,12720,6590,12720,6609xe" filled="true" fillcolor="#000000" stroked="false">
                <v:path arrowok="t"/>
                <v:fill type="solid"/>
              </v:shape>
            </v:group>
            <v:group style="position:absolute;left:12720;top:6609;width:10;height:20" coordorigin="12720,6609" coordsize="10,20">
              <v:shape style="position:absolute;left:12720;top:6609;width:10;height:20" coordorigin="12720,6609" coordsize="10,20" path="m12720,6628l12729,6628,12729,6609,12720,6609,12720,6628xe" filled="true" fillcolor="#000000" stroked="false">
                <v:path arrowok="t"/>
                <v:fill type="solid"/>
              </v:shape>
            </v:group>
            <v:group style="position:absolute;left:12720;top:6628;width:10;height:20" coordorigin="12720,6628" coordsize="10,20">
              <v:shape style="position:absolute;left:12720;top:6628;width:10;height:20" coordorigin="12720,6628" coordsize="10,20" path="m12720,6648l12729,6648,12729,6628,12720,6628,12720,6648xe" filled="true" fillcolor="#000000" stroked="false">
                <v:path arrowok="t"/>
                <v:fill type="solid"/>
              </v:shape>
            </v:group>
            <v:group style="position:absolute;left:12720;top:6648;width:10;height:20" coordorigin="12720,6648" coordsize="10,20">
              <v:shape style="position:absolute;left:12720;top:6648;width:10;height:20" coordorigin="12720,6648" coordsize="10,20" path="m12720,6667l12729,6667,12729,6648,12720,6648,12720,6667xe" filled="true" fillcolor="#000000" stroked="false">
                <v:path arrowok="t"/>
                <v:fill type="solid"/>
              </v:shape>
            </v:group>
            <v:group style="position:absolute;left:12720;top:6667;width:10;height:20" coordorigin="12720,6667" coordsize="10,20">
              <v:shape style="position:absolute;left:12720;top:6667;width:10;height:20" coordorigin="12720,6667" coordsize="10,20" path="m12720,6686l12729,6686,12729,6667,12720,6667,12720,6686xe" filled="true" fillcolor="#000000" stroked="false">
                <v:path arrowok="t"/>
                <v:fill type="solid"/>
              </v:shape>
            </v:group>
            <v:group style="position:absolute;left:12720;top:6686;width:10;height:20" coordorigin="12720,6686" coordsize="10,20">
              <v:shape style="position:absolute;left:12720;top:6686;width:10;height:20" coordorigin="12720,6686" coordsize="10,20" path="m12720,6705l12729,6705,12729,6686,12720,6686,12720,6705xe" filled="true" fillcolor="#000000" stroked="false">
                <v:path arrowok="t"/>
                <v:fill type="solid"/>
              </v:shape>
            </v:group>
            <v:group style="position:absolute;left:12720;top:6705;width:10;height:20" coordorigin="12720,6705" coordsize="10,20">
              <v:shape style="position:absolute;left:12720;top:6705;width:10;height:20" coordorigin="12720,6705" coordsize="10,20" path="m12720,6724l12729,6724,12729,6705,12720,6705,12720,6724xe" filled="true" fillcolor="#000000" stroked="false">
                <v:path arrowok="t"/>
                <v:fill type="solid"/>
              </v:shape>
            </v:group>
            <v:group style="position:absolute;left:12720;top:6727;width:10;height:2" coordorigin="12720,6727" coordsize="10,2">
              <v:shape style="position:absolute;left:12720;top:6727;width:10;height:2" coordorigin="12720,6727" coordsize="10,0" path="m12720,6727l12729,6727e" filled="false" stroked="true" strokeweight=".299988pt" strokecolor="#000000">
                <v:path arrowok="t"/>
              </v:shape>
            </v:group>
            <v:group style="position:absolute;left:14018;top:6513;width:10;height:20" coordorigin="14018,6513" coordsize="10,20">
              <v:shape style="position:absolute;left:14018;top:6513;width:10;height:20" coordorigin="14018,6513" coordsize="10,20" path="m14018,6532l14028,6532,14028,6513,14018,6513,14018,6532xe" filled="true" fillcolor="#000000" stroked="false">
                <v:path arrowok="t"/>
                <v:fill type="solid"/>
              </v:shape>
            </v:group>
            <v:group style="position:absolute;left:14018;top:6532;width:10;height:20" coordorigin="14018,6532" coordsize="10,20">
              <v:shape style="position:absolute;left:14018;top:6532;width:10;height:20" coordorigin="14018,6532" coordsize="10,20" path="m14018,6552l14028,6552,14028,6532,14018,6532,14018,6552xe" filled="true" fillcolor="#000000" stroked="false">
                <v:path arrowok="t"/>
                <v:fill type="solid"/>
              </v:shape>
            </v:group>
            <v:group style="position:absolute;left:14018;top:6552;width:10;height:20" coordorigin="14018,6552" coordsize="10,20">
              <v:shape style="position:absolute;left:14018;top:6552;width:10;height:20" coordorigin="14018,6552" coordsize="10,20" path="m14018,6571l14028,6571,14028,6552,14018,6552,14018,6571xe" filled="true" fillcolor="#000000" stroked="false">
                <v:path arrowok="t"/>
                <v:fill type="solid"/>
              </v:shape>
            </v:group>
            <v:group style="position:absolute;left:14018;top:6571;width:10;height:20" coordorigin="14018,6571" coordsize="10,20">
              <v:shape style="position:absolute;left:14018;top:6571;width:10;height:20" coordorigin="14018,6571" coordsize="10,20" path="m14018,6590l14028,6590,14028,6571,14018,6571,14018,6590xe" filled="true" fillcolor="#000000" stroked="false">
                <v:path arrowok="t"/>
                <v:fill type="solid"/>
              </v:shape>
            </v:group>
            <v:group style="position:absolute;left:14018;top:6590;width:10;height:20" coordorigin="14018,6590" coordsize="10,20">
              <v:shape style="position:absolute;left:14018;top:6590;width:10;height:20" coordorigin="14018,6590" coordsize="10,20" path="m14018,6609l14028,6609,14028,6590,14018,6590,14018,6609xe" filled="true" fillcolor="#000000" stroked="false">
                <v:path arrowok="t"/>
                <v:fill type="solid"/>
              </v:shape>
            </v:group>
            <v:group style="position:absolute;left:14018;top:6609;width:10;height:20" coordorigin="14018,6609" coordsize="10,20">
              <v:shape style="position:absolute;left:14018;top:6609;width:10;height:20" coordorigin="14018,6609" coordsize="10,20" path="m14018,6628l14028,6628,14028,6609,14018,6609,14018,6628xe" filled="true" fillcolor="#000000" stroked="false">
                <v:path arrowok="t"/>
                <v:fill type="solid"/>
              </v:shape>
            </v:group>
            <v:group style="position:absolute;left:14018;top:6628;width:10;height:20" coordorigin="14018,6628" coordsize="10,20">
              <v:shape style="position:absolute;left:14018;top:6628;width:10;height:20" coordorigin="14018,6628" coordsize="10,20" path="m14018,6648l14028,6648,14028,6628,14018,6628,14018,6648xe" filled="true" fillcolor="#000000" stroked="false">
                <v:path arrowok="t"/>
                <v:fill type="solid"/>
              </v:shape>
            </v:group>
            <v:group style="position:absolute;left:14018;top:6648;width:10;height:20" coordorigin="14018,6648" coordsize="10,20">
              <v:shape style="position:absolute;left:14018;top:6648;width:10;height:20" coordorigin="14018,6648" coordsize="10,20" path="m14018,6667l14028,6667,14028,6648,14018,6648,14018,6667xe" filled="true" fillcolor="#000000" stroked="false">
                <v:path arrowok="t"/>
                <v:fill type="solid"/>
              </v:shape>
            </v:group>
            <v:group style="position:absolute;left:14018;top:6667;width:10;height:20" coordorigin="14018,6667" coordsize="10,20">
              <v:shape style="position:absolute;left:14018;top:6667;width:10;height:20" coordorigin="14018,6667" coordsize="10,20" path="m14018,6686l14028,6686,14028,6667,14018,6667,14018,6686xe" filled="true" fillcolor="#000000" stroked="false">
                <v:path arrowok="t"/>
                <v:fill type="solid"/>
              </v:shape>
            </v:group>
            <v:group style="position:absolute;left:14018;top:6686;width:10;height:20" coordorigin="14018,6686" coordsize="10,20">
              <v:shape style="position:absolute;left:14018;top:6686;width:10;height:20" coordorigin="14018,6686" coordsize="10,20" path="m14018,6705l14028,6705,14028,6686,14018,6686,14018,6705xe" filled="true" fillcolor="#000000" stroked="false">
                <v:path arrowok="t"/>
                <v:fill type="solid"/>
              </v:shape>
            </v:group>
            <v:group style="position:absolute;left:14018;top:6705;width:10;height:20" coordorigin="14018,6705" coordsize="10,20">
              <v:shape style="position:absolute;left:14018;top:6705;width:10;height:20" coordorigin="14018,6705" coordsize="10,20" path="m14018,6724l14028,6724,14028,6705,14018,6705,14018,6724xe" filled="true" fillcolor="#000000" stroked="false">
                <v:path arrowok="t"/>
                <v:fill type="solid"/>
              </v:shape>
            </v:group>
            <v:group style="position:absolute;left:14018;top:6727;width:10;height:2" coordorigin="14018,6727" coordsize="10,2">
              <v:shape style="position:absolute;left:14018;top:6727;width:10;height:2" coordorigin="14018,6727" coordsize="10,0" path="m14018,6727l14028,6727e" filled="false" stroked="true" strokeweight=".299988pt" strokecolor="#000000">
                <v:path arrowok="t"/>
              </v:shape>
              <v:shape style="position:absolute;left:1128;top:6730;width:2003;height:10" type="#_x0000_t75" stroked="false">
                <v:imagedata r:id="rId181" o:title=""/>
              </v:shape>
              <v:shape style="position:absolute;left:3126;top:6730;width:1302;height:10" type="#_x0000_t75" stroked="false">
                <v:imagedata r:id="rId173" o:title=""/>
              </v:shape>
              <v:shape style="position:absolute;left:4424;top:6730;width:635;height:10" type="#_x0000_t75" stroked="false">
                <v:imagedata r:id="rId174" o:title=""/>
              </v:shape>
              <v:shape style="position:absolute;left:5054;top:6730;width:715;height:10" type="#_x0000_t75" stroked="false">
                <v:imagedata r:id="rId170" o:title=""/>
              </v:shape>
              <v:shape style="position:absolute;left:5764;top:6730;width:570;height:10" type="#_x0000_t75" stroked="false">
                <v:imagedata r:id="rId171" o:title=""/>
              </v:shape>
              <v:shape style="position:absolute;left:6329;top:6730;width:1490;height:10" type="#_x0000_t75" stroked="false">
                <v:imagedata r:id="rId165" o:title=""/>
              </v:shape>
              <v:shape style="position:absolute;left:7815;top:6730;width:2348;height:10" type="#_x0000_t75" stroked="false">
                <v:imagedata r:id="rId203" o:title=""/>
              </v:shape>
              <v:shape style="position:absolute;left:10158;top:6730;width:1279;height:10" type="#_x0000_t75" stroked="false">
                <v:imagedata r:id="rId167" o:title=""/>
              </v:shape>
              <v:shape style="position:absolute;left:11432;top:6730;width:3958;height:10" type="#_x0000_t75" stroked="false">
                <v:imagedata r:id="rId175" o:title=""/>
              </v:shape>
            </v:group>
            <v:group style="position:absolute;left:3131;top:6740;width:10;height:20" coordorigin="3131,6740" coordsize="10,20">
              <v:shape style="position:absolute;left:3131;top:6740;width:10;height:20" coordorigin="3131,6740" coordsize="10,20" path="m3131,6759l3141,6759,3141,6740,3131,6740,3131,6759xe" filled="true" fillcolor="#000000" stroked="false">
                <v:path arrowok="t"/>
                <v:fill type="solid"/>
              </v:shape>
            </v:group>
            <v:group style="position:absolute;left:3131;top:6759;width:10;height:20" coordorigin="3131,6759" coordsize="10,20">
              <v:shape style="position:absolute;left:3131;top:6759;width:10;height:20" coordorigin="3131,6759" coordsize="10,20" path="m3131,6778l3141,6778,3141,6759,3131,6759,3131,6778xe" filled="true" fillcolor="#000000" stroked="false">
                <v:path arrowok="t"/>
                <v:fill type="solid"/>
              </v:shape>
            </v:group>
            <v:group style="position:absolute;left:3131;top:6778;width:10;height:20" coordorigin="3131,6778" coordsize="10,20">
              <v:shape style="position:absolute;left:3131;top:6778;width:10;height:20" coordorigin="3131,6778" coordsize="10,20" path="m3131,6798l3141,6798,3141,6778,3131,6778,3131,6798xe" filled="true" fillcolor="#000000" stroked="false">
                <v:path arrowok="t"/>
                <v:fill type="solid"/>
              </v:shape>
            </v:group>
            <v:group style="position:absolute;left:3131;top:6798;width:10;height:20" coordorigin="3131,6798" coordsize="10,20">
              <v:shape style="position:absolute;left:3131;top:6798;width:10;height:20" coordorigin="3131,6798" coordsize="10,20" path="m3131,6817l3141,6817,3141,6798,3131,6798,3131,6817xe" filled="true" fillcolor="#000000" stroked="false">
                <v:path arrowok="t"/>
                <v:fill type="solid"/>
              </v:shape>
            </v:group>
            <v:group style="position:absolute;left:3131;top:6817;width:10;height:20" coordorigin="3131,6817" coordsize="10,20">
              <v:shape style="position:absolute;left:3131;top:6817;width:10;height:20" coordorigin="3131,6817" coordsize="10,20" path="m3131,6836l3141,6836,3141,6817,3131,6817,3131,6836xe" filled="true" fillcolor="#000000" stroked="false">
                <v:path arrowok="t"/>
                <v:fill type="solid"/>
              </v:shape>
            </v:group>
            <v:group style="position:absolute;left:3131;top:6836;width:10;height:20" coordorigin="3131,6836" coordsize="10,20">
              <v:shape style="position:absolute;left:3131;top:6836;width:10;height:20" coordorigin="3131,6836" coordsize="10,20" path="m3131,6855l3141,6855,3141,6836,3131,6836,3131,6855xe" filled="true" fillcolor="#000000" stroked="false">
                <v:path arrowok="t"/>
                <v:fill type="solid"/>
              </v:shape>
            </v:group>
            <v:group style="position:absolute;left:3131;top:6855;width:10;height:20" coordorigin="3131,6855" coordsize="10,20">
              <v:shape style="position:absolute;left:3131;top:6855;width:10;height:20" coordorigin="3131,6855" coordsize="10,20" path="m3131,6874l3141,6874,3141,6855,3131,6855,3131,6874xe" filled="true" fillcolor="#000000" stroked="false">
                <v:path arrowok="t"/>
                <v:fill type="solid"/>
              </v:shape>
            </v:group>
            <v:group style="position:absolute;left:3131;top:6874;width:10;height:20" coordorigin="3131,6874" coordsize="10,20">
              <v:shape style="position:absolute;left:3131;top:6874;width:10;height:20" coordorigin="3131,6874" coordsize="10,20" path="m3131,6894l3141,6894,3141,6874,3131,6874,3131,6894xe" filled="true" fillcolor="#000000" stroked="false">
                <v:path arrowok="t"/>
                <v:fill type="solid"/>
              </v:shape>
            </v:group>
            <v:group style="position:absolute;left:3131;top:6894;width:10;height:20" coordorigin="3131,6894" coordsize="10,20">
              <v:shape style="position:absolute;left:3131;top:6894;width:10;height:20" coordorigin="3131,6894" coordsize="10,20" path="m3131,6913l3141,6913,3141,6894,3131,6894,3131,6913xe" filled="true" fillcolor="#000000" stroked="false">
                <v:path arrowok="t"/>
                <v:fill type="solid"/>
              </v:shape>
            </v:group>
            <v:group style="position:absolute;left:3131;top:6913;width:10;height:20" coordorigin="3131,6913" coordsize="10,20">
              <v:shape style="position:absolute;left:3131;top:6913;width:10;height:20" coordorigin="3131,6913" coordsize="10,20" path="m3131,6932l3141,6932,3141,6913,3131,6913,3131,6932xe" filled="true" fillcolor="#000000" stroked="false">
                <v:path arrowok="t"/>
                <v:fill type="solid"/>
              </v:shape>
            </v:group>
            <v:group style="position:absolute;left:3131;top:6932;width:10;height:20" coordorigin="3131,6932" coordsize="10,20">
              <v:shape style="position:absolute;left:3131;top:6932;width:10;height:20" coordorigin="3131,6932" coordsize="10,20" path="m3131,6951l3141,6951,3141,6932,3131,6932,3131,6951xe" filled="true" fillcolor="#000000" stroked="false">
                <v:path arrowok="t"/>
                <v:fill type="solid"/>
              </v:shape>
            </v:group>
            <v:group style="position:absolute;left:3131;top:6954;width:10;height:2" coordorigin="3131,6954" coordsize="10,2">
              <v:shape style="position:absolute;left:3131;top:6954;width:10;height:2" coordorigin="3131,6954" coordsize="10,0" path="m3131,6954l3141,6954e" filled="false" stroked="true" strokeweight=".299988pt" strokecolor="#000000">
                <v:path arrowok="t"/>
              </v:shape>
            </v:group>
            <v:group style="position:absolute;left:4428;top:6740;width:10;height:20" coordorigin="4428,6740" coordsize="10,20">
              <v:shape style="position:absolute;left:4428;top:6740;width:10;height:20" coordorigin="4428,6740" coordsize="10,20" path="m4428,6759l4438,6759,4438,6740,4428,6740,4428,6759xe" filled="true" fillcolor="#000000" stroked="false">
                <v:path arrowok="t"/>
                <v:fill type="solid"/>
              </v:shape>
            </v:group>
            <v:group style="position:absolute;left:4428;top:6759;width:10;height:20" coordorigin="4428,6759" coordsize="10,20">
              <v:shape style="position:absolute;left:4428;top:6759;width:10;height:20" coordorigin="4428,6759" coordsize="10,20" path="m4428,6778l4438,6778,4438,6759,4428,6759,4428,6778xe" filled="true" fillcolor="#000000" stroked="false">
                <v:path arrowok="t"/>
                <v:fill type="solid"/>
              </v:shape>
            </v:group>
            <v:group style="position:absolute;left:4428;top:6778;width:10;height:20" coordorigin="4428,6778" coordsize="10,20">
              <v:shape style="position:absolute;left:4428;top:6778;width:10;height:20" coordorigin="4428,6778" coordsize="10,20" path="m4428,6798l4438,6798,4438,6778,4428,6778,4428,6798xe" filled="true" fillcolor="#000000" stroked="false">
                <v:path arrowok="t"/>
                <v:fill type="solid"/>
              </v:shape>
            </v:group>
            <v:group style="position:absolute;left:4428;top:6798;width:10;height:20" coordorigin="4428,6798" coordsize="10,20">
              <v:shape style="position:absolute;left:4428;top:6798;width:10;height:20" coordorigin="4428,6798" coordsize="10,20" path="m4428,6817l4438,6817,4438,6798,4428,6798,4428,6817xe" filled="true" fillcolor="#000000" stroked="false">
                <v:path arrowok="t"/>
                <v:fill type="solid"/>
              </v:shape>
            </v:group>
            <v:group style="position:absolute;left:4428;top:6817;width:10;height:20" coordorigin="4428,6817" coordsize="10,20">
              <v:shape style="position:absolute;left:4428;top:6817;width:10;height:20" coordorigin="4428,6817" coordsize="10,20" path="m4428,6836l4438,6836,4438,6817,4428,6817,4428,6836xe" filled="true" fillcolor="#000000" stroked="false">
                <v:path arrowok="t"/>
                <v:fill type="solid"/>
              </v:shape>
            </v:group>
            <v:group style="position:absolute;left:4428;top:6836;width:10;height:20" coordorigin="4428,6836" coordsize="10,20">
              <v:shape style="position:absolute;left:4428;top:6836;width:10;height:20" coordorigin="4428,6836" coordsize="10,20" path="m4428,6855l4438,6855,4438,6836,4428,6836,4428,6855xe" filled="true" fillcolor="#000000" stroked="false">
                <v:path arrowok="t"/>
                <v:fill type="solid"/>
              </v:shape>
            </v:group>
            <v:group style="position:absolute;left:4428;top:6855;width:10;height:20" coordorigin="4428,6855" coordsize="10,20">
              <v:shape style="position:absolute;left:4428;top:6855;width:10;height:20" coordorigin="4428,6855" coordsize="10,20" path="m4428,6874l4438,6874,4438,6855,4428,6855,4428,6874xe" filled="true" fillcolor="#000000" stroked="false">
                <v:path arrowok="t"/>
                <v:fill type="solid"/>
              </v:shape>
            </v:group>
            <v:group style="position:absolute;left:4428;top:6874;width:10;height:20" coordorigin="4428,6874" coordsize="10,20">
              <v:shape style="position:absolute;left:4428;top:6874;width:10;height:20" coordorigin="4428,6874" coordsize="10,20" path="m4428,6894l4438,6894,4438,6874,4428,6874,4428,6894xe" filled="true" fillcolor="#000000" stroked="false">
                <v:path arrowok="t"/>
                <v:fill type="solid"/>
              </v:shape>
            </v:group>
            <v:group style="position:absolute;left:4428;top:6894;width:10;height:20" coordorigin="4428,6894" coordsize="10,20">
              <v:shape style="position:absolute;left:4428;top:6894;width:10;height:20" coordorigin="4428,6894" coordsize="10,20" path="m4428,6913l4438,6913,4438,6894,4428,6894,4428,6913xe" filled="true" fillcolor="#000000" stroked="false">
                <v:path arrowok="t"/>
                <v:fill type="solid"/>
              </v:shape>
            </v:group>
            <v:group style="position:absolute;left:4428;top:6913;width:10;height:20" coordorigin="4428,6913" coordsize="10,20">
              <v:shape style="position:absolute;left:4428;top:6913;width:10;height:20" coordorigin="4428,6913" coordsize="10,20" path="m4428,6932l4438,6932,4438,6913,4428,6913,4428,6932xe" filled="true" fillcolor="#000000" stroked="false">
                <v:path arrowok="t"/>
                <v:fill type="solid"/>
              </v:shape>
            </v:group>
            <v:group style="position:absolute;left:4428;top:6932;width:10;height:20" coordorigin="4428,6932" coordsize="10,20">
              <v:shape style="position:absolute;left:4428;top:6932;width:10;height:20" coordorigin="4428,6932" coordsize="10,20" path="m4428,6951l4438,6951,4438,6932,4428,6932,4428,6951xe" filled="true" fillcolor="#000000" stroked="false">
                <v:path arrowok="t"/>
                <v:fill type="solid"/>
              </v:shape>
            </v:group>
            <v:group style="position:absolute;left:4428;top:6954;width:10;height:2" coordorigin="4428,6954" coordsize="10,2">
              <v:shape style="position:absolute;left:4428;top:6954;width:10;height:2" coordorigin="4428,6954" coordsize="10,0" path="m4428,6954l4438,6954e" filled="false" stroked="true" strokeweight=".299988pt" strokecolor="#000000">
                <v:path arrowok="t"/>
              </v:shape>
            </v:group>
            <v:group style="position:absolute;left:5058;top:6740;width:10;height:20" coordorigin="5058,6740" coordsize="10,20">
              <v:shape style="position:absolute;left:5058;top:6740;width:10;height:20" coordorigin="5058,6740" coordsize="10,20" path="m5058,6759l5068,6759,5068,6740,5058,6740,5058,6759xe" filled="true" fillcolor="#000000" stroked="false">
                <v:path arrowok="t"/>
                <v:fill type="solid"/>
              </v:shape>
            </v:group>
            <v:group style="position:absolute;left:5058;top:6759;width:10;height:20" coordorigin="5058,6759" coordsize="10,20">
              <v:shape style="position:absolute;left:5058;top:6759;width:10;height:20" coordorigin="5058,6759" coordsize="10,20" path="m5058,6778l5068,6778,5068,6759,5058,6759,5058,6778xe" filled="true" fillcolor="#000000" stroked="false">
                <v:path arrowok="t"/>
                <v:fill type="solid"/>
              </v:shape>
            </v:group>
            <v:group style="position:absolute;left:5058;top:6778;width:10;height:20" coordorigin="5058,6778" coordsize="10,20">
              <v:shape style="position:absolute;left:5058;top:6778;width:10;height:20" coordorigin="5058,6778" coordsize="10,20" path="m5058,6798l5068,6798,5068,6778,5058,6778,5058,6798xe" filled="true" fillcolor="#000000" stroked="false">
                <v:path arrowok="t"/>
                <v:fill type="solid"/>
              </v:shape>
            </v:group>
            <v:group style="position:absolute;left:5058;top:6798;width:10;height:20" coordorigin="5058,6798" coordsize="10,20">
              <v:shape style="position:absolute;left:5058;top:6798;width:10;height:20" coordorigin="5058,6798" coordsize="10,20" path="m5058,6817l5068,6817,5068,6798,5058,6798,5058,6817xe" filled="true" fillcolor="#000000" stroked="false">
                <v:path arrowok="t"/>
                <v:fill type="solid"/>
              </v:shape>
            </v:group>
            <v:group style="position:absolute;left:5058;top:6817;width:10;height:20" coordorigin="5058,6817" coordsize="10,20">
              <v:shape style="position:absolute;left:5058;top:6817;width:10;height:20" coordorigin="5058,6817" coordsize="10,20" path="m5058,6836l5068,6836,5068,6817,5058,6817,5058,6836xe" filled="true" fillcolor="#000000" stroked="false">
                <v:path arrowok="t"/>
                <v:fill type="solid"/>
              </v:shape>
            </v:group>
            <v:group style="position:absolute;left:5058;top:6836;width:10;height:20" coordorigin="5058,6836" coordsize="10,20">
              <v:shape style="position:absolute;left:5058;top:6836;width:10;height:20" coordorigin="5058,6836" coordsize="10,20" path="m5058,6855l5068,6855,5068,6836,5058,6836,5058,6855xe" filled="true" fillcolor="#000000" stroked="false">
                <v:path arrowok="t"/>
                <v:fill type="solid"/>
              </v:shape>
            </v:group>
            <v:group style="position:absolute;left:5058;top:6855;width:10;height:20" coordorigin="5058,6855" coordsize="10,20">
              <v:shape style="position:absolute;left:5058;top:6855;width:10;height:20" coordorigin="5058,6855" coordsize="10,20" path="m5058,6874l5068,6874,5068,6855,5058,6855,5058,6874xe" filled="true" fillcolor="#000000" stroked="false">
                <v:path arrowok="t"/>
                <v:fill type="solid"/>
              </v:shape>
            </v:group>
            <v:group style="position:absolute;left:5058;top:6874;width:10;height:20" coordorigin="5058,6874" coordsize="10,20">
              <v:shape style="position:absolute;left:5058;top:6874;width:10;height:20" coordorigin="5058,6874" coordsize="10,20" path="m5058,6894l5068,6894,5068,6874,5058,6874,5058,6894xe" filled="true" fillcolor="#000000" stroked="false">
                <v:path arrowok="t"/>
                <v:fill type="solid"/>
              </v:shape>
            </v:group>
            <v:group style="position:absolute;left:5058;top:6894;width:10;height:20" coordorigin="5058,6894" coordsize="10,20">
              <v:shape style="position:absolute;left:5058;top:6894;width:10;height:20" coordorigin="5058,6894" coordsize="10,20" path="m5058,6913l5068,6913,5068,6894,5058,6894,5058,6913xe" filled="true" fillcolor="#000000" stroked="false">
                <v:path arrowok="t"/>
                <v:fill type="solid"/>
              </v:shape>
            </v:group>
            <v:group style="position:absolute;left:5058;top:6913;width:10;height:20" coordorigin="5058,6913" coordsize="10,20">
              <v:shape style="position:absolute;left:5058;top:6913;width:10;height:20" coordorigin="5058,6913" coordsize="10,20" path="m5058,6932l5068,6932,5068,6913,5058,6913,5058,6932xe" filled="true" fillcolor="#000000" stroked="false">
                <v:path arrowok="t"/>
                <v:fill type="solid"/>
              </v:shape>
            </v:group>
            <v:group style="position:absolute;left:5058;top:6932;width:10;height:20" coordorigin="5058,6932" coordsize="10,20">
              <v:shape style="position:absolute;left:5058;top:6932;width:10;height:20" coordorigin="5058,6932" coordsize="10,20" path="m5058,6951l5068,6951,5068,6932,5058,6932,5058,6951xe" filled="true" fillcolor="#000000" stroked="false">
                <v:path arrowok="t"/>
                <v:fill type="solid"/>
              </v:shape>
            </v:group>
            <v:group style="position:absolute;left:5058;top:6954;width:10;height:2" coordorigin="5058,6954" coordsize="10,2">
              <v:shape style="position:absolute;left:5058;top:6954;width:10;height:2" coordorigin="5058,6954" coordsize="10,0" path="m5058,6954l5068,6954e" filled="false" stroked="true" strokeweight=".299988pt" strokecolor="#000000">
                <v:path arrowok="t"/>
              </v:shape>
            </v:group>
            <v:group style="position:absolute;left:5769;top:6740;width:10;height:20" coordorigin="5769,6740" coordsize="10,20">
              <v:shape style="position:absolute;left:5769;top:6740;width:10;height:20" coordorigin="5769,6740" coordsize="10,20" path="m5769,6759l5778,6759,5778,6740,5769,6740,5769,6759xe" filled="true" fillcolor="#000000" stroked="false">
                <v:path arrowok="t"/>
                <v:fill type="solid"/>
              </v:shape>
            </v:group>
            <v:group style="position:absolute;left:5769;top:6759;width:10;height:20" coordorigin="5769,6759" coordsize="10,20">
              <v:shape style="position:absolute;left:5769;top:6759;width:10;height:20" coordorigin="5769,6759" coordsize="10,20" path="m5769,6778l5778,6778,5778,6759,5769,6759,5769,6778xe" filled="true" fillcolor="#000000" stroked="false">
                <v:path arrowok="t"/>
                <v:fill type="solid"/>
              </v:shape>
            </v:group>
            <v:group style="position:absolute;left:5769;top:6778;width:10;height:20" coordorigin="5769,6778" coordsize="10,20">
              <v:shape style="position:absolute;left:5769;top:6778;width:10;height:20" coordorigin="5769,6778" coordsize="10,20" path="m5769,6798l5778,6798,5778,6778,5769,6778,5769,6798xe" filled="true" fillcolor="#000000" stroked="false">
                <v:path arrowok="t"/>
                <v:fill type="solid"/>
              </v:shape>
            </v:group>
            <v:group style="position:absolute;left:5769;top:6798;width:10;height:20" coordorigin="5769,6798" coordsize="10,20">
              <v:shape style="position:absolute;left:5769;top:6798;width:10;height:20" coordorigin="5769,6798" coordsize="10,20" path="m5769,6817l5778,6817,5778,6798,5769,6798,5769,6817xe" filled="true" fillcolor="#000000" stroked="false">
                <v:path arrowok="t"/>
                <v:fill type="solid"/>
              </v:shape>
            </v:group>
            <v:group style="position:absolute;left:5769;top:6817;width:10;height:20" coordorigin="5769,6817" coordsize="10,20">
              <v:shape style="position:absolute;left:5769;top:6817;width:10;height:20" coordorigin="5769,6817" coordsize="10,20" path="m5769,6836l5778,6836,5778,6817,5769,6817,5769,6836xe" filled="true" fillcolor="#000000" stroked="false">
                <v:path arrowok="t"/>
                <v:fill type="solid"/>
              </v:shape>
            </v:group>
            <v:group style="position:absolute;left:5769;top:6836;width:10;height:20" coordorigin="5769,6836" coordsize="10,20">
              <v:shape style="position:absolute;left:5769;top:6836;width:10;height:20" coordorigin="5769,6836" coordsize="10,20" path="m5769,6855l5778,6855,5778,6836,5769,6836,5769,6855xe" filled="true" fillcolor="#000000" stroked="false">
                <v:path arrowok="t"/>
                <v:fill type="solid"/>
              </v:shape>
            </v:group>
            <v:group style="position:absolute;left:5769;top:6855;width:10;height:20" coordorigin="5769,6855" coordsize="10,20">
              <v:shape style="position:absolute;left:5769;top:6855;width:10;height:20" coordorigin="5769,6855" coordsize="10,20" path="m5769,6874l5778,6874,5778,6855,5769,6855,5769,6874xe" filled="true" fillcolor="#000000" stroked="false">
                <v:path arrowok="t"/>
                <v:fill type="solid"/>
              </v:shape>
            </v:group>
            <v:group style="position:absolute;left:5769;top:6874;width:10;height:20" coordorigin="5769,6874" coordsize="10,20">
              <v:shape style="position:absolute;left:5769;top:6874;width:10;height:20" coordorigin="5769,6874" coordsize="10,20" path="m5769,6894l5778,6894,5778,6874,5769,6874,5769,6894xe" filled="true" fillcolor="#000000" stroked="false">
                <v:path arrowok="t"/>
                <v:fill type="solid"/>
              </v:shape>
            </v:group>
            <v:group style="position:absolute;left:5769;top:6894;width:10;height:20" coordorigin="5769,6894" coordsize="10,20">
              <v:shape style="position:absolute;left:5769;top:6894;width:10;height:20" coordorigin="5769,6894" coordsize="10,20" path="m5769,6913l5778,6913,5778,6894,5769,6894,5769,6913xe" filled="true" fillcolor="#000000" stroked="false">
                <v:path arrowok="t"/>
                <v:fill type="solid"/>
              </v:shape>
            </v:group>
            <v:group style="position:absolute;left:5769;top:6913;width:10;height:20" coordorigin="5769,6913" coordsize="10,20">
              <v:shape style="position:absolute;left:5769;top:6913;width:10;height:20" coordorigin="5769,6913" coordsize="10,20" path="m5769,6932l5778,6932,5778,6913,5769,6913,5769,6932xe" filled="true" fillcolor="#000000" stroked="false">
                <v:path arrowok="t"/>
                <v:fill type="solid"/>
              </v:shape>
            </v:group>
            <v:group style="position:absolute;left:5769;top:6932;width:10;height:20" coordorigin="5769,6932" coordsize="10,20">
              <v:shape style="position:absolute;left:5769;top:6932;width:10;height:20" coordorigin="5769,6932" coordsize="10,20" path="m5769,6951l5778,6951,5778,6932,5769,6932,5769,6951xe" filled="true" fillcolor="#000000" stroked="false">
                <v:path arrowok="t"/>
                <v:fill type="solid"/>
              </v:shape>
            </v:group>
            <v:group style="position:absolute;left:5769;top:6954;width:10;height:2" coordorigin="5769,6954" coordsize="10,2">
              <v:shape style="position:absolute;left:5769;top:6954;width:10;height:2" coordorigin="5769,6954" coordsize="10,0" path="m5769,6954l5778,6954e" filled="false" stroked="true" strokeweight=".299988pt" strokecolor="#000000">
                <v:path arrowok="t"/>
              </v:shape>
            </v:group>
            <v:group style="position:absolute;left:6334;top:6740;width:10;height:20" coordorigin="6334,6740" coordsize="10,20">
              <v:shape style="position:absolute;left:6334;top:6740;width:10;height:20" coordorigin="6334,6740" coordsize="10,20" path="m6334,6759l6344,6759,6344,6740,6334,6740,6334,6759xe" filled="true" fillcolor="#000000" stroked="false">
                <v:path arrowok="t"/>
                <v:fill type="solid"/>
              </v:shape>
            </v:group>
            <v:group style="position:absolute;left:6334;top:6759;width:10;height:20" coordorigin="6334,6759" coordsize="10,20">
              <v:shape style="position:absolute;left:6334;top:6759;width:10;height:20" coordorigin="6334,6759" coordsize="10,20" path="m6334,6778l6344,6778,6344,6759,6334,6759,6334,6778xe" filled="true" fillcolor="#000000" stroked="false">
                <v:path arrowok="t"/>
                <v:fill type="solid"/>
              </v:shape>
            </v:group>
            <v:group style="position:absolute;left:6334;top:6778;width:10;height:20" coordorigin="6334,6778" coordsize="10,20">
              <v:shape style="position:absolute;left:6334;top:6778;width:10;height:20" coordorigin="6334,6778" coordsize="10,20" path="m6334,6798l6344,6798,6344,6778,6334,6778,6334,6798xe" filled="true" fillcolor="#000000" stroked="false">
                <v:path arrowok="t"/>
                <v:fill type="solid"/>
              </v:shape>
            </v:group>
            <v:group style="position:absolute;left:6334;top:6798;width:10;height:20" coordorigin="6334,6798" coordsize="10,20">
              <v:shape style="position:absolute;left:6334;top:6798;width:10;height:20" coordorigin="6334,6798" coordsize="10,20" path="m6334,6817l6344,6817,6344,6798,6334,6798,6334,6817xe" filled="true" fillcolor="#000000" stroked="false">
                <v:path arrowok="t"/>
                <v:fill type="solid"/>
              </v:shape>
            </v:group>
            <v:group style="position:absolute;left:6334;top:6817;width:10;height:20" coordorigin="6334,6817" coordsize="10,20">
              <v:shape style="position:absolute;left:6334;top:6817;width:10;height:20" coordorigin="6334,6817" coordsize="10,20" path="m6334,6836l6344,6836,6344,6817,6334,6817,6334,6836xe" filled="true" fillcolor="#000000" stroked="false">
                <v:path arrowok="t"/>
                <v:fill type="solid"/>
              </v:shape>
            </v:group>
            <v:group style="position:absolute;left:6334;top:6836;width:10;height:20" coordorigin="6334,6836" coordsize="10,20">
              <v:shape style="position:absolute;left:6334;top:6836;width:10;height:20" coordorigin="6334,6836" coordsize="10,20" path="m6334,6855l6344,6855,6344,6836,6334,6836,6334,6855xe" filled="true" fillcolor="#000000" stroked="false">
                <v:path arrowok="t"/>
                <v:fill type="solid"/>
              </v:shape>
            </v:group>
            <v:group style="position:absolute;left:6334;top:6855;width:10;height:20" coordorigin="6334,6855" coordsize="10,20">
              <v:shape style="position:absolute;left:6334;top:6855;width:10;height:20" coordorigin="6334,6855" coordsize="10,20" path="m6334,6874l6344,6874,6344,6855,6334,6855,6334,6874xe" filled="true" fillcolor="#000000" stroked="false">
                <v:path arrowok="t"/>
                <v:fill type="solid"/>
              </v:shape>
            </v:group>
            <v:group style="position:absolute;left:6334;top:6874;width:10;height:20" coordorigin="6334,6874" coordsize="10,20">
              <v:shape style="position:absolute;left:6334;top:6874;width:10;height:20" coordorigin="6334,6874" coordsize="10,20" path="m6334,6894l6344,6894,6344,6874,6334,6874,6334,6894xe" filled="true" fillcolor="#000000" stroked="false">
                <v:path arrowok="t"/>
                <v:fill type="solid"/>
              </v:shape>
            </v:group>
            <v:group style="position:absolute;left:6334;top:6894;width:10;height:20" coordorigin="6334,6894" coordsize="10,20">
              <v:shape style="position:absolute;left:6334;top:6894;width:10;height:20" coordorigin="6334,6894" coordsize="10,20" path="m6334,6913l6344,6913,6344,6894,6334,6894,6334,6913xe" filled="true" fillcolor="#000000" stroked="false">
                <v:path arrowok="t"/>
                <v:fill type="solid"/>
              </v:shape>
            </v:group>
            <v:group style="position:absolute;left:6334;top:6913;width:10;height:20" coordorigin="6334,6913" coordsize="10,20">
              <v:shape style="position:absolute;left:6334;top:6913;width:10;height:20" coordorigin="6334,6913" coordsize="10,20" path="m6334,6932l6344,6932,6344,6913,6334,6913,6334,6932xe" filled="true" fillcolor="#000000" stroked="false">
                <v:path arrowok="t"/>
                <v:fill type="solid"/>
              </v:shape>
            </v:group>
            <v:group style="position:absolute;left:6334;top:6932;width:10;height:20" coordorigin="6334,6932" coordsize="10,20">
              <v:shape style="position:absolute;left:6334;top:6932;width:10;height:20" coordorigin="6334,6932" coordsize="10,20" path="m6334,6951l6344,6951,6344,6932,6334,6932,6334,6951xe" filled="true" fillcolor="#000000" stroked="false">
                <v:path arrowok="t"/>
                <v:fill type="solid"/>
              </v:shape>
            </v:group>
            <v:group style="position:absolute;left:6334;top:6954;width:10;height:2" coordorigin="6334,6954" coordsize="10,2">
              <v:shape style="position:absolute;left:6334;top:6954;width:10;height:2" coordorigin="6334,6954" coordsize="10,0" path="m6334,6954l6344,6954e" filled="false" stroked="true" strokeweight=".299988pt" strokecolor="#000000">
                <v:path arrowok="t"/>
              </v:shape>
            </v:group>
            <v:group style="position:absolute;left:7820;top:6740;width:10;height:20" coordorigin="7820,6740" coordsize="10,20">
              <v:shape style="position:absolute;left:7820;top:6740;width:10;height:20" coordorigin="7820,6740" coordsize="10,20" path="m7820,6759l7829,6759,7829,6740,7820,6740,7820,6759xe" filled="true" fillcolor="#000000" stroked="false">
                <v:path arrowok="t"/>
                <v:fill type="solid"/>
              </v:shape>
            </v:group>
            <v:group style="position:absolute;left:7820;top:6759;width:10;height:20" coordorigin="7820,6759" coordsize="10,20">
              <v:shape style="position:absolute;left:7820;top:6759;width:10;height:20" coordorigin="7820,6759" coordsize="10,20" path="m7820,6778l7829,6778,7829,6759,7820,6759,7820,6778xe" filled="true" fillcolor="#000000" stroked="false">
                <v:path arrowok="t"/>
                <v:fill type="solid"/>
              </v:shape>
            </v:group>
            <v:group style="position:absolute;left:7820;top:6778;width:10;height:20" coordorigin="7820,6778" coordsize="10,20">
              <v:shape style="position:absolute;left:7820;top:6778;width:10;height:20" coordorigin="7820,6778" coordsize="10,20" path="m7820,6798l7829,6798,7829,6778,7820,6778,7820,6798xe" filled="true" fillcolor="#000000" stroked="false">
                <v:path arrowok="t"/>
                <v:fill type="solid"/>
              </v:shape>
            </v:group>
            <v:group style="position:absolute;left:7820;top:6798;width:10;height:20" coordorigin="7820,6798" coordsize="10,20">
              <v:shape style="position:absolute;left:7820;top:6798;width:10;height:20" coordorigin="7820,6798" coordsize="10,20" path="m7820,6817l7829,6817,7829,6798,7820,6798,7820,6817xe" filled="true" fillcolor="#000000" stroked="false">
                <v:path arrowok="t"/>
                <v:fill type="solid"/>
              </v:shape>
            </v:group>
            <v:group style="position:absolute;left:7820;top:6817;width:10;height:20" coordorigin="7820,6817" coordsize="10,20">
              <v:shape style="position:absolute;left:7820;top:6817;width:10;height:20" coordorigin="7820,6817" coordsize="10,20" path="m7820,6836l7829,6836,7829,6817,7820,6817,7820,6836xe" filled="true" fillcolor="#000000" stroked="false">
                <v:path arrowok="t"/>
                <v:fill type="solid"/>
              </v:shape>
            </v:group>
            <v:group style="position:absolute;left:7820;top:6836;width:10;height:20" coordorigin="7820,6836" coordsize="10,20">
              <v:shape style="position:absolute;left:7820;top:6836;width:10;height:20" coordorigin="7820,6836" coordsize="10,20" path="m7820,6855l7829,6855,7829,6836,7820,6836,7820,6855xe" filled="true" fillcolor="#000000" stroked="false">
                <v:path arrowok="t"/>
                <v:fill type="solid"/>
              </v:shape>
            </v:group>
            <v:group style="position:absolute;left:7820;top:6855;width:10;height:20" coordorigin="7820,6855" coordsize="10,20">
              <v:shape style="position:absolute;left:7820;top:6855;width:10;height:20" coordorigin="7820,6855" coordsize="10,20" path="m7820,6874l7829,6874,7829,6855,7820,6855,7820,6874xe" filled="true" fillcolor="#000000" stroked="false">
                <v:path arrowok="t"/>
                <v:fill type="solid"/>
              </v:shape>
            </v:group>
            <v:group style="position:absolute;left:7820;top:6874;width:10;height:20" coordorigin="7820,6874" coordsize="10,20">
              <v:shape style="position:absolute;left:7820;top:6874;width:10;height:20" coordorigin="7820,6874" coordsize="10,20" path="m7820,6894l7829,6894,7829,6874,7820,6874,7820,6894xe" filled="true" fillcolor="#000000" stroked="false">
                <v:path arrowok="t"/>
                <v:fill type="solid"/>
              </v:shape>
            </v:group>
            <v:group style="position:absolute;left:7820;top:6894;width:10;height:20" coordorigin="7820,6894" coordsize="10,20">
              <v:shape style="position:absolute;left:7820;top:6894;width:10;height:20" coordorigin="7820,6894" coordsize="10,20" path="m7820,6913l7829,6913,7829,6894,7820,6894,7820,6913xe" filled="true" fillcolor="#000000" stroked="false">
                <v:path arrowok="t"/>
                <v:fill type="solid"/>
              </v:shape>
            </v:group>
            <v:group style="position:absolute;left:7820;top:6913;width:10;height:20" coordorigin="7820,6913" coordsize="10,20">
              <v:shape style="position:absolute;left:7820;top:6913;width:10;height:20" coordorigin="7820,6913" coordsize="10,20" path="m7820,6932l7829,6932,7829,6913,7820,6913,7820,6932xe" filled="true" fillcolor="#000000" stroked="false">
                <v:path arrowok="t"/>
                <v:fill type="solid"/>
              </v:shape>
            </v:group>
            <v:group style="position:absolute;left:7820;top:6932;width:10;height:20" coordorigin="7820,6932" coordsize="10,20">
              <v:shape style="position:absolute;left:7820;top:6932;width:10;height:20" coordorigin="7820,6932" coordsize="10,20" path="m7820,6951l7829,6951,7829,6932,7820,6932,7820,6951xe" filled="true" fillcolor="#000000" stroked="false">
                <v:path arrowok="t"/>
                <v:fill type="solid"/>
              </v:shape>
            </v:group>
            <v:group style="position:absolute;left:7820;top:6954;width:10;height:2" coordorigin="7820,6954" coordsize="10,2">
              <v:shape style="position:absolute;left:7820;top:6954;width:10;height:2" coordorigin="7820,6954" coordsize="10,0" path="m7820,6954l7829,6954e" filled="false" stroked="true" strokeweight=".299988pt" strokecolor="#000000">
                <v:path arrowok="t"/>
              </v:shape>
            </v:group>
            <v:group style="position:absolute;left:8462;top:6740;width:10;height:20" coordorigin="8462,6740" coordsize="10,20">
              <v:shape style="position:absolute;left:8462;top:6740;width:10;height:20" coordorigin="8462,6740" coordsize="10,20" path="m8462,6759l8472,6759,8472,6740,8462,6740,8462,6759xe" filled="true" fillcolor="#000000" stroked="false">
                <v:path arrowok="t"/>
                <v:fill type="solid"/>
              </v:shape>
            </v:group>
            <v:group style="position:absolute;left:8462;top:6759;width:10;height:20" coordorigin="8462,6759" coordsize="10,20">
              <v:shape style="position:absolute;left:8462;top:6759;width:10;height:20" coordorigin="8462,6759" coordsize="10,20" path="m8462,6778l8472,6778,8472,6759,8462,6759,8462,6778xe" filled="true" fillcolor="#000000" stroked="false">
                <v:path arrowok="t"/>
                <v:fill type="solid"/>
              </v:shape>
            </v:group>
            <v:group style="position:absolute;left:8462;top:6778;width:10;height:20" coordorigin="8462,6778" coordsize="10,20">
              <v:shape style="position:absolute;left:8462;top:6778;width:10;height:20" coordorigin="8462,6778" coordsize="10,20" path="m8462,6798l8472,6798,8472,6778,8462,6778,8462,6798xe" filled="true" fillcolor="#000000" stroked="false">
                <v:path arrowok="t"/>
                <v:fill type="solid"/>
              </v:shape>
            </v:group>
            <v:group style="position:absolute;left:8462;top:6798;width:10;height:20" coordorigin="8462,6798" coordsize="10,20">
              <v:shape style="position:absolute;left:8462;top:6798;width:10;height:20" coordorigin="8462,6798" coordsize="10,20" path="m8462,6817l8472,6817,8472,6798,8462,6798,8462,6817xe" filled="true" fillcolor="#000000" stroked="false">
                <v:path arrowok="t"/>
                <v:fill type="solid"/>
              </v:shape>
            </v:group>
            <v:group style="position:absolute;left:8462;top:6817;width:10;height:20" coordorigin="8462,6817" coordsize="10,20">
              <v:shape style="position:absolute;left:8462;top:6817;width:10;height:20" coordorigin="8462,6817" coordsize="10,20" path="m8462,6836l8472,6836,8472,6817,8462,6817,8462,6836xe" filled="true" fillcolor="#000000" stroked="false">
                <v:path arrowok="t"/>
                <v:fill type="solid"/>
              </v:shape>
            </v:group>
            <v:group style="position:absolute;left:8462;top:6836;width:10;height:20" coordorigin="8462,6836" coordsize="10,20">
              <v:shape style="position:absolute;left:8462;top:6836;width:10;height:20" coordorigin="8462,6836" coordsize="10,20" path="m8462,6855l8472,6855,8472,6836,8462,6836,8462,6855xe" filled="true" fillcolor="#000000" stroked="false">
                <v:path arrowok="t"/>
                <v:fill type="solid"/>
              </v:shape>
            </v:group>
            <v:group style="position:absolute;left:8462;top:6855;width:10;height:20" coordorigin="8462,6855" coordsize="10,20">
              <v:shape style="position:absolute;left:8462;top:6855;width:10;height:20" coordorigin="8462,6855" coordsize="10,20" path="m8462,6874l8472,6874,8472,6855,8462,6855,8462,6874xe" filled="true" fillcolor="#000000" stroked="false">
                <v:path arrowok="t"/>
                <v:fill type="solid"/>
              </v:shape>
            </v:group>
            <v:group style="position:absolute;left:8462;top:6874;width:10;height:20" coordorigin="8462,6874" coordsize="10,20">
              <v:shape style="position:absolute;left:8462;top:6874;width:10;height:20" coordorigin="8462,6874" coordsize="10,20" path="m8462,6894l8472,6894,8472,6874,8462,6874,8462,6894xe" filled="true" fillcolor="#000000" stroked="false">
                <v:path arrowok="t"/>
                <v:fill type="solid"/>
              </v:shape>
            </v:group>
            <v:group style="position:absolute;left:8462;top:6894;width:10;height:20" coordorigin="8462,6894" coordsize="10,20">
              <v:shape style="position:absolute;left:8462;top:6894;width:10;height:20" coordorigin="8462,6894" coordsize="10,20" path="m8462,6913l8472,6913,8472,6894,8462,6894,8462,6913xe" filled="true" fillcolor="#000000" stroked="false">
                <v:path arrowok="t"/>
                <v:fill type="solid"/>
              </v:shape>
            </v:group>
            <v:group style="position:absolute;left:8462;top:6913;width:10;height:20" coordorigin="8462,6913" coordsize="10,20">
              <v:shape style="position:absolute;left:8462;top:6913;width:10;height:20" coordorigin="8462,6913" coordsize="10,20" path="m8462,6932l8472,6932,8472,6913,8462,6913,8462,6932xe" filled="true" fillcolor="#000000" stroked="false">
                <v:path arrowok="t"/>
                <v:fill type="solid"/>
              </v:shape>
            </v:group>
            <v:group style="position:absolute;left:8462;top:6932;width:10;height:20" coordorigin="8462,6932" coordsize="10,20">
              <v:shape style="position:absolute;left:8462;top:6932;width:10;height:20" coordorigin="8462,6932" coordsize="10,20" path="m8462,6951l8472,6951,8472,6932,8462,6932,8462,6951xe" filled="true" fillcolor="#000000" stroked="false">
                <v:path arrowok="t"/>
                <v:fill type="solid"/>
              </v:shape>
            </v:group>
            <v:group style="position:absolute;left:8462;top:6954;width:10;height:2" coordorigin="8462,6954" coordsize="10,2">
              <v:shape style="position:absolute;left:8462;top:6954;width:10;height:2" coordorigin="8462,6954" coordsize="10,0" path="m8462,6954l8472,6954e" filled="false" stroked="true" strokeweight=".299988pt" strokecolor="#000000">
                <v:path arrowok="t"/>
              </v:shape>
            </v:group>
            <v:group style="position:absolute;left:9594;top:6740;width:10;height:20" coordorigin="9594,6740" coordsize="10,20">
              <v:shape style="position:absolute;left:9594;top:6740;width:10;height:20" coordorigin="9594,6740" coordsize="10,20" path="m9594,6759l9603,6759,9603,6740,9594,6740,9594,6759xe" filled="true" fillcolor="#000000" stroked="false">
                <v:path arrowok="t"/>
                <v:fill type="solid"/>
              </v:shape>
            </v:group>
            <v:group style="position:absolute;left:9594;top:6759;width:10;height:20" coordorigin="9594,6759" coordsize="10,20">
              <v:shape style="position:absolute;left:9594;top:6759;width:10;height:20" coordorigin="9594,6759" coordsize="10,20" path="m9594,6778l9603,6778,9603,6759,9594,6759,9594,6778xe" filled="true" fillcolor="#000000" stroked="false">
                <v:path arrowok="t"/>
                <v:fill type="solid"/>
              </v:shape>
            </v:group>
            <v:group style="position:absolute;left:9594;top:6778;width:10;height:20" coordorigin="9594,6778" coordsize="10,20">
              <v:shape style="position:absolute;left:9594;top:6778;width:10;height:20" coordorigin="9594,6778" coordsize="10,20" path="m9594,6798l9603,6798,9603,6778,9594,6778,9594,6798xe" filled="true" fillcolor="#000000" stroked="false">
                <v:path arrowok="t"/>
                <v:fill type="solid"/>
              </v:shape>
            </v:group>
            <v:group style="position:absolute;left:9594;top:6798;width:10;height:20" coordorigin="9594,6798" coordsize="10,20">
              <v:shape style="position:absolute;left:9594;top:6798;width:10;height:20" coordorigin="9594,6798" coordsize="10,20" path="m9594,6817l9603,6817,9603,6798,9594,6798,9594,6817xe" filled="true" fillcolor="#000000" stroked="false">
                <v:path arrowok="t"/>
                <v:fill type="solid"/>
              </v:shape>
            </v:group>
            <v:group style="position:absolute;left:9594;top:6817;width:10;height:20" coordorigin="9594,6817" coordsize="10,20">
              <v:shape style="position:absolute;left:9594;top:6817;width:10;height:20" coordorigin="9594,6817" coordsize="10,20" path="m9594,6836l9603,6836,9603,6817,9594,6817,9594,6836xe" filled="true" fillcolor="#000000" stroked="false">
                <v:path arrowok="t"/>
                <v:fill type="solid"/>
              </v:shape>
            </v:group>
            <v:group style="position:absolute;left:9594;top:6836;width:10;height:20" coordorigin="9594,6836" coordsize="10,20">
              <v:shape style="position:absolute;left:9594;top:6836;width:10;height:20" coordorigin="9594,6836" coordsize="10,20" path="m9594,6855l9603,6855,9603,6836,9594,6836,9594,6855xe" filled="true" fillcolor="#000000" stroked="false">
                <v:path arrowok="t"/>
                <v:fill type="solid"/>
              </v:shape>
            </v:group>
            <v:group style="position:absolute;left:9594;top:6855;width:10;height:20" coordorigin="9594,6855" coordsize="10,20">
              <v:shape style="position:absolute;left:9594;top:6855;width:10;height:20" coordorigin="9594,6855" coordsize="10,20" path="m9594,6874l9603,6874,9603,6855,9594,6855,9594,6874xe" filled="true" fillcolor="#000000" stroked="false">
                <v:path arrowok="t"/>
                <v:fill type="solid"/>
              </v:shape>
            </v:group>
            <v:group style="position:absolute;left:9594;top:6874;width:10;height:20" coordorigin="9594,6874" coordsize="10,20">
              <v:shape style="position:absolute;left:9594;top:6874;width:10;height:20" coordorigin="9594,6874" coordsize="10,20" path="m9594,6894l9603,6894,9603,6874,9594,6874,9594,6894xe" filled="true" fillcolor="#000000" stroked="false">
                <v:path arrowok="t"/>
                <v:fill type="solid"/>
              </v:shape>
            </v:group>
            <v:group style="position:absolute;left:9594;top:6894;width:10;height:20" coordorigin="9594,6894" coordsize="10,20">
              <v:shape style="position:absolute;left:9594;top:6894;width:10;height:20" coordorigin="9594,6894" coordsize="10,20" path="m9594,6913l9603,6913,9603,6894,9594,6894,9594,6913xe" filled="true" fillcolor="#000000" stroked="false">
                <v:path arrowok="t"/>
                <v:fill type="solid"/>
              </v:shape>
            </v:group>
            <v:group style="position:absolute;left:9594;top:6913;width:10;height:20" coordorigin="9594,6913" coordsize="10,20">
              <v:shape style="position:absolute;left:9594;top:6913;width:10;height:20" coordorigin="9594,6913" coordsize="10,20" path="m9594,6932l9603,6932,9603,6913,9594,6913,9594,6932xe" filled="true" fillcolor="#000000" stroked="false">
                <v:path arrowok="t"/>
                <v:fill type="solid"/>
              </v:shape>
            </v:group>
            <v:group style="position:absolute;left:9594;top:6932;width:10;height:20" coordorigin="9594,6932" coordsize="10,20">
              <v:shape style="position:absolute;left:9594;top:6932;width:10;height:20" coordorigin="9594,6932" coordsize="10,20" path="m9594,6951l9603,6951,9603,6932,9594,6932,9594,6951xe" filled="true" fillcolor="#000000" stroked="false">
                <v:path arrowok="t"/>
                <v:fill type="solid"/>
              </v:shape>
            </v:group>
            <v:group style="position:absolute;left:9594;top:6954;width:10;height:2" coordorigin="9594,6954" coordsize="10,2">
              <v:shape style="position:absolute;left:9594;top:6954;width:10;height:2" coordorigin="9594,6954" coordsize="10,0" path="m9594,6954l9603,6954e" filled="false" stroked="true" strokeweight=".299988pt" strokecolor="#000000">
                <v:path arrowok="t"/>
              </v:shape>
            </v:group>
            <v:group style="position:absolute;left:10162;top:6740;width:10;height:20" coordorigin="10162,6740" coordsize="10,20">
              <v:shape style="position:absolute;left:10162;top:6740;width:10;height:20" coordorigin="10162,6740" coordsize="10,20" path="m10162,6759l10172,6759,10172,6740,10162,6740,10162,6759xe" filled="true" fillcolor="#000000" stroked="false">
                <v:path arrowok="t"/>
                <v:fill type="solid"/>
              </v:shape>
            </v:group>
            <v:group style="position:absolute;left:10162;top:6759;width:10;height:20" coordorigin="10162,6759" coordsize="10,20">
              <v:shape style="position:absolute;left:10162;top:6759;width:10;height:20" coordorigin="10162,6759" coordsize="10,20" path="m10162,6778l10172,6778,10172,6759,10162,6759,10162,6778xe" filled="true" fillcolor="#000000" stroked="false">
                <v:path arrowok="t"/>
                <v:fill type="solid"/>
              </v:shape>
            </v:group>
            <v:group style="position:absolute;left:10162;top:6778;width:10;height:20" coordorigin="10162,6778" coordsize="10,20">
              <v:shape style="position:absolute;left:10162;top:6778;width:10;height:20" coordorigin="10162,6778" coordsize="10,20" path="m10162,6798l10172,6798,10172,6778,10162,6778,10162,6798xe" filled="true" fillcolor="#000000" stroked="false">
                <v:path arrowok="t"/>
                <v:fill type="solid"/>
              </v:shape>
            </v:group>
            <v:group style="position:absolute;left:10162;top:6798;width:10;height:20" coordorigin="10162,6798" coordsize="10,20">
              <v:shape style="position:absolute;left:10162;top:6798;width:10;height:20" coordorigin="10162,6798" coordsize="10,20" path="m10162,6817l10172,6817,10172,6798,10162,6798,10162,6817xe" filled="true" fillcolor="#000000" stroked="false">
                <v:path arrowok="t"/>
                <v:fill type="solid"/>
              </v:shape>
            </v:group>
            <v:group style="position:absolute;left:10162;top:6817;width:10;height:20" coordorigin="10162,6817" coordsize="10,20">
              <v:shape style="position:absolute;left:10162;top:6817;width:10;height:20" coordorigin="10162,6817" coordsize="10,20" path="m10162,6836l10172,6836,10172,6817,10162,6817,10162,6836xe" filled="true" fillcolor="#000000" stroked="false">
                <v:path arrowok="t"/>
                <v:fill type="solid"/>
              </v:shape>
            </v:group>
            <v:group style="position:absolute;left:10162;top:6836;width:10;height:20" coordorigin="10162,6836" coordsize="10,20">
              <v:shape style="position:absolute;left:10162;top:6836;width:10;height:20" coordorigin="10162,6836" coordsize="10,20" path="m10162,6855l10172,6855,10172,6836,10162,6836,10162,6855xe" filled="true" fillcolor="#000000" stroked="false">
                <v:path arrowok="t"/>
                <v:fill type="solid"/>
              </v:shape>
            </v:group>
            <v:group style="position:absolute;left:10162;top:6855;width:10;height:20" coordorigin="10162,6855" coordsize="10,20">
              <v:shape style="position:absolute;left:10162;top:6855;width:10;height:20" coordorigin="10162,6855" coordsize="10,20" path="m10162,6874l10172,6874,10172,6855,10162,6855,10162,6874xe" filled="true" fillcolor="#000000" stroked="false">
                <v:path arrowok="t"/>
                <v:fill type="solid"/>
              </v:shape>
            </v:group>
            <v:group style="position:absolute;left:10162;top:6874;width:10;height:20" coordorigin="10162,6874" coordsize="10,20">
              <v:shape style="position:absolute;left:10162;top:6874;width:10;height:20" coordorigin="10162,6874" coordsize="10,20" path="m10162,6894l10172,6894,10172,6874,10162,6874,10162,6894xe" filled="true" fillcolor="#000000" stroked="false">
                <v:path arrowok="t"/>
                <v:fill type="solid"/>
              </v:shape>
            </v:group>
            <v:group style="position:absolute;left:10162;top:6894;width:10;height:20" coordorigin="10162,6894" coordsize="10,20">
              <v:shape style="position:absolute;left:10162;top:6894;width:10;height:20" coordorigin="10162,6894" coordsize="10,20" path="m10162,6913l10172,6913,10172,6894,10162,6894,10162,6913xe" filled="true" fillcolor="#000000" stroked="false">
                <v:path arrowok="t"/>
                <v:fill type="solid"/>
              </v:shape>
            </v:group>
            <v:group style="position:absolute;left:10162;top:6913;width:10;height:20" coordorigin="10162,6913" coordsize="10,20">
              <v:shape style="position:absolute;left:10162;top:6913;width:10;height:20" coordorigin="10162,6913" coordsize="10,20" path="m10162,6932l10172,6932,10172,6913,10162,6913,10162,6932xe" filled="true" fillcolor="#000000" stroked="false">
                <v:path arrowok="t"/>
                <v:fill type="solid"/>
              </v:shape>
            </v:group>
            <v:group style="position:absolute;left:10162;top:6932;width:10;height:20" coordorigin="10162,6932" coordsize="10,20">
              <v:shape style="position:absolute;left:10162;top:6932;width:10;height:20" coordorigin="10162,6932" coordsize="10,20" path="m10162,6951l10172,6951,10172,6932,10162,6932,10162,6951xe" filled="true" fillcolor="#000000" stroked="false">
                <v:path arrowok="t"/>
                <v:fill type="solid"/>
              </v:shape>
            </v:group>
            <v:group style="position:absolute;left:10162;top:6954;width:10;height:2" coordorigin="10162,6954" coordsize="10,2">
              <v:shape style="position:absolute;left:10162;top:6954;width:10;height:2" coordorigin="10162,6954" coordsize="10,0" path="m10162,6954l10172,6954e" filled="false" stroked="true" strokeweight=".299988pt" strokecolor="#000000">
                <v:path arrowok="t"/>
              </v:shape>
            </v:group>
            <v:group style="position:absolute;left:11437;top:6740;width:10;height:20" coordorigin="11437,6740" coordsize="10,20">
              <v:shape style="position:absolute;left:11437;top:6740;width:10;height:20" coordorigin="11437,6740" coordsize="10,20" path="m11437,6759l11446,6759,11446,6740,11437,6740,11437,6759xe" filled="true" fillcolor="#000000" stroked="false">
                <v:path arrowok="t"/>
                <v:fill type="solid"/>
              </v:shape>
            </v:group>
            <v:group style="position:absolute;left:11437;top:6759;width:10;height:20" coordorigin="11437,6759" coordsize="10,20">
              <v:shape style="position:absolute;left:11437;top:6759;width:10;height:20" coordorigin="11437,6759" coordsize="10,20" path="m11437,6778l11446,6778,11446,6759,11437,6759,11437,6778xe" filled="true" fillcolor="#000000" stroked="false">
                <v:path arrowok="t"/>
                <v:fill type="solid"/>
              </v:shape>
            </v:group>
            <v:group style="position:absolute;left:11437;top:6778;width:10;height:20" coordorigin="11437,6778" coordsize="10,20">
              <v:shape style="position:absolute;left:11437;top:6778;width:10;height:20" coordorigin="11437,6778" coordsize="10,20" path="m11437,6798l11446,6798,11446,6778,11437,6778,11437,6798xe" filled="true" fillcolor="#000000" stroked="false">
                <v:path arrowok="t"/>
                <v:fill type="solid"/>
              </v:shape>
            </v:group>
            <v:group style="position:absolute;left:11437;top:6798;width:10;height:20" coordorigin="11437,6798" coordsize="10,20">
              <v:shape style="position:absolute;left:11437;top:6798;width:10;height:20" coordorigin="11437,6798" coordsize="10,20" path="m11437,6817l11446,6817,11446,6798,11437,6798,11437,6817xe" filled="true" fillcolor="#000000" stroked="false">
                <v:path arrowok="t"/>
                <v:fill type="solid"/>
              </v:shape>
            </v:group>
            <v:group style="position:absolute;left:11437;top:6817;width:10;height:20" coordorigin="11437,6817" coordsize="10,20">
              <v:shape style="position:absolute;left:11437;top:6817;width:10;height:20" coordorigin="11437,6817" coordsize="10,20" path="m11437,6836l11446,6836,11446,6817,11437,6817,11437,6836xe" filled="true" fillcolor="#000000" stroked="false">
                <v:path arrowok="t"/>
                <v:fill type="solid"/>
              </v:shape>
            </v:group>
            <v:group style="position:absolute;left:11437;top:6836;width:10;height:20" coordorigin="11437,6836" coordsize="10,20">
              <v:shape style="position:absolute;left:11437;top:6836;width:10;height:20" coordorigin="11437,6836" coordsize="10,20" path="m11437,6855l11446,6855,11446,6836,11437,6836,11437,6855xe" filled="true" fillcolor="#000000" stroked="false">
                <v:path arrowok="t"/>
                <v:fill type="solid"/>
              </v:shape>
            </v:group>
            <v:group style="position:absolute;left:11437;top:6855;width:10;height:20" coordorigin="11437,6855" coordsize="10,20">
              <v:shape style="position:absolute;left:11437;top:6855;width:10;height:20" coordorigin="11437,6855" coordsize="10,20" path="m11437,6874l11446,6874,11446,6855,11437,6855,11437,6874xe" filled="true" fillcolor="#000000" stroked="false">
                <v:path arrowok="t"/>
                <v:fill type="solid"/>
              </v:shape>
            </v:group>
            <v:group style="position:absolute;left:11437;top:6874;width:10;height:20" coordorigin="11437,6874" coordsize="10,20">
              <v:shape style="position:absolute;left:11437;top:6874;width:10;height:20" coordorigin="11437,6874" coordsize="10,20" path="m11437,6894l11446,6894,11446,6874,11437,6874,11437,6894xe" filled="true" fillcolor="#000000" stroked="false">
                <v:path arrowok="t"/>
                <v:fill type="solid"/>
              </v:shape>
            </v:group>
            <v:group style="position:absolute;left:11437;top:6894;width:10;height:20" coordorigin="11437,6894" coordsize="10,20">
              <v:shape style="position:absolute;left:11437;top:6894;width:10;height:20" coordorigin="11437,6894" coordsize="10,20" path="m11437,6913l11446,6913,11446,6894,11437,6894,11437,6913xe" filled="true" fillcolor="#000000" stroked="false">
                <v:path arrowok="t"/>
                <v:fill type="solid"/>
              </v:shape>
            </v:group>
            <v:group style="position:absolute;left:11437;top:6913;width:10;height:20" coordorigin="11437,6913" coordsize="10,20">
              <v:shape style="position:absolute;left:11437;top:6913;width:10;height:20" coordorigin="11437,6913" coordsize="10,20" path="m11437,6932l11446,6932,11446,6913,11437,6913,11437,6932xe" filled="true" fillcolor="#000000" stroked="false">
                <v:path arrowok="t"/>
                <v:fill type="solid"/>
              </v:shape>
            </v:group>
            <v:group style="position:absolute;left:11437;top:6932;width:10;height:20" coordorigin="11437,6932" coordsize="10,20">
              <v:shape style="position:absolute;left:11437;top:6932;width:10;height:20" coordorigin="11437,6932" coordsize="10,20" path="m11437,6951l11446,6951,11446,6932,11437,6932,11437,6951xe" filled="true" fillcolor="#000000" stroked="false">
                <v:path arrowok="t"/>
                <v:fill type="solid"/>
              </v:shape>
            </v:group>
            <v:group style="position:absolute;left:11437;top:6954;width:10;height:2" coordorigin="11437,6954" coordsize="10,2">
              <v:shape style="position:absolute;left:11437;top:6954;width:10;height:2" coordorigin="11437,6954" coordsize="10,0" path="m11437,6954l11446,6954e" filled="false" stroked="true" strokeweight=".299988pt" strokecolor="#000000">
                <v:path arrowok="t"/>
              </v:shape>
            </v:group>
            <v:group style="position:absolute;left:12720;top:6740;width:10;height:20" coordorigin="12720,6740" coordsize="10,20">
              <v:shape style="position:absolute;left:12720;top:6740;width:10;height:20" coordorigin="12720,6740" coordsize="10,20" path="m12720,6759l12729,6759,12729,6740,12720,6740,12720,6759xe" filled="true" fillcolor="#000000" stroked="false">
                <v:path arrowok="t"/>
                <v:fill type="solid"/>
              </v:shape>
            </v:group>
            <v:group style="position:absolute;left:12720;top:6759;width:10;height:20" coordorigin="12720,6759" coordsize="10,20">
              <v:shape style="position:absolute;left:12720;top:6759;width:10;height:20" coordorigin="12720,6759" coordsize="10,20" path="m12720,6778l12729,6778,12729,6759,12720,6759,12720,6778xe" filled="true" fillcolor="#000000" stroked="false">
                <v:path arrowok="t"/>
                <v:fill type="solid"/>
              </v:shape>
            </v:group>
            <v:group style="position:absolute;left:12720;top:6778;width:10;height:20" coordorigin="12720,6778" coordsize="10,20">
              <v:shape style="position:absolute;left:12720;top:6778;width:10;height:20" coordorigin="12720,6778" coordsize="10,20" path="m12720,6798l12729,6798,12729,6778,12720,6778,12720,6798xe" filled="true" fillcolor="#000000" stroked="false">
                <v:path arrowok="t"/>
                <v:fill type="solid"/>
              </v:shape>
            </v:group>
            <v:group style="position:absolute;left:12720;top:6798;width:10;height:20" coordorigin="12720,6798" coordsize="10,20">
              <v:shape style="position:absolute;left:12720;top:6798;width:10;height:20" coordorigin="12720,6798" coordsize="10,20" path="m12720,6817l12729,6817,12729,6798,12720,6798,12720,6817xe" filled="true" fillcolor="#000000" stroked="false">
                <v:path arrowok="t"/>
                <v:fill type="solid"/>
              </v:shape>
            </v:group>
            <v:group style="position:absolute;left:12720;top:6817;width:10;height:20" coordorigin="12720,6817" coordsize="10,20">
              <v:shape style="position:absolute;left:12720;top:6817;width:10;height:20" coordorigin="12720,6817" coordsize="10,20" path="m12720,6836l12729,6836,12729,6817,12720,6817,12720,6836xe" filled="true" fillcolor="#000000" stroked="false">
                <v:path arrowok="t"/>
                <v:fill type="solid"/>
              </v:shape>
            </v:group>
            <v:group style="position:absolute;left:12720;top:6836;width:10;height:20" coordorigin="12720,6836" coordsize="10,20">
              <v:shape style="position:absolute;left:12720;top:6836;width:10;height:20" coordorigin="12720,6836" coordsize="10,20" path="m12720,6855l12729,6855,12729,6836,12720,6836,12720,6855xe" filled="true" fillcolor="#000000" stroked="false">
                <v:path arrowok="t"/>
                <v:fill type="solid"/>
              </v:shape>
            </v:group>
            <v:group style="position:absolute;left:12720;top:6855;width:10;height:20" coordorigin="12720,6855" coordsize="10,20">
              <v:shape style="position:absolute;left:12720;top:6855;width:10;height:20" coordorigin="12720,6855" coordsize="10,20" path="m12720,6874l12729,6874,12729,6855,12720,6855,12720,6874xe" filled="true" fillcolor="#000000" stroked="false">
                <v:path arrowok="t"/>
                <v:fill type="solid"/>
              </v:shape>
            </v:group>
            <v:group style="position:absolute;left:12720;top:6874;width:10;height:20" coordorigin="12720,6874" coordsize="10,20">
              <v:shape style="position:absolute;left:12720;top:6874;width:10;height:20" coordorigin="12720,6874" coordsize="10,20" path="m12720,6894l12729,6894,12729,6874,12720,6874,12720,6894xe" filled="true" fillcolor="#000000" stroked="false">
                <v:path arrowok="t"/>
                <v:fill type="solid"/>
              </v:shape>
            </v:group>
            <v:group style="position:absolute;left:12720;top:6894;width:10;height:20" coordorigin="12720,6894" coordsize="10,20">
              <v:shape style="position:absolute;left:12720;top:6894;width:10;height:20" coordorigin="12720,6894" coordsize="10,20" path="m12720,6913l12729,6913,12729,6894,12720,6894,12720,6913xe" filled="true" fillcolor="#000000" stroked="false">
                <v:path arrowok="t"/>
                <v:fill type="solid"/>
              </v:shape>
            </v:group>
            <v:group style="position:absolute;left:12720;top:6913;width:10;height:20" coordorigin="12720,6913" coordsize="10,20">
              <v:shape style="position:absolute;left:12720;top:6913;width:10;height:20" coordorigin="12720,6913" coordsize="10,20" path="m12720,6932l12729,6932,12729,6913,12720,6913,12720,6932xe" filled="true" fillcolor="#000000" stroked="false">
                <v:path arrowok="t"/>
                <v:fill type="solid"/>
              </v:shape>
            </v:group>
            <v:group style="position:absolute;left:12720;top:6932;width:10;height:20" coordorigin="12720,6932" coordsize="10,20">
              <v:shape style="position:absolute;left:12720;top:6932;width:10;height:20" coordorigin="12720,6932" coordsize="10,20" path="m12720,6951l12729,6951,12729,6932,12720,6932,12720,6951xe" filled="true" fillcolor="#000000" stroked="false">
                <v:path arrowok="t"/>
                <v:fill type="solid"/>
              </v:shape>
            </v:group>
            <v:group style="position:absolute;left:12720;top:6954;width:10;height:2" coordorigin="12720,6954" coordsize="10,2">
              <v:shape style="position:absolute;left:12720;top:6954;width:10;height:2" coordorigin="12720,6954" coordsize="10,0" path="m12720,6954l12729,6954e" filled="false" stroked="true" strokeweight=".299988pt" strokecolor="#000000">
                <v:path arrowok="t"/>
              </v:shape>
            </v:group>
            <v:group style="position:absolute;left:14018;top:6740;width:10;height:20" coordorigin="14018,6740" coordsize="10,20">
              <v:shape style="position:absolute;left:14018;top:6740;width:10;height:20" coordorigin="14018,6740" coordsize="10,20" path="m14018,6759l14028,6759,14028,6740,14018,6740,14018,6759xe" filled="true" fillcolor="#000000" stroked="false">
                <v:path arrowok="t"/>
                <v:fill type="solid"/>
              </v:shape>
            </v:group>
            <v:group style="position:absolute;left:14018;top:6759;width:10;height:20" coordorigin="14018,6759" coordsize="10,20">
              <v:shape style="position:absolute;left:14018;top:6759;width:10;height:20" coordorigin="14018,6759" coordsize="10,20" path="m14018,6778l14028,6778,14028,6759,14018,6759,14018,6778xe" filled="true" fillcolor="#000000" stroked="false">
                <v:path arrowok="t"/>
                <v:fill type="solid"/>
              </v:shape>
            </v:group>
            <v:group style="position:absolute;left:14018;top:6778;width:10;height:20" coordorigin="14018,6778" coordsize="10,20">
              <v:shape style="position:absolute;left:14018;top:6778;width:10;height:20" coordorigin="14018,6778" coordsize="10,20" path="m14018,6798l14028,6798,14028,6778,14018,6778,14018,6798xe" filled="true" fillcolor="#000000" stroked="false">
                <v:path arrowok="t"/>
                <v:fill type="solid"/>
              </v:shape>
            </v:group>
            <v:group style="position:absolute;left:14018;top:6798;width:10;height:20" coordorigin="14018,6798" coordsize="10,20">
              <v:shape style="position:absolute;left:14018;top:6798;width:10;height:20" coordorigin="14018,6798" coordsize="10,20" path="m14018,6817l14028,6817,14028,6798,14018,6798,14018,6817xe" filled="true" fillcolor="#000000" stroked="false">
                <v:path arrowok="t"/>
                <v:fill type="solid"/>
              </v:shape>
            </v:group>
            <v:group style="position:absolute;left:14018;top:6817;width:10;height:20" coordorigin="14018,6817" coordsize="10,20">
              <v:shape style="position:absolute;left:14018;top:6817;width:10;height:20" coordorigin="14018,6817" coordsize="10,20" path="m14018,6836l14028,6836,14028,6817,14018,6817,14018,6836xe" filled="true" fillcolor="#000000" stroked="false">
                <v:path arrowok="t"/>
                <v:fill type="solid"/>
              </v:shape>
            </v:group>
            <v:group style="position:absolute;left:14018;top:6836;width:10;height:20" coordorigin="14018,6836" coordsize="10,20">
              <v:shape style="position:absolute;left:14018;top:6836;width:10;height:20" coordorigin="14018,6836" coordsize="10,20" path="m14018,6855l14028,6855,14028,6836,14018,6836,14018,6855xe" filled="true" fillcolor="#000000" stroked="false">
                <v:path arrowok="t"/>
                <v:fill type="solid"/>
              </v:shape>
            </v:group>
            <v:group style="position:absolute;left:14018;top:6855;width:10;height:20" coordorigin="14018,6855" coordsize="10,20">
              <v:shape style="position:absolute;left:14018;top:6855;width:10;height:20" coordorigin="14018,6855" coordsize="10,20" path="m14018,6874l14028,6874,14028,6855,14018,6855,14018,6874xe" filled="true" fillcolor="#000000" stroked="false">
                <v:path arrowok="t"/>
                <v:fill type="solid"/>
              </v:shape>
            </v:group>
            <v:group style="position:absolute;left:14018;top:6874;width:10;height:20" coordorigin="14018,6874" coordsize="10,20">
              <v:shape style="position:absolute;left:14018;top:6874;width:10;height:20" coordorigin="14018,6874" coordsize="10,20" path="m14018,6894l14028,6894,14028,6874,14018,6874,14018,6894xe" filled="true" fillcolor="#000000" stroked="false">
                <v:path arrowok="t"/>
                <v:fill type="solid"/>
              </v:shape>
            </v:group>
            <v:group style="position:absolute;left:14018;top:6894;width:10;height:20" coordorigin="14018,6894" coordsize="10,20">
              <v:shape style="position:absolute;left:14018;top:6894;width:10;height:20" coordorigin="14018,6894" coordsize="10,20" path="m14018,6913l14028,6913,14028,6894,14018,6894,14018,6913xe" filled="true" fillcolor="#000000" stroked="false">
                <v:path arrowok="t"/>
                <v:fill type="solid"/>
              </v:shape>
            </v:group>
            <v:group style="position:absolute;left:14018;top:6913;width:10;height:20" coordorigin="14018,6913" coordsize="10,20">
              <v:shape style="position:absolute;left:14018;top:6913;width:10;height:20" coordorigin="14018,6913" coordsize="10,20" path="m14018,6932l14028,6932,14028,6913,14018,6913,14018,6932xe" filled="true" fillcolor="#000000" stroked="false">
                <v:path arrowok="t"/>
                <v:fill type="solid"/>
              </v:shape>
            </v:group>
            <v:group style="position:absolute;left:14018;top:6932;width:10;height:20" coordorigin="14018,6932" coordsize="10,20">
              <v:shape style="position:absolute;left:14018;top:6932;width:10;height:20" coordorigin="14018,6932" coordsize="10,20" path="m14018,6951l14028,6951,14028,6932,14018,6932,14018,6951xe" filled="true" fillcolor="#000000" stroked="false">
                <v:path arrowok="t"/>
                <v:fill type="solid"/>
              </v:shape>
            </v:group>
            <v:group style="position:absolute;left:14018;top:6954;width:10;height:2" coordorigin="14018,6954" coordsize="10,2">
              <v:shape style="position:absolute;left:14018;top:6954;width:10;height:2" coordorigin="14018,6954" coordsize="10,0" path="m14018,6954l14028,6954e" filled="false" stroked="true" strokeweight=".299988pt" strokecolor="#000000">
                <v:path arrowok="t"/>
              </v:shape>
              <v:shape style="position:absolute;left:1128;top:6957;width:2003;height:10" type="#_x0000_t75" stroked="false">
                <v:imagedata r:id="rId181" o:title=""/>
              </v:shape>
              <v:shape style="position:absolute;left:3126;top:6957;width:1302;height:10" type="#_x0000_t75" stroked="false">
                <v:imagedata r:id="rId173" o:title=""/>
              </v:shape>
              <v:shape style="position:absolute;left:4424;top:6957;width:635;height:10" type="#_x0000_t75" stroked="false">
                <v:imagedata r:id="rId174" o:title=""/>
              </v:shape>
              <v:shape style="position:absolute;left:5054;top:6957;width:715;height:10" type="#_x0000_t75" stroked="false">
                <v:imagedata r:id="rId170" o:title=""/>
              </v:shape>
              <v:shape style="position:absolute;left:5764;top:6957;width:570;height:10" type="#_x0000_t75" stroked="false">
                <v:imagedata r:id="rId171" o:title=""/>
              </v:shape>
              <v:shape style="position:absolute;left:6329;top:6957;width:1490;height:10" type="#_x0000_t75" stroked="false">
                <v:imagedata r:id="rId165" o:title=""/>
              </v:shape>
              <v:shape style="position:absolute;left:7815;top:6957;width:2348;height:10" type="#_x0000_t75" stroked="false">
                <v:imagedata r:id="rId203" o:title=""/>
              </v:shape>
              <v:shape style="position:absolute;left:10158;top:6957;width:1279;height:10" type="#_x0000_t75" stroked="false">
                <v:imagedata r:id="rId167" o:title=""/>
              </v:shape>
              <v:shape style="position:absolute;left:11432;top:6957;width:3958;height:10" type="#_x0000_t75" stroked="false">
                <v:imagedata r:id="rId175" o:title=""/>
              </v:shape>
            </v:group>
            <v:group style="position:absolute;left:3131;top:6967;width:10;height:20" coordorigin="3131,6967" coordsize="10,20">
              <v:shape style="position:absolute;left:3131;top:6967;width:10;height:20" coordorigin="3131,6967" coordsize="10,20" path="m3131,6986l3141,6986,3141,6967,3131,6967,3131,6986xe" filled="true" fillcolor="#000000" stroked="false">
                <v:path arrowok="t"/>
                <v:fill type="solid"/>
              </v:shape>
            </v:group>
            <v:group style="position:absolute;left:3131;top:6986;width:10;height:20" coordorigin="3131,6986" coordsize="10,20">
              <v:shape style="position:absolute;left:3131;top:6986;width:10;height:20" coordorigin="3131,6986" coordsize="10,20" path="m3131,7005l3141,7005,3141,6986,3131,6986,3131,7005xe" filled="true" fillcolor="#000000" stroked="false">
                <v:path arrowok="t"/>
                <v:fill type="solid"/>
              </v:shape>
            </v:group>
            <v:group style="position:absolute;left:3131;top:7005;width:10;height:20" coordorigin="3131,7005" coordsize="10,20">
              <v:shape style="position:absolute;left:3131;top:7005;width:10;height:20" coordorigin="3131,7005" coordsize="10,20" path="m3131,7024l3141,7024,3141,7005,3131,7005,3131,7024xe" filled="true" fillcolor="#000000" stroked="false">
                <v:path arrowok="t"/>
                <v:fill type="solid"/>
              </v:shape>
            </v:group>
            <v:group style="position:absolute;left:3131;top:7024;width:10;height:20" coordorigin="3131,7024" coordsize="10,20">
              <v:shape style="position:absolute;left:3131;top:7024;width:10;height:20" coordorigin="3131,7024" coordsize="10,20" path="m3131,7044l3141,7044,3141,7024,3131,7024,3131,7044xe" filled="true" fillcolor="#000000" stroked="false">
                <v:path arrowok="t"/>
                <v:fill type="solid"/>
              </v:shape>
            </v:group>
            <v:group style="position:absolute;left:3131;top:7044;width:10;height:20" coordorigin="3131,7044" coordsize="10,20">
              <v:shape style="position:absolute;left:3131;top:7044;width:10;height:20" coordorigin="3131,7044" coordsize="10,20" path="m3131,7063l3141,7063,3141,7044,3131,7044,3131,7063xe" filled="true" fillcolor="#000000" stroked="false">
                <v:path arrowok="t"/>
                <v:fill type="solid"/>
              </v:shape>
            </v:group>
            <v:group style="position:absolute;left:3131;top:7063;width:10;height:20" coordorigin="3131,7063" coordsize="10,20">
              <v:shape style="position:absolute;left:3131;top:7063;width:10;height:20" coordorigin="3131,7063" coordsize="10,20" path="m3131,7082l3141,7082,3141,7063,3131,7063,3131,7082xe" filled="true" fillcolor="#000000" stroked="false">
                <v:path arrowok="t"/>
                <v:fill type="solid"/>
              </v:shape>
            </v:group>
            <v:group style="position:absolute;left:3131;top:7082;width:10;height:20" coordorigin="3131,7082" coordsize="10,20">
              <v:shape style="position:absolute;left:3131;top:7082;width:10;height:20" coordorigin="3131,7082" coordsize="10,20" path="m3131,7101l3141,7101,3141,7082,3131,7082,3131,7101xe" filled="true" fillcolor="#000000" stroked="false">
                <v:path arrowok="t"/>
                <v:fill type="solid"/>
              </v:shape>
            </v:group>
            <v:group style="position:absolute;left:3131;top:7101;width:10;height:20" coordorigin="3131,7101" coordsize="10,20">
              <v:shape style="position:absolute;left:3131;top:7101;width:10;height:20" coordorigin="3131,7101" coordsize="10,20" path="m3131,7120l3141,7120,3141,7101,3131,7101,3131,7120xe" filled="true" fillcolor="#000000" stroked="false">
                <v:path arrowok="t"/>
                <v:fill type="solid"/>
              </v:shape>
            </v:group>
            <v:group style="position:absolute;left:3131;top:7120;width:10;height:20" coordorigin="3131,7120" coordsize="10,20">
              <v:shape style="position:absolute;left:3131;top:7120;width:10;height:20" coordorigin="3131,7120" coordsize="10,20" path="m3131,7140l3141,7140,3141,7120,3131,7120,3131,7140xe" filled="true" fillcolor="#000000" stroked="false">
                <v:path arrowok="t"/>
                <v:fill type="solid"/>
              </v:shape>
            </v:group>
            <v:group style="position:absolute;left:3131;top:7140;width:10;height:20" coordorigin="3131,7140" coordsize="10,20">
              <v:shape style="position:absolute;left:3131;top:7140;width:10;height:20" coordorigin="3131,7140" coordsize="10,20" path="m3131,7159l3141,7159,3141,7140,3131,7140,3131,7159xe" filled="true" fillcolor="#000000" stroked="false">
                <v:path arrowok="t"/>
                <v:fill type="solid"/>
              </v:shape>
            </v:group>
            <v:group style="position:absolute;left:3131;top:7159;width:10;height:20" coordorigin="3131,7159" coordsize="10,20">
              <v:shape style="position:absolute;left:3131;top:7159;width:10;height:20" coordorigin="3131,7159" coordsize="10,20" path="m3131,7178l3141,7178,3141,7159,3131,7159,3131,7178xe" filled="true" fillcolor="#000000" stroked="false">
                <v:path arrowok="t"/>
                <v:fill type="solid"/>
              </v:shape>
            </v:group>
            <v:group style="position:absolute;left:3131;top:7181;width:10;height:2" coordorigin="3131,7181" coordsize="10,2">
              <v:shape style="position:absolute;left:3131;top:7181;width:10;height:2" coordorigin="3131,7181" coordsize="10,0" path="m3131,7181l3141,7181e" filled="false" stroked="true" strokeweight=".300018pt" strokecolor="#000000">
                <v:path arrowok="t"/>
              </v:shape>
            </v:group>
            <v:group style="position:absolute;left:4428;top:6967;width:10;height:20" coordorigin="4428,6967" coordsize="10,20">
              <v:shape style="position:absolute;left:4428;top:6967;width:10;height:20" coordorigin="4428,6967" coordsize="10,20" path="m4428,6986l4438,6986,4438,6967,4428,6967,4428,6986xe" filled="true" fillcolor="#000000" stroked="false">
                <v:path arrowok="t"/>
                <v:fill type="solid"/>
              </v:shape>
            </v:group>
            <v:group style="position:absolute;left:4428;top:6986;width:10;height:20" coordorigin="4428,6986" coordsize="10,20">
              <v:shape style="position:absolute;left:4428;top:6986;width:10;height:20" coordorigin="4428,6986" coordsize="10,20" path="m4428,7005l4438,7005,4438,6986,4428,6986,4428,7005xe" filled="true" fillcolor="#000000" stroked="false">
                <v:path arrowok="t"/>
                <v:fill type="solid"/>
              </v:shape>
            </v:group>
            <v:group style="position:absolute;left:4428;top:7005;width:10;height:20" coordorigin="4428,7005" coordsize="10,20">
              <v:shape style="position:absolute;left:4428;top:7005;width:10;height:20" coordorigin="4428,7005" coordsize="10,20" path="m4428,7024l4438,7024,4438,7005,4428,7005,4428,7024xe" filled="true" fillcolor="#000000" stroked="false">
                <v:path arrowok="t"/>
                <v:fill type="solid"/>
              </v:shape>
            </v:group>
            <v:group style="position:absolute;left:4428;top:7024;width:10;height:20" coordorigin="4428,7024" coordsize="10,20">
              <v:shape style="position:absolute;left:4428;top:7024;width:10;height:20" coordorigin="4428,7024" coordsize="10,20" path="m4428,7044l4438,7044,4438,7024,4428,7024,4428,7044xe" filled="true" fillcolor="#000000" stroked="false">
                <v:path arrowok="t"/>
                <v:fill type="solid"/>
              </v:shape>
            </v:group>
            <v:group style="position:absolute;left:4428;top:7044;width:10;height:20" coordorigin="4428,7044" coordsize="10,20">
              <v:shape style="position:absolute;left:4428;top:7044;width:10;height:20" coordorigin="4428,7044" coordsize="10,20" path="m4428,7063l4438,7063,4438,7044,4428,7044,4428,7063xe" filled="true" fillcolor="#000000" stroked="false">
                <v:path arrowok="t"/>
                <v:fill type="solid"/>
              </v:shape>
            </v:group>
            <v:group style="position:absolute;left:4428;top:7063;width:10;height:20" coordorigin="4428,7063" coordsize="10,20">
              <v:shape style="position:absolute;left:4428;top:7063;width:10;height:20" coordorigin="4428,7063" coordsize="10,20" path="m4428,7082l4438,7082,4438,7063,4428,7063,4428,7082xe" filled="true" fillcolor="#000000" stroked="false">
                <v:path arrowok="t"/>
                <v:fill type="solid"/>
              </v:shape>
            </v:group>
            <v:group style="position:absolute;left:4428;top:7082;width:10;height:20" coordorigin="4428,7082" coordsize="10,20">
              <v:shape style="position:absolute;left:4428;top:7082;width:10;height:20" coordorigin="4428,7082" coordsize="10,20" path="m4428,7101l4438,7101,4438,7082,4428,7082,4428,7101xe" filled="true" fillcolor="#000000" stroked="false">
                <v:path arrowok="t"/>
                <v:fill type="solid"/>
              </v:shape>
            </v:group>
            <v:group style="position:absolute;left:4428;top:7101;width:10;height:20" coordorigin="4428,7101" coordsize="10,20">
              <v:shape style="position:absolute;left:4428;top:7101;width:10;height:20" coordorigin="4428,7101" coordsize="10,20" path="m4428,7120l4438,7120,4438,7101,4428,7101,4428,7120xe" filled="true" fillcolor="#000000" stroked="false">
                <v:path arrowok="t"/>
                <v:fill type="solid"/>
              </v:shape>
            </v:group>
            <v:group style="position:absolute;left:4428;top:7120;width:10;height:20" coordorigin="4428,7120" coordsize="10,20">
              <v:shape style="position:absolute;left:4428;top:7120;width:10;height:20" coordorigin="4428,7120" coordsize="10,20" path="m4428,7140l4438,7140,4438,7120,4428,7120,4428,7140xe" filled="true" fillcolor="#000000" stroked="false">
                <v:path arrowok="t"/>
                <v:fill type="solid"/>
              </v:shape>
            </v:group>
            <v:group style="position:absolute;left:4428;top:7140;width:10;height:20" coordorigin="4428,7140" coordsize="10,20">
              <v:shape style="position:absolute;left:4428;top:7140;width:10;height:20" coordorigin="4428,7140" coordsize="10,20" path="m4428,7159l4438,7159,4438,7140,4428,7140,4428,7159xe" filled="true" fillcolor="#000000" stroked="false">
                <v:path arrowok="t"/>
                <v:fill type="solid"/>
              </v:shape>
            </v:group>
            <v:group style="position:absolute;left:4428;top:7159;width:10;height:20" coordorigin="4428,7159" coordsize="10,20">
              <v:shape style="position:absolute;left:4428;top:7159;width:10;height:20" coordorigin="4428,7159" coordsize="10,20" path="m4428,7178l4438,7178,4438,7159,4428,7159,4428,7178xe" filled="true" fillcolor="#000000" stroked="false">
                <v:path arrowok="t"/>
                <v:fill type="solid"/>
              </v:shape>
            </v:group>
            <v:group style="position:absolute;left:4428;top:7181;width:10;height:2" coordorigin="4428,7181" coordsize="10,2">
              <v:shape style="position:absolute;left:4428;top:7181;width:10;height:2" coordorigin="4428,7181" coordsize="10,0" path="m4428,7181l4438,7181e" filled="false" stroked="true" strokeweight=".300018pt" strokecolor="#000000">
                <v:path arrowok="t"/>
              </v:shape>
            </v:group>
            <v:group style="position:absolute;left:5058;top:6967;width:10;height:20" coordorigin="5058,6967" coordsize="10,20">
              <v:shape style="position:absolute;left:5058;top:6967;width:10;height:20" coordorigin="5058,6967" coordsize="10,20" path="m5058,6986l5068,6986,5068,6967,5058,6967,5058,6986xe" filled="true" fillcolor="#000000" stroked="false">
                <v:path arrowok="t"/>
                <v:fill type="solid"/>
              </v:shape>
            </v:group>
            <v:group style="position:absolute;left:5058;top:6986;width:10;height:20" coordorigin="5058,6986" coordsize="10,20">
              <v:shape style="position:absolute;left:5058;top:6986;width:10;height:20" coordorigin="5058,6986" coordsize="10,20" path="m5058,7005l5068,7005,5068,6986,5058,6986,5058,7005xe" filled="true" fillcolor="#000000" stroked="false">
                <v:path arrowok="t"/>
                <v:fill type="solid"/>
              </v:shape>
            </v:group>
            <v:group style="position:absolute;left:5058;top:7005;width:10;height:20" coordorigin="5058,7005" coordsize="10,20">
              <v:shape style="position:absolute;left:5058;top:7005;width:10;height:20" coordorigin="5058,7005" coordsize="10,20" path="m5058,7024l5068,7024,5068,7005,5058,7005,5058,7024xe" filled="true" fillcolor="#000000" stroked="false">
                <v:path arrowok="t"/>
                <v:fill type="solid"/>
              </v:shape>
            </v:group>
            <v:group style="position:absolute;left:5058;top:7024;width:10;height:20" coordorigin="5058,7024" coordsize="10,20">
              <v:shape style="position:absolute;left:5058;top:7024;width:10;height:20" coordorigin="5058,7024" coordsize="10,20" path="m5058,7044l5068,7044,5068,7024,5058,7024,5058,7044xe" filled="true" fillcolor="#000000" stroked="false">
                <v:path arrowok="t"/>
                <v:fill type="solid"/>
              </v:shape>
            </v:group>
            <v:group style="position:absolute;left:5058;top:7044;width:10;height:20" coordorigin="5058,7044" coordsize="10,20">
              <v:shape style="position:absolute;left:5058;top:7044;width:10;height:20" coordorigin="5058,7044" coordsize="10,20" path="m5058,7063l5068,7063,5068,7044,5058,7044,5058,7063xe" filled="true" fillcolor="#000000" stroked="false">
                <v:path arrowok="t"/>
                <v:fill type="solid"/>
              </v:shape>
            </v:group>
            <v:group style="position:absolute;left:5058;top:7063;width:10;height:20" coordorigin="5058,7063" coordsize="10,20">
              <v:shape style="position:absolute;left:5058;top:7063;width:10;height:20" coordorigin="5058,7063" coordsize="10,20" path="m5058,7082l5068,7082,5068,7063,5058,7063,5058,7082xe" filled="true" fillcolor="#000000" stroked="false">
                <v:path arrowok="t"/>
                <v:fill type="solid"/>
              </v:shape>
            </v:group>
            <v:group style="position:absolute;left:5058;top:7082;width:10;height:20" coordorigin="5058,7082" coordsize="10,20">
              <v:shape style="position:absolute;left:5058;top:7082;width:10;height:20" coordorigin="5058,7082" coordsize="10,20" path="m5058,7101l5068,7101,5068,7082,5058,7082,5058,7101xe" filled="true" fillcolor="#000000" stroked="false">
                <v:path arrowok="t"/>
                <v:fill type="solid"/>
              </v:shape>
            </v:group>
            <v:group style="position:absolute;left:5058;top:7101;width:10;height:20" coordorigin="5058,7101" coordsize="10,20">
              <v:shape style="position:absolute;left:5058;top:7101;width:10;height:20" coordorigin="5058,7101" coordsize="10,20" path="m5058,7120l5068,7120,5068,7101,5058,7101,5058,7120xe" filled="true" fillcolor="#000000" stroked="false">
                <v:path arrowok="t"/>
                <v:fill type="solid"/>
              </v:shape>
            </v:group>
            <v:group style="position:absolute;left:5058;top:7120;width:10;height:20" coordorigin="5058,7120" coordsize="10,20">
              <v:shape style="position:absolute;left:5058;top:7120;width:10;height:20" coordorigin="5058,7120" coordsize="10,20" path="m5058,7140l5068,7140,5068,7120,5058,7120,5058,7140xe" filled="true" fillcolor="#000000" stroked="false">
                <v:path arrowok="t"/>
                <v:fill type="solid"/>
              </v:shape>
            </v:group>
            <v:group style="position:absolute;left:5058;top:7140;width:10;height:20" coordorigin="5058,7140" coordsize="10,20">
              <v:shape style="position:absolute;left:5058;top:7140;width:10;height:20" coordorigin="5058,7140" coordsize="10,20" path="m5058,7159l5068,7159,5068,7140,5058,7140,5058,7159xe" filled="true" fillcolor="#000000" stroked="false">
                <v:path arrowok="t"/>
                <v:fill type="solid"/>
              </v:shape>
            </v:group>
            <v:group style="position:absolute;left:5058;top:7159;width:10;height:20" coordorigin="5058,7159" coordsize="10,20">
              <v:shape style="position:absolute;left:5058;top:7159;width:10;height:20" coordorigin="5058,7159" coordsize="10,20" path="m5058,7178l5068,7178,5068,7159,5058,7159,5058,7178xe" filled="true" fillcolor="#000000" stroked="false">
                <v:path arrowok="t"/>
                <v:fill type="solid"/>
              </v:shape>
            </v:group>
            <v:group style="position:absolute;left:5058;top:7181;width:10;height:2" coordorigin="5058,7181" coordsize="10,2">
              <v:shape style="position:absolute;left:5058;top:7181;width:10;height:2" coordorigin="5058,7181" coordsize="10,0" path="m5058,7181l5068,7181e" filled="false" stroked="true" strokeweight=".300018pt" strokecolor="#000000">
                <v:path arrowok="t"/>
              </v:shape>
            </v:group>
            <v:group style="position:absolute;left:5769;top:6967;width:10;height:20" coordorigin="5769,6967" coordsize="10,20">
              <v:shape style="position:absolute;left:5769;top:6967;width:10;height:20" coordorigin="5769,6967" coordsize="10,20" path="m5769,6986l5778,6986,5778,6967,5769,6967,5769,6986xe" filled="true" fillcolor="#000000" stroked="false">
                <v:path arrowok="t"/>
                <v:fill type="solid"/>
              </v:shape>
            </v:group>
            <v:group style="position:absolute;left:5769;top:6986;width:10;height:20" coordorigin="5769,6986" coordsize="10,20">
              <v:shape style="position:absolute;left:5769;top:6986;width:10;height:20" coordorigin="5769,6986" coordsize="10,20" path="m5769,7005l5778,7005,5778,6986,5769,6986,5769,7005xe" filled="true" fillcolor="#000000" stroked="false">
                <v:path arrowok="t"/>
                <v:fill type="solid"/>
              </v:shape>
            </v:group>
            <v:group style="position:absolute;left:5769;top:7005;width:10;height:20" coordorigin="5769,7005" coordsize="10,20">
              <v:shape style="position:absolute;left:5769;top:7005;width:10;height:20" coordorigin="5769,7005" coordsize="10,20" path="m5769,7024l5778,7024,5778,7005,5769,7005,5769,7024xe" filled="true" fillcolor="#000000" stroked="false">
                <v:path arrowok="t"/>
                <v:fill type="solid"/>
              </v:shape>
            </v:group>
            <v:group style="position:absolute;left:5769;top:7024;width:10;height:20" coordorigin="5769,7024" coordsize="10,20">
              <v:shape style="position:absolute;left:5769;top:7024;width:10;height:20" coordorigin="5769,7024" coordsize="10,20" path="m5769,7044l5778,7044,5778,7024,5769,7024,5769,7044xe" filled="true" fillcolor="#000000" stroked="false">
                <v:path arrowok="t"/>
                <v:fill type="solid"/>
              </v:shape>
            </v:group>
            <v:group style="position:absolute;left:5769;top:7044;width:10;height:20" coordorigin="5769,7044" coordsize="10,20">
              <v:shape style="position:absolute;left:5769;top:7044;width:10;height:20" coordorigin="5769,7044" coordsize="10,20" path="m5769,7063l5778,7063,5778,7044,5769,7044,5769,7063xe" filled="true" fillcolor="#000000" stroked="false">
                <v:path arrowok="t"/>
                <v:fill type="solid"/>
              </v:shape>
            </v:group>
            <v:group style="position:absolute;left:5769;top:7063;width:10;height:20" coordorigin="5769,7063" coordsize="10,20">
              <v:shape style="position:absolute;left:5769;top:7063;width:10;height:20" coordorigin="5769,7063" coordsize="10,20" path="m5769,7082l5778,7082,5778,7063,5769,7063,5769,7082xe" filled="true" fillcolor="#000000" stroked="false">
                <v:path arrowok="t"/>
                <v:fill type="solid"/>
              </v:shape>
            </v:group>
            <v:group style="position:absolute;left:5769;top:7082;width:10;height:20" coordorigin="5769,7082" coordsize="10,20">
              <v:shape style="position:absolute;left:5769;top:7082;width:10;height:20" coordorigin="5769,7082" coordsize="10,20" path="m5769,7101l5778,7101,5778,7082,5769,7082,5769,7101xe" filled="true" fillcolor="#000000" stroked="false">
                <v:path arrowok="t"/>
                <v:fill type="solid"/>
              </v:shape>
            </v:group>
            <v:group style="position:absolute;left:5769;top:7101;width:10;height:20" coordorigin="5769,7101" coordsize="10,20">
              <v:shape style="position:absolute;left:5769;top:7101;width:10;height:20" coordorigin="5769,7101" coordsize="10,20" path="m5769,7120l5778,7120,5778,7101,5769,7101,5769,7120xe" filled="true" fillcolor="#000000" stroked="false">
                <v:path arrowok="t"/>
                <v:fill type="solid"/>
              </v:shape>
            </v:group>
            <v:group style="position:absolute;left:5769;top:7120;width:10;height:20" coordorigin="5769,7120" coordsize="10,20">
              <v:shape style="position:absolute;left:5769;top:7120;width:10;height:20" coordorigin="5769,7120" coordsize="10,20" path="m5769,7140l5778,7140,5778,7120,5769,7120,5769,7140xe" filled="true" fillcolor="#000000" stroked="false">
                <v:path arrowok="t"/>
                <v:fill type="solid"/>
              </v:shape>
            </v:group>
            <v:group style="position:absolute;left:5769;top:7140;width:10;height:20" coordorigin="5769,7140" coordsize="10,20">
              <v:shape style="position:absolute;left:5769;top:7140;width:10;height:20" coordorigin="5769,7140" coordsize="10,20" path="m5769,7159l5778,7159,5778,7140,5769,7140,5769,7159xe" filled="true" fillcolor="#000000" stroked="false">
                <v:path arrowok="t"/>
                <v:fill type="solid"/>
              </v:shape>
            </v:group>
            <v:group style="position:absolute;left:5769;top:7159;width:10;height:20" coordorigin="5769,7159" coordsize="10,20">
              <v:shape style="position:absolute;left:5769;top:7159;width:10;height:20" coordorigin="5769,7159" coordsize="10,20" path="m5769,7178l5778,7178,5778,7159,5769,7159,5769,7178xe" filled="true" fillcolor="#000000" stroked="false">
                <v:path arrowok="t"/>
                <v:fill type="solid"/>
              </v:shape>
            </v:group>
            <v:group style="position:absolute;left:5769;top:7181;width:10;height:2" coordorigin="5769,7181" coordsize="10,2">
              <v:shape style="position:absolute;left:5769;top:7181;width:10;height:2" coordorigin="5769,7181" coordsize="10,0" path="m5769,7181l5778,7181e" filled="false" stroked="true" strokeweight=".300018pt" strokecolor="#000000">
                <v:path arrowok="t"/>
              </v:shape>
            </v:group>
            <v:group style="position:absolute;left:6334;top:6967;width:10;height:20" coordorigin="6334,6967" coordsize="10,20">
              <v:shape style="position:absolute;left:6334;top:6967;width:10;height:20" coordorigin="6334,6967" coordsize="10,20" path="m6334,6986l6344,6986,6344,6967,6334,6967,6334,6986xe" filled="true" fillcolor="#000000" stroked="false">
                <v:path arrowok="t"/>
                <v:fill type="solid"/>
              </v:shape>
            </v:group>
            <v:group style="position:absolute;left:6334;top:6986;width:10;height:20" coordorigin="6334,6986" coordsize="10,20">
              <v:shape style="position:absolute;left:6334;top:6986;width:10;height:20" coordorigin="6334,6986" coordsize="10,20" path="m6334,7005l6344,7005,6344,6986,6334,6986,6334,7005xe" filled="true" fillcolor="#000000" stroked="false">
                <v:path arrowok="t"/>
                <v:fill type="solid"/>
              </v:shape>
            </v:group>
            <v:group style="position:absolute;left:6334;top:7005;width:10;height:20" coordorigin="6334,7005" coordsize="10,20">
              <v:shape style="position:absolute;left:6334;top:7005;width:10;height:20" coordorigin="6334,7005" coordsize="10,20" path="m6334,7024l6344,7024,6344,7005,6334,7005,6334,7024xe" filled="true" fillcolor="#000000" stroked="false">
                <v:path arrowok="t"/>
                <v:fill type="solid"/>
              </v:shape>
            </v:group>
            <v:group style="position:absolute;left:6334;top:7024;width:10;height:20" coordorigin="6334,7024" coordsize="10,20">
              <v:shape style="position:absolute;left:6334;top:7024;width:10;height:20" coordorigin="6334,7024" coordsize="10,20" path="m6334,7044l6344,7044,6344,7024,6334,7024,6334,7044xe" filled="true" fillcolor="#000000" stroked="false">
                <v:path arrowok="t"/>
                <v:fill type="solid"/>
              </v:shape>
            </v:group>
            <v:group style="position:absolute;left:6334;top:7044;width:10;height:20" coordorigin="6334,7044" coordsize="10,20">
              <v:shape style="position:absolute;left:6334;top:7044;width:10;height:20" coordorigin="6334,7044" coordsize="10,20" path="m6334,7063l6344,7063,6344,7044,6334,7044,6334,7063xe" filled="true" fillcolor="#000000" stroked="false">
                <v:path arrowok="t"/>
                <v:fill type="solid"/>
              </v:shape>
            </v:group>
            <v:group style="position:absolute;left:6334;top:7063;width:10;height:20" coordorigin="6334,7063" coordsize="10,20">
              <v:shape style="position:absolute;left:6334;top:7063;width:10;height:20" coordorigin="6334,7063" coordsize="10,20" path="m6334,7082l6344,7082,6344,7063,6334,7063,6334,7082xe" filled="true" fillcolor="#000000" stroked="false">
                <v:path arrowok="t"/>
                <v:fill type="solid"/>
              </v:shape>
            </v:group>
            <v:group style="position:absolute;left:6334;top:7082;width:10;height:20" coordorigin="6334,7082" coordsize="10,20">
              <v:shape style="position:absolute;left:6334;top:7082;width:10;height:20" coordorigin="6334,7082" coordsize="10,20" path="m6334,7101l6344,7101,6344,7082,6334,7082,6334,7101xe" filled="true" fillcolor="#000000" stroked="false">
                <v:path arrowok="t"/>
                <v:fill type="solid"/>
              </v:shape>
            </v:group>
            <v:group style="position:absolute;left:6334;top:7101;width:10;height:20" coordorigin="6334,7101" coordsize="10,20">
              <v:shape style="position:absolute;left:6334;top:7101;width:10;height:20" coordorigin="6334,7101" coordsize="10,20" path="m6334,7120l6344,7120,6344,7101,6334,7101,6334,7120xe" filled="true" fillcolor="#000000" stroked="false">
                <v:path arrowok="t"/>
                <v:fill type="solid"/>
              </v:shape>
            </v:group>
            <v:group style="position:absolute;left:6334;top:7120;width:10;height:20" coordorigin="6334,7120" coordsize="10,20">
              <v:shape style="position:absolute;left:6334;top:7120;width:10;height:20" coordorigin="6334,7120" coordsize="10,20" path="m6334,7140l6344,7140,6344,7120,6334,7120,6334,7140xe" filled="true" fillcolor="#000000" stroked="false">
                <v:path arrowok="t"/>
                <v:fill type="solid"/>
              </v:shape>
            </v:group>
            <v:group style="position:absolute;left:6334;top:7140;width:10;height:20" coordorigin="6334,7140" coordsize="10,20">
              <v:shape style="position:absolute;left:6334;top:7140;width:10;height:20" coordorigin="6334,7140" coordsize="10,20" path="m6334,7159l6344,7159,6344,7140,6334,7140,6334,7159xe" filled="true" fillcolor="#000000" stroked="false">
                <v:path arrowok="t"/>
                <v:fill type="solid"/>
              </v:shape>
            </v:group>
            <v:group style="position:absolute;left:6334;top:7159;width:10;height:20" coordorigin="6334,7159" coordsize="10,20">
              <v:shape style="position:absolute;left:6334;top:7159;width:10;height:20" coordorigin="6334,7159" coordsize="10,20" path="m6334,7178l6344,7178,6344,7159,6334,7159,6334,7178xe" filled="true" fillcolor="#000000" stroked="false">
                <v:path arrowok="t"/>
                <v:fill type="solid"/>
              </v:shape>
            </v:group>
            <v:group style="position:absolute;left:6334;top:7181;width:10;height:2" coordorigin="6334,7181" coordsize="10,2">
              <v:shape style="position:absolute;left:6334;top:7181;width:10;height:2" coordorigin="6334,7181" coordsize="10,0" path="m6334,7181l6344,7181e" filled="false" stroked="true" strokeweight=".300018pt" strokecolor="#000000">
                <v:path arrowok="t"/>
              </v:shape>
            </v:group>
            <v:group style="position:absolute;left:7820;top:6967;width:10;height:20" coordorigin="7820,6967" coordsize="10,20">
              <v:shape style="position:absolute;left:7820;top:6967;width:10;height:20" coordorigin="7820,6967" coordsize="10,20" path="m7820,6986l7829,6986,7829,6967,7820,6967,7820,6986xe" filled="true" fillcolor="#000000" stroked="false">
                <v:path arrowok="t"/>
                <v:fill type="solid"/>
              </v:shape>
            </v:group>
            <v:group style="position:absolute;left:7820;top:6986;width:10;height:20" coordorigin="7820,6986" coordsize="10,20">
              <v:shape style="position:absolute;left:7820;top:6986;width:10;height:20" coordorigin="7820,6986" coordsize="10,20" path="m7820,7005l7829,7005,7829,6986,7820,6986,7820,7005xe" filled="true" fillcolor="#000000" stroked="false">
                <v:path arrowok="t"/>
                <v:fill type="solid"/>
              </v:shape>
            </v:group>
            <v:group style="position:absolute;left:7820;top:7005;width:10;height:20" coordorigin="7820,7005" coordsize="10,20">
              <v:shape style="position:absolute;left:7820;top:7005;width:10;height:20" coordorigin="7820,7005" coordsize="10,20" path="m7820,7024l7829,7024,7829,7005,7820,7005,7820,7024xe" filled="true" fillcolor="#000000" stroked="false">
                <v:path arrowok="t"/>
                <v:fill type="solid"/>
              </v:shape>
            </v:group>
            <v:group style="position:absolute;left:7820;top:7024;width:10;height:20" coordorigin="7820,7024" coordsize="10,20">
              <v:shape style="position:absolute;left:7820;top:7024;width:10;height:20" coordorigin="7820,7024" coordsize="10,20" path="m7820,7044l7829,7044,7829,7024,7820,7024,7820,7044xe" filled="true" fillcolor="#000000" stroked="false">
                <v:path arrowok="t"/>
                <v:fill type="solid"/>
              </v:shape>
            </v:group>
            <v:group style="position:absolute;left:7820;top:7044;width:10;height:20" coordorigin="7820,7044" coordsize="10,20">
              <v:shape style="position:absolute;left:7820;top:7044;width:10;height:20" coordorigin="7820,7044" coordsize="10,20" path="m7820,7063l7829,7063,7829,7044,7820,7044,7820,7063xe" filled="true" fillcolor="#000000" stroked="false">
                <v:path arrowok="t"/>
                <v:fill type="solid"/>
              </v:shape>
            </v:group>
            <v:group style="position:absolute;left:7820;top:7063;width:10;height:20" coordorigin="7820,7063" coordsize="10,20">
              <v:shape style="position:absolute;left:7820;top:7063;width:10;height:20" coordorigin="7820,7063" coordsize="10,20" path="m7820,7082l7829,7082,7829,7063,7820,7063,7820,7082xe" filled="true" fillcolor="#000000" stroked="false">
                <v:path arrowok="t"/>
                <v:fill type="solid"/>
              </v:shape>
            </v:group>
            <v:group style="position:absolute;left:7820;top:7082;width:10;height:20" coordorigin="7820,7082" coordsize="10,20">
              <v:shape style="position:absolute;left:7820;top:7082;width:10;height:20" coordorigin="7820,7082" coordsize="10,20" path="m7820,7101l7829,7101,7829,7082,7820,7082,7820,7101xe" filled="true" fillcolor="#000000" stroked="false">
                <v:path arrowok="t"/>
                <v:fill type="solid"/>
              </v:shape>
            </v:group>
            <v:group style="position:absolute;left:7820;top:7101;width:10;height:20" coordorigin="7820,7101" coordsize="10,20">
              <v:shape style="position:absolute;left:7820;top:7101;width:10;height:20" coordorigin="7820,7101" coordsize="10,20" path="m7820,7120l7829,7120,7829,7101,7820,7101,7820,7120xe" filled="true" fillcolor="#000000" stroked="false">
                <v:path arrowok="t"/>
                <v:fill type="solid"/>
              </v:shape>
            </v:group>
            <v:group style="position:absolute;left:7820;top:7120;width:10;height:20" coordorigin="7820,7120" coordsize="10,20">
              <v:shape style="position:absolute;left:7820;top:7120;width:10;height:20" coordorigin="7820,7120" coordsize="10,20" path="m7820,7140l7829,7140,7829,7120,7820,7120,7820,7140xe" filled="true" fillcolor="#000000" stroked="false">
                <v:path arrowok="t"/>
                <v:fill type="solid"/>
              </v:shape>
            </v:group>
            <v:group style="position:absolute;left:7820;top:7140;width:10;height:20" coordorigin="7820,7140" coordsize="10,20">
              <v:shape style="position:absolute;left:7820;top:7140;width:10;height:20" coordorigin="7820,7140" coordsize="10,20" path="m7820,7159l7829,7159,7829,7140,7820,7140,7820,7159xe" filled="true" fillcolor="#000000" stroked="false">
                <v:path arrowok="t"/>
                <v:fill type="solid"/>
              </v:shape>
            </v:group>
            <v:group style="position:absolute;left:7820;top:7159;width:10;height:20" coordorigin="7820,7159" coordsize="10,20">
              <v:shape style="position:absolute;left:7820;top:7159;width:10;height:20" coordorigin="7820,7159" coordsize="10,20" path="m7820,7178l7829,7178,7829,7159,7820,7159,7820,7178xe" filled="true" fillcolor="#000000" stroked="false">
                <v:path arrowok="t"/>
                <v:fill type="solid"/>
              </v:shape>
            </v:group>
            <v:group style="position:absolute;left:7820;top:7181;width:10;height:2" coordorigin="7820,7181" coordsize="10,2">
              <v:shape style="position:absolute;left:7820;top:7181;width:10;height:2" coordorigin="7820,7181" coordsize="10,0" path="m7820,7181l7829,7181e" filled="false" stroked="true" strokeweight=".300018pt" strokecolor="#000000">
                <v:path arrowok="t"/>
              </v:shape>
            </v:group>
            <v:group style="position:absolute;left:8462;top:6967;width:10;height:20" coordorigin="8462,6967" coordsize="10,20">
              <v:shape style="position:absolute;left:8462;top:6967;width:10;height:20" coordorigin="8462,6967" coordsize="10,20" path="m8462,6986l8472,6986,8472,6967,8462,6967,8462,6986xe" filled="true" fillcolor="#000000" stroked="false">
                <v:path arrowok="t"/>
                <v:fill type="solid"/>
              </v:shape>
            </v:group>
            <v:group style="position:absolute;left:8462;top:6986;width:10;height:20" coordorigin="8462,6986" coordsize="10,20">
              <v:shape style="position:absolute;left:8462;top:6986;width:10;height:20" coordorigin="8462,6986" coordsize="10,20" path="m8462,7005l8472,7005,8472,6986,8462,6986,8462,7005xe" filled="true" fillcolor="#000000" stroked="false">
                <v:path arrowok="t"/>
                <v:fill type="solid"/>
              </v:shape>
            </v:group>
            <v:group style="position:absolute;left:8462;top:7005;width:10;height:20" coordorigin="8462,7005" coordsize="10,20">
              <v:shape style="position:absolute;left:8462;top:7005;width:10;height:20" coordorigin="8462,7005" coordsize="10,20" path="m8462,7024l8472,7024,8472,7005,8462,7005,8462,7024xe" filled="true" fillcolor="#000000" stroked="false">
                <v:path arrowok="t"/>
                <v:fill type="solid"/>
              </v:shape>
            </v:group>
            <v:group style="position:absolute;left:8462;top:7024;width:10;height:20" coordorigin="8462,7024" coordsize="10,20">
              <v:shape style="position:absolute;left:8462;top:7024;width:10;height:20" coordorigin="8462,7024" coordsize="10,20" path="m8462,7044l8472,7044,8472,7024,8462,7024,8462,7044xe" filled="true" fillcolor="#000000" stroked="false">
                <v:path arrowok="t"/>
                <v:fill type="solid"/>
              </v:shape>
            </v:group>
            <v:group style="position:absolute;left:8462;top:7044;width:10;height:20" coordorigin="8462,7044" coordsize="10,20">
              <v:shape style="position:absolute;left:8462;top:7044;width:10;height:20" coordorigin="8462,7044" coordsize="10,20" path="m8462,7063l8472,7063,8472,7044,8462,7044,8462,7063xe" filled="true" fillcolor="#000000" stroked="false">
                <v:path arrowok="t"/>
                <v:fill type="solid"/>
              </v:shape>
            </v:group>
            <v:group style="position:absolute;left:8462;top:7063;width:10;height:20" coordorigin="8462,7063" coordsize="10,20">
              <v:shape style="position:absolute;left:8462;top:7063;width:10;height:20" coordorigin="8462,7063" coordsize="10,20" path="m8462,7082l8472,7082,8472,7063,8462,7063,8462,7082xe" filled="true" fillcolor="#000000" stroked="false">
                <v:path arrowok="t"/>
                <v:fill type="solid"/>
              </v:shape>
            </v:group>
            <v:group style="position:absolute;left:8462;top:7082;width:10;height:20" coordorigin="8462,7082" coordsize="10,20">
              <v:shape style="position:absolute;left:8462;top:7082;width:10;height:20" coordorigin="8462,7082" coordsize="10,20" path="m8462,7101l8472,7101,8472,7082,8462,7082,8462,7101xe" filled="true" fillcolor="#000000" stroked="false">
                <v:path arrowok="t"/>
                <v:fill type="solid"/>
              </v:shape>
            </v:group>
            <v:group style="position:absolute;left:8462;top:7101;width:10;height:20" coordorigin="8462,7101" coordsize="10,20">
              <v:shape style="position:absolute;left:8462;top:7101;width:10;height:20" coordorigin="8462,7101" coordsize="10,20" path="m8462,7120l8472,7120,8472,7101,8462,7101,8462,7120xe" filled="true" fillcolor="#000000" stroked="false">
                <v:path arrowok="t"/>
                <v:fill type="solid"/>
              </v:shape>
            </v:group>
            <v:group style="position:absolute;left:8462;top:7120;width:10;height:20" coordorigin="8462,7120" coordsize="10,20">
              <v:shape style="position:absolute;left:8462;top:7120;width:10;height:20" coordorigin="8462,7120" coordsize="10,20" path="m8462,7140l8472,7140,8472,7120,8462,7120,8462,7140xe" filled="true" fillcolor="#000000" stroked="false">
                <v:path arrowok="t"/>
                <v:fill type="solid"/>
              </v:shape>
            </v:group>
            <v:group style="position:absolute;left:8462;top:7140;width:10;height:20" coordorigin="8462,7140" coordsize="10,20">
              <v:shape style="position:absolute;left:8462;top:7140;width:10;height:20" coordorigin="8462,7140" coordsize="10,20" path="m8462,7159l8472,7159,8472,7140,8462,7140,8462,7159xe" filled="true" fillcolor="#000000" stroked="false">
                <v:path arrowok="t"/>
                <v:fill type="solid"/>
              </v:shape>
            </v:group>
            <v:group style="position:absolute;left:8462;top:7159;width:10;height:20" coordorigin="8462,7159" coordsize="10,20">
              <v:shape style="position:absolute;left:8462;top:7159;width:10;height:20" coordorigin="8462,7159" coordsize="10,20" path="m8462,7178l8472,7178,8472,7159,8462,7159,8462,7178xe" filled="true" fillcolor="#000000" stroked="false">
                <v:path arrowok="t"/>
                <v:fill type="solid"/>
              </v:shape>
            </v:group>
            <v:group style="position:absolute;left:8462;top:7181;width:10;height:2" coordorigin="8462,7181" coordsize="10,2">
              <v:shape style="position:absolute;left:8462;top:7181;width:10;height:2" coordorigin="8462,7181" coordsize="10,0" path="m8462,7181l8472,7181e" filled="false" stroked="true" strokeweight=".300018pt" strokecolor="#000000">
                <v:path arrowok="t"/>
              </v:shape>
            </v:group>
            <v:group style="position:absolute;left:9594;top:6967;width:10;height:20" coordorigin="9594,6967" coordsize="10,20">
              <v:shape style="position:absolute;left:9594;top:6967;width:10;height:20" coordorigin="9594,6967" coordsize="10,20" path="m9594,6986l9603,6986,9603,6967,9594,6967,9594,6986xe" filled="true" fillcolor="#000000" stroked="false">
                <v:path arrowok="t"/>
                <v:fill type="solid"/>
              </v:shape>
            </v:group>
            <v:group style="position:absolute;left:9594;top:6986;width:10;height:20" coordorigin="9594,6986" coordsize="10,20">
              <v:shape style="position:absolute;left:9594;top:6986;width:10;height:20" coordorigin="9594,6986" coordsize="10,20" path="m9594,7005l9603,7005,9603,6986,9594,6986,9594,7005xe" filled="true" fillcolor="#000000" stroked="false">
                <v:path arrowok="t"/>
                <v:fill type="solid"/>
              </v:shape>
            </v:group>
            <v:group style="position:absolute;left:9594;top:7005;width:10;height:20" coordorigin="9594,7005" coordsize="10,20">
              <v:shape style="position:absolute;left:9594;top:7005;width:10;height:20" coordorigin="9594,7005" coordsize="10,20" path="m9594,7024l9603,7024,9603,7005,9594,7005,9594,7024xe" filled="true" fillcolor="#000000" stroked="false">
                <v:path arrowok="t"/>
                <v:fill type="solid"/>
              </v:shape>
            </v:group>
            <v:group style="position:absolute;left:9594;top:7024;width:10;height:20" coordorigin="9594,7024" coordsize="10,20">
              <v:shape style="position:absolute;left:9594;top:7024;width:10;height:20" coordorigin="9594,7024" coordsize="10,20" path="m9594,7044l9603,7044,9603,7024,9594,7024,9594,7044xe" filled="true" fillcolor="#000000" stroked="false">
                <v:path arrowok="t"/>
                <v:fill type="solid"/>
              </v:shape>
            </v:group>
            <v:group style="position:absolute;left:9594;top:7044;width:10;height:20" coordorigin="9594,7044" coordsize="10,20">
              <v:shape style="position:absolute;left:9594;top:7044;width:10;height:20" coordorigin="9594,7044" coordsize="10,20" path="m9594,7063l9603,7063,9603,7044,9594,7044,9594,7063xe" filled="true" fillcolor="#000000" stroked="false">
                <v:path arrowok="t"/>
                <v:fill type="solid"/>
              </v:shape>
            </v:group>
            <v:group style="position:absolute;left:9594;top:7063;width:10;height:20" coordorigin="9594,7063" coordsize="10,20">
              <v:shape style="position:absolute;left:9594;top:7063;width:10;height:20" coordorigin="9594,7063" coordsize="10,20" path="m9594,7082l9603,7082,9603,7063,9594,7063,9594,7082xe" filled="true" fillcolor="#000000" stroked="false">
                <v:path arrowok="t"/>
                <v:fill type="solid"/>
              </v:shape>
            </v:group>
            <v:group style="position:absolute;left:9594;top:7082;width:10;height:20" coordorigin="9594,7082" coordsize="10,20">
              <v:shape style="position:absolute;left:9594;top:7082;width:10;height:20" coordorigin="9594,7082" coordsize="10,20" path="m9594,7101l9603,7101,9603,7082,9594,7082,9594,7101xe" filled="true" fillcolor="#000000" stroked="false">
                <v:path arrowok="t"/>
                <v:fill type="solid"/>
              </v:shape>
            </v:group>
            <v:group style="position:absolute;left:9594;top:7101;width:10;height:20" coordorigin="9594,7101" coordsize="10,20">
              <v:shape style="position:absolute;left:9594;top:7101;width:10;height:20" coordorigin="9594,7101" coordsize="10,20" path="m9594,7120l9603,7120,9603,7101,9594,7101,9594,7120xe" filled="true" fillcolor="#000000" stroked="false">
                <v:path arrowok="t"/>
                <v:fill type="solid"/>
              </v:shape>
            </v:group>
            <v:group style="position:absolute;left:9594;top:7120;width:10;height:20" coordorigin="9594,7120" coordsize="10,20">
              <v:shape style="position:absolute;left:9594;top:7120;width:10;height:20" coordorigin="9594,7120" coordsize="10,20" path="m9594,7140l9603,7140,9603,7120,9594,7120,9594,7140xe" filled="true" fillcolor="#000000" stroked="false">
                <v:path arrowok="t"/>
                <v:fill type="solid"/>
              </v:shape>
            </v:group>
            <v:group style="position:absolute;left:9594;top:7140;width:10;height:20" coordorigin="9594,7140" coordsize="10,20">
              <v:shape style="position:absolute;left:9594;top:7140;width:10;height:20" coordorigin="9594,7140" coordsize="10,20" path="m9594,7159l9603,7159,9603,7140,9594,7140,9594,7159xe" filled="true" fillcolor="#000000" stroked="false">
                <v:path arrowok="t"/>
                <v:fill type="solid"/>
              </v:shape>
            </v:group>
            <v:group style="position:absolute;left:9594;top:7159;width:10;height:20" coordorigin="9594,7159" coordsize="10,20">
              <v:shape style="position:absolute;left:9594;top:7159;width:10;height:20" coordorigin="9594,7159" coordsize="10,20" path="m9594,7178l9603,7178,9603,7159,9594,7159,9594,7178xe" filled="true" fillcolor="#000000" stroked="false">
                <v:path arrowok="t"/>
                <v:fill type="solid"/>
              </v:shape>
            </v:group>
            <v:group style="position:absolute;left:9594;top:7181;width:10;height:2" coordorigin="9594,7181" coordsize="10,2">
              <v:shape style="position:absolute;left:9594;top:7181;width:10;height:2" coordorigin="9594,7181" coordsize="10,0" path="m9594,7181l9603,7181e" filled="false" stroked="true" strokeweight=".300018pt" strokecolor="#000000">
                <v:path arrowok="t"/>
              </v:shape>
            </v:group>
            <v:group style="position:absolute;left:10162;top:6967;width:10;height:20" coordorigin="10162,6967" coordsize="10,20">
              <v:shape style="position:absolute;left:10162;top:6967;width:10;height:20" coordorigin="10162,6967" coordsize="10,20" path="m10162,6986l10172,6986,10172,6967,10162,6967,10162,6986xe" filled="true" fillcolor="#000000" stroked="false">
                <v:path arrowok="t"/>
                <v:fill type="solid"/>
              </v:shape>
            </v:group>
            <v:group style="position:absolute;left:10162;top:6986;width:10;height:20" coordorigin="10162,6986" coordsize="10,20">
              <v:shape style="position:absolute;left:10162;top:6986;width:10;height:20" coordorigin="10162,6986" coordsize="10,20" path="m10162,7005l10172,7005,10172,6986,10162,6986,10162,7005xe" filled="true" fillcolor="#000000" stroked="false">
                <v:path arrowok="t"/>
                <v:fill type="solid"/>
              </v:shape>
            </v:group>
            <v:group style="position:absolute;left:10162;top:7005;width:10;height:20" coordorigin="10162,7005" coordsize="10,20">
              <v:shape style="position:absolute;left:10162;top:7005;width:10;height:20" coordorigin="10162,7005" coordsize="10,20" path="m10162,7024l10172,7024,10172,7005,10162,7005,10162,7024xe" filled="true" fillcolor="#000000" stroked="false">
                <v:path arrowok="t"/>
                <v:fill type="solid"/>
              </v:shape>
            </v:group>
            <v:group style="position:absolute;left:10162;top:7024;width:10;height:20" coordorigin="10162,7024" coordsize="10,20">
              <v:shape style="position:absolute;left:10162;top:7024;width:10;height:20" coordorigin="10162,7024" coordsize="10,20" path="m10162,7044l10172,7044,10172,7024,10162,7024,10162,7044xe" filled="true" fillcolor="#000000" stroked="false">
                <v:path arrowok="t"/>
                <v:fill type="solid"/>
              </v:shape>
            </v:group>
            <v:group style="position:absolute;left:10162;top:7044;width:10;height:20" coordorigin="10162,7044" coordsize="10,20">
              <v:shape style="position:absolute;left:10162;top:7044;width:10;height:20" coordorigin="10162,7044" coordsize="10,20" path="m10162,7063l10172,7063,10172,7044,10162,7044,10162,7063xe" filled="true" fillcolor="#000000" stroked="false">
                <v:path arrowok="t"/>
                <v:fill type="solid"/>
              </v:shape>
            </v:group>
            <v:group style="position:absolute;left:10162;top:7063;width:10;height:20" coordorigin="10162,7063" coordsize="10,20">
              <v:shape style="position:absolute;left:10162;top:7063;width:10;height:20" coordorigin="10162,7063" coordsize="10,20" path="m10162,7082l10172,7082,10172,7063,10162,7063,10162,7082xe" filled="true" fillcolor="#000000" stroked="false">
                <v:path arrowok="t"/>
                <v:fill type="solid"/>
              </v:shape>
            </v:group>
            <v:group style="position:absolute;left:10162;top:7082;width:10;height:20" coordorigin="10162,7082" coordsize="10,20">
              <v:shape style="position:absolute;left:10162;top:7082;width:10;height:20" coordorigin="10162,7082" coordsize="10,20" path="m10162,7101l10172,7101,10172,7082,10162,7082,10162,7101xe" filled="true" fillcolor="#000000" stroked="false">
                <v:path arrowok="t"/>
                <v:fill type="solid"/>
              </v:shape>
            </v:group>
            <v:group style="position:absolute;left:10162;top:7101;width:10;height:20" coordorigin="10162,7101" coordsize="10,20">
              <v:shape style="position:absolute;left:10162;top:7101;width:10;height:20" coordorigin="10162,7101" coordsize="10,20" path="m10162,7120l10172,7120,10172,7101,10162,7101,10162,7120xe" filled="true" fillcolor="#000000" stroked="false">
                <v:path arrowok="t"/>
                <v:fill type="solid"/>
              </v:shape>
            </v:group>
            <v:group style="position:absolute;left:10162;top:7120;width:10;height:20" coordorigin="10162,7120" coordsize="10,20">
              <v:shape style="position:absolute;left:10162;top:7120;width:10;height:20" coordorigin="10162,7120" coordsize="10,20" path="m10162,7140l10172,7140,10172,7120,10162,7120,10162,7140xe" filled="true" fillcolor="#000000" stroked="false">
                <v:path arrowok="t"/>
                <v:fill type="solid"/>
              </v:shape>
            </v:group>
            <v:group style="position:absolute;left:10162;top:7140;width:10;height:20" coordorigin="10162,7140" coordsize="10,20">
              <v:shape style="position:absolute;left:10162;top:7140;width:10;height:20" coordorigin="10162,7140" coordsize="10,20" path="m10162,7159l10172,7159,10172,7140,10162,7140,10162,7159xe" filled="true" fillcolor="#000000" stroked="false">
                <v:path arrowok="t"/>
                <v:fill type="solid"/>
              </v:shape>
            </v:group>
            <v:group style="position:absolute;left:10162;top:7159;width:10;height:20" coordorigin="10162,7159" coordsize="10,20">
              <v:shape style="position:absolute;left:10162;top:7159;width:10;height:20" coordorigin="10162,7159" coordsize="10,20" path="m10162,7178l10172,7178,10172,7159,10162,7159,10162,7178xe" filled="true" fillcolor="#000000" stroked="false">
                <v:path arrowok="t"/>
                <v:fill type="solid"/>
              </v:shape>
            </v:group>
            <v:group style="position:absolute;left:10162;top:7181;width:10;height:2" coordorigin="10162,7181" coordsize="10,2">
              <v:shape style="position:absolute;left:10162;top:7181;width:10;height:2" coordorigin="10162,7181" coordsize="10,0" path="m10162,7181l10172,7181e" filled="false" stroked="true" strokeweight=".300018pt" strokecolor="#000000">
                <v:path arrowok="t"/>
              </v:shape>
            </v:group>
            <v:group style="position:absolute;left:11437;top:6967;width:10;height:20" coordorigin="11437,6967" coordsize="10,20">
              <v:shape style="position:absolute;left:11437;top:6967;width:10;height:20" coordorigin="11437,6967" coordsize="10,20" path="m11437,6986l11446,6986,11446,6967,11437,6967,11437,6986xe" filled="true" fillcolor="#000000" stroked="false">
                <v:path arrowok="t"/>
                <v:fill type="solid"/>
              </v:shape>
            </v:group>
            <v:group style="position:absolute;left:11437;top:6986;width:10;height:20" coordorigin="11437,6986" coordsize="10,20">
              <v:shape style="position:absolute;left:11437;top:6986;width:10;height:20" coordorigin="11437,6986" coordsize="10,20" path="m11437,7005l11446,7005,11446,6986,11437,6986,11437,7005xe" filled="true" fillcolor="#000000" stroked="false">
                <v:path arrowok="t"/>
                <v:fill type="solid"/>
              </v:shape>
            </v:group>
            <v:group style="position:absolute;left:11437;top:7005;width:10;height:20" coordorigin="11437,7005" coordsize="10,20">
              <v:shape style="position:absolute;left:11437;top:7005;width:10;height:20" coordorigin="11437,7005" coordsize="10,20" path="m11437,7024l11446,7024,11446,7005,11437,7005,11437,7024xe" filled="true" fillcolor="#000000" stroked="false">
                <v:path arrowok="t"/>
                <v:fill type="solid"/>
              </v:shape>
            </v:group>
            <v:group style="position:absolute;left:11437;top:7024;width:10;height:20" coordorigin="11437,7024" coordsize="10,20">
              <v:shape style="position:absolute;left:11437;top:7024;width:10;height:20" coordorigin="11437,7024" coordsize="10,20" path="m11437,7044l11446,7044,11446,7024,11437,7024,11437,7044xe" filled="true" fillcolor="#000000" stroked="false">
                <v:path arrowok="t"/>
                <v:fill type="solid"/>
              </v:shape>
            </v:group>
            <v:group style="position:absolute;left:11437;top:7044;width:10;height:20" coordorigin="11437,7044" coordsize="10,20">
              <v:shape style="position:absolute;left:11437;top:7044;width:10;height:20" coordorigin="11437,7044" coordsize="10,20" path="m11437,7063l11446,7063,11446,7044,11437,7044,11437,7063xe" filled="true" fillcolor="#000000" stroked="false">
                <v:path arrowok="t"/>
                <v:fill type="solid"/>
              </v:shape>
            </v:group>
            <v:group style="position:absolute;left:11437;top:7063;width:10;height:20" coordorigin="11437,7063" coordsize="10,20">
              <v:shape style="position:absolute;left:11437;top:7063;width:10;height:20" coordorigin="11437,7063" coordsize="10,20" path="m11437,7082l11446,7082,11446,7063,11437,7063,11437,7082xe" filled="true" fillcolor="#000000" stroked="false">
                <v:path arrowok="t"/>
                <v:fill type="solid"/>
              </v:shape>
            </v:group>
            <v:group style="position:absolute;left:11437;top:7082;width:10;height:20" coordorigin="11437,7082" coordsize="10,20">
              <v:shape style="position:absolute;left:11437;top:7082;width:10;height:20" coordorigin="11437,7082" coordsize="10,20" path="m11437,7101l11446,7101,11446,7082,11437,7082,11437,7101xe" filled="true" fillcolor="#000000" stroked="false">
                <v:path arrowok="t"/>
                <v:fill type="solid"/>
              </v:shape>
            </v:group>
            <v:group style="position:absolute;left:11437;top:7101;width:10;height:20" coordorigin="11437,7101" coordsize="10,20">
              <v:shape style="position:absolute;left:11437;top:7101;width:10;height:20" coordorigin="11437,7101" coordsize="10,20" path="m11437,7120l11446,7120,11446,7101,11437,7101,11437,7120xe" filled="true" fillcolor="#000000" stroked="false">
                <v:path arrowok="t"/>
                <v:fill type="solid"/>
              </v:shape>
            </v:group>
            <v:group style="position:absolute;left:11437;top:7120;width:10;height:20" coordorigin="11437,7120" coordsize="10,20">
              <v:shape style="position:absolute;left:11437;top:7120;width:10;height:20" coordorigin="11437,7120" coordsize="10,20" path="m11437,7140l11446,7140,11446,7120,11437,7120,11437,7140xe" filled="true" fillcolor="#000000" stroked="false">
                <v:path arrowok="t"/>
                <v:fill type="solid"/>
              </v:shape>
            </v:group>
            <v:group style="position:absolute;left:11437;top:7140;width:10;height:20" coordorigin="11437,7140" coordsize="10,20">
              <v:shape style="position:absolute;left:11437;top:7140;width:10;height:20" coordorigin="11437,7140" coordsize="10,20" path="m11437,7159l11446,7159,11446,7140,11437,7140,11437,7159xe" filled="true" fillcolor="#000000" stroked="false">
                <v:path arrowok="t"/>
                <v:fill type="solid"/>
              </v:shape>
            </v:group>
            <v:group style="position:absolute;left:11437;top:7159;width:10;height:20" coordorigin="11437,7159" coordsize="10,20">
              <v:shape style="position:absolute;left:11437;top:7159;width:10;height:20" coordorigin="11437,7159" coordsize="10,20" path="m11437,7178l11446,7178,11446,7159,11437,7159,11437,7178xe" filled="true" fillcolor="#000000" stroked="false">
                <v:path arrowok="t"/>
                <v:fill type="solid"/>
              </v:shape>
            </v:group>
            <v:group style="position:absolute;left:11437;top:7181;width:10;height:2" coordorigin="11437,7181" coordsize="10,2">
              <v:shape style="position:absolute;left:11437;top:7181;width:10;height:2" coordorigin="11437,7181" coordsize="10,0" path="m11437,7181l11446,7181e" filled="false" stroked="true" strokeweight=".300018pt" strokecolor="#000000">
                <v:path arrowok="t"/>
              </v:shape>
            </v:group>
            <v:group style="position:absolute;left:12720;top:6967;width:10;height:20" coordorigin="12720,6967" coordsize="10,20">
              <v:shape style="position:absolute;left:12720;top:6967;width:10;height:20" coordorigin="12720,6967" coordsize="10,20" path="m12720,6986l12729,6986,12729,6967,12720,6967,12720,6986xe" filled="true" fillcolor="#000000" stroked="false">
                <v:path arrowok="t"/>
                <v:fill type="solid"/>
              </v:shape>
            </v:group>
            <v:group style="position:absolute;left:12720;top:6986;width:10;height:20" coordorigin="12720,6986" coordsize="10,20">
              <v:shape style="position:absolute;left:12720;top:6986;width:10;height:20" coordorigin="12720,6986" coordsize="10,20" path="m12720,7005l12729,7005,12729,6986,12720,6986,12720,7005xe" filled="true" fillcolor="#000000" stroked="false">
                <v:path arrowok="t"/>
                <v:fill type="solid"/>
              </v:shape>
            </v:group>
            <v:group style="position:absolute;left:12720;top:7005;width:10;height:20" coordorigin="12720,7005" coordsize="10,20">
              <v:shape style="position:absolute;left:12720;top:7005;width:10;height:20" coordorigin="12720,7005" coordsize="10,20" path="m12720,7024l12729,7024,12729,7005,12720,7005,12720,7024xe" filled="true" fillcolor="#000000" stroked="false">
                <v:path arrowok="t"/>
                <v:fill type="solid"/>
              </v:shape>
            </v:group>
            <v:group style="position:absolute;left:12720;top:7024;width:10;height:20" coordorigin="12720,7024" coordsize="10,20">
              <v:shape style="position:absolute;left:12720;top:7024;width:10;height:20" coordorigin="12720,7024" coordsize="10,20" path="m12720,7044l12729,7044,12729,7024,12720,7024,12720,7044xe" filled="true" fillcolor="#000000" stroked="false">
                <v:path arrowok="t"/>
                <v:fill type="solid"/>
              </v:shape>
            </v:group>
            <v:group style="position:absolute;left:12720;top:7044;width:10;height:20" coordorigin="12720,7044" coordsize="10,20">
              <v:shape style="position:absolute;left:12720;top:7044;width:10;height:20" coordorigin="12720,7044" coordsize="10,20" path="m12720,7063l12729,7063,12729,7044,12720,7044,12720,7063xe" filled="true" fillcolor="#000000" stroked="false">
                <v:path arrowok="t"/>
                <v:fill type="solid"/>
              </v:shape>
            </v:group>
            <v:group style="position:absolute;left:12720;top:7063;width:10;height:20" coordorigin="12720,7063" coordsize="10,20">
              <v:shape style="position:absolute;left:12720;top:7063;width:10;height:20" coordorigin="12720,7063" coordsize="10,20" path="m12720,7082l12729,7082,12729,7063,12720,7063,12720,7082xe" filled="true" fillcolor="#000000" stroked="false">
                <v:path arrowok="t"/>
                <v:fill type="solid"/>
              </v:shape>
            </v:group>
            <v:group style="position:absolute;left:12720;top:7082;width:10;height:20" coordorigin="12720,7082" coordsize="10,20">
              <v:shape style="position:absolute;left:12720;top:7082;width:10;height:20" coordorigin="12720,7082" coordsize="10,20" path="m12720,7101l12729,7101,12729,7082,12720,7082,12720,7101xe" filled="true" fillcolor="#000000" stroked="false">
                <v:path arrowok="t"/>
                <v:fill type="solid"/>
              </v:shape>
            </v:group>
            <v:group style="position:absolute;left:12720;top:7101;width:10;height:20" coordorigin="12720,7101" coordsize="10,20">
              <v:shape style="position:absolute;left:12720;top:7101;width:10;height:20" coordorigin="12720,7101" coordsize="10,20" path="m12720,7120l12729,7120,12729,7101,12720,7101,12720,7120xe" filled="true" fillcolor="#000000" stroked="false">
                <v:path arrowok="t"/>
                <v:fill type="solid"/>
              </v:shape>
            </v:group>
            <v:group style="position:absolute;left:12720;top:7120;width:10;height:20" coordorigin="12720,7120" coordsize="10,20">
              <v:shape style="position:absolute;left:12720;top:7120;width:10;height:20" coordorigin="12720,7120" coordsize="10,20" path="m12720,7140l12729,7140,12729,7120,12720,7120,12720,7140xe" filled="true" fillcolor="#000000" stroked="false">
                <v:path arrowok="t"/>
                <v:fill type="solid"/>
              </v:shape>
            </v:group>
            <v:group style="position:absolute;left:12720;top:7140;width:10;height:20" coordorigin="12720,7140" coordsize="10,20">
              <v:shape style="position:absolute;left:12720;top:7140;width:10;height:20" coordorigin="12720,7140" coordsize="10,20" path="m12720,7159l12729,7159,12729,7140,12720,7140,12720,7159xe" filled="true" fillcolor="#000000" stroked="false">
                <v:path arrowok="t"/>
                <v:fill type="solid"/>
              </v:shape>
            </v:group>
            <v:group style="position:absolute;left:12720;top:7159;width:10;height:20" coordorigin="12720,7159" coordsize="10,20">
              <v:shape style="position:absolute;left:12720;top:7159;width:10;height:20" coordorigin="12720,7159" coordsize="10,20" path="m12720,7178l12729,7178,12729,7159,12720,7159,12720,7178xe" filled="true" fillcolor="#000000" stroked="false">
                <v:path arrowok="t"/>
                <v:fill type="solid"/>
              </v:shape>
            </v:group>
            <v:group style="position:absolute;left:12720;top:7181;width:10;height:2" coordorigin="12720,7181" coordsize="10,2">
              <v:shape style="position:absolute;left:12720;top:7181;width:10;height:2" coordorigin="12720,7181" coordsize="10,0" path="m12720,7181l12729,7181e" filled="false" stroked="true" strokeweight=".300018pt" strokecolor="#000000">
                <v:path arrowok="t"/>
              </v:shape>
            </v:group>
            <v:group style="position:absolute;left:14018;top:6967;width:10;height:20" coordorigin="14018,6967" coordsize="10,20">
              <v:shape style="position:absolute;left:14018;top:6967;width:10;height:20" coordorigin="14018,6967" coordsize="10,20" path="m14018,6986l14028,6986,14028,6967,14018,6967,14018,6986xe" filled="true" fillcolor="#000000" stroked="false">
                <v:path arrowok="t"/>
                <v:fill type="solid"/>
              </v:shape>
            </v:group>
            <v:group style="position:absolute;left:14018;top:6986;width:10;height:20" coordorigin="14018,6986" coordsize="10,20">
              <v:shape style="position:absolute;left:14018;top:6986;width:10;height:20" coordorigin="14018,6986" coordsize="10,20" path="m14018,7005l14028,7005,14028,6986,14018,6986,14018,7005xe" filled="true" fillcolor="#000000" stroked="false">
                <v:path arrowok="t"/>
                <v:fill type="solid"/>
              </v:shape>
            </v:group>
            <v:group style="position:absolute;left:14018;top:7005;width:10;height:20" coordorigin="14018,7005" coordsize="10,20">
              <v:shape style="position:absolute;left:14018;top:7005;width:10;height:20" coordorigin="14018,7005" coordsize="10,20" path="m14018,7024l14028,7024,14028,7005,14018,7005,14018,7024xe" filled="true" fillcolor="#000000" stroked="false">
                <v:path arrowok="t"/>
                <v:fill type="solid"/>
              </v:shape>
            </v:group>
            <v:group style="position:absolute;left:14018;top:7024;width:10;height:20" coordorigin="14018,7024" coordsize="10,20">
              <v:shape style="position:absolute;left:14018;top:7024;width:10;height:20" coordorigin="14018,7024" coordsize="10,20" path="m14018,7044l14028,7044,14028,7024,14018,7024,14018,7044xe" filled="true" fillcolor="#000000" stroked="false">
                <v:path arrowok="t"/>
                <v:fill type="solid"/>
              </v:shape>
            </v:group>
            <v:group style="position:absolute;left:14018;top:7044;width:10;height:20" coordorigin="14018,7044" coordsize="10,20">
              <v:shape style="position:absolute;left:14018;top:7044;width:10;height:20" coordorigin="14018,7044" coordsize="10,20" path="m14018,7063l14028,7063,14028,7044,14018,7044,14018,7063xe" filled="true" fillcolor="#000000" stroked="false">
                <v:path arrowok="t"/>
                <v:fill type="solid"/>
              </v:shape>
            </v:group>
            <v:group style="position:absolute;left:14018;top:7063;width:10;height:20" coordorigin="14018,7063" coordsize="10,20">
              <v:shape style="position:absolute;left:14018;top:7063;width:10;height:20" coordorigin="14018,7063" coordsize="10,20" path="m14018,7082l14028,7082,14028,7063,14018,7063,14018,7082xe" filled="true" fillcolor="#000000" stroked="false">
                <v:path arrowok="t"/>
                <v:fill type="solid"/>
              </v:shape>
            </v:group>
            <v:group style="position:absolute;left:14018;top:7082;width:10;height:20" coordorigin="14018,7082" coordsize="10,20">
              <v:shape style="position:absolute;left:14018;top:7082;width:10;height:20" coordorigin="14018,7082" coordsize="10,20" path="m14018,7101l14028,7101,14028,7082,14018,7082,14018,7101xe" filled="true" fillcolor="#000000" stroked="false">
                <v:path arrowok="t"/>
                <v:fill type="solid"/>
              </v:shape>
            </v:group>
            <v:group style="position:absolute;left:14018;top:7101;width:10;height:20" coordorigin="14018,7101" coordsize="10,20">
              <v:shape style="position:absolute;left:14018;top:7101;width:10;height:20" coordorigin="14018,7101" coordsize="10,20" path="m14018,7120l14028,7120,14028,7101,14018,7101,14018,7120xe" filled="true" fillcolor="#000000" stroked="false">
                <v:path arrowok="t"/>
                <v:fill type="solid"/>
              </v:shape>
            </v:group>
            <v:group style="position:absolute;left:14018;top:7120;width:10;height:20" coordorigin="14018,7120" coordsize="10,20">
              <v:shape style="position:absolute;left:14018;top:7120;width:10;height:20" coordorigin="14018,7120" coordsize="10,20" path="m14018,7140l14028,7140,14028,7120,14018,7120,14018,7140xe" filled="true" fillcolor="#000000" stroked="false">
                <v:path arrowok="t"/>
                <v:fill type="solid"/>
              </v:shape>
            </v:group>
            <v:group style="position:absolute;left:14018;top:7140;width:10;height:20" coordorigin="14018,7140" coordsize="10,20">
              <v:shape style="position:absolute;left:14018;top:7140;width:10;height:20" coordorigin="14018,7140" coordsize="10,20" path="m14018,7159l14028,7159,14028,7140,14018,7140,14018,7159xe" filled="true" fillcolor="#000000" stroked="false">
                <v:path arrowok="t"/>
                <v:fill type="solid"/>
              </v:shape>
            </v:group>
            <v:group style="position:absolute;left:14018;top:7159;width:10;height:20" coordorigin="14018,7159" coordsize="10,20">
              <v:shape style="position:absolute;left:14018;top:7159;width:10;height:20" coordorigin="14018,7159" coordsize="10,20" path="m14018,7178l14028,7178,14028,7159,14018,7159,14018,7178xe" filled="true" fillcolor="#000000" stroked="false">
                <v:path arrowok="t"/>
                <v:fill type="solid"/>
              </v:shape>
            </v:group>
            <v:group style="position:absolute;left:14018;top:7181;width:10;height:2" coordorigin="14018,7181" coordsize="10,2">
              <v:shape style="position:absolute;left:14018;top:7181;width:10;height:2" coordorigin="14018,7181" coordsize="10,0" path="m14018,7181l14028,7181e" filled="false" stroked="true" strokeweight=".300018pt" strokecolor="#000000">
                <v:path arrowok="t"/>
              </v:shape>
              <v:shape style="position:absolute;left:1128;top:7184;width:2003;height:10" type="#_x0000_t75" stroked="false">
                <v:imagedata r:id="rId181" o:title=""/>
              </v:shape>
              <v:shape style="position:absolute;left:3126;top:7184;width:1302;height:10" type="#_x0000_t75" stroked="false">
                <v:imagedata r:id="rId182" o:title=""/>
              </v:shape>
              <v:shape style="position:absolute;left:4424;top:7184;width:635;height:10" type="#_x0000_t75" stroked="false">
                <v:imagedata r:id="rId183" o:title=""/>
              </v:shape>
              <v:shape style="position:absolute;left:5054;top:7184;width:715;height:10" type="#_x0000_t75" stroked="false">
                <v:imagedata r:id="rId184" o:title=""/>
              </v:shape>
              <v:shape style="position:absolute;left:5764;top:7184;width:570;height:10" type="#_x0000_t75" stroked="false">
                <v:imagedata r:id="rId185" o:title=""/>
              </v:shape>
              <v:shape style="position:absolute;left:6329;top:7184;width:1490;height:10" type="#_x0000_t75" stroked="false">
                <v:imagedata r:id="rId186" o:title=""/>
              </v:shape>
              <v:shape style="position:absolute;left:7815;top:7184;width:2348;height:10" type="#_x0000_t75" stroked="false">
                <v:imagedata r:id="rId210" o:title=""/>
              </v:shape>
              <v:shape style="position:absolute;left:10158;top:7184;width:1279;height:10" type="#_x0000_t75" stroked="false">
                <v:imagedata r:id="rId188" o:title=""/>
              </v:shape>
              <v:shape style="position:absolute;left:11432;top:7184;width:3958;height:10" type="#_x0000_t75" stroked="false">
                <v:imagedata r:id="rId189" o:title=""/>
              </v:shape>
            </v:group>
            <v:group style="position:absolute;left:3131;top:7194;width:10;height:20" coordorigin="3131,7194" coordsize="10,20">
              <v:shape style="position:absolute;left:3131;top:7194;width:10;height:20" coordorigin="3131,7194" coordsize="10,20" path="m3131,7213l3141,7213,3141,7194,3131,7194,3131,7213xe" filled="true" fillcolor="#000000" stroked="false">
                <v:path arrowok="t"/>
                <v:fill type="solid"/>
              </v:shape>
            </v:group>
            <v:group style="position:absolute;left:3131;top:7213;width:10;height:20" coordorigin="3131,7213" coordsize="10,20">
              <v:shape style="position:absolute;left:3131;top:7213;width:10;height:20" coordorigin="3131,7213" coordsize="10,20" path="m3131,7232l3141,7232,3141,7213,3131,7213,3131,7232xe" filled="true" fillcolor="#000000" stroked="false">
                <v:path arrowok="t"/>
                <v:fill type="solid"/>
              </v:shape>
            </v:group>
            <v:group style="position:absolute;left:3131;top:7232;width:10;height:20" coordorigin="3131,7232" coordsize="10,20">
              <v:shape style="position:absolute;left:3131;top:7232;width:10;height:20" coordorigin="3131,7232" coordsize="10,20" path="m3131,7251l3141,7251,3141,7232,3131,7232,3131,7251xe" filled="true" fillcolor="#000000" stroked="false">
                <v:path arrowok="t"/>
                <v:fill type="solid"/>
              </v:shape>
            </v:group>
            <v:group style="position:absolute;left:3131;top:7251;width:10;height:20" coordorigin="3131,7251" coordsize="10,20">
              <v:shape style="position:absolute;left:3131;top:7251;width:10;height:20" coordorigin="3131,7251" coordsize="10,20" path="m3131,7270l3141,7270,3141,7251,3131,7251,3131,7270xe" filled="true" fillcolor="#000000" stroked="false">
                <v:path arrowok="t"/>
                <v:fill type="solid"/>
              </v:shape>
            </v:group>
            <v:group style="position:absolute;left:3131;top:7270;width:10;height:20" coordorigin="3131,7270" coordsize="10,20">
              <v:shape style="position:absolute;left:3131;top:7270;width:10;height:20" coordorigin="3131,7270" coordsize="10,20" path="m3131,7290l3141,7290,3141,7270,3131,7270,3131,7290xe" filled="true" fillcolor="#000000" stroked="false">
                <v:path arrowok="t"/>
                <v:fill type="solid"/>
              </v:shape>
            </v:group>
            <v:group style="position:absolute;left:3131;top:7290;width:10;height:20" coordorigin="3131,7290" coordsize="10,20">
              <v:shape style="position:absolute;left:3131;top:7290;width:10;height:20" coordorigin="3131,7290" coordsize="10,20" path="m3131,7309l3141,7309,3141,7290,3131,7290,3131,7309xe" filled="true" fillcolor="#000000" stroked="false">
                <v:path arrowok="t"/>
                <v:fill type="solid"/>
              </v:shape>
            </v:group>
            <v:group style="position:absolute;left:3131;top:7309;width:10;height:20" coordorigin="3131,7309" coordsize="10,20">
              <v:shape style="position:absolute;left:3131;top:7309;width:10;height:20" coordorigin="3131,7309" coordsize="10,20" path="m3131,7328l3141,7328,3141,7309,3131,7309,3131,7328xe" filled="true" fillcolor="#000000" stroked="false">
                <v:path arrowok="t"/>
                <v:fill type="solid"/>
              </v:shape>
            </v:group>
            <v:group style="position:absolute;left:3131;top:7328;width:10;height:20" coordorigin="3131,7328" coordsize="10,20">
              <v:shape style="position:absolute;left:3131;top:7328;width:10;height:20" coordorigin="3131,7328" coordsize="10,20" path="m3131,7347l3141,7347,3141,7328,3131,7328,3131,7347xe" filled="true" fillcolor="#000000" stroked="false">
                <v:path arrowok="t"/>
                <v:fill type="solid"/>
              </v:shape>
            </v:group>
            <v:group style="position:absolute;left:3131;top:7347;width:10;height:20" coordorigin="3131,7347" coordsize="10,20">
              <v:shape style="position:absolute;left:3131;top:7347;width:10;height:20" coordorigin="3131,7347" coordsize="10,20" path="m3131,7366l3141,7366,3141,7347,3131,7347,3131,7366xe" filled="true" fillcolor="#000000" stroked="false">
                <v:path arrowok="t"/>
                <v:fill type="solid"/>
              </v:shape>
            </v:group>
            <v:group style="position:absolute;left:3131;top:7366;width:10;height:20" coordorigin="3131,7366" coordsize="10,20">
              <v:shape style="position:absolute;left:3131;top:7366;width:10;height:20" coordorigin="3131,7366" coordsize="10,20" path="m3131,7386l3141,7386,3141,7366,3131,7366,3131,7386xe" filled="true" fillcolor="#000000" stroked="false">
                <v:path arrowok="t"/>
                <v:fill type="solid"/>
              </v:shape>
            </v:group>
            <v:group style="position:absolute;left:3131;top:7386;width:10;height:20" coordorigin="3131,7386" coordsize="10,20">
              <v:shape style="position:absolute;left:3131;top:7386;width:10;height:20" coordorigin="3131,7386" coordsize="10,20" path="m3131,7405l3141,7405,3141,7386,3131,7386,3131,7405xe" filled="true" fillcolor="#000000" stroked="false">
                <v:path arrowok="t"/>
                <v:fill type="solid"/>
              </v:shape>
            </v:group>
            <v:group style="position:absolute;left:3131;top:7408;width:10;height:2" coordorigin="3131,7408" coordsize="10,2">
              <v:shape style="position:absolute;left:3131;top:7408;width:10;height:2" coordorigin="3131,7408" coordsize="10,0" path="m3131,7408l3141,7408e" filled="false" stroked="true" strokeweight=".300018pt" strokecolor="#000000">
                <v:path arrowok="t"/>
              </v:shape>
            </v:group>
            <v:group style="position:absolute;left:4428;top:7194;width:10;height:20" coordorigin="4428,7194" coordsize="10,20">
              <v:shape style="position:absolute;left:4428;top:7194;width:10;height:20" coordorigin="4428,7194" coordsize="10,20" path="m4428,7213l4438,7213,4438,7194,4428,7194,4428,7213xe" filled="true" fillcolor="#000000" stroked="false">
                <v:path arrowok="t"/>
                <v:fill type="solid"/>
              </v:shape>
            </v:group>
            <v:group style="position:absolute;left:4428;top:7213;width:10;height:20" coordorigin="4428,7213" coordsize="10,20">
              <v:shape style="position:absolute;left:4428;top:7213;width:10;height:20" coordorigin="4428,7213" coordsize="10,20" path="m4428,7232l4438,7232,4438,7213,4428,7213,4428,7232xe" filled="true" fillcolor="#000000" stroked="false">
                <v:path arrowok="t"/>
                <v:fill type="solid"/>
              </v:shape>
            </v:group>
            <v:group style="position:absolute;left:4428;top:7232;width:10;height:20" coordorigin="4428,7232" coordsize="10,20">
              <v:shape style="position:absolute;left:4428;top:7232;width:10;height:20" coordorigin="4428,7232" coordsize="10,20" path="m4428,7251l4438,7251,4438,7232,4428,7232,4428,7251xe" filled="true" fillcolor="#000000" stroked="false">
                <v:path arrowok="t"/>
                <v:fill type="solid"/>
              </v:shape>
            </v:group>
            <v:group style="position:absolute;left:4428;top:7251;width:10;height:20" coordorigin="4428,7251" coordsize="10,20">
              <v:shape style="position:absolute;left:4428;top:7251;width:10;height:20" coordorigin="4428,7251" coordsize="10,20" path="m4428,7270l4438,7270,4438,7251,4428,7251,4428,7270xe" filled="true" fillcolor="#000000" stroked="false">
                <v:path arrowok="t"/>
                <v:fill type="solid"/>
              </v:shape>
            </v:group>
            <v:group style="position:absolute;left:4428;top:7270;width:10;height:20" coordorigin="4428,7270" coordsize="10,20">
              <v:shape style="position:absolute;left:4428;top:7270;width:10;height:20" coordorigin="4428,7270" coordsize="10,20" path="m4428,7290l4438,7290,4438,7270,4428,7270,4428,7290xe" filled="true" fillcolor="#000000" stroked="false">
                <v:path arrowok="t"/>
                <v:fill type="solid"/>
              </v:shape>
            </v:group>
            <v:group style="position:absolute;left:4428;top:7290;width:10;height:20" coordorigin="4428,7290" coordsize="10,20">
              <v:shape style="position:absolute;left:4428;top:7290;width:10;height:20" coordorigin="4428,7290" coordsize="10,20" path="m4428,7309l4438,7309,4438,7290,4428,7290,4428,7309xe" filled="true" fillcolor="#000000" stroked="false">
                <v:path arrowok="t"/>
                <v:fill type="solid"/>
              </v:shape>
            </v:group>
            <v:group style="position:absolute;left:4428;top:7309;width:10;height:20" coordorigin="4428,7309" coordsize="10,20">
              <v:shape style="position:absolute;left:4428;top:7309;width:10;height:20" coordorigin="4428,7309" coordsize="10,20" path="m4428,7328l4438,7328,4438,7309,4428,7309,4428,7328xe" filled="true" fillcolor="#000000" stroked="false">
                <v:path arrowok="t"/>
                <v:fill type="solid"/>
              </v:shape>
            </v:group>
            <v:group style="position:absolute;left:4428;top:7328;width:10;height:20" coordorigin="4428,7328" coordsize="10,20">
              <v:shape style="position:absolute;left:4428;top:7328;width:10;height:20" coordorigin="4428,7328" coordsize="10,20" path="m4428,7347l4438,7347,4438,7328,4428,7328,4428,7347xe" filled="true" fillcolor="#000000" stroked="false">
                <v:path arrowok="t"/>
                <v:fill type="solid"/>
              </v:shape>
            </v:group>
            <v:group style="position:absolute;left:4428;top:7347;width:10;height:20" coordorigin="4428,7347" coordsize="10,20">
              <v:shape style="position:absolute;left:4428;top:7347;width:10;height:20" coordorigin="4428,7347" coordsize="10,20" path="m4428,7366l4438,7366,4438,7347,4428,7347,4428,7366xe" filled="true" fillcolor="#000000" stroked="false">
                <v:path arrowok="t"/>
                <v:fill type="solid"/>
              </v:shape>
            </v:group>
            <v:group style="position:absolute;left:4428;top:7366;width:10;height:20" coordorigin="4428,7366" coordsize="10,20">
              <v:shape style="position:absolute;left:4428;top:7366;width:10;height:20" coordorigin="4428,7366" coordsize="10,20" path="m4428,7386l4438,7386,4438,7366,4428,7366,4428,7386xe" filled="true" fillcolor="#000000" stroked="false">
                <v:path arrowok="t"/>
                <v:fill type="solid"/>
              </v:shape>
            </v:group>
            <v:group style="position:absolute;left:4428;top:7386;width:10;height:20" coordorigin="4428,7386" coordsize="10,20">
              <v:shape style="position:absolute;left:4428;top:7386;width:10;height:20" coordorigin="4428,7386" coordsize="10,20" path="m4428,7405l4438,7405,4438,7386,4428,7386,4428,7405xe" filled="true" fillcolor="#000000" stroked="false">
                <v:path arrowok="t"/>
                <v:fill type="solid"/>
              </v:shape>
            </v:group>
            <v:group style="position:absolute;left:4428;top:7408;width:10;height:2" coordorigin="4428,7408" coordsize="10,2">
              <v:shape style="position:absolute;left:4428;top:7408;width:10;height:2" coordorigin="4428,7408" coordsize="10,0" path="m4428,7408l4438,7408e" filled="false" stroked="true" strokeweight=".300018pt" strokecolor="#000000">
                <v:path arrowok="t"/>
              </v:shape>
            </v:group>
            <v:group style="position:absolute;left:5058;top:7194;width:10;height:20" coordorigin="5058,7194" coordsize="10,20">
              <v:shape style="position:absolute;left:5058;top:7194;width:10;height:20" coordorigin="5058,7194" coordsize="10,20" path="m5058,7213l5068,7213,5068,7194,5058,7194,5058,7213xe" filled="true" fillcolor="#000000" stroked="false">
                <v:path arrowok="t"/>
                <v:fill type="solid"/>
              </v:shape>
            </v:group>
            <v:group style="position:absolute;left:5058;top:7213;width:10;height:20" coordorigin="5058,7213" coordsize="10,20">
              <v:shape style="position:absolute;left:5058;top:7213;width:10;height:20" coordorigin="5058,7213" coordsize="10,20" path="m5058,7232l5068,7232,5068,7213,5058,7213,5058,7232xe" filled="true" fillcolor="#000000" stroked="false">
                <v:path arrowok="t"/>
                <v:fill type="solid"/>
              </v:shape>
            </v:group>
            <v:group style="position:absolute;left:5058;top:7232;width:10;height:20" coordorigin="5058,7232" coordsize="10,20">
              <v:shape style="position:absolute;left:5058;top:7232;width:10;height:20" coordorigin="5058,7232" coordsize="10,20" path="m5058,7251l5068,7251,5068,7232,5058,7232,5058,7251xe" filled="true" fillcolor="#000000" stroked="false">
                <v:path arrowok="t"/>
                <v:fill type="solid"/>
              </v:shape>
            </v:group>
            <v:group style="position:absolute;left:5058;top:7251;width:10;height:20" coordorigin="5058,7251" coordsize="10,20">
              <v:shape style="position:absolute;left:5058;top:7251;width:10;height:20" coordorigin="5058,7251" coordsize="10,20" path="m5058,7270l5068,7270,5068,7251,5058,7251,5058,7270xe" filled="true" fillcolor="#000000" stroked="false">
                <v:path arrowok="t"/>
                <v:fill type="solid"/>
              </v:shape>
            </v:group>
            <v:group style="position:absolute;left:5058;top:7270;width:10;height:20" coordorigin="5058,7270" coordsize="10,20">
              <v:shape style="position:absolute;left:5058;top:7270;width:10;height:20" coordorigin="5058,7270" coordsize="10,20" path="m5058,7290l5068,7290,5068,7270,5058,7270,5058,7290xe" filled="true" fillcolor="#000000" stroked="false">
                <v:path arrowok="t"/>
                <v:fill type="solid"/>
              </v:shape>
            </v:group>
            <v:group style="position:absolute;left:5058;top:7290;width:10;height:20" coordorigin="5058,7290" coordsize="10,20">
              <v:shape style="position:absolute;left:5058;top:7290;width:10;height:20" coordorigin="5058,7290" coordsize="10,20" path="m5058,7309l5068,7309,5068,7290,5058,7290,5058,7309xe" filled="true" fillcolor="#000000" stroked="false">
                <v:path arrowok="t"/>
                <v:fill type="solid"/>
              </v:shape>
            </v:group>
            <v:group style="position:absolute;left:5058;top:7309;width:10;height:20" coordorigin="5058,7309" coordsize="10,20">
              <v:shape style="position:absolute;left:5058;top:7309;width:10;height:20" coordorigin="5058,7309" coordsize="10,20" path="m5058,7328l5068,7328,5068,7309,5058,7309,5058,7328xe" filled="true" fillcolor="#000000" stroked="false">
                <v:path arrowok="t"/>
                <v:fill type="solid"/>
              </v:shape>
            </v:group>
            <v:group style="position:absolute;left:5058;top:7328;width:10;height:20" coordorigin="5058,7328" coordsize="10,20">
              <v:shape style="position:absolute;left:5058;top:7328;width:10;height:20" coordorigin="5058,7328" coordsize="10,20" path="m5058,7347l5068,7347,5068,7328,5058,7328,5058,7347xe" filled="true" fillcolor="#000000" stroked="false">
                <v:path arrowok="t"/>
                <v:fill type="solid"/>
              </v:shape>
            </v:group>
            <v:group style="position:absolute;left:5058;top:7347;width:10;height:20" coordorigin="5058,7347" coordsize="10,20">
              <v:shape style="position:absolute;left:5058;top:7347;width:10;height:20" coordorigin="5058,7347" coordsize="10,20" path="m5058,7366l5068,7366,5068,7347,5058,7347,5058,7366xe" filled="true" fillcolor="#000000" stroked="false">
                <v:path arrowok="t"/>
                <v:fill type="solid"/>
              </v:shape>
            </v:group>
            <v:group style="position:absolute;left:5058;top:7366;width:10;height:20" coordorigin="5058,7366" coordsize="10,20">
              <v:shape style="position:absolute;left:5058;top:7366;width:10;height:20" coordorigin="5058,7366" coordsize="10,20" path="m5058,7386l5068,7386,5068,7366,5058,7366,5058,7386xe" filled="true" fillcolor="#000000" stroked="false">
                <v:path arrowok="t"/>
                <v:fill type="solid"/>
              </v:shape>
            </v:group>
            <v:group style="position:absolute;left:5058;top:7386;width:10;height:20" coordorigin="5058,7386" coordsize="10,20">
              <v:shape style="position:absolute;left:5058;top:7386;width:10;height:20" coordorigin="5058,7386" coordsize="10,20" path="m5058,7405l5068,7405,5068,7386,5058,7386,5058,7405xe" filled="true" fillcolor="#000000" stroked="false">
                <v:path arrowok="t"/>
                <v:fill type="solid"/>
              </v:shape>
            </v:group>
            <v:group style="position:absolute;left:5058;top:7408;width:10;height:2" coordorigin="5058,7408" coordsize="10,2">
              <v:shape style="position:absolute;left:5058;top:7408;width:10;height:2" coordorigin="5058,7408" coordsize="10,0" path="m5058,7408l5068,7408e" filled="false" stroked="true" strokeweight=".300018pt" strokecolor="#000000">
                <v:path arrowok="t"/>
              </v:shape>
            </v:group>
            <v:group style="position:absolute;left:5769;top:7194;width:10;height:20" coordorigin="5769,7194" coordsize="10,20">
              <v:shape style="position:absolute;left:5769;top:7194;width:10;height:20" coordorigin="5769,7194" coordsize="10,20" path="m5769,7213l5778,7213,5778,7194,5769,7194,5769,7213xe" filled="true" fillcolor="#000000" stroked="false">
                <v:path arrowok="t"/>
                <v:fill type="solid"/>
              </v:shape>
            </v:group>
            <v:group style="position:absolute;left:5769;top:7213;width:10;height:20" coordorigin="5769,7213" coordsize="10,20">
              <v:shape style="position:absolute;left:5769;top:7213;width:10;height:20" coordorigin="5769,7213" coordsize="10,20" path="m5769,7232l5778,7232,5778,7213,5769,7213,5769,7232xe" filled="true" fillcolor="#000000" stroked="false">
                <v:path arrowok="t"/>
                <v:fill type="solid"/>
              </v:shape>
            </v:group>
            <v:group style="position:absolute;left:5769;top:7232;width:10;height:20" coordorigin="5769,7232" coordsize="10,20">
              <v:shape style="position:absolute;left:5769;top:7232;width:10;height:20" coordorigin="5769,7232" coordsize="10,20" path="m5769,7251l5778,7251,5778,7232,5769,7232,5769,7251xe" filled="true" fillcolor="#000000" stroked="false">
                <v:path arrowok="t"/>
                <v:fill type="solid"/>
              </v:shape>
            </v:group>
            <v:group style="position:absolute;left:5769;top:7251;width:10;height:20" coordorigin="5769,7251" coordsize="10,20">
              <v:shape style="position:absolute;left:5769;top:7251;width:10;height:20" coordorigin="5769,7251" coordsize="10,20" path="m5769,7270l5778,7270,5778,7251,5769,7251,5769,7270xe" filled="true" fillcolor="#000000" stroked="false">
                <v:path arrowok="t"/>
                <v:fill type="solid"/>
              </v:shape>
            </v:group>
            <v:group style="position:absolute;left:5769;top:7270;width:10;height:20" coordorigin="5769,7270" coordsize="10,20">
              <v:shape style="position:absolute;left:5769;top:7270;width:10;height:20" coordorigin="5769,7270" coordsize="10,20" path="m5769,7290l5778,7290,5778,7270,5769,7270,5769,7290xe" filled="true" fillcolor="#000000" stroked="false">
                <v:path arrowok="t"/>
                <v:fill type="solid"/>
              </v:shape>
            </v:group>
            <v:group style="position:absolute;left:5769;top:7290;width:10;height:20" coordorigin="5769,7290" coordsize="10,20">
              <v:shape style="position:absolute;left:5769;top:7290;width:10;height:20" coordorigin="5769,7290" coordsize="10,20" path="m5769,7309l5778,7309,5778,7290,5769,7290,5769,7309xe" filled="true" fillcolor="#000000" stroked="false">
                <v:path arrowok="t"/>
                <v:fill type="solid"/>
              </v:shape>
            </v:group>
            <v:group style="position:absolute;left:5769;top:7309;width:10;height:20" coordorigin="5769,7309" coordsize="10,20">
              <v:shape style="position:absolute;left:5769;top:7309;width:10;height:20" coordorigin="5769,7309" coordsize="10,20" path="m5769,7328l5778,7328,5778,7309,5769,7309,5769,7328xe" filled="true" fillcolor="#000000" stroked="false">
                <v:path arrowok="t"/>
                <v:fill type="solid"/>
              </v:shape>
            </v:group>
            <v:group style="position:absolute;left:5769;top:7328;width:10;height:20" coordorigin="5769,7328" coordsize="10,20">
              <v:shape style="position:absolute;left:5769;top:7328;width:10;height:20" coordorigin="5769,7328" coordsize="10,20" path="m5769,7347l5778,7347,5778,7328,5769,7328,5769,7347xe" filled="true" fillcolor="#000000" stroked="false">
                <v:path arrowok="t"/>
                <v:fill type="solid"/>
              </v:shape>
            </v:group>
            <v:group style="position:absolute;left:5769;top:7347;width:10;height:20" coordorigin="5769,7347" coordsize="10,20">
              <v:shape style="position:absolute;left:5769;top:7347;width:10;height:20" coordorigin="5769,7347" coordsize="10,20" path="m5769,7366l5778,7366,5778,7347,5769,7347,5769,7366xe" filled="true" fillcolor="#000000" stroked="false">
                <v:path arrowok="t"/>
                <v:fill type="solid"/>
              </v:shape>
            </v:group>
            <v:group style="position:absolute;left:5769;top:7366;width:10;height:20" coordorigin="5769,7366" coordsize="10,20">
              <v:shape style="position:absolute;left:5769;top:7366;width:10;height:20" coordorigin="5769,7366" coordsize="10,20" path="m5769,7386l5778,7386,5778,7366,5769,7366,5769,7386xe" filled="true" fillcolor="#000000" stroked="false">
                <v:path arrowok="t"/>
                <v:fill type="solid"/>
              </v:shape>
            </v:group>
            <v:group style="position:absolute;left:5769;top:7386;width:10;height:20" coordorigin="5769,7386" coordsize="10,20">
              <v:shape style="position:absolute;left:5769;top:7386;width:10;height:20" coordorigin="5769,7386" coordsize="10,20" path="m5769,7405l5778,7405,5778,7386,5769,7386,5769,7405xe" filled="true" fillcolor="#000000" stroked="false">
                <v:path arrowok="t"/>
                <v:fill type="solid"/>
              </v:shape>
            </v:group>
            <v:group style="position:absolute;left:5769;top:7408;width:10;height:2" coordorigin="5769,7408" coordsize="10,2">
              <v:shape style="position:absolute;left:5769;top:7408;width:10;height:2" coordorigin="5769,7408" coordsize="10,0" path="m5769,7408l5778,7408e" filled="false" stroked="true" strokeweight=".300018pt" strokecolor="#000000">
                <v:path arrowok="t"/>
              </v:shape>
            </v:group>
            <v:group style="position:absolute;left:6334;top:7194;width:10;height:20" coordorigin="6334,7194" coordsize="10,20">
              <v:shape style="position:absolute;left:6334;top:7194;width:10;height:20" coordorigin="6334,7194" coordsize="10,20" path="m6334,7213l6344,7213,6344,7194,6334,7194,6334,7213xe" filled="true" fillcolor="#000000" stroked="false">
                <v:path arrowok="t"/>
                <v:fill type="solid"/>
              </v:shape>
            </v:group>
            <v:group style="position:absolute;left:6334;top:7213;width:10;height:20" coordorigin="6334,7213" coordsize="10,20">
              <v:shape style="position:absolute;left:6334;top:7213;width:10;height:20" coordorigin="6334,7213" coordsize="10,20" path="m6334,7232l6344,7232,6344,7213,6334,7213,6334,7232xe" filled="true" fillcolor="#000000" stroked="false">
                <v:path arrowok="t"/>
                <v:fill type="solid"/>
              </v:shape>
            </v:group>
            <v:group style="position:absolute;left:6334;top:7232;width:10;height:20" coordorigin="6334,7232" coordsize="10,20">
              <v:shape style="position:absolute;left:6334;top:7232;width:10;height:20" coordorigin="6334,7232" coordsize="10,20" path="m6334,7251l6344,7251,6344,7232,6334,7232,6334,7251xe" filled="true" fillcolor="#000000" stroked="false">
                <v:path arrowok="t"/>
                <v:fill type="solid"/>
              </v:shape>
            </v:group>
            <v:group style="position:absolute;left:6334;top:7251;width:10;height:20" coordorigin="6334,7251" coordsize="10,20">
              <v:shape style="position:absolute;left:6334;top:7251;width:10;height:20" coordorigin="6334,7251" coordsize="10,20" path="m6334,7270l6344,7270,6344,7251,6334,7251,6334,7270xe" filled="true" fillcolor="#000000" stroked="false">
                <v:path arrowok="t"/>
                <v:fill type="solid"/>
              </v:shape>
            </v:group>
            <v:group style="position:absolute;left:6334;top:7270;width:10;height:20" coordorigin="6334,7270" coordsize="10,20">
              <v:shape style="position:absolute;left:6334;top:7270;width:10;height:20" coordorigin="6334,7270" coordsize="10,20" path="m6334,7290l6344,7290,6344,7270,6334,7270,6334,7290xe" filled="true" fillcolor="#000000" stroked="false">
                <v:path arrowok="t"/>
                <v:fill type="solid"/>
              </v:shape>
            </v:group>
            <v:group style="position:absolute;left:6334;top:7290;width:10;height:20" coordorigin="6334,7290" coordsize="10,20">
              <v:shape style="position:absolute;left:6334;top:7290;width:10;height:20" coordorigin="6334,7290" coordsize="10,20" path="m6334,7309l6344,7309,6344,7290,6334,7290,6334,7309xe" filled="true" fillcolor="#000000" stroked="false">
                <v:path arrowok="t"/>
                <v:fill type="solid"/>
              </v:shape>
            </v:group>
            <v:group style="position:absolute;left:6334;top:7309;width:10;height:20" coordorigin="6334,7309" coordsize="10,20">
              <v:shape style="position:absolute;left:6334;top:7309;width:10;height:20" coordorigin="6334,7309" coordsize="10,20" path="m6334,7328l6344,7328,6344,7309,6334,7309,6334,7328xe" filled="true" fillcolor="#000000" stroked="false">
                <v:path arrowok="t"/>
                <v:fill type="solid"/>
              </v:shape>
            </v:group>
            <v:group style="position:absolute;left:6334;top:7328;width:10;height:20" coordorigin="6334,7328" coordsize="10,20">
              <v:shape style="position:absolute;left:6334;top:7328;width:10;height:20" coordorigin="6334,7328" coordsize="10,20" path="m6334,7347l6344,7347,6344,7328,6334,7328,6334,7347xe" filled="true" fillcolor="#000000" stroked="false">
                <v:path arrowok="t"/>
                <v:fill type="solid"/>
              </v:shape>
            </v:group>
            <v:group style="position:absolute;left:6334;top:7347;width:10;height:20" coordorigin="6334,7347" coordsize="10,20">
              <v:shape style="position:absolute;left:6334;top:7347;width:10;height:20" coordorigin="6334,7347" coordsize="10,20" path="m6334,7366l6344,7366,6344,7347,6334,7347,6334,7366xe" filled="true" fillcolor="#000000" stroked="false">
                <v:path arrowok="t"/>
                <v:fill type="solid"/>
              </v:shape>
            </v:group>
            <v:group style="position:absolute;left:6334;top:7366;width:10;height:20" coordorigin="6334,7366" coordsize="10,20">
              <v:shape style="position:absolute;left:6334;top:7366;width:10;height:20" coordorigin="6334,7366" coordsize="10,20" path="m6334,7386l6344,7386,6344,7366,6334,7366,6334,7386xe" filled="true" fillcolor="#000000" stroked="false">
                <v:path arrowok="t"/>
                <v:fill type="solid"/>
              </v:shape>
            </v:group>
            <v:group style="position:absolute;left:6334;top:7386;width:10;height:20" coordorigin="6334,7386" coordsize="10,20">
              <v:shape style="position:absolute;left:6334;top:7386;width:10;height:20" coordorigin="6334,7386" coordsize="10,20" path="m6334,7405l6344,7405,6344,7386,6334,7386,6334,7405xe" filled="true" fillcolor="#000000" stroked="false">
                <v:path arrowok="t"/>
                <v:fill type="solid"/>
              </v:shape>
            </v:group>
            <v:group style="position:absolute;left:6334;top:7408;width:10;height:2" coordorigin="6334,7408" coordsize="10,2">
              <v:shape style="position:absolute;left:6334;top:7408;width:10;height:2" coordorigin="6334,7408" coordsize="10,0" path="m6334,7408l6344,7408e" filled="false" stroked="true" strokeweight=".300018pt" strokecolor="#000000">
                <v:path arrowok="t"/>
              </v:shape>
            </v:group>
            <v:group style="position:absolute;left:7820;top:7194;width:10;height:20" coordorigin="7820,7194" coordsize="10,20">
              <v:shape style="position:absolute;left:7820;top:7194;width:10;height:20" coordorigin="7820,7194" coordsize="10,20" path="m7820,7213l7829,7213,7829,7194,7820,7194,7820,7213xe" filled="true" fillcolor="#000000" stroked="false">
                <v:path arrowok="t"/>
                <v:fill type="solid"/>
              </v:shape>
            </v:group>
            <v:group style="position:absolute;left:7820;top:7213;width:10;height:20" coordorigin="7820,7213" coordsize="10,20">
              <v:shape style="position:absolute;left:7820;top:7213;width:10;height:20" coordorigin="7820,7213" coordsize="10,20" path="m7820,7232l7829,7232,7829,7213,7820,7213,7820,7232xe" filled="true" fillcolor="#000000" stroked="false">
                <v:path arrowok="t"/>
                <v:fill type="solid"/>
              </v:shape>
            </v:group>
            <v:group style="position:absolute;left:7820;top:7232;width:10;height:20" coordorigin="7820,7232" coordsize="10,20">
              <v:shape style="position:absolute;left:7820;top:7232;width:10;height:20" coordorigin="7820,7232" coordsize="10,20" path="m7820,7251l7829,7251,7829,7232,7820,7232,7820,7251xe" filled="true" fillcolor="#000000" stroked="false">
                <v:path arrowok="t"/>
                <v:fill type="solid"/>
              </v:shape>
            </v:group>
            <v:group style="position:absolute;left:7820;top:7251;width:10;height:20" coordorigin="7820,7251" coordsize="10,20">
              <v:shape style="position:absolute;left:7820;top:7251;width:10;height:20" coordorigin="7820,7251" coordsize="10,20" path="m7820,7270l7829,7270,7829,7251,7820,7251,7820,7270xe" filled="true" fillcolor="#000000" stroked="false">
                <v:path arrowok="t"/>
                <v:fill type="solid"/>
              </v:shape>
            </v:group>
            <v:group style="position:absolute;left:7820;top:7270;width:10;height:20" coordorigin="7820,7270" coordsize="10,20">
              <v:shape style="position:absolute;left:7820;top:7270;width:10;height:20" coordorigin="7820,7270" coordsize="10,20" path="m7820,7290l7829,7290,7829,7270,7820,7270,7820,7290xe" filled="true" fillcolor="#000000" stroked="false">
                <v:path arrowok="t"/>
                <v:fill type="solid"/>
              </v:shape>
            </v:group>
            <v:group style="position:absolute;left:7820;top:7290;width:10;height:20" coordorigin="7820,7290" coordsize="10,20">
              <v:shape style="position:absolute;left:7820;top:7290;width:10;height:20" coordorigin="7820,7290" coordsize="10,20" path="m7820,7309l7829,7309,7829,7290,7820,7290,7820,7309xe" filled="true" fillcolor="#000000" stroked="false">
                <v:path arrowok="t"/>
                <v:fill type="solid"/>
              </v:shape>
            </v:group>
            <v:group style="position:absolute;left:7820;top:7309;width:10;height:20" coordorigin="7820,7309" coordsize="10,20">
              <v:shape style="position:absolute;left:7820;top:7309;width:10;height:20" coordorigin="7820,7309" coordsize="10,20" path="m7820,7328l7829,7328,7829,7309,7820,7309,7820,7328xe" filled="true" fillcolor="#000000" stroked="false">
                <v:path arrowok="t"/>
                <v:fill type="solid"/>
              </v:shape>
            </v:group>
            <v:group style="position:absolute;left:7820;top:7328;width:10;height:20" coordorigin="7820,7328" coordsize="10,20">
              <v:shape style="position:absolute;left:7820;top:7328;width:10;height:20" coordorigin="7820,7328" coordsize="10,20" path="m7820,7347l7829,7347,7829,7328,7820,7328,7820,7347xe" filled="true" fillcolor="#000000" stroked="false">
                <v:path arrowok="t"/>
                <v:fill type="solid"/>
              </v:shape>
            </v:group>
            <v:group style="position:absolute;left:7820;top:7347;width:10;height:20" coordorigin="7820,7347" coordsize="10,20">
              <v:shape style="position:absolute;left:7820;top:7347;width:10;height:20" coordorigin="7820,7347" coordsize="10,20" path="m7820,7366l7829,7366,7829,7347,7820,7347,7820,7366xe" filled="true" fillcolor="#000000" stroked="false">
                <v:path arrowok="t"/>
                <v:fill type="solid"/>
              </v:shape>
            </v:group>
            <v:group style="position:absolute;left:7820;top:7366;width:10;height:20" coordorigin="7820,7366" coordsize="10,20">
              <v:shape style="position:absolute;left:7820;top:7366;width:10;height:20" coordorigin="7820,7366" coordsize="10,20" path="m7820,7386l7829,7386,7829,7366,7820,7366,7820,7386xe" filled="true" fillcolor="#000000" stroked="false">
                <v:path arrowok="t"/>
                <v:fill type="solid"/>
              </v:shape>
            </v:group>
            <v:group style="position:absolute;left:7820;top:7386;width:10;height:20" coordorigin="7820,7386" coordsize="10,20">
              <v:shape style="position:absolute;left:7820;top:7386;width:10;height:20" coordorigin="7820,7386" coordsize="10,20" path="m7820,7405l7829,7405,7829,7386,7820,7386,7820,7405xe" filled="true" fillcolor="#000000" stroked="false">
                <v:path arrowok="t"/>
                <v:fill type="solid"/>
              </v:shape>
            </v:group>
            <v:group style="position:absolute;left:7820;top:7408;width:10;height:2" coordorigin="7820,7408" coordsize="10,2">
              <v:shape style="position:absolute;left:7820;top:7408;width:10;height:2" coordorigin="7820,7408" coordsize="10,0" path="m7820,7408l7829,7408e" filled="false" stroked="true" strokeweight=".300018pt" strokecolor="#000000">
                <v:path arrowok="t"/>
              </v:shape>
            </v:group>
            <v:group style="position:absolute;left:8462;top:7194;width:10;height:20" coordorigin="8462,7194" coordsize="10,20">
              <v:shape style="position:absolute;left:8462;top:7194;width:10;height:20" coordorigin="8462,7194" coordsize="10,20" path="m8462,7213l8472,7213,8472,7194,8462,7194,8462,7213xe" filled="true" fillcolor="#000000" stroked="false">
                <v:path arrowok="t"/>
                <v:fill type="solid"/>
              </v:shape>
            </v:group>
            <v:group style="position:absolute;left:8462;top:7213;width:10;height:20" coordorigin="8462,7213" coordsize="10,20">
              <v:shape style="position:absolute;left:8462;top:7213;width:10;height:20" coordorigin="8462,7213" coordsize="10,20" path="m8462,7232l8472,7232,8472,7213,8462,7213,8462,7232xe" filled="true" fillcolor="#000000" stroked="false">
                <v:path arrowok="t"/>
                <v:fill type="solid"/>
              </v:shape>
            </v:group>
            <v:group style="position:absolute;left:8462;top:7232;width:10;height:20" coordorigin="8462,7232" coordsize="10,20">
              <v:shape style="position:absolute;left:8462;top:7232;width:10;height:20" coordorigin="8462,7232" coordsize="10,20" path="m8462,7251l8472,7251,8472,7232,8462,7232,8462,7251xe" filled="true" fillcolor="#000000" stroked="false">
                <v:path arrowok="t"/>
                <v:fill type="solid"/>
              </v:shape>
            </v:group>
            <v:group style="position:absolute;left:8462;top:7251;width:10;height:20" coordorigin="8462,7251" coordsize="10,20">
              <v:shape style="position:absolute;left:8462;top:7251;width:10;height:20" coordorigin="8462,7251" coordsize="10,20" path="m8462,7270l8472,7270,8472,7251,8462,7251,8462,7270xe" filled="true" fillcolor="#000000" stroked="false">
                <v:path arrowok="t"/>
                <v:fill type="solid"/>
              </v:shape>
            </v:group>
            <v:group style="position:absolute;left:8462;top:7270;width:10;height:20" coordorigin="8462,7270" coordsize="10,20">
              <v:shape style="position:absolute;left:8462;top:7270;width:10;height:20" coordorigin="8462,7270" coordsize="10,20" path="m8462,7290l8472,7290,8472,7270,8462,7270,8462,7290xe" filled="true" fillcolor="#000000" stroked="false">
                <v:path arrowok="t"/>
                <v:fill type="solid"/>
              </v:shape>
            </v:group>
            <v:group style="position:absolute;left:8462;top:7290;width:10;height:20" coordorigin="8462,7290" coordsize="10,20">
              <v:shape style="position:absolute;left:8462;top:7290;width:10;height:20" coordorigin="8462,7290" coordsize="10,20" path="m8462,7309l8472,7309,8472,7290,8462,7290,8462,7309xe" filled="true" fillcolor="#000000" stroked="false">
                <v:path arrowok="t"/>
                <v:fill type="solid"/>
              </v:shape>
            </v:group>
            <v:group style="position:absolute;left:8462;top:7309;width:10;height:20" coordorigin="8462,7309" coordsize="10,20">
              <v:shape style="position:absolute;left:8462;top:7309;width:10;height:20" coordorigin="8462,7309" coordsize="10,20" path="m8462,7328l8472,7328,8472,7309,8462,7309,8462,7328xe" filled="true" fillcolor="#000000" stroked="false">
                <v:path arrowok="t"/>
                <v:fill type="solid"/>
              </v:shape>
            </v:group>
            <v:group style="position:absolute;left:8462;top:7328;width:10;height:20" coordorigin="8462,7328" coordsize="10,20">
              <v:shape style="position:absolute;left:8462;top:7328;width:10;height:20" coordorigin="8462,7328" coordsize="10,20" path="m8462,7347l8472,7347,8472,7328,8462,7328,8462,7347xe" filled="true" fillcolor="#000000" stroked="false">
                <v:path arrowok="t"/>
                <v:fill type="solid"/>
              </v:shape>
            </v:group>
            <v:group style="position:absolute;left:8462;top:7347;width:10;height:20" coordorigin="8462,7347" coordsize="10,20">
              <v:shape style="position:absolute;left:8462;top:7347;width:10;height:20" coordorigin="8462,7347" coordsize="10,20" path="m8462,7366l8472,7366,8472,7347,8462,7347,8462,7366xe" filled="true" fillcolor="#000000" stroked="false">
                <v:path arrowok="t"/>
                <v:fill type="solid"/>
              </v:shape>
            </v:group>
            <v:group style="position:absolute;left:8462;top:7366;width:10;height:20" coordorigin="8462,7366" coordsize="10,20">
              <v:shape style="position:absolute;left:8462;top:7366;width:10;height:20" coordorigin="8462,7366" coordsize="10,20" path="m8462,7386l8472,7386,8472,7366,8462,7366,8462,7386xe" filled="true" fillcolor="#000000" stroked="false">
                <v:path arrowok="t"/>
                <v:fill type="solid"/>
              </v:shape>
            </v:group>
            <v:group style="position:absolute;left:8462;top:7386;width:10;height:20" coordorigin="8462,7386" coordsize="10,20">
              <v:shape style="position:absolute;left:8462;top:7386;width:10;height:20" coordorigin="8462,7386" coordsize="10,20" path="m8462,7405l8472,7405,8472,7386,8462,7386,8462,7405xe" filled="true" fillcolor="#000000" stroked="false">
                <v:path arrowok="t"/>
                <v:fill type="solid"/>
              </v:shape>
            </v:group>
            <v:group style="position:absolute;left:8462;top:7408;width:10;height:2" coordorigin="8462,7408" coordsize="10,2">
              <v:shape style="position:absolute;left:8462;top:7408;width:10;height:2" coordorigin="8462,7408" coordsize="10,0" path="m8462,7408l8472,7408e" filled="false" stroked="true" strokeweight=".300018pt" strokecolor="#000000">
                <v:path arrowok="t"/>
              </v:shape>
            </v:group>
            <v:group style="position:absolute;left:9594;top:7194;width:10;height:20" coordorigin="9594,7194" coordsize="10,20">
              <v:shape style="position:absolute;left:9594;top:7194;width:10;height:20" coordorigin="9594,7194" coordsize="10,20" path="m9594,7213l9603,7213,9603,7194,9594,7194,9594,7213xe" filled="true" fillcolor="#000000" stroked="false">
                <v:path arrowok="t"/>
                <v:fill type="solid"/>
              </v:shape>
            </v:group>
            <v:group style="position:absolute;left:9594;top:7213;width:10;height:20" coordorigin="9594,7213" coordsize="10,20">
              <v:shape style="position:absolute;left:9594;top:7213;width:10;height:20" coordorigin="9594,7213" coordsize="10,20" path="m9594,7232l9603,7232,9603,7213,9594,7213,9594,7232xe" filled="true" fillcolor="#000000" stroked="false">
                <v:path arrowok="t"/>
                <v:fill type="solid"/>
              </v:shape>
            </v:group>
            <v:group style="position:absolute;left:9594;top:7232;width:10;height:20" coordorigin="9594,7232" coordsize="10,20">
              <v:shape style="position:absolute;left:9594;top:7232;width:10;height:20" coordorigin="9594,7232" coordsize="10,20" path="m9594,7251l9603,7251,9603,7232,9594,7232,9594,7251xe" filled="true" fillcolor="#000000" stroked="false">
                <v:path arrowok="t"/>
                <v:fill type="solid"/>
              </v:shape>
            </v:group>
            <v:group style="position:absolute;left:9594;top:7251;width:10;height:20" coordorigin="9594,7251" coordsize="10,20">
              <v:shape style="position:absolute;left:9594;top:7251;width:10;height:20" coordorigin="9594,7251" coordsize="10,20" path="m9594,7270l9603,7270,9603,7251,9594,7251,9594,7270xe" filled="true" fillcolor="#000000" stroked="false">
                <v:path arrowok="t"/>
                <v:fill type="solid"/>
              </v:shape>
            </v:group>
            <v:group style="position:absolute;left:9594;top:7270;width:10;height:20" coordorigin="9594,7270" coordsize="10,20">
              <v:shape style="position:absolute;left:9594;top:7270;width:10;height:20" coordorigin="9594,7270" coordsize="10,20" path="m9594,7290l9603,7290,9603,7270,9594,7270,9594,7290xe" filled="true" fillcolor="#000000" stroked="false">
                <v:path arrowok="t"/>
                <v:fill type="solid"/>
              </v:shape>
            </v:group>
            <v:group style="position:absolute;left:9594;top:7290;width:10;height:20" coordorigin="9594,7290" coordsize="10,20">
              <v:shape style="position:absolute;left:9594;top:7290;width:10;height:20" coordorigin="9594,7290" coordsize="10,20" path="m9594,7309l9603,7309,9603,7290,9594,7290,9594,7309xe" filled="true" fillcolor="#000000" stroked="false">
                <v:path arrowok="t"/>
                <v:fill type="solid"/>
              </v:shape>
            </v:group>
            <v:group style="position:absolute;left:9594;top:7309;width:10;height:20" coordorigin="9594,7309" coordsize="10,20">
              <v:shape style="position:absolute;left:9594;top:7309;width:10;height:20" coordorigin="9594,7309" coordsize="10,20" path="m9594,7328l9603,7328,9603,7309,9594,7309,9594,7328xe" filled="true" fillcolor="#000000" stroked="false">
                <v:path arrowok="t"/>
                <v:fill type="solid"/>
              </v:shape>
            </v:group>
            <v:group style="position:absolute;left:9594;top:7328;width:10;height:20" coordorigin="9594,7328" coordsize="10,20">
              <v:shape style="position:absolute;left:9594;top:7328;width:10;height:20" coordorigin="9594,7328" coordsize="10,20" path="m9594,7347l9603,7347,9603,7328,9594,7328,9594,7347xe" filled="true" fillcolor="#000000" stroked="false">
                <v:path arrowok="t"/>
                <v:fill type="solid"/>
              </v:shape>
            </v:group>
            <v:group style="position:absolute;left:9594;top:7347;width:10;height:20" coordorigin="9594,7347" coordsize="10,20">
              <v:shape style="position:absolute;left:9594;top:7347;width:10;height:20" coordorigin="9594,7347" coordsize="10,20" path="m9594,7366l9603,7366,9603,7347,9594,7347,9594,7366xe" filled="true" fillcolor="#000000" stroked="false">
                <v:path arrowok="t"/>
                <v:fill type="solid"/>
              </v:shape>
            </v:group>
            <v:group style="position:absolute;left:9594;top:7366;width:10;height:20" coordorigin="9594,7366" coordsize="10,20">
              <v:shape style="position:absolute;left:9594;top:7366;width:10;height:20" coordorigin="9594,7366" coordsize="10,20" path="m9594,7386l9603,7386,9603,7366,9594,7366,9594,7386xe" filled="true" fillcolor="#000000" stroked="false">
                <v:path arrowok="t"/>
                <v:fill type="solid"/>
              </v:shape>
            </v:group>
            <v:group style="position:absolute;left:9594;top:7386;width:10;height:20" coordorigin="9594,7386" coordsize="10,20">
              <v:shape style="position:absolute;left:9594;top:7386;width:10;height:20" coordorigin="9594,7386" coordsize="10,20" path="m9594,7405l9603,7405,9603,7386,9594,7386,9594,7405xe" filled="true" fillcolor="#000000" stroked="false">
                <v:path arrowok="t"/>
                <v:fill type="solid"/>
              </v:shape>
            </v:group>
            <v:group style="position:absolute;left:9594;top:7408;width:10;height:2" coordorigin="9594,7408" coordsize="10,2">
              <v:shape style="position:absolute;left:9594;top:7408;width:10;height:2" coordorigin="9594,7408" coordsize="10,0" path="m9594,7408l9603,7408e" filled="false" stroked="true" strokeweight=".300018pt" strokecolor="#000000">
                <v:path arrowok="t"/>
              </v:shape>
            </v:group>
            <v:group style="position:absolute;left:10162;top:7194;width:10;height:20" coordorigin="10162,7194" coordsize="10,20">
              <v:shape style="position:absolute;left:10162;top:7194;width:10;height:20" coordorigin="10162,7194" coordsize="10,20" path="m10162,7213l10172,7213,10172,7194,10162,7194,10162,7213xe" filled="true" fillcolor="#000000" stroked="false">
                <v:path arrowok="t"/>
                <v:fill type="solid"/>
              </v:shape>
            </v:group>
            <v:group style="position:absolute;left:10162;top:7213;width:10;height:20" coordorigin="10162,7213" coordsize="10,20">
              <v:shape style="position:absolute;left:10162;top:7213;width:10;height:20" coordorigin="10162,7213" coordsize="10,20" path="m10162,7232l10172,7232,10172,7213,10162,7213,10162,7232xe" filled="true" fillcolor="#000000" stroked="false">
                <v:path arrowok="t"/>
                <v:fill type="solid"/>
              </v:shape>
            </v:group>
            <v:group style="position:absolute;left:10162;top:7232;width:10;height:20" coordorigin="10162,7232" coordsize="10,20">
              <v:shape style="position:absolute;left:10162;top:7232;width:10;height:20" coordorigin="10162,7232" coordsize="10,20" path="m10162,7251l10172,7251,10172,7232,10162,7232,10162,7251xe" filled="true" fillcolor="#000000" stroked="false">
                <v:path arrowok="t"/>
                <v:fill type="solid"/>
              </v:shape>
            </v:group>
            <v:group style="position:absolute;left:10162;top:7251;width:10;height:20" coordorigin="10162,7251" coordsize="10,20">
              <v:shape style="position:absolute;left:10162;top:7251;width:10;height:20" coordorigin="10162,7251" coordsize="10,20" path="m10162,7270l10172,7270,10172,7251,10162,7251,10162,7270xe" filled="true" fillcolor="#000000" stroked="false">
                <v:path arrowok="t"/>
                <v:fill type="solid"/>
              </v:shape>
            </v:group>
            <v:group style="position:absolute;left:10162;top:7270;width:10;height:20" coordorigin="10162,7270" coordsize="10,20">
              <v:shape style="position:absolute;left:10162;top:7270;width:10;height:20" coordorigin="10162,7270" coordsize="10,20" path="m10162,7290l10172,7290,10172,7270,10162,7270,10162,7290xe" filled="true" fillcolor="#000000" stroked="false">
                <v:path arrowok="t"/>
                <v:fill type="solid"/>
              </v:shape>
            </v:group>
            <v:group style="position:absolute;left:10162;top:7290;width:10;height:20" coordorigin="10162,7290" coordsize="10,20">
              <v:shape style="position:absolute;left:10162;top:7290;width:10;height:20" coordorigin="10162,7290" coordsize="10,20" path="m10162,7309l10172,7309,10172,7290,10162,7290,10162,7309xe" filled="true" fillcolor="#000000" stroked="false">
                <v:path arrowok="t"/>
                <v:fill type="solid"/>
              </v:shape>
            </v:group>
            <v:group style="position:absolute;left:10162;top:7309;width:10;height:20" coordorigin="10162,7309" coordsize="10,20">
              <v:shape style="position:absolute;left:10162;top:7309;width:10;height:20" coordorigin="10162,7309" coordsize="10,20" path="m10162,7328l10172,7328,10172,7309,10162,7309,10162,7328xe" filled="true" fillcolor="#000000" stroked="false">
                <v:path arrowok="t"/>
                <v:fill type="solid"/>
              </v:shape>
            </v:group>
            <v:group style="position:absolute;left:10162;top:7328;width:10;height:20" coordorigin="10162,7328" coordsize="10,20">
              <v:shape style="position:absolute;left:10162;top:7328;width:10;height:20" coordorigin="10162,7328" coordsize="10,20" path="m10162,7347l10172,7347,10172,7328,10162,7328,10162,7347xe" filled="true" fillcolor="#000000" stroked="false">
                <v:path arrowok="t"/>
                <v:fill type="solid"/>
              </v:shape>
            </v:group>
            <v:group style="position:absolute;left:10162;top:7347;width:10;height:20" coordorigin="10162,7347" coordsize="10,20">
              <v:shape style="position:absolute;left:10162;top:7347;width:10;height:20" coordorigin="10162,7347" coordsize="10,20" path="m10162,7366l10172,7366,10172,7347,10162,7347,10162,7366xe" filled="true" fillcolor="#000000" stroked="false">
                <v:path arrowok="t"/>
                <v:fill type="solid"/>
              </v:shape>
            </v:group>
            <v:group style="position:absolute;left:10162;top:7366;width:10;height:20" coordorigin="10162,7366" coordsize="10,20">
              <v:shape style="position:absolute;left:10162;top:7366;width:10;height:20" coordorigin="10162,7366" coordsize="10,20" path="m10162,7386l10172,7386,10172,7366,10162,7366,10162,7386xe" filled="true" fillcolor="#000000" stroked="false">
                <v:path arrowok="t"/>
                <v:fill type="solid"/>
              </v:shape>
            </v:group>
            <v:group style="position:absolute;left:10162;top:7386;width:10;height:20" coordorigin="10162,7386" coordsize="10,20">
              <v:shape style="position:absolute;left:10162;top:7386;width:10;height:20" coordorigin="10162,7386" coordsize="10,20" path="m10162,7405l10172,7405,10172,7386,10162,7386,10162,7405xe" filled="true" fillcolor="#000000" stroked="false">
                <v:path arrowok="t"/>
                <v:fill type="solid"/>
              </v:shape>
            </v:group>
            <v:group style="position:absolute;left:10162;top:7408;width:10;height:2" coordorigin="10162,7408" coordsize="10,2">
              <v:shape style="position:absolute;left:10162;top:7408;width:10;height:2" coordorigin="10162,7408" coordsize="10,0" path="m10162,7408l10172,7408e" filled="false" stroked="true" strokeweight=".300018pt" strokecolor="#000000">
                <v:path arrowok="t"/>
              </v:shape>
            </v:group>
            <v:group style="position:absolute;left:11437;top:7194;width:10;height:20" coordorigin="11437,7194" coordsize="10,20">
              <v:shape style="position:absolute;left:11437;top:7194;width:10;height:20" coordorigin="11437,7194" coordsize="10,20" path="m11437,7213l11446,7213,11446,7194,11437,7194,11437,7213xe" filled="true" fillcolor="#000000" stroked="false">
                <v:path arrowok="t"/>
                <v:fill type="solid"/>
              </v:shape>
            </v:group>
            <v:group style="position:absolute;left:11437;top:7213;width:10;height:20" coordorigin="11437,7213" coordsize="10,20">
              <v:shape style="position:absolute;left:11437;top:7213;width:10;height:20" coordorigin="11437,7213" coordsize="10,20" path="m11437,7232l11446,7232,11446,7213,11437,7213,11437,7232xe" filled="true" fillcolor="#000000" stroked="false">
                <v:path arrowok="t"/>
                <v:fill type="solid"/>
              </v:shape>
            </v:group>
            <v:group style="position:absolute;left:11437;top:7232;width:10;height:20" coordorigin="11437,7232" coordsize="10,20">
              <v:shape style="position:absolute;left:11437;top:7232;width:10;height:20" coordorigin="11437,7232" coordsize="10,20" path="m11437,7251l11446,7251,11446,7232,11437,7232,11437,7251xe" filled="true" fillcolor="#000000" stroked="false">
                <v:path arrowok="t"/>
                <v:fill type="solid"/>
              </v:shape>
            </v:group>
            <v:group style="position:absolute;left:11437;top:7251;width:10;height:20" coordorigin="11437,7251" coordsize="10,20">
              <v:shape style="position:absolute;left:11437;top:7251;width:10;height:20" coordorigin="11437,7251" coordsize="10,20" path="m11437,7270l11446,7270,11446,7251,11437,7251,11437,7270xe" filled="true" fillcolor="#000000" stroked="false">
                <v:path arrowok="t"/>
                <v:fill type="solid"/>
              </v:shape>
            </v:group>
            <v:group style="position:absolute;left:11437;top:7270;width:10;height:20" coordorigin="11437,7270" coordsize="10,20">
              <v:shape style="position:absolute;left:11437;top:7270;width:10;height:20" coordorigin="11437,7270" coordsize="10,20" path="m11437,7290l11446,7290,11446,7270,11437,7270,11437,7290xe" filled="true" fillcolor="#000000" stroked="false">
                <v:path arrowok="t"/>
                <v:fill type="solid"/>
              </v:shape>
            </v:group>
            <v:group style="position:absolute;left:11437;top:7290;width:10;height:20" coordorigin="11437,7290" coordsize="10,20">
              <v:shape style="position:absolute;left:11437;top:7290;width:10;height:20" coordorigin="11437,7290" coordsize="10,20" path="m11437,7309l11446,7309,11446,7290,11437,7290,11437,7309xe" filled="true" fillcolor="#000000" stroked="false">
                <v:path arrowok="t"/>
                <v:fill type="solid"/>
              </v:shape>
            </v:group>
            <v:group style="position:absolute;left:11437;top:7309;width:10;height:20" coordorigin="11437,7309" coordsize="10,20">
              <v:shape style="position:absolute;left:11437;top:7309;width:10;height:20" coordorigin="11437,7309" coordsize="10,20" path="m11437,7328l11446,7328,11446,7309,11437,7309,11437,7328xe" filled="true" fillcolor="#000000" stroked="false">
                <v:path arrowok="t"/>
                <v:fill type="solid"/>
              </v:shape>
            </v:group>
            <v:group style="position:absolute;left:11437;top:7328;width:10;height:20" coordorigin="11437,7328" coordsize="10,20">
              <v:shape style="position:absolute;left:11437;top:7328;width:10;height:20" coordorigin="11437,7328" coordsize="10,20" path="m11437,7347l11446,7347,11446,7328,11437,7328,11437,7347xe" filled="true" fillcolor="#000000" stroked="false">
                <v:path arrowok="t"/>
                <v:fill type="solid"/>
              </v:shape>
            </v:group>
            <v:group style="position:absolute;left:11437;top:7347;width:10;height:20" coordorigin="11437,7347" coordsize="10,20">
              <v:shape style="position:absolute;left:11437;top:7347;width:10;height:20" coordorigin="11437,7347" coordsize="10,20" path="m11437,7366l11446,7366,11446,7347,11437,7347,11437,7366xe" filled="true" fillcolor="#000000" stroked="false">
                <v:path arrowok="t"/>
                <v:fill type="solid"/>
              </v:shape>
            </v:group>
            <v:group style="position:absolute;left:11437;top:7366;width:10;height:20" coordorigin="11437,7366" coordsize="10,20">
              <v:shape style="position:absolute;left:11437;top:7366;width:10;height:20" coordorigin="11437,7366" coordsize="10,20" path="m11437,7386l11446,7386,11446,7366,11437,7366,11437,7386xe" filled="true" fillcolor="#000000" stroked="false">
                <v:path arrowok="t"/>
                <v:fill type="solid"/>
              </v:shape>
            </v:group>
            <v:group style="position:absolute;left:11437;top:7386;width:10;height:20" coordorigin="11437,7386" coordsize="10,20">
              <v:shape style="position:absolute;left:11437;top:7386;width:10;height:20" coordorigin="11437,7386" coordsize="10,20" path="m11437,7405l11446,7405,11446,7386,11437,7386,11437,7405xe" filled="true" fillcolor="#000000" stroked="false">
                <v:path arrowok="t"/>
                <v:fill type="solid"/>
              </v:shape>
            </v:group>
            <v:group style="position:absolute;left:11437;top:7408;width:10;height:2" coordorigin="11437,7408" coordsize="10,2">
              <v:shape style="position:absolute;left:11437;top:7408;width:10;height:2" coordorigin="11437,7408" coordsize="10,0" path="m11437,7408l11446,7408e" filled="false" stroked="true" strokeweight=".300018pt" strokecolor="#000000">
                <v:path arrowok="t"/>
              </v:shape>
            </v:group>
            <v:group style="position:absolute;left:12720;top:7194;width:10;height:20" coordorigin="12720,7194" coordsize="10,20">
              <v:shape style="position:absolute;left:12720;top:7194;width:10;height:20" coordorigin="12720,7194" coordsize="10,20" path="m12720,7213l12729,7213,12729,7194,12720,7194,12720,7213xe" filled="true" fillcolor="#000000" stroked="false">
                <v:path arrowok="t"/>
                <v:fill type="solid"/>
              </v:shape>
            </v:group>
            <v:group style="position:absolute;left:12720;top:7213;width:10;height:20" coordorigin="12720,7213" coordsize="10,20">
              <v:shape style="position:absolute;left:12720;top:7213;width:10;height:20" coordorigin="12720,7213" coordsize="10,20" path="m12720,7232l12729,7232,12729,7213,12720,7213,12720,7232xe" filled="true" fillcolor="#000000" stroked="false">
                <v:path arrowok="t"/>
                <v:fill type="solid"/>
              </v:shape>
            </v:group>
            <v:group style="position:absolute;left:12720;top:7232;width:10;height:20" coordorigin="12720,7232" coordsize="10,20">
              <v:shape style="position:absolute;left:12720;top:7232;width:10;height:20" coordorigin="12720,7232" coordsize="10,20" path="m12720,7251l12729,7251,12729,7232,12720,7232,12720,7251xe" filled="true" fillcolor="#000000" stroked="false">
                <v:path arrowok="t"/>
                <v:fill type="solid"/>
              </v:shape>
            </v:group>
            <v:group style="position:absolute;left:12720;top:7251;width:10;height:20" coordorigin="12720,7251" coordsize="10,20">
              <v:shape style="position:absolute;left:12720;top:7251;width:10;height:20" coordorigin="12720,7251" coordsize="10,20" path="m12720,7270l12729,7270,12729,7251,12720,7251,12720,7270xe" filled="true" fillcolor="#000000" stroked="false">
                <v:path arrowok="t"/>
                <v:fill type="solid"/>
              </v:shape>
            </v:group>
            <v:group style="position:absolute;left:12720;top:7270;width:10;height:20" coordorigin="12720,7270" coordsize="10,20">
              <v:shape style="position:absolute;left:12720;top:7270;width:10;height:20" coordorigin="12720,7270" coordsize="10,20" path="m12720,7290l12729,7290,12729,7270,12720,7270,12720,7290xe" filled="true" fillcolor="#000000" stroked="false">
                <v:path arrowok="t"/>
                <v:fill type="solid"/>
              </v:shape>
            </v:group>
            <v:group style="position:absolute;left:12720;top:7290;width:10;height:20" coordorigin="12720,7290" coordsize="10,20">
              <v:shape style="position:absolute;left:12720;top:7290;width:10;height:20" coordorigin="12720,7290" coordsize="10,20" path="m12720,7309l12729,7309,12729,7290,12720,7290,12720,7309xe" filled="true" fillcolor="#000000" stroked="false">
                <v:path arrowok="t"/>
                <v:fill type="solid"/>
              </v:shape>
            </v:group>
            <v:group style="position:absolute;left:12720;top:7309;width:10;height:20" coordorigin="12720,7309" coordsize="10,20">
              <v:shape style="position:absolute;left:12720;top:7309;width:10;height:20" coordorigin="12720,7309" coordsize="10,20" path="m12720,7328l12729,7328,12729,7309,12720,7309,12720,7328xe" filled="true" fillcolor="#000000" stroked="false">
                <v:path arrowok="t"/>
                <v:fill type="solid"/>
              </v:shape>
            </v:group>
            <v:group style="position:absolute;left:12720;top:7328;width:10;height:20" coordorigin="12720,7328" coordsize="10,20">
              <v:shape style="position:absolute;left:12720;top:7328;width:10;height:20" coordorigin="12720,7328" coordsize="10,20" path="m12720,7347l12729,7347,12729,7328,12720,7328,12720,7347xe" filled="true" fillcolor="#000000" stroked="false">
                <v:path arrowok="t"/>
                <v:fill type="solid"/>
              </v:shape>
            </v:group>
            <v:group style="position:absolute;left:12720;top:7347;width:10;height:20" coordorigin="12720,7347" coordsize="10,20">
              <v:shape style="position:absolute;left:12720;top:7347;width:10;height:20" coordorigin="12720,7347" coordsize="10,20" path="m12720,7366l12729,7366,12729,7347,12720,7347,12720,7366xe" filled="true" fillcolor="#000000" stroked="false">
                <v:path arrowok="t"/>
                <v:fill type="solid"/>
              </v:shape>
            </v:group>
            <v:group style="position:absolute;left:12720;top:7366;width:10;height:20" coordorigin="12720,7366" coordsize="10,20">
              <v:shape style="position:absolute;left:12720;top:7366;width:10;height:20" coordorigin="12720,7366" coordsize="10,20" path="m12720,7386l12729,7386,12729,7366,12720,7366,12720,7386xe" filled="true" fillcolor="#000000" stroked="false">
                <v:path arrowok="t"/>
                <v:fill type="solid"/>
              </v:shape>
            </v:group>
            <v:group style="position:absolute;left:12720;top:7386;width:10;height:20" coordorigin="12720,7386" coordsize="10,20">
              <v:shape style="position:absolute;left:12720;top:7386;width:10;height:20" coordorigin="12720,7386" coordsize="10,20" path="m12720,7405l12729,7405,12729,7386,12720,7386,12720,7405xe" filled="true" fillcolor="#000000" stroked="false">
                <v:path arrowok="t"/>
                <v:fill type="solid"/>
              </v:shape>
            </v:group>
            <v:group style="position:absolute;left:12720;top:7408;width:10;height:2" coordorigin="12720,7408" coordsize="10,2">
              <v:shape style="position:absolute;left:12720;top:7408;width:10;height:2" coordorigin="12720,7408" coordsize="10,0" path="m12720,7408l12729,7408e" filled="false" stroked="true" strokeweight=".300018pt" strokecolor="#000000">
                <v:path arrowok="t"/>
              </v:shape>
            </v:group>
            <v:group style="position:absolute;left:14018;top:7194;width:10;height:20" coordorigin="14018,7194" coordsize="10,20">
              <v:shape style="position:absolute;left:14018;top:7194;width:10;height:20" coordorigin="14018,7194" coordsize="10,20" path="m14018,7213l14028,7213,14028,7194,14018,7194,14018,7213xe" filled="true" fillcolor="#000000" stroked="false">
                <v:path arrowok="t"/>
                <v:fill type="solid"/>
              </v:shape>
            </v:group>
            <v:group style="position:absolute;left:14018;top:7213;width:10;height:20" coordorigin="14018,7213" coordsize="10,20">
              <v:shape style="position:absolute;left:14018;top:7213;width:10;height:20" coordorigin="14018,7213" coordsize="10,20" path="m14018,7232l14028,7232,14028,7213,14018,7213,14018,7232xe" filled="true" fillcolor="#000000" stroked="false">
                <v:path arrowok="t"/>
                <v:fill type="solid"/>
              </v:shape>
            </v:group>
            <v:group style="position:absolute;left:14018;top:7232;width:10;height:20" coordorigin="14018,7232" coordsize="10,20">
              <v:shape style="position:absolute;left:14018;top:7232;width:10;height:20" coordorigin="14018,7232" coordsize="10,20" path="m14018,7251l14028,7251,14028,7232,14018,7232,14018,7251xe" filled="true" fillcolor="#000000" stroked="false">
                <v:path arrowok="t"/>
                <v:fill type="solid"/>
              </v:shape>
            </v:group>
            <v:group style="position:absolute;left:14018;top:7251;width:10;height:20" coordorigin="14018,7251" coordsize="10,20">
              <v:shape style="position:absolute;left:14018;top:7251;width:10;height:20" coordorigin="14018,7251" coordsize="10,20" path="m14018,7270l14028,7270,14028,7251,14018,7251,14018,7270xe" filled="true" fillcolor="#000000" stroked="false">
                <v:path arrowok="t"/>
                <v:fill type="solid"/>
              </v:shape>
            </v:group>
            <v:group style="position:absolute;left:14018;top:7270;width:10;height:20" coordorigin="14018,7270" coordsize="10,20">
              <v:shape style="position:absolute;left:14018;top:7270;width:10;height:20" coordorigin="14018,7270" coordsize="10,20" path="m14018,7290l14028,7290,14028,7270,14018,7270,14018,7290xe" filled="true" fillcolor="#000000" stroked="false">
                <v:path arrowok="t"/>
                <v:fill type="solid"/>
              </v:shape>
            </v:group>
            <v:group style="position:absolute;left:14018;top:7290;width:10;height:20" coordorigin="14018,7290" coordsize="10,20">
              <v:shape style="position:absolute;left:14018;top:7290;width:10;height:20" coordorigin="14018,7290" coordsize="10,20" path="m14018,7309l14028,7309,14028,7290,14018,7290,14018,7309xe" filled="true" fillcolor="#000000" stroked="false">
                <v:path arrowok="t"/>
                <v:fill type="solid"/>
              </v:shape>
            </v:group>
            <v:group style="position:absolute;left:14018;top:7309;width:10;height:20" coordorigin="14018,7309" coordsize="10,20">
              <v:shape style="position:absolute;left:14018;top:7309;width:10;height:20" coordorigin="14018,7309" coordsize="10,20" path="m14018,7328l14028,7328,14028,7309,14018,7309,14018,7328xe" filled="true" fillcolor="#000000" stroked="false">
                <v:path arrowok="t"/>
                <v:fill type="solid"/>
              </v:shape>
            </v:group>
            <v:group style="position:absolute;left:14018;top:7328;width:10;height:20" coordorigin="14018,7328" coordsize="10,20">
              <v:shape style="position:absolute;left:14018;top:7328;width:10;height:20" coordorigin="14018,7328" coordsize="10,20" path="m14018,7347l14028,7347,14028,7328,14018,7328,14018,7347xe" filled="true" fillcolor="#000000" stroked="false">
                <v:path arrowok="t"/>
                <v:fill type="solid"/>
              </v:shape>
            </v:group>
            <v:group style="position:absolute;left:14018;top:7347;width:10;height:20" coordorigin="14018,7347" coordsize="10,20">
              <v:shape style="position:absolute;left:14018;top:7347;width:10;height:20" coordorigin="14018,7347" coordsize="10,20" path="m14018,7366l14028,7366,14028,7347,14018,7347,14018,7366xe" filled="true" fillcolor="#000000" stroked="false">
                <v:path arrowok="t"/>
                <v:fill type="solid"/>
              </v:shape>
            </v:group>
            <v:group style="position:absolute;left:14018;top:7366;width:10;height:20" coordorigin="14018,7366" coordsize="10,20">
              <v:shape style="position:absolute;left:14018;top:7366;width:10;height:20" coordorigin="14018,7366" coordsize="10,20" path="m14018,7386l14028,7386,14028,7366,14018,7366,14018,7386xe" filled="true" fillcolor="#000000" stroked="false">
                <v:path arrowok="t"/>
                <v:fill type="solid"/>
              </v:shape>
            </v:group>
            <v:group style="position:absolute;left:14018;top:7386;width:10;height:20" coordorigin="14018,7386" coordsize="10,20">
              <v:shape style="position:absolute;left:14018;top:7386;width:10;height:20" coordorigin="14018,7386" coordsize="10,20" path="m14018,7405l14028,7405,14028,7386,14018,7386,14018,7405xe" filled="true" fillcolor="#000000" stroked="false">
                <v:path arrowok="t"/>
                <v:fill type="solid"/>
              </v:shape>
            </v:group>
            <v:group style="position:absolute;left:14018;top:7408;width:10;height:2" coordorigin="14018,7408" coordsize="10,2">
              <v:shape style="position:absolute;left:14018;top:7408;width:10;height:2" coordorigin="14018,7408" coordsize="10,0" path="m14018,7408l14028,7408e" filled="false" stroked="true" strokeweight=".300018pt" strokecolor="#000000">
                <v:path arrowok="t"/>
              </v:shape>
              <v:shape style="position:absolute;left:1128;top:7411;width:2003;height:10" type="#_x0000_t75" stroked="false">
                <v:imagedata r:id="rId181" o:title=""/>
              </v:shape>
              <v:shape style="position:absolute;left:3126;top:7411;width:1302;height:10" type="#_x0000_t75" stroked="false">
                <v:imagedata r:id="rId173" o:title=""/>
              </v:shape>
              <v:shape style="position:absolute;left:4424;top:7411;width:635;height:10" type="#_x0000_t75" stroked="false">
                <v:imagedata r:id="rId174" o:title=""/>
              </v:shape>
              <v:shape style="position:absolute;left:5054;top:7411;width:715;height:10" type="#_x0000_t75" stroked="false">
                <v:imagedata r:id="rId170" o:title=""/>
              </v:shape>
              <v:shape style="position:absolute;left:5764;top:7411;width:570;height:10" type="#_x0000_t75" stroked="false">
                <v:imagedata r:id="rId171" o:title=""/>
              </v:shape>
              <v:shape style="position:absolute;left:6329;top:7411;width:1490;height:10" type="#_x0000_t75" stroked="false">
                <v:imagedata r:id="rId165" o:title=""/>
              </v:shape>
              <v:shape style="position:absolute;left:7815;top:7411;width:2348;height:10" type="#_x0000_t75" stroked="false">
                <v:imagedata r:id="rId203" o:title=""/>
              </v:shape>
              <v:shape style="position:absolute;left:10158;top:7411;width:1279;height:10" type="#_x0000_t75" stroked="false">
                <v:imagedata r:id="rId167" o:title=""/>
              </v:shape>
              <v:shape style="position:absolute;left:11432;top:7411;width:3958;height:10" type="#_x0000_t75" stroked="false">
                <v:imagedata r:id="rId175" o:title=""/>
              </v:shape>
            </v:group>
            <v:group style="position:absolute;left:3131;top:7420;width:10;height:20" coordorigin="3131,7420" coordsize="10,20">
              <v:shape style="position:absolute;left:3131;top:7420;width:10;height:20" coordorigin="3131,7420" coordsize="10,20" path="m3131,7440l3141,7440,3141,7420,3131,7420,3131,7440xe" filled="true" fillcolor="#000000" stroked="false">
                <v:path arrowok="t"/>
                <v:fill type="solid"/>
              </v:shape>
            </v:group>
            <v:group style="position:absolute;left:3131;top:7440;width:10;height:20" coordorigin="3131,7440" coordsize="10,20">
              <v:shape style="position:absolute;left:3131;top:7440;width:10;height:20" coordorigin="3131,7440" coordsize="10,20" path="m3131,7459l3141,7459,3141,7440,3131,7440,3131,7459xe" filled="true" fillcolor="#000000" stroked="false">
                <v:path arrowok="t"/>
                <v:fill type="solid"/>
              </v:shape>
            </v:group>
            <v:group style="position:absolute;left:3131;top:7459;width:10;height:20" coordorigin="3131,7459" coordsize="10,20">
              <v:shape style="position:absolute;left:3131;top:7459;width:10;height:20" coordorigin="3131,7459" coordsize="10,20" path="m3131,7478l3141,7478,3141,7459,3131,7459,3131,7478xe" filled="true" fillcolor="#000000" stroked="false">
                <v:path arrowok="t"/>
                <v:fill type="solid"/>
              </v:shape>
            </v:group>
            <v:group style="position:absolute;left:3131;top:7478;width:10;height:20" coordorigin="3131,7478" coordsize="10,20">
              <v:shape style="position:absolute;left:3131;top:7478;width:10;height:20" coordorigin="3131,7478" coordsize="10,20" path="m3131,7497l3141,7497,3141,7478,3131,7478,3131,7497xe" filled="true" fillcolor="#000000" stroked="false">
                <v:path arrowok="t"/>
                <v:fill type="solid"/>
              </v:shape>
            </v:group>
            <v:group style="position:absolute;left:3131;top:7497;width:10;height:20" coordorigin="3131,7497" coordsize="10,20">
              <v:shape style="position:absolute;left:3131;top:7497;width:10;height:20" coordorigin="3131,7497" coordsize="10,20" path="m3131,7516l3141,7516,3141,7497,3131,7497,3131,7516xe" filled="true" fillcolor="#000000" stroked="false">
                <v:path arrowok="t"/>
                <v:fill type="solid"/>
              </v:shape>
            </v:group>
            <v:group style="position:absolute;left:3131;top:7516;width:10;height:20" coordorigin="3131,7516" coordsize="10,20">
              <v:shape style="position:absolute;left:3131;top:7516;width:10;height:20" coordorigin="3131,7516" coordsize="10,20" path="m3131,7536l3141,7536,3141,7516,3131,7516,3131,7536xe" filled="true" fillcolor="#000000" stroked="false">
                <v:path arrowok="t"/>
                <v:fill type="solid"/>
              </v:shape>
            </v:group>
            <v:group style="position:absolute;left:3131;top:7536;width:10;height:20" coordorigin="3131,7536" coordsize="10,20">
              <v:shape style="position:absolute;left:3131;top:7536;width:10;height:20" coordorigin="3131,7536" coordsize="10,20" path="m3131,7555l3141,7555,3141,7536,3131,7536,3131,7555xe" filled="true" fillcolor="#000000" stroked="false">
                <v:path arrowok="t"/>
                <v:fill type="solid"/>
              </v:shape>
            </v:group>
            <v:group style="position:absolute;left:3131;top:7555;width:10;height:20" coordorigin="3131,7555" coordsize="10,20">
              <v:shape style="position:absolute;left:3131;top:7555;width:10;height:20" coordorigin="3131,7555" coordsize="10,20" path="m3131,7574l3141,7574,3141,7555,3131,7555,3131,7574xe" filled="true" fillcolor="#000000" stroked="false">
                <v:path arrowok="t"/>
                <v:fill type="solid"/>
              </v:shape>
            </v:group>
            <v:group style="position:absolute;left:3131;top:7574;width:10;height:20" coordorigin="3131,7574" coordsize="10,20">
              <v:shape style="position:absolute;left:3131;top:7574;width:10;height:20" coordorigin="3131,7574" coordsize="10,20" path="m3131,7593l3141,7593,3141,7574,3131,7574,3131,7593xe" filled="true" fillcolor="#000000" stroked="false">
                <v:path arrowok="t"/>
                <v:fill type="solid"/>
              </v:shape>
            </v:group>
            <v:group style="position:absolute;left:3131;top:7593;width:10;height:20" coordorigin="3131,7593" coordsize="10,20">
              <v:shape style="position:absolute;left:3131;top:7593;width:10;height:20" coordorigin="3131,7593" coordsize="10,20" path="m3131,7612l3141,7612,3141,7593,3131,7593,3131,7612xe" filled="true" fillcolor="#000000" stroked="false">
                <v:path arrowok="t"/>
                <v:fill type="solid"/>
              </v:shape>
            </v:group>
            <v:group style="position:absolute;left:3131;top:7612;width:10;height:20" coordorigin="3131,7612" coordsize="10,20">
              <v:shape style="position:absolute;left:3131;top:7612;width:10;height:20" coordorigin="3131,7612" coordsize="10,20" path="m3131,7632l3141,7632,3141,7612,3131,7612,3131,7632xe" filled="true" fillcolor="#000000" stroked="false">
                <v:path arrowok="t"/>
                <v:fill type="solid"/>
              </v:shape>
            </v:group>
            <v:group style="position:absolute;left:3131;top:7635;width:10;height:2" coordorigin="3131,7635" coordsize="10,2">
              <v:shape style="position:absolute;left:3131;top:7635;width:10;height:2" coordorigin="3131,7635" coordsize="10,0" path="m3131,7635l3141,7635e" filled="false" stroked="true" strokeweight=".360016pt" strokecolor="#000000">
                <v:path arrowok="t"/>
              </v:shape>
            </v:group>
            <v:group style="position:absolute;left:4428;top:7420;width:10;height:20" coordorigin="4428,7420" coordsize="10,20">
              <v:shape style="position:absolute;left:4428;top:7420;width:10;height:20" coordorigin="4428,7420" coordsize="10,20" path="m4428,7440l4438,7440,4438,7420,4428,7420,4428,7440xe" filled="true" fillcolor="#000000" stroked="false">
                <v:path arrowok="t"/>
                <v:fill type="solid"/>
              </v:shape>
            </v:group>
            <v:group style="position:absolute;left:4428;top:7440;width:10;height:20" coordorigin="4428,7440" coordsize="10,20">
              <v:shape style="position:absolute;left:4428;top:7440;width:10;height:20" coordorigin="4428,7440" coordsize="10,20" path="m4428,7459l4438,7459,4438,7440,4428,7440,4428,7459xe" filled="true" fillcolor="#000000" stroked="false">
                <v:path arrowok="t"/>
                <v:fill type="solid"/>
              </v:shape>
            </v:group>
            <v:group style="position:absolute;left:4428;top:7459;width:10;height:20" coordorigin="4428,7459" coordsize="10,20">
              <v:shape style="position:absolute;left:4428;top:7459;width:10;height:20" coordorigin="4428,7459" coordsize="10,20" path="m4428,7478l4438,7478,4438,7459,4428,7459,4428,7478xe" filled="true" fillcolor="#000000" stroked="false">
                <v:path arrowok="t"/>
                <v:fill type="solid"/>
              </v:shape>
            </v:group>
            <v:group style="position:absolute;left:4428;top:7478;width:10;height:20" coordorigin="4428,7478" coordsize="10,20">
              <v:shape style="position:absolute;left:4428;top:7478;width:10;height:20" coordorigin="4428,7478" coordsize="10,20" path="m4428,7497l4438,7497,4438,7478,4428,7478,4428,7497xe" filled="true" fillcolor="#000000" stroked="false">
                <v:path arrowok="t"/>
                <v:fill type="solid"/>
              </v:shape>
            </v:group>
            <v:group style="position:absolute;left:4428;top:7497;width:10;height:20" coordorigin="4428,7497" coordsize="10,20">
              <v:shape style="position:absolute;left:4428;top:7497;width:10;height:20" coordorigin="4428,7497" coordsize="10,20" path="m4428,7516l4438,7516,4438,7497,4428,7497,4428,7516xe" filled="true" fillcolor="#000000" stroked="false">
                <v:path arrowok="t"/>
                <v:fill type="solid"/>
              </v:shape>
            </v:group>
            <v:group style="position:absolute;left:4428;top:7516;width:10;height:20" coordorigin="4428,7516" coordsize="10,20">
              <v:shape style="position:absolute;left:4428;top:7516;width:10;height:20" coordorigin="4428,7516" coordsize="10,20" path="m4428,7536l4438,7536,4438,7516,4428,7516,4428,7536xe" filled="true" fillcolor="#000000" stroked="false">
                <v:path arrowok="t"/>
                <v:fill type="solid"/>
              </v:shape>
            </v:group>
            <v:group style="position:absolute;left:4428;top:7536;width:10;height:20" coordorigin="4428,7536" coordsize="10,20">
              <v:shape style="position:absolute;left:4428;top:7536;width:10;height:20" coordorigin="4428,7536" coordsize="10,20" path="m4428,7555l4438,7555,4438,7536,4428,7536,4428,7555xe" filled="true" fillcolor="#000000" stroked="false">
                <v:path arrowok="t"/>
                <v:fill type="solid"/>
              </v:shape>
            </v:group>
            <v:group style="position:absolute;left:4428;top:7555;width:10;height:20" coordorigin="4428,7555" coordsize="10,20">
              <v:shape style="position:absolute;left:4428;top:7555;width:10;height:20" coordorigin="4428,7555" coordsize="10,20" path="m4428,7574l4438,7574,4438,7555,4428,7555,4428,7574xe" filled="true" fillcolor="#000000" stroked="false">
                <v:path arrowok="t"/>
                <v:fill type="solid"/>
              </v:shape>
            </v:group>
            <v:group style="position:absolute;left:4428;top:7574;width:10;height:20" coordorigin="4428,7574" coordsize="10,20">
              <v:shape style="position:absolute;left:4428;top:7574;width:10;height:20" coordorigin="4428,7574" coordsize="10,20" path="m4428,7593l4438,7593,4438,7574,4428,7574,4428,7593xe" filled="true" fillcolor="#000000" stroked="false">
                <v:path arrowok="t"/>
                <v:fill type="solid"/>
              </v:shape>
            </v:group>
            <v:group style="position:absolute;left:4428;top:7593;width:10;height:20" coordorigin="4428,7593" coordsize="10,20">
              <v:shape style="position:absolute;left:4428;top:7593;width:10;height:20" coordorigin="4428,7593" coordsize="10,20" path="m4428,7612l4438,7612,4438,7593,4428,7593,4428,7612xe" filled="true" fillcolor="#000000" stroked="false">
                <v:path arrowok="t"/>
                <v:fill type="solid"/>
              </v:shape>
            </v:group>
            <v:group style="position:absolute;left:4428;top:7612;width:10;height:20" coordorigin="4428,7612" coordsize="10,20">
              <v:shape style="position:absolute;left:4428;top:7612;width:10;height:20" coordorigin="4428,7612" coordsize="10,20" path="m4428,7632l4438,7632,4438,7612,4428,7612,4428,7632xe" filled="true" fillcolor="#000000" stroked="false">
                <v:path arrowok="t"/>
                <v:fill type="solid"/>
              </v:shape>
            </v:group>
            <v:group style="position:absolute;left:4428;top:7635;width:10;height:2" coordorigin="4428,7635" coordsize="10,2">
              <v:shape style="position:absolute;left:4428;top:7635;width:10;height:2" coordorigin="4428,7635" coordsize="10,0" path="m4428,7635l4438,7635e" filled="false" stroked="true" strokeweight=".360016pt" strokecolor="#000000">
                <v:path arrowok="t"/>
              </v:shape>
            </v:group>
            <v:group style="position:absolute;left:5058;top:7420;width:10;height:20" coordorigin="5058,7420" coordsize="10,20">
              <v:shape style="position:absolute;left:5058;top:7420;width:10;height:20" coordorigin="5058,7420" coordsize="10,20" path="m5058,7440l5068,7440,5068,7420,5058,7420,5058,7440xe" filled="true" fillcolor="#000000" stroked="false">
                <v:path arrowok="t"/>
                <v:fill type="solid"/>
              </v:shape>
            </v:group>
            <v:group style="position:absolute;left:5058;top:7440;width:10;height:20" coordorigin="5058,7440" coordsize="10,20">
              <v:shape style="position:absolute;left:5058;top:7440;width:10;height:20" coordorigin="5058,7440" coordsize="10,20" path="m5058,7459l5068,7459,5068,7440,5058,7440,5058,7459xe" filled="true" fillcolor="#000000" stroked="false">
                <v:path arrowok="t"/>
                <v:fill type="solid"/>
              </v:shape>
            </v:group>
            <v:group style="position:absolute;left:5058;top:7459;width:10;height:20" coordorigin="5058,7459" coordsize="10,20">
              <v:shape style="position:absolute;left:5058;top:7459;width:10;height:20" coordorigin="5058,7459" coordsize="10,20" path="m5058,7478l5068,7478,5068,7459,5058,7459,5058,7478xe" filled="true" fillcolor="#000000" stroked="false">
                <v:path arrowok="t"/>
                <v:fill type="solid"/>
              </v:shape>
            </v:group>
            <v:group style="position:absolute;left:5058;top:7478;width:10;height:20" coordorigin="5058,7478" coordsize="10,20">
              <v:shape style="position:absolute;left:5058;top:7478;width:10;height:20" coordorigin="5058,7478" coordsize="10,20" path="m5058,7497l5068,7497,5068,7478,5058,7478,5058,7497xe" filled="true" fillcolor="#000000" stroked="false">
                <v:path arrowok="t"/>
                <v:fill type="solid"/>
              </v:shape>
            </v:group>
            <v:group style="position:absolute;left:5058;top:7497;width:10;height:20" coordorigin="5058,7497" coordsize="10,20">
              <v:shape style="position:absolute;left:5058;top:7497;width:10;height:20" coordorigin="5058,7497" coordsize="10,20" path="m5058,7516l5068,7516,5068,7497,5058,7497,5058,7516xe" filled="true" fillcolor="#000000" stroked="false">
                <v:path arrowok="t"/>
                <v:fill type="solid"/>
              </v:shape>
            </v:group>
            <v:group style="position:absolute;left:5058;top:7516;width:10;height:20" coordorigin="5058,7516" coordsize="10,20">
              <v:shape style="position:absolute;left:5058;top:7516;width:10;height:20" coordorigin="5058,7516" coordsize="10,20" path="m5058,7536l5068,7536,5068,7516,5058,7516,5058,7536xe" filled="true" fillcolor="#000000" stroked="false">
                <v:path arrowok="t"/>
                <v:fill type="solid"/>
              </v:shape>
            </v:group>
            <v:group style="position:absolute;left:5058;top:7536;width:10;height:20" coordorigin="5058,7536" coordsize="10,20">
              <v:shape style="position:absolute;left:5058;top:7536;width:10;height:20" coordorigin="5058,7536" coordsize="10,20" path="m5058,7555l5068,7555,5068,7536,5058,7536,5058,7555xe" filled="true" fillcolor="#000000" stroked="false">
                <v:path arrowok="t"/>
                <v:fill type="solid"/>
              </v:shape>
            </v:group>
            <v:group style="position:absolute;left:5058;top:7555;width:10;height:20" coordorigin="5058,7555" coordsize="10,20">
              <v:shape style="position:absolute;left:5058;top:7555;width:10;height:20" coordorigin="5058,7555" coordsize="10,20" path="m5058,7574l5068,7574,5068,7555,5058,7555,5058,7574xe" filled="true" fillcolor="#000000" stroked="false">
                <v:path arrowok="t"/>
                <v:fill type="solid"/>
              </v:shape>
            </v:group>
            <v:group style="position:absolute;left:5058;top:7574;width:10;height:20" coordorigin="5058,7574" coordsize="10,20">
              <v:shape style="position:absolute;left:5058;top:7574;width:10;height:20" coordorigin="5058,7574" coordsize="10,20" path="m5058,7593l5068,7593,5068,7574,5058,7574,5058,7593xe" filled="true" fillcolor="#000000" stroked="false">
                <v:path arrowok="t"/>
                <v:fill type="solid"/>
              </v:shape>
            </v:group>
            <v:group style="position:absolute;left:5058;top:7593;width:10;height:20" coordorigin="5058,7593" coordsize="10,20">
              <v:shape style="position:absolute;left:5058;top:7593;width:10;height:20" coordorigin="5058,7593" coordsize="10,20" path="m5058,7612l5068,7612,5068,7593,5058,7593,5058,7612xe" filled="true" fillcolor="#000000" stroked="false">
                <v:path arrowok="t"/>
                <v:fill type="solid"/>
              </v:shape>
            </v:group>
            <v:group style="position:absolute;left:5058;top:7612;width:10;height:20" coordorigin="5058,7612" coordsize="10,20">
              <v:shape style="position:absolute;left:5058;top:7612;width:10;height:20" coordorigin="5058,7612" coordsize="10,20" path="m5058,7632l5068,7632,5068,7612,5058,7612,5058,7632xe" filled="true" fillcolor="#000000" stroked="false">
                <v:path arrowok="t"/>
                <v:fill type="solid"/>
              </v:shape>
            </v:group>
            <v:group style="position:absolute;left:5058;top:7635;width:10;height:2" coordorigin="5058,7635" coordsize="10,2">
              <v:shape style="position:absolute;left:5058;top:7635;width:10;height:2" coordorigin="5058,7635" coordsize="10,0" path="m5058,7635l5068,7635e" filled="false" stroked="true" strokeweight=".360016pt" strokecolor="#000000">
                <v:path arrowok="t"/>
              </v:shape>
            </v:group>
            <v:group style="position:absolute;left:5769;top:7420;width:10;height:20" coordorigin="5769,7420" coordsize="10,20">
              <v:shape style="position:absolute;left:5769;top:7420;width:10;height:20" coordorigin="5769,7420" coordsize="10,20" path="m5769,7440l5778,7440,5778,7420,5769,7420,5769,7440xe" filled="true" fillcolor="#000000" stroked="false">
                <v:path arrowok="t"/>
                <v:fill type="solid"/>
              </v:shape>
            </v:group>
            <v:group style="position:absolute;left:5769;top:7440;width:10;height:20" coordorigin="5769,7440" coordsize="10,20">
              <v:shape style="position:absolute;left:5769;top:7440;width:10;height:20" coordorigin="5769,7440" coordsize="10,20" path="m5769,7459l5778,7459,5778,7440,5769,7440,5769,7459xe" filled="true" fillcolor="#000000" stroked="false">
                <v:path arrowok="t"/>
                <v:fill type="solid"/>
              </v:shape>
            </v:group>
            <v:group style="position:absolute;left:5769;top:7459;width:10;height:20" coordorigin="5769,7459" coordsize="10,20">
              <v:shape style="position:absolute;left:5769;top:7459;width:10;height:20" coordorigin="5769,7459" coordsize="10,20" path="m5769,7478l5778,7478,5778,7459,5769,7459,5769,7478xe" filled="true" fillcolor="#000000" stroked="false">
                <v:path arrowok="t"/>
                <v:fill type="solid"/>
              </v:shape>
            </v:group>
            <v:group style="position:absolute;left:5769;top:7478;width:10;height:20" coordorigin="5769,7478" coordsize="10,20">
              <v:shape style="position:absolute;left:5769;top:7478;width:10;height:20" coordorigin="5769,7478" coordsize="10,20" path="m5769,7497l5778,7497,5778,7478,5769,7478,5769,7497xe" filled="true" fillcolor="#000000" stroked="false">
                <v:path arrowok="t"/>
                <v:fill type="solid"/>
              </v:shape>
            </v:group>
            <v:group style="position:absolute;left:5769;top:7497;width:10;height:20" coordorigin="5769,7497" coordsize="10,20">
              <v:shape style="position:absolute;left:5769;top:7497;width:10;height:20" coordorigin="5769,7497" coordsize="10,20" path="m5769,7516l5778,7516,5778,7497,5769,7497,5769,7516xe" filled="true" fillcolor="#000000" stroked="false">
                <v:path arrowok="t"/>
                <v:fill type="solid"/>
              </v:shape>
            </v:group>
            <v:group style="position:absolute;left:5769;top:7516;width:10;height:20" coordorigin="5769,7516" coordsize="10,20">
              <v:shape style="position:absolute;left:5769;top:7516;width:10;height:20" coordorigin="5769,7516" coordsize="10,20" path="m5769,7536l5778,7536,5778,7516,5769,7516,5769,7536xe" filled="true" fillcolor="#000000" stroked="false">
                <v:path arrowok="t"/>
                <v:fill type="solid"/>
              </v:shape>
            </v:group>
            <v:group style="position:absolute;left:5769;top:7536;width:10;height:20" coordorigin="5769,7536" coordsize="10,20">
              <v:shape style="position:absolute;left:5769;top:7536;width:10;height:20" coordorigin="5769,7536" coordsize="10,20" path="m5769,7555l5778,7555,5778,7536,5769,7536,5769,7555xe" filled="true" fillcolor="#000000" stroked="false">
                <v:path arrowok="t"/>
                <v:fill type="solid"/>
              </v:shape>
            </v:group>
            <v:group style="position:absolute;left:5769;top:7555;width:10;height:20" coordorigin="5769,7555" coordsize="10,20">
              <v:shape style="position:absolute;left:5769;top:7555;width:10;height:20" coordorigin="5769,7555" coordsize="10,20" path="m5769,7574l5778,7574,5778,7555,5769,7555,5769,7574xe" filled="true" fillcolor="#000000" stroked="false">
                <v:path arrowok="t"/>
                <v:fill type="solid"/>
              </v:shape>
            </v:group>
            <v:group style="position:absolute;left:5769;top:7574;width:10;height:20" coordorigin="5769,7574" coordsize="10,20">
              <v:shape style="position:absolute;left:5769;top:7574;width:10;height:20" coordorigin="5769,7574" coordsize="10,20" path="m5769,7593l5778,7593,5778,7574,5769,7574,5769,7593xe" filled="true" fillcolor="#000000" stroked="false">
                <v:path arrowok="t"/>
                <v:fill type="solid"/>
              </v:shape>
            </v:group>
            <v:group style="position:absolute;left:5769;top:7593;width:10;height:20" coordorigin="5769,7593" coordsize="10,20">
              <v:shape style="position:absolute;left:5769;top:7593;width:10;height:20" coordorigin="5769,7593" coordsize="10,20" path="m5769,7612l5778,7612,5778,7593,5769,7593,5769,7612xe" filled="true" fillcolor="#000000" stroked="false">
                <v:path arrowok="t"/>
                <v:fill type="solid"/>
              </v:shape>
            </v:group>
            <v:group style="position:absolute;left:5769;top:7612;width:10;height:20" coordorigin="5769,7612" coordsize="10,20">
              <v:shape style="position:absolute;left:5769;top:7612;width:10;height:20" coordorigin="5769,7612" coordsize="10,20" path="m5769,7632l5778,7632,5778,7612,5769,7612,5769,7632xe" filled="true" fillcolor="#000000" stroked="false">
                <v:path arrowok="t"/>
                <v:fill type="solid"/>
              </v:shape>
            </v:group>
            <v:group style="position:absolute;left:5769;top:7635;width:10;height:2" coordorigin="5769,7635" coordsize="10,2">
              <v:shape style="position:absolute;left:5769;top:7635;width:10;height:2" coordorigin="5769,7635" coordsize="10,0" path="m5769,7635l5778,7635e" filled="false" stroked="true" strokeweight=".360016pt" strokecolor="#000000">
                <v:path arrowok="t"/>
              </v:shape>
            </v:group>
            <v:group style="position:absolute;left:6334;top:7420;width:10;height:20" coordorigin="6334,7420" coordsize="10,20">
              <v:shape style="position:absolute;left:6334;top:7420;width:10;height:20" coordorigin="6334,7420" coordsize="10,20" path="m6334,7440l6344,7440,6344,7420,6334,7420,6334,7440xe" filled="true" fillcolor="#000000" stroked="false">
                <v:path arrowok="t"/>
                <v:fill type="solid"/>
              </v:shape>
            </v:group>
            <v:group style="position:absolute;left:6334;top:7440;width:10;height:20" coordorigin="6334,7440" coordsize="10,20">
              <v:shape style="position:absolute;left:6334;top:7440;width:10;height:20" coordorigin="6334,7440" coordsize="10,20" path="m6334,7459l6344,7459,6344,7440,6334,7440,6334,7459xe" filled="true" fillcolor="#000000" stroked="false">
                <v:path arrowok="t"/>
                <v:fill type="solid"/>
              </v:shape>
            </v:group>
            <v:group style="position:absolute;left:6334;top:7459;width:10;height:20" coordorigin="6334,7459" coordsize="10,20">
              <v:shape style="position:absolute;left:6334;top:7459;width:10;height:20" coordorigin="6334,7459" coordsize="10,20" path="m6334,7478l6344,7478,6344,7459,6334,7459,6334,7478xe" filled="true" fillcolor="#000000" stroked="false">
                <v:path arrowok="t"/>
                <v:fill type="solid"/>
              </v:shape>
            </v:group>
            <v:group style="position:absolute;left:6334;top:7478;width:10;height:20" coordorigin="6334,7478" coordsize="10,20">
              <v:shape style="position:absolute;left:6334;top:7478;width:10;height:20" coordorigin="6334,7478" coordsize="10,20" path="m6334,7497l6344,7497,6344,7478,6334,7478,6334,7497xe" filled="true" fillcolor="#000000" stroked="false">
                <v:path arrowok="t"/>
                <v:fill type="solid"/>
              </v:shape>
            </v:group>
            <v:group style="position:absolute;left:6334;top:7497;width:10;height:20" coordorigin="6334,7497" coordsize="10,20">
              <v:shape style="position:absolute;left:6334;top:7497;width:10;height:20" coordorigin="6334,7497" coordsize="10,20" path="m6334,7516l6344,7516,6344,7497,6334,7497,6334,7516xe" filled="true" fillcolor="#000000" stroked="false">
                <v:path arrowok="t"/>
                <v:fill type="solid"/>
              </v:shape>
            </v:group>
            <v:group style="position:absolute;left:6334;top:7516;width:10;height:20" coordorigin="6334,7516" coordsize="10,20">
              <v:shape style="position:absolute;left:6334;top:7516;width:10;height:20" coordorigin="6334,7516" coordsize="10,20" path="m6334,7536l6344,7536,6344,7516,6334,7516,6334,7536xe" filled="true" fillcolor="#000000" stroked="false">
                <v:path arrowok="t"/>
                <v:fill type="solid"/>
              </v:shape>
            </v:group>
            <v:group style="position:absolute;left:6334;top:7536;width:10;height:20" coordorigin="6334,7536" coordsize="10,20">
              <v:shape style="position:absolute;left:6334;top:7536;width:10;height:20" coordorigin="6334,7536" coordsize="10,20" path="m6334,7555l6344,7555,6344,7536,6334,7536,6334,7555xe" filled="true" fillcolor="#000000" stroked="false">
                <v:path arrowok="t"/>
                <v:fill type="solid"/>
              </v:shape>
            </v:group>
            <v:group style="position:absolute;left:6334;top:7555;width:10;height:20" coordorigin="6334,7555" coordsize="10,20">
              <v:shape style="position:absolute;left:6334;top:7555;width:10;height:20" coordorigin="6334,7555" coordsize="10,20" path="m6334,7574l6344,7574,6344,7555,6334,7555,6334,7574xe" filled="true" fillcolor="#000000" stroked="false">
                <v:path arrowok="t"/>
                <v:fill type="solid"/>
              </v:shape>
            </v:group>
            <v:group style="position:absolute;left:6334;top:7574;width:10;height:20" coordorigin="6334,7574" coordsize="10,20">
              <v:shape style="position:absolute;left:6334;top:7574;width:10;height:20" coordorigin="6334,7574" coordsize="10,20" path="m6334,7593l6344,7593,6344,7574,6334,7574,6334,7593xe" filled="true" fillcolor="#000000" stroked="false">
                <v:path arrowok="t"/>
                <v:fill type="solid"/>
              </v:shape>
            </v:group>
            <v:group style="position:absolute;left:6334;top:7593;width:10;height:20" coordorigin="6334,7593" coordsize="10,20">
              <v:shape style="position:absolute;left:6334;top:7593;width:10;height:20" coordorigin="6334,7593" coordsize="10,20" path="m6334,7612l6344,7612,6344,7593,6334,7593,6334,7612xe" filled="true" fillcolor="#000000" stroked="false">
                <v:path arrowok="t"/>
                <v:fill type="solid"/>
              </v:shape>
            </v:group>
            <v:group style="position:absolute;left:6334;top:7612;width:10;height:20" coordorigin="6334,7612" coordsize="10,20">
              <v:shape style="position:absolute;left:6334;top:7612;width:10;height:20" coordorigin="6334,7612" coordsize="10,20" path="m6334,7632l6344,7632,6344,7612,6334,7612,6334,7632xe" filled="true" fillcolor="#000000" stroked="false">
                <v:path arrowok="t"/>
                <v:fill type="solid"/>
              </v:shape>
            </v:group>
            <v:group style="position:absolute;left:6334;top:7635;width:10;height:2" coordorigin="6334,7635" coordsize="10,2">
              <v:shape style="position:absolute;left:6334;top:7635;width:10;height:2" coordorigin="6334,7635" coordsize="10,0" path="m6334,7635l6344,7635e" filled="false" stroked="true" strokeweight=".360016pt" strokecolor="#000000">
                <v:path arrowok="t"/>
              </v:shape>
            </v:group>
            <v:group style="position:absolute;left:7820;top:7420;width:10;height:20" coordorigin="7820,7420" coordsize="10,20">
              <v:shape style="position:absolute;left:7820;top:7420;width:10;height:20" coordorigin="7820,7420" coordsize="10,20" path="m7820,7440l7829,7440,7829,7420,7820,7420,7820,7440xe" filled="true" fillcolor="#000000" stroked="false">
                <v:path arrowok="t"/>
                <v:fill type="solid"/>
              </v:shape>
            </v:group>
            <v:group style="position:absolute;left:7820;top:7440;width:10;height:20" coordorigin="7820,7440" coordsize="10,20">
              <v:shape style="position:absolute;left:7820;top:7440;width:10;height:20" coordorigin="7820,7440" coordsize="10,20" path="m7820,7459l7829,7459,7829,7440,7820,7440,7820,7459xe" filled="true" fillcolor="#000000" stroked="false">
                <v:path arrowok="t"/>
                <v:fill type="solid"/>
              </v:shape>
            </v:group>
            <v:group style="position:absolute;left:7820;top:7459;width:10;height:20" coordorigin="7820,7459" coordsize="10,20">
              <v:shape style="position:absolute;left:7820;top:7459;width:10;height:20" coordorigin="7820,7459" coordsize="10,20" path="m7820,7478l7829,7478,7829,7459,7820,7459,7820,7478xe" filled="true" fillcolor="#000000" stroked="false">
                <v:path arrowok="t"/>
                <v:fill type="solid"/>
              </v:shape>
            </v:group>
            <v:group style="position:absolute;left:7820;top:7478;width:10;height:20" coordorigin="7820,7478" coordsize="10,20">
              <v:shape style="position:absolute;left:7820;top:7478;width:10;height:20" coordorigin="7820,7478" coordsize="10,20" path="m7820,7497l7829,7497,7829,7478,7820,7478,7820,7497xe" filled="true" fillcolor="#000000" stroked="false">
                <v:path arrowok="t"/>
                <v:fill type="solid"/>
              </v:shape>
            </v:group>
            <v:group style="position:absolute;left:7820;top:7497;width:10;height:20" coordorigin="7820,7497" coordsize="10,20">
              <v:shape style="position:absolute;left:7820;top:7497;width:10;height:20" coordorigin="7820,7497" coordsize="10,20" path="m7820,7516l7829,7516,7829,7497,7820,7497,7820,7516xe" filled="true" fillcolor="#000000" stroked="false">
                <v:path arrowok="t"/>
                <v:fill type="solid"/>
              </v:shape>
            </v:group>
            <v:group style="position:absolute;left:7820;top:7516;width:10;height:20" coordorigin="7820,7516" coordsize="10,20">
              <v:shape style="position:absolute;left:7820;top:7516;width:10;height:20" coordorigin="7820,7516" coordsize="10,20" path="m7820,7536l7829,7536,7829,7516,7820,7516,7820,7536xe" filled="true" fillcolor="#000000" stroked="false">
                <v:path arrowok="t"/>
                <v:fill type="solid"/>
              </v:shape>
            </v:group>
            <v:group style="position:absolute;left:7820;top:7536;width:10;height:20" coordorigin="7820,7536" coordsize="10,20">
              <v:shape style="position:absolute;left:7820;top:7536;width:10;height:20" coordorigin="7820,7536" coordsize="10,20" path="m7820,7555l7829,7555,7829,7536,7820,7536,7820,7555xe" filled="true" fillcolor="#000000" stroked="false">
                <v:path arrowok="t"/>
                <v:fill type="solid"/>
              </v:shape>
            </v:group>
            <v:group style="position:absolute;left:7820;top:7555;width:10;height:20" coordorigin="7820,7555" coordsize="10,20">
              <v:shape style="position:absolute;left:7820;top:7555;width:10;height:20" coordorigin="7820,7555" coordsize="10,20" path="m7820,7574l7829,7574,7829,7555,7820,7555,7820,7574xe" filled="true" fillcolor="#000000" stroked="false">
                <v:path arrowok="t"/>
                <v:fill type="solid"/>
              </v:shape>
            </v:group>
            <v:group style="position:absolute;left:7820;top:7574;width:10;height:20" coordorigin="7820,7574" coordsize="10,20">
              <v:shape style="position:absolute;left:7820;top:7574;width:10;height:20" coordorigin="7820,7574" coordsize="10,20" path="m7820,7593l7829,7593,7829,7574,7820,7574,7820,7593xe" filled="true" fillcolor="#000000" stroked="false">
                <v:path arrowok="t"/>
                <v:fill type="solid"/>
              </v:shape>
            </v:group>
            <v:group style="position:absolute;left:7820;top:7593;width:10;height:20" coordorigin="7820,7593" coordsize="10,20">
              <v:shape style="position:absolute;left:7820;top:7593;width:10;height:20" coordorigin="7820,7593" coordsize="10,20" path="m7820,7612l7829,7612,7829,7593,7820,7593,7820,7612xe" filled="true" fillcolor="#000000" stroked="false">
                <v:path arrowok="t"/>
                <v:fill type="solid"/>
              </v:shape>
            </v:group>
            <v:group style="position:absolute;left:7820;top:7612;width:10;height:20" coordorigin="7820,7612" coordsize="10,20">
              <v:shape style="position:absolute;left:7820;top:7612;width:10;height:20" coordorigin="7820,7612" coordsize="10,20" path="m7820,7632l7829,7632,7829,7612,7820,7612,7820,7632xe" filled="true" fillcolor="#000000" stroked="false">
                <v:path arrowok="t"/>
                <v:fill type="solid"/>
              </v:shape>
            </v:group>
            <v:group style="position:absolute;left:7820;top:7635;width:10;height:2" coordorigin="7820,7635" coordsize="10,2">
              <v:shape style="position:absolute;left:7820;top:7635;width:10;height:2" coordorigin="7820,7635" coordsize="10,0" path="m7820,7635l7829,7635e" filled="false" stroked="true" strokeweight=".360016pt" strokecolor="#000000">
                <v:path arrowok="t"/>
              </v:shape>
            </v:group>
            <v:group style="position:absolute;left:8462;top:7420;width:10;height:20" coordorigin="8462,7420" coordsize="10,20">
              <v:shape style="position:absolute;left:8462;top:7420;width:10;height:20" coordorigin="8462,7420" coordsize="10,20" path="m8462,7440l8472,7440,8472,7420,8462,7420,8462,7440xe" filled="true" fillcolor="#000000" stroked="false">
                <v:path arrowok="t"/>
                <v:fill type="solid"/>
              </v:shape>
            </v:group>
            <v:group style="position:absolute;left:8462;top:7440;width:10;height:20" coordorigin="8462,7440" coordsize="10,20">
              <v:shape style="position:absolute;left:8462;top:7440;width:10;height:20" coordorigin="8462,7440" coordsize="10,20" path="m8462,7459l8472,7459,8472,7440,8462,7440,8462,7459xe" filled="true" fillcolor="#000000" stroked="false">
                <v:path arrowok="t"/>
                <v:fill type="solid"/>
              </v:shape>
            </v:group>
            <v:group style="position:absolute;left:8462;top:7459;width:10;height:20" coordorigin="8462,7459" coordsize="10,20">
              <v:shape style="position:absolute;left:8462;top:7459;width:10;height:20" coordorigin="8462,7459" coordsize="10,20" path="m8462,7478l8472,7478,8472,7459,8462,7459,8462,7478xe" filled="true" fillcolor="#000000" stroked="false">
                <v:path arrowok="t"/>
                <v:fill type="solid"/>
              </v:shape>
            </v:group>
            <v:group style="position:absolute;left:8462;top:7478;width:10;height:20" coordorigin="8462,7478" coordsize="10,20">
              <v:shape style="position:absolute;left:8462;top:7478;width:10;height:20" coordorigin="8462,7478" coordsize="10,20" path="m8462,7497l8472,7497,8472,7478,8462,7478,8462,7497xe" filled="true" fillcolor="#000000" stroked="false">
                <v:path arrowok="t"/>
                <v:fill type="solid"/>
              </v:shape>
            </v:group>
            <v:group style="position:absolute;left:8462;top:7497;width:10;height:20" coordorigin="8462,7497" coordsize="10,20">
              <v:shape style="position:absolute;left:8462;top:7497;width:10;height:20" coordorigin="8462,7497" coordsize="10,20" path="m8462,7516l8472,7516,8472,7497,8462,7497,8462,7516xe" filled="true" fillcolor="#000000" stroked="false">
                <v:path arrowok="t"/>
                <v:fill type="solid"/>
              </v:shape>
            </v:group>
            <v:group style="position:absolute;left:8462;top:7516;width:10;height:20" coordorigin="8462,7516" coordsize="10,20">
              <v:shape style="position:absolute;left:8462;top:7516;width:10;height:20" coordorigin="8462,7516" coordsize="10,20" path="m8462,7536l8472,7536,8472,7516,8462,7516,8462,7536xe" filled="true" fillcolor="#000000" stroked="false">
                <v:path arrowok="t"/>
                <v:fill type="solid"/>
              </v:shape>
            </v:group>
            <v:group style="position:absolute;left:8462;top:7536;width:10;height:20" coordorigin="8462,7536" coordsize="10,20">
              <v:shape style="position:absolute;left:8462;top:7536;width:10;height:20" coordorigin="8462,7536" coordsize="10,20" path="m8462,7555l8472,7555,8472,7536,8462,7536,8462,7555xe" filled="true" fillcolor="#000000" stroked="false">
                <v:path arrowok="t"/>
                <v:fill type="solid"/>
              </v:shape>
            </v:group>
            <v:group style="position:absolute;left:8462;top:7555;width:10;height:20" coordorigin="8462,7555" coordsize="10,20">
              <v:shape style="position:absolute;left:8462;top:7555;width:10;height:20" coordorigin="8462,7555" coordsize="10,20" path="m8462,7574l8472,7574,8472,7555,8462,7555,8462,7574xe" filled="true" fillcolor="#000000" stroked="false">
                <v:path arrowok="t"/>
                <v:fill type="solid"/>
              </v:shape>
            </v:group>
            <v:group style="position:absolute;left:8462;top:7574;width:10;height:20" coordorigin="8462,7574" coordsize="10,20">
              <v:shape style="position:absolute;left:8462;top:7574;width:10;height:20" coordorigin="8462,7574" coordsize="10,20" path="m8462,7593l8472,7593,8472,7574,8462,7574,8462,7593xe" filled="true" fillcolor="#000000" stroked="false">
                <v:path arrowok="t"/>
                <v:fill type="solid"/>
              </v:shape>
            </v:group>
            <v:group style="position:absolute;left:8462;top:7593;width:10;height:20" coordorigin="8462,7593" coordsize="10,20">
              <v:shape style="position:absolute;left:8462;top:7593;width:10;height:20" coordorigin="8462,7593" coordsize="10,20" path="m8462,7612l8472,7612,8472,7593,8462,7593,8462,7612xe" filled="true" fillcolor="#000000" stroked="false">
                <v:path arrowok="t"/>
                <v:fill type="solid"/>
              </v:shape>
            </v:group>
            <v:group style="position:absolute;left:8462;top:7612;width:10;height:20" coordorigin="8462,7612" coordsize="10,20">
              <v:shape style="position:absolute;left:8462;top:7612;width:10;height:20" coordorigin="8462,7612" coordsize="10,20" path="m8462,7632l8472,7632,8472,7612,8462,7612,8462,7632xe" filled="true" fillcolor="#000000" stroked="false">
                <v:path arrowok="t"/>
                <v:fill type="solid"/>
              </v:shape>
            </v:group>
            <v:group style="position:absolute;left:8462;top:7635;width:10;height:2" coordorigin="8462,7635" coordsize="10,2">
              <v:shape style="position:absolute;left:8462;top:7635;width:10;height:2" coordorigin="8462,7635" coordsize="10,0" path="m8462,7635l8472,7635e" filled="false" stroked="true" strokeweight=".360016pt" strokecolor="#000000">
                <v:path arrowok="t"/>
              </v:shape>
            </v:group>
            <v:group style="position:absolute;left:9594;top:7420;width:10;height:20" coordorigin="9594,7420" coordsize="10,20">
              <v:shape style="position:absolute;left:9594;top:7420;width:10;height:20" coordorigin="9594,7420" coordsize="10,20" path="m9594,7440l9603,7440,9603,7420,9594,7420,9594,7440xe" filled="true" fillcolor="#000000" stroked="false">
                <v:path arrowok="t"/>
                <v:fill type="solid"/>
              </v:shape>
            </v:group>
            <v:group style="position:absolute;left:9594;top:7440;width:10;height:20" coordorigin="9594,7440" coordsize="10,20">
              <v:shape style="position:absolute;left:9594;top:7440;width:10;height:20" coordorigin="9594,7440" coordsize="10,20" path="m9594,7459l9603,7459,9603,7440,9594,7440,9594,7459xe" filled="true" fillcolor="#000000" stroked="false">
                <v:path arrowok="t"/>
                <v:fill type="solid"/>
              </v:shape>
            </v:group>
            <v:group style="position:absolute;left:9594;top:7459;width:10;height:20" coordorigin="9594,7459" coordsize="10,20">
              <v:shape style="position:absolute;left:9594;top:7459;width:10;height:20" coordorigin="9594,7459" coordsize="10,20" path="m9594,7478l9603,7478,9603,7459,9594,7459,9594,7478xe" filled="true" fillcolor="#000000" stroked="false">
                <v:path arrowok="t"/>
                <v:fill type="solid"/>
              </v:shape>
            </v:group>
            <v:group style="position:absolute;left:9594;top:7478;width:10;height:20" coordorigin="9594,7478" coordsize="10,20">
              <v:shape style="position:absolute;left:9594;top:7478;width:10;height:20" coordorigin="9594,7478" coordsize="10,20" path="m9594,7497l9603,7497,9603,7478,9594,7478,9594,7497xe" filled="true" fillcolor="#000000" stroked="false">
                <v:path arrowok="t"/>
                <v:fill type="solid"/>
              </v:shape>
            </v:group>
            <v:group style="position:absolute;left:9594;top:7497;width:10;height:20" coordorigin="9594,7497" coordsize="10,20">
              <v:shape style="position:absolute;left:9594;top:7497;width:10;height:20" coordorigin="9594,7497" coordsize="10,20" path="m9594,7516l9603,7516,9603,7497,9594,7497,9594,7516xe" filled="true" fillcolor="#000000" stroked="false">
                <v:path arrowok="t"/>
                <v:fill type="solid"/>
              </v:shape>
            </v:group>
            <v:group style="position:absolute;left:9594;top:7516;width:10;height:20" coordorigin="9594,7516" coordsize="10,20">
              <v:shape style="position:absolute;left:9594;top:7516;width:10;height:20" coordorigin="9594,7516" coordsize="10,20" path="m9594,7536l9603,7536,9603,7516,9594,7516,9594,7536xe" filled="true" fillcolor="#000000" stroked="false">
                <v:path arrowok="t"/>
                <v:fill type="solid"/>
              </v:shape>
            </v:group>
            <v:group style="position:absolute;left:9594;top:7536;width:10;height:20" coordorigin="9594,7536" coordsize="10,20">
              <v:shape style="position:absolute;left:9594;top:7536;width:10;height:20" coordorigin="9594,7536" coordsize="10,20" path="m9594,7555l9603,7555,9603,7536,9594,7536,9594,7555xe" filled="true" fillcolor="#000000" stroked="false">
                <v:path arrowok="t"/>
                <v:fill type="solid"/>
              </v:shape>
            </v:group>
            <v:group style="position:absolute;left:9594;top:7555;width:10;height:20" coordorigin="9594,7555" coordsize="10,20">
              <v:shape style="position:absolute;left:9594;top:7555;width:10;height:20" coordorigin="9594,7555" coordsize="10,20" path="m9594,7574l9603,7574,9603,7555,9594,7555,9594,7574xe" filled="true" fillcolor="#000000" stroked="false">
                <v:path arrowok="t"/>
                <v:fill type="solid"/>
              </v:shape>
            </v:group>
            <v:group style="position:absolute;left:9594;top:7574;width:10;height:20" coordorigin="9594,7574" coordsize="10,20">
              <v:shape style="position:absolute;left:9594;top:7574;width:10;height:20" coordorigin="9594,7574" coordsize="10,20" path="m9594,7593l9603,7593,9603,7574,9594,7574,9594,7593xe" filled="true" fillcolor="#000000" stroked="false">
                <v:path arrowok="t"/>
                <v:fill type="solid"/>
              </v:shape>
            </v:group>
            <v:group style="position:absolute;left:9594;top:7593;width:10;height:20" coordorigin="9594,7593" coordsize="10,20">
              <v:shape style="position:absolute;left:9594;top:7593;width:10;height:20" coordorigin="9594,7593" coordsize="10,20" path="m9594,7612l9603,7612,9603,7593,9594,7593,9594,7612xe" filled="true" fillcolor="#000000" stroked="false">
                <v:path arrowok="t"/>
                <v:fill type="solid"/>
              </v:shape>
            </v:group>
            <v:group style="position:absolute;left:9594;top:7612;width:10;height:20" coordorigin="9594,7612" coordsize="10,20">
              <v:shape style="position:absolute;left:9594;top:7612;width:10;height:20" coordorigin="9594,7612" coordsize="10,20" path="m9594,7632l9603,7632,9603,7612,9594,7612,9594,7632xe" filled="true" fillcolor="#000000" stroked="false">
                <v:path arrowok="t"/>
                <v:fill type="solid"/>
              </v:shape>
            </v:group>
            <v:group style="position:absolute;left:9594;top:7635;width:10;height:2" coordorigin="9594,7635" coordsize="10,2">
              <v:shape style="position:absolute;left:9594;top:7635;width:10;height:2" coordorigin="9594,7635" coordsize="10,0" path="m9594,7635l9603,7635e" filled="false" stroked="true" strokeweight=".360016pt" strokecolor="#000000">
                <v:path arrowok="t"/>
              </v:shape>
            </v:group>
            <v:group style="position:absolute;left:10162;top:7420;width:10;height:20" coordorigin="10162,7420" coordsize="10,20">
              <v:shape style="position:absolute;left:10162;top:7420;width:10;height:20" coordorigin="10162,7420" coordsize="10,20" path="m10162,7440l10172,7440,10172,7420,10162,7420,10162,7440xe" filled="true" fillcolor="#000000" stroked="false">
                <v:path arrowok="t"/>
                <v:fill type="solid"/>
              </v:shape>
            </v:group>
            <v:group style="position:absolute;left:10162;top:7440;width:10;height:20" coordorigin="10162,7440" coordsize="10,20">
              <v:shape style="position:absolute;left:10162;top:7440;width:10;height:20" coordorigin="10162,7440" coordsize="10,20" path="m10162,7459l10172,7459,10172,7440,10162,7440,10162,7459xe" filled="true" fillcolor="#000000" stroked="false">
                <v:path arrowok="t"/>
                <v:fill type="solid"/>
              </v:shape>
            </v:group>
            <v:group style="position:absolute;left:10162;top:7459;width:10;height:20" coordorigin="10162,7459" coordsize="10,20">
              <v:shape style="position:absolute;left:10162;top:7459;width:10;height:20" coordorigin="10162,7459" coordsize="10,20" path="m10162,7478l10172,7478,10172,7459,10162,7459,10162,7478xe" filled="true" fillcolor="#000000" stroked="false">
                <v:path arrowok="t"/>
                <v:fill type="solid"/>
              </v:shape>
            </v:group>
            <v:group style="position:absolute;left:10162;top:7478;width:10;height:20" coordorigin="10162,7478" coordsize="10,20">
              <v:shape style="position:absolute;left:10162;top:7478;width:10;height:20" coordorigin="10162,7478" coordsize="10,20" path="m10162,7497l10172,7497,10172,7478,10162,7478,10162,7497xe" filled="true" fillcolor="#000000" stroked="false">
                <v:path arrowok="t"/>
                <v:fill type="solid"/>
              </v:shape>
            </v:group>
            <v:group style="position:absolute;left:10162;top:7497;width:10;height:20" coordorigin="10162,7497" coordsize="10,20">
              <v:shape style="position:absolute;left:10162;top:7497;width:10;height:20" coordorigin="10162,7497" coordsize="10,20" path="m10162,7516l10172,7516,10172,7497,10162,7497,10162,7516xe" filled="true" fillcolor="#000000" stroked="false">
                <v:path arrowok="t"/>
                <v:fill type="solid"/>
              </v:shape>
            </v:group>
            <v:group style="position:absolute;left:10162;top:7516;width:10;height:20" coordorigin="10162,7516" coordsize="10,20">
              <v:shape style="position:absolute;left:10162;top:7516;width:10;height:20" coordorigin="10162,7516" coordsize="10,20" path="m10162,7536l10172,7536,10172,7516,10162,7516,10162,7536xe" filled="true" fillcolor="#000000" stroked="false">
                <v:path arrowok="t"/>
                <v:fill type="solid"/>
              </v:shape>
            </v:group>
            <v:group style="position:absolute;left:10162;top:7536;width:10;height:20" coordorigin="10162,7536" coordsize="10,20">
              <v:shape style="position:absolute;left:10162;top:7536;width:10;height:20" coordorigin="10162,7536" coordsize="10,20" path="m10162,7555l10172,7555,10172,7536,10162,7536,10162,7555xe" filled="true" fillcolor="#000000" stroked="false">
                <v:path arrowok="t"/>
                <v:fill type="solid"/>
              </v:shape>
            </v:group>
            <v:group style="position:absolute;left:10162;top:7555;width:10;height:20" coordorigin="10162,7555" coordsize="10,20">
              <v:shape style="position:absolute;left:10162;top:7555;width:10;height:20" coordorigin="10162,7555" coordsize="10,20" path="m10162,7574l10172,7574,10172,7555,10162,7555,10162,7574xe" filled="true" fillcolor="#000000" stroked="false">
                <v:path arrowok="t"/>
                <v:fill type="solid"/>
              </v:shape>
            </v:group>
            <v:group style="position:absolute;left:10162;top:7574;width:10;height:20" coordorigin="10162,7574" coordsize="10,20">
              <v:shape style="position:absolute;left:10162;top:7574;width:10;height:20" coordorigin="10162,7574" coordsize="10,20" path="m10162,7593l10172,7593,10172,7574,10162,7574,10162,7593xe" filled="true" fillcolor="#000000" stroked="false">
                <v:path arrowok="t"/>
                <v:fill type="solid"/>
              </v:shape>
            </v:group>
            <v:group style="position:absolute;left:10162;top:7593;width:10;height:20" coordorigin="10162,7593" coordsize="10,20">
              <v:shape style="position:absolute;left:10162;top:7593;width:10;height:20" coordorigin="10162,7593" coordsize="10,20" path="m10162,7612l10172,7612,10172,7593,10162,7593,10162,7612xe" filled="true" fillcolor="#000000" stroked="false">
                <v:path arrowok="t"/>
                <v:fill type="solid"/>
              </v:shape>
            </v:group>
            <v:group style="position:absolute;left:10162;top:7612;width:10;height:20" coordorigin="10162,7612" coordsize="10,20">
              <v:shape style="position:absolute;left:10162;top:7612;width:10;height:20" coordorigin="10162,7612" coordsize="10,20" path="m10162,7632l10172,7632,10172,7612,10162,7612,10162,7632xe" filled="true" fillcolor="#000000" stroked="false">
                <v:path arrowok="t"/>
                <v:fill type="solid"/>
              </v:shape>
            </v:group>
            <v:group style="position:absolute;left:10162;top:7635;width:10;height:2" coordorigin="10162,7635" coordsize="10,2">
              <v:shape style="position:absolute;left:10162;top:7635;width:10;height:2" coordorigin="10162,7635" coordsize="10,0" path="m10162,7635l10172,7635e" filled="false" stroked="true" strokeweight=".360016pt" strokecolor="#000000">
                <v:path arrowok="t"/>
              </v:shape>
            </v:group>
            <v:group style="position:absolute;left:11437;top:7420;width:10;height:20" coordorigin="11437,7420" coordsize="10,20">
              <v:shape style="position:absolute;left:11437;top:7420;width:10;height:20" coordorigin="11437,7420" coordsize="10,20" path="m11437,7440l11446,7440,11446,7420,11437,7420,11437,7440xe" filled="true" fillcolor="#000000" stroked="false">
                <v:path arrowok="t"/>
                <v:fill type="solid"/>
              </v:shape>
            </v:group>
            <v:group style="position:absolute;left:11437;top:7440;width:10;height:20" coordorigin="11437,7440" coordsize="10,20">
              <v:shape style="position:absolute;left:11437;top:7440;width:10;height:20" coordorigin="11437,7440" coordsize="10,20" path="m11437,7459l11446,7459,11446,7440,11437,7440,11437,7459xe" filled="true" fillcolor="#000000" stroked="false">
                <v:path arrowok="t"/>
                <v:fill type="solid"/>
              </v:shape>
            </v:group>
            <v:group style="position:absolute;left:11437;top:7459;width:10;height:20" coordorigin="11437,7459" coordsize="10,20">
              <v:shape style="position:absolute;left:11437;top:7459;width:10;height:20" coordorigin="11437,7459" coordsize="10,20" path="m11437,7478l11446,7478,11446,7459,11437,7459,11437,7478xe" filled="true" fillcolor="#000000" stroked="false">
                <v:path arrowok="t"/>
                <v:fill type="solid"/>
              </v:shape>
            </v:group>
            <v:group style="position:absolute;left:11437;top:7478;width:10;height:20" coordorigin="11437,7478" coordsize="10,20">
              <v:shape style="position:absolute;left:11437;top:7478;width:10;height:20" coordorigin="11437,7478" coordsize="10,20" path="m11437,7497l11446,7497,11446,7478,11437,7478,11437,7497xe" filled="true" fillcolor="#000000" stroked="false">
                <v:path arrowok="t"/>
                <v:fill type="solid"/>
              </v:shape>
            </v:group>
            <v:group style="position:absolute;left:11437;top:7497;width:10;height:20" coordorigin="11437,7497" coordsize="10,20">
              <v:shape style="position:absolute;left:11437;top:7497;width:10;height:20" coordorigin="11437,7497" coordsize="10,20" path="m11437,7516l11446,7516,11446,7497,11437,7497,11437,7516xe" filled="true" fillcolor="#000000" stroked="false">
                <v:path arrowok="t"/>
                <v:fill type="solid"/>
              </v:shape>
            </v:group>
            <v:group style="position:absolute;left:11437;top:7516;width:10;height:20" coordorigin="11437,7516" coordsize="10,20">
              <v:shape style="position:absolute;left:11437;top:7516;width:10;height:20" coordorigin="11437,7516" coordsize="10,20" path="m11437,7536l11446,7536,11446,7516,11437,7516,11437,7536xe" filled="true" fillcolor="#000000" stroked="false">
                <v:path arrowok="t"/>
                <v:fill type="solid"/>
              </v:shape>
            </v:group>
            <v:group style="position:absolute;left:11437;top:7536;width:10;height:20" coordorigin="11437,7536" coordsize="10,20">
              <v:shape style="position:absolute;left:11437;top:7536;width:10;height:20" coordorigin="11437,7536" coordsize="10,20" path="m11437,7555l11446,7555,11446,7536,11437,7536,11437,7555xe" filled="true" fillcolor="#000000" stroked="false">
                <v:path arrowok="t"/>
                <v:fill type="solid"/>
              </v:shape>
            </v:group>
            <v:group style="position:absolute;left:11437;top:7555;width:10;height:20" coordorigin="11437,7555" coordsize="10,20">
              <v:shape style="position:absolute;left:11437;top:7555;width:10;height:20" coordorigin="11437,7555" coordsize="10,20" path="m11437,7574l11446,7574,11446,7555,11437,7555,11437,7574xe" filled="true" fillcolor="#000000" stroked="false">
                <v:path arrowok="t"/>
                <v:fill type="solid"/>
              </v:shape>
            </v:group>
            <v:group style="position:absolute;left:11437;top:7574;width:10;height:20" coordorigin="11437,7574" coordsize="10,20">
              <v:shape style="position:absolute;left:11437;top:7574;width:10;height:20" coordorigin="11437,7574" coordsize="10,20" path="m11437,7593l11446,7593,11446,7574,11437,7574,11437,7593xe" filled="true" fillcolor="#000000" stroked="false">
                <v:path arrowok="t"/>
                <v:fill type="solid"/>
              </v:shape>
            </v:group>
            <v:group style="position:absolute;left:11437;top:7593;width:10;height:20" coordorigin="11437,7593" coordsize="10,20">
              <v:shape style="position:absolute;left:11437;top:7593;width:10;height:20" coordorigin="11437,7593" coordsize="10,20" path="m11437,7612l11446,7612,11446,7593,11437,7593,11437,7612xe" filled="true" fillcolor="#000000" stroked="false">
                <v:path arrowok="t"/>
                <v:fill type="solid"/>
              </v:shape>
            </v:group>
            <v:group style="position:absolute;left:11437;top:7612;width:10;height:20" coordorigin="11437,7612" coordsize="10,20">
              <v:shape style="position:absolute;left:11437;top:7612;width:10;height:20" coordorigin="11437,7612" coordsize="10,20" path="m11437,7632l11446,7632,11446,7612,11437,7612,11437,7632xe" filled="true" fillcolor="#000000" stroked="false">
                <v:path arrowok="t"/>
                <v:fill type="solid"/>
              </v:shape>
            </v:group>
            <v:group style="position:absolute;left:11437;top:7635;width:10;height:2" coordorigin="11437,7635" coordsize="10,2">
              <v:shape style="position:absolute;left:11437;top:7635;width:10;height:2" coordorigin="11437,7635" coordsize="10,0" path="m11437,7635l11446,7635e" filled="false" stroked="true" strokeweight=".360016pt" strokecolor="#000000">
                <v:path arrowok="t"/>
              </v:shape>
            </v:group>
            <v:group style="position:absolute;left:12720;top:7420;width:10;height:20" coordorigin="12720,7420" coordsize="10,20">
              <v:shape style="position:absolute;left:12720;top:7420;width:10;height:20" coordorigin="12720,7420" coordsize="10,20" path="m12720,7440l12729,7440,12729,7420,12720,7420,12720,7440xe" filled="true" fillcolor="#000000" stroked="false">
                <v:path arrowok="t"/>
                <v:fill type="solid"/>
              </v:shape>
            </v:group>
            <v:group style="position:absolute;left:12720;top:7440;width:10;height:20" coordorigin="12720,7440" coordsize="10,20">
              <v:shape style="position:absolute;left:12720;top:7440;width:10;height:20" coordorigin="12720,7440" coordsize="10,20" path="m12720,7459l12729,7459,12729,7440,12720,7440,12720,7459xe" filled="true" fillcolor="#000000" stroked="false">
                <v:path arrowok="t"/>
                <v:fill type="solid"/>
              </v:shape>
            </v:group>
            <v:group style="position:absolute;left:12720;top:7459;width:10;height:20" coordorigin="12720,7459" coordsize="10,20">
              <v:shape style="position:absolute;left:12720;top:7459;width:10;height:20" coordorigin="12720,7459" coordsize="10,20" path="m12720,7478l12729,7478,12729,7459,12720,7459,12720,7478xe" filled="true" fillcolor="#000000" stroked="false">
                <v:path arrowok="t"/>
                <v:fill type="solid"/>
              </v:shape>
            </v:group>
            <v:group style="position:absolute;left:12720;top:7478;width:10;height:20" coordorigin="12720,7478" coordsize="10,20">
              <v:shape style="position:absolute;left:12720;top:7478;width:10;height:20" coordorigin="12720,7478" coordsize="10,20" path="m12720,7497l12729,7497,12729,7478,12720,7478,12720,7497xe" filled="true" fillcolor="#000000" stroked="false">
                <v:path arrowok="t"/>
                <v:fill type="solid"/>
              </v:shape>
            </v:group>
            <v:group style="position:absolute;left:12720;top:7497;width:10;height:20" coordorigin="12720,7497" coordsize="10,20">
              <v:shape style="position:absolute;left:12720;top:7497;width:10;height:20" coordorigin="12720,7497" coordsize="10,20" path="m12720,7516l12729,7516,12729,7497,12720,7497,12720,7516xe" filled="true" fillcolor="#000000" stroked="false">
                <v:path arrowok="t"/>
                <v:fill type="solid"/>
              </v:shape>
            </v:group>
            <v:group style="position:absolute;left:12720;top:7516;width:10;height:20" coordorigin="12720,7516" coordsize="10,20">
              <v:shape style="position:absolute;left:12720;top:7516;width:10;height:20" coordorigin="12720,7516" coordsize="10,20" path="m12720,7536l12729,7536,12729,7516,12720,7516,12720,7536xe" filled="true" fillcolor="#000000" stroked="false">
                <v:path arrowok="t"/>
                <v:fill type="solid"/>
              </v:shape>
            </v:group>
            <v:group style="position:absolute;left:12720;top:7536;width:10;height:20" coordorigin="12720,7536" coordsize="10,20">
              <v:shape style="position:absolute;left:12720;top:7536;width:10;height:20" coordorigin="12720,7536" coordsize="10,20" path="m12720,7555l12729,7555,12729,7536,12720,7536,12720,7555xe" filled="true" fillcolor="#000000" stroked="false">
                <v:path arrowok="t"/>
                <v:fill type="solid"/>
              </v:shape>
            </v:group>
            <v:group style="position:absolute;left:12720;top:7555;width:10;height:20" coordorigin="12720,7555" coordsize="10,20">
              <v:shape style="position:absolute;left:12720;top:7555;width:10;height:20" coordorigin="12720,7555" coordsize="10,20" path="m12720,7574l12729,7574,12729,7555,12720,7555,12720,7574xe" filled="true" fillcolor="#000000" stroked="false">
                <v:path arrowok="t"/>
                <v:fill type="solid"/>
              </v:shape>
            </v:group>
            <v:group style="position:absolute;left:12720;top:7574;width:10;height:20" coordorigin="12720,7574" coordsize="10,20">
              <v:shape style="position:absolute;left:12720;top:7574;width:10;height:20" coordorigin="12720,7574" coordsize="10,20" path="m12720,7593l12729,7593,12729,7574,12720,7574,12720,7593xe" filled="true" fillcolor="#000000" stroked="false">
                <v:path arrowok="t"/>
                <v:fill type="solid"/>
              </v:shape>
            </v:group>
            <v:group style="position:absolute;left:12720;top:7593;width:10;height:20" coordorigin="12720,7593" coordsize="10,20">
              <v:shape style="position:absolute;left:12720;top:7593;width:10;height:20" coordorigin="12720,7593" coordsize="10,20" path="m12720,7612l12729,7612,12729,7593,12720,7593,12720,7612xe" filled="true" fillcolor="#000000" stroked="false">
                <v:path arrowok="t"/>
                <v:fill type="solid"/>
              </v:shape>
            </v:group>
            <v:group style="position:absolute;left:12720;top:7612;width:10;height:20" coordorigin="12720,7612" coordsize="10,20">
              <v:shape style="position:absolute;left:12720;top:7612;width:10;height:20" coordorigin="12720,7612" coordsize="10,20" path="m12720,7632l12729,7632,12729,7612,12720,7612,12720,7632xe" filled="true" fillcolor="#000000" stroked="false">
                <v:path arrowok="t"/>
                <v:fill type="solid"/>
              </v:shape>
            </v:group>
            <v:group style="position:absolute;left:12720;top:7635;width:10;height:2" coordorigin="12720,7635" coordsize="10,2">
              <v:shape style="position:absolute;left:12720;top:7635;width:10;height:2" coordorigin="12720,7635" coordsize="10,0" path="m12720,7635l12729,7635e" filled="false" stroked="true" strokeweight=".360016pt" strokecolor="#000000">
                <v:path arrowok="t"/>
              </v:shape>
            </v:group>
            <v:group style="position:absolute;left:14018;top:7420;width:10;height:20" coordorigin="14018,7420" coordsize="10,20">
              <v:shape style="position:absolute;left:14018;top:7420;width:10;height:20" coordorigin="14018,7420" coordsize="10,20" path="m14018,7440l14028,7440,14028,7420,14018,7420,14018,7440xe" filled="true" fillcolor="#000000" stroked="false">
                <v:path arrowok="t"/>
                <v:fill type="solid"/>
              </v:shape>
            </v:group>
            <v:group style="position:absolute;left:14018;top:7440;width:10;height:20" coordorigin="14018,7440" coordsize="10,20">
              <v:shape style="position:absolute;left:14018;top:7440;width:10;height:20" coordorigin="14018,7440" coordsize="10,20" path="m14018,7459l14028,7459,14028,7440,14018,7440,14018,7459xe" filled="true" fillcolor="#000000" stroked="false">
                <v:path arrowok="t"/>
                <v:fill type="solid"/>
              </v:shape>
            </v:group>
            <v:group style="position:absolute;left:14018;top:7459;width:10;height:20" coordorigin="14018,7459" coordsize="10,20">
              <v:shape style="position:absolute;left:14018;top:7459;width:10;height:20" coordorigin="14018,7459" coordsize="10,20" path="m14018,7478l14028,7478,14028,7459,14018,7459,14018,7478xe" filled="true" fillcolor="#000000" stroked="false">
                <v:path arrowok="t"/>
                <v:fill type="solid"/>
              </v:shape>
            </v:group>
            <v:group style="position:absolute;left:14018;top:7478;width:10;height:20" coordorigin="14018,7478" coordsize="10,20">
              <v:shape style="position:absolute;left:14018;top:7478;width:10;height:20" coordorigin="14018,7478" coordsize="10,20" path="m14018,7497l14028,7497,14028,7478,14018,7478,14018,7497xe" filled="true" fillcolor="#000000" stroked="false">
                <v:path arrowok="t"/>
                <v:fill type="solid"/>
              </v:shape>
            </v:group>
            <v:group style="position:absolute;left:14018;top:7497;width:10;height:20" coordorigin="14018,7497" coordsize="10,20">
              <v:shape style="position:absolute;left:14018;top:7497;width:10;height:20" coordorigin="14018,7497" coordsize="10,20" path="m14018,7516l14028,7516,14028,7497,14018,7497,14018,7516xe" filled="true" fillcolor="#000000" stroked="false">
                <v:path arrowok="t"/>
                <v:fill type="solid"/>
              </v:shape>
            </v:group>
            <v:group style="position:absolute;left:14018;top:7516;width:10;height:20" coordorigin="14018,7516" coordsize="10,20">
              <v:shape style="position:absolute;left:14018;top:7516;width:10;height:20" coordorigin="14018,7516" coordsize="10,20" path="m14018,7536l14028,7536,14028,7516,14018,7516,14018,7536xe" filled="true" fillcolor="#000000" stroked="false">
                <v:path arrowok="t"/>
                <v:fill type="solid"/>
              </v:shape>
            </v:group>
            <v:group style="position:absolute;left:14018;top:7536;width:10;height:20" coordorigin="14018,7536" coordsize="10,20">
              <v:shape style="position:absolute;left:14018;top:7536;width:10;height:20" coordorigin="14018,7536" coordsize="10,20" path="m14018,7555l14028,7555,14028,7536,14018,7536,14018,7555xe" filled="true" fillcolor="#000000" stroked="false">
                <v:path arrowok="t"/>
                <v:fill type="solid"/>
              </v:shape>
            </v:group>
            <v:group style="position:absolute;left:14018;top:7555;width:10;height:20" coordorigin="14018,7555" coordsize="10,20">
              <v:shape style="position:absolute;left:14018;top:7555;width:10;height:20" coordorigin="14018,7555" coordsize="10,20" path="m14018,7574l14028,7574,14028,7555,14018,7555,14018,7574xe" filled="true" fillcolor="#000000" stroked="false">
                <v:path arrowok="t"/>
                <v:fill type="solid"/>
              </v:shape>
            </v:group>
            <v:group style="position:absolute;left:14018;top:7574;width:10;height:20" coordorigin="14018,7574" coordsize="10,20">
              <v:shape style="position:absolute;left:14018;top:7574;width:10;height:20" coordorigin="14018,7574" coordsize="10,20" path="m14018,7593l14028,7593,14028,7574,14018,7574,14018,7593xe" filled="true" fillcolor="#000000" stroked="false">
                <v:path arrowok="t"/>
                <v:fill type="solid"/>
              </v:shape>
            </v:group>
            <v:group style="position:absolute;left:14018;top:7593;width:10;height:20" coordorigin="14018,7593" coordsize="10,20">
              <v:shape style="position:absolute;left:14018;top:7593;width:10;height:20" coordorigin="14018,7593" coordsize="10,20" path="m14018,7612l14028,7612,14028,7593,14018,7593,14018,7612xe" filled="true" fillcolor="#000000" stroked="false">
                <v:path arrowok="t"/>
                <v:fill type="solid"/>
              </v:shape>
            </v:group>
            <v:group style="position:absolute;left:14018;top:7612;width:10;height:20" coordorigin="14018,7612" coordsize="10,20">
              <v:shape style="position:absolute;left:14018;top:7612;width:10;height:20" coordorigin="14018,7612" coordsize="10,20" path="m14018,7632l14028,7632,14028,7612,14018,7612,14018,7632xe" filled="true" fillcolor="#000000" stroked="false">
                <v:path arrowok="t"/>
                <v:fill type="solid"/>
              </v:shape>
            </v:group>
            <v:group style="position:absolute;left:14018;top:7635;width:10;height:2" coordorigin="14018,7635" coordsize="10,2">
              <v:shape style="position:absolute;left:14018;top:7635;width:10;height:2" coordorigin="14018,7635" coordsize="10,0" path="m14018,7635l14028,7635e" filled="false" stroked="true" strokeweight=".360016pt" strokecolor="#000000">
                <v:path arrowok="t"/>
              </v:shape>
              <v:shape style="position:absolute;left:1128;top:7639;width:2003;height:10" type="#_x0000_t75" stroked="false">
                <v:imagedata r:id="rId181" o:title=""/>
              </v:shape>
              <v:shape style="position:absolute;left:3126;top:7639;width:1302;height:10" type="#_x0000_t75" stroked="false">
                <v:imagedata r:id="rId173" o:title=""/>
              </v:shape>
              <v:shape style="position:absolute;left:4424;top:7639;width:635;height:10" type="#_x0000_t75" stroked="false">
                <v:imagedata r:id="rId174" o:title=""/>
              </v:shape>
              <v:shape style="position:absolute;left:5054;top:7639;width:715;height:10" type="#_x0000_t75" stroked="false">
                <v:imagedata r:id="rId170" o:title=""/>
              </v:shape>
              <v:shape style="position:absolute;left:5764;top:7639;width:570;height:10" type="#_x0000_t75" stroked="false">
                <v:imagedata r:id="rId171" o:title=""/>
              </v:shape>
              <v:shape style="position:absolute;left:6329;top:7639;width:1490;height:10" type="#_x0000_t75" stroked="false">
                <v:imagedata r:id="rId165" o:title=""/>
              </v:shape>
              <v:shape style="position:absolute;left:7815;top:7639;width:2348;height:10" type="#_x0000_t75" stroked="false">
                <v:imagedata r:id="rId203" o:title=""/>
              </v:shape>
              <v:shape style="position:absolute;left:10158;top:7639;width:1279;height:10" type="#_x0000_t75" stroked="false">
                <v:imagedata r:id="rId167" o:title=""/>
              </v:shape>
              <v:shape style="position:absolute;left:11432;top:7639;width:3958;height:10" type="#_x0000_t75" stroked="false">
                <v:imagedata r:id="rId175" o:title=""/>
              </v:shape>
            </v:group>
            <v:group style="position:absolute;left:3131;top:7648;width:10;height:20" coordorigin="3131,7648" coordsize="10,20">
              <v:shape style="position:absolute;left:3131;top:7648;width:10;height:20" coordorigin="3131,7648" coordsize="10,20" path="m3131,7668l3141,7668,3141,7648,3131,7648,3131,7668xe" filled="true" fillcolor="#000000" stroked="false">
                <v:path arrowok="t"/>
                <v:fill type="solid"/>
              </v:shape>
            </v:group>
            <v:group style="position:absolute;left:3131;top:7668;width:10;height:20" coordorigin="3131,7668" coordsize="10,20">
              <v:shape style="position:absolute;left:3131;top:7668;width:10;height:20" coordorigin="3131,7668" coordsize="10,20" path="m3131,7687l3141,7687,3141,7668,3131,7668,3131,7687xe" filled="true" fillcolor="#000000" stroked="false">
                <v:path arrowok="t"/>
                <v:fill type="solid"/>
              </v:shape>
            </v:group>
            <v:group style="position:absolute;left:3131;top:7687;width:10;height:20" coordorigin="3131,7687" coordsize="10,20">
              <v:shape style="position:absolute;left:3131;top:7687;width:10;height:20" coordorigin="3131,7687" coordsize="10,20" path="m3131,7706l3141,7706,3141,7687,3131,7687,3131,7706xe" filled="true" fillcolor="#000000" stroked="false">
                <v:path arrowok="t"/>
                <v:fill type="solid"/>
              </v:shape>
            </v:group>
            <v:group style="position:absolute;left:3131;top:7706;width:10;height:20" coordorigin="3131,7706" coordsize="10,20">
              <v:shape style="position:absolute;left:3131;top:7706;width:10;height:20" coordorigin="3131,7706" coordsize="10,20" path="m3131,7725l3141,7725,3141,7706,3131,7706,3131,7725xe" filled="true" fillcolor="#000000" stroked="false">
                <v:path arrowok="t"/>
                <v:fill type="solid"/>
              </v:shape>
            </v:group>
            <v:group style="position:absolute;left:3131;top:7725;width:10;height:20" coordorigin="3131,7725" coordsize="10,20">
              <v:shape style="position:absolute;left:3131;top:7725;width:10;height:20" coordorigin="3131,7725" coordsize="10,20" path="m3131,7744l3141,7744,3141,7725,3131,7725,3131,7744xe" filled="true" fillcolor="#000000" stroked="false">
                <v:path arrowok="t"/>
                <v:fill type="solid"/>
              </v:shape>
            </v:group>
            <v:group style="position:absolute;left:3131;top:7744;width:10;height:20" coordorigin="3131,7744" coordsize="10,20">
              <v:shape style="position:absolute;left:3131;top:7744;width:10;height:20" coordorigin="3131,7744" coordsize="10,20" path="m3131,7764l3141,7764,3141,7744,3131,7744,3131,7764xe" filled="true" fillcolor="#000000" stroked="false">
                <v:path arrowok="t"/>
                <v:fill type="solid"/>
              </v:shape>
            </v:group>
            <v:group style="position:absolute;left:3131;top:7764;width:10;height:20" coordorigin="3131,7764" coordsize="10,20">
              <v:shape style="position:absolute;left:3131;top:7764;width:10;height:20" coordorigin="3131,7764" coordsize="10,20" path="m3131,7783l3141,7783,3141,7764,3131,7764,3131,7783xe" filled="true" fillcolor="#000000" stroked="false">
                <v:path arrowok="t"/>
                <v:fill type="solid"/>
              </v:shape>
            </v:group>
            <v:group style="position:absolute;left:3131;top:7783;width:10;height:20" coordorigin="3131,7783" coordsize="10,20">
              <v:shape style="position:absolute;left:3131;top:7783;width:10;height:20" coordorigin="3131,7783" coordsize="10,20" path="m3131,7802l3141,7802,3141,7783,3131,7783,3131,7802xe" filled="true" fillcolor="#000000" stroked="false">
                <v:path arrowok="t"/>
                <v:fill type="solid"/>
              </v:shape>
            </v:group>
            <v:group style="position:absolute;left:3131;top:7802;width:10;height:20" coordorigin="3131,7802" coordsize="10,20">
              <v:shape style="position:absolute;left:3131;top:7802;width:10;height:20" coordorigin="3131,7802" coordsize="10,20" path="m3131,7821l3141,7821,3141,7802,3131,7802,3131,7821xe" filled="true" fillcolor="#000000" stroked="false">
                <v:path arrowok="t"/>
                <v:fill type="solid"/>
              </v:shape>
            </v:group>
            <v:group style="position:absolute;left:3131;top:7821;width:10;height:20" coordorigin="3131,7821" coordsize="10,20">
              <v:shape style="position:absolute;left:3131;top:7821;width:10;height:20" coordorigin="3131,7821" coordsize="10,20" path="m3131,7840l3141,7840,3141,7821,3131,7821,3131,7840xe" filled="true" fillcolor="#000000" stroked="false">
                <v:path arrowok="t"/>
                <v:fill type="solid"/>
              </v:shape>
            </v:group>
            <v:group style="position:absolute;left:3131;top:7840;width:10;height:20" coordorigin="3131,7840" coordsize="10,20">
              <v:shape style="position:absolute;left:3131;top:7840;width:10;height:20" coordorigin="3131,7840" coordsize="10,20" path="m3131,7860l3141,7860,3141,7840,3131,7840,3131,7860xe" filled="true" fillcolor="#000000" stroked="false">
                <v:path arrowok="t"/>
                <v:fill type="solid"/>
              </v:shape>
            </v:group>
            <v:group style="position:absolute;left:3131;top:7863;width:10;height:2" coordorigin="3131,7863" coordsize="10,2">
              <v:shape style="position:absolute;left:3131;top:7863;width:10;height:2" coordorigin="3131,7863" coordsize="10,0" path="m3131,7863l3141,7863e" filled="false" stroked="true" strokeweight=".299988pt" strokecolor="#000000">
                <v:path arrowok="t"/>
              </v:shape>
            </v:group>
            <v:group style="position:absolute;left:4428;top:7648;width:10;height:20" coordorigin="4428,7648" coordsize="10,20">
              <v:shape style="position:absolute;left:4428;top:7648;width:10;height:20" coordorigin="4428,7648" coordsize="10,20" path="m4428,7668l4438,7668,4438,7648,4428,7648,4428,7668xe" filled="true" fillcolor="#000000" stroked="false">
                <v:path arrowok="t"/>
                <v:fill type="solid"/>
              </v:shape>
            </v:group>
            <v:group style="position:absolute;left:4428;top:7668;width:10;height:20" coordorigin="4428,7668" coordsize="10,20">
              <v:shape style="position:absolute;left:4428;top:7668;width:10;height:20" coordorigin="4428,7668" coordsize="10,20" path="m4428,7687l4438,7687,4438,7668,4428,7668,4428,7687xe" filled="true" fillcolor="#000000" stroked="false">
                <v:path arrowok="t"/>
                <v:fill type="solid"/>
              </v:shape>
            </v:group>
            <v:group style="position:absolute;left:4428;top:7687;width:10;height:20" coordorigin="4428,7687" coordsize="10,20">
              <v:shape style="position:absolute;left:4428;top:7687;width:10;height:20" coordorigin="4428,7687" coordsize="10,20" path="m4428,7706l4438,7706,4438,7687,4428,7687,4428,7706xe" filled="true" fillcolor="#000000" stroked="false">
                <v:path arrowok="t"/>
                <v:fill type="solid"/>
              </v:shape>
            </v:group>
            <v:group style="position:absolute;left:4428;top:7706;width:10;height:20" coordorigin="4428,7706" coordsize="10,20">
              <v:shape style="position:absolute;left:4428;top:7706;width:10;height:20" coordorigin="4428,7706" coordsize="10,20" path="m4428,7725l4438,7725,4438,7706,4428,7706,4428,7725xe" filled="true" fillcolor="#000000" stroked="false">
                <v:path arrowok="t"/>
                <v:fill type="solid"/>
              </v:shape>
            </v:group>
            <v:group style="position:absolute;left:4428;top:7725;width:10;height:20" coordorigin="4428,7725" coordsize="10,20">
              <v:shape style="position:absolute;left:4428;top:7725;width:10;height:20" coordorigin="4428,7725" coordsize="10,20" path="m4428,7744l4438,7744,4438,7725,4428,7725,4428,7744xe" filled="true" fillcolor="#000000" stroked="false">
                <v:path arrowok="t"/>
                <v:fill type="solid"/>
              </v:shape>
            </v:group>
            <v:group style="position:absolute;left:4428;top:7744;width:10;height:20" coordorigin="4428,7744" coordsize="10,20">
              <v:shape style="position:absolute;left:4428;top:7744;width:10;height:20" coordorigin="4428,7744" coordsize="10,20" path="m4428,7764l4438,7764,4438,7744,4428,7744,4428,7764xe" filled="true" fillcolor="#000000" stroked="false">
                <v:path arrowok="t"/>
                <v:fill type="solid"/>
              </v:shape>
            </v:group>
            <v:group style="position:absolute;left:4428;top:7764;width:10;height:20" coordorigin="4428,7764" coordsize="10,20">
              <v:shape style="position:absolute;left:4428;top:7764;width:10;height:20" coordorigin="4428,7764" coordsize="10,20" path="m4428,7783l4438,7783,4438,7764,4428,7764,4428,7783xe" filled="true" fillcolor="#000000" stroked="false">
                <v:path arrowok="t"/>
                <v:fill type="solid"/>
              </v:shape>
            </v:group>
            <v:group style="position:absolute;left:4428;top:7783;width:10;height:20" coordorigin="4428,7783" coordsize="10,20">
              <v:shape style="position:absolute;left:4428;top:7783;width:10;height:20" coordorigin="4428,7783" coordsize="10,20" path="m4428,7802l4438,7802,4438,7783,4428,7783,4428,7802xe" filled="true" fillcolor="#000000" stroked="false">
                <v:path arrowok="t"/>
                <v:fill type="solid"/>
              </v:shape>
            </v:group>
            <v:group style="position:absolute;left:4428;top:7802;width:10;height:20" coordorigin="4428,7802" coordsize="10,20">
              <v:shape style="position:absolute;left:4428;top:7802;width:10;height:20" coordorigin="4428,7802" coordsize="10,20" path="m4428,7821l4438,7821,4438,7802,4428,7802,4428,7821xe" filled="true" fillcolor="#000000" stroked="false">
                <v:path arrowok="t"/>
                <v:fill type="solid"/>
              </v:shape>
            </v:group>
            <v:group style="position:absolute;left:4428;top:7821;width:10;height:20" coordorigin="4428,7821" coordsize="10,20">
              <v:shape style="position:absolute;left:4428;top:7821;width:10;height:20" coordorigin="4428,7821" coordsize="10,20" path="m4428,7840l4438,7840,4438,7821,4428,7821,4428,7840xe" filled="true" fillcolor="#000000" stroked="false">
                <v:path arrowok="t"/>
                <v:fill type="solid"/>
              </v:shape>
            </v:group>
            <v:group style="position:absolute;left:4428;top:7840;width:10;height:20" coordorigin="4428,7840" coordsize="10,20">
              <v:shape style="position:absolute;left:4428;top:7840;width:10;height:20" coordorigin="4428,7840" coordsize="10,20" path="m4428,7860l4438,7860,4438,7840,4428,7840,4428,7860xe" filled="true" fillcolor="#000000" stroked="false">
                <v:path arrowok="t"/>
                <v:fill type="solid"/>
              </v:shape>
            </v:group>
            <v:group style="position:absolute;left:4428;top:7863;width:10;height:2" coordorigin="4428,7863" coordsize="10,2">
              <v:shape style="position:absolute;left:4428;top:7863;width:10;height:2" coordorigin="4428,7863" coordsize="10,0" path="m4428,7863l4438,7863e" filled="false" stroked="true" strokeweight=".299988pt" strokecolor="#000000">
                <v:path arrowok="t"/>
              </v:shape>
            </v:group>
            <v:group style="position:absolute;left:5058;top:7648;width:10;height:20" coordorigin="5058,7648" coordsize="10,20">
              <v:shape style="position:absolute;left:5058;top:7648;width:10;height:20" coordorigin="5058,7648" coordsize="10,20" path="m5058,7668l5068,7668,5068,7648,5058,7648,5058,7668xe" filled="true" fillcolor="#000000" stroked="false">
                <v:path arrowok="t"/>
                <v:fill type="solid"/>
              </v:shape>
            </v:group>
            <v:group style="position:absolute;left:5058;top:7668;width:10;height:20" coordorigin="5058,7668" coordsize="10,20">
              <v:shape style="position:absolute;left:5058;top:7668;width:10;height:20" coordorigin="5058,7668" coordsize="10,20" path="m5058,7687l5068,7687,5068,7668,5058,7668,5058,7687xe" filled="true" fillcolor="#000000" stroked="false">
                <v:path arrowok="t"/>
                <v:fill type="solid"/>
              </v:shape>
            </v:group>
            <v:group style="position:absolute;left:5058;top:7687;width:10;height:20" coordorigin="5058,7687" coordsize="10,20">
              <v:shape style="position:absolute;left:5058;top:7687;width:10;height:20" coordorigin="5058,7687" coordsize="10,20" path="m5058,7706l5068,7706,5068,7687,5058,7687,5058,7706xe" filled="true" fillcolor="#000000" stroked="false">
                <v:path arrowok="t"/>
                <v:fill type="solid"/>
              </v:shape>
            </v:group>
            <v:group style="position:absolute;left:5058;top:7706;width:10;height:20" coordorigin="5058,7706" coordsize="10,20">
              <v:shape style="position:absolute;left:5058;top:7706;width:10;height:20" coordorigin="5058,7706" coordsize="10,20" path="m5058,7725l5068,7725,5068,7706,5058,7706,5058,7725xe" filled="true" fillcolor="#000000" stroked="false">
                <v:path arrowok="t"/>
                <v:fill type="solid"/>
              </v:shape>
            </v:group>
            <v:group style="position:absolute;left:5058;top:7725;width:10;height:20" coordorigin="5058,7725" coordsize="10,20">
              <v:shape style="position:absolute;left:5058;top:7725;width:10;height:20" coordorigin="5058,7725" coordsize="10,20" path="m5058,7744l5068,7744,5068,7725,5058,7725,5058,7744xe" filled="true" fillcolor="#000000" stroked="false">
                <v:path arrowok="t"/>
                <v:fill type="solid"/>
              </v:shape>
            </v:group>
            <v:group style="position:absolute;left:5058;top:7744;width:10;height:20" coordorigin="5058,7744" coordsize="10,20">
              <v:shape style="position:absolute;left:5058;top:7744;width:10;height:20" coordorigin="5058,7744" coordsize="10,20" path="m5058,7764l5068,7764,5068,7744,5058,7744,5058,7764xe" filled="true" fillcolor="#000000" stroked="false">
                <v:path arrowok="t"/>
                <v:fill type="solid"/>
              </v:shape>
            </v:group>
            <v:group style="position:absolute;left:5058;top:7764;width:10;height:20" coordorigin="5058,7764" coordsize="10,20">
              <v:shape style="position:absolute;left:5058;top:7764;width:10;height:20" coordorigin="5058,7764" coordsize="10,20" path="m5058,7783l5068,7783,5068,7764,5058,7764,5058,7783xe" filled="true" fillcolor="#000000" stroked="false">
                <v:path arrowok="t"/>
                <v:fill type="solid"/>
              </v:shape>
            </v:group>
            <v:group style="position:absolute;left:5058;top:7783;width:10;height:20" coordorigin="5058,7783" coordsize="10,20">
              <v:shape style="position:absolute;left:5058;top:7783;width:10;height:20" coordorigin="5058,7783" coordsize="10,20" path="m5058,7802l5068,7802,5068,7783,5058,7783,5058,7802xe" filled="true" fillcolor="#000000" stroked="false">
                <v:path arrowok="t"/>
                <v:fill type="solid"/>
              </v:shape>
            </v:group>
            <v:group style="position:absolute;left:5058;top:7802;width:10;height:20" coordorigin="5058,7802" coordsize="10,20">
              <v:shape style="position:absolute;left:5058;top:7802;width:10;height:20" coordorigin="5058,7802" coordsize="10,20" path="m5058,7821l5068,7821,5068,7802,5058,7802,5058,7821xe" filled="true" fillcolor="#000000" stroked="false">
                <v:path arrowok="t"/>
                <v:fill type="solid"/>
              </v:shape>
            </v:group>
            <v:group style="position:absolute;left:5058;top:7821;width:10;height:20" coordorigin="5058,7821" coordsize="10,20">
              <v:shape style="position:absolute;left:5058;top:7821;width:10;height:20" coordorigin="5058,7821" coordsize="10,20" path="m5058,7840l5068,7840,5068,7821,5058,7821,5058,7840xe" filled="true" fillcolor="#000000" stroked="false">
                <v:path arrowok="t"/>
                <v:fill type="solid"/>
              </v:shape>
            </v:group>
            <v:group style="position:absolute;left:5058;top:7840;width:10;height:20" coordorigin="5058,7840" coordsize="10,20">
              <v:shape style="position:absolute;left:5058;top:7840;width:10;height:20" coordorigin="5058,7840" coordsize="10,20" path="m5058,7860l5068,7860,5068,7840,5058,7840,5058,7860xe" filled="true" fillcolor="#000000" stroked="false">
                <v:path arrowok="t"/>
                <v:fill type="solid"/>
              </v:shape>
            </v:group>
            <v:group style="position:absolute;left:5058;top:7863;width:10;height:2" coordorigin="5058,7863" coordsize="10,2">
              <v:shape style="position:absolute;left:5058;top:7863;width:10;height:2" coordorigin="5058,7863" coordsize="10,0" path="m5058,7863l5068,7863e" filled="false" stroked="true" strokeweight=".299988pt" strokecolor="#000000">
                <v:path arrowok="t"/>
              </v:shape>
            </v:group>
            <v:group style="position:absolute;left:5769;top:7648;width:10;height:20" coordorigin="5769,7648" coordsize="10,20">
              <v:shape style="position:absolute;left:5769;top:7648;width:10;height:20" coordorigin="5769,7648" coordsize="10,20" path="m5769,7668l5778,7668,5778,7648,5769,7648,5769,7668xe" filled="true" fillcolor="#000000" stroked="false">
                <v:path arrowok="t"/>
                <v:fill type="solid"/>
              </v:shape>
            </v:group>
            <v:group style="position:absolute;left:5769;top:7668;width:10;height:20" coordorigin="5769,7668" coordsize="10,20">
              <v:shape style="position:absolute;left:5769;top:7668;width:10;height:20" coordorigin="5769,7668" coordsize="10,20" path="m5769,7687l5778,7687,5778,7668,5769,7668,5769,7687xe" filled="true" fillcolor="#000000" stroked="false">
                <v:path arrowok="t"/>
                <v:fill type="solid"/>
              </v:shape>
            </v:group>
            <v:group style="position:absolute;left:5769;top:7687;width:10;height:20" coordorigin="5769,7687" coordsize="10,20">
              <v:shape style="position:absolute;left:5769;top:7687;width:10;height:20" coordorigin="5769,7687" coordsize="10,20" path="m5769,7706l5778,7706,5778,7687,5769,7687,5769,7706xe" filled="true" fillcolor="#000000" stroked="false">
                <v:path arrowok="t"/>
                <v:fill type="solid"/>
              </v:shape>
            </v:group>
            <v:group style="position:absolute;left:5769;top:7706;width:10;height:20" coordorigin="5769,7706" coordsize="10,20">
              <v:shape style="position:absolute;left:5769;top:7706;width:10;height:20" coordorigin="5769,7706" coordsize="10,20" path="m5769,7725l5778,7725,5778,7706,5769,7706,5769,7725xe" filled="true" fillcolor="#000000" stroked="false">
                <v:path arrowok="t"/>
                <v:fill type="solid"/>
              </v:shape>
            </v:group>
            <v:group style="position:absolute;left:5769;top:7725;width:10;height:20" coordorigin="5769,7725" coordsize="10,20">
              <v:shape style="position:absolute;left:5769;top:7725;width:10;height:20" coordorigin="5769,7725" coordsize="10,20" path="m5769,7744l5778,7744,5778,7725,5769,7725,5769,7744xe" filled="true" fillcolor="#000000" stroked="false">
                <v:path arrowok="t"/>
                <v:fill type="solid"/>
              </v:shape>
            </v:group>
            <v:group style="position:absolute;left:5769;top:7744;width:10;height:20" coordorigin="5769,7744" coordsize="10,20">
              <v:shape style="position:absolute;left:5769;top:7744;width:10;height:20" coordorigin="5769,7744" coordsize="10,20" path="m5769,7764l5778,7764,5778,7744,5769,7744,5769,7764xe" filled="true" fillcolor="#000000" stroked="false">
                <v:path arrowok="t"/>
                <v:fill type="solid"/>
              </v:shape>
            </v:group>
            <v:group style="position:absolute;left:5769;top:7764;width:10;height:20" coordorigin="5769,7764" coordsize="10,20">
              <v:shape style="position:absolute;left:5769;top:7764;width:10;height:20" coordorigin="5769,7764" coordsize="10,20" path="m5769,7783l5778,7783,5778,7764,5769,7764,5769,7783xe" filled="true" fillcolor="#000000" stroked="false">
                <v:path arrowok="t"/>
                <v:fill type="solid"/>
              </v:shape>
            </v:group>
            <v:group style="position:absolute;left:5769;top:7783;width:10;height:20" coordorigin="5769,7783" coordsize="10,20">
              <v:shape style="position:absolute;left:5769;top:7783;width:10;height:20" coordorigin="5769,7783" coordsize="10,20" path="m5769,7802l5778,7802,5778,7783,5769,7783,5769,7802xe" filled="true" fillcolor="#000000" stroked="false">
                <v:path arrowok="t"/>
                <v:fill type="solid"/>
              </v:shape>
            </v:group>
            <v:group style="position:absolute;left:5769;top:7802;width:10;height:20" coordorigin="5769,7802" coordsize="10,20">
              <v:shape style="position:absolute;left:5769;top:7802;width:10;height:20" coordorigin="5769,7802" coordsize="10,20" path="m5769,7821l5778,7821,5778,7802,5769,7802,5769,7821xe" filled="true" fillcolor="#000000" stroked="false">
                <v:path arrowok="t"/>
                <v:fill type="solid"/>
              </v:shape>
            </v:group>
            <v:group style="position:absolute;left:5769;top:7821;width:10;height:20" coordorigin="5769,7821" coordsize="10,20">
              <v:shape style="position:absolute;left:5769;top:7821;width:10;height:20" coordorigin="5769,7821" coordsize="10,20" path="m5769,7840l5778,7840,5778,7821,5769,7821,5769,7840xe" filled="true" fillcolor="#000000" stroked="false">
                <v:path arrowok="t"/>
                <v:fill type="solid"/>
              </v:shape>
            </v:group>
            <v:group style="position:absolute;left:5769;top:7840;width:10;height:20" coordorigin="5769,7840" coordsize="10,20">
              <v:shape style="position:absolute;left:5769;top:7840;width:10;height:20" coordorigin="5769,7840" coordsize="10,20" path="m5769,7860l5778,7860,5778,7840,5769,7840,5769,7860xe" filled="true" fillcolor="#000000" stroked="false">
                <v:path arrowok="t"/>
                <v:fill type="solid"/>
              </v:shape>
            </v:group>
            <v:group style="position:absolute;left:5769;top:7863;width:10;height:2" coordorigin="5769,7863" coordsize="10,2">
              <v:shape style="position:absolute;left:5769;top:7863;width:10;height:2" coordorigin="5769,7863" coordsize="10,0" path="m5769,7863l5778,7863e" filled="false" stroked="true" strokeweight=".299988pt" strokecolor="#000000">
                <v:path arrowok="t"/>
              </v:shape>
            </v:group>
            <v:group style="position:absolute;left:6334;top:7648;width:10;height:20" coordorigin="6334,7648" coordsize="10,20">
              <v:shape style="position:absolute;left:6334;top:7648;width:10;height:20" coordorigin="6334,7648" coordsize="10,20" path="m6334,7668l6344,7668,6344,7648,6334,7648,6334,7668xe" filled="true" fillcolor="#000000" stroked="false">
                <v:path arrowok="t"/>
                <v:fill type="solid"/>
              </v:shape>
            </v:group>
            <v:group style="position:absolute;left:6334;top:7668;width:10;height:20" coordorigin="6334,7668" coordsize="10,20">
              <v:shape style="position:absolute;left:6334;top:7668;width:10;height:20" coordorigin="6334,7668" coordsize="10,20" path="m6334,7687l6344,7687,6344,7668,6334,7668,6334,7687xe" filled="true" fillcolor="#000000" stroked="false">
                <v:path arrowok="t"/>
                <v:fill type="solid"/>
              </v:shape>
            </v:group>
            <v:group style="position:absolute;left:6334;top:7687;width:10;height:20" coordorigin="6334,7687" coordsize="10,20">
              <v:shape style="position:absolute;left:6334;top:7687;width:10;height:20" coordorigin="6334,7687" coordsize="10,20" path="m6334,7706l6344,7706,6344,7687,6334,7687,6334,7706xe" filled="true" fillcolor="#000000" stroked="false">
                <v:path arrowok="t"/>
                <v:fill type="solid"/>
              </v:shape>
            </v:group>
            <v:group style="position:absolute;left:6334;top:7706;width:10;height:20" coordorigin="6334,7706" coordsize="10,20">
              <v:shape style="position:absolute;left:6334;top:7706;width:10;height:20" coordorigin="6334,7706" coordsize="10,20" path="m6334,7725l6344,7725,6344,7706,6334,7706,6334,7725xe" filled="true" fillcolor="#000000" stroked="false">
                <v:path arrowok="t"/>
                <v:fill type="solid"/>
              </v:shape>
            </v:group>
            <v:group style="position:absolute;left:6334;top:7725;width:10;height:20" coordorigin="6334,7725" coordsize="10,20">
              <v:shape style="position:absolute;left:6334;top:7725;width:10;height:20" coordorigin="6334,7725" coordsize="10,20" path="m6334,7744l6344,7744,6344,7725,6334,7725,6334,7744xe" filled="true" fillcolor="#000000" stroked="false">
                <v:path arrowok="t"/>
                <v:fill type="solid"/>
              </v:shape>
            </v:group>
            <v:group style="position:absolute;left:6334;top:7744;width:10;height:20" coordorigin="6334,7744" coordsize="10,20">
              <v:shape style="position:absolute;left:6334;top:7744;width:10;height:20" coordorigin="6334,7744" coordsize="10,20" path="m6334,7764l6344,7764,6344,7744,6334,7744,6334,7764xe" filled="true" fillcolor="#000000" stroked="false">
                <v:path arrowok="t"/>
                <v:fill type="solid"/>
              </v:shape>
            </v:group>
            <v:group style="position:absolute;left:6334;top:7764;width:10;height:20" coordorigin="6334,7764" coordsize="10,20">
              <v:shape style="position:absolute;left:6334;top:7764;width:10;height:20" coordorigin="6334,7764" coordsize="10,20" path="m6334,7783l6344,7783,6344,7764,6334,7764,6334,7783xe" filled="true" fillcolor="#000000" stroked="false">
                <v:path arrowok="t"/>
                <v:fill type="solid"/>
              </v:shape>
            </v:group>
            <v:group style="position:absolute;left:6334;top:7783;width:10;height:20" coordorigin="6334,7783" coordsize="10,20">
              <v:shape style="position:absolute;left:6334;top:7783;width:10;height:20" coordorigin="6334,7783" coordsize="10,20" path="m6334,7802l6344,7802,6344,7783,6334,7783,6334,7802xe" filled="true" fillcolor="#000000" stroked="false">
                <v:path arrowok="t"/>
                <v:fill type="solid"/>
              </v:shape>
            </v:group>
            <v:group style="position:absolute;left:6334;top:7802;width:10;height:20" coordorigin="6334,7802" coordsize="10,20">
              <v:shape style="position:absolute;left:6334;top:7802;width:10;height:20" coordorigin="6334,7802" coordsize="10,20" path="m6334,7821l6344,7821,6344,7802,6334,7802,6334,7821xe" filled="true" fillcolor="#000000" stroked="false">
                <v:path arrowok="t"/>
                <v:fill type="solid"/>
              </v:shape>
            </v:group>
            <v:group style="position:absolute;left:6334;top:7821;width:10;height:20" coordorigin="6334,7821" coordsize="10,20">
              <v:shape style="position:absolute;left:6334;top:7821;width:10;height:20" coordorigin="6334,7821" coordsize="10,20" path="m6334,7840l6344,7840,6344,7821,6334,7821,6334,7840xe" filled="true" fillcolor="#000000" stroked="false">
                <v:path arrowok="t"/>
                <v:fill type="solid"/>
              </v:shape>
            </v:group>
            <v:group style="position:absolute;left:6334;top:7840;width:10;height:20" coordorigin="6334,7840" coordsize="10,20">
              <v:shape style="position:absolute;left:6334;top:7840;width:10;height:20" coordorigin="6334,7840" coordsize="10,20" path="m6334,7860l6344,7860,6344,7840,6334,7840,6334,7860xe" filled="true" fillcolor="#000000" stroked="false">
                <v:path arrowok="t"/>
                <v:fill type="solid"/>
              </v:shape>
            </v:group>
            <v:group style="position:absolute;left:6334;top:7863;width:10;height:2" coordorigin="6334,7863" coordsize="10,2">
              <v:shape style="position:absolute;left:6334;top:7863;width:10;height:2" coordorigin="6334,7863" coordsize="10,0" path="m6334,7863l6344,7863e" filled="false" stroked="true" strokeweight=".299988pt" strokecolor="#000000">
                <v:path arrowok="t"/>
              </v:shape>
            </v:group>
            <v:group style="position:absolute;left:7820;top:7648;width:10;height:20" coordorigin="7820,7648" coordsize="10,20">
              <v:shape style="position:absolute;left:7820;top:7648;width:10;height:20" coordorigin="7820,7648" coordsize="10,20" path="m7820,7668l7829,7668,7829,7648,7820,7648,7820,7668xe" filled="true" fillcolor="#000000" stroked="false">
                <v:path arrowok="t"/>
                <v:fill type="solid"/>
              </v:shape>
            </v:group>
            <v:group style="position:absolute;left:7820;top:7668;width:10;height:20" coordorigin="7820,7668" coordsize="10,20">
              <v:shape style="position:absolute;left:7820;top:7668;width:10;height:20" coordorigin="7820,7668" coordsize="10,20" path="m7820,7687l7829,7687,7829,7668,7820,7668,7820,7687xe" filled="true" fillcolor="#000000" stroked="false">
                <v:path arrowok="t"/>
                <v:fill type="solid"/>
              </v:shape>
            </v:group>
            <v:group style="position:absolute;left:7820;top:7687;width:10;height:20" coordorigin="7820,7687" coordsize="10,20">
              <v:shape style="position:absolute;left:7820;top:7687;width:10;height:20" coordorigin="7820,7687" coordsize="10,20" path="m7820,7706l7829,7706,7829,7687,7820,7687,7820,7706xe" filled="true" fillcolor="#000000" stroked="false">
                <v:path arrowok="t"/>
                <v:fill type="solid"/>
              </v:shape>
            </v:group>
            <v:group style="position:absolute;left:7820;top:7706;width:10;height:20" coordorigin="7820,7706" coordsize="10,20">
              <v:shape style="position:absolute;left:7820;top:7706;width:10;height:20" coordorigin="7820,7706" coordsize="10,20" path="m7820,7725l7829,7725,7829,7706,7820,7706,7820,7725xe" filled="true" fillcolor="#000000" stroked="false">
                <v:path arrowok="t"/>
                <v:fill type="solid"/>
              </v:shape>
            </v:group>
            <v:group style="position:absolute;left:7820;top:7725;width:10;height:20" coordorigin="7820,7725" coordsize="10,20">
              <v:shape style="position:absolute;left:7820;top:7725;width:10;height:20" coordorigin="7820,7725" coordsize="10,20" path="m7820,7744l7829,7744,7829,7725,7820,7725,7820,7744xe" filled="true" fillcolor="#000000" stroked="false">
                <v:path arrowok="t"/>
                <v:fill type="solid"/>
              </v:shape>
            </v:group>
            <v:group style="position:absolute;left:7820;top:7744;width:10;height:20" coordorigin="7820,7744" coordsize="10,20">
              <v:shape style="position:absolute;left:7820;top:7744;width:10;height:20" coordorigin="7820,7744" coordsize="10,20" path="m7820,7764l7829,7764,7829,7744,7820,7744,7820,7764xe" filled="true" fillcolor="#000000" stroked="false">
                <v:path arrowok="t"/>
                <v:fill type="solid"/>
              </v:shape>
            </v:group>
            <v:group style="position:absolute;left:7820;top:7764;width:10;height:20" coordorigin="7820,7764" coordsize="10,20">
              <v:shape style="position:absolute;left:7820;top:7764;width:10;height:20" coordorigin="7820,7764" coordsize="10,20" path="m7820,7783l7829,7783,7829,7764,7820,7764,7820,7783xe" filled="true" fillcolor="#000000" stroked="false">
                <v:path arrowok="t"/>
                <v:fill type="solid"/>
              </v:shape>
            </v:group>
            <v:group style="position:absolute;left:7820;top:7783;width:10;height:20" coordorigin="7820,7783" coordsize="10,20">
              <v:shape style="position:absolute;left:7820;top:7783;width:10;height:20" coordorigin="7820,7783" coordsize="10,20" path="m7820,7802l7829,7802,7829,7783,7820,7783,7820,7802xe" filled="true" fillcolor="#000000" stroked="false">
                <v:path arrowok="t"/>
                <v:fill type="solid"/>
              </v:shape>
            </v:group>
            <v:group style="position:absolute;left:7820;top:7802;width:10;height:20" coordorigin="7820,7802" coordsize="10,20">
              <v:shape style="position:absolute;left:7820;top:7802;width:10;height:20" coordorigin="7820,7802" coordsize="10,20" path="m7820,7821l7829,7821,7829,7802,7820,7802,7820,7821xe" filled="true" fillcolor="#000000" stroked="false">
                <v:path arrowok="t"/>
                <v:fill type="solid"/>
              </v:shape>
            </v:group>
            <v:group style="position:absolute;left:7820;top:7821;width:10;height:20" coordorigin="7820,7821" coordsize="10,20">
              <v:shape style="position:absolute;left:7820;top:7821;width:10;height:20" coordorigin="7820,7821" coordsize="10,20" path="m7820,7840l7829,7840,7829,7821,7820,7821,7820,7840xe" filled="true" fillcolor="#000000" stroked="false">
                <v:path arrowok="t"/>
                <v:fill type="solid"/>
              </v:shape>
            </v:group>
            <v:group style="position:absolute;left:7820;top:7840;width:10;height:20" coordorigin="7820,7840" coordsize="10,20">
              <v:shape style="position:absolute;left:7820;top:7840;width:10;height:20" coordorigin="7820,7840" coordsize="10,20" path="m7820,7860l7829,7860,7829,7840,7820,7840,7820,7860xe" filled="true" fillcolor="#000000" stroked="false">
                <v:path arrowok="t"/>
                <v:fill type="solid"/>
              </v:shape>
            </v:group>
            <v:group style="position:absolute;left:7820;top:7863;width:10;height:2" coordorigin="7820,7863" coordsize="10,2">
              <v:shape style="position:absolute;left:7820;top:7863;width:10;height:2" coordorigin="7820,7863" coordsize="10,0" path="m7820,7863l7829,7863e" filled="false" stroked="true" strokeweight=".299988pt" strokecolor="#000000">
                <v:path arrowok="t"/>
              </v:shape>
            </v:group>
            <v:group style="position:absolute;left:8462;top:7648;width:10;height:20" coordorigin="8462,7648" coordsize="10,20">
              <v:shape style="position:absolute;left:8462;top:7648;width:10;height:20" coordorigin="8462,7648" coordsize="10,20" path="m8462,7668l8472,7668,8472,7648,8462,7648,8462,7668xe" filled="true" fillcolor="#000000" stroked="false">
                <v:path arrowok="t"/>
                <v:fill type="solid"/>
              </v:shape>
            </v:group>
            <v:group style="position:absolute;left:8462;top:7668;width:10;height:20" coordorigin="8462,7668" coordsize="10,20">
              <v:shape style="position:absolute;left:8462;top:7668;width:10;height:20" coordorigin="8462,7668" coordsize="10,20" path="m8462,7687l8472,7687,8472,7668,8462,7668,8462,7687xe" filled="true" fillcolor="#000000" stroked="false">
                <v:path arrowok="t"/>
                <v:fill type="solid"/>
              </v:shape>
            </v:group>
            <v:group style="position:absolute;left:8462;top:7687;width:10;height:20" coordorigin="8462,7687" coordsize="10,20">
              <v:shape style="position:absolute;left:8462;top:7687;width:10;height:20" coordorigin="8462,7687" coordsize="10,20" path="m8462,7706l8472,7706,8472,7687,8462,7687,8462,7706xe" filled="true" fillcolor="#000000" stroked="false">
                <v:path arrowok="t"/>
                <v:fill type="solid"/>
              </v:shape>
            </v:group>
            <v:group style="position:absolute;left:8462;top:7706;width:10;height:20" coordorigin="8462,7706" coordsize="10,20">
              <v:shape style="position:absolute;left:8462;top:7706;width:10;height:20" coordorigin="8462,7706" coordsize="10,20" path="m8462,7725l8472,7725,8472,7706,8462,7706,8462,7725xe" filled="true" fillcolor="#000000" stroked="false">
                <v:path arrowok="t"/>
                <v:fill type="solid"/>
              </v:shape>
            </v:group>
            <v:group style="position:absolute;left:8462;top:7725;width:10;height:20" coordorigin="8462,7725" coordsize="10,20">
              <v:shape style="position:absolute;left:8462;top:7725;width:10;height:20" coordorigin="8462,7725" coordsize="10,20" path="m8462,7744l8472,7744,8472,7725,8462,7725,8462,7744xe" filled="true" fillcolor="#000000" stroked="false">
                <v:path arrowok="t"/>
                <v:fill type="solid"/>
              </v:shape>
            </v:group>
            <v:group style="position:absolute;left:8462;top:7744;width:10;height:20" coordorigin="8462,7744" coordsize="10,20">
              <v:shape style="position:absolute;left:8462;top:7744;width:10;height:20" coordorigin="8462,7744" coordsize="10,20" path="m8462,7764l8472,7764,8472,7744,8462,7744,8462,7764xe" filled="true" fillcolor="#000000" stroked="false">
                <v:path arrowok="t"/>
                <v:fill type="solid"/>
              </v:shape>
            </v:group>
            <v:group style="position:absolute;left:8462;top:7764;width:10;height:20" coordorigin="8462,7764" coordsize="10,20">
              <v:shape style="position:absolute;left:8462;top:7764;width:10;height:20" coordorigin="8462,7764" coordsize="10,20" path="m8462,7783l8472,7783,8472,7764,8462,7764,8462,7783xe" filled="true" fillcolor="#000000" stroked="false">
                <v:path arrowok="t"/>
                <v:fill type="solid"/>
              </v:shape>
            </v:group>
            <v:group style="position:absolute;left:8462;top:7783;width:10;height:20" coordorigin="8462,7783" coordsize="10,20">
              <v:shape style="position:absolute;left:8462;top:7783;width:10;height:20" coordorigin="8462,7783" coordsize="10,20" path="m8462,7802l8472,7802,8472,7783,8462,7783,8462,7802xe" filled="true" fillcolor="#000000" stroked="false">
                <v:path arrowok="t"/>
                <v:fill type="solid"/>
              </v:shape>
            </v:group>
            <v:group style="position:absolute;left:8462;top:7802;width:10;height:20" coordorigin="8462,7802" coordsize="10,20">
              <v:shape style="position:absolute;left:8462;top:7802;width:10;height:20" coordorigin="8462,7802" coordsize="10,20" path="m8462,7821l8472,7821,8472,7802,8462,7802,8462,7821xe" filled="true" fillcolor="#000000" stroked="false">
                <v:path arrowok="t"/>
                <v:fill type="solid"/>
              </v:shape>
            </v:group>
            <v:group style="position:absolute;left:8462;top:7821;width:10;height:20" coordorigin="8462,7821" coordsize="10,20">
              <v:shape style="position:absolute;left:8462;top:7821;width:10;height:20" coordorigin="8462,7821" coordsize="10,20" path="m8462,7840l8472,7840,8472,7821,8462,7821,8462,7840xe" filled="true" fillcolor="#000000" stroked="false">
                <v:path arrowok="t"/>
                <v:fill type="solid"/>
              </v:shape>
            </v:group>
            <v:group style="position:absolute;left:8462;top:7840;width:10;height:20" coordorigin="8462,7840" coordsize="10,20">
              <v:shape style="position:absolute;left:8462;top:7840;width:10;height:20" coordorigin="8462,7840" coordsize="10,20" path="m8462,7860l8472,7860,8472,7840,8462,7840,8462,7860xe" filled="true" fillcolor="#000000" stroked="false">
                <v:path arrowok="t"/>
                <v:fill type="solid"/>
              </v:shape>
            </v:group>
            <v:group style="position:absolute;left:8462;top:7863;width:10;height:2" coordorigin="8462,7863" coordsize="10,2">
              <v:shape style="position:absolute;left:8462;top:7863;width:10;height:2" coordorigin="8462,7863" coordsize="10,0" path="m8462,7863l8472,7863e" filled="false" stroked="true" strokeweight=".299988pt" strokecolor="#000000">
                <v:path arrowok="t"/>
              </v:shape>
            </v:group>
            <v:group style="position:absolute;left:9594;top:7648;width:10;height:20" coordorigin="9594,7648" coordsize="10,20">
              <v:shape style="position:absolute;left:9594;top:7648;width:10;height:20" coordorigin="9594,7648" coordsize="10,20" path="m9594,7668l9603,7668,9603,7648,9594,7648,9594,7668xe" filled="true" fillcolor="#000000" stroked="false">
                <v:path arrowok="t"/>
                <v:fill type="solid"/>
              </v:shape>
            </v:group>
            <v:group style="position:absolute;left:9594;top:7668;width:10;height:20" coordorigin="9594,7668" coordsize="10,20">
              <v:shape style="position:absolute;left:9594;top:7668;width:10;height:20" coordorigin="9594,7668" coordsize="10,20" path="m9594,7687l9603,7687,9603,7668,9594,7668,9594,7687xe" filled="true" fillcolor="#000000" stroked="false">
                <v:path arrowok="t"/>
                <v:fill type="solid"/>
              </v:shape>
            </v:group>
            <v:group style="position:absolute;left:9594;top:7687;width:10;height:20" coordorigin="9594,7687" coordsize="10,20">
              <v:shape style="position:absolute;left:9594;top:7687;width:10;height:20" coordorigin="9594,7687" coordsize="10,20" path="m9594,7706l9603,7706,9603,7687,9594,7687,9594,7706xe" filled="true" fillcolor="#000000" stroked="false">
                <v:path arrowok="t"/>
                <v:fill type="solid"/>
              </v:shape>
            </v:group>
            <v:group style="position:absolute;left:9594;top:7706;width:10;height:20" coordorigin="9594,7706" coordsize="10,20">
              <v:shape style="position:absolute;left:9594;top:7706;width:10;height:20" coordorigin="9594,7706" coordsize="10,20" path="m9594,7725l9603,7725,9603,7706,9594,7706,9594,7725xe" filled="true" fillcolor="#000000" stroked="false">
                <v:path arrowok="t"/>
                <v:fill type="solid"/>
              </v:shape>
            </v:group>
            <v:group style="position:absolute;left:9594;top:7725;width:10;height:20" coordorigin="9594,7725" coordsize="10,20">
              <v:shape style="position:absolute;left:9594;top:7725;width:10;height:20" coordorigin="9594,7725" coordsize="10,20" path="m9594,7744l9603,7744,9603,7725,9594,7725,9594,7744xe" filled="true" fillcolor="#000000" stroked="false">
                <v:path arrowok="t"/>
                <v:fill type="solid"/>
              </v:shape>
            </v:group>
            <v:group style="position:absolute;left:9594;top:7744;width:10;height:20" coordorigin="9594,7744" coordsize="10,20">
              <v:shape style="position:absolute;left:9594;top:7744;width:10;height:20" coordorigin="9594,7744" coordsize="10,20" path="m9594,7764l9603,7764,9603,7744,9594,7744,9594,7764xe" filled="true" fillcolor="#000000" stroked="false">
                <v:path arrowok="t"/>
                <v:fill type="solid"/>
              </v:shape>
            </v:group>
            <v:group style="position:absolute;left:9594;top:7764;width:10;height:20" coordorigin="9594,7764" coordsize="10,20">
              <v:shape style="position:absolute;left:9594;top:7764;width:10;height:20" coordorigin="9594,7764" coordsize="10,20" path="m9594,7783l9603,7783,9603,7764,9594,7764,9594,7783xe" filled="true" fillcolor="#000000" stroked="false">
                <v:path arrowok="t"/>
                <v:fill type="solid"/>
              </v:shape>
            </v:group>
            <v:group style="position:absolute;left:9594;top:7783;width:10;height:20" coordorigin="9594,7783" coordsize="10,20">
              <v:shape style="position:absolute;left:9594;top:7783;width:10;height:20" coordorigin="9594,7783" coordsize="10,20" path="m9594,7802l9603,7802,9603,7783,9594,7783,9594,7802xe" filled="true" fillcolor="#000000" stroked="false">
                <v:path arrowok="t"/>
                <v:fill type="solid"/>
              </v:shape>
            </v:group>
            <v:group style="position:absolute;left:9594;top:7802;width:10;height:20" coordorigin="9594,7802" coordsize="10,20">
              <v:shape style="position:absolute;left:9594;top:7802;width:10;height:20" coordorigin="9594,7802" coordsize="10,20" path="m9594,7821l9603,7821,9603,7802,9594,7802,9594,7821xe" filled="true" fillcolor="#000000" stroked="false">
                <v:path arrowok="t"/>
                <v:fill type="solid"/>
              </v:shape>
            </v:group>
            <v:group style="position:absolute;left:9594;top:7821;width:10;height:20" coordorigin="9594,7821" coordsize="10,20">
              <v:shape style="position:absolute;left:9594;top:7821;width:10;height:20" coordorigin="9594,7821" coordsize="10,20" path="m9594,7840l9603,7840,9603,7821,9594,7821,9594,7840xe" filled="true" fillcolor="#000000" stroked="false">
                <v:path arrowok="t"/>
                <v:fill type="solid"/>
              </v:shape>
            </v:group>
            <v:group style="position:absolute;left:9594;top:7840;width:10;height:20" coordorigin="9594,7840" coordsize="10,20">
              <v:shape style="position:absolute;left:9594;top:7840;width:10;height:20" coordorigin="9594,7840" coordsize="10,20" path="m9594,7860l9603,7860,9603,7840,9594,7840,9594,7860xe" filled="true" fillcolor="#000000" stroked="false">
                <v:path arrowok="t"/>
                <v:fill type="solid"/>
              </v:shape>
            </v:group>
            <v:group style="position:absolute;left:9594;top:7863;width:10;height:2" coordorigin="9594,7863" coordsize="10,2">
              <v:shape style="position:absolute;left:9594;top:7863;width:10;height:2" coordorigin="9594,7863" coordsize="10,0" path="m9594,7863l9603,7863e" filled="false" stroked="true" strokeweight=".299988pt" strokecolor="#000000">
                <v:path arrowok="t"/>
              </v:shape>
            </v:group>
            <v:group style="position:absolute;left:10162;top:7648;width:10;height:20" coordorigin="10162,7648" coordsize="10,20">
              <v:shape style="position:absolute;left:10162;top:7648;width:10;height:20" coordorigin="10162,7648" coordsize="10,20" path="m10162,7668l10172,7668,10172,7648,10162,7648,10162,7668xe" filled="true" fillcolor="#000000" stroked="false">
                <v:path arrowok="t"/>
                <v:fill type="solid"/>
              </v:shape>
            </v:group>
            <v:group style="position:absolute;left:10162;top:7668;width:10;height:20" coordorigin="10162,7668" coordsize="10,20">
              <v:shape style="position:absolute;left:10162;top:7668;width:10;height:20" coordorigin="10162,7668" coordsize="10,20" path="m10162,7687l10172,7687,10172,7668,10162,7668,10162,7687xe" filled="true" fillcolor="#000000" stroked="false">
                <v:path arrowok="t"/>
                <v:fill type="solid"/>
              </v:shape>
            </v:group>
            <v:group style="position:absolute;left:10162;top:7687;width:10;height:20" coordorigin="10162,7687" coordsize="10,20">
              <v:shape style="position:absolute;left:10162;top:7687;width:10;height:20" coordorigin="10162,7687" coordsize="10,20" path="m10162,7706l10172,7706,10172,7687,10162,7687,10162,7706xe" filled="true" fillcolor="#000000" stroked="false">
                <v:path arrowok="t"/>
                <v:fill type="solid"/>
              </v:shape>
            </v:group>
            <v:group style="position:absolute;left:10162;top:7706;width:10;height:20" coordorigin="10162,7706" coordsize="10,20">
              <v:shape style="position:absolute;left:10162;top:7706;width:10;height:20" coordorigin="10162,7706" coordsize="10,20" path="m10162,7725l10172,7725,10172,7706,10162,7706,10162,7725xe" filled="true" fillcolor="#000000" stroked="false">
                <v:path arrowok="t"/>
                <v:fill type="solid"/>
              </v:shape>
            </v:group>
            <v:group style="position:absolute;left:10162;top:7725;width:10;height:20" coordorigin="10162,7725" coordsize="10,20">
              <v:shape style="position:absolute;left:10162;top:7725;width:10;height:20" coordorigin="10162,7725" coordsize="10,20" path="m10162,7744l10172,7744,10172,7725,10162,7725,10162,7744xe" filled="true" fillcolor="#000000" stroked="false">
                <v:path arrowok="t"/>
                <v:fill type="solid"/>
              </v:shape>
            </v:group>
            <v:group style="position:absolute;left:10162;top:7744;width:10;height:20" coordorigin="10162,7744" coordsize="10,20">
              <v:shape style="position:absolute;left:10162;top:7744;width:10;height:20" coordorigin="10162,7744" coordsize="10,20" path="m10162,7764l10172,7764,10172,7744,10162,7744,10162,7764xe" filled="true" fillcolor="#000000" stroked="false">
                <v:path arrowok="t"/>
                <v:fill type="solid"/>
              </v:shape>
            </v:group>
            <v:group style="position:absolute;left:10162;top:7764;width:10;height:20" coordorigin="10162,7764" coordsize="10,20">
              <v:shape style="position:absolute;left:10162;top:7764;width:10;height:20" coordorigin="10162,7764" coordsize="10,20" path="m10162,7783l10172,7783,10172,7764,10162,7764,10162,7783xe" filled="true" fillcolor="#000000" stroked="false">
                <v:path arrowok="t"/>
                <v:fill type="solid"/>
              </v:shape>
            </v:group>
            <v:group style="position:absolute;left:10162;top:7783;width:10;height:20" coordorigin="10162,7783" coordsize="10,20">
              <v:shape style="position:absolute;left:10162;top:7783;width:10;height:20" coordorigin="10162,7783" coordsize="10,20" path="m10162,7802l10172,7802,10172,7783,10162,7783,10162,7802xe" filled="true" fillcolor="#000000" stroked="false">
                <v:path arrowok="t"/>
                <v:fill type="solid"/>
              </v:shape>
            </v:group>
            <v:group style="position:absolute;left:10162;top:7802;width:10;height:20" coordorigin="10162,7802" coordsize="10,20">
              <v:shape style="position:absolute;left:10162;top:7802;width:10;height:20" coordorigin="10162,7802" coordsize="10,20" path="m10162,7821l10172,7821,10172,7802,10162,7802,10162,7821xe" filled="true" fillcolor="#000000" stroked="false">
                <v:path arrowok="t"/>
                <v:fill type="solid"/>
              </v:shape>
            </v:group>
            <v:group style="position:absolute;left:10162;top:7821;width:10;height:20" coordorigin="10162,7821" coordsize="10,20">
              <v:shape style="position:absolute;left:10162;top:7821;width:10;height:20" coordorigin="10162,7821" coordsize="10,20" path="m10162,7840l10172,7840,10172,7821,10162,7821,10162,7840xe" filled="true" fillcolor="#000000" stroked="false">
                <v:path arrowok="t"/>
                <v:fill type="solid"/>
              </v:shape>
            </v:group>
            <v:group style="position:absolute;left:10162;top:7840;width:10;height:20" coordorigin="10162,7840" coordsize="10,20">
              <v:shape style="position:absolute;left:10162;top:7840;width:10;height:20" coordorigin="10162,7840" coordsize="10,20" path="m10162,7860l10172,7860,10172,7840,10162,7840,10162,7860xe" filled="true" fillcolor="#000000" stroked="false">
                <v:path arrowok="t"/>
                <v:fill type="solid"/>
              </v:shape>
            </v:group>
            <v:group style="position:absolute;left:10162;top:7863;width:10;height:2" coordorigin="10162,7863" coordsize="10,2">
              <v:shape style="position:absolute;left:10162;top:7863;width:10;height:2" coordorigin="10162,7863" coordsize="10,0" path="m10162,7863l10172,7863e" filled="false" stroked="true" strokeweight=".299988pt" strokecolor="#000000">
                <v:path arrowok="t"/>
              </v:shape>
            </v:group>
            <v:group style="position:absolute;left:11437;top:7648;width:10;height:20" coordorigin="11437,7648" coordsize="10,20">
              <v:shape style="position:absolute;left:11437;top:7648;width:10;height:20" coordorigin="11437,7648" coordsize="10,20" path="m11437,7668l11446,7668,11446,7648,11437,7648,11437,7668xe" filled="true" fillcolor="#000000" stroked="false">
                <v:path arrowok="t"/>
                <v:fill type="solid"/>
              </v:shape>
            </v:group>
            <v:group style="position:absolute;left:11437;top:7668;width:10;height:20" coordorigin="11437,7668" coordsize="10,20">
              <v:shape style="position:absolute;left:11437;top:7668;width:10;height:20" coordorigin="11437,7668" coordsize="10,20" path="m11437,7687l11446,7687,11446,7668,11437,7668,11437,7687xe" filled="true" fillcolor="#000000" stroked="false">
                <v:path arrowok="t"/>
                <v:fill type="solid"/>
              </v:shape>
            </v:group>
            <v:group style="position:absolute;left:11437;top:7687;width:10;height:20" coordorigin="11437,7687" coordsize="10,20">
              <v:shape style="position:absolute;left:11437;top:7687;width:10;height:20" coordorigin="11437,7687" coordsize="10,20" path="m11437,7706l11446,7706,11446,7687,11437,7687,11437,7706xe" filled="true" fillcolor="#000000" stroked="false">
                <v:path arrowok="t"/>
                <v:fill type="solid"/>
              </v:shape>
            </v:group>
            <v:group style="position:absolute;left:11437;top:7706;width:10;height:20" coordorigin="11437,7706" coordsize="10,20">
              <v:shape style="position:absolute;left:11437;top:7706;width:10;height:20" coordorigin="11437,7706" coordsize="10,20" path="m11437,7725l11446,7725,11446,7706,11437,7706,11437,7725xe" filled="true" fillcolor="#000000" stroked="false">
                <v:path arrowok="t"/>
                <v:fill type="solid"/>
              </v:shape>
            </v:group>
            <v:group style="position:absolute;left:11437;top:7725;width:10;height:20" coordorigin="11437,7725" coordsize="10,20">
              <v:shape style="position:absolute;left:11437;top:7725;width:10;height:20" coordorigin="11437,7725" coordsize="10,20" path="m11437,7744l11446,7744,11446,7725,11437,7725,11437,7744xe" filled="true" fillcolor="#000000" stroked="false">
                <v:path arrowok="t"/>
                <v:fill type="solid"/>
              </v:shape>
            </v:group>
            <v:group style="position:absolute;left:11437;top:7744;width:10;height:20" coordorigin="11437,7744" coordsize="10,20">
              <v:shape style="position:absolute;left:11437;top:7744;width:10;height:20" coordorigin="11437,7744" coordsize="10,20" path="m11437,7764l11446,7764,11446,7744,11437,7744,11437,7764xe" filled="true" fillcolor="#000000" stroked="false">
                <v:path arrowok="t"/>
                <v:fill type="solid"/>
              </v:shape>
            </v:group>
            <v:group style="position:absolute;left:11437;top:7764;width:10;height:20" coordorigin="11437,7764" coordsize="10,20">
              <v:shape style="position:absolute;left:11437;top:7764;width:10;height:20" coordorigin="11437,7764" coordsize="10,20" path="m11437,7783l11446,7783,11446,7764,11437,7764,11437,7783xe" filled="true" fillcolor="#000000" stroked="false">
                <v:path arrowok="t"/>
                <v:fill type="solid"/>
              </v:shape>
            </v:group>
            <v:group style="position:absolute;left:11437;top:7783;width:10;height:20" coordorigin="11437,7783" coordsize="10,20">
              <v:shape style="position:absolute;left:11437;top:7783;width:10;height:20" coordorigin="11437,7783" coordsize="10,20" path="m11437,7802l11446,7802,11446,7783,11437,7783,11437,7802xe" filled="true" fillcolor="#000000" stroked="false">
                <v:path arrowok="t"/>
                <v:fill type="solid"/>
              </v:shape>
            </v:group>
            <v:group style="position:absolute;left:11437;top:7802;width:10;height:20" coordorigin="11437,7802" coordsize="10,20">
              <v:shape style="position:absolute;left:11437;top:7802;width:10;height:20" coordorigin="11437,7802" coordsize="10,20" path="m11437,7821l11446,7821,11446,7802,11437,7802,11437,7821xe" filled="true" fillcolor="#000000" stroked="false">
                <v:path arrowok="t"/>
                <v:fill type="solid"/>
              </v:shape>
            </v:group>
            <v:group style="position:absolute;left:11437;top:7821;width:10;height:20" coordorigin="11437,7821" coordsize="10,20">
              <v:shape style="position:absolute;left:11437;top:7821;width:10;height:20" coordorigin="11437,7821" coordsize="10,20" path="m11437,7840l11446,7840,11446,7821,11437,7821,11437,7840xe" filled="true" fillcolor="#000000" stroked="false">
                <v:path arrowok="t"/>
                <v:fill type="solid"/>
              </v:shape>
            </v:group>
            <v:group style="position:absolute;left:11437;top:7840;width:10;height:20" coordorigin="11437,7840" coordsize="10,20">
              <v:shape style="position:absolute;left:11437;top:7840;width:10;height:20" coordorigin="11437,7840" coordsize="10,20" path="m11437,7860l11446,7860,11446,7840,11437,7840,11437,7860xe" filled="true" fillcolor="#000000" stroked="false">
                <v:path arrowok="t"/>
                <v:fill type="solid"/>
              </v:shape>
            </v:group>
            <v:group style="position:absolute;left:11437;top:7863;width:10;height:2" coordorigin="11437,7863" coordsize="10,2">
              <v:shape style="position:absolute;left:11437;top:7863;width:10;height:2" coordorigin="11437,7863" coordsize="10,0" path="m11437,7863l11446,7863e" filled="false" stroked="true" strokeweight=".299988pt" strokecolor="#000000">
                <v:path arrowok="t"/>
              </v:shape>
            </v:group>
            <v:group style="position:absolute;left:12720;top:7648;width:10;height:20" coordorigin="12720,7648" coordsize="10,20">
              <v:shape style="position:absolute;left:12720;top:7648;width:10;height:20" coordorigin="12720,7648" coordsize="10,20" path="m12720,7668l12729,7668,12729,7648,12720,7648,12720,7668xe" filled="true" fillcolor="#000000" stroked="false">
                <v:path arrowok="t"/>
                <v:fill type="solid"/>
              </v:shape>
            </v:group>
            <v:group style="position:absolute;left:12720;top:7668;width:10;height:20" coordorigin="12720,7668" coordsize="10,20">
              <v:shape style="position:absolute;left:12720;top:7668;width:10;height:20" coordorigin="12720,7668" coordsize="10,20" path="m12720,7687l12729,7687,12729,7668,12720,7668,12720,7687xe" filled="true" fillcolor="#000000" stroked="false">
                <v:path arrowok="t"/>
                <v:fill type="solid"/>
              </v:shape>
            </v:group>
            <v:group style="position:absolute;left:12720;top:7687;width:10;height:20" coordorigin="12720,7687" coordsize="10,20">
              <v:shape style="position:absolute;left:12720;top:7687;width:10;height:20" coordorigin="12720,7687" coordsize="10,20" path="m12720,7706l12729,7706,12729,7687,12720,7687,12720,7706xe" filled="true" fillcolor="#000000" stroked="false">
                <v:path arrowok="t"/>
                <v:fill type="solid"/>
              </v:shape>
            </v:group>
            <v:group style="position:absolute;left:12720;top:7706;width:10;height:20" coordorigin="12720,7706" coordsize="10,20">
              <v:shape style="position:absolute;left:12720;top:7706;width:10;height:20" coordorigin="12720,7706" coordsize="10,20" path="m12720,7725l12729,7725,12729,7706,12720,7706,12720,7725xe" filled="true" fillcolor="#000000" stroked="false">
                <v:path arrowok="t"/>
                <v:fill type="solid"/>
              </v:shape>
            </v:group>
            <v:group style="position:absolute;left:12720;top:7725;width:10;height:20" coordorigin="12720,7725" coordsize="10,20">
              <v:shape style="position:absolute;left:12720;top:7725;width:10;height:20" coordorigin="12720,7725" coordsize="10,20" path="m12720,7744l12729,7744,12729,7725,12720,7725,12720,7744xe" filled="true" fillcolor="#000000" stroked="false">
                <v:path arrowok="t"/>
                <v:fill type="solid"/>
              </v:shape>
            </v:group>
            <v:group style="position:absolute;left:12720;top:7744;width:10;height:20" coordorigin="12720,7744" coordsize="10,20">
              <v:shape style="position:absolute;left:12720;top:7744;width:10;height:20" coordorigin="12720,7744" coordsize="10,20" path="m12720,7764l12729,7764,12729,7744,12720,7744,12720,7764xe" filled="true" fillcolor="#000000" stroked="false">
                <v:path arrowok="t"/>
                <v:fill type="solid"/>
              </v:shape>
            </v:group>
            <v:group style="position:absolute;left:12720;top:7764;width:10;height:20" coordorigin="12720,7764" coordsize="10,20">
              <v:shape style="position:absolute;left:12720;top:7764;width:10;height:20" coordorigin="12720,7764" coordsize="10,20" path="m12720,7783l12729,7783,12729,7764,12720,7764,12720,7783xe" filled="true" fillcolor="#000000" stroked="false">
                <v:path arrowok="t"/>
                <v:fill type="solid"/>
              </v:shape>
            </v:group>
            <v:group style="position:absolute;left:12720;top:7783;width:10;height:20" coordorigin="12720,7783" coordsize="10,20">
              <v:shape style="position:absolute;left:12720;top:7783;width:10;height:20" coordorigin="12720,7783" coordsize="10,20" path="m12720,7802l12729,7802,12729,7783,12720,7783,12720,7802xe" filled="true" fillcolor="#000000" stroked="false">
                <v:path arrowok="t"/>
                <v:fill type="solid"/>
              </v:shape>
            </v:group>
            <v:group style="position:absolute;left:12720;top:7802;width:10;height:20" coordorigin="12720,7802" coordsize="10,20">
              <v:shape style="position:absolute;left:12720;top:7802;width:10;height:20" coordorigin="12720,7802" coordsize="10,20" path="m12720,7821l12729,7821,12729,7802,12720,7802,12720,7821xe" filled="true" fillcolor="#000000" stroked="false">
                <v:path arrowok="t"/>
                <v:fill type="solid"/>
              </v:shape>
            </v:group>
            <v:group style="position:absolute;left:12720;top:7821;width:10;height:20" coordorigin="12720,7821" coordsize="10,20">
              <v:shape style="position:absolute;left:12720;top:7821;width:10;height:20" coordorigin="12720,7821" coordsize="10,20" path="m12720,7840l12729,7840,12729,7821,12720,7821,12720,7840xe" filled="true" fillcolor="#000000" stroked="false">
                <v:path arrowok="t"/>
                <v:fill type="solid"/>
              </v:shape>
            </v:group>
            <v:group style="position:absolute;left:12720;top:7840;width:10;height:20" coordorigin="12720,7840" coordsize="10,20">
              <v:shape style="position:absolute;left:12720;top:7840;width:10;height:20" coordorigin="12720,7840" coordsize="10,20" path="m12720,7860l12729,7860,12729,7840,12720,7840,12720,7860xe" filled="true" fillcolor="#000000" stroked="false">
                <v:path arrowok="t"/>
                <v:fill type="solid"/>
              </v:shape>
            </v:group>
            <v:group style="position:absolute;left:12720;top:7863;width:10;height:2" coordorigin="12720,7863" coordsize="10,2">
              <v:shape style="position:absolute;left:12720;top:7863;width:10;height:2" coordorigin="12720,7863" coordsize="10,0" path="m12720,7863l12729,7863e" filled="false" stroked="true" strokeweight=".299988pt" strokecolor="#000000">
                <v:path arrowok="t"/>
              </v:shape>
            </v:group>
            <v:group style="position:absolute;left:14018;top:7648;width:10;height:20" coordorigin="14018,7648" coordsize="10,20">
              <v:shape style="position:absolute;left:14018;top:7648;width:10;height:20" coordorigin="14018,7648" coordsize="10,20" path="m14018,7668l14028,7668,14028,7648,14018,7648,14018,7668xe" filled="true" fillcolor="#000000" stroked="false">
                <v:path arrowok="t"/>
                <v:fill type="solid"/>
              </v:shape>
            </v:group>
            <v:group style="position:absolute;left:14018;top:7668;width:10;height:20" coordorigin="14018,7668" coordsize="10,20">
              <v:shape style="position:absolute;left:14018;top:7668;width:10;height:20" coordorigin="14018,7668" coordsize="10,20" path="m14018,7687l14028,7687,14028,7668,14018,7668,14018,7687xe" filled="true" fillcolor="#000000" stroked="false">
                <v:path arrowok="t"/>
                <v:fill type="solid"/>
              </v:shape>
            </v:group>
            <v:group style="position:absolute;left:14018;top:7687;width:10;height:20" coordorigin="14018,7687" coordsize="10,20">
              <v:shape style="position:absolute;left:14018;top:7687;width:10;height:20" coordorigin="14018,7687" coordsize="10,20" path="m14018,7706l14028,7706,14028,7687,14018,7687,14018,7706xe" filled="true" fillcolor="#000000" stroked="false">
                <v:path arrowok="t"/>
                <v:fill type="solid"/>
              </v:shape>
            </v:group>
            <v:group style="position:absolute;left:14018;top:7706;width:10;height:20" coordorigin="14018,7706" coordsize="10,20">
              <v:shape style="position:absolute;left:14018;top:7706;width:10;height:20" coordorigin="14018,7706" coordsize="10,20" path="m14018,7725l14028,7725,14028,7706,14018,7706,14018,7725xe" filled="true" fillcolor="#000000" stroked="false">
                <v:path arrowok="t"/>
                <v:fill type="solid"/>
              </v:shape>
            </v:group>
            <v:group style="position:absolute;left:14018;top:7725;width:10;height:20" coordorigin="14018,7725" coordsize="10,20">
              <v:shape style="position:absolute;left:14018;top:7725;width:10;height:20" coordorigin="14018,7725" coordsize="10,20" path="m14018,7744l14028,7744,14028,7725,14018,7725,14018,7744xe" filled="true" fillcolor="#000000" stroked="false">
                <v:path arrowok="t"/>
                <v:fill type="solid"/>
              </v:shape>
            </v:group>
            <v:group style="position:absolute;left:14018;top:7744;width:10;height:20" coordorigin="14018,7744" coordsize="10,20">
              <v:shape style="position:absolute;left:14018;top:7744;width:10;height:20" coordorigin="14018,7744" coordsize="10,20" path="m14018,7764l14028,7764,14028,7744,14018,7744,14018,7764xe" filled="true" fillcolor="#000000" stroked="false">
                <v:path arrowok="t"/>
                <v:fill type="solid"/>
              </v:shape>
            </v:group>
            <v:group style="position:absolute;left:14018;top:7764;width:10;height:20" coordorigin="14018,7764" coordsize="10,20">
              <v:shape style="position:absolute;left:14018;top:7764;width:10;height:20" coordorigin="14018,7764" coordsize="10,20" path="m14018,7783l14028,7783,14028,7764,14018,7764,14018,7783xe" filled="true" fillcolor="#000000" stroked="false">
                <v:path arrowok="t"/>
                <v:fill type="solid"/>
              </v:shape>
            </v:group>
            <v:group style="position:absolute;left:14018;top:7783;width:10;height:20" coordorigin="14018,7783" coordsize="10,20">
              <v:shape style="position:absolute;left:14018;top:7783;width:10;height:20" coordorigin="14018,7783" coordsize="10,20" path="m14018,7802l14028,7802,14028,7783,14018,7783,14018,7802xe" filled="true" fillcolor="#000000" stroked="false">
                <v:path arrowok="t"/>
                <v:fill type="solid"/>
              </v:shape>
            </v:group>
            <v:group style="position:absolute;left:14018;top:7802;width:10;height:20" coordorigin="14018,7802" coordsize="10,20">
              <v:shape style="position:absolute;left:14018;top:7802;width:10;height:20" coordorigin="14018,7802" coordsize="10,20" path="m14018,7821l14028,7821,14028,7802,14018,7802,14018,7821xe" filled="true" fillcolor="#000000" stroked="false">
                <v:path arrowok="t"/>
                <v:fill type="solid"/>
              </v:shape>
            </v:group>
            <v:group style="position:absolute;left:14018;top:7821;width:10;height:20" coordorigin="14018,7821" coordsize="10,20">
              <v:shape style="position:absolute;left:14018;top:7821;width:10;height:20" coordorigin="14018,7821" coordsize="10,20" path="m14018,7840l14028,7840,14028,7821,14018,7821,14018,7840xe" filled="true" fillcolor="#000000" stroked="false">
                <v:path arrowok="t"/>
                <v:fill type="solid"/>
              </v:shape>
            </v:group>
            <v:group style="position:absolute;left:14018;top:7840;width:10;height:20" coordorigin="14018,7840" coordsize="10,20">
              <v:shape style="position:absolute;left:14018;top:7840;width:10;height:20" coordorigin="14018,7840" coordsize="10,20" path="m14018,7860l14028,7860,14028,7840,14018,7840,14018,7860xe" filled="true" fillcolor="#000000" stroked="false">
                <v:path arrowok="t"/>
                <v:fill type="solid"/>
              </v:shape>
            </v:group>
            <v:group style="position:absolute;left:14018;top:7863;width:10;height:2" coordorigin="14018,7863" coordsize="10,2">
              <v:shape style="position:absolute;left:14018;top:7863;width:10;height:2" coordorigin="14018,7863" coordsize="10,0" path="m14018,7863l14028,7863e" filled="false" stroked="true" strokeweight=".299988pt" strokecolor="#000000">
                <v:path arrowok="t"/>
              </v:shape>
              <v:shape style="position:absolute;left:1128;top:7866;width:2003;height:10" type="#_x0000_t75" stroked="false">
                <v:imagedata r:id="rId181" o:title=""/>
              </v:shape>
              <v:shape style="position:absolute;left:3126;top:7866;width:1302;height:10" type="#_x0000_t75" stroked="false">
                <v:imagedata r:id="rId182" o:title=""/>
              </v:shape>
              <v:shape style="position:absolute;left:4424;top:7866;width:635;height:10" type="#_x0000_t75" stroked="false">
                <v:imagedata r:id="rId183" o:title=""/>
              </v:shape>
              <v:shape style="position:absolute;left:5054;top:7866;width:715;height:10" type="#_x0000_t75" stroked="false">
                <v:imagedata r:id="rId184" o:title=""/>
              </v:shape>
              <v:shape style="position:absolute;left:5764;top:7866;width:570;height:10" type="#_x0000_t75" stroked="false">
                <v:imagedata r:id="rId185" o:title=""/>
              </v:shape>
              <v:shape style="position:absolute;left:6329;top:7866;width:1490;height:10" type="#_x0000_t75" stroked="false">
                <v:imagedata r:id="rId186" o:title=""/>
              </v:shape>
              <v:shape style="position:absolute;left:7815;top:7866;width:2348;height:10" type="#_x0000_t75" stroked="false">
                <v:imagedata r:id="rId210" o:title=""/>
              </v:shape>
              <v:shape style="position:absolute;left:10158;top:7866;width:1279;height:10" type="#_x0000_t75" stroked="false">
                <v:imagedata r:id="rId188" o:title=""/>
              </v:shape>
              <v:shape style="position:absolute;left:11432;top:7866;width:3958;height:10" type="#_x0000_t75" stroked="false">
                <v:imagedata r:id="rId189" o:title=""/>
              </v:shape>
            </v:group>
            <v:group style="position:absolute;left:3131;top:7875;width:10;height:20" coordorigin="3131,7875" coordsize="10,20">
              <v:shape style="position:absolute;left:3131;top:7875;width:10;height:20" coordorigin="3131,7875" coordsize="10,20" path="m3131,7894l3141,7894,3141,7875,3131,7875,3131,7894xe" filled="true" fillcolor="#000000" stroked="false">
                <v:path arrowok="t"/>
                <v:fill type="solid"/>
              </v:shape>
            </v:group>
            <v:group style="position:absolute;left:3131;top:7894;width:10;height:20" coordorigin="3131,7894" coordsize="10,20">
              <v:shape style="position:absolute;left:3131;top:7894;width:10;height:20" coordorigin="3131,7894" coordsize="10,20" path="m3131,7914l3141,7914,3141,7894,3131,7894,3131,7914xe" filled="true" fillcolor="#000000" stroked="false">
                <v:path arrowok="t"/>
                <v:fill type="solid"/>
              </v:shape>
            </v:group>
            <v:group style="position:absolute;left:3131;top:7914;width:10;height:20" coordorigin="3131,7914" coordsize="10,20">
              <v:shape style="position:absolute;left:3131;top:7914;width:10;height:20" coordorigin="3131,7914" coordsize="10,20" path="m3131,7933l3141,7933,3141,7914,3131,7914,3131,7933xe" filled="true" fillcolor="#000000" stroked="false">
                <v:path arrowok="t"/>
                <v:fill type="solid"/>
              </v:shape>
            </v:group>
            <v:group style="position:absolute;left:3131;top:7933;width:10;height:20" coordorigin="3131,7933" coordsize="10,20">
              <v:shape style="position:absolute;left:3131;top:7933;width:10;height:20" coordorigin="3131,7933" coordsize="10,20" path="m3131,7952l3141,7952,3141,7933,3131,7933,3131,7952xe" filled="true" fillcolor="#000000" stroked="false">
                <v:path arrowok="t"/>
                <v:fill type="solid"/>
              </v:shape>
            </v:group>
            <v:group style="position:absolute;left:3131;top:7952;width:10;height:20" coordorigin="3131,7952" coordsize="10,20">
              <v:shape style="position:absolute;left:3131;top:7952;width:10;height:20" coordorigin="3131,7952" coordsize="10,20" path="m3131,7971l3141,7971,3141,7952,3131,7952,3131,7971xe" filled="true" fillcolor="#000000" stroked="false">
                <v:path arrowok="t"/>
                <v:fill type="solid"/>
              </v:shape>
            </v:group>
            <v:group style="position:absolute;left:3131;top:7971;width:10;height:20" coordorigin="3131,7971" coordsize="10,20">
              <v:shape style="position:absolute;left:3131;top:7971;width:10;height:20" coordorigin="3131,7971" coordsize="10,20" path="m3131,7990l3141,7990,3141,7971,3131,7971,3131,7990xe" filled="true" fillcolor="#000000" stroked="false">
                <v:path arrowok="t"/>
                <v:fill type="solid"/>
              </v:shape>
            </v:group>
            <v:group style="position:absolute;left:3131;top:7990;width:10;height:20" coordorigin="3131,7990" coordsize="10,20">
              <v:shape style="position:absolute;left:3131;top:7990;width:10;height:20" coordorigin="3131,7990" coordsize="10,20" path="m3131,8010l3141,8010,3141,7990,3131,7990,3131,8010xe" filled="true" fillcolor="#000000" stroked="false">
                <v:path arrowok="t"/>
                <v:fill type="solid"/>
              </v:shape>
            </v:group>
            <v:group style="position:absolute;left:3131;top:8010;width:10;height:20" coordorigin="3131,8010" coordsize="10,20">
              <v:shape style="position:absolute;left:3131;top:8010;width:10;height:20" coordorigin="3131,8010" coordsize="10,20" path="m3131,8029l3141,8029,3141,8010,3131,8010,3131,8029xe" filled="true" fillcolor="#000000" stroked="false">
                <v:path arrowok="t"/>
                <v:fill type="solid"/>
              </v:shape>
            </v:group>
            <v:group style="position:absolute;left:3131;top:8029;width:10;height:20" coordorigin="3131,8029" coordsize="10,20">
              <v:shape style="position:absolute;left:3131;top:8029;width:10;height:20" coordorigin="3131,8029" coordsize="10,20" path="m3131,8048l3141,8048,3141,8029,3131,8029,3131,8048xe" filled="true" fillcolor="#000000" stroked="false">
                <v:path arrowok="t"/>
                <v:fill type="solid"/>
              </v:shape>
            </v:group>
            <v:group style="position:absolute;left:3131;top:8048;width:10;height:20" coordorigin="3131,8048" coordsize="10,20">
              <v:shape style="position:absolute;left:3131;top:8048;width:10;height:20" coordorigin="3131,8048" coordsize="10,20" path="m3131,8067l3141,8067,3141,8048,3131,8048,3131,8067xe" filled="true" fillcolor="#000000" stroked="false">
                <v:path arrowok="t"/>
                <v:fill type="solid"/>
              </v:shape>
            </v:group>
            <v:group style="position:absolute;left:3131;top:8067;width:10;height:20" coordorigin="3131,8067" coordsize="10,20">
              <v:shape style="position:absolute;left:3131;top:8067;width:10;height:20" coordorigin="3131,8067" coordsize="10,20" path="m3131,8086l3141,8086,3141,8067,3131,8067,3131,8086xe" filled="true" fillcolor="#000000" stroked="false">
                <v:path arrowok="t"/>
                <v:fill type="solid"/>
              </v:shape>
            </v:group>
            <v:group style="position:absolute;left:3131;top:8089;width:10;height:2" coordorigin="3131,8089" coordsize="10,2">
              <v:shape style="position:absolute;left:3131;top:8089;width:10;height:2" coordorigin="3131,8089" coordsize="10,0" path="m3131,8089l3141,8089e" filled="false" stroked="true" strokeweight=".299988pt" strokecolor="#000000">
                <v:path arrowok="t"/>
              </v:shape>
            </v:group>
            <v:group style="position:absolute;left:4428;top:7875;width:10;height:20" coordorigin="4428,7875" coordsize="10,20">
              <v:shape style="position:absolute;left:4428;top:7875;width:10;height:20" coordorigin="4428,7875" coordsize="10,20" path="m4428,7894l4438,7894,4438,7875,4428,7875,4428,7894xe" filled="true" fillcolor="#000000" stroked="false">
                <v:path arrowok="t"/>
                <v:fill type="solid"/>
              </v:shape>
            </v:group>
            <v:group style="position:absolute;left:4428;top:7894;width:10;height:20" coordorigin="4428,7894" coordsize="10,20">
              <v:shape style="position:absolute;left:4428;top:7894;width:10;height:20" coordorigin="4428,7894" coordsize="10,20" path="m4428,7914l4438,7914,4438,7894,4428,7894,4428,7914xe" filled="true" fillcolor="#000000" stroked="false">
                <v:path arrowok="t"/>
                <v:fill type="solid"/>
              </v:shape>
            </v:group>
            <v:group style="position:absolute;left:4428;top:7914;width:10;height:20" coordorigin="4428,7914" coordsize="10,20">
              <v:shape style="position:absolute;left:4428;top:7914;width:10;height:20" coordorigin="4428,7914" coordsize="10,20" path="m4428,7933l4438,7933,4438,7914,4428,7914,4428,7933xe" filled="true" fillcolor="#000000" stroked="false">
                <v:path arrowok="t"/>
                <v:fill type="solid"/>
              </v:shape>
            </v:group>
            <v:group style="position:absolute;left:4428;top:7933;width:10;height:20" coordorigin="4428,7933" coordsize="10,20">
              <v:shape style="position:absolute;left:4428;top:7933;width:10;height:20" coordorigin="4428,7933" coordsize="10,20" path="m4428,7952l4438,7952,4438,7933,4428,7933,4428,7952xe" filled="true" fillcolor="#000000" stroked="false">
                <v:path arrowok="t"/>
                <v:fill type="solid"/>
              </v:shape>
            </v:group>
            <v:group style="position:absolute;left:4428;top:7952;width:10;height:20" coordorigin="4428,7952" coordsize="10,20">
              <v:shape style="position:absolute;left:4428;top:7952;width:10;height:20" coordorigin="4428,7952" coordsize="10,20" path="m4428,7971l4438,7971,4438,7952,4428,7952,4428,7971xe" filled="true" fillcolor="#000000" stroked="false">
                <v:path arrowok="t"/>
                <v:fill type="solid"/>
              </v:shape>
            </v:group>
            <v:group style="position:absolute;left:4428;top:7971;width:10;height:20" coordorigin="4428,7971" coordsize="10,20">
              <v:shape style="position:absolute;left:4428;top:7971;width:10;height:20" coordorigin="4428,7971" coordsize="10,20" path="m4428,7990l4438,7990,4438,7971,4428,7971,4428,7990xe" filled="true" fillcolor="#000000" stroked="false">
                <v:path arrowok="t"/>
                <v:fill type="solid"/>
              </v:shape>
            </v:group>
            <v:group style="position:absolute;left:4428;top:7990;width:10;height:20" coordorigin="4428,7990" coordsize="10,20">
              <v:shape style="position:absolute;left:4428;top:7990;width:10;height:20" coordorigin="4428,7990" coordsize="10,20" path="m4428,8010l4438,8010,4438,7990,4428,7990,4428,8010xe" filled="true" fillcolor="#000000" stroked="false">
                <v:path arrowok="t"/>
                <v:fill type="solid"/>
              </v:shape>
            </v:group>
            <v:group style="position:absolute;left:4428;top:8010;width:10;height:20" coordorigin="4428,8010" coordsize="10,20">
              <v:shape style="position:absolute;left:4428;top:8010;width:10;height:20" coordorigin="4428,8010" coordsize="10,20" path="m4428,8029l4438,8029,4438,8010,4428,8010,4428,8029xe" filled="true" fillcolor="#000000" stroked="false">
                <v:path arrowok="t"/>
                <v:fill type="solid"/>
              </v:shape>
            </v:group>
            <v:group style="position:absolute;left:4428;top:8029;width:10;height:20" coordorigin="4428,8029" coordsize="10,20">
              <v:shape style="position:absolute;left:4428;top:8029;width:10;height:20" coordorigin="4428,8029" coordsize="10,20" path="m4428,8048l4438,8048,4438,8029,4428,8029,4428,8048xe" filled="true" fillcolor="#000000" stroked="false">
                <v:path arrowok="t"/>
                <v:fill type="solid"/>
              </v:shape>
            </v:group>
            <v:group style="position:absolute;left:4428;top:8048;width:10;height:20" coordorigin="4428,8048" coordsize="10,20">
              <v:shape style="position:absolute;left:4428;top:8048;width:10;height:20" coordorigin="4428,8048" coordsize="10,20" path="m4428,8067l4438,8067,4438,8048,4428,8048,4428,8067xe" filled="true" fillcolor="#000000" stroked="false">
                <v:path arrowok="t"/>
                <v:fill type="solid"/>
              </v:shape>
            </v:group>
            <v:group style="position:absolute;left:4428;top:8067;width:10;height:20" coordorigin="4428,8067" coordsize="10,20">
              <v:shape style="position:absolute;left:4428;top:8067;width:10;height:20" coordorigin="4428,8067" coordsize="10,20" path="m4428,8086l4438,8086,4438,8067,4428,8067,4428,8086xe" filled="true" fillcolor="#000000" stroked="false">
                <v:path arrowok="t"/>
                <v:fill type="solid"/>
              </v:shape>
            </v:group>
            <v:group style="position:absolute;left:4428;top:8089;width:10;height:2" coordorigin="4428,8089" coordsize="10,2">
              <v:shape style="position:absolute;left:4428;top:8089;width:10;height:2" coordorigin="4428,8089" coordsize="10,0" path="m4428,8089l4438,8089e" filled="false" stroked="true" strokeweight=".299988pt" strokecolor="#000000">
                <v:path arrowok="t"/>
              </v:shape>
            </v:group>
            <v:group style="position:absolute;left:5058;top:7875;width:10;height:20" coordorigin="5058,7875" coordsize="10,20">
              <v:shape style="position:absolute;left:5058;top:7875;width:10;height:20" coordorigin="5058,7875" coordsize="10,20" path="m5058,7894l5068,7894,5068,7875,5058,7875,5058,7894xe" filled="true" fillcolor="#000000" stroked="false">
                <v:path arrowok="t"/>
                <v:fill type="solid"/>
              </v:shape>
            </v:group>
            <v:group style="position:absolute;left:5058;top:7894;width:10;height:20" coordorigin="5058,7894" coordsize="10,20">
              <v:shape style="position:absolute;left:5058;top:7894;width:10;height:20" coordorigin="5058,7894" coordsize="10,20" path="m5058,7914l5068,7914,5068,7894,5058,7894,5058,7914xe" filled="true" fillcolor="#000000" stroked="false">
                <v:path arrowok="t"/>
                <v:fill type="solid"/>
              </v:shape>
            </v:group>
            <v:group style="position:absolute;left:5058;top:7914;width:10;height:20" coordorigin="5058,7914" coordsize="10,20">
              <v:shape style="position:absolute;left:5058;top:7914;width:10;height:20" coordorigin="5058,7914" coordsize="10,20" path="m5058,7933l5068,7933,5068,7914,5058,7914,5058,7933xe" filled="true" fillcolor="#000000" stroked="false">
                <v:path arrowok="t"/>
                <v:fill type="solid"/>
              </v:shape>
            </v:group>
            <v:group style="position:absolute;left:5058;top:7933;width:10;height:20" coordorigin="5058,7933" coordsize="10,20">
              <v:shape style="position:absolute;left:5058;top:7933;width:10;height:20" coordorigin="5058,7933" coordsize="10,20" path="m5058,7952l5068,7952,5068,7933,5058,7933,5058,7952xe" filled="true" fillcolor="#000000" stroked="false">
                <v:path arrowok="t"/>
                <v:fill type="solid"/>
              </v:shape>
            </v:group>
            <v:group style="position:absolute;left:5058;top:7952;width:10;height:20" coordorigin="5058,7952" coordsize="10,20">
              <v:shape style="position:absolute;left:5058;top:7952;width:10;height:20" coordorigin="5058,7952" coordsize="10,20" path="m5058,7971l5068,7971,5068,7952,5058,7952,5058,7971xe" filled="true" fillcolor="#000000" stroked="false">
                <v:path arrowok="t"/>
                <v:fill type="solid"/>
              </v:shape>
            </v:group>
            <v:group style="position:absolute;left:5058;top:7971;width:10;height:20" coordorigin="5058,7971" coordsize="10,20">
              <v:shape style="position:absolute;left:5058;top:7971;width:10;height:20" coordorigin="5058,7971" coordsize="10,20" path="m5058,7990l5068,7990,5068,7971,5058,7971,5058,7990xe" filled="true" fillcolor="#000000" stroked="false">
                <v:path arrowok="t"/>
                <v:fill type="solid"/>
              </v:shape>
            </v:group>
            <v:group style="position:absolute;left:5058;top:7990;width:10;height:20" coordorigin="5058,7990" coordsize="10,20">
              <v:shape style="position:absolute;left:5058;top:7990;width:10;height:20" coordorigin="5058,7990" coordsize="10,20" path="m5058,8010l5068,8010,5068,7990,5058,7990,5058,8010xe" filled="true" fillcolor="#000000" stroked="false">
                <v:path arrowok="t"/>
                <v:fill type="solid"/>
              </v:shape>
            </v:group>
            <v:group style="position:absolute;left:5058;top:8010;width:10;height:20" coordorigin="5058,8010" coordsize="10,20">
              <v:shape style="position:absolute;left:5058;top:8010;width:10;height:20" coordorigin="5058,8010" coordsize="10,20" path="m5058,8029l5068,8029,5068,8010,5058,8010,5058,8029xe" filled="true" fillcolor="#000000" stroked="false">
                <v:path arrowok="t"/>
                <v:fill type="solid"/>
              </v:shape>
            </v:group>
            <v:group style="position:absolute;left:5058;top:8029;width:10;height:20" coordorigin="5058,8029" coordsize="10,20">
              <v:shape style="position:absolute;left:5058;top:8029;width:10;height:20" coordorigin="5058,8029" coordsize="10,20" path="m5058,8048l5068,8048,5068,8029,5058,8029,5058,8048xe" filled="true" fillcolor="#000000" stroked="false">
                <v:path arrowok="t"/>
                <v:fill type="solid"/>
              </v:shape>
            </v:group>
            <v:group style="position:absolute;left:5058;top:8048;width:10;height:20" coordorigin="5058,8048" coordsize="10,20">
              <v:shape style="position:absolute;left:5058;top:8048;width:10;height:20" coordorigin="5058,8048" coordsize="10,20" path="m5058,8067l5068,8067,5068,8048,5058,8048,5058,8067xe" filled="true" fillcolor="#000000" stroked="false">
                <v:path arrowok="t"/>
                <v:fill type="solid"/>
              </v:shape>
            </v:group>
            <v:group style="position:absolute;left:5058;top:8067;width:10;height:20" coordorigin="5058,8067" coordsize="10,20">
              <v:shape style="position:absolute;left:5058;top:8067;width:10;height:20" coordorigin="5058,8067" coordsize="10,20" path="m5058,8086l5068,8086,5068,8067,5058,8067,5058,8086xe" filled="true" fillcolor="#000000" stroked="false">
                <v:path arrowok="t"/>
                <v:fill type="solid"/>
              </v:shape>
            </v:group>
            <v:group style="position:absolute;left:5058;top:8089;width:10;height:2" coordorigin="5058,8089" coordsize="10,2">
              <v:shape style="position:absolute;left:5058;top:8089;width:10;height:2" coordorigin="5058,8089" coordsize="10,0" path="m5058,8089l5068,8089e" filled="false" stroked="true" strokeweight=".299988pt" strokecolor="#000000">
                <v:path arrowok="t"/>
              </v:shape>
            </v:group>
            <v:group style="position:absolute;left:5769;top:7875;width:10;height:20" coordorigin="5769,7875" coordsize="10,20">
              <v:shape style="position:absolute;left:5769;top:7875;width:10;height:20" coordorigin="5769,7875" coordsize="10,20" path="m5769,7894l5778,7894,5778,7875,5769,7875,5769,7894xe" filled="true" fillcolor="#000000" stroked="false">
                <v:path arrowok="t"/>
                <v:fill type="solid"/>
              </v:shape>
            </v:group>
            <v:group style="position:absolute;left:5769;top:7894;width:10;height:20" coordorigin="5769,7894" coordsize="10,20">
              <v:shape style="position:absolute;left:5769;top:7894;width:10;height:20" coordorigin="5769,7894" coordsize="10,20" path="m5769,7914l5778,7914,5778,7894,5769,7894,5769,7914xe" filled="true" fillcolor="#000000" stroked="false">
                <v:path arrowok="t"/>
                <v:fill type="solid"/>
              </v:shape>
            </v:group>
            <v:group style="position:absolute;left:5769;top:7914;width:10;height:20" coordorigin="5769,7914" coordsize="10,20">
              <v:shape style="position:absolute;left:5769;top:7914;width:10;height:20" coordorigin="5769,7914" coordsize="10,20" path="m5769,7933l5778,7933,5778,7914,5769,7914,5769,7933xe" filled="true" fillcolor="#000000" stroked="false">
                <v:path arrowok="t"/>
                <v:fill type="solid"/>
              </v:shape>
            </v:group>
            <v:group style="position:absolute;left:5769;top:7933;width:10;height:20" coordorigin="5769,7933" coordsize="10,20">
              <v:shape style="position:absolute;left:5769;top:7933;width:10;height:20" coordorigin="5769,7933" coordsize="10,20" path="m5769,7952l5778,7952,5778,7933,5769,7933,5769,7952xe" filled="true" fillcolor="#000000" stroked="false">
                <v:path arrowok="t"/>
                <v:fill type="solid"/>
              </v:shape>
            </v:group>
            <v:group style="position:absolute;left:5769;top:7952;width:10;height:20" coordorigin="5769,7952" coordsize="10,20">
              <v:shape style="position:absolute;left:5769;top:7952;width:10;height:20" coordorigin="5769,7952" coordsize="10,20" path="m5769,7971l5778,7971,5778,7952,5769,7952,5769,7971xe" filled="true" fillcolor="#000000" stroked="false">
                <v:path arrowok="t"/>
                <v:fill type="solid"/>
              </v:shape>
            </v:group>
            <v:group style="position:absolute;left:5769;top:7971;width:10;height:20" coordorigin="5769,7971" coordsize="10,20">
              <v:shape style="position:absolute;left:5769;top:7971;width:10;height:20" coordorigin="5769,7971" coordsize="10,20" path="m5769,7990l5778,7990,5778,7971,5769,7971,5769,7990xe" filled="true" fillcolor="#000000" stroked="false">
                <v:path arrowok="t"/>
                <v:fill type="solid"/>
              </v:shape>
            </v:group>
            <v:group style="position:absolute;left:5769;top:7990;width:10;height:20" coordorigin="5769,7990" coordsize="10,20">
              <v:shape style="position:absolute;left:5769;top:7990;width:10;height:20" coordorigin="5769,7990" coordsize="10,20" path="m5769,8010l5778,8010,5778,7990,5769,7990,5769,8010xe" filled="true" fillcolor="#000000" stroked="false">
                <v:path arrowok="t"/>
                <v:fill type="solid"/>
              </v:shape>
            </v:group>
            <v:group style="position:absolute;left:5769;top:8010;width:10;height:20" coordorigin="5769,8010" coordsize="10,20">
              <v:shape style="position:absolute;left:5769;top:8010;width:10;height:20" coordorigin="5769,8010" coordsize="10,20" path="m5769,8029l5778,8029,5778,8010,5769,8010,5769,8029xe" filled="true" fillcolor="#000000" stroked="false">
                <v:path arrowok="t"/>
                <v:fill type="solid"/>
              </v:shape>
            </v:group>
            <v:group style="position:absolute;left:5769;top:8029;width:10;height:20" coordorigin="5769,8029" coordsize="10,20">
              <v:shape style="position:absolute;left:5769;top:8029;width:10;height:20" coordorigin="5769,8029" coordsize="10,20" path="m5769,8048l5778,8048,5778,8029,5769,8029,5769,8048xe" filled="true" fillcolor="#000000" stroked="false">
                <v:path arrowok="t"/>
                <v:fill type="solid"/>
              </v:shape>
            </v:group>
            <v:group style="position:absolute;left:5769;top:8048;width:10;height:20" coordorigin="5769,8048" coordsize="10,20">
              <v:shape style="position:absolute;left:5769;top:8048;width:10;height:20" coordorigin="5769,8048" coordsize="10,20" path="m5769,8067l5778,8067,5778,8048,5769,8048,5769,8067xe" filled="true" fillcolor="#000000" stroked="false">
                <v:path arrowok="t"/>
                <v:fill type="solid"/>
              </v:shape>
            </v:group>
            <v:group style="position:absolute;left:5769;top:8067;width:10;height:20" coordorigin="5769,8067" coordsize="10,20">
              <v:shape style="position:absolute;left:5769;top:8067;width:10;height:20" coordorigin="5769,8067" coordsize="10,20" path="m5769,8086l5778,8086,5778,8067,5769,8067,5769,8086xe" filled="true" fillcolor="#000000" stroked="false">
                <v:path arrowok="t"/>
                <v:fill type="solid"/>
              </v:shape>
            </v:group>
            <v:group style="position:absolute;left:5769;top:8089;width:10;height:2" coordorigin="5769,8089" coordsize="10,2">
              <v:shape style="position:absolute;left:5769;top:8089;width:10;height:2" coordorigin="5769,8089" coordsize="10,0" path="m5769,8089l5778,8089e" filled="false" stroked="true" strokeweight=".299988pt" strokecolor="#000000">
                <v:path arrowok="t"/>
              </v:shape>
            </v:group>
            <v:group style="position:absolute;left:6334;top:7875;width:10;height:20" coordorigin="6334,7875" coordsize="10,20">
              <v:shape style="position:absolute;left:6334;top:7875;width:10;height:20" coordorigin="6334,7875" coordsize="10,20" path="m6334,7894l6344,7894,6344,7875,6334,7875,6334,7894xe" filled="true" fillcolor="#000000" stroked="false">
                <v:path arrowok="t"/>
                <v:fill type="solid"/>
              </v:shape>
            </v:group>
            <v:group style="position:absolute;left:6334;top:7894;width:10;height:20" coordorigin="6334,7894" coordsize="10,20">
              <v:shape style="position:absolute;left:6334;top:7894;width:10;height:20" coordorigin="6334,7894" coordsize="10,20" path="m6334,7914l6344,7914,6344,7894,6334,7894,6334,7914xe" filled="true" fillcolor="#000000" stroked="false">
                <v:path arrowok="t"/>
                <v:fill type="solid"/>
              </v:shape>
            </v:group>
            <v:group style="position:absolute;left:6334;top:7914;width:10;height:20" coordorigin="6334,7914" coordsize="10,20">
              <v:shape style="position:absolute;left:6334;top:7914;width:10;height:20" coordorigin="6334,7914" coordsize="10,20" path="m6334,7933l6344,7933,6344,7914,6334,7914,6334,7933xe" filled="true" fillcolor="#000000" stroked="false">
                <v:path arrowok="t"/>
                <v:fill type="solid"/>
              </v:shape>
            </v:group>
            <v:group style="position:absolute;left:6334;top:7933;width:10;height:20" coordorigin="6334,7933" coordsize="10,20">
              <v:shape style="position:absolute;left:6334;top:7933;width:10;height:20" coordorigin="6334,7933" coordsize="10,20" path="m6334,7952l6344,7952,6344,7933,6334,7933,6334,7952xe" filled="true" fillcolor="#000000" stroked="false">
                <v:path arrowok="t"/>
                <v:fill type="solid"/>
              </v:shape>
            </v:group>
            <v:group style="position:absolute;left:6334;top:7952;width:10;height:20" coordorigin="6334,7952" coordsize="10,20">
              <v:shape style="position:absolute;left:6334;top:7952;width:10;height:20" coordorigin="6334,7952" coordsize="10,20" path="m6334,7971l6344,7971,6344,7952,6334,7952,6334,7971xe" filled="true" fillcolor="#000000" stroked="false">
                <v:path arrowok="t"/>
                <v:fill type="solid"/>
              </v:shape>
            </v:group>
            <v:group style="position:absolute;left:6334;top:7971;width:10;height:20" coordorigin="6334,7971" coordsize="10,20">
              <v:shape style="position:absolute;left:6334;top:7971;width:10;height:20" coordorigin="6334,7971" coordsize="10,20" path="m6334,7990l6344,7990,6344,7971,6334,7971,6334,7990xe" filled="true" fillcolor="#000000" stroked="false">
                <v:path arrowok="t"/>
                <v:fill type="solid"/>
              </v:shape>
            </v:group>
            <v:group style="position:absolute;left:6334;top:7990;width:10;height:20" coordorigin="6334,7990" coordsize="10,20">
              <v:shape style="position:absolute;left:6334;top:7990;width:10;height:20" coordorigin="6334,7990" coordsize="10,20" path="m6334,8010l6344,8010,6344,7990,6334,7990,6334,8010xe" filled="true" fillcolor="#000000" stroked="false">
                <v:path arrowok="t"/>
                <v:fill type="solid"/>
              </v:shape>
            </v:group>
            <v:group style="position:absolute;left:6334;top:8010;width:10;height:20" coordorigin="6334,8010" coordsize="10,20">
              <v:shape style="position:absolute;left:6334;top:8010;width:10;height:20" coordorigin="6334,8010" coordsize="10,20" path="m6334,8029l6344,8029,6344,8010,6334,8010,6334,8029xe" filled="true" fillcolor="#000000" stroked="false">
                <v:path arrowok="t"/>
                <v:fill type="solid"/>
              </v:shape>
            </v:group>
            <v:group style="position:absolute;left:6334;top:8029;width:10;height:20" coordorigin="6334,8029" coordsize="10,20">
              <v:shape style="position:absolute;left:6334;top:8029;width:10;height:20" coordorigin="6334,8029" coordsize="10,20" path="m6334,8048l6344,8048,6344,8029,6334,8029,6334,8048xe" filled="true" fillcolor="#000000" stroked="false">
                <v:path arrowok="t"/>
                <v:fill type="solid"/>
              </v:shape>
            </v:group>
            <v:group style="position:absolute;left:6334;top:8048;width:10;height:20" coordorigin="6334,8048" coordsize="10,20">
              <v:shape style="position:absolute;left:6334;top:8048;width:10;height:20" coordorigin="6334,8048" coordsize="10,20" path="m6334,8067l6344,8067,6344,8048,6334,8048,6334,8067xe" filled="true" fillcolor="#000000" stroked="false">
                <v:path arrowok="t"/>
                <v:fill type="solid"/>
              </v:shape>
            </v:group>
            <v:group style="position:absolute;left:6334;top:8067;width:10;height:20" coordorigin="6334,8067" coordsize="10,20">
              <v:shape style="position:absolute;left:6334;top:8067;width:10;height:20" coordorigin="6334,8067" coordsize="10,20" path="m6334,8086l6344,8086,6344,8067,6334,8067,6334,8086xe" filled="true" fillcolor="#000000" stroked="false">
                <v:path arrowok="t"/>
                <v:fill type="solid"/>
              </v:shape>
            </v:group>
            <v:group style="position:absolute;left:6334;top:8089;width:10;height:2" coordorigin="6334,8089" coordsize="10,2">
              <v:shape style="position:absolute;left:6334;top:8089;width:10;height:2" coordorigin="6334,8089" coordsize="10,0" path="m6334,8089l6344,8089e" filled="false" stroked="true" strokeweight=".299988pt" strokecolor="#000000">
                <v:path arrowok="t"/>
              </v:shape>
            </v:group>
            <v:group style="position:absolute;left:7820;top:7875;width:10;height:20" coordorigin="7820,7875" coordsize="10,20">
              <v:shape style="position:absolute;left:7820;top:7875;width:10;height:20" coordorigin="7820,7875" coordsize="10,20" path="m7820,7894l7829,7894,7829,7875,7820,7875,7820,7894xe" filled="true" fillcolor="#000000" stroked="false">
                <v:path arrowok="t"/>
                <v:fill type="solid"/>
              </v:shape>
            </v:group>
            <v:group style="position:absolute;left:7820;top:7894;width:10;height:20" coordorigin="7820,7894" coordsize="10,20">
              <v:shape style="position:absolute;left:7820;top:7894;width:10;height:20" coordorigin="7820,7894" coordsize="10,20" path="m7820,7914l7829,7914,7829,7894,7820,7894,7820,7914xe" filled="true" fillcolor="#000000" stroked="false">
                <v:path arrowok="t"/>
                <v:fill type="solid"/>
              </v:shape>
            </v:group>
            <v:group style="position:absolute;left:7820;top:7914;width:10;height:20" coordorigin="7820,7914" coordsize="10,20">
              <v:shape style="position:absolute;left:7820;top:7914;width:10;height:20" coordorigin="7820,7914" coordsize="10,20" path="m7820,7933l7829,7933,7829,7914,7820,7914,7820,7933xe" filled="true" fillcolor="#000000" stroked="false">
                <v:path arrowok="t"/>
                <v:fill type="solid"/>
              </v:shape>
            </v:group>
            <v:group style="position:absolute;left:7820;top:7933;width:10;height:20" coordorigin="7820,7933" coordsize="10,20">
              <v:shape style="position:absolute;left:7820;top:7933;width:10;height:20" coordorigin="7820,7933" coordsize="10,20" path="m7820,7952l7829,7952,7829,7933,7820,7933,7820,7952xe" filled="true" fillcolor="#000000" stroked="false">
                <v:path arrowok="t"/>
                <v:fill type="solid"/>
              </v:shape>
            </v:group>
            <v:group style="position:absolute;left:7820;top:7952;width:10;height:20" coordorigin="7820,7952" coordsize="10,20">
              <v:shape style="position:absolute;left:7820;top:7952;width:10;height:20" coordorigin="7820,7952" coordsize="10,20" path="m7820,7971l7829,7971,7829,7952,7820,7952,7820,7971xe" filled="true" fillcolor="#000000" stroked="false">
                <v:path arrowok="t"/>
                <v:fill type="solid"/>
              </v:shape>
            </v:group>
            <v:group style="position:absolute;left:7820;top:7971;width:10;height:20" coordorigin="7820,7971" coordsize="10,20">
              <v:shape style="position:absolute;left:7820;top:7971;width:10;height:20" coordorigin="7820,7971" coordsize="10,20" path="m7820,7990l7829,7990,7829,7971,7820,7971,7820,7990xe" filled="true" fillcolor="#000000" stroked="false">
                <v:path arrowok="t"/>
                <v:fill type="solid"/>
              </v:shape>
            </v:group>
            <v:group style="position:absolute;left:7820;top:7990;width:10;height:20" coordorigin="7820,7990" coordsize="10,20">
              <v:shape style="position:absolute;left:7820;top:7990;width:10;height:20" coordorigin="7820,7990" coordsize="10,20" path="m7820,8010l7829,8010,7829,7990,7820,7990,7820,8010xe" filled="true" fillcolor="#000000" stroked="false">
                <v:path arrowok="t"/>
                <v:fill type="solid"/>
              </v:shape>
            </v:group>
            <v:group style="position:absolute;left:7820;top:8010;width:10;height:20" coordorigin="7820,8010" coordsize="10,20">
              <v:shape style="position:absolute;left:7820;top:8010;width:10;height:20" coordorigin="7820,8010" coordsize="10,20" path="m7820,8029l7829,8029,7829,8010,7820,8010,7820,8029xe" filled="true" fillcolor="#000000" stroked="false">
                <v:path arrowok="t"/>
                <v:fill type="solid"/>
              </v:shape>
            </v:group>
            <v:group style="position:absolute;left:7820;top:8029;width:10;height:20" coordorigin="7820,8029" coordsize="10,20">
              <v:shape style="position:absolute;left:7820;top:8029;width:10;height:20" coordorigin="7820,8029" coordsize="10,20" path="m7820,8048l7829,8048,7829,8029,7820,8029,7820,8048xe" filled="true" fillcolor="#000000" stroked="false">
                <v:path arrowok="t"/>
                <v:fill type="solid"/>
              </v:shape>
            </v:group>
            <v:group style="position:absolute;left:7820;top:8048;width:10;height:20" coordorigin="7820,8048" coordsize="10,20">
              <v:shape style="position:absolute;left:7820;top:8048;width:10;height:20" coordorigin="7820,8048" coordsize="10,20" path="m7820,8067l7829,8067,7829,8048,7820,8048,7820,8067xe" filled="true" fillcolor="#000000" stroked="false">
                <v:path arrowok="t"/>
                <v:fill type="solid"/>
              </v:shape>
            </v:group>
            <v:group style="position:absolute;left:7820;top:8067;width:10;height:20" coordorigin="7820,8067" coordsize="10,20">
              <v:shape style="position:absolute;left:7820;top:8067;width:10;height:20" coordorigin="7820,8067" coordsize="10,20" path="m7820,8086l7829,8086,7829,8067,7820,8067,7820,8086xe" filled="true" fillcolor="#000000" stroked="false">
                <v:path arrowok="t"/>
                <v:fill type="solid"/>
              </v:shape>
            </v:group>
            <v:group style="position:absolute;left:7820;top:8089;width:10;height:2" coordorigin="7820,8089" coordsize="10,2">
              <v:shape style="position:absolute;left:7820;top:8089;width:10;height:2" coordorigin="7820,8089" coordsize="10,0" path="m7820,8089l7829,8089e" filled="false" stroked="true" strokeweight=".299988pt" strokecolor="#000000">
                <v:path arrowok="t"/>
              </v:shape>
            </v:group>
            <v:group style="position:absolute;left:8462;top:7875;width:10;height:20" coordorigin="8462,7875" coordsize="10,20">
              <v:shape style="position:absolute;left:8462;top:7875;width:10;height:20" coordorigin="8462,7875" coordsize="10,20" path="m8462,7894l8472,7894,8472,7875,8462,7875,8462,7894xe" filled="true" fillcolor="#000000" stroked="false">
                <v:path arrowok="t"/>
                <v:fill type="solid"/>
              </v:shape>
            </v:group>
            <v:group style="position:absolute;left:8462;top:7894;width:10;height:20" coordorigin="8462,7894" coordsize="10,20">
              <v:shape style="position:absolute;left:8462;top:7894;width:10;height:20" coordorigin="8462,7894" coordsize="10,20" path="m8462,7914l8472,7914,8472,7894,8462,7894,8462,7914xe" filled="true" fillcolor="#000000" stroked="false">
                <v:path arrowok="t"/>
                <v:fill type="solid"/>
              </v:shape>
            </v:group>
            <v:group style="position:absolute;left:8462;top:7914;width:10;height:20" coordorigin="8462,7914" coordsize="10,20">
              <v:shape style="position:absolute;left:8462;top:7914;width:10;height:20" coordorigin="8462,7914" coordsize="10,20" path="m8462,7933l8472,7933,8472,7914,8462,7914,8462,7933xe" filled="true" fillcolor="#000000" stroked="false">
                <v:path arrowok="t"/>
                <v:fill type="solid"/>
              </v:shape>
            </v:group>
            <v:group style="position:absolute;left:8462;top:7933;width:10;height:20" coordorigin="8462,7933" coordsize="10,20">
              <v:shape style="position:absolute;left:8462;top:7933;width:10;height:20" coordorigin="8462,7933" coordsize="10,20" path="m8462,7952l8472,7952,8472,7933,8462,7933,8462,7952xe" filled="true" fillcolor="#000000" stroked="false">
                <v:path arrowok="t"/>
                <v:fill type="solid"/>
              </v:shape>
            </v:group>
            <v:group style="position:absolute;left:8462;top:7952;width:10;height:20" coordorigin="8462,7952" coordsize="10,20">
              <v:shape style="position:absolute;left:8462;top:7952;width:10;height:20" coordorigin="8462,7952" coordsize="10,20" path="m8462,7971l8472,7971,8472,7952,8462,7952,8462,7971xe" filled="true" fillcolor="#000000" stroked="false">
                <v:path arrowok="t"/>
                <v:fill type="solid"/>
              </v:shape>
            </v:group>
            <v:group style="position:absolute;left:8462;top:7971;width:10;height:20" coordorigin="8462,7971" coordsize="10,20">
              <v:shape style="position:absolute;left:8462;top:7971;width:10;height:20" coordorigin="8462,7971" coordsize="10,20" path="m8462,7990l8472,7990,8472,7971,8462,7971,8462,7990xe" filled="true" fillcolor="#000000" stroked="false">
                <v:path arrowok="t"/>
                <v:fill type="solid"/>
              </v:shape>
            </v:group>
            <v:group style="position:absolute;left:8462;top:7990;width:10;height:20" coordorigin="8462,7990" coordsize="10,20">
              <v:shape style="position:absolute;left:8462;top:7990;width:10;height:20" coordorigin="8462,7990" coordsize="10,20" path="m8462,8010l8472,8010,8472,7990,8462,7990,8462,8010xe" filled="true" fillcolor="#000000" stroked="false">
                <v:path arrowok="t"/>
                <v:fill type="solid"/>
              </v:shape>
            </v:group>
            <v:group style="position:absolute;left:8462;top:8010;width:10;height:20" coordorigin="8462,8010" coordsize="10,20">
              <v:shape style="position:absolute;left:8462;top:8010;width:10;height:20" coordorigin="8462,8010" coordsize="10,20" path="m8462,8029l8472,8029,8472,8010,8462,8010,8462,8029xe" filled="true" fillcolor="#000000" stroked="false">
                <v:path arrowok="t"/>
                <v:fill type="solid"/>
              </v:shape>
            </v:group>
            <v:group style="position:absolute;left:8462;top:8029;width:10;height:20" coordorigin="8462,8029" coordsize="10,20">
              <v:shape style="position:absolute;left:8462;top:8029;width:10;height:20" coordorigin="8462,8029" coordsize="10,20" path="m8462,8048l8472,8048,8472,8029,8462,8029,8462,8048xe" filled="true" fillcolor="#000000" stroked="false">
                <v:path arrowok="t"/>
                <v:fill type="solid"/>
              </v:shape>
            </v:group>
            <v:group style="position:absolute;left:8462;top:8048;width:10;height:20" coordorigin="8462,8048" coordsize="10,20">
              <v:shape style="position:absolute;left:8462;top:8048;width:10;height:20" coordorigin="8462,8048" coordsize="10,20" path="m8462,8067l8472,8067,8472,8048,8462,8048,8462,8067xe" filled="true" fillcolor="#000000" stroked="false">
                <v:path arrowok="t"/>
                <v:fill type="solid"/>
              </v:shape>
            </v:group>
            <v:group style="position:absolute;left:8462;top:8067;width:10;height:20" coordorigin="8462,8067" coordsize="10,20">
              <v:shape style="position:absolute;left:8462;top:8067;width:10;height:20" coordorigin="8462,8067" coordsize="10,20" path="m8462,8086l8472,8086,8472,8067,8462,8067,8462,8086xe" filled="true" fillcolor="#000000" stroked="false">
                <v:path arrowok="t"/>
                <v:fill type="solid"/>
              </v:shape>
            </v:group>
            <v:group style="position:absolute;left:8462;top:8089;width:10;height:2" coordorigin="8462,8089" coordsize="10,2">
              <v:shape style="position:absolute;left:8462;top:8089;width:10;height:2" coordorigin="8462,8089" coordsize="10,0" path="m8462,8089l8472,8089e" filled="false" stroked="true" strokeweight=".299988pt" strokecolor="#000000">
                <v:path arrowok="t"/>
              </v:shape>
            </v:group>
            <v:group style="position:absolute;left:9594;top:7875;width:10;height:20" coordorigin="9594,7875" coordsize="10,20">
              <v:shape style="position:absolute;left:9594;top:7875;width:10;height:20" coordorigin="9594,7875" coordsize="10,20" path="m9594,7894l9603,7894,9603,7875,9594,7875,9594,7894xe" filled="true" fillcolor="#000000" stroked="false">
                <v:path arrowok="t"/>
                <v:fill type="solid"/>
              </v:shape>
            </v:group>
            <v:group style="position:absolute;left:9594;top:7894;width:10;height:20" coordorigin="9594,7894" coordsize="10,20">
              <v:shape style="position:absolute;left:9594;top:7894;width:10;height:20" coordorigin="9594,7894" coordsize="10,20" path="m9594,7914l9603,7914,9603,7894,9594,7894,9594,7914xe" filled="true" fillcolor="#000000" stroked="false">
                <v:path arrowok="t"/>
                <v:fill type="solid"/>
              </v:shape>
            </v:group>
            <v:group style="position:absolute;left:9594;top:7914;width:10;height:20" coordorigin="9594,7914" coordsize="10,20">
              <v:shape style="position:absolute;left:9594;top:7914;width:10;height:20" coordorigin="9594,7914" coordsize="10,20" path="m9594,7933l9603,7933,9603,7914,9594,7914,9594,7933xe" filled="true" fillcolor="#000000" stroked="false">
                <v:path arrowok="t"/>
                <v:fill type="solid"/>
              </v:shape>
            </v:group>
            <v:group style="position:absolute;left:9594;top:7933;width:10;height:20" coordorigin="9594,7933" coordsize="10,20">
              <v:shape style="position:absolute;left:9594;top:7933;width:10;height:20" coordorigin="9594,7933" coordsize="10,20" path="m9594,7952l9603,7952,9603,7933,9594,7933,9594,7952xe" filled="true" fillcolor="#000000" stroked="false">
                <v:path arrowok="t"/>
                <v:fill type="solid"/>
              </v:shape>
            </v:group>
            <v:group style="position:absolute;left:9594;top:7952;width:10;height:20" coordorigin="9594,7952" coordsize="10,20">
              <v:shape style="position:absolute;left:9594;top:7952;width:10;height:20" coordorigin="9594,7952" coordsize="10,20" path="m9594,7971l9603,7971,9603,7952,9594,7952,9594,7971xe" filled="true" fillcolor="#000000" stroked="false">
                <v:path arrowok="t"/>
                <v:fill type="solid"/>
              </v:shape>
            </v:group>
            <v:group style="position:absolute;left:9594;top:7971;width:10;height:20" coordorigin="9594,7971" coordsize="10,20">
              <v:shape style="position:absolute;left:9594;top:7971;width:10;height:20" coordorigin="9594,7971" coordsize="10,20" path="m9594,7990l9603,7990,9603,7971,9594,7971,9594,7990xe" filled="true" fillcolor="#000000" stroked="false">
                <v:path arrowok="t"/>
                <v:fill type="solid"/>
              </v:shape>
            </v:group>
            <v:group style="position:absolute;left:9594;top:7990;width:10;height:20" coordorigin="9594,7990" coordsize="10,20">
              <v:shape style="position:absolute;left:9594;top:7990;width:10;height:20" coordorigin="9594,7990" coordsize="10,20" path="m9594,8010l9603,8010,9603,7990,9594,7990,9594,8010xe" filled="true" fillcolor="#000000" stroked="false">
                <v:path arrowok="t"/>
                <v:fill type="solid"/>
              </v:shape>
            </v:group>
            <v:group style="position:absolute;left:9594;top:8010;width:10;height:20" coordorigin="9594,8010" coordsize="10,20">
              <v:shape style="position:absolute;left:9594;top:8010;width:10;height:20" coordorigin="9594,8010" coordsize="10,20" path="m9594,8029l9603,8029,9603,8010,9594,8010,9594,8029xe" filled="true" fillcolor="#000000" stroked="false">
                <v:path arrowok="t"/>
                <v:fill type="solid"/>
              </v:shape>
            </v:group>
            <v:group style="position:absolute;left:9594;top:8029;width:10;height:20" coordorigin="9594,8029" coordsize="10,20">
              <v:shape style="position:absolute;left:9594;top:8029;width:10;height:20" coordorigin="9594,8029" coordsize="10,20" path="m9594,8048l9603,8048,9603,8029,9594,8029,9594,8048xe" filled="true" fillcolor="#000000" stroked="false">
                <v:path arrowok="t"/>
                <v:fill type="solid"/>
              </v:shape>
            </v:group>
            <v:group style="position:absolute;left:9594;top:8048;width:10;height:20" coordorigin="9594,8048" coordsize="10,20">
              <v:shape style="position:absolute;left:9594;top:8048;width:10;height:20" coordorigin="9594,8048" coordsize="10,20" path="m9594,8067l9603,8067,9603,8048,9594,8048,9594,8067xe" filled="true" fillcolor="#000000" stroked="false">
                <v:path arrowok="t"/>
                <v:fill type="solid"/>
              </v:shape>
            </v:group>
            <v:group style="position:absolute;left:9594;top:8067;width:10;height:20" coordorigin="9594,8067" coordsize="10,20">
              <v:shape style="position:absolute;left:9594;top:8067;width:10;height:20" coordorigin="9594,8067" coordsize="10,20" path="m9594,8086l9603,8086,9603,8067,9594,8067,9594,8086xe" filled="true" fillcolor="#000000" stroked="false">
                <v:path arrowok="t"/>
                <v:fill type="solid"/>
              </v:shape>
            </v:group>
            <v:group style="position:absolute;left:9594;top:8089;width:10;height:2" coordorigin="9594,8089" coordsize="10,2">
              <v:shape style="position:absolute;left:9594;top:8089;width:10;height:2" coordorigin="9594,8089" coordsize="10,0" path="m9594,8089l9603,8089e" filled="false" stroked="true" strokeweight=".299988pt" strokecolor="#000000">
                <v:path arrowok="t"/>
              </v:shape>
            </v:group>
            <v:group style="position:absolute;left:10162;top:7875;width:10;height:20" coordorigin="10162,7875" coordsize="10,20">
              <v:shape style="position:absolute;left:10162;top:7875;width:10;height:20" coordorigin="10162,7875" coordsize="10,20" path="m10162,7894l10172,7894,10172,7875,10162,7875,10162,7894xe" filled="true" fillcolor="#000000" stroked="false">
                <v:path arrowok="t"/>
                <v:fill type="solid"/>
              </v:shape>
            </v:group>
            <v:group style="position:absolute;left:10162;top:7894;width:10;height:20" coordorigin="10162,7894" coordsize="10,20">
              <v:shape style="position:absolute;left:10162;top:7894;width:10;height:20" coordorigin="10162,7894" coordsize="10,20" path="m10162,7914l10172,7914,10172,7894,10162,7894,10162,7914xe" filled="true" fillcolor="#000000" stroked="false">
                <v:path arrowok="t"/>
                <v:fill type="solid"/>
              </v:shape>
            </v:group>
            <v:group style="position:absolute;left:10162;top:7914;width:10;height:20" coordorigin="10162,7914" coordsize="10,20">
              <v:shape style="position:absolute;left:10162;top:7914;width:10;height:20" coordorigin="10162,7914" coordsize="10,20" path="m10162,7933l10172,7933,10172,7914,10162,7914,10162,7933xe" filled="true" fillcolor="#000000" stroked="false">
                <v:path arrowok="t"/>
                <v:fill type="solid"/>
              </v:shape>
            </v:group>
            <v:group style="position:absolute;left:10162;top:7933;width:10;height:20" coordorigin="10162,7933" coordsize="10,20">
              <v:shape style="position:absolute;left:10162;top:7933;width:10;height:20" coordorigin="10162,7933" coordsize="10,20" path="m10162,7952l10172,7952,10172,7933,10162,7933,10162,7952xe" filled="true" fillcolor="#000000" stroked="false">
                <v:path arrowok="t"/>
                <v:fill type="solid"/>
              </v:shape>
            </v:group>
            <v:group style="position:absolute;left:10162;top:7952;width:10;height:20" coordorigin="10162,7952" coordsize="10,20">
              <v:shape style="position:absolute;left:10162;top:7952;width:10;height:20" coordorigin="10162,7952" coordsize="10,20" path="m10162,7971l10172,7971,10172,7952,10162,7952,10162,7971xe" filled="true" fillcolor="#000000" stroked="false">
                <v:path arrowok="t"/>
                <v:fill type="solid"/>
              </v:shape>
            </v:group>
            <v:group style="position:absolute;left:10162;top:7971;width:10;height:20" coordorigin="10162,7971" coordsize="10,20">
              <v:shape style="position:absolute;left:10162;top:7971;width:10;height:20" coordorigin="10162,7971" coordsize="10,20" path="m10162,7990l10172,7990,10172,7971,10162,7971,10162,7990xe" filled="true" fillcolor="#000000" stroked="false">
                <v:path arrowok="t"/>
                <v:fill type="solid"/>
              </v:shape>
            </v:group>
            <v:group style="position:absolute;left:10162;top:7990;width:10;height:20" coordorigin="10162,7990" coordsize="10,20">
              <v:shape style="position:absolute;left:10162;top:7990;width:10;height:20" coordorigin="10162,7990" coordsize="10,20" path="m10162,8010l10172,8010,10172,7990,10162,7990,10162,8010xe" filled="true" fillcolor="#000000" stroked="false">
                <v:path arrowok="t"/>
                <v:fill type="solid"/>
              </v:shape>
            </v:group>
            <v:group style="position:absolute;left:10162;top:8010;width:10;height:20" coordorigin="10162,8010" coordsize="10,20">
              <v:shape style="position:absolute;left:10162;top:8010;width:10;height:20" coordorigin="10162,8010" coordsize="10,20" path="m10162,8029l10172,8029,10172,8010,10162,8010,10162,8029xe" filled="true" fillcolor="#000000" stroked="false">
                <v:path arrowok="t"/>
                <v:fill type="solid"/>
              </v:shape>
            </v:group>
            <v:group style="position:absolute;left:10162;top:8029;width:10;height:20" coordorigin="10162,8029" coordsize="10,20">
              <v:shape style="position:absolute;left:10162;top:8029;width:10;height:20" coordorigin="10162,8029" coordsize="10,20" path="m10162,8048l10172,8048,10172,8029,10162,8029,10162,8048xe" filled="true" fillcolor="#000000" stroked="false">
                <v:path arrowok="t"/>
                <v:fill type="solid"/>
              </v:shape>
            </v:group>
            <v:group style="position:absolute;left:10162;top:8048;width:10;height:20" coordorigin="10162,8048" coordsize="10,20">
              <v:shape style="position:absolute;left:10162;top:8048;width:10;height:20" coordorigin="10162,8048" coordsize="10,20" path="m10162,8067l10172,8067,10172,8048,10162,8048,10162,8067xe" filled="true" fillcolor="#000000" stroked="false">
                <v:path arrowok="t"/>
                <v:fill type="solid"/>
              </v:shape>
            </v:group>
            <v:group style="position:absolute;left:10162;top:8067;width:10;height:20" coordorigin="10162,8067" coordsize="10,20">
              <v:shape style="position:absolute;left:10162;top:8067;width:10;height:20" coordorigin="10162,8067" coordsize="10,20" path="m10162,8086l10172,8086,10172,8067,10162,8067,10162,8086xe" filled="true" fillcolor="#000000" stroked="false">
                <v:path arrowok="t"/>
                <v:fill type="solid"/>
              </v:shape>
            </v:group>
            <v:group style="position:absolute;left:10162;top:8089;width:10;height:2" coordorigin="10162,8089" coordsize="10,2">
              <v:shape style="position:absolute;left:10162;top:8089;width:10;height:2" coordorigin="10162,8089" coordsize="10,0" path="m10162,8089l10172,8089e" filled="false" stroked="true" strokeweight=".299988pt" strokecolor="#000000">
                <v:path arrowok="t"/>
              </v:shape>
            </v:group>
            <v:group style="position:absolute;left:11437;top:7875;width:10;height:20" coordorigin="11437,7875" coordsize="10,20">
              <v:shape style="position:absolute;left:11437;top:7875;width:10;height:20" coordorigin="11437,7875" coordsize="10,20" path="m11437,7894l11446,7894,11446,7875,11437,7875,11437,7894xe" filled="true" fillcolor="#000000" stroked="false">
                <v:path arrowok="t"/>
                <v:fill type="solid"/>
              </v:shape>
            </v:group>
            <v:group style="position:absolute;left:11437;top:7894;width:10;height:20" coordorigin="11437,7894" coordsize="10,20">
              <v:shape style="position:absolute;left:11437;top:7894;width:10;height:20" coordorigin="11437,7894" coordsize="10,20" path="m11437,7914l11446,7914,11446,7894,11437,7894,11437,7914xe" filled="true" fillcolor="#000000" stroked="false">
                <v:path arrowok="t"/>
                <v:fill type="solid"/>
              </v:shape>
            </v:group>
            <v:group style="position:absolute;left:11437;top:7914;width:10;height:20" coordorigin="11437,7914" coordsize="10,20">
              <v:shape style="position:absolute;left:11437;top:7914;width:10;height:20" coordorigin="11437,7914" coordsize="10,20" path="m11437,7933l11446,7933,11446,7914,11437,7914,11437,7933xe" filled="true" fillcolor="#000000" stroked="false">
                <v:path arrowok="t"/>
                <v:fill type="solid"/>
              </v:shape>
            </v:group>
            <v:group style="position:absolute;left:11437;top:7933;width:10;height:20" coordorigin="11437,7933" coordsize="10,20">
              <v:shape style="position:absolute;left:11437;top:7933;width:10;height:20" coordorigin="11437,7933" coordsize="10,20" path="m11437,7952l11446,7952,11446,7933,11437,7933,11437,7952xe" filled="true" fillcolor="#000000" stroked="false">
                <v:path arrowok="t"/>
                <v:fill type="solid"/>
              </v:shape>
            </v:group>
            <v:group style="position:absolute;left:11437;top:7952;width:10;height:20" coordorigin="11437,7952" coordsize="10,20">
              <v:shape style="position:absolute;left:11437;top:7952;width:10;height:20" coordorigin="11437,7952" coordsize="10,20" path="m11437,7971l11446,7971,11446,7952,11437,7952,11437,7971xe" filled="true" fillcolor="#000000" stroked="false">
                <v:path arrowok="t"/>
                <v:fill type="solid"/>
              </v:shape>
            </v:group>
            <v:group style="position:absolute;left:11437;top:7971;width:10;height:20" coordorigin="11437,7971" coordsize="10,20">
              <v:shape style="position:absolute;left:11437;top:7971;width:10;height:20" coordorigin="11437,7971" coordsize="10,20" path="m11437,7990l11446,7990,11446,7971,11437,7971,11437,7990xe" filled="true" fillcolor="#000000" stroked="false">
                <v:path arrowok="t"/>
                <v:fill type="solid"/>
              </v:shape>
            </v:group>
            <v:group style="position:absolute;left:11437;top:7990;width:10;height:20" coordorigin="11437,7990" coordsize="10,20">
              <v:shape style="position:absolute;left:11437;top:7990;width:10;height:20" coordorigin="11437,7990" coordsize="10,20" path="m11437,8010l11446,8010,11446,7990,11437,7990,11437,8010xe" filled="true" fillcolor="#000000" stroked="false">
                <v:path arrowok="t"/>
                <v:fill type="solid"/>
              </v:shape>
            </v:group>
            <v:group style="position:absolute;left:11437;top:8010;width:10;height:20" coordorigin="11437,8010" coordsize="10,20">
              <v:shape style="position:absolute;left:11437;top:8010;width:10;height:20" coordorigin="11437,8010" coordsize="10,20" path="m11437,8029l11446,8029,11446,8010,11437,8010,11437,8029xe" filled="true" fillcolor="#000000" stroked="false">
                <v:path arrowok="t"/>
                <v:fill type="solid"/>
              </v:shape>
            </v:group>
            <v:group style="position:absolute;left:11437;top:8029;width:10;height:20" coordorigin="11437,8029" coordsize="10,20">
              <v:shape style="position:absolute;left:11437;top:8029;width:10;height:20" coordorigin="11437,8029" coordsize="10,20" path="m11437,8048l11446,8048,11446,8029,11437,8029,11437,8048xe" filled="true" fillcolor="#000000" stroked="false">
                <v:path arrowok="t"/>
                <v:fill type="solid"/>
              </v:shape>
            </v:group>
            <v:group style="position:absolute;left:11437;top:8048;width:10;height:20" coordorigin="11437,8048" coordsize="10,20">
              <v:shape style="position:absolute;left:11437;top:8048;width:10;height:20" coordorigin="11437,8048" coordsize="10,20" path="m11437,8067l11446,8067,11446,8048,11437,8048,11437,8067xe" filled="true" fillcolor="#000000" stroked="false">
                <v:path arrowok="t"/>
                <v:fill type="solid"/>
              </v:shape>
            </v:group>
            <v:group style="position:absolute;left:11437;top:8067;width:10;height:20" coordorigin="11437,8067" coordsize="10,20">
              <v:shape style="position:absolute;left:11437;top:8067;width:10;height:20" coordorigin="11437,8067" coordsize="10,20" path="m11437,8086l11446,8086,11446,8067,11437,8067,11437,8086xe" filled="true" fillcolor="#000000" stroked="false">
                <v:path arrowok="t"/>
                <v:fill type="solid"/>
              </v:shape>
            </v:group>
            <v:group style="position:absolute;left:11437;top:8089;width:10;height:2" coordorigin="11437,8089" coordsize="10,2">
              <v:shape style="position:absolute;left:11437;top:8089;width:10;height:2" coordorigin="11437,8089" coordsize="10,0" path="m11437,8089l11446,8089e" filled="false" stroked="true" strokeweight=".299988pt" strokecolor="#000000">
                <v:path arrowok="t"/>
              </v:shape>
            </v:group>
            <v:group style="position:absolute;left:12720;top:7875;width:10;height:20" coordorigin="12720,7875" coordsize="10,20">
              <v:shape style="position:absolute;left:12720;top:7875;width:10;height:20" coordorigin="12720,7875" coordsize="10,20" path="m12720,7894l12729,7894,12729,7875,12720,7875,12720,7894xe" filled="true" fillcolor="#000000" stroked="false">
                <v:path arrowok="t"/>
                <v:fill type="solid"/>
              </v:shape>
            </v:group>
            <v:group style="position:absolute;left:12720;top:7894;width:10;height:20" coordorigin="12720,7894" coordsize="10,20">
              <v:shape style="position:absolute;left:12720;top:7894;width:10;height:20" coordorigin="12720,7894" coordsize="10,20" path="m12720,7914l12729,7914,12729,7894,12720,7894,12720,7914xe" filled="true" fillcolor="#000000" stroked="false">
                <v:path arrowok="t"/>
                <v:fill type="solid"/>
              </v:shape>
            </v:group>
            <v:group style="position:absolute;left:12720;top:7914;width:10;height:20" coordorigin="12720,7914" coordsize="10,20">
              <v:shape style="position:absolute;left:12720;top:7914;width:10;height:20" coordorigin="12720,7914" coordsize="10,20" path="m12720,7933l12729,7933,12729,7914,12720,7914,12720,7933xe" filled="true" fillcolor="#000000" stroked="false">
                <v:path arrowok="t"/>
                <v:fill type="solid"/>
              </v:shape>
            </v:group>
            <v:group style="position:absolute;left:12720;top:7933;width:10;height:20" coordorigin="12720,7933" coordsize="10,20">
              <v:shape style="position:absolute;left:12720;top:7933;width:10;height:20" coordorigin="12720,7933" coordsize="10,20" path="m12720,7952l12729,7952,12729,7933,12720,7933,12720,7952xe" filled="true" fillcolor="#000000" stroked="false">
                <v:path arrowok="t"/>
                <v:fill type="solid"/>
              </v:shape>
            </v:group>
            <v:group style="position:absolute;left:12720;top:7952;width:10;height:20" coordorigin="12720,7952" coordsize="10,20">
              <v:shape style="position:absolute;left:12720;top:7952;width:10;height:20" coordorigin="12720,7952" coordsize="10,20" path="m12720,7971l12729,7971,12729,7952,12720,7952,12720,7971xe" filled="true" fillcolor="#000000" stroked="false">
                <v:path arrowok="t"/>
                <v:fill type="solid"/>
              </v:shape>
            </v:group>
            <v:group style="position:absolute;left:12720;top:7971;width:10;height:20" coordorigin="12720,7971" coordsize="10,20">
              <v:shape style="position:absolute;left:12720;top:7971;width:10;height:20" coordorigin="12720,7971" coordsize="10,20" path="m12720,7990l12729,7990,12729,7971,12720,7971,12720,7990xe" filled="true" fillcolor="#000000" stroked="false">
                <v:path arrowok="t"/>
                <v:fill type="solid"/>
              </v:shape>
            </v:group>
            <v:group style="position:absolute;left:12720;top:7990;width:10;height:20" coordorigin="12720,7990" coordsize="10,20">
              <v:shape style="position:absolute;left:12720;top:7990;width:10;height:20" coordorigin="12720,7990" coordsize="10,20" path="m12720,8010l12729,8010,12729,7990,12720,7990,12720,8010xe" filled="true" fillcolor="#000000" stroked="false">
                <v:path arrowok="t"/>
                <v:fill type="solid"/>
              </v:shape>
            </v:group>
            <v:group style="position:absolute;left:12720;top:8010;width:10;height:20" coordorigin="12720,8010" coordsize="10,20">
              <v:shape style="position:absolute;left:12720;top:8010;width:10;height:20" coordorigin="12720,8010" coordsize="10,20" path="m12720,8029l12729,8029,12729,8010,12720,8010,12720,8029xe" filled="true" fillcolor="#000000" stroked="false">
                <v:path arrowok="t"/>
                <v:fill type="solid"/>
              </v:shape>
            </v:group>
            <v:group style="position:absolute;left:12720;top:8029;width:10;height:20" coordorigin="12720,8029" coordsize="10,20">
              <v:shape style="position:absolute;left:12720;top:8029;width:10;height:20" coordorigin="12720,8029" coordsize="10,20" path="m12720,8048l12729,8048,12729,8029,12720,8029,12720,8048xe" filled="true" fillcolor="#000000" stroked="false">
                <v:path arrowok="t"/>
                <v:fill type="solid"/>
              </v:shape>
            </v:group>
            <v:group style="position:absolute;left:12720;top:8048;width:10;height:20" coordorigin="12720,8048" coordsize="10,20">
              <v:shape style="position:absolute;left:12720;top:8048;width:10;height:20" coordorigin="12720,8048" coordsize="10,20" path="m12720,8067l12729,8067,12729,8048,12720,8048,12720,8067xe" filled="true" fillcolor="#000000" stroked="false">
                <v:path arrowok="t"/>
                <v:fill type="solid"/>
              </v:shape>
            </v:group>
            <v:group style="position:absolute;left:12720;top:8067;width:10;height:20" coordorigin="12720,8067" coordsize="10,20">
              <v:shape style="position:absolute;left:12720;top:8067;width:10;height:20" coordorigin="12720,8067" coordsize="10,20" path="m12720,8086l12729,8086,12729,8067,12720,8067,12720,8086xe" filled="true" fillcolor="#000000" stroked="false">
                <v:path arrowok="t"/>
                <v:fill type="solid"/>
              </v:shape>
            </v:group>
            <v:group style="position:absolute;left:12720;top:8089;width:10;height:2" coordorigin="12720,8089" coordsize="10,2">
              <v:shape style="position:absolute;left:12720;top:8089;width:10;height:2" coordorigin="12720,8089" coordsize="10,0" path="m12720,8089l12729,8089e" filled="false" stroked="true" strokeweight=".299988pt" strokecolor="#000000">
                <v:path arrowok="t"/>
              </v:shape>
            </v:group>
            <v:group style="position:absolute;left:14018;top:7875;width:10;height:20" coordorigin="14018,7875" coordsize="10,20">
              <v:shape style="position:absolute;left:14018;top:7875;width:10;height:20" coordorigin="14018,7875" coordsize="10,20" path="m14018,7894l14028,7894,14028,7875,14018,7875,14018,7894xe" filled="true" fillcolor="#000000" stroked="false">
                <v:path arrowok="t"/>
                <v:fill type="solid"/>
              </v:shape>
            </v:group>
            <v:group style="position:absolute;left:14018;top:7894;width:10;height:20" coordorigin="14018,7894" coordsize="10,20">
              <v:shape style="position:absolute;left:14018;top:7894;width:10;height:20" coordorigin="14018,7894" coordsize="10,20" path="m14018,7914l14028,7914,14028,7894,14018,7894,14018,7914xe" filled="true" fillcolor="#000000" stroked="false">
                <v:path arrowok="t"/>
                <v:fill type="solid"/>
              </v:shape>
            </v:group>
            <v:group style="position:absolute;left:14018;top:7914;width:10;height:20" coordorigin="14018,7914" coordsize="10,20">
              <v:shape style="position:absolute;left:14018;top:7914;width:10;height:20" coordorigin="14018,7914" coordsize="10,20" path="m14018,7933l14028,7933,14028,7914,14018,7914,14018,7933xe" filled="true" fillcolor="#000000" stroked="false">
                <v:path arrowok="t"/>
                <v:fill type="solid"/>
              </v:shape>
            </v:group>
            <v:group style="position:absolute;left:14018;top:7933;width:10;height:20" coordorigin="14018,7933" coordsize="10,20">
              <v:shape style="position:absolute;left:14018;top:7933;width:10;height:20" coordorigin="14018,7933" coordsize="10,20" path="m14018,7952l14028,7952,14028,7933,14018,7933,14018,7952xe" filled="true" fillcolor="#000000" stroked="false">
                <v:path arrowok="t"/>
                <v:fill type="solid"/>
              </v:shape>
            </v:group>
            <v:group style="position:absolute;left:14018;top:7952;width:10;height:20" coordorigin="14018,7952" coordsize="10,20">
              <v:shape style="position:absolute;left:14018;top:7952;width:10;height:20" coordorigin="14018,7952" coordsize="10,20" path="m14018,7971l14028,7971,14028,7952,14018,7952,14018,7971xe" filled="true" fillcolor="#000000" stroked="false">
                <v:path arrowok="t"/>
                <v:fill type="solid"/>
              </v:shape>
            </v:group>
            <v:group style="position:absolute;left:14018;top:7971;width:10;height:20" coordorigin="14018,7971" coordsize="10,20">
              <v:shape style="position:absolute;left:14018;top:7971;width:10;height:20" coordorigin="14018,7971" coordsize="10,20" path="m14018,7990l14028,7990,14028,7971,14018,7971,14018,7990xe" filled="true" fillcolor="#000000" stroked="false">
                <v:path arrowok="t"/>
                <v:fill type="solid"/>
              </v:shape>
            </v:group>
            <v:group style="position:absolute;left:14018;top:7990;width:10;height:20" coordorigin="14018,7990" coordsize="10,20">
              <v:shape style="position:absolute;left:14018;top:7990;width:10;height:20" coordorigin="14018,7990" coordsize="10,20" path="m14018,8010l14028,8010,14028,7990,14018,7990,14018,8010xe" filled="true" fillcolor="#000000" stroked="false">
                <v:path arrowok="t"/>
                <v:fill type="solid"/>
              </v:shape>
            </v:group>
            <v:group style="position:absolute;left:14018;top:8010;width:10;height:20" coordorigin="14018,8010" coordsize="10,20">
              <v:shape style="position:absolute;left:14018;top:8010;width:10;height:20" coordorigin="14018,8010" coordsize="10,20" path="m14018,8029l14028,8029,14028,8010,14018,8010,14018,8029xe" filled="true" fillcolor="#000000" stroked="false">
                <v:path arrowok="t"/>
                <v:fill type="solid"/>
              </v:shape>
            </v:group>
            <v:group style="position:absolute;left:14018;top:8029;width:10;height:20" coordorigin="14018,8029" coordsize="10,20">
              <v:shape style="position:absolute;left:14018;top:8029;width:10;height:20" coordorigin="14018,8029" coordsize="10,20" path="m14018,8048l14028,8048,14028,8029,14018,8029,14018,8048xe" filled="true" fillcolor="#000000" stroked="false">
                <v:path arrowok="t"/>
                <v:fill type="solid"/>
              </v:shape>
            </v:group>
            <v:group style="position:absolute;left:14018;top:8048;width:10;height:20" coordorigin="14018,8048" coordsize="10,20">
              <v:shape style="position:absolute;left:14018;top:8048;width:10;height:20" coordorigin="14018,8048" coordsize="10,20" path="m14018,8067l14028,8067,14028,8048,14018,8048,14018,8067xe" filled="true" fillcolor="#000000" stroked="false">
                <v:path arrowok="t"/>
                <v:fill type="solid"/>
              </v:shape>
            </v:group>
            <v:group style="position:absolute;left:14018;top:8067;width:10;height:20" coordorigin="14018,8067" coordsize="10,20">
              <v:shape style="position:absolute;left:14018;top:8067;width:10;height:20" coordorigin="14018,8067" coordsize="10,20" path="m14018,8086l14028,8086,14028,8067,14018,8067,14018,8086xe" filled="true" fillcolor="#000000" stroked="false">
                <v:path arrowok="t"/>
                <v:fill type="solid"/>
              </v:shape>
            </v:group>
            <v:group style="position:absolute;left:14018;top:8089;width:10;height:2" coordorigin="14018,8089" coordsize="10,2">
              <v:shape style="position:absolute;left:14018;top:8089;width:10;height:2" coordorigin="14018,8089" coordsize="10,0" path="m14018,8089l14028,8089e" filled="false" stroked="true" strokeweight=".299988pt" strokecolor="#000000">
                <v:path arrowok="t"/>
              </v:shape>
              <v:shape style="position:absolute;left:1128;top:8092;width:2003;height:10" type="#_x0000_t75" stroked="false">
                <v:imagedata r:id="rId181" o:title=""/>
              </v:shape>
              <v:shape style="position:absolute;left:3126;top:8092;width:1302;height:10" type="#_x0000_t75" stroked="false">
                <v:imagedata r:id="rId182" o:title=""/>
              </v:shape>
              <v:shape style="position:absolute;left:4424;top:8092;width:635;height:10" type="#_x0000_t75" stroked="false">
                <v:imagedata r:id="rId183" o:title=""/>
              </v:shape>
              <v:shape style="position:absolute;left:5054;top:8092;width:715;height:10" type="#_x0000_t75" stroked="false">
                <v:imagedata r:id="rId184" o:title=""/>
              </v:shape>
              <v:shape style="position:absolute;left:5764;top:8092;width:570;height:10" type="#_x0000_t75" stroked="false">
                <v:imagedata r:id="rId185" o:title=""/>
              </v:shape>
              <v:shape style="position:absolute;left:6329;top:8092;width:1490;height:10" type="#_x0000_t75" stroked="false">
                <v:imagedata r:id="rId186" o:title=""/>
              </v:shape>
              <v:shape style="position:absolute;left:7815;top:8092;width:2348;height:10" type="#_x0000_t75" stroked="false">
                <v:imagedata r:id="rId210" o:title=""/>
              </v:shape>
              <v:shape style="position:absolute;left:10158;top:8092;width:1279;height:10" type="#_x0000_t75" stroked="false">
                <v:imagedata r:id="rId188" o:title=""/>
              </v:shape>
              <v:shape style="position:absolute;left:11432;top:8092;width:3958;height:10" type="#_x0000_t75" stroked="false">
                <v:imagedata r:id="rId189" o:title=""/>
              </v:shape>
            </v:group>
            <v:group style="position:absolute;left:3131;top:8102;width:10;height:20" coordorigin="3131,8102" coordsize="10,20">
              <v:shape style="position:absolute;left:3131;top:8102;width:10;height:20" coordorigin="3131,8102" coordsize="10,20" path="m3131,8122l3141,8122,3141,8102,3131,8102,3131,8122xe" filled="true" fillcolor="#000000" stroked="false">
                <v:path arrowok="t"/>
                <v:fill type="solid"/>
              </v:shape>
            </v:group>
            <v:group style="position:absolute;left:3131;top:8122;width:10;height:20" coordorigin="3131,8122" coordsize="10,20">
              <v:shape style="position:absolute;left:3131;top:8122;width:10;height:20" coordorigin="3131,8122" coordsize="10,20" path="m3131,8141l3141,8141,3141,8122,3131,8122,3131,8141xe" filled="true" fillcolor="#000000" stroked="false">
                <v:path arrowok="t"/>
                <v:fill type="solid"/>
              </v:shape>
            </v:group>
            <v:group style="position:absolute;left:3131;top:8141;width:10;height:20" coordorigin="3131,8141" coordsize="10,20">
              <v:shape style="position:absolute;left:3131;top:8141;width:10;height:20" coordorigin="3131,8141" coordsize="10,20" path="m3131,8160l3141,8160,3141,8141,3131,8141,3131,8160xe" filled="true" fillcolor="#000000" stroked="false">
                <v:path arrowok="t"/>
                <v:fill type="solid"/>
              </v:shape>
            </v:group>
            <v:group style="position:absolute;left:3131;top:8160;width:10;height:20" coordorigin="3131,8160" coordsize="10,20">
              <v:shape style="position:absolute;left:3131;top:8160;width:10;height:20" coordorigin="3131,8160" coordsize="10,20" path="m3131,8179l3141,8179,3141,8160,3131,8160,3131,8179xe" filled="true" fillcolor="#000000" stroked="false">
                <v:path arrowok="t"/>
                <v:fill type="solid"/>
              </v:shape>
            </v:group>
            <v:group style="position:absolute;left:3131;top:8179;width:10;height:20" coordorigin="3131,8179" coordsize="10,20">
              <v:shape style="position:absolute;left:3131;top:8179;width:10;height:20" coordorigin="3131,8179" coordsize="10,20" path="m3131,8198l3141,8198,3141,8179,3131,8179,3131,8198xe" filled="true" fillcolor="#000000" stroked="false">
                <v:path arrowok="t"/>
                <v:fill type="solid"/>
              </v:shape>
            </v:group>
            <v:group style="position:absolute;left:3131;top:8198;width:10;height:20" coordorigin="3131,8198" coordsize="10,20">
              <v:shape style="position:absolute;left:3131;top:8198;width:10;height:20" coordorigin="3131,8198" coordsize="10,20" path="m3131,8218l3141,8218,3141,8198,3131,8198,3131,8218xe" filled="true" fillcolor="#000000" stroked="false">
                <v:path arrowok="t"/>
                <v:fill type="solid"/>
              </v:shape>
            </v:group>
            <v:group style="position:absolute;left:3131;top:8218;width:10;height:20" coordorigin="3131,8218" coordsize="10,20">
              <v:shape style="position:absolute;left:3131;top:8218;width:10;height:20" coordorigin="3131,8218" coordsize="10,20" path="m3131,8237l3141,8237,3141,8218,3131,8218,3131,8237xe" filled="true" fillcolor="#000000" stroked="false">
                <v:path arrowok="t"/>
                <v:fill type="solid"/>
              </v:shape>
            </v:group>
            <v:group style="position:absolute;left:3131;top:8237;width:10;height:20" coordorigin="3131,8237" coordsize="10,20">
              <v:shape style="position:absolute;left:3131;top:8237;width:10;height:20" coordorigin="3131,8237" coordsize="10,20" path="m3131,8256l3141,8256,3141,8237,3131,8237,3131,8256xe" filled="true" fillcolor="#000000" stroked="false">
                <v:path arrowok="t"/>
                <v:fill type="solid"/>
              </v:shape>
            </v:group>
            <v:group style="position:absolute;left:3131;top:8256;width:10;height:20" coordorigin="3131,8256" coordsize="10,20">
              <v:shape style="position:absolute;left:3131;top:8256;width:10;height:20" coordorigin="3131,8256" coordsize="10,20" path="m3131,8275l3141,8275,3141,8256,3131,8256,3131,8275xe" filled="true" fillcolor="#000000" stroked="false">
                <v:path arrowok="t"/>
                <v:fill type="solid"/>
              </v:shape>
            </v:group>
            <v:group style="position:absolute;left:3131;top:8275;width:10;height:20" coordorigin="3131,8275" coordsize="10,20">
              <v:shape style="position:absolute;left:3131;top:8275;width:10;height:20" coordorigin="3131,8275" coordsize="10,20" path="m3131,8294l3141,8294,3141,8275,3131,8275,3131,8294xe" filled="true" fillcolor="#000000" stroked="false">
                <v:path arrowok="t"/>
                <v:fill type="solid"/>
              </v:shape>
            </v:group>
            <v:group style="position:absolute;left:3131;top:8294;width:10;height:20" coordorigin="3131,8294" coordsize="10,20">
              <v:shape style="position:absolute;left:3131;top:8294;width:10;height:20" coordorigin="3131,8294" coordsize="10,20" path="m3131,8314l3141,8314,3141,8294,3131,8294,3131,8314xe" filled="true" fillcolor="#000000" stroked="false">
                <v:path arrowok="t"/>
                <v:fill type="solid"/>
              </v:shape>
            </v:group>
            <v:group style="position:absolute;left:3131;top:8317;width:10;height:2" coordorigin="3131,8317" coordsize="10,2">
              <v:shape style="position:absolute;left:3131;top:8317;width:10;height:2" coordorigin="3131,8317" coordsize="10,0" path="m3131,8317l3141,8317e" filled="false" stroked="true" strokeweight=".300018pt" strokecolor="#000000">
                <v:path arrowok="t"/>
              </v:shape>
            </v:group>
            <v:group style="position:absolute;left:4428;top:8102;width:10;height:20" coordorigin="4428,8102" coordsize="10,20">
              <v:shape style="position:absolute;left:4428;top:8102;width:10;height:20" coordorigin="4428,8102" coordsize="10,20" path="m4428,8122l4438,8122,4438,8102,4428,8102,4428,8122xe" filled="true" fillcolor="#000000" stroked="false">
                <v:path arrowok="t"/>
                <v:fill type="solid"/>
              </v:shape>
            </v:group>
            <v:group style="position:absolute;left:4428;top:8122;width:10;height:20" coordorigin="4428,8122" coordsize="10,20">
              <v:shape style="position:absolute;left:4428;top:8122;width:10;height:20" coordorigin="4428,8122" coordsize="10,20" path="m4428,8141l4438,8141,4438,8122,4428,8122,4428,8141xe" filled="true" fillcolor="#000000" stroked="false">
                <v:path arrowok="t"/>
                <v:fill type="solid"/>
              </v:shape>
            </v:group>
            <v:group style="position:absolute;left:4428;top:8141;width:10;height:20" coordorigin="4428,8141" coordsize="10,20">
              <v:shape style="position:absolute;left:4428;top:8141;width:10;height:20" coordorigin="4428,8141" coordsize="10,20" path="m4428,8160l4438,8160,4438,8141,4428,8141,4428,8160xe" filled="true" fillcolor="#000000" stroked="false">
                <v:path arrowok="t"/>
                <v:fill type="solid"/>
              </v:shape>
            </v:group>
            <v:group style="position:absolute;left:4428;top:8160;width:10;height:20" coordorigin="4428,8160" coordsize="10,20">
              <v:shape style="position:absolute;left:4428;top:8160;width:10;height:20" coordorigin="4428,8160" coordsize="10,20" path="m4428,8179l4438,8179,4438,8160,4428,8160,4428,8179xe" filled="true" fillcolor="#000000" stroked="false">
                <v:path arrowok="t"/>
                <v:fill type="solid"/>
              </v:shape>
            </v:group>
            <v:group style="position:absolute;left:4428;top:8179;width:10;height:20" coordorigin="4428,8179" coordsize="10,20">
              <v:shape style="position:absolute;left:4428;top:8179;width:10;height:20" coordorigin="4428,8179" coordsize="10,20" path="m4428,8198l4438,8198,4438,8179,4428,8179,4428,8198xe" filled="true" fillcolor="#000000" stroked="false">
                <v:path arrowok="t"/>
                <v:fill type="solid"/>
              </v:shape>
            </v:group>
            <v:group style="position:absolute;left:4428;top:8198;width:10;height:20" coordorigin="4428,8198" coordsize="10,20">
              <v:shape style="position:absolute;left:4428;top:8198;width:10;height:20" coordorigin="4428,8198" coordsize="10,20" path="m4428,8218l4438,8218,4438,8198,4428,8198,4428,8218xe" filled="true" fillcolor="#000000" stroked="false">
                <v:path arrowok="t"/>
                <v:fill type="solid"/>
              </v:shape>
            </v:group>
            <v:group style="position:absolute;left:4428;top:8218;width:10;height:20" coordorigin="4428,8218" coordsize="10,20">
              <v:shape style="position:absolute;left:4428;top:8218;width:10;height:20" coordorigin="4428,8218" coordsize="10,20" path="m4428,8237l4438,8237,4438,8218,4428,8218,4428,8237xe" filled="true" fillcolor="#000000" stroked="false">
                <v:path arrowok="t"/>
                <v:fill type="solid"/>
              </v:shape>
            </v:group>
            <v:group style="position:absolute;left:4428;top:8237;width:10;height:20" coordorigin="4428,8237" coordsize="10,20">
              <v:shape style="position:absolute;left:4428;top:8237;width:10;height:20" coordorigin="4428,8237" coordsize="10,20" path="m4428,8256l4438,8256,4438,8237,4428,8237,4428,8256xe" filled="true" fillcolor="#000000" stroked="false">
                <v:path arrowok="t"/>
                <v:fill type="solid"/>
              </v:shape>
            </v:group>
            <v:group style="position:absolute;left:4428;top:8256;width:10;height:20" coordorigin="4428,8256" coordsize="10,20">
              <v:shape style="position:absolute;left:4428;top:8256;width:10;height:20" coordorigin="4428,8256" coordsize="10,20" path="m4428,8275l4438,8275,4438,8256,4428,8256,4428,8275xe" filled="true" fillcolor="#000000" stroked="false">
                <v:path arrowok="t"/>
                <v:fill type="solid"/>
              </v:shape>
            </v:group>
            <v:group style="position:absolute;left:4428;top:8275;width:10;height:20" coordorigin="4428,8275" coordsize="10,20">
              <v:shape style="position:absolute;left:4428;top:8275;width:10;height:20" coordorigin="4428,8275" coordsize="10,20" path="m4428,8294l4438,8294,4438,8275,4428,8275,4428,8294xe" filled="true" fillcolor="#000000" stroked="false">
                <v:path arrowok="t"/>
                <v:fill type="solid"/>
              </v:shape>
            </v:group>
            <v:group style="position:absolute;left:4428;top:8294;width:10;height:20" coordorigin="4428,8294" coordsize="10,20">
              <v:shape style="position:absolute;left:4428;top:8294;width:10;height:20" coordorigin="4428,8294" coordsize="10,20" path="m4428,8314l4438,8314,4438,8294,4428,8294,4428,8314xe" filled="true" fillcolor="#000000" stroked="false">
                <v:path arrowok="t"/>
                <v:fill type="solid"/>
              </v:shape>
            </v:group>
            <v:group style="position:absolute;left:4428;top:8317;width:10;height:2" coordorigin="4428,8317" coordsize="10,2">
              <v:shape style="position:absolute;left:4428;top:8317;width:10;height:2" coordorigin="4428,8317" coordsize="10,0" path="m4428,8317l4438,8317e" filled="false" stroked="true" strokeweight=".300018pt" strokecolor="#000000">
                <v:path arrowok="t"/>
              </v:shape>
            </v:group>
            <v:group style="position:absolute;left:5058;top:8102;width:10;height:20" coordorigin="5058,8102" coordsize="10,20">
              <v:shape style="position:absolute;left:5058;top:8102;width:10;height:20" coordorigin="5058,8102" coordsize="10,20" path="m5058,8122l5068,8122,5068,8102,5058,8102,5058,8122xe" filled="true" fillcolor="#000000" stroked="false">
                <v:path arrowok="t"/>
                <v:fill type="solid"/>
              </v:shape>
            </v:group>
            <v:group style="position:absolute;left:5058;top:8122;width:10;height:20" coordorigin="5058,8122" coordsize="10,20">
              <v:shape style="position:absolute;left:5058;top:8122;width:10;height:20" coordorigin="5058,8122" coordsize="10,20" path="m5058,8141l5068,8141,5068,8122,5058,8122,5058,8141xe" filled="true" fillcolor="#000000" stroked="false">
                <v:path arrowok="t"/>
                <v:fill type="solid"/>
              </v:shape>
            </v:group>
            <v:group style="position:absolute;left:5058;top:8141;width:10;height:20" coordorigin="5058,8141" coordsize="10,20">
              <v:shape style="position:absolute;left:5058;top:8141;width:10;height:20" coordorigin="5058,8141" coordsize="10,20" path="m5058,8160l5068,8160,5068,8141,5058,8141,5058,8160xe" filled="true" fillcolor="#000000" stroked="false">
                <v:path arrowok="t"/>
                <v:fill type="solid"/>
              </v:shape>
            </v:group>
            <v:group style="position:absolute;left:5058;top:8160;width:10;height:20" coordorigin="5058,8160" coordsize="10,20">
              <v:shape style="position:absolute;left:5058;top:8160;width:10;height:20" coordorigin="5058,8160" coordsize="10,20" path="m5058,8179l5068,8179,5068,8160,5058,8160,5058,8179xe" filled="true" fillcolor="#000000" stroked="false">
                <v:path arrowok="t"/>
                <v:fill type="solid"/>
              </v:shape>
            </v:group>
            <v:group style="position:absolute;left:5058;top:8179;width:10;height:20" coordorigin="5058,8179" coordsize="10,20">
              <v:shape style="position:absolute;left:5058;top:8179;width:10;height:20" coordorigin="5058,8179" coordsize="10,20" path="m5058,8198l5068,8198,5068,8179,5058,8179,5058,8198xe" filled="true" fillcolor="#000000" stroked="false">
                <v:path arrowok="t"/>
                <v:fill type="solid"/>
              </v:shape>
            </v:group>
            <v:group style="position:absolute;left:5058;top:8198;width:10;height:20" coordorigin="5058,8198" coordsize="10,20">
              <v:shape style="position:absolute;left:5058;top:8198;width:10;height:20" coordorigin="5058,8198" coordsize="10,20" path="m5058,8218l5068,8218,5068,8198,5058,8198,5058,8218xe" filled="true" fillcolor="#000000" stroked="false">
                <v:path arrowok="t"/>
                <v:fill type="solid"/>
              </v:shape>
            </v:group>
            <v:group style="position:absolute;left:5058;top:8218;width:10;height:20" coordorigin="5058,8218" coordsize="10,20">
              <v:shape style="position:absolute;left:5058;top:8218;width:10;height:20" coordorigin="5058,8218" coordsize="10,20" path="m5058,8237l5068,8237,5068,8218,5058,8218,5058,8237xe" filled="true" fillcolor="#000000" stroked="false">
                <v:path arrowok="t"/>
                <v:fill type="solid"/>
              </v:shape>
            </v:group>
            <v:group style="position:absolute;left:5058;top:8237;width:10;height:20" coordorigin="5058,8237" coordsize="10,20">
              <v:shape style="position:absolute;left:5058;top:8237;width:10;height:20" coordorigin="5058,8237" coordsize="10,20" path="m5058,8256l5068,8256,5068,8237,5058,8237,5058,8256xe" filled="true" fillcolor="#000000" stroked="false">
                <v:path arrowok="t"/>
                <v:fill type="solid"/>
              </v:shape>
            </v:group>
            <v:group style="position:absolute;left:5058;top:8256;width:10;height:20" coordorigin="5058,8256" coordsize="10,20">
              <v:shape style="position:absolute;left:5058;top:8256;width:10;height:20" coordorigin="5058,8256" coordsize="10,20" path="m5058,8275l5068,8275,5068,8256,5058,8256,5058,8275xe" filled="true" fillcolor="#000000" stroked="false">
                <v:path arrowok="t"/>
                <v:fill type="solid"/>
              </v:shape>
            </v:group>
            <v:group style="position:absolute;left:5058;top:8275;width:10;height:20" coordorigin="5058,8275" coordsize="10,20">
              <v:shape style="position:absolute;left:5058;top:8275;width:10;height:20" coordorigin="5058,8275" coordsize="10,20" path="m5058,8294l5068,8294,5068,8275,5058,8275,5058,8294xe" filled="true" fillcolor="#000000" stroked="false">
                <v:path arrowok="t"/>
                <v:fill type="solid"/>
              </v:shape>
            </v:group>
            <v:group style="position:absolute;left:5058;top:8294;width:10;height:20" coordorigin="5058,8294" coordsize="10,20">
              <v:shape style="position:absolute;left:5058;top:8294;width:10;height:20" coordorigin="5058,8294" coordsize="10,20" path="m5058,8314l5068,8314,5068,8294,5058,8294,5058,8314xe" filled="true" fillcolor="#000000" stroked="false">
                <v:path arrowok="t"/>
                <v:fill type="solid"/>
              </v:shape>
            </v:group>
            <v:group style="position:absolute;left:5058;top:8317;width:10;height:2" coordorigin="5058,8317" coordsize="10,2">
              <v:shape style="position:absolute;left:5058;top:8317;width:10;height:2" coordorigin="5058,8317" coordsize="10,0" path="m5058,8317l5068,8317e" filled="false" stroked="true" strokeweight=".300018pt" strokecolor="#000000">
                <v:path arrowok="t"/>
              </v:shape>
            </v:group>
            <v:group style="position:absolute;left:5769;top:8102;width:10;height:20" coordorigin="5769,8102" coordsize="10,20">
              <v:shape style="position:absolute;left:5769;top:8102;width:10;height:20" coordorigin="5769,8102" coordsize="10,20" path="m5769,8122l5778,8122,5778,8102,5769,8102,5769,8122xe" filled="true" fillcolor="#000000" stroked="false">
                <v:path arrowok="t"/>
                <v:fill type="solid"/>
              </v:shape>
            </v:group>
            <v:group style="position:absolute;left:5769;top:8122;width:10;height:20" coordorigin="5769,8122" coordsize="10,20">
              <v:shape style="position:absolute;left:5769;top:8122;width:10;height:20" coordorigin="5769,8122" coordsize="10,20" path="m5769,8141l5778,8141,5778,8122,5769,8122,5769,8141xe" filled="true" fillcolor="#000000" stroked="false">
                <v:path arrowok="t"/>
                <v:fill type="solid"/>
              </v:shape>
            </v:group>
            <v:group style="position:absolute;left:5769;top:8141;width:10;height:20" coordorigin="5769,8141" coordsize="10,20">
              <v:shape style="position:absolute;left:5769;top:8141;width:10;height:20" coordorigin="5769,8141" coordsize="10,20" path="m5769,8160l5778,8160,5778,8141,5769,8141,5769,8160xe" filled="true" fillcolor="#000000" stroked="false">
                <v:path arrowok="t"/>
                <v:fill type="solid"/>
              </v:shape>
            </v:group>
            <v:group style="position:absolute;left:5769;top:8160;width:10;height:20" coordorigin="5769,8160" coordsize="10,20">
              <v:shape style="position:absolute;left:5769;top:8160;width:10;height:20" coordorigin="5769,8160" coordsize="10,20" path="m5769,8179l5778,8179,5778,8160,5769,8160,5769,8179xe" filled="true" fillcolor="#000000" stroked="false">
                <v:path arrowok="t"/>
                <v:fill type="solid"/>
              </v:shape>
            </v:group>
            <v:group style="position:absolute;left:5769;top:8179;width:10;height:20" coordorigin="5769,8179" coordsize="10,20">
              <v:shape style="position:absolute;left:5769;top:8179;width:10;height:20" coordorigin="5769,8179" coordsize="10,20" path="m5769,8198l5778,8198,5778,8179,5769,8179,5769,8198xe" filled="true" fillcolor="#000000" stroked="false">
                <v:path arrowok="t"/>
                <v:fill type="solid"/>
              </v:shape>
            </v:group>
            <v:group style="position:absolute;left:5769;top:8198;width:10;height:20" coordorigin="5769,8198" coordsize="10,20">
              <v:shape style="position:absolute;left:5769;top:8198;width:10;height:20" coordorigin="5769,8198" coordsize="10,20" path="m5769,8218l5778,8218,5778,8198,5769,8198,5769,8218xe" filled="true" fillcolor="#000000" stroked="false">
                <v:path arrowok="t"/>
                <v:fill type="solid"/>
              </v:shape>
            </v:group>
            <v:group style="position:absolute;left:5769;top:8218;width:10;height:20" coordorigin="5769,8218" coordsize="10,20">
              <v:shape style="position:absolute;left:5769;top:8218;width:10;height:20" coordorigin="5769,8218" coordsize="10,20" path="m5769,8237l5778,8237,5778,8218,5769,8218,5769,8237xe" filled="true" fillcolor="#000000" stroked="false">
                <v:path arrowok="t"/>
                <v:fill type="solid"/>
              </v:shape>
            </v:group>
            <v:group style="position:absolute;left:5769;top:8237;width:10;height:20" coordorigin="5769,8237" coordsize="10,20">
              <v:shape style="position:absolute;left:5769;top:8237;width:10;height:20" coordorigin="5769,8237" coordsize="10,20" path="m5769,8256l5778,8256,5778,8237,5769,8237,5769,8256xe" filled="true" fillcolor="#000000" stroked="false">
                <v:path arrowok="t"/>
                <v:fill type="solid"/>
              </v:shape>
            </v:group>
            <v:group style="position:absolute;left:5769;top:8256;width:10;height:20" coordorigin="5769,8256" coordsize="10,20">
              <v:shape style="position:absolute;left:5769;top:8256;width:10;height:20" coordorigin="5769,8256" coordsize="10,20" path="m5769,8275l5778,8275,5778,8256,5769,8256,5769,8275xe" filled="true" fillcolor="#000000" stroked="false">
                <v:path arrowok="t"/>
                <v:fill type="solid"/>
              </v:shape>
            </v:group>
            <v:group style="position:absolute;left:5769;top:8275;width:10;height:20" coordorigin="5769,8275" coordsize="10,20">
              <v:shape style="position:absolute;left:5769;top:8275;width:10;height:20" coordorigin="5769,8275" coordsize="10,20" path="m5769,8294l5778,8294,5778,8275,5769,8275,5769,8294xe" filled="true" fillcolor="#000000" stroked="false">
                <v:path arrowok="t"/>
                <v:fill type="solid"/>
              </v:shape>
            </v:group>
            <v:group style="position:absolute;left:5769;top:8294;width:10;height:20" coordorigin="5769,8294" coordsize="10,20">
              <v:shape style="position:absolute;left:5769;top:8294;width:10;height:20" coordorigin="5769,8294" coordsize="10,20" path="m5769,8314l5778,8314,5778,8294,5769,8294,5769,8314xe" filled="true" fillcolor="#000000" stroked="false">
                <v:path arrowok="t"/>
                <v:fill type="solid"/>
              </v:shape>
            </v:group>
            <v:group style="position:absolute;left:5769;top:8317;width:10;height:2" coordorigin="5769,8317" coordsize="10,2">
              <v:shape style="position:absolute;left:5769;top:8317;width:10;height:2" coordorigin="5769,8317" coordsize="10,0" path="m5769,8317l5778,8317e" filled="false" stroked="true" strokeweight=".300018pt" strokecolor="#000000">
                <v:path arrowok="t"/>
              </v:shape>
            </v:group>
            <v:group style="position:absolute;left:6334;top:8102;width:10;height:20" coordorigin="6334,8102" coordsize="10,20">
              <v:shape style="position:absolute;left:6334;top:8102;width:10;height:20" coordorigin="6334,8102" coordsize="10,20" path="m6334,8122l6344,8122,6344,8102,6334,8102,6334,8122xe" filled="true" fillcolor="#000000" stroked="false">
                <v:path arrowok="t"/>
                <v:fill type="solid"/>
              </v:shape>
            </v:group>
            <v:group style="position:absolute;left:6334;top:8122;width:10;height:20" coordorigin="6334,8122" coordsize="10,20">
              <v:shape style="position:absolute;left:6334;top:8122;width:10;height:20" coordorigin="6334,8122" coordsize="10,20" path="m6334,8141l6344,8141,6344,8122,6334,8122,6334,8141xe" filled="true" fillcolor="#000000" stroked="false">
                <v:path arrowok="t"/>
                <v:fill type="solid"/>
              </v:shape>
            </v:group>
            <v:group style="position:absolute;left:6334;top:8141;width:10;height:20" coordorigin="6334,8141" coordsize="10,20">
              <v:shape style="position:absolute;left:6334;top:8141;width:10;height:20" coordorigin="6334,8141" coordsize="10,20" path="m6334,8160l6344,8160,6344,8141,6334,8141,6334,8160xe" filled="true" fillcolor="#000000" stroked="false">
                <v:path arrowok="t"/>
                <v:fill type="solid"/>
              </v:shape>
            </v:group>
            <v:group style="position:absolute;left:6334;top:8160;width:10;height:20" coordorigin="6334,8160" coordsize="10,20">
              <v:shape style="position:absolute;left:6334;top:8160;width:10;height:20" coordorigin="6334,8160" coordsize="10,20" path="m6334,8179l6344,8179,6344,8160,6334,8160,6334,8179xe" filled="true" fillcolor="#000000" stroked="false">
                <v:path arrowok="t"/>
                <v:fill type="solid"/>
              </v:shape>
            </v:group>
            <v:group style="position:absolute;left:6334;top:8179;width:10;height:20" coordorigin="6334,8179" coordsize="10,20">
              <v:shape style="position:absolute;left:6334;top:8179;width:10;height:20" coordorigin="6334,8179" coordsize="10,20" path="m6334,8198l6344,8198,6344,8179,6334,8179,6334,8198xe" filled="true" fillcolor="#000000" stroked="false">
                <v:path arrowok="t"/>
                <v:fill type="solid"/>
              </v:shape>
            </v:group>
            <v:group style="position:absolute;left:6334;top:8198;width:10;height:20" coordorigin="6334,8198" coordsize="10,20">
              <v:shape style="position:absolute;left:6334;top:8198;width:10;height:20" coordorigin="6334,8198" coordsize="10,20" path="m6334,8218l6344,8218,6344,8198,6334,8198,6334,8218xe" filled="true" fillcolor="#000000" stroked="false">
                <v:path arrowok="t"/>
                <v:fill type="solid"/>
              </v:shape>
            </v:group>
            <v:group style="position:absolute;left:6334;top:8218;width:10;height:20" coordorigin="6334,8218" coordsize="10,20">
              <v:shape style="position:absolute;left:6334;top:8218;width:10;height:20" coordorigin="6334,8218" coordsize="10,20" path="m6334,8237l6344,8237,6344,8218,6334,8218,6334,8237xe" filled="true" fillcolor="#000000" stroked="false">
                <v:path arrowok="t"/>
                <v:fill type="solid"/>
              </v:shape>
            </v:group>
            <v:group style="position:absolute;left:6334;top:8237;width:10;height:20" coordorigin="6334,8237" coordsize="10,20">
              <v:shape style="position:absolute;left:6334;top:8237;width:10;height:20" coordorigin="6334,8237" coordsize="10,20" path="m6334,8256l6344,8256,6344,8237,6334,8237,6334,8256xe" filled="true" fillcolor="#000000" stroked="false">
                <v:path arrowok="t"/>
                <v:fill type="solid"/>
              </v:shape>
            </v:group>
            <v:group style="position:absolute;left:6334;top:8256;width:10;height:20" coordorigin="6334,8256" coordsize="10,20">
              <v:shape style="position:absolute;left:6334;top:8256;width:10;height:20" coordorigin="6334,8256" coordsize="10,20" path="m6334,8275l6344,8275,6344,8256,6334,8256,6334,8275xe" filled="true" fillcolor="#000000" stroked="false">
                <v:path arrowok="t"/>
                <v:fill type="solid"/>
              </v:shape>
            </v:group>
            <v:group style="position:absolute;left:6334;top:8275;width:10;height:20" coordorigin="6334,8275" coordsize="10,20">
              <v:shape style="position:absolute;left:6334;top:8275;width:10;height:20" coordorigin="6334,8275" coordsize="10,20" path="m6334,8294l6344,8294,6344,8275,6334,8275,6334,8294xe" filled="true" fillcolor="#000000" stroked="false">
                <v:path arrowok="t"/>
                <v:fill type="solid"/>
              </v:shape>
            </v:group>
            <v:group style="position:absolute;left:6334;top:8294;width:10;height:20" coordorigin="6334,8294" coordsize="10,20">
              <v:shape style="position:absolute;left:6334;top:8294;width:10;height:20" coordorigin="6334,8294" coordsize="10,20" path="m6334,8314l6344,8314,6344,8294,6334,8294,6334,8314xe" filled="true" fillcolor="#000000" stroked="false">
                <v:path arrowok="t"/>
                <v:fill type="solid"/>
              </v:shape>
            </v:group>
            <v:group style="position:absolute;left:6334;top:8317;width:10;height:2" coordorigin="6334,8317" coordsize="10,2">
              <v:shape style="position:absolute;left:6334;top:8317;width:10;height:2" coordorigin="6334,8317" coordsize="10,0" path="m6334,8317l6344,8317e" filled="false" stroked="true" strokeweight=".300018pt" strokecolor="#000000">
                <v:path arrowok="t"/>
              </v:shape>
            </v:group>
            <v:group style="position:absolute;left:7820;top:8102;width:10;height:20" coordorigin="7820,8102" coordsize="10,20">
              <v:shape style="position:absolute;left:7820;top:8102;width:10;height:20" coordorigin="7820,8102" coordsize="10,20" path="m7820,8122l7829,8122,7829,8102,7820,8102,7820,8122xe" filled="true" fillcolor="#000000" stroked="false">
                <v:path arrowok="t"/>
                <v:fill type="solid"/>
              </v:shape>
            </v:group>
            <v:group style="position:absolute;left:7820;top:8122;width:10;height:20" coordorigin="7820,8122" coordsize="10,20">
              <v:shape style="position:absolute;left:7820;top:8122;width:10;height:20" coordorigin="7820,8122" coordsize="10,20" path="m7820,8141l7829,8141,7829,8122,7820,8122,7820,8141xe" filled="true" fillcolor="#000000" stroked="false">
                <v:path arrowok="t"/>
                <v:fill type="solid"/>
              </v:shape>
            </v:group>
            <v:group style="position:absolute;left:7820;top:8141;width:10;height:20" coordorigin="7820,8141" coordsize="10,20">
              <v:shape style="position:absolute;left:7820;top:8141;width:10;height:20" coordorigin="7820,8141" coordsize="10,20" path="m7820,8160l7829,8160,7829,8141,7820,8141,7820,8160xe" filled="true" fillcolor="#000000" stroked="false">
                <v:path arrowok="t"/>
                <v:fill type="solid"/>
              </v:shape>
            </v:group>
            <v:group style="position:absolute;left:7820;top:8160;width:10;height:20" coordorigin="7820,8160" coordsize="10,20">
              <v:shape style="position:absolute;left:7820;top:8160;width:10;height:20" coordorigin="7820,8160" coordsize="10,20" path="m7820,8179l7829,8179,7829,8160,7820,8160,7820,8179xe" filled="true" fillcolor="#000000" stroked="false">
                <v:path arrowok="t"/>
                <v:fill type="solid"/>
              </v:shape>
            </v:group>
            <v:group style="position:absolute;left:7820;top:8179;width:10;height:20" coordorigin="7820,8179" coordsize="10,20">
              <v:shape style="position:absolute;left:7820;top:8179;width:10;height:20" coordorigin="7820,8179" coordsize="10,20" path="m7820,8198l7829,8198,7829,8179,7820,8179,7820,8198xe" filled="true" fillcolor="#000000" stroked="false">
                <v:path arrowok="t"/>
                <v:fill type="solid"/>
              </v:shape>
            </v:group>
            <v:group style="position:absolute;left:7820;top:8198;width:10;height:20" coordorigin="7820,8198" coordsize="10,20">
              <v:shape style="position:absolute;left:7820;top:8198;width:10;height:20" coordorigin="7820,8198" coordsize="10,20" path="m7820,8218l7829,8218,7829,8198,7820,8198,7820,8218xe" filled="true" fillcolor="#000000" stroked="false">
                <v:path arrowok="t"/>
                <v:fill type="solid"/>
              </v:shape>
            </v:group>
            <v:group style="position:absolute;left:7820;top:8218;width:10;height:20" coordorigin="7820,8218" coordsize="10,20">
              <v:shape style="position:absolute;left:7820;top:8218;width:10;height:20" coordorigin="7820,8218" coordsize="10,20" path="m7820,8237l7829,8237,7829,8218,7820,8218,7820,8237xe" filled="true" fillcolor="#000000" stroked="false">
                <v:path arrowok="t"/>
                <v:fill type="solid"/>
              </v:shape>
            </v:group>
            <v:group style="position:absolute;left:7820;top:8237;width:10;height:20" coordorigin="7820,8237" coordsize="10,20">
              <v:shape style="position:absolute;left:7820;top:8237;width:10;height:20" coordorigin="7820,8237" coordsize="10,20" path="m7820,8256l7829,8256,7829,8237,7820,8237,7820,8256xe" filled="true" fillcolor="#000000" stroked="false">
                <v:path arrowok="t"/>
                <v:fill type="solid"/>
              </v:shape>
            </v:group>
            <v:group style="position:absolute;left:7820;top:8256;width:10;height:20" coordorigin="7820,8256" coordsize="10,20">
              <v:shape style="position:absolute;left:7820;top:8256;width:10;height:20" coordorigin="7820,8256" coordsize="10,20" path="m7820,8275l7829,8275,7829,8256,7820,8256,7820,8275xe" filled="true" fillcolor="#000000" stroked="false">
                <v:path arrowok="t"/>
                <v:fill type="solid"/>
              </v:shape>
            </v:group>
            <v:group style="position:absolute;left:7820;top:8275;width:10;height:20" coordorigin="7820,8275" coordsize="10,20">
              <v:shape style="position:absolute;left:7820;top:8275;width:10;height:20" coordorigin="7820,8275" coordsize="10,20" path="m7820,8294l7829,8294,7829,8275,7820,8275,7820,8294xe" filled="true" fillcolor="#000000" stroked="false">
                <v:path arrowok="t"/>
                <v:fill type="solid"/>
              </v:shape>
            </v:group>
            <v:group style="position:absolute;left:7820;top:8294;width:10;height:20" coordorigin="7820,8294" coordsize="10,20">
              <v:shape style="position:absolute;left:7820;top:8294;width:10;height:20" coordorigin="7820,8294" coordsize="10,20" path="m7820,8314l7829,8314,7829,8294,7820,8294,7820,8314xe" filled="true" fillcolor="#000000" stroked="false">
                <v:path arrowok="t"/>
                <v:fill type="solid"/>
              </v:shape>
            </v:group>
            <v:group style="position:absolute;left:7820;top:8317;width:10;height:2" coordorigin="7820,8317" coordsize="10,2">
              <v:shape style="position:absolute;left:7820;top:8317;width:10;height:2" coordorigin="7820,8317" coordsize="10,0" path="m7820,8317l7829,8317e" filled="false" stroked="true" strokeweight=".300018pt" strokecolor="#000000">
                <v:path arrowok="t"/>
              </v:shape>
            </v:group>
            <v:group style="position:absolute;left:8462;top:8102;width:10;height:20" coordorigin="8462,8102" coordsize="10,20">
              <v:shape style="position:absolute;left:8462;top:8102;width:10;height:20" coordorigin="8462,8102" coordsize="10,20" path="m8462,8122l8472,8122,8472,8102,8462,8102,8462,8122xe" filled="true" fillcolor="#000000" stroked="false">
                <v:path arrowok="t"/>
                <v:fill type="solid"/>
              </v:shape>
            </v:group>
            <v:group style="position:absolute;left:8462;top:8122;width:10;height:20" coordorigin="8462,8122" coordsize="10,20">
              <v:shape style="position:absolute;left:8462;top:8122;width:10;height:20" coordorigin="8462,8122" coordsize="10,20" path="m8462,8141l8472,8141,8472,8122,8462,8122,8462,8141xe" filled="true" fillcolor="#000000" stroked="false">
                <v:path arrowok="t"/>
                <v:fill type="solid"/>
              </v:shape>
            </v:group>
            <v:group style="position:absolute;left:8462;top:8141;width:10;height:20" coordorigin="8462,8141" coordsize="10,20">
              <v:shape style="position:absolute;left:8462;top:8141;width:10;height:20" coordorigin="8462,8141" coordsize="10,20" path="m8462,8160l8472,8160,8472,8141,8462,8141,8462,8160xe" filled="true" fillcolor="#000000" stroked="false">
                <v:path arrowok="t"/>
                <v:fill type="solid"/>
              </v:shape>
            </v:group>
            <v:group style="position:absolute;left:8462;top:8160;width:10;height:20" coordorigin="8462,8160" coordsize="10,20">
              <v:shape style="position:absolute;left:8462;top:8160;width:10;height:20" coordorigin="8462,8160" coordsize="10,20" path="m8462,8179l8472,8179,8472,8160,8462,8160,8462,8179xe" filled="true" fillcolor="#000000" stroked="false">
                <v:path arrowok="t"/>
                <v:fill type="solid"/>
              </v:shape>
            </v:group>
            <v:group style="position:absolute;left:8462;top:8179;width:10;height:20" coordorigin="8462,8179" coordsize="10,20">
              <v:shape style="position:absolute;left:8462;top:8179;width:10;height:20" coordorigin="8462,8179" coordsize="10,20" path="m8462,8198l8472,8198,8472,8179,8462,8179,8462,8198xe" filled="true" fillcolor="#000000" stroked="false">
                <v:path arrowok="t"/>
                <v:fill type="solid"/>
              </v:shape>
            </v:group>
            <v:group style="position:absolute;left:8462;top:8198;width:10;height:20" coordorigin="8462,8198" coordsize="10,20">
              <v:shape style="position:absolute;left:8462;top:8198;width:10;height:20" coordorigin="8462,8198" coordsize="10,20" path="m8462,8218l8472,8218,8472,8198,8462,8198,8462,8218xe" filled="true" fillcolor="#000000" stroked="false">
                <v:path arrowok="t"/>
                <v:fill type="solid"/>
              </v:shape>
            </v:group>
            <v:group style="position:absolute;left:8462;top:8218;width:10;height:20" coordorigin="8462,8218" coordsize="10,20">
              <v:shape style="position:absolute;left:8462;top:8218;width:10;height:20" coordorigin="8462,8218" coordsize="10,20" path="m8462,8237l8472,8237,8472,8218,8462,8218,8462,8237xe" filled="true" fillcolor="#000000" stroked="false">
                <v:path arrowok="t"/>
                <v:fill type="solid"/>
              </v:shape>
            </v:group>
            <v:group style="position:absolute;left:8462;top:8237;width:10;height:20" coordorigin="8462,8237" coordsize="10,20">
              <v:shape style="position:absolute;left:8462;top:8237;width:10;height:20" coordorigin="8462,8237" coordsize="10,20" path="m8462,8256l8472,8256,8472,8237,8462,8237,8462,8256xe" filled="true" fillcolor="#000000" stroked="false">
                <v:path arrowok="t"/>
                <v:fill type="solid"/>
              </v:shape>
            </v:group>
            <v:group style="position:absolute;left:8462;top:8256;width:10;height:20" coordorigin="8462,8256" coordsize="10,20">
              <v:shape style="position:absolute;left:8462;top:8256;width:10;height:20" coordorigin="8462,8256" coordsize="10,20" path="m8462,8275l8472,8275,8472,8256,8462,8256,8462,8275xe" filled="true" fillcolor="#000000" stroked="false">
                <v:path arrowok="t"/>
                <v:fill type="solid"/>
              </v:shape>
            </v:group>
            <v:group style="position:absolute;left:8462;top:8275;width:10;height:20" coordorigin="8462,8275" coordsize="10,20">
              <v:shape style="position:absolute;left:8462;top:8275;width:10;height:20" coordorigin="8462,8275" coordsize="10,20" path="m8462,8294l8472,8294,8472,8275,8462,8275,8462,8294xe" filled="true" fillcolor="#000000" stroked="false">
                <v:path arrowok="t"/>
                <v:fill type="solid"/>
              </v:shape>
            </v:group>
            <v:group style="position:absolute;left:8462;top:8294;width:10;height:20" coordorigin="8462,8294" coordsize="10,20">
              <v:shape style="position:absolute;left:8462;top:8294;width:10;height:20" coordorigin="8462,8294" coordsize="10,20" path="m8462,8314l8472,8314,8472,8294,8462,8294,8462,8314xe" filled="true" fillcolor="#000000" stroked="false">
                <v:path arrowok="t"/>
                <v:fill type="solid"/>
              </v:shape>
            </v:group>
            <v:group style="position:absolute;left:8462;top:8317;width:10;height:2" coordorigin="8462,8317" coordsize="10,2">
              <v:shape style="position:absolute;left:8462;top:8317;width:10;height:2" coordorigin="8462,8317" coordsize="10,0" path="m8462,8317l8472,8317e" filled="false" stroked="true" strokeweight=".300018pt" strokecolor="#000000">
                <v:path arrowok="t"/>
              </v:shape>
            </v:group>
            <v:group style="position:absolute;left:9594;top:8102;width:10;height:20" coordorigin="9594,8102" coordsize="10,20">
              <v:shape style="position:absolute;left:9594;top:8102;width:10;height:20" coordorigin="9594,8102" coordsize="10,20" path="m9594,8122l9603,8122,9603,8102,9594,8102,9594,8122xe" filled="true" fillcolor="#000000" stroked="false">
                <v:path arrowok="t"/>
                <v:fill type="solid"/>
              </v:shape>
            </v:group>
            <v:group style="position:absolute;left:9594;top:8122;width:10;height:20" coordorigin="9594,8122" coordsize="10,20">
              <v:shape style="position:absolute;left:9594;top:8122;width:10;height:20" coordorigin="9594,8122" coordsize="10,20" path="m9594,8141l9603,8141,9603,8122,9594,8122,9594,8141xe" filled="true" fillcolor="#000000" stroked="false">
                <v:path arrowok="t"/>
                <v:fill type="solid"/>
              </v:shape>
            </v:group>
            <v:group style="position:absolute;left:9594;top:8141;width:10;height:20" coordorigin="9594,8141" coordsize="10,20">
              <v:shape style="position:absolute;left:9594;top:8141;width:10;height:20" coordorigin="9594,8141" coordsize="10,20" path="m9594,8160l9603,8160,9603,8141,9594,8141,9594,8160xe" filled="true" fillcolor="#000000" stroked="false">
                <v:path arrowok="t"/>
                <v:fill type="solid"/>
              </v:shape>
            </v:group>
            <v:group style="position:absolute;left:9594;top:8160;width:10;height:20" coordorigin="9594,8160" coordsize="10,20">
              <v:shape style="position:absolute;left:9594;top:8160;width:10;height:20" coordorigin="9594,8160" coordsize="10,20" path="m9594,8179l9603,8179,9603,8160,9594,8160,9594,8179xe" filled="true" fillcolor="#000000" stroked="false">
                <v:path arrowok="t"/>
                <v:fill type="solid"/>
              </v:shape>
            </v:group>
            <v:group style="position:absolute;left:9594;top:8179;width:10;height:20" coordorigin="9594,8179" coordsize="10,20">
              <v:shape style="position:absolute;left:9594;top:8179;width:10;height:20" coordorigin="9594,8179" coordsize="10,20" path="m9594,8198l9603,8198,9603,8179,9594,8179,9594,8198xe" filled="true" fillcolor="#000000" stroked="false">
                <v:path arrowok="t"/>
                <v:fill type="solid"/>
              </v:shape>
            </v:group>
            <v:group style="position:absolute;left:9594;top:8198;width:10;height:20" coordorigin="9594,8198" coordsize="10,20">
              <v:shape style="position:absolute;left:9594;top:8198;width:10;height:20" coordorigin="9594,8198" coordsize="10,20" path="m9594,8218l9603,8218,9603,8198,9594,8198,9594,8218xe" filled="true" fillcolor="#000000" stroked="false">
                <v:path arrowok="t"/>
                <v:fill type="solid"/>
              </v:shape>
            </v:group>
            <v:group style="position:absolute;left:9594;top:8218;width:10;height:20" coordorigin="9594,8218" coordsize="10,20">
              <v:shape style="position:absolute;left:9594;top:8218;width:10;height:20" coordorigin="9594,8218" coordsize="10,20" path="m9594,8237l9603,8237,9603,8218,9594,8218,9594,8237xe" filled="true" fillcolor="#000000" stroked="false">
                <v:path arrowok="t"/>
                <v:fill type="solid"/>
              </v:shape>
            </v:group>
            <v:group style="position:absolute;left:9594;top:8237;width:10;height:20" coordorigin="9594,8237" coordsize="10,20">
              <v:shape style="position:absolute;left:9594;top:8237;width:10;height:20" coordorigin="9594,8237" coordsize="10,20" path="m9594,8256l9603,8256,9603,8237,9594,8237,9594,8256xe" filled="true" fillcolor="#000000" stroked="false">
                <v:path arrowok="t"/>
                <v:fill type="solid"/>
              </v:shape>
            </v:group>
            <v:group style="position:absolute;left:9594;top:8256;width:10;height:20" coordorigin="9594,8256" coordsize="10,20">
              <v:shape style="position:absolute;left:9594;top:8256;width:10;height:20" coordorigin="9594,8256" coordsize="10,20" path="m9594,8275l9603,8275,9603,8256,9594,8256,9594,8275xe" filled="true" fillcolor="#000000" stroked="false">
                <v:path arrowok="t"/>
                <v:fill type="solid"/>
              </v:shape>
            </v:group>
            <v:group style="position:absolute;left:9594;top:8275;width:10;height:20" coordorigin="9594,8275" coordsize="10,20">
              <v:shape style="position:absolute;left:9594;top:8275;width:10;height:20" coordorigin="9594,8275" coordsize="10,20" path="m9594,8294l9603,8294,9603,8275,9594,8275,9594,8294xe" filled="true" fillcolor="#000000" stroked="false">
                <v:path arrowok="t"/>
                <v:fill type="solid"/>
              </v:shape>
            </v:group>
            <v:group style="position:absolute;left:9594;top:8294;width:10;height:20" coordorigin="9594,8294" coordsize="10,20">
              <v:shape style="position:absolute;left:9594;top:8294;width:10;height:20" coordorigin="9594,8294" coordsize="10,20" path="m9594,8314l9603,8314,9603,8294,9594,8294,9594,8314xe" filled="true" fillcolor="#000000" stroked="false">
                <v:path arrowok="t"/>
                <v:fill type="solid"/>
              </v:shape>
            </v:group>
            <v:group style="position:absolute;left:9594;top:8317;width:10;height:2" coordorigin="9594,8317" coordsize="10,2">
              <v:shape style="position:absolute;left:9594;top:8317;width:10;height:2" coordorigin="9594,8317" coordsize="10,0" path="m9594,8317l9603,8317e" filled="false" stroked="true" strokeweight=".300018pt" strokecolor="#000000">
                <v:path arrowok="t"/>
              </v:shape>
            </v:group>
            <v:group style="position:absolute;left:10162;top:8102;width:10;height:20" coordorigin="10162,8102" coordsize="10,20">
              <v:shape style="position:absolute;left:10162;top:8102;width:10;height:20" coordorigin="10162,8102" coordsize="10,20" path="m10162,8122l10172,8122,10172,8102,10162,8102,10162,8122xe" filled="true" fillcolor="#000000" stroked="false">
                <v:path arrowok="t"/>
                <v:fill type="solid"/>
              </v:shape>
            </v:group>
            <v:group style="position:absolute;left:10162;top:8122;width:10;height:20" coordorigin="10162,8122" coordsize="10,20">
              <v:shape style="position:absolute;left:10162;top:8122;width:10;height:20" coordorigin="10162,8122" coordsize="10,20" path="m10162,8141l10172,8141,10172,8122,10162,8122,10162,8141xe" filled="true" fillcolor="#000000" stroked="false">
                <v:path arrowok="t"/>
                <v:fill type="solid"/>
              </v:shape>
            </v:group>
            <v:group style="position:absolute;left:10162;top:8141;width:10;height:20" coordorigin="10162,8141" coordsize="10,20">
              <v:shape style="position:absolute;left:10162;top:8141;width:10;height:20" coordorigin="10162,8141" coordsize="10,20" path="m10162,8160l10172,8160,10172,8141,10162,8141,10162,8160xe" filled="true" fillcolor="#000000" stroked="false">
                <v:path arrowok="t"/>
                <v:fill type="solid"/>
              </v:shape>
            </v:group>
            <v:group style="position:absolute;left:10162;top:8160;width:10;height:20" coordorigin="10162,8160" coordsize="10,20">
              <v:shape style="position:absolute;left:10162;top:8160;width:10;height:20" coordorigin="10162,8160" coordsize="10,20" path="m10162,8179l10172,8179,10172,8160,10162,8160,10162,8179xe" filled="true" fillcolor="#000000" stroked="false">
                <v:path arrowok="t"/>
                <v:fill type="solid"/>
              </v:shape>
            </v:group>
            <v:group style="position:absolute;left:10162;top:8179;width:10;height:20" coordorigin="10162,8179" coordsize="10,20">
              <v:shape style="position:absolute;left:10162;top:8179;width:10;height:20" coordorigin="10162,8179" coordsize="10,20" path="m10162,8198l10172,8198,10172,8179,10162,8179,10162,8198xe" filled="true" fillcolor="#000000" stroked="false">
                <v:path arrowok="t"/>
                <v:fill type="solid"/>
              </v:shape>
            </v:group>
            <v:group style="position:absolute;left:10162;top:8198;width:10;height:20" coordorigin="10162,8198" coordsize="10,20">
              <v:shape style="position:absolute;left:10162;top:8198;width:10;height:20" coordorigin="10162,8198" coordsize="10,20" path="m10162,8218l10172,8218,10172,8198,10162,8198,10162,8218xe" filled="true" fillcolor="#000000" stroked="false">
                <v:path arrowok="t"/>
                <v:fill type="solid"/>
              </v:shape>
            </v:group>
            <v:group style="position:absolute;left:10162;top:8218;width:10;height:20" coordorigin="10162,8218" coordsize="10,20">
              <v:shape style="position:absolute;left:10162;top:8218;width:10;height:20" coordorigin="10162,8218" coordsize="10,20" path="m10162,8237l10172,8237,10172,8218,10162,8218,10162,8237xe" filled="true" fillcolor="#000000" stroked="false">
                <v:path arrowok="t"/>
                <v:fill type="solid"/>
              </v:shape>
            </v:group>
            <v:group style="position:absolute;left:10162;top:8237;width:10;height:20" coordorigin="10162,8237" coordsize="10,20">
              <v:shape style="position:absolute;left:10162;top:8237;width:10;height:20" coordorigin="10162,8237" coordsize="10,20" path="m10162,8256l10172,8256,10172,8237,10162,8237,10162,8256xe" filled="true" fillcolor="#000000" stroked="false">
                <v:path arrowok="t"/>
                <v:fill type="solid"/>
              </v:shape>
            </v:group>
            <v:group style="position:absolute;left:10162;top:8256;width:10;height:20" coordorigin="10162,8256" coordsize="10,20">
              <v:shape style="position:absolute;left:10162;top:8256;width:10;height:20" coordorigin="10162,8256" coordsize="10,20" path="m10162,8275l10172,8275,10172,8256,10162,8256,10162,8275xe" filled="true" fillcolor="#000000" stroked="false">
                <v:path arrowok="t"/>
                <v:fill type="solid"/>
              </v:shape>
            </v:group>
            <v:group style="position:absolute;left:10162;top:8275;width:10;height:20" coordorigin="10162,8275" coordsize="10,20">
              <v:shape style="position:absolute;left:10162;top:8275;width:10;height:20" coordorigin="10162,8275" coordsize="10,20" path="m10162,8294l10172,8294,10172,8275,10162,8275,10162,8294xe" filled="true" fillcolor="#000000" stroked="false">
                <v:path arrowok="t"/>
                <v:fill type="solid"/>
              </v:shape>
            </v:group>
            <v:group style="position:absolute;left:10162;top:8294;width:10;height:20" coordorigin="10162,8294" coordsize="10,20">
              <v:shape style="position:absolute;left:10162;top:8294;width:10;height:20" coordorigin="10162,8294" coordsize="10,20" path="m10162,8314l10172,8314,10172,8294,10162,8294,10162,8314xe" filled="true" fillcolor="#000000" stroked="false">
                <v:path arrowok="t"/>
                <v:fill type="solid"/>
              </v:shape>
            </v:group>
            <v:group style="position:absolute;left:10162;top:8317;width:10;height:2" coordorigin="10162,8317" coordsize="10,2">
              <v:shape style="position:absolute;left:10162;top:8317;width:10;height:2" coordorigin="10162,8317" coordsize="10,0" path="m10162,8317l10172,8317e" filled="false" stroked="true" strokeweight=".300018pt" strokecolor="#000000">
                <v:path arrowok="t"/>
              </v:shape>
            </v:group>
            <v:group style="position:absolute;left:11437;top:8102;width:10;height:20" coordorigin="11437,8102" coordsize="10,20">
              <v:shape style="position:absolute;left:11437;top:8102;width:10;height:20" coordorigin="11437,8102" coordsize="10,20" path="m11437,8122l11446,8122,11446,8102,11437,8102,11437,8122xe" filled="true" fillcolor="#000000" stroked="false">
                <v:path arrowok="t"/>
                <v:fill type="solid"/>
              </v:shape>
            </v:group>
            <v:group style="position:absolute;left:11437;top:8122;width:10;height:20" coordorigin="11437,8122" coordsize="10,20">
              <v:shape style="position:absolute;left:11437;top:8122;width:10;height:20" coordorigin="11437,8122" coordsize="10,20" path="m11437,8141l11446,8141,11446,8122,11437,8122,11437,8141xe" filled="true" fillcolor="#000000" stroked="false">
                <v:path arrowok="t"/>
                <v:fill type="solid"/>
              </v:shape>
            </v:group>
            <v:group style="position:absolute;left:11437;top:8141;width:10;height:20" coordorigin="11437,8141" coordsize="10,20">
              <v:shape style="position:absolute;left:11437;top:8141;width:10;height:20" coordorigin="11437,8141" coordsize="10,20" path="m11437,8160l11446,8160,11446,8141,11437,8141,11437,8160xe" filled="true" fillcolor="#000000" stroked="false">
                <v:path arrowok="t"/>
                <v:fill type="solid"/>
              </v:shape>
            </v:group>
            <v:group style="position:absolute;left:11437;top:8160;width:10;height:20" coordorigin="11437,8160" coordsize="10,20">
              <v:shape style="position:absolute;left:11437;top:8160;width:10;height:20" coordorigin="11437,8160" coordsize="10,20" path="m11437,8179l11446,8179,11446,8160,11437,8160,11437,8179xe" filled="true" fillcolor="#000000" stroked="false">
                <v:path arrowok="t"/>
                <v:fill type="solid"/>
              </v:shape>
            </v:group>
            <v:group style="position:absolute;left:11437;top:8179;width:10;height:20" coordorigin="11437,8179" coordsize="10,20">
              <v:shape style="position:absolute;left:11437;top:8179;width:10;height:20" coordorigin="11437,8179" coordsize="10,20" path="m11437,8198l11446,8198,11446,8179,11437,8179,11437,8198xe" filled="true" fillcolor="#000000" stroked="false">
                <v:path arrowok="t"/>
                <v:fill type="solid"/>
              </v:shape>
            </v:group>
            <v:group style="position:absolute;left:11437;top:8198;width:10;height:20" coordorigin="11437,8198" coordsize="10,20">
              <v:shape style="position:absolute;left:11437;top:8198;width:10;height:20" coordorigin="11437,8198" coordsize="10,20" path="m11437,8218l11446,8218,11446,8198,11437,8198,11437,8218xe" filled="true" fillcolor="#000000" stroked="false">
                <v:path arrowok="t"/>
                <v:fill type="solid"/>
              </v:shape>
            </v:group>
            <v:group style="position:absolute;left:11437;top:8218;width:10;height:20" coordorigin="11437,8218" coordsize="10,20">
              <v:shape style="position:absolute;left:11437;top:8218;width:10;height:20" coordorigin="11437,8218" coordsize="10,20" path="m11437,8237l11446,8237,11446,8218,11437,8218,11437,8237xe" filled="true" fillcolor="#000000" stroked="false">
                <v:path arrowok="t"/>
                <v:fill type="solid"/>
              </v:shape>
            </v:group>
            <v:group style="position:absolute;left:11437;top:8237;width:10;height:20" coordorigin="11437,8237" coordsize="10,20">
              <v:shape style="position:absolute;left:11437;top:8237;width:10;height:20" coordorigin="11437,8237" coordsize="10,20" path="m11437,8256l11446,8256,11446,8237,11437,8237,11437,8256xe" filled="true" fillcolor="#000000" stroked="false">
                <v:path arrowok="t"/>
                <v:fill type="solid"/>
              </v:shape>
            </v:group>
            <v:group style="position:absolute;left:11437;top:8256;width:10;height:20" coordorigin="11437,8256" coordsize="10,20">
              <v:shape style="position:absolute;left:11437;top:8256;width:10;height:20" coordorigin="11437,8256" coordsize="10,20" path="m11437,8275l11446,8275,11446,8256,11437,8256,11437,8275xe" filled="true" fillcolor="#000000" stroked="false">
                <v:path arrowok="t"/>
                <v:fill type="solid"/>
              </v:shape>
            </v:group>
            <v:group style="position:absolute;left:11437;top:8275;width:10;height:20" coordorigin="11437,8275" coordsize="10,20">
              <v:shape style="position:absolute;left:11437;top:8275;width:10;height:20" coordorigin="11437,8275" coordsize="10,20" path="m11437,8294l11446,8294,11446,8275,11437,8275,11437,8294xe" filled="true" fillcolor="#000000" stroked="false">
                <v:path arrowok="t"/>
                <v:fill type="solid"/>
              </v:shape>
            </v:group>
            <v:group style="position:absolute;left:11437;top:8294;width:10;height:20" coordorigin="11437,8294" coordsize="10,20">
              <v:shape style="position:absolute;left:11437;top:8294;width:10;height:20" coordorigin="11437,8294" coordsize="10,20" path="m11437,8314l11446,8314,11446,8294,11437,8294,11437,8314xe" filled="true" fillcolor="#000000" stroked="false">
                <v:path arrowok="t"/>
                <v:fill type="solid"/>
              </v:shape>
            </v:group>
            <v:group style="position:absolute;left:11437;top:8317;width:10;height:2" coordorigin="11437,8317" coordsize="10,2">
              <v:shape style="position:absolute;left:11437;top:8317;width:10;height:2" coordorigin="11437,8317" coordsize="10,0" path="m11437,8317l11446,8317e" filled="false" stroked="true" strokeweight=".300018pt" strokecolor="#000000">
                <v:path arrowok="t"/>
              </v:shape>
            </v:group>
            <v:group style="position:absolute;left:12720;top:8102;width:10;height:20" coordorigin="12720,8102" coordsize="10,20">
              <v:shape style="position:absolute;left:12720;top:8102;width:10;height:20" coordorigin="12720,8102" coordsize="10,20" path="m12720,8122l12729,8122,12729,8102,12720,8102,12720,8122xe" filled="true" fillcolor="#000000" stroked="false">
                <v:path arrowok="t"/>
                <v:fill type="solid"/>
              </v:shape>
            </v:group>
            <v:group style="position:absolute;left:12720;top:8122;width:10;height:20" coordorigin="12720,8122" coordsize="10,20">
              <v:shape style="position:absolute;left:12720;top:8122;width:10;height:20" coordorigin="12720,8122" coordsize="10,20" path="m12720,8141l12729,8141,12729,8122,12720,8122,12720,8141xe" filled="true" fillcolor="#000000" stroked="false">
                <v:path arrowok="t"/>
                <v:fill type="solid"/>
              </v:shape>
            </v:group>
            <v:group style="position:absolute;left:12720;top:8141;width:10;height:20" coordorigin="12720,8141" coordsize="10,20">
              <v:shape style="position:absolute;left:12720;top:8141;width:10;height:20" coordorigin="12720,8141" coordsize="10,20" path="m12720,8160l12729,8160,12729,8141,12720,8141,12720,8160xe" filled="true" fillcolor="#000000" stroked="false">
                <v:path arrowok="t"/>
                <v:fill type="solid"/>
              </v:shape>
            </v:group>
            <v:group style="position:absolute;left:12720;top:8160;width:10;height:20" coordorigin="12720,8160" coordsize="10,20">
              <v:shape style="position:absolute;left:12720;top:8160;width:10;height:20" coordorigin="12720,8160" coordsize="10,20" path="m12720,8179l12729,8179,12729,8160,12720,8160,12720,8179xe" filled="true" fillcolor="#000000" stroked="false">
                <v:path arrowok="t"/>
                <v:fill type="solid"/>
              </v:shape>
            </v:group>
            <v:group style="position:absolute;left:12720;top:8179;width:10;height:20" coordorigin="12720,8179" coordsize="10,20">
              <v:shape style="position:absolute;left:12720;top:8179;width:10;height:20" coordorigin="12720,8179" coordsize="10,20" path="m12720,8198l12729,8198,12729,8179,12720,8179,12720,8198xe" filled="true" fillcolor="#000000" stroked="false">
                <v:path arrowok="t"/>
                <v:fill type="solid"/>
              </v:shape>
            </v:group>
            <v:group style="position:absolute;left:12720;top:8198;width:10;height:20" coordorigin="12720,8198" coordsize="10,20">
              <v:shape style="position:absolute;left:12720;top:8198;width:10;height:20" coordorigin="12720,8198" coordsize="10,20" path="m12720,8218l12729,8218,12729,8198,12720,8198,12720,8218xe" filled="true" fillcolor="#000000" stroked="false">
                <v:path arrowok="t"/>
                <v:fill type="solid"/>
              </v:shape>
            </v:group>
            <v:group style="position:absolute;left:12720;top:8218;width:10;height:20" coordorigin="12720,8218" coordsize="10,20">
              <v:shape style="position:absolute;left:12720;top:8218;width:10;height:20" coordorigin="12720,8218" coordsize="10,20" path="m12720,8237l12729,8237,12729,8218,12720,8218,12720,8237xe" filled="true" fillcolor="#000000" stroked="false">
                <v:path arrowok="t"/>
                <v:fill type="solid"/>
              </v:shape>
            </v:group>
            <v:group style="position:absolute;left:12720;top:8237;width:10;height:20" coordorigin="12720,8237" coordsize="10,20">
              <v:shape style="position:absolute;left:12720;top:8237;width:10;height:20" coordorigin="12720,8237" coordsize="10,20" path="m12720,8256l12729,8256,12729,8237,12720,8237,12720,8256xe" filled="true" fillcolor="#000000" stroked="false">
                <v:path arrowok="t"/>
                <v:fill type="solid"/>
              </v:shape>
            </v:group>
            <v:group style="position:absolute;left:12720;top:8256;width:10;height:20" coordorigin="12720,8256" coordsize="10,20">
              <v:shape style="position:absolute;left:12720;top:8256;width:10;height:20" coordorigin="12720,8256" coordsize="10,20" path="m12720,8275l12729,8275,12729,8256,12720,8256,12720,8275xe" filled="true" fillcolor="#000000" stroked="false">
                <v:path arrowok="t"/>
                <v:fill type="solid"/>
              </v:shape>
            </v:group>
            <v:group style="position:absolute;left:12720;top:8275;width:10;height:20" coordorigin="12720,8275" coordsize="10,20">
              <v:shape style="position:absolute;left:12720;top:8275;width:10;height:20" coordorigin="12720,8275" coordsize="10,20" path="m12720,8294l12729,8294,12729,8275,12720,8275,12720,8294xe" filled="true" fillcolor="#000000" stroked="false">
                <v:path arrowok="t"/>
                <v:fill type="solid"/>
              </v:shape>
            </v:group>
            <v:group style="position:absolute;left:12720;top:8294;width:10;height:20" coordorigin="12720,8294" coordsize="10,20">
              <v:shape style="position:absolute;left:12720;top:8294;width:10;height:20" coordorigin="12720,8294" coordsize="10,20" path="m12720,8314l12729,8314,12729,8294,12720,8294,12720,8314xe" filled="true" fillcolor="#000000" stroked="false">
                <v:path arrowok="t"/>
                <v:fill type="solid"/>
              </v:shape>
            </v:group>
            <v:group style="position:absolute;left:12720;top:8317;width:10;height:2" coordorigin="12720,8317" coordsize="10,2">
              <v:shape style="position:absolute;left:12720;top:8317;width:10;height:2" coordorigin="12720,8317" coordsize="10,0" path="m12720,8317l12729,8317e" filled="false" stroked="true" strokeweight=".300018pt" strokecolor="#000000">
                <v:path arrowok="t"/>
              </v:shape>
            </v:group>
            <v:group style="position:absolute;left:14018;top:8102;width:10;height:20" coordorigin="14018,8102" coordsize="10,20">
              <v:shape style="position:absolute;left:14018;top:8102;width:10;height:20" coordorigin="14018,8102" coordsize="10,20" path="m14018,8122l14028,8122,14028,8102,14018,8102,14018,8122xe" filled="true" fillcolor="#000000" stroked="false">
                <v:path arrowok="t"/>
                <v:fill type="solid"/>
              </v:shape>
            </v:group>
            <v:group style="position:absolute;left:14018;top:8122;width:10;height:20" coordorigin="14018,8122" coordsize="10,20">
              <v:shape style="position:absolute;left:14018;top:8122;width:10;height:20" coordorigin="14018,8122" coordsize="10,20" path="m14018,8141l14028,8141,14028,8122,14018,8122,14018,8141xe" filled="true" fillcolor="#000000" stroked="false">
                <v:path arrowok="t"/>
                <v:fill type="solid"/>
              </v:shape>
            </v:group>
            <v:group style="position:absolute;left:14018;top:8141;width:10;height:20" coordorigin="14018,8141" coordsize="10,20">
              <v:shape style="position:absolute;left:14018;top:8141;width:10;height:20" coordorigin="14018,8141" coordsize="10,20" path="m14018,8160l14028,8160,14028,8141,14018,8141,14018,8160xe" filled="true" fillcolor="#000000" stroked="false">
                <v:path arrowok="t"/>
                <v:fill type="solid"/>
              </v:shape>
            </v:group>
            <v:group style="position:absolute;left:14018;top:8160;width:10;height:20" coordorigin="14018,8160" coordsize="10,20">
              <v:shape style="position:absolute;left:14018;top:8160;width:10;height:20" coordorigin="14018,8160" coordsize="10,20" path="m14018,8179l14028,8179,14028,8160,14018,8160,14018,8179xe" filled="true" fillcolor="#000000" stroked="false">
                <v:path arrowok="t"/>
                <v:fill type="solid"/>
              </v:shape>
            </v:group>
            <v:group style="position:absolute;left:14018;top:8179;width:10;height:20" coordorigin="14018,8179" coordsize="10,20">
              <v:shape style="position:absolute;left:14018;top:8179;width:10;height:20" coordorigin="14018,8179" coordsize="10,20" path="m14018,8198l14028,8198,14028,8179,14018,8179,14018,8198xe" filled="true" fillcolor="#000000" stroked="false">
                <v:path arrowok="t"/>
                <v:fill type="solid"/>
              </v:shape>
            </v:group>
            <v:group style="position:absolute;left:14018;top:8198;width:10;height:20" coordorigin="14018,8198" coordsize="10,20">
              <v:shape style="position:absolute;left:14018;top:8198;width:10;height:20" coordorigin="14018,8198" coordsize="10,20" path="m14018,8218l14028,8218,14028,8198,14018,8198,14018,8218xe" filled="true" fillcolor="#000000" stroked="false">
                <v:path arrowok="t"/>
                <v:fill type="solid"/>
              </v:shape>
            </v:group>
            <v:group style="position:absolute;left:14018;top:8218;width:10;height:20" coordorigin="14018,8218" coordsize="10,20">
              <v:shape style="position:absolute;left:14018;top:8218;width:10;height:20" coordorigin="14018,8218" coordsize="10,20" path="m14018,8237l14028,8237,14028,8218,14018,8218,14018,8237xe" filled="true" fillcolor="#000000" stroked="false">
                <v:path arrowok="t"/>
                <v:fill type="solid"/>
              </v:shape>
            </v:group>
            <v:group style="position:absolute;left:14018;top:8237;width:10;height:20" coordorigin="14018,8237" coordsize="10,20">
              <v:shape style="position:absolute;left:14018;top:8237;width:10;height:20" coordorigin="14018,8237" coordsize="10,20" path="m14018,8256l14028,8256,14028,8237,14018,8237,14018,8256xe" filled="true" fillcolor="#000000" stroked="false">
                <v:path arrowok="t"/>
                <v:fill type="solid"/>
              </v:shape>
            </v:group>
            <v:group style="position:absolute;left:14018;top:8256;width:10;height:20" coordorigin="14018,8256" coordsize="10,20">
              <v:shape style="position:absolute;left:14018;top:8256;width:10;height:20" coordorigin="14018,8256" coordsize="10,20" path="m14018,8275l14028,8275,14028,8256,14018,8256,14018,8275xe" filled="true" fillcolor="#000000" stroked="false">
                <v:path arrowok="t"/>
                <v:fill type="solid"/>
              </v:shape>
            </v:group>
            <v:group style="position:absolute;left:14018;top:8275;width:10;height:20" coordorigin="14018,8275" coordsize="10,20">
              <v:shape style="position:absolute;left:14018;top:8275;width:10;height:20" coordorigin="14018,8275" coordsize="10,20" path="m14018,8294l14028,8294,14028,8275,14018,8275,14018,8294xe" filled="true" fillcolor="#000000" stroked="false">
                <v:path arrowok="t"/>
                <v:fill type="solid"/>
              </v:shape>
            </v:group>
            <v:group style="position:absolute;left:14018;top:8294;width:10;height:20" coordorigin="14018,8294" coordsize="10,20">
              <v:shape style="position:absolute;left:14018;top:8294;width:10;height:20" coordorigin="14018,8294" coordsize="10,20" path="m14018,8314l14028,8314,14028,8294,14018,8294,14018,8314xe" filled="true" fillcolor="#000000" stroked="false">
                <v:path arrowok="t"/>
                <v:fill type="solid"/>
              </v:shape>
            </v:group>
            <v:group style="position:absolute;left:14018;top:8317;width:10;height:2" coordorigin="14018,8317" coordsize="10,2">
              <v:shape style="position:absolute;left:14018;top:8317;width:10;height:2" coordorigin="14018,8317" coordsize="10,0" path="m14018,8317l14028,8317e" filled="false" stroked="true" strokeweight=".300018pt" strokecolor="#000000">
                <v:path arrowok="t"/>
              </v:shape>
              <v:shape style="position:absolute;left:1128;top:8320;width:2003;height:10" type="#_x0000_t75" stroked="false">
                <v:imagedata r:id="rId181" o:title=""/>
              </v:shape>
              <v:shape style="position:absolute;left:3126;top:8320;width:1302;height:10" type="#_x0000_t75" stroked="false">
                <v:imagedata r:id="rId173" o:title=""/>
              </v:shape>
              <v:shape style="position:absolute;left:4424;top:8320;width:635;height:10" type="#_x0000_t75" stroked="false">
                <v:imagedata r:id="rId174" o:title=""/>
              </v:shape>
              <v:shape style="position:absolute;left:5054;top:8320;width:715;height:10" type="#_x0000_t75" stroked="false">
                <v:imagedata r:id="rId170" o:title=""/>
              </v:shape>
              <v:shape style="position:absolute;left:5764;top:8320;width:570;height:10" type="#_x0000_t75" stroked="false">
                <v:imagedata r:id="rId171" o:title=""/>
              </v:shape>
              <v:shape style="position:absolute;left:6329;top:8320;width:1490;height:10" type="#_x0000_t75" stroked="false">
                <v:imagedata r:id="rId165" o:title=""/>
              </v:shape>
              <v:shape style="position:absolute;left:7815;top:8320;width:2348;height:10" type="#_x0000_t75" stroked="false">
                <v:imagedata r:id="rId203" o:title=""/>
              </v:shape>
              <v:shape style="position:absolute;left:10158;top:8320;width:1279;height:10" type="#_x0000_t75" stroked="false">
                <v:imagedata r:id="rId167" o:title=""/>
              </v:shape>
              <v:shape style="position:absolute;left:11432;top:8320;width:3958;height:10" type="#_x0000_t75" stroked="false">
                <v:imagedata r:id="rId175" o:title=""/>
              </v:shape>
            </v:group>
            <v:group style="position:absolute;left:3131;top:8329;width:10;height:20" coordorigin="3131,8329" coordsize="10,20">
              <v:shape style="position:absolute;left:3131;top:8329;width:10;height:20" coordorigin="3131,8329" coordsize="10,20" path="m3131,8348l3141,8348,3141,8329,3131,8329,3131,8348xe" filled="true" fillcolor="#000000" stroked="false">
                <v:path arrowok="t"/>
                <v:fill type="solid"/>
              </v:shape>
            </v:group>
            <v:group style="position:absolute;left:3131;top:8348;width:10;height:20" coordorigin="3131,8348" coordsize="10,20">
              <v:shape style="position:absolute;left:3131;top:8348;width:10;height:20" coordorigin="3131,8348" coordsize="10,20" path="m3131,8368l3141,8368,3141,8348,3131,8348,3131,8368xe" filled="true" fillcolor="#000000" stroked="false">
                <v:path arrowok="t"/>
                <v:fill type="solid"/>
              </v:shape>
            </v:group>
            <v:group style="position:absolute;left:3131;top:8368;width:10;height:20" coordorigin="3131,8368" coordsize="10,20">
              <v:shape style="position:absolute;left:3131;top:8368;width:10;height:20" coordorigin="3131,8368" coordsize="10,20" path="m3131,8387l3141,8387,3141,8368,3131,8368,3131,8387xe" filled="true" fillcolor="#000000" stroked="false">
                <v:path arrowok="t"/>
                <v:fill type="solid"/>
              </v:shape>
            </v:group>
            <v:group style="position:absolute;left:3131;top:8387;width:10;height:20" coordorigin="3131,8387" coordsize="10,20">
              <v:shape style="position:absolute;left:3131;top:8387;width:10;height:20" coordorigin="3131,8387" coordsize="10,20" path="m3131,8406l3141,8406,3141,8387,3131,8387,3131,8406xe" filled="true" fillcolor="#000000" stroked="false">
                <v:path arrowok="t"/>
                <v:fill type="solid"/>
              </v:shape>
            </v:group>
            <v:group style="position:absolute;left:3131;top:8406;width:10;height:20" coordorigin="3131,8406" coordsize="10,20">
              <v:shape style="position:absolute;left:3131;top:8406;width:10;height:20" coordorigin="3131,8406" coordsize="10,20" path="m3131,8425l3141,8425,3141,8406,3131,8406,3131,8425xe" filled="true" fillcolor="#000000" stroked="false">
                <v:path arrowok="t"/>
                <v:fill type="solid"/>
              </v:shape>
            </v:group>
            <v:group style="position:absolute;left:3131;top:8425;width:10;height:20" coordorigin="3131,8425" coordsize="10,20">
              <v:shape style="position:absolute;left:3131;top:8425;width:10;height:20" coordorigin="3131,8425" coordsize="10,20" path="m3131,8444l3141,8444,3141,8425,3131,8425,3131,8444xe" filled="true" fillcolor="#000000" stroked="false">
                <v:path arrowok="t"/>
                <v:fill type="solid"/>
              </v:shape>
            </v:group>
            <v:group style="position:absolute;left:3131;top:8444;width:10;height:20" coordorigin="3131,8444" coordsize="10,20">
              <v:shape style="position:absolute;left:3131;top:8444;width:10;height:20" coordorigin="3131,8444" coordsize="10,20" path="m3131,8464l3141,8464,3141,8444,3131,8444,3131,8464xe" filled="true" fillcolor="#000000" stroked="false">
                <v:path arrowok="t"/>
                <v:fill type="solid"/>
              </v:shape>
            </v:group>
            <v:group style="position:absolute;left:3131;top:8464;width:10;height:20" coordorigin="3131,8464" coordsize="10,20">
              <v:shape style="position:absolute;left:3131;top:8464;width:10;height:20" coordorigin="3131,8464" coordsize="10,20" path="m3131,8483l3141,8483,3141,8464,3131,8464,3131,8483xe" filled="true" fillcolor="#000000" stroked="false">
                <v:path arrowok="t"/>
                <v:fill type="solid"/>
              </v:shape>
            </v:group>
            <v:group style="position:absolute;left:3131;top:8483;width:10;height:20" coordorigin="3131,8483" coordsize="10,20">
              <v:shape style="position:absolute;left:3131;top:8483;width:10;height:20" coordorigin="3131,8483" coordsize="10,20" path="m3131,8502l3141,8502,3141,8483,3131,8483,3131,8502xe" filled="true" fillcolor="#000000" stroked="false">
                <v:path arrowok="t"/>
                <v:fill type="solid"/>
              </v:shape>
            </v:group>
            <v:group style="position:absolute;left:3131;top:8502;width:10;height:20" coordorigin="3131,8502" coordsize="10,20">
              <v:shape style="position:absolute;left:3131;top:8502;width:10;height:20" coordorigin="3131,8502" coordsize="10,20" path="m3131,8521l3141,8521,3141,8502,3131,8502,3131,8521xe" filled="true" fillcolor="#000000" stroked="false">
                <v:path arrowok="t"/>
                <v:fill type="solid"/>
              </v:shape>
            </v:group>
            <v:group style="position:absolute;left:3131;top:8521;width:10;height:20" coordorigin="3131,8521" coordsize="10,20">
              <v:shape style="position:absolute;left:3131;top:8521;width:10;height:20" coordorigin="3131,8521" coordsize="10,20" path="m3131,8540l3141,8540,3141,8521,3131,8521,3131,8540xe" filled="true" fillcolor="#000000" stroked="false">
                <v:path arrowok="t"/>
                <v:fill type="solid"/>
              </v:shape>
            </v:group>
            <v:group style="position:absolute;left:3131;top:8543;width:10;height:2" coordorigin="3131,8543" coordsize="10,2">
              <v:shape style="position:absolute;left:3131;top:8543;width:10;height:2" coordorigin="3131,8543" coordsize="10,0" path="m3131,8543l3141,8543e" filled="false" stroked="true" strokeweight=".300018pt" strokecolor="#000000">
                <v:path arrowok="t"/>
              </v:shape>
            </v:group>
            <v:group style="position:absolute;left:4428;top:8329;width:10;height:20" coordorigin="4428,8329" coordsize="10,20">
              <v:shape style="position:absolute;left:4428;top:8329;width:10;height:20" coordorigin="4428,8329" coordsize="10,20" path="m4428,8348l4438,8348,4438,8329,4428,8329,4428,8348xe" filled="true" fillcolor="#000000" stroked="false">
                <v:path arrowok="t"/>
                <v:fill type="solid"/>
              </v:shape>
            </v:group>
            <v:group style="position:absolute;left:4428;top:8348;width:10;height:20" coordorigin="4428,8348" coordsize="10,20">
              <v:shape style="position:absolute;left:4428;top:8348;width:10;height:20" coordorigin="4428,8348" coordsize="10,20" path="m4428,8368l4438,8368,4438,8348,4428,8348,4428,8368xe" filled="true" fillcolor="#000000" stroked="false">
                <v:path arrowok="t"/>
                <v:fill type="solid"/>
              </v:shape>
            </v:group>
            <v:group style="position:absolute;left:4428;top:8368;width:10;height:20" coordorigin="4428,8368" coordsize="10,20">
              <v:shape style="position:absolute;left:4428;top:8368;width:10;height:20" coordorigin="4428,8368" coordsize="10,20" path="m4428,8387l4438,8387,4438,8368,4428,8368,4428,8387xe" filled="true" fillcolor="#000000" stroked="false">
                <v:path arrowok="t"/>
                <v:fill type="solid"/>
              </v:shape>
            </v:group>
            <v:group style="position:absolute;left:4428;top:8387;width:10;height:20" coordorigin="4428,8387" coordsize="10,20">
              <v:shape style="position:absolute;left:4428;top:8387;width:10;height:20" coordorigin="4428,8387" coordsize="10,20" path="m4428,8406l4438,8406,4438,8387,4428,8387,4428,8406xe" filled="true" fillcolor="#000000" stroked="false">
                <v:path arrowok="t"/>
                <v:fill type="solid"/>
              </v:shape>
            </v:group>
            <v:group style="position:absolute;left:4428;top:8406;width:10;height:20" coordorigin="4428,8406" coordsize="10,20">
              <v:shape style="position:absolute;left:4428;top:8406;width:10;height:20" coordorigin="4428,8406" coordsize="10,20" path="m4428,8425l4438,8425,4438,8406,4428,8406,4428,8425xe" filled="true" fillcolor="#000000" stroked="false">
                <v:path arrowok="t"/>
                <v:fill type="solid"/>
              </v:shape>
            </v:group>
            <v:group style="position:absolute;left:4428;top:8425;width:10;height:20" coordorigin="4428,8425" coordsize="10,20">
              <v:shape style="position:absolute;left:4428;top:8425;width:10;height:20" coordorigin="4428,8425" coordsize="10,20" path="m4428,8444l4438,8444,4438,8425,4428,8425,4428,8444xe" filled="true" fillcolor="#000000" stroked="false">
                <v:path arrowok="t"/>
                <v:fill type="solid"/>
              </v:shape>
            </v:group>
            <v:group style="position:absolute;left:4428;top:8444;width:10;height:20" coordorigin="4428,8444" coordsize="10,20">
              <v:shape style="position:absolute;left:4428;top:8444;width:10;height:20" coordorigin="4428,8444" coordsize="10,20" path="m4428,8464l4438,8464,4438,8444,4428,8444,4428,8464xe" filled="true" fillcolor="#000000" stroked="false">
                <v:path arrowok="t"/>
                <v:fill type="solid"/>
              </v:shape>
            </v:group>
            <v:group style="position:absolute;left:4428;top:8464;width:10;height:20" coordorigin="4428,8464" coordsize="10,20">
              <v:shape style="position:absolute;left:4428;top:8464;width:10;height:20" coordorigin="4428,8464" coordsize="10,20" path="m4428,8483l4438,8483,4438,8464,4428,8464,4428,8483xe" filled="true" fillcolor="#000000" stroked="false">
                <v:path arrowok="t"/>
                <v:fill type="solid"/>
              </v:shape>
            </v:group>
            <v:group style="position:absolute;left:4428;top:8483;width:10;height:20" coordorigin="4428,8483" coordsize="10,20">
              <v:shape style="position:absolute;left:4428;top:8483;width:10;height:20" coordorigin="4428,8483" coordsize="10,20" path="m4428,8502l4438,8502,4438,8483,4428,8483,4428,8502xe" filled="true" fillcolor="#000000" stroked="false">
                <v:path arrowok="t"/>
                <v:fill type="solid"/>
              </v:shape>
            </v:group>
            <v:group style="position:absolute;left:4428;top:8502;width:10;height:20" coordorigin="4428,8502" coordsize="10,20">
              <v:shape style="position:absolute;left:4428;top:8502;width:10;height:20" coordorigin="4428,8502" coordsize="10,20" path="m4428,8521l4438,8521,4438,8502,4428,8502,4428,8521xe" filled="true" fillcolor="#000000" stroked="false">
                <v:path arrowok="t"/>
                <v:fill type="solid"/>
              </v:shape>
            </v:group>
            <v:group style="position:absolute;left:4428;top:8521;width:10;height:20" coordorigin="4428,8521" coordsize="10,20">
              <v:shape style="position:absolute;left:4428;top:8521;width:10;height:20" coordorigin="4428,8521" coordsize="10,20" path="m4428,8540l4438,8540,4438,8521,4428,8521,4428,8540xe" filled="true" fillcolor="#000000" stroked="false">
                <v:path arrowok="t"/>
                <v:fill type="solid"/>
              </v:shape>
            </v:group>
            <v:group style="position:absolute;left:4428;top:8543;width:10;height:2" coordorigin="4428,8543" coordsize="10,2">
              <v:shape style="position:absolute;left:4428;top:8543;width:10;height:2" coordorigin="4428,8543" coordsize="10,0" path="m4428,8543l4438,8543e" filled="false" stroked="true" strokeweight=".300018pt" strokecolor="#000000">
                <v:path arrowok="t"/>
              </v:shape>
            </v:group>
            <v:group style="position:absolute;left:5058;top:8329;width:10;height:20" coordorigin="5058,8329" coordsize="10,20">
              <v:shape style="position:absolute;left:5058;top:8329;width:10;height:20" coordorigin="5058,8329" coordsize="10,20" path="m5058,8348l5068,8348,5068,8329,5058,8329,5058,8348xe" filled="true" fillcolor="#000000" stroked="false">
                <v:path arrowok="t"/>
                <v:fill type="solid"/>
              </v:shape>
            </v:group>
            <v:group style="position:absolute;left:5058;top:8348;width:10;height:20" coordorigin="5058,8348" coordsize="10,20">
              <v:shape style="position:absolute;left:5058;top:8348;width:10;height:20" coordorigin="5058,8348" coordsize="10,20" path="m5058,8368l5068,8368,5068,8348,5058,8348,5058,8368xe" filled="true" fillcolor="#000000" stroked="false">
                <v:path arrowok="t"/>
                <v:fill type="solid"/>
              </v:shape>
            </v:group>
            <v:group style="position:absolute;left:5058;top:8368;width:10;height:20" coordorigin="5058,8368" coordsize="10,20">
              <v:shape style="position:absolute;left:5058;top:8368;width:10;height:20" coordorigin="5058,8368" coordsize="10,20" path="m5058,8387l5068,8387,5068,8368,5058,8368,5058,8387xe" filled="true" fillcolor="#000000" stroked="false">
                <v:path arrowok="t"/>
                <v:fill type="solid"/>
              </v:shape>
            </v:group>
            <v:group style="position:absolute;left:5058;top:8387;width:10;height:20" coordorigin="5058,8387" coordsize="10,20">
              <v:shape style="position:absolute;left:5058;top:8387;width:10;height:20" coordorigin="5058,8387" coordsize="10,20" path="m5058,8406l5068,8406,5068,8387,5058,8387,5058,8406xe" filled="true" fillcolor="#000000" stroked="false">
                <v:path arrowok="t"/>
                <v:fill type="solid"/>
              </v:shape>
            </v:group>
            <v:group style="position:absolute;left:5058;top:8406;width:10;height:20" coordorigin="5058,8406" coordsize="10,20">
              <v:shape style="position:absolute;left:5058;top:8406;width:10;height:20" coordorigin="5058,8406" coordsize="10,20" path="m5058,8425l5068,8425,5068,8406,5058,8406,5058,8425xe" filled="true" fillcolor="#000000" stroked="false">
                <v:path arrowok="t"/>
                <v:fill type="solid"/>
              </v:shape>
            </v:group>
            <v:group style="position:absolute;left:5058;top:8425;width:10;height:20" coordorigin="5058,8425" coordsize="10,20">
              <v:shape style="position:absolute;left:5058;top:8425;width:10;height:20" coordorigin="5058,8425" coordsize="10,20" path="m5058,8444l5068,8444,5068,8425,5058,8425,5058,8444xe" filled="true" fillcolor="#000000" stroked="false">
                <v:path arrowok="t"/>
                <v:fill type="solid"/>
              </v:shape>
            </v:group>
            <v:group style="position:absolute;left:5058;top:8444;width:10;height:20" coordorigin="5058,8444" coordsize="10,20">
              <v:shape style="position:absolute;left:5058;top:8444;width:10;height:20" coordorigin="5058,8444" coordsize="10,20" path="m5058,8464l5068,8464,5068,8444,5058,8444,5058,8464xe" filled="true" fillcolor="#000000" stroked="false">
                <v:path arrowok="t"/>
                <v:fill type="solid"/>
              </v:shape>
            </v:group>
            <v:group style="position:absolute;left:5058;top:8464;width:10;height:20" coordorigin="5058,8464" coordsize="10,20">
              <v:shape style="position:absolute;left:5058;top:8464;width:10;height:20" coordorigin="5058,8464" coordsize="10,20" path="m5058,8483l5068,8483,5068,8464,5058,8464,5058,8483xe" filled="true" fillcolor="#000000" stroked="false">
                <v:path arrowok="t"/>
                <v:fill type="solid"/>
              </v:shape>
            </v:group>
            <v:group style="position:absolute;left:5058;top:8483;width:10;height:20" coordorigin="5058,8483" coordsize="10,20">
              <v:shape style="position:absolute;left:5058;top:8483;width:10;height:20" coordorigin="5058,8483" coordsize="10,20" path="m5058,8502l5068,8502,5068,8483,5058,8483,5058,8502xe" filled="true" fillcolor="#000000" stroked="false">
                <v:path arrowok="t"/>
                <v:fill type="solid"/>
              </v:shape>
            </v:group>
            <v:group style="position:absolute;left:5058;top:8502;width:10;height:20" coordorigin="5058,8502" coordsize="10,20">
              <v:shape style="position:absolute;left:5058;top:8502;width:10;height:20" coordorigin="5058,8502" coordsize="10,20" path="m5058,8521l5068,8521,5068,8502,5058,8502,5058,8521xe" filled="true" fillcolor="#000000" stroked="false">
                <v:path arrowok="t"/>
                <v:fill type="solid"/>
              </v:shape>
            </v:group>
            <v:group style="position:absolute;left:5058;top:8521;width:10;height:20" coordorigin="5058,8521" coordsize="10,20">
              <v:shape style="position:absolute;left:5058;top:8521;width:10;height:20" coordorigin="5058,8521" coordsize="10,20" path="m5058,8540l5068,8540,5068,8521,5058,8521,5058,8540xe" filled="true" fillcolor="#000000" stroked="false">
                <v:path arrowok="t"/>
                <v:fill type="solid"/>
              </v:shape>
            </v:group>
            <v:group style="position:absolute;left:5058;top:8543;width:10;height:2" coordorigin="5058,8543" coordsize="10,2">
              <v:shape style="position:absolute;left:5058;top:8543;width:10;height:2" coordorigin="5058,8543" coordsize="10,0" path="m5058,8543l5068,8543e" filled="false" stroked="true" strokeweight=".300018pt" strokecolor="#000000">
                <v:path arrowok="t"/>
              </v:shape>
            </v:group>
            <v:group style="position:absolute;left:5769;top:8329;width:10;height:20" coordorigin="5769,8329" coordsize="10,20">
              <v:shape style="position:absolute;left:5769;top:8329;width:10;height:20" coordorigin="5769,8329" coordsize="10,20" path="m5769,8348l5778,8348,5778,8329,5769,8329,5769,8348xe" filled="true" fillcolor="#000000" stroked="false">
                <v:path arrowok="t"/>
                <v:fill type="solid"/>
              </v:shape>
            </v:group>
            <v:group style="position:absolute;left:5769;top:8348;width:10;height:20" coordorigin="5769,8348" coordsize="10,20">
              <v:shape style="position:absolute;left:5769;top:8348;width:10;height:20" coordorigin="5769,8348" coordsize="10,20" path="m5769,8368l5778,8368,5778,8348,5769,8348,5769,8368xe" filled="true" fillcolor="#000000" stroked="false">
                <v:path arrowok="t"/>
                <v:fill type="solid"/>
              </v:shape>
            </v:group>
            <v:group style="position:absolute;left:5769;top:8368;width:10;height:20" coordorigin="5769,8368" coordsize="10,20">
              <v:shape style="position:absolute;left:5769;top:8368;width:10;height:20" coordorigin="5769,8368" coordsize="10,20" path="m5769,8387l5778,8387,5778,8368,5769,8368,5769,8387xe" filled="true" fillcolor="#000000" stroked="false">
                <v:path arrowok="t"/>
                <v:fill type="solid"/>
              </v:shape>
            </v:group>
            <v:group style="position:absolute;left:5769;top:8387;width:10;height:20" coordorigin="5769,8387" coordsize="10,20">
              <v:shape style="position:absolute;left:5769;top:8387;width:10;height:20" coordorigin="5769,8387" coordsize="10,20" path="m5769,8406l5778,8406,5778,8387,5769,8387,5769,8406xe" filled="true" fillcolor="#000000" stroked="false">
                <v:path arrowok="t"/>
                <v:fill type="solid"/>
              </v:shape>
            </v:group>
            <v:group style="position:absolute;left:5769;top:8406;width:10;height:20" coordorigin="5769,8406" coordsize="10,20">
              <v:shape style="position:absolute;left:5769;top:8406;width:10;height:20" coordorigin="5769,8406" coordsize="10,20" path="m5769,8425l5778,8425,5778,8406,5769,8406,5769,8425xe" filled="true" fillcolor="#000000" stroked="false">
                <v:path arrowok="t"/>
                <v:fill type="solid"/>
              </v:shape>
            </v:group>
            <v:group style="position:absolute;left:5769;top:8425;width:10;height:20" coordorigin="5769,8425" coordsize="10,20">
              <v:shape style="position:absolute;left:5769;top:8425;width:10;height:20" coordorigin="5769,8425" coordsize="10,20" path="m5769,8444l5778,8444,5778,8425,5769,8425,5769,8444xe" filled="true" fillcolor="#000000" stroked="false">
                <v:path arrowok="t"/>
                <v:fill type="solid"/>
              </v:shape>
            </v:group>
            <v:group style="position:absolute;left:5769;top:8444;width:10;height:20" coordorigin="5769,8444" coordsize="10,20">
              <v:shape style="position:absolute;left:5769;top:8444;width:10;height:20" coordorigin="5769,8444" coordsize="10,20" path="m5769,8464l5778,8464,5778,8444,5769,8444,5769,8464xe" filled="true" fillcolor="#000000" stroked="false">
                <v:path arrowok="t"/>
                <v:fill type="solid"/>
              </v:shape>
            </v:group>
            <v:group style="position:absolute;left:5769;top:8464;width:10;height:20" coordorigin="5769,8464" coordsize="10,20">
              <v:shape style="position:absolute;left:5769;top:8464;width:10;height:20" coordorigin="5769,8464" coordsize="10,20" path="m5769,8483l5778,8483,5778,8464,5769,8464,5769,8483xe" filled="true" fillcolor="#000000" stroked="false">
                <v:path arrowok="t"/>
                <v:fill type="solid"/>
              </v:shape>
            </v:group>
            <v:group style="position:absolute;left:5769;top:8483;width:10;height:20" coordorigin="5769,8483" coordsize="10,20">
              <v:shape style="position:absolute;left:5769;top:8483;width:10;height:20" coordorigin="5769,8483" coordsize="10,20" path="m5769,8502l5778,8502,5778,8483,5769,8483,5769,8502xe" filled="true" fillcolor="#000000" stroked="false">
                <v:path arrowok="t"/>
                <v:fill type="solid"/>
              </v:shape>
            </v:group>
            <v:group style="position:absolute;left:5769;top:8502;width:10;height:20" coordorigin="5769,8502" coordsize="10,20">
              <v:shape style="position:absolute;left:5769;top:8502;width:10;height:20" coordorigin="5769,8502" coordsize="10,20" path="m5769,8521l5778,8521,5778,8502,5769,8502,5769,8521xe" filled="true" fillcolor="#000000" stroked="false">
                <v:path arrowok="t"/>
                <v:fill type="solid"/>
              </v:shape>
            </v:group>
            <v:group style="position:absolute;left:5769;top:8521;width:10;height:20" coordorigin="5769,8521" coordsize="10,20">
              <v:shape style="position:absolute;left:5769;top:8521;width:10;height:20" coordorigin="5769,8521" coordsize="10,20" path="m5769,8540l5778,8540,5778,8521,5769,8521,5769,8540xe" filled="true" fillcolor="#000000" stroked="false">
                <v:path arrowok="t"/>
                <v:fill type="solid"/>
              </v:shape>
            </v:group>
            <v:group style="position:absolute;left:5769;top:8543;width:10;height:2" coordorigin="5769,8543" coordsize="10,2">
              <v:shape style="position:absolute;left:5769;top:8543;width:10;height:2" coordorigin="5769,8543" coordsize="10,0" path="m5769,8543l5778,8543e" filled="false" stroked="true" strokeweight=".300018pt" strokecolor="#000000">
                <v:path arrowok="t"/>
              </v:shape>
            </v:group>
            <v:group style="position:absolute;left:6334;top:8329;width:10;height:20" coordorigin="6334,8329" coordsize="10,20">
              <v:shape style="position:absolute;left:6334;top:8329;width:10;height:20" coordorigin="6334,8329" coordsize="10,20" path="m6334,8348l6344,8348,6344,8329,6334,8329,6334,8348xe" filled="true" fillcolor="#000000" stroked="false">
                <v:path arrowok="t"/>
                <v:fill type="solid"/>
              </v:shape>
            </v:group>
            <v:group style="position:absolute;left:6334;top:8348;width:10;height:20" coordorigin="6334,8348" coordsize="10,20">
              <v:shape style="position:absolute;left:6334;top:8348;width:10;height:20" coordorigin="6334,8348" coordsize="10,20" path="m6334,8368l6344,8368,6344,8348,6334,8348,6334,8368xe" filled="true" fillcolor="#000000" stroked="false">
                <v:path arrowok="t"/>
                <v:fill type="solid"/>
              </v:shape>
            </v:group>
            <v:group style="position:absolute;left:6334;top:8368;width:10;height:20" coordorigin="6334,8368" coordsize="10,20">
              <v:shape style="position:absolute;left:6334;top:8368;width:10;height:20" coordorigin="6334,8368" coordsize="10,20" path="m6334,8387l6344,8387,6344,8368,6334,8368,6334,8387xe" filled="true" fillcolor="#000000" stroked="false">
                <v:path arrowok="t"/>
                <v:fill type="solid"/>
              </v:shape>
            </v:group>
            <v:group style="position:absolute;left:6334;top:8387;width:10;height:20" coordorigin="6334,8387" coordsize="10,20">
              <v:shape style="position:absolute;left:6334;top:8387;width:10;height:20" coordorigin="6334,8387" coordsize="10,20" path="m6334,8406l6344,8406,6344,8387,6334,8387,6334,8406xe" filled="true" fillcolor="#000000" stroked="false">
                <v:path arrowok="t"/>
                <v:fill type="solid"/>
              </v:shape>
            </v:group>
            <v:group style="position:absolute;left:6334;top:8406;width:10;height:20" coordorigin="6334,8406" coordsize="10,20">
              <v:shape style="position:absolute;left:6334;top:8406;width:10;height:20" coordorigin="6334,8406" coordsize="10,20" path="m6334,8425l6344,8425,6344,8406,6334,8406,6334,8425xe" filled="true" fillcolor="#000000" stroked="false">
                <v:path arrowok="t"/>
                <v:fill type="solid"/>
              </v:shape>
            </v:group>
            <v:group style="position:absolute;left:6334;top:8425;width:10;height:20" coordorigin="6334,8425" coordsize="10,20">
              <v:shape style="position:absolute;left:6334;top:8425;width:10;height:20" coordorigin="6334,8425" coordsize="10,20" path="m6334,8444l6344,8444,6344,8425,6334,8425,6334,8444xe" filled="true" fillcolor="#000000" stroked="false">
                <v:path arrowok="t"/>
                <v:fill type="solid"/>
              </v:shape>
            </v:group>
            <v:group style="position:absolute;left:6334;top:8444;width:10;height:20" coordorigin="6334,8444" coordsize="10,20">
              <v:shape style="position:absolute;left:6334;top:8444;width:10;height:20" coordorigin="6334,8444" coordsize="10,20" path="m6334,8464l6344,8464,6344,8444,6334,8444,6334,8464xe" filled="true" fillcolor="#000000" stroked="false">
                <v:path arrowok="t"/>
                <v:fill type="solid"/>
              </v:shape>
            </v:group>
            <v:group style="position:absolute;left:6334;top:8464;width:10;height:20" coordorigin="6334,8464" coordsize="10,20">
              <v:shape style="position:absolute;left:6334;top:8464;width:10;height:20" coordorigin="6334,8464" coordsize="10,20" path="m6334,8483l6344,8483,6344,8464,6334,8464,6334,8483xe" filled="true" fillcolor="#000000" stroked="false">
                <v:path arrowok="t"/>
                <v:fill type="solid"/>
              </v:shape>
            </v:group>
            <v:group style="position:absolute;left:6334;top:8483;width:10;height:20" coordorigin="6334,8483" coordsize="10,20">
              <v:shape style="position:absolute;left:6334;top:8483;width:10;height:20" coordorigin="6334,8483" coordsize="10,20" path="m6334,8502l6344,8502,6344,8483,6334,8483,6334,8502xe" filled="true" fillcolor="#000000" stroked="false">
                <v:path arrowok="t"/>
                <v:fill type="solid"/>
              </v:shape>
            </v:group>
            <v:group style="position:absolute;left:6334;top:8502;width:10;height:20" coordorigin="6334,8502" coordsize="10,20">
              <v:shape style="position:absolute;left:6334;top:8502;width:10;height:20" coordorigin="6334,8502" coordsize="10,20" path="m6334,8521l6344,8521,6344,8502,6334,8502,6334,8521xe" filled="true" fillcolor="#000000" stroked="false">
                <v:path arrowok="t"/>
                <v:fill type="solid"/>
              </v:shape>
            </v:group>
            <v:group style="position:absolute;left:6334;top:8521;width:10;height:20" coordorigin="6334,8521" coordsize="10,20">
              <v:shape style="position:absolute;left:6334;top:8521;width:10;height:20" coordorigin="6334,8521" coordsize="10,20" path="m6334,8540l6344,8540,6344,8521,6334,8521,6334,8540xe" filled="true" fillcolor="#000000" stroked="false">
                <v:path arrowok="t"/>
                <v:fill type="solid"/>
              </v:shape>
            </v:group>
            <v:group style="position:absolute;left:6334;top:8543;width:10;height:2" coordorigin="6334,8543" coordsize="10,2">
              <v:shape style="position:absolute;left:6334;top:8543;width:10;height:2" coordorigin="6334,8543" coordsize="10,0" path="m6334,8543l6344,8543e" filled="false" stroked="true" strokeweight=".300018pt" strokecolor="#000000">
                <v:path arrowok="t"/>
              </v:shape>
            </v:group>
            <v:group style="position:absolute;left:7820;top:8329;width:10;height:20" coordorigin="7820,8329" coordsize="10,20">
              <v:shape style="position:absolute;left:7820;top:8329;width:10;height:20" coordorigin="7820,8329" coordsize="10,20" path="m7820,8348l7829,8348,7829,8329,7820,8329,7820,8348xe" filled="true" fillcolor="#000000" stroked="false">
                <v:path arrowok="t"/>
                <v:fill type="solid"/>
              </v:shape>
            </v:group>
            <v:group style="position:absolute;left:7820;top:8348;width:10;height:20" coordorigin="7820,8348" coordsize="10,20">
              <v:shape style="position:absolute;left:7820;top:8348;width:10;height:20" coordorigin="7820,8348" coordsize="10,20" path="m7820,8368l7829,8368,7829,8348,7820,8348,7820,8368xe" filled="true" fillcolor="#000000" stroked="false">
                <v:path arrowok="t"/>
                <v:fill type="solid"/>
              </v:shape>
            </v:group>
            <v:group style="position:absolute;left:7820;top:8368;width:10;height:20" coordorigin="7820,8368" coordsize="10,20">
              <v:shape style="position:absolute;left:7820;top:8368;width:10;height:20" coordorigin="7820,8368" coordsize="10,20" path="m7820,8387l7829,8387,7829,8368,7820,8368,7820,8387xe" filled="true" fillcolor="#000000" stroked="false">
                <v:path arrowok="t"/>
                <v:fill type="solid"/>
              </v:shape>
            </v:group>
            <v:group style="position:absolute;left:7820;top:8387;width:10;height:20" coordorigin="7820,8387" coordsize="10,20">
              <v:shape style="position:absolute;left:7820;top:8387;width:10;height:20" coordorigin="7820,8387" coordsize="10,20" path="m7820,8406l7829,8406,7829,8387,7820,8387,7820,8406xe" filled="true" fillcolor="#000000" stroked="false">
                <v:path arrowok="t"/>
                <v:fill type="solid"/>
              </v:shape>
            </v:group>
            <v:group style="position:absolute;left:7820;top:8406;width:10;height:20" coordorigin="7820,8406" coordsize="10,20">
              <v:shape style="position:absolute;left:7820;top:8406;width:10;height:20" coordorigin="7820,8406" coordsize="10,20" path="m7820,8425l7829,8425,7829,8406,7820,8406,7820,8425xe" filled="true" fillcolor="#000000" stroked="false">
                <v:path arrowok="t"/>
                <v:fill type="solid"/>
              </v:shape>
            </v:group>
            <v:group style="position:absolute;left:7820;top:8425;width:10;height:20" coordorigin="7820,8425" coordsize="10,20">
              <v:shape style="position:absolute;left:7820;top:8425;width:10;height:20" coordorigin="7820,8425" coordsize="10,20" path="m7820,8444l7829,8444,7829,8425,7820,8425,7820,8444xe" filled="true" fillcolor="#000000" stroked="false">
                <v:path arrowok="t"/>
                <v:fill type="solid"/>
              </v:shape>
            </v:group>
            <v:group style="position:absolute;left:7820;top:8444;width:10;height:20" coordorigin="7820,8444" coordsize="10,20">
              <v:shape style="position:absolute;left:7820;top:8444;width:10;height:20" coordorigin="7820,8444" coordsize="10,20" path="m7820,8464l7829,8464,7829,8444,7820,8444,7820,8464xe" filled="true" fillcolor="#000000" stroked="false">
                <v:path arrowok="t"/>
                <v:fill type="solid"/>
              </v:shape>
            </v:group>
            <v:group style="position:absolute;left:7820;top:8464;width:10;height:20" coordorigin="7820,8464" coordsize="10,20">
              <v:shape style="position:absolute;left:7820;top:8464;width:10;height:20" coordorigin="7820,8464" coordsize="10,20" path="m7820,8483l7829,8483,7829,8464,7820,8464,7820,8483xe" filled="true" fillcolor="#000000" stroked="false">
                <v:path arrowok="t"/>
                <v:fill type="solid"/>
              </v:shape>
            </v:group>
            <v:group style="position:absolute;left:7820;top:8483;width:10;height:20" coordorigin="7820,8483" coordsize="10,20">
              <v:shape style="position:absolute;left:7820;top:8483;width:10;height:20" coordorigin="7820,8483" coordsize="10,20" path="m7820,8502l7829,8502,7829,8483,7820,8483,7820,8502xe" filled="true" fillcolor="#000000" stroked="false">
                <v:path arrowok="t"/>
                <v:fill type="solid"/>
              </v:shape>
            </v:group>
            <v:group style="position:absolute;left:7820;top:8502;width:10;height:20" coordorigin="7820,8502" coordsize="10,20">
              <v:shape style="position:absolute;left:7820;top:8502;width:10;height:20" coordorigin="7820,8502" coordsize="10,20" path="m7820,8521l7829,8521,7829,8502,7820,8502,7820,8521xe" filled="true" fillcolor="#000000" stroked="false">
                <v:path arrowok="t"/>
                <v:fill type="solid"/>
              </v:shape>
            </v:group>
            <v:group style="position:absolute;left:7820;top:8521;width:10;height:20" coordorigin="7820,8521" coordsize="10,20">
              <v:shape style="position:absolute;left:7820;top:8521;width:10;height:20" coordorigin="7820,8521" coordsize="10,20" path="m7820,8540l7829,8540,7829,8521,7820,8521,7820,8540xe" filled="true" fillcolor="#000000" stroked="false">
                <v:path arrowok="t"/>
                <v:fill type="solid"/>
              </v:shape>
            </v:group>
            <v:group style="position:absolute;left:7820;top:8543;width:10;height:2" coordorigin="7820,8543" coordsize="10,2">
              <v:shape style="position:absolute;left:7820;top:8543;width:10;height:2" coordorigin="7820,8543" coordsize="10,0" path="m7820,8543l7829,8543e" filled="false" stroked="true" strokeweight=".300018pt" strokecolor="#000000">
                <v:path arrowok="t"/>
              </v:shape>
            </v:group>
            <v:group style="position:absolute;left:8462;top:8329;width:10;height:20" coordorigin="8462,8329" coordsize="10,20">
              <v:shape style="position:absolute;left:8462;top:8329;width:10;height:20" coordorigin="8462,8329" coordsize="10,20" path="m8462,8348l8472,8348,8472,8329,8462,8329,8462,8348xe" filled="true" fillcolor="#000000" stroked="false">
                <v:path arrowok="t"/>
                <v:fill type="solid"/>
              </v:shape>
            </v:group>
            <v:group style="position:absolute;left:8462;top:8348;width:10;height:20" coordorigin="8462,8348" coordsize="10,20">
              <v:shape style="position:absolute;left:8462;top:8348;width:10;height:20" coordorigin="8462,8348" coordsize="10,20" path="m8462,8368l8472,8368,8472,8348,8462,8348,8462,8368xe" filled="true" fillcolor="#000000" stroked="false">
                <v:path arrowok="t"/>
                <v:fill type="solid"/>
              </v:shape>
            </v:group>
            <v:group style="position:absolute;left:8462;top:8368;width:10;height:20" coordorigin="8462,8368" coordsize="10,20">
              <v:shape style="position:absolute;left:8462;top:8368;width:10;height:20" coordorigin="8462,8368" coordsize="10,20" path="m8462,8387l8472,8387,8472,8368,8462,8368,8462,8387xe" filled="true" fillcolor="#000000" stroked="false">
                <v:path arrowok="t"/>
                <v:fill type="solid"/>
              </v:shape>
            </v:group>
            <v:group style="position:absolute;left:8462;top:8387;width:10;height:20" coordorigin="8462,8387" coordsize="10,20">
              <v:shape style="position:absolute;left:8462;top:8387;width:10;height:20" coordorigin="8462,8387" coordsize="10,20" path="m8462,8406l8472,8406,8472,8387,8462,8387,8462,8406xe" filled="true" fillcolor="#000000" stroked="false">
                <v:path arrowok="t"/>
                <v:fill type="solid"/>
              </v:shape>
            </v:group>
            <v:group style="position:absolute;left:8462;top:8406;width:10;height:20" coordorigin="8462,8406" coordsize="10,20">
              <v:shape style="position:absolute;left:8462;top:8406;width:10;height:20" coordorigin="8462,8406" coordsize="10,20" path="m8462,8425l8472,8425,8472,8406,8462,8406,8462,8425xe" filled="true" fillcolor="#000000" stroked="false">
                <v:path arrowok="t"/>
                <v:fill type="solid"/>
              </v:shape>
            </v:group>
            <v:group style="position:absolute;left:8462;top:8425;width:10;height:20" coordorigin="8462,8425" coordsize="10,20">
              <v:shape style="position:absolute;left:8462;top:8425;width:10;height:20" coordorigin="8462,8425" coordsize="10,20" path="m8462,8444l8472,8444,8472,8425,8462,8425,8462,8444xe" filled="true" fillcolor="#000000" stroked="false">
                <v:path arrowok="t"/>
                <v:fill type="solid"/>
              </v:shape>
            </v:group>
            <v:group style="position:absolute;left:8462;top:8444;width:10;height:20" coordorigin="8462,8444" coordsize="10,20">
              <v:shape style="position:absolute;left:8462;top:8444;width:10;height:20" coordorigin="8462,8444" coordsize="10,20" path="m8462,8464l8472,8464,8472,8444,8462,8444,8462,8464xe" filled="true" fillcolor="#000000" stroked="false">
                <v:path arrowok="t"/>
                <v:fill type="solid"/>
              </v:shape>
            </v:group>
            <v:group style="position:absolute;left:8462;top:8464;width:10;height:20" coordorigin="8462,8464" coordsize="10,20">
              <v:shape style="position:absolute;left:8462;top:8464;width:10;height:20" coordorigin="8462,8464" coordsize="10,20" path="m8462,8483l8472,8483,8472,8464,8462,8464,8462,8483xe" filled="true" fillcolor="#000000" stroked="false">
                <v:path arrowok="t"/>
                <v:fill type="solid"/>
              </v:shape>
            </v:group>
            <v:group style="position:absolute;left:8462;top:8483;width:10;height:20" coordorigin="8462,8483" coordsize="10,20">
              <v:shape style="position:absolute;left:8462;top:8483;width:10;height:20" coordorigin="8462,8483" coordsize="10,20" path="m8462,8502l8472,8502,8472,8483,8462,8483,8462,8502xe" filled="true" fillcolor="#000000" stroked="false">
                <v:path arrowok="t"/>
                <v:fill type="solid"/>
              </v:shape>
            </v:group>
            <v:group style="position:absolute;left:8462;top:8502;width:10;height:20" coordorigin="8462,8502" coordsize="10,20">
              <v:shape style="position:absolute;left:8462;top:8502;width:10;height:20" coordorigin="8462,8502" coordsize="10,20" path="m8462,8521l8472,8521,8472,8502,8462,8502,8462,8521xe" filled="true" fillcolor="#000000" stroked="false">
                <v:path arrowok="t"/>
                <v:fill type="solid"/>
              </v:shape>
            </v:group>
            <v:group style="position:absolute;left:8462;top:8521;width:10;height:20" coordorigin="8462,8521" coordsize="10,20">
              <v:shape style="position:absolute;left:8462;top:8521;width:10;height:20" coordorigin="8462,8521" coordsize="10,20" path="m8462,8540l8472,8540,8472,8521,8462,8521,8462,8540xe" filled="true" fillcolor="#000000" stroked="false">
                <v:path arrowok="t"/>
                <v:fill type="solid"/>
              </v:shape>
            </v:group>
            <v:group style="position:absolute;left:8462;top:8543;width:10;height:2" coordorigin="8462,8543" coordsize="10,2">
              <v:shape style="position:absolute;left:8462;top:8543;width:10;height:2" coordorigin="8462,8543" coordsize="10,0" path="m8462,8543l8472,8543e" filled="false" stroked="true" strokeweight=".300018pt" strokecolor="#000000">
                <v:path arrowok="t"/>
              </v:shape>
            </v:group>
            <v:group style="position:absolute;left:9594;top:8329;width:10;height:20" coordorigin="9594,8329" coordsize="10,20">
              <v:shape style="position:absolute;left:9594;top:8329;width:10;height:20" coordorigin="9594,8329" coordsize="10,20" path="m9594,8348l9603,8348,9603,8329,9594,8329,9594,8348xe" filled="true" fillcolor="#000000" stroked="false">
                <v:path arrowok="t"/>
                <v:fill type="solid"/>
              </v:shape>
            </v:group>
            <v:group style="position:absolute;left:9594;top:8348;width:10;height:20" coordorigin="9594,8348" coordsize="10,20">
              <v:shape style="position:absolute;left:9594;top:8348;width:10;height:20" coordorigin="9594,8348" coordsize="10,20" path="m9594,8368l9603,8368,9603,8348,9594,8348,9594,8368xe" filled="true" fillcolor="#000000" stroked="false">
                <v:path arrowok="t"/>
                <v:fill type="solid"/>
              </v:shape>
            </v:group>
            <v:group style="position:absolute;left:9594;top:8368;width:10;height:20" coordorigin="9594,8368" coordsize="10,20">
              <v:shape style="position:absolute;left:9594;top:8368;width:10;height:20" coordorigin="9594,8368" coordsize="10,20" path="m9594,8387l9603,8387,9603,8368,9594,8368,9594,8387xe" filled="true" fillcolor="#000000" stroked="false">
                <v:path arrowok="t"/>
                <v:fill type="solid"/>
              </v:shape>
            </v:group>
            <v:group style="position:absolute;left:9594;top:8387;width:10;height:20" coordorigin="9594,8387" coordsize="10,20">
              <v:shape style="position:absolute;left:9594;top:8387;width:10;height:20" coordorigin="9594,8387" coordsize="10,20" path="m9594,8406l9603,8406,9603,8387,9594,8387,9594,8406xe" filled="true" fillcolor="#000000" stroked="false">
                <v:path arrowok="t"/>
                <v:fill type="solid"/>
              </v:shape>
            </v:group>
            <v:group style="position:absolute;left:9594;top:8406;width:10;height:20" coordorigin="9594,8406" coordsize="10,20">
              <v:shape style="position:absolute;left:9594;top:8406;width:10;height:20" coordorigin="9594,8406" coordsize="10,20" path="m9594,8425l9603,8425,9603,8406,9594,8406,9594,8425xe" filled="true" fillcolor="#000000" stroked="false">
                <v:path arrowok="t"/>
                <v:fill type="solid"/>
              </v:shape>
            </v:group>
            <v:group style="position:absolute;left:9594;top:8425;width:10;height:20" coordorigin="9594,8425" coordsize="10,20">
              <v:shape style="position:absolute;left:9594;top:8425;width:10;height:20" coordorigin="9594,8425" coordsize="10,20" path="m9594,8444l9603,8444,9603,8425,9594,8425,9594,8444xe" filled="true" fillcolor="#000000" stroked="false">
                <v:path arrowok="t"/>
                <v:fill type="solid"/>
              </v:shape>
            </v:group>
            <v:group style="position:absolute;left:9594;top:8444;width:10;height:20" coordorigin="9594,8444" coordsize="10,20">
              <v:shape style="position:absolute;left:9594;top:8444;width:10;height:20" coordorigin="9594,8444" coordsize="10,20" path="m9594,8464l9603,8464,9603,8444,9594,8444,9594,8464xe" filled="true" fillcolor="#000000" stroked="false">
                <v:path arrowok="t"/>
                <v:fill type="solid"/>
              </v:shape>
            </v:group>
            <v:group style="position:absolute;left:9594;top:8464;width:10;height:20" coordorigin="9594,8464" coordsize="10,20">
              <v:shape style="position:absolute;left:9594;top:8464;width:10;height:20" coordorigin="9594,8464" coordsize="10,20" path="m9594,8483l9603,8483,9603,8464,9594,8464,9594,8483xe" filled="true" fillcolor="#000000" stroked="false">
                <v:path arrowok="t"/>
                <v:fill type="solid"/>
              </v:shape>
            </v:group>
            <v:group style="position:absolute;left:9594;top:8483;width:10;height:20" coordorigin="9594,8483" coordsize="10,20">
              <v:shape style="position:absolute;left:9594;top:8483;width:10;height:20" coordorigin="9594,8483" coordsize="10,20" path="m9594,8502l9603,8502,9603,8483,9594,8483,9594,8502xe" filled="true" fillcolor="#000000" stroked="false">
                <v:path arrowok="t"/>
                <v:fill type="solid"/>
              </v:shape>
            </v:group>
            <v:group style="position:absolute;left:9594;top:8502;width:10;height:20" coordorigin="9594,8502" coordsize="10,20">
              <v:shape style="position:absolute;left:9594;top:8502;width:10;height:20" coordorigin="9594,8502" coordsize="10,20" path="m9594,8521l9603,8521,9603,8502,9594,8502,9594,8521xe" filled="true" fillcolor="#000000" stroked="false">
                <v:path arrowok="t"/>
                <v:fill type="solid"/>
              </v:shape>
            </v:group>
            <v:group style="position:absolute;left:9594;top:8521;width:10;height:20" coordorigin="9594,8521" coordsize="10,20">
              <v:shape style="position:absolute;left:9594;top:8521;width:10;height:20" coordorigin="9594,8521" coordsize="10,20" path="m9594,8540l9603,8540,9603,8521,9594,8521,9594,8540xe" filled="true" fillcolor="#000000" stroked="false">
                <v:path arrowok="t"/>
                <v:fill type="solid"/>
              </v:shape>
            </v:group>
            <v:group style="position:absolute;left:9594;top:8543;width:10;height:2" coordorigin="9594,8543" coordsize="10,2">
              <v:shape style="position:absolute;left:9594;top:8543;width:10;height:2" coordorigin="9594,8543" coordsize="10,0" path="m9594,8543l9603,8543e" filled="false" stroked="true" strokeweight=".300018pt" strokecolor="#000000">
                <v:path arrowok="t"/>
              </v:shape>
            </v:group>
            <v:group style="position:absolute;left:10162;top:8329;width:10;height:20" coordorigin="10162,8329" coordsize="10,20">
              <v:shape style="position:absolute;left:10162;top:8329;width:10;height:20" coordorigin="10162,8329" coordsize="10,20" path="m10162,8348l10172,8348,10172,8329,10162,8329,10162,8348xe" filled="true" fillcolor="#000000" stroked="false">
                <v:path arrowok="t"/>
                <v:fill type="solid"/>
              </v:shape>
            </v:group>
            <v:group style="position:absolute;left:10162;top:8348;width:10;height:20" coordorigin="10162,8348" coordsize="10,20">
              <v:shape style="position:absolute;left:10162;top:8348;width:10;height:20" coordorigin="10162,8348" coordsize="10,20" path="m10162,8368l10172,8368,10172,8348,10162,8348,10162,8368xe" filled="true" fillcolor="#000000" stroked="false">
                <v:path arrowok="t"/>
                <v:fill type="solid"/>
              </v:shape>
            </v:group>
            <v:group style="position:absolute;left:10162;top:8368;width:10;height:20" coordorigin="10162,8368" coordsize="10,20">
              <v:shape style="position:absolute;left:10162;top:8368;width:10;height:20" coordorigin="10162,8368" coordsize="10,20" path="m10162,8387l10172,8387,10172,8368,10162,8368,10162,8387xe" filled="true" fillcolor="#000000" stroked="false">
                <v:path arrowok="t"/>
                <v:fill type="solid"/>
              </v:shape>
            </v:group>
            <v:group style="position:absolute;left:10162;top:8387;width:10;height:20" coordorigin="10162,8387" coordsize="10,20">
              <v:shape style="position:absolute;left:10162;top:8387;width:10;height:20" coordorigin="10162,8387" coordsize="10,20" path="m10162,8406l10172,8406,10172,8387,10162,8387,10162,8406xe" filled="true" fillcolor="#000000" stroked="false">
                <v:path arrowok="t"/>
                <v:fill type="solid"/>
              </v:shape>
            </v:group>
            <v:group style="position:absolute;left:10162;top:8406;width:10;height:20" coordorigin="10162,8406" coordsize="10,20">
              <v:shape style="position:absolute;left:10162;top:8406;width:10;height:20" coordorigin="10162,8406" coordsize="10,20" path="m10162,8425l10172,8425,10172,8406,10162,8406,10162,8425xe" filled="true" fillcolor="#000000" stroked="false">
                <v:path arrowok="t"/>
                <v:fill type="solid"/>
              </v:shape>
            </v:group>
            <v:group style="position:absolute;left:10162;top:8425;width:10;height:20" coordorigin="10162,8425" coordsize="10,20">
              <v:shape style="position:absolute;left:10162;top:8425;width:10;height:20" coordorigin="10162,8425" coordsize="10,20" path="m10162,8444l10172,8444,10172,8425,10162,8425,10162,8444xe" filled="true" fillcolor="#000000" stroked="false">
                <v:path arrowok="t"/>
                <v:fill type="solid"/>
              </v:shape>
            </v:group>
            <v:group style="position:absolute;left:10162;top:8444;width:10;height:20" coordorigin="10162,8444" coordsize="10,20">
              <v:shape style="position:absolute;left:10162;top:8444;width:10;height:20" coordorigin="10162,8444" coordsize="10,20" path="m10162,8464l10172,8464,10172,8444,10162,8444,10162,8464xe" filled="true" fillcolor="#000000" stroked="false">
                <v:path arrowok="t"/>
                <v:fill type="solid"/>
              </v:shape>
            </v:group>
            <v:group style="position:absolute;left:10162;top:8464;width:10;height:20" coordorigin="10162,8464" coordsize="10,20">
              <v:shape style="position:absolute;left:10162;top:8464;width:10;height:20" coordorigin="10162,8464" coordsize="10,20" path="m10162,8483l10172,8483,10172,8464,10162,8464,10162,8483xe" filled="true" fillcolor="#000000" stroked="false">
                <v:path arrowok="t"/>
                <v:fill type="solid"/>
              </v:shape>
            </v:group>
            <v:group style="position:absolute;left:10162;top:8483;width:10;height:20" coordorigin="10162,8483" coordsize="10,20">
              <v:shape style="position:absolute;left:10162;top:8483;width:10;height:20" coordorigin="10162,8483" coordsize="10,20" path="m10162,8502l10172,8502,10172,8483,10162,8483,10162,8502xe" filled="true" fillcolor="#000000" stroked="false">
                <v:path arrowok="t"/>
                <v:fill type="solid"/>
              </v:shape>
            </v:group>
            <v:group style="position:absolute;left:10162;top:8502;width:10;height:20" coordorigin="10162,8502" coordsize="10,20">
              <v:shape style="position:absolute;left:10162;top:8502;width:10;height:20" coordorigin="10162,8502" coordsize="10,20" path="m10162,8521l10172,8521,10172,8502,10162,8502,10162,8521xe" filled="true" fillcolor="#000000" stroked="false">
                <v:path arrowok="t"/>
                <v:fill type="solid"/>
              </v:shape>
            </v:group>
            <v:group style="position:absolute;left:10162;top:8521;width:10;height:20" coordorigin="10162,8521" coordsize="10,20">
              <v:shape style="position:absolute;left:10162;top:8521;width:10;height:20" coordorigin="10162,8521" coordsize="10,20" path="m10162,8540l10172,8540,10172,8521,10162,8521,10162,8540xe" filled="true" fillcolor="#000000" stroked="false">
                <v:path arrowok="t"/>
                <v:fill type="solid"/>
              </v:shape>
            </v:group>
            <v:group style="position:absolute;left:10162;top:8543;width:10;height:2" coordorigin="10162,8543" coordsize="10,2">
              <v:shape style="position:absolute;left:10162;top:8543;width:10;height:2" coordorigin="10162,8543" coordsize="10,0" path="m10162,8543l10172,8543e" filled="false" stroked="true" strokeweight=".300018pt" strokecolor="#000000">
                <v:path arrowok="t"/>
              </v:shape>
            </v:group>
            <v:group style="position:absolute;left:11437;top:8329;width:10;height:20" coordorigin="11437,8329" coordsize="10,20">
              <v:shape style="position:absolute;left:11437;top:8329;width:10;height:20" coordorigin="11437,8329" coordsize="10,20" path="m11437,8348l11446,8348,11446,8329,11437,8329,11437,8348xe" filled="true" fillcolor="#000000" stroked="false">
                <v:path arrowok="t"/>
                <v:fill type="solid"/>
              </v:shape>
            </v:group>
            <v:group style="position:absolute;left:11437;top:8348;width:10;height:20" coordorigin="11437,8348" coordsize="10,20">
              <v:shape style="position:absolute;left:11437;top:8348;width:10;height:20" coordorigin="11437,8348" coordsize="10,20" path="m11437,8368l11446,8368,11446,8348,11437,8348,11437,8368xe" filled="true" fillcolor="#000000" stroked="false">
                <v:path arrowok="t"/>
                <v:fill type="solid"/>
              </v:shape>
            </v:group>
            <v:group style="position:absolute;left:11437;top:8368;width:10;height:20" coordorigin="11437,8368" coordsize="10,20">
              <v:shape style="position:absolute;left:11437;top:8368;width:10;height:20" coordorigin="11437,8368" coordsize="10,20" path="m11437,8387l11446,8387,11446,8368,11437,8368,11437,8387xe" filled="true" fillcolor="#000000" stroked="false">
                <v:path arrowok="t"/>
                <v:fill type="solid"/>
              </v:shape>
            </v:group>
            <v:group style="position:absolute;left:11437;top:8387;width:10;height:20" coordorigin="11437,8387" coordsize="10,20">
              <v:shape style="position:absolute;left:11437;top:8387;width:10;height:20" coordorigin="11437,8387" coordsize="10,20" path="m11437,8406l11446,8406,11446,8387,11437,8387,11437,8406xe" filled="true" fillcolor="#000000" stroked="false">
                <v:path arrowok="t"/>
                <v:fill type="solid"/>
              </v:shape>
            </v:group>
            <v:group style="position:absolute;left:11437;top:8406;width:10;height:20" coordorigin="11437,8406" coordsize="10,20">
              <v:shape style="position:absolute;left:11437;top:8406;width:10;height:20" coordorigin="11437,8406" coordsize="10,20" path="m11437,8425l11446,8425,11446,8406,11437,8406,11437,8425xe" filled="true" fillcolor="#000000" stroked="false">
                <v:path arrowok="t"/>
                <v:fill type="solid"/>
              </v:shape>
            </v:group>
            <v:group style="position:absolute;left:11437;top:8425;width:10;height:20" coordorigin="11437,8425" coordsize="10,20">
              <v:shape style="position:absolute;left:11437;top:8425;width:10;height:20" coordorigin="11437,8425" coordsize="10,20" path="m11437,8444l11446,8444,11446,8425,11437,8425,11437,8444xe" filled="true" fillcolor="#000000" stroked="false">
                <v:path arrowok="t"/>
                <v:fill type="solid"/>
              </v:shape>
            </v:group>
            <v:group style="position:absolute;left:11437;top:8444;width:10;height:20" coordorigin="11437,8444" coordsize="10,20">
              <v:shape style="position:absolute;left:11437;top:8444;width:10;height:20" coordorigin="11437,8444" coordsize="10,20" path="m11437,8464l11446,8464,11446,8444,11437,8444,11437,8464xe" filled="true" fillcolor="#000000" stroked="false">
                <v:path arrowok="t"/>
                <v:fill type="solid"/>
              </v:shape>
            </v:group>
            <v:group style="position:absolute;left:11437;top:8464;width:10;height:20" coordorigin="11437,8464" coordsize="10,20">
              <v:shape style="position:absolute;left:11437;top:8464;width:10;height:20" coordorigin="11437,8464" coordsize="10,20" path="m11437,8483l11446,8483,11446,8464,11437,8464,11437,8483xe" filled="true" fillcolor="#000000" stroked="false">
                <v:path arrowok="t"/>
                <v:fill type="solid"/>
              </v:shape>
            </v:group>
            <v:group style="position:absolute;left:11437;top:8483;width:10;height:20" coordorigin="11437,8483" coordsize="10,20">
              <v:shape style="position:absolute;left:11437;top:8483;width:10;height:20" coordorigin="11437,8483" coordsize="10,20" path="m11437,8502l11446,8502,11446,8483,11437,8483,11437,8502xe" filled="true" fillcolor="#000000" stroked="false">
                <v:path arrowok="t"/>
                <v:fill type="solid"/>
              </v:shape>
            </v:group>
            <v:group style="position:absolute;left:11437;top:8502;width:10;height:20" coordorigin="11437,8502" coordsize="10,20">
              <v:shape style="position:absolute;left:11437;top:8502;width:10;height:20" coordorigin="11437,8502" coordsize="10,20" path="m11437,8521l11446,8521,11446,8502,11437,8502,11437,8521xe" filled="true" fillcolor="#000000" stroked="false">
                <v:path arrowok="t"/>
                <v:fill type="solid"/>
              </v:shape>
            </v:group>
            <v:group style="position:absolute;left:11437;top:8521;width:10;height:20" coordorigin="11437,8521" coordsize="10,20">
              <v:shape style="position:absolute;left:11437;top:8521;width:10;height:20" coordorigin="11437,8521" coordsize="10,20" path="m11437,8540l11446,8540,11446,8521,11437,8521,11437,8540xe" filled="true" fillcolor="#000000" stroked="false">
                <v:path arrowok="t"/>
                <v:fill type="solid"/>
              </v:shape>
            </v:group>
            <v:group style="position:absolute;left:11437;top:8543;width:10;height:2" coordorigin="11437,8543" coordsize="10,2">
              <v:shape style="position:absolute;left:11437;top:8543;width:10;height:2" coordorigin="11437,8543" coordsize="10,0" path="m11437,8543l11446,8543e" filled="false" stroked="true" strokeweight=".300018pt" strokecolor="#000000">
                <v:path arrowok="t"/>
              </v:shape>
            </v:group>
            <v:group style="position:absolute;left:12720;top:8329;width:10;height:20" coordorigin="12720,8329" coordsize="10,20">
              <v:shape style="position:absolute;left:12720;top:8329;width:10;height:20" coordorigin="12720,8329" coordsize="10,20" path="m12720,8348l12729,8348,12729,8329,12720,8329,12720,8348xe" filled="true" fillcolor="#000000" stroked="false">
                <v:path arrowok="t"/>
                <v:fill type="solid"/>
              </v:shape>
            </v:group>
            <v:group style="position:absolute;left:12720;top:8348;width:10;height:20" coordorigin="12720,8348" coordsize="10,20">
              <v:shape style="position:absolute;left:12720;top:8348;width:10;height:20" coordorigin="12720,8348" coordsize="10,20" path="m12720,8368l12729,8368,12729,8348,12720,8348,12720,8368xe" filled="true" fillcolor="#000000" stroked="false">
                <v:path arrowok="t"/>
                <v:fill type="solid"/>
              </v:shape>
            </v:group>
            <v:group style="position:absolute;left:12720;top:8368;width:10;height:20" coordorigin="12720,8368" coordsize="10,20">
              <v:shape style="position:absolute;left:12720;top:8368;width:10;height:20" coordorigin="12720,8368" coordsize="10,20" path="m12720,8387l12729,8387,12729,8368,12720,8368,12720,8387xe" filled="true" fillcolor="#000000" stroked="false">
                <v:path arrowok="t"/>
                <v:fill type="solid"/>
              </v:shape>
            </v:group>
            <v:group style="position:absolute;left:12720;top:8387;width:10;height:20" coordorigin="12720,8387" coordsize="10,20">
              <v:shape style="position:absolute;left:12720;top:8387;width:10;height:20" coordorigin="12720,8387" coordsize="10,20" path="m12720,8406l12729,8406,12729,8387,12720,8387,12720,8406xe" filled="true" fillcolor="#000000" stroked="false">
                <v:path arrowok="t"/>
                <v:fill type="solid"/>
              </v:shape>
            </v:group>
            <v:group style="position:absolute;left:12720;top:8406;width:10;height:20" coordorigin="12720,8406" coordsize="10,20">
              <v:shape style="position:absolute;left:12720;top:8406;width:10;height:20" coordorigin="12720,8406" coordsize="10,20" path="m12720,8425l12729,8425,12729,8406,12720,8406,12720,8425xe" filled="true" fillcolor="#000000" stroked="false">
                <v:path arrowok="t"/>
                <v:fill type="solid"/>
              </v:shape>
            </v:group>
            <v:group style="position:absolute;left:12720;top:8425;width:10;height:20" coordorigin="12720,8425" coordsize="10,20">
              <v:shape style="position:absolute;left:12720;top:8425;width:10;height:20" coordorigin="12720,8425" coordsize="10,20" path="m12720,8444l12729,8444,12729,8425,12720,8425,12720,8444xe" filled="true" fillcolor="#000000" stroked="false">
                <v:path arrowok="t"/>
                <v:fill type="solid"/>
              </v:shape>
            </v:group>
            <v:group style="position:absolute;left:12720;top:8444;width:10;height:20" coordorigin="12720,8444" coordsize="10,20">
              <v:shape style="position:absolute;left:12720;top:8444;width:10;height:20" coordorigin="12720,8444" coordsize="10,20" path="m12720,8464l12729,8464,12729,8444,12720,8444,12720,8464xe" filled="true" fillcolor="#000000" stroked="false">
                <v:path arrowok="t"/>
                <v:fill type="solid"/>
              </v:shape>
            </v:group>
            <v:group style="position:absolute;left:12720;top:8464;width:10;height:20" coordorigin="12720,8464" coordsize="10,20">
              <v:shape style="position:absolute;left:12720;top:8464;width:10;height:20" coordorigin="12720,8464" coordsize="10,20" path="m12720,8483l12729,8483,12729,8464,12720,8464,12720,8483xe" filled="true" fillcolor="#000000" stroked="false">
                <v:path arrowok="t"/>
                <v:fill type="solid"/>
              </v:shape>
            </v:group>
            <v:group style="position:absolute;left:12720;top:8483;width:10;height:20" coordorigin="12720,8483" coordsize="10,20">
              <v:shape style="position:absolute;left:12720;top:8483;width:10;height:20" coordorigin="12720,8483" coordsize="10,20" path="m12720,8502l12729,8502,12729,8483,12720,8483,12720,8502xe" filled="true" fillcolor="#000000" stroked="false">
                <v:path arrowok="t"/>
                <v:fill type="solid"/>
              </v:shape>
            </v:group>
            <v:group style="position:absolute;left:12720;top:8502;width:10;height:20" coordorigin="12720,8502" coordsize="10,20">
              <v:shape style="position:absolute;left:12720;top:8502;width:10;height:20" coordorigin="12720,8502" coordsize="10,20" path="m12720,8521l12729,8521,12729,8502,12720,8502,12720,8521xe" filled="true" fillcolor="#000000" stroked="false">
                <v:path arrowok="t"/>
                <v:fill type="solid"/>
              </v:shape>
            </v:group>
            <v:group style="position:absolute;left:12720;top:8521;width:10;height:20" coordorigin="12720,8521" coordsize="10,20">
              <v:shape style="position:absolute;left:12720;top:8521;width:10;height:20" coordorigin="12720,8521" coordsize="10,20" path="m12720,8540l12729,8540,12729,8521,12720,8521,12720,8540xe" filled="true" fillcolor="#000000" stroked="false">
                <v:path arrowok="t"/>
                <v:fill type="solid"/>
              </v:shape>
            </v:group>
            <v:group style="position:absolute;left:12720;top:8543;width:10;height:2" coordorigin="12720,8543" coordsize="10,2">
              <v:shape style="position:absolute;left:12720;top:8543;width:10;height:2" coordorigin="12720,8543" coordsize="10,0" path="m12720,8543l12729,8543e" filled="false" stroked="true" strokeweight=".300018pt" strokecolor="#000000">
                <v:path arrowok="t"/>
              </v:shape>
            </v:group>
            <v:group style="position:absolute;left:14018;top:8329;width:10;height:20" coordorigin="14018,8329" coordsize="10,20">
              <v:shape style="position:absolute;left:14018;top:8329;width:10;height:20" coordorigin="14018,8329" coordsize="10,20" path="m14018,8348l14028,8348,14028,8329,14018,8329,14018,8348xe" filled="true" fillcolor="#000000" stroked="false">
                <v:path arrowok="t"/>
                <v:fill type="solid"/>
              </v:shape>
            </v:group>
            <v:group style="position:absolute;left:14018;top:8348;width:10;height:20" coordorigin="14018,8348" coordsize="10,20">
              <v:shape style="position:absolute;left:14018;top:8348;width:10;height:20" coordorigin="14018,8348" coordsize="10,20" path="m14018,8368l14028,8368,14028,8348,14018,8348,14018,8368xe" filled="true" fillcolor="#000000" stroked="false">
                <v:path arrowok="t"/>
                <v:fill type="solid"/>
              </v:shape>
            </v:group>
            <v:group style="position:absolute;left:14018;top:8368;width:10;height:20" coordorigin="14018,8368" coordsize="10,20">
              <v:shape style="position:absolute;left:14018;top:8368;width:10;height:20" coordorigin="14018,8368" coordsize="10,20" path="m14018,8387l14028,8387,14028,8368,14018,8368,14018,8387xe" filled="true" fillcolor="#000000" stroked="false">
                <v:path arrowok="t"/>
                <v:fill type="solid"/>
              </v:shape>
            </v:group>
            <v:group style="position:absolute;left:14018;top:8387;width:10;height:20" coordorigin="14018,8387" coordsize="10,20">
              <v:shape style="position:absolute;left:14018;top:8387;width:10;height:20" coordorigin="14018,8387" coordsize="10,20" path="m14018,8406l14028,8406,14028,8387,14018,8387,14018,8406xe" filled="true" fillcolor="#000000" stroked="false">
                <v:path arrowok="t"/>
                <v:fill type="solid"/>
              </v:shape>
            </v:group>
            <v:group style="position:absolute;left:14018;top:8406;width:10;height:20" coordorigin="14018,8406" coordsize="10,20">
              <v:shape style="position:absolute;left:14018;top:8406;width:10;height:20" coordorigin="14018,8406" coordsize="10,20" path="m14018,8425l14028,8425,14028,8406,14018,8406,14018,8425xe" filled="true" fillcolor="#000000" stroked="false">
                <v:path arrowok="t"/>
                <v:fill type="solid"/>
              </v:shape>
            </v:group>
            <v:group style="position:absolute;left:14018;top:8425;width:10;height:20" coordorigin="14018,8425" coordsize="10,20">
              <v:shape style="position:absolute;left:14018;top:8425;width:10;height:20" coordorigin="14018,8425" coordsize="10,20" path="m14018,8444l14028,8444,14028,8425,14018,8425,14018,8444xe" filled="true" fillcolor="#000000" stroked="false">
                <v:path arrowok="t"/>
                <v:fill type="solid"/>
              </v:shape>
            </v:group>
            <v:group style="position:absolute;left:14018;top:8444;width:10;height:20" coordorigin="14018,8444" coordsize="10,20">
              <v:shape style="position:absolute;left:14018;top:8444;width:10;height:20" coordorigin="14018,8444" coordsize="10,20" path="m14018,8464l14028,8464,14028,8444,14018,8444,14018,8464xe" filled="true" fillcolor="#000000" stroked="false">
                <v:path arrowok="t"/>
                <v:fill type="solid"/>
              </v:shape>
            </v:group>
            <v:group style="position:absolute;left:14018;top:8464;width:10;height:20" coordorigin="14018,8464" coordsize="10,20">
              <v:shape style="position:absolute;left:14018;top:8464;width:10;height:20" coordorigin="14018,8464" coordsize="10,20" path="m14018,8483l14028,8483,14028,8464,14018,8464,14018,8483xe" filled="true" fillcolor="#000000" stroked="false">
                <v:path arrowok="t"/>
                <v:fill type="solid"/>
              </v:shape>
            </v:group>
            <v:group style="position:absolute;left:14018;top:8483;width:10;height:20" coordorigin="14018,8483" coordsize="10,20">
              <v:shape style="position:absolute;left:14018;top:8483;width:10;height:20" coordorigin="14018,8483" coordsize="10,20" path="m14018,8502l14028,8502,14028,8483,14018,8483,14018,8502xe" filled="true" fillcolor="#000000" stroked="false">
                <v:path arrowok="t"/>
                <v:fill type="solid"/>
              </v:shape>
            </v:group>
            <v:group style="position:absolute;left:14018;top:8502;width:10;height:20" coordorigin="14018,8502" coordsize="10,20">
              <v:shape style="position:absolute;left:14018;top:8502;width:10;height:20" coordorigin="14018,8502" coordsize="10,20" path="m14018,8521l14028,8521,14028,8502,14018,8502,14018,8521xe" filled="true" fillcolor="#000000" stroked="false">
                <v:path arrowok="t"/>
                <v:fill type="solid"/>
              </v:shape>
            </v:group>
            <v:group style="position:absolute;left:14018;top:8521;width:10;height:20" coordorigin="14018,8521" coordsize="10,20">
              <v:shape style="position:absolute;left:14018;top:8521;width:10;height:20" coordorigin="14018,8521" coordsize="10,20" path="m14018,8540l14028,8540,14028,8521,14018,8521,14018,8540xe" filled="true" fillcolor="#000000" stroked="false">
                <v:path arrowok="t"/>
                <v:fill type="solid"/>
              </v:shape>
            </v:group>
            <v:group style="position:absolute;left:14018;top:8543;width:10;height:2" coordorigin="14018,8543" coordsize="10,2">
              <v:shape style="position:absolute;left:14018;top:8543;width:10;height:2" coordorigin="14018,8543" coordsize="10,0" path="m14018,8543l14028,8543e" filled="false" stroked="true" strokeweight=".300018pt" strokecolor="#000000">
                <v:path arrowok="t"/>
              </v:shape>
              <v:shape style="position:absolute;left:1128;top:8546;width:2003;height:10" type="#_x0000_t75" stroked="false">
                <v:imagedata r:id="rId181" o:title=""/>
              </v:shape>
              <v:shape style="position:absolute;left:3126;top:8546;width:1302;height:10" type="#_x0000_t75" stroked="false">
                <v:imagedata r:id="rId173" o:title=""/>
              </v:shape>
              <v:shape style="position:absolute;left:4424;top:8546;width:635;height:10" type="#_x0000_t75" stroked="false">
                <v:imagedata r:id="rId174" o:title=""/>
              </v:shape>
              <v:shape style="position:absolute;left:5054;top:8546;width:715;height:10" type="#_x0000_t75" stroked="false">
                <v:imagedata r:id="rId170" o:title=""/>
              </v:shape>
              <v:shape style="position:absolute;left:5764;top:8546;width:570;height:10" type="#_x0000_t75" stroked="false">
                <v:imagedata r:id="rId171" o:title=""/>
              </v:shape>
              <v:shape style="position:absolute;left:6329;top:8546;width:1490;height:10" type="#_x0000_t75" stroked="false">
                <v:imagedata r:id="rId165" o:title=""/>
              </v:shape>
              <v:shape style="position:absolute;left:7815;top:8546;width:2348;height:10" type="#_x0000_t75" stroked="false">
                <v:imagedata r:id="rId203" o:title=""/>
              </v:shape>
              <v:shape style="position:absolute;left:10158;top:8546;width:1279;height:10" type="#_x0000_t75" stroked="false">
                <v:imagedata r:id="rId167" o:title=""/>
              </v:shape>
              <v:shape style="position:absolute;left:11432;top:8546;width:3958;height:10" type="#_x0000_t75" stroked="false">
                <v:imagedata r:id="rId175" o:title=""/>
              </v:shape>
            </v:group>
            <v:group style="position:absolute;left:3131;top:8556;width:10;height:20" coordorigin="3131,8556" coordsize="10,20">
              <v:shape style="position:absolute;left:3131;top:8556;width:10;height:20" coordorigin="3131,8556" coordsize="10,20" path="m3131,8575l3141,8575,3141,8556,3131,8556,3131,8575xe" filled="true" fillcolor="#000000" stroked="false">
                <v:path arrowok="t"/>
                <v:fill type="solid"/>
              </v:shape>
            </v:group>
            <v:group style="position:absolute;left:3131;top:8575;width:10;height:20" coordorigin="3131,8575" coordsize="10,20">
              <v:shape style="position:absolute;left:3131;top:8575;width:10;height:20" coordorigin="3131,8575" coordsize="10,20" path="m3131,8594l3141,8594,3141,8575,3131,8575,3131,8594xe" filled="true" fillcolor="#000000" stroked="false">
                <v:path arrowok="t"/>
                <v:fill type="solid"/>
              </v:shape>
            </v:group>
            <v:group style="position:absolute;left:3131;top:8594;width:10;height:20" coordorigin="3131,8594" coordsize="10,20">
              <v:shape style="position:absolute;left:3131;top:8594;width:10;height:20" coordorigin="3131,8594" coordsize="10,20" path="m3131,8614l3141,8614,3141,8594,3131,8594,3131,8614xe" filled="true" fillcolor="#000000" stroked="false">
                <v:path arrowok="t"/>
                <v:fill type="solid"/>
              </v:shape>
            </v:group>
            <v:group style="position:absolute;left:3131;top:8614;width:10;height:20" coordorigin="3131,8614" coordsize="10,20">
              <v:shape style="position:absolute;left:3131;top:8614;width:10;height:20" coordorigin="3131,8614" coordsize="10,20" path="m3131,8633l3141,8633,3141,8614,3131,8614,3131,8633xe" filled="true" fillcolor="#000000" stroked="false">
                <v:path arrowok="t"/>
                <v:fill type="solid"/>
              </v:shape>
            </v:group>
            <v:group style="position:absolute;left:3131;top:8633;width:10;height:20" coordorigin="3131,8633" coordsize="10,20">
              <v:shape style="position:absolute;left:3131;top:8633;width:10;height:20" coordorigin="3131,8633" coordsize="10,20" path="m3131,8652l3141,8652,3141,8633,3131,8633,3131,8652xe" filled="true" fillcolor="#000000" stroked="false">
                <v:path arrowok="t"/>
                <v:fill type="solid"/>
              </v:shape>
            </v:group>
            <v:group style="position:absolute;left:3131;top:8652;width:10;height:20" coordorigin="3131,8652" coordsize="10,20">
              <v:shape style="position:absolute;left:3131;top:8652;width:10;height:20" coordorigin="3131,8652" coordsize="10,20" path="m3131,8671l3141,8671,3141,8652,3131,8652,3131,8671xe" filled="true" fillcolor="#000000" stroked="false">
                <v:path arrowok="t"/>
                <v:fill type="solid"/>
              </v:shape>
            </v:group>
            <v:group style="position:absolute;left:3131;top:8671;width:10;height:20" coordorigin="3131,8671" coordsize="10,20">
              <v:shape style="position:absolute;left:3131;top:8671;width:10;height:20" coordorigin="3131,8671" coordsize="10,20" path="m3131,8690l3141,8690,3141,8671,3131,8671,3131,8690xe" filled="true" fillcolor="#000000" stroked="false">
                <v:path arrowok="t"/>
                <v:fill type="solid"/>
              </v:shape>
            </v:group>
            <v:group style="position:absolute;left:3131;top:8690;width:10;height:20" coordorigin="3131,8690" coordsize="10,20">
              <v:shape style="position:absolute;left:3131;top:8690;width:10;height:20" coordorigin="3131,8690" coordsize="10,20" path="m3131,8710l3141,8710,3141,8690,3131,8690,3131,8710xe" filled="true" fillcolor="#000000" stroked="false">
                <v:path arrowok="t"/>
                <v:fill type="solid"/>
              </v:shape>
            </v:group>
            <v:group style="position:absolute;left:3131;top:8710;width:10;height:20" coordorigin="3131,8710" coordsize="10,20">
              <v:shape style="position:absolute;left:3131;top:8710;width:10;height:20" coordorigin="3131,8710" coordsize="10,20" path="m3131,8729l3141,8729,3141,8710,3131,8710,3131,8729xe" filled="true" fillcolor="#000000" stroked="false">
                <v:path arrowok="t"/>
                <v:fill type="solid"/>
              </v:shape>
            </v:group>
            <v:group style="position:absolute;left:3131;top:8729;width:10;height:20" coordorigin="3131,8729" coordsize="10,20">
              <v:shape style="position:absolute;left:3131;top:8729;width:10;height:20" coordorigin="3131,8729" coordsize="10,20" path="m3131,8748l3141,8748,3141,8729,3131,8729,3131,8748xe" filled="true" fillcolor="#000000" stroked="false">
                <v:path arrowok="t"/>
                <v:fill type="solid"/>
              </v:shape>
            </v:group>
            <v:group style="position:absolute;left:3131;top:8748;width:10;height:20" coordorigin="3131,8748" coordsize="10,20">
              <v:shape style="position:absolute;left:3131;top:8748;width:10;height:20" coordorigin="3131,8748" coordsize="10,20" path="m3131,8767l3141,8767,3141,8748,3131,8748,3131,8767xe" filled="true" fillcolor="#000000" stroked="false">
                <v:path arrowok="t"/>
                <v:fill type="solid"/>
              </v:shape>
            </v:group>
            <v:group style="position:absolute;left:3131;top:8770;width:10;height:2" coordorigin="3131,8770" coordsize="10,2">
              <v:shape style="position:absolute;left:3131;top:8770;width:10;height:2" coordorigin="3131,8770" coordsize="10,0" path="m3131,8770l3141,8770e" filled="false" stroked="true" strokeweight=".300018pt" strokecolor="#000000">
                <v:path arrowok="t"/>
              </v:shape>
            </v:group>
            <v:group style="position:absolute;left:4428;top:8556;width:10;height:20" coordorigin="4428,8556" coordsize="10,20">
              <v:shape style="position:absolute;left:4428;top:8556;width:10;height:20" coordorigin="4428,8556" coordsize="10,20" path="m4428,8575l4438,8575,4438,8556,4428,8556,4428,8575xe" filled="true" fillcolor="#000000" stroked="false">
                <v:path arrowok="t"/>
                <v:fill type="solid"/>
              </v:shape>
            </v:group>
            <v:group style="position:absolute;left:4428;top:8575;width:10;height:20" coordorigin="4428,8575" coordsize="10,20">
              <v:shape style="position:absolute;left:4428;top:8575;width:10;height:20" coordorigin="4428,8575" coordsize="10,20" path="m4428,8594l4438,8594,4438,8575,4428,8575,4428,8594xe" filled="true" fillcolor="#000000" stroked="false">
                <v:path arrowok="t"/>
                <v:fill type="solid"/>
              </v:shape>
            </v:group>
            <v:group style="position:absolute;left:4428;top:8594;width:10;height:20" coordorigin="4428,8594" coordsize="10,20">
              <v:shape style="position:absolute;left:4428;top:8594;width:10;height:20" coordorigin="4428,8594" coordsize="10,20" path="m4428,8614l4438,8614,4438,8594,4428,8594,4428,8614xe" filled="true" fillcolor="#000000" stroked="false">
                <v:path arrowok="t"/>
                <v:fill type="solid"/>
              </v:shape>
            </v:group>
            <v:group style="position:absolute;left:4428;top:8614;width:10;height:20" coordorigin="4428,8614" coordsize="10,20">
              <v:shape style="position:absolute;left:4428;top:8614;width:10;height:20" coordorigin="4428,8614" coordsize="10,20" path="m4428,8633l4438,8633,4438,8614,4428,8614,4428,8633xe" filled="true" fillcolor="#000000" stroked="false">
                <v:path arrowok="t"/>
                <v:fill type="solid"/>
              </v:shape>
            </v:group>
            <v:group style="position:absolute;left:4428;top:8633;width:10;height:20" coordorigin="4428,8633" coordsize="10,20">
              <v:shape style="position:absolute;left:4428;top:8633;width:10;height:20" coordorigin="4428,8633" coordsize="10,20" path="m4428,8652l4438,8652,4438,8633,4428,8633,4428,8652xe" filled="true" fillcolor="#000000" stroked="false">
                <v:path arrowok="t"/>
                <v:fill type="solid"/>
              </v:shape>
            </v:group>
            <v:group style="position:absolute;left:4428;top:8652;width:10;height:20" coordorigin="4428,8652" coordsize="10,20">
              <v:shape style="position:absolute;left:4428;top:8652;width:10;height:20" coordorigin="4428,8652" coordsize="10,20" path="m4428,8671l4438,8671,4438,8652,4428,8652,4428,8671xe" filled="true" fillcolor="#000000" stroked="false">
                <v:path arrowok="t"/>
                <v:fill type="solid"/>
              </v:shape>
            </v:group>
            <v:group style="position:absolute;left:4428;top:8671;width:10;height:20" coordorigin="4428,8671" coordsize="10,20">
              <v:shape style="position:absolute;left:4428;top:8671;width:10;height:20" coordorigin="4428,8671" coordsize="10,20" path="m4428,8690l4438,8690,4438,8671,4428,8671,4428,8690xe" filled="true" fillcolor="#000000" stroked="false">
                <v:path arrowok="t"/>
                <v:fill type="solid"/>
              </v:shape>
            </v:group>
            <v:group style="position:absolute;left:4428;top:8690;width:10;height:20" coordorigin="4428,8690" coordsize="10,20">
              <v:shape style="position:absolute;left:4428;top:8690;width:10;height:20" coordorigin="4428,8690" coordsize="10,20" path="m4428,8710l4438,8710,4438,8690,4428,8690,4428,8710xe" filled="true" fillcolor="#000000" stroked="false">
                <v:path arrowok="t"/>
                <v:fill type="solid"/>
              </v:shape>
            </v:group>
            <v:group style="position:absolute;left:4428;top:8710;width:10;height:20" coordorigin="4428,8710" coordsize="10,20">
              <v:shape style="position:absolute;left:4428;top:8710;width:10;height:20" coordorigin="4428,8710" coordsize="10,20" path="m4428,8729l4438,8729,4438,8710,4428,8710,4428,8729xe" filled="true" fillcolor="#000000" stroked="false">
                <v:path arrowok="t"/>
                <v:fill type="solid"/>
              </v:shape>
            </v:group>
            <v:group style="position:absolute;left:4428;top:8729;width:10;height:20" coordorigin="4428,8729" coordsize="10,20">
              <v:shape style="position:absolute;left:4428;top:8729;width:10;height:20" coordorigin="4428,8729" coordsize="10,20" path="m4428,8748l4438,8748,4438,8729,4428,8729,4428,8748xe" filled="true" fillcolor="#000000" stroked="false">
                <v:path arrowok="t"/>
                <v:fill type="solid"/>
              </v:shape>
            </v:group>
            <v:group style="position:absolute;left:4428;top:8748;width:10;height:20" coordorigin="4428,8748" coordsize="10,20">
              <v:shape style="position:absolute;left:4428;top:8748;width:10;height:20" coordorigin="4428,8748" coordsize="10,20" path="m4428,8767l4438,8767,4438,8748,4428,8748,4428,8767xe" filled="true" fillcolor="#000000" stroked="false">
                <v:path arrowok="t"/>
                <v:fill type="solid"/>
              </v:shape>
            </v:group>
            <v:group style="position:absolute;left:4428;top:8770;width:10;height:2" coordorigin="4428,8770" coordsize="10,2">
              <v:shape style="position:absolute;left:4428;top:8770;width:10;height:2" coordorigin="4428,8770" coordsize="10,0" path="m4428,8770l4438,8770e" filled="false" stroked="true" strokeweight=".300018pt" strokecolor="#000000">
                <v:path arrowok="t"/>
              </v:shape>
            </v:group>
            <v:group style="position:absolute;left:5058;top:8556;width:10;height:20" coordorigin="5058,8556" coordsize="10,20">
              <v:shape style="position:absolute;left:5058;top:8556;width:10;height:20" coordorigin="5058,8556" coordsize="10,20" path="m5058,8575l5068,8575,5068,8556,5058,8556,5058,8575xe" filled="true" fillcolor="#000000" stroked="false">
                <v:path arrowok="t"/>
                <v:fill type="solid"/>
              </v:shape>
            </v:group>
            <v:group style="position:absolute;left:5058;top:8575;width:10;height:20" coordorigin="5058,8575" coordsize="10,20">
              <v:shape style="position:absolute;left:5058;top:8575;width:10;height:20" coordorigin="5058,8575" coordsize="10,20" path="m5058,8594l5068,8594,5068,8575,5058,8575,5058,8594xe" filled="true" fillcolor="#000000" stroked="false">
                <v:path arrowok="t"/>
                <v:fill type="solid"/>
              </v:shape>
            </v:group>
            <v:group style="position:absolute;left:5058;top:8594;width:10;height:20" coordorigin="5058,8594" coordsize="10,20">
              <v:shape style="position:absolute;left:5058;top:8594;width:10;height:20" coordorigin="5058,8594" coordsize="10,20" path="m5058,8614l5068,8614,5068,8594,5058,8594,5058,8614xe" filled="true" fillcolor="#000000" stroked="false">
                <v:path arrowok="t"/>
                <v:fill type="solid"/>
              </v:shape>
            </v:group>
            <v:group style="position:absolute;left:5058;top:8614;width:10;height:20" coordorigin="5058,8614" coordsize="10,20">
              <v:shape style="position:absolute;left:5058;top:8614;width:10;height:20" coordorigin="5058,8614" coordsize="10,20" path="m5058,8633l5068,8633,5068,8614,5058,8614,5058,8633xe" filled="true" fillcolor="#000000" stroked="false">
                <v:path arrowok="t"/>
                <v:fill type="solid"/>
              </v:shape>
            </v:group>
            <v:group style="position:absolute;left:5058;top:8633;width:10;height:20" coordorigin="5058,8633" coordsize="10,20">
              <v:shape style="position:absolute;left:5058;top:8633;width:10;height:20" coordorigin="5058,8633" coordsize="10,20" path="m5058,8652l5068,8652,5068,8633,5058,8633,5058,8652xe" filled="true" fillcolor="#000000" stroked="false">
                <v:path arrowok="t"/>
                <v:fill type="solid"/>
              </v:shape>
            </v:group>
            <v:group style="position:absolute;left:5058;top:8652;width:10;height:20" coordorigin="5058,8652" coordsize="10,20">
              <v:shape style="position:absolute;left:5058;top:8652;width:10;height:20" coordorigin="5058,8652" coordsize="10,20" path="m5058,8671l5068,8671,5068,8652,5058,8652,5058,8671xe" filled="true" fillcolor="#000000" stroked="false">
                <v:path arrowok="t"/>
                <v:fill type="solid"/>
              </v:shape>
            </v:group>
            <v:group style="position:absolute;left:5058;top:8671;width:10;height:20" coordorigin="5058,8671" coordsize="10,20">
              <v:shape style="position:absolute;left:5058;top:8671;width:10;height:20" coordorigin="5058,8671" coordsize="10,20" path="m5058,8690l5068,8690,5068,8671,5058,8671,5058,8690xe" filled="true" fillcolor="#000000" stroked="false">
                <v:path arrowok="t"/>
                <v:fill type="solid"/>
              </v:shape>
            </v:group>
            <v:group style="position:absolute;left:5058;top:8690;width:10;height:20" coordorigin="5058,8690" coordsize="10,20">
              <v:shape style="position:absolute;left:5058;top:8690;width:10;height:20" coordorigin="5058,8690" coordsize="10,20" path="m5058,8710l5068,8710,5068,8690,5058,8690,5058,8710xe" filled="true" fillcolor="#000000" stroked="false">
                <v:path arrowok="t"/>
                <v:fill type="solid"/>
              </v:shape>
            </v:group>
            <v:group style="position:absolute;left:5058;top:8710;width:10;height:20" coordorigin="5058,8710" coordsize="10,20">
              <v:shape style="position:absolute;left:5058;top:8710;width:10;height:20" coordorigin="5058,8710" coordsize="10,20" path="m5058,8729l5068,8729,5068,8710,5058,8710,5058,8729xe" filled="true" fillcolor="#000000" stroked="false">
                <v:path arrowok="t"/>
                <v:fill type="solid"/>
              </v:shape>
            </v:group>
            <v:group style="position:absolute;left:5058;top:8729;width:10;height:20" coordorigin="5058,8729" coordsize="10,20">
              <v:shape style="position:absolute;left:5058;top:8729;width:10;height:20" coordorigin="5058,8729" coordsize="10,20" path="m5058,8748l5068,8748,5068,8729,5058,8729,5058,8748xe" filled="true" fillcolor="#000000" stroked="false">
                <v:path arrowok="t"/>
                <v:fill type="solid"/>
              </v:shape>
            </v:group>
            <v:group style="position:absolute;left:5058;top:8748;width:10;height:20" coordorigin="5058,8748" coordsize="10,20">
              <v:shape style="position:absolute;left:5058;top:8748;width:10;height:20" coordorigin="5058,8748" coordsize="10,20" path="m5058,8767l5068,8767,5068,8748,5058,8748,5058,8767xe" filled="true" fillcolor="#000000" stroked="false">
                <v:path arrowok="t"/>
                <v:fill type="solid"/>
              </v:shape>
            </v:group>
            <v:group style="position:absolute;left:5058;top:8770;width:10;height:2" coordorigin="5058,8770" coordsize="10,2">
              <v:shape style="position:absolute;left:5058;top:8770;width:10;height:2" coordorigin="5058,8770" coordsize="10,0" path="m5058,8770l5068,8770e" filled="false" stroked="true" strokeweight=".300018pt" strokecolor="#000000">
                <v:path arrowok="t"/>
              </v:shape>
            </v:group>
            <v:group style="position:absolute;left:5769;top:8556;width:10;height:20" coordorigin="5769,8556" coordsize="10,20">
              <v:shape style="position:absolute;left:5769;top:8556;width:10;height:20" coordorigin="5769,8556" coordsize="10,20" path="m5769,8575l5778,8575,5778,8556,5769,8556,5769,8575xe" filled="true" fillcolor="#000000" stroked="false">
                <v:path arrowok="t"/>
                <v:fill type="solid"/>
              </v:shape>
            </v:group>
            <v:group style="position:absolute;left:5769;top:8575;width:10;height:20" coordorigin="5769,8575" coordsize="10,20">
              <v:shape style="position:absolute;left:5769;top:8575;width:10;height:20" coordorigin="5769,8575" coordsize="10,20" path="m5769,8594l5778,8594,5778,8575,5769,8575,5769,8594xe" filled="true" fillcolor="#000000" stroked="false">
                <v:path arrowok="t"/>
                <v:fill type="solid"/>
              </v:shape>
            </v:group>
            <v:group style="position:absolute;left:5769;top:8594;width:10;height:20" coordorigin="5769,8594" coordsize="10,20">
              <v:shape style="position:absolute;left:5769;top:8594;width:10;height:20" coordorigin="5769,8594" coordsize="10,20" path="m5769,8614l5778,8614,5778,8594,5769,8594,5769,8614xe" filled="true" fillcolor="#000000" stroked="false">
                <v:path arrowok="t"/>
                <v:fill type="solid"/>
              </v:shape>
            </v:group>
            <v:group style="position:absolute;left:5769;top:8614;width:10;height:20" coordorigin="5769,8614" coordsize="10,20">
              <v:shape style="position:absolute;left:5769;top:8614;width:10;height:20" coordorigin="5769,8614" coordsize="10,20" path="m5769,8633l5778,8633,5778,8614,5769,8614,5769,8633xe" filled="true" fillcolor="#000000" stroked="false">
                <v:path arrowok="t"/>
                <v:fill type="solid"/>
              </v:shape>
            </v:group>
            <v:group style="position:absolute;left:5769;top:8633;width:10;height:20" coordorigin="5769,8633" coordsize="10,20">
              <v:shape style="position:absolute;left:5769;top:8633;width:10;height:20" coordorigin="5769,8633" coordsize="10,20" path="m5769,8652l5778,8652,5778,8633,5769,8633,5769,8652xe" filled="true" fillcolor="#000000" stroked="false">
                <v:path arrowok="t"/>
                <v:fill type="solid"/>
              </v:shape>
            </v:group>
            <v:group style="position:absolute;left:5769;top:8652;width:10;height:20" coordorigin="5769,8652" coordsize="10,20">
              <v:shape style="position:absolute;left:5769;top:8652;width:10;height:20" coordorigin="5769,8652" coordsize="10,20" path="m5769,8671l5778,8671,5778,8652,5769,8652,5769,8671xe" filled="true" fillcolor="#000000" stroked="false">
                <v:path arrowok="t"/>
                <v:fill type="solid"/>
              </v:shape>
            </v:group>
            <v:group style="position:absolute;left:5769;top:8671;width:10;height:20" coordorigin="5769,8671" coordsize="10,20">
              <v:shape style="position:absolute;left:5769;top:8671;width:10;height:20" coordorigin="5769,8671" coordsize="10,20" path="m5769,8690l5778,8690,5778,8671,5769,8671,5769,8690xe" filled="true" fillcolor="#000000" stroked="false">
                <v:path arrowok="t"/>
                <v:fill type="solid"/>
              </v:shape>
            </v:group>
            <v:group style="position:absolute;left:5769;top:8690;width:10;height:20" coordorigin="5769,8690" coordsize="10,20">
              <v:shape style="position:absolute;left:5769;top:8690;width:10;height:20" coordorigin="5769,8690" coordsize="10,20" path="m5769,8710l5778,8710,5778,8690,5769,8690,5769,8710xe" filled="true" fillcolor="#000000" stroked="false">
                <v:path arrowok="t"/>
                <v:fill type="solid"/>
              </v:shape>
            </v:group>
            <v:group style="position:absolute;left:5769;top:8710;width:10;height:20" coordorigin="5769,8710" coordsize="10,20">
              <v:shape style="position:absolute;left:5769;top:8710;width:10;height:20" coordorigin="5769,8710" coordsize="10,20" path="m5769,8729l5778,8729,5778,8710,5769,8710,5769,8729xe" filled="true" fillcolor="#000000" stroked="false">
                <v:path arrowok="t"/>
                <v:fill type="solid"/>
              </v:shape>
            </v:group>
            <v:group style="position:absolute;left:5769;top:8729;width:10;height:20" coordorigin="5769,8729" coordsize="10,20">
              <v:shape style="position:absolute;left:5769;top:8729;width:10;height:20" coordorigin="5769,8729" coordsize="10,20" path="m5769,8748l5778,8748,5778,8729,5769,8729,5769,8748xe" filled="true" fillcolor="#000000" stroked="false">
                <v:path arrowok="t"/>
                <v:fill type="solid"/>
              </v:shape>
            </v:group>
            <v:group style="position:absolute;left:5769;top:8748;width:10;height:20" coordorigin="5769,8748" coordsize="10,20">
              <v:shape style="position:absolute;left:5769;top:8748;width:10;height:20" coordorigin="5769,8748" coordsize="10,20" path="m5769,8767l5778,8767,5778,8748,5769,8748,5769,8767xe" filled="true" fillcolor="#000000" stroked="false">
                <v:path arrowok="t"/>
                <v:fill type="solid"/>
              </v:shape>
            </v:group>
            <v:group style="position:absolute;left:5769;top:8770;width:10;height:2" coordorigin="5769,8770" coordsize="10,2">
              <v:shape style="position:absolute;left:5769;top:8770;width:10;height:2" coordorigin="5769,8770" coordsize="10,0" path="m5769,8770l5778,8770e" filled="false" stroked="true" strokeweight=".300018pt" strokecolor="#000000">
                <v:path arrowok="t"/>
              </v:shape>
            </v:group>
            <v:group style="position:absolute;left:6334;top:8556;width:10;height:20" coordorigin="6334,8556" coordsize="10,20">
              <v:shape style="position:absolute;left:6334;top:8556;width:10;height:20" coordorigin="6334,8556" coordsize="10,20" path="m6334,8575l6344,8575,6344,8556,6334,8556,6334,8575xe" filled="true" fillcolor="#000000" stroked="false">
                <v:path arrowok="t"/>
                <v:fill type="solid"/>
              </v:shape>
            </v:group>
            <v:group style="position:absolute;left:6334;top:8575;width:10;height:20" coordorigin="6334,8575" coordsize="10,20">
              <v:shape style="position:absolute;left:6334;top:8575;width:10;height:20" coordorigin="6334,8575" coordsize="10,20" path="m6334,8594l6344,8594,6344,8575,6334,8575,6334,8594xe" filled="true" fillcolor="#000000" stroked="false">
                <v:path arrowok="t"/>
                <v:fill type="solid"/>
              </v:shape>
            </v:group>
            <v:group style="position:absolute;left:6334;top:8594;width:10;height:20" coordorigin="6334,8594" coordsize="10,20">
              <v:shape style="position:absolute;left:6334;top:8594;width:10;height:20" coordorigin="6334,8594" coordsize="10,20" path="m6334,8614l6344,8614,6344,8594,6334,8594,6334,8614xe" filled="true" fillcolor="#000000" stroked="false">
                <v:path arrowok="t"/>
                <v:fill type="solid"/>
              </v:shape>
            </v:group>
            <v:group style="position:absolute;left:6334;top:8614;width:10;height:20" coordorigin="6334,8614" coordsize="10,20">
              <v:shape style="position:absolute;left:6334;top:8614;width:10;height:20" coordorigin="6334,8614" coordsize="10,20" path="m6334,8633l6344,8633,6344,8614,6334,8614,6334,8633xe" filled="true" fillcolor="#000000" stroked="false">
                <v:path arrowok="t"/>
                <v:fill type="solid"/>
              </v:shape>
            </v:group>
            <v:group style="position:absolute;left:6334;top:8633;width:10;height:20" coordorigin="6334,8633" coordsize="10,20">
              <v:shape style="position:absolute;left:6334;top:8633;width:10;height:20" coordorigin="6334,8633" coordsize="10,20" path="m6334,8652l6344,8652,6344,8633,6334,8633,6334,8652xe" filled="true" fillcolor="#000000" stroked="false">
                <v:path arrowok="t"/>
                <v:fill type="solid"/>
              </v:shape>
            </v:group>
            <v:group style="position:absolute;left:6334;top:8652;width:10;height:20" coordorigin="6334,8652" coordsize="10,20">
              <v:shape style="position:absolute;left:6334;top:8652;width:10;height:20" coordorigin="6334,8652" coordsize="10,20" path="m6334,8671l6344,8671,6344,8652,6334,8652,6334,8671xe" filled="true" fillcolor="#000000" stroked="false">
                <v:path arrowok="t"/>
                <v:fill type="solid"/>
              </v:shape>
            </v:group>
            <v:group style="position:absolute;left:6334;top:8671;width:10;height:20" coordorigin="6334,8671" coordsize="10,20">
              <v:shape style="position:absolute;left:6334;top:8671;width:10;height:20" coordorigin="6334,8671" coordsize="10,20" path="m6334,8690l6344,8690,6344,8671,6334,8671,6334,8690xe" filled="true" fillcolor="#000000" stroked="false">
                <v:path arrowok="t"/>
                <v:fill type="solid"/>
              </v:shape>
            </v:group>
            <v:group style="position:absolute;left:6334;top:8690;width:10;height:20" coordorigin="6334,8690" coordsize="10,20">
              <v:shape style="position:absolute;left:6334;top:8690;width:10;height:20" coordorigin="6334,8690" coordsize="10,20" path="m6334,8710l6344,8710,6344,8690,6334,8690,6334,8710xe" filled="true" fillcolor="#000000" stroked="false">
                <v:path arrowok="t"/>
                <v:fill type="solid"/>
              </v:shape>
            </v:group>
            <v:group style="position:absolute;left:6334;top:8710;width:10;height:20" coordorigin="6334,8710" coordsize="10,20">
              <v:shape style="position:absolute;left:6334;top:8710;width:10;height:20" coordorigin="6334,8710" coordsize="10,20" path="m6334,8729l6344,8729,6344,8710,6334,8710,6334,8729xe" filled="true" fillcolor="#000000" stroked="false">
                <v:path arrowok="t"/>
                <v:fill type="solid"/>
              </v:shape>
            </v:group>
            <v:group style="position:absolute;left:6334;top:8729;width:10;height:20" coordorigin="6334,8729" coordsize="10,20">
              <v:shape style="position:absolute;left:6334;top:8729;width:10;height:20" coordorigin="6334,8729" coordsize="10,20" path="m6334,8748l6344,8748,6344,8729,6334,8729,6334,8748xe" filled="true" fillcolor="#000000" stroked="false">
                <v:path arrowok="t"/>
                <v:fill type="solid"/>
              </v:shape>
            </v:group>
            <v:group style="position:absolute;left:6334;top:8748;width:10;height:20" coordorigin="6334,8748" coordsize="10,20">
              <v:shape style="position:absolute;left:6334;top:8748;width:10;height:20" coordorigin="6334,8748" coordsize="10,20" path="m6334,8767l6344,8767,6344,8748,6334,8748,6334,8767xe" filled="true" fillcolor="#000000" stroked="false">
                <v:path arrowok="t"/>
                <v:fill type="solid"/>
              </v:shape>
            </v:group>
            <v:group style="position:absolute;left:6334;top:8770;width:10;height:2" coordorigin="6334,8770" coordsize="10,2">
              <v:shape style="position:absolute;left:6334;top:8770;width:10;height:2" coordorigin="6334,8770" coordsize="10,0" path="m6334,8770l6344,8770e" filled="false" stroked="true" strokeweight=".300018pt" strokecolor="#000000">
                <v:path arrowok="t"/>
              </v:shape>
            </v:group>
            <v:group style="position:absolute;left:7820;top:8556;width:10;height:20" coordorigin="7820,8556" coordsize="10,20">
              <v:shape style="position:absolute;left:7820;top:8556;width:10;height:20" coordorigin="7820,8556" coordsize="10,20" path="m7820,8575l7829,8575,7829,8556,7820,8556,7820,8575xe" filled="true" fillcolor="#000000" stroked="false">
                <v:path arrowok="t"/>
                <v:fill type="solid"/>
              </v:shape>
            </v:group>
            <v:group style="position:absolute;left:7820;top:8575;width:10;height:20" coordorigin="7820,8575" coordsize="10,20">
              <v:shape style="position:absolute;left:7820;top:8575;width:10;height:20" coordorigin="7820,8575" coordsize="10,20" path="m7820,8594l7829,8594,7829,8575,7820,8575,7820,8594xe" filled="true" fillcolor="#000000" stroked="false">
                <v:path arrowok="t"/>
                <v:fill type="solid"/>
              </v:shape>
            </v:group>
            <v:group style="position:absolute;left:7820;top:8594;width:10;height:20" coordorigin="7820,8594" coordsize="10,20">
              <v:shape style="position:absolute;left:7820;top:8594;width:10;height:20" coordorigin="7820,8594" coordsize="10,20" path="m7820,8614l7829,8614,7829,8594,7820,8594,7820,8614xe" filled="true" fillcolor="#000000" stroked="false">
                <v:path arrowok="t"/>
                <v:fill type="solid"/>
              </v:shape>
            </v:group>
            <v:group style="position:absolute;left:7820;top:8614;width:10;height:20" coordorigin="7820,8614" coordsize="10,20">
              <v:shape style="position:absolute;left:7820;top:8614;width:10;height:20" coordorigin="7820,8614" coordsize="10,20" path="m7820,8633l7829,8633,7829,8614,7820,8614,7820,8633xe" filled="true" fillcolor="#000000" stroked="false">
                <v:path arrowok="t"/>
                <v:fill type="solid"/>
              </v:shape>
            </v:group>
            <v:group style="position:absolute;left:7820;top:8633;width:10;height:20" coordorigin="7820,8633" coordsize="10,20">
              <v:shape style="position:absolute;left:7820;top:8633;width:10;height:20" coordorigin="7820,8633" coordsize="10,20" path="m7820,8652l7829,8652,7829,8633,7820,8633,7820,8652xe" filled="true" fillcolor="#000000" stroked="false">
                <v:path arrowok="t"/>
                <v:fill type="solid"/>
              </v:shape>
            </v:group>
            <v:group style="position:absolute;left:7820;top:8652;width:10;height:20" coordorigin="7820,8652" coordsize="10,20">
              <v:shape style="position:absolute;left:7820;top:8652;width:10;height:20" coordorigin="7820,8652" coordsize="10,20" path="m7820,8671l7829,8671,7829,8652,7820,8652,7820,8671xe" filled="true" fillcolor="#000000" stroked="false">
                <v:path arrowok="t"/>
                <v:fill type="solid"/>
              </v:shape>
            </v:group>
            <v:group style="position:absolute;left:7820;top:8671;width:10;height:20" coordorigin="7820,8671" coordsize="10,20">
              <v:shape style="position:absolute;left:7820;top:8671;width:10;height:20" coordorigin="7820,8671" coordsize="10,20" path="m7820,8690l7829,8690,7829,8671,7820,8671,7820,8690xe" filled="true" fillcolor="#000000" stroked="false">
                <v:path arrowok="t"/>
                <v:fill type="solid"/>
              </v:shape>
            </v:group>
            <v:group style="position:absolute;left:7820;top:8690;width:10;height:20" coordorigin="7820,8690" coordsize="10,20">
              <v:shape style="position:absolute;left:7820;top:8690;width:10;height:20" coordorigin="7820,8690" coordsize="10,20" path="m7820,8710l7829,8710,7829,8690,7820,8690,7820,8710xe" filled="true" fillcolor="#000000" stroked="false">
                <v:path arrowok="t"/>
                <v:fill type="solid"/>
              </v:shape>
            </v:group>
            <v:group style="position:absolute;left:7820;top:8710;width:10;height:20" coordorigin="7820,8710" coordsize="10,20">
              <v:shape style="position:absolute;left:7820;top:8710;width:10;height:20" coordorigin="7820,8710" coordsize="10,20" path="m7820,8729l7829,8729,7829,8710,7820,8710,7820,8729xe" filled="true" fillcolor="#000000" stroked="false">
                <v:path arrowok="t"/>
                <v:fill type="solid"/>
              </v:shape>
            </v:group>
            <v:group style="position:absolute;left:7820;top:8729;width:10;height:20" coordorigin="7820,8729" coordsize="10,20">
              <v:shape style="position:absolute;left:7820;top:8729;width:10;height:20" coordorigin="7820,8729" coordsize="10,20" path="m7820,8748l7829,8748,7829,8729,7820,8729,7820,8748xe" filled="true" fillcolor="#000000" stroked="false">
                <v:path arrowok="t"/>
                <v:fill type="solid"/>
              </v:shape>
            </v:group>
            <v:group style="position:absolute;left:7820;top:8748;width:10;height:20" coordorigin="7820,8748" coordsize="10,20">
              <v:shape style="position:absolute;left:7820;top:8748;width:10;height:20" coordorigin="7820,8748" coordsize="10,20" path="m7820,8767l7829,8767,7829,8748,7820,8748,7820,8767xe" filled="true" fillcolor="#000000" stroked="false">
                <v:path arrowok="t"/>
                <v:fill type="solid"/>
              </v:shape>
            </v:group>
            <v:group style="position:absolute;left:7820;top:8770;width:10;height:2" coordorigin="7820,8770" coordsize="10,2">
              <v:shape style="position:absolute;left:7820;top:8770;width:10;height:2" coordorigin="7820,8770" coordsize="10,0" path="m7820,8770l7829,8770e" filled="false" stroked="true" strokeweight=".300018pt" strokecolor="#000000">
                <v:path arrowok="t"/>
              </v:shape>
            </v:group>
            <v:group style="position:absolute;left:8462;top:8556;width:10;height:20" coordorigin="8462,8556" coordsize="10,20">
              <v:shape style="position:absolute;left:8462;top:8556;width:10;height:20" coordorigin="8462,8556" coordsize="10,20" path="m8462,8575l8472,8575,8472,8556,8462,8556,8462,8575xe" filled="true" fillcolor="#000000" stroked="false">
                <v:path arrowok="t"/>
                <v:fill type="solid"/>
              </v:shape>
            </v:group>
            <v:group style="position:absolute;left:8462;top:8575;width:10;height:20" coordorigin="8462,8575" coordsize="10,20">
              <v:shape style="position:absolute;left:8462;top:8575;width:10;height:20" coordorigin="8462,8575" coordsize="10,20" path="m8462,8594l8472,8594,8472,8575,8462,8575,8462,8594xe" filled="true" fillcolor="#000000" stroked="false">
                <v:path arrowok="t"/>
                <v:fill type="solid"/>
              </v:shape>
            </v:group>
            <v:group style="position:absolute;left:8462;top:8594;width:10;height:20" coordorigin="8462,8594" coordsize="10,20">
              <v:shape style="position:absolute;left:8462;top:8594;width:10;height:20" coordorigin="8462,8594" coordsize="10,20" path="m8462,8614l8472,8614,8472,8594,8462,8594,8462,8614xe" filled="true" fillcolor="#000000" stroked="false">
                <v:path arrowok="t"/>
                <v:fill type="solid"/>
              </v:shape>
            </v:group>
            <v:group style="position:absolute;left:8462;top:8614;width:10;height:20" coordorigin="8462,8614" coordsize="10,20">
              <v:shape style="position:absolute;left:8462;top:8614;width:10;height:20" coordorigin="8462,8614" coordsize="10,20" path="m8462,8633l8472,8633,8472,8614,8462,8614,8462,8633xe" filled="true" fillcolor="#000000" stroked="false">
                <v:path arrowok="t"/>
                <v:fill type="solid"/>
              </v:shape>
            </v:group>
            <v:group style="position:absolute;left:8462;top:8633;width:10;height:20" coordorigin="8462,8633" coordsize="10,20">
              <v:shape style="position:absolute;left:8462;top:8633;width:10;height:20" coordorigin="8462,8633" coordsize="10,20" path="m8462,8652l8472,8652,8472,8633,8462,8633,8462,8652xe" filled="true" fillcolor="#000000" stroked="false">
                <v:path arrowok="t"/>
                <v:fill type="solid"/>
              </v:shape>
            </v:group>
            <v:group style="position:absolute;left:8462;top:8652;width:10;height:20" coordorigin="8462,8652" coordsize="10,20">
              <v:shape style="position:absolute;left:8462;top:8652;width:10;height:20" coordorigin="8462,8652" coordsize="10,20" path="m8462,8671l8472,8671,8472,8652,8462,8652,8462,8671xe" filled="true" fillcolor="#000000" stroked="false">
                <v:path arrowok="t"/>
                <v:fill type="solid"/>
              </v:shape>
            </v:group>
            <v:group style="position:absolute;left:8462;top:8671;width:10;height:20" coordorigin="8462,8671" coordsize="10,20">
              <v:shape style="position:absolute;left:8462;top:8671;width:10;height:20" coordorigin="8462,8671" coordsize="10,20" path="m8462,8690l8472,8690,8472,8671,8462,8671,8462,8690xe" filled="true" fillcolor="#000000" stroked="false">
                <v:path arrowok="t"/>
                <v:fill type="solid"/>
              </v:shape>
            </v:group>
            <v:group style="position:absolute;left:8462;top:8690;width:10;height:20" coordorigin="8462,8690" coordsize="10,20">
              <v:shape style="position:absolute;left:8462;top:8690;width:10;height:20" coordorigin="8462,8690" coordsize="10,20" path="m8462,8710l8472,8710,8472,8690,8462,8690,8462,8710xe" filled="true" fillcolor="#000000" stroked="false">
                <v:path arrowok="t"/>
                <v:fill type="solid"/>
              </v:shape>
            </v:group>
            <v:group style="position:absolute;left:8462;top:8710;width:10;height:20" coordorigin="8462,8710" coordsize="10,20">
              <v:shape style="position:absolute;left:8462;top:8710;width:10;height:20" coordorigin="8462,8710" coordsize="10,20" path="m8462,8729l8472,8729,8472,8710,8462,8710,8462,8729xe" filled="true" fillcolor="#000000" stroked="false">
                <v:path arrowok="t"/>
                <v:fill type="solid"/>
              </v:shape>
            </v:group>
            <v:group style="position:absolute;left:8462;top:8729;width:10;height:20" coordorigin="8462,8729" coordsize="10,20">
              <v:shape style="position:absolute;left:8462;top:8729;width:10;height:20" coordorigin="8462,8729" coordsize="10,20" path="m8462,8748l8472,8748,8472,8729,8462,8729,8462,8748xe" filled="true" fillcolor="#000000" stroked="false">
                <v:path arrowok="t"/>
                <v:fill type="solid"/>
              </v:shape>
            </v:group>
            <v:group style="position:absolute;left:8462;top:8748;width:10;height:20" coordorigin="8462,8748" coordsize="10,20">
              <v:shape style="position:absolute;left:8462;top:8748;width:10;height:20" coordorigin="8462,8748" coordsize="10,20" path="m8462,8767l8472,8767,8472,8748,8462,8748,8462,8767xe" filled="true" fillcolor="#000000" stroked="false">
                <v:path arrowok="t"/>
                <v:fill type="solid"/>
              </v:shape>
            </v:group>
            <v:group style="position:absolute;left:8462;top:8770;width:10;height:2" coordorigin="8462,8770" coordsize="10,2">
              <v:shape style="position:absolute;left:8462;top:8770;width:10;height:2" coordorigin="8462,8770" coordsize="10,0" path="m8462,8770l8472,8770e" filled="false" stroked="true" strokeweight=".300018pt" strokecolor="#000000">
                <v:path arrowok="t"/>
              </v:shape>
            </v:group>
            <v:group style="position:absolute;left:9594;top:8556;width:10;height:20" coordorigin="9594,8556" coordsize="10,20">
              <v:shape style="position:absolute;left:9594;top:8556;width:10;height:20" coordorigin="9594,8556" coordsize="10,20" path="m9594,8575l9603,8575,9603,8556,9594,8556,9594,8575xe" filled="true" fillcolor="#000000" stroked="false">
                <v:path arrowok="t"/>
                <v:fill type="solid"/>
              </v:shape>
            </v:group>
            <v:group style="position:absolute;left:9594;top:8575;width:10;height:20" coordorigin="9594,8575" coordsize="10,20">
              <v:shape style="position:absolute;left:9594;top:8575;width:10;height:20" coordorigin="9594,8575" coordsize="10,20" path="m9594,8594l9603,8594,9603,8575,9594,8575,9594,8594xe" filled="true" fillcolor="#000000" stroked="false">
                <v:path arrowok="t"/>
                <v:fill type="solid"/>
              </v:shape>
            </v:group>
            <v:group style="position:absolute;left:9594;top:8594;width:10;height:20" coordorigin="9594,8594" coordsize="10,20">
              <v:shape style="position:absolute;left:9594;top:8594;width:10;height:20" coordorigin="9594,8594" coordsize="10,20" path="m9594,8614l9603,8614,9603,8594,9594,8594,9594,8614xe" filled="true" fillcolor="#000000" stroked="false">
                <v:path arrowok="t"/>
                <v:fill type="solid"/>
              </v:shape>
            </v:group>
            <v:group style="position:absolute;left:9594;top:8614;width:10;height:20" coordorigin="9594,8614" coordsize="10,20">
              <v:shape style="position:absolute;left:9594;top:8614;width:10;height:20" coordorigin="9594,8614" coordsize="10,20" path="m9594,8633l9603,8633,9603,8614,9594,8614,9594,8633xe" filled="true" fillcolor="#000000" stroked="false">
                <v:path arrowok="t"/>
                <v:fill type="solid"/>
              </v:shape>
            </v:group>
            <v:group style="position:absolute;left:9594;top:8633;width:10;height:20" coordorigin="9594,8633" coordsize="10,20">
              <v:shape style="position:absolute;left:9594;top:8633;width:10;height:20" coordorigin="9594,8633" coordsize="10,20" path="m9594,8652l9603,8652,9603,8633,9594,8633,9594,8652xe" filled="true" fillcolor="#000000" stroked="false">
                <v:path arrowok="t"/>
                <v:fill type="solid"/>
              </v:shape>
            </v:group>
            <v:group style="position:absolute;left:9594;top:8652;width:10;height:20" coordorigin="9594,8652" coordsize="10,20">
              <v:shape style="position:absolute;left:9594;top:8652;width:10;height:20" coordorigin="9594,8652" coordsize="10,20" path="m9594,8671l9603,8671,9603,8652,9594,8652,9594,8671xe" filled="true" fillcolor="#000000" stroked="false">
                <v:path arrowok="t"/>
                <v:fill type="solid"/>
              </v:shape>
            </v:group>
            <v:group style="position:absolute;left:9594;top:8671;width:10;height:20" coordorigin="9594,8671" coordsize="10,20">
              <v:shape style="position:absolute;left:9594;top:8671;width:10;height:20" coordorigin="9594,8671" coordsize="10,20" path="m9594,8690l9603,8690,9603,8671,9594,8671,9594,8690xe" filled="true" fillcolor="#000000" stroked="false">
                <v:path arrowok="t"/>
                <v:fill type="solid"/>
              </v:shape>
            </v:group>
            <v:group style="position:absolute;left:9594;top:8690;width:10;height:20" coordorigin="9594,8690" coordsize="10,20">
              <v:shape style="position:absolute;left:9594;top:8690;width:10;height:20" coordorigin="9594,8690" coordsize="10,20" path="m9594,8710l9603,8710,9603,8690,9594,8690,9594,8710xe" filled="true" fillcolor="#000000" stroked="false">
                <v:path arrowok="t"/>
                <v:fill type="solid"/>
              </v:shape>
            </v:group>
            <v:group style="position:absolute;left:9594;top:8710;width:10;height:20" coordorigin="9594,8710" coordsize="10,20">
              <v:shape style="position:absolute;left:9594;top:8710;width:10;height:20" coordorigin="9594,8710" coordsize="10,20" path="m9594,8729l9603,8729,9603,8710,9594,8710,9594,8729xe" filled="true" fillcolor="#000000" stroked="false">
                <v:path arrowok="t"/>
                <v:fill type="solid"/>
              </v:shape>
            </v:group>
            <v:group style="position:absolute;left:9594;top:8729;width:10;height:20" coordorigin="9594,8729" coordsize="10,20">
              <v:shape style="position:absolute;left:9594;top:8729;width:10;height:20" coordorigin="9594,8729" coordsize="10,20" path="m9594,8748l9603,8748,9603,8729,9594,8729,9594,8748xe" filled="true" fillcolor="#000000" stroked="false">
                <v:path arrowok="t"/>
                <v:fill type="solid"/>
              </v:shape>
            </v:group>
            <v:group style="position:absolute;left:9594;top:8748;width:10;height:20" coordorigin="9594,8748" coordsize="10,20">
              <v:shape style="position:absolute;left:9594;top:8748;width:10;height:20" coordorigin="9594,8748" coordsize="10,20" path="m9594,8767l9603,8767,9603,8748,9594,8748,9594,8767xe" filled="true" fillcolor="#000000" stroked="false">
                <v:path arrowok="t"/>
                <v:fill type="solid"/>
              </v:shape>
            </v:group>
            <v:group style="position:absolute;left:9594;top:8770;width:10;height:2" coordorigin="9594,8770" coordsize="10,2">
              <v:shape style="position:absolute;left:9594;top:8770;width:10;height:2" coordorigin="9594,8770" coordsize="10,0" path="m9594,8770l9603,8770e" filled="false" stroked="true" strokeweight=".300018pt" strokecolor="#000000">
                <v:path arrowok="t"/>
              </v:shape>
            </v:group>
            <v:group style="position:absolute;left:10162;top:8556;width:10;height:20" coordorigin="10162,8556" coordsize="10,20">
              <v:shape style="position:absolute;left:10162;top:8556;width:10;height:20" coordorigin="10162,8556" coordsize="10,20" path="m10162,8575l10172,8575,10172,8556,10162,8556,10162,8575xe" filled="true" fillcolor="#000000" stroked="false">
                <v:path arrowok="t"/>
                <v:fill type="solid"/>
              </v:shape>
            </v:group>
            <v:group style="position:absolute;left:10162;top:8575;width:10;height:20" coordorigin="10162,8575" coordsize="10,20">
              <v:shape style="position:absolute;left:10162;top:8575;width:10;height:20" coordorigin="10162,8575" coordsize="10,20" path="m10162,8594l10172,8594,10172,8575,10162,8575,10162,8594xe" filled="true" fillcolor="#000000" stroked="false">
                <v:path arrowok="t"/>
                <v:fill type="solid"/>
              </v:shape>
            </v:group>
            <v:group style="position:absolute;left:10162;top:8594;width:10;height:20" coordorigin="10162,8594" coordsize="10,20">
              <v:shape style="position:absolute;left:10162;top:8594;width:10;height:20" coordorigin="10162,8594" coordsize="10,20" path="m10162,8614l10172,8614,10172,8594,10162,8594,10162,8614xe" filled="true" fillcolor="#000000" stroked="false">
                <v:path arrowok="t"/>
                <v:fill type="solid"/>
              </v:shape>
            </v:group>
            <v:group style="position:absolute;left:10162;top:8614;width:10;height:20" coordorigin="10162,8614" coordsize="10,20">
              <v:shape style="position:absolute;left:10162;top:8614;width:10;height:20" coordorigin="10162,8614" coordsize="10,20" path="m10162,8633l10172,8633,10172,8614,10162,8614,10162,8633xe" filled="true" fillcolor="#000000" stroked="false">
                <v:path arrowok="t"/>
                <v:fill type="solid"/>
              </v:shape>
            </v:group>
            <v:group style="position:absolute;left:10162;top:8633;width:10;height:20" coordorigin="10162,8633" coordsize="10,20">
              <v:shape style="position:absolute;left:10162;top:8633;width:10;height:20" coordorigin="10162,8633" coordsize="10,20" path="m10162,8652l10172,8652,10172,8633,10162,8633,10162,8652xe" filled="true" fillcolor="#000000" stroked="false">
                <v:path arrowok="t"/>
                <v:fill type="solid"/>
              </v:shape>
            </v:group>
            <v:group style="position:absolute;left:10162;top:8652;width:10;height:20" coordorigin="10162,8652" coordsize="10,20">
              <v:shape style="position:absolute;left:10162;top:8652;width:10;height:20" coordorigin="10162,8652" coordsize="10,20" path="m10162,8671l10172,8671,10172,8652,10162,8652,10162,8671xe" filled="true" fillcolor="#000000" stroked="false">
                <v:path arrowok="t"/>
                <v:fill type="solid"/>
              </v:shape>
            </v:group>
            <v:group style="position:absolute;left:10162;top:8671;width:10;height:20" coordorigin="10162,8671" coordsize="10,20">
              <v:shape style="position:absolute;left:10162;top:8671;width:10;height:20" coordorigin="10162,8671" coordsize="10,20" path="m10162,8690l10172,8690,10172,8671,10162,8671,10162,8690xe" filled="true" fillcolor="#000000" stroked="false">
                <v:path arrowok="t"/>
                <v:fill type="solid"/>
              </v:shape>
            </v:group>
            <v:group style="position:absolute;left:10162;top:8690;width:10;height:20" coordorigin="10162,8690" coordsize="10,20">
              <v:shape style="position:absolute;left:10162;top:8690;width:10;height:20" coordorigin="10162,8690" coordsize="10,20" path="m10162,8710l10172,8710,10172,8690,10162,8690,10162,8710xe" filled="true" fillcolor="#000000" stroked="false">
                <v:path arrowok="t"/>
                <v:fill type="solid"/>
              </v:shape>
            </v:group>
            <v:group style="position:absolute;left:10162;top:8710;width:10;height:20" coordorigin="10162,8710" coordsize="10,20">
              <v:shape style="position:absolute;left:10162;top:8710;width:10;height:20" coordorigin="10162,8710" coordsize="10,20" path="m10162,8729l10172,8729,10172,8710,10162,8710,10162,8729xe" filled="true" fillcolor="#000000" stroked="false">
                <v:path arrowok="t"/>
                <v:fill type="solid"/>
              </v:shape>
            </v:group>
            <v:group style="position:absolute;left:10162;top:8729;width:10;height:20" coordorigin="10162,8729" coordsize="10,20">
              <v:shape style="position:absolute;left:10162;top:8729;width:10;height:20" coordorigin="10162,8729" coordsize="10,20" path="m10162,8748l10172,8748,10172,8729,10162,8729,10162,8748xe" filled="true" fillcolor="#000000" stroked="false">
                <v:path arrowok="t"/>
                <v:fill type="solid"/>
              </v:shape>
            </v:group>
            <v:group style="position:absolute;left:10162;top:8748;width:10;height:20" coordorigin="10162,8748" coordsize="10,20">
              <v:shape style="position:absolute;left:10162;top:8748;width:10;height:20" coordorigin="10162,8748" coordsize="10,20" path="m10162,8767l10172,8767,10172,8748,10162,8748,10162,8767xe" filled="true" fillcolor="#000000" stroked="false">
                <v:path arrowok="t"/>
                <v:fill type="solid"/>
              </v:shape>
            </v:group>
            <v:group style="position:absolute;left:10162;top:8770;width:10;height:2" coordorigin="10162,8770" coordsize="10,2">
              <v:shape style="position:absolute;left:10162;top:8770;width:10;height:2" coordorigin="10162,8770" coordsize="10,0" path="m10162,8770l10172,8770e" filled="false" stroked="true" strokeweight=".300018pt" strokecolor="#000000">
                <v:path arrowok="t"/>
              </v:shape>
            </v:group>
            <v:group style="position:absolute;left:11437;top:8556;width:10;height:20" coordorigin="11437,8556" coordsize="10,20">
              <v:shape style="position:absolute;left:11437;top:8556;width:10;height:20" coordorigin="11437,8556" coordsize="10,20" path="m11437,8575l11446,8575,11446,8556,11437,8556,11437,8575xe" filled="true" fillcolor="#000000" stroked="false">
                <v:path arrowok="t"/>
                <v:fill type="solid"/>
              </v:shape>
            </v:group>
            <v:group style="position:absolute;left:11437;top:8575;width:10;height:20" coordorigin="11437,8575" coordsize="10,20">
              <v:shape style="position:absolute;left:11437;top:8575;width:10;height:20" coordorigin="11437,8575" coordsize="10,20" path="m11437,8594l11446,8594,11446,8575,11437,8575,11437,8594xe" filled="true" fillcolor="#000000" stroked="false">
                <v:path arrowok="t"/>
                <v:fill type="solid"/>
              </v:shape>
            </v:group>
            <v:group style="position:absolute;left:11437;top:8594;width:10;height:20" coordorigin="11437,8594" coordsize="10,20">
              <v:shape style="position:absolute;left:11437;top:8594;width:10;height:20" coordorigin="11437,8594" coordsize="10,20" path="m11437,8614l11446,8614,11446,8594,11437,8594,11437,8614xe" filled="true" fillcolor="#000000" stroked="false">
                <v:path arrowok="t"/>
                <v:fill type="solid"/>
              </v:shape>
            </v:group>
            <v:group style="position:absolute;left:11437;top:8614;width:10;height:20" coordorigin="11437,8614" coordsize="10,20">
              <v:shape style="position:absolute;left:11437;top:8614;width:10;height:20" coordorigin="11437,8614" coordsize="10,20" path="m11437,8633l11446,8633,11446,8614,11437,8614,11437,8633xe" filled="true" fillcolor="#000000" stroked="false">
                <v:path arrowok="t"/>
                <v:fill type="solid"/>
              </v:shape>
            </v:group>
            <v:group style="position:absolute;left:11437;top:8633;width:10;height:20" coordorigin="11437,8633" coordsize="10,20">
              <v:shape style="position:absolute;left:11437;top:8633;width:10;height:20" coordorigin="11437,8633" coordsize="10,20" path="m11437,8652l11446,8652,11446,8633,11437,8633,11437,8652xe" filled="true" fillcolor="#000000" stroked="false">
                <v:path arrowok="t"/>
                <v:fill type="solid"/>
              </v:shape>
            </v:group>
            <v:group style="position:absolute;left:11437;top:8652;width:10;height:20" coordorigin="11437,8652" coordsize="10,20">
              <v:shape style="position:absolute;left:11437;top:8652;width:10;height:20" coordorigin="11437,8652" coordsize="10,20" path="m11437,8671l11446,8671,11446,8652,11437,8652,11437,8671xe" filled="true" fillcolor="#000000" stroked="false">
                <v:path arrowok="t"/>
                <v:fill type="solid"/>
              </v:shape>
            </v:group>
            <v:group style="position:absolute;left:11437;top:8671;width:10;height:20" coordorigin="11437,8671" coordsize="10,20">
              <v:shape style="position:absolute;left:11437;top:8671;width:10;height:20" coordorigin="11437,8671" coordsize="10,20" path="m11437,8690l11446,8690,11446,8671,11437,8671,11437,8690xe" filled="true" fillcolor="#000000" stroked="false">
                <v:path arrowok="t"/>
                <v:fill type="solid"/>
              </v:shape>
            </v:group>
            <v:group style="position:absolute;left:11437;top:8690;width:10;height:20" coordorigin="11437,8690" coordsize="10,20">
              <v:shape style="position:absolute;left:11437;top:8690;width:10;height:20" coordorigin="11437,8690" coordsize="10,20" path="m11437,8710l11446,8710,11446,8690,11437,8690,11437,8710xe" filled="true" fillcolor="#000000" stroked="false">
                <v:path arrowok="t"/>
                <v:fill type="solid"/>
              </v:shape>
            </v:group>
            <v:group style="position:absolute;left:11437;top:8710;width:10;height:20" coordorigin="11437,8710" coordsize="10,20">
              <v:shape style="position:absolute;left:11437;top:8710;width:10;height:20" coordorigin="11437,8710" coordsize="10,20" path="m11437,8729l11446,8729,11446,8710,11437,8710,11437,8729xe" filled="true" fillcolor="#000000" stroked="false">
                <v:path arrowok="t"/>
                <v:fill type="solid"/>
              </v:shape>
            </v:group>
            <v:group style="position:absolute;left:11437;top:8729;width:10;height:20" coordorigin="11437,8729" coordsize="10,20">
              <v:shape style="position:absolute;left:11437;top:8729;width:10;height:20" coordorigin="11437,8729" coordsize="10,20" path="m11437,8748l11446,8748,11446,8729,11437,8729,11437,8748xe" filled="true" fillcolor="#000000" stroked="false">
                <v:path arrowok="t"/>
                <v:fill type="solid"/>
              </v:shape>
            </v:group>
            <v:group style="position:absolute;left:11437;top:8748;width:10;height:20" coordorigin="11437,8748" coordsize="10,20">
              <v:shape style="position:absolute;left:11437;top:8748;width:10;height:20" coordorigin="11437,8748" coordsize="10,20" path="m11437,8767l11446,8767,11446,8748,11437,8748,11437,8767xe" filled="true" fillcolor="#000000" stroked="false">
                <v:path arrowok="t"/>
                <v:fill type="solid"/>
              </v:shape>
            </v:group>
            <v:group style="position:absolute;left:11437;top:8770;width:10;height:2" coordorigin="11437,8770" coordsize="10,2">
              <v:shape style="position:absolute;left:11437;top:8770;width:10;height:2" coordorigin="11437,8770" coordsize="10,0" path="m11437,8770l11446,8770e" filled="false" stroked="true" strokeweight=".300018pt" strokecolor="#000000">
                <v:path arrowok="t"/>
              </v:shape>
            </v:group>
            <v:group style="position:absolute;left:12720;top:8556;width:10;height:20" coordorigin="12720,8556" coordsize="10,20">
              <v:shape style="position:absolute;left:12720;top:8556;width:10;height:20" coordorigin="12720,8556" coordsize="10,20" path="m12720,8575l12729,8575,12729,8556,12720,8556,12720,8575xe" filled="true" fillcolor="#000000" stroked="false">
                <v:path arrowok="t"/>
                <v:fill type="solid"/>
              </v:shape>
            </v:group>
            <v:group style="position:absolute;left:12720;top:8575;width:10;height:20" coordorigin="12720,8575" coordsize="10,20">
              <v:shape style="position:absolute;left:12720;top:8575;width:10;height:20" coordorigin="12720,8575" coordsize="10,20" path="m12720,8594l12729,8594,12729,8575,12720,8575,12720,8594xe" filled="true" fillcolor="#000000" stroked="false">
                <v:path arrowok="t"/>
                <v:fill type="solid"/>
              </v:shape>
            </v:group>
            <v:group style="position:absolute;left:12720;top:8594;width:10;height:20" coordorigin="12720,8594" coordsize="10,20">
              <v:shape style="position:absolute;left:12720;top:8594;width:10;height:20" coordorigin="12720,8594" coordsize="10,20" path="m12720,8614l12729,8614,12729,8594,12720,8594,12720,8614xe" filled="true" fillcolor="#000000" stroked="false">
                <v:path arrowok="t"/>
                <v:fill type="solid"/>
              </v:shape>
            </v:group>
            <v:group style="position:absolute;left:12720;top:8614;width:10;height:20" coordorigin="12720,8614" coordsize="10,20">
              <v:shape style="position:absolute;left:12720;top:8614;width:10;height:20" coordorigin="12720,8614" coordsize="10,20" path="m12720,8633l12729,8633,12729,8614,12720,8614,12720,8633xe" filled="true" fillcolor="#000000" stroked="false">
                <v:path arrowok="t"/>
                <v:fill type="solid"/>
              </v:shape>
            </v:group>
            <v:group style="position:absolute;left:12720;top:8633;width:10;height:20" coordorigin="12720,8633" coordsize="10,20">
              <v:shape style="position:absolute;left:12720;top:8633;width:10;height:20" coordorigin="12720,8633" coordsize="10,20" path="m12720,8652l12729,8652,12729,8633,12720,8633,12720,8652xe" filled="true" fillcolor="#000000" stroked="false">
                <v:path arrowok="t"/>
                <v:fill type="solid"/>
              </v:shape>
            </v:group>
            <v:group style="position:absolute;left:12720;top:8652;width:10;height:20" coordorigin="12720,8652" coordsize="10,20">
              <v:shape style="position:absolute;left:12720;top:8652;width:10;height:20" coordorigin="12720,8652" coordsize="10,20" path="m12720,8671l12729,8671,12729,8652,12720,8652,12720,8671xe" filled="true" fillcolor="#000000" stroked="false">
                <v:path arrowok="t"/>
                <v:fill type="solid"/>
              </v:shape>
            </v:group>
            <v:group style="position:absolute;left:12720;top:8671;width:10;height:20" coordorigin="12720,8671" coordsize="10,20">
              <v:shape style="position:absolute;left:12720;top:8671;width:10;height:20" coordorigin="12720,8671" coordsize="10,20" path="m12720,8690l12729,8690,12729,8671,12720,8671,12720,8690xe" filled="true" fillcolor="#000000" stroked="false">
                <v:path arrowok="t"/>
                <v:fill type="solid"/>
              </v:shape>
            </v:group>
            <v:group style="position:absolute;left:12720;top:8690;width:10;height:20" coordorigin="12720,8690" coordsize="10,20">
              <v:shape style="position:absolute;left:12720;top:8690;width:10;height:20" coordorigin="12720,8690" coordsize="10,20" path="m12720,8710l12729,8710,12729,8690,12720,8690,12720,8710xe" filled="true" fillcolor="#000000" stroked="false">
                <v:path arrowok="t"/>
                <v:fill type="solid"/>
              </v:shape>
            </v:group>
            <v:group style="position:absolute;left:12720;top:8710;width:10;height:20" coordorigin="12720,8710" coordsize="10,20">
              <v:shape style="position:absolute;left:12720;top:8710;width:10;height:20" coordorigin="12720,8710" coordsize="10,20" path="m12720,8729l12729,8729,12729,8710,12720,8710,12720,8729xe" filled="true" fillcolor="#000000" stroked="false">
                <v:path arrowok="t"/>
                <v:fill type="solid"/>
              </v:shape>
            </v:group>
            <v:group style="position:absolute;left:12720;top:8729;width:10;height:20" coordorigin="12720,8729" coordsize="10,20">
              <v:shape style="position:absolute;left:12720;top:8729;width:10;height:20" coordorigin="12720,8729" coordsize="10,20" path="m12720,8748l12729,8748,12729,8729,12720,8729,12720,8748xe" filled="true" fillcolor="#000000" stroked="false">
                <v:path arrowok="t"/>
                <v:fill type="solid"/>
              </v:shape>
            </v:group>
            <v:group style="position:absolute;left:12720;top:8748;width:10;height:20" coordorigin="12720,8748" coordsize="10,20">
              <v:shape style="position:absolute;left:12720;top:8748;width:10;height:20" coordorigin="12720,8748" coordsize="10,20" path="m12720,8767l12729,8767,12729,8748,12720,8748,12720,8767xe" filled="true" fillcolor="#000000" stroked="false">
                <v:path arrowok="t"/>
                <v:fill type="solid"/>
              </v:shape>
            </v:group>
            <v:group style="position:absolute;left:12720;top:8770;width:10;height:2" coordorigin="12720,8770" coordsize="10,2">
              <v:shape style="position:absolute;left:12720;top:8770;width:10;height:2" coordorigin="12720,8770" coordsize="10,0" path="m12720,8770l12729,8770e" filled="false" stroked="true" strokeweight=".300018pt" strokecolor="#000000">
                <v:path arrowok="t"/>
              </v:shape>
            </v:group>
            <v:group style="position:absolute;left:14018;top:8556;width:10;height:20" coordorigin="14018,8556" coordsize="10,20">
              <v:shape style="position:absolute;left:14018;top:8556;width:10;height:20" coordorigin="14018,8556" coordsize="10,20" path="m14018,8575l14028,8575,14028,8556,14018,8556,14018,8575xe" filled="true" fillcolor="#000000" stroked="false">
                <v:path arrowok="t"/>
                <v:fill type="solid"/>
              </v:shape>
            </v:group>
            <v:group style="position:absolute;left:14018;top:8575;width:10;height:20" coordorigin="14018,8575" coordsize="10,20">
              <v:shape style="position:absolute;left:14018;top:8575;width:10;height:20" coordorigin="14018,8575" coordsize="10,20" path="m14018,8594l14028,8594,14028,8575,14018,8575,14018,8594xe" filled="true" fillcolor="#000000" stroked="false">
                <v:path arrowok="t"/>
                <v:fill type="solid"/>
              </v:shape>
            </v:group>
            <v:group style="position:absolute;left:14018;top:8594;width:10;height:20" coordorigin="14018,8594" coordsize="10,20">
              <v:shape style="position:absolute;left:14018;top:8594;width:10;height:20" coordorigin="14018,8594" coordsize="10,20" path="m14018,8614l14028,8614,14028,8594,14018,8594,14018,8614xe" filled="true" fillcolor="#000000" stroked="false">
                <v:path arrowok="t"/>
                <v:fill type="solid"/>
              </v:shape>
            </v:group>
            <v:group style="position:absolute;left:14018;top:8614;width:10;height:20" coordorigin="14018,8614" coordsize="10,20">
              <v:shape style="position:absolute;left:14018;top:8614;width:10;height:20" coordorigin="14018,8614" coordsize="10,20" path="m14018,8633l14028,8633,14028,8614,14018,8614,14018,8633xe" filled="true" fillcolor="#000000" stroked="false">
                <v:path arrowok="t"/>
                <v:fill type="solid"/>
              </v:shape>
            </v:group>
            <v:group style="position:absolute;left:14018;top:8633;width:10;height:20" coordorigin="14018,8633" coordsize="10,20">
              <v:shape style="position:absolute;left:14018;top:8633;width:10;height:20" coordorigin="14018,8633" coordsize="10,20" path="m14018,8652l14028,8652,14028,8633,14018,8633,14018,8652xe" filled="true" fillcolor="#000000" stroked="false">
                <v:path arrowok="t"/>
                <v:fill type="solid"/>
              </v:shape>
            </v:group>
            <v:group style="position:absolute;left:14018;top:8652;width:10;height:20" coordorigin="14018,8652" coordsize="10,20">
              <v:shape style="position:absolute;left:14018;top:8652;width:10;height:20" coordorigin="14018,8652" coordsize="10,20" path="m14018,8671l14028,8671,14028,8652,14018,8652,14018,8671xe" filled="true" fillcolor="#000000" stroked="false">
                <v:path arrowok="t"/>
                <v:fill type="solid"/>
              </v:shape>
            </v:group>
            <v:group style="position:absolute;left:14018;top:8671;width:10;height:20" coordorigin="14018,8671" coordsize="10,20">
              <v:shape style="position:absolute;left:14018;top:8671;width:10;height:20" coordorigin="14018,8671" coordsize="10,20" path="m14018,8690l14028,8690,14028,8671,14018,8671,14018,8690xe" filled="true" fillcolor="#000000" stroked="false">
                <v:path arrowok="t"/>
                <v:fill type="solid"/>
              </v:shape>
            </v:group>
            <v:group style="position:absolute;left:14018;top:8690;width:10;height:20" coordorigin="14018,8690" coordsize="10,20">
              <v:shape style="position:absolute;left:14018;top:8690;width:10;height:20" coordorigin="14018,8690" coordsize="10,20" path="m14018,8710l14028,8710,14028,8690,14018,8690,14018,8710xe" filled="true" fillcolor="#000000" stroked="false">
                <v:path arrowok="t"/>
                <v:fill type="solid"/>
              </v:shape>
            </v:group>
            <v:group style="position:absolute;left:14018;top:8710;width:10;height:20" coordorigin="14018,8710" coordsize="10,20">
              <v:shape style="position:absolute;left:14018;top:8710;width:10;height:20" coordorigin="14018,8710" coordsize="10,20" path="m14018,8729l14028,8729,14028,8710,14018,8710,14018,8729xe" filled="true" fillcolor="#000000" stroked="false">
                <v:path arrowok="t"/>
                <v:fill type="solid"/>
              </v:shape>
            </v:group>
            <v:group style="position:absolute;left:14018;top:8729;width:10;height:20" coordorigin="14018,8729" coordsize="10,20">
              <v:shape style="position:absolute;left:14018;top:8729;width:10;height:20" coordorigin="14018,8729" coordsize="10,20" path="m14018,8748l14028,8748,14028,8729,14018,8729,14018,8748xe" filled="true" fillcolor="#000000" stroked="false">
                <v:path arrowok="t"/>
                <v:fill type="solid"/>
              </v:shape>
            </v:group>
            <v:group style="position:absolute;left:14018;top:8748;width:10;height:20" coordorigin="14018,8748" coordsize="10,20">
              <v:shape style="position:absolute;left:14018;top:8748;width:10;height:20" coordorigin="14018,8748" coordsize="10,20" path="m14018,8767l14028,8767,14028,8748,14018,8748,14018,8767xe" filled="true" fillcolor="#000000" stroked="false">
                <v:path arrowok="t"/>
                <v:fill type="solid"/>
              </v:shape>
            </v:group>
            <v:group style="position:absolute;left:14018;top:8770;width:10;height:2" coordorigin="14018,8770" coordsize="10,2">
              <v:shape style="position:absolute;left:14018;top:8770;width:10;height:2" coordorigin="14018,8770" coordsize="10,0" path="m14018,8770l14028,8770e" filled="false" stroked="true" strokeweight=".300018pt" strokecolor="#000000">
                <v:path arrowok="t"/>
              </v:shape>
              <v:shape style="position:absolute;left:1128;top:8773;width:2003;height:10" type="#_x0000_t75" stroked="false">
                <v:imagedata r:id="rId181" o:title=""/>
              </v:shape>
              <v:shape style="position:absolute;left:3126;top:8773;width:1302;height:10" type="#_x0000_t75" stroked="false">
                <v:imagedata r:id="rId182" o:title=""/>
              </v:shape>
              <v:shape style="position:absolute;left:4424;top:8773;width:635;height:10" type="#_x0000_t75" stroked="false">
                <v:imagedata r:id="rId183" o:title=""/>
              </v:shape>
              <v:shape style="position:absolute;left:5054;top:8773;width:715;height:10" type="#_x0000_t75" stroked="false">
                <v:imagedata r:id="rId184" o:title=""/>
              </v:shape>
              <v:shape style="position:absolute;left:5764;top:8773;width:570;height:10" type="#_x0000_t75" stroked="false">
                <v:imagedata r:id="rId185" o:title=""/>
              </v:shape>
              <v:shape style="position:absolute;left:6329;top:8773;width:1490;height:10" type="#_x0000_t75" stroked="false">
                <v:imagedata r:id="rId186" o:title=""/>
              </v:shape>
              <v:shape style="position:absolute;left:7815;top:8773;width:2348;height:10" type="#_x0000_t75" stroked="false">
                <v:imagedata r:id="rId210" o:title=""/>
              </v:shape>
              <v:shape style="position:absolute;left:10158;top:8773;width:1279;height:10" type="#_x0000_t75" stroked="false">
                <v:imagedata r:id="rId188" o:title=""/>
              </v:shape>
              <v:shape style="position:absolute;left:11432;top:8773;width:3958;height:10" type="#_x0000_t75" stroked="false">
                <v:imagedata r:id="rId189" o:title=""/>
              </v:shape>
            </v:group>
            <v:group style="position:absolute;left:3131;top:8783;width:10;height:20" coordorigin="3131,8783" coordsize="10,20">
              <v:shape style="position:absolute;left:3131;top:8783;width:10;height:20" coordorigin="3131,8783" coordsize="10,20" path="m3131,8802l3141,8802,3141,8783,3131,8783,3131,8802xe" filled="true" fillcolor="#000000" stroked="false">
                <v:path arrowok="t"/>
                <v:fill type="solid"/>
              </v:shape>
            </v:group>
            <v:group style="position:absolute;left:3131;top:8802;width:10;height:20" coordorigin="3131,8802" coordsize="10,20">
              <v:shape style="position:absolute;left:3131;top:8802;width:10;height:20" coordorigin="3131,8802" coordsize="10,20" path="m3131,8821l3141,8821,3141,8802,3131,8802,3131,8821xe" filled="true" fillcolor="#000000" stroked="false">
                <v:path arrowok="t"/>
                <v:fill type="solid"/>
              </v:shape>
            </v:group>
            <v:group style="position:absolute;left:3131;top:8821;width:10;height:20" coordorigin="3131,8821" coordsize="10,20">
              <v:shape style="position:absolute;left:3131;top:8821;width:10;height:20" coordorigin="3131,8821" coordsize="10,20" path="m3131,8840l3141,8840,3141,8821,3131,8821,3131,8840xe" filled="true" fillcolor="#000000" stroked="false">
                <v:path arrowok="t"/>
                <v:fill type="solid"/>
              </v:shape>
            </v:group>
            <v:group style="position:absolute;left:3131;top:8840;width:10;height:20" coordorigin="3131,8840" coordsize="10,20">
              <v:shape style="position:absolute;left:3131;top:8840;width:10;height:20" coordorigin="3131,8840" coordsize="10,20" path="m3131,8860l3141,8860,3141,8840,3131,8840,3131,8860xe" filled="true" fillcolor="#000000" stroked="false">
                <v:path arrowok="t"/>
                <v:fill type="solid"/>
              </v:shape>
            </v:group>
            <v:group style="position:absolute;left:3131;top:8860;width:10;height:20" coordorigin="3131,8860" coordsize="10,20">
              <v:shape style="position:absolute;left:3131;top:8860;width:10;height:20" coordorigin="3131,8860" coordsize="10,20" path="m3131,8879l3141,8879,3141,8860,3131,8860,3131,8879xe" filled="true" fillcolor="#000000" stroked="false">
                <v:path arrowok="t"/>
                <v:fill type="solid"/>
              </v:shape>
            </v:group>
            <v:group style="position:absolute;left:3131;top:8879;width:10;height:20" coordorigin="3131,8879" coordsize="10,20">
              <v:shape style="position:absolute;left:3131;top:8879;width:10;height:20" coordorigin="3131,8879" coordsize="10,20" path="m3131,8898l3141,8898,3141,8879,3131,8879,3131,8898xe" filled="true" fillcolor="#000000" stroked="false">
                <v:path arrowok="t"/>
                <v:fill type="solid"/>
              </v:shape>
            </v:group>
            <v:group style="position:absolute;left:3131;top:8898;width:10;height:20" coordorigin="3131,8898" coordsize="10,20">
              <v:shape style="position:absolute;left:3131;top:8898;width:10;height:20" coordorigin="3131,8898" coordsize="10,20" path="m3131,8917l3141,8917,3141,8898,3131,8898,3131,8917xe" filled="true" fillcolor="#000000" stroked="false">
                <v:path arrowok="t"/>
                <v:fill type="solid"/>
              </v:shape>
            </v:group>
            <v:group style="position:absolute;left:3131;top:8917;width:10;height:20" coordorigin="3131,8917" coordsize="10,20">
              <v:shape style="position:absolute;left:3131;top:8917;width:10;height:20" coordorigin="3131,8917" coordsize="10,20" path="m3131,8936l3141,8936,3141,8917,3131,8917,3131,8936xe" filled="true" fillcolor="#000000" stroked="false">
                <v:path arrowok="t"/>
                <v:fill type="solid"/>
              </v:shape>
            </v:group>
            <v:group style="position:absolute;left:3131;top:8936;width:10;height:20" coordorigin="3131,8936" coordsize="10,20">
              <v:shape style="position:absolute;left:3131;top:8936;width:10;height:20" coordorigin="3131,8936" coordsize="10,20" path="m3131,8956l3141,8956,3141,8936,3131,8936,3131,8956xe" filled="true" fillcolor="#000000" stroked="false">
                <v:path arrowok="t"/>
                <v:fill type="solid"/>
              </v:shape>
            </v:group>
            <v:group style="position:absolute;left:3131;top:8956;width:10;height:20" coordorigin="3131,8956" coordsize="10,20">
              <v:shape style="position:absolute;left:3131;top:8956;width:10;height:20" coordorigin="3131,8956" coordsize="10,20" path="m3131,8975l3141,8975,3141,8956,3131,8956,3131,8975xe" filled="true" fillcolor="#000000" stroked="false">
                <v:path arrowok="t"/>
                <v:fill type="solid"/>
              </v:shape>
            </v:group>
            <v:group style="position:absolute;left:3131;top:8975;width:10;height:20" coordorigin="3131,8975" coordsize="10,20">
              <v:shape style="position:absolute;left:3131;top:8975;width:10;height:20" coordorigin="3131,8975" coordsize="10,20" path="m3131,8994l3141,8994,3141,8975,3131,8975,3131,8994xe" filled="true" fillcolor="#000000" stroked="false">
                <v:path arrowok="t"/>
                <v:fill type="solid"/>
              </v:shape>
            </v:group>
            <v:group style="position:absolute;left:3131;top:8998;width:10;height:2" coordorigin="3131,8998" coordsize="10,2">
              <v:shape style="position:absolute;left:3131;top:8998;width:10;height:2" coordorigin="3131,8998" coordsize="10,0" path="m3131,8998l3141,8998e" filled="false" stroked="true" strokeweight=".359985pt" strokecolor="#000000">
                <v:path arrowok="t"/>
              </v:shape>
            </v:group>
            <v:group style="position:absolute;left:4428;top:8783;width:10;height:20" coordorigin="4428,8783" coordsize="10,20">
              <v:shape style="position:absolute;left:4428;top:8783;width:10;height:20" coordorigin="4428,8783" coordsize="10,20" path="m4428,8802l4438,8802,4438,8783,4428,8783,4428,8802xe" filled="true" fillcolor="#000000" stroked="false">
                <v:path arrowok="t"/>
                <v:fill type="solid"/>
              </v:shape>
            </v:group>
            <v:group style="position:absolute;left:4428;top:8802;width:10;height:20" coordorigin="4428,8802" coordsize="10,20">
              <v:shape style="position:absolute;left:4428;top:8802;width:10;height:20" coordorigin="4428,8802" coordsize="10,20" path="m4428,8821l4438,8821,4438,8802,4428,8802,4428,8821xe" filled="true" fillcolor="#000000" stroked="false">
                <v:path arrowok="t"/>
                <v:fill type="solid"/>
              </v:shape>
            </v:group>
            <v:group style="position:absolute;left:4428;top:8821;width:10;height:20" coordorigin="4428,8821" coordsize="10,20">
              <v:shape style="position:absolute;left:4428;top:8821;width:10;height:20" coordorigin="4428,8821" coordsize="10,20" path="m4428,8840l4438,8840,4438,8821,4428,8821,4428,8840xe" filled="true" fillcolor="#000000" stroked="false">
                <v:path arrowok="t"/>
                <v:fill type="solid"/>
              </v:shape>
            </v:group>
            <v:group style="position:absolute;left:4428;top:8840;width:10;height:20" coordorigin="4428,8840" coordsize="10,20">
              <v:shape style="position:absolute;left:4428;top:8840;width:10;height:20" coordorigin="4428,8840" coordsize="10,20" path="m4428,8860l4438,8860,4438,8840,4428,8840,4428,8860xe" filled="true" fillcolor="#000000" stroked="false">
                <v:path arrowok="t"/>
                <v:fill type="solid"/>
              </v:shape>
            </v:group>
            <v:group style="position:absolute;left:4428;top:8860;width:10;height:20" coordorigin="4428,8860" coordsize="10,20">
              <v:shape style="position:absolute;left:4428;top:8860;width:10;height:20" coordorigin="4428,8860" coordsize="10,20" path="m4428,8879l4438,8879,4438,8860,4428,8860,4428,8879xe" filled="true" fillcolor="#000000" stroked="false">
                <v:path arrowok="t"/>
                <v:fill type="solid"/>
              </v:shape>
            </v:group>
            <v:group style="position:absolute;left:4428;top:8879;width:10;height:20" coordorigin="4428,8879" coordsize="10,20">
              <v:shape style="position:absolute;left:4428;top:8879;width:10;height:20" coordorigin="4428,8879" coordsize="10,20" path="m4428,8898l4438,8898,4438,8879,4428,8879,4428,8898xe" filled="true" fillcolor="#000000" stroked="false">
                <v:path arrowok="t"/>
                <v:fill type="solid"/>
              </v:shape>
            </v:group>
            <v:group style="position:absolute;left:4428;top:8898;width:10;height:20" coordorigin="4428,8898" coordsize="10,20">
              <v:shape style="position:absolute;left:4428;top:8898;width:10;height:20" coordorigin="4428,8898" coordsize="10,20" path="m4428,8917l4438,8917,4438,8898,4428,8898,4428,8917xe" filled="true" fillcolor="#000000" stroked="false">
                <v:path arrowok="t"/>
                <v:fill type="solid"/>
              </v:shape>
            </v:group>
            <v:group style="position:absolute;left:4428;top:8917;width:10;height:20" coordorigin="4428,8917" coordsize="10,20">
              <v:shape style="position:absolute;left:4428;top:8917;width:10;height:20" coordorigin="4428,8917" coordsize="10,20" path="m4428,8936l4438,8936,4438,8917,4428,8917,4428,8936xe" filled="true" fillcolor="#000000" stroked="false">
                <v:path arrowok="t"/>
                <v:fill type="solid"/>
              </v:shape>
            </v:group>
            <v:group style="position:absolute;left:4428;top:8936;width:10;height:20" coordorigin="4428,8936" coordsize="10,20">
              <v:shape style="position:absolute;left:4428;top:8936;width:10;height:20" coordorigin="4428,8936" coordsize="10,20" path="m4428,8956l4438,8956,4438,8936,4428,8936,4428,8956xe" filled="true" fillcolor="#000000" stroked="false">
                <v:path arrowok="t"/>
                <v:fill type="solid"/>
              </v:shape>
            </v:group>
            <v:group style="position:absolute;left:4428;top:8956;width:10;height:20" coordorigin="4428,8956" coordsize="10,20">
              <v:shape style="position:absolute;left:4428;top:8956;width:10;height:20" coordorigin="4428,8956" coordsize="10,20" path="m4428,8975l4438,8975,4438,8956,4428,8956,4428,8975xe" filled="true" fillcolor="#000000" stroked="false">
                <v:path arrowok="t"/>
                <v:fill type="solid"/>
              </v:shape>
            </v:group>
            <v:group style="position:absolute;left:4428;top:8975;width:10;height:20" coordorigin="4428,8975" coordsize="10,20">
              <v:shape style="position:absolute;left:4428;top:8975;width:10;height:20" coordorigin="4428,8975" coordsize="10,20" path="m4428,8994l4438,8994,4438,8975,4428,8975,4428,8994xe" filled="true" fillcolor="#000000" stroked="false">
                <v:path arrowok="t"/>
                <v:fill type="solid"/>
              </v:shape>
            </v:group>
            <v:group style="position:absolute;left:4428;top:8998;width:10;height:2" coordorigin="4428,8998" coordsize="10,2">
              <v:shape style="position:absolute;left:4428;top:8998;width:10;height:2" coordorigin="4428,8998" coordsize="10,0" path="m4428,8998l4438,8998e" filled="false" stroked="true" strokeweight=".359985pt" strokecolor="#000000">
                <v:path arrowok="t"/>
              </v:shape>
            </v:group>
            <v:group style="position:absolute;left:5058;top:8783;width:10;height:20" coordorigin="5058,8783" coordsize="10,20">
              <v:shape style="position:absolute;left:5058;top:8783;width:10;height:20" coordorigin="5058,8783" coordsize="10,20" path="m5058,8802l5068,8802,5068,8783,5058,8783,5058,8802xe" filled="true" fillcolor="#000000" stroked="false">
                <v:path arrowok="t"/>
                <v:fill type="solid"/>
              </v:shape>
            </v:group>
            <v:group style="position:absolute;left:5058;top:8802;width:10;height:20" coordorigin="5058,8802" coordsize="10,20">
              <v:shape style="position:absolute;left:5058;top:8802;width:10;height:20" coordorigin="5058,8802" coordsize="10,20" path="m5058,8821l5068,8821,5068,8802,5058,8802,5058,8821xe" filled="true" fillcolor="#000000" stroked="false">
                <v:path arrowok="t"/>
                <v:fill type="solid"/>
              </v:shape>
            </v:group>
            <v:group style="position:absolute;left:5058;top:8821;width:10;height:20" coordorigin="5058,8821" coordsize="10,20">
              <v:shape style="position:absolute;left:5058;top:8821;width:10;height:20" coordorigin="5058,8821" coordsize="10,20" path="m5058,8840l5068,8840,5068,8821,5058,8821,5058,8840xe" filled="true" fillcolor="#000000" stroked="false">
                <v:path arrowok="t"/>
                <v:fill type="solid"/>
              </v:shape>
            </v:group>
            <v:group style="position:absolute;left:5058;top:8840;width:10;height:20" coordorigin="5058,8840" coordsize="10,20">
              <v:shape style="position:absolute;left:5058;top:8840;width:10;height:20" coordorigin="5058,8840" coordsize="10,20" path="m5058,8860l5068,8860,5068,8840,5058,8840,5058,8860xe" filled="true" fillcolor="#000000" stroked="false">
                <v:path arrowok="t"/>
                <v:fill type="solid"/>
              </v:shape>
            </v:group>
            <v:group style="position:absolute;left:5058;top:8860;width:10;height:20" coordorigin="5058,8860" coordsize="10,20">
              <v:shape style="position:absolute;left:5058;top:8860;width:10;height:20" coordorigin="5058,8860" coordsize="10,20" path="m5058,8879l5068,8879,5068,8860,5058,8860,5058,8879xe" filled="true" fillcolor="#000000" stroked="false">
                <v:path arrowok="t"/>
                <v:fill type="solid"/>
              </v:shape>
            </v:group>
            <v:group style="position:absolute;left:5058;top:8879;width:10;height:20" coordorigin="5058,8879" coordsize="10,20">
              <v:shape style="position:absolute;left:5058;top:8879;width:10;height:20" coordorigin="5058,8879" coordsize="10,20" path="m5058,8898l5068,8898,5068,8879,5058,8879,5058,8898xe" filled="true" fillcolor="#000000" stroked="false">
                <v:path arrowok="t"/>
                <v:fill type="solid"/>
              </v:shape>
            </v:group>
            <v:group style="position:absolute;left:5058;top:8898;width:10;height:20" coordorigin="5058,8898" coordsize="10,20">
              <v:shape style="position:absolute;left:5058;top:8898;width:10;height:20" coordorigin="5058,8898" coordsize="10,20" path="m5058,8917l5068,8917,5068,8898,5058,8898,5058,8917xe" filled="true" fillcolor="#000000" stroked="false">
                <v:path arrowok="t"/>
                <v:fill type="solid"/>
              </v:shape>
            </v:group>
            <v:group style="position:absolute;left:5058;top:8917;width:10;height:20" coordorigin="5058,8917" coordsize="10,20">
              <v:shape style="position:absolute;left:5058;top:8917;width:10;height:20" coordorigin="5058,8917" coordsize="10,20" path="m5058,8936l5068,8936,5068,8917,5058,8917,5058,8936xe" filled="true" fillcolor="#000000" stroked="false">
                <v:path arrowok="t"/>
                <v:fill type="solid"/>
              </v:shape>
            </v:group>
            <v:group style="position:absolute;left:5058;top:8936;width:10;height:20" coordorigin="5058,8936" coordsize="10,20">
              <v:shape style="position:absolute;left:5058;top:8936;width:10;height:20" coordorigin="5058,8936" coordsize="10,20" path="m5058,8956l5068,8956,5068,8936,5058,8936,5058,8956xe" filled="true" fillcolor="#000000" stroked="false">
                <v:path arrowok="t"/>
                <v:fill type="solid"/>
              </v:shape>
            </v:group>
            <v:group style="position:absolute;left:5058;top:8956;width:10;height:20" coordorigin="5058,8956" coordsize="10,20">
              <v:shape style="position:absolute;left:5058;top:8956;width:10;height:20" coordorigin="5058,8956" coordsize="10,20" path="m5058,8975l5068,8975,5068,8956,5058,8956,5058,8975xe" filled="true" fillcolor="#000000" stroked="false">
                <v:path arrowok="t"/>
                <v:fill type="solid"/>
              </v:shape>
            </v:group>
            <v:group style="position:absolute;left:5058;top:8975;width:10;height:20" coordorigin="5058,8975" coordsize="10,20">
              <v:shape style="position:absolute;left:5058;top:8975;width:10;height:20" coordorigin="5058,8975" coordsize="10,20" path="m5058,8994l5068,8994,5068,8975,5058,8975,5058,8994xe" filled="true" fillcolor="#000000" stroked="false">
                <v:path arrowok="t"/>
                <v:fill type="solid"/>
              </v:shape>
            </v:group>
            <v:group style="position:absolute;left:5058;top:8998;width:10;height:2" coordorigin="5058,8998" coordsize="10,2">
              <v:shape style="position:absolute;left:5058;top:8998;width:10;height:2" coordorigin="5058,8998" coordsize="10,0" path="m5058,8998l5068,8998e" filled="false" stroked="true" strokeweight=".359985pt" strokecolor="#000000">
                <v:path arrowok="t"/>
              </v:shape>
            </v:group>
            <v:group style="position:absolute;left:5769;top:8783;width:10;height:20" coordorigin="5769,8783" coordsize="10,20">
              <v:shape style="position:absolute;left:5769;top:8783;width:10;height:20" coordorigin="5769,8783" coordsize="10,20" path="m5769,8802l5778,8802,5778,8783,5769,8783,5769,8802xe" filled="true" fillcolor="#000000" stroked="false">
                <v:path arrowok="t"/>
                <v:fill type="solid"/>
              </v:shape>
            </v:group>
            <v:group style="position:absolute;left:5769;top:8802;width:10;height:20" coordorigin="5769,8802" coordsize="10,20">
              <v:shape style="position:absolute;left:5769;top:8802;width:10;height:20" coordorigin="5769,8802" coordsize="10,20" path="m5769,8821l5778,8821,5778,8802,5769,8802,5769,8821xe" filled="true" fillcolor="#000000" stroked="false">
                <v:path arrowok="t"/>
                <v:fill type="solid"/>
              </v:shape>
            </v:group>
            <v:group style="position:absolute;left:5769;top:8821;width:10;height:20" coordorigin="5769,8821" coordsize="10,20">
              <v:shape style="position:absolute;left:5769;top:8821;width:10;height:20" coordorigin="5769,8821" coordsize="10,20" path="m5769,8840l5778,8840,5778,8821,5769,8821,5769,8840xe" filled="true" fillcolor="#000000" stroked="false">
                <v:path arrowok="t"/>
                <v:fill type="solid"/>
              </v:shape>
            </v:group>
            <v:group style="position:absolute;left:5769;top:8840;width:10;height:20" coordorigin="5769,8840" coordsize="10,20">
              <v:shape style="position:absolute;left:5769;top:8840;width:10;height:20" coordorigin="5769,8840" coordsize="10,20" path="m5769,8860l5778,8860,5778,8840,5769,8840,5769,8860xe" filled="true" fillcolor="#000000" stroked="false">
                <v:path arrowok="t"/>
                <v:fill type="solid"/>
              </v:shape>
            </v:group>
            <v:group style="position:absolute;left:5769;top:8860;width:10;height:20" coordorigin="5769,8860" coordsize="10,20">
              <v:shape style="position:absolute;left:5769;top:8860;width:10;height:20" coordorigin="5769,8860" coordsize="10,20" path="m5769,8879l5778,8879,5778,8860,5769,8860,5769,8879xe" filled="true" fillcolor="#000000" stroked="false">
                <v:path arrowok="t"/>
                <v:fill type="solid"/>
              </v:shape>
            </v:group>
            <v:group style="position:absolute;left:5769;top:8879;width:10;height:20" coordorigin="5769,8879" coordsize="10,20">
              <v:shape style="position:absolute;left:5769;top:8879;width:10;height:20" coordorigin="5769,8879" coordsize="10,20" path="m5769,8898l5778,8898,5778,8879,5769,8879,5769,8898xe" filled="true" fillcolor="#000000" stroked="false">
                <v:path arrowok="t"/>
                <v:fill type="solid"/>
              </v:shape>
            </v:group>
            <v:group style="position:absolute;left:5769;top:8898;width:10;height:20" coordorigin="5769,8898" coordsize="10,20">
              <v:shape style="position:absolute;left:5769;top:8898;width:10;height:20" coordorigin="5769,8898" coordsize="10,20" path="m5769,8917l5778,8917,5778,8898,5769,8898,5769,8917xe" filled="true" fillcolor="#000000" stroked="false">
                <v:path arrowok="t"/>
                <v:fill type="solid"/>
              </v:shape>
            </v:group>
            <v:group style="position:absolute;left:5769;top:8917;width:10;height:20" coordorigin="5769,8917" coordsize="10,20">
              <v:shape style="position:absolute;left:5769;top:8917;width:10;height:20" coordorigin="5769,8917" coordsize="10,20" path="m5769,8936l5778,8936,5778,8917,5769,8917,5769,8936xe" filled="true" fillcolor="#000000" stroked="false">
                <v:path arrowok="t"/>
                <v:fill type="solid"/>
              </v:shape>
            </v:group>
            <v:group style="position:absolute;left:5769;top:8936;width:10;height:20" coordorigin="5769,8936" coordsize="10,20">
              <v:shape style="position:absolute;left:5769;top:8936;width:10;height:20" coordorigin="5769,8936" coordsize="10,20" path="m5769,8956l5778,8956,5778,8936,5769,8936,5769,8956xe" filled="true" fillcolor="#000000" stroked="false">
                <v:path arrowok="t"/>
                <v:fill type="solid"/>
              </v:shape>
            </v:group>
            <v:group style="position:absolute;left:5769;top:8956;width:10;height:20" coordorigin="5769,8956" coordsize="10,20">
              <v:shape style="position:absolute;left:5769;top:8956;width:10;height:20" coordorigin="5769,8956" coordsize="10,20" path="m5769,8975l5778,8975,5778,8956,5769,8956,5769,8975xe" filled="true" fillcolor="#000000" stroked="false">
                <v:path arrowok="t"/>
                <v:fill type="solid"/>
              </v:shape>
            </v:group>
            <v:group style="position:absolute;left:5769;top:8975;width:10;height:20" coordorigin="5769,8975" coordsize="10,20">
              <v:shape style="position:absolute;left:5769;top:8975;width:10;height:20" coordorigin="5769,8975" coordsize="10,20" path="m5769,8994l5778,8994,5778,8975,5769,8975,5769,8994xe" filled="true" fillcolor="#000000" stroked="false">
                <v:path arrowok="t"/>
                <v:fill type="solid"/>
              </v:shape>
            </v:group>
            <v:group style="position:absolute;left:5769;top:8998;width:10;height:2" coordorigin="5769,8998" coordsize="10,2">
              <v:shape style="position:absolute;left:5769;top:8998;width:10;height:2" coordorigin="5769,8998" coordsize="10,0" path="m5769,8998l5778,8998e" filled="false" stroked="true" strokeweight=".359985pt" strokecolor="#000000">
                <v:path arrowok="t"/>
              </v:shape>
            </v:group>
            <v:group style="position:absolute;left:6334;top:8783;width:10;height:20" coordorigin="6334,8783" coordsize="10,20">
              <v:shape style="position:absolute;left:6334;top:8783;width:10;height:20" coordorigin="6334,8783" coordsize="10,20" path="m6334,8802l6344,8802,6344,8783,6334,8783,6334,8802xe" filled="true" fillcolor="#000000" stroked="false">
                <v:path arrowok="t"/>
                <v:fill type="solid"/>
              </v:shape>
            </v:group>
            <v:group style="position:absolute;left:6334;top:8802;width:10;height:20" coordorigin="6334,8802" coordsize="10,20">
              <v:shape style="position:absolute;left:6334;top:8802;width:10;height:20" coordorigin="6334,8802" coordsize="10,20" path="m6334,8821l6344,8821,6344,8802,6334,8802,6334,8821xe" filled="true" fillcolor="#000000" stroked="false">
                <v:path arrowok="t"/>
                <v:fill type="solid"/>
              </v:shape>
            </v:group>
            <v:group style="position:absolute;left:6334;top:8821;width:10;height:20" coordorigin="6334,8821" coordsize="10,20">
              <v:shape style="position:absolute;left:6334;top:8821;width:10;height:20" coordorigin="6334,8821" coordsize="10,20" path="m6334,8840l6344,8840,6344,8821,6334,8821,6334,8840xe" filled="true" fillcolor="#000000" stroked="false">
                <v:path arrowok="t"/>
                <v:fill type="solid"/>
              </v:shape>
            </v:group>
            <v:group style="position:absolute;left:6334;top:8840;width:10;height:20" coordorigin="6334,8840" coordsize="10,20">
              <v:shape style="position:absolute;left:6334;top:8840;width:10;height:20" coordorigin="6334,8840" coordsize="10,20" path="m6334,8860l6344,8860,6344,8840,6334,8840,6334,8860xe" filled="true" fillcolor="#000000" stroked="false">
                <v:path arrowok="t"/>
                <v:fill type="solid"/>
              </v:shape>
            </v:group>
            <v:group style="position:absolute;left:6334;top:8860;width:10;height:20" coordorigin="6334,8860" coordsize="10,20">
              <v:shape style="position:absolute;left:6334;top:8860;width:10;height:20" coordorigin="6334,8860" coordsize="10,20" path="m6334,8879l6344,8879,6344,8860,6334,8860,6334,8879xe" filled="true" fillcolor="#000000" stroked="false">
                <v:path arrowok="t"/>
                <v:fill type="solid"/>
              </v:shape>
            </v:group>
            <v:group style="position:absolute;left:6334;top:8879;width:10;height:20" coordorigin="6334,8879" coordsize="10,20">
              <v:shape style="position:absolute;left:6334;top:8879;width:10;height:20" coordorigin="6334,8879" coordsize="10,20" path="m6334,8898l6344,8898,6344,8879,6334,8879,6334,8898xe" filled="true" fillcolor="#000000" stroked="false">
                <v:path arrowok="t"/>
                <v:fill type="solid"/>
              </v:shape>
            </v:group>
            <v:group style="position:absolute;left:6334;top:8898;width:10;height:20" coordorigin="6334,8898" coordsize="10,20">
              <v:shape style="position:absolute;left:6334;top:8898;width:10;height:20" coordorigin="6334,8898" coordsize="10,20" path="m6334,8917l6344,8917,6344,8898,6334,8898,6334,8917xe" filled="true" fillcolor="#000000" stroked="false">
                <v:path arrowok="t"/>
                <v:fill type="solid"/>
              </v:shape>
            </v:group>
            <v:group style="position:absolute;left:6334;top:8917;width:10;height:20" coordorigin="6334,8917" coordsize="10,20">
              <v:shape style="position:absolute;left:6334;top:8917;width:10;height:20" coordorigin="6334,8917" coordsize="10,20" path="m6334,8936l6344,8936,6344,8917,6334,8917,6334,8936xe" filled="true" fillcolor="#000000" stroked="false">
                <v:path arrowok="t"/>
                <v:fill type="solid"/>
              </v:shape>
            </v:group>
            <v:group style="position:absolute;left:6334;top:8936;width:10;height:20" coordorigin="6334,8936" coordsize="10,20">
              <v:shape style="position:absolute;left:6334;top:8936;width:10;height:20" coordorigin="6334,8936" coordsize="10,20" path="m6334,8956l6344,8956,6344,8936,6334,8936,6334,8956xe" filled="true" fillcolor="#000000" stroked="false">
                <v:path arrowok="t"/>
                <v:fill type="solid"/>
              </v:shape>
            </v:group>
            <v:group style="position:absolute;left:6334;top:8956;width:10;height:20" coordorigin="6334,8956" coordsize="10,20">
              <v:shape style="position:absolute;left:6334;top:8956;width:10;height:20" coordorigin="6334,8956" coordsize="10,20" path="m6334,8975l6344,8975,6344,8956,6334,8956,6334,8975xe" filled="true" fillcolor="#000000" stroked="false">
                <v:path arrowok="t"/>
                <v:fill type="solid"/>
              </v:shape>
            </v:group>
            <v:group style="position:absolute;left:6334;top:8975;width:10;height:20" coordorigin="6334,8975" coordsize="10,20">
              <v:shape style="position:absolute;left:6334;top:8975;width:10;height:20" coordorigin="6334,8975" coordsize="10,20" path="m6334,8994l6344,8994,6344,8975,6334,8975,6334,8994xe" filled="true" fillcolor="#000000" stroked="false">
                <v:path arrowok="t"/>
                <v:fill type="solid"/>
              </v:shape>
            </v:group>
            <v:group style="position:absolute;left:6334;top:8998;width:10;height:2" coordorigin="6334,8998" coordsize="10,2">
              <v:shape style="position:absolute;left:6334;top:8998;width:10;height:2" coordorigin="6334,8998" coordsize="10,0" path="m6334,8998l6344,8998e" filled="false" stroked="true" strokeweight=".359985pt" strokecolor="#000000">
                <v:path arrowok="t"/>
              </v:shape>
            </v:group>
            <v:group style="position:absolute;left:7820;top:8783;width:10;height:20" coordorigin="7820,8783" coordsize="10,20">
              <v:shape style="position:absolute;left:7820;top:8783;width:10;height:20" coordorigin="7820,8783" coordsize="10,20" path="m7820,8802l7829,8802,7829,8783,7820,8783,7820,8802xe" filled="true" fillcolor="#000000" stroked="false">
                <v:path arrowok="t"/>
                <v:fill type="solid"/>
              </v:shape>
            </v:group>
            <v:group style="position:absolute;left:7820;top:8802;width:10;height:20" coordorigin="7820,8802" coordsize="10,20">
              <v:shape style="position:absolute;left:7820;top:8802;width:10;height:20" coordorigin="7820,8802" coordsize="10,20" path="m7820,8821l7829,8821,7829,8802,7820,8802,7820,8821xe" filled="true" fillcolor="#000000" stroked="false">
                <v:path arrowok="t"/>
                <v:fill type="solid"/>
              </v:shape>
            </v:group>
            <v:group style="position:absolute;left:7820;top:8821;width:10;height:20" coordorigin="7820,8821" coordsize="10,20">
              <v:shape style="position:absolute;left:7820;top:8821;width:10;height:20" coordorigin="7820,8821" coordsize="10,20" path="m7820,8840l7829,8840,7829,8821,7820,8821,7820,8840xe" filled="true" fillcolor="#000000" stroked="false">
                <v:path arrowok="t"/>
                <v:fill type="solid"/>
              </v:shape>
            </v:group>
            <v:group style="position:absolute;left:7820;top:8840;width:10;height:20" coordorigin="7820,8840" coordsize="10,20">
              <v:shape style="position:absolute;left:7820;top:8840;width:10;height:20" coordorigin="7820,8840" coordsize="10,20" path="m7820,8860l7829,8860,7829,8840,7820,8840,7820,8860xe" filled="true" fillcolor="#000000" stroked="false">
                <v:path arrowok="t"/>
                <v:fill type="solid"/>
              </v:shape>
            </v:group>
            <v:group style="position:absolute;left:7820;top:8860;width:10;height:20" coordorigin="7820,8860" coordsize="10,20">
              <v:shape style="position:absolute;left:7820;top:8860;width:10;height:20" coordorigin="7820,8860" coordsize="10,20" path="m7820,8879l7829,8879,7829,8860,7820,8860,7820,8879xe" filled="true" fillcolor="#000000" stroked="false">
                <v:path arrowok="t"/>
                <v:fill type="solid"/>
              </v:shape>
            </v:group>
            <v:group style="position:absolute;left:7820;top:8879;width:10;height:20" coordorigin="7820,8879" coordsize="10,20">
              <v:shape style="position:absolute;left:7820;top:8879;width:10;height:20" coordorigin="7820,8879" coordsize="10,20" path="m7820,8898l7829,8898,7829,8879,7820,8879,7820,8898xe" filled="true" fillcolor="#000000" stroked="false">
                <v:path arrowok="t"/>
                <v:fill type="solid"/>
              </v:shape>
            </v:group>
            <v:group style="position:absolute;left:7820;top:8898;width:10;height:20" coordorigin="7820,8898" coordsize="10,20">
              <v:shape style="position:absolute;left:7820;top:8898;width:10;height:20" coordorigin="7820,8898" coordsize="10,20" path="m7820,8917l7829,8917,7829,8898,7820,8898,7820,8917xe" filled="true" fillcolor="#000000" stroked="false">
                <v:path arrowok="t"/>
                <v:fill type="solid"/>
              </v:shape>
            </v:group>
            <v:group style="position:absolute;left:7820;top:8917;width:10;height:20" coordorigin="7820,8917" coordsize="10,20">
              <v:shape style="position:absolute;left:7820;top:8917;width:10;height:20" coordorigin="7820,8917" coordsize="10,20" path="m7820,8936l7829,8936,7829,8917,7820,8917,7820,8936xe" filled="true" fillcolor="#000000" stroked="false">
                <v:path arrowok="t"/>
                <v:fill type="solid"/>
              </v:shape>
            </v:group>
            <v:group style="position:absolute;left:7820;top:8936;width:10;height:20" coordorigin="7820,8936" coordsize="10,20">
              <v:shape style="position:absolute;left:7820;top:8936;width:10;height:20" coordorigin="7820,8936" coordsize="10,20" path="m7820,8956l7829,8956,7829,8936,7820,8936,7820,8956xe" filled="true" fillcolor="#000000" stroked="false">
                <v:path arrowok="t"/>
                <v:fill type="solid"/>
              </v:shape>
            </v:group>
            <v:group style="position:absolute;left:7820;top:8956;width:10;height:20" coordorigin="7820,8956" coordsize="10,20">
              <v:shape style="position:absolute;left:7820;top:8956;width:10;height:20" coordorigin="7820,8956" coordsize="10,20" path="m7820,8975l7829,8975,7829,8956,7820,8956,7820,8975xe" filled="true" fillcolor="#000000" stroked="false">
                <v:path arrowok="t"/>
                <v:fill type="solid"/>
              </v:shape>
            </v:group>
            <v:group style="position:absolute;left:7820;top:8975;width:10;height:20" coordorigin="7820,8975" coordsize="10,20">
              <v:shape style="position:absolute;left:7820;top:8975;width:10;height:20" coordorigin="7820,8975" coordsize="10,20" path="m7820,8994l7829,8994,7829,8975,7820,8975,7820,8994xe" filled="true" fillcolor="#000000" stroked="false">
                <v:path arrowok="t"/>
                <v:fill type="solid"/>
              </v:shape>
            </v:group>
            <v:group style="position:absolute;left:7820;top:8998;width:10;height:2" coordorigin="7820,8998" coordsize="10,2">
              <v:shape style="position:absolute;left:7820;top:8998;width:10;height:2" coordorigin="7820,8998" coordsize="10,0" path="m7820,8998l7829,8998e" filled="false" stroked="true" strokeweight=".359985pt" strokecolor="#000000">
                <v:path arrowok="t"/>
              </v:shape>
            </v:group>
            <v:group style="position:absolute;left:8462;top:8783;width:10;height:20" coordorigin="8462,8783" coordsize="10,20">
              <v:shape style="position:absolute;left:8462;top:8783;width:10;height:20" coordorigin="8462,8783" coordsize="10,20" path="m8462,8802l8472,8802,8472,8783,8462,8783,8462,8802xe" filled="true" fillcolor="#000000" stroked="false">
                <v:path arrowok="t"/>
                <v:fill type="solid"/>
              </v:shape>
            </v:group>
            <v:group style="position:absolute;left:8462;top:8802;width:10;height:20" coordorigin="8462,8802" coordsize="10,20">
              <v:shape style="position:absolute;left:8462;top:8802;width:10;height:20" coordorigin="8462,8802" coordsize="10,20" path="m8462,8821l8472,8821,8472,8802,8462,8802,8462,8821xe" filled="true" fillcolor="#000000" stroked="false">
                <v:path arrowok="t"/>
                <v:fill type="solid"/>
              </v:shape>
            </v:group>
            <v:group style="position:absolute;left:8462;top:8821;width:10;height:20" coordorigin="8462,8821" coordsize="10,20">
              <v:shape style="position:absolute;left:8462;top:8821;width:10;height:20" coordorigin="8462,8821" coordsize="10,20" path="m8462,8840l8472,8840,8472,8821,8462,8821,8462,8840xe" filled="true" fillcolor="#000000" stroked="false">
                <v:path arrowok="t"/>
                <v:fill type="solid"/>
              </v:shape>
            </v:group>
            <v:group style="position:absolute;left:8462;top:8840;width:10;height:20" coordorigin="8462,8840" coordsize="10,20">
              <v:shape style="position:absolute;left:8462;top:8840;width:10;height:20" coordorigin="8462,8840" coordsize="10,20" path="m8462,8860l8472,8860,8472,8840,8462,8840,8462,8860xe" filled="true" fillcolor="#000000" stroked="false">
                <v:path arrowok="t"/>
                <v:fill type="solid"/>
              </v:shape>
            </v:group>
            <v:group style="position:absolute;left:8462;top:8860;width:10;height:20" coordorigin="8462,8860" coordsize="10,20">
              <v:shape style="position:absolute;left:8462;top:8860;width:10;height:20" coordorigin="8462,8860" coordsize="10,20" path="m8462,8879l8472,8879,8472,8860,8462,8860,8462,8879xe" filled="true" fillcolor="#000000" stroked="false">
                <v:path arrowok="t"/>
                <v:fill type="solid"/>
              </v:shape>
            </v:group>
            <v:group style="position:absolute;left:8462;top:8879;width:10;height:20" coordorigin="8462,8879" coordsize="10,20">
              <v:shape style="position:absolute;left:8462;top:8879;width:10;height:20" coordorigin="8462,8879" coordsize="10,20" path="m8462,8898l8472,8898,8472,8879,8462,8879,8462,8898xe" filled="true" fillcolor="#000000" stroked="false">
                <v:path arrowok="t"/>
                <v:fill type="solid"/>
              </v:shape>
            </v:group>
            <v:group style="position:absolute;left:8462;top:8898;width:10;height:20" coordorigin="8462,8898" coordsize="10,20">
              <v:shape style="position:absolute;left:8462;top:8898;width:10;height:20" coordorigin="8462,8898" coordsize="10,20" path="m8462,8917l8472,8917,8472,8898,8462,8898,8462,8917xe" filled="true" fillcolor="#000000" stroked="false">
                <v:path arrowok="t"/>
                <v:fill type="solid"/>
              </v:shape>
            </v:group>
            <v:group style="position:absolute;left:8462;top:8917;width:10;height:20" coordorigin="8462,8917" coordsize="10,20">
              <v:shape style="position:absolute;left:8462;top:8917;width:10;height:20" coordorigin="8462,8917" coordsize="10,20" path="m8462,8936l8472,8936,8472,8917,8462,8917,8462,8936xe" filled="true" fillcolor="#000000" stroked="false">
                <v:path arrowok="t"/>
                <v:fill type="solid"/>
              </v:shape>
            </v:group>
            <v:group style="position:absolute;left:8462;top:8936;width:10;height:20" coordorigin="8462,8936" coordsize="10,20">
              <v:shape style="position:absolute;left:8462;top:8936;width:10;height:20" coordorigin="8462,8936" coordsize="10,20" path="m8462,8956l8472,8956,8472,8936,8462,8936,8462,8956xe" filled="true" fillcolor="#000000" stroked="false">
                <v:path arrowok="t"/>
                <v:fill type="solid"/>
              </v:shape>
            </v:group>
            <v:group style="position:absolute;left:8462;top:8956;width:10;height:20" coordorigin="8462,8956" coordsize="10,20">
              <v:shape style="position:absolute;left:8462;top:8956;width:10;height:20" coordorigin="8462,8956" coordsize="10,20" path="m8462,8975l8472,8975,8472,8956,8462,8956,8462,8975xe" filled="true" fillcolor="#000000" stroked="false">
                <v:path arrowok="t"/>
                <v:fill type="solid"/>
              </v:shape>
            </v:group>
            <v:group style="position:absolute;left:8462;top:8975;width:10;height:20" coordorigin="8462,8975" coordsize="10,20">
              <v:shape style="position:absolute;left:8462;top:8975;width:10;height:20" coordorigin="8462,8975" coordsize="10,20" path="m8462,8994l8472,8994,8472,8975,8462,8975,8462,8994xe" filled="true" fillcolor="#000000" stroked="false">
                <v:path arrowok="t"/>
                <v:fill type="solid"/>
              </v:shape>
            </v:group>
            <v:group style="position:absolute;left:8462;top:8998;width:10;height:2" coordorigin="8462,8998" coordsize="10,2">
              <v:shape style="position:absolute;left:8462;top:8998;width:10;height:2" coordorigin="8462,8998" coordsize="10,0" path="m8462,8998l8472,8998e" filled="false" stroked="true" strokeweight=".359985pt" strokecolor="#000000">
                <v:path arrowok="t"/>
              </v:shape>
            </v:group>
            <v:group style="position:absolute;left:9594;top:8783;width:10;height:20" coordorigin="9594,8783" coordsize="10,20">
              <v:shape style="position:absolute;left:9594;top:8783;width:10;height:20" coordorigin="9594,8783" coordsize="10,20" path="m9594,8802l9603,8802,9603,8783,9594,8783,9594,8802xe" filled="true" fillcolor="#000000" stroked="false">
                <v:path arrowok="t"/>
                <v:fill type="solid"/>
              </v:shape>
            </v:group>
            <v:group style="position:absolute;left:9594;top:8802;width:10;height:20" coordorigin="9594,8802" coordsize="10,20">
              <v:shape style="position:absolute;left:9594;top:8802;width:10;height:20" coordorigin="9594,8802" coordsize="10,20" path="m9594,8821l9603,8821,9603,8802,9594,8802,9594,8821xe" filled="true" fillcolor="#000000" stroked="false">
                <v:path arrowok="t"/>
                <v:fill type="solid"/>
              </v:shape>
            </v:group>
            <v:group style="position:absolute;left:9594;top:8821;width:10;height:20" coordorigin="9594,8821" coordsize="10,20">
              <v:shape style="position:absolute;left:9594;top:8821;width:10;height:20" coordorigin="9594,8821" coordsize="10,20" path="m9594,8840l9603,8840,9603,8821,9594,8821,9594,8840xe" filled="true" fillcolor="#000000" stroked="false">
                <v:path arrowok="t"/>
                <v:fill type="solid"/>
              </v:shape>
            </v:group>
            <v:group style="position:absolute;left:9594;top:8840;width:10;height:20" coordorigin="9594,8840" coordsize="10,20">
              <v:shape style="position:absolute;left:9594;top:8840;width:10;height:20" coordorigin="9594,8840" coordsize="10,20" path="m9594,8860l9603,8860,9603,8840,9594,8840,9594,8860xe" filled="true" fillcolor="#000000" stroked="false">
                <v:path arrowok="t"/>
                <v:fill type="solid"/>
              </v:shape>
            </v:group>
            <v:group style="position:absolute;left:9594;top:8860;width:10;height:20" coordorigin="9594,8860" coordsize="10,20">
              <v:shape style="position:absolute;left:9594;top:8860;width:10;height:20" coordorigin="9594,8860" coordsize="10,20" path="m9594,8879l9603,8879,9603,8860,9594,8860,9594,8879xe" filled="true" fillcolor="#000000" stroked="false">
                <v:path arrowok="t"/>
                <v:fill type="solid"/>
              </v:shape>
            </v:group>
            <v:group style="position:absolute;left:9594;top:8879;width:10;height:20" coordorigin="9594,8879" coordsize="10,20">
              <v:shape style="position:absolute;left:9594;top:8879;width:10;height:20" coordorigin="9594,8879" coordsize="10,20" path="m9594,8898l9603,8898,9603,8879,9594,8879,9594,8898xe" filled="true" fillcolor="#000000" stroked="false">
                <v:path arrowok="t"/>
                <v:fill type="solid"/>
              </v:shape>
            </v:group>
            <v:group style="position:absolute;left:9594;top:8898;width:10;height:20" coordorigin="9594,8898" coordsize="10,20">
              <v:shape style="position:absolute;left:9594;top:8898;width:10;height:20" coordorigin="9594,8898" coordsize="10,20" path="m9594,8917l9603,8917,9603,8898,9594,8898,9594,8917xe" filled="true" fillcolor="#000000" stroked="false">
                <v:path arrowok="t"/>
                <v:fill type="solid"/>
              </v:shape>
            </v:group>
            <v:group style="position:absolute;left:9594;top:8917;width:10;height:20" coordorigin="9594,8917" coordsize="10,20">
              <v:shape style="position:absolute;left:9594;top:8917;width:10;height:20" coordorigin="9594,8917" coordsize="10,20" path="m9594,8936l9603,8936,9603,8917,9594,8917,9594,8936xe" filled="true" fillcolor="#000000" stroked="false">
                <v:path arrowok="t"/>
                <v:fill type="solid"/>
              </v:shape>
            </v:group>
            <v:group style="position:absolute;left:9594;top:8936;width:10;height:20" coordorigin="9594,8936" coordsize="10,20">
              <v:shape style="position:absolute;left:9594;top:8936;width:10;height:20" coordorigin="9594,8936" coordsize="10,20" path="m9594,8956l9603,8956,9603,8936,9594,8936,9594,8956xe" filled="true" fillcolor="#000000" stroked="false">
                <v:path arrowok="t"/>
                <v:fill type="solid"/>
              </v:shape>
            </v:group>
            <v:group style="position:absolute;left:9594;top:8956;width:10;height:20" coordorigin="9594,8956" coordsize="10,20">
              <v:shape style="position:absolute;left:9594;top:8956;width:10;height:20" coordorigin="9594,8956" coordsize="10,20" path="m9594,8975l9603,8975,9603,8956,9594,8956,9594,8975xe" filled="true" fillcolor="#000000" stroked="false">
                <v:path arrowok="t"/>
                <v:fill type="solid"/>
              </v:shape>
            </v:group>
            <v:group style="position:absolute;left:9594;top:8975;width:10;height:20" coordorigin="9594,8975" coordsize="10,20">
              <v:shape style="position:absolute;left:9594;top:8975;width:10;height:20" coordorigin="9594,8975" coordsize="10,20" path="m9594,8994l9603,8994,9603,8975,9594,8975,9594,8994xe" filled="true" fillcolor="#000000" stroked="false">
                <v:path arrowok="t"/>
                <v:fill type="solid"/>
              </v:shape>
            </v:group>
            <v:group style="position:absolute;left:9594;top:8998;width:10;height:2" coordorigin="9594,8998" coordsize="10,2">
              <v:shape style="position:absolute;left:9594;top:8998;width:10;height:2" coordorigin="9594,8998" coordsize="10,0" path="m9594,8998l9603,8998e" filled="false" stroked="true" strokeweight=".359985pt" strokecolor="#000000">
                <v:path arrowok="t"/>
              </v:shape>
            </v:group>
            <v:group style="position:absolute;left:10162;top:8783;width:10;height:20" coordorigin="10162,8783" coordsize="10,20">
              <v:shape style="position:absolute;left:10162;top:8783;width:10;height:20" coordorigin="10162,8783" coordsize="10,20" path="m10162,8802l10172,8802,10172,8783,10162,8783,10162,8802xe" filled="true" fillcolor="#000000" stroked="false">
                <v:path arrowok="t"/>
                <v:fill type="solid"/>
              </v:shape>
            </v:group>
            <v:group style="position:absolute;left:10162;top:8802;width:10;height:20" coordorigin="10162,8802" coordsize="10,20">
              <v:shape style="position:absolute;left:10162;top:8802;width:10;height:20" coordorigin="10162,8802" coordsize="10,20" path="m10162,8821l10172,8821,10172,8802,10162,8802,10162,8821xe" filled="true" fillcolor="#000000" stroked="false">
                <v:path arrowok="t"/>
                <v:fill type="solid"/>
              </v:shape>
            </v:group>
            <v:group style="position:absolute;left:10162;top:8821;width:10;height:20" coordorigin="10162,8821" coordsize="10,20">
              <v:shape style="position:absolute;left:10162;top:8821;width:10;height:20" coordorigin="10162,8821" coordsize="10,20" path="m10162,8840l10172,8840,10172,8821,10162,8821,10162,8840xe" filled="true" fillcolor="#000000" stroked="false">
                <v:path arrowok="t"/>
                <v:fill type="solid"/>
              </v:shape>
            </v:group>
            <v:group style="position:absolute;left:10162;top:8840;width:10;height:20" coordorigin="10162,8840" coordsize="10,20">
              <v:shape style="position:absolute;left:10162;top:8840;width:10;height:20" coordorigin="10162,8840" coordsize="10,20" path="m10162,8860l10172,8860,10172,8840,10162,8840,10162,8860xe" filled="true" fillcolor="#000000" stroked="false">
                <v:path arrowok="t"/>
                <v:fill type="solid"/>
              </v:shape>
            </v:group>
            <v:group style="position:absolute;left:10162;top:8860;width:10;height:20" coordorigin="10162,8860" coordsize="10,20">
              <v:shape style="position:absolute;left:10162;top:8860;width:10;height:20" coordorigin="10162,8860" coordsize="10,20" path="m10162,8879l10172,8879,10172,8860,10162,8860,10162,8879xe" filled="true" fillcolor="#000000" stroked="false">
                <v:path arrowok="t"/>
                <v:fill type="solid"/>
              </v:shape>
            </v:group>
            <v:group style="position:absolute;left:10162;top:8879;width:10;height:20" coordorigin="10162,8879" coordsize="10,20">
              <v:shape style="position:absolute;left:10162;top:8879;width:10;height:20" coordorigin="10162,8879" coordsize="10,20" path="m10162,8898l10172,8898,10172,8879,10162,8879,10162,8898xe" filled="true" fillcolor="#000000" stroked="false">
                <v:path arrowok="t"/>
                <v:fill type="solid"/>
              </v:shape>
            </v:group>
            <v:group style="position:absolute;left:10162;top:8898;width:10;height:20" coordorigin="10162,8898" coordsize="10,20">
              <v:shape style="position:absolute;left:10162;top:8898;width:10;height:20" coordorigin="10162,8898" coordsize="10,20" path="m10162,8917l10172,8917,10172,8898,10162,8898,10162,8917xe" filled="true" fillcolor="#000000" stroked="false">
                <v:path arrowok="t"/>
                <v:fill type="solid"/>
              </v:shape>
            </v:group>
            <v:group style="position:absolute;left:10162;top:8917;width:10;height:20" coordorigin="10162,8917" coordsize="10,20">
              <v:shape style="position:absolute;left:10162;top:8917;width:10;height:20" coordorigin="10162,8917" coordsize="10,20" path="m10162,8936l10172,8936,10172,8917,10162,8917,10162,8936xe" filled="true" fillcolor="#000000" stroked="false">
                <v:path arrowok="t"/>
                <v:fill type="solid"/>
              </v:shape>
            </v:group>
            <v:group style="position:absolute;left:10162;top:8936;width:10;height:20" coordorigin="10162,8936" coordsize="10,20">
              <v:shape style="position:absolute;left:10162;top:8936;width:10;height:20" coordorigin="10162,8936" coordsize="10,20" path="m10162,8956l10172,8956,10172,8936,10162,8936,10162,8956xe" filled="true" fillcolor="#000000" stroked="false">
                <v:path arrowok="t"/>
                <v:fill type="solid"/>
              </v:shape>
            </v:group>
            <v:group style="position:absolute;left:10162;top:8956;width:10;height:20" coordorigin="10162,8956" coordsize="10,20">
              <v:shape style="position:absolute;left:10162;top:8956;width:10;height:20" coordorigin="10162,8956" coordsize="10,20" path="m10162,8975l10172,8975,10172,8956,10162,8956,10162,8975xe" filled="true" fillcolor="#000000" stroked="false">
                <v:path arrowok="t"/>
                <v:fill type="solid"/>
              </v:shape>
            </v:group>
            <v:group style="position:absolute;left:10162;top:8975;width:10;height:20" coordorigin="10162,8975" coordsize="10,20">
              <v:shape style="position:absolute;left:10162;top:8975;width:10;height:20" coordorigin="10162,8975" coordsize="10,20" path="m10162,8994l10172,8994,10172,8975,10162,8975,10162,8994xe" filled="true" fillcolor="#000000" stroked="false">
                <v:path arrowok="t"/>
                <v:fill type="solid"/>
              </v:shape>
            </v:group>
            <v:group style="position:absolute;left:10162;top:8998;width:10;height:2" coordorigin="10162,8998" coordsize="10,2">
              <v:shape style="position:absolute;left:10162;top:8998;width:10;height:2" coordorigin="10162,8998" coordsize="10,0" path="m10162,8998l10172,8998e" filled="false" stroked="true" strokeweight=".359985pt" strokecolor="#000000">
                <v:path arrowok="t"/>
              </v:shape>
            </v:group>
            <v:group style="position:absolute;left:11437;top:8783;width:10;height:20" coordorigin="11437,8783" coordsize="10,20">
              <v:shape style="position:absolute;left:11437;top:8783;width:10;height:20" coordorigin="11437,8783" coordsize="10,20" path="m11437,8802l11446,8802,11446,8783,11437,8783,11437,8802xe" filled="true" fillcolor="#000000" stroked="false">
                <v:path arrowok="t"/>
                <v:fill type="solid"/>
              </v:shape>
            </v:group>
            <v:group style="position:absolute;left:11437;top:8802;width:10;height:20" coordorigin="11437,8802" coordsize="10,20">
              <v:shape style="position:absolute;left:11437;top:8802;width:10;height:20" coordorigin="11437,8802" coordsize="10,20" path="m11437,8821l11446,8821,11446,8802,11437,8802,11437,8821xe" filled="true" fillcolor="#000000" stroked="false">
                <v:path arrowok="t"/>
                <v:fill type="solid"/>
              </v:shape>
            </v:group>
            <v:group style="position:absolute;left:11437;top:8821;width:10;height:20" coordorigin="11437,8821" coordsize="10,20">
              <v:shape style="position:absolute;left:11437;top:8821;width:10;height:20" coordorigin="11437,8821" coordsize="10,20" path="m11437,8840l11446,8840,11446,8821,11437,8821,11437,8840xe" filled="true" fillcolor="#000000" stroked="false">
                <v:path arrowok="t"/>
                <v:fill type="solid"/>
              </v:shape>
            </v:group>
            <v:group style="position:absolute;left:11437;top:8840;width:10;height:20" coordorigin="11437,8840" coordsize="10,20">
              <v:shape style="position:absolute;left:11437;top:8840;width:10;height:20" coordorigin="11437,8840" coordsize="10,20" path="m11437,8860l11446,8860,11446,8840,11437,8840,11437,8860xe" filled="true" fillcolor="#000000" stroked="false">
                <v:path arrowok="t"/>
                <v:fill type="solid"/>
              </v:shape>
            </v:group>
            <v:group style="position:absolute;left:11437;top:8860;width:10;height:20" coordorigin="11437,8860" coordsize="10,20">
              <v:shape style="position:absolute;left:11437;top:8860;width:10;height:20" coordorigin="11437,8860" coordsize="10,20" path="m11437,8879l11446,8879,11446,8860,11437,8860,11437,8879xe" filled="true" fillcolor="#000000" stroked="false">
                <v:path arrowok="t"/>
                <v:fill type="solid"/>
              </v:shape>
            </v:group>
            <v:group style="position:absolute;left:11437;top:8879;width:10;height:20" coordorigin="11437,8879" coordsize="10,20">
              <v:shape style="position:absolute;left:11437;top:8879;width:10;height:20" coordorigin="11437,8879" coordsize="10,20" path="m11437,8898l11446,8898,11446,8879,11437,8879,11437,8898xe" filled="true" fillcolor="#000000" stroked="false">
                <v:path arrowok="t"/>
                <v:fill type="solid"/>
              </v:shape>
            </v:group>
            <v:group style="position:absolute;left:11437;top:8898;width:10;height:20" coordorigin="11437,8898" coordsize="10,20">
              <v:shape style="position:absolute;left:11437;top:8898;width:10;height:20" coordorigin="11437,8898" coordsize="10,20" path="m11437,8917l11446,8917,11446,8898,11437,8898,11437,8917xe" filled="true" fillcolor="#000000" stroked="false">
                <v:path arrowok="t"/>
                <v:fill type="solid"/>
              </v:shape>
            </v:group>
            <v:group style="position:absolute;left:11437;top:8917;width:10;height:20" coordorigin="11437,8917" coordsize="10,20">
              <v:shape style="position:absolute;left:11437;top:8917;width:10;height:20" coordorigin="11437,8917" coordsize="10,20" path="m11437,8936l11446,8936,11446,8917,11437,8917,11437,8936xe" filled="true" fillcolor="#000000" stroked="false">
                <v:path arrowok="t"/>
                <v:fill type="solid"/>
              </v:shape>
            </v:group>
            <v:group style="position:absolute;left:11437;top:8936;width:10;height:20" coordorigin="11437,8936" coordsize="10,20">
              <v:shape style="position:absolute;left:11437;top:8936;width:10;height:20" coordorigin="11437,8936" coordsize="10,20" path="m11437,8956l11446,8956,11446,8936,11437,8936,11437,8956xe" filled="true" fillcolor="#000000" stroked="false">
                <v:path arrowok="t"/>
                <v:fill type="solid"/>
              </v:shape>
            </v:group>
            <v:group style="position:absolute;left:11437;top:8956;width:10;height:20" coordorigin="11437,8956" coordsize="10,20">
              <v:shape style="position:absolute;left:11437;top:8956;width:10;height:20" coordorigin="11437,8956" coordsize="10,20" path="m11437,8975l11446,8975,11446,8956,11437,8956,11437,8975xe" filled="true" fillcolor="#000000" stroked="false">
                <v:path arrowok="t"/>
                <v:fill type="solid"/>
              </v:shape>
            </v:group>
            <v:group style="position:absolute;left:11437;top:8975;width:10;height:20" coordorigin="11437,8975" coordsize="10,20">
              <v:shape style="position:absolute;left:11437;top:8975;width:10;height:20" coordorigin="11437,8975" coordsize="10,20" path="m11437,8994l11446,8994,11446,8975,11437,8975,11437,8994xe" filled="true" fillcolor="#000000" stroked="false">
                <v:path arrowok="t"/>
                <v:fill type="solid"/>
              </v:shape>
            </v:group>
            <v:group style="position:absolute;left:11437;top:8998;width:10;height:2" coordorigin="11437,8998" coordsize="10,2">
              <v:shape style="position:absolute;left:11437;top:8998;width:10;height:2" coordorigin="11437,8998" coordsize="10,0" path="m11437,8998l11446,8998e" filled="false" stroked="true" strokeweight=".359985pt" strokecolor="#000000">
                <v:path arrowok="t"/>
              </v:shape>
            </v:group>
            <v:group style="position:absolute;left:12720;top:8783;width:10;height:20" coordorigin="12720,8783" coordsize="10,20">
              <v:shape style="position:absolute;left:12720;top:8783;width:10;height:20" coordorigin="12720,8783" coordsize="10,20" path="m12720,8802l12729,8802,12729,8783,12720,8783,12720,8802xe" filled="true" fillcolor="#000000" stroked="false">
                <v:path arrowok="t"/>
                <v:fill type="solid"/>
              </v:shape>
            </v:group>
            <v:group style="position:absolute;left:12720;top:8802;width:10;height:20" coordorigin="12720,8802" coordsize="10,20">
              <v:shape style="position:absolute;left:12720;top:8802;width:10;height:20" coordorigin="12720,8802" coordsize="10,20" path="m12720,8821l12729,8821,12729,8802,12720,8802,12720,8821xe" filled="true" fillcolor="#000000" stroked="false">
                <v:path arrowok="t"/>
                <v:fill type="solid"/>
              </v:shape>
            </v:group>
            <v:group style="position:absolute;left:12720;top:8821;width:10;height:20" coordorigin="12720,8821" coordsize="10,20">
              <v:shape style="position:absolute;left:12720;top:8821;width:10;height:20" coordorigin="12720,8821" coordsize="10,20" path="m12720,8840l12729,8840,12729,8821,12720,8821,12720,8840xe" filled="true" fillcolor="#000000" stroked="false">
                <v:path arrowok="t"/>
                <v:fill type="solid"/>
              </v:shape>
            </v:group>
            <v:group style="position:absolute;left:12720;top:8840;width:10;height:20" coordorigin="12720,8840" coordsize="10,20">
              <v:shape style="position:absolute;left:12720;top:8840;width:10;height:20" coordorigin="12720,8840" coordsize="10,20" path="m12720,8860l12729,8860,12729,8840,12720,8840,12720,8860xe" filled="true" fillcolor="#000000" stroked="false">
                <v:path arrowok="t"/>
                <v:fill type="solid"/>
              </v:shape>
            </v:group>
            <v:group style="position:absolute;left:12720;top:8860;width:10;height:20" coordorigin="12720,8860" coordsize="10,20">
              <v:shape style="position:absolute;left:12720;top:8860;width:10;height:20" coordorigin="12720,8860" coordsize="10,20" path="m12720,8879l12729,8879,12729,8860,12720,8860,12720,8879xe" filled="true" fillcolor="#000000" stroked="false">
                <v:path arrowok="t"/>
                <v:fill type="solid"/>
              </v:shape>
            </v:group>
            <v:group style="position:absolute;left:12720;top:8879;width:10;height:20" coordorigin="12720,8879" coordsize="10,20">
              <v:shape style="position:absolute;left:12720;top:8879;width:10;height:20" coordorigin="12720,8879" coordsize="10,20" path="m12720,8898l12729,8898,12729,8879,12720,8879,12720,8898xe" filled="true" fillcolor="#000000" stroked="false">
                <v:path arrowok="t"/>
                <v:fill type="solid"/>
              </v:shape>
            </v:group>
            <v:group style="position:absolute;left:12720;top:8898;width:10;height:20" coordorigin="12720,8898" coordsize="10,20">
              <v:shape style="position:absolute;left:12720;top:8898;width:10;height:20" coordorigin="12720,8898" coordsize="10,20" path="m12720,8917l12729,8917,12729,8898,12720,8898,12720,8917xe" filled="true" fillcolor="#000000" stroked="false">
                <v:path arrowok="t"/>
                <v:fill type="solid"/>
              </v:shape>
            </v:group>
            <v:group style="position:absolute;left:12720;top:8917;width:10;height:20" coordorigin="12720,8917" coordsize="10,20">
              <v:shape style="position:absolute;left:12720;top:8917;width:10;height:20" coordorigin="12720,8917" coordsize="10,20" path="m12720,8936l12729,8936,12729,8917,12720,8917,12720,8936xe" filled="true" fillcolor="#000000" stroked="false">
                <v:path arrowok="t"/>
                <v:fill type="solid"/>
              </v:shape>
            </v:group>
            <v:group style="position:absolute;left:12720;top:8936;width:10;height:20" coordorigin="12720,8936" coordsize="10,20">
              <v:shape style="position:absolute;left:12720;top:8936;width:10;height:20" coordorigin="12720,8936" coordsize="10,20" path="m12720,8956l12729,8956,12729,8936,12720,8936,12720,8956xe" filled="true" fillcolor="#000000" stroked="false">
                <v:path arrowok="t"/>
                <v:fill type="solid"/>
              </v:shape>
            </v:group>
            <v:group style="position:absolute;left:12720;top:8956;width:10;height:20" coordorigin="12720,8956" coordsize="10,20">
              <v:shape style="position:absolute;left:12720;top:8956;width:10;height:20" coordorigin="12720,8956" coordsize="10,20" path="m12720,8975l12729,8975,12729,8956,12720,8956,12720,8975xe" filled="true" fillcolor="#000000" stroked="false">
                <v:path arrowok="t"/>
                <v:fill type="solid"/>
              </v:shape>
            </v:group>
            <v:group style="position:absolute;left:12720;top:8975;width:10;height:20" coordorigin="12720,8975" coordsize="10,20">
              <v:shape style="position:absolute;left:12720;top:8975;width:10;height:20" coordorigin="12720,8975" coordsize="10,20" path="m12720,8994l12729,8994,12729,8975,12720,8975,12720,8994xe" filled="true" fillcolor="#000000" stroked="false">
                <v:path arrowok="t"/>
                <v:fill type="solid"/>
              </v:shape>
            </v:group>
            <v:group style="position:absolute;left:12720;top:8998;width:10;height:2" coordorigin="12720,8998" coordsize="10,2">
              <v:shape style="position:absolute;left:12720;top:8998;width:10;height:2" coordorigin="12720,8998" coordsize="10,0" path="m12720,8998l12729,8998e" filled="false" stroked="true" strokeweight=".359985pt" strokecolor="#000000">
                <v:path arrowok="t"/>
              </v:shape>
            </v:group>
            <v:group style="position:absolute;left:14018;top:8783;width:10;height:20" coordorigin="14018,8783" coordsize="10,20">
              <v:shape style="position:absolute;left:14018;top:8783;width:10;height:20" coordorigin="14018,8783" coordsize="10,20" path="m14018,8802l14028,8802,14028,8783,14018,8783,14018,8802xe" filled="true" fillcolor="#000000" stroked="false">
                <v:path arrowok="t"/>
                <v:fill type="solid"/>
              </v:shape>
            </v:group>
            <v:group style="position:absolute;left:14018;top:8802;width:10;height:20" coordorigin="14018,8802" coordsize="10,20">
              <v:shape style="position:absolute;left:14018;top:8802;width:10;height:20" coordorigin="14018,8802" coordsize="10,20" path="m14018,8821l14028,8821,14028,8802,14018,8802,14018,8821xe" filled="true" fillcolor="#000000" stroked="false">
                <v:path arrowok="t"/>
                <v:fill type="solid"/>
              </v:shape>
            </v:group>
            <v:group style="position:absolute;left:14018;top:8821;width:10;height:20" coordorigin="14018,8821" coordsize="10,20">
              <v:shape style="position:absolute;left:14018;top:8821;width:10;height:20" coordorigin="14018,8821" coordsize="10,20" path="m14018,8840l14028,8840,14028,8821,14018,8821,14018,8840xe" filled="true" fillcolor="#000000" stroked="false">
                <v:path arrowok="t"/>
                <v:fill type="solid"/>
              </v:shape>
            </v:group>
            <v:group style="position:absolute;left:14018;top:8840;width:10;height:20" coordorigin="14018,8840" coordsize="10,20">
              <v:shape style="position:absolute;left:14018;top:8840;width:10;height:20" coordorigin="14018,8840" coordsize="10,20" path="m14018,8860l14028,8860,14028,8840,14018,8840,14018,8860xe" filled="true" fillcolor="#000000" stroked="false">
                <v:path arrowok="t"/>
                <v:fill type="solid"/>
              </v:shape>
            </v:group>
            <v:group style="position:absolute;left:14018;top:8860;width:10;height:20" coordorigin="14018,8860" coordsize="10,20">
              <v:shape style="position:absolute;left:14018;top:8860;width:10;height:20" coordorigin="14018,8860" coordsize="10,20" path="m14018,8879l14028,8879,14028,8860,14018,8860,14018,8879xe" filled="true" fillcolor="#000000" stroked="false">
                <v:path arrowok="t"/>
                <v:fill type="solid"/>
              </v:shape>
            </v:group>
            <v:group style="position:absolute;left:14018;top:8879;width:10;height:20" coordorigin="14018,8879" coordsize="10,20">
              <v:shape style="position:absolute;left:14018;top:8879;width:10;height:20" coordorigin="14018,8879" coordsize="10,20" path="m14018,8898l14028,8898,14028,8879,14018,8879,14018,8898xe" filled="true" fillcolor="#000000" stroked="false">
                <v:path arrowok="t"/>
                <v:fill type="solid"/>
              </v:shape>
            </v:group>
            <v:group style="position:absolute;left:14018;top:8898;width:10;height:20" coordorigin="14018,8898" coordsize="10,20">
              <v:shape style="position:absolute;left:14018;top:8898;width:10;height:20" coordorigin="14018,8898" coordsize="10,20" path="m14018,8917l14028,8917,14028,8898,14018,8898,14018,8917xe" filled="true" fillcolor="#000000" stroked="false">
                <v:path arrowok="t"/>
                <v:fill type="solid"/>
              </v:shape>
            </v:group>
            <v:group style="position:absolute;left:14018;top:8917;width:10;height:20" coordorigin="14018,8917" coordsize="10,20">
              <v:shape style="position:absolute;left:14018;top:8917;width:10;height:20" coordorigin="14018,8917" coordsize="10,20" path="m14018,8936l14028,8936,14028,8917,14018,8917,14018,8936xe" filled="true" fillcolor="#000000" stroked="false">
                <v:path arrowok="t"/>
                <v:fill type="solid"/>
              </v:shape>
            </v:group>
            <v:group style="position:absolute;left:14018;top:8936;width:10;height:20" coordorigin="14018,8936" coordsize="10,20">
              <v:shape style="position:absolute;left:14018;top:8936;width:10;height:20" coordorigin="14018,8936" coordsize="10,20" path="m14018,8956l14028,8956,14028,8936,14018,8936,14018,8956xe" filled="true" fillcolor="#000000" stroked="false">
                <v:path arrowok="t"/>
                <v:fill type="solid"/>
              </v:shape>
            </v:group>
            <v:group style="position:absolute;left:14018;top:8956;width:10;height:20" coordorigin="14018,8956" coordsize="10,20">
              <v:shape style="position:absolute;left:14018;top:8956;width:10;height:20" coordorigin="14018,8956" coordsize="10,20" path="m14018,8975l14028,8975,14028,8956,14018,8956,14018,8975xe" filled="true" fillcolor="#000000" stroked="false">
                <v:path arrowok="t"/>
                <v:fill type="solid"/>
              </v:shape>
            </v:group>
            <v:group style="position:absolute;left:14018;top:8975;width:10;height:20" coordorigin="14018,8975" coordsize="10,20">
              <v:shape style="position:absolute;left:14018;top:8975;width:10;height:20" coordorigin="14018,8975" coordsize="10,20" path="m14018,8994l14028,8994,14028,8975,14018,8975,14018,8994xe" filled="true" fillcolor="#000000" stroked="false">
                <v:path arrowok="t"/>
                <v:fill type="solid"/>
              </v:shape>
            </v:group>
            <v:group style="position:absolute;left:14018;top:8998;width:10;height:2" coordorigin="14018,8998" coordsize="10,2">
              <v:shape style="position:absolute;left:14018;top:8998;width:10;height:2" coordorigin="14018,8998" coordsize="10,0" path="m14018,8998l14028,8998e" filled="false" stroked="true" strokeweight=".359985pt" strokecolor="#000000">
                <v:path arrowok="t"/>
              </v:shape>
              <v:shape style="position:absolute;left:1128;top:9001;width:2003;height:10" type="#_x0000_t75" stroked="false">
                <v:imagedata r:id="rId181" o:title=""/>
              </v:shape>
              <v:shape style="position:absolute;left:3126;top:9001;width:1302;height:10" type="#_x0000_t75" stroked="false">
                <v:imagedata r:id="rId173" o:title=""/>
              </v:shape>
              <v:shape style="position:absolute;left:4424;top:9001;width:635;height:10" type="#_x0000_t75" stroked="false">
                <v:imagedata r:id="rId174" o:title=""/>
              </v:shape>
              <v:shape style="position:absolute;left:5054;top:9001;width:715;height:10" type="#_x0000_t75" stroked="false">
                <v:imagedata r:id="rId170" o:title=""/>
              </v:shape>
              <v:shape style="position:absolute;left:5764;top:9001;width:570;height:10" type="#_x0000_t75" stroked="false">
                <v:imagedata r:id="rId171" o:title=""/>
              </v:shape>
              <v:shape style="position:absolute;left:6329;top:9001;width:1490;height:10" type="#_x0000_t75" stroked="false">
                <v:imagedata r:id="rId165" o:title=""/>
              </v:shape>
              <v:shape style="position:absolute;left:7815;top:9001;width:2348;height:10" type="#_x0000_t75" stroked="false">
                <v:imagedata r:id="rId203" o:title=""/>
              </v:shape>
              <v:shape style="position:absolute;left:10158;top:9001;width:1279;height:10" type="#_x0000_t75" stroked="false">
                <v:imagedata r:id="rId167" o:title=""/>
              </v:shape>
              <v:shape style="position:absolute;left:11432;top:9001;width:3958;height:10" type="#_x0000_t75" stroked="false">
                <v:imagedata r:id="rId175" o:title=""/>
              </v:shape>
            </v:group>
            <v:group style="position:absolute;left:3131;top:9011;width:10;height:20" coordorigin="3131,9011" coordsize="10,20">
              <v:shape style="position:absolute;left:3131;top:9011;width:10;height:20" coordorigin="3131,9011" coordsize="10,20" path="m3131,9030l3141,9030,3141,9011,3131,9011,3131,9030xe" filled="true" fillcolor="#000000" stroked="false">
                <v:path arrowok="t"/>
                <v:fill type="solid"/>
              </v:shape>
            </v:group>
            <v:group style="position:absolute;left:3131;top:9030;width:10;height:20" coordorigin="3131,9030" coordsize="10,20">
              <v:shape style="position:absolute;left:3131;top:9030;width:10;height:20" coordorigin="3131,9030" coordsize="10,20" path="m3131,9049l3141,9049,3141,9030,3131,9030,3131,9049xe" filled="true" fillcolor="#000000" stroked="false">
                <v:path arrowok="t"/>
                <v:fill type="solid"/>
              </v:shape>
            </v:group>
            <v:group style="position:absolute;left:3131;top:9049;width:10;height:20" coordorigin="3131,9049" coordsize="10,20">
              <v:shape style="position:absolute;left:3131;top:9049;width:10;height:20" coordorigin="3131,9049" coordsize="10,20" path="m3131,9068l3141,9068,3141,9049,3131,9049,3131,9068xe" filled="true" fillcolor="#000000" stroked="false">
                <v:path arrowok="t"/>
                <v:fill type="solid"/>
              </v:shape>
            </v:group>
            <v:group style="position:absolute;left:3131;top:9068;width:10;height:20" coordorigin="3131,9068" coordsize="10,20">
              <v:shape style="position:absolute;left:3131;top:9068;width:10;height:20" coordorigin="3131,9068" coordsize="10,20" path="m3131,9088l3141,9088,3141,9068,3131,9068,3131,9088xe" filled="true" fillcolor="#000000" stroked="false">
                <v:path arrowok="t"/>
                <v:fill type="solid"/>
              </v:shape>
            </v:group>
            <v:group style="position:absolute;left:3131;top:9088;width:10;height:20" coordorigin="3131,9088" coordsize="10,20">
              <v:shape style="position:absolute;left:3131;top:9088;width:10;height:20" coordorigin="3131,9088" coordsize="10,20" path="m3131,9107l3141,9107,3141,9088,3131,9088,3131,9107xe" filled="true" fillcolor="#000000" stroked="false">
                <v:path arrowok="t"/>
                <v:fill type="solid"/>
              </v:shape>
            </v:group>
            <v:group style="position:absolute;left:3131;top:9107;width:10;height:20" coordorigin="3131,9107" coordsize="10,20">
              <v:shape style="position:absolute;left:3131;top:9107;width:10;height:20" coordorigin="3131,9107" coordsize="10,20" path="m3131,9126l3141,9126,3141,9107,3131,9107,3131,9126xe" filled="true" fillcolor="#000000" stroked="false">
                <v:path arrowok="t"/>
                <v:fill type="solid"/>
              </v:shape>
            </v:group>
            <v:group style="position:absolute;left:3131;top:9126;width:10;height:20" coordorigin="3131,9126" coordsize="10,20">
              <v:shape style="position:absolute;left:3131;top:9126;width:10;height:20" coordorigin="3131,9126" coordsize="10,20" path="m3131,9145l3141,9145,3141,9126,3131,9126,3131,9145xe" filled="true" fillcolor="#000000" stroked="false">
                <v:path arrowok="t"/>
                <v:fill type="solid"/>
              </v:shape>
            </v:group>
            <v:group style="position:absolute;left:3131;top:9145;width:10;height:20" coordorigin="3131,9145" coordsize="10,20">
              <v:shape style="position:absolute;left:3131;top:9145;width:10;height:20" coordorigin="3131,9145" coordsize="10,20" path="m3131,9164l3141,9164,3141,9145,3131,9145,3131,9164xe" filled="true" fillcolor="#000000" stroked="false">
                <v:path arrowok="t"/>
                <v:fill type="solid"/>
              </v:shape>
            </v:group>
            <v:group style="position:absolute;left:3131;top:9164;width:10;height:20" coordorigin="3131,9164" coordsize="10,20">
              <v:shape style="position:absolute;left:3131;top:9164;width:10;height:20" coordorigin="3131,9164" coordsize="10,20" path="m3131,9184l3141,9184,3141,9164,3131,9164,3131,9184xe" filled="true" fillcolor="#000000" stroked="false">
                <v:path arrowok="t"/>
                <v:fill type="solid"/>
              </v:shape>
            </v:group>
            <v:group style="position:absolute;left:3131;top:9184;width:10;height:20" coordorigin="3131,9184" coordsize="10,20">
              <v:shape style="position:absolute;left:3131;top:9184;width:10;height:20" coordorigin="3131,9184" coordsize="10,20" path="m3131,9203l3141,9203,3141,9184,3131,9184,3131,9203xe" filled="true" fillcolor="#000000" stroked="false">
                <v:path arrowok="t"/>
                <v:fill type="solid"/>
              </v:shape>
            </v:group>
            <v:group style="position:absolute;left:3131;top:9203;width:10;height:20" coordorigin="3131,9203" coordsize="10,20">
              <v:shape style="position:absolute;left:3131;top:9203;width:10;height:20" coordorigin="3131,9203" coordsize="10,20" path="m3131,9222l3141,9222,3141,9203,3131,9203,3131,9222xe" filled="true" fillcolor="#000000" stroked="false">
                <v:path arrowok="t"/>
                <v:fill type="solid"/>
              </v:shape>
            </v:group>
            <v:group style="position:absolute;left:3131;top:9225;width:10;height:2" coordorigin="3131,9225" coordsize="10,2">
              <v:shape style="position:absolute;left:3131;top:9225;width:10;height:2" coordorigin="3131,9225" coordsize="10,0" path="m3131,9225l3141,9225e" filled="false" stroked="true" strokeweight=".299988pt" strokecolor="#000000">
                <v:path arrowok="t"/>
              </v:shape>
            </v:group>
            <v:group style="position:absolute;left:4428;top:9011;width:10;height:20" coordorigin="4428,9011" coordsize="10,20">
              <v:shape style="position:absolute;left:4428;top:9011;width:10;height:20" coordorigin="4428,9011" coordsize="10,20" path="m4428,9030l4438,9030,4438,9011,4428,9011,4428,9030xe" filled="true" fillcolor="#000000" stroked="false">
                <v:path arrowok="t"/>
                <v:fill type="solid"/>
              </v:shape>
            </v:group>
            <v:group style="position:absolute;left:4428;top:9030;width:10;height:20" coordorigin="4428,9030" coordsize="10,20">
              <v:shape style="position:absolute;left:4428;top:9030;width:10;height:20" coordorigin="4428,9030" coordsize="10,20" path="m4428,9049l4438,9049,4438,9030,4428,9030,4428,9049xe" filled="true" fillcolor="#000000" stroked="false">
                <v:path arrowok="t"/>
                <v:fill type="solid"/>
              </v:shape>
            </v:group>
            <v:group style="position:absolute;left:4428;top:9049;width:10;height:20" coordorigin="4428,9049" coordsize="10,20">
              <v:shape style="position:absolute;left:4428;top:9049;width:10;height:20" coordorigin="4428,9049" coordsize="10,20" path="m4428,9068l4438,9068,4438,9049,4428,9049,4428,9068xe" filled="true" fillcolor="#000000" stroked="false">
                <v:path arrowok="t"/>
                <v:fill type="solid"/>
              </v:shape>
            </v:group>
            <v:group style="position:absolute;left:4428;top:9068;width:10;height:20" coordorigin="4428,9068" coordsize="10,20">
              <v:shape style="position:absolute;left:4428;top:9068;width:10;height:20" coordorigin="4428,9068" coordsize="10,20" path="m4428,9088l4438,9088,4438,9068,4428,9068,4428,9088xe" filled="true" fillcolor="#000000" stroked="false">
                <v:path arrowok="t"/>
                <v:fill type="solid"/>
              </v:shape>
            </v:group>
            <v:group style="position:absolute;left:4428;top:9088;width:10;height:20" coordorigin="4428,9088" coordsize="10,20">
              <v:shape style="position:absolute;left:4428;top:9088;width:10;height:20" coordorigin="4428,9088" coordsize="10,20" path="m4428,9107l4438,9107,4438,9088,4428,9088,4428,9107xe" filled="true" fillcolor="#000000" stroked="false">
                <v:path arrowok="t"/>
                <v:fill type="solid"/>
              </v:shape>
            </v:group>
            <v:group style="position:absolute;left:4428;top:9107;width:10;height:20" coordorigin="4428,9107" coordsize="10,20">
              <v:shape style="position:absolute;left:4428;top:9107;width:10;height:20" coordorigin="4428,9107" coordsize="10,20" path="m4428,9126l4438,9126,4438,9107,4428,9107,4428,9126xe" filled="true" fillcolor="#000000" stroked="false">
                <v:path arrowok="t"/>
                <v:fill type="solid"/>
              </v:shape>
            </v:group>
            <v:group style="position:absolute;left:4428;top:9126;width:10;height:20" coordorigin="4428,9126" coordsize="10,20">
              <v:shape style="position:absolute;left:4428;top:9126;width:10;height:20" coordorigin="4428,9126" coordsize="10,20" path="m4428,9145l4438,9145,4438,9126,4428,9126,4428,9145xe" filled="true" fillcolor="#000000" stroked="false">
                <v:path arrowok="t"/>
                <v:fill type="solid"/>
              </v:shape>
            </v:group>
            <v:group style="position:absolute;left:4428;top:9145;width:10;height:20" coordorigin="4428,9145" coordsize="10,20">
              <v:shape style="position:absolute;left:4428;top:9145;width:10;height:20" coordorigin="4428,9145" coordsize="10,20" path="m4428,9164l4438,9164,4438,9145,4428,9145,4428,9164xe" filled="true" fillcolor="#000000" stroked="false">
                <v:path arrowok="t"/>
                <v:fill type="solid"/>
              </v:shape>
            </v:group>
            <v:group style="position:absolute;left:4428;top:9164;width:10;height:20" coordorigin="4428,9164" coordsize="10,20">
              <v:shape style="position:absolute;left:4428;top:9164;width:10;height:20" coordorigin="4428,9164" coordsize="10,20" path="m4428,9184l4438,9184,4438,9164,4428,9164,4428,9184xe" filled="true" fillcolor="#000000" stroked="false">
                <v:path arrowok="t"/>
                <v:fill type="solid"/>
              </v:shape>
            </v:group>
            <v:group style="position:absolute;left:4428;top:9184;width:10;height:20" coordorigin="4428,9184" coordsize="10,20">
              <v:shape style="position:absolute;left:4428;top:9184;width:10;height:20" coordorigin="4428,9184" coordsize="10,20" path="m4428,9203l4438,9203,4438,9184,4428,9184,4428,9203xe" filled="true" fillcolor="#000000" stroked="false">
                <v:path arrowok="t"/>
                <v:fill type="solid"/>
              </v:shape>
            </v:group>
            <v:group style="position:absolute;left:4428;top:9203;width:10;height:20" coordorigin="4428,9203" coordsize="10,20">
              <v:shape style="position:absolute;left:4428;top:9203;width:10;height:20" coordorigin="4428,9203" coordsize="10,20" path="m4428,9222l4438,9222,4438,9203,4428,9203,4428,9222xe" filled="true" fillcolor="#000000" stroked="false">
                <v:path arrowok="t"/>
                <v:fill type="solid"/>
              </v:shape>
            </v:group>
            <v:group style="position:absolute;left:4428;top:9225;width:10;height:2" coordorigin="4428,9225" coordsize="10,2">
              <v:shape style="position:absolute;left:4428;top:9225;width:10;height:2" coordorigin="4428,9225" coordsize="10,0" path="m4428,9225l4438,9225e" filled="false" stroked="true" strokeweight=".299988pt" strokecolor="#000000">
                <v:path arrowok="t"/>
              </v:shape>
            </v:group>
            <v:group style="position:absolute;left:5058;top:9011;width:10;height:20" coordorigin="5058,9011" coordsize="10,20">
              <v:shape style="position:absolute;left:5058;top:9011;width:10;height:20" coordorigin="5058,9011" coordsize="10,20" path="m5058,9030l5068,9030,5068,9011,5058,9011,5058,9030xe" filled="true" fillcolor="#000000" stroked="false">
                <v:path arrowok="t"/>
                <v:fill type="solid"/>
              </v:shape>
            </v:group>
            <v:group style="position:absolute;left:5058;top:9030;width:10;height:20" coordorigin="5058,9030" coordsize="10,20">
              <v:shape style="position:absolute;left:5058;top:9030;width:10;height:20" coordorigin="5058,9030" coordsize="10,20" path="m5058,9049l5068,9049,5068,9030,5058,9030,5058,9049xe" filled="true" fillcolor="#000000" stroked="false">
                <v:path arrowok="t"/>
                <v:fill type="solid"/>
              </v:shape>
            </v:group>
            <v:group style="position:absolute;left:5058;top:9049;width:10;height:20" coordorigin="5058,9049" coordsize="10,20">
              <v:shape style="position:absolute;left:5058;top:9049;width:10;height:20" coordorigin="5058,9049" coordsize="10,20" path="m5058,9068l5068,9068,5068,9049,5058,9049,5058,9068xe" filled="true" fillcolor="#000000" stroked="false">
                <v:path arrowok="t"/>
                <v:fill type="solid"/>
              </v:shape>
            </v:group>
            <v:group style="position:absolute;left:5058;top:9068;width:10;height:20" coordorigin="5058,9068" coordsize="10,20">
              <v:shape style="position:absolute;left:5058;top:9068;width:10;height:20" coordorigin="5058,9068" coordsize="10,20" path="m5058,9088l5068,9088,5068,9068,5058,9068,5058,9088xe" filled="true" fillcolor="#000000" stroked="false">
                <v:path arrowok="t"/>
                <v:fill type="solid"/>
              </v:shape>
            </v:group>
            <v:group style="position:absolute;left:5058;top:9088;width:10;height:20" coordorigin="5058,9088" coordsize="10,20">
              <v:shape style="position:absolute;left:5058;top:9088;width:10;height:20" coordorigin="5058,9088" coordsize="10,20" path="m5058,9107l5068,9107,5068,9088,5058,9088,5058,9107xe" filled="true" fillcolor="#000000" stroked="false">
                <v:path arrowok="t"/>
                <v:fill type="solid"/>
              </v:shape>
            </v:group>
            <v:group style="position:absolute;left:5058;top:9107;width:10;height:20" coordorigin="5058,9107" coordsize="10,20">
              <v:shape style="position:absolute;left:5058;top:9107;width:10;height:20" coordorigin="5058,9107" coordsize="10,20" path="m5058,9126l5068,9126,5068,9107,5058,9107,5058,9126xe" filled="true" fillcolor="#000000" stroked="false">
                <v:path arrowok="t"/>
                <v:fill type="solid"/>
              </v:shape>
            </v:group>
            <v:group style="position:absolute;left:5058;top:9126;width:10;height:20" coordorigin="5058,9126" coordsize="10,20">
              <v:shape style="position:absolute;left:5058;top:9126;width:10;height:20" coordorigin="5058,9126" coordsize="10,20" path="m5058,9145l5068,9145,5068,9126,5058,9126,5058,9145xe" filled="true" fillcolor="#000000" stroked="false">
                <v:path arrowok="t"/>
                <v:fill type="solid"/>
              </v:shape>
            </v:group>
            <v:group style="position:absolute;left:5058;top:9145;width:10;height:20" coordorigin="5058,9145" coordsize="10,20">
              <v:shape style="position:absolute;left:5058;top:9145;width:10;height:20" coordorigin="5058,9145" coordsize="10,20" path="m5058,9164l5068,9164,5068,9145,5058,9145,5058,9164xe" filled="true" fillcolor="#000000" stroked="false">
                <v:path arrowok="t"/>
                <v:fill type="solid"/>
              </v:shape>
            </v:group>
            <v:group style="position:absolute;left:5058;top:9164;width:10;height:20" coordorigin="5058,9164" coordsize="10,20">
              <v:shape style="position:absolute;left:5058;top:9164;width:10;height:20" coordorigin="5058,9164" coordsize="10,20" path="m5058,9184l5068,9184,5068,9164,5058,9164,5058,9184xe" filled="true" fillcolor="#000000" stroked="false">
                <v:path arrowok="t"/>
                <v:fill type="solid"/>
              </v:shape>
            </v:group>
            <v:group style="position:absolute;left:5058;top:9184;width:10;height:20" coordorigin="5058,9184" coordsize="10,20">
              <v:shape style="position:absolute;left:5058;top:9184;width:10;height:20" coordorigin="5058,9184" coordsize="10,20" path="m5058,9203l5068,9203,5068,9184,5058,9184,5058,9203xe" filled="true" fillcolor="#000000" stroked="false">
                <v:path arrowok="t"/>
                <v:fill type="solid"/>
              </v:shape>
            </v:group>
            <v:group style="position:absolute;left:5058;top:9203;width:10;height:20" coordorigin="5058,9203" coordsize="10,20">
              <v:shape style="position:absolute;left:5058;top:9203;width:10;height:20" coordorigin="5058,9203" coordsize="10,20" path="m5058,9222l5068,9222,5068,9203,5058,9203,5058,9222xe" filled="true" fillcolor="#000000" stroked="false">
                <v:path arrowok="t"/>
                <v:fill type="solid"/>
              </v:shape>
            </v:group>
            <v:group style="position:absolute;left:5058;top:9225;width:10;height:2" coordorigin="5058,9225" coordsize="10,2">
              <v:shape style="position:absolute;left:5058;top:9225;width:10;height:2" coordorigin="5058,9225" coordsize="10,0" path="m5058,9225l5068,9225e" filled="false" stroked="true" strokeweight=".299988pt" strokecolor="#000000">
                <v:path arrowok="t"/>
              </v:shape>
            </v:group>
            <v:group style="position:absolute;left:5769;top:9011;width:10;height:20" coordorigin="5769,9011" coordsize="10,20">
              <v:shape style="position:absolute;left:5769;top:9011;width:10;height:20" coordorigin="5769,9011" coordsize="10,20" path="m5769,9030l5778,9030,5778,9011,5769,9011,5769,9030xe" filled="true" fillcolor="#000000" stroked="false">
                <v:path arrowok="t"/>
                <v:fill type="solid"/>
              </v:shape>
            </v:group>
            <v:group style="position:absolute;left:5769;top:9030;width:10;height:20" coordorigin="5769,9030" coordsize="10,20">
              <v:shape style="position:absolute;left:5769;top:9030;width:10;height:20" coordorigin="5769,9030" coordsize="10,20" path="m5769,9049l5778,9049,5778,9030,5769,9030,5769,9049xe" filled="true" fillcolor="#000000" stroked="false">
                <v:path arrowok="t"/>
                <v:fill type="solid"/>
              </v:shape>
            </v:group>
            <v:group style="position:absolute;left:5769;top:9049;width:10;height:20" coordorigin="5769,9049" coordsize="10,20">
              <v:shape style="position:absolute;left:5769;top:9049;width:10;height:20" coordorigin="5769,9049" coordsize="10,20" path="m5769,9068l5778,9068,5778,9049,5769,9049,5769,9068xe" filled="true" fillcolor="#000000" stroked="false">
                <v:path arrowok="t"/>
                <v:fill type="solid"/>
              </v:shape>
            </v:group>
            <v:group style="position:absolute;left:5769;top:9068;width:10;height:20" coordorigin="5769,9068" coordsize="10,20">
              <v:shape style="position:absolute;left:5769;top:9068;width:10;height:20" coordorigin="5769,9068" coordsize="10,20" path="m5769,9088l5778,9088,5778,9068,5769,9068,5769,9088xe" filled="true" fillcolor="#000000" stroked="false">
                <v:path arrowok="t"/>
                <v:fill type="solid"/>
              </v:shape>
            </v:group>
            <v:group style="position:absolute;left:5769;top:9088;width:10;height:20" coordorigin="5769,9088" coordsize="10,20">
              <v:shape style="position:absolute;left:5769;top:9088;width:10;height:20" coordorigin="5769,9088" coordsize="10,20" path="m5769,9107l5778,9107,5778,9088,5769,9088,5769,9107xe" filled="true" fillcolor="#000000" stroked="false">
                <v:path arrowok="t"/>
                <v:fill type="solid"/>
              </v:shape>
            </v:group>
            <v:group style="position:absolute;left:5769;top:9107;width:10;height:20" coordorigin="5769,9107" coordsize="10,20">
              <v:shape style="position:absolute;left:5769;top:9107;width:10;height:20" coordorigin="5769,9107" coordsize="10,20" path="m5769,9126l5778,9126,5778,9107,5769,9107,5769,9126xe" filled="true" fillcolor="#000000" stroked="false">
                <v:path arrowok="t"/>
                <v:fill type="solid"/>
              </v:shape>
            </v:group>
            <v:group style="position:absolute;left:5769;top:9126;width:10;height:20" coordorigin="5769,9126" coordsize="10,20">
              <v:shape style="position:absolute;left:5769;top:9126;width:10;height:20" coordorigin="5769,9126" coordsize="10,20" path="m5769,9145l5778,9145,5778,9126,5769,9126,5769,9145xe" filled="true" fillcolor="#000000" stroked="false">
                <v:path arrowok="t"/>
                <v:fill type="solid"/>
              </v:shape>
            </v:group>
            <v:group style="position:absolute;left:5769;top:9145;width:10;height:20" coordorigin="5769,9145" coordsize="10,20">
              <v:shape style="position:absolute;left:5769;top:9145;width:10;height:20" coordorigin="5769,9145" coordsize="10,20" path="m5769,9164l5778,9164,5778,9145,5769,9145,5769,9164xe" filled="true" fillcolor="#000000" stroked="false">
                <v:path arrowok="t"/>
                <v:fill type="solid"/>
              </v:shape>
            </v:group>
            <v:group style="position:absolute;left:5769;top:9164;width:10;height:20" coordorigin="5769,9164" coordsize="10,20">
              <v:shape style="position:absolute;left:5769;top:9164;width:10;height:20" coordorigin="5769,9164" coordsize="10,20" path="m5769,9184l5778,9184,5778,9164,5769,9164,5769,9184xe" filled="true" fillcolor="#000000" stroked="false">
                <v:path arrowok="t"/>
                <v:fill type="solid"/>
              </v:shape>
            </v:group>
            <v:group style="position:absolute;left:5769;top:9184;width:10;height:20" coordorigin="5769,9184" coordsize="10,20">
              <v:shape style="position:absolute;left:5769;top:9184;width:10;height:20" coordorigin="5769,9184" coordsize="10,20" path="m5769,9203l5778,9203,5778,9184,5769,9184,5769,9203xe" filled="true" fillcolor="#000000" stroked="false">
                <v:path arrowok="t"/>
                <v:fill type="solid"/>
              </v:shape>
            </v:group>
            <v:group style="position:absolute;left:5769;top:9203;width:10;height:20" coordorigin="5769,9203" coordsize="10,20">
              <v:shape style="position:absolute;left:5769;top:9203;width:10;height:20" coordorigin="5769,9203" coordsize="10,20" path="m5769,9222l5778,9222,5778,9203,5769,9203,5769,9222xe" filled="true" fillcolor="#000000" stroked="false">
                <v:path arrowok="t"/>
                <v:fill type="solid"/>
              </v:shape>
            </v:group>
            <v:group style="position:absolute;left:5769;top:9225;width:10;height:2" coordorigin="5769,9225" coordsize="10,2">
              <v:shape style="position:absolute;left:5769;top:9225;width:10;height:2" coordorigin="5769,9225" coordsize="10,0" path="m5769,9225l5778,9225e" filled="false" stroked="true" strokeweight=".299988pt" strokecolor="#000000">
                <v:path arrowok="t"/>
              </v:shape>
            </v:group>
            <v:group style="position:absolute;left:6334;top:9011;width:10;height:20" coordorigin="6334,9011" coordsize="10,20">
              <v:shape style="position:absolute;left:6334;top:9011;width:10;height:20" coordorigin="6334,9011" coordsize="10,20" path="m6334,9030l6344,9030,6344,9011,6334,9011,6334,9030xe" filled="true" fillcolor="#000000" stroked="false">
                <v:path arrowok="t"/>
                <v:fill type="solid"/>
              </v:shape>
            </v:group>
            <v:group style="position:absolute;left:6334;top:9030;width:10;height:20" coordorigin="6334,9030" coordsize="10,20">
              <v:shape style="position:absolute;left:6334;top:9030;width:10;height:20" coordorigin="6334,9030" coordsize="10,20" path="m6334,9049l6344,9049,6344,9030,6334,9030,6334,9049xe" filled="true" fillcolor="#000000" stroked="false">
                <v:path arrowok="t"/>
                <v:fill type="solid"/>
              </v:shape>
            </v:group>
            <v:group style="position:absolute;left:6334;top:9049;width:10;height:20" coordorigin="6334,9049" coordsize="10,20">
              <v:shape style="position:absolute;left:6334;top:9049;width:10;height:20" coordorigin="6334,9049" coordsize="10,20" path="m6334,9068l6344,9068,6344,9049,6334,9049,6334,9068xe" filled="true" fillcolor="#000000" stroked="false">
                <v:path arrowok="t"/>
                <v:fill type="solid"/>
              </v:shape>
            </v:group>
            <v:group style="position:absolute;left:6334;top:9068;width:10;height:20" coordorigin="6334,9068" coordsize="10,20">
              <v:shape style="position:absolute;left:6334;top:9068;width:10;height:20" coordorigin="6334,9068" coordsize="10,20" path="m6334,9088l6344,9088,6344,9068,6334,9068,6334,9088xe" filled="true" fillcolor="#000000" stroked="false">
                <v:path arrowok="t"/>
                <v:fill type="solid"/>
              </v:shape>
            </v:group>
            <v:group style="position:absolute;left:6334;top:9088;width:10;height:20" coordorigin="6334,9088" coordsize="10,20">
              <v:shape style="position:absolute;left:6334;top:9088;width:10;height:20" coordorigin="6334,9088" coordsize="10,20" path="m6334,9107l6344,9107,6344,9088,6334,9088,6334,9107xe" filled="true" fillcolor="#000000" stroked="false">
                <v:path arrowok="t"/>
                <v:fill type="solid"/>
              </v:shape>
            </v:group>
            <v:group style="position:absolute;left:6334;top:9107;width:10;height:20" coordorigin="6334,9107" coordsize="10,20">
              <v:shape style="position:absolute;left:6334;top:9107;width:10;height:20" coordorigin="6334,9107" coordsize="10,20" path="m6334,9126l6344,9126,6344,9107,6334,9107,6334,9126xe" filled="true" fillcolor="#000000" stroked="false">
                <v:path arrowok="t"/>
                <v:fill type="solid"/>
              </v:shape>
            </v:group>
            <v:group style="position:absolute;left:6334;top:9126;width:10;height:20" coordorigin="6334,9126" coordsize="10,20">
              <v:shape style="position:absolute;left:6334;top:9126;width:10;height:20" coordorigin="6334,9126" coordsize="10,20" path="m6334,9145l6344,9145,6344,9126,6334,9126,6334,9145xe" filled="true" fillcolor="#000000" stroked="false">
                <v:path arrowok="t"/>
                <v:fill type="solid"/>
              </v:shape>
            </v:group>
            <v:group style="position:absolute;left:6334;top:9145;width:10;height:20" coordorigin="6334,9145" coordsize="10,20">
              <v:shape style="position:absolute;left:6334;top:9145;width:10;height:20" coordorigin="6334,9145" coordsize="10,20" path="m6334,9164l6344,9164,6344,9145,6334,9145,6334,9164xe" filled="true" fillcolor="#000000" stroked="false">
                <v:path arrowok="t"/>
                <v:fill type="solid"/>
              </v:shape>
            </v:group>
            <v:group style="position:absolute;left:6334;top:9164;width:10;height:20" coordorigin="6334,9164" coordsize="10,20">
              <v:shape style="position:absolute;left:6334;top:9164;width:10;height:20" coordorigin="6334,9164" coordsize="10,20" path="m6334,9184l6344,9184,6344,9164,6334,9164,6334,9184xe" filled="true" fillcolor="#000000" stroked="false">
                <v:path arrowok="t"/>
                <v:fill type="solid"/>
              </v:shape>
            </v:group>
            <v:group style="position:absolute;left:6334;top:9184;width:10;height:20" coordorigin="6334,9184" coordsize="10,20">
              <v:shape style="position:absolute;left:6334;top:9184;width:10;height:20" coordorigin="6334,9184" coordsize="10,20" path="m6334,9203l6344,9203,6344,9184,6334,9184,6334,9203xe" filled="true" fillcolor="#000000" stroked="false">
                <v:path arrowok="t"/>
                <v:fill type="solid"/>
              </v:shape>
            </v:group>
            <v:group style="position:absolute;left:6334;top:9203;width:10;height:20" coordorigin="6334,9203" coordsize="10,20">
              <v:shape style="position:absolute;left:6334;top:9203;width:10;height:20" coordorigin="6334,9203" coordsize="10,20" path="m6334,9222l6344,9222,6344,9203,6334,9203,6334,9222xe" filled="true" fillcolor="#000000" stroked="false">
                <v:path arrowok="t"/>
                <v:fill type="solid"/>
              </v:shape>
            </v:group>
            <v:group style="position:absolute;left:6334;top:9225;width:10;height:2" coordorigin="6334,9225" coordsize="10,2">
              <v:shape style="position:absolute;left:6334;top:9225;width:10;height:2" coordorigin="6334,9225" coordsize="10,0" path="m6334,9225l6344,9225e" filled="false" stroked="true" strokeweight=".299988pt" strokecolor="#000000">
                <v:path arrowok="t"/>
              </v:shape>
            </v:group>
            <v:group style="position:absolute;left:7820;top:9011;width:10;height:20" coordorigin="7820,9011" coordsize="10,20">
              <v:shape style="position:absolute;left:7820;top:9011;width:10;height:20" coordorigin="7820,9011" coordsize="10,20" path="m7820,9030l7829,9030,7829,9011,7820,9011,7820,9030xe" filled="true" fillcolor="#000000" stroked="false">
                <v:path arrowok="t"/>
                <v:fill type="solid"/>
              </v:shape>
            </v:group>
            <v:group style="position:absolute;left:7820;top:9030;width:10;height:20" coordorigin="7820,9030" coordsize="10,20">
              <v:shape style="position:absolute;left:7820;top:9030;width:10;height:20" coordorigin="7820,9030" coordsize="10,20" path="m7820,9049l7829,9049,7829,9030,7820,9030,7820,9049xe" filled="true" fillcolor="#000000" stroked="false">
                <v:path arrowok="t"/>
                <v:fill type="solid"/>
              </v:shape>
            </v:group>
            <v:group style="position:absolute;left:7820;top:9049;width:10;height:20" coordorigin="7820,9049" coordsize="10,20">
              <v:shape style="position:absolute;left:7820;top:9049;width:10;height:20" coordorigin="7820,9049" coordsize="10,20" path="m7820,9068l7829,9068,7829,9049,7820,9049,7820,9068xe" filled="true" fillcolor="#000000" stroked="false">
                <v:path arrowok="t"/>
                <v:fill type="solid"/>
              </v:shape>
            </v:group>
            <v:group style="position:absolute;left:7820;top:9068;width:10;height:20" coordorigin="7820,9068" coordsize="10,20">
              <v:shape style="position:absolute;left:7820;top:9068;width:10;height:20" coordorigin="7820,9068" coordsize="10,20" path="m7820,9088l7829,9088,7829,9068,7820,9068,7820,9088xe" filled="true" fillcolor="#000000" stroked="false">
                <v:path arrowok="t"/>
                <v:fill type="solid"/>
              </v:shape>
            </v:group>
            <v:group style="position:absolute;left:7820;top:9088;width:10;height:20" coordorigin="7820,9088" coordsize="10,20">
              <v:shape style="position:absolute;left:7820;top:9088;width:10;height:20" coordorigin="7820,9088" coordsize="10,20" path="m7820,9107l7829,9107,7829,9088,7820,9088,7820,9107xe" filled="true" fillcolor="#000000" stroked="false">
                <v:path arrowok="t"/>
                <v:fill type="solid"/>
              </v:shape>
            </v:group>
            <v:group style="position:absolute;left:7820;top:9107;width:10;height:20" coordorigin="7820,9107" coordsize="10,20">
              <v:shape style="position:absolute;left:7820;top:9107;width:10;height:20" coordorigin="7820,9107" coordsize="10,20" path="m7820,9126l7829,9126,7829,9107,7820,9107,7820,9126xe" filled="true" fillcolor="#000000" stroked="false">
                <v:path arrowok="t"/>
                <v:fill type="solid"/>
              </v:shape>
            </v:group>
            <v:group style="position:absolute;left:7820;top:9126;width:10;height:20" coordorigin="7820,9126" coordsize="10,20">
              <v:shape style="position:absolute;left:7820;top:9126;width:10;height:20" coordorigin="7820,9126" coordsize="10,20" path="m7820,9145l7829,9145,7829,9126,7820,9126,7820,9145xe" filled="true" fillcolor="#000000" stroked="false">
                <v:path arrowok="t"/>
                <v:fill type="solid"/>
              </v:shape>
            </v:group>
            <v:group style="position:absolute;left:7820;top:9145;width:10;height:20" coordorigin="7820,9145" coordsize="10,20">
              <v:shape style="position:absolute;left:7820;top:9145;width:10;height:20" coordorigin="7820,9145" coordsize="10,20" path="m7820,9164l7829,9164,7829,9145,7820,9145,7820,9164xe" filled="true" fillcolor="#000000" stroked="false">
                <v:path arrowok="t"/>
                <v:fill type="solid"/>
              </v:shape>
            </v:group>
            <v:group style="position:absolute;left:7820;top:9164;width:10;height:20" coordorigin="7820,9164" coordsize="10,20">
              <v:shape style="position:absolute;left:7820;top:9164;width:10;height:20" coordorigin="7820,9164" coordsize="10,20" path="m7820,9184l7829,9184,7829,9164,7820,9164,7820,9184xe" filled="true" fillcolor="#000000" stroked="false">
                <v:path arrowok="t"/>
                <v:fill type="solid"/>
              </v:shape>
            </v:group>
            <v:group style="position:absolute;left:7820;top:9184;width:10;height:20" coordorigin="7820,9184" coordsize="10,20">
              <v:shape style="position:absolute;left:7820;top:9184;width:10;height:20" coordorigin="7820,9184" coordsize="10,20" path="m7820,9203l7829,9203,7829,9184,7820,9184,7820,9203xe" filled="true" fillcolor="#000000" stroked="false">
                <v:path arrowok="t"/>
                <v:fill type="solid"/>
              </v:shape>
            </v:group>
            <v:group style="position:absolute;left:7820;top:9203;width:10;height:20" coordorigin="7820,9203" coordsize="10,20">
              <v:shape style="position:absolute;left:7820;top:9203;width:10;height:20" coordorigin="7820,9203" coordsize="10,20" path="m7820,9222l7829,9222,7829,9203,7820,9203,7820,9222xe" filled="true" fillcolor="#000000" stroked="false">
                <v:path arrowok="t"/>
                <v:fill type="solid"/>
              </v:shape>
            </v:group>
            <v:group style="position:absolute;left:7820;top:9225;width:10;height:2" coordorigin="7820,9225" coordsize="10,2">
              <v:shape style="position:absolute;left:7820;top:9225;width:10;height:2" coordorigin="7820,9225" coordsize="10,0" path="m7820,9225l7829,9225e" filled="false" stroked="true" strokeweight=".299988pt" strokecolor="#000000">
                <v:path arrowok="t"/>
              </v:shape>
            </v:group>
            <v:group style="position:absolute;left:8462;top:9011;width:10;height:20" coordorigin="8462,9011" coordsize="10,20">
              <v:shape style="position:absolute;left:8462;top:9011;width:10;height:20" coordorigin="8462,9011" coordsize="10,20" path="m8462,9030l8472,9030,8472,9011,8462,9011,8462,9030xe" filled="true" fillcolor="#000000" stroked="false">
                <v:path arrowok="t"/>
                <v:fill type="solid"/>
              </v:shape>
            </v:group>
            <v:group style="position:absolute;left:8462;top:9030;width:10;height:20" coordorigin="8462,9030" coordsize="10,20">
              <v:shape style="position:absolute;left:8462;top:9030;width:10;height:20" coordorigin="8462,9030" coordsize="10,20" path="m8462,9049l8472,9049,8472,9030,8462,9030,8462,9049xe" filled="true" fillcolor="#000000" stroked="false">
                <v:path arrowok="t"/>
                <v:fill type="solid"/>
              </v:shape>
            </v:group>
            <v:group style="position:absolute;left:8462;top:9049;width:10;height:20" coordorigin="8462,9049" coordsize="10,20">
              <v:shape style="position:absolute;left:8462;top:9049;width:10;height:20" coordorigin="8462,9049" coordsize="10,20" path="m8462,9068l8472,9068,8472,9049,8462,9049,8462,9068xe" filled="true" fillcolor="#000000" stroked="false">
                <v:path arrowok="t"/>
                <v:fill type="solid"/>
              </v:shape>
            </v:group>
            <v:group style="position:absolute;left:8462;top:9068;width:10;height:20" coordorigin="8462,9068" coordsize="10,20">
              <v:shape style="position:absolute;left:8462;top:9068;width:10;height:20" coordorigin="8462,9068" coordsize="10,20" path="m8462,9088l8472,9088,8472,9068,8462,9068,8462,9088xe" filled="true" fillcolor="#000000" stroked="false">
                <v:path arrowok="t"/>
                <v:fill type="solid"/>
              </v:shape>
            </v:group>
            <v:group style="position:absolute;left:8462;top:9088;width:10;height:20" coordorigin="8462,9088" coordsize="10,20">
              <v:shape style="position:absolute;left:8462;top:9088;width:10;height:20" coordorigin="8462,9088" coordsize="10,20" path="m8462,9107l8472,9107,8472,9088,8462,9088,8462,9107xe" filled="true" fillcolor="#000000" stroked="false">
                <v:path arrowok="t"/>
                <v:fill type="solid"/>
              </v:shape>
            </v:group>
            <v:group style="position:absolute;left:8462;top:9107;width:10;height:20" coordorigin="8462,9107" coordsize="10,20">
              <v:shape style="position:absolute;left:8462;top:9107;width:10;height:20" coordorigin="8462,9107" coordsize="10,20" path="m8462,9126l8472,9126,8472,9107,8462,9107,8462,9126xe" filled="true" fillcolor="#000000" stroked="false">
                <v:path arrowok="t"/>
                <v:fill type="solid"/>
              </v:shape>
            </v:group>
            <v:group style="position:absolute;left:8462;top:9126;width:10;height:20" coordorigin="8462,9126" coordsize="10,20">
              <v:shape style="position:absolute;left:8462;top:9126;width:10;height:20" coordorigin="8462,9126" coordsize="10,20" path="m8462,9145l8472,9145,8472,9126,8462,9126,8462,9145xe" filled="true" fillcolor="#000000" stroked="false">
                <v:path arrowok="t"/>
                <v:fill type="solid"/>
              </v:shape>
            </v:group>
            <v:group style="position:absolute;left:8462;top:9145;width:10;height:20" coordorigin="8462,9145" coordsize="10,20">
              <v:shape style="position:absolute;left:8462;top:9145;width:10;height:20" coordorigin="8462,9145" coordsize="10,20" path="m8462,9164l8472,9164,8472,9145,8462,9145,8462,9164xe" filled="true" fillcolor="#000000" stroked="false">
                <v:path arrowok="t"/>
                <v:fill type="solid"/>
              </v:shape>
            </v:group>
            <v:group style="position:absolute;left:8462;top:9164;width:10;height:20" coordorigin="8462,9164" coordsize="10,20">
              <v:shape style="position:absolute;left:8462;top:9164;width:10;height:20" coordorigin="8462,9164" coordsize="10,20" path="m8462,9184l8472,9184,8472,9164,8462,9164,8462,9184xe" filled="true" fillcolor="#000000" stroked="false">
                <v:path arrowok="t"/>
                <v:fill type="solid"/>
              </v:shape>
            </v:group>
            <v:group style="position:absolute;left:8462;top:9184;width:10;height:20" coordorigin="8462,9184" coordsize="10,20">
              <v:shape style="position:absolute;left:8462;top:9184;width:10;height:20" coordorigin="8462,9184" coordsize="10,20" path="m8462,9203l8472,9203,8472,9184,8462,9184,8462,9203xe" filled="true" fillcolor="#000000" stroked="false">
                <v:path arrowok="t"/>
                <v:fill type="solid"/>
              </v:shape>
            </v:group>
            <v:group style="position:absolute;left:8462;top:9203;width:10;height:20" coordorigin="8462,9203" coordsize="10,20">
              <v:shape style="position:absolute;left:8462;top:9203;width:10;height:20" coordorigin="8462,9203" coordsize="10,20" path="m8462,9222l8472,9222,8472,9203,8462,9203,8462,9222xe" filled="true" fillcolor="#000000" stroked="false">
                <v:path arrowok="t"/>
                <v:fill type="solid"/>
              </v:shape>
            </v:group>
            <v:group style="position:absolute;left:8462;top:9225;width:10;height:2" coordorigin="8462,9225" coordsize="10,2">
              <v:shape style="position:absolute;left:8462;top:9225;width:10;height:2" coordorigin="8462,9225" coordsize="10,0" path="m8462,9225l8472,9225e" filled="false" stroked="true" strokeweight=".299988pt" strokecolor="#000000">
                <v:path arrowok="t"/>
              </v:shape>
            </v:group>
            <v:group style="position:absolute;left:9594;top:9011;width:10;height:20" coordorigin="9594,9011" coordsize="10,20">
              <v:shape style="position:absolute;left:9594;top:9011;width:10;height:20" coordorigin="9594,9011" coordsize="10,20" path="m9594,9030l9603,9030,9603,9011,9594,9011,9594,9030xe" filled="true" fillcolor="#000000" stroked="false">
                <v:path arrowok="t"/>
                <v:fill type="solid"/>
              </v:shape>
            </v:group>
            <v:group style="position:absolute;left:9594;top:9030;width:10;height:20" coordorigin="9594,9030" coordsize="10,20">
              <v:shape style="position:absolute;left:9594;top:9030;width:10;height:20" coordorigin="9594,9030" coordsize="10,20" path="m9594,9049l9603,9049,9603,9030,9594,9030,9594,9049xe" filled="true" fillcolor="#000000" stroked="false">
                <v:path arrowok="t"/>
                <v:fill type="solid"/>
              </v:shape>
            </v:group>
            <v:group style="position:absolute;left:9594;top:9049;width:10;height:20" coordorigin="9594,9049" coordsize="10,20">
              <v:shape style="position:absolute;left:9594;top:9049;width:10;height:20" coordorigin="9594,9049" coordsize="10,20" path="m9594,9068l9603,9068,9603,9049,9594,9049,9594,9068xe" filled="true" fillcolor="#000000" stroked="false">
                <v:path arrowok="t"/>
                <v:fill type="solid"/>
              </v:shape>
            </v:group>
            <v:group style="position:absolute;left:9594;top:9068;width:10;height:20" coordorigin="9594,9068" coordsize="10,20">
              <v:shape style="position:absolute;left:9594;top:9068;width:10;height:20" coordorigin="9594,9068" coordsize="10,20" path="m9594,9088l9603,9088,9603,9068,9594,9068,9594,9088xe" filled="true" fillcolor="#000000" stroked="false">
                <v:path arrowok="t"/>
                <v:fill type="solid"/>
              </v:shape>
            </v:group>
            <v:group style="position:absolute;left:9594;top:9088;width:10;height:20" coordorigin="9594,9088" coordsize="10,20">
              <v:shape style="position:absolute;left:9594;top:9088;width:10;height:20" coordorigin="9594,9088" coordsize="10,20" path="m9594,9107l9603,9107,9603,9088,9594,9088,9594,9107xe" filled="true" fillcolor="#000000" stroked="false">
                <v:path arrowok="t"/>
                <v:fill type="solid"/>
              </v:shape>
            </v:group>
            <v:group style="position:absolute;left:9594;top:9107;width:10;height:20" coordorigin="9594,9107" coordsize="10,20">
              <v:shape style="position:absolute;left:9594;top:9107;width:10;height:20" coordorigin="9594,9107" coordsize="10,20" path="m9594,9126l9603,9126,9603,9107,9594,9107,9594,9126xe" filled="true" fillcolor="#000000" stroked="false">
                <v:path arrowok="t"/>
                <v:fill type="solid"/>
              </v:shape>
            </v:group>
            <v:group style="position:absolute;left:9594;top:9126;width:10;height:20" coordorigin="9594,9126" coordsize="10,20">
              <v:shape style="position:absolute;left:9594;top:9126;width:10;height:20" coordorigin="9594,9126" coordsize="10,20" path="m9594,9145l9603,9145,9603,9126,9594,9126,9594,9145xe" filled="true" fillcolor="#000000" stroked="false">
                <v:path arrowok="t"/>
                <v:fill type="solid"/>
              </v:shape>
            </v:group>
            <v:group style="position:absolute;left:9594;top:9145;width:10;height:20" coordorigin="9594,9145" coordsize="10,20">
              <v:shape style="position:absolute;left:9594;top:9145;width:10;height:20" coordorigin="9594,9145" coordsize="10,20" path="m9594,9164l9603,9164,9603,9145,9594,9145,9594,9164xe" filled="true" fillcolor="#000000" stroked="false">
                <v:path arrowok="t"/>
                <v:fill type="solid"/>
              </v:shape>
            </v:group>
            <v:group style="position:absolute;left:9594;top:9164;width:10;height:20" coordorigin="9594,9164" coordsize="10,20">
              <v:shape style="position:absolute;left:9594;top:9164;width:10;height:20" coordorigin="9594,9164" coordsize="10,20" path="m9594,9184l9603,9184,9603,9164,9594,9164,9594,9184xe" filled="true" fillcolor="#000000" stroked="false">
                <v:path arrowok="t"/>
                <v:fill type="solid"/>
              </v:shape>
            </v:group>
            <v:group style="position:absolute;left:9594;top:9184;width:10;height:20" coordorigin="9594,9184" coordsize="10,20">
              <v:shape style="position:absolute;left:9594;top:9184;width:10;height:20" coordorigin="9594,9184" coordsize="10,20" path="m9594,9203l9603,9203,9603,9184,9594,9184,9594,9203xe" filled="true" fillcolor="#000000" stroked="false">
                <v:path arrowok="t"/>
                <v:fill type="solid"/>
              </v:shape>
            </v:group>
            <v:group style="position:absolute;left:9594;top:9203;width:10;height:20" coordorigin="9594,9203" coordsize="10,20">
              <v:shape style="position:absolute;left:9594;top:9203;width:10;height:20" coordorigin="9594,9203" coordsize="10,20" path="m9594,9222l9603,9222,9603,9203,9594,9203,9594,9222xe" filled="true" fillcolor="#000000" stroked="false">
                <v:path arrowok="t"/>
                <v:fill type="solid"/>
              </v:shape>
            </v:group>
            <v:group style="position:absolute;left:9594;top:9225;width:10;height:2" coordorigin="9594,9225" coordsize="10,2">
              <v:shape style="position:absolute;left:9594;top:9225;width:10;height:2" coordorigin="9594,9225" coordsize="10,0" path="m9594,9225l9603,9225e" filled="false" stroked="true" strokeweight=".299988pt" strokecolor="#000000">
                <v:path arrowok="t"/>
              </v:shape>
            </v:group>
            <v:group style="position:absolute;left:10162;top:9011;width:10;height:20" coordorigin="10162,9011" coordsize="10,20">
              <v:shape style="position:absolute;left:10162;top:9011;width:10;height:20" coordorigin="10162,9011" coordsize="10,20" path="m10162,9030l10172,9030,10172,9011,10162,9011,10162,9030xe" filled="true" fillcolor="#000000" stroked="false">
                <v:path arrowok="t"/>
                <v:fill type="solid"/>
              </v:shape>
            </v:group>
            <v:group style="position:absolute;left:10162;top:9030;width:10;height:20" coordorigin="10162,9030" coordsize="10,20">
              <v:shape style="position:absolute;left:10162;top:9030;width:10;height:20" coordorigin="10162,9030" coordsize="10,20" path="m10162,9049l10172,9049,10172,9030,10162,9030,10162,9049xe" filled="true" fillcolor="#000000" stroked="false">
                <v:path arrowok="t"/>
                <v:fill type="solid"/>
              </v:shape>
            </v:group>
            <v:group style="position:absolute;left:10162;top:9049;width:10;height:20" coordorigin="10162,9049" coordsize="10,20">
              <v:shape style="position:absolute;left:10162;top:9049;width:10;height:20" coordorigin="10162,9049" coordsize="10,20" path="m10162,9068l10172,9068,10172,9049,10162,9049,10162,9068xe" filled="true" fillcolor="#000000" stroked="false">
                <v:path arrowok="t"/>
                <v:fill type="solid"/>
              </v:shape>
            </v:group>
            <v:group style="position:absolute;left:10162;top:9068;width:10;height:20" coordorigin="10162,9068" coordsize="10,20">
              <v:shape style="position:absolute;left:10162;top:9068;width:10;height:20" coordorigin="10162,9068" coordsize="10,20" path="m10162,9088l10172,9088,10172,9068,10162,9068,10162,9088xe" filled="true" fillcolor="#000000" stroked="false">
                <v:path arrowok="t"/>
                <v:fill type="solid"/>
              </v:shape>
            </v:group>
            <v:group style="position:absolute;left:10162;top:9088;width:10;height:20" coordorigin="10162,9088" coordsize="10,20">
              <v:shape style="position:absolute;left:10162;top:9088;width:10;height:20" coordorigin="10162,9088" coordsize="10,20" path="m10162,9107l10172,9107,10172,9088,10162,9088,10162,9107xe" filled="true" fillcolor="#000000" stroked="false">
                <v:path arrowok="t"/>
                <v:fill type="solid"/>
              </v:shape>
            </v:group>
            <v:group style="position:absolute;left:10162;top:9107;width:10;height:20" coordorigin="10162,9107" coordsize="10,20">
              <v:shape style="position:absolute;left:10162;top:9107;width:10;height:20" coordorigin="10162,9107" coordsize="10,20" path="m10162,9126l10172,9126,10172,9107,10162,9107,10162,9126xe" filled="true" fillcolor="#000000" stroked="false">
                <v:path arrowok="t"/>
                <v:fill type="solid"/>
              </v:shape>
            </v:group>
            <v:group style="position:absolute;left:10162;top:9126;width:10;height:20" coordorigin="10162,9126" coordsize="10,20">
              <v:shape style="position:absolute;left:10162;top:9126;width:10;height:20" coordorigin="10162,9126" coordsize="10,20" path="m10162,9145l10172,9145,10172,9126,10162,9126,10162,9145xe" filled="true" fillcolor="#000000" stroked="false">
                <v:path arrowok="t"/>
                <v:fill type="solid"/>
              </v:shape>
            </v:group>
            <v:group style="position:absolute;left:10162;top:9145;width:10;height:20" coordorigin="10162,9145" coordsize="10,20">
              <v:shape style="position:absolute;left:10162;top:9145;width:10;height:20" coordorigin="10162,9145" coordsize="10,20" path="m10162,9164l10172,9164,10172,9145,10162,9145,10162,9164xe" filled="true" fillcolor="#000000" stroked="false">
                <v:path arrowok="t"/>
                <v:fill type="solid"/>
              </v:shape>
            </v:group>
            <v:group style="position:absolute;left:10162;top:9164;width:10;height:20" coordorigin="10162,9164" coordsize="10,20">
              <v:shape style="position:absolute;left:10162;top:9164;width:10;height:20" coordorigin="10162,9164" coordsize="10,20" path="m10162,9184l10172,9184,10172,9164,10162,9164,10162,9184xe" filled="true" fillcolor="#000000" stroked="false">
                <v:path arrowok="t"/>
                <v:fill type="solid"/>
              </v:shape>
            </v:group>
            <v:group style="position:absolute;left:10162;top:9184;width:10;height:20" coordorigin="10162,9184" coordsize="10,20">
              <v:shape style="position:absolute;left:10162;top:9184;width:10;height:20" coordorigin="10162,9184" coordsize="10,20" path="m10162,9203l10172,9203,10172,9184,10162,9184,10162,9203xe" filled="true" fillcolor="#000000" stroked="false">
                <v:path arrowok="t"/>
                <v:fill type="solid"/>
              </v:shape>
            </v:group>
            <v:group style="position:absolute;left:10162;top:9203;width:10;height:20" coordorigin="10162,9203" coordsize="10,20">
              <v:shape style="position:absolute;left:10162;top:9203;width:10;height:20" coordorigin="10162,9203" coordsize="10,20" path="m10162,9222l10172,9222,10172,9203,10162,9203,10162,9222xe" filled="true" fillcolor="#000000" stroked="false">
                <v:path arrowok="t"/>
                <v:fill type="solid"/>
              </v:shape>
            </v:group>
            <v:group style="position:absolute;left:10162;top:9225;width:10;height:2" coordorigin="10162,9225" coordsize="10,2">
              <v:shape style="position:absolute;left:10162;top:9225;width:10;height:2" coordorigin="10162,9225" coordsize="10,0" path="m10162,9225l10172,9225e" filled="false" stroked="true" strokeweight=".299988pt" strokecolor="#000000">
                <v:path arrowok="t"/>
              </v:shape>
            </v:group>
            <v:group style="position:absolute;left:11437;top:9011;width:10;height:20" coordorigin="11437,9011" coordsize="10,20">
              <v:shape style="position:absolute;left:11437;top:9011;width:10;height:20" coordorigin="11437,9011" coordsize="10,20" path="m11437,9030l11446,9030,11446,9011,11437,9011,11437,9030xe" filled="true" fillcolor="#000000" stroked="false">
                <v:path arrowok="t"/>
                <v:fill type="solid"/>
              </v:shape>
            </v:group>
            <v:group style="position:absolute;left:11437;top:9030;width:10;height:20" coordorigin="11437,9030" coordsize="10,20">
              <v:shape style="position:absolute;left:11437;top:9030;width:10;height:20" coordorigin="11437,9030" coordsize="10,20" path="m11437,9049l11446,9049,11446,9030,11437,9030,11437,9049xe" filled="true" fillcolor="#000000" stroked="false">
                <v:path arrowok="t"/>
                <v:fill type="solid"/>
              </v:shape>
            </v:group>
            <v:group style="position:absolute;left:11437;top:9049;width:10;height:20" coordorigin="11437,9049" coordsize="10,20">
              <v:shape style="position:absolute;left:11437;top:9049;width:10;height:20" coordorigin="11437,9049" coordsize="10,20" path="m11437,9068l11446,9068,11446,9049,11437,9049,11437,9068xe" filled="true" fillcolor="#000000" stroked="false">
                <v:path arrowok="t"/>
                <v:fill type="solid"/>
              </v:shape>
            </v:group>
            <v:group style="position:absolute;left:11437;top:9068;width:10;height:20" coordorigin="11437,9068" coordsize="10,20">
              <v:shape style="position:absolute;left:11437;top:9068;width:10;height:20" coordorigin="11437,9068" coordsize="10,20" path="m11437,9088l11446,9088,11446,9068,11437,9068,11437,9088xe" filled="true" fillcolor="#000000" stroked="false">
                <v:path arrowok="t"/>
                <v:fill type="solid"/>
              </v:shape>
            </v:group>
            <v:group style="position:absolute;left:11437;top:9088;width:10;height:20" coordorigin="11437,9088" coordsize="10,20">
              <v:shape style="position:absolute;left:11437;top:9088;width:10;height:20" coordorigin="11437,9088" coordsize="10,20" path="m11437,9107l11446,9107,11446,9088,11437,9088,11437,9107xe" filled="true" fillcolor="#000000" stroked="false">
                <v:path arrowok="t"/>
                <v:fill type="solid"/>
              </v:shape>
            </v:group>
            <v:group style="position:absolute;left:11437;top:9107;width:10;height:20" coordorigin="11437,9107" coordsize="10,20">
              <v:shape style="position:absolute;left:11437;top:9107;width:10;height:20" coordorigin="11437,9107" coordsize="10,20" path="m11437,9126l11446,9126,11446,9107,11437,9107,11437,9126xe" filled="true" fillcolor="#000000" stroked="false">
                <v:path arrowok="t"/>
                <v:fill type="solid"/>
              </v:shape>
            </v:group>
            <v:group style="position:absolute;left:11437;top:9126;width:10;height:20" coordorigin="11437,9126" coordsize="10,20">
              <v:shape style="position:absolute;left:11437;top:9126;width:10;height:20" coordorigin="11437,9126" coordsize="10,20" path="m11437,9145l11446,9145,11446,9126,11437,9126,11437,9145xe" filled="true" fillcolor="#000000" stroked="false">
                <v:path arrowok="t"/>
                <v:fill type="solid"/>
              </v:shape>
            </v:group>
            <v:group style="position:absolute;left:11437;top:9145;width:10;height:20" coordorigin="11437,9145" coordsize="10,20">
              <v:shape style="position:absolute;left:11437;top:9145;width:10;height:20" coordorigin="11437,9145" coordsize="10,20" path="m11437,9164l11446,9164,11446,9145,11437,9145,11437,9164xe" filled="true" fillcolor="#000000" stroked="false">
                <v:path arrowok="t"/>
                <v:fill type="solid"/>
              </v:shape>
            </v:group>
            <v:group style="position:absolute;left:11437;top:9164;width:10;height:20" coordorigin="11437,9164" coordsize="10,20">
              <v:shape style="position:absolute;left:11437;top:9164;width:10;height:20" coordorigin="11437,9164" coordsize="10,20" path="m11437,9184l11446,9184,11446,9164,11437,9164,11437,9184xe" filled="true" fillcolor="#000000" stroked="false">
                <v:path arrowok="t"/>
                <v:fill type="solid"/>
              </v:shape>
            </v:group>
            <v:group style="position:absolute;left:11437;top:9184;width:10;height:20" coordorigin="11437,9184" coordsize="10,20">
              <v:shape style="position:absolute;left:11437;top:9184;width:10;height:20" coordorigin="11437,9184" coordsize="10,20" path="m11437,9203l11446,9203,11446,9184,11437,9184,11437,9203xe" filled="true" fillcolor="#000000" stroked="false">
                <v:path arrowok="t"/>
                <v:fill type="solid"/>
              </v:shape>
            </v:group>
            <v:group style="position:absolute;left:11437;top:9203;width:10;height:20" coordorigin="11437,9203" coordsize="10,20">
              <v:shape style="position:absolute;left:11437;top:9203;width:10;height:20" coordorigin="11437,9203" coordsize="10,20" path="m11437,9222l11446,9222,11446,9203,11437,9203,11437,9222xe" filled="true" fillcolor="#000000" stroked="false">
                <v:path arrowok="t"/>
                <v:fill type="solid"/>
              </v:shape>
            </v:group>
            <v:group style="position:absolute;left:11437;top:9225;width:10;height:2" coordorigin="11437,9225" coordsize="10,2">
              <v:shape style="position:absolute;left:11437;top:9225;width:10;height:2" coordorigin="11437,9225" coordsize="10,0" path="m11437,9225l11446,9225e" filled="false" stroked="true" strokeweight=".299988pt" strokecolor="#000000">
                <v:path arrowok="t"/>
              </v:shape>
            </v:group>
            <v:group style="position:absolute;left:12720;top:9011;width:10;height:20" coordorigin="12720,9011" coordsize="10,20">
              <v:shape style="position:absolute;left:12720;top:9011;width:10;height:20" coordorigin="12720,9011" coordsize="10,20" path="m12720,9030l12729,9030,12729,9011,12720,9011,12720,9030xe" filled="true" fillcolor="#000000" stroked="false">
                <v:path arrowok="t"/>
                <v:fill type="solid"/>
              </v:shape>
            </v:group>
            <v:group style="position:absolute;left:12720;top:9030;width:10;height:20" coordorigin="12720,9030" coordsize="10,20">
              <v:shape style="position:absolute;left:12720;top:9030;width:10;height:20" coordorigin="12720,9030" coordsize="10,20" path="m12720,9049l12729,9049,12729,9030,12720,9030,12720,9049xe" filled="true" fillcolor="#000000" stroked="false">
                <v:path arrowok="t"/>
                <v:fill type="solid"/>
              </v:shape>
            </v:group>
            <v:group style="position:absolute;left:12720;top:9049;width:10;height:20" coordorigin="12720,9049" coordsize="10,20">
              <v:shape style="position:absolute;left:12720;top:9049;width:10;height:20" coordorigin="12720,9049" coordsize="10,20" path="m12720,9068l12729,9068,12729,9049,12720,9049,12720,9068xe" filled="true" fillcolor="#000000" stroked="false">
                <v:path arrowok="t"/>
                <v:fill type="solid"/>
              </v:shape>
            </v:group>
            <v:group style="position:absolute;left:12720;top:9068;width:10;height:20" coordorigin="12720,9068" coordsize="10,20">
              <v:shape style="position:absolute;left:12720;top:9068;width:10;height:20" coordorigin="12720,9068" coordsize="10,20" path="m12720,9088l12729,9088,12729,9068,12720,9068,12720,9088xe" filled="true" fillcolor="#000000" stroked="false">
                <v:path arrowok="t"/>
                <v:fill type="solid"/>
              </v:shape>
            </v:group>
            <v:group style="position:absolute;left:12720;top:9088;width:10;height:20" coordorigin="12720,9088" coordsize="10,20">
              <v:shape style="position:absolute;left:12720;top:9088;width:10;height:20" coordorigin="12720,9088" coordsize="10,20" path="m12720,9107l12729,9107,12729,9088,12720,9088,12720,9107xe" filled="true" fillcolor="#000000" stroked="false">
                <v:path arrowok="t"/>
                <v:fill type="solid"/>
              </v:shape>
            </v:group>
            <v:group style="position:absolute;left:12720;top:9107;width:10;height:20" coordorigin="12720,9107" coordsize="10,20">
              <v:shape style="position:absolute;left:12720;top:9107;width:10;height:20" coordorigin="12720,9107" coordsize="10,20" path="m12720,9126l12729,9126,12729,9107,12720,9107,12720,9126xe" filled="true" fillcolor="#000000" stroked="false">
                <v:path arrowok="t"/>
                <v:fill type="solid"/>
              </v:shape>
            </v:group>
            <v:group style="position:absolute;left:12720;top:9126;width:10;height:20" coordorigin="12720,9126" coordsize="10,20">
              <v:shape style="position:absolute;left:12720;top:9126;width:10;height:20" coordorigin="12720,9126" coordsize="10,20" path="m12720,9145l12729,9145,12729,9126,12720,9126,12720,9145xe" filled="true" fillcolor="#000000" stroked="false">
                <v:path arrowok="t"/>
                <v:fill type="solid"/>
              </v:shape>
            </v:group>
            <v:group style="position:absolute;left:12720;top:9145;width:10;height:20" coordorigin="12720,9145" coordsize="10,20">
              <v:shape style="position:absolute;left:12720;top:9145;width:10;height:20" coordorigin="12720,9145" coordsize="10,20" path="m12720,9164l12729,9164,12729,9145,12720,9145,12720,9164xe" filled="true" fillcolor="#000000" stroked="false">
                <v:path arrowok="t"/>
                <v:fill type="solid"/>
              </v:shape>
            </v:group>
            <v:group style="position:absolute;left:12720;top:9164;width:10;height:20" coordorigin="12720,9164" coordsize="10,20">
              <v:shape style="position:absolute;left:12720;top:9164;width:10;height:20" coordorigin="12720,9164" coordsize="10,20" path="m12720,9184l12729,9184,12729,9164,12720,9164,12720,9184xe" filled="true" fillcolor="#000000" stroked="false">
                <v:path arrowok="t"/>
                <v:fill type="solid"/>
              </v:shape>
            </v:group>
            <v:group style="position:absolute;left:12720;top:9184;width:10;height:20" coordorigin="12720,9184" coordsize="10,20">
              <v:shape style="position:absolute;left:12720;top:9184;width:10;height:20" coordorigin="12720,9184" coordsize="10,20" path="m12720,9203l12729,9203,12729,9184,12720,9184,12720,9203xe" filled="true" fillcolor="#000000" stroked="false">
                <v:path arrowok="t"/>
                <v:fill type="solid"/>
              </v:shape>
            </v:group>
            <v:group style="position:absolute;left:12720;top:9203;width:10;height:20" coordorigin="12720,9203" coordsize="10,20">
              <v:shape style="position:absolute;left:12720;top:9203;width:10;height:20" coordorigin="12720,9203" coordsize="10,20" path="m12720,9222l12729,9222,12729,9203,12720,9203,12720,9222xe" filled="true" fillcolor="#000000" stroked="false">
                <v:path arrowok="t"/>
                <v:fill type="solid"/>
              </v:shape>
            </v:group>
            <v:group style="position:absolute;left:12720;top:9225;width:10;height:2" coordorigin="12720,9225" coordsize="10,2">
              <v:shape style="position:absolute;left:12720;top:9225;width:10;height:2" coordorigin="12720,9225" coordsize="10,0" path="m12720,9225l12729,9225e" filled="false" stroked="true" strokeweight=".299988pt" strokecolor="#000000">
                <v:path arrowok="t"/>
              </v:shape>
            </v:group>
            <v:group style="position:absolute;left:14018;top:9011;width:10;height:20" coordorigin="14018,9011" coordsize="10,20">
              <v:shape style="position:absolute;left:14018;top:9011;width:10;height:20" coordorigin="14018,9011" coordsize="10,20" path="m14018,9030l14028,9030,14028,9011,14018,9011,14018,9030xe" filled="true" fillcolor="#000000" stroked="false">
                <v:path arrowok="t"/>
                <v:fill type="solid"/>
              </v:shape>
            </v:group>
            <v:group style="position:absolute;left:14018;top:9030;width:10;height:20" coordorigin="14018,9030" coordsize="10,20">
              <v:shape style="position:absolute;left:14018;top:9030;width:10;height:20" coordorigin="14018,9030" coordsize="10,20" path="m14018,9049l14028,9049,14028,9030,14018,9030,14018,9049xe" filled="true" fillcolor="#000000" stroked="false">
                <v:path arrowok="t"/>
                <v:fill type="solid"/>
              </v:shape>
            </v:group>
            <v:group style="position:absolute;left:14018;top:9049;width:10;height:20" coordorigin="14018,9049" coordsize="10,20">
              <v:shape style="position:absolute;left:14018;top:9049;width:10;height:20" coordorigin="14018,9049" coordsize="10,20" path="m14018,9068l14028,9068,14028,9049,14018,9049,14018,9068xe" filled="true" fillcolor="#000000" stroked="false">
                <v:path arrowok="t"/>
                <v:fill type="solid"/>
              </v:shape>
            </v:group>
            <v:group style="position:absolute;left:14018;top:9068;width:10;height:20" coordorigin="14018,9068" coordsize="10,20">
              <v:shape style="position:absolute;left:14018;top:9068;width:10;height:20" coordorigin="14018,9068" coordsize="10,20" path="m14018,9088l14028,9088,14028,9068,14018,9068,14018,9088xe" filled="true" fillcolor="#000000" stroked="false">
                <v:path arrowok="t"/>
                <v:fill type="solid"/>
              </v:shape>
            </v:group>
            <v:group style="position:absolute;left:14018;top:9088;width:10;height:20" coordorigin="14018,9088" coordsize="10,20">
              <v:shape style="position:absolute;left:14018;top:9088;width:10;height:20" coordorigin="14018,9088" coordsize="10,20" path="m14018,9107l14028,9107,14028,9088,14018,9088,14018,9107xe" filled="true" fillcolor="#000000" stroked="false">
                <v:path arrowok="t"/>
                <v:fill type="solid"/>
              </v:shape>
            </v:group>
            <v:group style="position:absolute;left:14018;top:9107;width:10;height:20" coordorigin="14018,9107" coordsize="10,20">
              <v:shape style="position:absolute;left:14018;top:9107;width:10;height:20" coordorigin="14018,9107" coordsize="10,20" path="m14018,9126l14028,9126,14028,9107,14018,9107,14018,9126xe" filled="true" fillcolor="#000000" stroked="false">
                <v:path arrowok="t"/>
                <v:fill type="solid"/>
              </v:shape>
            </v:group>
            <v:group style="position:absolute;left:14018;top:9126;width:10;height:20" coordorigin="14018,9126" coordsize="10,20">
              <v:shape style="position:absolute;left:14018;top:9126;width:10;height:20" coordorigin="14018,9126" coordsize="10,20" path="m14018,9145l14028,9145,14028,9126,14018,9126,14018,9145xe" filled="true" fillcolor="#000000" stroked="false">
                <v:path arrowok="t"/>
                <v:fill type="solid"/>
              </v:shape>
            </v:group>
            <v:group style="position:absolute;left:14018;top:9145;width:10;height:20" coordorigin="14018,9145" coordsize="10,20">
              <v:shape style="position:absolute;left:14018;top:9145;width:10;height:20" coordorigin="14018,9145" coordsize="10,20" path="m14018,9164l14028,9164,14028,9145,14018,9145,14018,9164xe" filled="true" fillcolor="#000000" stroked="false">
                <v:path arrowok="t"/>
                <v:fill type="solid"/>
              </v:shape>
            </v:group>
            <v:group style="position:absolute;left:14018;top:9164;width:10;height:20" coordorigin="14018,9164" coordsize="10,20">
              <v:shape style="position:absolute;left:14018;top:9164;width:10;height:20" coordorigin="14018,9164" coordsize="10,20" path="m14018,9184l14028,9184,14028,9164,14018,9164,14018,9184xe" filled="true" fillcolor="#000000" stroked="false">
                <v:path arrowok="t"/>
                <v:fill type="solid"/>
              </v:shape>
            </v:group>
            <v:group style="position:absolute;left:14018;top:9184;width:10;height:20" coordorigin="14018,9184" coordsize="10,20">
              <v:shape style="position:absolute;left:14018;top:9184;width:10;height:20" coordorigin="14018,9184" coordsize="10,20" path="m14018,9203l14028,9203,14028,9184,14018,9184,14018,9203xe" filled="true" fillcolor="#000000" stroked="false">
                <v:path arrowok="t"/>
                <v:fill type="solid"/>
              </v:shape>
            </v:group>
            <v:group style="position:absolute;left:14018;top:9203;width:10;height:20" coordorigin="14018,9203" coordsize="10,20">
              <v:shape style="position:absolute;left:14018;top:9203;width:10;height:20" coordorigin="14018,9203" coordsize="10,20" path="m14018,9222l14028,9222,14028,9203,14018,9203,14018,9222xe" filled="true" fillcolor="#000000" stroked="false">
                <v:path arrowok="t"/>
                <v:fill type="solid"/>
              </v:shape>
            </v:group>
            <v:group style="position:absolute;left:14018;top:9225;width:10;height:2" coordorigin="14018,9225" coordsize="10,2">
              <v:shape style="position:absolute;left:14018;top:9225;width:10;height:2" coordorigin="14018,9225" coordsize="10,0" path="m14018,9225l14028,9225e" filled="false" stroked="true" strokeweight=".299988pt" strokecolor="#000000">
                <v:path arrowok="t"/>
              </v:shape>
              <v:shape style="position:absolute;left:1128;top:9228;width:2003;height:10" type="#_x0000_t75" stroked="false">
                <v:imagedata r:id="rId181" o:title=""/>
              </v:shape>
              <v:shape style="position:absolute;left:3126;top:9228;width:1302;height:10" type="#_x0000_t75" stroked="false">
                <v:imagedata r:id="rId173" o:title=""/>
              </v:shape>
              <v:shape style="position:absolute;left:4424;top:9228;width:635;height:10" type="#_x0000_t75" stroked="false">
                <v:imagedata r:id="rId174" o:title=""/>
              </v:shape>
              <v:shape style="position:absolute;left:5054;top:9228;width:715;height:10" type="#_x0000_t75" stroked="false">
                <v:imagedata r:id="rId170" o:title=""/>
              </v:shape>
              <v:shape style="position:absolute;left:5764;top:9228;width:570;height:10" type="#_x0000_t75" stroked="false">
                <v:imagedata r:id="rId171" o:title=""/>
              </v:shape>
              <v:shape style="position:absolute;left:6329;top:9228;width:1490;height:10" type="#_x0000_t75" stroked="false">
                <v:imagedata r:id="rId165" o:title=""/>
              </v:shape>
              <v:shape style="position:absolute;left:7815;top:9228;width:2348;height:10" type="#_x0000_t75" stroked="false">
                <v:imagedata r:id="rId203" o:title=""/>
              </v:shape>
              <v:shape style="position:absolute;left:10158;top:9228;width:1279;height:10" type="#_x0000_t75" stroked="false">
                <v:imagedata r:id="rId167" o:title=""/>
              </v:shape>
              <v:shape style="position:absolute;left:11432;top:9228;width:3958;height:10" type="#_x0000_t75" stroked="false">
                <v:imagedata r:id="rId175" o:title=""/>
              </v:shape>
            </v:group>
            <v:group style="position:absolute;left:3131;top:9238;width:10;height:20" coordorigin="3131,9238" coordsize="10,20">
              <v:shape style="position:absolute;left:3131;top:9238;width:10;height:20" coordorigin="3131,9238" coordsize="10,20" path="m3131,9257l3141,9257,3141,9238,3131,9238,3131,9257xe" filled="true" fillcolor="#000000" stroked="false">
                <v:path arrowok="t"/>
                <v:fill type="solid"/>
              </v:shape>
            </v:group>
            <v:group style="position:absolute;left:3131;top:9257;width:10;height:20" coordorigin="3131,9257" coordsize="10,20">
              <v:shape style="position:absolute;left:3131;top:9257;width:10;height:20" coordorigin="3131,9257" coordsize="10,20" path="m3131,9276l3141,9276,3141,9257,3131,9257,3131,9276xe" filled="true" fillcolor="#000000" stroked="false">
                <v:path arrowok="t"/>
                <v:fill type="solid"/>
              </v:shape>
            </v:group>
            <v:group style="position:absolute;left:3131;top:9276;width:10;height:20" coordorigin="3131,9276" coordsize="10,20">
              <v:shape style="position:absolute;left:3131;top:9276;width:10;height:20" coordorigin="3131,9276" coordsize="10,20" path="m3131,9295l3141,9295,3141,9276,3131,9276,3131,9295xe" filled="true" fillcolor="#000000" stroked="false">
                <v:path arrowok="t"/>
                <v:fill type="solid"/>
              </v:shape>
            </v:group>
            <v:group style="position:absolute;left:3131;top:9295;width:10;height:20" coordorigin="3131,9295" coordsize="10,20">
              <v:shape style="position:absolute;left:3131;top:9295;width:10;height:20" coordorigin="3131,9295" coordsize="10,20" path="m3131,9314l3141,9314,3141,9295,3131,9295,3131,9314xe" filled="true" fillcolor="#000000" stroked="false">
                <v:path arrowok="t"/>
                <v:fill type="solid"/>
              </v:shape>
            </v:group>
            <v:group style="position:absolute;left:3131;top:9314;width:10;height:20" coordorigin="3131,9314" coordsize="10,20">
              <v:shape style="position:absolute;left:3131;top:9314;width:10;height:20" coordorigin="3131,9314" coordsize="10,20" path="m3131,9334l3141,9334,3141,9314,3131,9314,3131,9334xe" filled="true" fillcolor="#000000" stroked="false">
                <v:path arrowok="t"/>
                <v:fill type="solid"/>
              </v:shape>
            </v:group>
            <v:group style="position:absolute;left:3131;top:9334;width:10;height:20" coordorigin="3131,9334" coordsize="10,20">
              <v:shape style="position:absolute;left:3131;top:9334;width:10;height:20" coordorigin="3131,9334" coordsize="10,20" path="m3131,9353l3141,9353,3141,9334,3131,9334,3131,9353xe" filled="true" fillcolor="#000000" stroked="false">
                <v:path arrowok="t"/>
                <v:fill type="solid"/>
              </v:shape>
            </v:group>
            <v:group style="position:absolute;left:3131;top:9353;width:10;height:20" coordorigin="3131,9353" coordsize="10,20">
              <v:shape style="position:absolute;left:3131;top:9353;width:10;height:20" coordorigin="3131,9353" coordsize="10,20" path="m3131,9372l3141,9372,3141,9353,3131,9353,3131,9372xe" filled="true" fillcolor="#000000" stroked="false">
                <v:path arrowok="t"/>
                <v:fill type="solid"/>
              </v:shape>
            </v:group>
            <v:group style="position:absolute;left:3131;top:9372;width:10;height:20" coordorigin="3131,9372" coordsize="10,20">
              <v:shape style="position:absolute;left:3131;top:9372;width:10;height:20" coordorigin="3131,9372" coordsize="10,20" path="m3131,9391l3141,9391,3141,9372,3131,9372,3131,9391xe" filled="true" fillcolor="#000000" stroked="false">
                <v:path arrowok="t"/>
                <v:fill type="solid"/>
              </v:shape>
            </v:group>
            <v:group style="position:absolute;left:3131;top:9391;width:10;height:20" coordorigin="3131,9391" coordsize="10,20">
              <v:shape style="position:absolute;left:3131;top:9391;width:10;height:20" coordorigin="3131,9391" coordsize="10,20" path="m3131,9410l3141,9410,3141,9391,3131,9391,3131,9410xe" filled="true" fillcolor="#000000" stroked="false">
                <v:path arrowok="t"/>
                <v:fill type="solid"/>
              </v:shape>
            </v:group>
            <v:group style="position:absolute;left:3131;top:9410;width:10;height:20" coordorigin="3131,9410" coordsize="10,20">
              <v:shape style="position:absolute;left:3131;top:9410;width:10;height:20" coordorigin="3131,9410" coordsize="10,20" path="m3131,9430l3141,9430,3141,9410,3131,9410,3131,9430xe" filled="true" fillcolor="#000000" stroked="false">
                <v:path arrowok="t"/>
                <v:fill type="solid"/>
              </v:shape>
            </v:group>
            <v:group style="position:absolute;left:3131;top:9430;width:10;height:20" coordorigin="3131,9430" coordsize="10,20">
              <v:shape style="position:absolute;left:3131;top:9430;width:10;height:20" coordorigin="3131,9430" coordsize="10,20" path="m3131,9449l3141,9449,3141,9430,3131,9430,3131,9449xe" filled="true" fillcolor="#000000" stroked="false">
                <v:path arrowok="t"/>
                <v:fill type="solid"/>
              </v:shape>
            </v:group>
            <v:group style="position:absolute;left:3131;top:9452;width:10;height:2" coordorigin="3131,9452" coordsize="10,2">
              <v:shape style="position:absolute;left:3131;top:9452;width:10;height:2" coordorigin="3131,9452" coordsize="10,0" path="m3131,9452l3141,9452e" filled="false" stroked="true" strokeweight=".299988pt" strokecolor="#000000">
                <v:path arrowok="t"/>
              </v:shape>
            </v:group>
            <v:group style="position:absolute;left:4428;top:9238;width:10;height:20" coordorigin="4428,9238" coordsize="10,20">
              <v:shape style="position:absolute;left:4428;top:9238;width:10;height:20" coordorigin="4428,9238" coordsize="10,20" path="m4428,9257l4438,9257,4438,9238,4428,9238,4428,9257xe" filled="true" fillcolor="#000000" stroked="false">
                <v:path arrowok="t"/>
                <v:fill type="solid"/>
              </v:shape>
            </v:group>
            <v:group style="position:absolute;left:4428;top:9257;width:10;height:20" coordorigin="4428,9257" coordsize="10,20">
              <v:shape style="position:absolute;left:4428;top:9257;width:10;height:20" coordorigin="4428,9257" coordsize="10,20" path="m4428,9276l4438,9276,4438,9257,4428,9257,4428,9276xe" filled="true" fillcolor="#000000" stroked="false">
                <v:path arrowok="t"/>
                <v:fill type="solid"/>
              </v:shape>
            </v:group>
            <v:group style="position:absolute;left:4428;top:9276;width:10;height:20" coordorigin="4428,9276" coordsize="10,20">
              <v:shape style="position:absolute;left:4428;top:9276;width:10;height:20" coordorigin="4428,9276" coordsize="10,20" path="m4428,9295l4438,9295,4438,9276,4428,9276,4428,9295xe" filled="true" fillcolor="#000000" stroked="false">
                <v:path arrowok="t"/>
                <v:fill type="solid"/>
              </v:shape>
            </v:group>
            <v:group style="position:absolute;left:4428;top:9295;width:10;height:20" coordorigin="4428,9295" coordsize="10,20">
              <v:shape style="position:absolute;left:4428;top:9295;width:10;height:20" coordorigin="4428,9295" coordsize="10,20" path="m4428,9314l4438,9314,4438,9295,4428,9295,4428,9314xe" filled="true" fillcolor="#000000" stroked="false">
                <v:path arrowok="t"/>
                <v:fill type="solid"/>
              </v:shape>
            </v:group>
            <v:group style="position:absolute;left:4428;top:9314;width:10;height:20" coordorigin="4428,9314" coordsize="10,20">
              <v:shape style="position:absolute;left:4428;top:9314;width:10;height:20" coordorigin="4428,9314" coordsize="10,20" path="m4428,9334l4438,9334,4438,9314,4428,9314,4428,9334xe" filled="true" fillcolor="#000000" stroked="false">
                <v:path arrowok="t"/>
                <v:fill type="solid"/>
              </v:shape>
            </v:group>
            <v:group style="position:absolute;left:4428;top:9334;width:10;height:20" coordorigin="4428,9334" coordsize="10,20">
              <v:shape style="position:absolute;left:4428;top:9334;width:10;height:20" coordorigin="4428,9334" coordsize="10,20" path="m4428,9353l4438,9353,4438,9334,4428,9334,4428,9353xe" filled="true" fillcolor="#000000" stroked="false">
                <v:path arrowok="t"/>
                <v:fill type="solid"/>
              </v:shape>
            </v:group>
            <v:group style="position:absolute;left:4428;top:9353;width:10;height:20" coordorigin="4428,9353" coordsize="10,20">
              <v:shape style="position:absolute;left:4428;top:9353;width:10;height:20" coordorigin="4428,9353" coordsize="10,20" path="m4428,9372l4438,9372,4438,9353,4428,9353,4428,9372xe" filled="true" fillcolor="#000000" stroked="false">
                <v:path arrowok="t"/>
                <v:fill type="solid"/>
              </v:shape>
            </v:group>
            <v:group style="position:absolute;left:4428;top:9372;width:10;height:20" coordorigin="4428,9372" coordsize="10,20">
              <v:shape style="position:absolute;left:4428;top:9372;width:10;height:20" coordorigin="4428,9372" coordsize="10,20" path="m4428,9391l4438,9391,4438,9372,4428,9372,4428,9391xe" filled="true" fillcolor="#000000" stroked="false">
                <v:path arrowok="t"/>
                <v:fill type="solid"/>
              </v:shape>
            </v:group>
            <v:group style="position:absolute;left:4428;top:9391;width:10;height:20" coordorigin="4428,9391" coordsize="10,20">
              <v:shape style="position:absolute;left:4428;top:9391;width:10;height:20" coordorigin="4428,9391" coordsize="10,20" path="m4428,9410l4438,9410,4438,9391,4428,9391,4428,9410xe" filled="true" fillcolor="#000000" stroked="false">
                <v:path arrowok="t"/>
                <v:fill type="solid"/>
              </v:shape>
            </v:group>
            <v:group style="position:absolute;left:4428;top:9410;width:10;height:20" coordorigin="4428,9410" coordsize="10,20">
              <v:shape style="position:absolute;left:4428;top:9410;width:10;height:20" coordorigin="4428,9410" coordsize="10,20" path="m4428,9430l4438,9430,4438,9410,4428,9410,4428,9430xe" filled="true" fillcolor="#000000" stroked="false">
                <v:path arrowok="t"/>
                <v:fill type="solid"/>
              </v:shape>
            </v:group>
            <v:group style="position:absolute;left:4428;top:9430;width:10;height:20" coordorigin="4428,9430" coordsize="10,20">
              <v:shape style="position:absolute;left:4428;top:9430;width:10;height:20" coordorigin="4428,9430" coordsize="10,20" path="m4428,9449l4438,9449,4438,9430,4428,9430,4428,9449xe" filled="true" fillcolor="#000000" stroked="false">
                <v:path arrowok="t"/>
                <v:fill type="solid"/>
              </v:shape>
            </v:group>
            <v:group style="position:absolute;left:4428;top:9452;width:10;height:2" coordorigin="4428,9452" coordsize="10,2">
              <v:shape style="position:absolute;left:4428;top:9452;width:10;height:2" coordorigin="4428,9452" coordsize="10,0" path="m4428,9452l4438,9452e" filled="false" stroked="true" strokeweight=".299988pt" strokecolor="#000000">
                <v:path arrowok="t"/>
              </v:shape>
            </v:group>
            <v:group style="position:absolute;left:5058;top:9238;width:10;height:20" coordorigin="5058,9238" coordsize="10,20">
              <v:shape style="position:absolute;left:5058;top:9238;width:10;height:20" coordorigin="5058,9238" coordsize="10,20" path="m5058,9257l5068,9257,5068,9238,5058,9238,5058,9257xe" filled="true" fillcolor="#000000" stroked="false">
                <v:path arrowok="t"/>
                <v:fill type="solid"/>
              </v:shape>
            </v:group>
            <v:group style="position:absolute;left:5058;top:9257;width:10;height:20" coordorigin="5058,9257" coordsize="10,20">
              <v:shape style="position:absolute;left:5058;top:9257;width:10;height:20" coordorigin="5058,9257" coordsize="10,20" path="m5058,9276l5068,9276,5068,9257,5058,9257,5058,9276xe" filled="true" fillcolor="#000000" stroked="false">
                <v:path arrowok="t"/>
                <v:fill type="solid"/>
              </v:shape>
            </v:group>
            <v:group style="position:absolute;left:5058;top:9276;width:10;height:20" coordorigin="5058,9276" coordsize="10,20">
              <v:shape style="position:absolute;left:5058;top:9276;width:10;height:20" coordorigin="5058,9276" coordsize="10,20" path="m5058,9295l5068,9295,5068,9276,5058,9276,5058,9295xe" filled="true" fillcolor="#000000" stroked="false">
                <v:path arrowok="t"/>
                <v:fill type="solid"/>
              </v:shape>
            </v:group>
            <v:group style="position:absolute;left:5058;top:9295;width:10;height:20" coordorigin="5058,9295" coordsize="10,20">
              <v:shape style="position:absolute;left:5058;top:9295;width:10;height:20" coordorigin="5058,9295" coordsize="10,20" path="m5058,9314l5068,9314,5068,9295,5058,9295,5058,9314xe" filled="true" fillcolor="#000000" stroked="false">
                <v:path arrowok="t"/>
                <v:fill type="solid"/>
              </v:shape>
            </v:group>
            <v:group style="position:absolute;left:5058;top:9314;width:10;height:20" coordorigin="5058,9314" coordsize="10,20">
              <v:shape style="position:absolute;left:5058;top:9314;width:10;height:20" coordorigin="5058,9314" coordsize="10,20" path="m5058,9334l5068,9334,5068,9314,5058,9314,5058,9334xe" filled="true" fillcolor="#000000" stroked="false">
                <v:path arrowok="t"/>
                <v:fill type="solid"/>
              </v:shape>
            </v:group>
            <v:group style="position:absolute;left:5058;top:9334;width:10;height:20" coordorigin="5058,9334" coordsize="10,20">
              <v:shape style="position:absolute;left:5058;top:9334;width:10;height:20" coordorigin="5058,9334" coordsize="10,20" path="m5058,9353l5068,9353,5068,9334,5058,9334,5058,9353xe" filled="true" fillcolor="#000000" stroked="false">
                <v:path arrowok="t"/>
                <v:fill type="solid"/>
              </v:shape>
            </v:group>
            <v:group style="position:absolute;left:5058;top:9353;width:10;height:20" coordorigin="5058,9353" coordsize="10,20">
              <v:shape style="position:absolute;left:5058;top:9353;width:10;height:20" coordorigin="5058,9353" coordsize="10,20" path="m5058,9372l5068,9372,5068,9353,5058,9353,5058,9372xe" filled="true" fillcolor="#000000" stroked="false">
                <v:path arrowok="t"/>
                <v:fill type="solid"/>
              </v:shape>
            </v:group>
            <v:group style="position:absolute;left:5058;top:9372;width:10;height:20" coordorigin="5058,9372" coordsize="10,20">
              <v:shape style="position:absolute;left:5058;top:9372;width:10;height:20" coordorigin="5058,9372" coordsize="10,20" path="m5058,9391l5068,9391,5068,9372,5058,9372,5058,9391xe" filled="true" fillcolor="#000000" stroked="false">
                <v:path arrowok="t"/>
                <v:fill type="solid"/>
              </v:shape>
            </v:group>
            <v:group style="position:absolute;left:5058;top:9391;width:10;height:20" coordorigin="5058,9391" coordsize="10,20">
              <v:shape style="position:absolute;left:5058;top:9391;width:10;height:20" coordorigin="5058,9391" coordsize="10,20" path="m5058,9410l5068,9410,5068,9391,5058,9391,5058,9410xe" filled="true" fillcolor="#000000" stroked="false">
                <v:path arrowok="t"/>
                <v:fill type="solid"/>
              </v:shape>
            </v:group>
            <v:group style="position:absolute;left:5058;top:9410;width:10;height:20" coordorigin="5058,9410" coordsize="10,20">
              <v:shape style="position:absolute;left:5058;top:9410;width:10;height:20" coordorigin="5058,9410" coordsize="10,20" path="m5058,9430l5068,9430,5068,9410,5058,9410,5058,9430xe" filled="true" fillcolor="#000000" stroked="false">
                <v:path arrowok="t"/>
                <v:fill type="solid"/>
              </v:shape>
            </v:group>
            <v:group style="position:absolute;left:5058;top:9430;width:10;height:20" coordorigin="5058,9430" coordsize="10,20">
              <v:shape style="position:absolute;left:5058;top:9430;width:10;height:20" coordorigin="5058,9430" coordsize="10,20" path="m5058,9449l5068,9449,5068,9430,5058,9430,5058,9449xe" filled="true" fillcolor="#000000" stroked="false">
                <v:path arrowok="t"/>
                <v:fill type="solid"/>
              </v:shape>
            </v:group>
            <v:group style="position:absolute;left:5058;top:9452;width:10;height:2" coordorigin="5058,9452" coordsize="10,2">
              <v:shape style="position:absolute;left:5058;top:9452;width:10;height:2" coordorigin="5058,9452" coordsize="10,0" path="m5058,9452l5068,9452e" filled="false" stroked="true" strokeweight=".299988pt" strokecolor="#000000">
                <v:path arrowok="t"/>
              </v:shape>
            </v:group>
            <v:group style="position:absolute;left:5769;top:9238;width:10;height:20" coordorigin="5769,9238" coordsize="10,20">
              <v:shape style="position:absolute;left:5769;top:9238;width:10;height:20" coordorigin="5769,9238" coordsize="10,20" path="m5769,9257l5778,9257,5778,9238,5769,9238,5769,9257xe" filled="true" fillcolor="#000000" stroked="false">
                <v:path arrowok="t"/>
                <v:fill type="solid"/>
              </v:shape>
            </v:group>
            <v:group style="position:absolute;left:5769;top:9257;width:10;height:20" coordorigin="5769,9257" coordsize="10,20">
              <v:shape style="position:absolute;left:5769;top:9257;width:10;height:20" coordorigin="5769,9257" coordsize="10,20" path="m5769,9276l5778,9276,5778,9257,5769,9257,5769,9276xe" filled="true" fillcolor="#000000" stroked="false">
                <v:path arrowok="t"/>
                <v:fill type="solid"/>
              </v:shape>
            </v:group>
            <v:group style="position:absolute;left:5769;top:9276;width:10;height:20" coordorigin="5769,9276" coordsize="10,20">
              <v:shape style="position:absolute;left:5769;top:9276;width:10;height:20" coordorigin="5769,9276" coordsize="10,20" path="m5769,9295l5778,9295,5778,9276,5769,9276,5769,9295xe" filled="true" fillcolor="#000000" stroked="false">
                <v:path arrowok="t"/>
                <v:fill type="solid"/>
              </v:shape>
            </v:group>
            <v:group style="position:absolute;left:5769;top:9295;width:10;height:20" coordorigin="5769,9295" coordsize="10,20">
              <v:shape style="position:absolute;left:5769;top:9295;width:10;height:20" coordorigin="5769,9295" coordsize="10,20" path="m5769,9314l5778,9314,5778,9295,5769,9295,5769,9314xe" filled="true" fillcolor="#000000" stroked="false">
                <v:path arrowok="t"/>
                <v:fill type="solid"/>
              </v:shape>
            </v:group>
            <v:group style="position:absolute;left:5769;top:9314;width:10;height:20" coordorigin="5769,9314" coordsize="10,20">
              <v:shape style="position:absolute;left:5769;top:9314;width:10;height:20" coordorigin="5769,9314" coordsize="10,20" path="m5769,9334l5778,9334,5778,9314,5769,9314,5769,9334xe" filled="true" fillcolor="#000000" stroked="false">
                <v:path arrowok="t"/>
                <v:fill type="solid"/>
              </v:shape>
            </v:group>
            <v:group style="position:absolute;left:5769;top:9334;width:10;height:20" coordorigin="5769,9334" coordsize="10,20">
              <v:shape style="position:absolute;left:5769;top:9334;width:10;height:20" coordorigin="5769,9334" coordsize="10,20" path="m5769,9353l5778,9353,5778,9334,5769,9334,5769,9353xe" filled="true" fillcolor="#000000" stroked="false">
                <v:path arrowok="t"/>
                <v:fill type="solid"/>
              </v:shape>
            </v:group>
            <v:group style="position:absolute;left:5769;top:9353;width:10;height:20" coordorigin="5769,9353" coordsize="10,20">
              <v:shape style="position:absolute;left:5769;top:9353;width:10;height:20" coordorigin="5769,9353" coordsize="10,20" path="m5769,9372l5778,9372,5778,9353,5769,9353,5769,9372xe" filled="true" fillcolor="#000000" stroked="false">
                <v:path arrowok="t"/>
                <v:fill type="solid"/>
              </v:shape>
            </v:group>
            <v:group style="position:absolute;left:5769;top:9372;width:10;height:20" coordorigin="5769,9372" coordsize="10,20">
              <v:shape style="position:absolute;left:5769;top:9372;width:10;height:20" coordorigin="5769,9372" coordsize="10,20" path="m5769,9391l5778,9391,5778,9372,5769,9372,5769,9391xe" filled="true" fillcolor="#000000" stroked="false">
                <v:path arrowok="t"/>
                <v:fill type="solid"/>
              </v:shape>
            </v:group>
            <v:group style="position:absolute;left:5769;top:9391;width:10;height:20" coordorigin="5769,9391" coordsize="10,20">
              <v:shape style="position:absolute;left:5769;top:9391;width:10;height:20" coordorigin="5769,9391" coordsize="10,20" path="m5769,9410l5778,9410,5778,9391,5769,9391,5769,9410xe" filled="true" fillcolor="#000000" stroked="false">
                <v:path arrowok="t"/>
                <v:fill type="solid"/>
              </v:shape>
            </v:group>
            <v:group style="position:absolute;left:5769;top:9410;width:10;height:20" coordorigin="5769,9410" coordsize="10,20">
              <v:shape style="position:absolute;left:5769;top:9410;width:10;height:20" coordorigin="5769,9410" coordsize="10,20" path="m5769,9430l5778,9430,5778,9410,5769,9410,5769,9430xe" filled="true" fillcolor="#000000" stroked="false">
                <v:path arrowok="t"/>
                <v:fill type="solid"/>
              </v:shape>
            </v:group>
            <v:group style="position:absolute;left:5769;top:9430;width:10;height:20" coordorigin="5769,9430" coordsize="10,20">
              <v:shape style="position:absolute;left:5769;top:9430;width:10;height:20" coordorigin="5769,9430" coordsize="10,20" path="m5769,9449l5778,9449,5778,9430,5769,9430,5769,9449xe" filled="true" fillcolor="#000000" stroked="false">
                <v:path arrowok="t"/>
                <v:fill type="solid"/>
              </v:shape>
            </v:group>
            <v:group style="position:absolute;left:5769;top:9452;width:10;height:2" coordorigin="5769,9452" coordsize="10,2">
              <v:shape style="position:absolute;left:5769;top:9452;width:10;height:2" coordorigin="5769,9452" coordsize="10,0" path="m5769,9452l5778,9452e" filled="false" stroked="true" strokeweight=".299988pt" strokecolor="#000000">
                <v:path arrowok="t"/>
              </v:shape>
            </v:group>
            <v:group style="position:absolute;left:6334;top:9238;width:10;height:20" coordorigin="6334,9238" coordsize="10,20">
              <v:shape style="position:absolute;left:6334;top:9238;width:10;height:20" coordorigin="6334,9238" coordsize="10,20" path="m6334,9257l6344,9257,6344,9238,6334,9238,6334,9257xe" filled="true" fillcolor="#000000" stroked="false">
                <v:path arrowok="t"/>
                <v:fill type="solid"/>
              </v:shape>
            </v:group>
            <v:group style="position:absolute;left:6334;top:9257;width:10;height:20" coordorigin="6334,9257" coordsize="10,20">
              <v:shape style="position:absolute;left:6334;top:9257;width:10;height:20" coordorigin="6334,9257" coordsize="10,20" path="m6334,9276l6344,9276,6344,9257,6334,9257,6334,9276xe" filled="true" fillcolor="#000000" stroked="false">
                <v:path arrowok="t"/>
                <v:fill type="solid"/>
              </v:shape>
            </v:group>
            <v:group style="position:absolute;left:6334;top:9276;width:10;height:20" coordorigin="6334,9276" coordsize="10,20">
              <v:shape style="position:absolute;left:6334;top:9276;width:10;height:20" coordorigin="6334,9276" coordsize="10,20" path="m6334,9295l6344,9295,6344,9276,6334,9276,6334,9295xe" filled="true" fillcolor="#000000" stroked="false">
                <v:path arrowok="t"/>
                <v:fill type="solid"/>
              </v:shape>
            </v:group>
            <v:group style="position:absolute;left:6334;top:9295;width:10;height:20" coordorigin="6334,9295" coordsize="10,20">
              <v:shape style="position:absolute;left:6334;top:9295;width:10;height:20" coordorigin="6334,9295" coordsize="10,20" path="m6334,9314l6344,9314,6344,9295,6334,9295,6334,9314xe" filled="true" fillcolor="#000000" stroked="false">
                <v:path arrowok="t"/>
                <v:fill type="solid"/>
              </v:shape>
            </v:group>
            <v:group style="position:absolute;left:6334;top:9314;width:10;height:20" coordorigin="6334,9314" coordsize="10,20">
              <v:shape style="position:absolute;left:6334;top:9314;width:10;height:20" coordorigin="6334,9314" coordsize="10,20" path="m6334,9334l6344,9334,6344,9314,6334,9314,6334,9334xe" filled="true" fillcolor="#000000" stroked="false">
                <v:path arrowok="t"/>
                <v:fill type="solid"/>
              </v:shape>
            </v:group>
            <v:group style="position:absolute;left:6334;top:9334;width:10;height:20" coordorigin="6334,9334" coordsize="10,20">
              <v:shape style="position:absolute;left:6334;top:9334;width:10;height:20" coordorigin="6334,9334" coordsize="10,20" path="m6334,9353l6344,9353,6344,9334,6334,9334,6334,9353xe" filled="true" fillcolor="#000000" stroked="false">
                <v:path arrowok="t"/>
                <v:fill type="solid"/>
              </v:shape>
            </v:group>
            <v:group style="position:absolute;left:6334;top:9353;width:10;height:20" coordorigin="6334,9353" coordsize="10,20">
              <v:shape style="position:absolute;left:6334;top:9353;width:10;height:20" coordorigin="6334,9353" coordsize="10,20" path="m6334,9372l6344,9372,6344,9353,6334,9353,6334,9372xe" filled="true" fillcolor="#000000" stroked="false">
                <v:path arrowok="t"/>
                <v:fill type="solid"/>
              </v:shape>
            </v:group>
            <v:group style="position:absolute;left:6334;top:9372;width:10;height:20" coordorigin="6334,9372" coordsize="10,20">
              <v:shape style="position:absolute;left:6334;top:9372;width:10;height:20" coordorigin="6334,9372" coordsize="10,20" path="m6334,9391l6344,9391,6344,9372,6334,9372,6334,9391xe" filled="true" fillcolor="#000000" stroked="false">
                <v:path arrowok="t"/>
                <v:fill type="solid"/>
              </v:shape>
            </v:group>
            <v:group style="position:absolute;left:6334;top:9391;width:10;height:20" coordorigin="6334,9391" coordsize="10,20">
              <v:shape style="position:absolute;left:6334;top:9391;width:10;height:20" coordorigin="6334,9391" coordsize="10,20" path="m6334,9410l6344,9410,6344,9391,6334,9391,6334,9410xe" filled="true" fillcolor="#000000" stroked="false">
                <v:path arrowok="t"/>
                <v:fill type="solid"/>
              </v:shape>
            </v:group>
            <v:group style="position:absolute;left:6334;top:9410;width:10;height:20" coordorigin="6334,9410" coordsize="10,20">
              <v:shape style="position:absolute;left:6334;top:9410;width:10;height:20" coordorigin="6334,9410" coordsize="10,20" path="m6334,9430l6344,9430,6344,9410,6334,9410,6334,9430xe" filled="true" fillcolor="#000000" stroked="false">
                <v:path arrowok="t"/>
                <v:fill type="solid"/>
              </v:shape>
            </v:group>
            <v:group style="position:absolute;left:6334;top:9430;width:10;height:20" coordorigin="6334,9430" coordsize="10,20">
              <v:shape style="position:absolute;left:6334;top:9430;width:10;height:20" coordorigin="6334,9430" coordsize="10,20" path="m6334,9449l6344,9449,6344,9430,6334,9430,6334,9449xe" filled="true" fillcolor="#000000" stroked="false">
                <v:path arrowok="t"/>
                <v:fill type="solid"/>
              </v:shape>
            </v:group>
            <v:group style="position:absolute;left:6334;top:9452;width:10;height:2" coordorigin="6334,9452" coordsize="10,2">
              <v:shape style="position:absolute;left:6334;top:9452;width:10;height:2" coordorigin="6334,9452" coordsize="10,0" path="m6334,9452l6344,9452e" filled="false" stroked="true" strokeweight=".299988pt" strokecolor="#000000">
                <v:path arrowok="t"/>
              </v:shape>
            </v:group>
            <v:group style="position:absolute;left:7820;top:9238;width:10;height:20" coordorigin="7820,9238" coordsize="10,20">
              <v:shape style="position:absolute;left:7820;top:9238;width:10;height:20" coordorigin="7820,9238" coordsize="10,20" path="m7820,9257l7829,9257,7829,9238,7820,9238,7820,9257xe" filled="true" fillcolor="#000000" stroked="false">
                <v:path arrowok="t"/>
                <v:fill type="solid"/>
              </v:shape>
            </v:group>
            <v:group style="position:absolute;left:7820;top:9257;width:10;height:20" coordorigin="7820,9257" coordsize="10,20">
              <v:shape style="position:absolute;left:7820;top:9257;width:10;height:20" coordorigin="7820,9257" coordsize="10,20" path="m7820,9276l7829,9276,7829,9257,7820,9257,7820,9276xe" filled="true" fillcolor="#000000" stroked="false">
                <v:path arrowok="t"/>
                <v:fill type="solid"/>
              </v:shape>
            </v:group>
            <v:group style="position:absolute;left:7820;top:9276;width:10;height:20" coordorigin="7820,9276" coordsize="10,20">
              <v:shape style="position:absolute;left:7820;top:9276;width:10;height:20" coordorigin="7820,9276" coordsize="10,20" path="m7820,9295l7829,9295,7829,9276,7820,9276,7820,9295xe" filled="true" fillcolor="#000000" stroked="false">
                <v:path arrowok="t"/>
                <v:fill type="solid"/>
              </v:shape>
            </v:group>
            <v:group style="position:absolute;left:7820;top:9295;width:10;height:20" coordorigin="7820,9295" coordsize="10,20">
              <v:shape style="position:absolute;left:7820;top:9295;width:10;height:20" coordorigin="7820,9295" coordsize="10,20" path="m7820,9314l7829,9314,7829,9295,7820,9295,7820,9314xe" filled="true" fillcolor="#000000" stroked="false">
                <v:path arrowok="t"/>
                <v:fill type="solid"/>
              </v:shape>
            </v:group>
            <v:group style="position:absolute;left:7820;top:9314;width:10;height:20" coordorigin="7820,9314" coordsize="10,20">
              <v:shape style="position:absolute;left:7820;top:9314;width:10;height:20" coordorigin="7820,9314" coordsize="10,20" path="m7820,9334l7829,9334,7829,9314,7820,9314,7820,9334xe" filled="true" fillcolor="#000000" stroked="false">
                <v:path arrowok="t"/>
                <v:fill type="solid"/>
              </v:shape>
            </v:group>
            <v:group style="position:absolute;left:7820;top:9334;width:10;height:20" coordorigin="7820,9334" coordsize="10,20">
              <v:shape style="position:absolute;left:7820;top:9334;width:10;height:20" coordorigin="7820,9334" coordsize="10,20" path="m7820,9353l7829,9353,7829,9334,7820,9334,7820,9353xe" filled="true" fillcolor="#000000" stroked="false">
                <v:path arrowok="t"/>
                <v:fill type="solid"/>
              </v:shape>
            </v:group>
            <v:group style="position:absolute;left:7820;top:9353;width:10;height:20" coordorigin="7820,9353" coordsize="10,20">
              <v:shape style="position:absolute;left:7820;top:9353;width:10;height:20" coordorigin="7820,9353" coordsize="10,20" path="m7820,9372l7829,9372,7829,9353,7820,9353,7820,9372xe" filled="true" fillcolor="#000000" stroked="false">
                <v:path arrowok="t"/>
                <v:fill type="solid"/>
              </v:shape>
            </v:group>
            <v:group style="position:absolute;left:7820;top:9372;width:10;height:20" coordorigin="7820,9372" coordsize="10,20">
              <v:shape style="position:absolute;left:7820;top:9372;width:10;height:20" coordorigin="7820,9372" coordsize="10,20" path="m7820,9391l7829,9391,7829,9372,7820,9372,7820,9391xe" filled="true" fillcolor="#000000" stroked="false">
                <v:path arrowok="t"/>
                <v:fill type="solid"/>
              </v:shape>
            </v:group>
            <v:group style="position:absolute;left:7820;top:9391;width:10;height:20" coordorigin="7820,9391" coordsize="10,20">
              <v:shape style="position:absolute;left:7820;top:9391;width:10;height:20" coordorigin="7820,9391" coordsize="10,20" path="m7820,9410l7829,9410,7829,9391,7820,9391,7820,9410xe" filled="true" fillcolor="#000000" stroked="false">
                <v:path arrowok="t"/>
                <v:fill type="solid"/>
              </v:shape>
            </v:group>
            <v:group style="position:absolute;left:7820;top:9410;width:10;height:20" coordorigin="7820,9410" coordsize="10,20">
              <v:shape style="position:absolute;left:7820;top:9410;width:10;height:20" coordorigin="7820,9410" coordsize="10,20" path="m7820,9430l7829,9430,7829,9410,7820,9410,7820,9430xe" filled="true" fillcolor="#000000" stroked="false">
                <v:path arrowok="t"/>
                <v:fill type="solid"/>
              </v:shape>
            </v:group>
            <v:group style="position:absolute;left:7820;top:9430;width:10;height:20" coordorigin="7820,9430" coordsize="10,20">
              <v:shape style="position:absolute;left:7820;top:9430;width:10;height:20" coordorigin="7820,9430" coordsize="10,20" path="m7820,9449l7829,9449,7829,9430,7820,9430,7820,9449xe" filled="true" fillcolor="#000000" stroked="false">
                <v:path arrowok="t"/>
                <v:fill type="solid"/>
              </v:shape>
            </v:group>
            <v:group style="position:absolute;left:7820;top:9452;width:10;height:2" coordorigin="7820,9452" coordsize="10,2">
              <v:shape style="position:absolute;left:7820;top:9452;width:10;height:2" coordorigin="7820,9452" coordsize="10,0" path="m7820,9452l7829,9452e" filled="false" stroked="true" strokeweight=".299988pt" strokecolor="#000000">
                <v:path arrowok="t"/>
              </v:shape>
            </v:group>
            <v:group style="position:absolute;left:8462;top:9238;width:10;height:20" coordorigin="8462,9238" coordsize="10,20">
              <v:shape style="position:absolute;left:8462;top:9238;width:10;height:20" coordorigin="8462,9238" coordsize="10,20" path="m8462,9257l8472,9257,8472,9238,8462,9238,8462,9257xe" filled="true" fillcolor="#000000" stroked="false">
                <v:path arrowok="t"/>
                <v:fill type="solid"/>
              </v:shape>
            </v:group>
            <v:group style="position:absolute;left:8462;top:9257;width:10;height:20" coordorigin="8462,9257" coordsize="10,20">
              <v:shape style="position:absolute;left:8462;top:9257;width:10;height:20" coordorigin="8462,9257" coordsize="10,20" path="m8462,9276l8472,9276,8472,9257,8462,9257,8462,9276xe" filled="true" fillcolor="#000000" stroked="false">
                <v:path arrowok="t"/>
                <v:fill type="solid"/>
              </v:shape>
            </v:group>
            <v:group style="position:absolute;left:8462;top:9276;width:10;height:20" coordorigin="8462,9276" coordsize="10,20">
              <v:shape style="position:absolute;left:8462;top:9276;width:10;height:20" coordorigin="8462,9276" coordsize="10,20" path="m8462,9295l8472,9295,8472,9276,8462,9276,8462,9295xe" filled="true" fillcolor="#000000" stroked="false">
                <v:path arrowok="t"/>
                <v:fill type="solid"/>
              </v:shape>
            </v:group>
            <v:group style="position:absolute;left:8462;top:9295;width:10;height:20" coordorigin="8462,9295" coordsize="10,20">
              <v:shape style="position:absolute;left:8462;top:9295;width:10;height:20" coordorigin="8462,9295" coordsize="10,20" path="m8462,9314l8472,9314,8472,9295,8462,9295,8462,9314xe" filled="true" fillcolor="#000000" stroked="false">
                <v:path arrowok="t"/>
                <v:fill type="solid"/>
              </v:shape>
            </v:group>
            <v:group style="position:absolute;left:8462;top:9314;width:10;height:20" coordorigin="8462,9314" coordsize="10,20">
              <v:shape style="position:absolute;left:8462;top:9314;width:10;height:20" coordorigin="8462,9314" coordsize="10,20" path="m8462,9334l8472,9334,8472,9314,8462,9314,8462,9334xe" filled="true" fillcolor="#000000" stroked="false">
                <v:path arrowok="t"/>
                <v:fill type="solid"/>
              </v:shape>
            </v:group>
            <v:group style="position:absolute;left:8462;top:9334;width:10;height:20" coordorigin="8462,9334" coordsize="10,20">
              <v:shape style="position:absolute;left:8462;top:9334;width:10;height:20" coordorigin="8462,9334" coordsize="10,20" path="m8462,9353l8472,9353,8472,9334,8462,9334,8462,9353xe" filled="true" fillcolor="#000000" stroked="false">
                <v:path arrowok="t"/>
                <v:fill type="solid"/>
              </v:shape>
            </v:group>
            <v:group style="position:absolute;left:8462;top:9353;width:10;height:20" coordorigin="8462,9353" coordsize="10,20">
              <v:shape style="position:absolute;left:8462;top:9353;width:10;height:20" coordorigin="8462,9353" coordsize="10,20" path="m8462,9372l8472,9372,8472,9353,8462,9353,8462,9372xe" filled="true" fillcolor="#000000" stroked="false">
                <v:path arrowok="t"/>
                <v:fill type="solid"/>
              </v:shape>
            </v:group>
            <v:group style="position:absolute;left:8462;top:9372;width:10;height:20" coordorigin="8462,9372" coordsize="10,20">
              <v:shape style="position:absolute;left:8462;top:9372;width:10;height:20" coordorigin="8462,9372" coordsize="10,20" path="m8462,9391l8472,9391,8472,9372,8462,9372,8462,9391xe" filled="true" fillcolor="#000000" stroked="false">
                <v:path arrowok="t"/>
                <v:fill type="solid"/>
              </v:shape>
            </v:group>
            <v:group style="position:absolute;left:8462;top:9391;width:10;height:20" coordorigin="8462,9391" coordsize="10,20">
              <v:shape style="position:absolute;left:8462;top:9391;width:10;height:20" coordorigin="8462,9391" coordsize="10,20" path="m8462,9410l8472,9410,8472,9391,8462,9391,8462,9410xe" filled="true" fillcolor="#000000" stroked="false">
                <v:path arrowok="t"/>
                <v:fill type="solid"/>
              </v:shape>
            </v:group>
            <v:group style="position:absolute;left:8462;top:9410;width:10;height:20" coordorigin="8462,9410" coordsize="10,20">
              <v:shape style="position:absolute;left:8462;top:9410;width:10;height:20" coordorigin="8462,9410" coordsize="10,20" path="m8462,9430l8472,9430,8472,9410,8462,9410,8462,9430xe" filled="true" fillcolor="#000000" stroked="false">
                <v:path arrowok="t"/>
                <v:fill type="solid"/>
              </v:shape>
            </v:group>
            <v:group style="position:absolute;left:8462;top:9430;width:10;height:20" coordorigin="8462,9430" coordsize="10,20">
              <v:shape style="position:absolute;left:8462;top:9430;width:10;height:20" coordorigin="8462,9430" coordsize="10,20" path="m8462,9449l8472,9449,8472,9430,8462,9430,8462,9449xe" filled="true" fillcolor="#000000" stroked="false">
                <v:path arrowok="t"/>
                <v:fill type="solid"/>
              </v:shape>
            </v:group>
            <v:group style="position:absolute;left:8462;top:9452;width:10;height:2" coordorigin="8462,9452" coordsize="10,2">
              <v:shape style="position:absolute;left:8462;top:9452;width:10;height:2" coordorigin="8462,9452" coordsize="10,0" path="m8462,9452l8472,9452e" filled="false" stroked="true" strokeweight=".299988pt" strokecolor="#000000">
                <v:path arrowok="t"/>
              </v:shape>
            </v:group>
            <v:group style="position:absolute;left:9594;top:9238;width:10;height:20" coordorigin="9594,9238" coordsize="10,20">
              <v:shape style="position:absolute;left:9594;top:9238;width:10;height:20" coordorigin="9594,9238" coordsize="10,20" path="m9594,9257l9603,9257,9603,9238,9594,9238,9594,9257xe" filled="true" fillcolor="#000000" stroked="false">
                <v:path arrowok="t"/>
                <v:fill type="solid"/>
              </v:shape>
            </v:group>
            <v:group style="position:absolute;left:9594;top:9257;width:10;height:20" coordorigin="9594,9257" coordsize="10,20">
              <v:shape style="position:absolute;left:9594;top:9257;width:10;height:20" coordorigin="9594,9257" coordsize="10,20" path="m9594,9276l9603,9276,9603,9257,9594,9257,9594,9276xe" filled="true" fillcolor="#000000" stroked="false">
                <v:path arrowok="t"/>
                <v:fill type="solid"/>
              </v:shape>
            </v:group>
            <v:group style="position:absolute;left:9594;top:9276;width:10;height:20" coordorigin="9594,9276" coordsize="10,20">
              <v:shape style="position:absolute;left:9594;top:9276;width:10;height:20" coordorigin="9594,9276" coordsize="10,20" path="m9594,9295l9603,9295,9603,9276,9594,9276,9594,9295xe" filled="true" fillcolor="#000000" stroked="false">
                <v:path arrowok="t"/>
                <v:fill type="solid"/>
              </v:shape>
            </v:group>
            <v:group style="position:absolute;left:9594;top:9295;width:10;height:20" coordorigin="9594,9295" coordsize="10,20">
              <v:shape style="position:absolute;left:9594;top:9295;width:10;height:20" coordorigin="9594,9295" coordsize="10,20" path="m9594,9314l9603,9314,9603,9295,9594,9295,9594,9314xe" filled="true" fillcolor="#000000" stroked="false">
                <v:path arrowok="t"/>
                <v:fill type="solid"/>
              </v:shape>
            </v:group>
            <v:group style="position:absolute;left:9594;top:9314;width:10;height:20" coordorigin="9594,9314" coordsize="10,20">
              <v:shape style="position:absolute;left:9594;top:9314;width:10;height:20" coordorigin="9594,9314" coordsize="10,20" path="m9594,9334l9603,9334,9603,9314,9594,9314,9594,9334xe" filled="true" fillcolor="#000000" stroked="false">
                <v:path arrowok="t"/>
                <v:fill type="solid"/>
              </v:shape>
            </v:group>
            <v:group style="position:absolute;left:9594;top:9334;width:10;height:20" coordorigin="9594,9334" coordsize="10,20">
              <v:shape style="position:absolute;left:9594;top:9334;width:10;height:20" coordorigin="9594,9334" coordsize="10,20" path="m9594,9353l9603,9353,9603,9334,9594,9334,9594,9353xe" filled="true" fillcolor="#000000" stroked="false">
                <v:path arrowok="t"/>
                <v:fill type="solid"/>
              </v:shape>
            </v:group>
            <v:group style="position:absolute;left:9594;top:9353;width:10;height:20" coordorigin="9594,9353" coordsize="10,20">
              <v:shape style="position:absolute;left:9594;top:9353;width:10;height:20" coordorigin="9594,9353" coordsize="10,20" path="m9594,9372l9603,9372,9603,9353,9594,9353,9594,9372xe" filled="true" fillcolor="#000000" stroked="false">
                <v:path arrowok="t"/>
                <v:fill type="solid"/>
              </v:shape>
            </v:group>
            <v:group style="position:absolute;left:9594;top:9372;width:10;height:20" coordorigin="9594,9372" coordsize="10,20">
              <v:shape style="position:absolute;left:9594;top:9372;width:10;height:20" coordorigin="9594,9372" coordsize="10,20" path="m9594,9391l9603,9391,9603,9372,9594,9372,9594,9391xe" filled="true" fillcolor="#000000" stroked="false">
                <v:path arrowok="t"/>
                <v:fill type="solid"/>
              </v:shape>
            </v:group>
            <v:group style="position:absolute;left:9594;top:9391;width:10;height:20" coordorigin="9594,9391" coordsize="10,20">
              <v:shape style="position:absolute;left:9594;top:9391;width:10;height:20" coordorigin="9594,9391" coordsize="10,20" path="m9594,9410l9603,9410,9603,9391,9594,9391,9594,9410xe" filled="true" fillcolor="#000000" stroked="false">
                <v:path arrowok="t"/>
                <v:fill type="solid"/>
              </v:shape>
            </v:group>
            <v:group style="position:absolute;left:9594;top:9410;width:10;height:20" coordorigin="9594,9410" coordsize="10,20">
              <v:shape style="position:absolute;left:9594;top:9410;width:10;height:20" coordorigin="9594,9410" coordsize="10,20" path="m9594,9430l9603,9430,9603,9410,9594,9410,9594,9430xe" filled="true" fillcolor="#000000" stroked="false">
                <v:path arrowok="t"/>
                <v:fill type="solid"/>
              </v:shape>
            </v:group>
            <v:group style="position:absolute;left:9594;top:9430;width:10;height:20" coordorigin="9594,9430" coordsize="10,20">
              <v:shape style="position:absolute;left:9594;top:9430;width:10;height:20" coordorigin="9594,9430" coordsize="10,20" path="m9594,9449l9603,9449,9603,9430,9594,9430,9594,9449xe" filled="true" fillcolor="#000000" stroked="false">
                <v:path arrowok="t"/>
                <v:fill type="solid"/>
              </v:shape>
            </v:group>
            <v:group style="position:absolute;left:9594;top:9452;width:10;height:2" coordorigin="9594,9452" coordsize="10,2">
              <v:shape style="position:absolute;left:9594;top:9452;width:10;height:2" coordorigin="9594,9452" coordsize="10,0" path="m9594,9452l9603,9452e" filled="false" stroked="true" strokeweight=".299988pt" strokecolor="#000000">
                <v:path arrowok="t"/>
              </v:shape>
            </v:group>
            <v:group style="position:absolute;left:10162;top:9238;width:10;height:20" coordorigin="10162,9238" coordsize="10,20">
              <v:shape style="position:absolute;left:10162;top:9238;width:10;height:20" coordorigin="10162,9238" coordsize="10,20" path="m10162,9257l10172,9257,10172,9238,10162,9238,10162,9257xe" filled="true" fillcolor="#000000" stroked="false">
                <v:path arrowok="t"/>
                <v:fill type="solid"/>
              </v:shape>
            </v:group>
            <v:group style="position:absolute;left:10162;top:9257;width:10;height:20" coordorigin="10162,9257" coordsize="10,20">
              <v:shape style="position:absolute;left:10162;top:9257;width:10;height:20" coordorigin="10162,9257" coordsize="10,20" path="m10162,9276l10172,9276,10172,9257,10162,9257,10162,9276xe" filled="true" fillcolor="#000000" stroked="false">
                <v:path arrowok="t"/>
                <v:fill type="solid"/>
              </v:shape>
            </v:group>
            <v:group style="position:absolute;left:10162;top:9276;width:10;height:20" coordorigin="10162,9276" coordsize="10,20">
              <v:shape style="position:absolute;left:10162;top:9276;width:10;height:20" coordorigin="10162,9276" coordsize="10,20" path="m10162,9295l10172,9295,10172,9276,10162,9276,10162,9295xe" filled="true" fillcolor="#000000" stroked="false">
                <v:path arrowok="t"/>
                <v:fill type="solid"/>
              </v:shape>
            </v:group>
            <v:group style="position:absolute;left:10162;top:9295;width:10;height:20" coordorigin="10162,9295" coordsize="10,20">
              <v:shape style="position:absolute;left:10162;top:9295;width:10;height:20" coordorigin="10162,9295" coordsize="10,20" path="m10162,9314l10172,9314,10172,9295,10162,9295,10162,9314xe" filled="true" fillcolor="#000000" stroked="false">
                <v:path arrowok="t"/>
                <v:fill type="solid"/>
              </v:shape>
            </v:group>
            <v:group style="position:absolute;left:10162;top:9314;width:10;height:20" coordorigin="10162,9314" coordsize="10,20">
              <v:shape style="position:absolute;left:10162;top:9314;width:10;height:20" coordorigin="10162,9314" coordsize="10,20" path="m10162,9334l10172,9334,10172,9314,10162,9314,10162,9334xe" filled="true" fillcolor="#000000" stroked="false">
                <v:path arrowok="t"/>
                <v:fill type="solid"/>
              </v:shape>
            </v:group>
            <v:group style="position:absolute;left:10162;top:9334;width:10;height:20" coordorigin="10162,9334" coordsize="10,20">
              <v:shape style="position:absolute;left:10162;top:9334;width:10;height:20" coordorigin="10162,9334" coordsize="10,20" path="m10162,9353l10172,9353,10172,9334,10162,9334,10162,9353xe" filled="true" fillcolor="#000000" stroked="false">
                <v:path arrowok="t"/>
                <v:fill type="solid"/>
              </v:shape>
            </v:group>
            <v:group style="position:absolute;left:10162;top:9353;width:10;height:20" coordorigin="10162,9353" coordsize="10,20">
              <v:shape style="position:absolute;left:10162;top:9353;width:10;height:20" coordorigin="10162,9353" coordsize="10,20" path="m10162,9372l10172,9372,10172,9353,10162,9353,10162,9372xe" filled="true" fillcolor="#000000" stroked="false">
                <v:path arrowok="t"/>
                <v:fill type="solid"/>
              </v:shape>
            </v:group>
            <v:group style="position:absolute;left:10162;top:9372;width:10;height:20" coordorigin="10162,9372" coordsize="10,20">
              <v:shape style="position:absolute;left:10162;top:9372;width:10;height:20" coordorigin="10162,9372" coordsize="10,20" path="m10162,9391l10172,9391,10172,9372,10162,9372,10162,9391xe" filled="true" fillcolor="#000000" stroked="false">
                <v:path arrowok="t"/>
                <v:fill type="solid"/>
              </v:shape>
            </v:group>
            <v:group style="position:absolute;left:10162;top:9391;width:10;height:20" coordorigin="10162,9391" coordsize="10,20">
              <v:shape style="position:absolute;left:10162;top:9391;width:10;height:20" coordorigin="10162,9391" coordsize="10,20" path="m10162,9410l10172,9410,10172,9391,10162,9391,10162,9410xe" filled="true" fillcolor="#000000" stroked="false">
                <v:path arrowok="t"/>
                <v:fill type="solid"/>
              </v:shape>
            </v:group>
            <v:group style="position:absolute;left:10162;top:9410;width:10;height:20" coordorigin="10162,9410" coordsize="10,20">
              <v:shape style="position:absolute;left:10162;top:9410;width:10;height:20" coordorigin="10162,9410" coordsize="10,20" path="m10162,9430l10172,9430,10172,9410,10162,9410,10162,9430xe" filled="true" fillcolor="#000000" stroked="false">
                <v:path arrowok="t"/>
                <v:fill type="solid"/>
              </v:shape>
            </v:group>
            <v:group style="position:absolute;left:10162;top:9430;width:10;height:20" coordorigin="10162,9430" coordsize="10,20">
              <v:shape style="position:absolute;left:10162;top:9430;width:10;height:20" coordorigin="10162,9430" coordsize="10,20" path="m10162,9449l10172,9449,10172,9430,10162,9430,10162,9449xe" filled="true" fillcolor="#000000" stroked="false">
                <v:path arrowok="t"/>
                <v:fill type="solid"/>
              </v:shape>
            </v:group>
            <v:group style="position:absolute;left:10162;top:9452;width:10;height:2" coordorigin="10162,9452" coordsize="10,2">
              <v:shape style="position:absolute;left:10162;top:9452;width:10;height:2" coordorigin="10162,9452" coordsize="10,0" path="m10162,9452l10172,9452e" filled="false" stroked="true" strokeweight=".299988pt" strokecolor="#000000">
                <v:path arrowok="t"/>
              </v:shape>
            </v:group>
            <v:group style="position:absolute;left:11437;top:9238;width:10;height:20" coordorigin="11437,9238" coordsize="10,20">
              <v:shape style="position:absolute;left:11437;top:9238;width:10;height:20" coordorigin="11437,9238" coordsize="10,20" path="m11437,9257l11446,9257,11446,9238,11437,9238,11437,9257xe" filled="true" fillcolor="#000000" stroked="false">
                <v:path arrowok="t"/>
                <v:fill type="solid"/>
              </v:shape>
            </v:group>
            <v:group style="position:absolute;left:11437;top:9257;width:10;height:20" coordorigin="11437,9257" coordsize="10,20">
              <v:shape style="position:absolute;left:11437;top:9257;width:10;height:20" coordorigin="11437,9257" coordsize="10,20" path="m11437,9276l11446,9276,11446,9257,11437,9257,11437,9276xe" filled="true" fillcolor="#000000" stroked="false">
                <v:path arrowok="t"/>
                <v:fill type="solid"/>
              </v:shape>
            </v:group>
            <v:group style="position:absolute;left:11437;top:9276;width:10;height:20" coordorigin="11437,9276" coordsize="10,20">
              <v:shape style="position:absolute;left:11437;top:9276;width:10;height:20" coordorigin="11437,9276" coordsize="10,20" path="m11437,9295l11446,9295,11446,9276,11437,9276,11437,9295xe" filled="true" fillcolor="#000000" stroked="false">
                <v:path arrowok="t"/>
                <v:fill type="solid"/>
              </v:shape>
            </v:group>
            <v:group style="position:absolute;left:11437;top:9295;width:10;height:20" coordorigin="11437,9295" coordsize="10,20">
              <v:shape style="position:absolute;left:11437;top:9295;width:10;height:20" coordorigin="11437,9295" coordsize="10,20" path="m11437,9314l11446,9314,11446,9295,11437,9295,11437,9314xe" filled="true" fillcolor="#000000" stroked="false">
                <v:path arrowok="t"/>
                <v:fill type="solid"/>
              </v:shape>
            </v:group>
            <v:group style="position:absolute;left:11437;top:9314;width:10;height:20" coordorigin="11437,9314" coordsize="10,20">
              <v:shape style="position:absolute;left:11437;top:9314;width:10;height:20" coordorigin="11437,9314" coordsize="10,20" path="m11437,9334l11446,9334,11446,9314,11437,9314,11437,9334xe" filled="true" fillcolor="#000000" stroked="false">
                <v:path arrowok="t"/>
                <v:fill type="solid"/>
              </v:shape>
            </v:group>
            <v:group style="position:absolute;left:11437;top:9334;width:10;height:20" coordorigin="11437,9334" coordsize="10,20">
              <v:shape style="position:absolute;left:11437;top:9334;width:10;height:20" coordorigin="11437,9334" coordsize="10,20" path="m11437,9353l11446,9353,11446,9334,11437,9334,11437,9353xe" filled="true" fillcolor="#000000" stroked="false">
                <v:path arrowok="t"/>
                <v:fill type="solid"/>
              </v:shape>
            </v:group>
            <v:group style="position:absolute;left:11437;top:9353;width:10;height:20" coordorigin="11437,9353" coordsize="10,20">
              <v:shape style="position:absolute;left:11437;top:9353;width:10;height:20" coordorigin="11437,9353" coordsize="10,20" path="m11437,9372l11446,9372,11446,9353,11437,9353,11437,9372xe" filled="true" fillcolor="#000000" stroked="false">
                <v:path arrowok="t"/>
                <v:fill type="solid"/>
              </v:shape>
            </v:group>
            <v:group style="position:absolute;left:11437;top:9372;width:10;height:20" coordorigin="11437,9372" coordsize="10,20">
              <v:shape style="position:absolute;left:11437;top:9372;width:10;height:20" coordorigin="11437,9372" coordsize="10,20" path="m11437,9391l11446,9391,11446,9372,11437,9372,11437,9391xe" filled="true" fillcolor="#000000" stroked="false">
                <v:path arrowok="t"/>
                <v:fill type="solid"/>
              </v:shape>
            </v:group>
            <v:group style="position:absolute;left:11437;top:9391;width:10;height:20" coordorigin="11437,9391" coordsize="10,20">
              <v:shape style="position:absolute;left:11437;top:9391;width:10;height:20" coordorigin="11437,9391" coordsize="10,20" path="m11437,9410l11446,9410,11446,9391,11437,9391,11437,9410xe" filled="true" fillcolor="#000000" stroked="false">
                <v:path arrowok="t"/>
                <v:fill type="solid"/>
              </v:shape>
            </v:group>
            <v:group style="position:absolute;left:11437;top:9410;width:10;height:20" coordorigin="11437,9410" coordsize="10,20">
              <v:shape style="position:absolute;left:11437;top:9410;width:10;height:20" coordorigin="11437,9410" coordsize="10,20" path="m11437,9430l11446,9430,11446,9410,11437,9410,11437,9430xe" filled="true" fillcolor="#000000" stroked="false">
                <v:path arrowok="t"/>
                <v:fill type="solid"/>
              </v:shape>
            </v:group>
            <v:group style="position:absolute;left:11437;top:9430;width:10;height:20" coordorigin="11437,9430" coordsize="10,20">
              <v:shape style="position:absolute;left:11437;top:9430;width:10;height:20" coordorigin="11437,9430" coordsize="10,20" path="m11437,9449l11446,9449,11446,9430,11437,9430,11437,9449xe" filled="true" fillcolor="#000000" stroked="false">
                <v:path arrowok="t"/>
                <v:fill type="solid"/>
              </v:shape>
            </v:group>
            <v:group style="position:absolute;left:11437;top:9452;width:10;height:2" coordorigin="11437,9452" coordsize="10,2">
              <v:shape style="position:absolute;left:11437;top:9452;width:10;height:2" coordorigin="11437,9452" coordsize="10,0" path="m11437,9452l11446,9452e" filled="false" stroked="true" strokeweight=".299988pt" strokecolor="#000000">
                <v:path arrowok="t"/>
              </v:shape>
            </v:group>
            <v:group style="position:absolute;left:12720;top:9238;width:10;height:20" coordorigin="12720,9238" coordsize="10,20">
              <v:shape style="position:absolute;left:12720;top:9238;width:10;height:20" coordorigin="12720,9238" coordsize="10,20" path="m12720,9257l12729,9257,12729,9238,12720,9238,12720,9257xe" filled="true" fillcolor="#000000" stroked="false">
                <v:path arrowok="t"/>
                <v:fill type="solid"/>
              </v:shape>
            </v:group>
            <v:group style="position:absolute;left:12720;top:9257;width:10;height:20" coordorigin="12720,9257" coordsize="10,20">
              <v:shape style="position:absolute;left:12720;top:9257;width:10;height:20" coordorigin="12720,9257" coordsize="10,20" path="m12720,9276l12729,9276,12729,9257,12720,9257,12720,9276xe" filled="true" fillcolor="#000000" stroked="false">
                <v:path arrowok="t"/>
                <v:fill type="solid"/>
              </v:shape>
            </v:group>
            <v:group style="position:absolute;left:12720;top:9276;width:10;height:20" coordorigin="12720,9276" coordsize="10,20">
              <v:shape style="position:absolute;left:12720;top:9276;width:10;height:20" coordorigin="12720,9276" coordsize="10,20" path="m12720,9295l12729,9295,12729,9276,12720,9276,12720,9295xe" filled="true" fillcolor="#000000" stroked="false">
                <v:path arrowok="t"/>
                <v:fill type="solid"/>
              </v:shape>
            </v:group>
            <v:group style="position:absolute;left:12720;top:9295;width:10;height:20" coordorigin="12720,9295" coordsize="10,20">
              <v:shape style="position:absolute;left:12720;top:9295;width:10;height:20" coordorigin="12720,9295" coordsize="10,20" path="m12720,9314l12729,9314,12729,9295,12720,9295,12720,9314xe" filled="true" fillcolor="#000000" stroked="false">
                <v:path arrowok="t"/>
                <v:fill type="solid"/>
              </v:shape>
            </v:group>
            <v:group style="position:absolute;left:12720;top:9314;width:10;height:20" coordorigin="12720,9314" coordsize="10,20">
              <v:shape style="position:absolute;left:12720;top:9314;width:10;height:20" coordorigin="12720,9314" coordsize="10,20" path="m12720,9334l12729,9334,12729,9314,12720,9314,12720,9334xe" filled="true" fillcolor="#000000" stroked="false">
                <v:path arrowok="t"/>
                <v:fill type="solid"/>
              </v:shape>
            </v:group>
            <v:group style="position:absolute;left:12720;top:9334;width:10;height:20" coordorigin="12720,9334" coordsize="10,20">
              <v:shape style="position:absolute;left:12720;top:9334;width:10;height:20" coordorigin="12720,9334" coordsize="10,20" path="m12720,9353l12729,9353,12729,9334,12720,9334,12720,9353xe" filled="true" fillcolor="#000000" stroked="false">
                <v:path arrowok="t"/>
                <v:fill type="solid"/>
              </v:shape>
            </v:group>
            <v:group style="position:absolute;left:12720;top:9353;width:10;height:20" coordorigin="12720,9353" coordsize="10,20">
              <v:shape style="position:absolute;left:12720;top:9353;width:10;height:20" coordorigin="12720,9353" coordsize="10,20" path="m12720,9372l12729,9372,12729,9353,12720,9353,12720,9372xe" filled="true" fillcolor="#000000" stroked="false">
                <v:path arrowok="t"/>
                <v:fill type="solid"/>
              </v:shape>
            </v:group>
            <v:group style="position:absolute;left:12720;top:9372;width:10;height:20" coordorigin="12720,9372" coordsize="10,20">
              <v:shape style="position:absolute;left:12720;top:9372;width:10;height:20" coordorigin="12720,9372" coordsize="10,20" path="m12720,9391l12729,9391,12729,9372,12720,9372,12720,9391xe" filled="true" fillcolor="#000000" stroked="false">
                <v:path arrowok="t"/>
                <v:fill type="solid"/>
              </v:shape>
            </v:group>
            <v:group style="position:absolute;left:12720;top:9391;width:10;height:20" coordorigin="12720,9391" coordsize="10,20">
              <v:shape style="position:absolute;left:12720;top:9391;width:10;height:20" coordorigin="12720,9391" coordsize="10,20" path="m12720,9410l12729,9410,12729,9391,12720,9391,12720,9410xe" filled="true" fillcolor="#000000" stroked="false">
                <v:path arrowok="t"/>
                <v:fill type="solid"/>
              </v:shape>
            </v:group>
            <v:group style="position:absolute;left:12720;top:9410;width:10;height:20" coordorigin="12720,9410" coordsize="10,20">
              <v:shape style="position:absolute;left:12720;top:9410;width:10;height:20" coordorigin="12720,9410" coordsize="10,20" path="m12720,9430l12729,9430,12729,9410,12720,9410,12720,9430xe" filled="true" fillcolor="#000000" stroked="false">
                <v:path arrowok="t"/>
                <v:fill type="solid"/>
              </v:shape>
            </v:group>
            <v:group style="position:absolute;left:12720;top:9430;width:10;height:20" coordorigin="12720,9430" coordsize="10,20">
              <v:shape style="position:absolute;left:12720;top:9430;width:10;height:20" coordorigin="12720,9430" coordsize="10,20" path="m12720,9449l12729,9449,12729,9430,12720,9430,12720,9449xe" filled="true" fillcolor="#000000" stroked="false">
                <v:path arrowok="t"/>
                <v:fill type="solid"/>
              </v:shape>
            </v:group>
            <v:group style="position:absolute;left:12720;top:9452;width:10;height:2" coordorigin="12720,9452" coordsize="10,2">
              <v:shape style="position:absolute;left:12720;top:9452;width:10;height:2" coordorigin="12720,9452" coordsize="10,0" path="m12720,9452l12729,9452e" filled="false" stroked="true" strokeweight=".299988pt" strokecolor="#000000">
                <v:path arrowok="t"/>
              </v:shape>
            </v:group>
            <v:group style="position:absolute;left:14018;top:9238;width:10;height:20" coordorigin="14018,9238" coordsize="10,20">
              <v:shape style="position:absolute;left:14018;top:9238;width:10;height:20" coordorigin="14018,9238" coordsize="10,20" path="m14018,9257l14028,9257,14028,9238,14018,9238,14018,9257xe" filled="true" fillcolor="#000000" stroked="false">
                <v:path arrowok="t"/>
                <v:fill type="solid"/>
              </v:shape>
            </v:group>
            <v:group style="position:absolute;left:14018;top:9257;width:10;height:20" coordorigin="14018,9257" coordsize="10,20">
              <v:shape style="position:absolute;left:14018;top:9257;width:10;height:20" coordorigin="14018,9257" coordsize="10,20" path="m14018,9276l14028,9276,14028,9257,14018,9257,14018,9276xe" filled="true" fillcolor="#000000" stroked="false">
                <v:path arrowok="t"/>
                <v:fill type="solid"/>
              </v:shape>
            </v:group>
            <v:group style="position:absolute;left:14018;top:9276;width:10;height:20" coordorigin="14018,9276" coordsize="10,20">
              <v:shape style="position:absolute;left:14018;top:9276;width:10;height:20" coordorigin="14018,9276" coordsize="10,20" path="m14018,9295l14028,9295,14028,9276,14018,9276,14018,9295xe" filled="true" fillcolor="#000000" stroked="false">
                <v:path arrowok="t"/>
                <v:fill type="solid"/>
              </v:shape>
            </v:group>
            <v:group style="position:absolute;left:14018;top:9295;width:10;height:20" coordorigin="14018,9295" coordsize="10,20">
              <v:shape style="position:absolute;left:14018;top:9295;width:10;height:20" coordorigin="14018,9295" coordsize="10,20" path="m14018,9314l14028,9314,14028,9295,14018,9295,14018,9314xe" filled="true" fillcolor="#000000" stroked="false">
                <v:path arrowok="t"/>
                <v:fill type="solid"/>
              </v:shape>
            </v:group>
            <v:group style="position:absolute;left:14018;top:9314;width:10;height:20" coordorigin="14018,9314" coordsize="10,20">
              <v:shape style="position:absolute;left:14018;top:9314;width:10;height:20" coordorigin="14018,9314" coordsize="10,20" path="m14018,9334l14028,9334,14028,9314,14018,9314,14018,9334xe" filled="true" fillcolor="#000000" stroked="false">
                <v:path arrowok="t"/>
                <v:fill type="solid"/>
              </v:shape>
            </v:group>
            <v:group style="position:absolute;left:14018;top:9334;width:10;height:20" coordorigin="14018,9334" coordsize="10,20">
              <v:shape style="position:absolute;left:14018;top:9334;width:10;height:20" coordorigin="14018,9334" coordsize="10,20" path="m14018,9353l14028,9353,14028,9334,14018,9334,14018,9353xe" filled="true" fillcolor="#000000" stroked="false">
                <v:path arrowok="t"/>
                <v:fill type="solid"/>
              </v:shape>
            </v:group>
            <v:group style="position:absolute;left:14018;top:9353;width:10;height:20" coordorigin="14018,9353" coordsize="10,20">
              <v:shape style="position:absolute;left:14018;top:9353;width:10;height:20" coordorigin="14018,9353" coordsize="10,20" path="m14018,9372l14028,9372,14028,9353,14018,9353,14018,9372xe" filled="true" fillcolor="#000000" stroked="false">
                <v:path arrowok="t"/>
                <v:fill type="solid"/>
              </v:shape>
            </v:group>
            <v:group style="position:absolute;left:14018;top:9372;width:10;height:20" coordorigin="14018,9372" coordsize="10,20">
              <v:shape style="position:absolute;left:14018;top:9372;width:10;height:20" coordorigin="14018,9372" coordsize="10,20" path="m14018,9391l14028,9391,14028,9372,14018,9372,14018,9391xe" filled="true" fillcolor="#000000" stroked="false">
                <v:path arrowok="t"/>
                <v:fill type="solid"/>
              </v:shape>
            </v:group>
            <v:group style="position:absolute;left:14018;top:9391;width:10;height:20" coordorigin="14018,9391" coordsize="10,20">
              <v:shape style="position:absolute;left:14018;top:9391;width:10;height:20" coordorigin="14018,9391" coordsize="10,20" path="m14018,9410l14028,9410,14028,9391,14018,9391,14018,9410xe" filled="true" fillcolor="#000000" stroked="false">
                <v:path arrowok="t"/>
                <v:fill type="solid"/>
              </v:shape>
            </v:group>
            <v:group style="position:absolute;left:14018;top:9410;width:10;height:20" coordorigin="14018,9410" coordsize="10,20">
              <v:shape style="position:absolute;left:14018;top:9410;width:10;height:20" coordorigin="14018,9410" coordsize="10,20" path="m14018,9430l14028,9430,14028,9410,14018,9410,14018,9430xe" filled="true" fillcolor="#000000" stroked="false">
                <v:path arrowok="t"/>
                <v:fill type="solid"/>
              </v:shape>
            </v:group>
            <v:group style="position:absolute;left:14018;top:9430;width:10;height:20" coordorigin="14018,9430" coordsize="10,20">
              <v:shape style="position:absolute;left:14018;top:9430;width:10;height:20" coordorigin="14018,9430" coordsize="10,20" path="m14018,9449l14028,9449,14028,9430,14018,9430,14018,9449xe" filled="true" fillcolor="#000000" stroked="false">
                <v:path arrowok="t"/>
                <v:fill type="solid"/>
              </v:shape>
            </v:group>
            <v:group style="position:absolute;left:14018;top:9452;width:10;height:2" coordorigin="14018,9452" coordsize="10,2">
              <v:shape style="position:absolute;left:14018;top:9452;width:10;height:2" coordorigin="14018,9452" coordsize="10,0" path="m14018,9452l14028,9452e" filled="false" stroked="true" strokeweight=".299988pt" strokecolor="#000000">
                <v:path arrowok="t"/>
              </v:shape>
              <v:shape style="position:absolute;left:1128;top:9455;width:2003;height:10" type="#_x0000_t75" stroked="false">
                <v:imagedata r:id="rId181" o:title=""/>
              </v:shape>
              <v:shape style="position:absolute;left:3126;top:9455;width:1302;height:10" type="#_x0000_t75" stroked="false">
                <v:imagedata r:id="rId173" o:title=""/>
              </v:shape>
              <v:shape style="position:absolute;left:4424;top:9455;width:635;height:10" type="#_x0000_t75" stroked="false">
                <v:imagedata r:id="rId174" o:title=""/>
              </v:shape>
              <v:shape style="position:absolute;left:5054;top:9455;width:715;height:10" type="#_x0000_t75" stroked="false">
                <v:imagedata r:id="rId170" o:title=""/>
              </v:shape>
              <v:shape style="position:absolute;left:5764;top:9455;width:570;height:10" type="#_x0000_t75" stroked="false">
                <v:imagedata r:id="rId171" o:title=""/>
              </v:shape>
              <v:shape style="position:absolute;left:6329;top:9455;width:1490;height:10" type="#_x0000_t75" stroked="false">
                <v:imagedata r:id="rId165" o:title=""/>
              </v:shape>
              <v:shape style="position:absolute;left:7815;top:9455;width:2348;height:10" type="#_x0000_t75" stroked="false">
                <v:imagedata r:id="rId203" o:title=""/>
              </v:shape>
              <v:shape style="position:absolute;left:10158;top:9455;width:1279;height:10" type="#_x0000_t75" stroked="false">
                <v:imagedata r:id="rId167" o:title=""/>
              </v:shape>
              <v:shape style="position:absolute;left:11432;top:9455;width:3958;height:10" type="#_x0000_t75" stroked="false">
                <v:imagedata r:id="rId175" o:title=""/>
              </v:shape>
            </v:group>
            <v:group style="position:absolute;left:3131;top:9464;width:10;height:20" coordorigin="3131,9464" coordsize="10,20">
              <v:shape style="position:absolute;left:3131;top:9464;width:10;height:20" coordorigin="3131,9464" coordsize="10,20" path="m3131,9484l3141,9484,3141,9464,3131,9464,3131,9484xe" filled="true" fillcolor="#000000" stroked="false">
                <v:path arrowok="t"/>
                <v:fill type="solid"/>
              </v:shape>
            </v:group>
            <v:group style="position:absolute;left:3131;top:9484;width:10;height:20" coordorigin="3131,9484" coordsize="10,20">
              <v:shape style="position:absolute;left:3131;top:9484;width:10;height:20" coordorigin="3131,9484" coordsize="10,20" path="m3131,9503l3141,9503,3141,9484,3131,9484,3131,9503xe" filled="true" fillcolor="#000000" stroked="false">
                <v:path arrowok="t"/>
                <v:fill type="solid"/>
              </v:shape>
            </v:group>
            <v:group style="position:absolute;left:3131;top:9503;width:10;height:20" coordorigin="3131,9503" coordsize="10,20">
              <v:shape style="position:absolute;left:3131;top:9503;width:10;height:20" coordorigin="3131,9503" coordsize="10,20" path="m3131,9522l3141,9522,3141,9503,3131,9503,3131,9522xe" filled="true" fillcolor="#000000" stroked="false">
                <v:path arrowok="t"/>
                <v:fill type="solid"/>
              </v:shape>
            </v:group>
            <v:group style="position:absolute;left:3131;top:9522;width:10;height:20" coordorigin="3131,9522" coordsize="10,20">
              <v:shape style="position:absolute;left:3131;top:9522;width:10;height:20" coordorigin="3131,9522" coordsize="10,20" path="m3131,9541l3141,9541,3141,9522,3131,9522,3131,9541xe" filled="true" fillcolor="#000000" stroked="false">
                <v:path arrowok="t"/>
                <v:fill type="solid"/>
              </v:shape>
            </v:group>
            <v:group style="position:absolute;left:3131;top:9541;width:10;height:20" coordorigin="3131,9541" coordsize="10,20">
              <v:shape style="position:absolute;left:3131;top:9541;width:10;height:20" coordorigin="3131,9541" coordsize="10,20" path="m3131,9560l3141,9560,3141,9541,3131,9541,3131,9560xe" filled="true" fillcolor="#000000" stroked="false">
                <v:path arrowok="t"/>
                <v:fill type="solid"/>
              </v:shape>
            </v:group>
            <v:group style="position:absolute;left:3131;top:9560;width:10;height:20" coordorigin="3131,9560" coordsize="10,20">
              <v:shape style="position:absolute;left:3131;top:9560;width:10;height:20" coordorigin="3131,9560" coordsize="10,20" path="m3131,9580l3141,9580,3141,9560,3131,9560,3131,9580xe" filled="true" fillcolor="#000000" stroked="false">
                <v:path arrowok="t"/>
                <v:fill type="solid"/>
              </v:shape>
            </v:group>
            <v:group style="position:absolute;left:3131;top:9580;width:10;height:20" coordorigin="3131,9580" coordsize="10,20">
              <v:shape style="position:absolute;left:3131;top:9580;width:10;height:20" coordorigin="3131,9580" coordsize="10,20" path="m3131,9599l3141,9599,3141,9580,3131,9580,3131,9599xe" filled="true" fillcolor="#000000" stroked="false">
                <v:path arrowok="t"/>
                <v:fill type="solid"/>
              </v:shape>
            </v:group>
            <v:group style="position:absolute;left:1114;top:9698;width:2018;height:2" coordorigin="1114,9698" coordsize="2018,2">
              <v:shape style="position:absolute;left:1114;top:9698;width:2018;height:2" coordorigin="1114,9698" coordsize="2018,0" path="m1114,9698l3131,9698e" filled="false" stroked="true" strokeweight="1.5pt" strokecolor="#000000">
                <v:path arrowok="t"/>
              </v:shape>
            </v:group>
            <v:group style="position:absolute;left:3131;top:9599;width:10;height:20" coordorigin="3131,9599" coordsize="10,20">
              <v:shape style="position:absolute;left:3131;top:9599;width:10;height:20" coordorigin="3131,9599" coordsize="10,20" path="m3131,9618l3141,9618,3141,9599,3131,9599,3131,9618xe" filled="true" fillcolor="#000000" stroked="false">
                <v:path arrowok="t"/>
                <v:fill type="solid"/>
              </v:shape>
            </v:group>
            <v:group style="position:absolute;left:3131;top:9618;width:10;height:20" coordorigin="3131,9618" coordsize="10,20">
              <v:shape style="position:absolute;left:3131;top:9618;width:10;height:20" coordorigin="3131,9618" coordsize="10,20" path="m3131,9637l3141,9637,3141,9618,3131,9618,3131,9637xe" filled="true" fillcolor="#000000" stroked="false">
                <v:path arrowok="t"/>
                <v:fill type="solid"/>
              </v:shape>
            </v:group>
            <v:group style="position:absolute;left:3131;top:9637;width:10;height:20" coordorigin="3131,9637" coordsize="10,20">
              <v:shape style="position:absolute;left:3131;top:9637;width:10;height:20" coordorigin="3131,9637" coordsize="10,20" path="m3131,9656l3141,9656,3141,9637,3131,9637,3131,9656xe" filled="true" fillcolor="#000000" stroked="false">
                <v:path arrowok="t"/>
                <v:fill type="solid"/>
              </v:shape>
            </v:group>
            <v:group style="position:absolute;left:3131;top:9656;width:10;height:20" coordorigin="3131,9656" coordsize="10,20">
              <v:shape style="position:absolute;left:3131;top:9656;width:10;height:20" coordorigin="3131,9656" coordsize="10,20" path="m3131,9676l3141,9676,3141,9656,3131,9656,3131,9676xe" filled="true" fillcolor="#000000" stroked="false">
                <v:path arrowok="t"/>
                <v:fill type="solid"/>
              </v:shape>
            </v:group>
            <v:group style="position:absolute;left:3131;top:9679;width:10;height:2" coordorigin="3131,9679" coordsize="10,2">
              <v:shape style="position:absolute;left:3131;top:9679;width:10;height:2" coordorigin="3131,9679" coordsize="10,0" path="m3131,9679l3141,9679e" filled="false" stroked="true" strokeweight=".360016pt" strokecolor="#000000">
                <v:path arrowok="t"/>
              </v:shape>
            </v:group>
            <v:group style="position:absolute;left:3131;top:9698;width:59;height:2" coordorigin="3131,9698" coordsize="59,2">
              <v:shape style="position:absolute;left:3131;top:9698;width:59;height:2" coordorigin="3131,9698" coordsize="59,0" path="m3131,9698l3190,9698e" filled="false" stroked="true" strokeweight="1.5pt" strokecolor="#000000">
                <v:path arrowok="t"/>
              </v:shape>
            </v:group>
            <v:group style="position:absolute;left:3190;top:9698;width:1239;height:2" coordorigin="3190,9698" coordsize="1239,2">
              <v:shape style="position:absolute;left:3190;top:9698;width:1239;height:2" coordorigin="3190,9698" coordsize="1239,0" path="m3190,9698l4428,9698e" filled="false" stroked="true" strokeweight="1.5pt" strokecolor="#000000">
                <v:path arrowok="t"/>
              </v:shape>
            </v:group>
            <v:group style="position:absolute;left:4428;top:9464;width:10;height:20" coordorigin="4428,9464" coordsize="10,20">
              <v:shape style="position:absolute;left:4428;top:9464;width:10;height:20" coordorigin="4428,9464" coordsize="10,20" path="m4428,9484l4438,9484,4438,9464,4428,9464,4428,9484xe" filled="true" fillcolor="#000000" stroked="false">
                <v:path arrowok="t"/>
                <v:fill type="solid"/>
              </v:shape>
            </v:group>
            <v:group style="position:absolute;left:4428;top:9484;width:10;height:20" coordorigin="4428,9484" coordsize="10,20">
              <v:shape style="position:absolute;left:4428;top:9484;width:10;height:20" coordorigin="4428,9484" coordsize="10,20" path="m4428,9503l4438,9503,4438,9484,4428,9484,4428,9503xe" filled="true" fillcolor="#000000" stroked="false">
                <v:path arrowok="t"/>
                <v:fill type="solid"/>
              </v:shape>
            </v:group>
            <v:group style="position:absolute;left:4428;top:9503;width:10;height:20" coordorigin="4428,9503" coordsize="10,20">
              <v:shape style="position:absolute;left:4428;top:9503;width:10;height:20" coordorigin="4428,9503" coordsize="10,20" path="m4428,9522l4438,9522,4438,9503,4428,9503,4428,9522xe" filled="true" fillcolor="#000000" stroked="false">
                <v:path arrowok="t"/>
                <v:fill type="solid"/>
              </v:shape>
            </v:group>
            <v:group style="position:absolute;left:4428;top:9522;width:10;height:20" coordorigin="4428,9522" coordsize="10,20">
              <v:shape style="position:absolute;left:4428;top:9522;width:10;height:20" coordorigin="4428,9522" coordsize="10,20" path="m4428,9541l4438,9541,4438,9522,4428,9522,4428,9541xe" filled="true" fillcolor="#000000" stroked="false">
                <v:path arrowok="t"/>
                <v:fill type="solid"/>
              </v:shape>
            </v:group>
            <v:group style="position:absolute;left:4428;top:9541;width:10;height:20" coordorigin="4428,9541" coordsize="10,20">
              <v:shape style="position:absolute;left:4428;top:9541;width:10;height:20" coordorigin="4428,9541" coordsize="10,20" path="m4428,9560l4438,9560,4438,9541,4428,9541,4428,9560xe" filled="true" fillcolor="#000000" stroked="false">
                <v:path arrowok="t"/>
                <v:fill type="solid"/>
              </v:shape>
            </v:group>
            <v:group style="position:absolute;left:4428;top:9560;width:10;height:20" coordorigin="4428,9560" coordsize="10,20">
              <v:shape style="position:absolute;left:4428;top:9560;width:10;height:20" coordorigin="4428,9560" coordsize="10,20" path="m4428,9580l4438,9580,4438,9560,4428,9560,4428,9580xe" filled="true" fillcolor="#000000" stroked="false">
                <v:path arrowok="t"/>
                <v:fill type="solid"/>
              </v:shape>
            </v:group>
            <v:group style="position:absolute;left:4428;top:9580;width:10;height:20" coordorigin="4428,9580" coordsize="10,20">
              <v:shape style="position:absolute;left:4428;top:9580;width:10;height:20" coordorigin="4428,9580" coordsize="10,20" path="m4428,9599l4438,9599,4438,9580,4428,9580,4428,9599xe" filled="true" fillcolor="#000000" stroked="false">
                <v:path arrowok="t"/>
                <v:fill type="solid"/>
              </v:shape>
            </v:group>
            <v:group style="position:absolute;left:4428;top:9599;width:10;height:20" coordorigin="4428,9599" coordsize="10,20">
              <v:shape style="position:absolute;left:4428;top:9599;width:10;height:20" coordorigin="4428,9599" coordsize="10,20" path="m4428,9618l4438,9618,4438,9599,4428,9599,4428,9618xe" filled="true" fillcolor="#000000" stroked="false">
                <v:path arrowok="t"/>
                <v:fill type="solid"/>
              </v:shape>
            </v:group>
            <v:group style="position:absolute;left:4428;top:9618;width:10;height:20" coordorigin="4428,9618" coordsize="10,20">
              <v:shape style="position:absolute;left:4428;top:9618;width:10;height:20" coordorigin="4428,9618" coordsize="10,20" path="m4428,9637l4438,9637,4438,9618,4428,9618,4428,9637xe" filled="true" fillcolor="#000000" stroked="false">
                <v:path arrowok="t"/>
                <v:fill type="solid"/>
              </v:shape>
            </v:group>
            <v:group style="position:absolute;left:4428;top:9637;width:10;height:20" coordorigin="4428,9637" coordsize="10,20">
              <v:shape style="position:absolute;left:4428;top:9637;width:10;height:20" coordorigin="4428,9637" coordsize="10,20" path="m4428,9656l4438,9656,4438,9637,4428,9637,4428,9656xe" filled="true" fillcolor="#000000" stroked="false">
                <v:path arrowok="t"/>
                <v:fill type="solid"/>
              </v:shape>
            </v:group>
            <v:group style="position:absolute;left:4428;top:9656;width:10;height:20" coordorigin="4428,9656" coordsize="10,20">
              <v:shape style="position:absolute;left:4428;top:9656;width:10;height:20" coordorigin="4428,9656" coordsize="10,20" path="m4428,9676l4438,9676,4438,9656,4428,9656,4428,9676xe" filled="true" fillcolor="#000000" stroked="false">
                <v:path arrowok="t"/>
                <v:fill type="solid"/>
              </v:shape>
            </v:group>
            <v:group style="position:absolute;left:4428;top:9679;width:10;height:2" coordorigin="4428,9679" coordsize="10,2">
              <v:shape style="position:absolute;left:4428;top:9679;width:10;height:2" coordorigin="4428,9679" coordsize="10,0" path="m4428,9679l4438,9679e" filled="false" stroked="true" strokeweight=".360016pt" strokecolor="#000000">
                <v:path arrowok="t"/>
              </v:shape>
            </v:group>
            <v:group style="position:absolute;left:4428;top:9698;width:59;height:2" coordorigin="4428,9698" coordsize="59,2">
              <v:shape style="position:absolute;left:4428;top:9698;width:59;height:2" coordorigin="4428,9698" coordsize="59,0" path="m4428,9698l4487,9698e" filled="false" stroked="true" strokeweight="1.5pt" strokecolor="#000000">
                <v:path arrowok="t"/>
              </v:shape>
            </v:group>
            <v:group style="position:absolute;left:4487;top:9698;width:572;height:2" coordorigin="4487,9698" coordsize="572,2">
              <v:shape style="position:absolute;left:4487;top:9698;width:572;height:2" coordorigin="4487,9698" coordsize="572,0" path="m4487,9698l5058,9698e" filled="false" stroked="true" strokeweight="1.5pt" strokecolor="#000000">
                <v:path arrowok="t"/>
              </v:shape>
            </v:group>
            <v:group style="position:absolute;left:5058;top:9464;width:10;height:20" coordorigin="5058,9464" coordsize="10,20">
              <v:shape style="position:absolute;left:5058;top:9464;width:10;height:20" coordorigin="5058,9464" coordsize="10,20" path="m5058,9484l5068,9484,5068,9464,5058,9464,5058,9484xe" filled="true" fillcolor="#000000" stroked="false">
                <v:path arrowok="t"/>
                <v:fill type="solid"/>
              </v:shape>
            </v:group>
            <v:group style="position:absolute;left:5058;top:9484;width:10;height:20" coordorigin="5058,9484" coordsize="10,20">
              <v:shape style="position:absolute;left:5058;top:9484;width:10;height:20" coordorigin="5058,9484" coordsize="10,20" path="m5058,9503l5068,9503,5068,9484,5058,9484,5058,9503xe" filled="true" fillcolor="#000000" stroked="false">
                <v:path arrowok="t"/>
                <v:fill type="solid"/>
              </v:shape>
            </v:group>
            <v:group style="position:absolute;left:5058;top:9503;width:10;height:20" coordorigin="5058,9503" coordsize="10,20">
              <v:shape style="position:absolute;left:5058;top:9503;width:10;height:20" coordorigin="5058,9503" coordsize="10,20" path="m5058,9522l5068,9522,5068,9503,5058,9503,5058,9522xe" filled="true" fillcolor="#000000" stroked="false">
                <v:path arrowok="t"/>
                <v:fill type="solid"/>
              </v:shape>
            </v:group>
            <v:group style="position:absolute;left:5058;top:9522;width:10;height:20" coordorigin="5058,9522" coordsize="10,20">
              <v:shape style="position:absolute;left:5058;top:9522;width:10;height:20" coordorigin="5058,9522" coordsize="10,20" path="m5058,9541l5068,9541,5068,9522,5058,9522,5058,9541xe" filled="true" fillcolor="#000000" stroked="false">
                <v:path arrowok="t"/>
                <v:fill type="solid"/>
              </v:shape>
            </v:group>
            <v:group style="position:absolute;left:5058;top:9541;width:10;height:20" coordorigin="5058,9541" coordsize="10,20">
              <v:shape style="position:absolute;left:5058;top:9541;width:10;height:20" coordorigin="5058,9541" coordsize="10,20" path="m5058,9560l5068,9560,5068,9541,5058,9541,5058,9560xe" filled="true" fillcolor="#000000" stroked="false">
                <v:path arrowok="t"/>
                <v:fill type="solid"/>
              </v:shape>
            </v:group>
            <v:group style="position:absolute;left:5058;top:9560;width:10;height:20" coordorigin="5058,9560" coordsize="10,20">
              <v:shape style="position:absolute;left:5058;top:9560;width:10;height:20" coordorigin="5058,9560" coordsize="10,20" path="m5058,9580l5068,9580,5068,9560,5058,9560,5058,9580xe" filled="true" fillcolor="#000000" stroked="false">
                <v:path arrowok="t"/>
                <v:fill type="solid"/>
              </v:shape>
            </v:group>
            <v:group style="position:absolute;left:5058;top:9580;width:10;height:20" coordorigin="5058,9580" coordsize="10,20">
              <v:shape style="position:absolute;left:5058;top:9580;width:10;height:20" coordorigin="5058,9580" coordsize="10,20" path="m5058,9599l5068,9599,5068,9580,5058,9580,5058,9599xe" filled="true" fillcolor="#000000" stroked="false">
                <v:path arrowok="t"/>
                <v:fill type="solid"/>
              </v:shape>
            </v:group>
            <v:group style="position:absolute;left:5058;top:9599;width:10;height:20" coordorigin="5058,9599" coordsize="10,20">
              <v:shape style="position:absolute;left:5058;top:9599;width:10;height:20" coordorigin="5058,9599" coordsize="10,20" path="m5058,9618l5068,9618,5068,9599,5058,9599,5058,9618xe" filled="true" fillcolor="#000000" stroked="false">
                <v:path arrowok="t"/>
                <v:fill type="solid"/>
              </v:shape>
            </v:group>
            <v:group style="position:absolute;left:5058;top:9618;width:10;height:20" coordorigin="5058,9618" coordsize="10,20">
              <v:shape style="position:absolute;left:5058;top:9618;width:10;height:20" coordorigin="5058,9618" coordsize="10,20" path="m5058,9637l5068,9637,5068,9618,5058,9618,5058,9637xe" filled="true" fillcolor="#000000" stroked="false">
                <v:path arrowok="t"/>
                <v:fill type="solid"/>
              </v:shape>
            </v:group>
            <v:group style="position:absolute;left:5058;top:9637;width:10;height:20" coordorigin="5058,9637" coordsize="10,20">
              <v:shape style="position:absolute;left:5058;top:9637;width:10;height:20" coordorigin="5058,9637" coordsize="10,20" path="m5058,9656l5068,9656,5068,9637,5058,9637,5058,9656xe" filled="true" fillcolor="#000000" stroked="false">
                <v:path arrowok="t"/>
                <v:fill type="solid"/>
              </v:shape>
            </v:group>
            <v:group style="position:absolute;left:5058;top:9656;width:10;height:20" coordorigin="5058,9656" coordsize="10,20">
              <v:shape style="position:absolute;left:5058;top:9656;width:10;height:20" coordorigin="5058,9656" coordsize="10,20" path="m5058,9676l5068,9676,5068,9656,5058,9656,5058,9676xe" filled="true" fillcolor="#000000" stroked="false">
                <v:path arrowok="t"/>
                <v:fill type="solid"/>
              </v:shape>
            </v:group>
            <v:group style="position:absolute;left:5058;top:9679;width:10;height:2" coordorigin="5058,9679" coordsize="10,2">
              <v:shape style="position:absolute;left:5058;top:9679;width:10;height:2" coordorigin="5058,9679" coordsize="10,0" path="m5058,9679l5068,9679e" filled="false" stroked="true" strokeweight=".360016pt" strokecolor="#000000">
                <v:path arrowok="t"/>
              </v:shape>
            </v:group>
            <v:group style="position:absolute;left:5058;top:9698;width:59;height:2" coordorigin="5058,9698" coordsize="59,2">
              <v:shape style="position:absolute;left:5058;top:9698;width:59;height:2" coordorigin="5058,9698" coordsize="59,0" path="m5058,9698l5117,9698e" filled="false" stroked="true" strokeweight="1.5pt" strokecolor="#000000">
                <v:path arrowok="t"/>
              </v:shape>
            </v:group>
            <v:group style="position:absolute;left:5117;top:9698;width:652;height:2" coordorigin="5117,9698" coordsize="652,2">
              <v:shape style="position:absolute;left:5117;top:9698;width:652;height:2" coordorigin="5117,9698" coordsize="652,0" path="m5117,9698l5769,9698e" filled="false" stroked="true" strokeweight="1.5pt" strokecolor="#000000">
                <v:path arrowok="t"/>
              </v:shape>
            </v:group>
            <v:group style="position:absolute;left:5769;top:9464;width:10;height:20" coordorigin="5769,9464" coordsize="10,20">
              <v:shape style="position:absolute;left:5769;top:9464;width:10;height:20" coordorigin="5769,9464" coordsize="10,20" path="m5769,9484l5778,9484,5778,9464,5769,9464,5769,9484xe" filled="true" fillcolor="#000000" stroked="false">
                <v:path arrowok="t"/>
                <v:fill type="solid"/>
              </v:shape>
            </v:group>
            <v:group style="position:absolute;left:5769;top:9484;width:10;height:20" coordorigin="5769,9484" coordsize="10,20">
              <v:shape style="position:absolute;left:5769;top:9484;width:10;height:20" coordorigin="5769,9484" coordsize="10,20" path="m5769,9503l5778,9503,5778,9484,5769,9484,5769,9503xe" filled="true" fillcolor="#000000" stroked="false">
                <v:path arrowok="t"/>
                <v:fill type="solid"/>
              </v:shape>
            </v:group>
            <v:group style="position:absolute;left:5769;top:9503;width:10;height:20" coordorigin="5769,9503" coordsize="10,20">
              <v:shape style="position:absolute;left:5769;top:9503;width:10;height:20" coordorigin="5769,9503" coordsize="10,20" path="m5769,9522l5778,9522,5778,9503,5769,9503,5769,9522xe" filled="true" fillcolor="#000000" stroked="false">
                <v:path arrowok="t"/>
                <v:fill type="solid"/>
              </v:shape>
            </v:group>
            <v:group style="position:absolute;left:5769;top:9522;width:10;height:20" coordorigin="5769,9522" coordsize="10,20">
              <v:shape style="position:absolute;left:5769;top:9522;width:10;height:20" coordorigin="5769,9522" coordsize="10,20" path="m5769,9541l5778,9541,5778,9522,5769,9522,5769,9541xe" filled="true" fillcolor="#000000" stroked="false">
                <v:path arrowok="t"/>
                <v:fill type="solid"/>
              </v:shape>
            </v:group>
            <v:group style="position:absolute;left:5769;top:9541;width:10;height:20" coordorigin="5769,9541" coordsize="10,20">
              <v:shape style="position:absolute;left:5769;top:9541;width:10;height:20" coordorigin="5769,9541" coordsize="10,20" path="m5769,9560l5778,9560,5778,9541,5769,9541,5769,9560xe" filled="true" fillcolor="#000000" stroked="false">
                <v:path arrowok="t"/>
                <v:fill type="solid"/>
              </v:shape>
            </v:group>
            <v:group style="position:absolute;left:5769;top:9560;width:10;height:20" coordorigin="5769,9560" coordsize="10,20">
              <v:shape style="position:absolute;left:5769;top:9560;width:10;height:20" coordorigin="5769,9560" coordsize="10,20" path="m5769,9580l5778,9580,5778,9560,5769,9560,5769,9580xe" filled="true" fillcolor="#000000" stroked="false">
                <v:path arrowok="t"/>
                <v:fill type="solid"/>
              </v:shape>
            </v:group>
            <v:group style="position:absolute;left:5769;top:9580;width:10;height:20" coordorigin="5769,9580" coordsize="10,20">
              <v:shape style="position:absolute;left:5769;top:9580;width:10;height:20" coordorigin="5769,9580" coordsize="10,20" path="m5769,9599l5778,9599,5778,9580,5769,9580,5769,9599xe" filled="true" fillcolor="#000000" stroked="false">
                <v:path arrowok="t"/>
                <v:fill type="solid"/>
              </v:shape>
            </v:group>
            <v:group style="position:absolute;left:5769;top:9599;width:10;height:20" coordorigin="5769,9599" coordsize="10,20">
              <v:shape style="position:absolute;left:5769;top:9599;width:10;height:20" coordorigin="5769,9599" coordsize="10,20" path="m5769,9618l5778,9618,5778,9599,5769,9599,5769,9618xe" filled="true" fillcolor="#000000" stroked="false">
                <v:path arrowok="t"/>
                <v:fill type="solid"/>
              </v:shape>
            </v:group>
            <v:group style="position:absolute;left:5769;top:9618;width:10;height:20" coordorigin="5769,9618" coordsize="10,20">
              <v:shape style="position:absolute;left:5769;top:9618;width:10;height:20" coordorigin="5769,9618" coordsize="10,20" path="m5769,9637l5778,9637,5778,9618,5769,9618,5769,9637xe" filled="true" fillcolor="#000000" stroked="false">
                <v:path arrowok="t"/>
                <v:fill type="solid"/>
              </v:shape>
            </v:group>
            <v:group style="position:absolute;left:5769;top:9637;width:10;height:20" coordorigin="5769,9637" coordsize="10,20">
              <v:shape style="position:absolute;left:5769;top:9637;width:10;height:20" coordorigin="5769,9637" coordsize="10,20" path="m5769,9656l5778,9656,5778,9637,5769,9637,5769,9656xe" filled="true" fillcolor="#000000" stroked="false">
                <v:path arrowok="t"/>
                <v:fill type="solid"/>
              </v:shape>
            </v:group>
            <v:group style="position:absolute;left:5769;top:9656;width:10;height:20" coordorigin="5769,9656" coordsize="10,20">
              <v:shape style="position:absolute;left:5769;top:9656;width:10;height:20" coordorigin="5769,9656" coordsize="10,20" path="m5769,9676l5778,9676,5778,9656,5769,9656,5769,9676xe" filled="true" fillcolor="#000000" stroked="false">
                <v:path arrowok="t"/>
                <v:fill type="solid"/>
              </v:shape>
            </v:group>
            <v:group style="position:absolute;left:5769;top:9679;width:10;height:2" coordorigin="5769,9679" coordsize="10,2">
              <v:shape style="position:absolute;left:5769;top:9679;width:10;height:2" coordorigin="5769,9679" coordsize="10,0" path="m5769,9679l5778,9679e" filled="false" stroked="true" strokeweight=".360016pt" strokecolor="#000000">
                <v:path arrowok="t"/>
              </v:shape>
            </v:group>
            <v:group style="position:absolute;left:5769;top:9698;width:59;height:2" coordorigin="5769,9698" coordsize="59,2">
              <v:shape style="position:absolute;left:5769;top:9698;width:59;height:2" coordorigin="5769,9698" coordsize="59,0" path="m5769,9698l5828,9698e" filled="false" stroked="true" strokeweight="1.5pt" strokecolor="#000000">
                <v:path arrowok="t"/>
              </v:shape>
            </v:group>
            <v:group style="position:absolute;left:5828;top:9698;width:507;height:2" coordorigin="5828,9698" coordsize="507,2">
              <v:shape style="position:absolute;left:5828;top:9698;width:507;height:2" coordorigin="5828,9698" coordsize="507,0" path="m5828,9698l6334,9698e" filled="false" stroked="true" strokeweight="1.5pt" strokecolor="#000000">
                <v:path arrowok="t"/>
              </v:shape>
            </v:group>
            <v:group style="position:absolute;left:6334;top:9464;width:10;height:20" coordorigin="6334,9464" coordsize="10,20">
              <v:shape style="position:absolute;left:6334;top:9464;width:10;height:20" coordorigin="6334,9464" coordsize="10,20" path="m6334,9484l6344,9484,6344,9464,6334,9464,6334,9484xe" filled="true" fillcolor="#000000" stroked="false">
                <v:path arrowok="t"/>
                <v:fill type="solid"/>
              </v:shape>
            </v:group>
            <v:group style="position:absolute;left:6334;top:9484;width:10;height:20" coordorigin="6334,9484" coordsize="10,20">
              <v:shape style="position:absolute;left:6334;top:9484;width:10;height:20" coordorigin="6334,9484" coordsize="10,20" path="m6334,9503l6344,9503,6344,9484,6334,9484,6334,9503xe" filled="true" fillcolor="#000000" stroked="false">
                <v:path arrowok="t"/>
                <v:fill type="solid"/>
              </v:shape>
            </v:group>
            <v:group style="position:absolute;left:6334;top:9503;width:10;height:20" coordorigin="6334,9503" coordsize="10,20">
              <v:shape style="position:absolute;left:6334;top:9503;width:10;height:20" coordorigin="6334,9503" coordsize="10,20" path="m6334,9522l6344,9522,6344,9503,6334,9503,6334,9522xe" filled="true" fillcolor="#000000" stroked="false">
                <v:path arrowok="t"/>
                <v:fill type="solid"/>
              </v:shape>
            </v:group>
            <v:group style="position:absolute;left:6334;top:9522;width:10;height:20" coordorigin="6334,9522" coordsize="10,20">
              <v:shape style="position:absolute;left:6334;top:9522;width:10;height:20" coordorigin="6334,9522" coordsize="10,20" path="m6334,9541l6344,9541,6344,9522,6334,9522,6334,9541xe" filled="true" fillcolor="#000000" stroked="false">
                <v:path arrowok="t"/>
                <v:fill type="solid"/>
              </v:shape>
            </v:group>
            <v:group style="position:absolute;left:6334;top:9541;width:10;height:20" coordorigin="6334,9541" coordsize="10,20">
              <v:shape style="position:absolute;left:6334;top:9541;width:10;height:20" coordorigin="6334,9541" coordsize="10,20" path="m6334,9560l6344,9560,6344,9541,6334,9541,6334,9560xe" filled="true" fillcolor="#000000" stroked="false">
                <v:path arrowok="t"/>
                <v:fill type="solid"/>
              </v:shape>
            </v:group>
            <v:group style="position:absolute;left:6334;top:9560;width:10;height:20" coordorigin="6334,9560" coordsize="10,20">
              <v:shape style="position:absolute;left:6334;top:9560;width:10;height:20" coordorigin="6334,9560" coordsize="10,20" path="m6334,9580l6344,9580,6344,9560,6334,9560,6334,9580xe" filled="true" fillcolor="#000000" stroked="false">
                <v:path arrowok="t"/>
                <v:fill type="solid"/>
              </v:shape>
            </v:group>
            <v:group style="position:absolute;left:6334;top:9580;width:10;height:20" coordorigin="6334,9580" coordsize="10,20">
              <v:shape style="position:absolute;left:6334;top:9580;width:10;height:20" coordorigin="6334,9580" coordsize="10,20" path="m6334,9599l6344,9599,6344,9580,6334,9580,6334,9599xe" filled="true" fillcolor="#000000" stroked="false">
                <v:path arrowok="t"/>
                <v:fill type="solid"/>
              </v:shape>
            </v:group>
            <v:group style="position:absolute;left:6334;top:9599;width:10;height:20" coordorigin="6334,9599" coordsize="10,20">
              <v:shape style="position:absolute;left:6334;top:9599;width:10;height:20" coordorigin="6334,9599" coordsize="10,20" path="m6334,9618l6344,9618,6344,9599,6334,9599,6334,9618xe" filled="true" fillcolor="#000000" stroked="false">
                <v:path arrowok="t"/>
                <v:fill type="solid"/>
              </v:shape>
            </v:group>
            <v:group style="position:absolute;left:6334;top:9618;width:10;height:20" coordorigin="6334,9618" coordsize="10,20">
              <v:shape style="position:absolute;left:6334;top:9618;width:10;height:20" coordorigin="6334,9618" coordsize="10,20" path="m6334,9637l6344,9637,6344,9618,6334,9618,6334,9637xe" filled="true" fillcolor="#000000" stroked="false">
                <v:path arrowok="t"/>
                <v:fill type="solid"/>
              </v:shape>
            </v:group>
            <v:group style="position:absolute;left:6334;top:9637;width:10;height:20" coordorigin="6334,9637" coordsize="10,20">
              <v:shape style="position:absolute;left:6334;top:9637;width:10;height:20" coordorigin="6334,9637" coordsize="10,20" path="m6334,9656l6344,9656,6344,9637,6334,9637,6334,9656xe" filled="true" fillcolor="#000000" stroked="false">
                <v:path arrowok="t"/>
                <v:fill type="solid"/>
              </v:shape>
            </v:group>
            <v:group style="position:absolute;left:6334;top:9656;width:10;height:20" coordorigin="6334,9656" coordsize="10,20">
              <v:shape style="position:absolute;left:6334;top:9656;width:10;height:20" coordorigin="6334,9656" coordsize="10,20" path="m6334,9676l6344,9676,6344,9656,6334,9656,6334,9676xe" filled="true" fillcolor="#000000" stroked="false">
                <v:path arrowok="t"/>
                <v:fill type="solid"/>
              </v:shape>
            </v:group>
            <v:group style="position:absolute;left:6334;top:9679;width:10;height:2" coordorigin="6334,9679" coordsize="10,2">
              <v:shape style="position:absolute;left:6334;top:9679;width:10;height:2" coordorigin="6334,9679" coordsize="10,0" path="m6334,9679l6344,9679e" filled="false" stroked="true" strokeweight=".360016pt" strokecolor="#000000">
                <v:path arrowok="t"/>
              </v:shape>
            </v:group>
            <v:group style="position:absolute;left:6334;top:9698;width:59;height:2" coordorigin="6334,9698" coordsize="59,2">
              <v:shape style="position:absolute;left:6334;top:9698;width:59;height:2" coordorigin="6334,9698" coordsize="59,0" path="m6334,9698l6393,9698e" filled="false" stroked="true" strokeweight="1.5pt" strokecolor="#000000">
                <v:path arrowok="t"/>
              </v:shape>
            </v:group>
            <v:group style="position:absolute;left:6393;top:9698;width:1427;height:2" coordorigin="6393,9698" coordsize="1427,2">
              <v:shape style="position:absolute;left:6393;top:9698;width:1427;height:2" coordorigin="6393,9698" coordsize="1427,0" path="m6393,9698l7820,9698e" filled="false" stroked="true" strokeweight="1.5pt" strokecolor="#000000">
                <v:path arrowok="t"/>
              </v:shape>
            </v:group>
            <v:group style="position:absolute;left:7820;top:9464;width:10;height:20" coordorigin="7820,9464" coordsize="10,20">
              <v:shape style="position:absolute;left:7820;top:9464;width:10;height:20" coordorigin="7820,9464" coordsize="10,20" path="m7820,9484l7829,9484,7829,9464,7820,9464,7820,9484xe" filled="true" fillcolor="#000000" stroked="false">
                <v:path arrowok="t"/>
                <v:fill type="solid"/>
              </v:shape>
            </v:group>
            <v:group style="position:absolute;left:7820;top:9484;width:10;height:20" coordorigin="7820,9484" coordsize="10,20">
              <v:shape style="position:absolute;left:7820;top:9484;width:10;height:20" coordorigin="7820,9484" coordsize="10,20" path="m7820,9503l7829,9503,7829,9484,7820,9484,7820,9503xe" filled="true" fillcolor="#000000" stroked="false">
                <v:path arrowok="t"/>
                <v:fill type="solid"/>
              </v:shape>
            </v:group>
            <v:group style="position:absolute;left:7820;top:9503;width:10;height:20" coordorigin="7820,9503" coordsize="10,20">
              <v:shape style="position:absolute;left:7820;top:9503;width:10;height:20" coordorigin="7820,9503" coordsize="10,20" path="m7820,9522l7829,9522,7829,9503,7820,9503,7820,9522xe" filled="true" fillcolor="#000000" stroked="false">
                <v:path arrowok="t"/>
                <v:fill type="solid"/>
              </v:shape>
            </v:group>
            <v:group style="position:absolute;left:7820;top:9522;width:10;height:20" coordorigin="7820,9522" coordsize="10,20">
              <v:shape style="position:absolute;left:7820;top:9522;width:10;height:20" coordorigin="7820,9522" coordsize="10,20" path="m7820,9541l7829,9541,7829,9522,7820,9522,7820,9541xe" filled="true" fillcolor="#000000" stroked="false">
                <v:path arrowok="t"/>
                <v:fill type="solid"/>
              </v:shape>
            </v:group>
            <v:group style="position:absolute;left:7820;top:9541;width:10;height:20" coordorigin="7820,9541" coordsize="10,20">
              <v:shape style="position:absolute;left:7820;top:9541;width:10;height:20" coordorigin="7820,9541" coordsize="10,20" path="m7820,9560l7829,9560,7829,9541,7820,9541,7820,9560xe" filled="true" fillcolor="#000000" stroked="false">
                <v:path arrowok="t"/>
                <v:fill type="solid"/>
              </v:shape>
            </v:group>
            <v:group style="position:absolute;left:7820;top:9560;width:10;height:20" coordorigin="7820,9560" coordsize="10,20">
              <v:shape style="position:absolute;left:7820;top:9560;width:10;height:20" coordorigin="7820,9560" coordsize="10,20" path="m7820,9580l7829,9580,7829,9560,7820,9560,7820,9580xe" filled="true" fillcolor="#000000" stroked="false">
                <v:path arrowok="t"/>
                <v:fill type="solid"/>
              </v:shape>
            </v:group>
            <v:group style="position:absolute;left:7820;top:9580;width:10;height:20" coordorigin="7820,9580" coordsize="10,20">
              <v:shape style="position:absolute;left:7820;top:9580;width:10;height:20" coordorigin="7820,9580" coordsize="10,20" path="m7820,9599l7829,9599,7829,9580,7820,9580,7820,9599xe" filled="true" fillcolor="#000000" stroked="false">
                <v:path arrowok="t"/>
                <v:fill type="solid"/>
              </v:shape>
            </v:group>
            <v:group style="position:absolute;left:7820;top:9599;width:10;height:20" coordorigin="7820,9599" coordsize="10,20">
              <v:shape style="position:absolute;left:7820;top:9599;width:10;height:20" coordorigin="7820,9599" coordsize="10,20" path="m7820,9618l7829,9618,7829,9599,7820,9599,7820,9618xe" filled="true" fillcolor="#000000" stroked="false">
                <v:path arrowok="t"/>
                <v:fill type="solid"/>
              </v:shape>
            </v:group>
            <v:group style="position:absolute;left:7820;top:9618;width:10;height:20" coordorigin="7820,9618" coordsize="10,20">
              <v:shape style="position:absolute;left:7820;top:9618;width:10;height:20" coordorigin="7820,9618" coordsize="10,20" path="m7820,9637l7829,9637,7829,9618,7820,9618,7820,9637xe" filled="true" fillcolor="#000000" stroked="false">
                <v:path arrowok="t"/>
                <v:fill type="solid"/>
              </v:shape>
            </v:group>
            <v:group style="position:absolute;left:7820;top:9637;width:10;height:20" coordorigin="7820,9637" coordsize="10,20">
              <v:shape style="position:absolute;left:7820;top:9637;width:10;height:20" coordorigin="7820,9637" coordsize="10,20" path="m7820,9656l7829,9656,7829,9637,7820,9637,7820,9656xe" filled="true" fillcolor="#000000" stroked="false">
                <v:path arrowok="t"/>
                <v:fill type="solid"/>
              </v:shape>
            </v:group>
            <v:group style="position:absolute;left:7820;top:9656;width:10;height:20" coordorigin="7820,9656" coordsize="10,20">
              <v:shape style="position:absolute;left:7820;top:9656;width:10;height:20" coordorigin="7820,9656" coordsize="10,20" path="m7820,9676l7829,9676,7829,9656,7820,9656,7820,9676xe" filled="true" fillcolor="#000000" stroked="false">
                <v:path arrowok="t"/>
                <v:fill type="solid"/>
              </v:shape>
            </v:group>
            <v:group style="position:absolute;left:7820;top:9679;width:10;height:2" coordorigin="7820,9679" coordsize="10,2">
              <v:shape style="position:absolute;left:7820;top:9679;width:10;height:2" coordorigin="7820,9679" coordsize="10,0" path="m7820,9679l7829,9679e" filled="false" stroked="true" strokeweight=".360016pt" strokecolor="#000000">
                <v:path arrowok="t"/>
              </v:shape>
            </v:group>
            <v:group style="position:absolute;left:7820;top:9698;width:59;height:2" coordorigin="7820,9698" coordsize="59,2">
              <v:shape style="position:absolute;left:7820;top:9698;width:59;height:2" coordorigin="7820,9698" coordsize="59,0" path="m7820,9698l7878,9698e" filled="false" stroked="true" strokeweight="1.5pt" strokecolor="#000000">
                <v:path arrowok="t"/>
              </v:shape>
            </v:group>
            <v:group style="position:absolute;left:7878;top:9698;width:584;height:2" coordorigin="7878,9698" coordsize="584,2">
              <v:shape style="position:absolute;left:7878;top:9698;width:584;height:2" coordorigin="7878,9698" coordsize="584,0" path="m7878,9698l8462,9698e" filled="false" stroked="true" strokeweight="1.5pt" strokecolor="#000000">
                <v:path arrowok="t"/>
              </v:shape>
            </v:group>
            <v:group style="position:absolute;left:8462;top:9464;width:10;height:20" coordorigin="8462,9464" coordsize="10,20">
              <v:shape style="position:absolute;left:8462;top:9464;width:10;height:20" coordorigin="8462,9464" coordsize="10,20" path="m8462,9484l8472,9484,8472,9464,8462,9464,8462,9484xe" filled="true" fillcolor="#000000" stroked="false">
                <v:path arrowok="t"/>
                <v:fill type="solid"/>
              </v:shape>
            </v:group>
            <v:group style="position:absolute;left:8462;top:9484;width:10;height:20" coordorigin="8462,9484" coordsize="10,20">
              <v:shape style="position:absolute;left:8462;top:9484;width:10;height:20" coordorigin="8462,9484" coordsize="10,20" path="m8462,9503l8472,9503,8472,9484,8462,9484,8462,9503xe" filled="true" fillcolor="#000000" stroked="false">
                <v:path arrowok="t"/>
                <v:fill type="solid"/>
              </v:shape>
            </v:group>
            <v:group style="position:absolute;left:8462;top:9503;width:10;height:20" coordorigin="8462,9503" coordsize="10,20">
              <v:shape style="position:absolute;left:8462;top:9503;width:10;height:20" coordorigin="8462,9503" coordsize="10,20" path="m8462,9522l8472,9522,8472,9503,8462,9503,8462,9522xe" filled="true" fillcolor="#000000" stroked="false">
                <v:path arrowok="t"/>
                <v:fill type="solid"/>
              </v:shape>
            </v:group>
            <v:group style="position:absolute;left:8462;top:9522;width:10;height:20" coordorigin="8462,9522" coordsize="10,20">
              <v:shape style="position:absolute;left:8462;top:9522;width:10;height:20" coordorigin="8462,9522" coordsize="10,20" path="m8462,9541l8472,9541,8472,9522,8462,9522,8462,9541xe" filled="true" fillcolor="#000000" stroked="false">
                <v:path arrowok="t"/>
                <v:fill type="solid"/>
              </v:shape>
            </v:group>
            <v:group style="position:absolute;left:8462;top:9541;width:10;height:20" coordorigin="8462,9541" coordsize="10,20">
              <v:shape style="position:absolute;left:8462;top:9541;width:10;height:20" coordorigin="8462,9541" coordsize="10,20" path="m8462,9560l8472,9560,8472,9541,8462,9541,8462,9560xe" filled="true" fillcolor="#000000" stroked="false">
                <v:path arrowok="t"/>
                <v:fill type="solid"/>
              </v:shape>
            </v:group>
            <v:group style="position:absolute;left:8462;top:9560;width:10;height:20" coordorigin="8462,9560" coordsize="10,20">
              <v:shape style="position:absolute;left:8462;top:9560;width:10;height:20" coordorigin="8462,9560" coordsize="10,20" path="m8462,9580l8472,9580,8472,9560,8462,9560,8462,9580xe" filled="true" fillcolor="#000000" stroked="false">
                <v:path arrowok="t"/>
                <v:fill type="solid"/>
              </v:shape>
            </v:group>
            <v:group style="position:absolute;left:8462;top:9580;width:10;height:20" coordorigin="8462,9580" coordsize="10,20">
              <v:shape style="position:absolute;left:8462;top:9580;width:10;height:20" coordorigin="8462,9580" coordsize="10,20" path="m8462,9599l8472,9599,8472,9580,8462,9580,8462,9599xe" filled="true" fillcolor="#000000" stroked="false">
                <v:path arrowok="t"/>
                <v:fill type="solid"/>
              </v:shape>
            </v:group>
            <v:group style="position:absolute;left:8462;top:9599;width:10;height:20" coordorigin="8462,9599" coordsize="10,20">
              <v:shape style="position:absolute;left:8462;top:9599;width:10;height:20" coordorigin="8462,9599" coordsize="10,20" path="m8462,9618l8472,9618,8472,9599,8462,9599,8462,9618xe" filled="true" fillcolor="#000000" stroked="false">
                <v:path arrowok="t"/>
                <v:fill type="solid"/>
              </v:shape>
            </v:group>
            <v:group style="position:absolute;left:8462;top:9618;width:10;height:20" coordorigin="8462,9618" coordsize="10,20">
              <v:shape style="position:absolute;left:8462;top:9618;width:10;height:20" coordorigin="8462,9618" coordsize="10,20" path="m8462,9637l8472,9637,8472,9618,8462,9618,8462,9637xe" filled="true" fillcolor="#000000" stroked="false">
                <v:path arrowok="t"/>
                <v:fill type="solid"/>
              </v:shape>
            </v:group>
            <v:group style="position:absolute;left:8462;top:9637;width:10;height:20" coordorigin="8462,9637" coordsize="10,20">
              <v:shape style="position:absolute;left:8462;top:9637;width:10;height:20" coordorigin="8462,9637" coordsize="10,20" path="m8462,9656l8472,9656,8472,9637,8462,9637,8462,9656xe" filled="true" fillcolor="#000000" stroked="false">
                <v:path arrowok="t"/>
                <v:fill type="solid"/>
              </v:shape>
            </v:group>
            <v:group style="position:absolute;left:8462;top:9656;width:10;height:20" coordorigin="8462,9656" coordsize="10,20">
              <v:shape style="position:absolute;left:8462;top:9656;width:10;height:20" coordorigin="8462,9656" coordsize="10,20" path="m8462,9676l8472,9676,8472,9656,8462,9656,8462,9676xe" filled="true" fillcolor="#000000" stroked="false">
                <v:path arrowok="t"/>
                <v:fill type="solid"/>
              </v:shape>
            </v:group>
            <v:group style="position:absolute;left:8462;top:9679;width:10;height:2" coordorigin="8462,9679" coordsize="10,2">
              <v:shape style="position:absolute;left:8462;top:9679;width:10;height:2" coordorigin="8462,9679" coordsize="10,0" path="m8462,9679l8472,9679e" filled="false" stroked="true" strokeweight=".360016pt" strokecolor="#000000">
                <v:path arrowok="t"/>
              </v:shape>
            </v:group>
            <v:group style="position:absolute;left:8462;top:9698;width:59;height:2" coordorigin="8462,9698" coordsize="59,2">
              <v:shape style="position:absolute;left:8462;top:9698;width:59;height:2" coordorigin="8462,9698" coordsize="59,0" path="m8462,9698l8521,9698e" filled="false" stroked="true" strokeweight="1.5pt" strokecolor="#000000">
                <v:path arrowok="t"/>
              </v:shape>
            </v:group>
            <v:group style="position:absolute;left:8521;top:9698;width:1073;height:2" coordorigin="8521,9698" coordsize="1073,2">
              <v:shape style="position:absolute;left:8521;top:9698;width:1073;height:2" coordorigin="8521,9698" coordsize="1073,0" path="m8521,9698l9594,9698e" filled="false" stroked="true" strokeweight="1.5pt" strokecolor="#000000">
                <v:path arrowok="t"/>
              </v:shape>
            </v:group>
            <v:group style="position:absolute;left:9594;top:9464;width:10;height:20" coordorigin="9594,9464" coordsize="10,20">
              <v:shape style="position:absolute;left:9594;top:9464;width:10;height:20" coordorigin="9594,9464" coordsize="10,20" path="m9594,9484l9603,9484,9603,9464,9594,9464,9594,9484xe" filled="true" fillcolor="#000000" stroked="false">
                <v:path arrowok="t"/>
                <v:fill type="solid"/>
              </v:shape>
            </v:group>
            <v:group style="position:absolute;left:9594;top:9484;width:10;height:20" coordorigin="9594,9484" coordsize="10,20">
              <v:shape style="position:absolute;left:9594;top:9484;width:10;height:20" coordorigin="9594,9484" coordsize="10,20" path="m9594,9503l9603,9503,9603,9484,9594,9484,9594,9503xe" filled="true" fillcolor="#000000" stroked="false">
                <v:path arrowok="t"/>
                <v:fill type="solid"/>
              </v:shape>
            </v:group>
            <v:group style="position:absolute;left:9594;top:9503;width:10;height:20" coordorigin="9594,9503" coordsize="10,20">
              <v:shape style="position:absolute;left:9594;top:9503;width:10;height:20" coordorigin="9594,9503" coordsize="10,20" path="m9594,9522l9603,9522,9603,9503,9594,9503,9594,9522xe" filled="true" fillcolor="#000000" stroked="false">
                <v:path arrowok="t"/>
                <v:fill type="solid"/>
              </v:shape>
            </v:group>
            <v:group style="position:absolute;left:9594;top:9522;width:10;height:20" coordorigin="9594,9522" coordsize="10,20">
              <v:shape style="position:absolute;left:9594;top:9522;width:10;height:20" coordorigin="9594,9522" coordsize="10,20" path="m9594,9541l9603,9541,9603,9522,9594,9522,9594,9541xe" filled="true" fillcolor="#000000" stroked="false">
                <v:path arrowok="t"/>
                <v:fill type="solid"/>
              </v:shape>
            </v:group>
            <v:group style="position:absolute;left:9594;top:9541;width:10;height:20" coordorigin="9594,9541" coordsize="10,20">
              <v:shape style="position:absolute;left:9594;top:9541;width:10;height:20" coordorigin="9594,9541" coordsize="10,20" path="m9594,9560l9603,9560,9603,9541,9594,9541,9594,9560xe" filled="true" fillcolor="#000000" stroked="false">
                <v:path arrowok="t"/>
                <v:fill type="solid"/>
              </v:shape>
            </v:group>
            <v:group style="position:absolute;left:9594;top:9560;width:10;height:20" coordorigin="9594,9560" coordsize="10,20">
              <v:shape style="position:absolute;left:9594;top:9560;width:10;height:20" coordorigin="9594,9560" coordsize="10,20" path="m9594,9580l9603,9580,9603,9560,9594,9560,9594,9580xe" filled="true" fillcolor="#000000" stroked="false">
                <v:path arrowok="t"/>
                <v:fill type="solid"/>
              </v:shape>
            </v:group>
            <v:group style="position:absolute;left:9594;top:9580;width:10;height:20" coordorigin="9594,9580" coordsize="10,20">
              <v:shape style="position:absolute;left:9594;top:9580;width:10;height:20" coordorigin="9594,9580" coordsize="10,20" path="m9594,9599l9603,9599,9603,9580,9594,9580,9594,9599xe" filled="true" fillcolor="#000000" stroked="false">
                <v:path arrowok="t"/>
                <v:fill type="solid"/>
              </v:shape>
            </v:group>
            <v:group style="position:absolute;left:9594;top:9599;width:10;height:20" coordorigin="9594,9599" coordsize="10,20">
              <v:shape style="position:absolute;left:9594;top:9599;width:10;height:20" coordorigin="9594,9599" coordsize="10,20" path="m9594,9618l9603,9618,9603,9599,9594,9599,9594,9618xe" filled="true" fillcolor="#000000" stroked="false">
                <v:path arrowok="t"/>
                <v:fill type="solid"/>
              </v:shape>
            </v:group>
            <v:group style="position:absolute;left:9594;top:9618;width:10;height:20" coordorigin="9594,9618" coordsize="10,20">
              <v:shape style="position:absolute;left:9594;top:9618;width:10;height:20" coordorigin="9594,9618" coordsize="10,20" path="m9594,9637l9603,9637,9603,9618,9594,9618,9594,9637xe" filled="true" fillcolor="#000000" stroked="false">
                <v:path arrowok="t"/>
                <v:fill type="solid"/>
              </v:shape>
            </v:group>
            <v:group style="position:absolute;left:9594;top:9637;width:10;height:20" coordorigin="9594,9637" coordsize="10,20">
              <v:shape style="position:absolute;left:9594;top:9637;width:10;height:20" coordorigin="9594,9637" coordsize="10,20" path="m9594,9656l9603,9656,9603,9637,9594,9637,9594,9656xe" filled="true" fillcolor="#000000" stroked="false">
                <v:path arrowok="t"/>
                <v:fill type="solid"/>
              </v:shape>
            </v:group>
            <v:group style="position:absolute;left:9594;top:9656;width:10;height:20" coordorigin="9594,9656" coordsize="10,20">
              <v:shape style="position:absolute;left:9594;top:9656;width:10;height:20" coordorigin="9594,9656" coordsize="10,20" path="m9594,9676l9603,9676,9603,9656,9594,9656,9594,9676xe" filled="true" fillcolor="#000000" stroked="false">
                <v:path arrowok="t"/>
                <v:fill type="solid"/>
              </v:shape>
            </v:group>
            <v:group style="position:absolute;left:9594;top:9679;width:10;height:2" coordorigin="9594,9679" coordsize="10,2">
              <v:shape style="position:absolute;left:9594;top:9679;width:10;height:2" coordorigin="9594,9679" coordsize="10,0" path="m9594,9679l9603,9679e" filled="false" stroked="true" strokeweight=".360016pt" strokecolor="#000000">
                <v:path arrowok="t"/>
              </v:shape>
            </v:group>
            <v:group style="position:absolute;left:9594;top:9698;width:59;height:2" coordorigin="9594,9698" coordsize="59,2">
              <v:shape style="position:absolute;left:9594;top:9698;width:59;height:2" coordorigin="9594,9698" coordsize="59,0" path="m9594,9698l9652,9698e" filled="false" stroked="true" strokeweight="1.5pt" strokecolor="#000000">
                <v:path arrowok="t"/>
              </v:shape>
            </v:group>
            <v:group style="position:absolute;left:9652;top:9698;width:510;height:2" coordorigin="9652,9698" coordsize="510,2">
              <v:shape style="position:absolute;left:9652;top:9698;width:510;height:2" coordorigin="9652,9698" coordsize="510,0" path="m9652,9698l10162,9698e" filled="false" stroked="true" strokeweight="1.5pt" strokecolor="#000000">
                <v:path arrowok="t"/>
              </v:shape>
            </v:group>
            <v:group style="position:absolute;left:10162;top:9464;width:10;height:20" coordorigin="10162,9464" coordsize="10,20">
              <v:shape style="position:absolute;left:10162;top:9464;width:10;height:20" coordorigin="10162,9464" coordsize="10,20" path="m10162,9484l10172,9484,10172,9464,10162,9464,10162,9484xe" filled="true" fillcolor="#000000" stroked="false">
                <v:path arrowok="t"/>
                <v:fill type="solid"/>
              </v:shape>
            </v:group>
            <v:group style="position:absolute;left:10162;top:9484;width:10;height:20" coordorigin="10162,9484" coordsize="10,20">
              <v:shape style="position:absolute;left:10162;top:9484;width:10;height:20" coordorigin="10162,9484" coordsize="10,20" path="m10162,9503l10172,9503,10172,9484,10162,9484,10162,9503xe" filled="true" fillcolor="#000000" stroked="false">
                <v:path arrowok="t"/>
                <v:fill type="solid"/>
              </v:shape>
            </v:group>
            <v:group style="position:absolute;left:10162;top:9503;width:10;height:20" coordorigin="10162,9503" coordsize="10,20">
              <v:shape style="position:absolute;left:10162;top:9503;width:10;height:20" coordorigin="10162,9503" coordsize="10,20" path="m10162,9522l10172,9522,10172,9503,10162,9503,10162,9522xe" filled="true" fillcolor="#000000" stroked="false">
                <v:path arrowok="t"/>
                <v:fill type="solid"/>
              </v:shape>
            </v:group>
            <v:group style="position:absolute;left:10162;top:9522;width:10;height:20" coordorigin="10162,9522" coordsize="10,20">
              <v:shape style="position:absolute;left:10162;top:9522;width:10;height:20" coordorigin="10162,9522" coordsize="10,20" path="m10162,9541l10172,9541,10172,9522,10162,9522,10162,9541xe" filled="true" fillcolor="#000000" stroked="false">
                <v:path arrowok="t"/>
                <v:fill type="solid"/>
              </v:shape>
            </v:group>
            <v:group style="position:absolute;left:10162;top:9541;width:10;height:20" coordorigin="10162,9541" coordsize="10,20">
              <v:shape style="position:absolute;left:10162;top:9541;width:10;height:20" coordorigin="10162,9541" coordsize="10,20" path="m10162,9560l10172,9560,10172,9541,10162,9541,10162,9560xe" filled="true" fillcolor="#000000" stroked="false">
                <v:path arrowok="t"/>
                <v:fill type="solid"/>
              </v:shape>
            </v:group>
            <v:group style="position:absolute;left:10162;top:9560;width:10;height:20" coordorigin="10162,9560" coordsize="10,20">
              <v:shape style="position:absolute;left:10162;top:9560;width:10;height:20" coordorigin="10162,9560" coordsize="10,20" path="m10162,9580l10172,9580,10172,9560,10162,9560,10162,9580xe" filled="true" fillcolor="#000000" stroked="false">
                <v:path arrowok="t"/>
                <v:fill type="solid"/>
              </v:shape>
            </v:group>
            <v:group style="position:absolute;left:10162;top:9580;width:10;height:20" coordorigin="10162,9580" coordsize="10,20">
              <v:shape style="position:absolute;left:10162;top:9580;width:10;height:20" coordorigin="10162,9580" coordsize="10,20" path="m10162,9599l10172,9599,10172,9580,10162,9580,10162,9599xe" filled="true" fillcolor="#000000" stroked="false">
                <v:path arrowok="t"/>
                <v:fill type="solid"/>
              </v:shape>
            </v:group>
            <v:group style="position:absolute;left:10162;top:9599;width:10;height:20" coordorigin="10162,9599" coordsize="10,20">
              <v:shape style="position:absolute;left:10162;top:9599;width:10;height:20" coordorigin="10162,9599" coordsize="10,20" path="m10162,9618l10172,9618,10172,9599,10162,9599,10162,9618xe" filled="true" fillcolor="#000000" stroked="false">
                <v:path arrowok="t"/>
                <v:fill type="solid"/>
              </v:shape>
            </v:group>
            <v:group style="position:absolute;left:10162;top:9618;width:10;height:20" coordorigin="10162,9618" coordsize="10,20">
              <v:shape style="position:absolute;left:10162;top:9618;width:10;height:20" coordorigin="10162,9618" coordsize="10,20" path="m10162,9637l10172,9637,10172,9618,10162,9618,10162,9637xe" filled="true" fillcolor="#000000" stroked="false">
                <v:path arrowok="t"/>
                <v:fill type="solid"/>
              </v:shape>
            </v:group>
            <v:group style="position:absolute;left:10162;top:9637;width:10;height:20" coordorigin="10162,9637" coordsize="10,20">
              <v:shape style="position:absolute;left:10162;top:9637;width:10;height:20" coordorigin="10162,9637" coordsize="10,20" path="m10162,9656l10172,9656,10172,9637,10162,9637,10162,9656xe" filled="true" fillcolor="#000000" stroked="false">
                <v:path arrowok="t"/>
                <v:fill type="solid"/>
              </v:shape>
            </v:group>
            <v:group style="position:absolute;left:10162;top:9656;width:10;height:20" coordorigin="10162,9656" coordsize="10,20">
              <v:shape style="position:absolute;left:10162;top:9656;width:10;height:20" coordorigin="10162,9656" coordsize="10,20" path="m10162,9676l10172,9676,10172,9656,10162,9656,10162,9676xe" filled="true" fillcolor="#000000" stroked="false">
                <v:path arrowok="t"/>
                <v:fill type="solid"/>
              </v:shape>
            </v:group>
            <v:group style="position:absolute;left:10162;top:9679;width:10;height:2" coordorigin="10162,9679" coordsize="10,2">
              <v:shape style="position:absolute;left:10162;top:9679;width:10;height:2" coordorigin="10162,9679" coordsize="10,0" path="m10162,9679l10172,9679e" filled="false" stroked="true" strokeweight=".360016pt" strokecolor="#000000">
                <v:path arrowok="t"/>
              </v:shape>
            </v:group>
            <v:group style="position:absolute;left:10162;top:9698;width:59;height:2" coordorigin="10162,9698" coordsize="59,2">
              <v:shape style="position:absolute;left:10162;top:9698;width:59;height:2" coordorigin="10162,9698" coordsize="59,0" path="m10162,9698l10221,9698e" filled="false" stroked="true" strokeweight="1.5pt" strokecolor="#000000">
                <v:path arrowok="t"/>
              </v:shape>
            </v:group>
            <v:group style="position:absolute;left:10221;top:9698;width:1216;height:2" coordorigin="10221,9698" coordsize="1216,2">
              <v:shape style="position:absolute;left:10221;top:9698;width:1216;height:2" coordorigin="10221,9698" coordsize="1216,0" path="m10221,9698l11437,9698e" filled="false" stroked="true" strokeweight="1.5pt" strokecolor="#000000">
                <v:path arrowok="t"/>
              </v:shape>
            </v:group>
            <v:group style="position:absolute;left:11437;top:9464;width:10;height:20" coordorigin="11437,9464" coordsize="10,20">
              <v:shape style="position:absolute;left:11437;top:9464;width:10;height:20" coordorigin="11437,9464" coordsize="10,20" path="m11437,9484l11446,9484,11446,9464,11437,9464,11437,9484xe" filled="true" fillcolor="#000000" stroked="false">
                <v:path arrowok="t"/>
                <v:fill type="solid"/>
              </v:shape>
            </v:group>
            <v:group style="position:absolute;left:11437;top:9484;width:10;height:20" coordorigin="11437,9484" coordsize="10,20">
              <v:shape style="position:absolute;left:11437;top:9484;width:10;height:20" coordorigin="11437,9484" coordsize="10,20" path="m11437,9503l11446,9503,11446,9484,11437,9484,11437,9503xe" filled="true" fillcolor="#000000" stroked="false">
                <v:path arrowok="t"/>
                <v:fill type="solid"/>
              </v:shape>
            </v:group>
            <v:group style="position:absolute;left:11437;top:9503;width:10;height:20" coordorigin="11437,9503" coordsize="10,20">
              <v:shape style="position:absolute;left:11437;top:9503;width:10;height:20" coordorigin="11437,9503" coordsize="10,20" path="m11437,9522l11446,9522,11446,9503,11437,9503,11437,9522xe" filled="true" fillcolor="#000000" stroked="false">
                <v:path arrowok="t"/>
                <v:fill type="solid"/>
              </v:shape>
            </v:group>
            <v:group style="position:absolute;left:11437;top:9522;width:10;height:20" coordorigin="11437,9522" coordsize="10,20">
              <v:shape style="position:absolute;left:11437;top:9522;width:10;height:20" coordorigin="11437,9522" coordsize="10,20" path="m11437,9541l11446,9541,11446,9522,11437,9522,11437,9541xe" filled="true" fillcolor="#000000" stroked="false">
                <v:path arrowok="t"/>
                <v:fill type="solid"/>
              </v:shape>
            </v:group>
            <v:group style="position:absolute;left:11437;top:9541;width:10;height:20" coordorigin="11437,9541" coordsize="10,20">
              <v:shape style="position:absolute;left:11437;top:9541;width:10;height:20" coordorigin="11437,9541" coordsize="10,20" path="m11437,9560l11446,9560,11446,9541,11437,9541,11437,9560xe" filled="true" fillcolor="#000000" stroked="false">
                <v:path arrowok="t"/>
                <v:fill type="solid"/>
              </v:shape>
            </v:group>
            <v:group style="position:absolute;left:11437;top:9560;width:10;height:20" coordorigin="11437,9560" coordsize="10,20">
              <v:shape style="position:absolute;left:11437;top:9560;width:10;height:20" coordorigin="11437,9560" coordsize="10,20" path="m11437,9580l11446,9580,11446,9560,11437,9560,11437,9580xe" filled="true" fillcolor="#000000" stroked="false">
                <v:path arrowok="t"/>
                <v:fill type="solid"/>
              </v:shape>
            </v:group>
            <v:group style="position:absolute;left:11437;top:9580;width:10;height:20" coordorigin="11437,9580" coordsize="10,20">
              <v:shape style="position:absolute;left:11437;top:9580;width:10;height:20" coordorigin="11437,9580" coordsize="10,20" path="m11437,9599l11446,9599,11446,9580,11437,9580,11437,9599xe" filled="true" fillcolor="#000000" stroked="false">
                <v:path arrowok="t"/>
                <v:fill type="solid"/>
              </v:shape>
            </v:group>
            <v:group style="position:absolute;left:11437;top:9599;width:10;height:20" coordorigin="11437,9599" coordsize="10,20">
              <v:shape style="position:absolute;left:11437;top:9599;width:10;height:20" coordorigin="11437,9599" coordsize="10,20" path="m11437,9618l11446,9618,11446,9599,11437,9599,11437,9618xe" filled="true" fillcolor="#000000" stroked="false">
                <v:path arrowok="t"/>
                <v:fill type="solid"/>
              </v:shape>
            </v:group>
            <v:group style="position:absolute;left:11437;top:9618;width:10;height:20" coordorigin="11437,9618" coordsize="10,20">
              <v:shape style="position:absolute;left:11437;top:9618;width:10;height:20" coordorigin="11437,9618" coordsize="10,20" path="m11437,9637l11446,9637,11446,9618,11437,9618,11437,9637xe" filled="true" fillcolor="#000000" stroked="false">
                <v:path arrowok="t"/>
                <v:fill type="solid"/>
              </v:shape>
            </v:group>
            <v:group style="position:absolute;left:11437;top:9637;width:10;height:20" coordorigin="11437,9637" coordsize="10,20">
              <v:shape style="position:absolute;left:11437;top:9637;width:10;height:20" coordorigin="11437,9637" coordsize="10,20" path="m11437,9656l11446,9656,11446,9637,11437,9637,11437,9656xe" filled="true" fillcolor="#000000" stroked="false">
                <v:path arrowok="t"/>
                <v:fill type="solid"/>
              </v:shape>
            </v:group>
            <v:group style="position:absolute;left:11437;top:9656;width:10;height:20" coordorigin="11437,9656" coordsize="10,20">
              <v:shape style="position:absolute;left:11437;top:9656;width:10;height:20" coordorigin="11437,9656" coordsize="10,20" path="m11437,9676l11446,9676,11446,9656,11437,9656,11437,9676xe" filled="true" fillcolor="#000000" stroked="false">
                <v:path arrowok="t"/>
                <v:fill type="solid"/>
              </v:shape>
            </v:group>
            <v:group style="position:absolute;left:11437;top:9679;width:10;height:2" coordorigin="11437,9679" coordsize="10,2">
              <v:shape style="position:absolute;left:11437;top:9679;width:10;height:2" coordorigin="11437,9679" coordsize="10,0" path="m11437,9679l11446,9679e" filled="false" stroked="true" strokeweight=".360016pt" strokecolor="#000000">
                <v:path arrowok="t"/>
              </v:shape>
            </v:group>
            <v:group style="position:absolute;left:11437;top:9698;width:59;height:2" coordorigin="11437,9698" coordsize="59,2">
              <v:shape style="position:absolute;left:11437;top:9698;width:59;height:2" coordorigin="11437,9698" coordsize="59,0" path="m11437,9698l11496,9698e" filled="false" stroked="true" strokeweight="1.5pt" strokecolor="#000000">
                <v:path arrowok="t"/>
              </v:shape>
            </v:group>
            <v:group style="position:absolute;left:11496;top:9698;width:1224;height:2" coordorigin="11496,9698" coordsize="1224,2">
              <v:shape style="position:absolute;left:11496;top:9698;width:1224;height:2" coordorigin="11496,9698" coordsize="1224,0" path="m11496,9698l12720,9698e" filled="false" stroked="true" strokeweight="1.5pt" strokecolor="#000000">
                <v:path arrowok="t"/>
              </v:shape>
            </v:group>
            <v:group style="position:absolute;left:12720;top:9464;width:10;height:20" coordorigin="12720,9464" coordsize="10,20">
              <v:shape style="position:absolute;left:12720;top:9464;width:10;height:20" coordorigin="12720,9464" coordsize="10,20" path="m12720,9484l12729,9484,12729,9464,12720,9464,12720,9484xe" filled="true" fillcolor="#000000" stroked="false">
                <v:path arrowok="t"/>
                <v:fill type="solid"/>
              </v:shape>
            </v:group>
            <v:group style="position:absolute;left:12720;top:9484;width:10;height:20" coordorigin="12720,9484" coordsize="10,20">
              <v:shape style="position:absolute;left:12720;top:9484;width:10;height:20" coordorigin="12720,9484" coordsize="10,20" path="m12720,9503l12729,9503,12729,9484,12720,9484,12720,9503xe" filled="true" fillcolor="#000000" stroked="false">
                <v:path arrowok="t"/>
                <v:fill type="solid"/>
              </v:shape>
            </v:group>
            <v:group style="position:absolute;left:12720;top:9503;width:10;height:20" coordorigin="12720,9503" coordsize="10,20">
              <v:shape style="position:absolute;left:12720;top:9503;width:10;height:20" coordorigin="12720,9503" coordsize="10,20" path="m12720,9522l12729,9522,12729,9503,12720,9503,12720,9522xe" filled="true" fillcolor="#000000" stroked="false">
                <v:path arrowok="t"/>
                <v:fill type="solid"/>
              </v:shape>
            </v:group>
            <v:group style="position:absolute;left:12720;top:9522;width:10;height:20" coordorigin="12720,9522" coordsize="10,20">
              <v:shape style="position:absolute;left:12720;top:9522;width:10;height:20" coordorigin="12720,9522" coordsize="10,20" path="m12720,9541l12729,9541,12729,9522,12720,9522,12720,9541xe" filled="true" fillcolor="#000000" stroked="false">
                <v:path arrowok="t"/>
                <v:fill type="solid"/>
              </v:shape>
            </v:group>
            <v:group style="position:absolute;left:12720;top:9541;width:10;height:20" coordorigin="12720,9541" coordsize="10,20">
              <v:shape style="position:absolute;left:12720;top:9541;width:10;height:20" coordorigin="12720,9541" coordsize="10,20" path="m12720,9560l12729,9560,12729,9541,12720,9541,12720,9560xe" filled="true" fillcolor="#000000" stroked="false">
                <v:path arrowok="t"/>
                <v:fill type="solid"/>
              </v:shape>
            </v:group>
            <v:group style="position:absolute;left:12720;top:9560;width:10;height:20" coordorigin="12720,9560" coordsize="10,20">
              <v:shape style="position:absolute;left:12720;top:9560;width:10;height:20" coordorigin="12720,9560" coordsize="10,20" path="m12720,9580l12729,9580,12729,9560,12720,9560,12720,9580xe" filled="true" fillcolor="#000000" stroked="false">
                <v:path arrowok="t"/>
                <v:fill type="solid"/>
              </v:shape>
            </v:group>
            <v:group style="position:absolute;left:12720;top:9580;width:10;height:20" coordorigin="12720,9580" coordsize="10,20">
              <v:shape style="position:absolute;left:12720;top:9580;width:10;height:20" coordorigin="12720,9580" coordsize="10,20" path="m12720,9599l12729,9599,12729,9580,12720,9580,12720,9599xe" filled="true" fillcolor="#000000" stroked="false">
                <v:path arrowok="t"/>
                <v:fill type="solid"/>
              </v:shape>
            </v:group>
            <v:group style="position:absolute;left:12720;top:9599;width:10;height:20" coordorigin="12720,9599" coordsize="10,20">
              <v:shape style="position:absolute;left:12720;top:9599;width:10;height:20" coordorigin="12720,9599" coordsize="10,20" path="m12720,9618l12729,9618,12729,9599,12720,9599,12720,9618xe" filled="true" fillcolor="#000000" stroked="false">
                <v:path arrowok="t"/>
                <v:fill type="solid"/>
              </v:shape>
            </v:group>
            <v:group style="position:absolute;left:12720;top:9618;width:10;height:20" coordorigin="12720,9618" coordsize="10,20">
              <v:shape style="position:absolute;left:12720;top:9618;width:10;height:20" coordorigin="12720,9618" coordsize="10,20" path="m12720,9637l12729,9637,12729,9618,12720,9618,12720,9637xe" filled="true" fillcolor="#000000" stroked="false">
                <v:path arrowok="t"/>
                <v:fill type="solid"/>
              </v:shape>
            </v:group>
            <v:group style="position:absolute;left:12720;top:9637;width:10;height:20" coordorigin="12720,9637" coordsize="10,20">
              <v:shape style="position:absolute;left:12720;top:9637;width:10;height:20" coordorigin="12720,9637" coordsize="10,20" path="m12720,9656l12729,9656,12729,9637,12720,9637,12720,9656xe" filled="true" fillcolor="#000000" stroked="false">
                <v:path arrowok="t"/>
                <v:fill type="solid"/>
              </v:shape>
            </v:group>
            <v:group style="position:absolute;left:12720;top:9656;width:10;height:20" coordorigin="12720,9656" coordsize="10,20">
              <v:shape style="position:absolute;left:12720;top:9656;width:10;height:20" coordorigin="12720,9656" coordsize="10,20" path="m12720,9676l12729,9676,12729,9656,12720,9656,12720,9676xe" filled="true" fillcolor="#000000" stroked="false">
                <v:path arrowok="t"/>
                <v:fill type="solid"/>
              </v:shape>
            </v:group>
            <v:group style="position:absolute;left:12720;top:9679;width:10;height:2" coordorigin="12720,9679" coordsize="10,2">
              <v:shape style="position:absolute;left:12720;top:9679;width:10;height:2" coordorigin="12720,9679" coordsize="10,0" path="m12720,9679l12729,9679e" filled="false" stroked="true" strokeweight=".360016pt" strokecolor="#000000">
                <v:path arrowok="t"/>
              </v:shape>
            </v:group>
            <v:group style="position:absolute;left:12720;top:9698;width:59;height:2" coordorigin="12720,9698" coordsize="59,2">
              <v:shape style="position:absolute;left:12720;top:9698;width:59;height:2" coordorigin="12720,9698" coordsize="59,0" path="m12720,9698l12778,9698e" filled="false" stroked="true" strokeweight="1.5pt" strokecolor="#000000">
                <v:path arrowok="t"/>
              </v:shape>
            </v:group>
            <v:group style="position:absolute;left:12778;top:9698;width:1240;height:2" coordorigin="12778,9698" coordsize="1240,2">
              <v:shape style="position:absolute;left:12778;top:9698;width:1240;height:2" coordorigin="12778,9698" coordsize="1240,0" path="m12778,9698l14018,9698e" filled="false" stroked="true" strokeweight="1.5pt" strokecolor="#000000">
                <v:path arrowok="t"/>
              </v:shape>
            </v:group>
            <v:group style="position:absolute;left:14018;top:9464;width:10;height:20" coordorigin="14018,9464" coordsize="10,20">
              <v:shape style="position:absolute;left:14018;top:9464;width:10;height:20" coordorigin="14018,9464" coordsize="10,20" path="m14018,9484l14028,9484,14028,9464,14018,9464,14018,9484xe" filled="true" fillcolor="#000000" stroked="false">
                <v:path arrowok="t"/>
                <v:fill type="solid"/>
              </v:shape>
            </v:group>
            <v:group style="position:absolute;left:14018;top:9484;width:10;height:20" coordorigin="14018,9484" coordsize="10,20">
              <v:shape style="position:absolute;left:14018;top:9484;width:10;height:20" coordorigin="14018,9484" coordsize="10,20" path="m14018,9503l14028,9503,14028,9484,14018,9484,14018,9503xe" filled="true" fillcolor="#000000" stroked="false">
                <v:path arrowok="t"/>
                <v:fill type="solid"/>
              </v:shape>
            </v:group>
            <v:group style="position:absolute;left:14018;top:9503;width:10;height:20" coordorigin="14018,9503" coordsize="10,20">
              <v:shape style="position:absolute;left:14018;top:9503;width:10;height:20" coordorigin="14018,9503" coordsize="10,20" path="m14018,9522l14028,9522,14028,9503,14018,9503,14018,9522xe" filled="true" fillcolor="#000000" stroked="false">
                <v:path arrowok="t"/>
                <v:fill type="solid"/>
              </v:shape>
            </v:group>
            <v:group style="position:absolute;left:14018;top:9522;width:10;height:20" coordorigin="14018,9522" coordsize="10,20">
              <v:shape style="position:absolute;left:14018;top:9522;width:10;height:20" coordorigin="14018,9522" coordsize="10,20" path="m14018,9541l14028,9541,14028,9522,14018,9522,14018,9541xe" filled="true" fillcolor="#000000" stroked="false">
                <v:path arrowok="t"/>
                <v:fill type="solid"/>
              </v:shape>
            </v:group>
            <v:group style="position:absolute;left:14018;top:9541;width:10;height:20" coordorigin="14018,9541" coordsize="10,20">
              <v:shape style="position:absolute;left:14018;top:9541;width:10;height:20" coordorigin="14018,9541" coordsize="10,20" path="m14018,9560l14028,9560,14028,9541,14018,9541,14018,9560xe" filled="true" fillcolor="#000000" stroked="false">
                <v:path arrowok="t"/>
                <v:fill type="solid"/>
              </v:shape>
            </v:group>
            <v:group style="position:absolute;left:14018;top:9560;width:10;height:20" coordorigin="14018,9560" coordsize="10,20">
              <v:shape style="position:absolute;left:14018;top:9560;width:10;height:20" coordorigin="14018,9560" coordsize="10,20" path="m14018,9580l14028,9580,14028,9560,14018,9560,14018,9580xe" filled="true" fillcolor="#000000" stroked="false">
                <v:path arrowok="t"/>
                <v:fill type="solid"/>
              </v:shape>
            </v:group>
            <v:group style="position:absolute;left:14018;top:9580;width:10;height:20" coordorigin="14018,9580" coordsize="10,20">
              <v:shape style="position:absolute;left:14018;top:9580;width:10;height:20" coordorigin="14018,9580" coordsize="10,20" path="m14018,9599l14028,9599,14028,9580,14018,9580,14018,9599xe" filled="true" fillcolor="#000000" stroked="false">
                <v:path arrowok="t"/>
                <v:fill type="solid"/>
              </v:shape>
            </v:group>
            <v:group style="position:absolute;left:14018;top:9599;width:10;height:20" coordorigin="14018,9599" coordsize="10,20">
              <v:shape style="position:absolute;left:14018;top:9599;width:10;height:20" coordorigin="14018,9599" coordsize="10,20" path="m14018,9618l14028,9618,14028,9599,14018,9599,14018,9618xe" filled="true" fillcolor="#000000" stroked="false">
                <v:path arrowok="t"/>
                <v:fill type="solid"/>
              </v:shape>
            </v:group>
            <v:group style="position:absolute;left:14018;top:9618;width:10;height:20" coordorigin="14018,9618" coordsize="10,20">
              <v:shape style="position:absolute;left:14018;top:9618;width:10;height:20" coordorigin="14018,9618" coordsize="10,20" path="m14018,9637l14028,9637,14028,9618,14018,9618,14018,9637xe" filled="true" fillcolor="#000000" stroked="false">
                <v:path arrowok="t"/>
                <v:fill type="solid"/>
              </v:shape>
            </v:group>
            <v:group style="position:absolute;left:14018;top:9637;width:10;height:20" coordorigin="14018,9637" coordsize="10,20">
              <v:shape style="position:absolute;left:14018;top:9637;width:10;height:20" coordorigin="14018,9637" coordsize="10,20" path="m14018,9656l14028,9656,14028,9637,14018,9637,14018,9656xe" filled="true" fillcolor="#000000" stroked="false">
                <v:path arrowok="t"/>
                <v:fill type="solid"/>
              </v:shape>
            </v:group>
            <v:group style="position:absolute;left:14018;top:9656;width:10;height:20" coordorigin="14018,9656" coordsize="10,20">
              <v:shape style="position:absolute;left:14018;top:9656;width:10;height:20" coordorigin="14018,9656" coordsize="10,20" path="m14018,9676l14028,9676,14028,9656,14018,9656,14018,9676xe" filled="true" fillcolor="#000000" stroked="false">
                <v:path arrowok="t"/>
                <v:fill type="solid"/>
              </v:shape>
            </v:group>
            <v:group style="position:absolute;left:14018;top:9679;width:10;height:2" coordorigin="14018,9679" coordsize="10,2">
              <v:shape style="position:absolute;left:14018;top:9679;width:10;height:2" coordorigin="14018,9679" coordsize="10,0" path="m14018,9679l14028,9679e" filled="false" stroked="true" strokeweight=".360016pt" strokecolor="#000000">
                <v:path arrowok="t"/>
              </v:shape>
            </v:group>
            <v:group style="position:absolute;left:14018;top:9698;width:59;height:2" coordorigin="14018,9698" coordsize="59,2">
              <v:shape style="position:absolute;left:14018;top:9698;width:59;height:2" coordorigin="14018,9698" coordsize="59,0" path="m14018,9698l14077,9698e" filled="false" stroked="true" strokeweight="1.5pt" strokecolor="#000000">
                <v:path arrowok="t"/>
              </v:shape>
            </v:group>
            <v:group style="position:absolute;left:14077;top:9698;width:1313;height:2" coordorigin="14077,9698" coordsize="1313,2">
              <v:shape style="position:absolute;left:14077;top:9698;width:1313;height:2" coordorigin="14077,9698" coordsize="1313,0" path="m14077,9698l15390,9698e" filled="false" stroked="true" strokeweight="1.5pt" strokecolor="#000000">
                <v:path arrowok="t"/>
              </v:shape>
            </v:group>
            <w10:wrap type="none"/>
          </v:group>
        </w:pict>
      </w:r>
    </w:p>
    <w:tbl>
      <w:tblPr>
        <w:tblW w:w="0" w:type="auto"/>
        <w:jc w:val="left"/>
        <w:tblInd w:w="221" w:type="dxa"/>
        <w:tblLayout w:type="fixed"/>
        <w:tblCellMar>
          <w:top w:w="0" w:type="dxa"/>
          <w:left w:w="0" w:type="dxa"/>
          <w:bottom w:w="0" w:type="dxa"/>
          <w:right w:w="0" w:type="dxa"/>
        </w:tblCellMar>
        <w:tblLook w:val="01E0"/>
      </w:tblPr>
      <w:tblGrid>
        <w:gridCol w:w="1572"/>
        <w:gridCol w:w="1830"/>
        <w:gridCol w:w="3397"/>
        <w:gridCol w:w="1737"/>
        <w:gridCol w:w="1710"/>
        <w:gridCol w:w="1328"/>
        <w:gridCol w:w="1219"/>
        <w:gridCol w:w="1324"/>
      </w:tblGrid>
      <w:tr>
        <w:trPr>
          <w:trHeight w:val="302" w:hRule="exact"/>
        </w:trPr>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91"/>
              <w:jc w:val="right"/>
              <w:rPr>
                <w:rFonts w:ascii="宋体" w:hAnsi="宋体" w:cs="宋体" w:eastAsia="宋体" w:hint="default"/>
                <w:sz w:val="13"/>
                <w:szCs w:val="13"/>
              </w:rPr>
            </w:pPr>
            <w:r>
              <w:rPr>
                <w:rFonts w:ascii="宋体" w:hAnsi="宋体" w:cs="宋体" w:eastAsia="宋体" w:hint="default"/>
                <w:b/>
                <w:bCs/>
                <w:w w:val="95"/>
                <w:sz w:val="13"/>
                <w:szCs w:val="13"/>
              </w:rPr>
              <w:t>一、上年年末余额</w:t>
            </w:r>
            <w:r>
              <w:rPr>
                <w:rFonts w:ascii="宋体" w:hAnsi="宋体" w:cs="宋体" w:eastAsia="宋体" w:hint="default"/>
                <w:sz w:val="13"/>
                <w:szCs w:val="13"/>
              </w:rPr>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5"/>
              <w:jc w:val="right"/>
              <w:rPr>
                <w:rFonts w:ascii="宋体" w:hAnsi="宋体" w:cs="宋体" w:eastAsia="宋体" w:hint="default"/>
                <w:sz w:val="15"/>
                <w:szCs w:val="15"/>
              </w:rPr>
            </w:pPr>
            <w:r>
              <w:rPr>
                <w:rFonts w:ascii="宋体"/>
                <w:b/>
                <w:w w:val="95"/>
                <w:sz w:val="15"/>
              </w:rPr>
              <w:t>336,000,000.00</w:t>
            </w:r>
            <w:r>
              <w:rPr>
                <w:rFonts w:ascii="宋体"/>
                <w:sz w:val="15"/>
              </w:rPr>
            </w:r>
          </w:p>
        </w:tc>
        <w:tc>
          <w:tcPr>
            <w:tcW w:w="3397" w:type="dxa"/>
            <w:tcBorders>
              <w:top w:val="nil" w:sz="6" w:space="0" w:color="auto"/>
              <w:left w:val="nil" w:sz="6" w:space="0" w:color="auto"/>
              <w:bottom w:val="nil" w:sz="6" w:space="0" w:color="auto"/>
              <w:right w:val="nil" w:sz="6" w:space="0" w:color="auto"/>
            </w:tcBorders>
          </w:tcPr>
          <w:p>
            <w:pPr>
              <w:pStyle w:val="TableParagraph"/>
              <w:tabs>
                <w:tab w:pos="987" w:val="left" w:leader="none"/>
                <w:tab w:pos="1552" w:val="left" w:leader="none"/>
                <w:tab w:pos="1904" w:val="left" w:leader="none"/>
              </w:tabs>
              <w:spacing w:line="240" w:lineRule="auto" w:before="54"/>
              <w:ind w:left="276" w:right="0"/>
              <w:jc w:val="left"/>
              <w:rPr>
                <w:rFonts w:ascii="宋体" w:hAnsi="宋体" w:cs="宋体" w:eastAsia="宋体" w:hint="default"/>
                <w:sz w:val="15"/>
                <w:szCs w:val="15"/>
              </w:rPr>
            </w:pPr>
            <w:r>
              <w:rPr>
                <w:rFonts w:ascii="宋体"/>
                <w:b/>
                <w:w w:val="95"/>
                <w:sz w:val="15"/>
              </w:rPr>
              <w:t>-</w:t>
              <w:tab/>
              <w:t>-</w:t>
              <w:tab/>
              <w:t>-</w:t>
              <w:tab/>
            </w:r>
            <w:r>
              <w:rPr>
                <w:rFonts w:ascii="宋体"/>
                <w:b/>
                <w:sz w:val="15"/>
              </w:rPr>
              <w:t>1,422,891,289.15</w:t>
            </w:r>
            <w:r>
              <w:rPr>
                <w:rFonts w:ascii="宋体"/>
                <w:sz w:val="15"/>
              </w:rPr>
            </w:r>
          </w:p>
        </w:tc>
        <w:tc>
          <w:tcPr>
            <w:tcW w:w="1737" w:type="dxa"/>
            <w:tcBorders>
              <w:top w:val="nil" w:sz="6" w:space="0" w:color="auto"/>
              <w:left w:val="nil" w:sz="6" w:space="0" w:color="auto"/>
              <w:bottom w:val="nil" w:sz="6" w:space="0" w:color="auto"/>
              <w:right w:val="nil" w:sz="6" w:space="0" w:color="auto"/>
            </w:tcBorders>
          </w:tcPr>
          <w:p>
            <w:pPr>
              <w:pStyle w:val="TableParagraph"/>
              <w:tabs>
                <w:tab w:pos="734" w:val="left" w:leader="none"/>
              </w:tabs>
              <w:spacing w:line="240" w:lineRule="auto" w:before="54"/>
              <w:ind w:left="282" w:right="0"/>
              <w:jc w:val="left"/>
              <w:rPr>
                <w:rFonts w:ascii="宋体" w:hAnsi="宋体" w:cs="宋体" w:eastAsia="宋体" w:hint="default"/>
                <w:sz w:val="15"/>
                <w:szCs w:val="15"/>
              </w:rPr>
            </w:pPr>
            <w:r>
              <w:rPr>
                <w:rFonts w:ascii="宋体"/>
                <w:b/>
                <w:w w:val="95"/>
                <w:sz w:val="15"/>
              </w:rPr>
              <w:t>-</w:t>
              <w:tab/>
            </w:r>
            <w:r>
              <w:rPr>
                <w:rFonts w:ascii="宋体"/>
                <w:b/>
                <w:sz w:val="15"/>
              </w:rPr>
              <w:t>-63,992.98</w:t>
            </w:r>
            <w:r>
              <w:rPr>
                <w:rFonts w:ascii="宋体"/>
                <w:sz w:val="15"/>
              </w:rPr>
            </w:r>
          </w:p>
        </w:tc>
        <w:tc>
          <w:tcPr>
            <w:tcW w:w="1710" w:type="dxa"/>
            <w:tcBorders>
              <w:top w:val="nil" w:sz="6" w:space="0" w:color="auto"/>
              <w:left w:val="nil" w:sz="6" w:space="0" w:color="auto"/>
              <w:bottom w:val="nil" w:sz="6" w:space="0" w:color="auto"/>
              <w:right w:val="nil" w:sz="6" w:space="0" w:color="auto"/>
            </w:tcBorders>
          </w:tcPr>
          <w:p>
            <w:pPr>
              <w:pStyle w:val="TableParagraph"/>
              <w:tabs>
                <w:tab w:pos="368" w:val="left" w:leader="none"/>
              </w:tabs>
              <w:spacing w:line="240" w:lineRule="auto" w:before="54"/>
              <w:ind w:right="110"/>
              <w:jc w:val="right"/>
              <w:rPr>
                <w:rFonts w:ascii="宋体" w:hAnsi="宋体" w:cs="宋体" w:eastAsia="宋体" w:hint="default"/>
                <w:sz w:val="15"/>
                <w:szCs w:val="15"/>
              </w:rPr>
            </w:pPr>
            <w:r>
              <w:rPr>
                <w:rFonts w:ascii="宋体"/>
                <w:b/>
                <w:w w:val="95"/>
                <w:sz w:val="15"/>
              </w:rPr>
              <w:t>-</w:t>
              <w:tab/>
              <w:t>53,358,030.75</w:t>
            </w:r>
            <w:r>
              <w:rPr>
                <w:rFonts w:ascii="宋体"/>
                <w:sz w:val="15"/>
              </w:rPr>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6"/>
              <w:jc w:val="right"/>
              <w:rPr>
                <w:rFonts w:ascii="宋体" w:hAnsi="宋体" w:cs="宋体" w:eastAsia="宋体" w:hint="default"/>
                <w:sz w:val="15"/>
                <w:szCs w:val="15"/>
              </w:rPr>
            </w:pPr>
            <w:r>
              <w:rPr>
                <w:rFonts w:ascii="宋体"/>
                <w:b/>
                <w:w w:val="95"/>
                <w:sz w:val="15"/>
              </w:rPr>
              <w:t>714,784,935.21</w:t>
            </w:r>
            <w:r>
              <w:rPr>
                <w:rFonts w:ascii="宋体"/>
                <w:sz w:val="15"/>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7"/>
              <w:jc w:val="right"/>
              <w:rPr>
                <w:rFonts w:ascii="宋体" w:hAnsi="宋体" w:cs="宋体" w:eastAsia="宋体" w:hint="default"/>
                <w:sz w:val="15"/>
                <w:szCs w:val="15"/>
              </w:rPr>
            </w:pPr>
            <w:r>
              <w:rPr>
                <w:rFonts w:ascii="宋体"/>
                <w:b/>
                <w:w w:val="95"/>
                <w:sz w:val="15"/>
              </w:rPr>
              <w:t>21,499,746.66</w:t>
            </w:r>
            <w:r>
              <w:rPr>
                <w:rFonts w:ascii="宋体"/>
                <w:sz w:val="15"/>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5"/>
                <w:szCs w:val="15"/>
              </w:rPr>
            </w:pPr>
            <w:r>
              <w:rPr>
                <w:rFonts w:ascii="宋体"/>
                <w:b/>
                <w:w w:val="95"/>
                <w:sz w:val="15"/>
              </w:rPr>
              <w:t>2,548,470,008.79</w:t>
            </w:r>
            <w:r>
              <w:rPr>
                <w:rFonts w:ascii="宋体"/>
                <w:sz w:val="15"/>
              </w:rPr>
            </w:r>
          </w:p>
        </w:tc>
      </w:tr>
      <w:tr>
        <w:trPr>
          <w:trHeight w:val="255" w:hRule="exact"/>
        </w:trPr>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96"/>
              <w:jc w:val="right"/>
              <w:rPr>
                <w:rFonts w:ascii="宋体" w:hAnsi="宋体" w:cs="宋体" w:eastAsia="宋体" w:hint="default"/>
                <w:sz w:val="13"/>
                <w:szCs w:val="13"/>
              </w:rPr>
            </w:pPr>
            <w:r>
              <w:rPr>
                <w:rFonts w:ascii="宋体" w:hAnsi="宋体" w:cs="宋体" w:eastAsia="宋体" w:hint="default"/>
                <w:w w:val="95"/>
                <w:sz w:val="13"/>
                <w:szCs w:val="13"/>
              </w:rPr>
              <w:t>加：会计政策变更</w:t>
            </w:r>
            <w:r>
              <w:rPr>
                <w:rFonts w:ascii="宋体" w:hAnsi="宋体" w:cs="宋体" w:eastAsia="宋体" w:hint="default"/>
                <w:sz w:val="13"/>
                <w:szCs w:val="13"/>
              </w:rPr>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4"/>
              <w:jc w:val="right"/>
              <w:rPr>
                <w:rFonts w:ascii="宋体" w:hAnsi="宋体" w:cs="宋体" w:eastAsia="宋体" w:hint="default"/>
                <w:sz w:val="15"/>
                <w:szCs w:val="15"/>
              </w:rPr>
            </w:pPr>
            <w:r>
              <w:rPr>
                <w:rFonts w:ascii="宋体"/>
                <w:sz w:val="15"/>
              </w:rPr>
              <w:t>-</w:t>
            </w:r>
          </w:p>
        </w:tc>
        <w:tc>
          <w:tcPr>
            <w:tcW w:w="3397" w:type="dxa"/>
            <w:tcBorders>
              <w:top w:val="nil" w:sz="6" w:space="0" w:color="auto"/>
              <w:left w:val="nil" w:sz="6" w:space="0" w:color="auto"/>
              <w:bottom w:val="nil" w:sz="6" w:space="0" w:color="auto"/>
              <w:right w:val="nil" w:sz="6" w:space="0" w:color="auto"/>
            </w:tcBorders>
          </w:tcPr>
          <w:p>
            <w:pPr>
              <w:pStyle w:val="TableParagraph"/>
              <w:tabs>
                <w:tab w:pos="987" w:val="left" w:leader="none"/>
                <w:tab w:pos="1552" w:val="left" w:leader="none"/>
                <w:tab w:pos="3039" w:val="left" w:leader="none"/>
              </w:tabs>
              <w:spacing w:line="240" w:lineRule="auto" w:before="8"/>
              <w:ind w:left="276" w:right="0"/>
              <w:jc w:val="left"/>
              <w:rPr>
                <w:rFonts w:ascii="宋体" w:hAnsi="宋体" w:cs="宋体" w:eastAsia="宋体" w:hint="default"/>
                <w:sz w:val="15"/>
                <w:szCs w:val="15"/>
              </w:rPr>
            </w:pPr>
            <w:r>
              <w:rPr>
                <w:rFonts w:ascii="宋体"/>
                <w:b/>
                <w:w w:val="95"/>
                <w:sz w:val="15"/>
              </w:rPr>
              <w:t>-</w:t>
              <w:tab/>
              <w:t>-</w:t>
              <w:tab/>
              <w:t>-</w:t>
              <w:tab/>
            </w:r>
            <w:r>
              <w:rPr>
                <w:rFonts w:ascii="宋体"/>
                <w:sz w:val="15"/>
              </w:rPr>
              <w:t>-</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4" w:right="0"/>
              <w:jc w:val="left"/>
              <w:rPr>
                <w:rFonts w:ascii="宋体" w:hAnsi="宋体" w:cs="宋体" w:eastAsia="宋体" w:hint="default"/>
                <w:sz w:val="15"/>
                <w:szCs w:val="15"/>
              </w:rPr>
            </w:pPr>
            <w:r>
              <w:rPr>
                <w:rFonts w:ascii="宋体"/>
                <w:sz w:val="15"/>
              </w:rPr>
              <w:t>-</w:t>
            </w:r>
          </w:p>
        </w:tc>
        <w:tc>
          <w:tcPr>
            <w:tcW w:w="1710" w:type="dxa"/>
            <w:tcBorders>
              <w:top w:val="nil" w:sz="6" w:space="0" w:color="auto"/>
              <w:left w:val="nil" w:sz="6" w:space="0" w:color="auto"/>
              <w:bottom w:val="nil" w:sz="6" w:space="0" w:color="auto"/>
              <w:right w:val="nil" w:sz="6" w:space="0" w:color="auto"/>
            </w:tcBorders>
          </w:tcPr>
          <w:p>
            <w:pPr>
              <w:pStyle w:val="TableParagraph"/>
              <w:tabs>
                <w:tab w:pos="1275" w:val="left" w:leader="none"/>
              </w:tabs>
              <w:spacing w:line="240" w:lineRule="auto" w:before="8"/>
              <w:ind w:right="109"/>
              <w:jc w:val="right"/>
              <w:rPr>
                <w:rFonts w:ascii="宋体" w:hAnsi="宋体" w:cs="宋体" w:eastAsia="宋体" w:hint="default"/>
                <w:sz w:val="15"/>
                <w:szCs w:val="15"/>
              </w:rPr>
            </w:pPr>
            <w:r>
              <w:rPr>
                <w:rFonts w:ascii="宋体"/>
                <w:sz w:val="15"/>
              </w:rPr>
              <w:t>-</w:t>
              <w:tab/>
              <w:t>-</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5"/>
              <w:jc w:val="right"/>
              <w:rPr>
                <w:rFonts w:ascii="宋体" w:hAnsi="宋体" w:cs="宋体" w:eastAsia="宋体" w:hint="default"/>
                <w:sz w:val="15"/>
                <w:szCs w:val="15"/>
              </w:rPr>
            </w:pPr>
            <w:r>
              <w:rPr>
                <w:rFonts w:ascii="宋体"/>
                <w:sz w:val="15"/>
              </w:rPr>
              <w:t>-</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6"/>
              <w:jc w:val="right"/>
              <w:rPr>
                <w:rFonts w:ascii="宋体" w:hAnsi="宋体" w:cs="宋体" w:eastAsia="宋体" w:hint="default"/>
                <w:sz w:val="15"/>
                <w:szCs w:val="15"/>
              </w:rPr>
            </w:pPr>
            <w:r>
              <w:rPr>
                <w:rFonts w:ascii="宋体"/>
                <w:sz w:val="15"/>
              </w:rPr>
              <w:t>-</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宋体" w:hAnsi="宋体" w:cs="宋体" w:eastAsia="宋体" w:hint="default"/>
                <w:sz w:val="15"/>
                <w:szCs w:val="15"/>
              </w:rPr>
            </w:pPr>
            <w:r>
              <w:rPr>
                <w:rFonts w:ascii="宋体"/>
                <w:sz w:val="15"/>
              </w:rPr>
              <w:t>-</w:t>
            </w:r>
          </w:p>
        </w:tc>
      </w:tr>
      <w:tr>
        <w:trPr>
          <w:trHeight w:val="279" w:hRule="exact"/>
        </w:trPr>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5"/>
              <w:jc w:val="right"/>
              <w:rPr>
                <w:rFonts w:ascii="宋体" w:hAnsi="宋体" w:cs="宋体" w:eastAsia="宋体" w:hint="default"/>
                <w:sz w:val="13"/>
                <w:szCs w:val="13"/>
              </w:rPr>
            </w:pPr>
            <w:r>
              <w:rPr>
                <w:rFonts w:ascii="宋体" w:hAnsi="宋体" w:cs="宋体" w:eastAsia="宋体" w:hint="default"/>
                <w:w w:val="95"/>
                <w:sz w:val="13"/>
                <w:szCs w:val="13"/>
              </w:rPr>
              <w:t>前期差错更正</w:t>
            </w:r>
            <w:r>
              <w:rPr>
                <w:rFonts w:ascii="宋体" w:hAnsi="宋体" w:cs="宋体" w:eastAsia="宋体" w:hint="default"/>
                <w:sz w:val="13"/>
                <w:szCs w:val="13"/>
              </w:rPr>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74"/>
              <w:jc w:val="right"/>
              <w:rPr>
                <w:rFonts w:ascii="宋体" w:hAnsi="宋体" w:cs="宋体" w:eastAsia="宋体" w:hint="default"/>
                <w:sz w:val="15"/>
                <w:szCs w:val="15"/>
              </w:rPr>
            </w:pPr>
            <w:r>
              <w:rPr>
                <w:rFonts w:ascii="宋体"/>
                <w:sz w:val="15"/>
              </w:rPr>
              <w:t>-</w:t>
            </w:r>
          </w:p>
        </w:tc>
        <w:tc>
          <w:tcPr>
            <w:tcW w:w="3397" w:type="dxa"/>
            <w:tcBorders>
              <w:top w:val="nil" w:sz="6" w:space="0" w:color="auto"/>
              <w:left w:val="nil" w:sz="6" w:space="0" w:color="auto"/>
              <w:bottom w:val="nil" w:sz="6" w:space="0" w:color="auto"/>
              <w:right w:val="nil" w:sz="6" w:space="0" w:color="auto"/>
            </w:tcBorders>
          </w:tcPr>
          <w:p>
            <w:pPr>
              <w:pStyle w:val="TableParagraph"/>
              <w:tabs>
                <w:tab w:pos="987" w:val="left" w:leader="none"/>
                <w:tab w:pos="1552" w:val="left" w:leader="none"/>
                <w:tab w:pos="3039" w:val="left" w:leader="none"/>
              </w:tabs>
              <w:spacing w:line="240" w:lineRule="auto" w:before="7"/>
              <w:ind w:left="276" w:right="0"/>
              <w:jc w:val="left"/>
              <w:rPr>
                <w:rFonts w:ascii="宋体" w:hAnsi="宋体" w:cs="宋体" w:eastAsia="宋体" w:hint="default"/>
                <w:sz w:val="15"/>
                <w:szCs w:val="15"/>
              </w:rPr>
            </w:pPr>
            <w:r>
              <w:rPr>
                <w:rFonts w:ascii="宋体"/>
                <w:b/>
                <w:w w:val="95"/>
                <w:sz w:val="15"/>
              </w:rPr>
              <w:t>-</w:t>
              <w:tab/>
              <w:t>-</w:t>
              <w:tab/>
              <w:t>-</w:t>
              <w:tab/>
            </w:r>
            <w:r>
              <w:rPr>
                <w:rFonts w:ascii="宋体"/>
                <w:sz w:val="15"/>
              </w:rPr>
              <w:t>-</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宋体" w:hAnsi="宋体" w:cs="宋体" w:eastAsia="宋体" w:hint="default"/>
                <w:sz w:val="15"/>
                <w:szCs w:val="15"/>
              </w:rPr>
            </w:pPr>
            <w:r>
              <w:rPr>
                <w:rFonts w:ascii="宋体"/>
                <w:sz w:val="15"/>
              </w:rPr>
              <w:t>-</w:t>
            </w:r>
          </w:p>
        </w:tc>
        <w:tc>
          <w:tcPr>
            <w:tcW w:w="1710" w:type="dxa"/>
            <w:tcBorders>
              <w:top w:val="nil" w:sz="6" w:space="0" w:color="auto"/>
              <w:left w:val="nil" w:sz="6" w:space="0" w:color="auto"/>
              <w:bottom w:val="nil" w:sz="6" w:space="0" w:color="auto"/>
              <w:right w:val="nil" w:sz="6" w:space="0" w:color="auto"/>
            </w:tcBorders>
          </w:tcPr>
          <w:p>
            <w:pPr>
              <w:pStyle w:val="TableParagraph"/>
              <w:tabs>
                <w:tab w:pos="1275" w:val="left" w:leader="none"/>
              </w:tabs>
              <w:spacing w:line="240" w:lineRule="auto" w:before="7"/>
              <w:ind w:right="109"/>
              <w:jc w:val="right"/>
              <w:rPr>
                <w:rFonts w:ascii="宋体" w:hAnsi="宋体" w:cs="宋体" w:eastAsia="宋体" w:hint="default"/>
                <w:sz w:val="15"/>
                <w:szCs w:val="15"/>
              </w:rPr>
            </w:pPr>
            <w:r>
              <w:rPr>
                <w:rFonts w:ascii="宋体"/>
                <w:sz w:val="15"/>
              </w:rPr>
              <w:t>-</w:t>
              <w:tab/>
              <w:t>-</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5"/>
              <w:jc w:val="right"/>
              <w:rPr>
                <w:rFonts w:ascii="宋体" w:hAnsi="宋体" w:cs="宋体" w:eastAsia="宋体" w:hint="default"/>
                <w:sz w:val="15"/>
                <w:szCs w:val="15"/>
              </w:rPr>
            </w:pPr>
            <w:r>
              <w:rPr>
                <w:rFonts w:ascii="宋体"/>
                <w:sz w:val="15"/>
              </w:rPr>
              <w:t>-</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6"/>
              <w:jc w:val="right"/>
              <w:rPr>
                <w:rFonts w:ascii="宋体" w:hAnsi="宋体" w:cs="宋体" w:eastAsia="宋体" w:hint="default"/>
                <w:sz w:val="15"/>
                <w:szCs w:val="15"/>
              </w:rPr>
            </w:pPr>
            <w:r>
              <w:rPr>
                <w:rFonts w:ascii="宋体"/>
                <w:sz w:val="15"/>
              </w:rPr>
              <w:t>-</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5"/>
                <w:szCs w:val="15"/>
              </w:rPr>
            </w:pPr>
            <w:r>
              <w:rPr>
                <w:rFonts w:ascii="宋体"/>
                <w:sz w:val="15"/>
              </w:rPr>
              <w:t>-</w:t>
            </w:r>
          </w:p>
        </w:tc>
      </w:tr>
    </w:tbl>
    <w:p>
      <w:pPr>
        <w:tabs>
          <w:tab w:pos="3270" w:val="left" w:leader="none"/>
          <w:tab w:pos="3899" w:val="left" w:leader="none"/>
          <w:tab w:pos="4609" w:val="left" w:leader="none"/>
          <w:tab w:pos="5175" w:val="left" w:leader="none"/>
          <w:tab w:pos="6661" w:val="left" w:leader="none"/>
          <w:tab w:pos="7303" w:val="left" w:leader="none"/>
          <w:tab w:pos="9003" w:val="left" w:leader="none"/>
          <w:tab w:pos="10279" w:val="left" w:leader="none"/>
          <w:tab w:pos="11561" w:val="left" w:leader="none"/>
          <w:tab w:pos="12860" w:val="left" w:leader="none"/>
          <w:tab w:pos="14227" w:val="left" w:leader="none"/>
        </w:tabs>
        <w:spacing w:line="180" w:lineRule="exact" w:before="0"/>
        <w:ind w:left="516"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其他</w:t>
        <w:tab/>
      </w:r>
      <w:r>
        <w:rPr>
          <w:rFonts w:ascii="宋体" w:hAnsi="宋体" w:cs="宋体" w:eastAsia="宋体" w:hint="default"/>
          <w:sz w:val="15"/>
          <w:szCs w:val="15"/>
        </w:rPr>
        <w:t>-</w:t>
        <w:tab/>
      </w:r>
      <w:r>
        <w:rPr>
          <w:rFonts w:ascii="宋体" w:hAnsi="宋体" w:cs="宋体" w:eastAsia="宋体" w:hint="default"/>
          <w:b/>
          <w:bCs/>
          <w:w w:val="95"/>
          <w:sz w:val="15"/>
          <w:szCs w:val="15"/>
        </w:rPr>
        <w:t>-</w:t>
        <w:tab/>
        <w:t>-</w:t>
        <w:tab/>
        <w:t>-</w:t>
        <w:tab/>
      </w:r>
      <w:r>
        <w:rPr>
          <w:rFonts w:ascii="宋体" w:hAnsi="宋体" w:cs="宋体" w:eastAsia="宋体" w:hint="default"/>
          <w:sz w:val="15"/>
          <w:szCs w:val="15"/>
        </w:rPr>
        <w:t>-</w:t>
        <w:tab/>
        <w:t>-</w:t>
        <w:tab/>
        <w:t>-</w:t>
        <w:tab/>
        <w:t>-</w:t>
        <w:tab/>
        <w:t>-</w:t>
        <w:tab/>
        <w:t>-</w:t>
        <w:tab/>
        <w:t>-</w:t>
      </w:r>
    </w:p>
    <w:p>
      <w:pPr>
        <w:spacing w:line="240" w:lineRule="auto" w:before="1"/>
        <w:rPr>
          <w:rFonts w:ascii="宋体" w:hAnsi="宋体" w:cs="宋体" w:eastAsia="宋体" w:hint="default"/>
          <w:sz w:val="2"/>
          <w:szCs w:val="2"/>
        </w:rPr>
      </w:pPr>
    </w:p>
    <w:tbl>
      <w:tblPr>
        <w:tblW w:w="0" w:type="auto"/>
        <w:jc w:val="left"/>
        <w:tblInd w:w="221" w:type="dxa"/>
        <w:tblLayout w:type="fixed"/>
        <w:tblCellMar>
          <w:top w:w="0" w:type="dxa"/>
          <w:left w:w="0" w:type="dxa"/>
          <w:bottom w:w="0" w:type="dxa"/>
          <w:right w:w="0" w:type="dxa"/>
        </w:tblCellMar>
        <w:tblLook w:val="01E0"/>
      </w:tblPr>
      <w:tblGrid>
        <w:gridCol w:w="1935"/>
        <w:gridCol w:w="1467"/>
        <w:gridCol w:w="3397"/>
        <w:gridCol w:w="1737"/>
        <w:gridCol w:w="1709"/>
        <w:gridCol w:w="1328"/>
        <w:gridCol w:w="1219"/>
        <w:gridCol w:w="1324"/>
      </w:tblGrid>
      <w:tr>
        <w:trPr>
          <w:trHeight w:val="271"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3"/>
                <w:szCs w:val="13"/>
              </w:rPr>
            </w:pPr>
            <w:r>
              <w:rPr>
                <w:rFonts w:ascii="宋体" w:hAnsi="宋体" w:cs="宋体" w:eastAsia="宋体" w:hint="default"/>
                <w:b/>
                <w:bCs/>
                <w:sz w:val="13"/>
                <w:szCs w:val="13"/>
              </w:rPr>
              <w:t>二、本年年初余额</w:t>
            </w:r>
            <w:r>
              <w:rPr>
                <w:rFonts w:ascii="宋体" w:hAnsi="宋体" w:cs="宋体" w:eastAsia="宋体" w:hint="default"/>
                <w:sz w:val="13"/>
                <w:szCs w:val="13"/>
              </w:rPr>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75"/>
              <w:jc w:val="right"/>
              <w:rPr>
                <w:rFonts w:ascii="宋体" w:hAnsi="宋体" w:cs="宋体" w:eastAsia="宋体" w:hint="default"/>
                <w:sz w:val="15"/>
                <w:szCs w:val="15"/>
              </w:rPr>
            </w:pPr>
            <w:r>
              <w:rPr>
                <w:rFonts w:ascii="宋体"/>
                <w:b/>
                <w:w w:val="95"/>
                <w:sz w:val="15"/>
              </w:rPr>
              <w:t>336,000,000.00</w:t>
            </w:r>
            <w:r>
              <w:rPr>
                <w:rFonts w:ascii="宋体"/>
                <w:sz w:val="15"/>
              </w:rPr>
            </w:r>
          </w:p>
        </w:tc>
        <w:tc>
          <w:tcPr>
            <w:tcW w:w="3397" w:type="dxa"/>
            <w:tcBorders>
              <w:top w:val="nil" w:sz="6" w:space="0" w:color="auto"/>
              <w:left w:val="nil" w:sz="6" w:space="0" w:color="auto"/>
              <w:bottom w:val="nil" w:sz="6" w:space="0" w:color="auto"/>
              <w:right w:val="nil" w:sz="6" w:space="0" w:color="auto"/>
            </w:tcBorders>
          </w:tcPr>
          <w:p>
            <w:pPr>
              <w:pStyle w:val="TableParagraph"/>
              <w:tabs>
                <w:tab w:pos="987" w:val="left" w:leader="none"/>
                <w:tab w:pos="1552" w:val="left" w:leader="none"/>
                <w:tab w:pos="1904" w:val="left" w:leader="none"/>
              </w:tabs>
              <w:spacing w:line="240" w:lineRule="auto" w:before="31"/>
              <w:ind w:left="276" w:right="0"/>
              <w:jc w:val="left"/>
              <w:rPr>
                <w:rFonts w:ascii="宋体" w:hAnsi="宋体" w:cs="宋体" w:eastAsia="宋体" w:hint="default"/>
                <w:sz w:val="15"/>
                <w:szCs w:val="15"/>
              </w:rPr>
            </w:pPr>
            <w:r>
              <w:rPr>
                <w:rFonts w:ascii="宋体"/>
                <w:b/>
                <w:w w:val="95"/>
                <w:sz w:val="15"/>
              </w:rPr>
              <w:t>-</w:t>
              <w:tab/>
              <w:t>-</w:t>
              <w:tab/>
              <w:t>-</w:t>
              <w:tab/>
            </w:r>
            <w:r>
              <w:rPr>
                <w:rFonts w:ascii="宋体"/>
                <w:b/>
                <w:sz w:val="15"/>
              </w:rPr>
              <w:t>1,422,891,289.15</w:t>
            </w:r>
            <w:r>
              <w:rPr>
                <w:rFonts w:ascii="宋体"/>
                <w:sz w:val="15"/>
              </w:rPr>
            </w:r>
          </w:p>
        </w:tc>
        <w:tc>
          <w:tcPr>
            <w:tcW w:w="1737" w:type="dxa"/>
            <w:tcBorders>
              <w:top w:val="nil" w:sz="6" w:space="0" w:color="auto"/>
              <w:left w:val="nil" w:sz="6" w:space="0" w:color="auto"/>
              <w:bottom w:val="nil" w:sz="6" w:space="0" w:color="auto"/>
              <w:right w:val="nil" w:sz="6" w:space="0" w:color="auto"/>
            </w:tcBorders>
          </w:tcPr>
          <w:p>
            <w:pPr>
              <w:pStyle w:val="TableParagraph"/>
              <w:tabs>
                <w:tab w:pos="451" w:val="left" w:leader="none"/>
              </w:tabs>
              <w:spacing w:line="240" w:lineRule="auto" w:before="31"/>
              <w:ind w:right="244"/>
              <w:jc w:val="right"/>
              <w:rPr>
                <w:rFonts w:ascii="宋体" w:hAnsi="宋体" w:cs="宋体" w:eastAsia="宋体" w:hint="default"/>
                <w:sz w:val="15"/>
                <w:szCs w:val="15"/>
              </w:rPr>
            </w:pPr>
            <w:r>
              <w:rPr>
                <w:rFonts w:ascii="宋体"/>
                <w:b/>
                <w:w w:val="95"/>
                <w:sz w:val="15"/>
              </w:rPr>
              <w:t>-</w:t>
              <w:tab/>
              <w:t>-63,992.98</w:t>
            </w:r>
            <w:r>
              <w:rPr>
                <w:rFonts w:ascii="宋体"/>
                <w:sz w:val="15"/>
              </w:rPr>
            </w:r>
          </w:p>
        </w:tc>
        <w:tc>
          <w:tcPr>
            <w:tcW w:w="1709" w:type="dxa"/>
            <w:tcBorders>
              <w:top w:val="nil" w:sz="6" w:space="0" w:color="auto"/>
              <w:left w:val="nil" w:sz="6" w:space="0" w:color="auto"/>
              <w:bottom w:val="nil" w:sz="6" w:space="0" w:color="auto"/>
              <w:right w:val="nil" w:sz="6" w:space="0" w:color="auto"/>
            </w:tcBorders>
          </w:tcPr>
          <w:p>
            <w:pPr>
              <w:pStyle w:val="TableParagraph"/>
              <w:tabs>
                <w:tab w:pos="368" w:val="left" w:leader="none"/>
              </w:tabs>
              <w:spacing w:line="240" w:lineRule="auto" w:before="31"/>
              <w:ind w:right="110"/>
              <w:jc w:val="right"/>
              <w:rPr>
                <w:rFonts w:ascii="宋体" w:hAnsi="宋体" w:cs="宋体" w:eastAsia="宋体" w:hint="default"/>
                <w:sz w:val="15"/>
                <w:szCs w:val="15"/>
              </w:rPr>
            </w:pPr>
            <w:r>
              <w:rPr>
                <w:rFonts w:ascii="宋体"/>
                <w:b/>
                <w:w w:val="95"/>
                <w:sz w:val="15"/>
              </w:rPr>
              <w:t>-</w:t>
              <w:tab/>
              <w:t>53,358,030.75</w:t>
            </w:r>
            <w:r>
              <w:rPr>
                <w:rFonts w:ascii="宋体"/>
                <w:sz w:val="15"/>
              </w:rPr>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6"/>
              <w:jc w:val="right"/>
              <w:rPr>
                <w:rFonts w:ascii="宋体" w:hAnsi="宋体" w:cs="宋体" w:eastAsia="宋体" w:hint="default"/>
                <w:sz w:val="15"/>
                <w:szCs w:val="15"/>
              </w:rPr>
            </w:pPr>
            <w:r>
              <w:rPr>
                <w:rFonts w:ascii="宋体"/>
                <w:b/>
                <w:w w:val="95"/>
                <w:sz w:val="15"/>
              </w:rPr>
              <w:t>714,784,935.21</w:t>
            </w:r>
            <w:r>
              <w:rPr>
                <w:rFonts w:ascii="宋体"/>
                <w:sz w:val="15"/>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77"/>
              <w:jc w:val="right"/>
              <w:rPr>
                <w:rFonts w:ascii="宋体" w:hAnsi="宋体" w:cs="宋体" w:eastAsia="宋体" w:hint="default"/>
                <w:sz w:val="15"/>
                <w:szCs w:val="15"/>
              </w:rPr>
            </w:pPr>
            <w:r>
              <w:rPr>
                <w:rFonts w:ascii="宋体"/>
                <w:b/>
                <w:w w:val="95"/>
                <w:sz w:val="15"/>
              </w:rPr>
              <w:t>21,499,746.66</w:t>
            </w:r>
            <w:r>
              <w:rPr>
                <w:rFonts w:ascii="宋体"/>
                <w:sz w:val="15"/>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宋体" w:hAnsi="宋体" w:cs="宋体" w:eastAsia="宋体" w:hint="default"/>
                <w:sz w:val="15"/>
                <w:szCs w:val="15"/>
              </w:rPr>
            </w:pPr>
            <w:r>
              <w:rPr>
                <w:rFonts w:ascii="宋体"/>
                <w:b/>
                <w:w w:val="95"/>
                <w:sz w:val="15"/>
              </w:rPr>
              <w:t>2,548,470,008.7</w:t>
            </w:r>
            <w:r>
              <w:rPr>
                <w:rFonts w:ascii="宋体"/>
                <w:sz w:val="15"/>
              </w:rPr>
            </w:r>
          </w:p>
        </w:tc>
      </w:tr>
      <w:tr>
        <w:trPr>
          <w:trHeight w:val="234" w:hRule="exact"/>
        </w:trPr>
        <w:tc>
          <w:tcPr>
            <w:tcW w:w="1935"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35" w:right="0"/>
              <w:jc w:val="left"/>
              <w:rPr>
                <w:rFonts w:ascii="宋体" w:hAnsi="宋体" w:cs="宋体" w:eastAsia="宋体" w:hint="default"/>
                <w:sz w:val="13"/>
                <w:szCs w:val="13"/>
              </w:rPr>
            </w:pPr>
            <w:r>
              <w:rPr>
                <w:rFonts w:ascii="宋体" w:hAnsi="宋体" w:cs="宋体" w:eastAsia="宋体" w:hint="default"/>
                <w:b/>
                <w:bCs/>
                <w:sz w:val="13"/>
                <w:szCs w:val="13"/>
              </w:rPr>
              <w:t>三、本期增减变动金额（减少以</w:t>
            </w:r>
            <w:r>
              <w:rPr>
                <w:rFonts w:ascii="宋体" w:hAnsi="宋体" w:cs="宋体" w:eastAsia="宋体" w:hint="default"/>
                <w:sz w:val="13"/>
                <w:szCs w:val="13"/>
              </w:rPr>
            </w:r>
          </w:p>
        </w:tc>
        <w:tc>
          <w:tcPr>
            <w:tcW w:w="1467"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275"/>
              <w:jc w:val="right"/>
              <w:rPr>
                <w:rFonts w:ascii="宋体" w:hAnsi="宋体" w:cs="宋体" w:eastAsia="宋体" w:hint="default"/>
                <w:sz w:val="15"/>
                <w:szCs w:val="15"/>
              </w:rPr>
            </w:pPr>
            <w:r>
              <w:rPr>
                <w:rFonts w:ascii="宋体"/>
                <w:b/>
                <w:w w:val="95"/>
                <w:sz w:val="15"/>
              </w:rPr>
              <w:t>4,460,084.00</w:t>
            </w:r>
            <w:r>
              <w:rPr>
                <w:rFonts w:ascii="宋体"/>
                <w:sz w:val="15"/>
              </w:rPr>
            </w:r>
          </w:p>
        </w:tc>
        <w:tc>
          <w:tcPr>
            <w:tcW w:w="3397" w:type="dxa"/>
            <w:tcBorders>
              <w:top w:val="nil" w:sz="6" w:space="0" w:color="auto"/>
              <w:left w:val="nil" w:sz="6" w:space="0" w:color="auto"/>
              <w:bottom w:val="nil" w:sz="6" w:space="0" w:color="auto"/>
              <w:right w:val="nil" w:sz="6" w:space="0" w:color="auto"/>
            </w:tcBorders>
          </w:tcPr>
          <w:p>
            <w:pPr>
              <w:pStyle w:val="TableParagraph"/>
              <w:tabs>
                <w:tab w:pos="987" w:val="left" w:leader="none"/>
                <w:tab w:pos="1552" w:val="left" w:leader="none"/>
                <w:tab w:pos="2130" w:val="left" w:leader="none"/>
              </w:tabs>
              <w:spacing w:line="240" w:lineRule="auto" w:before="47"/>
              <w:ind w:left="276" w:right="0"/>
              <w:jc w:val="left"/>
              <w:rPr>
                <w:rFonts w:ascii="宋体" w:hAnsi="宋体" w:cs="宋体" w:eastAsia="宋体" w:hint="default"/>
                <w:sz w:val="15"/>
                <w:szCs w:val="15"/>
              </w:rPr>
            </w:pPr>
            <w:r>
              <w:rPr>
                <w:rFonts w:ascii="宋体"/>
                <w:b/>
                <w:w w:val="95"/>
                <w:sz w:val="15"/>
              </w:rPr>
              <w:t>-</w:t>
              <w:tab/>
              <w:t>-</w:t>
              <w:tab/>
              <w:t>-</w:t>
              <w:tab/>
            </w:r>
            <w:r>
              <w:rPr>
                <w:rFonts w:ascii="宋体"/>
                <w:b/>
                <w:sz w:val="15"/>
              </w:rPr>
              <w:t>68,153,369.13</w:t>
            </w:r>
            <w:r>
              <w:rPr>
                <w:rFonts w:ascii="宋体"/>
                <w:sz w:val="15"/>
              </w:rPr>
            </w:r>
          </w:p>
        </w:tc>
        <w:tc>
          <w:tcPr>
            <w:tcW w:w="1737" w:type="dxa"/>
            <w:tcBorders>
              <w:top w:val="nil" w:sz="6" w:space="0" w:color="auto"/>
              <w:left w:val="nil" w:sz="6" w:space="0" w:color="auto"/>
              <w:bottom w:val="nil" w:sz="6" w:space="0" w:color="auto"/>
              <w:right w:val="nil" w:sz="6" w:space="0" w:color="auto"/>
            </w:tcBorders>
          </w:tcPr>
          <w:p>
            <w:pPr>
              <w:pStyle w:val="TableParagraph"/>
              <w:tabs>
                <w:tab w:pos="375" w:val="left" w:leader="none"/>
              </w:tabs>
              <w:spacing w:line="240" w:lineRule="auto" w:before="47"/>
              <w:ind w:right="244"/>
              <w:jc w:val="right"/>
              <w:rPr>
                <w:rFonts w:ascii="宋体" w:hAnsi="宋体" w:cs="宋体" w:eastAsia="宋体" w:hint="default"/>
                <w:sz w:val="15"/>
                <w:szCs w:val="15"/>
              </w:rPr>
            </w:pPr>
            <w:r>
              <w:rPr>
                <w:rFonts w:ascii="宋体"/>
                <w:b/>
                <w:w w:val="95"/>
                <w:sz w:val="15"/>
              </w:rPr>
              <w:t>-</w:t>
              <w:tab/>
              <w:t>-621,085.13</w:t>
            </w:r>
            <w:r>
              <w:rPr>
                <w:rFonts w:ascii="宋体"/>
                <w:sz w:val="15"/>
              </w:rPr>
            </w:r>
          </w:p>
        </w:tc>
        <w:tc>
          <w:tcPr>
            <w:tcW w:w="1709" w:type="dxa"/>
            <w:tcBorders>
              <w:top w:val="nil" w:sz="6" w:space="0" w:color="auto"/>
              <w:left w:val="nil" w:sz="6" w:space="0" w:color="auto"/>
              <w:bottom w:val="nil" w:sz="6" w:space="0" w:color="auto"/>
              <w:right w:val="nil" w:sz="6" w:space="0" w:color="auto"/>
            </w:tcBorders>
          </w:tcPr>
          <w:p>
            <w:pPr>
              <w:pStyle w:val="TableParagraph"/>
              <w:tabs>
                <w:tab w:pos="368" w:val="left" w:leader="none"/>
              </w:tabs>
              <w:spacing w:line="240" w:lineRule="auto" w:before="47"/>
              <w:ind w:right="110"/>
              <w:jc w:val="right"/>
              <w:rPr>
                <w:rFonts w:ascii="宋体" w:hAnsi="宋体" w:cs="宋体" w:eastAsia="宋体" w:hint="default"/>
                <w:sz w:val="15"/>
                <w:szCs w:val="15"/>
              </w:rPr>
            </w:pPr>
            <w:r>
              <w:rPr>
                <w:rFonts w:ascii="宋体"/>
                <w:b/>
                <w:w w:val="95"/>
                <w:sz w:val="15"/>
              </w:rPr>
              <w:t>-</w:t>
              <w:tab/>
              <w:t>11,298,780.19</w:t>
            </w:r>
            <w:r>
              <w:rPr>
                <w:rFonts w:ascii="宋体"/>
                <w:sz w:val="15"/>
              </w:rPr>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56"/>
              <w:jc w:val="right"/>
              <w:rPr>
                <w:rFonts w:ascii="宋体" w:hAnsi="宋体" w:cs="宋体" w:eastAsia="宋体" w:hint="default"/>
                <w:sz w:val="15"/>
                <w:szCs w:val="15"/>
              </w:rPr>
            </w:pPr>
            <w:r>
              <w:rPr>
                <w:rFonts w:ascii="宋体"/>
                <w:b/>
                <w:w w:val="95"/>
                <w:sz w:val="15"/>
              </w:rPr>
              <w:t>58,268,447.70</w:t>
            </w:r>
            <w:r>
              <w:rPr>
                <w:rFonts w:ascii="宋体"/>
                <w:sz w:val="15"/>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7"/>
              <w:jc w:val="right"/>
              <w:rPr>
                <w:rFonts w:ascii="宋体" w:hAnsi="宋体" w:cs="宋体" w:eastAsia="宋体" w:hint="default"/>
                <w:sz w:val="15"/>
                <w:szCs w:val="15"/>
              </w:rPr>
            </w:pPr>
            <w:r>
              <w:rPr>
                <w:rFonts w:ascii="宋体"/>
                <w:b/>
                <w:w w:val="95"/>
                <w:sz w:val="15"/>
              </w:rPr>
              <w:t>6,934,157.05</w:t>
            </w:r>
            <w:r>
              <w:rPr>
                <w:rFonts w:ascii="宋体"/>
                <w:sz w:val="15"/>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宋体" w:hAnsi="宋体" w:cs="宋体" w:eastAsia="宋体" w:hint="default"/>
                <w:sz w:val="15"/>
                <w:szCs w:val="15"/>
              </w:rPr>
            </w:pPr>
            <w:r>
              <w:rPr>
                <w:rFonts w:ascii="宋体"/>
                <w:b/>
                <w:w w:val="95"/>
                <w:sz w:val="15"/>
              </w:rPr>
              <w:t>148,493,752.94</w:t>
            </w:r>
            <w:r>
              <w:rPr>
                <w:rFonts w:ascii="宋体"/>
                <w:sz w:val="15"/>
              </w:rPr>
            </w:r>
          </w:p>
        </w:tc>
      </w:tr>
      <w:tr>
        <w:trPr>
          <w:trHeight w:val="147" w:hRule="exact"/>
        </w:trPr>
        <w:tc>
          <w:tcPr>
            <w:tcW w:w="1935" w:type="dxa"/>
            <w:tcBorders>
              <w:top w:val="nil" w:sz="6" w:space="0" w:color="auto"/>
              <w:left w:val="nil" w:sz="6" w:space="0" w:color="auto"/>
              <w:bottom w:val="nil" w:sz="6" w:space="0" w:color="auto"/>
              <w:right w:val="single" w:sz="4" w:space="0" w:color="000000"/>
            </w:tcBorders>
          </w:tcPr>
          <w:p>
            <w:pPr>
              <w:pStyle w:val="TableParagraph"/>
              <w:spacing w:line="121" w:lineRule="exact"/>
              <w:ind w:left="35" w:right="0"/>
              <w:jc w:val="left"/>
              <w:rPr>
                <w:rFonts w:ascii="宋体" w:hAnsi="宋体" w:cs="宋体" w:eastAsia="宋体" w:hint="default"/>
                <w:sz w:val="13"/>
                <w:szCs w:val="13"/>
              </w:rPr>
            </w:pPr>
            <w:r>
              <w:rPr>
                <w:rFonts w:ascii="宋体" w:hAnsi="宋体" w:cs="宋体" w:eastAsia="宋体" w:hint="default"/>
                <w:b/>
                <w:bCs/>
                <w:sz w:val="13"/>
                <w:szCs w:val="13"/>
              </w:rPr>
              <w:t>“－“填列）</w:t>
            </w:r>
            <w:r>
              <w:rPr>
                <w:rFonts w:ascii="宋体" w:hAnsi="宋体" w:cs="宋体" w:eastAsia="宋体" w:hint="default"/>
                <w:sz w:val="13"/>
                <w:szCs w:val="13"/>
              </w:rPr>
            </w:r>
          </w:p>
        </w:tc>
        <w:tc>
          <w:tcPr>
            <w:tcW w:w="1467" w:type="dxa"/>
            <w:tcBorders>
              <w:top w:val="nil" w:sz="6" w:space="0" w:color="auto"/>
              <w:left w:val="single" w:sz="4" w:space="0" w:color="000000"/>
              <w:bottom w:val="nil" w:sz="6" w:space="0" w:color="auto"/>
              <w:right w:val="nil" w:sz="6" w:space="0" w:color="auto"/>
            </w:tcBorders>
          </w:tcPr>
          <w:p>
            <w:pPr/>
          </w:p>
        </w:tc>
        <w:tc>
          <w:tcPr>
            <w:tcW w:w="3397"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r>
      <w:tr>
        <w:trPr>
          <w:trHeight w:val="179" w:hRule="exact"/>
        </w:trPr>
        <w:tc>
          <w:tcPr>
            <w:tcW w:w="1935" w:type="dxa"/>
            <w:tcBorders>
              <w:top w:val="nil" w:sz="6" w:space="0" w:color="auto"/>
              <w:left w:val="nil" w:sz="6" w:space="0" w:color="auto"/>
              <w:bottom w:val="nil" w:sz="6" w:space="0" w:color="auto"/>
              <w:right w:val="single" w:sz="4" w:space="0" w:color="000000"/>
            </w:tcBorders>
          </w:tcPr>
          <w:p>
            <w:pPr>
              <w:pStyle w:val="TableParagraph"/>
              <w:spacing w:line="155" w:lineRule="exact"/>
              <w:ind w:left="35"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467" w:type="dxa"/>
            <w:tcBorders>
              <w:top w:val="nil" w:sz="6" w:space="0" w:color="auto"/>
              <w:left w:val="single" w:sz="4" w:space="0" w:color="000000"/>
              <w:bottom w:val="nil" w:sz="6" w:space="0" w:color="auto"/>
              <w:right w:val="nil" w:sz="6" w:space="0" w:color="auto"/>
            </w:tcBorders>
          </w:tcPr>
          <w:p>
            <w:pPr>
              <w:pStyle w:val="TableParagraph"/>
              <w:spacing w:line="179" w:lineRule="exact"/>
              <w:ind w:right="274"/>
              <w:jc w:val="right"/>
              <w:rPr>
                <w:rFonts w:ascii="宋体" w:hAnsi="宋体" w:cs="宋体" w:eastAsia="宋体" w:hint="default"/>
                <w:sz w:val="15"/>
                <w:szCs w:val="15"/>
              </w:rPr>
            </w:pPr>
            <w:r>
              <w:rPr>
                <w:rFonts w:ascii="宋体"/>
                <w:sz w:val="15"/>
              </w:rPr>
              <w:t>-</w:t>
            </w:r>
          </w:p>
        </w:tc>
        <w:tc>
          <w:tcPr>
            <w:tcW w:w="3397" w:type="dxa"/>
            <w:tcBorders>
              <w:top w:val="nil" w:sz="6" w:space="0" w:color="auto"/>
              <w:left w:val="nil" w:sz="6" w:space="0" w:color="auto"/>
              <w:bottom w:val="nil" w:sz="6" w:space="0" w:color="auto"/>
              <w:right w:val="nil" w:sz="6" w:space="0" w:color="auto"/>
            </w:tcBorders>
          </w:tcPr>
          <w:p>
            <w:pPr>
              <w:pStyle w:val="TableParagraph"/>
              <w:tabs>
                <w:tab w:pos="987" w:val="left" w:leader="none"/>
                <w:tab w:pos="1552" w:val="left" w:leader="none"/>
                <w:tab w:pos="3039" w:val="left" w:leader="none"/>
              </w:tabs>
              <w:spacing w:line="179" w:lineRule="exact"/>
              <w:ind w:left="276" w:right="0"/>
              <w:jc w:val="left"/>
              <w:rPr>
                <w:rFonts w:ascii="宋体" w:hAnsi="宋体" w:cs="宋体" w:eastAsia="宋体" w:hint="default"/>
                <w:sz w:val="15"/>
                <w:szCs w:val="15"/>
              </w:rPr>
            </w:pPr>
            <w:r>
              <w:rPr>
                <w:rFonts w:ascii="宋体"/>
                <w:b/>
                <w:w w:val="95"/>
                <w:sz w:val="15"/>
              </w:rPr>
              <w:t>-</w:t>
              <w:tab/>
              <w:t>-</w:t>
              <w:tab/>
              <w:t>-</w:t>
              <w:tab/>
            </w:r>
            <w:r>
              <w:rPr>
                <w:rFonts w:ascii="宋体"/>
                <w:sz w:val="15"/>
              </w:rPr>
              <w:t>-</w:t>
            </w:r>
          </w:p>
        </w:tc>
        <w:tc>
          <w:tcPr>
            <w:tcW w:w="1737" w:type="dxa"/>
            <w:tcBorders>
              <w:top w:val="nil" w:sz="6" w:space="0" w:color="auto"/>
              <w:left w:val="nil" w:sz="6" w:space="0" w:color="auto"/>
              <w:bottom w:val="nil" w:sz="6" w:space="0" w:color="auto"/>
              <w:right w:val="nil" w:sz="6" w:space="0" w:color="auto"/>
            </w:tcBorders>
          </w:tcPr>
          <w:p>
            <w:pPr>
              <w:pStyle w:val="TableParagraph"/>
              <w:tabs>
                <w:tab w:pos="381" w:val="left" w:leader="none"/>
              </w:tabs>
              <w:spacing w:line="179" w:lineRule="exact"/>
              <w:ind w:right="244"/>
              <w:jc w:val="right"/>
              <w:rPr>
                <w:rFonts w:ascii="宋体" w:hAnsi="宋体" w:cs="宋体" w:eastAsia="宋体" w:hint="default"/>
                <w:sz w:val="15"/>
                <w:szCs w:val="15"/>
              </w:rPr>
            </w:pPr>
            <w:r>
              <w:rPr>
                <w:rFonts w:ascii="宋体"/>
                <w:sz w:val="15"/>
              </w:rPr>
              <w:t>-</w:t>
              <w:tab/>
            </w:r>
            <w:r>
              <w:rPr>
                <w:rFonts w:ascii="宋体"/>
                <w:spacing w:val="-1"/>
                <w:sz w:val="15"/>
              </w:rPr>
              <w:t>-621,085.13</w:t>
            </w:r>
          </w:p>
        </w:tc>
        <w:tc>
          <w:tcPr>
            <w:tcW w:w="1709" w:type="dxa"/>
            <w:tcBorders>
              <w:top w:val="nil" w:sz="6" w:space="0" w:color="auto"/>
              <w:left w:val="nil" w:sz="6" w:space="0" w:color="auto"/>
              <w:bottom w:val="nil" w:sz="6" w:space="0" w:color="auto"/>
              <w:right w:val="nil" w:sz="6" w:space="0" w:color="auto"/>
            </w:tcBorders>
          </w:tcPr>
          <w:p>
            <w:pPr>
              <w:pStyle w:val="TableParagraph"/>
              <w:tabs>
                <w:tab w:pos="1275" w:val="left" w:leader="none"/>
              </w:tabs>
              <w:spacing w:line="179" w:lineRule="exact"/>
              <w:ind w:right="109"/>
              <w:jc w:val="right"/>
              <w:rPr>
                <w:rFonts w:ascii="宋体" w:hAnsi="宋体" w:cs="宋体" w:eastAsia="宋体" w:hint="default"/>
                <w:sz w:val="15"/>
                <w:szCs w:val="15"/>
              </w:rPr>
            </w:pPr>
            <w:r>
              <w:rPr>
                <w:rFonts w:ascii="宋体"/>
                <w:sz w:val="15"/>
              </w:rPr>
              <w:t>-</w:t>
              <w:tab/>
              <w:t>-</w:t>
            </w:r>
          </w:p>
        </w:tc>
        <w:tc>
          <w:tcPr>
            <w:tcW w:w="1328" w:type="dxa"/>
            <w:tcBorders>
              <w:top w:val="nil" w:sz="6" w:space="0" w:color="auto"/>
              <w:left w:val="nil" w:sz="6" w:space="0" w:color="auto"/>
              <w:bottom w:val="nil" w:sz="6" w:space="0" w:color="auto"/>
              <w:right w:val="nil" w:sz="6" w:space="0" w:color="auto"/>
            </w:tcBorders>
          </w:tcPr>
          <w:p>
            <w:pPr>
              <w:pStyle w:val="TableParagraph"/>
              <w:spacing w:line="179" w:lineRule="exact"/>
              <w:ind w:right="156"/>
              <w:jc w:val="right"/>
              <w:rPr>
                <w:rFonts w:ascii="宋体" w:hAnsi="宋体" w:cs="宋体" w:eastAsia="宋体" w:hint="default"/>
                <w:sz w:val="15"/>
                <w:szCs w:val="15"/>
              </w:rPr>
            </w:pPr>
            <w:r>
              <w:rPr>
                <w:rFonts w:ascii="宋体"/>
                <w:spacing w:val="-1"/>
                <w:sz w:val="15"/>
              </w:rPr>
              <w:t>136,767,203.59</w:t>
            </w:r>
          </w:p>
        </w:tc>
        <w:tc>
          <w:tcPr>
            <w:tcW w:w="1219" w:type="dxa"/>
            <w:tcBorders>
              <w:top w:val="nil" w:sz="6" w:space="0" w:color="auto"/>
              <w:left w:val="nil" w:sz="6" w:space="0" w:color="auto"/>
              <w:bottom w:val="nil" w:sz="6" w:space="0" w:color="auto"/>
              <w:right w:val="nil" w:sz="6" w:space="0" w:color="auto"/>
            </w:tcBorders>
          </w:tcPr>
          <w:p>
            <w:pPr>
              <w:pStyle w:val="TableParagraph"/>
              <w:spacing w:line="179" w:lineRule="exact"/>
              <w:ind w:right="77"/>
              <w:jc w:val="right"/>
              <w:rPr>
                <w:rFonts w:ascii="宋体" w:hAnsi="宋体" w:cs="宋体" w:eastAsia="宋体" w:hint="default"/>
                <w:sz w:val="15"/>
                <w:szCs w:val="15"/>
              </w:rPr>
            </w:pPr>
            <w:r>
              <w:rPr>
                <w:rFonts w:ascii="宋体"/>
                <w:spacing w:val="-1"/>
                <w:sz w:val="15"/>
              </w:rPr>
              <w:t>6,513,732.54</w:t>
            </w:r>
          </w:p>
        </w:tc>
        <w:tc>
          <w:tcPr>
            <w:tcW w:w="1324" w:type="dxa"/>
            <w:tcBorders>
              <w:top w:val="nil" w:sz="6" w:space="0" w:color="auto"/>
              <w:left w:val="nil" w:sz="6" w:space="0" w:color="auto"/>
              <w:bottom w:val="nil" w:sz="6" w:space="0" w:color="auto"/>
              <w:right w:val="nil" w:sz="6" w:space="0" w:color="auto"/>
            </w:tcBorders>
          </w:tcPr>
          <w:p>
            <w:pPr>
              <w:pStyle w:val="TableParagraph"/>
              <w:spacing w:line="179" w:lineRule="exact"/>
              <w:ind w:right="34"/>
              <w:jc w:val="right"/>
              <w:rPr>
                <w:rFonts w:ascii="宋体" w:hAnsi="宋体" w:cs="宋体" w:eastAsia="宋体" w:hint="default"/>
                <w:sz w:val="15"/>
                <w:szCs w:val="15"/>
              </w:rPr>
            </w:pPr>
            <w:r>
              <w:rPr>
                <w:rFonts w:ascii="宋体"/>
                <w:spacing w:val="-1"/>
                <w:sz w:val="15"/>
              </w:rPr>
              <w:t>142,659,851.00</w:t>
            </w:r>
          </w:p>
        </w:tc>
      </w:tr>
      <w:tr>
        <w:trPr>
          <w:trHeight w:val="306"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3"/>
                <w:szCs w:val="13"/>
              </w:rPr>
            </w:pPr>
            <w:r>
              <w:rPr>
                <w:rFonts w:ascii="宋体" w:hAnsi="宋体" w:cs="宋体" w:eastAsia="宋体" w:hint="default"/>
                <w:sz w:val="13"/>
                <w:szCs w:val="13"/>
              </w:rPr>
              <w:t>（二）股东投入和减少股本</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75"/>
              <w:jc w:val="right"/>
              <w:rPr>
                <w:rFonts w:ascii="宋体" w:hAnsi="宋体" w:cs="宋体" w:eastAsia="宋体" w:hint="default"/>
                <w:sz w:val="15"/>
                <w:szCs w:val="15"/>
              </w:rPr>
            </w:pPr>
            <w:r>
              <w:rPr>
                <w:rFonts w:ascii="宋体"/>
                <w:spacing w:val="-1"/>
                <w:sz w:val="15"/>
              </w:rPr>
              <w:t>4,460,084.00</w:t>
            </w:r>
          </w:p>
        </w:tc>
        <w:tc>
          <w:tcPr>
            <w:tcW w:w="3397" w:type="dxa"/>
            <w:tcBorders>
              <w:top w:val="nil" w:sz="6" w:space="0" w:color="auto"/>
              <w:left w:val="nil" w:sz="6" w:space="0" w:color="auto"/>
              <w:bottom w:val="nil" w:sz="6" w:space="0" w:color="auto"/>
              <w:right w:val="nil" w:sz="6" w:space="0" w:color="auto"/>
            </w:tcBorders>
          </w:tcPr>
          <w:p>
            <w:pPr>
              <w:pStyle w:val="TableParagraph"/>
              <w:tabs>
                <w:tab w:pos="987" w:val="left" w:leader="none"/>
                <w:tab w:pos="1552" w:val="left" w:leader="none"/>
                <w:tab w:pos="2139" w:val="left" w:leader="none"/>
              </w:tabs>
              <w:spacing w:line="240" w:lineRule="auto" w:before="58"/>
              <w:ind w:left="276" w:right="0"/>
              <w:jc w:val="left"/>
              <w:rPr>
                <w:rFonts w:ascii="宋体" w:hAnsi="宋体" w:cs="宋体" w:eastAsia="宋体" w:hint="default"/>
                <w:sz w:val="15"/>
                <w:szCs w:val="15"/>
              </w:rPr>
            </w:pPr>
            <w:r>
              <w:rPr>
                <w:rFonts w:ascii="宋体"/>
                <w:b/>
                <w:w w:val="95"/>
                <w:sz w:val="15"/>
              </w:rPr>
              <w:t>-</w:t>
              <w:tab/>
              <w:t>-</w:t>
              <w:tab/>
              <w:t>-</w:t>
              <w:tab/>
            </w:r>
            <w:r>
              <w:rPr>
                <w:rFonts w:ascii="宋体"/>
                <w:sz w:val="15"/>
              </w:rPr>
              <w:t>68,153,369.13</w:t>
            </w:r>
          </w:p>
        </w:tc>
        <w:tc>
          <w:tcPr>
            <w:tcW w:w="1737" w:type="dxa"/>
            <w:tcBorders>
              <w:top w:val="nil" w:sz="6" w:space="0" w:color="auto"/>
              <w:left w:val="nil" w:sz="6" w:space="0" w:color="auto"/>
              <w:bottom w:val="nil" w:sz="6" w:space="0" w:color="auto"/>
              <w:right w:val="nil" w:sz="6" w:space="0" w:color="auto"/>
            </w:tcBorders>
          </w:tcPr>
          <w:p>
            <w:pPr>
              <w:pStyle w:val="TableParagraph"/>
              <w:tabs>
                <w:tab w:pos="1131" w:val="left" w:leader="none"/>
              </w:tabs>
              <w:spacing w:line="240" w:lineRule="auto" w:before="58"/>
              <w:ind w:right="243"/>
              <w:jc w:val="right"/>
              <w:rPr>
                <w:rFonts w:ascii="宋体" w:hAnsi="宋体" w:cs="宋体" w:eastAsia="宋体" w:hint="default"/>
                <w:sz w:val="15"/>
                <w:szCs w:val="15"/>
              </w:rPr>
            </w:pPr>
            <w:r>
              <w:rPr>
                <w:rFonts w:ascii="宋体"/>
                <w:sz w:val="15"/>
              </w:rPr>
              <w:t>-</w:t>
              <w:tab/>
              <w:t>-</w:t>
            </w:r>
          </w:p>
        </w:tc>
        <w:tc>
          <w:tcPr>
            <w:tcW w:w="1709" w:type="dxa"/>
            <w:tcBorders>
              <w:top w:val="nil" w:sz="6" w:space="0" w:color="auto"/>
              <w:left w:val="nil" w:sz="6" w:space="0" w:color="auto"/>
              <w:bottom w:val="nil" w:sz="6" w:space="0" w:color="auto"/>
              <w:right w:val="nil" w:sz="6" w:space="0" w:color="auto"/>
            </w:tcBorders>
          </w:tcPr>
          <w:p>
            <w:pPr>
              <w:pStyle w:val="TableParagraph"/>
              <w:tabs>
                <w:tab w:pos="1275" w:val="left" w:leader="none"/>
              </w:tabs>
              <w:spacing w:line="240" w:lineRule="auto" w:before="58"/>
              <w:ind w:right="109"/>
              <w:jc w:val="right"/>
              <w:rPr>
                <w:rFonts w:ascii="宋体" w:hAnsi="宋体" w:cs="宋体" w:eastAsia="宋体" w:hint="default"/>
                <w:sz w:val="15"/>
                <w:szCs w:val="15"/>
              </w:rPr>
            </w:pPr>
            <w:r>
              <w:rPr>
                <w:rFonts w:ascii="宋体"/>
                <w:sz w:val="15"/>
              </w:rPr>
              <w:t>-</w:t>
              <w:tab/>
              <w:t>-</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55"/>
              <w:jc w:val="right"/>
              <w:rPr>
                <w:rFonts w:ascii="宋体" w:hAnsi="宋体" w:cs="宋体" w:eastAsia="宋体" w:hint="default"/>
                <w:sz w:val="15"/>
                <w:szCs w:val="15"/>
              </w:rPr>
            </w:pPr>
            <w:r>
              <w:rPr>
                <w:rFonts w:ascii="宋体"/>
                <w:sz w:val="15"/>
              </w:rPr>
              <w:t>-</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77"/>
              <w:jc w:val="right"/>
              <w:rPr>
                <w:rFonts w:ascii="宋体" w:hAnsi="宋体" w:cs="宋体" w:eastAsia="宋体" w:hint="default"/>
                <w:sz w:val="15"/>
                <w:szCs w:val="15"/>
              </w:rPr>
            </w:pPr>
            <w:r>
              <w:rPr>
                <w:rFonts w:ascii="宋体"/>
                <w:spacing w:val="-1"/>
                <w:sz w:val="15"/>
              </w:rPr>
              <w:t>420,424.51</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宋体" w:hAnsi="宋体" w:cs="宋体" w:eastAsia="宋体" w:hint="default"/>
                <w:sz w:val="15"/>
                <w:szCs w:val="15"/>
              </w:rPr>
            </w:pPr>
            <w:r>
              <w:rPr>
                <w:rFonts w:ascii="宋体"/>
                <w:spacing w:val="-1"/>
                <w:sz w:val="15"/>
              </w:rPr>
              <w:t>73,033,877.64</w:t>
            </w:r>
          </w:p>
        </w:tc>
      </w:tr>
      <w:tr>
        <w:trPr>
          <w:trHeight w:val="248"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股东投入股本</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5"/>
              <w:jc w:val="right"/>
              <w:rPr>
                <w:rFonts w:ascii="宋体" w:hAnsi="宋体" w:cs="宋体" w:eastAsia="宋体" w:hint="default"/>
                <w:sz w:val="15"/>
                <w:szCs w:val="15"/>
              </w:rPr>
            </w:pPr>
            <w:r>
              <w:rPr>
                <w:rFonts w:ascii="宋体"/>
                <w:spacing w:val="-1"/>
                <w:sz w:val="15"/>
              </w:rPr>
              <w:t>4,460,084.00</w:t>
            </w:r>
          </w:p>
        </w:tc>
        <w:tc>
          <w:tcPr>
            <w:tcW w:w="3397" w:type="dxa"/>
            <w:tcBorders>
              <w:top w:val="nil" w:sz="6" w:space="0" w:color="auto"/>
              <w:left w:val="nil" w:sz="6" w:space="0" w:color="auto"/>
              <w:bottom w:val="nil" w:sz="6" w:space="0" w:color="auto"/>
              <w:right w:val="nil" w:sz="6" w:space="0" w:color="auto"/>
            </w:tcBorders>
          </w:tcPr>
          <w:p>
            <w:pPr>
              <w:pStyle w:val="TableParagraph"/>
              <w:tabs>
                <w:tab w:pos="987" w:val="left" w:leader="none"/>
                <w:tab w:pos="1552" w:val="left" w:leader="none"/>
                <w:tab w:pos="2139" w:val="left" w:leader="none"/>
              </w:tabs>
              <w:spacing w:line="240" w:lineRule="auto" w:before="8"/>
              <w:ind w:left="276" w:right="0"/>
              <w:jc w:val="left"/>
              <w:rPr>
                <w:rFonts w:ascii="宋体" w:hAnsi="宋体" w:cs="宋体" w:eastAsia="宋体" w:hint="default"/>
                <w:sz w:val="15"/>
                <w:szCs w:val="15"/>
              </w:rPr>
            </w:pPr>
            <w:r>
              <w:rPr>
                <w:rFonts w:ascii="宋体"/>
                <w:b/>
                <w:w w:val="95"/>
                <w:sz w:val="15"/>
              </w:rPr>
              <w:t>-</w:t>
              <w:tab/>
              <w:t>-</w:t>
              <w:tab/>
              <w:t>-</w:t>
              <w:tab/>
            </w:r>
            <w:r>
              <w:rPr>
                <w:rFonts w:ascii="宋体"/>
                <w:sz w:val="15"/>
              </w:rPr>
              <w:t>76,322,679.97</w:t>
            </w:r>
          </w:p>
        </w:tc>
        <w:tc>
          <w:tcPr>
            <w:tcW w:w="1737" w:type="dxa"/>
            <w:tcBorders>
              <w:top w:val="nil" w:sz="6" w:space="0" w:color="auto"/>
              <w:left w:val="nil" w:sz="6" w:space="0" w:color="auto"/>
              <w:bottom w:val="nil" w:sz="6" w:space="0" w:color="auto"/>
              <w:right w:val="nil" w:sz="6" w:space="0" w:color="auto"/>
            </w:tcBorders>
          </w:tcPr>
          <w:p>
            <w:pPr>
              <w:pStyle w:val="TableParagraph"/>
              <w:tabs>
                <w:tab w:pos="1131" w:val="left" w:leader="none"/>
              </w:tabs>
              <w:spacing w:line="240" w:lineRule="auto" w:before="8"/>
              <w:ind w:right="243"/>
              <w:jc w:val="right"/>
              <w:rPr>
                <w:rFonts w:ascii="宋体" w:hAnsi="宋体" w:cs="宋体" w:eastAsia="宋体" w:hint="default"/>
                <w:sz w:val="15"/>
                <w:szCs w:val="15"/>
              </w:rPr>
            </w:pPr>
            <w:r>
              <w:rPr>
                <w:rFonts w:ascii="宋体"/>
                <w:sz w:val="15"/>
              </w:rPr>
              <w:t>-</w:t>
              <w:tab/>
              <w:t>-</w:t>
            </w:r>
          </w:p>
        </w:tc>
        <w:tc>
          <w:tcPr>
            <w:tcW w:w="1709" w:type="dxa"/>
            <w:tcBorders>
              <w:top w:val="nil" w:sz="6" w:space="0" w:color="auto"/>
              <w:left w:val="nil" w:sz="6" w:space="0" w:color="auto"/>
              <w:bottom w:val="nil" w:sz="6" w:space="0" w:color="auto"/>
              <w:right w:val="nil" w:sz="6" w:space="0" w:color="auto"/>
            </w:tcBorders>
          </w:tcPr>
          <w:p>
            <w:pPr>
              <w:pStyle w:val="TableParagraph"/>
              <w:tabs>
                <w:tab w:pos="1275" w:val="left" w:leader="none"/>
              </w:tabs>
              <w:spacing w:line="240" w:lineRule="auto" w:before="8"/>
              <w:ind w:right="109"/>
              <w:jc w:val="right"/>
              <w:rPr>
                <w:rFonts w:ascii="宋体" w:hAnsi="宋体" w:cs="宋体" w:eastAsia="宋体" w:hint="default"/>
                <w:sz w:val="15"/>
                <w:szCs w:val="15"/>
              </w:rPr>
            </w:pPr>
            <w:r>
              <w:rPr>
                <w:rFonts w:ascii="宋体"/>
                <w:sz w:val="15"/>
              </w:rPr>
              <w:t>-</w:t>
              <w:tab/>
              <w:t>-</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5"/>
              <w:jc w:val="right"/>
              <w:rPr>
                <w:rFonts w:ascii="宋体" w:hAnsi="宋体" w:cs="宋体" w:eastAsia="宋体" w:hint="default"/>
                <w:sz w:val="15"/>
                <w:szCs w:val="15"/>
              </w:rPr>
            </w:pPr>
            <w:r>
              <w:rPr>
                <w:rFonts w:ascii="宋体"/>
                <w:sz w:val="15"/>
              </w:rPr>
              <w:t>-</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7"/>
              <w:jc w:val="right"/>
              <w:rPr>
                <w:rFonts w:ascii="宋体" w:hAnsi="宋体" w:cs="宋体" w:eastAsia="宋体" w:hint="default"/>
                <w:sz w:val="15"/>
                <w:szCs w:val="15"/>
              </w:rPr>
            </w:pPr>
            <w:r>
              <w:rPr>
                <w:rFonts w:ascii="宋体"/>
                <w:spacing w:val="-1"/>
                <w:sz w:val="15"/>
              </w:rPr>
              <w:t>420,424.51</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宋体" w:hAnsi="宋体" w:cs="宋体" w:eastAsia="宋体" w:hint="default"/>
                <w:sz w:val="15"/>
                <w:szCs w:val="15"/>
              </w:rPr>
            </w:pPr>
            <w:r>
              <w:rPr>
                <w:rFonts w:ascii="宋体"/>
                <w:spacing w:val="-1"/>
                <w:sz w:val="15"/>
              </w:rPr>
              <w:t>81,203,188.48</w:t>
            </w:r>
          </w:p>
        </w:tc>
      </w:tr>
      <w:tr>
        <w:trPr>
          <w:trHeight w:val="679"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其他权益工具持有者投入资本</w:t>
            </w:r>
          </w:p>
          <w:p>
            <w:pPr>
              <w:pStyle w:val="TableParagraph"/>
              <w:spacing w:line="240" w:lineRule="auto" w:before="11"/>
              <w:ind w:right="0"/>
              <w:jc w:val="left"/>
              <w:rPr>
                <w:rFonts w:ascii="宋体" w:hAnsi="宋体" w:cs="宋体" w:eastAsia="宋体" w:hint="default"/>
                <w:sz w:val="11"/>
                <w:szCs w:val="11"/>
              </w:rPr>
            </w:pPr>
          </w:p>
          <w:p>
            <w:pPr>
              <w:pStyle w:val="TableParagraph"/>
              <w:spacing w:line="170" w:lineRule="exact"/>
              <w:ind w:left="35" w:right="108"/>
              <w:jc w:val="left"/>
              <w:rPr>
                <w:rFonts w:ascii="宋体" w:hAnsi="宋体" w:cs="宋体" w:eastAsia="宋体" w:hint="default"/>
                <w:sz w:val="13"/>
                <w:szCs w:val="13"/>
              </w:rPr>
            </w:pPr>
            <w:r>
              <w:rPr>
                <w:rFonts w:ascii="Times New Roman" w:hAnsi="Times New Roman" w:cs="Times New Roman" w:eastAsia="Times New Roman" w:hint="default"/>
                <w:spacing w:val="2"/>
                <w:sz w:val="13"/>
                <w:szCs w:val="13"/>
              </w:rPr>
              <w:t>3</w:t>
            </w:r>
            <w:r>
              <w:rPr>
                <w:rFonts w:ascii="宋体" w:hAnsi="宋体" w:cs="宋体" w:eastAsia="宋体" w:hint="default"/>
                <w:spacing w:val="2"/>
                <w:sz w:val="13"/>
                <w:szCs w:val="13"/>
              </w:rPr>
              <w:t>．股份支付计入股东权益的金</w:t>
            </w:r>
            <w:r>
              <w:rPr>
                <w:rFonts w:ascii="宋体" w:hAnsi="宋体" w:cs="宋体" w:eastAsia="宋体" w:hint="default"/>
                <w:w w:val="99"/>
                <w:sz w:val="13"/>
                <w:szCs w:val="13"/>
              </w:rPr>
              <w:t> </w:t>
            </w:r>
            <w:r>
              <w:rPr>
                <w:rFonts w:ascii="宋体" w:hAnsi="宋体" w:cs="宋体" w:eastAsia="宋体" w:hint="default"/>
                <w:sz w:val="13"/>
                <w:szCs w:val="13"/>
              </w:rPr>
              <w:t>额</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274"/>
              <w:jc w:val="right"/>
              <w:rPr>
                <w:rFonts w:ascii="宋体" w:hAnsi="宋体" w:cs="宋体" w:eastAsia="宋体" w:hint="default"/>
                <w:sz w:val="15"/>
                <w:szCs w:val="15"/>
              </w:rPr>
            </w:pPr>
            <w:r>
              <w:rPr>
                <w:rFonts w:ascii="宋体"/>
                <w:sz w:val="15"/>
              </w:rPr>
              <w:t>-</w:t>
            </w:r>
          </w:p>
        </w:tc>
        <w:tc>
          <w:tcPr>
            <w:tcW w:w="3397" w:type="dxa"/>
            <w:tcBorders>
              <w:top w:val="nil" w:sz="6" w:space="0" w:color="auto"/>
              <w:left w:val="nil" w:sz="6" w:space="0" w:color="auto"/>
              <w:bottom w:val="nil" w:sz="6" w:space="0" w:color="auto"/>
              <w:right w:val="nil" w:sz="6" w:space="0" w:color="auto"/>
            </w:tcBorders>
          </w:tcPr>
          <w:p>
            <w:pPr>
              <w:pStyle w:val="TableParagraph"/>
              <w:tabs>
                <w:tab w:pos="987" w:val="left" w:leader="none"/>
                <w:tab w:pos="1552" w:val="left" w:leader="none"/>
                <w:tab w:pos="3039" w:val="left" w:leader="none"/>
              </w:tabs>
              <w:spacing w:line="240" w:lineRule="auto" w:before="63"/>
              <w:ind w:left="276" w:right="0"/>
              <w:jc w:val="left"/>
              <w:rPr>
                <w:rFonts w:ascii="宋体" w:hAnsi="宋体" w:cs="宋体" w:eastAsia="宋体" w:hint="default"/>
                <w:sz w:val="15"/>
                <w:szCs w:val="15"/>
              </w:rPr>
            </w:pPr>
            <w:r>
              <w:rPr>
                <w:rFonts w:ascii="宋体"/>
                <w:b/>
                <w:w w:val="95"/>
                <w:sz w:val="15"/>
              </w:rPr>
              <w:t>-</w:t>
              <w:tab/>
              <w:t>-</w:t>
              <w:tab/>
              <w:t>-</w:t>
              <w:tab/>
            </w:r>
            <w:r>
              <w:rPr>
                <w:rFonts w:ascii="宋体"/>
                <w:sz w:val="15"/>
              </w:rPr>
              <w:t>-</w:t>
            </w:r>
          </w:p>
          <w:p>
            <w:pPr>
              <w:pStyle w:val="TableParagraph"/>
              <w:spacing w:line="240" w:lineRule="auto" w:before="7"/>
              <w:ind w:right="0"/>
              <w:jc w:val="left"/>
              <w:rPr>
                <w:rFonts w:ascii="宋体" w:hAnsi="宋体" w:cs="宋体" w:eastAsia="宋体" w:hint="default"/>
                <w:sz w:val="15"/>
                <w:szCs w:val="15"/>
              </w:rPr>
            </w:pPr>
          </w:p>
          <w:p>
            <w:pPr>
              <w:pStyle w:val="TableParagraph"/>
              <w:tabs>
                <w:tab w:pos="987" w:val="left" w:leader="none"/>
                <w:tab w:pos="1552" w:val="left" w:leader="none"/>
                <w:tab w:pos="2139" w:val="left" w:leader="none"/>
              </w:tabs>
              <w:spacing w:line="240" w:lineRule="auto"/>
              <w:ind w:left="276" w:right="0"/>
              <w:jc w:val="left"/>
              <w:rPr>
                <w:rFonts w:ascii="宋体" w:hAnsi="宋体" w:cs="宋体" w:eastAsia="宋体" w:hint="default"/>
                <w:sz w:val="15"/>
                <w:szCs w:val="15"/>
              </w:rPr>
            </w:pPr>
            <w:r>
              <w:rPr>
                <w:rFonts w:ascii="宋体"/>
                <w:b/>
                <w:w w:val="95"/>
                <w:sz w:val="15"/>
              </w:rPr>
              <w:t>-</w:t>
              <w:tab/>
              <w:t>-</w:t>
              <w:tab/>
              <w:t>-</w:t>
              <w:tab/>
            </w:r>
            <w:r>
              <w:rPr>
                <w:rFonts w:ascii="宋体"/>
                <w:sz w:val="15"/>
              </w:rPr>
              <w:t>-8,169,310.84</w:t>
            </w:r>
          </w:p>
        </w:tc>
        <w:tc>
          <w:tcPr>
            <w:tcW w:w="1737" w:type="dxa"/>
            <w:tcBorders>
              <w:top w:val="nil" w:sz="6" w:space="0" w:color="auto"/>
              <w:left w:val="nil" w:sz="6" w:space="0" w:color="auto"/>
              <w:bottom w:val="nil" w:sz="6" w:space="0" w:color="auto"/>
              <w:right w:val="nil" w:sz="6" w:space="0" w:color="auto"/>
            </w:tcBorders>
          </w:tcPr>
          <w:p>
            <w:pPr>
              <w:pStyle w:val="TableParagraph"/>
              <w:tabs>
                <w:tab w:pos="1416" w:val="left" w:leader="none"/>
              </w:tabs>
              <w:spacing w:line="240" w:lineRule="auto" w:before="63"/>
              <w:ind w:left="284" w:right="0"/>
              <w:jc w:val="left"/>
              <w:rPr>
                <w:rFonts w:ascii="宋体" w:hAnsi="宋体" w:cs="宋体" w:eastAsia="宋体" w:hint="default"/>
                <w:sz w:val="15"/>
                <w:szCs w:val="15"/>
              </w:rPr>
            </w:pPr>
            <w:r>
              <w:rPr>
                <w:rFonts w:ascii="宋体"/>
                <w:sz w:val="15"/>
              </w:rPr>
              <w:t>-</w:t>
              <w:tab/>
              <w:t>-</w:t>
            </w:r>
          </w:p>
          <w:p>
            <w:pPr>
              <w:pStyle w:val="TableParagraph"/>
              <w:spacing w:line="240" w:lineRule="auto" w:before="7"/>
              <w:ind w:right="0"/>
              <w:jc w:val="left"/>
              <w:rPr>
                <w:rFonts w:ascii="宋体" w:hAnsi="宋体" w:cs="宋体" w:eastAsia="宋体" w:hint="default"/>
                <w:sz w:val="15"/>
                <w:szCs w:val="15"/>
              </w:rPr>
            </w:pPr>
          </w:p>
          <w:p>
            <w:pPr>
              <w:pStyle w:val="TableParagraph"/>
              <w:tabs>
                <w:tab w:pos="1416" w:val="left" w:leader="none"/>
              </w:tabs>
              <w:spacing w:line="240" w:lineRule="auto"/>
              <w:ind w:left="284" w:right="0"/>
              <w:jc w:val="left"/>
              <w:rPr>
                <w:rFonts w:ascii="宋体" w:hAnsi="宋体" w:cs="宋体" w:eastAsia="宋体" w:hint="default"/>
                <w:sz w:val="15"/>
                <w:szCs w:val="15"/>
              </w:rPr>
            </w:pPr>
            <w:r>
              <w:rPr>
                <w:rFonts w:ascii="宋体"/>
                <w:sz w:val="15"/>
              </w:rPr>
              <w:t>-</w:t>
              <w:tab/>
              <w:t>-</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tabs>
                <w:tab w:pos="1275" w:val="left" w:leader="none"/>
              </w:tabs>
              <w:spacing w:line="240" w:lineRule="auto" w:before="96"/>
              <w:ind w:right="109"/>
              <w:jc w:val="right"/>
              <w:rPr>
                <w:rFonts w:ascii="宋体" w:hAnsi="宋体" w:cs="宋体" w:eastAsia="宋体" w:hint="default"/>
                <w:sz w:val="15"/>
                <w:szCs w:val="15"/>
              </w:rPr>
            </w:pPr>
            <w:r>
              <w:rPr>
                <w:rFonts w:ascii="宋体"/>
                <w:sz w:val="15"/>
              </w:rPr>
              <w:t>-</w:t>
              <w:tab/>
              <w:t>-</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155"/>
              <w:jc w:val="right"/>
              <w:rPr>
                <w:rFonts w:ascii="宋体" w:hAnsi="宋体" w:cs="宋体" w:eastAsia="宋体" w:hint="default"/>
                <w:sz w:val="15"/>
                <w:szCs w:val="15"/>
              </w:rPr>
            </w:pPr>
            <w:r>
              <w:rPr>
                <w:rFonts w:ascii="宋体"/>
                <w:sz w:val="15"/>
              </w:rPr>
              <w:t>-</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76"/>
              <w:jc w:val="right"/>
              <w:rPr>
                <w:rFonts w:ascii="宋体" w:hAnsi="宋体" w:cs="宋体" w:eastAsia="宋体" w:hint="default"/>
                <w:sz w:val="15"/>
                <w:szCs w:val="15"/>
              </w:rPr>
            </w:pPr>
            <w:r>
              <w:rPr>
                <w:rFonts w:ascii="宋体"/>
                <w:sz w:val="15"/>
              </w:rPr>
              <w:t>-</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33"/>
              <w:jc w:val="right"/>
              <w:rPr>
                <w:rFonts w:ascii="宋体" w:hAnsi="宋体" w:cs="宋体" w:eastAsia="宋体" w:hint="default"/>
                <w:sz w:val="15"/>
                <w:szCs w:val="15"/>
              </w:rPr>
            </w:pPr>
            <w:r>
              <w:rPr>
                <w:rFonts w:ascii="宋体"/>
                <w:spacing w:val="-1"/>
                <w:sz w:val="15"/>
              </w:rPr>
              <w:t>-8,169,310.84</w:t>
            </w:r>
          </w:p>
        </w:tc>
      </w:tr>
      <w:tr>
        <w:trPr>
          <w:trHeight w:val="120" w:hRule="exact"/>
        </w:trPr>
        <w:tc>
          <w:tcPr>
            <w:tcW w:w="1935"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c>
          <w:tcPr>
            <w:tcW w:w="3397"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r>
      <w:tr>
        <w:trPr>
          <w:trHeight w:val="250"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74"/>
              <w:jc w:val="right"/>
              <w:rPr>
                <w:rFonts w:ascii="宋体" w:hAnsi="宋体" w:cs="宋体" w:eastAsia="宋体" w:hint="default"/>
                <w:sz w:val="15"/>
                <w:szCs w:val="15"/>
              </w:rPr>
            </w:pPr>
            <w:r>
              <w:rPr>
                <w:rFonts w:ascii="宋体"/>
                <w:sz w:val="15"/>
              </w:rPr>
              <w:t>-</w:t>
            </w:r>
          </w:p>
        </w:tc>
        <w:tc>
          <w:tcPr>
            <w:tcW w:w="3397" w:type="dxa"/>
            <w:tcBorders>
              <w:top w:val="nil" w:sz="6" w:space="0" w:color="auto"/>
              <w:left w:val="nil" w:sz="6" w:space="0" w:color="auto"/>
              <w:bottom w:val="nil" w:sz="6" w:space="0" w:color="auto"/>
              <w:right w:val="nil" w:sz="6" w:space="0" w:color="auto"/>
            </w:tcBorders>
          </w:tcPr>
          <w:p>
            <w:pPr>
              <w:pStyle w:val="TableParagraph"/>
              <w:tabs>
                <w:tab w:pos="987" w:val="left" w:leader="none"/>
                <w:tab w:pos="1552" w:val="left" w:leader="none"/>
              </w:tabs>
              <w:spacing w:line="240" w:lineRule="auto" w:before="16"/>
              <w:ind w:left="276" w:right="0"/>
              <w:jc w:val="left"/>
              <w:rPr>
                <w:rFonts w:ascii="宋体" w:hAnsi="宋体" w:cs="宋体" w:eastAsia="宋体" w:hint="default"/>
                <w:sz w:val="15"/>
                <w:szCs w:val="15"/>
              </w:rPr>
            </w:pPr>
            <w:r>
              <w:rPr>
                <w:rFonts w:ascii="宋体"/>
                <w:b/>
                <w:w w:val="95"/>
                <w:sz w:val="15"/>
              </w:rPr>
              <w:t>-</w:t>
              <w:tab/>
              <w:t>-</w:t>
              <w:tab/>
            </w:r>
            <w:r>
              <w:rPr>
                <w:rFonts w:ascii="宋体"/>
                <w:b/>
                <w:sz w:val="15"/>
              </w:rPr>
              <w:t>-</w:t>
            </w:r>
            <w:r>
              <w:rPr>
                <w:rFonts w:ascii="宋体"/>
                <w:sz w:val="15"/>
              </w:rPr>
            </w:r>
          </w:p>
        </w:tc>
        <w:tc>
          <w:tcPr>
            <w:tcW w:w="1737" w:type="dxa"/>
            <w:tcBorders>
              <w:top w:val="nil" w:sz="6" w:space="0" w:color="auto"/>
              <w:left w:val="nil" w:sz="6" w:space="0" w:color="auto"/>
              <w:bottom w:val="nil" w:sz="6" w:space="0" w:color="auto"/>
              <w:right w:val="nil" w:sz="6" w:space="0" w:color="auto"/>
            </w:tcBorders>
          </w:tcPr>
          <w:p>
            <w:pPr>
              <w:pStyle w:val="TableParagraph"/>
              <w:tabs>
                <w:tab w:pos="1131" w:val="left" w:leader="none"/>
              </w:tabs>
              <w:spacing w:line="240" w:lineRule="auto" w:before="16"/>
              <w:ind w:right="243"/>
              <w:jc w:val="right"/>
              <w:rPr>
                <w:rFonts w:ascii="宋体" w:hAnsi="宋体" w:cs="宋体" w:eastAsia="宋体" w:hint="default"/>
                <w:sz w:val="15"/>
                <w:szCs w:val="15"/>
              </w:rPr>
            </w:pPr>
            <w:r>
              <w:rPr>
                <w:rFonts w:ascii="宋体"/>
                <w:sz w:val="15"/>
              </w:rPr>
              <w:t>-</w:t>
              <w:tab/>
              <w:t>-</w:t>
            </w:r>
          </w:p>
        </w:tc>
        <w:tc>
          <w:tcPr>
            <w:tcW w:w="1709" w:type="dxa"/>
            <w:tcBorders>
              <w:top w:val="nil" w:sz="6" w:space="0" w:color="auto"/>
              <w:left w:val="nil" w:sz="6" w:space="0" w:color="auto"/>
              <w:bottom w:val="nil" w:sz="6" w:space="0" w:color="auto"/>
              <w:right w:val="nil" w:sz="6" w:space="0" w:color="auto"/>
            </w:tcBorders>
          </w:tcPr>
          <w:p>
            <w:pPr>
              <w:pStyle w:val="TableParagraph"/>
              <w:tabs>
                <w:tab w:pos="1275" w:val="left" w:leader="none"/>
              </w:tabs>
              <w:spacing w:line="240" w:lineRule="auto" w:before="16"/>
              <w:ind w:right="109"/>
              <w:jc w:val="right"/>
              <w:rPr>
                <w:rFonts w:ascii="宋体" w:hAnsi="宋体" w:cs="宋体" w:eastAsia="宋体" w:hint="default"/>
                <w:sz w:val="15"/>
                <w:szCs w:val="15"/>
              </w:rPr>
            </w:pPr>
            <w:r>
              <w:rPr>
                <w:rFonts w:ascii="宋体"/>
                <w:sz w:val="15"/>
              </w:rPr>
              <w:t>-</w:t>
              <w:tab/>
              <w:t>-</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55"/>
              <w:jc w:val="right"/>
              <w:rPr>
                <w:rFonts w:ascii="宋体" w:hAnsi="宋体" w:cs="宋体" w:eastAsia="宋体" w:hint="default"/>
                <w:sz w:val="15"/>
                <w:szCs w:val="15"/>
              </w:rPr>
            </w:pPr>
            <w:r>
              <w:rPr>
                <w:rFonts w:ascii="宋体"/>
                <w:sz w:val="15"/>
              </w:rPr>
              <w:t>-</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6"/>
              <w:jc w:val="right"/>
              <w:rPr>
                <w:rFonts w:ascii="宋体" w:hAnsi="宋体" w:cs="宋体" w:eastAsia="宋体" w:hint="default"/>
                <w:sz w:val="15"/>
                <w:szCs w:val="15"/>
              </w:rPr>
            </w:pPr>
            <w:r>
              <w:rPr>
                <w:rFonts w:ascii="宋体"/>
                <w:sz w:val="15"/>
              </w:rPr>
              <w:t>-</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宋体" w:hAnsi="宋体" w:cs="宋体" w:eastAsia="宋体" w:hint="default"/>
                <w:sz w:val="15"/>
                <w:szCs w:val="15"/>
              </w:rPr>
            </w:pPr>
            <w:r>
              <w:rPr>
                <w:rFonts w:ascii="宋体"/>
                <w:sz w:val="15"/>
              </w:rPr>
              <w:t>-</w:t>
            </w:r>
          </w:p>
        </w:tc>
      </w:tr>
      <w:tr>
        <w:trPr>
          <w:trHeight w:val="227"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167" w:lineRule="exact"/>
              <w:ind w:left="35"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467" w:type="dxa"/>
            <w:tcBorders>
              <w:top w:val="nil" w:sz="6" w:space="0" w:color="auto"/>
              <w:left w:val="nil" w:sz="6" w:space="0" w:color="auto"/>
              <w:bottom w:val="nil" w:sz="6" w:space="0" w:color="auto"/>
              <w:right w:val="nil" w:sz="6" w:space="0" w:color="auto"/>
            </w:tcBorders>
          </w:tcPr>
          <w:p>
            <w:pPr>
              <w:pStyle w:val="TableParagraph"/>
              <w:spacing w:line="190" w:lineRule="exact"/>
              <w:ind w:right="274"/>
              <w:jc w:val="right"/>
              <w:rPr>
                <w:rFonts w:ascii="宋体" w:hAnsi="宋体" w:cs="宋体" w:eastAsia="宋体" w:hint="default"/>
                <w:sz w:val="15"/>
                <w:szCs w:val="15"/>
              </w:rPr>
            </w:pPr>
            <w:r>
              <w:rPr>
                <w:rFonts w:ascii="宋体"/>
                <w:sz w:val="15"/>
              </w:rPr>
              <w:t>-</w:t>
            </w:r>
          </w:p>
        </w:tc>
        <w:tc>
          <w:tcPr>
            <w:tcW w:w="3397" w:type="dxa"/>
            <w:tcBorders>
              <w:top w:val="nil" w:sz="6" w:space="0" w:color="auto"/>
              <w:left w:val="nil" w:sz="6" w:space="0" w:color="auto"/>
              <w:bottom w:val="nil" w:sz="6" w:space="0" w:color="auto"/>
              <w:right w:val="nil" w:sz="6" w:space="0" w:color="auto"/>
            </w:tcBorders>
          </w:tcPr>
          <w:p>
            <w:pPr>
              <w:pStyle w:val="TableParagraph"/>
              <w:tabs>
                <w:tab w:pos="987" w:val="left" w:leader="none"/>
                <w:tab w:pos="1552" w:val="left" w:leader="none"/>
                <w:tab w:pos="3039" w:val="left" w:leader="none"/>
              </w:tabs>
              <w:spacing w:line="190" w:lineRule="exact"/>
              <w:ind w:left="276" w:right="0"/>
              <w:jc w:val="left"/>
              <w:rPr>
                <w:rFonts w:ascii="宋体" w:hAnsi="宋体" w:cs="宋体" w:eastAsia="宋体" w:hint="default"/>
                <w:sz w:val="15"/>
                <w:szCs w:val="15"/>
              </w:rPr>
            </w:pPr>
            <w:r>
              <w:rPr>
                <w:rFonts w:ascii="宋体"/>
                <w:b/>
                <w:w w:val="95"/>
                <w:sz w:val="15"/>
              </w:rPr>
              <w:t>-</w:t>
              <w:tab/>
              <w:t>-</w:t>
              <w:tab/>
              <w:t>-</w:t>
              <w:tab/>
            </w:r>
            <w:r>
              <w:rPr>
                <w:rFonts w:ascii="宋体"/>
                <w:sz w:val="15"/>
              </w:rPr>
              <w:t>-</w:t>
            </w:r>
          </w:p>
        </w:tc>
        <w:tc>
          <w:tcPr>
            <w:tcW w:w="1737" w:type="dxa"/>
            <w:tcBorders>
              <w:top w:val="nil" w:sz="6" w:space="0" w:color="auto"/>
              <w:left w:val="nil" w:sz="6" w:space="0" w:color="auto"/>
              <w:bottom w:val="nil" w:sz="6" w:space="0" w:color="auto"/>
              <w:right w:val="nil" w:sz="6" w:space="0" w:color="auto"/>
            </w:tcBorders>
          </w:tcPr>
          <w:p>
            <w:pPr>
              <w:pStyle w:val="TableParagraph"/>
              <w:tabs>
                <w:tab w:pos="1131" w:val="left" w:leader="none"/>
              </w:tabs>
              <w:spacing w:line="190" w:lineRule="exact"/>
              <w:ind w:right="243"/>
              <w:jc w:val="right"/>
              <w:rPr>
                <w:rFonts w:ascii="宋体" w:hAnsi="宋体" w:cs="宋体" w:eastAsia="宋体" w:hint="default"/>
                <w:sz w:val="15"/>
                <w:szCs w:val="15"/>
              </w:rPr>
            </w:pPr>
            <w:r>
              <w:rPr>
                <w:rFonts w:ascii="宋体"/>
                <w:sz w:val="15"/>
              </w:rPr>
              <w:t>-</w:t>
              <w:tab/>
              <w:t>-</w:t>
            </w:r>
          </w:p>
        </w:tc>
        <w:tc>
          <w:tcPr>
            <w:tcW w:w="1709" w:type="dxa"/>
            <w:tcBorders>
              <w:top w:val="nil" w:sz="6" w:space="0" w:color="auto"/>
              <w:left w:val="nil" w:sz="6" w:space="0" w:color="auto"/>
              <w:bottom w:val="nil" w:sz="6" w:space="0" w:color="auto"/>
              <w:right w:val="nil" w:sz="6" w:space="0" w:color="auto"/>
            </w:tcBorders>
          </w:tcPr>
          <w:p>
            <w:pPr>
              <w:pStyle w:val="TableParagraph"/>
              <w:tabs>
                <w:tab w:pos="375" w:val="left" w:leader="none"/>
              </w:tabs>
              <w:spacing w:line="190" w:lineRule="exact"/>
              <w:ind w:right="110"/>
              <w:jc w:val="right"/>
              <w:rPr>
                <w:rFonts w:ascii="宋体" w:hAnsi="宋体" w:cs="宋体" w:eastAsia="宋体" w:hint="default"/>
                <w:sz w:val="15"/>
                <w:szCs w:val="15"/>
              </w:rPr>
            </w:pPr>
            <w:r>
              <w:rPr>
                <w:rFonts w:ascii="宋体"/>
                <w:sz w:val="15"/>
              </w:rPr>
              <w:t>-</w:t>
              <w:tab/>
            </w:r>
            <w:r>
              <w:rPr>
                <w:rFonts w:ascii="宋体"/>
                <w:spacing w:val="-1"/>
                <w:sz w:val="15"/>
              </w:rPr>
              <w:t>11,298,780.19</w:t>
            </w:r>
          </w:p>
        </w:tc>
        <w:tc>
          <w:tcPr>
            <w:tcW w:w="1328" w:type="dxa"/>
            <w:tcBorders>
              <w:top w:val="nil" w:sz="6" w:space="0" w:color="auto"/>
              <w:left w:val="nil" w:sz="6" w:space="0" w:color="auto"/>
              <w:bottom w:val="nil" w:sz="6" w:space="0" w:color="auto"/>
              <w:right w:val="nil" w:sz="6" w:space="0" w:color="auto"/>
            </w:tcBorders>
          </w:tcPr>
          <w:p>
            <w:pPr>
              <w:pStyle w:val="TableParagraph"/>
              <w:spacing w:line="190" w:lineRule="exact"/>
              <w:ind w:right="156"/>
              <w:jc w:val="right"/>
              <w:rPr>
                <w:rFonts w:ascii="宋体" w:hAnsi="宋体" w:cs="宋体" w:eastAsia="宋体" w:hint="default"/>
                <w:sz w:val="15"/>
                <w:szCs w:val="15"/>
              </w:rPr>
            </w:pPr>
            <w:r>
              <w:rPr>
                <w:rFonts w:ascii="宋体"/>
                <w:spacing w:val="-1"/>
                <w:sz w:val="15"/>
              </w:rPr>
              <w:t>-78,498,755.89</w:t>
            </w:r>
          </w:p>
        </w:tc>
        <w:tc>
          <w:tcPr>
            <w:tcW w:w="1219" w:type="dxa"/>
            <w:tcBorders>
              <w:top w:val="nil" w:sz="6" w:space="0" w:color="auto"/>
              <w:left w:val="nil" w:sz="6" w:space="0" w:color="auto"/>
              <w:bottom w:val="nil" w:sz="6" w:space="0" w:color="auto"/>
              <w:right w:val="nil" w:sz="6" w:space="0" w:color="auto"/>
            </w:tcBorders>
          </w:tcPr>
          <w:p>
            <w:pPr>
              <w:pStyle w:val="TableParagraph"/>
              <w:spacing w:line="190" w:lineRule="exact"/>
              <w:ind w:right="76"/>
              <w:jc w:val="right"/>
              <w:rPr>
                <w:rFonts w:ascii="宋体" w:hAnsi="宋体" w:cs="宋体" w:eastAsia="宋体" w:hint="default"/>
                <w:sz w:val="15"/>
                <w:szCs w:val="15"/>
              </w:rPr>
            </w:pPr>
            <w:r>
              <w:rPr>
                <w:rFonts w:ascii="宋体"/>
                <w:sz w:val="15"/>
              </w:rPr>
              <w:t>-</w:t>
            </w:r>
          </w:p>
        </w:tc>
        <w:tc>
          <w:tcPr>
            <w:tcW w:w="1324"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宋体" w:hAnsi="宋体" w:cs="宋体" w:eastAsia="宋体" w:hint="default"/>
                <w:sz w:val="15"/>
                <w:szCs w:val="15"/>
              </w:rPr>
            </w:pPr>
            <w:r>
              <w:rPr>
                <w:rFonts w:ascii="宋体"/>
                <w:spacing w:val="-1"/>
                <w:sz w:val="15"/>
              </w:rPr>
              <w:t>-67,199,975.70</w:t>
            </w:r>
          </w:p>
        </w:tc>
      </w:tr>
      <w:tr>
        <w:trPr>
          <w:trHeight w:val="227"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167" w:lineRule="exact"/>
              <w:ind w:left="3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467" w:type="dxa"/>
            <w:tcBorders>
              <w:top w:val="nil" w:sz="6" w:space="0" w:color="auto"/>
              <w:left w:val="nil" w:sz="6" w:space="0" w:color="auto"/>
              <w:bottom w:val="nil" w:sz="6" w:space="0" w:color="auto"/>
              <w:right w:val="nil" w:sz="6" w:space="0" w:color="auto"/>
            </w:tcBorders>
          </w:tcPr>
          <w:p>
            <w:pPr>
              <w:pStyle w:val="TableParagraph"/>
              <w:spacing w:line="190" w:lineRule="exact"/>
              <w:ind w:right="274"/>
              <w:jc w:val="right"/>
              <w:rPr>
                <w:rFonts w:ascii="宋体" w:hAnsi="宋体" w:cs="宋体" w:eastAsia="宋体" w:hint="default"/>
                <w:sz w:val="15"/>
                <w:szCs w:val="15"/>
              </w:rPr>
            </w:pPr>
            <w:r>
              <w:rPr>
                <w:rFonts w:ascii="宋体"/>
                <w:sz w:val="15"/>
              </w:rPr>
              <w:t>-</w:t>
            </w:r>
          </w:p>
        </w:tc>
        <w:tc>
          <w:tcPr>
            <w:tcW w:w="3397" w:type="dxa"/>
            <w:tcBorders>
              <w:top w:val="nil" w:sz="6" w:space="0" w:color="auto"/>
              <w:left w:val="nil" w:sz="6" w:space="0" w:color="auto"/>
              <w:bottom w:val="nil" w:sz="6" w:space="0" w:color="auto"/>
              <w:right w:val="nil" w:sz="6" w:space="0" w:color="auto"/>
            </w:tcBorders>
          </w:tcPr>
          <w:p>
            <w:pPr>
              <w:pStyle w:val="TableParagraph"/>
              <w:tabs>
                <w:tab w:pos="987" w:val="left" w:leader="none"/>
                <w:tab w:pos="1552" w:val="left" w:leader="none"/>
                <w:tab w:pos="3039" w:val="left" w:leader="none"/>
              </w:tabs>
              <w:spacing w:line="190" w:lineRule="exact"/>
              <w:ind w:left="276" w:right="0"/>
              <w:jc w:val="left"/>
              <w:rPr>
                <w:rFonts w:ascii="宋体" w:hAnsi="宋体" w:cs="宋体" w:eastAsia="宋体" w:hint="default"/>
                <w:sz w:val="15"/>
                <w:szCs w:val="15"/>
              </w:rPr>
            </w:pPr>
            <w:r>
              <w:rPr>
                <w:rFonts w:ascii="宋体"/>
                <w:b/>
                <w:w w:val="95"/>
                <w:sz w:val="15"/>
              </w:rPr>
              <w:t>-</w:t>
              <w:tab/>
              <w:t>-</w:t>
              <w:tab/>
              <w:t>-</w:t>
              <w:tab/>
            </w:r>
            <w:r>
              <w:rPr>
                <w:rFonts w:ascii="宋体"/>
                <w:sz w:val="15"/>
              </w:rPr>
              <w:t>-</w:t>
            </w:r>
          </w:p>
        </w:tc>
        <w:tc>
          <w:tcPr>
            <w:tcW w:w="1737" w:type="dxa"/>
            <w:tcBorders>
              <w:top w:val="nil" w:sz="6" w:space="0" w:color="auto"/>
              <w:left w:val="nil" w:sz="6" w:space="0" w:color="auto"/>
              <w:bottom w:val="nil" w:sz="6" w:space="0" w:color="auto"/>
              <w:right w:val="nil" w:sz="6" w:space="0" w:color="auto"/>
            </w:tcBorders>
          </w:tcPr>
          <w:p>
            <w:pPr>
              <w:pStyle w:val="TableParagraph"/>
              <w:tabs>
                <w:tab w:pos="1131" w:val="left" w:leader="none"/>
              </w:tabs>
              <w:spacing w:line="190" w:lineRule="exact"/>
              <w:ind w:right="243"/>
              <w:jc w:val="right"/>
              <w:rPr>
                <w:rFonts w:ascii="宋体" w:hAnsi="宋体" w:cs="宋体" w:eastAsia="宋体" w:hint="default"/>
                <w:sz w:val="15"/>
                <w:szCs w:val="15"/>
              </w:rPr>
            </w:pPr>
            <w:r>
              <w:rPr>
                <w:rFonts w:ascii="宋体"/>
                <w:sz w:val="15"/>
              </w:rPr>
              <w:t>-</w:t>
              <w:tab/>
              <w:t>-</w:t>
            </w:r>
          </w:p>
        </w:tc>
        <w:tc>
          <w:tcPr>
            <w:tcW w:w="1709" w:type="dxa"/>
            <w:tcBorders>
              <w:top w:val="nil" w:sz="6" w:space="0" w:color="auto"/>
              <w:left w:val="nil" w:sz="6" w:space="0" w:color="auto"/>
              <w:bottom w:val="nil" w:sz="6" w:space="0" w:color="auto"/>
              <w:right w:val="nil" w:sz="6" w:space="0" w:color="auto"/>
            </w:tcBorders>
          </w:tcPr>
          <w:p>
            <w:pPr>
              <w:pStyle w:val="TableParagraph"/>
              <w:tabs>
                <w:tab w:pos="375" w:val="left" w:leader="none"/>
              </w:tabs>
              <w:spacing w:line="190" w:lineRule="exact"/>
              <w:ind w:right="110"/>
              <w:jc w:val="right"/>
              <w:rPr>
                <w:rFonts w:ascii="宋体" w:hAnsi="宋体" w:cs="宋体" w:eastAsia="宋体" w:hint="default"/>
                <w:sz w:val="15"/>
                <w:szCs w:val="15"/>
              </w:rPr>
            </w:pPr>
            <w:r>
              <w:rPr>
                <w:rFonts w:ascii="宋体"/>
                <w:sz w:val="15"/>
              </w:rPr>
              <w:t>-</w:t>
              <w:tab/>
            </w:r>
            <w:r>
              <w:rPr>
                <w:rFonts w:ascii="宋体"/>
                <w:spacing w:val="-1"/>
                <w:sz w:val="15"/>
              </w:rPr>
              <w:t>11,298,780.19</w:t>
            </w:r>
          </w:p>
        </w:tc>
        <w:tc>
          <w:tcPr>
            <w:tcW w:w="1328" w:type="dxa"/>
            <w:tcBorders>
              <w:top w:val="nil" w:sz="6" w:space="0" w:color="auto"/>
              <w:left w:val="nil" w:sz="6" w:space="0" w:color="auto"/>
              <w:bottom w:val="nil" w:sz="6" w:space="0" w:color="auto"/>
              <w:right w:val="nil" w:sz="6" w:space="0" w:color="auto"/>
            </w:tcBorders>
          </w:tcPr>
          <w:p>
            <w:pPr>
              <w:pStyle w:val="TableParagraph"/>
              <w:spacing w:line="190" w:lineRule="exact"/>
              <w:ind w:right="156"/>
              <w:jc w:val="right"/>
              <w:rPr>
                <w:rFonts w:ascii="宋体" w:hAnsi="宋体" w:cs="宋体" w:eastAsia="宋体" w:hint="default"/>
                <w:sz w:val="15"/>
                <w:szCs w:val="15"/>
              </w:rPr>
            </w:pPr>
            <w:r>
              <w:rPr>
                <w:rFonts w:ascii="宋体"/>
                <w:spacing w:val="-1"/>
                <w:sz w:val="15"/>
              </w:rPr>
              <w:t>-11,298,780.19</w:t>
            </w:r>
          </w:p>
        </w:tc>
        <w:tc>
          <w:tcPr>
            <w:tcW w:w="1219" w:type="dxa"/>
            <w:tcBorders>
              <w:top w:val="nil" w:sz="6" w:space="0" w:color="auto"/>
              <w:left w:val="nil" w:sz="6" w:space="0" w:color="auto"/>
              <w:bottom w:val="nil" w:sz="6" w:space="0" w:color="auto"/>
              <w:right w:val="nil" w:sz="6" w:space="0" w:color="auto"/>
            </w:tcBorders>
          </w:tcPr>
          <w:p>
            <w:pPr>
              <w:pStyle w:val="TableParagraph"/>
              <w:spacing w:line="190" w:lineRule="exact"/>
              <w:ind w:right="76"/>
              <w:jc w:val="right"/>
              <w:rPr>
                <w:rFonts w:ascii="宋体" w:hAnsi="宋体" w:cs="宋体" w:eastAsia="宋体" w:hint="default"/>
                <w:sz w:val="15"/>
                <w:szCs w:val="15"/>
              </w:rPr>
            </w:pPr>
            <w:r>
              <w:rPr>
                <w:rFonts w:ascii="宋体"/>
                <w:sz w:val="15"/>
              </w:rPr>
              <w:t>-</w:t>
            </w:r>
          </w:p>
        </w:tc>
        <w:tc>
          <w:tcPr>
            <w:tcW w:w="1324"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宋体" w:hAnsi="宋体" w:cs="宋体" w:eastAsia="宋体" w:hint="default"/>
                <w:sz w:val="15"/>
                <w:szCs w:val="15"/>
              </w:rPr>
            </w:pPr>
            <w:r>
              <w:rPr>
                <w:rFonts w:ascii="宋体"/>
                <w:sz w:val="15"/>
              </w:rPr>
              <w:t>-</w:t>
            </w:r>
          </w:p>
        </w:tc>
      </w:tr>
      <w:tr>
        <w:trPr>
          <w:trHeight w:val="227"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167" w:lineRule="exact"/>
              <w:ind w:left="35"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、提取一般风险准备</w:t>
            </w:r>
          </w:p>
        </w:tc>
        <w:tc>
          <w:tcPr>
            <w:tcW w:w="1467" w:type="dxa"/>
            <w:tcBorders>
              <w:top w:val="nil" w:sz="6" w:space="0" w:color="auto"/>
              <w:left w:val="nil" w:sz="6" w:space="0" w:color="auto"/>
              <w:bottom w:val="nil" w:sz="6" w:space="0" w:color="auto"/>
              <w:right w:val="nil" w:sz="6" w:space="0" w:color="auto"/>
            </w:tcBorders>
          </w:tcPr>
          <w:p>
            <w:pPr>
              <w:pStyle w:val="TableParagraph"/>
              <w:spacing w:line="190" w:lineRule="exact"/>
              <w:ind w:right="274"/>
              <w:jc w:val="right"/>
              <w:rPr>
                <w:rFonts w:ascii="宋体" w:hAnsi="宋体" w:cs="宋体" w:eastAsia="宋体" w:hint="default"/>
                <w:sz w:val="15"/>
                <w:szCs w:val="15"/>
              </w:rPr>
            </w:pPr>
            <w:r>
              <w:rPr>
                <w:rFonts w:ascii="宋体"/>
                <w:sz w:val="15"/>
              </w:rPr>
              <w:t>-</w:t>
            </w:r>
          </w:p>
        </w:tc>
        <w:tc>
          <w:tcPr>
            <w:tcW w:w="3397" w:type="dxa"/>
            <w:tcBorders>
              <w:top w:val="nil" w:sz="6" w:space="0" w:color="auto"/>
              <w:left w:val="nil" w:sz="6" w:space="0" w:color="auto"/>
              <w:bottom w:val="nil" w:sz="6" w:space="0" w:color="auto"/>
              <w:right w:val="nil" w:sz="6" w:space="0" w:color="auto"/>
            </w:tcBorders>
          </w:tcPr>
          <w:p>
            <w:pPr>
              <w:pStyle w:val="TableParagraph"/>
              <w:tabs>
                <w:tab w:pos="987" w:val="left" w:leader="none"/>
                <w:tab w:pos="1552" w:val="left" w:leader="none"/>
                <w:tab w:pos="3039" w:val="left" w:leader="none"/>
              </w:tabs>
              <w:spacing w:line="190" w:lineRule="exact"/>
              <w:ind w:left="276" w:right="0"/>
              <w:jc w:val="left"/>
              <w:rPr>
                <w:rFonts w:ascii="宋体" w:hAnsi="宋体" w:cs="宋体" w:eastAsia="宋体" w:hint="default"/>
                <w:sz w:val="15"/>
                <w:szCs w:val="15"/>
              </w:rPr>
            </w:pPr>
            <w:r>
              <w:rPr>
                <w:rFonts w:ascii="宋体"/>
                <w:b/>
                <w:w w:val="95"/>
                <w:sz w:val="15"/>
              </w:rPr>
              <w:t>-</w:t>
              <w:tab/>
              <w:t>-</w:t>
              <w:tab/>
              <w:t>-</w:t>
              <w:tab/>
            </w:r>
            <w:r>
              <w:rPr>
                <w:rFonts w:ascii="宋体"/>
                <w:sz w:val="15"/>
              </w:rPr>
              <w:t>-</w:t>
            </w:r>
          </w:p>
        </w:tc>
        <w:tc>
          <w:tcPr>
            <w:tcW w:w="1737" w:type="dxa"/>
            <w:tcBorders>
              <w:top w:val="nil" w:sz="6" w:space="0" w:color="auto"/>
              <w:left w:val="nil" w:sz="6" w:space="0" w:color="auto"/>
              <w:bottom w:val="nil" w:sz="6" w:space="0" w:color="auto"/>
              <w:right w:val="nil" w:sz="6" w:space="0" w:color="auto"/>
            </w:tcBorders>
          </w:tcPr>
          <w:p>
            <w:pPr>
              <w:pStyle w:val="TableParagraph"/>
              <w:tabs>
                <w:tab w:pos="1131" w:val="left" w:leader="none"/>
              </w:tabs>
              <w:spacing w:line="190" w:lineRule="exact"/>
              <w:ind w:right="243"/>
              <w:jc w:val="right"/>
              <w:rPr>
                <w:rFonts w:ascii="宋体" w:hAnsi="宋体" w:cs="宋体" w:eastAsia="宋体" w:hint="default"/>
                <w:sz w:val="15"/>
                <w:szCs w:val="15"/>
              </w:rPr>
            </w:pPr>
            <w:r>
              <w:rPr>
                <w:rFonts w:ascii="宋体"/>
                <w:sz w:val="15"/>
              </w:rPr>
              <w:t>-</w:t>
              <w:tab/>
              <w:t>-</w:t>
            </w:r>
          </w:p>
        </w:tc>
        <w:tc>
          <w:tcPr>
            <w:tcW w:w="1709" w:type="dxa"/>
            <w:tcBorders>
              <w:top w:val="nil" w:sz="6" w:space="0" w:color="auto"/>
              <w:left w:val="nil" w:sz="6" w:space="0" w:color="auto"/>
              <w:bottom w:val="nil" w:sz="6" w:space="0" w:color="auto"/>
              <w:right w:val="nil" w:sz="6" w:space="0" w:color="auto"/>
            </w:tcBorders>
          </w:tcPr>
          <w:p>
            <w:pPr>
              <w:pStyle w:val="TableParagraph"/>
              <w:tabs>
                <w:tab w:pos="1275" w:val="left" w:leader="none"/>
              </w:tabs>
              <w:spacing w:line="190" w:lineRule="exact"/>
              <w:ind w:right="109"/>
              <w:jc w:val="right"/>
              <w:rPr>
                <w:rFonts w:ascii="宋体" w:hAnsi="宋体" w:cs="宋体" w:eastAsia="宋体" w:hint="default"/>
                <w:sz w:val="15"/>
                <w:szCs w:val="15"/>
              </w:rPr>
            </w:pPr>
            <w:r>
              <w:rPr>
                <w:rFonts w:ascii="宋体"/>
                <w:sz w:val="15"/>
              </w:rPr>
              <w:t>-</w:t>
              <w:tab/>
              <w:t>-</w:t>
            </w:r>
          </w:p>
        </w:tc>
        <w:tc>
          <w:tcPr>
            <w:tcW w:w="1328" w:type="dxa"/>
            <w:tcBorders>
              <w:top w:val="nil" w:sz="6" w:space="0" w:color="auto"/>
              <w:left w:val="nil" w:sz="6" w:space="0" w:color="auto"/>
              <w:bottom w:val="nil" w:sz="6" w:space="0" w:color="auto"/>
              <w:right w:val="nil" w:sz="6" w:space="0" w:color="auto"/>
            </w:tcBorders>
          </w:tcPr>
          <w:p>
            <w:pPr>
              <w:pStyle w:val="TableParagraph"/>
              <w:spacing w:line="190" w:lineRule="exact"/>
              <w:ind w:right="155"/>
              <w:jc w:val="right"/>
              <w:rPr>
                <w:rFonts w:ascii="宋体" w:hAnsi="宋体" w:cs="宋体" w:eastAsia="宋体" w:hint="default"/>
                <w:sz w:val="15"/>
                <w:szCs w:val="15"/>
              </w:rPr>
            </w:pPr>
            <w:r>
              <w:rPr>
                <w:rFonts w:ascii="宋体"/>
                <w:sz w:val="15"/>
              </w:rPr>
              <w:t>-</w:t>
            </w:r>
          </w:p>
        </w:tc>
        <w:tc>
          <w:tcPr>
            <w:tcW w:w="1219" w:type="dxa"/>
            <w:tcBorders>
              <w:top w:val="nil" w:sz="6" w:space="0" w:color="auto"/>
              <w:left w:val="nil" w:sz="6" w:space="0" w:color="auto"/>
              <w:bottom w:val="nil" w:sz="6" w:space="0" w:color="auto"/>
              <w:right w:val="nil" w:sz="6" w:space="0" w:color="auto"/>
            </w:tcBorders>
          </w:tcPr>
          <w:p>
            <w:pPr>
              <w:pStyle w:val="TableParagraph"/>
              <w:spacing w:line="190" w:lineRule="exact"/>
              <w:ind w:right="76"/>
              <w:jc w:val="right"/>
              <w:rPr>
                <w:rFonts w:ascii="宋体" w:hAnsi="宋体" w:cs="宋体" w:eastAsia="宋体" w:hint="default"/>
                <w:sz w:val="15"/>
                <w:szCs w:val="15"/>
              </w:rPr>
            </w:pPr>
            <w:r>
              <w:rPr>
                <w:rFonts w:ascii="宋体"/>
                <w:sz w:val="15"/>
              </w:rPr>
              <w:t>-</w:t>
            </w:r>
          </w:p>
        </w:tc>
        <w:tc>
          <w:tcPr>
            <w:tcW w:w="1324"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宋体" w:hAnsi="宋体" w:cs="宋体" w:eastAsia="宋体" w:hint="default"/>
                <w:sz w:val="15"/>
                <w:szCs w:val="15"/>
              </w:rPr>
            </w:pPr>
            <w:r>
              <w:rPr>
                <w:rFonts w:ascii="宋体"/>
                <w:sz w:val="15"/>
              </w:rPr>
              <w:t>-</w:t>
            </w:r>
          </w:p>
        </w:tc>
      </w:tr>
      <w:tr>
        <w:trPr>
          <w:trHeight w:val="227"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167" w:lineRule="exact"/>
              <w:ind w:left="35"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、对股东的分配</w:t>
            </w:r>
          </w:p>
        </w:tc>
        <w:tc>
          <w:tcPr>
            <w:tcW w:w="1467" w:type="dxa"/>
            <w:tcBorders>
              <w:top w:val="nil" w:sz="6" w:space="0" w:color="auto"/>
              <w:left w:val="nil" w:sz="6" w:space="0" w:color="auto"/>
              <w:bottom w:val="nil" w:sz="6" w:space="0" w:color="auto"/>
              <w:right w:val="nil" w:sz="6" w:space="0" w:color="auto"/>
            </w:tcBorders>
          </w:tcPr>
          <w:p>
            <w:pPr>
              <w:pStyle w:val="TableParagraph"/>
              <w:spacing w:line="190" w:lineRule="exact"/>
              <w:ind w:right="274"/>
              <w:jc w:val="right"/>
              <w:rPr>
                <w:rFonts w:ascii="宋体" w:hAnsi="宋体" w:cs="宋体" w:eastAsia="宋体" w:hint="default"/>
                <w:sz w:val="15"/>
                <w:szCs w:val="15"/>
              </w:rPr>
            </w:pPr>
            <w:r>
              <w:rPr>
                <w:rFonts w:ascii="宋体"/>
                <w:sz w:val="15"/>
              </w:rPr>
              <w:t>-</w:t>
            </w:r>
          </w:p>
        </w:tc>
        <w:tc>
          <w:tcPr>
            <w:tcW w:w="3397" w:type="dxa"/>
            <w:tcBorders>
              <w:top w:val="nil" w:sz="6" w:space="0" w:color="auto"/>
              <w:left w:val="nil" w:sz="6" w:space="0" w:color="auto"/>
              <w:bottom w:val="nil" w:sz="6" w:space="0" w:color="auto"/>
              <w:right w:val="nil" w:sz="6" w:space="0" w:color="auto"/>
            </w:tcBorders>
          </w:tcPr>
          <w:p>
            <w:pPr>
              <w:pStyle w:val="TableParagraph"/>
              <w:tabs>
                <w:tab w:pos="987" w:val="left" w:leader="none"/>
                <w:tab w:pos="1552" w:val="left" w:leader="none"/>
                <w:tab w:pos="3039" w:val="left" w:leader="none"/>
              </w:tabs>
              <w:spacing w:line="190" w:lineRule="exact"/>
              <w:ind w:left="276" w:right="0"/>
              <w:jc w:val="left"/>
              <w:rPr>
                <w:rFonts w:ascii="宋体" w:hAnsi="宋体" w:cs="宋体" w:eastAsia="宋体" w:hint="default"/>
                <w:sz w:val="15"/>
                <w:szCs w:val="15"/>
              </w:rPr>
            </w:pPr>
            <w:r>
              <w:rPr>
                <w:rFonts w:ascii="宋体"/>
                <w:b/>
                <w:w w:val="95"/>
                <w:sz w:val="15"/>
              </w:rPr>
              <w:t>-</w:t>
              <w:tab/>
              <w:t>-</w:t>
              <w:tab/>
              <w:t>-</w:t>
              <w:tab/>
            </w:r>
            <w:r>
              <w:rPr>
                <w:rFonts w:ascii="宋体"/>
                <w:sz w:val="15"/>
              </w:rPr>
              <w:t>-</w:t>
            </w:r>
          </w:p>
        </w:tc>
        <w:tc>
          <w:tcPr>
            <w:tcW w:w="1737" w:type="dxa"/>
            <w:tcBorders>
              <w:top w:val="nil" w:sz="6" w:space="0" w:color="auto"/>
              <w:left w:val="nil" w:sz="6" w:space="0" w:color="auto"/>
              <w:bottom w:val="nil" w:sz="6" w:space="0" w:color="auto"/>
              <w:right w:val="nil" w:sz="6" w:space="0" w:color="auto"/>
            </w:tcBorders>
          </w:tcPr>
          <w:p>
            <w:pPr>
              <w:pStyle w:val="TableParagraph"/>
              <w:tabs>
                <w:tab w:pos="1131" w:val="left" w:leader="none"/>
              </w:tabs>
              <w:spacing w:line="190" w:lineRule="exact"/>
              <w:ind w:right="243"/>
              <w:jc w:val="right"/>
              <w:rPr>
                <w:rFonts w:ascii="宋体" w:hAnsi="宋体" w:cs="宋体" w:eastAsia="宋体" w:hint="default"/>
                <w:sz w:val="15"/>
                <w:szCs w:val="15"/>
              </w:rPr>
            </w:pPr>
            <w:r>
              <w:rPr>
                <w:rFonts w:ascii="宋体"/>
                <w:sz w:val="15"/>
              </w:rPr>
              <w:t>-</w:t>
              <w:tab/>
              <w:t>-</w:t>
            </w:r>
          </w:p>
        </w:tc>
        <w:tc>
          <w:tcPr>
            <w:tcW w:w="1709" w:type="dxa"/>
            <w:tcBorders>
              <w:top w:val="nil" w:sz="6" w:space="0" w:color="auto"/>
              <w:left w:val="nil" w:sz="6" w:space="0" w:color="auto"/>
              <w:bottom w:val="nil" w:sz="6" w:space="0" w:color="auto"/>
              <w:right w:val="nil" w:sz="6" w:space="0" w:color="auto"/>
            </w:tcBorders>
          </w:tcPr>
          <w:p>
            <w:pPr>
              <w:pStyle w:val="TableParagraph"/>
              <w:tabs>
                <w:tab w:pos="1275" w:val="left" w:leader="none"/>
              </w:tabs>
              <w:spacing w:line="190" w:lineRule="exact"/>
              <w:ind w:right="109"/>
              <w:jc w:val="right"/>
              <w:rPr>
                <w:rFonts w:ascii="宋体" w:hAnsi="宋体" w:cs="宋体" w:eastAsia="宋体" w:hint="default"/>
                <w:sz w:val="15"/>
                <w:szCs w:val="15"/>
              </w:rPr>
            </w:pPr>
            <w:r>
              <w:rPr>
                <w:rFonts w:ascii="宋体"/>
                <w:sz w:val="15"/>
              </w:rPr>
              <w:t>-</w:t>
              <w:tab/>
              <w:t>-</w:t>
            </w:r>
          </w:p>
        </w:tc>
        <w:tc>
          <w:tcPr>
            <w:tcW w:w="1328" w:type="dxa"/>
            <w:tcBorders>
              <w:top w:val="nil" w:sz="6" w:space="0" w:color="auto"/>
              <w:left w:val="nil" w:sz="6" w:space="0" w:color="auto"/>
              <w:bottom w:val="nil" w:sz="6" w:space="0" w:color="auto"/>
              <w:right w:val="nil" w:sz="6" w:space="0" w:color="auto"/>
            </w:tcBorders>
          </w:tcPr>
          <w:p>
            <w:pPr>
              <w:pStyle w:val="TableParagraph"/>
              <w:spacing w:line="190" w:lineRule="exact"/>
              <w:ind w:right="156"/>
              <w:jc w:val="right"/>
              <w:rPr>
                <w:rFonts w:ascii="宋体" w:hAnsi="宋体" w:cs="宋体" w:eastAsia="宋体" w:hint="default"/>
                <w:sz w:val="15"/>
                <w:szCs w:val="15"/>
              </w:rPr>
            </w:pPr>
            <w:r>
              <w:rPr>
                <w:rFonts w:ascii="宋体"/>
                <w:spacing w:val="-1"/>
                <w:sz w:val="15"/>
              </w:rPr>
              <w:t>-67,199,975.70</w:t>
            </w:r>
          </w:p>
        </w:tc>
        <w:tc>
          <w:tcPr>
            <w:tcW w:w="1219" w:type="dxa"/>
            <w:tcBorders>
              <w:top w:val="nil" w:sz="6" w:space="0" w:color="auto"/>
              <w:left w:val="nil" w:sz="6" w:space="0" w:color="auto"/>
              <w:bottom w:val="nil" w:sz="6" w:space="0" w:color="auto"/>
              <w:right w:val="nil" w:sz="6" w:space="0" w:color="auto"/>
            </w:tcBorders>
          </w:tcPr>
          <w:p>
            <w:pPr>
              <w:pStyle w:val="TableParagraph"/>
              <w:spacing w:line="190" w:lineRule="exact"/>
              <w:ind w:right="76"/>
              <w:jc w:val="right"/>
              <w:rPr>
                <w:rFonts w:ascii="宋体" w:hAnsi="宋体" w:cs="宋体" w:eastAsia="宋体" w:hint="default"/>
                <w:sz w:val="15"/>
                <w:szCs w:val="15"/>
              </w:rPr>
            </w:pPr>
            <w:r>
              <w:rPr>
                <w:rFonts w:ascii="宋体"/>
                <w:sz w:val="15"/>
              </w:rPr>
              <w:t>-</w:t>
            </w:r>
          </w:p>
        </w:tc>
        <w:tc>
          <w:tcPr>
            <w:tcW w:w="1324"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宋体" w:hAnsi="宋体" w:cs="宋体" w:eastAsia="宋体" w:hint="default"/>
                <w:sz w:val="15"/>
                <w:szCs w:val="15"/>
              </w:rPr>
            </w:pPr>
            <w:r>
              <w:rPr>
                <w:rFonts w:ascii="宋体"/>
                <w:spacing w:val="-1"/>
                <w:sz w:val="15"/>
              </w:rPr>
              <w:t>-67,199,975.70</w:t>
            </w:r>
          </w:p>
        </w:tc>
      </w:tr>
      <w:tr>
        <w:trPr>
          <w:trHeight w:val="227"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167" w:lineRule="exact"/>
              <w:ind w:left="35"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467" w:type="dxa"/>
            <w:tcBorders>
              <w:top w:val="nil" w:sz="6" w:space="0" w:color="auto"/>
              <w:left w:val="nil" w:sz="6" w:space="0" w:color="auto"/>
              <w:bottom w:val="nil" w:sz="6" w:space="0" w:color="auto"/>
              <w:right w:val="nil" w:sz="6" w:space="0" w:color="auto"/>
            </w:tcBorders>
          </w:tcPr>
          <w:p>
            <w:pPr>
              <w:pStyle w:val="TableParagraph"/>
              <w:spacing w:line="190" w:lineRule="exact"/>
              <w:ind w:right="274"/>
              <w:jc w:val="right"/>
              <w:rPr>
                <w:rFonts w:ascii="宋体" w:hAnsi="宋体" w:cs="宋体" w:eastAsia="宋体" w:hint="default"/>
                <w:sz w:val="15"/>
                <w:szCs w:val="15"/>
              </w:rPr>
            </w:pPr>
            <w:r>
              <w:rPr>
                <w:rFonts w:ascii="宋体"/>
                <w:sz w:val="15"/>
              </w:rPr>
              <w:t>-</w:t>
            </w:r>
          </w:p>
        </w:tc>
        <w:tc>
          <w:tcPr>
            <w:tcW w:w="3397" w:type="dxa"/>
            <w:tcBorders>
              <w:top w:val="nil" w:sz="6" w:space="0" w:color="auto"/>
              <w:left w:val="nil" w:sz="6" w:space="0" w:color="auto"/>
              <w:bottom w:val="nil" w:sz="6" w:space="0" w:color="auto"/>
              <w:right w:val="nil" w:sz="6" w:space="0" w:color="auto"/>
            </w:tcBorders>
          </w:tcPr>
          <w:p>
            <w:pPr>
              <w:pStyle w:val="TableParagraph"/>
              <w:tabs>
                <w:tab w:pos="987" w:val="left" w:leader="none"/>
                <w:tab w:pos="1552" w:val="left" w:leader="none"/>
                <w:tab w:pos="3039" w:val="left" w:leader="none"/>
              </w:tabs>
              <w:spacing w:line="190" w:lineRule="exact"/>
              <w:ind w:left="276" w:right="0"/>
              <w:jc w:val="left"/>
              <w:rPr>
                <w:rFonts w:ascii="宋体" w:hAnsi="宋体" w:cs="宋体" w:eastAsia="宋体" w:hint="default"/>
                <w:sz w:val="15"/>
                <w:szCs w:val="15"/>
              </w:rPr>
            </w:pPr>
            <w:r>
              <w:rPr>
                <w:rFonts w:ascii="宋体"/>
                <w:b/>
                <w:w w:val="95"/>
                <w:sz w:val="15"/>
              </w:rPr>
              <w:t>-</w:t>
              <w:tab/>
              <w:t>-</w:t>
              <w:tab/>
              <w:t>-</w:t>
              <w:tab/>
            </w:r>
            <w:r>
              <w:rPr>
                <w:rFonts w:ascii="宋体"/>
                <w:sz w:val="15"/>
              </w:rPr>
              <w:t>-</w:t>
            </w:r>
          </w:p>
        </w:tc>
        <w:tc>
          <w:tcPr>
            <w:tcW w:w="1737" w:type="dxa"/>
            <w:tcBorders>
              <w:top w:val="nil" w:sz="6" w:space="0" w:color="auto"/>
              <w:left w:val="nil" w:sz="6" w:space="0" w:color="auto"/>
              <w:bottom w:val="nil" w:sz="6" w:space="0" w:color="auto"/>
              <w:right w:val="nil" w:sz="6" w:space="0" w:color="auto"/>
            </w:tcBorders>
          </w:tcPr>
          <w:p>
            <w:pPr>
              <w:pStyle w:val="TableParagraph"/>
              <w:tabs>
                <w:tab w:pos="1131" w:val="left" w:leader="none"/>
              </w:tabs>
              <w:spacing w:line="190" w:lineRule="exact"/>
              <w:ind w:right="243"/>
              <w:jc w:val="right"/>
              <w:rPr>
                <w:rFonts w:ascii="宋体" w:hAnsi="宋体" w:cs="宋体" w:eastAsia="宋体" w:hint="default"/>
                <w:sz w:val="15"/>
                <w:szCs w:val="15"/>
              </w:rPr>
            </w:pPr>
            <w:r>
              <w:rPr>
                <w:rFonts w:ascii="宋体"/>
                <w:sz w:val="15"/>
              </w:rPr>
              <w:t>-</w:t>
              <w:tab/>
              <w:t>-</w:t>
            </w:r>
          </w:p>
        </w:tc>
        <w:tc>
          <w:tcPr>
            <w:tcW w:w="1709" w:type="dxa"/>
            <w:tcBorders>
              <w:top w:val="nil" w:sz="6" w:space="0" w:color="auto"/>
              <w:left w:val="nil" w:sz="6" w:space="0" w:color="auto"/>
              <w:bottom w:val="nil" w:sz="6" w:space="0" w:color="auto"/>
              <w:right w:val="nil" w:sz="6" w:space="0" w:color="auto"/>
            </w:tcBorders>
          </w:tcPr>
          <w:p>
            <w:pPr>
              <w:pStyle w:val="TableParagraph"/>
              <w:tabs>
                <w:tab w:pos="1275" w:val="left" w:leader="none"/>
              </w:tabs>
              <w:spacing w:line="190" w:lineRule="exact"/>
              <w:ind w:right="109"/>
              <w:jc w:val="right"/>
              <w:rPr>
                <w:rFonts w:ascii="宋体" w:hAnsi="宋体" w:cs="宋体" w:eastAsia="宋体" w:hint="default"/>
                <w:sz w:val="15"/>
                <w:szCs w:val="15"/>
              </w:rPr>
            </w:pPr>
            <w:r>
              <w:rPr>
                <w:rFonts w:ascii="宋体"/>
                <w:sz w:val="15"/>
              </w:rPr>
              <w:t>-</w:t>
              <w:tab/>
              <w:t>-</w:t>
            </w:r>
          </w:p>
        </w:tc>
        <w:tc>
          <w:tcPr>
            <w:tcW w:w="1328" w:type="dxa"/>
            <w:tcBorders>
              <w:top w:val="nil" w:sz="6" w:space="0" w:color="auto"/>
              <w:left w:val="nil" w:sz="6" w:space="0" w:color="auto"/>
              <w:bottom w:val="nil" w:sz="6" w:space="0" w:color="auto"/>
              <w:right w:val="nil" w:sz="6" w:space="0" w:color="auto"/>
            </w:tcBorders>
          </w:tcPr>
          <w:p>
            <w:pPr>
              <w:pStyle w:val="TableParagraph"/>
              <w:spacing w:line="190" w:lineRule="exact"/>
              <w:ind w:right="155"/>
              <w:jc w:val="right"/>
              <w:rPr>
                <w:rFonts w:ascii="宋体" w:hAnsi="宋体" w:cs="宋体" w:eastAsia="宋体" w:hint="default"/>
                <w:sz w:val="15"/>
                <w:szCs w:val="15"/>
              </w:rPr>
            </w:pPr>
            <w:r>
              <w:rPr>
                <w:rFonts w:ascii="宋体"/>
                <w:sz w:val="15"/>
              </w:rPr>
              <w:t>-</w:t>
            </w:r>
          </w:p>
        </w:tc>
        <w:tc>
          <w:tcPr>
            <w:tcW w:w="1219" w:type="dxa"/>
            <w:tcBorders>
              <w:top w:val="nil" w:sz="6" w:space="0" w:color="auto"/>
              <w:left w:val="nil" w:sz="6" w:space="0" w:color="auto"/>
              <w:bottom w:val="nil" w:sz="6" w:space="0" w:color="auto"/>
              <w:right w:val="nil" w:sz="6" w:space="0" w:color="auto"/>
            </w:tcBorders>
          </w:tcPr>
          <w:p>
            <w:pPr>
              <w:pStyle w:val="TableParagraph"/>
              <w:spacing w:line="190" w:lineRule="exact"/>
              <w:ind w:right="76"/>
              <w:jc w:val="right"/>
              <w:rPr>
                <w:rFonts w:ascii="宋体" w:hAnsi="宋体" w:cs="宋体" w:eastAsia="宋体" w:hint="default"/>
                <w:sz w:val="15"/>
                <w:szCs w:val="15"/>
              </w:rPr>
            </w:pPr>
            <w:r>
              <w:rPr>
                <w:rFonts w:ascii="宋体"/>
                <w:sz w:val="15"/>
              </w:rPr>
              <w:t>-</w:t>
            </w:r>
          </w:p>
        </w:tc>
        <w:tc>
          <w:tcPr>
            <w:tcW w:w="1324"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宋体" w:hAnsi="宋体" w:cs="宋体" w:eastAsia="宋体" w:hint="default"/>
                <w:sz w:val="15"/>
                <w:szCs w:val="15"/>
              </w:rPr>
            </w:pPr>
            <w:r>
              <w:rPr>
                <w:rFonts w:ascii="宋体"/>
                <w:sz w:val="15"/>
              </w:rPr>
              <w:t>-</w:t>
            </w:r>
          </w:p>
        </w:tc>
      </w:tr>
      <w:tr>
        <w:trPr>
          <w:trHeight w:val="227"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167" w:lineRule="exact"/>
              <w:ind w:left="35" w:right="0"/>
              <w:jc w:val="left"/>
              <w:rPr>
                <w:rFonts w:ascii="宋体" w:hAnsi="宋体" w:cs="宋体" w:eastAsia="宋体" w:hint="default"/>
                <w:sz w:val="13"/>
                <w:szCs w:val="13"/>
              </w:rPr>
            </w:pPr>
            <w:r>
              <w:rPr>
                <w:rFonts w:ascii="宋体" w:hAnsi="宋体" w:cs="宋体" w:eastAsia="宋体" w:hint="default"/>
                <w:sz w:val="13"/>
                <w:szCs w:val="13"/>
              </w:rPr>
              <w:t>（四）股东权益内部结转</w:t>
            </w:r>
          </w:p>
        </w:tc>
        <w:tc>
          <w:tcPr>
            <w:tcW w:w="1467" w:type="dxa"/>
            <w:tcBorders>
              <w:top w:val="nil" w:sz="6" w:space="0" w:color="auto"/>
              <w:left w:val="nil" w:sz="6" w:space="0" w:color="auto"/>
              <w:bottom w:val="nil" w:sz="6" w:space="0" w:color="auto"/>
              <w:right w:val="nil" w:sz="6" w:space="0" w:color="auto"/>
            </w:tcBorders>
          </w:tcPr>
          <w:p>
            <w:pPr>
              <w:pStyle w:val="TableParagraph"/>
              <w:spacing w:line="190" w:lineRule="exact"/>
              <w:ind w:right="274"/>
              <w:jc w:val="right"/>
              <w:rPr>
                <w:rFonts w:ascii="宋体" w:hAnsi="宋体" w:cs="宋体" w:eastAsia="宋体" w:hint="default"/>
                <w:sz w:val="15"/>
                <w:szCs w:val="15"/>
              </w:rPr>
            </w:pPr>
            <w:r>
              <w:rPr>
                <w:rFonts w:ascii="宋体"/>
                <w:sz w:val="15"/>
              </w:rPr>
              <w:t>-</w:t>
            </w:r>
          </w:p>
        </w:tc>
        <w:tc>
          <w:tcPr>
            <w:tcW w:w="3397" w:type="dxa"/>
            <w:tcBorders>
              <w:top w:val="nil" w:sz="6" w:space="0" w:color="auto"/>
              <w:left w:val="nil" w:sz="6" w:space="0" w:color="auto"/>
              <w:bottom w:val="nil" w:sz="6" w:space="0" w:color="auto"/>
              <w:right w:val="nil" w:sz="6" w:space="0" w:color="auto"/>
            </w:tcBorders>
          </w:tcPr>
          <w:p>
            <w:pPr>
              <w:pStyle w:val="TableParagraph"/>
              <w:tabs>
                <w:tab w:pos="987" w:val="left" w:leader="none"/>
                <w:tab w:pos="1552" w:val="left" w:leader="none"/>
                <w:tab w:pos="3039" w:val="left" w:leader="none"/>
              </w:tabs>
              <w:spacing w:line="190" w:lineRule="exact"/>
              <w:ind w:left="276" w:right="0"/>
              <w:jc w:val="left"/>
              <w:rPr>
                <w:rFonts w:ascii="宋体" w:hAnsi="宋体" w:cs="宋体" w:eastAsia="宋体" w:hint="default"/>
                <w:sz w:val="15"/>
                <w:szCs w:val="15"/>
              </w:rPr>
            </w:pPr>
            <w:r>
              <w:rPr>
                <w:rFonts w:ascii="宋体"/>
                <w:b/>
                <w:w w:val="95"/>
                <w:sz w:val="15"/>
              </w:rPr>
              <w:t>-</w:t>
              <w:tab/>
              <w:t>-</w:t>
              <w:tab/>
              <w:t>-</w:t>
              <w:tab/>
            </w:r>
            <w:r>
              <w:rPr>
                <w:rFonts w:ascii="宋体"/>
                <w:sz w:val="15"/>
              </w:rPr>
              <w:t>-</w:t>
            </w:r>
          </w:p>
        </w:tc>
        <w:tc>
          <w:tcPr>
            <w:tcW w:w="1737" w:type="dxa"/>
            <w:tcBorders>
              <w:top w:val="nil" w:sz="6" w:space="0" w:color="auto"/>
              <w:left w:val="nil" w:sz="6" w:space="0" w:color="auto"/>
              <w:bottom w:val="nil" w:sz="6" w:space="0" w:color="auto"/>
              <w:right w:val="nil" w:sz="6" w:space="0" w:color="auto"/>
            </w:tcBorders>
          </w:tcPr>
          <w:p>
            <w:pPr>
              <w:pStyle w:val="TableParagraph"/>
              <w:tabs>
                <w:tab w:pos="1131" w:val="left" w:leader="none"/>
              </w:tabs>
              <w:spacing w:line="190" w:lineRule="exact"/>
              <w:ind w:right="243"/>
              <w:jc w:val="right"/>
              <w:rPr>
                <w:rFonts w:ascii="宋体" w:hAnsi="宋体" w:cs="宋体" w:eastAsia="宋体" w:hint="default"/>
                <w:sz w:val="15"/>
                <w:szCs w:val="15"/>
              </w:rPr>
            </w:pPr>
            <w:r>
              <w:rPr>
                <w:rFonts w:ascii="宋体"/>
                <w:sz w:val="15"/>
              </w:rPr>
              <w:t>-</w:t>
              <w:tab/>
              <w:t>-</w:t>
            </w:r>
          </w:p>
        </w:tc>
        <w:tc>
          <w:tcPr>
            <w:tcW w:w="1709" w:type="dxa"/>
            <w:tcBorders>
              <w:top w:val="nil" w:sz="6" w:space="0" w:color="auto"/>
              <w:left w:val="nil" w:sz="6" w:space="0" w:color="auto"/>
              <w:bottom w:val="nil" w:sz="6" w:space="0" w:color="auto"/>
              <w:right w:val="nil" w:sz="6" w:space="0" w:color="auto"/>
            </w:tcBorders>
          </w:tcPr>
          <w:p>
            <w:pPr>
              <w:pStyle w:val="TableParagraph"/>
              <w:tabs>
                <w:tab w:pos="1275" w:val="left" w:leader="none"/>
              </w:tabs>
              <w:spacing w:line="190" w:lineRule="exact"/>
              <w:ind w:right="109"/>
              <w:jc w:val="right"/>
              <w:rPr>
                <w:rFonts w:ascii="宋体" w:hAnsi="宋体" w:cs="宋体" w:eastAsia="宋体" w:hint="default"/>
                <w:sz w:val="15"/>
                <w:szCs w:val="15"/>
              </w:rPr>
            </w:pPr>
            <w:r>
              <w:rPr>
                <w:rFonts w:ascii="宋体"/>
                <w:sz w:val="15"/>
              </w:rPr>
              <w:t>-</w:t>
              <w:tab/>
              <w:t>-</w:t>
            </w:r>
          </w:p>
        </w:tc>
        <w:tc>
          <w:tcPr>
            <w:tcW w:w="1328" w:type="dxa"/>
            <w:tcBorders>
              <w:top w:val="nil" w:sz="6" w:space="0" w:color="auto"/>
              <w:left w:val="nil" w:sz="6" w:space="0" w:color="auto"/>
              <w:bottom w:val="nil" w:sz="6" w:space="0" w:color="auto"/>
              <w:right w:val="nil" w:sz="6" w:space="0" w:color="auto"/>
            </w:tcBorders>
          </w:tcPr>
          <w:p>
            <w:pPr>
              <w:pStyle w:val="TableParagraph"/>
              <w:spacing w:line="190" w:lineRule="exact"/>
              <w:ind w:right="155"/>
              <w:jc w:val="right"/>
              <w:rPr>
                <w:rFonts w:ascii="宋体" w:hAnsi="宋体" w:cs="宋体" w:eastAsia="宋体" w:hint="default"/>
                <w:sz w:val="15"/>
                <w:szCs w:val="15"/>
              </w:rPr>
            </w:pPr>
            <w:r>
              <w:rPr>
                <w:rFonts w:ascii="宋体"/>
                <w:sz w:val="15"/>
              </w:rPr>
              <w:t>-</w:t>
            </w:r>
          </w:p>
        </w:tc>
        <w:tc>
          <w:tcPr>
            <w:tcW w:w="1219" w:type="dxa"/>
            <w:tcBorders>
              <w:top w:val="nil" w:sz="6" w:space="0" w:color="auto"/>
              <w:left w:val="nil" w:sz="6" w:space="0" w:color="auto"/>
              <w:bottom w:val="nil" w:sz="6" w:space="0" w:color="auto"/>
              <w:right w:val="nil" w:sz="6" w:space="0" w:color="auto"/>
            </w:tcBorders>
          </w:tcPr>
          <w:p>
            <w:pPr>
              <w:pStyle w:val="TableParagraph"/>
              <w:spacing w:line="190" w:lineRule="exact"/>
              <w:ind w:right="76"/>
              <w:jc w:val="right"/>
              <w:rPr>
                <w:rFonts w:ascii="宋体" w:hAnsi="宋体" w:cs="宋体" w:eastAsia="宋体" w:hint="default"/>
                <w:sz w:val="15"/>
                <w:szCs w:val="15"/>
              </w:rPr>
            </w:pPr>
            <w:r>
              <w:rPr>
                <w:rFonts w:ascii="宋体"/>
                <w:sz w:val="15"/>
              </w:rPr>
              <w:t>-</w:t>
            </w:r>
          </w:p>
        </w:tc>
        <w:tc>
          <w:tcPr>
            <w:tcW w:w="1324"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宋体" w:hAnsi="宋体" w:cs="宋体" w:eastAsia="宋体" w:hint="default"/>
                <w:sz w:val="15"/>
                <w:szCs w:val="15"/>
              </w:rPr>
            </w:pPr>
            <w:r>
              <w:rPr>
                <w:rFonts w:ascii="宋体"/>
                <w:sz w:val="15"/>
              </w:rPr>
              <w:t>-</w:t>
            </w:r>
          </w:p>
        </w:tc>
      </w:tr>
      <w:tr>
        <w:trPr>
          <w:trHeight w:val="227"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167" w:lineRule="exact"/>
              <w:ind w:left="3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、资本公积转增股本</w:t>
            </w:r>
          </w:p>
        </w:tc>
        <w:tc>
          <w:tcPr>
            <w:tcW w:w="1467" w:type="dxa"/>
            <w:tcBorders>
              <w:top w:val="nil" w:sz="6" w:space="0" w:color="auto"/>
              <w:left w:val="nil" w:sz="6" w:space="0" w:color="auto"/>
              <w:bottom w:val="nil" w:sz="6" w:space="0" w:color="auto"/>
              <w:right w:val="nil" w:sz="6" w:space="0" w:color="auto"/>
            </w:tcBorders>
          </w:tcPr>
          <w:p>
            <w:pPr/>
          </w:p>
        </w:tc>
        <w:tc>
          <w:tcPr>
            <w:tcW w:w="3397" w:type="dxa"/>
            <w:tcBorders>
              <w:top w:val="nil" w:sz="6" w:space="0" w:color="auto"/>
              <w:left w:val="nil" w:sz="6" w:space="0" w:color="auto"/>
              <w:bottom w:val="nil" w:sz="6" w:space="0" w:color="auto"/>
              <w:right w:val="nil" w:sz="6" w:space="0" w:color="auto"/>
            </w:tcBorders>
          </w:tcPr>
          <w:p>
            <w:pPr>
              <w:pStyle w:val="TableParagraph"/>
              <w:tabs>
                <w:tab w:pos="987" w:val="left" w:leader="none"/>
                <w:tab w:pos="1552" w:val="left" w:leader="none"/>
              </w:tabs>
              <w:spacing w:line="190" w:lineRule="exact"/>
              <w:ind w:left="276" w:right="0"/>
              <w:jc w:val="left"/>
              <w:rPr>
                <w:rFonts w:ascii="宋体" w:hAnsi="宋体" w:cs="宋体" w:eastAsia="宋体" w:hint="default"/>
                <w:sz w:val="15"/>
                <w:szCs w:val="15"/>
              </w:rPr>
            </w:pPr>
            <w:r>
              <w:rPr>
                <w:rFonts w:ascii="宋体"/>
                <w:b/>
                <w:w w:val="95"/>
                <w:sz w:val="15"/>
              </w:rPr>
              <w:t>-</w:t>
              <w:tab/>
              <w:t>-</w:t>
              <w:tab/>
            </w:r>
            <w:r>
              <w:rPr>
                <w:rFonts w:ascii="宋体"/>
                <w:b/>
                <w:sz w:val="15"/>
              </w:rPr>
              <w:t>-</w:t>
            </w:r>
            <w:r>
              <w:rPr>
                <w:rFonts w:ascii="宋体"/>
                <w:sz w:val="15"/>
              </w:rPr>
            </w:r>
          </w:p>
        </w:tc>
        <w:tc>
          <w:tcPr>
            <w:tcW w:w="1737" w:type="dxa"/>
            <w:tcBorders>
              <w:top w:val="nil" w:sz="6" w:space="0" w:color="auto"/>
              <w:left w:val="nil" w:sz="6" w:space="0" w:color="auto"/>
              <w:bottom w:val="nil" w:sz="6" w:space="0" w:color="auto"/>
              <w:right w:val="nil" w:sz="6" w:space="0" w:color="auto"/>
            </w:tcBorders>
          </w:tcPr>
          <w:p>
            <w:pPr>
              <w:pStyle w:val="TableParagraph"/>
              <w:tabs>
                <w:tab w:pos="1131" w:val="left" w:leader="none"/>
              </w:tabs>
              <w:spacing w:line="190" w:lineRule="exact"/>
              <w:ind w:right="243"/>
              <w:jc w:val="right"/>
              <w:rPr>
                <w:rFonts w:ascii="宋体" w:hAnsi="宋体" w:cs="宋体" w:eastAsia="宋体" w:hint="default"/>
                <w:sz w:val="15"/>
                <w:szCs w:val="15"/>
              </w:rPr>
            </w:pPr>
            <w:r>
              <w:rPr>
                <w:rFonts w:ascii="宋体"/>
                <w:sz w:val="15"/>
              </w:rPr>
              <w:t>-</w:t>
              <w:tab/>
              <w:t>-</w:t>
            </w:r>
          </w:p>
        </w:tc>
        <w:tc>
          <w:tcPr>
            <w:tcW w:w="1709" w:type="dxa"/>
            <w:tcBorders>
              <w:top w:val="nil" w:sz="6" w:space="0" w:color="auto"/>
              <w:left w:val="nil" w:sz="6" w:space="0" w:color="auto"/>
              <w:bottom w:val="nil" w:sz="6" w:space="0" w:color="auto"/>
              <w:right w:val="nil" w:sz="6" w:space="0" w:color="auto"/>
            </w:tcBorders>
          </w:tcPr>
          <w:p>
            <w:pPr>
              <w:pStyle w:val="TableParagraph"/>
              <w:tabs>
                <w:tab w:pos="1275" w:val="left" w:leader="none"/>
              </w:tabs>
              <w:spacing w:line="190" w:lineRule="exact"/>
              <w:ind w:right="109"/>
              <w:jc w:val="right"/>
              <w:rPr>
                <w:rFonts w:ascii="宋体" w:hAnsi="宋体" w:cs="宋体" w:eastAsia="宋体" w:hint="default"/>
                <w:sz w:val="15"/>
                <w:szCs w:val="15"/>
              </w:rPr>
            </w:pPr>
            <w:r>
              <w:rPr>
                <w:rFonts w:ascii="宋体"/>
                <w:sz w:val="15"/>
              </w:rPr>
              <w:t>-</w:t>
              <w:tab/>
              <w:t>-</w:t>
            </w:r>
          </w:p>
        </w:tc>
        <w:tc>
          <w:tcPr>
            <w:tcW w:w="1328" w:type="dxa"/>
            <w:tcBorders>
              <w:top w:val="nil" w:sz="6" w:space="0" w:color="auto"/>
              <w:left w:val="nil" w:sz="6" w:space="0" w:color="auto"/>
              <w:bottom w:val="nil" w:sz="6" w:space="0" w:color="auto"/>
              <w:right w:val="nil" w:sz="6" w:space="0" w:color="auto"/>
            </w:tcBorders>
          </w:tcPr>
          <w:p>
            <w:pPr>
              <w:pStyle w:val="TableParagraph"/>
              <w:spacing w:line="190" w:lineRule="exact"/>
              <w:ind w:right="155"/>
              <w:jc w:val="right"/>
              <w:rPr>
                <w:rFonts w:ascii="宋体" w:hAnsi="宋体" w:cs="宋体" w:eastAsia="宋体" w:hint="default"/>
                <w:sz w:val="15"/>
                <w:szCs w:val="15"/>
              </w:rPr>
            </w:pPr>
            <w:r>
              <w:rPr>
                <w:rFonts w:ascii="宋体"/>
                <w:sz w:val="15"/>
              </w:rPr>
              <w:t>-</w:t>
            </w:r>
          </w:p>
        </w:tc>
        <w:tc>
          <w:tcPr>
            <w:tcW w:w="1219" w:type="dxa"/>
            <w:tcBorders>
              <w:top w:val="nil" w:sz="6" w:space="0" w:color="auto"/>
              <w:left w:val="nil" w:sz="6" w:space="0" w:color="auto"/>
              <w:bottom w:val="nil" w:sz="6" w:space="0" w:color="auto"/>
              <w:right w:val="nil" w:sz="6" w:space="0" w:color="auto"/>
            </w:tcBorders>
          </w:tcPr>
          <w:p>
            <w:pPr>
              <w:pStyle w:val="TableParagraph"/>
              <w:spacing w:line="190" w:lineRule="exact"/>
              <w:ind w:right="76"/>
              <w:jc w:val="right"/>
              <w:rPr>
                <w:rFonts w:ascii="宋体" w:hAnsi="宋体" w:cs="宋体" w:eastAsia="宋体" w:hint="default"/>
                <w:sz w:val="15"/>
                <w:szCs w:val="15"/>
              </w:rPr>
            </w:pPr>
            <w:r>
              <w:rPr>
                <w:rFonts w:ascii="宋体"/>
                <w:sz w:val="15"/>
              </w:rPr>
              <w:t>-</w:t>
            </w:r>
          </w:p>
        </w:tc>
        <w:tc>
          <w:tcPr>
            <w:tcW w:w="1324"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宋体" w:hAnsi="宋体" w:cs="宋体" w:eastAsia="宋体" w:hint="default"/>
                <w:sz w:val="15"/>
                <w:szCs w:val="15"/>
              </w:rPr>
            </w:pPr>
            <w:r>
              <w:rPr>
                <w:rFonts w:ascii="宋体"/>
                <w:sz w:val="15"/>
              </w:rPr>
              <w:t>-</w:t>
            </w:r>
          </w:p>
        </w:tc>
      </w:tr>
      <w:tr>
        <w:trPr>
          <w:trHeight w:val="227"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167" w:lineRule="exact"/>
              <w:ind w:left="35"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、盈余公积转增股本</w:t>
            </w:r>
          </w:p>
        </w:tc>
        <w:tc>
          <w:tcPr>
            <w:tcW w:w="1467" w:type="dxa"/>
            <w:tcBorders>
              <w:top w:val="nil" w:sz="6" w:space="0" w:color="auto"/>
              <w:left w:val="nil" w:sz="6" w:space="0" w:color="auto"/>
              <w:bottom w:val="nil" w:sz="6" w:space="0" w:color="auto"/>
              <w:right w:val="nil" w:sz="6" w:space="0" w:color="auto"/>
            </w:tcBorders>
          </w:tcPr>
          <w:p>
            <w:pPr>
              <w:pStyle w:val="TableParagraph"/>
              <w:spacing w:line="190" w:lineRule="exact"/>
              <w:ind w:right="274"/>
              <w:jc w:val="right"/>
              <w:rPr>
                <w:rFonts w:ascii="宋体" w:hAnsi="宋体" w:cs="宋体" w:eastAsia="宋体" w:hint="default"/>
                <w:sz w:val="15"/>
                <w:szCs w:val="15"/>
              </w:rPr>
            </w:pPr>
            <w:r>
              <w:rPr>
                <w:rFonts w:ascii="宋体"/>
                <w:sz w:val="15"/>
              </w:rPr>
              <w:t>-</w:t>
            </w:r>
          </w:p>
        </w:tc>
        <w:tc>
          <w:tcPr>
            <w:tcW w:w="3397" w:type="dxa"/>
            <w:tcBorders>
              <w:top w:val="nil" w:sz="6" w:space="0" w:color="auto"/>
              <w:left w:val="nil" w:sz="6" w:space="0" w:color="auto"/>
              <w:bottom w:val="nil" w:sz="6" w:space="0" w:color="auto"/>
              <w:right w:val="nil" w:sz="6" w:space="0" w:color="auto"/>
            </w:tcBorders>
          </w:tcPr>
          <w:p>
            <w:pPr>
              <w:pStyle w:val="TableParagraph"/>
              <w:tabs>
                <w:tab w:pos="987" w:val="left" w:leader="none"/>
                <w:tab w:pos="1552" w:val="left" w:leader="none"/>
                <w:tab w:pos="3039" w:val="left" w:leader="none"/>
              </w:tabs>
              <w:spacing w:line="190" w:lineRule="exact"/>
              <w:ind w:left="276" w:right="0"/>
              <w:jc w:val="left"/>
              <w:rPr>
                <w:rFonts w:ascii="宋体" w:hAnsi="宋体" w:cs="宋体" w:eastAsia="宋体" w:hint="default"/>
                <w:sz w:val="15"/>
                <w:szCs w:val="15"/>
              </w:rPr>
            </w:pPr>
            <w:r>
              <w:rPr>
                <w:rFonts w:ascii="宋体"/>
                <w:b/>
                <w:w w:val="95"/>
                <w:sz w:val="15"/>
              </w:rPr>
              <w:t>-</w:t>
              <w:tab/>
              <w:t>-</w:t>
              <w:tab/>
              <w:t>-</w:t>
              <w:tab/>
            </w:r>
            <w:r>
              <w:rPr>
                <w:rFonts w:ascii="宋体"/>
                <w:sz w:val="15"/>
              </w:rPr>
              <w:t>-</w:t>
            </w:r>
          </w:p>
        </w:tc>
        <w:tc>
          <w:tcPr>
            <w:tcW w:w="1737" w:type="dxa"/>
            <w:tcBorders>
              <w:top w:val="nil" w:sz="6" w:space="0" w:color="auto"/>
              <w:left w:val="nil" w:sz="6" w:space="0" w:color="auto"/>
              <w:bottom w:val="nil" w:sz="6" w:space="0" w:color="auto"/>
              <w:right w:val="nil" w:sz="6" w:space="0" w:color="auto"/>
            </w:tcBorders>
          </w:tcPr>
          <w:p>
            <w:pPr>
              <w:pStyle w:val="TableParagraph"/>
              <w:tabs>
                <w:tab w:pos="1131" w:val="left" w:leader="none"/>
              </w:tabs>
              <w:spacing w:line="190" w:lineRule="exact"/>
              <w:ind w:right="243"/>
              <w:jc w:val="right"/>
              <w:rPr>
                <w:rFonts w:ascii="宋体" w:hAnsi="宋体" w:cs="宋体" w:eastAsia="宋体" w:hint="default"/>
                <w:sz w:val="15"/>
                <w:szCs w:val="15"/>
              </w:rPr>
            </w:pPr>
            <w:r>
              <w:rPr>
                <w:rFonts w:ascii="宋体"/>
                <w:sz w:val="15"/>
              </w:rPr>
              <w:t>-</w:t>
              <w:tab/>
              <w:t>-</w:t>
            </w:r>
          </w:p>
        </w:tc>
        <w:tc>
          <w:tcPr>
            <w:tcW w:w="1709" w:type="dxa"/>
            <w:tcBorders>
              <w:top w:val="nil" w:sz="6" w:space="0" w:color="auto"/>
              <w:left w:val="nil" w:sz="6" w:space="0" w:color="auto"/>
              <w:bottom w:val="nil" w:sz="6" w:space="0" w:color="auto"/>
              <w:right w:val="nil" w:sz="6" w:space="0" w:color="auto"/>
            </w:tcBorders>
          </w:tcPr>
          <w:p>
            <w:pPr>
              <w:pStyle w:val="TableParagraph"/>
              <w:tabs>
                <w:tab w:pos="1275" w:val="left" w:leader="none"/>
              </w:tabs>
              <w:spacing w:line="190" w:lineRule="exact"/>
              <w:ind w:right="109"/>
              <w:jc w:val="right"/>
              <w:rPr>
                <w:rFonts w:ascii="宋体" w:hAnsi="宋体" w:cs="宋体" w:eastAsia="宋体" w:hint="default"/>
                <w:sz w:val="15"/>
                <w:szCs w:val="15"/>
              </w:rPr>
            </w:pPr>
            <w:r>
              <w:rPr>
                <w:rFonts w:ascii="宋体"/>
                <w:sz w:val="15"/>
              </w:rPr>
              <w:t>-</w:t>
              <w:tab/>
              <w:t>-</w:t>
            </w:r>
          </w:p>
        </w:tc>
        <w:tc>
          <w:tcPr>
            <w:tcW w:w="1328" w:type="dxa"/>
            <w:tcBorders>
              <w:top w:val="nil" w:sz="6" w:space="0" w:color="auto"/>
              <w:left w:val="nil" w:sz="6" w:space="0" w:color="auto"/>
              <w:bottom w:val="nil" w:sz="6" w:space="0" w:color="auto"/>
              <w:right w:val="nil" w:sz="6" w:space="0" w:color="auto"/>
            </w:tcBorders>
          </w:tcPr>
          <w:p>
            <w:pPr>
              <w:pStyle w:val="TableParagraph"/>
              <w:spacing w:line="190" w:lineRule="exact"/>
              <w:ind w:right="155"/>
              <w:jc w:val="right"/>
              <w:rPr>
                <w:rFonts w:ascii="宋体" w:hAnsi="宋体" w:cs="宋体" w:eastAsia="宋体" w:hint="default"/>
                <w:sz w:val="15"/>
                <w:szCs w:val="15"/>
              </w:rPr>
            </w:pPr>
            <w:r>
              <w:rPr>
                <w:rFonts w:ascii="宋体"/>
                <w:sz w:val="15"/>
              </w:rPr>
              <w:t>-</w:t>
            </w:r>
          </w:p>
        </w:tc>
        <w:tc>
          <w:tcPr>
            <w:tcW w:w="1219" w:type="dxa"/>
            <w:tcBorders>
              <w:top w:val="nil" w:sz="6" w:space="0" w:color="auto"/>
              <w:left w:val="nil" w:sz="6" w:space="0" w:color="auto"/>
              <w:bottom w:val="nil" w:sz="6" w:space="0" w:color="auto"/>
              <w:right w:val="nil" w:sz="6" w:space="0" w:color="auto"/>
            </w:tcBorders>
          </w:tcPr>
          <w:p>
            <w:pPr>
              <w:pStyle w:val="TableParagraph"/>
              <w:spacing w:line="190" w:lineRule="exact"/>
              <w:ind w:right="76"/>
              <w:jc w:val="right"/>
              <w:rPr>
                <w:rFonts w:ascii="宋体" w:hAnsi="宋体" w:cs="宋体" w:eastAsia="宋体" w:hint="default"/>
                <w:sz w:val="15"/>
                <w:szCs w:val="15"/>
              </w:rPr>
            </w:pPr>
            <w:r>
              <w:rPr>
                <w:rFonts w:ascii="宋体"/>
                <w:sz w:val="15"/>
              </w:rPr>
              <w:t>-</w:t>
            </w:r>
          </w:p>
        </w:tc>
        <w:tc>
          <w:tcPr>
            <w:tcW w:w="1324"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宋体" w:hAnsi="宋体" w:cs="宋体" w:eastAsia="宋体" w:hint="default"/>
                <w:sz w:val="15"/>
                <w:szCs w:val="15"/>
              </w:rPr>
            </w:pPr>
            <w:r>
              <w:rPr>
                <w:rFonts w:ascii="宋体"/>
                <w:sz w:val="15"/>
              </w:rPr>
              <w:t>-</w:t>
            </w:r>
          </w:p>
        </w:tc>
      </w:tr>
      <w:tr>
        <w:trPr>
          <w:trHeight w:val="227"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167" w:lineRule="exact"/>
              <w:ind w:left="35"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467" w:type="dxa"/>
            <w:tcBorders>
              <w:top w:val="nil" w:sz="6" w:space="0" w:color="auto"/>
              <w:left w:val="nil" w:sz="6" w:space="0" w:color="auto"/>
              <w:bottom w:val="nil" w:sz="6" w:space="0" w:color="auto"/>
              <w:right w:val="nil" w:sz="6" w:space="0" w:color="auto"/>
            </w:tcBorders>
          </w:tcPr>
          <w:p>
            <w:pPr>
              <w:pStyle w:val="TableParagraph"/>
              <w:spacing w:line="190" w:lineRule="exact"/>
              <w:ind w:right="274"/>
              <w:jc w:val="right"/>
              <w:rPr>
                <w:rFonts w:ascii="宋体" w:hAnsi="宋体" w:cs="宋体" w:eastAsia="宋体" w:hint="default"/>
                <w:sz w:val="15"/>
                <w:szCs w:val="15"/>
              </w:rPr>
            </w:pPr>
            <w:r>
              <w:rPr>
                <w:rFonts w:ascii="宋体"/>
                <w:sz w:val="15"/>
              </w:rPr>
              <w:t>-</w:t>
            </w:r>
          </w:p>
        </w:tc>
        <w:tc>
          <w:tcPr>
            <w:tcW w:w="3397" w:type="dxa"/>
            <w:tcBorders>
              <w:top w:val="nil" w:sz="6" w:space="0" w:color="auto"/>
              <w:left w:val="nil" w:sz="6" w:space="0" w:color="auto"/>
              <w:bottom w:val="nil" w:sz="6" w:space="0" w:color="auto"/>
              <w:right w:val="nil" w:sz="6" w:space="0" w:color="auto"/>
            </w:tcBorders>
          </w:tcPr>
          <w:p>
            <w:pPr>
              <w:pStyle w:val="TableParagraph"/>
              <w:tabs>
                <w:tab w:pos="987" w:val="left" w:leader="none"/>
                <w:tab w:pos="1552" w:val="left" w:leader="none"/>
                <w:tab w:pos="3039" w:val="left" w:leader="none"/>
              </w:tabs>
              <w:spacing w:line="190" w:lineRule="exact"/>
              <w:ind w:left="276" w:right="0"/>
              <w:jc w:val="left"/>
              <w:rPr>
                <w:rFonts w:ascii="宋体" w:hAnsi="宋体" w:cs="宋体" w:eastAsia="宋体" w:hint="default"/>
                <w:sz w:val="15"/>
                <w:szCs w:val="15"/>
              </w:rPr>
            </w:pPr>
            <w:r>
              <w:rPr>
                <w:rFonts w:ascii="宋体"/>
                <w:b/>
                <w:w w:val="95"/>
                <w:sz w:val="15"/>
              </w:rPr>
              <w:t>-</w:t>
              <w:tab/>
              <w:t>-</w:t>
              <w:tab/>
              <w:t>-</w:t>
              <w:tab/>
            </w:r>
            <w:r>
              <w:rPr>
                <w:rFonts w:ascii="宋体"/>
                <w:sz w:val="15"/>
              </w:rPr>
              <w:t>-</w:t>
            </w:r>
          </w:p>
        </w:tc>
        <w:tc>
          <w:tcPr>
            <w:tcW w:w="1737" w:type="dxa"/>
            <w:tcBorders>
              <w:top w:val="nil" w:sz="6" w:space="0" w:color="auto"/>
              <w:left w:val="nil" w:sz="6" w:space="0" w:color="auto"/>
              <w:bottom w:val="nil" w:sz="6" w:space="0" w:color="auto"/>
              <w:right w:val="nil" w:sz="6" w:space="0" w:color="auto"/>
            </w:tcBorders>
          </w:tcPr>
          <w:p>
            <w:pPr>
              <w:pStyle w:val="TableParagraph"/>
              <w:tabs>
                <w:tab w:pos="1131" w:val="left" w:leader="none"/>
              </w:tabs>
              <w:spacing w:line="190" w:lineRule="exact"/>
              <w:ind w:right="243"/>
              <w:jc w:val="right"/>
              <w:rPr>
                <w:rFonts w:ascii="宋体" w:hAnsi="宋体" w:cs="宋体" w:eastAsia="宋体" w:hint="default"/>
                <w:sz w:val="15"/>
                <w:szCs w:val="15"/>
              </w:rPr>
            </w:pPr>
            <w:r>
              <w:rPr>
                <w:rFonts w:ascii="宋体"/>
                <w:sz w:val="15"/>
              </w:rPr>
              <w:t>-</w:t>
              <w:tab/>
              <w:t>-</w:t>
            </w:r>
          </w:p>
        </w:tc>
        <w:tc>
          <w:tcPr>
            <w:tcW w:w="1709" w:type="dxa"/>
            <w:tcBorders>
              <w:top w:val="nil" w:sz="6" w:space="0" w:color="auto"/>
              <w:left w:val="nil" w:sz="6" w:space="0" w:color="auto"/>
              <w:bottom w:val="nil" w:sz="6" w:space="0" w:color="auto"/>
              <w:right w:val="nil" w:sz="6" w:space="0" w:color="auto"/>
            </w:tcBorders>
          </w:tcPr>
          <w:p>
            <w:pPr>
              <w:pStyle w:val="TableParagraph"/>
              <w:tabs>
                <w:tab w:pos="1275" w:val="left" w:leader="none"/>
              </w:tabs>
              <w:spacing w:line="190" w:lineRule="exact"/>
              <w:ind w:right="109"/>
              <w:jc w:val="right"/>
              <w:rPr>
                <w:rFonts w:ascii="宋体" w:hAnsi="宋体" w:cs="宋体" w:eastAsia="宋体" w:hint="default"/>
                <w:sz w:val="15"/>
                <w:szCs w:val="15"/>
              </w:rPr>
            </w:pPr>
            <w:r>
              <w:rPr>
                <w:rFonts w:ascii="宋体"/>
                <w:sz w:val="15"/>
              </w:rPr>
              <w:t>-</w:t>
              <w:tab/>
              <w:t>-</w:t>
            </w:r>
          </w:p>
        </w:tc>
        <w:tc>
          <w:tcPr>
            <w:tcW w:w="1328" w:type="dxa"/>
            <w:tcBorders>
              <w:top w:val="nil" w:sz="6" w:space="0" w:color="auto"/>
              <w:left w:val="nil" w:sz="6" w:space="0" w:color="auto"/>
              <w:bottom w:val="nil" w:sz="6" w:space="0" w:color="auto"/>
              <w:right w:val="nil" w:sz="6" w:space="0" w:color="auto"/>
            </w:tcBorders>
          </w:tcPr>
          <w:p>
            <w:pPr>
              <w:pStyle w:val="TableParagraph"/>
              <w:spacing w:line="190" w:lineRule="exact"/>
              <w:ind w:right="155"/>
              <w:jc w:val="right"/>
              <w:rPr>
                <w:rFonts w:ascii="宋体" w:hAnsi="宋体" w:cs="宋体" w:eastAsia="宋体" w:hint="default"/>
                <w:sz w:val="15"/>
                <w:szCs w:val="15"/>
              </w:rPr>
            </w:pPr>
            <w:r>
              <w:rPr>
                <w:rFonts w:ascii="宋体"/>
                <w:sz w:val="15"/>
              </w:rPr>
              <w:t>-</w:t>
            </w:r>
          </w:p>
        </w:tc>
        <w:tc>
          <w:tcPr>
            <w:tcW w:w="1219" w:type="dxa"/>
            <w:tcBorders>
              <w:top w:val="nil" w:sz="6" w:space="0" w:color="auto"/>
              <w:left w:val="nil" w:sz="6" w:space="0" w:color="auto"/>
              <w:bottom w:val="nil" w:sz="6" w:space="0" w:color="auto"/>
              <w:right w:val="nil" w:sz="6" w:space="0" w:color="auto"/>
            </w:tcBorders>
          </w:tcPr>
          <w:p>
            <w:pPr>
              <w:pStyle w:val="TableParagraph"/>
              <w:spacing w:line="190" w:lineRule="exact"/>
              <w:ind w:right="76"/>
              <w:jc w:val="right"/>
              <w:rPr>
                <w:rFonts w:ascii="宋体" w:hAnsi="宋体" w:cs="宋体" w:eastAsia="宋体" w:hint="default"/>
                <w:sz w:val="15"/>
                <w:szCs w:val="15"/>
              </w:rPr>
            </w:pPr>
            <w:r>
              <w:rPr>
                <w:rFonts w:ascii="宋体"/>
                <w:sz w:val="15"/>
              </w:rPr>
              <w:t>-</w:t>
            </w:r>
          </w:p>
        </w:tc>
        <w:tc>
          <w:tcPr>
            <w:tcW w:w="1324"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宋体" w:hAnsi="宋体" w:cs="宋体" w:eastAsia="宋体" w:hint="default"/>
                <w:sz w:val="15"/>
                <w:szCs w:val="15"/>
              </w:rPr>
            </w:pPr>
            <w:r>
              <w:rPr>
                <w:rFonts w:ascii="宋体"/>
                <w:sz w:val="15"/>
              </w:rPr>
              <w:t>-</w:t>
            </w:r>
          </w:p>
        </w:tc>
      </w:tr>
      <w:tr>
        <w:trPr>
          <w:trHeight w:val="227"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167" w:lineRule="exact"/>
              <w:ind w:left="35"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467" w:type="dxa"/>
            <w:tcBorders>
              <w:top w:val="nil" w:sz="6" w:space="0" w:color="auto"/>
              <w:left w:val="nil" w:sz="6" w:space="0" w:color="auto"/>
              <w:bottom w:val="nil" w:sz="6" w:space="0" w:color="auto"/>
              <w:right w:val="nil" w:sz="6" w:space="0" w:color="auto"/>
            </w:tcBorders>
          </w:tcPr>
          <w:p>
            <w:pPr>
              <w:pStyle w:val="TableParagraph"/>
              <w:spacing w:line="190" w:lineRule="exact"/>
              <w:ind w:right="274"/>
              <w:jc w:val="right"/>
              <w:rPr>
                <w:rFonts w:ascii="宋体" w:hAnsi="宋体" w:cs="宋体" w:eastAsia="宋体" w:hint="default"/>
                <w:sz w:val="15"/>
                <w:szCs w:val="15"/>
              </w:rPr>
            </w:pPr>
            <w:r>
              <w:rPr>
                <w:rFonts w:ascii="宋体"/>
                <w:sz w:val="15"/>
              </w:rPr>
              <w:t>-</w:t>
            </w:r>
          </w:p>
        </w:tc>
        <w:tc>
          <w:tcPr>
            <w:tcW w:w="3397" w:type="dxa"/>
            <w:tcBorders>
              <w:top w:val="nil" w:sz="6" w:space="0" w:color="auto"/>
              <w:left w:val="nil" w:sz="6" w:space="0" w:color="auto"/>
              <w:bottom w:val="nil" w:sz="6" w:space="0" w:color="auto"/>
              <w:right w:val="nil" w:sz="6" w:space="0" w:color="auto"/>
            </w:tcBorders>
          </w:tcPr>
          <w:p>
            <w:pPr>
              <w:pStyle w:val="TableParagraph"/>
              <w:tabs>
                <w:tab w:pos="987" w:val="left" w:leader="none"/>
                <w:tab w:pos="1552" w:val="left" w:leader="none"/>
                <w:tab w:pos="3039" w:val="left" w:leader="none"/>
              </w:tabs>
              <w:spacing w:line="190" w:lineRule="exact"/>
              <w:ind w:left="276" w:right="0"/>
              <w:jc w:val="left"/>
              <w:rPr>
                <w:rFonts w:ascii="宋体" w:hAnsi="宋体" w:cs="宋体" w:eastAsia="宋体" w:hint="default"/>
                <w:sz w:val="15"/>
                <w:szCs w:val="15"/>
              </w:rPr>
            </w:pPr>
            <w:r>
              <w:rPr>
                <w:rFonts w:ascii="宋体"/>
                <w:b/>
                <w:w w:val="95"/>
                <w:sz w:val="15"/>
              </w:rPr>
              <w:t>-</w:t>
              <w:tab/>
              <w:t>-</w:t>
              <w:tab/>
              <w:t>-</w:t>
              <w:tab/>
            </w:r>
            <w:r>
              <w:rPr>
                <w:rFonts w:ascii="宋体"/>
                <w:sz w:val="15"/>
              </w:rPr>
              <w:t>-</w:t>
            </w:r>
          </w:p>
        </w:tc>
        <w:tc>
          <w:tcPr>
            <w:tcW w:w="1737" w:type="dxa"/>
            <w:tcBorders>
              <w:top w:val="nil" w:sz="6" w:space="0" w:color="auto"/>
              <w:left w:val="nil" w:sz="6" w:space="0" w:color="auto"/>
              <w:bottom w:val="nil" w:sz="6" w:space="0" w:color="auto"/>
              <w:right w:val="nil" w:sz="6" w:space="0" w:color="auto"/>
            </w:tcBorders>
          </w:tcPr>
          <w:p>
            <w:pPr>
              <w:pStyle w:val="TableParagraph"/>
              <w:tabs>
                <w:tab w:pos="1131" w:val="left" w:leader="none"/>
              </w:tabs>
              <w:spacing w:line="190" w:lineRule="exact"/>
              <w:ind w:right="243"/>
              <w:jc w:val="right"/>
              <w:rPr>
                <w:rFonts w:ascii="宋体" w:hAnsi="宋体" w:cs="宋体" w:eastAsia="宋体" w:hint="default"/>
                <w:sz w:val="15"/>
                <w:szCs w:val="15"/>
              </w:rPr>
            </w:pPr>
            <w:r>
              <w:rPr>
                <w:rFonts w:ascii="宋体"/>
                <w:sz w:val="15"/>
              </w:rPr>
              <w:t>-</w:t>
              <w:tab/>
              <w:t>-</w:t>
            </w:r>
          </w:p>
        </w:tc>
        <w:tc>
          <w:tcPr>
            <w:tcW w:w="1709" w:type="dxa"/>
            <w:tcBorders>
              <w:top w:val="nil" w:sz="6" w:space="0" w:color="auto"/>
              <w:left w:val="nil" w:sz="6" w:space="0" w:color="auto"/>
              <w:bottom w:val="nil" w:sz="6" w:space="0" w:color="auto"/>
              <w:right w:val="nil" w:sz="6" w:space="0" w:color="auto"/>
            </w:tcBorders>
          </w:tcPr>
          <w:p>
            <w:pPr>
              <w:pStyle w:val="TableParagraph"/>
              <w:tabs>
                <w:tab w:pos="1275" w:val="left" w:leader="none"/>
              </w:tabs>
              <w:spacing w:line="190" w:lineRule="exact"/>
              <w:ind w:right="109"/>
              <w:jc w:val="right"/>
              <w:rPr>
                <w:rFonts w:ascii="宋体" w:hAnsi="宋体" w:cs="宋体" w:eastAsia="宋体" w:hint="default"/>
                <w:sz w:val="15"/>
                <w:szCs w:val="15"/>
              </w:rPr>
            </w:pPr>
            <w:r>
              <w:rPr>
                <w:rFonts w:ascii="宋体"/>
                <w:sz w:val="15"/>
              </w:rPr>
              <w:t>-</w:t>
              <w:tab/>
              <w:t>-</w:t>
            </w:r>
          </w:p>
        </w:tc>
        <w:tc>
          <w:tcPr>
            <w:tcW w:w="1328" w:type="dxa"/>
            <w:tcBorders>
              <w:top w:val="nil" w:sz="6" w:space="0" w:color="auto"/>
              <w:left w:val="nil" w:sz="6" w:space="0" w:color="auto"/>
              <w:bottom w:val="nil" w:sz="6" w:space="0" w:color="auto"/>
              <w:right w:val="nil" w:sz="6" w:space="0" w:color="auto"/>
            </w:tcBorders>
          </w:tcPr>
          <w:p>
            <w:pPr>
              <w:pStyle w:val="TableParagraph"/>
              <w:spacing w:line="190" w:lineRule="exact"/>
              <w:ind w:right="155"/>
              <w:jc w:val="right"/>
              <w:rPr>
                <w:rFonts w:ascii="宋体" w:hAnsi="宋体" w:cs="宋体" w:eastAsia="宋体" w:hint="default"/>
                <w:sz w:val="15"/>
                <w:szCs w:val="15"/>
              </w:rPr>
            </w:pPr>
            <w:r>
              <w:rPr>
                <w:rFonts w:ascii="宋体"/>
                <w:sz w:val="15"/>
              </w:rPr>
              <w:t>-</w:t>
            </w:r>
          </w:p>
        </w:tc>
        <w:tc>
          <w:tcPr>
            <w:tcW w:w="1219" w:type="dxa"/>
            <w:tcBorders>
              <w:top w:val="nil" w:sz="6" w:space="0" w:color="auto"/>
              <w:left w:val="nil" w:sz="6" w:space="0" w:color="auto"/>
              <w:bottom w:val="nil" w:sz="6" w:space="0" w:color="auto"/>
              <w:right w:val="nil" w:sz="6" w:space="0" w:color="auto"/>
            </w:tcBorders>
          </w:tcPr>
          <w:p>
            <w:pPr>
              <w:pStyle w:val="TableParagraph"/>
              <w:spacing w:line="190" w:lineRule="exact"/>
              <w:ind w:right="76"/>
              <w:jc w:val="right"/>
              <w:rPr>
                <w:rFonts w:ascii="宋体" w:hAnsi="宋体" w:cs="宋体" w:eastAsia="宋体" w:hint="default"/>
                <w:sz w:val="15"/>
                <w:szCs w:val="15"/>
              </w:rPr>
            </w:pPr>
            <w:r>
              <w:rPr>
                <w:rFonts w:ascii="宋体"/>
                <w:sz w:val="15"/>
              </w:rPr>
              <w:t>-</w:t>
            </w:r>
          </w:p>
        </w:tc>
        <w:tc>
          <w:tcPr>
            <w:tcW w:w="1324"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宋体" w:hAnsi="宋体" w:cs="宋体" w:eastAsia="宋体" w:hint="default"/>
                <w:sz w:val="15"/>
                <w:szCs w:val="15"/>
              </w:rPr>
            </w:pPr>
            <w:r>
              <w:rPr>
                <w:rFonts w:ascii="宋体"/>
                <w:sz w:val="15"/>
              </w:rPr>
              <w:t>-</w:t>
            </w:r>
          </w:p>
        </w:tc>
      </w:tr>
      <w:tr>
        <w:trPr>
          <w:trHeight w:val="227"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167" w:lineRule="exact"/>
              <w:ind w:left="35"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467" w:type="dxa"/>
            <w:tcBorders>
              <w:top w:val="nil" w:sz="6" w:space="0" w:color="auto"/>
              <w:left w:val="nil" w:sz="6" w:space="0" w:color="auto"/>
              <w:bottom w:val="nil" w:sz="6" w:space="0" w:color="auto"/>
              <w:right w:val="nil" w:sz="6" w:space="0" w:color="auto"/>
            </w:tcBorders>
          </w:tcPr>
          <w:p>
            <w:pPr>
              <w:pStyle w:val="TableParagraph"/>
              <w:spacing w:line="190" w:lineRule="exact"/>
              <w:ind w:right="274"/>
              <w:jc w:val="right"/>
              <w:rPr>
                <w:rFonts w:ascii="宋体" w:hAnsi="宋体" w:cs="宋体" w:eastAsia="宋体" w:hint="default"/>
                <w:sz w:val="15"/>
                <w:szCs w:val="15"/>
              </w:rPr>
            </w:pPr>
            <w:r>
              <w:rPr>
                <w:rFonts w:ascii="宋体"/>
                <w:sz w:val="15"/>
              </w:rPr>
              <w:t>-</w:t>
            </w:r>
          </w:p>
        </w:tc>
        <w:tc>
          <w:tcPr>
            <w:tcW w:w="3397" w:type="dxa"/>
            <w:tcBorders>
              <w:top w:val="nil" w:sz="6" w:space="0" w:color="auto"/>
              <w:left w:val="nil" w:sz="6" w:space="0" w:color="auto"/>
              <w:bottom w:val="nil" w:sz="6" w:space="0" w:color="auto"/>
              <w:right w:val="nil" w:sz="6" w:space="0" w:color="auto"/>
            </w:tcBorders>
          </w:tcPr>
          <w:p>
            <w:pPr>
              <w:pStyle w:val="TableParagraph"/>
              <w:tabs>
                <w:tab w:pos="987" w:val="left" w:leader="none"/>
                <w:tab w:pos="1552" w:val="left" w:leader="none"/>
                <w:tab w:pos="3039" w:val="left" w:leader="none"/>
              </w:tabs>
              <w:spacing w:line="190" w:lineRule="exact"/>
              <w:ind w:left="276" w:right="0"/>
              <w:jc w:val="left"/>
              <w:rPr>
                <w:rFonts w:ascii="宋体" w:hAnsi="宋体" w:cs="宋体" w:eastAsia="宋体" w:hint="default"/>
                <w:sz w:val="15"/>
                <w:szCs w:val="15"/>
              </w:rPr>
            </w:pPr>
            <w:r>
              <w:rPr>
                <w:rFonts w:ascii="宋体"/>
                <w:b/>
                <w:w w:val="95"/>
                <w:sz w:val="15"/>
              </w:rPr>
              <w:t>-</w:t>
              <w:tab/>
              <w:t>-</w:t>
              <w:tab/>
              <w:t>-</w:t>
              <w:tab/>
            </w:r>
            <w:r>
              <w:rPr>
                <w:rFonts w:ascii="宋体"/>
                <w:sz w:val="15"/>
              </w:rPr>
              <w:t>-</w:t>
            </w:r>
          </w:p>
        </w:tc>
        <w:tc>
          <w:tcPr>
            <w:tcW w:w="1737" w:type="dxa"/>
            <w:tcBorders>
              <w:top w:val="nil" w:sz="6" w:space="0" w:color="auto"/>
              <w:left w:val="nil" w:sz="6" w:space="0" w:color="auto"/>
              <w:bottom w:val="nil" w:sz="6" w:space="0" w:color="auto"/>
              <w:right w:val="nil" w:sz="6" w:space="0" w:color="auto"/>
            </w:tcBorders>
          </w:tcPr>
          <w:p>
            <w:pPr>
              <w:pStyle w:val="TableParagraph"/>
              <w:tabs>
                <w:tab w:pos="1131" w:val="left" w:leader="none"/>
              </w:tabs>
              <w:spacing w:line="190" w:lineRule="exact"/>
              <w:ind w:right="243"/>
              <w:jc w:val="right"/>
              <w:rPr>
                <w:rFonts w:ascii="宋体" w:hAnsi="宋体" w:cs="宋体" w:eastAsia="宋体" w:hint="default"/>
                <w:sz w:val="15"/>
                <w:szCs w:val="15"/>
              </w:rPr>
            </w:pPr>
            <w:r>
              <w:rPr>
                <w:rFonts w:ascii="宋体"/>
                <w:sz w:val="15"/>
              </w:rPr>
              <w:t>-</w:t>
              <w:tab/>
              <w:t>-</w:t>
            </w:r>
          </w:p>
        </w:tc>
        <w:tc>
          <w:tcPr>
            <w:tcW w:w="1709" w:type="dxa"/>
            <w:tcBorders>
              <w:top w:val="nil" w:sz="6" w:space="0" w:color="auto"/>
              <w:left w:val="nil" w:sz="6" w:space="0" w:color="auto"/>
              <w:bottom w:val="nil" w:sz="6" w:space="0" w:color="auto"/>
              <w:right w:val="nil" w:sz="6" w:space="0" w:color="auto"/>
            </w:tcBorders>
          </w:tcPr>
          <w:p>
            <w:pPr>
              <w:pStyle w:val="TableParagraph"/>
              <w:tabs>
                <w:tab w:pos="1275" w:val="left" w:leader="none"/>
              </w:tabs>
              <w:spacing w:line="190" w:lineRule="exact"/>
              <w:ind w:right="109"/>
              <w:jc w:val="right"/>
              <w:rPr>
                <w:rFonts w:ascii="宋体" w:hAnsi="宋体" w:cs="宋体" w:eastAsia="宋体" w:hint="default"/>
                <w:sz w:val="15"/>
                <w:szCs w:val="15"/>
              </w:rPr>
            </w:pPr>
            <w:r>
              <w:rPr>
                <w:rFonts w:ascii="宋体"/>
                <w:sz w:val="15"/>
              </w:rPr>
              <w:t>-</w:t>
              <w:tab/>
              <w:t>-</w:t>
            </w:r>
          </w:p>
        </w:tc>
        <w:tc>
          <w:tcPr>
            <w:tcW w:w="1328" w:type="dxa"/>
            <w:tcBorders>
              <w:top w:val="nil" w:sz="6" w:space="0" w:color="auto"/>
              <w:left w:val="nil" w:sz="6" w:space="0" w:color="auto"/>
              <w:bottom w:val="nil" w:sz="6" w:space="0" w:color="auto"/>
              <w:right w:val="nil" w:sz="6" w:space="0" w:color="auto"/>
            </w:tcBorders>
          </w:tcPr>
          <w:p>
            <w:pPr>
              <w:pStyle w:val="TableParagraph"/>
              <w:spacing w:line="190" w:lineRule="exact"/>
              <w:ind w:right="155"/>
              <w:jc w:val="right"/>
              <w:rPr>
                <w:rFonts w:ascii="宋体" w:hAnsi="宋体" w:cs="宋体" w:eastAsia="宋体" w:hint="default"/>
                <w:sz w:val="15"/>
                <w:szCs w:val="15"/>
              </w:rPr>
            </w:pPr>
            <w:r>
              <w:rPr>
                <w:rFonts w:ascii="宋体"/>
                <w:sz w:val="15"/>
              </w:rPr>
              <w:t>-</w:t>
            </w:r>
          </w:p>
        </w:tc>
        <w:tc>
          <w:tcPr>
            <w:tcW w:w="1219" w:type="dxa"/>
            <w:tcBorders>
              <w:top w:val="nil" w:sz="6" w:space="0" w:color="auto"/>
              <w:left w:val="nil" w:sz="6" w:space="0" w:color="auto"/>
              <w:bottom w:val="nil" w:sz="6" w:space="0" w:color="auto"/>
              <w:right w:val="nil" w:sz="6" w:space="0" w:color="auto"/>
            </w:tcBorders>
          </w:tcPr>
          <w:p>
            <w:pPr>
              <w:pStyle w:val="TableParagraph"/>
              <w:spacing w:line="190" w:lineRule="exact"/>
              <w:ind w:right="76"/>
              <w:jc w:val="right"/>
              <w:rPr>
                <w:rFonts w:ascii="宋体" w:hAnsi="宋体" w:cs="宋体" w:eastAsia="宋体" w:hint="default"/>
                <w:sz w:val="15"/>
                <w:szCs w:val="15"/>
              </w:rPr>
            </w:pPr>
            <w:r>
              <w:rPr>
                <w:rFonts w:ascii="宋体"/>
                <w:sz w:val="15"/>
              </w:rPr>
              <w:t>-</w:t>
            </w:r>
          </w:p>
        </w:tc>
        <w:tc>
          <w:tcPr>
            <w:tcW w:w="1324"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宋体" w:hAnsi="宋体" w:cs="宋体" w:eastAsia="宋体" w:hint="default"/>
                <w:sz w:val="15"/>
                <w:szCs w:val="15"/>
              </w:rPr>
            </w:pPr>
            <w:r>
              <w:rPr>
                <w:rFonts w:ascii="宋体"/>
                <w:sz w:val="15"/>
              </w:rPr>
              <w:t>-</w:t>
            </w:r>
          </w:p>
        </w:tc>
      </w:tr>
      <w:tr>
        <w:trPr>
          <w:trHeight w:val="227"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167" w:lineRule="exact"/>
              <w:ind w:left="3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467" w:type="dxa"/>
            <w:tcBorders>
              <w:top w:val="nil" w:sz="6" w:space="0" w:color="auto"/>
              <w:left w:val="nil" w:sz="6" w:space="0" w:color="auto"/>
              <w:bottom w:val="nil" w:sz="6" w:space="0" w:color="auto"/>
              <w:right w:val="nil" w:sz="6" w:space="0" w:color="auto"/>
            </w:tcBorders>
          </w:tcPr>
          <w:p>
            <w:pPr>
              <w:pStyle w:val="TableParagraph"/>
              <w:spacing w:line="190" w:lineRule="exact"/>
              <w:ind w:right="274"/>
              <w:jc w:val="right"/>
              <w:rPr>
                <w:rFonts w:ascii="宋体" w:hAnsi="宋体" w:cs="宋体" w:eastAsia="宋体" w:hint="default"/>
                <w:sz w:val="15"/>
                <w:szCs w:val="15"/>
              </w:rPr>
            </w:pPr>
            <w:r>
              <w:rPr>
                <w:rFonts w:ascii="宋体"/>
                <w:sz w:val="15"/>
              </w:rPr>
              <w:t>-</w:t>
            </w:r>
          </w:p>
        </w:tc>
        <w:tc>
          <w:tcPr>
            <w:tcW w:w="3397" w:type="dxa"/>
            <w:tcBorders>
              <w:top w:val="nil" w:sz="6" w:space="0" w:color="auto"/>
              <w:left w:val="nil" w:sz="6" w:space="0" w:color="auto"/>
              <w:bottom w:val="nil" w:sz="6" w:space="0" w:color="auto"/>
              <w:right w:val="nil" w:sz="6" w:space="0" w:color="auto"/>
            </w:tcBorders>
          </w:tcPr>
          <w:p>
            <w:pPr>
              <w:pStyle w:val="TableParagraph"/>
              <w:tabs>
                <w:tab w:pos="987" w:val="left" w:leader="none"/>
                <w:tab w:pos="1552" w:val="left" w:leader="none"/>
                <w:tab w:pos="3039" w:val="left" w:leader="none"/>
              </w:tabs>
              <w:spacing w:line="190" w:lineRule="exact"/>
              <w:ind w:left="276" w:right="0"/>
              <w:jc w:val="left"/>
              <w:rPr>
                <w:rFonts w:ascii="宋体" w:hAnsi="宋体" w:cs="宋体" w:eastAsia="宋体" w:hint="default"/>
                <w:sz w:val="15"/>
                <w:szCs w:val="15"/>
              </w:rPr>
            </w:pPr>
            <w:r>
              <w:rPr>
                <w:rFonts w:ascii="宋体"/>
                <w:b/>
                <w:w w:val="95"/>
                <w:sz w:val="15"/>
              </w:rPr>
              <w:t>-</w:t>
              <w:tab/>
              <w:t>-</w:t>
              <w:tab/>
              <w:t>-</w:t>
              <w:tab/>
            </w:r>
            <w:r>
              <w:rPr>
                <w:rFonts w:ascii="宋体"/>
                <w:sz w:val="15"/>
              </w:rPr>
              <w:t>-</w:t>
            </w:r>
          </w:p>
        </w:tc>
        <w:tc>
          <w:tcPr>
            <w:tcW w:w="1737" w:type="dxa"/>
            <w:tcBorders>
              <w:top w:val="nil" w:sz="6" w:space="0" w:color="auto"/>
              <w:left w:val="nil" w:sz="6" w:space="0" w:color="auto"/>
              <w:bottom w:val="nil" w:sz="6" w:space="0" w:color="auto"/>
              <w:right w:val="nil" w:sz="6" w:space="0" w:color="auto"/>
            </w:tcBorders>
          </w:tcPr>
          <w:p>
            <w:pPr>
              <w:pStyle w:val="TableParagraph"/>
              <w:tabs>
                <w:tab w:pos="1131" w:val="left" w:leader="none"/>
              </w:tabs>
              <w:spacing w:line="190" w:lineRule="exact"/>
              <w:ind w:right="243"/>
              <w:jc w:val="right"/>
              <w:rPr>
                <w:rFonts w:ascii="宋体" w:hAnsi="宋体" w:cs="宋体" w:eastAsia="宋体" w:hint="default"/>
                <w:sz w:val="15"/>
                <w:szCs w:val="15"/>
              </w:rPr>
            </w:pPr>
            <w:r>
              <w:rPr>
                <w:rFonts w:ascii="宋体"/>
                <w:sz w:val="15"/>
              </w:rPr>
              <w:t>-</w:t>
              <w:tab/>
              <w:t>-</w:t>
            </w:r>
          </w:p>
        </w:tc>
        <w:tc>
          <w:tcPr>
            <w:tcW w:w="1709" w:type="dxa"/>
            <w:tcBorders>
              <w:top w:val="nil" w:sz="6" w:space="0" w:color="auto"/>
              <w:left w:val="nil" w:sz="6" w:space="0" w:color="auto"/>
              <w:bottom w:val="nil" w:sz="6" w:space="0" w:color="auto"/>
              <w:right w:val="nil" w:sz="6" w:space="0" w:color="auto"/>
            </w:tcBorders>
          </w:tcPr>
          <w:p>
            <w:pPr>
              <w:pStyle w:val="TableParagraph"/>
              <w:tabs>
                <w:tab w:pos="1275" w:val="left" w:leader="none"/>
              </w:tabs>
              <w:spacing w:line="190" w:lineRule="exact"/>
              <w:ind w:right="109"/>
              <w:jc w:val="right"/>
              <w:rPr>
                <w:rFonts w:ascii="宋体" w:hAnsi="宋体" w:cs="宋体" w:eastAsia="宋体" w:hint="default"/>
                <w:sz w:val="15"/>
                <w:szCs w:val="15"/>
              </w:rPr>
            </w:pPr>
            <w:r>
              <w:rPr>
                <w:rFonts w:ascii="宋体"/>
                <w:sz w:val="15"/>
              </w:rPr>
              <w:t>-</w:t>
              <w:tab/>
              <w:t>-</w:t>
            </w:r>
          </w:p>
        </w:tc>
        <w:tc>
          <w:tcPr>
            <w:tcW w:w="1328" w:type="dxa"/>
            <w:tcBorders>
              <w:top w:val="nil" w:sz="6" w:space="0" w:color="auto"/>
              <w:left w:val="nil" w:sz="6" w:space="0" w:color="auto"/>
              <w:bottom w:val="nil" w:sz="6" w:space="0" w:color="auto"/>
              <w:right w:val="nil" w:sz="6" w:space="0" w:color="auto"/>
            </w:tcBorders>
          </w:tcPr>
          <w:p>
            <w:pPr>
              <w:pStyle w:val="TableParagraph"/>
              <w:spacing w:line="190" w:lineRule="exact"/>
              <w:ind w:right="155"/>
              <w:jc w:val="right"/>
              <w:rPr>
                <w:rFonts w:ascii="宋体" w:hAnsi="宋体" w:cs="宋体" w:eastAsia="宋体" w:hint="default"/>
                <w:sz w:val="15"/>
                <w:szCs w:val="15"/>
              </w:rPr>
            </w:pPr>
            <w:r>
              <w:rPr>
                <w:rFonts w:ascii="宋体"/>
                <w:sz w:val="15"/>
              </w:rPr>
              <w:t>-</w:t>
            </w:r>
          </w:p>
        </w:tc>
        <w:tc>
          <w:tcPr>
            <w:tcW w:w="1219" w:type="dxa"/>
            <w:tcBorders>
              <w:top w:val="nil" w:sz="6" w:space="0" w:color="auto"/>
              <w:left w:val="nil" w:sz="6" w:space="0" w:color="auto"/>
              <w:bottom w:val="nil" w:sz="6" w:space="0" w:color="auto"/>
              <w:right w:val="nil" w:sz="6" w:space="0" w:color="auto"/>
            </w:tcBorders>
          </w:tcPr>
          <w:p>
            <w:pPr>
              <w:pStyle w:val="TableParagraph"/>
              <w:spacing w:line="190" w:lineRule="exact"/>
              <w:ind w:right="76"/>
              <w:jc w:val="right"/>
              <w:rPr>
                <w:rFonts w:ascii="宋体" w:hAnsi="宋体" w:cs="宋体" w:eastAsia="宋体" w:hint="default"/>
                <w:sz w:val="15"/>
                <w:szCs w:val="15"/>
              </w:rPr>
            </w:pPr>
            <w:r>
              <w:rPr>
                <w:rFonts w:ascii="宋体"/>
                <w:sz w:val="15"/>
              </w:rPr>
              <w:t>-</w:t>
            </w:r>
          </w:p>
        </w:tc>
        <w:tc>
          <w:tcPr>
            <w:tcW w:w="1324"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宋体" w:hAnsi="宋体" w:cs="宋体" w:eastAsia="宋体" w:hint="default"/>
                <w:sz w:val="15"/>
                <w:szCs w:val="15"/>
              </w:rPr>
            </w:pPr>
            <w:r>
              <w:rPr>
                <w:rFonts w:ascii="宋体"/>
                <w:sz w:val="15"/>
              </w:rPr>
              <w:t>-</w:t>
            </w:r>
          </w:p>
        </w:tc>
      </w:tr>
      <w:tr>
        <w:trPr>
          <w:trHeight w:val="227"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167" w:lineRule="exact"/>
              <w:ind w:left="35"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467" w:type="dxa"/>
            <w:tcBorders>
              <w:top w:val="nil" w:sz="6" w:space="0" w:color="auto"/>
              <w:left w:val="nil" w:sz="6" w:space="0" w:color="auto"/>
              <w:bottom w:val="nil" w:sz="6" w:space="0" w:color="auto"/>
              <w:right w:val="nil" w:sz="6" w:space="0" w:color="auto"/>
            </w:tcBorders>
          </w:tcPr>
          <w:p>
            <w:pPr>
              <w:pStyle w:val="TableParagraph"/>
              <w:spacing w:line="190" w:lineRule="exact"/>
              <w:ind w:right="274"/>
              <w:jc w:val="right"/>
              <w:rPr>
                <w:rFonts w:ascii="宋体" w:hAnsi="宋体" w:cs="宋体" w:eastAsia="宋体" w:hint="default"/>
                <w:sz w:val="15"/>
                <w:szCs w:val="15"/>
              </w:rPr>
            </w:pPr>
            <w:r>
              <w:rPr>
                <w:rFonts w:ascii="宋体"/>
                <w:sz w:val="15"/>
              </w:rPr>
              <w:t>-</w:t>
            </w:r>
          </w:p>
        </w:tc>
        <w:tc>
          <w:tcPr>
            <w:tcW w:w="3397" w:type="dxa"/>
            <w:tcBorders>
              <w:top w:val="nil" w:sz="6" w:space="0" w:color="auto"/>
              <w:left w:val="nil" w:sz="6" w:space="0" w:color="auto"/>
              <w:bottom w:val="nil" w:sz="6" w:space="0" w:color="auto"/>
              <w:right w:val="nil" w:sz="6" w:space="0" w:color="auto"/>
            </w:tcBorders>
          </w:tcPr>
          <w:p>
            <w:pPr>
              <w:pStyle w:val="TableParagraph"/>
              <w:tabs>
                <w:tab w:pos="987" w:val="left" w:leader="none"/>
                <w:tab w:pos="1552" w:val="left" w:leader="none"/>
                <w:tab w:pos="3039" w:val="left" w:leader="none"/>
              </w:tabs>
              <w:spacing w:line="190" w:lineRule="exact"/>
              <w:ind w:left="276" w:right="0"/>
              <w:jc w:val="left"/>
              <w:rPr>
                <w:rFonts w:ascii="宋体" w:hAnsi="宋体" w:cs="宋体" w:eastAsia="宋体" w:hint="default"/>
                <w:sz w:val="15"/>
                <w:szCs w:val="15"/>
              </w:rPr>
            </w:pPr>
            <w:r>
              <w:rPr>
                <w:rFonts w:ascii="宋体"/>
                <w:b/>
                <w:w w:val="95"/>
                <w:sz w:val="15"/>
              </w:rPr>
              <w:t>-</w:t>
              <w:tab/>
              <w:t>-</w:t>
              <w:tab/>
              <w:t>-</w:t>
              <w:tab/>
            </w:r>
            <w:r>
              <w:rPr>
                <w:rFonts w:ascii="宋体"/>
                <w:sz w:val="15"/>
              </w:rPr>
              <w:t>-</w:t>
            </w:r>
          </w:p>
        </w:tc>
        <w:tc>
          <w:tcPr>
            <w:tcW w:w="1737" w:type="dxa"/>
            <w:tcBorders>
              <w:top w:val="nil" w:sz="6" w:space="0" w:color="auto"/>
              <w:left w:val="nil" w:sz="6" w:space="0" w:color="auto"/>
              <w:bottom w:val="nil" w:sz="6" w:space="0" w:color="auto"/>
              <w:right w:val="nil" w:sz="6" w:space="0" w:color="auto"/>
            </w:tcBorders>
          </w:tcPr>
          <w:p>
            <w:pPr>
              <w:pStyle w:val="TableParagraph"/>
              <w:tabs>
                <w:tab w:pos="1131" w:val="left" w:leader="none"/>
              </w:tabs>
              <w:spacing w:line="190" w:lineRule="exact"/>
              <w:ind w:right="243"/>
              <w:jc w:val="right"/>
              <w:rPr>
                <w:rFonts w:ascii="宋体" w:hAnsi="宋体" w:cs="宋体" w:eastAsia="宋体" w:hint="default"/>
                <w:sz w:val="15"/>
                <w:szCs w:val="15"/>
              </w:rPr>
            </w:pPr>
            <w:r>
              <w:rPr>
                <w:rFonts w:ascii="宋体"/>
                <w:sz w:val="15"/>
              </w:rPr>
              <w:t>-</w:t>
              <w:tab/>
              <w:t>-</w:t>
            </w:r>
          </w:p>
        </w:tc>
        <w:tc>
          <w:tcPr>
            <w:tcW w:w="1709" w:type="dxa"/>
            <w:tcBorders>
              <w:top w:val="nil" w:sz="6" w:space="0" w:color="auto"/>
              <w:left w:val="nil" w:sz="6" w:space="0" w:color="auto"/>
              <w:bottom w:val="nil" w:sz="6" w:space="0" w:color="auto"/>
              <w:right w:val="nil" w:sz="6" w:space="0" w:color="auto"/>
            </w:tcBorders>
          </w:tcPr>
          <w:p>
            <w:pPr>
              <w:pStyle w:val="TableParagraph"/>
              <w:tabs>
                <w:tab w:pos="1275" w:val="left" w:leader="none"/>
              </w:tabs>
              <w:spacing w:line="190" w:lineRule="exact"/>
              <w:ind w:right="109"/>
              <w:jc w:val="right"/>
              <w:rPr>
                <w:rFonts w:ascii="宋体" w:hAnsi="宋体" w:cs="宋体" w:eastAsia="宋体" w:hint="default"/>
                <w:sz w:val="15"/>
                <w:szCs w:val="15"/>
              </w:rPr>
            </w:pPr>
            <w:r>
              <w:rPr>
                <w:rFonts w:ascii="宋体"/>
                <w:sz w:val="15"/>
              </w:rPr>
              <w:t>-</w:t>
              <w:tab/>
              <w:t>-</w:t>
            </w:r>
          </w:p>
        </w:tc>
        <w:tc>
          <w:tcPr>
            <w:tcW w:w="1328" w:type="dxa"/>
            <w:tcBorders>
              <w:top w:val="nil" w:sz="6" w:space="0" w:color="auto"/>
              <w:left w:val="nil" w:sz="6" w:space="0" w:color="auto"/>
              <w:bottom w:val="nil" w:sz="6" w:space="0" w:color="auto"/>
              <w:right w:val="nil" w:sz="6" w:space="0" w:color="auto"/>
            </w:tcBorders>
          </w:tcPr>
          <w:p>
            <w:pPr>
              <w:pStyle w:val="TableParagraph"/>
              <w:spacing w:line="190" w:lineRule="exact"/>
              <w:ind w:right="155"/>
              <w:jc w:val="right"/>
              <w:rPr>
                <w:rFonts w:ascii="宋体" w:hAnsi="宋体" w:cs="宋体" w:eastAsia="宋体" w:hint="default"/>
                <w:sz w:val="15"/>
                <w:szCs w:val="15"/>
              </w:rPr>
            </w:pPr>
            <w:r>
              <w:rPr>
                <w:rFonts w:ascii="宋体"/>
                <w:sz w:val="15"/>
              </w:rPr>
              <w:t>-</w:t>
            </w:r>
          </w:p>
        </w:tc>
        <w:tc>
          <w:tcPr>
            <w:tcW w:w="1219" w:type="dxa"/>
            <w:tcBorders>
              <w:top w:val="nil" w:sz="6" w:space="0" w:color="auto"/>
              <w:left w:val="nil" w:sz="6" w:space="0" w:color="auto"/>
              <w:bottom w:val="nil" w:sz="6" w:space="0" w:color="auto"/>
              <w:right w:val="nil" w:sz="6" w:space="0" w:color="auto"/>
            </w:tcBorders>
          </w:tcPr>
          <w:p>
            <w:pPr>
              <w:pStyle w:val="TableParagraph"/>
              <w:spacing w:line="190" w:lineRule="exact"/>
              <w:ind w:right="76"/>
              <w:jc w:val="right"/>
              <w:rPr>
                <w:rFonts w:ascii="宋体" w:hAnsi="宋体" w:cs="宋体" w:eastAsia="宋体" w:hint="default"/>
                <w:sz w:val="15"/>
                <w:szCs w:val="15"/>
              </w:rPr>
            </w:pPr>
            <w:r>
              <w:rPr>
                <w:rFonts w:ascii="宋体"/>
                <w:sz w:val="15"/>
              </w:rPr>
              <w:t>-</w:t>
            </w:r>
          </w:p>
        </w:tc>
        <w:tc>
          <w:tcPr>
            <w:tcW w:w="1324"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宋体" w:hAnsi="宋体" w:cs="宋体" w:eastAsia="宋体" w:hint="default"/>
                <w:sz w:val="15"/>
                <w:szCs w:val="15"/>
              </w:rPr>
            </w:pPr>
            <w:r>
              <w:rPr>
                <w:rFonts w:ascii="宋体"/>
                <w:sz w:val="15"/>
              </w:rPr>
              <w:t>-</w:t>
            </w:r>
          </w:p>
        </w:tc>
      </w:tr>
      <w:tr>
        <w:trPr>
          <w:trHeight w:val="227"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167" w:lineRule="exact"/>
              <w:ind w:left="35"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467" w:type="dxa"/>
            <w:tcBorders>
              <w:top w:val="nil" w:sz="6" w:space="0" w:color="auto"/>
              <w:left w:val="nil" w:sz="6" w:space="0" w:color="auto"/>
              <w:bottom w:val="nil" w:sz="6" w:space="0" w:color="auto"/>
              <w:right w:val="nil" w:sz="6" w:space="0" w:color="auto"/>
            </w:tcBorders>
          </w:tcPr>
          <w:p>
            <w:pPr>
              <w:pStyle w:val="TableParagraph"/>
              <w:spacing w:line="190" w:lineRule="exact"/>
              <w:ind w:right="274"/>
              <w:jc w:val="right"/>
              <w:rPr>
                <w:rFonts w:ascii="宋体" w:hAnsi="宋体" w:cs="宋体" w:eastAsia="宋体" w:hint="default"/>
                <w:sz w:val="15"/>
                <w:szCs w:val="15"/>
              </w:rPr>
            </w:pPr>
            <w:r>
              <w:rPr>
                <w:rFonts w:ascii="宋体"/>
                <w:sz w:val="15"/>
              </w:rPr>
              <w:t>-</w:t>
            </w:r>
          </w:p>
        </w:tc>
        <w:tc>
          <w:tcPr>
            <w:tcW w:w="3397" w:type="dxa"/>
            <w:tcBorders>
              <w:top w:val="nil" w:sz="6" w:space="0" w:color="auto"/>
              <w:left w:val="nil" w:sz="6" w:space="0" w:color="auto"/>
              <w:bottom w:val="nil" w:sz="6" w:space="0" w:color="auto"/>
              <w:right w:val="nil" w:sz="6" w:space="0" w:color="auto"/>
            </w:tcBorders>
          </w:tcPr>
          <w:p>
            <w:pPr>
              <w:pStyle w:val="TableParagraph"/>
              <w:tabs>
                <w:tab w:pos="987" w:val="left" w:leader="none"/>
                <w:tab w:pos="1552" w:val="left" w:leader="none"/>
                <w:tab w:pos="3039" w:val="left" w:leader="none"/>
              </w:tabs>
              <w:spacing w:line="190" w:lineRule="exact"/>
              <w:ind w:left="276" w:right="0"/>
              <w:jc w:val="left"/>
              <w:rPr>
                <w:rFonts w:ascii="宋体" w:hAnsi="宋体" w:cs="宋体" w:eastAsia="宋体" w:hint="default"/>
                <w:sz w:val="15"/>
                <w:szCs w:val="15"/>
              </w:rPr>
            </w:pPr>
            <w:r>
              <w:rPr>
                <w:rFonts w:ascii="宋体"/>
                <w:b/>
                <w:w w:val="95"/>
                <w:sz w:val="15"/>
              </w:rPr>
              <w:t>-</w:t>
              <w:tab/>
              <w:t>-</w:t>
              <w:tab/>
              <w:t>-</w:t>
              <w:tab/>
            </w:r>
            <w:r>
              <w:rPr>
                <w:rFonts w:ascii="宋体"/>
                <w:sz w:val="15"/>
              </w:rPr>
              <w:t>-</w:t>
            </w:r>
          </w:p>
        </w:tc>
        <w:tc>
          <w:tcPr>
            <w:tcW w:w="1737" w:type="dxa"/>
            <w:tcBorders>
              <w:top w:val="nil" w:sz="6" w:space="0" w:color="auto"/>
              <w:left w:val="nil" w:sz="6" w:space="0" w:color="auto"/>
              <w:bottom w:val="nil" w:sz="6" w:space="0" w:color="auto"/>
              <w:right w:val="nil" w:sz="6" w:space="0" w:color="auto"/>
            </w:tcBorders>
          </w:tcPr>
          <w:p>
            <w:pPr>
              <w:pStyle w:val="TableParagraph"/>
              <w:tabs>
                <w:tab w:pos="1131" w:val="left" w:leader="none"/>
              </w:tabs>
              <w:spacing w:line="190" w:lineRule="exact"/>
              <w:ind w:right="243"/>
              <w:jc w:val="right"/>
              <w:rPr>
                <w:rFonts w:ascii="宋体" w:hAnsi="宋体" w:cs="宋体" w:eastAsia="宋体" w:hint="default"/>
                <w:sz w:val="15"/>
                <w:szCs w:val="15"/>
              </w:rPr>
            </w:pPr>
            <w:r>
              <w:rPr>
                <w:rFonts w:ascii="宋体"/>
                <w:sz w:val="15"/>
              </w:rPr>
              <w:t>-</w:t>
              <w:tab/>
              <w:t>-</w:t>
            </w:r>
          </w:p>
        </w:tc>
        <w:tc>
          <w:tcPr>
            <w:tcW w:w="1709" w:type="dxa"/>
            <w:tcBorders>
              <w:top w:val="nil" w:sz="6" w:space="0" w:color="auto"/>
              <w:left w:val="nil" w:sz="6" w:space="0" w:color="auto"/>
              <w:bottom w:val="nil" w:sz="6" w:space="0" w:color="auto"/>
              <w:right w:val="nil" w:sz="6" w:space="0" w:color="auto"/>
            </w:tcBorders>
          </w:tcPr>
          <w:p>
            <w:pPr>
              <w:pStyle w:val="TableParagraph"/>
              <w:tabs>
                <w:tab w:pos="1275" w:val="left" w:leader="none"/>
              </w:tabs>
              <w:spacing w:line="190" w:lineRule="exact"/>
              <w:ind w:right="109"/>
              <w:jc w:val="right"/>
              <w:rPr>
                <w:rFonts w:ascii="宋体" w:hAnsi="宋体" w:cs="宋体" w:eastAsia="宋体" w:hint="default"/>
                <w:sz w:val="15"/>
                <w:szCs w:val="15"/>
              </w:rPr>
            </w:pPr>
            <w:r>
              <w:rPr>
                <w:rFonts w:ascii="宋体"/>
                <w:sz w:val="15"/>
              </w:rPr>
              <w:t>-</w:t>
              <w:tab/>
              <w:t>-</w:t>
            </w:r>
          </w:p>
        </w:tc>
        <w:tc>
          <w:tcPr>
            <w:tcW w:w="1328" w:type="dxa"/>
            <w:tcBorders>
              <w:top w:val="nil" w:sz="6" w:space="0" w:color="auto"/>
              <w:left w:val="nil" w:sz="6" w:space="0" w:color="auto"/>
              <w:bottom w:val="nil" w:sz="6" w:space="0" w:color="auto"/>
              <w:right w:val="nil" w:sz="6" w:space="0" w:color="auto"/>
            </w:tcBorders>
          </w:tcPr>
          <w:p>
            <w:pPr>
              <w:pStyle w:val="TableParagraph"/>
              <w:spacing w:line="190" w:lineRule="exact"/>
              <w:ind w:right="155"/>
              <w:jc w:val="right"/>
              <w:rPr>
                <w:rFonts w:ascii="宋体" w:hAnsi="宋体" w:cs="宋体" w:eastAsia="宋体" w:hint="default"/>
                <w:sz w:val="15"/>
                <w:szCs w:val="15"/>
              </w:rPr>
            </w:pPr>
            <w:r>
              <w:rPr>
                <w:rFonts w:ascii="宋体"/>
                <w:sz w:val="15"/>
              </w:rPr>
              <w:t>-</w:t>
            </w:r>
          </w:p>
        </w:tc>
        <w:tc>
          <w:tcPr>
            <w:tcW w:w="1219" w:type="dxa"/>
            <w:tcBorders>
              <w:top w:val="nil" w:sz="6" w:space="0" w:color="auto"/>
              <w:left w:val="nil" w:sz="6" w:space="0" w:color="auto"/>
              <w:bottom w:val="nil" w:sz="6" w:space="0" w:color="auto"/>
              <w:right w:val="nil" w:sz="6" w:space="0" w:color="auto"/>
            </w:tcBorders>
          </w:tcPr>
          <w:p>
            <w:pPr>
              <w:pStyle w:val="TableParagraph"/>
              <w:spacing w:line="190" w:lineRule="exact"/>
              <w:ind w:right="76"/>
              <w:jc w:val="right"/>
              <w:rPr>
                <w:rFonts w:ascii="宋体" w:hAnsi="宋体" w:cs="宋体" w:eastAsia="宋体" w:hint="default"/>
                <w:sz w:val="15"/>
                <w:szCs w:val="15"/>
              </w:rPr>
            </w:pPr>
            <w:r>
              <w:rPr>
                <w:rFonts w:ascii="宋体"/>
                <w:sz w:val="15"/>
              </w:rPr>
              <w:t>-</w:t>
            </w:r>
          </w:p>
        </w:tc>
        <w:tc>
          <w:tcPr>
            <w:tcW w:w="1324"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宋体" w:hAnsi="宋体" w:cs="宋体" w:eastAsia="宋体" w:hint="default"/>
                <w:sz w:val="15"/>
                <w:szCs w:val="15"/>
              </w:rPr>
            </w:pPr>
            <w:r>
              <w:rPr>
                <w:rFonts w:ascii="宋体"/>
                <w:sz w:val="15"/>
              </w:rPr>
              <w:t>-</w:t>
            </w:r>
          </w:p>
        </w:tc>
      </w:tr>
      <w:tr>
        <w:trPr>
          <w:trHeight w:val="220"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167" w:lineRule="exact"/>
              <w:ind w:left="35" w:right="0"/>
              <w:jc w:val="left"/>
              <w:rPr>
                <w:rFonts w:ascii="宋体" w:hAnsi="宋体" w:cs="宋体" w:eastAsia="宋体" w:hint="default"/>
                <w:sz w:val="13"/>
                <w:szCs w:val="13"/>
              </w:rPr>
            </w:pPr>
            <w:r>
              <w:rPr>
                <w:rFonts w:ascii="宋体" w:hAnsi="宋体" w:cs="宋体" w:eastAsia="宋体" w:hint="default"/>
                <w:b/>
                <w:bCs/>
                <w:sz w:val="13"/>
                <w:szCs w:val="13"/>
              </w:rPr>
              <w:t>四、本期期末余额</w:t>
            </w:r>
            <w:r>
              <w:rPr>
                <w:rFonts w:ascii="宋体" w:hAnsi="宋体" w:cs="宋体" w:eastAsia="宋体" w:hint="default"/>
                <w:sz w:val="13"/>
                <w:szCs w:val="13"/>
              </w:rPr>
            </w:r>
          </w:p>
        </w:tc>
        <w:tc>
          <w:tcPr>
            <w:tcW w:w="1467" w:type="dxa"/>
            <w:tcBorders>
              <w:top w:val="nil" w:sz="6" w:space="0" w:color="auto"/>
              <w:left w:val="nil" w:sz="6" w:space="0" w:color="auto"/>
              <w:bottom w:val="nil" w:sz="6" w:space="0" w:color="auto"/>
              <w:right w:val="nil" w:sz="6" w:space="0" w:color="auto"/>
            </w:tcBorders>
          </w:tcPr>
          <w:p>
            <w:pPr>
              <w:pStyle w:val="TableParagraph"/>
              <w:spacing w:line="190" w:lineRule="exact"/>
              <w:ind w:right="275"/>
              <w:jc w:val="right"/>
              <w:rPr>
                <w:rFonts w:ascii="宋体" w:hAnsi="宋体" w:cs="宋体" w:eastAsia="宋体" w:hint="default"/>
                <w:sz w:val="15"/>
                <w:szCs w:val="15"/>
              </w:rPr>
            </w:pPr>
            <w:r>
              <w:rPr>
                <w:rFonts w:ascii="宋体"/>
                <w:b/>
                <w:w w:val="95"/>
                <w:sz w:val="15"/>
              </w:rPr>
              <w:t>340,460,084.00</w:t>
            </w:r>
            <w:r>
              <w:rPr>
                <w:rFonts w:ascii="宋体"/>
                <w:sz w:val="15"/>
              </w:rPr>
            </w:r>
          </w:p>
        </w:tc>
        <w:tc>
          <w:tcPr>
            <w:tcW w:w="3397" w:type="dxa"/>
            <w:tcBorders>
              <w:top w:val="nil" w:sz="6" w:space="0" w:color="auto"/>
              <w:left w:val="nil" w:sz="6" w:space="0" w:color="auto"/>
              <w:bottom w:val="nil" w:sz="6" w:space="0" w:color="auto"/>
              <w:right w:val="nil" w:sz="6" w:space="0" w:color="auto"/>
            </w:tcBorders>
          </w:tcPr>
          <w:p>
            <w:pPr>
              <w:pStyle w:val="TableParagraph"/>
              <w:tabs>
                <w:tab w:pos="987" w:val="left" w:leader="none"/>
                <w:tab w:pos="1552" w:val="left" w:leader="none"/>
                <w:tab w:pos="1904" w:val="left" w:leader="none"/>
              </w:tabs>
              <w:spacing w:line="190" w:lineRule="exact"/>
              <w:ind w:left="276" w:right="0"/>
              <w:jc w:val="left"/>
              <w:rPr>
                <w:rFonts w:ascii="宋体" w:hAnsi="宋体" w:cs="宋体" w:eastAsia="宋体" w:hint="default"/>
                <w:sz w:val="15"/>
                <w:szCs w:val="15"/>
              </w:rPr>
            </w:pPr>
            <w:r>
              <w:rPr>
                <w:rFonts w:ascii="宋体"/>
                <w:b/>
                <w:w w:val="95"/>
                <w:sz w:val="15"/>
              </w:rPr>
              <w:t>-</w:t>
              <w:tab/>
              <w:t>-</w:t>
              <w:tab/>
              <w:t>-</w:t>
              <w:tab/>
            </w:r>
            <w:r>
              <w:rPr>
                <w:rFonts w:ascii="宋体"/>
                <w:b/>
                <w:sz w:val="15"/>
              </w:rPr>
              <w:t>1,491,044,658.28</w:t>
            </w:r>
            <w:r>
              <w:rPr>
                <w:rFonts w:ascii="宋体"/>
                <w:sz w:val="15"/>
              </w:rPr>
            </w:r>
          </w:p>
        </w:tc>
        <w:tc>
          <w:tcPr>
            <w:tcW w:w="1737" w:type="dxa"/>
            <w:tcBorders>
              <w:top w:val="nil" w:sz="6" w:space="0" w:color="auto"/>
              <w:left w:val="nil" w:sz="6" w:space="0" w:color="auto"/>
              <w:bottom w:val="nil" w:sz="6" w:space="0" w:color="auto"/>
              <w:right w:val="nil" w:sz="6" w:space="0" w:color="auto"/>
            </w:tcBorders>
          </w:tcPr>
          <w:p>
            <w:pPr>
              <w:pStyle w:val="TableParagraph"/>
              <w:tabs>
                <w:tab w:pos="375" w:val="left" w:leader="none"/>
              </w:tabs>
              <w:spacing w:line="190" w:lineRule="exact"/>
              <w:ind w:right="244"/>
              <w:jc w:val="right"/>
              <w:rPr>
                <w:rFonts w:ascii="宋体" w:hAnsi="宋体" w:cs="宋体" w:eastAsia="宋体" w:hint="default"/>
                <w:sz w:val="15"/>
                <w:szCs w:val="15"/>
              </w:rPr>
            </w:pPr>
            <w:r>
              <w:rPr>
                <w:rFonts w:ascii="宋体"/>
                <w:b/>
                <w:w w:val="95"/>
                <w:sz w:val="15"/>
              </w:rPr>
              <w:t>-</w:t>
              <w:tab/>
              <w:t>-685,078.11</w:t>
            </w:r>
            <w:r>
              <w:rPr>
                <w:rFonts w:ascii="宋体"/>
                <w:sz w:val="15"/>
              </w:rPr>
            </w:r>
          </w:p>
        </w:tc>
        <w:tc>
          <w:tcPr>
            <w:tcW w:w="1709" w:type="dxa"/>
            <w:tcBorders>
              <w:top w:val="nil" w:sz="6" w:space="0" w:color="auto"/>
              <w:left w:val="nil" w:sz="6" w:space="0" w:color="auto"/>
              <w:bottom w:val="nil" w:sz="6" w:space="0" w:color="auto"/>
              <w:right w:val="nil" w:sz="6" w:space="0" w:color="auto"/>
            </w:tcBorders>
          </w:tcPr>
          <w:p>
            <w:pPr>
              <w:pStyle w:val="TableParagraph"/>
              <w:tabs>
                <w:tab w:pos="368" w:val="left" w:leader="none"/>
              </w:tabs>
              <w:spacing w:line="190" w:lineRule="exact"/>
              <w:ind w:right="110"/>
              <w:jc w:val="right"/>
              <w:rPr>
                <w:rFonts w:ascii="宋体" w:hAnsi="宋体" w:cs="宋体" w:eastAsia="宋体" w:hint="default"/>
                <w:sz w:val="15"/>
                <w:szCs w:val="15"/>
              </w:rPr>
            </w:pPr>
            <w:r>
              <w:rPr>
                <w:rFonts w:ascii="宋体"/>
                <w:b/>
                <w:w w:val="95"/>
                <w:sz w:val="15"/>
              </w:rPr>
              <w:t>-</w:t>
              <w:tab/>
              <w:t>64,656,810.94</w:t>
            </w:r>
            <w:r>
              <w:rPr>
                <w:rFonts w:ascii="宋体"/>
                <w:sz w:val="15"/>
              </w:rPr>
            </w:r>
          </w:p>
        </w:tc>
        <w:tc>
          <w:tcPr>
            <w:tcW w:w="1328" w:type="dxa"/>
            <w:tcBorders>
              <w:top w:val="nil" w:sz="6" w:space="0" w:color="auto"/>
              <w:left w:val="nil" w:sz="6" w:space="0" w:color="auto"/>
              <w:bottom w:val="nil" w:sz="6" w:space="0" w:color="auto"/>
              <w:right w:val="nil" w:sz="6" w:space="0" w:color="auto"/>
            </w:tcBorders>
          </w:tcPr>
          <w:p>
            <w:pPr>
              <w:pStyle w:val="TableParagraph"/>
              <w:spacing w:line="190" w:lineRule="exact"/>
              <w:ind w:right="156"/>
              <w:jc w:val="right"/>
              <w:rPr>
                <w:rFonts w:ascii="宋体" w:hAnsi="宋体" w:cs="宋体" w:eastAsia="宋体" w:hint="default"/>
                <w:sz w:val="15"/>
                <w:szCs w:val="15"/>
              </w:rPr>
            </w:pPr>
            <w:r>
              <w:rPr>
                <w:rFonts w:ascii="宋体"/>
                <w:b/>
                <w:w w:val="95"/>
                <w:sz w:val="15"/>
              </w:rPr>
              <w:t>773,053,382.91</w:t>
            </w:r>
            <w:r>
              <w:rPr>
                <w:rFonts w:ascii="宋体"/>
                <w:sz w:val="15"/>
              </w:rPr>
            </w:r>
          </w:p>
        </w:tc>
        <w:tc>
          <w:tcPr>
            <w:tcW w:w="1219" w:type="dxa"/>
            <w:tcBorders>
              <w:top w:val="nil" w:sz="6" w:space="0" w:color="auto"/>
              <w:left w:val="nil" w:sz="6" w:space="0" w:color="auto"/>
              <w:bottom w:val="nil" w:sz="6" w:space="0" w:color="auto"/>
              <w:right w:val="nil" w:sz="6" w:space="0" w:color="auto"/>
            </w:tcBorders>
          </w:tcPr>
          <w:p>
            <w:pPr>
              <w:pStyle w:val="TableParagraph"/>
              <w:spacing w:line="190" w:lineRule="exact"/>
              <w:ind w:right="77"/>
              <w:jc w:val="right"/>
              <w:rPr>
                <w:rFonts w:ascii="宋体" w:hAnsi="宋体" w:cs="宋体" w:eastAsia="宋体" w:hint="default"/>
                <w:sz w:val="15"/>
                <w:szCs w:val="15"/>
              </w:rPr>
            </w:pPr>
            <w:r>
              <w:rPr>
                <w:rFonts w:ascii="宋体"/>
                <w:b/>
                <w:w w:val="95"/>
                <w:sz w:val="15"/>
              </w:rPr>
              <w:t>28,433,903.71</w:t>
            </w:r>
            <w:r>
              <w:rPr>
                <w:rFonts w:ascii="宋体"/>
                <w:sz w:val="15"/>
              </w:rPr>
            </w:r>
          </w:p>
        </w:tc>
        <w:tc>
          <w:tcPr>
            <w:tcW w:w="1324"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宋体" w:hAnsi="宋体" w:cs="宋体" w:eastAsia="宋体" w:hint="default"/>
                <w:sz w:val="15"/>
                <w:szCs w:val="15"/>
              </w:rPr>
            </w:pPr>
            <w:r>
              <w:rPr>
                <w:rFonts w:ascii="宋体"/>
                <w:b/>
                <w:w w:val="95"/>
                <w:sz w:val="15"/>
              </w:rPr>
              <w:t>2,696,963,761.73</w:t>
            </w:r>
            <w:r>
              <w:rPr>
                <w:rFonts w:ascii="宋体"/>
                <w:sz w:val="15"/>
              </w:rPr>
            </w:r>
          </w:p>
        </w:tc>
      </w:tr>
    </w:tbl>
    <w:p>
      <w:pPr>
        <w:spacing w:after="0" w:line="190" w:lineRule="exact"/>
        <w:jc w:val="right"/>
        <w:rPr>
          <w:rFonts w:ascii="宋体" w:hAnsi="宋体" w:cs="宋体" w:eastAsia="宋体" w:hint="default"/>
          <w:sz w:val="15"/>
          <w:szCs w:val="15"/>
        </w:rPr>
        <w:sectPr>
          <w:type w:val="continuous"/>
          <w:pgSz w:w="16840" w:h="11910" w:orient="landscape"/>
          <w:pgMar w:top="880" w:bottom="280" w:left="980" w:right="1320"/>
        </w:sectPr>
      </w:pPr>
    </w:p>
    <w:p>
      <w:pPr>
        <w:pStyle w:val="Heading2"/>
        <w:spacing w:line="375" w:lineRule="exact" w:before="0"/>
        <w:ind w:left="5943" w:right="5261"/>
        <w:jc w:val="center"/>
        <w:rPr>
          <w:b w:val="0"/>
          <w:bCs w:val="0"/>
        </w:rPr>
      </w:pPr>
      <w:bookmarkStart w:name="母公司所有者权益变动表" w:id="122"/>
      <w:bookmarkEnd w:id="122"/>
      <w:r>
        <w:rPr>
          <w:b w:val="0"/>
          <w:bCs w:val="0"/>
        </w:rPr>
      </w:r>
      <w:r>
        <w:rPr/>
        <w:t>母公司所有者权益变动表</w:t>
      </w:r>
      <w:r>
        <w:rPr>
          <w:b w:val="0"/>
          <w:bCs w:val="0"/>
        </w:rPr>
      </w:r>
    </w:p>
    <w:p>
      <w:pPr>
        <w:tabs>
          <w:tab w:pos="13087" w:val="left" w:leader="none"/>
        </w:tabs>
        <w:spacing w:before="57"/>
        <w:ind w:left="256"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编制单位：北京数码视讯科技股份有限公司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after="0"/>
        <w:jc w:val="left"/>
        <w:rPr>
          <w:rFonts w:ascii="宋体" w:hAnsi="宋体" w:cs="宋体" w:eastAsia="宋体" w:hint="default"/>
          <w:sz w:val="18"/>
          <w:szCs w:val="18"/>
        </w:rPr>
        <w:sectPr>
          <w:footerReference w:type="default" r:id="rId213"/>
          <w:pgSz w:w="16840" w:h="11910" w:orient="landscape"/>
          <w:pgMar w:footer="2745" w:header="0" w:top="1100" w:bottom="2940" w:left="980" w:right="1300"/>
          <w:pgNumType w:start="68"/>
        </w:sectPr>
      </w:pPr>
    </w:p>
    <w:p>
      <w:pPr>
        <w:spacing w:line="240" w:lineRule="auto" w:before="0"/>
        <w:rPr>
          <w:rFonts w:ascii="宋体" w:hAnsi="宋体" w:cs="宋体" w:eastAsia="宋体" w:hint="default"/>
          <w:b/>
          <w:bCs/>
          <w:sz w:val="14"/>
          <w:szCs w:val="14"/>
        </w:rPr>
      </w:pPr>
    </w:p>
    <w:p>
      <w:pPr>
        <w:spacing w:line="240" w:lineRule="auto" w:before="9"/>
        <w:rPr>
          <w:rFonts w:ascii="宋体" w:hAnsi="宋体" w:cs="宋体" w:eastAsia="宋体" w:hint="default"/>
          <w:b/>
          <w:bCs/>
          <w:sz w:val="12"/>
          <w:szCs w:val="12"/>
        </w:rPr>
      </w:pPr>
    </w:p>
    <w:p>
      <w:pPr>
        <w:tabs>
          <w:tab w:pos="3758" w:val="left" w:leader="none"/>
        </w:tabs>
        <w:spacing w:line="157" w:lineRule="exact" w:before="0"/>
        <w:ind w:left="685" w:right="0" w:firstLine="0"/>
        <w:jc w:val="center"/>
        <w:rPr>
          <w:rFonts w:ascii="宋体" w:hAnsi="宋体" w:cs="宋体" w:eastAsia="宋体" w:hint="default"/>
          <w:sz w:val="13"/>
          <w:szCs w:val="13"/>
        </w:rPr>
      </w:pPr>
      <w:r>
        <w:rPr>
          <w:rFonts w:ascii="宋体" w:hAnsi="宋体" w:cs="宋体" w:eastAsia="宋体" w:hint="default"/>
          <w:w w:val="95"/>
          <w:position w:val="-1"/>
          <w:sz w:val="13"/>
          <w:szCs w:val="13"/>
        </w:rPr>
        <w:t>项目</w:t>
        <w:tab/>
      </w:r>
      <w:r>
        <w:rPr>
          <w:rFonts w:ascii="宋体" w:hAnsi="宋体" w:cs="宋体" w:eastAsia="宋体" w:hint="default"/>
          <w:sz w:val="13"/>
          <w:szCs w:val="13"/>
        </w:rPr>
        <w:t>其他权益工具</w:t>
      </w:r>
    </w:p>
    <w:p>
      <w:pPr>
        <w:spacing w:line="117" w:lineRule="exact" w:before="0"/>
        <w:ind w:left="551" w:right="0" w:firstLine="0"/>
        <w:jc w:val="center"/>
        <w:rPr>
          <w:rFonts w:ascii="宋体" w:hAnsi="宋体" w:cs="宋体" w:eastAsia="宋体" w:hint="default"/>
          <w:sz w:val="13"/>
          <w:szCs w:val="13"/>
        </w:rPr>
      </w:pPr>
      <w:r>
        <w:rPr>
          <w:rFonts w:ascii="宋体" w:hAnsi="宋体" w:cs="宋体" w:eastAsia="宋体" w:hint="default"/>
          <w:sz w:val="13"/>
          <w:szCs w:val="13"/>
        </w:rPr>
        <w:t>股本</w:t>
      </w:r>
    </w:p>
    <w:p>
      <w:pPr>
        <w:tabs>
          <w:tab w:pos="662" w:val="left" w:leader="none"/>
          <w:tab w:pos="1366" w:val="left" w:leader="none"/>
        </w:tabs>
        <w:spacing w:line="150" w:lineRule="exact" w:before="0"/>
        <w:ind w:left="0" w:right="0" w:firstLine="0"/>
        <w:jc w:val="right"/>
        <w:rPr>
          <w:rFonts w:ascii="宋体" w:hAnsi="宋体" w:cs="宋体" w:eastAsia="宋体" w:hint="default"/>
          <w:sz w:val="13"/>
          <w:szCs w:val="13"/>
        </w:rPr>
      </w:pPr>
      <w:r>
        <w:rPr>
          <w:rFonts w:ascii="宋体" w:hAnsi="宋体" w:cs="宋体" w:eastAsia="宋体" w:hint="default"/>
          <w:w w:val="95"/>
          <w:sz w:val="13"/>
          <w:szCs w:val="13"/>
        </w:rPr>
        <w:t>优先股</w:t>
        <w:tab/>
        <w:t>永续债</w:t>
        <w:tab/>
        <w:t>其他</w:t>
      </w:r>
      <w:r>
        <w:rPr>
          <w:rFonts w:ascii="宋体" w:hAnsi="宋体" w:cs="宋体" w:eastAsia="宋体" w:hint="default"/>
          <w:sz w:val="13"/>
          <w:szCs w:val="13"/>
        </w:rPr>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0"/>
        <w:rPr>
          <w:rFonts w:ascii="宋体" w:hAnsi="宋体" w:cs="宋体" w:eastAsia="宋体" w:hint="default"/>
          <w:sz w:val="12"/>
          <w:szCs w:val="12"/>
        </w:rPr>
      </w:pPr>
    </w:p>
    <w:p>
      <w:pPr>
        <w:spacing w:line="240" w:lineRule="auto" w:before="11"/>
        <w:rPr>
          <w:rFonts w:ascii="宋体" w:hAnsi="宋体" w:cs="宋体" w:eastAsia="宋体" w:hint="default"/>
          <w:sz w:val="9"/>
          <w:szCs w:val="9"/>
        </w:rPr>
      </w:pPr>
    </w:p>
    <w:p>
      <w:pPr>
        <w:tabs>
          <w:tab w:pos="1780" w:val="left" w:leader="none"/>
        </w:tabs>
        <w:spacing w:line="156" w:lineRule="auto" w:before="0"/>
        <w:ind w:left="1962" w:right="0" w:hanging="1329"/>
        <w:jc w:val="left"/>
        <w:rPr>
          <w:rFonts w:ascii="宋体" w:hAnsi="宋体" w:cs="宋体" w:eastAsia="宋体" w:hint="default"/>
          <w:sz w:val="13"/>
          <w:szCs w:val="13"/>
        </w:rPr>
      </w:pPr>
      <w:r>
        <w:rPr>
          <w:rFonts w:ascii="宋体" w:hAnsi="宋体" w:cs="宋体" w:eastAsia="宋体" w:hint="default"/>
          <w:w w:val="95"/>
          <w:position w:val="-8"/>
          <w:sz w:val="13"/>
          <w:szCs w:val="13"/>
        </w:rPr>
        <w:t>资本公积</w:t>
        <w:tab/>
      </w:r>
      <w:r>
        <w:rPr>
          <w:rFonts w:ascii="宋体" w:hAnsi="宋体" w:cs="宋体" w:eastAsia="宋体" w:hint="default"/>
          <w:spacing w:val="-7"/>
          <w:sz w:val="13"/>
          <w:szCs w:val="13"/>
        </w:rPr>
        <w:t>减：库存</w:t>
      </w:r>
      <w:r>
        <w:rPr>
          <w:rFonts w:ascii="宋体" w:hAnsi="宋体" w:cs="宋体" w:eastAsia="宋体" w:hint="default"/>
          <w:w w:val="99"/>
          <w:sz w:val="13"/>
          <w:szCs w:val="13"/>
        </w:rPr>
        <w:t> </w:t>
      </w:r>
      <w:r>
        <w:rPr>
          <w:rFonts w:ascii="宋体" w:hAnsi="宋体" w:cs="宋体" w:eastAsia="宋体" w:hint="default"/>
          <w:sz w:val="13"/>
          <w:szCs w:val="13"/>
        </w:rPr>
        <w:t>股</w:t>
      </w:r>
    </w:p>
    <w:p>
      <w:pPr>
        <w:spacing w:line="240" w:lineRule="atLeast" w:before="74"/>
        <w:ind w:left="236" w:right="6045" w:firstLine="296"/>
        <w:jc w:val="left"/>
        <w:rPr>
          <w:rFonts w:ascii="宋体" w:hAnsi="宋体" w:cs="宋体" w:eastAsia="宋体" w:hint="default"/>
          <w:sz w:val="13"/>
          <w:szCs w:val="13"/>
        </w:rPr>
      </w:pPr>
      <w:r>
        <w:rPr/>
        <w:br w:type="column"/>
      </w:r>
      <w:r>
        <w:rPr>
          <w:rFonts w:ascii="宋体" w:hAnsi="宋体" w:cs="宋体" w:eastAsia="宋体" w:hint="default"/>
          <w:sz w:val="13"/>
          <w:szCs w:val="13"/>
        </w:rPr>
        <w:t>本期</w:t>
      </w:r>
      <w:r>
        <w:rPr>
          <w:rFonts w:ascii="宋体" w:hAnsi="宋体" w:cs="宋体" w:eastAsia="宋体" w:hint="default"/>
          <w:w w:val="99"/>
          <w:sz w:val="13"/>
          <w:szCs w:val="13"/>
        </w:rPr>
        <w:t> </w:t>
      </w:r>
      <w:r>
        <w:rPr>
          <w:rFonts w:ascii="宋体" w:hAnsi="宋体" w:cs="宋体" w:eastAsia="宋体" w:hint="default"/>
          <w:sz w:val="13"/>
          <w:szCs w:val="13"/>
        </w:rPr>
        <w:t>其他综合</w:t>
      </w:r>
    </w:p>
    <w:p>
      <w:pPr>
        <w:tabs>
          <w:tab w:pos="1085" w:val="left" w:leader="none"/>
          <w:tab w:pos="2285" w:val="left" w:leader="none"/>
          <w:tab w:pos="3841" w:val="left" w:leader="none"/>
          <w:tab w:pos="5393" w:val="left" w:leader="none"/>
        </w:tabs>
        <w:spacing w:line="174" w:lineRule="exact" w:before="0"/>
        <w:ind w:left="365" w:right="0" w:firstLine="0"/>
        <w:jc w:val="left"/>
        <w:rPr>
          <w:rFonts w:ascii="宋体" w:hAnsi="宋体" w:cs="宋体" w:eastAsia="宋体" w:hint="default"/>
          <w:sz w:val="15"/>
          <w:szCs w:val="15"/>
        </w:rPr>
      </w:pPr>
      <w:r>
        <w:rPr>
          <w:rFonts w:ascii="宋体" w:hAnsi="宋体" w:cs="宋体" w:eastAsia="宋体" w:hint="default"/>
          <w:w w:val="95"/>
          <w:position w:val="-7"/>
          <w:sz w:val="13"/>
          <w:szCs w:val="13"/>
        </w:rPr>
        <w:t>收益</w:t>
        <w:tab/>
      </w:r>
      <w:r>
        <w:rPr>
          <w:rFonts w:ascii="宋体" w:hAnsi="宋体" w:cs="宋体" w:eastAsia="宋体" w:hint="default"/>
          <w:w w:val="95"/>
          <w:position w:val="1"/>
          <w:sz w:val="13"/>
          <w:szCs w:val="13"/>
        </w:rPr>
        <w:t>专项储备</w:t>
        <w:tab/>
      </w:r>
      <w:r>
        <w:rPr>
          <w:rFonts w:ascii="宋体" w:hAnsi="宋体" w:cs="宋体" w:eastAsia="宋体" w:hint="default"/>
          <w:sz w:val="15"/>
          <w:szCs w:val="15"/>
        </w:rPr>
        <w:t>盈余公积</w:t>
        <w:tab/>
        <w:t>未分配利润</w:t>
        <w:tab/>
        <w:t>所有者权益合计</w:t>
      </w:r>
    </w:p>
    <w:p>
      <w:pPr>
        <w:spacing w:after="0" w:line="174" w:lineRule="exact"/>
        <w:jc w:val="left"/>
        <w:rPr>
          <w:rFonts w:ascii="宋体" w:hAnsi="宋体" w:cs="宋体" w:eastAsia="宋体" w:hint="default"/>
          <w:sz w:val="15"/>
          <w:szCs w:val="15"/>
        </w:rPr>
        <w:sectPr>
          <w:type w:val="continuous"/>
          <w:pgSz w:w="16840" w:h="11910" w:orient="landscape"/>
          <w:pgMar w:top="880" w:bottom="280" w:left="980" w:right="1300"/>
          <w:cols w:num="3" w:equalWidth="0">
            <w:col w:w="5347" w:space="40"/>
            <w:col w:w="2274" w:space="40"/>
            <w:col w:w="6859"/>
          </w:cols>
        </w:sectPr>
      </w:pPr>
    </w:p>
    <w:p>
      <w:pPr>
        <w:tabs>
          <w:tab w:pos="2439" w:val="left" w:leader="none"/>
          <w:tab w:pos="4042" w:val="left" w:leader="none"/>
          <w:tab w:pos="4749" w:val="left" w:leader="none"/>
          <w:tab w:pos="5319" w:val="left" w:leader="none"/>
          <w:tab w:pos="5742" w:val="left" w:leader="none"/>
          <w:tab w:pos="7587" w:val="left" w:leader="none"/>
          <w:tab w:pos="8438" w:val="left" w:leader="none"/>
          <w:tab w:pos="9286" w:val="left" w:leader="none"/>
          <w:tab w:pos="9938" w:val="left" w:leader="none"/>
          <w:tab w:pos="11563" w:val="left" w:leader="none"/>
          <w:tab w:pos="13115" w:val="left" w:leader="none"/>
        </w:tabs>
        <w:spacing w:before="82"/>
        <w:ind w:left="255" w:right="0" w:firstLine="0"/>
        <w:jc w:val="left"/>
        <w:rPr>
          <w:rFonts w:ascii="宋体" w:hAnsi="宋体" w:cs="宋体" w:eastAsia="宋体" w:hint="default"/>
          <w:sz w:val="15"/>
          <w:szCs w:val="15"/>
        </w:rPr>
      </w:pPr>
      <w:r>
        <w:rPr>
          <w:rFonts w:ascii="宋体" w:hAnsi="宋体" w:cs="宋体" w:eastAsia="宋体" w:hint="default"/>
          <w:b/>
          <w:bCs/>
          <w:w w:val="95"/>
          <w:position w:val="2"/>
          <w:sz w:val="13"/>
          <w:szCs w:val="13"/>
        </w:rPr>
        <w:t>一、上年年末余额</w:t>
        <w:tab/>
      </w:r>
      <w:r>
        <w:rPr>
          <w:rFonts w:ascii="宋体" w:hAnsi="宋体" w:cs="宋体" w:eastAsia="宋体" w:hint="default"/>
          <w:b/>
          <w:bCs/>
          <w:w w:val="95"/>
          <w:sz w:val="15"/>
          <w:szCs w:val="15"/>
        </w:rPr>
        <w:t>340,460,084.00</w:t>
        <w:tab/>
        <w:t>-</w:t>
        <w:tab/>
        <w:t>-</w:t>
        <w:tab/>
        <w:t>-</w:t>
        <w:tab/>
        <w:t>1,492,716,361.21</w:t>
        <w:tab/>
        <w:t>-</w:t>
        <w:tab/>
        <w:t>-</w:t>
        <w:tab/>
        <w:t>-</w:t>
        <w:tab/>
        <w:t>64,656,810.94</w:t>
        <w:tab/>
        <w:t>411,079,465.80</w:t>
        <w:tab/>
      </w:r>
      <w:r>
        <w:rPr>
          <w:rFonts w:ascii="宋体" w:hAnsi="宋体" w:cs="宋体" w:eastAsia="宋体" w:hint="default"/>
          <w:b/>
          <w:bCs/>
          <w:sz w:val="15"/>
          <w:szCs w:val="15"/>
        </w:rPr>
        <w:t>2,308,912,721.95</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2547" w:val="left" w:leader="none"/>
          <w:tab w:pos="14249" w:val="left" w:leader="none"/>
        </w:tabs>
        <w:spacing w:before="58"/>
        <w:ind w:left="255"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加：会计政策变更</w:t>
        <w:tab/>
      </w:r>
      <w:r>
        <w:rPr>
          <w:rFonts w:ascii="宋体" w:hAnsi="宋体" w:cs="宋体" w:eastAsia="宋体" w:hint="default"/>
          <w:sz w:val="15"/>
          <w:szCs w:val="15"/>
        </w:rPr>
        <w:t>-</w:t>
        <w:tab/>
        <w:t>-</w:t>
        <w:tab/>
        <w:t>-</w:t>
        <w:tab/>
        <w:t>-</w:t>
        <w:tab/>
        <w:t>-</w:t>
        <w:tab/>
        <w:t>-</w:t>
        <w:tab/>
        <w:t>-</w:t>
        <w:tab/>
        <w:t>-</w:t>
        <w:tab/>
        <w:t>-</w:t>
        <w:tab/>
        <w:t>-</w:t>
        <w:tab/>
      </w:r>
      <w:r>
        <w:rPr>
          <w:rFonts w:ascii="宋体" w:hAnsi="宋体" w:cs="宋体" w:eastAsia="宋体" w:hint="default"/>
          <w:b/>
          <w:bCs/>
          <w:sz w:val="15"/>
          <w:szCs w:val="15"/>
        </w:rPr>
        <w:t>-</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2547" w:val="left" w:leader="none"/>
          <w:tab w:pos="14249" w:val="left" w:leader="none"/>
        </w:tabs>
        <w:spacing w:before="59"/>
        <w:ind w:left="516"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前期差错更正</w:t>
        <w:tab/>
      </w:r>
      <w:r>
        <w:rPr>
          <w:rFonts w:ascii="宋体" w:hAnsi="宋体" w:cs="宋体" w:eastAsia="宋体" w:hint="default"/>
          <w:sz w:val="15"/>
          <w:szCs w:val="15"/>
        </w:rPr>
        <w:t>-</w:t>
        <w:tab/>
        <w:t>-</w:t>
        <w:tab/>
        <w:t>-</w:t>
        <w:tab/>
        <w:t>-</w:t>
        <w:tab/>
        <w:t>-</w:t>
        <w:tab/>
        <w:t>-</w:t>
        <w:tab/>
        <w:t>-</w:t>
        <w:tab/>
        <w:t>-</w:t>
        <w:tab/>
        <w:t>-</w:t>
        <w:tab/>
        <w:t>-</w:t>
        <w:tab/>
      </w:r>
      <w:r>
        <w:rPr>
          <w:rFonts w:ascii="宋体" w:hAnsi="宋体" w:cs="宋体" w:eastAsia="宋体" w:hint="default"/>
          <w:b/>
          <w:bCs/>
          <w:sz w:val="15"/>
          <w:szCs w:val="15"/>
        </w:rPr>
        <w:t>-</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2547" w:val="left" w:leader="none"/>
          <w:tab w:pos="14249" w:val="left" w:leader="none"/>
        </w:tabs>
        <w:spacing w:before="58"/>
        <w:ind w:left="516"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其他</w:t>
        <w:tab/>
      </w:r>
      <w:r>
        <w:rPr>
          <w:rFonts w:ascii="宋体" w:hAnsi="宋体" w:cs="宋体" w:eastAsia="宋体" w:hint="default"/>
          <w:sz w:val="15"/>
          <w:szCs w:val="15"/>
        </w:rPr>
        <w:t>-</w:t>
        <w:tab/>
        <w:t>-</w:t>
        <w:tab/>
        <w:t>-</w:t>
        <w:tab/>
        <w:t>-</w:t>
        <w:tab/>
        <w:t>-</w:t>
        <w:tab/>
        <w:t>-</w:t>
        <w:tab/>
        <w:t>-</w:t>
        <w:tab/>
        <w:t>-</w:t>
        <w:tab/>
        <w:t>-</w:t>
        <w:tab/>
        <w:t>-</w:t>
        <w:tab/>
      </w:r>
      <w:r>
        <w:rPr>
          <w:rFonts w:ascii="宋体" w:hAnsi="宋体" w:cs="宋体" w:eastAsia="宋体" w:hint="default"/>
          <w:b/>
          <w:bCs/>
          <w:sz w:val="15"/>
          <w:szCs w:val="15"/>
        </w:rPr>
        <w:t>-</w:t>
      </w:r>
      <w:r>
        <w:rPr>
          <w:rFonts w:ascii="宋体" w:hAnsi="宋体" w:cs="宋体" w:eastAsia="宋体" w:hint="default"/>
          <w:sz w:val="15"/>
          <w:szCs w:val="15"/>
        </w:rPr>
      </w:r>
    </w:p>
    <w:p>
      <w:pPr>
        <w:tabs>
          <w:tab w:pos="2439" w:val="left" w:leader="none"/>
          <w:tab w:pos="4042" w:val="left" w:leader="none"/>
          <w:tab w:pos="4749" w:val="left" w:leader="none"/>
          <w:tab w:pos="5319" w:val="left" w:leader="none"/>
          <w:tab w:pos="5742" w:val="left" w:leader="none"/>
          <w:tab w:pos="7587" w:val="left" w:leader="none"/>
          <w:tab w:pos="8438" w:val="left" w:leader="none"/>
          <w:tab w:pos="9286" w:val="left" w:leader="none"/>
          <w:tab w:pos="9938" w:val="left" w:leader="none"/>
          <w:tab w:pos="11563" w:val="left" w:leader="none"/>
          <w:tab w:pos="13115" w:val="left" w:leader="none"/>
        </w:tabs>
        <w:spacing w:before="59"/>
        <w:ind w:left="255" w:right="0" w:firstLine="0"/>
        <w:jc w:val="left"/>
        <w:rPr>
          <w:rFonts w:ascii="宋体" w:hAnsi="宋体" w:cs="宋体" w:eastAsia="宋体" w:hint="default"/>
          <w:sz w:val="15"/>
          <w:szCs w:val="15"/>
        </w:rPr>
      </w:pPr>
      <w:r>
        <w:rPr>
          <w:rFonts w:ascii="宋体" w:hAnsi="宋体" w:cs="宋体" w:eastAsia="宋体" w:hint="default"/>
          <w:b/>
          <w:bCs/>
          <w:w w:val="95"/>
          <w:position w:val="2"/>
          <w:sz w:val="13"/>
          <w:szCs w:val="13"/>
        </w:rPr>
        <w:t>二、本年年初余额</w:t>
        <w:tab/>
      </w:r>
      <w:r>
        <w:rPr>
          <w:rFonts w:ascii="宋体" w:hAnsi="宋体" w:cs="宋体" w:eastAsia="宋体" w:hint="default"/>
          <w:b/>
          <w:bCs/>
          <w:w w:val="95"/>
          <w:sz w:val="15"/>
          <w:szCs w:val="15"/>
        </w:rPr>
        <w:t>340,460,084.00</w:t>
        <w:tab/>
        <w:t>-</w:t>
        <w:tab/>
        <w:t>-</w:t>
        <w:tab/>
        <w:t>-</w:t>
        <w:tab/>
        <w:t>1,492,716,361.21</w:t>
        <w:tab/>
        <w:t>-</w:t>
        <w:tab/>
        <w:t>-</w:t>
        <w:tab/>
        <w:t>-</w:t>
        <w:tab/>
        <w:t>64,656,810.94</w:t>
        <w:tab/>
        <w:t>411,079,465.80</w:t>
        <w:tab/>
      </w:r>
      <w:r>
        <w:rPr>
          <w:rFonts w:ascii="宋体" w:hAnsi="宋体" w:cs="宋体" w:eastAsia="宋体" w:hint="default"/>
          <w:b/>
          <w:bCs/>
          <w:sz w:val="15"/>
          <w:szCs w:val="15"/>
        </w:rPr>
        <w:t>2,308,912,721.95</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6840" w:h="11910" w:orient="landscape"/>
          <w:pgMar w:top="880" w:bottom="280" w:left="980" w:right="1300"/>
        </w:sectPr>
      </w:pPr>
    </w:p>
    <w:p>
      <w:pPr>
        <w:spacing w:before="60"/>
        <w:ind w:left="255" w:right="-5" w:firstLine="0"/>
        <w:jc w:val="left"/>
        <w:rPr>
          <w:rFonts w:ascii="宋体" w:hAnsi="宋体" w:cs="宋体" w:eastAsia="宋体" w:hint="default"/>
          <w:sz w:val="13"/>
          <w:szCs w:val="13"/>
        </w:rPr>
      </w:pPr>
      <w:r>
        <w:rPr>
          <w:rFonts w:ascii="宋体" w:hAnsi="宋体" w:cs="宋体" w:eastAsia="宋体" w:hint="default"/>
          <w:b/>
          <w:bCs/>
          <w:spacing w:val="-10"/>
          <w:w w:val="99"/>
          <w:sz w:val="13"/>
          <w:szCs w:val="13"/>
        </w:rPr>
        <w:t>三、本期增减变动金额（减少以“－</w:t>
      </w:r>
      <w:r>
        <w:rPr>
          <w:rFonts w:ascii="宋体" w:hAnsi="宋体" w:cs="宋体" w:eastAsia="宋体" w:hint="default"/>
          <w:b/>
          <w:bCs/>
          <w:spacing w:val="-53"/>
          <w:w w:val="99"/>
          <w:sz w:val="13"/>
          <w:szCs w:val="13"/>
        </w:rPr>
        <w:t> </w:t>
      </w:r>
      <w:r>
        <w:rPr>
          <w:rFonts w:ascii="宋体" w:hAnsi="宋体" w:cs="宋体" w:eastAsia="宋体" w:hint="default"/>
          <w:b/>
          <w:bCs/>
          <w:spacing w:val="-53"/>
          <w:w w:val="99"/>
          <w:sz w:val="13"/>
          <w:szCs w:val="13"/>
        </w:rPr>
      </w:r>
      <w:r>
        <w:rPr>
          <w:rFonts w:ascii="宋体" w:hAnsi="宋体" w:cs="宋体" w:eastAsia="宋体" w:hint="default"/>
          <w:b/>
          <w:bCs/>
          <w:sz w:val="13"/>
          <w:szCs w:val="13"/>
        </w:rPr>
        <w:t>“填列）</w:t>
      </w:r>
      <w:r>
        <w:rPr>
          <w:rFonts w:ascii="宋体" w:hAnsi="宋体" w:cs="宋体" w:eastAsia="宋体" w:hint="default"/>
          <w:sz w:val="13"/>
          <w:szCs w:val="13"/>
        </w:rPr>
      </w:r>
    </w:p>
    <w:p>
      <w:pPr>
        <w:tabs>
          <w:tab w:pos="1818" w:val="left" w:leader="none"/>
          <w:tab w:pos="2524" w:val="left" w:leader="none"/>
          <w:tab w:pos="3094" w:val="left" w:leader="none"/>
          <w:tab w:pos="3594" w:val="left" w:leader="none"/>
          <w:tab w:pos="5363" w:val="left" w:leader="none"/>
          <w:tab w:pos="6214" w:val="left" w:leader="none"/>
          <w:tab w:pos="7062" w:val="left" w:leader="none"/>
          <w:tab w:pos="7714" w:val="left" w:leader="none"/>
          <w:tab w:pos="9414" w:val="left" w:leader="none"/>
          <w:tab w:pos="11042" w:val="left" w:leader="none"/>
        </w:tabs>
        <w:spacing w:before="90"/>
        <w:ind w:left="215" w:right="0" w:firstLine="0"/>
        <w:jc w:val="left"/>
        <w:rPr>
          <w:rFonts w:ascii="宋体" w:hAnsi="宋体" w:cs="宋体" w:eastAsia="宋体" w:hint="default"/>
          <w:sz w:val="15"/>
          <w:szCs w:val="15"/>
        </w:rPr>
      </w:pPr>
      <w:r>
        <w:rPr>
          <w:w w:val="95"/>
        </w:rPr>
        <w:br w:type="column"/>
      </w:r>
      <w:r>
        <w:rPr>
          <w:rFonts w:ascii="宋体"/>
          <w:b/>
          <w:w w:val="95"/>
          <w:sz w:val="15"/>
        </w:rPr>
        <w:t>348,374,221.00</w:t>
        <w:tab/>
        <w:t>-</w:t>
        <w:tab/>
        <w:t>-</w:t>
        <w:tab/>
        <w:t>-</w:t>
        <w:tab/>
        <w:t>-267,013,544.18</w:t>
        <w:tab/>
        <w:t>-</w:t>
        <w:tab/>
        <w:t>-</w:t>
        <w:tab/>
        <w:t>-</w:t>
        <w:tab/>
        <w:t>13,563,587.45</w:t>
        <w:tab/>
        <w:t>88,026,291.09</w:t>
        <w:tab/>
      </w:r>
      <w:r>
        <w:rPr>
          <w:rFonts w:ascii="宋体"/>
          <w:b/>
          <w:sz w:val="15"/>
        </w:rPr>
        <w:t>182,950,555.36</w:t>
      </w:r>
      <w:r>
        <w:rPr>
          <w:rFonts w:ascii="宋体"/>
          <w:sz w:val="15"/>
        </w:rPr>
      </w:r>
    </w:p>
    <w:p>
      <w:pPr>
        <w:spacing w:after="0"/>
        <w:jc w:val="left"/>
        <w:rPr>
          <w:rFonts w:ascii="宋体" w:hAnsi="宋体" w:cs="宋体" w:eastAsia="宋体" w:hint="default"/>
          <w:sz w:val="15"/>
          <w:szCs w:val="15"/>
        </w:rPr>
        <w:sectPr>
          <w:type w:val="continuous"/>
          <w:pgSz w:w="16840" w:h="11910" w:orient="landscape"/>
          <w:pgMar w:top="880" w:bottom="280" w:left="980" w:right="1300"/>
          <w:cols w:num="2" w:equalWidth="0">
            <w:col w:w="2185" w:space="40"/>
            <w:col w:w="12335"/>
          </w:cols>
        </w:sectPr>
      </w:pP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1571" w:val="left" w:leader="none"/>
          <w:tab w:pos="13266" w:val="left" w:leader="none"/>
        </w:tabs>
        <w:spacing w:before="7"/>
        <w:ind w:left="255" w:right="0" w:firstLine="0"/>
        <w:jc w:val="left"/>
        <w:rPr>
          <w:rFonts w:ascii="宋体" w:hAnsi="宋体" w:cs="宋体" w:eastAsia="宋体" w:hint="default"/>
          <w:sz w:val="15"/>
          <w:szCs w:val="15"/>
        </w:rPr>
      </w:pPr>
      <w:r>
        <w:rPr/>
        <w:pict>
          <v:group style="position:absolute;margin-left:54.93pt;margin-top:92.060005pt;width:716.5pt;height:356.45pt;mso-position-horizontal-relative:page;mso-position-vertical-relative:page;z-index:-1417264" coordorigin="1099,1841" coordsize="14330,7129">
            <v:group style="position:absolute;left:1128;top:1856;width:2142;height:2" coordorigin="1128,1856" coordsize="2142,2">
              <v:shape style="position:absolute;left:1128;top:1856;width:2142;height:2" coordorigin="1128,1856" coordsize="2142,0" path="m1128,1856l3269,1856e" filled="false" stroked="true" strokeweight="1.5pt" strokecolor="#000000">
                <v:path arrowok="t"/>
              </v:shape>
            </v:group>
            <v:group style="position:absolute;left:1128;top:1893;width:2142;height:2" coordorigin="1128,1893" coordsize="2142,2">
              <v:shape style="position:absolute;left:1128;top:1893;width:2142;height:2" coordorigin="1128,1893" coordsize="2142,0" path="m1128,1893l3269,1893e" filled="false" stroked="true" strokeweight=".72pt" strokecolor="#000000">
                <v:path arrowok="t"/>
              </v:shape>
              <v:shape style="position:absolute;left:3269;top:1900;width:10;height:2" type="#_x0000_t75" stroked="false">
                <v:imagedata r:id="rId161" o:title=""/>
              </v:shape>
            </v:group>
            <v:group style="position:absolute;left:3269;top:1856;width:59;height:2" coordorigin="3269,1856" coordsize="59,2">
              <v:shape style="position:absolute;left:3269;top:1856;width:59;height:2" coordorigin="3269,1856" coordsize="59,0" path="m3269,1856l3328,1856e" filled="false" stroked="true" strokeweight="1.5pt" strokecolor="#000000">
                <v:path arrowok="t"/>
              </v:shape>
            </v:group>
            <v:group style="position:absolute;left:3269;top:1893;width:59;height:2" coordorigin="3269,1893" coordsize="59,2">
              <v:shape style="position:absolute;left:3269;top:1893;width:59;height:2" coordorigin="3269,1893" coordsize="59,0" path="m3269,1893l3328,1893e" filled="false" stroked="true" strokeweight=".72pt" strokecolor="#000000">
                <v:path arrowok="t"/>
              </v:shape>
            </v:group>
            <v:group style="position:absolute;left:3328;top:1856;width:12085;height:2" coordorigin="3328,1856" coordsize="12085,2">
              <v:shape style="position:absolute;left:3328;top:1856;width:12085;height:2" coordorigin="3328,1856" coordsize="12085,0" path="m3328,1856l15413,1856e" filled="false" stroked="true" strokeweight="1.5pt" strokecolor="#000000">
                <v:path arrowok="t"/>
              </v:shape>
            </v:group>
            <v:group style="position:absolute;left:3328;top:1893;width:12085;height:2" coordorigin="3328,1893" coordsize="12085,2">
              <v:shape style="position:absolute;left:3328;top:1893;width:12085;height:2" coordorigin="3328,1893" coordsize="12085,0" path="m3328,1893l15413,1893e" filled="false" stroked="true" strokeweight=".72pt" strokecolor="#000000">
                <v:path arrowok="t"/>
              </v:shape>
            </v:group>
            <v:group style="position:absolute;left:3269;top:1901;width:10;height:20" coordorigin="3269,1901" coordsize="10,20">
              <v:shape style="position:absolute;left:3269;top:1901;width:10;height:20" coordorigin="3269,1901" coordsize="10,20" path="m3269,1920l3279,1920,3279,1901,3269,1901,3269,1920xe" filled="true" fillcolor="#000000" stroked="false">
                <v:path arrowok="t"/>
                <v:fill type="solid"/>
              </v:shape>
            </v:group>
            <v:group style="position:absolute;left:3269;top:1920;width:10;height:20" coordorigin="3269,1920" coordsize="10,20">
              <v:shape style="position:absolute;left:3269;top:1920;width:10;height:20" coordorigin="3269,1920" coordsize="10,20" path="m3269,1940l3279,1940,3279,1920,3269,1920,3269,1940xe" filled="true" fillcolor="#000000" stroked="false">
                <v:path arrowok="t"/>
                <v:fill type="solid"/>
              </v:shape>
            </v:group>
            <v:group style="position:absolute;left:3269;top:1940;width:10;height:20" coordorigin="3269,1940" coordsize="10,20">
              <v:shape style="position:absolute;left:3269;top:1940;width:10;height:20" coordorigin="3269,1940" coordsize="10,20" path="m3269,1959l3279,1959,3279,1940,3269,1940,3269,1959xe" filled="true" fillcolor="#000000" stroked="false">
                <v:path arrowok="t"/>
                <v:fill type="solid"/>
              </v:shape>
            </v:group>
            <v:group style="position:absolute;left:3269;top:1959;width:10;height:20" coordorigin="3269,1959" coordsize="10,20">
              <v:shape style="position:absolute;left:3269;top:1959;width:10;height:20" coordorigin="3269,1959" coordsize="10,20" path="m3269,1978l3279,1978,3279,1959,3269,1959,3269,1978xe" filled="true" fillcolor="#000000" stroked="false">
                <v:path arrowok="t"/>
                <v:fill type="solid"/>
              </v:shape>
            </v:group>
            <v:group style="position:absolute;left:3269;top:1978;width:10;height:20" coordorigin="3269,1978" coordsize="10,20">
              <v:shape style="position:absolute;left:3269;top:1978;width:10;height:20" coordorigin="3269,1978" coordsize="10,20" path="m3269,1997l3279,1997,3279,1978,3269,1978,3269,1997xe" filled="true" fillcolor="#000000" stroked="false">
                <v:path arrowok="t"/>
                <v:fill type="solid"/>
              </v:shape>
              <v:shape style="position:absolute;left:3260;top:1997;width:1321;height:108" type="#_x0000_t75" stroked="false">
                <v:imagedata r:id="rId214" o:title=""/>
              </v:shape>
              <v:shape style="position:absolute;left:4576;top:2096;width:3458;height:10" type="#_x0000_t75" stroked="false">
                <v:imagedata r:id="rId215" o:title=""/>
              </v:shape>
              <v:shape style="position:absolute;left:8030;top:2096;width:717;height:10" type="#_x0000_t75" stroked="false">
                <v:imagedata r:id="rId216" o:title=""/>
              </v:shape>
              <v:shape style="position:absolute;left:8742;top:2096;width:856;height:10" type="#_x0000_t75" stroked="false">
                <v:imagedata r:id="rId217" o:title=""/>
              </v:shape>
              <v:shape style="position:absolute;left:9592;top:2096;width:853;height:10" type="#_x0000_t75" stroked="false">
                <v:imagedata r:id="rId218" o:title=""/>
              </v:shape>
              <v:shape style="position:absolute;left:10441;top:2096;width:1565;height:10" type="#_x0000_t75" stroked="false">
                <v:imagedata r:id="rId219" o:title=""/>
              </v:shape>
              <v:shape style="position:absolute;left:12001;top:2096;width:3412;height:10" type="#_x0000_t75" stroked="false">
                <v:imagedata r:id="rId220" o:title=""/>
              </v:shape>
            </v:group>
            <v:group style="position:absolute;left:3269;top:2105;width:10;height:20" coordorigin="3269,2105" coordsize="10,20">
              <v:shape style="position:absolute;left:3269;top:2105;width:10;height:20" coordorigin="3269,2105" coordsize="10,20" path="m3269,2124l3279,2124,3279,2105,3269,2105,3269,2124xe" filled="true" fillcolor="#000000" stroked="false">
                <v:path arrowok="t"/>
                <v:fill type="solid"/>
              </v:shape>
            </v:group>
            <v:group style="position:absolute;left:3269;top:2124;width:10;height:20" coordorigin="3269,2124" coordsize="10,20">
              <v:shape style="position:absolute;left:3269;top:2124;width:10;height:20" coordorigin="3269,2124" coordsize="10,20" path="m3269,2144l3279,2144,3279,2124,3269,2124,3269,2144xe" filled="true" fillcolor="#000000" stroked="false">
                <v:path arrowok="t"/>
                <v:fill type="solid"/>
              </v:shape>
            </v:group>
            <v:group style="position:absolute;left:3269;top:2144;width:10;height:20" coordorigin="3269,2144" coordsize="10,20">
              <v:shape style="position:absolute;left:3269;top:2144;width:10;height:20" coordorigin="3269,2144" coordsize="10,20" path="m3269,2163l3279,2163,3279,2144,3269,2144,3269,2163xe" filled="true" fillcolor="#000000" stroked="false">
                <v:path arrowok="t"/>
                <v:fill type="solid"/>
              </v:shape>
            </v:group>
            <v:group style="position:absolute;left:3269;top:2163;width:10;height:20" coordorigin="3269,2163" coordsize="10,20">
              <v:shape style="position:absolute;left:3269;top:2163;width:10;height:20" coordorigin="3269,2163" coordsize="10,20" path="m3269,2182l3279,2182,3279,2163,3269,2163,3269,2182xe" filled="true" fillcolor="#000000" stroked="false">
                <v:path arrowok="t"/>
                <v:fill type="solid"/>
              </v:shape>
            </v:group>
            <v:group style="position:absolute;left:3269;top:2182;width:10;height:20" coordorigin="3269,2182" coordsize="10,20">
              <v:shape style="position:absolute;left:3269;top:2182;width:10;height:20" coordorigin="3269,2182" coordsize="10,20" path="m3269,2201l3279,2201,3279,2182,3269,2182,3269,2201xe" filled="true" fillcolor="#000000" stroked="false">
                <v:path arrowok="t"/>
                <v:fill type="solid"/>
              </v:shape>
            </v:group>
            <v:group style="position:absolute;left:3269;top:2201;width:10;height:20" coordorigin="3269,2201" coordsize="10,20">
              <v:shape style="position:absolute;left:3269;top:2201;width:10;height:20" coordorigin="3269,2201" coordsize="10,20" path="m3269,2220l3279,2220,3279,2201,3269,2201,3269,2220xe" filled="true" fillcolor="#000000" stroked="false">
                <v:path arrowok="t"/>
                <v:fill type="solid"/>
              </v:shape>
            </v:group>
            <v:group style="position:absolute;left:3269;top:2220;width:10;height:20" coordorigin="3269,2220" coordsize="10,20">
              <v:shape style="position:absolute;left:3269;top:2220;width:10;height:20" coordorigin="3269,2220" coordsize="10,20" path="m3269,2240l3279,2240,3279,2220,3269,2220,3269,2240xe" filled="true" fillcolor="#000000" stroked="false">
                <v:path arrowok="t"/>
                <v:fill type="solid"/>
              </v:shape>
            </v:group>
            <v:group style="position:absolute;left:3269;top:2240;width:10;height:20" coordorigin="3269,2240" coordsize="10,20">
              <v:shape style="position:absolute;left:3269;top:2240;width:10;height:20" coordorigin="3269,2240" coordsize="10,20" path="m3269,2259l3279,2259,3279,2240,3269,2240,3269,2259xe" filled="true" fillcolor="#000000" stroked="false">
                <v:path arrowok="t"/>
                <v:fill type="solid"/>
              </v:shape>
            </v:group>
            <v:group style="position:absolute;left:3269;top:2259;width:10;height:20" coordorigin="3269,2259" coordsize="10,20">
              <v:shape style="position:absolute;left:3269;top:2259;width:10;height:20" coordorigin="3269,2259" coordsize="10,20" path="m3269,2278l3279,2278,3279,2259,3269,2259,3269,2278xe" filled="true" fillcolor="#000000" stroked="false">
                <v:path arrowok="t"/>
                <v:fill type="solid"/>
              </v:shape>
            </v:group>
            <v:group style="position:absolute;left:3269;top:2278;width:10;height:20" coordorigin="3269,2278" coordsize="10,20">
              <v:shape style="position:absolute;left:3269;top:2278;width:10;height:20" coordorigin="3269,2278" coordsize="10,20" path="m3269,2297l3279,2297,3279,2278,3269,2278,3269,2297xe" filled="true" fillcolor="#000000" stroked="false">
                <v:path arrowok="t"/>
                <v:fill type="solid"/>
              </v:shape>
            </v:group>
            <v:group style="position:absolute;left:3269;top:2297;width:10;height:20" coordorigin="3269,2297" coordsize="10,20">
              <v:shape style="position:absolute;left:3269;top:2297;width:10;height:20" coordorigin="3269,2297" coordsize="10,20" path="m3269,2316l3279,2316,3279,2297,3269,2297,3269,2316xe" filled="true" fillcolor="#000000" stroked="false">
                <v:path arrowok="t"/>
                <v:fill type="solid"/>
              </v:shape>
            </v:group>
            <v:group style="position:absolute;left:3269;top:2316;width:10;height:20" coordorigin="3269,2316" coordsize="10,20">
              <v:shape style="position:absolute;left:3269;top:2316;width:10;height:20" coordorigin="3269,2316" coordsize="10,20" path="m3269,2336l3279,2336,3279,2316,3269,2316,3269,2336xe" filled="true" fillcolor="#000000" stroked="false">
                <v:path arrowok="t"/>
                <v:fill type="solid"/>
              </v:shape>
            </v:group>
            <v:group style="position:absolute;left:3269;top:2343;width:10;height:2" coordorigin="3269,2343" coordsize="10,2">
              <v:shape style="position:absolute;left:3269;top:2343;width:10;height:2" coordorigin="3269,2343" coordsize="10,0" path="m3269,2343l3279,2343e" filled="false" stroked="true" strokeweight=".779999pt" strokecolor="#000000">
                <v:path arrowok="t"/>
              </v:shape>
            </v:group>
            <v:group style="position:absolute;left:4581;top:2105;width:10;height:20" coordorigin="4581,2105" coordsize="10,20">
              <v:shape style="position:absolute;left:4581;top:2105;width:10;height:20" coordorigin="4581,2105" coordsize="10,20" path="m4581,2124l4590,2124,4590,2105,4581,2105,4581,2124xe" filled="true" fillcolor="#000000" stroked="false">
                <v:path arrowok="t"/>
                <v:fill type="solid"/>
              </v:shape>
            </v:group>
            <v:group style="position:absolute;left:4581;top:2124;width:10;height:20" coordorigin="4581,2124" coordsize="10,20">
              <v:shape style="position:absolute;left:4581;top:2124;width:10;height:20" coordorigin="4581,2124" coordsize="10,20" path="m4581,2144l4590,2144,4590,2124,4581,2124,4581,2144xe" filled="true" fillcolor="#000000" stroked="false">
                <v:path arrowok="t"/>
                <v:fill type="solid"/>
              </v:shape>
            </v:group>
            <v:group style="position:absolute;left:4581;top:2144;width:10;height:20" coordorigin="4581,2144" coordsize="10,20">
              <v:shape style="position:absolute;left:4581;top:2144;width:10;height:20" coordorigin="4581,2144" coordsize="10,20" path="m4581,2163l4590,2163,4590,2144,4581,2144,4581,2163xe" filled="true" fillcolor="#000000" stroked="false">
                <v:path arrowok="t"/>
                <v:fill type="solid"/>
              </v:shape>
            </v:group>
            <v:group style="position:absolute;left:4581;top:2163;width:10;height:20" coordorigin="4581,2163" coordsize="10,20">
              <v:shape style="position:absolute;left:4581;top:2163;width:10;height:20" coordorigin="4581,2163" coordsize="10,20" path="m4581,2182l4590,2182,4590,2163,4581,2163,4581,2182xe" filled="true" fillcolor="#000000" stroked="false">
                <v:path arrowok="t"/>
                <v:fill type="solid"/>
              </v:shape>
            </v:group>
            <v:group style="position:absolute;left:4581;top:2182;width:10;height:20" coordorigin="4581,2182" coordsize="10,20">
              <v:shape style="position:absolute;left:4581;top:2182;width:10;height:20" coordorigin="4581,2182" coordsize="10,20" path="m4581,2201l4590,2201,4590,2182,4581,2182,4581,2201xe" filled="true" fillcolor="#000000" stroked="false">
                <v:path arrowok="t"/>
                <v:fill type="solid"/>
              </v:shape>
            </v:group>
            <v:group style="position:absolute;left:4581;top:2201;width:10;height:20" coordorigin="4581,2201" coordsize="10,20">
              <v:shape style="position:absolute;left:4581;top:2201;width:10;height:20" coordorigin="4581,2201" coordsize="10,20" path="m4581,2220l4590,2220,4590,2201,4581,2201,4581,2220xe" filled="true" fillcolor="#000000" stroked="false">
                <v:path arrowok="t"/>
                <v:fill type="solid"/>
              </v:shape>
            </v:group>
            <v:group style="position:absolute;left:4581;top:2220;width:10;height:20" coordorigin="4581,2220" coordsize="10,20">
              <v:shape style="position:absolute;left:4581;top:2220;width:10;height:20" coordorigin="4581,2220" coordsize="10,20" path="m4581,2240l4590,2240,4590,2220,4581,2220,4581,2240xe" filled="true" fillcolor="#000000" stroked="false">
                <v:path arrowok="t"/>
                <v:fill type="solid"/>
              </v:shape>
            </v:group>
            <v:group style="position:absolute;left:4581;top:2240;width:10;height:20" coordorigin="4581,2240" coordsize="10,20">
              <v:shape style="position:absolute;left:4581;top:2240;width:10;height:20" coordorigin="4581,2240" coordsize="10,20" path="m4581,2259l4590,2259,4590,2240,4581,2240,4581,2259xe" filled="true" fillcolor="#000000" stroked="false">
                <v:path arrowok="t"/>
                <v:fill type="solid"/>
              </v:shape>
            </v:group>
            <v:group style="position:absolute;left:6478;top:2105;width:10;height:20" coordorigin="6478,2105" coordsize="10,20">
              <v:shape style="position:absolute;left:6478;top:2105;width:10;height:20" coordorigin="6478,2105" coordsize="10,20" path="m6478,2124l6488,2124,6488,2105,6478,2105,6478,2124xe" filled="true" fillcolor="#000000" stroked="false">
                <v:path arrowok="t"/>
                <v:fill type="solid"/>
              </v:shape>
            </v:group>
            <v:group style="position:absolute;left:6478;top:2124;width:10;height:20" coordorigin="6478,2124" coordsize="10,20">
              <v:shape style="position:absolute;left:6478;top:2124;width:10;height:20" coordorigin="6478,2124" coordsize="10,20" path="m6478,2144l6488,2144,6488,2124,6478,2124,6478,2144xe" filled="true" fillcolor="#000000" stroked="false">
                <v:path arrowok="t"/>
                <v:fill type="solid"/>
              </v:shape>
            </v:group>
            <v:group style="position:absolute;left:6478;top:2144;width:10;height:20" coordorigin="6478,2144" coordsize="10,20">
              <v:shape style="position:absolute;left:6478;top:2144;width:10;height:20" coordorigin="6478,2144" coordsize="10,20" path="m6478,2163l6488,2163,6488,2144,6478,2144,6478,2163xe" filled="true" fillcolor="#000000" stroked="false">
                <v:path arrowok="t"/>
                <v:fill type="solid"/>
              </v:shape>
            </v:group>
            <v:group style="position:absolute;left:6478;top:2163;width:10;height:20" coordorigin="6478,2163" coordsize="10,20">
              <v:shape style="position:absolute;left:6478;top:2163;width:10;height:20" coordorigin="6478,2163" coordsize="10,20" path="m6478,2182l6488,2182,6488,2163,6478,2163,6478,2182xe" filled="true" fillcolor="#000000" stroked="false">
                <v:path arrowok="t"/>
                <v:fill type="solid"/>
              </v:shape>
            </v:group>
            <v:group style="position:absolute;left:6478;top:2182;width:10;height:20" coordorigin="6478,2182" coordsize="10,20">
              <v:shape style="position:absolute;left:6478;top:2182;width:10;height:20" coordorigin="6478,2182" coordsize="10,20" path="m6478,2201l6488,2201,6488,2182,6478,2182,6478,2201xe" filled="true" fillcolor="#000000" stroked="false">
                <v:path arrowok="t"/>
                <v:fill type="solid"/>
              </v:shape>
            </v:group>
            <v:group style="position:absolute;left:6478;top:2201;width:10;height:20" coordorigin="6478,2201" coordsize="10,20">
              <v:shape style="position:absolute;left:6478;top:2201;width:10;height:20" coordorigin="6478,2201" coordsize="10,20" path="m6478,2220l6488,2220,6488,2201,6478,2201,6478,2220xe" filled="true" fillcolor="#000000" stroked="false">
                <v:path arrowok="t"/>
                <v:fill type="solid"/>
              </v:shape>
            </v:group>
            <v:group style="position:absolute;left:6478;top:2220;width:10;height:20" coordorigin="6478,2220" coordsize="10,20">
              <v:shape style="position:absolute;left:6478;top:2220;width:10;height:20" coordorigin="6478,2220" coordsize="10,20" path="m6478,2240l6488,2240,6488,2220,6478,2220,6478,2240xe" filled="true" fillcolor="#000000" stroked="false">
                <v:path arrowok="t"/>
                <v:fill type="solid"/>
              </v:shape>
            </v:group>
            <v:group style="position:absolute;left:6478;top:2240;width:10;height:20" coordorigin="6478,2240" coordsize="10,20">
              <v:shape style="position:absolute;left:6478;top:2240;width:10;height:20" coordorigin="6478,2240" coordsize="10,20" path="m6478,2259l6488,2259,6488,2240,6478,2240,6478,2259xe" filled="true" fillcolor="#000000" stroked="false">
                <v:path arrowok="t"/>
                <v:fill type="solid"/>
              </v:shape>
            </v:group>
            <v:group style="position:absolute;left:6478;top:2259;width:10;height:20" coordorigin="6478,2259" coordsize="10,20">
              <v:shape style="position:absolute;left:6478;top:2259;width:10;height:20" coordorigin="6478,2259" coordsize="10,20" path="m6478,2278l6488,2278,6488,2259,6478,2259,6478,2278xe" filled="true" fillcolor="#000000" stroked="false">
                <v:path arrowok="t"/>
                <v:fill type="solid"/>
              </v:shape>
            </v:group>
            <v:group style="position:absolute;left:6478;top:2278;width:10;height:20" coordorigin="6478,2278" coordsize="10,20">
              <v:shape style="position:absolute;left:6478;top:2278;width:10;height:20" coordorigin="6478,2278" coordsize="10,20" path="m6478,2297l6488,2297,6488,2278,6478,2278,6478,2297xe" filled="true" fillcolor="#000000" stroked="false">
                <v:path arrowok="t"/>
                <v:fill type="solid"/>
              </v:shape>
            </v:group>
            <v:group style="position:absolute;left:6478;top:2297;width:10;height:20" coordorigin="6478,2297" coordsize="10,20">
              <v:shape style="position:absolute;left:6478;top:2297;width:10;height:20" coordorigin="6478,2297" coordsize="10,20" path="m6478,2316l6488,2316,6488,2297,6478,2297,6478,2316xe" filled="true" fillcolor="#000000" stroked="false">
                <v:path arrowok="t"/>
                <v:fill type="solid"/>
              </v:shape>
            </v:group>
            <v:group style="position:absolute;left:6478;top:2316;width:10;height:20" coordorigin="6478,2316" coordsize="10,20">
              <v:shape style="position:absolute;left:6478;top:2316;width:10;height:20" coordorigin="6478,2316" coordsize="10,20" path="m6478,2336l6488,2336,6488,2316,6478,2316,6478,2336xe" filled="true" fillcolor="#000000" stroked="false">
                <v:path arrowok="t"/>
                <v:fill type="solid"/>
              </v:shape>
            </v:group>
            <v:group style="position:absolute;left:6478;top:2343;width:10;height:2" coordorigin="6478,2343" coordsize="10,2">
              <v:shape style="position:absolute;left:6478;top:2343;width:10;height:2" coordorigin="6478,2343" coordsize="10,0" path="m6478,2343l6488,2343e" filled="false" stroked="true" strokeweight=".779999pt" strokecolor="#000000">
                <v:path arrowok="t"/>
              </v:shape>
            </v:group>
            <v:group style="position:absolute;left:8034;top:2105;width:10;height:20" coordorigin="8034,2105" coordsize="10,20">
              <v:shape style="position:absolute;left:8034;top:2105;width:10;height:20" coordorigin="8034,2105" coordsize="10,20" path="m8034,2124l8044,2124,8044,2105,8034,2105,8034,2124xe" filled="true" fillcolor="#000000" stroked="false">
                <v:path arrowok="t"/>
                <v:fill type="solid"/>
              </v:shape>
            </v:group>
            <v:group style="position:absolute;left:8034;top:2124;width:10;height:20" coordorigin="8034,2124" coordsize="10,20">
              <v:shape style="position:absolute;left:8034;top:2124;width:10;height:20" coordorigin="8034,2124" coordsize="10,20" path="m8034,2144l8044,2144,8044,2124,8034,2124,8034,2144xe" filled="true" fillcolor="#000000" stroked="false">
                <v:path arrowok="t"/>
                <v:fill type="solid"/>
              </v:shape>
            </v:group>
            <v:group style="position:absolute;left:8034;top:2144;width:10;height:20" coordorigin="8034,2144" coordsize="10,20">
              <v:shape style="position:absolute;left:8034;top:2144;width:10;height:20" coordorigin="8034,2144" coordsize="10,20" path="m8034,2163l8044,2163,8044,2144,8034,2144,8034,2163xe" filled="true" fillcolor="#000000" stroked="false">
                <v:path arrowok="t"/>
                <v:fill type="solid"/>
              </v:shape>
            </v:group>
            <v:group style="position:absolute;left:8034;top:2163;width:10;height:20" coordorigin="8034,2163" coordsize="10,20">
              <v:shape style="position:absolute;left:8034;top:2163;width:10;height:20" coordorigin="8034,2163" coordsize="10,20" path="m8034,2182l8044,2182,8044,2163,8034,2163,8034,2182xe" filled="true" fillcolor="#000000" stroked="false">
                <v:path arrowok="t"/>
                <v:fill type="solid"/>
              </v:shape>
            </v:group>
            <v:group style="position:absolute;left:8034;top:2182;width:10;height:20" coordorigin="8034,2182" coordsize="10,20">
              <v:shape style="position:absolute;left:8034;top:2182;width:10;height:20" coordorigin="8034,2182" coordsize="10,20" path="m8034,2201l8044,2201,8044,2182,8034,2182,8034,2201xe" filled="true" fillcolor="#000000" stroked="false">
                <v:path arrowok="t"/>
                <v:fill type="solid"/>
              </v:shape>
            </v:group>
            <v:group style="position:absolute;left:8034;top:2201;width:10;height:20" coordorigin="8034,2201" coordsize="10,20">
              <v:shape style="position:absolute;left:8034;top:2201;width:10;height:20" coordorigin="8034,2201" coordsize="10,20" path="m8034,2220l8044,2220,8044,2201,8034,2201,8034,2220xe" filled="true" fillcolor="#000000" stroked="false">
                <v:path arrowok="t"/>
                <v:fill type="solid"/>
              </v:shape>
            </v:group>
            <v:group style="position:absolute;left:8034;top:2220;width:10;height:20" coordorigin="8034,2220" coordsize="10,20">
              <v:shape style="position:absolute;left:8034;top:2220;width:10;height:20" coordorigin="8034,2220" coordsize="10,20" path="m8034,2240l8044,2240,8044,2220,8034,2220,8034,2240xe" filled="true" fillcolor="#000000" stroked="false">
                <v:path arrowok="t"/>
                <v:fill type="solid"/>
              </v:shape>
            </v:group>
            <v:group style="position:absolute;left:8034;top:2240;width:10;height:20" coordorigin="8034,2240" coordsize="10,20">
              <v:shape style="position:absolute;left:8034;top:2240;width:10;height:20" coordorigin="8034,2240" coordsize="10,20" path="m8034,2259l8044,2259,8044,2240,8034,2240,8034,2259xe" filled="true" fillcolor="#000000" stroked="false">
                <v:path arrowok="t"/>
                <v:fill type="solid"/>
              </v:shape>
            </v:group>
            <v:group style="position:absolute;left:8034;top:2259;width:10;height:20" coordorigin="8034,2259" coordsize="10,20">
              <v:shape style="position:absolute;left:8034;top:2259;width:10;height:20" coordorigin="8034,2259" coordsize="10,20" path="m8034,2278l8044,2278,8044,2259,8034,2259,8034,2278xe" filled="true" fillcolor="#000000" stroked="false">
                <v:path arrowok="t"/>
                <v:fill type="solid"/>
              </v:shape>
            </v:group>
            <v:group style="position:absolute;left:8034;top:2278;width:10;height:20" coordorigin="8034,2278" coordsize="10,20">
              <v:shape style="position:absolute;left:8034;top:2278;width:10;height:20" coordorigin="8034,2278" coordsize="10,20" path="m8034,2297l8044,2297,8044,2278,8034,2278,8034,2297xe" filled="true" fillcolor="#000000" stroked="false">
                <v:path arrowok="t"/>
                <v:fill type="solid"/>
              </v:shape>
            </v:group>
            <v:group style="position:absolute;left:8034;top:2297;width:10;height:20" coordorigin="8034,2297" coordsize="10,20">
              <v:shape style="position:absolute;left:8034;top:2297;width:10;height:20" coordorigin="8034,2297" coordsize="10,20" path="m8034,2316l8044,2316,8044,2297,8034,2297,8034,2316xe" filled="true" fillcolor="#000000" stroked="false">
                <v:path arrowok="t"/>
                <v:fill type="solid"/>
              </v:shape>
            </v:group>
            <v:group style="position:absolute;left:8034;top:2316;width:10;height:20" coordorigin="8034,2316" coordsize="10,20">
              <v:shape style="position:absolute;left:8034;top:2316;width:10;height:20" coordorigin="8034,2316" coordsize="10,20" path="m8034,2336l8044,2336,8044,2316,8034,2316,8034,2336xe" filled="true" fillcolor="#000000" stroked="false">
                <v:path arrowok="t"/>
                <v:fill type="solid"/>
              </v:shape>
            </v:group>
            <v:group style="position:absolute;left:8034;top:2343;width:10;height:2" coordorigin="8034,2343" coordsize="10,2">
              <v:shape style="position:absolute;left:8034;top:2343;width:10;height:2" coordorigin="8034,2343" coordsize="10,0" path="m8034,2343l8044,2343e" filled="false" stroked="true" strokeweight=".779999pt" strokecolor="#000000">
                <v:path arrowok="t"/>
              </v:shape>
            </v:group>
            <v:group style="position:absolute;left:8746;top:2105;width:10;height:20" coordorigin="8746,2105" coordsize="10,20">
              <v:shape style="position:absolute;left:8746;top:2105;width:10;height:20" coordorigin="8746,2105" coordsize="10,20" path="m8746,2124l8756,2124,8756,2105,8746,2105,8746,2124xe" filled="true" fillcolor="#000000" stroked="false">
                <v:path arrowok="t"/>
                <v:fill type="solid"/>
              </v:shape>
            </v:group>
            <v:group style="position:absolute;left:8746;top:2124;width:10;height:20" coordorigin="8746,2124" coordsize="10,20">
              <v:shape style="position:absolute;left:8746;top:2124;width:10;height:20" coordorigin="8746,2124" coordsize="10,20" path="m8746,2144l8756,2144,8756,2124,8746,2124,8746,2144xe" filled="true" fillcolor="#000000" stroked="false">
                <v:path arrowok="t"/>
                <v:fill type="solid"/>
              </v:shape>
            </v:group>
            <v:group style="position:absolute;left:8746;top:2144;width:10;height:20" coordorigin="8746,2144" coordsize="10,20">
              <v:shape style="position:absolute;left:8746;top:2144;width:10;height:20" coordorigin="8746,2144" coordsize="10,20" path="m8746,2163l8756,2163,8756,2144,8746,2144,8746,2163xe" filled="true" fillcolor="#000000" stroked="false">
                <v:path arrowok="t"/>
                <v:fill type="solid"/>
              </v:shape>
            </v:group>
            <v:group style="position:absolute;left:8746;top:2163;width:10;height:20" coordorigin="8746,2163" coordsize="10,20">
              <v:shape style="position:absolute;left:8746;top:2163;width:10;height:20" coordorigin="8746,2163" coordsize="10,20" path="m8746,2182l8756,2182,8756,2163,8746,2163,8746,2182xe" filled="true" fillcolor="#000000" stroked="false">
                <v:path arrowok="t"/>
                <v:fill type="solid"/>
              </v:shape>
            </v:group>
            <v:group style="position:absolute;left:8746;top:2182;width:10;height:20" coordorigin="8746,2182" coordsize="10,20">
              <v:shape style="position:absolute;left:8746;top:2182;width:10;height:20" coordorigin="8746,2182" coordsize="10,20" path="m8746,2201l8756,2201,8756,2182,8746,2182,8746,2201xe" filled="true" fillcolor="#000000" stroked="false">
                <v:path arrowok="t"/>
                <v:fill type="solid"/>
              </v:shape>
            </v:group>
            <v:group style="position:absolute;left:8746;top:2201;width:10;height:20" coordorigin="8746,2201" coordsize="10,20">
              <v:shape style="position:absolute;left:8746;top:2201;width:10;height:20" coordorigin="8746,2201" coordsize="10,20" path="m8746,2220l8756,2220,8756,2201,8746,2201,8746,2220xe" filled="true" fillcolor="#000000" stroked="false">
                <v:path arrowok="t"/>
                <v:fill type="solid"/>
              </v:shape>
            </v:group>
            <v:group style="position:absolute;left:8746;top:2220;width:10;height:20" coordorigin="8746,2220" coordsize="10,20">
              <v:shape style="position:absolute;left:8746;top:2220;width:10;height:20" coordorigin="8746,2220" coordsize="10,20" path="m8746,2240l8756,2240,8756,2220,8746,2220,8746,2240xe" filled="true" fillcolor="#000000" stroked="false">
                <v:path arrowok="t"/>
                <v:fill type="solid"/>
              </v:shape>
            </v:group>
            <v:group style="position:absolute;left:8746;top:2240;width:10;height:20" coordorigin="8746,2240" coordsize="10,20">
              <v:shape style="position:absolute;left:8746;top:2240;width:10;height:20" coordorigin="8746,2240" coordsize="10,20" path="m8746,2259l8756,2259,8756,2240,8746,2240,8746,2259xe" filled="true" fillcolor="#000000" stroked="false">
                <v:path arrowok="t"/>
                <v:fill type="solid"/>
              </v:shape>
            </v:group>
            <v:group style="position:absolute;left:8746;top:2259;width:10;height:20" coordorigin="8746,2259" coordsize="10,20">
              <v:shape style="position:absolute;left:8746;top:2259;width:10;height:20" coordorigin="8746,2259" coordsize="10,20" path="m8746,2278l8756,2278,8756,2259,8746,2259,8746,2278xe" filled="true" fillcolor="#000000" stroked="false">
                <v:path arrowok="t"/>
                <v:fill type="solid"/>
              </v:shape>
            </v:group>
            <v:group style="position:absolute;left:8746;top:2278;width:10;height:20" coordorigin="8746,2278" coordsize="10,20">
              <v:shape style="position:absolute;left:8746;top:2278;width:10;height:20" coordorigin="8746,2278" coordsize="10,20" path="m8746,2297l8756,2297,8756,2278,8746,2278,8746,2297xe" filled="true" fillcolor="#000000" stroked="false">
                <v:path arrowok="t"/>
                <v:fill type="solid"/>
              </v:shape>
            </v:group>
            <v:group style="position:absolute;left:8746;top:2297;width:10;height:20" coordorigin="8746,2297" coordsize="10,20">
              <v:shape style="position:absolute;left:8746;top:2297;width:10;height:20" coordorigin="8746,2297" coordsize="10,20" path="m8746,2316l8756,2316,8756,2297,8746,2297,8746,2316xe" filled="true" fillcolor="#000000" stroked="false">
                <v:path arrowok="t"/>
                <v:fill type="solid"/>
              </v:shape>
            </v:group>
            <v:group style="position:absolute;left:8746;top:2316;width:10;height:20" coordorigin="8746,2316" coordsize="10,20">
              <v:shape style="position:absolute;left:8746;top:2316;width:10;height:20" coordorigin="8746,2316" coordsize="10,20" path="m8746,2336l8756,2336,8756,2316,8746,2316,8746,2336xe" filled="true" fillcolor="#000000" stroked="false">
                <v:path arrowok="t"/>
                <v:fill type="solid"/>
              </v:shape>
            </v:group>
            <v:group style="position:absolute;left:8746;top:2343;width:10;height:2" coordorigin="8746,2343" coordsize="10,2">
              <v:shape style="position:absolute;left:8746;top:2343;width:10;height:2" coordorigin="8746,2343" coordsize="10,0" path="m8746,2343l8756,2343e" filled="false" stroked="true" strokeweight=".779999pt" strokecolor="#000000">
                <v:path arrowok="t"/>
              </v:shape>
            </v:group>
            <v:group style="position:absolute;left:9597;top:2105;width:10;height:20" coordorigin="9597,2105" coordsize="10,20">
              <v:shape style="position:absolute;left:9597;top:2105;width:10;height:20" coordorigin="9597,2105" coordsize="10,20" path="m9597,2124l9607,2124,9607,2105,9597,2105,9597,2124xe" filled="true" fillcolor="#000000" stroked="false">
                <v:path arrowok="t"/>
                <v:fill type="solid"/>
              </v:shape>
            </v:group>
            <v:group style="position:absolute;left:9597;top:2124;width:10;height:20" coordorigin="9597,2124" coordsize="10,20">
              <v:shape style="position:absolute;left:9597;top:2124;width:10;height:20" coordorigin="9597,2124" coordsize="10,20" path="m9597,2144l9607,2144,9607,2124,9597,2124,9597,2144xe" filled="true" fillcolor="#000000" stroked="false">
                <v:path arrowok="t"/>
                <v:fill type="solid"/>
              </v:shape>
            </v:group>
            <v:group style="position:absolute;left:9597;top:2144;width:10;height:20" coordorigin="9597,2144" coordsize="10,20">
              <v:shape style="position:absolute;left:9597;top:2144;width:10;height:20" coordorigin="9597,2144" coordsize="10,20" path="m9597,2163l9607,2163,9607,2144,9597,2144,9597,2163xe" filled="true" fillcolor="#000000" stroked="false">
                <v:path arrowok="t"/>
                <v:fill type="solid"/>
              </v:shape>
            </v:group>
            <v:group style="position:absolute;left:9597;top:2163;width:10;height:20" coordorigin="9597,2163" coordsize="10,20">
              <v:shape style="position:absolute;left:9597;top:2163;width:10;height:20" coordorigin="9597,2163" coordsize="10,20" path="m9597,2182l9607,2182,9607,2163,9597,2163,9597,2182xe" filled="true" fillcolor="#000000" stroked="false">
                <v:path arrowok="t"/>
                <v:fill type="solid"/>
              </v:shape>
            </v:group>
            <v:group style="position:absolute;left:9597;top:2182;width:10;height:20" coordorigin="9597,2182" coordsize="10,20">
              <v:shape style="position:absolute;left:9597;top:2182;width:10;height:20" coordorigin="9597,2182" coordsize="10,20" path="m9597,2201l9607,2201,9607,2182,9597,2182,9597,2201xe" filled="true" fillcolor="#000000" stroked="false">
                <v:path arrowok="t"/>
                <v:fill type="solid"/>
              </v:shape>
            </v:group>
            <v:group style="position:absolute;left:9597;top:2201;width:10;height:20" coordorigin="9597,2201" coordsize="10,20">
              <v:shape style="position:absolute;left:9597;top:2201;width:10;height:20" coordorigin="9597,2201" coordsize="10,20" path="m9597,2220l9607,2220,9607,2201,9597,2201,9597,2220xe" filled="true" fillcolor="#000000" stroked="false">
                <v:path arrowok="t"/>
                <v:fill type="solid"/>
              </v:shape>
            </v:group>
            <v:group style="position:absolute;left:9597;top:2220;width:10;height:20" coordorigin="9597,2220" coordsize="10,20">
              <v:shape style="position:absolute;left:9597;top:2220;width:10;height:20" coordorigin="9597,2220" coordsize="10,20" path="m9597,2240l9607,2240,9607,2220,9597,2220,9597,2240xe" filled="true" fillcolor="#000000" stroked="false">
                <v:path arrowok="t"/>
                <v:fill type="solid"/>
              </v:shape>
            </v:group>
            <v:group style="position:absolute;left:9597;top:2240;width:10;height:20" coordorigin="9597,2240" coordsize="10,20">
              <v:shape style="position:absolute;left:9597;top:2240;width:10;height:20" coordorigin="9597,2240" coordsize="10,20" path="m9597,2259l9607,2259,9607,2240,9597,2240,9597,2259xe" filled="true" fillcolor="#000000" stroked="false">
                <v:path arrowok="t"/>
                <v:fill type="solid"/>
              </v:shape>
            </v:group>
            <v:group style="position:absolute;left:9597;top:2259;width:10;height:20" coordorigin="9597,2259" coordsize="10,20">
              <v:shape style="position:absolute;left:9597;top:2259;width:10;height:20" coordorigin="9597,2259" coordsize="10,20" path="m9597,2278l9607,2278,9607,2259,9597,2259,9597,2278xe" filled="true" fillcolor="#000000" stroked="false">
                <v:path arrowok="t"/>
                <v:fill type="solid"/>
              </v:shape>
            </v:group>
            <v:group style="position:absolute;left:9597;top:2278;width:10;height:20" coordorigin="9597,2278" coordsize="10,20">
              <v:shape style="position:absolute;left:9597;top:2278;width:10;height:20" coordorigin="9597,2278" coordsize="10,20" path="m9597,2297l9607,2297,9607,2278,9597,2278,9597,2297xe" filled="true" fillcolor="#000000" stroked="false">
                <v:path arrowok="t"/>
                <v:fill type="solid"/>
              </v:shape>
            </v:group>
            <v:group style="position:absolute;left:9597;top:2297;width:10;height:20" coordorigin="9597,2297" coordsize="10,20">
              <v:shape style="position:absolute;left:9597;top:2297;width:10;height:20" coordorigin="9597,2297" coordsize="10,20" path="m9597,2316l9607,2316,9607,2297,9597,2297,9597,2316xe" filled="true" fillcolor="#000000" stroked="false">
                <v:path arrowok="t"/>
                <v:fill type="solid"/>
              </v:shape>
            </v:group>
            <v:group style="position:absolute;left:9597;top:2316;width:10;height:20" coordorigin="9597,2316" coordsize="10,20">
              <v:shape style="position:absolute;left:9597;top:2316;width:10;height:20" coordorigin="9597,2316" coordsize="10,20" path="m9597,2336l9607,2336,9607,2316,9597,2316,9597,2336xe" filled="true" fillcolor="#000000" stroked="false">
                <v:path arrowok="t"/>
                <v:fill type="solid"/>
              </v:shape>
            </v:group>
            <v:group style="position:absolute;left:9597;top:2343;width:10;height:2" coordorigin="9597,2343" coordsize="10,2">
              <v:shape style="position:absolute;left:9597;top:2343;width:10;height:2" coordorigin="9597,2343" coordsize="10,0" path="m9597,2343l9607,2343e" filled="false" stroked="true" strokeweight=".779999pt" strokecolor="#000000">
                <v:path arrowok="t"/>
              </v:shape>
            </v:group>
            <v:group style="position:absolute;left:10446;top:2105;width:10;height:20" coordorigin="10446,2105" coordsize="10,20">
              <v:shape style="position:absolute;left:10446;top:2105;width:10;height:20" coordorigin="10446,2105" coordsize="10,20" path="m10446,2124l10455,2124,10455,2105,10446,2105,10446,2124xe" filled="true" fillcolor="#000000" stroked="false">
                <v:path arrowok="t"/>
                <v:fill type="solid"/>
              </v:shape>
            </v:group>
            <v:group style="position:absolute;left:10446;top:2124;width:10;height:20" coordorigin="10446,2124" coordsize="10,20">
              <v:shape style="position:absolute;left:10446;top:2124;width:10;height:20" coordorigin="10446,2124" coordsize="10,20" path="m10446,2144l10455,2144,10455,2124,10446,2124,10446,2144xe" filled="true" fillcolor="#000000" stroked="false">
                <v:path arrowok="t"/>
                <v:fill type="solid"/>
              </v:shape>
            </v:group>
            <v:group style="position:absolute;left:10446;top:2144;width:10;height:20" coordorigin="10446,2144" coordsize="10,20">
              <v:shape style="position:absolute;left:10446;top:2144;width:10;height:20" coordorigin="10446,2144" coordsize="10,20" path="m10446,2163l10455,2163,10455,2144,10446,2144,10446,2163xe" filled="true" fillcolor="#000000" stroked="false">
                <v:path arrowok="t"/>
                <v:fill type="solid"/>
              </v:shape>
            </v:group>
            <v:group style="position:absolute;left:10446;top:2163;width:10;height:20" coordorigin="10446,2163" coordsize="10,20">
              <v:shape style="position:absolute;left:10446;top:2163;width:10;height:20" coordorigin="10446,2163" coordsize="10,20" path="m10446,2182l10455,2182,10455,2163,10446,2163,10446,2182xe" filled="true" fillcolor="#000000" stroked="false">
                <v:path arrowok="t"/>
                <v:fill type="solid"/>
              </v:shape>
            </v:group>
            <v:group style="position:absolute;left:10446;top:2182;width:10;height:20" coordorigin="10446,2182" coordsize="10,20">
              <v:shape style="position:absolute;left:10446;top:2182;width:10;height:20" coordorigin="10446,2182" coordsize="10,20" path="m10446,2201l10455,2201,10455,2182,10446,2182,10446,2201xe" filled="true" fillcolor="#000000" stroked="false">
                <v:path arrowok="t"/>
                <v:fill type="solid"/>
              </v:shape>
            </v:group>
            <v:group style="position:absolute;left:10446;top:2201;width:10;height:20" coordorigin="10446,2201" coordsize="10,20">
              <v:shape style="position:absolute;left:10446;top:2201;width:10;height:20" coordorigin="10446,2201" coordsize="10,20" path="m10446,2220l10455,2220,10455,2201,10446,2201,10446,2220xe" filled="true" fillcolor="#000000" stroked="false">
                <v:path arrowok="t"/>
                <v:fill type="solid"/>
              </v:shape>
            </v:group>
            <v:group style="position:absolute;left:10446;top:2220;width:10;height:20" coordorigin="10446,2220" coordsize="10,20">
              <v:shape style="position:absolute;left:10446;top:2220;width:10;height:20" coordorigin="10446,2220" coordsize="10,20" path="m10446,2240l10455,2240,10455,2220,10446,2220,10446,2240xe" filled="true" fillcolor="#000000" stroked="false">
                <v:path arrowok="t"/>
                <v:fill type="solid"/>
              </v:shape>
            </v:group>
            <v:group style="position:absolute;left:10446;top:2240;width:10;height:20" coordorigin="10446,2240" coordsize="10,20">
              <v:shape style="position:absolute;left:10446;top:2240;width:10;height:20" coordorigin="10446,2240" coordsize="10,20" path="m10446,2259l10455,2259,10455,2240,10446,2240,10446,2259xe" filled="true" fillcolor="#000000" stroked="false">
                <v:path arrowok="t"/>
                <v:fill type="solid"/>
              </v:shape>
            </v:group>
            <v:group style="position:absolute;left:10446;top:2259;width:10;height:20" coordorigin="10446,2259" coordsize="10,20">
              <v:shape style="position:absolute;left:10446;top:2259;width:10;height:20" coordorigin="10446,2259" coordsize="10,20" path="m10446,2278l10455,2278,10455,2259,10446,2259,10446,2278xe" filled="true" fillcolor="#000000" stroked="false">
                <v:path arrowok="t"/>
                <v:fill type="solid"/>
              </v:shape>
            </v:group>
            <v:group style="position:absolute;left:10446;top:2278;width:10;height:20" coordorigin="10446,2278" coordsize="10,20">
              <v:shape style="position:absolute;left:10446;top:2278;width:10;height:20" coordorigin="10446,2278" coordsize="10,20" path="m10446,2297l10455,2297,10455,2278,10446,2278,10446,2297xe" filled="true" fillcolor="#000000" stroked="false">
                <v:path arrowok="t"/>
                <v:fill type="solid"/>
              </v:shape>
            </v:group>
            <v:group style="position:absolute;left:10446;top:2297;width:10;height:20" coordorigin="10446,2297" coordsize="10,20">
              <v:shape style="position:absolute;left:10446;top:2297;width:10;height:20" coordorigin="10446,2297" coordsize="10,20" path="m10446,2316l10455,2316,10455,2297,10446,2297,10446,2316xe" filled="true" fillcolor="#000000" stroked="false">
                <v:path arrowok="t"/>
                <v:fill type="solid"/>
              </v:shape>
            </v:group>
            <v:group style="position:absolute;left:10446;top:2316;width:10;height:20" coordorigin="10446,2316" coordsize="10,20">
              <v:shape style="position:absolute;left:10446;top:2316;width:10;height:20" coordorigin="10446,2316" coordsize="10,20" path="m10446,2336l10455,2336,10455,2316,10446,2316,10446,2336xe" filled="true" fillcolor="#000000" stroked="false">
                <v:path arrowok="t"/>
                <v:fill type="solid"/>
              </v:shape>
            </v:group>
            <v:group style="position:absolute;left:10446;top:2343;width:10;height:2" coordorigin="10446,2343" coordsize="10,2">
              <v:shape style="position:absolute;left:10446;top:2343;width:10;height:2" coordorigin="10446,2343" coordsize="10,0" path="m10446,2343l10455,2343e" filled="false" stroked="true" strokeweight=".779999pt" strokecolor="#000000">
                <v:path arrowok="t"/>
              </v:shape>
            </v:group>
            <v:group style="position:absolute;left:12006;top:2105;width:10;height:20" coordorigin="12006,2105" coordsize="10,20">
              <v:shape style="position:absolute;left:12006;top:2105;width:10;height:20" coordorigin="12006,2105" coordsize="10,20" path="m12006,2124l12015,2124,12015,2105,12006,2105,12006,2124xe" filled="true" fillcolor="#000000" stroked="false">
                <v:path arrowok="t"/>
                <v:fill type="solid"/>
              </v:shape>
            </v:group>
            <v:group style="position:absolute;left:12006;top:2124;width:10;height:20" coordorigin="12006,2124" coordsize="10,20">
              <v:shape style="position:absolute;left:12006;top:2124;width:10;height:20" coordorigin="12006,2124" coordsize="10,20" path="m12006,2144l12015,2144,12015,2124,12006,2124,12006,2144xe" filled="true" fillcolor="#000000" stroked="false">
                <v:path arrowok="t"/>
                <v:fill type="solid"/>
              </v:shape>
            </v:group>
            <v:group style="position:absolute;left:12006;top:2144;width:10;height:20" coordorigin="12006,2144" coordsize="10,20">
              <v:shape style="position:absolute;left:12006;top:2144;width:10;height:20" coordorigin="12006,2144" coordsize="10,20" path="m12006,2163l12015,2163,12015,2144,12006,2144,12006,2163xe" filled="true" fillcolor="#000000" stroked="false">
                <v:path arrowok="t"/>
                <v:fill type="solid"/>
              </v:shape>
            </v:group>
            <v:group style="position:absolute;left:12006;top:2163;width:10;height:20" coordorigin="12006,2163" coordsize="10,20">
              <v:shape style="position:absolute;left:12006;top:2163;width:10;height:20" coordorigin="12006,2163" coordsize="10,20" path="m12006,2182l12015,2182,12015,2163,12006,2163,12006,2182xe" filled="true" fillcolor="#000000" stroked="false">
                <v:path arrowok="t"/>
                <v:fill type="solid"/>
              </v:shape>
            </v:group>
            <v:group style="position:absolute;left:12006;top:2182;width:10;height:20" coordorigin="12006,2182" coordsize="10,20">
              <v:shape style="position:absolute;left:12006;top:2182;width:10;height:20" coordorigin="12006,2182" coordsize="10,20" path="m12006,2201l12015,2201,12015,2182,12006,2182,12006,2201xe" filled="true" fillcolor="#000000" stroked="false">
                <v:path arrowok="t"/>
                <v:fill type="solid"/>
              </v:shape>
            </v:group>
            <v:group style="position:absolute;left:12006;top:2201;width:10;height:20" coordorigin="12006,2201" coordsize="10,20">
              <v:shape style="position:absolute;left:12006;top:2201;width:10;height:20" coordorigin="12006,2201" coordsize="10,20" path="m12006,2220l12015,2220,12015,2201,12006,2201,12006,2220xe" filled="true" fillcolor="#000000" stroked="false">
                <v:path arrowok="t"/>
                <v:fill type="solid"/>
              </v:shape>
            </v:group>
            <v:group style="position:absolute;left:12006;top:2220;width:10;height:20" coordorigin="12006,2220" coordsize="10,20">
              <v:shape style="position:absolute;left:12006;top:2220;width:10;height:20" coordorigin="12006,2220" coordsize="10,20" path="m12006,2240l12015,2240,12015,2220,12006,2220,12006,2240xe" filled="true" fillcolor="#000000" stroked="false">
                <v:path arrowok="t"/>
                <v:fill type="solid"/>
              </v:shape>
            </v:group>
            <v:group style="position:absolute;left:12006;top:2240;width:10;height:20" coordorigin="12006,2240" coordsize="10,20">
              <v:shape style="position:absolute;left:12006;top:2240;width:10;height:20" coordorigin="12006,2240" coordsize="10,20" path="m12006,2259l12015,2259,12015,2240,12006,2240,12006,2259xe" filled="true" fillcolor="#000000" stroked="false">
                <v:path arrowok="t"/>
                <v:fill type="solid"/>
              </v:shape>
            </v:group>
            <v:group style="position:absolute;left:12006;top:2259;width:10;height:20" coordorigin="12006,2259" coordsize="10,20">
              <v:shape style="position:absolute;left:12006;top:2259;width:10;height:20" coordorigin="12006,2259" coordsize="10,20" path="m12006,2278l12015,2278,12015,2259,12006,2259,12006,2278xe" filled="true" fillcolor="#000000" stroked="false">
                <v:path arrowok="t"/>
                <v:fill type="solid"/>
              </v:shape>
            </v:group>
            <v:group style="position:absolute;left:12006;top:2278;width:10;height:20" coordorigin="12006,2278" coordsize="10,20">
              <v:shape style="position:absolute;left:12006;top:2278;width:10;height:20" coordorigin="12006,2278" coordsize="10,20" path="m12006,2297l12015,2297,12015,2278,12006,2278,12006,2297xe" filled="true" fillcolor="#000000" stroked="false">
                <v:path arrowok="t"/>
                <v:fill type="solid"/>
              </v:shape>
            </v:group>
            <v:group style="position:absolute;left:12006;top:2297;width:10;height:20" coordorigin="12006,2297" coordsize="10,20">
              <v:shape style="position:absolute;left:12006;top:2297;width:10;height:20" coordorigin="12006,2297" coordsize="10,20" path="m12006,2316l12015,2316,12015,2297,12006,2297,12006,2316xe" filled="true" fillcolor="#000000" stroked="false">
                <v:path arrowok="t"/>
                <v:fill type="solid"/>
              </v:shape>
            </v:group>
            <v:group style="position:absolute;left:12006;top:2316;width:10;height:20" coordorigin="12006,2316" coordsize="10,20">
              <v:shape style="position:absolute;left:12006;top:2316;width:10;height:20" coordorigin="12006,2316" coordsize="10,20" path="m12006,2336l12015,2336,12015,2316,12006,2316,12006,2336xe" filled="true" fillcolor="#000000" stroked="false">
                <v:path arrowok="t"/>
                <v:fill type="solid"/>
              </v:shape>
            </v:group>
            <v:group style="position:absolute;left:12006;top:2343;width:10;height:2" coordorigin="12006,2343" coordsize="10,2">
              <v:shape style="position:absolute;left:12006;top:2343;width:10;height:2" coordorigin="12006,2343" coordsize="10,0" path="m12006,2343l12015,2343e" filled="false" stroked="true" strokeweight=".779999pt" strokecolor="#000000">
                <v:path arrowok="t"/>
              </v:shape>
            </v:group>
            <v:group style="position:absolute;left:13705;top:2105;width:10;height:20" coordorigin="13705,2105" coordsize="10,20">
              <v:shape style="position:absolute;left:13705;top:2105;width:10;height:20" coordorigin="13705,2105" coordsize="10,20" path="m13705,2124l13714,2124,13714,2105,13705,2105,13705,2124xe" filled="true" fillcolor="#000000" stroked="false">
                <v:path arrowok="t"/>
                <v:fill type="solid"/>
              </v:shape>
            </v:group>
            <v:group style="position:absolute;left:13705;top:2124;width:10;height:20" coordorigin="13705,2124" coordsize="10,20">
              <v:shape style="position:absolute;left:13705;top:2124;width:10;height:20" coordorigin="13705,2124" coordsize="10,20" path="m13705,2144l13714,2144,13714,2124,13705,2124,13705,2144xe" filled="true" fillcolor="#000000" stroked="false">
                <v:path arrowok="t"/>
                <v:fill type="solid"/>
              </v:shape>
            </v:group>
            <v:group style="position:absolute;left:13705;top:2144;width:10;height:20" coordorigin="13705,2144" coordsize="10,20">
              <v:shape style="position:absolute;left:13705;top:2144;width:10;height:20" coordorigin="13705,2144" coordsize="10,20" path="m13705,2163l13714,2163,13714,2144,13705,2144,13705,2163xe" filled="true" fillcolor="#000000" stroked="false">
                <v:path arrowok="t"/>
                <v:fill type="solid"/>
              </v:shape>
            </v:group>
            <v:group style="position:absolute;left:13705;top:2163;width:10;height:20" coordorigin="13705,2163" coordsize="10,20">
              <v:shape style="position:absolute;left:13705;top:2163;width:10;height:20" coordorigin="13705,2163" coordsize="10,20" path="m13705,2182l13714,2182,13714,2163,13705,2163,13705,2182xe" filled="true" fillcolor="#000000" stroked="false">
                <v:path arrowok="t"/>
                <v:fill type="solid"/>
              </v:shape>
            </v:group>
            <v:group style="position:absolute;left:13705;top:2182;width:10;height:20" coordorigin="13705,2182" coordsize="10,20">
              <v:shape style="position:absolute;left:13705;top:2182;width:10;height:20" coordorigin="13705,2182" coordsize="10,20" path="m13705,2201l13714,2201,13714,2182,13705,2182,13705,2201xe" filled="true" fillcolor="#000000" stroked="false">
                <v:path arrowok="t"/>
                <v:fill type="solid"/>
              </v:shape>
            </v:group>
            <v:group style="position:absolute;left:13705;top:2201;width:10;height:20" coordorigin="13705,2201" coordsize="10,20">
              <v:shape style="position:absolute;left:13705;top:2201;width:10;height:20" coordorigin="13705,2201" coordsize="10,20" path="m13705,2220l13714,2220,13714,2201,13705,2201,13705,2220xe" filled="true" fillcolor="#000000" stroked="false">
                <v:path arrowok="t"/>
                <v:fill type="solid"/>
              </v:shape>
            </v:group>
            <v:group style="position:absolute;left:13705;top:2220;width:10;height:20" coordorigin="13705,2220" coordsize="10,20">
              <v:shape style="position:absolute;left:13705;top:2220;width:10;height:20" coordorigin="13705,2220" coordsize="10,20" path="m13705,2240l13714,2240,13714,2220,13705,2220,13705,2240xe" filled="true" fillcolor="#000000" stroked="false">
                <v:path arrowok="t"/>
                <v:fill type="solid"/>
              </v:shape>
            </v:group>
            <v:group style="position:absolute;left:13705;top:2240;width:10;height:20" coordorigin="13705,2240" coordsize="10,20">
              <v:shape style="position:absolute;left:13705;top:2240;width:10;height:20" coordorigin="13705,2240" coordsize="10,20" path="m13705,2259l13714,2259,13714,2240,13705,2240,13705,2259xe" filled="true" fillcolor="#000000" stroked="false">
                <v:path arrowok="t"/>
                <v:fill type="solid"/>
              </v:shape>
            </v:group>
            <v:group style="position:absolute;left:13705;top:2259;width:10;height:20" coordorigin="13705,2259" coordsize="10,20">
              <v:shape style="position:absolute;left:13705;top:2259;width:10;height:20" coordorigin="13705,2259" coordsize="10,20" path="m13705,2278l13714,2278,13714,2259,13705,2259,13705,2278xe" filled="true" fillcolor="#000000" stroked="false">
                <v:path arrowok="t"/>
                <v:fill type="solid"/>
              </v:shape>
            </v:group>
            <v:group style="position:absolute;left:13705;top:2278;width:10;height:20" coordorigin="13705,2278" coordsize="10,20">
              <v:shape style="position:absolute;left:13705;top:2278;width:10;height:20" coordorigin="13705,2278" coordsize="10,20" path="m13705,2297l13714,2297,13714,2278,13705,2278,13705,2297xe" filled="true" fillcolor="#000000" stroked="false">
                <v:path arrowok="t"/>
                <v:fill type="solid"/>
              </v:shape>
            </v:group>
            <v:group style="position:absolute;left:13705;top:2297;width:10;height:20" coordorigin="13705,2297" coordsize="10,20">
              <v:shape style="position:absolute;left:13705;top:2297;width:10;height:20" coordorigin="13705,2297" coordsize="10,20" path="m13705,2316l13714,2316,13714,2297,13705,2297,13705,2316xe" filled="true" fillcolor="#000000" stroked="false">
                <v:path arrowok="t"/>
                <v:fill type="solid"/>
              </v:shape>
            </v:group>
            <v:group style="position:absolute;left:13705;top:2316;width:10;height:20" coordorigin="13705,2316" coordsize="10,20">
              <v:shape style="position:absolute;left:13705;top:2316;width:10;height:20" coordorigin="13705,2316" coordsize="10,20" path="m13705,2336l13714,2336,13714,2316,13705,2316,13705,2336xe" filled="true" fillcolor="#000000" stroked="false">
                <v:path arrowok="t"/>
                <v:fill type="solid"/>
              </v:shape>
            </v:group>
            <v:group style="position:absolute;left:13705;top:2343;width:10;height:2" coordorigin="13705,2343" coordsize="10,2">
              <v:shape style="position:absolute;left:13705;top:2343;width:10;height:2" coordorigin="13705,2343" coordsize="10,0" path="m13705,2343l13714,2343e" filled="false" stroked="true" strokeweight=".779999pt" strokecolor="#000000">
                <v:path arrowok="t"/>
              </v:shape>
            </v:group>
            <v:group style="position:absolute;left:3269;top:2356;width:10;height:2" coordorigin="3269,2356" coordsize="10,2">
              <v:shape style="position:absolute;left:3269;top:2356;width:10;height:2" coordorigin="3269,2356" coordsize="10,0" path="m3269,2356l3279,2356e" filled="false" stroked="true" strokeweight=".480011pt" strokecolor="#000000">
                <v:path arrowok="t"/>
              </v:shape>
              <v:shape style="position:absolute;left:4571;top:2259;width:630;height:102" type="#_x0000_t75" stroked="false">
                <v:imagedata r:id="rId221" o:title=""/>
              </v:shape>
              <v:shape style="position:absolute;left:5196;top:2351;width:1282;height:10" type="#_x0000_t75" stroked="false">
                <v:imagedata r:id="rId222" o:title=""/>
              </v:shape>
            </v:group>
            <v:group style="position:absolute;left:6478;top:2356;width:10;height:2" coordorigin="6478,2356" coordsize="10,2">
              <v:shape style="position:absolute;left:6478;top:2356;width:10;height:2" coordorigin="6478,2356" coordsize="10,0" path="m6478,2356l6488,2356e" filled="false" stroked="true" strokeweight=".480011pt" strokecolor="#000000">
                <v:path arrowok="t"/>
              </v:shape>
            </v:group>
            <v:group style="position:absolute;left:8034;top:2356;width:10;height:2" coordorigin="8034,2356" coordsize="10,2">
              <v:shape style="position:absolute;left:8034;top:2356;width:10;height:2" coordorigin="8034,2356" coordsize="10,0" path="m8034,2356l8044,2356e" filled="false" stroked="true" strokeweight=".480011pt" strokecolor="#000000">
                <v:path arrowok="t"/>
              </v:shape>
            </v:group>
            <v:group style="position:absolute;left:8746;top:2356;width:10;height:2" coordorigin="8746,2356" coordsize="10,2">
              <v:shape style="position:absolute;left:8746;top:2356;width:10;height:2" coordorigin="8746,2356" coordsize="10,0" path="m8746,2356l8756,2356e" filled="false" stroked="true" strokeweight=".480011pt" strokecolor="#000000">
                <v:path arrowok="t"/>
              </v:shape>
            </v:group>
            <v:group style="position:absolute;left:9597;top:2356;width:10;height:2" coordorigin="9597,2356" coordsize="10,2">
              <v:shape style="position:absolute;left:9597;top:2356;width:10;height:2" coordorigin="9597,2356" coordsize="10,0" path="m9597,2356l9607,2356e" filled="false" stroked="true" strokeweight=".480011pt" strokecolor="#000000">
                <v:path arrowok="t"/>
              </v:shape>
            </v:group>
            <v:group style="position:absolute;left:10446;top:2356;width:10;height:2" coordorigin="10446,2356" coordsize="10,2">
              <v:shape style="position:absolute;left:10446;top:2356;width:10;height:2" coordorigin="10446,2356" coordsize="10,0" path="m10446,2356l10455,2356e" filled="false" stroked="true" strokeweight=".480011pt" strokecolor="#000000">
                <v:path arrowok="t"/>
              </v:shape>
            </v:group>
            <v:group style="position:absolute;left:12006;top:2356;width:10;height:2" coordorigin="12006,2356" coordsize="10,2">
              <v:shape style="position:absolute;left:12006;top:2356;width:10;height:2" coordorigin="12006,2356" coordsize="10,0" path="m12006,2356l12015,2356e" filled="false" stroked="true" strokeweight=".480011pt" strokecolor="#000000">
                <v:path arrowok="t"/>
              </v:shape>
            </v:group>
            <v:group style="position:absolute;left:13705;top:2356;width:10;height:2" coordorigin="13705,2356" coordsize="10,2">
              <v:shape style="position:absolute;left:13705;top:2356;width:10;height:2" coordorigin="13705,2356" coordsize="10,0" path="m13705,2356l13714,2356e" filled="false" stroked="true" strokeweight=".480011pt" strokecolor="#000000">
                <v:path arrowok="t"/>
              </v:shape>
            </v:group>
            <v:group style="position:absolute;left:3269;top:2361;width:10;height:20" coordorigin="3269,2361" coordsize="10,20">
              <v:shape style="position:absolute;left:3269;top:2361;width:10;height:20" coordorigin="3269,2361" coordsize="10,20" path="m3269,2380l3279,2380,3279,2361,3269,2361,3269,2380xe" filled="true" fillcolor="#000000" stroked="false">
                <v:path arrowok="t"/>
                <v:fill type="solid"/>
              </v:shape>
            </v:group>
            <v:group style="position:absolute;left:3269;top:2380;width:10;height:20" coordorigin="3269,2380" coordsize="10,20">
              <v:shape style="position:absolute;left:3269;top:2380;width:10;height:20" coordorigin="3269,2380" coordsize="10,20" path="m3269,2399l3279,2399,3279,2380,3269,2380,3269,2399xe" filled="true" fillcolor="#000000" stroked="false">
                <v:path arrowok="t"/>
                <v:fill type="solid"/>
              </v:shape>
            </v:group>
            <v:group style="position:absolute;left:3269;top:2399;width:10;height:20" coordorigin="3269,2399" coordsize="10,20">
              <v:shape style="position:absolute;left:3269;top:2399;width:10;height:20" coordorigin="3269,2399" coordsize="10,20" path="m3269,2418l3279,2418,3279,2399,3269,2399,3269,2418xe" filled="true" fillcolor="#000000" stroked="false">
                <v:path arrowok="t"/>
                <v:fill type="solid"/>
              </v:shape>
            </v:group>
            <v:group style="position:absolute;left:3269;top:2418;width:10;height:20" coordorigin="3269,2418" coordsize="10,20">
              <v:shape style="position:absolute;left:3269;top:2418;width:10;height:20" coordorigin="3269,2418" coordsize="10,20" path="m3269,2438l3279,2438,3279,2418,3269,2418,3269,2438xe" filled="true" fillcolor="#000000" stroked="false">
                <v:path arrowok="t"/>
                <v:fill type="solid"/>
              </v:shape>
            </v:group>
            <v:group style="position:absolute;left:3269;top:2438;width:10;height:20" coordorigin="3269,2438" coordsize="10,20">
              <v:shape style="position:absolute;left:3269;top:2438;width:10;height:20" coordorigin="3269,2438" coordsize="10,20" path="m3269,2457l3279,2457,3279,2438,3269,2438,3269,2457xe" filled="true" fillcolor="#000000" stroked="false">
                <v:path arrowok="t"/>
                <v:fill type="solid"/>
              </v:shape>
            </v:group>
            <v:group style="position:absolute;left:3269;top:2457;width:10;height:20" coordorigin="3269,2457" coordsize="10,20">
              <v:shape style="position:absolute;left:3269;top:2457;width:10;height:20" coordorigin="3269,2457" coordsize="10,20" path="m3269,2476l3279,2476,3279,2457,3269,2457,3269,2476xe" filled="true" fillcolor="#000000" stroked="false">
                <v:path arrowok="t"/>
                <v:fill type="solid"/>
              </v:shape>
            </v:group>
            <v:group style="position:absolute;left:3269;top:2476;width:10;height:20" coordorigin="3269,2476" coordsize="10,20">
              <v:shape style="position:absolute;left:3269;top:2476;width:10;height:20" coordorigin="3269,2476" coordsize="10,20" path="m3269,2495l3279,2495,3279,2476,3269,2476,3269,2495xe" filled="true" fillcolor="#000000" stroked="false">
                <v:path arrowok="t"/>
                <v:fill type="solid"/>
              </v:shape>
            </v:group>
            <v:group style="position:absolute;left:3269;top:2495;width:10;height:20" coordorigin="3269,2495" coordsize="10,20">
              <v:shape style="position:absolute;left:3269;top:2495;width:10;height:20" coordorigin="3269,2495" coordsize="10,20" path="m3269,2514l3279,2514,3279,2495,3269,2495,3269,2514xe" filled="true" fillcolor="#000000" stroked="false">
                <v:path arrowok="t"/>
                <v:fill type="solid"/>
              </v:shape>
            </v:group>
            <v:group style="position:absolute;left:3269;top:2514;width:10;height:20" coordorigin="3269,2514" coordsize="10,20">
              <v:shape style="position:absolute;left:3269;top:2514;width:10;height:20" coordorigin="3269,2514" coordsize="10,20" path="m3269,2534l3279,2534,3279,2514,3269,2514,3269,2534xe" filled="true" fillcolor="#000000" stroked="false">
                <v:path arrowok="t"/>
                <v:fill type="solid"/>
              </v:shape>
            </v:group>
            <v:group style="position:absolute;left:3269;top:2534;width:10;height:20" coordorigin="3269,2534" coordsize="10,20">
              <v:shape style="position:absolute;left:3269;top:2534;width:10;height:20" coordorigin="3269,2534" coordsize="10,20" path="m3269,2553l3279,2553,3279,2534,3269,2534,3269,2553xe" filled="true" fillcolor="#000000" stroked="false">
                <v:path arrowok="t"/>
                <v:fill type="solid"/>
              </v:shape>
            </v:group>
            <v:group style="position:absolute;left:3269;top:2553;width:10;height:20" coordorigin="3269,2553" coordsize="10,20">
              <v:shape style="position:absolute;left:3269;top:2553;width:10;height:20" coordorigin="3269,2553" coordsize="10,20" path="m3269,2572l3279,2572,3279,2553,3269,2553,3269,2572xe" filled="true" fillcolor="#000000" stroked="false">
                <v:path arrowok="t"/>
                <v:fill type="solid"/>
              </v:shape>
            </v:group>
            <v:group style="position:absolute;left:3269;top:2572;width:10;height:20" coordorigin="3269,2572" coordsize="10,20">
              <v:shape style="position:absolute;left:3269;top:2572;width:10;height:20" coordorigin="3269,2572" coordsize="10,20" path="m3269,2591l3279,2591,3279,2572,3269,2572,3269,2591xe" filled="true" fillcolor="#000000" stroked="false">
                <v:path arrowok="t"/>
                <v:fill type="solid"/>
              </v:shape>
            </v:group>
            <v:group style="position:absolute;left:3269;top:2598;width:10;height:2" coordorigin="3269,2598" coordsize="10,2">
              <v:shape style="position:absolute;left:3269;top:2598;width:10;height:2" coordorigin="3269,2598" coordsize="10,0" path="m3269,2598l3279,2598e" filled="false" stroked="true" strokeweight=".720001pt" strokecolor="#000000">
                <v:path arrowok="t"/>
              </v:shape>
            </v:group>
            <v:group style="position:absolute;left:4581;top:2361;width:10;height:20" coordorigin="4581,2361" coordsize="10,20">
              <v:shape style="position:absolute;left:4581;top:2361;width:10;height:20" coordorigin="4581,2361" coordsize="10,20" path="m4581,2380l4590,2380,4590,2361,4581,2361,4581,2380xe" filled="true" fillcolor="#000000" stroked="false">
                <v:path arrowok="t"/>
                <v:fill type="solid"/>
              </v:shape>
            </v:group>
            <v:group style="position:absolute;left:4581;top:2380;width:10;height:20" coordorigin="4581,2380" coordsize="10,20">
              <v:shape style="position:absolute;left:4581;top:2380;width:10;height:20" coordorigin="4581,2380" coordsize="10,20" path="m4581,2399l4590,2399,4590,2380,4581,2380,4581,2399xe" filled="true" fillcolor="#000000" stroked="false">
                <v:path arrowok="t"/>
                <v:fill type="solid"/>
              </v:shape>
            </v:group>
            <v:group style="position:absolute;left:4581;top:2399;width:10;height:20" coordorigin="4581,2399" coordsize="10,20">
              <v:shape style="position:absolute;left:4581;top:2399;width:10;height:20" coordorigin="4581,2399" coordsize="10,20" path="m4581,2418l4590,2418,4590,2399,4581,2399,4581,2418xe" filled="true" fillcolor="#000000" stroked="false">
                <v:path arrowok="t"/>
                <v:fill type="solid"/>
              </v:shape>
            </v:group>
            <v:group style="position:absolute;left:4581;top:2418;width:10;height:20" coordorigin="4581,2418" coordsize="10,20">
              <v:shape style="position:absolute;left:4581;top:2418;width:10;height:20" coordorigin="4581,2418" coordsize="10,20" path="m4581,2438l4590,2438,4590,2418,4581,2418,4581,2438xe" filled="true" fillcolor="#000000" stroked="false">
                <v:path arrowok="t"/>
                <v:fill type="solid"/>
              </v:shape>
            </v:group>
            <v:group style="position:absolute;left:4581;top:2438;width:10;height:20" coordorigin="4581,2438" coordsize="10,20">
              <v:shape style="position:absolute;left:4581;top:2438;width:10;height:20" coordorigin="4581,2438" coordsize="10,20" path="m4581,2457l4590,2457,4590,2438,4581,2438,4581,2457xe" filled="true" fillcolor="#000000" stroked="false">
                <v:path arrowok="t"/>
                <v:fill type="solid"/>
              </v:shape>
            </v:group>
            <v:group style="position:absolute;left:4581;top:2457;width:10;height:20" coordorigin="4581,2457" coordsize="10,20">
              <v:shape style="position:absolute;left:4581;top:2457;width:10;height:20" coordorigin="4581,2457" coordsize="10,20" path="m4581,2476l4590,2476,4590,2457,4581,2457,4581,2476xe" filled="true" fillcolor="#000000" stroked="false">
                <v:path arrowok="t"/>
                <v:fill type="solid"/>
              </v:shape>
            </v:group>
            <v:group style="position:absolute;left:4581;top:2476;width:10;height:20" coordorigin="4581,2476" coordsize="10,20">
              <v:shape style="position:absolute;left:4581;top:2476;width:10;height:20" coordorigin="4581,2476" coordsize="10,20" path="m4581,2495l4590,2495,4590,2476,4581,2476,4581,2495xe" filled="true" fillcolor="#000000" stroked="false">
                <v:path arrowok="t"/>
                <v:fill type="solid"/>
              </v:shape>
            </v:group>
            <v:group style="position:absolute;left:4581;top:2495;width:10;height:20" coordorigin="4581,2495" coordsize="10,20">
              <v:shape style="position:absolute;left:4581;top:2495;width:10;height:20" coordorigin="4581,2495" coordsize="10,20" path="m4581,2514l4590,2514,4590,2495,4581,2495,4581,2514xe" filled="true" fillcolor="#000000" stroked="false">
                <v:path arrowok="t"/>
                <v:fill type="solid"/>
              </v:shape>
            </v:group>
            <v:group style="position:absolute;left:5201;top:2361;width:10;height:20" coordorigin="5201,2361" coordsize="10,20">
              <v:shape style="position:absolute;left:5201;top:2361;width:10;height:20" coordorigin="5201,2361" coordsize="10,20" path="m5201,2380l5211,2380,5211,2361,5201,2361,5201,2380xe" filled="true" fillcolor="#000000" stroked="false">
                <v:path arrowok="t"/>
                <v:fill type="solid"/>
              </v:shape>
            </v:group>
            <v:group style="position:absolute;left:5201;top:2380;width:10;height:20" coordorigin="5201,2380" coordsize="10,20">
              <v:shape style="position:absolute;left:5201;top:2380;width:10;height:20" coordorigin="5201,2380" coordsize="10,20" path="m5201,2399l5211,2399,5211,2380,5201,2380,5201,2399xe" filled="true" fillcolor="#000000" stroked="false">
                <v:path arrowok="t"/>
                <v:fill type="solid"/>
              </v:shape>
            </v:group>
            <v:group style="position:absolute;left:5201;top:2399;width:10;height:20" coordorigin="5201,2399" coordsize="10,20">
              <v:shape style="position:absolute;left:5201;top:2399;width:10;height:20" coordorigin="5201,2399" coordsize="10,20" path="m5201,2418l5211,2418,5211,2399,5201,2399,5201,2418xe" filled="true" fillcolor="#000000" stroked="false">
                <v:path arrowok="t"/>
                <v:fill type="solid"/>
              </v:shape>
            </v:group>
            <v:group style="position:absolute;left:5201;top:2418;width:10;height:20" coordorigin="5201,2418" coordsize="10,20">
              <v:shape style="position:absolute;left:5201;top:2418;width:10;height:20" coordorigin="5201,2418" coordsize="10,20" path="m5201,2438l5211,2438,5211,2418,5201,2418,5201,2438xe" filled="true" fillcolor="#000000" stroked="false">
                <v:path arrowok="t"/>
                <v:fill type="solid"/>
              </v:shape>
            </v:group>
            <v:group style="position:absolute;left:5201;top:2438;width:10;height:20" coordorigin="5201,2438" coordsize="10,20">
              <v:shape style="position:absolute;left:5201;top:2438;width:10;height:20" coordorigin="5201,2438" coordsize="10,20" path="m5201,2457l5211,2457,5211,2438,5201,2438,5201,2457xe" filled="true" fillcolor="#000000" stroked="false">
                <v:path arrowok="t"/>
                <v:fill type="solid"/>
              </v:shape>
            </v:group>
            <v:group style="position:absolute;left:5201;top:2457;width:10;height:20" coordorigin="5201,2457" coordsize="10,20">
              <v:shape style="position:absolute;left:5201;top:2457;width:10;height:20" coordorigin="5201,2457" coordsize="10,20" path="m5201,2476l5211,2476,5211,2457,5201,2457,5201,2476xe" filled="true" fillcolor="#000000" stroked="false">
                <v:path arrowok="t"/>
                <v:fill type="solid"/>
              </v:shape>
            </v:group>
            <v:group style="position:absolute;left:5201;top:2476;width:10;height:20" coordorigin="5201,2476" coordsize="10,20">
              <v:shape style="position:absolute;left:5201;top:2476;width:10;height:20" coordorigin="5201,2476" coordsize="10,20" path="m5201,2495l5211,2495,5211,2476,5201,2476,5201,2495xe" filled="true" fillcolor="#000000" stroked="false">
                <v:path arrowok="t"/>
                <v:fill type="solid"/>
              </v:shape>
            </v:group>
            <v:group style="position:absolute;left:5201;top:2495;width:10;height:20" coordorigin="5201,2495" coordsize="10,20">
              <v:shape style="position:absolute;left:5201;top:2495;width:10;height:20" coordorigin="5201,2495" coordsize="10,20" path="m5201,2514l5211,2514,5211,2495,5201,2495,5201,2514xe" filled="true" fillcolor="#000000" stroked="false">
                <v:path arrowok="t"/>
                <v:fill type="solid"/>
              </v:shape>
            </v:group>
            <v:group style="position:absolute;left:5201;top:2514;width:10;height:20" coordorigin="5201,2514" coordsize="10,20">
              <v:shape style="position:absolute;left:5201;top:2514;width:10;height:20" coordorigin="5201,2514" coordsize="10,20" path="m5201,2534l5211,2534,5211,2514,5201,2514,5201,2534xe" filled="true" fillcolor="#000000" stroked="false">
                <v:path arrowok="t"/>
                <v:fill type="solid"/>
              </v:shape>
            </v:group>
            <v:group style="position:absolute;left:5201;top:2534;width:10;height:20" coordorigin="5201,2534" coordsize="10,20">
              <v:shape style="position:absolute;left:5201;top:2534;width:10;height:20" coordorigin="5201,2534" coordsize="10,20" path="m5201,2553l5211,2553,5211,2534,5201,2534,5201,2553xe" filled="true" fillcolor="#000000" stroked="false">
                <v:path arrowok="t"/>
                <v:fill type="solid"/>
              </v:shape>
            </v:group>
            <v:group style="position:absolute;left:5201;top:2553;width:10;height:20" coordorigin="5201,2553" coordsize="10,20">
              <v:shape style="position:absolute;left:5201;top:2553;width:10;height:20" coordorigin="5201,2553" coordsize="10,20" path="m5201,2572l5211,2572,5211,2553,5201,2553,5201,2572xe" filled="true" fillcolor="#000000" stroked="false">
                <v:path arrowok="t"/>
                <v:fill type="solid"/>
              </v:shape>
            </v:group>
            <v:group style="position:absolute;left:5201;top:2572;width:10;height:20" coordorigin="5201,2572" coordsize="10,20">
              <v:shape style="position:absolute;left:5201;top:2572;width:10;height:20" coordorigin="5201,2572" coordsize="10,20" path="m5201,2591l5211,2591,5211,2572,5201,2572,5201,2591xe" filled="true" fillcolor="#000000" stroked="false">
                <v:path arrowok="t"/>
                <v:fill type="solid"/>
              </v:shape>
            </v:group>
            <v:group style="position:absolute;left:5201;top:2598;width:10;height:2" coordorigin="5201,2598" coordsize="10,2">
              <v:shape style="position:absolute;left:5201;top:2598;width:10;height:2" coordorigin="5201,2598" coordsize="10,0" path="m5201,2598l5211,2598e" filled="false" stroked="true" strokeweight=".720001pt" strokecolor="#000000">
                <v:path arrowok="t"/>
              </v:shape>
            </v:group>
            <v:group style="position:absolute;left:5909;top:2361;width:10;height:20" coordorigin="5909,2361" coordsize="10,20">
              <v:shape style="position:absolute;left:5909;top:2361;width:10;height:20" coordorigin="5909,2361" coordsize="10,20" path="m5909,2380l5919,2380,5919,2361,5909,2361,5909,2380xe" filled="true" fillcolor="#000000" stroked="false">
                <v:path arrowok="t"/>
                <v:fill type="solid"/>
              </v:shape>
            </v:group>
            <v:group style="position:absolute;left:5909;top:2380;width:10;height:20" coordorigin="5909,2380" coordsize="10,20">
              <v:shape style="position:absolute;left:5909;top:2380;width:10;height:20" coordorigin="5909,2380" coordsize="10,20" path="m5909,2399l5919,2399,5919,2380,5909,2380,5909,2399xe" filled="true" fillcolor="#000000" stroked="false">
                <v:path arrowok="t"/>
                <v:fill type="solid"/>
              </v:shape>
            </v:group>
            <v:group style="position:absolute;left:5909;top:2399;width:10;height:20" coordorigin="5909,2399" coordsize="10,20">
              <v:shape style="position:absolute;left:5909;top:2399;width:10;height:20" coordorigin="5909,2399" coordsize="10,20" path="m5909,2418l5919,2418,5919,2399,5909,2399,5909,2418xe" filled="true" fillcolor="#000000" stroked="false">
                <v:path arrowok="t"/>
                <v:fill type="solid"/>
              </v:shape>
            </v:group>
            <v:group style="position:absolute;left:5909;top:2418;width:10;height:20" coordorigin="5909,2418" coordsize="10,20">
              <v:shape style="position:absolute;left:5909;top:2418;width:10;height:20" coordorigin="5909,2418" coordsize="10,20" path="m5909,2438l5919,2438,5919,2418,5909,2418,5909,2438xe" filled="true" fillcolor="#000000" stroked="false">
                <v:path arrowok="t"/>
                <v:fill type="solid"/>
              </v:shape>
            </v:group>
            <v:group style="position:absolute;left:5909;top:2438;width:10;height:20" coordorigin="5909,2438" coordsize="10,20">
              <v:shape style="position:absolute;left:5909;top:2438;width:10;height:20" coordorigin="5909,2438" coordsize="10,20" path="m5909,2457l5919,2457,5919,2438,5909,2438,5909,2457xe" filled="true" fillcolor="#000000" stroked="false">
                <v:path arrowok="t"/>
                <v:fill type="solid"/>
              </v:shape>
            </v:group>
            <v:group style="position:absolute;left:5909;top:2457;width:10;height:20" coordorigin="5909,2457" coordsize="10,20">
              <v:shape style="position:absolute;left:5909;top:2457;width:10;height:20" coordorigin="5909,2457" coordsize="10,20" path="m5909,2476l5919,2476,5919,2457,5909,2457,5909,2476xe" filled="true" fillcolor="#000000" stroked="false">
                <v:path arrowok="t"/>
                <v:fill type="solid"/>
              </v:shape>
            </v:group>
            <v:group style="position:absolute;left:5909;top:2476;width:10;height:20" coordorigin="5909,2476" coordsize="10,20">
              <v:shape style="position:absolute;left:5909;top:2476;width:10;height:20" coordorigin="5909,2476" coordsize="10,20" path="m5909,2495l5919,2495,5919,2476,5909,2476,5909,2495xe" filled="true" fillcolor="#000000" stroked="false">
                <v:path arrowok="t"/>
                <v:fill type="solid"/>
              </v:shape>
            </v:group>
            <v:group style="position:absolute;left:5909;top:2495;width:10;height:20" coordorigin="5909,2495" coordsize="10,20">
              <v:shape style="position:absolute;left:5909;top:2495;width:10;height:20" coordorigin="5909,2495" coordsize="10,20" path="m5909,2514l5919,2514,5919,2495,5909,2495,5909,2514xe" filled="true" fillcolor="#000000" stroked="false">
                <v:path arrowok="t"/>
                <v:fill type="solid"/>
              </v:shape>
            </v:group>
            <v:group style="position:absolute;left:5909;top:2514;width:10;height:20" coordorigin="5909,2514" coordsize="10,20">
              <v:shape style="position:absolute;left:5909;top:2514;width:10;height:20" coordorigin="5909,2514" coordsize="10,20" path="m5909,2534l5919,2534,5919,2514,5909,2514,5909,2534xe" filled="true" fillcolor="#000000" stroked="false">
                <v:path arrowok="t"/>
                <v:fill type="solid"/>
              </v:shape>
            </v:group>
            <v:group style="position:absolute;left:5909;top:2534;width:10;height:20" coordorigin="5909,2534" coordsize="10,20">
              <v:shape style="position:absolute;left:5909;top:2534;width:10;height:20" coordorigin="5909,2534" coordsize="10,20" path="m5909,2553l5919,2553,5919,2534,5909,2534,5909,2553xe" filled="true" fillcolor="#000000" stroked="false">
                <v:path arrowok="t"/>
                <v:fill type="solid"/>
              </v:shape>
            </v:group>
            <v:group style="position:absolute;left:5909;top:2553;width:10;height:20" coordorigin="5909,2553" coordsize="10,20">
              <v:shape style="position:absolute;left:5909;top:2553;width:10;height:20" coordorigin="5909,2553" coordsize="10,20" path="m5909,2572l5919,2572,5919,2553,5909,2553,5909,2572xe" filled="true" fillcolor="#000000" stroked="false">
                <v:path arrowok="t"/>
                <v:fill type="solid"/>
              </v:shape>
            </v:group>
            <v:group style="position:absolute;left:5909;top:2572;width:10;height:20" coordorigin="5909,2572" coordsize="10,20">
              <v:shape style="position:absolute;left:5909;top:2572;width:10;height:20" coordorigin="5909,2572" coordsize="10,20" path="m5909,2591l5919,2591,5919,2572,5909,2572,5909,2591xe" filled="true" fillcolor="#000000" stroked="false">
                <v:path arrowok="t"/>
                <v:fill type="solid"/>
              </v:shape>
            </v:group>
            <v:group style="position:absolute;left:5909;top:2598;width:10;height:2" coordorigin="5909,2598" coordsize="10,2">
              <v:shape style="position:absolute;left:5909;top:2598;width:10;height:2" coordorigin="5909,2598" coordsize="10,0" path="m5909,2598l5919,2598e" filled="false" stroked="true" strokeweight=".720001pt" strokecolor="#000000">
                <v:path arrowok="t"/>
              </v:shape>
            </v:group>
            <v:group style="position:absolute;left:6478;top:2361;width:10;height:20" coordorigin="6478,2361" coordsize="10,20">
              <v:shape style="position:absolute;left:6478;top:2361;width:10;height:20" coordorigin="6478,2361" coordsize="10,20" path="m6478,2380l6488,2380,6488,2361,6478,2361,6478,2380xe" filled="true" fillcolor="#000000" stroked="false">
                <v:path arrowok="t"/>
                <v:fill type="solid"/>
              </v:shape>
            </v:group>
            <v:group style="position:absolute;left:6478;top:2380;width:10;height:20" coordorigin="6478,2380" coordsize="10,20">
              <v:shape style="position:absolute;left:6478;top:2380;width:10;height:20" coordorigin="6478,2380" coordsize="10,20" path="m6478,2399l6488,2399,6488,2380,6478,2380,6478,2399xe" filled="true" fillcolor="#000000" stroked="false">
                <v:path arrowok="t"/>
                <v:fill type="solid"/>
              </v:shape>
            </v:group>
            <v:group style="position:absolute;left:6478;top:2399;width:10;height:20" coordorigin="6478,2399" coordsize="10,20">
              <v:shape style="position:absolute;left:6478;top:2399;width:10;height:20" coordorigin="6478,2399" coordsize="10,20" path="m6478,2418l6488,2418,6488,2399,6478,2399,6478,2418xe" filled="true" fillcolor="#000000" stroked="false">
                <v:path arrowok="t"/>
                <v:fill type="solid"/>
              </v:shape>
            </v:group>
            <v:group style="position:absolute;left:6478;top:2418;width:10;height:20" coordorigin="6478,2418" coordsize="10,20">
              <v:shape style="position:absolute;left:6478;top:2418;width:10;height:20" coordorigin="6478,2418" coordsize="10,20" path="m6478,2438l6488,2438,6488,2418,6478,2418,6478,2438xe" filled="true" fillcolor="#000000" stroked="false">
                <v:path arrowok="t"/>
                <v:fill type="solid"/>
              </v:shape>
            </v:group>
            <v:group style="position:absolute;left:6478;top:2438;width:10;height:20" coordorigin="6478,2438" coordsize="10,20">
              <v:shape style="position:absolute;left:6478;top:2438;width:10;height:20" coordorigin="6478,2438" coordsize="10,20" path="m6478,2457l6488,2457,6488,2438,6478,2438,6478,2457xe" filled="true" fillcolor="#000000" stroked="false">
                <v:path arrowok="t"/>
                <v:fill type="solid"/>
              </v:shape>
            </v:group>
            <v:group style="position:absolute;left:6478;top:2457;width:10;height:20" coordorigin="6478,2457" coordsize="10,20">
              <v:shape style="position:absolute;left:6478;top:2457;width:10;height:20" coordorigin="6478,2457" coordsize="10,20" path="m6478,2476l6488,2476,6488,2457,6478,2457,6478,2476xe" filled="true" fillcolor="#000000" stroked="false">
                <v:path arrowok="t"/>
                <v:fill type="solid"/>
              </v:shape>
            </v:group>
            <v:group style="position:absolute;left:6478;top:2476;width:10;height:20" coordorigin="6478,2476" coordsize="10,20">
              <v:shape style="position:absolute;left:6478;top:2476;width:10;height:20" coordorigin="6478,2476" coordsize="10,20" path="m6478,2495l6488,2495,6488,2476,6478,2476,6478,2495xe" filled="true" fillcolor="#000000" stroked="false">
                <v:path arrowok="t"/>
                <v:fill type="solid"/>
              </v:shape>
            </v:group>
            <v:group style="position:absolute;left:6478;top:2495;width:10;height:20" coordorigin="6478,2495" coordsize="10,20">
              <v:shape style="position:absolute;left:6478;top:2495;width:10;height:20" coordorigin="6478,2495" coordsize="10,20" path="m6478,2514l6488,2514,6488,2495,6478,2495,6478,2514xe" filled="true" fillcolor="#000000" stroked="false">
                <v:path arrowok="t"/>
                <v:fill type="solid"/>
              </v:shape>
            </v:group>
            <v:group style="position:absolute;left:6478;top:2514;width:10;height:20" coordorigin="6478,2514" coordsize="10,20">
              <v:shape style="position:absolute;left:6478;top:2514;width:10;height:20" coordorigin="6478,2514" coordsize="10,20" path="m6478,2534l6488,2534,6488,2514,6478,2514,6478,2534xe" filled="true" fillcolor="#000000" stroked="false">
                <v:path arrowok="t"/>
                <v:fill type="solid"/>
              </v:shape>
            </v:group>
            <v:group style="position:absolute;left:6478;top:2534;width:10;height:20" coordorigin="6478,2534" coordsize="10,20">
              <v:shape style="position:absolute;left:6478;top:2534;width:10;height:20" coordorigin="6478,2534" coordsize="10,20" path="m6478,2553l6488,2553,6488,2534,6478,2534,6478,2553xe" filled="true" fillcolor="#000000" stroked="false">
                <v:path arrowok="t"/>
                <v:fill type="solid"/>
              </v:shape>
            </v:group>
            <v:group style="position:absolute;left:6478;top:2553;width:10;height:20" coordorigin="6478,2553" coordsize="10,20">
              <v:shape style="position:absolute;left:6478;top:2553;width:10;height:20" coordorigin="6478,2553" coordsize="10,20" path="m6478,2572l6488,2572,6488,2553,6478,2553,6478,2572xe" filled="true" fillcolor="#000000" stroked="false">
                <v:path arrowok="t"/>
                <v:fill type="solid"/>
              </v:shape>
            </v:group>
            <v:group style="position:absolute;left:6478;top:2572;width:10;height:20" coordorigin="6478,2572" coordsize="10,20">
              <v:shape style="position:absolute;left:6478;top:2572;width:10;height:20" coordorigin="6478,2572" coordsize="10,20" path="m6478,2591l6488,2591,6488,2572,6478,2572,6478,2591xe" filled="true" fillcolor="#000000" stroked="false">
                <v:path arrowok="t"/>
                <v:fill type="solid"/>
              </v:shape>
            </v:group>
            <v:group style="position:absolute;left:6478;top:2598;width:10;height:2" coordorigin="6478,2598" coordsize="10,2">
              <v:shape style="position:absolute;left:6478;top:2598;width:10;height:2" coordorigin="6478,2598" coordsize="10,0" path="m6478,2598l6488,2598e" filled="false" stroked="true" strokeweight=".720001pt" strokecolor="#000000">
                <v:path arrowok="t"/>
              </v:shape>
            </v:group>
            <v:group style="position:absolute;left:8034;top:2361;width:10;height:20" coordorigin="8034,2361" coordsize="10,20">
              <v:shape style="position:absolute;left:8034;top:2361;width:10;height:20" coordorigin="8034,2361" coordsize="10,20" path="m8034,2380l8044,2380,8044,2361,8034,2361,8034,2380xe" filled="true" fillcolor="#000000" stroked="false">
                <v:path arrowok="t"/>
                <v:fill type="solid"/>
              </v:shape>
            </v:group>
            <v:group style="position:absolute;left:8034;top:2380;width:10;height:20" coordorigin="8034,2380" coordsize="10,20">
              <v:shape style="position:absolute;left:8034;top:2380;width:10;height:20" coordorigin="8034,2380" coordsize="10,20" path="m8034,2399l8044,2399,8044,2380,8034,2380,8034,2399xe" filled="true" fillcolor="#000000" stroked="false">
                <v:path arrowok="t"/>
                <v:fill type="solid"/>
              </v:shape>
            </v:group>
            <v:group style="position:absolute;left:8034;top:2399;width:10;height:20" coordorigin="8034,2399" coordsize="10,20">
              <v:shape style="position:absolute;left:8034;top:2399;width:10;height:20" coordorigin="8034,2399" coordsize="10,20" path="m8034,2418l8044,2418,8044,2399,8034,2399,8034,2418xe" filled="true" fillcolor="#000000" stroked="false">
                <v:path arrowok="t"/>
                <v:fill type="solid"/>
              </v:shape>
            </v:group>
            <v:group style="position:absolute;left:8034;top:2418;width:10;height:20" coordorigin="8034,2418" coordsize="10,20">
              <v:shape style="position:absolute;left:8034;top:2418;width:10;height:20" coordorigin="8034,2418" coordsize="10,20" path="m8034,2438l8044,2438,8044,2418,8034,2418,8034,2438xe" filled="true" fillcolor="#000000" stroked="false">
                <v:path arrowok="t"/>
                <v:fill type="solid"/>
              </v:shape>
            </v:group>
            <v:group style="position:absolute;left:8034;top:2438;width:10;height:20" coordorigin="8034,2438" coordsize="10,20">
              <v:shape style="position:absolute;left:8034;top:2438;width:10;height:20" coordorigin="8034,2438" coordsize="10,20" path="m8034,2457l8044,2457,8044,2438,8034,2438,8034,2457xe" filled="true" fillcolor="#000000" stroked="false">
                <v:path arrowok="t"/>
                <v:fill type="solid"/>
              </v:shape>
            </v:group>
            <v:group style="position:absolute;left:8034;top:2457;width:10;height:20" coordorigin="8034,2457" coordsize="10,20">
              <v:shape style="position:absolute;left:8034;top:2457;width:10;height:20" coordorigin="8034,2457" coordsize="10,20" path="m8034,2476l8044,2476,8044,2457,8034,2457,8034,2476xe" filled="true" fillcolor="#000000" stroked="false">
                <v:path arrowok="t"/>
                <v:fill type="solid"/>
              </v:shape>
            </v:group>
            <v:group style="position:absolute;left:8034;top:2476;width:10;height:20" coordorigin="8034,2476" coordsize="10,20">
              <v:shape style="position:absolute;left:8034;top:2476;width:10;height:20" coordorigin="8034,2476" coordsize="10,20" path="m8034,2495l8044,2495,8044,2476,8034,2476,8034,2495xe" filled="true" fillcolor="#000000" stroked="false">
                <v:path arrowok="t"/>
                <v:fill type="solid"/>
              </v:shape>
            </v:group>
            <v:group style="position:absolute;left:8034;top:2495;width:10;height:20" coordorigin="8034,2495" coordsize="10,20">
              <v:shape style="position:absolute;left:8034;top:2495;width:10;height:20" coordorigin="8034,2495" coordsize="10,20" path="m8034,2514l8044,2514,8044,2495,8034,2495,8034,2514xe" filled="true" fillcolor="#000000" stroked="false">
                <v:path arrowok="t"/>
                <v:fill type="solid"/>
              </v:shape>
            </v:group>
            <v:group style="position:absolute;left:8034;top:2514;width:10;height:20" coordorigin="8034,2514" coordsize="10,20">
              <v:shape style="position:absolute;left:8034;top:2514;width:10;height:20" coordorigin="8034,2514" coordsize="10,20" path="m8034,2534l8044,2534,8044,2514,8034,2514,8034,2534xe" filled="true" fillcolor="#000000" stroked="false">
                <v:path arrowok="t"/>
                <v:fill type="solid"/>
              </v:shape>
            </v:group>
            <v:group style="position:absolute;left:8034;top:2534;width:10;height:20" coordorigin="8034,2534" coordsize="10,20">
              <v:shape style="position:absolute;left:8034;top:2534;width:10;height:20" coordorigin="8034,2534" coordsize="10,20" path="m8034,2553l8044,2553,8044,2534,8034,2534,8034,2553xe" filled="true" fillcolor="#000000" stroked="false">
                <v:path arrowok="t"/>
                <v:fill type="solid"/>
              </v:shape>
            </v:group>
            <v:group style="position:absolute;left:8034;top:2553;width:10;height:20" coordorigin="8034,2553" coordsize="10,20">
              <v:shape style="position:absolute;left:8034;top:2553;width:10;height:20" coordorigin="8034,2553" coordsize="10,20" path="m8034,2572l8044,2572,8044,2553,8034,2553,8034,2572xe" filled="true" fillcolor="#000000" stroked="false">
                <v:path arrowok="t"/>
                <v:fill type="solid"/>
              </v:shape>
            </v:group>
            <v:group style="position:absolute;left:8034;top:2572;width:10;height:20" coordorigin="8034,2572" coordsize="10,20">
              <v:shape style="position:absolute;left:8034;top:2572;width:10;height:20" coordorigin="8034,2572" coordsize="10,20" path="m8034,2591l8044,2591,8044,2572,8034,2572,8034,2591xe" filled="true" fillcolor="#000000" stroked="false">
                <v:path arrowok="t"/>
                <v:fill type="solid"/>
              </v:shape>
            </v:group>
            <v:group style="position:absolute;left:8034;top:2598;width:10;height:2" coordorigin="8034,2598" coordsize="10,2">
              <v:shape style="position:absolute;left:8034;top:2598;width:10;height:2" coordorigin="8034,2598" coordsize="10,0" path="m8034,2598l8044,2598e" filled="false" stroked="true" strokeweight=".720001pt" strokecolor="#000000">
                <v:path arrowok="t"/>
              </v:shape>
            </v:group>
            <v:group style="position:absolute;left:8746;top:2361;width:10;height:20" coordorigin="8746,2361" coordsize="10,20">
              <v:shape style="position:absolute;left:8746;top:2361;width:10;height:20" coordorigin="8746,2361" coordsize="10,20" path="m8746,2380l8756,2380,8756,2361,8746,2361,8746,2380xe" filled="true" fillcolor="#000000" stroked="false">
                <v:path arrowok="t"/>
                <v:fill type="solid"/>
              </v:shape>
            </v:group>
            <v:group style="position:absolute;left:8746;top:2380;width:10;height:20" coordorigin="8746,2380" coordsize="10,20">
              <v:shape style="position:absolute;left:8746;top:2380;width:10;height:20" coordorigin="8746,2380" coordsize="10,20" path="m8746,2399l8756,2399,8756,2380,8746,2380,8746,2399xe" filled="true" fillcolor="#000000" stroked="false">
                <v:path arrowok="t"/>
                <v:fill type="solid"/>
              </v:shape>
            </v:group>
            <v:group style="position:absolute;left:8746;top:2399;width:10;height:20" coordorigin="8746,2399" coordsize="10,20">
              <v:shape style="position:absolute;left:8746;top:2399;width:10;height:20" coordorigin="8746,2399" coordsize="10,20" path="m8746,2418l8756,2418,8756,2399,8746,2399,8746,2418xe" filled="true" fillcolor="#000000" stroked="false">
                <v:path arrowok="t"/>
                <v:fill type="solid"/>
              </v:shape>
            </v:group>
            <v:group style="position:absolute;left:8746;top:2418;width:10;height:20" coordorigin="8746,2418" coordsize="10,20">
              <v:shape style="position:absolute;left:8746;top:2418;width:10;height:20" coordorigin="8746,2418" coordsize="10,20" path="m8746,2438l8756,2438,8756,2418,8746,2418,8746,2438xe" filled="true" fillcolor="#000000" stroked="false">
                <v:path arrowok="t"/>
                <v:fill type="solid"/>
              </v:shape>
            </v:group>
            <v:group style="position:absolute;left:8746;top:2438;width:10;height:20" coordorigin="8746,2438" coordsize="10,20">
              <v:shape style="position:absolute;left:8746;top:2438;width:10;height:20" coordorigin="8746,2438" coordsize="10,20" path="m8746,2457l8756,2457,8756,2438,8746,2438,8746,2457xe" filled="true" fillcolor="#000000" stroked="false">
                <v:path arrowok="t"/>
                <v:fill type="solid"/>
              </v:shape>
            </v:group>
            <v:group style="position:absolute;left:8746;top:2457;width:10;height:20" coordorigin="8746,2457" coordsize="10,20">
              <v:shape style="position:absolute;left:8746;top:2457;width:10;height:20" coordorigin="8746,2457" coordsize="10,20" path="m8746,2476l8756,2476,8756,2457,8746,2457,8746,2476xe" filled="true" fillcolor="#000000" stroked="false">
                <v:path arrowok="t"/>
                <v:fill type="solid"/>
              </v:shape>
            </v:group>
            <v:group style="position:absolute;left:8746;top:2476;width:10;height:20" coordorigin="8746,2476" coordsize="10,20">
              <v:shape style="position:absolute;left:8746;top:2476;width:10;height:20" coordorigin="8746,2476" coordsize="10,20" path="m8746,2495l8756,2495,8756,2476,8746,2476,8746,2495xe" filled="true" fillcolor="#000000" stroked="false">
                <v:path arrowok="t"/>
                <v:fill type="solid"/>
              </v:shape>
            </v:group>
            <v:group style="position:absolute;left:8746;top:2495;width:10;height:20" coordorigin="8746,2495" coordsize="10,20">
              <v:shape style="position:absolute;left:8746;top:2495;width:10;height:20" coordorigin="8746,2495" coordsize="10,20" path="m8746,2514l8756,2514,8756,2495,8746,2495,8746,2514xe" filled="true" fillcolor="#000000" stroked="false">
                <v:path arrowok="t"/>
                <v:fill type="solid"/>
              </v:shape>
            </v:group>
            <v:group style="position:absolute;left:8746;top:2514;width:10;height:20" coordorigin="8746,2514" coordsize="10,20">
              <v:shape style="position:absolute;left:8746;top:2514;width:10;height:20" coordorigin="8746,2514" coordsize="10,20" path="m8746,2534l8756,2534,8756,2514,8746,2514,8746,2534xe" filled="true" fillcolor="#000000" stroked="false">
                <v:path arrowok="t"/>
                <v:fill type="solid"/>
              </v:shape>
            </v:group>
            <v:group style="position:absolute;left:8746;top:2534;width:10;height:20" coordorigin="8746,2534" coordsize="10,20">
              <v:shape style="position:absolute;left:8746;top:2534;width:10;height:20" coordorigin="8746,2534" coordsize="10,20" path="m8746,2553l8756,2553,8756,2534,8746,2534,8746,2553xe" filled="true" fillcolor="#000000" stroked="false">
                <v:path arrowok="t"/>
                <v:fill type="solid"/>
              </v:shape>
            </v:group>
            <v:group style="position:absolute;left:8746;top:2553;width:10;height:20" coordorigin="8746,2553" coordsize="10,20">
              <v:shape style="position:absolute;left:8746;top:2553;width:10;height:20" coordorigin="8746,2553" coordsize="10,20" path="m8746,2572l8756,2572,8756,2553,8746,2553,8746,2572xe" filled="true" fillcolor="#000000" stroked="false">
                <v:path arrowok="t"/>
                <v:fill type="solid"/>
              </v:shape>
            </v:group>
            <v:group style="position:absolute;left:8746;top:2572;width:10;height:20" coordorigin="8746,2572" coordsize="10,20">
              <v:shape style="position:absolute;left:8746;top:2572;width:10;height:20" coordorigin="8746,2572" coordsize="10,20" path="m8746,2591l8756,2591,8756,2572,8746,2572,8746,2591xe" filled="true" fillcolor="#000000" stroked="false">
                <v:path arrowok="t"/>
                <v:fill type="solid"/>
              </v:shape>
            </v:group>
            <v:group style="position:absolute;left:8746;top:2598;width:10;height:2" coordorigin="8746,2598" coordsize="10,2">
              <v:shape style="position:absolute;left:8746;top:2598;width:10;height:2" coordorigin="8746,2598" coordsize="10,0" path="m8746,2598l8756,2598e" filled="false" stroked="true" strokeweight=".720001pt" strokecolor="#000000">
                <v:path arrowok="t"/>
              </v:shape>
            </v:group>
            <v:group style="position:absolute;left:9597;top:2361;width:10;height:20" coordorigin="9597,2361" coordsize="10,20">
              <v:shape style="position:absolute;left:9597;top:2361;width:10;height:20" coordorigin="9597,2361" coordsize="10,20" path="m9597,2380l9607,2380,9607,2361,9597,2361,9597,2380xe" filled="true" fillcolor="#000000" stroked="false">
                <v:path arrowok="t"/>
                <v:fill type="solid"/>
              </v:shape>
            </v:group>
            <v:group style="position:absolute;left:9597;top:2380;width:10;height:20" coordorigin="9597,2380" coordsize="10,20">
              <v:shape style="position:absolute;left:9597;top:2380;width:10;height:20" coordorigin="9597,2380" coordsize="10,20" path="m9597,2399l9607,2399,9607,2380,9597,2380,9597,2399xe" filled="true" fillcolor="#000000" stroked="false">
                <v:path arrowok="t"/>
                <v:fill type="solid"/>
              </v:shape>
            </v:group>
            <v:group style="position:absolute;left:9597;top:2399;width:10;height:20" coordorigin="9597,2399" coordsize="10,20">
              <v:shape style="position:absolute;left:9597;top:2399;width:10;height:20" coordorigin="9597,2399" coordsize="10,20" path="m9597,2418l9607,2418,9607,2399,9597,2399,9597,2418xe" filled="true" fillcolor="#000000" stroked="false">
                <v:path arrowok="t"/>
                <v:fill type="solid"/>
              </v:shape>
            </v:group>
            <v:group style="position:absolute;left:9597;top:2418;width:10;height:20" coordorigin="9597,2418" coordsize="10,20">
              <v:shape style="position:absolute;left:9597;top:2418;width:10;height:20" coordorigin="9597,2418" coordsize="10,20" path="m9597,2438l9607,2438,9607,2418,9597,2418,9597,2438xe" filled="true" fillcolor="#000000" stroked="false">
                <v:path arrowok="t"/>
                <v:fill type="solid"/>
              </v:shape>
            </v:group>
            <v:group style="position:absolute;left:9597;top:2438;width:10;height:20" coordorigin="9597,2438" coordsize="10,20">
              <v:shape style="position:absolute;left:9597;top:2438;width:10;height:20" coordorigin="9597,2438" coordsize="10,20" path="m9597,2457l9607,2457,9607,2438,9597,2438,9597,2457xe" filled="true" fillcolor="#000000" stroked="false">
                <v:path arrowok="t"/>
                <v:fill type="solid"/>
              </v:shape>
            </v:group>
            <v:group style="position:absolute;left:9597;top:2457;width:10;height:20" coordorigin="9597,2457" coordsize="10,20">
              <v:shape style="position:absolute;left:9597;top:2457;width:10;height:20" coordorigin="9597,2457" coordsize="10,20" path="m9597,2476l9607,2476,9607,2457,9597,2457,9597,2476xe" filled="true" fillcolor="#000000" stroked="false">
                <v:path arrowok="t"/>
                <v:fill type="solid"/>
              </v:shape>
            </v:group>
            <v:group style="position:absolute;left:9597;top:2476;width:10;height:20" coordorigin="9597,2476" coordsize="10,20">
              <v:shape style="position:absolute;left:9597;top:2476;width:10;height:20" coordorigin="9597,2476" coordsize="10,20" path="m9597,2495l9607,2495,9607,2476,9597,2476,9597,2495xe" filled="true" fillcolor="#000000" stroked="false">
                <v:path arrowok="t"/>
                <v:fill type="solid"/>
              </v:shape>
            </v:group>
            <v:group style="position:absolute;left:9597;top:2495;width:10;height:20" coordorigin="9597,2495" coordsize="10,20">
              <v:shape style="position:absolute;left:9597;top:2495;width:10;height:20" coordorigin="9597,2495" coordsize="10,20" path="m9597,2514l9607,2514,9607,2495,9597,2495,9597,2514xe" filled="true" fillcolor="#000000" stroked="false">
                <v:path arrowok="t"/>
                <v:fill type="solid"/>
              </v:shape>
            </v:group>
            <v:group style="position:absolute;left:9597;top:2514;width:10;height:20" coordorigin="9597,2514" coordsize="10,20">
              <v:shape style="position:absolute;left:9597;top:2514;width:10;height:20" coordorigin="9597,2514" coordsize="10,20" path="m9597,2534l9607,2534,9607,2514,9597,2514,9597,2534xe" filled="true" fillcolor="#000000" stroked="false">
                <v:path arrowok="t"/>
                <v:fill type="solid"/>
              </v:shape>
            </v:group>
            <v:group style="position:absolute;left:9597;top:2534;width:10;height:20" coordorigin="9597,2534" coordsize="10,20">
              <v:shape style="position:absolute;left:9597;top:2534;width:10;height:20" coordorigin="9597,2534" coordsize="10,20" path="m9597,2553l9607,2553,9607,2534,9597,2534,9597,2553xe" filled="true" fillcolor="#000000" stroked="false">
                <v:path arrowok="t"/>
                <v:fill type="solid"/>
              </v:shape>
            </v:group>
            <v:group style="position:absolute;left:9597;top:2553;width:10;height:20" coordorigin="9597,2553" coordsize="10,20">
              <v:shape style="position:absolute;left:9597;top:2553;width:10;height:20" coordorigin="9597,2553" coordsize="10,20" path="m9597,2572l9607,2572,9607,2553,9597,2553,9597,2572xe" filled="true" fillcolor="#000000" stroked="false">
                <v:path arrowok="t"/>
                <v:fill type="solid"/>
              </v:shape>
            </v:group>
            <v:group style="position:absolute;left:9597;top:2572;width:10;height:20" coordorigin="9597,2572" coordsize="10,20">
              <v:shape style="position:absolute;left:9597;top:2572;width:10;height:20" coordorigin="9597,2572" coordsize="10,20" path="m9597,2591l9607,2591,9607,2572,9597,2572,9597,2591xe" filled="true" fillcolor="#000000" stroked="false">
                <v:path arrowok="t"/>
                <v:fill type="solid"/>
              </v:shape>
            </v:group>
            <v:group style="position:absolute;left:9597;top:2598;width:10;height:2" coordorigin="9597,2598" coordsize="10,2">
              <v:shape style="position:absolute;left:9597;top:2598;width:10;height:2" coordorigin="9597,2598" coordsize="10,0" path="m9597,2598l9607,2598e" filled="false" stroked="true" strokeweight=".720001pt" strokecolor="#000000">
                <v:path arrowok="t"/>
              </v:shape>
            </v:group>
            <v:group style="position:absolute;left:10446;top:2361;width:10;height:20" coordorigin="10446,2361" coordsize="10,20">
              <v:shape style="position:absolute;left:10446;top:2361;width:10;height:20" coordorigin="10446,2361" coordsize="10,20" path="m10446,2380l10455,2380,10455,2361,10446,2361,10446,2380xe" filled="true" fillcolor="#000000" stroked="false">
                <v:path arrowok="t"/>
                <v:fill type="solid"/>
              </v:shape>
            </v:group>
            <v:group style="position:absolute;left:10446;top:2380;width:10;height:20" coordorigin="10446,2380" coordsize="10,20">
              <v:shape style="position:absolute;left:10446;top:2380;width:10;height:20" coordorigin="10446,2380" coordsize="10,20" path="m10446,2399l10455,2399,10455,2380,10446,2380,10446,2399xe" filled="true" fillcolor="#000000" stroked="false">
                <v:path arrowok="t"/>
                <v:fill type="solid"/>
              </v:shape>
            </v:group>
            <v:group style="position:absolute;left:10446;top:2399;width:10;height:20" coordorigin="10446,2399" coordsize="10,20">
              <v:shape style="position:absolute;left:10446;top:2399;width:10;height:20" coordorigin="10446,2399" coordsize="10,20" path="m10446,2418l10455,2418,10455,2399,10446,2399,10446,2418xe" filled="true" fillcolor="#000000" stroked="false">
                <v:path arrowok="t"/>
                <v:fill type="solid"/>
              </v:shape>
            </v:group>
            <v:group style="position:absolute;left:10446;top:2418;width:10;height:20" coordorigin="10446,2418" coordsize="10,20">
              <v:shape style="position:absolute;left:10446;top:2418;width:10;height:20" coordorigin="10446,2418" coordsize="10,20" path="m10446,2438l10455,2438,10455,2418,10446,2418,10446,2438xe" filled="true" fillcolor="#000000" stroked="false">
                <v:path arrowok="t"/>
                <v:fill type="solid"/>
              </v:shape>
            </v:group>
            <v:group style="position:absolute;left:10446;top:2438;width:10;height:20" coordorigin="10446,2438" coordsize="10,20">
              <v:shape style="position:absolute;left:10446;top:2438;width:10;height:20" coordorigin="10446,2438" coordsize="10,20" path="m10446,2457l10455,2457,10455,2438,10446,2438,10446,2457xe" filled="true" fillcolor="#000000" stroked="false">
                <v:path arrowok="t"/>
                <v:fill type="solid"/>
              </v:shape>
            </v:group>
            <v:group style="position:absolute;left:10446;top:2457;width:10;height:20" coordorigin="10446,2457" coordsize="10,20">
              <v:shape style="position:absolute;left:10446;top:2457;width:10;height:20" coordorigin="10446,2457" coordsize="10,20" path="m10446,2476l10455,2476,10455,2457,10446,2457,10446,2476xe" filled="true" fillcolor="#000000" stroked="false">
                <v:path arrowok="t"/>
                <v:fill type="solid"/>
              </v:shape>
            </v:group>
            <v:group style="position:absolute;left:10446;top:2476;width:10;height:20" coordorigin="10446,2476" coordsize="10,20">
              <v:shape style="position:absolute;left:10446;top:2476;width:10;height:20" coordorigin="10446,2476" coordsize="10,20" path="m10446,2495l10455,2495,10455,2476,10446,2476,10446,2495xe" filled="true" fillcolor="#000000" stroked="false">
                <v:path arrowok="t"/>
                <v:fill type="solid"/>
              </v:shape>
            </v:group>
            <v:group style="position:absolute;left:10446;top:2495;width:10;height:20" coordorigin="10446,2495" coordsize="10,20">
              <v:shape style="position:absolute;left:10446;top:2495;width:10;height:20" coordorigin="10446,2495" coordsize="10,20" path="m10446,2514l10455,2514,10455,2495,10446,2495,10446,2514xe" filled="true" fillcolor="#000000" stroked="false">
                <v:path arrowok="t"/>
                <v:fill type="solid"/>
              </v:shape>
            </v:group>
            <v:group style="position:absolute;left:10446;top:2514;width:10;height:20" coordorigin="10446,2514" coordsize="10,20">
              <v:shape style="position:absolute;left:10446;top:2514;width:10;height:20" coordorigin="10446,2514" coordsize="10,20" path="m10446,2534l10455,2534,10455,2514,10446,2514,10446,2534xe" filled="true" fillcolor="#000000" stroked="false">
                <v:path arrowok="t"/>
                <v:fill type="solid"/>
              </v:shape>
            </v:group>
            <v:group style="position:absolute;left:10446;top:2534;width:10;height:20" coordorigin="10446,2534" coordsize="10,20">
              <v:shape style="position:absolute;left:10446;top:2534;width:10;height:20" coordorigin="10446,2534" coordsize="10,20" path="m10446,2553l10455,2553,10455,2534,10446,2534,10446,2553xe" filled="true" fillcolor="#000000" stroked="false">
                <v:path arrowok="t"/>
                <v:fill type="solid"/>
              </v:shape>
            </v:group>
            <v:group style="position:absolute;left:10446;top:2553;width:10;height:20" coordorigin="10446,2553" coordsize="10,20">
              <v:shape style="position:absolute;left:10446;top:2553;width:10;height:20" coordorigin="10446,2553" coordsize="10,20" path="m10446,2572l10455,2572,10455,2553,10446,2553,10446,2572xe" filled="true" fillcolor="#000000" stroked="false">
                <v:path arrowok="t"/>
                <v:fill type="solid"/>
              </v:shape>
            </v:group>
            <v:group style="position:absolute;left:10446;top:2572;width:10;height:20" coordorigin="10446,2572" coordsize="10,20">
              <v:shape style="position:absolute;left:10446;top:2572;width:10;height:20" coordorigin="10446,2572" coordsize="10,20" path="m10446,2591l10455,2591,10455,2572,10446,2572,10446,2591xe" filled="true" fillcolor="#000000" stroked="false">
                <v:path arrowok="t"/>
                <v:fill type="solid"/>
              </v:shape>
            </v:group>
            <v:group style="position:absolute;left:10446;top:2598;width:10;height:2" coordorigin="10446,2598" coordsize="10,2">
              <v:shape style="position:absolute;left:10446;top:2598;width:10;height:2" coordorigin="10446,2598" coordsize="10,0" path="m10446,2598l10455,2598e" filled="false" stroked="true" strokeweight=".720001pt" strokecolor="#000000">
                <v:path arrowok="t"/>
              </v:shape>
            </v:group>
            <v:group style="position:absolute;left:12006;top:2361;width:10;height:20" coordorigin="12006,2361" coordsize="10,20">
              <v:shape style="position:absolute;left:12006;top:2361;width:10;height:20" coordorigin="12006,2361" coordsize="10,20" path="m12006,2380l12015,2380,12015,2361,12006,2361,12006,2380xe" filled="true" fillcolor="#000000" stroked="false">
                <v:path arrowok="t"/>
                <v:fill type="solid"/>
              </v:shape>
            </v:group>
            <v:group style="position:absolute;left:12006;top:2380;width:10;height:20" coordorigin="12006,2380" coordsize="10,20">
              <v:shape style="position:absolute;left:12006;top:2380;width:10;height:20" coordorigin="12006,2380" coordsize="10,20" path="m12006,2399l12015,2399,12015,2380,12006,2380,12006,2399xe" filled="true" fillcolor="#000000" stroked="false">
                <v:path arrowok="t"/>
                <v:fill type="solid"/>
              </v:shape>
            </v:group>
            <v:group style="position:absolute;left:12006;top:2399;width:10;height:20" coordorigin="12006,2399" coordsize="10,20">
              <v:shape style="position:absolute;left:12006;top:2399;width:10;height:20" coordorigin="12006,2399" coordsize="10,20" path="m12006,2418l12015,2418,12015,2399,12006,2399,12006,2418xe" filled="true" fillcolor="#000000" stroked="false">
                <v:path arrowok="t"/>
                <v:fill type="solid"/>
              </v:shape>
            </v:group>
            <v:group style="position:absolute;left:12006;top:2418;width:10;height:20" coordorigin="12006,2418" coordsize="10,20">
              <v:shape style="position:absolute;left:12006;top:2418;width:10;height:20" coordorigin="12006,2418" coordsize="10,20" path="m12006,2438l12015,2438,12015,2418,12006,2418,12006,2438xe" filled="true" fillcolor="#000000" stroked="false">
                <v:path arrowok="t"/>
                <v:fill type="solid"/>
              </v:shape>
            </v:group>
            <v:group style="position:absolute;left:12006;top:2438;width:10;height:20" coordorigin="12006,2438" coordsize="10,20">
              <v:shape style="position:absolute;left:12006;top:2438;width:10;height:20" coordorigin="12006,2438" coordsize="10,20" path="m12006,2457l12015,2457,12015,2438,12006,2438,12006,2457xe" filled="true" fillcolor="#000000" stroked="false">
                <v:path arrowok="t"/>
                <v:fill type="solid"/>
              </v:shape>
            </v:group>
            <v:group style="position:absolute;left:12006;top:2457;width:10;height:20" coordorigin="12006,2457" coordsize="10,20">
              <v:shape style="position:absolute;left:12006;top:2457;width:10;height:20" coordorigin="12006,2457" coordsize="10,20" path="m12006,2476l12015,2476,12015,2457,12006,2457,12006,2476xe" filled="true" fillcolor="#000000" stroked="false">
                <v:path arrowok="t"/>
                <v:fill type="solid"/>
              </v:shape>
            </v:group>
            <v:group style="position:absolute;left:12006;top:2476;width:10;height:20" coordorigin="12006,2476" coordsize="10,20">
              <v:shape style="position:absolute;left:12006;top:2476;width:10;height:20" coordorigin="12006,2476" coordsize="10,20" path="m12006,2495l12015,2495,12015,2476,12006,2476,12006,2495xe" filled="true" fillcolor="#000000" stroked="false">
                <v:path arrowok="t"/>
                <v:fill type="solid"/>
              </v:shape>
            </v:group>
            <v:group style="position:absolute;left:12006;top:2495;width:10;height:20" coordorigin="12006,2495" coordsize="10,20">
              <v:shape style="position:absolute;left:12006;top:2495;width:10;height:20" coordorigin="12006,2495" coordsize="10,20" path="m12006,2514l12015,2514,12015,2495,12006,2495,12006,2514xe" filled="true" fillcolor="#000000" stroked="false">
                <v:path arrowok="t"/>
                <v:fill type="solid"/>
              </v:shape>
            </v:group>
            <v:group style="position:absolute;left:12006;top:2514;width:10;height:20" coordorigin="12006,2514" coordsize="10,20">
              <v:shape style="position:absolute;left:12006;top:2514;width:10;height:20" coordorigin="12006,2514" coordsize="10,20" path="m12006,2534l12015,2534,12015,2514,12006,2514,12006,2534xe" filled="true" fillcolor="#000000" stroked="false">
                <v:path arrowok="t"/>
                <v:fill type="solid"/>
              </v:shape>
            </v:group>
            <v:group style="position:absolute;left:12006;top:2534;width:10;height:20" coordorigin="12006,2534" coordsize="10,20">
              <v:shape style="position:absolute;left:12006;top:2534;width:10;height:20" coordorigin="12006,2534" coordsize="10,20" path="m12006,2553l12015,2553,12015,2534,12006,2534,12006,2553xe" filled="true" fillcolor="#000000" stroked="false">
                <v:path arrowok="t"/>
                <v:fill type="solid"/>
              </v:shape>
            </v:group>
            <v:group style="position:absolute;left:12006;top:2553;width:10;height:20" coordorigin="12006,2553" coordsize="10,20">
              <v:shape style="position:absolute;left:12006;top:2553;width:10;height:20" coordorigin="12006,2553" coordsize="10,20" path="m12006,2572l12015,2572,12015,2553,12006,2553,12006,2572xe" filled="true" fillcolor="#000000" stroked="false">
                <v:path arrowok="t"/>
                <v:fill type="solid"/>
              </v:shape>
            </v:group>
            <v:group style="position:absolute;left:12006;top:2572;width:10;height:20" coordorigin="12006,2572" coordsize="10,20">
              <v:shape style="position:absolute;left:12006;top:2572;width:10;height:20" coordorigin="12006,2572" coordsize="10,20" path="m12006,2591l12015,2591,12015,2572,12006,2572,12006,2591xe" filled="true" fillcolor="#000000" stroked="false">
                <v:path arrowok="t"/>
                <v:fill type="solid"/>
              </v:shape>
            </v:group>
            <v:group style="position:absolute;left:12006;top:2598;width:10;height:2" coordorigin="12006,2598" coordsize="10,2">
              <v:shape style="position:absolute;left:12006;top:2598;width:10;height:2" coordorigin="12006,2598" coordsize="10,0" path="m12006,2598l12015,2598e" filled="false" stroked="true" strokeweight=".720001pt" strokecolor="#000000">
                <v:path arrowok="t"/>
              </v:shape>
            </v:group>
            <v:group style="position:absolute;left:13705;top:2361;width:10;height:20" coordorigin="13705,2361" coordsize="10,20">
              <v:shape style="position:absolute;left:13705;top:2361;width:10;height:20" coordorigin="13705,2361" coordsize="10,20" path="m13705,2380l13714,2380,13714,2361,13705,2361,13705,2380xe" filled="true" fillcolor="#000000" stroked="false">
                <v:path arrowok="t"/>
                <v:fill type="solid"/>
              </v:shape>
            </v:group>
            <v:group style="position:absolute;left:13705;top:2380;width:10;height:20" coordorigin="13705,2380" coordsize="10,20">
              <v:shape style="position:absolute;left:13705;top:2380;width:10;height:20" coordorigin="13705,2380" coordsize="10,20" path="m13705,2399l13714,2399,13714,2380,13705,2380,13705,2399xe" filled="true" fillcolor="#000000" stroked="false">
                <v:path arrowok="t"/>
                <v:fill type="solid"/>
              </v:shape>
            </v:group>
            <v:group style="position:absolute;left:13705;top:2399;width:10;height:20" coordorigin="13705,2399" coordsize="10,20">
              <v:shape style="position:absolute;left:13705;top:2399;width:10;height:20" coordorigin="13705,2399" coordsize="10,20" path="m13705,2418l13714,2418,13714,2399,13705,2399,13705,2418xe" filled="true" fillcolor="#000000" stroked="false">
                <v:path arrowok="t"/>
                <v:fill type="solid"/>
              </v:shape>
            </v:group>
            <v:group style="position:absolute;left:13705;top:2418;width:10;height:20" coordorigin="13705,2418" coordsize="10,20">
              <v:shape style="position:absolute;left:13705;top:2418;width:10;height:20" coordorigin="13705,2418" coordsize="10,20" path="m13705,2438l13714,2438,13714,2418,13705,2418,13705,2438xe" filled="true" fillcolor="#000000" stroked="false">
                <v:path arrowok="t"/>
                <v:fill type="solid"/>
              </v:shape>
            </v:group>
            <v:group style="position:absolute;left:13705;top:2438;width:10;height:20" coordorigin="13705,2438" coordsize="10,20">
              <v:shape style="position:absolute;left:13705;top:2438;width:10;height:20" coordorigin="13705,2438" coordsize="10,20" path="m13705,2457l13714,2457,13714,2438,13705,2438,13705,2457xe" filled="true" fillcolor="#000000" stroked="false">
                <v:path arrowok="t"/>
                <v:fill type="solid"/>
              </v:shape>
            </v:group>
            <v:group style="position:absolute;left:13705;top:2457;width:10;height:20" coordorigin="13705,2457" coordsize="10,20">
              <v:shape style="position:absolute;left:13705;top:2457;width:10;height:20" coordorigin="13705,2457" coordsize="10,20" path="m13705,2476l13714,2476,13714,2457,13705,2457,13705,2476xe" filled="true" fillcolor="#000000" stroked="false">
                <v:path arrowok="t"/>
                <v:fill type="solid"/>
              </v:shape>
            </v:group>
            <v:group style="position:absolute;left:13705;top:2476;width:10;height:20" coordorigin="13705,2476" coordsize="10,20">
              <v:shape style="position:absolute;left:13705;top:2476;width:10;height:20" coordorigin="13705,2476" coordsize="10,20" path="m13705,2495l13714,2495,13714,2476,13705,2476,13705,2495xe" filled="true" fillcolor="#000000" stroked="false">
                <v:path arrowok="t"/>
                <v:fill type="solid"/>
              </v:shape>
            </v:group>
            <v:group style="position:absolute;left:13705;top:2495;width:10;height:20" coordorigin="13705,2495" coordsize="10,20">
              <v:shape style="position:absolute;left:13705;top:2495;width:10;height:20" coordorigin="13705,2495" coordsize="10,20" path="m13705,2514l13714,2514,13714,2495,13705,2495,13705,2514xe" filled="true" fillcolor="#000000" stroked="false">
                <v:path arrowok="t"/>
                <v:fill type="solid"/>
              </v:shape>
            </v:group>
            <v:group style="position:absolute;left:13705;top:2514;width:10;height:20" coordorigin="13705,2514" coordsize="10,20">
              <v:shape style="position:absolute;left:13705;top:2514;width:10;height:20" coordorigin="13705,2514" coordsize="10,20" path="m13705,2534l13714,2534,13714,2514,13705,2514,13705,2534xe" filled="true" fillcolor="#000000" stroked="false">
                <v:path arrowok="t"/>
                <v:fill type="solid"/>
              </v:shape>
            </v:group>
            <v:group style="position:absolute;left:13705;top:2534;width:10;height:20" coordorigin="13705,2534" coordsize="10,20">
              <v:shape style="position:absolute;left:13705;top:2534;width:10;height:20" coordorigin="13705,2534" coordsize="10,20" path="m13705,2553l13714,2553,13714,2534,13705,2534,13705,2553xe" filled="true" fillcolor="#000000" stroked="false">
                <v:path arrowok="t"/>
                <v:fill type="solid"/>
              </v:shape>
            </v:group>
            <v:group style="position:absolute;left:13705;top:2553;width:10;height:20" coordorigin="13705,2553" coordsize="10,20">
              <v:shape style="position:absolute;left:13705;top:2553;width:10;height:20" coordorigin="13705,2553" coordsize="10,20" path="m13705,2572l13714,2572,13714,2553,13705,2553,13705,2572xe" filled="true" fillcolor="#000000" stroked="false">
                <v:path arrowok="t"/>
                <v:fill type="solid"/>
              </v:shape>
            </v:group>
            <v:group style="position:absolute;left:13705;top:2572;width:10;height:20" coordorigin="13705,2572" coordsize="10,20">
              <v:shape style="position:absolute;left:13705;top:2572;width:10;height:20" coordorigin="13705,2572" coordsize="10,20" path="m13705,2591l13714,2591,13714,2572,13705,2572,13705,2591xe" filled="true" fillcolor="#000000" stroked="false">
                <v:path arrowok="t"/>
                <v:fill type="solid"/>
              </v:shape>
            </v:group>
            <v:group style="position:absolute;left:13705;top:2598;width:10;height:2" coordorigin="13705,2598" coordsize="10,2">
              <v:shape style="position:absolute;left:13705;top:2598;width:10;height:2" coordorigin="13705,2598" coordsize="10,0" path="m13705,2598l13714,2598e" filled="false" stroked="true" strokeweight=".720001pt" strokecolor="#000000">
                <v:path arrowok="t"/>
              </v:shape>
              <v:shape style="position:absolute;left:1128;top:2514;width:3472;height:101" type="#_x0000_t75" stroked="false">
                <v:imagedata r:id="rId223" o:title=""/>
              </v:shape>
              <v:shape style="position:absolute;left:4576;top:2606;width:625;height:10" type="#_x0000_t75" stroked="false">
                <v:imagedata r:id="rId224" o:title=""/>
              </v:shape>
              <v:shape style="position:absolute;left:5196;top:2606;width:2838;height:10" type="#_x0000_t75" stroked="false">
                <v:imagedata r:id="rId225" o:title=""/>
              </v:shape>
              <v:shape style="position:absolute;left:8030;top:2606;width:717;height:10" type="#_x0000_t75" stroked="false">
                <v:imagedata r:id="rId216" o:title=""/>
              </v:shape>
              <v:shape style="position:absolute;left:8742;top:2606;width:856;height:10" type="#_x0000_t75" stroked="false">
                <v:imagedata r:id="rId217" o:title=""/>
              </v:shape>
              <v:shape style="position:absolute;left:9592;top:2606;width:853;height:10" type="#_x0000_t75" stroked="false">
                <v:imagedata r:id="rId218" o:title=""/>
              </v:shape>
              <v:shape style="position:absolute;left:10441;top:2606;width:1565;height:10" type="#_x0000_t75" stroked="false">
                <v:imagedata r:id="rId219" o:title=""/>
              </v:shape>
              <v:shape style="position:absolute;left:12001;top:2606;width:3412;height:10" type="#_x0000_t75" stroked="false">
                <v:imagedata r:id="rId220" o:title=""/>
              </v:shape>
            </v:group>
            <v:group style="position:absolute;left:3269;top:2615;width:10;height:20" coordorigin="3269,2615" coordsize="10,20">
              <v:shape style="position:absolute;left:3269;top:2615;width:10;height:20" coordorigin="3269,2615" coordsize="10,20" path="m3269,2634l3279,2634,3279,2615,3269,2615,3269,2634xe" filled="true" fillcolor="#000000" stroked="false">
                <v:path arrowok="t"/>
                <v:fill type="solid"/>
              </v:shape>
            </v:group>
            <v:group style="position:absolute;left:3269;top:2634;width:10;height:20" coordorigin="3269,2634" coordsize="10,20">
              <v:shape style="position:absolute;left:3269;top:2634;width:10;height:20" coordorigin="3269,2634" coordsize="10,20" path="m3269,2654l3279,2654,3279,2634,3269,2634,3269,2654xe" filled="true" fillcolor="#000000" stroked="false">
                <v:path arrowok="t"/>
                <v:fill type="solid"/>
              </v:shape>
            </v:group>
            <v:group style="position:absolute;left:3269;top:2654;width:10;height:20" coordorigin="3269,2654" coordsize="10,20">
              <v:shape style="position:absolute;left:3269;top:2654;width:10;height:20" coordorigin="3269,2654" coordsize="10,20" path="m3269,2673l3279,2673,3279,2654,3269,2654,3269,2673xe" filled="true" fillcolor="#000000" stroked="false">
                <v:path arrowok="t"/>
                <v:fill type="solid"/>
              </v:shape>
            </v:group>
            <v:group style="position:absolute;left:3269;top:2673;width:10;height:20" coordorigin="3269,2673" coordsize="10,20">
              <v:shape style="position:absolute;left:3269;top:2673;width:10;height:20" coordorigin="3269,2673" coordsize="10,20" path="m3269,2692l3279,2692,3279,2673,3269,2673,3269,2692xe" filled="true" fillcolor="#000000" stroked="false">
                <v:path arrowok="t"/>
                <v:fill type="solid"/>
              </v:shape>
            </v:group>
            <v:group style="position:absolute;left:3269;top:2692;width:10;height:20" coordorigin="3269,2692" coordsize="10,20">
              <v:shape style="position:absolute;left:3269;top:2692;width:10;height:20" coordorigin="3269,2692" coordsize="10,20" path="m3269,2711l3279,2711,3279,2692,3269,2692,3269,2711xe" filled="true" fillcolor="#000000" stroked="false">
                <v:path arrowok="t"/>
                <v:fill type="solid"/>
              </v:shape>
            </v:group>
            <v:group style="position:absolute;left:3269;top:2711;width:10;height:20" coordorigin="3269,2711" coordsize="10,20">
              <v:shape style="position:absolute;left:3269;top:2711;width:10;height:20" coordorigin="3269,2711" coordsize="10,20" path="m3269,2730l3279,2730,3279,2711,3269,2711,3269,2730xe" filled="true" fillcolor="#000000" stroked="false">
                <v:path arrowok="t"/>
                <v:fill type="solid"/>
              </v:shape>
            </v:group>
            <v:group style="position:absolute;left:3269;top:2730;width:10;height:20" coordorigin="3269,2730" coordsize="10,20">
              <v:shape style="position:absolute;left:3269;top:2730;width:10;height:20" coordorigin="3269,2730" coordsize="10,20" path="m3269,2750l3279,2750,3279,2730,3269,2730,3269,2750xe" filled="true" fillcolor="#000000" stroked="false">
                <v:path arrowok="t"/>
                <v:fill type="solid"/>
              </v:shape>
            </v:group>
            <v:group style="position:absolute;left:3269;top:2750;width:10;height:20" coordorigin="3269,2750" coordsize="10,20">
              <v:shape style="position:absolute;left:3269;top:2750;width:10;height:20" coordorigin="3269,2750" coordsize="10,20" path="m3269,2769l3279,2769,3279,2750,3269,2750,3269,2769xe" filled="true" fillcolor="#000000" stroked="false">
                <v:path arrowok="t"/>
                <v:fill type="solid"/>
              </v:shape>
            </v:group>
            <v:group style="position:absolute;left:3269;top:2769;width:10;height:20" coordorigin="3269,2769" coordsize="10,20">
              <v:shape style="position:absolute;left:3269;top:2769;width:10;height:20" coordorigin="3269,2769" coordsize="10,20" path="m3269,2788l3279,2788,3279,2769,3269,2769,3269,2788xe" filled="true" fillcolor="#000000" stroked="false">
                <v:path arrowok="t"/>
                <v:fill type="solid"/>
              </v:shape>
            </v:group>
            <v:group style="position:absolute;left:3269;top:2788;width:10;height:20" coordorigin="3269,2788" coordsize="10,20">
              <v:shape style="position:absolute;left:3269;top:2788;width:10;height:20" coordorigin="3269,2788" coordsize="10,20" path="m3269,2807l3279,2807,3279,2788,3269,2788,3269,2807xe" filled="true" fillcolor="#000000" stroked="false">
                <v:path arrowok="t"/>
                <v:fill type="solid"/>
              </v:shape>
            </v:group>
            <v:group style="position:absolute;left:3269;top:2807;width:10;height:20" coordorigin="3269,2807" coordsize="10,20">
              <v:shape style="position:absolute;left:3269;top:2807;width:10;height:20" coordorigin="3269,2807" coordsize="10,20" path="m3269,2826l3279,2826,3279,2807,3269,2807,3269,2826xe" filled="true" fillcolor="#000000" stroked="false">
                <v:path arrowok="t"/>
                <v:fill type="solid"/>
              </v:shape>
            </v:group>
            <v:group style="position:absolute;left:3269;top:2826;width:10;height:20" coordorigin="3269,2826" coordsize="10,20">
              <v:shape style="position:absolute;left:3269;top:2826;width:10;height:20" coordorigin="3269,2826" coordsize="10,20" path="m3269,2846l3279,2846,3279,2826,3269,2826,3269,2846xe" filled="true" fillcolor="#000000" stroked="false">
                <v:path arrowok="t"/>
                <v:fill type="solid"/>
              </v:shape>
            </v:group>
            <v:group style="position:absolute;left:3269;top:2853;width:10;height:2" coordorigin="3269,2853" coordsize="10,2">
              <v:shape style="position:absolute;left:3269;top:2853;width:10;height:2" coordorigin="3269,2853" coordsize="10,0" path="m3269,2853l3279,2853e" filled="false" stroked="true" strokeweight=".779999pt" strokecolor="#000000">
                <v:path arrowok="t"/>
              </v:shape>
            </v:group>
            <v:group style="position:absolute;left:4581;top:2615;width:10;height:20" coordorigin="4581,2615" coordsize="10,20">
              <v:shape style="position:absolute;left:4581;top:2615;width:10;height:20" coordorigin="4581,2615" coordsize="10,20" path="m4581,2634l4590,2634,4590,2615,4581,2615,4581,2634xe" filled="true" fillcolor="#000000" stroked="false">
                <v:path arrowok="t"/>
                <v:fill type="solid"/>
              </v:shape>
            </v:group>
            <v:group style="position:absolute;left:4581;top:2634;width:10;height:20" coordorigin="4581,2634" coordsize="10,20">
              <v:shape style="position:absolute;left:4581;top:2634;width:10;height:20" coordorigin="4581,2634" coordsize="10,20" path="m4581,2654l4590,2654,4590,2634,4581,2634,4581,2654xe" filled="true" fillcolor="#000000" stroked="false">
                <v:path arrowok="t"/>
                <v:fill type="solid"/>
              </v:shape>
            </v:group>
            <v:group style="position:absolute;left:4581;top:2654;width:10;height:20" coordorigin="4581,2654" coordsize="10,20">
              <v:shape style="position:absolute;left:4581;top:2654;width:10;height:20" coordorigin="4581,2654" coordsize="10,20" path="m4581,2673l4590,2673,4590,2654,4581,2654,4581,2673xe" filled="true" fillcolor="#000000" stroked="false">
                <v:path arrowok="t"/>
                <v:fill type="solid"/>
              </v:shape>
            </v:group>
            <v:group style="position:absolute;left:4581;top:2673;width:10;height:20" coordorigin="4581,2673" coordsize="10,20">
              <v:shape style="position:absolute;left:4581;top:2673;width:10;height:20" coordorigin="4581,2673" coordsize="10,20" path="m4581,2692l4590,2692,4590,2673,4581,2673,4581,2692xe" filled="true" fillcolor="#000000" stroked="false">
                <v:path arrowok="t"/>
                <v:fill type="solid"/>
              </v:shape>
            </v:group>
            <v:group style="position:absolute;left:4581;top:2692;width:10;height:20" coordorigin="4581,2692" coordsize="10,20">
              <v:shape style="position:absolute;left:4581;top:2692;width:10;height:20" coordorigin="4581,2692" coordsize="10,20" path="m4581,2711l4590,2711,4590,2692,4581,2692,4581,2711xe" filled="true" fillcolor="#000000" stroked="false">
                <v:path arrowok="t"/>
                <v:fill type="solid"/>
              </v:shape>
            </v:group>
            <v:group style="position:absolute;left:4581;top:2711;width:10;height:20" coordorigin="4581,2711" coordsize="10,20">
              <v:shape style="position:absolute;left:4581;top:2711;width:10;height:20" coordorigin="4581,2711" coordsize="10,20" path="m4581,2730l4590,2730,4590,2711,4581,2711,4581,2730xe" filled="true" fillcolor="#000000" stroked="false">
                <v:path arrowok="t"/>
                <v:fill type="solid"/>
              </v:shape>
            </v:group>
            <v:group style="position:absolute;left:4581;top:2730;width:10;height:20" coordorigin="4581,2730" coordsize="10,20">
              <v:shape style="position:absolute;left:4581;top:2730;width:10;height:20" coordorigin="4581,2730" coordsize="10,20" path="m4581,2750l4590,2750,4590,2730,4581,2730,4581,2750xe" filled="true" fillcolor="#000000" stroked="false">
                <v:path arrowok="t"/>
                <v:fill type="solid"/>
              </v:shape>
            </v:group>
            <v:group style="position:absolute;left:4581;top:2750;width:10;height:20" coordorigin="4581,2750" coordsize="10,20">
              <v:shape style="position:absolute;left:4581;top:2750;width:10;height:20" coordorigin="4581,2750" coordsize="10,20" path="m4581,2769l4590,2769,4590,2750,4581,2750,4581,2769xe" filled="true" fillcolor="#000000" stroked="false">
                <v:path arrowok="t"/>
                <v:fill type="solid"/>
              </v:shape>
            </v:group>
            <v:group style="position:absolute;left:5201;top:2615;width:10;height:20" coordorigin="5201,2615" coordsize="10,20">
              <v:shape style="position:absolute;left:5201;top:2615;width:10;height:20" coordorigin="5201,2615" coordsize="10,20" path="m5201,2634l5211,2634,5211,2615,5201,2615,5201,2634xe" filled="true" fillcolor="#000000" stroked="false">
                <v:path arrowok="t"/>
                <v:fill type="solid"/>
              </v:shape>
            </v:group>
            <v:group style="position:absolute;left:5201;top:2634;width:10;height:20" coordorigin="5201,2634" coordsize="10,20">
              <v:shape style="position:absolute;left:5201;top:2634;width:10;height:20" coordorigin="5201,2634" coordsize="10,20" path="m5201,2654l5211,2654,5211,2634,5201,2634,5201,2654xe" filled="true" fillcolor="#000000" stroked="false">
                <v:path arrowok="t"/>
                <v:fill type="solid"/>
              </v:shape>
            </v:group>
            <v:group style="position:absolute;left:5201;top:2654;width:10;height:20" coordorigin="5201,2654" coordsize="10,20">
              <v:shape style="position:absolute;left:5201;top:2654;width:10;height:20" coordorigin="5201,2654" coordsize="10,20" path="m5201,2673l5211,2673,5211,2654,5201,2654,5201,2673xe" filled="true" fillcolor="#000000" stroked="false">
                <v:path arrowok="t"/>
                <v:fill type="solid"/>
              </v:shape>
            </v:group>
            <v:group style="position:absolute;left:5201;top:2673;width:10;height:20" coordorigin="5201,2673" coordsize="10,20">
              <v:shape style="position:absolute;left:5201;top:2673;width:10;height:20" coordorigin="5201,2673" coordsize="10,20" path="m5201,2692l5211,2692,5211,2673,5201,2673,5201,2692xe" filled="true" fillcolor="#000000" stroked="false">
                <v:path arrowok="t"/>
                <v:fill type="solid"/>
              </v:shape>
            </v:group>
            <v:group style="position:absolute;left:5201;top:2692;width:10;height:20" coordorigin="5201,2692" coordsize="10,20">
              <v:shape style="position:absolute;left:5201;top:2692;width:10;height:20" coordorigin="5201,2692" coordsize="10,20" path="m5201,2711l5211,2711,5211,2692,5201,2692,5201,2711xe" filled="true" fillcolor="#000000" stroked="false">
                <v:path arrowok="t"/>
                <v:fill type="solid"/>
              </v:shape>
            </v:group>
            <v:group style="position:absolute;left:5201;top:2711;width:10;height:20" coordorigin="5201,2711" coordsize="10,20">
              <v:shape style="position:absolute;left:5201;top:2711;width:10;height:20" coordorigin="5201,2711" coordsize="10,20" path="m5201,2730l5211,2730,5211,2711,5201,2711,5201,2730xe" filled="true" fillcolor="#000000" stroked="false">
                <v:path arrowok="t"/>
                <v:fill type="solid"/>
              </v:shape>
            </v:group>
            <v:group style="position:absolute;left:5201;top:2730;width:10;height:20" coordorigin="5201,2730" coordsize="10,20">
              <v:shape style="position:absolute;left:5201;top:2730;width:10;height:20" coordorigin="5201,2730" coordsize="10,20" path="m5201,2750l5211,2750,5211,2730,5201,2730,5201,2750xe" filled="true" fillcolor="#000000" stroked="false">
                <v:path arrowok="t"/>
                <v:fill type="solid"/>
              </v:shape>
            </v:group>
            <v:group style="position:absolute;left:5201;top:2750;width:10;height:20" coordorigin="5201,2750" coordsize="10,20">
              <v:shape style="position:absolute;left:5201;top:2750;width:10;height:20" coordorigin="5201,2750" coordsize="10,20" path="m5201,2769l5211,2769,5211,2750,5201,2750,5201,2769xe" filled="true" fillcolor="#000000" stroked="false">
                <v:path arrowok="t"/>
                <v:fill type="solid"/>
              </v:shape>
            </v:group>
            <v:group style="position:absolute;left:5201;top:2769;width:10;height:20" coordorigin="5201,2769" coordsize="10,20">
              <v:shape style="position:absolute;left:5201;top:2769;width:10;height:20" coordorigin="5201,2769" coordsize="10,20" path="m5201,2788l5211,2788,5211,2769,5201,2769,5201,2788xe" filled="true" fillcolor="#000000" stroked="false">
                <v:path arrowok="t"/>
                <v:fill type="solid"/>
              </v:shape>
            </v:group>
            <v:group style="position:absolute;left:5201;top:2788;width:10;height:20" coordorigin="5201,2788" coordsize="10,20">
              <v:shape style="position:absolute;left:5201;top:2788;width:10;height:20" coordorigin="5201,2788" coordsize="10,20" path="m5201,2807l5211,2807,5211,2788,5201,2788,5201,2807xe" filled="true" fillcolor="#000000" stroked="false">
                <v:path arrowok="t"/>
                <v:fill type="solid"/>
              </v:shape>
            </v:group>
            <v:group style="position:absolute;left:5201;top:2807;width:10;height:20" coordorigin="5201,2807" coordsize="10,20">
              <v:shape style="position:absolute;left:5201;top:2807;width:10;height:20" coordorigin="5201,2807" coordsize="10,20" path="m5201,2826l5211,2826,5211,2807,5201,2807,5201,2826xe" filled="true" fillcolor="#000000" stroked="false">
                <v:path arrowok="t"/>
                <v:fill type="solid"/>
              </v:shape>
            </v:group>
            <v:group style="position:absolute;left:5201;top:2826;width:10;height:20" coordorigin="5201,2826" coordsize="10,20">
              <v:shape style="position:absolute;left:5201;top:2826;width:10;height:20" coordorigin="5201,2826" coordsize="10,20" path="m5201,2846l5211,2846,5211,2826,5201,2826,5201,2846xe" filled="true" fillcolor="#000000" stroked="false">
                <v:path arrowok="t"/>
                <v:fill type="solid"/>
              </v:shape>
            </v:group>
            <v:group style="position:absolute;left:5201;top:2853;width:10;height:2" coordorigin="5201,2853" coordsize="10,2">
              <v:shape style="position:absolute;left:5201;top:2853;width:10;height:2" coordorigin="5201,2853" coordsize="10,0" path="m5201,2853l5211,2853e" filled="false" stroked="true" strokeweight=".779999pt" strokecolor="#000000">
                <v:path arrowok="t"/>
              </v:shape>
            </v:group>
            <v:group style="position:absolute;left:5909;top:2615;width:10;height:20" coordorigin="5909,2615" coordsize="10,20">
              <v:shape style="position:absolute;left:5909;top:2615;width:10;height:20" coordorigin="5909,2615" coordsize="10,20" path="m5909,2634l5919,2634,5919,2615,5909,2615,5909,2634xe" filled="true" fillcolor="#000000" stroked="false">
                <v:path arrowok="t"/>
                <v:fill type="solid"/>
              </v:shape>
            </v:group>
            <v:group style="position:absolute;left:5909;top:2634;width:10;height:20" coordorigin="5909,2634" coordsize="10,20">
              <v:shape style="position:absolute;left:5909;top:2634;width:10;height:20" coordorigin="5909,2634" coordsize="10,20" path="m5909,2654l5919,2654,5919,2634,5909,2634,5909,2654xe" filled="true" fillcolor="#000000" stroked="false">
                <v:path arrowok="t"/>
                <v:fill type="solid"/>
              </v:shape>
            </v:group>
            <v:group style="position:absolute;left:5909;top:2654;width:10;height:20" coordorigin="5909,2654" coordsize="10,20">
              <v:shape style="position:absolute;left:5909;top:2654;width:10;height:20" coordorigin="5909,2654" coordsize="10,20" path="m5909,2673l5919,2673,5919,2654,5909,2654,5909,2673xe" filled="true" fillcolor="#000000" stroked="false">
                <v:path arrowok="t"/>
                <v:fill type="solid"/>
              </v:shape>
            </v:group>
            <v:group style="position:absolute;left:5909;top:2673;width:10;height:20" coordorigin="5909,2673" coordsize="10,20">
              <v:shape style="position:absolute;left:5909;top:2673;width:10;height:20" coordorigin="5909,2673" coordsize="10,20" path="m5909,2692l5919,2692,5919,2673,5909,2673,5909,2692xe" filled="true" fillcolor="#000000" stroked="false">
                <v:path arrowok="t"/>
                <v:fill type="solid"/>
              </v:shape>
            </v:group>
            <v:group style="position:absolute;left:5909;top:2692;width:10;height:20" coordorigin="5909,2692" coordsize="10,20">
              <v:shape style="position:absolute;left:5909;top:2692;width:10;height:20" coordorigin="5909,2692" coordsize="10,20" path="m5909,2711l5919,2711,5919,2692,5909,2692,5909,2711xe" filled="true" fillcolor="#000000" stroked="false">
                <v:path arrowok="t"/>
                <v:fill type="solid"/>
              </v:shape>
            </v:group>
            <v:group style="position:absolute;left:5909;top:2711;width:10;height:20" coordorigin="5909,2711" coordsize="10,20">
              <v:shape style="position:absolute;left:5909;top:2711;width:10;height:20" coordorigin="5909,2711" coordsize="10,20" path="m5909,2730l5919,2730,5919,2711,5909,2711,5909,2730xe" filled="true" fillcolor="#000000" stroked="false">
                <v:path arrowok="t"/>
                <v:fill type="solid"/>
              </v:shape>
            </v:group>
            <v:group style="position:absolute;left:5909;top:2730;width:10;height:20" coordorigin="5909,2730" coordsize="10,20">
              <v:shape style="position:absolute;left:5909;top:2730;width:10;height:20" coordorigin="5909,2730" coordsize="10,20" path="m5909,2750l5919,2750,5919,2730,5909,2730,5909,2750xe" filled="true" fillcolor="#000000" stroked="false">
                <v:path arrowok="t"/>
                <v:fill type="solid"/>
              </v:shape>
            </v:group>
            <v:group style="position:absolute;left:5909;top:2750;width:10;height:20" coordorigin="5909,2750" coordsize="10,20">
              <v:shape style="position:absolute;left:5909;top:2750;width:10;height:20" coordorigin="5909,2750" coordsize="10,20" path="m5909,2769l5919,2769,5919,2750,5909,2750,5909,2769xe" filled="true" fillcolor="#000000" stroked="false">
                <v:path arrowok="t"/>
                <v:fill type="solid"/>
              </v:shape>
            </v:group>
            <v:group style="position:absolute;left:5909;top:2769;width:10;height:20" coordorigin="5909,2769" coordsize="10,20">
              <v:shape style="position:absolute;left:5909;top:2769;width:10;height:20" coordorigin="5909,2769" coordsize="10,20" path="m5909,2788l5919,2788,5919,2769,5909,2769,5909,2788xe" filled="true" fillcolor="#000000" stroked="false">
                <v:path arrowok="t"/>
                <v:fill type="solid"/>
              </v:shape>
            </v:group>
            <v:group style="position:absolute;left:5909;top:2788;width:10;height:20" coordorigin="5909,2788" coordsize="10,20">
              <v:shape style="position:absolute;left:5909;top:2788;width:10;height:20" coordorigin="5909,2788" coordsize="10,20" path="m5909,2807l5919,2807,5919,2788,5909,2788,5909,2807xe" filled="true" fillcolor="#000000" stroked="false">
                <v:path arrowok="t"/>
                <v:fill type="solid"/>
              </v:shape>
            </v:group>
            <v:group style="position:absolute;left:5909;top:2807;width:10;height:20" coordorigin="5909,2807" coordsize="10,20">
              <v:shape style="position:absolute;left:5909;top:2807;width:10;height:20" coordorigin="5909,2807" coordsize="10,20" path="m5909,2826l5919,2826,5919,2807,5909,2807,5909,2826xe" filled="true" fillcolor="#000000" stroked="false">
                <v:path arrowok="t"/>
                <v:fill type="solid"/>
              </v:shape>
            </v:group>
            <v:group style="position:absolute;left:5909;top:2826;width:10;height:20" coordorigin="5909,2826" coordsize="10,20">
              <v:shape style="position:absolute;left:5909;top:2826;width:10;height:20" coordorigin="5909,2826" coordsize="10,20" path="m5909,2846l5919,2846,5919,2826,5909,2826,5909,2846xe" filled="true" fillcolor="#000000" stroked="false">
                <v:path arrowok="t"/>
                <v:fill type="solid"/>
              </v:shape>
            </v:group>
            <v:group style="position:absolute;left:5909;top:2853;width:10;height:2" coordorigin="5909,2853" coordsize="10,2">
              <v:shape style="position:absolute;left:5909;top:2853;width:10;height:2" coordorigin="5909,2853" coordsize="10,0" path="m5909,2853l5919,2853e" filled="false" stroked="true" strokeweight=".779999pt" strokecolor="#000000">
                <v:path arrowok="t"/>
              </v:shape>
            </v:group>
            <v:group style="position:absolute;left:6478;top:2615;width:10;height:20" coordorigin="6478,2615" coordsize="10,20">
              <v:shape style="position:absolute;left:6478;top:2615;width:10;height:20" coordorigin="6478,2615" coordsize="10,20" path="m6478,2634l6488,2634,6488,2615,6478,2615,6478,2634xe" filled="true" fillcolor="#000000" stroked="false">
                <v:path arrowok="t"/>
                <v:fill type="solid"/>
              </v:shape>
            </v:group>
            <v:group style="position:absolute;left:6478;top:2634;width:10;height:20" coordorigin="6478,2634" coordsize="10,20">
              <v:shape style="position:absolute;left:6478;top:2634;width:10;height:20" coordorigin="6478,2634" coordsize="10,20" path="m6478,2654l6488,2654,6488,2634,6478,2634,6478,2654xe" filled="true" fillcolor="#000000" stroked="false">
                <v:path arrowok="t"/>
                <v:fill type="solid"/>
              </v:shape>
            </v:group>
            <v:group style="position:absolute;left:6478;top:2654;width:10;height:20" coordorigin="6478,2654" coordsize="10,20">
              <v:shape style="position:absolute;left:6478;top:2654;width:10;height:20" coordorigin="6478,2654" coordsize="10,20" path="m6478,2673l6488,2673,6488,2654,6478,2654,6478,2673xe" filled="true" fillcolor="#000000" stroked="false">
                <v:path arrowok="t"/>
                <v:fill type="solid"/>
              </v:shape>
            </v:group>
            <v:group style="position:absolute;left:6478;top:2673;width:10;height:20" coordorigin="6478,2673" coordsize="10,20">
              <v:shape style="position:absolute;left:6478;top:2673;width:10;height:20" coordorigin="6478,2673" coordsize="10,20" path="m6478,2692l6488,2692,6488,2673,6478,2673,6478,2692xe" filled="true" fillcolor="#000000" stroked="false">
                <v:path arrowok="t"/>
                <v:fill type="solid"/>
              </v:shape>
            </v:group>
            <v:group style="position:absolute;left:6478;top:2692;width:10;height:20" coordorigin="6478,2692" coordsize="10,20">
              <v:shape style="position:absolute;left:6478;top:2692;width:10;height:20" coordorigin="6478,2692" coordsize="10,20" path="m6478,2711l6488,2711,6488,2692,6478,2692,6478,2711xe" filled="true" fillcolor="#000000" stroked="false">
                <v:path arrowok="t"/>
                <v:fill type="solid"/>
              </v:shape>
            </v:group>
            <v:group style="position:absolute;left:6478;top:2711;width:10;height:20" coordorigin="6478,2711" coordsize="10,20">
              <v:shape style="position:absolute;left:6478;top:2711;width:10;height:20" coordorigin="6478,2711" coordsize="10,20" path="m6478,2730l6488,2730,6488,2711,6478,2711,6478,2730xe" filled="true" fillcolor="#000000" stroked="false">
                <v:path arrowok="t"/>
                <v:fill type="solid"/>
              </v:shape>
            </v:group>
            <v:group style="position:absolute;left:6478;top:2730;width:10;height:20" coordorigin="6478,2730" coordsize="10,20">
              <v:shape style="position:absolute;left:6478;top:2730;width:10;height:20" coordorigin="6478,2730" coordsize="10,20" path="m6478,2750l6488,2750,6488,2730,6478,2730,6478,2750xe" filled="true" fillcolor="#000000" stroked="false">
                <v:path arrowok="t"/>
                <v:fill type="solid"/>
              </v:shape>
            </v:group>
            <v:group style="position:absolute;left:6478;top:2750;width:10;height:20" coordorigin="6478,2750" coordsize="10,20">
              <v:shape style="position:absolute;left:6478;top:2750;width:10;height:20" coordorigin="6478,2750" coordsize="10,20" path="m6478,2769l6488,2769,6488,2750,6478,2750,6478,2769xe" filled="true" fillcolor="#000000" stroked="false">
                <v:path arrowok="t"/>
                <v:fill type="solid"/>
              </v:shape>
            </v:group>
            <v:group style="position:absolute;left:6478;top:2769;width:10;height:20" coordorigin="6478,2769" coordsize="10,20">
              <v:shape style="position:absolute;left:6478;top:2769;width:10;height:20" coordorigin="6478,2769" coordsize="10,20" path="m6478,2788l6488,2788,6488,2769,6478,2769,6478,2788xe" filled="true" fillcolor="#000000" stroked="false">
                <v:path arrowok="t"/>
                <v:fill type="solid"/>
              </v:shape>
            </v:group>
            <v:group style="position:absolute;left:6478;top:2788;width:10;height:20" coordorigin="6478,2788" coordsize="10,20">
              <v:shape style="position:absolute;left:6478;top:2788;width:10;height:20" coordorigin="6478,2788" coordsize="10,20" path="m6478,2807l6488,2807,6488,2788,6478,2788,6478,2807xe" filled="true" fillcolor="#000000" stroked="false">
                <v:path arrowok="t"/>
                <v:fill type="solid"/>
              </v:shape>
            </v:group>
            <v:group style="position:absolute;left:6478;top:2807;width:10;height:20" coordorigin="6478,2807" coordsize="10,20">
              <v:shape style="position:absolute;left:6478;top:2807;width:10;height:20" coordorigin="6478,2807" coordsize="10,20" path="m6478,2826l6488,2826,6488,2807,6478,2807,6478,2826xe" filled="true" fillcolor="#000000" stroked="false">
                <v:path arrowok="t"/>
                <v:fill type="solid"/>
              </v:shape>
            </v:group>
            <v:group style="position:absolute;left:6478;top:2826;width:10;height:20" coordorigin="6478,2826" coordsize="10,20">
              <v:shape style="position:absolute;left:6478;top:2826;width:10;height:20" coordorigin="6478,2826" coordsize="10,20" path="m6478,2846l6488,2846,6488,2826,6478,2826,6478,2846xe" filled="true" fillcolor="#000000" stroked="false">
                <v:path arrowok="t"/>
                <v:fill type="solid"/>
              </v:shape>
            </v:group>
            <v:group style="position:absolute;left:6478;top:2853;width:10;height:2" coordorigin="6478,2853" coordsize="10,2">
              <v:shape style="position:absolute;left:6478;top:2853;width:10;height:2" coordorigin="6478,2853" coordsize="10,0" path="m6478,2853l6488,2853e" filled="false" stroked="true" strokeweight=".779999pt" strokecolor="#000000">
                <v:path arrowok="t"/>
              </v:shape>
            </v:group>
            <v:group style="position:absolute;left:8034;top:2615;width:10;height:20" coordorigin="8034,2615" coordsize="10,20">
              <v:shape style="position:absolute;left:8034;top:2615;width:10;height:20" coordorigin="8034,2615" coordsize="10,20" path="m8034,2634l8044,2634,8044,2615,8034,2615,8034,2634xe" filled="true" fillcolor="#000000" stroked="false">
                <v:path arrowok="t"/>
                <v:fill type="solid"/>
              </v:shape>
            </v:group>
            <v:group style="position:absolute;left:8034;top:2634;width:10;height:20" coordorigin="8034,2634" coordsize="10,20">
              <v:shape style="position:absolute;left:8034;top:2634;width:10;height:20" coordorigin="8034,2634" coordsize="10,20" path="m8034,2654l8044,2654,8044,2634,8034,2634,8034,2654xe" filled="true" fillcolor="#000000" stroked="false">
                <v:path arrowok="t"/>
                <v:fill type="solid"/>
              </v:shape>
            </v:group>
            <v:group style="position:absolute;left:8034;top:2654;width:10;height:20" coordorigin="8034,2654" coordsize="10,20">
              <v:shape style="position:absolute;left:8034;top:2654;width:10;height:20" coordorigin="8034,2654" coordsize="10,20" path="m8034,2673l8044,2673,8044,2654,8034,2654,8034,2673xe" filled="true" fillcolor="#000000" stroked="false">
                <v:path arrowok="t"/>
                <v:fill type="solid"/>
              </v:shape>
            </v:group>
            <v:group style="position:absolute;left:8034;top:2673;width:10;height:20" coordorigin="8034,2673" coordsize="10,20">
              <v:shape style="position:absolute;left:8034;top:2673;width:10;height:20" coordorigin="8034,2673" coordsize="10,20" path="m8034,2692l8044,2692,8044,2673,8034,2673,8034,2692xe" filled="true" fillcolor="#000000" stroked="false">
                <v:path arrowok="t"/>
                <v:fill type="solid"/>
              </v:shape>
            </v:group>
            <v:group style="position:absolute;left:8034;top:2692;width:10;height:20" coordorigin="8034,2692" coordsize="10,20">
              <v:shape style="position:absolute;left:8034;top:2692;width:10;height:20" coordorigin="8034,2692" coordsize="10,20" path="m8034,2711l8044,2711,8044,2692,8034,2692,8034,2711xe" filled="true" fillcolor="#000000" stroked="false">
                <v:path arrowok="t"/>
                <v:fill type="solid"/>
              </v:shape>
            </v:group>
            <v:group style="position:absolute;left:8034;top:2711;width:10;height:20" coordorigin="8034,2711" coordsize="10,20">
              <v:shape style="position:absolute;left:8034;top:2711;width:10;height:20" coordorigin="8034,2711" coordsize="10,20" path="m8034,2730l8044,2730,8044,2711,8034,2711,8034,2730xe" filled="true" fillcolor="#000000" stroked="false">
                <v:path arrowok="t"/>
                <v:fill type="solid"/>
              </v:shape>
            </v:group>
            <v:group style="position:absolute;left:8034;top:2730;width:10;height:20" coordorigin="8034,2730" coordsize="10,20">
              <v:shape style="position:absolute;left:8034;top:2730;width:10;height:20" coordorigin="8034,2730" coordsize="10,20" path="m8034,2750l8044,2750,8044,2730,8034,2730,8034,2750xe" filled="true" fillcolor="#000000" stroked="false">
                <v:path arrowok="t"/>
                <v:fill type="solid"/>
              </v:shape>
            </v:group>
            <v:group style="position:absolute;left:8034;top:2750;width:10;height:20" coordorigin="8034,2750" coordsize="10,20">
              <v:shape style="position:absolute;left:8034;top:2750;width:10;height:20" coordorigin="8034,2750" coordsize="10,20" path="m8034,2769l8044,2769,8044,2750,8034,2750,8034,2769xe" filled="true" fillcolor="#000000" stroked="false">
                <v:path arrowok="t"/>
                <v:fill type="solid"/>
              </v:shape>
            </v:group>
            <v:group style="position:absolute;left:8034;top:2769;width:10;height:20" coordorigin="8034,2769" coordsize="10,20">
              <v:shape style="position:absolute;left:8034;top:2769;width:10;height:20" coordorigin="8034,2769" coordsize="10,20" path="m8034,2788l8044,2788,8044,2769,8034,2769,8034,2788xe" filled="true" fillcolor="#000000" stroked="false">
                <v:path arrowok="t"/>
                <v:fill type="solid"/>
              </v:shape>
            </v:group>
            <v:group style="position:absolute;left:8034;top:2788;width:10;height:20" coordorigin="8034,2788" coordsize="10,20">
              <v:shape style="position:absolute;left:8034;top:2788;width:10;height:20" coordorigin="8034,2788" coordsize="10,20" path="m8034,2807l8044,2807,8044,2788,8034,2788,8034,2807xe" filled="true" fillcolor="#000000" stroked="false">
                <v:path arrowok="t"/>
                <v:fill type="solid"/>
              </v:shape>
            </v:group>
            <v:group style="position:absolute;left:8034;top:2807;width:10;height:20" coordorigin="8034,2807" coordsize="10,20">
              <v:shape style="position:absolute;left:8034;top:2807;width:10;height:20" coordorigin="8034,2807" coordsize="10,20" path="m8034,2826l8044,2826,8044,2807,8034,2807,8034,2826xe" filled="true" fillcolor="#000000" stroked="false">
                <v:path arrowok="t"/>
                <v:fill type="solid"/>
              </v:shape>
            </v:group>
            <v:group style="position:absolute;left:8034;top:2826;width:10;height:20" coordorigin="8034,2826" coordsize="10,20">
              <v:shape style="position:absolute;left:8034;top:2826;width:10;height:20" coordorigin="8034,2826" coordsize="10,20" path="m8034,2846l8044,2846,8044,2826,8034,2826,8034,2846xe" filled="true" fillcolor="#000000" stroked="false">
                <v:path arrowok="t"/>
                <v:fill type="solid"/>
              </v:shape>
            </v:group>
            <v:group style="position:absolute;left:8034;top:2853;width:10;height:2" coordorigin="8034,2853" coordsize="10,2">
              <v:shape style="position:absolute;left:8034;top:2853;width:10;height:2" coordorigin="8034,2853" coordsize="10,0" path="m8034,2853l8044,2853e" filled="false" stroked="true" strokeweight=".779999pt" strokecolor="#000000">
                <v:path arrowok="t"/>
              </v:shape>
            </v:group>
            <v:group style="position:absolute;left:8746;top:2615;width:10;height:20" coordorigin="8746,2615" coordsize="10,20">
              <v:shape style="position:absolute;left:8746;top:2615;width:10;height:20" coordorigin="8746,2615" coordsize="10,20" path="m8746,2634l8756,2634,8756,2615,8746,2615,8746,2634xe" filled="true" fillcolor="#000000" stroked="false">
                <v:path arrowok="t"/>
                <v:fill type="solid"/>
              </v:shape>
            </v:group>
            <v:group style="position:absolute;left:8746;top:2634;width:10;height:20" coordorigin="8746,2634" coordsize="10,20">
              <v:shape style="position:absolute;left:8746;top:2634;width:10;height:20" coordorigin="8746,2634" coordsize="10,20" path="m8746,2654l8756,2654,8756,2634,8746,2634,8746,2654xe" filled="true" fillcolor="#000000" stroked="false">
                <v:path arrowok="t"/>
                <v:fill type="solid"/>
              </v:shape>
            </v:group>
            <v:group style="position:absolute;left:8746;top:2654;width:10;height:20" coordorigin="8746,2654" coordsize="10,20">
              <v:shape style="position:absolute;left:8746;top:2654;width:10;height:20" coordorigin="8746,2654" coordsize="10,20" path="m8746,2673l8756,2673,8756,2654,8746,2654,8746,2673xe" filled="true" fillcolor="#000000" stroked="false">
                <v:path arrowok="t"/>
                <v:fill type="solid"/>
              </v:shape>
            </v:group>
            <v:group style="position:absolute;left:8746;top:2673;width:10;height:20" coordorigin="8746,2673" coordsize="10,20">
              <v:shape style="position:absolute;left:8746;top:2673;width:10;height:20" coordorigin="8746,2673" coordsize="10,20" path="m8746,2692l8756,2692,8756,2673,8746,2673,8746,2692xe" filled="true" fillcolor="#000000" stroked="false">
                <v:path arrowok="t"/>
                <v:fill type="solid"/>
              </v:shape>
            </v:group>
            <v:group style="position:absolute;left:8746;top:2692;width:10;height:20" coordorigin="8746,2692" coordsize="10,20">
              <v:shape style="position:absolute;left:8746;top:2692;width:10;height:20" coordorigin="8746,2692" coordsize="10,20" path="m8746,2711l8756,2711,8756,2692,8746,2692,8746,2711xe" filled="true" fillcolor="#000000" stroked="false">
                <v:path arrowok="t"/>
                <v:fill type="solid"/>
              </v:shape>
            </v:group>
            <v:group style="position:absolute;left:8746;top:2711;width:10;height:20" coordorigin="8746,2711" coordsize="10,20">
              <v:shape style="position:absolute;left:8746;top:2711;width:10;height:20" coordorigin="8746,2711" coordsize="10,20" path="m8746,2730l8756,2730,8756,2711,8746,2711,8746,2730xe" filled="true" fillcolor="#000000" stroked="false">
                <v:path arrowok="t"/>
                <v:fill type="solid"/>
              </v:shape>
            </v:group>
            <v:group style="position:absolute;left:8746;top:2730;width:10;height:20" coordorigin="8746,2730" coordsize="10,20">
              <v:shape style="position:absolute;left:8746;top:2730;width:10;height:20" coordorigin="8746,2730" coordsize="10,20" path="m8746,2750l8756,2750,8756,2730,8746,2730,8746,2750xe" filled="true" fillcolor="#000000" stroked="false">
                <v:path arrowok="t"/>
                <v:fill type="solid"/>
              </v:shape>
            </v:group>
            <v:group style="position:absolute;left:8746;top:2750;width:10;height:20" coordorigin="8746,2750" coordsize="10,20">
              <v:shape style="position:absolute;left:8746;top:2750;width:10;height:20" coordorigin="8746,2750" coordsize="10,20" path="m8746,2769l8756,2769,8756,2750,8746,2750,8746,2769xe" filled="true" fillcolor="#000000" stroked="false">
                <v:path arrowok="t"/>
                <v:fill type="solid"/>
              </v:shape>
            </v:group>
            <v:group style="position:absolute;left:8746;top:2769;width:10;height:20" coordorigin="8746,2769" coordsize="10,20">
              <v:shape style="position:absolute;left:8746;top:2769;width:10;height:20" coordorigin="8746,2769" coordsize="10,20" path="m8746,2788l8756,2788,8756,2769,8746,2769,8746,2788xe" filled="true" fillcolor="#000000" stroked="false">
                <v:path arrowok="t"/>
                <v:fill type="solid"/>
              </v:shape>
            </v:group>
            <v:group style="position:absolute;left:8746;top:2788;width:10;height:20" coordorigin="8746,2788" coordsize="10,20">
              <v:shape style="position:absolute;left:8746;top:2788;width:10;height:20" coordorigin="8746,2788" coordsize="10,20" path="m8746,2807l8756,2807,8756,2788,8746,2788,8746,2807xe" filled="true" fillcolor="#000000" stroked="false">
                <v:path arrowok="t"/>
                <v:fill type="solid"/>
              </v:shape>
            </v:group>
            <v:group style="position:absolute;left:8746;top:2807;width:10;height:20" coordorigin="8746,2807" coordsize="10,20">
              <v:shape style="position:absolute;left:8746;top:2807;width:10;height:20" coordorigin="8746,2807" coordsize="10,20" path="m8746,2826l8756,2826,8756,2807,8746,2807,8746,2826xe" filled="true" fillcolor="#000000" stroked="false">
                <v:path arrowok="t"/>
                <v:fill type="solid"/>
              </v:shape>
            </v:group>
            <v:group style="position:absolute;left:8746;top:2826;width:10;height:20" coordorigin="8746,2826" coordsize="10,20">
              <v:shape style="position:absolute;left:8746;top:2826;width:10;height:20" coordorigin="8746,2826" coordsize="10,20" path="m8746,2846l8756,2846,8756,2826,8746,2826,8746,2846xe" filled="true" fillcolor="#000000" stroked="false">
                <v:path arrowok="t"/>
                <v:fill type="solid"/>
              </v:shape>
            </v:group>
            <v:group style="position:absolute;left:8746;top:2853;width:10;height:2" coordorigin="8746,2853" coordsize="10,2">
              <v:shape style="position:absolute;left:8746;top:2853;width:10;height:2" coordorigin="8746,2853" coordsize="10,0" path="m8746,2853l8756,2853e" filled="false" stroked="true" strokeweight=".779999pt" strokecolor="#000000">
                <v:path arrowok="t"/>
              </v:shape>
            </v:group>
            <v:group style="position:absolute;left:9597;top:2615;width:10;height:20" coordorigin="9597,2615" coordsize="10,20">
              <v:shape style="position:absolute;left:9597;top:2615;width:10;height:20" coordorigin="9597,2615" coordsize="10,20" path="m9597,2634l9607,2634,9607,2615,9597,2615,9597,2634xe" filled="true" fillcolor="#000000" stroked="false">
                <v:path arrowok="t"/>
                <v:fill type="solid"/>
              </v:shape>
            </v:group>
            <v:group style="position:absolute;left:9597;top:2634;width:10;height:20" coordorigin="9597,2634" coordsize="10,20">
              <v:shape style="position:absolute;left:9597;top:2634;width:10;height:20" coordorigin="9597,2634" coordsize="10,20" path="m9597,2654l9607,2654,9607,2634,9597,2634,9597,2654xe" filled="true" fillcolor="#000000" stroked="false">
                <v:path arrowok="t"/>
                <v:fill type="solid"/>
              </v:shape>
            </v:group>
            <v:group style="position:absolute;left:9597;top:2654;width:10;height:20" coordorigin="9597,2654" coordsize="10,20">
              <v:shape style="position:absolute;left:9597;top:2654;width:10;height:20" coordorigin="9597,2654" coordsize="10,20" path="m9597,2673l9607,2673,9607,2654,9597,2654,9597,2673xe" filled="true" fillcolor="#000000" stroked="false">
                <v:path arrowok="t"/>
                <v:fill type="solid"/>
              </v:shape>
            </v:group>
            <v:group style="position:absolute;left:9597;top:2673;width:10;height:20" coordorigin="9597,2673" coordsize="10,20">
              <v:shape style="position:absolute;left:9597;top:2673;width:10;height:20" coordorigin="9597,2673" coordsize="10,20" path="m9597,2692l9607,2692,9607,2673,9597,2673,9597,2692xe" filled="true" fillcolor="#000000" stroked="false">
                <v:path arrowok="t"/>
                <v:fill type="solid"/>
              </v:shape>
            </v:group>
            <v:group style="position:absolute;left:9597;top:2692;width:10;height:20" coordorigin="9597,2692" coordsize="10,20">
              <v:shape style="position:absolute;left:9597;top:2692;width:10;height:20" coordorigin="9597,2692" coordsize="10,20" path="m9597,2711l9607,2711,9607,2692,9597,2692,9597,2711xe" filled="true" fillcolor="#000000" stroked="false">
                <v:path arrowok="t"/>
                <v:fill type="solid"/>
              </v:shape>
            </v:group>
            <v:group style="position:absolute;left:9597;top:2711;width:10;height:20" coordorigin="9597,2711" coordsize="10,20">
              <v:shape style="position:absolute;left:9597;top:2711;width:10;height:20" coordorigin="9597,2711" coordsize="10,20" path="m9597,2730l9607,2730,9607,2711,9597,2711,9597,2730xe" filled="true" fillcolor="#000000" stroked="false">
                <v:path arrowok="t"/>
                <v:fill type="solid"/>
              </v:shape>
            </v:group>
            <v:group style="position:absolute;left:9597;top:2730;width:10;height:20" coordorigin="9597,2730" coordsize="10,20">
              <v:shape style="position:absolute;left:9597;top:2730;width:10;height:20" coordorigin="9597,2730" coordsize="10,20" path="m9597,2750l9607,2750,9607,2730,9597,2730,9597,2750xe" filled="true" fillcolor="#000000" stroked="false">
                <v:path arrowok="t"/>
                <v:fill type="solid"/>
              </v:shape>
            </v:group>
            <v:group style="position:absolute;left:9597;top:2750;width:10;height:20" coordorigin="9597,2750" coordsize="10,20">
              <v:shape style="position:absolute;left:9597;top:2750;width:10;height:20" coordorigin="9597,2750" coordsize="10,20" path="m9597,2769l9607,2769,9607,2750,9597,2750,9597,2769xe" filled="true" fillcolor="#000000" stroked="false">
                <v:path arrowok="t"/>
                <v:fill type="solid"/>
              </v:shape>
            </v:group>
            <v:group style="position:absolute;left:9597;top:2769;width:10;height:20" coordorigin="9597,2769" coordsize="10,20">
              <v:shape style="position:absolute;left:9597;top:2769;width:10;height:20" coordorigin="9597,2769" coordsize="10,20" path="m9597,2788l9607,2788,9607,2769,9597,2769,9597,2788xe" filled="true" fillcolor="#000000" stroked="false">
                <v:path arrowok="t"/>
                <v:fill type="solid"/>
              </v:shape>
            </v:group>
            <v:group style="position:absolute;left:9597;top:2788;width:10;height:20" coordorigin="9597,2788" coordsize="10,20">
              <v:shape style="position:absolute;left:9597;top:2788;width:10;height:20" coordorigin="9597,2788" coordsize="10,20" path="m9597,2807l9607,2807,9607,2788,9597,2788,9597,2807xe" filled="true" fillcolor="#000000" stroked="false">
                <v:path arrowok="t"/>
                <v:fill type="solid"/>
              </v:shape>
            </v:group>
            <v:group style="position:absolute;left:9597;top:2807;width:10;height:20" coordorigin="9597,2807" coordsize="10,20">
              <v:shape style="position:absolute;left:9597;top:2807;width:10;height:20" coordorigin="9597,2807" coordsize="10,20" path="m9597,2826l9607,2826,9607,2807,9597,2807,9597,2826xe" filled="true" fillcolor="#000000" stroked="false">
                <v:path arrowok="t"/>
                <v:fill type="solid"/>
              </v:shape>
            </v:group>
            <v:group style="position:absolute;left:9597;top:2826;width:10;height:20" coordorigin="9597,2826" coordsize="10,20">
              <v:shape style="position:absolute;left:9597;top:2826;width:10;height:20" coordorigin="9597,2826" coordsize="10,20" path="m9597,2846l9607,2846,9607,2826,9597,2826,9597,2846xe" filled="true" fillcolor="#000000" stroked="false">
                <v:path arrowok="t"/>
                <v:fill type="solid"/>
              </v:shape>
            </v:group>
            <v:group style="position:absolute;left:9597;top:2853;width:10;height:2" coordorigin="9597,2853" coordsize="10,2">
              <v:shape style="position:absolute;left:9597;top:2853;width:10;height:2" coordorigin="9597,2853" coordsize="10,0" path="m9597,2853l9607,2853e" filled="false" stroked="true" strokeweight=".779999pt" strokecolor="#000000">
                <v:path arrowok="t"/>
              </v:shape>
            </v:group>
            <v:group style="position:absolute;left:10446;top:2615;width:10;height:20" coordorigin="10446,2615" coordsize="10,20">
              <v:shape style="position:absolute;left:10446;top:2615;width:10;height:20" coordorigin="10446,2615" coordsize="10,20" path="m10446,2634l10455,2634,10455,2615,10446,2615,10446,2634xe" filled="true" fillcolor="#000000" stroked="false">
                <v:path arrowok="t"/>
                <v:fill type="solid"/>
              </v:shape>
            </v:group>
            <v:group style="position:absolute;left:10446;top:2634;width:10;height:20" coordorigin="10446,2634" coordsize="10,20">
              <v:shape style="position:absolute;left:10446;top:2634;width:10;height:20" coordorigin="10446,2634" coordsize="10,20" path="m10446,2654l10455,2654,10455,2634,10446,2634,10446,2654xe" filled="true" fillcolor="#000000" stroked="false">
                <v:path arrowok="t"/>
                <v:fill type="solid"/>
              </v:shape>
            </v:group>
            <v:group style="position:absolute;left:10446;top:2654;width:10;height:20" coordorigin="10446,2654" coordsize="10,20">
              <v:shape style="position:absolute;left:10446;top:2654;width:10;height:20" coordorigin="10446,2654" coordsize="10,20" path="m10446,2673l10455,2673,10455,2654,10446,2654,10446,2673xe" filled="true" fillcolor="#000000" stroked="false">
                <v:path arrowok="t"/>
                <v:fill type="solid"/>
              </v:shape>
            </v:group>
            <v:group style="position:absolute;left:10446;top:2673;width:10;height:20" coordorigin="10446,2673" coordsize="10,20">
              <v:shape style="position:absolute;left:10446;top:2673;width:10;height:20" coordorigin="10446,2673" coordsize="10,20" path="m10446,2692l10455,2692,10455,2673,10446,2673,10446,2692xe" filled="true" fillcolor="#000000" stroked="false">
                <v:path arrowok="t"/>
                <v:fill type="solid"/>
              </v:shape>
            </v:group>
            <v:group style="position:absolute;left:10446;top:2692;width:10;height:20" coordorigin="10446,2692" coordsize="10,20">
              <v:shape style="position:absolute;left:10446;top:2692;width:10;height:20" coordorigin="10446,2692" coordsize="10,20" path="m10446,2711l10455,2711,10455,2692,10446,2692,10446,2711xe" filled="true" fillcolor="#000000" stroked="false">
                <v:path arrowok="t"/>
                <v:fill type="solid"/>
              </v:shape>
            </v:group>
            <v:group style="position:absolute;left:10446;top:2711;width:10;height:20" coordorigin="10446,2711" coordsize="10,20">
              <v:shape style="position:absolute;left:10446;top:2711;width:10;height:20" coordorigin="10446,2711" coordsize="10,20" path="m10446,2730l10455,2730,10455,2711,10446,2711,10446,2730xe" filled="true" fillcolor="#000000" stroked="false">
                <v:path arrowok="t"/>
                <v:fill type="solid"/>
              </v:shape>
            </v:group>
            <v:group style="position:absolute;left:10446;top:2730;width:10;height:20" coordorigin="10446,2730" coordsize="10,20">
              <v:shape style="position:absolute;left:10446;top:2730;width:10;height:20" coordorigin="10446,2730" coordsize="10,20" path="m10446,2750l10455,2750,10455,2730,10446,2730,10446,2750xe" filled="true" fillcolor="#000000" stroked="false">
                <v:path arrowok="t"/>
                <v:fill type="solid"/>
              </v:shape>
            </v:group>
            <v:group style="position:absolute;left:10446;top:2750;width:10;height:20" coordorigin="10446,2750" coordsize="10,20">
              <v:shape style="position:absolute;left:10446;top:2750;width:10;height:20" coordorigin="10446,2750" coordsize="10,20" path="m10446,2769l10455,2769,10455,2750,10446,2750,10446,2769xe" filled="true" fillcolor="#000000" stroked="false">
                <v:path arrowok="t"/>
                <v:fill type="solid"/>
              </v:shape>
            </v:group>
            <v:group style="position:absolute;left:10446;top:2769;width:10;height:20" coordorigin="10446,2769" coordsize="10,20">
              <v:shape style="position:absolute;left:10446;top:2769;width:10;height:20" coordorigin="10446,2769" coordsize="10,20" path="m10446,2788l10455,2788,10455,2769,10446,2769,10446,2788xe" filled="true" fillcolor="#000000" stroked="false">
                <v:path arrowok="t"/>
                <v:fill type="solid"/>
              </v:shape>
            </v:group>
            <v:group style="position:absolute;left:10446;top:2788;width:10;height:20" coordorigin="10446,2788" coordsize="10,20">
              <v:shape style="position:absolute;left:10446;top:2788;width:10;height:20" coordorigin="10446,2788" coordsize="10,20" path="m10446,2807l10455,2807,10455,2788,10446,2788,10446,2807xe" filled="true" fillcolor="#000000" stroked="false">
                <v:path arrowok="t"/>
                <v:fill type="solid"/>
              </v:shape>
            </v:group>
            <v:group style="position:absolute;left:10446;top:2807;width:10;height:20" coordorigin="10446,2807" coordsize="10,20">
              <v:shape style="position:absolute;left:10446;top:2807;width:10;height:20" coordorigin="10446,2807" coordsize="10,20" path="m10446,2826l10455,2826,10455,2807,10446,2807,10446,2826xe" filled="true" fillcolor="#000000" stroked="false">
                <v:path arrowok="t"/>
                <v:fill type="solid"/>
              </v:shape>
            </v:group>
            <v:group style="position:absolute;left:10446;top:2826;width:10;height:20" coordorigin="10446,2826" coordsize="10,20">
              <v:shape style="position:absolute;left:10446;top:2826;width:10;height:20" coordorigin="10446,2826" coordsize="10,20" path="m10446,2846l10455,2846,10455,2826,10446,2826,10446,2846xe" filled="true" fillcolor="#000000" stroked="false">
                <v:path arrowok="t"/>
                <v:fill type="solid"/>
              </v:shape>
            </v:group>
            <v:group style="position:absolute;left:10446;top:2853;width:10;height:2" coordorigin="10446,2853" coordsize="10,2">
              <v:shape style="position:absolute;left:10446;top:2853;width:10;height:2" coordorigin="10446,2853" coordsize="10,0" path="m10446,2853l10455,2853e" filled="false" stroked="true" strokeweight=".779999pt" strokecolor="#000000">
                <v:path arrowok="t"/>
              </v:shape>
            </v:group>
            <v:group style="position:absolute;left:12006;top:2615;width:10;height:20" coordorigin="12006,2615" coordsize="10,20">
              <v:shape style="position:absolute;left:12006;top:2615;width:10;height:20" coordorigin="12006,2615" coordsize="10,20" path="m12006,2634l12015,2634,12015,2615,12006,2615,12006,2634xe" filled="true" fillcolor="#000000" stroked="false">
                <v:path arrowok="t"/>
                <v:fill type="solid"/>
              </v:shape>
            </v:group>
            <v:group style="position:absolute;left:12006;top:2634;width:10;height:20" coordorigin="12006,2634" coordsize="10,20">
              <v:shape style="position:absolute;left:12006;top:2634;width:10;height:20" coordorigin="12006,2634" coordsize="10,20" path="m12006,2654l12015,2654,12015,2634,12006,2634,12006,2654xe" filled="true" fillcolor="#000000" stroked="false">
                <v:path arrowok="t"/>
                <v:fill type="solid"/>
              </v:shape>
            </v:group>
            <v:group style="position:absolute;left:12006;top:2654;width:10;height:20" coordorigin="12006,2654" coordsize="10,20">
              <v:shape style="position:absolute;left:12006;top:2654;width:10;height:20" coordorigin="12006,2654" coordsize="10,20" path="m12006,2673l12015,2673,12015,2654,12006,2654,12006,2673xe" filled="true" fillcolor="#000000" stroked="false">
                <v:path arrowok="t"/>
                <v:fill type="solid"/>
              </v:shape>
            </v:group>
            <v:group style="position:absolute;left:12006;top:2673;width:10;height:20" coordorigin="12006,2673" coordsize="10,20">
              <v:shape style="position:absolute;left:12006;top:2673;width:10;height:20" coordorigin="12006,2673" coordsize="10,20" path="m12006,2692l12015,2692,12015,2673,12006,2673,12006,2692xe" filled="true" fillcolor="#000000" stroked="false">
                <v:path arrowok="t"/>
                <v:fill type="solid"/>
              </v:shape>
            </v:group>
            <v:group style="position:absolute;left:12006;top:2692;width:10;height:20" coordorigin="12006,2692" coordsize="10,20">
              <v:shape style="position:absolute;left:12006;top:2692;width:10;height:20" coordorigin="12006,2692" coordsize="10,20" path="m12006,2711l12015,2711,12015,2692,12006,2692,12006,2711xe" filled="true" fillcolor="#000000" stroked="false">
                <v:path arrowok="t"/>
                <v:fill type="solid"/>
              </v:shape>
            </v:group>
            <v:group style="position:absolute;left:12006;top:2711;width:10;height:20" coordorigin="12006,2711" coordsize="10,20">
              <v:shape style="position:absolute;left:12006;top:2711;width:10;height:20" coordorigin="12006,2711" coordsize="10,20" path="m12006,2730l12015,2730,12015,2711,12006,2711,12006,2730xe" filled="true" fillcolor="#000000" stroked="false">
                <v:path arrowok="t"/>
                <v:fill type="solid"/>
              </v:shape>
            </v:group>
            <v:group style="position:absolute;left:12006;top:2730;width:10;height:20" coordorigin="12006,2730" coordsize="10,20">
              <v:shape style="position:absolute;left:12006;top:2730;width:10;height:20" coordorigin="12006,2730" coordsize="10,20" path="m12006,2750l12015,2750,12015,2730,12006,2730,12006,2750xe" filled="true" fillcolor="#000000" stroked="false">
                <v:path arrowok="t"/>
                <v:fill type="solid"/>
              </v:shape>
            </v:group>
            <v:group style="position:absolute;left:12006;top:2750;width:10;height:20" coordorigin="12006,2750" coordsize="10,20">
              <v:shape style="position:absolute;left:12006;top:2750;width:10;height:20" coordorigin="12006,2750" coordsize="10,20" path="m12006,2769l12015,2769,12015,2750,12006,2750,12006,2769xe" filled="true" fillcolor="#000000" stroked="false">
                <v:path arrowok="t"/>
                <v:fill type="solid"/>
              </v:shape>
            </v:group>
            <v:group style="position:absolute;left:12006;top:2769;width:10;height:20" coordorigin="12006,2769" coordsize="10,20">
              <v:shape style="position:absolute;left:12006;top:2769;width:10;height:20" coordorigin="12006,2769" coordsize="10,20" path="m12006,2788l12015,2788,12015,2769,12006,2769,12006,2788xe" filled="true" fillcolor="#000000" stroked="false">
                <v:path arrowok="t"/>
                <v:fill type="solid"/>
              </v:shape>
            </v:group>
            <v:group style="position:absolute;left:12006;top:2788;width:10;height:20" coordorigin="12006,2788" coordsize="10,20">
              <v:shape style="position:absolute;left:12006;top:2788;width:10;height:20" coordorigin="12006,2788" coordsize="10,20" path="m12006,2807l12015,2807,12015,2788,12006,2788,12006,2807xe" filled="true" fillcolor="#000000" stroked="false">
                <v:path arrowok="t"/>
                <v:fill type="solid"/>
              </v:shape>
            </v:group>
            <v:group style="position:absolute;left:12006;top:2807;width:10;height:20" coordorigin="12006,2807" coordsize="10,20">
              <v:shape style="position:absolute;left:12006;top:2807;width:10;height:20" coordorigin="12006,2807" coordsize="10,20" path="m12006,2826l12015,2826,12015,2807,12006,2807,12006,2826xe" filled="true" fillcolor="#000000" stroked="false">
                <v:path arrowok="t"/>
                <v:fill type="solid"/>
              </v:shape>
            </v:group>
            <v:group style="position:absolute;left:12006;top:2826;width:10;height:20" coordorigin="12006,2826" coordsize="10,20">
              <v:shape style="position:absolute;left:12006;top:2826;width:10;height:20" coordorigin="12006,2826" coordsize="10,20" path="m12006,2846l12015,2846,12015,2826,12006,2826,12006,2846xe" filled="true" fillcolor="#000000" stroked="false">
                <v:path arrowok="t"/>
                <v:fill type="solid"/>
              </v:shape>
            </v:group>
            <v:group style="position:absolute;left:12006;top:2853;width:10;height:2" coordorigin="12006,2853" coordsize="10,2">
              <v:shape style="position:absolute;left:12006;top:2853;width:10;height:2" coordorigin="12006,2853" coordsize="10,0" path="m12006,2853l12015,2853e" filled="false" stroked="true" strokeweight=".779999pt" strokecolor="#000000">
                <v:path arrowok="t"/>
              </v:shape>
            </v:group>
            <v:group style="position:absolute;left:13705;top:2615;width:10;height:20" coordorigin="13705,2615" coordsize="10,20">
              <v:shape style="position:absolute;left:13705;top:2615;width:10;height:20" coordorigin="13705,2615" coordsize="10,20" path="m13705,2634l13714,2634,13714,2615,13705,2615,13705,2634xe" filled="true" fillcolor="#000000" stroked="false">
                <v:path arrowok="t"/>
                <v:fill type="solid"/>
              </v:shape>
            </v:group>
            <v:group style="position:absolute;left:13705;top:2634;width:10;height:20" coordorigin="13705,2634" coordsize="10,20">
              <v:shape style="position:absolute;left:13705;top:2634;width:10;height:20" coordorigin="13705,2634" coordsize="10,20" path="m13705,2654l13714,2654,13714,2634,13705,2634,13705,2654xe" filled="true" fillcolor="#000000" stroked="false">
                <v:path arrowok="t"/>
                <v:fill type="solid"/>
              </v:shape>
            </v:group>
            <v:group style="position:absolute;left:13705;top:2654;width:10;height:20" coordorigin="13705,2654" coordsize="10,20">
              <v:shape style="position:absolute;left:13705;top:2654;width:10;height:20" coordorigin="13705,2654" coordsize="10,20" path="m13705,2673l13714,2673,13714,2654,13705,2654,13705,2673xe" filled="true" fillcolor="#000000" stroked="false">
                <v:path arrowok="t"/>
                <v:fill type="solid"/>
              </v:shape>
            </v:group>
            <v:group style="position:absolute;left:13705;top:2673;width:10;height:20" coordorigin="13705,2673" coordsize="10,20">
              <v:shape style="position:absolute;left:13705;top:2673;width:10;height:20" coordorigin="13705,2673" coordsize="10,20" path="m13705,2692l13714,2692,13714,2673,13705,2673,13705,2692xe" filled="true" fillcolor="#000000" stroked="false">
                <v:path arrowok="t"/>
                <v:fill type="solid"/>
              </v:shape>
            </v:group>
            <v:group style="position:absolute;left:13705;top:2692;width:10;height:20" coordorigin="13705,2692" coordsize="10,20">
              <v:shape style="position:absolute;left:13705;top:2692;width:10;height:20" coordorigin="13705,2692" coordsize="10,20" path="m13705,2711l13714,2711,13714,2692,13705,2692,13705,2711xe" filled="true" fillcolor="#000000" stroked="false">
                <v:path arrowok="t"/>
                <v:fill type="solid"/>
              </v:shape>
            </v:group>
            <v:group style="position:absolute;left:13705;top:2711;width:10;height:20" coordorigin="13705,2711" coordsize="10,20">
              <v:shape style="position:absolute;left:13705;top:2711;width:10;height:20" coordorigin="13705,2711" coordsize="10,20" path="m13705,2730l13714,2730,13714,2711,13705,2711,13705,2730xe" filled="true" fillcolor="#000000" stroked="false">
                <v:path arrowok="t"/>
                <v:fill type="solid"/>
              </v:shape>
            </v:group>
            <v:group style="position:absolute;left:13705;top:2730;width:10;height:20" coordorigin="13705,2730" coordsize="10,20">
              <v:shape style="position:absolute;left:13705;top:2730;width:10;height:20" coordorigin="13705,2730" coordsize="10,20" path="m13705,2750l13714,2750,13714,2730,13705,2730,13705,2750xe" filled="true" fillcolor="#000000" stroked="false">
                <v:path arrowok="t"/>
                <v:fill type="solid"/>
              </v:shape>
            </v:group>
            <v:group style="position:absolute;left:13705;top:2750;width:10;height:20" coordorigin="13705,2750" coordsize="10,20">
              <v:shape style="position:absolute;left:13705;top:2750;width:10;height:20" coordorigin="13705,2750" coordsize="10,20" path="m13705,2769l13714,2769,13714,2750,13705,2750,13705,2769xe" filled="true" fillcolor="#000000" stroked="false">
                <v:path arrowok="t"/>
                <v:fill type="solid"/>
              </v:shape>
            </v:group>
            <v:group style="position:absolute;left:13705;top:2769;width:10;height:20" coordorigin="13705,2769" coordsize="10,20">
              <v:shape style="position:absolute;left:13705;top:2769;width:10;height:20" coordorigin="13705,2769" coordsize="10,20" path="m13705,2788l13714,2788,13714,2769,13705,2769,13705,2788xe" filled="true" fillcolor="#000000" stroked="false">
                <v:path arrowok="t"/>
                <v:fill type="solid"/>
              </v:shape>
            </v:group>
            <v:group style="position:absolute;left:13705;top:2788;width:10;height:20" coordorigin="13705,2788" coordsize="10,20">
              <v:shape style="position:absolute;left:13705;top:2788;width:10;height:20" coordorigin="13705,2788" coordsize="10,20" path="m13705,2807l13714,2807,13714,2788,13705,2788,13705,2807xe" filled="true" fillcolor="#000000" stroked="false">
                <v:path arrowok="t"/>
                <v:fill type="solid"/>
              </v:shape>
            </v:group>
            <v:group style="position:absolute;left:13705;top:2807;width:10;height:20" coordorigin="13705,2807" coordsize="10,20">
              <v:shape style="position:absolute;left:13705;top:2807;width:10;height:20" coordorigin="13705,2807" coordsize="10,20" path="m13705,2826l13714,2826,13714,2807,13705,2807,13705,2826xe" filled="true" fillcolor="#000000" stroked="false">
                <v:path arrowok="t"/>
                <v:fill type="solid"/>
              </v:shape>
            </v:group>
            <v:group style="position:absolute;left:13705;top:2826;width:10;height:20" coordorigin="13705,2826" coordsize="10,20">
              <v:shape style="position:absolute;left:13705;top:2826;width:10;height:20" coordorigin="13705,2826" coordsize="10,20" path="m13705,2846l13714,2846,13714,2826,13705,2826,13705,2846xe" filled="true" fillcolor="#000000" stroked="false">
                <v:path arrowok="t"/>
                <v:fill type="solid"/>
              </v:shape>
            </v:group>
            <v:group style="position:absolute;left:13705;top:2853;width:10;height:2" coordorigin="13705,2853" coordsize="10,2">
              <v:shape style="position:absolute;left:13705;top:2853;width:10;height:2" coordorigin="13705,2853" coordsize="10,0" path="m13705,2853l13714,2853e" filled="false" stroked="true" strokeweight=".779999pt" strokecolor="#000000">
                <v:path arrowok="t"/>
              </v:shape>
              <v:shape style="position:absolute;left:1128;top:2769;width:3472;height:102" type="#_x0000_t75" stroked="false">
                <v:imagedata r:id="rId226" o:title=""/>
              </v:shape>
              <v:shape style="position:absolute;left:4576;top:2861;width:625;height:10" type="#_x0000_t75" stroked="false">
                <v:imagedata r:id="rId224" o:title=""/>
              </v:shape>
              <v:shape style="position:absolute;left:5196;top:2861;width:2838;height:10" type="#_x0000_t75" stroked="false">
                <v:imagedata r:id="rId225" o:title=""/>
              </v:shape>
              <v:shape style="position:absolute;left:8030;top:2861;width:717;height:10" type="#_x0000_t75" stroked="false">
                <v:imagedata r:id="rId216" o:title=""/>
              </v:shape>
              <v:shape style="position:absolute;left:8742;top:2861;width:856;height:10" type="#_x0000_t75" stroked="false">
                <v:imagedata r:id="rId217" o:title=""/>
              </v:shape>
              <v:shape style="position:absolute;left:9592;top:2861;width:853;height:10" type="#_x0000_t75" stroked="false">
                <v:imagedata r:id="rId218" o:title=""/>
              </v:shape>
              <v:shape style="position:absolute;left:10441;top:2861;width:1565;height:10" type="#_x0000_t75" stroked="false">
                <v:imagedata r:id="rId219" o:title=""/>
              </v:shape>
              <v:shape style="position:absolute;left:12001;top:2861;width:3412;height:10" type="#_x0000_t75" stroked="false">
                <v:imagedata r:id="rId220" o:title=""/>
              </v:shape>
            </v:group>
            <v:group style="position:absolute;left:3269;top:2871;width:10;height:20" coordorigin="3269,2871" coordsize="10,20">
              <v:shape style="position:absolute;left:3269;top:2871;width:10;height:20" coordorigin="3269,2871" coordsize="10,20" path="m3269,2890l3279,2890,3279,2871,3269,2871,3269,2890xe" filled="true" fillcolor="#000000" stroked="false">
                <v:path arrowok="t"/>
                <v:fill type="solid"/>
              </v:shape>
            </v:group>
            <v:group style="position:absolute;left:3269;top:2890;width:10;height:20" coordorigin="3269,2890" coordsize="10,20">
              <v:shape style="position:absolute;left:3269;top:2890;width:10;height:20" coordorigin="3269,2890" coordsize="10,20" path="m3269,2909l3279,2909,3279,2890,3269,2890,3269,2909xe" filled="true" fillcolor="#000000" stroked="false">
                <v:path arrowok="t"/>
                <v:fill type="solid"/>
              </v:shape>
            </v:group>
            <v:group style="position:absolute;left:3269;top:2909;width:10;height:20" coordorigin="3269,2909" coordsize="10,20">
              <v:shape style="position:absolute;left:3269;top:2909;width:10;height:20" coordorigin="3269,2909" coordsize="10,20" path="m3269,2928l3279,2928,3279,2909,3269,2909,3269,2928xe" filled="true" fillcolor="#000000" stroked="false">
                <v:path arrowok="t"/>
                <v:fill type="solid"/>
              </v:shape>
            </v:group>
            <v:group style="position:absolute;left:3269;top:2928;width:10;height:20" coordorigin="3269,2928" coordsize="10,20">
              <v:shape style="position:absolute;left:3269;top:2928;width:10;height:20" coordorigin="3269,2928" coordsize="10,20" path="m3269,2948l3279,2948,3279,2928,3269,2928,3269,2948xe" filled="true" fillcolor="#000000" stroked="false">
                <v:path arrowok="t"/>
                <v:fill type="solid"/>
              </v:shape>
            </v:group>
            <v:group style="position:absolute;left:3269;top:2948;width:10;height:20" coordorigin="3269,2948" coordsize="10,20">
              <v:shape style="position:absolute;left:3269;top:2948;width:10;height:20" coordorigin="3269,2948" coordsize="10,20" path="m3269,2967l3279,2967,3279,2948,3269,2948,3269,2967xe" filled="true" fillcolor="#000000" stroked="false">
                <v:path arrowok="t"/>
                <v:fill type="solid"/>
              </v:shape>
            </v:group>
            <v:group style="position:absolute;left:3269;top:2967;width:10;height:20" coordorigin="3269,2967" coordsize="10,20">
              <v:shape style="position:absolute;left:3269;top:2967;width:10;height:20" coordorigin="3269,2967" coordsize="10,20" path="m3269,2986l3279,2986,3279,2967,3269,2967,3269,2986xe" filled="true" fillcolor="#000000" stroked="false">
                <v:path arrowok="t"/>
                <v:fill type="solid"/>
              </v:shape>
            </v:group>
            <v:group style="position:absolute;left:3269;top:2986;width:10;height:20" coordorigin="3269,2986" coordsize="10,20">
              <v:shape style="position:absolute;left:3269;top:2986;width:10;height:20" coordorigin="3269,2986" coordsize="10,20" path="m3269,3005l3279,3005,3279,2986,3269,2986,3269,3005xe" filled="true" fillcolor="#000000" stroked="false">
                <v:path arrowok="t"/>
                <v:fill type="solid"/>
              </v:shape>
            </v:group>
            <v:group style="position:absolute;left:3269;top:3005;width:10;height:20" coordorigin="3269,3005" coordsize="10,20">
              <v:shape style="position:absolute;left:3269;top:3005;width:10;height:20" coordorigin="3269,3005" coordsize="10,20" path="m3269,3024l3279,3024,3279,3005,3269,3005,3269,3024xe" filled="true" fillcolor="#000000" stroked="false">
                <v:path arrowok="t"/>
                <v:fill type="solid"/>
              </v:shape>
            </v:group>
            <v:group style="position:absolute;left:3269;top:3024;width:10;height:20" coordorigin="3269,3024" coordsize="10,20">
              <v:shape style="position:absolute;left:3269;top:3024;width:10;height:20" coordorigin="3269,3024" coordsize="10,20" path="m3269,3044l3279,3044,3279,3024,3269,3024,3269,3044xe" filled="true" fillcolor="#000000" stroked="false">
                <v:path arrowok="t"/>
                <v:fill type="solid"/>
              </v:shape>
            </v:group>
            <v:group style="position:absolute;left:3269;top:3044;width:10;height:20" coordorigin="3269,3044" coordsize="10,20">
              <v:shape style="position:absolute;left:3269;top:3044;width:10;height:20" coordorigin="3269,3044" coordsize="10,20" path="m3269,3063l3279,3063,3279,3044,3269,3044,3269,3063xe" filled="true" fillcolor="#000000" stroked="false">
                <v:path arrowok="t"/>
                <v:fill type="solid"/>
              </v:shape>
            </v:group>
            <v:group style="position:absolute;left:3269;top:3063;width:10;height:20" coordorigin="3269,3063" coordsize="10,20">
              <v:shape style="position:absolute;left:3269;top:3063;width:10;height:20" coordorigin="3269,3063" coordsize="10,20" path="m3269,3082l3279,3082,3279,3063,3269,3063,3269,3082xe" filled="true" fillcolor="#000000" stroked="false">
                <v:path arrowok="t"/>
                <v:fill type="solid"/>
              </v:shape>
            </v:group>
            <v:group style="position:absolute;left:3269;top:3082;width:10;height:20" coordorigin="3269,3082" coordsize="10,20">
              <v:shape style="position:absolute;left:3269;top:3082;width:10;height:20" coordorigin="3269,3082" coordsize="10,20" path="m3269,3101l3279,3101,3279,3082,3269,3082,3269,3101xe" filled="true" fillcolor="#000000" stroked="false">
                <v:path arrowok="t"/>
                <v:fill type="solid"/>
              </v:shape>
            </v:group>
            <v:group style="position:absolute;left:3269;top:3108;width:10;height:2" coordorigin="3269,3108" coordsize="10,2">
              <v:shape style="position:absolute;left:3269;top:3108;width:10;height:2" coordorigin="3269,3108" coordsize="10,0" path="m3269,3108l3279,3108e" filled="false" stroked="true" strokeweight=".720001pt" strokecolor="#000000">
                <v:path arrowok="t"/>
              </v:shape>
            </v:group>
            <v:group style="position:absolute;left:4581;top:2871;width:10;height:20" coordorigin="4581,2871" coordsize="10,20">
              <v:shape style="position:absolute;left:4581;top:2871;width:10;height:20" coordorigin="4581,2871" coordsize="10,20" path="m4581,2890l4590,2890,4590,2871,4581,2871,4581,2890xe" filled="true" fillcolor="#000000" stroked="false">
                <v:path arrowok="t"/>
                <v:fill type="solid"/>
              </v:shape>
            </v:group>
            <v:group style="position:absolute;left:4581;top:2890;width:10;height:20" coordorigin="4581,2890" coordsize="10,20">
              <v:shape style="position:absolute;left:4581;top:2890;width:10;height:20" coordorigin="4581,2890" coordsize="10,20" path="m4581,2909l4590,2909,4590,2890,4581,2890,4581,2909xe" filled="true" fillcolor="#000000" stroked="false">
                <v:path arrowok="t"/>
                <v:fill type="solid"/>
              </v:shape>
            </v:group>
            <v:group style="position:absolute;left:4581;top:2909;width:10;height:20" coordorigin="4581,2909" coordsize="10,20">
              <v:shape style="position:absolute;left:4581;top:2909;width:10;height:20" coordorigin="4581,2909" coordsize="10,20" path="m4581,2928l4590,2928,4590,2909,4581,2909,4581,2928xe" filled="true" fillcolor="#000000" stroked="false">
                <v:path arrowok="t"/>
                <v:fill type="solid"/>
              </v:shape>
            </v:group>
            <v:group style="position:absolute;left:4581;top:2928;width:10;height:20" coordorigin="4581,2928" coordsize="10,20">
              <v:shape style="position:absolute;left:4581;top:2928;width:10;height:20" coordorigin="4581,2928" coordsize="10,20" path="m4581,2948l4590,2948,4590,2928,4581,2928,4581,2948xe" filled="true" fillcolor="#000000" stroked="false">
                <v:path arrowok="t"/>
                <v:fill type="solid"/>
              </v:shape>
            </v:group>
            <v:group style="position:absolute;left:4581;top:2948;width:10;height:20" coordorigin="4581,2948" coordsize="10,20">
              <v:shape style="position:absolute;left:4581;top:2948;width:10;height:20" coordorigin="4581,2948" coordsize="10,20" path="m4581,2967l4590,2967,4590,2948,4581,2948,4581,2967xe" filled="true" fillcolor="#000000" stroked="false">
                <v:path arrowok="t"/>
                <v:fill type="solid"/>
              </v:shape>
            </v:group>
            <v:group style="position:absolute;left:4581;top:2967;width:10;height:20" coordorigin="4581,2967" coordsize="10,20">
              <v:shape style="position:absolute;left:4581;top:2967;width:10;height:20" coordorigin="4581,2967" coordsize="10,20" path="m4581,2986l4590,2986,4590,2967,4581,2967,4581,2986xe" filled="true" fillcolor="#000000" stroked="false">
                <v:path arrowok="t"/>
                <v:fill type="solid"/>
              </v:shape>
            </v:group>
            <v:group style="position:absolute;left:4581;top:2986;width:10;height:20" coordorigin="4581,2986" coordsize="10,20">
              <v:shape style="position:absolute;left:4581;top:2986;width:10;height:20" coordorigin="4581,2986" coordsize="10,20" path="m4581,3005l4590,3005,4590,2986,4581,2986,4581,3005xe" filled="true" fillcolor="#000000" stroked="false">
                <v:path arrowok="t"/>
                <v:fill type="solid"/>
              </v:shape>
            </v:group>
            <v:group style="position:absolute;left:4581;top:3005;width:10;height:20" coordorigin="4581,3005" coordsize="10,20">
              <v:shape style="position:absolute;left:4581;top:3005;width:10;height:20" coordorigin="4581,3005" coordsize="10,20" path="m4581,3024l4590,3024,4590,3005,4581,3005,4581,3024xe" filled="true" fillcolor="#000000" stroked="false">
                <v:path arrowok="t"/>
                <v:fill type="solid"/>
              </v:shape>
            </v:group>
            <v:group style="position:absolute;left:5201;top:2871;width:10;height:20" coordorigin="5201,2871" coordsize="10,20">
              <v:shape style="position:absolute;left:5201;top:2871;width:10;height:20" coordorigin="5201,2871" coordsize="10,20" path="m5201,2890l5211,2890,5211,2871,5201,2871,5201,2890xe" filled="true" fillcolor="#000000" stroked="false">
                <v:path arrowok="t"/>
                <v:fill type="solid"/>
              </v:shape>
            </v:group>
            <v:group style="position:absolute;left:5201;top:2890;width:10;height:20" coordorigin="5201,2890" coordsize="10,20">
              <v:shape style="position:absolute;left:5201;top:2890;width:10;height:20" coordorigin="5201,2890" coordsize="10,20" path="m5201,2909l5211,2909,5211,2890,5201,2890,5201,2909xe" filled="true" fillcolor="#000000" stroked="false">
                <v:path arrowok="t"/>
                <v:fill type="solid"/>
              </v:shape>
            </v:group>
            <v:group style="position:absolute;left:5201;top:2909;width:10;height:20" coordorigin="5201,2909" coordsize="10,20">
              <v:shape style="position:absolute;left:5201;top:2909;width:10;height:20" coordorigin="5201,2909" coordsize="10,20" path="m5201,2928l5211,2928,5211,2909,5201,2909,5201,2928xe" filled="true" fillcolor="#000000" stroked="false">
                <v:path arrowok="t"/>
                <v:fill type="solid"/>
              </v:shape>
            </v:group>
            <v:group style="position:absolute;left:5201;top:2928;width:10;height:20" coordorigin="5201,2928" coordsize="10,20">
              <v:shape style="position:absolute;left:5201;top:2928;width:10;height:20" coordorigin="5201,2928" coordsize="10,20" path="m5201,2948l5211,2948,5211,2928,5201,2928,5201,2948xe" filled="true" fillcolor="#000000" stroked="false">
                <v:path arrowok="t"/>
                <v:fill type="solid"/>
              </v:shape>
            </v:group>
            <v:group style="position:absolute;left:5201;top:2948;width:10;height:20" coordorigin="5201,2948" coordsize="10,20">
              <v:shape style="position:absolute;left:5201;top:2948;width:10;height:20" coordorigin="5201,2948" coordsize="10,20" path="m5201,2967l5211,2967,5211,2948,5201,2948,5201,2967xe" filled="true" fillcolor="#000000" stroked="false">
                <v:path arrowok="t"/>
                <v:fill type="solid"/>
              </v:shape>
            </v:group>
            <v:group style="position:absolute;left:5201;top:2967;width:10;height:20" coordorigin="5201,2967" coordsize="10,20">
              <v:shape style="position:absolute;left:5201;top:2967;width:10;height:20" coordorigin="5201,2967" coordsize="10,20" path="m5201,2986l5211,2986,5211,2967,5201,2967,5201,2986xe" filled="true" fillcolor="#000000" stroked="false">
                <v:path arrowok="t"/>
                <v:fill type="solid"/>
              </v:shape>
            </v:group>
            <v:group style="position:absolute;left:5201;top:2986;width:10;height:20" coordorigin="5201,2986" coordsize="10,20">
              <v:shape style="position:absolute;left:5201;top:2986;width:10;height:20" coordorigin="5201,2986" coordsize="10,20" path="m5201,3005l5211,3005,5211,2986,5201,2986,5201,3005xe" filled="true" fillcolor="#000000" stroked="false">
                <v:path arrowok="t"/>
                <v:fill type="solid"/>
              </v:shape>
            </v:group>
            <v:group style="position:absolute;left:5201;top:3005;width:10;height:20" coordorigin="5201,3005" coordsize="10,20">
              <v:shape style="position:absolute;left:5201;top:3005;width:10;height:20" coordorigin="5201,3005" coordsize="10,20" path="m5201,3024l5211,3024,5211,3005,5201,3005,5201,3024xe" filled="true" fillcolor="#000000" stroked="false">
                <v:path arrowok="t"/>
                <v:fill type="solid"/>
              </v:shape>
            </v:group>
            <v:group style="position:absolute;left:5201;top:3024;width:10;height:20" coordorigin="5201,3024" coordsize="10,20">
              <v:shape style="position:absolute;left:5201;top:3024;width:10;height:20" coordorigin="5201,3024" coordsize="10,20" path="m5201,3044l5211,3044,5211,3024,5201,3024,5201,3044xe" filled="true" fillcolor="#000000" stroked="false">
                <v:path arrowok="t"/>
                <v:fill type="solid"/>
              </v:shape>
            </v:group>
            <v:group style="position:absolute;left:5201;top:3044;width:10;height:20" coordorigin="5201,3044" coordsize="10,20">
              <v:shape style="position:absolute;left:5201;top:3044;width:10;height:20" coordorigin="5201,3044" coordsize="10,20" path="m5201,3063l5211,3063,5211,3044,5201,3044,5201,3063xe" filled="true" fillcolor="#000000" stroked="false">
                <v:path arrowok="t"/>
                <v:fill type="solid"/>
              </v:shape>
            </v:group>
            <v:group style="position:absolute;left:5201;top:3063;width:10;height:20" coordorigin="5201,3063" coordsize="10,20">
              <v:shape style="position:absolute;left:5201;top:3063;width:10;height:20" coordorigin="5201,3063" coordsize="10,20" path="m5201,3082l5211,3082,5211,3063,5201,3063,5201,3082xe" filled="true" fillcolor="#000000" stroked="false">
                <v:path arrowok="t"/>
                <v:fill type="solid"/>
              </v:shape>
            </v:group>
            <v:group style="position:absolute;left:5201;top:3082;width:10;height:20" coordorigin="5201,3082" coordsize="10,20">
              <v:shape style="position:absolute;left:5201;top:3082;width:10;height:20" coordorigin="5201,3082" coordsize="10,20" path="m5201,3101l5211,3101,5211,3082,5201,3082,5201,3101xe" filled="true" fillcolor="#000000" stroked="false">
                <v:path arrowok="t"/>
                <v:fill type="solid"/>
              </v:shape>
            </v:group>
            <v:group style="position:absolute;left:5201;top:3108;width:10;height:2" coordorigin="5201,3108" coordsize="10,2">
              <v:shape style="position:absolute;left:5201;top:3108;width:10;height:2" coordorigin="5201,3108" coordsize="10,0" path="m5201,3108l5211,3108e" filled="false" stroked="true" strokeweight=".720001pt" strokecolor="#000000">
                <v:path arrowok="t"/>
              </v:shape>
            </v:group>
            <v:group style="position:absolute;left:5909;top:2871;width:10;height:20" coordorigin="5909,2871" coordsize="10,20">
              <v:shape style="position:absolute;left:5909;top:2871;width:10;height:20" coordorigin="5909,2871" coordsize="10,20" path="m5909,2890l5919,2890,5919,2871,5909,2871,5909,2890xe" filled="true" fillcolor="#000000" stroked="false">
                <v:path arrowok="t"/>
                <v:fill type="solid"/>
              </v:shape>
            </v:group>
            <v:group style="position:absolute;left:5909;top:2890;width:10;height:20" coordorigin="5909,2890" coordsize="10,20">
              <v:shape style="position:absolute;left:5909;top:2890;width:10;height:20" coordorigin="5909,2890" coordsize="10,20" path="m5909,2909l5919,2909,5919,2890,5909,2890,5909,2909xe" filled="true" fillcolor="#000000" stroked="false">
                <v:path arrowok="t"/>
                <v:fill type="solid"/>
              </v:shape>
            </v:group>
            <v:group style="position:absolute;left:5909;top:2909;width:10;height:20" coordorigin="5909,2909" coordsize="10,20">
              <v:shape style="position:absolute;left:5909;top:2909;width:10;height:20" coordorigin="5909,2909" coordsize="10,20" path="m5909,2928l5919,2928,5919,2909,5909,2909,5909,2928xe" filled="true" fillcolor="#000000" stroked="false">
                <v:path arrowok="t"/>
                <v:fill type="solid"/>
              </v:shape>
            </v:group>
            <v:group style="position:absolute;left:5909;top:2928;width:10;height:20" coordorigin="5909,2928" coordsize="10,20">
              <v:shape style="position:absolute;left:5909;top:2928;width:10;height:20" coordorigin="5909,2928" coordsize="10,20" path="m5909,2948l5919,2948,5919,2928,5909,2928,5909,2948xe" filled="true" fillcolor="#000000" stroked="false">
                <v:path arrowok="t"/>
                <v:fill type="solid"/>
              </v:shape>
            </v:group>
            <v:group style="position:absolute;left:5909;top:2948;width:10;height:20" coordorigin="5909,2948" coordsize="10,20">
              <v:shape style="position:absolute;left:5909;top:2948;width:10;height:20" coordorigin="5909,2948" coordsize="10,20" path="m5909,2967l5919,2967,5919,2948,5909,2948,5909,2967xe" filled="true" fillcolor="#000000" stroked="false">
                <v:path arrowok="t"/>
                <v:fill type="solid"/>
              </v:shape>
            </v:group>
            <v:group style="position:absolute;left:5909;top:2967;width:10;height:20" coordorigin="5909,2967" coordsize="10,20">
              <v:shape style="position:absolute;left:5909;top:2967;width:10;height:20" coordorigin="5909,2967" coordsize="10,20" path="m5909,2986l5919,2986,5919,2967,5909,2967,5909,2986xe" filled="true" fillcolor="#000000" stroked="false">
                <v:path arrowok="t"/>
                <v:fill type="solid"/>
              </v:shape>
            </v:group>
            <v:group style="position:absolute;left:5909;top:2986;width:10;height:20" coordorigin="5909,2986" coordsize="10,20">
              <v:shape style="position:absolute;left:5909;top:2986;width:10;height:20" coordorigin="5909,2986" coordsize="10,20" path="m5909,3005l5919,3005,5919,2986,5909,2986,5909,3005xe" filled="true" fillcolor="#000000" stroked="false">
                <v:path arrowok="t"/>
                <v:fill type="solid"/>
              </v:shape>
            </v:group>
            <v:group style="position:absolute;left:5909;top:3005;width:10;height:20" coordorigin="5909,3005" coordsize="10,20">
              <v:shape style="position:absolute;left:5909;top:3005;width:10;height:20" coordorigin="5909,3005" coordsize="10,20" path="m5909,3024l5919,3024,5919,3005,5909,3005,5909,3024xe" filled="true" fillcolor="#000000" stroked="false">
                <v:path arrowok="t"/>
                <v:fill type="solid"/>
              </v:shape>
            </v:group>
            <v:group style="position:absolute;left:5909;top:3024;width:10;height:20" coordorigin="5909,3024" coordsize="10,20">
              <v:shape style="position:absolute;left:5909;top:3024;width:10;height:20" coordorigin="5909,3024" coordsize="10,20" path="m5909,3044l5919,3044,5919,3024,5909,3024,5909,3044xe" filled="true" fillcolor="#000000" stroked="false">
                <v:path arrowok="t"/>
                <v:fill type="solid"/>
              </v:shape>
            </v:group>
            <v:group style="position:absolute;left:5909;top:3044;width:10;height:20" coordorigin="5909,3044" coordsize="10,20">
              <v:shape style="position:absolute;left:5909;top:3044;width:10;height:20" coordorigin="5909,3044" coordsize="10,20" path="m5909,3063l5919,3063,5919,3044,5909,3044,5909,3063xe" filled="true" fillcolor="#000000" stroked="false">
                <v:path arrowok="t"/>
                <v:fill type="solid"/>
              </v:shape>
            </v:group>
            <v:group style="position:absolute;left:5909;top:3063;width:10;height:20" coordorigin="5909,3063" coordsize="10,20">
              <v:shape style="position:absolute;left:5909;top:3063;width:10;height:20" coordorigin="5909,3063" coordsize="10,20" path="m5909,3082l5919,3082,5919,3063,5909,3063,5909,3082xe" filled="true" fillcolor="#000000" stroked="false">
                <v:path arrowok="t"/>
                <v:fill type="solid"/>
              </v:shape>
            </v:group>
            <v:group style="position:absolute;left:5909;top:3082;width:10;height:20" coordorigin="5909,3082" coordsize="10,20">
              <v:shape style="position:absolute;left:5909;top:3082;width:10;height:20" coordorigin="5909,3082" coordsize="10,20" path="m5909,3101l5919,3101,5919,3082,5909,3082,5909,3101xe" filled="true" fillcolor="#000000" stroked="false">
                <v:path arrowok="t"/>
                <v:fill type="solid"/>
              </v:shape>
            </v:group>
            <v:group style="position:absolute;left:5909;top:3108;width:10;height:2" coordorigin="5909,3108" coordsize="10,2">
              <v:shape style="position:absolute;left:5909;top:3108;width:10;height:2" coordorigin="5909,3108" coordsize="10,0" path="m5909,3108l5919,3108e" filled="false" stroked="true" strokeweight=".720001pt" strokecolor="#000000">
                <v:path arrowok="t"/>
              </v:shape>
            </v:group>
            <v:group style="position:absolute;left:6478;top:2871;width:10;height:20" coordorigin="6478,2871" coordsize="10,20">
              <v:shape style="position:absolute;left:6478;top:2871;width:10;height:20" coordorigin="6478,2871" coordsize="10,20" path="m6478,2890l6488,2890,6488,2871,6478,2871,6478,2890xe" filled="true" fillcolor="#000000" stroked="false">
                <v:path arrowok="t"/>
                <v:fill type="solid"/>
              </v:shape>
            </v:group>
            <v:group style="position:absolute;left:6478;top:2890;width:10;height:20" coordorigin="6478,2890" coordsize="10,20">
              <v:shape style="position:absolute;left:6478;top:2890;width:10;height:20" coordorigin="6478,2890" coordsize="10,20" path="m6478,2909l6488,2909,6488,2890,6478,2890,6478,2909xe" filled="true" fillcolor="#000000" stroked="false">
                <v:path arrowok="t"/>
                <v:fill type="solid"/>
              </v:shape>
            </v:group>
            <v:group style="position:absolute;left:6478;top:2909;width:10;height:20" coordorigin="6478,2909" coordsize="10,20">
              <v:shape style="position:absolute;left:6478;top:2909;width:10;height:20" coordorigin="6478,2909" coordsize="10,20" path="m6478,2928l6488,2928,6488,2909,6478,2909,6478,2928xe" filled="true" fillcolor="#000000" stroked="false">
                <v:path arrowok="t"/>
                <v:fill type="solid"/>
              </v:shape>
            </v:group>
            <v:group style="position:absolute;left:6478;top:2928;width:10;height:20" coordorigin="6478,2928" coordsize="10,20">
              <v:shape style="position:absolute;left:6478;top:2928;width:10;height:20" coordorigin="6478,2928" coordsize="10,20" path="m6478,2948l6488,2948,6488,2928,6478,2928,6478,2948xe" filled="true" fillcolor="#000000" stroked="false">
                <v:path arrowok="t"/>
                <v:fill type="solid"/>
              </v:shape>
            </v:group>
            <v:group style="position:absolute;left:6478;top:2948;width:10;height:20" coordorigin="6478,2948" coordsize="10,20">
              <v:shape style="position:absolute;left:6478;top:2948;width:10;height:20" coordorigin="6478,2948" coordsize="10,20" path="m6478,2967l6488,2967,6488,2948,6478,2948,6478,2967xe" filled="true" fillcolor="#000000" stroked="false">
                <v:path arrowok="t"/>
                <v:fill type="solid"/>
              </v:shape>
            </v:group>
            <v:group style="position:absolute;left:6478;top:2967;width:10;height:20" coordorigin="6478,2967" coordsize="10,20">
              <v:shape style="position:absolute;left:6478;top:2967;width:10;height:20" coordorigin="6478,2967" coordsize="10,20" path="m6478,2986l6488,2986,6488,2967,6478,2967,6478,2986xe" filled="true" fillcolor="#000000" stroked="false">
                <v:path arrowok="t"/>
                <v:fill type="solid"/>
              </v:shape>
            </v:group>
            <v:group style="position:absolute;left:6478;top:2986;width:10;height:20" coordorigin="6478,2986" coordsize="10,20">
              <v:shape style="position:absolute;left:6478;top:2986;width:10;height:20" coordorigin="6478,2986" coordsize="10,20" path="m6478,3005l6488,3005,6488,2986,6478,2986,6478,3005xe" filled="true" fillcolor="#000000" stroked="false">
                <v:path arrowok="t"/>
                <v:fill type="solid"/>
              </v:shape>
            </v:group>
            <v:group style="position:absolute;left:6478;top:3005;width:10;height:20" coordorigin="6478,3005" coordsize="10,20">
              <v:shape style="position:absolute;left:6478;top:3005;width:10;height:20" coordorigin="6478,3005" coordsize="10,20" path="m6478,3024l6488,3024,6488,3005,6478,3005,6478,3024xe" filled="true" fillcolor="#000000" stroked="false">
                <v:path arrowok="t"/>
                <v:fill type="solid"/>
              </v:shape>
            </v:group>
            <v:group style="position:absolute;left:6478;top:3024;width:10;height:20" coordorigin="6478,3024" coordsize="10,20">
              <v:shape style="position:absolute;left:6478;top:3024;width:10;height:20" coordorigin="6478,3024" coordsize="10,20" path="m6478,3044l6488,3044,6488,3024,6478,3024,6478,3044xe" filled="true" fillcolor="#000000" stroked="false">
                <v:path arrowok="t"/>
                <v:fill type="solid"/>
              </v:shape>
            </v:group>
            <v:group style="position:absolute;left:6478;top:3044;width:10;height:20" coordorigin="6478,3044" coordsize="10,20">
              <v:shape style="position:absolute;left:6478;top:3044;width:10;height:20" coordorigin="6478,3044" coordsize="10,20" path="m6478,3063l6488,3063,6488,3044,6478,3044,6478,3063xe" filled="true" fillcolor="#000000" stroked="false">
                <v:path arrowok="t"/>
                <v:fill type="solid"/>
              </v:shape>
            </v:group>
            <v:group style="position:absolute;left:6478;top:3063;width:10;height:20" coordorigin="6478,3063" coordsize="10,20">
              <v:shape style="position:absolute;left:6478;top:3063;width:10;height:20" coordorigin="6478,3063" coordsize="10,20" path="m6478,3082l6488,3082,6488,3063,6478,3063,6478,3082xe" filled="true" fillcolor="#000000" stroked="false">
                <v:path arrowok="t"/>
                <v:fill type="solid"/>
              </v:shape>
            </v:group>
            <v:group style="position:absolute;left:6478;top:3082;width:10;height:20" coordorigin="6478,3082" coordsize="10,20">
              <v:shape style="position:absolute;left:6478;top:3082;width:10;height:20" coordorigin="6478,3082" coordsize="10,20" path="m6478,3101l6488,3101,6488,3082,6478,3082,6478,3101xe" filled="true" fillcolor="#000000" stroked="false">
                <v:path arrowok="t"/>
                <v:fill type="solid"/>
              </v:shape>
            </v:group>
            <v:group style="position:absolute;left:6478;top:3108;width:10;height:2" coordorigin="6478,3108" coordsize="10,2">
              <v:shape style="position:absolute;left:6478;top:3108;width:10;height:2" coordorigin="6478,3108" coordsize="10,0" path="m6478,3108l6488,3108e" filled="false" stroked="true" strokeweight=".720001pt" strokecolor="#000000">
                <v:path arrowok="t"/>
              </v:shape>
            </v:group>
            <v:group style="position:absolute;left:8034;top:2871;width:10;height:20" coordorigin="8034,2871" coordsize="10,20">
              <v:shape style="position:absolute;left:8034;top:2871;width:10;height:20" coordorigin="8034,2871" coordsize="10,20" path="m8034,2890l8044,2890,8044,2871,8034,2871,8034,2890xe" filled="true" fillcolor="#000000" stroked="false">
                <v:path arrowok="t"/>
                <v:fill type="solid"/>
              </v:shape>
            </v:group>
            <v:group style="position:absolute;left:8034;top:2890;width:10;height:20" coordorigin="8034,2890" coordsize="10,20">
              <v:shape style="position:absolute;left:8034;top:2890;width:10;height:20" coordorigin="8034,2890" coordsize="10,20" path="m8034,2909l8044,2909,8044,2890,8034,2890,8034,2909xe" filled="true" fillcolor="#000000" stroked="false">
                <v:path arrowok="t"/>
                <v:fill type="solid"/>
              </v:shape>
            </v:group>
            <v:group style="position:absolute;left:8034;top:2909;width:10;height:20" coordorigin="8034,2909" coordsize="10,20">
              <v:shape style="position:absolute;left:8034;top:2909;width:10;height:20" coordorigin="8034,2909" coordsize="10,20" path="m8034,2928l8044,2928,8044,2909,8034,2909,8034,2928xe" filled="true" fillcolor="#000000" stroked="false">
                <v:path arrowok="t"/>
                <v:fill type="solid"/>
              </v:shape>
            </v:group>
            <v:group style="position:absolute;left:8034;top:2928;width:10;height:20" coordorigin="8034,2928" coordsize="10,20">
              <v:shape style="position:absolute;left:8034;top:2928;width:10;height:20" coordorigin="8034,2928" coordsize="10,20" path="m8034,2948l8044,2948,8044,2928,8034,2928,8034,2948xe" filled="true" fillcolor="#000000" stroked="false">
                <v:path arrowok="t"/>
                <v:fill type="solid"/>
              </v:shape>
            </v:group>
            <v:group style="position:absolute;left:8034;top:2948;width:10;height:20" coordorigin="8034,2948" coordsize="10,20">
              <v:shape style="position:absolute;left:8034;top:2948;width:10;height:20" coordorigin="8034,2948" coordsize="10,20" path="m8034,2967l8044,2967,8044,2948,8034,2948,8034,2967xe" filled="true" fillcolor="#000000" stroked="false">
                <v:path arrowok="t"/>
                <v:fill type="solid"/>
              </v:shape>
            </v:group>
            <v:group style="position:absolute;left:8034;top:2967;width:10;height:20" coordorigin="8034,2967" coordsize="10,20">
              <v:shape style="position:absolute;left:8034;top:2967;width:10;height:20" coordorigin="8034,2967" coordsize="10,20" path="m8034,2986l8044,2986,8044,2967,8034,2967,8034,2986xe" filled="true" fillcolor="#000000" stroked="false">
                <v:path arrowok="t"/>
                <v:fill type="solid"/>
              </v:shape>
            </v:group>
            <v:group style="position:absolute;left:8034;top:2986;width:10;height:20" coordorigin="8034,2986" coordsize="10,20">
              <v:shape style="position:absolute;left:8034;top:2986;width:10;height:20" coordorigin="8034,2986" coordsize="10,20" path="m8034,3005l8044,3005,8044,2986,8034,2986,8034,3005xe" filled="true" fillcolor="#000000" stroked="false">
                <v:path arrowok="t"/>
                <v:fill type="solid"/>
              </v:shape>
            </v:group>
            <v:group style="position:absolute;left:8034;top:3005;width:10;height:20" coordorigin="8034,3005" coordsize="10,20">
              <v:shape style="position:absolute;left:8034;top:3005;width:10;height:20" coordorigin="8034,3005" coordsize="10,20" path="m8034,3024l8044,3024,8044,3005,8034,3005,8034,3024xe" filled="true" fillcolor="#000000" stroked="false">
                <v:path arrowok="t"/>
                <v:fill type="solid"/>
              </v:shape>
            </v:group>
            <v:group style="position:absolute;left:8034;top:3024;width:10;height:20" coordorigin="8034,3024" coordsize="10,20">
              <v:shape style="position:absolute;left:8034;top:3024;width:10;height:20" coordorigin="8034,3024" coordsize="10,20" path="m8034,3044l8044,3044,8044,3024,8034,3024,8034,3044xe" filled="true" fillcolor="#000000" stroked="false">
                <v:path arrowok="t"/>
                <v:fill type="solid"/>
              </v:shape>
            </v:group>
            <v:group style="position:absolute;left:8034;top:3044;width:10;height:20" coordorigin="8034,3044" coordsize="10,20">
              <v:shape style="position:absolute;left:8034;top:3044;width:10;height:20" coordorigin="8034,3044" coordsize="10,20" path="m8034,3063l8044,3063,8044,3044,8034,3044,8034,3063xe" filled="true" fillcolor="#000000" stroked="false">
                <v:path arrowok="t"/>
                <v:fill type="solid"/>
              </v:shape>
            </v:group>
            <v:group style="position:absolute;left:8034;top:3063;width:10;height:20" coordorigin="8034,3063" coordsize="10,20">
              <v:shape style="position:absolute;left:8034;top:3063;width:10;height:20" coordorigin="8034,3063" coordsize="10,20" path="m8034,3082l8044,3082,8044,3063,8034,3063,8034,3082xe" filled="true" fillcolor="#000000" stroked="false">
                <v:path arrowok="t"/>
                <v:fill type="solid"/>
              </v:shape>
            </v:group>
            <v:group style="position:absolute;left:8034;top:3082;width:10;height:20" coordorigin="8034,3082" coordsize="10,20">
              <v:shape style="position:absolute;left:8034;top:3082;width:10;height:20" coordorigin="8034,3082" coordsize="10,20" path="m8034,3101l8044,3101,8044,3082,8034,3082,8034,3101xe" filled="true" fillcolor="#000000" stroked="false">
                <v:path arrowok="t"/>
                <v:fill type="solid"/>
              </v:shape>
            </v:group>
            <v:group style="position:absolute;left:8034;top:3108;width:10;height:2" coordorigin="8034,3108" coordsize="10,2">
              <v:shape style="position:absolute;left:8034;top:3108;width:10;height:2" coordorigin="8034,3108" coordsize="10,0" path="m8034,3108l8044,3108e" filled="false" stroked="true" strokeweight=".720001pt" strokecolor="#000000">
                <v:path arrowok="t"/>
              </v:shape>
            </v:group>
            <v:group style="position:absolute;left:8746;top:2871;width:10;height:20" coordorigin="8746,2871" coordsize="10,20">
              <v:shape style="position:absolute;left:8746;top:2871;width:10;height:20" coordorigin="8746,2871" coordsize="10,20" path="m8746,2890l8756,2890,8756,2871,8746,2871,8746,2890xe" filled="true" fillcolor="#000000" stroked="false">
                <v:path arrowok="t"/>
                <v:fill type="solid"/>
              </v:shape>
            </v:group>
            <v:group style="position:absolute;left:8746;top:2890;width:10;height:20" coordorigin="8746,2890" coordsize="10,20">
              <v:shape style="position:absolute;left:8746;top:2890;width:10;height:20" coordorigin="8746,2890" coordsize="10,20" path="m8746,2909l8756,2909,8756,2890,8746,2890,8746,2909xe" filled="true" fillcolor="#000000" stroked="false">
                <v:path arrowok="t"/>
                <v:fill type="solid"/>
              </v:shape>
            </v:group>
            <v:group style="position:absolute;left:8746;top:2909;width:10;height:20" coordorigin="8746,2909" coordsize="10,20">
              <v:shape style="position:absolute;left:8746;top:2909;width:10;height:20" coordorigin="8746,2909" coordsize="10,20" path="m8746,2928l8756,2928,8756,2909,8746,2909,8746,2928xe" filled="true" fillcolor="#000000" stroked="false">
                <v:path arrowok="t"/>
                <v:fill type="solid"/>
              </v:shape>
            </v:group>
            <v:group style="position:absolute;left:8746;top:2928;width:10;height:20" coordorigin="8746,2928" coordsize="10,20">
              <v:shape style="position:absolute;left:8746;top:2928;width:10;height:20" coordorigin="8746,2928" coordsize="10,20" path="m8746,2948l8756,2948,8756,2928,8746,2928,8746,2948xe" filled="true" fillcolor="#000000" stroked="false">
                <v:path arrowok="t"/>
                <v:fill type="solid"/>
              </v:shape>
            </v:group>
            <v:group style="position:absolute;left:8746;top:2948;width:10;height:20" coordorigin="8746,2948" coordsize="10,20">
              <v:shape style="position:absolute;left:8746;top:2948;width:10;height:20" coordorigin="8746,2948" coordsize="10,20" path="m8746,2967l8756,2967,8756,2948,8746,2948,8746,2967xe" filled="true" fillcolor="#000000" stroked="false">
                <v:path arrowok="t"/>
                <v:fill type="solid"/>
              </v:shape>
            </v:group>
            <v:group style="position:absolute;left:8746;top:2967;width:10;height:20" coordorigin="8746,2967" coordsize="10,20">
              <v:shape style="position:absolute;left:8746;top:2967;width:10;height:20" coordorigin="8746,2967" coordsize="10,20" path="m8746,2986l8756,2986,8756,2967,8746,2967,8746,2986xe" filled="true" fillcolor="#000000" stroked="false">
                <v:path arrowok="t"/>
                <v:fill type="solid"/>
              </v:shape>
            </v:group>
            <v:group style="position:absolute;left:8746;top:2986;width:10;height:20" coordorigin="8746,2986" coordsize="10,20">
              <v:shape style="position:absolute;left:8746;top:2986;width:10;height:20" coordorigin="8746,2986" coordsize="10,20" path="m8746,3005l8756,3005,8756,2986,8746,2986,8746,3005xe" filled="true" fillcolor="#000000" stroked="false">
                <v:path arrowok="t"/>
                <v:fill type="solid"/>
              </v:shape>
            </v:group>
            <v:group style="position:absolute;left:8746;top:3005;width:10;height:20" coordorigin="8746,3005" coordsize="10,20">
              <v:shape style="position:absolute;left:8746;top:3005;width:10;height:20" coordorigin="8746,3005" coordsize="10,20" path="m8746,3024l8756,3024,8756,3005,8746,3005,8746,3024xe" filled="true" fillcolor="#000000" stroked="false">
                <v:path arrowok="t"/>
                <v:fill type="solid"/>
              </v:shape>
            </v:group>
            <v:group style="position:absolute;left:8746;top:3024;width:10;height:20" coordorigin="8746,3024" coordsize="10,20">
              <v:shape style="position:absolute;left:8746;top:3024;width:10;height:20" coordorigin="8746,3024" coordsize="10,20" path="m8746,3044l8756,3044,8756,3024,8746,3024,8746,3044xe" filled="true" fillcolor="#000000" stroked="false">
                <v:path arrowok="t"/>
                <v:fill type="solid"/>
              </v:shape>
            </v:group>
            <v:group style="position:absolute;left:8746;top:3044;width:10;height:20" coordorigin="8746,3044" coordsize="10,20">
              <v:shape style="position:absolute;left:8746;top:3044;width:10;height:20" coordorigin="8746,3044" coordsize="10,20" path="m8746,3063l8756,3063,8756,3044,8746,3044,8746,3063xe" filled="true" fillcolor="#000000" stroked="false">
                <v:path arrowok="t"/>
                <v:fill type="solid"/>
              </v:shape>
            </v:group>
            <v:group style="position:absolute;left:8746;top:3063;width:10;height:20" coordorigin="8746,3063" coordsize="10,20">
              <v:shape style="position:absolute;left:8746;top:3063;width:10;height:20" coordorigin="8746,3063" coordsize="10,20" path="m8746,3082l8756,3082,8756,3063,8746,3063,8746,3082xe" filled="true" fillcolor="#000000" stroked="false">
                <v:path arrowok="t"/>
                <v:fill type="solid"/>
              </v:shape>
            </v:group>
            <v:group style="position:absolute;left:8746;top:3082;width:10;height:20" coordorigin="8746,3082" coordsize="10,20">
              <v:shape style="position:absolute;left:8746;top:3082;width:10;height:20" coordorigin="8746,3082" coordsize="10,20" path="m8746,3101l8756,3101,8756,3082,8746,3082,8746,3101xe" filled="true" fillcolor="#000000" stroked="false">
                <v:path arrowok="t"/>
                <v:fill type="solid"/>
              </v:shape>
            </v:group>
            <v:group style="position:absolute;left:8746;top:3108;width:10;height:2" coordorigin="8746,3108" coordsize="10,2">
              <v:shape style="position:absolute;left:8746;top:3108;width:10;height:2" coordorigin="8746,3108" coordsize="10,0" path="m8746,3108l8756,3108e" filled="false" stroked="true" strokeweight=".720001pt" strokecolor="#000000">
                <v:path arrowok="t"/>
              </v:shape>
            </v:group>
            <v:group style="position:absolute;left:9597;top:2871;width:10;height:20" coordorigin="9597,2871" coordsize="10,20">
              <v:shape style="position:absolute;left:9597;top:2871;width:10;height:20" coordorigin="9597,2871" coordsize="10,20" path="m9597,2890l9607,2890,9607,2871,9597,2871,9597,2890xe" filled="true" fillcolor="#000000" stroked="false">
                <v:path arrowok="t"/>
                <v:fill type="solid"/>
              </v:shape>
            </v:group>
            <v:group style="position:absolute;left:9597;top:2890;width:10;height:20" coordorigin="9597,2890" coordsize="10,20">
              <v:shape style="position:absolute;left:9597;top:2890;width:10;height:20" coordorigin="9597,2890" coordsize="10,20" path="m9597,2909l9607,2909,9607,2890,9597,2890,9597,2909xe" filled="true" fillcolor="#000000" stroked="false">
                <v:path arrowok="t"/>
                <v:fill type="solid"/>
              </v:shape>
            </v:group>
            <v:group style="position:absolute;left:9597;top:2909;width:10;height:20" coordorigin="9597,2909" coordsize="10,20">
              <v:shape style="position:absolute;left:9597;top:2909;width:10;height:20" coordorigin="9597,2909" coordsize="10,20" path="m9597,2928l9607,2928,9607,2909,9597,2909,9597,2928xe" filled="true" fillcolor="#000000" stroked="false">
                <v:path arrowok="t"/>
                <v:fill type="solid"/>
              </v:shape>
            </v:group>
            <v:group style="position:absolute;left:9597;top:2928;width:10;height:20" coordorigin="9597,2928" coordsize="10,20">
              <v:shape style="position:absolute;left:9597;top:2928;width:10;height:20" coordorigin="9597,2928" coordsize="10,20" path="m9597,2948l9607,2948,9607,2928,9597,2928,9597,2948xe" filled="true" fillcolor="#000000" stroked="false">
                <v:path arrowok="t"/>
                <v:fill type="solid"/>
              </v:shape>
            </v:group>
            <v:group style="position:absolute;left:9597;top:2948;width:10;height:20" coordorigin="9597,2948" coordsize="10,20">
              <v:shape style="position:absolute;left:9597;top:2948;width:10;height:20" coordorigin="9597,2948" coordsize="10,20" path="m9597,2967l9607,2967,9607,2948,9597,2948,9597,2967xe" filled="true" fillcolor="#000000" stroked="false">
                <v:path arrowok="t"/>
                <v:fill type="solid"/>
              </v:shape>
            </v:group>
            <v:group style="position:absolute;left:9597;top:2967;width:10;height:20" coordorigin="9597,2967" coordsize="10,20">
              <v:shape style="position:absolute;left:9597;top:2967;width:10;height:20" coordorigin="9597,2967" coordsize="10,20" path="m9597,2986l9607,2986,9607,2967,9597,2967,9597,2986xe" filled="true" fillcolor="#000000" stroked="false">
                <v:path arrowok="t"/>
                <v:fill type="solid"/>
              </v:shape>
            </v:group>
            <v:group style="position:absolute;left:9597;top:2986;width:10;height:20" coordorigin="9597,2986" coordsize="10,20">
              <v:shape style="position:absolute;left:9597;top:2986;width:10;height:20" coordorigin="9597,2986" coordsize="10,20" path="m9597,3005l9607,3005,9607,2986,9597,2986,9597,3005xe" filled="true" fillcolor="#000000" stroked="false">
                <v:path arrowok="t"/>
                <v:fill type="solid"/>
              </v:shape>
            </v:group>
            <v:group style="position:absolute;left:9597;top:3005;width:10;height:20" coordorigin="9597,3005" coordsize="10,20">
              <v:shape style="position:absolute;left:9597;top:3005;width:10;height:20" coordorigin="9597,3005" coordsize="10,20" path="m9597,3024l9607,3024,9607,3005,9597,3005,9597,3024xe" filled="true" fillcolor="#000000" stroked="false">
                <v:path arrowok="t"/>
                <v:fill type="solid"/>
              </v:shape>
            </v:group>
            <v:group style="position:absolute;left:9597;top:3024;width:10;height:20" coordorigin="9597,3024" coordsize="10,20">
              <v:shape style="position:absolute;left:9597;top:3024;width:10;height:20" coordorigin="9597,3024" coordsize="10,20" path="m9597,3044l9607,3044,9607,3024,9597,3024,9597,3044xe" filled="true" fillcolor="#000000" stroked="false">
                <v:path arrowok="t"/>
                <v:fill type="solid"/>
              </v:shape>
            </v:group>
            <v:group style="position:absolute;left:9597;top:3044;width:10;height:20" coordorigin="9597,3044" coordsize="10,20">
              <v:shape style="position:absolute;left:9597;top:3044;width:10;height:20" coordorigin="9597,3044" coordsize="10,20" path="m9597,3063l9607,3063,9607,3044,9597,3044,9597,3063xe" filled="true" fillcolor="#000000" stroked="false">
                <v:path arrowok="t"/>
                <v:fill type="solid"/>
              </v:shape>
            </v:group>
            <v:group style="position:absolute;left:9597;top:3063;width:10;height:20" coordorigin="9597,3063" coordsize="10,20">
              <v:shape style="position:absolute;left:9597;top:3063;width:10;height:20" coordorigin="9597,3063" coordsize="10,20" path="m9597,3082l9607,3082,9607,3063,9597,3063,9597,3082xe" filled="true" fillcolor="#000000" stroked="false">
                <v:path arrowok="t"/>
                <v:fill type="solid"/>
              </v:shape>
            </v:group>
            <v:group style="position:absolute;left:9597;top:3082;width:10;height:20" coordorigin="9597,3082" coordsize="10,20">
              <v:shape style="position:absolute;left:9597;top:3082;width:10;height:20" coordorigin="9597,3082" coordsize="10,20" path="m9597,3101l9607,3101,9607,3082,9597,3082,9597,3101xe" filled="true" fillcolor="#000000" stroked="false">
                <v:path arrowok="t"/>
                <v:fill type="solid"/>
              </v:shape>
            </v:group>
            <v:group style="position:absolute;left:9597;top:3108;width:10;height:2" coordorigin="9597,3108" coordsize="10,2">
              <v:shape style="position:absolute;left:9597;top:3108;width:10;height:2" coordorigin="9597,3108" coordsize="10,0" path="m9597,3108l9607,3108e" filled="false" stroked="true" strokeweight=".720001pt" strokecolor="#000000">
                <v:path arrowok="t"/>
              </v:shape>
            </v:group>
            <v:group style="position:absolute;left:10446;top:2871;width:10;height:20" coordorigin="10446,2871" coordsize="10,20">
              <v:shape style="position:absolute;left:10446;top:2871;width:10;height:20" coordorigin="10446,2871" coordsize="10,20" path="m10446,2890l10455,2890,10455,2871,10446,2871,10446,2890xe" filled="true" fillcolor="#000000" stroked="false">
                <v:path arrowok="t"/>
                <v:fill type="solid"/>
              </v:shape>
            </v:group>
            <v:group style="position:absolute;left:10446;top:2890;width:10;height:20" coordorigin="10446,2890" coordsize="10,20">
              <v:shape style="position:absolute;left:10446;top:2890;width:10;height:20" coordorigin="10446,2890" coordsize="10,20" path="m10446,2909l10455,2909,10455,2890,10446,2890,10446,2909xe" filled="true" fillcolor="#000000" stroked="false">
                <v:path arrowok="t"/>
                <v:fill type="solid"/>
              </v:shape>
            </v:group>
            <v:group style="position:absolute;left:10446;top:2909;width:10;height:20" coordorigin="10446,2909" coordsize="10,20">
              <v:shape style="position:absolute;left:10446;top:2909;width:10;height:20" coordorigin="10446,2909" coordsize="10,20" path="m10446,2928l10455,2928,10455,2909,10446,2909,10446,2928xe" filled="true" fillcolor="#000000" stroked="false">
                <v:path arrowok="t"/>
                <v:fill type="solid"/>
              </v:shape>
            </v:group>
            <v:group style="position:absolute;left:10446;top:2928;width:10;height:20" coordorigin="10446,2928" coordsize="10,20">
              <v:shape style="position:absolute;left:10446;top:2928;width:10;height:20" coordorigin="10446,2928" coordsize="10,20" path="m10446,2948l10455,2948,10455,2928,10446,2928,10446,2948xe" filled="true" fillcolor="#000000" stroked="false">
                <v:path arrowok="t"/>
                <v:fill type="solid"/>
              </v:shape>
            </v:group>
            <v:group style="position:absolute;left:10446;top:2948;width:10;height:20" coordorigin="10446,2948" coordsize="10,20">
              <v:shape style="position:absolute;left:10446;top:2948;width:10;height:20" coordorigin="10446,2948" coordsize="10,20" path="m10446,2967l10455,2967,10455,2948,10446,2948,10446,2967xe" filled="true" fillcolor="#000000" stroked="false">
                <v:path arrowok="t"/>
                <v:fill type="solid"/>
              </v:shape>
            </v:group>
            <v:group style="position:absolute;left:10446;top:2967;width:10;height:20" coordorigin="10446,2967" coordsize="10,20">
              <v:shape style="position:absolute;left:10446;top:2967;width:10;height:20" coordorigin="10446,2967" coordsize="10,20" path="m10446,2986l10455,2986,10455,2967,10446,2967,10446,2986xe" filled="true" fillcolor="#000000" stroked="false">
                <v:path arrowok="t"/>
                <v:fill type="solid"/>
              </v:shape>
            </v:group>
            <v:group style="position:absolute;left:10446;top:2986;width:10;height:20" coordorigin="10446,2986" coordsize="10,20">
              <v:shape style="position:absolute;left:10446;top:2986;width:10;height:20" coordorigin="10446,2986" coordsize="10,20" path="m10446,3005l10455,3005,10455,2986,10446,2986,10446,3005xe" filled="true" fillcolor="#000000" stroked="false">
                <v:path arrowok="t"/>
                <v:fill type="solid"/>
              </v:shape>
            </v:group>
            <v:group style="position:absolute;left:10446;top:3005;width:10;height:20" coordorigin="10446,3005" coordsize="10,20">
              <v:shape style="position:absolute;left:10446;top:3005;width:10;height:20" coordorigin="10446,3005" coordsize="10,20" path="m10446,3024l10455,3024,10455,3005,10446,3005,10446,3024xe" filled="true" fillcolor="#000000" stroked="false">
                <v:path arrowok="t"/>
                <v:fill type="solid"/>
              </v:shape>
            </v:group>
            <v:group style="position:absolute;left:10446;top:3024;width:10;height:20" coordorigin="10446,3024" coordsize="10,20">
              <v:shape style="position:absolute;left:10446;top:3024;width:10;height:20" coordorigin="10446,3024" coordsize="10,20" path="m10446,3044l10455,3044,10455,3024,10446,3024,10446,3044xe" filled="true" fillcolor="#000000" stroked="false">
                <v:path arrowok="t"/>
                <v:fill type="solid"/>
              </v:shape>
            </v:group>
            <v:group style="position:absolute;left:10446;top:3044;width:10;height:20" coordorigin="10446,3044" coordsize="10,20">
              <v:shape style="position:absolute;left:10446;top:3044;width:10;height:20" coordorigin="10446,3044" coordsize="10,20" path="m10446,3063l10455,3063,10455,3044,10446,3044,10446,3063xe" filled="true" fillcolor="#000000" stroked="false">
                <v:path arrowok="t"/>
                <v:fill type="solid"/>
              </v:shape>
            </v:group>
            <v:group style="position:absolute;left:10446;top:3063;width:10;height:20" coordorigin="10446,3063" coordsize="10,20">
              <v:shape style="position:absolute;left:10446;top:3063;width:10;height:20" coordorigin="10446,3063" coordsize="10,20" path="m10446,3082l10455,3082,10455,3063,10446,3063,10446,3082xe" filled="true" fillcolor="#000000" stroked="false">
                <v:path arrowok="t"/>
                <v:fill type="solid"/>
              </v:shape>
            </v:group>
            <v:group style="position:absolute;left:10446;top:3082;width:10;height:20" coordorigin="10446,3082" coordsize="10,20">
              <v:shape style="position:absolute;left:10446;top:3082;width:10;height:20" coordorigin="10446,3082" coordsize="10,20" path="m10446,3101l10455,3101,10455,3082,10446,3082,10446,3101xe" filled="true" fillcolor="#000000" stroked="false">
                <v:path arrowok="t"/>
                <v:fill type="solid"/>
              </v:shape>
            </v:group>
            <v:group style="position:absolute;left:10446;top:3108;width:10;height:2" coordorigin="10446,3108" coordsize="10,2">
              <v:shape style="position:absolute;left:10446;top:3108;width:10;height:2" coordorigin="10446,3108" coordsize="10,0" path="m10446,3108l10455,3108e" filled="false" stroked="true" strokeweight=".720001pt" strokecolor="#000000">
                <v:path arrowok="t"/>
              </v:shape>
            </v:group>
            <v:group style="position:absolute;left:12006;top:2871;width:10;height:20" coordorigin="12006,2871" coordsize="10,20">
              <v:shape style="position:absolute;left:12006;top:2871;width:10;height:20" coordorigin="12006,2871" coordsize="10,20" path="m12006,2890l12015,2890,12015,2871,12006,2871,12006,2890xe" filled="true" fillcolor="#000000" stroked="false">
                <v:path arrowok="t"/>
                <v:fill type="solid"/>
              </v:shape>
            </v:group>
            <v:group style="position:absolute;left:12006;top:2890;width:10;height:20" coordorigin="12006,2890" coordsize="10,20">
              <v:shape style="position:absolute;left:12006;top:2890;width:10;height:20" coordorigin="12006,2890" coordsize="10,20" path="m12006,2909l12015,2909,12015,2890,12006,2890,12006,2909xe" filled="true" fillcolor="#000000" stroked="false">
                <v:path arrowok="t"/>
                <v:fill type="solid"/>
              </v:shape>
            </v:group>
            <v:group style="position:absolute;left:12006;top:2909;width:10;height:20" coordorigin="12006,2909" coordsize="10,20">
              <v:shape style="position:absolute;left:12006;top:2909;width:10;height:20" coordorigin="12006,2909" coordsize="10,20" path="m12006,2928l12015,2928,12015,2909,12006,2909,12006,2928xe" filled="true" fillcolor="#000000" stroked="false">
                <v:path arrowok="t"/>
                <v:fill type="solid"/>
              </v:shape>
            </v:group>
            <v:group style="position:absolute;left:12006;top:2928;width:10;height:20" coordorigin="12006,2928" coordsize="10,20">
              <v:shape style="position:absolute;left:12006;top:2928;width:10;height:20" coordorigin="12006,2928" coordsize="10,20" path="m12006,2948l12015,2948,12015,2928,12006,2928,12006,2948xe" filled="true" fillcolor="#000000" stroked="false">
                <v:path arrowok="t"/>
                <v:fill type="solid"/>
              </v:shape>
            </v:group>
            <v:group style="position:absolute;left:12006;top:2948;width:10;height:20" coordorigin="12006,2948" coordsize="10,20">
              <v:shape style="position:absolute;left:12006;top:2948;width:10;height:20" coordorigin="12006,2948" coordsize="10,20" path="m12006,2967l12015,2967,12015,2948,12006,2948,12006,2967xe" filled="true" fillcolor="#000000" stroked="false">
                <v:path arrowok="t"/>
                <v:fill type="solid"/>
              </v:shape>
            </v:group>
            <v:group style="position:absolute;left:12006;top:2967;width:10;height:20" coordorigin="12006,2967" coordsize="10,20">
              <v:shape style="position:absolute;left:12006;top:2967;width:10;height:20" coordorigin="12006,2967" coordsize="10,20" path="m12006,2986l12015,2986,12015,2967,12006,2967,12006,2986xe" filled="true" fillcolor="#000000" stroked="false">
                <v:path arrowok="t"/>
                <v:fill type="solid"/>
              </v:shape>
            </v:group>
            <v:group style="position:absolute;left:12006;top:2986;width:10;height:20" coordorigin="12006,2986" coordsize="10,20">
              <v:shape style="position:absolute;left:12006;top:2986;width:10;height:20" coordorigin="12006,2986" coordsize="10,20" path="m12006,3005l12015,3005,12015,2986,12006,2986,12006,3005xe" filled="true" fillcolor="#000000" stroked="false">
                <v:path arrowok="t"/>
                <v:fill type="solid"/>
              </v:shape>
            </v:group>
            <v:group style="position:absolute;left:12006;top:3005;width:10;height:20" coordorigin="12006,3005" coordsize="10,20">
              <v:shape style="position:absolute;left:12006;top:3005;width:10;height:20" coordorigin="12006,3005" coordsize="10,20" path="m12006,3024l12015,3024,12015,3005,12006,3005,12006,3024xe" filled="true" fillcolor="#000000" stroked="false">
                <v:path arrowok="t"/>
                <v:fill type="solid"/>
              </v:shape>
            </v:group>
            <v:group style="position:absolute;left:12006;top:3024;width:10;height:20" coordorigin="12006,3024" coordsize="10,20">
              <v:shape style="position:absolute;left:12006;top:3024;width:10;height:20" coordorigin="12006,3024" coordsize="10,20" path="m12006,3044l12015,3044,12015,3024,12006,3024,12006,3044xe" filled="true" fillcolor="#000000" stroked="false">
                <v:path arrowok="t"/>
                <v:fill type="solid"/>
              </v:shape>
            </v:group>
            <v:group style="position:absolute;left:12006;top:3044;width:10;height:20" coordorigin="12006,3044" coordsize="10,20">
              <v:shape style="position:absolute;left:12006;top:3044;width:10;height:20" coordorigin="12006,3044" coordsize="10,20" path="m12006,3063l12015,3063,12015,3044,12006,3044,12006,3063xe" filled="true" fillcolor="#000000" stroked="false">
                <v:path arrowok="t"/>
                <v:fill type="solid"/>
              </v:shape>
            </v:group>
            <v:group style="position:absolute;left:12006;top:3063;width:10;height:20" coordorigin="12006,3063" coordsize="10,20">
              <v:shape style="position:absolute;left:12006;top:3063;width:10;height:20" coordorigin="12006,3063" coordsize="10,20" path="m12006,3082l12015,3082,12015,3063,12006,3063,12006,3082xe" filled="true" fillcolor="#000000" stroked="false">
                <v:path arrowok="t"/>
                <v:fill type="solid"/>
              </v:shape>
            </v:group>
            <v:group style="position:absolute;left:12006;top:3082;width:10;height:20" coordorigin="12006,3082" coordsize="10,20">
              <v:shape style="position:absolute;left:12006;top:3082;width:10;height:20" coordorigin="12006,3082" coordsize="10,20" path="m12006,3101l12015,3101,12015,3082,12006,3082,12006,3101xe" filled="true" fillcolor="#000000" stroked="false">
                <v:path arrowok="t"/>
                <v:fill type="solid"/>
              </v:shape>
            </v:group>
            <v:group style="position:absolute;left:12006;top:3108;width:10;height:2" coordorigin="12006,3108" coordsize="10,2">
              <v:shape style="position:absolute;left:12006;top:3108;width:10;height:2" coordorigin="12006,3108" coordsize="10,0" path="m12006,3108l12015,3108e" filled="false" stroked="true" strokeweight=".720001pt" strokecolor="#000000">
                <v:path arrowok="t"/>
              </v:shape>
            </v:group>
            <v:group style="position:absolute;left:13705;top:2871;width:10;height:20" coordorigin="13705,2871" coordsize="10,20">
              <v:shape style="position:absolute;left:13705;top:2871;width:10;height:20" coordorigin="13705,2871" coordsize="10,20" path="m13705,2890l13714,2890,13714,2871,13705,2871,13705,2890xe" filled="true" fillcolor="#000000" stroked="false">
                <v:path arrowok="t"/>
                <v:fill type="solid"/>
              </v:shape>
            </v:group>
            <v:group style="position:absolute;left:13705;top:2890;width:10;height:20" coordorigin="13705,2890" coordsize="10,20">
              <v:shape style="position:absolute;left:13705;top:2890;width:10;height:20" coordorigin="13705,2890" coordsize="10,20" path="m13705,2909l13714,2909,13714,2890,13705,2890,13705,2909xe" filled="true" fillcolor="#000000" stroked="false">
                <v:path arrowok="t"/>
                <v:fill type="solid"/>
              </v:shape>
            </v:group>
            <v:group style="position:absolute;left:13705;top:2909;width:10;height:20" coordorigin="13705,2909" coordsize="10,20">
              <v:shape style="position:absolute;left:13705;top:2909;width:10;height:20" coordorigin="13705,2909" coordsize="10,20" path="m13705,2928l13714,2928,13714,2909,13705,2909,13705,2928xe" filled="true" fillcolor="#000000" stroked="false">
                <v:path arrowok="t"/>
                <v:fill type="solid"/>
              </v:shape>
            </v:group>
            <v:group style="position:absolute;left:13705;top:2928;width:10;height:20" coordorigin="13705,2928" coordsize="10,20">
              <v:shape style="position:absolute;left:13705;top:2928;width:10;height:20" coordorigin="13705,2928" coordsize="10,20" path="m13705,2948l13714,2948,13714,2928,13705,2928,13705,2948xe" filled="true" fillcolor="#000000" stroked="false">
                <v:path arrowok="t"/>
                <v:fill type="solid"/>
              </v:shape>
            </v:group>
            <v:group style="position:absolute;left:13705;top:2948;width:10;height:20" coordorigin="13705,2948" coordsize="10,20">
              <v:shape style="position:absolute;left:13705;top:2948;width:10;height:20" coordorigin="13705,2948" coordsize="10,20" path="m13705,2967l13714,2967,13714,2948,13705,2948,13705,2967xe" filled="true" fillcolor="#000000" stroked="false">
                <v:path arrowok="t"/>
                <v:fill type="solid"/>
              </v:shape>
            </v:group>
            <v:group style="position:absolute;left:13705;top:2967;width:10;height:20" coordorigin="13705,2967" coordsize="10,20">
              <v:shape style="position:absolute;left:13705;top:2967;width:10;height:20" coordorigin="13705,2967" coordsize="10,20" path="m13705,2986l13714,2986,13714,2967,13705,2967,13705,2986xe" filled="true" fillcolor="#000000" stroked="false">
                <v:path arrowok="t"/>
                <v:fill type="solid"/>
              </v:shape>
            </v:group>
            <v:group style="position:absolute;left:13705;top:2986;width:10;height:20" coordorigin="13705,2986" coordsize="10,20">
              <v:shape style="position:absolute;left:13705;top:2986;width:10;height:20" coordorigin="13705,2986" coordsize="10,20" path="m13705,3005l13714,3005,13714,2986,13705,2986,13705,3005xe" filled="true" fillcolor="#000000" stroked="false">
                <v:path arrowok="t"/>
                <v:fill type="solid"/>
              </v:shape>
            </v:group>
            <v:group style="position:absolute;left:13705;top:3005;width:10;height:20" coordorigin="13705,3005" coordsize="10,20">
              <v:shape style="position:absolute;left:13705;top:3005;width:10;height:20" coordorigin="13705,3005" coordsize="10,20" path="m13705,3024l13714,3024,13714,3005,13705,3005,13705,3024xe" filled="true" fillcolor="#000000" stroked="false">
                <v:path arrowok="t"/>
                <v:fill type="solid"/>
              </v:shape>
            </v:group>
            <v:group style="position:absolute;left:13705;top:3024;width:10;height:20" coordorigin="13705,3024" coordsize="10,20">
              <v:shape style="position:absolute;left:13705;top:3024;width:10;height:20" coordorigin="13705,3024" coordsize="10,20" path="m13705,3044l13714,3044,13714,3024,13705,3024,13705,3044xe" filled="true" fillcolor="#000000" stroked="false">
                <v:path arrowok="t"/>
                <v:fill type="solid"/>
              </v:shape>
            </v:group>
            <v:group style="position:absolute;left:13705;top:3044;width:10;height:20" coordorigin="13705,3044" coordsize="10,20">
              <v:shape style="position:absolute;left:13705;top:3044;width:10;height:20" coordorigin="13705,3044" coordsize="10,20" path="m13705,3063l13714,3063,13714,3044,13705,3044,13705,3063xe" filled="true" fillcolor="#000000" stroked="false">
                <v:path arrowok="t"/>
                <v:fill type="solid"/>
              </v:shape>
            </v:group>
            <v:group style="position:absolute;left:13705;top:3063;width:10;height:20" coordorigin="13705,3063" coordsize="10,20">
              <v:shape style="position:absolute;left:13705;top:3063;width:10;height:20" coordorigin="13705,3063" coordsize="10,20" path="m13705,3082l13714,3082,13714,3063,13705,3063,13705,3082xe" filled="true" fillcolor="#000000" stroked="false">
                <v:path arrowok="t"/>
                <v:fill type="solid"/>
              </v:shape>
            </v:group>
            <v:group style="position:absolute;left:13705;top:3082;width:10;height:20" coordorigin="13705,3082" coordsize="10,20">
              <v:shape style="position:absolute;left:13705;top:3082;width:10;height:20" coordorigin="13705,3082" coordsize="10,20" path="m13705,3101l13714,3101,13714,3082,13705,3082,13705,3101xe" filled="true" fillcolor="#000000" stroked="false">
                <v:path arrowok="t"/>
                <v:fill type="solid"/>
              </v:shape>
            </v:group>
            <v:group style="position:absolute;left:13705;top:3108;width:10;height:2" coordorigin="13705,3108" coordsize="10,2">
              <v:shape style="position:absolute;left:13705;top:3108;width:10;height:2" coordorigin="13705,3108" coordsize="10,0" path="m13705,3108l13714,3108e" filled="false" stroked="true" strokeweight=".720001pt" strokecolor="#000000">
                <v:path arrowok="t"/>
              </v:shape>
              <v:shape style="position:absolute;left:1128;top:3024;width:3472;height:101" type="#_x0000_t75" stroked="false">
                <v:imagedata r:id="rId227" o:title=""/>
              </v:shape>
              <v:shape style="position:absolute;left:4576;top:3116;width:625;height:10" type="#_x0000_t75" stroked="false">
                <v:imagedata r:id="rId224" o:title=""/>
              </v:shape>
              <v:shape style="position:absolute;left:5196;top:3116;width:2838;height:10" type="#_x0000_t75" stroked="false">
                <v:imagedata r:id="rId225" o:title=""/>
              </v:shape>
              <v:shape style="position:absolute;left:8030;top:3116;width:717;height:10" type="#_x0000_t75" stroked="false">
                <v:imagedata r:id="rId216" o:title=""/>
              </v:shape>
              <v:shape style="position:absolute;left:8742;top:3116;width:856;height:10" type="#_x0000_t75" stroked="false">
                <v:imagedata r:id="rId217" o:title=""/>
              </v:shape>
              <v:shape style="position:absolute;left:9592;top:3116;width:853;height:10" type="#_x0000_t75" stroked="false">
                <v:imagedata r:id="rId218" o:title=""/>
              </v:shape>
              <v:shape style="position:absolute;left:10441;top:3116;width:1565;height:10" type="#_x0000_t75" stroked="false">
                <v:imagedata r:id="rId219" o:title=""/>
              </v:shape>
              <v:shape style="position:absolute;left:12001;top:3116;width:3412;height:10" type="#_x0000_t75" stroked="false">
                <v:imagedata r:id="rId220" o:title=""/>
              </v:shape>
            </v:group>
            <v:group style="position:absolute;left:3269;top:3125;width:10;height:20" coordorigin="3269,3125" coordsize="10,20">
              <v:shape style="position:absolute;left:3269;top:3125;width:10;height:20" coordorigin="3269,3125" coordsize="10,20" path="m3269,3144l3279,3144,3279,3125,3269,3125,3269,3144xe" filled="true" fillcolor="#000000" stroked="false">
                <v:path arrowok="t"/>
                <v:fill type="solid"/>
              </v:shape>
            </v:group>
            <v:group style="position:absolute;left:3269;top:3144;width:10;height:20" coordorigin="3269,3144" coordsize="10,20">
              <v:shape style="position:absolute;left:3269;top:3144;width:10;height:20" coordorigin="3269,3144" coordsize="10,20" path="m3269,3164l3279,3164,3279,3144,3269,3144,3269,3164xe" filled="true" fillcolor="#000000" stroked="false">
                <v:path arrowok="t"/>
                <v:fill type="solid"/>
              </v:shape>
            </v:group>
            <v:group style="position:absolute;left:3269;top:3164;width:10;height:20" coordorigin="3269,3164" coordsize="10,20">
              <v:shape style="position:absolute;left:3269;top:3164;width:10;height:20" coordorigin="3269,3164" coordsize="10,20" path="m3269,3183l3279,3183,3279,3164,3269,3164,3269,3183xe" filled="true" fillcolor="#000000" stroked="false">
                <v:path arrowok="t"/>
                <v:fill type="solid"/>
              </v:shape>
            </v:group>
            <v:group style="position:absolute;left:3269;top:3183;width:10;height:20" coordorigin="3269,3183" coordsize="10,20">
              <v:shape style="position:absolute;left:3269;top:3183;width:10;height:20" coordorigin="3269,3183" coordsize="10,20" path="m3269,3202l3279,3202,3279,3183,3269,3183,3269,3202xe" filled="true" fillcolor="#000000" stroked="false">
                <v:path arrowok="t"/>
                <v:fill type="solid"/>
              </v:shape>
            </v:group>
            <v:group style="position:absolute;left:3269;top:3202;width:10;height:20" coordorigin="3269,3202" coordsize="10,20">
              <v:shape style="position:absolute;left:3269;top:3202;width:10;height:20" coordorigin="3269,3202" coordsize="10,20" path="m3269,3221l3279,3221,3279,3202,3269,3202,3269,3221xe" filled="true" fillcolor="#000000" stroked="false">
                <v:path arrowok="t"/>
                <v:fill type="solid"/>
              </v:shape>
            </v:group>
            <v:group style="position:absolute;left:3269;top:3221;width:10;height:20" coordorigin="3269,3221" coordsize="10,20">
              <v:shape style="position:absolute;left:3269;top:3221;width:10;height:20" coordorigin="3269,3221" coordsize="10,20" path="m3269,3240l3279,3240,3279,3221,3269,3221,3269,3240xe" filled="true" fillcolor="#000000" stroked="false">
                <v:path arrowok="t"/>
                <v:fill type="solid"/>
              </v:shape>
            </v:group>
            <v:group style="position:absolute;left:3269;top:3240;width:10;height:20" coordorigin="3269,3240" coordsize="10,20">
              <v:shape style="position:absolute;left:3269;top:3240;width:10;height:20" coordorigin="3269,3240" coordsize="10,20" path="m3269,3260l3279,3260,3279,3240,3269,3240,3269,3260xe" filled="true" fillcolor="#000000" stroked="false">
                <v:path arrowok="t"/>
                <v:fill type="solid"/>
              </v:shape>
            </v:group>
            <v:group style="position:absolute;left:3269;top:3260;width:10;height:20" coordorigin="3269,3260" coordsize="10,20">
              <v:shape style="position:absolute;left:3269;top:3260;width:10;height:20" coordorigin="3269,3260" coordsize="10,20" path="m3269,3279l3279,3279,3279,3260,3269,3260,3269,3279xe" filled="true" fillcolor="#000000" stroked="false">
                <v:path arrowok="t"/>
                <v:fill type="solid"/>
              </v:shape>
            </v:group>
            <v:group style="position:absolute;left:3269;top:3279;width:10;height:20" coordorigin="3269,3279" coordsize="10,20">
              <v:shape style="position:absolute;left:3269;top:3279;width:10;height:20" coordorigin="3269,3279" coordsize="10,20" path="m3269,3298l3279,3298,3279,3279,3269,3279,3269,3298xe" filled="true" fillcolor="#000000" stroked="false">
                <v:path arrowok="t"/>
                <v:fill type="solid"/>
              </v:shape>
            </v:group>
            <v:group style="position:absolute;left:3269;top:3298;width:10;height:20" coordorigin="3269,3298" coordsize="10,20">
              <v:shape style="position:absolute;left:3269;top:3298;width:10;height:20" coordorigin="3269,3298" coordsize="10,20" path="m3269,3317l3279,3317,3279,3298,3269,3298,3269,3317xe" filled="true" fillcolor="#000000" stroked="false">
                <v:path arrowok="t"/>
                <v:fill type="solid"/>
              </v:shape>
            </v:group>
            <v:group style="position:absolute;left:3269;top:3317;width:10;height:20" coordorigin="3269,3317" coordsize="10,20">
              <v:shape style="position:absolute;left:3269;top:3317;width:10;height:20" coordorigin="3269,3317" coordsize="10,20" path="m3269,3336l3279,3336,3279,3317,3269,3317,3269,3336xe" filled="true" fillcolor="#000000" stroked="false">
                <v:path arrowok="t"/>
                <v:fill type="solid"/>
              </v:shape>
            </v:group>
            <v:group style="position:absolute;left:3269;top:3336;width:10;height:20" coordorigin="3269,3336" coordsize="10,20">
              <v:shape style="position:absolute;left:3269;top:3336;width:10;height:20" coordorigin="3269,3336" coordsize="10,20" path="m3269,3356l3279,3356,3279,3336,3269,3336,3269,3356xe" filled="true" fillcolor="#000000" stroked="false">
                <v:path arrowok="t"/>
                <v:fill type="solid"/>
              </v:shape>
            </v:group>
            <v:group style="position:absolute;left:3269;top:3363;width:10;height:2" coordorigin="3269,3363" coordsize="10,2">
              <v:shape style="position:absolute;left:3269;top:3363;width:10;height:2" coordorigin="3269,3363" coordsize="10,0" path="m3269,3363l3279,3363e" filled="false" stroked="true" strokeweight=".779999pt" strokecolor="#000000">
                <v:path arrowok="t"/>
              </v:shape>
            </v:group>
            <v:group style="position:absolute;left:4581;top:3125;width:10;height:20" coordorigin="4581,3125" coordsize="10,20">
              <v:shape style="position:absolute;left:4581;top:3125;width:10;height:20" coordorigin="4581,3125" coordsize="10,20" path="m4581,3144l4590,3144,4590,3125,4581,3125,4581,3144xe" filled="true" fillcolor="#000000" stroked="false">
                <v:path arrowok="t"/>
                <v:fill type="solid"/>
              </v:shape>
            </v:group>
            <v:group style="position:absolute;left:4581;top:3144;width:10;height:20" coordorigin="4581,3144" coordsize="10,20">
              <v:shape style="position:absolute;left:4581;top:3144;width:10;height:20" coordorigin="4581,3144" coordsize="10,20" path="m4581,3164l4590,3164,4590,3144,4581,3144,4581,3164xe" filled="true" fillcolor="#000000" stroked="false">
                <v:path arrowok="t"/>
                <v:fill type="solid"/>
              </v:shape>
            </v:group>
            <v:group style="position:absolute;left:4581;top:3164;width:10;height:20" coordorigin="4581,3164" coordsize="10,20">
              <v:shape style="position:absolute;left:4581;top:3164;width:10;height:20" coordorigin="4581,3164" coordsize="10,20" path="m4581,3183l4590,3183,4590,3164,4581,3164,4581,3183xe" filled="true" fillcolor="#000000" stroked="false">
                <v:path arrowok="t"/>
                <v:fill type="solid"/>
              </v:shape>
            </v:group>
            <v:group style="position:absolute;left:4581;top:3183;width:10;height:20" coordorigin="4581,3183" coordsize="10,20">
              <v:shape style="position:absolute;left:4581;top:3183;width:10;height:20" coordorigin="4581,3183" coordsize="10,20" path="m4581,3202l4590,3202,4590,3183,4581,3183,4581,3202xe" filled="true" fillcolor="#000000" stroked="false">
                <v:path arrowok="t"/>
                <v:fill type="solid"/>
              </v:shape>
            </v:group>
            <v:group style="position:absolute;left:4581;top:3202;width:10;height:20" coordorigin="4581,3202" coordsize="10,20">
              <v:shape style="position:absolute;left:4581;top:3202;width:10;height:20" coordorigin="4581,3202" coordsize="10,20" path="m4581,3221l4590,3221,4590,3202,4581,3202,4581,3221xe" filled="true" fillcolor="#000000" stroked="false">
                <v:path arrowok="t"/>
                <v:fill type="solid"/>
              </v:shape>
            </v:group>
            <v:group style="position:absolute;left:4581;top:3221;width:10;height:20" coordorigin="4581,3221" coordsize="10,20">
              <v:shape style="position:absolute;left:4581;top:3221;width:10;height:20" coordorigin="4581,3221" coordsize="10,20" path="m4581,3240l4590,3240,4590,3221,4581,3221,4581,3240xe" filled="true" fillcolor="#000000" stroked="false">
                <v:path arrowok="t"/>
                <v:fill type="solid"/>
              </v:shape>
            </v:group>
            <v:group style="position:absolute;left:4581;top:3240;width:10;height:20" coordorigin="4581,3240" coordsize="10,20">
              <v:shape style="position:absolute;left:4581;top:3240;width:10;height:20" coordorigin="4581,3240" coordsize="10,20" path="m4581,3260l4590,3260,4590,3240,4581,3240,4581,3260xe" filled="true" fillcolor="#000000" stroked="false">
                <v:path arrowok="t"/>
                <v:fill type="solid"/>
              </v:shape>
            </v:group>
            <v:group style="position:absolute;left:4581;top:3260;width:10;height:20" coordorigin="4581,3260" coordsize="10,20">
              <v:shape style="position:absolute;left:4581;top:3260;width:10;height:20" coordorigin="4581,3260" coordsize="10,20" path="m4581,3279l4590,3279,4590,3260,4581,3260,4581,3279xe" filled="true" fillcolor="#000000" stroked="false">
                <v:path arrowok="t"/>
                <v:fill type="solid"/>
              </v:shape>
            </v:group>
            <v:group style="position:absolute;left:5201;top:3125;width:10;height:20" coordorigin="5201,3125" coordsize="10,20">
              <v:shape style="position:absolute;left:5201;top:3125;width:10;height:20" coordorigin="5201,3125" coordsize="10,20" path="m5201,3144l5211,3144,5211,3125,5201,3125,5201,3144xe" filled="true" fillcolor="#000000" stroked="false">
                <v:path arrowok="t"/>
                <v:fill type="solid"/>
              </v:shape>
            </v:group>
            <v:group style="position:absolute;left:5201;top:3144;width:10;height:20" coordorigin="5201,3144" coordsize="10,20">
              <v:shape style="position:absolute;left:5201;top:3144;width:10;height:20" coordorigin="5201,3144" coordsize="10,20" path="m5201,3164l5211,3164,5211,3144,5201,3144,5201,3164xe" filled="true" fillcolor="#000000" stroked="false">
                <v:path arrowok="t"/>
                <v:fill type="solid"/>
              </v:shape>
            </v:group>
            <v:group style="position:absolute;left:5201;top:3164;width:10;height:20" coordorigin="5201,3164" coordsize="10,20">
              <v:shape style="position:absolute;left:5201;top:3164;width:10;height:20" coordorigin="5201,3164" coordsize="10,20" path="m5201,3183l5211,3183,5211,3164,5201,3164,5201,3183xe" filled="true" fillcolor="#000000" stroked="false">
                <v:path arrowok="t"/>
                <v:fill type="solid"/>
              </v:shape>
            </v:group>
            <v:group style="position:absolute;left:5201;top:3183;width:10;height:20" coordorigin="5201,3183" coordsize="10,20">
              <v:shape style="position:absolute;left:5201;top:3183;width:10;height:20" coordorigin="5201,3183" coordsize="10,20" path="m5201,3202l5211,3202,5211,3183,5201,3183,5201,3202xe" filled="true" fillcolor="#000000" stroked="false">
                <v:path arrowok="t"/>
                <v:fill type="solid"/>
              </v:shape>
            </v:group>
            <v:group style="position:absolute;left:5201;top:3202;width:10;height:20" coordorigin="5201,3202" coordsize="10,20">
              <v:shape style="position:absolute;left:5201;top:3202;width:10;height:20" coordorigin="5201,3202" coordsize="10,20" path="m5201,3221l5211,3221,5211,3202,5201,3202,5201,3221xe" filled="true" fillcolor="#000000" stroked="false">
                <v:path arrowok="t"/>
                <v:fill type="solid"/>
              </v:shape>
            </v:group>
            <v:group style="position:absolute;left:5201;top:3221;width:10;height:20" coordorigin="5201,3221" coordsize="10,20">
              <v:shape style="position:absolute;left:5201;top:3221;width:10;height:20" coordorigin="5201,3221" coordsize="10,20" path="m5201,3240l5211,3240,5211,3221,5201,3221,5201,3240xe" filled="true" fillcolor="#000000" stroked="false">
                <v:path arrowok="t"/>
                <v:fill type="solid"/>
              </v:shape>
            </v:group>
            <v:group style="position:absolute;left:5201;top:3240;width:10;height:20" coordorigin="5201,3240" coordsize="10,20">
              <v:shape style="position:absolute;left:5201;top:3240;width:10;height:20" coordorigin="5201,3240" coordsize="10,20" path="m5201,3260l5211,3260,5211,3240,5201,3240,5201,3260xe" filled="true" fillcolor="#000000" stroked="false">
                <v:path arrowok="t"/>
                <v:fill type="solid"/>
              </v:shape>
            </v:group>
            <v:group style="position:absolute;left:5201;top:3260;width:10;height:20" coordorigin="5201,3260" coordsize="10,20">
              <v:shape style="position:absolute;left:5201;top:3260;width:10;height:20" coordorigin="5201,3260" coordsize="10,20" path="m5201,3279l5211,3279,5211,3260,5201,3260,5201,3279xe" filled="true" fillcolor="#000000" stroked="false">
                <v:path arrowok="t"/>
                <v:fill type="solid"/>
              </v:shape>
            </v:group>
            <v:group style="position:absolute;left:5201;top:3279;width:10;height:20" coordorigin="5201,3279" coordsize="10,20">
              <v:shape style="position:absolute;left:5201;top:3279;width:10;height:20" coordorigin="5201,3279" coordsize="10,20" path="m5201,3298l5211,3298,5211,3279,5201,3279,5201,3298xe" filled="true" fillcolor="#000000" stroked="false">
                <v:path arrowok="t"/>
                <v:fill type="solid"/>
              </v:shape>
            </v:group>
            <v:group style="position:absolute;left:5201;top:3298;width:10;height:20" coordorigin="5201,3298" coordsize="10,20">
              <v:shape style="position:absolute;left:5201;top:3298;width:10;height:20" coordorigin="5201,3298" coordsize="10,20" path="m5201,3317l5211,3317,5211,3298,5201,3298,5201,3317xe" filled="true" fillcolor="#000000" stroked="false">
                <v:path arrowok="t"/>
                <v:fill type="solid"/>
              </v:shape>
            </v:group>
            <v:group style="position:absolute;left:5201;top:3317;width:10;height:20" coordorigin="5201,3317" coordsize="10,20">
              <v:shape style="position:absolute;left:5201;top:3317;width:10;height:20" coordorigin="5201,3317" coordsize="10,20" path="m5201,3336l5211,3336,5211,3317,5201,3317,5201,3336xe" filled="true" fillcolor="#000000" stroked="false">
                <v:path arrowok="t"/>
                <v:fill type="solid"/>
              </v:shape>
            </v:group>
            <v:group style="position:absolute;left:5201;top:3336;width:10;height:20" coordorigin="5201,3336" coordsize="10,20">
              <v:shape style="position:absolute;left:5201;top:3336;width:10;height:20" coordorigin="5201,3336" coordsize="10,20" path="m5201,3356l5211,3356,5211,3336,5201,3336,5201,3356xe" filled="true" fillcolor="#000000" stroked="false">
                <v:path arrowok="t"/>
                <v:fill type="solid"/>
              </v:shape>
            </v:group>
            <v:group style="position:absolute;left:5201;top:3363;width:10;height:2" coordorigin="5201,3363" coordsize="10,2">
              <v:shape style="position:absolute;left:5201;top:3363;width:10;height:2" coordorigin="5201,3363" coordsize="10,0" path="m5201,3363l5211,3363e" filled="false" stroked="true" strokeweight=".779999pt" strokecolor="#000000">
                <v:path arrowok="t"/>
              </v:shape>
            </v:group>
            <v:group style="position:absolute;left:5909;top:3125;width:10;height:20" coordorigin="5909,3125" coordsize="10,20">
              <v:shape style="position:absolute;left:5909;top:3125;width:10;height:20" coordorigin="5909,3125" coordsize="10,20" path="m5909,3144l5919,3144,5919,3125,5909,3125,5909,3144xe" filled="true" fillcolor="#000000" stroked="false">
                <v:path arrowok="t"/>
                <v:fill type="solid"/>
              </v:shape>
            </v:group>
            <v:group style="position:absolute;left:5909;top:3144;width:10;height:20" coordorigin="5909,3144" coordsize="10,20">
              <v:shape style="position:absolute;left:5909;top:3144;width:10;height:20" coordorigin="5909,3144" coordsize="10,20" path="m5909,3164l5919,3164,5919,3144,5909,3144,5909,3164xe" filled="true" fillcolor="#000000" stroked="false">
                <v:path arrowok="t"/>
                <v:fill type="solid"/>
              </v:shape>
            </v:group>
            <v:group style="position:absolute;left:5909;top:3164;width:10;height:20" coordorigin="5909,3164" coordsize="10,20">
              <v:shape style="position:absolute;left:5909;top:3164;width:10;height:20" coordorigin="5909,3164" coordsize="10,20" path="m5909,3183l5919,3183,5919,3164,5909,3164,5909,3183xe" filled="true" fillcolor="#000000" stroked="false">
                <v:path arrowok="t"/>
                <v:fill type="solid"/>
              </v:shape>
            </v:group>
            <v:group style="position:absolute;left:5909;top:3183;width:10;height:20" coordorigin="5909,3183" coordsize="10,20">
              <v:shape style="position:absolute;left:5909;top:3183;width:10;height:20" coordorigin="5909,3183" coordsize="10,20" path="m5909,3202l5919,3202,5919,3183,5909,3183,5909,3202xe" filled="true" fillcolor="#000000" stroked="false">
                <v:path arrowok="t"/>
                <v:fill type="solid"/>
              </v:shape>
            </v:group>
            <v:group style="position:absolute;left:5909;top:3202;width:10;height:20" coordorigin="5909,3202" coordsize="10,20">
              <v:shape style="position:absolute;left:5909;top:3202;width:10;height:20" coordorigin="5909,3202" coordsize="10,20" path="m5909,3221l5919,3221,5919,3202,5909,3202,5909,3221xe" filled="true" fillcolor="#000000" stroked="false">
                <v:path arrowok="t"/>
                <v:fill type="solid"/>
              </v:shape>
            </v:group>
            <v:group style="position:absolute;left:5909;top:3221;width:10;height:20" coordorigin="5909,3221" coordsize="10,20">
              <v:shape style="position:absolute;left:5909;top:3221;width:10;height:20" coordorigin="5909,3221" coordsize="10,20" path="m5909,3240l5919,3240,5919,3221,5909,3221,5909,3240xe" filled="true" fillcolor="#000000" stroked="false">
                <v:path arrowok="t"/>
                <v:fill type="solid"/>
              </v:shape>
            </v:group>
            <v:group style="position:absolute;left:5909;top:3240;width:10;height:20" coordorigin="5909,3240" coordsize="10,20">
              <v:shape style="position:absolute;left:5909;top:3240;width:10;height:20" coordorigin="5909,3240" coordsize="10,20" path="m5909,3260l5919,3260,5919,3240,5909,3240,5909,3260xe" filled="true" fillcolor="#000000" stroked="false">
                <v:path arrowok="t"/>
                <v:fill type="solid"/>
              </v:shape>
            </v:group>
            <v:group style="position:absolute;left:5909;top:3260;width:10;height:20" coordorigin="5909,3260" coordsize="10,20">
              <v:shape style="position:absolute;left:5909;top:3260;width:10;height:20" coordorigin="5909,3260" coordsize="10,20" path="m5909,3279l5919,3279,5919,3260,5909,3260,5909,3279xe" filled="true" fillcolor="#000000" stroked="false">
                <v:path arrowok="t"/>
                <v:fill type="solid"/>
              </v:shape>
            </v:group>
            <v:group style="position:absolute;left:5909;top:3279;width:10;height:20" coordorigin="5909,3279" coordsize="10,20">
              <v:shape style="position:absolute;left:5909;top:3279;width:10;height:20" coordorigin="5909,3279" coordsize="10,20" path="m5909,3298l5919,3298,5919,3279,5909,3279,5909,3298xe" filled="true" fillcolor="#000000" stroked="false">
                <v:path arrowok="t"/>
                <v:fill type="solid"/>
              </v:shape>
            </v:group>
            <v:group style="position:absolute;left:5909;top:3298;width:10;height:20" coordorigin="5909,3298" coordsize="10,20">
              <v:shape style="position:absolute;left:5909;top:3298;width:10;height:20" coordorigin="5909,3298" coordsize="10,20" path="m5909,3317l5919,3317,5919,3298,5909,3298,5909,3317xe" filled="true" fillcolor="#000000" stroked="false">
                <v:path arrowok="t"/>
                <v:fill type="solid"/>
              </v:shape>
            </v:group>
            <v:group style="position:absolute;left:5909;top:3317;width:10;height:20" coordorigin="5909,3317" coordsize="10,20">
              <v:shape style="position:absolute;left:5909;top:3317;width:10;height:20" coordorigin="5909,3317" coordsize="10,20" path="m5909,3336l5919,3336,5919,3317,5909,3317,5909,3336xe" filled="true" fillcolor="#000000" stroked="false">
                <v:path arrowok="t"/>
                <v:fill type="solid"/>
              </v:shape>
            </v:group>
            <v:group style="position:absolute;left:5909;top:3336;width:10;height:20" coordorigin="5909,3336" coordsize="10,20">
              <v:shape style="position:absolute;left:5909;top:3336;width:10;height:20" coordorigin="5909,3336" coordsize="10,20" path="m5909,3356l5919,3356,5919,3336,5909,3336,5909,3356xe" filled="true" fillcolor="#000000" stroked="false">
                <v:path arrowok="t"/>
                <v:fill type="solid"/>
              </v:shape>
            </v:group>
            <v:group style="position:absolute;left:5909;top:3363;width:10;height:2" coordorigin="5909,3363" coordsize="10,2">
              <v:shape style="position:absolute;left:5909;top:3363;width:10;height:2" coordorigin="5909,3363" coordsize="10,0" path="m5909,3363l5919,3363e" filled="false" stroked="true" strokeweight=".779999pt" strokecolor="#000000">
                <v:path arrowok="t"/>
              </v:shape>
            </v:group>
            <v:group style="position:absolute;left:6478;top:3125;width:10;height:20" coordorigin="6478,3125" coordsize="10,20">
              <v:shape style="position:absolute;left:6478;top:3125;width:10;height:20" coordorigin="6478,3125" coordsize="10,20" path="m6478,3144l6488,3144,6488,3125,6478,3125,6478,3144xe" filled="true" fillcolor="#000000" stroked="false">
                <v:path arrowok="t"/>
                <v:fill type="solid"/>
              </v:shape>
            </v:group>
            <v:group style="position:absolute;left:6478;top:3144;width:10;height:20" coordorigin="6478,3144" coordsize="10,20">
              <v:shape style="position:absolute;left:6478;top:3144;width:10;height:20" coordorigin="6478,3144" coordsize="10,20" path="m6478,3164l6488,3164,6488,3144,6478,3144,6478,3164xe" filled="true" fillcolor="#000000" stroked="false">
                <v:path arrowok="t"/>
                <v:fill type="solid"/>
              </v:shape>
            </v:group>
            <v:group style="position:absolute;left:6478;top:3164;width:10;height:20" coordorigin="6478,3164" coordsize="10,20">
              <v:shape style="position:absolute;left:6478;top:3164;width:10;height:20" coordorigin="6478,3164" coordsize="10,20" path="m6478,3183l6488,3183,6488,3164,6478,3164,6478,3183xe" filled="true" fillcolor="#000000" stroked="false">
                <v:path arrowok="t"/>
                <v:fill type="solid"/>
              </v:shape>
            </v:group>
            <v:group style="position:absolute;left:6478;top:3183;width:10;height:20" coordorigin="6478,3183" coordsize="10,20">
              <v:shape style="position:absolute;left:6478;top:3183;width:10;height:20" coordorigin="6478,3183" coordsize="10,20" path="m6478,3202l6488,3202,6488,3183,6478,3183,6478,3202xe" filled="true" fillcolor="#000000" stroked="false">
                <v:path arrowok="t"/>
                <v:fill type="solid"/>
              </v:shape>
            </v:group>
            <v:group style="position:absolute;left:6478;top:3202;width:10;height:20" coordorigin="6478,3202" coordsize="10,20">
              <v:shape style="position:absolute;left:6478;top:3202;width:10;height:20" coordorigin="6478,3202" coordsize="10,20" path="m6478,3221l6488,3221,6488,3202,6478,3202,6478,3221xe" filled="true" fillcolor="#000000" stroked="false">
                <v:path arrowok="t"/>
                <v:fill type="solid"/>
              </v:shape>
            </v:group>
            <v:group style="position:absolute;left:6478;top:3221;width:10;height:20" coordorigin="6478,3221" coordsize="10,20">
              <v:shape style="position:absolute;left:6478;top:3221;width:10;height:20" coordorigin="6478,3221" coordsize="10,20" path="m6478,3240l6488,3240,6488,3221,6478,3221,6478,3240xe" filled="true" fillcolor="#000000" stroked="false">
                <v:path arrowok="t"/>
                <v:fill type="solid"/>
              </v:shape>
            </v:group>
            <v:group style="position:absolute;left:6478;top:3240;width:10;height:20" coordorigin="6478,3240" coordsize="10,20">
              <v:shape style="position:absolute;left:6478;top:3240;width:10;height:20" coordorigin="6478,3240" coordsize="10,20" path="m6478,3260l6488,3260,6488,3240,6478,3240,6478,3260xe" filled="true" fillcolor="#000000" stroked="false">
                <v:path arrowok="t"/>
                <v:fill type="solid"/>
              </v:shape>
            </v:group>
            <v:group style="position:absolute;left:6478;top:3260;width:10;height:20" coordorigin="6478,3260" coordsize="10,20">
              <v:shape style="position:absolute;left:6478;top:3260;width:10;height:20" coordorigin="6478,3260" coordsize="10,20" path="m6478,3279l6488,3279,6488,3260,6478,3260,6478,3279xe" filled="true" fillcolor="#000000" stroked="false">
                <v:path arrowok="t"/>
                <v:fill type="solid"/>
              </v:shape>
            </v:group>
            <v:group style="position:absolute;left:6478;top:3279;width:10;height:20" coordorigin="6478,3279" coordsize="10,20">
              <v:shape style="position:absolute;left:6478;top:3279;width:10;height:20" coordorigin="6478,3279" coordsize="10,20" path="m6478,3298l6488,3298,6488,3279,6478,3279,6478,3298xe" filled="true" fillcolor="#000000" stroked="false">
                <v:path arrowok="t"/>
                <v:fill type="solid"/>
              </v:shape>
            </v:group>
            <v:group style="position:absolute;left:6478;top:3298;width:10;height:20" coordorigin="6478,3298" coordsize="10,20">
              <v:shape style="position:absolute;left:6478;top:3298;width:10;height:20" coordorigin="6478,3298" coordsize="10,20" path="m6478,3317l6488,3317,6488,3298,6478,3298,6478,3317xe" filled="true" fillcolor="#000000" stroked="false">
                <v:path arrowok="t"/>
                <v:fill type="solid"/>
              </v:shape>
            </v:group>
            <v:group style="position:absolute;left:6478;top:3317;width:10;height:20" coordorigin="6478,3317" coordsize="10,20">
              <v:shape style="position:absolute;left:6478;top:3317;width:10;height:20" coordorigin="6478,3317" coordsize="10,20" path="m6478,3336l6488,3336,6488,3317,6478,3317,6478,3336xe" filled="true" fillcolor="#000000" stroked="false">
                <v:path arrowok="t"/>
                <v:fill type="solid"/>
              </v:shape>
            </v:group>
            <v:group style="position:absolute;left:6478;top:3336;width:10;height:20" coordorigin="6478,3336" coordsize="10,20">
              <v:shape style="position:absolute;left:6478;top:3336;width:10;height:20" coordorigin="6478,3336" coordsize="10,20" path="m6478,3356l6488,3356,6488,3336,6478,3336,6478,3356xe" filled="true" fillcolor="#000000" stroked="false">
                <v:path arrowok="t"/>
                <v:fill type="solid"/>
              </v:shape>
            </v:group>
            <v:group style="position:absolute;left:6478;top:3363;width:10;height:2" coordorigin="6478,3363" coordsize="10,2">
              <v:shape style="position:absolute;left:6478;top:3363;width:10;height:2" coordorigin="6478,3363" coordsize="10,0" path="m6478,3363l6488,3363e" filled="false" stroked="true" strokeweight=".779999pt" strokecolor="#000000">
                <v:path arrowok="t"/>
              </v:shape>
            </v:group>
            <v:group style="position:absolute;left:8034;top:3125;width:10;height:20" coordorigin="8034,3125" coordsize="10,20">
              <v:shape style="position:absolute;left:8034;top:3125;width:10;height:20" coordorigin="8034,3125" coordsize="10,20" path="m8034,3144l8044,3144,8044,3125,8034,3125,8034,3144xe" filled="true" fillcolor="#000000" stroked="false">
                <v:path arrowok="t"/>
                <v:fill type="solid"/>
              </v:shape>
            </v:group>
            <v:group style="position:absolute;left:8034;top:3144;width:10;height:20" coordorigin="8034,3144" coordsize="10,20">
              <v:shape style="position:absolute;left:8034;top:3144;width:10;height:20" coordorigin="8034,3144" coordsize="10,20" path="m8034,3164l8044,3164,8044,3144,8034,3144,8034,3164xe" filled="true" fillcolor="#000000" stroked="false">
                <v:path arrowok="t"/>
                <v:fill type="solid"/>
              </v:shape>
            </v:group>
            <v:group style="position:absolute;left:8034;top:3164;width:10;height:20" coordorigin="8034,3164" coordsize="10,20">
              <v:shape style="position:absolute;left:8034;top:3164;width:10;height:20" coordorigin="8034,3164" coordsize="10,20" path="m8034,3183l8044,3183,8044,3164,8034,3164,8034,3183xe" filled="true" fillcolor="#000000" stroked="false">
                <v:path arrowok="t"/>
                <v:fill type="solid"/>
              </v:shape>
            </v:group>
            <v:group style="position:absolute;left:8034;top:3183;width:10;height:20" coordorigin="8034,3183" coordsize="10,20">
              <v:shape style="position:absolute;left:8034;top:3183;width:10;height:20" coordorigin="8034,3183" coordsize="10,20" path="m8034,3202l8044,3202,8044,3183,8034,3183,8034,3202xe" filled="true" fillcolor="#000000" stroked="false">
                <v:path arrowok="t"/>
                <v:fill type="solid"/>
              </v:shape>
            </v:group>
            <v:group style="position:absolute;left:8034;top:3202;width:10;height:20" coordorigin="8034,3202" coordsize="10,20">
              <v:shape style="position:absolute;left:8034;top:3202;width:10;height:20" coordorigin="8034,3202" coordsize="10,20" path="m8034,3221l8044,3221,8044,3202,8034,3202,8034,3221xe" filled="true" fillcolor="#000000" stroked="false">
                <v:path arrowok="t"/>
                <v:fill type="solid"/>
              </v:shape>
            </v:group>
            <v:group style="position:absolute;left:8034;top:3221;width:10;height:20" coordorigin="8034,3221" coordsize="10,20">
              <v:shape style="position:absolute;left:8034;top:3221;width:10;height:20" coordorigin="8034,3221" coordsize="10,20" path="m8034,3240l8044,3240,8044,3221,8034,3221,8034,3240xe" filled="true" fillcolor="#000000" stroked="false">
                <v:path arrowok="t"/>
                <v:fill type="solid"/>
              </v:shape>
            </v:group>
            <v:group style="position:absolute;left:8034;top:3240;width:10;height:20" coordorigin="8034,3240" coordsize="10,20">
              <v:shape style="position:absolute;left:8034;top:3240;width:10;height:20" coordorigin="8034,3240" coordsize="10,20" path="m8034,3260l8044,3260,8044,3240,8034,3240,8034,3260xe" filled="true" fillcolor="#000000" stroked="false">
                <v:path arrowok="t"/>
                <v:fill type="solid"/>
              </v:shape>
            </v:group>
            <v:group style="position:absolute;left:8034;top:3260;width:10;height:20" coordorigin="8034,3260" coordsize="10,20">
              <v:shape style="position:absolute;left:8034;top:3260;width:10;height:20" coordorigin="8034,3260" coordsize="10,20" path="m8034,3279l8044,3279,8044,3260,8034,3260,8034,3279xe" filled="true" fillcolor="#000000" stroked="false">
                <v:path arrowok="t"/>
                <v:fill type="solid"/>
              </v:shape>
            </v:group>
            <v:group style="position:absolute;left:8034;top:3279;width:10;height:20" coordorigin="8034,3279" coordsize="10,20">
              <v:shape style="position:absolute;left:8034;top:3279;width:10;height:20" coordorigin="8034,3279" coordsize="10,20" path="m8034,3298l8044,3298,8044,3279,8034,3279,8034,3298xe" filled="true" fillcolor="#000000" stroked="false">
                <v:path arrowok="t"/>
                <v:fill type="solid"/>
              </v:shape>
            </v:group>
            <v:group style="position:absolute;left:8034;top:3298;width:10;height:20" coordorigin="8034,3298" coordsize="10,20">
              <v:shape style="position:absolute;left:8034;top:3298;width:10;height:20" coordorigin="8034,3298" coordsize="10,20" path="m8034,3317l8044,3317,8044,3298,8034,3298,8034,3317xe" filled="true" fillcolor="#000000" stroked="false">
                <v:path arrowok="t"/>
                <v:fill type="solid"/>
              </v:shape>
            </v:group>
            <v:group style="position:absolute;left:8034;top:3317;width:10;height:20" coordorigin="8034,3317" coordsize="10,20">
              <v:shape style="position:absolute;left:8034;top:3317;width:10;height:20" coordorigin="8034,3317" coordsize="10,20" path="m8034,3336l8044,3336,8044,3317,8034,3317,8034,3336xe" filled="true" fillcolor="#000000" stroked="false">
                <v:path arrowok="t"/>
                <v:fill type="solid"/>
              </v:shape>
            </v:group>
            <v:group style="position:absolute;left:8034;top:3336;width:10;height:20" coordorigin="8034,3336" coordsize="10,20">
              <v:shape style="position:absolute;left:8034;top:3336;width:10;height:20" coordorigin="8034,3336" coordsize="10,20" path="m8034,3356l8044,3356,8044,3336,8034,3336,8034,3356xe" filled="true" fillcolor="#000000" stroked="false">
                <v:path arrowok="t"/>
                <v:fill type="solid"/>
              </v:shape>
            </v:group>
            <v:group style="position:absolute;left:8034;top:3363;width:10;height:2" coordorigin="8034,3363" coordsize="10,2">
              <v:shape style="position:absolute;left:8034;top:3363;width:10;height:2" coordorigin="8034,3363" coordsize="10,0" path="m8034,3363l8044,3363e" filled="false" stroked="true" strokeweight=".779999pt" strokecolor="#000000">
                <v:path arrowok="t"/>
              </v:shape>
            </v:group>
            <v:group style="position:absolute;left:8746;top:3125;width:10;height:20" coordorigin="8746,3125" coordsize="10,20">
              <v:shape style="position:absolute;left:8746;top:3125;width:10;height:20" coordorigin="8746,3125" coordsize="10,20" path="m8746,3144l8756,3144,8756,3125,8746,3125,8746,3144xe" filled="true" fillcolor="#000000" stroked="false">
                <v:path arrowok="t"/>
                <v:fill type="solid"/>
              </v:shape>
            </v:group>
            <v:group style="position:absolute;left:8746;top:3144;width:10;height:20" coordorigin="8746,3144" coordsize="10,20">
              <v:shape style="position:absolute;left:8746;top:3144;width:10;height:20" coordorigin="8746,3144" coordsize="10,20" path="m8746,3164l8756,3164,8756,3144,8746,3144,8746,3164xe" filled="true" fillcolor="#000000" stroked="false">
                <v:path arrowok="t"/>
                <v:fill type="solid"/>
              </v:shape>
            </v:group>
            <v:group style="position:absolute;left:8746;top:3164;width:10;height:20" coordorigin="8746,3164" coordsize="10,20">
              <v:shape style="position:absolute;left:8746;top:3164;width:10;height:20" coordorigin="8746,3164" coordsize="10,20" path="m8746,3183l8756,3183,8756,3164,8746,3164,8746,3183xe" filled="true" fillcolor="#000000" stroked="false">
                <v:path arrowok="t"/>
                <v:fill type="solid"/>
              </v:shape>
            </v:group>
            <v:group style="position:absolute;left:8746;top:3183;width:10;height:20" coordorigin="8746,3183" coordsize="10,20">
              <v:shape style="position:absolute;left:8746;top:3183;width:10;height:20" coordorigin="8746,3183" coordsize="10,20" path="m8746,3202l8756,3202,8756,3183,8746,3183,8746,3202xe" filled="true" fillcolor="#000000" stroked="false">
                <v:path arrowok="t"/>
                <v:fill type="solid"/>
              </v:shape>
            </v:group>
            <v:group style="position:absolute;left:8746;top:3202;width:10;height:20" coordorigin="8746,3202" coordsize="10,20">
              <v:shape style="position:absolute;left:8746;top:3202;width:10;height:20" coordorigin="8746,3202" coordsize="10,20" path="m8746,3221l8756,3221,8756,3202,8746,3202,8746,3221xe" filled="true" fillcolor="#000000" stroked="false">
                <v:path arrowok="t"/>
                <v:fill type="solid"/>
              </v:shape>
            </v:group>
            <v:group style="position:absolute;left:8746;top:3221;width:10;height:20" coordorigin="8746,3221" coordsize="10,20">
              <v:shape style="position:absolute;left:8746;top:3221;width:10;height:20" coordorigin="8746,3221" coordsize="10,20" path="m8746,3240l8756,3240,8756,3221,8746,3221,8746,3240xe" filled="true" fillcolor="#000000" stroked="false">
                <v:path arrowok="t"/>
                <v:fill type="solid"/>
              </v:shape>
            </v:group>
            <v:group style="position:absolute;left:8746;top:3240;width:10;height:20" coordorigin="8746,3240" coordsize="10,20">
              <v:shape style="position:absolute;left:8746;top:3240;width:10;height:20" coordorigin="8746,3240" coordsize="10,20" path="m8746,3260l8756,3260,8756,3240,8746,3240,8746,3260xe" filled="true" fillcolor="#000000" stroked="false">
                <v:path arrowok="t"/>
                <v:fill type="solid"/>
              </v:shape>
            </v:group>
            <v:group style="position:absolute;left:8746;top:3260;width:10;height:20" coordorigin="8746,3260" coordsize="10,20">
              <v:shape style="position:absolute;left:8746;top:3260;width:10;height:20" coordorigin="8746,3260" coordsize="10,20" path="m8746,3279l8756,3279,8756,3260,8746,3260,8746,3279xe" filled="true" fillcolor="#000000" stroked="false">
                <v:path arrowok="t"/>
                <v:fill type="solid"/>
              </v:shape>
            </v:group>
            <v:group style="position:absolute;left:8746;top:3279;width:10;height:20" coordorigin="8746,3279" coordsize="10,20">
              <v:shape style="position:absolute;left:8746;top:3279;width:10;height:20" coordorigin="8746,3279" coordsize="10,20" path="m8746,3298l8756,3298,8756,3279,8746,3279,8746,3298xe" filled="true" fillcolor="#000000" stroked="false">
                <v:path arrowok="t"/>
                <v:fill type="solid"/>
              </v:shape>
            </v:group>
            <v:group style="position:absolute;left:8746;top:3298;width:10;height:20" coordorigin="8746,3298" coordsize="10,20">
              <v:shape style="position:absolute;left:8746;top:3298;width:10;height:20" coordorigin="8746,3298" coordsize="10,20" path="m8746,3317l8756,3317,8756,3298,8746,3298,8746,3317xe" filled="true" fillcolor="#000000" stroked="false">
                <v:path arrowok="t"/>
                <v:fill type="solid"/>
              </v:shape>
            </v:group>
            <v:group style="position:absolute;left:8746;top:3317;width:10;height:20" coordorigin="8746,3317" coordsize="10,20">
              <v:shape style="position:absolute;left:8746;top:3317;width:10;height:20" coordorigin="8746,3317" coordsize="10,20" path="m8746,3336l8756,3336,8756,3317,8746,3317,8746,3336xe" filled="true" fillcolor="#000000" stroked="false">
                <v:path arrowok="t"/>
                <v:fill type="solid"/>
              </v:shape>
            </v:group>
            <v:group style="position:absolute;left:8746;top:3336;width:10;height:20" coordorigin="8746,3336" coordsize="10,20">
              <v:shape style="position:absolute;left:8746;top:3336;width:10;height:20" coordorigin="8746,3336" coordsize="10,20" path="m8746,3356l8756,3356,8756,3336,8746,3336,8746,3356xe" filled="true" fillcolor="#000000" stroked="false">
                <v:path arrowok="t"/>
                <v:fill type="solid"/>
              </v:shape>
            </v:group>
            <v:group style="position:absolute;left:8746;top:3363;width:10;height:2" coordorigin="8746,3363" coordsize="10,2">
              <v:shape style="position:absolute;left:8746;top:3363;width:10;height:2" coordorigin="8746,3363" coordsize="10,0" path="m8746,3363l8756,3363e" filled="false" stroked="true" strokeweight=".779999pt" strokecolor="#000000">
                <v:path arrowok="t"/>
              </v:shape>
            </v:group>
            <v:group style="position:absolute;left:9597;top:3125;width:10;height:20" coordorigin="9597,3125" coordsize="10,20">
              <v:shape style="position:absolute;left:9597;top:3125;width:10;height:20" coordorigin="9597,3125" coordsize="10,20" path="m9597,3144l9607,3144,9607,3125,9597,3125,9597,3144xe" filled="true" fillcolor="#000000" stroked="false">
                <v:path arrowok="t"/>
                <v:fill type="solid"/>
              </v:shape>
            </v:group>
            <v:group style="position:absolute;left:9597;top:3144;width:10;height:20" coordorigin="9597,3144" coordsize="10,20">
              <v:shape style="position:absolute;left:9597;top:3144;width:10;height:20" coordorigin="9597,3144" coordsize="10,20" path="m9597,3164l9607,3164,9607,3144,9597,3144,9597,3164xe" filled="true" fillcolor="#000000" stroked="false">
                <v:path arrowok="t"/>
                <v:fill type="solid"/>
              </v:shape>
            </v:group>
            <v:group style="position:absolute;left:9597;top:3164;width:10;height:20" coordorigin="9597,3164" coordsize="10,20">
              <v:shape style="position:absolute;left:9597;top:3164;width:10;height:20" coordorigin="9597,3164" coordsize="10,20" path="m9597,3183l9607,3183,9607,3164,9597,3164,9597,3183xe" filled="true" fillcolor="#000000" stroked="false">
                <v:path arrowok="t"/>
                <v:fill type="solid"/>
              </v:shape>
            </v:group>
            <v:group style="position:absolute;left:9597;top:3183;width:10;height:20" coordorigin="9597,3183" coordsize="10,20">
              <v:shape style="position:absolute;left:9597;top:3183;width:10;height:20" coordorigin="9597,3183" coordsize="10,20" path="m9597,3202l9607,3202,9607,3183,9597,3183,9597,3202xe" filled="true" fillcolor="#000000" stroked="false">
                <v:path arrowok="t"/>
                <v:fill type="solid"/>
              </v:shape>
            </v:group>
            <v:group style="position:absolute;left:9597;top:3202;width:10;height:20" coordorigin="9597,3202" coordsize="10,20">
              <v:shape style="position:absolute;left:9597;top:3202;width:10;height:20" coordorigin="9597,3202" coordsize="10,20" path="m9597,3221l9607,3221,9607,3202,9597,3202,9597,3221xe" filled="true" fillcolor="#000000" stroked="false">
                <v:path arrowok="t"/>
                <v:fill type="solid"/>
              </v:shape>
            </v:group>
            <v:group style="position:absolute;left:9597;top:3221;width:10;height:20" coordorigin="9597,3221" coordsize="10,20">
              <v:shape style="position:absolute;left:9597;top:3221;width:10;height:20" coordorigin="9597,3221" coordsize="10,20" path="m9597,3240l9607,3240,9607,3221,9597,3221,9597,3240xe" filled="true" fillcolor="#000000" stroked="false">
                <v:path arrowok="t"/>
                <v:fill type="solid"/>
              </v:shape>
            </v:group>
            <v:group style="position:absolute;left:9597;top:3240;width:10;height:20" coordorigin="9597,3240" coordsize="10,20">
              <v:shape style="position:absolute;left:9597;top:3240;width:10;height:20" coordorigin="9597,3240" coordsize="10,20" path="m9597,3260l9607,3260,9607,3240,9597,3240,9597,3260xe" filled="true" fillcolor="#000000" stroked="false">
                <v:path arrowok="t"/>
                <v:fill type="solid"/>
              </v:shape>
            </v:group>
            <v:group style="position:absolute;left:9597;top:3260;width:10;height:20" coordorigin="9597,3260" coordsize="10,20">
              <v:shape style="position:absolute;left:9597;top:3260;width:10;height:20" coordorigin="9597,3260" coordsize="10,20" path="m9597,3279l9607,3279,9607,3260,9597,3260,9597,3279xe" filled="true" fillcolor="#000000" stroked="false">
                <v:path arrowok="t"/>
                <v:fill type="solid"/>
              </v:shape>
            </v:group>
            <v:group style="position:absolute;left:9597;top:3279;width:10;height:20" coordorigin="9597,3279" coordsize="10,20">
              <v:shape style="position:absolute;left:9597;top:3279;width:10;height:20" coordorigin="9597,3279" coordsize="10,20" path="m9597,3298l9607,3298,9607,3279,9597,3279,9597,3298xe" filled="true" fillcolor="#000000" stroked="false">
                <v:path arrowok="t"/>
                <v:fill type="solid"/>
              </v:shape>
            </v:group>
            <v:group style="position:absolute;left:9597;top:3298;width:10;height:20" coordorigin="9597,3298" coordsize="10,20">
              <v:shape style="position:absolute;left:9597;top:3298;width:10;height:20" coordorigin="9597,3298" coordsize="10,20" path="m9597,3317l9607,3317,9607,3298,9597,3298,9597,3317xe" filled="true" fillcolor="#000000" stroked="false">
                <v:path arrowok="t"/>
                <v:fill type="solid"/>
              </v:shape>
            </v:group>
            <v:group style="position:absolute;left:9597;top:3317;width:10;height:20" coordorigin="9597,3317" coordsize="10,20">
              <v:shape style="position:absolute;left:9597;top:3317;width:10;height:20" coordorigin="9597,3317" coordsize="10,20" path="m9597,3336l9607,3336,9607,3317,9597,3317,9597,3336xe" filled="true" fillcolor="#000000" stroked="false">
                <v:path arrowok="t"/>
                <v:fill type="solid"/>
              </v:shape>
            </v:group>
            <v:group style="position:absolute;left:9597;top:3336;width:10;height:20" coordorigin="9597,3336" coordsize="10,20">
              <v:shape style="position:absolute;left:9597;top:3336;width:10;height:20" coordorigin="9597,3336" coordsize="10,20" path="m9597,3356l9607,3356,9607,3336,9597,3336,9597,3356xe" filled="true" fillcolor="#000000" stroked="false">
                <v:path arrowok="t"/>
                <v:fill type="solid"/>
              </v:shape>
            </v:group>
            <v:group style="position:absolute;left:9597;top:3363;width:10;height:2" coordorigin="9597,3363" coordsize="10,2">
              <v:shape style="position:absolute;left:9597;top:3363;width:10;height:2" coordorigin="9597,3363" coordsize="10,0" path="m9597,3363l9607,3363e" filled="false" stroked="true" strokeweight=".779999pt" strokecolor="#000000">
                <v:path arrowok="t"/>
              </v:shape>
            </v:group>
            <v:group style="position:absolute;left:10446;top:3125;width:10;height:20" coordorigin="10446,3125" coordsize="10,20">
              <v:shape style="position:absolute;left:10446;top:3125;width:10;height:20" coordorigin="10446,3125" coordsize="10,20" path="m10446,3144l10455,3144,10455,3125,10446,3125,10446,3144xe" filled="true" fillcolor="#000000" stroked="false">
                <v:path arrowok="t"/>
                <v:fill type="solid"/>
              </v:shape>
            </v:group>
            <v:group style="position:absolute;left:10446;top:3144;width:10;height:20" coordorigin="10446,3144" coordsize="10,20">
              <v:shape style="position:absolute;left:10446;top:3144;width:10;height:20" coordorigin="10446,3144" coordsize="10,20" path="m10446,3164l10455,3164,10455,3144,10446,3144,10446,3164xe" filled="true" fillcolor="#000000" stroked="false">
                <v:path arrowok="t"/>
                <v:fill type="solid"/>
              </v:shape>
            </v:group>
            <v:group style="position:absolute;left:10446;top:3164;width:10;height:20" coordorigin="10446,3164" coordsize="10,20">
              <v:shape style="position:absolute;left:10446;top:3164;width:10;height:20" coordorigin="10446,3164" coordsize="10,20" path="m10446,3183l10455,3183,10455,3164,10446,3164,10446,3183xe" filled="true" fillcolor="#000000" stroked="false">
                <v:path arrowok="t"/>
                <v:fill type="solid"/>
              </v:shape>
            </v:group>
            <v:group style="position:absolute;left:10446;top:3183;width:10;height:20" coordorigin="10446,3183" coordsize="10,20">
              <v:shape style="position:absolute;left:10446;top:3183;width:10;height:20" coordorigin="10446,3183" coordsize="10,20" path="m10446,3202l10455,3202,10455,3183,10446,3183,10446,3202xe" filled="true" fillcolor="#000000" stroked="false">
                <v:path arrowok="t"/>
                <v:fill type="solid"/>
              </v:shape>
            </v:group>
            <v:group style="position:absolute;left:10446;top:3202;width:10;height:20" coordorigin="10446,3202" coordsize="10,20">
              <v:shape style="position:absolute;left:10446;top:3202;width:10;height:20" coordorigin="10446,3202" coordsize="10,20" path="m10446,3221l10455,3221,10455,3202,10446,3202,10446,3221xe" filled="true" fillcolor="#000000" stroked="false">
                <v:path arrowok="t"/>
                <v:fill type="solid"/>
              </v:shape>
            </v:group>
            <v:group style="position:absolute;left:10446;top:3221;width:10;height:20" coordorigin="10446,3221" coordsize="10,20">
              <v:shape style="position:absolute;left:10446;top:3221;width:10;height:20" coordorigin="10446,3221" coordsize="10,20" path="m10446,3240l10455,3240,10455,3221,10446,3221,10446,3240xe" filled="true" fillcolor="#000000" stroked="false">
                <v:path arrowok="t"/>
                <v:fill type="solid"/>
              </v:shape>
            </v:group>
            <v:group style="position:absolute;left:10446;top:3240;width:10;height:20" coordorigin="10446,3240" coordsize="10,20">
              <v:shape style="position:absolute;left:10446;top:3240;width:10;height:20" coordorigin="10446,3240" coordsize="10,20" path="m10446,3260l10455,3260,10455,3240,10446,3240,10446,3260xe" filled="true" fillcolor="#000000" stroked="false">
                <v:path arrowok="t"/>
                <v:fill type="solid"/>
              </v:shape>
            </v:group>
            <v:group style="position:absolute;left:10446;top:3260;width:10;height:20" coordorigin="10446,3260" coordsize="10,20">
              <v:shape style="position:absolute;left:10446;top:3260;width:10;height:20" coordorigin="10446,3260" coordsize="10,20" path="m10446,3279l10455,3279,10455,3260,10446,3260,10446,3279xe" filled="true" fillcolor="#000000" stroked="false">
                <v:path arrowok="t"/>
                <v:fill type="solid"/>
              </v:shape>
            </v:group>
            <v:group style="position:absolute;left:10446;top:3279;width:10;height:20" coordorigin="10446,3279" coordsize="10,20">
              <v:shape style="position:absolute;left:10446;top:3279;width:10;height:20" coordorigin="10446,3279" coordsize="10,20" path="m10446,3298l10455,3298,10455,3279,10446,3279,10446,3298xe" filled="true" fillcolor="#000000" stroked="false">
                <v:path arrowok="t"/>
                <v:fill type="solid"/>
              </v:shape>
            </v:group>
            <v:group style="position:absolute;left:10446;top:3298;width:10;height:20" coordorigin="10446,3298" coordsize="10,20">
              <v:shape style="position:absolute;left:10446;top:3298;width:10;height:20" coordorigin="10446,3298" coordsize="10,20" path="m10446,3317l10455,3317,10455,3298,10446,3298,10446,3317xe" filled="true" fillcolor="#000000" stroked="false">
                <v:path arrowok="t"/>
                <v:fill type="solid"/>
              </v:shape>
            </v:group>
            <v:group style="position:absolute;left:10446;top:3317;width:10;height:20" coordorigin="10446,3317" coordsize="10,20">
              <v:shape style="position:absolute;left:10446;top:3317;width:10;height:20" coordorigin="10446,3317" coordsize="10,20" path="m10446,3336l10455,3336,10455,3317,10446,3317,10446,3336xe" filled="true" fillcolor="#000000" stroked="false">
                <v:path arrowok="t"/>
                <v:fill type="solid"/>
              </v:shape>
            </v:group>
            <v:group style="position:absolute;left:10446;top:3336;width:10;height:20" coordorigin="10446,3336" coordsize="10,20">
              <v:shape style="position:absolute;left:10446;top:3336;width:10;height:20" coordorigin="10446,3336" coordsize="10,20" path="m10446,3356l10455,3356,10455,3336,10446,3336,10446,3356xe" filled="true" fillcolor="#000000" stroked="false">
                <v:path arrowok="t"/>
                <v:fill type="solid"/>
              </v:shape>
            </v:group>
            <v:group style="position:absolute;left:10446;top:3363;width:10;height:2" coordorigin="10446,3363" coordsize="10,2">
              <v:shape style="position:absolute;left:10446;top:3363;width:10;height:2" coordorigin="10446,3363" coordsize="10,0" path="m10446,3363l10455,3363e" filled="false" stroked="true" strokeweight=".779999pt" strokecolor="#000000">
                <v:path arrowok="t"/>
              </v:shape>
            </v:group>
            <v:group style="position:absolute;left:12006;top:3125;width:10;height:20" coordorigin="12006,3125" coordsize="10,20">
              <v:shape style="position:absolute;left:12006;top:3125;width:10;height:20" coordorigin="12006,3125" coordsize="10,20" path="m12006,3144l12015,3144,12015,3125,12006,3125,12006,3144xe" filled="true" fillcolor="#000000" stroked="false">
                <v:path arrowok="t"/>
                <v:fill type="solid"/>
              </v:shape>
            </v:group>
            <v:group style="position:absolute;left:12006;top:3144;width:10;height:20" coordorigin="12006,3144" coordsize="10,20">
              <v:shape style="position:absolute;left:12006;top:3144;width:10;height:20" coordorigin="12006,3144" coordsize="10,20" path="m12006,3164l12015,3164,12015,3144,12006,3144,12006,3164xe" filled="true" fillcolor="#000000" stroked="false">
                <v:path arrowok="t"/>
                <v:fill type="solid"/>
              </v:shape>
            </v:group>
            <v:group style="position:absolute;left:12006;top:3164;width:10;height:20" coordorigin="12006,3164" coordsize="10,20">
              <v:shape style="position:absolute;left:12006;top:3164;width:10;height:20" coordorigin="12006,3164" coordsize="10,20" path="m12006,3183l12015,3183,12015,3164,12006,3164,12006,3183xe" filled="true" fillcolor="#000000" stroked="false">
                <v:path arrowok="t"/>
                <v:fill type="solid"/>
              </v:shape>
            </v:group>
            <v:group style="position:absolute;left:12006;top:3183;width:10;height:20" coordorigin="12006,3183" coordsize="10,20">
              <v:shape style="position:absolute;left:12006;top:3183;width:10;height:20" coordorigin="12006,3183" coordsize="10,20" path="m12006,3202l12015,3202,12015,3183,12006,3183,12006,3202xe" filled="true" fillcolor="#000000" stroked="false">
                <v:path arrowok="t"/>
                <v:fill type="solid"/>
              </v:shape>
            </v:group>
            <v:group style="position:absolute;left:12006;top:3202;width:10;height:20" coordorigin="12006,3202" coordsize="10,20">
              <v:shape style="position:absolute;left:12006;top:3202;width:10;height:20" coordorigin="12006,3202" coordsize="10,20" path="m12006,3221l12015,3221,12015,3202,12006,3202,12006,3221xe" filled="true" fillcolor="#000000" stroked="false">
                <v:path arrowok="t"/>
                <v:fill type="solid"/>
              </v:shape>
            </v:group>
            <v:group style="position:absolute;left:12006;top:3221;width:10;height:20" coordorigin="12006,3221" coordsize="10,20">
              <v:shape style="position:absolute;left:12006;top:3221;width:10;height:20" coordorigin="12006,3221" coordsize="10,20" path="m12006,3240l12015,3240,12015,3221,12006,3221,12006,3240xe" filled="true" fillcolor="#000000" stroked="false">
                <v:path arrowok="t"/>
                <v:fill type="solid"/>
              </v:shape>
            </v:group>
            <v:group style="position:absolute;left:12006;top:3240;width:10;height:20" coordorigin="12006,3240" coordsize="10,20">
              <v:shape style="position:absolute;left:12006;top:3240;width:10;height:20" coordorigin="12006,3240" coordsize="10,20" path="m12006,3260l12015,3260,12015,3240,12006,3240,12006,3260xe" filled="true" fillcolor="#000000" stroked="false">
                <v:path arrowok="t"/>
                <v:fill type="solid"/>
              </v:shape>
            </v:group>
            <v:group style="position:absolute;left:12006;top:3260;width:10;height:20" coordorigin="12006,3260" coordsize="10,20">
              <v:shape style="position:absolute;left:12006;top:3260;width:10;height:20" coordorigin="12006,3260" coordsize="10,20" path="m12006,3279l12015,3279,12015,3260,12006,3260,12006,3279xe" filled="true" fillcolor="#000000" stroked="false">
                <v:path arrowok="t"/>
                <v:fill type="solid"/>
              </v:shape>
            </v:group>
            <v:group style="position:absolute;left:12006;top:3279;width:10;height:20" coordorigin="12006,3279" coordsize="10,20">
              <v:shape style="position:absolute;left:12006;top:3279;width:10;height:20" coordorigin="12006,3279" coordsize="10,20" path="m12006,3298l12015,3298,12015,3279,12006,3279,12006,3298xe" filled="true" fillcolor="#000000" stroked="false">
                <v:path arrowok="t"/>
                <v:fill type="solid"/>
              </v:shape>
            </v:group>
            <v:group style="position:absolute;left:12006;top:3298;width:10;height:20" coordorigin="12006,3298" coordsize="10,20">
              <v:shape style="position:absolute;left:12006;top:3298;width:10;height:20" coordorigin="12006,3298" coordsize="10,20" path="m12006,3317l12015,3317,12015,3298,12006,3298,12006,3317xe" filled="true" fillcolor="#000000" stroked="false">
                <v:path arrowok="t"/>
                <v:fill type="solid"/>
              </v:shape>
            </v:group>
            <v:group style="position:absolute;left:12006;top:3317;width:10;height:20" coordorigin="12006,3317" coordsize="10,20">
              <v:shape style="position:absolute;left:12006;top:3317;width:10;height:20" coordorigin="12006,3317" coordsize="10,20" path="m12006,3336l12015,3336,12015,3317,12006,3317,12006,3336xe" filled="true" fillcolor="#000000" stroked="false">
                <v:path arrowok="t"/>
                <v:fill type="solid"/>
              </v:shape>
            </v:group>
            <v:group style="position:absolute;left:12006;top:3336;width:10;height:20" coordorigin="12006,3336" coordsize="10,20">
              <v:shape style="position:absolute;left:12006;top:3336;width:10;height:20" coordorigin="12006,3336" coordsize="10,20" path="m12006,3356l12015,3356,12015,3336,12006,3336,12006,3356xe" filled="true" fillcolor="#000000" stroked="false">
                <v:path arrowok="t"/>
                <v:fill type="solid"/>
              </v:shape>
            </v:group>
            <v:group style="position:absolute;left:12006;top:3363;width:10;height:2" coordorigin="12006,3363" coordsize="10,2">
              <v:shape style="position:absolute;left:12006;top:3363;width:10;height:2" coordorigin="12006,3363" coordsize="10,0" path="m12006,3363l12015,3363e" filled="false" stroked="true" strokeweight=".779999pt" strokecolor="#000000">
                <v:path arrowok="t"/>
              </v:shape>
            </v:group>
            <v:group style="position:absolute;left:13705;top:3125;width:10;height:20" coordorigin="13705,3125" coordsize="10,20">
              <v:shape style="position:absolute;left:13705;top:3125;width:10;height:20" coordorigin="13705,3125" coordsize="10,20" path="m13705,3144l13714,3144,13714,3125,13705,3125,13705,3144xe" filled="true" fillcolor="#000000" stroked="false">
                <v:path arrowok="t"/>
                <v:fill type="solid"/>
              </v:shape>
            </v:group>
            <v:group style="position:absolute;left:13705;top:3144;width:10;height:20" coordorigin="13705,3144" coordsize="10,20">
              <v:shape style="position:absolute;left:13705;top:3144;width:10;height:20" coordorigin="13705,3144" coordsize="10,20" path="m13705,3164l13714,3164,13714,3144,13705,3144,13705,3164xe" filled="true" fillcolor="#000000" stroked="false">
                <v:path arrowok="t"/>
                <v:fill type="solid"/>
              </v:shape>
            </v:group>
            <v:group style="position:absolute;left:13705;top:3164;width:10;height:20" coordorigin="13705,3164" coordsize="10,20">
              <v:shape style="position:absolute;left:13705;top:3164;width:10;height:20" coordorigin="13705,3164" coordsize="10,20" path="m13705,3183l13714,3183,13714,3164,13705,3164,13705,3183xe" filled="true" fillcolor="#000000" stroked="false">
                <v:path arrowok="t"/>
                <v:fill type="solid"/>
              </v:shape>
            </v:group>
            <v:group style="position:absolute;left:13705;top:3183;width:10;height:20" coordorigin="13705,3183" coordsize="10,20">
              <v:shape style="position:absolute;left:13705;top:3183;width:10;height:20" coordorigin="13705,3183" coordsize="10,20" path="m13705,3202l13714,3202,13714,3183,13705,3183,13705,3202xe" filled="true" fillcolor="#000000" stroked="false">
                <v:path arrowok="t"/>
                <v:fill type="solid"/>
              </v:shape>
            </v:group>
            <v:group style="position:absolute;left:13705;top:3202;width:10;height:20" coordorigin="13705,3202" coordsize="10,20">
              <v:shape style="position:absolute;left:13705;top:3202;width:10;height:20" coordorigin="13705,3202" coordsize="10,20" path="m13705,3221l13714,3221,13714,3202,13705,3202,13705,3221xe" filled="true" fillcolor="#000000" stroked="false">
                <v:path arrowok="t"/>
                <v:fill type="solid"/>
              </v:shape>
            </v:group>
            <v:group style="position:absolute;left:13705;top:3221;width:10;height:20" coordorigin="13705,3221" coordsize="10,20">
              <v:shape style="position:absolute;left:13705;top:3221;width:10;height:20" coordorigin="13705,3221" coordsize="10,20" path="m13705,3240l13714,3240,13714,3221,13705,3221,13705,3240xe" filled="true" fillcolor="#000000" stroked="false">
                <v:path arrowok="t"/>
                <v:fill type="solid"/>
              </v:shape>
            </v:group>
            <v:group style="position:absolute;left:13705;top:3240;width:10;height:20" coordorigin="13705,3240" coordsize="10,20">
              <v:shape style="position:absolute;left:13705;top:3240;width:10;height:20" coordorigin="13705,3240" coordsize="10,20" path="m13705,3260l13714,3260,13714,3240,13705,3240,13705,3260xe" filled="true" fillcolor="#000000" stroked="false">
                <v:path arrowok="t"/>
                <v:fill type="solid"/>
              </v:shape>
            </v:group>
            <v:group style="position:absolute;left:13705;top:3260;width:10;height:20" coordorigin="13705,3260" coordsize="10,20">
              <v:shape style="position:absolute;left:13705;top:3260;width:10;height:20" coordorigin="13705,3260" coordsize="10,20" path="m13705,3279l13714,3279,13714,3260,13705,3260,13705,3279xe" filled="true" fillcolor="#000000" stroked="false">
                <v:path arrowok="t"/>
                <v:fill type="solid"/>
              </v:shape>
            </v:group>
            <v:group style="position:absolute;left:13705;top:3279;width:10;height:20" coordorigin="13705,3279" coordsize="10,20">
              <v:shape style="position:absolute;left:13705;top:3279;width:10;height:20" coordorigin="13705,3279" coordsize="10,20" path="m13705,3298l13714,3298,13714,3279,13705,3279,13705,3298xe" filled="true" fillcolor="#000000" stroked="false">
                <v:path arrowok="t"/>
                <v:fill type="solid"/>
              </v:shape>
            </v:group>
            <v:group style="position:absolute;left:13705;top:3298;width:10;height:20" coordorigin="13705,3298" coordsize="10,20">
              <v:shape style="position:absolute;left:13705;top:3298;width:10;height:20" coordorigin="13705,3298" coordsize="10,20" path="m13705,3317l13714,3317,13714,3298,13705,3298,13705,3317xe" filled="true" fillcolor="#000000" stroked="false">
                <v:path arrowok="t"/>
                <v:fill type="solid"/>
              </v:shape>
            </v:group>
            <v:group style="position:absolute;left:13705;top:3317;width:10;height:20" coordorigin="13705,3317" coordsize="10,20">
              <v:shape style="position:absolute;left:13705;top:3317;width:10;height:20" coordorigin="13705,3317" coordsize="10,20" path="m13705,3336l13714,3336,13714,3317,13705,3317,13705,3336xe" filled="true" fillcolor="#000000" stroked="false">
                <v:path arrowok="t"/>
                <v:fill type="solid"/>
              </v:shape>
            </v:group>
            <v:group style="position:absolute;left:13705;top:3336;width:10;height:20" coordorigin="13705,3336" coordsize="10,20">
              <v:shape style="position:absolute;left:13705;top:3336;width:10;height:20" coordorigin="13705,3336" coordsize="10,20" path="m13705,3356l13714,3356,13714,3336,13705,3336,13705,3356xe" filled="true" fillcolor="#000000" stroked="false">
                <v:path arrowok="t"/>
                <v:fill type="solid"/>
              </v:shape>
            </v:group>
            <v:group style="position:absolute;left:13705;top:3363;width:10;height:2" coordorigin="13705,3363" coordsize="10,2">
              <v:shape style="position:absolute;left:13705;top:3363;width:10;height:2" coordorigin="13705,3363" coordsize="10,0" path="m13705,3363l13714,3363e" filled="false" stroked="true" strokeweight=".779999pt" strokecolor="#000000">
                <v:path arrowok="t"/>
              </v:shape>
              <v:shape style="position:absolute;left:1128;top:3279;width:3472;height:102" type="#_x0000_t75" stroked="false">
                <v:imagedata r:id="rId228" o:title=""/>
              </v:shape>
              <v:shape style="position:absolute;left:4576;top:3371;width:625;height:10" type="#_x0000_t75" stroked="false">
                <v:imagedata r:id="rId224" o:title=""/>
              </v:shape>
              <v:shape style="position:absolute;left:5196;top:3371;width:2838;height:10" type="#_x0000_t75" stroked="false">
                <v:imagedata r:id="rId225" o:title=""/>
              </v:shape>
              <v:shape style="position:absolute;left:8030;top:3371;width:717;height:10" type="#_x0000_t75" stroked="false">
                <v:imagedata r:id="rId216" o:title=""/>
              </v:shape>
              <v:shape style="position:absolute;left:8742;top:3371;width:856;height:10" type="#_x0000_t75" stroked="false">
                <v:imagedata r:id="rId217" o:title=""/>
              </v:shape>
              <v:shape style="position:absolute;left:9592;top:3371;width:853;height:10" type="#_x0000_t75" stroked="false">
                <v:imagedata r:id="rId218" o:title=""/>
              </v:shape>
              <v:shape style="position:absolute;left:10441;top:3371;width:1565;height:10" type="#_x0000_t75" stroked="false">
                <v:imagedata r:id="rId219" o:title=""/>
              </v:shape>
              <v:shape style="position:absolute;left:12001;top:3371;width:3412;height:10" type="#_x0000_t75" stroked="false">
                <v:imagedata r:id="rId220" o:title=""/>
              </v:shape>
            </v:group>
            <v:group style="position:absolute;left:3269;top:3381;width:10;height:20" coordorigin="3269,3381" coordsize="10,20">
              <v:shape style="position:absolute;left:3269;top:3381;width:10;height:20" coordorigin="3269,3381" coordsize="10,20" path="m3269,3400l3279,3400,3279,3381,3269,3381,3269,3400xe" filled="true" fillcolor="#000000" stroked="false">
                <v:path arrowok="t"/>
                <v:fill type="solid"/>
              </v:shape>
            </v:group>
            <v:group style="position:absolute;left:3269;top:3400;width:10;height:20" coordorigin="3269,3400" coordsize="10,20">
              <v:shape style="position:absolute;left:3269;top:3400;width:10;height:20" coordorigin="3269,3400" coordsize="10,20" path="m3269,3419l3279,3419,3279,3400,3269,3400,3269,3419xe" filled="true" fillcolor="#000000" stroked="false">
                <v:path arrowok="t"/>
                <v:fill type="solid"/>
              </v:shape>
            </v:group>
            <v:group style="position:absolute;left:3269;top:3419;width:10;height:20" coordorigin="3269,3419" coordsize="10,20">
              <v:shape style="position:absolute;left:3269;top:3419;width:10;height:20" coordorigin="3269,3419" coordsize="10,20" path="m3269,3438l3279,3438,3279,3419,3269,3419,3269,3438xe" filled="true" fillcolor="#000000" stroked="false">
                <v:path arrowok="t"/>
                <v:fill type="solid"/>
              </v:shape>
            </v:group>
            <v:group style="position:absolute;left:3269;top:3438;width:10;height:20" coordorigin="3269,3438" coordsize="10,20">
              <v:shape style="position:absolute;left:3269;top:3438;width:10;height:20" coordorigin="3269,3438" coordsize="10,20" path="m3269,3458l3279,3458,3279,3438,3269,3438,3269,3458xe" filled="true" fillcolor="#000000" stroked="false">
                <v:path arrowok="t"/>
                <v:fill type="solid"/>
              </v:shape>
            </v:group>
            <v:group style="position:absolute;left:3269;top:3458;width:10;height:20" coordorigin="3269,3458" coordsize="10,20">
              <v:shape style="position:absolute;left:3269;top:3458;width:10;height:20" coordorigin="3269,3458" coordsize="10,20" path="m3269,3477l3279,3477,3279,3458,3269,3458,3269,3477xe" filled="true" fillcolor="#000000" stroked="false">
                <v:path arrowok="t"/>
                <v:fill type="solid"/>
              </v:shape>
            </v:group>
            <v:group style="position:absolute;left:3269;top:3477;width:10;height:20" coordorigin="3269,3477" coordsize="10,20">
              <v:shape style="position:absolute;left:3269;top:3477;width:10;height:20" coordorigin="3269,3477" coordsize="10,20" path="m3269,3496l3279,3496,3279,3477,3269,3477,3269,3496xe" filled="true" fillcolor="#000000" stroked="false">
                <v:path arrowok="t"/>
                <v:fill type="solid"/>
              </v:shape>
            </v:group>
            <v:group style="position:absolute;left:3269;top:3496;width:10;height:20" coordorigin="3269,3496" coordsize="10,20">
              <v:shape style="position:absolute;left:3269;top:3496;width:10;height:20" coordorigin="3269,3496" coordsize="10,20" path="m3269,3515l3279,3515,3279,3496,3269,3496,3269,3515xe" filled="true" fillcolor="#000000" stroked="false">
                <v:path arrowok="t"/>
                <v:fill type="solid"/>
              </v:shape>
            </v:group>
            <v:group style="position:absolute;left:3269;top:3515;width:10;height:20" coordorigin="3269,3515" coordsize="10,20">
              <v:shape style="position:absolute;left:3269;top:3515;width:10;height:20" coordorigin="3269,3515" coordsize="10,20" path="m3269,3534l3279,3534,3279,3515,3269,3515,3269,3534xe" filled="true" fillcolor="#000000" stroked="false">
                <v:path arrowok="t"/>
                <v:fill type="solid"/>
              </v:shape>
            </v:group>
            <v:group style="position:absolute;left:3269;top:3534;width:10;height:20" coordorigin="3269,3534" coordsize="10,20">
              <v:shape style="position:absolute;left:3269;top:3534;width:10;height:20" coordorigin="3269,3534" coordsize="10,20" path="m3269,3554l3279,3554,3279,3534,3269,3534,3269,3554xe" filled="true" fillcolor="#000000" stroked="false">
                <v:path arrowok="t"/>
                <v:fill type="solid"/>
              </v:shape>
            </v:group>
            <v:group style="position:absolute;left:3269;top:3554;width:10;height:20" coordorigin="3269,3554" coordsize="10,20">
              <v:shape style="position:absolute;left:3269;top:3554;width:10;height:20" coordorigin="3269,3554" coordsize="10,20" path="m3269,3573l3279,3573,3279,3554,3269,3554,3269,3573xe" filled="true" fillcolor="#000000" stroked="false">
                <v:path arrowok="t"/>
                <v:fill type="solid"/>
              </v:shape>
            </v:group>
            <v:group style="position:absolute;left:3269;top:3573;width:10;height:20" coordorigin="3269,3573" coordsize="10,20">
              <v:shape style="position:absolute;left:3269;top:3573;width:10;height:20" coordorigin="3269,3573" coordsize="10,20" path="m3269,3592l3279,3592,3279,3573,3269,3573,3269,3592xe" filled="true" fillcolor="#000000" stroked="false">
                <v:path arrowok="t"/>
                <v:fill type="solid"/>
              </v:shape>
            </v:group>
            <v:group style="position:absolute;left:3269;top:3592;width:10;height:20" coordorigin="3269,3592" coordsize="10,20">
              <v:shape style="position:absolute;left:3269;top:3592;width:10;height:20" coordorigin="3269,3592" coordsize="10,20" path="m3269,3611l3279,3611,3279,3592,3269,3592,3269,3611xe" filled="true" fillcolor="#000000" stroked="false">
                <v:path arrowok="t"/>
                <v:fill type="solid"/>
              </v:shape>
            </v:group>
            <v:group style="position:absolute;left:3269;top:3618;width:10;height:2" coordorigin="3269,3618" coordsize="10,2">
              <v:shape style="position:absolute;left:3269;top:3618;width:10;height:2" coordorigin="3269,3618" coordsize="10,0" path="m3269,3618l3279,3618e" filled="false" stroked="true" strokeweight=".720001pt" strokecolor="#000000">
                <v:path arrowok="t"/>
              </v:shape>
            </v:group>
            <v:group style="position:absolute;left:4581;top:3381;width:10;height:20" coordorigin="4581,3381" coordsize="10,20">
              <v:shape style="position:absolute;left:4581;top:3381;width:10;height:20" coordorigin="4581,3381" coordsize="10,20" path="m4581,3400l4590,3400,4590,3381,4581,3381,4581,3400xe" filled="true" fillcolor="#000000" stroked="false">
                <v:path arrowok="t"/>
                <v:fill type="solid"/>
              </v:shape>
            </v:group>
            <v:group style="position:absolute;left:4581;top:3400;width:10;height:20" coordorigin="4581,3400" coordsize="10,20">
              <v:shape style="position:absolute;left:4581;top:3400;width:10;height:20" coordorigin="4581,3400" coordsize="10,20" path="m4581,3419l4590,3419,4590,3400,4581,3400,4581,3419xe" filled="true" fillcolor="#000000" stroked="false">
                <v:path arrowok="t"/>
                <v:fill type="solid"/>
              </v:shape>
            </v:group>
            <v:group style="position:absolute;left:4581;top:3419;width:10;height:20" coordorigin="4581,3419" coordsize="10,20">
              <v:shape style="position:absolute;left:4581;top:3419;width:10;height:20" coordorigin="4581,3419" coordsize="10,20" path="m4581,3438l4590,3438,4590,3419,4581,3419,4581,3438xe" filled="true" fillcolor="#000000" stroked="false">
                <v:path arrowok="t"/>
                <v:fill type="solid"/>
              </v:shape>
            </v:group>
            <v:group style="position:absolute;left:4581;top:3438;width:10;height:20" coordorigin="4581,3438" coordsize="10,20">
              <v:shape style="position:absolute;left:4581;top:3438;width:10;height:20" coordorigin="4581,3438" coordsize="10,20" path="m4581,3458l4590,3458,4590,3438,4581,3438,4581,3458xe" filled="true" fillcolor="#000000" stroked="false">
                <v:path arrowok="t"/>
                <v:fill type="solid"/>
              </v:shape>
            </v:group>
            <v:group style="position:absolute;left:4581;top:3458;width:10;height:20" coordorigin="4581,3458" coordsize="10,20">
              <v:shape style="position:absolute;left:4581;top:3458;width:10;height:20" coordorigin="4581,3458" coordsize="10,20" path="m4581,3477l4590,3477,4590,3458,4581,3458,4581,3477xe" filled="true" fillcolor="#000000" stroked="false">
                <v:path arrowok="t"/>
                <v:fill type="solid"/>
              </v:shape>
            </v:group>
            <v:group style="position:absolute;left:4581;top:3477;width:10;height:20" coordorigin="4581,3477" coordsize="10,20">
              <v:shape style="position:absolute;left:4581;top:3477;width:10;height:20" coordorigin="4581,3477" coordsize="10,20" path="m4581,3496l4590,3496,4590,3477,4581,3477,4581,3496xe" filled="true" fillcolor="#000000" stroked="false">
                <v:path arrowok="t"/>
                <v:fill type="solid"/>
              </v:shape>
            </v:group>
            <v:group style="position:absolute;left:4581;top:3496;width:10;height:20" coordorigin="4581,3496" coordsize="10,20">
              <v:shape style="position:absolute;left:4581;top:3496;width:10;height:20" coordorigin="4581,3496" coordsize="10,20" path="m4581,3515l4590,3515,4590,3496,4581,3496,4581,3515xe" filled="true" fillcolor="#000000" stroked="false">
                <v:path arrowok="t"/>
                <v:fill type="solid"/>
              </v:shape>
            </v:group>
            <v:group style="position:absolute;left:4581;top:3515;width:10;height:20" coordorigin="4581,3515" coordsize="10,20">
              <v:shape style="position:absolute;left:4581;top:3515;width:10;height:20" coordorigin="4581,3515" coordsize="10,20" path="m4581,3534l4590,3534,4590,3515,4581,3515,4581,3534xe" filled="true" fillcolor="#000000" stroked="false">
                <v:path arrowok="t"/>
                <v:fill type="solid"/>
              </v:shape>
            </v:group>
            <v:group style="position:absolute;left:5201;top:3381;width:10;height:20" coordorigin="5201,3381" coordsize="10,20">
              <v:shape style="position:absolute;left:5201;top:3381;width:10;height:20" coordorigin="5201,3381" coordsize="10,20" path="m5201,3400l5211,3400,5211,3381,5201,3381,5201,3400xe" filled="true" fillcolor="#000000" stroked="false">
                <v:path arrowok="t"/>
                <v:fill type="solid"/>
              </v:shape>
            </v:group>
            <v:group style="position:absolute;left:5201;top:3400;width:10;height:20" coordorigin="5201,3400" coordsize="10,20">
              <v:shape style="position:absolute;left:5201;top:3400;width:10;height:20" coordorigin="5201,3400" coordsize="10,20" path="m5201,3419l5211,3419,5211,3400,5201,3400,5201,3419xe" filled="true" fillcolor="#000000" stroked="false">
                <v:path arrowok="t"/>
                <v:fill type="solid"/>
              </v:shape>
            </v:group>
            <v:group style="position:absolute;left:5201;top:3419;width:10;height:20" coordorigin="5201,3419" coordsize="10,20">
              <v:shape style="position:absolute;left:5201;top:3419;width:10;height:20" coordorigin="5201,3419" coordsize="10,20" path="m5201,3438l5211,3438,5211,3419,5201,3419,5201,3438xe" filled="true" fillcolor="#000000" stroked="false">
                <v:path arrowok="t"/>
                <v:fill type="solid"/>
              </v:shape>
            </v:group>
            <v:group style="position:absolute;left:5201;top:3438;width:10;height:20" coordorigin="5201,3438" coordsize="10,20">
              <v:shape style="position:absolute;left:5201;top:3438;width:10;height:20" coordorigin="5201,3438" coordsize="10,20" path="m5201,3458l5211,3458,5211,3438,5201,3438,5201,3458xe" filled="true" fillcolor="#000000" stroked="false">
                <v:path arrowok="t"/>
                <v:fill type="solid"/>
              </v:shape>
            </v:group>
            <v:group style="position:absolute;left:5201;top:3458;width:10;height:20" coordorigin="5201,3458" coordsize="10,20">
              <v:shape style="position:absolute;left:5201;top:3458;width:10;height:20" coordorigin="5201,3458" coordsize="10,20" path="m5201,3477l5211,3477,5211,3458,5201,3458,5201,3477xe" filled="true" fillcolor="#000000" stroked="false">
                <v:path arrowok="t"/>
                <v:fill type="solid"/>
              </v:shape>
            </v:group>
            <v:group style="position:absolute;left:5201;top:3477;width:10;height:20" coordorigin="5201,3477" coordsize="10,20">
              <v:shape style="position:absolute;left:5201;top:3477;width:10;height:20" coordorigin="5201,3477" coordsize="10,20" path="m5201,3496l5211,3496,5211,3477,5201,3477,5201,3496xe" filled="true" fillcolor="#000000" stroked="false">
                <v:path arrowok="t"/>
                <v:fill type="solid"/>
              </v:shape>
            </v:group>
            <v:group style="position:absolute;left:5201;top:3496;width:10;height:20" coordorigin="5201,3496" coordsize="10,20">
              <v:shape style="position:absolute;left:5201;top:3496;width:10;height:20" coordorigin="5201,3496" coordsize="10,20" path="m5201,3515l5211,3515,5211,3496,5201,3496,5201,3515xe" filled="true" fillcolor="#000000" stroked="false">
                <v:path arrowok="t"/>
                <v:fill type="solid"/>
              </v:shape>
            </v:group>
            <v:group style="position:absolute;left:5201;top:3515;width:10;height:20" coordorigin="5201,3515" coordsize="10,20">
              <v:shape style="position:absolute;left:5201;top:3515;width:10;height:20" coordorigin="5201,3515" coordsize="10,20" path="m5201,3534l5211,3534,5211,3515,5201,3515,5201,3534xe" filled="true" fillcolor="#000000" stroked="false">
                <v:path arrowok="t"/>
                <v:fill type="solid"/>
              </v:shape>
            </v:group>
            <v:group style="position:absolute;left:5201;top:3534;width:10;height:20" coordorigin="5201,3534" coordsize="10,20">
              <v:shape style="position:absolute;left:5201;top:3534;width:10;height:20" coordorigin="5201,3534" coordsize="10,20" path="m5201,3554l5211,3554,5211,3534,5201,3534,5201,3554xe" filled="true" fillcolor="#000000" stroked="false">
                <v:path arrowok="t"/>
                <v:fill type="solid"/>
              </v:shape>
            </v:group>
            <v:group style="position:absolute;left:5201;top:3554;width:10;height:20" coordorigin="5201,3554" coordsize="10,20">
              <v:shape style="position:absolute;left:5201;top:3554;width:10;height:20" coordorigin="5201,3554" coordsize="10,20" path="m5201,3573l5211,3573,5211,3554,5201,3554,5201,3573xe" filled="true" fillcolor="#000000" stroked="false">
                <v:path arrowok="t"/>
                <v:fill type="solid"/>
              </v:shape>
            </v:group>
            <v:group style="position:absolute;left:5201;top:3573;width:10;height:20" coordorigin="5201,3573" coordsize="10,20">
              <v:shape style="position:absolute;left:5201;top:3573;width:10;height:20" coordorigin="5201,3573" coordsize="10,20" path="m5201,3592l5211,3592,5211,3573,5201,3573,5201,3592xe" filled="true" fillcolor="#000000" stroked="false">
                <v:path arrowok="t"/>
                <v:fill type="solid"/>
              </v:shape>
            </v:group>
            <v:group style="position:absolute;left:5201;top:3592;width:10;height:20" coordorigin="5201,3592" coordsize="10,20">
              <v:shape style="position:absolute;left:5201;top:3592;width:10;height:20" coordorigin="5201,3592" coordsize="10,20" path="m5201,3611l5211,3611,5211,3592,5201,3592,5201,3611xe" filled="true" fillcolor="#000000" stroked="false">
                <v:path arrowok="t"/>
                <v:fill type="solid"/>
              </v:shape>
            </v:group>
            <v:group style="position:absolute;left:5201;top:3618;width:10;height:2" coordorigin="5201,3618" coordsize="10,2">
              <v:shape style="position:absolute;left:5201;top:3618;width:10;height:2" coordorigin="5201,3618" coordsize="10,0" path="m5201,3618l5211,3618e" filled="false" stroked="true" strokeweight=".720001pt" strokecolor="#000000">
                <v:path arrowok="t"/>
              </v:shape>
            </v:group>
            <v:group style="position:absolute;left:5909;top:3381;width:10;height:20" coordorigin="5909,3381" coordsize="10,20">
              <v:shape style="position:absolute;left:5909;top:3381;width:10;height:20" coordorigin="5909,3381" coordsize="10,20" path="m5909,3400l5919,3400,5919,3381,5909,3381,5909,3400xe" filled="true" fillcolor="#000000" stroked="false">
                <v:path arrowok="t"/>
                <v:fill type="solid"/>
              </v:shape>
            </v:group>
            <v:group style="position:absolute;left:5909;top:3400;width:10;height:20" coordorigin="5909,3400" coordsize="10,20">
              <v:shape style="position:absolute;left:5909;top:3400;width:10;height:20" coordorigin="5909,3400" coordsize="10,20" path="m5909,3419l5919,3419,5919,3400,5909,3400,5909,3419xe" filled="true" fillcolor="#000000" stroked="false">
                <v:path arrowok="t"/>
                <v:fill type="solid"/>
              </v:shape>
            </v:group>
            <v:group style="position:absolute;left:5909;top:3419;width:10;height:20" coordorigin="5909,3419" coordsize="10,20">
              <v:shape style="position:absolute;left:5909;top:3419;width:10;height:20" coordorigin="5909,3419" coordsize="10,20" path="m5909,3438l5919,3438,5919,3419,5909,3419,5909,3438xe" filled="true" fillcolor="#000000" stroked="false">
                <v:path arrowok="t"/>
                <v:fill type="solid"/>
              </v:shape>
            </v:group>
            <v:group style="position:absolute;left:5909;top:3438;width:10;height:20" coordorigin="5909,3438" coordsize="10,20">
              <v:shape style="position:absolute;left:5909;top:3438;width:10;height:20" coordorigin="5909,3438" coordsize="10,20" path="m5909,3458l5919,3458,5919,3438,5909,3438,5909,3458xe" filled="true" fillcolor="#000000" stroked="false">
                <v:path arrowok="t"/>
                <v:fill type="solid"/>
              </v:shape>
            </v:group>
            <v:group style="position:absolute;left:5909;top:3458;width:10;height:20" coordorigin="5909,3458" coordsize="10,20">
              <v:shape style="position:absolute;left:5909;top:3458;width:10;height:20" coordorigin="5909,3458" coordsize="10,20" path="m5909,3477l5919,3477,5919,3458,5909,3458,5909,3477xe" filled="true" fillcolor="#000000" stroked="false">
                <v:path arrowok="t"/>
                <v:fill type="solid"/>
              </v:shape>
            </v:group>
            <v:group style="position:absolute;left:5909;top:3477;width:10;height:20" coordorigin="5909,3477" coordsize="10,20">
              <v:shape style="position:absolute;left:5909;top:3477;width:10;height:20" coordorigin="5909,3477" coordsize="10,20" path="m5909,3496l5919,3496,5919,3477,5909,3477,5909,3496xe" filled="true" fillcolor="#000000" stroked="false">
                <v:path arrowok="t"/>
                <v:fill type="solid"/>
              </v:shape>
            </v:group>
            <v:group style="position:absolute;left:5909;top:3496;width:10;height:20" coordorigin="5909,3496" coordsize="10,20">
              <v:shape style="position:absolute;left:5909;top:3496;width:10;height:20" coordorigin="5909,3496" coordsize="10,20" path="m5909,3515l5919,3515,5919,3496,5909,3496,5909,3515xe" filled="true" fillcolor="#000000" stroked="false">
                <v:path arrowok="t"/>
                <v:fill type="solid"/>
              </v:shape>
            </v:group>
            <v:group style="position:absolute;left:5909;top:3515;width:10;height:20" coordorigin="5909,3515" coordsize="10,20">
              <v:shape style="position:absolute;left:5909;top:3515;width:10;height:20" coordorigin="5909,3515" coordsize="10,20" path="m5909,3534l5919,3534,5919,3515,5909,3515,5909,3534xe" filled="true" fillcolor="#000000" stroked="false">
                <v:path arrowok="t"/>
                <v:fill type="solid"/>
              </v:shape>
            </v:group>
            <v:group style="position:absolute;left:5909;top:3534;width:10;height:20" coordorigin="5909,3534" coordsize="10,20">
              <v:shape style="position:absolute;left:5909;top:3534;width:10;height:20" coordorigin="5909,3534" coordsize="10,20" path="m5909,3554l5919,3554,5919,3534,5909,3534,5909,3554xe" filled="true" fillcolor="#000000" stroked="false">
                <v:path arrowok="t"/>
                <v:fill type="solid"/>
              </v:shape>
            </v:group>
            <v:group style="position:absolute;left:5909;top:3554;width:10;height:20" coordorigin="5909,3554" coordsize="10,20">
              <v:shape style="position:absolute;left:5909;top:3554;width:10;height:20" coordorigin="5909,3554" coordsize="10,20" path="m5909,3573l5919,3573,5919,3554,5909,3554,5909,3573xe" filled="true" fillcolor="#000000" stroked="false">
                <v:path arrowok="t"/>
                <v:fill type="solid"/>
              </v:shape>
            </v:group>
            <v:group style="position:absolute;left:5909;top:3573;width:10;height:20" coordorigin="5909,3573" coordsize="10,20">
              <v:shape style="position:absolute;left:5909;top:3573;width:10;height:20" coordorigin="5909,3573" coordsize="10,20" path="m5909,3592l5919,3592,5919,3573,5909,3573,5909,3592xe" filled="true" fillcolor="#000000" stroked="false">
                <v:path arrowok="t"/>
                <v:fill type="solid"/>
              </v:shape>
            </v:group>
            <v:group style="position:absolute;left:5909;top:3592;width:10;height:20" coordorigin="5909,3592" coordsize="10,20">
              <v:shape style="position:absolute;left:5909;top:3592;width:10;height:20" coordorigin="5909,3592" coordsize="10,20" path="m5909,3611l5919,3611,5919,3592,5909,3592,5909,3611xe" filled="true" fillcolor="#000000" stroked="false">
                <v:path arrowok="t"/>
                <v:fill type="solid"/>
              </v:shape>
            </v:group>
            <v:group style="position:absolute;left:5909;top:3618;width:10;height:2" coordorigin="5909,3618" coordsize="10,2">
              <v:shape style="position:absolute;left:5909;top:3618;width:10;height:2" coordorigin="5909,3618" coordsize="10,0" path="m5909,3618l5919,3618e" filled="false" stroked="true" strokeweight=".720001pt" strokecolor="#000000">
                <v:path arrowok="t"/>
              </v:shape>
            </v:group>
            <v:group style="position:absolute;left:6478;top:3381;width:10;height:20" coordorigin="6478,3381" coordsize="10,20">
              <v:shape style="position:absolute;left:6478;top:3381;width:10;height:20" coordorigin="6478,3381" coordsize="10,20" path="m6478,3400l6488,3400,6488,3381,6478,3381,6478,3400xe" filled="true" fillcolor="#000000" stroked="false">
                <v:path arrowok="t"/>
                <v:fill type="solid"/>
              </v:shape>
            </v:group>
            <v:group style="position:absolute;left:6478;top:3400;width:10;height:20" coordorigin="6478,3400" coordsize="10,20">
              <v:shape style="position:absolute;left:6478;top:3400;width:10;height:20" coordorigin="6478,3400" coordsize="10,20" path="m6478,3419l6488,3419,6488,3400,6478,3400,6478,3419xe" filled="true" fillcolor="#000000" stroked="false">
                <v:path arrowok="t"/>
                <v:fill type="solid"/>
              </v:shape>
            </v:group>
            <v:group style="position:absolute;left:6478;top:3419;width:10;height:20" coordorigin="6478,3419" coordsize="10,20">
              <v:shape style="position:absolute;left:6478;top:3419;width:10;height:20" coordorigin="6478,3419" coordsize="10,20" path="m6478,3438l6488,3438,6488,3419,6478,3419,6478,3438xe" filled="true" fillcolor="#000000" stroked="false">
                <v:path arrowok="t"/>
                <v:fill type="solid"/>
              </v:shape>
            </v:group>
            <v:group style="position:absolute;left:6478;top:3438;width:10;height:20" coordorigin="6478,3438" coordsize="10,20">
              <v:shape style="position:absolute;left:6478;top:3438;width:10;height:20" coordorigin="6478,3438" coordsize="10,20" path="m6478,3458l6488,3458,6488,3438,6478,3438,6478,3458xe" filled="true" fillcolor="#000000" stroked="false">
                <v:path arrowok="t"/>
                <v:fill type="solid"/>
              </v:shape>
            </v:group>
            <v:group style="position:absolute;left:6478;top:3458;width:10;height:20" coordorigin="6478,3458" coordsize="10,20">
              <v:shape style="position:absolute;left:6478;top:3458;width:10;height:20" coordorigin="6478,3458" coordsize="10,20" path="m6478,3477l6488,3477,6488,3458,6478,3458,6478,3477xe" filled="true" fillcolor="#000000" stroked="false">
                <v:path arrowok="t"/>
                <v:fill type="solid"/>
              </v:shape>
            </v:group>
            <v:group style="position:absolute;left:6478;top:3477;width:10;height:20" coordorigin="6478,3477" coordsize="10,20">
              <v:shape style="position:absolute;left:6478;top:3477;width:10;height:20" coordorigin="6478,3477" coordsize="10,20" path="m6478,3496l6488,3496,6488,3477,6478,3477,6478,3496xe" filled="true" fillcolor="#000000" stroked="false">
                <v:path arrowok="t"/>
                <v:fill type="solid"/>
              </v:shape>
            </v:group>
            <v:group style="position:absolute;left:6478;top:3496;width:10;height:20" coordorigin="6478,3496" coordsize="10,20">
              <v:shape style="position:absolute;left:6478;top:3496;width:10;height:20" coordorigin="6478,3496" coordsize="10,20" path="m6478,3515l6488,3515,6488,3496,6478,3496,6478,3515xe" filled="true" fillcolor="#000000" stroked="false">
                <v:path arrowok="t"/>
                <v:fill type="solid"/>
              </v:shape>
            </v:group>
            <v:group style="position:absolute;left:6478;top:3515;width:10;height:20" coordorigin="6478,3515" coordsize="10,20">
              <v:shape style="position:absolute;left:6478;top:3515;width:10;height:20" coordorigin="6478,3515" coordsize="10,20" path="m6478,3534l6488,3534,6488,3515,6478,3515,6478,3534xe" filled="true" fillcolor="#000000" stroked="false">
                <v:path arrowok="t"/>
                <v:fill type="solid"/>
              </v:shape>
            </v:group>
            <v:group style="position:absolute;left:6478;top:3534;width:10;height:20" coordorigin="6478,3534" coordsize="10,20">
              <v:shape style="position:absolute;left:6478;top:3534;width:10;height:20" coordorigin="6478,3534" coordsize="10,20" path="m6478,3554l6488,3554,6488,3534,6478,3534,6478,3554xe" filled="true" fillcolor="#000000" stroked="false">
                <v:path arrowok="t"/>
                <v:fill type="solid"/>
              </v:shape>
            </v:group>
            <v:group style="position:absolute;left:6478;top:3554;width:10;height:20" coordorigin="6478,3554" coordsize="10,20">
              <v:shape style="position:absolute;left:6478;top:3554;width:10;height:20" coordorigin="6478,3554" coordsize="10,20" path="m6478,3573l6488,3573,6488,3554,6478,3554,6478,3573xe" filled="true" fillcolor="#000000" stroked="false">
                <v:path arrowok="t"/>
                <v:fill type="solid"/>
              </v:shape>
            </v:group>
            <v:group style="position:absolute;left:6478;top:3573;width:10;height:20" coordorigin="6478,3573" coordsize="10,20">
              <v:shape style="position:absolute;left:6478;top:3573;width:10;height:20" coordorigin="6478,3573" coordsize="10,20" path="m6478,3592l6488,3592,6488,3573,6478,3573,6478,3592xe" filled="true" fillcolor="#000000" stroked="false">
                <v:path arrowok="t"/>
                <v:fill type="solid"/>
              </v:shape>
            </v:group>
            <v:group style="position:absolute;left:6478;top:3592;width:10;height:20" coordorigin="6478,3592" coordsize="10,20">
              <v:shape style="position:absolute;left:6478;top:3592;width:10;height:20" coordorigin="6478,3592" coordsize="10,20" path="m6478,3611l6488,3611,6488,3592,6478,3592,6478,3611xe" filled="true" fillcolor="#000000" stroked="false">
                <v:path arrowok="t"/>
                <v:fill type="solid"/>
              </v:shape>
            </v:group>
            <v:group style="position:absolute;left:6478;top:3618;width:10;height:2" coordorigin="6478,3618" coordsize="10,2">
              <v:shape style="position:absolute;left:6478;top:3618;width:10;height:2" coordorigin="6478,3618" coordsize="10,0" path="m6478,3618l6488,3618e" filled="false" stroked="true" strokeweight=".720001pt" strokecolor="#000000">
                <v:path arrowok="t"/>
              </v:shape>
            </v:group>
            <v:group style="position:absolute;left:8034;top:3381;width:10;height:20" coordorigin="8034,3381" coordsize="10,20">
              <v:shape style="position:absolute;left:8034;top:3381;width:10;height:20" coordorigin="8034,3381" coordsize="10,20" path="m8034,3400l8044,3400,8044,3381,8034,3381,8034,3400xe" filled="true" fillcolor="#000000" stroked="false">
                <v:path arrowok="t"/>
                <v:fill type="solid"/>
              </v:shape>
            </v:group>
            <v:group style="position:absolute;left:8034;top:3400;width:10;height:20" coordorigin="8034,3400" coordsize="10,20">
              <v:shape style="position:absolute;left:8034;top:3400;width:10;height:20" coordorigin="8034,3400" coordsize="10,20" path="m8034,3419l8044,3419,8044,3400,8034,3400,8034,3419xe" filled="true" fillcolor="#000000" stroked="false">
                <v:path arrowok="t"/>
                <v:fill type="solid"/>
              </v:shape>
            </v:group>
            <v:group style="position:absolute;left:8034;top:3419;width:10;height:20" coordorigin="8034,3419" coordsize="10,20">
              <v:shape style="position:absolute;left:8034;top:3419;width:10;height:20" coordorigin="8034,3419" coordsize="10,20" path="m8034,3438l8044,3438,8044,3419,8034,3419,8034,3438xe" filled="true" fillcolor="#000000" stroked="false">
                <v:path arrowok="t"/>
                <v:fill type="solid"/>
              </v:shape>
            </v:group>
            <v:group style="position:absolute;left:8034;top:3438;width:10;height:20" coordorigin="8034,3438" coordsize="10,20">
              <v:shape style="position:absolute;left:8034;top:3438;width:10;height:20" coordorigin="8034,3438" coordsize="10,20" path="m8034,3458l8044,3458,8044,3438,8034,3438,8034,3458xe" filled="true" fillcolor="#000000" stroked="false">
                <v:path arrowok="t"/>
                <v:fill type="solid"/>
              </v:shape>
            </v:group>
            <v:group style="position:absolute;left:8034;top:3458;width:10;height:20" coordorigin="8034,3458" coordsize="10,20">
              <v:shape style="position:absolute;left:8034;top:3458;width:10;height:20" coordorigin="8034,3458" coordsize="10,20" path="m8034,3477l8044,3477,8044,3458,8034,3458,8034,3477xe" filled="true" fillcolor="#000000" stroked="false">
                <v:path arrowok="t"/>
                <v:fill type="solid"/>
              </v:shape>
            </v:group>
            <v:group style="position:absolute;left:8034;top:3477;width:10;height:20" coordorigin="8034,3477" coordsize="10,20">
              <v:shape style="position:absolute;left:8034;top:3477;width:10;height:20" coordorigin="8034,3477" coordsize="10,20" path="m8034,3496l8044,3496,8044,3477,8034,3477,8034,3496xe" filled="true" fillcolor="#000000" stroked="false">
                <v:path arrowok="t"/>
                <v:fill type="solid"/>
              </v:shape>
            </v:group>
            <v:group style="position:absolute;left:8034;top:3496;width:10;height:20" coordorigin="8034,3496" coordsize="10,20">
              <v:shape style="position:absolute;left:8034;top:3496;width:10;height:20" coordorigin="8034,3496" coordsize="10,20" path="m8034,3515l8044,3515,8044,3496,8034,3496,8034,3515xe" filled="true" fillcolor="#000000" stroked="false">
                <v:path arrowok="t"/>
                <v:fill type="solid"/>
              </v:shape>
            </v:group>
            <v:group style="position:absolute;left:8034;top:3515;width:10;height:20" coordorigin="8034,3515" coordsize="10,20">
              <v:shape style="position:absolute;left:8034;top:3515;width:10;height:20" coordorigin="8034,3515" coordsize="10,20" path="m8034,3534l8044,3534,8044,3515,8034,3515,8034,3534xe" filled="true" fillcolor="#000000" stroked="false">
                <v:path arrowok="t"/>
                <v:fill type="solid"/>
              </v:shape>
            </v:group>
            <v:group style="position:absolute;left:8034;top:3534;width:10;height:20" coordorigin="8034,3534" coordsize="10,20">
              <v:shape style="position:absolute;left:8034;top:3534;width:10;height:20" coordorigin="8034,3534" coordsize="10,20" path="m8034,3554l8044,3554,8044,3534,8034,3534,8034,3554xe" filled="true" fillcolor="#000000" stroked="false">
                <v:path arrowok="t"/>
                <v:fill type="solid"/>
              </v:shape>
            </v:group>
            <v:group style="position:absolute;left:8034;top:3554;width:10;height:20" coordorigin="8034,3554" coordsize="10,20">
              <v:shape style="position:absolute;left:8034;top:3554;width:10;height:20" coordorigin="8034,3554" coordsize="10,20" path="m8034,3573l8044,3573,8044,3554,8034,3554,8034,3573xe" filled="true" fillcolor="#000000" stroked="false">
                <v:path arrowok="t"/>
                <v:fill type="solid"/>
              </v:shape>
            </v:group>
            <v:group style="position:absolute;left:8034;top:3573;width:10;height:20" coordorigin="8034,3573" coordsize="10,20">
              <v:shape style="position:absolute;left:8034;top:3573;width:10;height:20" coordorigin="8034,3573" coordsize="10,20" path="m8034,3592l8044,3592,8044,3573,8034,3573,8034,3592xe" filled="true" fillcolor="#000000" stroked="false">
                <v:path arrowok="t"/>
                <v:fill type="solid"/>
              </v:shape>
            </v:group>
            <v:group style="position:absolute;left:8034;top:3592;width:10;height:20" coordorigin="8034,3592" coordsize="10,20">
              <v:shape style="position:absolute;left:8034;top:3592;width:10;height:20" coordorigin="8034,3592" coordsize="10,20" path="m8034,3611l8044,3611,8044,3592,8034,3592,8034,3611xe" filled="true" fillcolor="#000000" stroked="false">
                <v:path arrowok="t"/>
                <v:fill type="solid"/>
              </v:shape>
            </v:group>
            <v:group style="position:absolute;left:8034;top:3618;width:10;height:2" coordorigin="8034,3618" coordsize="10,2">
              <v:shape style="position:absolute;left:8034;top:3618;width:10;height:2" coordorigin="8034,3618" coordsize="10,0" path="m8034,3618l8044,3618e" filled="false" stroked="true" strokeweight=".720001pt" strokecolor="#000000">
                <v:path arrowok="t"/>
              </v:shape>
            </v:group>
            <v:group style="position:absolute;left:8746;top:3381;width:10;height:20" coordorigin="8746,3381" coordsize="10,20">
              <v:shape style="position:absolute;left:8746;top:3381;width:10;height:20" coordorigin="8746,3381" coordsize="10,20" path="m8746,3400l8756,3400,8756,3381,8746,3381,8746,3400xe" filled="true" fillcolor="#000000" stroked="false">
                <v:path arrowok="t"/>
                <v:fill type="solid"/>
              </v:shape>
            </v:group>
            <v:group style="position:absolute;left:8746;top:3400;width:10;height:20" coordorigin="8746,3400" coordsize="10,20">
              <v:shape style="position:absolute;left:8746;top:3400;width:10;height:20" coordorigin="8746,3400" coordsize="10,20" path="m8746,3419l8756,3419,8756,3400,8746,3400,8746,3419xe" filled="true" fillcolor="#000000" stroked="false">
                <v:path arrowok="t"/>
                <v:fill type="solid"/>
              </v:shape>
            </v:group>
            <v:group style="position:absolute;left:8746;top:3419;width:10;height:20" coordorigin="8746,3419" coordsize="10,20">
              <v:shape style="position:absolute;left:8746;top:3419;width:10;height:20" coordorigin="8746,3419" coordsize="10,20" path="m8746,3438l8756,3438,8756,3419,8746,3419,8746,3438xe" filled="true" fillcolor="#000000" stroked="false">
                <v:path arrowok="t"/>
                <v:fill type="solid"/>
              </v:shape>
            </v:group>
            <v:group style="position:absolute;left:8746;top:3438;width:10;height:20" coordorigin="8746,3438" coordsize="10,20">
              <v:shape style="position:absolute;left:8746;top:3438;width:10;height:20" coordorigin="8746,3438" coordsize="10,20" path="m8746,3458l8756,3458,8756,3438,8746,3438,8746,3458xe" filled="true" fillcolor="#000000" stroked="false">
                <v:path arrowok="t"/>
                <v:fill type="solid"/>
              </v:shape>
            </v:group>
            <v:group style="position:absolute;left:8746;top:3458;width:10;height:20" coordorigin="8746,3458" coordsize="10,20">
              <v:shape style="position:absolute;left:8746;top:3458;width:10;height:20" coordorigin="8746,3458" coordsize="10,20" path="m8746,3477l8756,3477,8756,3458,8746,3458,8746,3477xe" filled="true" fillcolor="#000000" stroked="false">
                <v:path arrowok="t"/>
                <v:fill type="solid"/>
              </v:shape>
            </v:group>
            <v:group style="position:absolute;left:8746;top:3477;width:10;height:20" coordorigin="8746,3477" coordsize="10,20">
              <v:shape style="position:absolute;left:8746;top:3477;width:10;height:20" coordorigin="8746,3477" coordsize="10,20" path="m8746,3496l8756,3496,8756,3477,8746,3477,8746,3496xe" filled="true" fillcolor="#000000" stroked="false">
                <v:path arrowok="t"/>
                <v:fill type="solid"/>
              </v:shape>
            </v:group>
            <v:group style="position:absolute;left:8746;top:3496;width:10;height:20" coordorigin="8746,3496" coordsize="10,20">
              <v:shape style="position:absolute;left:8746;top:3496;width:10;height:20" coordorigin="8746,3496" coordsize="10,20" path="m8746,3515l8756,3515,8756,3496,8746,3496,8746,3515xe" filled="true" fillcolor="#000000" stroked="false">
                <v:path arrowok="t"/>
                <v:fill type="solid"/>
              </v:shape>
            </v:group>
            <v:group style="position:absolute;left:8746;top:3515;width:10;height:20" coordorigin="8746,3515" coordsize="10,20">
              <v:shape style="position:absolute;left:8746;top:3515;width:10;height:20" coordorigin="8746,3515" coordsize="10,20" path="m8746,3534l8756,3534,8756,3515,8746,3515,8746,3534xe" filled="true" fillcolor="#000000" stroked="false">
                <v:path arrowok="t"/>
                <v:fill type="solid"/>
              </v:shape>
            </v:group>
            <v:group style="position:absolute;left:8746;top:3534;width:10;height:20" coordorigin="8746,3534" coordsize="10,20">
              <v:shape style="position:absolute;left:8746;top:3534;width:10;height:20" coordorigin="8746,3534" coordsize="10,20" path="m8746,3554l8756,3554,8756,3534,8746,3534,8746,3554xe" filled="true" fillcolor="#000000" stroked="false">
                <v:path arrowok="t"/>
                <v:fill type="solid"/>
              </v:shape>
            </v:group>
            <v:group style="position:absolute;left:8746;top:3554;width:10;height:20" coordorigin="8746,3554" coordsize="10,20">
              <v:shape style="position:absolute;left:8746;top:3554;width:10;height:20" coordorigin="8746,3554" coordsize="10,20" path="m8746,3573l8756,3573,8756,3554,8746,3554,8746,3573xe" filled="true" fillcolor="#000000" stroked="false">
                <v:path arrowok="t"/>
                <v:fill type="solid"/>
              </v:shape>
            </v:group>
            <v:group style="position:absolute;left:8746;top:3573;width:10;height:20" coordorigin="8746,3573" coordsize="10,20">
              <v:shape style="position:absolute;left:8746;top:3573;width:10;height:20" coordorigin="8746,3573" coordsize="10,20" path="m8746,3592l8756,3592,8756,3573,8746,3573,8746,3592xe" filled="true" fillcolor="#000000" stroked="false">
                <v:path arrowok="t"/>
                <v:fill type="solid"/>
              </v:shape>
            </v:group>
            <v:group style="position:absolute;left:8746;top:3592;width:10;height:20" coordorigin="8746,3592" coordsize="10,20">
              <v:shape style="position:absolute;left:8746;top:3592;width:10;height:20" coordorigin="8746,3592" coordsize="10,20" path="m8746,3611l8756,3611,8756,3592,8746,3592,8746,3611xe" filled="true" fillcolor="#000000" stroked="false">
                <v:path arrowok="t"/>
                <v:fill type="solid"/>
              </v:shape>
            </v:group>
            <v:group style="position:absolute;left:8746;top:3618;width:10;height:2" coordorigin="8746,3618" coordsize="10,2">
              <v:shape style="position:absolute;left:8746;top:3618;width:10;height:2" coordorigin="8746,3618" coordsize="10,0" path="m8746,3618l8756,3618e" filled="false" stroked="true" strokeweight=".720001pt" strokecolor="#000000">
                <v:path arrowok="t"/>
              </v:shape>
            </v:group>
            <v:group style="position:absolute;left:9597;top:3381;width:10;height:20" coordorigin="9597,3381" coordsize="10,20">
              <v:shape style="position:absolute;left:9597;top:3381;width:10;height:20" coordorigin="9597,3381" coordsize="10,20" path="m9597,3400l9607,3400,9607,3381,9597,3381,9597,3400xe" filled="true" fillcolor="#000000" stroked="false">
                <v:path arrowok="t"/>
                <v:fill type="solid"/>
              </v:shape>
            </v:group>
            <v:group style="position:absolute;left:9597;top:3400;width:10;height:20" coordorigin="9597,3400" coordsize="10,20">
              <v:shape style="position:absolute;left:9597;top:3400;width:10;height:20" coordorigin="9597,3400" coordsize="10,20" path="m9597,3419l9607,3419,9607,3400,9597,3400,9597,3419xe" filled="true" fillcolor="#000000" stroked="false">
                <v:path arrowok="t"/>
                <v:fill type="solid"/>
              </v:shape>
            </v:group>
            <v:group style="position:absolute;left:9597;top:3419;width:10;height:20" coordorigin="9597,3419" coordsize="10,20">
              <v:shape style="position:absolute;left:9597;top:3419;width:10;height:20" coordorigin="9597,3419" coordsize="10,20" path="m9597,3438l9607,3438,9607,3419,9597,3419,9597,3438xe" filled="true" fillcolor="#000000" stroked="false">
                <v:path arrowok="t"/>
                <v:fill type="solid"/>
              </v:shape>
            </v:group>
            <v:group style="position:absolute;left:9597;top:3438;width:10;height:20" coordorigin="9597,3438" coordsize="10,20">
              <v:shape style="position:absolute;left:9597;top:3438;width:10;height:20" coordorigin="9597,3438" coordsize="10,20" path="m9597,3458l9607,3458,9607,3438,9597,3438,9597,3458xe" filled="true" fillcolor="#000000" stroked="false">
                <v:path arrowok="t"/>
                <v:fill type="solid"/>
              </v:shape>
            </v:group>
            <v:group style="position:absolute;left:9597;top:3458;width:10;height:20" coordorigin="9597,3458" coordsize="10,20">
              <v:shape style="position:absolute;left:9597;top:3458;width:10;height:20" coordorigin="9597,3458" coordsize="10,20" path="m9597,3477l9607,3477,9607,3458,9597,3458,9597,3477xe" filled="true" fillcolor="#000000" stroked="false">
                <v:path arrowok="t"/>
                <v:fill type="solid"/>
              </v:shape>
            </v:group>
            <v:group style="position:absolute;left:9597;top:3477;width:10;height:20" coordorigin="9597,3477" coordsize="10,20">
              <v:shape style="position:absolute;left:9597;top:3477;width:10;height:20" coordorigin="9597,3477" coordsize="10,20" path="m9597,3496l9607,3496,9607,3477,9597,3477,9597,3496xe" filled="true" fillcolor="#000000" stroked="false">
                <v:path arrowok="t"/>
                <v:fill type="solid"/>
              </v:shape>
            </v:group>
            <v:group style="position:absolute;left:9597;top:3496;width:10;height:20" coordorigin="9597,3496" coordsize="10,20">
              <v:shape style="position:absolute;left:9597;top:3496;width:10;height:20" coordorigin="9597,3496" coordsize="10,20" path="m9597,3515l9607,3515,9607,3496,9597,3496,9597,3515xe" filled="true" fillcolor="#000000" stroked="false">
                <v:path arrowok="t"/>
                <v:fill type="solid"/>
              </v:shape>
            </v:group>
            <v:group style="position:absolute;left:9597;top:3515;width:10;height:20" coordorigin="9597,3515" coordsize="10,20">
              <v:shape style="position:absolute;left:9597;top:3515;width:10;height:20" coordorigin="9597,3515" coordsize="10,20" path="m9597,3534l9607,3534,9607,3515,9597,3515,9597,3534xe" filled="true" fillcolor="#000000" stroked="false">
                <v:path arrowok="t"/>
                <v:fill type="solid"/>
              </v:shape>
            </v:group>
            <v:group style="position:absolute;left:9597;top:3534;width:10;height:20" coordorigin="9597,3534" coordsize="10,20">
              <v:shape style="position:absolute;left:9597;top:3534;width:10;height:20" coordorigin="9597,3534" coordsize="10,20" path="m9597,3554l9607,3554,9607,3534,9597,3534,9597,3554xe" filled="true" fillcolor="#000000" stroked="false">
                <v:path arrowok="t"/>
                <v:fill type="solid"/>
              </v:shape>
            </v:group>
            <v:group style="position:absolute;left:9597;top:3554;width:10;height:20" coordorigin="9597,3554" coordsize="10,20">
              <v:shape style="position:absolute;left:9597;top:3554;width:10;height:20" coordorigin="9597,3554" coordsize="10,20" path="m9597,3573l9607,3573,9607,3554,9597,3554,9597,3573xe" filled="true" fillcolor="#000000" stroked="false">
                <v:path arrowok="t"/>
                <v:fill type="solid"/>
              </v:shape>
            </v:group>
            <v:group style="position:absolute;left:9597;top:3573;width:10;height:20" coordorigin="9597,3573" coordsize="10,20">
              <v:shape style="position:absolute;left:9597;top:3573;width:10;height:20" coordorigin="9597,3573" coordsize="10,20" path="m9597,3592l9607,3592,9607,3573,9597,3573,9597,3592xe" filled="true" fillcolor="#000000" stroked="false">
                <v:path arrowok="t"/>
                <v:fill type="solid"/>
              </v:shape>
            </v:group>
            <v:group style="position:absolute;left:9597;top:3592;width:10;height:20" coordorigin="9597,3592" coordsize="10,20">
              <v:shape style="position:absolute;left:9597;top:3592;width:10;height:20" coordorigin="9597,3592" coordsize="10,20" path="m9597,3611l9607,3611,9607,3592,9597,3592,9597,3611xe" filled="true" fillcolor="#000000" stroked="false">
                <v:path arrowok="t"/>
                <v:fill type="solid"/>
              </v:shape>
            </v:group>
            <v:group style="position:absolute;left:9597;top:3618;width:10;height:2" coordorigin="9597,3618" coordsize="10,2">
              <v:shape style="position:absolute;left:9597;top:3618;width:10;height:2" coordorigin="9597,3618" coordsize="10,0" path="m9597,3618l9607,3618e" filled="false" stroked="true" strokeweight=".720001pt" strokecolor="#000000">
                <v:path arrowok="t"/>
              </v:shape>
            </v:group>
            <v:group style="position:absolute;left:10446;top:3381;width:10;height:20" coordorigin="10446,3381" coordsize="10,20">
              <v:shape style="position:absolute;left:10446;top:3381;width:10;height:20" coordorigin="10446,3381" coordsize="10,20" path="m10446,3400l10455,3400,10455,3381,10446,3381,10446,3400xe" filled="true" fillcolor="#000000" stroked="false">
                <v:path arrowok="t"/>
                <v:fill type="solid"/>
              </v:shape>
            </v:group>
            <v:group style="position:absolute;left:10446;top:3400;width:10;height:20" coordorigin="10446,3400" coordsize="10,20">
              <v:shape style="position:absolute;left:10446;top:3400;width:10;height:20" coordorigin="10446,3400" coordsize="10,20" path="m10446,3419l10455,3419,10455,3400,10446,3400,10446,3419xe" filled="true" fillcolor="#000000" stroked="false">
                <v:path arrowok="t"/>
                <v:fill type="solid"/>
              </v:shape>
            </v:group>
            <v:group style="position:absolute;left:10446;top:3419;width:10;height:20" coordorigin="10446,3419" coordsize="10,20">
              <v:shape style="position:absolute;left:10446;top:3419;width:10;height:20" coordorigin="10446,3419" coordsize="10,20" path="m10446,3438l10455,3438,10455,3419,10446,3419,10446,3438xe" filled="true" fillcolor="#000000" stroked="false">
                <v:path arrowok="t"/>
                <v:fill type="solid"/>
              </v:shape>
            </v:group>
            <v:group style="position:absolute;left:10446;top:3438;width:10;height:20" coordorigin="10446,3438" coordsize="10,20">
              <v:shape style="position:absolute;left:10446;top:3438;width:10;height:20" coordorigin="10446,3438" coordsize="10,20" path="m10446,3458l10455,3458,10455,3438,10446,3438,10446,3458xe" filled="true" fillcolor="#000000" stroked="false">
                <v:path arrowok="t"/>
                <v:fill type="solid"/>
              </v:shape>
            </v:group>
            <v:group style="position:absolute;left:10446;top:3458;width:10;height:20" coordorigin="10446,3458" coordsize="10,20">
              <v:shape style="position:absolute;left:10446;top:3458;width:10;height:20" coordorigin="10446,3458" coordsize="10,20" path="m10446,3477l10455,3477,10455,3458,10446,3458,10446,3477xe" filled="true" fillcolor="#000000" stroked="false">
                <v:path arrowok="t"/>
                <v:fill type="solid"/>
              </v:shape>
            </v:group>
            <v:group style="position:absolute;left:10446;top:3477;width:10;height:20" coordorigin="10446,3477" coordsize="10,20">
              <v:shape style="position:absolute;left:10446;top:3477;width:10;height:20" coordorigin="10446,3477" coordsize="10,20" path="m10446,3496l10455,3496,10455,3477,10446,3477,10446,3496xe" filled="true" fillcolor="#000000" stroked="false">
                <v:path arrowok="t"/>
                <v:fill type="solid"/>
              </v:shape>
            </v:group>
            <v:group style="position:absolute;left:10446;top:3496;width:10;height:20" coordorigin="10446,3496" coordsize="10,20">
              <v:shape style="position:absolute;left:10446;top:3496;width:10;height:20" coordorigin="10446,3496" coordsize="10,20" path="m10446,3515l10455,3515,10455,3496,10446,3496,10446,3515xe" filled="true" fillcolor="#000000" stroked="false">
                <v:path arrowok="t"/>
                <v:fill type="solid"/>
              </v:shape>
            </v:group>
            <v:group style="position:absolute;left:10446;top:3515;width:10;height:20" coordorigin="10446,3515" coordsize="10,20">
              <v:shape style="position:absolute;left:10446;top:3515;width:10;height:20" coordorigin="10446,3515" coordsize="10,20" path="m10446,3534l10455,3534,10455,3515,10446,3515,10446,3534xe" filled="true" fillcolor="#000000" stroked="false">
                <v:path arrowok="t"/>
                <v:fill type="solid"/>
              </v:shape>
            </v:group>
            <v:group style="position:absolute;left:10446;top:3534;width:10;height:20" coordorigin="10446,3534" coordsize="10,20">
              <v:shape style="position:absolute;left:10446;top:3534;width:10;height:20" coordorigin="10446,3534" coordsize="10,20" path="m10446,3554l10455,3554,10455,3534,10446,3534,10446,3554xe" filled="true" fillcolor="#000000" stroked="false">
                <v:path arrowok="t"/>
                <v:fill type="solid"/>
              </v:shape>
            </v:group>
            <v:group style="position:absolute;left:10446;top:3554;width:10;height:20" coordorigin="10446,3554" coordsize="10,20">
              <v:shape style="position:absolute;left:10446;top:3554;width:10;height:20" coordorigin="10446,3554" coordsize="10,20" path="m10446,3573l10455,3573,10455,3554,10446,3554,10446,3573xe" filled="true" fillcolor="#000000" stroked="false">
                <v:path arrowok="t"/>
                <v:fill type="solid"/>
              </v:shape>
            </v:group>
            <v:group style="position:absolute;left:10446;top:3573;width:10;height:20" coordorigin="10446,3573" coordsize="10,20">
              <v:shape style="position:absolute;left:10446;top:3573;width:10;height:20" coordorigin="10446,3573" coordsize="10,20" path="m10446,3592l10455,3592,10455,3573,10446,3573,10446,3592xe" filled="true" fillcolor="#000000" stroked="false">
                <v:path arrowok="t"/>
                <v:fill type="solid"/>
              </v:shape>
            </v:group>
            <v:group style="position:absolute;left:10446;top:3592;width:10;height:20" coordorigin="10446,3592" coordsize="10,20">
              <v:shape style="position:absolute;left:10446;top:3592;width:10;height:20" coordorigin="10446,3592" coordsize="10,20" path="m10446,3611l10455,3611,10455,3592,10446,3592,10446,3611xe" filled="true" fillcolor="#000000" stroked="false">
                <v:path arrowok="t"/>
                <v:fill type="solid"/>
              </v:shape>
            </v:group>
            <v:group style="position:absolute;left:10446;top:3618;width:10;height:2" coordorigin="10446,3618" coordsize="10,2">
              <v:shape style="position:absolute;left:10446;top:3618;width:10;height:2" coordorigin="10446,3618" coordsize="10,0" path="m10446,3618l10455,3618e" filled="false" stroked="true" strokeweight=".720001pt" strokecolor="#000000">
                <v:path arrowok="t"/>
              </v:shape>
            </v:group>
            <v:group style="position:absolute;left:12006;top:3381;width:10;height:20" coordorigin="12006,3381" coordsize="10,20">
              <v:shape style="position:absolute;left:12006;top:3381;width:10;height:20" coordorigin="12006,3381" coordsize="10,20" path="m12006,3400l12015,3400,12015,3381,12006,3381,12006,3400xe" filled="true" fillcolor="#000000" stroked="false">
                <v:path arrowok="t"/>
                <v:fill type="solid"/>
              </v:shape>
            </v:group>
            <v:group style="position:absolute;left:12006;top:3400;width:10;height:20" coordorigin="12006,3400" coordsize="10,20">
              <v:shape style="position:absolute;left:12006;top:3400;width:10;height:20" coordorigin="12006,3400" coordsize="10,20" path="m12006,3419l12015,3419,12015,3400,12006,3400,12006,3419xe" filled="true" fillcolor="#000000" stroked="false">
                <v:path arrowok="t"/>
                <v:fill type="solid"/>
              </v:shape>
            </v:group>
            <v:group style="position:absolute;left:12006;top:3419;width:10;height:20" coordorigin="12006,3419" coordsize="10,20">
              <v:shape style="position:absolute;left:12006;top:3419;width:10;height:20" coordorigin="12006,3419" coordsize="10,20" path="m12006,3438l12015,3438,12015,3419,12006,3419,12006,3438xe" filled="true" fillcolor="#000000" stroked="false">
                <v:path arrowok="t"/>
                <v:fill type="solid"/>
              </v:shape>
            </v:group>
            <v:group style="position:absolute;left:12006;top:3438;width:10;height:20" coordorigin="12006,3438" coordsize="10,20">
              <v:shape style="position:absolute;left:12006;top:3438;width:10;height:20" coordorigin="12006,3438" coordsize="10,20" path="m12006,3458l12015,3458,12015,3438,12006,3438,12006,3458xe" filled="true" fillcolor="#000000" stroked="false">
                <v:path arrowok="t"/>
                <v:fill type="solid"/>
              </v:shape>
            </v:group>
            <v:group style="position:absolute;left:12006;top:3458;width:10;height:20" coordorigin="12006,3458" coordsize="10,20">
              <v:shape style="position:absolute;left:12006;top:3458;width:10;height:20" coordorigin="12006,3458" coordsize="10,20" path="m12006,3477l12015,3477,12015,3458,12006,3458,12006,3477xe" filled="true" fillcolor="#000000" stroked="false">
                <v:path arrowok="t"/>
                <v:fill type="solid"/>
              </v:shape>
            </v:group>
            <v:group style="position:absolute;left:12006;top:3477;width:10;height:20" coordorigin="12006,3477" coordsize="10,20">
              <v:shape style="position:absolute;left:12006;top:3477;width:10;height:20" coordorigin="12006,3477" coordsize="10,20" path="m12006,3496l12015,3496,12015,3477,12006,3477,12006,3496xe" filled="true" fillcolor="#000000" stroked="false">
                <v:path arrowok="t"/>
                <v:fill type="solid"/>
              </v:shape>
            </v:group>
            <v:group style="position:absolute;left:12006;top:3496;width:10;height:20" coordorigin="12006,3496" coordsize="10,20">
              <v:shape style="position:absolute;left:12006;top:3496;width:10;height:20" coordorigin="12006,3496" coordsize="10,20" path="m12006,3515l12015,3515,12015,3496,12006,3496,12006,3515xe" filled="true" fillcolor="#000000" stroked="false">
                <v:path arrowok="t"/>
                <v:fill type="solid"/>
              </v:shape>
            </v:group>
            <v:group style="position:absolute;left:12006;top:3515;width:10;height:20" coordorigin="12006,3515" coordsize="10,20">
              <v:shape style="position:absolute;left:12006;top:3515;width:10;height:20" coordorigin="12006,3515" coordsize="10,20" path="m12006,3534l12015,3534,12015,3515,12006,3515,12006,3534xe" filled="true" fillcolor="#000000" stroked="false">
                <v:path arrowok="t"/>
                <v:fill type="solid"/>
              </v:shape>
            </v:group>
            <v:group style="position:absolute;left:12006;top:3534;width:10;height:20" coordorigin="12006,3534" coordsize="10,20">
              <v:shape style="position:absolute;left:12006;top:3534;width:10;height:20" coordorigin="12006,3534" coordsize="10,20" path="m12006,3554l12015,3554,12015,3534,12006,3534,12006,3554xe" filled="true" fillcolor="#000000" stroked="false">
                <v:path arrowok="t"/>
                <v:fill type="solid"/>
              </v:shape>
            </v:group>
            <v:group style="position:absolute;left:12006;top:3554;width:10;height:20" coordorigin="12006,3554" coordsize="10,20">
              <v:shape style="position:absolute;left:12006;top:3554;width:10;height:20" coordorigin="12006,3554" coordsize="10,20" path="m12006,3573l12015,3573,12015,3554,12006,3554,12006,3573xe" filled="true" fillcolor="#000000" stroked="false">
                <v:path arrowok="t"/>
                <v:fill type="solid"/>
              </v:shape>
            </v:group>
            <v:group style="position:absolute;left:12006;top:3573;width:10;height:20" coordorigin="12006,3573" coordsize="10,20">
              <v:shape style="position:absolute;left:12006;top:3573;width:10;height:20" coordorigin="12006,3573" coordsize="10,20" path="m12006,3592l12015,3592,12015,3573,12006,3573,12006,3592xe" filled="true" fillcolor="#000000" stroked="false">
                <v:path arrowok="t"/>
                <v:fill type="solid"/>
              </v:shape>
            </v:group>
            <v:group style="position:absolute;left:12006;top:3592;width:10;height:20" coordorigin="12006,3592" coordsize="10,20">
              <v:shape style="position:absolute;left:12006;top:3592;width:10;height:20" coordorigin="12006,3592" coordsize="10,20" path="m12006,3611l12015,3611,12015,3592,12006,3592,12006,3611xe" filled="true" fillcolor="#000000" stroked="false">
                <v:path arrowok="t"/>
                <v:fill type="solid"/>
              </v:shape>
            </v:group>
            <v:group style="position:absolute;left:12006;top:3618;width:10;height:2" coordorigin="12006,3618" coordsize="10,2">
              <v:shape style="position:absolute;left:12006;top:3618;width:10;height:2" coordorigin="12006,3618" coordsize="10,0" path="m12006,3618l12015,3618e" filled="false" stroked="true" strokeweight=".720001pt" strokecolor="#000000">
                <v:path arrowok="t"/>
              </v:shape>
            </v:group>
            <v:group style="position:absolute;left:13705;top:3381;width:10;height:20" coordorigin="13705,3381" coordsize="10,20">
              <v:shape style="position:absolute;left:13705;top:3381;width:10;height:20" coordorigin="13705,3381" coordsize="10,20" path="m13705,3400l13714,3400,13714,3381,13705,3381,13705,3400xe" filled="true" fillcolor="#000000" stroked="false">
                <v:path arrowok="t"/>
                <v:fill type="solid"/>
              </v:shape>
            </v:group>
            <v:group style="position:absolute;left:13705;top:3400;width:10;height:20" coordorigin="13705,3400" coordsize="10,20">
              <v:shape style="position:absolute;left:13705;top:3400;width:10;height:20" coordorigin="13705,3400" coordsize="10,20" path="m13705,3419l13714,3419,13714,3400,13705,3400,13705,3419xe" filled="true" fillcolor="#000000" stroked="false">
                <v:path arrowok="t"/>
                <v:fill type="solid"/>
              </v:shape>
            </v:group>
            <v:group style="position:absolute;left:13705;top:3419;width:10;height:20" coordorigin="13705,3419" coordsize="10,20">
              <v:shape style="position:absolute;left:13705;top:3419;width:10;height:20" coordorigin="13705,3419" coordsize="10,20" path="m13705,3438l13714,3438,13714,3419,13705,3419,13705,3438xe" filled="true" fillcolor="#000000" stroked="false">
                <v:path arrowok="t"/>
                <v:fill type="solid"/>
              </v:shape>
            </v:group>
            <v:group style="position:absolute;left:13705;top:3438;width:10;height:20" coordorigin="13705,3438" coordsize="10,20">
              <v:shape style="position:absolute;left:13705;top:3438;width:10;height:20" coordorigin="13705,3438" coordsize="10,20" path="m13705,3458l13714,3458,13714,3438,13705,3438,13705,3458xe" filled="true" fillcolor="#000000" stroked="false">
                <v:path arrowok="t"/>
                <v:fill type="solid"/>
              </v:shape>
            </v:group>
            <v:group style="position:absolute;left:13705;top:3458;width:10;height:20" coordorigin="13705,3458" coordsize="10,20">
              <v:shape style="position:absolute;left:13705;top:3458;width:10;height:20" coordorigin="13705,3458" coordsize="10,20" path="m13705,3477l13714,3477,13714,3458,13705,3458,13705,3477xe" filled="true" fillcolor="#000000" stroked="false">
                <v:path arrowok="t"/>
                <v:fill type="solid"/>
              </v:shape>
            </v:group>
            <v:group style="position:absolute;left:13705;top:3477;width:10;height:20" coordorigin="13705,3477" coordsize="10,20">
              <v:shape style="position:absolute;left:13705;top:3477;width:10;height:20" coordorigin="13705,3477" coordsize="10,20" path="m13705,3496l13714,3496,13714,3477,13705,3477,13705,3496xe" filled="true" fillcolor="#000000" stroked="false">
                <v:path arrowok="t"/>
                <v:fill type="solid"/>
              </v:shape>
            </v:group>
            <v:group style="position:absolute;left:13705;top:3496;width:10;height:20" coordorigin="13705,3496" coordsize="10,20">
              <v:shape style="position:absolute;left:13705;top:3496;width:10;height:20" coordorigin="13705,3496" coordsize="10,20" path="m13705,3515l13714,3515,13714,3496,13705,3496,13705,3515xe" filled="true" fillcolor="#000000" stroked="false">
                <v:path arrowok="t"/>
                <v:fill type="solid"/>
              </v:shape>
            </v:group>
            <v:group style="position:absolute;left:13705;top:3515;width:10;height:20" coordorigin="13705,3515" coordsize="10,20">
              <v:shape style="position:absolute;left:13705;top:3515;width:10;height:20" coordorigin="13705,3515" coordsize="10,20" path="m13705,3534l13714,3534,13714,3515,13705,3515,13705,3534xe" filled="true" fillcolor="#000000" stroked="false">
                <v:path arrowok="t"/>
                <v:fill type="solid"/>
              </v:shape>
            </v:group>
            <v:group style="position:absolute;left:13705;top:3534;width:10;height:20" coordorigin="13705,3534" coordsize="10,20">
              <v:shape style="position:absolute;left:13705;top:3534;width:10;height:20" coordorigin="13705,3534" coordsize="10,20" path="m13705,3554l13714,3554,13714,3534,13705,3534,13705,3554xe" filled="true" fillcolor="#000000" stroked="false">
                <v:path arrowok="t"/>
                <v:fill type="solid"/>
              </v:shape>
            </v:group>
            <v:group style="position:absolute;left:13705;top:3554;width:10;height:20" coordorigin="13705,3554" coordsize="10,20">
              <v:shape style="position:absolute;left:13705;top:3554;width:10;height:20" coordorigin="13705,3554" coordsize="10,20" path="m13705,3573l13714,3573,13714,3554,13705,3554,13705,3573xe" filled="true" fillcolor="#000000" stroked="false">
                <v:path arrowok="t"/>
                <v:fill type="solid"/>
              </v:shape>
            </v:group>
            <v:group style="position:absolute;left:13705;top:3573;width:10;height:20" coordorigin="13705,3573" coordsize="10,20">
              <v:shape style="position:absolute;left:13705;top:3573;width:10;height:20" coordorigin="13705,3573" coordsize="10,20" path="m13705,3592l13714,3592,13714,3573,13705,3573,13705,3592xe" filled="true" fillcolor="#000000" stroked="false">
                <v:path arrowok="t"/>
                <v:fill type="solid"/>
              </v:shape>
            </v:group>
            <v:group style="position:absolute;left:13705;top:3592;width:10;height:20" coordorigin="13705,3592" coordsize="10,20">
              <v:shape style="position:absolute;left:13705;top:3592;width:10;height:20" coordorigin="13705,3592" coordsize="10,20" path="m13705,3611l13714,3611,13714,3592,13705,3592,13705,3611xe" filled="true" fillcolor="#000000" stroked="false">
                <v:path arrowok="t"/>
                <v:fill type="solid"/>
              </v:shape>
            </v:group>
            <v:group style="position:absolute;left:13705;top:3618;width:10;height:2" coordorigin="13705,3618" coordsize="10,2">
              <v:shape style="position:absolute;left:13705;top:3618;width:10;height:2" coordorigin="13705,3618" coordsize="10,0" path="m13705,3618l13714,3618e" filled="false" stroked="true" strokeweight=".720001pt" strokecolor="#000000">
                <v:path arrowok="t"/>
              </v:shape>
              <v:shape style="position:absolute;left:1128;top:3534;width:3472;height:101" type="#_x0000_t75" stroked="false">
                <v:imagedata r:id="rId229" o:title=""/>
              </v:shape>
              <v:shape style="position:absolute;left:4576;top:3626;width:625;height:10" type="#_x0000_t75" stroked="false">
                <v:imagedata r:id="rId224" o:title=""/>
              </v:shape>
              <v:shape style="position:absolute;left:5196;top:3626;width:2838;height:10" type="#_x0000_t75" stroked="false">
                <v:imagedata r:id="rId225" o:title=""/>
              </v:shape>
              <v:shape style="position:absolute;left:8030;top:3626;width:717;height:10" type="#_x0000_t75" stroked="false">
                <v:imagedata r:id="rId216" o:title=""/>
              </v:shape>
              <v:shape style="position:absolute;left:8742;top:3626;width:856;height:10" type="#_x0000_t75" stroked="false">
                <v:imagedata r:id="rId217" o:title=""/>
              </v:shape>
              <v:shape style="position:absolute;left:9592;top:3626;width:853;height:10" type="#_x0000_t75" stroked="false">
                <v:imagedata r:id="rId218" o:title=""/>
              </v:shape>
              <v:shape style="position:absolute;left:10441;top:3626;width:1565;height:10" type="#_x0000_t75" stroked="false">
                <v:imagedata r:id="rId219" o:title=""/>
              </v:shape>
              <v:shape style="position:absolute;left:12001;top:3626;width:3412;height:10" type="#_x0000_t75" stroked="false">
                <v:imagedata r:id="rId220" o:title=""/>
              </v:shape>
            </v:group>
            <v:group style="position:absolute;left:3269;top:3635;width:10;height:20" coordorigin="3269,3635" coordsize="10,20">
              <v:shape style="position:absolute;left:3269;top:3635;width:10;height:20" coordorigin="3269,3635" coordsize="10,20" path="m3269,3654l3279,3654,3279,3635,3269,3635,3269,3654xe" filled="true" fillcolor="#000000" stroked="false">
                <v:path arrowok="t"/>
                <v:fill type="solid"/>
              </v:shape>
            </v:group>
            <v:group style="position:absolute;left:3269;top:3654;width:10;height:20" coordorigin="3269,3654" coordsize="10,20">
              <v:shape style="position:absolute;left:3269;top:3654;width:10;height:20" coordorigin="3269,3654" coordsize="10,20" path="m3269,3674l3279,3674,3279,3654,3269,3654,3269,3674xe" filled="true" fillcolor="#000000" stroked="false">
                <v:path arrowok="t"/>
                <v:fill type="solid"/>
              </v:shape>
            </v:group>
            <v:group style="position:absolute;left:3269;top:3674;width:10;height:20" coordorigin="3269,3674" coordsize="10,20">
              <v:shape style="position:absolute;left:3269;top:3674;width:10;height:20" coordorigin="3269,3674" coordsize="10,20" path="m3269,3693l3279,3693,3279,3674,3269,3674,3269,3693xe" filled="true" fillcolor="#000000" stroked="false">
                <v:path arrowok="t"/>
                <v:fill type="solid"/>
              </v:shape>
            </v:group>
            <v:group style="position:absolute;left:3269;top:3693;width:10;height:20" coordorigin="3269,3693" coordsize="10,20">
              <v:shape style="position:absolute;left:3269;top:3693;width:10;height:20" coordorigin="3269,3693" coordsize="10,20" path="m3269,3712l3279,3712,3279,3693,3269,3693,3269,3712xe" filled="true" fillcolor="#000000" stroked="false">
                <v:path arrowok="t"/>
                <v:fill type="solid"/>
              </v:shape>
            </v:group>
            <v:group style="position:absolute;left:3269;top:3712;width:10;height:20" coordorigin="3269,3712" coordsize="10,20">
              <v:shape style="position:absolute;left:3269;top:3712;width:10;height:20" coordorigin="3269,3712" coordsize="10,20" path="m3269,3731l3279,3731,3279,3712,3269,3712,3269,3731xe" filled="true" fillcolor="#000000" stroked="false">
                <v:path arrowok="t"/>
                <v:fill type="solid"/>
              </v:shape>
            </v:group>
            <v:group style="position:absolute;left:3269;top:3731;width:10;height:20" coordorigin="3269,3731" coordsize="10,20">
              <v:shape style="position:absolute;left:3269;top:3731;width:10;height:20" coordorigin="3269,3731" coordsize="10,20" path="m3269,3750l3279,3750,3279,3731,3269,3731,3269,3750xe" filled="true" fillcolor="#000000" stroked="false">
                <v:path arrowok="t"/>
                <v:fill type="solid"/>
              </v:shape>
            </v:group>
            <v:group style="position:absolute;left:3269;top:3750;width:10;height:20" coordorigin="3269,3750" coordsize="10,20">
              <v:shape style="position:absolute;left:3269;top:3750;width:10;height:20" coordorigin="3269,3750" coordsize="10,20" path="m3269,3770l3279,3770,3279,3750,3269,3750,3269,3770xe" filled="true" fillcolor="#000000" stroked="false">
                <v:path arrowok="t"/>
                <v:fill type="solid"/>
              </v:shape>
            </v:group>
            <v:group style="position:absolute;left:3269;top:3770;width:10;height:20" coordorigin="3269,3770" coordsize="10,20">
              <v:shape style="position:absolute;left:3269;top:3770;width:10;height:20" coordorigin="3269,3770" coordsize="10,20" path="m3269,3789l3279,3789,3279,3770,3269,3770,3269,3789xe" filled="true" fillcolor="#000000" stroked="false">
                <v:path arrowok="t"/>
                <v:fill type="solid"/>
              </v:shape>
            </v:group>
            <v:group style="position:absolute;left:3269;top:3789;width:10;height:20" coordorigin="3269,3789" coordsize="10,20">
              <v:shape style="position:absolute;left:3269;top:3789;width:10;height:20" coordorigin="3269,3789" coordsize="10,20" path="m3269,3808l3279,3808,3279,3789,3269,3789,3269,3808xe" filled="true" fillcolor="#000000" stroked="false">
                <v:path arrowok="t"/>
                <v:fill type="solid"/>
              </v:shape>
            </v:group>
            <v:group style="position:absolute;left:3269;top:3808;width:10;height:20" coordorigin="3269,3808" coordsize="10,20">
              <v:shape style="position:absolute;left:3269;top:3808;width:10;height:20" coordorigin="3269,3808" coordsize="10,20" path="m3269,3827l3279,3827,3279,3808,3269,3808,3269,3827xe" filled="true" fillcolor="#000000" stroked="false">
                <v:path arrowok="t"/>
                <v:fill type="solid"/>
              </v:shape>
            </v:group>
            <v:group style="position:absolute;left:3269;top:3827;width:10;height:20" coordorigin="3269,3827" coordsize="10,20">
              <v:shape style="position:absolute;left:3269;top:3827;width:10;height:20" coordorigin="3269,3827" coordsize="10,20" path="m3269,3846l3279,3846,3279,3827,3269,3827,3269,3846xe" filled="true" fillcolor="#000000" stroked="false">
                <v:path arrowok="t"/>
                <v:fill type="solid"/>
              </v:shape>
            </v:group>
            <v:group style="position:absolute;left:3269;top:3846;width:10;height:20" coordorigin="3269,3846" coordsize="10,20">
              <v:shape style="position:absolute;left:3269;top:3846;width:10;height:20" coordorigin="3269,3846" coordsize="10,20" path="m3269,3866l3279,3866,3279,3846,3269,3846,3269,3866xe" filled="true" fillcolor="#000000" stroked="false">
                <v:path arrowok="t"/>
                <v:fill type="solid"/>
              </v:shape>
            </v:group>
            <v:group style="position:absolute;left:3269;top:3873;width:10;height:2" coordorigin="3269,3873" coordsize="10,2">
              <v:shape style="position:absolute;left:3269;top:3873;width:10;height:2" coordorigin="3269,3873" coordsize="10,0" path="m3269,3873l3279,3873e" filled="false" stroked="true" strokeweight=".779999pt" strokecolor="#000000">
                <v:path arrowok="t"/>
              </v:shape>
            </v:group>
            <v:group style="position:absolute;left:4581;top:3635;width:10;height:20" coordorigin="4581,3635" coordsize="10,20">
              <v:shape style="position:absolute;left:4581;top:3635;width:10;height:20" coordorigin="4581,3635" coordsize="10,20" path="m4581,3654l4590,3654,4590,3635,4581,3635,4581,3654xe" filled="true" fillcolor="#000000" stroked="false">
                <v:path arrowok="t"/>
                <v:fill type="solid"/>
              </v:shape>
            </v:group>
            <v:group style="position:absolute;left:4581;top:3654;width:10;height:20" coordorigin="4581,3654" coordsize="10,20">
              <v:shape style="position:absolute;left:4581;top:3654;width:10;height:20" coordorigin="4581,3654" coordsize="10,20" path="m4581,3674l4590,3674,4590,3654,4581,3654,4581,3674xe" filled="true" fillcolor="#000000" stroked="false">
                <v:path arrowok="t"/>
                <v:fill type="solid"/>
              </v:shape>
            </v:group>
            <v:group style="position:absolute;left:4581;top:3674;width:10;height:20" coordorigin="4581,3674" coordsize="10,20">
              <v:shape style="position:absolute;left:4581;top:3674;width:10;height:20" coordorigin="4581,3674" coordsize="10,20" path="m4581,3693l4590,3693,4590,3674,4581,3674,4581,3693xe" filled="true" fillcolor="#000000" stroked="false">
                <v:path arrowok="t"/>
                <v:fill type="solid"/>
              </v:shape>
            </v:group>
            <v:group style="position:absolute;left:4581;top:3693;width:10;height:20" coordorigin="4581,3693" coordsize="10,20">
              <v:shape style="position:absolute;left:4581;top:3693;width:10;height:20" coordorigin="4581,3693" coordsize="10,20" path="m4581,3712l4590,3712,4590,3693,4581,3693,4581,3712xe" filled="true" fillcolor="#000000" stroked="false">
                <v:path arrowok="t"/>
                <v:fill type="solid"/>
              </v:shape>
            </v:group>
            <v:group style="position:absolute;left:4581;top:3712;width:10;height:20" coordorigin="4581,3712" coordsize="10,20">
              <v:shape style="position:absolute;left:4581;top:3712;width:10;height:20" coordorigin="4581,3712" coordsize="10,20" path="m4581,3731l4590,3731,4590,3712,4581,3712,4581,3731xe" filled="true" fillcolor="#000000" stroked="false">
                <v:path arrowok="t"/>
                <v:fill type="solid"/>
              </v:shape>
            </v:group>
            <v:group style="position:absolute;left:4581;top:3731;width:10;height:20" coordorigin="4581,3731" coordsize="10,20">
              <v:shape style="position:absolute;left:4581;top:3731;width:10;height:20" coordorigin="4581,3731" coordsize="10,20" path="m4581,3750l4590,3750,4590,3731,4581,3731,4581,3750xe" filled="true" fillcolor="#000000" stroked="false">
                <v:path arrowok="t"/>
                <v:fill type="solid"/>
              </v:shape>
            </v:group>
            <v:group style="position:absolute;left:4581;top:3750;width:10;height:20" coordorigin="4581,3750" coordsize="10,20">
              <v:shape style="position:absolute;left:4581;top:3750;width:10;height:20" coordorigin="4581,3750" coordsize="10,20" path="m4581,3770l4590,3770,4590,3750,4581,3750,4581,3770xe" filled="true" fillcolor="#000000" stroked="false">
                <v:path arrowok="t"/>
                <v:fill type="solid"/>
              </v:shape>
            </v:group>
            <v:group style="position:absolute;left:4581;top:3770;width:10;height:20" coordorigin="4581,3770" coordsize="10,20">
              <v:shape style="position:absolute;left:4581;top:3770;width:10;height:20" coordorigin="4581,3770" coordsize="10,20" path="m4581,3789l4590,3789,4590,3770,4581,3770,4581,3789xe" filled="true" fillcolor="#000000" stroked="false">
                <v:path arrowok="t"/>
                <v:fill type="solid"/>
              </v:shape>
            </v:group>
            <v:group style="position:absolute;left:5201;top:3635;width:10;height:20" coordorigin="5201,3635" coordsize="10,20">
              <v:shape style="position:absolute;left:5201;top:3635;width:10;height:20" coordorigin="5201,3635" coordsize="10,20" path="m5201,3654l5211,3654,5211,3635,5201,3635,5201,3654xe" filled="true" fillcolor="#000000" stroked="false">
                <v:path arrowok="t"/>
                <v:fill type="solid"/>
              </v:shape>
            </v:group>
            <v:group style="position:absolute;left:5201;top:3654;width:10;height:20" coordorigin="5201,3654" coordsize="10,20">
              <v:shape style="position:absolute;left:5201;top:3654;width:10;height:20" coordorigin="5201,3654" coordsize="10,20" path="m5201,3674l5211,3674,5211,3654,5201,3654,5201,3674xe" filled="true" fillcolor="#000000" stroked="false">
                <v:path arrowok="t"/>
                <v:fill type="solid"/>
              </v:shape>
            </v:group>
            <v:group style="position:absolute;left:5201;top:3674;width:10;height:20" coordorigin="5201,3674" coordsize="10,20">
              <v:shape style="position:absolute;left:5201;top:3674;width:10;height:20" coordorigin="5201,3674" coordsize="10,20" path="m5201,3693l5211,3693,5211,3674,5201,3674,5201,3693xe" filled="true" fillcolor="#000000" stroked="false">
                <v:path arrowok="t"/>
                <v:fill type="solid"/>
              </v:shape>
            </v:group>
            <v:group style="position:absolute;left:5201;top:3693;width:10;height:20" coordorigin="5201,3693" coordsize="10,20">
              <v:shape style="position:absolute;left:5201;top:3693;width:10;height:20" coordorigin="5201,3693" coordsize="10,20" path="m5201,3712l5211,3712,5211,3693,5201,3693,5201,3712xe" filled="true" fillcolor="#000000" stroked="false">
                <v:path arrowok="t"/>
                <v:fill type="solid"/>
              </v:shape>
            </v:group>
            <v:group style="position:absolute;left:5201;top:3712;width:10;height:20" coordorigin="5201,3712" coordsize="10,20">
              <v:shape style="position:absolute;left:5201;top:3712;width:10;height:20" coordorigin="5201,3712" coordsize="10,20" path="m5201,3731l5211,3731,5211,3712,5201,3712,5201,3731xe" filled="true" fillcolor="#000000" stroked="false">
                <v:path arrowok="t"/>
                <v:fill type="solid"/>
              </v:shape>
            </v:group>
            <v:group style="position:absolute;left:5201;top:3731;width:10;height:20" coordorigin="5201,3731" coordsize="10,20">
              <v:shape style="position:absolute;left:5201;top:3731;width:10;height:20" coordorigin="5201,3731" coordsize="10,20" path="m5201,3750l5211,3750,5211,3731,5201,3731,5201,3750xe" filled="true" fillcolor="#000000" stroked="false">
                <v:path arrowok="t"/>
                <v:fill type="solid"/>
              </v:shape>
            </v:group>
            <v:group style="position:absolute;left:5201;top:3750;width:10;height:20" coordorigin="5201,3750" coordsize="10,20">
              <v:shape style="position:absolute;left:5201;top:3750;width:10;height:20" coordorigin="5201,3750" coordsize="10,20" path="m5201,3770l5211,3770,5211,3750,5201,3750,5201,3770xe" filled="true" fillcolor="#000000" stroked="false">
                <v:path arrowok="t"/>
                <v:fill type="solid"/>
              </v:shape>
            </v:group>
            <v:group style="position:absolute;left:5201;top:3770;width:10;height:20" coordorigin="5201,3770" coordsize="10,20">
              <v:shape style="position:absolute;left:5201;top:3770;width:10;height:20" coordorigin="5201,3770" coordsize="10,20" path="m5201,3789l5211,3789,5211,3770,5201,3770,5201,3789xe" filled="true" fillcolor="#000000" stroked="false">
                <v:path arrowok="t"/>
                <v:fill type="solid"/>
              </v:shape>
            </v:group>
            <v:group style="position:absolute;left:5201;top:3789;width:10;height:20" coordorigin="5201,3789" coordsize="10,20">
              <v:shape style="position:absolute;left:5201;top:3789;width:10;height:20" coordorigin="5201,3789" coordsize="10,20" path="m5201,3808l5211,3808,5211,3789,5201,3789,5201,3808xe" filled="true" fillcolor="#000000" stroked="false">
                <v:path arrowok="t"/>
                <v:fill type="solid"/>
              </v:shape>
            </v:group>
            <v:group style="position:absolute;left:5201;top:3808;width:10;height:20" coordorigin="5201,3808" coordsize="10,20">
              <v:shape style="position:absolute;left:5201;top:3808;width:10;height:20" coordorigin="5201,3808" coordsize="10,20" path="m5201,3827l5211,3827,5211,3808,5201,3808,5201,3827xe" filled="true" fillcolor="#000000" stroked="false">
                <v:path arrowok="t"/>
                <v:fill type="solid"/>
              </v:shape>
            </v:group>
            <v:group style="position:absolute;left:5201;top:3827;width:10;height:20" coordorigin="5201,3827" coordsize="10,20">
              <v:shape style="position:absolute;left:5201;top:3827;width:10;height:20" coordorigin="5201,3827" coordsize="10,20" path="m5201,3846l5211,3846,5211,3827,5201,3827,5201,3846xe" filled="true" fillcolor="#000000" stroked="false">
                <v:path arrowok="t"/>
                <v:fill type="solid"/>
              </v:shape>
            </v:group>
            <v:group style="position:absolute;left:5201;top:3846;width:10;height:20" coordorigin="5201,3846" coordsize="10,20">
              <v:shape style="position:absolute;left:5201;top:3846;width:10;height:20" coordorigin="5201,3846" coordsize="10,20" path="m5201,3866l5211,3866,5211,3846,5201,3846,5201,3866xe" filled="true" fillcolor="#000000" stroked="false">
                <v:path arrowok="t"/>
                <v:fill type="solid"/>
              </v:shape>
            </v:group>
            <v:group style="position:absolute;left:5201;top:3873;width:10;height:2" coordorigin="5201,3873" coordsize="10,2">
              <v:shape style="position:absolute;left:5201;top:3873;width:10;height:2" coordorigin="5201,3873" coordsize="10,0" path="m5201,3873l5211,3873e" filled="false" stroked="true" strokeweight=".779999pt" strokecolor="#000000">
                <v:path arrowok="t"/>
              </v:shape>
            </v:group>
            <v:group style="position:absolute;left:5909;top:3635;width:10;height:20" coordorigin="5909,3635" coordsize="10,20">
              <v:shape style="position:absolute;left:5909;top:3635;width:10;height:20" coordorigin="5909,3635" coordsize="10,20" path="m5909,3654l5919,3654,5919,3635,5909,3635,5909,3654xe" filled="true" fillcolor="#000000" stroked="false">
                <v:path arrowok="t"/>
                <v:fill type="solid"/>
              </v:shape>
            </v:group>
            <v:group style="position:absolute;left:5909;top:3654;width:10;height:20" coordorigin="5909,3654" coordsize="10,20">
              <v:shape style="position:absolute;left:5909;top:3654;width:10;height:20" coordorigin="5909,3654" coordsize="10,20" path="m5909,3674l5919,3674,5919,3654,5909,3654,5909,3674xe" filled="true" fillcolor="#000000" stroked="false">
                <v:path arrowok="t"/>
                <v:fill type="solid"/>
              </v:shape>
            </v:group>
            <v:group style="position:absolute;left:5909;top:3674;width:10;height:20" coordorigin="5909,3674" coordsize="10,20">
              <v:shape style="position:absolute;left:5909;top:3674;width:10;height:20" coordorigin="5909,3674" coordsize="10,20" path="m5909,3693l5919,3693,5919,3674,5909,3674,5909,3693xe" filled="true" fillcolor="#000000" stroked="false">
                <v:path arrowok="t"/>
                <v:fill type="solid"/>
              </v:shape>
            </v:group>
            <v:group style="position:absolute;left:5909;top:3693;width:10;height:20" coordorigin="5909,3693" coordsize="10,20">
              <v:shape style="position:absolute;left:5909;top:3693;width:10;height:20" coordorigin="5909,3693" coordsize="10,20" path="m5909,3712l5919,3712,5919,3693,5909,3693,5909,3712xe" filled="true" fillcolor="#000000" stroked="false">
                <v:path arrowok="t"/>
                <v:fill type="solid"/>
              </v:shape>
            </v:group>
            <v:group style="position:absolute;left:5909;top:3712;width:10;height:20" coordorigin="5909,3712" coordsize="10,20">
              <v:shape style="position:absolute;left:5909;top:3712;width:10;height:20" coordorigin="5909,3712" coordsize="10,20" path="m5909,3731l5919,3731,5919,3712,5909,3712,5909,3731xe" filled="true" fillcolor="#000000" stroked="false">
                <v:path arrowok="t"/>
                <v:fill type="solid"/>
              </v:shape>
            </v:group>
            <v:group style="position:absolute;left:5909;top:3731;width:10;height:20" coordorigin="5909,3731" coordsize="10,20">
              <v:shape style="position:absolute;left:5909;top:3731;width:10;height:20" coordorigin="5909,3731" coordsize="10,20" path="m5909,3750l5919,3750,5919,3731,5909,3731,5909,3750xe" filled="true" fillcolor="#000000" stroked="false">
                <v:path arrowok="t"/>
                <v:fill type="solid"/>
              </v:shape>
            </v:group>
            <v:group style="position:absolute;left:5909;top:3750;width:10;height:20" coordorigin="5909,3750" coordsize="10,20">
              <v:shape style="position:absolute;left:5909;top:3750;width:10;height:20" coordorigin="5909,3750" coordsize="10,20" path="m5909,3770l5919,3770,5919,3750,5909,3750,5909,3770xe" filled="true" fillcolor="#000000" stroked="false">
                <v:path arrowok="t"/>
                <v:fill type="solid"/>
              </v:shape>
            </v:group>
            <v:group style="position:absolute;left:5909;top:3770;width:10;height:20" coordorigin="5909,3770" coordsize="10,20">
              <v:shape style="position:absolute;left:5909;top:3770;width:10;height:20" coordorigin="5909,3770" coordsize="10,20" path="m5909,3789l5919,3789,5919,3770,5909,3770,5909,3789xe" filled="true" fillcolor="#000000" stroked="false">
                <v:path arrowok="t"/>
                <v:fill type="solid"/>
              </v:shape>
            </v:group>
            <v:group style="position:absolute;left:5909;top:3789;width:10;height:20" coordorigin="5909,3789" coordsize="10,20">
              <v:shape style="position:absolute;left:5909;top:3789;width:10;height:20" coordorigin="5909,3789" coordsize="10,20" path="m5909,3808l5919,3808,5919,3789,5909,3789,5909,3808xe" filled="true" fillcolor="#000000" stroked="false">
                <v:path arrowok="t"/>
                <v:fill type="solid"/>
              </v:shape>
            </v:group>
            <v:group style="position:absolute;left:5909;top:3808;width:10;height:20" coordorigin="5909,3808" coordsize="10,20">
              <v:shape style="position:absolute;left:5909;top:3808;width:10;height:20" coordorigin="5909,3808" coordsize="10,20" path="m5909,3827l5919,3827,5919,3808,5909,3808,5909,3827xe" filled="true" fillcolor="#000000" stroked="false">
                <v:path arrowok="t"/>
                <v:fill type="solid"/>
              </v:shape>
            </v:group>
            <v:group style="position:absolute;left:5909;top:3827;width:10;height:20" coordorigin="5909,3827" coordsize="10,20">
              <v:shape style="position:absolute;left:5909;top:3827;width:10;height:20" coordorigin="5909,3827" coordsize="10,20" path="m5909,3846l5919,3846,5919,3827,5909,3827,5909,3846xe" filled="true" fillcolor="#000000" stroked="false">
                <v:path arrowok="t"/>
                <v:fill type="solid"/>
              </v:shape>
            </v:group>
            <v:group style="position:absolute;left:5909;top:3846;width:10;height:20" coordorigin="5909,3846" coordsize="10,20">
              <v:shape style="position:absolute;left:5909;top:3846;width:10;height:20" coordorigin="5909,3846" coordsize="10,20" path="m5909,3866l5919,3866,5919,3846,5909,3846,5909,3866xe" filled="true" fillcolor="#000000" stroked="false">
                <v:path arrowok="t"/>
                <v:fill type="solid"/>
              </v:shape>
            </v:group>
            <v:group style="position:absolute;left:5909;top:3873;width:10;height:2" coordorigin="5909,3873" coordsize="10,2">
              <v:shape style="position:absolute;left:5909;top:3873;width:10;height:2" coordorigin="5909,3873" coordsize="10,0" path="m5909,3873l5919,3873e" filled="false" stroked="true" strokeweight=".779999pt" strokecolor="#000000">
                <v:path arrowok="t"/>
              </v:shape>
            </v:group>
            <v:group style="position:absolute;left:6478;top:3635;width:10;height:20" coordorigin="6478,3635" coordsize="10,20">
              <v:shape style="position:absolute;left:6478;top:3635;width:10;height:20" coordorigin="6478,3635" coordsize="10,20" path="m6478,3654l6488,3654,6488,3635,6478,3635,6478,3654xe" filled="true" fillcolor="#000000" stroked="false">
                <v:path arrowok="t"/>
                <v:fill type="solid"/>
              </v:shape>
            </v:group>
            <v:group style="position:absolute;left:6478;top:3654;width:10;height:20" coordorigin="6478,3654" coordsize="10,20">
              <v:shape style="position:absolute;left:6478;top:3654;width:10;height:20" coordorigin="6478,3654" coordsize="10,20" path="m6478,3674l6488,3674,6488,3654,6478,3654,6478,3674xe" filled="true" fillcolor="#000000" stroked="false">
                <v:path arrowok="t"/>
                <v:fill type="solid"/>
              </v:shape>
            </v:group>
            <v:group style="position:absolute;left:6478;top:3674;width:10;height:20" coordorigin="6478,3674" coordsize="10,20">
              <v:shape style="position:absolute;left:6478;top:3674;width:10;height:20" coordorigin="6478,3674" coordsize="10,20" path="m6478,3693l6488,3693,6488,3674,6478,3674,6478,3693xe" filled="true" fillcolor="#000000" stroked="false">
                <v:path arrowok="t"/>
                <v:fill type="solid"/>
              </v:shape>
            </v:group>
            <v:group style="position:absolute;left:6478;top:3693;width:10;height:20" coordorigin="6478,3693" coordsize="10,20">
              <v:shape style="position:absolute;left:6478;top:3693;width:10;height:20" coordorigin="6478,3693" coordsize="10,20" path="m6478,3712l6488,3712,6488,3693,6478,3693,6478,3712xe" filled="true" fillcolor="#000000" stroked="false">
                <v:path arrowok="t"/>
                <v:fill type="solid"/>
              </v:shape>
            </v:group>
            <v:group style="position:absolute;left:6478;top:3712;width:10;height:20" coordorigin="6478,3712" coordsize="10,20">
              <v:shape style="position:absolute;left:6478;top:3712;width:10;height:20" coordorigin="6478,3712" coordsize="10,20" path="m6478,3731l6488,3731,6488,3712,6478,3712,6478,3731xe" filled="true" fillcolor="#000000" stroked="false">
                <v:path arrowok="t"/>
                <v:fill type="solid"/>
              </v:shape>
            </v:group>
            <v:group style="position:absolute;left:6478;top:3731;width:10;height:20" coordorigin="6478,3731" coordsize="10,20">
              <v:shape style="position:absolute;left:6478;top:3731;width:10;height:20" coordorigin="6478,3731" coordsize="10,20" path="m6478,3750l6488,3750,6488,3731,6478,3731,6478,3750xe" filled="true" fillcolor="#000000" stroked="false">
                <v:path arrowok="t"/>
                <v:fill type="solid"/>
              </v:shape>
            </v:group>
            <v:group style="position:absolute;left:6478;top:3750;width:10;height:20" coordorigin="6478,3750" coordsize="10,20">
              <v:shape style="position:absolute;left:6478;top:3750;width:10;height:20" coordorigin="6478,3750" coordsize="10,20" path="m6478,3770l6488,3770,6488,3750,6478,3750,6478,3770xe" filled="true" fillcolor="#000000" stroked="false">
                <v:path arrowok="t"/>
                <v:fill type="solid"/>
              </v:shape>
            </v:group>
            <v:group style="position:absolute;left:6478;top:3770;width:10;height:20" coordorigin="6478,3770" coordsize="10,20">
              <v:shape style="position:absolute;left:6478;top:3770;width:10;height:20" coordorigin="6478,3770" coordsize="10,20" path="m6478,3789l6488,3789,6488,3770,6478,3770,6478,3789xe" filled="true" fillcolor="#000000" stroked="false">
                <v:path arrowok="t"/>
                <v:fill type="solid"/>
              </v:shape>
            </v:group>
            <v:group style="position:absolute;left:6478;top:3789;width:10;height:20" coordorigin="6478,3789" coordsize="10,20">
              <v:shape style="position:absolute;left:6478;top:3789;width:10;height:20" coordorigin="6478,3789" coordsize="10,20" path="m6478,3808l6488,3808,6488,3789,6478,3789,6478,3808xe" filled="true" fillcolor="#000000" stroked="false">
                <v:path arrowok="t"/>
                <v:fill type="solid"/>
              </v:shape>
            </v:group>
            <v:group style="position:absolute;left:6478;top:3808;width:10;height:20" coordorigin="6478,3808" coordsize="10,20">
              <v:shape style="position:absolute;left:6478;top:3808;width:10;height:20" coordorigin="6478,3808" coordsize="10,20" path="m6478,3827l6488,3827,6488,3808,6478,3808,6478,3827xe" filled="true" fillcolor="#000000" stroked="false">
                <v:path arrowok="t"/>
                <v:fill type="solid"/>
              </v:shape>
            </v:group>
            <v:group style="position:absolute;left:6478;top:3827;width:10;height:20" coordorigin="6478,3827" coordsize="10,20">
              <v:shape style="position:absolute;left:6478;top:3827;width:10;height:20" coordorigin="6478,3827" coordsize="10,20" path="m6478,3846l6488,3846,6488,3827,6478,3827,6478,3846xe" filled="true" fillcolor="#000000" stroked="false">
                <v:path arrowok="t"/>
                <v:fill type="solid"/>
              </v:shape>
            </v:group>
            <v:group style="position:absolute;left:6478;top:3846;width:10;height:20" coordorigin="6478,3846" coordsize="10,20">
              <v:shape style="position:absolute;left:6478;top:3846;width:10;height:20" coordorigin="6478,3846" coordsize="10,20" path="m6478,3866l6488,3866,6488,3846,6478,3846,6478,3866xe" filled="true" fillcolor="#000000" stroked="false">
                <v:path arrowok="t"/>
                <v:fill type="solid"/>
              </v:shape>
            </v:group>
            <v:group style="position:absolute;left:6478;top:3873;width:10;height:2" coordorigin="6478,3873" coordsize="10,2">
              <v:shape style="position:absolute;left:6478;top:3873;width:10;height:2" coordorigin="6478,3873" coordsize="10,0" path="m6478,3873l6488,3873e" filled="false" stroked="true" strokeweight=".779999pt" strokecolor="#000000">
                <v:path arrowok="t"/>
              </v:shape>
            </v:group>
            <v:group style="position:absolute;left:8034;top:3635;width:10;height:20" coordorigin="8034,3635" coordsize="10,20">
              <v:shape style="position:absolute;left:8034;top:3635;width:10;height:20" coordorigin="8034,3635" coordsize="10,20" path="m8034,3654l8044,3654,8044,3635,8034,3635,8034,3654xe" filled="true" fillcolor="#000000" stroked="false">
                <v:path arrowok="t"/>
                <v:fill type="solid"/>
              </v:shape>
            </v:group>
            <v:group style="position:absolute;left:8034;top:3654;width:10;height:20" coordorigin="8034,3654" coordsize="10,20">
              <v:shape style="position:absolute;left:8034;top:3654;width:10;height:20" coordorigin="8034,3654" coordsize="10,20" path="m8034,3674l8044,3674,8044,3654,8034,3654,8034,3674xe" filled="true" fillcolor="#000000" stroked="false">
                <v:path arrowok="t"/>
                <v:fill type="solid"/>
              </v:shape>
            </v:group>
            <v:group style="position:absolute;left:8034;top:3674;width:10;height:20" coordorigin="8034,3674" coordsize="10,20">
              <v:shape style="position:absolute;left:8034;top:3674;width:10;height:20" coordorigin="8034,3674" coordsize="10,20" path="m8034,3693l8044,3693,8044,3674,8034,3674,8034,3693xe" filled="true" fillcolor="#000000" stroked="false">
                <v:path arrowok="t"/>
                <v:fill type="solid"/>
              </v:shape>
            </v:group>
            <v:group style="position:absolute;left:8034;top:3693;width:10;height:20" coordorigin="8034,3693" coordsize="10,20">
              <v:shape style="position:absolute;left:8034;top:3693;width:10;height:20" coordorigin="8034,3693" coordsize="10,20" path="m8034,3712l8044,3712,8044,3693,8034,3693,8034,3712xe" filled="true" fillcolor="#000000" stroked="false">
                <v:path arrowok="t"/>
                <v:fill type="solid"/>
              </v:shape>
            </v:group>
            <v:group style="position:absolute;left:8034;top:3712;width:10;height:20" coordorigin="8034,3712" coordsize="10,20">
              <v:shape style="position:absolute;left:8034;top:3712;width:10;height:20" coordorigin="8034,3712" coordsize="10,20" path="m8034,3731l8044,3731,8044,3712,8034,3712,8034,3731xe" filled="true" fillcolor="#000000" stroked="false">
                <v:path arrowok="t"/>
                <v:fill type="solid"/>
              </v:shape>
            </v:group>
            <v:group style="position:absolute;left:8034;top:3731;width:10;height:20" coordorigin="8034,3731" coordsize="10,20">
              <v:shape style="position:absolute;left:8034;top:3731;width:10;height:20" coordorigin="8034,3731" coordsize="10,20" path="m8034,3750l8044,3750,8044,3731,8034,3731,8034,3750xe" filled="true" fillcolor="#000000" stroked="false">
                <v:path arrowok="t"/>
                <v:fill type="solid"/>
              </v:shape>
            </v:group>
            <v:group style="position:absolute;left:8034;top:3750;width:10;height:20" coordorigin="8034,3750" coordsize="10,20">
              <v:shape style="position:absolute;left:8034;top:3750;width:10;height:20" coordorigin="8034,3750" coordsize="10,20" path="m8034,3770l8044,3770,8044,3750,8034,3750,8034,3770xe" filled="true" fillcolor="#000000" stroked="false">
                <v:path arrowok="t"/>
                <v:fill type="solid"/>
              </v:shape>
            </v:group>
            <v:group style="position:absolute;left:8034;top:3770;width:10;height:20" coordorigin="8034,3770" coordsize="10,20">
              <v:shape style="position:absolute;left:8034;top:3770;width:10;height:20" coordorigin="8034,3770" coordsize="10,20" path="m8034,3789l8044,3789,8044,3770,8034,3770,8034,3789xe" filled="true" fillcolor="#000000" stroked="false">
                <v:path arrowok="t"/>
                <v:fill type="solid"/>
              </v:shape>
            </v:group>
            <v:group style="position:absolute;left:8034;top:3789;width:10;height:20" coordorigin="8034,3789" coordsize="10,20">
              <v:shape style="position:absolute;left:8034;top:3789;width:10;height:20" coordorigin="8034,3789" coordsize="10,20" path="m8034,3808l8044,3808,8044,3789,8034,3789,8034,3808xe" filled="true" fillcolor="#000000" stroked="false">
                <v:path arrowok="t"/>
                <v:fill type="solid"/>
              </v:shape>
            </v:group>
            <v:group style="position:absolute;left:8034;top:3808;width:10;height:20" coordorigin="8034,3808" coordsize="10,20">
              <v:shape style="position:absolute;left:8034;top:3808;width:10;height:20" coordorigin="8034,3808" coordsize="10,20" path="m8034,3827l8044,3827,8044,3808,8034,3808,8034,3827xe" filled="true" fillcolor="#000000" stroked="false">
                <v:path arrowok="t"/>
                <v:fill type="solid"/>
              </v:shape>
            </v:group>
            <v:group style="position:absolute;left:8034;top:3827;width:10;height:20" coordorigin="8034,3827" coordsize="10,20">
              <v:shape style="position:absolute;left:8034;top:3827;width:10;height:20" coordorigin="8034,3827" coordsize="10,20" path="m8034,3846l8044,3846,8044,3827,8034,3827,8034,3846xe" filled="true" fillcolor="#000000" stroked="false">
                <v:path arrowok="t"/>
                <v:fill type="solid"/>
              </v:shape>
            </v:group>
            <v:group style="position:absolute;left:8034;top:3846;width:10;height:20" coordorigin="8034,3846" coordsize="10,20">
              <v:shape style="position:absolute;left:8034;top:3846;width:10;height:20" coordorigin="8034,3846" coordsize="10,20" path="m8034,3866l8044,3866,8044,3846,8034,3846,8034,3866xe" filled="true" fillcolor="#000000" stroked="false">
                <v:path arrowok="t"/>
                <v:fill type="solid"/>
              </v:shape>
            </v:group>
            <v:group style="position:absolute;left:8034;top:3873;width:10;height:2" coordorigin="8034,3873" coordsize="10,2">
              <v:shape style="position:absolute;left:8034;top:3873;width:10;height:2" coordorigin="8034,3873" coordsize="10,0" path="m8034,3873l8044,3873e" filled="false" stroked="true" strokeweight=".779999pt" strokecolor="#000000">
                <v:path arrowok="t"/>
              </v:shape>
            </v:group>
            <v:group style="position:absolute;left:8746;top:3635;width:10;height:20" coordorigin="8746,3635" coordsize="10,20">
              <v:shape style="position:absolute;left:8746;top:3635;width:10;height:20" coordorigin="8746,3635" coordsize="10,20" path="m8746,3654l8756,3654,8756,3635,8746,3635,8746,3654xe" filled="true" fillcolor="#000000" stroked="false">
                <v:path arrowok="t"/>
                <v:fill type="solid"/>
              </v:shape>
            </v:group>
            <v:group style="position:absolute;left:8746;top:3654;width:10;height:20" coordorigin="8746,3654" coordsize="10,20">
              <v:shape style="position:absolute;left:8746;top:3654;width:10;height:20" coordorigin="8746,3654" coordsize="10,20" path="m8746,3674l8756,3674,8756,3654,8746,3654,8746,3674xe" filled="true" fillcolor="#000000" stroked="false">
                <v:path arrowok="t"/>
                <v:fill type="solid"/>
              </v:shape>
            </v:group>
            <v:group style="position:absolute;left:8746;top:3674;width:10;height:20" coordorigin="8746,3674" coordsize="10,20">
              <v:shape style="position:absolute;left:8746;top:3674;width:10;height:20" coordorigin="8746,3674" coordsize="10,20" path="m8746,3693l8756,3693,8756,3674,8746,3674,8746,3693xe" filled="true" fillcolor="#000000" stroked="false">
                <v:path arrowok="t"/>
                <v:fill type="solid"/>
              </v:shape>
            </v:group>
            <v:group style="position:absolute;left:8746;top:3693;width:10;height:20" coordorigin="8746,3693" coordsize="10,20">
              <v:shape style="position:absolute;left:8746;top:3693;width:10;height:20" coordorigin="8746,3693" coordsize="10,20" path="m8746,3712l8756,3712,8756,3693,8746,3693,8746,3712xe" filled="true" fillcolor="#000000" stroked="false">
                <v:path arrowok="t"/>
                <v:fill type="solid"/>
              </v:shape>
            </v:group>
            <v:group style="position:absolute;left:8746;top:3712;width:10;height:20" coordorigin="8746,3712" coordsize="10,20">
              <v:shape style="position:absolute;left:8746;top:3712;width:10;height:20" coordorigin="8746,3712" coordsize="10,20" path="m8746,3731l8756,3731,8756,3712,8746,3712,8746,3731xe" filled="true" fillcolor="#000000" stroked="false">
                <v:path arrowok="t"/>
                <v:fill type="solid"/>
              </v:shape>
            </v:group>
            <v:group style="position:absolute;left:8746;top:3731;width:10;height:20" coordorigin="8746,3731" coordsize="10,20">
              <v:shape style="position:absolute;left:8746;top:3731;width:10;height:20" coordorigin="8746,3731" coordsize="10,20" path="m8746,3750l8756,3750,8756,3731,8746,3731,8746,3750xe" filled="true" fillcolor="#000000" stroked="false">
                <v:path arrowok="t"/>
                <v:fill type="solid"/>
              </v:shape>
            </v:group>
            <v:group style="position:absolute;left:8746;top:3750;width:10;height:20" coordorigin="8746,3750" coordsize="10,20">
              <v:shape style="position:absolute;left:8746;top:3750;width:10;height:20" coordorigin="8746,3750" coordsize="10,20" path="m8746,3770l8756,3770,8756,3750,8746,3750,8746,3770xe" filled="true" fillcolor="#000000" stroked="false">
                <v:path arrowok="t"/>
                <v:fill type="solid"/>
              </v:shape>
            </v:group>
            <v:group style="position:absolute;left:8746;top:3770;width:10;height:20" coordorigin="8746,3770" coordsize="10,20">
              <v:shape style="position:absolute;left:8746;top:3770;width:10;height:20" coordorigin="8746,3770" coordsize="10,20" path="m8746,3789l8756,3789,8756,3770,8746,3770,8746,3789xe" filled="true" fillcolor="#000000" stroked="false">
                <v:path arrowok="t"/>
                <v:fill type="solid"/>
              </v:shape>
            </v:group>
            <v:group style="position:absolute;left:8746;top:3789;width:10;height:20" coordorigin="8746,3789" coordsize="10,20">
              <v:shape style="position:absolute;left:8746;top:3789;width:10;height:20" coordorigin="8746,3789" coordsize="10,20" path="m8746,3808l8756,3808,8756,3789,8746,3789,8746,3808xe" filled="true" fillcolor="#000000" stroked="false">
                <v:path arrowok="t"/>
                <v:fill type="solid"/>
              </v:shape>
            </v:group>
            <v:group style="position:absolute;left:8746;top:3808;width:10;height:20" coordorigin="8746,3808" coordsize="10,20">
              <v:shape style="position:absolute;left:8746;top:3808;width:10;height:20" coordorigin="8746,3808" coordsize="10,20" path="m8746,3827l8756,3827,8756,3808,8746,3808,8746,3827xe" filled="true" fillcolor="#000000" stroked="false">
                <v:path arrowok="t"/>
                <v:fill type="solid"/>
              </v:shape>
            </v:group>
            <v:group style="position:absolute;left:8746;top:3827;width:10;height:20" coordorigin="8746,3827" coordsize="10,20">
              <v:shape style="position:absolute;left:8746;top:3827;width:10;height:20" coordorigin="8746,3827" coordsize="10,20" path="m8746,3846l8756,3846,8756,3827,8746,3827,8746,3846xe" filled="true" fillcolor="#000000" stroked="false">
                <v:path arrowok="t"/>
                <v:fill type="solid"/>
              </v:shape>
            </v:group>
            <v:group style="position:absolute;left:8746;top:3846;width:10;height:20" coordorigin="8746,3846" coordsize="10,20">
              <v:shape style="position:absolute;left:8746;top:3846;width:10;height:20" coordorigin="8746,3846" coordsize="10,20" path="m8746,3866l8756,3866,8756,3846,8746,3846,8746,3866xe" filled="true" fillcolor="#000000" stroked="false">
                <v:path arrowok="t"/>
                <v:fill type="solid"/>
              </v:shape>
            </v:group>
            <v:group style="position:absolute;left:8746;top:3873;width:10;height:2" coordorigin="8746,3873" coordsize="10,2">
              <v:shape style="position:absolute;left:8746;top:3873;width:10;height:2" coordorigin="8746,3873" coordsize="10,0" path="m8746,3873l8756,3873e" filled="false" stroked="true" strokeweight=".779999pt" strokecolor="#000000">
                <v:path arrowok="t"/>
              </v:shape>
            </v:group>
            <v:group style="position:absolute;left:9597;top:3635;width:10;height:20" coordorigin="9597,3635" coordsize="10,20">
              <v:shape style="position:absolute;left:9597;top:3635;width:10;height:20" coordorigin="9597,3635" coordsize="10,20" path="m9597,3654l9607,3654,9607,3635,9597,3635,9597,3654xe" filled="true" fillcolor="#000000" stroked="false">
                <v:path arrowok="t"/>
                <v:fill type="solid"/>
              </v:shape>
            </v:group>
            <v:group style="position:absolute;left:9597;top:3654;width:10;height:20" coordorigin="9597,3654" coordsize="10,20">
              <v:shape style="position:absolute;left:9597;top:3654;width:10;height:20" coordorigin="9597,3654" coordsize="10,20" path="m9597,3674l9607,3674,9607,3654,9597,3654,9597,3674xe" filled="true" fillcolor="#000000" stroked="false">
                <v:path arrowok="t"/>
                <v:fill type="solid"/>
              </v:shape>
            </v:group>
            <v:group style="position:absolute;left:9597;top:3674;width:10;height:20" coordorigin="9597,3674" coordsize="10,20">
              <v:shape style="position:absolute;left:9597;top:3674;width:10;height:20" coordorigin="9597,3674" coordsize="10,20" path="m9597,3693l9607,3693,9607,3674,9597,3674,9597,3693xe" filled="true" fillcolor="#000000" stroked="false">
                <v:path arrowok="t"/>
                <v:fill type="solid"/>
              </v:shape>
            </v:group>
            <v:group style="position:absolute;left:9597;top:3693;width:10;height:20" coordorigin="9597,3693" coordsize="10,20">
              <v:shape style="position:absolute;left:9597;top:3693;width:10;height:20" coordorigin="9597,3693" coordsize="10,20" path="m9597,3712l9607,3712,9607,3693,9597,3693,9597,3712xe" filled="true" fillcolor="#000000" stroked="false">
                <v:path arrowok="t"/>
                <v:fill type="solid"/>
              </v:shape>
            </v:group>
            <v:group style="position:absolute;left:9597;top:3712;width:10;height:20" coordorigin="9597,3712" coordsize="10,20">
              <v:shape style="position:absolute;left:9597;top:3712;width:10;height:20" coordorigin="9597,3712" coordsize="10,20" path="m9597,3731l9607,3731,9607,3712,9597,3712,9597,3731xe" filled="true" fillcolor="#000000" stroked="false">
                <v:path arrowok="t"/>
                <v:fill type="solid"/>
              </v:shape>
            </v:group>
            <v:group style="position:absolute;left:9597;top:3731;width:10;height:20" coordorigin="9597,3731" coordsize="10,20">
              <v:shape style="position:absolute;left:9597;top:3731;width:10;height:20" coordorigin="9597,3731" coordsize="10,20" path="m9597,3750l9607,3750,9607,3731,9597,3731,9597,3750xe" filled="true" fillcolor="#000000" stroked="false">
                <v:path arrowok="t"/>
                <v:fill type="solid"/>
              </v:shape>
            </v:group>
            <v:group style="position:absolute;left:9597;top:3750;width:10;height:20" coordorigin="9597,3750" coordsize="10,20">
              <v:shape style="position:absolute;left:9597;top:3750;width:10;height:20" coordorigin="9597,3750" coordsize="10,20" path="m9597,3770l9607,3770,9607,3750,9597,3750,9597,3770xe" filled="true" fillcolor="#000000" stroked="false">
                <v:path arrowok="t"/>
                <v:fill type="solid"/>
              </v:shape>
            </v:group>
            <v:group style="position:absolute;left:9597;top:3770;width:10;height:20" coordorigin="9597,3770" coordsize="10,20">
              <v:shape style="position:absolute;left:9597;top:3770;width:10;height:20" coordorigin="9597,3770" coordsize="10,20" path="m9597,3789l9607,3789,9607,3770,9597,3770,9597,3789xe" filled="true" fillcolor="#000000" stroked="false">
                <v:path arrowok="t"/>
                <v:fill type="solid"/>
              </v:shape>
            </v:group>
            <v:group style="position:absolute;left:9597;top:3789;width:10;height:20" coordorigin="9597,3789" coordsize="10,20">
              <v:shape style="position:absolute;left:9597;top:3789;width:10;height:20" coordorigin="9597,3789" coordsize="10,20" path="m9597,3808l9607,3808,9607,3789,9597,3789,9597,3808xe" filled="true" fillcolor="#000000" stroked="false">
                <v:path arrowok="t"/>
                <v:fill type="solid"/>
              </v:shape>
            </v:group>
            <v:group style="position:absolute;left:9597;top:3808;width:10;height:20" coordorigin="9597,3808" coordsize="10,20">
              <v:shape style="position:absolute;left:9597;top:3808;width:10;height:20" coordorigin="9597,3808" coordsize="10,20" path="m9597,3827l9607,3827,9607,3808,9597,3808,9597,3827xe" filled="true" fillcolor="#000000" stroked="false">
                <v:path arrowok="t"/>
                <v:fill type="solid"/>
              </v:shape>
            </v:group>
            <v:group style="position:absolute;left:9597;top:3827;width:10;height:20" coordorigin="9597,3827" coordsize="10,20">
              <v:shape style="position:absolute;left:9597;top:3827;width:10;height:20" coordorigin="9597,3827" coordsize="10,20" path="m9597,3846l9607,3846,9607,3827,9597,3827,9597,3846xe" filled="true" fillcolor="#000000" stroked="false">
                <v:path arrowok="t"/>
                <v:fill type="solid"/>
              </v:shape>
            </v:group>
            <v:group style="position:absolute;left:9597;top:3846;width:10;height:20" coordorigin="9597,3846" coordsize="10,20">
              <v:shape style="position:absolute;left:9597;top:3846;width:10;height:20" coordorigin="9597,3846" coordsize="10,20" path="m9597,3866l9607,3866,9607,3846,9597,3846,9597,3866xe" filled="true" fillcolor="#000000" stroked="false">
                <v:path arrowok="t"/>
                <v:fill type="solid"/>
              </v:shape>
            </v:group>
            <v:group style="position:absolute;left:9597;top:3873;width:10;height:2" coordorigin="9597,3873" coordsize="10,2">
              <v:shape style="position:absolute;left:9597;top:3873;width:10;height:2" coordorigin="9597,3873" coordsize="10,0" path="m9597,3873l9607,3873e" filled="false" stroked="true" strokeweight=".779999pt" strokecolor="#000000">
                <v:path arrowok="t"/>
              </v:shape>
            </v:group>
            <v:group style="position:absolute;left:10446;top:3635;width:10;height:20" coordorigin="10446,3635" coordsize="10,20">
              <v:shape style="position:absolute;left:10446;top:3635;width:10;height:20" coordorigin="10446,3635" coordsize="10,20" path="m10446,3654l10455,3654,10455,3635,10446,3635,10446,3654xe" filled="true" fillcolor="#000000" stroked="false">
                <v:path arrowok="t"/>
                <v:fill type="solid"/>
              </v:shape>
            </v:group>
            <v:group style="position:absolute;left:10446;top:3654;width:10;height:20" coordorigin="10446,3654" coordsize="10,20">
              <v:shape style="position:absolute;left:10446;top:3654;width:10;height:20" coordorigin="10446,3654" coordsize="10,20" path="m10446,3674l10455,3674,10455,3654,10446,3654,10446,3674xe" filled="true" fillcolor="#000000" stroked="false">
                <v:path arrowok="t"/>
                <v:fill type="solid"/>
              </v:shape>
            </v:group>
            <v:group style="position:absolute;left:10446;top:3674;width:10;height:20" coordorigin="10446,3674" coordsize="10,20">
              <v:shape style="position:absolute;left:10446;top:3674;width:10;height:20" coordorigin="10446,3674" coordsize="10,20" path="m10446,3693l10455,3693,10455,3674,10446,3674,10446,3693xe" filled="true" fillcolor="#000000" stroked="false">
                <v:path arrowok="t"/>
                <v:fill type="solid"/>
              </v:shape>
            </v:group>
            <v:group style="position:absolute;left:10446;top:3693;width:10;height:20" coordorigin="10446,3693" coordsize="10,20">
              <v:shape style="position:absolute;left:10446;top:3693;width:10;height:20" coordorigin="10446,3693" coordsize="10,20" path="m10446,3712l10455,3712,10455,3693,10446,3693,10446,3712xe" filled="true" fillcolor="#000000" stroked="false">
                <v:path arrowok="t"/>
                <v:fill type="solid"/>
              </v:shape>
            </v:group>
            <v:group style="position:absolute;left:10446;top:3712;width:10;height:20" coordorigin="10446,3712" coordsize="10,20">
              <v:shape style="position:absolute;left:10446;top:3712;width:10;height:20" coordorigin="10446,3712" coordsize="10,20" path="m10446,3731l10455,3731,10455,3712,10446,3712,10446,3731xe" filled="true" fillcolor="#000000" stroked="false">
                <v:path arrowok="t"/>
                <v:fill type="solid"/>
              </v:shape>
            </v:group>
            <v:group style="position:absolute;left:10446;top:3731;width:10;height:20" coordorigin="10446,3731" coordsize="10,20">
              <v:shape style="position:absolute;left:10446;top:3731;width:10;height:20" coordorigin="10446,3731" coordsize="10,20" path="m10446,3750l10455,3750,10455,3731,10446,3731,10446,3750xe" filled="true" fillcolor="#000000" stroked="false">
                <v:path arrowok="t"/>
                <v:fill type="solid"/>
              </v:shape>
            </v:group>
            <v:group style="position:absolute;left:10446;top:3750;width:10;height:20" coordorigin="10446,3750" coordsize="10,20">
              <v:shape style="position:absolute;left:10446;top:3750;width:10;height:20" coordorigin="10446,3750" coordsize="10,20" path="m10446,3770l10455,3770,10455,3750,10446,3750,10446,3770xe" filled="true" fillcolor="#000000" stroked="false">
                <v:path arrowok="t"/>
                <v:fill type="solid"/>
              </v:shape>
            </v:group>
            <v:group style="position:absolute;left:10446;top:3770;width:10;height:20" coordorigin="10446,3770" coordsize="10,20">
              <v:shape style="position:absolute;left:10446;top:3770;width:10;height:20" coordorigin="10446,3770" coordsize="10,20" path="m10446,3789l10455,3789,10455,3770,10446,3770,10446,3789xe" filled="true" fillcolor="#000000" stroked="false">
                <v:path arrowok="t"/>
                <v:fill type="solid"/>
              </v:shape>
            </v:group>
            <v:group style="position:absolute;left:10446;top:3789;width:10;height:20" coordorigin="10446,3789" coordsize="10,20">
              <v:shape style="position:absolute;left:10446;top:3789;width:10;height:20" coordorigin="10446,3789" coordsize="10,20" path="m10446,3808l10455,3808,10455,3789,10446,3789,10446,3808xe" filled="true" fillcolor="#000000" stroked="false">
                <v:path arrowok="t"/>
                <v:fill type="solid"/>
              </v:shape>
            </v:group>
            <v:group style="position:absolute;left:10446;top:3808;width:10;height:20" coordorigin="10446,3808" coordsize="10,20">
              <v:shape style="position:absolute;left:10446;top:3808;width:10;height:20" coordorigin="10446,3808" coordsize="10,20" path="m10446,3827l10455,3827,10455,3808,10446,3808,10446,3827xe" filled="true" fillcolor="#000000" stroked="false">
                <v:path arrowok="t"/>
                <v:fill type="solid"/>
              </v:shape>
            </v:group>
            <v:group style="position:absolute;left:10446;top:3827;width:10;height:20" coordorigin="10446,3827" coordsize="10,20">
              <v:shape style="position:absolute;left:10446;top:3827;width:10;height:20" coordorigin="10446,3827" coordsize="10,20" path="m10446,3846l10455,3846,10455,3827,10446,3827,10446,3846xe" filled="true" fillcolor="#000000" stroked="false">
                <v:path arrowok="t"/>
                <v:fill type="solid"/>
              </v:shape>
            </v:group>
            <v:group style="position:absolute;left:10446;top:3846;width:10;height:20" coordorigin="10446,3846" coordsize="10,20">
              <v:shape style="position:absolute;left:10446;top:3846;width:10;height:20" coordorigin="10446,3846" coordsize="10,20" path="m10446,3866l10455,3866,10455,3846,10446,3846,10446,3866xe" filled="true" fillcolor="#000000" stroked="false">
                <v:path arrowok="t"/>
                <v:fill type="solid"/>
              </v:shape>
            </v:group>
            <v:group style="position:absolute;left:10446;top:3873;width:10;height:2" coordorigin="10446,3873" coordsize="10,2">
              <v:shape style="position:absolute;left:10446;top:3873;width:10;height:2" coordorigin="10446,3873" coordsize="10,0" path="m10446,3873l10455,3873e" filled="false" stroked="true" strokeweight=".779999pt" strokecolor="#000000">
                <v:path arrowok="t"/>
              </v:shape>
            </v:group>
            <v:group style="position:absolute;left:12006;top:3635;width:10;height:20" coordorigin="12006,3635" coordsize="10,20">
              <v:shape style="position:absolute;left:12006;top:3635;width:10;height:20" coordorigin="12006,3635" coordsize="10,20" path="m12006,3654l12015,3654,12015,3635,12006,3635,12006,3654xe" filled="true" fillcolor="#000000" stroked="false">
                <v:path arrowok="t"/>
                <v:fill type="solid"/>
              </v:shape>
            </v:group>
            <v:group style="position:absolute;left:12006;top:3654;width:10;height:20" coordorigin="12006,3654" coordsize="10,20">
              <v:shape style="position:absolute;left:12006;top:3654;width:10;height:20" coordorigin="12006,3654" coordsize="10,20" path="m12006,3674l12015,3674,12015,3654,12006,3654,12006,3674xe" filled="true" fillcolor="#000000" stroked="false">
                <v:path arrowok="t"/>
                <v:fill type="solid"/>
              </v:shape>
            </v:group>
            <v:group style="position:absolute;left:12006;top:3674;width:10;height:20" coordorigin="12006,3674" coordsize="10,20">
              <v:shape style="position:absolute;left:12006;top:3674;width:10;height:20" coordorigin="12006,3674" coordsize="10,20" path="m12006,3693l12015,3693,12015,3674,12006,3674,12006,3693xe" filled="true" fillcolor="#000000" stroked="false">
                <v:path arrowok="t"/>
                <v:fill type="solid"/>
              </v:shape>
            </v:group>
            <v:group style="position:absolute;left:12006;top:3693;width:10;height:20" coordorigin="12006,3693" coordsize="10,20">
              <v:shape style="position:absolute;left:12006;top:3693;width:10;height:20" coordorigin="12006,3693" coordsize="10,20" path="m12006,3712l12015,3712,12015,3693,12006,3693,12006,3712xe" filled="true" fillcolor="#000000" stroked="false">
                <v:path arrowok="t"/>
                <v:fill type="solid"/>
              </v:shape>
            </v:group>
            <v:group style="position:absolute;left:12006;top:3712;width:10;height:20" coordorigin="12006,3712" coordsize="10,20">
              <v:shape style="position:absolute;left:12006;top:3712;width:10;height:20" coordorigin="12006,3712" coordsize="10,20" path="m12006,3731l12015,3731,12015,3712,12006,3712,12006,3731xe" filled="true" fillcolor="#000000" stroked="false">
                <v:path arrowok="t"/>
                <v:fill type="solid"/>
              </v:shape>
            </v:group>
            <v:group style="position:absolute;left:12006;top:3731;width:10;height:20" coordorigin="12006,3731" coordsize="10,20">
              <v:shape style="position:absolute;left:12006;top:3731;width:10;height:20" coordorigin="12006,3731" coordsize="10,20" path="m12006,3750l12015,3750,12015,3731,12006,3731,12006,3750xe" filled="true" fillcolor="#000000" stroked="false">
                <v:path arrowok="t"/>
                <v:fill type="solid"/>
              </v:shape>
            </v:group>
            <v:group style="position:absolute;left:12006;top:3750;width:10;height:20" coordorigin="12006,3750" coordsize="10,20">
              <v:shape style="position:absolute;left:12006;top:3750;width:10;height:20" coordorigin="12006,3750" coordsize="10,20" path="m12006,3770l12015,3770,12015,3750,12006,3750,12006,3770xe" filled="true" fillcolor="#000000" stroked="false">
                <v:path arrowok="t"/>
                <v:fill type="solid"/>
              </v:shape>
            </v:group>
            <v:group style="position:absolute;left:12006;top:3770;width:10;height:20" coordorigin="12006,3770" coordsize="10,20">
              <v:shape style="position:absolute;left:12006;top:3770;width:10;height:20" coordorigin="12006,3770" coordsize="10,20" path="m12006,3789l12015,3789,12015,3770,12006,3770,12006,3789xe" filled="true" fillcolor="#000000" stroked="false">
                <v:path arrowok="t"/>
                <v:fill type="solid"/>
              </v:shape>
            </v:group>
            <v:group style="position:absolute;left:12006;top:3789;width:10;height:20" coordorigin="12006,3789" coordsize="10,20">
              <v:shape style="position:absolute;left:12006;top:3789;width:10;height:20" coordorigin="12006,3789" coordsize="10,20" path="m12006,3808l12015,3808,12015,3789,12006,3789,12006,3808xe" filled="true" fillcolor="#000000" stroked="false">
                <v:path arrowok="t"/>
                <v:fill type="solid"/>
              </v:shape>
            </v:group>
            <v:group style="position:absolute;left:12006;top:3808;width:10;height:20" coordorigin="12006,3808" coordsize="10,20">
              <v:shape style="position:absolute;left:12006;top:3808;width:10;height:20" coordorigin="12006,3808" coordsize="10,20" path="m12006,3827l12015,3827,12015,3808,12006,3808,12006,3827xe" filled="true" fillcolor="#000000" stroked="false">
                <v:path arrowok="t"/>
                <v:fill type="solid"/>
              </v:shape>
            </v:group>
            <v:group style="position:absolute;left:12006;top:3827;width:10;height:20" coordorigin="12006,3827" coordsize="10,20">
              <v:shape style="position:absolute;left:12006;top:3827;width:10;height:20" coordorigin="12006,3827" coordsize="10,20" path="m12006,3846l12015,3846,12015,3827,12006,3827,12006,3846xe" filled="true" fillcolor="#000000" stroked="false">
                <v:path arrowok="t"/>
                <v:fill type="solid"/>
              </v:shape>
            </v:group>
            <v:group style="position:absolute;left:12006;top:3846;width:10;height:20" coordorigin="12006,3846" coordsize="10,20">
              <v:shape style="position:absolute;left:12006;top:3846;width:10;height:20" coordorigin="12006,3846" coordsize="10,20" path="m12006,3866l12015,3866,12015,3846,12006,3846,12006,3866xe" filled="true" fillcolor="#000000" stroked="false">
                <v:path arrowok="t"/>
                <v:fill type="solid"/>
              </v:shape>
            </v:group>
            <v:group style="position:absolute;left:12006;top:3873;width:10;height:2" coordorigin="12006,3873" coordsize="10,2">
              <v:shape style="position:absolute;left:12006;top:3873;width:10;height:2" coordorigin="12006,3873" coordsize="10,0" path="m12006,3873l12015,3873e" filled="false" stroked="true" strokeweight=".779999pt" strokecolor="#000000">
                <v:path arrowok="t"/>
              </v:shape>
            </v:group>
            <v:group style="position:absolute;left:13705;top:3635;width:10;height:20" coordorigin="13705,3635" coordsize="10,20">
              <v:shape style="position:absolute;left:13705;top:3635;width:10;height:20" coordorigin="13705,3635" coordsize="10,20" path="m13705,3654l13714,3654,13714,3635,13705,3635,13705,3654xe" filled="true" fillcolor="#000000" stroked="false">
                <v:path arrowok="t"/>
                <v:fill type="solid"/>
              </v:shape>
            </v:group>
            <v:group style="position:absolute;left:13705;top:3654;width:10;height:20" coordorigin="13705,3654" coordsize="10,20">
              <v:shape style="position:absolute;left:13705;top:3654;width:10;height:20" coordorigin="13705,3654" coordsize="10,20" path="m13705,3674l13714,3674,13714,3654,13705,3654,13705,3674xe" filled="true" fillcolor="#000000" stroked="false">
                <v:path arrowok="t"/>
                <v:fill type="solid"/>
              </v:shape>
            </v:group>
            <v:group style="position:absolute;left:13705;top:3674;width:10;height:20" coordorigin="13705,3674" coordsize="10,20">
              <v:shape style="position:absolute;left:13705;top:3674;width:10;height:20" coordorigin="13705,3674" coordsize="10,20" path="m13705,3693l13714,3693,13714,3674,13705,3674,13705,3693xe" filled="true" fillcolor="#000000" stroked="false">
                <v:path arrowok="t"/>
                <v:fill type="solid"/>
              </v:shape>
            </v:group>
            <v:group style="position:absolute;left:13705;top:3693;width:10;height:20" coordorigin="13705,3693" coordsize="10,20">
              <v:shape style="position:absolute;left:13705;top:3693;width:10;height:20" coordorigin="13705,3693" coordsize="10,20" path="m13705,3712l13714,3712,13714,3693,13705,3693,13705,3712xe" filled="true" fillcolor="#000000" stroked="false">
                <v:path arrowok="t"/>
                <v:fill type="solid"/>
              </v:shape>
            </v:group>
            <v:group style="position:absolute;left:13705;top:3712;width:10;height:20" coordorigin="13705,3712" coordsize="10,20">
              <v:shape style="position:absolute;left:13705;top:3712;width:10;height:20" coordorigin="13705,3712" coordsize="10,20" path="m13705,3731l13714,3731,13714,3712,13705,3712,13705,3731xe" filled="true" fillcolor="#000000" stroked="false">
                <v:path arrowok="t"/>
                <v:fill type="solid"/>
              </v:shape>
            </v:group>
            <v:group style="position:absolute;left:13705;top:3731;width:10;height:20" coordorigin="13705,3731" coordsize="10,20">
              <v:shape style="position:absolute;left:13705;top:3731;width:10;height:20" coordorigin="13705,3731" coordsize="10,20" path="m13705,3750l13714,3750,13714,3731,13705,3731,13705,3750xe" filled="true" fillcolor="#000000" stroked="false">
                <v:path arrowok="t"/>
                <v:fill type="solid"/>
              </v:shape>
            </v:group>
            <v:group style="position:absolute;left:13705;top:3750;width:10;height:20" coordorigin="13705,3750" coordsize="10,20">
              <v:shape style="position:absolute;left:13705;top:3750;width:10;height:20" coordorigin="13705,3750" coordsize="10,20" path="m13705,3770l13714,3770,13714,3750,13705,3750,13705,3770xe" filled="true" fillcolor="#000000" stroked="false">
                <v:path arrowok="t"/>
                <v:fill type="solid"/>
              </v:shape>
            </v:group>
            <v:group style="position:absolute;left:13705;top:3770;width:10;height:20" coordorigin="13705,3770" coordsize="10,20">
              <v:shape style="position:absolute;left:13705;top:3770;width:10;height:20" coordorigin="13705,3770" coordsize="10,20" path="m13705,3789l13714,3789,13714,3770,13705,3770,13705,3789xe" filled="true" fillcolor="#000000" stroked="false">
                <v:path arrowok="t"/>
                <v:fill type="solid"/>
              </v:shape>
            </v:group>
            <v:group style="position:absolute;left:13705;top:3789;width:10;height:20" coordorigin="13705,3789" coordsize="10,20">
              <v:shape style="position:absolute;left:13705;top:3789;width:10;height:20" coordorigin="13705,3789" coordsize="10,20" path="m13705,3808l13714,3808,13714,3789,13705,3789,13705,3808xe" filled="true" fillcolor="#000000" stroked="false">
                <v:path arrowok="t"/>
                <v:fill type="solid"/>
              </v:shape>
            </v:group>
            <v:group style="position:absolute;left:13705;top:3808;width:10;height:20" coordorigin="13705,3808" coordsize="10,20">
              <v:shape style="position:absolute;left:13705;top:3808;width:10;height:20" coordorigin="13705,3808" coordsize="10,20" path="m13705,3827l13714,3827,13714,3808,13705,3808,13705,3827xe" filled="true" fillcolor="#000000" stroked="false">
                <v:path arrowok="t"/>
                <v:fill type="solid"/>
              </v:shape>
            </v:group>
            <v:group style="position:absolute;left:13705;top:3827;width:10;height:20" coordorigin="13705,3827" coordsize="10,20">
              <v:shape style="position:absolute;left:13705;top:3827;width:10;height:20" coordorigin="13705,3827" coordsize="10,20" path="m13705,3846l13714,3846,13714,3827,13705,3827,13705,3846xe" filled="true" fillcolor="#000000" stroked="false">
                <v:path arrowok="t"/>
                <v:fill type="solid"/>
              </v:shape>
            </v:group>
            <v:group style="position:absolute;left:13705;top:3846;width:10;height:20" coordorigin="13705,3846" coordsize="10,20">
              <v:shape style="position:absolute;left:13705;top:3846;width:10;height:20" coordorigin="13705,3846" coordsize="10,20" path="m13705,3866l13714,3866,13714,3846,13705,3846,13705,3866xe" filled="true" fillcolor="#000000" stroked="false">
                <v:path arrowok="t"/>
                <v:fill type="solid"/>
              </v:shape>
            </v:group>
            <v:group style="position:absolute;left:13705;top:3873;width:10;height:2" coordorigin="13705,3873" coordsize="10,2">
              <v:shape style="position:absolute;left:13705;top:3873;width:10;height:2" coordorigin="13705,3873" coordsize="10,0" path="m13705,3873l13714,3873e" filled="false" stroked="true" strokeweight=".779999pt" strokecolor="#000000">
                <v:path arrowok="t"/>
              </v:shape>
              <v:shape style="position:absolute;left:1128;top:3789;width:3472;height:102" type="#_x0000_t75" stroked="false">
                <v:imagedata r:id="rId230" o:title=""/>
              </v:shape>
              <v:shape style="position:absolute;left:4576;top:3881;width:625;height:10" type="#_x0000_t75" stroked="false">
                <v:imagedata r:id="rId224" o:title=""/>
              </v:shape>
              <v:shape style="position:absolute;left:5196;top:3881;width:2838;height:10" type="#_x0000_t75" stroked="false">
                <v:imagedata r:id="rId225" o:title=""/>
              </v:shape>
              <v:shape style="position:absolute;left:8030;top:3881;width:717;height:10" type="#_x0000_t75" stroked="false">
                <v:imagedata r:id="rId216" o:title=""/>
              </v:shape>
              <v:shape style="position:absolute;left:8742;top:3881;width:856;height:10" type="#_x0000_t75" stroked="false">
                <v:imagedata r:id="rId217" o:title=""/>
              </v:shape>
              <v:shape style="position:absolute;left:9592;top:3881;width:853;height:10" type="#_x0000_t75" stroked="false">
                <v:imagedata r:id="rId218" o:title=""/>
              </v:shape>
              <v:shape style="position:absolute;left:10441;top:3881;width:1565;height:10" type="#_x0000_t75" stroked="false">
                <v:imagedata r:id="rId219" o:title=""/>
              </v:shape>
              <v:shape style="position:absolute;left:12001;top:3881;width:3412;height:10" type="#_x0000_t75" stroked="false">
                <v:imagedata r:id="rId220" o:title=""/>
              </v:shape>
            </v:group>
            <v:group style="position:absolute;left:3269;top:3891;width:10;height:20" coordorigin="3269,3891" coordsize="10,20">
              <v:shape style="position:absolute;left:3269;top:3891;width:10;height:20" coordorigin="3269,3891" coordsize="10,20" path="m3269,3910l3279,3910,3279,3891,3269,3891,3269,3910xe" filled="true" fillcolor="#000000" stroked="false">
                <v:path arrowok="t"/>
                <v:fill type="solid"/>
              </v:shape>
            </v:group>
            <v:group style="position:absolute;left:3269;top:3910;width:10;height:20" coordorigin="3269,3910" coordsize="10,20">
              <v:shape style="position:absolute;left:3269;top:3910;width:10;height:20" coordorigin="3269,3910" coordsize="10,20" path="m3269,3929l3279,3929,3279,3910,3269,3910,3269,3929xe" filled="true" fillcolor="#000000" stroked="false">
                <v:path arrowok="t"/>
                <v:fill type="solid"/>
              </v:shape>
            </v:group>
            <v:group style="position:absolute;left:3269;top:3929;width:10;height:20" coordorigin="3269,3929" coordsize="10,20">
              <v:shape style="position:absolute;left:3269;top:3929;width:10;height:20" coordorigin="3269,3929" coordsize="10,20" path="m3269,3948l3279,3948,3279,3929,3269,3929,3269,3948xe" filled="true" fillcolor="#000000" stroked="false">
                <v:path arrowok="t"/>
                <v:fill type="solid"/>
              </v:shape>
            </v:group>
            <v:group style="position:absolute;left:3269;top:3948;width:10;height:20" coordorigin="3269,3948" coordsize="10,20">
              <v:shape style="position:absolute;left:3269;top:3948;width:10;height:20" coordorigin="3269,3948" coordsize="10,20" path="m3269,3968l3279,3968,3279,3948,3269,3948,3269,3968xe" filled="true" fillcolor="#000000" stroked="false">
                <v:path arrowok="t"/>
                <v:fill type="solid"/>
              </v:shape>
            </v:group>
            <v:group style="position:absolute;left:3269;top:3968;width:10;height:20" coordorigin="3269,3968" coordsize="10,20">
              <v:shape style="position:absolute;left:3269;top:3968;width:10;height:20" coordorigin="3269,3968" coordsize="10,20" path="m3269,3987l3279,3987,3279,3968,3269,3968,3269,3987xe" filled="true" fillcolor="#000000" stroked="false">
                <v:path arrowok="t"/>
                <v:fill type="solid"/>
              </v:shape>
            </v:group>
            <v:group style="position:absolute;left:3269;top:3987;width:10;height:20" coordorigin="3269,3987" coordsize="10,20">
              <v:shape style="position:absolute;left:3269;top:3987;width:10;height:20" coordorigin="3269,3987" coordsize="10,20" path="m3269,4006l3279,4006,3279,3987,3269,3987,3269,4006xe" filled="true" fillcolor="#000000" stroked="false">
                <v:path arrowok="t"/>
                <v:fill type="solid"/>
              </v:shape>
            </v:group>
            <v:group style="position:absolute;left:3269;top:4006;width:10;height:20" coordorigin="3269,4006" coordsize="10,20">
              <v:shape style="position:absolute;left:3269;top:4006;width:10;height:20" coordorigin="3269,4006" coordsize="10,20" path="m3269,4025l3279,4025,3279,4006,3269,4006,3269,4025xe" filled="true" fillcolor="#000000" stroked="false">
                <v:path arrowok="t"/>
                <v:fill type="solid"/>
              </v:shape>
            </v:group>
            <v:group style="position:absolute;left:3269;top:4025;width:10;height:20" coordorigin="3269,4025" coordsize="10,20">
              <v:shape style="position:absolute;left:3269;top:4025;width:10;height:20" coordorigin="3269,4025" coordsize="10,20" path="m3269,4044l3279,4044,3279,4025,3269,4025,3269,4044xe" filled="true" fillcolor="#000000" stroked="false">
                <v:path arrowok="t"/>
                <v:fill type="solid"/>
              </v:shape>
            </v:group>
            <v:group style="position:absolute;left:3269;top:4044;width:10;height:20" coordorigin="3269,4044" coordsize="10,20">
              <v:shape style="position:absolute;left:3269;top:4044;width:10;height:20" coordorigin="3269,4044" coordsize="10,20" path="m3269,4064l3279,4064,3279,4044,3269,4044,3269,4064xe" filled="true" fillcolor="#000000" stroked="false">
                <v:path arrowok="t"/>
                <v:fill type="solid"/>
              </v:shape>
            </v:group>
            <v:group style="position:absolute;left:3269;top:4064;width:10;height:20" coordorigin="3269,4064" coordsize="10,20">
              <v:shape style="position:absolute;left:3269;top:4064;width:10;height:20" coordorigin="3269,4064" coordsize="10,20" path="m3269,4083l3279,4083,3279,4064,3269,4064,3269,4083xe" filled="true" fillcolor="#000000" stroked="false">
                <v:path arrowok="t"/>
                <v:fill type="solid"/>
              </v:shape>
            </v:group>
            <v:group style="position:absolute;left:3269;top:4083;width:10;height:20" coordorigin="3269,4083" coordsize="10,20">
              <v:shape style="position:absolute;left:3269;top:4083;width:10;height:20" coordorigin="3269,4083" coordsize="10,20" path="m3269,4102l3279,4102,3279,4083,3269,4083,3269,4102xe" filled="true" fillcolor="#000000" stroked="false">
                <v:path arrowok="t"/>
                <v:fill type="solid"/>
              </v:shape>
            </v:group>
            <v:group style="position:absolute;left:3269;top:4102;width:10;height:20" coordorigin="3269,4102" coordsize="10,20">
              <v:shape style="position:absolute;left:3269;top:4102;width:10;height:20" coordorigin="3269,4102" coordsize="10,20" path="m3269,4121l3279,4121,3279,4102,3269,4102,3269,4121xe" filled="true" fillcolor="#000000" stroked="false">
                <v:path arrowok="t"/>
                <v:fill type="solid"/>
              </v:shape>
            </v:group>
            <v:group style="position:absolute;left:3269;top:4121;width:10;height:20" coordorigin="3269,4121" coordsize="10,20">
              <v:shape style="position:absolute;left:3269;top:4121;width:10;height:20" coordorigin="3269,4121" coordsize="10,20" path="m3269,4140l3279,4140,3279,4121,3269,4121,3269,4140xe" filled="true" fillcolor="#000000" stroked="false">
                <v:path arrowok="t"/>
                <v:fill type="solid"/>
              </v:shape>
            </v:group>
            <v:group style="position:absolute;left:3269;top:4140;width:10;height:20" coordorigin="3269,4140" coordsize="10,20">
              <v:shape style="position:absolute;left:3269;top:4140;width:10;height:20" coordorigin="3269,4140" coordsize="10,20" path="m3269,4160l3279,4160,3279,4140,3269,4140,3269,4160xe" filled="true" fillcolor="#000000" stroked="false">
                <v:path arrowok="t"/>
                <v:fill type="solid"/>
              </v:shape>
            </v:group>
            <v:group style="position:absolute;left:3269;top:4160;width:10;height:20" coordorigin="3269,4160" coordsize="10,20">
              <v:shape style="position:absolute;left:3269;top:4160;width:10;height:20" coordorigin="3269,4160" coordsize="10,20" path="m3269,4179l3279,4179,3279,4160,3269,4160,3269,4179xe" filled="true" fillcolor="#000000" stroked="false">
                <v:path arrowok="t"/>
                <v:fill type="solid"/>
              </v:shape>
            </v:group>
            <v:group style="position:absolute;left:3269;top:4179;width:10;height:20" coordorigin="3269,4179" coordsize="10,20">
              <v:shape style="position:absolute;left:3269;top:4179;width:10;height:20" coordorigin="3269,4179" coordsize="10,20" path="m3269,4198l3279,4198,3279,4179,3269,4179,3269,4198xe" filled="true" fillcolor="#000000" stroked="false">
                <v:path arrowok="t"/>
                <v:fill type="solid"/>
              </v:shape>
            </v:group>
            <v:group style="position:absolute;left:3269;top:4198;width:10;height:20" coordorigin="3269,4198" coordsize="10,20">
              <v:shape style="position:absolute;left:3269;top:4198;width:10;height:20" coordorigin="3269,4198" coordsize="10,20" path="m3269,4217l3279,4217,3279,4198,3269,4198,3269,4217xe" filled="true" fillcolor="#000000" stroked="false">
                <v:path arrowok="t"/>
                <v:fill type="solid"/>
              </v:shape>
            </v:group>
            <v:group style="position:absolute;left:3269;top:4223;width:10;height:2" coordorigin="3269,4223" coordsize="10,2">
              <v:shape style="position:absolute;left:3269;top:4223;width:10;height:2" coordorigin="3269,4223" coordsize="10,0" path="m3269,4223l3279,4223e" filled="false" stroked="true" strokeweight=".600037pt" strokecolor="#000000">
                <v:path arrowok="t"/>
              </v:shape>
            </v:group>
            <v:group style="position:absolute;left:4581;top:3891;width:10;height:20" coordorigin="4581,3891" coordsize="10,20">
              <v:shape style="position:absolute;left:4581;top:3891;width:10;height:20" coordorigin="4581,3891" coordsize="10,20" path="m4581,3910l4590,3910,4590,3891,4581,3891,4581,3910xe" filled="true" fillcolor="#000000" stroked="false">
                <v:path arrowok="t"/>
                <v:fill type="solid"/>
              </v:shape>
            </v:group>
            <v:group style="position:absolute;left:4581;top:3910;width:10;height:20" coordorigin="4581,3910" coordsize="10,20">
              <v:shape style="position:absolute;left:4581;top:3910;width:10;height:20" coordorigin="4581,3910" coordsize="10,20" path="m4581,3929l4590,3929,4590,3910,4581,3910,4581,3929xe" filled="true" fillcolor="#000000" stroked="false">
                <v:path arrowok="t"/>
                <v:fill type="solid"/>
              </v:shape>
            </v:group>
            <v:group style="position:absolute;left:4581;top:3929;width:10;height:20" coordorigin="4581,3929" coordsize="10,20">
              <v:shape style="position:absolute;left:4581;top:3929;width:10;height:20" coordorigin="4581,3929" coordsize="10,20" path="m4581,3948l4590,3948,4590,3929,4581,3929,4581,3948xe" filled="true" fillcolor="#000000" stroked="false">
                <v:path arrowok="t"/>
                <v:fill type="solid"/>
              </v:shape>
            </v:group>
            <v:group style="position:absolute;left:4581;top:3948;width:10;height:20" coordorigin="4581,3948" coordsize="10,20">
              <v:shape style="position:absolute;left:4581;top:3948;width:10;height:20" coordorigin="4581,3948" coordsize="10,20" path="m4581,3968l4590,3968,4590,3948,4581,3948,4581,3968xe" filled="true" fillcolor="#000000" stroked="false">
                <v:path arrowok="t"/>
                <v:fill type="solid"/>
              </v:shape>
            </v:group>
            <v:group style="position:absolute;left:4581;top:3968;width:10;height:20" coordorigin="4581,3968" coordsize="10,20">
              <v:shape style="position:absolute;left:4581;top:3968;width:10;height:20" coordorigin="4581,3968" coordsize="10,20" path="m4581,3987l4590,3987,4590,3968,4581,3968,4581,3987xe" filled="true" fillcolor="#000000" stroked="false">
                <v:path arrowok="t"/>
                <v:fill type="solid"/>
              </v:shape>
            </v:group>
            <v:group style="position:absolute;left:4581;top:3987;width:10;height:20" coordorigin="4581,3987" coordsize="10,20">
              <v:shape style="position:absolute;left:4581;top:3987;width:10;height:20" coordorigin="4581,3987" coordsize="10,20" path="m4581,4006l4590,4006,4590,3987,4581,3987,4581,4006xe" filled="true" fillcolor="#000000" stroked="false">
                <v:path arrowok="t"/>
                <v:fill type="solid"/>
              </v:shape>
            </v:group>
            <v:group style="position:absolute;left:4581;top:4006;width:10;height:20" coordorigin="4581,4006" coordsize="10,20">
              <v:shape style="position:absolute;left:4581;top:4006;width:10;height:20" coordorigin="4581,4006" coordsize="10,20" path="m4581,4025l4590,4025,4590,4006,4581,4006,4581,4025xe" filled="true" fillcolor="#000000" stroked="false">
                <v:path arrowok="t"/>
                <v:fill type="solid"/>
              </v:shape>
            </v:group>
            <v:group style="position:absolute;left:4581;top:4025;width:10;height:20" coordorigin="4581,4025" coordsize="10,20">
              <v:shape style="position:absolute;left:4581;top:4025;width:10;height:20" coordorigin="4581,4025" coordsize="10,20" path="m4581,4044l4590,4044,4590,4025,4581,4025,4581,4044xe" filled="true" fillcolor="#000000" stroked="false">
                <v:path arrowok="t"/>
                <v:fill type="solid"/>
              </v:shape>
            </v:group>
            <v:group style="position:absolute;left:4581;top:4044;width:10;height:20" coordorigin="4581,4044" coordsize="10,20">
              <v:shape style="position:absolute;left:4581;top:4044;width:10;height:20" coordorigin="4581,4044" coordsize="10,20" path="m4581,4064l4590,4064,4590,4044,4581,4044,4581,4064xe" filled="true" fillcolor="#000000" stroked="false">
                <v:path arrowok="t"/>
                <v:fill type="solid"/>
              </v:shape>
            </v:group>
            <v:group style="position:absolute;left:4581;top:4064;width:10;height:20" coordorigin="4581,4064" coordsize="10,20">
              <v:shape style="position:absolute;left:4581;top:4064;width:10;height:20" coordorigin="4581,4064" coordsize="10,20" path="m4581,4083l4590,4083,4590,4064,4581,4064,4581,4083xe" filled="true" fillcolor="#000000" stroked="false">
                <v:path arrowok="t"/>
                <v:fill type="solid"/>
              </v:shape>
            </v:group>
            <v:group style="position:absolute;left:4581;top:4083;width:10;height:20" coordorigin="4581,4083" coordsize="10,20">
              <v:shape style="position:absolute;left:4581;top:4083;width:10;height:20" coordorigin="4581,4083" coordsize="10,20" path="m4581,4102l4590,4102,4590,4083,4581,4083,4581,4102xe" filled="true" fillcolor="#000000" stroked="false">
                <v:path arrowok="t"/>
                <v:fill type="solid"/>
              </v:shape>
            </v:group>
            <v:group style="position:absolute;left:4581;top:4102;width:10;height:20" coordorigin="4581,4102" coordsize="10,20">
              <v:shape style="position:absolute;left:4581;top:4102;width:10;height:20" coordorigin="4581,4102" coordsize="10,20" path="m4581,4121l4590,4121,4590,4102,4581,4102,4581,4121xe" filled="true" fillcolor="#000000" stroked="false">
                <v:path arrowok="t"/>
                <v:fill type="solid"/>
              </v:shape>
            </v:group>
            <v:group style="position:absolute;left:4581;top:4121;width:10;height:20" coordorigin="4581,4121" coordsize="10,20">
              <v:shape style="position:absolute;left:4581;top:4121;width:10;height:20" coordorigin="4581,4121" coordsize="10,20" path="m4581,4140l4590,4140,4590,4121,4581,4121,4581,4140xe" filled="true" fillcolor="#000000" stroked="false">
                <v:path arrowok="t"/>
                <v:fill type="solid"/>
              </v:shape>
            </v:group>
            <v:group style="position:absolute;left:4581;top:4140;width:10;height:20" coordorigin="4581,4140" coordsize="10,20">
              <v:shape style="position:absolute;left:4581;top:4140;width:10;height:20" coordorigin="4581,4140" coordsize="10,20" path="m4581,4160l4590,4160,4590,4140,4581,4140,4581,4160xe" filled="true" fillcolor="#000000" stroked="false">
                <v:path arrowok="t"/>
                <v:fill type="solid"/>
              </v:shape>
            </v:group>
            <v:group style="position:absolute;left:4581;top:4160;width:10;height:20" coordorigin="4581,4160" coordsize="10,20">
              <v:shape style="position:absolute;left:4581;top:4160;width:10;height:20" coordorigin="4581,4160" coordsize="10,20" path="m4581,4179l4590,4179,4590,4160,4581,4160,4581,4179xe" filled="true" fillcolor="#000000" stroked="false">
                <v:path arrowok="t"/>
                <v:fill type="solid"/>
              </v:shape>
            </v:group>
            <v:group style="position:absolute;left:4581;top:4179;width:10;height:20" coordorigin="4581,4179" coordsize="10,20">
              <v:shape style="position:absolute;left:4581;top:4179;width:10;height:20" coordorigin="4581,4179" coordsize="10,20" path="m4581,4198l4590,4198,4590,4179,4581,4179,4581,4198xe" filled="true" fillcolor="#000000" stroked="false">
                <v:path arrowok="t"/>
                <v:fill type="solid"/>
              </v:shape>
            </v:group>
            <v:group style="position:absolute;left:4581;top:4198;width:10;height:20" coordorigin="4581,4198" coordsize="10,20">
              <v:shape style="position:absolute;left:4581;top:4198;width:10;height:20" coordorigin="4581,4198" coordsize="10,20" path="m4581,4217l4590,4217,4590,4198,4581,4198,4581,4217xe" filled="true" fillcolor="#000000" stroked="false">
                <v:path arrowok="t"/>
                <v:fill type="solid"/>
              </v:shape>
            </v:group>
            <v:group style="position:absolute;left:4581;top:4223;width:10;height:2" coordorigin="4581,4223" coordsize="10,2">
              <v:shape style="position:absolute;left:4581;top:4223;width:10;height:2" coordorigin="4581,4223" coordsize="10,0" path="m4581,4223l4590,4223e" filled="false" stroked="true" strokeweight=".600037pt" strokecolor="#000000">
                <v:path arrowok="t"/>
              </v:shape>
            </v:group>
            <v:group style="position:absolute;left:5201;top:3891;width:10;height:20" coordorigin="5201,3891" coordsize="10,20">
              <v:shape style="position:absolute;left:5201;top:3891;width:10;height:20" coordorigin="5201,3891" coordsize="10,20" path="m5201,3910l5211,3910,5211,3891,5201,3891,5201,3910xe" filled="true" fillcolor="#000000" stroked="false">
                <v:path arrowok="t"/>
                <v:fill type="solid"/>
              </v:shape>
            </v:group>
            <v:group style="position:absolute;left:5201;top:3910;width:10;height:20" coordorigin="5201,3910" coordsize="10,20">
              <v:shape style="position:absolute;left:5201;top:3910;width:10;height:20" coordorigin="5201,3910" coordsize="10,20" path="m5201,3929l5211,3929,5211,3910,5201,3910,5201,3929xe" filled="true" fillcolor="#000000" stroked="false">
                <v:path arrowok="t"/>
                <v:fill type="solid"/>
              </v:shape>
            </v:group>
            <v:group style="position:absolute;left:5201;top:3929;width:10;height:20" coordorigin="5201,3929" coordsize="10,20">
              <v:shape style="position:absolute;left:5201;top:3929;width:10;height:20" coordorigin="5201,3929" coordsize="10,20" path="m5201,3948l5211,3948,5211,3929,5201,3929,5201,3948xe" filled="true" fillcolor="#000000" stroked="false">
                <v:path arrowok="t"/>
                <v:fill type="solid"/>
              </v:shape>
            </v:group>
            <v:group style="position:absolute;left:5201;top:3948;width:10;height:20" coordorigin="5201,3948" coordsize="10,20">
              <v:shape style="position:absolute;left:5201;top:3948;width:10;height:20" coordorigin="5201,3948" coordsize="10,20" path="m5201,3968l5211,3968,5211,3948,5201,3948,5201,3968xe" filled="true" fillcolor="#000000" stroked="false">
                <v:path arrowok="t"/>
                <v:fill type="solid"/>
              </v:shape>
            </v:group>
            <v:group style="position:absolute;left:5201;top:3968;width:10;height:20" coordorigin="5201,3968" coordsize="10,20">
              <v:shape style="position:absolute;left:5201;top:3968;width:10;height:20" coordorigin="5201,3968" coordsize="10,20" path="m5201,3987l5211,3987,5211,3968,5201,3968,5201,3987xe" filled="true" fillcolor="#000000" stroked="false">
                <v:path arrowok="t"/>
                <v:fill type="solid"/>
              </v:shape>
            </v:group>
            <v:group style="position:absolute;left:5201;top:3987;width:10;height:20" coordorigin="5201,3987" coordsize="10,20">
              <v:shape style="position:absolute;left:5201;top:3987;width:10;height:20" coordorigin="5201,3987" coordsize="10,20" path="m5201,4006l5211,4006,5211,3987,5201,3987,5201,4006xe" filled="true" fillcolor="#000000" stroked="false">
                <v:path arrowok="t"/>
                <v:fill type="solid"/>
              </v:shape>
            </v:group>
            <v:group style="position:absolute;left:5201;top:4006;width:10;height:20" coordorigin="5201,4006" coordsize="10,20">
              <v:shape style="position:absolute;left:5201;top:4006;width:10;height:20" coordorigin="5201,4006" coordsize="10,20" path="m5201,4025l5211,4025,5211,4006,5201,4006,5201,4025xe" filled="true" fillcolor="#000000" stroked="false">
                <v:path arrowok="t"/>
                <v:fill type="solid"/>
              </v:shape>
            </v:group>
            <v:group style="position:absolute;left:5201;top:4025;width:10;height:20" coordorigin="5201,4025" coordsize="10,20">
              <v:shape style="position:absolute;left:5201;top:4025;width:10;height:20" coordorigin="5201,4025" coordsize="10,20" path="m5201,4044l5211,4044,5211,4025,5201,4025,5201,4044xe" filled="true" fillcolor="#000000" stroked="false">
                <v:path arrowok="t"/>
                <v:fill type="solid"/>
              </v:shape>
            </v:group>
            <v:group style="position:absolute;left:5201;top:4044;width:10;height:20" coordorigin="5201,4044" coordsize="10,20">
              <v:shape style="position:absolute;left:5201;top:4044;width:10;height:20" coordorigin="5201,4044" coordsize="10,20" path="m5201,4064l5211,4064,5211,4044,5201,4044,5201,4064xe" filled="true" fillcolor="#000000" stroked="false">
                <v:path arrowok="t"/>
                <v:fill type="solid"/>
              </v:shape>
            </v:group>
            <v:group style="position:absolute;left:5201;top:4064;width:10;height:20" coordorigin="5201,4064" coordsize="10,20">
              <v:shape style="position:absolute;left:5201;top:4064;width:10;height:20" coordorigin="5201,4064" coordsize="10,20" path="m5201,4083l5211,4083,5211,4064,5201,4064,5201,4083xe" filled="true" fillcolor="#000000" stroked="false">
                <v:path arrowok="t"/>
                <v:fill type="solid"/>
              </v:shape>
            </v:group>
            <v:group style="position:absolute;left:5201;top:4083;width:10;height:20" coordorigin="5201,4083" coordsize="10,20">
              <v:shape style="position:absolute;left:5201;top:4083;width:10;height:20" coordorigin="5201,4083" coordsize="10,20" path="m5201,4102l5211,4102,5211,4083,5201,4083,5201,4102xe" filled="true" fillcolor="#000000" stroked="false">
                <v:path arrowok="t"/>
                <v:fill type="solid"/>
              </v:shape>
            </v:group>
            <v:group style="position:absolute;left:5201;top:4102;width:10;height:20" coordorigin="5201,4102" coordsize="10,20">
              <v:shape style="position:absolute;left:5201;top:4102;width:10;height:20" coordorigin="5201,4102" coordsize="10,20" path="m5201,4121l5211,4121,5211,4102,5201,4102,5201,4121xe" filled="true" fillcolor="#000000" stroked="false">
                <v:path arrowok="t"/>
                <v:fill type="solid"/>
              </v:shape>
            </v:group>
            <v:group style="position:absolute;left:5201;top:4121;width:10;height:20" coordorigin="5201,4121" coordsize="10,20">
              <v:shape style="position:absolute;left:5201;top:4121;width:10;height:20" coordorigin="5201,4121" coordsize="10,20" path="m5201,4140l5211,4140,5211,4121,5201,4121,5201,4140xe" filled="true" fillcolor="#000000" stroked="false">
                <v:path arrowok="t"/>
                <v:fill type="solid"/>
              </v:shape>
            </v:group>
            <v:group style="position:absolute;left:5201;top:4140;width:10;height:20" coordorigin="5201,4140" coordsize="10,20">
              <v:shape style="position:absolute;left:5201;top:4140;width:10;height:20" coordorigin="5201,4140" coordsize="10,20" path="m5201,4160l5211,4160,5211,4140,5201,4140,5201,4160xe" filled="true" fillcolor="#000000" stroked="false">
                <v:path arrowok="t"/>
                <v:fill type="solid"/>
              </v:shape>
            </v:group>
            <v:group style="position:absolute;left:5201;top:4160;width:10;height:20" coordorigin="5201,4160" coordsize="10,20">
              <v:shape style="position:absolute;left:5201;top:4160;width:10;height:20" coordorigin="5201,4160" coordsize="10,20" path="m5201,4179l5211,4179,5211,4160,5201,4160,5201,4179xe" filled="true" fillcolor="#000000" stroked="false">
                <v:path arrowok="t"/>
                <v:fill type="solid"/>
              </v:shape>
            </v:group>
            <v:group style="position:absolute;left:5201;top:4179;width:10;height:20" coordorigin="5201,4179" coordsize="10,20">
              <v:shape style="position:absolute;left:5201;top:4179;width:10;height:20" coordorigin="5201,4179" coordsize="10,20" path="m5201,4198l5211,4198,5211,4179,5201,4179,5201,4198xe" filled="true" fillcolor="#000000" stroked="false">
                <v:path arrowok="t"/>
                <v:fill type="solid"/>
              </v:shape>
            </v:group>
            <v:group style="position:absolute;left:5201;top:4198;width:10;height:20" coordorigin="5201,4198" coordsize="10,20">
              <v:shape style="position:absolute;left:5201;top:4198;width:10;height:20" coordorigin="5201,4198" coordsize="10,20" path="m5201,4217l5211,4217,5211,4198,5201,4198,5201,4217xe" filled="true" fillcolor="#000000" stroked="false">
                <v:path arrowok="t"/>
                <v:fill type="solid"/>
              </v:shape>
            </v:group>
            <v:group style="position:absolute;left:5201;top:4223;width:10;height:2" coordorigin="5201,4223" coordsize="10,2">
              <v:shape style="position:absolute;left:5201;top:4223;width:10;height:2" coordorigin="5201,4223" coordsize="10,0" path="m5201,4223l5211,4223e" filled="false" stroked="true" strokeweight=".600037pt" strokecolor="#000000">
                <v:path arrowok="t"/>
              </v:shape>
            </v:group>
            <v:group style="position:absolute;left:5909;top:3891;width:10;height:20" coordorigin="5909,3891" coordsize="10,20">
              <v:shape style="position:absolute;left:5909;top:3891;width:10;height:20" coordorigin="5909,3891" coordsize="10,20" path="m5909,3910l5919,3910,5919,3891,5909,3891,5909,3910xe" filled="true" fillcolor="#000000" stroked="false">
                <v:path arrowok="t"/>
                <v:fill type="solid"/>
              </v:shape>
            </v:group>
            <v:group style="position:absolute;left:5909;top:3910;width:10;height:20" coordorigin="5909,3910" coordsize="10,20">
              <v:shape style="position:absolute;left:5909;top:3910;width:10;height:20" coordorigin="5909,3910" coordsize="10,20" path="m5909,3929l5919,3929,5919,3910,5909,3910,5909,3929xe" filled="true" fillcolor="#000000" stroked="false">
                <v:path arrowok="t"/>
                <v:fill type="solid"/>
              </v:shape>
            </v:group>
            <v:group style="position:absolute;left:5909;top:3929;width:10;height:20" coordorigin="5909,3929" coordsize="10,20">
              <v:shape style="position:absolute;left:5909;top:3929;width:10;height:20" coordorigin="5909,3929" coordsize="10,20" path="m5909,3948l5919,3948,5919,3929,5909,3929,5909,3948xe" filled="true" fillcolor="#000000" stroked="false">
                <v:path arrowok="t"/>
                <v:fill type="solid"/>
              </v:shape>
            </v:group>
            <v:group style="position:absolute;left:5909;top:3948;width:10;height:20" coordorigin="5909,3948" coordsize="10,20">
              <v:shape style="position:absolute;left:5909;top:3948;width:10;height:20" coordorigin="5909,3948" coordsize="10,20" path="m5909,3968l5919,3968,5919,3948,5909,3948,5909,3968xe" filled="true" fillcolor="#000000" stroked="false">
                <v:path arrowok="t"/>
                <v:fill type="solid"/>
              </v:shape>
            </v:group>
            <v:group style="position:absolute;left:5909;top:3968;width:10;height:20" coordorigin="5909,3968" coordsize="10,20">
              <v:shape style="position:absolute;left:5909;top:3968;width:10;height:20" coordorigin="5909,3968" coordsize="10,20" path="m5909,3987l5919,3987,5919,3968,5909,3968,5909,3987xe" filled="true" fillcolor="#000000" stroked="false">
                <v:path arrowok="t"/>
                <v:fill type="solid"/>
              </v:shape>
            </v:group>
            <v:group style="position:absolute;left:5909;top:3987;width:10;height:20" coordorigin="5909,3987" coordsize="10,20">
              <v:shape style="position:absolute;left:5909;top:3987;width:10;height:20" coordorigin="5909,3987" coordsize="10,20" path="m5909,4006l5919,4006,5919,3987,5909,3987,5909,4006xe" filled="true" fillcolor="#000000" stroked="false">
                <v:path arrowok="t"/>
                <v:fill type="solid"/>
              </v:shape>
            </v:group>
            <v:group style="position:absolute;left:5909;top:4006;width:10;height:20" coordorigin="5909,4006" coordsize="10,20">
              <v:shape style="position:absolute;left:5909;top:4006;width:10;height:20" coordorigin="5909,4006" coordsize="10,20" path="m5909,4025l5919,4025,5919,4006,5909,4006,5909,4025xe" filled="true" fillcolor="#000000" stroked="false">
                <v:path arrowok="t"/>
                <v:fill type="solid"/>
              </v:shape>
            </v:group>
            <v:group style="position:absolute;left:5909;top:4025;width:10;height:20" coordorigin="5909,4025" coordsize="10,20">
              <v:shape style="position:absolute;left:5909;top:4025;width:10;height:20" coordorigin="5909,4025" coordsize="10,20" path="m5909,4044l5919,4044,5919,4025,5909,4025,5909,4044xe" filled="true" fillcolor="#000000" stroked="false">
                <v:path arrowok="t"/>
                <v:fill type="solid"/>
              </v:shape>
            </v:group>
            <v:group style="position:absolute;left:5909;top:4044;width:10;height:20" coordorigin="5909,4044" coordsize="10,20">
              <v:shape style="position:absolute;left:5909;top:4044;width:10;height:20" coordorigin="5909,4044" coordsize="10,20" path="m5909,4064l5919,4064,5919,4044,5909,4044,5909,4064xe" filled="true" fillcolor="#000000" stroked="false">
                <v:path arrowok="t"/>
                <v:fill type="solid"/>
              </v:shape>
            </v:group>
            <v:group style="position:absolute;left:5909;top:4064;width:10;height:20" coordorigin="5909,4064" coordsize="10,20">
              <v:shape style="position:absolute;left:5909;top:4064;width:10;height:20" coordorigin="5909,4064" coordsize="10,20" path="m5909,4083l5919,4083,5919,4064,5909,4064,5909,4083xe" filled="true" fillcolor="#000000" stroked="false">
                <v:path arrowok="t"/>
                <v:fill type="solid"/>
              </v:shape>
            </v:group>
            <v:group style="position:absolute;left:5909;top:4083;width:10;height:20" coordorigin="5909,4083" coordsize="10,20">
              <v:shape style="position:absolute;left:5909;top:4083;width:10;height:20" coordorigin="5909,4083" coordsize="10,20" path="m5909,4102l5919,4102,5919,4083,5909,4083,5909,4102xe" filled="true" fillcolor="#000000" stroked="false">
                <v:path arrowok="t"/>
                <v:fill type="solid"/>
              </v:shape>
            </v:group>
            <v:group style="position:absolute;left:5909;top:4102;width:10;height:20" coordorigin="5909,4102" coordsize="10,20">
              <v:shape style="position:absolute;left:5909;top:4102;width:10;height:20" coordorigin="5909,4102" coordsize="10,20" path="m5909,4121l5919,4121,5919,4102,5909,4102,5909,4121xe" filled="true" fillcolor="#000000" stroked="false">
                <v:path arrowok="t"/>
                <v:fill type="solid"/>
              </v:shape>
            </v:group>
            <v:group style="position:absolute;left:5909;top:4121;width:10;height:20" coordorigin="5909,4121" coordsize="10,20">
              <v:shape style="position:absolute;left:5909;top:4121;width:10;height:20" coordorigin="5909,4121" coordsize="10,20" path="m5909,4140l5919,4140,5919,4121,5909,4121,5909,4140xe" filled="true" fillcolor="#000000" stroked="false">
                <v:path arrowok="t"/>
                <v:fill type="solid"/>
              </v:shape>
            </v:group>
            <v:group style="position:absolute;left:5909;top:4140;width:10;height:20" coordorigin="5909,4140" coordsize="10,20">
              <v:shape style="position:absolute;left:5909;top:4140;width:10;height:20" coordorigin="5909,4140" coordsize="10,20" path="m5909,4160l5919,4160,5919,4140,5909,4140,5909,4160xe" filled="true" fillcolor="#000000" stroked="false">
                <v:path arrowok="t"/>
                <v:fill type="solid"/>
              </v:shape>
            </v:group>
            <v:group style="position:absolute;left:5909;top:4160;width:10;height:20" coordorigin="5909,4160" coordsize="10,20">
              <v:shape style="position:absolute;left:5909;top:4160;width:10;height:20" coordorigin="5909,4160" coordsize="10,20" path="m5909,4179l5919,4179,5919,4160,5909,4160,5909,4179xe" filled="true" fillcolor="#000000" stroked="false">
                <v:path arrowok="t"/>
                <v:fill type="solid"/>
              </v:shape>
            </v:group>
            <v:group style="position:absolute;left:5909;top:4179;width:10;height:20" coordorigin="5909,4179" coordsize="10,20">
              <v:shape style="position:absolute;left:5909;top:4179;width:10;height:20" coordorigin="5909,4179" coordsize="10,20" path="m5909,4198l5919,4198,5919,4179,5909,4179,5909,4198xe" filled="true" fillcolor="#000000" stroked="false">
                <v:path arrowok="t"/>
                <v:fill type="solid"/>
              </v:shape>
            </v:group>
            <v:group style="position:absolute;left:5909;top:4198;width:10;height:20" coordorigin="5909,4198" coordsize="10,20">
              <v:shape style="position:absolute;left:5909;top:4198;width:10;height:20" coordorigin="5909,4198" coordsize="10,20" path="m5909,4217l5919,4217,5919,4198,5909,4198,5909,4217xe" filled="true" fillcolor="#000000" stroked="false">
                <v:path arrowok="t"/>
                <v:fill type="solid"/>
              </v:shape>
            </v:group>
            <v:group style="position:absolute;left:5909;top:4223;width:10;height:2" coordorigin="5909,4223" coordsize="10,2">
              <v:shape style="position:absolute;left:5909;top:4223;width:10;height:2" coordorigin="5909,4223" coordsize="10,0" path="m5909,4223l5919,4223e" filled="false" stroked="true" strokeweight=".600037pt" strokecolor="#000000">
                <v:path arrowok="t"/>
              </v:shape>
            </v:group>
            <v:group style="position:absolute;left:6478;top:3891;width:10;height:20" coordorigin="6478,3891" coordsize="10,20">
              <v:shape style="position:absolute;left:6478;top:3891;width:10;height:20" coordorigin="6478,3891" coordsize="10,20" path="m6478,3910l6488,3910,6488,3891,6478,3891,6478,3910xe" filled="true" fillcolor="#000000" stroked="false">
                <v:path arrowok="t"/>
                <v:fill type="solid"/>
              </v:shape>
            </v:group>
            <v:group style="position:absolute;left:6478;top:3910;width:10;height:20" coordorigin="6478,3910" coordsize="10,20">
              <v:shape style="position:absolute;left:6478;top:3910;width:10;height:20" coordorigin="6478,3910" coordsize="10,20" path="m6478,3929l6488,3929,6488,3910,6478,3910,6478,3929xe" filled="true" fillcolor="#000000" stroked="false">
                <v:path arrowok="t"/>
                <v:fill type="solid"/>
              </v:shape>
            </v:group>
            <v:group style="position:absolute;left:6478;top:3929;width:10;height:20" coordorigin="6478,3929" coordsize="10,20">
              <v:shape style="position:absolute;left:6478;top:3929;width:10;height:20" coordorigin="6478,3929" coordsize="10,20" path="m6478,3948l6488,3948,6488,3929,6478,3929,6478,3948xe" filled="true" fillcolor="#000000" stroked="false">
                <v:path arrowok="t"/>
                <v:fill type="solid"/>
              </v:shape>
            </v:group>
            <v:group style="position:absolute;left:6478;top:3948;width:10;height:20" coordorigin="6478,3948" coordsize="10,20">
              <v:shape style="position:absolute;left:6478;top:3948;width:10;height:20" coordorigin="6478,3948" coordsize="10,20" path="m6478,3968l6488,3968,6488,3948,6478,3948,6478,3968xe" filled="true" fillcolor="#000000" stroked="false">
                <v:path arrowok="t"/>
                <v:fill type="solid"/>
              </v:shape>
            </v:group>
            <v:group style="position:absolute;left:6478;top:3968;width:10;height:20" coordorigin="6478,3968" coordsize="10,20">
              <v:shape style="position:absolute;left:6478;top:3968;width:10;height:20" coordorigin="6478,3968" coordsize="10,20" path="m6478,3987l6488,3987,6488,3968,6478,3968,6478,3987xe" filled="true" fillcolor="#000000" stroked="false">
                <v:path arrowok="t"/>
                <v:fill type="solid"/>
              </v:shape>
            </v:group>
            <v:group style="position:absolute;left:6478;top:3987;width:10;height:20" coordorigin="6478,3987" coordsize="10,20">
              <v:shape style="position:absolute;left:6478;top:3987;width:10;height:20" coordorigin="6478,3987" coordsize="10,20" path="m6478,4006l6488,4006,6488,3987,6478,3987,6478,4006xe" filled="true" fillcolor="#000000" stroked="false">
                <v:path arrowok="t"/>
                <v:fill type="solid"/>
              </v:shape>
            </v:group>
            <v:group style="position:absolute;left:6478;top:4006;width:10;height:20" coordorigin="6478,4006" coordsize="10,20">
              <v:shape style="position:absolute;left:6478;top:4006;width:10;height:20" coordorigin="6478,4006" coordsize="10,20" path="m6478,4025l6488,4025,6488,4006,6478,4006,6478,4025xe" filled="true" fillcolor="#000000" stroked="false">
                <v:path arrowok="t"/>
                <v:fill type="solid"/>
              </v:shape>
            </v:group>
            <v:group style="position:absolute;left:6478;top:4025;width:10;height:20" coordorigin="6478,4025" coordsize="10,20">
              <v:shape style="position:absolute;left:6478;top:4025;width:10;height:20" coordorigin="6478,4025" coordsize="10,20" path="m6478,4044l6488,4044,6488,4025,6478,4025,6478,4044xe" filled="true" fillcolor="#000000" stroked="false">
                <v:path arrowok="t"/>
                <v:fill type="solid"/>
              </v:shape>
            </v:group>
            <v:group style="position:absolute;left:6478;top:4044;width:10;height:20" coordorigin="6478,4044" coordsize="10,20">
              <v:shape style="position:absolute;left:6478;top:4044;width:10;height:20" coordorigin="6478,4044" coordsize="10,20" path="m6478,4064l6488,4064,6488,4044,6478,4044,6478,4064xe" filled="true" fillcolor="#000000" stroked="false">
                <v:path arrowok="t"/>
                <v:fill type="solid"/>
              </v:shape>
            </v:group>
            <v:group style="position:absolute;left:6478;top:4064;width:10;height:20" coordorigin="6478,4064" coordsize="10,20">
              <v:shape style="position:absolute;left:6478;top:4064;width:10;height:20" coordorigin="6478,4064" coordsize="10,20" path="m6478,4083l6488,4083,6488,4064,6478,4064,6478,4083xe" filled="true" fillcolor="#000000" stroked="false">
                <v:path arrowok="t"/>
                <v:fill type="solid"/>
              </v:shape>
            </v:group>
            <v:group style="position:absolute;left:6478;top:4083;width:10;height:20" coordorigin="6478,4083" coordsize="10,20">
              <v:shape style="position:absolute;left:6478;top:4083;width:10;height:20" coordorigin="6478,4083" coordsize="10,20" path="m6478,4102l6488,4102,6488,4083,6478,4083,6478,4102xe" filled="true" fillcolor="#000000" stroked="false">
                <v:path arrowok="t"/>
                <v:fill type="solid"/>
              </v:shape>
            </v:group>
            <v:group style="position:absolute;left:6478;top:4102;width:10;height:20" coordorigin="6478,4102" coordsize="10,20">
              <v:shape style="position:absolute;left:6478;top:4102;width:10;height:20" coordorigin="6478,4102" coordsize="10,20" path="m6478,4121l6488,4121,6488,4102,6478,4102,6478,4121xe" filled="true" fillcolor="#000000" stroked="false">
                <v:path arrowok="t"/>
                <v:fill type="solid"/>
              </v:shape>
            </v:group>
            <v:group style="position:absolute;left:6478;top:4121;width:10;height:20" coordorigin="6478,4121" coordsize="10,20">
              <v:shape style="position:absolute;left:6478;top:4121;width:10;height:20" coordorigin="6478,4121" coordsize="10,20" path="m6478,4140l6488,4140,6488,4121,6478,4121,6478,4140xe" filled="true" fillcolor="#000000" stroked="false">
                <v:path arrowok="t"/>
                <v:fill type="solid"/>
              </v:shape>
            </v:group>
            <v:group style="position:absolute;left:6478;top:4140;width:10;height:20" coordorigin="6478,4140" coordsize="10,20">
              <v:shape style="position:absolute;left:6478;top:4140;width:10;height:20" coordorigin="6478,4140" coordsize="10,20" path="m6478,4160l6488,4160,6488,4140,6478,4140,6478,4160xe" filled="true" fillcolor="#000000" stroked="false">
                <v:path arrowok="t"/>
                <v:fill type="solid"/>
              </v:shape>
            </v:group>
            <v:group style="position:absolute;left:6478;top:4160;width:10;height:20" coordorigin="6478,4160" coordsize="10,20">
              <v:shape style="position:absolute;left:6478;top:4160;width:10;height:20" coordorigin="6478,4160" coordsize="10,20" path="m6478,4179l6488,4179,6488,4160,6478,4160,6478,4179xe" filled="true" fillcolor="#000000" stroked="false">
                <v:path arrowok="t"/>
                <v:fill type="solid"/>
              </v:shape>
            </v:group>
            <v:group style="position:absolute;left:6478;top:4179;width:10;height:20" coordorigin="6478,4179" coordsize="10,20">
              <v:shape style="position:absolute;left:6478;top:4179;width:10;height:20" coordorigin="6478,4179" coordsize="10,20" path="m6478,4198l6488,4198,6488,4179,6478,4179,6478,4198xe" filled="true" fillcolor="#000000" stroked="false">
                <v:path arrowok="t"/>
                <v:fill type="solid"/>
              </v:shape>
            </v:group>
            <v:group style="position:absolute;left:6478;top:4198;width:10;height:20" coordorigin="6478,4198" coordsize="10,20">
              <v:shape style="position:absolute;left:6478;top:4198;width:10;height:20" coordorigin="6478,4198" coordsize="10,20" path="m6478,4217l6488,4217,6488,4198,6478,4198,6478,4217xe" filled="true" fillcolor="#000000" stroked="false">
                <v:path arrowok="t"/>
                <v:fill type="solid"/>
              </v:shape>
            </v:group>
            <v:group style="position:absolute;left:6478;top:4223;width:10;height:2" coordorigin="6478,4223" coordsize="10,2">
              <v:shape style="position:absolute;left:6478;top:4223;width:10;height:2" coordorigin="6478,4223" coordsize="10,0" path="m6478,4223l6488,4223e" filled="false" stroked="true" strokeweight=".600037pt" strokecolor="#000000">
                <v:path arrowok="t"/>
              </v:shape>
            </v:group>
            <v:group style="position:absolute;left:8034;top:3891;width:10;height:20" coordorigin="8034,3891" coordsize="10,20">
              <v:shape style="position:absolute;left:8034;top:3891;width:10;height:20" coordorigin="8034,3891" coordsize="10,20" path="m8034,3910l8044,3910,8044,3891,8034,3891,8034,3910xe" filled="true" fillcolor="#000000" stroked="false">
                <v:path arrowok="t"/>
                <v:fill type="solid"/>
              </v:shape>
            </v:group>
            <v:group style="position:absolute;left:8034;top:3910;width:10;height:20" coordorigin="8034,3910" coordsize="10,20">
              <v:shape style="position:absolute;left:8034;top:3910;width:10;height:20" coordorigin="8034,3910" coordsize="10,20" path="m8034,3929l8044,3929,8044,3910,8034,3910,8034,3929xe" filled="true" fillcolor="#000000" stroked="false">
                <v:path arrowok="t"/>
                <v:fill type="solid"/>
              </v:shape>
            </v:group>
            <v:group style="position:absolute;left:8034;top:3929;width:10;height:20" coordorigin="8034,3929" coordsize="10,20">
              <v:shape style="position:absolute;left:8034;top:3929;width:10;height:20" coordorigin="8034,3929" coordsize="10,20" path="m8034,3948l8044,3948,8044,3929,8034,3929,8034,3948xe" filled="true" fillcolor="#000000" stroked="false">
                <v:path arrowok="t"/>
                <v:fill type="solid"/>
              </v:shape>
            </v:group>
            <v:group style="position:absolute;left:8034;top:3948;width:10;height:20" coordorigin="8034,3948" coordsize="10,20">
              <v:shape style="position:absolute;left:8034;top:3948;width:10;height:20" coordorigin="8034,3948" coordsize="10,20" path="m8034,3968l8044,3968,8044,3948,8034,3948,8034,3968xe" filled="true" fillcolor="#000000" stroked="false">
                <v:path arrowok="t"/>
                <v:fill type="solid"/>
              </v:shape>
            </v:group>
            <v:group style="position:absolute;left:8034;top:3968;width:10;height:20" coordorigin="8034,3968" coordsize="10,20">
              <v:shape style="position:absolute;left:8034;top:3968;width:10;height:20" coordorigin="8034,3968" coordsize="10,20" path="m8034,3987l8044,3987,8044,3968,8034,3968,8034,3987xe" filled="true" fillcolor="#000000" stroked="false">
                <v:path arrowok="t"/>
                <v:fill type="solid"/>
              </v:shape>
            </v:group>
            <v:group style="position:absolute;left:8034;top:3987;width:10;height:20" coordorigin="8034,3987" coordsize="10,20">
              <v:shape style="position:absolute;left:8034;top:3987;width:10;height:20" coordorigin="8034,3987" coordsize="10,20" path="m8034,4006l8044,4006,8044,3987,8034,3987,8034,4006xe" filled="true" fillcolor="#000000" stroked="false">
                <v:path arrowok="t"/>
                <v:fill type="solid"/>
              </v:shape>
            </v:group>
            <v:group style="position:absolute;left:8034;top:4006;width:10;height:20" coordorigin="8034,4006" coordsize="10,20">
              <v:shape style="position:absolute;left:8034;top:4006;width:10;height:20" coordorigin="8034,4006" coordsize="10,20" path="m8034,4025l8044,4025,8044,4006,8034,4006,8034,4025xe" filled="true" fillcolor="#000000" stroked="false">
                <v:path arrowok="t"/>
                <v:fill type="solid"/>
              </v:shape>
            </v:group>
            <v:group style="position:absolute;left:8034;top:4025;width:10;height:20" coordorigin="8034,4025" coordsize="10,20">
              <v:shape style="position:absolute;left:8034;top:4025;width:10;height:20" coordorigin="8034,4025" coordsize="10,20" path="m8034,4044l8044,4044,8044,4025,8034,4025,8034,4044xe" filled="true" fillcolor="#000000" stroked="false">
                <v:path arrowok="t"/>
                <v:fill type="solid"/>
              </v:shape>
            </v:group>
            <v:group style="position:absolute;left:8034;top:4044;width:10;height:20" coordorigin="8034,4044" coordsize="10,20">
              <v:shape style="position:absolute;left:8034;top:4044;width:10;height:20" coordorigin="8034,4044" coordsize="10,20" path="m8034,4064l8044,4064,8044,4044,8034,4044,8034,4064xe" filled="true" fillcolor="#000000" stroked="false">
                <v:path arrowok="t"/>
                <v:fill type="solid"/>
              </v:shape>
            </v:group>
            <v:group style="position:absolute;left:8034;top:4064;width:10;height:20" coordorigin="8034,4064" coordsize="10,20">
              <v:shape style="position:absolute;left:8034;top:4064;width:10;height:20" coordorigin="8034,4064" coordsize="10,20" path="m8034,4083l8044,4083,8044,4064,8034,4064,8034,4083xe" filled="true" fillcolor="#000000" stroked="false">
                <v:path arrowok="t"/>
                <v:fill type="solid"/>
              </v:shape>
            </v:group>
            <v:group style="position:absolute;left:8034;top:4083;width:10;height:20" coordorigin="8034,4083" coordsize="10,20">
              <v:shape style="position:absolute;left:8034;top:4083;width:10;height:20" coordorigin="8034,4083" coordsize="10,20" path="m8034,4102l8044,4102,8044,4083,8034,4083,8034,4102xe" filled="true" fillcolor="#000000" stroked="false">
                <v:path arrowok="t"/>
                <v:fill type="solid"/>
              </v:shape>
            </v:group>
            <v:group style="position:absolute;left:8034;top:4102;width:10;height:20" coordorigin="8034,4102" coordsize="10,20">
              <v:shape style="position:absolute;left:8034;top:4102;width:10;height:20" coordorigin="8034,4102" coordsize="10,20" path="m8034,4121l8044,4121,8044,4102,8034,4102,8034,4121xe" filled="true" fillcolor="#000000" stroked="false">
                <v:path arrowok="t"/>
                <v:fill type="solid"/>
              </v:shape>
            </v:group>
            <v:group style="position:absolute;left:8034;top:4121;width:10;height:20" coordorigin="8034,4121" coordsize="10,20">
              <v:shape style="position:absolute;left:8034;top:4121;width:10;height:20" coordorigin="8034,4121" coordsize="10,20" path="m8034,4140l8044,4140,8044,4121,8034,4121,8034,4140xe" filled="true" fillcolor="#000000" stroked="false">
                <v:path arrowok="t"/>
                <v:fill type="solid"/>
              </v:shape>
            </v:group>
            <v:group style="position:absolute;left:8034;top:4140;width:10;height:20" coordorigin="8034,4140" coordsize="10,20">
              <v:shape style="position:absolute;left:8034;top:4140;width:10;height:20" coordorigin="8034,4140" coordsize="10,20" path="m8034,4160l8044,4160,8044,4140,8034,4140,8034,4160xe" filled="true" fillcolor="#000000" stroked="false">
                <v:path arrowok="t"/>
                <v:fill type="solid"/>
              </v:shape>
            </v:group>
            <v:group style="position:absolute;left:8034;top:4160;width:10;height:20" coordorigin="8034,4160" coordsize="10,20">
              <v:shape style="position:absolute;left:8034;top:4160;width:10;height:20" coordorigin="8034,4160" coordsize="10,20" path="m8034,4179l8044,4179,8044,4160,8034,4160,8034,4179xe" filled="true" fillcolor="#000000" stroked="false">
                <v:path arrowok="t"/>
                <v:fill type="solid"/>
              </v:shape>
            </v:group>
            <v:group style="position:absolute;left:8034;top:4179;width:10;height:20" coordorigin="8034,4179" coordsize="10,20">
              <v:shape style="position:absolute;left:8034;top:4179;width:10;height:20" coordorigin="8034,4179" coordsize="10,20" path="m8034,4198l8044,4198,8044,4179,8034,4179,8034,4198xe" filled="true" fillcolor="#000000" stroked="false">
                <v:path arrowok="t"/>
                <v:fill type="solid"/>
              </v:shape>
            </v:group>
            <v:group style="position:absolute;left:8034;top:4198;width:10;height:20" coordorigin="8034,4198" coordsize="10,20">
              <v:shape style="position:absolute;left:8034;top:4198;width:10;height:20" coordorigin="8034,4198" coordsize="10,20" path="m8034,4217l8044,4217,8044,4198,8034,4198,8034,4217xe" filled="true" fillcolor="#000000" stroked="false">
                <v:path arrowok="t"/>
                <v:fill type="solid"/>
              </v:shape>
            </v:group>
            <v:group style="position:absolute;left:8034;top:4223;width:10;height:2" coordorigin="8034,4223" coordsize="10,2">
              <v:shape style="position:absolute;left:8034;top:4223;width:10;height:2" coordorigin="8034,4223" coordsize="10,0" path="m8034,4223l8044,4223e" filled="false" stroked="true" strokeweight=".600037pt" strokecolor="#000000">
                <v:path arrowok="t"/>
              </v:shape>
            </v:group>
            <v:group style="position:absolute;left:8746;top:3891;width:10;height:20" coordorigin="8746,3891" coordsize="10,20">
              <v:shape style="position:absolute;left:8746;top:3891;width:10;height:20" coordorigin="8746,3891" coordsize="10,20" path="m8746,3910l8756,3910,8756,3891,8746,3891,8746,3910xe" filled="true" fillcolor="#000000" stroked="false">
                <v:path arrowok="t"/>
                <v:fill type="solid"/>
              </v:shape>
            </v:group>
            <v:group style="position:absolute;left:8746;top:3910;width:10;height:20" coordorigin="8746,3910" coordsize="10,20">
              <v:shape style="position:absolute;left:8746;top:3910;width:10;height:20" coordorigin="8746,3910" coordsize="10,20" path="m8746,3929l8756,3929,8756,3910,8746,3910,8746,3929xe" filled="true" fillcolor="#000000" stroked="false">
                <v:path arrowok="t"/>
                <v:fill type="solid"/>
              </v:shape>
            </v:group>
            <v:group style="position:absolute;left:8746;top:3929;width:10;height:20" coordorigin="8746,3929" coordsize="10,20">
              <v:shape style="position:absolute;left:8746;top:3929;width:10;height:20" coordorigin="8746,3929" coordsize="10,20" path="m8746,3948l8756,3948,8756,3929,8746,3929,8746,3948xe" filled="true" fillcolor="#000000" stroked="false">
                <v:path arrowok="t"/>
                <v:fill type="solid"/>
              </v:shape>
            </v:group>
            <v:group style="position:absolute;left:8746;top:3948;width:10;height:20" coordorigin="8746,3948" coordsize="10,20">
              <v:shape style="position:absolute;left:8746;top:3948;width:10;height:20" coordorigin="8746,3948" coordsize="10,20" path="m8746,3968l8756,3968,8756,3948,8746,3948,8746,3968xe" filled="true" fillcolor="#000000" stroked="false">
                <v:path arrowok="t"/>
                <v:fill type="solid"/>
              </v:shape>
            </v:group>
            <v:group style="position:absolute;left:8746;top:3968;width:10;height:20" coordorigin="8746,3968" coordsize="10,20">
              <v:shape style="position:absolute;left:8746;top:3968;width:10;height:20" coordorigin="8746,3968" coordsize="10,20" path="m8746,3987l8756,3987,8756,3968,8746,3968,8746,3987xe" filled="true" fillcolor="#000000" stroked="false">
                <v:path arrowok="t"/>
                <v:fill type="solid"/>
              </v:shape>
            </v:group>
            <v:group style="position:absolute;left:8746;top:3987;width:10;height:20" coordorigin="8746,3987" coordsize="10,20">
              <v:shape style="position:absolute;left:8746;top:3987;width:10;height:20" coordorigin="8746,3987" coordsize="10,20" path="m8746,4006l8756,4006,8756,3987,8746,3987,8746,4006xe" filled="true" fillcolor="#000000" stroked="false">
                <v:path arrowok="t"/>
                <v:fill type="solid"/>
              </v:shape>
            </v:group>
            <v:group style="position:absolute;left:8746;top:4006;width:10;height:20" coordorigin="8746,4006" coordsize="10,20">
              <v:shape style="position:absolute;left:8746;top:4006;width:10;height:20" coordorigin="8746,4006" coordsize="10,20" path="m8746,4025l8756,4025,8756,4006,8746,4006,8746,4025xe" filled="true" fillcolor="#000000" stroked="false">
                <v:path arrowok="t"/>
                <v:fill type="solid"/>
              </v:shape>
            </v:group>
            <v:group style="position:absolute;left:8746;top:4025;width:10;height:20" coordorigin="8746,4025" coordsize="10,20">
              <v:shape style="position:absolute;left:8746;top:4025;width:10;height:20" coordorigin="8746,4025" coordsize="10,20" path="m8746,4044l8756,4044,8756,4025,8746,4025,8746,4044xe" filled="true" fillcolor="#000000" stroked="false">
                <v:path arrowok="t"/>
                <v:fill type="solid"/>
              </v:shape>
            </v:group>
            <v:group style="position:absolute;left:8746;top:4044;width:10;height:20" coordorigin="8746,4044" coordsize="10,20">
              <v:shape style="position:absolute;left:8746;top:4044;width:10;height:20" coordorigin="8746,4044" coordsize="10,20" path="m8746,4064l8756,4064,8756,4044,8746,4044,8746,4064xe" filled="true" fillcolor="#000000" stroked="false">
                <v:path arrowok="t"/>
                <v:fill type="solid"/>
              </v:shape>
            </v:group>
            <v:group style="position:absolute;left:8746;top:4064;width:10;height:20" coordorigin="8746,4064" coordsize="10,20">
              <v:shape style="position:absolute;left:8746;top:4064;width:10;height:20" coordorigin="8746,4064" coordsize="10,20" path="m8746,4083l8756,4083,8756,4064,8746,4064,8746,4083xe" filled="true" fillcolor="#000000" stroked="false">
                <v:path arrowok="t"/>
                <v:fill type="solid"/>
              </v:shape>
            </v:group>
            <v:group style="position:absolute;left:8746;top:4083;width:10;height:20" coordorigin="8746,4083" coordsize="10,20">
              <v:shape style="position:absolute;left:8746;top:4083;width:10;height:20" coordorigin="8746,4083" coordsize="10,20" path="m8746,4102l8756,4102,8756,4083,8746,4083,8746,4102xe" filled="true" fillcolor="#000000" stroked="false">
                <v:path arrowok="t"/>
                <v:fill type="solid"/>
              </v:shape>
            </v:group>
            <v:group style="position:absolute;left:8746;top:4102;width:10;height:20" coordorigin="8746,4102" coordsize="10,20">
              <v:shape style="position:absolute;left:8746;top:4102;width:10;height:20" coordorigin="8746,4102" coordsize="10,20" path="m8746,4121l8756,4121,8756,4102,8746,4102,8746,4121xe" filled="true" fillcolor="#000000" stroked="false">
                <v:path arrowok="t"/>
                <v:fill type="solid"/>
              </v:shape>
            </v:group>
            <v:group style="position:absolute;left:8746;top:4121;width:10;height:20" coordorigin="8746,4121" coordsize="10,20">
              <v:shape style="position:absolute;left:8746;top:4121;width:10;height:20" coordorigin="8746,4121" coordsize="10,20" path="m8746,4140l8756,4140,8756,4121,8746,4121,8746,4140xe" filled="true" fillcolor="#000000" stroked="false">
                <v:path arrowok="t"/>
                <v:fill type="solid"/>
              </v:shape>
            </v:group>
            <v:group style="position:absolute;left:8746;top:4140;width:10;height:20" coordorigin="8746,4140" coordsize="10,20">
              <v:shape style="position:absolute;left:8746;top:4140;width:10;height:20" coordorigin="8746,4140" coordsize="10,20" path="m8746,4160l8756,4160,8756,4140,8746,4140,8746,4160xe" filled="true" fillcolor="#000000" stroked="false">
                <v:path arrowok="t"/>
                <v:fill type="solid"/>
              </v:shape>
            </v:group>
            <v:group style="position:absolute;left:8746;top:4160;width:10;height:20" coordorigin="8746,4160" coordsize="10,20">
              <v:shape style="position:absolute;left:8746;top:4160;width:10;height:20" coordorigin="8746,4160" coordsize="10,20" path="m8746,4179l8756,4179,8756,4160,8746,4160,8746,4179xe" filled="true" fillcolor="#000000" stroked="false">
                <v:path arrowok="t"/>
                <v:fill type="solid"/>
              </v:shape>
            </v:group>
            <v:group style="position:absolute;left:8746;top:4179;width:10;height:20" coordorigin="8746,4179" coordsize="10,20">
              <v:shape style="position:absolute;left:8746;top:4179;width:10;height:20" coordorigin="8746,4179" coordsize="10,20" path="m8746,4198l8756,4198,8756,4179,8746,4179,8746,4198xe" filled="true" fillcolor="#000000" stroked="false">
                <v:path arrowok="t"/>
                <v:fill type="solid"/>
              </v:shape>
            </v:group>
            <v:group style="position:absolute;left:8746;top:4198;width:10;height:20" coordorigin="8746,4198" coordsize="10,20">
              <v:shape style="position:absolute;left:8746;top:4198;width:10;height:20" coordorigin="8746,4198" coordsize="10,20" path="m8746,4217l8756,4217,8756,4198,8746,4198,8746,4217xe" filled="true" fillcolor="#000000" stroked="false">
                <v:path arrowok="t"/>
                <v:fill type="solid"/>
              </v:shape>
            </v:group>
            <v:group style="position:absolute;left:8746;top:4223;width:10;height:2" coordorigin="8746,4223" coordsize="10,2">
              <v:shape style="position:absolute;left:8746;top:4223;width:10;height:2" coordorigin="8746,4223" coordsize="10,0" path="m8746,4223l8756,4223e" filled="false" stroked="true" strokeweight=".600037pt" strokecolor="#000000">
                <v:path arrowok="t"/>
              </v:shape>
            </v:group>
            <v:group style="position:absolute;left:9597;top:3891;width:10;height:20" coordorigin="9597,3891" coordsize="10,20">
              <v:shape style="position:absolute;left:9597;top:3891;width:10;height:20" coordorigin="9597,3891" coordsize="10,20" path="m9597,3910l9607,3910,9607,3891,9597,3891,9597,3910xe" filled="true" fillcolor="#000000" stroked="false">
                <v:path arrowok="t"/>
                <v:fill type="solid"/>
              </v:shape>
            </v:group>
            <v:group style="position:absolute;left:9597;top:3910;width:10;height:20" coordorigin="9597,3910" coordsize="10,20">
              <v:shape style="position:absolute;left:9597;top:3910;width:10;height:20" coordorigin="9597,3910" coordsize="10,20" path="m9597,3929l9607,3929,9607,3910,9597,3910,9597,3929xe" filled="true" fillcolor="#000000" stroked="false">
                <v:path arrowok="t"/>
                <v:fill type="solid"/>
              </v:shape>
            </v:group>
            <v:group style="position:absolute;left:9597;top:3929;width:10;height:20" coordorigin="9597,3929" coordsize="10,20">
              <v:shape style="position:absolute;left:9597;top:3929;width:10;height:20" coordorigin="9597,3929" coordsize="10,20" path="m9597,3948l9607,3948,9607,3929,9597,3929,9597,3948xe" filled="true" fillcolor="#000000" stroked="false">
                <v:path arrowok="t"/>
                <v:fill type="solid"/>
              </v:shape>
            </v:group>
            <v:group style="position:absolute;left:9597;top:3948;width:10;height:20" coordorigin="9597,3948" coordsize="10,20">
              <v:shape style="position:absolute;left:9597;top:3948;width:10;height:20" coordorigin="9597,3948" coordsize="10,20" path="m9597,3968l9607,3968,9607,3948,9597,3948,9597,3968xe" filled="true" fillcolor="#000000" stroked="false">
                <v:path arrowok="t"/>
                <v:fill type="solid"/>
              </v:shape>
            </v:group>
            <v:group style="position:absolute;left:9597;top:3968;width:10;height:20" coordorigin="9597,3968" coordsize="10,20">
              <v:shape style="position:absolute;left:9597;top:3968;width:10;height:20" coordorigin="9597,3968" coordsize="10,20" path="m9597,3987l9607,3987,9607,3968,9597,3968,9597,3987xe" filled="true" fillcolor="#000000" stroked="false">
                <v:path arrowok="t"/>
                <v:fill type="solid"/>
              </v:shape>
            </v:group>
            <v:group style="position:absolute;left:9597;top:3987;width:10;height:20" coordorigin="9597,3987" coordsize="10,20">
              <v:shape style="position:absolute;left:9597;top:3987;width:10;height:20" coordorigin="9597,3987" coordsize="10,20" path="m9597,4006l9607,4006,9607,3987,9597,3987,9597,4006xe" filled="true" fillcolor="#000000" stroked="false">
                <v:path arrowok="t"/>
                <v:fill type="solid"/>
              </v:shape>
            </v:group>
            <v:group style="position:absolute;left:9597;top:4006;width:10;height:20" coordorigin="9597,4006" coordsize="10,20">
              <v:shape style="position:absolute;left:9597;top:4006;width:10;height:20" coordorigin="9597,4006" coordsize="10,20" path="m9597,4025l9607,4025,9607,4006,9597,4006,9597,4025xe" filled="true" fillcolor="#000000" stroked="false">
                <v:path arrowok="t"/>
                <v:fill type="solid"/>
              </v:shape>
            </v:group>
            <v:group style="position:absolute;left:9597;top:4025;width:10;height:20" coordorigin="9597,4025" coordsize="10,20">
              <v:shape style="position:absolute;left:9597;top:4025;width:10;height:20" coordorigin="9597,4025" coordsize="10,20" path="m9597,4044l9607,4044,9607,4025,9597,4025,9597,4044xe" filled="true" fillcolor="#000000" stroked="false">
                <v:path arrowok="t"/>
                <v:fill type="solid"/>
              </v:shape>
            </v:group>
            <v:group style="position:absolute;left:9597;top:4044;width:10;height:20" coordorigin="9597,4044" coordsize="10,20">
              <v:shape style="position:absolute;left:9597;top:4044;width:10;height:20" coordorigin="9597,4044" coordsize="10,20" path="m9597,4064l9607,4064,9607,4044,9597,4044,9597,4064xe" filled="true" fillcolor="#000000" stroked="false">
                <v:path arrowok="t"/>
                <v:fill type="solid"/>
              </v:shape>
            </v:group>
            <v:group style="position:absolute;left:9597;top:4064;width:10;height:20" coordorigin="9597,4064" coordsize="10,20">
              <v:shape style="position:absolute;left:9597;top:4064;width:10;height:20" coordorigin="9597,4064" coordsize="10,20" path="m9597,4083l9607,4083,9607,4064,9597,4064,9597,4083xe" filled="true" fillcolor="#000000" stroked="false">
                <v:path arrowok="t"/>
                <v:fill type="solid"/>
              </v:shape>
            </v:group>
            <v:group style="position:absolute;left:9597;top:4083;width:10;height:20" coordorigin="9597,4083" coordsize="10,20">
              <v:shape style="position:absolute;left:9597;top:4083;width:10;height:20" coordorigin="9597,4083" coordsize="10,20" path="m9597,4102l9607,4102,9607,4083,9597,4083,9597,4102xe" filled="true" fillcolor="#000000" stroked="false">
                <v:path arrowok="t"/>
                <v:fill type="solid"/>
              </v:shape>
            </v:group>
            <v:group style="position:absolute;left:9597;top:4102;width:10;height:20" coordorigin="9597,4102" coordsize="10,20">
              <v:shape style="position:absolute;left:9597;top:4102;width:10;height:20" coordorigin="9597,4102" coordsize="10,20" path="m9597,4121l9607,4121,9607,4102,9597,4102,9597,4121xe" filled="true" fillcolor="#000000" stroked="false">
                <v:path arrowok="t"/>
                <v:fill type="solid"/>
              </v:shape>
            </v:group>
            <v:group style="position:absolute;left:9597;top:4121;width:10;height:20" coordorigin="9597,4121" coordsize="10,20">
              <v:shape style="position:absolute;left:9597;top:4121;width:10;height:20" coordorigin="9597,4121" coordsize="10,20" path="m9597,4140l9607,4140,9607,4121,9597,4121,9597,4140xe" filled="true" fillcolor="#000000" stroked="false">
                <v:path arrowok="t"/>
                <v:fill type="solid"/>
              </v:shape>
            </v:group>
            <v:group style="position:absolute;left:9597;top:4140;width:10;height:20" coordorigin="9597,4140" coordsize="10,20">
              <v:shape style="position:absolute;left:9597;top:4140;width:10;height:20" coordorigin="9597,4140" coordsize="10,20" path="m9597,4160l9607,4160,9607,4140,9597,4140,9597,4160xe" filled="true" fillcolor="#000000" stroked="false">
                <v:path arrowok="t"/>
                <v:fill type="solid"/>
              </v:shape>
            </v:group>
            <v:group style="position:absolute;left:9597;top:4160;width:10;height:20" coordorigin="9597,4160" coordsize="10,20">
              <v:shape style="position:absolute;left:9597;top:4160;width:10;height:20" coordorigin="9597,4160" coordsize="10,20" path="m9597,4179l9607,4179,9607,4160,9597,4160,9597,4179xe" filled="true" fillcolor="#000000" stroked="false">
                <v:path arrowok="t"/>
                <v:fill type="solid"/>
              </v:shape>
            </v:group>
            <v:group style="position:absolute;left:9597;top:4179;width:10;height:20" coordorigin="9597,4179" coordsize="10,20">
              <v:shape style="position:absolute;left:9597;top:4179;width:10;height:20" coordorigin="9597,4179" coordsize="10,20" path="m9597,4198l9607,4198,9607,4179,9597,4179,9597,4198xe" filled="true" fillcolor="#000000" stroked="false">
                <v:path arrowok="t"/>
                <v:fill type="solid"/>
              </v:shape>
            </v:group>
            <v:group style="position:absolute;left:9597;top:4198;width:10;height:20" coordorigin="9597,4198" coordsize="10,20">
              <v:shape style="position:absolute;left:9597;top:4198;width:10;height:20" coordorigin="9597,4198" coordsize="10,20" path="m9597,4217l9607,4217,9607,4198,9597,4198,9597,4217xe" filled="true" fillcolor="#000000" stroked="false">
                <v:path arrowok="t"/>
                <v:fill type="solid"/>
              </v:shape>
            </v:group>
            <v:group style="position:absolute;left:9597;top:4223;width:10;height:2" coordorigin="9597,4223" coordsize="10,2">
              <v:shape style="position:absolute;left:9597;top:4223;width:10;height:2" coordorigin="9597,4223" coordsize="10,0" path="m9597,4223l9607,4223e" filled="false" stroked="true" strokeweight=".600037pt" strokecolor="#000000">
                <v:path arrowok="t"/>
              </v:shape>
            </v:group>
            <v:group style="position:absolute;left:10446;top:3891;width:10;height:20" coordorigin="10446,3891" coordsize="10,20">
              <v:shape style="position:absolute;left:10446;top:3891;width:10;height:20" coordorigin="10446,3891" coordsize="10,20" path="m10446,3910l10455,3910,10455,3891,10446,3891,10446,3910xe" filled="true" fillcolor="#000000" stroked="false">
                <v:path arrowok="t"/>
                <v:fill type="solid"/>
              </v:shape>
            </v:group>
            <v:group style="position:absolute;left:10446;top:3910;width:10;height:20" coordorigin="10446,3910" coordsize="10,20">
              <v:shape style="position:absolute;left:10446;top:3910;width:10;height:20" coordorigin="10446,3910" coordsize="10,20" path="m10446,3929l10455,3929,10455,3910,10446,3910,10446,3929xe" filled="true" fillcolor="#000000" stroked="false">
                <v:path arrowok="t"/>
                <v:fill type="solid"/>
              </v:shape>
            </v:group>
            <v:group style="position:absolute;left:10446;top:3929;width:10;height:20" coordorigin="10446,3929" coordsize="10,20">
              <v:shape style="position:absolute;left:10446;top:3929;width:10;height:20" coordorigin="10446,3929" coordsize="10,20" path="m10446,3948l10455,3948,10455,3929,10446,3929,10446,3948xe" filled="true" fillcolor="#000000" stroked="false">
                <v:path arrowok="t"/>
                <v:fill type="solid"/>
              </v:shape>
            </v:group>
            <v:group style="position:absolute;left:10446;top:3948;width:10;height:20" coordorigin="10446,3948" coordsize="10,20">
              <v:shape style="position:absolute;left:10446;top:3948;width:10;height:20" coordorigin="10446,3948" coordsize="10,20" path="m10446,3968l10455,3968,10455,3948,10446,3948,10446,3968xe" filled="true" fillcolor="#000000" stroked="false">
                <v:path arrowok="t"/>
                <v:fill type="solid"/>
              </v:shape>
            </v:group>
            <v:group style="position:absolute;left:10446;top:3968;width:10;height:20" coordorigin="10446,3968" coordsize="10,20">
              <v:shape style="position:absolute;left:10446;top:3968;width:10;height:20" coordorigin="10446,3968" coordsize="10,20" path="m10446,3987l10455,3987,10455,3968,10446,3968,10446,3987xe" filled="true" fillcolor="#000000" stroked="false">
                <v:path arrowok="t"/>
                <v:fill type="solid"/>
              </v:shape>
            </v:group>
            <v:group style="position:absolute;left:10446;top:3987;width:10;height:20" coordorigin="10446,3987" coordsize="10,20">
              <v:shape style="position:absolute;left:10446;top:3987;width:10;height:20" coordorigin="10446,3987" coordsize="10,20" path="m10446,4006l10455,4006,10455,3987,10446,3987,10446,4006xe" filled="true" fillcolor="#000000" stroked="false">
                <v:path arrowok="t"/>
                <v:fill type="solid"/>
              </v:shape>
            </v:group>
            <v:group style="position:absolute;left:10446;top:4006;width:10;height:20" coordorigin="10446,4006" coordsize="10,20">
              <v:shape style="position:absolute;left:10446;top:4006;width:10;height:20" coordorigin="10446,4006" coordsize="10,20" path="m10446,4025l10455,4025,10455,4006,10446,4006,10446,4025xe" filled="true" fillcolor="#000000" stroked="false">
                <v:path arrowok="t"/>
                <v:fill type="solid"/>
              </v:shape>
            </v:group>
            <v:group style="position:absolute;left:10446;top:4025;width:10;height:20" coordorigin="10446,4025" coordsize="10,20">
              <v:shape style="position:absolute;left:10446;top:4025;width:10;height:20" coordorigin="10446,4025" coordsize="10,20" path="m10446,4044l10455,4044,10455,4025,10446,4025,10446,4044xe" filled="true" fillcolor="#000000" stroked="false">
                <v:path arrowok="t"/>
                <v:fill type="solid"/>
              </v:shape>
            </v:group>
            <v:group style="position:absolute;left:10446;top:4044;width:10;height:20" coordorigin="10446,4044" coordsize="10,20">
              <v:shape style="position:absolute;left:10446;top:4044;width:10;height:20" coordorigin="10446,4044" coordsize="10,20" path="m10446,4064l10455,4064,10455,4044,10446,4044,10446,4064xe" filled="true" fillcolor="#000000" stroked="false">
                <v:path arrowok="t"/>
                <v:fill type="solid"/>
              </v:shape>
            </v:group>
            <v:group style="position:absolute;left:10446;top:4064;width:10;height:20" coordorigin="10446,4064" coordsize="10,20">
              <v:shape style="position:absolute;left:10446;top:4064;width:10;height:20" coordorigin="10446,4064" coordsize="10,20" path="m10446,4083l10455,4083,10455,4064,10446,4064,10446,4083xe" filled="true" fillcolor="#000000" stroked="false">
                <v:path arrowok="t"/>
                <v:fill type="solid"/>
              </v:shape>
            </v:group>
            <v:group style="position:absolute;left:10446;top:4083;width:10;height:20" coordorigin="10446,4083" coordsize="10,20">
              <v:shape style="position:absolute;left:10446;top:4083;width:10;height:20" coordorigin="10446,4083" coordsize="10,20" path="m10446,4102l10455,4102,10455,4083,10446,4083,10446,4102xe" filled="true" fillcolor="#000000" stroked="false">
                <v:path arrowok="t"/>
                <v:fill type="solid"/>
              </v:shape>
            </v:group>
            <v:group style="position:absolute;left:10446;top:4102;width:10;height:20" coordorigin="10446,4102" coordsize="10,20">
              <v:shape style="position:absolute;left:10446;top:4102;width:10;height:20" coordorigin="10446,4102" coordsize="10,20" path="m10446,4121l10455,4121,10455,4102,10446,4102,10446,4121xe" filled="true" fillcolor="#000000" stroked="false">
                <v:path arrowok="t"/>
                <v:fill type="solid"/>
              </v:shape>
            </v:group>
            <v:group style="position:absolute;left:10446;top:4121;width:10;height:20" coordorigin="10446,4121" coordsize="10,20">
              <v:shape style="position:absolute;left:10446;top:4121;width:10;height:20" coordorigin="10446,4121" coordsize="10,20" path="m10446,4140l10455,4140,10455,4121,10446,4121,10446,4140xe" filled="true" fillcolor="#000000" stroked="false">
                <v:path arrowok="t"/>
                <v:fill type="solid"/>
              </v:shape>
            </v:group>
            <v:group style="position:absolute;left:10446;top:4140;width:10;height:20" coordorigin="10446,4140" coordsize="10,20">
              <v:shape style="position:absolute;left:10446;top:4140;width:10;height:20" coordorigin="10446,4140" coordsize="10,20" path="m10446,4160l10455,4160,10455,4140,10446,4140,10446,4160xe" filled="true" fillcolor="#000000" stroked="false">
                <v:path arrowok="t"/>
                <v:fill type="solid"/>
              </v:shape>
            </v:group>
            <v:group style="position:absolute;left:10446;top:4160;width:10;height:20" coordorigin="10446,4160" coordsize="10,20">
              <v:shape style="position:absolute;left:10446;top:4160;width:10;height:20" coordorigin="10446,4160" coordsize="10,20" path="m10446,4179l10455,4179,10455,4160,10446,4160,10446,4179xe" filled="true" fillcolor="#000000" stroked="false">
                <v:path arrowok="t"/>
                <v:fill type="solid"/>
              </v:shape>
            </v:group>
            <v:group style="position:absolute;left:10446;top:4179;width:10;height:20" coordorigin="10446,4179" coordsize="10,20">
              <v:shape style="position:absolute;left:10446;top:4179;width:10;height:20" coordorigin="10446,4179" coordsize="10,20" path="m10446,4198l10455,4198,10455,4179,10446,4179,10446,4198xe" filled="true" fillcolor="#000000" stroked="false">
                <v:path arrowok="t"/>
                <v:fill type="solid"/>
              </v:shape>
            </v:group>
            <v:group style="position:absolute;left:10446;top:4198;width:10;height:20" coordorigin="10446,4198" coordsize="10,20">
              <v:shape style="position:absolute;left:10446;top:4198;width:10;height:20" coordorigin="10446,4198" coordsize="10,20" path="m10446,4217l10455,4217,10455,4198,10446,4198,10446,4217xe" filled="true" fillcolor="#000000" stroked="false">
                <v:path arrowok="t"/>
                <v:fill type="solid"/>
              </v:shape>
            </v:group>
            <v:group style="position:absolute;left:10446;top:4223;width:10;height:2" coordorigin="10446,4223" coordsize="10,2">
              <v:shape style="position:absolute;left:10446;top:4223;width:10;height:2" coordorigin="10446,4223" coordsize="10,0" path="m10446,4223l10455,4223e" filled="false" stroked="true" strokeweight=".600037pt" strokecolor="#000000">
                <v:path arrowok="t"/>
              </v:shape>
            </v:group>
            <v:group style="position:absolute;left:12006;top:3891;width:10;height:20" coordorigin="12006,3891" coordsize="10,20">
              <v:shape style="position:absolute;left:12006;top:3891;width:10;height:20" coordorigin="12006,3891" coordsize="10,20" path="m12006,3910l12015,3910,12015,3891,12006,3891,12006,3910xe" filled="true" fillcolor="#000000" stroked="false">
                <v:path arrowok="t"/>
                <v:fill type="solid"/>
              </v:shape>
            </v:group>
            <v:group style="position:absolute;left:12006;top:3910;width:10;height:20" coordorigin="12006,3910" coordsize="10,20">
              <v:shape style="position:absolute;left:12006;top:3910;width:10;height:20" coordorigin="12006,3910" coordsize="10,20" path="m12006,3929l12015,3929,12015,3910,12006,3910,12006,3929xe" filled="true" fillcolor="#000000" stroked="false">
                <v:path arrowok="t"/>
                <v:fill type="solid"/>
              </v:shape>
            </v:group>
            <v:group style="position:absolute;left:12006;top:3929;width:10;height:20" coordorigin="12006,3929" coordsize="10,20">
              <v:shape style="position:absolute;left:12006;top:3929;width:10;height:20" coordorigin="12006,3929" coordsize="10,20" path="m12006,3948l12015,3948,12015,3929,12006,3929,12006,3948xe" filled="true" fillcolor="#000000" stroked="false">
                <v:path arrowok="t"/>
                <v:fill type="solid"/>
              </v:shape>
            </v:group>
            <v:group style="position:absolute;left:12006;top:3948;width:10;height:20" coordorigin="12006,3948" coordsize="10,20">
              <v:shape style="position:absolute;left:12006;top:3948;width:10;height:20" coordorigin="12006,3948" coordsize="10,20" path="m12006,3968l12015,3968,12015,3948,12006,3948,12006,3968xe" filled="true" fillcolor="#000000" stroked="false">
                <v:path arrowok="t"/>
                <v:fill type="solid"/>
              </v:shape>
            </v:group>
            <v:group style="position:absolute;left:12006;top:3968;width:10;height:20" coordorigin="12006,3968" coordsize="10,20">
              <v:shape style="position:absolute;left:12006;top:3968;width:10;height:20" coordorigin="12006,3968" coordsize="10,20" path="m12006,3987l12015,3987,12015,3968,12006,3968,12006,3987xe" filled="true" fillcolor="#000000" stroked="false">
                <v:path arrowok="t"/>
                <v:fill type="solid"/>
              </v:shape>
            </v:group>
            <v:group style="position:absolute;left:12006;top:3987;width:10;height:20" coordorigin="12006,3987" coordsize="10,20">
              <v:shape style="position:absolute;left:12006;top:3987;width:10;height:20" coordorigin="12006,3987" coordsize="10,20" path="m12006,4006l12015,4006,12015,3987,12006,3987,12006,4006xe" filled="true" fillcolor="#000000" stroked="false">
                <v:path arrowok="t"/>
                <v:fill type="solid"/>
              </v:shape>
            </v:group>
            <v:group style="position:absolute;left:12006;top:4006;width:10;height:20" coordorigin="12006,4006" coordsize="10,20">
              <v:shape style="position:absolute;left:12006;top:4006;width:10;height:20" coordorigin="12006,4006" coordsize="10,20" path="m12006,4025l12015,4025,12015,4006,12006,4006,12006,4025xe" filled="true" fillcolor="#000000" stroked="false">
                <v:path arrowok="t"/>
                <v:fill type="solid"/>
              </v:shape>
            </v:group>
            <v:group style="position:absolute;left:12006;top:4025;width:10;height:20" coordorigin="12006,4025" coordsize="10,20">
              <v:shape style="position:absolute;left:12006;top:4025;width:10;height:20" coordorigin="12006,4025" coordsize="10,20" path="m12006,4044l12015,4044,12015,4025,12006,4025,12006,4044xe" filled="true" fillcolor="#000000" stroked="false">
                <v:path arrowok="t"/>
                <v:fill type="solid"/>
              </v:shape>
            </v:group>
            <v:group style="position:absolute;left:12006;top:4044;width:10;height:20" coordorigin="12006,4044" coordsize="10,20">
              <v:shape style="position:absolute;left:12006;top:4044;width:10;height:20" coordorigin="12006,4044" coordsize="10,20" path="m12006,4064l12015,4064,12015,4044,12006,4044,12006,4064xe" filled="true" fillcolor="#000000" stroked="false">
                <v:path arrowok="t"/>
                <v:fill type="solid"/>
              </v:shape>
            </v:group>
            <v:group style="position:absolute;left:12006;top:4064;width:10;height:20" coordorigin="12006,4064" coordsize="10,20">
              <v:shape style="position:absolute;left:12006;top:4064;width:10;height:20" coordorigin="12006,4064" coordsize="10,20" path="m12006,4083l12015,4083,12015,4064,12006,4064,12006,4083xe" filled="true" fillcolor="#000000" stroked="false">
                <v:path arrowok="t"/>
                <v:fill type="solid"/>
              </v:shape>
            </v:group>
            <v:group style="position:absolute;left:12006;top:4083;width:10;height:20" coordorigin="12006,4083" coordsize="10,20">
              <v:shape style="position:absolute;left:12006;top:4083;width:10;height:20" coordorigin="12006,4083" coordsize="10,20" path="m12006,4102l12015,4102,12015,4083,12006,4083,12006,4102xe" filled="true" fillcolor="#000000" stroked="false">
                <v:path arrowok="t"/>
                <v:fill type="solid"/>
              </v:shape>
            </v:group>
            <v:group style="position:absolute;left:12006;top:4102;width:10;height:20" coordorigin="12006,4102" coordsize="10,20">
              <v:shape style="position:absolute;left:12006;top:4102;width:10;height:20" coordorigin="12006,4102" coordsize="10,20" path="m12006,4121l12015,4121,12015,4102,12006,4102,12006,4121xe" filled="true" fillcolor="#000000" stroked="false">
                <v:path arrowok="t"/>
                <v:fill type="solid"/>
              </v:shape>
            </v:group>
            <v:group style="position:absolute;left:12006;top:4121;width:10;height:20" coordorigin="12006,4121" coordsize="10,20">
              <v:shape style="position:absolute;left:12006;top:4121;width:10;height:20" coordorigin="12006,4121" coordsize="10,20" path="m12006,4140l12015,4140,12015,4121,12006,4121,12006,4140xe" filled="true" fillcolor="#000000" stroked="false">
                <v:path arrowok="t"/>
                <v:fill type="solid"/>
              </v:shape>
            </v:group>
            <v:group style="position:absolute;left:12006;top:4140;width:10;height:20" coordorigin="12006,4140" coordsize="10,20">
              <v:shape style="position:absolute;left:12006;top:4140;width:10;height:20" coordorigin="12006,4140" coordsize="10,20" path="m12006,4160l12015,4160,12015,4140,12006,4140,12006,4160xe" filled="true" fillcolor="#000000" stroked="false">
                <v:path arrowok="t"/>
                <v:fill type="solid"/>
              </v:shape>
            </v:group>
            <v:group style="position:absolute;left:12006;top:4160;width:10;height:20" coordorigin="12006,4160" coordsize="10,20">
              <v:shape style="position:absolute;left:12006;top:4160;width:10;height:20" coordorigin="12006,4160" coordsize="10,20" path="m12006,4179l12015,4179,12015,4160,12006,4160,12006,4179xe" filled="true" fillcolor="#000000" stroked="false">
                <v:path arrowok="t"/>
                <v:fill type="solid"/>
              </v:shape>
            </v:group>
            <v:group style="position:absolute;left:12006;top:4179;width:10;height:20" coordorigin="12006,4179" coordsize="10,20">
              <v:shape style="position:absolute;left:12006;top:4179;width:10;height:20" coordorigin="12006,4179" coordsize="10,20" path="m12006,4198l12015,4198,12015,4179,12006,4179,12006,4198xe" filled="true" fillcolor="#000000" stroked="false">
                <v:path arrowok="t"/>
                <v:fill type="solid"/>
              </v:shape>
            </v:group>
            <v:group style="position:absolute;left:12006;top:4198;width:10;height:20" coordorigin="12006,4198" coordsize="10,20">
              <v:shape style="position:absolute;left:12006;top:4198;width:10;height:20" coordorigin="12006,4198" coordsize="10,20" path="m12006,4217l12015,4217,12015,4198,12006,4198,12006,4217xe" filled="true" fillcolor="#000000" stroked="false">
                <v:path arrowok="t"/>
                <v:fill type="solid"/>
              </v:shape>
            </v:group>
            <v:group style="position:absolute;left:12006;top:4223;width:10;height:2" coordorigin="12006,4223" coordsize="10,2">
              <v:shape style="position:absolute;left:12006;top:4223;width:10;height:2" coordorigin="12006,4223" coordsize="10,0" path="m12006,4223l12015,4223e" filled="false" stroked="true" strokeweight=".600037pt" strokecolor="#000000">
                <v:path arrowok="t"/>
              </v:shape>
            </v:group>
            <v:group style="position:absolute;left:13705;top:3891;width:10;height:20" coordorigin="13705,3891" coordsize="10,20">
              <v:shape style="position:absolute;left:13705;top:3891;width:10;height:20" coordorigin="13705,3891" coordsize="10,20" path="m13705,3910l13714,3910,13714,3891,13705,3891,13705,3910xe" filled="true" fillcolor="#000000" stroked="false">
                <v:path arrowok="t"/>
                <v:fill type="solid"/>
              </v:shape>
            </v:group>
            <v:group style="position:absolute;left:13705;top:3910;width:10;height:20" coordorigin="13705,3910" coordsize="10,20">
              <v:shape style="position:absolute;left:13705;top:3910;width:10;height:20" coordorigin="13705,3910" coordsize="10,20" path="m13705,3929l13714,3929,13714,3910,13705,3910,13705,3929xe" filled="true" fillcolor="#000000" stroked="false">
                <v:path arrowok="t"/>
                <v:fill type="solid"/>
              </v:shape>
            </v:group>
            <v:group style="position:absolute;left:13705;top:3929;width:10;height:20" coordorigin="13705,3929" coordsize="10,20">
              <v:shape style="position:absolute;left:13705;top:3929;width:10;height:20" coordorigin="13705,3929" coordsize="10,20" path="m13705,3948l13714,3948,13714,3929,13705,3929,13705,3948xe" filled="true" fillcolor="#000000" stroked="false">
                <v:path arrowok="t"/>
                <v:fill type="solid"/>
              </v:shape>
            </v:group>
            <v:group style="position:absolute;left:13705;top:3948;width:10;height:20" coordorigin="13705,3948" coordsize="10,20">
              <v:shape style="position:absolute;left:13705;top:3948;width:10;height:20" coordorigin="13705,3948" coordsize="10,20" path="m13705,3968l13714,3968,13714,3948,13705,3948,13705,3968xe" filled="true" fillcolor="#000000" stroked="false">
                <v:path arrowok="t"/>
                <v:fill type="solid"/>
              </v:shape>
            </v:group>
            <v:group style="position:absolute;left:13705;top:3968;width:10;height:20" coordorigin="13705,3968" coordsize="10,20">
              <v:shape style="position:absolute;left:13705;top:3968;width:10;height:20" coordorigin="13705,3968" coordsize="10,20" path="m13705,3987l13714,3987,13714,3968,13705,3968,13705,3987xe" filled="true" fillcolor="#000000" stroked="false">
                <v:path arrowok="t"/>
                <v:fill type="solid"/>
              </v:shape>
            </v:group>
            <v:group style="position:absolute;left:13705;top:3987;width:10;height:20" coordorigin="13705,3987" coordsize="10,20">
              <v:shape style="position:absolute;left:13705;top:3987;width:10;height:20" coordorigin="13705,3987" coordsize="10,20" path="m13705,4006l13714,4006,13714,3987,13705,3987,13705,4006xe" filled="true" fillcolor="#000000" stroked="false">
                <v:path arrowok="t"/>
                <v:fill type="solid"/>
              </v:shape>
            </v:group>
            <v:group style="position:absolute;left:13705;top:4006;width:10;height:20" coordorigin="13705,4006" coordsize="10,20">
              <v:shape style="position:absolute;left:13705;top:4006;width:10;height:20" coordorigin="13705,4006" coordsize="10,20" path="m13705,4025l13714,4025,13714,4006,13705,4006,13705,4025xe" filled="true" fillcolor="#000000" stroked="false">
                <v:path arrowok="t"/>
                <v:fill type="solid"/>
              </v:shape>
            </v:group>
            <v:group style="position:absolute;left:13705;top:4025;width:10;height:20" coordorigin="13705,4025" coordsize="10,20">
              <v:shape style="position:absolute;left:13705;top:4025;width:10;height:20" coordorigin="13705,4025" coordsize="10,20" path="m13705,4044l13714,4044,13714,4025,13705,4025,13705,4044xe" filled="true" fillcolor="#000000" stroked="false">
                <v:path arrowok="t"/>
                <v:fill type="solid"/>
              </v:shape>
            </v:group>
            <v:group style="position:absolute;left:13705;top:4044;width:10;height:20" coordorigin="13705,4044" coordsize="10,20">
              <v:shape style="position:absolute;left:13705;top:4044;width:10;height:20" coordorigin="13705,4044" coordsize="10,20" path="m13705,4064l13714,4064,13714,4044,13705,4044,13705,4064xe" filled="true" fillcolor="#000000" stroked="false">
                <v:path arrowok="t"/>
                <v:fill type="solid"/>
              </v:shape>
            </v:group>
            <v:group style="position:absolute;left:13705;top:4064;width:10;height:20" coordorigin="13705,4064" coordsize="10,20">
              <v:shape style="position:absolute;left:13705;top:4064;width:10;height:20" coordorigin="13705,4064" coordsize="10,20" path="m13705,4083l13714,4083,13714,4064,13705,4064,13705,4083xe" filled="true" fillcolor="#000000" stroked="false">
                <v:path arrowok="t"/>
                <v:fill type="solid"/>
              </v:shape>
            </v:group>
            <v:group style="position:absolute;left:13705;top:4083;width:10;height:20" coordorigin="13705,4083" coordsize="10,20">
              <v:shape style="position:absolute;left:13705;top:4083;width:10;height:20" coordorigin="13705,4083" coordsize="10,20" path="m13705,4102l13714,4102,13714,4083,13705,4083,13705,4102xe" filled="true" fillcolor="#000000" stroked="false">
                <v:path arrowok="t"/>
                <v:fill type="solid"/>
              </v:shape>
            </v:group>
            <v:group style="position:absolute;left:13705;top:4102;width:10;height:20" coordorigin="13705,4102" coordsize="10,20">
              <v:shape style="position:absolute;left:13705;top:4102;width:10;height:20" coordorigin="13705,4102" coordsize="10,20" path="m13705,4121l13714,4121,13714,4102,13705,4102,13705,4121xe" filled="true" fillcolor="#000000" stroked="false">
                <v:path arrowok="t"/>
                <v:fill type="solid"/>
              </v:shape>
            </v:group>
            <v:group style="position:absolute;left:13705;top:4121;width:10;height:20" coordorigin="13705,4121" coordsize="10,20">
              <v:shape style="position:absolute;left:13705;top:4121;width:10;height:20" coordorigin="13705,4121" coordsize="10,20" path="m13705,4140l13714,4140,13714,4121,13705,4121,13705,4140xe" filled="true" fillcolor="#000000" stroked="false">
                <v:path arrowok="t"/>
                <v:fill type="solid"/>
              </v:shape>
            </v:group>
            <v:group style="position:absolute;left:13705;top:4140;width:10;height:20" coordorigin="13705,4140" coordsize="10,20">
              <v:shape style="position:absolute;left:13705;top:4140;width:10;height:20" coordorigin="13705,4140" coordsize="10,20" path="m13705,4160l13714,4160,13714,4140,13705,4140,13705,4160xe" filled="true" fillcolor="#000000" stroked="false">
                <v:path arrowok="t"/>
                <v:fill type="solid"/>
              </v:shape>
            </v:group>
            <v:group style="position:absolute;left:13705;top:4160;width:10;height:20" coordorigin="13705,4160" coordsize="10,20">
              <v:shape style="position:absolute;left:13705;top:4160;width:10;height:20" coordorigin="13705,4160" coordsize="10,20" path="m13705,4179l13714,4179,13714,4160,13705,4160,13705,4179xe" filled="true" fillcolor="#000000" stroked="false">
                <v:path arrowok="t"/>
                <v:fill type="solid"/>
              </v:shape>
            </v:group>
            <v:group style="position:absolute;left:13705;top:4179;width:10;height:20" coordorigin="13705,4179" coordsize="10,20">
              <v:shape style="position:absolute;left:13705;top:4179;width:10;height:20" coordorigin="13705,4179" coordsize="10,20" path="m13705,4198l13714,4198,13714,4179,13705,4179,13705,4198xe" filled="true" fillcolor="#000000" stroked="false">
                <v:path arrowok="t"/>
                <v:fill type="solid"/>
              </v:shape>
            </v:group>
            <v:group style="position:absolute;left:13705;top:4198;width:10;height:20" coordorigin="13705,4198" coordsize="10,20">
              <v:shape style="position:absolute;left:13705;top:4198;width:10;height:20" coordorigin="13705,4198" coordsize="10,20" path="m13705,4217l13714,4217,13714,4198,13705,4198,13705,4217xe" filled="true" fillcolor="#000000" stroked="false">
                <v:path arrowok="t"/>
                <v:fill type="solid"/>
              </v:shape>
            </v:group>
            <v:group style="position:absolute;left:13705;top:4223;width:10;height:2" coordorigin="13705,4223" coordsize="10,2">
              <v:shape style="position:absolute;left:13705;top:4223;width:10;height:2" coordorigin="13705,4223" coordsize="10,0" path="m13705,4223l13714,4223e" filled="false" stroked="true" strokeweight=".600037pt" strokecolor="#000000">
                <v:path arrowok="t"/>
              </v:shape>
            </v:group>
            <v:group style="position:absolute;left:3269;top:4234;width:10;height:2" coordorigin="3269,4234" coordsize="10,2">
              <v:shape style="position:absolute;left:3269;top:4234;width:10;height:2" coordorigin="3269,4234" coordsize="10,0" path="m3269,4234l3279,4234e" filled="false" stroked="true" strokeweight=".479981pt" strokecolor="#000000">
                <v:path arrowok="t"/>
              </v:shape>
              <v:shape style="position:absolute;left:1128;top:4229;width:3453;height:10" type="#_x0000_t75" stroked="false">
                <v:imagedata r:id="rId231" o:title=""/>
              </v:shape>
              <v:shape style="position:absolute;left:4576;top:4229;width:625;height:10" type="#_x0000_t75" stroked="false">
                <v:imagedata r:id="rId232" o:title=""/>
              </v:shape>
              <v:shape style="position:absolute;left:5196;top:4229;width:2838;height:10" type="#_x0000_t75" stroked="false">
                <v:imagedata r:id="rId233" o:title=""/>
              </v:shape>
              <v:shape style="position:absolute;left:8030;top:4229;width:717;height:10" type="#_x0000_t75" stroked="false">
                <v:imagedata r:id="rId234" o:title=""/>
              </v:shape>
              <v:shape style="position:absolute;left:8742;top:4229;width:856;height:10" type="#_x0000_t75" stroked="false">
                <v:imagedata r:id="rId235" o:title=""/>
              </v:shape>
              <v:shape style="position:absolute;left:9592;top:4229;width:853;height:10" type="#_x0000_t75" stroked="false">
                <v:imagedata r:id="rId236" o:title=""/>
              </v:shape>
              <v:shape style="position:absolute;left:10441;top:4229;width:1565;height:10" type="#_x0000_t75" stroked="false">
                <v:imagedata r:id="rId237" o:title=""/>
              </v:shape>
              <v:shape style="position:absolute;left:12001;top:4229;width:3412;height:10" type="#_x0000_t75" stroked="false">
                <v:imagedata r:id="rId238" o:title=""/>
              </v:shape>
            </v:group>
            <v:group style="position:absolute;left:3269;top:4239;width:10;height:20" coordorigin="3269,4239" coordsize="10,20">
              <v:shape style="position:absolute;left:3269;top:4239;width:10;height:20" coordorigin="3269,4239" coordsize="10,20" path="m3269,4258l3279,4258,3279,4239,3269,4239,3269,4258xe" filled="true" fillcolor="#000000" stroked="false">
                <v:path arrowok="t"/>
                <v:fill type="solid"/>
              </v:shape>
            </v:group>
            <v:group style="position:absolute;left:3269;top:4258;width:10;height:20" coordorigin="3269,4258" coordsize="10,20">
              <v:shape style="position:absolute;left:3269;top:4258;width:10;height:20" coordorigin="3269,4258" coordsize="10,20" path="m3269,4277l3279,4277,3279,4258,3269,4258,3269,4277xe" filled="true" fillcolor="#000000" stroked="false">
                <v:path arrowok="t"/>
                <v:fill type="solid"/>
              </v:shape>
            </v:group>
            <v:group style="position:absolute;left:3269;top:4277;width:10;height:20" coordorigin="3269,4277" coordsize="10,20">
              <v:shape style="position:absolute;left:3269;top:4277;width:10;height:20" coordorigin="3269,4277" coordsize="10,20" path="m3269,4296l3279,4296,3279,4277,3269,4277,3269,4296xe" filled="true" fillcolor="#000000" stroked="false">
                <v:path arrowok="t"/>
                <v:fill type="solid"/>
              </v:shape>
            </v:group>
            <v:group style="position:absolute;left:3269;top:4296;width:10;height:20" coordorigin="3269,4296" coordsize="10,20">
              <v:shape style="position:absolute;left:3269;top:4296;width:10;height:20" coordorigin="3269,4296" coordsize="10,20" path="m3269,4316l3279,4316,3279,4296,3269,4296,3269,4316xe" filled="true" fillcolor="#000000" stroked="false">
                <v:path arrowok="t"/>
                <v:fill type="solid"/>
              </v:shape>
            </v:group>
            <v:group style="position:absolute;left:3269;top:4316;width:10;height:20" coordorigin="3269,4316" coordsize="10,20">
              <v:shape style="position:absolute;left:3269;top:4316;width:10;height:20" coordorigin="3269,4316" coordsize="10,20" path="m3269,4335l3279,4335,3279,4316,3269,4316,3269,4335xe" filled="true" fillcolor="#000000" stroked="false">
                <v:path arrowok="t"/>
                <v:fill type="solid"/>
              </v:shape>
            </v:group>
            <v:group style="position:absolute;left:3269;top:4335;width:10;height:20" coordorigin="3269,4335" coordsize="10,20">
              <v:shape style="position:absolute;left:3269;top:4335;width:10;height:20" coordorigin="3269,4335" coordsize="10,20" path="m3269,4354l3279,4354,3279,4335,3269,4335,3269,4354xe" filled="true" fillcolor="#000000" stroked="false">
                <v:path arrowok="t"/>
                <v:fill type="solid"/>
              </v:shape>
            </v:group>
            <v:group style="position:absolute;left:3269;top:4354;width:10;height:20" coordorigin="3269,4354" coordsize="10,20">
              <v:shape style="position:absolute;left:3269;top:4354;width:10;height:20" coordorigin="3269,4354" coordsize="10,20" path="m3269,4373l3279,4373,3279,4354,3269,4354,3269,4373xe" filled="true" fillcolor="#000000" stroked="false">
                <v:path arrowok="t"/>
                <v:fill type="solid"/>
              </v:shape>
            </v:group>
            <v:group style="position:absolute;left:3269;top:4373;width:10;height:20" coordorigin="3269,4373" coordsize="10,20">
              <v:shape style="position:absolute;left:3269;top:4373;width:10;height:20" coordorigin="3269,4373" coordsize="10,20" path="m3269,4392l3279,4392,3279,4373,3269,4373,3269,4392xe" filled="true" fillcolor="#000000" stroked="false">
                <v:path arrowok="t"/>
                <v:fill type="solid"/>
              </v:shape>
            </v:group>
            <v:group style="position:absolute;left:3269;top:4392;width:10;height:20" coordorigin="3269,4392" coordsize="10,20">
              <v:shape style="position:absolute;left:3269;top:4392;width:10;height:20" coordorigin="3269,4392" coordsize="10,20" path="m3269,4412l3279,4412,3279,4392,3269,4392,3269,4412xe" filled="true" fillcolor="#000000" stroked="false">
                <v:path arrowok="t"/>
                <v:fill type="solid"/>
              </v:shape>
            </v:group>
            <v:group style="position:absolute;left:3269;top:4412;width:10;height:20" coordorigin="3269,4412" coordsize="10,20">
              <v:shape style="position:absolute;left:3269;top:4412;width:10;height:20" coordorigin="3269,4412" coordsize="10,20" path="m3269,4431l3279,4431,3279,4412,3269,4412,3269,4431xe" filled="true" fillcolor="#000000" stroked="false">
                <v:path arrowok="t"/>
                <v:fill type="solid"/>
              </v:shape>
            </v:group>
            <v:group style="position:absolute;left:3269;top:4431;width:10;height:20" coordorigin="3269,4431" coordsize="10,20">
              <v:shape style="position:absolute;left:3269;top:4431;width:10;height:20" coordorigin="3269,4431" coordsize="10,20" path="m3269,4450l3279,4450,3279,4431,3269,4431,3269,4450xe" filled="true" fillcolor="#000000" stroked="false">
                <v:path arrowok="t"/>
                <v:fill type="solid"/>
              </v:shape>
            </v:group>
            <v:group style="position:absolute;left:3269;top:4450;width:10;height:20" coordorigin="3269,4450" coordsize="10,20">
              <v:shape style="position:absolute;left:3269;top:4450;width:10;height:20" coordorigin="3269,4450" coordsize="10,20" path="m3269,4469l3279,4469,3279,4450,3269,4450,3269,4469xe" filled="true" fillcolor="#000000" stroked="false">
                <v:path arrowok="t"/>
                <v:fill type="solid"/>
              </v:shape>
            </v:group>
            <v:group style="position:absolute;left:3269;top:4476;width:10;height:2" coordorigin="3269,4476" coordsize="10,2">
              <v:shape style="position:absolute;left:3269;top:4476;width:10;height:2" coordorigin="3269,4476" coordsize="10,0" path="m3269,4476l3279,4476e" filled="false" stroked="true" strokeweight=".719971pt" strokecolor="#000000">
                <v:path arrowok="t"/>
              </v:shape>
            </v:group>
            <v:group style="position:absolute;left:4581;top:4239;width:10;height:20" coordorigin="4581,4239" coordsize="10,20">
              <v:shape style="position:absolute;left:4581;top:4239;width:10;height:20" coordorigin="4581,4239" coordsize="10,20" path="m4581,4258l4590,4258,4590,4239,4581,4239,4581,4258xe" filled="true" fillcolor="#000000" stroked="false">
                <v:path arrowok="t"/>
                <v:fill type="solid"/>
              </v:shape>
            </v:group>
            <v:group style="position:absolute;left:4581;top:4258;width:10;height:20" coordorigin="4581,4258" coordsize="10,20">
              <v:shape style="position:absolute;left:4581;top:4258;width:10;height:20" coordorigin="4581,4258" coordsize="10,20" path="m4581,4277l4590,4277,4590,4258,4581,4258,4581,4277xe" filled="true" fillcolor="#000000" stroked="false">
                <v:path arrowok="t"/>
                <v:fill type="solid"/>
              </v:shape>
            </v:group>
            <v:group style="position:absolute;left:4581;top:4277;width:10;height:20" coordorigin="4581,4277" coordsize="10,20">
              <v:shape style="position:absolute;left:4581;top:4277;width:10;height:20" coordorigin="4581,4277" coordsize="10,20" path="m4581,4296l4590,4296,4590,4277,4581,4277,4581,4296xe" filled="true" fillcolor="#000000" stroked="false">
                <v:path arrowok="t"/>
                <v:fill type="solid"/>
              </v:shape>
            </v:group>
            <v:group style="position:absolute;left:4581;top:4296;width:10;height:20" coordorigin="4581,4296" coordsize="10,20">
              <v:shape style="position:absolute;left:4581;top:4296;width:10;height:20" coordorigin="4581,4296" coordsize="10,20" path="m4581,4316l4590,4316,4590,4296,4581,4296,4581,4316xe" filled="true" fillcolor="#000000" stroked="false">
                <v:path arrowok="t"/>
                <v:fill type="solid"/>
              </v:shape>
            </v:group>
            <v:group style="position:absolute;left:4581;top:4316;width:10;height:20" coordorigin="4581,4316" coordsize="10,20">
              <v:shape style="position:absolute;left:4581;top:4316;width:10;height:20" coordorigin="4581,4316" coordsize="10,20" path="m4581,4335l4590,4335,4590,4316,4581,4316,4581,4335xe" filled="true" fillcolor="#000000" stroked="false">
                <v:path arrowok="t"/>
                <v:fill type="solid"/>
              </v:shape>
            </v:group>
            <v:group style="position:absolute;left:4581;top:4335;width:10;height:20" coordorigin="4581,4335" coordsize="10,20">
              <v:shape style="position:absolute;left:4581;top:4335;width:10;height:20" coordorigin="4581,4335" coordsize="10,20" path="m4581,4354l4590,4354,4590,4335,4581,4335,4581,4354xe" filled="true" fillcolor="#000000" stroked="false">
                <v:path arrowok="t"/>
                <v:fill type="solid"/>
              </v:shape>
            </v:group>
            <v:group style="position:absolute;left:4581;top:4354;width:10;height:20" coordorigin="4581,4354" coordsize="10,20">
              <v:shape style="position:absolute;left:4581;top:4354;width:10;height:20" coordorigin="4581,4354" coordsize="10,20" path="m4581,4373l4590,4373,4590,4354,4581,4354,4581,4373xe" filled="true" fillcolor="#000000" stroked="false">
                <v:path arrowok="t"/>
                <v:fill type="solid"/>
              </v:shape>
            </v:group>
            <v:group style="position:absolute;left:4581;top:4373;width:10;height:20" coordorigin="4581,4373" coordsize="10,20">
              <v:shape style="position:absolute;left:4581;top:4373;width:10;height:20" coordorigin="4581,4373" coordsize="10,20" path="m4581,4392l4590,4392,4590,4373,4581,4373,4581,4392xe" filled="true" fillcolor="#000000" stroked="false">
                <v:path arrowok="t"/>
                <v:fill type="solid"/>
              </v:shape>
            </v:group>
            <v:group style="position:absolute;left:5201;top:4239;width:10;height:20" coordorigin="5201,4239" coordsize="10,20">
              <v:shape style="position:absolute;left:5201;top:4239;width:10;height:20" coordorigin="5201,4239" coordsize="10,20" path="m5201,4258l5211,4258,5211,4239,5201,4239,5201,4258xe" filled="true" fillcolor="#000000" stroked="false">
                <v:path arrowok="t"/>
                <v:fill type="solid"/>
              </v:shape>
            </v:group>
            <v:group style="position:absolute;left:5201;top:4258;width:10;height:20" coordorigin="5201,4258" coordsize="10,20">
              <v:shape style="position:absolute;left:5201;top:4258;width:10;height:20" coordorigin="5201,4258" coordsize="10,20" path="m5201,4277l5211,4277,5211,4258,5201,4258,5201,4277xe" filled="true" fillcolor="#000000" stroked="false">
                <v:path arrowok="t"/>
                <v:fill type="solid"/>
              </v:shape>
            </v:group>
            <v:group style="position:absolute;left:5201;top:4277;width:10;height:20" coordorigin="5201,4277" coordsize="10,20">
              <v:shape style="position:absolute;left:5201;top:4277;width:10;height:20" coordorigin="5201,4277" coordsize="10,20" path="m5201,4296l5211,4296,5211,4277,5201,4277,5201,4296xe" filled="true" fillcolor="#000000" stroked="false">
                <v:path arrowok="t"/>
                <v:fill type="solid"/>
              </v:shape>
            </v:group>
            <v:group style="position:absolute;left:5201;top:4296;width:10;height:20" coordorigin="5201,4296" coordsize="10,20">
              <v:shape style="position:absolute;left:5201;top:4296;width:10;height:20" coordorigin="5201,4296" coordsize="10,20" path="m5201,4316l5211,4316,5211,4296,5201,4296,5201,4316xe" filled="true" fillcolor="#000000" stroked="false">
                <v:path arrowok="t"/>
                <v:fill type="solid"/>
              </v:shape>
            </v:group>
            <v:group style="position:absolute;left:5201;top:4316;width:10;height:20" coordorigin="5201,4316" coordsize="10,20">
              <v:shape style="position:absolute;left:5201;top:4316;width:10;height:20" coordorigin="5201,4316" coordsize="10,20" path="m5201,4335l5211,4335,5211,4316,5201,4316,5201,4335xe" filled="true" fillcolor="#000000" stroked="false">
                <v:path arrowok="t"/>
                <v:fill type="solid"/>
              </v:shape>
            </v:group>
            <v:group style="position:absolute;left:5201;top:4335;width:10;height:20" coordorigin="5201,4335" coordsize="10,20">
              <v:shape style="position:absolute;left:5201;top:4335;width:10;height:20" coordorigin="5201,4335" coordsize="10,20" path="m5201,4354l5211,4354,5211,4335,5201,4335,5201,4354xe" filled="true" fillcolor="#000000" stroked="false">
                <v:path arrowok="t"/>
                <v:fill type="solid"/>
              </v:shape>
            </v:group>
            <v:group style="position:absolute;left:5201;top:4354;width:10;height:20" coordorigin="5201,4354" coordsize="10,20">
              <v:shape style="position:absolute;left:5201;top:4354;width:10;height:20" coordorigin="5201,4354" coordsize="10,20" path="m5201,4373l5211,4373,5211,4354,5201,4354,5201,4373xe" filled="true" fillcolor="#000000" stroked="false">
                <v:path arrowok="t"/>
                <v:fill type="solid"/>
              </v:shape>
            </v:group>
            <v:group style="position:absolute;left:5201;top:4373;width:10;height:20" coordorigin="5201,4373" coordsize="10,20">
              <v:shape style="position:absolute;left:5201;top:4373;width:10;height:20" coordorigin="5201,4373" coordsize="10,20" path="m5201,4392l5211,4392,5211,4373,5201,4373,5201,4392xe" filled="true" fillcolor="#000000" stroked="false">
                <v:path arrowok="t"/>
                <v:fill type="solid"/>
              </v:shape>
            </v:group>
            <v:group style="position:absolute;left:5201;top:4392;width:10;height:20" coordorigin="5201,4392" coordsize="10,20">
              <v:shape style="position:absolute;left:5201;top:4392;width:10;height:20" coordorigin="5201,4392" coordsize="10,20" path="m5201,4412l5211,4412,5211,4392,5201,4392,5201,4412xe" filled="true" fillcolor="#000000" stroked="false">
                <v:path arrowok="t"/>
                <v:fill type="solid"/>
              </v:shape>
            </v:group>
            <v:group style="position:absolute;left:5201;top:4412;width:10;height:20" coordorigin="5201,4412" coordsize="10,20">
              <v:shape style="position:absolute;left:5201;top:4412;width:10;height:20" coordorigin="5201,4412" coordsize="10,20" path="m5201,4431l5211,4431,5211,4412,5201,4412,5201,4431xe" filled="true" fillcolor="#000000" stroked="false">
                <v:path arrowok="t"/>
                <v:fill type="solid"/>
              </v:shape>
            </v:group>
            <v:group style="position:absolute;left:5201;top:4431;width:10;height:20" coordorigin="5201,4431" coordsize="10,20">
              <v:shape style="position:absolute;left:5201;top:4431;width:10;height:20" coordorigin="5201,4431" coordsize="10,20" path="m5201,4450l5211,4450,5211,4431,5201,4431,5201,4450xe" filled="true" fillcolor="#000000" stroked="false">
                <v:path arrowok="t"/>
                <v:fill type="solid"/>
              </v:shape>
            </v:group>
            <v:group style="position:absolute;left:5201;top:4450;width:10;height:20" coordorigin="5201,4450" coordsize="10,20">
              <v:shape style="position:absolute;left:5201;top:4450;width:10;height:20" coordorigin="5201,4450" coordsize="10,20" path="m5201,4469l5211,4469,5211,4450,5201,4450,5201,4469xe" filled="true" fillcolor="#000000" stroked="false">
                <v:path arrowok="t"/>
                <v:fill type="solid"/>
              </v:shape>
            </v:group>
            <v:group style="position:absolute;left:5201;top:4476;width:10;height:2" coordorigin="5201,4476" coordsize="10,2">
              <v:shape style="position:absolute;left:5201;top:4476;width:10;height:2" coordorigin="5201,4476" coordsize="10,0" path="m5201,4476l5211,4476e" filled="false" stroked="true" strokeweight=".719971pt" strokecolor="#000000">
                <v:path arrowok="t"/>
              </v:shape>
            </v:group>
            <v:group style="position:absolute;left:5909;top:4239;width:10;height:20" coordorigin="5909,4239" coordsize="10,20">
              <v:shape style="position:absolute;left:5909;top:4239;width:10;height:20" coordorigin="5909,4239" coordsize="10,20" path="m5909,4258l5919,4258,5919,4239,5909,4239,5909,4258xe" filled="true" fillcolor="#000000" stroked="false">
                <v:path arrowok="t"/>
                <v:fill type="solid"/>
              </v:shape>
            </v:group>
            <v:group style="position:absolute;left:5909;top:4258;width:10;height:20" coordorigin="5909,4258" coordsize="10,20">
              <v:shape style="position:absolute;left:5909;top:4258;width:10;height:20" coordorigin="5909,4258" coordsize="10,20" path="m5909,4277l5919,4277,5919,4258,5909,4258,5909,4277xe" filled="true" fillcolor="#000000" stroked="false">
                <v:path arrowok="t"/>
                <v:fill type="solid"/>
              </v:shape>
            </v:group>
            <v:group style="position:absolute;left:5909;top:4277;width:10;height:20" coordorigin="5909,4277" coordsize="10,20">
              <v:shape style="position:absolute;left:5909;top:4277;width:10;height:20" coordorigin="5909,4277" coordsize="10,20" path="m5909,4296l5919,4296,5919,4277,5909,4277,5909,4296xe" filled="true" fillcolor="#000000" stroked="false">
                <v:path arrowok="t"/>
                <v:fill type="solid"/>
              </v:shape>
            </v:group>
            <v:group style="position:absolute;left:5909;top:4296;width:10;height:20" coordorigin="5909,4296" coordsize="10,20">
              <v:shape style="position:absolute;left:5909;top:4296;width:10;height:20" coordorigin="5909,4296" coordsize="10,20" path="m5909,4316l5919,4316,5919,4296,5909,4296,5909,4316xe" filled="true" fillcolor="#000000" stroked="false">
                <v:path arrowok="t"/>
                <v:fill type="solid"/>
              </v:shape>
            </v:group>
            <v:group style="position:absolute;left:5909;top:4316;width:10;height:20" coordorigin="5909,4316" coordsize="10,20">
              <v:shape style="position:absolute;left:5909;top:4316;width:10;height:20" coordorigin="5909,4316" coordsize="10,20" path="m5909,4335l5919,4335,5919,4316,5909,4316,5909,4335xe" filled="true" fillcolor="#000000" stroked="false">
                <v:path arrowok="t"/>
                <v:fill type="solid"/>
              </v:shape>
            </v:group>
            <v:group style="position:absolute;left:5909;top:4335;width:10;height:20" coordorigin="5909,4335" coordsize="10,20">
              <v:shape style="position:absolute;left:5909;top:4335;width:10;height:20" coordorigin="5909,4335" coordsize="10,20" path="m5909,4354l5919,4354,5919,4335,5909,4335,5909,4354xe" filled="true" fillcolor="#000000" stroked="false">
                <v:path arrowok="t"/>
                <v:fill type="solid"/>
              </v:shape>
            </v:group>
            <v:group style="position:absolute;left:5909;top:4354;width:10;height:20" coordorigin="5909,4354" coordsize="10,20">
              <v:shape style="position:absolute;left:5909;top:4354;width:10;height:20" coordorigin="5909,4354" coordsize="10,20" path="m5909,4373l5919,4373,5919,4354,5909,4354,5909,4373xe" filled="true" fillcolor="#000000" stroked="false">
                <v:path arrowok="t"/>
                <v:fill type="solid"/>
              </v:shape>
            </v:group>
            <v:group style="position:absolute;left:5909;top:4373;width:10;height:20" coordorigin="5909,4373" coordsize="10,20">
              <v:shape style="position:absolute;left:5909;top:4373;width:10;height:20" coordorigin="5909,4373" coordsize="10,20" path="m5909,4392l5919,4392,5919,4373,5909,4373,5909,4392xe" filled="true" fillcolor="#000000" stroked="false">
                <v:path arrowok="t"/>
                <v:fill type="solid"/>
              </v:shape>
            </v:group>
            <v:group style="position:absolute;left:5909;top:4392;width:10;height:20" coordorigin="5909,4392" coordsize="10,20">
              <v:shape style="position:absolute;left:5909;top:4392;width:10;height:20" coordorigin="5909,4392" coordsize="10,20" path="m5909,4412l5919,4412,5919,4392,5909,4392,5909,4412xe" filled="true" fillcolor="#000000" stroked="false">
                <v:path arrowok="t"/>
                <v:fill type="solid"/>
              </v:shape>
            </v:group>
            <v:group style="position:absolute;left:5909;top:4412;width:10;height:20" coordorigin="5909,4412" coordsize="10,20">
              <v:shape style="position:absolute;left:5909;top:4412;width:10;height:20" coordorigin="5909,4412" coordsize="10,20" path="m5909,4431l5919,4431,5919,4412,5909,4412,5909,4431xe" filled="true" fillcolor="#000000" stroked="false">
                <v:path arrowok="t"/>
                <v:fill type="solid"/>
              </v:shape>
            </v:group>
            <v:group style="position:absolute;left:5909;top:4431;width:10;height:20" coordorigin="5909,4431" coordsize="10,20">
              <v:shape style="position:absolute;left:5909;top:4431;width:10;height:20" coordorigin="5909,4431" coordsize="10,20" path="m5909,4450l5919,4450,5919,4431,5909,4431,5909,4450xe" filled="true" fillcolor="#000000" stroked="false">
                <v:path arrowok="t"/>
                <v:fill type="solid"/>
              </v:shape>
            </v:group>
            <v:group style="position:absolute;left:5909;top:4450;width:10;height:20" coordorigin="5909,4450" coordsize="10,20">
              <v:shape style="position:absolute;left:5909;top:4450;width:10;height:20" coordorigin="5909,4450" coordsize="10,20" path="m5909,4469l5919,4469,5919,4450,5909,4450,5909,4469xe" filled="true" fillcolor="#000000" stroked="false">
                <v:path arrowok="t"/>
                <v:fill type="solid"/>
              </v:shape>
            </v:group>
            <v:group style="position:absolute;left:5909;top:4476;width:10;height:2" coordorigin="5909,4476" coordsize="10,2">
              <v:shape style="position:absolute;left:5909;top:4476;width:10;height:2" coordorigin="5909,4476" coordsize="10,0" path="m5909,4476l5919,4476e" filled="false" stroked="true" strokeweight=".719971pt" strokecolor="#000000">
                <v:path arrowok="t"/>
              </v:shape>
            </v:group>
            <v:group style="position:absolute;left:6478;top:4239;width:10;height:20" coordorigin="6478,4239" coordsize="10,20">
              <v:shape style="position:absolute;left:6478;top:4239;width:10;height:20" coordorigin="6478,4239" coordsize="10,20" path="m6478,4258l6488,4258,6488,4239,6478,4239,6478,4258xe" filled="true" fillcolor="#000000" stroked="false">
                <v:path arrowok="t"/>
                <v:fill type="solid"/>
              </v:shape>
            </v:group>
            <v:group style="position:absolute;left:6478;top:4258;width:10;height:20" coordorigin="6478,4258" coordsize="10,20">
              <v:shape style="position:absolute;left:6478;top:4258;width:10;height:20" coordorigin="6478,4258" coordsize="10,20" path="m6478,4277l6488,4277,6488,4258,6478,4258,6478,4277xe" filled="true" fillcolor="#000000" stroked="false">
                <v:path arrowok="t"/>
                <v:fill type="solid"/>
              </v:shape>
            </v:group>
            <v:group style="position:absolute;left:6478;top:4277;width:10;height:20" coordorigin="6478,4277" coordsize="10,20">
              <v:shape style="position:absolute;left:6478;top:4277;width:10;height:20" coordorigin="6478,4277" coordsize="10,20" path="m6478,4296l6488,4296,6488,4277,6478,4277,6478,4296xe" filled="true" fillcolor="#000000" stroked="false">
                <v:path arrowok="t"/>
                <v:fill type="solid"/>
              </v:shape>
            </v:group>
            <v:group style="position:absolute;left:6478;top:4296;width:10;height:20" coordorigin="6478,4296" coordsize="10,20">
              <v:shape style="position:absolute;left:6478;top:4296;width:10;height:20" coordorigin="6478,4296" coordsize="10,20" path="m6478,4316l6488,4316,6488,4296,6478,4296,6478,4316xe" filled="true" fillcolor="#000000" stroked="false">
                <v:path arrowok="t"/>
                <v:fill type="solid"/>
              </v:shape>
            </v:group>
            <v:group style="position:absolute;left:6478;top:4316;width:10;height:20" coordorigin="6478,4316" coordsize="10,20">
              <v:shape style="position:absolute;left:6478;top:4316;width:10;height:20" coordorigin="6478,4316" coordsize="10,20" path="m6478,4335l6488,4335,6488,4316,6478,4316,6478,4335xe" filled="true" fillcolor="#000000" stroked="false">
                <v:path arrowok="t"/>
                <v:fill type="solid"/>
              </v:shape>
            </v:group>
            <v:group style="position:absolute;left:6478;top:4335;width:10;height:20" coordorigin="6478,4335" coordsize="10,20">
              <v:shape style="position:absolute;left:6478;top:4335;width:10;height:20" coordorigin="6478,4335" coordsize="10,20" path="m6478,4354l6488,4354,6488,4335,6478,4335,6478,4354xe" filled="true" fillcolor="#000000" stroked="false">
                <v:path arrowok="t"/>
                <v:fill type="solid"/>
              </v:shape>
            </v:group>
            <v:group style="position:absolute;left:6478;top:4354;width:10;height:20" coordorigin="6478,4354" coordsize="10,20">
              <v:shape style="position:absolute;left:6478;top:4354;width:10;height:20" coordorigin="6478,4354" coordsize="10,20" path="m6478,4373l6488,4373,6488,4354,6478,4354,6478,4373xe" filled="true" fillcolor="#000000" stroked="false">
                <v:path arrowok="t"/>
                <v:fill type="solid"/>
              </v:shape>
            </v:group>
            <v:group style="position:absolute;left:6478;top:4373;width:10;height:20" coordorigin="6478,4373" coordsize="10,20">
              <v:shape style="position:absolute;left:6478;top:4373;width:10;height:20" coordorigin="6478,4373" coordsize="10,20" path="m6478,4392l6488,4392,6488,4373,6478,4373,6478,4392xe" filled="true" fillcolor="#000000" stroked="false">
                <v:path arrowok="t"/>
                <v:fill type="solid"/>
              </v:shape>
            </v:group>
            <v:group style="position:absolute;left:6478;top:4392;width:10;height:20" coordorigin="6478,4392" coordsize="10,20">
              <v:shape style="position:absolute;left:6478;top:4392;width:10;height:20" coordorigin="6478,4392" coordsize="10,20" path="m6478,4412l6488,4412,6488,4392,6478,4392,6478,4412xe" filled="true" fillcolor="#000000" stroked="false">
                <v:path arrowok="t"/>
                <v:fill type="solid"/>
              </v:shape>
            </v:group>
            <v:group style="position:absolute;left:6478;top:4412;width:10;height:20" coordorigin="6478,4412" coordsize="10,20">
              <v:shape style="position:absolute;left:6478;top:4412;width:10;height:20" coordorigin="6478,4412" coordsize="10,20" path="m6478,4431l6488,4431,6488,4412,6478,4412,6478,4431xe" filled="true" fillcolor="#000000" stroked="false">
                <v:path arrowok="t"/>
                <v:fill type="solid"/>
              </v:shape>
            </v:group>
            <v:group style="position:absolute;left:6478;top:4431;width:10;height:20" coordorigin="6478,4431" coordsize="10,20">
              <v:shape style="position:absolute;left:6478;top:4431;width:10;height:20" coordorigin="6478,4431" coordsize="10,20" path="m6478,4450l6488,4450,6488,4431,6478,4431,6478,4450xe" filled="true" fillcolor="#000000" stroked="false">
                <v:path arrowok="t"/>
                <v:fill type="solid"/>
              </v:shape>
            </v:group>
            <v:group style="position:absolute;left:6478;top:4450;width:10;height:20" coordorigin="6478,4450" coordsize="10,20">
              <v:shape style="position:absolute;left:6478;top:4450;width:10;height:20" coordorigin="6478,4450" coordsize="10,20" path="m6478,4469l6488,4469,6488,4450,6478,4450,6478,4469xe" filled="true" fillcolor="#000000" stroked="false">
                <v:path arrowok="t"/>
                <v:fill type="solid"/>
              </v:shape>
            </v:group>
            <v:group style="position:absolute;left:6478;top:4476;width:10;height:2" coordorigin="6478,4476" coordsize="10,2">
              <v:shape style="position:absolute;left:6478;top:4476;width:10;height:2" coordorigin="6478,4476" coordsize="10,0" path="m6478,4476l6488,4476e" filled="false" stroked="true" strokeweight=".719971pt" strokecolor="#000000">
                <v:path arrowok="t"/>
              </v:shape>
            </v:group>
            <v:group style="position:absolute;left:8034;top:4239;width:10;height:20" coordorigin="8034,4239" coordsize="10,20">
              <v:shape style="position:absolute;left:8034;top:4239;width:10;height:20" coordorigin="8034,4239" coordsize="10,20" path="m8034,4258l8044,4258,8044,4239,8034,4239,8034,4258xe" filled="true" fillcolor="#000000" stroked="false">
                <v:path arrowok="t"/>
                <v:fill type="solid"/>
              </v:shape>
            </v:group>
            <v:group style="position:absolute;left:8034;top:4258;width:10;height:20" coordorigin="8034,4258" coordsize="10,20">
              <v:shape style="position:absolute;left:8034;top:4258;width:10;height:20" coordorigin="8034,4258" coordsize="10,20" path="m8034,4277l8044,4277,8044,4258,8034,4258,8034,4277xe" filled="true" fillcolor="#000000" stroked="false">
                <v:path arrowok="t"/>
                <v:fill type="solid"/>
              </v:shape>
            </v:group>
            <v:group style="position:absolute;left:8034;top:4277;width:10;height:20" coordorigin="8034,4277" coordsize="10,20">
              <v:shape style="position:absolute;left:8034;top:4277;width:10;height:20" coordorigin="8034,4277" coordsize="10,20" path="m8034,4296l8044,4296,8044,4277,8034,4277,8034,4296xe" filled="true" fillcolor="#000000" stroked="false">
                <v:path arrowok="t"/>
                <v:fill type="solid"/>
              </v:shape>
            </v:group>
            <v:group style="position:absolute;left:8034;top:4296;width:10;height:20" coordorigin="8034,4296" coordsize="10,20">
              <v:shape style="position:absolute;left:8034;top:4296;width:10;height:20" coordorigin="8034,4296" coordsize="10,20" path="m8034,4316l8044,4316,8044,4296,8034,4296,8034,4316xe" filled="true" fillcolor="#000000" stroked="false">
                <v:path arrowok="t"/>
                <v:fill type="solid"/>
              </v:shape>
            </v:group>
            <v:group style="position:absolute;left:8034;top:4316;width:10;height:20" coordorigin="8034,4316" coordsize="10,20">
              <v:shape style="position:absolute;left:8034;top:4316;width:10;height:20" coordorigin="8034,4316" coordsize="10,20" path="m8034,4335l8044,4335,8044,4316,8034,4316,8034,4335xe" filled="true" fillcolor="#000000" stroked="false">
                <v:path arrowok="t"/>
                <v:fill type="solid"/>
              </v:shape>
            </v:group>
            <v:group style="position:absolute;left:8034;top:4335;width:10;height:20" coordorigin="8034,4335" coordsize="10,20">
              <v:shape style="position:absolute;left:8034;top:4335;width:10;height:20" coordorigin="8034,4335" coordsize="10,20" path="m8034,4354l8044,4354,8044,4335,8034,4335,8034,4354xe" filled="true" fillcolor="#000000" stroked="false">
                <v:path arrowok="t"/>
                <v:fill type="solid"/>
              </v:shape>
            </v:group>
            <v:group style="position:absolute;left:8034;top:4354;width:10;height:20" coordorigin="8034,4354" coordsize="10,20">
              <v:shape style="position:absolute;left:8034;top:4354;width:10;height:20" coordorigin="8034,4354" coordsize="10,20" path="m8034,4373l8044,4373,8044,4354,8034,4354,8034,4373xe" filled="true" fillcolor="#000000" stroked="false">
                <v:path arrowok="t"/>
                <v:fill type="solid"/>
              </v:shape>
            </v:group>
            <v:group style="position:absolute;left:8034;top:4373;width:10;height:20" coordorigin="8034,4373" coordsize="10,20">
              <v:shape style="position:absolute;left:8034;top:4373;width:10;height:20" coordorigin="8034,4373" coordsize="10,20" path="m8034,4392l8044,4392,8044,4373,8034,4373,8034,4392xe" filled="true" fillcolor="#000000" stroked="false">
                <v:path arrowok="t"/>
                <v:fill type="solid"/>
              </v:shape>
            </v:group>
            <v:group style="position:absolute;left:8034;top:4392;width:10;height:20" coordorigin="8034,4392" coordsize="10,20">
              <v:shape style="position:absolute;left:8034;top:4392;width:10;height:20" coordorigin="8034,4392" coordsize="10,20" path="m8034,4412l8044,4412,8044,4392,8034,4392,8034,4412xe" filled="true" fillcolor="#000000" stroked="false">
                <v:path arrowok="t"/>
                <v:fill type="solid"/>
              </v:shape>
            </v:group>
            <v:group style="position:absolute;left:8034;top:4412;width:10;height:20" coordorigin="8034,4412" coordsize="10,20">
              <v:shape style="position:absolute;left:8034;top:4412;width:10;height:20" coordorigin="8034,4412" coordsize="10,20" path="m8034,4431l8044,4431,8044,4412,8034,4412,8034,4431xe" filled="true" fillcolor="#000000" stroked="false">
                <v:path arrowok="t"/>
                <v:fill type="solid"/>
              </v:shape>
            </v:group>
            <v:group style="position:absolute;left:8034;top:4431;width:10;height:20" coordorigin="8034,4431" coordsize="10,20">
              <v:shape style="position:absolute;left:8034;top:4431;width:10;height:20" coordorigin="8034,4431" coordsize="10,20" path="m8034,4450l8044,4450,8044,4431,8034,4431,8034,4450xe" filled="true" fillcolor="#000000" stroked="false">
                <v:path arrowok="t"/>
                <v:fill type="solid"/>
              </v:shape>
            </v:group>
            <v:group style="position:absolute;left:8034;top:4450;width:10;height:20" coordorigin="8034,4450" coordsize="10,20">
              <v:shape style="position:absolute;left:8034;top:4450;width:10;height:20" coordorigin="8034,4450" coordsize="10,20" path="m8034,4469l8044,4469,8044,4450,8034,4450,8034,4469xe" filled="true" fillcolor="#000000" stroked="false">
                <v:path arrowok="t"/>
                <v:fill type="solid"/>
              </v:shape>
            </v:group>
            <v:group style="position:absolute;left:8034;top:4476;width:10;height:2" coordorigin="8034,4476" coordsize="10,2">
              <v:shape style="position:absolute;left:8034;top:4476;width:10;height:2" coordorigin="8034,4476" coordsize="10,0" path="m8034,4476l8044,4476e" filled="false" stroked="true" strokeweight=".719971pt" strokecolor="#000000">
                <v:path arrowok="t"/>
              </v:shape>
            </v:group>
            <v:group style="position:absolute;left:8746;top:4239;width:10;height:20" coordorigin="8746,4239" coordsize="10,20">
              <v:shape style="position:absolute;left:8746;top:4239;width:10;height:20" coordorigin="8746,4239" coordsize="10,20" path="m8746,4258l8756,4258,8756,4239,8746,4239,8746,4258xe" filled="true" fillcolor="#000000" stroked="false">
                <v:path arrowok="t"/>
                <v:fill type="solid"/>
              </v:shape>
            </v:group>
            <v:group style="position:absolute;left:8746;top:4258;width:10;height:20" coordorigin="8746,4258" coordsize="10,20">
              <v:shape style="position:absolute;left:8746;top:4258;width:10;height:20" coordorigin="8746,4258" coordsize="10,20" path="m8746,4277l8756,4277,8756,4258,8746,4258,8746,4277xe" filled="true" fillcolor="#000000" stroked="false">
                <v:path arrowok="t"/>
                <v:fill type="solid"/>
              </v:shape>
            </v:group>
            <v:group style="position:absolute;left:8746;top:4277;width:10;height:20" coordorigin="8746,4277" coordsize="10,20">
              <v:shape style="position:absolute;left:8746;top:4277;width:10;height:20" coordorigin="8746,4277" coordsize="10,20" path="m8746,4296l8756,4296,8756,4277,8746,4277,8746,4296xe" filled="true" fillcolor="#000000" stroked="false">
                <v:path arrowok="t"/>
                <v:fill type="solid"/>
              </v:shape>
            </v:group>
            <v:group style="position:absolute;left:8746;top:4296;width:10;height:20" coordorigin="8746,4296" coordsize="10,20">
              <v:shape style="position:absolute;left:8746;top:4296;width:10;height:20" coordorigin="8746,4296" coordsize="10,20" path="m8746,4316l8756,4316,8756,4296,8746,4296,8746,4316xe" filled="true" fillcolor="#000000" stroked="false">
                <v:path arrowok="t"/>
                <v:fill type="solid"/>
              </v:shape>
            </v:group>
            <v:group style="position:absolute;left:8746;top:4316;width:10;height:20" coordorigin="8746,4316" coordsize="10,20">
              <v:shape style="position:absolute;left:8746;top:4316;width:10;height:20" coordorigin="8746,4316" coordsize="10,20" path="m8746,4335l8756,4335,8756,4316,8746,4316,8746,4335xe" filled="true" fillcolor="#000000" stroked="false">
                <v:path arrowok="t"/>
                <v:fill type="solid"/>
              </v:shape>
            </v:group>
            <v:group style="position:absolute;left:8746;top:4335;width:10;height:20" coordorigin="8746,4335" coordsize="10,20">
              <v:shape style="position:absolute;left:8746;top:4335;width:10;height:20" coordorigin="8746,4335" coordsize="10,20" path="m8746,4354l8756,4354,8756,4335,8746,4335,8746,4354xe" filled="true" fillcolor="#000000" stroked="false">
                <v:path arrowok="t"/>
                <v:fill type="solid"/>
              </v:shape>
            </v:group>
            <v:group style="position:absolute;left:8746;top:4354;width:10;height:20" coordorigin="8746,4354" coordsize="10,20">
              <v:shape style="position:absolute;left:8746;top:4354;width:10;height:20" coordorigin="8746,4354" coordsize="10,20" path="m8746,4373l8756,4373,8756,4354,8746,4354,8746,4373xe" filled="true" fillcolor="#000000" stroked="false">
                <v:path arrowok="t"/>
                <v:fill type="solid"/>
              </v:shape>
            </v:group>
            <v:group style="position:absolute;left:8746;top:4373;width:10;height:20" coordorigin="8746,4373" coordsize="10,20">
              <v:shape style="position:absolute;left:8746;top:4373;width:10;height:20" coordorigin="8746,4373" coordsize="10,20" path="m8746,4392l8756,4392,8756,4373,8746,4373,8746,4392xe" filled="true" fillcolor="#000000" stroked="false">
                <v:path arrowok="t"/>
                <v:fill type="solid"/>
              </v:shape>
            </v:group>
            <v:group style="position:absolute;left:8746;top:4392;width:10;height:20" coordorigin="8746,4392" coordsize="10,20">
              <v:shape style="position:absolute;left:8746;top:4392;width:10;height:20" coordorigin="8746,4392" coordsize="10,20" path="m8746,4412l8756,4412,8756,4392,8746,4392,8746,4412xe" filled="true" fillcolor="#000000" stroked="false">
                <v:path arrowok="t"/>
                <v:fill type="solid"/>
              </v:shape>
            </v:group>
            <v:group style="position:absolute;left:8746;top:4412;width:10;height:20" coordorigin="8746,4412" coordsize="10,20">
              <v:shape style="position:absolute;left:8746;top:4412;width:10;height:20" coordorigin="8746,4412" coordsize="10,20" path="m8746,4431l8756,4431,8756,4412,8746,4412,8746,4431xe" filled="true" fillcolor="#000000" stroked="false">
                <v:path arrowok="t"/>
                <v:fill type="solid"/>
              </v:shape>
            </v:group>
            <v:group style="position:absolute;left:8746;top:4431;width:10;height:20" coordorigin="8746,4431" coordsize="10,20">
              <v:shape style="position:absolute;left:8746;top:4431;width:10;height:20" coordorigin="8746,4431" coordsize="10,20" path="m8746,4450l8756,4450,8756,4431,8746,4431,8746,4450xe" filled="true" fillcolor="#000000" stroked="false">
                <v:path arrowok="t"/>
                <v:fill type="solid"/>
              </v:shape>
            </v:group>
            <v:group style="position:absolute;left:8746;top:4450;width:10;height:20" coordorigin="8746,4450" coordsize="10,20">
              <v:shape style="position:absolute;left:8746;top:4450;width:10;height:20" coordorigin="8746,4450" coordsize="10,20" path="m8746,4469l8756,4469,8756,4450,8746,4450,8746,4469xe" filled="true" fillcolor="#000000" stroked="false">
                <v:path arrowok="t"/>
                <v:fill type="solid"/>
              </v:shape>
            </v:group>
            <v:group style="position:absolute;left:8746;top:4476;width:10;height:2" coordorigin="8746,4476" coordsize="10,2">
              <v:shape style="position:absolute;left:8746;top:4476;width:10;height:2" coordorigin="8746,4476" coordsize="10,0" path="m8746,4476l8756,4476e" filled="false" stroked="true" strokeweight=".719971pt" strokecolor="#000000">
                <v:path arrowok="t"/>
              </v:shape>
            </v:group>
            <v:group style="position:absolute;left:9597;top:4239;width:10;height:20" coordorigin="9597,4239" coordsize="10,20">
              <v:shape style="position:absolute;left:9597;top:4239;width:10;height:20" coordorigin="9597,4239" coordsize="10,20" path="m9597,4258l9607,4258,9607,4239,9597,4239,9597,4258xe" filled="true" fillcolor="#000000" stroked="false">
                <v:path arrowok="t"/>
                <v:fill type="solid"/>
              </v:shape>
            </v:group>
            <v:group style="position:absolute;left:9597;top:4258;width:10;height:20" coordorigin="9597,4258" coordsize="10,20">
              <v:shape style="position:absolute;left:9597;top:4258;width:10;height:20" coordorigin="9597,4258" coordsize="10,20" path="m9597,4277l9607,4277,9607,4258,9597,4258,9597,4277xe" filled="true" fillcolor="#000000" stroked="false">
                <v:path arrowok="t"/>
                <v:fill type="solid"/>
              </v:shape>
            </v:group>
            <v:group style="position:absolute;left:9597;top:4277;width:10;height:20" coordorigin="9597,4277" coordsize="10,20">
              <v:shape style="position:absolute;left:9597;top:4277;width:10;height:20" coordorigin="9597,4277" coordsize="10,20" path="m9597,4296l9607,4296,9607,4277,9597,4277,9597,4296xe" filled="true" fillcolor="#000000" stroked="false">
                <v:path arrowok="t"/>
                <v:fill type="solid"/>
              </v:shape>
            </v:group>
            <v:group style="position:absolute;left:9597;top:4296;width:10;height:20" coordorigin="9597,4296" coordsize="10,20">
              <v:shape style="position:absolute;left:9597;top:4296;width:10;height:20" coordorigin="9597,4296" coordsize="10,20" path="m9597,4316l9607,4316,9607,4296,9597,4296,9597,4316xe" filled="true" fillcolor="#000000" stroked="false">
                <v:path arrowok="t"/>
                <v:fill type="solid"/>
              </v:shape>
            </v:group>
            <v:group style="position:absolute;left:9597;top:4316;width:10;height:20" coordorigin="9597,4316" coordsize="10,20">
              <v:shape style="position:absolute;left:9597;top:4316;width:10;height:20" coordorigin="9597,4316" coordsize="10,20" path="m9597,4335l9607,4335,9607,4316,9597,4316,9597,4335xe" filled="true" fillcolor="#000000" stroked="false">
                <v:path arrowok="t"/>
                <v:fill type="solid"/>
              </v:shape>
            </v:group>
            <v:group style="position:absolute;left:9597;top:4335;width:10;height:20" coordorigin="9597,4335" coordsize="10,20">
              <v:shape style="position:absolute;left:9597;top:4335;width:10;height:20" coordorigin="9597,4335" coordsize="10,20" path="m9597,4354l9607,4354,9607,4335,9597,4335,9597,4354xe" filled="true" fillcolor="#000000" stroked="false">
                <v:path arrowok="t"/>
                <v:fill type="solid"/>
              </v:shape>
            </v:group>
            <v:group style="position:absolute;left:9597;top:4354;width:10;height:20" coordorigin="9597,4354" coordsize="10,20">
              <v:shape style="position:absolute;left:9597;top:4354;width:10;height:20" coordorigin="9597,4354" coordsize="10,20" path="m9597,4373l9607,4373,9607,4354,9597,4354,9597,4373xe" filled="true" fillcolor="#000000" stroked="false">
                <v:path arrowok="t"/>
                <v:fill type="solid"/>
              </v:shape>
            </v:group>
            <v:group style="position:absolute;left:9597;top:4373;width:10;height:20" coordorigin="9597,4373" coordsize="10,20">
              <v:shape style="position:absolute;left:9597;top:4373;width:10;height:20" coordorigin="9597,4373" coordsize="10,20" path="m9597,4392l9607,4392,9607,4373,9597,4373,9597,4392xe" filled="true" fillcolor="#000000" stroked="false">
                <v:path arrowok="t"/>
                <v:fill type="solid"/>
              </v:shape>
            </v:group>
            <v:group style="position:absolute;left:9597;top:4392;width:10;height:20" coordorigin="9597,4392" coordsize="10,20">
              <v:shape style="position:absolute;left:9597;top:4392;width:10;height:20" coordorigin="9597,4392" coordsize="10,20" path="m9597,4412l9607,4412,9607,4392,9597,4392,9597,4412xe" filled="true" fillcolor="#000000" stroked="false">
                <v:path arrowok="t"/>
                <v:fill type="solid"/>
              </v:shape>
            </v:group>
            <v:group style="position:absolute;left:9597;top:4412;width:10;height:20" coordorigin="9597,4412" coordsize="10,20">
              <v:shape style="position:absolute;left:9597;top:4412;width:10;height:20" coordorigin="9597,4412" coordsize="10,20" path="m9597,4431l9607,4431,9607,4412,9597,4412,9597,4431xe" filled="true" fillcolor="#000000" stroked="false">
                <v:path arrowok="t"/>
                <v:fill type="solid"/>
              </v:shape>
            </v:group>
            <v:group style="position:absolute;left:9597;top:4431;width:10;height:20" coordorigin="9597,4431" coordsize="10,20">
              <v:shape style="position:absolute;left:9597;top:4431;width:10;height:20" coordorigin="9597,4431" coordsize="10,20" path="m9597,4450l9607,4450,9607,4431,9597,4431,9597,4450xe" filled="true" fillcolor="#000000" stroked="false">
                <v:path arrowok="t"/>
                <v:fill type="solid"/>
              </v:shape>
            </v:group>
            <v:group style="position:absolute;left:9597;top:4450;width:10;height:20" coordorigin="9597,4450" coordsize="10,20">
              <v:shape style="position:absolute;left:9597;top:4450;width:10;height:20" coordorigin="9597,4450" coordsize="10,20" path="m9597,4469l9607,4469,9607,4450,9597,4450,9597,4469xe" filled="true" fillcolor="#000000" stroked="false">
                <v:path arrowok="t"/>
                <v:fill type="solid"/>
              </v:shape>
            </v:group>
            <v:group style="position:absolute;left:9597;top:4476;width:10;height:2" coordorigin="9597,4476" coordsize="10,2">
              <v:shape style="position:absolute;left:9597;top:4476;width:10;height:2" coordorigin="9597,4476" coordsize="10,0" path="m9597,4476l9607,4476e" filled="false" stroked="true" strokeweight=".719971pt" strokecolor="#000000">
                <v:path arrowok="t"/>
              </v:shape>
            </v:group>
            <v:group style="position:absolute;left:10446;top:4239;width:10;height:20" coordorigin="10446,4239" coordsize="10,20">
              <v:shape style="position:absolute;left:10446;top:4239;width:10;height:20" coordorigin="10446,4239" coordsize="10,20" path="m10446,4258l10455,4258,10455,4239,10446,4239,10446,4258xe" filled="true" fillcolor="#000000" stroked="false">
                <v:path arrowok="t"/>
                <v:fill type="solid"/>
              </v:shape>
            </v:group>
            <v:group style="position:absolute;left:10446;top:4258;width:10;height:20" coordorigin="10446,4258" coordsize="10,20">
              <v:shape style="position:absolute;left:10446;top:4258;width:10;height:20" coordorigin="10446,4258" coordsize="10,20" path="m10446,4277l10455,4277,10455,4258,10446,4258,10446,4277xe" filled="true" fillcolor="#000000" stroked="false">
                <v:path arrowok="t"/>
                <v:fill type="solid"/>
              </v:shape>
            </v:group>
            <v:group style="position:absolute;left:10446;top:4277;width:10;height:20" coordorigin="10446,4277" coordsize="10,20">
              <v:shape style="position:absolute;left:10446;top:4277;width:10;height:20" coordorigin="10446,4277" coordsize="10,20" path="m10446,4296l10455,4296,10455,4277,10446,4277,10446,4296xe" filled="true" fillcolor="#000000" stroked="false">
                <v:path arrowok="t"/>
                <v:fill type="solid"/>
              </v:shape>
            </v:group>
            <v:group style="position:absolute;left:10446;top:4296;width:10;height:20" coordorigin="10446,4296" coordsize="10,20">
              <v:shape style="position:absolute;left:10446;top:4296;width:10;height:20" coordorigin="10446,4296" coordsize="10,20" path="m10446,4316l10455,4316,10455,4296,10446,4296,10446,4316xe" filled="true" fillcolor="#000000" stroked="false">
                <v:path arrowok="t"/>
                <v:fill type="solid"/>
              </v:shape>
            </v:group>
            <v:group style="position:absolute;left:10446;top:4316;width:10;height:20" coordorigin="10446,4316" coordsize="10,20">
              <v:shape style="position:absolute;left:10446;top:4316;width:10;height:20" coordorigin="10446,4316" coordsize="10,20" path="m10446,4335l10455,4335,10455,4316,10446,4316,10446,4335xe" filled="true" fillcolor="#000000" stroked="false">
                <v:path arrowok="t"/>
                <v:fill type="solid"/>
              </v:shape>
            </v:group>
            <v:group style="position:absolute;left:10446;top:4335;width:10;height:20" coordorigin="10446,4335" coordsize="10,20">
              <v:shape style="position:absolute;left:10446;top:4335;width:10;height:20" coordorigin="10446,4335" coordsize="10,20" path="m10446,4354l10455,4354,10455,4335,10446,4335,10446,4354xe" filled="true" fillcolor="#000000" stroked="false">
                <v:path arrowok="t"/>
                <v:fill type="solid"/>
              </v:shape>
            </v:group>
            <v:group style="position:absolute;left:10446;top:4354;width:10;height:20" coordorigin="10446,4354" coordsize="10,20">
              <v:shape style="position:absolute;left:10446;top:4354;width:10;height:20" coordorigin="10446,4354" coordsize="10,20" path="m10446,4373l10455,4373,10455,4354,10446,4354,10446,4373xe" filled="true" fillcolor="#000000" stroked="false">
                <v:path arrowok="t"/>
                <v:fill type="solid"/>
              </v:shape>
            </v:group>
            <v:group style="position:absolute;left:10446;top:4373;width:10;height:20" coordorigin="10446,4373" coordsize="10,20">
              <v:shape style="position:absolute;left:10446;top:4373;width:10;height:20" coordorigin="10446,4373" coordsize="10,20" path="m10446,4392l10455,4392,10455,4373,10446,4373,10446,4392xe" filled="true" fillcolor="#000000" stroked="false">
                <v:path arrowok="t"/>
                <v:fill type="solid"/>
              </v:shape>
            </v:group>
            <v:group style="position:absolute;left:10446;top:4392;width:10;height:20" coordorigin="10446,4392" coordsize="10,20">
              <v:shape style="position:absolute;left:10446;top:4392;width:10;height:20" coordorigin="10446,4392" coordsize="10,20" path="m10446,4412l10455,4412,10455,4392,10446,4392,10446,4412xe" filled="true" fillcolor="#000000" stroked="false">
                <v:path arrowok="t"/>
                <v:fill type="solid"/>
              </v:shape>
            </v:group>
            <v:group style="position:absolute;left:10446;top:4412;width:10;height:20" coordorigin="10446,4412" coordsize="10,20">
              <v:shape style="position:absolute;left:10446;top:4412;width:10;height:20" coordorigin="10446,4412" coordsize="10,20" path="m10446,4431l10455,4431,10455,4412,10446,4412,10446,4431xe" filled="true" fillcolor="#000000" stroked="false">
                <v:path arrowok="t"/>
                <v:fill type="solid"/>
              </v:shape>
            </v:group>
            <v:group style="position:absolute;left:10446;top:4431;width:10;height:20" coordorigin="10446,4431" coordsize="10,20">
              <v:shape style="position:absolute;left:10446;top:4431;width:10;height:20" coordorigin="10446,4431" coordsize="10,20" path="m10446,4450l10455,4450,10455,4431,10446,4431,10446,4450xe" filled="true" fillcolor="#000000" stroked="false">
                <v:path arrowok="t"/>
                <v:fill type="solid"/>
              </v:shape>
            </v:group>
            <v:group style="position:absolute;left:10446;top:4450;width:10;height:20" coordorigin="10446,4450" coordsize="10,20">
              <v:shape style="position:absolute;left:10446;top:4450;width:10;height:20" coordorigin="10446,4450" coordsize="10,20" path="m10446,4469l10455,4469,10455,4450,10446,4450,10446,4469xe" filled="true" fillcolor="#000000" stroked="false">
                <v:path arrowok="t"/>
                <v:fill type="solid"/>
              </v:shape>
            </v:group>
            <v:group style="position:absolute;left:10446;top:4476;width:10;height:2" coordorigin="10446,4476" coordsize="10,2">
              <v:shape style="position:absolute;left:10446;top:4476;width:10;height:2" coordorigin="10446,4476" coordsize="10,0" path="m10446,4476l10455,4476e" filled="false" stroked="true" strokeweight=".719971pt" strokecolor="#000000">
                <v:path arrowok="t"/>
              </v:shape>
            </v:group>
            <v:group style="position:absolute;left:12006;top:4239;width:10;height:20" coordorigin="12006,4239" coordsize="10,20">
              <v:shape style="position:absolute;left:12006;top:4239;width:10;height:20" coordorigin="12006,4239" coordsize="10,20" path="m12006,4258l12015,4258,12015,4239,12006,4239,12006,4258xe" filled="true" fillcolor="#000000" stroked="false">
                <v:path arrowok="t"/>
                <v:fill type="solid"/>
              </v:shape>
            </v:group>
            <v:group style="position:absolute;left:12006;top:4258;width:10;height:20" coordorigin="12006,4258" coordsize="10,20">
              <v:shape style="position:absolute;left:12006;top:4258;width:10;height:20" coordorigin="12006,4258" coordsize="10,20" path="m12006,4277l12015,4277,12015,4258,12006,4258,12006,4277xe" filled="true" fillcolor="#000000" stroked="false">
                <v:path arrowok="t"/>
                <v:fill type="solid"/>
              </v:shape>
            </v:group>
            <v:group style="position:absolute;left:12006;top:4277;width:10;height:20" coordorigin="12006,4277" coordsize="10,20">
              <v:shape style="position:absolute;left:12006;top:4277;width:10;height:20" coordorigin="12006,4277" coordsize="10,20" path="m12006,4296l12015,4296,12015,4277,12006,4277,12006,4296xe" filled="true" fillcolor="#000000" stroked="false">
                <v:path arrowok="t"/>
                <v:fill type="solid"/>
              </v:shape>
            </v:group>
            <v:group style="position:absolute;left:12006;top:4296;width:10;height:20" coordorigin="12006,4296" coordsize="10,20">
              <v:shape style="position:absolute;left:12006;top:4296;width:10;height:20" coordorigin="12006,4296" coordsize="10,20" path="m12006,4316l12015,4316,12015,4296,12006,4296,12006,4316xe" filled="true" fillcolor="#000000" stroked="false">
                <v:path arrowok="t"/>
                <v:fill type="solid"/>
              </v:shape>
            </v:group>
            <v:group style="position:absolute;left:12006;top:4316;width:10;height:20" coordorigin="12006,4316" coordsize="10,20">
              <v:shape style="position:absolute;left:12006;top:4316;width:10;height:20" coordorigin="12006,4316" coordsize="10,20" path="m12006,4335l12015,4335,12015,4316,12006,4316,12006,4335xe" filled="true" fillcolor="#000000" stroked="false">
                <v:path arrowok="t"/>
                <v:fill type="solid"/>
              </v:shape>
            </v:group>
            <v:group style="position:absolute;left:12006;top:4335;width:10;height:20" coordorigin="12006,4335" coordsize="10,20">
              <v:shape style="position:absolute;left:12006;top:4335;width:10;height:20" coordorigin="12006,4335" coordsize="10,20" path="m12006,4354l12015,4354,12015,4335,12006,4335,12006,4354xe" filled="true" fillcolor="#000000" stroked="false">
                <v:path arrowok="t"/>
                <v:fill type="solid"/>
              </v:shape>
            </v:group>
            <v:group style="position:absolute;left:12006;top:4354;width:10;height:20" coordorigin="12006,4354" coordsize="10,20">
              <v:shape style="position:absolute;left:12006;top:4354;width:10;height:20" coordorigin="12006,4354" coordsize="10,20" path="m12006,4373l12015,4373,12015,4354,12006,4354,12006,4373xe" filled="true" fillcolor="#000000" stroked="false">
                <v:path arrowok="t"/>
                <v:fill type="solid"/>
              </v:shape>
            </v:group>
            <v:group style="position:absolute;left:12006;top:4373;width:10;height:20" coordorigin="12006,4373" coordsize="10,20">
              <v:shape style="position:absolute;left:12006;top:4373;width:10;height:20" coordorigin="12006,4373" coordsize="10,20" path="m12006,4392l12015,4392,12015,4373,12006,4373,12006,4392xe" filled="true" fillcolor="#000000" stroked="false">
                <v:path arrowok="t"/>
                <v:fill type="solid"/>
              </v:shape>
            </v:group>
            <v:group style="position:absolute;left:12006;top:4392;width:10;height:20" coordorigin="12006,4392" coordsize="10,20">
              <v:shape style="position:absolute;left:12006;top:4392;width:10;height:20" coordorigin="12006,4392" coordsize="10,20" path="m12006,4412l12015,4412,12015,4392,12006,4392,12006,4412xe" filled="true" fillcolor="#000000" stroked="false">
                <v:path arrowok="t"/>
                <v:fill type="solid"/>
              </v:shape>
            </v:group>
            <v:group style="position:absolute;left:12006;top:4412;width:10;height:20" coordorigin="12006,4412" coordsize="10,20">
              <v:shape style="position:absolute;left:12006;top:4412;width:10;height:20" coordorigin="12006,4412" coordsize="10,20" path="m12006,4431l12015,4431,12015,4412,12006,4412,12006,4431xe" filled="true" fillcolor="#000000" stroked="false">
                <v:path arrowok="t"/>
                <v:fill type="solid"/>
              </v:shape>
            </v:group>
            <v:group style="position:absolute;left:12006;top:4431;width:10;height:20" coordorigin="12006,4431" coordsize="10,20">
              <v:shape style="position:absolute;left:12006;top:4431;width:10;height:20" coordorigin="12006,4431" coordsize="10,20" path="m12006,4450l12015,4450,12015,4431,12006,4431,12006,4450xe" filled="true" fillcolor="#000000" stroked="false">
                <v:path arrowok="t"/>
                <v:fill type="solid"/>
              </v:shape>
            </v:group>
            <v:group style="position:absolute;left:12006;top:4450;width:10;height:20" coordorigin="12006,4450" coordsize="10,20">
              <v:shape style="position:absolute;left:12006;top:4450;width:10;height:20" coordorigin="12006,4450" coordsize="10,20" path="m12006,4469l12015,4469,12015,4450,12006,4450,12006,4469xe" filled="true" fillcolor="#000000" stroked="false">
                <v:path arrowok="t"/>
                <v:fill type="solid"/>
              </v:shape>
            </v:group>
            <v:group style="position:absolute;left:12006;top:4476;width:10;height:2" coordorigin="12006,4476" coordsize="10,2">
              <v:shape style="position:absolute;left:12006;top:4476;width:10;height:2" coordorigin="12006,4476" coordsize="10,0" path="m12006,4476l12015,4476e" filled="false" stroked="true" strokeweight=".719971pt" strokecolor="#000000">
                <v:path arrowok="t"/>
              </v:shape>
            </v:group>
            <v:group style="position:absolute;left:13705;top:4239;width:10;height:20" coordorigin="13705,4239" coordsize="10,20">
              <v:shape style="position:absolute;left:13705;top:4239;width:10;height:20" coordorigin="13705,4239" coordsize="10,20" path="m13705,4258l13714,4258,13714,4239,13705,4239,13705,4258xe" filled="true" fillcolor="#000000" stroked="false">
                <v:path arrowok="t"/>
                <v:fill type="solid"/>
              </v:shape>
            </v:group>
            <v:group style="position:absolute;left:13705;top:4258;width:10;height:20" coordorigin="13705,4258" coordsize="10,20">
              <v:shape style="position:absolute;left:13705;top:4258;width:10;height:20" coordorigin="13705,4258" coordsize="10,20" path="m13705,4277l13714,4277,13714,4258,13705,4258,13705,4277xe" filled="true" fillcolor="#000000" stroked="false">
                <v:path arrowok="t"/>
                <v:fill type="solid"/>
              </v:shape>
            </v:group>
            <v:group style="position:absolute;left:13705;top:4277;width:10;height:20" coordorigin="13705,4277" coordsize="10,20">
              <v:shape style="position:absolute;left:13705;top:4277;width:10;height:20" coordorigin="13705,4277" coordsize="10,20" path="m13705,4296l13714,4296,13714,4277,13705,4277,13705,4296xe" filled="true" fillcolor="#000000" stroked="false">
                <v:path arrowok="t"/>
                <v:fill type="solid"/>
              </v:shape>
            </v:group>
            <v:group style="position:absolute;left:13705;top:4296;width:10;height:20" coordorigin="13705,4296" coordsize="10,20">
              <v:shape style="position:absolute;left:13705;top:4296;width:10;height:20" coordorigin="13705,4296" coordsize="10,20" path="m13705,4316l13714,4316,13714,4296,13705,4296,13705,4316xe" filled="true" fillcolor="#000000" stroked="false">
                <v:path arrowok="t"/>
                <v:fill type="solid"/>
              </v:shape>
            </v:group>
            <v:group style="position:absolute;left:13705;top:4316;width:10;height:20" coordorigin="13705,4316" coordsize="10,20">
              <v:shape style="position:absolute;left:13705;top:4316;width:10;height:20" coordorigin="13705,4316" coordsize="10,20" path="m13705,4335l13714,4335,13714,4316,13705,4316,13705,4335xe" filled="true" fillcolor="#000000" stroked="false">
                <v:path arrowok="t"/>
                <v:fill type="solid"/>
              </v:shape>
            </v:group>
            <v:group style="position:absolute;left:13705;top:4335;width:10;height:20" coordorigin="13705,4335" coordsize="10,20">
              <v:shape style="position:absolute;left:13705;top:4335;width:10;height:20" coordorigin="13705,4335" coordsize="10,20" path="m13705,4354l13714,4354,13714,4335,13705,4335,13705,4354xe" filled="true" fillcolor="#000000" stroked="false">
                <v:path arrowok="t"/>
                <v:fill type="solid"/>
              </v:shape>
            </v:group>
            <v:group style="position:absolute;left:13705;top:4354;width:10;height:20" coordorigin="13705,4354" coordsize="10,20">
              <v:shape style="position:absolute;left:13705;top:4354;width:10;height:20" coordorigin="13705,4354" coordsize="10,20" path="m13705,4373l13714,4373,13714,4354,13705,4354,13705,4373xe" filled="true" fillcolor="#000000" stroked="false">
                <v:path arrowok="t"/>
                <v:fill type="solid"/>
              </v:shape>
            </v:group>
            <v:group style="position:absolute;left:13705;top:4373;width:10;height:20" coordorigin="13705,4373" coordsize="10,20">
              <v:shape style="position:absolute;left:13705;top:4373;width:10;height:20" coordorigin="13705,4373" coordsize="10,20" path="m13705,4392l13714,4392,13714,4373,13705,4373,13705,4392xe" filled="true" fillcolor="#000000" stroked="false">
                <v:path arrowok="t"/>
                <v:fill type="solid"/>
              </v:shape>
            </v:group>
            <v:group style="position:absolute;left:13705;top:4392;width:10;height:20" coordorigin="13705,4392" coordsize="10,20">
              <v:shape style="position:absolute;left:13705;top:4392;width:10;height:20" coordorigin="13705,4392" coordsize="10,20" path="m13705,4412l13714,4412,13714,4392,13705,4392,13705,4412xe" filled="true" fillcolor="#000000" stroked="false">
                <v:path arrowok="t"/>
                <v:fill type="solid"/>
              </v:shape>
            </v:group>
            <v:group style="position:absolute;left:13705;top:4412;width:10;height:20" coordorigin="13705,4412" coordsize="10,20">
              <v:shape style="position:absolute;left:13705;top:4412;width:10;height:20" coordorigin="13705,4412" coordsize="10,20" path="m13705,4431l13714,4431,13714,4412,13705,4412,13705,4431xe" filled="true" fillcolor="#000000" stroked="false">
                <v:path arrowok="t"/>
                <v:fill type="solid"/>
              </v:shape>
            </v:group>
            <v:group style="position:absolute;left:13705;top:4431;width:10;height:20" coordorigin="13705,4431" coordsize="10,20">
              <v:shape style="position:absolute;left:13705;top:4431;width:10;height:20" coordorigin="13705,4431" coordsize="10,20" path="m13705,4450l13714,4450,13714,4431,13705,4431,13705,4450xe" filled="true" fillcolor="#000000" stroked="false">
                <v:path arrowok="t"/>
                <v:fill type="solid"/>
              </v:shape>
            </v:group>
            <v:group style="position:absolute;left:13705;top:4450;width:10;height:20" coordorigin="13705,4450" coordsize="10,20">
              <v:shape style="position:absolute;left:13705;top:4450;width:10;height:20" coordorigin="13705,4450" coordsize="10,20" path="m13705,4469l13714,4469,13714,4450,13705,4450,13705,4469xe" filled="true" fillcolor="#000000" stroked="false">
                <v:path arrowok="t"/>
                <v:fill type="solid"/>
              </v:shape>
            </v:group>
            <v:group style="position:absolute;left:13705;top:4476;width:10;height:2" coordorigin="13705,4476" coordsize="10,2">
              <v:shape style="position:absolute;left:13705;top:4476;width:10;height:2" coordorigin="13705,4476" coordsize="10,0" path="m13705,4476l13714,4476e" filled="false" stroked="true" strokeweight=".719971pt" strokecolor="#000000">
                <v:path arrowok="t"/>
              </v:shape>
              <v:shape style="position:absolute;left:1128;top:4392;width:3472;height:101" type="#_x0000_t75" stroked="false">
                <v:imagedata r:id="rId239" o:title=""/>
              </v:shape>
              <v:shape style="position:absolute;left:4576;top:4484;width:625;height:10" type="#_x0000_t75" stroked="false">
                <v:imagedata r:id="rId232" o:title=""/>
              </v:shape>
              <v:shape style="position:absolute;left:5196;top:4484;width:2838;height:10" type="#_x0000_t75" stroked="false">
                <v:imagedata r:id="rId233" o:title=""/>
              </v:shape>
              <v:shape style="position:absolute;left:8030;top:4484;width:717;height:10" type="#_x0000_t75" stroked="false">
                <v:imagedata r:id="rId234" o:title=""/>
              </v:shape>
              <v:shape style="position:absolute;left:8742;top:4484;width:856;height:10" type="#_x0000_t75" stroked="false">
                <v:imagedata r:id="rId235" o:title=""/>
              </v:shape>
              <v:shape style="position:absolute;left:9592;top:4484;width:853;height:10" type="#_x0000_t75" stroked="false">
                <v:imagedata r:id="rId236" o:title=""/>
              </v:shape>
              <v:shape style="position:absolute;left:10441;top:4484;width:1565;height:10" type="#_x0000_t75" stroked="false">
                <v:imagedata r:id="rId237" o:title=""/>
              </v:shape>
              <v:shape style="position:absolute;left:12001;top:4484;width:3412;height:10" type="#_x0000_t75" stroked="false">
                <v:imagedata r:id="rId238" o:title=""/>
              </v:shape>
            </v:group>
            <v:group style="position:absolute;left:3269;top:4493;width:10;height:20" coordorigin="3269,4493" coordsize="10,20">
              <v:shape style="position:absolute;left:3269;top:4493;width:10;height:20" coordorigin="3269,4493" coordsize="10,20" path="m3269,4512l3279,4512,3279,4493,3269,4493,3269,4512xe" filled="true" fillcolor="#000000" stroked="false">
                <v:path arrowok="t"/>
                <v:fill type="solid"/>
              </v:shape>
            </v:group>
            <v:group style="position:absolute;left:3269;top:4512;width:10;height:20" coordorigin="3269,4512" coordsize="10,20">
              <v:shape style="position:absolute;left:3269;top:4512;width:10;height:20" coordorigin="3269,4512" coordsize="10,20" path="m3269,4532l3279,4532,3279,4512,3269,4512,3269,4532xe" filled="true" fillcolor="#000000" stroked="false">
                <v:path arrowok="t"/>
                <v:fill type="solid"/>
              </v:shape>
            </v:group>
            <v:group style="position:absolute;left:3269;top:4532;width:10;height:20" coordorigin="3269,4532" coordsize="10,20">
              <v:shape style="position:absolute;left:3269;top:4532;width:10;height:20" coordorigin="3269,4532" coordsize="10,20" path="m3269,4551l3279,4551,3279,4532,3269,4532,3269,4551xe" filled="true" fillcolor="#000000" stroked="false">
                <v:path arrowok="t"/>
                <v:fill type="solid"/>
              </v:shape>
            </v:group>
            <v:group style="position:absolute;left:3269;top:4551;width:10;height:20" coordorigin="3269,4551" coordsize="10,20">
              <v:shape style="position:absolute;left:3269;top:4551;width:10;height:20" coordorigin="3269,4551" coordsize="10,20" path="m3269,4570l3279,4570,3279,4551,3269,4551,3269,4570xe" filled="true" fillcolor="#000000" stroked="false">
                <v:path arrowok="t"/>
                <v:fill type="solid"/>
              </v:shape>
            </v:group>
            <v:group style="position:absolute;left:3269;top:4570;width:10;height:20" coordorigin="3269,4570" coordsize="10,20">
              <v:shape style="position:absolute;left:3269;top:4570;width:10;height:20" coordorigin="3269,4570" coordsize="10,20" path="m3269,4589l3279,4589,3279,4570,3269,4570,3269,4589xe" filled="true" fillcolor="#000000" stroked="false">
                <v:path arrowok="t"/>
                <v:fill type="solid"/>
              </v:shape>
            </v:group>
            <v:group style="position:absolute;left:3269;top:4589;width:10;height:20" coordorigin="3269,4589" coordsize="10,20">
              <v:shape style="position:absolute;left:3269;top:4589;width:10;height:20" coordorigin="3269,4589" coordsize="10,20" path="m3269,4608l3279,4608,3279,4589,3269,4589,3269,4608xe" filled="true" fillcolor="#000000" stroked="false">
                <v:path arrowok="t"/>
                <v:fill type="solid"/>
              </v:shape>
            </v:group>
            <v:group style="position:absolute;left:3269;top:4608;width:10;height:20" coordorigin="3269,4608" coordsize="10,20">
              <v:shape style="position:absolute;left:3269;top:4608;width:10;height:20" coordorigin="3269,4608" coordsize="10,20" path="m3269,4628l3279,4628,3279,4608,3269,4608,3269,4628xe" filled="true" fillcolor="#000000" stroked="false">
                <v:path arrowok="t"/>
                <v:fill type="solid"/>
              </v:shape>
            </v:group>
            <v:group style="position:absolute;left:3269;top:4628;width:10;height:20" coordorigin="3269,4628" coordsize="10,20">
              <v:shape style="position:absolute;left:3269;top:4628;width:10;height:20" coordorigin="3269,4628" coordsize="10,20" path="m3269,4647l3279,4647,3279,4628,3269,4628,3269,4647xe" filled="true" fillcolor="#000000" stroked="false">
                <v:path arrowok="t"/>
                <v:fill type="solid"/>
              </v:shape>
            </v:group>
            <v:group style="position:absolute;left:3269;top:4647;width:10;height:20" coordorigin="3269,4647" coordsize="10,20">
              <v:shape style="position:absolute;left:3269;top:4647;width:10;height:20" coordorigin="3269,4647" coordsize="10,20" path="m3269,4666l3279,4666,3279,4647,3269,4647,3269,4666xe" filled="true" fillcolor="#000000" stroked="false">
                <v:path arrowok="t"/>
                <v:fill type="solid"/>
              </v:shape>
            </v:group>
            <v:group style="position:absolute;left:3269;top:4666;width:10;height:20" coordorigin="3269,4666" coordsize="10,20">
              <v:shape style="position:absolute;left:3269;top:4666;width:10;height:20" coordorigin="3269,4666" coordsize="10,20" path="m3269,4685l3279,4685,3279,4666,3269,4666,3269,4685xe" filled="true" fillcolor="#000000" stroked="false">
                <v:path arrowok="t"/>
                <v:fill type="solid"/>
              </v:shape>
            </v:group>
            <v:group style="position:absolute;left:3269;top:4685;width:10;height:20" coordorigin="3269,4685" coordsize="10,20">
              <v:shape style="position:absolute;left:3269;top:4685;width:10;height:20" coordorigin="3269,4685" coordsize="10,20" path="m3269,4704l3279,4704,3279,4685,3269,4685,3269,4704xe" filled="true" fillcolor="#000000" stroked="false">
                <v:path arrowok="t"/>
                <v:fill type="solid"/>
              </v:shape>
            </v:group>
            <v:group style="position:absolute;left:3269;top:4704;width:10;height:20" coordorigin="3269,4704" coordsize="10,20">
              <v:shape style="position:absolute;left:3269;top:4704;width:10;height:20" coordorigin="3269,4704" coordsize="10,20" path="m3269,4724l3279,4724,3279,4704,3269,4704,3269,4724xe" filled="true" fillcolor="#000000" stroked="false">
                <v:path arrowok="t"/>
                <v:fill type="solid"/>
              </v:shape>
            </v:group>
            <v:group style="position:absolute;left:3269;top:4731;width:10;height:2" coordorigin="3269,4731" coordsize="10,2">
              <v:shape style="position:absolute;left:3269;top:4731;width:10;height:2" coordorigin="3269,4731" coordsize="10,0" path="m3269,4731l3279,4731e" filled="false" stroked="true" strokeweight=".780029pt" strokecolor="#000000">
                <v:path arrowok="t"/>
              </v:shape>
            </v:group>
            <v:group style="position:absolute;left:4581;top:4493;width:10;height:20" coordorigin="4581,4493" coordsize="10,20">
              <v:shape style="position:absolute;left:4581;top:4493;width:10;height:20" coordorigin="4581,4493" coordsize="10,20" path="m4581,4512l4590,4512,4590,4493,4581,4493,4581,4512xe" filled="true" fillcolor="#000000" stroked="false">
                <v:path arrowok="t"/>
                <v:fill type="solid"/>
              </v:shape>
            </v:group>
            <v:group style="position:absolute;left:4581;top:4512;width:10;height:20" coordorigin="4581,4512" coordsize="10,20">
              <v:shape style="position:absolute;left:4581;top:4512;width:10;height:20" coordorigin="4581,4512" coordsize="10,20" path="m4581,4532l4590,4532,4590,4512,4581,4512,4581,4532xe" filled="true" fillcolor="#000000" stroked="false">
                <v:path arrowok="t"/>
                <v:fill type="solid"/>
              </v:shape>
            </v:group>
            <v:group style="position:absolute;left:4581;top:4532;width:10;height:20" coordorigin="4581,4532" coordsize="10,20">
              <v:shape style="position:absolute;left:4581;top:4532;width:10;height:20" coordorigin="4581,4532" coordsize="10,20" path="m4581,4551l4590,4551,4590,4532,4581,4532,4581,4551xe" filled="true" fillcolor="#000000" stroked="false">
                <v:path arrowok="t"/>
                <v:fill type="solid"/>
              </v:shape>
            </v:group>
            <v:group style="position:absolute;left:4581;top:4551;width:10;height:20" coordorigin="4581,4551" coordsize="10,20">
              <v:shape style="position:absolute;left:4581;top:4551;width:10;height:20" coordorigin="4581,4551" coordsize="10,20" path="m4581,4570l4590,4570,4590,4551,4581,4551,4581,4570xe" filled="true" fillcolor="#000000" stroked="false">
                <v:path arrowok="t"/>
                <v:fill type="solid"/>
              </v:shape>
            </v:group>
            <v:group style="position:absolute;left:4581;top:4570;width:10;height:20" coordorigin="4581,4570" coordsize="10,20">
              <v:shape style="position:absolute;left:4581;top:4570;width:10;height:20" coordorigin="4581,4570" coordsize="10,20" path="m4581,4589l4590,4589,4590,4570,4581,4570,4581,4589xe" filled="true" fillcolor="#000000" stroked="false">
                <v:path arrowok="t"/>
                <v:fill type="solid"/>
              </v:shape>
            </v:group>
            <v:group style="position:absolute;left:4581;top:4589;width:10;height:20" coordorigin="4581,4589" coordsize="10,20">
              <v:shape style="position:absolute;left:4581;top:4589;width:10;height:20" coordorigin="4581,4589" coordsize="10,20" path="m4581,4608l4590,4608,4590,4589,4581,4589,4581,4608xe" filled="true" fillcolor="#000000" stroked="false">
                <v:path arrowok="t"/>
                <v:fill type="solid"/>
              </v:shape>
            </v:group>
            <v:group style="position:absolute;left:4581;top:4608;width:10;height:20" coordorigin="4581,4608" coordsize="10,20">
              <v:shape style="position:absolute;left:4581;top:4608;width:10;height:20" coordorigin="4581,4608" coordsize="10,20" path="m4581,4628l4590,4628,4590,4608,4581,4608,4581,4628xe" filled="true" fillcolor="#000000" stroked="false">
                <v:path arrowok="t"/>
                <v:fill type="solid"/>
              </v:shape>
            </v:group>
            <v:group style="position:absolute;left:4581;top:4628;width:10;height:20" coordorigin="4581,4628" coordsize="10,20">
              <v:shape style="position:absolute;left:4581;top:4628;width:10;height:20" coordorigin="4581,4628" coordsize="10,20" path="m4581,4647l4590,4647,4590,4628,4581,4628,4581,4647xe" filled="true" fillcolor="#000000" stroked="false">
                <v:path arrowok="t"/>
                <v:fill type="solid"/>
              </v:shape>
            </v:group>
            <v:group style="position:absolute;left:5201;top:4493;width:10;height:20" coordorigin="5201,4493" coordsize="10,20">
              <v:shape style="position:absolute;left:5201;top:4493;width:10;height:20" coordorigin="5201,4493" coordsize="10,20" path="m5201,4512l5211,4512,5211,4493,5201,4493,5201,4512xe" filled="true" fillcolor="#000000" stroked="false">
                <v:path arrowok="t"/>
                <v:fill type="solid"/>
              </v:shape>
            </v:group>
            <v:group style="position:absolute;left:5201;top:4512;width:10;height:20" coordorigin="5201,4512" coordsize="10,20">
              <v:shape style="position:absolute;left:5201;top:4512;width:10;height:20" coordorigin="5201,4512" coordsize="10,20" path="m5201,4532l5211,4532,5211,4512,5201,4512,5201,4532xe" filled="true" fillcolor="#000000" stroked="false">
                <v:path arrowok="t"/>
                <v:fill type="solid"/>
              </v:shape>
            </v:group>
            <v:group style="position:absolute;left:5201;top:4532;width:10;height:20" coordorigin="5201,4532" coordsize="10,20">
              <v:shape style="position:absolute;left:5201;top:4532;width:10;height:20" coordorigin="5201,4532" coordsize="10,20" path="m5201,4551l5211,4551,5211,4532,5201,4532,5201,4551xe" filled="true" fillcolor="#000000" stroked="false">
                <v:path arrowok="t"/>
                <v:fill type="solid"/>
              </v:shape>
            </v:group>
            <v:group style="position:absolute;left:5201;top:4551;width:10;height:20" coordorigin="5201,4551" coordsize="10,20">
              <v:shape style="position:absolute;left:5201;top:4551;width:10;height:20" coordorigin="5201,4551" coordsize="10,20" path="m5201,4570l5211,4570,5211,4551,5201,4551,5201,4570xe" filled="true" fillcolor="#000000" stroked="false">
                <v:path arrowok="t"/>
                <v:fill type="solid"/>
              </v:shape>
            </v:group>
            <v:group style="position:absolute;left:5201;top:4570;width:10;height:20" coordorigin="5201,4570" coordsize="10,20">
              <v:shape style="position:absolute;left:5201;top:4570;width:10;height:20" coordorigin="5201,4570" coordsize="10,20" path="m5201,4589l5211,4589,5211,4570,5201,4570,5201,4589xe" filled="true" fillcolor="#000000" stroked="false">
                <v:path arrowok="t"/>
                <v:fill type="solid"/>
              </v:shape>
            </v:group>
            <v:group style="position:absolute;left:5201;top:4589;width:10;height:20" coordorigin="5201,4589" coordsize="10,20">
              <v:shape style="position:absolute;left:5201;top:4589;width:10;height:20" coordorigin="5201,4589" coordsize="10,20" path="m5201,4608l5211,4608,5211,4589,5201,4589,5201,4608xe" filled="true" fillcolor="#000000" stroked="false">
                <v:path arrowok="t"/>
                <v:fill type="solid"/>
              </v:shape>
            </v:group>
            <v:group style="position:absolute;left:5201;top:4608;width:10;height:20" coordorigin="5201,4608" coordsize="10,20">
              <v:shape style="position:absolute;left:5201;top:4608;width:10;height:20" coordorigin="5201,4608" coordsize="10,20" path="m5201,4628l5211,4628,5211,4608,5201,4608,5201,4628xe" filled="true" fillcolor="#000000" stroked="false">
                <v:path arrowok="t"/>
                <v:fill type="solid"/>
              </v:shape>
            </v:group>
            <v:group style="position:absolute;left:5201;top:4628;width:10;height:20" coordorigin="5201,4628" coordsize="10,20">
              <v:shape style="position:absolute;left:5201;top:4628;width:10;height:20" coordorigin="5201,4628" coordsize="10,20" path="m5201,4647l5211,4647,5211,4628,5201,4628,5201,4647xe" filled="true" fillcolor="#000000" stroked="false">
                <v:path arrowok="t"/>
                <v:fill type="solid"/>
              </v:shape>
            </v:group>
            <v:group style="position:absolute;left:5201;top:4647;width:10;height:20" coordorigin="5201,4647" coordsize="10,20">
              <v:shape style="position:absolute;left:5201;top:4647;width:10;height:20" coordorigin="5201,4647" coordsize="10,20" path="m5201,4666l5211,4666,5211,4647,5201,4647,5201,4666xe" filled="true" fillcolor="#000000" stroked="false">
                <v:path arrowok="t"/>
                <v:fill type="solid"/>
              </v:shape>
            </v:group>
            <v:group style="position:absolute;left:5201;top:4666;width:10;height:20" coordorigin="5201,4666" coordsize="10,20">
              <v:shape style="position:absolute;left:5201;top:4666;width:10;height:20" coordorigin="5201,4666" coordsize="10,20" path="m5201,4685l5211,4685,5211,4666,5201,4666,5201,4685xe" filled="true" fillcolor="#000000" stroked="false">
                <v:path arrowok="t"/>
                <v:fill type="solid"/>
              </v:shape>
            </v:group>
            <v:group style="position:absolute;left:5201;top:4685;width:10;height:20" coordorigin="5201,4685" coordsize="10,20">
              <v:shape style="position:absolute;left:5201;top:4685;width:10;height:20" coordorigin="5201,4685" coordsize="10,20" path="m5201,4704l5211,4704,5211,4685,5201,4685,5201,4704xe" filled="true" fillcolor="#000000" stroked="false">
                <v:path arrowok="t"/>
                <v:fill type="solid"/>
              </v:shape>
            </v:group>
            <v:group style="position:absolute;left:5201;top:4704;width:10;height:20" coordorigin="5201,4704" coordsize="10,20">
              <v:shape style="position:absolute;left:5201;top:4704;width:10;height:20" coordorigin="5201,4704" coordsize="10,20" path="m5201,4724l5211,4724,5211,4704,5201,4704,5201,4724xe" filled="true" fillcolor="#000000" stroked="false">
                <v:path arrowok="t"/>
                <v:fill type="solid"/>
              </v:shape>
            </v:group>
            <v:group style="position:absolute;left:5201;top:4731;width:10;height:2" coordorigin="5201,4731" coordsize="10,2">
              <v:shape style="position:absolute;left:5201;top:4731;width:10;height:2" coordorigin="5201,4731" coordsize="10,0" path="m5201,4731l5211,4731e" filled="false" stroked="true" strokeweight=".780029pt" strokecolor="#000000">
                <v:path arrowok="t"/>
              </v:shape>
            </v:group>
            <v:group style="position:absolute;left:5909;top:4493;width:10;height:20" coordorigin="5909,4493" coordsize="10,20">
              <v:shape style="position:absolute;left:5909;top:4493;width:10;height:20" coordorigin="5909,4493" coordsize="10,20" path="m5909,4512l5919,4512,5919,4493,5909,4493,5909,4512xe" filled="true" fillcolor="#000000" stroked="false">
                <v:path arrowok="t"/>
                <v:fill type="solid"/>
              </v:shape>
            </v:group>
            <v:group style="position:absolute;left:5909;top:4512;width:10;height:20" coordorigin="5909,4512" coordsize="10,20">
              <v:shape style="position:absolute;left:5909;top:4512;width:10;height:20" coordorigin="5909,4512" coordsize="10,20" path="m5909,4532l5919,4532,5919,4512,5909,4512,5909,4532xe" filled="true" fillcolor="#000000" stroked="false">
                <v:path arrowok="t"/>
                <v:fill type="solid"/>
              </v:shape>
            </v:group>
            <v:group style="position:absolute;left:5909;top:4532;width:10;height:20" coordorigin="5909,4532" coordsize="10,20">
              <v:shape style="position:absolute;left:5909;top:4532;width:10;height:20" coordorigin="5909,4532" coordsize="10,20" path="m5909,4551l5919,4551,5919,4532,5909,4532,5909,4551xe" filled="true" fillcolor="#000000" stroked="false">
                <v:path arrowok="t"/>
                <v:fill type="solid"/>
              </v:shape>
            </v:group>
            <v:group style="position:absolute;left:5909;top:4551;width:10;height:20" coordorigin="5909,4551" coordsize="10,20">
              <v:shape style="position:absolute;left:5909;top:4551;width:10;height:20" coordorigin="5909,4551" coordsize="10,20" path="m5909,4570l5919,4570,5919,4551,5909,4551,5909,4570xe" filled="true" fillcolor="#000000" stroked="false">
                <v:path arrowok="t"/>
                <v:fill type="solid"/>
              </v:shape>
            </v:group>
            <v:group style="position:absolute;left:5909;top:4570;width:10;height:20" coordorigin="5909,4570" coordsize="10,20">
              <v:shape style="position:absolute;left:5909;top:4570;width:10;height:20" coordorigin="5909,4570" coordsize="10,20" path="m5909,4589l5919,4589,5919,4570,5909,4570,5909,4589xe" filled="true" fillcolor="#000000" stroked="false">
                <v:path arrowok="t"/>
                <v:fill type="solid"/>
              </v:shape>
            </v:group>
            <v:group style="position:absolute;left:5909;top:4589;width:10;height:20" coordorigin="5909,4589" coordsize="10,20">
              <v:shape style="position:absolute;left:5909;top:4589;width:10;height:20" coordorigin="5909,4589" coordsize="10,20" path="m5909,4608l5919,4608,5919,4589,5909,4589,5909,4608xe" filled="true" fillcolor="#000000" stroked="false">
                <v:path arrowok="t"/>
                <v:fill type="solid"/>
              </v:shape>
            </v:group>
            <v:group style="position:absolute;left:5909;top:4608;width:10;height:20" coordorigin="5909,4608" coordsize="10,20">
              <v:shape style="position:absolute;left:5909;top:4608;width:10;height:20" coordorigin="5909,4608" coordsize="10,20" path="m5909,4628l5919,4628,5919,4608,5909,4608,5909,4628xe" filled="true" fillcolor="#000000" stroked="false">
                <v:path arrowok="t"/>
                <v:fill type="solid"/>
              </v:shape>
            </v:group>
            <v:group style="position:absolute;left:5909;top:4628;width:10;height:20" coordorigin="5909,4628" coordsize="10,20">
              <v:shape style="position:absolute;left:5909;top:4628;width:10;height:20" coordorigin="5909,4628" coordsize="10,20" path="m5909,4647l5919,4647,5919,4628,5909,4628,5909,4647xe" filled="true" fillcolor="#000000" stroked="false">
                <v:path arrowok="t"/>
                <v:fill type="solid"/>
              </v:shape>
            </v:group>
            <v:group style="position:absolute;left:5909;top:4647;width:10;height:20" coordorigin="5909,4647" coordsize="10,20">
              <v:shape style="position:absolute;left:5909;top:4647;width:10;height:20" coordorigin="5909,4647" coordsize="10,20" path="m5909,4666l5919,4666,5919,4647,5909,4647,5909,4666xe" filled="true" fillcolor="#000000" stroked="false">
                <v:path arrowok="t"/>
                <v:fill type="solid"/>
              </v:shape>
            </v:group>
            <v:group style="position:absolute;left:5909;top:4666;width:10;height:20" coordorigin="5909,4666" coordsize="10,20">
              <v:shape style="position:absolute;left:5909;top:4666;width:10;height:20" coordorigin="5909,4666" coordsize="10,20" path="m5909,4685l5919,4685,5919,4666,5909,4666,5909,4685xe" filled="true" fillcolor="#000000" stroked="false">
                <v:path arrowok="t"/>
                <v:fill type="solid"/>
              </v:shape>
            </v:group>
            <v:group style="position:absolute;left:5909;top:4685;width:10;height:20" coordorigin="5909,4685" coordsize="10,20">
              <v:shape style="position:absolute;left:5909;top:4685;width:10;height:20" coordorigin="5909,4685" coordsize="10,20" path="m5909,4704l5919,4704,5919,4685,5909,4685,5909,4704xe" filled="true" fillcolor="#000000" stroked="false">
                <v:path arrowok="t"/>
                <v:fill type="solid"/>
              </v:shape>
            </v:group>
            <v:group style="position:absolute;left:5909;top:4704;width:10;height:20" coordorigin="5909,4704" coordsize="10,20">
              <v:shape style="position:absolute;left:5909;top:4704;width:10;height:20" coordorigin="5909,4704" coordsize="10,20" path="m5909,4724l5919,4724,5919,4704,5909,4704,5909,4724xe" filled="true" fillcolor="#000000" stroked="false">
                <v:path arrowok="t"/>
                <v:fill type="solid"/>
              </v:shape>
            </v:group>
            <v:group style="position:absolute;left:5909;top:4731;width:10;height:2" coordorigin="5909,4731" coordsize="10,2">
              <v:shape style="position:absolute;left:5909;top:4731;width:10;height:2" coordorigin="5909,4731" coordsize="10,0" path="m5909,4731l5919,4731e" filled="false" stroked="true" strokeweight=".780029pt" strokecolor="#000000">
                <v:path arrowok="t"/>
              </v:shape>
            </v:group>
            <v:group style="position:absolute;left:6478;top:4493;width:10;height:20" coordorigin="6478,4493" coordsize="10,20">
              <v:shape style="position:absolute;left:6478;top:4493;width:10;height:20" coordorigin="6478,4493" coordsize="10,20" path="m6478,4512l6488,4512,6488,4493,6478,4493,6478,4512xe" filled="true" fillcolor="#000000" stroked="false">
                <v:path arrowok="t"/>
                <v:fill type="solid"/>
              </v:shape>
            </v:group>
            <v:group style="position:absolute;left:6478;top:4512;width:10;height:20" coordorigin="6478,4512" coordsize="10,20">
              <v:shape style="position:absolute;left:6478;top:4512;width:10;height:20" coordorigin="6478,4512" coordsize="10,20" path="m6478,4532l6488,4532,6488,4512,6478,4512,6478,4532xe" filled="true" fillcolor="#000000" stroked="false">
                <v:path arrowok="t"/>
                <v:fill type="solid"/>
              </v:shape>
            </v:group>
            <v:group style="position:absolute;left:6478;top:4532;width:10;height:20" coordorigin="6478,4532" coordsize="10,20">
              <v:shape style="position:absolute;left:6478;top:4532;width:10;height:20" coordorigin="6478,4532" coordsize="10,20" path="m6478,4551l6488,4551,6488,4532,6478,4532,6478,4551xe" filled="true" fillcolor="#000000" stroked="false">
                <v:path arrowok="t"/>
                <v:fill type="solid"/>
              </v:shape>
            </v:group>
            <v:group style="position:absolute;left:6478;top:4551;width:10;height:20" coordorigin="6478,4551" coordsize="10,20">
              <v:shape style="position:absolute;left:6478;top:4551;width:10;height:20" coordorigin="6478,4551" coordsize="10,20" path="m6478,4570l6488,4570,6488,4551,6478,4551,6478,4570xe" filled="true" fillcolor="#000000" stroked="false">
                <v:path arrowok="t"/>
                <v:fill type="solid"/>
              </v:shape>
            </v:group>
            <v:group style="position:absolute;left:6478;top:4570;width:10;height:20" coordorigin="6478,4570" coordsize="10,20">
              <v:shape style="position:absolute;left:6478;top:4570;width:10;height:20" coordorigin="6478,4570" coordsize="10,20" path="m6478,4589l6488,4589,6488,4570,6478,4570,6478,4589xe" filled="true" fillcolor="#000000" stroked="false">
                <v:path arrowok="t"/>
                <v:fill type="solid"/>
              </v:shape>
            </v:group>
            <v:group style="position:absolute;left:6478;top:4589;width:10;height:20" coordorigin="6478,4589" coordsize="10,20">
              <v:shape style="position:absolute;left:6478;top:4589;width:10;height:20" coordorigin="6478,4589" coordsize="10,20" path="m6478,4608l6488,4608,6488,4589,6478,4589,6478,4608xe" filled="true" fillcolor="#000000" stroked="false">
                <v:path arrowok="t"/>
                <v:fill type="solid"/>
              </v:shape>
            </v:group>
            <v:group style="position:absolute;left:6478;top:4608;width:10;height:20" coordorigin="6478,4608" coordsize="10,20">
              <v:shape style="position:absolute;left:6478;top:4608;width:10;height:20" coordorigin="6478,4608" coordsize="10,20" path="m6478,4628l6488,4628,6488,4608,6478,4608,6478,4628xe" filled="true" fillcolor="#000000" stroked="false">
                <v:path arrowok="t"/>
                <v:fill type="solid"/>
              </v:shape>
            </v:group>
            <v:group style="position:absolute;left:6478;top:4628;width:10;height:20" coordorigin="6478,4628" coordsize="10,20">
              <v:shape style="position:absolute;left:6478;top:4628;width:10;height:20" coordorigin="6478,4628" coordsize="10,20" path="m6478,4647l6488,4647,6488,4628,6478,4628,6478,4647xe" filled="true" fillcolor="#000000" stroked="false">
                <v:path arrowok="t"/>
                <v:fill type="solid"/>
              </v:shape>
            </v:group>
            <v:group style="position:absolute;left:6478;top:4647;width:10;height:20" coordorigin="6478,4647" coordsize="10,20">
              <v:shape style="position:absolute;left:6478;top:4647;width:10;height:20" coordorigin="6478,4647" coordsize="10,20" path="m6478,4666l6488,4666,6488,4647,6478,4647,6478,4666xe" filled="true" fillcolor="#000000" stroked="false">
                <v:path arrowok="t"/>
                <v:fill type="solid"/>
              </v:shape>
            </v:group>
            <v:group style="position:absolute;left:6478;top:4666;width:10;height:20" coordorigin="6478,4666" coordsize="10,20">
              <v:shape style="position:absolute;left:6478;top:4666;width:10;height:20" coordorigin="6478,4666" coordsize="10,20" path="m6478,4685l6488,4685,6488,4666,6478,4666,6478,4685xe" filled="true" fillcolor="#000000" stroked="false">
                <v:path arrowok="t"/>
                <v:fill type="solid"/>
              </v:shape>
            </v:group>
            <v:group style="position:absolute;left:6478;top:4685;width:10;height:20" coordorigin="6478,4685" coordsize="10,20">
              <v:shape style="position:absolute;left:6478;top:4685;width:10;height:20" coordorigin="6478,4685" coordsize="10,20" path="m6478,4704l6488,4704,6488,4685,6478,4685,6478,4704xe" filled="true" fillcolor="#000000" stroked="false">
                <v:path arrowok="t"/>
                <v:fill type="solid"/>
              </v:shape>
            </v:group>
            <v:group style="position:absolute;left:6478;top:4704;width:10;height:20" coordorigin="6478,4704" coordsize="10,20">
              <v:shape style="position:absolute;left:6478;top:4704;width:10;height:20" coordorigin="6478,4704" coordsize="10,20" path="m6478,4724l6488,4724,6488,4704,6478,4704,6478,4724xe" filled="true" fillcolor="#000000" stroked="false">
                <v:path arrowok="t"/>
                <v:fill type="solid"/>
              </v:shape>
            </v:group>
            <v:group style="position:absolute;left:6478;top:4731;width:10;height:2" coordorigin="6478,4731" coordsize="10,2">
              <v:shape style="position:absolute;left:6478;top:4731;width:10;height:2" coordorigin="6478,4731" coordsize="10,0" path="m6478,4731l6488,4731e" filled="false" stroked="true" strokeweight=".780029pt" strokecolor="#000000">
                <v:path arrowok="t"/>
              </v:shape>
            </v:group>
            <v:group style="position:absolute;left:8034;top:4493;width:10;height:20" coordorigin="8034,4493" coordsize="10,20">
              <v:shape style="position:absolute;left:8034;top:4493;width:10;height:20" coordorigin="8034,4493" coordsize="10,20" path="m8034,4512l8044,4512,8044,4493,8034,4493,8034,4512xe" filled="true" fillcolor="#000000" stroked="false">
                <v:path arrowok="t"/>
                <v:fill type="solid"/>
              </v:shape>
            </v:group>
            <v:group style="position:absolute;left:8034;top:4512;width:10;height:20" coordorigin="8034,4512" coordsize="10,20">
              <v:shape style="position:absolute;left:8034;top:4512;width:10;height:20" coordorigin="8034,4512" coordsize="10,20" path="m8034,4532l8044,4532,8044,4512,8034,4512,8034,4532xe" filled="true" fillcolor="#000000" stroked="false">
                <v:path arrowok="t"/>
                <v:fill type="solid"/>
              </v:shape>
            </v:group>
            <v:group style="position:absolute;left:8034;top:4532;width:10;height:20" coordorigin="8034,4532" coordsize="10,20">
              <v:shape style="position:absolute;left:8034;top:4532;width:10;height:20" coordorigin="8034,4532" coordsize="10,20" path="m8034,4551l8044,4551,8044,4532,8034,4532,8034,4551xe" filled="true" fillcolor="#000000" stroked="false">
                <v:path arrowok="t"/>
                <v:fill type="solid"/>
              </v:shape>
            </v:group>
            <v:group style="position:absolute;left:8034;top:4551;width:10;height:20" coordorigin="8034,4551" coordsize="10,20">
              <v:shape style="position:absolute;left:8034;top:4551;width:10;height:20" coordorigin="8034,4551" coordsize="10,20" path="m8034,4570l8044,4570,8044,4551,8034,4551,8034,4570xe" filled="true" fillcolor="#000000" stroked="false">
                <v:path arrowok="t"/>
                <v:fill type="solid"/>
              </v:shape>
            </v:group>
            <v:group style="position:absolute;left:8034;top:4570;width:10;height:20" coordorigin="8034,4570" coordsize="10,20">
              <v:shape style="position:absolute;left:8034;top:4570;width:10;height:20" coordorigin="8034,4570" coordsize="10,20" path="m8034,4589l8044,4589,8044,4570,8034,4570,8034,4589xe" filled="true" fillcolor="#000000" stroked="false">
                <v:path arrowok="t"/>
                <v:fill type="solid"/>
              </v:shape>
            </v:group>
            <v:group style="position:absolute;left:8034;top:4589;width:10;height:20" coordorigin="8034,4589" coordsize="10,20">
              <v:shape style="position:absolute;left:8034;top:4589;width:10;height:20" coordorigin="8034,4589" coordsize="10,20" path="m8034,4608l8044,4608,8044,4589,8034,4589,8034,4608xe" filled="true" fillcolor="#000000" stroked="false">
                <v:path arrowok="t"/>
                <v:fill type="solid"/>
              </v:shape>
            </v:group>
            <v:group style="position:absolute;left:8034;top:4608;width:10;height:20" coordorigin="8034,4608" coordsize="10,20">
              <v:shape style="position:absolute;left:8034;top:4608;width:10;height:20" coordorigin="8034,4608" coordsize="10,20" path="m8034,4628l8044,4628,8044,4608,8034,4608,8034,4628xe" filled="true" fillcolor="#000000" stroked="false">
                <v:path arrowok="t"/>
                <v:fill type="solid"/>
              </v:shape>
            </v:group>
            <v:group style="position:absolute;left:8034;top:4628;width:10;height:20" coordorigin="8034,4628" coordsize="10,20">
              <v:shape style="position:absolute;left:8034;top:4628;width:10;height:20" coordorigin="8034,4628" coordsize="10,20" path="m8034,4647l8044,4647,8044,4628,8034,4628,8034,4647xe" filled="true" fillcolor="#000000" stroked="false">
                <v:path arrowok="t"/>
                <v:fill type="solid"/>
              </v:shape>
            </v:group>
            <v:group style="position:absolute;left:8034;top:4647;width:10;height:20" coordorigin="8034,4647" coordsize="10,20">
              <v:shape style="position:absolute;left:8034;top:4647;width:10;height:20" coordorigin="8034,4647" coordsize="10,20" path="m8034,4666l8044,4666,8044,4647,8034,4647,8034,4666xe" filled="true" fillcolor="#000000" stroked="false">
                <v:path arrowok="t"/>
                <v:fill type="solid"/>
              </v:shape>
            </v:group>
            <v:group style="position:absolute;left:8034;top:4666;width:10;height:20" coordorigin="8034,4666" coordsize="10,20">
              <v:shape style="position:absolute;left:8034;top:4666;width:10;height:20" coordorigin="8034,4666" coordsize="10,20" path="m8034,4685l8044,4685,8044,4666,8034,4666,8034,4685xe" filled="true" fillcolor="#000000" stroked="false">
                <v:path arrowok="t"/>
                <v:fill type="solid"/>
              </v:shape>
            </v:group>
            <v:group style="position:absolute;left:8034;top:4685;width:10;height:20" coordorigin="8034,4685" coordsize="10,20">
              <v:shape style="position:absolute;left:8034;top:4685;width:10;height:20" coordorigin="8034,4685" coordsize="10,20" path="m8034,4704l8044,4704,8044,4685,8034,4685,8034,4704xe" filled="true" fillcolor="#000000" stroked="false">
                <v:path arrowok="t"/>
                <v:fill type="solid"/>
              </v:shape>
            </v:group>
            <v:group style="position:absolute;left:8034;top:4704;width:10;height:20" coordorigin="8034,4704" coordsize="10,20">
              <v:shape style="position:absolute;left:8034;top:4704;width:10;height:20" coordorigin="8034,4704" coordsize="10,20" path="m8034,4724l8044,4724,8044,4704,8034,4704,8034,4724xe" filled="true" fillcolor="#000000" stroked="false">
                <v:path arrowok="t"/>
                <v:fill type="solid"/>
              </v:shape>
            </v:group>
            <v:group style="position:absolute;left:8034;top:4731;width:10;height:2" coordorigin="8034,4731" coordsize="10,2">
              <v:shape style="position:absolute;left:8034;top:4731;width:10;height:2" coordorigin="8034,4731" coordsize="10,0" path="m8034,4731l8044,4731e" filled="false" stroked="true" strokeweight=".780029pt" strokecolor="#000000">
                <v:path arrowok="t"/>
              </v:shape>
            </v:group>
            <v:group style="position:absolute;left:8746;top:4493;width:10;height:20" coordorigin="8746,4493" coordsize="10,20">
              <v:shape style="position:absolute;left:8746;top:4493;width:10;height:20" coordorigin="8746,4493" coordsize="10,20" path="m8746,4512l8756,4512,8756,4493,8746,4493,8746,4512xe" filled="true" fillcolor="#000000" stroked="false">
                <v:path arrowok="t"/>
                <v:fill type="solid"/>
              </v:shape>
            </v:group>
            <v:group style="position:absolute;left:8746;top:4512;width:10;height:20" coordorigin="8746,4512" coordsize="10,20">
              <v:shape style="position:absolute;left:8746;top:4512;width:10;height:20" coordorigin="8746,4512" coordsize="10,20" path="m8746,4532l8756,4532,8756,4512,8746,4512,8746,4532xe" filled="true" fillcolor="#000000" stroked="false">
                <v:path arrowok="t"/>
                <v:fill type="solid"/>
              </v:shape>
            </v:group>
            <v:group style="position:absolute;left:8746;top:4532;width:10;height:20" coordorigin="8746,4532" coordsize="10,20">
              <v:shape style="position:absolute;left:8746;top:4532;width:10;height:20" coordorigin="8746,4532" coordsize="10,20" path="m8746,4551l8756,4551,8756,4532,8746,4532,8746,4551xe" filled="true" fillcolor="#000000" stroked="false">
                <v:path arrowok="t"/>
                <v:fill type="solid"/>
              </v:shape>
            </v:group>
            <v:group style="position:absolute;left:8746;top:4551;width:10;height:20" coordorigin="8746,4551" coordsize="10,20">
              <v:shape style="position:absolute;left:8746;top:4551;width:10;height:20" coordorigin="8746,4551" coordsize="10,20" path="m8746,4570l8756,4570,8756,4551,8746,4551,8746,4570xe" filled="true" fillcolor="#000000" stroked="false">
                <v:path arrowok="t"/>
                <v:fill type="solid"/>
              </v:shape>
            </v:group>
            <v:group style="position:absolute;left:8746;top:4570;width:10;height:20" coordorigin="8746,4570" coordsize="10,20">
              <v:shape style="position:absolute;left:8746;top:4570;width:10;height:20" coordorigin="8746,4570" coordsize="10,20" path="m8746,4589l8756,4589,8756,4570,8746,4570,8746,4589xe" filled="true" fillcolor="#000000" stroked="false">
                <v:path arrowok="t"/>
                <v:fill type="solid"/>
              </v:shape>
            </v:group>
            <v:group style="position:absolute;left:8746;top:4589;width:10;height:20" coordorigin="8746,4589" coordsize="10,20">
              <v:shape style="position:absolute;left:8746;top:4589;width:10;height:20" coordorigin="8746,4589" coordsize="10,20" path="m8746,4608l8756,4608,8756,4589,8746,4589,8746,4608xe" filled="true" fillcolor="#000000" stroked="false">
                <v:path arrowok="t"/>
                <v:fill type="solid"/>
              </v:shape>
            </v:group>
            <v:group style="position:absolute;left:8746;top:4608;width:10;height:20" coordorigin="8746,4608" coordsize="10,20">
              <v:shape style="position:absolute;left:8746;top:4608;width:10;height:20" coordorigin="8746,4608" coordsize="10,20" path="m8746,4628l8756,4628,8756,4608,8746,4608,8746,4628xe" filled="true" fillcolor="#000000" stroked="false">
                <v:path arrowok="t"/>
                <v:fill type="solid"/>
              </v:shape>
            </v:group>
            <v:group style="position:absolute;left:8746;top:4628;width:10;height:20" coordorigin="8746,4628" coordsize="10,20">
              <v:shape style="position:absolute;left:8746;top:4628;width:10;height:20" coordorigin="8746,4628" coordsize="10,20" path="m8746,4647l8756,4647,8756,4628,8746,4628,8746,4647xe" filled="true" fillcolor="#000000" stroked="false">
                <v:path arrowok="t"/>
                <v:fill type="solid"/>
              </v:shape>
            </v:group>
            <v:group style="position:absolute;left:8746;top:4647;width:10;height:20" coordorigin="8746,4647" coordsize="10,20">
              <v:shape style="position:absolute;left:8746;top:4647;width:10;height:20" coordorigin="8746,4647" coordsize="10,20" path="m8746,4666l8756,4666,8756,4647,8746,4647,8746,4666xe" filled="true" fillcolor="#000000" stroked="false">
                <v:path arrowok="t"/>
                <v:fill type="solid"/>
              </v:shape>
            </v:group>
            <v:group style="position:absolute;left:8746;top:4666;width:10;height:20" coordorigin="8746,4666" coordsize="10,20">
              <v:shape style="position:absolute;left:8746;top:4666;width:10;height:20" coordorigin="8746,4666" coordsize="10,20" path="m8746,4685l8756,4685,8756,4666,8746,4666,8746,4685xe" filled="true" fillcolor="#000000" stroked="false">
                <v:path arrowok="t"/>
                <v:fill type="solid"/>
              </v:shape>
            </v:group>
            <v:group style="position:absolute;left:8746;top:4685;width:10;height:20" coordorigin="8746,4685" coordsize="10,20">
              <v:shape style="position:absolute;left:8746;top:4685;width:10;height:20" coordorigin="8746,4685" coordsize="10,20" path="m8746,4704l8756,4704,8756,4685,8746,4685,8746,4704xe" filled="true" fillcolor="#000000" stroked="false">
                <v:path arrowok="t"/>
                <v:fill type="solid"/>
              </v:shape>
            </v:group>
            <v:group style="position:absolute;left:8746;top:4704;width:10;height:20" coordorigin="8746,4704" coordsize="10,20">
              <v:shape style="position:absolute;left:8746;top:4704;width:10;height:20" coordorigin="8746,4704" coordsize="10,20" path="m8746,4724l8756,4724,8756,4704,8746,4704,8746,4724xe" filled="true" fillcolor="#000000" stroked="false">
                <v:path arrowok="t"/>
                <v:fill type="solid"/>
              </v:shape>
            </v:group>
            <v:group style="position:absolute;left:8746;top:4731;width:10;height:2" coordorigin="8746,4731" coordsize="10,2">
              <v:shape style="position:absolute;left:8746;top:4731;width:10;height:2" coordorigin="8746,4731" coordsize="10,0" path="m8746,4731l8756,4731e" filled="false" stroked="true" strokeweight=".780029pt" strokecolor="#000000">
                <v:path arrowok="t"/>
              </v:shape>
            </v:group>
            <v:group style="position:absolute;left:9597;top:4493;width:10;height:20" coordorigin="9597,4493" coordsize="10,20">
              <v:shape style="position:absolute;left:9597;top:4493;width:10;height:20" coordorigin="9597,4493" coordsize="10,20" path="m9597,4512l9607,4512,9607,4493,9597,4493,9597,4512xe" filled="true" fillcolor="#000000" stroked="false">
                <v:path arrowok="t"/>
                <v:fill type="solid"/>
              </v:shape>
            </v:group>
            <v:group style="position:absolute;left:9597;top:4512;width:10;height:20" coordorigin="9597,4512" coordsize="10,20">
              <v:shape style="position:absolute;left:9597;top:4512;width:10;height:20" coordorigin="9597,4512" coordsize="10,20" path="m9597,4532l9607,4532,9607,4512,9597,4512,9597,4532xe" filled="true" fillcolor="#000000" stroked="false">
                <v:path arrowok="t"/>
                <v:fill type="solid"/>
              </v:shape>
            </v:group>
            <v:group style="position:absolute;left:9597;top:4532;width:10;height:20" coordorigin="9597,4532" coordsize="10,20">
              <v:shape style="position:absolute;left:9597;top:4532;width:10;height:20" coordorigin="9597,4532" coordsize="10,20" path="m9597,4551l9607,4551,9607,4532,9597,4532,9597,4551xe" filled="true" fillcolor="#000000" stroked="false">
                <v:path arrowok="t"/>
                <v:fill type="solid"/>
              </v:shape>
            </v:group>
            <v:group style="position:absolute;left:9597;top:4551;width:10;height:20" coordorigin="9597,4551" coordsize="10,20">
              <v:shape style="position:absolute;left:9597;top:4551;width:10;height:20" coordorigin="9597,4551" coordsize="10,20" path="m9597,4570l9607,4570,9607,4551,9597,4551,9597,4570xe" filled="true" fillcolor="#000000" stroked="false">
                <v:path arrowok="t"/>
                <v:fill type="solid"/>
              </v:shape>
            </v:group>
            <v:group style="position:absolute;left:9597;top:4570;width:10;height:20" coordorigin="9597,4570" coordsize="10,20">
              <v:shape style="position:absolute;left:9597;top:4570;width:10;height:20" coordorigin="9597,4570" coordsize="10,20" path="m9597,4589l9607,4589,9607,4570,9597,4570,9597,4589xe" filled="true" fillcolor="#000000" stroked="false">
                <v:path arrowok="t"/>
                <v:fill type="solid"/>
              </v:shape>
            </v:group>
            <v:group style="position:absolute;left:9597;top:4589;width:10;height:20" coordorigin="9597,4589" coordsize="10,20">
              <v:shape style="position:absolute;left:9597;top:4589;width:10;height:20" coordorigin="9597,4589" coordsize="10,20" path="m9597,4608l9607,4608,9607,4589,9597,4589,9597,4608xe" filled="true" fillcolor="#000000" stroked="false">
                <v:path arrowok="t"/>
                <v:fill type="solid"/>
              </v:shape>
            </v:group>
            <v:group style="position:absolute;left:9597;top:4608;width:10;height:20" coordorigin="9597,4608" coordsize="10,20">
              <v:shape style="position:absolute;left:9597;top:4608;width:10;height:20" coordorigin="9597,4608" coordsize="10,20" path="m9597,4628l9607,4628,9607,4608,9597,4608,9597,4628xe" filled="true" fillcolor="#000000" stroked="false">
                <v:path arrowok="t"/>
                <v:fill type="solid"/>
              </v:shape>
            </v:group>
            <v:group style="position:absolute;left:9597;top:4628;width:10;height:20" coordorigin="9597,4628" coordsize="10,20">
              <v:shape style="position:absolute;left:9597;top:4628;width:10;height:20" coordorigin="9597,4628" coordsize="10,20" path="m9597,4647l9607,4647,9607,4628,9597,4628,9597,4647xe" filled="true" fillcolor="#000000" stroked="false">
                <v:path arrowok="t"/>
                <v:fill type="solid"/>
              </v:shape>
            </v:group>
            <v:group style="position:absolute;left:9597;top:4647;width:10;height:20" coordorigin="9597,4647" coordsize="10,20">
              <v:shape style="position:absolute;left:9597;top:4647;width:10;height:20" coordorigin="9597,4647" coordsize="10,20" path="m9597,4666l9607,4666,9607,4647,9597,4647,9597,4666xe" filled="true" fillcolor="#000000" stroked="false">
                <v:path arrowok="t"/>
                <v:fill type="solid"/>
              </v:shape>
            </v:group>
            <v:group style="position:absolute;left:9597;top:4666;width:10;height:20" coordorigin="9597,4666" coordsize="10,20">
              <v:shape style="position:absolute;left:9597;top:4666;width:10;height:20" coordorigin="9597,4666" coordsize="10,20" path="m9597,4685l9607,4685,9607,4666,9597,4666,9597,4685xe" filled="true" fillcolor="#000000" stroked="false">
                <v:path arrowok="t"/>
                <v:fill type="solid"/>
              </v:shape>
            </v:group>
            <v:group style="position:absolute;left:9597;top:4685;width:10;height:20" coordorigin="9597,4685" coordsize="10,20">
              <v:shape style="position:absolute;left:9597;top:4685;width:10;height:20" coordorigin="9597,4685" coordsize="10,20" path="m9597,4704l9607,4704,9607,4685,9597,4685,9597,4704xe" filled="true" fillcolor="#000000" stroked="false">
                <v:path arrowok="t"/>
                <v:fill type="solid"/>
              </v:shape>
            </v:group>
            <v:group style="position:absolute;left:9597;top:4704;width:10;height:20" coordorigin="9597,4704" coordsize="10,20">
              <v:shape style="position:absolute;left:9597;top:4704;width:10;height:20" coordorigin="9597,4704" coordsize="10,20" path="m9597,4724l9607,4724,9607,4704,9597,4704,9597,4724xe" filled="true" fillcolor="#000000" stroked="false">
                <v:path arrowok="t"/>
                <v:fill type="solid"/>
              </v:shape>
            </v:group>
            <v:group style="position:absolute;left:9597;top:4731;width:10;height:2" coordorigin="9597,4731" coordsize="10,2">
              <v:shape style="position:absolute;left:9597;top:4731;width:10;height:2" coordorigin="9597,4731" coordsize="10,0" path="m9597,4731l9607,4731e" filled="false" stroked="true" strokeweight=".780029pt" strokecolor="#000000">
                <v:path arrowok="t"/>
              </v:shape>
            </v:group>
            <v:group style="position:absolute;left:10446;top:4493;width:10;height:20" coordorigin="10446,4493" coordsize="10,20">
              <v:shape style="position:absolute;left:10446;top:4493;width:10;height:20" coordorigin="10446,4493" coordsize="10,20" path="m10446,4512l10455,4512,10455,4493,10446,4493,10446,4512xe" filled="true" fillcolor="#000000" stroked="false">
                <v:path arrowok="t"/>
                <v:fill type="solid"/>
              </v:shape>
            </v:group>
            <v:group style="position:absolute;left:10446;top:4512;width:10;height:20" coordorigin="10446,4512" coordsize="10,20">
              <v:shape style="position:absolute;left:10446;top:4512;width:10;height:20" coordorigin="10446,4512" coordsize="10,20" path="m10446,4532l10455,4532,10455,4512,10446,4512,10446,4532xe" filled="true" fillcolor="#000000" stroked="false">
                <v:path arrowok="t"/>
                <v:fill type="solid"/>
              </v:shape>
            </v:group>
            <v:group style="position:absolute;left:10446;top:4532;width:10;height:20" coordorigin="10446,4532" coordsize="10,20">
              <v:shape style="position:absolute;left:10446;top:4532;width:10;height:20" coordorigin="10446,4532" coordsize="10,20" path="m10446,4551l10455,4551,10455,4532,10446,4532,10446,4551xe" filled="true" fillcolor="#000000" stroked="false">
                <v:path arrowok="t"/>
                <v:fill type="solid"/>
              </v:shape>
            </v:group>
            <v:group style="position:absolute;left:10446;top:4551;width:10;height:20" coordorigin="10446,4551" coordsize="10,20">
              <v:shape style="position:absolute;left:10446;top:4551;width:10;height:20" coordorigin="10446,4551" coordsize="10,20" path="m10446,4570l10455,4570,10455,4551,10446,4551,10446,4570xe" filled="true" fillcolor="#000000" stroked="false">
                <v:path arrowok="t"/>
                <v:fill type="solid"/>
              </v:shape>
            </v:group>
            <v:group style="position:absolute;left:10446;top:4570;width:10;height:20" coordorigin="10446,4570" coordsize="10,20">
              <v:shape style="position:absolute;left:10446;top:4570;width:10;height:20" coordorigin="10446,4570" coordsize="10,20" path="m10446,4589l10455,4589,10455,4570,10446,4570,10446,4589xe" filled="true" fillcolor="#000000" stroked="false">
                <v:path arrowok="t"/>
                <v:fill type="solid"/>
              </v:shape>
            </v:group>
            <v:group style="position:absolute;left:10446;top:4589;width:10;height:20" coordorigin="10446,4589" coordsize="10,20">
              <v:shape style="position:absolute;left:10446;top:4589;width:10;height:20" coordorigin="10446,4589" coordsize="10,20" path="m10446,4608l10455,4608,10455,4589,10446,4589,10446,4608xe" filled="true" fillcolor="#000000" stroked="false">
                <v:path arrowok="t"/>
                <v:fill type="solid"/>
              </v:shape>
            </v:group>
            <v:group style="position:absolute;left:10446;top:4608;width:10;height:20" coordorigin="10446,4608" coordsize="10,20">
              <v:shape style="position:absolute;left:10446;top:4608;width:10;height:20" coordorigin="10446,4608" coordsize="10,20" path="m10446,4628l10455,4628,10455,4608,10446,4608,10446,4628xe" filled="true" fillcolor="#000000" stroked="false">
                <v:path arrowok="t"/>
                <v:fill type="solid"/>
              </v:shape>
            </v:group>
            <v:group style="position:absolute;left:10446;top:4628;width:10;height:20" coordorigin="10446,4628" coordsize="10,20">
              <v:shape style="position:absolute;left:10446;top:4628;width:10;height:20" coordorigin="10446,4628" coordsize="10,20" path="m10446,4647l10455,4647,10455,4628,10446,4628,10446,4647xe" filled="true" fillcolor="#000000" stroked="false">
                <v:path arrowok="t"/>
                <v:fill type="solid"/>
              </v:shape>
            </v:group>
            <v:group style="position:absolute;left:10446;top:4647;width:10;height:20" coordorigin="10446,4647" coordsize="10,20">
              <v:shape style="position:absolute;left:10446;top:4647;width:10;height:20" coordorigin="10446,4647" coordsize="10,20" path="m10446,4666l10455,4666,10455,4647,10446,4647,10446,4666xe" filled="true" fillcolor="#000000" stroked="false">
                <v:path arrowok="t"/>
                <v:fill type="solid"/>
              </v:shape>
            </v:group>
            <v:group style="position:absolute;left:10446;top:4666;width:10;height:20" coordorigin="10446,4666" coordsize="10,20">
              <v:shape style="position:absolute;left:10446;top:4666;width:10;height:20" coordorigin="10446,4666" coordsize="10,20" path="m10446,4685l10455,4685,10455,4666,10446,4666,10446,4685xe" filled="true" fillcolor="#000000" stroked="false">
                <v:path arrowok="t"/>
                <v:fill type="solid"/>
              </v:shape>
            </v:group>
            <v:group style="position:absolute;left:10446;top:4685;width:10;height:20" coordorigin="10446,4685" coordsize="10,20">
              <v:shape style="position:absolute;left:10446;top:4685;width:10;height:20" coordorigin="10446,4685" coordsize="10,20" path="m10446,4704l10455,4704,10455,4685,10446,4685,10446,4704xe" filled="true" fillcolor="#000000" stroked="false">
                <v:path arrowok="t"/>
                <v:fill type="solid"/>
              </v:shape>
            </v:group>
            <v:group style="position:absolute;left:10446;top:4704;width:10;height:20" coordorigin="10446,4704" coordsize="10,20">
              <v:shape style="position:absolute;left:10446;top:4704;width:10;height:20" coordorigin="10446,4704" coordsize="10,20" path="m10446,4724l10455,4724,10455,4704,10446,4704,10446,4724xe" filled="true" fillcolor="#000000" stroked="false">
                <v:path arrowok="t"/>
                <v:fill type="solid"/>
              </v:shape>
            </v:group>
            <v:group style="position:absolute;left:10446;top:4731;width:10;height:2" coordorigin="10446,4731" coordsize="10,2">
              <v:shape style="position:absolute;left:10446;top:4731;width:10;height:2" coordorigin="10446,4731" coordsize="10,0" path="m10446,4731l10455,4731e" filled="false" stroked="true" strokeweight=".780029pt" strokecolor="#000000">
                <v:path arrowok="t"/>
              </v:shape>
            </v:group>
            <v:group style="position:absolute;left:12006;top:4493;width:10;height:20" coordorigin="12006,4493" coordsize="10,20">
              <v:shape style="position:absolute;left:12006;top:4493;width:10;height:20" coordorigin="12006,4493" coordsize="10,20" path="m12006,4512l12015,4512,12015,4493,12006,4493,12006,4512xe" filled="true" fillcolor="#000000" stroked="false">
                <v:path arrowok="t"/>
                <v:fill type="solid"/>
              </v:shape>
            </v:group>
            <v:group style="position:absolute;left:12006;top:4512;width:10;height:20" coordorigin="12006,4512" coordsize="10,20">
              <v:shape style="position:absolute;left:12006;top:4512;width:10;height:20" coordorigin="12006,4512" coordsize="10,20" path="m12006,4532l12015,4532,12015,4512,12006,4512,12006,4532xe" filled="true" fillcolor="#000000" stroked="false">
                <v:path arrowok="t"/>
                <v:fill type="solid"/>
              </v:shape>
            </v:group>
            <v:group style="position:absolute;left:12006;top:4532;width:10;height:20" coordorigin="12006,4532" coordsize="10,20">
              <v:shape style="position:absolute;left:12006;top:4532;width:10;height:20" coordorigin="12006,4532" coordsize="10,20" path="m12006,4551l12015,4551,12015,4532,12006,4532,12006,4551xe" filled="true" fillcolor="#000000" stroked="false">
                <v:path arrowok="t"/>
                <v:fill type="solid"/>
              </v:shape>
            </v:group>
            <v:group style="position:absolute;left:12006;top:4551;width:10;height:20" coordorigin="12006,4551" coordsize="10,20">
              <v:shape style="position:absolute;left:12006;top:4551;width:10;height:20" coordorigin="12006,4551" coordsize="10,20" path="m12006,4570l12015,4570,12015,4551,12006,4551,12006,4570xe" filled="true" fillcolor="#000000" stroked="false">
                <v:path arrowok="t"/>
                <v:fill type="solid"/>
              </v:shape>
            </v:group>
            <v:group style="position:absolute;left:12006;top:4570;width:10;height:20" coordorigin="12006,4570" coordsize="10,20">
              <v:shape style="position:absolute;left:12006;top:4570;width:10;height:20" coordorigin="12006,4570" coordsize="10,20" path="m12006,4589l12015,4589,12015,4570,12006,4570,12006,4589xe" filled="true" fillcolor="#000000" stroked="false">
                <v:path arrowok="t"/>
                <v:fill type="solid"/>
              </v:shape>
            </v:group>
            <v:group style="position:absolute;left:12006;top:4589;width:10;height:20" coordorigin="12006,4589" coordsize="10,20">
              <v:shape style="position:absolute;left:12006;top:4589;width:10;height:20" coordorigin="12006,4589" coordsize="10,20" path="m12006,4608l12015,4608,12015,4589,12006,4589,12006,4608xe" filled="true" fillcolor="#000000" stroked="false">
                <v:path arrowok="t"/>
                <v:fill type="solid"/>
              </v:shape>
            </v:group>
            <v:group style="position:absolute;left:12006;top:4608;width:10;height:20" coordorigin="12006,4608" coordsize="10,20">
              <v:shape style="position:absolute;left:12006;top:4608;width:10;height:20" coordorigin="12006,4608" coordsize="10,20" path="m12006,4628l12015,4628,12015,4608,12006,4608,12006,4628xe" filled="true" fillcolor="#000000" stroked="false">
                <v:path arrowok="t"/>
                <v:fill type="solid"/>
              </v:shape>
            </v:group>
            <v:group style="position:absolute;left:12006;top:4628;width:10;height:20" coordorigin="12006,4628" coordsize="10,20">
              <v:shape style="position:absolute;left:12006;top:4628;width:10;height:20" coordorigin="12006,4628" coordsize="10,20" path="m12006,4647l12015,4647,12015,4628,12006,4628,12006,4647xe" filled="true" fillcolor="#000000" stroked="false">
                <v:path arrowok="t"/>
                <v:fill type="solid"/>
              </v:shape>
            </v:group>
            <v:group style="position:absolute;left:12006;top:4647;width:10;height:20" coordorigin="12006,4647" coordsize="10,20">
              <v:shape style="position:absolute;left:12006;top:4647;width:10;height:20" coordorigin="12006,4647" coordsize="10,20" path="m12006,4666l12015,4666,12015,4647,12006,4647,12006,4666xe" filled="true" fillcolor="#000000" stroked="false">
                <v:path arrowok="t"/>
                <v:fill type="solid"/>
              </v:shape>
            </v:group>
            <v:group style="position:absolute;left:12006;top:4666;width:10;height:20" coordorigin="12006,4666" coordsize="10,20">
              <v:shape style="position:absolute;left:12006;top:4666;width:10;height:20" coordorigin="12006,4666" coordsize="10,20" path="m12006,4685l12015,4685,12015,4666,12006,4666,12006,4685xe" filled="true" fillcolor="#000000" stroked="false">
                <v:path arrowok="t"/>
                <v:fill type="solid"/>
              </v:shape>
            </v:group>
            <v:group style="position:absolute;left:12006;top:4685;width:10;height:20" coordorigin="12006,4685" coordsize="10,20">
              <v:shape style="position:absolute;left:12006;top:4685;width:10;height:20" coordorigin="12006,4685" coordsize="10,20" path="m12006,4704l12015,4704,12015,4685,12006,4685,12006,4704xe" filled="true" fillcolor="#000000" stroked="false">
                <v:path arrowok="t"/>
                <v:fill type="solid"/>
              </v:shape>
            </v:group>
            <v:group style="position:absolute;left:12006;top:4704;width:10;height:20" coordorigin="12006,4704" coordsize="10,20">
              <v:shape style="position:absolute;left:12006;top:4704;width:10;height:20" coordorigin="12006,4704" coordsize="10,20" path="m12006,4724l12015,4724,12015,4704,12006,4704,12006,4724xe" filled="true" fillcolor="#000000" stroked="false">
                <v:path arrowok="t"/>
                <v:fill type="solid"/>
              </v:shape>
            </v:group>
            <v:group style="position:absolute;left:12006;top:4731;width:10;height:2" coordorigin="12006,4731" coordsize="10,2">
              <v:shape style="position:absolute;left:12006;top:4731;width:10;height:2" coordorigin="12006,4731" coordsize="10,0" path="m12006,4731l12015,4731e" filled="false" stroked="true" strokeweight=".780029pt" strokecolor="#000000">
                <v:path arrowok="t"/>
              </v:shape>
            </v:group>
            <v:group style="position:absolute;left:13705;top:4493;width:10;height:20" coordorigin="13705,4493" coordsize="10,20">
              <v:shape style="position:absolute;left:13705;top:4493;width:10;height:20" coordorigin="13705,4493" coordsize="10,20" path="m13705,4512l13714,4512,13714,4493,13705,4493,13705,4512xe" filled="true" fillcolor="#000000" stroked="false">
                <v:path arrowok="t"/>
                <v:fill type="solid"/>
              </v:shape>
            </v:group>
            <v:group style="position:absolute;left:13705;top:4512;width:10;height:20" coordorigin="13705,4512" coordsize="10,20">
              <v:shape style="position:absolute;left:13705;top:4512;width:10;height:20" coordorigin="13705,4512" coordsize="10,20" path="m13705,4532l13714,4532,13714,4512,13705,4512,13705,4532xe" filled="true" fillcolor="#000000" stroked="false">
                <v:path arrowok="t"/>
                <v:fill type="solid"/>
              </v:shape>
            </v:group>
            <v:group style="position:absolute;left:13705;top:4532;width:10;height:20" coordorigin="13705,4532" coordsize="10,20">
              <v:shape style="position:absolute;left:13705;top:4532;width:10;height:20" coordorigin="13705,4532" coordsize="10,20" path="m13705,4551l13714,4551,13714,4532,13705,4532,13705,4551xe" filled="true" fillcolor="#000000" stroked="false">
                <v:path arrowok="t"/>
                <v:fill type="solid"/>
              </v:shape>
            </v:group>
            <v:group style="position:absolute;left:13705;top:4551;width:10;height:20" coordorigin="13705,4551" coordsize="10,20">
              <v:shape style="position:absolute;left:13705;top:4551;width:10;height:20" coordorigin="13705,4551" coordsize="10,20" path="m13705,4570l13714,4570,13714,4551,13705,4551,13705,4570xe" filled="true" fillcolor="#000000" stroked="false">
                <v:path arrowok="t"/>
                <v:fill type="solid"/>
              </v:shape>
            </v:group>
            <v:group style="position:absolute;left:13705;top:4570;width:10;height:20" coordorigin="13705,4570" coordsize="10,20">
              <v:shape style="position:absolute;left:13705;top:4570;width:10;height:20" coordorigin="13705,4570" coordsize="10,20" path="m13705,4589l13714,4589,13714,4570,13705,4570,13705,4589xe" filled="true" fillcolor="#000000" stroked="false">
                <v:path arrowok="t"/>
                <v:fill type="solid"/>
              </v:shape>
            </v:group>
            <v:group style="position:absolute;left:13705;top:4589;width:10;height:20" coordorigin="13705,4589" coordsize="10,20">
              <v:shape style="position:absolute;left:13705;top:4589;width:10;height:20" coordorigin="13705,4589" coordsize="10,20" path="m13705,4608l13714,4608,13714,4589,13705,4589,13705,4608xe" filled="true" fillcolor="#000000" stroked="false">
                <v:path arrowok="t"/>
                <v:fill type="solid"/>
              </v:shape>
            </v:group>
            <v:group style="position:absolute;left:13705;top:4608;width:10;height:20" coordorigin="13705,4608" coordsize="10,20">
              <v:shape style="position:absolute;left:13705;top:4608;width:10;height:20" coordorigin="13705,4608" coordsize="10,20" path="m13705,4628l13714,4628,13714,4608,13705,4608,13705,4628xe" filled="true" fillcolor="#000000" stroked="false">
                <v:path arrowok="t"/>
                <v:fill type="solid"/>
              </v:shape>
            </v:group>
            <v:group style="position:absolute;left:13705;top:4628;width:10;height:20" coordorigin="13705,4628" coordsize="10,20">
              <v:shape style="position:absolute;left:13705;top:4628;width:10;height:20" coordorigin="13705,4628" coordsize="10,20" path="m13705,4647l13714,4647,13714,4628,13705,4628,13705,4647xe" filled="true" fillcolor="#000000" stroked="false">
                <v:path arrowok="t"/>
                <v:fill type="solid"/>
              </v:shape>
            </v:group>
            <v:group style="position:absolute;left:13705;top:4647;width:10;height:20" coordorigin="13705,4647" coordsize="10,20">
              <v:shape style="position:absolute;left:13705;top:4647;width:10;height:20" coordorigin="13705,4647" coordsize="10,20" path="m13705,4666l13714,4666,13714,4647,13705,4647,13705,4666xe" filled="true" fillcolor="#000000" stroked="false">
                <v:path arrowok="t"/>
                <v:fill type="solid"/>
              </v:shape>
            </v:group>
            <v:group style="position:absolute;left:13705;top:4666;width:10;height:20" coordorigin="13705,4666" coordsize="10,20">
              <v:shape style="position:absolute;left:13705;top:4666;width:10;height:20" coordorigin="13705,4666" coordsize="10,20" path="m13705,4685l13714,4685,13714,4666,13705,4666,13705,4685xe" filled="true" fillcolor="#000000" stroked="false">
                <v:path arrowok="t"/>
                <v:fill type="solid"/>
              </v:shape>
            </v:group>
            <v:group style="position:absolute;left:13705;top:4685;width:10;height:20" coordorigin="13705,4685" coordsize="10,20">
              <v:shape style="position:absolute;left:13705;top:4685;width:10;height:20" coordorigin="13705,4685" coordsize="10,20" path="m13705,4704l13714,4704,13714,4685,13705,4685,13705,4704xe" filled="true" fillcolor="#000000" stroked="false">
                <v:path arrowok="t"/>
                <v:fill type="solid"/>
              </v:shape>
            </v:group>
            <v:group style="position:absolute;left:13705;top:4704;width:10;height:20" coordorigin="13705,4704" coordsize="10,20">
              <v:shape style="position:absolute;left:13705;top:4704;width:10;height:20" coordorigin="13705,4704" coordsize="10,20" path="m13705,4724l13714,4724,13714,4704,13705,4704,13705,4724xe" filled="true" fillcolor="#000000" stroked="false">
                <v:path arrowok="t"/>
                <v:fill type="solid"/>
              </v:shape>
            </v:group>
            <v:group style="position:absolute;left:13705;top:4731;width:10;height:2" coordorigin="13705,4731" coordsize="10,2">
              <v:shape style="position:absolute;left:13705;top:4731;width:10;height:2" coordorigin="13705,4731" coordsize="10,0" path="m13705,4731l13714,4731e" filled="false" stroked="true" strokeweight=".780029pt" strokecolor="#000000">
                <v:path arrowok="t"/>
              </v:shape>
              <v:shape style="position:absolute;left:1128;top:4647;width:3472;height:102" type="#_x0000_t75" stroked="false">
                <v:imagedata r:id="rId240" o:title=""/>
              </v:shape>
              <v:shape style="position:absolute;left:4576;top:4739;width:625;height:10" type="#_x0000_t75" stroked="false">
                <v:imagedata r:id="rId232" o:title=""/>
              </v:shape>
              <v:shape style="position:absolute;left:5196;top:4739;width:2838;height:10" type="#_x0000_t75" stroked="false">
                <v:imagedata r:id="rId233" o:title=""/>
              </v:shape>
              <v:shape style="position:absolute;left:8030;top:4739;width:717;height:10" type="#_x0000_t75" stroked="false">
                <v:imagedata r:id="rId234" o:title=""/>
              </v:shape>
              <v:shape style="position:absolute;left:8742;top:4739;width:856;height:10" type="#_x0000_t75" stroked="false">
                <v:imagedata r:id="rId235" o:title=""/>
              </v:shape>
              <v:shape style="position:absolute;left:9592;top:4739;width:853;height:10" type="#_x0000_t75" stroked="false">
                <v:imagedata r:id="rId236" o:title=""/>
              </v:shape>
              <v:shape style="position:absolute;left:10441;top:4739;width:1565;height:10" type="#_x0000_t75" stroked="false">
                <v:imagedata r:id="rId237" o:title=""/>
              </v:shape>
              <v:shape style="position:absolute;left:12001;top:4739;width:3412;height:10" type="#_x0000_t75" stroked="false">
                <v:imagedata r:id="rId238" o:title=""/>
              </v:shape>
            </v:group>
            <v:group style="position:absolute;left:3269;top:4749;width:10;height:20" coordorigin="3269,4749" coordsize="10,20">
              <v:shape style="position:absolute;left:3269;top:4749;width:10;height:20" coordorigin="3269,4749" coordsize="10,20" path="m3269,4768l3279,4768,3279,4749,3269,4749,3269,4768xe" filled="true" fillcolor="#000000" stroked="false">
                <v:path arrowok="t"/>
                <v:fill type="solid"/>
              </v:shape>
            </v:group>
            <v:group style="position:absolute;left:3269;top:4768;width:10;height:20" coordorigin="3269,4768" coordsize="10,20">
              <v:shape style="position:absolute;left:3269;top:4768;width:10;height:20" coordorigin="3269,4768" coordsize="10,20" path="m3269,4787l3279,4787,3279,4768,3269,4768,3269,4787xe" filled="true" fillcolor="#000000" stroked="false">
                <v:path arrowok="t"/>
                <v:fill type="solid"/>
              </v:shape>
            </v:group>
            <v:group style="position:absolute;left:3269;top:4787;width:10;height:20" coordorigin="3269,4787" coordsize="10,20">
              <v:shape style="position:absolute;left:3269;top:4787;width:10;height:20" coordorigin="3269,4787" coordsize="10,20" path="m3269,4806l3279,4806,3279,4787,3269,4787,3269,4806xe" filled="true" fillcolor="#000000" stroked="false">
                <v:path arrowok="t"/>
                <v:fill type="solid"/>
              </v:shape>
            </v:group>
            <v:group style="position:absolute;left:3269;top:4806;width:10;height:20" coordorigin="3269,4806" coordsize="10,20">
              <v:shape style="position:absolute;left:3269;top:4806;width:10;height:20" coordorigin="3269,4806" coordsize="10,20" path="m3269,4826l3279,4826,3279,4806,3269,4806,3269,4826xe" filled="true" fillcolor="#000000" stroked="false">
                <v:path arrowok="t"/>
                <v:fill type="solid"/>
              </v:shape>
            </v:group>
            <v:group style="position:absolute;left:3269;top:4826;width:10;height:20" coordorigin="3269,4826" coordsize="10,20">
              <v:shape style="position:absolute;left:3269;top:4826;width:10;height:20" coordorigin="3269,4826" coordsize="10,20" path="m3269,4845l3279,4845,3279,4826,3269,4826,3269,4845xe" filled="true" fillcolor="#000000" stroked="false">
                <v:path arrowok="t"/>
                <v:fill type="solid"/>
              </v:shape>
            </v:group>
            <v:group style="position:absolute;left:3269;top:4845;width:10;height:20" coordorigin="3269,4845" coordsize="10,20">
              <v:shape style="position:absolute;left:3269;top:4845;width:10;height:20" coordorigin="3269,4845" coordsize="10,20" path="m3269,4864l3279,4864,3279,4845,3269,4845,3269,4864xe" filled="true" fillcolor="#000000" stroked="false">
                <v:path arrowok="t"/>
                <v:fill type="solid"/>
              </v:shape>
            </v:group>
            <v:group style="position:absolute;left:3269;top:4864;width:10;height:20" coordorigin="3269,4864" coordsize="10,20">
              <v:shape style="position:absolute;left:3269;top:4864;width:10;height:20" coordorigin="3269,4864" coordsize="10,20" path="m3269,4884l3279,4884,3279,4864,3269,4864,3269,4884xe" filled="true" fillcolor="#000000" stroked="false">
                <v:path arrowok="t"/>
                <v:fill type="solid"/>
              </v:shape>
            </v:group>
            <v:group style="position:absolute;left:3269;top:4884;width:10;height:20" coordorigin="3269,4884" coordsize="10,20">
              <v:shape style="position:absolute;left:3269;top:4884;width:10;height:20" coordorigin="3269,4884" coordsize="10,20" path="m3269,4903l3279,4903,3279,4884,3269,4884,3269,4903xe" filled="true" fillcolor="#000000" stroked="false">
                <v:path arrowok="t"/>
                <v:fill type="solid"/>
              </v:shape>
            </v:group>
            <v:group style="position:absolute;left:3269;top:4903;width:10;height:20" coordorigin="3269,4903" coordsize="10,20">
              <v:shape style="position:absolute;left:3269;top:4903;width:10;height:20" coordorigin="3269,4903" coordsize="10,20" path="m3269,4922l3279,4922,3279,4903,3269,4903,3269,4922xe" filled="true" fillcolor="#000000" stroked="false">
                <v:path arrowok="t"/>
                <v:fill type="solid"/>
              </v:shape>
            </v:group>
            <v:group style="position:absolute;left:3269;top:4922;width:10;height:20" coordorigin="3269,4922" coordsize="10,20">
              <v:shape style="position:absolute;left:3269;top:4922;width:10;height:20" coordorigin="3269,4922" coordsize="10,20" path="m3269,4941l3279,4941,3279,4922,3269,4922,3269,4941xe" filled="true" fillcolor="#000000" stroked="false">
                <v:path arrowok="t"/>
                <v:fill type="solid"/>
              </v:shape>
            </v:group>
            <v:group style="position:absolute;left:3269;top:4941;width:10;height:20" coordorigin="3269,4941" coordsize="10,20">
              <v:shape style="position:absolute;left:3269;top:4941;width:10;height:20" coordorigin="3269,4941" coordsize="10,20" path="m3269,4960l3279,4960,3279,4941,3269,4941,3269,4960xe" filled="true" fillcolor="#000000" stroked="false">
                <v:path arrowok="t"/>
                <v:fill type="solid"/>
              </v:shape>
            </v:group>
            <v:group style="position:absolute;left:3269;top:4960;width:10;height:20" coordorigin="3269,4960" coordsize="10,20">
              <v:shape style="position:absolute;left:3269;top:4960;width:10;height:20" coordorigin="3269,4960" coordsize="10,20" path="m3269,4980l3279,4980,3279,4960,3269,4960,3269,4980xe" filled="true" fillcolor="#000000" stroked="false">
                <v:path arrowok="t"/>
                <v:fill type="solid"/>
              </v:shape>
            </v:group>
            <v:group style="position:absolute;left:3269;top:4987;width:10;height:2" coordorigin="3269,4987" coordsize="10,2">
              <v:shape style="position:absolute;left:3269;top:4987;width:10;height:2" coordorigin="3269,4987" coordsize="10,0" path="m3269,4987l3279,4987e" filled="false" stroked="true" strokeweight=".720032pt" strokecolor="#000000">
                <v:path arrowok="t"/>
              </v:shape>
            </v:group>
            <v:group style="position:absolute;left:4581;top:4749;width:10;height:20" coordorigin="4581,4749" coordsize="10,20">
              <v:shape style="position:absolute;left:4581;top:4749;width:10;height:20" coordorigin="4581,4749" coordsize="10,20" path="m4581,4768l4590,4768,4590,4749,4581,4749,4581,4768xe" filled="true" fillcolor="#000000" stroked="false">
                <v:path arrowok="t"/>
                <v:fill type="solid"/>
              </v:shape>
            </v:group>
            <v:group style="position:absolute;left:4581;top:4768;width:10;height:20" coordorigin="4581,4768" coordsize="10,20">
              <v:shape style="position:absolute;left:4581;top:4768;width:10;height:20" coordorigin="4581,4768" coordsize="10,20" path="m4581,4787l4590,4787,4590,4768,4581,4768,4581,4787xe" filled="true" fillcolor="#000000" stroked="false">
                <v:path arrowok="t"/>
                <v:fill type="solid"/>
              </v:shape>
            </v:group>
            <v:group style="position:absolute;left:4581;top:4787;width:10;height:20" coordorigin="4581,4787" coordsize="10,20">
              <v:shape style="position:absolute;left:4581;top:4787;width:10;height:20" coordorigin="4581,4787" coordsize="10,20" path="m4581,4806l4590,4806,4590,4787,4581,4787,4581,4806xe" filled="true" fillcolor="#000000" stroked="false">
                <v:path arrowok="t"/>
                <v:fill type="solid"/>
              </v:shape>
            </v:group>
            <v:group style="position:absolute;left:4581;top:4806;width:10;height:20" coordorigin="4581,4806" coordsize="10,20">
              <v:shape style="position:absolute;left:4581;top:4806;width:10;height:20" coordorigin="4581,4806" coordsize="10,20" path="m4581,4826l4590,4826,4590,4806,4581,4806,4581,4826xe" filled="true" fillcolor="#000000" stroked="false">
                <v:path arrowok="t"/>
                <v:fill type="solid"/>
              </v:shape>
            </v:group>
            <v:group style="position:absolute;left:4581;top:4826;width:10;height:20" coordorigin="4581,4826" coordsize="10,20">
              <v:shape style="position:absolute;left:4581;top:4826;width:10;height:20" coordorigin="4581,4826" coordsize="10,20" path="m4581,4845l4590,4845,4590,4826,4581,4826,4581,4845xe" filled="true" fillcolor="#000000" stroked="false">
                <v:path arrowok="t"/>
                <v:fill type="solid"/>
              </v:shape>
            </v:group>
            <v:group style="position:absolute;left:4581;top:4845;width:10;height:20" coordorigin="4581,4845" coordsize="10,20">
              <v:shape style="position:absolute;left:4581;top:4845;width:10;height:20" coordorigin="4581,4845" coordsize="10,20" path="m4581,4864l4590,4864,4590,4845,4581,4845,4581,4864xe" filled="true" fillcolor="#000000" stroked="false">
                <v:path arrowok="t"/>
                <v:fill type="solid"/>
              </v:shape>
            </v:group>
            <v:group style="position:absolute;left:4581;top:4864;width:10;height:20" coordorigin="4581,4864" coordsize="10,20">
              <v:shape style="position:absolute;left:4581;top:4864;width:10;height:20" coordorigin="4581,4864" coordsize="10,20" path="m4581,4884l4590,4884,4590,4864,4581,4864,4581,4884xe" filled="true" fillcolor="#000000" stroked="false">
                <v:path arrowok="t"/>
                <v:fill type="solid"/>
              </v:shape>
            </v:group>
            <v:group style="position:absolute;left:4581;top:4884;width:10;height:20" coordorigin="4581,4884" coordsize="10,20">
              <v:shape style="position:absolute;left:4581;top:4884;width:10;height:20" coordorigin="4581,4884" coordsize="10,20" path="m4581,4903l4590,4903,4590,4884,4581,4884,4581,4903xe" filled="true" fillcolor="#000000" stroked="false">
                <v:path arrowok="t"/>
                <v:fill type="solid"/>
              </v:shape>
            </v:group>
            <v:group style="position:absolute;left:5201;top:4749;width:10;height:20" coordorigin="5201,4749" coordsize="10,20">
              <v:shape style="position:absolute;left:5201;top:4749;width:10;height:20" coordorigin="5201,4749" coordsize="10,20" path="m5201,4768l5211,4768,5211,4749,5201,4749,5201,4768xe" filled="true" fillcolor="#000000" stroked="false">
                <v:path arrowok="t"/>
                <v:fill type="solid"/>
              </v:shape>
            </v:group>
            <v:group style="position:absolute;left:5201;top:4768;width:10;height:20" coordorigin="5201,4768" coordsize="10,20">
              <v:shape style="position:absolute;left:5201;top:4768;width:10;height:20" coordorigin="5201,4768" coordsize="10,20" path="m5201,4787l5211,4787,5211,4768,5201,4768,5201,4787xe" filled="true" fillcolor="#000000" stroked="false">
                <v:path arrowok="t"/>
                <v:fill type="solid"/>
              </v:shape>
            </v:group>
            <v:group style="position:absolute;left:5201;top:4787;width:10;height:20" coordorigin="5201,4787" coordsize="10,20">
              <v:shape style="position:absolute;left:5201;top:4787;width:10;height:20" coordorigin="5201,4787" coordsize="10,20" path="m5201,4806l5211,4806,5211,4787,5201,4787,5201,4806xe" filled="true" fillcolor="#000000" stroked="false">
                <v:path arrowok="t"/>
                <v:fill type="solid"/>
              </v:shape>
            </v:group>
            <v:group style="position:absolute;left:5201;top:4806;width:10;height:20" coordorigin="5201,4806" coordsize="10,20">
              <v:shape style="position:absolute;left:5201;top:4806;width:10;height:20" coordorigin="5201,4806" coordsize="10,20" path="m5201,4826l5211,4826,5211,4806,5201,4806,5201,4826xe" filled="true" fillcolor="#000000" stroked="false">
                <v:path arrowok="t"/>
                <v:fill type="solid"/>
              </v:shape>
            </v:group>
            <v:group style="position:absolute;left:5201;top:4826;width:10;height:20" coordorigin="5201,4826" coordsize="10,20">
              <v:shape style="position:absolute;left:5201;top:4826;width:10;height:20" coordorigin="5201,4826" coordsize="10,20" path="m5201,4845l5211,4845,5211,4826,5201,4826,5201,4845xe" filled="true" fillcolor="#000000" stroked="false">
                <v:path arrowok="t"/>
                <v:fill type="solid"/>
              </v:shape>
            </v:group>
            <v:group style="position:absolute;left:5201;top:4845;width:10;height:20" coordorigin="5201,4845" coordsize="10,20">
              <v:shape style="position:absolute;left:5201;top:4845;width:10;height:20" coordorigin="5201,4845" coordsize="10,20" path="m5201,4864l5211,4864,5211,4845,5201,4845,5201,4864xe" filled="true" fillcolor="#000000" stroked="false">
                <v:path arrowok="t"/>
                <v:fill type="solid"/>
              </v:shape>
            </v:group>
            <v:group style="position:absolute;left:5201;top:4864;width:10;height:20" coordorigin="5201,4864" coordsize="10,20">
              <v:shape style="position:absolute;left:5201;top:4864;width:10;height:20" coordorigin="5201,4864" coordsize="10,20" path="m5201,4884l5211,4884,5211,4864,5201,4864,5201,4884xe" filled="true" fillcolor="#000000" stroked="false">
                <v:path arrowok="t"/>
                <v:fill type="solid"/>
              </v:shape>
            </v:group>
            <v:group style="position:absolute;left:5201;top:4884;width:10;height:20" coordorigin="5201,4884" coordsize="10,20">
              <v:shape style="position:absolute;left:5201;top:4884;width:10;height:20" coordorigin="5201,4884" coordsize="10,20" path="m5201,4903l5211,4903,5211,4884,5201,4884,5201,4903xe" filled="true" fillcolor="#000000" stroked="false">
                <v:path arrowok="t"/>
                <v:fill type="solid"/>
              </v:shape>
            </v:group>
            <v:group style="position:absolute;left:5201;top:4903;width:10;height:20" coordorigin="5201,4903" coordsize="10,20">
              <v:shape style="position:absolute;left:5201;top:4903;width:10;height:20" coordorigin="5201,4903" coordsize="10,20" path="m5201,4922l5211,4922,5211,4903,5201,4903,5201,4922xe" filled="true" fillcolor="#000000" stroked="false">
                <v:path arrowok="t"/>
                <v:fill type="solid"/>
              </v:shape>
            </v:group>
            <v:group style="position:absolute;left:5201;top:4922;width:10;height:20" coordorigin="5201,4922" coordsize="10,20">
              <v:shape style="position:absolute;left:5201;top:4922;width:10;height:20" coordorigin="5201,4922" coordsize="10,20" path="m5201,4941l5211,4941,5211,4922,5201,4922,5201,4941xe" filled="true" fillcolor="#000000" stroked="false">
                <v:path arrowok="t"/>
                <v:fill type="solid"/>
              </v:shape>
            </v:group>
            <v:group style="position:absolute;left:5201;top:4941;width:10;height:20" coordorigin="5201,4941" coordsize="10,20">
              <v:shape style="position:absolute;left:5201;top:4941;width:10;height:20" coordorigin="5201,4941" coordsize="10,20" path="m5201,4960l5211,4960,5211,4941,5201,4941,5201,4960xe" filled="true" fillcolor="#000000" stroked="false">
                <v:path arrowok="t"/>
                <v:fill type="solid"/>
              </v:shape>
            </v:group>
            <v:group style="position:absolute;left:5201;top:4960;width:10;height:20" coordorigin="5201,4960" coordsize="10,20">
              <v:shape style="position:absolute;left:5201;top:4960;width:10;height:20" coordorigin="5201,4960" coordsize="10,20" path="m5201,4980l5211,4980,5211,4960,5201,4960,5201,4980xe" filled="true" fillcolor="#000000" stroked="false">
                <v:path arrowok="t"/>
                <v:fill type="solid"/>
              </v:shape>
            </v:group>
            <v:group style="position:absolute;left:5201;top:4987;width:10;height:2" coordorigin="5201,4987" coordsize="10,2">
              <v:shape style="position:absolute;left:5201;top:4987;width:10;height:2" coordorigin="5201,4987" coordsize="10,0" path="m5201,4987l5211,4987e" filled="false" stroked="true" strokeweight=".720032pt" strokecolor="#000000">
                <v:path arrowok="t"/>
              </v:shape>
            </v:group>
            <v:group style="position:absolute;left:5909;top:4749;width:10;height:20" coordorigin="5909,4749" coordsize="10,20">
              <v:shape style="position:absolute;left:5909;top:4749;width:10;height:20" coordorigin="5909,4749" coordsize="10,20" path="m5909,4768l5919,4768,5919,4749,5909,4749,5909,4768xe" filled="true" fillcolor="#000000" stroked="false">
                <v:path arrowok="t"/>
                <v:fill type="solid"/>
              </v:shape>
            </v:group>
            <v:group style="position:absolute;left:5909;top:4768;width:10;height:20" coordorigin="5909,4768" coordsize="10,20">
              <v:shape style="position:absolute;left:5909;top:4768;width:10;height:20" coordorigin="5909,4768" coordsize="10,20" path="m5909,4787l5919,4787,5919,4768,5909,4768,5909,4787xe" filled="true" fillcolor="#000000" stroked="false">
                <v:path arrowok="t"/>
                <v:fill type="solid"/>
              </v:shape>
            </v:group>
            <v:group style="position:absolute;left:5909;top:4787;width:10;height:20" coordorigin="5909,4787" coordsize="10,20">
              <v:shape style="position:absolute;left:5909;top:4787;width:10;height:20" coordorigin="5909,4787" coordsize="10,20" path="m5909,4806l5919,4806,5919,4787,5909,4787,5909,4806xe" filled="true" fillcolor="#000000" stroked="false">
                <v:path arrowok="t"/>
                <v:fill type="solid"/>
              </v:shape>
            </v:group>
            <v:group style="position:absolute;left:5909;top:4806;width:10;height:20" coordorigin="5909,4806" coordsize="10,20">
              <v:shape style="position:absolute;left:5909;top:4806;width:10;height:20" coordorigin="5909,4806" coordsize="10,20" path="m5909,4826l5919,4826,5919,4806,5909,4806,5909,4826xe" filled="true" fillcolor="#000000" stroked="false">
                <v:path arrowok="t"/>
                <v:fill type="solid"/>
              </v:shape>
            </v:group>
            <v:group style="position:absolute;left:5909;top:4826;width:10;height:20" coordorigin="5909,4826" coordsize="10,20">
              <v:shape style="position:absolute;left:5909;top:4826;width:10;height:20" coordorigin="5909,4826" coordsize="10,20" path="m5909,4845l5919,4845,5919,4826,5909,4826,5909,4845xe" filled="true" fillcolor="#000000" stroked="false">
                <v:path arrowok="t"/>
                <v:fill type="solid"/>
              </v:shape>
            </v:group>
            <v:group style="position:absolute;left:5909;top:4845;width:10;height:20" coordorigin="5909,4845" coordsize="10,20">
              <v:shape style="position:absolute;left:5909;top:4845;width:10;height:20" coordorigin="5909,4845" coordsize="10,20" path="m5909,4864l5919,4864,5919,4845,5909,4845,5909,4864xe" filled="true" fillcolor="#000000" stroked="false">
                <v:path arrowok="t"/>
                <v:fill type="solid"/>
              </v:shape>
            </v:group>
            <v:group style="position:absolute;left:5909;top:4864;width:10;height:20" coordorigin="5909,4864" coordsize="10,20">
              <v:shape style="position:absolute;left:5909;top:4864;width:10;height:20" coordorigin="5909,4864" coordsize="10,20" path="m5909,4884l5919,4884,5919,4864,5909,4864,5909,4884xe" filled="true" fillcolor="#000000" stroked="false">
                <v:path arrowok="t"/>
                <v:fill type="solid"/>
              </v:shape>
            </v:group>
            <v:group style="position:absolute;left:5909;top:4884;width:10;height:20" coordorigin="5909,4884" coordsize="10,20">
              <v:shape style="position:absolute;left:5909;top:4884;width:10;height:20" coordorigin="5909,4884" coordsize="10,20" path="m5909,4903l5919,4903,5919,4884,5909,4884,5909,4903xe" filled="true" fillcolor="#000000" stroked="false">
                <v:path arrowok="t"/>
                <v:fill type="solid"/>
              </v:shape>
            </v:group>
            <v:group style="position:absolute;left:5909;top:4903;width:10;height:20" coordorigin="5909,4903" coordsize="10,20">
              <v:shape style="position:absolute;left:5909;top:4903;width:10;height:20" coordorigin="5909,4903" coordsize="10,20" path="m5909,4922l5919,4922,5919,4903,5909,4903,5909,4922xe" filled="true" fillcolor="#000000" stroked="false">
                <v:path arrowok="t"/>
                <v:fill type="solid"/>
              </v:shape>
            </v:group>
            <v:group style="position:absolute;left:5909;top:4922;width:10;height:20" coordorigin="5909,4922" coordsize="10,20">
              <v:shape style="position:absolute;left:5909;top:4922;width:10;height:20" coordorigin="5909,4922" coordsize="10,20" path="m5909,4941l5919,4941,5919,4922,5909,4922,5909,4941xe" filled="true" fillcolor="#000000" stroked="false">
                <v:path arrowok="t"/>
                <v:fill type="solid"/>
              </v:shape>
            </v:group>
            <v:group style="position:absolute;left:5909;top:4941;width:10;height:20" coordorigin="5909,4941" coordsize="10,20">
              <v:shape style="position:absolute;left:5909;top:4941;width:10;height:20" coordorigin="5909,4941" coordsize="10,20" path="m5909,4960l5919,4960,5919,4941,5909,4941,5909,4960xe" filled="true" fillcolor="#000000" stroked="false">
                <v:path arrowok="t"/>
                <v:fill type="solid"/>
              </v:shape>
            </v:group>
            <v:group style="position:absolute;left:5909;top:4960;width:10;height:20" coordorigin="5909,4960" coordsize="10,20">
              <v:shape style="position:absolute;left:5909;top:4960;width:10;height:20" coordorigin="5909,4960" coordsize="10,20" path="m5909,4980l5919,4980,5919,4960,5909,4960,5909,4980xe" filled="true" fillcolor="#000000" stroked="false">
                <v:path arrowok="t"/>
                <v:fill type="solid"/>
              </v:shape>
            </v:group>
            <v:group style="position:absolute;left:5909;top:4987;width:10;height:2" coordorigin="5909,4987" coordsize="10,2">
              <v:shape style="position:absolute;left:5909;top:4987;width:10;height:2" coordorigin="5909,4987" coordsize="10,0" path="m5909,4987l5919,4987e" filled="false" stroked="true" strokeweight=".720032pt" strokecolor="#000000">
                <v:path arrowok="t"/>
              </v:shape>
            </v:group>
            <v:group style="position:absolute;left:6478;top:4749;width:10;height:20" coordorigin="6478,4749" coordsize="10,20">
              <v:shape style="position:absolute;left:6478;top:4749;width:10;height:20" coordorigin="6478,4749" coordsize="10,20" path="m6478,4768l6488,4768,6488,4749,6478,4749,6478,4768xe" filled="true" fillcolor="#000000" stroked="false">
                <v:path arrowok="t"/>
                <v:fill type="solid"/>
              </v:shape>
            </v:group>
            <v:group style="position:absolute;left:6478;top:4768;width:10;height:20" coordorigin="6478,4768" coordsize="10,20">
              <v:shape style="position:absolute;left:6478;top:4768;width:10;height:20" coordorigin="6478,4768" coordsize="10,20" path="m6478,4787l6488,4787,6488,4768,6478,4768,6478,4787xe" filled="true" fillcolor="#000000" stroked="false">
                <v:path arrowok="t"/>
                <v:fill type="solid"/>
              </v:shape>
            </v:group>
            <v:group style="position:absolute;left:6478;top:4787;width:10;height:20" coordorigin="6478,4787" coordsize="10,20">
              <v:shape style="position:absolute;left:6478;top:4787;width:10;height:20" coordorigin="6478,4787" coordsize="10,20" path="m6478,4806l6488,4806,6488,4787,6478,4787,6478,4806xe" filled="true" fillcolor="#000000" stroked="false">
                <v:path arrowok="t"/>
                <v:fill type="solid"/>
              </v:shape>
            </v:group>
            <v:group style="position:absolute;left:6478;top:4806;width:10;height:20" coordorigin="6478,4806" coordsize="10,20">
              <v:shape style="position:absolute;left:6478;top:4806;width:10;height:20" coordorigin="6478,4806" coordsize="10,20" path="m6478,4826l6488,4826,6488,4806,6478,4806,6478,4826xe" filled="true" fillcolor="#000000" stroked="false">
                <v:path arrowok="t"/>
                <v:fill type="solid"/>
              </v:shape>
            </v:group>
            <v:group style="position:absolute;left:6478;top:4826;width:10;height:20" coordorigin="6478,4826" coordsize="10,20">
              <v:shape style="position:absolute;left:6478;top:4826;width:10;height:20" coordorigin="6478,4826" coordsize="10,20" path="m6478,4845l6488,4845,6488,4826,6478,4826,6478,4845xe" filled="true" fillcolor="#000000" stroked="false">
                <v:path arrowok="t"/>
                <v:fill type="solid"/>
              </v:shape>
            </v:group>
            <v:group style="position:absolute;left:6478;top:4845;width:10;height:20" coordorigin="6478,4845" coordsize="10,20">
              <v:shape style="position:absolute;left:6478;top:4845;width:10;height:20" coordorigin="6478,4845" coordsize="10,20" path="m6478,4864l6488,4864,6488,4845,6478,4845,6478,4864xe" filled="true" fillcolor="#000000" stroked="false">
                <v:path arrowok="t"/>
                <v:fill type="solid"/>
              </v:shape>
            </v:group>
            <v:group style="position:absolute;left:6478;top:4864;width:10;height:20" coordorigin="6478,4864" coordsize="10,20">
              <v:shape style="position:absolute;left:6478;top:4864;width:10;height:20" coordorigin="6478,4864" coordsize="10,20" path="m6478,4884l6488,4884,6488,4864,6478,4864,6478,4884xe" filled="true" fillcolor="#000000" stroked="false">
                <v:path arrowok="t"/>
                <v:fill type="solid"/>
              </v:shape>
            </v:group>
            <v:group style="position:absolute;left:6478;top:4884;width:10;height:20" coordorigin="6478,4884" coordsize="10,20">
              <v:shape style="position:absolute;left:6478;top:4884;width:10;height:20" coordorigin="6478,4884" coordsize="10,20" path="m6478,4903l6488,4903,6488,4884,6478,4884,6478,4903xe" filled="true" fillcolor="#000000" stroked="false">
                <v:path arrowok="t"/>
                <v:fill type="solid"/>
              </v:shape>
            </v:group>
            <v:group style="position:absolute;left:6478;top:4903;width:10;height:20" coordorigin="6478,4903" coordsize="10,20">
              <v:shape style="position:absolute;left:6478;top:4903;width:10;height:20" coordorigin="6478,4903" coordsize="10,20" path="m6478,4922l6488,4922,6488,4903,6478,4903,6478,4922xe" filled="true" fillcolor="#000000" stroked="false">
                <v:path arrowok="t"/>
                <v:fill type="solid"/>
              </v:shape>
            </v:group>
            <v:group style="position:absolute;left:6478;top:4922;width:10;height:20" coordorigin="6478,4922" coordsize="10,20">
              <v:shape style="position:absolute;left:6478;top:4922;width:10;height:20" coordorigin="6478,4922" coordsize="10,20" path="m6478,4941l6488,4941,6488,4922,6478,4922,6478,4941xe" filled="true" fillcolor="#000000" stroked="false">
                <v:path arrowok="t"/>
                <v:fill type="solid"/>
              </v:shape>
            </v:group>
            <v:group style="position:absolute;left:6478;top:4941;width:10;height:20" coordorigin="6478,4941" coordsize="10,20">
              <v:shape style="position:absolute;left:6478;top:4941;width:10;height:20" coordorigin="6478,4941" coordsize="10,20" path="m6478,4960l6488,4960,6488,4941,6478,4941,6478,4960xe" filled="true" fillcolor="#000000" stroked="false">
                <v:path arrowok="t"/>
                <v:fill type="solid"/>
              </v:shape>
            </v:group>
            <v:group style="position:absolute;left:6478;top:4960;width:10;height:20" coordorigin="6478,4960" coordsize="10,20">
              <v:shape style="position:absolute;left:6478;top:4960;width:10;height:20" coordorigin="6478,4960" coordsize="10,20" path="m6478,4980l6488,4980,6488,4960,6478,4960,6478,4980xe" filled="true" fillcolor="#000000" stroked="false">
                <v:path arrowok="t"/>
                <v:fill type="solid"/>
              </v:shape>
            </v:group>
            <v:group style="position:absolute;left:6478;top:4987;width:10;height:2" coordorigin="6478,4987" coordsize="10,2">
              <v:shape style="position:absolute;left:6478;top:4987;width:10;height:2" coordorigin="6478,4987" coordsize="10,0" path="m6478,4987l6488,4987e" filled="false" stroked="true" strokeweight=".720032pt" strokecolor="#000000">
                <v:path arrowok="t"/>
              </v:shape>
            </v:group>
            <v:group style="position:absolute;left:8034;top:4749;width:10;height:20" coordorigin="8034,4749" coordsize="10,20">
              <v:shape style="position:absolute;left:8034;top:4749;width:10;height:20" coordorigin="8034,4749" coordsize="10,20" path="m8034,4768l8044,4768,8044,4749,8034,4749,8034,4768xe" filled="true" fillcolor="#000000" stroked="false">
                <v:path arrowok="t"/>
                <v:fill type="solid"/>
              </v:shape>
            </v:group>
            <v:group style="position:absolute;left:8034;top:4768;width:10;height:20" coordorigin="8034,4768" coordsize="10,20">
              <v:shape style="position:absolute;left:8034;top:4768;width:10;height:20" coordorigin="8034,4768" coordsize="10,20" path="m8034,4787l8044,4787,8044,4768,8034,4768,8034,4787xe" filled="true" fillcolor="#000000" stroked="false">
                <v:path arrowok="t"/>
                <v:fill type="solid"/>
              </v:shape>
            </v:group>
            <v:group style="position:absolute;left:8034;top:4787;width:10;height:20" coordorigin="8034,4787" coordsize="10,20">
              <v:shape style="position:absolute;left:8034;top:4787;width:10;height:20" coordorigin="8034,4787" coordsize="10,20" path="m8034,4806l8044,4806,8044,4787,8034,4787,8034,4806xe" filled="true" fillcolor="#000000" stroked="false">
                <v:path arrowok="t"/>
                <v:fill type="solid"/>
              </v:shape>
            </v:group>
            <v:group style="position:absolute;left:8034;top:4806;width:10;height:20" coordorigin="8034,4806" coordsize="10,20">
              <v:shape style="position:absolute;left:8034;top:4806;width:10;height:20" coordorigin="8034,4806" coordsize="10,20" path="m8034,4826l8044,4826,8044,4806,8034,4806,8034,4826xe" filled="true" fillcolor="#000000" stroked="false">
                <v:path arrowok="t"/>
                <v:fill type="solid"/>
              </v:shape>
            </v:group>
            <v:group style="position:absolute;left:8034;top:4826;width:10;height:20" coordorigin="8034,4826" coordsize="10,20">
              <v:shape style="position:absolute;left:8034;top:4826;width:10;height:20" coordorigin="8034,4826" coordsize="10,20" path="m8034,4845l8044,4845,8044,4826,8034,4826,8034,4845xe" filled="true" fillcolor="#000000" stroked="false">
                <v:path arrowok="t"/>
                <v:fill type="solid"/>
              </v:shape>
            </v:group>
            <v:group style="position:absolute;left:8034;top:4845;width:10;height:20" coordorigin="8034,4845" coordsize="10,20">
              <v:shape style="position:absolute;left:8034;top:4845;width:10;height:20" coordorigin="8034,4845" coordsize="10,20" path="m8034,4864l8044,4864,8044,4845,8034,4845,8034,4864xe" filled="true" fillcolor="#000000" stroked="false">
                <v:path arrowok="t"/>
                <v:fill type="solid"/>
              </v:shape>
            </v:group>
            <v:group style="position:absolute;left:8034;top:4864;width:10;height:20" coordorigin="8034,4864" coordsize="10,20">
              <v:shape style="position:absolute;left:8034;top:4864;width:10;height:20" coordorigin="8034,4864" coordsize="10,20" path="m8034,4884l8044,4884,8044,4864,8034,4864,8034,4884xe" filled="true" fillcolor="#000000" stroked="false">
                <v:path arrowok="t"/>
                <v:fill type="solid"/>
              </v:shape>
            </v:group>
            <v:group style="position:absolute;left:8034;top:4884;width:10;height:20" coordorigin="8034,4884" coordsize="10,20">
              <v:shape style="position:absolute;left:8034;top:4884;width:10;height:20" coordorigin="8034,4884" coordsize="10,20" path="m8034,4903l8044,4903,8044,4884,8034,4884,8034,4903xe" filled="true" fillcolor="#000000" stroked="false">
                <v:path arrowok="t"/>
                <v:fill type="solid"/>
              </v:shape>
            </v:group>
            <v:group style="position:absolute;left:8034;top:4903;width:10;height:20" coordorigin="8034,4903" coordsize="10,20">
              <v:shape style="position:absolute;left:8034;top:4903;width:10;height:20" coordorigin="8034,4903" coordsize="10,20" path="m8034,4922l8044,4922,8044,4903,8034,4903,8034,4922xe" filled="true" fillcolor="#000000" stroked="false">
                <v:path arrowok="t"/>
                <v:fill type="solid"/>
              </v:shape>
            </v:group>
            <v:group style="position:absolute;left:8034;top:4922;width:10;height:20" coordorigin="8034,4922" coordsize="10,20">
              <v:shape style="position:absolute;left:8034;top:4922;width:10;height:20" coordorigin="8034,4922" coordsize="10,20" path="m8034,4941l8044,4941,8044,4922,8034,4922,8034,4941xe" filled="true" fillcolor="#000000" stroked="false">
                <v:path arrowok="t"/>
                <v:fill type="solid"/>
              </v:shape>
            </v:group>
            <v:group style="position:absolute;left:8034;top:4941;width:10;height:20" coordorigin="8034,4941" coordsize="10,20">
              <v:shape style="position:absolute;left:8034;top:4941;width:10;height:20" coordorigin="8034,4941" coordsize="10,20" path="m8034,4960l8044,4960,8044,4941,8034,4941,8034,4960xe" filled="true" fillcolor="#000000" stroked="false">
                <v:path arrowok="t"/>
                <v:fill type="solid"/>
              </v:shape>
            </v:group>
            <v:group style="position:absolute;left:8034;top:4960;width:10;height:20" coordorigin="8034,4960" coordsize="10,20">
              <v:shape style="position:absolute;left:8034;top:4960;width:10;height:20" coordorigin="8034,4960" coordsize="10,20" path="m8034,4980l8044,4980,8044,4960,8034,4960,8034,4980xe" filled="true" fillcolor="#000000" stroked="false">
                <v:path arrowok="t"/>
                <v:fill type="solid"/>
              </v:shape>
            </v:group>
            <v:group style="position:absolute;left:8034;top:4987;width:10;height:2" coordorigin="8034,4987" coordsize="10,2">
              <v:shape style="position:absolute;left:8034;top:4987;width:10;height:2" coordorigin="8034,4987" coordsize="10,0" path="m8034,4987l8044,4987e" filled="false" stroked="true" strokeweight=".720032pt" strokecolor="#000000">
                <v:path arrowok="t"/>
              </v:shape>
            </v:group>
            <v:group style="position:absolute;left:8746;top:4749;width:10;height:20" coordorigin="8746,4749" coordsize="10,20">
              <v:shape style="position:absolute;left:8746;top:4749;width:10;height:20" coordorigin="8746,4749" coordsize="10,20" path="m8746,4768l8756,4768,8756,4749,8746,4749,8746,4768xe" filled="true" fillcolor="#000000" stroked="false">
                <v:path arrowok="t"/>
                <v:fill type="solid"/>
              </v:shape>
            </v:group>
            <v:group style="position:absolute;left:8746;top:4768;width:10;height:20" coordorigin="8746,4768" coordsize="10,20">
              <v:shape style="position:absolute;left:8746;top:4768;width:10;height:20" coordorigin="8746,4768" coordsize="10,20" path="m8746,4787l8756,4787,8756,4768,8746,4768,8746,4787xe" filled="true" fillcolor="#000000" stroked="false">
                <v:path arrowok="t"/>
                <v:fill type="solid"/>
              </v:shape>
            </v:group>
            <v:group style="position:absolute;left:8746;top:4787;width:10;height:20" coordorigin="8746,4787" coordsize="10,20">
              <v:shape style="position:absolute;left:8746;top:4787;width:10;height:20" coordorigin="8746,4787" coordsize="10,20" path="m8746,4806l8756,4806,8756,4787,8746,4787,8746,4806xe" filled="true" fillcolor="#000000" stroked="false">
                <v:path arrowok="t"/>
                <v:fill type="solid"/>
              </v:shape>
            </v:group>
            <v:group style="position:absolute;left:8746;top:4806;width:10;height:20" coordorigin="8746,4806" coordsize="10,20">
              <v:shape style="position:absolute;left:8746;top:4806;width:10;height:20" coordorigin="8746,4806" coordsize="10,20" path="m8746,4826l8756,4826,8756,4806,8746,4806,8746,4826xe" filled="true" fillcolor="#000000" stroked="false">
                <v:path arrowok="t"/>
                <v:fill type="solid"/>
              </v:shape>
            </v:group>
            <v:group style="position:absolute;left:8746;top:4826;width:10;height:20" coordorigin="8746,4826" coordsize="10,20">
              <v:shape style="position:absolute;left:8746;top:4826;width:10;height:20" coordorigin="8746,4826" coordsize="10,20" path="m8746,4845l8756,4845,8756,4826,8746,4826,8746,4845xe" filled="true" fillcolor="#000000" stroked="false">
                <v:path arrowok="t"/>
                <v:fill type="solid"/>
              </v:shape>
            </v:group>
            <v:group style="position:absolute;left:8746;top:4845;width:10;height:20" coordorigin="8746,4845" coordsize="10,20">
              <v:shape style="position:absolute;left:8746;top:4845;width:10;height:20" coordorigin="8746,4845" coordsize="10,20" path="m8746,4864l8756,4864,8756,4845,8746,4845,8746,4864xe" filled="true" fillcolor="#000000" stroked="false">
                <v:path arrowok="t"/>
                <v:fill type="solid"/>
              </v:shape>
            </v:group>
            <v:group style="position:absolute;left:8746;top:4864;width:10;height:20" coordorigin="8746,4864" coordsize="10,20">
              <v:shape style="position:absolute;left:8746;top:4864;width:10;height:20" coordorigin="8746,4864" coordsize="10,20" path="m8746,4884l8756,4884,8756,4864,8746,4864,8746,4884xe" filled="true" fillcolor="#000000" stroked="false">
                <v:path arrowok="t"/>
                <v:fill type="solid"/>
              </v:shape>
            </v:group>
            <v:group style="position:absolute;left:8746;top:4884;width:10;height:20" coordorigin="8746,4884" coordsize="10,20">
              <v:shape style="position:absolute;left:8746;top:4884;width:10;height:20" coordorigin="8746,4884" coordsize="10,20" path="m8746,4903l8756,4903,8756,4884,8746,4884,8746,4903xe" filled="true" fillcolor="#000000" stroked="false">
                <v:path arrowok="t"/>
                <v:fill type="solid"/>
              </v:shape>
            </v:group>
            <v:group style="position:absolute;left:8746;top:4903;width:10;height:20" coordorigin="8746,4903" coordsize="10,20">
              <v:shape style="position:absolute;left:8746;top:4903;width:10;height:20" coordorigin="8746,4903" coordsize="10,20" path="m8746,4922l8756,4922,8756,4903,8746,4903,8746,4922xe" filled="true" fillcolor="#000000" stroked="false">
                <v:path arrowok="t"/>
                <v:fill type="solid"/>
              </v:shape>
            </v:group>
            <v:group style="position:absolute;left:8746;top:4922;width:10;height:20" coordorigin="8746,4922" coordsize="10,20">
              <v:shape style="position:absolute;left:8746;top:4922;width:10;height:20" coordorigin="8746,4922" coordsize="10,20" path="m8746,4941l8756,4941,8756,4922,8746,4922,8746,4941xe" filled="true" fillcolor="#000000" stroked="false">
                <v:path arrowok="t"/>
                <v:fill type="solid"/>
              </v:shape>
            </v:group>
            <v:group style="position:absolute;left:8746;top:4941;width:10;height:20" coordorigin="8746,4941" coordsize="10,20">
              <v:shape style="position:absolute;left:8746;top:4941;width:10;height:20" coordorigin="8746,4941" coordsize="10,20" path="m8746,4960l8756,4960,8756,4941,8746,4941,8746,4960xe" filled="true" fillcolor="#000000" stroked="false">
                <v:path arrowok="t"/>
                <v:fill type="solid"/>
              </v:shape>
            </v:group>
            <v:group style="position:absolute;left:8746;top:4960;width:10;height:20" coordorigin="8746,4960" coordsize="10,20">
              <v:shape style="position:absolute;left:8746;top:4960;width:10;height:20" coordorigin="8746,4960" coordsize="10,20" path="m8746,4980l8756,4980,8756,4960,8746,4960,8746,4980xe" filled="true" fillcolor="#000000" stroked="false">
                <v:path arrowok="t"/>
                <v:fill type="solid"/>
              </v:shape>
            </v:group>
            <v:group style="position:absolute;left:8746;top:4987;width:10;height:2" coordorigin="8746,4987" coordsize="10,2">
              <v:shape style="position:absolute;left:8746;top:4987;width:10;height:2" coordorigin="8746,4987" coordsize="10,0" path="m8746,4987l8756,4987e" filled="false" stroked="true" strokeweight=".720032pt" strokecolor="#000000">
                <v:path arrowok="t"/>
              </v:shape>
            </v:group>
            <v:group style="position:absolute;left:9597;top:4749;width:10;height:20" coordorigin="9597,4749" coordsize="10,20">
              <v:shape style="position:absolute;left:9597;top:4749;width:10;height:20" coordorigin="9597,4749" coordsize="10,20" path="m9597,4768l9607,4768,9607,4749,9597,4749,9597,4768xe" filled="true" fillcolor="#000000" stroked="false">
                <v:path arrowok="t"/>
                <v:fill type="solid"/>
              </v:shape>
            </v:group>
            <v:group style="position:absolute;left:9597;top:4768;width:10;height:20" coordorigin="9597,4768" coordsize="10,20">
              <v:shape style="position:absolute;left:9597;top:4768;width:10;height:20" coordorigin="9597,4768" coordsize="10,20" path="m9597,4787l9607,4787,9607,4768,9597,4768,9597,4787xe" filled="true" fillcolor="#000000" stroked="false">
                <v:path arrowok="t"/>
                <v:fill type="solid"/>
              </v:shape>
            </v:group>
            <v:group style="position:absolute;left:9597;top:4787;width:10;height:20" coordorigin="9597,4787" coordsize="10,20">
              <v:shape style="position:absolute;left:9597;top:4787;width:10;height:20" coordorigin="9597,4787" coordsize="10,20" path="m9597,4806l9607,4806,9607,4787,9597,4787,9597,4806xe" filled="true" fillcolor="#000000" stroked="false">
                <v:path arrowok="t"/>
                <v:fill type="solid"/>
              </v:shape>
            </v:group>
            <v:group style="position:absolute;left:9597;top:4806;width:10;height:20" coordorigin="9597,4806" coordsize="10,20">
              <v:shape style="position:absolute;left:9597;top:4806;width:10;height:20" coordorigin="9597,4806" coordsize="10,20" path="m9597,4826l9607,4826,9607,4806,9597,4806,9597,4826xe" filled="true" fillcolor="#000000" stroked="false">
                <v:path arrowok="t"/>
                <v:fill type="solid"/>
              </v:shape>
            </v:group>
            <v:group style="position:absolute;left:9597;top:4826;width:10;height:20" coordorigin="9597,4826" coordsize="10,20">
              <v:shape style="position:absolute;left:9597;top:4826;width:10;height:20" coordorigin="9597,4826" coordsize="10,20" path="m9597,4845l9607,4845,9607,4826,9597,4826,9597,4845xe" filled="true" fillcolor="#000000" stroked="false">
                <v:path arrowok="t"/>
                <v:fill type="solid"/>
              </v:shape>
            </v:group>
            <v:group style="position:absolute;left:9597;top:4845;width:10;height:20" coordorigin="9597,4845" coordsize="10,20">
              <v:shape style="position:absolute;left:9597;top:4845;width:10;height:20" coordorigin="9597,4845" coordsize="10,20" path="m9597,4864l9607,4864,9607,4845,9597,4845,9597,4864xe" filled="true" fillcolor="#000000" stroked="false">
                <v:path arrowok="t"/>
                <v:fill type="solid"/>
              </v:shape>
            </v:group>
            <v:group style="position:absolute;left:9597;top:4864;width:10;height:20" coordorigin="9597,4864" coordsize="10,20">
              <v:shape style="position:absolute;left:9597;top:4864;width:10;height:20" coordorigin="9597,4864" coordsize="10,20" path="m9597,4884l9607,4884,9607,4864,9597,4864,9597,4884xe" filled="true" fillcolor="#000000" stroked="false">
                <v:path arrowok="t"/>
                <v:fill type="solid"/>
              </v:shape>
            </v:group>
            <v:group style="position:absolute;left:9597;top:4884;width:10;height:20" coordorigin="9597,4884" coordsize="10,20">
              <v:shape style="position:absolute;left:9597;top:4884;width:10;height:20" coordorigin="9597,4884" coordsize="10,20" path="m9597,4903l9607,4903,9607,4884,9597,4884,9597,4903xe" filled="true" fillcolor="#000000" stroked="false">
                <v:path arrowok="t"/>
                <v:fill type="solid"/>
              </v:shape>
            </v:group>
            <v:group style="position:absolute;left:9597;top:4903;width:10;height:20" coordorigin="9597,4903" coordsize="10,20">
              <v:shape style="position:absolute;left:9597;top:4903;width:10;height:20" coordorigin="9597,4903" coordsize="10,20" path="m9597,4922l9607,4922,9607,4903,9597,4903,9597,4922xe" filled="true" fillcolor="#000000" stroked="false">
                <v:path arrowok="t"/>
                <v:fill type="solid"/>
              </v:shape>
            </v:group>
            <v:group style="position:absolute;left:9597;top:4922;width:10;height:20" coordorigin="9597,4922" coordsize="10,20">
              <v:shape style="position:absolute;left:9597;top:4922;width:10;height:20" coordorigin="9597,4922" coordsize="10,20" path="m9597,4941l9607,4941,9607,4922,9597,4922,9597,4941xe" filled="true" fillcolor="#000000" stroked="false">
                <v:path arrowok="t"/>
                <v:fill type="solid"/>
              </v:shape>
            </v:group>
            <v:group style="position:absolute;left:9597;top:4941;width:10;height:20" coordorigin="9597,4941" coordsize="10,20">
              <v:shape style="position:absolute;left:9597;top:4941;width:10;height:20" coordorigin="9597,4941" coordsize="10,20" path="m9597,4960l9607,4960,9607,4941,9597,4941,9597,4960xe" filled="true" fillcolor="#000000" stroked="false">
                <v:path arrowok="t"/>
                <v:fill type="solid"/>
              </v:shape>
            </v:group>
            <v:group style="position:absolute;left:9597;top:4960;width:10;height:20" coordorigin="9597,4960" coordsize="10,20">
              <v:shape style="position:absolute;left:9597;top:4960;width:10;height:20" coordorigin="9597,4960" coordsize="10,20" path="m9597,4980l9607,4980,9607,4960,9597,4960,9597,4980xe" filled="true" fillcolor="#000000" stroked="false">
                <v:path arrowok="t"/>
                <v:fill type="solid"/>
              </v:shape>
            </v:group>
            <v:group style="position:absolute;left:9597;top:4987;width:10;height:2" coordorigin="9597,4987" coordsize="10,2">
              <v:shape style="position:absolute;left:9597;top:4987;width:10;height:2" coordorigin="9597,4987" coordsize="10,0" path="m9597,4987l9607,4987e" filled="false" stroked="true" strokeweight=".720032pt" strokecolor="#000000">
                <v:path arrowok="t"/>
              </v:shape>
            </v:group>
            <v:group style="position:absolute;left:10446;top:4749;width:10;height:20" coordorigin="10446,4749" coordsize="10,20">
              <v:shape style="position:absolute;left:10446;top:4749;width:10;height:20" coordorigin="10446,4749" coordsize="10,20" path="m10446,4768l10455,4768,10455,4749,10446,4749,10446,4768xe" filled="true" fillcolor="#000000" stroked="false">
                <v:path arrowok="t"/>
                <v:fill type="solid"/>
              </v:shape>
            </v:group>
            <v:group style="position:absolute;left:10446;top:4768;width:10;height:20" coordorigin="10446,4768" coordsize="10,20">
              <v:shape style="position:absolute;left:10446;top:4768;width:10;height:20" coordorigin="10446,4768" coordsize="10,20" path="m10446,4787l10455,4787,10455,4768,10446,4768,10446,4787xe" filled="true" fillcolor="#000000" stroked="false">
                <v:path arrowok="t"/>
                <v:fill type="solid"/>
              </v:shape>
            </v:group>
            <v:group style="position:absolute;left:10446;top:4787;width:10;height:20" coordorigin="10446,4787" coordsize="10,20">
              <v:shape style="position:absolute;left:10446;top:4787;width:10;height:20" coordorigin="10446,4787" coordsize="10,20" path="m10446,4806l10455,4806,10455,4787,10446,4787,10446,4806xe" filled="true" fillcolor="#000000" stroked="false">
                <v:path arrowok="t"/>
                <v:fill type="solid"/>
              </v:shape>
            </v:group>
            <v:group style="position:absolute;left:10446;top:4806;width:10;height:20" coordorigin="10446,4806" coordsize="10,20">
              <v:shape style="position:absolute;left:10446;top:4806;width:10;height:20" coordorigin="10446,4806" coordsize="10,20" path="m10446,4826l10455,4826,10455,4806,10446,4806,10446,4826xe" filled="true" fillcolor="#000000" stroked="false">
                <v:path arrowok="t"/>
                <v:fill type="solid"/>
              </v:shape>
            </v:group>
            <v:group style="position:absolute;left:10446;top:4826;width:10;height:20" coordorigin="10446,4826" coordsize="10,20">
              <v:shape style="position:absolute;left:10446;top:4826;width:10;height:20" coordorigin="10446,4826" coordsize="10,20" path="m10446,4845l10455,4845,10455,4826,10446,4826,10446,4845xe" filled="true" fillcolor="#000000" stroked="false">
                <v:path arrowok="t"/>
                <v:fill type="solid"/>
              </v:shape>
            </v:group>
            <v:group style="position:absolute;left:10446;top:4845;width:10;height:20" coordorigin="10446,4845" coordsize="10,20">
              <v:shape style="position:absolute;left:10446;top:4845;width:10;height:20" coordorigin="10446,4845" coordsize="10,20" path="m10446,4864l10455,4864,10455,4845,10446,4845,10446,4864xe" filled="true" fillcolor="#000000" stroked="false">
                <v:path arrowok="t"/>
                <v:fill type="solid"/>
              </v:shape>
            </v:group>
            <v:group style="position:absolute;left:10446;top:4864;width:10;height:20" coordorigin="10446,4864" coordsize="10,20">
              <v:shape style="position:absolute;left:10446;top:4864;width:10;height:20" coordorigin="10446,4864" coordsize="10,20" path="m10446,4884l10455,4884,10455,4864,10446,4864,10446,4884xe" filled="true" fillcolor="#000000" stroked="false">
                <v:path arrowok="t"/>
                <v:fill type="solid"/>
              </v:shape>
            </v:group>
            <v:group style="position:absolute;left:10446;top:4884;width:10;height:20" coordorigin="10446,4884" coordsize="10,20">
              <v:shape style="position:absolute;left:10446;top:4884;width:10;height:20" coordorigin="10446,4884" coordsize="10,20" path="m10446,4903l10455,4903,10455,4884,10446,4884,10446,4903xe" filled="true" fillcolor="#000000" stroked="false">
                <v:path arrowok="t"/>
                <v:fill type="solid"/>
              </v:shape>
            </v:group>
            <v:group style="position:absolute;left:10446;top:4903;width:10;height:20" coordorigin="10446,4903" coordsize="10,20">
              <v:shape style="position:absolute;left:10446;top:4903;width:10;height:20" coordorigin="10446,4903" coordsize="10,20" path="m10446,4922l10455,4922,10455,4903,10446,4903,10446,4922xe" filled="true" fillcolor="#000000" stroked="false">
                <v:path arrowok="t"/>
                <v:fill type="solid"/>
              </v:shape>
            </v:group>
            <v:group style="position:absolute;left:10446;top:4922;width:10;height:20" coordorigin="10446,4922" coordsize="10,20">
              <v:shape style="position:absolute;left:10446;top:4922;width:10;height:20" coordorigin="10446,4922" coordsize="10,20" path="m10446,4941l10455,4941,10455,4922,10446,4922,10446,4941xe" filled="true" fillcolor="#000000" stroked="false">
                <v:path arrowok="t"/>
                <v:fill type="solid"/>
              </v:shape>
            </v:group>
            <v:group style="position:absolute;left:10446;top:4941;width:10;height:20" coordorigin="10446,4941" coordsize="10,20">
              <v:shape style="position:absolute;left:10446;top:4941;width:10;height:20" coordorigin="10446,4941" coordsize="10,20" path="m10446,4960l10455,4960,10455,4941,10446,4941,10446,4960xe" filled="true" fillcolor="#000000" stroked="false">
                <v:path arrowok="t"/>
                <v:fill type="solid"/>
              </v:shape>
            </v:group>
            <v:group style="position:absolute;left:10446;top:4960;width:10;height:20" coordorigin="10446,4960" coordsize="10,20">
              <v:shape style="position:absolute;left:10446;top:4960;width:10;height:20" coordorigin="10446,4960" coordsize="10,20" path="m10446,4980l10455,4980,10455,4960,10446,4960,10446,4980xe" filled="true" fillcolor="#000000" stroked="false">
                <v:path arrowok="t"/>
                <v:fill type="solid"/>
              </v:shape>
            </v:group>
            <v:group style="position:absolute;left:10446;top:4987;width:10;height:2" coordorigin="10446,4987" coordsize="10,2">
              <v:shape style="position:absolute;left:10446;top:4987;width:10;height:2" coordorigin="10446,4987" coordsize="10,0" path="m10446,4987l10455,4987e" filled="false" stroked="true" strokeweight=".720032pt" strokecolor="#000000">
                <v:path arrowok="t"/>
              </v:shape>
            </v:group>
            <v:group style="position:absolute;left:12006;top:4749;width:10;height:20" coordorigin="12006,4749" coordsize="10,20">
              <v:shape style="position:absolute;left:12006;top:4749;width:10;height:20" coordorigin="12006,4749" coordsize="10,20" path="m12006,4768l12015,4768,12015,4749,12006,4749,12006,4768xe" filled="true" fillcolor="#000000" stroked="false">
                <v:path arrowok="t"/>
                <v:fill type="solid"/>
              </v:shape>
            </v:group>
            <v:group style="position:absolute;left:12006;top:4768;width:10;height:20" coordorigin="12006,4768" coordsize="10,20">
              <v:shape style="position:absolute;left:12006;top:4768;width:10;height:20" coordorigin="12006,4768" coordsize="10,20" path="m12006,4787l12015,4787,12015,4768,12006,4768,12006,4787xe" filled="true" fillcolor="#000000" stroked="false">
                <v:path arrowok="t"/>
                <v:fill type="solid"/>
              </v:shape>
            </v:group>
            <v:group style="position:absolute;left:12006;top:4787;width:10;height:20" coordorigin="12006,4787" coordsize="10,20">
              <v:shape style="position:absolute;left:12006;top:4787;width:10;height:20" coordorigin="12006,4787" coordsize="10,20" path="m12006,4806l12015,4806,12015,4787,12006,4787,12006,4806xe" filled="true" fillcolor="#000000" stroked="false">
                <v:path arrowok="t"/>
                <v:fill type="solid"/>
              </v:shape>
            </v:group>
            <v:group style="position:absolute;left:12006;top:4806;width:10;height:20" coordorigin="12006,4806" coordsize="10,20">
              <v:shape style="position:absolute;left:12006;top:4806;width:10;height:20" coordorigin="12006,4806" coordsize="10,20" path="m12006,4826l12015,4826,12015,4806,12006,4806,12006,4826xe" filled="true" fillcolor="#000000" stroked="false">
                <v:path arrowok="t"/>
                <v:fill type="solid"/>
              </v:shape>
            </v:group>
            <v:group style="position:absolute;left:12006;top:4826;width:10;height:20" coordorigin="12006,4826" coordsize="10,20">
              <v:shape style="position:absolute;left:12006;top:4826;width:10;height:20" coordorigin="12006,4826" coordsize="10,20" path="m12006,4845l12015,4845,12015,4826,12006,4826,12006,4845xe" filled="true" fillcolor="#000000" stroked="false">
                <v:path arrowok="t"/>
                <v:fill type="solid"/>
              </v:shape>
            </v:group>
            <v:group style="position:absolute;left:12006;top:4845;width:10;height:20" coordorigin="12006,4845" coordsize="10,20">
              <v:shape style="position:absolute;left:12006;top:4845;width:10;height:20" coordorigin="12006,4845" coordsize="10,20" path="m12006,4864l12015,4864,12015,4845,12006,4845,12006,4864xe" filled="true" fillcolor="#000000" stroked="false">
                <v:path arrowok="t"/>
                <v:fill type="solid"/>
              </v:shape>
            </v:group>
            <v:group style="position:absolute;left:12006;top:4864;width:10;height:20" coordorigin="12006,4864" coordsize="10,20">
              <v:shape style="position:absolute;left:12006;top:4864;width:10;height:20" coordorigin="12006,4864" coordsize="10,20" path="m12006,4884l12015,4884,12015,4864,12006,4864,12006,4884xe" filled="true" fillcolor="#000000" stroked="false">
                <v:path arrowok="t"/>
                <v:fill type="solid"/>
              </v:shape>
            </v:group>
            <v:group style="position:absolute;left:12006;top:4884;width:10;height:20" coordorigin="12006,4884" coordsize="10,20">
              <v:shape style="position:absolute;left:12006;top:4884;width:10;height:20" coordorigin="12006,4884" coordsize="10,20" path="m12006,4903l12015,4903,12015,4884,12006,4884,12006,4903xe" filled="true" fillcolor="#000000" stroked="false">
                <v:path arrowok="t"/>
                <v:fill type="solid"/>
              </v:shape>
            </v:group>
            <v:group style="position:absolute;left:12006;top:4903;width:10;height:20" coordorigin="12006,4903" coordsize="10,20">
              <v:shape style="position:absolute;left:12006;top:4903;width:10;height:20" coordorigin="12006,4903" coordsize="10,20" path="m12006,4922l12015,4922,12015,4903,12006,4903,12006,4922xe" filled="true" fillcolor="#000000" stroked="false">
                <v:path arrowok="t"/>
                <v:fill type="solid"/>
              </v:shape>
            </v:group>
            <v:group style="position:absolute;left:12006;top:4922;width:10;height:20" coordorigin="12006,4922" coordsize="10,20">
              <v:shape style="position:absolute;left:12006;top:4922;width:10;height:20" coordorigin="12006,4922" coordsize="10,20" path="m12006,4941l12015,4941,12015,4922,12006,4922,12006,4941xe" filled="true" fillcolor="#000000" stroked="false">
                <v:path arrowok="t"/>
                <v:fill type="solid"/>
              </v:shape>
            </v:group>
            <v:group style="position:absolute;left:12006;top:4941;width:10;height:20" coordorigin="12006,4941" coordsize="10,20">
              <v:shape style="position:absolute;left:12006;top:4941;width:10;height:20" coordorigin="12006,4941" coordsize="10,20" path="m12006,4960l12015,4960,12015,4941,12006,4941,12006,4960xe" filled="true" fillcolor="#000000" stroked="false">
                <v:path arrowok="t"/>
                <v:fill type="solid"/>
              </v:shape>
            </v:group>
            <v:group style="position:absolute;left:12006;top:4960;width:10;height:20" coordorigin="12006,4960" coordsize="10,20">
              <v:shape style="position:absolute;left:12006;top:4960;width:10;height:20" coordorigin="12006,4960" coordsize="10,20" path="m12006,4980l12015,4980,12015,4960,12006,4960,12006,4980xe" filled="true" fillcolor="#000000" stroked="false">
                <v:path arrowok="t"/>
                <v:fill type="solid"/>
              </v:shape>
            </v:group>
            <v:group style="position:absolute;left:12006;top:4987;width:10;height:2" coordorigin="12006,4987" coordsize="10,2">
              <v:shape style="position:absolute;left:12006;top:4987;width:10;height:2" coordorigin="12006,4987" coordsize="10,0" path="m12006,4987l12015,4987e" filled="false" stroked="true" strokeweight=".720032pt" strokecolor="#000000">
                <v:path arrowok="t"/>
              </v:shape>
            </v:group>
            <v:group style="position:absolute;left:13705;top:4749;width:10;height:20" coordorigin="13705,4749" coordsize="10,20">
              <v:shape style="position:absolute;left:13705;top:4749;width:10;height:20" coordorigin="13705,4749" coordsize="10,20" path="m13705,4768l13714,4768,13714,4749,13705,4749,13705,4768xe" filled="true" fillcolor="#000000" stroked="false">
                <v:path arrowok="t"/>
                <v:fill type="solid"/>
              </v:shape>
            </v:group>
            <v:group style="position:absolute;left:13705;top:4768;width:10;height:20" coordorigin="13705,4768" coordsize="10,20">
              <v:shape style="position:absolute;left:13705;top:4768;width:10;height:20" coordorigin="13705,4768" coordsize="10,20" path="m13705,4787l13714,4787,13714,4768,13705,4768,13705,4787xe" filled="true" fillcolor="#000000" stroked="false">
                <v:path arrowok="t"/>
                <v:fill type="solid"/>
              </v:shape>
            </v:group>
            <v:group style="position:absolute;left:13705;top:4787;width:10;height:20" coordorigin="13705,4787" coordsize="10,20">
              <v:shape style="position:absolute;left:13705;top:4787;width:10;height:20" coordorigin="13705,4787" coordsize="10,20" path="m13705,4806l13714,4806,13714,4787,13705,4787,13705,4806xe" filled="true" fillcolor="#000000" stroked="false">
                <v:path arrowok="t"/>
                <v:fill type="solid"/>
              </v:shape>
            </v:group>
            <v:group style="position:absolute;left:13705;top:4806;width:10;height:20" coordorigin="13705,4806" coordsize="10,20">
              <v:shape style="position:absolute;left:13705;top:4806;width:10;height:20" coordorigin="13705,4806" coordsize="10,20" path="m13705,4826l13714,4826,13714,4806,13705,4806,13705,4826xe" filled="true" fillcolor="#000000" stroked="false">
                <v:path arrowok="t"/>
                <v:fill type="solid"/>
              </v:shape>
            </v:group>
            <v:group style="position:absolute;left:13705;top:4826;width:10;height:20" coordorigin="13705,4826" coordsize="10,20">
              <v:shape style="position:absolute;left:13705;top:4826;width:10;height:20" coordorigin="13705,4826" coordsize="10,20" path="m13705,4845l13714,4845,13714,4826,13705,4826,13705,4845xe" filled="true" fillcolor="#000000" stroked="false">
                <v:path arrowok="t"/>
                <v:fill type="solid"/>
              </v:shape>
            </v:group>
            <v:group style="position:absolute;left:13705;top:4845;width:10;height:20" coordorigin="13705,4845" coordsize="10,20">
              <v:shape style="position:absolute;left:13705;top:4845;width:10;height:20" coordorigin="13705,4845" coordsize="10,20" path="m13705,4864l13714,4864,13714,4845,13705,4845,13705,4864xe" filled="true" fillcolor="#000000" stroked="false">
                <v:path arrowok="t"/>
                <v:fill type="solid"/>
              </v:shape>
            </v:group>
            <v:group style="position:absolute;left:13705;top:4864;width:10;height:20" coordorigin="13705,4864" coordsize="10,20">
              <v:shape style="position:absolute;left:13705;top:4864;width:10;height:20" coordorigin="13705,4864" coordsize="10,20" path="m13705,4884l13714,4884,13714,4864,13705,4864,13705,4884xe" filled="true" fillcolor="#000000" stroked="false">
                <v:path arrowok="t"/>
                <v:fill type="solid"/>
              </v:shape>
            </v:group>
            <v:group style="position:absolute;left:13705;top:4884;width:10;height:20" coordorigin="13705,4884" coordsize="10,20">
              <v:shape style="position:absolute;left:13705;top:4884;width:10;height:20" coordorigin="13705,4884" coordsize="10,20" path="m13705,4903l13714,4903,13714,4884,13705,4884,13705,4903xe" filled="true" fillcolor="#000000" stroked="false">
                <v:path arrowok="t"/>
                <v:fill type="solid"/>
              </v:shape>
            </v:group>
            <v:group style="position:absolute;left:13705;top:4903;width:10;height:20" coordorigin="13705,4903" coordsize="10,20">
              <v:shape style="position:absolute;left:13705;top:4903;width:10;height:20" coordorigin="13705,4903" coordsize="10,20" path="m13705,4922l13714,4922,13714,4903,13705,4903,13705,4922xe" filled="true" fillcolor="#000000" stroked="false">
                <v:path arrowok="t"/>
                <v:fill type="solid"/>
              </v:shape>
            </v:group>
            <v:group style="position:absolute;left:13705;top:4922;width:10;height:20" coordorigin="13705,4922" coordsize="10,20">
              <v:shape style="position:absolute;left:13705;top:4922;width:10;height:20" coordorigin="13705,4922" coordsize="10,20" path="m13705,4941l13714,4941,13714,4922,13705,4922,13705,4941xe" filled="true" fillcolor="#000000" stroked="false">
                <v:path arrowok="t"/>
                <v:fill type="solid"/>
              </v:shape>
            </v:group>
            <v:group style="position:absolute;left:13705;top:4941;width:10;height:20" coordorigin="13705,4941" coordsize="10,20">
              <v:shape style="position:absolute;left:13705;top:4941;width:10;height:20" coordorigin="13705,4941" coordsize="10,20" path="m13705,4960l13714,4960,13714,4941,13705,4941,13705,4960xe" filled="true" fillcolor="#000000" stroked="false">
                <v:path arrowok="t"/>
                <v:fill type="solid"/>
              </v:shape>
            </v:group>
            <v:group style="position:absolute;left:13705;top:4960;width:10;height:20" coordorigin="13705,4960" coordsize="10,20">
              <v:shape style="position:absolute;left:13705;top:4960;width:10;height:20" coordorigin="13705,4960" coordsize="10,20" path="m13705,4980l13714,4980,13714,4960,13705,4960,13705,4980xe" filled="true" fillcolor="#000000" stroked="false">
                <v:path arrowok="t"/>
                <v:fill type="solid"/>
              </v:shape>
            </v:group>
            <v:group style="position:absolute;left:13705;top:4987;width:10;height:2" coordorigin="13705,4987" coordsize="10,2">
              <v:shape style="position:absolute;left:13705;top:4987;width:10;height:2" coordorigin="13705,4987" coordsize="10,0" path="m13705,4987l13714,4987e" filled="false" stroked="true" strokeweight=".720032pt" strokecolor="#000000">
                <v:path arrowok="t"/>
              </v:shape>
              <v:shape style="position:absolute;left:1128;top:4903;width:3472;height:101" type="#_x0000_t75" stroked="false">
                <v:imagedata r:id="rId239" o:title=""/>
              </v:shape>
              <v:shape style="position:absolute;left:4576;top:4994;width:625;height:10" type="#_x0000_t75" stroked="false">
                <v:imagedata r:id="rId232" o:title=""/>
              </v:shape>
              <v:shape style="position:absolute;left:5196;top:4994;width:2838;height:10" type="#_x0000_t75" stroked="false">
                <v:imagedata r:id="rId233" o:title=""/>
              </v:shape>
              <v:shape style="position:absolute;left:8030;top:4994;width:717;height:10" type="#_x0000_t75" stroked="false">
                <v:imagedata r:id="rId234" o:title=""/>
              </v:shape>
              <v:shape style="position:absolute;left:8742;top:4994;width:856;height:10" type="#_x0000_t75" stroked="false">
                <v:imagedata r:id="rId235" o:title=""/>
              </v:shape>
              <v:shape style="position:absolute;left:9592;top:4994;width:853;height:10" type="#_x0000_t75" stroked="false">
                <v:imagedata r:id="rId236" o:title=""/>
              </v:shape>
              <v:shape style="position:absolute;left:10441;top:4994;width:1565;height:10" type="#_x0000_t75" stroked="false">
                <v:imagedata r:id="rId237" o:title=""/>
              </v:shape>
              <v:shape style="position:absolute;left:12001;top:4994;width:3412;height:10" type="#_x0000_t75" stroked="false">
                <v:imagedata r:id="rId238" o:title=""/>
              </v:shape>
            </v:group>
            <v:group style="position:absolute;left:3269;top:5004;width:10;height:20" coordorigin="3269,5004" coordsize="10,20">
              <v:shape style="position:absolute;left:3269;top:5004;width:10;height:20" coordorigin="3269,5004" coordsize="10,20" path="m3269,5023l3279,5023,3279,5004,3269,5004,3269,5023xe" filled="true" fillcolor="#000000" stroked="false">
                <v:path arrowok="t"/>
                <v:fill type="solid"/>
              </v:shape>
            </v:group>
            <v:group style="position:absolute;left:3269;top:5023;width:10;height:20" coordorigin="3269,5023" coordsize="10,20">
              <v:shape style="position:absolute;left:3269;top:5023;width:10;height:20" coordorigin="3269,5023" coordsize="10,20" path="m3269,5042l3279,5042,3279,5023,3269,5023,3269,5042xe" filled="true" fillcolor="#000000" stroked="false">
                <v:path arrowok="t"/>
                <v:fill type="solid"/>
              </v:shape>
            </v:group>
            <v:group style="position:absolute;left:3269;top:5042;width:10;height:20" coordorigin="3269,5042" coordsize="10,20">
              <v:shape style="position:absolute;left:3269;top:5042;width:10;height:20" coordorigin="3269,5042" coordsize="10,20" path="m3269,5061l3279,5061,3279,5042,3269,5042,3269,5061xe" filled="true" fillcolor="#000000" stroked="false">
                <v:path arrowok="t"/>
                <v:fill type="solid"/>
              </v:shape>
            </v:group>
            <v:group style="position:absolute;left:3269;top:5061;width:10;height:20" coordorigin="3269,5061" coordsize="10,20">
              <v:shape style="position:absolute;left:3269;top:5061;width:10;height:20" coordorigin="3269,5061" coordsize="10,20" path="m3269,5080l3279,5080,3279,5061,3269,5061,3269,5080xe" filled="true" fillcolor="#000000" stroked="false">
                <v:path arrowok="t"/>
                <v:fill type="solid"/>
              </v:shape>
            </v:group>
            <v:group style="position:absolute;left:3269;top:5080;width:10;height:20" coordorigin="3269,5080" coordsize="10,20">
              <v:shape style="position:absolute;left:3269;top:5080;width:10;height:20" coordorigin="3269,5080" coordsize="10,20" path="m3269,5100l3279,5100,3279,5080,3269,5080,3269,5100xe" filled="true" fillcolor="#000000" stroked="false">
                <v:path arrowok="t"/>
                <v:fill type="solid"/>
              </v:shape>
            </v:group>
            <v:group style="position:absolute;left:3269;top:5100;width:10;height:20" coordorigin="3269,5100" coordsize="10,20">
              <v:shape style="position:absolute;left:3269;top:5100;width:10;height:20" coordorigin="3269,5100" coordsize="10,20" path="m3269,5119l3279,5119,3279,5100,3269,5100,3269,5119xe" filled="true" fillcolor="#000000" stroked="false">
                <v:path arrowok="t"/>
                <v:fill type="solid"/>
              </v:shape>
            </v:group>
            <v:group style="position:absolute;left:3269;top:5119;width:10;height:20" coordorigin="3269,5119" coordsize="10,20">
              <v:shape style="position:absolute;left:3269;top:5119;width:10;height:20" coordorigin="3269,5119" coordsize="10,20" path="m3269,5138l3279,5138,3279,5119,3269,5119,3269,5138xe" filled="true" fillcolor="#000000" stroked="false">
                <v:path arrowok="t"/>
                <v:fill type="solid"/>
              </v:shape>
            </v:group>
            <v:group style="position:absolute;left:3269;top:5138;width:10;height:20" coordorigin="3269,5138" coordsize="10,20">
              <v:shape style="position:absolute;left:3269;top:5138;width:10;height:20" coordorigin="3269,5138" coordsize="10,20" path="m3269,5157l3279,5157,3279,5138,3269,5138,3269,5157xe" filled="true" fillcolor="#000000" stroked="false">
                <v:path arrowok="t"/>
                <v:fill type="solid"/>
              </v:shape>
            </v:group>
            <v:group style="position:absolute;left:3269;top:5157;width:10;height:20" coordorigin="3269,5157" coordsize="10,20">
              <v:shape style="position:absolute;left:3269;top:5157;width:10;height:20" coordorigin="3269,5157" coordsize="10,20" path="m3269,5176l3279,5176,3279,5157,3269,5157,3269,5176xe" filled="true" fillcolor="#000000" stroked="false">
                <v:path arrowok="t"/>
                <v:fill type="solid"/>
              </v:shape>
            </v:group>
            <v:group style="position:absolute;left:3269;top:5176;width:10;height:20" coordorigin="3269,5176" coordsize="10,20">
              <v:shape style="position:absolute;left:3269;top:5176;width:10;height:20" coordorigin="3269,5176" coordsize="10,20" path="m3269,5196l3279,5196,3279,5176,3269,5176,3269,5196xe" filled="true" fillcolor="#000000" stroked="false">
                <v:path arrowok="t"/>
                <v:fill type="solid"/>
              </v:shape>
            </v:group>
            <v:group style="position:absolute;left:3269;top:5196;width:10;height:20" coordorigin="3269,5196" coordsize="10,20">
              <v:shape style="position:absolute;left:3269;top:5196;width:10;height:20" coordorigin="3269,5196" coordsize="10,20" path="m3269,5215l3279,5215,3279,5196,3269,5196,3269,5215xe" filled="true" fillcolor="#000000" stroked="false">
                <v:path arrowok="t"/>
                <v:fill type="solid"/>
              </v:shape>
            </v:group>
            <v:group style="position:absolute;left:3269;top:5215;width:10;height:20" coordorigin="3269,5215" coordsize="10,20">
              <v:shape style="position:absolute;left:3269;top:5215;width:10;height:20" coordorigin="3269,5215" coordsize="10,20" path="m3269,5234l3279,5234,3279,5215,3269,5215,3269,5234xe" filled="true" fillcolor="#000000" stroked="false">
                <v:path arrowok="t"/>
                <v:fill type="solid"/>
              </v:shape>
            </v:group>
            <v:group style="position:absolute;left:3269;top:5242;width:10;height:2" coordorigin="3269,5242" coordsize="10,2">
              <v:shape style="position:absolute;left:3269;top:5242;width:10;height:2" coordorigin="3269,5242" coordsize="10,0" path="m3269,5242l3279,5242e" filled="false" stroked="true" strokeweight=".779999pt" strokecolor="#000000">
                <v:path arrowok="t"/>
              </v:shape>
            </v:group>
            <v:group style="position:absolute;left:4581;top:5004;width:10;height:20" coordorigin="4581,5004" coordsize="10,20">
              <v:shape style="position:absolute;left:4581;top:5004;width:10;height:20" coordorigin="4581,5004" coordsize="10,20" path="m4581,5023l4590,5023,4590,5004,4581,5004,4581,5023xe" filled="true" fillcolor="#000000" stroked="false">
                <v:path arrowok="t"/>
                <v:fill type="solid"/>
              </v:shape>
            </v:group>
            <v:group style="position:absolute;left:4581;top:5023;width:10;height:20" coordorigin="4581,5023" coordsize="10,20">
              <v:shape style="position:absolute;left:4581;top:5023;width:10;height:20" coordorigin="4581,5023" coordsize="10,20" path="m4581,5042l4590,5042,4590,5023,4581,5023,4581,5042xe" filled="true" fillcolor="#000000" stroked="false">
                <v:path arrowok="t"/>
                <v:fill type="solid"/>
              </v:shape>
            </v:group>
            <v:group style="position:absolute;left:4581;top:5042;width:10;height:20" coordorigin="4581,5042" coordsize="10,20">
              <v:shape style="position:absolute;left:4581;top:5042;width:10;height:20" coordorigin="4581,5042" coordsize="10,20" path="m4581,5061l4590,5061,4590,5042,4581,5042,4581,5061xe" filled="true" fillcolor="#000000" stroked="false">
                <v:path arrowok="t"/>
                <v:fill type="solid"/>
              </v:shape>
            </v:group>
            <v:group style="position:absolute;left:4581;top:5061;width:10;height:20" coordorigin="4581,5061" coordsize="10,20">
              <v:shape style="position:absolute;left:4581;top:5061;width:10;height:20" coordorigin="4581,5061" coordsize="10,20" path="m4581,5080l4590,5080,4590,5061,4581,5061,4581,5080xe" filled="true" fillcolor="#000000" stroked="false">
                <v:path arrowok="t"/>
                <v:fill type="solid"/>
              </v:shape>
            </v:group>
            <v:group style="position:absolute;left:4581;top:5080;width:10;height:20" coordorigin="4581,5080" coordsize="10,20">
              <v:shape style="position:absolute;left:4581;top:5080;width:10;height:20" coordorigin="4581,5080" coordsize="10,20" path="m4581,5100l4590,5100,4590,5080,4581,5080,4581,5100xe" filled="true" fillcolor="#000000" stroked="false">
                <v:path arrowok="t"/>
                <v:fill type="solid"/>
              </v:shape>
            </v:group>
            <v:group style="position:absolute;left:4581;top:5100;width:10;height:20" coordorigin="4581,5100" coordsize="10,20">
              <v:shape style="position:absolute;left:4581;top:5100;width:10;height:20" coordorigin="4581,5100" coordsize="10,20" path="m4581,5119l4590,5119,4590,5100,4581,5100,4581,5119xe" filled="true" fillcolor="#000000" stroked="false">
                <v:path arrowok="t"/>
                <v:fill type="solid"/>
              </v:shape>
            </v:group>
            <v:group style="position:absolute;left:4581;top:5119;width:10;height:20" coordorigin="4581,5119" coordsize="10,20">
              <v:shape style="position:absolute;left:4581;top:5119;width:10;height:20" coordorigin="4581,5119" coordsize="10,20" path="m4581,5138l4590,5138,4590,5119,4581,5119,4581,5138xe" filled="true" fillcolor="#000000" stroked="false">
                <v:path arrowok="t"/>
                <v:fill type="solid"/>
              </v:shape>
            </v:group>
            <v:group style="position:absolute;left:4581;top:5138;width:10;height:20" coordorigin="4581,5138" coordsize="10,20">
              <v:shape style="position:absolute;left:4581;top:5138;width:10;height:20" coordorigin="4581,5138" coordsize="10,20" path="m4581,5157l4590,5157,4590,5138,4581,5138,4581,5157xe" filled="true" fillcolor="#000000" stroked="false">
                <v:path arrowok="t"/>
                <v:fill type="solid"/>
              </v:shape>
            </v:group>
            <v:group style="position:absolute;left:5201;top:5004;width:10;height:20" coordorigin="5201,5004" coordsize="10,20">
              <v:shape style="position:absolute;left:5201;top:5004;width:10;height:20" coordorigin="5201,5004" coordsize="10,20" path="m5201,5023l5211,5023,5211,5004,5201,5004,5201,5023xe" filled="true" fillcolor="#000000" stroked="false">
                <v:path arrowok="t"/>
                <v:fill type="solid"/>
              </v:shape>
            </v:group>
            <v:group style="position:absolute;left:5201;top:5023;width:10;height:20" coordorigin="5201,5023" coordsize="10,20">
              <v:shape style="position:absolute;left:5201;top:5023;width:10;height:20" coordorigin="5201,5023" coordsize="10,20" path="m5201,5042l5211,5042,5211,5023,5201,5023,5201,5042xe" filled="true" fillcolor="#000000" stroked="false">
                <v:path arrowok="t"/>
                <v:fill type="solid"/>
              </v:shape>
            </v:group>
            <v:group style="position:absolute;left:5201;top:5042;width:10;height:20" coordorigin="5201,5042" coordsize="10,20">
              <v:shape style="position:absolute;left:5201;top:5042;width:10;height:20" coordorigin="5201,5042" coordsize="10,20" path="m5201,5061l5211,5061,5211,5042,5201,5042,5201,5061xe" filled="true" fillcolor="#000000" stroked="false">
                <v:path arrowok="t"/>
                <v:fill type="solid"/>
              </v:shape>
            </v:group>
            <v:group style="position:absolute;left:5201;top:5061;width:10;height:20" coordorigin="5201,5061" coordsize="10,20">
              <v:shape style="position:absolute;left:5201;top:5061;width:10;height:20" coordorigin="5201,5061" coordsize="10,20" path="m5201,5080l5211,5080,5211,5061,5201,5061,5201,5080xe" filled="true" fillcolor="#000000" stroked="false">
                <v:path arrowok="t"/>
                <v:fill type="solid"/>
              </v:shape>
            </v:group>
            <v:group style="position:absolute;left:5201;top:5080;width:10;height:20" coordorigin="5201,5080" coordsize="10,20">
              <v:shape style="position:absolute;left:5201;top:5080;width:10;height:20" coordorigin="5201,5080" coordsize="10,20" path="m5201,5100l5211,5100,5211,5080,5201,5080,5201,5100xe" filled="true" fillcolor="#000000" stroked="false">
                <v:path arrowok="t"/>
                <v:fill type="solid"/>
              </v:shape>
            </v:group>
            <v:group style="position:absolute;left:5201;top:5100;width:10;height:20" coordorigin="5201,5100" coordsize="10,20">
              <v:shape style="position:absolute;left:5201;top:5100;width:10;height:20" coordorigin="5201,5100" coordsize="10,20" path="m5201,5119l5211,5119,5211,5100,5201,5100,5201,5119xe" filled="true" fillcolor="#000000" stroked="false">
                <v:path arrowok="t"/>
                <v:fill type="solid"/>
              </v:shape>
            </v:group>
            <v:group style="position:absolute;left:5201;top:5119;width:10;height:20" coordorigin="5201,5119" coordsize="10,20">
              <v:shape style="position:absolute;left:5201;top:5119;width:10;height:20" coordorigin="5201,5119" coordsize="10,20" path="m5201,5138l5211,5138,5211,5119,5201,5119,5201,5138xe" filled="true" fillcolor="#000000" stroked="false">
                <v:path arrowok="t"/>
                <v:fill type="solid"/>
              </v:shape>
            </v:group>
            <v:group style="position:absolute;left:5201;top:5138;width:10;height:20" coordorigin="5201,5138" coordsize="10,20">
              <v:shape style="position:absolute;left:5201;top:5138;width:10;height:20" coordorigin="5201,5138" coordsize="10,20" path="m5201,5157l5211,5157,5211,5138,5201,5138,5201,5157xe" filled="true" fillcolor="#000000" stroked="false">
                <v:path arrowok="t"/>
                <v:fill type="solid"/>
              </v:shape>
            </v:group>
            <v:group style="position:absolute;left:5201;top:5157;width:10;height:20" coordorigin="5201,5157" coordsize="10,20">
              <v:shape style="position:absolute;left:5201;top:5157;width:10;height:20" coordorigin="5201,5157" coordsize="10,20" path="m5201,5176l5211,5176,5211,5157,5201,5157,5201,5176xe" filled="true" fillcolor="#000000" stroked="false">
                <v:path arrowok="t"/>
                <v:fill type="solid"/>
              </v:shape>
            </v:group>
            <v:group style="position:absolute;left:5201;top:5176;width:10;height:20" coordorigin="5201,5176" coordsize="10,20">
              <v:shape style="position:absolute;left:5201;top:5176;width:10;height:20" coordorigin="5201,5176" coordsize="10,20" path="m5201,5196l5211,5196,5211,5176,5201,5176,5201,5196xe" filled="true" fillcolor="#000000" stroked="false">
                <v:path arrowok="t"/>
                <v:fill type="solid"/>
              </v:shape>
            </v:group>
            <v:group style="position:absolute;left:5201;top:5196;width:10;height:20" coordorigin="5201,5196" coordsize="10,20">
              <v:shape style="position:absolute;left:5201;top:5196;width:10;height:20" coordorigin="5201,5196" coordsize="10,20" path="m5201,5215l5211,5215,5211,5196,5201,5196,5201,5215xe" filled="true" fillcolor="#000000" stroked="false">
                <v:path arrowok="t"/>
                <v:fill type="solid"/>
              </v:shape>
            </v:group>
            <v:group style="position:absolute;left:5201;top:5215;width:10;height:20" coordorigin="5201,5215" coordsize="10,20">
              <v:shape style="position:absolute;left:5201;top:5215;width:10;height:20" coordorigin="5201,5215" coordsize="10,20" path="m5201,5234l5211,5234,5211,5215,5201,5215,5201,5234xe" filled="true" fillcolor="#000000" stroked="false">
                <v:path arrowok="t"/>
                <v:fill type="solid"/>
              </v:shape>
            </v:group>
            <v:group style="position:absolute;left:5201;top:5242;width:10;height:2" coordorigin="5201,5242" coordsize="10,2">
              <v:shape style="position:absolute;left:5201;top:5242;width:10;height:2" coordorigin="5201,5242" coordsize="10,0" path="m5201,5242l5211,5242e" filled="false" stroked="true" strokeweight=".779999pt" strokecolor="#000000">
                <v:path arrowok="t"/>
              </v:shape>
            </v:group>
            <v:group style="position:absolute;left:5909;top:5004;width:10;height:20" coordorigin="5909,5004" coordsize="10,20">
              <v:shape style="position:absolute;left:5909;top:5004;width:10;height:20" coordorigin="5909,5004" coordsize="10,20" path="m5909,5023l5919,5023,5919,5004,5909,5004,5909,5023xe" filled="true" fillcolor="#000000" stroked="false">
                <v:path arrowok="t"/>
                <v:fill type="solid"/>
              </v:shape>
            </v:group>
            <v:group style="position:absolute;left:5909;top:5023;width:10;height:20" coordorigin="5909,5023" coordsize="10,20">
              <v:shape style="position:absolute;left:5909;top:5023;width:10;height:20" coordorigin="5909,5023" coordsize="10,20" path="m5909,5042l5919,5042,5919,5023,5909,5023,5909,5042xe" filled="true" fillcolor="#000000" stroked="false">
                <v:path arrowok="t"/>
                <v:fill type="solid"/>
              </v:shape>
            </v:group>
            <v:group style="position:absolute;left:5909;top:5042;width:10;height:20" coordorigin="5909,5042" coordsize="10,20">
              <v:shape style="position:absolute;left:5909;top:5042;width:10;height:20" coordorigin="5909,5042" coordsize="10,20" path="m5909,5061l5919,5061,5919,5042,5909,5042,5909,5061xe" filled="true" fillcolor="#000000" stroked="false">
                <v:path arrowok="t"/>
                <v:fill type="solid"/>
              </v:shape>
            </v:group>
            <v:group style="position:absolute;left:5909;top:5061;width:10;height:20" coordorigin="5909,5061" coordsize="10,20">
              <v:shape style="position:absolute;left:5909;top:5061;width:10;height:20" coordorigin="5909,5061" coordsize="10,20" path="m5909,5080l5919,5080,5919,5061,5909,5061,5909,5080xe" filled="true" fillcolor="#000000" stroked="false">
                <v:path arrowok="t"/>
                <v:fill type="solid"/>
              </v:shape>
            </v:group>
            <v:group style="position:absolute;left:5909;top:5080;width:10;height:20" coordorigin="5909,5080" coordsize="10,20">
              <v:shape style="position:absolute;left:5909;top:5080;width:10;height:20" coordorigin="5909,5080" coordsize="10,20" path="m5909,5100l5919,5100,5919,5080,5909,5080,5909,5100xe" filled="true" fillcolor="#000000" stroked="false">
                <v:path arrowok="t"/>
                <v:fill type="solid"/>
              </v:shape>
            </v:group>
            <v:group style="position:absolute;left:5909;top:5100;width:10;height:20" coordorigin="5909,5100" coordsize="10,20">
              <v:shape style="position:absolute;left:5909;top:5100;width:10;height:20" coordorigin="5909,5100" coordsize="10,20" path="m5909,5119l5919,5119,5919,5100,5909,5100,5909,5119xe" filled="true" fillcolor="#000000" stroked="false">
                <v:path arrowok="t"/>
                <v:fill type="solid"/>
              </v:shape>
            </v:group>
            <v:group style="position:absolute;left:5909;top:5119;width:10;height:20" coordorigin="5909,5119" coordsize="10,20">
              <v:shape style="position:absolute;left:5909;top:5119;width:10;height:20" coordorigin="5909,5119" coordsize="10,20" path="m5909,5138l5919,5138,5919,5119,5909,5119,5909,5138xe" filled="true" fillcolor="#000000" stroked="false">
                <v:path arrowok="t"/>
                <v:fill type="solid"/>
              </v:shape>
            </v:group>
            <v:group style="position:absolute;left:5909;top:5138;width:10;height:20" coordorigin="5909,5138" coordsize="10,20">
              <v:shape style="position:absolute;left:5909;top:5138;width:10;height:20" coordorigin="5909,5138" coordsize="10,20" path="m5909,5157l5919,5157,5919,5138,5909,5138,5909,5157xe" filled="true" fillcolor="#000000" stroked="false">
                <v:path arrowok="t"/>
                <v:fill type="solid"/>
              </v:shape>
            </v:group>
            <v:group style="position:absolute;left:5909;top:5157;width:10;height:20" coordorigin="5909,5157" coordsize="10,20">
              <v:shape style="position:absolute;left:5909;top:5157;width:10;height:20" coordorigin="5909,5157" coordsize="10,20" path="m5909,5176l5919,5176,5919,5157,5909,5157,5909,5176xe" filled="true" fillcolor="#000000" stroked="false">
                <v:path arrowok="t"/>
                <v:fill type="solid"/>
              </v:shape>
            </v:group>
            <v:group style="position:absolute;left:5909;top:5176;width:10;height:20" coordorigin="5909,5176" coordsize="10,20">
              <v:shape style="position:absolute;left:5909;top:5176;width:10;height:20" coordorigin="5909,5176" coordsize="10,20" path="m5909,5196l5919,5196,5919,5176,5909,5176,5909,5196xe" filled="true" fillcolor="#000000" stroked="false">
                <v:path arrowok="t"/>
                <v:fill type="solid"/>
              </v:shape>
            </v:group>
            <v:group style="position:absolute;left:5909;top:5196;width:10;height:20" coordorigin="5909,5196" coordsize="10,20">
              <v:shape style="position:absolute;left:5909;top:5196;width:10;height:20" coordorigin="5909,5196" coordsize="10,20" path="m5909,5215l5919,5215,5919,5196,5909,5196,5909,5215xe" filled="true" fillcolor="#000000" stroked="false">
                <v:path arrowok="t"/>
                <v:fill type="solid"/>
              </v:shape>
            </v:group>
            <v:group style="position:absolute;left:5909;top:5215;width:10;height:20" coordorigin="5909,5215" coordsize="10,20">
              <v:shape style="position:absolute;left:5909;top:5215;width:10;height:20" coordorigin="5909,5215" coordsize="10,20" path="m5909,5234l5919,5234,5919,5215,5909,5215,5909,5234xe" filled="true" fillcolor="#000000" stroked="false">
                <v:path arrowok="t"/>
                <v:fill type="solid"/>
              </v:shape>
            </v:group>
            <v:group style="position:absolute;left:5909;top:5242;width:10;height:2" coordorigin="5909,5242" coordsize="10,2">
              <v:shape style="position:absolute;left:5909;top:5242;width:10;height:2" coordorigin="5909,5242" coordsize="10,0" path="m5909,5242l5919,5242e" filled="false" stroked="true" strokeweight=".779999pt" strokecolor="#000000">
                <v:path arrowok="t"/>
              </v:shape>
            </v:group>
            <v:group style="position:absolute;left:6478;top:5004;width:10;height:20" coordorigin="6478,5004" coordsize="10,20">
              <v:shape style="position:absolute;left:6478;top:5004;width:10;height:20" coordorigin="6478,5004" coordsize="10,20" path="m6478,5023l6488,5023,6488,5004,6478,5004,6478,5023xe" filled="true" fillcolor="#000000" stroked="false">
                <v:path arrowok="t"/>
                <v:fill type="solid"/>
              </v:shape>
            </v:group>
            <v:group style="position:absolute;left:6478;top:5023;width:10;height:20" coordorigin="6478,5023" coordsize="10,20">
              <v:shape style="position:absolute;left:6478;top:5023;width:10;height:20" coordorigin="6478,5023" coordsize="10,20" path="m6478,5042l6488,5042,6488,5023,6478,5023,6478,5042xe" filled="true" fillcolor="#000000" stroked="false">
                <v:path arrowok="t"/>
                <v:fill type="solid"/>
              </v:shape>
            </v:group>
            <v:group style="position:absolute;left:6478;top:5042;width:10;height:20" coordorigin="6478,5042" coordsize="10,20">
              <v:shape style="position:absolute;left:6478;top:5042;width:10;height:20" coordorigin="6478,5042" coordsize="10,20" path="m6478,5061l6488,5061,6488,5042,6478,5042,6478,5061xe" filled="true" fillcolor="#000000" stroked="false">
                <v:path arrowok="t"/>
                <v:fill type="solid"/>
              </v:shape>
            </v:group>
            <v:group style="position:absolute;left:6478;top:5061;width:10;height:20" coordorigin="6478,5061" coordsize="10,20">
              <v:shape style="position:absolute;left:6478;top:5061;width:10;height:20" coordorigin="6478,5061" coordsize="10,20" path="m6478,5080l6488,5080,6488,5061,6478,5061,6478,5080xe" filled="true" fillcolor="#000000" stroked="false">
                <v:path arrowok="t"/>
                <v:fill type="solid"/>
              </v:shape>
            </v:group>
            <v:group style="position:absolute;left:6478;top:5080;width:10;height:20" coordorigin="6478,5080" coordsize="10,20">
              <v:shape style="position:absolute;left:6478;top:5080;width:10;height:20" coordorigin="6478,5080" coordsize="10,20" path="m6478,5100l6488,5100,6488,5080,6478,5080,6478,5100xe" filled="true" fillcolor="#000000" stroked="false">
                <v:path arrowok="t"/>
                <v:fill type="solid"/>
              </v:shape>
            </v:group>
            <v:group style="position:absolute;left:6478;top:5100;width:10;height:20" coordorigin="6478,5100" coordsize="10,20">
              <v:shape style="position:absolute;left:6478;top:5100;width:10;height:20" coordorigin="6478,5100" coordsize="10,20" path="m6478,5119l6488,5119,6488,5100,6478,5100,6478,5119xe" filled="true" fillcolor="#000000" stroked="false">
                <v:path arrowok="t"/>
                <v:fill type="solid"/>
              </v:shape>
            </v:group>
            <v:group style="position:absolute;left:6478;top:5119;width:10;height:20" coordorigin="6478,5119" coordsize="10,20">
              <v:shape style="position:absolute;left:6478;top:5119;width:10;height:20" coordorigin="6478,5119" coordsize="10,20" path="m6478,5138l6488,5138,6488,5119,6478,5119,6478,5138xe" filled="true" fillcolor="#000000" stroked="false">
                <v:path arrowok="t"/>
                <v:fill type="solid"/>
              </v:shape>
            </v:group>
            <v:group style="position:absolute;left:6478;top:5138;width:10;height:20" coordorigin="6478,5138" coordsize="10,20">
              <v:shape style="position:absolute;left:6478;top:5138;width:10;height:20" coordorigin="6478,5138" coordsize="10,20" path="m6478,5157l6488,5157,6488,5138,6478,5138,6478,5157xe" filled="true" fillcolor="#000000" stroked="false">
                <v:path arrowok="t"/>
                <v:fill type="solid"/>
              </v:shape>
            </v:group>
            <v:group style="position:absolute;left:6478;top:5157;width:10;height:20" coordorigin="6478,5157" coordsize="10,20">
              <v:shape style="position:absolute;left:6478;top:5157;width:10;height:20" coordorigin="6478,5157" coordsize="10,20" path="m6478,5176l6488,5176,6488,5157,6478,5157,6478,5176xe" filled="true" fillcolor="#000000" stroked="false">
                <v:path arrowok="t"/>
                <v:fill type="solid"/>
              </v:shape>
            </v:group>
            <v:group style="position:absolute;left:6478;top:5176;width:10;height:20" coordorigin="6478,5176" coordsize="10,20">
              <v:shape style="position:absolute;left:6478;top:5176;width:10;height:20" coordorigin="6478,5176" coordsize="10,20" path="m6478,5196l6488,5196,6488,5176,6478,5176,6478,5196xe" filled="true" fillcolor="#000000" stroked="false">
                <v:path arrowok="t"/>
                <v:fill type="solid"/>
              </v:shape>
            </v:group>
            <v:group style="position:absolute;left:6478;top:5196;width:10;height:20" coordorigin="6478,5196" coordsize="10,20">
              <v:shape style="position:absolute;left:6478;top:5196;width:10;height:20" coordorigin="6478,5196" coordsize="10,20" path="m6478,5215l6488,5215,6488,5196,6478,5196,6478,5215xe" filled="true" fillcolor="#000000" stroked="false">
                <v:path arrowok="t"/>
                <v:fill type="solid"/>
              </v:shape>
            </v:group>
            <v:group style="position:absolute;left:6478;top:5215;width:10;height:20" coordorigin="6478,5215" coordsize="10,20">
              <v:shape style="position:absolute;left:6478;top:5215;width:10;height:20" coordorigin="6478,5215" coordsize="10,20" path="m6478,5234l6488,5234,6488,5215,6478,5215,6478,5234xe" filled="true" fillcolor="#000000" stroked="false">
                <v:path arrowok="t"/>
                <v:fill type="solid"/>
              </v:shape>
            </v:group>
            <v:group style="position:absolute;left:6478;top:5242;width:10;height:2" coordorigin="6478,5242" coordsize="10,2">
              <v:shape style="position:absolute;left:6478;top:5242;width:10;height:2" coordorigin="6478,5242" coordsize="10,0" path="m6478,5242l6488,5242e" filled="false" stroked="true" strokeweight=".779999pt" strokecolor="#000000">
                <v:path arrowok="t"/>
              </v:shape>
            </v:group>
            <v:group style="position:absolute;left:8034;top:5004;width:10;height:20" coordorigin="8034,5004" coordsize="10,20">
              <v:shape style="position:absolute;left:8034;top:5004;width:10;height:20" coordorigin="8034,5004" coordsize="10,20" path="m8034,5023l8044,5023,8044,5004,8034,5004,8034,5023xe" filled="true" fillcolor="#000000" stroked="false">
                <v:path arrowok="t"/>
                <v:fill type="solid"/>
              </v:shape>
            </v:group>
            <v:group style="position:absolute;left:8034;top:5023;width:10;height:20" coordorigin="8034,5023" coordsize="10,20">
              <v:shape style="position:absolute;left:8034;top:5023;width:10;height:20" coordorigin="8034,5023" coordsize="10,20" path="m8034,5042l8044,5042,8044,5023,8034,5023,8034,5042xe" filled="true" fillcolor="#000000" stroked="false">
                <v:path arrowok="t"/>
                <v:fill type="solid"/>
              </v:shape>
            </v:group>
            <v:group style="position:absolute;left:8034;top:5042;width:10;height:20" coordorigin="8034,5042" coordsize="10,20">
              <v:shape style="position:absolute;left:8034;top:5042;width:10;height:20" coordorigin="8034,5042" coordsize="10,20" path="m8034,5061l8044,5061,8044,5042,8034,5042,8034,5061xe" filled="true" fillcolor="#000000" stroked="false">
                <v:path arrowok="t"/>
                <v:fill type="solid"/>
              </v:shape>
            </v:group>
            <v:group style="position:absolute;left:8034;top:5061;width:10;height:20" coordorigin="8034,5061" coordsize="10,20">
              <v:shape style="position:absolute;left:8034;top:5061;width:10;height:20" coordorigin="8034,5061" coordsize="10,20" path="m8034,5080l8044,5080,8044,5061,8034,5061,8034,5080xe" filled="true" fillcolor="#000000" stroked="false">
                <v:path arrowok="t"/>
                <v:fill type="solid"/>
              </v:shape>
            </v:group>
            <v:group style="position:absolute;left:8034;top:5080;width:10;height:20" coordorigin="8034,5080" coordsize="10,20">
              <v:shape style="position:absolute;left:8034;top:5080;width:10;height:20" coordorigin="8034,5080" coordsize="10,20" path="m8034,5100l8044,5100,8044,5080,8034,5080,8034,5100xe" filled="true" fillcolor="#000000" stroked="false">
                <v:path arrowok="t"/>
                <v:fill type="solid"/>
              </v:shape>
            </v:group>
            <v:group style="position:absolute;left:8034;top:5100;width:10;height:20" coordorigin="8034,5100" coordsize="10,20">
              <v:shape style="position:absolute;left:8034;top:5100;width:10;height:20" coordorigin="8034,5100" coordsize="10,20" path="m8034,5119l8044,5119,8044,5100,8034,5100,8034,5119xe" filled="true" fillcolor="#000000" stroked="false">
                <v:path arrowok="t"/>
                <v:fill type="solid"/>
              </v:shape>
            </v:group>
            <v:group style="position:absolute;left:8034;top:5119;width:10;height:20" coordorigin="8034,5119" coordsize="10,20">
              <v:shape style="position:absolute;left:8034;top:5119;width:10;height:20" coordorigin="8034,5119" coordsize="10,20" path="m8034,5138l8044,5138,8044,5119,8034,5119,8034,5138xe" filled="true" fillcolor="#000000" stroked="false">
                <v:path arrowok="t"/>
                <v:fill type="solid"/>
              </v:shape>
            </v:group>
            <v:group style="position:absolute;left:8034;top:5138;width:10;height:20" coordorigin="8034,5138" coordsize="10,20">
              <v:shape style="position:absolute;left:8034;top:5138;width:10;height:20" coordorigin="8034,5138" coordsize="10,20" path="m8034,5157l8044,5157,8044,5138,8034,5138,8034,5157xe" filled="true" fillcolor="#000000" stroked="false">
                <v:path arrowok="t"/>
                <v:fill type="solid"/>
              </v:shape>
            </v:group>
            <v:group style="position:absolute;left:8034;top:5157;width:10;height:20" coordorigin="8034,5157" coordsize="10,20">
              <v:shape style="position:absolute;left:8034;top:5157;width:10;height:20" coordorigin="8034,5157" coordsize="10,20" path="m8034,5176l8044,5176,8044,5157,8034,5157,8034,5176xe" filled="true" fillcolor="#000000" stroked="false">
                <v:path arrowok="t"/>
                <v:fill type="solid"/>
              </v:shape>
            </v:group>
            <v:group style="position:absolute;left:8034;top:5176;width:10;height:20" coordorigin="8034,5176" coordsize="10,20">
              <v:shape style="position:absolute;left:8034;top:5176;width:10;height:20" coordorigin="8034,5176" coordsize="10,20" path="m8034,5196l8044,5196,8044,5176,8034,5176,8034,5196xe" filled="true" fillcolor="#000000" stroked="false">
                <v:path arrowok="t"/>
                <v:fill type="solid"/>
              </v:shape>
            </v:group>
            <v:group style="position:absolute;left:8034;top:5196;width:10;height:20" coordorigin="8034,5196" coordsize="10,20">
              <v:shape style="position:absolute;left:8034;top:5196;width:10;height:20" coordorigin="8034,5196" coordsize="10,20" path="m8034,5215l8044,5215,8044,5196,8034,5196,8034,5215xe" filled="true" fillcolor="#000000" stroked="false">
                <v:path arrowok="t"/>
                <v:fill type="solid"/>
              </v:shape>
            </v:group>
            <v:group style="position:absolute;left:8034;top:5215;width:10;height:20" coordorigin="8034,5215" coordsize="10,20">
              <v:shape style="position:absolute;left:8034;top:5215;width:10;height:20" coordorigin="8034,5215" coordsize="10,20" path="m8034,5234l8044,5234,8044,5215,8034,5215,8034,5234xe" filled="true" fillcolor="#000000" stroked="false">
                <v:path arrowok="t"/>
                <v:fill type="solid"/>
              </v:shape>
            </v:group>
            <v:group style="position:absolute;left:8034;top:5242;width:10;height:2" coordorigin="8034,5242" coordsize="10,2">
              <v:shape style="position:absolute;left:8034;top:5242;width:10;height:2" coordorigin="8034,5242" coordsize="10,0" path="m8034,5242l8044,5242e" filled="false" stroked="true" strokeweight=".779999pt" strokecolor="#000000">
                <v:path arrowok="t"/>
              </v:shape>
            </v:group>
            <v:group style="position:absolute;left:8746;top:5004;width:10;height:20" coordorigin="8746,5004" coordsize="10,20">
              <v:shape style="position:absolute;left:8746;top:5004;width:10;height:20" coordorigin="8746,5004" coordsize="10,20" path="m8746,5023l8756,5023,8756,5004,8746,5004,8746,5023xe" filled="true" fillcolor="#000000" stroked="false">
                <v:path arrowok="t"/>
                <v:fill type="solid"/>
              </v:shape>
            </v:group>
            <v:group style="position:absolute;left:8746;top:5023;width:10;height:20" coordorigin="8746,5023" coordsize="10,20">
              <v:shape style="position:absolute;left:8746;top:5023;width:10;height:20" coordorigin="8746,5023" coordsize="10,20" path="m8746,5042l8756,5042,8756,5023,8746,5023,8746,5042xe" filled="true" fillcolor="#000000" stroked="false">
                <v:path arrowok="t"/>
                <v:fill type="solid"/>
              </v:shape>
            </v:group>
            <v:group style="position:absolute;left:8746;top:5042;width:10;height:20" coordorigin="8746,5042" coordsize="10,20">
              <v:shape style="position:absolute;left:8746;top:5042;width:10;height:20" coordorigin="8746,5042" coordsize="10,20" path="m8746,5061l8756,5061,8756,5042,8746,5042,8746,5061xe" filled="true" fillcolor="#000000" stroked="false">
                <v:path arrowok="t"/>
                <v:fill type="solid"/>
              </v:shape>
            </v:group>
            <v:group style="position:absolute;left:8746;top:5061;width:10;height:20" coordorigin="8746,5061" coordsize="10,20">
              <v:shape style="position:absolute;left:8746;top:5061;width:10;height:20" coordorigin="8746,5061" coordsize="10,20" path="m8746,5080l8756,5080,8756,5061,8746,5061,8746,5080xe" filled="true" fillcolor="#000000" stroked="false">
                <v:path arrowok="t"/>
                <v:fill type="solid"/>
              </v:shape>
            </v:group>
            <v:group style="position:absolute;left:8746;top:5080;width:10;height:20" coordorigin="8746,5080" coordsize="10,20">
              <v:shape style="position:absolute;left:8746;top:5080;width:10;height:20" coordorigin="8746,5080" coordsize="10,20" path="m8746,5100l8756,5100,8756,5080,8746,5080,8746,5100xe" filled="true" fillcolor="#000000" stroked="false">
                <v:path arrowok="t"/>
                <v:fill type="solid"/>
              </v:shape>
            </v:group>
            <v:group style="position:absolute;left:8746;top:5100;width:10;height:20" coordorigin="8746,5100" coordsize="10,20">
              <v:shape style="position:absolute;left:8746;top:5100;width:10;height:20" coordorigin="8746,5100" coordsize="10,20" path="m8746,5119l8756,5119,8756,5100,8746,5100,8746,5119xe" filled="true" fillcolor="#000000" stroked="false">
                <v:path arrowok="t"/>
                <v:fill type="solid"/>
              </v:shape>
            </v:group>
            <v:group style="position:absolute;left:8746;top:5119;width:10;height:20" coordorigin="8746,5119" coordsize="10,20">
              <v:shape style="position:absolute;left:8746;top:5119;width:10;height:20" coordorigin="8746,5119" coordsize="10,20" path="m8746,5138l8756,5138,8756,5119,8746,5119,8746,5138xe" filled="true" fillcolor="#000000" stroked="false">
                <v:path arrowok="t"/>
                <v:fill type="solid"/>
              </v:shape>
            </v:group>
            <v:group style="position:absolute;left:8746;top:5138;width:10;height:20" coordorigin="8746,5138" coordsize="10,20">
              <v:shape style="position:absolute;left:8746;top:5138;width:10;height:20" coordorigin="8746,5138" coordsize="10,20" path="m8746,5157l8756,5157,8756,5138,8746,5138,8746,5157xe" filled="true" fillcolor="#000000" stroked="false">
                <v:path arrowok="t"/>
                <v:fill type="solid"/>
              </v:shape>
            </v:group>
            <v:group style="position:absolute;left:8746;top:5157;width:10;height:20" coordorigin="8746,5157" coordsize="10,20">
              <v:shape style="position:absolute;left:8746;top:5157;width:10;height:20" coordorigin="8746,5157" coordsize="10,20" path="m8746,5176l8756,5176,8756,5157,8746,5157,8746,5176xe" filled="true" fillcolor="#000000" stroked="false">
                <v:path arrowok="t"/>
                <v:fill type="solid"/>
              </v:shape>
            </v:group>
            <v:group style="position:absolute;left:8746;top:5176;width:10;height:20" coordorigin="8746,5176" coordsize="10,20">
              <v:shape style="position:absolute;left:8746;top:5176;width:10;height:20" coordorigin="8746,5176" coordsize="10,20" path="m8746,5196l8756,5196,8756,5176,8746,5176,8746,5196xe" filled="true" fillcolor="#000000" stroked="false">
                <v:path arrowok="t"/>
                <v:fill type="solid"/>
              </v:shape>
            </v:group>
            <v:group style="position:absolute;left:8746;top:5196;width:10;height:20" coordorigin="8746,5196" coordsize="10,20">
              <v:shape style="position:absolute;left:8746;top:5196;width:10;height:20" coordorigin="8746,5196" coordsize="10,20" path="m8746,5215l8756,5215,8756,5196,8746,5196,8746,5215xe" filled="true" fillcolor="#000000" stroked="false">
                <v:path arrowok="t"/>
                <v:fill type="solid"/>
              </v:shape>
            </v:group>
            <v:group style="position:absolute;left:8746;top:5215;width:10;height:20" coordorigin="8746,5215" coordsize="10,20">
              <v:shape style="position:absolute;left:8746;top:5215;width:10;height:20" coordorigin="8746,5215" coordsize="10,20" path="m8746,5234l8756,5234,8756,5215,8746,5215,8746,5234xe" filled="true" fillcolor="#000000" stroked="false">
                <v:path arrowok="t"/>
                <v:fill type="solid"/>
              </v:shape>
            </v:group>
            <v:group style="position:absolute;left:8746;top:5242;width:10;height:2" coordorigin="8746,5242" coordsize="10,2">
              <v:shape style="position:absolute;left:8746;top:5242;width:10;height:2" coordorigin="8746,5242" coordsize="10,0" path="m8746,5242l8756,5242e" filled="false" stroked="true" strokeweight=".779999pt" strokecolor="#000000">
                <v:path arrowok="t"/>
              </v:shape>
            </v:group>
            <v:group style="position:absolute;left:9597;top:5004;width:10;height:20" coordorigin="9597,5004" coordsize="10,20">
              <v:shape style="position:absolute;left:9597;top:5004;width:10;height:20" coordorigin="9597,5004" coordsize="10,20" path="m9597,5023l9607,5023,9607,5004,9597,5004,9597,5023xe" filled="true" fillcolor="#000000" stroked="false">
                <v:path arrowok="t"/>
                <v:fill type="solid"/>
              </v:shape>
            </v:group>
            <v:group style="position:absolute;left:9597;top:5023;width:10;height:20" coordorigin="9597,5023" coordsize="10,20">
              <v:shape style="position:absolute;left:9597;top:5023;width:10;height:20" coordorigin="9597,5023" coordsize="10,20" path="m9597,5042l9607,5042,9607,5023,9597,5023,9597,5042xe" filled="true" fillcolor="#000000" stroked="false">
                <v:path arrowok="t"/>
                <v:fill type="solid"/>
              </v:shape>
            </v:group>
            <v:group style="position:absolute;left:9597;top:5042;width:10;height:20" coordorigin="9597,5042" coordsize="10,20">
              <v:shape style="position:absolute;left:9597;top:5042;width:10;height:20" coordorigin="9597,5042" coordsize="10,20" path="m9597,5061l9607,5061,9607,5042,9597,5042,9597,5061xe" filled="true" fillcolor="#000000" stroked="false">
                <v:path arrowok="t"/>
                <v:fill type="solid"/>
              </v:shape>
            </v:group>
            <v:group style="position:absolute;left:9597;top:5061;width:10;height:20" coordorigin="9597,5061" coordsize="10,20">
              <v:shape style="position:absolute;left:9597;top:5061;width:10;height:20" coordorigin="9597,5061" coordsize="10,20" path="m9597,5080l9607,5080,9607,5061,9597,5061,9597,5080xe" filled="true" fillcolor="#000000" stroked="false">
                <v:path arrowok="t"/>
                <v:fill type="solid"/>
              </v:shape>
            </v:group>
            <v:group style="position:absolute;left:9597;top:5080;width:10;height:20" coordorigin="9597,5080" coordsize="10,20">
              <v:shape style="position:absolute;left:9597;top:5080;width:10;height:20" coordorigin="9597,5080" coordsize="10,20" path="m9597,5100l9607,5100,9607,5080,9597,5080,9597,5100xe" filled="true" fillcolor="#000000" stroked="false">
                <v:path arrowok="t"/>
                <v:fill type="solid"/>
              </v:shape>
            </v:group>
            <v:group style="position:absolute;left:9597;top:5100;width:10;height:20" coordorigin="9597,5100" coordsize="10,20">
              <v:shape style="position:absolute;left:9597;top:5100;width:10;height:20" coordorigin="9597,5100" coordsize="10,20" path="m9597,5119l9607,5119,9607,5100,9597,5100,9597,5119xe" filled="true" fillcolor="#000000" stroked="false">
                <v:path arrowok="t"/>
                <v:fill type="solid"/>
              </v:shape>
            </v:group>
            <v:group style="position:absolute;left:9597;top:5119;width:10;height:20" coordorigin="9597,5119" coordsize="10,20">
              <v:shape style="position:absolute;left:9597;top:5119;width:10;height:20" coordorigin="9597,5119" coordsize="10,20" path="m9597,5138l9607,5138,9607,5119,9597,5119,9597,5138xe" filled="true" fillcolor="#000000" stroked="false">
                <v:path arrowok="t"/>
                <v:fill type="solid"/>
              </v:shape>
            </v:group>
            <v:group style="position:absolute;left:9597;top:5138;width:10;height:20" coordorigin="9597,5138" coordsize="10,20">
              <v:shape style="position:absolute;left:9597;top:5138;width:10;height:20" coordorigin="9597,5138" coordsize="10,20" path="m9597,5157l9607,5157,9607,5138,9597,5138,9597,5157xe" filled="true" fillcolor="#000000" stroked="false">
                <v:path arrowok="t"/>
                <v:fill type="solid"/>
              </v:shape>
            </v:group>
            <v:group style="position:absolute;left:9597;top:5157;width:10;height:20" coordorigin="9597,5157" coordsize="10,20">
              <v:shape style="position:absolute;left:9597;top:5157;width:10;height:20" coordorigin="9597,5157" coordsize="10,20" path="m9597,5176l9607,5176,9607,5157,9597,5157,9597,5176xe" filled="true" fillcolor="#000000" stroked="false">
                <v:path arrowok="t"/>
                <v:fill type="solid"/>
              </v:shape>
            </v:group>
            <v:group style="position:absolute;left:9597;top:5176;width:10;height:20" coordorigin="9597,5176" coordsize="10,20">
              <v:shape style="position:absolute;left:9597;top:5176;width:10;height:20" coordorigin="9597,5176" coordsize="10,20" path="m9597,5196l9607,5196,9607,5176,9597,5176,9597,5196xe" filled="true" fillcolor="#000000" stroked="false">
                <v:path arrowok="t"/>
                <v:fill type="solid"/>
              </v:shape>
            </v:group>
            <v:group style="position:absolute;left:9597;top:5196;width:10;height:20" coordorigin="9597,5196" coordsize="10,20">
              <v:shape style="position:absolute;left:9597;top:5196;width:10;height:20" coordorigin="9597,5196" coordsize="10,20" path="m9597,5215l9607,5215,9607,5196,9597,5196,9597,5215xe" filled="true" fillcolor="#000000" stroked="false">
                <v:path arrowok="t"/>
                <v:fill type="solid"/>
              </v:shape>
            </v:group>
            <v:group style="position:absolute;left:9597;top:5215;width:10;height:20" coordorigin="9597,5215" coordsize="10,20">
              <v:shape style="position:absolute;left:9597;top:5215;width:10;height:20" coordorigin="9597,5215" coordsize="10,20" path="m9597,5234l9607,5234,9607,5215,9597,5215,9597,5234xe" filled="true" fillcolor="#000000" stroked="false">
                <v:path arrowok="t"/>
                <v:fill type="solid"/>
              </v:shape>
            </v:group>
            <v:group style="position:absolute;left:9597;top:5242;width:10;height:2" coordorigin="9597,5242" coordsize="10,2">
              <v:shape style="position:absolute;left:9597;top:5242;width:10;height:2" coordorigin="9597,5242" coordsize="10,0" path="m9597,5242l9607,5242e" filled="false" stroked="true" strokeweight=".779999pt" strokecolor="#000000">
                <v:path arrowok="t"/>
              </v:shape>
            </v:group>
            <v:group style="position:absolute;left:10446;top:5004;width:10;height:20" coordorigin="10446,5004" coordsize="10,20">
              <v:shape style="position:absolute;left:10446;top:5004;width:10;height:20" coordorigin="10446,5004" coordsize="10,20" path="m10446,5023l10455,5023,10455,5004,10446,5004,10446,5023xe" filled="true" fillcolor="#000000" stroked="false">
                <v:path arrowok="t"/>
                <v:fill type="solid"/>
              </v:shape>
            </v:group>
            <v:group style="position:absolute;left:10446;top:5023;width:10;height:20" coordorigin="10446,5023" coordsize="10,20">
              <v:shape style="position:absolute;left:10446;top:5023;width:10;height:20" coordorigin="10446,5023" coordsize="10,20" path="m10446,5042l10455,5042,10455,5023,10446,5023,10446,5042xe" filled="true" fillcolor="#000000" stroked="false">
                <v:path arrowok="t"/>
                <v:fill type="solid"/>
              </v:shape>
            </v:group>
            <v:group style="position:absolute;left:10446;top:5042;width:10;height:20" coordorigin="10446,5042" coordsize="10,20">
              <v:shape style="position:absolute;left:10446;top:5042;width:10;height:20" coordorigin="10446,5042" coordsize="10,20" path="m10446,5061l10455,5061,10455,5042,10446,5042,10446,5061xe" filled="true" fillcolor="#000000" stroked="false">
                <v:path arrowok="t"/>
                <v:fill type="solid"/>
              </v:shape>
            </v:group>
            <v:group style="position:absolute;left:10446;top:5061;width:10;height:20" coordorigin="10446,5061" coordsize="10,20">
              <v:shape style="position:absolute;left:10446;top:5061;width:10;height:20" coordorigin="10446,5061" coordsize="10,20" path="m10446,5080l10455,5080,10455,5061,10446,5061,10446,5080xe" filled="true" fillcolor="#000000" stroked="false">
                <v:path arrowok="t"/>
                <v:fill type="solid"/>
              </v:shape>
            </v:group>
            <v:group style="position:absolute;left:10446;top:5080;width:10;height:20" coordorigin="10446,5080" coordsize="10,20">
              <v:shape style="position:absolute;left:10446;top:5080;width:10;height:20" coordorigin="10446,5080" coordsize="10,20" path="m10446,5100l10455,5100,10455,5080,10446,5080,10446,5100xe" filled="true" fillcolor="#000000" stroked="false">
                <v:path arrowok="t"/>
                <v:fill type="solid"/>
              </v:shape>
            </v:group>
            <v:group style="position:absolute;left:10446;top:5100;width:10;height:20" coordorigin="10446,5100" coordsize="10,20">
              <v:shape style="position:absolute;left:10446;top:5100;width:10;height:20" coordorigin="10446,5100" coordsize="10,20" path="m10446,5119l10455,5119,10455,5100,10446,5100,10446,5119xe" filled="true" fillcolor="#000000" stroked="false">
                <v:path arrowok="t"/>
                <v:fill type="solid"/>
              </v:shape>
            </v:group>
            <v:group style="position:absolute;left:10446;top:5119;width:10;height:20" coordorigin="10446,5119" coordsize="10,20">
              <v:shape style="position:absolute;left:10446;top:5119;width:10;height:20" coordorigin="10446,5119" coordsize="10,20" path="m10446,5138l10455,5138,10455,5119,10446,5119,10446,5138xe" filled="true" fillcolor="#000000" stroked="false">
                <v:path arrowok="t"/>
                <v:fill type="solid"/>
              </v:shape>
            </v:group>
            <v:group style="position:absolute;left:10446;top:5138;width:10;height:20" coordorigin="10446,5138" coordsize="10,20">
              <v:shape style="position:absolute;left:10446;top:5138;width:10;height:20" coordorigin="10446,5138" coordsize="10,20" path="m10446,5157l10455,5157,10455,5138,10446,5138,10446,5157xe" filled="true" fillcolor="#000000" stroked="false">
                <v:path arrowok="t"/>
                <v:fill type="solid"/>
              </v:shape>
            </v:group>
            <v:group style="position:absolute;left:10446;top:5157;width:10;height:20" coordorigin="10446,5157" coordsize="10,20">
              <v:shape style="position:absolute;left:10446;top:5157;width:10;height:20" coordorigin="10446,5157" coordsize="10,20" path="m10446,5176l10455,5176,10455,5157,10446,5157,10446,5176xe" filled="true" fillcolor="#000000" stroked="false">
                <v:path arrowok="t"/>
                <v:fill type="solid"/>
              </v:shape>
            </v:group>
            <v:group style="position:absolute;left:10446;top:5176;width:10;height:20" coordorigin="10446,5176" coordsize="10,20">
              <v:shape style="position:absolute;left:10446;top:5176;width:10;height:20" coordorigin="10446,5176" coordsize="10,20" path="m10446,5196l10455,5196,10455,5176,10446,5176,10446,5196xe" filled="true" fillcolor="#000000" stroked="false">
                <v:path arrowok="t"/>
                <v:fill type="solid"/>
              </v:shape>
            </v:group>
            <v:group style="position:absolute;left:10446;top:5196;width:10;height:20" coordorigin="10446,5196" coordsize="10,20">
              <v:shape style="position:absolute;left:10446;top:5196;width:10;height:20" coordorigin="10446,5196" coordsize="10,20" path="m10446,5215l10455,5215,10455,5196,10446,5196,10446,5215xe" filled="true" fillcolor="#000000" stroked="false">
                <v:path arrowok="t"/>
                <v:fill type="solid"/>
              </v:shape>
            </v:group>
            <v:group style="position:absolute;left:10446;top:5215;width:10;height:20" coordorigin="10446,5215" coordsize="10,20">
              <v:shape style="position:absolute;left:10446;top:5215;width:10;height:20" coordorigin="10446,5215" coordsize="10,20" path="m10446,5234l10455,5234,10455,5215,10446,5215,10446,5234xe" filled="true" fillcolor="#000000" stroked="false">
                <v:path arrowok="t"/>
                <v:fill type="solid"/>
              </v:shape>
            </v:group>
            <v:group style="position:absolute;left:10446;top:5242;width:10;height:2" coordorigin="10446,5242" coordsize="10,2">
              <v:shape style="position:absolute;left:10446;top:5242;width:10;height:2" coordorigin="10446,5242" coordsize="10,0" path="m10446,5242l10455,5242e" filled="false" stroked="true" strokeweight=".779999pt" strokecolor="#000000">
                <v:path arrowok="t"/>
              </v:shape>
            </v:group>
            <v:group style="position:absolute;left:12006;top:5004;width:10;height:20" coordorigin="12006,5004" coordsize="10,20">
              <v:shape style="position:absolute;left:12006;top:5004;width:10;height:20" coordorigin="12006,5004" coordsize="10,20" path="m12006,5023l12015,5023,12015,5004,12006,5004,12006,5023xe" filled="true" fillcolor="#000000" stroked="false">
                <v:path arrowok="t"/>
                <v:fill type="solid"/>
              </v:shape>
            </v:group>
            <v:group style="position:absolute;left:12006;top:5023;width:10;height:20" coordorigin="12006,5023" coordsize="10,20">
              <v:shape style="position:absolute;left:12006;top:5023;width:10;height:20" coordorigin="12006,5023" coordsize="10,20" path="m12006,5042l12015,5042,12015,5023,12006,5023,12006,5042xe" filled="true" fillcolor="#000000" stroked="false">
                <v:path arrowok="t"/>
                <v:fill type="solid"/>
              </v:shape>
            </v:group>
            <v:group style="position:absolute;left:12006;top:5042;width:10;height:20" coordorigin="12006,5042" coordsize="10,20">
              <v:shape style="position:absolute;left:12006;top:5042;width:10;height:20" coordorigin="12006,5042" coordsize="10,20" path="m12006,5061l12015,5061,12015,5042,12006,5042,12006,5061xe" filled="true" fillcolor="#000000" stroked="false">
                <v:path arrowok="t"/>
                <v:fill type="solid"/>
              </v:shape>
            </v:group>
            <v:group style="position:absolute;left:12006;top:5061;width:10;height:20" coordorigin="12006,5061" coordsize="10,20">
              <v:shape style="position:absolute;left:12006;top:5061;width:10;height:20" coordorigin="12006,5061" coordsize="10,20" path="m12006,5080l12015,5080,12015,5061,12006,5061,12006,5080xe" filled="true" fillcolor="#000000" stroked="false">
                <v:path arrowok="t"/>
                <v:fill type="solid"/>
              </v:shape>
            </v:group>
            <v:group style="position:absolute;left:12006;top:5080;width:10;height:20" coordorigin="12006,5080" coordsize="10,20">
              <v:shape style="position:absolute;left:12006;top:5080;width:10;height:20" coordorigin="12006,5080" coordsize="10,20" path="m12006,5100l12015,5100,12015,5080,12006,5080,12006,5100xe" filled="true" fillcolor="#000000" stroked="false">
                <v:path arrowok="t"/>
                <v:fill type="solid"/>
              </v:shape>
            </v:group>
            <v:group style="position:absolute;left:12006;top:5100;width:10;height:20" coordorigin="12006,5100" coordsize="10,20">
              <v:shape style="position:absolute;left:12006;top:5100;width:10;height:20" coordorigin="12006,5100" coordsize="10,20" path="m12006,5119l12015,5119,12015,5100,12006,5100,12006,5119xe" filled="true" fillcolor="#000000" stroked="false">
                <v:path arrowok="t"/>
                <v:fill type="solid"/>
              </v:shape>
            </v:group>
            <v:group style="position:absolute;left:12006;top:5119;width:10;height:20" coordorigin="12006,5119" coordsize="10,20">
              <v:shape style="position:absolute;left:12006;top:5119;width:10;height:20" coordorigin="12006,5119" coordsize="10,20" path="m12006,5138l12015,5138,12015,5119,12006,5119,12006,5138xe" filled="true" fillcolor="#000000" stroked="false">
                <v:path arrowok="t"/>
                <v:fill type="solid"/>
              </v:shape>
            </v:group>
            <v:group style="position:absolute;left:12006;top:5138;width:10;height:20" coordorigin="12006,5138" coordsize="10,20">
              <v:shape style="position:absolute;left:12006;top:5138;width:10;height:20" coordorigin="12006,5138" coordsize="10,20" path="m12006,5157l12015,5157,12015,5138,12006,5138,12006,5157xe" filled="true" fillcolor="#000000" stroked="false">
                <v:path arrowok="t"/>
                <v:fill type="solid"/>
              </v:shape>
            </v:group>
            <v:group style="position:absolute;left:12006;top:5157;width:10;height:20" coordorigin="12006,5157" coordsize="10,20">
              <v:shape style="position:absolute;left:12006;top:5157;width:10;height:20" coordorigin="12006,5157" coordsize="10,20" path="m12006,5176l12015,5176,12015,5157,12006,5157,12006,5176xe" filled="true" fillcolor="#000000" stroked="false">
                <v:path arrowok="t"/>
                <v:fill type="solid"/>
              </v:shape>
            </v:group>
            <v:group style="position:absolute;left:12006;top:5176;width:10;height:20" coordorigin="12006,5176" coordsize="10,20">
              <v:shape style="position:absolute;left:12006;top:5176;width:10;height:20" coordorigin="12006,5176" coordsize="10,20" path="m12006,5196l12015,5196,12015,5176,12006,5176,12006,5196xe" filled="true" fillcolor="#000000" stroked="false">
                <v:path arrowok="t"/>
                <v:fill type="solid"/>
              </v:shape>
            </v:group>
            <v:group style="position:absolute;left:12006;top:5196;width:10;height:20" coordorigin="12006,5196" coordsize="10,20">
              <v:shape style="position:absolute;left:12006;top:5196;width:10;height:20" coordorigin="12006,5196" coordsize="10,20" path="m12006,5215l12015,5215,12015,5196,12006,5196,12006,5215xe" filled="true" fillcolor="#000000" stroked="false">
                <v:path arrowok="t"/>
                <v:fill type="solid"/>
              </v:shape>
            </v:group>
            <v:group style="position:absolute;left:12006;top:5215;width:10;height:20" coordorigin="12006,5215" coordsize="10,20">
              <v:shape style="position:absolute;left:12006;top:5215;width:10;height:20" coordorigin="12006,5215" coordsize="10,20" path="m12006,5234l12015,5234,12015,5215,12006,5215,12006,5234xe" filled="true" fillcolor="#000000" stroked="false">
                <v:path arrowok="t"/>
                <v:fill type="solid"/>
              </v:shape>
            </v:group>
            <v:group style="position:absolute;left:12006;top:5242;width:10;height:2" coordorigin="12006,5242" coordsize="10,2">
              <v:shape style="position:absolute;left:12006;top:5242;width:10;height:2" coordorigin="12006,5242" coordsize="10,0" path="m12006,5242l12015,5242e" filled="false" stroked="true" strokeweight=".779999pt" strokecolor="#000000">
                <v:path arrowok="t"/>
              </v:shape>
            </v:group>
            <v:group style="position:absolute;left:13705;top:5004;width:10;height:20" coordorigin="13705,5004" coordsize="10,20">
              <v:shape style="position:absolute;left:13705;top:5004;width:10;height:20" coordorigin="13705,5004" coordsize="10,20" path="m13705,5023l13714,5023,13714,5004,13705,5004,13705,5023xe" filled="true" fillcolor="#000000" stroked="false">
                <v:path arrowok="t"/>
                <v:fill type="solid"/>
              </v:shape>
            </v:group>
            <v:group style="position:absolute;left:13705;top:5023;width:10;height:20" coordorigin="13705,5023" coordsize="10,20">
              <v:shape style="position:absolute;left:13705;top:5023;width:10;height:20" coordorigin="13705,5023" coordsize="10,20" path="m13705,5042l13714,5042,13714,5023,13705,5023,13705,5042xe" filled="true" fillcolor="#000000" stroked="false">
                <v:path arrowok="t"/>
                <v:fill type="solid"/>
              </v:shape>
            </v:group>
            <v:group style="position:absolute;left:13705;top:5042;width:10;height:20" coordorigin="13705,5042" coordsize="10,20">
              <v:shape style="position:absolute;left:13705;top:5042;width:10;height:20" coordorigin="13705,5042" coordsize="10,20" path="m13705,5061l13714,5061,13714,5042,13705,5042,13705,5061xe" filled="true" fillcolor="#000000" stroked="false">
                <v:path arrowok="t"/>
                <v:fill type="solid"/>
              </v:shape>
            </v:group>
            <v:group style="position:absolute;left:13705;top:5061;width:10;height:20" coordorigin="13705,5061" coordsize="10,20">
              <v:shape style="position:absolute;left:13705;top:5061;width:10;height:20" coordorigin="13705,5061" coordsize="10,20" path="m13705,5080l13714,5080,13714,5061,13705,5061,13705,5080xe" filled="true" fillcolor="#000000" stroked="false">
                <v:path arrowok="t"/>
                <v:fill type="solid"/>
              </v:shape>
            </v:group>
            <v:group style="position:absolute;left:13705;top:5080;width:10;height:20" coordorigin="13705,5080" coordsize="10,20">
              <v:shape style="position:absolute;left:13705;top:5080;width:10;height:20" coordorigin="13705,5080" coordsize="10,20" path="m13705,5100l13714,5100,13714,5080,13705,5080,13705,5100xe" filled="true" fillcolor="#000000" stroked="false">
                <v:path arrowok="t"/>
                <v:fill type="solid"/>
              </v:shape>
            </v:group>
            <v:group style="position:absolute;left:13705;top:5100;width:10;height:20" coordorigin="13705,5100" coordsize="10,20">
              <v:shape style="position:absolute;left:13705;top:5100;width:10;height:20" coordorigin="13705,5100" coordsize="10,20" path="m13705,5119l13714,5119,13714,5100,13705,5100,13705,5119xe" filled="true" fillcolor="#000000" stroked="false">
                <v:path arrowok="t"/>
                <v:fill type="solid"/>
              </v:shape>
            </v:group>
            <v:group style="position:absolute;left:13705;top:5119;width:10;height:20" coordorigin="13705,5119" coordsize="10,20">
              <v:shape style="position:absolute;left:13705;top:5119;width:10;height:20" coordorigin="13705,5119" coordsize="10,20" path="m13705,5138l13714,5138,13714,5119,13705,5119,13705,5138xe" filled="true" fillcolor="#000000" stroked="false">
                <v:path arrowok="t"/>
                <v:fill type="solid"/>
              </v:shape>
            </v:group>
            <v:group style="position:absolute;left:13705;top:5138;width:10;height:20" coordorigin="13705,5138" coordsize="10,20">
              <v:shape style="position:absolute;left:13705;top:5138;width:10;height:20" coordorigin="13705,5138" coordsize="10,20" path="m13705,5157l13714,5157,13714,5138,13705,5138,13705,5157xe" filled="true" fillcolor="#000000" stroked="false">
                <v:path arrowok="t"/>
                <v:fill type="solid"/>
              </v:shape>
            </v:group>
            <v:group style="position:absolute;left:13705;top:5157;width:10;height:20" coordorigin="13705,5157" coordsize="10,20">
              <v:shape style="position:absolute;left:13705;top:5157;width:10;height:20" coordorigin="13705,5157" coordsize="10,20" path="m13705,5176l13714,5176,13714,5157,13705,5157,13705,5176xe" filled="true" fillcolor="#000000" stroked="false">
                <v:path arrowok="t"/>
                <v:fill type="solid"/>
              </v:shape>
            </v:group>
            <v:group style="position:absolute;left:13705;top:5176;width:10;height:20" coordorigin="13705,5176" coordsize="10,20">
              <v:shape style="position:absolute;left:13705;top:5176;width:10;height:20" coordorigin="13705,5176" coordsize="10,20" path="m13705,5196l13714,5196,13714,5176,13705,5176,13705,5196xe" filled="true" fillcolor="#000000" stroked="false">
                <v:path arrowok="t"/>
                <v:fill type="solid"/>
              </v:shape>
            </v:group>
            <v:group style="position:absolute;left:13705;top:5196;width:10;height:20" coordorigin="13705,5196" coordsize="10,20">
              <v:shape style="position:absolute;left:13705;top:5196;width:10;height:20" coordorigin="13705,5196" coordsize="10,20" path="m13705,5215l13714,5215,13714,5196,13705,5196,13705,5215xe" filled="true" fillcolor="#000000" stroked="false">
                <v:path arrowok="t"/>
                <v:fill type="solid"/>
              </v:shape>
            </v:group>
            <v:group style="position:absolute;left:13705;top:5215;width:10;height:20" coordorigin="13705,5215" coordsize="10,20">
              <v:shape style="position:absolute;left:13705;top:5215;width:10;height:20" coordorigin="13705,5215" coordsize="10,20" path="m13705,5234l13714,5234,13714,5215,13705,5215,13705,5234xe" filled="true" fillcolor="#000000" stroked="false">
                <v:path arrowok="t"/>
                <v:fill type="solid"/>
              </v:shape>
            </v:group>
            <v:group style="position:absolute;left:13705;top:5242;width:10;height:2" coordorigin="13705,5242" coordsize="10,2">
              <v:shape style="position:absolute;left:13705;top:5242;width:10;height:2" coordorigin="13705,5242" coordsize="10,0" path="m13705,5242l13714,5242e" filled="false" stroked="true" strokeweight=".779999pt" strokecolor="#000000">
                <v:path arrowok="t"/>
              </v:shape>
              <v:shape style="position:absolute;left:1128;top:5157;width:3472;height:102" type="#_x0000_t75" stroked="false">
                <v:imagedata r:id="rId240" o:title=""/>
              </v:shape>
              <v:shape style="position:absolute;left:4576;top:5250;width:625;height:10" type="#_x0000_t75" stroked="false">
                <v:imagedata r:id="rId232" o:title=""/>
              </v:shape>
              <v:shape style="position:absolute;left:5196;top:5250;width:2838;height:10" type="#_x0000_t75" stroked="false">
                <v:imagedata r:id="rId233" o:title=""/>
              </v:shape>
              <v:shape style="position:absolute;left:8030;top:5250;width:717;height:10" type="#_x0000_t75" stroked="false">
                <v:imagedata r:id="rId234" o:title=""/>
              </v:shape>
              <v:shape style="position:absolute;left:8742;top:5250;width:856;height:10" type="#_x0000_t75" stroked="false">
                <v:imagedata r:id="rId235" o:title=""/>
              </v:shape>
              <v:shape style="position:absolute;left:9592;top:5250;width:853;height:10" type="#_x0000_t75" stroked="false">
                <v:imagedata r:id="rId236" o:title=""/>
              </v:shape>
              <v:shape style="position:absolute;left:10441;top:5250;width:1565;height:10" type="#_x0000_t75" stroked="false">
                <v:imagedata r:id="rId237" o:title=""/>
              </v:shape>
              <v:shape style="position:absolute;left:12001;top:5250;width:3412;height:10" type="#_x0000_t75" stroked="false">
                <v:imagedata r:id="rId238" o:title=""/>
              </v:shape>
            </v:group>
            <v:group style="position:absolute;left:3269;top:5259;width:10;height:20" coordorigin="3269,5259" coordsize="10,20">
              <v:shape style="position:absolute;left:3269;top:5259;width:10;height:20" coordorigin="3269,5259" coordsize="10,20" path="m3269,5278l3279,5278,3279,5259,3269,5259,3269,5278xe" filled="true" fillcolor="#000000" stroked="false">
                <v:path arrowok="t"/>
                <v:fill type="solid"/>
              </v:shape>
            </v:group>
            <v:group style="position:absolute;left:3269;top:5278;width:10;height:20" coordorigin="3269,5278" coordsize="10,20">
              <v:shape style="position:absolute;left:3269;top:5278;width:10;height:20" coordorigin="3269,5278" coordsize="10,20" path="m3269,5298l3279,5298,3279,5278,3269,5278,3269,5298xe" filled="true" fillcolor="#000000" stroked="false">
                <v:path arrowok="t"/>
                <v:fill type="solid"/>
              </v:shape>
            </v:group>
            <v:group style="position:absolute;left:3269;top:5298;width:10;height:20" coordorigin="3269,5298" coordsize="10,20">
              <v:shape style="position:absolute;left:3269;top:5298;width:10;height:20" coordorigin="3269,5298" coordsize="10,20" path="m3269,5317l3279,5317,3279,5298,3269,5298,3269,5317xe" filled="true" fillcolor="#000000" stroked="false">
                <v:path arrowok="t"/>
                <v:fill type="solid"/>
              </v:shape>
            </v:group>
            <v:group style="position:absolute;left:3269;top:5317;width:10;height:20" coordorigin="3269,5317" coordsize="10,20">
              <v:shape style="position:absolute;left:3269;top:5317;width:10;height:20" coordorigin="3269,5317" coordsize="10,20" path="m3269,5336l3279,5336,3279,5317,3269,5317,3269,5336xe" filled="true" fillcolor="#000000" stroked="false">
                <v:path arrowok="t"/>
                <v:fill type="solid"/>
              </v:shape>
            </v:group>
            <v:group style="position:absolute;left:3269;top:5336;width:10;height:20" coordorigin="3269,5336" coordsize="10,20">
              <v:shape style="position:absolute;left:3269;top:5336;width:10;height:20" coordorigin="3269,5336" coordsize="10,20" path="m3269,5355l3279,5355,3279,5336,3269,5336,3269,5355xe" filled="true" fillcolor="#000000" stroked="false">
                <v:path arrowok="t"/>
                <v:fill type="solid"/>
              </v:shape>
            </v:group>
            <v:group style="position:absolute;left:3269;top:5355;width:10;height:20" coordorigin="3269,5355" coordsize="10,20">
              <v:shape style="position:absolute;left:3269;top:5355;width:10;height:20" coordorigin="3269,5355" coordsize="10,20" path="m3269,5374l3279,5374,3279,5355,3269,5355,3269,5374xe" filled="true" fillcolor="#000000" stroked="false">
                <v:path arrowok="t"/>
                <v:fill type="solid"/>
              </v:shape>
            </v:group>
            <v:group style="position:absolute;left:3269;top:5374;width:10;height:20" coordorigin="3269,5374" coordsize="10,20">
              <v:shape style="position:absolute;left:3269;top:5374;width:10;height:20" coordorigin="3269,5374" coordsize="10,20" path="m3269,5394l3279,5394,3279,5374,3269,5374,3269,5394xe" filled="true" fillcolor="#000000" stroked="false">
                <v:path arrowok="t"/>
                <v:fill type="solid"/>
              </v:shape>
            </v:group>
            <v:group style="position:absolute;left:3269;top:5394;width:10;height:20" coordorigin="3269,5394" coordsize="10,20">
              <v:shape style="position:absolute;left:3269;top:5394;width:10;height:20" coordorigin="3269,5394" coordsize="10,20" path="m3269,5413l3279,5413,3279,5394,3269,5394,3269,5413xe" filled="true" fillcolor="#000000" stroked="false">
                <v:path arrowok="t"/>
                <v:fill type="solid"/>
              </v:shape>
            </v:group>
            <v:group style="position:absolute;left:3269;top:5413;width:10;height:20" coordorigin="3269,5413" coordsize="10,20">
              <v:shape style="position:absolute;left:3269;top:5413;width:10;height:20" coordorigin="3269,5413" coordsize="10,20" path="m3269,5432l3279,5432,3279,5413,3269,5413,3269,5432xe" filled="true" fillcolor="#000000" stroked="false">
                <v:path arrowok="t"/>
                <v:fill type="solid"/>
              </v:shape>
            </v:group>
            <v:group style="position:absolute;left:3269;top:5432;width:10;height:20" coordorigin="3269,5432" coordsize="10,20">
              <v:shape style="position:absolute;left:3269;top:5432;width:10;height:20" coordorigin="3269,5432" coordsize="10,20" path="m3269,5451l3279,5451,3279,5432,3269,5432,3269,5451xe" filled="true" fillcolor="#000000" stroked="false">
                <v:path arrowok="t"/>
                <v:fill type="solid"/>
              </v:shape>
            </v:group>
            <v:group style="position:absolute;left:3269;top:5451;width:10;height:20" coordorigin="3269,5451" coordsize="10,20">
              <v:shape style="position:absolute;left:3269;top:5451;width:10;height:20" coordorigin="3269,5451" coordsize="10,20" path="m3269,5470l3279,5470,3279,5451,3269,5451,3269,5470xe" filled="true" fillcolor="#000000" stroked="false">
                <v:path arrowok="t"/>
                <v:fill type="solid"/>
              </v:shape>
            </v:group>
            <v:group style="position:absolute;left:3269;top:5470;width:10;height:20" coordorigin="3269,5470" coordsize="10,20">
              <v:shape style="position:absolute;left:3269;top:5470;width:10;height:20" coordorigin="3269,5470" coordsize="10,20" path="m3269,5490l3279,5490,3279,5470,3269,5470,3269,5490xe" filled="true" fillcolor="#000000" stroked="false">
                <v:path arrowok="t"/>
                <v:fill type="solid"/>
              </v:shape>
            </v:group>
            <v:group style="position:absolute;left:3269;top:5497;width:10;height:2" coordorigin="3269,5497" coordsize="10,2">
              <v:shape style="position:absolute;left:3269;top:5497;width:10;height:2" coordorigin="3269,5497" coordsize="10,0" path="m3269,5497l3279,5497e" filled="false" stroked="true" strokeweight=".720001pt" strokecolor="#000000">
                <v:path arrowok="t"/>
              </v:shape>
            </v:group>
            <v:group style="position:absolute;left:4581;top:5259;width:10;height:20" coordorigin="4581,5259" coordsize="10,20">
              <v:shape style="position:absolute;left:4581;top:5259;width:10;height:20" coordorigin="4581,5259" coordsize="10,20" path="m4581,5278l4590,5278,4590,5259,4581,5259,4581,5278xe" filled="true" fillcolor="#000000" stroked="false">
                <v:path arrowok="t"/>
                <v:fill type="solid"/>
              </v:shape>
            </v:group>
            <v:group style="position:absolute;left:4581;top:5278;width:10;height:20" coordorigin="4581,5278" coordsize="10,20">
              <v:shape style="position:absolute;left:4581;top:5278;width:10;height:20" coordorigin="4581,5278" coordsize="10,20" path="m4581,5298l4590,5298,4590,5278,4581,5278,4581,5298xe" filled="true" fillcolor="#000000" stroked="false">
                <v:path arrowok="t"/>
                <v:fill type="solid"/>
              </v:shape>
            </v:group>
            <v:group style="position:absolute;left:4581;top:5298;width:10;height:20" coordorigin="4581,5298" coordsize="10,20">
              <v:shape style="position:absolute;left:4581;top:5298;width:10;height:20" coordorigin="4581,5298" coordsize="10,20" path="m4581,5317l4590,5317,4590,5298,4581,5298,4581,5317xe" filled="true" fillcolor="#000000" stroked="false">
                <v:path arrowok="t"/>
                <v:fill type="solid"/>
              </v:shape>
            </v:group>
            <v:group style="position:absolute;left:4581;top:5317;width:10;height:20" coordorigin="4581,5317" coordsize="10,20">
              <v:shape style="position:absolute;left:4581;top:5317;width:10;height:20" coordorigin="4581,5317" coordsize="10,20" path="m4581,5336l4590,5336,4590,5317,4581,5317,4581,5336xe" filled="true" fillcolor="#000000" stroked="false">
                <v:path arrowok="t"/>
                <v:fill type="solid"/>
              </v:shape>
            </v:group>
            <v:group style="position:absolute;left:4581;top:5336;width:10;height:20" coordorigin="4581,5336" coordsize="10,20">
              <v:shape style="position:absolute;left:4581;top:5336;width:10;height:20" coordorigin="4581,5336" coordsize="10,20" path="m4581,5355l4590,5355,4590,5336,4581,5336,4581,5355xe" filled="true" fillcolor="#000000" stroked="false">
                <v:path arrowok="t"/>
                <v:fill type="solid"/>
              </v:shape>
            </v:group>
            <v:group style="position:absolute;left:4581;top:5355;width:10;height:20" coordorigin="4581,5355" coordsize="10,20">
              <v:shape style="position:absolute;left:4581;top:5355;width:10;height:20" coordorigin="4581,5355" coordsize="10,20" path="m4581,5374l4590,5374,4590,5355,4581,5355,4581,5374xe" filled="true" fillcolor="#000000" stroked="false">
                <v:path arrowok="t"/>
                <v:fill type="solid"/>
              </v:shape>
            </v:group>
            <v:group style="position:absolute;left:4581;top:5374;width:10;height:20" coordorigin="4581,5374" coordsize="10,20">
              <v:shape style="position:absolute;left:4581;top:5374;width:10;height:20" coordorigin="4581,5374" coordsize="10,20" path="m4581,5394l4590,5394,4590,5374,4581,5374,4581,5394xe" filled="true" fillcolor="#000000" stroked="false">
                <v:path arrowok="t"/>
                <v:fill type="solid"/>
              </v:shape>
            </v:group>
            <v:group style="position:absolute;left:4581;top:5394;width:10;height:20" coordorigin="4581,5394" coordsize="10,20">
              <v:shape style="position:absolute;left:4581;top:5394;width:10;height:20" coordorigin="4581,5394" coordsize="10,20" path="m4581,5413l4590,5413,4590,5394,4581,5394,4581,5413xe" filled="true" fillcolor="#000000" stroked="false">
                <v:path arrowok="t"/>
                <v:fill type="solid"/>
              </v:shape>
            </v:group>
            <v:group style="position:absolute;left:5201;top:5259;width:10;height:20" coordorigin="5201,5259" coordsize="10,20">
              <v:shape style="position:absolute;left:5201;top:5259;width:10;height:20" coordorigin="5201,5259" coordsize="10,20" path="m5201,5278l5211,5278,5211,5259,5201,5259,5201,5278xe" filled="true" fillcolor="#000000" stroked="false">
                <v:path arrowok="t"/>
                <v:fill type="solid"/>
              </v:shape>
            </v:group>
            <v:group style="position:absolute;left:5201;top:5278;width:10;height:20" coordorigin="5201,5278" coordsize="10,20">
              <v:shape style="position:absolute;left:5201;top:5278;width:10;height:20" coordorigin="5201,5278" coordsize="10,20" path="m5201,5298l5211,5298,5211,5278,5201,5278,5201,5298xe" filled="true" fillcolor="#000000" stroked="false">
                <v:path arrowok="t"/>
                <v:fill type="solid"/>
              </v:shape>
            </v:group>
            <v:group style="position:absolute;left:5201;top:5298;width:10;height:20" coordorigin="5201,5298" coordsize="10,20">
              <v:shape style="position:absolute;left:5201;top:5298;width:10;height:20" coordorigin="5201,5298" coordsize="10,20" path="m5201,5317l5211,5317,5211,5298,5201,5298,5201,5317xe" filled="true" fillcolor="#000000" stroked="false">
                <v:path arrowok="t"/>
                <v:fill type="solid"/>
              </v:shape>
            </v:group>
            <v:group style="position:absolute;left:5201;top:5317;width:10;height:20" coordorigin="5201,5317" coordsize="10,20">
              <v:shape style="position:absolute;left:5201;top:5317;width:10;height:20" coordorigin="5201,5317" coordsize="10,20" path="m5201,5336l5211,5336,5211,5317,5201,5317,5201,5336xe" filled="true" fillcolor="#000000" stroked="false">
                <v:path arrowok="t"/>
                <v:fill type="solid"/>
              </v:shape>
            </v:group>
            <v:group style="position:absolute;left:5201;top:5336;width:10;height:20" coordorigin="5201,5336" coordsize="10,20">
              <v:shape style="position:absolute;left:5201;top:5336;width:10;height:20" coordorigin="5201,5336" coordsize="10,20" path="m5201,5355l5211,5355,5211,5336,5201,5336,5201,5355xe" filled="true" fillcolor="#000000" stroked="false">
                <v:path arrowok="t"/>
                <v:fill type="solid"/>
              </v:shape>
            </v:group>
            <v:group style="position:absolute;left:5201;top:5355;width:10;height:20" coordorigin="5201,5355" coordsize="10,20">
              <v:shape style="position:absolute;left:5201;top:5355;width:10;height:20" coordorigin="5201,5355" coordsize="10,20" path="m5201,5374l5211,5374,5211,5355,5201,5355,5201,5374xe" filled="true" fillcolor="#000000" stroked="false">
                <v:path arrowok="t"/>
                <v:fill type="solid"/>
              </v:shape>
            </v:group>
            <v:group style="position:absolute;left:5201;top:5374;width:10;height:20" coordorigin="5201,5374" coordsize="10,20">
              <v:shape style="position:absolute;left:5201;top:5374;width:10;height:20" coordorigin="5201,5374" coordsize="10,20" path="m5201,5394l5211,5394,5211,5374,5201,5374,5201,5394xe" filled="true" fillcolor="#000000" stroked="false">
                <v:path arrowok="t"/>
                <v:fill type="solid"/>
              </v:shape>
            </v:group>
            <v:group style="position:absolute;left:5201;top:5394;width:10;height:20" coordorigin="5201,5394" coordsize="10,20">
              <v:shape style="position:absolute;left:5201;top:5394;width:10;height:20" coordorigin="5201,5394" coordsize="10,20" path="m5201,5413l5211,5413,5211,5394,5201,5394,5201,5413xe" filled="true" fillcolor="#000000" stroked="false">
                <v:path arrowok="t"/>
                <v:fill type="solid"/>
              </v:shape>
            </v:group>
            <v:group style="position:absolute;left:5201;top:5413;width:10;height:20" coordorigin="5201,5413" coordsize="10,20">
              <v:shape style="position:absolute;left:5201;top:5413;width:10;height:20" coordorigin="5201,5413" coordsize="10,20" path="m5201,5432l5211,5432,5211,5413,5201,5413,5201,5432xe" filled="true" fillcolor="#000000" stroked="false">
                <v:path arrowok="t"/>
                <v:fill type="solid"/>
              </v:shape>
            </v:group>
            <v:group style="position:absolute;left:5201;top:5432;width:10;height:20" coordorigin="5201,5432" coordsize="10,20">
              <v:shape style="position:absolute;left:5201;top:5432;width:10;height:20" coordorigin="5201,5432" coordsize="10,20" path="m5201,5451l5211,5451,5211,5432,5201,5432,5201,5451xe" filled="true" fillcolor="#000000" stroked="false">
                <v:path arrowok="t"/>
                <v:fill type="solid"/>
              </v:shape>
            </v:group>
            <v:group style="position:absolute;left:5201;top:5451;width:10;height:20" coordorigin="5201,5451" coordsize="10,20">
              <v:shape style="position:absolute;left:5201;top:5451;width:10;height:20" coordorigin="5201,5451" coordsize="10,20" path="m5201,5470l5211,5470,5211,5451,5201,5451,5201,5470xe" filled="true" fillcolor="#000000" stroked="false">
                <v:path arrowok="t"/>
                <v:fill type="solid"/>
              </v:shape>
            </v:group>
            <v:group style="position:absolute;left:5201;top:5470;width:10;height:20" coordorigin="5201,5470" coordsize="10,20">
              <v:shape style="position:absolute;left:5201;top:5470;width:10;height:20" coordorigin="5201,5470" coordsize="10,20" path="m5201,5490l5211,5490,5211,5470,5201,5470,5201,5490xe" filled="true" fillcolor="#000000" stroked="false">
                <v:path arrowok="t"/>
                <v:fill type="solid"/>
              </v:shape>
            </v:group>
            <v:group style="position:absolute;left:5201;top:5497;width:10;height:2" coordorigin="5201,5497" coordsize="10,2">
              <v:shape style="position:absolute;left:5201;top:5497;width:10;height:2" coordorigin="5201,5497" coordsize="10,0" path="m5201,5497l5211,5497e" filled="false" stroked="true" strokeweight=".720001pt" strokecolor="#000000">
                <v:path arrowok="t"/>
              </v:shape>
            </v:group>
            <v:group style="position:absolute;left:5909;top:5259;width:10;height:20" coordorigin="5909,5259" coordsize="10,20">
              <v:shape style="position:absolute;left:5909;top:5259;width:10;height:20" coordorigin="5909,5259" coordsize="10,20" path="m5909,5278l5919,5278,5919,5259,5909,5259,5909,5278xe" filled="true" fillcolor="#000000" stroked="false">
                <v:path arrowok="t"/>
                <v:fill type="solid"/>
              </v:shape>
            </v:group>
            <v:group style="position:absolute;left:5909;top:5278;width:10;height:20" coordorigin="5909,5278" coordsize="10,20">
              <v:shape style="position:absolute;left:5909;top:5278;width:10;height:20" coordorigin="5909,5278" coordsize="10,20" path="m5909,5298l5919,5298,5919,5278,5909,5278,5909,5298xe" filled="true" fillcolor="#000000" stroked="false">
                <v:path arrowok="t"/>
                <v:fill type="solid"/>
              </v:shape>
            </v:group>
            <v:group style="position:absolute;left:5909;top:5298;width:10;height:20" coordorigin="5909,5298" coordsize="10,20">
              <v:shape style="position:absolute;left:5909;top:5298;width:10;height:20" coordorigin="5909,5298" coordsize="10,20" path="m5909,5317l5919,5317,5919,5298,5909,5298,5909,5317xe" filled="true" fillcolor="#000000" stroked="false">
                <v:path arrowok="t"/>
                <v:fill type="solid"/>
              </v:shape>
            </v:group>
            <v:group style="position:absolute;left:5909;top:5317;width:10;height:20" coordorigin="5909,5317" coordsize="10,20">
              <v:shape style="position:absolute;left:5909;top:5317;width:10;height:20" coordorigin="5909,5317" coordsize="10,20" path="m5909,5336l5919,5336,5919,5317,5909,5317,5909,5336xe" filled="true" fillcolor="#000000" stroked="false">
                <v:path arrowok="t"/>
                <v:fill type="solid"/>
              </v:shape>
            </v:group>
            <v:group style="position:absolute;left:5909;top:5336;width:10;height:20" coordorigin="5909,5336" coordsize="10,20">
              <v:shape style="position:absolute;left:5909;top:5336;width:10;height:20" coordorigin="5909,5336" coordsize="10,20" path="m5909,5355l5919,5355,5919,5336,5909,5336,5909,5355xe" filled="true" fillcolor="#000000" stroked="false">
                <v:path arrowok="t"/>
                <v:fill type="solid"/>
              </v:shape>
            </v:group>
            <v:group style="position:absolute;left:5909;top:5355;width:10;height:20" coordorigin="5909,5355" coordsize="10,20">
              <v:shape style="position:absolute;left:5909;top:5355;width:10;height:20" coordorigin="5909,5355" coordsize="10,20" path="m5909,5374l5919,5374,5919,5355,5909,5355,5909,5374xe" filled="true" fillcolor="#000000" stroked="false">
                <v:path arrowok="t"/>
                <v:fill type="solid"/>
              </v:shape>
            </v:group>
            <v:group style="position:absolute;left:5909;top:5374;width:10;height:20" coordorigin="5909,5374" coordsize="10,20">
              <v:shape style="position:absolute;left:5909;top:5374;width:10;height:20" coordorigin="5909,5374" coordsize="10,20" path="m5909,5394l5919,5394,5919,5374,5909,5374,5909,5394xe" filled="true" fillcolor="#000000" stroked="false">
                <v:path arrowok="t"/>
                <v:fill type="solid"/>
              </v:shape>
            </v:group>
            <v:group style="position:absolute;left:5909;top:5394;width:10;height:20" coordorigin="5909,5394" coordsize="10,20">
              <v:shape style="position:absolute;left:5909;top:5394;width:10;height:20" coordorigin="5909,5394" coordsize="10,20" path="m5909,5413l5919,5413,5919,5394,5909,5394,5909,5413xe" filled="true" fillcolor="#000000" stroked="false">
                <v:path arrowok="t"/>
                <v:fill type="solid"/>
              </v:shape>
            </v:group>
            <v:group style="position:absolute;left:5909;top:5413;width:10;height:20" coordorigin="5909,5413" coordsize="10,20">
              <v:shape style="position:absolute;left:5909;top:5413;width:10;height:20" coordorigin="5909,5413" coordsize="10,20" path="m5909,5432l5919,5432,5919,5413,5909,5413,5909,5432xe" filled="true" fillcolor="#000000" stroked="false">
                <v:path arrowok="t"/>
                <v:fill type="solid"/>
              </v:shape>
            </v:group>
            <v:group style="position:absolute;left:5909;top:5432;width:10;height:20" coordorigin="5909,5432" coordsize="10,20">
              <v:shape style="position:absolute;left:5909;top:5432;width:10;height:20" coordorigin="5909,5432" coordsize="10,20" path="m5909,5451l5919,5451,5919,5432,5909,5432,5909,5451xe" filled="true" fillcolor="#000000" stroked="false">
                <v:path arrowok="t"/>
                <v:fill type="solid"/>
              </v:shape>
            </v:group>
            <v:group style="position:absolute;left:5909;top:5451;width:10;height:20" coordorigin="5909,5451" coordsize="10,20">
              <v:shape style="position:absolute;left:5909;top:5451;width:10;height:20" coordorigin="5909,5451" coordsize="10,20" path="m5909,5470l5919,5470,5919,5451,5909,5451,5909,5470xe" filled="true" fillcolor="#000000" stroked="false">
                <v:path arrowok="t"/>
                <v:fill type="solid"/>
              </v:shape>
            </v:group>
            <v:group style="position:absolute;left:5909;top:5470;width:10;height:20" coordorigin="5909,5470" coordsize="10,20">
              <v:shape style="position:absolute;left:5909;top:5470;width:10;height:20" coordorigin="5909,5470" coordsize="10,20" path="m5909,5490l5919,5490,5919,5470,5909,5470,5909,5490xe" filled="true" fillcolor="#000000" stroked="false">
                <v:path arrowok="t"/>
                <v:fill type="solid"/>
              </v:shape>
            </v:group>
            <v:group style="position:absolute;left:5909;top:5497;width:10;height:2" coordorigin="5909,5497" coordsize="10,2">
              <v:shape style="position:absolute;left:5909;top:5497;width:10;height:2" coordorigin="5909,5497" coordsize="10,0" path="m5909,5497l5919,5497e" filled="false" stroked="true" strokeweight=".720001pt" strokecolor="#000000">
                <v:path arrowok="t"/>
              </v:shape>
            </v:group>
            <v:group style="position:absolute;left:6478;top:5259;width:10;height:20" coordorigin="6478,5259" coordsize="10,20">
              <v:shape style="position:absolute;left:6478;top:5259;width:10;height:20" coordorigin="6478,5259" coordsize="10,20" path="m6478,5278l6488,5278,6488,5259,6478,5259,6478,5278xe" filled="true" fillcolor="#000000" stroked="false">
                <v:path arrowok="t"/>
                <v:fill type="solid"/>
              </v:shape>
            </v:group>
            <v:group style="position:absolute;left:6478;top:5278;width:10;height:20" coordorigin="6478,5278" coordsize="10,20">
              <v:shape style="position:absolute;left:6478;top:5278;width:10;height:20" coordorigin="6478,5278" coordsize="10,20" path="m6478,5298l6488,5298,6488,5278,6478,5278,6478,5298xe" filled="true" fillcolor="#000000" stroked="false">
                <v:path arrowok="t"/>
                <v:fill type="solid"/>
              </v:shape>
            </v:group>
            <v:group style="position:absolute;left:6478;top:5298;width:10;height:20" coordorigin="6478,5298" coordsize="10,20">
              <v:shape style="position:absolute;left:6478;top:5298;width:10;height:20" coordorigin="6478,5298" coordsize="10,20" path="m6478,5317l6488,5317,6488,5298,6478,5298,6478,5317xe" filled="true" fillcolor="#000000" stroked="false">
                <v:path arrowok="t"/>
                <v:fill type="solid"/>
              </v:shape>
            </v:group>
            <v:group style="position:absolute;left:6478;top:5317;width:10;height:20" coordorigin="6478,5317" coordsize="10,20">
              <v:shape style="position:absolute;left:6478;top:5317;width:10;height:20" coordorigin="6478,5317" coordsize="10,20" path="m6478,5336l6488,5336,6488,5317,6478,5317,6478,5336xe" filled="true" fillcolor="#000000" stroked="false">
                <v:path arrowok="t"/>
                <v:fill type="solid"/>
              </v:shape>
            </v:group>
            <v:group style="position:absolute;left:6478;top:5336;width:10;height:20" coordorigin="6478,5336" coordsize="10,20">
              <v:shape style="position:absolute;left:6478;top:5336;width:10;height:20" coordorigin="6478,5336" coordsize="10,20" path="m6478,5355l6488,5355,6488,5336,6478,5336,6478,5355xe" filled="true" fillcolor="#000000" stroked="false">
                <v:path arrowok="t"/>
                <v:fill type="solid"/>
              </v:shape>
            </v:group>
            <v:group style="position:absolute;left:6478;top:5355;width:10;height:20" coordorigin="6478,5355" coordsize="10,20">
              <v:shape style="position:absolute;left:6478;top:5355;width:10;height:20" coordorigin="6478,5355" coordsize="10,20" path="m6478,5374l6488,5374,6488,5355,6478,5355,6478,5374xe" filled="true" fillcolor="#000000" stroked="false">
                <v:path arrowok="t"/>
                <v:fill type="solid"/>
              </v:shape>
            </v:group>
            <v:group style="position:absolute;left:6478;top:5374;width:10;height:20" coordorigin="6478,5374" coordsize="10,20">
              <v:shape style="position:absolute;left:6478;top:5374;width:10;height:20" coordorigin="6478,5374" coordsize="10,20" path="m6478,5394l6488,5394,6488,5374,6478,5374,6478,5394xe" filled="true" fillcolor="#000000" stroked="false">
                <v:path arrowok="t"/>
                <v:fill type="solid"/>
              </v:shape>
            </v:group>
            <v:group style="position:absolute;left:6478;top:5394;width:10;height:20" coordorigin="6478,5394" coordsize="10,20">
              <v:shape style="position:absolute;left:6478;top:5394;width:10;height:20" coordorigin="6478,5394" coordsize="10,20" path="m6478,5413l6488,5413,6488,5394,6478,5394,6478,5413xe" filled="true" fillcolor="#000000" stroked="false">
                <v:path arrowok="t"/>
                <v:fill type="solid"/>
              </v:shape>
            </v:group>
            <v:group style="position:absolute;left:6478;top:5413;width:10;height:20" coordorigin="6478,5413" coordsize="10,20">
              <v:shape style="position:absolute;left:6478;top:5413;width:10;height:20" coordorigin="6478,5413" coordsize="10,20" path="m6478,5432l6488,5432,6488,5413,6478,5413,6478,5432xe" filled="true" fillcolor="#000000" stroked="false">
                <v:path arrowok="t"/>
                <v:fill type="solid"/>
              </v:shape>
            </v:group>
            <v:group style="position:absolute;left:6478;top:5432;width:10;height:20" coordorigin="6478,5432" coordsize="10,20">
              <v:shape style="position:absolute;left:6478;top:5432;width:10;height:20" coordorigin="6478,5432" coordsize="10,20" path="m6478,5451l6488,5451,6488,5432,6478,5432,6478,5451xe" filled="true" fillcolor="#000000" stroked="false">
                <v:path arrowok="t"/>
                <v:fill type="solid"/>
              </v:shape>
            </v:group>
            <v:group style="position:absolute;left:6478;top:5451;width:10;height:20" coordorigin="6478,5451" coordsize="10,20">
              <v:shape style="position:absolute;left:6478;top:5451;width:10;height:20" coordorigin="6478,5451" coordsize="10,20" path="m6478,5470l6488,5470,6488,5451,6478,5451,6478,5470xe" filled="true" fillcolor="#000000" stroked="false">
                <v:path arrowok="t"/>
                <v:fill type="solid"/>
              </v:shape>
            </v:group>
            <v:group style="position:absolute;left:6478;top:5470;width:10;height:20" coordorigin="6478,5470" coordsize="10,20">
              <v:shape style="position:absolute;left:6478;top:5470;width:10;height:20" coordorigin="6478,5470" coordsize="10,20" path="m6478,5490l6488,5490,6488,5470,6478,5470,6478,5490xe" filled="true" fillcolor="#000000" stroked="false">
                <v:path arrowok="t"/>
                <v:fill type="solid"/>
              </v:shape>
            </v:group>
            <v:group style="position:absolute;left:6478;top:5497;width:10;height:2" coordorigin="6478,5497" coordsize="10,2">
              <v:shape style="position:absolute;left:6478;top:5497;width:10;height:2" coordorigin="6478,5497" coordsize="10,0" path="m6478,5497l6488,5497e" filled="false" stroked="true" strokeweight=".720001pt" strokecolor="#000000">
                <v:path arrowok="t"/>
              </v:shape>
            </v:group>
            <v:group style="position:absolute;left:8034;top:5259;width:10;height:20" coordorigin="8034,5259" coordsize="10,20">
              <v:shape style="position:absolute;left:8034;top:5259;width:10;height:20" coordorigin="8034,5259" coordsize="10,20" path="m8034,5278l8044,5278,8044,5259,8034,5259,8034,5278xe" filled="true" fillcolor="#000000" stroked="false">
                <v:path arrowok="t"/>
                <v:fill type="solid"/>
              </v:shape>
            </v:group>
            <v:group style="position:absolute;left:8034;top:5278;width:10;height:20" coordorigin="8034,5278" coordsize="10,20">
              <v:shape style="position:absolute;left:8034;top:5278;width:10;height:20" coordorigin="8034,5278" coordsize="10,20" path="m8034,5298l8044,5298,8044,5278,8034,5278,8034,5298xe" filled="true" fillcolor="#000000" stroked="false">
                <v:path arrowok="t"/>
                <v:fill type="solid"/>
              </v:shape>
            </v:group>
            <v:group style="position:absolute;left:8034;top:5298;width:10;height:20" coordorigin="8034,5298" coordsize="10,20">
              <v:shape style="position:absolute;left:8034;top:5298;width:10;height:20" coordorigin="8034,5298" coordsize="10,20" path="m8034,5317l8044,5317,8044,5298,8034,5298,8034,5317xe" filled="true" fillcolor="#000000" stroked="false">
                <v:path arrowok="t"/>
                <v:fill type="solid"/>
              </v:shape>
            </v:group>
            <v:group style="position:absolute;left:8034;top:5317;width:10;height:20" coordorigin="8034,5317" coordsize="10,20">
              <v:shape style="position:absolute;left:8034;top:5317;width:10;height:20" coordorigin="8034,5317" coordsize="10,20" path="m8034,5336l8044,5336,8044,5317,8034,5317,8034,5336xe" filled="true" fillcolor="#000000" stroked="false">
                <v:path arrowok="t"/>
                <v:fill type="solid"/>
              </v:shape>
            </v:group>
            <v:group style="position:absolute;left:8034;top:5336;width:10;height:20" coordorigin="8034,5336" coordsize="10,20">
              <v:shape style="position:absolute;left:8034;top:5336;width:10;height:20" coordorigin="8034,5336" coordsize="10,20" path="m8034,5355l8044,5355,8044,5336,8034,5336,8034,5355xe" filled="true" fillcolor="#000000" stroked="false">
                <v:path arrowok="t"/>
                <v:fill type="solid"/>
              </v:shape>
            </v:group>
            <v:group style="position:absolute;left:8034;top:5355;width:10;height:20" coordorigin="8034,5355" coordsize="10,20">
              <v:shape style="position:absolute;left:8034;top:5355;width:10;height:20" coordorigin="8034,5355" coordsize="10,20" path="m8034,5374l8044,5374,8044,5355,8034,5355,8034,5374xe" filled="true" fillcolor="#000000" stroked="false">
                <v:path arrowok="t"/>
                <v:fill type="solid"/>
              </v:shape>
            </v:group>
            <v:group style="position:absolute;left:8034;top:5374;width:10;height:20" coordorigin="8034,5374" coordsize="10,20">
              <v:shape style="position:absolute;left:8034;top:5374;width:10;height:20" coordorigin="8034,5374" coordsize="10,20" path="m8034,5394l8044,5394,8044,5374,8034,5374,8034,5394xe" filled="true" fillcolor="#000000" stroked="false">
                <v:path arrowok="t"/>
                <v:fill type="solid"/>
              </v:shape>
            </v:group>
            <v:group style="position:absolute;left:8034;top:5394;width:10;height:20" coordorigin="8034,5394" coordsize="10,20">
              <v:shape style="position:absolute;left:8034;top:5394;width:10;height:20" coordorigin="8034,5394" coordsize="10,20" path="m8034,5413l8044,5413,8044,5394,8034,5394,8034,5413xe" filled="true" fillcolor="#000000" stroked="false">
                <v:path arrowok="t"/>
                <v:fill type="solid"/>
              </v:shape>
            </v:group>
            <v:group style="position:absolute;left:8034;top:5413;width:10;height:20" coordorigin="8034,5413" coordsize="10,20">
              <v:shape style="position:absolute;left:8034;top:5413;width:10;height:20" coordorigin="8034,5413" coordsize="10,20" path="m8034,5432l8044,5432,8044,5413,8034,5413,8034,5432xe" filled="true" fillcolor="#000000" stroked="false">
                <v:path arrowok="t"/>
                <v:fill type="solid"/>
              </v:shape>
            </v:group>
            <v:group style="position:absolute;left:8034;top:5432;width:10;height:20" coordorigin="8034,5432" coordsize="10,20">
              <v:shape style="position:absolute;left:8034;top:5432;width:10;height:20" coordorigin="8034,5432" coordsize="10,20" path="m8034,5451l8044,5451,8044,5432,8034,5432,8034,5451xe" filled="true" fillcolor="#000000" stroked="false">
                <v:path arrowok="t"/>
                <v:fill type="solid"/>
              </v:shape>
            </v:group>
            <v:group style="position:absolute;left:8034;top:5451;width:10;height:20" coordorigin="8034,5451" coordsize="10,20">
              <v:shape style="position:absolute;left:8034;top:5451;width:10;height:20" coordorigin="8034,5451" coordsize="10,20" path="m8034,5470l8044,5470,8044,5451,8034,5451,8034,5470xe" filled="true" fillcolor="#000000" stroked="false">
                <v:path arrowok="t"/>
                <v:fill type="solid"/>
              </v:shape>
            </v:group>
            <v:group style="position:absolute;left:8034;top:5470;width:10;height:20" coordorigin="8034,5470" coordsize="10,20">
              <v:shape style="position:absolute;left:8034;top:5470;width:10;height:20" coordorigin="8034,5470" coordsize="10,20" path="m8034,5490l8044,5490,8044,5470,8034,5470,8034,5490xe" filled="true" fillcolor="#000000" stroked="false">
                <v:path arrowok="t"/>
                <v:fill type="solid"/>
              </v:shape>
            </v:group>
            <v:group style="position:absolute;left:8034;top:5497;width:10;height:2" coordorigin="8034,5497" coordsize="10,2">
              <v:shape style="position:absolute;left:8034;top:5497;width:10;height:2" coordorigin="8034,5497" coordsize="10,0" path="m8034,5497l8044,5497e" filled="false" stroked="true" strokeweight=".720001pt" strokecolor="#000000">
                <v:path arrowok="t"/>
              </v:shape>
            </v:group>
            <v:group style="position:absolute;left:8746;top:5259;width:10;height:20" coordorigin="8746,5259" coordsize="10,20">
              <v:shape style="position:absolute;left:8746;top:5259;width:10;height:20" coordorigin="8746,5259" coordsize="10,20" path="m8746,5278l8756,5278,8756,5259,8746,5259,8746,5278xe" filled="true" fillcolor="#000000" stroked="false">
                <v:path arrowok="t"/>
                <v:fill type="solid"/>
              </v:shape>
            </v:group>
            <v:group style="position:absolute;left:8746;top:5278;width:10;height:20" coordorigin="8746,5278" coordsize="10,20">
              <v:shape style="position:absolute;left:8746;top:5278;width:10;height:20" coordorigin="8746,5278" coordsize="10,20" path="m8746,5298l8756,5298,8756,5278,8746,5278,8746,5298xe" filled="true" fillcolor="#000000" stroked="false">
                <v:path arrowok="t"/>
                <v:fill type="solid"/>
              </v:shape>
            </v:group>
            <v:group style="position:absolute;left:8746;top:5298;width:10;height:20" coordorigin="8746,5298" coordsize="10,20">
              <v:shape style="position:absolute;left:8746;top:5298;width:10;height:20" coordorigin="8746,5298" coordsize="10,20" path="m8746,5317l8756,5317,8756,5298,8746,5298,8746,5317xe" filled="true" fillcolor="#000000" stroked="false">
                <v:path arrowok="t"/>
                <v:fill type="solid"/>
              </v:shape>
            </v:group>
            <v:group style="position:absolute;left:8746;top:5317;width:10;height:20" coordorigin="8746,5317" coordsize="10,20">
              <v:shape style="position:absolute;left:8746;top:5317;width:10;height:20" coordorigin="8746,5317" coordsize="10,20" path="m8746,5336l8756,5336,8756,5317,8746,5317,8746,5336xe" filled="true" fillcolor="#000000" stroked="false">
                <v:path arrowok="t"/>
                <v:fill type="solid"/>
              </v:shape>
            </v:group>
            <v:group style="position:absolute;left:8746;top:5336;width:10;height:20" coordorigin="8746,5336" coordsize="10,20">
              <v:shape style="position:absolute;left:8746;top:5336;width:10;height:20" coordorigin="8746,5336" coordsize="10,20" path="m8746,5355l8756,5355,8756,5336,8746,5336,8746,5355xe" filled="true" fillcolor="#000000" stroked="false">
                <v:path arrowok="t"/>
                <v:fill type="solid"/>
              </v:shape>
            </v:group>
            <v:group style="position:absolute;left:8746;top:5355;width:10;height:20" coordorigin="8746,5355" coordsize="10,20">
              <v:shape style="position:absolute;left:8746;top:5355;width:10;height:20" coordorigin="8746,5355" coordsize="10,20" path="m8746,5374l8756,5374,8756,5355,8746,5355,8746,5374xe" filled="true" fillcolor="#000000" stroked="false">
                <v:path arrowok="t"/>
                <v:fill type="solid"/>
              </v:shape>
            </v:group>
            <v:group style="position:absolute;left:8746;top:5374;width:10;height:20" coordorigin="8746,5374" coordsize="10,20">
              <v:shape style="position:absolute;left:8746;top:5374;width:10;height:20" coordorigin="8746,5374" coordsize="10,20" path="m8746,5394l8756,5394,8756,5374,8746,5374,8746,5394xe" filled="true" fillcolor="#000000" stroked="false">
                <v:path arrowok="t"/>
                <v:fill type="solid"/>
              </v:shape>
            </v:group>
            <v:group style="position:absolute;left:8746;top:5394;width:10;height:20" coordorigin="8746,5394" coordsize="10,20">
              <v:shape style="position:absolute;left:8746;top:5394;width:10;height:20" coordorigin="8746,5394" coordsize="10,20" path="m8746,5413l8756,5413,8756,5394,8746,5394,8746,5413xe" filled="true" fillcolor="#000000" stroked="false">
                <v:path arrowok="t"/>
                <v:fill type="solid"/>
              </v:shape>
            </v:group>
            <v:group style="position:absolute;left:8746;top:5413;width:10;height:20" coordorigin="8746,5413" coordsize="10,20">
              <v:shape style="position:absolute;left:8746;top:5413;width:10;height:20" coordorigin="8746,5413" coordsize="10,20" path="m8746,5432l8756,5432,8756,5413,8746,5413,8746,5432xe" filled="true" fillcolor="#000000" stroked="false">
                <v:path arrowok="t"/>
                <v:fill type="solid"/>
              </v:shape>
            </v:group>
            <v:group style="position:absolute;left:8746;top:5432;width:10;height:20" coordorigin="8746,5432" coordsize="10,20">
              <v:shape style="position:absolute;left:8746;top:5432;width:10;height:20" coordorigin="8746,5432" coordsize="10,20" path="m8746,5451l8756,5451,8756,5432,8746,5432,8746,5451xe" filled="true" fillcolor="#000000" stroked="false">
                <v:path arrowok="t"/>
                <v:fill type="solid"/>
              </v:shape>
            </v:group>
            <v:group style="position:absolute;left:8746;top:5451;width:10;height:20" coordorigin="8746,5451" coordsize="10,20">
              <v:shape style="position:absolute;left:8746;top:5451;width:10;height:20" coordorigin="8746,5451" coordsize="10,20" path="m8746,5470l8756,5470,8756,5451,8746,5451,8746,5470xe" filled="true" fillcolor="#000000" stroked="false">
                <v:path arrowok="t"/>
                <v:fill type="solid"/>
              </v:shape>
            </v:group>
            <v:group style="position:absolute;left:8746;top:5470;width:10;height:20" coordorigin="8746,5470" coordsize="10,20">
              <v:shape style="position:absolute;left:8746;top:5470;width:10;height:20" coordorigin="8746,5470" coordsize="10,20" path="m8746,5490l8756,5490,8756,5470,8746,5470,8746,5490xe" filled="true" fillcolor="#000000" stroked="false">
                <v:path arrowok="t"/>
                <v:fill type="solid"/>
              </v:shape>
            </v:group>
            <v:group style="position:absolute;left:8746;top:5497;width:10;height:2" coordorigin="8746,5497" coordsize="10,2">
              <v:shape style="position:absolute;left:8746;top:5497;width:10;height:2" coordorigin="8746,5497" coordsize="10,0" path="m8746,5497l8756,5497e" filled="false" stroked="true" strokeweight=".720001pt" strokecolor="#000000">
                <v:path arrowok="t"/>
              </v:shape>
            </v:group>
            <v:group style="position:absolute;left:9597;top:5259;width:10;height:20" coordorigin="9597,5259" coordsize="10,20">
              <v:shape style="position:absolute;left:9597;top:5259;width:10;height:20" coordorigin="9597,5259" coordsize="10,20" path="m9597,5278l9607,5278,9607,5259,9597,5259,9597,5278xe" filled="true" fillcolor="#000000" stroked="false">
                <v:path arrowok="t"/>
                <v:fill type="solid"/>
              </v:shape>
            </v:group>
            <v:group style="position:absolute;left:9597;top:5278;width:10;height:20" coordorigin="9597,5278" coordsize="10,20">
              <v:shape style="position:absolute;left:9597;top:5278;width:10;height:20" coordorigin="9597,5278" coordsize="10,20" path="m9597,5298l9607,5298,9607,5278,9597,5278,9597,5298xe" filled="true" fillcolor="#000000" stroked="false">
                <v:path arrowok="t"/>
                <v:fill type="solid"/>
              </v:shape>
            </v:group>
            <v:group style="position:absolute;left:9597;top:5298;width:10;height:20" coordorigin="9597,5298" coordsize="10,20">
              <v:shape style="position:absolute;left:9597;top:5298;width:10;height:20" coordorigin="9597,5298" coordsize="10,20" path="m9597,5317l9607,5317,9607,5298,9597,5298,9597,5317xe" filled="true" fillcolor="#000000" stroked="false">
                <v:path arrowok="t"/>
                <v:fill type="solid"/>
              </v:shape>
            </v:group>
            <v:group style="position:absolute;left:9597;top:5317;width:10;height:20" coordorigin="9597,5317" coordsize="10,20">
              <v:shape style="position:absolute;left:9597;top:5317;width:10;height:20" coordorigin="9597,5317" coordsize="10,20" path="m9597,5336l9607,5336,9607,5317,9597,5317,9597,5336xe" filled="true" fillcolor="#000000" stroked="false">
                <v:path arrowok="t"/>
                <v:fill type="solid"/>
              </v:shape>
            </v:group>
            <v:group style="position:absolute;left:9597;top:5336;width:10;height:20" coordorigin="9597,5336" coordsize="10,20">
              <v:shape style="position:absolute;left:9597;top:5336;width:10;height:20" coordorigin="9597,5336" coordsize="10,20" path="m9597,5355l9607,5355,9607,5336,9597,5336,9597,5355xe" filled="true" fillcolor="#000000" stroked="false">
                <v:path arrowok="t"/>
                <v:fill type="solid"/>
              </v:shape>
            </v:group>
            <v:group style="position:absolute;left:9597;top:5355;width:10;height:20" coordorigin="9597,5355" coordsize="10,20">
              <v:shape style="position:absolute;left:9597;top:5355;width:10;height:20" coordorigin="9597,5355" coordsize="10,20" path="m9597,5374l9607,5374,9607,5355,9597,5355,9597,5374xe" filled="true" fillcolor="#000000" stroked="false">
                <v:path arrowok="t"/>
                <v:fill type="solid"/>
              </v:shape>
            </v:group>
            <v:group style="position:absolute;left:9597;top:5374;width:10;height:20" coordorigin="9597,5374" coordsize="10,20">
              <v:shape style="position:absolute;left:9597;top:5374;width:10;height:20" coordorigin="9597,5374" coordsize="10,20" path="m9597,5394l9607,5394,9607,5374,9597,5374,9597,5394xe" filled="true" fillcolor="#000000" stroked="false">
                <v:path arrowok="t"/>
                <v:fill type="solid"/>
              </v:shape>
            </v:group>
            <v:group style="position:absolute;left:9597;top:5394;width:10;height:20" coordorigin="9597,5394" coordsize="10,20">
              <v:shape style="position:absolute;left:9597;top:5394;width:10;height:20" coordorigin="9597,5394" coordsize="10,20" path="m9597,5413l9607,5413,9607,5394,9597,5394,9597,5413xe" filled="true" fillcolor="#000000" stroked="false">
                <v:path arrowok="t"/>
                <v:fill type="solid"/>
              </v:shape>
            </v:group>
            <v:group style="position:absolute;left:9597;top:5413;width:10;height:20" coordorigin="9597,5413" coordsize="10,20">
              <v:shape style="position:absolute;left:9597;top:5413;width:10;height:20" coordorigin="9597,5413" coordsize="10,20" path="m9597,5432l9607,5432,9607,5413,9597,5413,9597,5432xe" filled="true" fillcolor="#000000" stroked="false">
                <v:path arrowok="t"/>
                <v:fill type="solid"/>
              </v:shape>
            </v:group>
            <v:group style="position:absolute;left:9597;top:5432;width:10;height:20" coordorigin="9597,5432" coordsize="10,20">
              <v:shape style="position:absolute;left:9597;top:5432;width:10;height:20" coordorigin="9597,5432" coordsize="10,20" path="m9597,5451l9607,5451,9607,5432,9597,5432,9597,5451xe" filled="true" fillcolor="#000000" stroked="false">
                <v:path arrowok="t"/>
                <v:fill type="solid"/>
              </v:shape>
            </v:group>
            <v:group style="position:absolute;left:9597;top:5451;width:10;height:20" coordorigin="9597,5451" coordsize="10,20">
              <v:shape style="position:absolute;left:9597;top:5451;width:10;height:20" coordorigin="9597,5451" coordsize="10,20" path="m9597,5470l9607,5470,9607,5451,9597,5451,9597,5470xe" filled="true" fillcolor="#000000" stroked="false">
                <v:path arrowok="t"/>
                <v:fill type="solid"/>
              </v:shape>
            </v:group>
            <v:group style="position:absolute;left:9597;top:5470;width:10;height:20" coordorigin="9597,5470" coordsize="10,20">
              <v:shape style="position:absolute;left:9597;top:5470;width:10;height:20" coordorigin="9597,5470" coordsize="10,20" path="m9597,5490l9607,5490,9607,5470,9597,5470,9597,5490xe" filled="true" fillcolor="#000000" stroked="false">
                <v:path arrowok="t"/>
                <v:fill type="solid"/>
              </v:shape>
            </v:group>
            <v:group style="position:absolute;left:9597;top:5497;width:10;height:2" coordorigin="9597,5497" coordsize="10,2">
              <v:shape style="position:absolute;left:9597;top:5497;width:10;height:2" coordorigin="9597,5497" coordsize="10,0" path="m9597,5497l9607,5497e" filled="false" stroked="true" strokeweight=".720001pt" strokecolor="#000000">
                <v:path arrowok="t"/>
              </v:shape>
            </v:group>
            <v:group style="position:absolute;left:10446;top:5259;width:10;height:20" coordorigin="10446,5259" coordsize="10,20">
              <v:shape style="position:absolute;left:10446;top:5259;width:10;height:20" coordorigin="10446,5259" coordsize="10,20" path="m10446,5278l10455,5278,10455,5259,10446,5259,10446,5278xe" filled="true" fillcolor="#000000" stroked="false">
                <v:path arrowok="t"/>
                <v:fill type="solid"/>
              </v:shape>
            </v:group>
            <v:group style="position:absolute;left:10446;top:5278;width:10;height:20" coordorigin="10446,5278" coordsize="10,20">
              <v:shape style="position:absolute;left:10446;top:5278;width:10;height:20" coordorigin="10446,5278" coordsize="10,20" path="m10446,5298l10455,5298,10455,5278,10446,5278,10446,5298xe" filled="true" fillcolor="#000000" stroked="false">
                <v:path arrowok="t"/>
                <v:fill type="solid"/>
              </v:shape>
            </v:group>
            <v:group style="position:absolute;left:10446;top:5298;width:10;height:20" coordorigin="10446,5298" coordsize="10,20">
              <v:shape style="position:absolute;left:10446;top:5298;width:10;height:20" coordorigin="10446,5298" coordsize="10,20" path="m10446,5317l10455,5317,10455,5298,10446,5298,10446,5317xe" filled="true" fillcolor="#000000" stroked="false">
                <v:path arrowok="t"/>
                <v:fill type="solid"/>
              </v:shape>
            </v:group>
            <v:group style="position:absolute;left:10446;top:5317;width:10;height:20" coordorigin="10446,5317" coordsize="10,20">
              <v:shape style="position:absolute;left:10446;top:5317;width:10;height:20" coordorigin="10446,5317" coordsize="10,20" path="m10446,5336l10455,5336,10455,5317,10446,5317,10446,5336xe" filled="true" fillcolor="#000000" stroked="false">
                <v:path arrowok="t"/>
                <v:fill type="solid"/>
              </v:shape>
            </v:group>
            <v:group style="position:absolute;left:10446;top:5336;width:10;height:20" coordorigin="10446,5336" coordsize="10,20">
              <v:shape style="position:absolute;left:10446;top:5336;width:10;height:20" coordorigin="10446,5336" coordsize="10,20" path="m10446,5355l10455,5355,10455,5336,10446,5336,10446,5355xe" filled="true" fillcolor="#000000" stroked="false">
                <v:path arrowok="t"/>
                <v:fill type="solid"/>
              </v:shape>
            </v:group>
            <v:group style="position:absolute;left:10446;top:5355;width:10;height:20" coordorigin="10446,5355" coordsize="10,20">
              <v:shape style="position:absolute;left:10446;top:5355;width:10;height:20" coordorigin="10446,5355" coordsize="10,20" path="m10446,5374l10455,5374,10455,5355,10446,5355,10446,5374xe" filled="true" fillcolor="#000000" stroked="false">
                <v:path arrowok="t"/>
                <v:fill type="solid"/>
              </v:shape>
            </v:group>
            <v:group style="position:absolute;left:10446;top:5374;width:10;height:20" coordorigin="10446,5374" coordsize="10,20">
              <v:shape style="position:absolute;left:10446;top:5374;width:10;height:20" coordorigin="10446,5374" coordsize="10,20" path="m10446,5394l10455,5394,10455,5374,10446,5374,10446,5394xe" filled="true" fillcolor="#000000" stroked="false">
                <v:path arrowok="t"/>
                <v:fill type="solid"/>
              </v:shape>
            </v:group>
            <v:group style="position:absolute;left:10446;top:5394;width:10;height:20" coordorigin="10446,5394" coordsize="10,20">
              <v:shape style="position:absolute;left:10446;top:5394;width:10;height:20" coordorigin="10446,5394" coordsize="10,20" path="m10446,5413l10455,5413,10455,5394,10446,5394,10446,5413xe" filled="true" fillcolor="#000000" stroked="false">
                <v:path arrowok="t"/>
                <v:fill type="solid"/>
              </v:shape>
            </v:group>
            <v:group style="position:absolute;left:10446;top:5413;width:10;height:20" coordorigin="10446,5413" coordsize="10,20">
              <v:shape style="position:absolute;left:10446;top:5413;width:10;height:20" coordorigin="10446,5413" coordsize="10,20" path="m10446,5432l10455,5432,10455,5413,10446,5413,10446,5432xe" filled="true" fillcolor="#000000" stroked="false">
                <v:path arrowok="t"/>
                <v:fill type="solid"/>
              </v:shape>
            </v:group>
            <v:group style="position:absolute;left:10446;top:5432;width:10;height:20" coordorigin="10446,5432" coordsize="10,20">
              <v:shape style="position:absolute;left:10446;top:5432;width:10;height:20" coordorigin="10446,5432" coordsize="10,20" path="m10446,5451l10455,5451,10455,5432,10446,5432,10446,5451xe" filled="true" fillcolor="#000000" stroked="false">
                <v:path arrowok="t"/>
                <v:fill type="solid"/>
              </v:shape>
            </v:group>
            <v:group style="position:absolute;left:10446;top:5451;width:10;height:20" coordorigin="10446,5451" coordsize="10,20">
              <v:shape style="position:absolute;left:10446;top:5451;width:10;height:20" coordorigin="10446,5451" coordsize="10,20" path="m10446,5470l10455,5470,10455,5451,10446,5451,10446,5470xe" filled="true" fillcolor="#000000" stroked="false">
                <v:path arrowok="t"/>
                <v:fill type="solid"/>
              </v:shape>
            </v:group>
            <v:group style="position:absolute;left:10446;top:5470;width:10;height:20" coordorigin="10446,5470" coordsize="10,20">
              <v:shape style="position:absolute;left:10446;top:5470;width:10;height:20" coordorigin="10446,5470" coordsize="10,20" path="m10446,5490l10455,5490,10455,5470,10446,5470,10446,5490xe" filled="true" fillcolor="#000000" stroked="false">
                <v:path arrowok="t"/>
                <v:fill type="solid"/>
              </v:shape>
            </v:group>
            <v:group style="position:absolute;left:10446;top:5497;width:10;height:2" coordorigin="10446,5497" coordsize="10,2">
              <v:shape style="position:absolute;left:10446;top:5497;width:10;height:2" coordorigin="10446,5497" coordsize="10,0" path="m10446,5497l10455,5497e" filled="false" stroked="true" strokeweight=".720001pt" strokecolor="#000000">
                <v:path arrowok="t"/>
              </v:shape>
            </v:group>
            <v:group style="position:absolute;left:12006;top:5259;width:10;height:20" coordorigin="12006,5259" coordsize="10,20">
              <v:shape style="position:absolute;left:12006;top:5259;width:10;height:20" coordorigin="12006,5259" coordsize="10,20" path="m12006,5278l12015,5278,12015,5259,12006,5259,12006,5278xe" filled="true" fillcolor="#000000" stroked="false">
                <v:path arrowok="t"/>
                <v:fill type="solid"/>
              </v:shape>
            </v:group>
            <v:group style="position:absolute;left:12006;top:5278;width:10;height:20" coordorigin="12006,5278" coordsize="10,20">
              <v:shape style="position:absolute;left:12006;top:5278;width:10;height:20" coordorigin="12006,5278" coordsize="10,20" path="m12006,5298l12015,5298,12015,5278,12006,5278,12006,5298xe" filled="true" fillcolor="#000000" stroked="false">
                <v:path arrowok="t"/>
                <v:fill type="solid"/>
              </v:shape>
            </v:group>
            <v:group style="position:absolute;left:12006;top:5298;width:10;height:20" coordorigin="12006,5298" coordsize="10,20">
              <v:shape style="position:absolute;left:12006;top:5298;width:10;height:20" coordorigin="12006,5298" coordsize="10,20" path="m12006,5317l12015,5317,12015,5298,12006,5298,12006,5317xe" filled="true" fillcolor="#000000" stroked="false">
                <v:path arrowok="t"/>
                <v:fill type="solid"/>
              </v:shape>
            </v:group>
            <v:group style="position:absolute;left:12006;top:5317;width:10;height:20" coordorigin="12006,5317" coordsize="10,20">
              <v:shape style="position:absolute;left:12006;top:5317;width:10;height:20" coordorigin="12006,5317" coordsize="10,20" path="m12006,5336l12015,5336,12015,5317,12006,5317,12006,5336xe" filled="true" fillcolor="#000000" stroked="false">
                <v:path arrowok="t"/>
                <v:fill type="solid"/>
              </v:shape>
            </v:group>
            <v:group style="position:absolute;left:12006;top:5336;width:10;height:20" coordorigin="12006,5336" coordsize="10,20">
              <v:shape style="position:absolute;left:12006;top:5336;width:10;height:20" coordorigin="12006,5336" coordsize="10,20" path="m12006,5355l12015,5355,12015,5336,12006,5336,12006,5355xe" filled="true" fillcolor="#000000" stroked="false">
                <v:path arrowok="t"/>
                <v:fill type="solid"/>
              </v:shape>
            </v:group>
            <v:group style="position:absolute;left:12006;top:5355;width:10;height:20" coordorigin="12006,5355" coordsize="10,20">
              <v:shape style="position:absolute;left:12006;top:5355;width:10;height:20" coordorigin="12006,5355" coordsize="10,20" path="m12006,5374l12015,5374,12015,5355,12006,5355,12006,5374xe" filled="true" fillcolor="#000000" stroked="false">
                <v:path arrowok="t"/>
                <v:fill type="solid"/>
              </v:shape>
            </v:group>
            <v:group style="position:absolute;left:12006;top:5374;width:10;height:20" coordorigin="12006,5374" coordsize="10,20">
              <v:shape style="position:absolute;left:12006;top:5374;width:10;height:20" coordorigin="12006,5374" coordsize="10,20" path="m12006,5394l12015,5394,12015,5374,12006,5374,12006,5394xe" filled="true" fillcolor="#000000" stroked="false">
                <v:path arrowok="t"/>
                <v:fill type="solid"/>
              </v:shape>
            </v:group>
            <v:group style="position:absolute;left:12006;top:5394;width:10;height:20" coordorigin="12006,5394" coordsize="10,20">
              <v:shape style="position:absolute;left:12006;top:5394;width:10;height:20" coordorigin="12006,5394" coordsize="10,20" path="m12006,5413l12015,5413,12015,5394,12006,5394,12006,5413xe" filled="true" fillcolor="#000000" stroked="false">
                <v:path arrowok="t"/>
                <v:fill type="solid"/>
              </v:shape>
            </v:group>
            <v:group style="position:absolute;left:12006;top:5413;width:10;height:20" coordorigin="12006,5413" coordsize="10,20">
              <v:shape style="position:absolute;left:12006;top:5413;width:10;height:20" coordorigin="12006,5413" coordsize="10,20" path="m12006,5432l12015,5432,12015,5413,12006,5413,12006,5432xe" filled="true" fillcolor="#000000" stroked="false">
                <v:path arrowok="t"/>
                <v:fill type="solid"/>
              </v:shape>
            </v:group>
            <v:group style="position:absolute;left:12006;top:5432;width:10;height:20" coordorigin="12006,5432" coordsize="10,20">
              <v:shape style="position:absolute;left:12006;top:5432;width:10;height:20" coordorigin="12006,5432" coordsize="10,20" path="m12006,5451l12015,5451,12015,5432,12006,5432,12006,5451xe" filled="true" fillcolor="#000000" stroked="false">
                <v:path arrowok="t"/>
                <v:fill type="solid"/>
              </v:shape>
            </v:group>
            <v:group style="position:absolute;left:12006;top:5451;width:10;height:20" coordorigin="12006,5451" coordsize="10,20">
              <v:shape style="position:absolute;left:12006;top:5451;width:10;height:20" coordorigin="12006,5451" coordsize="10,20" path="m12006,5470l12015,5470,12015,5451,12006,5451,12006,5470xe" filled="true" fillcolor="#000000" stroked="false">
                <v:path arrowok="t"/>
                <v:fill type="solid"/>
              </v:shape>
            </v:group>
            <v:group style="position:absolute;left:12006;top:5470;width:10;height:20" coordorigin="12006,5470" coordsize="10,20">
              <v:shape style="position:absolute;left:12006;top:5470;width:10;height:20" coordorigin="12006,5470" coordsize="10,20" path="m12006,5490l12015,5490,12015,5470,12006,5470,12006,5490xe" filled="true" fillcolor="#000000" stroked="false">
                <v:path arrowok="t"/>
                <v:fill type="solid"/>
              </v:shape>
            </v:group>
            <v:group style="position:absolute;left:12006;top:5497;width:10;height:2" coordorigin="12006,5497" coordsize="10,2">
              <v:shape style="position:absolute;left:12006;top:5497;width:10;height:2" coordorigin="12006,5497" coordsize="10,0" path="m12006,5497l12015,5497e" filled="false" stroked="true" strokeweight=".720001pt" strokecolor="#000000">
                <v:path arrowok="t"/>
              </v:shape>
            </v:group>
            <v:group style="position:absolute;left:13705;top:5259;width:10;height:20" coordorigin="13705,5259" coordsize="10,20">
              <v:shape style="position:absolute;left:13705;top:5259;width:10;height:20" coordorigin="13705,5259" coordsize="10,20" path="m13705,5278l13714,5278,13714,5259,13705,5259,13705,5278xe" filled="true" fillcolor="#000000" stroked="false">
                <v:path arrowok="t"/>
                <v:fill type="solid"/>
              </v:shape>
            </v:group>
            <v:group style="position:absolute;left:13705;top:5278;width:10;height:20" coordorigin="13705,5278" coordsize="10,20">
              <v:shape style="position:absolute;left:13705;top:5278;width:10;height:20" coordorigin="13705,5278" coordsize="10,20" path="m13705,5298l13714,5298,13714,5278,13705,5278,13705,5298xe" filled="true" fillcolor="#000000" stroked="false">
                <v:path arrowok="t"/>
                <v:fill type="solid"/>
              </v:shape>
            </v:group>
            <v:group style="position:absolute;left:13705;top:5298;width:10;height:20" coordorigin="13705,5298" coordsize="10,20">
              <v:shape style="position:absolute;left:13705;top:5298;width:10;height:20" coordorigin="13705,5298" coordsize="10,20" path="m13705,5317l13714,5317,13714,5298,13705,5298,13705,5317xe" filled="true" fillcolor="#000000" stroked="false">
                <v:path arrowok="t"/>
                <v:fill type="solid"/>
              </v:shape>
            </v:group>
            <v:group style="position:absolute;left:13705;top:5317;width:10;height:20" coordorigin="13705,5317" coordsize="10,20">
              <v:shape style="position:absolute;left:13705;top:5317;width:10;height:20" coordorigin="13705,5317" coordsize="10,20" path="m13705,5336l13714,5336,13714,5317,13705,5317,13705,5336xe" filled="true" fillcolor="#000000" stroked="false">
                <v:path arrowok="t"/>
                <v:fill type="solid"/>
              </v:shape>
            </v:group>
            <v:group style="position:absolute;left:13705;top:5336;width:10;height:20" coordorigin="13705,5336" coordsize="10,20">
              <v:shape style="position:absolute;left:13705;top:5336;width:10;height:20" coordorigin="13705,5336" coordsize="10,20" path="m13705,5355l13714,5355,13714,5336,13705,5336,13705,5355xe" filled="true" fillcolor="#000000" stroked="false">
                <v:path arrowok="t"/>
                <v:fill type="solid"/>
              </v:shape>
            </v:group>
            <v:group style="position:absolute;left:13705;top:5355;width:10;height:20" coordorigin="13705,5355" coordsize="10,20">
              <v:shape style="position:absolute;left:13705;top:5355;width:10;height:20" coordorigin="13705,5355" coordsize="10,20" path="m13705,5374l13714,5374,13714,5355,13705,5355,13705,5374xe" filled="true" fillcolor="#000000" stroked="false">
                <v:path arrowok="t"/>
                <v:fill type="solid"/>
              </v:shape>
            </v:group>
            <v:group style="position:absolute;left:13705;top:5374;width:10;height:20" coordorigin="13705,5374" coordsize="10,20">
              <v:shape style="position:absolute;left:13705;top:5374;width:10;height:20" coordorigin="13705,5374" coordsize="10,20" path="m13705,5394l13714,5394,13714,5374,13705,5374,13705,5394xe" filled="true" fillcolor="#000000" stroked="false">
                <v:path arrowok="t"/>
                <v:fill type="solid"/>
              </v:shape>
            </v:group>
            <v:group style="position:absolute;left:13705;top:5394;width:10;height:20" coordorigin="13705,5394" coordsize="10,20">
              <v:shape style="position:absolute;left:13705;top:5394;width:10;height:20" coordorigin="13705,5394" coordsize="10,20" path="m13705,5413l13714,5413,13714,5394,13705,5394,13705,5413xe" filled="true" fillcolor="#000000" stroked="false">
                <v:path arrowok="t"/>
                <v:fill type="solid"/>
              </v:shape>
            </v:group>
            <v:group style="position:absolute;left:13705;top:5413;width:10;height:20" coordorigin="13705,5413" coordsize="10,20">
              <v:shape style="position:absolute;left:13705;top:5413;width:10;height:20" coordorigin="13705,5413" coordsize="10,20" path="m13705,5432l13714,5432,13714,5413,13705,5413,13705,5432xe" filled="true" fillcolor="#000000" stroked="false">
                <v:path arrowok="t"/>
                <v:fill type="solid"/>
              </v:shape>
            </v:group>
            <v:group style="position:absolute;left:13705;top:5432;width:10;height:20" coordorigin="13705,5432" coordsize="10,20">
              <v:shape style="position:absolute;left:13705;top:5432;width:10;height:20" coordorigin="13705,5432" coordsize="10,20" path="m13705,5451l13714,5451,13714,5432,13705,5432,13705,5451xe" filled="true" fillcolor="#000000" stroked="false">
                <v:path arrowok="t"/>
                <v:fill type="solid"/>
              </v:shape>
            </v:group>
            <v:group style="position:absolute;left:13705;top:5451;width:10;height:20" coordorigin="13705,5451" coordsize="10,20">
              <v:shape style="position:absolute;left:13705;top:5451;width:10;height:20" coordorigin="13705,5451" coordsize="10,20" path="m13705,5470l13714,5470,13714,5451,13705,5451,13705,5470xe" filled="true" fillcolor="#000000" stroked="false">
                <v:path arrowok="t"/>
                <v:fill type="solid"/>
              </v:shape>
            </v:group>
            <v:group style="position:absolute;left:13705;top:5470;width:10;height:20" coordorigin="13705,5470" coordsize="10,20">
              <v:shape style="position:absolute;left:13705;top:5470;width:10;height:20" coordorigin="13705,5470" coordsize="10,20" path="m13705,5490l13714,5490,13714,5470,13705,5470,13705,5490xe" filled="true" fillcolor="#000000" stroked="false">
                <v:path arrowok="t"/>
                <v:fill type="solid"/>
              </v:shape>
            </v:group>
            <v:group style="position:absolute;left:13705;top:5497;width:10;height:2" coordorigin="13705,5497" coordsize="10,2">
              <v:shape style="position:absolute;left:13705;top:5497;width:10;height:2" coordorigin="13705,5497" coordsize="10,0" path="m13705,5497l13714,5497e" filled="false" stroked="true" strokeweight=".720001pt" strokecolor="#000000">
                <v:path arrowok="t"/>
              </v:shape>
              <v:shape style="position:absolute;left:1128;top:5413;width:3472;height:101" type="#_x0000_t75" stroked="false">
                <v:imagedata r:id="rId239" o:title=""/>
              </v:shape>
              <v:shape style="position:absolute;left:4576;top:5504;width:625;height:10" type="#_x0000_t75" stroked="false">
                <v:imagedata r:id="rId232" o:title=""/>
              </v:shape>
              <v:shape style="position:absolute;left:5196;top:5504;width:2838;height:10" type="#_x0000_t75" stroked="false">
                <v:imagedata r:id="rId233" o:title=""/>
              </v:shape>
              <v:shape style="position:absolute;left:8030;top:5504;width:717;height:10" type="#_x0000_t75" stroked="false">
                <v:imagedata r:id="rId234" o:title=""/>
              </v:shape>
              <v:shape style="position:absolute;left:8742;top:5504;width:856;height:10" type="#_x0000_t75" stroked="false">
                <v:imagedata r:id="rId235" o:title=""/>
              </v:shape>
              <v:shape style="position:absolute;left:9592;top:5504;width:853;height:10" type="#_x0000_t75" stroked="false">
                <v:imagedata r:id="rId236" o:title=""/>
              </v:shape>
              <v:shape style="position:absolute;left:10441;top:5504;width:1565;height:10" type="#_x0000_t75" stroked="false">
                <v:imagedata r:id="rId237" o:title=""/>
              </v:shape>
              <v:shape style="position:absolute;left:12001;top:5504;width:3412;height:10" type="#_x0000_t75" stroked="false">
                <v:imagedata r:id="rId238" o:title=""/>
              </v:shape>
            </v:group>
            <v:group style="position:absolute;left:3269;top:5514;width:10;height:20" coordorigin="3269,5514" coordsize="10,20">
              <v:shape style="position:absolute;left:3269;top:5514;width:10;height:20" coordorigin="3269,5514" coordsize="10,20" path="m3269,5533l3279,5533,3279,5514,3269,5514,3269,5533xe" filled="true" fillcolor="#000000" stroked="false">
                <v:path arrowok="t"/>
                <v:fill type="solid"/>
              </v:shape>
            </v:group>
            <v:group style="position:absolute;left:3269;top:5533;width:10;height:20" coordorigin="3269,5533" coordsize="10,20">
              <v:shape style="position:absolute;left:3269;top:5533;width:10;height:20" coordorigin="3269,5533" coordsize="10,20" path="m3269,5552l3279,5552,3279,5533,3269,5533,3269,5552xe" filled="true" fillcolor="#000000" stroked="false">
                <v:path arrowok="t"/>
                <v:fill type="solid"/>
              </v:shape>
            </v:group>
            <v:group style="position:absolute;left:3269;top:5552;width:10;height:20" coordorigin="3269,5552" coordsize="10,20">
              <v:shape style="position:absolute;left:3269;top:5552;width:10;height:20" coordorigin="3269,5552" coordsize="10,20" path="m3269,5571l3279,5571,3279,5552,3269,5552,3269,5571xe" filled="true" fillcolor="#000000" stroked="false">
                <v:path arrowok="t"/>
                <v:fill type="solid"/>
              </v:shape>
            </v:group>
            <v:group style="position:absolute;left:3269;top:5571;width:10;height:20" coordorigin="3269,5571" coordsize="10,20">
              <v:shape style="position:absolute;left:3269;top:5571;width:10;height:20" coordorigin="3269,5571" coordsize="10,20" path="m3269,5590l3279,5590,3279,5571,3269,5571,3269,5590xe" filled="true" fillcolor="#000000" stroked="false">
                <v:path arrowok="t"/>
                <v:fill type="solid"/>
              </v:shape>
            </v:group>
            <v:group style="position:absolute;left:3269;top:5590;width:10;height:20" coordorigin="3269,5590" coordsize="10,20">
              <v:shape style="position:absolute;left:3269;top:5590;width:10;height:20" coordorigin="3269,5590" coordsize="10,20" path="m3269,5610l3279,5610,3279,5590,3269,5590,3269,5610xe" filled="true" fillcolor="#000000" stroked="false">
                <v:path arrowok="t"/>
                <v:fill type="solid"/>
              </v:shape>
            </v:group>
            <v:group style="position:absolute;left:3269;top:5610;width:10;height:20" coordorigin="3269,5610" coordsize="10,20">
              <v:shape style="position:absolute;left:3269;top:5610;width:10;height:20" coordorigin="3269,5610" coordsize="10,20" path="m3269,5629l3279,5629,3279,5610,3269,5610,3269,5629xe" filled="true" fillcolor="#000000" stroked="false">
                <v:path arrowok="t"/>
                <v:fill type="solid"/>
              </v:shape>
            </v:group>
            <v:group style="position:absolute;left:3269;top:5629;width:10;height:20" coordorigin="3269,5629" coordsize="10,20">
              <v:shape style="position:absolute;left:3269;top:5629;width:10;height:20" coordorigin="3269,5629" coordsize="10,20" path="m3269,5648l3279,5648,3279,5629,3269,5629,3269,5648xe" filled="true" fillcolor="#000000" stroked="false">
                <v:path arrowok="t"/>
                <v:fill type="solid"/>
              </v:shape>
            </v:group>
            <v:group style="position:absolute;left:3269;top:5648;width:10;height:20" coordorigin="3269,5648" coordsize="10,20">
              <v:shape style="position:absolute;left:3269;top:5648;width:10;height:20" coordorigin="3269,5648" coordsize="10,20" path="m3269,5667l3279,5667,3279,5648,3269,5648,3269,5667xe" filled="true" fillcolor="#000000" stroked="false">
                <v:path arrowok="t"/>
                <v:fill type="solid"/>
              </v:shape>
            </v:group>
            <v:group style="position:absolute;left:3269;top:5667;width:10;height:20" coordorigin="3269,5667" coordsize="10,20">
              <v:shape style="position:absolute;left:3269;top:5667;width:10;height:20" coordorigin="3269,5667" coordsize="10,20" path="m3269,5686l3279,5686,3279,5667,3269,5667,3269,5686xe" filled="true" fillcolor="#000000" stroked="false">
                <v:path arrowok="t"/>
                <v:fill type="solid"/>
              </v:shape>
            </v:group>
            <v:group style="position:absolute;left:3269;top:5686;width:10;height:20" coordorigin="3269,5686" coordsize="10,20">
              <v:shape style="position:absolute;left:3269;top:5686;width:10;height:20" coordorigin="3269,5686" coordsize="10,20" path="m3269,5706l3279,5706,3279,5686,3269,5686,3269,5706xe" filled="true" fillcolor="#000000" stroked="false">
                <v:path arrowok="t"/>
                <v:fill type="solid"/>
              </v:shape>
            </v:group>
            <v:group style="position:absolute;left:3269;top:5706;width:10;height:20" coordorigin="3269,5706" coordsize="10,20">
              <v:shape style="position:absolute;left:3269;top:5706;width:10;height:20" coordorigin="3269,5706" coordsize="10,20" path="m3269,5725l3279,5725,3279,5706,3269,5706,3269,5725xe" filled="true" fillcolor="#000000" stroked="false">
                <v:path arrowok="t"/>
                <v:fill type="solid"/>
              </v:shape>
            </v:group>
            <v:group style="position:absolute;left:3269;top:5728;width:10;height:2" coordorigin="3269,5728" coordsize="10,2">
              <v:shape style="position:absolute;left:3269;top:5728;width:10;height:2" coordorigin="3269,5728" coordsize="10,0" path="m3269,5728l3279,5728e" filled="false" stroked="true" strokeweight=".300018pt" strokecolor="#000000">
                <v:path arrowok="t"/>
              </v:shape>
            </v:group>
            <v:group style="position:absolute;left:4581;top:5514;width:10;height:20" coordorigin="4581,5514" coordsize="10,20">
              <v:shape style="position:absolute;left:4581;top:5514;width:10;height:20" coordorigin="4581,5514" coordsize="10,20" path="m4581,5533l4590,5533,4590,5514,4581,5514,4581,5533xe" filled="true" fillcolor="#000000" stroked="false">
                <v:path arrowok="t"/>
                <v:fill type="solid"/>
              </v:shape>
            </v:group>
            <v:group style="position:absolute;left:4581;top:5533;width:10;height:20" coordorigin="4581,5533" coordsize="10,20">
              <v:shape style="position:absolute;left:4581;top:5533;width:10;height:20" coordorigin="4581,5533" coordsize="10,20" path="m4581,5552l4590,5552,4590,5533,4581,5533,4581,5552xe" filled="true" fillcolor="#000000" stroked="false">
                <v:path arrowok="t"/>
                <v:fill type="solid"/>
              </v:shape>
            </v:group>
            <v:group style="position:absolute;left:4581;top:5552;width:10;height:20" coordorigin="4581,5552" coordsize="10,20">
              <v:shape style="position:absolute;left:4581;top:5552;width:10;height:20" coordorigin="4581,5552" coordsize="10,20" path="m4581,5571l4590,5571,4590,5552,4581,5552,4581,5571xe" filled="true" fillcolor="#000000" stroked="false">
                <v:path arrowok="t"/>
                <v:fill type="solid"/>
              </v:shape>
            </v:group>
            <v:group style="position:absolute;left:4581;top:5571;width:10;height:20" coordorigin="4581,5571" coordsize="10,20">
              <v:shape style="position:absolute;left:4581;top:5571;width:10;height:20" coordorigin="4581,5571" coordsize="10,20" path="m4581,5590l4590,5590,4590,5571,4581,5571,4581,5590xe" filled="true" fillcolor="#000000" stroked="false">
                <v:path arrowok="t"/>
                <v:fill type="solid"/>
              </v:shape>
            </v:group>
            <v:group style="position:absolute;left:4581;top:5590;width:10;height:20" coordorigin="4581,5590" coordsize="10,20">
              <v:shape style="position:absolute;left:4581;top:5590;width:10;height:20" coordorigin="4581,5590" coordsize="10,20" path="m4581,5610l4590,5610,4590,5590,4581,5590,4581,5610xe" filled="true" fillcolor="#000000" stroked="false">
                <v:path arrowok="t"/>
                <v:fill type="solid"/>
              </v:shape>
            </v:group>
            <v:group style="position:absolute;left:4581;top:5610;width:10;height:20" coordorigin="4581,5610" coordsize="10,20">
              <v:shape style="position:absolute;left:4581;top:5610;width:10;height:20" coordorigin="4581,5610" coordsize="10,20" path="m4581,5629l4590,5629,4590,5610,4581,5610,4581,5629xe" filled="true" fillcolor="#000000" stroked="false">
                <v:path arrowok="t"/>
                <v:fill type="solid"/>
              </v:shape>
            </v:group>
            <v:group style="position:absolute;left:4581;top:5629;width:10;height:20" coordorigin="4581,5629" coordsize="10,20">
              <v:shape style="position:absolute;left:4581;top:5629;width:10;height:20" coordorigin="4581,5629" coordsize="10,20" path="m4581,5648l4590,5648,4590,5629,4581,5629,4581,5648xe" filled="true" fillcolor="#000000" stroked="false">
                <v:path arrowok="t"/>
                <v:fill type="solid"/>
              </v:shape>
            </v:group>
            <v:group style="position:absolute;left:4581;top:5648;width:10;height:20" coordorigin="4581,5648" coordsize="10,20">
              <v:shape style="position:absolute;left:4581;top:5648;width:10;height:20" coordorigin="4581,5648" coordsize="10,20" path="m4581,5667l4590,5667,4590,5648,4581,5648,4581,5667xe" filled="true" fillcolor="#000000" stroked="false">
                <v:path arrowok="t"/>
                <v:fill type="solid"/>
              </v:shape>
            </v:group>
            <v:group style="position:absolute;left:4581;top:5667;width:10;height:20" coordorigin="4581,5667" coordsize="10,20">
              <v:shape style="position:absolute;left:4581;top:5667;width:10;height:20" coordorigin="4581,5667" coordsize="10,20" path="m4581,5686l4590,5686,4590,5667,4581,5667,4581,5686xe" filled="true" fillcolor="#000000" stroked="false">
                <v:path arrowok="t"/>
                <v:fill type="solid"/>
              </v:shape>
            </v:group>
            <v:group style="position:absolute;left:4581;top:5686;width:10;height:20" coordorigin="4581,5686" coordsize="10,20">
              <v:shape style="position:absolute;left:4581;top:5686;width:10;height:20" coordorigin="4581,5686" coordsize="10,20" path="m4581,5706l4590,5706,4590,5686,4581,5686,4581,5706xe" filled="true" fillcolor="#000000" stroked="false">
                <v:path arrowok="t"/>
                <v:fill type="solid"/>
              </v:shape>
            </v:group>
            <v:group style="position:absolute;left:4581;top:5706;width:10;height:20" coordorigin="4581,5706" coordsize="10,20">
              <v:shape style="position:absolute;left:4581;top:5706;width:10;height:20" coordorigin="4581,5706" coordsize="10,20" path="m4581,5725l4590,5725,4590,5706,4581,5706,4581,5725xe" filled="true" fillcolor="#000000" stroked="false">
                <v:path arrowok="t"/>
                <v:fill type="solid"/>
              </v:shape>
            </v:group>
            <v:group style="position:absolute;left:4581;top:5728;width:10;height:2" coordorigin="4581,5728" coordsize="10,2">
              <v:shape style="position:absolute;left:4581;top:5728;width:10;height:2" coordorigin="4581,5728" coordsize="10,0" path="m4581,5728l4590,5728e" filled="false" stroked="true" strokeweight=".300018pt" strokecolor="#000000">
                <v:path arrowok="t"/>
              </v:shape>
            </v:group>
            <v:group style="position:absolute;left:5201;top:5514;width:10;height:20" coordorigin="5201,5514" coordsize="10,20">
              <v:shape style="position:absolute;left:5201;top:5514;width:10;height:20" coordorigin="5201,5514" coordsize="10,20" path="m5201,5533l5211,5533,5211,5514,5201,5514,5201,5533xe" filled="true" fillcolor="#000000" stroked="false">
                <v:path arrowok="t"/>
                <v:fill type="solid"/>
              </v:shape>
            </v:group>
            <v:group style="position:absolute;left:5201;top:5533;width:10;height:20" coordorigin="5201,5533" coordsize="10,20">
              <v:shape style="position:absolute;left:5201;top:5533;width:10;height:20" coordorigin="5201,5533" coordsize="10,20" path="m5201,5552l5211,5552,5211,5533,5201,5533,5201,5552xe" filled="true" fillcolor="#000000" stroked="false">
                <v:path arrowok="t"/>
                <v:fill type="solid"/>
              </v:shape>
            </v:group>
            <v:group style="position:absolute;left:5201;top:5552;width:10;height:20" coordorigin="5201,5552" coordsize="10,20">
              <v:shape style="position:absolute;left:5201;top:5552;width:10;height:20" coordorigin="5201,5552" coordsize="10,20" path="m5201,5571l5211,5571,5211,5552,5201,5552,5201,5571xe" filled="true" fillcolor="#000000" stroked="false">
                <v:path arrowok="t"/>
                <v:fill type="solid"/>
              </v:shape>
            </v:group>
            <v:group style="position:absolute;left:5201;top:5571;width:10;height:20" coordorigin="5201,5571" coordsize="10,20">
              <v:shape style="position:absolute;left:5201;top:5571;width:10;height:20" coordorigin="5201,5571" coordsize="10,20" path="m5201,5590l5211,5590,5211,5571,5201,5571,5201,5590xe" filled="true" fillcolor="#000000" stroked="false">
                <v:path arrowok="t"/>
                <v:fill type="solid"/>
              </v:shape>
            </v:group>
            <v:group style="position:absolute;left:5201;top:5590;width:10;height:20" coordorigin="5201,5590" coordsize="10,20">
              <v:shape style="position:absolute;left:5201;top:5590;width:10;height:20" coordorigin="5201,5590" coordsize="10,20" path="m5201,5610l5211,5610,5211,5590,5201,5590,5201,5610xe" filled="true" fillcolor="#000000" stroked="false">
                <v:path arrowok="t"/>
                <v:fill type="solid"/>
              </v:shape>
            </v:group>
            <v:group style="position:absolute;left:5201;top:5610;width:10;height:20" coordorigin="5201,5610" coordsize="10,20">
              <v:shape style="position:absolute;left:5201;top:5610;width:10;height:20" coordorigin="5201,5610" coordsize="10,20" path="m5201,5629l5211,5629,5211,5610,5201,5610,5201,5629xe" filled="true" fillcolor="#000000" stroked="false">
                <v:path arrowok="t"/>
                <v:fill type="solid"/>
              </v:shape>
            </v:group>
            <v:group style="position:absolute;left:5201;top:5629;width:10;height:20" coordorigin="5201,5629" coordsize="10,20">
              <v:shape style="position:absolute;left:5201;top:5629;width:10;height:20" coordorigin="5201,5629" coordsize="10,20" path="m5201,5648l5211,5648,5211,5629,5201,5629,5201,5648xe" filled="true" fillcolor="#000000" stroked="false">
                <v:path arrowok="t"/>
                <v:fill type="solid"/>
              </v:shape>
            </v:group>
            <v:group style="position:absolute;left:5201;top:5648;width:10;height:20" coordorigin="5201,5648" coordsize="10,20">
              <v:shape style="position:absolute;left:5201;top:5648;width:10;height:20" coordorigin="5201,5648" coordsize="10,20" path="m5201,5667l5211,5667,5211,5648,5201,5648,5201,5667xe" filled="true" fillcolor="#000000" stroked="false">
                <v:path arrowok="t"/>
                <v:fill type="solid"/>
              </v:shape>
            </v:group>
            <v:group style="position:absolute;left:5201;top:5667;width:10;height:20" coordorigin="5201,5667" coordsize="10,20">
              <v:shape style="position:absolute;left:5201;top:5667;width:10;height:20" coordorigin="5201,5667" coordsize="10,20" path="m5201,5686l5211,5686,5211,5667,5201,5667,5201,5686xe" filled="true" fillcolor="#000000" stroked="false">
                <v:path arrowok="t"/>
                <v:fill type="solid"/>
              </v:shape>
            </v:group>
            <v:group style="position:absolute;left:5201;top:5686;width:10;height:20" coordorigin="5201,5686" coordsize="10,20">
              <v:shape style="position:absolute;left:5201;top:5686;width:10;height:20" coordorigin="5201,5686" coordsize="10,20" path="m5201,5706l5211,5706,5211,5686,5201,5686,5201,5706xe" filled="true" fillcolor="#000000" stroked="false">
                <v:path arrowok="t"/>
                <v:fill type="solid"/>
              </v:shape>
            </v:group>
            <v:group style="position:absolute;left:5201;top:5706;width:10;height:20" coordorigin="5201,5706" coordsize="10,20">
              <v:shape style="position:absolute;left:5201;top:5706;width:10;height:20" coordorigin="5201,5706" coordsize="10,20" path="m5201,5725l5211,5725,5211,5706,5201,5706,5201,5725xe" filled="true" fillcolor="#000000" stroked="false">
                <v:path arrowok="t"/>
                <v:fill type="solid"/>
              </v:shape>
            </v:group>
            <v:group style="position:absolute;left:5201;top:5728;width:10;height:2" coordorigin="5201,5728" coordsize="10,2">
              <v:shape style="position:absolute;left:5201;top:5728;width:10;height:2" coordorigin="5201,5728" coordsize="10,0" path="m5201,5728l5211,5728e" filled="false" stroked="true" strokeweight=".300018pt" strokecolor="#000000">
                <v:path arrowok="t"/>
              </v:shape>
            </v:group>
            <v:group style="position:absolute;left:5909;top:5514;width:10;height:20" coordorigin="5909,5514" coordsize="10,20">
              <v:shape style="position:absolute;left:5909;top:5514;width:10;height:20" coordorigin="5909,5514" coordsize="10,20" path="m5909,5533l5919,5533,5919,5514,5909,5514,5909,5533xe" filled="true" fillcolor="#000000" stroked="false">
                <v:path arrowok="t"/>
                <v:fill type="solid"/>
              </v:shape>
            </v:group>
            <v:group style="position:absolute;left:5909;top:5533;width:10;height:20" coordorigin="5909,5533" coordsize="10,20">
              <v:shape style="position:absolute;left:5909;top:5533;width:10;height:20" coordorigin="5909,5533" coordsize="10,20" path="m5909,5552l5919,5552,5919,5533,5909,5533,5909,5552xe" filled="true" fillcolor="#000000" stroked="false">
                <v:path arrowok="t"/>
                <v:fill type="solid"/>
              </v:shape>
            </v:group>
            <v:group style="position:absolute;left:5909;top:5552;width:10;height:20" coordorigin="5909,5552" coordsize="10,20">
              <v:shape style="position:absolute;left:5909;top:5552;width:10;height:20" coordorigin="5909,5552" coordsize="10,20" path="m5909,5571l5919,5571,5919,5552,5909,5552,5909,5571xe" filled="true" fillcolor="#000000" stroked="false">
                <v:path arrowok="t"/>
                <v:fill type="solid"/>
              </v:shape>
            </v:group>
            <v:group style="position:absolute;left:5909;top:5571;width:10;height:20" coordorigin="5909,5571" coordsize="10,20">
              <v:shape style="position:absolute;left:5909;top:5571;width:10;height:20" coordorigin="5909,5571" coordsize="10,20" path="m5909,5590l5919,5590,5919,5571,5909,5571,5909,5590xe" filled="true" fillcolor="#000000" stroked="false">
                <v:path arrowok="t"/>
                <v:fill type="solid"/>
              </v:shape>
            </v:group>
            <v:group style="position:absolute;left:5909;top:5590;width:10;height:20" coordorigin="5909,5590" coordsize="10,20">
              <v:shape style="position:absolute;left:5909;top:5590;width:10;height:20" coordorigin="5909,5590" coordsize="10,20" path="m5909,5610l5919,5610,5919,5590,5909,5590,5909,5610xe" filled="true" fillcolor="#000000" stroked="false">
                <v:path arrowok="t"/>
                <v:fill type="solid"/>
              </v:shape>
            </v:group>
            <v:group style="position:absolute;left:5909;top:5610;width:10;height:20" coordorigin="5909,5610" coordsize="10,20">
              <v:shape style="position:absolute;left:5909;top:5610;width:10;height:20" coordorigin="5909,5610" coordsize="10,20" path="m5909,5629l5919,5629,5919,5610,5909,5610,5909,5629xe" filled="true" fillcolor="#000000" stroked="false">
                <v:path arrowok="t"/>
                <v:fill type="solid"/>
              </v:shape>
            </v:group>
            <v:group style="position:absolute;left:5909;top:5629;width:10;height:20" coordorigin="5909,5629" coordsize="10,20">
              <v:shape style="position:absolute;left:5909;top:5629;width:10;height:20" coordorigin="5909,5629" coordsize="10,20" path="m5909,5648l5919,5648,5919,5629,5909,5629,5909,5648xe" filled="true" fillcolor="#000000" stroked="false">
                <v:path arrowok="t"/>
                <v:fill type="solid"/>
              </v:shape>
            </v:group>
            <v:group style="position:absolute;left:5909;top:5648;width:10;height:20" coordorigin="5909,5648" coordsize="10,20">
              <v:shape style="position:absolute;left:5909;top:5648;width:10;height:20" coordorigin="5909,5648" coordsize="10,20" path="m5909,5667l5919,5667,5919,5648,5909,5648,5909,5667xe" filled="true" fillcolor="#000000" stroked="false">
                <v:path arrowok="t"/>
                <v:fill type="solid"/>
              </v:shape>
            </v:group>
            <v:group style="position:absolute;left:5909;top:5667;width:10;height:20" coordorigin="5909,5667" coordsize="10,20">
              <v:shape style="position:absolute;left:5909;top:5667;width:10;height:20" coordorigin="5909,5667" coordsize="10,20" path="m5909,5686l5919,5686,5919,5667,5909,5667,5909,5686xe" filled="true" fillcolor="#000000" stroked="false">
                <v:path arrowok="t"/>
                <v:fill type="solid"/>
              </v:shape>
            </v:group>
            <v:group style="position:absolute;left:5909;top:5686;width:10;height:20" coordorigin="5909,5686" coordsize="10,20">
              <v:shape style="position:absolute;left:5909;top:5686;width:10;height:20" coordorigin="5909,5686" coordsize="10,20" path="m5909,5706l5919,5706,5919,5686,5909,5686,5909,5706xe" filled="true" fillcolor="#000000" stroked="false">
                <v:path arrowok="t"/>
                <v:fill type="solid"/>
              </v:shape>
            </v:group>
            <v:group style="position:absolute;left:5909;top:5706;width:10;height:20" coordorigin="5909,5706" coordsize="10,20">
              <v:shape style="position:absolute;left:5909;top:5706;width:10;height:20" coordorigin="5909,5706" coordsize="10,20" path="m5909,5725l5919,5725,5919,5706,5909,5706,5909,5725xe" filled="true" fillcolor="#000000" stroked="false">
                <v:path arrowok="t"/>
                <v:fill type="solid"/>
              </v:shape>
            </v:group>
            <v:group style="position:absolute;left:5909;top:5728;width:10;height:2" coordorigin="5909,5728" coordsize="10,2">
              <v:shape style="position:absolute;left:5909;top:5728;width:10;height:2" coordorigin="5909,5728" coordsize="10,0" path="m5909,5728l5919,5728e" filled="false" stroked="true" strokeweight=".300018pt" strokecolor="#000000">
                <v:path arrowok="t"/>
              </v:shape>
            </v:group>
            <v:group style="position:absolute;left:6478;top:5514;width:10;height:20" coordorigin="6478,5514" coordsize="10,20">
              <v:shape style="position:absolute;left:6478;top:5514;width:10;height:20" coordorigin="6478,5514" coordsize="10,20" path="m6478,5533l6488,5533,6488,5514,6478,5514,6478,5533xe" filled="true" fillcolor="#000000" stroked="false">
                <v:path arrowok="t"/>
                <v:fill type="solid"/>
              </v:shape>
            </v:group>
            <v:group style="position:absolute;left:6478;top:5533;width:10;height:20" coordorigin="6478,5533" coordsize="10,20">
              <v:shape style="position:absolute;left:6478;top:5533;width:10;height:20" coordorigin="6478,5533" coordsize="10,20" path="m6478,5552l6488,5552,6488,5533,6478,5533,6478,5552xe" filled="true" fillcolor="#000000" stroked="false">
                <v:path arrowok="t"/>
                <v:fill type="solid"/>
              </v:shape>
            </v:group>
            <v:group style="position:absolute;left:6478;top:5552;width:10;height:20" coordorigin="6478,5552" coordsize="10,20">
              <v:shape style="position:absolute;left:6478;top:5552;width:10;height:20" coordorigin="6478,5552" coordsize="10,20" path="m6478,5571l6488,5571,6488,5552,6478,5552,6478,5571xe" filled="true" fillcolor="#000000" stroked="false">
                <v:path arrowok="t"/>
                <v:fill type="solid"/>
              </v:shape>
            </v:group>
            <v:group style="position:absolute;left:6478;top:5571;width:10;height:20" coordorigin="6478,5571" coordsize="10,20">
              <v:shape style="position:absolute;left:6478;top:5571;width:10;height:20" coordorigin="6478,5571" coordsize="10,20" path="m6478,5590l6488,5590,6488,5571,6478,5571,6478,5590xe" filled="true" fillcolor="#000000" stroked="false">
                <v:path arrowok="t"/>
                <v:fill type="solid"/>
              </v:shape>
            </v:group>
            <v:group style="position:absolute;left:6478;top:5590;width:10;height:20" coordorigin="6478,5590" coordsize="10,20">
              <v:shape style="position:absolute;left:6478;top:5590;width:10;height:20" coordorigin="6478,5590" coordsize="10,20" path="m6478,5610l6488,5610,6488,5590,6478,5590,6478,5610xe" filled="true" fillcolor="#000000" stroked="false">
                <v:path arrowok="t"/>
                <v:fill type="solid"/>
              </v:shape>
            </v:group>
            <v:group style="position:absolute;left:6478;top:5610;width:10;height:20" coordorigin="6478,5610" coordsize="10,20">
              <v:shape style="position:absolute;left:6478;top:5610;width:10;height:20" coordorigin="6478,5610" coordsize="10,20" path="m6478,5629l6488,5629,6488,5610,6478,5610,6478,5629xe" filled="true" fillcolor="#000000" stroked="false">
                <v:path arrowok="t"/>
                <v:fill type="solid"/>
              </v:shape>
            </v:group>
            <v:group style="position:absolute;left:6478;top:5629;width:10;height:20" coordorigin="6478,5629" coordsize="10,20">
              <v:shape style="position:absolute;left:6478;top:5629;width:10;height:20" coordorigin="6478,5629" coordsize="10,20" path="m6478,5648l6488,5648,6488,5629,6478,5629,6478,5648xe" filled="true" fillcolor="#000000" stroked="false">
                <v:path arrowok="t"/>
                <v:fill type="solid"/>
              </v:shape>
            </v:group>
            <v:group style="position:absolute;left:6478;top:5648;width:10;height:20" coordorigin="6478,5648" coordsize="10,20">
              <v:shape style="position:absolute;left:6478;top:5648;width:10;height:20" coordorigin="6478,5648" coordsize="10,20" path="m6478,5667l6488,5667,6488,5648,6478,5648,6478,5667xe" filled="true" fillcolor="#000000" stroked="false">
                <v:path arrowok="t"/>
                <v:fill type="solid"/>
              </v:shape>
            </v:group>
            <v:group style="position:absolute;left:6478;top:5667;width:10;height:20" coordorigin="6478,5667" coordsize="10,20">
              <v:shape style="position:absolute;left:6478;top:5667;width:10;height:20" coordorigin="6478,5667" coordsize="10,20" path="m6478,5686l6488,5686,6488,5667,6478,5667,6478,5686xe" filled="true" fillcolor="#000000" stroked="false">
                <v:path arrowok="t"/>
                <v:fill type="solid"/>
              </v:shape>
            </v:group>
            <v:group style="position:absolute;left:6478;top:5686;width:10;height:20" coordorigin="6478,5686" coordsize="10,20">
              <v:shape style="position:absolute;left:6478;top:5686;width:10;height:20" coordorigin="6478,5686" coordsize="10,20" path="m6478,5706l6488,5706,6488,5686,6478,5686,6478,5706xe" filled="true" fillcolor="#000000" stroked="false">
                <v:path arrowok="t"/>
                <v:fill type="solid"/>
              </v:shape>
            </v:group>
            <v:group style="position:absolute;left:6478;top:5706;width:10;height:20" coordorigin="6478,5706" coordsize="10,20">
              <v:shape style="position:absolute;left:6478;top:5706;width:10;height:20" coordorigin="6478,5706" coordsize="10,20" path="m6478,5725l6488,5725,6488,5706,6478,5706,6478,5725xe" filled="true" fillcolor="#000000" stroked="false">
                <v:path arrowok="t"/>
                <v:fill type="solid"/>
              </v:shape>
            </v:group>
            <v:group style="position:absolute;left:6478;top:5728;width:10;height:2" coordorigin="6478,5728" coordsize="10,2">
              <v:shape style="position:absolute;left:6478;top:5728;width:10;height:2" coordorigin="6478,5728" coordsize="10,0" path="m6478,5728l6488,5728e" filled="false" stroked="true" strokeweight=".300018pt" strokecolor="#000000">
                <v:path arrowok="t"/>
              </v:shape>
            </v:group>
            <v:group style="position:absolute;left:8034;top:5514;width:10;height:20" coordorigin="8034,5514" coordsize="10,20">
              <v:shape style="position:absolute;left:8034;top:5514;width:10;height:20" coordorigin="8034,5514" coordsize="10,20" path="m8034,5533l8044,5533,8044,5514,8034,5514,8034,5533xe" filled="true" fillcolor="#000000" stroked="false">
                <v:path arrowok="t"/>
                <v:fill type="solid"/>
              </v:shape>
            </v:group>
            <v:group style="position:absolute;left:8034;top:5533;width:10;height:20" coordorigin="8034,5533" coordsize="10,20">
              <v:shape style="position:absolute;left:8034;top:5533;width:10;height:20" coordorigin="8034,5533" coordsize="10,20" path="m8034,5552l8044,5552,8044,5533,8034,5533,8034,5552xe" filled="true" fillcolor="#000000" stroked="false">
                <v:path arrowok="t"/>
                <v:fill type="solid"/>
              </v:shape>
            </v:group>
            <v:group style="position:absolute;left:8034;top:5552;width:10;height:20" coordorigin="8034,5552" coordsize="10,20">
              <v:shape style="position:absolute;left:8034;top:5552;width:10;height:20" coordorigin="8034,5552" coordsize="10,20" path="m8034,5571l8044,5571,8044,5552,8034,5552,8034,5571xe" filled="true" fillcolor="#000000" stroked="false">
                <v:path arrowok="t"/>
                <v:fill type="solid"/>
              </v:shape>
            </v:group>
            <v:group style="position:absolute;left:8034;top:5571;width:10;height:20" coordorigin="8034,5571" coordsize="10,20">
              <v:shape style="position:absolute;left:8034;top:5571;width:10;height:20" coordorigin="8034,5571" coordsize="10,20" path="m8034,5590l8044,5590,8044,5571,8034,5571,8034,5590xe" filled="true" fillcolor="#000000" stroked="false">
                <v:path arrowok="t"/>
                <v:fill type="solid"/>
              </v:shape>
            </v:group>
            <v:group style="position:absolute;left:8034;top:5590;width:10;height:20" coordorigin="8034,5590" coordsize="10,20">
              <v:shape style="position:absolute;left:8034;top:5590;width:10;height:20" coordorigin="8034,5590" coordsize="10,20" path="m8034,5610l8044,5610,8044,5590,8034,5590,8034,5610xe" filled="true" fillcolor="#000000" stroked="false">
                <v:path arrowok="t"/>
                <v:fill type="solid"/>
              </v:shape>
            </v:group>
            <v:group style="position:absolute;left:8034;top:5610;width:10;height:20" coordorigin="8034,5610" coordsize="10,20">
              <v:shape style="position:absolute;left:8034;top:5610;width:10;height:20" coordorigin="8034,5610" coordsize="10,20" path="m8034,5629l8044,5629,8044,5610,8034,5610,8034,5629xe" filled="true" fillcolor="#000000" stroked="false">
                <v:path arrowok="t"/>
                <v:fill type="solid"/>
              </v:shape>
            </v:group>
            <v:group style="position:absolute;left:8034;top:5629;width:10;height:20" coordorigin="8034,5629" coordsize="10,20">
              <v:shape style="position:absolute;left:8034;top:5629;width:10;height:20" coordorigin="8034,5629" coordsize="10,20" path="m8034,5648l8044,5648,8044,5629,8034,5629,8034,5648xe" filled="true" fillcolor="#000000" stroked="false">
                <v:path arrowok="t"/>
                <v:fill type="solid"/>
              </v:shape>
            </v:group>
            <v:group style="position:absolute;left:8034;top:5648;width:10;height:20" coordorigin="8034,5648" coordsize="10,20">
              <v:shape style="position:absolute;left:8034;top:5648;width:10;height:20" coordorigin="8034,5648" coordsize="10,20" path="m8034,5667l8044,5667,8044,5648,8034,5648,8034,5667xe" filled="true" fillcolor="#000000" stroked="false">
                <v:path arrowok="t"/>
                <v:fill type="solid"/>
              </v:shape>
            </v:group>
            <v:group style="position:absolute;left:8034;top:5667;width:10;height:20" coordorigin="8034,5667" coordsize="10,20">
              <v:shape style="position:absolute;left:8034;top:5667;width:10;height:20" coordorigin="8034,5667" coordsize="10,20" path="m8034,5686l8044,5686,8044,5667,8034,5667,8034,5686xe" filled="true" fillcolor="#000000" stroked="false">
                <v:path arrowok="t"/>
                <v:fill type="solid"/>
              </v:shape>
            </v:group>
            <v:group style="position:absolute;left:8034;top:5686;width:10;height:20" coordorigin="8034,5686" coordsize="10,20">
              <v:shape style="position:absolute;left:8034;top:5686;width:10;height:20" coordorigin="8034,5686" coordsize="10,20" path="m8034,5706l8044,5706,8044,5686,8034,5686,8034,5706xe" filled="true" fillcolor="#000000" stroked="false">
                <v:path arrowok="t"/>
                <v:fill type="solid"/>
              </v:shape>
            </v:group>
            <v:group style="position:absolute;left:8034;top:5706;width:10;height:20" coordorigin="8034,5706" coordsize="10,20">
              <v:shape style="position:absolute;left:8034;top:5706;width:10;height:20" coordorigin="8034,5706" coordsize="10,20" path="m8034,5725l8044,5725,8044,5706,8034,5706,8034,5725xe" filled="true" fillcolor="#000000" stroked="false">
                <v:path arrowok="t"/>
                <v:fill type="solid"/>
              </v:shape>
            </v:group>
            <v:group style="position:absolute;left:8034;top:5728;width:10;height:2" coordorigin="8034,5728" coordsize="10,2">
              <v:shape style="position:absolute;left:8034;top:5728;width:10;height:2" coordorigin="8034,5728" coordsize="10,0" path="m8034,5728l8044,5728e" filled="false" stroked="true" strokeweight=".300018pt" strokecolor="#000000">
                <v:path arrowok="t"/>
              </v:shape>
            </v:group>
            <v:group style="position:absolute;left:8746;top:5514;width:10;height:20" coordorigin="8746,5514" coordsize="10,20">
              <v:shape style="position:absolute;left:8746;top:5514;width:10;height:20" coordorigin="8746,5514" coordsize="10,20" path="m8746,5533l8756,5533,8756,5514,8746,5514,8746,5533xe" filled="true" fillcolor="#000000" stroked="false">
                <v:path arrowok="t"/>
                <v:fill type="solid"/>
              </v:shape>
            </v:group>
            <v:group style="position:absolute;left:8746;top:5533;width:10;height:20" coordorigin="8746,5533" coordsize="10,20">
              <v:shape style="position:absolute;left:8746;top:5533;width:10;height:20" coordorigin="8746,5533" coordsize="10,20" path="m8746,5552l8756,5552,8756,5533,8746,5533,8746,5552xe" filled="true" fillcolor="#000000" stroked="false">
                <v:path arrowok="t"/>
                <v:fill type="solid"/>
              </v:shape>
            </v:group>
            <v:group style="position:absolute;left:8746;top:5552;width:10;height:20" coordorigin="8746,5552" coordsize="10,20">
              <v:shape style="position:absolute;left:8746;top:5552;width:10;height:20" coordorigin="8746,5552" coordsize="10,20" path="m8746,5571l8756,5571,8756,5552,8746,5552,8746,5571xe" filled="true" fillcolor="#000000" stroked="false">
                <v:path arrowok="t"/>
                <v:fill type="solid"/>
              </v:shape>
            </v:group>
            <v:group style="position:absolute;left:8746;top:5571;width:10;height:20" coordorigin="8746,5571" coordsize="10,20">
              <v:shape style="position:absolute;left:8746;top:5571;width:10;height:20" coordorigin="8746,5571" coordsize="10,20" path="m8746,5590l8756,5590,8756,5571,8746,5571,8746,5590xe" filled="true" fillcolor="#000000" stroked="false">
                <v:path arrowok="t"/>
                <v:fill type="solid"/>
              </v:shape>
            </v:group>
            <v:group style="position:absolute;left:8746;top:5590;width:10;height:20" coordorigin="8746,5590" coordsize="10,20">
              <v:shape style="position:absolute;left:8746;top:5590;width:10;height:20" coordorigin="8746,5590" coordsize="10,20" path="m8746,5610l8756,5610,8756,5590,8746,5590,8746,5610xe" filled="true" fillcolor="#000000" stroked="false">
                <v:path arrowok="t"/>
                <v:fill type="solid"/>
              </v:shape>
            </v:group>
            <v:group style="position:absolute;left:8746;top:5610;width:10;height:20" coordorigin="8746,5610" coordsize="10,20">
              <v:shape style="position:absolute;left:8746;top:5610;width:10;height:20" coordorigin="8746,5610" coordsize="10,20" path="m8746,5629l8756,5629,8756,5610,8746,5610,8746,5629xe" filled="true" fillcolor="#000000" stroked="false">
                <v:path arrowok="t"/>
                <v:fill type="solid"/>
              </v:shape>
            </v:group>
            <v:group style="position:absolute;left:8746;top:5629;width:10;height:20" coordorigin="8746,5629" coordsize="10,20">
              <v:shape style="position:absolute;left:8746;top:5629;width:10;height:20" coordorigin="8746,5629" coordsize="10,20" path="m8746,5648l8756,5648,8756,5629,8746,5629,8746,5648xe" filled="true" fillcolor="#000000" stroked="false">
                <v:path arrowok="t"/>
                <v:fill type="solid"/>
              </v:shape>
            </v:group>
            <v:group style="position:absolute;left:8746;top:5648;width:10;height:20" coordorigin="8746,5648" coordsize="10,20">
              <v:shape style="position:absolute;left:8746;top:5648;width:10;height:20" coordorigin="8746,5648" coordsize="10,20" path="m8746,5667l8756,5667,8756,5648,8746,5648,8746,5667xe" filled="true" fillcolor="#000000" stroked="false">
                <v:path arrowok="t"/>
                <v:fill type="solid"/>
              </v:shape>
            </v:group>
            <v:group style="position:absolute;left:8746;top:5667;width:10;height:20" coordorigin="8746,5667" coordsize="10,20">
              <v:shape style="position:absolute;left:8746;top:5667;width:10;height:20" coordorigin="8746,5667" coordsize="10,20" path="m8746,5686l8756,5686,8756,5667,8746,5667,8746,5686xe" filled="true" fillcolor="#000000" stroked="false">
                <v:path arrowok="t"/>
                <v:fill type="solid"/>
              </v:shape>
            </v:group>
            <v:group style="position:absolute;left:8746;top:5686;width:10;height:20" coordorigin="8746,5686" coordsize="10,20">
              <v:shape style="position:absolute;left:8746;top:5686;width:10;height:20" coordorigin="8746,5686" coordsize="10,20" path="m8746,5706l8756,5706,8756,5686,8746,5686,8746,5706xe" filled="true" fillcolor="#000000" stroked="false">
                <v:path arrowok="t"/>
                <v:fill type="solid"/>
              </v:shape>
            </v:group>
            <v:group style="position:absolute;left:8746;top:5706;width:10;height:20" coordorigin="8746,5706" coordsize="10,20">
              <v:shape style="position:absolute;left:8746;top:5706;width:10;height:20" coordorigin="8746,5706" coordsize="10,20" path="m8746,5725l8756,5725,8756,5706,8746,5706,8746,5725xe" filled="true" fillcolor="#000000" stroked="false">
                <v:path arrowok="t"/>
                <v:fill type="solid"/>
              </v:shape>
            </v:group>
            <v:group style="position:absolute;left:8746;top:5728;width:10;height:2" coordorigin="8746,5728" coordsize="10,2">
              <v:shape style="position:absolute;left:8746;top:5728;width:10;height:2" coordorigin="8746,5728" coordsize="10,0" path="m8746,5728l8756,5728e" filled="false" stroked="true" strokeweight=".300018pt" strokecolor="#000000">
                <v:path arrowok="t"/>
              </v:shape>
            </v:group>
            <v:group style="position:absolute;left:9597;top:5514;width:10;height:20" coordorigin="9597,5514" coordsize="10,20">
              <v:shape style="position:absolute;left:9597;top:5514;width:10;height:20" coordorigin="9597,5514" coordsize="10,20" path="m9597,5533l9607,5533,9607,5514,9597,5514,9597,5533xe" filled="true" fillcolor="#000000" stroked="false">
                <v:path arrowok="t"/>
                <v:fill type="solid"/>
              </v:shape>
            </v:group>
            <v:group style="position:absolute;left:9597;top:5533;width:10;height:20" coordorigin="9597,5533" coordsize="10,20">
              <v:shape style="position:absolute;left:9597;top:5533;width:10;height:20" coordorigin="9597,5533" coordsize="10,20" path="m9597,5552l9607,5552,9607,5533,9597,5533,9597,5552xe" filled="true" fillcolor="#000000" stroked="false">
                <v:path arrowok="t"/>
                <v:fill type="solid"/>
              </v:shape>
            </v:group>
            <v:group style="position:absolute;left:9597;top:5552;width:10;height:20" coordorigin="9597,5552" coordsize="10,20">
              <v:shape style="position:absolute;left:9597;top:5552;width:10;height:20" coordorigin="9597,5552" coordsize="10,20" path="m9597,5571l9607,5571,9607,5552,9597,5552,9597,5571xe" filled="true" fillcolor="#000000" stroked="false">
                <v:path arrowok="t"/>
                <v:fill type="solid"/>
              </v:shape>
            </v:group>
            <v:group style="position:absolute;left:9597;top:5571;width:10;height:20" coordorigin="9597,5571" coordsize="10,20">
              <v:shape style="position:absolute;left:9597;top:5571;width:10;height:20" coordorigin="9597,5571" coordsize="10,20" path="m9597,5590l9607,5590,9607,5571,9597,5571,9597,5590xe" filled="true" fillcolor="#000000" stroked="false">
                <v:path arrowok="t"/>
                <v:fill type="solid"/>
              </v:shape>
            </v:group>
            <v:group style="position:absolute;left:9597;top:5590;width:10;height:20" coordorigin="9597,5590" coordsize="10,20">
              <v:shape style="position:absolute;left:9597;top:5590;width:10;height:20" coordorigin="9597,5590" coordsize="10,20" path="m9597,5610l9607,5610,9607,5590,9597,5590,9597,5610xe" filled="true" fillcolor="#000000" stroked="false">
                <v:path arrowok="t"/>
                <v:fill type="solid"/>
              </v:shape>
            </v:group>
            <v:group style="position:absolute;left:9597;top:5610;width:10;height:20" coordorigin="9597,5610" coordsize="10,20">
              <v:shape style="position:absolute;left:9597;top:5610;width:10;height:20" coordorigin="9597,5610" coordsize="10,20" path="m9597,5629l9607,5629,9607,5610,9597,5610,9597,5629xe" filled="true" fillcolor="#000000" stroked="false">
                <v:path arrowok="t"/>
                <v:fill type="solid"/>
              </v:shape>
            </v:group>
            <v:group style="position:absolute;left:9597;top:5629;width:10;height:20" coordorigin="9597,5629" coordsize="10,20">
              <v:shape style="position:absolute;left:9597;top:5629;width:10;height:20" coordorigin="9597,5629" coordsize="10,20" path="m9597,5648l9607,5648,9607,5629,9597,5629,9597,5648xe" filled="true" fillcolor="#000000" stroked="false">
                <v:path arrowok="t"/>
                <v:fill type="solid"/>
              </v:shape>
            </v:group>
            <v:group style="position:absolute;left:9597;top:5648;width:10;height:20" coordorigin="9597,5648" coordsize="10,20">
              <v:shape style="position:absolute;left:9597;top:5648;width:10;height:20" coordorigin="9597,5648" coordsize="10,20" path="m9597,5667l9607,5667,9607,5648,9597,5648,9597,5667xe" filled="true" fillcolor="#000000" stroked="false">
                <v:path arrowok="t"/>
                <v:fill type="solid"/>
              </v:shape>
            </v:group>
            <v:group style="position:absolute;left:9597;top:5667;width:10;height:20" coordorigin="9597,5667" coordsize="10,20">
              <v:shape style="position:absolute;left:9597;top:5667;width:10;height:20" coordorigin="9597,5667" coordsize="10,20" path="m9597,5686l9607,5686,9607,5667,9597,5667,9597,5686xe" filled="true" fillcolor="#000000" stroked="false">
                <v:path arrowok="t"/>
                <v:fill type="solid"/>
              </v:shape>
            </v:group>
            <v:group style="position:absolute;left:9597;top:5686;width:10;height:20" coordorigin="9597,5686" coordsize="10,20">
              <v:shape style="position:absolute;left:9597;top:5686;width:10;height:20" coordorigin="9597,5686" coordsize="10,20" path="m9597,5706l9607,5706,9607,5686,9597,5686,9597,5706xe" filled="true" fillcolor="#000000" stroked="false">
                <v:path arrowok="t"/>
                <v:fill type="solid"/>
              </v:shape>
            </v:group>
            <v:group style="position:absolute;left:9597;top:5706;width:10;height:20" coordorigin="9597,5706" coordsize="10,20">
              <v:shape style="position:absolute;left:9597;top:5706;width:10;height:20" coordorigin="9597,5706" coordsize="10,20" path="m9597,5725l9607,5725,9607,5706,9597,5706,9597,5725xe" filled="true" fillcolor="#000000" stroked="false">
                <v:path arrowok="t"/>
                <v:fill type="solid"/>
              </v:shape>
            </v:group>
            <v:group style="position:absolute;left:9597;top:5728;width:10;height:2" coordorigin="9597,5728" coordsize="10,2">
              <v:shape style="position:absolute;left:9597;top:5728;width:10;height:2" coordorigin="9597,5728" coordsize="10,0" path="m9597,5728l9607,5728e" filled="false" stroked="true" strokeweight=".300018pt" strokecolor="#000000">
                <v:path arrowok="t"/>
              </v:shape>
            </v:group>
            <v:group style="position:absolute;left:10446;top:5514;width:10;height:20" coordorigin="10446,5514" coordsize="10,20">
              <v:shape style="position:absolute;left:10446;top:5514;width:10;height:20" coordorigin="10446,5514" coordsize="10,20" path="m10446,5533l10455,5533,10455,5514,10446,5514,10446,5533xe" filled="true" fillcolor="#000000" stroked="false">
                <v:path arrowok="t"/>
                <v:fill type="solid"/>
              </v:shape>
            </v:group>
            <v:group style="position:absolute;left:10446;top:5533;width:10;height:20" coordorigin="10446,5533" coordsize="10,20">
              <v:shape style="position:absolute;left:10446;top:5533;width:10;height:20" coordorigin="10446,5533" coordsize="10,20" path="m10446,5552l10455,5552,10455,5533,10446,5533,10446,5552xe" filled="true" fillcolor="#000000" stroked="false">
                <v:path arrowok="t"/>
                <v:fill type="solid"/>
              </v:shape>
            </v:group>
            <v:group style="position:absolute;left:10446;top:5552;width:10;height:20" coordorigin="10446,5552" coordsize="10,20">
              <v:shape style="position:absolute;left:10446;top:5552;width:10;height:20" coordorigin="10446,5552" coordsize="10,20" path="m10446,5571l10455,5571,10455,5552,10446,5552,10446,5571xe" filled="true" fillcolor="#000000" stroked="false">
                <v:path arrowok="t"/>
                <v:fill type="solid"/>
              </v:shape>
            </v:group>
            <v:group style="position:absolute;left:10446;top:5571;width:10;height:20" coordorigin="10446,5571" coordsize="10,20">
              <v:shape style="position:absolute;left:10446;top:5571;width:10;height:20" coordorigin="10446,5571" coordsize="10,20" path="m10446,5590l10455,5590,10455,5571,10446,5571,10446,5590xe" filled="true" fillcolor="#000000" stroked="false">
                <v:path arrowok="t"/>
                <v:fill type="solid"/>
              </v:shape>
            </v:group>
            <v:group style="position:absolute;left:10446;top:5590;width:10;height:20" coordorigin="10446,5590" coordsize="10,20">
              <v:shape style="position:absolute;left:10446;top:5590;width:10;height:20" coordorigin="10446,5590" coordsize="10,20" path="m10446,5610l10455,5610,10455,5590,10446,5590,10446,5610xe" filled="true" fillcolor="#000000" stroked="false">
                <v:path arrowok="t"/>
                <v:fill type="solid"/>
              </v:shape>
            </v:group>
            <v:group style="position:absolute;left:10446;top:5610;width:10;height:20" coordorigin="10446,5610" coordsize="10,20">
              <v:shape style="position:absolute;left:10446;top:5610;width:10;height:20" coordorigin="10446,5610" coordsize="10,20" path="m10446,5629l10455,5629,10455,5610,10446,5610,10446,5629xe" filled="true" fillcolor="#000000" stroked="false">
                <v:path arrowok="t"/>
                <v:fill type="solid"/>
              </v:shape>
            </v:group>
            <v:group style="position:absolute;left:10446;top:5629;width:10;height:20" coordorigin="10446,5629" coordsize="10,20">
              <v:shape style="position:absolute;left:10446;top:5629;width:10;height:20" coordorigin="10446,5629" coordsize="10,20" path="m10446,5648l10455,5648,10455,5629,10446,5629,10446,5648xe" filled="true" fillcolor="#000000" stroked="false">
                <v:path arrowok="t"/>
                <v:fill type="solid"/>
              </v:shape>
            </v:group>
            <v:group style="position:absolute;left:10446;top:5648;width:10;height:20" coordorigin="10446,5648" coordsize="10,20">
              <v:shape style="position:absolute;left:10446;top:5648;width:10;height:20" coordorigin="10446,5648" coordsize="10,20" path="m10446,5667l10455,5667,10455,5648,10446,5648,10446,5667xe" filled="true" fillcolor="#000000" stroked="false">
                <v:path arrowok="t"/>
                <v:fill type="solid"/>
              </v:shape>
            </v:group>
            <v:group style="position:absolute;left:10446;top:5667;width:10;height:20" coordorigin="10446,5667" coordsize="10,20">
              <v:shape style="position:absolute;left:10446;top:5667;width:10;height:20" coordorigin="10446,5667" coordsize="10,20" path="m10446,5686l10455,5686,10455,5667,10446,5667,10446,5686xe" filled="true" fillcolor="#000000" stroked="false">
                <v:path arrowok="t"/>
                <v:fill type="solid"/>
              </v:shape>
            </v:group>
            <v:group style="position:absolute;left:10446;top:5686;width:10;height:20" coordorigin="10446,5686" coordsize="10,20">
              <v:shape style="position:absolute;left:10446;top:5686;width:10;height:20" coordorigin="10446,5686" coordsize="10,20" path="m10446,5706l10455,5706,10455,5686,10446,5686,10446,5706xe" filled="true" fillcolor="#000000" stroked="false">
                <v:path arrowok="t"/>
                <v:fill type="solid"/>
              </v:shape>
            </v:group>
            <v:group style="position:absolute;left:10446;top:5706;width:10;height:20" coordorigin="10446,5706" coordsize="10,20">
              <v:shape style="position:absolute;left:10446;top:5706;width:10;height:20" coordorigin="10446,5706" coordsize="10,20" path="m10446,5725l10455,5725,10455,5706,10446,5706,10446,5725xe" filled="true" fillcolor="#000000" stroked="false">
                <v:path arrowok="t"/>
                <v:fill type="solid"/>
              </v:shape>
            </v:group>
            <v:group style="position:absolute;left:10446;top:5728;width:10;height:2" coordorigin="10446,5728" coordsize="10,2">
              <v:shape style="position:absolute;left:10446;top:5728;width:10;height:2" coordorigin="10446,5728" coordsize="10,0" path="m10446,5728l10455,5728e" filled="false" stroked="true" strokeweight=".300018pt" strokecolor="#000000">
                <v:path arrowok="t"/>
              </v:shape>
            </v:group>
            <v:group style="position:absolute;left:12006;top:5514;width:10;height:20" coordorigin="12006,5514" coordsize="10,20">
              <v:shape style="position:absolute;left:12006;top:5514;width:10;height:20" coordorigin="12006,5514" coordsize="10,20" path="m12006,5533l12015,5533,12015,5514,12006,5514,12006,5533xe" filled="true" fillcolor="#000000" stroked="false">
                <v:path arrowok="t"/>
                <v:fill type="solid"/>
              </v:shape>
            </v:group>
            <v:group style="position:absolute;left:12006;top:5533;width:10;height:20" coordorigin="12006,5533" coordsize="10,20">
              <v:shape style="position:absolute;left:12006;top:5533;width:10;height:20" coordorigin="12006,5533" coordsize="10,20" path="m12006,5552l12015,5552,12015,5533,12006,5533,12006,5552xe" filled="true" fillcolor="#000000" stroked="false">
                <v:path arrowok="t"/>
                <v:fill type="solid"/>
              </v:shape>
            </v:group>
            <v:group style="position:absolute;left:12006;top:5552;width:10;height:20" coordorigin="12006,5552" coordsize="10,20">
              <v:shape style="position:absolute;left:12006;top:5552;width:10;height:20" coordorigin="12006,5552" coordsize="10,20" path="m12006,5571l12015,5571,12015,5552,12006,5552,12006,5571xe" filled="true" fillcolor="#000000" stroked="false">
                <v:path arrowok="t"/>
                <v:fill type="solid"/>
              </v:shape>
            </v:group>
            <v:group style="position:absolute;left:12006;top:5571;width:10;height:20" coordorigin="12006,5571" coordsize="10,20">
              <v:shape style="position:absolute;left:12006;top:5571;width:10;height:20" coordorigin="12006,5571" coordsize="10,20" path="m12006,5590l12015,5590,12015,5571,12006,5571,12006,5590xe" filled="true" fillcolor="#000000" stroked="false">
                <v:path arrowok="t"/>
                <v:fill type="solid"/>
              </v:shape>
            </v:group>
            <v:group style="position:absolute;left:12006;top:5590;width:10;height:20" coordorigin="12006,5590" coordsize="10,20">
              <v:shape style="position:absolute;left:12006;top:5590;width:10;height:20" coordorigin="12006,5590" coordsize="10,20" path="m12006,5610l12015,5610,12015,5590,12006,5590,12006,5610xe" filled="true" fillcolor="#000000" stroked="false">
                <v:path arrowok="t"/>
                <v:fill type="solid"/>
              </v:shape>
            </v:group>
            <v:group style="position:absolute;left:12006;top:5610;width:10;height:20" coordorigin="12006,5610" coordsize="10,20">
              <v:shape style="position:absolute;left:12006;top:5610;width:10;height:20" coordorigin="12006,5610" coordsize="10,20" path="m12006,5629l12015,5629,12015,5610,12006,5610,12006,5629xe" filled="true" fillcolor="#000000" stroked="false">
                <v:path arrowok="t"/>
                <v:fill type="solid"/>
              </v:shape>
            </v:group>
            <v:group style="position:absolute;left:12006;top:5629;width:10;height:20" coordorigin="12006,5629" coordsize="10,20">
              <v:shape style="position:absolute;left:12006;top:5629;width:10;height:20" coordorigin="12006,5629" coordsize="10,20" path="m12006,5648l12015,5648,12015,5629,12006,5629,12006,5648xe" filled="true" fillcolor="#000000" stroked="false">
                <v:path arrowok="t"/>
                <v:fill type="solid"/>
              </v:shape>
            </v:group>
            <v:group style="position:absolute;left:12006;top:5648;width:10;height:20" coordorigin="12006,5648" coordsize="10,20">
              <v:shape style="position:absolute;left:12006;top:5648;width:10;height:20" coordorigin="12006,5648" coordsize="10,20" path="m12006,5667l12015,5667,12015,5648,12006,5648,12006,5667xe" filled="true" fillcolor="#000000" stroked="false">
                <v:path arrowok="t"/>
                <v:fill type="solid"/>
              </v:shape>
            </v:group>
            <v:group style="position:absolute;left:12006;top:5667;width:10;height:20" coordorigin="12006,5667" coordsize="10,20">
              <v:shape style="position:absolute;left:12006;top:5667;width:10;height:20" coordorigin="12006,5667" coordsize="10,20" path="m12006,5686l12015,5686,12015,5667,12006,5667,12006,5686xe" filled="true" fillcolor="#000000" stroked="false">
                <v:path arrowok="t"/>
                <v:fill type="solid"/>
              </v:shape>
            </v:group>
            <v:group style="position:absolute;left:12006;top:5686;width:10;height:20" coordorigin="12006,5686" coordsize="10,20">
              <v:shape style="position:absolute;left:12006;top:5686;width:10;height:20" coordorigin="12006,5686" coordsize="10,20" path="m12006,5706l12015,5706,12015,5686,12006,5686,12006,5706xe" filled="true" fillcolor="#000000" stroked="false">
                <v:path arrowok="t"/>
                <v:fill type="solid"/>
              </v:shape>
            </v:group>
            <v:group style="position:absolute;left:12006;top:5706;width:10;height:20" coordorigin="12006,5706" coordsize="10,20">
              <v:shape style="position:absolute;left:12006;top:5706;width:10;height:20" coordorigin="12006,5706" coordsize="10,20" path="m12006,5725l12015,5725,12015,5706,12006,5706,12006,5725xe" filled="true" fillcolor="#000000" stroked="false">
                <v:path arrowok="t"/>
                <v:fill type="solid"/>
              </v:shape>
            </v:group>
            <v:group style="position:absolute;left:12006;top:5728;width:10;height:2" coordorigin="12006,5728" coordsize="10,2">
              <v:shape style="position:absolute;left:12006;top:5728;width:10;height:2" coordorigin="12006,5728" coordsize="10,0" path="m12006,5728l12015,5728e" filled="false" stroked="true" strokeweight=".300018pt" strokecolor="#000000">
                <v:path arrowok="t"/>
              </v:shape>
            </v:group>
            <v:group style="position:absolute;left:13705;top:5514;width:10;height:20" coordorigin="13705,5514" coordsize="10,20">
              <v:shape style="position:absolute;left:13705;top:5514;width:10;height:20" coordorigin="13705,5514" coordsize="10,20" path="m13705,5533l13714,5533,13714,5514,13705,5514,13705,5533xe" filled="true" fillcolor="#000000" stroked="false">
                <v:path arrowok="t"/>
                <v:fill type="solid"/>
              </v:shape>
            </v:group>
            <v:group style="position:absolute;left:13705;top:5533;width:10;height:20" coordorigin="13705,5533" coordsize="10,20">
              <v:shape style="position:absolute;left:13705;top:5533;width:10;height:20" coordorigin="13705,5533" coordsize="10,20" path="m13705,5552l13714,5552,13714,5533,13705,5533,13705,5552xe" filled="true" fillcolor="#000000" stroked="false">
                <v:path arrowok="t"/>
                <v:fill type="solid"/>
              </v:shape>
            </v:group>
            <v:group style="position:absolute;left:13705;top:5552;width:10;height:20" coordorigin="13705,5552" coordsize="10,20">
              <v:shape style="position:absolute;left:13705;top:5552;width:10;height:20" coordorigin="13705,5552" coordsize="10,20" path="m13705,5571l13714,5571,13714,5552,13705,5552,13705,5571xe" filled="true" fillcolor="#000000" stroked="false">
                <v:path arrowok="t"/>
                <v:fill type="solid"/>
              </v:shape>
            </v:group>
            <v:group style="position:absolute;left:13705;top:5571;width:10;height:20" coordorigin="13705,5571" coordsize="10,20">
              <v:shape style="position:absolute;left:13705;top:5571;width:10;height:20" coordorigin="13705,5571" coordsize="10,20" path="m13705,5590l13714,5590,13714,5571,13705,5571,13705,5590xe" filled="true" fillcolor="#000000" stroked="false">
                <v:path arrowok="t"/>
                <v:fill type="solid"/>
              </v:shape>
            </v:group>
            <v:group style="position:absolute;left:13705;top:5590;width:10;height:20" coordorigin="13705,5590" coordsize="10,20">
              <v:shape style="position:absolute;left:13705;top:5590;width:10;height:20" coordorigin="13705,5590" coordsize="10,20" path="m13705,5610l13714,5610,13714,5590,13705,5590,13705,5610xe" filled="true" fillcolor="#000000" stroked="false">
                <v:path arrowok="t"/>
                <v:fill type="solid"/>
              </v:shape>
            </v:group>
            <v:group style="position:absolute;left:13705;top:5610;width:10;height:20" coordorigin="13705,5610" coordsize="10,20">
              <v:shape style="position:absolute;left:13705;top:5610;width:10;height:20" coordorigin="13705,5610" coordsize="10,20" path="m13705,5629l13714,5629,13714,5610,13705,5610,13705,5629xe" filled="true" fillcolor="#000000" stroked="false">
                <v:path arrowok="t"/>
                <v:fill type="solid"/>
              </v:shape>
            </v:group>
            <v:group style="position:absolute;left:13705;top:5629;width:10;height:20" coordorigin="13705,5629" coordsize="10,20">
              <v:shape style="position:absolute;left:13705;top:5629;width:10;height:20" coordorigin="13705,5629" coordsize="10,20" path="m13705,5648l13714,5648,13714,5629,13705,5629,13705,5648xe" filled="true" fillcolor="#000000" stroked="false">
                <v:path arrowok="t"/>
                <v:fill type="solid"/>
              </v:shape>
            </v:group>
            <v:group style="position:absolute;left:13705;top:5648;width:10;height:20" coordorigin="13705,5648" coordsize="10,20">
              <v:shape style="position:absolute;left:13705;top:5648;width:10;height:20" coordorigin="13705,5648" coordsize="10,20" path="m13705,5667l13714,5667,13714,5648,13705,5648,13705,5667xe" filled="true" fillcolor="#000000" stroked="false">
                <v:path arrowok="t"/>
                <v:fill type="solid"/>
              </v:shape>
            </v:group>
            <v:group style="position:absolute;left:13705;top:5667;width:10;height:20" coordorigin="13705,5667" coordsize="10,20">
              <v:shape style="position:absolute;left:13705;top:5667;width:10;height:20" coordorigin="13705,5667" coordsize="10,20" path="m13705,5686l13714,5686,13714,5667,13705,5667,13705,5686xe" filled="true" fillcolor="#000000" stroked="false">
                <v:path arrowok="t"/>
                <v:fill type="solid"/>
              </v:shape>
            </v:group>
            <v:group style="position:absolute;left:13705;top:5686;width:10;height:20" coordorigin="13705,5686" coordsize="10,20">
              <v:shape style="position:absolute;left:13705;top:5686;width:10;height:20" coordorigin="13705,5686" coordsize="10,20" path="m13705,5706l13714,5706,13714,5686,13705,5686,13705,5706xe" filled="true" fillcolor="#000000" stroked="false">
                <v:path arrowok="t"/>
                <v:fill type="solid"/>
              </v:shape>
            </v:group>
            <v:group style="position:absolute;left:13705;top:5706;width:10;height:20" coordorigin="13705,5706" coordsize="10,20">
              <v:shape style="position:absolute;left:13705;top:5706;width:10;height:20" coordorigin="13705,5706" coordsize="10,20" path="m13705,5725l13714,5725,13714,5706,13705,5706,13705,5725xe" filled="true" fillcolor="#000000" stroked="false">
                <v:path arrowok="t"/>
                <v:fill type="solid"/>
              </v:shape>
            </v:group>
            <v:group style="position:absolute;left:13705;top:5728;width:10;height:2" coordorigin="13705,5728" coordsize="10,2">
              <v:shape style="position:absolute;left:13705;top:5728;width:10;height:2" coordorigin="13705,5728" coordsize="10,0" path="m13705,5728l13714,5728e" filled="false" stroked="true" strokeweight=".300018pt" strokecolor="#000000">
                <v:path arrowok="t"/>
              </v:shape>
            </v:group>
            <v:group style="position:absolute;left:3269;top:5736;width:10;height:2" coordorigin="3269,5736" coordsize="10,2">
              <v:shape style="position:absolute;left:3269;top:5736;width:10;height:2" coordorigin="3269,5736" coordsize="10,0" path="m3269,5736l3279,5736e" filled="false" stroked="true" strokeweight=".479981pt" strokecolor="#000000">
                <v:path arrowok="t"/>
              </v:shape>
              <v:shape style="position:absolute;left:1128;top:5731;width:3453;height:10" type="#_x0000_t75" stroked="false">
                <v:imagedata r:id="rId231" o:title=""/>
              </v:shape>
              <v:shape style="position:absolute;left:4576;top:5731;width:625;height:10" type="#_x0000_t75" stroked="false">
                <v:imagedata r:id="rId224" o:title=""/>
              </v:shape>
              <v:shape style="position:absolute;left:5196;top:5731;width:2838;height:10" type="#_x0000_t75" stroked="false">
                <v:imagedata r:id="rId225" o:title=""/>
              </v:shape>
              <v:shape style="position:absolute;left:8030;top:5731;width:717;height:10" type="#_x0000_t75" stroked="false">
                <v:imagedata r:id="rId216" o:title=""/>
              </v:shape>
              <v:shape style="position:absolute;left:8742;top:5731;width:856;height:10" type="#_x0000_t75" stroked="false">
                <v:imagedata r:id="rId217" o:title=""/>
              </v:shape>
              <v:shape style="position:absolute;left:9592;top:5731;width:853;height:10" type="#_x0000_t75" stroked="false">
                <v:imagedata r:id="rId218" o:title=""/>
              </v:shape>
              <v:shape style="position:absolute;left:10441;top:5731;width:1565;height:10" type="#_x0000_t75" stroked="false">
                <v:imagedata r:id="rId219" o:title=""/>
              </v:shape>
              <v:shape style="position:absolute;left:12001;top:5731;width:3412;height:10" type="#_x0000_t75" stroked="false">
                <v:imagedata r:id="rId220" o:title=""/>
              </v:shape>
            </v:group>
            <v:group style="position:absolute;left:3269;top:5740;width:10;height:20" coordorigin="3269,5740" coordsize="10,20">
              <v:shape style="position:absolute;left:3269;top:5740;width:10;height:20" coordorigin="3269,5740" coordsize="10,20" path="m3269,5760l3279,5760,3279,5740,3269,5740,3269,5760xe" filled="true" fillcolor="#000000" stroked="false">
                <v:path arrowok="t"/>
                <v:fill type="solid"/>
              </v:shape>
            </v:group>
            <v:group style="position:absolute;left:3269;top:5760;width:10;height:20" coordorigin="3269,5760" coordsize="10,20">
              <v:shape style="position:absolute;left:3269;top:5760;width:10;height:20" coordorigin="3269,5760" coordsize="10,20" path="m3269,5779l3279,5779,3279,5760,3269,5760,3269,5779xe" filled="true" fillcolor="#000000" stroked="false">
                <v:path arrowok="t"/>
                <v:fill type="solid"/>
              </v:shape>
            </v:group>
            <v:group style="position:absolute;left:3269;top:5779;width:10;height:20" coordorigin="3269,5779" coordsize="10,20">
              <v:shape style="position:absolute;left:3269;top:5779;width:10;height:20" coordorigin="3269,5779" coordsize="10,20" path="m3269,5798l3279,5798,3279,5779,3269,5779,3269,5798xe" filled="true" fillcolor="#000000" stroked="false">
                <v:path arrowok="t"/>
                <v:fill type="solid"/>
              </v:shape>
            </v:group>
            <v:group style="position:absolute;left:3269;top:5798;width:10;height:20" coordorigin="3269,5798" coordsize="10,20">
              <v:shape style="position:absolute;left:3269;top:5798;width:10;height:20" coordorigin="3269,5798" coordsize="10,20" path="m3269,5817l3279,5817,3279,5798,3269,5798,3269,5817xe" filled="true" fillcolor="#000000" stroked="false">
                <v:path arrowok="t"/>
                <v:fill type="solid"/>
              </v:shape>
            </v:group>
            <v:group style="position:absolute;left:3269;top:5817;width:10;height:20" coordorigin="3269,5817" coordsize="10,20">
              <v:shape style="position:absolute;left:3269;top:5817;width:10;height:20" coordorigin="3269,5817" coordsize="10,20" path="m3269,5836l3279,5836,3279,5817,3269,5817,3269,5836xe" filled="true" fillcolor="#000000" stroked="false">
                <v:path arrowok="t"/>
                <v:fill type="solid"/>
              </v:shape>
            </v:group>
            <v:group style="position:absolute;left:3269;top:5836;width:10;height:20" coordorigin="3269,5836" coordsize="10,20">
              <v:shape style="position:absolute;left:3269;top:5836;width:10;height:20" coordorigin="3269,5836" coordsize="10,20" path="m3269,5856l3279,5856,3279,5836,3269,5836,3269,5856xe" filled="true" fillcolor="#000000" stroked="false">
                <v:path arrowok="t"/>
                <v:fill type="solid"/>
              </v:shape>
            </v:group>
            <v:group style="position:absolute;left:3269;top:5856;width:10;height:20" coordorigin="3269,5856" coordsize="10,20">
              <v:shape style="position:absolute;left:3269;top:5856;width:10;height:20" coordorigin="3269,5856" coordsize="10,20" path="m3269,5875l3279,5875,3279,5856,3269,5856,3269,5875xe" filled="true" fillcolor="#000000" stroked="false">
                <v:path arrowok="t"/>
                <v:fill type="solid"/>
              </v:shape>
            </v:group>
            <v:group style="position:absolute;left:3269;top:5875;width:10;height:20" coordorigin="3269,5875" coordsize="10,20">
              <v:shape style="position:absolute;left:3269;top:5875;width:10;height:20" coordorigin="3269,5875" coordsize="10,20" path="m3269,5894l3279,5894,3279,5875,3269,5875,3269,5894xe" filled="true" fillcolor="#000000" stroked="false">
                <v:path arrowok="t"/>
                <v:fill type="solid"/>
              </v:shape>
            </v:group>
            <v:group style="position:absolute;left:3269;top:5894;width:10;height:20" coordorigin="3269,5894" coordsize="10,20">
              <v:shape style="position:absolute;left:3269;top:5894;width:10;height:20" coordorigin="3269,5894" coordsize="10,20" path="m3269,5913l3279,5913,3279,5894,3269,5894,3269,5913xe" filled="true" fillcolor="#000000" stroked="false">
                <v:path arrowok="t"/>
                <v:fill type="solid"/>
              </v:shape>
            </v:group>
            <v:group style="position:absolute;left:3269;top:5913;width:10;height:20" coordorigin="3269,5913" coordsize="10,20">
              <v:shape style="position:absolute;left:3269;top:5913;width:10;height:20" coordorigin="3269,5913" coordsize="10,20" path="m3269,5932l3279,5932,3279,5913,3269,5913,3269,5932xe" filled="true" fillcolor="#000000" stroked="false">
                <v:path arrowok="t"/>
                <v:fill type="solid"/>
              </v:shape>
            </v:group>
            <v:group style="position:absolute;left:3269;top:5932;width:10;height:20" coordorigin="3269,5932" coordsize="10,20">
              <v:shape style="position:absolute;left:3269;top:5932;width:10;height:20" coordorigin="3269,5932" coordsize="10,20" path="m3269,5952l3279,5952,3279,5932,3269,5932,3269,5952xe" filled="true" fillcolor="#000000" stroked="false">
                <v:path arrowok="t"/>
                <v:fill type="solid"/>
              </v:shape>
            </v:group>
            <v:group style="position:absolute;left:3269;top:5955;width:10;height:2" coordorigin="3269,5955" coordsize="10,2">
              <v:shape style="position:absolute;left:3269;top:5955;width:10;height:2" coordorigin="3269,5955" coordsize="10,0" path="m3269,5955l3279,5955e" filled="false" stroked="true" strokeweight=".360016pt" strokecolor="#000000">
                <v:path arrowok="t"/>
              </v:shape>
            </v:group>
            <v:group style="position:absolute;left:4581;top:5740;width:10;height:20" coordorigin="4581,5740" coordsize="10,20">
              <v:shape style="position:absolute;left:4581;top:5740;width:10;height:20" coordorigin="4581,5740" coordsize="10,20" path="m4581,5760l4590,5760,4590,5740,4581,5740,4581,5760xe" filled="true" fillcolor="#000000" stroked="false">
                <v:path arrowok="t"/>
                <v:fill type="solid"/>
              </v:shape>
            </v:group>
            <v:group style="position:absolute;left:4581;top:5760;width:10;height:20" coordorigin="4581,5760" coordsize="10,20">
              <v:shape style="position:absolute;left:4581;top:5760;width:10;height:20" coordorigin="4581,5760" coordsize="10,20" path="m4581,5779l4590,5779,4590,5760,4581,5760,4581,5779xe" filled="true" fillcolor="#000000" stroked="false">
                <v:path arrowok="t"/>
                <v:fill type="solid"/>
              </v:shape>
            </v:group>
            <v:group style="position:absolute;left:4581;top:5779;width:10;height:20" coordorigin="4581,5779" coordsize="10,20">
              <v:shape style="position:absolute;left:4581;top:5779;width:10;height:20" coordorigin="4581,5779" coordsize="10,20" path="m4581,5798l4590,5798,4590,5779,4581,5779,4581,5798xe" filled="true" fillcolor="#000000" stroked="false">
                <v:path arrowok="t"/>
                <v:fill type="solid"/>
              </v:shape>
            </v:group>
            <v:group style="position:absolute;left:4581;top:5798;width:10;height:20" coordorigin="4581,5798" coordsize="10,20">
              <v:shape style="position:absolute;left:4581;top:5798;width:10;height:20" coordorigin="4581,5798" coordsize="10,20" path="m4581,5817l4590,5817,4590,5798,4581,5798,4581,5817xe" filled="true" fillcolor="#000000" stroked="false">
                <v:path arrowok="t"/>
                <v:fill type="solid"/>
              </v:shape>
            </v:group>
            <v:group style="position:absolute;left:4581;top:5817;width:10;height:20" coordorigin="4581,5817" coordsize="10,20">
              <v:shape style="position:absolute;left:4581;top:5817;width:10;height:20" coordorigin="4581,5817" coordsize="10,20" path="m4581,5836l4590,5836,4590,5817,4581,5817,4581,5836xe" filled="true" fillcolor="#000000" stroked="false">
                <v:path arrowok="t"/>
                <v:fill type="solid"/>
              </v:shape>
            </v:group>
            <v:group style="position:absolute;left:4581;top:5836;width:10;height:20" coordorigin="4581,5836" coordsize="10,20">
              <v:shape style="position:absolute;left:4581;top:5836;width:10;height:20" coordorigin="4581,5836" coordsize="10,20" path="m4581,5856l4590,5856,4590,5836,4581,5836,4581,5856xe" filled="true" fillcolor="#000000" stroked="false">
                <v:path arrowok="t"/>
                <v:fill type="solid"/>
              </v:shape>
            </v:group>
            <v:group style="position:absolute;left:4581;top:5856;width:10;height:20" coordorigin="4581,5856" coordsize="10,20">
              <v:shape style="position:absolute;left:4581;top:5856;width:10;height:20" coordorigin="4581,5856" coordsize="10,20" path="m4581,5875l4590,5875,4590,5856,4581,5856,4581,5875xe" filled="true" fillcolor="#000000" stroked="false">
                <v:path arrowok="t"/>
                <v:fill type="solid"/>
              </v:shape>
            </v:group>
            <v:group style="position:absolute;left:4581;top:5875;width:10;height:20" coordorigin="4581,5875" coordsize="10,20">
              <v:shape style="position:absolute;left:4581;top:5875;width:10;height:20" coordorigin="4581,5875" coordsize="10,20" path="m4581,5894l4590,5894,4590,5875,4581,5875,4581,5894xe" filled="true" fillcolor="#000000" stroked="false">
                <v:path arrowok="t"/>
                <v:fill type="solid"/>
              </v:shape>
            </v:group>
            <v:group style="position:absolute;left:4581;top:5894;width:10;height:20" coordorigin="4581,5894" coordsize="10,20">
              <v:shape style="position:absolute;left:4581;top:5894;width:10;height:20" coordorigin="4581,5894" coordsize="10,20" path="m4581,5913l4590,5913,4590,5894,4581,5894,4581,5913xe" filled="true" fillcolor="#000000" stroked="false">
                <v:path arrowok="t"/>
                <v:fill type="solid"/>
              </v:shape>
            </v:group>
            <v:group style="position:absolute;left:4581;top:5913;width:10;height:20" coordorigin="4581,5913" coordsize="10,20">
              <v:shape style="position:absolute;left:4581;top:5913;width:10;height:20" coordorigin="4581,5913" coordsize="10,20" path="m4581,5932l4590,5932,4590,5913,4581,5913,4581,5932xe" filled="true" fillcolor="#000000" stroked="false">
                <v:path arrowok="t"/>
                <v:fill type="solid"/>
              </v:shape>
            </v:group>
            <v:group style="position:absolute;left:4581;top:5932;width:10;height:20" coordorigin="4581,5932" coordsize="10,20">
              <v:shape style="position:absolute;left:4581;top:5932;width:10;height:20" coordorigin="4581,5932" coordsize="10,20" path="m4581,5952l4590,5952,4590,5932,4581,5932,4581,5952xe" filled="true" fillcolor="#000000" stroked="false">
                <v:path arrowok="t"/>
                <v:fill type="solid"/>
              </v:shape>
            </v:group>
            <v:group style="position:absolute;left:4581;top:5955;width:10;height:2" coordorigin="4581,5955" coordsize="10,2">
              <v:shape style="position:absolute;left:4581;top:5955;width:10;height:2" coordorigin="4581,5955" coordsize="10,0" path="m4581,5955l4590,5955e" filled="false" stroked="true" strokeweight=".360016pt" strokecolor="#000000">
                <v:path arrowok="t"/>
              </v:shape>
            </v:group>
            <v:group style="position:absolute;left:5201;top:5740;width:10;height:20" coordorigin="5201,5740" coordsize="10,20">
              <v:shape style="position:absolute;left:5201;top:5740;width:10;height:20" coordorigin="5201,5740" coordsize="10,20" path="m5201,5760l5211,5760,5211,5740,5201,5740,5201,5760xe" filled="true" fillcolor="#000000" stroked="false">
                <v:path arrowok="t"/>
                <v:fill type="solid"/>
              </v:shape>
            </v:group>
            <v:group style="position:absolute;left:5201;top:5760;width:10;height:20" coordorigin="5201,5760" coordsize="10,20">
              <v:shape style="position:absolute;left:5201;top:5760;width:10;height:20" coordorigin="5201,5760" coordsize="10,20" path="m5201,5779l5211,5779,5211,5760,5201,5760,5201,5779xe" filled="true" fillcolor="#000000" stroked="false">
                <v:path arrowok="t"/>
                <v:fill type="solid"/>
              </v:shape>
            </v:group>
            <v:group style="position:absolute;left:5201;top:5779;width:10;height:20" coordorigin="5201,5779" coordsize="10,20">
              <v:shape style="position:absolute;left:5201;top:5779;width:10;height:20" coordorigin="5201,5779" coordsize="10,20" path="m5201,5798l5211,5798,5211,5779,5201,5779,5201,5798xe" filled="true" fillcolor="#000000" stroked="false">
                <v:path arrowok="t"/>
                <v:fill type="solid"/>
              </v:shape>
            </v:group>
            <v:group style="position:absolute;left:5201;top:5798;width:10;height:20" coordorigin="5201,5798" coordsize="10,20">
              <v:shape style="position:absolute;left:5201;top:5798;width:10;height:20" coordorigin="5201,5798" coordsize="10,20" path="m5201,5817l5211,5817,5211,5798,5201,5798,5201,5817xe" filled="true" fillcolor="#000000" stroked="false">
                <v:path arrowok="t"/>
                <v:fill type="solid"/>
              </v:shape>
            </v:group>
            <v:group style="position:absolute;left:5201;top:5817;width:10;height:20" coordorigin="5201,5817" coordsize="10,20">
              <v:shape style="position:absolute;left:5201;top:5817;width:10;height:20" coordorigin="5201,5817" coordsize="10,20" path="m5201,5836l5211,5836,5211,5817,5201,5817,5201,5836xe" filled="true" fillcolor="#000000" stroked="false">
                <v:path arrowok="t"/>
                <v:fill type="solid"/>
              </v:shape>
            </v:group>
            <v:group style="position:absolute;left:5201;top:5836;width:10;height:20" coordorigin="5201,5836" coordsize="10,20">
              <v:shape style="position:absolute;left:5201;top:5836;width:10;height:20" coordorigin="5201,5836" coordsize="10,20" path="m5201,5856l5211,5856,5211,5836,5201,5836,5201,5856xe" filled="true" fillcolor="#000000" stroked="false">
                <v:path arrowok="t"/>
                <v:fill type="solid"/>
              </v:shape>
            </v:group>
            <v:group style="position:absolute;left:5201;top:5856;width:10;height:20" coordorigin="5201,5856" coordsize="10,20">
              <v:shape style="position:absolute;left:5201;top:5856;width:10;height:20" coordorigin="5201,5856" coordsize="10,20" path="m5201,5875l5211,5875,5211,5856,5201,5856,5201,5875xe" filled="true" fillcolor="#000000" stroked="false">
                <v:path arrowok="t"/>
                <v:fill type="solid"/>
              </v:shape>
            </v:group>
            <v:group style="position:absolute;left:5201;top:5875;width:10;height:20" coordorigin="5201,5875" coordsize="10,20">
              <v:shape style="position:absolute;left:5201;top:5875;width:10;height:20" coordorigin="5201,5875" coordsize="10,20" path="m5201,5894l5211,5894,5211,5875,5201,5875,5201,5894xe" filled="true" fillcolor="#000000" stroked="false">
                <v:path arrowok="t"/>
                <v:fill type="solid"/>
              </v:shape>
            </v:group>
            <v:group style="position:absolute;left:5201;top:5894;width:10;height:20" coordorigin="5201,5894" coordsize="10,20">
              <v:shape style="position:absolute;left:5201;top:5894;width:10;height:20" coordorigin="5201,5894" coordsize="10,20" path="m5201,5913l5211,5913,5211,5894,5201,5894,5201,5913xe" filled="true" fillcolor="#000000" stroked="false">
                <v:path arrowok="t"/>
                <v:fill type="solid"/>
              </v:shape>
            </v:group>
            <v:group style="position:absolute;left:5201;top:5913;width:10;height:20" coordorigin="5201,5913" coordsize="10,20">
              <v:shape style="position:absolute;left:5201;top:5913;width:10;height:20" coordorigin="5201,5913" coordsize="10,20" path="m5201,5932l5211,5932,5211,5913,5201,5913,5201,5932xe" filled="true" fillcolor="#000000" stroked="false">
                <v:path arrowok="t"/>
                <v:fill type="solid"/>
              </v:shape>
            </v:group>
            <v:group style="position:absolute;left:5201;top:5932;width:10;height:20" coordorigin="5201,5932" coordsize="10,20">
              <v:shape style="position:absolute;left:5201;top:5932;width:10;height:20" coordorigin="5201,5932" coordsize="10,20" path="m5201,5952l5211,5952,5211,5932,5201,5932,5201,5952xe" filled="true" fillcolor="#000000" stroked="false">
                <v:path arrowok="t"/>
                <v:fill type="solid"/>
              </v:shape>
            </v:group>
            <v:group style="position:absolute;left:5201;top:5955;width:10;height:2" coordorigin="5201,5955" coordsize="10,2">
              <v:shape style="position:absolute;left:5201;top:5955;width:10;height:2" coordorigin="5201,5955" coordsize="10,0" path="m5201,5955l5211,5955e" filled="false" stroked="true" strokeweight=".360016pt" strokecolor="#000000">
                <v:path arrowok="t"/>
              </v:shape>
            </v:group>
            <v:group style="position:absolute;left:5909;top:5740;width:10;height:20" coordorigin="5909,5740" coordsize="10,20">
              <v:shape style="position:absolute;left:5909;top:5740;width:10;height:20" coordorigin="5909,5740" coordsize="10,20" path="m5909,5760l5919,5760,5919,5740,5909,5740,5909,5760xe" filled="true" fillcolor="#000000" stroked="false">
                <v:path arrowok="t"/>
                <v:fill type="solid"/>
              </v:shape>
            </v:group>
            <v:group style="position:absolute;left:5909;top:5760;width:10;height:20" coordorigin="5909,5760" coordsize="10,20">
              <v:shape style="position:absolute;left:5909;top:5760;width:10;height:20" coordorigin="5909,5760" coordsize="10,20" path="m5909,5779l5919,5779,5919,5760,5909,5760,5909,5779xe" filled="true" fillcolor="#000000" stroked="false">
                <v:path arrowok="t"/>
                <v:fill type="solid"/>
              </v:shape>
            </v:group>
            <v:group style="position:absolute;left:5909;top:5779;width:10;height:20" coordorigin="5909,5779" coordsize="10,20">
              <v:shape style="position:absolute;left:5909;top:5779;width:10;height:20" coordorigin="5909,5779" coordsize="10,20" path="m5909,5798l5919,5798,5919,5779,5909,5779,5909,5798xe" filled="true" fillcolor="#000000" stroked="false">
                <v:path arrowok="t"/>
                <v:fill type="solid"/>
              </v:shape>
            </v:group>
            <v:group style="position:absolute;left:5909;top:5798;width:10;height:20" coordorigin="5909,5798" coordsize="10,20">
              <v:shape style="position:absolute;left:5909;top:5798;width:10;height:20" coordorigin="5909,5798" coordsize="10,20" path="m5909,5817l5919,5817,5919,5798,5909,5798,5909,5817xe" filled="true" fillcolor="#000000" stroked="false">
                <v:path arrowok="t"/>
                <v:fill type="solid"/>
              </v:shape>
            </v:group>
            <v:group style="position:absolute;left:5909;top:5817;width:10;height:20" coordorigin="5909,5817" coordsize="10,20">
              <v:shape style="position:absolute;left:5909;top:5817;width:10;height:20" coordorigin="5909,5817" coordsize="10,20" path="m5909,5836l5919,5836,5919,5817,5909,5817,5909,5836xe" filled="true" fillcolor="#000000" stroked="false">
                <v:path arrowok="t"/>
                <v:fill type="solid"/>
              </v:shape>
            </v:group>
            <v:group style="position:absolute;left:5909;top:5836;width:10;height:20" coordorigin="5909,5836" coordsize="10,20">
              <v:shape style="position:absolute;left:5909;top:5836;width:10;height:20" coordorigin="5909,5836" coordsize="10,20" path="m5909,5856l5919,5856,5919,5836,5909,5836,5909,5856xe" filled="true" fillcolor="#000000" stroked="false">
                <v:path arrowok="t"/>
                <v:fill type="solid"/>
              </v:shape>
            </v:group>
            <v:group style="position:absolute;left:5909;top:5856;width:10;height:20" coordorigin="5909,5856" coordsize="10,20">
              <v:shape style="position:absolute;left:5909;top:5856;width:10;height:20" coordorigin="5909,5856" coordsize="10,20" path="m5909,5875l5919,5875,5919,5856,5909,5856,5909,5875xe" filled="true" fillcolor="#000000" stroked="false">
                <v:path arrowok="t"/>
                <v:fill type="solid"/>
              </v:shape>
            </v:group>
            <v:group style="position:absolute;left:5909;top:5875;width:10;height:20" coordorigin="5909,5875" coordsize="10,20">
              <v:shape style="position:absolute;left:5909;top:5875;width:10;height:20" coordorigin="5909,5875" coordsize="10,20" path="m5909,5894l5919,5894,5919,5875,5909,5875,5909,5894xe" filled="true" fillcolor="#000000" stroked="false">
                <v:path arrowok="t"/>
                <v:fill type="solid"/>
              </v:shape>
            </v:group>
            <v:group style="position:absolute;left:5909;top:5894;width:10;height:20" coordorigin="5909,5894" coordsize="10,20">
              <v:shape style="position:absolute;left:5909;top:5894;width:10;height:20" coordorigin="5909,5894" coordsize="10,20" path="m5909,5913l5919,5913,5919,5894,5909,5894,5909,5913xe" filled="true" fillcolor="#000000" stroked="false">
                <v:path arrowok="t"/>
                <v:fill type="solid"/>
              </v:shape>
            </v:group>
            <v:group style="position:absolute;left:5909;top:5913;width:10;height:20" coordorigin="5909,5913" coordsize="10,20">
              <v:shape style="position:absolute;left:5909;top:5913;width:10;height:20" coordorigin="5909,5913" coordsize="10,20" path="m5909,5932l5919,5932,5919,5913,5909,5913,5909,5932xe" filled="true" fillcolor="#000000" stroked="false">
                <v:path arrowok="t"/>
                <v:fill type="solid"/>
              </v:shape>
            </v:group>
            <v:group style="position:absolute;left:5909;top:5932;width:10;height:20" coordorigin="5909,5932" coordsize="10,20">
              <v:shape style="position:absolute;left:5909;top:5932;width:10;height:20" coordorigin="5909,5932" coordsize="10,20" path="m5909,5952l5919,5952,5919,5932,5909,5932,5909,5952xe" filled="true" fillcolor="#000000" stroked="false">
                <v:path arrowok="t"/>
                <v:fill type="solid"/>
              </v:shape>
            </v:group>
            <v:group style="position:absolute;left:5909;top:5955;width:10;height:2" coordorigin="5909,5955" coordsize="10,2">
              <v:shape style="position:absolute;left:5909;top:5955;width:10;height:2" coordorigin="5909,5955" coordsize="10,0" path="m5909,5955l5919,5955e" filled="false" stroked="true" strokeweight=".360016pt" strokecolor="#000000">
                <v:path arrowok="t"/>
              </v:shape>
            </v:group>
            <v:group style="position:absolute;left:6478;top:5740;width:10;height:20" coordorigin="6478,5740" coordsize="10,20">
              <v:shape style="position:absolute;left:6478;top:5740;width:10;height:20" coordorigin="6478,5740" coordsize="10,20" path="m6478,5760l6488,5760,6488,5740,6478,5740,6478,5760xe" filled="true" fillcolor="#000000" stroked="false">
                <v:path arrowok="t"/>
                <v:fill type="solid"/>
              </v:shape>
            </v:group>
            <v:group style="position:absolute;left:6478;top:5760;width:10;height:20" coordorigin="6478,5760" coordsize="10,20">
              <v:shape style="position:absolute;left:6478;top:5760;width:10;height:20" coordorigin="6478,5760" coordsize="10,20" path="m6478,5779l6488,5779,6488,5760,6478,5760,6478,5779xe" filled="true" fillcolor="#000000" stroked="false">
                <v:path arrowok="t"/>
                <v:fill type="solid"/>
              </v:shape>
            </v:group>
            <v:group style="position:absolute;left:6478;top:5779;width:10;height:20" coordorigin="6478,5779" coordsize="10,20">
              <v:shape style="position:absolute;left:6478;top:5779;width:10;height:20" coordorigin="6478,5779" coordsize="10,20" path="m6478,5798l6488,5798,6488,5779,6478,5779,6478,5798xe" filled="true" fillcolor="#000000" stroked="false">
                <v:path arrowok="t"/>
                <v:fill type="solid"/>
              </v:shape>
            </v:group>
            <v:group style="position:absolute;left:6478;top:5798;width:10;height:20" coordorigin="6478,5798" coordsize="10,20">
              <v:shape style="position:absolute;left:6478;top:5798;width:10;height:20" coordorigin="6478,5798" coordsize="10,20" path="m6478,5817l6488,5817,6488,5798,6478,5798,6478,5817xe" filled="true" fillcolor="#000000" stroked="false">
                <v:path arrowok="t"/>
                <v:fill type="solid"/>
              </v:shape>
            </v:group>
            <v:group style="position:absolute;left:6478;top:5817;width:10;height:20" coordorigin="6478,5817" coordsize="10,20">
              <v:shape style="position:absolute;left:6478;top:5817;width:10;height:20" coordorigin="6478,5817" coordsize="10,20" path="m6478,5836l6488,5836,6488,5817,6478,5817,6478,5836xe" filled="true" fillcolor="#000000" stroked="false">
                <v:path arrowok="t"/>
                <v:fill type="solid"/>
              </v:shape>
            </v:group>
            <v:group style="position:absolute;left:6478;top:5836;width:10;height:20" coordorigin="6478,5836" coordsize="10,20">
              <v:shape style="position:absolute;left:6478;top:5836;width:10;height:20" coordorigin="6478,5836" coordsize="10,20" path="m6478,5856l6488,5856,6488,5836,6478,5836,6478,5856xe" filled="true" fillcolor="#000000" stroked="false">
                <v:path arrowok="t"/>
                <v:fill type="solid"/>
              </v:shape>
            </v:group>
            <v:group style="position:absolute;left:6478;top:5856;width:10;height:20" coordorigin="6478,5856" coordsize="10,20">
              <v:shape style="position:absolute;left:6478;top:5856;width:10;height:20" coordorigin="6478,5856" coordsize="10,20" path="m6478,5875l6488,5875,6488,5856,6478,5856,6478,5875xe" filled="true" fillcolor="#000000" stroked="false">
                <v:path arrowok="t"/>
                <v:fill type="solid"/>
              </v:shape>
            </v:group>
            <v:group style="position:absolute;left:6478;top:5875;width:10;height:20" coordorigin="6478,5875" coordsize="10,20">
              <v:shape style="position:absolute;left:6478;top:5875;width:10;height:20" coordorigin="6478,5875" coordsize="10,20" path="m6478,5894l6488,5894,6488,5875,6478,5875,6478,5894xe" filled="true" fillcolor="#000000" stroked="false">
                <v:path arrowok="t"/>
                <v:fill type="solid"/>
              </v:shape>
            </v:group>
            <v:group style="position:absolute;left:6478;top:5894;width:10;height:20" coordorigin="6478,5894" coordsize="10,20">
              <v:shape style="position:absolute;left:6478;top:5894;width:10;height:20" coordorigin="6478,5894" coordsize="10,20" path="m6478,5913l6488,5913,6488,5894,6478,5894,6478,5913xe" filled="true" fillcolor="#000000" stroked="false">
                <v:path arrowok="t"/>
                <v:fill type="solid"/>
              </v:shape>
            </v:group>
            <v:group style="position:absolute;left:6478;top:5913;width:10;height:20" coordorigin="6478,5913" coordsize="10,20">
              <v:shape style="position:absolute;left:6478;top:5913;width:10;height:20" coordorigin="6478,5913" coordsize="10,20" path="m6478,5932l6488,5932,6488,5913,6478,5913,6478,5932xe" filled="true" fillcolor="#000000" stroked="false">
                <v:path arrowok="t"/>
                <v:fill type="solid"/>
              </v:shape>
            </v:group>
            <v:group style="position:absolute;left:6478;top:5932;width:10;height:20" coordorigin="6478,5932" coordsize="10,20">
              <v:shape style="position:absolute;left:6478;top:5932;width:10;height:20" coordorigin="6478,5932" coordsize="10,20" path="m6478,5952l6488,5952,6488,5932,6478,5932,6478,5952xe" filled="true" fillcolor="#000000" stroked="false">
                <v:path arrowok="t"/>
                <v:fill type="solid"/>
              </v:shape>
            </v:group>
            <v:group style="position:absolute;left:6478;top:5955;width:10;height:2" coordorigin="6478,5955" coordsize="10,2">
              <v:shape style="position:absolute;left:6478;top:5955;width:10;height:2" coordorigin="6478,5955" coordsize="10,0" path="m6478,5955l6488,5955e" filled="false" stroked="true" strokeweight=".360016pt" strokecolor="#000000">
                <v:path arrowok="t"/>
              </v:shape>
            </v:group>
            <v:group style="position:absolute;left:8034;top:5740;width:10;height:20" coordorigin="8034,5740" coordsize="10,20">
              <v:shape style="position:absolute;left:8034;top:5740;width:10;height:20" coordorigin="8034,5740" coordsize="10,20" path="m8034,5760l8044,5760,8044,5740,8034,5740,8034,5760xe" filled="true" fillcolor="#000000" stroked="false">
                <v:path arrowok="t"/>
                <v:fill type="solid"/>
              </v:shape>
            </v:group>
            <v:group style="position:absolute;left:8034;top:5760;width:10;height:20" coordorigin="8034,5760" coordsize="10,20">
              <v:shape style="position:absolute;left:8034;top:5760;width:10;height:20" coordorigin="8034,5760" coordsize="10,20" path="m8034,5779l8044,5779,8044,5760,8034,5760,8034,5779xe" filled="true" fillcolor="#000000" stroked="false">
                <v:path arrowok="t"/>
                <v:fill type="solid"/>
              </v:shape>
            </v:group>
            <v:group style="position:absolute;left:8034;top:5779;width:10;height:20" coordorigin="8034,5779" coordsize="10,20">
              <v:shape style="position:absolute;left:8034;top:5779;width:10;height:20" coordorigin="8034,5779" coordsize="10,20" path="m8034,5798l8044,5798,8044,5779,8034,5779,8034,5798xe" filled="true" fillcolor="#000000" stroked="false">
                <v:path arrowok="t"/>
                <v:fill type="solid"/>
              </v:shape>
            </v:group>
            <v:group style="position:absolute;left:8034;top:5798;width:10;height:20" coordorigin="8034,5798" coordsize="10,20">
              <v:shape style="position:absolute;left:8034;top:5798;width:10;height:20" coordorigin="8034,5798" coordsize="10,20" path="m8034,5817l8044,5817,8044,5798,8034,5798,8034,5817xe" filled="true" fillcolor="#000000" stroked="false">
                <v:path arrowok="t"/>
                <v:fill type="solid"/>
              </v:shape>
            </v:group>
            <v:group style="position:absolute;left:8034;top:5817;width:10;height:20" coordorigin="8034,5817" coordsize="10,20">
              <v:shape style="position:absolute;left:8034;top:5817;width:10;height:20" coordorigin="8034,5817" coordsize="10,20" path="m8034,5836l8044,5836,8044,5817,8034,5817,8034,5836xe" filled="true" fillcolor="#000000" stroked="false">
                <v:path arrowok="t"/>
                <v:fill type="solid"/>
              </v:shape>
            </v:group>
            <v:group style="position:absolute;left:8034;top:5836;width:10;height:20" coordorigin="8034,5836" coordsize="10,20">
              <v:shape style="position:absolute;left:8034;top:5836;width:10;height:20" coordorigin="8034,5836" coordsize="10,20" path="m8034,5856l8044,5856,8044,5836,8034,5836,8034,5856xe" filled="true" fillcolor="#000000" stroked="false">
                <v:path arrowok="t"/>
                <v:fill type="solid"/>
              </v:shape>
            </v:group>
            <v:group style="position:absolute;left:8034;top:5856;width:10;height:20" coordorigin="8034,5856" coordsize="10,20">
              <v:shape style="position:absolute;left:8034;top:5856;width:10;height:20" coordorigin="8034,5856" coordsize="10,20" path="m8034,5875l8044,5875,8044,5856,8034,5856,8034,5875xe" filled="true" fillcolor="#000000" stroked="false">
                <v:path arrowok="t"/>
                <v:fill type="solid"/>
              </v:shape>
            </v:group>
            <v:group style="position:absolute;left:8034;top:5875;width:10;height:20" coordorigin="8034,5875" coordsize="10,20">
              <v:shape style="position:absolute;left:8034;top:5875;width:10;height:20" coordorigin="8034,5875" coordsize="10,20" path="m8034,5894l8044,5894,8044,5875,8034,5875,8034,5894xe" filled="true" fillcolor="#000000" stroked="false">
                <v:path arrowok="t"/>
                <v:fill type="solid"/>
              </v:shape>
            </v:group>
            <v:group style="position:absolute;left:8034;top:5894;width:10;height:20" coordorigin="8034,5894" coordsize="10,20">
              <v:shape style="position:absolute;left:8034;top:5894;width:10;height:20" coordorigin="8034,5894" coordsize="10,20" path="m8034,5913l8044,5913,8044,5894,8034,5894,8034,5913xe" filled="true" fillcolor="#000000" stroked="false">
                <v:path arrowok="t"/>
                <v:fill type="solid"/>
              </v:shape>
            </v:group>
            <v:group style="position:absolute;left:8034;top:5913;width:10;height:20" coordorigin="8034,5913" coordsize="10,20">
              <v:shape style="position:absolute;left:8034;top:5913;width:10;height:20" coordorigin="8034,5913" coordsize="10,20" path="m8034,5932l8044,5932,8044,5913,8034,5913,8034,5932xe" filled="true" fillcolor="#000000" stroked="false">
                <v:path arrowok="t"/>
                <v:fill type="solid"/>
              </v:shape>
            </v:group>
            <v:group style="position:absolute;left:8034;top:5932;width:10;height:20" coordorigin="8034,5932" coordsize="10,20">
              <v:shape style="position:absolute;left:8034;top:5932;width:10;height:20" coordorigin="8034,5932" coordsize="10,20" path="m8034,5952l8044,5952,8044,5932,8034,5932,8034,5952xe" filled="true" fillcolor="#000000" stroked="false">
                <v:path arrowok="t"/>
                <v:fill type="solid"/>
              </v:shape>
            </v:group>
            <v:group style="position:absolute;left:8034;top:5955;width:10;height:2" coordorigin="8034,5955" coordsize="10,2">
              <v:shape style="position:absolute;left:8034;top:5955;width:10;height:2" coordorigin="8034,5955" coordsize="10,0" path="m8034,5955l8044,5955e" filled="false" stroked="true" strokeweight=".360016pt" strokecolor="#000000">
                <v:path arrowok="t"/>
              </v:shape>
            </v:group>
            <v:group style="position:absolute;left:8746;top:5740;width:10;height:20" coordorigin="8746,5740" coordsize="10,20">
              <v:shape style="position:absolute;left:8746;top:5740;width:10;height:20" coordorigin="8746,5740" coordsize="10,20" path="m8746,5760l8756,5760,8756,5740,8746,5740,8746,5760xe" filled="true" fillcolor="#000000" stroked="false">
                <v:path arrowok="t"/>
                <v:fill type="solid"/>
              </v:shape>
            </v:group>
            <v:group style="position:absolute;left:8746;top:5760;width:10;height:20" coordorigin="8746,5760" coordsize="10,20">
              <v:shape style="position:absolute;left:8746;top:5760;width:10;height:20" coordorigin="8746,5760" coordsize="10,20" path="m8746,5779l8756,5779,8756,5760,8746,5760,8746,5779xe" filled="true" fillcolor="#000000" stroked="false">
                <v:path arrowok="t"/>
                <v:fill type="solid"/>
              </v:shape>
            </v:group>
            <v:group style="position:absolute;left:8746;top:5779;width:10;height:20" coordorigin="8746,5779" coordsize="10,20">
              <v:shape style="position:absolute;left:8746;top:5779;width:10;height:20" coordorigin="8746,5779" coordsize="10,20" path="m8746,5798l8756,5798,8756,5779,8746,5779,8746,5798xe" filled="true" fillcolor="#000000" stroked="false">
                <v:path arrowok="t"/>
                <v:fill type="solid"/>
              </v:shape>
            </v:group>
            <v:group style="position:absolute;left:8746;top:5798;width:10;height:20" coordorigin="8746,5798" coordsize="10,20">
              <v:shape style="position:absolute;left:8746;top:5798;width:10;height:20" coordorigin="8746,5798" coordsize="10,20" path="m8746,5817l8756,5817,8756,5798,8746,5798,8746,5817xe" filled="true" fillcolor="#000000" stroked="false">
                <v:path arrowok="t"/>
                <v:fill type="solid"/>
              </v:shape>
            </v:group>
            <v:group style="position:absolute;left:8746;top:5817;width:10;height:20" coordorigin="8746,5817" coordsize="10,20">
              <v:shape style="position:absolute;left:8746;top:5817;width:10;height:20" coordorigin="8746,5817" coordsize="10,20" path="m8746,5836l8756,5836,8756,5817,8746,5817,8746,5836xe" filled="true" fillcolor="#000000" stroked="false">
                <v:path arrowok="t"/>
                <v:fill type="solid"/>
              </v:shape>
            </v:group>
            <v:group style="position:absolute;left:8746;top:5836;width:10;height:20" coordorigin="8746,5836" coordsize="10,20">
              <v:shape style="position:absolute;left:8746;top:5836;width:10;height:20" coordorigin="8746,5836" coordsize="10,20" path="m8746,5856l8756,5856,8756,5836,8746,5836,8746,5856xe" filled="true" fillcolor="#000000" stroked="false">
                <v:path arrowok="t"/>
                <v:fill type="solid"/>
              </v:shape>
            </v:group>
            <v:group style="position:absolute;left:8746;top:5856;width:10;height:20" coordorigin="8746,5856" coordsize="10,20">
              <v:shape style="position:absolute;left:8746;top:5856;width:10;height:20" coordorigin="8746,5856" coordsize="10,20" path="m8746,5875l8756,5875,8756,5856,8746,5856,8746,5875xe" filled="true" fillcolor="#000000" stroked="false">
                <v:path arrowok="t"/>
                <v:fill type="solid"/>
              </v:shape>
            </v:group>
            <v:group style="position:absolute;left:8746;top:5875;width:10;height:20" coordorigin="8746,5875" coordsize="10,20">
              <v:shape style="position:absolute;left:8746;top:5875;width:10;height:20" coordorigin="8746,5875" coordsize="10,20" path="m8746,5894l8756,5894,8756,5875,8746,5875,8746,5894xe" filled="true" fillcolor="#000000" stroked="false">
                <v:path arrowok="t"/>
                <v:fill type="solid"/>
              </v:shape>
            </v:group>
            <v:group style="position:absolute;left:8746;top:5894;width:10;height:20" coordorigin="8746,5894" coordsize="10,20">
              <v:shape style="position:absolute;left:8746;top:5894;width:10;height:20" coordorigin="8746,5894" coordsize="10,20" path="m8746,5913l8756,5913,8756,5894,8746,5894,8746,5913xe" filled="true" fillcolor="#000000" stroked="false">
                <v:path arrowok="t"/>
                <v:fill type="solid"/>
              </v:shape>
            </v:group>
            <v:group style="position:absolute;left:8746;top:5913;width:10;height:20" coordorigin="8746,5913" coordsize="10,20">
              <v:shape style="position:absolute;left:8746;top:5913;width:10;height:20" coordorigin="8746,5913" coordsize="10,20" path="m8746,5932l8756,5932,8756,5913,8746,5913,8746,5932xe" filled="true" fillcolor="#000000" stroked="false">
                <v:path arrowok="t"/>
                <v:fill type="solid"/>
              </v:shape>
            </v:group>
            <v:group style="position:absolute;left:8746;top:5932;width:10;height:20" coordorigin="8746,5932" coordsize="10,20">
              <v:shape style="position:absolute;left:8746;top:5932;width:10;height:20" coordorigin="8746,5932" coordsize="10,20" path="m8746,5952l8756,5952,8756,5932,8746,5932,8746,5952xe" filled="true" fillcolor="#000000" stroked="false">
                <v:path arrowok="t"/>
                <v:fill type="solid"/>
              </v:shape>
            </v:group>
            <v:group style="position:absolute;left:8746;top:5955;width:10;height:2" coordorigin="8746,5955" coordsize="10,2">
              <v:shape style="position:absolute;left:8746;top:5955;width:10;height:2" coordorigin="8746,5955" coordsize="10,0" path="m8746,5955l8756,5955e" filled="false" stroked="true" strokeweight=".360016pt" strokecolor="#000000">
                <v:path arrowok="t"/>
              </v:shape>
            </v:group>
            <v:group style="position:absolute;left:9597;top:5740;width:10;height:20" coordorigin="9597,5740" coordsize="10,20">
              <v:shape style="position:absolute;left:9597;top:5740;width:10;height:20" coordorigin="9597,5740" coordsize="10,20" path="m9597,5760l9607,5760,9607,5740,9597,5740,9597,5760xe" filled="true" fillcolor="#000000" stroked="false">
                <v:path arrowok="t"/>
                <v:fill type="solid"/>
              </v:shape>
            </v:group>
            <v:group style="position:absolute;left:9597;top:5760;width:10;height:20" coordorigin="9597,5760" coordsize="10,20">
              <v:shape style="position:absolute;left:9597;top:5760;width:10;height:20" coordorigin="9597,5760" coordsize="10,20" path="m9597,5779l9607,5779,9607,5760,9597,5760,9597,5779xe" filled="true" fillcolor="#000000" stroked="false">
                <v:path arrowok="t"/>
                <v:fill type="solid"/>
              </v:shape>
            </v:group>
            <v:group style="position:absolute;left:9597;top:5779;width:10;height:20" coordorigin="9597,5779" coordsize="10,20">
              <v:shape style="position:absolute;left:9597;top:5779;width:10;height:20" coordorigin="9597,5779" coordsize="10,20" path="m9597,5798l9607,5798,9607,5779,9597,5779,9597,5798xe" filled="true" fillcolor="#000000" stroked="false">
                <v:path arrowok="t"/>
                <v:fill type="solid"/>
              </v:shape>
            </v:group>
            <v:group style="position:absolute;left:9597;top:5798;width:10;height:20" coordorigin="9597,5798" coordsize="10,20">
              <v:shape style="position:absolute;left:9597;top:5798;width:10;height:20" coordorigin="9597,5798" coordsize="10,20" path="m9597,5817l9607,5817,9607,5798,9597,5798,9597,5817xe" filled="true" fillcolor="#000000" stroked="false">
                <v:path arrowok="t"/>
                <v:fill type="solid"/>
              </v:shape>
            </v:group>
            <v:group style="position:absolute;left:9597;top:5817;width:10;height:20" coordorigin="9597,5817" coordsize="10,20">
              <v:shape style="position:absolute;left:9597;top:5817;width:10;height:20" coordorigin="9597,5817" coordsize="10,20" path="m9597,5836l9607,5836,9607,5817,9597,5817,9597,5836xe" filled="true" fillcolor="#000000" stroked="false">
                <v:path arrowok="t"/>
                <v:fill type="solid"/>
              </v:shape>
            </v:group>
            <v:group style="position:absolute;left:9597;top:5836;width:10;height:20" coordorigin="9597,5836" coordsize="10,20">
              <v:shape style="position:absolute;left:9597;top:5836;width:10;height:20" coordorigin="9597,5836" coordsize="10,20" path="m9597,5856l9607,5856,9607,5836,9597,5836,9597,5856xe" filled="true" fillcolor="#000000" stroked="false">
                <v:path arrowok="t"/>
                <v:fill type="solid"/>
              </v:shape>
            </v:group>
            <v:group style="position:absolute;left:9597;top:5856;width:10;height:20" coordorigin="9597,5856" coordsize="10,20">
              <v:shape style="position:absolute;left:9597;top:5856;width:10;height:20" coordorigin="9597,5856" coordsize="10,20" path="m9597,5875l9607,5875,9607,5856,9597,5856,9597,5875xe" filled="true" fillcolor="#000000" stroked="false">
                <v:path arrowok="t"/>
                <v:fill type="solid"/>
              </v:shape>
            </v:group>
            <v:group style="position:absolute;left:9597;top:5875;width:10;height:20" coordorigin="9597,5875" coordsize="10,20">
              <v:shape style="position:absolute;left:9597;top:5875;width:10;height:20" coordorigin="9597,5875" coordsize="10,20" path="m9597,5894l9607,5894,9607,5875,9597,5875,9597,5894xe" filled="true" fillcolor="#000000" stroked="false">
                <v:path arrowok="t"/>
                <v:fill type="solid"/>
              </v:shape>
            </v:group>
            <v:group style="position:absolute;left:9597;top:5894;width:10;height:20" coordorigin="9597,5894" coordsize="10,20">
              <v:shape style="position:absolute;left:9597;top:5894;width:10;height:20" coordorigin="9597,5894" coordsize="10,20" path="m9597,5913l9607,5913,9607,5894,9597,5894,9597,5913xe" filled="true" fillcolor="#000000" stroked="false">
                <v:path arrowok="t"/>
                <v:fill type="solid"/>
              </v:shape>
            </v:group>
            <v:group style="position:absolute;left:9597;top:5913;width:10;height:20" coordorigin="9597,5913" coordsize="10,20">
              <v:shape style="position:absolute;left:9597;top:5913;width:10;height:20" coordorigin="9597,5913" coordsize="10,20" path="m9597,5932l9607,5932,9607,5913,9597,5913,9597,5932xe" filled="true" fillcolor="#000000" stroked="false">
                <v:path arrowok="t"/>
                <v:fill type="solid"/>
              </v:shape>
            </v:group>
            <v:group style="position:absolute;left:9597;top:5932;width:10;height:20" coordorigin="9597,5932" coordsize="10,20">
              <v:shape style="position:absolute;left:9597;top:5932;width:10;height:20" coordorigin="9597,5932" coordsize="10,20" path="m9597,5952l9607,5952,9607,5932,9597,5932,9597,5952xe" filled="true" fillcolor="#000000" stroked="false">
                <v:path arrowok="t"/>
                <v:fill type="solid"/>
              </v:shape>
            </v:group>
            <v:group style="position:absolute;left:9597;top:5955;width:10;height:2" coordorigin="9597,5955" coordsize="10,2">
              <v:shape style="position:absolute;left:9597;top:5955;width:10;height:2" coordorigin="9597,5955" coordsize="10,0" path="m9597,5955l9607,5955e" filled="false" stroked="true" strokeweight=".360016pt" strokecolor="#000000">
                <v:path arrowok="t"/>
              </v:shape>
            </v:group>
            <v:group style="position:absolute;left:10446;top:5740;width:10;height:20" coordorigin="10446,5740" coordsize="10,20">
              <v:shape style="position:absolute;left:10446;top:5740;width:10;height:20" coordorigin="10446,5740" coordsize="10,20" path="m10446,5760l10455,5760,10455,5740,10446,5740,10446,5760xe" filled="true" fillcolor="#000000" stroked="false">
                <v:path arrowok="t"/>
                <v:fill type="solid"/>
              </v:shape>
            </v:group>
            <v:group style="position:absolute;left:10446;top:5760;width:10;height:20" coordorigin="10446,5760" coordsize="10,20">
              <v:shape style="position:absolute;left:10446;top:5760;width:10;height:20" coordorigin="10446,5760" coordsize="10,20" path="m10446,5779l10455,5779,10455,5760,10446,5760,10446,5779xe" filled="true" fillcolor="#000000" stroked="false">
                <v:path arrowok="t"/>
                <v:fill type="solid"/>
              </v:shape>
            </v:group>
            <v:group style="position:absolute;left:10446;top:5779;width:10;height:20" coordorigin="10446,5779" coordsize="10,20">
              <v:shape style="position:absolute;left:10446;top:5779;width:10;height:20" coordorigin="10446,5779" coordsize="10,20" path="m10446,5798l10455,5798,10455,5779,10446,5779,10446,5798xe" filled="true" fillcolor="#000000" stroked="false">
                <v:path arrowok="t"/>
                <v:fill type="solid"/>
              </v:shape>
            </v:group>
            <v:group style="position:absolute;left:10446;top:5798;width:10;height:20" coordorigin="10446,5798" coordsize="10,20">
              <v:shape style="position:absolute;left:10446;top:5798;width:10;height:20" coordorigin="10446,5798" coordsize="10,20" path="m10446,5817l10455,5817,10455,5798,10446,5798,10446,5817xe" filled="true" fillcolor="#000000" stroked="false">
                <v:path arrowok="t"/>
                <v:fill type="solid"/>
              </v:shape>
            </v:group>
            <v:group style="position:absolute;left:10446;top:5817;width:10;height:20" coordorigin="10446,5817" coordsize="10,20">
              <v:shape style="position:absolute;left:10446;top:5817;width:10;height:20" coordorigin="10446,5817" coordsize="10,20" path="m10446,5836l10455,5836,10455,5817,10446,5817,10446,5836xe" filled="true" fillcolor="#000000" stroked="false">
                <v:path arrowok="t"/>
                <v:fill type="solid"/>
              </v:shape>
            </v:group>
            <v:group style="position:absolute;left:10446;top:5836;width:10;height:20" coordorigin="10446,5836" coordsize="10,20">
              <v:shape style="position:absolute;left:10446;top:5836;width:10;height:20" coordorigin="10446,5836" coordsize="10,20" path="m10446,5856l10455,5856,10455,5836,10446,5836,10446,5856xe" filled="true" fillcolor="#000000" stroked="false">
                <v:path arrowok="t"/>
                <v:fill type="solid"/>
              </v:shape>
            </v:group>
            <v:group style="position:absolute;left:10446;top:5856;width:10;height:20" coordorigin="10446,5856" coordsize="10,20">
              <v:shape style="position:absolute;left:10446;top:5856;width:10;height:20" coordorigin="10446,5856" coordsize="10,20" path="m10446,5875l10455,5875,10455,5856,10446,5856,10446,5875xe" filled="true" fillcolor="#000000" stroked="false">
                <v:path arrowok="t"/>
                <v:fill type="solid"/>
              </v:shape>
            </v:group>
            <v:group style="position:absolute;left:10446;top:5875;width:10;height:20" coordorigin="10446,5875" coordsize="10,20">
              <v:shape style="position:absolute;left:10446;top:5875;width:10;height:20" coordorigin="10446,5875" coordsize="10,20" path="m10446,5894l10455,5894,10455,5875,10446,5875,10446,5894xe" filled="true" fillcolor="#000000" stroked="false">
                <v:path arrowok="t"/>
                <v:fill type="solid"/>
              </v:shape>
            </v:group>
            <v:group style="position:absolute;left:10446;top:5894;width:10;height:20" coordorigin="10446,5894" coordsize="10,20">
              <v:shape style="position:absolute;left:10446;top:5894;width:10;height:20" coordorigin="10446,5894" coordsize="10,20" path="m10446,5913l10455,5913,10455,5894,10446,5894,10446,5913xe" filled="true" fillcolor="#000000" stroked="false">
                <v:path arrowok="t"/>
                <v:fill type="solid"/>
              </v:shape>
            </v:group>
            <v:group style="position:absolute;left:10446;top:5913;width:10;height:20" coordorigin="10446,5913" coordsize="10,20">
              <v:shape style="position:absolute;left:10446;top:5913;width:10;height:20" coordorigin="10446,5913" coordsize="10,20" path="m10446,5932l10455,5932,10455,5913,10446,5913,10446,5932xe" filled="true" fillcolor="#000000" stroked="false">
                <v:path arrowok="t"/>
                <v:fill type="solid"/>
              </v:shape>
            </v:group>
            <v:group style="position:absolute;left:10446;top:5932;width:10;height:20" coordorigin="10446,5932" coordsize="10,20">
              <v:shape style="position:absolute;left:10446;top:5932;width:10;height:20" coordorigin="10446,5932" coordsize="10,20" path="m10446,5952l10455,5952,10455,5932,10446,5932,10446,5952xe" filled="true" fillcolor="#000000" stroked="false">
                <v:path arrowok="t"/>
                <v:fill type="solid"/>
              </v:shape>
            </v:group>
            <v:group style="position:absolute;left:10446;top:5955;width:10;height:2" coordorigin="10446,5955" coordsize="10,2">
              <v:shape style="position:absolute;left:10446;top:5955;width:10;height:2" coordorigin="10446,5955" coordsize="10,0" path="m10446,5955l10455,5955e" filled="false" stroked="true" strokeweight=".360016pt" strokecolor="#000000">
                <v:path arrowok="t"/>
              </v:shape>
            </v:group>
            <v:group style="position:absolute;left:12006;top:5740;width:10;height:20" coordorigin="12006,5740" coordsize="10,20">
              <v:shape style="position:absolute;left:12006;top:5740;width:10;height:20" coordorigin="12006,5740" coordsize="10,20" path="m12006,5760l12015,5760,12015,5740,12006,5740,12006,5760xe" filled="true" fillcolor="#000000" stroked="false">
                <v:path arrowok="t"/>
                <v:fill type="solid"/>
              </v:shape>
            </v:group>
            <v:group style="position:absolute;left:12006;top:5760;width:10;height:20" coordorigin="12006,5760" coordsize="10,20">
              <v:shape style="position:absolute;left:12006;top:5760;width:10;height:20" coordorigin="12006,5760" coordsize="10,20" path="m12006,5779l12015,5779,12015,5760,12006,5760,12006,5779xe" filled="true" fillcolor="#000000" stroked="false">
                <v:path arrowok="t"/>
                <v:fill type="solid"/>
              </v:shape>
            </v:group>
            <v:group style="position:absolute;left:12006;top:5779;width:10;height:20" coordorigin="12006,5779" coordsize="10,20">
              <v:shape style="position:absolute;left:12006;top:5779;width:10;height:20" coordorigin="12006,5779" coordsize="10,20" path="m12006,5798l12015,5798,12015,5779,12006,5779,12006,5798xe" filled="true" fillcolor="#000000" stroked="false">
                <v:path arrowok="t"/>
                <v:fill type="solid"/>
              </v:shape>
            </v:group>
            <v:group style="position:absolute;left:12006;top:5798;width:10;height:20" coordorigin="12006,5798" coordsize="10,20">
              <v:shape style="position:absolute;left:12006;top:5798;width:10;height:20" coordorigin="12006,5798" coordsize="10,20" path="m12006,5817l12015,5817,12015,5798,12006,5798,12006,5817xe" filled="true" fillcolor="#000000" stroked="false">
                <v:path arrowok="t"/>
                <v:fill type="solid"/>
              </v:shape>
            </v:group>
            <v:group style="position:absolute;left:12006;top:5817;width:10;height:20" coordorigin="12006,5817" coordsize="10,20">
              <v:shape style="position:absolute;left:12006;top:5817;width:10;height:20" coordorigin="12006,5817" coordsize="10,20" path="m12006,5836l12015,5836,12015,5817,12006,5817,12006,5836xe" filled="true" fillcolor="#000000" stroked="false">
                <v:path arrowok="t"/>
                <v:fill type="solid"/>
              </v:shape>
            </v:group>
            <v:group style="position:absolute;left:12006;top:5836;width:10;height:20" coordorigin="12006,5836" coordsize="10,20">
              <v:shape style="position:absolute;left:12006;top:5836;width:10;height:20" coordorigin="12006,5836" coordsize="10,20" path="m12006,5856l12015,5856,12015,5836,12006,5836,12006,5856xe" filled="true" fillcolor="#000000" stroked="false">
                <v:path arrowok="t"/>
                <v:fill type="solid"/>
              </v:shape>
            </v:group>
            <v:group style="position:absolute;left:12006;top:5856;width:10;height:20" coordorigin="12006,5856" coordsize="10,20">
              <v:shape style="position:absolute;left:12006;top:5856;width:10;height:20" coordorigin="12006,5856" coordsize="10,20" path="m12006,5875l12015,5875,12015,5856,12006,5856,12006,5875xe" filled="true" fillcolor="#000000" stroked="false">
                <v:path arrowok="t"/>
                <v:fill type="solid"/>
              </v:shape>
            </v:group>
            <v:group style="position:absolute;left:12006;top:5875;width:10;height:20" coordorigin="12006,5875" coordsize="10,20">
              <v:shape style="position:absolute;left:12006;top:5875;width:10;height:20" coordorigin="12006,5875" coordsize="10,20" path="m12006,5894l12015,5894,12015,5875,12006,5875,12006,5894xe" filled="true" fillcolor="#000000" stroked="false">
                <v:path arrowok="t"/>
                <v:fill type="solid"/>
              </v:shape>
            </v:group>
            <v:group style="position:absolute;left:12006;top:5894;width:10;height:20" coordorigin="12006,5894" coordsize="10,20">
              <v:shape style="position:absolute;left:12006;top:5894;width:10;height:20" coordorigin="12006,5894" coordsize="10,20" path="m12006,5913l12015,5913,12015,5894,12006,5894,12006,5913xe" filled="true" fillcolor="#000000" stroked="false">
                <v:path arrowok="t"/>
                <v:fill type="solid"/>
              </v:shape>
            </v:group>
            <v:group style="position:absolute;left:12006;top:5913;width:10;height:20" coordorigin="12006,5913" coordsize="10,20">
              <v:shape style="position:absolute;left:12006;top:5913;width:10;height:20" coordorigin="12006,5913" coordsize="10,20" path="m12006,5932l12015,5932,12015,5913,12006,5913,12006,5932xe" filled="true" fillcolor="#000000" stroked="false">
                <v:path arrowok="t"/>
                <v:fill type="solid"/>
              </v:shape>
            </v:group>
            <v:group style="position:absolute;left:12006;top:5932;width:10;height:20" coordorigin="12006,5932" coordsize="10,20">
              <v:shape style="position:absolute;left:12006;top:5932;width:10;height:20" coordorigin="12006,5932" coordsize="10,20" path="m12006,5952l12015,5952,12015,5932,12006,5932,12006,5952xe" filled="true" fillcolor="#000000" stroked="false">
                <v:path arrowok="t"/>
                <v:fill type="solid"/>
              </v:shape>
            </v:group>
            <v:group style="position:absolute;left:12006;top:5955;width:10;height:2" coordorigin="12006,5955" coordsize="10,2">
              <v:shape style="position:absolute;left:12006;top:5955;width:10;height:2" coordorigin="12006,5955" coordsize="10,0" path="m12006,5955l12015,5955e" filled="false" stroked="true" strokeweight=".360016pt" strokecolor="#000000">
                <v:path arrowok="t"/>
              </v:shape>
            </v:group>
            <v:group style="position:absolute;left:13705;top:5740;width:10;height:20" coordorigin="13705,5740" coordsize="10,20">
              <v:shape style="position:absolute;left:13705;top:5740;width:10;height:20" coordorigin="13705,5740" coordsize="10,20" path="m13705,5760l13714,5760,13714,5740,13705,5740,13705,5760xe" filled="true" fillcolor="#000000" stroked="false">
                <v:path arrowok="t"/>
                <v:fill type="solid"/>
              </v:shape>
            </v:group>
            <v:group style="position:absolute;left:13705;top:5760;width:10;height:20" coordorigin="13705,5760" coordsize="10,20">
              <v:shape style="position:absolute;left:13705;top:5760;width:10;height:20" coordorigin="13705,5760" coordsize="10,20" path="m13705,5779l13714,5779,13714,5760,13705,5760,13705,5779xe" filled="true" fillcolor="#000000" stroked="false">
                <v:path arrowok="t"/>
                <v:fill type="solid"/>
              </v:shape>
            </v:group>
            <v:group style="position:absolute;left:13705;top:5779;width:10;height:20" coordorigin="13705,5779" coordsize="10,20">
              <v:shape style="position:absolute;left:13705;top:5779;width:10;height:20" coordorigin="13705,5779" coordsize="10,20" path="m13705,5798l13714,5798,13714,5779,13705,5779,13705,5798xe" filled="true" fillcolor="#000000" stroked="false">
                <v:path arrowok="t"/>
                <v:fill type="solid"/>
              </v:shape>
            </v:group>
            <v:group style="position:absolute;left:13705;top:5798;width:10;height:20" coordorigin="13705,5798" coordsize="10,20">
              <v:shape style="position:absolute;left:13705;top:5798;width:10;height:20" coordorigin="13705,5798" coordsize="10,20" path="m13705,5817l13714,5817,13714,5798,13705,5798,13705,5817xe" filled="true" fillcolor="#000000" stroked="false">
                <v:path arrowok="t"/>
                <v:fill type="solid"/>
              </v:shape>
            </v:group>
            <v:group style="position:absolute;left:13705;top:5817;width:10;height:20" coordorigin="13705,5817" coordsize="10,20">
              <v:shape style="position:absolute;left:13705;top:5817;width:10;height:20" coordorigin="13705,5817" coordsize="10,20" path="m13705,5836l13714,5836,13714,5817,13705,5817,13705,5836xe" filled="true" fillcolor="#000000" stroked="false">
                <v:path arrowok="t"/>
                <v:fill type="solid"/>
              </v:shape>
            </v:group>
            <v:group style="position:absolute;left:13705;top:5836;width:10;height:20" coordorigin="13705,5836" coordsize="10,20">
              <v:shape style="position:absolute;left:13705;top:5836;width:10;height:20" coordorigin="13705,5836" coordsize="10,20" path="m13705,5856l13714,5856,13714,5836,13705,5836,13705,5856xe" filled="true" fillcolor="#000000" stroked="false">
                <v:path arrowok="t"/>
                <v:fill type="solid"/>
              </v:shape>
            </v:group>
            <v:group style="position:absolute;left:13705;top:5856;width:10;height:20" coordorigin="13705,5856" coordsize="10,20">
              <v:shape style="position:absolute;left:13705;top:5856;width:10;height:20" coordorigin="13705,5856" coordsize="10,20" path="m13705,5875l13714,5875,13714,5856,13705,5856,13705,5875xe" filled="true" fillcolor="#000000" stroked="false">
                <v:path arrowok="t"/>
                <v:fill type="solid"/>
              </v:shape>
            </v:group>
            <v:group style="position:absolute;left:13705;top:5875;width:10;height:20" coordorigin="13705,5875" coordsize="10,20">
              <v:shape style="position:absolute;left:13705;top:5875;width:10;height:20" coordorigin="13705,5875" coordsize="10,20" path="m13705,5894l13714,5894,13714,5875,13705,5875,13705,5894xe" filled="true" fillcolor="#000000" stroked="false">
                <v:path arrowok="t"/>
                <v:fill type="solid"/>
              </v:shape>
            </v:group>
            <v:group style="position:absolute;left:13705;top:5894;width:10;height:20" coordorigin="13705,5894" coordsize="10,20">
              <v:shape style="position:absolute;left:13705;top:5894;width:10;height:20" coordorigin="13705,5894" coordsize="10,20" path="m13705,5913l13714,5913,13714,5894,13705,5894,13705,5913xe" filled="true" fillcolor="#000000" stroked="false">
                <v:path arrowok="t"/>
                <v:fill type="solid"/>
              </v:shape>
            </v:group>
            <v:group style="position:absolute;left:13705;top:5913;width:10;height:20" coordorigin="13705,5913" coordsize="10,20">
              <v:shape style="position:absolute;left:13705;top:5913;width:10;height:20" coordorigin="13705,5913" coordsize="10,20" path="m13705,5932l13714,5932,13714,5913,13705,5913,13705,5932xe" filled="true" fillcolor="#000000" stroked="false">
                <v:path arrowok="t"/>
                <v:fill type="solid"/>
              </v:shape>
            </v:group>
            <v:group style="position:absolute;left:13705;top:5932;width:10;height:20" coordorigin="13705,5932" coordsize="10,20">
              <v:shape style="position:absolute;left:13705;top:5932;width:10;height:20" coordorigin="13705,5932" coordsize="10,20" path="m13705,5952l13714,5952,13714,5932,13705,5932,13705,5952xe" filled="true" fillcolor="#000000" stroked="false">
                <v:path arrowok="t"/>
                <v:fill type="solid"/>
              </v:shape>
            </v:group>
            <v:group style="position:absolute;left:13705;top:5955;width:10;height:2" coordorigin="13705,5955" coordsize="10,2">
              <v:shape style="position:absolute;left:13705;top:5955;width:10;height:2" coordorigin="13705,5955" coordsize="10,0" path="m13705,5955l13714,5955e" filled="false" stroked="true" strokeweight=".360016pt" strokecolor="#000000">
                <v:path arrowok="t"/>
              </v:shape>
            </v:group>
            <v:group style="position:absolute;left:3269;top:5964;width:10;height:2" coordorigin="3269,5964" coordsize="10,2">
              <v:shape style="position:absolute;left:3269;top:5964;width:10;height:2" coordorigin="3269,5964" coordsize="10,0" path="m3269,5964l3279,5964e" filled="false" stroked="true" strokeweight=".480011pt" strokecolor="#000000">
                <v:path arrowok="t"/>
              </v:shape>
              <v:shape style="position:absolute;left:1128;top:5959;width:3453;height:10" type="#_x0000_t75" stroked="false">
                <v:imagedata r:id="rId231" o:title=""/>
              </v:shape>
              <v:shape style="position:absolute;left:4576;top:5959;width:625;height:10" type="#_x0000_t75" stroked="false">
                <v:imagedata r:id="rId224" o:title=""/>
              </v:shape>
              <v:shape style="position:absolute;left:5196;top:5959;width:2838;height:10" type="#_x0000_t75" stroked="false">
                <v:imagedata r:id="rId225" o:title=""/>
              </v:shape>
              <v:shape style="position:absolute;left:8030;top:5959;width:717;height:10" type="#_x0000_t75" stroked="false">
                <v:imagedata r:id="rId216" o:title=""/>
              </v:shape>
              <v:shape style="position:absolute;left:8742;top:5959;width:856;height:10" type="#_x0000_t75" stroked="false">
                <v:imagedata r:id="rId217" o:title=""/>
              </v:shape>
              <v:shape style="position:absolute;left:9592;top:5959;width:853;height:10" type="#_x0000_t75" stroked="false">
                <v:imagedata r:id="rId218" o:title=""/>
              </v:shape>
              <v:shape style="position:absolute;left:10441;top:5959;width:1565;height:10" type="#_x0000_t75" stroked="false">
                <v:imagedata r:id="rId219" o:title=""/>
              </v:shape>
              <v:shape style="position:absolute;left:12001;top:5959;width:3412;height:10" type="#_x0000_t75" stroked="false">
                <v:imagedata r:id="rId220" o:title=""/>
              </v:shape>
            </v:group>
            <v:group style="position:absolute;left:3269;top:5968;width:10;height:20" coordorigin="3269,5968" coordsize="10,20">
              <v:shape style="position:absolute;left:3269;top:5968;width:10;height:20" coordorigin="3269,5968" coordsize="10,20" path="m3269,5988l3279,5988,3279,5968,3269,5968,3269,5988xe" filled="true" fillcolor="#000000" stroked="false">
                <v:path arrowok="t"/>
                <v:fill type="solid"/>
              </v:shape>
            </v:group>
            <v:group style="position:absolute;left:3269;top:5988;width:10;height:20" coordorigin="3269,5988" coordsize="10,20">
              <v:shape style="position:absolute;left:3269;top:5988;width:10;height:20" coordorigin="3269,5988" coordsize="10,20" path="m3269,6007l3279,6007,3279,5988,3269,5988,3269,6007xe" filled="true" fillcolor="#000000" stroked="false">
                <v:path arrowok="t"/>
                <v:fill type="solid"/>
              </v:shape>
            </v:group>
            <v:group style="position:absolute;left:3269;top:6007;width:10;height:20" coordorigin="3269,6007" coordsize="10,20">
              <v:shape style="position:absolute;left:3269;top:6007;width:10;height:20" coordorigin="3269,6007" coordsize="10,20" path="m3269,6026l3279,6026,3279,6007,3269,6007,3269,6026xe" filled="true" fillcolor="#000000" stroked="false">
                <v:path arrowok="t"/>
                <v:fill type="solid"/>
              </v:shape>
            </v:group>
            <v:group style="position:absolute;left:3269;top:6026;width:10;height:20" coordorigin="3269,6026" coordsize="10,20">
              <v:shape style="position:absolute;left:3269;top:6026;width:10;height:20" coordorigin="3269,6026" coordsize="10,20" path="m3269,6045l3279,6045,3279,6026,3269,6026,3269,6045xe" filled="true" fillcolor="#000000" stroked="false">
                <v:path arrowok="t"/>
                <v:fill type="solid"/>
              </v:shape>
            </v:group>
            <v:group style="position:absolute;left:3269;top:6045;width:10;height:20" coordorigin="3269,6045" coordsize="10,20">
              <v:shape style="position:absolute;left:3269;top:6045;width:10;height:20" coordorigin="3269,6045" coordsize="10,20" path="m3269,6064l3279,6064,3279,6045,3269,6045,3269,6064xe" filled="true" fillcolor="#000000" stroked="false">
                <v:path arrowok="t"/>
                <v:fill type="solid"/>
              </v:shape>
            </v:group>
            <v:group style="position:absolute;left:3269;top:6064;width:10;height:20" coordorigin="3269,6064" coordsize="10,20">
              <v:shape style="position:absolute;left:3269;top:6064;width:10;height:20" coordorigin="3269,6064" coordsize="10,20" path="m3269,6084l3279,6084,3279,6064,3269,6064,3269,6084xe" filled="true" fillcolor="#000000" stroked="false">
                <v:path arrowok="t"/>
                <v:fill type="solid"/>
              </v:shape>
            </v:group>
            <v:group style="position:absolute;left:3269;top:6084;width:10;height:20" coordorigin="3269,6084" coordsize="10,20">
              <v:shape style="position:absolute;left:3269;top:6084;width:10;height:20" coordorigin="3269,6084" coordsize="10,20" path="m3269,6103l3279,6103,3279,6084,3269,6084,3269,6103xe" filled="true" fillcolor="#000000" stroked="false">
                <v:path arrowok="t"/>
                <v:fill type="solid"/>
              </v:shape>
            </v:group>
            <v:group style="position:absolute;left:3269;top:6103;width:10;height:20" coordorigin="3269,6103" coordsize="10,20">
              <v:shape style="position:absolute;left:3269;top:6103;width:10;height:20" coordorigin="3269,6103" coordsize="10,20" path="m3269,6122l3279,6122,3279,6103,3269,6103,3269,6122xe" filled="true" fillcolor="#000000" stroked="false">
                <v:path arrowok="t"/>
                <v:fill type="solid"/>
              </v:shape>
            </v:group>
            <v:group style="position:absolute;left:3269;top:6122;width:10;height:20" coordorigin="3269,6122" coordsize="10,20">
              <v:shape style="position:absolute;left:3269;top:6122;width:10;height:20" coordorigin="3269,6122" coordsize="10,20" path="m3269,6141l3279,6141,3279,6122,3269,6122,3269,6141xe" filled="true" fillcolor="#000000" stroked="false">
                <v:path arrowok="t"/>
                <v:fill type="solid"/>
              </v:shape>
            </v:group>
            <v:group style="position:absolute;left:3269;top:6141;width:10;height:20" coordorigin="3269,6141" coordsize="10,20">
              <v:shape style="position:absolute;left:3269;top:6141;width:10;height:20" coordorigin="3269,6141" coordsize="10,20" path="m3269,6160l3279,6160,3279,6141,3269,6141,3269,6160xe" filled="true" fillcolor="#000000" stroked="false">
                <v:path arrowok="t"/>
                <v:fill type="solid"/>
              </v:shape>
            </v:group>
            <v:group style="position:absolute;left:3269;top:6160;width:10;height:20" coordorigin="3269,6160" coordsize="10,20">
              <v:shape style="position:absolute;left:3269;top:6160;width:10;height:20" coordorigin="3269,6160" coordsize="10,20" path="m3269,6180l3279,6180,3279,6160,3269,6160,3269,6180xe" filled="true" fillcolor="#000000" stroked="false">
                <v:path arrowok="t"/>
                <v:fill type="solid"/>
              </v:shape>
            </v:group>
            <v:group style="position:absolute;left:3269;top:6183;width:10;height:2" coordorigin="3269,6183" coordsize="10,2">
              <v:shape style="position:absolute;left:3269;top:6183;width:10;height:2" coordorigin="3269,6183" coordsize="10,0" path="m3269,6183l3279,6183e" filled="false" stroked="true" strokeweight=".299988pt" strokecolor="#000000">
                <v:path arrowok="t"/>
              </v:shape>
            </v:group>
            <v:group style="position:absolute;left:4581;top:5968;width:10;height:20" coordorigin="4581,5968" coordsize="10,20">
              <v:shape style="position:absolute;left:4581;top:5968;width:10;height:20" coordorigin="4581,5968" coordsize="10,20" path="m4581,5988l4590,5988,4590,5968,4581,5968,4581,5988xe" filled="true" fillcolor="#000000" stroked="false">
                <v:path arrowok="t"/>
                <v:fill type="solid"/>
              </v:shape>
            </v:group>
            <v:group style="position:absolute;left:4581;top:5988;width:10;height:20" coordorigin="4581,5988" coordsize="10,20">
              <v:shape style="position:absolute;left:4581;top:5988;width:10;height:20" coordorigin="4581,5988" coordsize="10,20" path="m4581,6007l4590,6007,4590,5988,4581,5988,4581,6007xe" filled="true" fillcolor="#000000" stroked="false">
                <v:path arrowok="t"/>
                <v:fill type="solid"/>
              </v:shape>
            </v:group>
            <v:group style="position:absolute;left:4581;top:6007;width:10;height:20" coordorigin="4581,6007" coordsize="10,20">
              <v:shape style="position:absolute;left:4581;top:6007;width:10;height:20" coordorigin="4581,6007" coordsize="10,20" path="m4581,6026l4590,6026,4590,6007,4581,6007,4581,6026xe" filled="true" fillcolor="#000000" stroked="false">
                <v:path arrowok="t"/>
                <v:fill type="solid"/>
              </v:shape>
            </v:group>
            <v:group style="position:absolute;left:4581;top:6026;width:10;height:20" coordorigin="4581,6026" coordsize="10,20">
              <v:shape style="position:absolute;left:4581;top:6026;width:10;height:20" coordorigin="4581,6026" coordsize="10,20" path="m4581,6045l4590,6045,4590,6026,4581,6026,4581,6045xe" filled="true" fillcolor="#000000" stroked="false">
                <v:path arrowok="t"/>
                <v:fill type="solid"/>
              </v:shape>
            </v:group>
            <v:group style="position:absolute;left:4581;top:6045;width:10;height:20" coordorigin="4581,6045" coordsize="10,20">
              <v:shape style="position:absolute;left:4581;top:6045;width:10;height:20" coordorigin="4581,6045" coordsize="10,20" path="m4581,6064l4590,6064,4590,6045,4581,6045,4581,6064xe" filled="true" fillcolor="#000000" stroked="false">
                <v:path arrowok="t"/>
                <v:fill type="solid"/>
              </v:shape>
            </v:group>
            <v:group style="position:absolute;left:4581;top:6064;width:10;height:20" coordorigin="4581,6064" coordsize="10,20">
              <v:shape style="position:absolute;left:4581;top:6064;width:10;height:20" coordorigin="4581,6064" coordsize="10,20" path="m4581,6084l4590,6084,4590,6064,4581,6064,4581,6084xe" filled="true" fillcolor="#000000" stroked="false">
                <v:path arrowok="t"/>
                <v:fill type="solid"/>
              </v:shape>
            </v:group>
            <v:group style="position:absolute;left:4581;top:6084;width:10;height:20" coordorigin="4581,6084" coordsize="10,20">
              <v:shape style="position:absolute;left:4581;top:6084;width:10;height:20" coordorigin="4581,6084" coordsize="10,20" path="m4581,6103l4590,6103,4590,6084,4581,6084,4581,6103xe" filled="true" fillcolor="#000000" stroked="false">
                <v:path arrowok="t"/>
                <v:fill type="solid"/>
              </v:shape>
            </v:group>
            <v:group style="position:absolute;left:4581;top:6103;width:10;height:20" coordorigin="4581,6103" coordsize="10,20">
              <v:shape style="position:absolute;left:4581;top:6103;width:10;height:20" coordorigin="4581,6103" coordsize="10,20" path="m4581,6122l4590,6122,4590,6103,4581,6103,4581,6122xe" filled="true" fillcolor="#000000" stroked="false">
                <v:path arrowok="t"/>
                <v:fill type="solid"/>
              </v:shape>
            </v:group>
            <v:group style="position:absolute;left:4581;top:6122;width:10;height:20" coordorigin="4581,6122" coordsize="10,20">
              <v:shape style="position:absolute;left:4581;top:6122;width:10;height:20" coordorigin="4581,6122" coordsize="10,20" path="m4581,6141l4590,6141,4590,6122,4581,6122,4581,6141xe" filled="true" fillcolor="#000000" stroked="false">
                <v:path arrowok="t"/>
                <v:fill type="solid"/>
              </v:shape>
            </v:group>
            <v:group style="position:absolute;left:4581;top:6141;width:10;height:20" coordorigin="4581,6141" coordsize="10,20">
              <v:shape style="position:absolute;left:4581;top:6141;width:10;height:20" coordorigin="4581,6141" coordsize="10,20" path="m4581,6160l4590,6160,4590,6141,4581,6141,4581,6160xe" filled="true" fillcolor="#000000" stroked="false">
                <v:path arrowok="t"/>
                <v:fill type="solid"/>
              </v:shape>
            </v:group>
            <v:group style="position:absolute;left:4581;top:6160;width:10;height:20" coordorigin="4581,6160" coordsize="10,20">
              <v:shape style="position:absolute;left:4581;top:6160;width:10;height:20" coordorigin="4581,6160" coordsize="10,20" path="m4581,6180l4590,6180,4590,6160,4581,6160,4581,6180xe" filled="true" fillcolor="#000000" stroked="false">
                <v:path arrowok="t"/>
                <v:fill type="solid"/>
              </v:shape>
            </v:group>
            <v:group style="position:absolute;left:4581;top:6183;width:10;height:2" coordorigin="4581,6183" coordsize="10,2">
              <v:shape style="position:absolute;left:4581;top:6183;width:10;height:2" coordorigin="4581,6183" coordsize="10,0" path="m4581,6183l4590,6183e" filled="false" stroked="true" strokeweight=".299988pt" strokecolor="#000000">
                <v:path arrowok="t"/>
              </v:shape>
            </v:group>
            <v:group style="position:absolute;left:5201;top:5968;width:10;height:20" coordorigin="5201,5968" coordsize="10,20">
              <v:shape style="position:absolute;left:5201;top:5968;width:10;height:20" coordorigin="5201,5968" coordsize="10,20" path="m5201,5988l5211,5988,5211,5968,5201,5968,5201,5988xe" filled="true" fillcolor="#000000" stroked="false">
                <v:path arrowok="t"/>
                <v:fill type="solid"/>
              </v:shape>
            </v:group>
            <v:group style="position:absolute;left:5201;top:5988;width:10;height:20" coordorigin="5201,5988" coordsize="10,20">
              <v:shape style="position:absolute;left:5201;top:5988;width:10;height:20" coordorigin="5201,5988" coordsize="10,20" path="m5201,6007l5211,6007,5211,5988,5201,5988,5201,6007xe" filled="true" fillcolor="#000000" stroked="false">
                <v:path arrowok="t"/>
                <v:fill type="solid"/>
              </v:shape>
            </v:group>
            <v:group style="position:absolute;left:5201;top:6007;width:10;height:20" coordorigin="5201,6007" coordsize="10,20">
              <v:shape style="position:absolute;left:5201;top:6007;width:10;height:20" coordorigin="5201,6007" coordsize="10,20" path="m5201,6026l5211,6026,5211,6007,5201,6007,5201,6026xe" filled="true" fillcolor="#000000" stroked="false">
                <v:path arrowok="t"/>
                <v:fill type="solid"/>
              </v:shape>
            </v:group>
            <v:group style="position:absolute;left:5201;top:6026;width:10;height:20" coordorigin="5201,6026" coordsize="10,20">
              <v:shape style="position:absolute;left:5201;top:6026;width:10;height:20" coordorigin="5201,6026" coordsize="10,20" path="m5201,6045l5211,6045,5211,6026,5201,6026,5201,6045xe" filled="true" fillcolor="#000000" stroked="false">
                <v:path arrowok="t"/>
                <v:fill type="solid"/>
              </v:shape>
            </v:group>
            <v:group style="position:absolute;left:5201;top:6045;width:10;height:20" coordorigin="5201,6045" coordsize="10,20">
              <v:shape style="position:absolute;left:5201;top:6045;width:10;height:20" coordorigin="5201,6045" coordsize="10,20" path="m5201,6064l5211,6064,5211,6045,5201,6045,5201,6064xe" filled="true" fillcolor="#000000" stroked="false">
                <v:path arrowok="t"/>
                <v:fill type="solid"/>
              </v:shape>
            </v:group>
            <v:group style="position:absolute;left:5201;top:6064;width:10;height:20" coordorigin="5201,6064" coordsize="10,20">
              <v:shape style="position:absolute;left:5201;top:6064;width:10;height:20" coordorigin="5201,6064" coordsize="10,20" path="m5201,6084l5211,6084,5211,6064,5201,6064,5201,6084xe" filled="true" fillcolor="#000000" stroked="false">
                <v:path arrowok="t"/>
                <v:fill type="solid"/>
              </v:shape>
            </v:group>
            <v:group style="position:absolute;left:5201;top:6084;width:10;height:20" coordorigin="5201,6084" coordsize="10,20">
              <v:shape style="position:absolute;left:5201;top:6084;width:10;height:20" coordorigin="5201,6084" coordsize="10,20" path="m5201,6103l5211,6103,5211,6084,5201,6084,5201,6103xe" filled="true" fillcolor="#000000" stroked="false">
                <v:path arrowok="t"/>
                <v:fill type="solid"/>
              </v:shape>
            </v:group>
            <v:group style="position:absolute;left:5201;top:6103;width:10;height:20" coordorigin="5201,6103" coordsize="10,20">
              <v:shape style="position:absolute;left:5201;top:6103;width:10;height:20" coordorigin="5201,6103" coordsize="10,20" path="m5201,6122l5211,6122,5211,6103,5201,6103,5201,6122xe" filled="true" fillcolor="#000000" stroked="false">
                <v:path arrowok="t"/>
                <v:fill type="solid"/>
              </v:shape>
            </v:group>
            <v:group style="position:absolute;left:5201;top:6122;width:10;height:20" coordorigin="5201,6122" coordsize="10,20">
              <v:shape style="position:absolute;left:5201;top:6122;width:10;height:20" coordorigin="5201,6122" coordsize="10,20" path="m5201,6141l5211,6141,5211,6122,5201,6122,5201,6141xe" filled="true" fillcolor="#000000" stroked="false">
                <v:path arrowok="t"/>
                <v:fill type="solid"/>
              </v:shape>
            </v:group>
            <v:group style="position:absolute;left:5201;top:6141;width:10;height:20" coordorigin="5201,6141" coordsize="10,20">
              <v:shape style="position:absolute;left:5201;top:6141;width:10;height:20" coordorigin="5201,6141" coordsize="10,20" path="m5201,6160l5211,6160,5211,6141,5201,6141,5201,6160xe" filled="true" fillcolor="#000000" stroked="false">
                <v:path arrowok="t"/>
                <v:fill type="solid"/>
              </v:shape>
            </v:group>
            <v:group style="position:absolute;left:5201;top:6160;width:10;height:20" coordorigin="5201,6160" coordsize="10,20">
              <v:shape style="position:absolute;left:5201;top:6160;width:10;height:20" coordorigin="5201,6160" coordsize="10,20" path="m5201,6180l5211,6180,5211,6160,5201,6160,5201,6180xe" filled="true" fillcolor="#000000" stroked="false">
                <v:path arrowok="t"/>
                <v:fill type="solid"/>
              </v:shape>
            </v:group>
            <v:group style="position:absolute;left:5201;top:6183;width:10;height:2" coordorigin="5201,6183" coordsize="10,2">
              <v:shape style="position:absolute;left:5201;top:6183;width:10;height:2" coordorigin="5201,6183" coordsize="10,0" path="m5201,6183l5211,6183e" filled="false" stroked="true" strokeweight=".299988pt" strokecolor="#000000">
                <v:path arrowok="t"/>
              </v:shape>
            </v:group>
            <v:group style="position:absolute;left:5909;top:5968;width:10;height:20" coordorigin="5909,5968" coordsize="10,20">
              <v:shape style="position:absolute;left:5909;top:5968;width:10;height:20" coordorigin="5909,5968" coordsize="10,20" path="m5909,5988l5919,5988,5919,5968,5909,5968,5909,5988xe" filled="true" fillcolor="#000000" stroked="false">
                <v:path arrowok="t"/>
                <v:fill type="solid"/>
              </v:shape>
            </v:group>
            <v:group style="position:absolute;left:5909;top:5988;width:10;height:20" coordorigin="5909,5988" coordsize="10,20">
              <v:shape style="position:absolute;left:5909;top:5988;width:10;height:20" coordorigin="5909,5988" coordsize="10,20" path="m5909,6007l5919,6007,5919,5988,5909,5988,5909,6007xe" filled="true" fillcolor="#000000" stroked="false">
                <v:path arrowok="t"/>
                <v:fill type="solid"/>
              </v:shape>
            </v:group>
            <v:group style="position:absolute;left:5909;top:6007;width:10;height:20" coordorigin="5909,6007" coordsize="10,20">
              <v:shape style="position:absolute;left:5909;top:6007;width:10;height:20" coordorigin="5909,6007" coordsize="10,20" path="m5909,6026l5919,6026,5919,6007,5909,6007,5909,6026xe" filled="true" fillcolor="#000000" stroked="false">
                <v:path arrowok="t"/>
                <v:fill type="solid"/>
              </v:shape>
            </v:group>
            <v:group style="position:absolute;left:5909;top:6026;width:10;height:20" coordorigin="5909,6026" coordsize="10,20">
              <v:shape style="position:absolute;left:5909;top:6026;width:10;height:20" coordorigin="5909,6026" coordsize="10,20" path="m5909,6045l5919,6045,5919,6026,5909,6026,5909,6045xe" filled="true" fillcolor="#000000" stroked="false">
                <v:path arrowok="t"/>
                <v:fill type="solid"/>
              </v:shape>
            </v:group>
            <v:group style="position:absolute;left:5909;top:6045;width:10;height:20" coordorigin="5909,6045" coordsize="10,20">
              <v:shape style="position:absolute;left:5909;top:6045;width:10;height:20" coordorigin="5909,6045" coordsize="10,20" path="m5909,6064l5919,6064,5919,6045,5909,6045,5909,6064xe" filled="true" fillcolor="#000000" stroked="false">
                <v:path arrowok="t"/>
                <v:fill type="solid"/>
              </v:shape>
            </v:group>
            <v:group style="position:absolute;left:5909;top:6064;width:10;height:20" coordorigin="5909,6064" coordsize="10,20">
              <v:shape style="position:absolute;left:5909;top:6064;width:10;height:20" coordorigin="5909,6064" coordsize="10,20" path="m5909,6084l5919,6084,5919,6064,5909,6064,5909,6084xe" filled="true" fillcolor="#000000" stroked="false">
                <v:path arrowok="t"/>
                <v:fill type="solid"/>
              </v:shape>
            </v:group>
            <v:group style="position:absolute;left:5909;top:6084;width:10;height:20" coordorigin="5909,6084" coordsize="10,20">
              <v:shape style="position:absolute;left:5909;top:6084;width:10;height:20" coordorigin="5909,6084" coordsize="10,20" path="m5909,6103l5919,6103,5919,6084,5909,6084,5909,6103xe" filled="true" fillcolor="#000000" stroked="false">
                <v:path arrowok="t"/>
                <v:fill type="solid"/>
              </v:shape>
            </v:group>
            <v:group style="position:absolute;left:5909;top:6103;width:10;height:20" coordorigin="5909,6103" coordsize="10,20">
              <v:shape style="position:absolute;left:5909;top:6103;width:10;height:20" coordorigin="5909,6103" coordsize="10,20" path="m5909,6122l5919,6122,5919,6103,5909,6103,5909,6122xe" filled="true" fillcolor="#000000" stroked="false">
                <v:path arrowok="t"/>
                <v:fill type="solid"/>
              </v:shape>
            </v:group>
            <v:group style="position:absolute;left:5909;top:6122;width:10;height:20" coordorigin="5909,6122" coordsize="10,20">
              <v:shape style="position:absolute;left:5909;top:6122;width:10;height:20" coordorigin="5909,6122" coordsize="10,20" path="m5909,6141l5919,6141,5919,6122,5909,6122,5909,6141xe" filled="true" fillcolor="#000000" stroked="false">
                <v:path arrowok="t"/>
                <v:fill type="solid"/>
              </v:shape>
            </v:group>
            <v:group style="position:absolute;left:5909;top:6141;width:10;height:20" coordorigin="5909,6141" coordsize="10,20">
              <v:shape style="position:absolute;left:5909;top:6141;width:10;height:20" coordorigin="5909,6141" coordsize="10,20" path="m5909,6160l5919,6160,5919,6141,5909,6141,5909,6160xe" filled="true" fillcolor="#000000" stroked="false">
                <v:path arrowok="t"/>
                <v:fill type="solid"/>
              </v:shape>
            </v:group>
            <v:group style="position:absolute;left:5909;top:6160;width:10;height:20" coordorigin="5909,6160" coordsize="10,20">
              <v:shape style="position:absolute;left:5909;top:6160;width:10;height:20" coordorigin="5909,6160" coordsize="10,20" path="m5909,6180l5919,6180,5919,6160,5909,6160,5909,6180xe" filled="true" fillcolor="#000000" stroked="false">
                <v:path arrowok="t"/>
                <v:fill type="solid"/>
              </v:shape>
            </v:group>
            <v:group style="position:absolute;left:5909;top:6183;width:10;height:2" coordorigin="5909,6183" coordsize="10,2">
              <v:shape style="position:absolute;left:5909;top:6183;width:10;height:2" coordorigin="5909,6183" coordsize="10,0" path="m5909,6183l5919,6183e" filled="false" stroked="true" strokeweight=".299988pt" strokecolor="#000000">
                <v:path arrowok="t"/>
              </v:shape>
            </v:group>
            <v:group style="position:absolute;left:6478;top:5968;width:10;height:20" coordorigin="6478,5968" coordsize="10,20">
              <v:shape style="position:absolute;left:6478;top:5968;width:10;height:20" coordorigin="6478,5968" coordsize="10,20" path="m6478,5988l6488,5988,6488,5968,6478,5968,6478,5988xe" filled="true" fillcolor="#000000" stroked="false">
                <v:path arrowok="t"/>
                <v:fill type="solid"/>
              </v:shape>
            </v:group>
            <v:group style="position:absolute;left:6478;top:5988;width:10;height:20" coordorigin="6478,5988" coordsize="10,20">
              <v:shape style="position:absolute;left:6478;top:5988;width:10;height:20" coordorigin="6478,5988" coordsize="10,20" path="m6478,6007l6488,6007,6488,5988,6478,5988,6478,6007xe" filled="true" fillcolor="#000000" stroked="false">
                <v:path arrowok="t"/>
                <v:fill type="solid"/>
              </v:shape>
            </v:group>
            <v:group style="position:absolute;left:6478;top:6007;width:10;height:20" coordorigin="6478,6007" coordsize="10,20">
              <v:shape style="position:absolute;left:6478;top:6007;width:10;height:20" coordorigin="6478,6007" coordsize="10,20" path="m6478,6026l6488,6026,6488,6007,6478,6007,6478,6026xe" filled="true" fillcolor="#000000" stroked="false">
                <v:path arrowok="t"/>
                <v:fill type="solid"/>
              </v:shape>
            </v:group>
            <v:group style="position:absolute;left:6478;top:6026;width:10;height:20" coordorigin="6478,6026" coordsize="10,20">
              <v:shape style="position:absolute;left:6478;top:6026;width:10;height:20" coordorigin="6478,6026" coordsize="10,20" path="m6478,6045l6488,6045,6488,6026,6478,6026,6478,6045xe" filled="true" fillcolor="#000000" stroked="false">
                <v:path arrowok="t"/>
                <v:fill type="solid"/>
              </v:shape>
            </v:group>
            <v:group style="position:absolute;left:6478;top:6045;width:10;height:20" coordorigin="6478,6045" coordsize="10,20">
              <v:shape style="position:absolute;left:6478;top:6045;width:10;height:20" coordorigin="6478,6045" coordsize="10,20" path="m6478,6064l6488,6064,6488,6045,6478,6045,6478,6064xe" filled="true" fillcolor="#000000" stroked="false">
                <v:path arrowok="t"/>
                <v:fill type="solid"/>
              </v:shape>
            </v:group>
            <v:group style="position:absolute;left:6478;top:6064;width:10;height:20" coordorigin="6478,6064" coordsize="10,20">
              <v:shape style="position:absolute;left:6478;top:6064;width:10;height:20" coordorigin="6478,6064" coordsize="10,20" path="m6478,6084l6488,6084,6488,6064,6478,6064,6478,6084xe" filled="true" fillcolor="#000000" stroked="false">
                <v:path arrowok="t"/>
                <v:fill type="solid"/>
              </v:shape>
            </v:group>
            <v:group style="position:absolute;left:6478;top:6084;width:10;height:20" coordorigin="6478,6084" coordsize="10,20">
              <v:shape style="position:absolute;left:6478;top:6084;width:10;height:20" coordorigin="6478,6084" coordsize="10,20" path="m6478,6103l6488,6103,6488,6084,6478,6084,6478,6103xe" filled="true" fillcolor="#000000" stroked="false">
                <v:path arrowok="t"/>
                <v:fill type="solid"/>
              </v:shape>
            </v:group>
            <v:group style="position:absolute;left:6478;top:6103;width:10;height:20" coordorigin="6478,6103" coordsize="10,20">
              <v:shape style="position:absolute;left:6478;top:6103;width:10;height:20" coordorigin="6478,6103" coordsize="10,20" path="m6478,6122l6488,6122,6488,6103,6478,6103,6478,6122xe" filled="true" fillcolor="#000000" stroked="false">
                <v:path arrowok="t"/>
                <v:fill type="solid"/>
              </v:shape>
            </v:group>
            <v:group style="position:absolute;left:6478;top:6122;width:10;height:20" coordorigin="6478,6122" coordsize="10,20">
              <v:shape style="position:absolute;left:6478;top:6122;width:10;height:20" coordorigin="6478,6122" coordsize="10,20" path="m6478,6141l6488,6141,6488,6122,6478,6122,6478,6141xe" filled="true" fillcolor="#000000" stroked="false">
                <v:path arrowok="t"/>
                <v:fill type="solid"/>
              </v:shape>
            </v:group>
            <v:group style="position:absolute;left:6478;top:6141;width:10;height:20" coordorigin="6478,6141" coordsize="10,20">
              <v:shape style="position:absolute;left:6478;top:6141;width:10;height:20" coordorigin="6478,6141" coordsize="10,20" path="m6478,6160l6488,6160,6488,6141,6478,6141,6478,6160xe" filled="true" fillcolor="#000000" stroked="false">
                <v:path arrowok="t"/>
                <v:fill type="solid"/>
              </v:shape>
            </v:group>
            <v:group style="position:absolute;left:6478;top:6160;width:10;height:20" coordorigin="6478,6160" coordsize="10,20">
              <v:shape style="position:absolute;left:6478;top:6160;width:10;height:20" coordorigin="6478,6160" coordsize="10,20" path="m6478,6180l6488,6180,6488,6160,6478,6160,6478,6180xe" filled="true" fillcolor="#000000" stroked="false">
                <v:path arrowok="t"/>
                <v:fill type="solid"/>
              </v:shape>
            </v:group>
            <v:group style="position:absolute;left:6478;top:6183;width:10;height:2" coordorigin="6478,6183" coordsize="10,2">
              <v:shape style="position:absolute;left:6478;top:6183;width:10;height:2" coordorigin="6478,6183" coordsize="10,0" path="m6478,6183l6488,6183e" filled="false" stroked="true" strokeweight=".299988pt" strokecolor="#000000">
                <v:path arrowok="t"/>
              </v:shape>
            </v:group>
            <v:group style="position:absolute;left:8034;top:5968;width:10;height:20" coordorigin="8034,5968" coordsize="10,20">
              <v:shape style="position:absolute;left:8034;top:5968;width:10;height:20" coordorigin="8034,5968" coordsize="10,20" path="m8034,5988l8044,5988,8044,5968,8034,5968,8034,5988xe" filled="true" fillcolor="#000000" stroked="false">
                <v:path arrowok="t"/>
                <v:fill type="solid"/>
              </v:shape>
            </v:group>
            <v:group style="position:absolute;left:8034;top:5988;width:10;height:20" coordorigin="8034,5988" coordsize="10,20">
              <v:shape style="position:absolute;left:8034;top:5988;width:10;height:20" coordorigin="8034,5988" coordsize="10,20" path="m8034,6007l8044,6007,8044,5988,8034,5988,8034,6007xe" filled="true" fillcolor="#000000" stroked="false">
                <v:path arrowok="t"/>
                <v:fill type="solid"/>
              </v:shape>
            </v:group>
            <v:group style="position:absolute;left:8034;top:6007;width:10;height:20" coordorigin="8034,6007" coordsize="10,20">
              <v:shape style="position:absolute;left:8034;top:6007;width:10;height:20" coordorigin="8034,6007" coordsize="10,20" path="m8034,6026l8044,6026,8044,6007,8034,6007,8034,6026xe" filled="true" fillcolor="#000000" stroked="false">
                <v:path arrowok="t"/>
                <v:fill type="solid"/>
              </v:shape>
            </v:group>
            <v:group style="position:absolute;left:8034;top:6026;width:10;height:20" coordorigin="8034,6026" coordsize="10,20">
              <v:shape style="position:absolute;left:8034;top:6026;width:10;height:20" coordorigin="8034,6026" coordsize="10,20" path="m8034,6045l8044,6045,8044,6026,8034,6026,8034,6045xe" filled="true" fillcolor="#000000" stroked="false">
                <v:path arrowok="t"/>
                <v:fill type="solid"/>
              </v:shape>
            </v:group>
            <v:group style="position:absolute;left:8034;top:6045;width:10;height:20" coordorigin="8034,6045" coordsize="10,20">
              <v:shape style="position:absolute;left:8034;top:6045;width:10;height:20" coordorigin="8034,6045" coordsize="10,20" path="m8034,6064l8044,6064,8044,6045,8034,6045,8034,6064xe" filled="true" fillcolor="#000000" stroked="false">
                <v:path arrowok="t"/>
                <v:fill type="solid"/>
              </v:shape>
            </v:group>
            <v:group style="position:absolute;left:8034;top:6064;width:10;height:20" coordorigin="8034,6064" coordsize="10,20">
              <v:shape style="position:absolute;left:8034;top:6064;width:10;height:20" coordorigin="8034,6064" coordsize="10,20" path="m8034,6084l8044,6084,8044,6064,8034,6064,8034,6084xe" filled="true" fillcolor="#000000" stroked="false">
                <v:path arrowok="t"/>
                <v:fill type="solid"/>
              </v:shape>
            </v:group>
            <v:group style="position:absolute;left:8034;top:6084;width:10;height:20" coordorigin="8034,6084" coordsize="10,20">
              <v:shape style="position:absolute;left:8034;top:6084;width:10;height:20" coordorigin="8034,6084" coordsize="10,20" path="m8034,6103l8044,6103,8044,6084,8034,6084,8034,6103xe" filled="true" fillcolor="#000000" stroked="false">
                <v:path arrowok="t"/>
                <v:fill type="solid"/>
              </v:shape>
            </v:group>
            <v:group style="position:absolute;left:8034;top:6103;width:10;height:20" coordorigin="8034,6103" coordsize="10,20">
              <v:shape style="position:absolute;left:8034;top:6103;width:10;height:20" coordorigin="8034,6103" coordsize="10,20" path="m8034,6122l8044,6122,8044,6103,8034,6103,8034,6122xe" filled="true" fillcolor="#000000" stroked="false">
                <v:path arrowok="t"/>
                <v:fill type="solid"/>
              </v:shape>
            </v:group>
            <v:group style="position:absolute;left:8034;top:6122;width:10;height:20" coordorigin="8034,6122" coordsize="10,20">
              <v:shape style="position:absolute;left:8034;top:6122;width:10;height:20" coordorigin="8034,6122" coordsize="10,20" path="m8034,6141l8044,6141,8044,6122,8034,6122,8034,6141xe" filled="true" fillcolor="#000000" stroked="false">
                <v:path arrowok="t"/>
                <v:fill type="solid"/>
              </v:shape>
            </v:group>
            <v:group style="position:absolute;left:8034;top:6141;width:10;height:20" coordorigin="8034,6141" coordsize="10,20">
              <v:shape style="position:absolute;left:8034;top:6141;width:10;height:20" coordorigin="8034,6141" coordsize="10,20" path="m8034,6160l8044,6160,8044,6141,8034,6141,8034,6160xe" filled="true" fillcolor="#000000" stroked="false">
                <v:path arrowok="t"/>
                <v:fill type="solid"/>
              </v:shape>
            </v:group>
            <v:group style="position:absolute;left:8034;top:6160;width:10;height:20" coordorigin="8034,6160" coordsize="10,20">
              <v:shape style="position:absolute;left:8034;top:6160;width:10;height:20" coordorigin="8034,6160" coordsize="10,20" path="m8034,6180l8044,6180,8044,6160,8034,6160,8034,6180xe" filled="true" fillcolor="#000000" stroked="false">
                <v:path arrowok="t"/>
                <v:fill type="solid"/>
              </v:shape>
            </v:group>
            <v:group style="position:absolute;left:8034;top:6183;width:10;height:2" coordorigin="8034,6183" coordsize="10,2">
              <v:shape style="position:absolute;left:8034;top:6183;width:10;height:2" coordorigin="8034,6183" coordsize="10,0" path="m8034,6183l8044,6183e" filled="false" stroked="true" strokeweight=".299988pt" strokecolor="#000000">
                <v:path arrowok="t"/>
              </v:shape>
            </v:group>
            <v:group style="position:absolute;left:8746;top:5968;width:10;height:20" coordorigin="8746,5968" coordsize="10,20">
              <v:shape style="position:absolute;left:8746;top:5968;width:10;height:20" coordorigin="8746,5968" coordsize="10,20" path="m8746,5988l8756,5988,8756,5968,8746,5968,8746,5988xe" filled="true" fillcolor="#000000" stroked="false">
                <v:path arrowok="t"/>
                <v:fill type="solid"/>
              </v:shape>
            </v:group>
            <v:group style="position:absolute;left:8746;top:5988;width:10;height:20" coordorigin="8746,5988" coordsize="10,20">
              <v:shape style="position:absolute;left:8746;top:5988;width:10;height:20" coordorigin="8746,5988" coordsize="10,20" path="m8746,6007l8756,6007,8756,5988,8746,5988,8746,6007xe" filled="true" fillcolor="#000000" stroked="false">
                <v:path arrowok="t"/>
                <v:fill type="solid"/>
              </v:shape>
            </v:group>
            <v:group style="position:absolute;left:8746;top:6007;width:10;height:20" coordorigin="8746,6007" coordsize="10,20">
              <v:shape style="position:absolute;left:8746;top:6007;width:10;height:20" coordorigin="8746,6007" coordsize="10,20" path="m8746,6026l8756,6026,8756,6007,8746,6007,8746,6026xe" filled="true" fillcolor="#000000" stroked="false">
                <v:path arrowok="t"/>
                <v:fill type="solid"/>
              </v:shape>
            </v:group>
            <v:group style="position:absolute;left:8746;top:6026;width:10;height:20" coordorigin="8746,6026" coordsize="10,20">
              <v:shape style="position:absolute;left:8746;top:6026;width:10;height:20" coordorigin="8746,6026" coordsize="10,20" path="m8746,6045l8756,6045,8756,6026,8746,6026,8746,6045xe" filled="true" fillcolor="#000000" stroked="false">
                <v:path arrowok="t"/>
                <v:fill type="solid"/>
              </v:shape>
            </v:group>
            <v:group style="position:absolute;left:8746;top:6045;width:10;height:20" coordorigin="8746,6045" coordsize="10,20">
              <v:shape style="position:absolute;left:8746;top:6045;width:10;height:20" coordorigin="8746,6045" coordsize="10,20" path="m8746,6064l8756,6064,8756,6045,8746,6045,8746,6064xe" filled="true" fillcolor="#000000" stroked="false">
                <v:path arrowok="t"/>
                <v:fill type="solid"/>
              </v:shape>
            </v:group>
            <v:group style="position:absolute;left:8746;top:6064;width:10;height:20" coordorigin="8746,6064" coordsize="10,20">
              <v:shape style="position:absolute;left:8746;top:6064;width:10;height:20" coordorigin="8746,6064" coordsize="10,20" path="m8746,6084l8756,6084,8756,6064,8746,6064,8746,6084xe" filled="true" fillcolor="#000000" stroked="false">
                <v:path arrowok="t"/>
                <v:fill type="solid"/>
              </v:shape>
            </v:group>
            <v:group style="position:absolute;left:8746;top:6084;width:10;height:20" coordorigin="8746,6084" coordsize="10,20">
              <v:shape style="position:absolute;left:8746;top:6084;width:10;height:20" coordorigin="8746,6084" coordsize="10,20" path="m8746,6103l8756,6103,8756,6084,8746,6084,8746,6103xe" filled="true" fillcolor="#000000" stroked="false">
                <v:path arrowok="t"/>
                <v:fill type="solid"/>
              </v:shape>
            </v:group>
            <v:group style="position:absolute;left:8746;top:6103;width:10;height:20" coordorigin="8746,6103" coordsize="10,20">
              <v:shape style="position:absolute;left:8746;top:6103;width:10;height:20" coordorigin="8746,6103" coordsize="10,20" path="m8746,6122l8756,6122,8756,6103,8746,6103,8746,6122xe" filled="true" fillcolor="#000000" stroked="false">
                <v:path arrowok="t"/>
                <v:fill type="solid"/>
              </v:shape>
            </v:group>
            <v:group style="position:absolute;left:8746;top:6122;width:10;height:20" coordorigin="8746,6122" coordsize="10,20">
              <v:shape style="position:absolute;left:8746;top:6122;width:10;height:20" coordorigin="8746,6122" coordsize="10,20" path="m8746,6141l8756,6141,8756,6122,8746,6122,8746,6141xe" filled="true" fillcolor="#000000" stroked="false">
                <v:path arrowok="t"/>
                <v:fill type="solid"/>
              </v:shape>
            </v:group>
            <v:group style="position:absolute;left:8746;top:6141;width:10;height:20" coordorigin="8746,6141" coordsize="10,20">
              <v:shape style="position:absolute;left:8746;top:6141;width:10;height:20" coordorigin="8746,6141" coordsize="10,20" path="m8746,6160l8756,6160,8756,6141,8746,6141,8746,6160xe" filled="true" fillcolor="#000000" stroked="false">
                <v:path arrowok="t"/>
                <v:fill type="solid"/>
              </v:shape>
            </v:group>
            <v:group style="position:absolute;left:8746;top:6160;width:10;height:20" coordorigin="8746,6160" coordsize="10,20">
              <v:shape style="position:absolute;left:8746;top:6160;width:10;height:20" coordorigin="8746,6160" coordsize="10,20" path="m8746,6180l8756,6180,8756,6160,8746,6160,8746,6180xe" filled="true" fillcolor="#000000" stroked="false">
                <v:path arrowok="t"/>
                <v:fill type="solid"/>
              </v:shape>
            </v:group>
            <v:group style="position:absolute;left:8746;top:6183;width:10;height:2" coordorigin="8746,6183" coordsize="10,2">
              <v:shape style="position:absolute;left:8746;top:6183;width:10;height:2" coordorigin="8746,6183" coordsize="10,0" path="m8746,6183l8756,6183e" filled="false" stroked="true" strokeweight=".299988pt" strokecolor="#000000">
                <v:path arrowok="t"/>
              </v:shape>
            </v:group>
            <v:group style="position:absolute;left:9597;top:5968;width:10;height:20" coordorigin="9597,5968" coordsize="10,20">
              <v:shape style="position:absolute;left:9597;top:5968;width:10;height:20" coordorigin="9597,5968" coordsize="10,20" path="m9597,5988l9607,5988,9607,5968,9597,5968,9597,5988xe" filled="true" fillcolor="#000000" stroked="false">
                <v:path arrowok="t"/>
                <v:fill type="solid"/>
              </v:shape>
            </v:group>
            <v:group style="position:absolute;left:9597;top:5988;width:10;height:20" coordorigin="9597,5988" coordsize="10,20">
              <v:shape style="position:absolute;left:9597;top:5988;width:10;height:20" coordorigin="9597,5988" coordsize="10,20" path="m9597,6007l9607,6007,9607,5988,9597,5988,9597,6007xe" filled="true" fillcolor="#000000" stroked="false">
                <v:path arrowok="t"/>
                <v:fill type="solid"/>
              </v:shape>
            </v:group>
            <v:group style="position:absolute;left:9597;top:6007;width:10;height:20" coordorigin="9597,6007" coordsize="10,20">
              <v:shape style="position:absolute;left:9597;top:6007;width:10;height:20" coordorigin="9597,6007" coordsize="10,20" path="m9597,6026l9607,6026,9607,6007,9597,6007,9597,6026xe" filled="true" fillcolor="#000000" stroked="false">
                <v:path arrowok="t"/>
                <v:fill type="solid"/>
              </v:shape>
            </v:group>
            <v:group style="position:absolute;left:9597;top:6026;width:10;height:20" coordorigin="9597,6026" coordsize="10,20">
              <v:shape style="position:absolute;left:9597;top:6026;width:10;height:20" coordorigin="9597,6026" coordsize="10,20" path="m9597,6045l9607,6045,9607,6026,9597,6026,9597,6045xe" filled="true" fillcolor="#000000" stroked="false">
                <v:path arrowok="t"/>
                <v:fill type="solid"/>
              </v:shape>
            </v:group>
            <v:group style="position:absolute;left:9597;top:6045;width:10;height:20" coordorigin="9597,6045" coordsize="10,20">
              <v:shape style="position:absolute;left:9597;top:6045;width:10;height:20" coordorigin="9597,6045" coordsize="10,20" path="m9597,6064l9607,6064,9607,6045,9597,6045,9597,6064xe" filled="true" fillcolor="#000000" stroked="false">
                <v:path arrowok="t"/>
                <v:fill type="solid"/>
              </v:shape>
            </v:group>
            <v:group style="position:absolute;left:9597;top:6064;width:10;height:20" coordorigin="9597,6064" coordsize="10,20">
              <v:shape style="position:absolute;left:9597;top:6064;width:10;height:20" coordorigin="9597,6064" coordsize="10,20" path="m9597,6084l9607,6084,9607,6064,9597,6064,9597,6084xe" filled="true" fillcolor="#000000" stroked="false">
                <v:path arrowok="t"/>
                <v:fill type="solid"/>
              </v:shape>
            </v:group>
            <v:group style="position:absolute;left:9597;top:6084;width:10;height:20" coordorigin="9597,6084" coordsize="10,20">
              <v:shape style="position:absolute;left:9597;top:6084;width:10;height:20" coordorigin="9597,6084" coordsize="10,20" path="m9597,6103l9607,6103,9607,6084,9597,6084,9597,6103xe" filled="true" fillcolor="#000000" stroked="false">
                <v:path arrowok="t"/>
                <v:fill type="solid"/>
              </v:shape>
            </v:group>
            <v:group style="position:absolute;left:9597;top:6103;width:10;height:20" coordorigin="9597,6103" coordsize="10,20">
              <v:shape style="position:absolute;left:9597;top:6103;width:10;height:20" coordorigin="9597,6103" coordsize="10,20" path="m9597,6122l9607,6122,9607,6103,9597,6103,9597,6122xe" filled="true" fillcolor="#000000" stroked="false">
                <v:path arrowok="t"/>
                <v:fill type="solid"/>
              </v:shape>
            </v:group>
            <v:group style="position:absolute;left:9597;top:6122;width:10;height:20" coordorigin="9597,6122" coordsize="10,20">
              <v:shape style="position:absolute;left:9597;top:6122;width:10;height:20" coordorigin="9597,6122" coordsize="10,20" path="m9597,6141l9607,6141,9607,6122,9597,6122,9597,6141xe" filled="true" fillcolor="#000000" stroked="false">
                <v:path arrowok="t"/>
                <v:fill type="solid"/>
              </v:shape>
            </v:group>
            <v:group style="position:absolute;left:9597;top:6141;width:10;height:20" coordorigin="9597,6141" coordsize="10,20">
              <v:shape style="position:absolute;left:9597;top:6141;width:10;height:20" coordorigin="9597,6141" coordsize="10,20" path="m9597,6160l9607,6160,9607,6141,9597,6141,9597,6160xe" filled="true" fillcolor="#000000" stroked="false">
                <v:path arrowok="t"/>
                <v:fill type="solid"/>
              </v:shape>
            </v:group>
            <v:group style="position:absolute;left:9597;top:6160;width:10;height:20" coordorigin="9597,6160" coordsize="10,20">
              <v:shape style="position:absolute;left:9597;top:6160;width:10;height:20" coordorigin="9597,6160" coordsize="10,20" path="m9597,6180l9607,6180,9607,6160,9597,6160,9597,6180xe" filled="true" fillcolor="#000000" stroked="false">
                <v:path arrowok="t"/>
                <v:fill type="solid"/>
              </v:shape>
            </v:group>
            <v:group style="position:absolute;left:9597;top:6183;width:10;height:2" coordorigin="9597,6183" coordsize="10,2">
              <v:shape style="position:absolute;left:9597;top:6183;width:10;height:2" coordorigin="9597,6183" coordsize="10,0" path="m9597,6183l9607,6183e" filled="false" stroked="true" strokeweight=".299988pt" strokecolor="#000000">
                <v:path arrowok="t"/>
              </v:shape>
            </v:group>
            <v:group style="position:absolute;left:10446;top:5968;width:10;height:20" coordorigin="10446,5968" coordsize="10,20">
              <v:shape style="position:absolute;left:10446;top:5968;width:10;height:20" coordorigin="10446,5968" coordsize="10,20" path="m10446,5988l10455,5988,10455,5968,10446,5968,10446,5988xe" filled="true" fillcolor="#000000" stroked="false">
                <v:path arrowok="t"/>
                <v:fill type="solid"/>
              </v:shape>
            </v:group>
            <v:group style="position:absolute;left:10446;top:5988;width:10;height:20" coordorigin="10446,5988" coordsize="10,20">
              <v:shape style="position:absolute;left:10446;top:5988;width:10;height:20" coordorigin="10446,5988" coordsize="10,20" path="m10446,6007l10455,6007,10455,5988,10446,5988,10446,6007xe" filled="true" fillcolor="#000000" stroked="false">
                <v:path arrowok="t"/>
                <v:fill type="solid"/>
              </v:shape>
            </v:group>
            <v:group style="position:absolute;left:10446;top:6007;width:10;height:20" coordorigin="10446,6007" coordsize="10,20">
              <v:shape style="position:absolute;left:10446;top:6007;width:10;height:20" coordorigin="10446,6007" coordsize="10,20" path="m10446,6026l10455,6026,10455,6007,10446,6007,10446,6026xe" filled="true" fillcolor="#000000" stroked="false">
                <v:path arrowok="t"/>
                <v:fill type="solid"/>
              </v:shape>
            </v:group>
            <v:group style="position:absolute;left:10446;top:6026;width:10;height:20" coordorigin="10446,6026" coordsize="10,20">
              <v:shape style="position:absolute;left:10446;top:6026;width:10;height:20" coordorigin="10446,6026" coordsize="10,20" path="m10446,6045l10455,6045,10455,6026,10446,6026,10446,6045xe" filled="true" fillcolor="#000000" stroked="false">
                <v:path arrowok="t"/>
                <v:fill type="solid"/>
              </v:shape>
            </v:group>
            <v:group style="position:absolute;left:10446;top:6045;width:10;height:20" coordorigin="10446,6045" coordsize="10,20">
              <v:shape style="position:absolute;left:10446;top:6045;width:10;height:20" coordorigin="10446,6045" coordsize="10,20" path="m10446,6064l10455,6064,10455,6045,10446,6045,10446,6064xe" filled="true" fillcolor="#000000" stroked="false">
                <v:path arrowok="t"/>
                <v:fill type="solid"/>
              </v:shape>
            </v:group>
            <v:group style="position:absolute;left:10446;top:6064;width:10;height:20" coordorigin="10446,6064" coordsize="10,20">
              <v:shape style="position:absolute;left:10446;top:6064;width:10;height:20" coordorigin="10446,6064" coordsize="10,20" path="m10446,6084l10455,6084,10455,6064,10446,6064,10446,6084xe" filled="true" fillcolor="#000000" stroked="false">
                <v:path arrowok="t"/>
                <v:fill type="solid"/>
              </v:shape>
            </v:group>
            <v:group style="position:absolute;left:10446;top:6084;width:10;height:20" coordorigin="10446,6084" coordsize="10,20">
              <v:shape style="position:absolute;left:10446;top:6084;width:10;height:20" coordorigin="10446,6084" coordsize="10,20" path="m10446,6103l10455,6103,10455,6084,10446,6084,10446,6103xe" filled="true" fillcolor="#000000" stroked="false">
                <v:path arrowok="t"/>
                <v:fill type="solid"/>
              </v:shape>
            </v:group>
            <v:group style="position:absolute;left:10446;top:6103;width:10;height:20" coordorigin="10446,6103" coordsize="10,20">
              <v:shape style="position:absolute;left:10446;top:6103;width:10;height:20" coordorigin="10446,6103" coordsize="10,20" path="m10446,6122l10455,6122,10455,6103,10446,6103,10446,6122xe" filled="true" fillcolor="#000000" stroked="false">
                <v:path arrowok="t"/>
                <v:fill type="solid"/>
              </v:shape>
            </v:group>
            <v:group style="position:absolute;left:10446;top:6122;width:10;height:20" coordorigin="10446,6122" coordsize="10,20">
              <v:shape style="position:absolute;left:10446;top:6122;width:10;height:20" coordorigin="10446,6122" coordsize="10,20" path="m10446,6141l10455,6141,10455,6122,10446,6122,10446,6141xe" filled="true" fillcolor="#000000" stroked="false">
                <v:path arrowok="t"/>
                <v:fill type="solid"/>
              </v:shape>
            </v:group>
            <v:group style="position:absolute;left:10446;top:6141;width:10;height:20" coordorigin="10446,6141" coordsize="10,20">
              <v:shape style="position:absolute;left:10446;top:6141;width:10;height:20" coordorigin="10446,6141" coordsize="10,20" path="m10446,6160l10455,6160,10455,6141,10446,6141,10446,6160xe" filled="true" fillcolor="#000000" stroked="false">
                <v:path arrowok="t"/>
                <v:fill type="solid"/>
              </v:shape>
            </v:group>
            <v:group style="position:absolute;left:10446;top:6160;width:10;height:20" coordorigin="10446,6160" coordsize="10,20">
              <v:shape style="position:absolute;left:10446;top:6160;width:10;height:20" coordorigin="10446,6160" coordsize="10,20" path="m10446,6180l10455,6180,10455,6160,10446,6160,10446,6180xe" filled="true" fillcolor="#000000" stroked="false">
                <v:path arrowok="t"/>
                <v:fill type="solid"/>
              </v:shape>
            </v:group>
            <v:group style="position:absolute;left:10446;top:6183;width:10;height:2" coordorigin="10446,6183" coordsize="10,2">
              <v:shape style="position:absolute;left:10446;top:6183;width:10;height:2" coordorigin="10446,6183" coordsize="10,0" path="m10446,6183l10455,6183e" filled="false" stroked="true" strokeweight=".299988pt" strokecolor="#000000">
                <v:path arrowok="t"/>
              </v:shape>
            </v:group>
            <v:group style="position:absolute;left:12006;top:5968;width:10;height:20" coordorigin="12006,5968" coordsize="10,20">
              <v:shape style="position:absolute;left:12006;top:5968;width:10;height:20" coordorigin="12006,5968" coordsize="10,20" path="m12006,5988l12015,5988,12015,5968,12006,5968,12006,5988xe" filled="true" fillcolor="#000000" stroked="false">
                <v:path arrowok="t"/>
                <v:fill type="solid"/>
              </v:shape>
            </v:group>
            <v:group style="position:absolute;left:12006;top:5988;width:10;height:20" coordorigin="12006,5988" coordsize="10,20">
              <v:shape style="position:absolute;left:12006;top:5988;width:10;height:20" coordorigin="12006,5988" coordsize="10,20" path="m12006,6007l12015,6007,12015,5988,12006,5988,12006,6007xe" filled="true" fillcolor="#000000" stroked="false">
                <v:path arrowok="t"/>
                <v:fill type="solid"/>
              </v:shape>
            </v:group>
            <v:group style="position:absolute;left:12006;top:6007;width:10;height:20" coordorigin="12006,6007" coordsize="10,20">
              <v:shape style="position:absolute;left:12006;top:6007;width:10;height:20" coordorigin="12006,6007" coordsize="10,20" path="m12006,6026l12015,6026,12015,6007,12006,6007,12006,6026xe" filled="true" fillcolor="#000000" stroked="false">
                <v:path arrowok="t"/>
                <v:fill type="solid"/>
              </v:shape>
            </v:group>
            <v:group style="position:absolute;left:12006;top:6026;width:10;height:20" coordorigin="12006,6026" coordsize="10,20">
              <v:shape style="position:absolute;left:12006;top:6026;width:10;height:20" coordorigin="12006,6026" coordsize="10,20" path="m12006,6045l12015,6045,12015,6026,12006,6026,12006,6045xe" filled="true" fillcolor="#000000" stroked="false">
                <v:path arrowok="t"/>
                <v:fill type="solid"/>
              </v:shape>
            </v:group>
            <v:group style="position:absolute;left:12006;top:6045;width:10;height:20" coordorigin="12006,6045" coordsize="10,20">
              <v:shape style="position:absolute;left:12006;top:6045;width:10;height:20" coordorigin="12006,6045" coordsize="10,20" path="m12006,6064l12015,6064,12015,6045,12006,6045,12006,6064xe" filled="true" fillcolor="#000000" stroked="false">
                <v:path arrowok="t"/>
                <v:fill type="solid"/>
              </v:shape>
            </v:group>
            <v:group style="position:absolute;left:12006;top:6064;width:10;height:20" coordorigin="12006,6064" coordsize="10,20">
              <v:shape style="position:absolute;left:12006;top:6064;width:10;height:20" coordorigin="12006,6064" coordsize="10,20" path="m12006,6084l12015,6084,12015,6064,12006,6064,12006,6084xe" filled="true" fillcolor="#000000" stroked="false">
                <v:path arrowok="t"/>
                <v:fill type="solid"/>
              </v:shape>
            </v:group>
            <v:group style="position:absolute;left:12006;top:6084;width:10;height:20" coordorigin="12006,6084" coordsize="10,20">
              <v:shape style="position:absolute;left:12006;top:6084;width:10;height:20" coordorigin="12006,6084" coordsize="10,20" path="m12006,6103l12015,6103,12015,6084,12006,6084,12006,6103xe" filled="true" fillcolor="#000000" stroked="false">
                <v:path arrowok="t"/>
                <v:fill type="solid"/>
              </v:shape>
            </v:group>
            <v:group style="position:absolute;left:12006;top:6103;width:10;height:20" coordorigin="12006,6103" coordsize="10,20">
              <v:shape style="position:absolute;left:12006;top:6103;width:10;height:20" coordorigin="12006,6103" coordsize="10,20" path="m12006,6122l12015,6122,12015,6103,12006,6103,12006,6122xe" filled="true" fillcolor="#000000" stroked="false">
                <v:path arrowok="t"/>
                <v:fill type="solid"/>
              </v:shape>
            </v:group>
            <v:group style="position:absolute;left:12006;top:6122;width:10;height:20" coordorigin="12006,6122" coordsize="10,20">
              <v:shape style="position:absolute;left:12006;top:6122;width:10;height:20" coordorigin="12006,6122" coordsize="10,20" path="m12006,6141l12015,6141,12015,6122,12006,6122,12006,6141xe" filled="true" fillcolor="#000000" stroked="false">
                <v:path arrowok="t"/>
                <v:fill type="solid"/>
              </v:shape>
            </v:group>
            <v:group style="position:absolute;left:12006;top:6141;width:10;height:20" coordorigin="12006,6141" coordsize="10,20">
              <v:shape style="position:absolute;left:12006;top:6141;width:10;height:20" coordorigin="12006,6141" coordsize="10,20" path="m12006,6160l12015,6160,12015,6141,12006,6141,12006,6160xe" filled="true" fillcolor="#000000" stroked="false">
                <v:path arrowok="t"/>
                <v:fill type="solid"/>
              </v:shape>
            </v:group>
            <v:group style="position:absolute;left:12006;top:6160;width:10;height:20" coordorigin="12006,6160" coordsize="10,20">
              <v:shape style="position:absolute;left:12006;top:6160;width:10;height:20" coordorigin="12006,6160" coordsize="10,20" path="m12006,6180l12015,6180,12015,6160,12006,6160,12006,6180xe" filled="true" fillcolor="#000000" stroked="false">
                <v:path arrowok="t"/>
                <v:fill type="solid"/>
              </v:shape>
            </v:group>
            <v:group style="position:absolute;left:12006;top:6183;width:10;height:2" coordorigin="12006,6183" coordsize="10,2">
              <v:shape style="position:absolute;left:12006;top:6183;width:10;height:2" coordorigin="12006,6183" coordsize="10,0" path="m12006,6183l12015,6183e" filled="false" stroked="true" strokeweight=".299988pt" strokecolor="#000000">
                <v:path arrowok="t"/>
              </v:shape>
            </v:group>
            <v:group style="position:absolute;left:13705;top:5968;width:10;height:20" coordorigin="13705,5968" coordsize="10,20">
              <v:shape style="position:absolute;left:13705;top:5968;width:10;height:20" coordorigin="13705,5968" coordsize="10,20" path="m13705,5988l13714,5988,13714,5968,13705,5968,13705,5988xe" filled="true" fillcolor="#000000" stroked="false">
                <v:path arrowok="t"/>
                <v:fill type="solid"/>
              </v:shape>
            </v:group>
            <v:group style="position:absolute;left:13705;top:5988;width:10;height:20" coordorigin="13705,5988" coordsize="10,20">
              <v:shape style="position:absolute;left:13705;top:5988;width:10;height:20" coordorigin="13705,5988" coordsize="10,20" path="m13705,6007l13714,6007,13714,5988,13705,5988,13705,6007xe" filled="true" fillcolor="#000000" stroked="false">
                <v:path arrowok="t"/>
                <v:fill type="solid"/>
              </v:shape>
            </v:group>
            <v:group style="position:absolute;left:13705;top:6007;width:10;height:20" coordorigin="13705,6007" coordsize="10,20">
              <v:shape style="position:absolute;left:13705;top:6007;width:10;height:20" coordorigin="13705,6007" coordsize="10,20" path="m13705,6026l13714,6026,13714,6007,13705,6007,13705,6026xe" filled="true" fillcolor="#000000" stroked="false">
                <v:path arrowok="t"/>
                <v:fill type="solid"/>
              </v:shape>
            </v:group>
            <v:group style="position:absolute;left:13705;top:6026;width:10;height:20" coordorigin="13705,6026" coordsize="10,20">
              <v:shape style="position:absolute;left:13705;top:6026;width:10;height:20" coordorigin="13705,6026" coordsize="10,20" path="m13705,6045l13714,6045,13714,6026,13705,6026,13705,6045xe" filled="true" fillcolor="#000000" stroked="false">
                <v:path arrowok="t"/>
                <v:fill type="solid"/>
              </v:shape>
            </v:group>
            <v:group style="position:absolute;left:13705;top:6045;width:10;height:20" coordorigin="13705,6045" coordsize="10,20">
              <v:shape style="position:absolute;left:13705;top:6045;width:10;height:20" coordorigin="13705,6045" coordsize="10,20" path="m13705,6064l13714,6064,13714,6045,13705,6045,13705,6064xe" filled="true" fillcolor="#000000" stroked="false">
                <v:path arrowok="t"/>
                <v:fill type="solid"/>
              </v:shape>
            </v:group>
            <v:group style="position:absolute;left:13705;top:6064;width:10;height:20" coordorigin="13705,6064" coordsize="10,20">
              <v:shape style="position:absolute;left:13705;top:6064;width:10;height:20" coordorigin="13705,6064" coordsize="10,20" path="m13705,6084l13714,6084,13714,6064,13705,6064,13705,6084xe" filled="true" fillcolor="#000000" stroked="false">
                <v:path arrowok="t"/>
                <v:fill type="solid"/>
              </v:shape>
            </v:group>
            <v:group style="position:absolute;left:13705;top:6084;width:10;height:20" coordorigin="13705,6084" coordsize="10,20">
              <v:shape style="position:absolute;left:13705;top:6084;width:10;height:20" coordorigin="13705,6084" coordsize="10,20" path="m13705,6103l13714,6103,13714,6084,13705,6084,13705,6103xe" filled="true" fillcolor="#000000" stroked="false">
                <v:path arrowok="t"/>
                <v:fill type="solid"/>
              </v:shape>
            </v:group>
            <v:group style="position:absolute;left:13705;top:6103;width:10;height:20" coordorigin="13705,6103" coordsize="10,20">
              <v:shape style="position:absolute;left:13705;top:6103;width:10;height:20" coordorigin="13705,6103" coordsize="10,20" path="m13705,6122l13714,6122,13714,6103,13705,6103,13705,6122xe" filled="true" fillcolor="#000000" stroked="false">
                <v:path arrowok="t"/>
                <v:fill type="solid"/>
              </v:shape>
            </v:group>
            <v:group style="position:absolute;left:13705;top:6122;width:10;height:20" coordorigin="13705,6122" coordsize="10,20">
              <v:shape style="position:absolute;left:13705;top:6122;width:10;height:20" coordorigin="13705,6122" coordsize="10,20" path="m13705,6141l13714,6141,13714,6122,13705,6122,13705,6141xe" filled="true" fillcolor="#000000" stroked="false">
                <v:path arrowok="t"/>
                <v:fill type="solid"/>
              </v:shape>
            </v:group>
            <v:group style="position:absolute;left:13705;top:6141;width:10;height:20" coordorigin="13705,6141" coordsize="10,20">
              <v:shape style="position:absolute;left:13705;top:6141;width:10;height:20" coordorigin="13705,6141" coordsize="10,20" path="m13705,6160l13714,6160,13714,6141,13705,6141,13705,6160xe" filled="true" fillcolor="#000000" stroked="false">
                <v:path arrowok="t"/>
                <v:fill type="solid"/>
              </v:shape>
            </v:group>
            <v:group style="position:absolute;left:13705;top:6160;width:10;height:20" coordorigin="13705,6160" coordsize="10,20">
              <v:shape style="position:absolute;left:13705;top:6160;width:10;height:20" coordorigin="13705,6160" coordsize="10,20" path="m13705,6180l13714,6180,13714,6160,13705,6160,13705,6180xe" filled="true" fillcolor="#000000" stroked="false">
                <v:path arrowok="t"/>
                <v:fill type="solid"/>
              </v:shape>
            </v:group>
            <v:group style="position:absolute;left:13705;top:6183;width:10;height:2" coordorigin="13705,6183" coordsize="10,2">
              <v:shape style="position:absolute;left:13705;top:6183;width:10;height:2" coordorigin="13705,6183" coordsize="10,0" path="m13705,6183l13714,6183e" filled="false" stroked="true" strokeweight=".299988pt" strokecolor="#000000">
                <v:path arrowok="t"/>
              </v:shape>
            </v:group>
            <v:group style="position:absolute;left:3269;top:6190;width:10;height:2" coordorigin="3269,6190" coordsize="10,2">
              <v:shape style="position:absolute;left:3269;top:6190;width:10;height:2" coordorigin="3269,6190" coordsize="10,0" path="m3269,6190l3279,6190e" filled="false" stroked="true" strokeweight=".480011pt" strokecolor="#000000">
                <v:path arrowok="t"/>
              </v:shape>
              <v:shape style="position:absolute;left:1128;top:6186;width:3453;height:10" type="#_x0000_t75" stroked="false">
                <v:imagedata r:id="rId231" o:title=""/>
              </v:shape>
              <v:shape style="position:absolute;left:4576;top:6186;width:625;height:10" type="#_x0000_t75" stroked="false">
                <v:imagedata r:id="rId232" o:title=""/>
              </v:shape>
              <v:shape style="position:absolute;left:5196;top:6186;width:2838;height:10" type="#_x0000_t75" stroked="false">
                <v:imagedata r:id="rId233" o:title=""/>
              </v:shape>
              <v:shape style="position:absolute;left:8030;top:6186;width:717;height:10" type="#_x0000_t75" stroked="false">
                <v:imagedata r:id="rId234" o:title=""/>
              </v:shape>
              <v:shape style="position:absolute;left:8742;top:6186;width:856;height:10" type="#_x0000_t75" stroked="false">
                <v:imagedata r:id="rId235" o:title=""/>
              </v:shape>
              <v:shape style="position:absolute;left:9592;top:6186;width:853;height:10" type="#_x0000_t75" stroked="false">
                <v:imagedata r:id="rId236" o:title=""/>
              </v:shape>
              <v:shape style="position:absolute;left:10441;top:6186;width:1565;height:10" type="#_x0000_t75" stroked="false">
                <v:imagedata r:id="rId237" o:title=""/>
              </v:shape>
              <v:shape style="position:absolute;left:12001;top:6186;width:3412;height:10" type="#_x0000_t75" stroked="false">
                <v:imagedata r:id="rId238" o:title=""/>
              </v:shape>
            </v:group>
            <v:group style="position:absolute;left:3269;top:6195;width:10;height:20" coordorigin="3269,6195" coordsize="10,20">
              <v:shape style="position:absolute;left:3269;top:6195;width:10;height:20" coordorigin="3269,6195" coordsize="10,20" path="m3269,6214l3279,6214,3279,6195,3269,6195,3269,6214xe" filled="true" fillcolor="#000000" stroked="false">
                <v:path arrowok="t"/>
                <v:fill type="solid"/>
              </v:shape>
            </v:group>
            <v:group style="position:absolute;left:3269;top:6214;width:10;height:20" coordorigin="3269,6214" coordsize="10,20">
              <v:shape style="position:absolute;left:3269;top:6214;width:10;height:20" coordorigin="3269,6214" coordsize="10,20" path="m3269,6234l3279,6234,3279,6214,3269,6214,3269,6234xe" filled="true" fillcolor="#000000" stroked="false">
                <v:path arrowok="t"/>
                <v:fill type="solid"/>
              </v:shape>
            </v:group>
            <v:group style="position:absolute;left:3269;top:6234;width:10;height:20" coordorigin="3269,6234" coordsize="10,20">
              <v:shape style="position:absolute;left:3269;top:6234;width:10;height:20" coordorigin="3269,6234" coordsize="10,20" path="m3269,6253l3279,6253,3279,6234,3269,6234,3269,6253xe" filled="true" fillcolor="#000000" stroked="false">
                <v:path arrowok="t"/>
                <v:fill type="solid"/>
              </v:shape>
            </v:group>
            <v:group style="position:absolute;left:3269;top:6253;width:10;height:20" coordorigin="3269,6253" coordsize="10,20">
              <v:shape style="position:absolute;left:3269;top:6253;width:10;height:20" coordorigin="3269,6253" coordsize="10,20" path="m3269,6272l3279,6272,3279,6253,3269,6253,3269,6272xe" filled="true" fillcolor="#000000" stroked="false">
                <v:path arrowok="t"/>
                <v:fill type="solid"/>
              </v:shape>
            </v:group>
            <v:group style="position:absolute;left:3269;top:6272;width:10;height:20" coordorigin="3269,6272" coordsize="10,20">
              <v:shape style="position:absolute;left:3269;top:6272;width:10;height:20" coordorigin="3269,6272" coordsize="10,20" path="m3269,6291l3279,6291,3279,6272,3269,6272,3269,6291xe" filled="true" fillcolor="#000000" stroked="false">
                <v:path arrowok="t"/>
                <v:fill type="solid"/>
              </v:shape>
            </v:group>
            <v:group style="position:absolute;left:3269;top:6291;width:10;height:20" coordorigin="3269,6291" coordsize="10,20">
              <v:shape style="position:absolute;left:3269;top:6291;width:10;height:20" coordorigin="3269,6291" coordsize="10,20" path="m3269,6310l3279,6310,3279,6291,3269,6291,3269,6310xe" filled="true" fillcolor="#000000" stroked="false">
                <v:path arrowok="t"/>
                <v:fill type="solid"/>
              </v:shape>
            </v:group>
            <v:group style="position:absolute;left:3269;top:6310;width:10;height:20" coordorigin="3269,6310" coordsize="10,20">
              <v:shape style="position:absolute;left:3269;top:6310;width:10;height:20" coordorigin="3269,6310" coordsize="10,20" path="m3269,6330l3279,6330,3279,6310,3269,6310,3269,6330xe" filled="true" fillcolor="#000000" stroked="false">
                <v:path arrowok="t"/>
                <v:fill type="solid"/>
              </v:shape>
            </v:group>
            <v:group style="position:absolute;left:3269;top:6330;width:10;height:20" coordorigin="3269,6330" coordsize="10,20">
              <v:shape style="position:absolute;left:3269;top:6330;width:10;height:20" coordorigin="3269,6330" coordsize="10,20" path="m3269,6349l3279,6349,3279,6330,3269,6330,3269,6349xe" filled="true" fillcolor="#000000" stroked="false">
                <v:path arrowok="t"/>
                <v:fill type="solid"/>
              </v:shape>
            </v:group>
            <v:group style="position:absolute;left:3269;top:6349;width:10;height:20" coordorigin="3269,6349" coordsize="10,20">
              <v:shape style="position:absolute;left:3269;top:6349;width:10;height:20" coordorigin="3269,6349" coordsize="10,20" path="m3269,6368l3279,6368,3279,6349,3269,6349,3269,6368xe" filled="true" fillcolor="#000000" stroked="false">
                <v:path arrowok="t"/>
                <v:fill type="solid"/>
              </v:shape>
            </v:group>
            <v:group style="position:absolute;left:3269;top:6368;width:10;height:20" coordorigin="3269,6368" coordsize="10,20">
              <v:shape style="position:absolute;left:3269;top:6368;width:10;height:20" coordorigin="3269,6368" coordsize="10,20" path="m3269,6387l3279,6387,3279,6368,3269,6368,3269,6387xe" filled="true" fillcolor="#000000" stroked="false">
                <v:path arrowok="t"/>
                <v:fill type="solid"/>
              </v:shape>
            </v:group>
            <v:group style="position:absolute;left:3269;top:6387;width:10;height:20" coordorigin="3269,6387" coordsize="10,20">
              <v:shape style="position:absolute;left:3269;top:6387;width:10;height:20" coordorigin="3269,6387" coordsize="10,20" path="m3269,6406l3279,6406,3279,6387,3269,6387,3269,6406xe" filled="true" fillcolor="#000000" stroked="false">
                <v:path arrowok="t"/>
                <v:fill type="solid"/>
              </v:shape>
            </v:group>
            <v:group style="position:absolute;left:3269;top:6409;width:10;height:2" coordorigin="3269,6409" coordsize="10,2">
              <v:shape style="position:absolute;left:3269;top:6409;width:10;height:2" coordorigin="3269,6409" coordsize="10,0" path="m3269,6409l3279,6409e" filled="false" stroked="true" strokeweight=".299988pt" strokecolor="#000000">
                <v:path arrowok="t"/>
              </v:shape>
            </v:group>
            <v:group style="position:absolute;left:4581;top:6195;width:10;height:20" coordorigin="4581,6195" coordsize="10,20">
              <v:shape style="position:absolute;left:4581;top:6195;width:10;height:20" coordorigin="4581,6195" coordsize="10,20" path="m4581,6214l4590,6214,4590,6195,4581,6195,4581,6214xe" filled="true" fillcolor="#000000" stroked="false">
                <v:path arrowok="t"/>
                <v:fill type="solid"/>
              </v:shape>
            </v:group>
            <v:group style="position:absolute;left:4581;top:6214;width:10;height:20" coordorigin="4581,6214" coordsize="10,20">
              <v:shape style="position:absolute;left:4581;top:6214;width:10;height:20" coordorigin="4581,6214" coordsize="10,20" path="m4581,6234l4590,6234,4590,6214,4581,6214,4581,6234xe" filled="true" fillcolor="#000000" stroked="false">
                <v:path arrowok="t"/>
                <v:fill type="solid"/>
              </v:shape>
            </v:group>
            <v:group style="position:absolute;left:4581;top:6234;width:10;height:20" coordorigin="4581,6234" coordsize="10,20">
              <v:shape style="position:absolute;left:4581;top:6234;width:10;height:20" coordorigin="4581,6234" coordsize="10,20" path="m4581,6253l4590,6253,4590,6234,4581,6234,4581,6253xe" filled="true" fillcolor="#000000" stroked="false">
                <v:path arrowok="t"/>
                <v:fill type="solid"/>
              </v:shape>
            </v:group>
            <v:group style="position:absolute;left:4581;top:6253;width:10;height:20" coordorigin="4581,6253" coordsize="10,20">
              <v:shape style="position:absolute;left:4581;top:6253;width:10;height:20" coordorigin="4581,6253" coordsize="10,20" path="m4581,6272l4590,6272,4590,6253,4581,6253,4581,6272xe" filled="true" fillcolor="#000000" stroked="false">
                <v:path arrowok="t"/>
                <v:fill type="solid"/>
              </v:shape>
            </v:group>
            <v:group style="position:absolute;left:4581;top:6272;width:10;height:20" coordorigin="4581,6272" coordsize="10,20">
              <v:shape style="position:absolute;left:4581;top:6272;width:10;height:20" coordorigin="4581,6272" coordsize="10,20" path="m4581,6291l4590,6291,4590,6272,4581,6272,4581,6291xe" filled="true" fillcolor="#000000" stroked="false">
                <v:path arrowok="t"/>
                <v:fill type="solid"/>
              </v:shape>
            </v:group>
            <v:group style="position:absolute;left:4581;top:6291;width:10;height:20" coordorigin="4581,6291" coordsize="10,20">
              <v:shape style="position:absolute;left:4581;top:6291;width:10;height:20" coordorigin="4581,6291" coordsize="10,20" path="m4581,6310l4590,6310,4590,6291,4581,6291,4581,6310xe" filled="true" fillcolor="#000000" stroked="false">
                <v:path arrowok="t"/>
                <v:fill type="solid"/>
              </v:shape>
            </v:group>
            <v:group style="position:absolute;left:4581;top:6310;width:10;height:20" coordorigin="4581,6310" coordsize="10,20">
              <v:shape style="position:absolute;left:4581;top:6310;width:10;height:20" coordorigin="4581,6310" coordsize="10,20" path="m4581,6330l4590,6330,4590,6310,4581,6310,4581,6330xe" filled="true" fillcolor="#000000" stroked="false">
                <v:path arrowok="t"/>
                <v:fill type="solid"/>
              </v:shape>
            </v:group>
            <v:group style="position:absolute;left:4581;top:6330;width:10;height:20" coordorigin="4581,6330" coordsize="10,20">
              <v:shape style="position:absolute;left:4581;top:6330;width:10;height:20" coordorigin="4581,6330" coordsize="10,20" path="m4581,6349l4590,6349,4590,6330,4581,6330,4581,6349xe" filled="true" fillcolor="#000000" stroked="false">
                <v:path arrowok="t"/>
                <v:fill type="solid"/>
              </v:shape>
            </v:group>
            <v:group style="position:absolute;left:4581;top:6349;width:10;height:20" coordorigin="4581,6349" coordsize="10,20">
              <v:shape style="position:absolute;left:4581;top:6349;width:10;height:20" coordorigin="4581,6349" coordsize="10,20" path="m4581,6368l4590,6368,4590,6349,4581,6349,4581,6368xe" filled="true" fillcolor="#000000" stroked="false">
                <v:path arrowok="t"/>
                <v:fill type="solid"/>
              </v:shape>
            </v:group>
            <v:group style="position:absolute;left:4581;top:6368;width:10;height:20" coordorigin="4581,6368" coordsize="10,20">
              <v:shape style="position:absolute;left:4581;top:6368;width:10;height:20" coordorigin="4581,6368" coordsize="10,20" path="m4581,6387l4590,6387,4590,6368,4581,6368,4581,6387xe" filled="true" fillcolor="#000000" stroked="false">
                <v:path arrowok="t"/>
                <v:fill type="solid"/>
              </v:shape>
            </v:group>
            <v:group style="position:absolute;left:4581;top:6387;width:10;height:20" coordorigin="4581,6387" coordsize="10,20">
              <v:shape style="position:absolute;left:4581;top:6387;width:10;height:20" coordorigin="4581,6387" coordsize="10,20" path="m4581,6406l4590,6406,4590,6387,4581,6387,4581,6406xe" filled="true" fillcolor="#000000" stroked="false">
                <v:path arrowok="t"/>
                <v:fill type="solid"/>
              </v:shape>
            </v:group>
            <v:group style="position:absolute;left:4581;top:6409;width:10;height:2" coordorigin="4581,6409" coordsize="10,2">
              <v:shape style="position:absolute;left:4581;top:6409;width:10;height:2" coordorigin="4581,6409" coordsize="10,0" path="m4581,6409l4590,6409e" filled="false" stroked="true" strokeweight=".299988pt" strokecolor="#000000">
                <v:path arrowok="t"/>
              </v:shape>
            </v:group>
            <v:group style="position:absolute;left:5201;top:6195;width:10;height:20" coordorigin="5201,6195" coordsize="10,20">
              <v:shape style="position:absolute;left:5201;top:6195;width:10;height:20" coordorigin="5201,6195" coordsize="10,20" path="m5201,6214l5211,6214,5211,6195,5201,6195,5201,6214xe" filled="true" fillcolor="#000000" stroked="false">
                <v:path arrowok="t"/>
                <v:fill type="solid"/>
              </v:shape>
            </v:group>
            <v:group style="position:absolute;left:5201;top:6214;width:10;height:20" coordorigin="5201,6214" coordsize="10,20">
              <v:shape style="position:absolute;left:5201;top:6214;width:10;height:20" coordorigin="5201,6214" coordsize="10,20" path="m5201,6234l5211,6234,5211,6214,5201,6214,5201,6234xe" filled="true" fillcolor="#000000" stroked="false">
                <v:path arrowok="t"/>
                <v:fill type="solid"/>
              </v:shape>
            </v:group>
            <v:group style="position:absolute;left:5201;top:6234;width:10;height:20" coordorigin="5201,6234" coordsize="10,20">
              <v:shape style="position:absolute;left:5201;top:6234;width:10;height:20" coordorigin="5201,6234" coordsize="10,20" path="m5201,6253l5211,6253,5211,6234,5201,6234,5201,6253xe" filled="true" fillcolor="#000000" stroked="false">
                <v:path arrowok="t"/>
                <v:fill type="solid"/>
              </v:shape>
            </v:group>
            <v:group style="position:absolute;left:5201;top:6253;width:10;height:20" coordorigin="5201,6253" coordsize="10,20">
              <v:shape style="position:absolute;left:5201;top:6253;width:10;height:20" coordorigin="5201,6253" coordsize="10,20" path="m5201,6272l5211,6272,5211,6253,5201,6253,5201,6272xe" filled="true" fillcolor="#000000" stroked="false">
                <v:path arrowok="t"/>
                <v:fill type="solid"/>
              </v:shape>
            </v:group>
            <v:group style="position:absolute;left:5201;top:6272;width:10;height:20" coordorigin="5201,6272" coordsize="10,20">
              <v:shape style="position:absolute;left:5201;top:6272;width:10;height:20" coordorigin="5201,6272" coordsize="10,20" path="m5201,6291l5211,6291,5211,6272,5201,6272,5201,6291xe" filled="true" fillcolor="#000000" stroked="false">
                <v:path arrowok="t"/>
                <v:fill type="solid"/>
              </v:shape>
            </v:group>
            <v:group style="position:absolute;left:5201;top:6291;width:10;height:20" coordorigin="5201,6291" coordsize="10,20">
              <v:shape style="position:absolute;left:5201;top:6291;width:10;height:20" coordorigin="5201,6291" coordsize="10,20" path="m5201,6310l5211,6310,5211,6291,5201,6291,5201,6310xe" filled="true" fillcolor="#000000" stroked="false">
                <v:path arrowok="t"/>
                <v:fill type="solid"/>
              </v:shape>
            </v:group>
            <v:group style="position:absolute;left:5201;top:6310;width:10;height:20" coordorigin="5201,6310" coordsize="10,20">
              <v:shape style="position:absolute;left:5201;top:6310;width:10;height:20" coordorigin="5201,6310" coordsize="10,20" path="m5201,6330l5211,6330,5211,6310,5201,6310,5201,6330xe" filled="true" fillcolor="#000000" stroked="false">
                <v:path arrowok="t"/>
                <v:fill type="solid"/>
              </v:shape>
            </v:group>
            <v:group style="position:absolute;left:5201;top:6330;width:10;height:20" coordorigin="5201,6330" coordsize="10,20">
              <v:shape style="position:absolute;left:5201;top:6330;width:10;height:20" coordorigin="5201,6330" coordsize="10,20" path="m5201,6349l5211,6349,5211,6330,5201,6330,5201,6349xe" filled="true" fillcolor="#000000" stroked="false">
                <v:path arrowok="t"/>
                <v:fill type="solid"/>
              </v:shape>
            </v:group>
            <v:group style="position:absolute;left:5201;top:6349;width:10;height:20" coordorigin="5201,6349" coordsize="10,20">
              <v:shape style="position:absolute;left:5201;top:6349;width:10;height:20" coordorigin="5201,6349" coordsize="10,20" path="m5201,6368l5211,6368,5211,6349,5201,6349,5201,6368xe" filled="true" fillcolor="#000000" stroked="false">
                <v:path arrowok="t"/>
                <v:fill type="solid"/>
              </v:shape>
            </v:group>
            <v:group style="position:absolute;left:5201;top:6368;width:10;height:20" coordorigin="5201,6368" coordsize="10,20">
              <v:shape style="position:absolute;left:5201;top:6368;width:10;height:20" coordorigin="5201,6368" coordsize="10,20" path="m5201,6387l5211,6387,5211,6368,5201,6368,5201,6387xe" filled="true" fillcolor="#000000" stroked="false">
                <v:path arrowok="t"/>
                <v:fill type="solid"/>
              </v:shape>
            </v:group>
            <v:group style="position:absolute;left:5201;top:6387;width:10;height:20" coordorigin="5201,6387" coordsize="10,20">
              <v:shape style="position:absolute;left:5201;top:6387;width:10;height:20" coordorigin="5201,6387" coordsize="10,20" path="m5201,6406l5211,6406,5211,6387,5201,6387,5201,6406xe" filled="true" fillcolor="#000000" stroked="false">
                <v:path arrowok="t"/>
                <v:fill type="solid"/>
              </v:shape>
            </v:group>
            <v:group style="position:absolute;left:5201;top:6409;width:10;height:2" coordorigin="5201,6409" coordsize="10,2">
              <v:shape style="position:absolute;left:5201;top:6409;width:10;height:2" coordorigin="5201,6409" coordsize="10,0" path="m5201,6409l5211,6409e" filled="false" stroked="true" strokeweight=".299988pt" strokecolor="#000000">
                <v:path arrowok="t"/>
              </v:shape>
            </v:group>
            <v:group style="position:absolute;left:5909;top:6195;width:10;height:20" coordorigin="5909,6195" coordsize="10,20">
              <v:shape style="position:absolute;left:5909;top:6195;width:10;height:20" coordorigin="5909,6195" coordsize="10,20" path="m5909,6214l5919,6214,5919,6195,5909,6195,5909,6214xe" filled="true" fillcolor="#000000" stroked="false">
                <v:path arrowok="t"/>
                <v:fill type="solid"/>
              </v:shape>
            </v:group>
            <v:group style="position:absolute;left:5909;top:6214;width:10;height:20" coordorigin="5909,6214" coordsize="10,20">
              <v:shape style="position:absolute;left:5909;top:6214;width:10;height:20" coordorigin="5909,6214" coordsize="10,20" path="m5909,6234l5919,6234,5919,6214,5909,6214,5909,6234xe" filled="true" fillcolor="#000000" stroked="false">
                <v:path arrowok="t"/>
                <v:fill type="solid"/>
              </v:shape>
            </v:group>
            <v:group style="position:absolute;left:5909;top:6234;width:10;height:20" coordorigin="5909,6234" coordsize="10,20">
              <v:shape style="position:absolute;left:5909;top:6234;width:10;height:20" coordorigin="5909,6234" coordsize="10,20" path="m5909,6253l5919,6253,5919,6234,5909,6234,5909,6253xe" filled="true" fillcolor="#000000" stroked="false">
                <v:path arrowok="t"/>
                <v:fill type="solid"/>
              </v:shape>
            </v:group>
            <v:group style="position:absolute;left:5909;top:6253;width:10;height:20" coordorigin="5909,6253" coordsize="10,20">
              <v:shape style="position:absolute;left:5909;top:6253;width:10;height:20" coordorigin="5909,6253" coordsize="10,20" path="m5909,6272l5919,6272,5919,6253,5909,6253,5909,6272xe" filled="true" fillcolor="#000000" stroked="false">
                <v:path arrowok="t"/>
                <v:fill type="solid"/>
              </v:shape>
            </v:group>
            <v:group style="position:absolute;left:5909;top:6272;width:10;height:20" coordorigin="5909,6272" coordsize="10,20">
              <v:shape style="position:absolute;left:5909;top:6272;width:10;height:20" coordorigin="5909,6272" coordsize="10,20" path="m5909,6291l5919,6291,5919,6272,5909,6272,5909,6291xe" filled="true" fillcolor="#000000" stroked="false">
                <v:path arrowok="t"/>
                <v:fill type="solid"/>
              </v:shape>
            </v:group>
            <v:group style="position:absolute;left:5909;top:6291;width:10;height:20" coordorigin="5909,6291" coordsize="10,20">
              <v:shape style="position:absolute;left:5909;top:6291;width:10;height:20" coordorigin="5909,6291" coordsize="10,20" path="m5909,6310l5919,6310,5919,6291,5909,6291,5909,6310xe" filled="true" fillcolor="#000000" stroked="false">
                <v:path arrowok="t"/>
                <v:fill type="solid"/>
              </v:shape>
            </v:group>
            <v:group style="position:absolute;left:5909;top:6310;width:10;height:20" coordorigin="5909,6310" coordsize="10,20">
              <v:shape style="position:absolute;left:5909;top:6310;width:10;height:20" coordorigin="5909,6310" coordsize="10,20" path="m5909,6330l5919,6330,5919,6310,5909,6310,5909,6330xe" filled="true" fillcolor="#000000" stroked="false">
                <v:path arrowok="t"/>
                <v:fill type="solid"/>
              </v:shape>
            </v:group>
            <v:group style="position:absolute;left:5909;top:6330;width:10;height:20" coordorigin="5909,6330" coordsize="10,20">
              <v:shape style="position:absolute;left:5909;top:6330;width:10;height:20" coordorigin="5909,6330" coordsize="10,20" path="m5909,6349l5919,6349,5919,6330,5909,6330,5909,6349xe" filled="true" fillcolor="#000000" stroked="false">
                <v:path arrowok="t"/>
                <v:fill type="solid"/>
              </v:shape>
            </v:group>
            <v:group style="position:absolute;left:5909;top:6349;width:10;height:20" coordorigin="5909,6349" coordsize="10,20">
              <v:shape style="position:absolute;left:5909;top:6349;width:10;height:20" coordorigin="5909,6349" coordsize="10,20" path="m5909,6368l5919,6368,5919,6349,5909,6349,5909,6368xe" filled="true" fillcolor="#000000" stroked="false">
                <v:path arrowok="t"/>
                <v:fill type="solid"/>
              </v:shape>
            </v:group>
            <v:group style="position:absolute;left:5909;top:6368;width:10;height:20" coordorigin="5909,6368" coordsize="10,20">
              <v:shape style="position:absolute;left:5909;top:6368;width:10;height:20" coordorigin="5909,6368" coordsize="10,20" path="m5909,6387l5919,6387,5919,6368,5909,6368,5909,6387xe" filled="true" fillcolor="#000000" stroked="false">
                <v:path arrowok="t"/>
                <v:fill type="solid"/>
              </v:shape>
            </v:group>
            <v:group style="position:absolute;left:5909;top:6387;width:10;height:20" coordorigin="5909,6387" coordsize="10,20">
              <v:shape style="position:absolute;left:5909;top:6387;width:10;height:20" coordorigin="5909,6387" coordsize="10,20" path="m5909,6406l5919,6406,5919,6387,5909,6387,5909,6406xe" filled="true" fillcolor="#000000" stroked="false">
                <v:path arrowok="t"/>
                <v:fill type="solid"/>
              </v:shape>
            </v:group>
            <v:group style="position:absolute;left:5909;top:6409;width:10;height:2" coordorigin="5909,6409" coordsize="10,2">
              <v:shape style="position:absolute;left:5909;top:6409;width:10;height:2" coordorigin="5909,6409" coordsize="10,0" path="m5909,6409l5919,6409e" filled="false" stroked="true" strokeweight=".299988pt" strokecolor="#000000">
                <v:path arrowok="t"/>
              </v:shape>
            </v:group>
            <v:group style="position:absolute;left:6478;top:6195;width:10;height:20" coordorigin="6478,6195" coordsize="10,20">
              <v:shape style="position:absolute;left:6478;top:6195;width:10;height:20" coordorigin="6478,6195" coordsize="10,20" path="m6478,6214l6488,6214,6488,6195,6478,6195,6478,6214xe" filled="true" fillcolor="#000000" stroked="false">
                <v:path arrowok="t"/>
                <v:fill type="solid"/>
              </v:shape>
            </v:group>
            <v:group style="position:absolute;left:6478;top:6214;width:10;height:20" coordorigin="6478,6214" coordsize="10,20">
              <v:shape style="position:absolute;left:6478;top:6214;width:10;height:20" coordorigin="6478,6214" coordsize="10,20" path="m6478,6234l6488,6234,6488,6214,6478,6214,6478,6234xe" filled="true" fillcolor="#000000" stroked="false">
                <v:path arrowok="t"/>
                <v:fill type="solid"/>
              </v:shape>
            </v:group>
            <v:group style="position:absolute;left:6478;top:6234;width:10;height:20" coordorigin="6478,6234" coordsize="10,20">
              <v:shape style="position:absolute;left:6478;top:6234;width:10;height:20" coordorigin="6478,6234" coordsize="10,20" path="m6478,6253l6488,6253,6488,6234,6478,6234,6478,6253xe" filled="true" fillcolor="#000000" stroked="false">
                <v:path arrowok="t"/>
                <v:fill type="solid"/>
              </v:shape>
            </v:group>
            <v:group style="position:absolute;left:6478;top:6253;width:10;height:20" coordorigin="6478,6253" coordsize="10,20">
              <v:shape style="position:absolute;left:6478;top:6253;width:10;height:20" coordorigin="6478,6253" coordsize="10,20" path="m6478,6272l6488,6272,6488,6253,6478,6253,6478,6272xe" filled="true" fillcolor="#000000" stroked="false">
                <v:path arrowok="t"/>
                <v:fill type="solid"/>
              </v:shape>
            </v:group>
            <v:group style="position:absolute;left:6478;top:6272;width:10;height:20" coordorigin="6478,6272" coordsize="10,20">
              <v:shape style="position:absolute;left:6478;top:6272;width:10;height:20" coordorigin="6478,6272" coordsize="10,20" path="m6478,6291l6488,6291,6488,6272,6478,6272,6478,6291xe" filled="true" fillcolor="#000000" stroked="false">
                <v:path arrowok="t"/>
                <v:fill type="solid"/>
              </v:shape>
            </v:group>
            <v:group style="position:absolute;left:6478;top:6291;width:10;height:20" coordorigin="6478,6291" coordsize="10,20">
              <v:shape style="position:absolute;left:6478;top:6291;width:10;height:20" coordorigin="6478,6291" coordsize="10,20" path="m6478,6310l6488,6310,6488,6291,6478,6291,6478,6310xe" filled="true" fillcolor="#000000" stroked="false">
                <v:path arrowok="t"/>
                <v:fill type="solid"/>
              </v:shape>
            </v:group>
            <v:group style="position:absolute;left:6478;top:6310;width:10;height:20" coordorigin="6478,6310" coordsize="10,20">
              <v:shape style="position:absolute;left:6478;top:6310;width:10;height:20" coordorigin="6478,6310" coordsize="10,20" path="m6478,6330l6488,6330,6488,6310,6478,6310,6478,6330xe" filled="true" fillcolor="#000000" stroked="false">
                <v:path arrowok="t"/>
                <v:fill type="solid"/>
              </v:shape>
            </v:group>
            <v:group style="position:absolute;left:6478;top:6330;width:10;height:20" coordorigin="6478,6330" coordsize="10,20">
              <v:shape style="position:absolute;left:6478;top:6330;width:10;height:20" coordorigin="6478,6330" coordsize="10,20" path="m6478,6349l6488,6349,6488,6330,6478,6330,6478,6349xe" filled="true" fillcolor="#000000" stroked="false">
                <v:path arrowok="t"/>
                <v:fill type="solid"/>
              </v:shape>
            </v:group>
            <v:group style="position:absolute;left:6478;top:6349;width:10;height:20" coordorigin="6478,6349" coordsize="10,20">
              <v:shape style="position:absolute;left:6478;top:6349;width:10;height:20" coordorigin="6478,6349" coordsize="10,20" path="m6478,6368l6488,6368,6488,6349,6478,6349,6478,6368xe" filled="true" fillcolor="#000000" stroked="false">
                <v:path arrowok="t"/>
                <v:fill type="solid"/>
              </v:shape>
            </v:group>
            <v:group style="position:absolute;left:6478;top:6368;width:10;height:20" coordorigin="6478,6368" coordsize="10,20">
              <v:shape style="position:absolute;left:6478;top:6368;width:10;height:20" coordorigin="6478,6368" coordsize="10,20" path="m6478,6387l6488,6387,6488,6368,6478,6368,6478,6387xe" filled="true" fillcolor="#000000" stroked="false">
                <v:path arrowok="t"/>
                <v:fill type="solid"/>
              </v:shape>
            </v:group>
            <v:group style="position:absolute;left:6478;top:6387;width:10;height:20" coordorigin="6478,6387" coordsize="10,20">
              <v:shape style="position:absolute;left:6478;top:6387;width:10;height:20" coordorigin="6478,6387" coordsize="10,20" path="m6478,6406l6488,6406,6488,6387,6478,6387,6478,6406xe" filled="true" fillcolor="#000000" stroked="false">
                <v:path arrowok="t"/>
                <v:fill type="solid"/>
              </v:shape>
            </v:group>
            <v:group style="position:absolute;left:6478;top:6409;width:10;height:2" coordorigin="6478,6409" coordsize="10,2">
              <v:shape style="position:absolute;left:6478;top:6409;width:10;height:2" coordorigin="6478,6409" coordsize="10,0" path="m6478,6409l6488,6409e" filled="false" stroked="true" strokeweight=".299988pt" strokecolor="#000000">
                <v:path arrowok="t"/>
              </v:shape>
            </v:group>
            <v:group style="position:absolute;left:8034;top:6195;width:10;height:20" coordorigin="8034,6195" coordsize="10,20">
              <v:shape style="position:absolute;left:8034;top:6195;width:10;height:20" coordorigin="8034,6195" coordsize="10,20" path="m8034,6214l8044,6214,8044,6195,8034,6195,8034,6214xe" filled="true" fillcolor="#000000" stroked="false">
                <v:path arrowok="t"/>
                <v:fill type="solid"/>
              </v:shape>
            </v:group>
            <v:group style="position:absolute;left:8034;top:6214;width:10;height:20" coordorigin="8034,6214" coordsize="10,20">
              <v:shape style="position:absolute;left:8034;top:6214;width:10;height:20" coordorigin="8034,6214" coordsize="10,20" path="m8034,6234l8044,6234,8044,6214,8034,6214,8034,6234xe" filled="true" fillcolor="#000000" stroked="false">
                <v:path arrowok="t"/>
                <v:fill type="solid"/>
              </v:shape>
            </v:group>
            <v:group style="position:absolute;left:8034;top:6234;width:10;height:20" coordorigin="8034,6234" coordsize="10,20">
              <v:shape style="position:absolute;left:8034;top:6234;width:10;height:20" coordorigin="8034,6234" coordsize="10,20" path="m8034,6253l8044,6253,8044,6234,8034,6234,8034,6253xe" filled="true" fillcolor="#000000" stroked="false">
                <v:path arrowok="t"/>
                <v:fill type="solid"/>
              </v:shape>
            </v:group>
            <v:group style="position:absolute;left:8034;top:6253;width:10;height:20" coordorigin="8034,6253" coordsize="10,20">
              <v:shape style="position:absolute;left:8034;top:6253;width:10;height:20" coordorigin="8034,6253" coordsize="10,20" path="m8034,6272l8044,6272,8044,6253,8034,6253,8034,6272xe" filled="true" fillcolor="#000000" stroked="false">
                <v:path arrowok="t"/>
                <v:fill type="solid"/>
              </v:shape>
            </v:group>
            <v:group style="position:absolute;left:8034;top:6272;width:10;height:20" coordorigin="8034,6272" coordsize="10,20">
              <v:shape style="position:absolute;left:8034;top:6272;width:10;height:20" coordorigin="8034,6272" coordsize="10,20" path="m8034,6291l8044,6291,8044,6272,8034,6272,8034,6291xe" filled="true" fillcolor="#000000" stroked="false">
                <v:path arrowok="t"/>
                <v:fill type="solid"/>
              </v:shape>
            </v:group>
            <v:group style="position:absolute;left:8034;top:6291;width:10;height:20" coordorigin="8034,6291" coordsize="10,20">
              <v:shape style="position:absolute;left:8034;top:6291;width:10;height:20" coordorigin="8034,6291" coordsize="10,20" path="m8034,6310l8044,6310,8044,6291,8034,6291,8034,6310xe" filled="true" fillcolor="#000000" stroked="false">
                <v:path arrowok="t"/>
                <v:fill type="solid"/>
              </v:shape>
            </v:group>
            <v:group style="position:absolute;left:8034;top:6310;width:10;height:20" coordorigin="8034,6310" coordsize="10,20">
              <v:shape style="position:absolute;left:8034;top:6310;width:10;height:20" coordorigin="8034,6310" coordsize="10,20" path="m8034,6330l8044,6330,8044,6310,8034,6310,8034,6330xe" filled="true" fillcolor="#000000" stroked="false">
                <v:path arrowok="t"/>
                <v:fill type="solid"/>
              </v:shape>
            </v:group>
            <v:group style="position:absolute;left:8034;top:6330;width:10;height:20" coordorigin="8034,6330" coordsize="10,20">
              <v:shape style="position:absolute;left:8034;top:6330;width:10;height:20" coordorigin="8034,6330" coordsize="10,20" path="m8034,6349l8044,6349,8044,6330,8034,6330,8034,6349xe" filled="true" fillcolor="#000000" stroked="false">
                <v:path arrowok="t"/>
                <v:fill type="solid"/>
              </v:shape>
            </v:group>
            <v:group style="position:absolute;left:8034;top:6349;width:10;height:20" coordorigin="8034,6349" coordsize="10,20">
              <v:shape style="position:absolute;left:8034;top:6349;width:10;height:20" coordorigin="8034,6349" coordsize="10,20" path="m8034,6368l8044,6368,8044,6349,8034,6349,8034,6368xe" filled="true" fillcolor="#000000" stroked="false">
                <v:path arrowok="t"/>
                <v:fill type="solid"/>
              </v:shape>
            </v:group>
            <v:group style="position:absolute;left:8034;top:6368;width:10;height:20" coordorigin="8034,6368" coordsize="10,20">
              <v:shape style="position:absolute;left:8034;top:6368;width:10;height:20" coordorigin="8034,6368" coordsize="10,20" path="m8034,6387l8044,6387,8044,6368,8034,6368,8034,6387xe" filled="true" fillcolor="#000000" stroked="false">
                <v:path arrowok="t"/>
                <v:fill type="solid"/>
              </v:shape>
            </v:group>
            <v:group style="position:absolute;left:8034;top:6387;width:10;height:20" coordorigin="8034,6387" coordsize="10,20">
              <v:shape style="position:absolute;left:8034;top:6387;width:10;height:20" coordorigin="8034,6387" coordsize="10,20" path="m8034,6406l8044,6406,8044,6387,8034,6387,8034,6406xe" filled="true" fillcolor="#000000" stroked="false">
                <v:path arrowok="t"/>
                <v:fill type="solid"/>
              </v:shape>
            </v:group>
            <v:group style="position:absolute;left:8034;top:6409;width:10;height:2" coordorigin="8034,6409" coordsize="10,2">
              <v:shape style="position:absolute;left:8034;top:6409;width:10;height:2" coordorigin="8034,6409" coordsize="10,0" path="m8034,6409l8044,6409e" filled="false" stroked="true" strokeweight=".299988pt" strokecolor="#000000">
                <v:path arrowok="t"/>
              </v:shape>
            </v:group>
            <v:group style="position:absolute;left:8746;top:6195;width:10;height:20" coordorigin="8746,6195" coordsize="10,20">
              <v:shape style="position:absolute;left:8746;top:6195;width:10;height:20" coordorigin="8746,6195" coordsize="10,20" path="m8746,6214l8756,6214,8756,6195,8746,6195,8746,6214xe" filled="true" fillcolor="#000000" stroked="false">
                <v:path arrowok="t"/>
                <v:fill type="solid"/>
              </v:shape>
            </v:group>
            <v:group style="position:absolute;left:8746;top:6214;width:10;height:20" coordorigin="8746,6214" coordsize="10,20">
              <v:shape style="position:absolute;left:8746;top:6214;width:10;height:20" coordorigin="8746,6214" coordsize="10,20" path="m8746,6234l8756,6234,8756,6214,8746,6214,8746,6234xe" filled="true" fillcolor="#000000" stroked="false">
                <v:path arrowok="t"/>
                <v:fill type="solid"/>
              </v:shape>
            </v:group>
            <v:group style="position:absolute;left:8746;top:6234;width:10;height:20" coordorigin="8746,6234" coordsize="10,20">
              <v:shape style="position:absolute;left:8746;top:6234;width:10;height:20" coordorigin="8746,6234" coordsize="10,20" path="m8746,6253l8756,6253,8756,6234,8746,6234,8746,6253xe" filled="true" fillcolor="#000000" stroked="false">
                <v:path arrowok="t"/>
                <v:fill type="solid"/>
              </v:shape>
            </v:group>
            <v:group style="position:absolute;left:8746;top:6253;width:10;height:20" coordorigin="8746,6253" coordsize="10,20">
              <v:shape style="position:absolute;left:8746;top:6253;width:10;height:20" coordorigin="8746,6253" coordsize="10,20" path="m8746,6272l8756,6272,8756,6253,8746,6253,8746,6272xe" filled="true" fillcolor="#000000" stroked="false">
                <v:path arrowok="t"/>
                <v:fill type="solid"/>
              </v:shape>
            </v:group>
            <v:group style="position:absolute;left:8746;top:6272;width:10;height:20" coordorigin="8746,6272" coordsize="10,20">
              <v:shape style="position:absolute;left:8746;top:6272;width:10;height:20" coordorigin="8746,6272" coordsize="10,20" path="m8746,6291l8756,6291,8756,6272,8746,6272,8746,6291xe" filled="true" fillcolor="#000000" stroked="false">
                <v:path arrowok="t"/>
                <v:fill type="solid"/>
              </v:shape>
            </v:group>
            <v:group style="position:absolute;left:8746;top:6291;width:10;height:20" coordorigin="8746,6291" coordsize="10,20">
              <v:shape style="position:absolute;left:8746;top:6291;width:10;height:20" coordorigin="8746,6291" coordsize="10,20" path="m8746,6310l8756,6310,8756,6291,8746,6291,8746,6310xe" filled="true" fillcolor="#000000" stroked="false">
                <v:path arrowok="t"/>
                <v:fill type="solid"/>
              </v:shape>
            </v:group>
            <v:group style="position:absolute;left:8746;top:6310;width:10;height:20" coordorigin="8746,6310" coordsize="10,20">
              <v:shape style="position:absolute;left:8746;top:6310;width:10;height:20" coordorigin="8746,6310" coordsize="10,20" path="m8746,6330l8756,6330,8756,6310,8746,6310,8746,6330xe" filled="true" fillcolor="#000000" stroked="false">
                <v:path arrowok="t"/>
                <v:fill type="solid"/>
              </v:shape>
            </v:group>
            <v:group style="position:absolute;left:8746;top:6330;width:10;height:20" coordorigin="8746,6330" coordsize="10,20">
              <v:shape style="position:absolute;left:8746;top:6330;width:10;height:20" coordorigin="8746,6330" coordsize="10,20" path="m8746,6349l8756,6349,8756,6330,8746,6330,8746,6349xe" filled="true" fillcolor="#000000" stroked="false">
                <v:path arrowok="t"/>
                <v:fill type="solid"/>
              </v:shape>
            </v:group>
            <v:group style="position:absolute;left:8746;top:6349;width:10;height:20" coordorigin="8746,6349" coordsize="10,20">
              <v:shape style="position:absolute;left:8746;top:6349;width:10;height:20" coordorigin="8746,6349" coordsize="10,20" path="m8746,6368l8756,6368,8756,6349,8746,6349,8746,6368xe" filled="true" fillcolor="#000000" stroked="false">
                <v:path arrowok="t"/>
                <v:fill type="solid"/>
              </v:shape>
            </v:group>
            <v:group style="position:absolute;left:8746;top:6368;width:10;height:20" coordorigin="8746,6368" coordsize="10,20">
              <v:shape style="position:absolute;left:8746;top:6368;width:10;height:20" coordorigin="8746,6368" coordsize="10,20" path="m8746,6387l8756,6387,8756,6368,8746,6368,8746,6387xe" filled="true" fillcolor="#000000" stroked="false">
                <v:path arrowok="t"/>
                <v:fill type="solid"/>
              </v:shape>
            </v:group>
            <v:group style="position:absolute;left:8746;top:6387;width:10;height:20" coordorigin="8746,6387" coordsize="10,20">
              <v:shape style="position:absolute;left:8746;top:6387;width:10;height:20" coordorigin="8746,6387" coordsize="10,20" path="m8746,6406l8756,6406,8756,6387,8746,6387,8746,6406xe" filled="true" fillcolor="#000000" stroked="false">
                <v:path arrowok="t"/>
                <v:fill type="solid"/>
              </v:shape>
            </v:group>
            <v:group style="position:absolute;left:8746;top:6409;width:10;height:2" coordorigin="8746,6409" coordsize="10,2">
              <v:shape style="position:absolute;left:8746;top:6409;width:10;height:2" coordorigin="8746,6409" coordsize="10,0" path="m8746,6409l8756,6409e" filled="false" stroked="true" strokeweight=".299988pt" strokecolor="#000000">
                <v:path arrowok="t"/>
              </v:shape>
            </v:group>
            <v:group style="position:absolute;left:9597;top:6195;width:10;height:20" coordorigin="9597,6195" coordsize="10,20">
              <v:shape style="position:absolute;left:9597;top:6195;width:10;height:20" coordorigin="9597,6195" coordsize="10,20" path="m9597,6214l9607,6214,9607,6195,9597,6195,9597,6214xe" filled="true" fillcolor="#000000" stroked="false">
                <v:path arrowok="t"/>
                <v:fill type="solid"/>
              </v:shape>
            </v:group>
            <v:group style="position:absolute;left:9597;top:6214;width:10;height:20" coordorigin="9597,6214" coordsize="10,20">
              <v:shape style="position:absolute;left:9597;top:6214;width:10;height:20" coordorigin="9597,6214" coordsize="10,20" path="m9597,6234l9607,6234,9607,6214,9597,6214,9597,6234xe" filled="true" fillcolor="#000000" stroked="false">
                <v:path arrowok="t"/>
                <v:fill type="solid"/>
              </v:shape>
            </v:group>
            <v:group style="position:absolute;left:9597;top:6234;width:10;height:20" coordorigin="9597,6234" coordsize="10,20">
              <v:shape style="position:absolute;left:9597;top:6234;width:10;height:20" coordorigin="9597,6234" coordsize="10,20" path="m9597,6253l9607,6253,9607,6234,9597,6234,9597,6253xe" filled="true" fillcolor="#000000" stroked="false">
                <v:path arrowok="t"/>
                <v:fill type="solid"/>
              </v:shape>
            </v:group>
            <v:group style="position:absolute;left:9597;top:6253;width:10;height:20" coordorigin="9597,6253" coordsize="10,20">
              <v:shape style="position:absolute;left:9597;top:6253;width:10;height:20" coordorigin="9597,6253" coordsize="10,20" path="m9597,6272l9607,6272,9607,6253,9597,6253,9597,6272xe" filled="true" fillcolor="#000000" stroked="false">
                <v:path arrowok="t"/>
                <v:fill type="solid"/>
              </v:shape>
            </v:group>
            <v:group style="position:absolute;left:9597;top:6272;width:10;height:20" coordorigin="9597,6272" coordsize="10,20">
              <v:shape style="position:absolute;left:9597;top:6272;width:10;height:20" coordorigin="9597,6272" coordsize="10,20" path="m9597,6291l9607,6291,9607,6272,9597,6272,9597,6291xe" filled="true" fillcolor="#000000" stroked="false">
                <v:path arrowok="t"/>
                <v:fill type="solid"/>
              </v:shape>
            </v:group>
            <v:group style="position:absolute;left:9597;top:6291;width:10;height:20" coordorigin="9597,6291" coordsize="10,20">
              <v:shape style="position:absolute;left:9597;top:6291;width:10;height:20" coordorigin="9597,6291" coordsize="10,20" path="m9597,6310l9607,6310,9607,6291,9597,6291,9597,6310xe" filled="true" fillcolor="#000000" stroked="false">
                <v:path arrowok="t"/>
                <v:fill type="solid"/>
              </v:shape>
            </v:group>
            <v:group style="position:absolute;left:9597;top:6310;width:10;height:20" coordorigin="9597,6310" coordsize="10,20">
              <v:shape style="position:absolute;left:9597;top:6310;width:10;height:20" coordorigin="9597,6310" coordsize="10,20" path="m9597,6330l9607,6330,9607,6310,9597,6310,9597,6330xe" filled="true" fillcolor="#000000" stroked="false">
                <v:path arrowok="t"/>
                <v:fill type="solid"/>
              </v:shape>
            </v:group>
            <v:group style="position:absolute;left:9597;top:6330;width:10;height:20" coordorigin="9597,6330" coordsize="10,20">
              <v:shape style="position:absolute;left:9597;top:6330;width:10;height:20" coordorigin="9597,6330" coordsize="10,20" path="m9597,6349l9607,6349,9607,6330,9597,6330,9597,6349xe" filled="true" fillcolor="#000000" stroked="false">
                <v:path arrowok="t"/>
                <v:fill type="solid"/>
              </v:shape>
            </v:group>
            <v:group style="position:absolute;left:9597;top:6349;width:10;height:20" coordorigin="9597,6349" coordsize="10,20">
              <v:shape style="position:absolute;left:9597;top:6349;width:10;height:20" coordorigin="9597,6349" coordsize="10,20" path="m9597,6368l9607,6368,9607,6349,9597,6349,9597,6368xe" filled="true" fillcolor="#000000" stroked="false">
                <v:path arrowok="t"/>
                <v:fill type="solid"/>
              </v:shape>
            </v:group>
            <v:group style="position:absolute;left:9597;top:6368;width:10;height:20" coordorigin="9597,6368" coordsize="10,20">
              <v:shape style="position:absolute;left:9597;top:6368;width:10;height:20" coordorigin="9597,6368" coordsize="10,20" path="m9597,6387l9607,6387,9607,6368,9597,6368,9597,6387xe" filled="true" fillcolor="#000000" stroked="false">
                <v:path arrowok="t"/>
                <v:fill type="solid"/>
              </v:shape>
            </v:group>
            <v:group style="position:absolute;left:9597;top:6387;width:10;height:20" coordorigin="9597,6387" coordsize="10,20">
              <v:shape style="position:absolute;left:9597;top:6387;width:10;height:20" coordorigin="9597,6387" coordsize="10,20" path="m9597,6406l9607,6406,9607,6387,9597,6387,9597,6406xe" filled="true" fillcolor="#000000" stroked="false">
                <v:path arrowok="t"/>
                <v:fill type="solid"/>
              </v:shape>
            </v:group>
            <v:group style="position:absolute;left:9597;top:6409;width:10;height:2" coordorigin="9597,6409" coordsize="10,2">
              <v:shape style="position:absolute;left:9597;top:6409;width:10;height:2" coordorigin="9597,6409" coordsize="10,0" path="m9597,6409l9607,6409e" filled="false" stroked="true" strokeweight=".299988pt" strokecolor="#000000">
                <v:path arrowok="t"/>
              </v:shape>
            </v:group>
            <v:group style="position:absolute;left:10446;top:6195;width:10;height:20" coordorigin="10446,6195" coordsize="10,20">
              <v:shape style="position:absolute;left:10446;top:6195;width:10;height:20" coordorigin="10446,6195" coordsize="10,20" path="m10446,6214l10455,6214,10455,6195,10446,6195,10446,6214xe" filled="true" fillcolor="#000000" stroked="false">
                <v:path arrowok="t"/>
                <v:fill type="solid"/>
              </v:shape>
            </v:group>
            <v:group style="position:absolute;left:10446;top:6214;width:10;height:20" coordorigin="10446,6214" coordsize="10,20">
              <v:shape style="position:absolute;left:10446;top:6214;width:10;height:20" coordorigin="10446,6214" coordsize="10,20" path="m10446,6234l10455,6234,10455,6214,10446,6214,10446,6234xe" filled="true" fillcolor="#000000" stroked="false">
                <v:path arrowok="t"/>
                <v:fill type="solid"/>
              </v:shape>
            </v:group>
            <v:group style="position:absolute;left:10446;top:6234;width:10;height:20" coordorigin="10446,6234" coordsize="10,20">
              <v:shape style="position:absolute;left:10446;top:6234;width:10;height:20" coordorigin="10446,6234" coordsize="10,20" path="m10446,6253l10455,6253,10455,6234,10446,6234,10446,6253xe" filled="true" fillcolor="#000000" stroked="false">
                <v:path arrowok="t"/>
                <v:fill type="solid"/>
              </v:shape>
            </v:group>
            <v:group style="position:absolute;left:10446;top:6253;width:10;height:20" coordorigin="10446,6253" coordsize="10,20">
              <v:shape style="position:absolute;left:10446;top:6253;width:10;height:20" coordorigin="10446,6253" coordsize="10,20" path="m10446,6272l10455,6272,10455,6253,10446,6253,10446,6272xe" filled="true" fillcolor="#000000" stroked="false">
                <v:path arrowok="t"/>
                <v:fill type="solid"/>
              </v:shape>
            </v:group>
            <v:group style="position:absolute;left:10446;top:6272;width:10;height:20" coordorigin="10446,6272" coordsize="10,20">
              <v:shape style="position:absolute;left:10446;top:6272;width:10;height:20" coordorigin="10446,6272" coordsize="10,20" path="m10446,6291l10455,6291,10455,6272,10446,6272,10446,6291xe" filled="true" fillcolor="#000000" stroked="false">
                <v:path arrowok="t"/>
                <v:fill type="solid"/>
              </v:shape>
            </v:group>
            <v:group style="position:absolute;left:10446;top:6291;width:10;height:20" coordorigin="10446,6291" coordsize="10,20">
              <v:shape style="position:absolute;left:10446;top:6291;width:10;height:20" coordorigin="10446,6291" coordsize="10,20" path="m10446,6310l10455,6310,10455,6291,10446,6291,10446,6310xe" filled="true" fillcolor="#000000" stroked="false">
                <v:path arrowok="t"/>
                <v:fill type="solid"/>
              </v:shape>
            </v:group>
            <v:group style="position:absolute;left:10446;top:6310;width:10;height:20" coordorigin="10446,6310" coordsize="10,20">
              <v:shape style="position:absolute;left:10446;top:6310;width:10;height:20" coordorigin="10446,6310" coordsize="10,20" path="m10446,6330l10455,6330,10455,6310,10446,6310,10446,6330xe" filled="true" fillcolor="#000000" stroked="false">
                <v:path arrowok="t"/>
                <v:fill type="solid"/>
              </v:shape>
            </v:group>
            <v:group style="position:absolute;left:10446;top:6330;width:10;height:20" coordorigin="10446,6330" coordsize="10,20">
              <v:shape style="position:absolute;left:10446;top:6330;width:10;height:20" coordorigin="10446,6330" coordsize="10,20" path="m10446,6349l10455,6349,10455,6330,10446,6330,10446,6349xe" filled="true" fillcolor="#000000" stroked="false">
                <v:path arrowok="t"/>
                <v:fill type="solid"/>
              </v:shape>
            </v:group>
            <v:group style="position:absolute;left:10446;top:6349;width:10;height:20" coordorigin="10446,6349" coordsize="10,20">
              <v:shape style="position:absolute;left:10446;top:6349;width:10;height:20" coordorigin="10446,6349" coordsize="10,20" path="m10446,6368l10455,6368,10455,6349,10446,6349,10446,6368xe" filled="true" fillcolor="#000000" stroked="false">
                <v:path arrowok="t"/>
                <v:fill type="solid"/>
              </v:shape>
            </v:group>
            <v:group style="position:absolute;left:10446;top:6368;width:10;height:20" coordorigin="10446,6368" coordsize="10,20">
              <v:shape style="position:absolute;left:10446;top:6368;width:10;height:20" coordorigin="10446,6368" coordsize="10,20" path="m10446,6387l10455,6387,10455,6368,10446,6368,10446,6387xe" filled="true" fillcolor="#000000" stroked="false">
                <v:path arrowok="t"/>
                <v:fill type="solid"/>
              </v:shape>
            </v:group>
            <v:group style="position:absolute;left:10446;top:6387;width:10;height:20" coordorigin="10446,6387" coordsize="10,20">
              <v:shape style="position:absolute;left:10446;top:6387;width:10;height:20" coordorigin="10446,6387" coordsize="10,20" path="m10446,6406l10455,6406,10455,6387,10446,6387,10446,6406xe" filled="true" fillcolor="#000000" stroked="false">
                <v:path arrowok="t"/>
                <v:fill type="solid"/>
              </v:shape>
            </v:group>
            <v:group style="position:absolute;left:10446;top:6409;width:10;height:2" coordorigin="10446,6409" coordsize="10,2">
              <v:shape style="position:absolute;left:10446;top:6409;width:10;height:2" coordorigin="10446,6409" coordsize="10,0" path="m10446,6409l10455,6409e" filled="false" stroked="true" strokeweight=".299988pt" strokecolor="#000000">
                <v:path arrowok="t"/>
              </v:shape>
            </v:group>
            <v:group style="position:absolute;left:12006;top:6195;width:10;height:20" coordorigin="12006,6195" coordsize="10,20">
              <v:shape style="position:absolute;left:12006;top:6195;width:10;height:20" coordorigin="12006,6195" coordsize="10,20" path="m12006,6214l12015,6214,12015,6195,12006,6195,12006,6214xe" filled="true" fillcolor="#000000" stroked="false">
                <v:path arrowok="t"/>
                <v:fill type="solid"/>
              </v:shape>
            </v:group>
            <v:group style="position:absolute;left:12006;top:6214;width:10;height:20" coordorigin="12006,6214" coordsize="10,20">
              <v:shape style="position:absolute;left:12006;top:6214;width:10;height:20" coordorigin="12006,6214" coordsize="10,20" path="m12006,6234l12015,6234,12015,6214,12006,6214,12006,6234xe" filled="true" fillcolor="#000000" stroked="false">
                <v:path arrowok="t"/>
                <v:fill type="solid"/>
              </v:shape>
            </v:group>
            <v:group style="position:absolute;left:12006;top:6234;width:10;height:20" coordorigin="12006,6234" coordsize="10,20">
              <v:shape style="position:absolute;left:12006;top:6234;width:10;height:20" coordorigin="12006,6234" coordsize="10,20" path="m12006,6253l12015,6253,12015,6234,12006,6234,12006,6253xe" filled="true" fillcolor="#000000" stroked="false">
                <v:path arrowok="t"/>
                <v:fill type="solid"/>
              </v:shape>
            </v:group>
            <v:group style="position:absolute;left:12006;top:6253;width:10;height:20" coordorigin="12006,6253" coordsize="10,20">
              <v:shape style="position:absolute;left:12006;top:6253;width:10;height:20" coordorigin="12006,6253" coordsize="10,20" path="m12006,6272l12015,6272,12015,6253,12006,6253,12006,6272xe" filled="true" fillcolor="#000000" stroked="false">
                <v:path arrowok="t"/>
                <v:fill type="solid"/>
              </v:shape>
            </v:group>
            <v:group style="position:absolute;left:12006;top:6272;width:10;height:20" coordorigin="12006,6272" coordsize="10,20">
              <v:shape style="position:absolute;left:12006;top:6272;width:10;height:20" coordorigin="12006,6272" coordsize="10,20" path="m12006,6291l12015,6291,12015,6272,12006,6272,12006,6291xe" filled="true" fillcolor="#000000" stroked="false">
                <v:path arrowok="t"/>
                <v:fill type="solid"/>
              </v:shape>
            </v:group>
            <v:group style="position:absolute;left:12006;top:6291;width:10;height:20" coordorigin="12006,6291" coordsize="10,20">
              <v:shape style="position:absolute;left:12006;top:6291;width:10;height:20" coordorigin="12006,6291" coordsize="10,20" path="m12006,6310l12015,6310,12015,6291,12006,6291,12006,6310xe" filled="true" fillcolor="#000000" stroked="false">
                <v:path arrowok="t"/>
                <v:fill type="solid"/>
              </v:shape>
            </v:group>
            <v:group style="position:absolute;left:12006;top:6310;width:10;height:20" coordorigin="12006,6310" coordsize="10,20">
              <v:shape style="position:absolute;left:12006;top:6310;width:10;height:20" coordorigin="12006,6310" coordsize="10,20" path="m12006,6330l12015,6330,12015,6310,12006,6310,12006,6330xe" filled="true" fillcolor="#000000" stroked="false">
                <v:path arrowok="t"/>
                <v:fill type="solid"/>
              </v:shape>
            </v:group>
            <v:group style="position:absolute;left:12006;top:6330;width:10;height:20" coordorigin="12006,6330" coordsize="10,20">
              <v:shape style="position:absolute;left:12006;top:6330;width:10;height:20" coordorigin="12006,6330" coordsize="10,20" path="m12006,6349l12015,6349,12015,6330,12006,6330,12006,6349xe" filled="true" fillcolor="#000000" stroked="false">
                <v:path arrowok="t"/>
                <v:fill type="solid"/>
              </v:shape>
            </v:group>
            <v:group style="position:absolute;left:12006;top:6349;width:10;height:20" coordorigin="12006,6349" coordsize="10,20">
              <v:shape style="position:absolute;left:12006;top:6349;width:10;height:20" coordorigin="12006,6349" coordsize="10,20" path="m12006,6368l12015,6368,12015,6349,12006,6349,12006,6368xe" filled="true" fillcolor="#000000" stroked="false">
                <v:path arrowok="t"/>
                <v:fill type="solid"/>
              </v:shape>
            </v:group>
            <v:group style="position:absolute;left:12006;top:6368;width:10;height:20" coordorigin="12006,6368" coordsize="10,20">
              <v:shape style="position:absolute;left:12006;top:6368;width:10;height:20" coordorigin="12006,6368" coordsize="10,20" path="m12006,6387l12015,6387,12015,6368,12006,6368,12006,6387xe" filled="true" fillcolor="#000000" stroked="false">
                <v:path arrowok="t"/>
                <v:fill type="solid"/>
              </v:shape>
            </v:group>
            <v:group style="position:absolute;left:12006;top:6387;width:10;height:20" coordorigin="12006,6387" coordsize="10,20">
              <v:shape style="position:absolute;left:12006;top:6387;width:10;height:20" coordorigin="12006,6387" coordsize="10,20" path="m12006,6406l12015,6406,12015,6387,12006,6387,12006,6406xe" filled="true" fillcolor="#000000" stroked="false">
                <v:path arrowok="t"/>
                <v:fill type="solid"/>
              </v:shape>
            </v:group>
            <v:group style="position:absolute;left:12006;top:6409;width:10;height:2" coordorigin="12006,6409" coordsize="10,2">
              <v:shape style="position:absolute;left:12006;top:6409;width:10;height:2" coordorigin="12006,6409" coordsize="10,0" path="m12006,6409l12015,6409e" filled="false" stroked="true" strokeweight=".299988pt" strokecolor="#000000">
                <v:path arrowok="t"/>
              </v:shape>
            </v:group>
            <v:group style="position:absolute;left:13705;top:6195;width:10;height:20" coordorigin="13705,6195" coordsize="10,20">
              <v:shape style="position:absolute;left:13705;top:6195;width:10;height:20" coordorigin="13705,6195" coordsize="10,20" path="m13705,6214l13714,6214,13714,6195,13705,6195,13705,6214xe" filled="true" fillcolor="#000000" stroked="false">
                <v:path arrowok="t"/>
                <v:fill type="solid"/>
              </v:shape>
            </v:group>
            <v:group style="position:absolute;left:13705;top:6214;width:10;height:20" coordorigin="13705,6214" coordsize="10,20">
              <v:shape style="position:absolute;left:13705;top:6214;width:10;height:20" coordorigin="13705,6214" coordsize="10,20" path="m13705,6234l13714,6234,13714,6214,13705,6214,13705,6234xe" filled="true" fillcolor="#000000" stroked="false">
                <v:path arrowok="t"/>
                <v:fill type="solid"/>
              </v:shape>
            </v:group>
            <v:group style="position:absolute;left:13705;top:6234;width:10;height:20" coordorigin="13705,6234" coordsize="10,20">
              <v:shape style="position:absolute;left:13705;top:6234;width:10;height:20" coordorigin="13705,6234" coordsize="10,20" path="m13705,6253l13714,6253,13714,6234,13705,6234,13705,6253xe" filled="true" fillcolor="#000000" stroked="false">
                <v:path arrowok="t"/>
                <v:fill type="solid"/>
              </v:shape>
            </v:group>
            <v:group style="position:absolute;left:13705;top:6253;width:10;height:20" coordorigin="13705,6253" coordsize="10,20">
              <v:shape style="position:absolute;left:13705;top:6253;width:10;height:20" coordorigin="13705,6253" coordsize="10,20" path="m13705,6272l13714,6272,13714,6253,13705,6253,13705,6272xe" filled="true" fillcolor="#000000" stroked="false">
                <v:path arrowok="t"/>
                <v:fill type="solid"/>
              </v:shape>
            </v:group>
            <v:group style="position:absolute;left:13705;top:6272;width:10;height:20" coordorigin="13705,6272" coordsize="10,20">
              <v:shape style="position:absolute;left:13705;top:6272;width:10;height:20" coordorigin="13705,6272" coordsize="10,20" path="m13705,6291l13714,6291,13714,6272,13705,6272,13705,6291xe" filled="true" fillcolor="#000000" stroked="false">
                <v:path arrowok="t"/>
                <v:fill type="solid"/>
              </v:shape>
            </v:group>
            <v:group style="position:absolute;left:13705;top:6291;width:10;height:20" coordorigin="13705,6291" coordsize="10,20">
              <v:shape style="position:absolute;left:13705;top:6291;width:10;height:20" coordorigin="13705,6291" coordsize="10,20" path="m13705,6310l13714,6310,13714,6291,13705,6291,13705,6310xe" filled="true" fillcolor="#000000" stroked="false">
                <v:path arrowok="t"/>
                <v:fill type="solid"/>
              </v:shape>
            </v:group>
            <v:group style="position:absolute;left:13705;top:6310;width:10;height:20" coordorigin="13705,6310" coordsize="10,20">
              <v:shape style="position:absolute;left:13705;top:6310;width:10;height:20" coordorigin="13705,6310" coordsize="10,20" path="m13705,6330l13714,6330,13714,6310,13705,6310,13705,6330xe" filled="true" fillcolor="#000000" stroked="false">
                <v:path arrowok="t"/>
                <v:fill type="solid"/>
              </v:shape>
            </v:group>
            <v:group style="position:absolute;left:13705;top:6330;width:10;height:20" coordorigin="13705,6330" coordsize="10,20">
              <v:shape style="position:absolute;left:13705;top:6330;width:10;height:20" coordorigin="13705,6330" coordsize="10,20" path="m13705,6349l13714,6349,13714,6330,13705,6330,13705,6349xe" filled="true" fillcolor="#000000" stroked="false">
                <v:path arrowok="t"/>
                <v:fill type="solid"/>
              </v:shape>
            </v:group>
            <v:group style="position:absolute;left:13705;top:6349;width:10;height:20" coordorigin="13705,6349" coordsize="10,20">
              <v:shape style="position:absolute;left:13705;top:6349;width:10;height:20" coordorigin="13705,6349" coordsize="10,20" path="m13705,6368l13714,6368,13714,6349,13705,6349,13705,6368xe" filled="true" fillcolor="#000000" stroked="false">
                <v:path arrowok="t"/>
                <v:fill type="solid"/>
              </v:shape>
            </v:group>
            <v:group style="position:absolute;left:13705;top:6368;width:10;height:20" coordorigin="13705,6368" coordsize="10,20">
              <v:shape style="position:absolute;left:13705;top:6368;width:10;height:20" coordorigin="13705,6368" coordsize="10,20" path="m13705,6387l13714,6387,13714,6368,13705,6368,13705,6387xe" filled="true" fillcolor="#000000" stroked="false">
                <v:path arrowok="t"/>
                <v:fill type="solid"/>
              </v:shape>
            </v:group>
            <v:group style="position:absolute;left:13705;top:6387;width:10;height:20" coordorigin="13705,6387" coordsize="10,20">
              <v:shape style="position:absolute;left:13705;top:6387;width:10;height:20" coordorigin="13705,6387" coordsize="10,20" path="m13705,6406l13714,6406,13714,6387,13705,6387,13705,6406xe" filled="true" fillcolor="#000000" stroked="false">
                <v:path arrowok="t"/>
                <v:fill type="solid"/>
              </v:shape>
            </v:group>
            <v:group style="position:absolute;left:13705;top:6409;width:10;height:2" coordorigin="13705,6409" coordsize="10,2">
              <v:shape style="position:absolute;left:13705;top:6409;width:10;height:2" coordorigin="13705,6409" coordsize="10,0" path="m13705,6409l13714,6409e" filled="false" stroked="true" strokeweight=".299988pt" strokecolor="#000000">
                <v:path arrowok="t"/>
              </v:shape>
            </v:group>
            <v:group style="position:absolute;left:3269;top:6417;width:10;height:2" coordorigin="3269,6417" coordsize="10,2">
              <v:shape style="position:absolute;left:3269;top:6417;width:10;height:2" coordorigin="3269,6417" coordsize="10,0" path="m3269,6417l3279,6417e" filled="false" stroked="true" strokeweight=".480011pt" strokecolor="#000000">
                <v:path arrowok="t"/>
              </v:shape>
              <v:shape style="position:absolute;left:1128;top:6412;width:3453;height:10" type="#_x0000_t75" stroked="false">
                <v:imagedata r:id="rId231" o:title=""/>
              </v:shape>
              <v:shape style="position:absolute;left:4576;top:6412;width:625;height:10" type="#_x0000_t75" stroked="false">
                <v:imagedata r:id="rId232" o:title=""/>
              </v:shape>
              <v:shape style="position:absolute;left:5196;top:6412;width:2838;height:10" type="#_x0000_t75" stroked="false">
                <v:imagedata r:id="rId233" o:title=""/>
              </v:shape>
              <v:shape style="position:absolute;left:8030;top:6412;width:717;height:10" type="#_x0000_t75" stroked="false">
                <v:imagedata r:id="rId234" o:title=""/>
              </v:shape>
              <v:shape style="position:absolute;left:8742;top:6412;width:856;height:10" type="#_x0000_t75" stroked="false">
                <v:imagedata r:id="rId235" o:title=""/>
              </v:shape>
              <v:shape style="position:absolute;left:9592;top:6412;width:853;height:10" type="#_x0000_t75" stroked="false">
                <v:imagedata r:id="rId236" o:title=""/>
              </v:shape>
              <v:shape style="position:absolute;left:10441;top:6412;width:1565;height:10" type="#_x0000_t75" stroked="false">
                <v:imagedata r:id="rId237" o:title=""/>
              </v:shape>
              <v:shape style="position:absolute;left:12001;top:6412;width:3412;height:10" type="#_x0000_t75" stroked="false">
                <v:imagedata r:id="rId238" o:title=""/>
              </v:shape>
            </v:group>
            <v:group style="position:absolute;left:3269;top:6422;width:10;height:20" coordorigin="3269,6422" coordsize="10,20">
              <v:shape style="position:absolute;left:3269;top:6422;width:10;height:20" coordorigin="3269,6422" coordsize="10,20" path="m3269,6441l3279,6441,3279,6422,3269,6422,3269,6441xe" filled="true" fillcolor="#000000" stroked="false">
                <v:path arrowok="t"/>
                <v:fill type="solid"/>
              </v:shape>
            </v:group>
            <v:group style="position:absolute;left:3269;top:6441;width:10;height:20" coordorigin="3269,6441" coordsize="10,20">
              <v:shape style="position:absolute;left:3269;top:6441;width:10;height:20" coordorigin="3269,6441" coordsize="10,20" path="m3269,6460l3279,6460,3279,6441,3269,6441,3269,6460xe" filled="true" fillcolor="#000000" stroked="false">
                <v:path arrowok="t"/>
                <v:fill type="solid"/>
              </v:shape>
            </v:group>
            <v:group style="position:absolute;left:3269;top:6460;width:10;height:20" coordorigin="3269,6460" coordsize="10,20">
              <v:shape style="position:absolute;left:3269;top:6460;width:10;height:20" coordorigin="3269,6460" coordsize="10,20" path="m3269,6480l3279,6480,3279,6460,3269,6460,3269,6480xe" filled="true" fillcolor="#000000" stroked="false">
                <v:path arrowok="t"/>
                <v:fill type="solid"/>
              </v:shape>
            </v:group>
            <v:group style="position:absolute;left:3269;top:6480;width:10;height:20" coordorigin="3269,6480" coordsize="10,20">
              <v:shape style="position:absolute;left:3269;top:6480;width:10;height:20" coordorigin="3269,6480" coordsize="10,20" path="m3269,6499l3279,6499,3279,6480,3269,6480,3269,6499xe" filled="true" fillcolor="#000000" stroked="false">
                <v:path arrowok="t"/>
                <v:fill type="solid"/>
              </v:shape>
            </v:group>
            <v:group style="position:absolute;left:3269;top:6499;width:10;height:20" coordorigin="3269,6499" coordsize="10,20">
              <v:shape style="position:absolute;left:3269;top:6499;width:10;height:20" coordorigin="3269,6499" coordsize="10,20" path="m3269,6518l3279,6518,3279,6499,3269,6499,3269,6518xe" filled="true" fillcolor="#000000" stroked="false">
                <v:path arrowok="t"/>
                <v:fill type="solid"/>
              </v:shape>
            </v:group>
            <v:group style="position:absolute;left:3269;top:6518;width:10;height:20" coordorigin="3269,6518" coordsize="10,20">
              <v:shape style="position:absolute;left:3269;top:6518;width:10;height:20" coordorigin="3269,6518" coordsize="10,20" path="m3269,6537l3279,6537,3279,6518,3269,6518,3269,6537xe" filled="true" fillcolor="#000000" stroked="false">
                <v:path arrowok="t"/>
                <v:fill type="solid"/>
              </v:shape>
            </v:group>
            <v:group style="position:absolute;left:3269;top:6537;width:10;height:20" coordorigin="3269,6537" coordsize="10,20">
              <v:shape style="position:absolute;left:3269;top:6537;width:10;height:20" coordorigin="3269,6537" coordsize="10,20" path="m3269,6556l3279,6556,3279,6537,3269,6537,3269,6556xe" filled="true" fillcolor="#000000" stroked="false">
                <v:path arrowok="t"/>
                <v:fill type="solid"/>
              </v:shape>
            </v:group>
            <v:group style="position:absolute;left:3269;top:6556;width:10;height:20" coordorigin="3269,6556" coordsize="10,20">
              <v:shape style="position:absolute;left:3269;top:6556;width:10;height:20" coordorigin="3269,6556" coordsize="10,20" path="m3269,6576l3279,6576,3279,6556,3269,6556,3269,6576xe" filled="true" fillcolor="#000000" stroked="false">
                <v:path arrowok="t"/>
                <v:fill type="solid"/>
              </v:shape>
            </v:group>
            <v:group style="position:absolute;left:3269;top:6576;width:10;height:20" coordorigin="3269,6576" coordsize="10,20">
              <v:shape style="position:absolute;left:3269;top:6576;width:10;height:20" coordorigin="3269,6576" coordsize="10,20" path="m3269,6595l3279,6595,3279,6576,3269,6576,3269,6595xe" filled="true" fillcolor="#000000" stroked="false">
                <v:path arrowok="t"/>
                <v:fill type="solid"/>
              </v:shape>
            </v:group>
            <v:group style="position:absolute;left:3269;top:6595;width:10;height:20" coordorigin="3269,6595" coordsize="10,20">
              <v:shape style="position:absolute;left:3269;top:6595;width:10;height:20" coordorigin="3269,6595" coordsize="10,20" path="m3269,6614l3279,6614,3279,6595,3269,6595,3269,6614xe" filled="true" fillcolor="#000000" stroked="false">
                <v:path arrowok="t"/>
                <v:fill type="solid"/>
              </v:shape>
            </v:group>
            <v:group style="position:absolute;left:3269;top:6614;width:10;height:20" coordorigin="3269,6614" coordsize="10,20">
              <v:shape style="position:absolute;left:3269;top:6614;width:10;height:20" coordorigin="3269,6614" coordsize="10,20" path="m3269,6633l3279,6633,3279,6614,3269,6614,3269,6633xe" filled="true" fillcolor="#000000" stroked="false">
                <v:path arrowok="t"/>
                <v:fill type="solid"/>
              </v:shape>
            </v:group>
            <v:group style="position:absolute;left:3269;top:6636;width:10;height:2" coordorigin="3269,6636" coordsize="10,2">
              <v:shape style="position:absolute;left:3269;top:6636;width:10;height:2" coordorigin="3269,6636" coordsize="10,0" path="m3269,6636l3279,6636e" filled="false" stroked="true" strokeweight=".299988pt" strokecolor="#000000">
                <v:path arrowok="t"/>
              </v:shape>
            </v:group>
            <v:group style="position:absolute;left:4581;top:6422;width:10;height:20" coordorigin="4581,6422" coordsize="10,20">
              <v:shape style="position:absolute;left:4581;top:6422;width:10;height:20" coordorigin="4581,6422" coordsize="10,20" path="m4581,6441l4590,6441,4590,6422,4581,6422,4581,6441xe" filled="true" fillcolor="#000000" stroked="false">
                <v:path arrowok="t"/>
                <v:fill type="solid"/>
              </v:shape>
            </v:group>
            <v:group style="position:absolute;left:4581;top:6441;width:10;height:20" coordorigin="4581,6441" coordsize="10,20">
              <v:shape style="position:absolute;left:4581;top:6441;width:10;height:20" coordorigin="4581,6441" coordsize="10,20" path="m4581,6460l4590,6460,4590,6441,4581,6441,4581,6460xe" filled="true" fillcolor="#000000" stroked="false">
                <v:path arrowok="t"/>
                <v:fill type="solid"/>
              </v:shape>
            </v:group>
            <v:group style="position:absolute;left:4581;top:6460;width:10;height:20" coordorigin="4581,6460" coordsize="10,20">
              <v:shape style="position:absolute;left:4581;top:6460;width:10;height:20" coordorigin="4581,6460" coordsize="10,20" path="m4581,6480l4590,6480,4590,6460,4581,6460,4581,6480xe" filled="true" fillcolor="#000000" stroked="false">
                <v:path arrowok="t"/>
                <v:fill type="solid"/>
              </v:shape>
            </v:group>
            <v:group style="position:absolute;left:4581;top:6480;width:10;height:20" coordorigin="4581,6480" coordsize="10,20">
              <v:shape style="position:absolute;left:4581;top:6480;width:10;height:20" coordorigin="4581,6480" coordsize="10,20" path="m4581,6499l4590,6499,4590,6480,4581,6480,4581,6499xe" filled="true" fillcolor="#000000" stroked="false">
                <v:path arrowok="t"/>
                <v:fill type="solid"/>
              </v:shape>
            </v:group>
            <v:group style="position:absolute;left:4581;top:6499;width:10;height:20" coordorigin="4581,6499" coordsize="10,20">
              <v:shape style="position:absolute;left:4581;top:6499;width:10;height:20" coordorigin="4581,6499" coordsize="10,20" path="m4581,6518l4590,6518,4590,6499,4581,6499,4581,6518xe" filled="true" fillcolor="#000000" stroked="false">
                <v:path arrowok="t"/>
                <v:fill type="solid"/>
              </v:shape>
            </v:group>
            <v:group style="position:absolute;left:4581;top:6518;width:10;height:20" coordorigin="4581,6518" coordsize="10,20">
              <v:shape style="position:absolute;left:4581;top:6518;width:10;height:20" coordorigin="4581,6518" coordsize="10,20" path="m4581,6537l4590,6537,4590,6518,4581,6518,4581,6537xe" filled="true" fillcolor="#000000" stroked="false">
                <v:path arrowok="t"/>
                <v:fill type="solid"/>
              </v:shape>
            </v:group>
            <v:group style="position:absolute;left:4581;top:6537;width:10;height:20" coordorigin="4581,6537" coordsize="10,20">
              <v:shape style="position:absolute;left:4581;top:6537;width:10;height:20" coordorigin="4581,6537" coordsize="10,20" path="m4581,6556l4590,6556,4590,6537,4581,6537,4581,6556xe" filled="true" fillcolor="#000000" stroked="false">
                <v:path arrowok="t"/>
                <v:fill type="solid"/>
              </v:shape>
            </v:group>
            <v:group style="position:absolute;left:4581;top:6556;width:10;height:20" coordorigin="4581,6556" coordsize="10,20">
              <v:shape style="position:absolute;left:4581;top:6556;width:10;height:20" coordorigin="4581,6556" coordsize="10,20" path="m4581,6576l4590,6576,4590,6556,4581,6556,4581,6576xe" filled="true" fillcolor="#000000" stroked="false">
                <v:path arrowok="t"/>
                <v:fill type="solid"/>
              </v:shape>
            </v:group>
            <v:group style="position:absolute;left:4581;top:6576;width:10;height:20" coordorigin="4581,6576" coordsize="10,20">
              <v:shape style="position:absolute;left:4581;top:6576;width:10;height:20" coordorigin="4581,6576" coordsize="10,20" path="m4581,6595l4590,6595,4590,6576,4581,6576,4581,6595xe" filled="true" fillcolor="#000000" stroked="false">
                <v:path arrowok="t"/>
                <v:fill type="solid"/>
              </v:shape>
            </v:group>
            <v:group style="position:absolute;left:4581;top:6595;width:10;height:20" coordorigin="4581,6595" coordsize="10,20">
              <v:shape style="position:absolute;left:4581;top:6595;width:10;height:20" coordorigin="4581,6595" coordsize="10,20" path="m4581,6614l4590,6614,4590,6595,4581,6595,4581,6614xe" filled="true" fillcolor="#000000" stroked="false">
                <v:path arrowok="t"/>
                <v:fill type="solid"/>
              </v:shape>
            </v:group>
            <v:group style="position:absolute;left:4581;top:6614;width:10;height:20" coordorigin="4581,6614" coordsize="10,20">
              <v:shape style="position:absolute;left:4581;top:6614;width:10;height:20" coordorigin="4581,6614" coordsize="10,20" path="m4581,6633l4590,6633,4590,6614,4581,6614,4581,6633xe" filled="true" fillcolor="#000000" stroked="false">
                <v:path arrowok="t"/>
                <v:fill type="solid"/>
              </v:shape>
            </v:group>
            <v:group style="position:absolute;left:4581;top:6636;width:10;height:2" coordorigin="4581,6636" coordsize="10,2">
              <v:shape style="position:absolute;left:4581;top:6636;width:10;height:2" coordorigin="4581,6636" coordsize="10,0" path="m4581,6636l4590,6636e" filled="false" stroked="true" strokeweight=".299988pt" strokecolor="#000000">
                <v:path arrowok="t"/>
              </v:shape>
            </v:group>
            <v:group style="position:absolute;left:5201;top:6422;width:10;height:20" coordorigin="5201,6422" coordsize="10,20">
              <v:shape style="position:absolute;left:5201;top:6422;width:10;height:20" coordorigin="5201,6422" coordsize="10,20" path="m5201,6441l5211,6441,5211,6422,5201,6422,5201,6441xe" filled="true" fillcolor="#000000" stroked="false">
                <v:path arrowok="t"/>
                <v:fill type="solid"/>
              </v:shape>
            </v:group>
            <v:group style="position:absolute;left:5201;top:6441;width:10;height:20" coordorigin="5201,6441" coordsize="10,20">
              <v:shape style="position:absolute;left:5201;top:6441;width:10;height:20" coordorigin="5201,6441" coordsize="10,20" path="m5201,6460l5211,6460,5211,6441,5201,6441,5201,6460xe" filled="true" fillcolor="#000000" stroked="false">
                <v:path arrowok="t"/>
                <v:fill type="solid"/>
              </v:shape>
            </v:group>
            <v:group style="position:absolute;left:5201;top:6460;width:10;height:20" coordorigin="5201,6460" coordsize="10,20">
              <v:shape style="position:absolute;left:5201;top:6460;width:10;height:20" coordorigin="5201,6460" coordsize="10,20" path="m5201,6480l5211,6480,5211,6460,5201,6460,5201,6480xe" filled="true" fillcolor="#000000" stroked="false">
                <v:path arrowok="t"/>
                <v:fill type="solid"/>
              </v:shape>
            </v:group>
            <v:group style="position:absolute;left:5201;top:6480;width:10;height:20" coordorigin="5201,6480" coordsize="10,20">
              <v:shape style="position:absolute;left:5201;top:6480;width:10;height:20" coordorigin="5201,6480" coordsize="10,20" path="m5201,6499l5211,6499,5211,6480,5201,6480,5201,6499xe" filled="true" fillcolor="#000000" stroked="false">
                <v:path arrowok="t"/>
                <v:fill type="solid"/>
              </v:shape>
            </v:group>
            <v:group style="position:absolute;left:5201;top:6499;width:10;height:20" coordorigin="5201,6499" coordsize="10,20">
              <v:shape style="position:absolute;left:5201;top:6499;width:10;height:20" coordorigin="5201,6499" coordsize="10,20" path="m5201,6518l5211,6518,5211,6499,5201,6499,5201,6518xe" filled="true" fillcolor="#000000" stroked="false">
                <v:path arrowok="t"/>
                <v:fill type="solid"/>
              </v:shape>
            </v:group>
            <v:group style="position:absolute;left:5201;top:6518;width:10;height:20" coordorigin="5201,6518" coordsize="10,20">
              <v:shape style="position:absolute;left:5201;top:6518;width:10;height:20" coordorigin="5201,6518" coordsize="10,20" path="m5201,6537l5211,6537,5211,6518,5201,6518,5201,6537xe" filled="true" fillcolor="#000000" stroked="false">
                <v:path arrowok="t"/>
                <v:fill type="solid"/>
              </v:shape>
            </v:group>
            <v:group style="position:absolute;left:5201;top:6537;width:10;height:20" coordorigin="5201,6537" coordsize="10,20">
              <v:shape style="position:absolute;left:5201;top:6537;width:10;height:20" coordorigin="5201,6537" coordsize="10,20" path="m5201,6556l5211,6556,5211,6537,5201,6537,5201,6556xe" filled="true" fillcolor="#000000" stroked="false">
                <v:path arrowok="t"/>
                <v:fill type="solid"/>
              </v:shape>
            </v:group>
            <v:group style="position:absolute;left:5201;top:6556;width:10;height:20" coordorigin="5201,6556" coordsize="10,20">
              <v:shape style="position:absolute;left:5201;top:6556;width:10;height:20" coordorigin="5201,6556" coordsize="10,20" path="m5201,6576l5211,6576,5211,6556,5201,6556,5201,6576xe" filled="true" fillcolor="#000000" stroked="false">
                <v:path arrowok="t"/>
                <v:fill type="solid"/>
              </v:shape>
            </v:group>
            <v:group style="position:absolute;left:5201;top:6576;width:10;height:20" coordorigin="5201,6576" coordsize="10,20">
              <v:shape style="position:absolute;left:5201;top:6576;width:10;height:20" coordorigin="5201,6576" coordsize="10,20" path="m5201,6595l5211,6595,5211,6576,5201,6576,5201,6595xe" filled="true" fillcolor="#000000" stroked="false">
                <v:path arrowok="t"/>
                <v:fill type="solid"/>
              </v:shape>
            </v:group>
            <v:group style="position:absolute;left:5201;top:6595;width:10;height:20" coordorigin="5201,6595" coordsize="10,20">
              <v:shape style="position:absolute;left:5201;top:6595;width:10;height:20" coordorigin="5201,6595" coordsize="10,20" path="m5201,6614l5211,6614,5211,6595,5201,6595,5201,6614xe" filled="true" fillcolor="#000000" stroked="false">
                <v:path arrowok="t"/>
                <v:fill type="solid"/>
              </v:shape>
            </v:group>
            <v:group style="position:absolute;left:5201;top:6614;width:10;height:20" coordorigin="5201,6614" coordsize="10,20">
              <v:shape style="position:absolute;left:5201;top:6614;width:10;height:20" coordorigin="5201,6614" coordsize="10,20" path="m5201,6633l5211,6633,5211,6614,5201,6614,5201,6633xe" filled="true" fillcolor="#000000" stroked="false">
                <v:path arrowok="t"/>
                <v:fill type="solid"/>
              </v:shape>
            </v:group>
            <v:group style="position:absolute;left:5201;top:6636;width:10;height:2" coordorigin="5201,6636" coordsize="10,2">
              <v:shape style="position:absolute;left:5201;top:6636;width:10;height:2" coordorigin="5201,6636" coordsize="10,0" path="m5201,6636l5211,6636e" filled="false" stroked="true" strokeweight=".299988pt" strokecolor="#000000">
                <v:path arrowok="t"/>
              </v:shape>
            </v:group>
            <v:group style="position:absolute;left:5909;top:6422;width:10;height:20" coordorigin="5909,6422" coordsize="10,20">
              <v:shape style="position:absolute;left:5909;top:6422;width:10;height:20" coordorigin="5909,6422" coordsize="10,20" path="m5909,6441l5919,6441,5919,6422,5909,6422,5909,6441xe" filled="true" fillcolor="#000000" stroked="false">
                <v:path arrowok="t"/>
                <v:fill type="solid"/>
              </v:shape>
            </v:group>
            <v:group style="position:absolute;left:5909;top:6441;width:10;height:20" coordorigin="5909,6441" coordsize="10,20">
              <v:shape style="position:absolute;left:5909;top:6441;width:10;height:20" coordorigin="5909,6441" coordsize="10,20" path="m5909,6460l5919,6460,5919,6441,5909,6441,5909,6460xe" filled="true" fillcolor="#000000" stroked="false">
                <v:path arrowok="t"/>
                <v:fill type="solid"/>
              </v:shape>
            </v:group>
            <v:group style="position:absolute;left:5909;top:6460;width:10;height:20" coordorigin="5909,6460" coordsize="10,20">
              <v:shape style="position:absolute;left:5909;top:6460;width:10;height:20" coordorigin="5909,6460" coordsize="10,20" path="m5909,6480l5919,6480,5919,6460,5909,6460,5909,6480xe" filled="true" fillcolor="#000000" stroked="false">
                <v:path arrowok="t"/>
                <v:fill type="solid"/>
              </v:shape>
            </v:group>
            <v:group style="position:absolute;left:5909;top:6480;width:10;height:20" coordorigin="5909,6480" coordsize="10,20">
              <v:shape style="position:absolute;left:5909;top:6480;width:10;height:20" coordorigin="5909,6480" coordsize="10,20" path="m5909,6499l5919,6499,5919,6480,5909,6480,5909,6499xe" filled="true" fillcolor="#000000" stroked="false">
                <v:path arrowok="t"/>
                <v:fill type="solid"/>
              </v:shape>
            </v:group>
            <v:group style="position:absolute;left:5909;top:6499;width:10;height:20" coordorigin="5909,6499" coordsize="10,20">
              <v:shape style="position:absolute;left:5909;top:6499;width:10;height:20" coordorigin="5909,6499" coordsize="10,20" path="m5909,6518l5919,6518,5919,6499,5909,6499,5909,6518xe" filled="true" fillcolor="#000000" stroked="false">
                <v:path arrowok="t"/>
                <v:fill type="solid"/>
              </v:shape>
            </v:group>
            <v:group style="position:absolute;left:5909;top:6518;width:10;height:20" coordorigin="5909,6518" coordsize="10,20">
              <v:shape style="position:absolute;left:5909;top:6518;width:10;height:20" coordorigin="5909,6518" coordsize="10,20" path="m5909,6537l5919,6537,5919,6518,5909,6518,5909,6537xe" filled="true" fillcolor="#000000" stroked="false">
                <v:path arrowok="t"/>
                <v:fill type="solid"/>
              </v:shape>
            </v:group>
            <v:group style="position:absolute;left:5909;top:6537;width:10;height:20" coordorigin="5909,6537" coordsize="10,20">
              <v:shape style="position:absolute;left:5909;top:6537;width:10;height:20" coordorigin="5909,6537" coordsize="10,20" path="m5909,6556l5919,6556,5919,6537,5909,6537,5909,6556xe" filled="true" fillcolor="#000000" stroked="false">
                <v:path arrowok="t"/>
                <v:fill type="solid"/>
              </v:shape>
            </v:group>
            <v:group style="position:absolute;left:5909;top:6556;width:10;height:20" coordorigin="5909,6556" coordsize="10,20">
              <v:shape style="position:absolute;left:5909;top:6556;width:10;height:20" coordorigin="5909,6556" coordsize="10,20" path="m5909,6576l5919,6576,5919,6556,5909,6556,5909,6576xe" filled="true" fillcolor="#000000" stroked="false">
                <v:path arrowok="t"/>
                <v:fill type="solid"/>
              </v:shape>
            </v:group>
            <v:group style="position:absolute;left:5909;top:6576;width:10;height:20" coordorigin="5909,6576" coordsize="10,20">
              <v:shape style="position:absolute;left:5909;top:6576;width:10;height:20" coordorigin="5909,6576" coordsize="10,20" path="m5909,6595l5919,6595,5919,6576,5909,6576,5909,6595xe" filled="true" fillcolor="#000000" stroked="false">
                <v:path arrowok="t"/>
                <v:fill type="solid"/>
              </v:shape>
            </v:group>
            <v:group style="position:absolute;left:5909;top:6595;width:10;height:20" coordorigin="5909,6595" coordsize="10,20">
              <v:shape style="position:absolute;left:5909;top:6595;width:10;height:20" coordorigin="5909,6595" coordsize="10,20" path="m5909,6614l5919,6614,5919,6595,5909,6595,5909,6614xe" filled="true" fillcolor="#000000" stroked="false">
                <v:path arrowok="t"/>
                <v:fill type="solid"/>
              </v:shape>
            </v:group>
            <v:group style="position:absolute;left:5909;top:6614;width:10;height:20" coordorigin="5909,6614" coordsize="10,20">
              <v:shape style="position:absolute;left:5909;top:6614;width:10;height:20" coordorigin="5909,6614" coordsize="10,20" path="m5909,6633l5919,6633,5919,6614,5909,6614,5909,6633xe" filled="true" fillcolor="#000000" stroked="false">
                <v:path arrowok="t"/>
                <v:fill type="solid"/>
              </v:shape>
            </v:group>
            <v:group style="position:absolute;left:5909;top:6636;width:10;height:2" coordorigin="5909,6636" coordsize="10,2">
              <v:shape style="position:absolute;left:5909;top:6636;width:10;height:2" coordorigin="5909,6636" coordsize="10,0" path="m5909,6636l5919,6636e" filled="false" stroked="true" strokeweight=".299988pt" strokecolor="#000000">
                <v:path arrowok="t"/>
              </v:shape>
            </v:group>
            <v:group style="position:absolute;left:6478;top:6422;width:10;height:20" coordorigin="6478,6422" coordsize="10,20">
              <v:shape style="position:absolute;left:6478;top:6422;width:10;height:20" coordorigin="6478,6422" coordsize="10,20" path="m6478,6441l6488,6441,6488,6422,6478,6422,6478,6441xe" filled="true" fillcolor="#000000" stroked="false">
                <v:path arrowok="t"/>
                <v:fill type="solid"/>
              </v:shape>
            </v:group>
            <v:group style="position:absolute;left:6478;top:6441;width:10;height:20" coordorigin="6478,6441" coordsize="10,20">
              <v:shape style="position:absolute;left:6478;top:6441;width:10;height:20" coordorigin="6478,6441" coordsize="10,20" path="m6478,6460l6488,6460,6488,6441,6478,6441,6478,6460xe" filled="true" fillcolor="#000000" stroked="false">
                <v:path arrowok="t"/>
                <v:fill type="solid"/>
              </v:shape>
            </v:group>
            <v:group style="position:absolute;left:6478;top:6460;width:10;height:20" coordorigin="6478,6460" coordsize="10,20">
              <v:shape style="position:absolute;left:6478;top:6460;width:10;height:20" coordorigin="6478,6460" coordsize="10,20" path="m6478,6480l6488,6480,6488,6460,6478,6460,6478,6480xe" filled="true" fillcolor="#000000" stroked="false">
                <v:path arrowok="t"/>
                <v:fill type="solid"/>
              </v:shape>
            </v:group>
            <v:group style="position:absolute;left:6478;top:6480;width:10;height:20" coordorigin="6478,6480" coordsize="10,20">
              <v:shape style="position:absolute;left:6478;top:6480;width:10;height:20" coordorigin="6478,6480" coordsize="10,20" path="m6478,6499l6488,6499,6488,6480,6478,6480,6478,6499xe" filled="true" fillcolor="#000000" stroked="false">
                <v:path arrowok="t"/>
                <v:fill type="solid"/>
              </v:shape>
            </v:group>
            <v:group style="position:absolute;left:6478;top:6499;width:10;height:20" coordorigin="6478,6499" coordsize="10,20">
              <v:shape style="position:absolute;left:6478;top:6499;width:10;height:20" coordorigin="6478,6499" coordsize="10,20" path="m6478,6518l6488,6518,6488,6499,6478,6499,6478,6518xe" filled="true" fillcolor="#000000" stroked="false">
                <v:path arrowok="t"/>
                <v:fill type="solid"/>
              </v:shape>
            </v:group>
            <v:group style="position:absolute;left:6478;top:6518;width:10;height:20" coordorigin="6478,6518" coordsize="10,20">
              <v:shape style="position:absolute;left:6478;top:6518;width:10;height:20" coordorigin="6478,6518" coordsize="10,20" path="m6478,6537l6488,6537,6488,6518,6478,6518,6478,6537xe" filled="true" fillcolor="#000000" stroked="false">
                <v:path arrowok="t"/>
                <v:fill type="solid"/>
              </v:shape>
            </v:group>
            <v:group style="position:absolute;left:6478;top:6537;width:10;height:20" coordorigin="6478,6537" coordsize="10,20">
              <v:shape style="position:absolute;left:6478;top:6537;width:10;height:20" coordorigin="6478,6537" coordsize="10,20" path="m6478,6556l6488,6556,6488,6537,6478,6537,6478,6556xe" filled="true" fillcolor="#000000" stroked="false">
                <v:path arrowok="t"/>
                <v:fill type="solid"/>
              </v:shape>
            </v:group>
            <v:group style="position:absolute;left:6478;top:6556;width:10;height:20" coordorigin="6478,6556" coordsize="10,20">
              <v:shape style="position:absolute;left:6478;top:6556;width:10;height:20" coordorigin="6478,6556" coordsize="10,20" path="m6478,6576l6488,6576,6488,6556,6478,6556,6478,6576xe" filled="true" fillcolor="#000000" stroked="false">
                <v:path arrowok="t"/>
                <v:fill type="solid"/>
              </v:shape>
            </v:group>
            <v:group style="position:absolute;left:6478;top:6576;width:10;height:20" coordorigin="6478,6576" coordsize="10,20">
              <v:shape style="position:absolute;left:6478;top:6576;width:10;height:20" coordorigin="6478,6576" coordsize="10,20" path="m6478,6595l6488,6595,6488,6576,6478,6576,6478,6595xe" filled="true" fillcolor="#000000" stroked="false">
                <v:path arrowok="t"/>
                <v:fill type="solid"/>
              </v:shape>
            </v:group>
            <v:group style="position:absolute;left:6478;top:6595;width:10;height:20" coordorigin="6478,6595" coordsize="10,20">
              <v:shape style="position:absolute;left:6478;top:6595;width:10;height:20" coordorigin="6478,6595" coordsize="10,20" path="m6478,6614l6488,6614,6488,6595,6478,6595,6478,6614xe" filled="true" fillcolor="#000000" stroked="false">
                <v:path arrowok="t"/>
                <v:fill type="solid"/>
              </v:shape>
            </v:group>
            <v:group style="position:absolute;left:6478;top:6614;width:10;height:20" coordorigin="6478,6614" coordsize="10,20">
              <v:shape style="position:absolute;left:6478;top:6614;width:10;height:20" coordorigin="6478,6614" coordsize="10,20" path="m6478,6633l6488,6633,6488,6614,6478,6614,6478,6633xe" filled="true" fillcolor="#000000" stroked="false">
                <v:path arrowok="t"/>
                <v:fill type="solid"/>
              </v:shape>
            </v:group>
            <v:group style="position:absolute;left:6478;top:6636;width:10;height:2" coordorigin="6478,6636" coordsize="10,2">
              <v:shape style="position:absolute;left:6478;top:6636;width:10;height:2" coordorigin="6478,6636" coordsize="10,0" path="m6478,6636l6488,6636e" filled="false" stroked="true" strokeweight=".299988pt" strokecolor="#000000">
                <v:path arrowok="t"/>
              </v:shape>
            </v:group>
            <v:group style="position:absolute;left:8034;top:6422;width:10;height:20" coordorigin="8034,6422" coordsize="10,20">
              <v:shape style="position:absolute;left:8034;top:6422;width:10;height:20" coordorigin="8034,6422" coordsize="10,20" path="m8034,6441l8044,6441,8044,6422,8034,6422,8034,6441xe" filled="true" fillcolor="#000000" stroked="false">
                <v:path arrowok="t"/>
                <v:fill type="solid"/>
              </v:shape>
            </v:group>
            <v:group style="position:absolute;left:8034;top:6441;width:10;height:20" coordorigin="8034,6441" coordsize="10,20">
              <v:shape style="position:absolute;left:8034;top:6441;width:10;height:20" coordorigin="8034,6441" coordsize="10,20" path="m8034,6460l8044,6460,8044,6441,8034,6441,8034,6460xe" filled="true" fillcolor="#000000" stroked="false">
                <v:path arrowok="t"/>
                <v:fill type="solid"/>
              </v:shape>
            </v:group>
            <v:group style="position:absolute;left:8034;top:6460;width:10;height:20" coordorigin="8034,6460" coordsize="10,20">
              <v:shape style="position:absolute;left:8034;top:6460;width:10;height:20" coordorigin="8034,6460" coordsize="10,20" path="m8034,6480l8044,6480,8044,6460,8034,6460,8034,6480xe" filled="true" fillcolor="#000000" stroked="false">
                <v:path arrowok="t"/>
                <v:fill type="solid"/>
              </v:shape>
            </v:group>
            <v:group style="position:absolute;left:8034;top:6480;width:10;height:20" coordorigin="8034,6480" coordsize="10,20">
              <v:shape style="position:absolute;left:8034;top:6480;width:10;height:20" coordorigin="8034,6480" coordsize="10,20" path="m8034,6499l8044,6499,8044,6480,8034,6480,8034,6499xe" filled="true" fillcolor="#000000" stroked="false">
                <v:path arrowok="t"/>
                <v:fill type="solid"/>
              </v:shape>
            </v:group>
            <v:group style="position:absolute;left:8034;top:6499;width:10;height:20" coordorigin="8034,6499" coordsize="10,20">
              <v:shape style="position:absolute;left:8034;top:6499;width:10;height:20" coordorigin="8034,6499" coordsize="10,20" path="m8034,6518l8044,6518,8044,6499,8034,6499,8034,6518xe" filled="true" fillcolor="#000000" stroked="false">
                <v:path arrowok="t"/>
                <v:fill type="solid"/>
              </v:shape>
            </v:group>
            <v:group style="position:absolute;left:8034;top:6518;width:10;height:20" coordorigin="8034,6518" coordsize="10,20">
              <v:shape style="position:absolute;left:8034;top:6518;width:10;height:20" coordorigin="8034,6518" coordsize="10,20" path="m8034,6537l8044,6537,8044,6518,8034,6518,8034,6537xe" filled="true" fillcolor="#000000" stroked="false">
                <v:path arrowok="t"/>
                <v:fill type="solid"/>
              </v:shape>
            </v:group>
            <v:group style="position:absolute;left:8034;top:6537;width:10;height:20" coordorigin="8034,6537" coordsize="10,20">
              <v:shape style="position:absolute;left:8034;top:6537;width:10;height:20" coordorigin="8034,6537" coordsize="10,20" path="m8034,6556l8044,6556,8044,6537,8034,6537,8034,6556xe" filled="true" fillcolor="#000000" stroked="false">
                <v:path arrowok="t"/>
                <v:fill type="solid"/>
              </v:shape>
            </v:group>
            <v:group style="position:absolute;left:8034;top:6556;width:10;height:20" coordorigin="8034,6556" coordsize="10,20">
              <v:shape style="position:absolute;left:8034;top:6556;width:10;height:20" coordorigin="8034,6556" coordsize="10,20" path="m8034,6576l8044,6576,8044,6556,8034,6556,8034,6576xe" filled="true" fillcolor="#000000" stroked="false">
                <v:path arrowok="t"/>
                <v:fill type="solid"/>
              </v:shape>
            </v:group>
            <v:group style="position:absolute;left:8034;top:6576;width:10;height:20" coordorigin="8034,6576" coordsize="10,20">
              <v:shape style="position:absolute;left:8034;top:6576;width:10;height:20" coordorigin="8034,6576" coordsize="10,20" path="m8034,6595l8044,6595,8044,6576,8034,6576,8034,6595xe" filled="true" fillcolor="#000000" stroked="false">
                <v:path arrowok="t"/>
                <v:fill type="solid"/>
              </v:shape>
            </v:group>
            <v:group style="position:absolute;left:8034;top:6595;width:10;height:20" coordorigin="8034,6595" coordsize="10,20">
              <v:shape style="position:absolute;left:8034;top:6595;width:10;height:20" coordorigin="8034,6595" coordsize="10,20" path="m8034,6614l8044,6614,8044,6595,8034,6595,8034,6614xe" filled="true" fillcolor="#000000" stroked="false">
                <v:path arrowok="t"/>
                <v:fill type="solid"/>
              </v:shape>
            </v:group>
            <v:group style="position:absolute;left:8034;top:6614;width:10;height:20" coordorigin="8034,6614" coordsize="10,20">
              <v:shape style="position:absolute;left:8034;top:6614;width:10;height:20" coordorigin="8034,6614" coordsize="10,20" path="m8034,6633l8044,6633,8044,6614,8034,6614,8034,6633xe" filled="true" fillcolor="#000000" stroked="false">
                <v:path arrowok="t"/>
                <v:fill type="solid"/>
              </v:shape>
            </v:group>
            <v:group style="position:absolute;left:8034;top:6636;width:10;height:2" coordorigin="8034,6636" coordsize="10,2">
              <v:shape style="position:absolute;left:8034;top:6636;width:10;height:2" coordorigin="8034,6636" coordsize="10,0" path="m8034,6636l8044,6636e" filled="false" stroked="true" strokeweight=".299988pt" strokecolor="#000000">
                <v:path arrowok="t"/>
              </v:shape>
            </v:group>
            <v:group style="position:absolute;left:8746;top:6422;width:10;height:20" coordorigin="8746,6422" coordsize="10,20">
              <v:shape style="position:absolute;left:8746;top:6422;width:10;height:20" coordorigin="8746,6422" coordsize="10,20" path="m8746,6441l8756,6441,8756,6422,8746,6422,8746,6441xe" filled="true" fillcolor="#000000" stroked="false">
                <v:path arrowok="t"/>
                <v:fill type="solid"/>
              </v:shape>
            </v:group>
            <v:group style="position:absolute;left:8746;top:6441;width:10;height:20" coordorigin="8746,6441" coordsize="10,20">
              <v:shape style="position:absolute;left:8746;top:6441;width:10;height:20" coordorigin="8746,6441" coordsize="10,20" path="m8746,6460l8756,6460,8756,6441,8746,6441,8746,6460xe" filled="true" fillcolor="#000000" stroked="false">
                <v:path arrowok="t"/>
                <v:fill type="solid"/>
              </v:shape>
            </v:group>
            <v:group style="position:absolute;left:8746;top:6460;width:10;height:20" coordorigin="8746,6460" coordsize="10,20">
              <v:shape style="position:absolute;left:8746;top:6460;width:10;height:20" coordorigin="8746,6460" coordsize="10,20" path="m8746,6480l8756,6480,8756,6460,8746,6460,8746,6480xe" filled="true" fillcolor="#000000" stroked="false">
                <v:path arrowok="t"/>
                <v:fill type="solid"/>
              </v:shape>
            </v:group>
            <v:group style="position:absolute;left:8746;top:6480;width:10;height:20" coordorigin="8746,6480" coordsize="10,20">
              <v:shape style="position:absolute;left:8746;top:6480;width:10;height:20" coordorigin="8746,6480" coordsize="10,20" path="m8746,6499l8756,6499,8756,6480,8746,6480,8746,6499xe" filled="true" fillcolor="#000000" stroked="false">
                <v:path arrowok="t"/>
                <v:fill type="solid"/>
              </v:shape>
            </v:group>
            <v:group style="position:absolute;left:8746;top:6499;width:10;height:20" coordorigin="8746,6499" coordsize="10,20">
              <v:shape style="position:absolute;left:8746;top:6499;width:10;height:20" coordorigin="8746,6499" coordsize="10,20" path="m8746,6518l8756,6518,8756,6499,8746,6499,8746,6518xe" filled="true" fillcolor="#000000" stroked="false">
                <v:path arrowok="t"/>
                <v:fill type="solid"/>
              </v:shape>
            </v:group>
            <v:group style="position:absolute;left:8746;top:6518;width:10;height:20" coordorigin="8746,6518" coordsize="10,20">
              <v:shape style="position:absolute;left:8746;top:6518;width:10;height:20" coordorigin="8746,6518" coordsize="10,20" path="m8746,6537l8756,6537,8756,6518,8746,6518,8746,6537xe" filled="true" fillcolor="#000000" stroked="false">
                <v:path arrowok="t"/>
                <v:fill type="solid"/>
              </v:shape>
            </v:group>
            <v:group style="position:absolute;left:8746;top:6537;width:10;height:20" coordorigin="8746,6537" coordsize="10,20">
              <v:shape style="position:absolute;left:8746;top:6537;width:10;height:20" coordorigin="8746,6537" coordsize="10,20" path="m8746,6556l8756,6556,8756,6537,8746,6537,8746,6556xe" filled="true" fillcolor="#000000" stroked="false">
                <v:path arrowok="t"/>
                <v:fill type="solid"/>
              </v:shape>
            </v:group>
            <v:group style="position:absolute;left:8746;top:6556;width:10;height:20" coordorigin="8746,6556" coordsize="10,20">
              <v:shape style="position:absolute;left:8746;top:6556;width:10;height:20" coordorigin="8746,6556" coordsize="10,20" path="m8746,6576l8756,6576,8756,6556,8746,6556,8746,6576xe" filled="true" fillcolor="#000000" stroked="false">
                <v:path arrowok="t"/>
                <v:fill type="solid"/>
              </v:shape>
            </v:group>
            <v:group style="position:absolute;left:8746;top:6576;width:10;height:20" coordorigin="8746,6576" coordsize="10,20">
              <v:shape style="position:absolute;left:8746;top:6576;width:10;height:20" coordorigin="8746,6576" coordsize="10,20" path="m8746,6595l8756,6595,8756,6576,8746,6576,8746,6595xe" filled="true" fillcolor="#000000" stroked="false">
                <v:path arrowok="t"/>
                <v:fill type="solid"/>
              </v:shape>
            </v:group>
            <v:group style="position:absolute;left:8746;top:6595;width:10;height:20" coordorigin="8746,6595" coordsize="10,20">
              <v:shape style="position:absolute;left:8746;top:6595;width:10;height:20" coordorigin="8746,6595" coordsize="10,20" path="m8746,6614l8756,6614,8756,6595,8746,6595,8746,6614xe" filled="true" fillcolor="#000000" stroked="false">
                <v:path arrowok="t"/>
                <v:fill type="solid"/>
              </v:shape>
            </v:group>
            <v:group style="position:absolute;left:8746;top:6614;width:10;height:20" coordorigin="8746,6614" coordsize="10,20">
              <v:shape style="position:absolute;left:8746;top:6614;width:10;height:20" coordorigin="8746,6614" coordsize="10,20" path="m8746,6633l8756,6633,8756,6614,8746,6614,8746,6633xe" filled="true" fillcolor="#000000" stroked="false">
                <v:path arrowok="t"/>
                <v:fill type="solid"/>
              </v:shape>
            </v:group>
            <v:group style="position:absolute;left:8746;top:6636;width:10;height:2" coordorigin="8746,6636" coordsize="10,2">
              <v:shape style="position:absolute;left:8746;top:6636;width:10;height:2" coordorigin="8746,6636" coordsize="10,0" path="m8746,6636l8756,6636e" filled="false" stroked="true" strokeweight=".299988pt" strokecolor="#000000">
                <v:path arrowok="t"/>
              </v:shape>
            </v:group>
            <v:group style="position:absolute;left:9597;top:6422;width:10;height:20" coordorigin="9597,6422" coordsize="10,20">
              <v:shape style="position:absolute;left:9597;top:6422;width:10;height:20" coordorigin="9597,6422" coordsize="10,20" path="m9597,6441l9607,6441,9607,6422,9597,6422,9597,6441xe" filled="true" fillcolor="#000000" stroked="false">
                <v:path arrowok="t"/>
                <v:fill type="solid"/>
              </v:shape>
            </v:group>
            <v:group style="position:absolute;left:9597;top:6441;width:10;height:20" coordorigin="9597,6441" coordsize="10,20">
              <v:shape style="position:absolute;left:9597;top:6441;width:10;height:20" coordorigin="9597,6441" coordsize="10,20" path="m9597,6460l9607,6460,9607,6441,9597,6441,9597,6460xe" filled="true" fillcolor="#000000" stroked="false">
                <v:path arrowok="t"/>
                <v:fill type="solid"/>
              </v:shape>
            </v:group>
            <v:group style="position:absolute;left:9597;top:6460;width:10;height:20" coordorigin="9597,6460" coordsize="10,20">
              <v:shape style="position:absolute;left:9597;top:6460;width:10;height:20" coordorigin="9597,6460" coordsize="10,20" path="m9597,6480l9607,6480,9607,6460,9597,6460,9597,6480xe" filled="true" fillcolor="#000000" stroked="false">
                <v:path arrowok="t"/>
                <v:fill type="solid"/>
              </v:shape>
            </v:group>
            <v:group style="position:absolute;left:9597;top:6480;width:10;height:20" coordorigin="9597,6480" coordsize="10,20">
              <v:shape style="position:absolute;left:9597;top:6480;width:10;height:20" coordorigin="9597,6480" coordsize="10,20" path="m9597,6499l9607,6499,9607,6480,9597,6480,9597,6499xe" filled="true" fillcolor="#000000" stroked="false">
                <v:path arrowok="t"/>
                <v:fill type="solid"/>
              </v:shape>
            </v:group>
            <v:group style="position:absolute;left:9597;top:6499;width:10;height:20" coordorigin="9597,6499" coordsize="10,20">
              <v:shape style="position:absolute;left:9597;top:6499;width:10;height:20" coordorigin="9597,6499" coordsize="10,20" path="m9597,6518l9607,6518,9607,6499,9597,6499,9597,6518xe" filled="true" fillcolor="#000000" stroked="false">
                <v:path arrowok="t"/>
                <v:fill type="solid"/>
              </v:shape>
            </v:group>
            <v:group style="position:absolute;left:9597;top:6518;width:10;height:20" coordorigin="9597,6518" coordsize="10,20">
              <v:shape style="position:absolute;left:9597;top:6518;width:10;height:20" coordorigin="9597,6518" coordsize="10,20" path="m9597,6537l9607,6537,9607,6518,9597,6518,9597,6537xe" filled="true" fillcolor="#000000" stroked="false">
                <v:path arrowok="t"/>
                <v:fill type="solid"/>
              </v:shape>
            </v:group>
            <v:group style="position:absolute;left:9597;top:6537;width:10;height:20" coordorigin="9597,6537" coordsize="10,20">
              <v:shape style="position:absolute;left:9597;top:6537;width:10;height:20" coordorigin="9597,6537" coordsize="10,20" path="m9597,6556l9607,6556,9607,6537,9597,6537,9597,6556xe" filled="true" fillcolor="#000000" stroked="false">
                <v:path arrowok="t"/>
                <v:fill type="solid"/>
              </v:shape>
            </v:group>
            <v:group style="position:absolute;left:9597;top:6556;width:10;height:20" coordorigin="9597,6556" coordsize="10,20">
              <v:shape style="position:absolute;left:9597;top:6556;width:10;height:20" coordorigin="9597,6556" coordsize="10,20" path="m9597,6576l9607,6576,9607,6556,9597,6556,9597,6576xe" filled="true" fillcolor="#000000" stroked="false">
                <v:path arrowok="t"/>
                <v:fill type="solid"/>
              </v:shape>
            </v:group>
            <v:group style="position:absolute;left:9597;top:6576;width:10;height:20" coordorigin="9597,6576" coordsize="10,20">
              <v:shape style="position:absolute;left:9597;top:6576;width:10;height:20" coordorigin="9597,6576" coordsize="10,20" path="m9597,6595l9607,6595,9607,6576,9597,6576,9597,6595xe" filled="true" fillcolor="#000000" stroked="false">
                <v:path arrowok="t"/>
                <v:fill type="solid"/>
              </v:shape>
            </v:group>
            <v:group style="position:absolute;left:9597;top:6595;width:10;height:20" coordorigin="9597,6595" coordsize="10,20">
              <v:shape style="position:absolute;left:9597;top:6595;width:10;height:20" coordorigin="9597,6595" coordsize="10,20" path="m9597,6614l9607,6614,9607,6595,9597,6595,9597,6614xe" filled="true" fillcolor="#000000" stroked="false">
                <v:path arrowok="t"/>
                <v:fill type="solid"/>
              </v:shape>
            </v:group>
            <v:group style="position:absolute;left:9597;top:6614;width:10;height:20" coordorigin="9597,6614" coordsize="10,20">
              <v:shape style="position:absolute;left:9597;top:6614;width:10;height:20" coordorigin="9597,6614" coordsize="10,20" path="m9597,6633l9607,6633,9607,6614,9597,6614,9597,6633xe" filled="true" fillcolor="#000000" stroked="false">
                <v:path arrowok="t"/>
                <v:fill type="solid"/>
              </v:shape>
            </v:group>
            <v:group style="position:absolute;left:9597;top:6636;width:10;height:2" coordorigin="9597,6636" coordsize="10,2">
              <v:shape style="position:absolute;left:9597;top:6636;width:10;height:2" coordorigin="9597,6636" coordsize="10,0" path="m9597,6636l9607,6636e" filled="false" stroked="true" strokeweight=".299988pt" strokecolor="#000000">
                <v:path arrowok="t"/>
              </v:shape>
            </v:group>
            <v:group style="position:absolute;left:10446;top:6422;width:10;height:20" coordorigin="10446,6422" coordsize="10,20">
              <v:shape style="position:absolute;left:10446;top:6422;width:10;height:20" coordorigin="10446,6422" coordsize="10,20" path="m10446,6441l10455,6441,10455,6422,10446,6422,10446,6441xe" filled="true" fillcolor="#000000" stroked="false">
                <v:path arrowok="t"/>
                <v:fill type="solid"/>
              </v:shape>
            </v:group>
            <v:group style="position:absolute;left:10446;top:6441;width:10;height:20" coordorigin="10446,6441" coordsize="10,20">
              <v:shape style="position:absolute;left:10446;top:6441;width:10;height:20" coordorigin="10446,6441" coordsize="10,20" path="m10446,6460l10455,6460,10455,6441,10446,6441,10446,6460xe" filled="true" fillcolor="#000000" stroked="false">
                <v:path arrowok="t"/>
                <v:fill type="solid"/>
              </v:shape>
            </v:group>
            <v:group style="position:absolute;left:10446;top:6460;width:10;height:20" coordorigin="10446,6460" coordsize="10,20">
              <v:shape style="position:absolute;left:10446;top:6460;width:10;height:20" coordorigin="10446,6460" coordsize="10,20" path="m10446,6480l10455,6480,10455,6460,10446,6460,10446,6480xe" filled="true" fillcolor="#000000" stroked="false">
                <v:path arrowok="t"/>
                <v:fill type="solid"/>
              </v:shape>
            </v:group>
            <v:group style="position:absolute;left:10446;top:6480;width:10;height:20" coordorigin="10446,6480" coordsize="10,20">
              <v:shape style="position:absolute;left:10446;top:6480;width:10;height:20" coordorigin="10446,6480" coordsize="10,20" path="m10446,6499l10455,6499,10455,6480,10446,6480,10446,6499xe" filled="true" fillcolor="#000000" stroked="false">
                <v:path arrowok="t"/>
                <v:fill type="solid"/>
              </v:shape>
            </v:group>
            <v:group style="position:absolute;left:10446;top:6499;width:10;height:20" coordorigin="10446,6499" coordsize="10,20">
              <v:shape style="position:absolute;left:10446;top:6499;width:10;height:20" coordorigin="10446,6499" coordsize="10,20" path="m10446,6518l10455,6518,10455,6499,10446,6499,10446,6518xe" filled="true" fillcolor="#000000" stroked="false">
                <v:path arrowok="t"/>
                <v:fill type="solid"/>
              </v:shape>
            </v:group>
            <v:group style="position:absolute;left:10446;top:6518;width:10;height:20" coordorigin="10446,6518" coordsize="10,20">
              <v:shape style="position:absolute;left:10446;top:6518;width:10;height:20" coordorigin="10446,6518" coordsize="10,20" path="m10446,6537l10455,6537,10455,6518,10446,6518,10446,6537xe" filled="true" fillcolor="#000000" stroked="false">
                <v:path arrowok="t"/>
                <v:fill type="solid"/>
              </v:shape>
            </v:group>
            <v:group style="position:absolute;left:10446;top:6537;width:10;height:20" coordorigin="10446,6537" coordsize="10,20">
              <v:shape style="position:absolute;left:10446;top:6537;width:10;height:20" coordorigin="10446,6537" coordsize="10,20" path="m10446,6556l10455,6556,10455,6537,10446,6537,10446,6556xe" filled="true" fillcolor="#000000" stroked="false">
                <v:path arrowok="t"/>
                <v:fill type="solid"/>
              </v:shape>
            </v:group>
            <v:group style="position:absolute;left:10446;top:6556;width:10;height:20" coordorigin="10446,6556" coordsize="10,20">
              <v:shape style="position:absolute;left:10446;top:6556;width:10;height:20" coordorigin="10446,6556" coordsize="10,20" path="m10446,6576l10455,6576,10455,6556,10446,6556,10446,6576xe" filled="true" fillcolor="#000000" stroked="false">
                <v:path arrowok="t"/>
                <v:fill type="solid"/>
              </v:shape>
            </v:group>
            <v:group style="position:absolute;left:10446;top:6576;width:10;height:20" coordorigin="10446,6576" coordsize="10,20">
              <v:shape style="position:absolute;left:10446;top:6576;width:10;height:20" coordorigin="10446,6576" coordsize="10,20" path="m10446,6595l10455,6595,10455,6576,10446,6576,10446,6595xe" filled="true" fillcolor="#000000" stroked="false">
                <v:path arrowok="t"/>
                <v:fill type="solid"/>
              </v:shape>
            </v:group>
            <v:group style="position:absolute;left:10446;top:6595;width:10;height:20" coordorigin="10446,6595" coordsize="10,20">
              <v:shape style="position:absolute;left:10446;top:6595;width:10;height:20" coordorigin="10446,6595" coordsize="10,20" path="m10446,6614l10455,6614,10455,6595,10446,6595,10446,6614xe" filled="true" fillcolor="#000000" stroked="false">
                <v:path arrowok="t"/>
                <v:fill type="solid"/>
              </v:shape>
            </v:group>
            <v:group style="position:absolute;left:10446;top:6614;width:10;height:20" coordorigin="10446,6614" coordsize="10,20">
              <v:shape style="position:absolute;left:10446;top:6614;width:10;height:20" coordorigin="10446,6614" coordsize="10,20" path="m10446,6633l10455,6633,10455,6614,10446,6614,10446,6633xe" filled="true" fillcolor="#000000" stroked="false">
                <v:path arrowok="t"/>
                <v:fill type="solid"/>
              </v:shape>
            </v:group>
            <v:group style="position:absolute;left:10446;top:6636;width:10;height:2" coordorigin="10446,6636" coordsize="10,2">
              <v:shape style="position:absolute;left:10446;top:6636;width:10;height:2" coordorigin="10446,6636" coordsize="10,0" path="m10446,6636l10455,6636e" filled="false" stroked="true" strokeweight=".299988pt" strokecolor="#000000">
                <v:path arrowok="t"/>
              </v:shape>
            </v:group>
            <v:group style="position:absolute;left:12006;top:6422;width:10;height:20" coordorigin="12006,6422" coordsize="10,20">
              <v:shape style="position:absolute;left:12006;top:6422;width:10;height:20" coordorigin="12006,6422" coordsize="10,20" path="m12006,6441l12015,6441,12015,6422,12006,6422,12006,6441xe" filled="true" fillcolor="#000000" stroked="false">
                <v:path arrowok="t"/>
                <v:fill type="solid"/>
              </v:shape>
            </v:group>
            <v:group style="position:absolute;left:12006;top:6441;width:10;height:20" coordorigin="12006,6441" coordsize="10,20">
              <v:shape style="position:absolute;left:12006;top:6441;width:10;height:20" coordorigin="12006,6441" coordsize="10,20" path="m12006,6460l12015,6460,12015,6441,12006,6441,12006,6460xe" filled="true" fillcolor="#000000" stroked="false">
                <v:path arrowok="t"/>
                <v:fill type="solid"/>
              </v:shape>
            </v:group>
            <v:group style="position:absolute;left:12006;top:6460;width:10;height:20" coordorigin="12006,6460" coordsize="10,20">
              <v:shape style="position:absolute;left:12006;top:6460;width:10;height:20" coordorigin="12006,6460" coordsize="10,20" path="m12006,6480l12015,6480,12015,6460,12006,6460,12006,6480xe" filled="true" fillcolor="#000000" stroked="false">
                <v:path arrowok="t"/>
                <v:fill type="solid"/>
              </v:shape>
            </v:group>
            <v:group style="position:absolute;left:12006;top:6480;width:10;height:20" coordorigin="12006,6480" coordsize="10,20">
              <v:shape style="position:absolute;left:12006;top:6480;width:10;height:20" coordorigin="12006,6480" coordsize="10,20" path="m12006,6499l12015,6499,12015,6480,12006,6480,12006,6499xe" filled="true" fillcolor="#000000" stroked="false">
                <v:path arrowok="t"/>
                <v:fill type="solid"/>
              </v:shape>
            </v:group>
            <v:group style="position:absolute;left:12006;top:6499;width:10;height:20" coordorigin="12006,6499" coordsize="10,20">
              <v:shape style="position:absolute;left:12006;top:6499;width:10;height:20" coordorigin="12006,6499" coordsize="10,20" path="m12006,6518l12015,6518,12015,6499,12006,6499,12006,6518xe" filled="true" fillcolor="#000000" stroked="false">
                <v:path arrowok="t"/>
                <v:fill type="solid"/>
              </v:shape>
            </v:group>
            <v:group style="position:absolute;left:12006;top:6518;width:10;height:20" coordorigin="12006,6518" coordsize="10,20">
              <v:shape style="position:absolute;left:12006;top:6518;width:10;height:20" coordorigin="12006,6518" coordsize="10,20" path="m12006,6537l12015,6537,12015,6518,12006,6518,12006,6537xe" filled="true" fillcolor="#000000" stroked="false">
                <v:path arrowok="t"/>
                <v:fill type="solid"/>
              </v:shape>
            </v:group>
            <v:group style="position:absolute;left:12006;top:6537;width:10;height:20" coordorigin="12006,6537" coordsize="10,20">
              <v:shape style="position:absolute;left:12006;top:6537;width:10;height:20" coordorigin="12006,6537" coordsize="10,20" path="m12006,6556l12015,6556,12015,6537,12006,6537,12006,6556xe" filled="true" fillcolor="#000000" stroked="false">
                <v:path arrowok="t"/>
                <v:fill type="solid"/>
              </v:shape>
            </v:group>
            <v:group style="position:absolute;left:12006;top:6556;width:10;height:20" coordorigin="12006,6556" coordsize="10,20">
              <v:shape style="position:absolute;left:12006;top:6556;width:10;height:20" coordorigin="12006,6556" coordsize="10,20" path="m12006,6576l12015,6576,12015,6556,12006,6556,12006,6576xe" filled="true" fillcolor="#000000" stroked="false">
                <v:path arrowok="t"/>
                <v:fill type="solid"/>
              </v:shape>
            </v:group>
            <v:group style="position:absolute;left:12006;top:6576;width:10;height:20" coordorigin="12006,6576" coordsize="10,20">
              <v:shape style="position:absolute;left:12006;top:6576;width:10;height:20" coordorigin="12006,6576" coordsize="10,20" path="m12006,6595l12015,6595,12015,6576,12006,6576,12006,6595xe" filled="true" fillcolor="#000000" stroked="false">
                <v:path arrowok="t"/>
                <v:fill type="solid"/>
              </v:shape>
            </v:group>
            <v:group style="position:absolute;left:12006;top:6595;width:10;height:20" coordorigin="12006,6595" coordsize="10,20">
              <v:shape style="position:absolute;left:12006;top:6595;width:10;height:20" coordorigin="12006,6595" coordsize="10,20" path="m12006,6614l12015,6614,12015,6595,12006,6595,12006,6614xe" filled="true" fillcolor="#000000" stroked="false">
                <v:path arrowok="t"/>
                <v:fill type="solid"/>
              </v:shape>
            </v:group>
            <v:group style="position:absolute;left:12006;top:6614;width:10;height:20" coordorigin="12006,6614" coordsize="10,20">
              <v:shape style="position:absolute;left:12006;top:6614;width:10;height:20" coordorigin="12006,6614" coordsize="10,20" path="m12006,6633l12015,6633,12015,6614,12006,6614,12006,6633xe" filled="true" fillcolor="#000000" stroked="false">
                <v:path arrowok="t"/>
                <v:fill type="solid"/>
              </v:shape>
            </v:group>
            <v:group style="position:absolute;left:12006;top:6636;width:10;height:2" coordorigin="12006,6636" coordsize="10,2">
              <v:shape style="position:absolute;left:12006;top:6636;width:10;height:2" coordorigin="12006,6636" coordsize="10,0" path="m12006,6636l12015,6636e" filled="false" stroked="true" strokeweight=".299988pt" strokecolor="#000000">
                <v:path arrowok="t"/>
              </v:shape>
            </v:group>
            <v:group style="position:absolute;left:13705;top:6422;width:10;height:20" coordorigin="13705,6422" coordsize="10,20">
              <v:shape style="position:absolute;left:13705;top:6422;width:10;height:20" coordorigin="13705,6422" coordsize="10,20" path="m13705,6441l13714,6441,13714,6422,13705,6422,13705,6441xe" filled="true" fillcolor="#000000" stroked="false">
                <v:path arrowok="t"/>
                <v:fill type="solid"/>
              </v:shape>
            </v:group>
            <v:group style="position:absolute;left:13705;top:6441;width:10;height:20" coordorigin="13705,6441" coordsize="10,20">
              <v:shape style="position:absolute;left:13705;top:6441;width:10;height:20" coordorigin="13705,6441" coordsize="10,20" path="m13705,6460l13714,6460,13714,6441,13705,6441,13705,6460xe" filled="true" fillcolor="#000000" stroked="false">
                <v:path arrowok="t"/>
                <v:fill type="solid"/>
              </v:shape>
            </v:group>
            <v:group style="position:absolute;left:13705;top:6460;width:10;height:20" coordorigin="13705,6460" coordsize="10,20">
              <v:shape style="position:absolute;left:13705;top:6460;width:10;height:20" coordorigin="13705,6460" coordsize="10,20" path="m13705,6480l13714,6480,13714,6460,13705,6460,13705,6480xe" filled="true" fillcolor="#000000" stroked="false">
                <v:path arrowok="t"/>
                <v:fill type="solid"/>
              </v:shape>
            </v:group>
            <v:group style="position:absolute;left:13705;top:6480;width:10;height:20" coordorigin="13705,6480" coordsize="10,20">
              <v:shape style="position:absolute;left:13705;top:6480;width:10;height:20" coordorigin="13705,6480" coordsize="10,20" path="m13705,6499l13714,6499,13714,6480,13705,6480,13705,6499xe" filled="true" fillcolor="#000000" stroked="false">
                <v:path arrowok="t"/>
                <v:fill type="solid"/>
              </v:shape>
            </v:group>
            <v:group style="position:absolute;left:13705;top:6499;width:10;height:20" coordorigin="13705,6499" coordsize="10,20">
              <v:shape style="position:absolute;left:13705;top:6499;width:10;height:20" coordorigin="13705,6499" coordsize="10,20" path="m13705,6518l13714,6518,13714,6499,13705,6499,13705,6518xe" filled="true" fillcolor="#000000" stroked="false">
                <v:path arrowok="t"/>
                <v:fill type="solid"/>
              </v:shape>
            </v:group>
            <v:group style="position:absolute;left:13705;top:6518;width:10;height:20" coordorigin="13705,6518" coordsize="10,20">
              <v:shape style="position:absolute;left:13705;top:6518;width:10;height:20" coordorigin="13705,6518" coordsize="10,20" path="m13705,6537l13714,6537,13714,6518,13705,6518,13705,6537xe" filled="true" fillcolor="#000000" stroked="false">
                <v:path arrowok="t"/>
                <v:fill type="solid"/>
              </v:shape>
            </v:group>
            <v:group style="position:absolute;left:13705;top:6537;width:10;height:20" coordorigin="13705,6537" coordsize="10,20">
              <v:shape style="position:absolute;left:13705;top:6537;width:10;height:20" coordorigin="13705,6537" coordsize="10,20" path="m13705,6556l13714,6556,13714,6537,13705,6537,13705,6556xe" filled="true" fillcolor="#000000" stroked="false">
                <v:path arrowok="t"/>
                <v:fill type="solid"/>
              </v:shape>
            </v:group>
            <v:group style="position:absolute;left:13705;top:6556;width:10;height:20" coordorigin="13705,6556" coordsize="10,20">
              <v:shape style="position:absolute;left:13705;top:6556;width:10;height:20" coordorigin="13705,6556" coordsize="10,20" path="m13705,6576l13714,6576,13714,6556,13705,6556,13705,6576xe" filled="true" fillcolor="#000000" stroked="false">
                <v:path arrowok="t"/>
                <v:fill type="solid"/>
              </v:shape>
            </v:group>
            <v:group style="position:absolute;left:13705;top:6576;width:10;height:20" coordorigin="13705,6576" coordsize="10,20">
              <v:shape style="position:absolute;left:13705;top:6576;width:10;height:20" coordorigin="13705,6576" coordsize="10,20" path="m13705,6595l13714,6595,13714,6576,13705,6576,13705,6595xe" filled="true" fillcolor="#000000" stroked="false">
                <v:path arrowok="t"/>
                <v:fill type="solid"/>
              </v:shape>
            </v:group>
            <v:group style="position:absolute;left:13705;top:6595;width:10;height:20" coordorigin="13705,6595" coordsize="10,20">
              <v:shape style="position:absolute;left:13705;top:6595;width:10;height:20" coordorigin="13705,6595" coordsize="10,20" path="m13705,6614l13714,6614,13714,6595,13705,6595,13705,6614xe" filled="true" fillcolor="#000000" stroked="false">
                <v:path arrowok="t"/>
                <v:fill type="solid"/>
              </v:shape>
            </v:group>
            <v:group style="position:absolute;left:13705;top:6614;width:10;height:20" coordorigin="13705,6614" coordsize="10,20">
              <v:shape style="position:absolute;left:13705;top:6614;width:10;height:20" coordorigin="13705,6614" coordsize="10,20" path="m13705,6633l13714,6633,13714,6614,13705,6614,13705,6633xe" filled="true" fillcolor="#000000" stroked="false">
                <v:path arrowok="t"/>
                <v:fill type="solid"/>
              </v:shape>
            </v:group>
            <v:group style="position:absolute;left:13705;top:6636;width:10;height:2" coordorigin="13705,6636" coordsize="10,2">
              <v:shape style="position:absolute;left:13705;top:6636;width:10;height:2" coordorigin="13705,6636" coordsize="10,0" path="m13705,6636l13714,6636e" filled="false" stroked="true" strokeweight=".299988pt" strokecolor="#000000">
                <v:path arrowok="t"/>
              </v:shape>
            </v:group>
            <v:group style="position:absolute;left:3269;top:6644;width:10;height:2" coordorigin="3269,6644" coordsize="10,2">
              <v:shape style="position:absolute;left:3269;top:6644;width:10;height:2" coordorigin="3269,6644" coordsize="10,0" path="m3269,6644l3279,6644e" filled="false" stroked="true" strokeweight=".480011pt" strokecolor="#000000">
                <v:path arrowok="t"/>
              </v:shape>
              <v:shape style="position:absolute;left:1128;top:6639;width:3453;height:10" type="#_x0000_t75" stroked="false">
                <v:imagedata r:id="rId231" o:title=""/>
              </v:shape>
              <v:shape style="position:absolute;left:4576;top:6639;width:625;height:10" type="#_x0000_t75" stroked="false">
                <v:imagedata r:id="rId224" o:title=""/>
              </v:shape>
              <v:shape style="position:absolute;left:5196;top:6639;width:2838;height:10" type="#_x0000_t75" stroked="false">
                <v:imagedata r:id="rId225" o:title=""/>
              </v:shape>
              <v:shape style="position:absolute;left:8030;top:6639;width:717;height:10" type="#_x0000_t75" stroked="false">
                <v:imagedata r:id="rId216" o:title=""/>
              </v:shape>
              <v:shape style="position:absolute;left:8742;top:6639;width:856;height:10" type="#_x0000_t75" stroked="false">
                <v:imagedata r:id="rId217" o:title=""/>
              </v:shape>
              <v:shape style="position:absolute;left:9592;top:6639;width:853;height:10" type="#_x0000_t75" stroked="false">
                <v:imagedata r:id="rId218" o:title=""/>
              </v:shape>
              <v:shape style="position:absolute;left:10441;top:6639;width:1565;height:10" type="#_x0000_t75" stroked="false">
                <v:imagedata r:id="rId219" o:title=""/>
              </v:shape>
              <v:shape style="position:absolute;left:12001;top:6639;width:3412;height:10" type="#_x0000_t75" stroked="false">
                <v:imagedata r:id="rId220" o:title=""/>
              </v:shape>
            </v:group>
            <v:group style="position:absolute;left:3269;top:6649;width:10;height:20" coordorigin="3269,6649" coordsize="10,20">
              <v:shape style="position:absolute;left:3269;top:6649;width:10;height:20" coordorigin="3269,6649" coordsize="10,20" path="m3269,6668l3279,6668,3279,6649,3269,6649,3269,6668xe" filled="true" fillcolor="#000000" stroked="false">
                <v:path arrowok="t"/>
                <v:fill type="solid"/>
              </v:shape>
            </v:group>
            <v:group style="position:absolute;left:3269;top:6668;width:10;height:20" coordorigin="3269,6668" coordsize="10,20">
              <v:shape style="position:absolute;left:3269;top:6668;width:10;height:20" coordorigin="3269,6668" coordsize="10,20" path="m3269,6687l3279,6687,3279,6668,3269,6668,3269,6687xe" filled="true" fillcolor="#000000" stroked="false">
                <v:path arrowok="t"/>
                <v:fill type="solid"/>
              </v:shape>
            </v:group>
            <v:group style="position:absolute;left:3269;top:6687;width:10;height:20" coordorigin="3269,6687" coordsize="10,20">
              <v:shape style="position:absolute;left:3269;top:6687;width:10;height:20" coordorigin="3269,6687" coordsize="10,20" path="m3269,6706l3279,6706,3279,6687,3269,6687,3269,6706xe" filled="true" fillcolor="#000000" stroked="false">
                <v:path arrowok="t"/>
                <v:fill type="solid"/>
              </v:shape>
            </v:group>
            <v:group style="position:absolute;left:3269;top:6706;width:10;height:20" coordorigin="3269,6706" coordsize="10,20">
              <v:shape style="position:absolute;left:3269;top:6706;width:10;height:20" coordorigin="3269,6706" coordsize="10,20" path="m3269,6726l3279,6726,3279,6706,3269,6706,3269,6726xe" filled="true" fillcolor="#000000" stroked="false">
                <v:path arrowok="t"/>
                <v:fill type="solid"/>
              </v:shape>
            </v:group>
            <v:group style="position:absolute;left:3269;top:6726;width:10;height:20" coordorigin="3269,6726" coordsize="10,20">
              <v:shape style="position:absolute;left:3269;top:6726;width:10;height:20" coordorigin="3269,6726" coordsize="10,20" path="m3269,6745l3279,6745,3279,6726,3269,6726,3269,6745xe" filled="true" fillcolor="#000000" stroked="false">
                <v:path arrowok="t"/>
                <v:fill type="solid"/>
              </v:shape>
            </v:group>
            <v:group style="position:absolute;left:3269;top:6745;width:10;height:20" coordorigin="3269,6745" coordsize="10,20">
              <v:shape style="position:absolute;left:3269;top:6745;width:10;height:20" coordorigin="3269,6745" coordsize="10,20" path="m3269,6764l3279,6764,3279,6745,3269,6745,3269,6764xe" filled="true" fillcolor="#000000" stroked="false">
                <v:path arrowok="t"/>
                <v:fill type="solid"/>
              </v:shape>
            </v:group>
            <v:group style="position:absolute;left:3269;top:6764;width:10;height:20" coordorigin="3269,6764" coordsize="10,20">
              <v:shape style="position:absolute;left:3269;top:6764;width:10;height:20" coordorigin="3269,6764" coordsize="10,20" path="m3269,6783l3279,6783,3279,6764,3269,6764,3269,6783xe" filled="true" fillcolor="#000000" stroked="false">
                <v:path arrowok="t"/>
                <v:fill type="solid"/>
              </v:shape>
            </v:group>
            <v:group style="position:absolute;left:3269;top:6783;width:10;height:20" coordorigin="3269,6783" coordsize="10,20">
              <v:shape style="position:absolute;left:3269;top:6783;width:10;height:20" coordorigin="3269,6783" coordsize="10,20" path="m3269,6802l3279,6802,3279,6783,3269,6783,3269,6802xe" filled="true" fillcolor="#000000" stroked="false">
                <v:path arrowok="t"/>
                <v:fill type="solid"/>
              </v:shape>
            </v:group>
            <v:group style="position:absolute;left:3269;top:6802;width:10;height:20" coordorigin="3269,6802" coordsize="10,20">
              <v:shape style="position:absolute;left:3269;top:6802;width:10;height:20" coordorigin="3269,6802" coordsize="10,20" path="m3269,6822l3279,6822,3279,6802,3269,6802,3269,6822xe" filled="true" fillcolor="#000000" stroked="false">
                <v:path arrowok="t"/>
                <v:fill type="solid"/>
              </v:shape>
            </v:group>
            <v:group style="position:absolute;left:3269;top:6822;width:10;height:20" coordorigin="3269,6822" coordsize="10,20">
              <v:shape style="position:absolute;left:3269;top:6822;width:10;height:20" coordorigin="3269,6822" coordsize="10,20" path="m3269,6841l3279,6841,3279,6822,3269,6822,3269,6841xe" filled="true" fillcolor="#000000" stroked="false">
                <v:path arrowok="t"/>
                <v:fill type="solid"/>
              </v:shape>
            </v:group>
            <v:group style="position:absolute;left:3269;top:6841;width:10;height:20" coordorigin="3269,6841" coordsize="10,20">
              <v:shape style="position:absolute;left:3269;top:6841;width:10;height:20" coordorigin="3269,6841" coordsize="10,20" path="m3269,6860l3279,6860,3279,6841,3269,6841,3269,6860xe" filled="true" fillcolor="#000000" stroked="false">
                <v:path arrowok="t"/>
                <v:fill type="solid"/>
              </v:shape>
            </v:group>
            <v:group style="position:absolute;left:3269;top:6863;width:10;height:2" coordorigin="3269,6863" coordsize="10,2">
              <v:shape style="position:absolute;left:3269;top:6863;width:10;height:2" coordorigin="3269,6863" coordsize="10,0" path="m3269,6863l3279,6863e" filled="false" stroked="true" strokeweight=".299988pt" strokecolor="#000000">
                <v:path arrowok="t"/>
              </v:shape>
            </v:group>
            <v:group style="position:absolute;left:4581;top:6649;width:10;height:20" coordorigin="4581,6649" coordsize="10,20">
              <v:shape style="position:absolute;left:4581;top:6649;width:10;height:20" coordorigin="4581,6649" coordsize="10,20" path="m4581,6668l4590,6668,4590,6649,4581,6649,4581,6668xe" filled="true" fillcolor="#000000" stroked="false">
                <v:path arrowok="t"/>
                <v:fill type="solid"/>
              </v:shape>
            </v:group>
            <v:group style="position:absolute;left:4581;top:6668;width:10;height:20" coordorigin="4581,6668" coordsize="10,20">
              <v:shape style="position:absolute;left:4581;top:6668;width:10;height:20" coordorigin="4581,6668" coordsize="10,20" path="m4581,6687l4590,6687,4590,6668,4581,6668,4581,6687xe" filled="true" fillcolor="#000000" stroked="false">
                <v:path arrowok="t"/>
                <v:fill type="solid"/>
              </v:shape>
            </v:group>
            <v:group style="position:absolute;left:4581;top:6687;width:10;height:20" coordorigin="4581,6687" coordsize="10,20">
              <v:shape style="position:absolute;left:4581;top:6687;width:10;height:20" coordorigin="4581,6687" coordsize="10,20" path="m4581,6706l4590,6706,4590,6687,4581,6687,4581,6706xe" filled="true" fillcolor="#000000" stroked="false">
                <v:path arrowok="t"/>
                <v:fill type="solid"/>
              </v:shape>
            </v:group>
            <v:group style="position:absolute;left:4581;top:6706;width:10;height:20" coordorigin="4581,6706" coordsize="10,20">
              <v:shape style="position:absolute;left:4581;top:6706;width:10;height:20" coordorigin="4581,6706" coordsize="10,20" path="m4581,6726l4590,6726,4590,6706,4581,6706,4581,6726xe" filled="true" fillcolor="#000000" stroked="false">
                <v:path arrowok="t"/>
                <v:fill type="solid"/>
              </v:shape>
            </v:group>
            <v:group style="position:absolute;left:4581;top:6726;width:10;height:20" coordorigin="4581,6726" coordsize="10,20">
              <v:shape style="position:absolute;left:4581;top:6726;width:10;height:20" coordorigin="4581,6726" coordsize="10,20" path="m4581,6745l4590,6745,4590,6726,4581,6726,4581,6745xe" filled="true" fillcolor="#000000" stroked="false">
                <v:path arrowok="t"/>
                <v:fill type="solid"/>
              </v:shape>
            </v:group>
            <v:group style="position:absolute;left:4581;top:6745;width:10;height:20" coordorigin="4581,6745" coordsize="10,20">
              <v:shape style="position:absolute;left:4581;top:6745;width:10;height:20" coordorigin="4581,6745" coordsize="10,20" path="m4581,6764l4590,6764,4590,6745,4581,6745,4581,6764xe" filled="true" fillcolor="#000000" stroked="false">
                <v:path arrowok="t"/>
                <v:fill type="solid"/>
              </v:shape>
            </v:group>
            <v:group style="position:absolute;left:4581;top:6764;width:10;height:20" coordorigin="4581,6764" coordsize="10,20">
              <v:shape style="position:absolute;left:4581;top:6764;width:10;height:20" coordorigin="4581,6764" coordsize="10,20" path="m4581,6783l4590,6783,4590,6764,4581,6764,4581,6783xe" filled="true" fillcolor="#000000" stroked="false">
                <v:path arrowok="t"/>
                <v:fill type="solid"/>
              </v:shape>
            </v:group>
            <v:group style="position:absolute;left:4581;top:6783;width:10;height:20" coordorigin="4581,6783" coordsize="10,20">
              <v:shape style="position:absolute;left:4581;top:6783;width:10;height:20" coordorigin="4581,6783" coordsize="10,20" path="m4581,6802l4590,6802,4590,6783,4581,6783,4581,6802xe" filled="true" fillcolor="#000000" stroked="false">
                <v:path arrowok="t"/>
                <v:fill type="solid"/>
              </v:shape>
            </v:group>
            <v:group style="position:absolute;left:4581;top:6802;width:10;height:20" coordorigin="4581,6802" coordsize="10,20">
              <v:shape style="position:absolute;left:4581;top:6802;width:10;height:20" coordorigin="4581,6802" coordsize="10,20" path="m4581,6822l4590,6822,4590,6802,4581,6802,4581,6822xe" filled="true" fillcolor="#000000" stroked="false">
                <v:path arrowok="t"/>
                <v:fill type="solid"/>
              </v:shape>
            </v:group>
            <v:group style="position:absolute;left:4581;top:6822;width:10;height:20" coordorigin="4581,6822" coordsize="10,20">
              <v:shape style="position:absolute;left:4581;top:6822;width:10;height:20" coordorigin="4581,6822" coordsize="10,20" path="m4581,6841l4590,6841,4590,6822,4581,6822,4581,6841xe" filled="true" fillcolor="#000000" stroked="false">
                <v:path arrowok="t"/>
                <v:fill type="solid"/>
              </v:shape>
            </v:group>
            <v:group style="position:absolute;left:4581;top:6841;width:10;height:20" coordorigin="4581,6841" coordsize="10,20">
              <v:shape style="position:absolute;left:4581;top:6841;width:10;height:20" coordorigin="4581,6841" coordsize="10,20" path="m4581,6860l4590,6860,4590,6841,4581,6841,4581,6860xe" filled="true" fillcolor="#000000" stroked="false">
                <v:path arrowok="t"/>
                <v:fill type="solid"/>
              </v:shape>
            </v:group>
            <v:group style="position:absolute;left:4581;top:6863;width:10;height:2" coordorigin="4581,6863" coordsize="10,2">
              <v:shape style="position:absolute;left:4581;top:6863;width:10;height:2" coordorigin="4581,6863" coordsize="10,0" path="m4581,6863l4590,6863e" filled="false" stroked="true" strokeweight=".299988pt" strokecolor="#000000">
                <v:path arrowok="t"/>
              </v:shape>
            </v:group>
            <v:group style="position:absolute;left:5201;top:6649;width:10;height:20" coordorigin="5201,6649" coordsize="10,20">
              <v:shape style="position:absolute;left:5201;top:6649;width:10;height:20" coordorigin="5201,6649" coordsize="10,20" path="m5201,6668l5211,6668,5211,6649,5201,6649,5201,6668xe" filled="true" fillcolor="#000000" stroked="false">
                <v:path arrowok="t"/>
                <v:fill type="solid"/>
              </v:shape>
            </v:group>
            <v:group style="position:absolute;left:5201;top:6668;width:10;height:20" coordorigin="5201,6668" coordsize="10,20">
              <v:shape style="position:absolute;left:5201;top:6668;width:10;height:20" coordorigin="5201,6668" coordsize="10,20" path="m5201,6687l5211,6687,5211,6668,5201,6668,5201,6687xe" filled="true" fillcolor="#000000" stroked="false">
                <v:path arrowok="t"/>
                <v:fill type="solid"/>
              </v:shape>
            </v:group>
            <v:group style="position:absolute;left:5201;top:6687;width:10;height:20" coordorigin="5201,6687" coordsize="10,20">
              <v:shape style="position:absolute;left:5201;top:6687;width:10;height:20" coordorigin="5201,6687" coordsize="10,20" path="m5201,6706l5211,6706,5211,6687,5201,6687,5201,6706xe" filled="true" fillcolor="#000000" stroked="false">
                <v:path arrowok="t"/>
                <v:fill type="solid"/>
              </v:shape>
            </v:group>
            <v:group style="position:absolute;left:5201;top:6706;width:10;height:20" coordorigin="5201,6706" coordsize="10,20">
              <v:shape style="position:absolute;left:5201;top:6706;width:10;height:20" coordorigin="5201,6706" coordsize="10,20" path="m5201,6726l5211,6726,5211,6706,5201,6706,5201,6726xe" filled="true" fillcolor="#000000" stroked="false">
                <v:path arrowok="t"/>
                <v:fill type="solid"/>
              </v:shape>
            </v:group>
            <v:group style="position:absolute;left:5201;top:6726;width:10;height:20" coordorigin="5201,6726" coordsize="10,20">
              <v:shape style="position:absolute;left:5201;top:6726;width:10;height:20" coordorigin="5201,6726" coordsize="10,20" path="m5201,6745l5211,6745,5211,6726,5201,6726,5201,6745xe" filled="true" fillcolor="#000000" stroked="false">
                <v:path arrowok="t"/>
                <v:fill type="solid"/>
              </v:shape>
            </v:group>
            <v:group style="position:absolute;left:5201;top:6745;width:10;height:20" coordorigin="5201,6745" coordsize="10,20">
              <v:shape style="position:absolute;left:5201;top:6745;width:10;height:20" coordorigin="5201,6745" coordsize="10,20" path="m5201,6764l5211,6764,5211,6745,5201,6745,5201,6764xe" filled="true" fillcolor="#000000" stroked="false">
                <v:path arrowok="t"/>
                <v:fill type="solid"/>
              </v:shape>
            </v:group>
            <v:group style="position:absolute;left:5201;top:6764;width:10;height:20" coordorigin="5201,6764" coordsize="10,20">
              <v:shape style="position:absolute;left:5201;top:6764;width:10;height:20" coordorigin="5201,6764" coordsize="10,20" path="m5201,6783l5211,6783,5211,6764,5201,6764,5201,6783xe" filled="true" fillcolor="#000000" stroked="false">
                <v:path arrowok="t"/>
                <v:fill type="solid"/>
              </v:shape>
            </v:group>
            <v:group style="position:absolute;left:5201;top:6783;width:10;height:20" coordorigin="5201,6783" coordsize="10,20">
              <v:shape style="position:absolute;left:5201;top:6783;width:10;height:20" coordorigin="5201,6783" coordsize="10,20" path="m5201,6802l5211,6802,5211,6783,5201,6783,5201,6802xe" filled="true" fillcolor="#000000" stroked="false">
                <v:path arrowok="t"/>
                <v:fill type="solid"/>
              </v:shape>
            </v:group>
            <v:group style="position:absolute;left:5201;top:6802;width:10;height:20" coordorigin="5201,6802" coordsize="10,20">
              <v:shape style="position:absolute;left:5201;top:6802;width:10;height:20" coordorigin="5201,6802" coordsize="10,20" path="m5201,6822l5211,6822,5211,6802,5201,6802,5201,6822xe" filled="true" fillcolor="#000000" stroked="false">
                <v:path arrowok="t"/>
                <v:fill type="solid"/>
              </v:shape>
            </v:group>
            <v:group style="position:absolute;left:5201;top:6822;width:10;height:20" coordorigin="5201,6822" coordsize="10,20">
              <v:shape style="position:absolute;left:5201;top:6822;width:10;height:20" coordorigin="5201,6822" coordsize="10,20" path="m5201,6841l5211,6841,5211,6822,5201,6822,5201,6841xe" filled="true" fillcolor="#000000" stroked="false">
                <v:path arrowok="t"/>
                <v:fill type="solid"/>
              </v:shape>
            </v:group>
            <v:group style="position:absolute;left:5201;top:6841;width:10;height:20" coordorigin="5201,6841" coordsize="10,20">
              <v:shape style="position:absolute;left:5201;top:6841;width:10;height:20" coordorigin="5201,6841" coordsize="10,20" path="m5201,6860l5211,6860,5211,6841,5201,6841,5201,6860xe" filled="true" fillcolor="#000000" stroked="false">
                <v:path arrowok="t"/>
                <v:fill type="solid"/>
              </v:shape>
            </v:group>
            <v:group style="position:absolute;left:5201;top:6863;width:10;height:2" coordorigin="5201,6863" coordsize="10,2">
              <v:shape style="position:absolute;left:5201;top:6863;width:10;height:2" coordorigin="5201,6863" coordsize="10,0" path="m5201,6863l5211,6863e" filled="false" stroked="true" strokeweight=".299988pt" strokecolor="#000000">
                <v:path arrowok="t"/>
              </v:shape>
            </v:group>
            <v:group style="position:absolute;left:5909;top:6649;width:10;height:20" coordorigin="5909,6649" coordsize="10,20">
              <v:shape style="position:absolute;left:5909;top:6649;width:10;height:20" coordorigin="5909,6649" coordsize="10,20" path="m5909,6668l5919,6668,5919,6649,5909,6649,5909,6668xe" filled="true" fillcolor="#000000" stroked="false">
                <v:path arrowok="t"/>
                <v:fill type="solid"/>
              </v:shape>
            </v:group>
            <v:group style="position:absolute;left:5909;top:6668;width:10;height:20" coordorigin="5909,6668" coordsize="10,20">
              <v:shape style="position:absolute;left:5909;top:6668;width:10;height:20" coordorigin="5909,6668" coordsize="10,20" path="m5909,6687l5919,6687,5919,6668,5909,6668,5909,6687xe" filled="true" fillcolor="#000000" stroked="false">
                <v:path arrowok="t"/>
                <v:fill type="solid"/>
              </v:shape>
            </v:group>
            <v:group style="position:absolute;left:5909;top:6687;width:10;height:20" coordorigin="5909,6687" coordsize="10,20">
              <v:shape style="position:absolute;left:5909;top:6687;width:10;height:20" coordorigin="5909,6687" coordsize="10,20" path="m5909,6706l5919,6706,5919,6687,5909,6687,5909,6706xe" filled="true" fillcolor="#000000" stroked="false">
                <v:path arrowok="t"/>
                <v:fill type="solid"/>
              </v:shape>
            </v:group>
            <v:group style="position:absolute;left:5909;top:6706;width:10;height:20" coordorigin="5909,6706" coordsize="10,20">
              <v:shape style="position:absolute;left:5909;top:6706;width:10;height:20" coordorigin="5909,6706" coordsize="10,20" path="m5909,6726l5919,6726,5919,6706,5909,6706,5909,6726xe" filled="true" fillcolor="#000000" stroked="false">
                <v:path arrowok="t"/>
                <v:fill type="solid"/>
              </v:shape>
            </v:group>
            <v:group style="position:absolute;left:5909;top:6726;width:10;height:20" coordorigin="5909,6726" coordsize="10,20">
              <v:shape style="position:absolute;left:5909;top:6726;width:10;height:20" coordorigin="5909,6726" coordsize="10,20" path="m5909,6745l5919,6745,5919,6726,5909,6726,5909,6745xe" filled="true" fillcolor="#000000" stroked="false">
                <v:path arrowok="t"/>
                <v:fill type="solid"/>
              </v:shape>
            </v:group>
            <v:group style="position:absolute;left:5909;top:6745;width:10;height:20" coordorigin="5909,6745" coordsize="10,20">
              <v:shape style="position:absolute;left:5909;top:6745;width:10;height:20" coordorigin="5909,6745" coordsize="10,20" path="m5909,6764l5919,6764,5919,6745,5909,6745,5909,6764xe" filled="true" fillcolor="#000000" stroked="false">
                <v:path arrowok="t"/>
                <v:fill type="solid"/>
              </v:shape>
            </v:group>
            <v:group style="position:absolute;left:5909;top:6764;width:10;height:20" coordorigin="5909,6764" coordsize="10,20">
              <v:shape style="position:absolute;left:5909;top:6764;width:10;height:20" coordorigin="5909,6764" coordsize="10,20" path="m5909,6783l5919,6783,5919,6764,5909,6764,5909,6783xe" filled="true" fillcolor="#000000" stroked="false">
                <v:path arrowok="t"/>
                <v:fill type="solid"/>
              </v:shape>
            </v:group>
            <v:group style="position:absolute;left:5909;top:6783;width:10;height:20" coordorigin="5909,6783" coordsize="10,20">
              <v:shape style="position:absolute;left:5909;top:6783;width:10;height:20" coordorigin="5909,6783" coordsize="10,20" path="m5909,6802l5919,6802,5919,6783,5909,6783,5909,6802xe" filled="true" fillcolor="#000000" stroked="false">
                <v:path arrowok="t"/>
                <v:fill type="solid"/>
              </v:shape>
            </v:group>
            <v:group style="position:absolute;left:5909;top:6802;width:10;height:20" coordorigin="5909,6802" coordsize="10,20">
              <v:shape style="position:absolute;left:5909;top:6802;width:10;height:20" coordorigin="5909,6802" coordsize="10,20" path="m5909,6822l5919,6822,5919,6802,5909,6802,5909,6822xe" filled="true" fillcolor="#000000" stroked="false">
                <v:path arrowok="t"/>
                <v:fill type="solid"/>
              </v:shape>
            </v:group>
            <v:group style="position:absolute;left:5909;top:6822;width:10;height:20" coordorigin="5909,6822" coordsize="10,20">
              <v:shape style="position:absolute;left:5909;top:6822;width:10;height:20" coordorigin="5909,6822" coordsize="10,20" path="m5909,6841l5919,6841,5919,6822,5909,6822,5909,6841xe" filled="true" fillcolor="#000000" stroked="false">
                <v:path arrowok="t"/>
                <v:fill type="solid"/>
              </v:shape>
            </v:group>
            <v:group style="position:absolute;left:5909;top:6841;width:10;height:20" coordorigin="5909,6841" coordsize="10,20">
              <v:shape style="position:absolute;left:5909;top:6841;width:10;height:20" coordorigin="5909,6841" coordsize="10,20" path="m5909,6860l5919,6860,5919,6841,5909,6841,5909,6860xe" filled="true" fillcolor="#000000" stroked="false">
                <v:path arrowok="t"/>
                <v:fill type="solid"/>
              </v:shape>
            </v:group>
            <v:group style="position:absolute;left:5909;top:6863;width:10;height:2" coordorigin="5909,6863" coordsize="10,2">
              <v:shape style="position:absolute;left:5909;top:6863;width:10;height:2" coordorigin="5909,6863" coordsize="10,0" path="m5909,6863l5919,6863e" filled="false" stroked="true" strokeweight=".299988pt" strokecolor="#000000">
                <v:path arrowok="t"/>
              </v:shape>
            </v:group>
            <v:group style="position:absolute;left:6478;top:6649;width:10;height:20" coordorigin="6478,6649" coordsize="10,20">
              <v:shape style="position:absolute;left:6478;top:6649;width:10;height:20" coordorigin="6478,6649" coordsize="10,20" path="m6478,6668l6488,6668,6488,6649,6478,6649,6478,6668xe" filled="true" fillcolor="#000000" stroked="false">
                <v:path arrowok="t"/>
                <v:fill type="solid"/>
              </v:shape>
            </v:group>
            <v:group style="position:absolute;left:6478;top:6668;width:10;height:20" coordorigin="6478,6668" coordsize="10,20">
              <v:shape style="position:absolute;left:6478;top:6668;width:10;height:20" coordorigin="6478,6668" coordsize="10,20" path="m6478,6687l6488,6687,6488,6668,6478,6668,6478,6687xe" filled="true" fillcolor="#000000" stroked="false">
                <v:path arrowok="t"/>
                <v:fill type="solid"/>
              </v:shape>
            </v:group>
            <v:group style="position:absolute;left:6478;top:6687;width:10;height:20" coordorigin="6478,6687" coordsize="10,20">
              <v:shape style="position:absolute;left:6478;top:6687;width:10;height:20" coordorigin="6478,6687" coordsize="10,20" path="m6478,6706l6488,6706,6488,6687,6478,6687,6478,6706xe" filled="true" fillcolor="#000000" stroked="false">
                <v:path arrowok="t"/>
                <v:fill type="solid"/>
              </v:shape>
            </v:group>
            <v:group style="position:absolute;left:6478;top:6706;width:10;height:20" coordorigin="6478,6706" coordsize="10,20">
              <v:shape style="position:absolute;left:6478;top:6706;width:10;height:20" coordorigin="6478,6706" coordsize="10,20" path="m6478,6726l6488,6726,6488,6706,6478,6706,6478,6726xe" filled="true" fillcolor="#000000" stroked="false">
                <v:path arrowok="t"/>
                <v:fill type="solid"/>
              </v:shape>
            </v:group>
            <v:group style="position:absolute;left:6478;top:6726;width:10;height:20" coordorigin="6478,6726" coordsize="10,20">
              <v:shape style="position:absolute;left:6478;top:6726;width:10;height:20" coordorigin="6478,6726" coordsize="10,20" path="m6478,6745l6488,6745,6488,6726,6478,6726,6478,6745xe" filled="true" fillcolor="#000000" stroked="false">
                <v:path arrowok="t"/>
                <v:fill type="solid"/>
              </v:shape>
            </v:group>
            <v:group style="position:absolute;left:6478;top:6745;width:10;height:20" coordorigin="6478,6745" coordsize="10,20">
              <v:shape style="position:absolute;left:6478;top:6745;width:10;height:20" coordorigin="6478,6745" coordsize="10,20" path="m6478,6764l6488,6764,6488,6745,6478,6745,6478,6764xe" filled="true" fillcolor="#000000" stroked="false">
                <v:path arrowok="t"/>
                <v:fill type="solid"/>
              </v:shape>
            </v:group>
            <v:group style="position:absolute;left:6478;top:6764;width:10;height:20" coordorigin="6478,6764" coordsize="10,20">
              <v:shape style="position:absolute;left:6478;top:6764;width:10;height:20" coordorigin="6478,6764" coordsize="10,20" path="m6478,6783l6488,6783,6488,6764,6478,6764,6478,6783xe" filled="true" fillcolor="#000000" stroked="false">
                <v:path arrowok="t"/>
                <v:fill type="solid"/>
              </v:shape>
            </v:group>
            <v:group style="position:absolute;left:6478;top:6783;width:10;height:20" coordorigin="6478,6783" coordsize="10,20">
              <v:shape style="position:absolute;left:6478;top:6783;width:10;height:20" coordorigin="6478,6783" coordsize="10,20" path="m6478,6802l6488,6802,6488,6783,6478,6783,6478,6802xe" filled="true" fillcolor="#000000" stroked="false">
                <v:path arrowok="t"/>
                <v:fill type="solid"/>
              </v:shape>
            </v:group>
            <v:group style="position:absolute;left:6478;top:6802;width:10;height:20" coordorigin="6478,6802" coordsize="10,20">
              <v:shape style="position:absolute;left:6478;top:6802;width:10;height:20" coordorigin="6478,6802" coordsize="10,20" path="m6478,6822l6488,6822,6488,6802,6478,6802,6478,6822xe" filled="true" fillcolor="#000000" stroked="false">
                <v:path arrowok="t"/>
                <v:fill type="solid"/>
              </v:shape>
            </v:group>
            <v:group style="position:absolute;left:6478;top:6822;width:10;height:20" coordorigin="6478,6822" coordsize="10,20">
              <v:shape style="position:absolute;left:6478;top:6822;width:10;height:20" coordorigin="6478,6822" coordsize="10,20" path="m6478,6841l6488,6841,6488,6822,6478,6822,6478,6841xe" filled="true" fillcolor="#000000" stroked="false">
                <v:path arrowok="t"/>
                <v:fill type="solid"/>
              </v:shape>
            </v:group>
            <v:group style="position:absolute;left:6478;top:6841;width:10;height:20" coordorigin="6478,6841" coordsize="10,20">
              <v:shape style="position:absolute;left:6478;top:6841;width:10;height:20" coordorigin="6478,6841" coordsize="10,20" path="m6478,6860l6488,6860,6488,6841,6478,6841,6478,6860xe" filled="true" fillcolor="#000000" stroked="false">
                <v:path arrowok="t"/>
                <v:fill type="solid"/>
              </v:shape>
            </v:group>
            <v:group style="position:absolute;left:6478;top:6863;width:10;height:2" coordorigin="6478,6863" coordsize="10,2">
              <v:shape style="position:absolute;left:6478;top:6863;width:10;height:2" coordorigin="6478,6863" coordsize="10,0" path="m6478,6863l6488,6863e" filled="false" stroked="true" strokeweight=".299988pt" strokecolor="#000000">
                <v:path arrowok="t"/>
              </v:shape>
            </v:group>
            <v:group style="position:absolute;left:8034;top:6649;width:10;height:20" coordorigin="8034,6649" coordsize="10,20">
              <v:shape style="position:absolute;left:8034;top:6649;width:10;height:20" coordorigin="8034,6649" coordsize="10,20" path="m8034,6668l8044,6668,8044,6649,8034,6649,8034,6668xe" filled="true" fillcolor="#000000" stroked="false">
                <v:path arrowok="t"/>
                <v:fill type="solid"/>
              </v:shape>
            </v:group>
            <v:group style="position:absolute;left:8034;top:6668;width:10;height:20" coordorigin="8034,6668" coordsize="10,20">
              <v:shape style="position:absolute;left:8034;top:6668;width:10;height:20" coordorigin="8034,6668" coordsize="10,20" path="m8034,6687l8044,6687,8044,6668,8034,6668,8034,6687xe" filled="true" fillcolor="#000000" stroked="false">
                <v:path arrowok="t"/>
                <v:fill type="solid"/>
              </v:shape>
            </v:group>
            <v:group style="position:absolute;left:8034;top:6687;width:10;height:20" coordorigin="8034,6687" coordsize="10,20">
              <v:shape style="position:absolute;left:8034;top:6687;width:10;height:20" coordorigin="8034,6687" coordsize="10,20" path="m8034,6706l8044,6706,8044,6687,8034,6687,8034,6706xe" filled="true" fillcolor="#000000" stroked="false">
                <v:path arrowok="t"/>
                <v:fill type="solid"/>
              </v:shape>
            </v:group>
            <v:group style="position:absolute;left:8034;top:6706;width:10;height:20" coordorigin="8034,6706" coordsize="10,20">
              <v:shape style="position:absolute;left:8034;top:6706;width:10;height:20" coordorigin="8034,6706" coordsize="10,20" path="m8034,6726l8044,6726,8044,6706,8034,6706,8034,6726xe" filled="true" fillcolor="#000000" stroked="false">
                <v:path arrowok="t"/>
                <v:fill type="solid"/>
              </v:shape>
            </v:group>
            <v:group style="position:absolute;left:8034;top:6726;width:10;height:20" coordorigin="8034,6726" coordsize="10,20">
              <v:shape style="position:absolute;left:8034;top:6726;width:10;height:20" coordorigin="8034,6726" coordsize="10,20" path="m8034,6745l8044,6745,8044,6726,8034,6726,8034,6745xe" filled="true" fillcolor="#000000" stroked="false">
                <v:path arrowok="t"/>
                <v:fill type="solid"/>
              </v:shape>
            </v:group>
            <v:group style="position:absolute;left:8034;top:6745;width:10;height:20" coordorigin="8034,6745" coordsize="10,20">
              <v:shape style="position:absolute;left:8034;top:6745;width:10;height:20" coordorigin="8034,6745" coordsize="10,20" path="m8034,6764l8044,6764,8044,6745,8034,6745,8034,6764xe" filled="true" fillcolor="#000000" stroked="false">
                <v:path arrowok="t"/>
                <v:fill type="solid"/>
              </v:shape>
            </v:group>
            <v:group style="position:absolute;left:8034;top:6764;width:10;height:20" coordorigin="8034,6764" coordsize="10,20">
              <v:shape style="position:absolute;left:8034;top:6764;width:10;height:20" coordorigin="8034,6764" coordsize="10,20" path="m8034,6783l8044,6783,8044,6764,8034,6764,8034,6783xe" filled="true" fillcolor="#000000" stroked="false">
                <v:path arrowok="t"/>
                <v:fill type="solid"/>
              </v:shape>
            </v:group>
            <v:group style="position:absolute;left:8034;top:6783;width:10;height:20" coordorigin="8034,6783" coordsize="10,20">
              <v:shape style="position:absolute;left:8034;top:6783;width:10;height:20" coordorigin="8034,6783" coordsize="10,20" path="m8034,6802l8044,6802,8044,6783,8034,6783,8034,6802xe" filled="true" fillcolor="#000000" stroked="false">
                <v:path arrowok="t"/>
                <v:fill type="solid"/>
              </v:shape>
            </v:group>
            <v:group style="position:absolute;left:8034;top:6802;width:10;height:20" coordorigin="8034,6802" coordsize="10,20">
              <v:shape style="position:absolute;left:8034;top:6802;width:10;height:20" coordorigin="8034,6802" coordsize="10,20" path="m8034,6822l8044,6822,8044,6802,8034,6802,8034,6822xe" filled="true" fillcolor="#000000" stroked="false">
                <v:path arrowok="t"/>
                <v:fill type="solid"/>
              </v:shape>
            </v:group>
            <v:group style="position:absolute;left:8034;top:6822;width:10;height:20" coordorigin="8034,6822" coordsize="10,20">
              <v:shape style="position:absolute;left:8034;top:6822;width:10;height:20" coordorigin="8034,6822" coordsize="10,20" path="m8034,6841l8044,6841,8044,6822,8034,6822,8034,6841xe" filled="true" fillcolor="#000000" stroked="false">
                <v:path arrowok="t"/>
                <v:fill type="solid"/>
              </v:shape>
            </v:group>
            <v:group style="position:absolute;left:8034;top:6841;width:10;height:20" coordorigin="8034,6841" coordsize="10,20">
              <v:shape style="position:absolute;left:8034;top:6841;width:10;height:20" coordorigin="8034,6841" coordsize="10,20" path="m8034,6860l8044,6860,8044,6841,8034,6841,8034,6860xe" filled="true" fillcolor="#000000" stroked="false">
                <v:path arrowok="t"/>
                <v:fill type="solid"/>
              </v:shape>
            </v:group>
            <v:group style="position:absolute;left:8034;top:6863;width:10;height:2" coordorigin="8034,6863" coordsize="10,2">
              <v:shape style="position:absolute;left:8034;top:6863;width:10;height:2" coordorigin="8034,6863" coordsize="10,0" path="m8034,6863l8044,6863e" filled="false" stroked="true" strokeweight=".299988pt" strokecolor="#000000">
                <v:path arrowok="t"/>
              </v:shape>
            </v:group>
            <v:group style="position:absolute;left:8746;top:6649;width:10;height:20" coordorigin="8746,6649" coordsize="10,20">
              <v:shape style="position:absolute;left:8746;top:6649;width:10;height:20" coordorigin="8746,6649" coordsize="10,20" path="m8746,6668l8756,6668,8756,6649,8746,6649,8746,6668xe" filled="true" fillcolor="#000000" stroked="false">
                <v:path arrowok="t"/>
                <v:fill type="solid"/>
              </v:shape>
            </v:group>
            <v:group style="position:absolute;left:8746;top:6668;width:10;height:20" coordorigin="8746,6668" coordsize="10,20">
              <v:shape style="position:absolute;left:8746;top:6668;width:10;height:20" coordorigin="8746,6668" coordsize="10,20" path="m8746,6687l8756,6687,8756,6668,8746,6668,8746,6687xe" filled="true" fillcolor="#000000" stroked="false">
                <v:path arrowok="t"/>
                <v:fill type="solid"/>
              </v:shape>
            </v:group>
            <v:group style="position:absolute;left:8746;top:6687;width:10;height:20" coordorigin="8746,6687" coordsize="10,20">
              <v:shape style="position:absolute;left:8746;top:6687;width:10;height:20" coordorigin="8746,6687" coordsize="10,20" path="m8746,6706l8756,6706,8756,6687,8746,6687,8746,6706xe" filled="true" fillcolor="#000000" stroked="false">
                <v:path arrowok="t"/>
                <v:fill type="solid"/>
              </v:shape>
            </v:group>
            <v:group style="position:absolute;left:8746;top:6706;width:10;height:20" coordorigin="8746,6706" coordsize="10,20">
              <v:shape style="position:absolute;left:8746;top:6706;width:10;height:20" coordorigin="8746,6706" coordsize="10,20" path="m8746,6726l8756,6726,8756,6706,8746,6706,8746,6726xe" filled="true" fillcolor="#000000" stroked="false">
                <v:path arrowok="t"/>
                <v:fill type="solid"/>
              </v:shape>
            </v:group>
            <v:group style="position:absolute;left:8746;top:6726;width:10;height:20" coordorigin="8746,6726" coordsize="10,20">
              <v:shape style="position:absolute;left:8746;top:6726;width:10;height:20" coordorigin="8746,6726" coordsize="10,20" path="m8746,6745l8756,6745,8756,6726,8746,6726,8746,6745xe" filled="true" fillcolor="#000000" stroked="false">
                <v:path arrowok="t"/>
                <v:fill type="solid"/>
              </v:shape>
            </v:group>
            <v:group style="position:absolute;left:8746;top:6745;width:10;height:20" coordorigin="8746,6745" coordsize="10,20">
              <v:shape style="position:absolute;left:8746;top:6745;width:10;height:20" coordorigin="8746,6745" coordsize="10,20" path="m8746,6764l8756,6764,8756,6745,8746,6745,8746,6764xe" filled="true" fillcolor="#000000" stroked="false">
                <v:path arrowok="t"/>
                <v:fill type="solid"/>
              </v:shape>
            </v:group>
            <v:group style="position:absolute;left:8746;top:6764;width:10;height:20" coordorigin="8746,6764" coordsize="10,20">
              <v:shape style="position:absolute;left:8746;top:6764;width:10;height:20" coordorigin="8746,6764" coordsize="10,20" path="m8746,6783l8756,6783,8756,6764,8746,6764,8746,6783xe" filled="true" fillcolor="#000000" stroked="false">
                <v:path arrowok="t"/>
                <v:fill type="solid"/>
              </v:shape>
            </v:group>
            <v:group style="position:absolute;left:8746;top:6783;width:10;height:20" coordorigin="8746,6783" coordsize="10,20">
              <v:shape style="position:absolute;left:8746;top:6783;width:10;height:20" coordorigin="8746,6783" coordsize="10,20" path="m8746,6802l8756,6802,8756,6783,8746,6783,8746,6802xe" filled="true" fillcolor="#000000" stroked="false">
                <v:path arrowok="t"/>
                <v:fill type="solid"/>
              </v:shape>
            </v:group>
            <v:group style="position:absolute;left:8746;top:6802;width:10;height:20" coordorigin="8746,6802" coordsize="10,20">
              <v:shape style="position:absolute;left:8746;top:6802;width:10;height:20" coordorigin="8746,6802" coordsize="10,20" path="m8746,6822l8756,6822,8756,6802,8746,6802,8746,6822xe" filled="true" fillcolor="#000000" stroked="false">
                <v:path arrowok="t"/>
                <v:fill type="solid"/>
              </v:shape>
            </v:group>
            <v:group style="position:absolute;left:8746;top:6822;width:10;height:20" coordorigin="8746,6822" coordsize="10,20">
              <v:shape style="position:absolute;left:8746;top:6822;width:10;height:20" coordorigin="8746,6822" coordsize="10,20" path="m8746,6841l8756,6841,8756,6822,8746,6822,8746,6841xe" filled="true" fillcolor="#000000" stroked="false">
                <v:path arrowok="t"/>
                <v:fill type="solid"/>
              </v:shape>
            </v:group>
            <v:group style="position:absolute;left:8746;top:6841;width:10;height:20" coordorigin="8746,6841" coordsize="10,20">
              <v:shape style="position:absolute;left:8746;top:6841;width:10;height:20" coordorigin="8746,6841" coordsize="10,20" path="m8746,6860l8756,6860,8756,6841,8746,6841,8746,6860xe" filled="true" fillcolor="#000000" stroked="false">
                <v:path arrowok="t"/>
                <v:fill type="solid"/>
              </v:shape>
            </v:group>
            <v:group style="position:absolute;left:8746;top:6863;width:10;height:2" coordorigin="8746,6863" coordsize="10,2">
              <v:shape style="position:absolute;left:8746;top:6863;width:10;height:2" coordorigin="8746,6863" coordsize="10,0" path="m8746,6863l8756,6863e" filled="false" stroked="true" strokeweight=".299988pt" strokecolor="#000000">
                <v:path arrowok="t"/>
              </v:shape>
            </v:group>
            <v:group style="position:absolute;left:9597;top:6649;width:10;height:20" coordorigin="9597,6649" coordsize="10,20">
              <v:shape style="position:absolute;left:9597;top:6649;width:10;height:20" coordorigin="9597,6649" coordsize="10,20" path="m9597,6668l9607,6668,9607,6649,9597,6649,9597,6668xe" filled="true" fillcolor="#000000" stroked="false">
                <v:path arrowok="t"/>
                <v:fill type="solid"/>
              </v:shape>
            </v:group>
            <v:group style="position:absolute;left:9597;top:6668;width:10;height:20" coordorigin="9597,6668" coordsize="10,20">
              <v:shape style="position:absolute;left:9597;top:6668;width:10;height:20" coordorigin="9597,6668" coordsize="10,20" path="m9597,6687l9607,6687,9607,6668,9597,6668,9597,6687xe" filled="true" fillcolor="#000000" stroked="false">
                <v:path arrowok="t"/>
                <v:fill type="solid"/>
              </v:shape>
            </v:group>
            <v:group style="position:absolute;left:9597;top:6687;width:10;height:20" coordorigin="9597,6687" coordsize="10,20">
              <v:shape style="position:absolute;left:9597;top:6687;width:10;height:20" coordorigin="9597,6687" coordsize="10,20" path="m9597,6706l9607,6706,9607,6687,9597,6687,9597,6706xe" filled="true" fillcolor="#000000" stroked="false">
                <v:path arrowok="t"/>
                <v:fill type="solid"/>
              </v:shape>
            </v:group>
            <v:group style="position:absolute;left:9597;top:6706;width:10;height:20" coordorigin="9597,6706" coordsize="10,20">
              <v:shape style="position:absolute;left:9597;top:6706;width:10;height:20" coordorigin="9597,6706" coordsize="10,20" path="m9597,6726l9607,6726,9607,6706,9597,6706,9597,6726xe" filled="true" fillcolor="#000000" stroked="false">
                <v:path arrowok="t"/>
                <v:fill type="solid"/>
              </v:shape>
            </v:group>
            <v:group style="position:absolute;left:9597;top:6726;width:10;height:20" coordorigin="9597,6726" coordsize="10,20">
              <v:shape style="position:absolute;left:9597;top:6726;width:10;height:20" coordorigin="9597,6726" coordsize="10,20" path="m9597,6745l9607,6745,9607,6726,9597,6726,9597,6745xe" filled="true" fillcolor="#000000" stroked="false">
                <v:path arrowok="t"/>
                <v:fill type="solid"/>
              </v:shape>
            </v:group>
            <v:group style="position:absolute;left:9597;top:6745;width:10;height:20" coordorigin="9597,6745" coordsize="10,20">
              <v:shape style="position:absolute;left:9597;top:6745;width:10;height:20" coordorigin="9597,6745" coordsize="10,20" path="m9597,6764l9607,6764,9607,6745,9597,6745,9597,6764xe" filled="true" fillcolor="#000000" stroked="false">
                <v:path arrowok="t"/>
                <v:fill type="solid"/>
              </v:shape>
            </v:group>
            <v:group style="position:absolute;left:9597;top:6764;width:10;height:20" coordorigin="9597,6764" coordsize="10,20">
              <v:shape style="position:absolute;left:9597;top:6764;width:10;height:20" coordorigin="9597,6764" coordsize="10,20" path="m9597,6783l9607,6783,9607,6764,9597,6764,9597,6783xe" filled="true" fillcolor="#000000" stroked="false">
                <v:path arrowok="t"/>
                <v:fill type="solid"/>
              </v:shape>
            </v:group>
            <v:group style="position:absolute;left:9597;top:6783;width:10;height:20" coordorigin="9597,6783" coordsize="10,20">
              <v:shape style="position:absolute;left:9597;top:6783;width:10;height:20" coordorigin="9597,6783" coordsize="10,20" path="m9597,6802l9607,6802,9607,6783,9597,6783,9597,6802xe" filled="true" fillcolor="#000000" stroked="false">
                <v:path arrowok="t"/>
                <v:fill type="solid"/>
              </v:shape>
            </v:group>
            <v:group style="position:absolute;left:9597;top:6802;width:10;height:20" coordorigin="9597,6802" coordsize="10,20">
              <v:shape style="position:absolute;left:9597;top:6802;width:10;height:20" coordorigin="9597,6802" coordsize="10,20" path="m9597,6822l9607,6822,9607,6802,9597,6802,9597,6822xe" filled="true" fillcolor="#000000" stroked="false">
                <v:path arrowok="t"/>
                <v:fill type="solid"/>
              </v:shape>
            </v:group>
            <v:group style="position:absolute;left:9597;top:6822;width:10;height:20" coordorigin="9597,6822" coordsize="10,20">
              <v:shape style="position:absolute;left:9597;top:6822;width:10;height:20" coordorigin="9597,6822" coordsize="10,20" path="m9597,6841l9607,6841,9607,6822,9597,6822,9597,6841xe" filled="true" fillcolor="#000000" stroked="false">
                <v:path arrowok="t"/>
                <v:fill type="solid"/>
              </v:shape>
            </v:group>
            <v:group style="position:absolute;left:9597;top:6841;width:10;height:20" coordorigin="9597,6841" coordsize="10,20">
              <v:shape style="position:absolute;left:9597;top:6841;width:10;height:20" coordorigin="9597,6841" coordsize="10,20" path="m9597,6860l9607,6860,9607,6841,9597,6841,9597,6860xe" filled="true" fillcolor="#000000" stroked="false">
                <v:path arrowok="t"/>
                <v:fill type="solid"/>
              </v:shape>
            </v:group>
            <v:group style="position:absolute;left:9597;top:6863;width:10;height:2" coordorigin="9597,6863" coordsize="10,2">
              <v:shape style="position:absolute;left:9597;top:6863;width:10;height:2" coordorigin="9597,6863" coordsize="10,0" path="m9597,6863l9607,6863e" filled="false" stroked="true" strokeweight=".299988pt" strokecolor="#000000">
                <v:path arrowok="t"/>
              </v:shape>
            </v:group>
            <v:group style="position:absolute;left:10446;top:6649;width:10;height:20" coordorigin="10446,6649" coordsize="10,20">
              <v:shape style="position:absolute;left:10446;top:6649;width:10;height:20" coordorigin="10446,6649" coordsize="10,20" path="m10446,6668l10455,6668,10455,6649,10446,6649,10446,6668xe" filled="true" fillcolor="#000000" stroked="false">
                <v:path arrowok="t"/>
                <v:fill type="solid"/>
              </v:shape>
            </v:group>
            <v:group style="position:absolute;left:10446;top:6668;width:10;height:20" coordorigin="10446,6668" coordsize="10,20">
              <v:shape style="position:absolute;left:10446;top:6668;width:10;height:20" coordorigin="10446,6668" coordsize="10,20" path="m10446,6687l10455,6687,10455,6668,10446,6668,10446,6687xe" filled="true" fillcolor="#000000" stroked="false">
                <v:path arrowok="t"/>
                <v:fill type="solid"/>
              </v:shape>
            </v:group>
            <v:group style="position:absolute;left:10446;top:6687;width:10;height:20" coordorigin="10446,6687" coordsize="10,20">
              <v:shape style="position:absolute;left:10446;top:6687;width:10;height:20" coordorigin="10446,6687" coordsize="10,20" path="m10446,6706l10455,6706,10455,6687,10446,6687,10446,6706xe" filled="true" fillcolor="#000000" stroked="false">
                <v:path arrowok="t"/>
                <v:fill type="solid"/>
              </v:shape>
            </v:group>
            <v:group style="position:absolute;left:10446;top:6706;width:10;height:20" coordorigin="10446,6706" coordsize="10,20">
              <v:shape style="position:absolute;left:10446;top:6706;width:10;height:20" coordorigin="10446,6706" coordsize="10,20" path="m10446,6726l10455,6726,10455,6706,10446,6706,10446,6726xe" filled="true" fillcolor="#000000" stroked="false">
                <v:path arrowok="t"/>
                <v:fill type="solid"/>
              </v:shape>
            </v:group>
            <v:group style="position:absolute;left:10446;top:6726;width:10;height:20" coordorigin="10446,6726" coordsize="10,20">
              <v:shape style="position:absolute;left:10446;top:6726;width:10;height:20" coordorigin="10446,6726" coordsize="10,20" path="m10446,6745l10455,6745,10455,6726,10446,6726,10446,6745xe" filled="true" fillcolor="#000000" stroked="false">
                <v:path arrowok="t"/>
                <v:fill type="solid"/>
              </v:shape>
            </v:group>
            <v:group style="position:absolute;left:10446;top:6745;width:10;height:20" coordorigin="10446,6745" coordsize="10,20">
              <v:shape style="position:absolute;left:10446;top:6745;width:10;height:20" coordorigin="10446,6745" coordsize="10,20" path="m10446,6764l10455,6764,10455,6745,10446,6745,10446,6764xe" filled="true" fillcolor="#000000" stroked="false">
                <v:path arrowok="t"/>
                <v:fill type="solid"/>
              </v:shape>
            </v:group>
            <v:group style="position:absolute;left:10446;top:6764;width:10;height:20" coordorigin="10446,6764" coordsize="10,20">
              <v:shape style="position:absolute;left:10446;top:6764;width:10;height:20" coordorigin="10446,6764" coordsize="10,20" path="m10446,6783l10455,6783,10455,6764,10446,6764,10446,6783xe" filled="true" fillcolor="#000000" stroked="false">
                <v:path arrowok="t"/>
                <v:fill type="solid"/>
              </v:shape>
            </v:group>
            <v:group style="position:absolute;left:10446;top:6783;width:10;height:20" coordorigin="10446,6783" coordsize="10,20">
              <v:shape style="position:absolute;left:10446;top:6783;width:10;height:20" coordorigin="10446,6783" coordsize="10,20" path="m10446,6802l10455,6802,10455,6783,10446,6783,10446,6802xe" filled="true" fillcolor="#000000" stroked="false">
                <v:path arrowok="t"/>
                <v:fill type="solid"/>
              </v:shape>
            </v:group>
            <v:group style="position:absolute;left:10446;top:6802;width:10;height:20" coordorigin="10446,6802" coordsize="10,20">
              <v:shape style="position:absolute;left:10446;top:6802;width:10;height:20" coordorigin="10446,6802" coordsize="10,20" path="m10446,6822l10455,6822,10455,6802,10446,6802,10446,6822xe" filled="true" fillcolor="#000000" stroked="false">
                <v:path arrowok="t"/>
                <v:fill type="solid"/>
              </v:shape>
            </v:group>
            <v:group style="position:absolute;left:10446;top:6822;width:10;height:20" coordorigin="10446,6822" coordsize="10,20">
              <v:shape style="position:absolute;left:10446;top:6822;width:10;height:20" coordorigin="10446,6822" coordsize="10,20" path="m10446,6841l10455,6841,10455,6822,10446,6822,10446,6841xe" filled="true" fillcolor="#000000" stroked="false">
                <v:path arrowok="t"/>
                <v:fill type="solid"/>
              </v:shape>
            </v:group>
            <v:group style="position:absolute;left:10446;top:6841;width:10;height:20" coordorigin="10446,6841" coordsize="10,20">
              <v:shape style="position:absolute;left:10446;top:6841;width:10;height:20" coordorigin="10446,6841" coordsize="10,20" path="m10446,6860l10455,6860,10455,6841,10446,6841,10446,6860xe" filled="true" fillcolor="#000000" stroked="false">
                <v:path arrowok="t"/>
                <v:fill type="solid"/>
              </v:shape>
            </v:group>
            <v:group style="position:absolute;left:10446;top:6863;width:10;height:2" coordorigin="10446,6863" coordsize="10,2">
              <v:shape style="position:absolute;left:10446;top:6863;width:10;height:2" coordorigin="10446,6863" coordsize="10,0" path="m10446,6863l10455,6863e" filled="false" stroked="true" strokeweight=".299988pt" strokecolor="#000000">
                <v:path arrowok="t"/>
              </v:shape>
            </v:group>
            <v:group style="position:absolute;left:12006;top:6649;width:10;height:20" coordorigin="12006,6649" coordsize="10,20">
              <v:shape style="position:absolute;left:12006;top:6649;width:10;height:20" coordorigin="12006,6649" coordsize="10,20" path="m12006,6668l12015,6668,12015,6649,12006,6649,12006,6668xe" filled="true" fillcolor="#000000" stroked="false">
                <v:path arrowok="t"/>
                <v:fill type="solid"/>
              </v:shape>
            </v:group>
            <v:group style="position:absolute;left:12006;top:6668;width:10;height:20" coordorigin="12006,6668" coordsize="10,20">
              <v:shape style="position:absolute;left:12006;top:6668;width:10;height:20" coordorigin="12006,6668" coordsize="10,20" path="m12006,6687l12015,6687,12015,6668,12006,6668,12006,6687xe" filled="true" fillcolor="#000000" stroked="false">
                <v:path arrowok="t"/>
                <v:fill type="solid"/>
              </v:shape>
            </v:group>
            <v:group style="position:absolute;left:12006;top:6687;width:10;height:20" coordorigin="12006,6687" coordsize="10,20">
              <v:shape style="position:absolute;left:12006;top:6687;width:10;height:20" coordorigin="12006,6687" coordsize="10,20" path="m12006,6706l12015,6706,12015,6687,12006,6687,12006,6706xe" filled="true" fillcolor="#000000" stroked="false">
                <v:path arrowok="t"/>
                <v:fill type="solid"/>
              </v:shape>
            </v:group>
            <v:group style="position:absolute;left:12006;top:6706;width:10;height:20" coordorigin="12006,6706" coordsize="10,20">
              <v:shape style="position:absolute;left:12006;top:6706;width:10;height:20" coordorigin="12006,6706" coordsize="10,20" path="m12006,6726l12015,6726,12015,6706,12006,6706,12006,6726xe" filled="true" fillcolor="#000000" stroked="false">
                <v:path arrowok="t"/>
                <v:fill type="solid"/>
              </v:shape>
            </v:group>
            <v:group style="position:absolute;left:12006;top:6726;width:10;height:20" coordorigin="12006,6726" coordsize="10,20">
              <v:shape style="position:absolute;left:12006;top:6726;width:10;height:20" coordorigin="12006,6726" coordsize="10,20" path="m12006,6745l12015,6745,12015,6726,12006,6726,12006,6745xe" filled="true" fillcolor="#000000" stroked="false">
                <v:path arrowok="t"/>
                <v:fill type="solid"/>
              </v:shape>
            </v:group>
            <v:group style="position:absolute;left:12006;top:6745;width:10;height:20" coordorigin="12006,6745" coordsize="10,20">
              <v:shape style="position:absolute;left:12006;top:6745;width:10;height:20" coordorigin="12006,6745" coordsize="10,20" path="m12006,6764l12015,6764,12015,6745,12006,6745,12006,6764xe" filled="true" fillcolor="#000000" stroked="false">
                <v:path arrowok="t"/>
                <v:fill type="solid"/>
              </v:shape>
            </v:group>
            <v:group style="position:absolute;left:12006;top:6764;width:10;height:20" coordorigin="12006,6764" coordsize="10,20">
              <v:shape style="position:absolute;left:12006;top:6764;width:10;height:20" coordorigin="12006,6764" coordsize="10,20" path="m12006,6783l12015,6783,12015,6764,12006,6764,12006,6783xe" filled="true" fillcolor="#000000" stroked="false">
                <v:path arrowok="t"/>
                <v:fill type="solid"/>
              </v:shape>
            </v:group>
            <v:group style="position:absolute;left:12006;top:6783;width:10;height:20" coordorigin="12006,6783" coordsize="10,20">
              <v:shape style="position:absolute;left:12006;top:6783;width:10;height:20" coordorigin="12006,6783" coordsize="10,20" path="m12006,6802l12015,6802,12015,6783,12006,6783,12006,6802xe" filled="true" fillcolor="#000000" stroked="false">
                <v:path arrowok="t"/>
                <v:fill type="solid"/>
              </v:shape>
            </v:group>
            <v:group style="position:absolute;left:12006;top:6802;width:10;height:20" coordorigin="12006,6802" coordsize="10,20">
              <v:shape style="position:absolute;left:12006;top:6802;width:10;height:20" coordorigin="12006,6802" coordsize="10,20" path="m12006,6822l12015,6822,12015,6802,12006,6802,12006,6822xe" filled="true" fillcolor="#000000" stroked="false">
                <v:path arrowok="t"/>
                <v:fill type="solid"/>
              </v:shape>
            </v:group>
            <v:group style="position:absolute;left:12006;top:6822;width:10;height:20" coordorigin="12006,6822" coordsize="10,20">
              <v:shape style="position:absolute;left:12006;top:6822;width:10;height:20" coordorigin="12006,6822" coordsize="10,20" path="m12006,6841l12015,6841,12015,6822,12006,6822,12006,6841xe" filled="true" fillcolor="#000000" stroked="false">
                <v:path arrowok="t"/>
                <v:fill type="solid"/>
              </v:shape>
            </v:group>
            <v:group style="position:absolute;left:12006;top:6841;width:10;height:20" coordorigin="12006,6841" coordsize="10,20">
              <v:shape style="position:absolute;left:12006;top:6841;width:10;height:20" coordorigin="12006,6841" coordsize="10,20" path="m12006,6860l12015,6860,12015,6841,12006,6841,12006,6860xe" filled="true" fillcolor="#000000" stroked="false">
                <v:path arrowok="t"/>
                <v:fill type="solid"/>
              </v:shape>
            </v:group>
            <v:group style="position:absolute;left:12006;top:6863;width:10;height:2" coordorigin="12006,6863" coordsize="10,2">
              <v:shape style="position:absolute;left:12006;top:6863;width:10;height:2" coordorigin="12006,6863" coordsize="10,0" path="m12006,6863l12015,6863e" filled="false" stroked="true" strokeweight=".299988pt" strokecolor="#000000">
                <v:path arrowok="t"/>
              </v:shape>
            </v:group>
            <v:group style="position:absolute;left:13705;top:6649;width:10;height:20" coordorigin="13705,6649" coordsize="10,20">
              <v:shape style="position:absolute;left:13705;top:6649;width:10;height:20" coordorigin="13705,6649" coordsize="10,20" path="m13705,6668l13714,6668,13714,6649,13705,6649,13705,6668xe" filled="true" fillcolor="#000000" stroked="false">
                <v:path arrowok="t"/>
                <v:fill type="solid"/>
              </v:shape>
            </v:group>
            <v:group style="position:absolute;left:13705;top:6668;width:10;height:20" coordorigin="13705,6668" coordsize="10,20">
              <v:shape style="position:absolute;left:13705;top:6668;width:10;height:20" coordorigin="13705,6668" coordsize="10,20" path="m13705,6687l13714,6687,13714,6668,13705,6668,13705,6687xe" filled="true" fillcolor="#000000" stroked="false">
                <v:path arrowok="t"/>
                <v:fill type="solid"/>
              </v:shape>
            </v:group>
            <v:group style="position:absolute;left:13705;top:6687;width:10;height:20" coordorigin="13705,6687" coordsize="10,20">
              <v:shape style="position:absolute;left:13705;top:6687;width:10;height:20" coordorigin="13705,6687" coordsize="10,20" path="m13705,6706l13714,6706,13714,6687,13705,6687,13705,6706xe" filled="true" fillcolor="#000000" stroked="false">
                <v:path arrowok="t"/>
                <v:fill type="solid"/>
              </v:shape>
            </v:group>
            <v:group style="position:absolute;left:13705;top:6706;width:10;height:20" coordorigin="13705,6706" coordsize="10,20">
              <v:shape style="position:absolute;left:13705;top:6706;width:10;height:20" coordorigin="13705,6706" coordsize="10,20" path="m13705,6726l13714,6726,13714,6706,13705,6706,13705,6726xe" filled="true" fillcolor="#000000" stroked="false">
                <v:path arrowok="t"/>
                <v:fill type="solid"/>
              </v:shape>
            </v:group>
            <v:group style="position:absolute;left:13705;top:6726;width:10;height:20" coordorigin="13705,6726" coordsize="10,20">
              <v:shape style="position:absolute;left:13705;top:6726;width:10;height:20" coordorigin="13705,6726" coordsize="10,20" path="m13705,6745l13714,6745,13714,6726,13705,6726,13705,6745xe" filled="true" fillcolor="#000000" stroked="false">
                <v:path arrowok="t"/>
                <v:fill type="solid"/>
              </v:shape>
            </v:group>
            <v:group style="position:absolute;left:13705;top:6745;width:10;height:20" coordorigin="13705,6745" coordsize="10,20">
              <v:shape style="position:absolute;left:13705;top:6745;width:10;height:20" coordorigin="13705,6745" coordsize="10,20" path="m13705,6764l13714,6764,13714,6745,13705,6745,13705,6764xe" filled="true" fillcolor="#000000" stroked="false">
                <v:path arrowok="t"/>
                <v:fill type="solid"/>
              </v:shape>
            </v:group>
            <v:group style="position:absolute;left:13705;top:6764;width:10;height:20" coordorigin="13705,6764" coordsize="10,20">
              <v:shape style="position:absolute;left:13705;top:6764;width:10;height:20" coordorigin="13705,6764" coordsize="10,20" path="m13705,6783l13714,6783,13714,6764,13705,6764,13705,6783xe" filled="true" fillcolor="#000000" stroked="false">
                <v:path arrowok="t"/>
                <v:fill type="solid"/>
              </v:shape>
            </v:group>
            <v:group style="position:absolute;left:13705;top:6783;width:10;height:20" coordorigin="13705,6783" coordsize="10,20">
              <v:shape style="position:absolute;left:13705;top:6783;width:10;height:20" coordorigin="13705,6783" coordsize="10,20" path="m13705,6802l13714,6802,13714,6783,13705,6783,13705,6802xe" filled="true" fillcolor="#000000" stroked="false">
                <v:path arrowok="t"/>
                <v:fill type="solid"/>
              </v:shape>
            </v:group>
            <v:group style="position:absolute;left:13705;top:6802;width:10;height:20" coordorigin="13705,6802" coordsize="10,20">
              <v:shape style="position:absolute;left:13705;top:6802;width:10;height:20" coordorigin="13705,6802" coordsize="10,20" path="m13705,6822l13714,6822,13714,6802,13705,6802,13705,6822xe" filled="true" fillcolor="#000000" stroked="false">
                <v:path arrowok="t"/>
                <v:fill type="solid"/>
              </v:shape>
            </v:group>
            <v:group style="position:absolute;left:13705;top:6822;width:10;height:20" coordorigin="13705,6822" coordsize="10,20">
              <v:shape style="position:absolute;left:13705;top:6822;width:10;height:20" coordorigin="13705,6822" coordsize="10,20" path="m13705,6841l13714,6841,13714,6822,13705,6822,13705,6841xe" filled="true" fillcolor="#000000" stroked="false">
                <v:path arrowok="t"/>
                <v:fill type="solid"/>
              </v:shape>
            </v:group>
            <v:group style="position:absolute;left:13705;top:6841;width:10;height:20" coordorigin="13705,6841" coordsize="10,20">
              <v:shape style="position:absolute;left:13705;top:6841;width:10;height:20" coordorigin="13705,6841" coordsize="10,20" path="m13705,6860l13714,6860,13714,6841,13705,6841,13705,6860xe" filled="true" fillcolor="#000000" stroked="false">
                <v:path arrowok="t"/>
                <v:fill type="solid"/>
              </v:shape>
            </v:group>
            <v:group style="position:absolute;left:13705;top:6863;width:10;height:2" coordorigin="13705,6863" coordsize="10,2">
              <v:shape style="position:absolute;left:13705;top:6863;width:10;height:2" coordorigin="13705,6863" coordsize="10,0" path="m13705,6863l13714,6863e" filled="false" stroked="true" strokeweight=".299988pt" strokecolor="#000000">
                <v:path arrowok="t"/>
              </v:shape>
            </v:group>
            <v:group style="position:absolute;left:3269;top:6871;width:10;height:2" coordorigin="3269,6871" coordsize="10,2">
              <v:shape style="position:absolute;left:3269;top:6871;width:10;height:2" coordorigin="3269,6871" coordsize="10,0" path="m3269,6871l3279,6871e" filled="false" stroked="true" strokeweight=".480011pt" strokecolor="#000000">
                <v:path arrowok="t"/>
              </v:shape>
              <v:shape style="position:absolute;left:1128;top:6866;width:3453;height:10" type="#_x0000_t75" stroked="false">
                <v:imagedata r:id="rId231" o:title=""/>
              </v:shape>
              <v:shape style="position:absolute;left:4576;top:6866;width:625;height:10" type="#_x0000_t75" stroked="false">
                <v:imagedata r:id="rId224" o:title=""/>
              </v:shape>
              <v:shape style="position:absolute;left:5196;top:6866;width:2838;height:10" type="#_x0000_t75" stroked="false">
                <v:imagedata r:id="rId225" o:title=""/>
              </v:shape>
              <v:shape style="position:absolute;left:8030;top:6866;width:717;height:10" type="#_x0000_t75" stroked="false">
                <v:imagedata r:id="rId216" o:title=""/>
              </v:shape>
              <v:shape style="position:absolute;left:8742;top:6866;width:856;height:10" type="#_x0000_t75" stroked="false">
                <v:imagedata r:id="rId217" o:title=""/>
              </v:shape>
              <v:shape style="position:absolute;left:9592;top:6866;width:853;height:10" type="#_x0000_t75" stroked="false">
                <v:imagedata r:id="rId218" o:title=""/>
              </v:shape>
              <v:shape style="position:absolute;left:10441;top:6866;width:1565;height:10" type="#_x0000_t75" stroked="false">
                <v:imagedata r:id="rId219" o:title=""/>
              </v:shape>
              <v:shape style="position:absolute;left:12001;top:6866;width:3412;height:10" type="#_x0000_t75" stroked="false">
                <v:imagedata r:id="rId220" o:title=""/>
              </v:shape>
            </v:group>
            <v:group style="position:absolute;left:3269;top:6876;width:10;height:20" coordorigin="3269,6876" coordsize="10,20">
              <v:shape style="position:absolute;left:3269;top:6876;width:10;height:20" coordorigin="3269,6876" coordsize="10,20" path="m3269,6895l3279,6895,3279,6876,3269,6876,3269,6895xe" filled="true" fillcolor="#000000" stroked="false">
                <v:path arrowok="t"/>
                <v:fill type="solid"/>
              </v:shape>
            </v:group>
            <v:group style="position:absolute;left:3269;top:6895;width:10;height:20" coordorigin="3269,6895" coordsize="10,20">
              <v:shape style="position:absolute;left:3269;top:6895;width:10;height:20" coordorigin="3269,6895" coordsize="10,20" path="m3269,6914l3279,6914,3279,6895,3269,6895,3269,6914xe" filled="true" fillcolor="#000000" stroked="false">
                <v:path arrowok="t"/>
                <v:fill type="solid"/>
              </v:shape>
            </v:group>
            <v:group style="position:absolute;left:3269;top:6914;width:10;height:20" coordorigin="3269,6914" coordsize="10,20">
              <v:shape style="position:absolute;left:3269;top:6914;width:10;height:20" coordorigin="3269,6914" coordsize="10,20" path="m3269,6933l3279,6933,3279,6914,3269,6914,3269,6933xe" filled="true" fillcolor="#000000" stroked="false">
                <v:path arrowok="t"/>
                <v:fill type="solid"/>
              </v:shape>
            </v:group>
            <v:group style="position:absolute;left:3269;top:6933;width:10;height:20" coordorigin="3269,6933" coordsize="10,20">
              <v:shape style="position:absolute;left:3269;top:6933;width:10;height:20" coordorigin="3269,6933" coordsize="10,20" path="m3269,6952l3279,6952,3279,6933,3269,6933,3269,6952xe" filled="true" fillcolor="#000000" stroked="false">
                <v:path arrowok="t"/>
                <v:fill type="solid"/>
              </v:shape>
            </v:group>
            <v:group style="position:absolute;left:3269;top:6952;width:10;height:20" coordorigin="3269,6952" coordsize="10,20">
              <v:shape style="position:absolute;left:3269;top:6952;width:10;height:20" coordorigin="3269,6952" coordsize="10,20" path="m3269,6972l3279,6972,3279,6952,3269,6952,3269,6972xe" filled="true" fillcolor="#000000" stroked="false">
                <v:path arrowok="t"/>
                <v:fill type="solid"/>
              </v:shape>
            </v:group>
            <v:group style="position:absolute;left:3269;top:6972;width:10;height:20" coordorigin="3269,6972" coordsize="10,20">
              <v:shape style="position:absolute;left:3269;top:6972;width:10;height:20" coordorigin="3269,6972" coordsize="10,20" path="m3269,6991l3279,6991,3279,6972,3269,6972,3269,6991xe" filled="true" fillcolor="#000000" stroked="false">
                <v:path arrowok="t"/>
                <v:fill type="solid"/>
              </v:shape>
            </v:group>
            <v:group style="position:absolute;left:3269;top:6991;width:10;height:20" coordorigin="3269,6991" coordsize="10,20">
              <v:shape style="position:absolute;left:3269;top:6991;width:10;height:20" coordorigin="3269,6991" coordsize="10,20" path="m3269,7010l3279,7010,3279,6991,3269,6991,3269,7010xe" filled="true" fillcolor="#000000" stroked="false">
                <v:path arrowok="t"/>
                <v:fill type="solid"/>
              </v:shape>
            </v:group>
            <v:group style="position:absolute;left:3269;top:7010;width:10;height:20" coordorigin="3269,7010" coordsize="10,20">
              <v:shape style="position:absolute;left:3269;top:7010;width:10;height:20" coordorigin="3269,7010" coordsize="10,20" path="m3269,7029l3279,7029,3279,7010,3269,7010,3269,7029xe" filled="true" fillcolor="#000000" stroked="false">
                <v:path arrowok="t"/>
                <v:fill type="solid"/>
              </v:shape>
            </v:group>
            <v:group style="position:absolute;left:3269;top:7029;width:10;height:20" coordorigin="3269,7029" coordsize="10,20">
              <v:shape style="position:absolute;left:3269;top:7029;width:10;height:20" coordorigin="3269,7029" coordsize="10,20" path="m3269,7048l3279,7048,3279,7029,3269,7029,3269,7048xe" filled="true" fillcolor="#000000" stroked="false">
                <v:path arrowok="t"/>
                <v:fill type="solid"/>
              </v:shape>
            </v:group>
            <v:group style="position:absolute;left:3269;top:7048;width:10;height:20" coordorigin="3269,7048" coordsize="10,20">
              <v:shape style="position:absolute;left:3269;top:7048;width:10;height:20" coordorigin="3269,7048" coordsize="10,20" path="m3269,7068l3279,7068,3279,7048,3269,7048,3269,7068xe" filled="true" fillcolor="#000000" stroked="false">
                <v:path arrowok="t"/>
                <v:fill type="solid"/>
              </v:shape>
            </v:group>
            <v:group style="position:absolute;left:3269;top:7068;width:10;height:20" coordorigin="3269,7068" coordsize="10,20">
              <v:shape style="position:absolute;left:3269;top:7068;width:10;height:20" coordorigin="3269,7068" coordsize="10,20" path="m3269,7087l3279,7087,3279,7068,3269,7068,3269,7087xe" filled="true" fillcolor="#000000" stroked="false">
                <v:path arrowok="t"/>
                <v:fill type="solid"/>
              </v:shape>
            </v:group>
            <v:group style="position:absolute;left:3269;top:7090;width:10;height:2" coordorigin="3269,7090" coordsize="10,2">
              <v:shape style="position:absolute;left:3269;top:7090;width:10;height:2" coordorigin="3269,7090" coordsize="10,0" path="m3269,7090l3279,7090e" filled="false" stroked="true" strokeweight=".300018pt" strokecolor="#000000">
                <v:path arrowok="t"/>
              </v:shape>
            </v:group>
            <v:group style="position:absolute;left:4581;top:6876;width:10;height:20" coordorigin="4581,6876" coordsize="10,20">
              <v:shape style="position:absolute;left:4581;top:6876;width:10;height:20" coordorigin="4581,6876" coordsize="10,20" path="m4581,6895l4590,6895,4590,6876,4581,6876,4581,6895xe" filled="true" fillcolor="#000000" stroked="false">
                <v:path arrowok="t"/>
                <v:fill type="solid"/>
              </v:shape>
            </v:group>
            <v:group style="position:absolute;left:4581;top:6895;width:10;height:20" coordorigin="4581,6895" coordsize="10,20">
              <v:shape style="position:absolute;left:4581;top:6895;width:10;height:20" coordorigin="4581,6895" coordsize="10,20" path="m4581,6914l4590,6914,4590,6895,4581,6895,4581,6914xe" filled="true" fillcolor="#000000" stroked="false">
                <v:path arrowok="t"/>
                <v:fill type="solid"/>
              </v:shape>
            </v:group>
            <v:group style="position:absolute;left:4581;top:6914;width:10;height:20" coordorigin="4581,6914" coordsize="10,20">
              <v:shape style="position:absolute;left:4581;top:6914;width:10;height:20" coordorigin="4581,6914" coordsize="10,20" path="m4581,6933l4590,6933,4590,6914,4581,6914,4581,6933xe" filled="true" fillcolor="#000000" stroked="false">
                <v:path arrowok="t"/>
                <v:fill type="solid"/>
              </v:shape>
            </v:group>
            <v:group style="position:absolute;left:4581;top:6933;width:10;height:20" coordorigin="4581,6933" coordsize="10,20">
              <v:shape style="position:absolute;left:4581;top:6933;width:10;height:20" coordorigin="4581,6933" coordsize="10,20" path="m4581,6952l4590,6952,4590,6933,4581,6933,4581,6952xe" filled="true" fillcolor="#000000" stroked="false">
                <v:path arrowok="t"/>
                <v:fill type="solid"/>
              </v:shape>
            </v:group>
            <v:group style="position:absolute;left:4581;top:6952;width:10;height:20" coordorigin="4581,6952" coordsize="10,20">
              <v:shape style="position:absolute;left:4581;top:6952;width:10;height:20" coordorigin="4581,6952" coordsize="10,20" path="m4581,6972l4590,6972,4590,6952,4581,6952,4581,6972xe" filled="true" fillcolor="#000000" stroked="false">
                <v:path arrowok="t"/>
                <v:fill type="solid"/>
              </v:shape>
            </v:group>
            <v:group style="position:absolute;left:4581;top:6972;width:10;height:20" coordorigin="4581,6972" coordsize="10,20">
              <v:shape style="position:absolute;left:4581;top:6972;width:10;height:20" coordorigin="4581,6972" coordsize="10,20" path="m4581,6991l4590,6991,4590,6972,4581,6972,4581,6991xe" filled="true" fillcolor="#000000" stroked="false">
                <v:path arrowok="t"/>
                <v:fill type="solid"/>
              </v:shape>
            </v:group>
            <v:group style="position:absolute;left:4581;top:6991;width:10;height:20" coordorigin="4581,6991" coordsize="10,20">
              <v:shape style="position:absolute;left:4581;top:6991;width:10;height:20" coordorigin="4581,6991" coordsize="10,20" path="m4581,7010l4590,7010,4590,6991,4581,6991,4581,7010xe" filled="true" fillcolor="#000000" stroked="false">
                <v:path arrowok="t"/>
                <v:fill type="solid"/>
              </v:shape>
            </v:group>
            <v:group style="position:absolute;left:4581;top:7010;width:10;height:20" coordorigin="4581,7010" coordsize="10,20">
              <v:shape style="position:absolute;left:4581;top:7010;width:10;height:20" coordorigin="4581,7010" coordsize="10,20" path="m4581,7029l4590,7029,4590,7010,4581,7010,4581,7029xe" filled="true" fillcolor="#000000" stroked="false">
                <v:path arrowok="t"/>
                <v:fill type="solid"/>
              </v:shape>
            </v:group>
            <v:group style="position:absolute;left:4581;top:7029;width:10;height:20" coordorigin="4581,7029" coordsize="10,20">
              <v:shape style="position:absolute;left:4581;top:7029;width:10;height:20" coordorigin="4581,7029" coordsize="10,20" path="m4581,7048l4590,7048,4590,7029,4581,7029,4581,7048xe" filled="true" fillcolor="#000000" stroked="false">
                <v:path arrowok="t"/>
                <v:fill type="solid"/>
              </v:shape>
            </v:group>
            <v:group style="position:absolute;left:4581;top:7048;width:10;height:20" coordorigin="4581,7048" coordsize="10,20">
              <v:shape style="position:absolute;left:4581;top:7048;width:10;height:20" coordorigin="4581,7048" coordsize="10,20" path="m4581,7068l4590,7068,4590,7048,4581,7048,4581,7068xe" filled="true" fillcolor="#000000" stroked="false">
                <v:path arrowok="t"/>
                <v:fill type="solid"/>
              </v:shape>
            </v:group>
            <v:group style="position:absolute;left:4581;top:7068;width:10;height:20" coordorigin="4581,7068" coordsize="10,20">
              <v:shape style="position:absolute;left:4581;top:7068;width:10;height:20" coordorigin="4581,7068" coordsize="10,20" path="m4581,7087l4590,7087,4590,7068,4581,7068,4581,7087xe" filled="true" fillcolor="#000000" stroked="false">
                <v:path arrowok="t"/>
                <v:fill type="solid"/>
              </v:shape>
            </v:group>
            <v:group style="position:absolute;left:4581;top:7090;width:10;height:2" coordorigin="4581,7090" coordsize="10,2">
              <v:shape style="position:absolute;left:4581;top:7090;width:10;height:2" coordorigin="4581,7090" coordsize="10,0" path="m4581,7090l4590,7090e" filled="false" stroked="true" strokeweight=".300018pt" strokecolor="#000000">
                <v:path arrowok="t"/>
              </v:shape>
            </v:group>
            <v:group style="position:absolute;left:5201;top:6876;width:10;height:20" coordorigin="5201,6876" coordsize="10,20">
              <v:shape style="position:absolute;left:5201;top:6876;width:10;height:20" coordorigin="5201,6876" coordsize="10,20" path="m5201,6895l5211,6895,5211,6876,5201,6876,5201,6895xe" filled="true" fillcolor="#000000" stroked="false">
                <v:path arrowok="t"/>
                <v:fill type="solid"/>
              </v:shape>
            </v:group>
            <v:group style="position:absolute;left:5201;top:6895;width:10;height:20" coordorigin="5201,6895" coordsize="10,20">
              <v:shape style="position:absolute;left:5201;top:6895;width:10;height:20" coordorigin="5201,6895" coordsize="10,20" path="m5201,6914l5211,6914,5211,6895,5201,6895,5201,6914xe" filled="true" fillcolor="#000000" stroked="false">
                <v:path arrowok="t"/>
                <v:fill type="solid"/>
              </v:shape>
            </v:group>
            <v:group style="position:absolute;left:5201;top:6914;width:10;height:20" coordorigin="5201,6914" coordsize="10,20">
              <v:shape style="position:absolute;left:5201;top:6914;width:10;height:20" coordorigin="5201,6914" coordsize="10,20" path="m5201,6933l5211,6933,5211,6914,5201,6914,5201,6933xe" filled="true" fillcolor="#000000" stroked="false">
                <v:path arrowok="t"/>
                <v:fill type="solid"/>
              </v:shape>
            </v:group>
            <v:group style="position:absolute;left:5201;top:6933;width:10;height:20" coordorigin="5201,6933" coordsize="10,20">
              <v:shape style="position:absolute;left:5201;top:6933;width:10;height:20" coordorigin="5201,6933" coordsize="10,20" path="m5201,6952l5211,6952,5211,6933,5201,6933,5201,6952xe" filled="true" fillcolor="#000000" stroked="false">
                <v:path arrowok="t"/>
                <v:fill type="solid"/>
              </v:shape>
            </v:group>
            <v:group style="position:absolute;left:5201;top:6952;width:10;height:20" coordorigin="5201,6952" coordsize="10,20">
              <v:shape style="position:absolute;left:5201;top:6952;width:10;height:20" coordorigin="5201,6952" coordsize="10,20" path="m5201,6972l5211,6972,5211,6952,5201,6952,5201,6972xe" filled="true" fillcolor="#000000" stroked="false">
                <v:path arrowok="t"/>
                <v:fill type="solid"/>
              </v:shape>
            </v:group>
            <v:group style="position:absolute;left:5201;top:6972;width:10;height:20" coordorigin="5201,6972" coordsize="10,20">
              <v:shape style="position:absolute;left:5201;top:6972;width:10;height:20" coordorigin="5201,6972" coordsize="10,20" path="m5201,6991l5211,6991,5211,6972,5201,6972,5201,6991xe" filled="true" fillcolor="#000000" stroked="false">
                <v:path arrowok="t"/>
                <v:fill type="solid"/>
              </v:shape>
            </v:group>
            <v:group style="position:absolute;left:5201;top:6991;width:10;height:20" coordorigin="5201,6991" coordsize="10,20">
              <v:shape style="position:absolute;left:5201;top:6991;width:10;height:20" coordorigin="5201,6991" coordsize="10,20" path="m5201,7010l5211,7010,5211,6991,5201,6991,5201,7010xe" filled="true" fillcolor="#000000" stroked="false">
                <v:path arrowok="t"/>
                <v:fill type="solid"/>
              </v:shape>
            </v:group>
            <v:group style="position:absolute;left:5201;top:7010;width:10;height:20" coordorigin="5201,7010" coordsize="10,20">
              <v:shape style="position:absolute;left:5201;top:7010;width:10;height:20" coordorigin="5201,7010" coordsize="10,20" path="m5201,7029l5211,7029,5211,7010,5201,7010,5201,7029xe" filled="true" fillcolor="#000000" stroked="false">
                <v:path arrowok="t"/>
                <v:fill type="solid"/>
              </v:shape>
            </v:group>
            <v:group style="position:absolute;left:5201;top:7029;width:10;height:20" coordorigin="5201,7029" coordsize="10,20">
              <v:shape style="position:absolute;left:5201;top:7029;width:10;height:20" coordorigin="5201,7029" coordsize="10,20" path="m5201,7048l5211,7048,5211,7029,5201,7029,5201,7048xe" filled="true" fillcolor="#000000" stroked="false">
                <v:path arrowok="t"/>
                <v:fill type="solid"/>
              </v:shape>
            </v:group>
            <v:group style="position:absolute;left:5201;top:7048;width:10;height:20" coordorigin="5201,7048" coordsize="10,20">
              <v:shape style="position:absolute;left:5201;top:7048;width:10;height:20" coordorigin="5201,7048" coordsize="10,20" path="m5201,7068l5211,7068,5211,7048,5201,7048,5201,7068xe" filled="true" fillcolor="#000000" stroked="false">
                <v:path arrowok="t"/>
                <v:fill type="solid"/>
              </v:shape>
            </v:group>
            <v:group style="position:absolute;left:5201;top:7068;width:10;height:20" coordorigin="5201,7068" coordsize="10,20">
              <v:shape style="position:absolute;left:5201;top:7068;width:10;height:20" coordorigin="5201,7068" coordsize="10,20" path="m5201,7087l5211,7087,5211,7068,5201,7068,5201,7087xe" filled="true" fillcolor="#000000" stroked="false">
                <v:path arrowok="t"/>
                <v:fill type="solid"/>
              </v:shape>
            </v:group>
            <v:group style="position:absolute;left:5201;top:7090;width:10;height:2" coordorigin="5201,7090" coordsize="10,2">
              <v:shape style="position:absolute;left:5201;top:7090;width:10;height:2" coordorigin="5201,7090" coordsize="10,0" path="m5201,7090l5211,7090e" filled="false" stroked="true" strokeweight=".300018pt" strokecolor="#000000">
                <v:path arrowok="t"/>
              </v:shape>
            </v:group>
            <v:group style="position:absolute;left:5909;top:6876;width:10;height:20" coordorigin="5909,6876" coordsize="10,20">
              <v:shape style="position:absolute;left:5909;top:6876;width:10;height:20" coordorigin="5909,6876" coordsize="10,20" path="m5909,6895l5919,6895,5919,6876,5909,6876,5909,6895xe" filled="true" fillcolor="#000000" stroked="false">
                <v:path arrowok="t"/>
                <v:fill type="solid"/>
              </v:shape>
            </v:group>
            <v:group style="position:absolute;left:5909;top:6895;width:10;height:20" coordorigin="5909,6895" coordsize="10,20">
              <v:shape style="position:absolute;left:5909;top:6895;width:10;height:20" coordorigin="5909,6895" coordsize="10,20" path="m5909,6914l5919,6914,5919,6895,5909,6895,5909,6914xe" filled="true" fillcolor="#000000" stroked="false">
                <v:path arrowok="t"/>
                <v:fill type="solid"/>
              </v:shape>
            </v:group>
            <v:group style="position:absolute;left:5909;top:6914;width:10;height:20" coordorigin="5909,6914" coordsize="10,20">
              <v:shape style="position:absolute;left:5909;top:6914;width:10;height:20" coordorigin="5909,6914" coordsize="10,20" path="m5909,6933l5919,6933,5919,6914,5909,6914,5909,6933xe" filled="true" fillcolor="#000000" stroked="false">
                <v:path arrowok="t"/>
                <v:fill type="solid"/>
              </v:shape>
            </v:group>
            <v:group style="position:absolute;left:5909;top:6933;width:10;height:20" coordorigin="5909,6933" coordsize="10,20">
              <v:shape style="position:absolute;left:5909;top:6933;width:10;height:20" coordorigin="5909,6933" coordsize="10,20" path="m5909,6952l5919,6952,5919,6933,5909,6933,5909,6952xe" filled="true" fillcolor="#000000" stroked="false">
                <v:path arrowok="t"/>
                <v:fill type="solid"/>
              </v:shape>
            </v:group>
            <v:group style="position:absolute;left:5909;top:6952;width:10;height:20" coordorigin="5909,6952" coordsize="10,20">
              <v:shape style="position:absolute;left:5909;top:6952;width:10;height:20" coordorigin="5909,6952" coordsize="10,20" path="m5909,6972l5919,6972,5919,6952,5909,6952,5909,6972xe" filled="true" fillcolor="#000000" stroked="false">
                <v:path arrowok="t"/>
                <v:fill type="solid"/>
              </v:shape>
            </v:group>
            <v:group style="position:absolute;left:5909;top:6972;width:10;height:20" coordorigin="5909,6972" coordsize="10,20">
              <v:shape style="position:absolute;left:5909;top:6972;width:10;height:20" coordorigin="5909,6972" coordsize="10,20" path="m5909,6991l5919,6991,5919,6972,5909,6972,5909,6991xe" filled="true" fillcolor="#000000" stroked="false">
                <v:path arrowok="t"/>
                <v:fill type="solid"/>
              </v:shape>
            </v:group>
            <v:group style="position:absolute;left:5909;top:6991;width:10;height:20" coordorigin="5909,6991" coordsize="10,20">
              <v:shape style="position:absolute;left:5909;top:6991;width:10;height:20" coordorigin="5909,6991" coordsize="10,20" path="m5909,7010l5919,7010,5919,6991,5909,6991,5909,7010xe" filled="true" fillcolor="#000000" stroked="false">
                <v:path arrowok="t"/>
                <v:fill type="solid"/>
              </v:shape>
            </v:group>
            <v:group style="position:absolute;left:5909;top:7010;width:10;height:20" coordorigin="5909,7010" coordsize="10,20">
              <v:shape style="position:absolute;left:5909;top:7010;width:10;height:20" coordorigin="5909,7010" coordsize="10,20" path="m5909,7029l5919,7029,5919,7010,5909,7010,5909,7029xe" filled="true" fillcolor="#000000" stroked="false">
                <v:path arrowok="t"/>
                <v:fill type="solid"/>
              </v:shape>
            </v:group>
            <v:group style="position:absolute;left:5909;top:7029;width:10;height:20" coordorigin="5909,7029" coordsize="10,20">
              <v:shape style="position:absolute;left:5909;top:7029;width:10;height:20" coordorigin="5909,7029" coordsize="10,20" path="m5909,7048l5919,7048,5919,7029,5909,7029,5909,7048xe" filled="true" fillcolor="#000000" stroked="false">
                <v:path arrowok="t"/>
                <v:fill type="solid"/>
              </v:shape>
            </v:group>
            <v:group style="position:absolute;left:5909;top:7048;width:10;height:20" coordorigin="5909,7048" coordsize="10,20">
              <v:shape style="position:absolute;left:5909;top:7048;width:10;height:20" coordorigin="5909,7048" coordsize="10,20" path="m5909,7068l5919,7068,5919,7048,5909,7048,5909,7068xe" filled="true" fillcolor="#000000" stroked="false">
                <v:path arrowok="t"/>
                <v:fill type="solid"/>
              </v:shape>
            </v:group>
            <v:group style="position:absolute;left:5909;top:7068;width:10;height:20" coordorigin="5909,7068" coordsize="10,20">
              <v:shape style="position:absolute;left:5909;top:7068;width:10;height:20" coordorigin="5909,7068" coordsize="10,20" path="m5909,7087l5919,7087,5919,7068,5909,7068,5909,7087xe" filled="true" fillcolor="#000000" stroked="false">
                <v:path arrowok="t"/>
                <v:fill type="solid"/>
              </v:shape>
            </v:group>
            <v:group style="position:absolute;left:5909;top:7090;width:10;height:2" coordorigin="5909,7090" coordsize="10,2">
              <v:shape style="position:absolute;left:5909;top:7090;width:10;height:2" coordorigin="5909,7090" coordsize="10,0" path="m5909,7090l5919,7090e" filled="false" stroked="true" strokeweight=".300018pt" strokecolor="#000000">
                <v:path arrowok="t"/>
              </v:shape>
            </v:group>
            <v:group style="position:absolute;left:6478;top:6876;width:10;height:20" coordorigin="6478,6876" coordsize="10,20">
              <v:shape style="position:absolute;left:6478;top:6876;width:10;height:20" coordorigin="6478,6876" coordsize="10,20" path="m6478,6895l6488,6895,6488,6876,6478,6876,6478,6895xe" filled="true" fillcolor="#000000" stroked="false">
                <v:path arrowok="t"/>
                <v:fill type="solid"/>
              </v:shape>
            </v:group>
            <v:group style="position:absolute;left:6478;top:6895;width:10;height:20" coordorigin="6478,6895" coordsize="10,20">
              <v:shape style="position:absolute;left:6478;top:6895;width:10;height:20" coordorigin="6478,6895" coordsize="10,20" path="m6478,6914l6488,6914,6488,6895,6478,6895,6478,6914xe" filled="true" fillcolor="#000000" stroked="false">
                <v:path arrowok="t"/>
                <v:fill type="solid"/>
              </v:shape>
            </v:group>
            <v:group style="position:absolute;left:6478;top:6914;width:10;height:20" coordorigin="6478,6914" coordsize="10,20">
              <v:shape style="position:absolute;left:6478;top:6914;width:10;height:20" coordorigin="6478,6914" coordsize="10,20" path="m6478,6933l6488,6933,6488,6914,6478,6914,6478,6933xe" filled="true" fillcolor="#000000" stroked="false">
                <v:path arrowok="t"/>
                <v:fill type="solid"/>
              </v:shape>
            </v:group>
            <v:group style="position:absolute;left:6478;top:6933;width:10;height:20" coordorigin="6478,6933" coordsize="10,20">
              <v:shape style="position:absolute;left:6478;top:6933;width:10;height:20" coordorigin="6478,6933" coordsize="10,20" path="m6478,6952l6488,6952,6488,6933,6478,6933,6478,6952xe" filled="true" fillcolor="#000000" stroked="false">
                <v:path arrowok="t"/>
                <v:fill type="solid"/>
              </v:shape>
            </v:group>
            <v:group style="position:absolute;left:6478;top:6952;width:10;height:20" coordorigin="6478,6952" coordsize="10,20">
              <v:shape style="position:absolute;left:6478;top:6952;width:10;height:20" coordorigin="6478,6952" coordsize="10,20" path="m6478,6972l6488,6972,6488,6952,6478,6952,6478,6972xe" filled="true" fillcolor="#000000" stroked="false">
                <v:path arrowok="t"/>
                <v:fill type="solid"/>
              </v:shape>
            </v:group>
            <v:group style="position:absolute;left:6478;top:6972;width:10;height:20" coordorigin="6478,6972" coordsize="10,20">
              <v:shape style="position:absolute;left:6478;top:6972;width:10;height:20" coordorigin="6478,6972" coordsize="10,20" path="m6478,6991l6488,6991,6488,6972,6478,6972,6478,6991xe" filled="true" fillcolor="#000000" stroked="false">
                <v:path arrowok="t"/>
                <v:fill type="solid"/>
              </v:shape>
            </v:group>
            <v:group style="position:absolute;left:6478;top:6991;width:10;height:20" coordorigin="6478,6991" coordsize="10,20">
              <v:shape style="position:absolute;left:6478;top:6991;width:10;height:20" coordorigin="6478,6991" coordsize="10,20" path="m6478,7010l6488,7010,6488,6991,6478,6991,6478,7010xe" filled="true" fillcolor="#000000" stroked="false">
                <v:path arrowok="t"/>
                <v:fill type="solid"/>
              </v:shape>
            </v:group>
            <v:group style="position:absolute;left:6478;top:7010;width:10;height:20" coordorigin="6478,7010" coordsize="10,20">
              <v:shape style="position:absolute;left:6478;top:7010;width:10;height:20" coordorigin="6478,7010" coordsize="10,20" path="m6478,7029l6488,7029,6488,7010,6478,7010,6478,7029xe" filled="true" fillcolor="#000000" stroked="false">
                <v:path arrowok="t"/>
                <v:fill type="solid"/>
              </v:shape>
            </v:group>
            <v:group style="position:absolute;left:6478;top:7029;width:10;height:20" coordorigin="6478,7029" coordsize="10,20">
              <v:shape style="position:absolute;left:6478;top:7029;width:10;height:20" coordorigin="6478,7029" coordsize="10,20" path="m6478,7048l6488,7048,6488,7029,6478,7029,6478,7048xe" filled="true" fillcolor="#000000" stroked="false">
                <v:path arrowok="t"/>
                <v:fill type="solid"/>
              </v:shape>
            </v:group>
            <v:group style="position:absolute;left:6478;top:7048;width:10;height:20" coordorigin="6478,7048" coordsize="10,20">
              <v:shape style="position:absolute;left:6478;top:7048;width:10;height:20" coordorigin="6478,7048" coordsize="10,20" path="m6478,7068l6488,7068,6488,7048,6478,7048,6478,7068xe" filled="true" fillcolor="#000000" stroked="false">
                <v:path arrowok="t"/>
                <v:fill type="solid"/>
              </v:shape>
            </v:group>
            <v:group style="position:absolute;left:6478;top:7068;width:10;height:20" coordorigin="6478,7068" coordsize="10,20">
              <v:shape style="position:absolute;left:6478;top:7068;width:10;height:20" coordorigin="6478,7068" coordsize="10,20" path="m6478,7087l6488,7087,6488,7068,6478,7068,6478,7087xe" filled="true" fillcolor="#000000" stroked="false">
                <v:path arrowok="t"/>
                <v:fill type="solid"/>
              </v:shape>
            </v:group>
            <v:group style="position:absolute;left:6478;top:7090;width:10;height:2" coordorigin="6478,7090" coordsize="10,2">
              <v:shape style="position:absolute;left:6478;top:7090;width:10;height:2" coordorigin="6478,7090" coordsize="10,0" path="m6478,7090l6488,7090e" filled="false" stroked="true" strokeweight=".300018pt" strokecolor="#000000">
                <v:path arrowok="t"/>
              </v:shape>
            </v:group>
            <v:group style="position:absolute;left:8034;top:6876;width:10;height:20" coordorigin="8034,6876" coordsize="10,20">
              <v:shape style="position:absolute;left:8034;top:6876;width:10;height:20" coordorigin="8034,6876" coordsize="10,20" path="m8034,6895l8044,6895,8044,6876,8034,6876,8034,6895xe" filled="true" fillcolor="#000000" stroked="false">
                <v:path arrowok="t"/>
                <v:fill type="solid"/>
              </v:shape>
            </v:group>
            <v:group style="position:absolute;left:8034;top:6895;width:10;height:20" coordorigin="8034,6895" coordsize="10,20">
              <v:shape style="position:absolute;left:8034;top:6895;width:10;height:20" coordorigin="8034,6895" coordsize="10,20" path="m8034,6914l8044,6914,8044,6895,8034,6895,8034,6914xe" filled="true" fillcolor="#000000" stroked="false">
                <v:path arrowok="t"/>
                <v:fill type="solid"/>
              </v:shape>
            </v:group>
            <v:group style="position:absolute;left:8034;top:6914;width:10;height:20" coordorigin="8034,6914" coordsize="10,20">
              <v:shape style="position:absolute;left:8034;top:6914;width:10;height:20" coordorigin="8034,6914" coordsize="10,20" path="m8034,6933l8044,6933,8044,6914,8034,6914,8034,6933xe" filled="true" fillcolor="#000000" stroked="false">
                <v:path arrowok="t"/>
                <v:fill type="solid"/>
              </v:shape>
            </v:group>
            <v:group style="position:absolute;left:8034;top:6933;width:10;height:20" coordorigin="8034,6933" coordsize="10,20">
              <v:shape style="position:absolute;left:8034;top:6933;width:10;height:20" coordorigin="8034,6933" coordsize="10,20" path="m8034,6952l8044,6952,8044,6933,8034,6933,8034,6952xe" filled="true" fillcolor="#000000" stroked="false">
                <v:path arrowok="t"/>
                <v:fill type="solid"/>
              </v:shape>
            </v:group>
            <v:group style="position:absolute;left:8034;top:6952;width:10;height:20" coordorigin="8034,6952" coordsize="10,20">
              <v:shape style="position:absolute;left:8034;top:6952;width:10;height:20" coordorigin="8034,6952" coordsize="10,20" path="m8034,6972l8044,6972,8044,6952,8034,6952,8034,6972xe" filled="true" fillcolor="#000000" stroked="false">
                <v:path arrowok="t"/>
                <v:fill type="solid"/>
              </v:shape>
            </v:group>
            <v:group style="position:absolute;left:8034;top:6972;width:10;height:20" coordorigin="8034,6972" coordsize="10,20">
              <v:shape style="position:absolute;left:8034;top:6972;width:10;height:20" coordorigin="8034,6972" coordsize="10,20" path="m8034,6991l8044,6991,8044,6972,8034,6972,8034,6991xe" filled="true" fillcolor="#000000" stroked="false">
                <v:path arrowok="t"/>
                <v:fill type="solid"/>
              </v:shape>
            </v:group>
            <v:group style="position:absolute;left:8034;top:6991;width:10;height:20" coordorigin="8034,6991" coordsize="10,20">
              <v:shape style="position:absolute;left:8034;top:6991;width:10;height:20" coordorigin="8034,6991" coordsize="10,20" path="m8034,7010l8044,7010,8044,6991,8034,6991,8034,7010xe" filled="true" fillcolor="#000000" stroked="false">
                <v:path arrowok="t"/>
                <v:fill type="solid"/>
              </v:shape>
            </v:group>
            <v:group style="position:absolute;left:8034;top:7010;width:10;height:20" coordorigin="8034,7010" coordsize="10,20">
              <v:shape style="position:absolute;left:8034;top:7010;width:10;height:20" coordorigin="8034,7010" coordsize="10,20" path="m8034,7029l8044,7029,8044,7010,8034,7010,8034,7029xe" filled="true" fillcolor="#000000" stroked="false">
                <v:path arrowok="t"/>
                <v:fill type="solid"/>
              </v:shape>
            </v:group>
            <v:group style="position:absolute;left:8034;top:7029;width:10;height:20" coordorigin="8034,7029" coordsize="10,20">
              <v:shape style="position:absolute;left:8034;top:7029;width:10;height:20" coordorigin="8034,7029" coordsize="10,20" path="m8034,7048l8044,7048,8044,7029,8034,7029,8034,7048xe" filled="true" fillcolor="#000000" stroked="false">
                <v:path arrowok="t"/>
                <v:fill type="solid"/>
              </v:shape>
            </v:group>
            <v:group style="position:absolute;left:8034;top:7048;width:10;height:20" coordorigin="8034,7048" coordsize="10,20">
              <v:shape style="position:absolute;left:8034;top:7048;width:10;height:20" coordorigin="8034,7048" coordsize="10,20" path="m8034,7068l8044,7068,8044,7048,8034,7048,8034,7068xe" filled="true" fillcolor="#000000" stroked="false">
                <v:path arrowok="t"/>
                <v:fill type="solid"/>
              </v:shape>
            </v:group>
            <v:group style="position:absolute;left:8034;top:7068;width:10;height:20" coordorigin="8034,7068" coordsize="10,20">
              <v:shape style="position:absolute;left:8034;top:7068;width:10;height:20" coordorigin="8034,7068" coordsize="10,20" path="m8034,7087l8044,7087,8044,7068,8034,7068,8034,7087xe" filled="true" fillcolor="#000000" stroked="false">
                <v:path arrowok="t"/>
                <v:fill type="solid"/>
              </v:shape>
            </v:group>
            <v:group style="position:absolute;left:8034;top:7090;width:10;height:2" coordorigin="8034,7090" coordsize="10,2">
              <v:shape style="position:absolute;left:8034;top:7090;width:10;height:2" coordorigin="8034,7090" coordsize="10,0" path="m8034,7090l8044,7090e" filled="false" stroked="true" strokeweight=".300018pt" strokecolor="#000000">
                <v:path arrowok="t"/>
              </v:shape>
            </v:group>
            <v:group style="position:absolute;left:8746;top:6876;width:10;height:20" coordorigin="8746,6876" coordsize="10,20">
              <v:shape style="position:absolute;left:8746;top:6876;width:10;height:20" coordorigin="8746,6876" coordsize="10,20" path="m8746,6895l8756,6895,8756,6876,8746,6876,8746,6895xe" filled="true" fillcolor="#000000" stroked="false">
                <v:path arrowok="t"/>
                <v:fill type="solid"/>
              </v:shape>
            </v:group>
            <v:group style="position:absolute;left:8746;top:6895;width:10;height:20" coordorigin="8746,6895" coordsize="10,20">
              <v:shape style="position:absolute;left:8746;top:6895;width:10;height:20" coordorigin="8746,6895" coordsize="10,20" path="m8746,6914l8756,6914,8756,6895,8746,6895,8746,6914xe" filled="true" fillcolor="#000000" stroked="false">
                <v:path arrowok="t"/>
                <v:fill type="solid"/>
              </v:shape>
            </v:group>
            <v:group style="position:absolute;left:8746;top:6914;width:10;height:20" coordorigin="8746,6914" coordsize="10,20">
              <v:shape style="position:absolute;left:8746;top:6914;width:10;height:20" coordorigin="8746,6914" coordsize="10,20" path="m8746,6933l8756,6933,8756,6914,8746,6914,8746,6933xe" filled="true" fillcolor="#000000" stroked="false">
                <v:path arrowok="t"/>
                <v:fill type="solid"/>
              </v:shape>
            </v:group>
            <v:group style="position:absolute;left:8746;top:6933;width:10;height:20" coordorigin="8746,6933" coordsize="10,20">
              <v:shape style="position:absolute;left:8746;top:6933;width:10;height:20" coordorigin="8746,6933" coordsize="10,20" path="m8746,6952l8756,6952,8756,6933,8746,6933,8746,6952xe" filled="true" fillcolor="#000000" stroked="false">
                <v:path arrowok="t"/>
                <v:fill type="solid"/>
              </v:shape>
            </v:group>
            <v:group style="position:absolute;left:8746;top:6952;width:10;height:20" coordorigin="8746,6952" coordsize="10,20">
              <v:shape style="position:absolute;left:8746;top:6952;width:10;height:20" coordorigin="8746,6952" coordsize="10,20" path="m8746,6972l8756,6972,8756,6952,8746,6952,8746,6972xe" filled="true" fillcolor="#000000" stroked="false">
                <v:path arrowok="t"/>
                <v:fill type="solid"/>
              </v:shape>
            </v:group>
            <v:group style="position:absolute;left:8746;top:6972;width:10;height:20" coordorigin="8746,6972" coordsize="10,20">
              <v:shape style="position:absolute;left:8746;top:6972;width:10;height:20" coordorigin="8746,6972" coordsize="10,20" path="m8746,6991l8756,6991,8756,6972,8746,6972,8746,6991xe" filled="true" fillcolor="#000000" stroked="false">
                <v:path arrowok="t"/>
                <v:fill type="solid"/>
              </v:shape>
            </v:group>
            <v:group style="position:absolute;left:8746;top:6991;width:10;height:20" coordorigin="8746,6991" coordsize="10,20">
              <v:shape style="position:absolute;left:8746;top:6991;width:10;height:20" coordorigin="8746,6991" coordsize="10,20" path="m8746,7010l8756,7010,8756,6991,8746,6991,8746,7010xe" filled="true" fillcolor="#000000" stroked="false">
                <v:path arrowok="t"/>
                <v:fill type="solid"/>
              </v:shape>
            </v:group>
            <v:group style="position:absolute;left:8746;top:7010;width:10;height:20" coordorigin="8746,7010" coordsize="10,20">
              <v:shape style="position:absolute;left:8746;top:7010;width:10;height:20" coordorigin="8746,7010" coordsize="10,20" path="m8746,7029l8756,7029,8756,7010,8746,7010,8746,7029xe" filled="true" fillcolor="#000000" stroked="false">
                <v:path arrowok="t"/>
                <v:fill type="solid"/>
              </v:shape>
            </v:group>
            <v:group style="position:absolute;left:8746;top:7029;width:10;height:20" coordorigin="8746,7029" coordsize="10,20">
              <v:shape style="position:absolute;left:8746;top:7029;width:10;height:20" coordorigin="8746,7029" coordsize="10,20" path="m8746,7048l8756,7048,8756,7029,8746,7029,8746,7048xe" filled="true" fillcolor="#000000" stroked="false">
                <v:path arrowok="t"/>
                <v:fill type="solid"/>
              </v:shape>
            </v:group>
            <v:group style="position:absolute;left:8746;top:7048;width:10;height:20" coordorigin="8746,7048" coordsize="10,20">
              <v:shape style="position:absolute;left:8746;top:7048;width:10;height:20" coordorigin="8746,7048" coordsize="10,20" path="m8746,7068l8756,7068,8756,7048,8746,7048,8746,7068xe" filled="true" fillcolor="#000000" stroked="false">
                <v:path arrowok="t"/>
                <v:fill type="solid"/>
              </v:shape>
            </v:group>
            <v:group style="position:absolute;left:8746;top:7068;width:10;height:20" coordorigin="8746,7068" coordsize="10,20">
              <v:shape style="position:absolute;left:8746;top:7068;width:10;height:20" coordorigin="8746,7068" coordsize="10,20" path="m8746,7087l8756,7087,8756,7068,8746,7068,8746,7087xe" filled="true" fillcolor="#000000" stroked="false">
                <v:path arrowok="t"/>
                <v:fill type="solid"/>
              </v:shape>
            </v:group>
            <v:group style="position:absolute;left:8746;top:7090;width:10;height:2" coordorigin="8746,7090" coordsize="10,2">
              <v:shape style="position:absolute;left:8746;top:7090;width:10;height:2" coordorigin="8746,7090" coordsize="10,0" path="m8746,7090l8756,7090e" filled="false" stroked="true" strokeweight=".300018pt" strokecolor="#000000">
                <v:path arrowok="t"/>
              </v:shape>
            </v:group>
            <v:group style="position:absolute;left:9597;top:6876;width:10;height:20" coordorigin="9597,6876" coordsize="10,20">
              <v:shape style="position:absolute;left:9597;top:6876;width:10;height:20" coordorigin="9597,6876" coordsize="10,20" path="m9597,6895l9607,6895,9607,6876,9597,6876,9597,6895xe" filled="true" fillcolor="#000000" stroked="false">
                <v:path arrowok="t"/>
                <v:fill type="solid"/>
              </v:shape>
            </v:group>
            <v:group style="position:absolute;left:9597;top:6895;width:10;height:20" coordorigin="9597,6895" coordsize="10,20">
              <v:shape style="position:absolute;left:9597;top:6895;width:10;height:20" coordorigin="9597,6895" coordsize="10,20" path="m9597,6914l9607,6914,9607,6895,9597,6895,9597,6914xe" filled="true" fillcolor="#000000" stroked="false">
                <v:path arrowok="t"/>
                <v:fill type="solid"/>
              </v:shape>
            </v:group>
            <v:group style="position:absolute;left:9597;top:6914;width:10;height:20" coordorigin="9597,6914" coordsize="10,20">
              <v:shape style="position:absolute;left:9597;top:6914;width:10;height:20" coordorigin="9597,6914" coordsize="10,20" path="m9597,6933l9607,6933,9607,6914,9597,6914,9597,6933xe" filled="true" fillcolor="#000000" stroked="false">
                <v:path arrowok="t"/>
                <v:fill type="solid"/>
              </v:shape>
            </v:group>
            <v:group style="position:absolute;left:9597;top:6933;width:10;height:20" coordorigin="9597,6933" coordsize="10,20">
              <v:shape style="position:absolute;left:9597;top:6933;width:10;height:20" coordorigin="9597,6933" coordsize="10,20" path="m9597,6952l9607,6952,9607,6933,9597,6933,9597,6952xe" filled="true" fillcolor="#000000" stroked="false">
                <v:path arrowok="t"/>
                <v:fill type="solid"/>
              </v:shape>
            </v:group>
            <v:group style="position:absolute;left:9597;top:6952;width:10;height:20" coordorigin="9597,6952" coordsize="10,20">
              <v:shape style="position:absolute;left:9597;top:6952;width:10;height:20" coordorigin="9597,6952" coordsize="10,20" path="m9597,6972l9607,6972,9607,6952,9597,6952,9597,6972xe" filled="true" fillcolor="#000000" stroked="false">
                <v:path arrowok="t"/>
                <v:fill type="solid"/>
              </v:shape>
            </v:group>
            <v:group style="position:absolute;left:9597;top:6972;width:10;height:20" coordorigin="9597,6972" coordsize="10,20">
              <v:shape style="position:absolute;left:9597;top:6972;width:10;height:20" coordorigin="9597,6972" coordsize="10,20" path="m9597,6991l9607,6991,9607,6972,9597,6972,9597,6991xe" filled="true" fillcolor="#000000" stroked="false">
                <v:path arrowok="t"/>
                <v:fill type="solid"/>
              </v:shape>
            </v:group>
            <v:group style="position:absolute;left:9597;top:6991;width:10;height:20" coordorigin="9597,6991" coordsize="10,20">
              <v:shape style="position:absolute;left:9597;top:6991;width:10;height:20" coordorigin="9597,6991" coordsize="10,20" path="m9597,7010l9607,7010,9607,6991,9597,6991,9597,7010xe" filled="true" fillcolor="#000000" stroked="false">
                <v:path arrowok="t"/>
                <v:fill type="solid"/>
              </v:shape>
            </v:group>
            <v:group style="position:absolute;left:9597;top:7010;width:10;height:20" coordorigin="9597,7010" coordsize="10,20">
              <v:shape style="position:absolute;left:9597;top:7010;width:10;height:20" coordorigin="9597,7010" coordsize="10,20" path="m9597,7029l9607,7029,9607,7010,9597,7010,9597,7029xe" filled="true" fillcolor="#000000" stroked="false">
                <v:path arrowok="t"/>
                <v:fill type="solid"/>
              </v:shape>
            </v:group>
            <v:group style="position:absolute;left:9597;top:7029;width:10;height:20" coordorigin="9597,7029" coordsize="10,20">
              <v:shape style="position:absolute;left:9597;top:7029;width:10;height:20" coordorigin="9597,7029" coordsize="10,20" path="m9597,7048l9607,7048,9607,7029,9597,7029,9597,7048xe" filled="true" fillcolor="#000000" stroked="false">
                <v:path arrowok="t"/>
                <v:fill type="solid"/>
              </v:shape>
            </v:group>
            <v:group style="position:absolute;left:9597;top:7048;width:10;height:20" coordorigin="9597,7048" coordsize="10,20">
              <v:shape style="position:absolute;left:9597;top:7048;width:10;height:20" coordorigin="9597,7048" coordsize="10,20" path="m9597,7068l9607,7068,9607,7048,9597,7048,9597,7068xe" filled="true" fillcolor="#000000" stroked="false">
                <v:path arrowok="t"/>
                <v:fill type="solid"/>
              </v:shape>
            </v:group>
            <v:group style="position:absolute;left:9597;top:7068;width:10;height:20" coordorigin="9597,7068" coordsize="10,20">
              <v:shape style="position:absolute;left:9597;top:7068;width:10;height:20" coordorigin="9597,7068" coordsize="10,20" path="m9597,7087l9607,7087,9607,7068,9597,7068,9597,7087xe" filled="true" fillcolor="#000000" stroked="false">
                <v:path arrowok="t"/>
                <v:fill type="solid"/>
              </v:shape>
            </v:group>
            <v:group style="position:absolute;left:9597;top:7090;width:10;height:2" coordorigin="9597,7090" coordsize="10,2">
              <v:shape style="position:absolute;left:9597;top:7090;width:10;height:2" coordorigin="9597,7090" coordsize="10,0" path="m9597,7090l9607,7090e" filled="false" stroked="true" strokeweight=".300018pt" strokecolor="#000000">
                <v:path arrowok="t"/>
              </v:shape>
            </v:group>
            <v:group style="position:absolute;left:10446;top:6876;width:10;height:20" coordorigin="10446,6876" coordsize="10,20">
              <v:shape style="position:absolute;left:10446;top:6876;width:10;height:20" coordorigin="10446,6876" coordsize="10,20" path="m10446,6895l10455,6895,10455,6876,10446,6876,10446,6895xe" filled="true" fillcolor="#000000" stroked="false">
                <v:path arrowok="t"/>
                <v:fill type="solid"/>
              </v:shape>
            </v:group>
            <v:group style="position:absolute;left:10446;top:6895;width:10;height:20" coordorigin="10446,6895" coordsize="10,20">
              <v:shape style="position:absolute;left:10446;top:6895;width:10;height:20" coordorigin="10446,6895" coordsize="10,20" path="m10446,6914l10455,6914,10455,6895,10446,6895,10446,6914xe" filled="true" fillcolor="#000000" stroked="false">
                <v:path arrowok="t"/>
                <v:fill type="solid"/>
              </v:shape>
            </v:group>
            <v:group style="position:absolute;left:10446;top:6914;width:10;height:20" coordorigin="10446,6914" coordsize="10,20">
              <v:shape style="position:absolute;left:10446;top:6914;width:10;height:20" coordorigin="10446,6914" coordsize="10,20" path="m10446,6933l10455,6933,10455,6914,10446,6914,10446,6933xe" filled="true" fillcolor="#000000" stroked="false">
                <v:path arrowok="t"/>
                <v:fill type="solid"/>
              </v:shape>
            </v:group>
            <v:group style="position:absolute;left:10446;top:6933;width:10;height:20" coordorigin="10446,6933" coordsize="10,20">
              <v:shape style="position:absolute;left:10446;top:6933;width:10;height:20" coordorigin="10446,6933" coordsize="10,20" path="m10446,6952l10455,6952,10455,6933,10446,6933,10446,6952xe" filled="true" fillcolor="#000000" stroked="false">
                <v:path arrowok="t"/>
                <v:fill type="solid"/>
              </v:shape>
            </v:group>
            <v:group style="position:absolute;left:10446;top:6952;width:10;height:20" coordorigin="10446,6952" coordsize="10,20">
              <v:shape style="position:absolute;left:10446;top:6952;width:10;height:20" coordorigin="10446,6952" coordsize="10,20" path="m10446,6972l10455,6972,10455,6952,10446,6952,10446,6972xe" filled="true" fillcolor="#000000" stroked="false">
                <v:path arrowok="t"/>
                <v:fill type="solid"/>
              </v:shape>
            </v:group>
            <v:group style="position:absolute;left:10446;top:6972;width:10;height:20" coordorigin="10446,6972" coordsize="10,20">
              <v:shape style="position:absolute;left:10446;top:6972;width:10;height:20" coordorigin="10446,6972" coordsize="10,20" path="m10446,6991l10455,6991,10455,6972,10446,6972,10446,6991xe" filled="true" fillcolor="#000000" stroked="false">
                <v:path arrowok="t"/>
                <v:fill type="solid"/>
              </v:shape>
            </v:group>
            <v:group style="position:absolute;left:10446;top:6991;width:10;height:20" coordorigin="10446,6991" coordsize="10,20">
              <v:shape style="position:absolute;left:10446;top:6991;width:10;height:20" coordorigin="10446,6991" coordsize="10,20" path="m10446,7010l10455,7010,10455,6991,10446,6991,10446,7010xe" filled="true" fillcolor="#000000" stroked="false">
                <v:path arrowok="t"/>
                <v:fill type="solid"/>
              </v:shape>
            </v:group>
            <v:group style="position:absolute;left:10446;top:7010;width:10;height:20" coordorigin="10446,7010" coordsize="10,20">
              <v:shape style="position:absolute;left:10446;top:7010;width:10;height:20" coordorigin="10446,7010" coordsize="10,20" path="m10446,7029l10455,7029,10455,7010,10446,7010,10446,7029xe" filled="true" fillcolor="#000000" stroked="false">
                <v:path arrowok="t"/>
                <v:fill type="solid"/>
              </v:shape>
            </v:group>
            <v:group style="position:absolute;left:10446;top:7029;width:10;height:20" coordorigin="10446,7029" coordsize="10,20">
              <v:shape style="position:absolute;left:10446;top:7029;width:10;height:20" coordorigin="10446,7029" coordsize="10,20" path="m10446,7048l10455,7048,10455,7029,10446,7029,10446,7048xe" filled="true" fillcolor="#000000" stroked="false">
                <v:path arrowok="t"/>
                <v:fill type="solid"/>
              </v:shape>
            </v:group>
            <v:group style="position:absolute;left:10446;top:7048;width:10;height:20" coordorigin="10446,7048" coordsize="10,20">
              <v:shape style="position:absolute;left:10446;top:7048;width:10;height:20" coordorigin="10446,7048" coordsize="10,20" path="m10446,7068l10455,7068,10455,7048,10446,7048,10446,7068xe" filled="true" fillcolor="#000000" stroked="false">
                <v:path arrowok="t"/>
                <v:fill type="solid"/>
              </v:shape>
            </v:group>
            <v:group style="position:absolute;left:10446;top:7068;width:10;height:20" coordorigin="10446,7068" coordsize="10,20">
              <v:shape style="position:absolute;left:10446;top:7068;width:10;height:20" coordorigin="10446,7068" coordsize="10,20" path="m10446,7087l10455,7087,10455,7068,10446,7068,10446,7087xe" filled="true" fillcolor="#000000" stroked="false">
                <v:path arrowok="t"/>
                <v:fill type="solid"/>
              </v:shape>
            </v:group>
            <v:group style="position:absolute;left:10446;top:7090;width:10;height:2" coordorigin="10446,7090" coordsize="10,2">
              <v:shape style="position:absolute;left:10446;top:7090;width:10;height:2" coordorigin="10446,7090" coordsize="10,0" path="m10446,7090l10455,7090e" filled="false" stroked="true" strokeweight=".300018pt" strokecolor="#000000">
                <v:path arrowok="t"/>
              </v:shape>
            </v:group>
            <v:group style="position:absolute;left:12006;top:6876;width:10;height:20" coordorigin="12006,6876" coordsize="10,20">
              <v:shape style="position:absolute;left:12006;top:6876;width:10;height:20" coordorigin="12006,6876" coordsize="10,20" path="m12006,6895l12015,6895,12015,6876,12006,6876,12006,6895xe" filled="true" fillcolor="#000000" stroked="false">
                <v:path arrowok="t"/>
                <v:fill type="solid"/>
              </v:shape>
            </v:group>
            <v:group style="position:absolute;left:12006;top:6895;width:10;height:20" coordorigin="12006,6895" coordsize="10,20">
              <v:shape style="position:absolute;left:12006;top:6895;width:10;height:20" coordorigin="12006,6895" coordsize="10,20" path="m12006,6914l12015,6914,12015,6895,12006,6895,12006,6914xe" filled="true" fillcolor="#000000" stroked="false">
                <v:path arrowok="t"/>
                <v:fill type="solid"/>
              </v:shape>
            </v:group>
            <v:group style="position:absolute;left:12006;top:6914;width:10;height:20" coordorigin="12006,6914" coordsize="10,20">
              <v:shape style="position:absolute;left:12006;top:6914;width:10;height:20" coordorigin="12006,6914" coordsize="10,20" path="m12006,6933l12015,6933,12015,6914,12006,6914,12006,6933xe" filled="true" fillcolor="#000000" stroked="false">
                <v:path arrowok="t"/>
                <v:fill type="solid"/>
              </v:shape>
            </v:group>
            <v:group style="position:absolute;left:12006;top:6933;width:10;height:20" coordorigin="12006,6933" coordsize="10,20">
              <v:shape style="position:absolute;left:12006;top:6933;width:10;height:20" coordorigin="12006,6933" coordsize="10,20" path="m12006,6952l12015,6952,12015,6933,12006,6933,12006,6952xe" filled="true" fillcolor="#000000" stroked="false">
                <v:path arrowok="t"/>
                <v:fill type="solid"/>
              </v:shape>
            </v:group>
            <v:group style="position:absolute;left:12006;top:6952;width:10;height:20" coordorigin="12006,6952" coordsize="10,20">
              <v:shape style="position:absolute;left:12006;top:6952;width:10;height:20" coordorigin="12006,6952" coordsize="10,20" path="m12006,6972l12015,6972,12015,6952,12006,6952,12006,6972xe" filled="true" fillcolor="#000000" stroked="false">
                <v:path arrowok="t"/>
                <v:fill type="solid"/>
              </v:shape>
            </v:group>
            <v:group style="position:absolute;left:12006;top:6972;width:10;height:20" coordorigin="12006,6972" coordsize="10,20">
              <v:shape style="position:absolute;left:12006;top:6972;width:10;height:20" coordorigin="12006,6972" coordsize="10,20" path="m12006,6991l12015,6991,12015,6972,12006,6972,12006,6991xe" filled="true" fillcolor="#000000" stroked="false">
                <v:path arrowok="t"/>
                <v:fill type="solid"/>
              </v:shape>
            </v:group>
            <v:group style="position:absolute;left:12006;top:6991;width:10;height:20" coordorigin="12006,6991" coordsize="10,20">
              <v:shape style="position:absolute;left:12006;top:6991;width:10;height:20" coordorigin="12006,6991" coordsize="10,20" path="m12006,7010l12015,7010,12015,6991,12006,6991,12006,7010xe" filled="true" fillcolor="#000000" stroked="false">
                <v:path arrowok="t"/>
                <v:fill type="solid"/>
              </v:shape>
            </v:group>
            <v:group style="position:absolute;left:12006;top:7010;width:10;height:20" coordorigin="12006,7010" coordsize="10,20">
              <v:shape style="position:absolute;left:12006;top:7010;width:10;height:20" coordorigin="12006,7010" coordsize="10,20" path="m12006,7029l12015,7029,12015,7010,12006,7010,12006,7029xe" filled="true" fillcolor="#000000" stroked="false">
                <v:path arrowok="t"/>
                <v:fill type="solid"/>
              </v:shape>
            </v:group>
            <v:group style="position:absolute;left:12006;top:7029;width:10;height:20" coordorigin="12006,7029" coordsize="10,20">
              <v:shape style="position:absolute;left:12006;top:7029;width:10;height:20" coordorigin="12006,7029" coordsize="10,20" path="m12006,7048l12015,7048,12015,7029,12006,7029,12006,7048xe" filled="true" fillcolor="#000000" stroked="false">
                <v:path arrowok="t"/>
                <v:fill type="solid"/>
              </v:shape>
            </v:group>
            <v:group style="position:absolute;left:12006;top:7048;width:10;height:20" coordorigin="12006,7048" coordsize="10,20">
              <v:shape style="position:absolute;left:12006;top:7048;width:10;height:20" coordorigin="12006,7048" coordsize="10,20" path="m12006,7068l12015,7068,12015,7048,12006,7048,12006,7068xe" filled="true" fillcolor="#000000" stroked="false">
                <v:path arrowok="t"/>
                <v:fill type="solid"/>
              </v:shape>
            </v:group>
            <v:group style="position:absolute;left:12006;top:7068;width:10;height:20" coordorigin="12006,7068" coordsize="10,20">
              <v:shape style="position:absolute;left:12006;top:7068;width:10;height:20" coordorigin="12006,7068" coordsize="10,20" path="m12006,7087l12015,7087,12015,7068,12006,7068,12006,7087xe" filled="true" fillcolor="#000000" stroked="false">
                <v:path arrowok="t"/>
                <v:fill type="solid"/>
              </v:shape>
            </v:group>
            <v:group style="position:absolute;left:12006;top:7090;width:10;height:2" coordorigin="12006,7090" coordsize="10,2">
              <v:shape style="position:absolute;left:12006;top:7090;width:10;height:2" coordorigin="12006,7090" coordsize="10,0" path="m12006,7090l12015,7090e" filled="false" stroked="true" strokeweight=".300018pt" strokecolor="#000000">
                <v:path arrowok="t"/>
              </v:shape>
            </v:group>
            <v:group style="position:absolute;left:13705;top:6876;width:10;height:20" coordorigin="13705,6876" coordsize="10,20">
              <v:shape style="position:absolute;left:13705;top:6876;width:10;height:20" coordorigin="13705,6876" coordsize="10,20" path="m13705,6895l13714,6895,13714,6876,13705,6876,13705,6895xe" filled="true" fillcolor="#000000" stroked="false">
                <v:path arrowok="t"/>
                <v:fill type="solid"/>
              </v:shape>
            </v:group>
            <v:group style="position:absolute;left:13705;top:6895;width:10;height:20" coordorigin="13705,6895" coordsize="10,20">
              <v:shape style="position:absolute;left:13705;top:6895;width:10;height:20" coordorigin="13705,6895" coordsize="10,20" path="m13705,6914l13714,6914,13714,6895,13705,6895,13705,6914xe" filled="true" fillcolor="#000000" stroked="false">
                <v:path arrowok="t"/>
                <v:fill type="solid"/>
              </v:shape>
            </v:group>
            <v:group style="position:absolute;left:13705;top:6914;width:10;height:20" coordorigin="13705,6914" coordsize="10,20">
              <v:shape style="position:absolute;left:13705;top:6914;width:10;height:20" coordorigin="13705,6914" coordsize="10,20" path="m13705,6933l13714,6933,13714,6914,13705,6914,13705,6933xe" filled="true" fillcolor="#000000" stroked="false">
                <v:path arrowok="t"/>
                <v:fill type="solid"/>
              </v:shape>
            </v:group>
            <v:group style="position:absolute;left:13705;top:6933;width:10;height:20" coordorigin="13705,6933" coordsize="10,20">
              <v:shape style="position:absolute;left:13705;top:6933;width:10;height:20" coordorigin="13705,6933" coordsize="10,20" path="m13705,6952l13714,6952,13714,6933,13705,6933,13705,6952xe" filled="true" fillcolor="#000000" stroked="false">
                <v:path arrowok="t"/>
                <v:fill type="solid"/>
              </v:shape>
            </v:group>
            <v:group style="position:absolute;left:13705;top:6952;width:10;height:20" coordorigin="13705,6952" coordsize="10,20">
              <v:shape style="position:absolute;left:13705;top:6952;width:10;height:20" coordorigin="13705,6952" coordsize="10,20" path="m13705,6972l13714,6972,13714,6952,13705,6952,13705,6972xe" filled="true" fillcolor="#000000" stroked="false">
                <v:path arrowok="t"/>
                <v:fill type="solid"/>
              </v:shape>
            </v:group>
            <v:group style="position:absolute;left:13705;top:6972;width:10;height:20" coordorigin="13705,6972" coordsize="10,20">
              <v:shape style="position:absolute;left:13705;top:6972;width:10;height:20" coordorigin="13705,6972" coordsize="10,20" path="m13705,6991l13714,6991,13714,6972,13705,6972,13705,6991xe" filled="true" fillcolor="#000000" stroked="false">
                <v:path arrowok="t"/>
                <v:fill type="solid"/>
              </v:shape>
            </v:group>
            <v:group style="position:absolute;left:13705;top:6991;width:10;height:20" coordorigin="13705,6991" coordsize="10,20">
              <v:shape style="position:absolute;left:13705;top:6991;width:10;height:20" coordorigin="13705,6991" coordsize="10,20" path="m13705,7010l13714,7010,13714,6991,13705,6991,13705,7010xe" filled="true" fillcolor="#000000" stroked="false">
                <v:path arrowok="t"/>
                <v:fill type="solid"/>
              </v:shape>
            </v:group>
            <v:group style="position:absolute;left:13705;top:7010;width:10;height:20" coordorigin="13705,7010" coordsize="10,20">
              <v:shape style="position:absolute;left:13705;top:7010;width:10;height:20" coordorigin="13705,7010" coordsize="10,20" path="m13705,7029l13714,7029,13714,7010,13705,7010,13705,7029xe" filled="true" fillcolor="#000000" stroked="false">
                <v:path arrowok="t"/>
                <v:fill type="solid"/>
              </v:shape>
            </v:group>
            <v:group style="position:absolute;left:13705;top:7029;width:10;height:20" coordorigin="13705,7029" coordsize="10,20">
              <v:shape style="position:absolute;left:13705;top:7029;width:10;height:20" coordorigin="13705,7029" coordsize="10,20" path="m13705,7048l13714,7048,13714,7029,13705,7029,13705,7048xe" filled="true" fillcolor="#000000" stroked="false">
                <v:path arrowok="t"/>
                <v:fill type="solid"/>
              </v:shape>
            </v:group>
            <v:group style="position:absolute;left:13705;top:7048;width:10;height:20" coordorigin="13705,7048" coordsize="10,20">
              <v:shape style="position:absolute;left:13705;top:7048;width:10;height:20" coordorigin="13705,7048" coordsize="10,20" path="m13705,7068l13714,7068,13714,7048,13705,7048,13705,7068xe" filled="true" fillcolor="#000000" stroked="false">
                <v:path arrowok="t"/>
                <v:fill type="solid"/>
              </v:shape>
            </v:group>
            <v:group style="position:absolute;left:13705;top:7068;width:10;height:20" coordorigin="13705,7068" coordsize="10,20">
              <v:shape style="position:absolute;left:13705;top:7068;width:10;height:20" coordorigin="13705,7068" coordsize="10,20" path="m13705,7087l13714,7087,13714,7068,13705,7068,13705,7087xe" filled="true" fillcolor="#000000" stroked="false">
                <v:path arrowok="t"/>
                <v:fill type="solid"/>
              </v:shape>
            </v:group>
            <v:group style="position:absolute;left:13705;top:7090;width:10;height:2" coordorigin="13705,7090" coordsize="10,2">
              <v:shape style="position:absolute;left:13705;top:7090;width:10;height:2" coordorigin="13705,7090" coordsize="10,0" path="m13705,7090l13714,7090e" filled="false" stroked="true" strokeweight=".300018pt" strokecolor="#000000">
                <v:path arrowok="t"/>
              </v:shape>
            </v:group>
            <v:group style="position:absolute;left:3269;top:7098;width:10;height:2" coordorigin="3269,7098" coordsize="10,2">
              <v:shape style="position:absolute;left:3269;top:7098;width:10;height:2" coordorigin="3269,7098" coordsize="10,0" path="m3269,7098l3279,7098e" filled="false" stroked="true" strokeweight=".479981pt" strokecolor="#000000">
                <v:path arrowok="t"/>
              </v:shape>
              <v:shape style="position:absolute;left:1128;top:7093;width:3453;height:10" type="#_x0000_t75" stroked="false">
                <v:imagedata r:id="rId231" o:title=""/>
              </v:shape>
              <v:shape style="position:absolute;left:4576;top:7093;width:625;height:10" type="#_x0000_t75" stroked="false">
                <v:imagedata r:id="rId224" o:title=""/>
              </v:shape>
              <v:shape style="position:absolute;left:5196;top:7093;width:2838;height:10" type="#_x0000_t75" stroked="false">
                <v:imagedata r:id="rId225" o:title=""/>
              </v:shape>
              <v:shape style="position:absolute;left:8030;top:7093;width:717;height:10" type="#_x0000_t75" stroked="false">
                <v:imagedata r:id="rId216" o:title=""/>
              </v:shape>
              <v:shape style="position:absolute;left:8742;top:7093;width:856;height:10" type="#_x0000_t75" stroked="false">
                <v:imagedata r:id="rId217" o:title=""/>
              </v:shape>
              <v:shape style="position:absolute;left:9592;top:7093;width:853;height:10" type="#_x0000_t75" stroked="false">
                <v:imagedata r:id="rId218" o:title=""/>
              </v:shape>
              <v:shape style="position:absolute;left:10441;top:7093;width:1565;height:10" type="#_x0000_t75" stroked="false">
                <v:imagedata r:id="rId219" o:title=""/>
              </v:shape>
              <v:shape style="position:absolute;left:12001;top:7093;width:3412;height:10" type="#_x0000_t75" stroked="false">
                <v:imagedata r:id="rId220" o:title=""/>
              </v:shape>
            </v:group>
            <v:group style="position:absolute;left:3269;top:7102;width:10;height:20" coordorigin="3269,7102" coordsize="10,20">
              <v:shape style="position:absolute;left:3269;top:7102;width:10;height:20" coordorigin="3269,7102" coordsize="10,20" path="m3269,7122l3279,7122,3279,7102,3269,7102,3269,7122xe" filled="true" fillcolor="#000000" stroked="false">
                <v:path arrowok="t"/>
                <v:fill type="solid"/>
              </v:shape>
            </v:group>
            <v:group style="position:absolute;left:3269;top:7122;width:10;height:20" coordorigin="3269,7122" coordsize="10,20">
              <v:shape style="position:absolute;left:3269;top:7122;width:10;height:20" coordorigin="3269,7122" coordsize="10,20" path="m3269,7141l3279,7141,3279,7122,3269,7122,3269,7141xe" filled="true" fillcolor="#000000" stroked="false">
                <v:path arrowok="t"/>
                <v:fill type="solid"/>
              </v:shape>
            </v:group>
            <v:group style="position:absolute;left:3269;top:7141;width:10;height:20" coordorigin="3269,7141" coordsize="10,20">
              <v:shape style="position:absolute;left:3269;top:7141;width:10;height:20" coordorigin="3269,7141" coordsize="10,20" path="m3269,7160l3279,7160,3279,7141,3269,7141,3269,7160xe" filled="true" fillcolor="#000000" stroked="false">
                <v:path arrowok="t"/>
                <v:fill type="solid"/>
              </v:shape>
            </v:group>
            <v:group style="position:absolute;left:3269;top:7160;width:10;height:20" coordorigin="3269,7160" coordsize="10,20">
              <v:shape style="position:absolute;left:3269;top:7160;width:10;height:20" coordorigin="3269,7160" coordsize="10,20" path="m3269,7179l3279,7179,3279,7160,3269,7160,3269,7179xe" filled="true" fillcolor="#000000" stroked="false">
                <v:path arrowok="t"/>
                <v:fill type="solid"/>
              </v:shape>
            </v:group>
            <v:group style="position:absolute;left:3269;top:7179;width:10;height:20" coordorigin="3269,7179" coordsize="10,20">
              <v:shape style="position:absolute;left:3269;top:7179;width:10;height:20" coordorigin="3269,7179" coordsize="10,20" path="m3269,7198l3279,7198,3279,7179,3269,7179,3269,7198xe" filled="true" fillcolor="#000000" stroked="false">
                <v:path arrowok="t"/>
                <v:fill type="solid"/>
              </v:shape>
            </v:group>
            <v:group style="position:absolute;left:3269;top:7198;width:10;height:20" coordorigin="3269,7198" coordsize="10,20">
              <v:shape style="position:absolute;left:3269;top:7198;width:10;height:20" coordorigin="3269,7198" coordsize="10,20" path="m3269,7218l3279,7218,3279,7198,3269,7198,3269,7218xe" filled="true" fillcolor="#000000" stroked="false">
                <v:path arrowok="t"/>
                <v:fill type="solid"/>
              </v:shape>
            </v:group>
            <v:group style="position:absolute;left:3269;top:7218;width:10;height:20" coordorigin="3269,7218" coordsize="10,20">
              <v:shape style="position:absolute;left:3269;top:7218;width:10;height:20" coordorigin="3269,7218" coordsize="10,20" path="m3269,7237l3279,7237,3279,7218,3269,7218,3269,7237xe" filled="true" fillcolor="#000000" stroked="false">
                <v:path arrowok="t"/>
                <v:fill type="solid"/>
              </v:shape>
            </v:group>
            <v:group style="position:absolute;left:3269;top:7237;width:10;height:20" coordorigin="3269,7237" coordsize="10,20">
              <v:shape style="position:absolute;left:3269;top:7237;width:10;height:20" coordorigin="3269,7237" coordsize="10,20" path="m3269,7256l3279,7256,3279,7237,3269,7237,3269,7256xe" filled="true" fillcolor="#000000" stroked="false">
                <v:path arrowok="t"/>
                <v:fill type="solid"/>
              </v:shape>
            </v:group>
            <v:group style="position:absolute;left:3269;top:7256;width:10;height:20" coordorigin="3269,7256" coordsize="10,20">
              <v:shape style="position:absolute;left:3269;top:7256;width:10;height:20" coordorigin="3269,7256" coordsize="10,20" path="m3269,7275l3279,7275,3279,7256,3269,7256,3269,7275xe" filled="true" fillcolor="#000000" stroked="false">
                <v:path arrowok="t"/>
                <v:fill type="solid"/>
              </v:shape>
            </v:group>
            <v:group style="position:absolute;left:3269;top:7275;width:10;height:20" coordorigin="3269,7275" coordsize="10,20">
              <v:shape style="position:absolute;left:3269;top:7275;width:10;height:20" coordorigin="3269,7275" coordsize="10,20" path="m3269,7294l3279,7294,3279,7275,3269,7275,3269,7294xe" filled="true" fillcolor="#000000" stroked="false">
                <v:path arrowok="t"/>
                <v:fill type="solid"/>
              </v:shape>
            </v:group>
            <v:group style="position:absolute;left:3269;top:7294;width:10;height:20" coordorigin="3269,7294" coordsize="10,20">
              <v:shape style="position:absolute;left:3269;top:7294;width:10;height:20" coordorigin="3269,7294" coordsize="10,20" path="m3269,7314l3279,7314,3279,7294,3269,7294,3269,7314xe" filled="true" fillcolor="#000000" stroked="false">
                <v:path arrowok="t"/>
                <v:fill type="solid"/>
              </v:shape>
            </v:group>
            <v:group style="position:absolute;left:3269;top:7317;width:10;height:2" coordorigin="3269,7317" coordsize="10,2">
              <v:shape style="position:absolute;left:3269;top:7317;width:10;height:2" coordorigin="3269,7317" coordsize="10,0" path="m3269,7317l3279,7317e" filled="false" stroked="true" strokeweight=".360016pt" strokecolor="#000000">
                <v:path arrowok="t"/>
              </v:shape>
            </v:group>
            <v:group style="position:absolute;left:4581;top:7102;width:10;height:20" coordorigin="4581,7102" coordsize="10,20">
              <v:shape style="position:absolute;left:4581;top:7102;width:10;height:20" coordorigin="4581,7102" coordsize="10,20" path="m4581,7122l4590,7122,4590,7102,4581,7102,4581,7122xe" filled="true" fillcolor="#000000" stroked="false">
                <v:path arrowok="t"/>
                <v:fill type="solid"/>
              </v:shape>
            </v:group>
            <v:group style="position:absolute;left:4581;top:7122;width:10;height:20" coordorigin="4581,7122" coordsize="10,20">
              <v:shape style="position:absolute;left:4581;top:7122;width:10;height:20" coordorigin="4581,7122" coordsize="10,20" path="m4581,7141l4590,7141,4590,7122,4581,7122,4581,7141xe" filled="true" fillcolor="#000000" stroked="false">
                <v:path arrowok="t"/>
                <v:fill type="solid"/>
              </v:shape>
            </v:group>
            <v:group style="position:absolute;left:4581;top:7141;width:10;height:20" coordorigin="4581,7141" coordsize="10,20">
              <v:shape style="position:absolute;left:4581;top:7141;width:10;height:20" coordorigin="4581,7141" coordsize="10,20" path="m4581,7160l4590,7160,4590,7141,4581,7141,4581,7160xe" filled="true" fillcolor="#000000" stroked="false">
                <v:path arrowok="t"/>
                <v:fill type="solid"/>
              </v:shape>
            </v:group>
            <v:group style="position:absolute;left:4581;top:7160;width:10;height:20" coordorigin="4581,7160" coordsize="10,20">
              <v:shape style="position:absolute;left:4581;top:7160;width:10;height:20" coordorigin="4581,7160" coordsize="10,20" path="m4581,7179l4590,7179,4590,7160,4581,7160,4581,7179xe" filled="true" fillcolor="#000000" stroked="false">
                <v:path arrowok="t"/>
                <v:fill type="solid"/>
              </v:shape>
            </v:group>
            <v:group style="position:absolute;left:4581;top:7179;width:10;height:20" coordorigin="4581,7179" coordsize="10,20">
              <v:shape style="position:absolute;left:4581;top:7179;width:10;height:20" coordorigin="4581,7179" coordsize="10,20" path="m4581,7198l4590,7198,4590,7179,4581,7179,4581,7198xe" filled="true" fillcolor="#000000" stroked="false">
                <v:path arrowok="t"/>
                <v:fill type="solid"/>
              </v:shape>
            </v:group>
            <v:group style="position:absolute;left:4581;top:7198;width:10;height:20" coordorigin="4581,7198" coordsize="10,20">
              <v:shape style="position:absolute;left:4581;top:7198;width:10;height:20" coordorigin="4581,7198" coordsize="10,20" path="m4581,7218l4590,7218,4590,7198,4581,7198,4581,7218xe" filled="true" fillcolor="#000000" stroked="false">
                <v:path arrowok="t"/>
                <v:fill type="solid"/>
              </v:shape>
            </v:group>
            <v:group style="position:absolute;left:4581;top:7218;width:10;height:20" coordorigin="4581,7218" coordsize="10,20">
              <v:shape style="position:absolute;left:4581;top:7218;width:10;height:20" coordorigin="4581,7218" coordsize="10,20" path="m4581,7237l4590,7237,4590,7218,4581,7218,4581,7237xe" filled="true" fillcolor="#000000" stroked="false">
                <v:path arrowok="t"/>
                <v:fill type="solid"/>
              </v:shape>
            </v:group>
            <v:group style="position:absolute;left:4581;top:7237;width:10;height:20" coordorigin="4581,7237" coordsize="10,20">
              <v:shape style="position:absolute;left:4581;top:7237;width:10;height:20" coordorigin="4581,7237" coordsize="10,20" path="m4581,7256l4590,7256,4590,7237,4581,7237,4581,7256xe" filled="true" fillcolor="#000000" stroked="false">
                <v:path arrowok="t"/>
                <v:fill type="solid"/>
              </v:shape>
            </v:group>
            <v:group style="position:absolute;left:4581;top:7256;width:10;height:20" coordorigin="4581,7256" coordsize="10,20">
              <v:shape style="position:absolute;left:4581;top:7256;width:10;height:20" coordorigin="4581,7256" coordsize="10,20" path="m4581,7275l4590,7275,4590,7256,4581,7256,4581,7275xe" filled="true" fillcolor="#000000" stroked="false">
                <v:path arrowok="t"/>
                <v:fill type="solid"/>
              </v:shape>
            </v:group>
            <v:group style="position:absolute;left:4581;top:7275;width:10;height:20" coordorigin="4581,7275" coordsize="10,20">
              <v:shape style="position:absolute;left:4581;top:7275;width:10;height:20" coordorigin="4581,7275" coordsize="10,20" path="m4581,7294l4590,7294,4590,7275,4581,7275,4581,7294xe" filled="true" fillcolor="#000000" stroked="false">
                <v:path arrowok="t"/>
                <v:fill type="solid"/>
              </v:shape>
            </v:group>
            <v:group style="position:absolute;left:4581;top:7294;width:10;height:20" coordorigin="4581,7294" coordsize="10,20">
              <v:shape style="position:absolute;left:4581;top:7294;width:10;height:20" coordorigin="4581,7294" coordsize="10,20" path="m4581,7314l4590,7314,4590,7294,4581,7294,4581,7314xe" filled="true" fillcolor="#000000" stroked="false">
                <v:path arrowok="t"/>
                <v:fill type="solid"/>
              </v:shape>
            </v:group>
            <v:group style="position:absolute;left:4581;top:7317;width:10;height:2" coordorigin="4581,7317" coordsize="10,2">
              <v:shape style="position:absolute;left:4581;top:7317;width:10;height:2" coordorigin="4581,7317" coordsize="10,0" path="m4581,7317l4590,7317e" filled="false" stroked="true" strokeweight=".360016pt" strokecolor="#000000">
                <v:path arrowok="t"/>
              </v:shape>
            </v:group>
            <v:group style="position:absolute;left:5201;top:7102;width:10;height:20" coordorigin="5201,7102" coordsize="10,20">
              <v:shape style="position:absolute;left:5201;top:7102;width:10;height:20" coordorigin="5201,7102" coordsize="10,20" path="m5201,7122l5211,7122,5211,7102,5201,7102,5201,7122xe" filled="true" fillcolor="#000000" stroked="false">
                <v:path arrowok="t"/>
                <v:fill type="solid"/>
              </v:shape>
            </v:group>
            <v:group style="position:absolute;left:5201;top:7122;width:10;height:20" coordorigin="5201,7122" coordsize="10,20">
              <v:shape style="position:absolute;left:5201;top:7122;width:10;height:20" coordorigin="5201,7122" coordsize="10,20" path="m5201,7141l5211,7141,5211,7122,5201,7122,5201,7141xe" filled="true" fillcolor="#000000" stroked="false">
                <v:path arrowok="t"/>
                <v:fill type="solid"/>
              </v:shape>
            </v:group>
            <v:group style="position:absolute;left:5201;top:7141;width:10;height:20" coordorigin="5201,7141" coordsize="10,20">
              <v:shape style="position:absolute;left:5201;top:7141;width:10;height:20" coordorigin="5201,7141" coordsize="10,20" path="m5201,7160l5211,7160,5211,7141,5201,7141,5201,7160xe" filled="true" fillcolor="#000000" stroked="false">
                <v:path arrowok="t"/>
                <v:fill type="solid"/>
              </v:shape>
            </v:group>
            <v:group style="position:absolute;left:5201;top:7160;width:10;height:20" coordorigin="5201,7160" coordsize="10,20">
              <v:shape style="position:absolute;left:5201;top:7160;width:10;height:20" coordorigin="5201,7160" coordsize="10,20" path="m5201,7179l5211,7179,5211,7160,5201,7160,5201,7179xe" filled="true" fillcolor="#000000" stroked="false">
                <v:path arrowok="t"/>
                <v:fill type="solid"/>
              </v:shape>
            </v:group>
            <v:group style="position:absolute;left:5201;top:7179;width:10;height:20" coordorigin="5201,7179" coordsize="10,20">
              <v:shape style="position:absolute;left:5201;top:7179;width:10;height:20" coordorigin="5201,7179" coordsize="10,20" path="m5201,7198l5211,7198,5211,7179,5201,7179,5201,7198xe" filled="true" fillcolor="#000000" stroked="false">
                <v:path arrowok="t"/>
                <v:fill type="solid"/>
              </v:shape>
            </v:group>
            <v:group style="position:absolute;left:5201;top:7198;width:10;height:20" coordorigin="5201,7198" coordsize="10,20">
              <v:shape style="position:absolute;left:5201;top:7198;width:10;height:20" coordorigin="5201,7198" coordsize="10,20" path="m5201,7218l5211,7218,5211,7198,5201,7198,5201,7218xe" filled="true" fillcolor="#000000" stroked="false">
                <v:path arrowok="t"/>
                <v:fill type="solid"/>
              </v:shape>
            </v:group>
            <v:group style="position:absolute;left:5201;top:7218;width:10;height:20" coordorigin="5201,7218" coordsize="10,20">
              <v:shape style="position:absolute;left:5201;top:7218;width:10;height:20" coordorigin="5201,7218" coordsize="10,20" path="m5201,7237l5211,7237,5211,7218,5201,7218,5201,7237xe" filled="true" fillcolor="#000000" stroked="false">
                <v:path arrowok="t"/>
                <v:fill type="solid"/>
              </v:shape>
            </v:group>
            <v:group style="position:absolute;left:5201;top:7237;width:10;height:20" coordorigin="5201,7237" coordsize="10,20">
              <v:shape style="position:absolute;left:5201;top:7237;width:10;height:20" coordorigin="5201,7237" coordsize="10,20" path="m5201,7256l5211,7256,5211,7237,5201,7237,5201,7256xe" filled="true" fillcolor="#000000" stroked="false">
                <v:path arrowok="t"/>
                <v:fill type="solid"/>
              </v:shape>
            </v:group>
            <v:group style="position:absolute;left:5201;top:7256;width:10;height:20" coordorigin="5201,7256" coordsize="10,20">
              <v:shape style="position:absolute;left:5201;top:7256;width:10;height:20" coordorigin="5201,7256" coordsize="10,20" path="m5201,7275l5211,7275,5211,7256,5201,7256,5201,7275xe" filled="true" fillcolor="#000000" stroked="false">
                <v:path arrowok="t"/>
                <v:fill type="solid"/>
              </v:shape>
            </v:group>
            <v:group style="position:absolute;left:5201;top:7275;width:10;height:20" coordorigin="5201,7275" coordsize="10,20">
              <v:shape style="position:absolute;left:5201;top:7275;width:10;height:20" coordorigin="5201,7275" coordsize="10,20" path="m5201,7294l5211,7294,5211,7275,5201,7275,5201,7294xe" filled="true" fillcolor="#000000" stroked="false">
                <v:path arrowok="t"/>
                <v:fill type="solid"/>
              </v:shape>
            </v:group>
            <v:group style="position:absolute;left:5201;top:7294;width:10;height:20" coordorigin="5201,7294" coordsize="10,20">
              <v:shape style="position:absolute;left:5201;top:7294;width:10;height:20" coordorigin="5201,7294" coordsize="10,20" path="m5201,7314l5211,7314,5211,7294,5201,7294,5201,7314xe" filled="true" fillcolor="#000000" stroked="false">
                <v:path arrowok="t"/>
                <v:fill type="solid"/>
              </v:shape>
            </v:group>
            <v:group style="position:absolute;left:5201;top:7317;width:10;height:2" coordorigin="5201,7317" coordsize="10,2">
              <v:shape style="position:absolute;left:5201;top:7317;width:10;height:2" coordorigin="5201,7317" coordsize="10,0" path="m5201,7317l5211,7317e" filled="false" stroked="true" strokeweight=".360016pt" strokecolor="#000000">
                <v:path arrowok="t"/>
              </v:shape>
            </v:group>
            <v:group style="position:absolute;left:5909;top:7102;width:10;height:20" coordorigin="5909,7102" coordsize="10,20">
              <v:shape style="position:absolute;left:5909;top:7102;width:10;height:20" coordorigin="5909,7102" coordsize="10,20" path="m5909,7122l5919,7122,5919,7102,5909,7102,5909,7122xe" filled="true" fillcolor="#000000" stroked="false">
                <v:path arrowok="t"/>
                <v:fill type="solid"/>
              </v:shape>
            </v:group>
            <v:group style="position:absolute;left:5909;top:7122;width:10;height:20" coordorigin="5909,7122" coordsize="10,20">
              <v:shape style="position:absolute;left:5909;top:7122;width:10;height:20" coordorigin="5909,7122" coordsize="10,20" path="m5909,7141l5919,7141,5919,7122,5909,7122,5909,7141xe" filled="true" fillcolor="#000000" stroked="false">
                <v:path arrowok="t"/>
                <v:fill type="solid"/>
              </v:shape>
            </v:group>
            <v:group style="position:absolute;left:5909;top:7141;width:10;height:20" coordorigin="5909,7141" coordsize="10,20">
              <v:shape style="position:absolute;left:5909;top:7141;width:10;height:20" coordorigin="5909,7141" coordsize="10,20" path="m5909,7160l5919,7160,5919,7141,5909,7141,5909,7160xe" filled="true" fillcolor="#000000" stroked="false">
                <v:path arrowok="t"/>
                <v:fill type="solid"/>
              </v:shape>
            </v:group>
            <v:group style="position:absolute;left:5909;top:7160;width:10;height:20" coordorigin="5909,7160" coordsize="10,20">
              <v:shape style="position:absolute;left:5909;top:7160;width:10;height:20" coordorigin="5909,7160" coordsize="10,20" path="m5909,7179l5919,7179,5919,7160,5909,7160,5909,7179xe" filled="true" fillcolor="#000000" stroked="false">
                <v:path arrowok="t"/>
                <v:fill type="solid"/>
              </v:shape>
            </v:group>
            <v:group style="position:absolute;left:5909;top:7179;width:10;height:20" coordorigin="5909,7179" coordsize="10,20">
              <v:shape style="position:absolute;left:5909;top:7179;width:10;height:20" coordorigin="5909,7179" coordsize="10,20" path="m5909,7198l5919,7198,5919,7179,5909,7179,5909,7198xe" filled="true" fillcolor="#000000" stroked="false">
                <v:path arrowok="t"/>
                <v:fill type="solid"/>
              </v:shape>
            </v:group>
            <v:group style="position:absolute;left:5909;top:7198;width:10;height:20" coordorigin="5909,7198" coordsize="10,20">
              <v:shape style="position:absolute;left:5909;top:7198;width:10;height:20" coordorigin="5909,7198" coordsize="10,20" path="m5909,7218l5919,7218,5919,7198,5909,7198,5909,7218xe" filled="true" fillcolor="#000000" stroked="false">
                <v:path arrowok="t"/>
                <v:fill type="solid"/>
              </v:shape>
            </v:group>
            <v:group style="position:absolute;left:5909;top:7218;width:10;height:20" coordorigin="5909,7218" coordsize="10,20">
              <v:shape style="position:absolute;left:5909;top:7218;width:10;height:20" coordorigin="5909,7218" coordsize="10,20" path="m5909,7237l5919,7237,5919,7218,5909,7218,5909,7237xe" filled="true" fillcolor="#000000" stroked="false">
                <v:path arrowok="t"/>
                <v:fill type="solid"/>
              </v:shape>
            </v:group>
            <v:group style="position:absolute;left:5909;top:7237;width:10;height:20" coordorigin="5909,7237" coordsize="10,20">
              <v:shape style="position:absolute;left:5909;top:7237;width:10;height:20" coordorigin="5909,7237" coordsize="10,20" path="m5909,7256l5919,7256,5919,7237,5909,7237,5909,7256xe" filled="true" fillcolor="#000000" stroked="false">
                <v:path arrowok="t"/>
                <v:fill type="solid"/>
              </v:shape>
            </v:group>
            <v:group style="position:absolute;left:5909;top:7256;width:10;height:20" coordorigin="5909,7256" coordsize="10,20">
              <v:shape style="position:absolute;left:5909;top:7256;width:10;height:20" coordorigin="5909,7256" coordsize="10,20" path="m5909,7275l5919,7275,5919,7256,5909,7256,5909,7275xe" filled="true" fillcolor="#000000" stroked="false">
                <v:path arrowok="t"/>
                <v:fill type="solid"/>
              </v:shape>
            </v:group>
            <v:group style="position:absolute;left:5909;top:7275;width:10;height:20" coordorigin="5909,7275" coordsize="10,20">
              <v:shape style="position:absolute;left:5909;top:7275;width:10;height:20" coordorigin="5909,7275" coordsize="10,20" path="m5909,7294l5919,7294,5919,7275,5909,7275,5909,7294xe" filled="true" fillcolor="#000000" stroked="false">
                <v:path arrowok="t"/>
                <v:fill type="solid"/>
              </v:shape>
            </v:group>
            <v:group style="position:absolute;left:5909;top:7294;width:10;height:20" coordorigin="5909,7294" coordsize="10,20">
              <v:shape style="position:absolute;left:5909;top:7294;width:10;height:20" coordorigin="5909,7294" coordsize="10,20" path="m5909,7314l5919,7314,5919,7294,5909,7294,5909,7314xe" filled="true" fillcolor="#000000" stroked="false">
                <v:path arrowok="t"/>
                <v:fill type="solid"/>
              </v:shape>
            </v:group>
            <v:group style="position:absolute;left:5909;top:7317;width:10;height:2" coordorigin="5909,7317" coordsize="10,2">
              <v:shape style="position:absolute;left:5909;top:7317;width:10;height:2" coordorigin="5909,7317" coordsize="10,0" path="m5909,7317l5919,7317e" filled="false" stroked="true" strokeweight=".360016pt" strokecolor="#000000">
                <v:path arrowok="t"/>
              </v:shape>
            </v:group>
            <v:group style="position:absolute;left:6478;top:7102;width:10;height:20" coordorigin="6478,7102" coordsize="10,20">
              <v:shape style="position:absolute;left:6478;top:7102;width:10;height:20" coordorigin="6478,7102" coordsize="10,20" path="m6478,7122l6488,7122,6488,7102,6478,7102,6478,7122xe" filled="true" fillcolor="#000000" stroked="false">
                <v:path arrowok="t"/>
                <v:fill type="solid"/>
              </v:shape>
            </v:group>
            <v:group style="position:absolute;left:6478;top:7122;width:10;height:20" coordorigin="6478,7122" coordsize="10,20">
              <v:shape style="position:absolute;left:6478;top:7122;width:10;height:20" coordorigin="6478,7122" coordsize="10,20" path="m6478,7141l6488,7141,6488,7122,6478,7122,6478,7141xe" filled="true" fillcolor="#000000" stroked="false">
                <v:path arrowok="t"/>
                <v:fill type="solid"/>
              </v:shape>
            </v:group>
            <v:group style="position:absolute;left:6478;top:7141;width:10;height:20" coordorigin="6478,7141" coordsize="10,20">
              <v:shape style="position:absolute;left:6478;top:7141;width:10;height:20" coordorigin="6478,7141" coordsize="10,20" path="m6478,7160l6488,7160,6488,7141,6478,7141,6478,7160xe" filled="true" fillcolor="#000000" stroked="false">
                <v:path arrowok="t"/>
                <v:fill type="solid"/>
              </v:shape>
            </v:group>
            <v:group style="position:absolute;left:6478;top:7160;width:10;height:20" coordorigin="6478,7160" coordsize="10,20">
              <v:shape style="position:absolute;left:6478;top:7160;width:10;height:20" coordorigin="6478,7160" coordsize="10,20" path="m6478,7179l6488,7179,6488,7160,6478,7160,6478,7179xe" filled="true" fillcolor="#000000" stroked="false">
                <v:path arrowok="t"/>
                <v:fill type="solid"/>
              </v:shape>
            </v:group>
            <v:group style="position:absolute;left:6478;top:7179;width:10;height:20" coordorigin="6478,7179" coordsize="10,20">
              <v:shape style="position:absolute;left:6478;top:7179;width:10;height:20" coordorigin="6478,7179" coordsize="10,20" path="m6478,7198l6488,7198,6488,7179,6478,7179,6478,7198xe" filled="true" fillcolor="#000000" stroked="false">
                <v:path arrowok="t"/>
                <v:fill type="solid"/>
              </v:shape>
            </v:group>
            <v:group style="position:absolute;left:6478;top:7198;width:10;height:20" coordorigin="6478,7198" coordsize="10,20">
              <v:shape style="position:absolute;left:6478;top:7198;width:10;height:20" coordorigin="6478,7198" coordsize="10,20" path="m6478,7218l6488,7218,6488,7198,6478,7198,6478,7218xe" filled="true" fillcolor="#000000" stroked="false">
                <v:path arrowok="t"/>
                <v:fill type="solid"/>
              </v:shape>
            </v:group>
            <v:group style="position:absolute;left:6478;top:7218;width:10;height:20" coordorigin="6478,7218" coordsize="10,20">
              <v:shape style="position:absolute;left:6478;top:7218;width:10;height:20" coordorigin="6478,7218" coordsize="10,20" path="m6478,7237l6488,7237,6488,7218,6478,7218,6478,7237xe" filled="true" fillcolor="#000000" stroked="false">
                <v:path arrowok="t"/>
                <v:fill type="solid"/>
              </v:shape>
            </v:group>
            <v:group style="position:absolute;left:6478;top:7237;width:10;height:20" coordorigin="6478,7237" coordsize="10,20">
              <v:shape style="position:absolute;left:6478;top:7237;width:10;height:20" coordorigin="6478,7237" coordsize="10,20" path="m6478,7256l6488,7256,6488,7237,6478,7237,6478,7256xe" filled="true" fillcolor="#000000" stroked="false">
                <v:path arrowok="t"/>
                <v:fill type="solid"/>
              </v:shape>
            </v:group>
            <v:group style="position:absolute;left:6478;top:7256;width:10;height:20" coordorigin="6478,7256" coordsize="10,20">
              <v:shape style="position:absolute;left:6478;top:7256;width:10;height:20" coordorigin="6478,7256" coordsize="10,20" path="m6478,7275l6488,7275,6488,7256,6478,7256,6478,7275xe" filled="true" fillcolor="#000000" stroked="false">
                <v:path arrowok="t"/>
                <v:fill type="solid"/>
              </v:shape>
            </v:group>
            <v:group style="position:absolute;left:6478;top:7275;width:10;height:20" coordorigin="6478,7275" coordsize="10,20">
              <v:shape style="position:absolute;left:6478;top:7275;width:10;height:20" coordorigin="6478,7275" coordsize="10,20" path="m6478,7294l6488,7294,6488,7275,6478,7275,6478,7294xe" filled="true" fillcolor="#000000" stroked="false">
                <v:path arrowok="t"/>
                <v:fill type="solid"/>
              </v:shape>
            </v:group>
            <v:group style="position:absolute;left:6478;top:7294;width:10;height:20" coordorigin="6478,7294" coordsize="10,20">
              <v:shape style="position:absolute;left:6478;top:7294;width:10;height:20" coordorigin="6478,7294" coordsize="10,20" path="m6478,7314l6488,7314,6488,7294,6478,7294,6478,7314xe" filled="true" fillcolor="#000000" stroked="false">
                <v:path arrowok="t"/>
                <v:fill type="solid"/>
              </v:shape>
            </v:group>
            <v:group style="position:absolute;left:6478;top:7317;width:10;height:2" coordorigin="6478,7317" coordsize="10,2">
              <v:shape style="position:absolute;left:6478;top:7317;width:10;height:2" coordorigin="6478,7317" coordsize="10,0" path="m6478,7317l6488,7317e" filled="false" stroked="true" strokeweight=".360016pt" strokecolor="#000000">
                <v:path arrowok="t"/>
              </v:shape>
            </v:group>
            <v:group style="position:absolute;left:8034;top:7102;width:10;height:20" coordorigin="8034,7102" coordsize="10,20">
              <v:shape style="position:absolute;left:8034;top:7102;width:10;height:20" coordorigin="8034,7102" coordsize="10,20" path="m8034,7122l8044,7122,8044,7102,8034,7102,8034,7122xe" filled="true" fillcolor="#000000" stroked="false">
                <v:path arrowok="t"/>
                <v:fill type="solid"/>
              </v:shape>
            </v:group>
            <v:group style="position:absolute;left:8034;top:7122;width:10;height:20" coordorigin="8034,7122" coordsize="10,20">
              <v:shape style="position:absolute;left:8034;top:7122;width:10;height:20" coordorigin="8034,7122" coordsize="10,20" path="m8034,7141l8044,7141,8044,7122,8034,7122,8034,7141xe" filled="true" fillcolor="#000000" stroked="false">
                <v:path arrowok="t"/>
                <v:fill type="solid"/>
              </v:shape>
            </v:group>
            <v:group style="position:absolute;left:8034;top:7141;width:10;height:20" coordorigin="8034,7141" coordsize="10,20">
              <v:shape style="position:absolute;left:8034;top:7141;width:10;height:20" coordorigin="8034,7141" coordsize="10,20" path="m8034,7160l8044,7160,8044,7141,8034,7141,8034,7160xe" filled="true" fillcolor="#000000" stroked="false">
                <v:path arrowok="t"/>
                <v:fill type="solid"/>
              </v:shape>
            </v:group>
            <v:group style="position:absolute;left:8034;top:7160;width:10;height:20" coordorigin="8034,7160" coordsize="10,20">
              <v:shape style="position:absolute;left:8034;top:7160;width:10;height:20" coordorigin="8034,7160" coordsize="10,20" path="m8034,7179l8044,7179,8044,7160,8034,7160,8034,7179xe" filled="true" fillcolor="#000000" stroked="false">
                <v:path arrowok="t"/>
                <v:fill type="solid"/>
              </v:shape>
            </v:group>
            <v:group style="position:absolute;left:8034;top:7179;width:10;height:20" coordorigin="8034,7179" coordsize="10,20">
              <v:shape style="position:absolute;left:8034;top:7179;width:10;height:20" coordorigin="8034,7179" coordsize="10,20" path="m8034,7198l8044,7198,8044,7179,8034,7179,8034,7198xe" filled="true" fillcolor="#000000" stroked="false">
                <v:path arrowok="t"/>
                <v:fill type="solid"/>
              </v:shape>
            </v:group>
            <v:group style="position:absolute;left:8034;top:7198;width:10;height:20" coordorigin="8034,7198" coordsize="10,20">
              <v:shape style="position:absolute;left:8034;top:7198;width:10;height:20" coordorigin="8034,7198" coordsize="10,20" path="m8034,7218l8044,7218,8044,7198,8034,7198,8034,7218xe" filled="true" fillcolor="#000000" stroked="false">
                <v:path arrowok="t"/>
                <v:fill type="solid"/>
              </v:shape>
            </v:group>
            <v:group style="position:absolute;left:8034;top:7218;width:10;height:20" coordorigin="8034,7218" coordsize="10,20">
              <v:shape style="position:absolute;left:8034;top:7218;width:10;height:20" coordorigin="8034,7218" coordsize="10,20" path="m8034,7237l8044,7237,8044,7218,8034,7218,8034,7237xe" filled="true" fillcolor="#000000" stroked="false">
                <v:path arrowok="t"/>
                <v:fill type="solid"/>
              </v:shape>
            </v:group>
            <v:group style="position:absolute;left:8034;top:7237;width:10;height:20" coordorigin="8034,7237" coordsize="10,20">
              <v:shape style="position:absolute;left:8034;top:7237;width:10;height:20" coordorigin="8034,7237" coordsize="10,20" path="m8034,7256l8044,7256,8044,7237,8034,7237,8034,7256xe" filled="true" fillcolor="#000000" stroked="false">
                <v:path arrowok="t"/>
                <v:fill type="solid"/>
              </v:shape>
            </v:group>
            <v:group style="position:absolute;left:8034;top:7256;width:10;height:20" coordorigin="8034,7256" coordsize="10,20">
              <v:shape style="position:absolute;left:8034;top:7256;width:10;height:20" coordorigin="8034,7256" coordsize="10,20" path="m8034,7275l8044,7275,8044,7256,8034,7256,8034,7275xe" filled="true" fillcolor="#000000" stroked="false">
                <v:path arrowok="t"/>
                <v:fill type="solid"/>
              </v:shape>
            </v:group>
            <v:group style="position:absolute;left:8034;top:7275;width:10;height:20" coordorigin="8034,7275" coordsize="10,20">
              <v:shape style="position:absolute;left:8034;top:7275;width:10;height:20" coordorigin="8034,7275" coordsize="10,20" path="m8034,7294l8044,7294,8044,7275,8034,7275,8034,7294xe" filled="true" fillcolor="#000000" stroked="false">
                <v:path arrowok="t"/>
                <v:fill type="solid"/>
              </v:shape>
            </v:group>
            <v:group style="position:absolute;left:8034;top:7294;width:10;height:20" coordorigin="8034,7294" coordsize="10,20">
              <v:shape style="position:absolute;left:8034;top:7294;width:10;height:20" coordorigin="8034,7294" coordsize="10,20" path="m8034,7314l8044,7314,8044,7294,8034,7294,8034,7314xe" filled="true" fillcolor="#000000" stroked="false">
                <v:path arrowok="t"/>
                <v:fill type="solid"/>
              </v:shape>
            </v:group>
            <v:group style="position:absolute;left:8034;top:7317;width:10;height:2" coordorigin="8034,7317" coordsize="10,2">
              <v:shape style="position:absolute;left:8034;top:7317;width:10;height:2" coordorigin="8034,7317" coordsize="10,0" path="m8034,7317l8044,7317e" filled="false" stroked="true" strokeweight=".360016pt" strokecolor="#000000">
                <v:path arrowok="t"/>
              </v:shape>
            </v:group>
            <v:group style="position:absolute;left:8746;top:7102;width:10;height:20" coordorigin="8746,7102" coordsize="10,20">
              <v:shape style="position:absolute;left:8746;top:7102;width:10;height:20" coordorigin="8746,7102" coordsize="10,20" path="m8746,7122l8756,7122,8756,7102,8746,7102,8746,7122xe" filled="true" fillcolor="#000000" stroked="false">
                <v:path arrowok="t"/>
                <v:fill type="solid"/>
              </v:shape>
            </v:group>
            <v:group style="position:absolute;left:8746;top:7122;width:10;height:20" coordorigin="8746,7122" coordsize="10,20">
              <v:shape style="position:absolute;left:8746;top:7122;width:10;height:20" coordorigin="8746,7122" coordsize="10,20" path="m8746,7141l8756,7141,8756,7122,8746,7122,8746,7141xe" filled="true" fillcolor="#000000" stroked="false">
                <v:path arrowok="t"/>
                <v:fill type="solid"/>
              </v:shape>
            </v:group>
            <v:group style="position:absolute;left:8746;top:7141;width:10;height:20" coordorigin="8746,7141" coordsize="10,20">
              <v:shape style="position:absolute;left:8746;top:7141;width:10;height:20" coordorigin="8746,7141" coordsize="10,20" path="m8746,7160l8756,7160,8756,7141,8746,7141,8746,7160xe" filled="true" fillcolor="#000000" stroked="false">
                <v:path arrowok="t"/>
                <v:fill type="solid"/>
              </v:shape>
            </v:group>
            <v:group style="position:absolute;left:8746;top:7160;width:10;height:20" coordorigin="8746,7160" coordsize="10,20">
              <v:shape style="position:absolute;left:8746;top:7160;width:10;height:20" coordorigin="8746,7160" coordsize="10,20" path="m8746,7179l8756,7179,8756,7160,8746,7160,8746,7179xe" filled="true" fillcolor="#000000" stroked="false">
                <v:path arrowok="t"/>
                <v:fill type="solid"/>
              </v:shape>
            </v:group>
            <v:group style="position:absolute;left:8746;top:7179;width:10;height:20" coordorigin="8746,7179" coordsize="10,20">
              <v:shape style="position:absolute;left:8746;top:7179;width:10;height:20" coordorigin="8746,7179" coordsize="10,20" path="m8746,7198l8756,7198,8756,7179,8746,7179,8746,7198xe" filled="true" fillcolor="#000000" stroked="false">
                <v:path arrowok="t"/>
                <v:fill type="solid"/>
              </v:shape>
            </v:group>
            <v:group style="position:absolute;left:8746;top:7198;width:10;height:20" coordorigin="8746,7198" coordsize="10,20">
              <v:shape style="position:absolute;left:8746;top:7198;width:10;height:20" coordorigin="8746,7198" coordsize="10,20" path="m8746,7218l8756,7218,8756,7198,8746,7198,8746,7218xe" filled="true" fillcolor="#000000" stroked="false">
                <v:path arrowok="t"/>
                <v:fill type="solid"/>
              </v:shape>
            </v:group>
            <v:group style="position:absolute;left:8746;top:7218;width:10;height:20" coordorigin="8746,7218" coordsize="10,20">
              <v:shape style="position:absolute;left:8746;top:7218;width:10;height:20" coordorigin="8746,7218" coordsize="10,20" path="m8746,7237l8756,7237,8756,7218,8746,7218,8746,7237xe" filled="true" fillcolor="#000000" stroked="false">
                <v:path arrowok="t"/>
                <v:fill type="solid"/>
              </v:shape>
            </v:group>
            <v:group style="position:absolute;left:8746;top:7237;width:10;height:20" coordorigin="8746,7237" coordsize="10,20">
              <v:shape style="position:absolute;left:8746;top:7237;width:10;height:20" coordorigin="8746,7237" coordsize="10,20" path="m8746,7256l8756,7256,8756,7237,8746,7237,8746,7256xe" filled="true" fillcolor="#000000" stroked="false">
                <v:path arrowok="t"/>
                <v:fill type="solid"/>
              </v:shape>
            </v:group>
            <v:group style="position:absolute;left:8746;top:7256;width:10;height:20" coordorigin="8746,7256" coordsize="10,20">
              <v:shape style="position:absolute;left:8746;top:7256;width:10;height:20" coordorigin="8746,7256" coordsize="10,20" path="m8746,7275l8756,7275,8756,7256,8746,7256,8746,7275xe" filled="true" fillcolor="#000000" stroked="false">
                <v:path arrowok="t"/>
                <v:fill type="solid"/>
              </v:shape>
            </v:group>
            <v:group style="position:absolute;left:8746;top:7275;width:10;height:20" coordorigin="8746,7275" coordsize="10,20">
              <v:shape style="position:absolute;left:8746;top:7275;width:10;height:20" coordorigin="8746,7275" coordsize="10,20" path="m8746,7294l8756,7294,8756,7275,8746,7275,8746,7294xe" filled="true" fillcolor="#000000" stroked="false">
                <v:path arrowok="t"/>
                <v:fill type="solid"/>
              </v:shape>
            </v:group>
            <v:group style="position:absolute;left:8746;top:7294;width:10;height:20" coordorigin="8746,7294" coordsize="10,20">
              <v:shape style="position:absolute;left:8746;top:7294;width:10;height:20" coordorigin="8746,7294" coordsize="10,20" path="m8746,7314l8756,7314,8756,7294,8746,7294,8746,7314xe" filled="true" fillcolor="#000000" stroked="false">
                <v:path arrowok="t"/>
                <v:fill type="solid"/>
              </v:shape>
            </v:group>
            <v:group style="position:absolute;left:8746;top:7317;width:10;height:2" coordorigin="8746,7317" coordsize="10,2">
              <v:shape style="position:absolute;left:8746;top:7317;width:10;height:2" coordorigin="8746,7317" coordsize="10,0" path="m8746,7317l8756,7317e" filled="false" stroked="true" strokeweight=".360016pt" strokecolor="#000000">
                <v:path arrowok="t"/>
              </v:shape>
            </v:group>
            <v:group style="position:absolute;left:9597;top:7102;width:10;height:20" coordorigin="9597,7102" coordsize="10,20">
              <v:shape style="position:absolute;left:9597;top:7102;width:10;height:20" coordorigin="9597,7102" coordsize="10,20" path="m9597,7122l9607,7122,9607,7102,9597,7102,9597,7122xe" filled="true" fillcolor="#000000" stroked="false">
                <v:path arrowok="t"/>
                <v:fill type="solid"/>
              </v:shape>
            </v:group>
            <v:group style="position:absolute;left:9597;top:7122;width:10;height:20" coordorigin="9597,7122" coordsize="10,20">
              <v:shape style="position:absolute;left:9597;top:7122;width:10;height:20" coordorigin="9597,7122" coordsize="10,20" path="m9597,7141l9607,7141,9607,7122,9597,7122,9597,7141xe" filled="true" fillcolor="#000000" stroked="false">
                <v:path arrowok="t"/>
                <v:fill type="solid"/>
              </v:shape>
            </v:group>
            <v:group style="position:absolute;left:9597;top:7141;width:10;height:20" coordorigin="9597,7141" coordsize="10,20">
              <v:shape style="position:absolute;left:9597;top:7141;width:10;height:20" coordorigin="9597,7141" coordsize="10,20" path="m9597,7160l9607,7160,9607,7141,9597,7141,9597,7160xe" filled="true" fillcolor="#000000" stroked="false">
                <v:path arrowok="t"/>
                <v:fill type="solid"/>
              </v:shape>
            </v:group>
            <v:group style="position:absolute;left:9597;top:7160;width:10;height:20" coordorigin="9597,7160" coordsize="10,20">
              <v:shape style="position:absolute;left:9597;top:7160;width:10;height:20" coordorigin="9597,7160" coordsize="10,20" path="m9597,7179l9607,7179,9607,7160,9597,7160,9597,7179xe" filled="true" fillcolor="#000000" stroked="false">
                <v:path arrowok="t"/>
                <v:fill type="solid"/>
              </v:shape>
            </v:group>
            <v:group style="position:absolute;left:9597;top:7179;width:10;height:20" coordorigin="9597,7179" coordsize="10,20">
              <v:shape style="position:absolute;left:9597;top:7179;width:10;height:20" coordorigin="9597,7179" coordsize="10,20" path="m9597,7198l9607,7198,9607,7179,9597,7179,9597,7198xe" filled="true" fillcolor="#000000" stroked="false">
                <v:path arrowok="t"/>
                <v:fill type="solid"/>
              </v:shape>
            </v:group>
            <v:group style="position:absolute;left:9597;top:7198;width:10;height:20" coordorigin="9597,7198" coordsize="10,20">
              <v:shape style="position:absolute;left:9597;top:7198;width:10;height:20" coordorigin="9597,7198" coordsize="10,20" path="m9597,7218l9607,7218,9607,7198,9597,7198,9597,7218xe" filled="true" fillcolor="#000000" stroked="false">
                <v:path arrowok="t"/>
                <v:fill type="solid"/>
              </v:shape>
            </v:group>
            <v:group style="position:absolute;left:9597;top:7218;width:10;height:20" coordorigin="9597,7218" coordsize="10,20">
              <v:shape style="position:absolute;left:9597;top:7218;width:10;height:20" coordorigin="9597,7218" coordsize="10,20" path="m9597,7237l9607,7237,9607,7218,9597,7218,9597,7237xe" filled="true" fillcolor="#000000" stroked="false">
                <v:path arrowok="t"/>
                <v:fill type="solid"/>
              </v:shape>
            </v:group>
            <v:group style="position:absolute;left:9597;top:7237;width:10;height:20" coordorigin="9597,7237" coordsize="10,20">
              <v:shape style="position:absolute;left:9597;top:7237;width:10;height:20" coordorigin="9597,7237" coordsize="10,20" path="m9597,7256l9607,7256,9607,7237,9597,7237,9597,7256xe" filled="true" fillcolor="#000000" stroked="false">
                <v:path arrowok="t"/>
                <v:fill type="solid"/>
              </v:shape>
            </v:group>
            <v:group style="position:absolute;left:9597;top:7256;width:10;height:20" coordorigin="9597,7256" coordsize="10,20">
              <v:shape style="position:absolute;left:9597;top:7256;width:10;height:20" coordorigin="9597,7256" coordsize="10,20" path="m9597,7275l9607,7275,9607,7256,9597,7256,9597,7275xe" filled="true" fillcolor="#000000" stroked="false">
                <v:path arrowok="t"/>
                <v:fill type="solid"/>
              </v:shape>
            </v:group>
            <v:group style="position:absolute;left:9597;top:7275;width:10;height:20" coordorigin="9597,7275" coordsize="10,20">
              <v:shape style="position:absolute;left:9597;top:7275;width:10;height:20" coordorigin="9597,7275" coordsize="10,20" path="m9597,7294l9607,7294,9607,7275,9597,7275,9597,7294xe" filled="true" fillcolor="#000000" stroked="false">
                <v:path arrowok="t"/>
                <v:fill type="solid"/>
              </v:shape>
            </v:group>
            <v:group style="position:absolute;left:9597;top:7294;width:10;height:20" coordorigin="9597,7294" coordsize="10,20">
              <v:shape style="position:absolute;left:9597;top:7294;width:10;height:20" coordorigin="9597,7294" coordsize="10,20" path="m9597,7314l9607,7314,9607,7294,9597,7294,9597,7314xe" filled="true" fillcolor="#000000" stroked="false">
                <v:path arrowok="t"/>
                <v:fill type="solid"/>
              </v:shape>
            </v:group>
            <v:group style="position:absolute;left:9597;top:7317;width:10;height:2" coordorigin="9597,7317" coordsize="10,2">
              <v:shape style="position:absolute;left:9597;top:7317;width:10;height:2" coordorigin="9597,7317" coordsize="10,0" path="m9597,7317l9607,7317e" filled="false" stroked="true" strokeweight=".360016pt" strokecolor="#000000">
                <v:path arrowok="t"/>
              </v:shape>
            </v:group>
            <v:group style="position:absolute;left:10446;top:7102;width:10;height:20" coordorigin="10446,7102" coordsize="10,20">
              <v:shape style="position:absolute;left:10446;top:7102;width:10;height:20" coordorigin="10446,7102" coordsize="10,20" path="m10446,7122l10455,7122,10455,7102,10446,7102,10446,7122xe" filled="true" fillcolor="#000000" stroked="false">
                <v:path arrowok="t"/>
                <v:fill type="solid"/>
              </v:shape>
            </v:group>
            <v:group style="position:absolute;left:10446;top:7122;width:10;height:20" coordorigin="10446,7122" coordsize="10,20">
              <v:shape style="position:absolute;left:10446;top:7122;width:10;height:20" coordorigin="10446,7122" coordsize="10,20" path="m10446,7141l10455,7141,10455,7122,10446,7122,10446,7141xe" filled="true" fillcolor="#000000" stroked="false">
                <v:path arrowok="t"/>
                <v:fill type="solid"/>
              </v:shape>
            </v:group>
            <v:group style="position:absolute;left:10446;top:7141;width:10;height:20" coordorigin="10446,7141" coordsize="10,20">
              <v:shape style="position:absolute;left:10446;top:7141;width:10;height:20" coordorigin="10446,7141" coordsize="10,20" path="m10446,7160l10455,7160,10455,7141,10446,7141,10446,7160xe" filled="true" fillcolor="#000000" stroked="false">
                <v:path arrowok="t"/>
                <v:fill type="solid"/>
              </v:shape>
            </v:group>
            <v:group style="position:absolute;left:10446;top:7160;width:10;height:20" coordorigin="10446,7160" coordsize="10,20">
              <v:shape style="position:absolute;left:10446;top:7160;width:10;height:20" coordorigin="10446,7160" coordsize="10,20" path="m10446,7179l10455,7179,10455,7160,10446,7160,10446,7179xe" filled="true" fillcolor="#000000" stroked="false">
                <v:path arrowok="t"/>
                <v:fill type="solid"/>
              </v:shape>
            </v:group>
            <v:group style="position:absolute;left:10446;top:7179;width:10;height:20" coordorigin="10446,7179" coordsize="10,20">
              <v:shape style="position:absolute;left:10446;top:7179;width:10;height:20" coordorigin="10446,7179" coordsize="10,20" path="m10446,7198l10455,7198,10455,7179,10446,7179,10446,7198xe" filled="true" fillcolor="#000000" stroked="false">
                <v:path arrowok="t"/>
                <v:fill type="solid"/>
              </v:shape>
            </v:group>
            <v:group style="position:absolute;left:10446;top:7198;width:10;height:20" coordorigin="10446,7198" coordsize="10,20">
              <v:shape style="position:absolute;left:10446;top:7198;width:10;height:20" coordorigin="10446,7198" coordsize="10,20" path="m10446,7218l10455,7218,10455,7198,10446,7198,10446,7218xe" filled="true" fillcolor="#000000" stroked="false">
                <v:path arrowok="t"/>
                <v:fill type="solid"/>
              </v:shape>
            </v:group>
            <v:group style="position:absolute;left:10446;top:7218;width:10;height:20" coordorigin="10446,7218" coordsize="10,20">
              <v:shape style="position:absolute;left:10446;top:7218;width:10;height:20" coordorigin="10446,7218" coordsize="10,20" path="m10446,7237l10455,7237,10455,7218,10446,7218,10446,7237xe" filled="true" fillcolor="#000000" stroked="false">
                <v:path arrowok="t"/>
                <v:fill type="solid"/>
              </v:shape>
            </v:group>
            <v:group style="position:absolute;left:10446;top:7237;width:10;height:20" coordorigin="10446,7237" coordsize="10,20">
              <v:shape style="position:absolute;left:10446;top:7237;width:10;height:20" coordorigin="10446,7237" coordsize="10,20" path="m10446,7256l10455,7256,10455,7237,10446,7237,10446,7256xe" filled="true" fillcolor="#000000" stroked="false">
                <v:path arrowok="t"/>
                <v:fill type="solid"/>
              </v:shape>
            </v:group>
            <v:group style="position:absolute;left:10446;top:7256;width:10;height:20" coordorigin="10446,7256" coordsize="10,20">
              <v:shape style="position:absolute;left:10446;top:7256;width:10;height:20" coordorigin="10446,7256" coordsize="10,20" path="m10446,7275l10455,7275,10455,7256,10446,7256,10446,7275xe" filled="true" fillcolor="#000000" stroked="false">
                <v:path arrowok="t"/>
                <v:fill type="solid"/>
              </v:shape>
            </v:group>
            <v:group style="position:absolute;left:10446;top:7275;width:10;height:20" coordorigin="10446,7275" coordsize="10,20">
              <v:shape style="position:absolute;left:10446;top:7275;width:10;height:20" coordorigin="10446,7275" coordsize="10,20" path="m10446,7294l10455,7294,10455,7275,10446,7275,10446,7294xe" filled="true" fillcolor="#000000" stroked="false">
                <v:path arrowok="t"/>
                <v:fill type="solid"/>
              </v:shape>
            </v:group>
            <v:group style="position:absolute;left:10446;top:7294;width:10;height:20" coordorigin="10446,7294" coordsize="10,20">
              <v:shape style="position:absolute;left:10446;top:7294;width:10;height:20" coordorigin="10446,7294" coordsize="10,20" path="m10446,7314l10455,7314,10455,7294,10446,7294,10446,7314xe" filled="true" fillcolor="#000000" stroked="false">
                <v:path arrowok="t"/>
                <v:fill type="solid"/>
              </v:shape>
            </v:group>
            <v:group style="position:absolute;left:10446;top:7317;width:10;height:2" coordorigin="10446,7317" coordsize="10,2">
              <v:shape style="position:absolute;left:10446;top:7317;width:10;height:2" coordorigin="10446,7317" coordsize="10,0" path="m10446,7317l10455,7317e" filled="false" stroked="true" strokeweight=".360016pt" strokecolor="#000000">
                <v:path arrowok="t"/>
              </v:shape>
            </v:group>
            <v:group style="position:absolute;left:12006;top:7102;width:10;height:20" coordorigin="12006,7102" coordsize="10,20">
              <v:shape style="position:absolute;left:12006;top:7102;width:10;height:20" coordorigin="12006,7102" coordsize="10,20" path="m12006,7122l12015,7122,12015,7102,12006,7102,12006,7122xe" filled="true" fillcolor="#000000" stroked="false">
                <v:path arrowok="t"/>
                <v:fill type="solid"/>
              </v:shape>
            </v:group>
            <v:group style="position:absolute;left:12006;top:7122;width:10;height:20" coordorigin="12006,7122" coordsize="10,20">
              <v:shape style="position:absolute;left:12006;top:7122;width:10;height:20" coordorigin="12006,7122" coordsize="10,20" path="m12006,7141l12015,7141,12015,7122,12006,7122,12006,7141xe" filled="true" fillcolor="#000000" stroked="false">
                <v:path arrowok="t"/>
                <v:fill type="solid"/>
              </v:shape>
            </v:group>
            <v:group style="position:absolute;left:12006;top:7141;width:10;height:20" coordorigin="12006,7141" coordsize="10,20">
              <v:shape style="position:absolute;left:12006;top:7141;width:10;height:20" coordorigin="12006,7141" coordsize="10,20" path="m12006,7160l12015,7160,12015,7141,12006,7141,12006,7160xe" filled="true" fillcolor="#000000" stroked="false">
                <v:path arrowok="t"/>
                <v:fill type="solid"/>
              </v:shape>
            </v:group>
            <v:group style="position:absolute;left:12006;top:7160;width:10;height:20" coordorigin="12006,7160" coordsize="10,20">
              <v:shape style="position:absolute;left:12006;top:7160;width:10;height:20" coordorigin="12006,7160" coordsize="10,20" path="m12006,7179l12015,7179,12015,7160,12006,7160,12006,7179xe" filled="true" fillcolor="#000000" stroked="false">
                <v:path arrowok="t"/>
                <v:fill type="solid"/>
              </v:shape>
            </v:group>
            <v:group style="position:absolute;left:12006;top:7179;width:10;height:20" coordorigin="12006,7179" coordsize="10,20">
              <v:shape style="position:absolute;left:12006;top:7179;width:10;height:20" coordorigin="12006,7179" coordsize="10,20" path="m12006,7198l12015,7198,12015,7179,12006,7179,12006,7198xe" filled="true" fillcolor="#000000" stroked="false">
                <v:path arrowok="t"/>
                <v:fill type="solid"/>
              </v:shape>
            </v:group>
            <v:group style="position:absolute;left:12006;top:7198;width:10;height:20" coordorigin="12006,7198" coordsize="10,20">
              <v:shape style="position:absolute;left:12006;top:7198;width:10;height:20" coordorigin="12006,7198" coordsize="10,20" path="m12006,7218l12015,7218,12015,7198,12006,7198,12006,7218xe" filled="true" fillcolor="#000000" stroked="false">
                <v:path arrowok="t"/>
                <v:fill type="solid"/>
              </v:shape>
            </v:group>
            <v:group style="position:absolute;left:12006;top:7218;width:10;height:20" coordorigin="12006,7218" coordsize="10,20">
              <v:shape style="position:absolute;left:12006;top:7218;width:10;height:20" coordorigin="12006,7218" coordsize="10,20" path="m12006,7237l12015,7237,12015,7218,12006,7218,12006,7237xe" filled="true" fillcolor="#000000" stroked="false">
                <v:path arrowok="t"/>
                <v:fill type="solid"/>
              </v:shape>
            </v:group>
            <v:group style="position:absolute;left:12006;top:7237;width:10;height:20" coordorigin="12006,7237" coordsize="10,20">
              <v:shape style="position:absolute;left:12006;top:7237;width:10;height:20" coordorigin="12006,7237" coordsize="10,20" path="m12006,7256l12015,7256,12015,7237,12006,7237,12006,7256xe" filled="true" fillcolor="#000000" stroked="false">
                <v:path arrowok="t"/>
                <v:fill type="solid"/>
              </v:shape>
            </v:group>
            <v:group style="position:absolute;left:12006;top:7256;width:10;height:20" coordorigin="12006,7256" coordsize="10,20">
              <v:shape style="position:absolute;left:12006;top:7256;width:10;height:20" coordorigin="12006,7256" coordsize="10,20" path="m12006,7275l12015,7275,12015,7256,12006,7256,12006,7275xe" filled="true" fillcolor="#000000" stroked="false">
                <v:path arrowok="t"/>
                <v:fill type="solid"/>
              </v:shape>
            </v:group>
            <v:group style="position:absolute;left:12006;top:7275;width:10;height:20" coordorigin="12006,7275" coordsize="10,20">
              <v:shape style="position:absolute;left:12006;top:7275;width:10;height:20" coordorigin="12006,7275" coordsize="10,20" path="m12006,7294l12015,7294,12015,7275,12006,7275,12006,7294xe" filled="true" fillcolor="#000000" stroked="false">
                <v:path arrowok="t"/>
                <v:fill type="solid"/>
              </v:shape>
            </v:group>
            <v:group style="position:absolute;left:12006;top:7294;width:10;height:20" coordorigin="12006,7294" coordsize="10,20">
              <v:shape style="position:absolute;left:12006;top:7294;width:10;height:20" coordorigin="12006,7294" coordsize="10,20" path="m12006,7314l12015,7314,12015,7294,12006,7294,12006,7314xe" filled="true" fillcolor="#000000" stroked="false">
                <v:path arrowok="t"/>
                <v:fill type="solid"/>
              </v:shape>
            </v:group>
            <v:group style="position:absolute;left:12006;top:7317;width:10;height:2" coordorigin="12006,7317" coordsize="10,2">
              <v:shape style="position:absolute;left:12006;top:7317;width:10;height:2" coordorigin="12006,7317" coordsize="10,0" path="m12006,7317l12015,7317e" filled="false" stroked="true" strokeweight=".360016pt" strokecolor="#000000">
                <v:path arrowok="t"/>
              </v:shape>
            </v:group>
            <v:group style="position:absolute;left:13705;top:7102;width:10;height:20" coordorigin="13705,7102" coordsize="10,20">
              <v:shape style="position:absolute;left:13705;top:7102;width:10;height:20" coordorigin="13705,7102" coordsize="10,20" path="m13705,7122l13714,7122,13714,7102,13705,7102,13705,7122xe" filled="true" fillcolor="#000000" stroked="false">
                <v:path arrowok="t"/>
                <v:fill type="solid"/>
              </v:shape>
            </v:group>
            <v:group style="position:absolute;left:13705;top:7122;width:10;height:20" coordorigin="13705,7122" coordsize="10,20">
              <v:shape style="position:absolute;left:13705;top:7122;width:10;height:20" coordorigin="13705,7122" coordsize="10,20" path="m13705,7141l13714,7141,13714,7122,13705,7122,13705,7141xe" filled="true" fillcolor="#000000" stroked="false">
                <v:path arrowok="t"/>
                <v:fill type="solid"/>
              </v:shape>
            </v:group>
            <v:group style="position:absolute;left:13705;top:7141;width:10;height:20" coordorigin="13705,7141" coordsize="10,20">
              <v:shape style="position:absolute;left:13705;top:7141;width:10;height:20" coordorigin="13705,7141" coordsize="10,20" path="m13705,7160l13714,7160,13714,7141,13705,7141,13705,7160xe" filled="true" fillcolor="#000000" stroked="false">
                <v:path arrowok="t"/>
                <v:fill type="solid"/>
              </v:shape>
            </v:group>
            <v:group style="position:absolute;left:13705;top:7160;width:10;height:20" coordorigin="13705,7160" coordsize="10,20">
              <v:shape style="position:absolute;left:13705;top:7160;width:10;height:20" coordorigin="13705,7160" coordsize="10,20" path="m13705,7179l13714,7179,13714,7160,13705,7160,13705,7179xe" filled="true" fillcolor="#000000" stroked="false">
                <v:path arrowok="t"/>
                <v:fill type="solid"/>
              </v:shape>
            </v:group>
            <v:group style="position:absolute;left:13705;top:7179;width:10;height:20" coordorigin="13705,7179" coordsize="10,20">
              <v:shape style="position:absolute;left:13705;top:7179;width:10;height:20" coordorigin="13705,7179" coordsize="10,20" path="m13705,7198l13714,7198,13714,7179,13705,7179,13705,7198xe" filled="true" fillcolor="#000000" stroked="false">
                <v:path arrowok="t"/>
                <v:fill type="solid"/>
              </v:shape>
            </v:group>
            <v:group style="position:absolute;left:13705;top:7198;width:10;height:20" coordorigin="13705,7198" coordsize="10,20">
              <v:shape style="position:absolute;left:13705;top:7198;width:10;height:20" coordorigin="13705,7198" coordsize="10,20" path="m13705,7218l13714,7218,13714,7198,13705,7198,13705,7218xe" filled="true" fillcolor="#000000" stroked="false">
                <v:path arrowok="t"/>
                <v:fill type="solid"/>
              </v:shape>
            </v:group>
            <v:group style="position:absolute;left:13705;top:7218;width:10;height:20" coordorigin="13705,7218" coordsize="10,20">
              <v:shape style="position:absolute;left:13705;top:7218;width:10;height:20" coordorigin="13705,7218" coordsize="10,20" path="m13705,7237l13714,7237,13714,7218,13705,7218,13705,7237xe" filled="true" fillcolor="#000000" stroked="false">
                <v:path arrowok="t"/>
                <v:fill type="solid"/>
              </v:shape>
            </v:group>
            <v:group style="position:absolute;left:13705;top:7237;width:10;height:20" coordorigin="13705,7237" coordsize="10,20">
              <v:shape style="position:absolute;left:13705;top:7237;width:10;height:20" coordorigin="13705,7237" coordsize="10,20" path="m13705,7256l13714,7256,13714,7237,13705,7237,13705,7256xe" filled="true" fillcolor="#000000" stroked="false">
                <v:path arrowok="t"/>
                <v:fill type="solid"/>
              </v:shape>
            </v:group>
            <v:group style="position:absolute;left:13705;top:7256;width:10;height:20" coordorigin="13705,7256" coordsize="10,20">
              <v:shape style="position:absolute;left:13705;top:7256;width:10;height:20" coordorigin="13705,7256" coordsize="10,20" path="m13705,7275l13714,7275,13714,7256,13705,7256,13705,7275xe" filled="true" fillcolor="#000000" stroked="false">
                <v:path arrowok="t"/>
                <v:fill type="solid"/>
              </v:shape>
            </v:group>
            <v:group style="position:absolute;left:13705;top:7275;width:10;height:20" coordorigin="13705,7275" coordsize="10,20">
              <v:shape style="position:absolute;left:13705;top:7275;width:10;height:20" coordorigin="13705,7275" coordsize="10,20" path="m13705,7294l13714,7294,13714,7275,13705,7275,13705,7294xe" filled="true" fillcolor="#000000" stroked="false">
                <v:path arrowok="t"/>
                <v:fill type="solid"/>
              </v:shape>
            </v:group>
            <v:group style="position:absolute;left:13705;top:7294;width:10;height:20" coordorigin="13705,7294" coordsize="10,20">
              <v:shape style="position:absolute;left:13705;top:7294;width:10;height:20" coordorigin="13705,7294" coordsize="10,20" path="m13705,7314l13714,7314,13714,7294,13705,7294,13705,7314xe" filled="true" fillcolor="#000000" stroked="false">
                <v:path arrowok="t"/>
                <v:fill type="solid"/>
              </v:shape>
            </v:group>
            <v:group style="position:absolute;left:13705;top:7317;width:10;height:2" coordorigin="13705,7317" coordsize="10,2">
              <v:shape style="position:absolute;left:13705;top:7317;width:10;height:2" coordorigin="13705,7317" coordsize="10,0" path="m13705,7317l13714,7317e" filled="false" stroked="true" strokeweight=".360016pt" strokecolor="#000000">
                <v:path arrowok="t"/>
              </v:shape>
            </v:group>
            <v:group style="position:absolute;left:3269;top:7326;width:10;height:2" coordorigin="3269,7326" coordsize="10,2">
              <v:shape style="position:absolute;left:3269;top:7326;width:10;height:2" coordorigin="3269,7326" coordsize="10,0" path="m3269,7326l3279,7326e" filled="false" stroked="true" strokeweight=".479981pt" strokecolor="#000000">
                <v:path arrowok="t"/>
              </v:shape>
              <v:shape style="position:absolute;left:1128;top:7321;width:3453;height:10" type="#_x0000_t75" stroked="false">
                <v:imagedata r:id="rId231" o:title=""/>
              </v:shape>
              <v:shape style="position:absolute;left:4576;top:7321;width:625;height:10" type="#_x0000_t75" stroked="false">
                <v:imagedata r:id="rId224" o:title=""/>
              </v:shape>
              <v:shape style="position:absolute;left:5196;top:7321;width:2838;height:10" type="#_x0000_t75" stroked="false">
                <v:imagedata r:id="rId225" o:title=""/>
              </v:shape>
              <v:shape style="position:absolute;left:8030;top:7321;width:717;height:10" type="#_x0000_t75" stroked="false">
                <v:imagedata r:id="rId216" o:title=""/>
              </v:shape>
              <v:shape style="position:absolute;left:8742;top:7321;width:856;height:10" type="#_x0000_t75" stroked="false">
                <v:imagedata r:id="rId217" o:title=""/>
              </v:shape>
              <v:shape style="position:absolute;left:9592;top:7321;width:853;height:10" type="#_x0000_t75" stroked="false">
                <v:imagedata r:id="rId218" o:title=""/>
              </v:shape>
              <v:shape style="position:absolute;left:10441;top:7321;width:1565;height:10" type="#_x0000_t75" stroked="false">
                <v:imagedata r:id="rId219" o:title=""/>
              </v:shape>
              <v:shape style="position:absolute;left:12001;top:7321;width:3412;height:10" type="#_x0000_t75" stroked="false">
                <v:imagedata r:id="rId220" o:title=""/>
              </v:shape>
            </v:group>
            <v:group style="position:absolute;left:3269;top:7330;width:10;height:20" coordorigin="3269,7330" coordsize="10,20">
              <v:shape style="position:absolute;left:3269;top:7330;width:10;height:20" coordorigin="3269,7330" coordsize="10,20" path="m3269,7350l3279,7350,3279,7330,3269,7330,3269,7350xe" filled="true" fillcolor="#000000" stroked="false">
                <v:path arrowok="t"/>
                <v:fill type="solid"/>
              </v:shape>
            </v:group>
            <v:group style="position:absolute;left:3269;top:7350;width:10;height:20" coordorigin="3269,7350" coordsize="10,20">
              <v:shape style="position:absolute;left:3269;top:7350;width:10;height:20" coordorigin="3269,7350" coordsize="10,20" path="m3269,7369l3279,7369,3279,7350,3269,7350,3269,7369xe" filled="true" fillcolor="#000000" stroked="false">
                <v:path arrowok="t"/>
                <v:fill type="solid"/>
              </v:shape>
            </v:group>
            <v:group style="position:absolute;left:3269;top:7369;width:10;height:20" coordorigin="3269,7369" coordsize="10,20">
              <v:shape style="position:absolute;left:3269;top:7369;width:10;height:20" coordorigin="3269,7369" coordsize="10,20" path="m3269,7388l3279,7388,3279,7369,3269,7369,3269,7388xe" filled="true" fillcolor="#000000" stroked="false">
                <v:path arrowok="t"/>
                <v:fill type="solid"/>
              </v:shape>
            </v:group>
            <v:group style="position:absolute;left:3269;top:7388;width:10;height:20" coordorigin="3269,7388" coordsize="10,20">
              <v:shape style="position:absolute;left:3269;top:7388;width:10;height:20" coordorigin="3269,7388" coordsize="10,20" path="m3269,7407l3279,7407,3279,7388,3269,7388,3269,7407xe" filled="true" fillcolor="#000000" stroked="false">
                <v:path arrowok="t"/>
                <v:fill type="solid"/>
              </v:shape>
            </v:group>
            <v:group style="position:absolute;left:3269;top:7407;width:10;height:20" coordorigin="3269,7407" coordsize="10,20">
              <v:shape style="position:absolute;left:3269;top:7407;width:10;height:20" coordorigin="3269,7407" coordsize="10,20" path="m3269,7426l3279,7426,3279,7407,3269,7407,3269,7426xe" filled="true" fillcolor="#000000" stroked="false">
                <v:path arrowok="t"/>
                <v:fill type="solid"/>
              </v:shape>
            </v:group>
            <v:group style="position:absolute;left:3269;top:7426;width:10;height:20" coordorigin="3269,7426" coordsize="10,20">
              <v:shape style="position:absolute;left:3269;top:7426;width:10;height:20" coordorigin="3269,7426" coordsize="10,20" path="m3269,7446l3279,7446,3279,7426,3269,7426,3269,7446xe" filled="true" fillcolor="#000000" stroked="false">
                <v:path arrowok="t"/>
                <v:fill type="solid"/>
              </v:shape>
            </v:group>
            <v:group style="position:absolute;left:3269;top:7446;width:10;height:20" coordorigin="3269,7446" coordsize="10,20">
              <v:shape style="position:absolute;left:3269;top:7446;width:10;height:20" coordorigin="3269,7446" coordsize="10,20" path="m3269,7465l3279,7465,3279,7446,3269,7446,3269,7465xe" filled="true" fillcolor="#000000" stroked="false">
                <v:path arrowok="t"/>
                <v:fill type="solid"/>
              </v:shape>
            </v:group>
            <v:group style="position:absolute;left:3269;top:7465;width:10;height:20" coordorigin="3269,7465" coordsize="10,20">
              <v:shape style="position:absolute;left:3269;top:7465;width:10;height:20" coordorigin="3269,7465" coordsize="10,20" path="m3269,7484l3279,7484,3279,7465,3269,7465,3269,7484xe" filled="true" fillcolor="#000000" stroked="false">
                <v:path arrowok="t"/>
                <v:fill type="solid"/>
              </v:shape>
            </v:group>
            <v:group style="position:absolute;left:3269;top:7484;width:10;height:20" coordorigin="3269,7484" coordsize="10,20">
              <v:shape style="position:absolute;left:3269;top:7484;width:10;height:20" coordorigin="3269,7484" coordsize="10,20" path="m3269,7503l3279,7503,3279,7484,3269,7484,3269,7503xe" filled="true" fillcolor="#000000" stroked="false">
                <v:path arrowok="t"/>
                <v:fill type="solid"/>
              </v:shape>
            </v:group>
            <v:group style="position:absolute;left:3269;top:7503;width:10;height:20" coordorigin="3269,7503" coordsize="10,20">
              <v:shape style="position:absolute;left:3269;top:7503;width:10;height:20" coordorigin="3269,7503" coordsize="10,20" path="m3269,7522l3279,7522,3279,7503,3269,7503,3269,7522xe" filled="true" fillcolor="#000000" stroked="false">
                <v:path arrowok="t"/>
                <v:fill type="solid"/>
              </v:shape>
            </v:group>
            <v:group style="position:absolute;left:3269;top:7522;width:10;height:20" coordorigin="3269,7522" coordsize="10,20">
              <v:shape style="position:absolute;left:3269;top:7522;width:10;height:20" coordorigin="3269,7522" coordsize="10,20" path="m3269,7542l3279,7542,3279,7522,3269,7522,3269,7542xe" filled="true" fillcolor="#000000" stroked="false">
                <v:path arrowok="t"/>
                <v:fill type="solid"/>
              </v:shape>
            </v:group>
            <v:group style="position:absolute;left:3269;top:7545;width:10;height:2" coordorigin="3269,7545" coordsize="10,2">
              <v:shape style="position:absolute;left:3269;top:7545;width:10;height:2" coordorigin="3269,7545" coordsize="10,0" path="m3269,7545l3279,7545e" filled="false" stroked="true" strokeweight=".300018pt" strokecolor="#000000">
                <v:path arrowok="t"/>
              </v:shape>
            </v:group>
            <v:group style="position:absolute;left:4581;top:7330;width:10;height:20" coordorigin="4581,7330" coordsize="10,20">
              <v:shape style="position:absolute;left:4581;top:7330;width:10;height:20" coordorigin="4581,7330" coordsize="10,20" path="m4581,7350l4590,7350,4590,7330,4581,7330,4581,7350xe" filled="true" fillcolor="#000000" stroked="false">
                <v:path arrowok="t"/>
                <v:fill type="solid"/>
              </v:shape>
            </v:group>
            <v:group style="position:absolute;left:4581;top:7350;width:10;height:20" coordorigin="4581,7350" coordsize="10,20">
              <v:shape style="position:absolute;left:4581;top:7350;width:10;height:20" coordorigin="4581,7350" coordsize="10,20" path="m4581,7369l4590,7369,4590,7350,4581,7350,4581,7369xe" filled="true" fillcolor="#000000" stroked="false">
                <v:path arrowok="t"/>
                <v:fill type="solid"/>
              </v:shape>
            </v:group>
            <v:group style="position:absolute;left:4581;top:7369;width:10;height:20" coordorigin="4581,7369" coordsize="10,20">
              <v:shape style="position:absolute;left:4581;top:7369;width:10;height:20" coordorigin="4581,7369" coordsize="10,20" path="m4581,7388l4590,7388,4590,7369,4581,7369,4581,7388xe" filled="true" fillcolor="#000000" stroked="false">
                <v:path arrowok="t"/>
                <v:fill type="solid"/>
              </v:shape>
            </v:group>
            <v:group style="position:absolute;left:4581;top:7388;width:10;height:20" coordorigin="4581,7388" coordsize="10,20">
              <v:shape style="position:absolute;left:4581;top:7388;width:10;height:20" coordorigin="4581,7388" coordsize="10,20" path="m4581,7407l4590,7407,4590,7388,4581,7388,4581,7407xe" filled="true" fillcolor="#000000" stroked="false">
                <v:path arrowok="t"/>
                <v:fill type="solid"/>
              </v:shape>
            </v:group>
            <v:group style="position:absolute;left:4581;top:7407;width:10;height:20" coordorigin="4581,7407" coordsize="10,20">
              <v:shape style="position:absolute;left:4581;top:7407;width:10;height:20" coordorigin="4581,7407" coordsize="10,20" path="m4581,7426l4590,7426,4590,7407,4581,7407,4581,7426xe" filled="true" fillcolor="#000000" stroked="false">
                <v:path arrowok="t"/>
                <v:fill type="solid"/>
              </v:shape>
            </v:group>
            <v:group style="position:absolute;left:4581;top:7426;width:10;height:20" coordorigin="4581,7426" coordsize="10,20">
              <v:shape style="position:absolute;left:4581;top:7426;width:10;height:20" coordorigin="4581,7426" coordsize="10,20" path="m4581,7446l4590,7446,4590,7426,4581,7426,4581,7446xe" filled="true" fillcolor="#000000" stroked="false">
                <v:path arrowok="t"/>
                <v:fill type="solid"/>
              </v:shape>
            </v:group>
            <v:group style="position:absolute;left:4581;top:7446;width:10;height:20" coordorigin="4581,7446" coordsize="10,20">
              <v:shape style="position:absolute;left:4581;top:7446;width:10;height:20" coordorigin="4581,7446" coordsize="10,20" path="m4581,7465l4590,7465,4590,7446,4581,7446,4581,7465xe" filled="true" fillcolor="#000000" stroked="false">
                <v:path arrowok="t"/>
                <v:fill type="solid"/>
              </v:shape>
            </v:group>
            <v:group style="position:absolute;left:4581;top:7465;width:10;height:20" coordorigin="4581,7465" coordsize="10,20">
              <v:shape style="position:absolute;left:4581;top:7465;width:10;height:20" coordorigin="4581,7465" coordsize="10,20" path="m4581,7484l4590,7484,4590,7465,4581,7465,4581,7484xe" filled="true" fillcolor="#000000" stroked="false">
                <v:path arrowok="t"/>
                <v:fill type="solid"/>
              </v:shape>
            </v:group>
            <v:group style="position:absolute;left:4581;top:7484;width:10;height:20" coordorigin="4581,7484" coordsize="10,20">
              <v:shape style="position:absolute;left:4581;top:7484;width:10;height:20" coordorigin="4581,7484" coordsize="10,20" path="m4581,7503l4590,7503,4590,7484,4581,7484,4581,7503xe" filled="true" fillcolor="#000000" stroked="false">
                <v:path arrowok="t"/>
                <v:fill type="solid"/>
              </v:shape>
            </v:group>
            <v:group style="position:absolute;left:4581;top:7503;width:10;height:20" coordorigin="4581,7503" coordsize="10,20">
              <v:shape style="position:absolute;left:4581;top:7503;width:10;height:20" coordorigin="4581,7503" coordsize="10,20" path="m4581,7522l4590,7522,4590,7503,4581,7503,4581,7522xe" filled="true" fillcolor="#000000" stroked="false">
                <v:path arrowok="t"/>
                <v:fill type="solid"/>
              </v:shape>
            </v:group>
            <v:group style="position:absolute;left:4581;top:7522;width:10;height:20" coordorigin="4581,7522" coordsize="10,20">
              <v:shape style="position:absolute;left:4581;top:7522;width:10;height:20" coordorigin="4581,7522" coordsize="10,20" path="m4581,7542l4590,7542,4590,7522,4581,7522,4581,7542xe" filled="true" fillcolor="#000000" stroked="false">
                <v:path arrowok="t"/>
                <v:fill type="solid"/>
              </v:shape>
            </v:group>
            <v:group style="position:absolute;left:4581;top:7545;width:10;height:2" coordorigin="4581,7545" coordsize="10,2">
              <v:shape style="position:absolute;left:4581;top:7545;width:10;height:2" coordorigin="4581,7545" coordsize="10,0" path="m4581,7545l4590,7545e" filled="false" stroked="true" strokeweight=".300018pt" strokecolor="#000000">
                <v:path arrowok="t"/>
              </v:shape>
            </v:group>
            <v:group style="position:absolute;left:5201;top:7330;width:10;height:20" coordorigin="5201,7330" coordsize="10,20">
              <v:shape style="position:absolute;left:5201;top:7330;width:10;height:20" coordorigin="5201,7330" coordsize="10,20" path="m5201,7350l5211,7350,5211,7330,5201,7330,5201,7350xe" filled="true" fillcolor="#000000" stroked="false">
                <v:path arrowok="t"/>
                <v:fill type="solid"/>
              </v:shape>
            </v:group>
            <v:group style="position:absolute;left:5201;top:7350;width:10;height:20" coordorigin="5201,7350" coordsize="10,20">
              <v:shape style="position:absolute;left:5201;top:7350;width:10;height:20" coordorigin="5201,7350" coordsize="10,20" path="m5201,7369l5211,7369,5211,7350,5201,7350,5201,7369xe" filled="true" fillcolor="#000000" stroked="false">
                <v:path arrowok="t"/>
                <v:fill type="solid"/>
              </v:shape>
            </v:group>
            <v:group style="position:absolute;left:5201;top:7369;width:10;height:20" coordorigin="5201,7369" coordsize="10,20">
              <v:shape style="position:absolute;left:5201;top:7369;width:10;height:20" coordorigin="5201,7369" coordsize="10,20" path="m5201,7388l5211,7388,5211,7369,5201,7369,5201,7388xe" filled="true" fillcolor="#000000" stroked="false">
                <v:path arrowok="t"/>
                <v:fill type="solid"/>
              </v:shape>
            </v:group>
            <v:group style="position:absolute;left:5201;top:7388;width:10;height:20" coordorigin="5201,7388" coordsize="10,20">
              <v:shape style="position:absolute;left:5201;top:7388;width:10;height:20" coordorigin="5201,7388" coordsize="10,20" path="m5201,7407l5211,7407,5211,7388,5201,7388,5201,7407xe" filled="true" fillcolor="#000000" stroked="false">
                <v:path arrowok="t"/>
                <v:fill type="solid"/>
              </v:shape>
            </v:group>
            <v:group style="position:absolute;left:5201;top:7407;width:10;height:20" coordorigin="5201,7407" coordsize="10,20">
              <v:shape style="position:absolute;left:5201;top:7407;width:10;height:20" coordorigin="5201,7407" coordsize="10,20" path="m5201,7426l5211,7426,5211,7407,5201,7407,5201,7426xe" filled="true" fillcolor="#000000" stroked="false">
                <v:path arrowok="t"/>
                <v:fill type="solid"/>
              </v:shape>
            </v:group>
            <v:group style="position:absolute;left:5201;top:7426;width:10;height:20" coordorigin="5201,7426" coordsize="10,20">
              <v:shape style="position:absolute;left:5201;top:7426;width:10;height:20" coordorigin="5201,7426" coordsize="10,20" path="m5201,7446l5211,7446,5211,7426,5201,7426,5201,7446xe" filled="true" fillcolor="#000000" stroked="false">
                <v:path arrowok="t"/>
                <v:fill type="solid"/>
              </v:shape>
            </v:group>
            <v:group style="position:absolute;left:5201;top:7446;width:10;height:20" coordorigin="5201,7446" coordsize="10,20">
              <v:shape style="position:absolute;left:5201;top:7446;width:10;height:20" coordorigin="5201,7446" coordsize="10,20" path="m5201,7465l5211,7465,5211,7446,5201,7446,5201,7465xe" filled="true" fillcolor="#000000" stroked="false">
                <v:path arrowok="t"/>
                <v:fill type="solid"/>
              </v:shape>
            </v:group>
            <v:group style="position:absolute;left:5201;top:7465;width:10;height:20" coordorigin="5201,7465" coordsize="10,20">
              <v:shape style="position:absolute;left:5201;top:7465;width:10;height:20" coordorigin="5201,7465" coordsize="10,20" path="m5201,7484l5211,7484,5211,7465,5201,7465,5201,7484xe" filled="true" fillcolor="#000000" stroked="false">
                <v:path arrowok="t"/>
                <v:fill type="solid"/>
              </v:shape>
            </v:group>
            <v:group style="position:absolute;left:5201;top:7484;width:10;height:20" coordorigin="5201,7484" coordsize="10,20">
              <v:shape style="position:absolute;left:5201;top:7484;width:10;height:20" coordorigin="5201,7484" coordsize="10,20" path="m5201,7503l5211,7503,5211,7484,5201,7484,5201,7503xe" filled="true" fillcolor="#000000" stroked="false">
                <v:path arrowok="t"/>
                <v:fill type="solid"/>
              </v:shape>
            </v:group>
            <v:group style="position:absolute;left:5201;top:7503;width:10;height:20" coordorigin="5201,7503" coordsize="10,20">
              <v:shape style="position:absolute;left:5201;top:7503;width:10;height:20" coordorigin="5201,7503" coordsize="10,20" path="m5201,7522l5211,7522,5211,7503,5201,7503,5201,7522xe" filled="true" fillcolor="#000000" stroked="false">
                <v:path arrowok="t"/>
                <v:fill type="solid"/>
              </v:shape>
            </v:group>
            <v:group style="position:absolute;left:5201;top:7522;width:10;height:20" coordorigin="5201,7522" coordsize="10,20">
              <v:shape style="position:absolute;left:5201;top:7522;width:10;height:20" coordorigin="5201,7522" coordsize="10,20" path="m5201,7542l5211,7542,5211,7522,5201,7522,5201,7542xe" filled="true" fillcolor="#000000" stroked="false">
                <v:path arrowok="t"/>
                <v:fill type="solid"/>
              </v:shape>
            </v:group>
            <v:group style="position:absolute;left:5201;top:7545;width:10;height:2" coordorigin="5201,7545" coordsize="10,2">
              <v:shape style="position:absolute;left:5201;top:7545;width:10;height:2" coordorigin="5201,7545" coordsize="10,0" path="m5201,7545l5211,7545e" filled="false" stroked="true" strokeweight=".300018pt" strokecolor="#000000">
                <v:path arrowok="t"/>
              </v:shape>
            </v:group>
            <v:group style="position:absolute;left:5909;top:7330;width:10;height:20" coordorigin="5909,7330" coordsize="10,20">
              <v:shape style="position:absolute;left:5909;top:7330;width:10;height:20" coordorigin="5909,7330" coordsize="10,20" path="m5909,7350l5919,7350,5919,7330,5909,7330,5909,7350xe" filled="true" fillcolor="#000000" stroked="false">
                <v:path arrowok="t"/>
                <v:fill type="solid"/>
              </v:shape>
            </v:group>
            <v:group style="position:absolute;left:5909;top:7350;width:10;height:20" coordorigin="5909,7350" coordsize="10,20">
              <v:shape style="position:absolute;left:5909;top:7350;width:10;height:20" coordorigin="5909,7350" coordsize="10,20" path="m5909,7369l5919,7369,5919,7350,5909,7350,5909,7369xe" filled="true" fillcolor="#000000" stroked="false">
                <v:path arrowok="t"/>
                <v:fill type="solid"/>
              </v:shape>
            </v:group>
            <v:group style="position:absolute;left:5909;top:7369;width:10;height:20" coordorigin="5909,7369" coordsize="10,20">
              <v:shape style="position:absolute;left:5909;top:7369;width:10;height:20" coordorigin="5909,7369" coordsize="10,20" path="m5909,7388l5919,7388,5919,7369,5909,7369,5909,7388xe" filled="true" fillcolor="#000000" stroked="false">
                <v:path arrowok="t"/>
                <v:fill type="solid"/>
              </v:shape>
            </v:group>
            <v:group style="position:absolute;left:5909;top:7388;width:10;height:20" coordorigin="5909,7388" coordsize="10,20">
              <v:shape style="position:absolute;left:5909;top:7388;width:10;height:20" coordorigin="5909,7388" coordsize="10,20" path="m5909,7407l5919,7407,5919,7388,5909,7388,5909,7407xe" filled="true" fillcolor="#000000" stroked="false">
                <v:path arrowok="t"/>
                <v:fill type="solid"/>
              </v:shape>
            </v:group>
            <v:group style="position:absolute;left:5909;top:7407;width:10;height:20" coordorigin="5909,7407" coordsize="10,20">
              <v:shape style="position:absolute;left:5909;top:7407;width:10;height:20" coordorigin="5909,7407" coordsize="10,20" path="m5909,7426l5919,7426,5919,7407,5909,7407,5909,7426xe" filled="true" fillcolor="#000000" stroked="false">
                <v:path arrowok="t"/>
                <v:fill type="solid"/>
              </v:shape>
            </v:group>
            <v:group style="position:absolute;left:5909;top:7426;width:10;height:20" coordorigin="5909,7426" coordsize="10,20">
              <v:shape style="position:absolute;left:5909;top:7426;width:10;height:20" coordorigin="5909,7426" coordsize="10,20" path="m5909,7446l5919,7446,5919,7426,5909,7426,5909,7446xe" filled="true" fillcolor="#000000" stroked="false">
                <v:path arrowok="t"/>
                <v:fill type="solid"/>
              </v:shape>
            </v:group>
            <v:group style="position:absolute;left:5909;top:7446;width:10;height:20" coordorigin="5909,7446" coordsize="10,20">
              <v:shape style="position:absolute;left:5909;top:7446;width:10;height:20" coordorigin="5909,7446" coordsize="10,20" path="m5909,7465l5919,7465,5919,7446,5909,7446,5909,7465xe" filled="true" fillcolor="#000000" stroked="false">
                <v:path arrowok="t"/>
                <v:fill type="solid"/>
              </v:shape>
            </v:group>
            <v:group style="position:absolute;left:5909;top:7465;width:10;height:20" coordorigin="5909,7465" coordsize="10,20">
              <v:shape style="position:absolute;left:5909;top:7465;width:10;height:20" coordorigin="5909,7465" coordsize="10,20" path="m5909,7484l5919,7484,5919,7465,5909,7465,5909,7484xe" filled="true" fillcolor="#000000" stroked="false">
                <v:path arrowok="t"/>
                <v:fill type="solid"/>
              </v:shape>
            </v:group>
            <v:group style="position:absolute;left:5909;top:7484;width:10;height:20" coordorigin="5909,7484" coordsize="10,20">
              <v:shape style="position:absolute;left:5909;top:7484;width:10;height:20" coordorigin="5909,7484" coordsize="10,20" path="m5909,7503l5919,7503,5919,7484,5909,7484,5909,7503xe" filled="true" fillcolor="#000000" stroked="false">
                <v:path arrowok="t"/>
                <v:fill type="solid"/>
              </v:shape>
            </v:group>
            <v:group style="position:absolute;left:5909;top:7503;width:10;height:20" coordorigin="5909,7503" coordsize="10,20">
              <v:shape style="position:absolute;left:5909;top:7503;width:10;height:20" coordorigin="5909,7503" coordsize="10,20" path="m5909,7522l5919,7522,5919,7503,5909,7503,5909,7522xe" filled="true" fillcolor="#000000" stroked="false">
                <v:path arrowok="t"/>
                <v:fill type="solid"/>
              </v:shape>
            </v:group>
            <v:group style="position:absolute;left:5909;top:7522;width:10;height:20" coordorigin="5909,7522" coordsize="10,20">
              <v:shape style="position:absolute;left:5909;top:7522;width:10;height:20" coordorigin="5909,7522" coordsize="10,20" path="m5909,7542l5919,7542,5919,7522,5909,7522,5909,7542xe" filled="true" fillcolor="#000000" stroked="false">
                <v:path arrowok="t"/>
                <v:fill type="solid"/>
              </v:shape>
            </v:group>
            <v:group style="position:absolute;left:5909;top:7545;width:10;height:2" coordorigin="5909,7545" coordsize="10,2">
              <v:shape style="position:absolute;left:5909;top:7545;width:10;height:2" coordorigin="5909,7545" coordsize="10,0" path="m5909,7545l5919,7545e" filled="false" stroked="true" strokeweight=".300018pt" strokecolor="#000000">
                <v:path arrowok="t"/>
              </v:shape>
            </v:group>
            <v:group style="position:absolute;left:6478;top:7330;width:10;height:20" coordorigin="6478,7330" coordsize="10,20">
              <v:shape style="position:absolute;left:6478;top:7330;width:10;height:20" coordorigin="6478,7330" coordsize="10,20" path="m6478,7350l6488,7350,6488,7330,6478,7330,6478,7350xe" filled="true" fillcolor="#000000" stroked="false">
                <v:path arrowok="t"/>
                <v:fill type="solid"/>
              </v:shape>
            </v:group>
            <v:group style="position:absolute;left:6478;top:7350;width:10;height:20" coordorigin="6478,7350" coordsize="10,20">
              <v:shape style="position:absolute;left:6478;top:7350;width:10;height:20" coordorigin="6478,7350" coordsize="10,20" path="m6478,7369l6488,7369,6488,7350,6478,7350,6478,7369xe" filled="true" fillcolor="#000000" stroked="false">
                <v:path arrowok="t"/>
                <v:fill type="solid"/>
              </v:shape>
            </v:group>
            <v:group style="position:absolute;left:6478;top:7369;width:10;height:20" coordorigin="6478,7369" coordsize="10,20">
              <v:shape style="position:absolute;left:6478;top:7369;width:10;height:20" coordorigin="6478,7369" coordsize="10,20" path="m6478,7388l6488,7388,6488,7369,6478,7369,6478,7388xe" filled="true" fillcolor="#000000" stroked="false">
                <v:path arrowok="t"/>
                <v:fill type="solid"/>
              </v:shape>
            </v:group>
            <v:group style="position:absolute;left:6478;top:7388;width:10;height:20" coordorigin="6478,7388" coordsize="10,20">
              <v:shape style="position:absolute;left:6478;top:7388;width:10;height:20" coordorigin="6478,7388" coordsize="10,20" path="m6478,7407l6488,7407,6488,7388,6478,7388,6478,7407xe" filled="true" fillcolor="#000000" stroked="false">
                <v:path arrowok="t"/>
                <v:fill type="solid"/>
              </v:shape>
            </v:group>
            <v:group style="position:absolute;left:6478;top:7407;width:10;height:20" coordorigin="6478,7407" coordsize="10,20">
              <v:shape style="position:absolute;left:6478;top:7407;width:10;height:20" coordorigin="6478,7407" coordsize="10,20" path="m6478,7426l6488,7426,6488,7407,6478,7407,6478,7426xe" filled="true" fillcolor="#000000" stroked="false">
                <v:path arrowok="t"/>
                <v:fill type="solid"/>
              </v:shape>
            </v:group>
            <v:group style="position:absolute;left:6478;top:7426;width:10;height:20" coordorigin="6478,7426" coordsize="10,20">
              <v:shape style="position:absolute;left:6478;top:7426;width:10;height:20" coordorigin="6478,7426" coordsize="10,20" path="m6478,7446l6488,7446,6488,7426,6478,7426,6478,7446xe" filled="true" fillcolor="#000000" stroked="false">
                <v:path arrowok="t"/>
                <v:fill type="solid"/>
              </v:shape>
            </v:group>
            <v:group style="position:absolute;left:6478;top:7446;width:10;height:20" coordorigin="6478,7446" coordsize="10,20">
              <v:shape style="position:absolute;left:6478;top:7446;width:10;height:20" coordorigin="6478,7446" coordsize="10,20" path="m6478,7465l6488,7465,6488,7446,6478,7446,6478,7465xe" filled="true" fillcolor="#000000" stroked="false">
                <v:path arrowok="t"/>
                <v:fill type="solid"/>
              </v:shape>
            </v:group>
            <v:group style="position:absolute;left:6478;top:7465;width:10;height:20" coordorigin="6478,7465" coordsize="10,20">
              <v:shape style="position:absolute;left:6478;top:7465;width:10;height:20" coordorigin="6478,7465" coordsize="10,20" path="m6478,7484l6488,7484,6488,7465,6478,7465,6478,7484xe" filled="true" fillcolor="#000000" stroked="false">
                <v:path arrowok="t"/>
                <v:fill type="solid"/>
              </v:shape>
            </v:group>
            <v:group style="position:absolute;left:6478;top:7484;width:10;height:20" coordorigin="6478,7484" coordsize="10,20">
              <v:shape style="position:absolute;left:6478;top:7484;width:10;height:20" coordorigin="6478,7484" coordsize="10,20" path="m6478,7503l6488,7503,6488,7484,6478,7484,6478,7503xe" filled="true" fillcolor="#000000" stroked="false">
                <v:path arrowok="t"/>
                <v:fill type="solid"/>
              </v:shape>
            </v:group>
            <v:group style="position:absolute;left:6478;top:7503;width:10;height:20" coordorigin="6478,7503" coordsize="10,20">
              <v:shape style="position:absolute;left:6478;top:7503;width:10;height:20" coordorigin="6478,7503" coordsize="10,20" path="m6478,7522l6488,7522,6488,7503,6478,7503,6478,7522xe" filled="true" fillcolor="#000000" stroked="false">
                <v:path arrowok="t"/>
                <v:fill type="solid"/>
              </v:shape>
            </v:group>
            <v:group style="position:absolute;left:6478;top:7522;width:10;height:20" coordorigin="6478,7522" coordsize="10,20">
              <v:shape style="position:absolute;left:6478;top:7522;width:10;height:20" coordorigin="6478,7522" coordsize="10,20" path="m6478,7542l6488,7542,6488,7522,6478,7522,6478,7542xe" filled="true" fillcolor="#000000" stroked="false">
                <v:path arrowok="t"/>
                <v:fill type="solid"/>
              </v:shape>
            </v:group>
            <v:group style="position:absolute;left:6478;top:7545;width:10;height:2" coordorigin="6478,7545" coordsize="10,2">
              <v:shape style="position:absolute;left:6478;top:7545;width:10;height:2" coordorigin="6478,7545" coordsize="10,0" path="m6478,7545l6488,7545e" filled="false" stroked="true" strokeweight=".300018pt" strokecolor="#000000">
                <v:path arrowok="t"/>
              </v:shape>
            </v:group>
            <v:group style="position:absolute;left:8034;top:7330;width:10;height:20" coordorigin="8034,7330" coordsize="10,20">
              <v:shape style="position:absolute;left:8034;top:7330;width:10;height:20" coordorigin="8034,7330" coordsize="10,20" path="m8034,7350l8044,7350,8044,7330,8034,7330,8034,7350xe" filled="true" fillcolor="#000000" stroked="false">
                <v:path arrowok="t"/>
                <v:fill type="solid"/>
              </v:shape>
            </v:group>
            <v:group style="position:absolute;left:8034;top:7350;width:10;height:20" coordorigin="8034,7350" coordsize="10,20">
              <v:shape style="position:absolute;left:8034;top:7350;width:10;height:20" coordorigin="8034,7350" coordsize="10,20" path="m8034,7369l8044,7369,8044,7350,8034,7350,8034,7369xe" filled="true" fillcolor="#000000" stroked="false">
                <v:path arrowok="t"/>
                <v:fill type="solid"/>
              </v:shape>
            </v:group>
            <v:group style="position:absolute;left:8034;top:7369;width:10;height:20" coordorigin="8034,7369" coordsize="10,20">
              <v:shape style="position:absolute;left:8034;top:7369;width:10;height:20" coordorigin="8034,7369" coordsize="10,20" path="m8034,7388l8044,7388,8044,7369,8034,7369,8034,7388xe" filled="true" fillcolor="#000000" stroked="false">
                <v:path arrowok="t"/>
                <v:fill type="solid"/>
              </v:shape>
            </v:group>
            <v:group style="position:absolute;left:8034;top:7388;width:10;height:20" coordorigin="8034,7388" coordsize="10,20">
              <v:shape style="position:absolute;left:8034;top:7388;width:10;height:20" coordorigin="8034,7388" coordsize="10,20" path="m8034,7407l8044,7407,8044,7388,8034,7388,8034,7407xe" filled="true" fillcolor="#000000" stroked="false">
                <v:path arrowok="t"/>
                <v:fill type="solid"/>
              </v:shape>
            </v:group>
            <v:group style="position:absolute;left:8034;top:7407;width:10;height:20" coordorigin="8034,7407" coordsize="10,20">
              <v:shape style="position:absolute;left:8034;top:7407;width:10;height:20" coordorigin="8034,7407" coordsize="10,20" path="m8034,7426l8044,7426,8044,7407,8034,7407,8034,7426xe" filled="true" fillcolor="#000000" stroked="false">
                <v:path arrowok="t"/>
                <v:fill type="solid"/>
              </v:shape>
            </v:group>
            <v:group style="position:absolute;left:8034;top:7426;width:10;height:20" coordorigin="8034,7426" coordsize="10,20">
              <v:shape style="position:absolute;left:8034;top:7426;width:10;height:20" coordorigin="8034,7426" coordsize="10,20" path="m8034,7446l8044,7446,8044,7426,8034,7426,8034,7446xe" filled="true" fillcolor="#000000" stroked="false">
                <v:path arrowok="t"/>
                <v:fill type="solid"/>
              </v:shape>
            </v:group>
            <v:group style="position:absolute;left:8034;top:7446;width:10;height:20" coordorigin="8034,7446" coordsize="10,20">
              <v:shape style="position:absolute;left:8034;top:7446;width:10;height:20" coordorigin="8034,7446" coordsize="10,20" path="m8034,7465l8044,7465,8044,7446,8034,7446,8034,7465xe" filled="true" fillcolor="#000000" stroked="false">
                <v:path arrowok="t"/>
                <v:fill type="solid"/>
              </v:shape>
            </v:group>
            <v:group style="position:absolute;left:8034;top:7465;width:10;height:20" coordorigin="8034,7465" coordsize="10,20">
              <v:shape style="position:absolute;left:8034;top:7465;width:10;height:20" coordorigin="8034,7465" coordsize="10,20" path="m8034,7484l8044,7484,8044,7465,8034,7465,8034,7484xe" filled="true" fillcolor="#000000" stroked="false">
                <v:path arrowok="t"/>
                <v:fill type="solid"/>
              </v:shape>
            </v:group>
            <v:group style="position:absolute;left:8034;top:7484;width:10;height:20" coordorigin="8034,7484" coordsize="10,20">
              <v:shape style="position:absolute;left:8034;top:7484;width:10;height:20" coordorigin="8034,7484" coordsize="10,20" path="m8034,7503l8044,7503,8044,7484,8034,7484,8034,7503xe" filled="true" fillcolor="#000000" stroked="false">
                <v:path arrowok="t"/>
                <v:fill type="solid"/>
              </v:shape>
            </v:group>
            <v:group style="position:absolute;left:8034;top:7503;width:10;height:20" coordorigin="8034,7503" coordsize="10,20">
              <v:shape style="position:absolute;left:8034;top:7503;width:10;height:20" coordorigin="8034,7503" coordsize="10,20" path="m8034,7522l8044,7522,8044,7503,8034,7503,8034,7522xe" filled="true" fillcolor="#000000" stroked="false">
                <v:path arrowok="t"/>
                <v:fill type="solid"/>
              </v:shape>
            </v:group>
            <v:group style="position:absolute;left:8034;top:7522;width:10;height:20" coordorigin="8034,7522" coordsize="10,20">
              <v:shape style="position:absolute;left:8034;top:7522;width:10;height:20" coordorigin="8034,7522" coordsize="10,20" path="m8034,7542l8044,7542,8044,7522,8034,7522,8034,7542xe" filled="true" fillcolor="#000000" stroked="false">
                <v:path arrowok="t"/>
                <v:fill type="solid"/>
              </v:shape>
            </v:group>
            <v:group style="position:absolute;left:8034;top:7545;width:10;height:2" coordorigin="8034,7545" coordsize="10,2">
              <v:shape style="position:absolute;left:8034;top:7545;width:10;height:2" coordorigin="8034,7545" coordsize="10,0" path="m8034,7545l8044,7545e" filled="false" stroked="true" strokeweight=".300018pt" strokecolor="#000000">
                <v:path arrowok="t"/>
              </v:shape>
            </v:group>
            <v:group style="position:absolute;left:8746;top:7330;width:10;height:20" coordorigin="8746,7330" coordsize="10,20">
              <v:shape style="position:absolute;left:8746;top:7330;width:10;height:20" coordorigin="8746,7330" coordsize="10,20" path="m8746,7350l8756,7350,8756,7330,8746,7330,8746,7350xe" filled="true" fillcolor="#000000" stroked="false">
                <v:path arrowok="t"/>
                <v:fill type="solid"/>
              </v:shape>
            </v:group>
            <v:group style="position:absolute;left:8746;top:7350;width:10;height:20" coordorigin="8746,7350" coordsize="10,20">
              <v:shape style="position:absolute;left:8746;top:7350;width:10;height:20" coordorigin="8746,7350" coordsize="10,20" path="m8746,7369l8756,7369,8756,7350,8746,7350,8746,7369xe" filled="true" fillcolor="#000000" stroked="false">
                <v:path arrowok="t"/>
                <v:fill type="solid"/>
              </v:shape>
            </v:group>
            <v:group style="position:absolute;left:8746;top:7369;width:10;height:20" coordorigin="8746,7369" coordsize="10,20">
              <v:shape style="position:absolute;left:8746;top:7369;width:10;height:20" coordorigin="8746,7369" coordsize="10,20" path="m8746,7388l8756,7388,8756,7369,8746,7369,8746,7388xe" filled="true" fillcolor="#000000" stroked="false">
                <v:path arrowok="t"/>
                <v:fill type="solid"/>
              </v:shape>
            </v:group>
            <v:group style="position:absolute;left:8746;top:7388;width:10;height:20" coordorigin="8746,7388" coordsize="10,20">
              <v:shape style="position:absolute;left:8746;top:7388;width:10;height:20" coordorigin="8746,7388" coordsize="10,20" path="m8746,7407l8756,7407,8756,7388,8746,7388,8746,7407xe" filled="true" fillcolor="#000000" stroked="false">
                <v:path arrowok="t"/>
                <v:fill type="solid"/>
              </v:shape>
            </v:group>
            <v:group style="position:absolute;left:8746;top:7407;width:10;height:20" coordorigin="8746,7407" coordsize="10,20">
              <v:shape style="position:absolute;left:8746;top:7407;width:10;height:20" coordorigin="8746,7407" coordsize="10,20" path="m8746,7426l8756,7426,8756,7407,8746,7407,8746,7426xe" filled="true" fillcolor="#000000" stroked="false">
                <v:path arrowok="t"/>
                <v:fill type="solid"/>
              </v:shape>
            </v:group>
            <v:group style="position:absolute;left:8746;top:7426;width:10;height:20" coordorigin="8746,7426" coordsize="10,20">
              <v:shape style="position:absolute;left:8746;top:7426;width:10;height:20" coordorigin="8746,7426" coordsize="10,20" path="m8746,7446l8756,7446,8756,7426,8746,7426,8746,7446xe" filled="true" fillcolor="#000000" stroked="false">
                <v:path arrowok="t"/>
                <v:fill type="solid"/>
              </v:shape>
            </v:group>
            <v:group style="position:absolute;left:8746;top:7446;width:10;height:20" coordorigin="8746,7446" coordsize="10,20">
              <v:shape style="position:absolute;left:8746;top:7446;width:10;height:20" coordorigin="8746,7446" coordsize="10,20" path="m8746,7465l8756,7465,8756,7446,8746,7446,8746,7465xe" filled="true" fillcolor="#000000" stroked="false">
                <v:path arrowok="t"/>
                <v:fill type="solid"/>
              </v:shape>
            </v:group>
            <v:group style="position:absolute;left:8746;top:7465;width:10;height:20" coordorigin="8746,7465" coordsize="10,20">
              <v:shape style="position:absolute;left:8746;top:7465;width:10;height:20" coordorigin="8746,7465" coordsize="10,20" path="m8746,7484l8756,7484,8756,7465,8746,7465,8746,7484xe" filled="true" fillcolor="#000000" stroked="false">
                <v:path arrowok="t"/>
                <v:fill type="solid"/>
              </v:shape>
            </v:group>
            <v:group style="position:absolute;left:8746;top:7484;width:10;height:20" coordorigin="8746,7484" coordsize="10,20">
              <v:shape style="position:absolute;left:8746;top:7484;width:10;height:20" coordorigin="8746,7484" coordsize="10,20" path="m8746,7503l8756,7503,8756,7484,8746,7484,8746,7503xe" filled="true" fillcolor="#000000" stroked="false">
                <v:path arrowok="t"/>
                <v:fill type="solid"/>
              </v:shape>
            </v:group>
            <v:group style="position:absolute;left:8746;top:7503;width:10;height:20" coordorigin="8746,7503" coordsize="10,20">
              <v:shape style="position:absolute;left:8746;top:7503;width:10;height:20" coordorigin="8746,7503" coordsize="10,20" path="m8746,7522l8756,7522,8756,7503,8746,7503,8746,7522xe" filled="true" fillcolor="#000000" stroked="false">
                <v:path arrowok="t"/>
                <v:fill type="solid"/>
              </v:shape>
            </v:group>
            <v:group style="position:absolute;left:8746;top:7522;width:10;height:20" coordorigin="8746,7522" coordsize="10,20">
              <v:shape style="position:absolute;left:8746;top:7522;width:10;height:20" coordorigin="8746,7522" coordsize="10,20" path="m8746,7542l8756,7542,8756,7522,8746,7522,8746,7542xe" filled="true" fillcolor="#000000" stroked="false">
                <v:path arrowok="t"/>
                <v:fill type="solid"/>
              </v:shape>
            </v:group>
            <v:group style="position:absolute;left:8746;top:7545;width:10;height:2" coordorigin="8746,7545" coordsize="10,2">
              <v:shape style="position:absolute;left:8746;top:7545;width:10;height:2" coordorigin="8746,7545" coordsize="10,0" path="m8746,7545l8756,7545e" filled="false" stroked="true" strokeweight=".300018pt" strokecolor="#000000">
                <v:path arrowok="t"/>
              </v:shape>
            </v:group>
            <v:group style="position:absolute;left:9597;top:7330;width:10;height:20" coordorigin="9597,7330" coordsize="10,20">
              <v:shape style="position:absolute;left:9597;top:7330;width:10;height:20" coordorigin="9597,7330" coordsize="10,20" path="m9597,7350l9607,7350,9607,7330,9597,7330,9597,7350xe" filled="true" fillcolor="#000000" stroked="false">
                <v:path arrowok="t"/>
                <v:fill type="solid"/>
              </v:shape>
            </v:group>
            <v:group style="position:absolute;left:9597;top:7350;width:10;height:20" coordorigin="9597,7350" coordsize="10,20">
              <v:shape style="position:absolute;left:9597;top:7350;width:10;height:20" coordorigin="9597,7350" coordsize="10,20" path="m9597,7369l9607,7369,9607,7350,9597,7350,9597,7369xe" filled="true" fillcolor="#000000" stroked="false">
                <v:path arrowok="t"/>
                <v:fill type="solid"/>
              </v:shape>
            </v:group>
            <v:group style="position:absolute;left:9597;top:7369;width:10;height:20" coordorigin="9597,7369" coordsize="10,20">
              <v:shape style="position:absolute;left:9597;top:7369;width:10;height:20" coordorigin="9597,7369" coordsize="10,20" path="m9597,7388l9607,7388,9607,7369,9597,7369,9597,7388xe" filled="true" fillcolor="#000000" stroked="false">
                <v:path arrowok="t"/>
                <v:fill type="solid"/>
              </v:shape>
            </v:group>
            <v:group style="position:absolute;left:9597;top:7388;width:10;height:20" coordorigin="9597,7388" coordsize="10,20">
              <v:shape style="position:absolute;left:9597;top:7388;width:10;height:20" coordorigin="9597,7388" coordsize="10,20" path="m9597,7407l9607,7407,9607,7388,9597,7388,9597,7407xe" filled="true" fillcolor="#000000" stroked="false">
                <v:path arrowok="t"/>
                <v:fill type="solid"/>
              </v:shape>
            </v:group>
            <v:group style="position:absolute;left:9597;top:7407;width:10;height:20" coordorigin="9597,7407" coordsize="10,20">
              <v:shape style="position:absolute;left:9597;top:7407;width:10;height:20" coordorigin="9597,7407" coordsize="10,20" path="m9597,7426l9607,7426,9607,7407,9597,7407,9597,7426xe" filled="true" fillcolor="#000000" stroked="false">
                <v:path arrowok="t"/>
                <v:fill type="solid"/>
              </v:shape>
            </v:group>
            <v:group style="position:absolute;left:9597;top:7426;width:10;height:20" coordorigin="9597,7426" coordsize="10,20">
              <v:shape style="position:absolute;left:9597;top:7426;width:10;height:20" coordorigin="9597,7426" coordsize="10,20" path="m9597,7446l9607,7446,9607,7426,9597,7426,9597,7446xe" filled="true" fillcolor="#000000" stroked="false">
                <v:path arrowok="t"/>
                <v:fill type="solid"/>
              </v:shape>
            </v:group>
            <v:group style="position:absolute;left:9597;top:7446;width:10;height:20" coordorigin="9597,7446" coordsize="10,20">
              <v:shape style="position:absolute;left:9597;top:7446;width:10;height:20" coordorigin="9597,7446" coordsize="10,20" path="m9597,7465l9607,7465,9607,7446,9597,7446,9597,7465xe" filled="true" fillcolor="#000000" stroked="false">
                <v:path arrowok="t"/>
                <v:fill type="solid"/>
              </v:shape>
            </v:group>
            <v:group style="position:absolute;left:9597;top:7465;width:10;height:20" coordorigin="9597,7465" coordsize="10,20">
              <v:shape style="position:absolute;left:9597;top:7465;width:10;height:20" coordorigin="9597,7465" coordsize="10,20" path="m9597,7484l9607,7484,9607,7465,9597,7465,9597,7484xe" filled="true" fillcolor="#000000" stroked="false">
                <v:path arrowok="t"/>
                <v:fill type="solid"/>
              </v:shape>
            </v:group>
            <v:group style="position:absolute;left:9597;top:7484;width:10;height:20" coordorigin="9597,7484" coordsize="10,20">
              <v:shape style="position:absolute;left:9597;top:7484;width:10;height:20" coordorigin="9597,7484" coordsize="10,20" path="m9597,7503l9607,7503,9607,7484,9597,7484,9597,7503xe" filled="true" fillcolor="#000000" stroked="false">
                <v:path arrowok="t"/>
                <v:fill type="solid"/>
              </v:shape>
            </v:group>
            <v:group style="position:absolute;left:9597;top:7503;width:10;height:20" coordorigin="9597,7503" coordsize="10,20">
              <v:shape style="position:absolute;left:9597;top:7503;width:10;height:20" coordorigin="9597,7503" coordsize="10,20" path="m9597,7522l9607,7522,9607,7503,9597,7503,9597,7522xe" filled="true" fillcolor="#000000" stroked="false">
                <v:path arrowok="t"/>
                <v:fill type="solid"/>
              </v:shape>
            </v:group>
            <v:group style="position:absolute;left:9597;top:7522;width:10;height:20" coordorigin="9597,7522" coordsize="10,20">
              <v:shape style="position:absolute;left:9597;top:7522;width:10;height:20" coordorigin="9597,7522" coordsize="10,20" path="m9597,7542l9607,7542,9607,7522,9597,7522,9597,7542xe" filled="true" fillcolor="#000000" stroked="false">
                <v:path arrowok="t"/>
                <v:fill type="solid"/>
              </v:shape>
            </v:group>
            <v:group style="position:absolute;left:9597;top:7545;width:10;height:2" coordorigin="9597,7545" coordsize="10,2">
              <v:shape style="position:absolute;left:9597;top:7545;width:10;height:2" coordorigin="9597,7545" coordsize="10,0" path="m9597,7545l9607,7545e" filled="false" stroked="true" strokeweight=".300018pt" strokecolor="#000000">
                <v:path arrowok="t"/>
              </v:shape>
            </v:group>
            <v:group style="position:absolute;left:10446;top:7330;width:10;height:20" coordorigin="10446,7330" coordsize="10,20">
              <v:shape style="position:absolute;left:10446;top:7330;width:10;height:20" coordorigin="10446,7330" coordsize="10,20" path="m10446,7350l10455,7350,10455,7330,10446,7330,10446,7350xe" filled="true" fillcolor="#000000" stroked="false">
                <v:path arrowok="t"/>
                <v:fill type="solid"/>
              </v:shape>
            </v:group>
            <v:group style="position:absolute;left:10446;top:7350;width:10;height:20" coordorigin="10446,7350" coordsize="10,20">
              <v:shape style="position:absolute;left:10446;top:7350;width:10;height:20" coordorigin="10446,7350" coordsize="10,20" path="m10446,7369l10455,7369,10455,7350,10446,7350,10446,7369xe" filled="true" fillcolor="#000000" stroked="false">
                <v:path arrowok="t"/>
                <v:fill type="solid"/>
              </v:shape>
            </v:group>
            <v:group style="position:absolute;left:10446;top:7369;width:10;height:20" coordorigin="10446,7369" coordsize="10,20">
              <v:shape style="position:absolute;left:10446;top:7369;width:10;height:20" coordorigin="10446,7369" coordsize="10,20" path="m10446,7388l10455,7388,10455,7369,10446,7369,10446,7388xe" filled="true" fillcolor="#000000" stroked="false">
                <v:path arrowok="t"/>
                <v:fill type="solid"/>
              </v:shape>
            </v:group>
            <v:group style="position:absolute;left:10446;top:7388;width:10;height:20" coordorigin="10446,7388" coordsize="10,20">
              <v:shape style="position:absolute;left:10446;top:7388;width:10;height:20" coordorigin="10446,7388" coordsize="10,20" path="m10446,7407l10455,7407,10455,7388,10446,7388,10446,7407xe" filled="true" fillcolor="#000000" stroked="false">
                <v:path arrowok="t"/>
                <v:fill type="solid"/>
              </v:shape>
            </v:group>
            <v:group style="position:absolute;left:10446;top:7407;width:10;height:20" coordorigin="10446,7407" coordsize="10,20">
              <v:shape style="position:absolute;left:10446;top:7407;width:10;height:20" coordorigin="10446,7407" coordsize="10,20" path="m10446,7426l10455,7426,10455,7407,10446,7407,10446,7426xe" filled="true" fillcolor="#000000" stroked="false">
                <v:path arrowok="t"/>
                <v:fill type="solid"/>
              </v:shape>
            </v:group>
            <v:group style="position:absolute;left:10446;top:7426;width:10;height:20" coordorigin="10446,7426" coordsize="10,20">
              <v:shape style="position:absolute;left:10446;top:7426;width:10;height:20" coordorigin="10446,7426" coordsize="10,20" path="m10446,7446l10455,7446,10455,7426,10446,7426,10446,7446xe" filled="true" fillcolor="#000000" stroked="false">
                <v:path arrowok="t"/>
                <v:fill type="solid"/>
              </v:shape>
            </v:group>
            <v:group style="position:absolute;left:10446;top:7446;width:10;height:20" coordorigin="10446,7446" coordsize="10,20">
              <v:shape style="position:absolute;left:10446;top:7446;width:10;height:20" coordorigin="10446,7446" coordsize="10,20" path="m10446,7465l10455,7465,10455,7446,10446,7446,10446,7465xe" filled="true" fillcolor="#000000" stroked="false">
                <v:path arrowok="t"/>
                <v:fill type="solid"/>
              </v:shape>
            </v:group>
            <v:group style="position:absolute;left:10446;top:7465;width:10;height:20" coordorigin="10446,7465" coordsize="10,20">
              <v:shape style="position:absolute;left:10446;top:7465;width:10;height:20" coordorigin="10446,7465" coordsize="10,20" path="m10446,7484l10455,7484,10455,7465,10446,7465,10446,7484xe" filled="true" fillcolor="#000000" stroked="false">
                <v:path arrowok="t"/>
                <v:fill type="solid"/>
              </v:shape>
            </v:group>
            <v:group style="position:absolute;left:10446;top:7484;width:10;height:20" coordorigin="10446,7484" coordsize="10,20">
              <v:shape style="position:absolute;left:10446;top:7484;width:10;height:20" coordorigin="10446,7484" coordsize="10,20" path="m10446,7503l10455,7503,10455,7484,10446,7484,10446,7503xe" filled="true" fillcolor="#000000" stroked="false">
                <v:path arrowok="t"/>
                <v:fill type="solid"/>
              </v:shape>
            </v:group>
            <v:group style="position:absolute;left:10446;top:7503;width:10;height:20" coordorigin="10446,7503" coordsize="10,20">
              <v:shape style="position:absolute;left:10446;top:7503;width:10;height:20" coordorigin="10446,7503" coordsize="10,20" path="m10446,7522l10455,7522,10455,7503,10446,7503,10446,7522xe" filled="true" fillcolor="#000000" stroked="false">
                <v:path arrowok="t"/>
                <v:fill type="solid"/>
              </v:shape>
            </v:group>
            <v:group style="position:absolute;left:10446;top:7522;width:10;height:20" coordorigin="10446,7522" coordsize="10,20">
              <v:shape style="position:absolute;left:10446;top:7522;width:10;height:20" coordorigin="10446,7522" coordsize="10,20" path="m10446,7542l10455,7542,10455,7522,10446,7522,10446,7542xe" filled="true" fillcolor="#000000" stroked="false">
                <v:path arrowok="t"/>
                <v:fill type="solid"/>
              </v:shape>
            </v:group>
            <v:group style="position:absolute;left:10446;top:7545;width:10;height:2" coordorigin="10446,7545" coordsize="10,2">
              <v:shape style="position:absolute;left:10446;top:7545;width:10;height:2" coordorigin="10446,7545" coordsize="10,0" path="m10446,7545l10455,7545e" filled="false" stroked="true" strokeweight=".300018pt" strokecolor="#000000">
                <v:path arrowok="t"/>
              </v:shape>
            </v:group>
            <v:group style="position:absolute;left:12006;top:7330;width:10;height:20" coordorigin="12006,7330" coordsize="10,20">
              <v:shape style="position:absolute;left:12006;top:7330;width:10;height:20" coordorigin="12006,7330" coordsize="10,20" path="m12006,7350l12015,7350,12015,7330,12006,7330,12006,7350xe" filled="true" fillcolor="#000000" stroked="false">
                <v:path arrowok="t"/>
                <v:fill type="solid"/>
              </v:shape>
            </v:group>
            <v:group style="position:absolute;left:12006;top:7350;width:10;height:20" coordorigin="12006,7350" coordsize="10,20">
              <v:shape style="position:absolute;left:12006;top:7350;width:10;height:20" coordorigin="12006,7350" coordsize="10,20" path="m12006,7369l12015,7369,12015,7350,12006,7350,12006,7369xe" filled="true" fillcolor="#000000" stroked="false">
                <v:path arrowok="t"/>
                <v:fill type="solid"/>
              </v:shape>
            </v:group>
            <v:group style="position:absolute;left:12006;top:7369;width:10;height:20" coordorigin="12006,7369" coordsize="10,20">
              <v:shape style="position:absolute;left:12006;top:7369;width:10;height:20" coordorigin="12006,7369" coordsize="10,20" path="m12006,7388l12015,7388,12015,7369,12006,7369,12006,7388xe" filled="true" fillcolor="#000000" stroked="false">
                <v:path arrowok="t"/>
                <v:fill type="solid"/>
              </v:shape>
            </v:group>
            <v:group style="position:absolute;left:12006;top:7388;width:10;height:20" coordorigin="12006,7388" coordsize="10,20">
              <v:shape style="position:absolute;left:12006;top:7388;width:10;height:20" coordorigin="12006,7388" coordsize="10,20" path="m12006,7407l12015,7407,12015,7388,12006,7388,12006,7407xe" filled="true" fillcolor="#000000" stroked="false">
                <v:path arrowok="t"/>
                <v:fill type="solid"/>
              </v:shape>
            </v:group>
            <v:group style="position:absolute;left:12006;top:7407;width:10;height:20" coordorigin="12006,7407" coordsize="10,20">
              <v:shape style="position:absolute;left:12006;top:7407;width:10;height:20" coordorigin="12006,7407" coordsize="10,20" path="m12006,7426l12015,7426,12015,7407,12006,7407,12006,7426xe" filled="true" fillcolor="#000000" stroked="false">
                <v:path arrowok="t"/>
                <v:fill type="solid"/>
              </v:shape>
            </v:group>
            <v:group style="position:absolute;left:12006;top:7426;width:10;height:20" coordorigin="12006,7426" coordsize="10,20">
              <v:shape style="position:absolute;left:12006;top:7426;width:10;height:20" coordorigin="12006,7426" coordsize="10,20" path="m12006,7446l12015,7446,12015,7426,12006,7426,12006,7446xe" filled="true" fillcolor="#000000" stroked="false">
                <v:path arrowok="t"/>
                <v:fill type="solid"/>
              </v:shape>
            </v:group>
            <v:group style="position:absolute;left:12006;top:7446;width:10;height:20" coordorigin="12006,7446" coordsize="10,20">
              <v:shape style="position:absolute;left:12006;top:7446;width:10;height:20" coordorigin="12006,7446" coordsize="10,20" path="m12006,7465l12015,7465,12015,7446,12006,7446,12006,7465xe" filled="true" fillcolor="#000000" stroked="false">
                <v:path arrowok="t"/>
                <v:fill type="solid"/>
              </v:shape>
            </v:group>
            <v:group style="position:absolute;left:12006;top:7465;width:10;height:20" coordorigin="12006,7465" coordsize="10,20">
              <v:shape style="position:absolute;left:12006;top:7465;width:10;height:20" coordorigin="12006,7465" coordsize="10,20" path="m12006,7484l12015,7484,12015,7465,12006,7465,12006,7484xe" filled="true" fillcolor="#000000" stroked="false">
                <v:path arrowok="t"/>
                <v:fill type="solid"/>
              </v:shape>
            </v:group>
            <v:group style="position:absolute;left:12006;top:7484;width:10;height:20" coordorigin="12006,7484" coordsize="10,20">
              <v:shape style="position:absolute;left:12006;top:7484;width:10;height:20" coordorigin="12006,7484" coordsize="10,20" path="m12006,7503l12015,7503,12015,7484,12006,7484,12006,7503xe" filled="true" fillcolor="#000000" stroked="false">
                <v:path arrowok="t"/>
                <v:fill type="solid"/>
              </v:shape>
            </v:group>
            <v:group style="position:absolute;left:12006;top:7503;width:10;height:20" coordorigin="12006,7503" coordsize="10,20">
              <v:shape style="position:absolute;left:12006;top:7503;width:10;height:20" coordorigin="12006,7503" coordsize="10,20" path="m12006,7522l12015,7522,12015,7503,12006,7503,12006,7522xe" filled="true" fillcolor="#000000" stroked="false">
                <v:path arrowok="t"/>
                <v:fill type="solid"/>
              </v:shape>
            </v:group>
            <v:group style="position:absolute;left:12006;top:7522;width:10;height:20" coordorigin="12006,7522" coordsize="10,20">
              <v:shape style="position:absolute;left:12006;top:7522;width:10;height:20" coordorigin="12006,7522" coordsize="10,20" path="m12006,7542l12015,7542,12015,7522,12006,7522,12006,7542xe" filled="true" fillcolor="#000000" stroked="false">
                <v:path arrowok="t"/>
                <v:fill type="solid"/>
              </v:shape>
            </v:group>
            <v:group style="position:absolute;left:12006;top:7545;width:10;height:2" coordorigin="12006,7545" coordsize="10,2">
              <v:shape style="position:absolute;left:12006;top:7545;width:10;height:2" coordorigin="12006,7545" coordsize="10,0" path="m12006,7545l12015,7545e" filled="false" stroked="true" strokeweight=".300018pt" strokecolor="#000000">
                <v:path arrowok="t"/>
              </v:shape>
            </v:group>
            <v:group style="position:absolute;left:13705;top:7330;width:10;height:20" coordorigin="13705,7330" coordsize="10,20">
              <v:shape style="position:absolute;left:13705;top:7330;width:10;height:20" coordorigin="13705,7330" coordsize="10,20" path="m13705,7350l13714,7350,13714,7330,13705,7330,13705,7350xe" filled="true" fillcolor="#000000" stroked="false">
                <v:path arrowok="t"/>
                <v:fill type="solid"/>
              </v:shape>
            </v:group>
            <v:group style="position:absolute;left:13705;top:7350;width:10;height:20" coordorigin="13705,7350" coordsize="10,20">
              <v:shape style="position:absolute;left:13705;top:7350;width:10;height:20" coordorigin="13705,7350" coordsize="10,20" path="m13705,7369l13714,7369,13714,7350,13705,7350,13705,7369xe" filled="true" fillcolor="#000000" stroked="false">
                <v:path arrowok="t"/>
                <v:fill type="solid"/>
              </v:shape>
            </v:group>
            <v:group style="position:absolute;left:13705;top:7369;width:10;height:20" coordorigin="13705,7369" coordsize="10,20">
              <v:shape style="position:absolute;left:13705;top:7369;width:10;height:20" coordorigin="13705,7369" coordsize="10,20" path="m13705,7388l13714,7388,13714,7369,13705,7369,13705,7388xe" filled="true" fillcolor="#000000" stroked="false">
                <v:path arrowok="t"/>
                <v:fill type="solid"/>
              </v:shape>
            </v:group>
            <v:group style="position:absolute;left:13705;top:7388;width:10;height:20" coordorigin="13705,7388" coordsize="10,20">
              <v:shape style="position:absolute;left:13705;top:7388;width:10;height:20" coordorigin="13705,7388" coordsize="10,20" path="m13705,7407l13714,7407,13714,7388,13705,7388,13705,7407xe" filled="true" fillcolor="#000000" stroked="false">
                <v:path arrowok="t"/>
                <v:fill type="solid"/>
              </v:shape>
            </v:group>
            <v:group style="position:absolute;left:13705;top:7407;width:10;height:20" coordorigin="13705,7407" coordsize="10,20">
              <v:shape style="position:absolute;left:13705;top:7407;width:10;height:20" coordorigin="13705,7407" coordsize="10,20" path="m13705,7426l13714,7426,13714,7407,13705,7407,13705,7426xe" filled="true" fillcolor="#000000" stroked="false">
                <v:path arrowok="t"/>
                <v:fill type="solid"/>
              </v:shape>
            </v:group>
            <v:group style="position:absolute;left:13705;top:7426;width:10;height:20" coordorigin="13705,7426" coordsize="10,20">
              <v:shape style="position:absolute;left:13705;top:7426;width:10;height:20" coordorigin="13705,7426" coordsize="10,20" path="m13705,7446l13714,7446,13714,7426,13705,7426,13705,7446xe" filled="true" fillcolor="#000000" stroked="false">
                <v:path arrowok="t"/>
                <v:fill type="solid"/>
              </v:shape>
            </v:group>
            <v:group style="position:absolute;left:13705;top:7446;width:10;height:20" coordorigin="13705,7446" coordsize="10,20">
              <v:shape style="position:absolute;left:13705;top:7446;width:10;height:20" coordorigin="13705,7446" coordsize="10,20" path="m13705,7465l13714,7465,13714,7446,13705,7446,13705,7465xe" filled="true" fillcolor="#000000" stroked="false">
                <v:path arrowok="t"/>
                <v:fill type="solid"/>
              </v:shape>
            </v:group>
            <v:group style="position:absolute;left:13705;top:7465;width:10;height:20" coordorigin="13705,7465" coordsize="10,20">
              <v:shape style="position:absolute;left:13705;top:7465;width:10;height:20" coordorigin="13705,7465" coordsize="10,20" path="m13705,7484l13714,7484,13714,7465,13705,7465,13705,7484xe" filled="true" fillcolor="#000000" stroked="false">
                <v:path arrowok="t"/>
                <v:fill type="solid"/>
              </v:shape>
            </v:group>
            <v:group style="position:absolute;left:13705;top:7484;width:10;height:20" coordorigin="13705,7484" coordsize="10,20">
              <v:shape style="position:absolute;left:13705;top:7484;width:10;height:20" coordorigin="13705,7484" coordsize="10,20" path="m13705,7503l13714,7503,13714,7484,13705,7484,13705,7503xe" filled="true" fillcolor="#000000" stroked="false">
                <v:path arrowok="t"/>
                <v:fill type="solid"/>
              </v:shape>
            </v:group>
            <v:group style="position:absolute;left:13705;top:7503;width:10;height:20" coordorigin="13705,7503" coordsize="10,20">
              <v:shape style="position:absolute;left:13705;top:7503;width:10;height:20" coordorigin="13705,7503" coordsize="10,20" path="m13705,7522l13714,7522,13714,7503,13705,7503,13705,7522xe" filled="true" fillcolor="#000000" stroked="false">
                <v:path arrowok="t"/>
                <v:fill type="solid"/>
              </v:shape>
            </v:group>
            <v:group style="position:absolute;left:13705;top:7522;width:10;height:20" coordorigin="13705,7522" coordsize="10,20">
              <v:shape style="position:absolute;left:13705;top:7522;width:10;height:20" coordorigin="13705,7522" coordsize="10,20" path="m13705,7542l13714,7542,13714,7522,13705,7522,13705,7542xe" filled="true" fillcolor="#000000" stroked="false">
                <v:path arrowok="t"/>
                <v:fill type="solid"/>
              </v:shape>
            </v:group>
            <v:group style="position:absolute;left:13705;top:7545;width:10;height:2" coordorigin="13705,7545" coordsize="10,2">
              <v:shape style="position:absolute;left:13705;top:7545;width:10;height:2" coordorigin="13705,7545" coordsize="10,0" path="m13705,7545l13714,7545e" filled="false" stroked="true" strokeweight=".300018pt" strokecolor="#000000">
                <v:path arrowok="t"/>
              </v:shape>
            </v:group>
            <v:group style="position:absolute;left:3269;top:7552;width:10;height:2" coordorigin="3269,7552" coordsize="10,2">
              <v:shape style="position:absolute;left:3269;top:7552;width:10;height:2" coordorigin="3269,7552" coordsize="10,0" path="m3269,7552l3279,7552e" filled="false" stroked="true" strokeweight=".479981pt" strokecolor="#000000">
                <v:path arrowok="t"/>
              </v:shape>
              <v:shape style="position:absolute;left:1128;top:7548;width:3453;height:10" type="#_x0000_t75" stroked="false">
                <v:imagedata r:id="rId231" o:title=""/>
              </v:shape>
              <v:shape style="position:absolute;left:4576;top:7548;width:625;height:10" type="#_x0000_t75" stroked="false">
                <v:imagedata r:id="rId224" o:title=""/>
              </v:shape>
              <v:shape style="position:absolute;left:5196;top:7548;width:2838;height:10" type="#_x0000_t75" stroked="false">
                <v:imagedata r:id="rId225" o:title=""/>
              </v:shape>
              <v:shape style="position:absolute;left:8030;top:7548;width:717;height:10" type="#_x0000_t75" stroked="false">
                <v:imagedata r:id="rId216" o:title=""/>
              </v:shape>
              <v:shape style="position:absolute;left:8742;top:7548;width:856;height:10" type="#_x0000_t75" stroked="false">
                <v:imagedata r:id="rId217" o:title=""/>
              </v:shape>
              <v:shape style="position:absolute;left:9592;top:7548;width:853;height:10" type="#_x0000_t75" stroked="false">
                <v:imagedata r:id="rId218" o:title=""/>
              </v:shape>
              <v:shape style="position:absolute;left:10441;top:7548;width:1565;height:10" type="#_x0000_t75" stroked="false">
                <v:imagedata r:id="rId219" o:title=""/>
              </v:shape>
              <v:shape style="position:absolute;left:12001;top:7548;width:3412;height:10" type="#_x0000_t75" stroked="false">
                <v:imagedata r:id="rId220" o:title=""/>
              </v:shape>
            </v:group>
            <v:group style="position:absolute;left:3269;top:7557;width:10;height:20" coordorigin="3269,7557" coordsize="10,20">
              <v:shape style="position:absolute;left:3269;top:7557;width:10;height:20" coordorigin="3269,7557" coordsize="10,20" path="m3269,7576l3279,7576,3279,7557,3269,7557,3269,7576xe" filled="true" fillcolor="#000000" stroked="false">
                <v:path arrowok="t"/>
                <v:fill type="solid"/>
              </v:shape>
            </v:group>
            <v:group style="position:absolute;left:3269;top:7576;width:10;height:20" coordorigin="3269,7576" coordsize="10,20">
              <v:shape style="position:absolute;left:3269;top:7576;width:10;height:20" coordorigin="3269,7576" coordsize="10,20" path="m3269,7596l3279,7596,3279,7576,3269,7576,3269,7596xe" filled="true" fillcolor="#000000" stroked="false">
                <v:path arrowok="t"/>
                <v:fill type="solid"/>
              </v:shape>
            </v:group>
            <v:group style="position:absolute;left:3269;top:7596;width:10;height:20" coordorigin="3269,7596" coordsize="10,20">
              <v:shape style="position:absolute;left:3269;top:7596;width:10;height:20" coordorigin="3269,7596" coordsize="10,20" path="m3269,7615l3279,7615,3279,7596,3269,7596,3269,7615xe" filled="true" fillcolor="#000000" stroked="false">
                <v:path arrowok="t"/>
                <v:fill type="solid"/>
              </v:shape>
            </v:group>
            <v:group style="position:absolute;left:3269;top:7615;width:10;height:20" coordorigin="3269,7615" coordsize="10,20">
              <v:shape style="position:absolute;left:3269;top:7615;width:10;height:20" coordorigin="3269,7615" coordsize="10,20" path="m3269,7634l3279,7634,3279,7615,3269,7615,3269,7634xe" filled="true" fillcolor="#000000" stroked="false">
                <v:path arrowok="t"/>
                <v:fill type="solid"/>
              </v:shape>
            </v:group>
            <v:group style="position:absolute;left:3269;top:7634;width:10;height:20" coordorigin="3269,7634" coordsize="10,20">
              <v:shape style="position:absolute;left:3269;top:7634;width:10;height:20" coordorigin="3269,7634" coordsize="10,20" path="m3269,7653l3279,7653,3279,7634,3269,7634,3269,7653xe" filled="true" fillcolor="#000000" stroked="false">
                <v:path arrowok="t"/>
                <v:fill type="solid"/>
              </v:shape>
            </v:group>
            <v:group style="position:absolute;left:3269;top:7653;width:10;height:20" coordorigin="3269,7653" coordsize="10,20">
              <v:shape style="position:absolute;left:3269;top:7653;width:10;height:20" coordorigin="3269,7653" coordsize="10,20" path="m3269,7672l3279,7672,3279,7653,3269,7653,3269,7672xe" filled="true" fillcolor="#000000" stroked="false">
                <v:path arrowok="t"/>
                <v:fill type="solid"/>
              </v:shape>
            </v:group>
            <v:group style="position:absolute;left:3269;top:7672;width:10;height:20" coordorigin="3269,7672" coordsize="10,20">
              <v:shape style="position:absolute;left:3269;top:7672;width:10;height:20" coordorigin="3269,7672" coordsize="10,20" path="m3269,7692l3279,7692,3279,7672,3269,7672,3269,7692xe" filled="true" fillcolor="#000000" stroked="false">
                <v:path arrowok="t"/>
                <v:fill type="solid"/>
              </v:shape>
            </v:group>
            <v:group style="position:absolute;left:3269;top:7692;width:10;height:20" coordorigin="3269,7692" coordsize="10,20">
              <v:shape style="position:absolute;left:3269;top:7692;width:10;height:20" coordorigin="3269,7692" coordsize="10,20" path="m3269,7711l3279,7711,3279,7692,3269,7692,3269,7711xe" filled="true" fillcolor="#000000" stroked="false">
                <v:path arrowok="t"/>
                <v:fill type="solid"/>
              </v:shape>
            </v:group>
            <v:group style="position:absolute;left:3269;top:7711;width:10;height:20" coordorigin="3269,7711" coordsize="10,20">
              <v:shape style="position:absolute;left:3269;top:7711;width:10;height:20" coordorigin="3269,7711" coordsize="10,20" path="m3269,7730l3279,7730,3279,7711,3269,7711,3269,7730xe" filled="true" fillcolor="#000000" stroked="false">
                <v:path arrowok="t"/>
                <v:fill type="solid"/>
              </v:shape>
            </v:group>
            <v:group style="position:absolute;left:3269;top:7730;width:10;height:20" coordorigin="3269,7730" coordsize="10,20">
              <v:shape style="position:absolute;left:3269;top:7730;width:10;height:20" coordorigin="3269,7730" coordsize="10,20" path="m3269,7749l3279,7749,3279,7730,3269,7730,3269,7749xe" filled="true" fillcolor="#000000" stroked="false">
                <v:path arrowok="t"/>
                <v:fill type="solid"/>
              </v:shape>
            </v:group>
            <v:group style="position:absolute;left:3269;top:7749;width:10;height:20" coordorigin="3269,7749" coordsize="10,20">
              <v:shape style="position:absolute;left:3269;top:7749;width:10;height:20" coordorigin="3269,7749" coordsize="10,20" path="m3269,7768l3279,7768,3279,7749,3269,7749,3269,7768xe" filled="true" fillcolor="#000000" stroked="false">
                <v:path arrowok="t"/>
                <v:fill type="solid"/>
              </v:shape>
            </v:group>
            <v:group style="position:absolute;left:3269;top:7771;width:10;height:2" coordorigin="3269,7771" coordsize="10,2">
              <v:shape style="position:absolute;left:3269;top:7771;width:10;height:2" coordorigin="3269,7771" coordsize="10,0" path="m3269,7771l3279,7771e" filled="false" stroked="true" strokeweight=".299988pt" strokecolor="#000000">
                <v:path arrowok="t"/>
              </v:shape>
            </v:group>
            <v:group style="position:absolute;left:4581;top:7557;width:10;height:20" coordorigin="4581,7557" coordsize="10,20">
              <v:shape style="position:absolute;left:4581;top:7557;width:10;height:20" coordorigin="4581,7557" coordsize="10,20" path="m4581,7576l4590,7576,4590,7557,4581,7557,4581,7576xe" filled="true" fillcolor="#000000" stroked="false">
                <v:path arrowok="t"/>
                <v:fill type="solid"/>
              </v:shape>
            </v:group>
            <v:group style="position:absolute;left:4581;top:7576;width:10;height:20" coordorigin="4581,7576" coordsize="10,20">
              <v:shape style="position:absolute;left:4581;top:7576;width:10;height:20" coordorigin="4581,7576" coordsize="10,20" path="m4581,7596l4590,7596,4590,7576,4581,7576,4581,7596xe" filled="true" fillcolor="#000000" stroked="false">
                <v:path arrowok="t"/>
                <v:fill type="solid"/>
              </v:shape>
            </v:group>
            <v:group style="position:absolute;left:4581;top:7596;width:10;height:20" coordorigin="4581,7596" coordsize="10,20">
              <v:shape style="position:absolute;left:4581;top:7596;width:10;height:20" coordorigin="4581,7596" coordsize="10,20" path="m4581,7615l4590,7615,4590,7596,4581,7596,4581,7615xe" filled="true" fillcolor="#000000" stroked="false">
                <v:path arrowok="t"/>
                <v:fill type="solid"/>
              </v:shape>
            </v:group>
            <v:group style="position:absolute;left:4581;top:7615;width:10;height:20" coordorigin="4581,7615" coordsize="10,20">
              <v:shape style="position:absolute;left:4581;top:7615;width:10;height:20" coordorigin="4581,7615" coordsize="10,20" path="m4581,7634l4590,7634,4590,7615,4581,7615,4581,7634xe" filled="true" fillcolor="#000000" stroked="false">
                <v:path arrowok="t"/>
                <v:fill type="solid"/>
              </v:shape>
            </v:group>
            <v:group style="position:absolute;left:4581;top:7634;width:10;height:20" coordorigin="4581,7634" coordsize="10,20">
              <v:shape style="position:absolute;left:4581;top:7634;width:10;height:20" coordorigin="4581,7634" coordsize="10,20" path="m4581,7653l4590,7653,4590,7634,4581,7634,4581,7653xe" filled="true" fillcolor="#000000" stroked="false">
                <v:path arrowok="t"/>
                <v:fill type="solid"/>
              </v:shape>
            </v:group>
            <v:group style="position:absolute;left:4581;top:7653;width:10;height:20" coordorigin="4581,7653" coordsize="10,20">
              <v:shape style="position:absolute;left:4581;top:7653;width:10;height:20" coordorigin="4581,7653" coordsize="10,20" path="m4581,7672l4590,7672,4590,7653,4581,7653,4581,7672xe" filled="true" fillcolor="#000000" stroked="false">
                <v:path arrowok="t"/>
                <v:fill type="solid"/>
              </v:shape>
            </v:group>
            <v:group style="position:absolute;left:4581;top:7672;width:10;height:20" coordorigin="4581,7672" coordsize="10,20">
              <v:shape style="position:absolute;left:4581;top:7672;width:10;height:20" coordorigin="4581,7672" coordsize="10,20" path="m4581,7692l4590,7692,4590,7672,4581,7672,4581,7692xe" filled="true" fillcolor="#000000" stroked="false">
                <v:path arrowok="t"/>
                <v:fill type="solid"/>
              </v:shape>
            </v:group>
            <v:group style="position:absolute;left:4581;top:7692;width:10;height:20" coordorigin="4581,7692" coordsize="10,20">
              <v:shape style="position:absolute;left:4581;top:7692;width:10;height:20" coordorigin="4581,7692" coordsize="10,20" path="m4581,7711l4590,7711,4590,7692,4581,7692,4581,7711xe" filled="true" fillcolor="#000000" stroked="false">
                <v:path arrowok="t"/>
                <v:fill type="solid"/>
              </v:shape>
            </v:group>
            <v:group style="position:absolute;left:4581;top:7711;width:10;height:20" coordorigin="4581,7711" coordsize="10,20">
              <v:shape style="position:absolute;left:4581;top:7711;width:10;height:20" coordorigin="4581,7711" coordsize="10,20" path="m4581,7730l4590,7730,4590,7711,4581,7711,4581,7730xe" filled="true" fillcolor="#000000" stroked="false">
                <v:path arrowok="t"/>
                <v:fill type="solid"/>
              </v:shape>
            </v:group>
            <v:group style="position:absolute;left:4581;top:7730;width:10;height:20" coordorigin="4581,7730" coordsize="10,20">
              <v:shape style="position:absolute;left:4581;top:7730;width:10;height:20" coordorigin="4581,7730" coordsize="10,20" path="m4581,7749l4590,7749,4590,7730,4581,7730,4581,7749xe" filled="true" fillcolor="#000000" stroked="false">
                <v:path arrowok="t"/>
                <v:fill type="solid"/>
              </v:shape>
            </v:group>
            <v:group style="position:absolute;left:4581;top:7749;width:10;height:20" coordorigin="4581,7749" coordsize="10,20">
              <v:shape style="position:absolute;left:4581;top:7749;width:10;height:20" coordorigin="4581,7749" coordsize="10,20" path="m4581,7768l4590,7768,4590,7749,4581,7749,4581,7768xe" filled="true" fillcolor="#000000" stroked="false">
                <v:path arrowok="t"/>
                <v:fill type="solid"/>
              </v:shape>
            </v:group>
            <v:group style="position:absolute;left:4581;top:7771;width:10;height:2" coordorigin="4581,7771" coordsize="10,2">
              <v:shape style="position:absolute;left:4581;top:7771;width:10;height:2" coordorigin="4581,7771" coordsize="10,0" path="m4581,7771l4590,7771e" filled="false" stroked="true" strokeweight=".299988pt" strokecolor="#000000">
                <v:path arrowok="t"/>
              </v:shape>
            </v:group>
            <v:group style="position:absolute;left:5201;top:7557;width:10;height:20" coordorigin="5201,7557" coordsize="10,20">
              <v:shape style="position:absolute;left:5201;top:7557;width:10;height:20" coordorigin="5201,7557" coordsize="10,20" path="m5201,7576l5211,7576,5211,7557,5201,7557,5201,7576xe" filled="true" fillcolor="#000000" stroked="false">
                <v:path arrowok="t"/>
                <v:fill type="solid"/>
              </v:shape>
            </v:group>
            <v:group style="position:absolute;left:5201;top:7576;width:10;height:20" coordorigin="5201,7576" coordsize="10,20">
              <v:shape style="position:absolute;left:5201;top:7576;width:10;height:20" coordorigin="5201,7576" coordsize="10,20" path="m5201,7596l5211,7596,5211,7576,5201,7576,5201,7596xe" filled="true" fillcolor="#000000" stroked="false">
                <v:path arrowok="t"/>
                <v:fill type="solid"/>
              </v:shape>
            </v:group>
            <v:group style="position:absolute;left:5201;top:7596;width:10;height:20" coordorigin="5201,7596" coordsize="10,20">
              <v:shape style="position:absolute;left:5201;top:7596;width:10;height:20" coordorigin="5201,7596" coordsize="10,20" path="m5201,7615l5211,7615,5211,7596,5201,7596,5201,7615xe" filled="true" fillcolor="#000000" stroked="false">
                <v:path arrowok="t"/>
                <v:fill type="solid"/>
              </v:shape>
            </v:group>
            <v:group style="position:absolute;left:5201;top:7615;width:10;height:20" coordorigin="5201,7615" coordsize="10,20">
              <v:shape style="position:absolute;left:5201;top:7615;width:10;height:20" coordorigin="5201,7615" coordsize="10,20" path="m5201,7634l5211,7634,5211,7615,5201,7615,5201,7634xe" filled="true" fillcolor="#000000" stroked="false">
                <v:path arrowok="t"/>
                <v:fill type="solid"/>
              </v:shape>
            </v:group>
            <v:group style="position:absolute;left:5201;top:7634;width:10;height:20" coordorigin="5201,7634" coordsize="10,20">
              <v:shape style="position:absolute;left:5201;top:7634;width:10;height:20" coordorigin="5201,7634" coordsize="10,20" path="m5201,7653l5211,7653,5211,7634,5201,7634,5201,7653xe" filled="true" fillcolor="#000000" stroked="false">
                <v:path arrowok="t"/>
                <v:fill type="solid"/>
              </v:shape>
            </v:group>
            <v:group style="position:absolute;left:5201;top:7653;width:10;height:20" coordorigin="5201,7653" coordsize="10,20">
              <v:shape style="position:absolute;left:5201;top:7653;width:10;height:20" coordorigin="5201,7653" coordsize="10,20" path="m5201,7672l5211,7672,5211,7653,5201,7653,5201,7672xe" filled="true" fillcolor="#000000" stroked="false">
                <v:path arrowok="t"/>
                <v:fill type="solid"/>
              </v:shape>
            </v:group>
            <v:group style="position:absolute;left:5201;top:7672;width:10;height:20" coordorigin="5201,7672" coordsize="10,20">
              <v:shape style="position:absolute;left:5201;top:7672;width:10;height:20" coordorigin="5201,7672" coordsize="10,20" path="m5201,7692l5211,7692,5211,7672,5201,7672,5201,7692xe" filled="true" fillcolor="#000000" stroked="false">
                <v:path arrowok="t"/>
                <v:fill type="solid"/>
              </v:shape>
            </v:group>
            <v:group style="position:absolute;left:5201;top:7692;width:10;height:20" coordorigin="5201,7692" coordsize="10,20">
              <v:shape style="position:absolute;left:5201;top:7692;width:10;height:20" coordorigin="5201,7692" coordsize="10,20" path="m5201,7711l5211,7711,5211,7692,5201,7692,5201,7711xe" filled="true" fillcolor="#000000" stroked="false">
                <v:path arrowok="t"/>
                <v:fill type="solid"/>
              </v:shape>
            </v:group>
            <v:group style="position:absolute;left:5201;top:7711;width:10;height:20" coordorigin="5201,7711" coordsize="10,20">
              <v:shape style="position:absolute;left:5201;top:7711;width:10;height:20" coordorigin="5201,7711" coordsize="10,20" path="m5201,7730l5211,7730,5211,7711,5201,7711,5201,7730xe" filled="true" fillcolor="#000000" stroked="false">
                <v:path arrowok="t"/>
                <v:fill type="solid"/>
              </v:shape>
            </v:group>
            <v:group style="position:absolute;left:5201;top:7730;width:10;height:20" coordorigin="5201,7730" coordsize="10,20">
              <v:shape style="position:absolute;left:5201;top:7730;width:10;height:20" coordorigin="5201,7730" coordsize="10,20" path="m5201,7749l5211,7749,5211,7730,5201,7730,5201,7749xe" filled="true" fillcolor="#000000" stroked="false">
                <v:path arrowok="t"/>
                <v:fill type="solid"/>
              </v:shape>
            </v:group>
            <v:group style="position:absolute;left:5201;top:7749;width:10;height:20" coordorigin="5201,7749" coordsize="10,20">
              <v:shape style="position:absolute;left:5201;top:7749;width:10;height:20" coordorigin="5201,7749" coordsize="10,20" path="m5201,7768l5211,7768,5211,7749,5201,7749,5201,7768xe" filled="true" fillcolor="#000000" stroked="false">
                <v:path arrowok="t"/>
                <v:fill type="solid"/>
              </v:shape>
            </v:group>
            <v:group style="position:absolute;left:5201;top:7771;width:10;height:2" coordorigin="5201,7771" coordsize="10,2">
              <v:shape style="position:absolute;left:5201;top:7771;width:10;height:2" coordorigin="5201,7771" coordsize="10,0" path="m5201,7771l5211,7771e" filled="false" stroked="true" strokeweight=".299988pt" strokecolor="#000000">
                <v:path arrowok="t"/>
              </v:shape>
            </v:group>
            <v:group style="position:absolute;left:5909;top:7557;width:10;height:20" coordorigin="5909,7557" coordsize="10,20">
              <v:shape style="position:absolute;left:5909;top:7557;width:10;height:20" coordorigin="5909,7557" coordsize="10,20" path="m5909,7576l5919,7576,5919,7557,5909,7557,5909,7576xe" filled="true" fillcolor="#000000" stroked="false">
                <v:path arrowok="t"/>
                <v:fill type="solid"/>
              </v:shape>
            </v:group>
            <v:group style="position:absolute;left:5909;top:7576;width:10;height:20" coordorigin="5909,7576" coordsize="10,20">
              <v:shape style="position:absolute;left:5909;top:7576;width:10;height:20" coordorigin="5909,7576" coordsize="10,20" path="m5909,7596l5919,7596,5919,7576,5909,7576,5909,7596xe" filled="true" fillcolor="#000000" stroked="false">
                <v:path arrowok="t"/>
                <v:fill type="solid"/>
              </v:shape>
            </v:group>
            <v:group style="position:absolute;left:5909;top:7596;width:10;height:20" coordorigin="5909,7596" coordsize="10,20">
              <v:shape style="position:absolute;left:5909;top:7596;width:10;height:20" coordorigin="5909,7596" coordsize="10,20" path="m5909,7615l5919,7615,5919,7596,5909,7596,5909,7615xe" filled="true" fillcolor="#000000" stroked="false">
                <v:path arrowok="t"/>
                <v:fill type="solid"/>
              </v:shape>
            </v:group>
            <v:group style="position:absolute;left:5909;top:7615;width:10;height:20" coordorigin="5909,7615" coordsize="10,20">
              <v:shape style="position:absolute;left:5909;top:7615;width:10;height:20" coordorigin="5909,7615" coordsize="10,20" path="m5909,7634l5919,7634,5919,7615,5909,7615,5909,7634xe" filled="true" fillcolor="#000000" stroked="false">
                <v:path arrowok="t"/>
                <v:fill type="solid"/>
              </v:shape>
            </v:group>
            <v:group style="position:absolute;left:5909;top:7634;width:10;height:20" coordorigin="5909,7634" coordsize="10,20">
              <v:shape style="position:absolute;left:5909;top:7634;width:10;height:20" coordorigin="5909,7634" coordsize="10,20" path="m5909,7653l5919,7653,5919,7634,5909,7634,5909,7653xe" filled="true" fillcolor="#000000" stroked="false">
                <v:path arrowok="t"/>
                <v:fill type="solid"/>
              </v:shape>
            </v:group>
            <v:group style="position:absolute;left:5909;top:7653;width:10;height:20" coordorigin="5909,7653" coordsize="10,20">
              <v:shape style="position:absolute;left:5909;top:7653;width:10;height:20" coordorigin="5909,7653" coordsize="10,20" path="m5909,7672l5919,7672,5919,7653,5909,7653,5909,7672xe" filled="true" fillcolor="#000000" stroked="false">
                <v:path arrowok="t"/>
                <v:fill type="solid"/>
              </v:shape>
            </v:group>
            <v:group style="position:absolute;left:5909;top:7672;width:10;height:20" coordorigin="5909,7672" coordsize="10,20">
              <v:shape style="position:absolute;left:5909;top:7672;width:10;height:20" coordorigin="5909,7672" coordsize="10,20" path="m5909,7692l5919,7692,5919,7672,5909,7672,5909,7692xe" filled="true" fillcolor="#000000" stroked="false">
                <v:path arrowok="t"/>
                <v:fill type="solid"/>
              </v:shape>
            </v:group>
            <v:group style="position:absolute;left:5909;top:7692;width:10;height:20" coordorigin="5909,7692" coordsize="10,20">
              <v:shape style="position:absolute;left:5909;top:7692;width:10;height:20" coordorigin="5909,7692" coordsize="10,20" path="m5909,7711l5919,7711,5919,7692,5909,7692,5909,7711xe" filled="true" fillcolor="#000000" stroked="false">
                <v:path arrowok="t"/>
                <v:fill type="solid"/>
              </v:shape>
            </v:group>
            <v:group style="position:absolute;left:5909;top:7711;width:10;height:20" coordorigin="5909,7711" coordsize="10,20">
              <v:shape style="position:absolute;left:5909;top:7711;width:10;height:20" coordorigin="5909,7711" coordsize="10,20" path="m5909,7730l5919,7730,5919,7711,5909,7711,5909,7730xe" filled="true" fillcolor="#000000" stroked="false">
                <v:path arrowok="t"/>
                <v:fill type="solid"/>
              </v:shape>
            </v:group>
            <v:group style="position:absolute;left:5909;top:7730;width:10;height:20" coordorigin="5909,7730" coordsize="10,20">
              <v:shape style="position:absolute;left:5909;top:7730;width:10;height:20" coordorigin="5909,7730" coordsize="10,20" path="m5909,7749l5919,7749,5919,7730,5909,7730,5909,7749xe" filled="true" fillcolor="#000000" stroked="false">
                <v:path arrowok="t"/>
                <v:fill type="solid"/>
              </v:shape>
            </v:group>
            <v:group style="position:absolute;left:5909;top:7749;width:10;height:20" coordorigin="5909,7749" coordsize="10,20">
              <v:shape style="position:absolute;left:5909;top:7749;width:10;height:20" coordorigin="5909,7749" coordsize="10,20" path="m5909,7768l5919,7768,5919,7749,5909,7749,5909,7768xe" filled="true" fillcolor="#000000" stroked="false">
                <v:path arrowok="t"/>
                <v:fill type="solid"/>
              </v:shape>
            </v:group>
            <v:group style="position:absolute;left:5909;top:7771;width:10;height:2" coordorigin="5909,7771" coordsize="10,2">
              <v:shape style="position:absolute;left:5909;top:7771;width:10;height:2" coordorigin="5909,7771" coordsize="10,0" path="m5909,7771l5919,7771e" filled="false" stroked="true" strokeweight=".299988pt" strokecolor="#000000">
                <v:path arrowok="t"/>
              </v:shape>
            </v:group>
            <v:group style="position:absolute;left:6478;top:7557;width:10;height:20" coordorigin="6478,7557" coordsize="10,20">
              <v:shape style="position:absolute;left:6478;top:7557;width:10;height:20" coordorigin="6478,7557" coordsize="10,20" path="m6478,7576l6488,7576,6488,7557,6478,7557,6478,7576xe" filled="true" fillcolor="#000000" stroked="false">
                <v:path arrowok="t"/>
                <v:fill type="solid"/>
              </v:shape>
            </v:group>
            <v:group style="position:absolute;left:6478;top:7576;width:10;height:20" coordorigin="6478,7576" coordsize="10,20">
              <v:shape style="position:absolute;left:6478;top:7576;width:10;height:20" coordorigin="6478,7576" coordsize="10,20" path="m6478,7596l6488,7596,6488,7576,6478,7576,6478,7596xe" filled="true" fillcolor="#000000" stroked="false">
                <v:path arrowok="t"/>
                <v:fill type="solid"/>
              </v:shape>
            </v:group>
            <v:group style="position:absolute;left:6478;top:7596;width:10;height:20" coordorigin="6478,7596" coordsize="10,20">
              <v:shape style="position:absolute;left:6478;top:7596;width:10;height:20" coordorigin="6478,7596" coordsize="10,20" path="m6478,7615l6488,7615,6488,7596,6478,7596,6478,7615xe" filled="true" fillcolor="#000000" stroked="false">
                <v:path arrowok="t"/>
                <v:fill type="solid"/>
              </v:shape>
            </v:group>
            <v:group style="position:absolute;left:6478;top:7615;width:10;height:20" coordorigin="6478,7615" coordsize="10,20">
              <v:shape style="position:absolute;left:6478;top:7615;width:10;height:20" coordorigin="6478,7615" coordsize="10,20" path="m6478,7634l6488,7634,6488,7615,6478,7615,6478,7634xe" filled="true" fillcolor="#000000" stroked="false">
                <v:path arrowok="t"/>
                <v:fill type="solid"/>
              </v:shape>
            </v:group>
            <v:group style="position:absolute;left:6478;top:7634;width:10;height:20" coordorigin="6478,7634" coordsize="10,20">
              <v:shape style="position:absolute;left:6478;top:7634;width:10;height:20" coordorigin="6478,7634" coordsize="10,20" path="m6478,7653l6488,7653,6488,7634,6478,7634,6478,7653xe" filled="true" fillcolor="#000000" stroked="false">
                <v:path arrowok="t"/>
                <v:fill type="solid"/>
              </v:shape>
            </v:group>
            <v:group style="position:absolute;left:6478;top:7653;width:10;height:20" coordorigin="6478,7653" coordsize="10,20">
              <v:shape style="position:absolute;left:6478;top:7653;width:10;height:20" coordorigin="6478,7653" coordsize="10,20" path="m6478,7672l6488,7672,6488,7653,6478,7653,6478,7672xe" filled="true" fillcolor="#000000" stroked="false">
                <v:path arrowok="t"/>
                <v:fill type="solid"/>
              </v:shape>
            </v:group>
            <v:group style="position:absolute;left:6478;top:7672;width:10;height:20" coordorigin="6478,7672" coordsize="10,20">
              <v:shape style="position:absolute;left:6478;top:7672;width:10;height:20" coordorigin="6478,7672" coordsize="10,20" path="m6478,7692l6488,7692,6488,7672,6478,7672,6478,7692xe" filled="true" fillcolor="#000000" stroked="false">
                <v:path arrowok="t"/>
                <v:fill type="solid"/>
              </v:shape>
            </v:group>
            <v:group style="position:absolute;left:6478;top:7692;width:10;height:20" coordorigin="6478,7692" coordsize="10,20">
              <v:shape style="position:absolute;left:6478;top:7692;width:10;height:20" coordorigin="6478,7692" coordsize="10,20" path="m6478,7711l6488,7711,6488,7692,6478,7692,6478,7711xe" filled="true" fillcolor="#000000" stroked="false">
                <v:path arrowok="t"/>
                <v:fill type="solid"/>
              </v:shape>
            </v:group>
            <v:group style="position:absolute;left:6478;top:7711;width:10;height:20" coordorigin="6478,7711" coordsize="10,20">
              <v:shape style="position:absolute;left:6478;top:7711;width:10;height:20" coordorigin="6478,7711" coordsize="10,20" path="m6478,7730l6488,7730,6488,7711,6478,7711,6478,7730xe" filled="true" fillcolor="#000000" stroked="false">
                <v:path arrowok="t"/>
                <v:fill type="solid"/>
              </v:shape>
            </v:group>
            <v:group style="position:absolute;left:6478;top:7730;width:10;height:20" coordorigin="6478,7730" coordsize="10,20">
              <v:shape style="position:absolute;left:6478;top:7730;width:10;height:20" coordorigin="6478,7730" coordsize="10,20" path="m6478,7749l6488,7749,6488,7730,6478,7730,6478,7749xe" filled="true" fillcolor="#000000" stroked="false">
                <v:path arrowok="t"/>
                <v:fill type="solid"/>
              </v:shape>
            </v:group>
            <v:group style="position:absolute;left:6478;top:7749;width:10;height:20" coordorigin="6478,7749" coordsize="10,20">
              <v:shape style="position:absolute;left:6478;top:7749;width:10;height:20" coordorigin="6478,7749" coordsize="10,20" path="m6478,7768l6488,7768,6488,7749,6478,7749,6478,7768xe" filled="true" fillcolor="#000000" stroked="false">
                <v:path arrowok="t"/>
                <v:fill type="solid"/>
              </v:shape>
            </v:group>
            <v:group style="position:absolute;left:6478;top:7771;width:10;height:2" coordorigin="6478,7771" coordsize="10,2">
              <v:shape style="position:absolute;left:6478;top:7771;width:10;height:2" coordorigin="6478,7771" coordsize="10,0" path="m6478,7771l6488,7771e" filled="false" stroked="true" strokeweight=".299988pt" strokecolor="#000000">
                <v:path arrowok="t"/>
              </v:shape>
            </v:group>
            <v:group style="position:absolute;left:8034;top:7557;width:10;height:20" coordorigin="8034,7557" coordsize="10,20">
              <v:shape style="position:absolute;left:8034;top:7557;width:10;height:20" coordorigin="8034,7557" coordsize="10,20" path="m8034,7576l8044,7576,8044,7557,8034,7557,8034,7576xe" filled="true" fillcolor="#000000" stroked="false">
                <v:path arrowok="t"/>
                <v:fill type="solid"/>
              </v:shape>
            </v:group>
            <v:group style="position:absolute;left:8034;top:7576;width:10;height:20" coordorigin="8034,7576" coordsize="10,20">
              <v:shape style="position:absolute;left:8034;top:7576;width:10;height:20" coordorigin="8034,7576" coordsize="10,20" path="m8034,7596l8044,7596,8044,7576,8034,7576,8034,7596xe" filled="true" fillcolor="#000000" stroked="false">
                <v:path arrowok="t"/>
                <v:fill type="solid"/>
              </v:shape>
            </v:group>
            <v:group style="position:absolute;left:8034;top:7596;width:10;height:20" coordorigin="8034,7596" coordsize="10,20">
              <v:shape style="position:absolute;left:8034;top:7596;width:10;height:20" coordorigin="8034,7596" coordsize="10,20" path="m8034,7615l8044,7615,8044,7596,8034,7596,8034,7615xe" filled="true" fillcolor="#000000" stroked="false">
                <v:path arrowok="t"/>
                <v:fill type="solid"/>
              </v:shape>
            </v:group>
            <v:group style="position:absolute;left:8034;top:7615;width:10;height:20" coordorigin="8034,7615" coordsize="10,20">
              <v:shape style="position:absolute;left:8034;top:7615;width:10;height:20" coordorigin="8034,7615" coordsize="10,20" path="m8034,7634l8044,7634,8044,7615,8034,7615,8034,7634xe" filled="true" fillcolor="#000000" stroked="false">
                <v:path arrowok="t"/>
                <v:fill type="solid"/>
              </v:shape>
            </v:group>
            <v:group style="position:absolute;left:8034;top:7634;width:10;height:20" coordorigin="8034,7634" coordsize="10,20">
              <v:shape style="position:absolute;left:8034;top:7634;width:10;height:20" coordorigin="8034,7634" coordsize="10,20" path="m8034,7653l8044,7653,8044,7634,8034,7634,8034,7653xe" filled="true" fillcolor="#000000" stroked="false">
                <v:path arrowok="t"/>
                <v:fill type="solid"/>
              </v:shape>
            </v:group>
            <v:group style="position:absolute;left:8034;top:7653;width:10;height:20" coordorigin="8034,7653" coordsize="10,20">
              <v:shape style="position:absolute;left:8034;top:7653;width:10;height:20" coordorigin="8034,7653" coordsize="10,20" path="m8034,7672l8044,7672,8044,7653,8034,7653,8034,7672xe" filled="true" fillcolor="#000000" stroked="false">
                <v:path arrowok="t"/>
                <v:fill type="solid"/>
              </v:shape>
            </v:group>
            <v:group style="position:absolute;left:8034;top:7672;width:10;height:20" coordorigin="8034,7672" coordsize="10,20">
              <v:shape style="position:absolute;left:8034;top:7672;width:10;height:20" coordorigin="8034,7672" coordsize="10,20" path="m8034,7692l8044,7692,8044,7672,8034,7672,8034,7692xe" filled="true" fillcolor="#000000" stroked="false">
                <v:path arrowok="t"/>
                <v:fill type="solid"/>
              </v:shape>
            </v:group>
            <v:group style="position:absolute;left:8034;top:7692;width:10;height:20" coordorigin="8034,7692" coordsize="10,20">
              <v:shape style="position:absolute;left:8034;top:7692;width:10;height:20" coordorigin="8034,7692" coordsize="10,20" path="m8034,7711l8044,7711,8044,7692,8034,7692,8034,7711xe" filled="true" fillcolor="#000000" stroked="false">
                <v:path arrowok="t"/>
                <v:fill type="solid"/>
              </v:shape>
            </v:group>
            <v:group style="position:absolute;left:8034;top:7711;width:10;height:20" coordorigin="8034,7711" coordsize="10,20">
              <v:shape style="position:absolute;left:8034;top:7711;width:10;height:20" coordorigin="8034,7711" coordsize="10,20" path="m8034,7730l8044,7730,8044,7711,8034,7711,8034,7730xe" filled="true" fillcolor="#000000" stroked="false">
                <v:path arrowok="t"/>
                <v:fill type="solid"/>
              </v:shape>
            </v:group>
            <v:group style="position:absolute;left:8034;top:7730;width:10;height:20" coordorigin="8034,7730" coordsize="10,20">
              <v:shape style="position:absolute;left:8034;top:7730;width:10;height:20" coordorigin="8034,7730" coordsize="10,20" path="m8034,7749l8044,7749,8044,7730,8034,7730,8034,7749xe" filled="true" fillcolor="#000000" stroked="false">
                <v:path arrowok="t"/>
                <v:fill type="solid"/>
              </v:shape>
            </v:group>
            <v:group style="position:absolute;left:8034;top:7749;width:10;height:20" coordorigin="8034,7749" coordsize="10,20">
              <v:shape style="position:absolute;left:8034;top:7749;width:10;height:20" coordorigin="8034,7749" coordsize="10,20" path="m8034,7768l8044,7768,8044,7749,8034,7749,8034,7768xe" filled="true" fillcolor="#000000" stroked="false">
                <v:path arrowok="t"/>
                <v:fill type="solid"/>
              </v:shape>
            </v:group>
            <v:group style="position:absolute;left:8034;top:7771;width:10;height:2" coordorigin="8034,7771" coordsize="10,2">
              <v:shape style="position:absolute;left:8034;top:7771;width:10;height:2" coordorigin="8034,7771" coordsize="10,0" path="m8034,7771l8044,7771e" filled="false" stroked="true" strokeweight=".299988pt" strokecolor="#000000">
                <v:path arrowok="t"/>
              </v:shape>
            </v:group>
            <v:group style="position:absolute;left:8746;top:7557;width:10;height:20" coordorigin="8746,7557" coordsize="10,20">
              <v:shape style="position:absolute;left:8746;top:7557;width:10;height:20" coordorigin="8746,7557" coordsize="10,20" path="m8746,7576l8756,7576,8756,7557,8746,7557,8746,7576xe" filled="true" fillcolor="#000000" stroked="false">
                <v:path arrowok="t"/>
                <v:fill type="solid"/>
              </v:shape>
            </v:group>
            <v:group style="position:absolute;left:8746;top:7576;width:10;height:20" coordorigin="8746,7576" coordsize="10,20">
              <v:shape style="position:absolute;left:8746;top:7576;width:10;height:20" coordorigin="8746,7576" coordsize="10,20" path="m8746,7596l8756,7596,8756,7576,8746,7576,8746,7596xe" filled="true" fillcolor="#000000" stroked="false">
                <v:path arrowok="t"/>
                <v:fill type="solid"/>
              </v:shape>
            </v:group>
            <v:group style="position:absolute;left:8746;top:7596;width:10;height:20" coordorigin="8746,7596" coordsize="10,20">
              <v:shape style="position:absolute;left:8746;top:7596;width:10;height:20" coordorigin="8746,7596" coordsize="10,20" path="m8746,7615l8756,7615,8756,7596,8746,7596,8746,7615xe" filled="true" fillcolor="#000000" stroked="false">
                <v:path arrowok="t"/>
                <v:fill type="solid"/>
              </v:shape>
            </v:group>
            <v:group style="position:absolute;left:8746;top:7615;width:10;height:20" coordorigin="8746,7615" coordsize="10,20">
              <v:shape style="position:absolute;left:8746;top:7615;width:10;height:20" coordorigin="8746,7615" coordsize="10,20" path="m8746,7634l8756,7634,8756,7615,8746,7615,8746,7634xe" filled="true" fillcolor="#000000" stroked="false">
                <v:path arrowok="t"/>
                <v:fill type="solid"/>
              </v:shape>
            </v:group>
            <v:group style="position:absolute;left:8746;top:7634;width:10;height:20" coordorigin="8746,7634" coordsize="10,20">
              <v:shape style="position:absolute;left:8746;top:7634;width:10;height:20" coordorigin="8746,7634" coordsize="10,20" path="m8746,7653l8756,7653,8756,7634,8746,7634,8746,7653xe" filled="true" fillcolor="#000000" stroked="false">
                <v:path arrowok="t"/>
                <v:fill type="solid"/>
              </v:shape>
            </v:group>
            <v:group style="position:absolute;left:8746;top:7653;width:10;height:20" coordorigin="8746,7653" coordsize="10,20">
              <v:shape style="position:absolute;left:8746;top:7653;width:10;height:20" coordorigin="8746,7653" coordsize="10,20" path="m8746,7672l8756,7672,8756,7653,8746,7653,8746,7672xe" filled="true" fillcolor="#000000" stroked="false">
                <v:path arrowok="t"/>
                <v:fill type="solid"/>
              </v:shape>
            </v:group>
            <v:group style="position:absolute;left:8746;top:7672;width:10;height:20" coordorigin="8746,7672" coordsize="10,20">
              <v:shape style="position:absolute;left:8746;top:7672;width:10;height:20" coordorigin="8746,7672" coordsize="10,20" path="m8746,7692l8756,7692,8756,7672,8746,7672,8746,7692xe" filled="true" fillcolor="#000000" stroked="false">
                <v:path arrowok="t"/>
                <v:fill type="solid"/>
              </v:shape>
            </v:group>
            <v:group style="position:absolute;left:8746;top:7692;width:10;height:20" coordorigin="8746,7692" coordsize="10,20">
              <v:shape style="position:absolute;left:8746;top:7692;width:10;height:20" coordorigin="8746,7692" coordsize="10,20" path="m8746,7711l8756,7711,8756,7692,8746,7692,8746,7711xe" filled="true" fillcolor="#000000" stroked="false">
                <v:path arrowok="t"/>
                <v:fill type="solid"/>
              </v:shape>
            </v:group>
            <v:group style="position:absolute;left:8746;top:7711;width:10;height:20" coordorigin="8746,7711" coordsize="10,20">
              <v:shape style="position:absolute;left:8746;top:7711;width:10;height:20" coordorigin="8746,7711" coordsize="10,20" path="m8746,7730l8756,7730,8756,7711,8746,7711,8746,7730xe" filled="true" fillcolor="#000000" stroked="false">
                <v:path arrowok="t"/>
                <v:fill type="solid"/>
              </v:shape>
            </v:group>
            <v:group style="position:absolute;left:8746;top:7730;width:10;height:20" coordorigin="8746,7730" coordsize="10,20">
              <v:shape style="position:absolute;left:8746;top:7730;width:10;height:20" coordorigin="8746,7730" coordsize="10,20" path="m8746,7749l8756,7749,8756,7730,8746,7730,8746,7749xe" filled="true" fillcolor="#000000" stroked="false">
                <v:path arrowok="t"/>
                <v:fill type="solid"/>
              </v:shape>
            </v:group>
            <v:group style="position:absolute;left:8746;top:7749;width:10;height:20" coordorigin="8746,7749" coordsize="10,20">
              <v:shape style="position:absolute;left:8746;top:7749;width:10;height:20" coordorigin="8746,7749" coordsize="10,20" path="m8746,7768l8756,7768,8756,7749,8746,7749,8746,7768xe" filled="true" fillcolor="#000000" stroked="false">
                <v:path arrowok="t"/>
                <v:fill type="solid"/>
              </v:shape>
            </v:group>
            <v:group style="position:absolute;left:8746;top:7771;width:10;height:2" coordorigin="8746,7771" coordsize="10,2">
              <v:shape style="position:absolute;left:8746;top:7771;width:10;height:2" coordorigin="8746,7771" coordsize="10,0" path="m8746,7771l8756,7771e" filled="false" stroked="true" strokeweight=".299988pt" strokecolor="#000000">
                <v:path arrowok="t"/>
              </v:shape>
            </v:group>
            <v:group style="position:absolute;left:9597;top:7557;width:10;height:20" coordorigin="9597,7557" coordsize="10,20">
              <v:shape style="position:absolute;left:9597;top:7557;width:10;height:20" coordorigin="9597,7557" coordsize="10,20" path="m9597,7576l9607,7576,9607,7557,9597,7557,9597,7576xe" filled="true" fillcolor="#000000" stroked="false">
                <v:path arrowok="t"/>
                <v:fill type="solid"/>
              </v:shape>
            </v:group>
            <v:group style="position:absolute;left:9597;top:7576;width:10;height:20" coordorigin="9597,7576" coordsize="10,20">
              <v:shape style="position:absolute;left:9597;top:7576;width:10;height:20" coordorigin="9597,7576" coordsize="10,20" path="m9597,7596l9607,7596,9607,7576,9597,7576,9597,7596xe" filled="true" fillcolor="#000000" stroked="false">
                <v:path arrowok="t"/>
                <v:fill type="solid"/>
              </v:shape>
            </v:group>
            <v:group style="position:absolute;left:9597;top:7596;width:10;height:20" coordorigin="9597,7596" coordsize="10,20">
              <v:shape style="position:absolute;left:9597;top:7596;width:10;height:20" coordorigin="9597,7596" coordsize="10,20" path="m9597,7615l9607,7615,9607,7596,9597,7596,9597,7615xe" filled="true" fillcolor="#000000" stroked="false">
                <v:path arrowok="t"/>
                <v:fill type="solid"/>
              </v:shape>
            </v:group>
            <v:group style="position:absolute;left:9597;top:7615;width:10;height:20" coordorigin="9597,7615" coordsize="10,20">
              <v:shape style="position:absolute;left:9597;top:7615;width:10;height:20" coordorigin="9597,7615" coordsize="10,20" path="m9597,7634l9607,7634,9607,7615,9597,7615,9597,7634xe" filled="true" fillcolor="#000000" stroked="false">
                <v:path arrowok="t"/>
                <v:fill type="solid"/>
              </v:shape>
            </v:group>
            <v:group style="position:absolute;left:9597;top:7634;width:10;height:20" coordorigin="9597,7634" coordsize="10,20">
              <v:shape style="position:absolute;left:9597;top:7634;width:10;height:20" coordorigin="9597,7634" coordsize="10,20" path="m9597,7653l9607,7653,9607,7634,9597,7634,9597,7653xe" filled="true" fillcolor="#000000" stroked="false">
                <v:path arrowok="t"/>
                <v:fill type="solid"/>
              </v:shape>
            </v:group>
            <v:group style="position:absolute;left:9597;top:7653;width:10;height:20" coordorigin="9597,7653" coordsize="10,20">
              <v:shape style="position:absolute;left:9597;top:7653;width:10;height:20" coordorigin="9597,7653" coordsize="10,20" path="m9597,7672l9607,7672,9607,7653,9597,7653,9597,7672xe" filled="true" fillcolor="#000000" stroked="false">
                <v:path arrowok="t"/>
                <v:fill type="solid"/>
              </v:shape>
            </v:group>
            <v:group style="position:absolute;left:9597;top:7672;width:10;height:20" coordorigin="9597,7672" coordsize="10,20">
              <v:shape style="position:absolute;left:9597;top:7672;width:10;height:20" coordorigin="9597,7672" coordsize="10,20" path="m9597,7692l9607,7692,9607,7672,9597,7672,9597,7692xe" filled="true" fillcolor="#000000" stroked="false">
                <v:path arrowok="t"/>
                <v:fill type="solid"/>
              </v:shape>
            </v:group>
            <v:group style="position:absolute;left:9597;top:7692;width:10;height:20" coordorigin="9597,7692" coordsize="10,20">
              <v:shape style="position:absolute;left:9597;top:7692;width:10;height:20" coordorigin="9597,7692" coordsize="10,20" path="m9597,7711l9607,7711,9607,7692,9597,7692,9597,7711xe" filled="true" fillcolor="#000000" stroked="false">
                <v:path arrowok="t"/>
                <v:fill type="solid"/>
              </v:shape>
            </v:group>
            <v:group style="position:absolute;left:9597;top:7711;width:10;height:20" coordorigin="9597,7711" coordsize="10,20">
              <v:shape style="position:absolute;left:9597;top:7711;width:10;height:20" coordorigin="9597,7711" coordsize="10,20" path="m9597,7730l9607,7730,9607,7711,9597,7711,9597,7730xe" filled="true" fillcolor="#000000" stroked="false">
                <v:path arrowok="t"/>
                <v:fill type="solid"/>
              </v:shape>
            </v:group>
            <v:group style="position:absolute;left:9597;top:7730;width:10;height:20" coordorigin="9597,7730" coordsize="10,20">
              <v:shape style="position:absolute;left:9597;top:7730;width:10;height:20" coordorigin="9597,7730" coordsize="10,20" path="m9597,7749l9607,7749,9607,7730,9597,7730,9597,7749xe" filled="true" fillcolor="#000000" stroked="false">
                <v:path arrowok="t"/>
                <v:fill type="solid"/>
              </v:shape>
            </v:group>
            <v:group style="position:absolute;left:9597;top:7749;width:10;height:20" coordorigin="9597,7749" coordsize="10,20">
              <v:shape style="position:absolute;left:9597;top:7749;width:10;height:20" coordorigin="9597,7749" coordsize="10,20" path="m9597,7768l9607,7768,9607,7749,9597,7749,9597,7768xe" filled="true" fillcolor="#000000" stroked="false">
                <v:path arrowok="t"/>
                <v:fill type="solid"/>
              </v:shape>
            </v:group>
            <v:group style="position:absolute;left:9597;top:7771;width:10;height:2" coordorigin="9597,7771" coordsize="10,2">
              <v:shape style="position:absolute;left:9597;top:7771;width:10;height:2" coordorigin="9597,7771" coordsize="10,0" path="m9597,7771l9607,7771e" filled="false" stroked="true" strokeweight=".299988pt" strokecolor="#000000">
                <v:path arrowok="t"/>
              </v:shape>
            </v:group>
            <v:group style="position:absolute;left:10446;top:7557;width:10;height:20" coordorigin="10446,7557" coordsize="10,20">
              <v:shape style="position:absolute;left:10446;top:7557;width:10;height:20" coordorigin="10446,7557" coordsize="10,20" path="m10446,7576l10455,7576,10455,7557,10446,7557,10446,7576xe" filled="true" fillcolor="#000000" stroked="false">
                <v:path arrowok="t"/>
                <v:fill type="solid"/>
              </v:shape>
            </v:group>
            <v:group style="position:absolute;left:10446;top:7576;width:10;height:20" coordorigin="10446,7576" coordsize="10,20">
              <v:shape style="position:absolute;left:10446;top:7576;width:10;height:20" coordorigin="10446,7576" coordsize="10,20" path="m10446,7596l10455,7596,10455,7576,10446,7576,10446,7596xe" filled="true" fillcolor="#000000" stroked="false">
                <v:path arrowok="t"/>
                <v:fill type="solid"/>
              </v:shape>
            </v:group>
            <v:group style="position:absolute;left:10446;top:7596;width:10;height:20" coordorigin="10446,7596" coordsize="10,20">
              <v:shape style="position:absolute;left:10446;top:7596;width:10;height:20" coordorigin="10446,7596" coordsize="10,20" path="m10446,7615l10455,7615,10455,7596,10446,7596,10446,7615xe" filled="true" fillcolor="#000000" stroked="false">
                <v:path arrowok="t"/>
                <v:fill type="solid"/>
              </v:shape>
            </v:group>
            <v:group style="position:absolute;left:10446;top:7615;width:10;height:20" coordorigin="10446,7615" coordsize="10,20">
              <v:shape style="position:absolute;left:10446;top:7615;width:10;height:20" coordorigin="10446,7615" coordsize="10,20" path="m10446,7634l10455,7634,10455,7615,10446,7615,10446,7634xe" filled="true" fillcolor="#000000" stroked="false">
                <v:path arrowok="t"/>
                <v:fill type="solid"/>
              </v:shape>
            </v:group>
            <v:group style="position:absolute;left:10446;top:7634;width:10;height:20" coordorigin="10446,7634" coordsize="10,20">
              <v:shape style="position:absolute;left:10446;top:7634;width:10;height:20" coordorigin="10446,7634" coordsize="10,20" path="m10446,7653l10455,7653,10455,7634,10446,7634,10446,7653xe" filled="true" fillcolor="#000000" stroked="false">
                <v:path arrowok="t"/>
                <v:fill type="solid"/>
              </v:shape>
            </v:group>
            <v:group style="position:absolute;left:10446;top:7653;width:10;height:20" coordorigin="10446,7653" coordsize="10,20">
              <v:shape style="position:absolute;left:10446;top:7653;width:10;height:20" coordorigin="10446,7653" coordsize="10,20" path="m10446,7672l10455,7672,10455,7653,10446,7653,10446,7672xe" filled="true" fillcolor="#000000" stroked="false">
                <v:path arrowok="t"/>
                <v:fill type="solid"/>
              </v:shape>
            </v:group>
            <v:group style="position:absolute;left:10446;top:7672;width:10;height:20" coordorigin="10446,7672" coordsize="10,20">
              <v:shape style="position:absolute;left:10446;top:7672;width:10;height:20" coordorigin="10446,7672" coordsize="10,20" path="m10446,7692l10455,7692,10455,7672,10446,7672,10446,7692xe" filled="true" fillcolor="#000000" stroked="false">
                <v:path arrowok="t"/>
                <v:fill type="solid"/>
              </v:shape>
            </v:group>
            <v:group style="position:absolute;left:10446;top:7692;width:10;height:20" coordorigin="10446,7692" coordsize="10,20">
              <v:shape style="position:absolute;left:10446;top:7692;width:10;height:20" coordorigin="10446,7692" coordsize="10,20" path="m10446,7711l10455,7711,10455,7692,10446,7692,10446,7711xe" filled="true" fillcolor="#000000" stroked="false">
                <v:path arrowok="t"/>
                <v:fill type="solid"/>
              </v:shape>
            </v:group>
            <v:group style="position:absolute;left:10446;top:7711;width:10;height:20" coordorigin="10446,7711" coordsize="10,20">
              <v:shape style="position:absolute;left:10446;top:7711;width:10;height:20" coordorigin="10446,7711" coordsize="10,20" path="m10446,7730l10455,7730,10455,7711,10446,7711,10446,7730xe" filled="true" fillcolor="#000000" stroked="false">
                <v:path arrowok="t"/>
                <v:fill type="solid"/>
              </v:shape>
            </v:group>
            <v:group style="position:absolute;left:10446;top:7730;width:10;height:20" coordorigin="10446,7730" coordsize="10,20">
              <v:shape style="position:absolute;left:10446;top:7730;width:10;height:20" coordorigin="10446,7730" coordsize="10,20" path="m10446,7749l10455,7749,10455,7730,10446,7730,10446,7749xe" filled="true" fillcolor="#000000" stroked="false">
                <v:path arrowok="t"/>
                <v:fill type="solid"/>
              </v:shape>
            </v:group>
            <v:group style="position:absolute;left:10446;top:7749;width:10;height:20" coordorigin="10446,7749" coordsize="10,20">
              <v:shape style="position:absolute;left:10446;top:7749;width:10;height:20" coordorigin="10446,7749" coordsize="10,20" path="m10446,7768l10455,7768,10455,7749,10446,7749,10446,7768xe" filled="true" fillcolor="#000000" stroked="false">
                <v:path arrowok="t"/>
                <v:fill type="solid"/>
              </v:shape>
            </v:group>
            <v:group style="position:absolute;left:10446;top:7771;width:10;height:2" coordorigin="10446,7771" coordsize="10,2">
              <v:shape style="position:absolute;left:10446;top:7771;width:10;height:2" coordorigin="10446,7771" coordsize="10,0" path="m10446,7771l10455,7771e" filled="false" stroked="true" strokeweight=".299988pt" strokecolor="#000000">
                <v:path arrowok="t"/>
              </v:shape>
            </v:group>
            <v:group style="position:absolute;left:12006;top:7557;width:10;height:20" coordorigin="12006,7557" coordsize="10,20">
              <v:shape style="position:absolute;left:12006;top:7557;width:10;height:20" coordorigin="12006,7557" coordsize="10,20" path="m12006,7576l12015,7576,12015,7557,12006,7557,12006,7576xe" filled="true" fillcolor="#000000" stroked="false">
                <v:path arrowok="t"/>
                <v:fill type="solid"/>
              </v:shape>
            </v:group>
            <v:group style="position:absolute;left:12006;top:7576;width:10;height:20" coordorigin="12006,7576" coordsize="10,20">
              <v:shape style="position:absolute;left:12006;top:7576;width:10;height:20" coordorigin="12006,7576" coordsize="10,20" path="m12006,7596l12015,7596,12015,7576,12006,7576,12006,7596xe" filled="true" fillcolor="#000000" stroked="false">
                <v:path arrowok="t"/>
                <v:fill type="solid"/>
              </v:shape>
            </v:group>
            <v:group style="position:absolute;left:12006;top:7596;width:10;height:20" coordorigin="12006,7596" coordsize="10,20">
              <v:shape style="position:absolute;left:12006;top:7596;width:10;height:20" coordorigin="12006,7596" coordsize="10,20" path="m12006,7615l12015,7615,12015,7596,12006,7596,12006,7615xe" filled="true" fillcolor="#000000" stroked="false">
                <v:path arrowok="t"/>
                <v:fill type="solid"/>
              </v:shape>
            </v:group>
            <v:group style="position:absolute;left:12006;top:7615;width:10;height:20" coordorigin="12006,7615" coordsize="10,20">
              <v:shape style="position:absolute;left:12006;top:7615;width:10;height:20" coordorigin="12006,7615" coordsize="10,20" path="m12006,7634l12015,7634,12015,7615,12006,7615,12006,7634xe" filled="true" fillcolor="#000000" stroked="false">
                <v:path arrowok="t"/>
                <v:fill type="solid"/>
              </v:shape>
            </v:group>
            <v:group style="position:absolute;left:12006;top:7634;width:10;height:20" coordorigin="12006,7634" coordsize="10,20">
              <v:shape style="position:absolute;left:12006;top:7634;width:10;height:20" coordorigin="12006,7634" coordsize="10,20" path="m12006,7653l12015,7653,12015,7634,12006,7634,12006,7653xe" filled="true" fillcolor="#000000" stroked="false">
                <v:path arrowok="t"/>
                <v:fill type="solid"/>
              </v:shape>
            </v:group>
            <v:group style="position:absolute;left:12006;top:7653;width:10;height:20" coordorigin="12006,7653" coordsize="10,20">
              <v:shape style="position:absolute;left:12006;top:7653;width:10;height:20" coordorigin="12006,7653" coordsize="10,20" path="m12006,7672l12015,7672,12015,7653,12006,7653,12006,7672xe" filled="true" fillcolor="#000000" stroked="false">
                <v:path arrowok="t"/>
                <v:fill type="solid"/>
              </v:shape>
            </v:group>
            <v:group style="position:absolute;left:12006;top:7672;width:10;height:20" coordorigin="12006,7672" coordsize="10,20">
              <v:shape style="position:absolute;left:12006;top:7672;width:10;height:20" coordorigin="12006,7672" coordsize="10,20" path="m12006,7692l12015,7692,12015,7672,12006,7672,12006,7692xe" filled="true" fillcolor="#000000" stroked="false">
                <v:path arrowok="t"/>
                <v:fill type="solid"/>
              </v:shape>
            </v:group>
            <v:group style="position:absolute;left:12006;top:7692;width:10;height:20" coordorigin="12006,7692" coordsize="10,20">
              <v:shape style="position:absolute;left:12006;top:7692;width:10;height:20" coordorigin="12006,7692" coordsize="10,20" path="m12006,7711l12015,7711,12015,7692,12006,7692,12006,7711xe" filled="true" fillcolor="#000000" stroked="false">
                <v:path arrowok="t"/>
                <v:fill type="solid"/>
              </v:shape>
            </v:group>
            <v:group style="position:absolute;left:12006;top:7711;width:10;height:20" coordorigin="12006,7711" coordsize="10,20">
              <v:shape style="position:absolute;left:12006;top:7711;width:10;height:20" coordorigin="12006,7711" coordsize="10,20" path="m12006,7730l12015,7730,12015,7711,12006,7711,12006,7730xe" filled="true" fillcolor="#000000" stroked="false">
                <v:path arrowok="t"/>
                <v:fill type="solid"/>
              </v:shape>
            </v:group>
            <v:group style="position:absolute;left:12006;top:7730;width:10;height:20" coordorigin="12006,7730" coordsize="10,20">
              <v:shape style="position:absolute;left:12006;top:7730;width:10;height:20" coordorigin="12006,7730" coordsize="10,20" path="m12006,7749l12015,7749,12015,7730,12006,7730,12006,7749xe" filled="true" fillcolor="#000000" stroked="false">
                <v:path arrowok="t"/>
                <v:fill type="solid"/>
              </v:shape>
            </v:group>
            <v:group style="position:absolute;left:12006;top:7749;width:10;height:20" coordorigin="12006,7749" coordsize="10,20">
              <v:shape style="position:absolute;left:12006;top:7749;width:10;height:20" coordorigin="12006,7749" coordsize="10,20" path="m12006,7768l12015,7768,12015,7749,12006,7749,12006,7768xe" filled="true" fillcolor="#000000" stroked="false">
                <v:path arrowok="t"/>
                <v:fill type="solid"/>
              </v:shape>
            </v:group>
            <v:group style="position:absolute;left:12006;top:7771;width:10;height:2" coordorigin="12006,7771" coordsize="10,2">
              <v:shape style="position:absolute;left:12006;top:7771;width:10;height:2" coordorigin="12006,7771" coordsize="10,0" path="m12006,7771l12015,7771e" filled="false" stroked="true" strokeweight=".299988pt" strokecolor="#000000">
                <v:path arrowok="t"/>
              </v:shape>
            </v:group>
            <v:group style="position:absolute;left:13705;top:7557;width:10;height:20" coordorigin="13705,7557" coordsize="10,20">
              <v:shape style="position:absolute;left:13705;top:7557;width:10;height:20" coordorigin="13705,7557" coordsize="10,20" path="m13705,7576l13714,7576,13714,7557,13705,7557,13705,7576xe" filled="true" fillcolor="#000000" stroked="false">
                <v:path arrowok="t"/>
                <v:fill type="solid"/>
              </v:shape>
            </v:group>
            <v:group style="position:absolute;left:13705;top:7576;width:10;height:20" coordorigin="13705,7576" coordsize="10,20">
              <v:shape style="position:absolute;left:13705;top:7576;width:10;height:20" coordorigin="13705,7576" coordsize="10,20" path="m13705,7596l13714,7596,13714,7576,13705,7576,13705,7596xe" filled="true" fillcolor="#000000" stroked="false">
                <v:path arrowok="t"/>
                <v:fill type="solid"/>
              </v:shape>
            </v:group>
            <v:group style="position:absolute;left:13705;top:7596;width:10;height:20" coordorigin="13705,7596" coordsize="10,20">
              <v:shape style="position:absolute;left:13705;top:7596;width:10;height:20" coordorigin="13705,7596" coordsize="10,20" path="m13705,7615l13714,7615,13714,7596,13705,7596,13705,7615xe" filled="true" fillcolor="#000000" stroked="false">
                <v:path arrowok="t"/>
                <v:fill type="solid"/>
              </v:shape>
            </v:group>
            <v:group style="position:absolute;left:13705;top:7615;width:10;height:20" coordorigin="13705,7615" coordsize="10,20">
              <v:shape style="position:absolute;left:13705;top:7615;width:10;height:20" coordorigin="13705,7615" coordsize="10,20" path="m13705,7634l13714,7634,13714,7615,13705,7615,13705,7634xe" filled="true" fillcolor="#000000" stroked="false">
                <v:path arrowok="t"/>
                <v:fill type="solid"/>
              </v:shape>
            </v:group>
            <v:group style="position:absolute;left:13705;top:7634;width:10;height:20" coordorigin="13705,7634" coordsize="10,20">
              <v:shape style="position:absolute;left:13705;top:7634;width:10;height:20" coordorigin="13705,7634" coordsize="10,20" path="m13705,7653l13714,7653,13714,7634,13705,7634,13705,7653xe" filled="true" fillcolor="#000000" stroked="false">
                <v:path arrowok="t"/>
                <v:fill type="solid"/>
              </v:shape>
            </v:group>
            <v:group style="position:absolute;left:13705;top:7653;width:10;height:20" coordorigin="13705,7653" coordsize="10,20">
              <v:shape style="position:absolute;left:13705;top:7653;width:10;height:20" coordorigin="13705,7653" coordsize="10,20" path="m13705,7672l13714,7672,13714,7653,13705,7653,13705,7672xe" filled="true" fillcolor="#000000" stroked="false">
                <v:path arrowok="t"/>
                <v:fill type="solid"/>
              </v:shape>
            </v:group>
            <v:group style="position:absolute;left:13705;top:7672;width:10;height:20" coordorigin="13705,7672" coordsize="10,20">
              <v:shape style="position:absolute;left:13705;top:7672;width:10;height:20" coordorigin="13705,7672" coordsize="10,20" path="m13705,7692l13714,7692,13714,7672,13705,7672,13705,7692xe" filled="true" fillcolor="#000000" stroked="false">
                <v:path arrowok="t"/>
                <v:fill type="solid"/>
              </v:shape>
            </v:group>
            <v:group style="position:absolute;left:13705;top:7692;width:10;height:20" coordorigin="13705,7692" coordsize="10,20">
              <v:shape style="position:absolute;left:13705;top:7692;width:10;height:20" coordorigin="13705,7692" coordsize="10,20" path="m13705,7711l13714,7711,13714,7692,13705,7692,13705,7711xe" filled="true" fillcolor="#000000" stroked="false">
                <v:path arrowok="t"/>
                <v:fill type="solid"/>
              </v:shape>
            </v:group>
            <v:group style="position:absolute;left:13705;top:7711;width:10;height:20" coordorigin="13705,7711" coordsize="10,20">
              <v:shape style="position:absolute;left:13705;top:7711;width:10;height:20" coordorigin="13705,7711" coordsize="10,20" path="m13705,7730l13714,7730,13714,7711,13705,7711,13705,7730xe" filled="true" fillcolor="#000000" stroked="false">
                <v:path arrowok="t"/>
                <v:fill type="solid"/>
              </v:shape>
            </v:group>
            <v:group style="position:absolute;left:13705;top:7730;width:10;height:20" coordorigin="13705,7730" coordsize="10,20">
              <v:shape style="position:absolute;left:13705;top:7730;width:10;height:20" coordorigin="13705,7730" coordsize="10,20" path="m13705,7749l13714,7749,13714,7730,13705,7730,13705,7749xe" filled="true" fillcolor="#000000" stroked="false">
                <v:path arrowok="t"/>
                <v:fill type="solid"/>
              </v:shape>
            </v:group>
            <v:group style="position:absolute;left:13705;top:7749;width:10;height:20" coordorigin="13705,7749" coordsize="10,20">
              <v:shape style="position:absolute;left:13705;top:7749;width:10;height:20" coordorigin="13705,7749" coordsize="10,20" path="m13705,7768l13714,7768,13714,7749,13705,7749,13705,7768xe" filled="true" fillcolor="#000000" stroked="false">
                <v:path arrowok="t"/>
                <v:fill type="solid"/>
              </v:shape>
            </v:group>
            <v:group style="position:absolute;left:13705;top:7771;width:10;height:2" coordorigin="13705,7771" coordsize="10,2">
              <v:shape style="position:absolute;left:13705;top:7771;width:10;height:2" coordorigin="13705,7771" coordsize="10,0" path="m13705,7771l13714,7771e" filled="false" stroked="true" strokeweight=".299988pt" strokecolor="#000000">
                <v:path arrowok="t"/>
              </v:shape>
            </v:group>
            <v:group style="position:absolute;left:3269;top:7779;width:10;height:2" coordorigin="3269,7779" coordsize="10,2">
              <v:shape style="position:absolute;left:3269;top:7779;width:10;height:2" coordorigin="3269,7779" coordsize="10,0" path="m3269,7779l3279,7779e" filled="false" stroked="true" strokeweight=".480011pt" strokecolor="#000000">
                <v:path arrowok="t"/>
              </v:shape>
              <v:shape style="position:absolute;left:1128;top:7774;width:3453;height:10" type="#_x0000_t75" stroked="false">
                <v:imagedata r:id="rId231" o:title=""/>
              </v:shape>
              <v:shape style="position:absolute;left:4576;top:7774;width:625;height:10" type="#_x0000_t75" stroked="false">
                <v:imagedata r:id="rId224" o:title=""/>
              </v:shape>
              <v:shape style="position:absolute;left:5196;top:7774;width:2838;height:10" type="#_x0000_t75" stroked="false">
                <v:imagedata r:id="rId225" o:title=""/>
              </v:shape>
              <v:shape style="position:absolute;left:8030;top:7774;width:717;height:10" type="#_x0000_t75" stroked="false">
                <v:imagedata r:id="rId216" o:title=""/>
              </v:shape>
              <v:shape style="position:absolute;left:8742;top:7774;width:856;height:10" type="#_x0000_t75" stroked="false">
                <v:imagedata r:id="rId217" o:title=""/>
              </v:shape>
              <v:shape style="position:absolute;left:9592;top:7774;width:853;height:10" type="#_x0000_t75" stroked="false">
                <v:imagedata r:id="rId218" o:title=""/>
              </v:shape>
              <v:shape style="position:absolute;left:10441;top:7774;width:1565;height:10" type="#_x0000_t75" stroked="false">
                <v:imagedata r:id="rId219" o:title=""/>
              </v:shape>
              <v:shape style="position:absolute;left:12001;top:7774;width:3412;height:10" type="#_x0000_t75" stroked="false">
                <v:imagedata r:id="rId220" o:title=""/>
              </v:shape>
            </v:group>
            <v:group style="position:absolute;left:3269;top:7784;width:10;height:20" coordorigin="3269,7784" coordsize="10,20">
              <v:shape style="position:absolute;left:3269;top:7784;width:10;height:20" coordorigin="3269,7784" coordsize="10,20" path="m3269,7803l3279,7803,3279,7784,3269,7784,3269,7803xe" filled="true" fillcolor="#000000" stroked="false">
                <v:path arrowok="t"/>
                <v:fill type="solid"/>
              </v:shape>
            </v:group>
            <v:group style="position:absolute;left:3269;top:7803;width:10;height:20" coordorigin="3269,7803" coordsize="10,20">
              <v:shape style="position:absolute;left:3269;top:7803;width:10;height:20" coordorigin="3269,7803" coordsize="10,20" path="m3269,7822l3279,7822,3279,7803,3269,7803,3269,7822xe" filled="true" fillcolor="#000000" stroked="false">
                <v:path arrowok="t"/>
                <v:fill type="solid"/>
              </v:shape>
            </v:group>
            <v:group style="position:absolute;left:3269;top:7822;width:10;height:20" coordorigin="3269,7822" coordsize="10,20">
              <v:shape style="position:absolute;left:3269;top:7822;width:10;height:20" coordorigin="3269,7822" coordsize="10,20" path="m3269,7842l3279,7842,3279,7822,3269,7822,3269,7842xe" filled="true" fillcolor="#000000" stroked="false">
                <v:path arrowok="t"/>
                <v:fill type="solid"/>
              </v:shape>
            </v:group>
            <v:group style="position:absolute;left:3269;top:7842;width:10;height:20" coordorigin="3269,7842" coordsize="10,20">
              <v:shape style="position:absolute;left:3269;top:7842;width:10;height:20" coordorigin="3269,7842" coordsize="10,20" path="m3269,7861l3279,7861,3279,7842,3269,7842,3269,7861xe" filled="true" fillcolor="#000000" stroked="false">
                <v:path arrowok="t"/>
                <v:fill type="solid"/>
              </v:shape>
            </v:group>
            <v:group style="position:absolute;left:3269;top:7861;width:10;height:20" coordorigin="3269,7861" coordsize="10,20">
              <v:shape style="position:absolute;left:3269;top:7861;width:10;height:20" coordorigin="3269,7861" coordsize="10,20" path="m3269,7880l3279,7880,3279,7861,3269,7861,3269,7880xe" filled="true" fillcolor="#000000" stroked="false">
                <v:path arrowok="t"/>
                <v:fill type="solid"/>
              </v:shape>
            </v:group>
            <v:group style="position:absolute;left:3269;top:7880;width:10;height:20" coordorigin="3269,7880" coordsize="10,20">
              <v:shape style="position:absolute;left:3269;top:7880;width:10;height:20" coordorigin="3269,7880" coordsize="10,20" path="m3269,7899l3279,7899,3279,7880,3269,7880,3269,7899xe" filled="true" fillcolor="#000000" stroked="false">
                <v:path arrowok="t"/>
                <v:fill type="solid"/>
              </v:shape>
            </v:group>
            <v:group style="position:absolute;left:3269;top:7899;width:10;height:20" coordorigin="3269,7899" coordsize="10,20">
              <v:shape style="position:absolute;left:3269;top:7899;width:10;height:20" coordorigin="3269,7899" coordsize="10,20" path="m3269,7918l3279,7918,3279,7899,3269,7899,3269,7918xe" filled="true" fillcolor="#000000" stroked="false">
                <v:path arrowok="t"/>
                <v:fill type="solid"/>
              </v:shape>
            </v:group>
            <v:group style="position:absolute;left:3269;top:7918;width:10;height:20" coordorigin="3269,7918" coordsize="10,20">
              <v:shape style="position:absolute;left:3269;top:7918;width:10;height:20" coordorigin="3269,7918" coordsize="10,20" path="m3269,7938l3279,7938,3279,7918,3269,7918,3269,7938xe" filled="true" fillcolor="#000000" stroked="false">
                <v:path arrowok="t"/>
                <v:fill type="solid"/>
              </v:shape>
            </v:group>
            <v:group style="position:absolute;left:3269;top:7938;width:10;height:20" coordorigin="3269,7938" coordsize="10,20">
              <v:shape style="position:absolute;left:3269;top:7938;width:10;height:20" coordorigin="3269,7938" coordsize="10,20" path="m3269,7957l3279,7957,3279,7938,3269,7938,3269,7957xe" filled="true" fillcolor="#000000" stroked="false">
                <v:path arrowok="t"/>
                <v:fill type="solid"/>
              </v:shape>
            </v:group>
            <v:group style="position:absolute;left:3269;top:7957;width:10;height:20" coordorigin="3269,7957" coordsize="10,20">
              <v:shape style="position:absolute;left:3269;top:7957;width:10;height:20" coordorigin="3269,7957" coordsize="10,20" path="m3269,7976l3279,7976,3279,7957,3269,7957,3269,7976xe" filled="true" fillcolor="#000000" stroked="false">
                <v:path arrowok="t"/>
                <v:fill type="solid"/>
              </v:shape>
            </v:group>
            <v:group style="position:absolute;left:3269;top:7976;width:10;height:20" coordorigin="3269,7976" coordsize="10,20">
              <v:shape style="position:absolute;left:3269;top:7976;width:10;height:20" coordorigin="3269,7976" coordsize="10,20" path="m3269,7995l3279,7995,3279,7976,3269,7976,3269,7995xe" filled="true" fillcolor="#000000" stroked="false">
                <v:path arrowok="t"/>
                <v:fill type="solid"/>
              </v:shape>
            </v:group>
            <v:group style="position:absolute;left:3269;top:7998;width:10;height:2" coordorigin="3269,7998" coordsize="10,2">
              <v:shape style="position:absolute;left:3269;top:7998;width:10;height:2" coordorigin="3269,7998" coordsize="10,0" path="m3269,7998l3279,7998e" filled="false" stroked="true" strokeweight=".299988pt" strokecolor="#000000">
                <v:path arrowok="t"/>
              </v:shape>
            </v:group>
            <v:group style="position:absolute;left:4581;top:7784;width:10;height:20" coordorigin="4581,7784" coordsize="10,20">
              <v:shape style="position:absolute;left:4581;top:7784;width:10;height:20" coordorigin="4581,7784" coordsize="10,20" path="m4581,7803l4590,7803,4590,7784,4581,7784,4581,7803xe" filled="true" fillcolor="#000000" stroked="false">
                <v:path arrowok="t"/>
                <v:fill type="solid"/>
              </v:shape>
            </v:group>
            <v:group style="position:absolute;left:4581;top:7803;width:10;height:20" coordorigin="4581,7803" coordsize="10,20">
              <v:shape style="position:absolute;left:4581;top:7803;width:10;height:20" coordorigin="4581,7803" coordsize="10,20" path="m4581,7822l4590,7822,4590,7803,4581,7803,4581,7822xe" filled="true" fillcolor="#000000" stroked="false">
                <v:path arrowok="t"/>
                <v:fill type="solid"/>
              </v:shape>
            </v:group>
            <v:group style="position:absolute;left:4581;top:7822;width:10;height:20" coordorigin="4581,7822" coordsize="10,20">
              <v:shape style="position:absolute;left:4581;top:7822;width:10;height:20" coordorigin="4581,7822" coordsize="10,20" path="m4581,7842l4590,7842,4590,7822,4581,7822,4581,7842xe" filled="true" fillcolor="#000000" stroked="false">
                <v:path arrowok="t"/>
                <v:fill type="solid"/>
              </v:shape>
            </v:group>
            <v:group style="position:absolute;left:4581;top:7842;width:10;height:20" coordorigin="4581,7842" coordsize="10,20">
              <v:shape style="position:absolute;left:4581;top:7842;width:10;height:20" coordorigin="4581,7842" coordsize="10,20" path="m4581,7861l4590,7861,4590,7842,4581,7842,4581,7861xe" filled="true" fillcolor="#000000" stroked="false">
                <v:path arrowok="t"/>
                <v:fill type="solid"/>
              </v:shape>
            </v:group>
            <v:group style="position:absolute;left:4581;top:7861;width:10;height:20" coordorigin="4581,7861" coordsize="10,20">
              <v:shape style="position:absolute;left:4581;top:7861;width:10;height:20" coordorigin="4581,7861" coordsize="10,20" path="m4581,7880l4590,7880,4590,7861,4581,7861,4581,7880xe" filled="true" fillcolor="#000000" stroked="false">
                <v:path arrowok="t"/>
                <v:fill type="solid"/>
              </v:shape>
            </v:group>
            <v:group style="position:absolute;left:4581;top:7880;width:10;height:20" coordorigin="4581,7880" coordsize="10,20">
              <v:shape style="position:absolute;left:4581;top:7880;width:10;height:20" coordorigin="4581,7880" coordsize="10,20" path="m4581,7899l4590,7899,4590,7880,4581,7880,4581,7899xe" filled="true" fillcolor="#000000" stroked="false">
                <v:path arrowok="t"/>
                <v:fill type="solid"/>
              </v:shape>
            </v:group>
            <v:group style="position:absolute;left:4581;top:7899;width:10;height:20" coordorigin="4581,7899" coordsize="10,20">
              <v:shape style="position:absolute;left:4581;top:7899;width:10;height:20" coordorigin="4581,7899" coordsize="10,20" path="m4581,7918l4590,7918,4590,7899,4581,7899,4581,7918xe" filled="true" fillcolor="#000000" stroked="false">
                <v:path arrowok="t"/>
                <v:fill type="solid"/>
              </v:shape>
            </v:group>
            <v:group style="position:absolute;left:4581;top:7918;width:10;height:20" coordorigin="4581,7918" coordsize="10,20">
              <v:shape style="position:absolute;left:4581;top:7918;width:10;height:20" coordorigin="4581,7918" coordsize="10,20" path="m4581,7938l4590,7938,4590,7918,4581,7918,4581,7938xe" filled="true" fillcolor="#000000" stroked="false">
                <v:path arrowok="t"/>
                <v:fill type="solid"/>
              </v:shape>
            </v:group>
            <v:group style="position:absolute;left:4581;top:7938;width:10;height:20" coordorigin="4581,7938" coordsize="10,20">
              <v:shape style="position:absolute;left:4581;top:7938;width:10;height:20" coordorigin="4581,7938" coordsize="10,20" path="m4581,7957l4590,7957,4590,7938,4581,7938,4581,7957xe" filled="true" fillcolor="#000000" stroked="false">
                <v:path arrowok="t"/>
                <v:fill type="solid"/>
              </v:shape>
            </v:group>
            <v:group style="position:absolute;left:4581;top:7957;width:10;height:20" coordorigin="4581,7957" coordsize="10,20">
              <v:shape style="position:absolute;left:4581;top:7957;width:10;height:20" coordorigin="4581,7957" coordsize="10,20" path="m4581,7976l4590,7976,4590,7957,4581,7957,4581,7976xe" filled="true" fillcolor="#000000" stroked="false">
                <v:path arrowok="t"/>
                <v:fill type="solid"/>
              </v:shape>
            </v:group>
            <v:group style="position:absolute;left:4581;top:7976;width:10;height:20" coordorigin="4581,7976" coordsize="10,20">
              <v:shape style="position:absolute;left:4581;top:7976;width:10;height:20" coordorigin="4581,7976" coordsize="10,20" path="m4581,7995l4590,7995,4590,7976,4581,7976,4581,7995xe" filled="true" fillcolor="#000000" stroked="false">
                <v:path arrowok="t"/>
                <v:fill type="solid"/>
              </v:shape>
            </v:group>
            <v:group style="position:absolute;left:4581;top:7998;width:10;height:2" coordorigin="4581,7998" coordsize="10,2">
              <v:shape style="position:absolute;left:4581;top:7998;width:10;height:2" coordorigin="4581,7998" coordsize="10,0" path="m4581,7998l4590,7998e" filled="false" stroked="true" strokeweight=".299988pt" strokecolor="#000000">
                <v:path arrowok="t"/>
              </v:shape>
            </v:group>
            <v:group style="position:absolute;left:5201;top:7784;width:10;height:20" coordorigin="5201,7784" coordsize="10,20">
              <v:shape style="position:absolute;left:5201;top:7784;width:10;height:20" coordorigin="5201,7784" coordsize="10,20" path="m5201,7803l5211,7803,5211,7784,5201,7784,5201,7803xe" filled="true" fillcolor="#000000" stroked="false">
                <v:path arrowok="t"/>
                <v:fill type="solid"/>
              </v:shape>
            </v:group>
            <v:group style="position:absolute;left:5201;top:7803;width:10;height:20" coordorigin="5201,7803" coordsize="10,20">
              <v:shape style="position:absolute;left:5201;top:7803;width:10;height:20" coordorigin="5201,7803" coordsize="10,20" path="m5201,7822l5211,7822,5211,7803,5201,7803,5201,7822xe" filled="true" fillcolor="#000000" stroked="false">
                <v:path arrowok="t"/>
                <v:fill type="solid"/>
              </v:shape>
            </v:group>
            <v:group style="position:absolute;left:5201;top:7822;width:10;height:20" coordorigin="5201,7822" coordsize="10,20">
              <v:shape style="position:absolute;left:5201;top:7822;width:10;height:20" coordorigin="5201,7822" coordsize="10,20" path="m5201,7842l5211,7842,5211,7822,5201,7822,5201,7842xe" filled="true" fillcolor="#000000" stroked="false">
                <v:path arrowok="t"/>
                <v:fill type="solid"/>
              </v:shape>
            </v:group>
            <v:group style="position:absolute;left:5201;top:7842;width:10;height:20" coordorigin="5201,7842" coordsize="10,20">
              <v:shape style="position:absolute;left:5201;top:7842;width:10;height:20" coordorigin="5201,7842" coordsize="10,20" path="m5201,7861l5211,7861,5211,7842,5201,7842,5201,7861xe" filled="true" fillcolor="#000000" stroked="false">
                <v:path arrowok="t"/>
                <v:fill type="solid"/>
              </v:shape>
            </v:group>
            <v:group style="position:absolute;left:5201;top:7861;width:10;height:20" coordorigin="5201,7861" coordsize="10,20">
              <v:shape style="position:absolute;left:5201;top:7861;width:10;height:20" coordorigin="5201,7861" coordsize="10,20" path="m5201,7880l5211,7880,5211,7861,5201,7861,5201,7880xe" filled="true" fillcolor="#000000" stroked="false">
                <v:path arrowok="t"/>
                <v:fill type="solid"/>
              </v:shape>
            </v:group>
            <v:group style="position:absolute;left:5201;top:7880;width:10;height:20" coordorigin="5201,7880" coordsize="10,20">
              <v:shape style="position:absolute;left:5201;top:7880;width:10;height:20" coordorigin="5201,7880" coordsize="10,20" path="m5201,7899l5211,7899,5211,7880,5201,7880,5201,7899xe" filled="true" fillcolor="#000000" stroked="false">
                <v:path arrowok="t"/>
                <v:fill type="solid"/>
              </v:shape>
            </v:group>
            <v:group style="position:absolute;left:5201;top:7899;width:10;height:20" coordorigin="5201,7899" coordsize="10,20">
              <v:shape style="position:absolute;left:5201;top:7899;width:10;height:20" coordorigin="5201,7899" coordsize="10,20" path="m5201,7918l5211,7918,5211,7899,5201,7899,5201,7918xe" filled="true" fillcolor="#000000" stroked="false">
                <v:path arrowok="t"/>
                <v:fill type="solid"/>
              </v:shape>
            </v:group>
            <v:group style="position:absolute;left:5201;top:7918;width:10;height:20" coordorigin="5201,7918" coordsize="10,20">
              <v:shape style="position:absolute;left:5201;top:7918;width:10;height:20" coordorigin="5201,7918" coordsize="10,20" path="m5201,7938l5211,7938,5211,7918,5201,7918,5201,7938xe" filled="true" fillcolor="#000000" stroked="false">
                <v:path arrowok="t"/>
                <v:fill type="solid"/>
              </v:shape>
            </v:group>
            <v:group style="position:absolute;left:5201;top:7938;width:10;height:20" coordorigin="5201,7938" coordsize="10,20">
              <v:shape style="position:absolute;left:5201;top:7938;width:10;height:20" coordorigin="5201,7938" coordsize="10,20" path="m5201,7957l5211,7957,5211,7938,5201,7938,5201,7957xe" filled="true" fillcolor="#000000" stroked="false">
                <v:path arrowok="t"/>
                <v:fill type="solid"/>
              </v:shape>
            </v:group>
            <v:group style="position:absolute;left:5201;top:7957;width:10;height:20" coordorigin="5201,7957" coordsize="10,20">
              <v:shape style="position:absolute;left:5201;top:7957;width:10;height:20" coordorigin="5201,7957" coordsize="10,20" path="m5201,7976l5211,7976,5211,7957,5201,7957,5201,7976xe" filled="true" fillcolor="#000000" stroked="false">
                <v:path arrowok="t"/>
                <v:fill type="solid"/>
              </v:shape>
            </v:group>
            <v:group style="position:absolute;left:5201;top:7976;width:10;height:20" coordorigin="5201,7976" coordsize="10,20">
              <v:shape style="position:absolute;left:5201;top:7976;width:10;height:20" coordorigin="5201,7976" coordsize="10,20" path="m5201,7995l5211,7995,5211,7976,5201,7976,5201,7995xe" filled="true" fillcolor="#000000" stroked="false">
                <v:path arrowok="t"/>
                <v:fill type="solid"/>
              </v:shape>
            </v:group>
            <v:group style="position:absolute;left:5201;top:7998;width:10;height:2" coordorigin="5201,7998" coordsize="10,2">
              <v:shape style="position:absolute;left:5201;top:7998;width:10;height:2" coordorigin="5201,7998" coordsize="10,0" path="m5201,7998l5211,7998e" filled="false" stroked="true" strokeweight=".299988pt" strokecolor="#000000">
                <v:path arrowok="t"/>
              </v:shape>
            </v:group>
            <v:group style="position:absolute;left:5909;top:7784;width:10;height:20" coordorigin="5909,7784" coordsize="10,20">
              <v:shape style="position:absolute;left:5909;top:7784;width:10;height:20" coordorigin="5909,7784" coordsize="10,20" path="m5909,7803l5919,7803,5919,7784,5909,7784,5909,7803xe" filled="true" fillcolor="#000000" stroked="false">
                <v:path arrowok="t"/>
                <v:fill type="solid"/>
              </v:shape>
            </v:group>
            <v:group style="position:absolute;left:5909;top:7803;width:10;height:20" coordorigin="5909,7803" coordsize="10,20">
              <v:shape style="position:absolute;left:5909;top:7803;width:10;height:20" coordorigin="5909,7803" coordsize="10,20" path="m5909,7822l5919,7822,5919,7803,5909,7803,5909,7822xe" filled="true" fillcolor="#000000" stroked="false">
                <v:path arrowok="t"/>
                <v:fill type="solid"/>
              </v:shape>
            </v:group>
            <v:group style="position:absolute;left:5909;top:7822;width:10;height:20" coordorigin="5909,7822" coordsize="10,20">
              <v:shape style="position:absolute;left:5909;top:7822;width:10;height:20" coordorigin="5909,7822" coordsize="10,20" path="m5909,7842l5919,7842,5919,7822,5909,7822,5909,7842xe" filled="true" fillcolor="#000000" stroked="false">
                <v:path arrowok="t"/>
                <v:fill type="solid"/>
              </v:shape>
            </v:group>
            <v:group style="position:absolute;left:5909;top:7842;width:10;height:20" coordorigin="5909,7842" coordsize="10,20">
              <v:shape style="position:absolute;left:5909;top:7842;width:10;height:20" coordorigin="5909,7842" coordsize="10,20" path="m5909,7861l5919,7861,5919,7842,5909,7842,5909,7861xe" filled="true" fillcolor="#000000" stroked="false">
                <v:path arrowok="t"/>
                <v:fill type="solid"/>
              </v:shape>
            </v:group>
            <v:group style="position:absolute;left:5909;top:7861;width:10;height:20" coordorigin="5909,7861" coordsize="10,20">
              <v:shape style="position:absolute;left:5909;top:7861;width:10;height:20" coordorigin="5909,7861" coordsize="10,20" path="m5909,7880l5919,7880,5919,7861,5909,7861,5909,7880xe" filled="true" fillcolor="#000000" stroked="false">
                <v:path arrowok="t"/>
                <v:fill type="solid"/>
              </v:shape>
            </v:group>
            <v:group style="position:absolute;left:5909;top:7880;width:10;height:20" coordorigin="5909,7880" coordsize="10,20">
              <v:shape style="position:absolute;left:5909;top:7880;width:10;height:20" coordorigin="5909,7880" coordsize="10,20" path="m5909,7899l5919,7899,5919,7880,5909,7880,5909,7899xe" filled="true" fillcolor="#000000" stroked="false">
                <v:path arrowok="t"/>
                <v:fill type="solid"/>
              </v:shape>
            </v:group>
            <v:group style="position:absolute;left:5909;top:7899;width:10;height:20" coordorigin="5909,7899" coordsize="10,20">
              <v:shape style="position:absolute;left:5909;top:7899;width:10;height:20" coordorigin="5909,7899" coordsize="10,20" path="m5909,7918l5919,7918,5919,7899,5909,7899,5909,7918xe" filled="true" fillcolor="#000000" stroked="false">
                <v:path arrowok="t"/>
                <v:fill type="solid"/>
              </v:shape>
            </v:group>
            <v:group style="position:absolute;left:5909;top:7918;width:10;height:20" coordorigin="5909,7918" coordsize="10,20">
              <v:shape style="position:absolute;left:5909;top:7918;width:10;height:20" coordorigin="5909,7918" coordsize="10,20" path="m5909,7938l5919,7938,5919,7918,5909,7918,5909,7938xe" filled="true" fillcolor="#000000" stroked="false">
                <v:path arrowok="t"/>
                <v:fill type="solid"/>
              </v:shape>
            </v:group>
            <v:group style="position:absolute;left:5909;top:7938;width:10;height:20" coordorigin="5909,7938" coordsize="10,20">
              <v:shape style="position:absolute;left:5909;top:7938;width:10;height:20" coordorigin="5909,7938" coordsize="10,20" path="m5909,7957l5919,7957,5919,7938,5909,7938,5909,7957xe" filled="true" fillcolor="#000000" stroked="false">
                <v:path arrowok="t"/>
                <v:fill type="solid"/>
              </v:shape>
            </v:group>
            <v:group style="position:absolute;left:5909;top:7957;width:10;height:20" coordorigin="5909,7957" coordsize="10,20">
              <v:shape style="position:absolute;left:5909;top:7957;width:10;height:20" coordorigin="5909,7957" coordsize="10,20" path="m5909,7976l5919,7976,5919,7957,5909,7957,5909,7976xe" filled="true" fillcolor="#000000" stroked="false">
                <v:path arrowok="t"/>
                <v:fill type="solid"/>
              </v:shape>
            </v:group>
            <v:group style="position:absolute;left:5909;top:7976;width:10;height:20" coordorigin="5909,7976" coordsize="10,20">
              <v:shape style="position:absolute;left:5909;top:7976;width:10;height:20" coordorigin="5909,7976" coordsize="10,20" path="m5909,7995l5919,7995,5919,7976,5909,7976,5909,7995xe" filled="true" fillcolor="#000000" stroked="false">
                <v:path arrowok="t"/>
                <v:fill type="solid"/>
              </v:shape>
            </v:group>
            <v:group style="position:absolute;left:5909;top:7998;width:10;height:2" coordorigin="5909,7998" coordsize="10,2">
              <v:shape style="position:absolute;left:5909;top:7998;width:10;height:2" coordorigin="5909,7998" coordsize="10,0" path="m5909,7998l5919,7998e" filled="false" stroked="true" strokeweight=".299988pt" strokecolor="#000000">
                <v:path arrowok="t"/>
              </v:shape>
            </v:group>
            <v:group style="position:absolute;left:6478;top:7784;width:10;height:20" coordorigin="6478,7784" coordsize="10,20">
              <v:shape style="position:absolute;left:6478;top:7784;width:10;height:20" coordorigin="6478,7784" coordsize="10,20" path="m6478,7803l6488,7803,6488,7784,6478,7784,6478,7803xe" filled="true" fillcolor="#000000" stroked="false">
                <v:path arrowok="t"/>
                <v:fill type="solid"/>
              </v:shape>
            </v:group>
            <v:group style="position:absolute;left:6478;top:7803;width:10;height:20" coordorigin="6478,7803" coordsize="10,20">
              <v:shape style="position:absolute;left:6478;top:7803;width:10;height:20" coordorigin="6478,7803" coordsize="10,20" path="m6478,7822l6488,7822,6488,7803,6478,7803,6478,7822xe" filled="true" fillcolor="#000000" stroked="false">
                <v:path arrowok="t"/>
                <v:fill type="solid"/>
              </v:shape>
            </v:group>
            <v:group style="position:absolute;left:6478;top:7822;width:10;height:20" coordorigin="6478,7822" coordsize="10,20">
              <v:shape style="position:absolute;left:6478;top:7822;width:10;height:20" coordorigin="6478,7822" coordsize="10,20" path="m6478,7842l6488,7842,6488,7822,6478,7822,6478,7842xe" filled="true" fillcolor="#000000" stroked="false">
                <v:path arrowok="t"/>
                <v:fill type="solid"/>
              </v:shape>
            </v:group>
            <v:group style="position:absolute;left:6478;top:7842;width:10;height:20" coordorigin="6478,7842" coordsize="10,20">
              <v:shape style="position:absolute;left:6478;top:7842;width:10;height:20" coordorigin="6478,7842" coordsize="10,20" path="m6478,7861l6488,7861,6488,7842,6478,7842,6478,7861xe" filled="true" fillcolor="#000000" stroked="false">
                <v:path arrowok="t"/>
                <v:fill type="solid"/>
              </v:shape>
            </v:group>
            <v:group style="position:absolute;left:6478;top:7861;width:10;height:20" coordorigin="6478,7861" coordsize="10,20">
              <v:shape style="position:absolute;left:6478;top:7861;width:10;height:20" coordorigin="6478,7861" coordsize="10,20" path="m6478,7880l6488,7880,6488,7861,6478,7861,6478,7880xe" filled="true" fillcolor="#000000" stroked="false">
                <v:path arrowok="t"/>
                <v:fill type="solid"/>
              </v:shape>
            </v:group>
            <v:group style="position:absolute;left:6478;top:7880;width:10;height:20" coordorigin="6478,7880" coordsize="10,20">
              <v:shape style="position:absolute;left:6478;top:7880;width:10;height:20" coordorigin="6478,7880" coordsize="10,20" path="m6478,7899l6488,7899,6488,7880,6478,7880,6478,7899xe" filled="true" fillcolor="#000000" stroked="false">
                <v:path arrowok="t"/>
                <v:fill type="solid"/>
              </v:shape>
            </v:group>
            <v:group style="position:absolute;left:6478;top:7899;width:10;height:20" coordorigin="6478,7899" coordsize="10,20">
              <v:shape style="position:absolute;left:6478;top:7899;width:10;height:20" coordorigin="6478,7899" coordsize="10,20" path="m6478,7918l6488,7918,6488,7899,6478,7899,6478,7918xe" filled="true" fillcolor="#000000" stroked="false">
                <v:path arrowok="t"/>
                <v:fill type="solid"/>
              </v:shape>
            </v:group>
            <v:group style="position:absolute;left:6478;top:7918;width:10;height:20" coordorigin="6478,7918" coordsize="10,20">
              <v:shape style="position:absolute;left:6478;top:7918;width:10;height:20" coordorigin="6478,7918" coordsize="10,20" path="m6478,7938l6488,7938,6488,7918,6478,7918,6478,7938xe" filled="true" fillcolor="#000000" stroked="false">
                <v:path arrowok="t"/>
                <v:fill type="solid"/>
              </v:shape>
            </v:group>
            <v:group style="position:absolute;left:6478;top:7938;width:10;height:20" coordorigin="6478,7938" coordsize="10,20">
              <v:shape style="position:absolute;left:6478;top:7938;width:10;height:20" coordorigin="6478,7938" coordsize="10,20" path="m6478,7957l6488,7957,6488,7938,6478,7938,6478,7957xe" filled="true" fillcolor="#000000" stroked="false">
                <v:path arrowok="t"/>
                <v:fill type="solid"/>
              </v:shape>
            </v:group>
            <v:group style="position:absolute;left:6478;top:7957;width:10;height:20" coordorigin="6478,7957" coordsize="10,20">
              <v:shape style="position:absolute;left:6478;top:7957;width:10;height:20" coordorigin="6478,7957" coordsize="10,20" path="m6478,7976l6488,7976,6488,7957,6478,7957,6478,7976xe" filled="true" fillcolor="#000000" stroked="false">
                <v:path arrowok="t"/>
                <v:fill type="solid"/>
              </v:shape>
            </v:group>
            <v:group style="position:absolute;left:6478;top:7976;width:10;height:20" coordorigin="6478,7976" coordsize="10,20">
              <v:shape style="position:absolute;left:6478;top:7976;width:10;height:20" coordorigin="6478,7976" coordsize="10,20" path="m6478,7995l6488,7995,6488,7976,6478,7976,6478,7995xe" filled="true" fillcolor="#000000" stroked="false">
                <v:path arrowok="t"/>
                <v:fill type="solid"/>
              </v:shape>
            </v:group>
            <v:group style="position:absolute;left:6478;top:7998;width:10;height:2" coordorigin="6478,7998" coordsize="10,2">
              <v:shape style="position:absolute;left:6478;top:7998;width:10;height:2" coordorigin="6478,7998" coordsize="10,0" path="m6478,7998l6488,7998e" filled="false" stroked="true" strokeweight=".299988pt" strokecolor="#000000">
                <v:path arrowok="t"/>
              </v:shape>
            </v:group>
            <v:group style="position:absolute;left:8034;top:7784;width:10;height:20" coordorigin="8034,7784" coordsize="10,20">
              <v:shape style="position:absolute;left:8034;top:7784;width:10;height:20" coordorigin="8034,7784" coordsize="10,20" path="m8034,7803l8044,7803,8044,7784,8034,7784,8034,7803xe" filled="true" fillcolor="#000000" stroked="false">
                <v:path arrowok="t"/>
                <v:fill type="solid"/>
              </v:shape>
            </v:group>
            <v:group style="position:absolute;left:8034;top:7803;width:10;height:20" coordorigin="8034,7803" coordsize="10,20">
              <v:shape style="position:absolute;left:8034;top:7803;width:10;height:20" coordorigin="8034,7803" coordsize="10,20" path="m8034,7822l8044,7822,8044,7803,8034,7803,8034,7822xe" filled="true" fillcolor="#000000" stroked="false">
                <v:path arrowok="t"/>
                <v:fill type="solid"/>
              </v:shape>
            </v:group>
            <v:group style="position:absolute;left:8034;top:7822;width:10;height:20" coordorigin="8034,7822" coordsize="10,20">
              <v:shape style="position:absolute;left:8034;top:7822;width:10;height:20" coordorigin="8034,7822" coordsize="10,20" path="m8034,7842l8044,7842,8044,7822,8034,7822,8034,7842xe" filled="true" fillcolor="#000000" stroked="false">
                <v:path arrowok="t"/>
                <v:fill type="solid"/>
              </v:shape>
            </v:group>
            <v:group style="position:absolute;left:8034;top:7842;width:10;height:20" coordorigin="8034,7842" coordsize="10,20">
              <v:shape style="position:absolute;left:8034;top:7842;width:10;height:20" coordorigin="8034,7842" coordsize="10,20" path="m8034,7861l8044,7861,8044,7842,8034,7842,8034,7861xe" filled="true" fillcolor="#000000" stroked="false">
                <v:path arrowok="t"/>
                <v:fill type="solid"/>
              </v:shape>
            </v:group>
            <v:group style="position:absolute;left:8034;top:7861;width:10;height:20" coordorigin="8034,7861" coordsize="10,20">
              <v:shape style="position:absolute;left:8034;top:7861;width:10;height:20" coordorigin="8034,7861" coordsize="10,20" path="m8034,7880l8044,7880,8044,7861,8034,7861,8034,7880xe" filled="true" fillcolor="#000000" stroked="false">
                <v:path arrowok="t"/>
                <v:fill type="solid"/>
              </v:shape>
            </v:group>
            <v:group style="position:absolute;left:8034;top:7880;width:10;height:20" coordorigin="8034,7880" coordsize="10,20">
              <v:shape style="position:absolute;left:8034;top:7880;width:10;height:20" coordorigin="8034,7880" coordsize="10,20" path="m8034,7899l8044,7899,8044,7880,8034,7880,8034,7899xe" filled="true" fillcolor="#000000" stroked="false">
                <v:path arrowok="t"/>
                <v:fill type="solid"/>
              </v:shape>
            </v:group>
            <v:group style="position:absolute;left:8034;top:7899;width:10;height:20" coordorigin="8034,7899" coordsize="10,20">
              <v:shape style="position:absolute;left:8034;top:7899;width:10;height:20" coordorigin="8034,7899" coordsize="10,20" path="m8034,7918l8044,7918,8044,7899,8034,7899,8034,7918xe" filled="true" fillcolor="#000000" stroked="false">
                <v:path arrowok="t"/>
                <v:fill type="solid"/>
              </v:shape>
            </v:group>
            <v:group style="position:absolute;left:8034;top:7918;width:10;height:20" coordorigin="8034,7918" coordsize="10,20">
              <v:shape style="position:absolute;left:8034;top:7918;width:10;height:20" coordorigin="8034,7918" coordsize="10,20" path="m8034,7938l8044,7938,8044,7918,8034,7918,8034,7938xe" filled="true" fillcolor="#000000" stroked="false">
                <v:path arrowok="t"/>
                <v:fill type="solid"/>
              </v:shape>
            </v:group>
            <v:group style="position:absolute;left:8034;top:7938;width:10;height:20" coordorigin="8034,7938" coordsize="10,20">
              <v:shape style="position:absolute;left:8034;top:7938;width:10;height:20" coordorigin="8034,7938" coordsize="10,20" path="m8034,7957l8044,7957,8044,7938,8034,7938,8034,7957xe" filled="true" fillcolor="#000000" stroked="false">
                <v:path arrowok="t"/>
                <v:fill type="solid"/>
              </v:shape>
            </v:group>
            <v:group style="position:absolute;left:8034;top:7957;width:10;height:20" coordorigin="8034,7957" coordsize="10,20">
              <v:shape style="position:absolute;left:8034;top:7957;width:10;height:20" coordorigin="8034,7957" coordsize="10,20" path="m8034,7976l8044,7976,8044,7957,8034,7957,8034,7976xe" filled="true" fillcolor="#000000" stroked="false">
                <v:path arrowok="t"/>
                <v:fill type="solid"/>
              </v:shape>
            </v:group>
            <v:group style="position:absolute;left:8034;top:7976;width:10;height:20" coordorigin="8034,7976" coordsize="10,20">
              <v:shape style="position:absolute;left:8034;top:7976;width:10;height:20" coordorigin="8034,7976" coordsize="10,20" path="m8034,7995l8044,7995,8044,7976,8034,7976,8034,7995xe" filled="true" fillcolor="#000000" stroked="false">
                <v:path arrowok="t"/>
                <v:fill type="solid"/>
              </v:shape>
            </v:group>
            <v:group style="position:absolute;left:8034;top:7998;width:10;height:2" coordorigin="8034,7998" coordsize="10,2">
              <v:shape style="position:absolute;left:8034;top:7998;width:10;height:2" coordorigin="8034,7998" coordsize="10,0" path="m8034,7998l8044,7998e" filled="false" stroked="true" strokeweight=".299988pt" strokecolor="#000000">
                <v:path arrowok="t"/>
              </v:shape>
            </v:group>
            <v:group style="position:absolute;left:8746;top:7784;width:10;height:20" coordorigin="8746,7784" coordsize="10,20">
              <v:shape style="position:absolute;left:8746;top:7784;width:10;height:20" coordorigin="8746,7784" coordsize="10,20" path="m8746,7803l8756,7803,8756,7784,8746,7784,8746,7803xe" filled="true" fillcolor="#000000" stroked="false">
                <v:path arrowok="t"/>
                <v:fill type="solid"/>
              </v:shape>
            </v:group>
            <v:group style="position:absolute;left:8746;top:7803;width:10;height:20" coordorigin="8746,7803" coordsize="10,20">
              <v:shape style="position:absolute;left:8746;top:7803;width:10;height:20" coordorigin="8746,7803" coordsize="10,20" path="m8746,7822l8756,7822,8756,7803,8746,7803,8746,7822xe" filled="true" fillcolor="#000000" stroked="false">
                <v:path arrowok="t"/>
                <v:fill type="solid"/>
              </v:shape>
            </v:group>
            <v:group style="position:absolute;left:8746;top:7822;width:10;height:20" coordorigin="8746,7822" coordsize="10,20">
              <v:shape style="position:absolute;left:8746;top:7822;width:10;height:20" coordorigin="8746,7822" coordsize="10,20" path="m8746,7842l8756,7842,8756,7822,8746,7822,8746,7842xe" filled="true" fillcolor="#000000" stroked="false">
                <v:path arrowok="t"/>
                <v:fill type="solid"/>
              </v:shape>
            </v:group>
            <v:group style="position:absolute;left:8746;top:7842;width:10;height:20" coordorigin="8746,7842" coordsize="10,20">
              <v:shape style="position:absolute;left:8746;top:7842;width:10;height:20" coordorigin="8746,7842" coordsize="10,20" path="m8746,7861l8756,7861,8756,7842,8746,7842,8746,7861xe" filled="true" fillcolor="#000000" stroked="false">
                <v:path arrowok="t"/>
                <v:fill type="solid"/>
              </v:shape>
            </v:group>
            <v:group style="position:absolute;left:8746;top:7861;width:10;height:20" coordorigin="8746,7861" coordsize="10,20">
              <v:shape style="position:absolute;left:8746;top:7861;width:10;height:20" coordorigin="8746,7861" coordsize="10,20" path="m8746,7880l8756,7880,8756,7861,8746,7861,8746,7880xe" filled="true" fillcolor="#000000" stroked="false">
                <v:path arrowok="t"/>
                <v:fill type="solid"/>
              </v:shape>
            </v:group>
            <v:group style="position:absolute;left:8746;top:7880;width:10;height:20" coordorigin="8746,7880" coordsize="10,20">
              <v:shape style="position:absolute;left:8746;top:7880;width:10;height:20" coordorigin="8746,7880" coordsize="10,20" path="m8746,7899l8756,7899,8756,7880,8746,7880,8746,7899xe" filled="true" fillcolor="#000000" stroked="false">
                <v:path arrowok="t"/>
                <v:fill type="solid"/>
              </v:shape>
            </v:group>
            <v:group style="position:absolute;left:8746;top:7899;width:10;height:20" coordorigin="8746,7899" coordsize="10,20">
              <v:shape style="position:absolute;left:8746;top:7899;width:10;height:20" coordorigin="8746,7899" coordsize="10,20" path="m8746,7918l8756,7918,8756,7899,8746,7899,8746,7918xe" filled="true" fillcolor="#000000" stroked="false">
                <v:path arrowok="t"/>
                <v:fill type="solid"/>
              </v:shape>
            </v:group>
            <v:group style="position:absolute;left:8746;top:7918;width:10;height:20" coordorigin="8746,7918" coordsize="10,20">
              <v:shape style="position:absolute;left:8746;top:7918;width:10;height:20" coordorigin="8746,7918" coordsize="10,20" path="m8746,7938l8756,7938,8756,7918,8746,7918,8746,7938xe" filled="true" fillcolor="#000000" stroked="false">
                <v:path arrowok="t"/>
                <v:fill type="solid"/>
              </v:shape>
            </v:group>
            <v:group style="position:absolute;left:8746;top:7938;width:10;height:20" coordorigin="8746,7938" coordsize="10,20">
              <v:shape style="position:absolute;left:8746;top:7938;width:10;height:20" coordorigin="8746,7938" coordsize="10,20" path="m8746,7957l8756,7957,8756,7938,8746,7938,8746,7957xe" filled="true" fillcolor="#000000" stroked="false">
                <v:path arrowok="t"/>
                <v:fill type="solid"/>
              </v:shape>
            </v:group>
            <v:group style="position:absolute;left:8746;top:7957;width:10;height:20" coordorigin="8746,7957" coordsize="10,20">
              <v:shape style="position:absolute;left:8746;top:7957;width:10;height:20" coordorigin="8746,7957" coordsize="10,20" path="m8746,7976l8756,7976,8756,7957,8746,7957,8746,7976xe" filled="true" fillcolor="#000000" stroked="false">
                <v:path arrowok="t"/>
                <v:fill type="solid"/>
              </v:shape>
            </v:group>
            <v:group style="position:absolute;left:8746;top:7976;width:10;height:20" coordorigin="8746,7976" coordsize="10,20">
              <v:shape style="position:absolute;left:8746;top:7976;width:10;height:20" coordorigin="8746,7976" coordsize="10,20" path="m8746,7995l8756,7995,8756,7976,8746,7976,8746,7995xe" filled="true" fillcolor="#000000" stroked="false">
                <v:path arrowok="t"/>
                <v:fill type="solid"/>
              </v:shape>
            </v:group>
            <v:group style="position:absolute;left:8746;top:7998;width:10;height:2" coordorigin="8746,7998" coordsize="10,2">
              <v:shape style="position:absolute;left:8746;top:7998;width:10;height:2" coordorigin="8746,7998" coordsize="10,0" path="m8746,7998l8756,7998e" filled="false" stroked="true" strokeweight=".299988pt" strokecolor="#000000">
                <v:path arrowok="t"/>
              </v:shape>
            </v:group>
            <v:group style="position:absolute;left:9597;top:7784;width:10;height:20" coordorigin="9597,7784" coordsize="10,20">
              <v:shape style="position:absolute;left:9597;top:7784;width:10;height:20" coordorigin="9597,7784" coordsize="10,20" path="m9597,7803l9607,7803,9607,7784,9597,7784,9597,7803xe" filled="true" fillcolor="#000000" stroked="false">
                <v:path arrowok="t"/>
                <v:fill type="solid"/>
              </v:shape>
            </v:group>
            <v:group style="position:absolute;left:9597;top:7803;width:10;height:20" coordorigin="9597,7803" coordsize="10,20">
              <v:shape style="position:absolute;left:9597;top:7803;width:10;height:20" coordorigin="9597,7803" coordsize="10,20" path="m9597,7822l9607,7822,9607,7803,9597,7803,9597,7822xe" filled="true" fillcolor="#000000" stroked="false">
                <v:path arrowok="t"/>
                <v:fill type="solid"/>
              </v:shape>
            </v:group>
            <v:group style="position:absolute;left:9597;top:7822;width:10;height:20" coordorigin="9597,7822" coordsize="10,20">
              <v:shape style="position:absolute;left:9597;top:7822;width:10;height:20" coordorigin="9597,7822" coordsize="10,20" path="m9597,7842l9607,7842,9607,7822,9597,7822,9597,7842xe" filled="true" fillcolor="#000000" stroked="false">
                <v:path arrowok="t"/>
                <v:fill type="solid"/>
              </v:shape>
            </v:group>
            <v:group style="position:absolute;left:9597;top:7842;width:10;height:20" coordorigin="9597,7842" coordsize="10,20">
              <v:shape style="position:absolute;left:9597;top:7842;width:10;height:20" coordorigin="9597,7842" coordsize="10,20" path="m9597,7861l9607,7861,9607,7842,9597,7842,9597,7861xe" filled="true" fillcolor="#000000" stroked="false">
                <v:path arrowok="t"/>
                <v:fill type="solid"/>
              </v:shape>
            </v:group>
            <v:group style="position:absolute;left:9597;top:7861;width:10;height:20" coordorigin="9597,7861" coordsize="10,20">
              <v:shape style="position:absolute;left:9597;top:7861;width:10;height:20" coordorigin="9597,7861" coordsize="10,20" path="m9597,7880l9607,7880,9607,7861,9597,7861,9597,7880xe" filled="true" fillcolor="#000000" stroked="false">
                <v:path arrowok="t"/>
                <v:fill type="solid"/>
              </v:shape>
            </v:group>
            <v:group style="position:absolute;left:9597;top:7880;width:10;height:20" coordorigin="9597,7880" coordsize="10,20">
              <v:shape style="position:absolute;left:9597;top:7880;width:10;height:20" coordorigin="9597,7880" coordsize="10,20" path="m9597,7899l9607,7899,9607,7880,9597,7880,9597,7899xe" filled="true" fillcolor="#000000" stroked="false">
                <v:path arrowok="t"/>
                <v:fill type="solid"/>
              </v:shape>
            </v:group>
            <v:group style="position:absolute;left:9597;top:7899;width:10;height:20" coordorigin="9597,7899" coordsize="10,20">
              <v:shape style="position:absolute;left:9597;top:7899;width:10;height:20" coordorigin="9597,7899" coordsize="10,20" path="m9597,7918l9607,7918,9607,7899,9597,7899,9597,7918xe" filled="true" fillcolor="#000000" stroked="false">
                <v:path arrowok="t"/>
                <v:fill type="solid"/>
              </v:shape>
            </v:group>
            <v:group style="position:absolute;left:9597;top:7918;width:10;height:20" coordorigin="9597,7918" coordsize="10,20">
              <v:shape style="position:absolute;left:9597;top:7918;width:10;height:20" coordorigin="9597,7918" coordsize="10,20" path="m9597,7938l9607,7938,9607,7918,9597,7918,9597,7938xe" filled="true" fillcolor="#000000" stroked="false">
                <v:path arrowok="t"/>
                <v:fill type="solid"/>
              </v:shape>
            </v:group>
            <v:group style="position:absolute;left:9597;top:7938;width:10;height:20" coordorigin="9597,7938" coordsize="10,20">
              <v:shape style="position:absolute;left:9597;top:7938;width:10;height:20" coordorigin="9597,7938" coordsize="10,20" path="m9597,7957l9607,7957,9607,7938,9597,7938,9597,7957xe" filled="true" fillcolor="#000000" stroked="false">
                <v:path arrowok="t"/>
                <v:fill type="solid"/>
              </v:shape>
            </v:group>
            <v:group style="position:absolute;left:9597;top:7957;width:10;height:20" coordorigin="9597,7957" coordsize="10,20">
              <v:shape style="position:absolute;left:9597;top:7957;width:10;height:20" coordorigin="9597,7957" coordsize="10,20" path="m9597,7976l9607,7976,9607,7957,9597,7957,9597,7976xe" filled="true" fillcolor="#000000" stroked="false">
                <v:path arrowok="t"/>
                <v:fill type="solid"/>
              </v:shape>
            </v:group>
            <v:group style="position:absolute;left:9597;top:7976;width:10;height:20" coordorigin="9597,7976" coordsize="10,20">
              <v:shape style="position:absolute;left:9597;top:7976;width:10;height:20" coordorigin="9597,7976" coordsize="10,20" path="m9597,7995l9607,7995,9607,7976,9597,7976,9597,7995xe" filled="true" fillcolor="#000000" stroked="false">
                <v:path arrowok="t"/>
                <v:fill type="solid"/>
              </v:shape>
            </v:group>
            <v:group style="position:absolute;left:9597;top:7998;width:10;height:2" coordorigin="9597,7998" coordsize="10,2">
              <v:shape style="position:absolute;left:9597;top:7998;width:10;height:2" coordorigin="9597,7998" coordsize="10,0" path="m9597,7998l9607,7998e" filled="false" stroked="true" strokeweight=".299988pt" strokecolor="#000000">
                <v:path arrowok="t"/>
              </v:shape>
            </v:group>
            <v:group style="position:absolute;left:10446;top:7784;width:10;height:20" coordorigin="10446,7784" coordsize="10,20">
              <v:shape style="position:absolute;left:10446;top:7784;width:10;height:20" coordorigin="10446,7784" coordsize="10,20" path="m10446,7803l10455,7803,10455,7784,10446,7784,10446,7803xe" filled="true" fillcolor="#000000" stroked="false">
                <v:path arrowok="t"/>
                <v:fill type="solid"/>
              </v:shape>
            </v:group>
            <v:group style="position:absolute;left:10446;top:7803;width:10;height:20" coordorigin="10446,7803" coordsize="10,20">
              <v:shape style="position:absolute;left:10446;top:7803;width:10;height:20" coordorigin="10446,7803" coordsize="10,20" path="m10446,7822l10455,7822,10455,7803,10446,7803,10446,7822xe" filled="true" fillcolor="#000000" stroked="false">
                <v:path arrowok="t"/>
                <v:fill type="solid"/>
              </v:shape>
            </v:group>
            <v:group style="position:absolute;left:10446;top:7822;width:10;height:20" coordorigin="10446,7822" coordsize="10,20">
              <v:shape style="position:absolute;left:10446;top:7822;width:10;height:20" coordorigin="10446,7822" coordsize="10,20" path="m10446,7842l10455,7842,10455,7822,10446,7822,10446,7842xe" filled="true" fillcolor="#000000" stroked="false">
                <v:path arrowok="t"/>
                <v:fill type="solid"/>
              </v:shape>
            </v:group>
            <v:group style="position:absolute;left:10446;top:7842;width:10;height:20" coordorigin="10446,7842" coordsize="10,20">
              <v:shape style="position:absolute;left:10446;top:7842;width:10;height:20" coordorigin="10446,7842" coordsize="10,20" path="m10446,7861l10455,7861,10455,7842,10446,7842,10446,7861xe" filled="true" fillcolor="#000000" stroked="false">
                <v:path arrowok="t"/>
                <v:fill type="solid"/>
              </v:shape>
            </v:group>
            <v:group style="position:absolute;left:10446;top:7861;width:10;height:20" coordorigin="10446,7861" coordsize="10,20">
              <v:shape style="position:absolute;left:10446;top:7861;width:10;height:20" coordorigin="10446,7861" coordsize="10,20" path="m10446,7880l10455,7880,10455,7861,10446,7861,10446,7880xe" filled="true" fillcolor="#000000" stroked="false">
                <v:path arrowok="t"/>
                <v:fill type="solid"/>
              </v:shape>
            </v:group>
            <v:group style="position:absolute;left:10446;top:7880;width:10;height:20" coordorigin="10446,7880" coordsize="10,20">
              <v:shape style="position:absolute;left:10446;top:7880;width:10;height:20" coordorigin="10446,7880" coordsize="10,20" path="m10446,7899l10455,7899,10455,7880,10446,7880,10446,7899xe" filled="true" fillcolor="#000000" stroked="false">
                <v:path arrowok="t"/>
                <v:fill type="solid"/>
              </v:shape>
            </v:group>
            <v:group style="position:absolute;left:10446;top:7899;width:10;height:20" coordorigin="10446,7899" coordsize="10,20">
              <v:shape style="position:absolute;left:10446;top:7899;width:10;height:20" coordorigin="10446,7899" coordsize="10,20" path="m10446,7918l10455,7918,10455,7899,10446,7899,10446,7918xe" filled="true" fillcolor="#000000" stroked="false">
                <v:path arrowok="t"/>
                <v:fill type="solid"/>
              </v:shape>
            </v:group>
            <v:group style="position:absolute;left:10446;top:7918;width:10;height:20" coordorigin="10446,7918" coordsize="10,20">
              <v:shape style="position:absolute;left:10446;top:7918;width:10;height:20" coordorigin="10446,7918" coordsize="10,20" path="m10446,7938l10455,7938,10455,7918,10446,7918,10446,7938xe" filled="true" fillcolor="#000000" stroked="false">
                <v:path arrowok="t"/>
                <v:fill type="solid"/>
              </v:shape>
            </v:group>
            <v:group style="position:absolute;left:10446;top:7938;width:10;height:20" coordorigin="10446,7938" coordsize="10,20">
              <v:shape style="position:absolute;left:10446;top:7938;width:10;height:20" coordorigin="10446,7938" coordsize="10,20" path="m10446,7957l10455,7957,10455,7938,10446,7938,10446,7957xe" filled="true" fillcolor="#000000" stroked="false">
                <v:path arrowok="t"/>
                <v:fill type="solid"/>
              </v:shape>
            </v:group>
            <v:group style="position:absolute;left:10446;top:7957;width:10;height:20" coordorigin="10446,7957" coordsize="10,20">
              <v:shape style="position:absolute;left:10446;top:7957;width:10;height:20" coordorigin="10446,7957" coordsize="10,20" path="m10446,7976l10455,7976,10455,7957,10446,7957,10446,7976xe" filled="true" fillcolor="#000000" stroked="false">
                <v:path arrowok="t"/>
                <v:fill type="solid"/>
              </v:shape>
            </v:group>
            <v:group style="position:absolute;left:10446;top:7976;width:10;height:20" coordorigin="10446,7976" coordsize="10,20">
              <v:shape style="position:absolute;left:10446;top:7976;width:10;height:20" coordorigin="10446,7976" coordsize="10,20" path="m10446,7995l10455,7995,10455,7976,10446,7976,10446,7995xe" filled="true" fillcolor="#000000" stroked="false">
                <v:path arrowok="t"/>
                <v:fill type="solid"/>
              </v:shape>
            </v:group>
            <v:group style="position:absolute;left:10446;top:7998;width:10;height:2" coordorigin="10446,7998" coordsize="10,2">
              <v:shape style="position:absolute;left:10446;top:7998;width:10;height:2" coordorigin="10446,7998" coordsize="10,0" path="m10446,7998l10455,7998e" filled="false" stroked="true" strokeweight=".299988pt" strokecolor="#000000">
                <v:path arrowok="t"/>
              </v:shape>
            </v:group>
            <v:group style="position:absolute;left:12006;top:7784;width:10;height:20" coordorigin="12006,7784" coordsize="10,20">
              <v:shape style="position:absolute;left:12006;top:7784;width:10;height:20" coordorigin="12006,7784" coordsize="10,20" path="m12006,7803l12015,7803,12015,7784,12006,7784,12006,7803xe" filled="true" fillcolor="#000000" stroked="false">
                <v:path arrowok="t"/>
                <v:fill type="solid"/>
              </v:shape>
            </v:group>
            <v:group style="position:absolute;left:12006;top:7803;width:10;height:20" coordorigin="12006,7803" coordsize="10,20">
              <v:shape style="position:absolute;left:12006;top:7803;width:10;height:20" coordorigin="12006,7803" coordsize="10,20" path="m12006,7822l12015,7822,12015,7803,12006,7803,12006,7822xe" filled="true" fillcolor="#000000" stroked="false">
                <v:path arrowok="t"/>
                <v:fill type="solid"/>
              </v:shape>
            </v:group>
            <v:group style="position:absolute;left:12006;top:7822;width:10;height:20" coordorigin="12006,7822" coordsize="10,20">
              <v:shape style="position:absolute;left:12006;top:7822;width:10;height:20" coordorigin="12006,7822" coordsize="10,20" path="m12006,7842l12015,7842,12015,7822,12006,7822,12006,7842xe" filled="true" fillcolor="#000000" stroked="false">
                <v:path arrowok="t"/>
                <v:fill type="solid"/>
              </v:shape>
            </v:group>
            <v:group style="position:absolute;left:12006;top:7842;width:10;height:20" coordorigin="12006,7842" coordsize="10,20">
              <v:shape style="position:absolute;left:12006;top:7842;width:10;height:20" coordorigin="12006,7842" coordsize="10,20" path="m12006,7861l12015,7861,12015,7842,12006,7842,12006,7861xe" filled="true" fillcolor="#000000" stroked="false">
                <v:path arrowok="t"/>
                <v:fill type="solid"/>
              </v:shape>
            </v:group>
            <v:group style="position:absolute;left:12006;top:7861;width:10;height:20" coordorigin="12006,7861" coordsize="10,20">
              <v:shape style="position:absolute;left:12006;top:7861;width:10;height:20" coordorigin="12006,7861" coordsize="10,20" path="m12006,7880l12015,7880,12015,7861,12006,7861,12006,7880xe" filled="true" fillcolor="#000000" stroked="false">
                <v:path arrowok="t"/>
                <v:fill type="solid"/>
              </v:shape>
            </v:group>
            <v:group style="position:absolute;left:12006;top:7880;width:10;height:20" coordorigin="12006,7880" coordsize="10,20">
              <v:shape style="position:absolute;left:12006;top:7880;width:10;height:20" coordorigin="12006,7880" coordsize="10,20" path="m12006,7899l12015,7899,12015,7880,12006,7880,12006,7899xe" filled="true" fillcolor="#000000" stroked="false">
                <v:path arrowok="t"/>
                <v:fill type="solid"/>
              </v:shape>
            </v:group>
            <v:group style="position:absolute;left:12006;top:7899;width:10;height:20" coordorigin="12006,7899" coordsize="10,20">
              <v:shape style="position:absolute;left:12006;top:7899;width:10;height:20" coordorigin="12006,7899" coordsize="10,20" path="m12006,7918l12015,7918,12015,7899,12006,7899,12006,7918xe" filled="true" fillcolor="#000000" stroked="false">
                <v:path arrowok="t"/>
                <v:fill type="solid"/>
              </v:shape>
            </v:group>
            <v:group style="position:absolute;left:12006;top:7918;width:10;height:20" coordorigin="12006,7918" coordsize="10,20">
              <v:shape style="position:absolute;left:12006;top:7918;width:10;height:20" coordorigin="12006,7918" coordsize="10,20" path="m12006,7938l12015,7938,12015,7918,12006,7918,12006,7938xe" filled="true" fillcolor="#000000" stroked="false">
                <v:path arrowok="t"/>
                <v:fill type="solid"/>
              </v:shape>
            </v:group>
            <v:group style="position:absolute;left:12006;top:7938;width:10;height:20" coordorigin="12006,7938" coordsize="10,20">
              <v:shape style="position:absolute;left:12006;top:7938;width:10;height:20" coordorigin="12006,7938" coordsize="10,20" path="m12006,7957l12015,7957,12015,7938,12006,7938,12006,7957xe" filled="true" fillcolor="#000000" stroked="false">
                <v:path arrowok="t"/>
                <v:fill type="solid"/>
              </v:shape>
            </v:group>
            <v:group style="position:absolute;left:12006;top:7957;width:10;height:20" coordorigin="12006,7957" coordsize="10,20">
              <v:shape style="position:absolute;left:12006;top:7957;width:10;height:20" coordorigin="12006,7957" coordsize="10,20" path="m12006,7976l12015,7976,12015,7957,12006,7957,12006,7976xe" filled="true" fillcolor="#000000" stroked="false">
                <v:path arrowok="t"/>
                <v:fill type="solid"/>
              </v:shape>
            </v:group>
            <v:group style="position:absolute;left:12006;top:7976;width:10;height:20" coordorigin="12006,7976" coordsize="10,20">
              <v:shape style="position:absolute;left:12006;top:7976;width:10;height:20" coordorigin="12006,7976" coordsize="10,20" path="m12006,7995l12015,7995,12015,7976,12006,7976,12006,7995xe" filled="true" fillcolor="#000000" stroked="false">
                <v:path arrowok="t"/>
                <v:fill type="solid"/>
              </v:shape>
            </v:group>
            <v:group style="position:absolute;left:12006;top:7998;width:10;height:2" coordorigin="12006,7998" coordsize="10,2">
              <v:shape style="position:absolute;left:12006;top:7998;width:10;height:2" coordorigin="12006,7998" coordsize="10,0" path="m12006,7998l12015,7998e" filled="false" stroked="true" strokeweight=".299988pt" strokecolor="#000000">
                <v:path arrowok="t"/>
              </v:shape>
            </v:group>
            <v:group style="position:absolute;left:13705;top:7784;width:10;height:20" coordorigin="13705,7784" coordsize="10,20">
              <v:shape style="position:absolute;left:13705;top:7784;width:10;height:20" coordorigin="13705,7784" coordsize="10,20" path="m13705,7803l13714,7803,13714,7784,13705,7784,13705,7803xe" filled="true" fillcolor="#000000" stroked="false">
                <v:path arrowok="t"/>
                <v:fill type="solid"/>
              </v:shape>
            </v:group>
            <v:group style="position:absolute;left:13705;top:7803;width:10;height:20" coordorigin="13705,7803" coordsize="10,20">
              <v:shape style="position:absolute;left:13705;top:7803;width:10;height:20" coordorigin="13705,7803" coordsize="10,20" path="m13705,7822l13714,7822,13714,7803,13705,7803,13705,7822xe" filled="true" fillcolor="#000000" stroked="false">
                <v:path arrowok="t"/>
                <v:fill type="solid"/>
              </v:shape>
            </v:group>
            <v:group style="position:absolute;left:13705;top:7822;width:10;height:20" coordorigin="13705,7822" coordsize="10,20">
              <v:shape style="position:absolute;left:13705;top:7822;width:10;height:20" coordorigin="13705,7822" coordsize="10,20" path="m13705,7842l13714,7842,13714,7822,13705,7822,13705,7842xe" filled="true" fillcolor="#000000" stroked="false">
                <v:path arrowok="t"/>
                <v:fill type="solid"/>
              </v:shape>
            </v:group>
            <v:group style="position:absolute;left:13705;top:7842;width:10;height:20" coordorigin="13705,7842" coordsize="10,20">
              <v:shape style="position:absolute;left:13705;top:7842;width:10;height:20" coordorigin="13705,7842" coordsize="10,20" path="m13705,7861l13714,7861,13714,7842,13705,7842,13705,7861xe" filled="true" fillcolor="#000000" stroked="false">
                <v:path arrowok="t"/>
                <v:fill type="solid"/>
              </v:shape>
            </v:group>
            <v:group style="position:absolute;left:13705;top:7861;width:10;height:20" coordorigin="13705,7861" coordsize="10,20">
              <v:shape style="position:absolute;left:13705;top:7861;width:10;height:20" coordorigin="13705,7861" coordsize="10,20" path="m13705,7880l13714,7880,13714,7861,13705,7861,13705,7880xe" filled="true" fillcolor="#000000" stroked="false">
                <v:path arrowok="t"/>
                <v:fill type="solid"/>
              </v:shape>
            </v:group>
            <v:group style="position:absolute;left:13705;top:7880;width:10;height:20" coordorigin="13705,7880" coordsize="10,20">
              <v:shape style="position:absolute;left:13705;top:7880;width:10;height:20" coordorigin="13705,7880" coordsize="10,20" path="m13705,7899l13714,7899,13714,7880,13705,7880,13705,7899xe" filled="true" fillcolor="#000000" stroked="false">
                <v:path arrowok="t"/>
                <v:fill type="solid"/>
              </v:shape>
            </v:group>
            <v:group style="position:absolute;left:13705;top:7899;width:10;height:20" coordorigin="13705,7899" coordsize="10,20">
              <v:shape style="position:absolute;left:13705;top:7899;width:10;height:20" coordorigin="13705,7899" coordsize="10,20" path="m13705,7918l13714,7918,13714,7899,13705,7899,13705,7918xe" filled="true" fillcolor="#000000" stroked="false">
                <v:path arrowok="t"/>
                <v:fill type="solid"/>
              </v:shape>
            </v:group>
            <v:group style="position:absolute;left:13705;top:7918;width:10;height:20" coordorigin="13705,7918" coordsize="10,20">
              <v:shape style="position:absolute;left:13705;top:7918;width:10;height:20" coordorigin="13705,7918" coordsize="10,20" path="m13705,7938l13714,7938,13714,7918,13705,7918,13705,7938xe" filled="true" fillcolor="#000000" stroked="false">
                <v:path arrowok="t"/>
                <v:fill type="solid"/>
              </v:shape>
            </v:group>
            <v:group style="position:absolute;left:13705;top:7938;width:10;height:20" coordorigin="13705,7938" coordsize="10,20">
              <v:shape style="position:absolute;left:13705;top:7938;width:10;height:20" coordorigin="13705,7938" coordsize="10,20" path="m13705,7957l13714,7957,13714,7938,13705,7938,13705,7957xe" filled="true" fillcolor="#000000" stroked="false">
                <v:path arrowok="t"/>
                <v:fill type="solid"/>
              </v:shape>
            </v:group>
            <v:group style="position:absolute;left:13705;top:7957;width:10;height:20" coordorigin="13705,7957" coordsize="10,20">
              <v:shape style="position:absolute;left:13705;top:7957;width:10;height:20" coordorigin="13705,7957" coordsize="10,20" path="m13705,7976l13714,7976,13714,7957,13705,7957,13705,7976xe" filled="true" fillcolor="#000000" stroked="false">
                <v:path arrowok="t"/>
                <v:fill type="solid"/>
              </v:shape>
            </v:group>
            <v:group style="position:absolute;left:13705;top:7976;width:10;height:20" coordorigin="13705,7976" coordsize="10,20">
              <v:shape style="position:absolute;left:13705;top:7976;width:10;height:20" coordorigin="13705,7976" coordsize="10,20" path="m13705,7995l13714,7995,13714,7976,13705,7976,13705,7995xe" filled="true" fillcolor="#000000" stroked="false">
                <v:path arrowok="t"/>
                <v:fill type="solid"/>
              </v:shape>
            </v:group>
            <v:group style="position:absolute;left:13705;top:7998;width:10;height:2" coordorigin="13705,7998" coordsize="10,2">
              <v:shape style="position:absolute;left:13705;top:7998;width:10;height:2" coordorigin="13705,7998" coordsize="10,0" path="m13705,7998l13714,7998e" filled="false" stroked="true" strokeweight=".299988pt" strokecolor="#000000">
                <v:path arrowok="t"/>
              </v:shape>
            </v:group>
            <v:group style="position:absolute;left:3269;top:8006;width:10;height:2" coordorigin="3269,8006" coordsize="10,2">
              <v:shape style="position:absolute;left:3269;top:8006;width:10;height:2" coordorigin="3269,8006" coordsize="10,0" path="m3269,8006l3279,8006e" filled="false" stroked="true" strokeweight=".480011pt" strokecolor="#000000">
                <v:path arrowok="t"/>
              </v:shape>
              <v:shape style="position:absolute;left:1128;top:8001;width:3453;height:10" type="#_x0000_t75" stroked="false">
                <v:imagedata r:id="rId231" o:title=""/>
              </v:shape>
              <v:shape style="position:absolute;left:4576;top:8001;width:625;height:10" type="#_x0000_t75" stroked="false">
                <v:imagedata r:id="rId232" o:title=""/>
              </v:shape>
              <v:shape style="position:absolute;left:5196;top:8001;width:2838;height:10" type="#_x0000_t75" stroked="false">
                <v:imagedata r:id="rId233" o:title=""/>
              </v:shape>
              <v:shape style="position:absolute;left:8030;top:8001;width:717;height:10" type="#_x0000_t75" stroked="false">
                <v:imagedata r:id="rId234" o:title=""/>
              </v:shape>
              <v:shape style="position:absolute;left:8742;top:8001;width:856;height:10" type="#_x0000_t75" stroked="false">
                <v:imagedata r:id="rId235" o:title=""/>
              </v:shape>
              <v:shape style="position:absolute;left:9592;top:8001;width:853;height:10" type="#_x0000_t75" stroked="false">
                <v:imagedata r:id="rId236" o:title=""/>
              </v:shape>
              <v:shape style="position:absolute;left:10441;top:8001;width:1565;height:10" type="#_x0000_t75" stroked="false">
                <v:imagedata r:id="rId237" o:title=""/>
              </v:shape>
              <v:shape style="position:absolute;left:12001;top:8001;width:3412;height:10" type="#_x0000_t75" stroked="false">
                <v:imagedata r:id="rId238" o:title=""/>
              </v:shape>
            </v:group>
            <v:group style="position:absolute;left:3269;top:8011;width:10;height:20" coordorigin="3269,8011" coordsize="10,20">
              <v:shape style="position:absolute;left:3269;top:8011;width:10;height:20" coordorigin="3269,8011" coordsize="10,20" path="m3269,8030l3279,8030,3279,8011,3269,8011,3269,8030xe" filled="true" fillcolor="#000000" stroked="false">
                <v:path arrowok="t"/>
                <v:fill type="solid"/>
              </v:shape>
            </v:group>
            <v:group style="position:absolute;left:3269;top:8030;width:10;height:20" coordorigin="3269,8030" coordsize="10,20">
              <v:shape style="position:absolute;left:3269;top:8030;width:10;height:20" coordorigin="3269,8030" coordsize="10,20" path="m3269,8049l3279,8049,3279,8030,3269,8030,3269,8049xe" filled="true" fillcolor="#000000" stroked="false">
                <v:path arrowok="t"/>
                <v:fill type="solid"/>
              </v:shape>
            </v:group>
            <v:group style="position:absolute;left:3269;top:8049;width:10;height:20" coordorigin="3269,8049" coordsize="10,20">
              <v:shape style="position:absolute;left:3269;top:8049;width:10;height:20" coordorigin="3269,8049" coordsize="10,20" path="m3269,8068l3279,8068,3279,8049,3269,8049,3269,8068xe" filled="true" fillcolor="#000000" stroked="false">
                <v:path arrowok="t"/>
                <v:fill type="solid"/>
              </v:shape>
            </v:group>
            <v:group style="position:absolute;left:3269;top:8068;width:10;height:20" coordorigin="3269,8068" coordsize="10,20">
              <v:shape style="position:absolute;left:3269;top:8068;width:10;height:20" coordorigin="3269,8068" coordsize="10,20" path="m3269,8088l3279,8088,3279,8068,3269,8068,3269,8088xe" filled="true" fillcolor="#000000" stroked="false">
                <v:path arrowok="t"/>
                <v:fill type="solid"/>
              </v:shape>
            </v:group>
            <v:group style="position:absolute;left:3269;top:8088;width:10;height:20" coordorigin="3269,8088" coordsize="10,20">
              <v:shape style="position:absolute;left:3269;top:8088;width:10;height:20" coordorigin="3269,8088" coordsize="10,20" path="m3269,8107l3279,8107,3279,8088,3269,8088,3269,8107xe" filled="true" fillcolor="#000000" stroked="false">
                <v:path arrowok="t"/>
                <v:fill type="solid"/>
              </v:shape>
            </v:group>
            <v:group style="position:absolute;left:3269;top:8107;width:10;height:20" coordorigin="3269,8107" coordsize="10,20">
              <v:shape style="position:absolute;left:3269;top:8107;width:10;height:20" coordorigin="3269,8107" coordsize="10,20" path="m3269,8126l3279,8126,3279,8107,3269,8107,3269,8126xe" filled="true" fillcolor="#000000" stroked="false">
                <v:path arrowok="t"/>
                <v:fill type="solid"/>
              </v:shape>
            </v:group>
            <v:group style="position:absolute;left:3269;top:8126;width:10;height:20" coordorigin="3269,8126" coordsize="10,20">
              <v:shape style="position:absolute;left:3269;top:8126;width:10;height:20" coordorigin="3269,8126" coordsize="10,20" path="m3269,8146l3279,8146,3279,8126,3269,8126,3269,8146xe" filled="true" fillcolor="#000000" stroked="false">
                <v:path arrowok="t"/>
                <v:fill type="solid"/>
              </v:shape>
            </v:group>
            <v:group style="position:absolute;left:3269;top:8146;width:10;height:20" coordorigin="3269,8146" coordsize="10,20">
              <v:shape style="position:absolute;left:3269;top:8146;width:10;height:20" coordorigin="3269,8146" coordsize="10,20" path="m3269,8165l3279,8165,3279,8146,3269,8146,3269,8165xe" filled="true" fillcolor="#000000" stroked="false">
                <v:path arrowok="t"/>
                <v:fill type="solid"/>
              </v:shape>
            </v:group>
            <v:group style="position:absolute;left:3269;top:8165;width:10;height:20" coordorigin="3269,8165" coordsize="10,20">
              <v:shape style="position:absolute;left:3269;top:8165;width:10;height:20" coordorigin="3269,8165" coordsize="10,20" path="m3269,8184l3279,8184,3279,8165,3269,8165,3269,8184xe" filled="true" fillcolor="#000000" stroked="false">
                <v:path arrowok="t"/>
                <v:fill type="solid"/>
              </v:shape>
            </v:group>
            <v:group style="position:absolute;left:3269;top:8184;width:10;height:20" coordorigin="3269,8184" coordsize="10,20">
              <v:shape style="position:absolute;left:3269;top:8184;width:10;height:20" coordorigin="3269,8184" coordsize="10,20" path="m3269,8203l3279,8203,3279,8184,3269,8184,3269,8203xe" filled="true" fillcolor="#000000" stroked="false">
                <v:path arrowok="t"/>
                <v:fill type="solid"/>
              </v:shape>
            </v:group>
            <v:group style="position:absolute;left:3269;top:8203;width:10;height:20" coordorigin="3269,8203" coordsize="10,20">
              <v:shape style="position:absolute;left:3269;top:8203;width:10;height:20" coordorigin="3269,8203" coordsize="10,20" path="m3269,8222l3279,8222,3279,8203,3269,8203,3269,8222xe" filled="true" fillcolor="#000000" stroked="false">
                <v:path arrowok="t"/>
                <v:fill type="solid"/>
              </v:shape>
            </v:group>
            <v:group style="position:absolute;left:3269;top:8225;width:10;height:2" coordorigin="3269,8225" coordsize="10,2">
              <v:shape style="position:absolute;left:3269;top:8225;width:10;height:2" coordorigin="3269,8225" coordsize="10,0" path="m3269,8225l3279,8225e" filled="false" stroked="true" strokeweight=".300018pt" strokecolor="#000000">
                <v:path arrowok="t"/>
              </v:shape>
            </v:group>
            <v:group style="position:absolute;left:4581;top:8011;width:10;height:20" coordorigin="4581,8011" coordsize="10,20">
              <v:shape style="position:absolute;left:4581;top:8011;width:10;height:20" coordorigin="4581,8011" coordsize="10,20" path="m4581,8030l4590,8030,4590,8011,4581,8011,4581,8030xe" filled="true" fillcolor="#000000" stroked="false">
                <v:path arrowok="t"/>
                <v:fill type="solid"/>
              </v:shape>
            </v:group>
            <v:group style="position:absolute;left:4581;top:8030;width:10;height:20" coordorigin="4581,8030" coordsize="10,20">
              <v:shape style="position:absolute;left:4581;top:8030;width:10;height:20" coordorigin="4581,8030" coordsize="10,20" path="m4581,8049l4590,8049,4590,8030,4581,8030,4581,8049xe" filled="true" fillcolor="#000000" stroked="false">
                <v:path arrowok="t"/>
                <v:fill type="solid"/>
              </v:shape>
            </v:group>
            <v:group style="position:absolute;left:4581;top:8049;width:10;height:20" coordorigin="4581,8049" coordsize="10,20">
              <v:shape style="position:absolute;left:4581;top:8049;width:10;height:20" coordorigin="4581,8049" coordsize="10,20" path="m4581,8068l4590,8068,4590,8049,4581,8049,4581,8068xe" filled="true" fillcolor="#000000" stroked="false">
                <v:path arrowok="t"/>
                <v:fill type="solid"/>
              </v:shape>
            </v:group>
            <v:group style="position:absolute;left:4581;top:8068;width:10;height:20" coordorigin="4581,8068" coordsize="10,20">
              <v:shape style="position:absolute;left:4581;top:8068;width:10;height:20" coordorigin="4581,8068" coordsize="10,20" path="m4581,8088l4590,8088,4590,8068,4581,8068,4581,8088xe" filled="true" fillcolor="#000000" stroked="false">
                <v:path arrowok="t"/>
                <v:fill type="solid"/>
              </v:shape>
            </v:group>
            <v:group style="position:absolute;left:4581;top:8088;width:10;height:20" coordorigin="4581,8088" coordsize="10,20">
              <v:shape style="position:absolute;left:4581;top:8088;width:10;height:20" coordorigin="4581,8088" coordsize="10,20" path="m4581,8107l4590,8107,4590,8088,4581,8088,4581,8107xe" filled="true" fillcolor="#000000" stroked="false">
                <v:path arrowok="t"/>
                <v:fill type="solid"/>
              </v:shape>
            </v:group>
            <v:group style="position:absolute;left:4581;top:8107;width:10;height:20" coordorigin="4581,8107" coordsize="10,20">
              <v:shape style="position:absolute;left:4581;top:8107;width:10;height:20" coordorigin="4581,8107" coordsize="10,20" path="m4581,8126l4590,8126,4590,8107,4581,8107,4581,8126xe" filled="true" fillcolor="#000000" stroked="false">
                <v:path arrowok="t"/>
                <v:fill type="solid"/>
              </v:shape>
            </v:group>
            <v:group style="position:absolute;left:4581;top:8126;width:10;height:20" coordorigin="4581,8126" coordsize="10,20">
              <v:shape style="position:absolute;left:4581;top:8126;width:10;height:20" coordorigin="4581,8126" coordsize="10,20" path="m4581,8146l4590,8146,4590,8126,4581,8126,4581,8146xe" filled="true" fillcolor="#000000" stroked="false">
                <v:path arrowok="t"/>
                <v:fill type="solid"/>
              </v:shape>
            </v:group>
            <v:group style="position:absolute;left:4581;top:8146;width:10;height:20" coordorigin="4581,8146" coordsize="10,20">
              <v:shape style="position:absolute;left:4581;top:8146;width:10;height:20" coordorigin="4581,8146" coordsize="10,20" path="m4581,8165l4590,8165,4590,8146,4581,8146,4581,8165xe" filled="true" fillcolor="#000000" stroked="false">
                <v:path arrowok="t"/>
                <v:fill type="solid"/>
              </v:shape>
            </v:group>
            <v:group style="position:absolute;left:4581;top:8165;width:10;height:20" coordorigin="4581,8165" coordsize="10,20">
              <v:shape style="position:absolute;left:4581;top:8165;width:10;height:20" coordorigin="4581,8165" coordsize="10,20" path="m4581,8184l4590,8184,4590,8165,4581,8165,4581,8184xe" filled="true" fillcolor="#000000" stroked="false">
                <v:path arrowok="t"/>
                <v:fill type="solid"/>
              </v:shape>
            </v:group>
            <v:group style="position:absolute;left:4581;top:8184;width:10;height:20" coordorigin="4581,8184" coordsize="10,20">
              <v:shape style="position:absolute;left:4581;top:8184;width:10;height:20" coordorigin="4581,8184" coordsize="10,20" path="m4581,8203l4590,8203,4590,8184,4581,8184,4581,8203xe" filled="true" fillcolor="#000000" stroked="false">
                <v:path arrowok="t"/>
                <v:fill type="solid"/>
              </v:shape>
            </v:group>
            <v:group style="position:absolute;left:4581;top:8203;width:10;height:20" coordorigin="4581,8203" coordsize="10,20">
              <v:shape style="position:absolute;left:4581;top:8203;width:10;height:20" coordorigin="4581,8203" coordsize="10,20" path="m4581,8222l4590,8222,4590,8203,4581,8203,4581,8222xe" filled="true" fillcolor="#000000" stroked="false">
                <v:path arrowok="t"/>
                <v:fill type="solid"/>
              </v:shape>
            </v:group>
            <v:group style="position:absolute;left:4581;top:8225;width:10;height:2" coordorigin="4581,8225" coordsize="10,2">
              <v:shape style="position:absolute;left:4581;top:8225;width:10;height:2" coordorigin="4581,8225" coordsize="10,0" path="m4581,8225l4590,8225e" filled="false" stroked="true" strokeweight=".300018pt" strokecolor="#000000">
                <v:path arrowok="t"/>
              </v:shape>
            </v:group>
            <v:group style="position:absolute;left:5201;top:8011;width:10;height:20" coordorigin="5201,8011" coordsize="10,20">
              <v:shape style="position:absolute;left:5201;top:8011;width:10;height:20" coordorigin="5201,8011" coordsize="10,20" path="m5201,8030l5211,8030,5211,8011,5201,8011,5201,8030xe" filled="true" fillcolor="#000000" stroked="false">
                <v:path arrowok="t"/>
                <v:fill type="solid"/>
              </v:shape>
            </v:group>
            <v:group style="position:absolute;left:5201;top:8030;width:10;height:20" coordorigin="5201,8030" coordsize="10,20">
              <v:shape style="position:absolute;left:5201;top:8030;width:10;height:20" coordorigin="5201,8030" coordsize="10,20" path="m5201,8049l5211,8049,5211,8030,5201,8030,5201,8049xe" filled="true" fillcolor="#000000" stroked="false">
                <v:path arrowok="t"/>
                <v:fill type="solid"/>
              </v:shape>
            </v:group>
            <v:group style="position:absolute;left:5201;top:8049;width:10;height:20" coordorigin="5201,8049" coordsize="10,20">
              <v:shape style="position:absolute;left:5201;top:8049;width:10;height:20" coordorigin="5201,8049" coordsize="10,20" path="m5201,8068l5211,8068,5211,8049,5201,8049,5201,8068xe" filled="true" fillcolor="#000000" stroked="false">
                <v:path arrowok="t"/>
                <v:fill type="solid"/>
              </v:shape>
            </v:group>
            <v:group style="position:absolute;left:5201;top:8068;width:10;height:20" coordorigin="5201,8068" coordsize="10,20">
              <v:shape style="position:absolute;left:5201;top:8068;width:10;height:20" coordorigin="5201,8068" coordsize="10,20" path="m5201,8088l5211,8088,5211,8068,5201,8068,5201,8088xe" filled="true" fillcolor="#000000" stroked="false">
                <v:path arrowok="t"/>
                <v:fill type="solid"/>
              </v:shape>
            </v:group>
            <v:group style="position:absolute;left:5201;top:8088;width:10;height:20" coordorigin="5201,8088" coordsize="10,20">
              <v:shape style="position:absolute;left:5201;top:8088;width:10;height:20" coordorigin="5201,8088" coordsize="10,20" path="m5201,8107l5211,8107,5211,8088,5201,8088,5201,8107xe" filled="true" fillcolor="#000000" stroked="false">
                <v:path arrowok="t"/>
                <v:fill type="solid"/>
              </v:shape>
            </v:group>
            <v:group style="position:absolute;left:5201;top:8107;width:10;height:20" coordorigin="5201,8107" coordsize="10,20">
              <v:shape style="position:absolute;left:5201;top:8107;width:10;height:20" coordorigin="5201,8107" coordsize="10,20" path="m5201,8126l5211,8126,5211,8107,5201,8107,5201,8126xe" filled="true" fillcolor="#000000" stroked="false">
                <v:path arrowok="t"/>
                <v:fill type="solid"/>
              </v:shape>
            </v:group>
            <v:group style="position:absolute;left:5201;top:8126;width:10;height:20" coordorigin="5201,8126" coordsize="10,20">
              <v:shape style="position:absolute;left:5201;top:8126;width:10;height:20" coordorigin="5201,8126" coordsize="10,20" path="m5201,8146l5211,8146,5211,8126,5201,8126,5201,8146xe" filled="true" fillcolor="#000000" stroked="false">
                <v:path arrowok="t"/>
                <v:fill type="solid"/>
              </v:shape>
            </v:group>
            <v:group style="position:absolute;left:5201;top:8146;width:10;height:20" coordorigin="5201,8146" coordsize="10,20">
              <v:shape style="position:absolute;left:5201;top:8146;width:10;height:20" coordorigin="5201,8146" coordsize="10,20" path="m5201,8165l5211,8165,5211,8146,5201,8146,5201,8165xe" filled="true" fillcolor="#000000" stroked="false">
                <v:path arrowok="t"/>
                <v:fill type="solid"/>
              </v:shape>
            </v:group>
            <v:group style="position:absolute;left:5201;top:8165;width:10;height:20" coordorigin="5201,8165" coordsize="10,20">
              <v:shape style="position:absolute;left:5201;top:8165;width:10;height:20" coordorigin="5201,8165" coordsize="10,20" path="m5201,8184l5211,8184,5211,8165,5201,8165,5201,8184xe" filled="true" fillcolor="#000000" stroked="false">
                <v:path arrowok="t"/>
                <v:fill type="solid"/>
              </v:shape>
            </v:group>
            <v:group style="position:absolute;left:5201;top:8184;width:10;height:20" coordorigin="5201,8184" coordsize="10,20">
              <v:shape style="position:absolute;left:5201;top:8184;width:10;height:20" coordorigin="5201,8184" coordsize="10,20" path="m5201,8203l5211,8203,5211,8184,5201,8184,5201,8203xe" filled="true" fillcolor="#000000" stroked="false">
                <v:path arrowok="t"/>
                <v:fill type="solid"/>
              </v:shape>
            </v:group>
            <v:group style="position:absolute;left:5201;top:8203;width:10;height:20" coordorigin="5201,8203" coordsize="10,20">
              <v:shape style="position:absolute;left:5201;top:8203;width:10;height:20" coordorigin="5201,8203" coordsize="10,20" path="m5201,8222l5211,8222,5211,8203,5201,8203,5201,8222xe" filled="true" fillcolor="#000000" stroked="false">
                <v:path arrowok="t"/>
                <v:fill type="solid"/>
              </v:shape>
            </v:group>
            <v:group style="position:absolute;left:5201;top:8225;width:10;height:2" coordorigin="5201,8225" coordsize="10,2">
              <v:shape style="position:absolute;left:5201;top:8225;width:10;height:2" coordorigin="5201,8225" coordsize="10,0" path="m5201,8225l5211,8225e" filled="false" stroked="true" strokeweight=".300018pt" strokecolor="#000000">
                <v:path arrowok="t"/>
              </v:shape>
            </v:group>
            <v:group style="position:absolute;left:5909;top:8011;width:10;height:20" coordorigin="5909,8011" coordsize="10,20">
              <v:shape style="position:absolute;left:5909;top:8011;width:10;height:20" coordorigin="5909,8011" coordsize="10,20" path="m5909,8030l5919,8030,5919,8011,5909,8011,5909,8030xe" filled="true" fillcolor="#000000" stroked="false">
                <v:path arrowok="t"/>
                <v:fill type="solid"/>
              </v:shape>
            </v:group>
            <v:group style="position:absolute;left:5909;top:8030;width:10;height:20" coordorigin="5909,8030" coordsize="10,20">
              <v:shape style="position:absolute;left:5909;top:8030;width:10;height:20" coordorigin="5909,8030" coordsize="10,20" path="m5909,8049l5919,8049,5919,8030,5909,8030,5909,8049xe" filled="true" fillcolor="#000000" stroked="false">
                <v:path arrowok="t"/>
                <v:fill type="solid"/>
              </v:shape>
            </v:group>
            <v:group style="position:absolute;left:5909;top:8049;width:10;height:20" coordorigin="5909,8049" coordsize="10,20">
              <v:shape style="position:absolute;left:5909;top:8049;width:10;height:20" coordorigin="5909,8049" coordsize="10,20" path="m5909,8068l5919,8068,5919,8049,5909,8049,5909,8068xe" filled="true" fillcolor="#000000" stroked="false">
                <v:path arrowok="t"/>
                <v:fill type="solid"/>
              </v:shape>
            </v:group>
            <v:group style="position:absolute;left:5909;top:8068;width:10;height:20" coordorigin="5909,8068" coordsize="10,20">
              <v:shape style="position:absolute;left:5909;top:8068;width:10;height:20" coordorigin="5909,8068" coordsize="10,20" path="m5909,8088l5919,8088,5919,8068,5909,8068,5909,8088xe" filled="true" fillcolor="#000000" stroked="false">
                <v:path arrowok="t"/>
                <v:fill type="solid"/>
              </v:shape>
            </v:group>
            <v:group style="position:absolute;left:5909;top:8088;width:10;height:20" coordorigin="5909,8088" coordsize="10,20">
              <v:shape style="position:absolute;left:5909;top:8088;width:10;height:20" coordorigin="5909,8088" coordsize="10,20" path="m5909,8107l5919,8107,5919,8088,5909,8088,5909,8107xe" filled="true" fillcolor="#000000" stroked="false">
                <v:path arrowok="t"/>
                <v:fill type="solid"/>
              </v:shape>
            </v:group>
            <v:group style="position:absolute;left:5909;top:8107;width:10;height:20" coordorigin="5909,8107" coordsize="10,20">
              <v:shape style="position:absolute;left:5909;top:8107;width:10;height:20" coordorigin="5909,8107" coordsize="10,20" path="m5909,8126l5919,8126,5919,8107,5909,8107,5909,8126xe" filled="true" fillcolor="#000000" stroked="false">
                <v:path arrowok="t"/>
                <v:fill type="solid"/>
              </v:shape>
            </v:group>
            <v:group style="position:absolute;left:5909;top:8126;width:10;height:20" coordorigin="5909,8126" coordsize="10,20">
              <v:shape style="position:absolute;left:5909;top:8126;width:10;height:20" coordorigin="5909,8126" coordsize="10,20" path="m5909,8146l5919,8146,5919,8126,5909,8126,5909,8146xe" filled="true" fillcolor="#000000" stroked="false">
                <v:path arrowok="t"/>
                <v:fill type="solid"/>
              </v:shape>
            </v:group>
            <v:group style="position:absolute;left:5909;top:8146;width:10;height:20" coordorigin="5909,8146" coordsize="10,20">
              <v:shape style="position:absolute;left:5909;top:8146;width:10;height:20" coordorigin="5909,8146" coordsize="10,20" path="m5909,8165l5919,8165,5919,8146,5909,8146,5909,8165xe" filled="true" fillcolor="#000000" stroked="false">
                <v:path arrowok="t"/>
                <v:fill type="solid"/>
              </v:shape>
            </v:group>
            <v:group style="position:absolute;left:5909;top:8165;width:10;height:20" coordorigin="5909,8165" coordsize="10,20">
              <v:shape style="position:absolute;left:5909;top:8165;width:10;height:20" coordorigin="5909,8165" coordsize="10,20" path="m5909,8184l5919,8184,5919,8165,5909,8165,5909,8184xe" filled="true" fillcolor="#000000" stroked="false">
                <v:path arrowok="t"/>
                <v:fill type="solid"/>
              </v:shape>
            </v:group>
            <v:group style="position:absolute;left:5909;top:8184;width:10;height:20" coordorigin="5909,8184" coordsize="10,20">
              <v:shape style="position:absolute;left:5909;top:8184;width:10;height:20" coordorigin="5909,8184" coordsize="10,20" path="m5909,8203l5919,8203,5919,8184,5909,8184,5909,8203xe" filled="true" fillcolor="#000000" stroked="false">
                <v:path arrowok="t"/>
                <v:fill type="solid"/>
              </v:shape>
            </v:group>
            <v:group style="position:absolute;left:5909;top:8203;width:10;height:20" coordorigin="5909,8203" coordsize="10,20">
              <v:shape style="position:absolute;left:5909;top:8203;width:10;height:20" coordorigin="5909,8203" coordsize="10,20" path="m5909,8222l5919,8222,5919,8203,5909,8203,5909,8222xe" filled="true" fillcolor="#000000" stroked="false">
                <v:path arrowok="t"/>
                <v:fill type="solid"/>
              </v:shape>
            </v:group>
            <v:group style="position:absolute;left:5909;top:8225;width:10;height:2" coordorigin="5909,8225" coordsize="10,2">
              <v:shape style="position:absolute;left:5909;top:8225;width:10;height:2" coordorigin="5909,8225" coordsize="10,0" path="m5909,8225l5919,8225e" filled="false" stroked="true" strokeweight=".300018pt" strokecolor="#000000">
                <v:path arrowok="t"/>
              </v:shape>
            </v:group>
            <v:group style="position:absolute;left:6478;top:8011;width:10;height:20" coordorigin="6478,8011" coordsize="10,20">
              <v:shape style="position:absolute;left:6478;top:8011;width:10;height:20" coordorigin="6478,8011" coordsize="10,20" path="m6478,8030l6488,8030,6488,8011,6478,8011,6478,8030xe" filled="true" fillcolor="#000000" stroked="false">
                <v:path arrowok="t"/>
                <v:fill type="solid"/>
              </v:shape>
            </v:group>
            <v:group style="position:absolute;left:6478;top:8030;width:10;height:20" coordorigin="6478,8030" coordsize="10,20">
              <v:shape style="position:absolute;left:6478;top:8030;width:10;height:20" coordorigin="6478,8030" coordsize="10,20" path="m6478,8049l6488,8049,6488,8030,6478,8030,6478,8049xe" filled="true" fillcolor="#000000" stroked="false">
                <v:path arrowok="t"/>
                <v:fill type="solid"/>
              </v:shape>
            </v:group>
            <v:group style="position:absolute;left:6478;top:8049;width:10;height:20" coordorigin="6478,8049" coordsize="10,20">
              <v:shape style="position:absolute;left:6478;top:8049;width:10;height:20" coordorigin="6478,8049" coordsize="10,20" path="m6478,8068l6488,8068,6488,8049,6478,8049,6478,8068xe" filled="true" fillcolor="#000000" stroked="false">
                <v:path arrowok="t"/>
                <v:fill type="solid"/>
              </v:shape>
            </v:group>
            <v:group style="position:absolute;left:6478;top:8068;width:10;height:20" coordorigin="6478,8068" coordsize="10,20">
              <v:shape style="position:absolute;left:6478;top:8068;width:10;height:20" coordorigin="6478,8068" coordsize="10,20" path="m6478,8088l6488,8088,6488,8068,6478,8068,6478,8088xe" filled="true" fillcolor="#000000" stroked="false">
                <v:path arrowok="t"/>
                <v:fill type="solid"/>
              </v:shape>
            </v:group>
            <v:group style="position:absolute;left:6478;top:8088;width:10;height:20" coordorigin="6478,8088" coordsize="10,20">
              <v:shape style="position:absolute;left:6478;top:8088;width:10;height:20" coordorigin="6478,8088" coordsize="10,20" path="m6478,8107l6488,8107,6488,8088,6478,8088,6478,8107xe" filled="true" fillcolor="#000000" stroked="false">
                <v:path arrowok="t"/>
                <v:fill type="solid"/>
              </v:shape>
            </v:group>
            <v:group style="position:absolute;left:6478;top:8107;width:10;height:20" coordorigin="6478,8107" coordsize="10,20">
              <v:shape style="position:absolute;left:6478;top:8107;width:10;height:20" coordorigin="6478,8107" coordsize="10,20" path="m6478,8126l6488,8126,6488,8107,6478,8107,6478,8126xe" filled="true" fillcolor="#000000" stroked="false">
                <v:path arrowok="t"/>
                <v:fill type="solid"/>
              </v:shape>
            </v:group>
            <v:group style="position:absolute;left:6478;top:8126;width:10;height:20" coordorigin="6478,8126" coordsize="10,20">
              <v:shape style="position:absolute;left:6478;top:8126;width:10;height:20" coordorigin="6478,8126" coordsize="10,20" path="m6478,8146l6488,8146,6488,8126,6478,8126,6478,8146xe" filled="true" fillcolor="#000000" stroked="false">
                <v:path arrowok="t"/>
                <v:fill type="solid"/>
              </v:shape>
            </v:group>
            <v:group style="position:absolute;left:6478;top:8146;width:10;height:20" coordorigin="6478,8146" coordsize="10,20">
              <v:shape style="position:absolute;left:6478;top:8146;width:10;height:20" coordorigin="6478,8146" coordsize="10,20" path="m6478,8165l6488,8165,6488,8146,6478,8146,6478,8165xe" filled="true" fillcolor="#000000" stroked="false">
                <v:path arrowok="t"/>
                <v:fill type="solid"/>
              </v:shape>
            </v:group>
            <v:group style="position:absolute;left:6478;top:8165;width:10;height:20" coordorigin="6478,8165" coordsize="10,20">
              <v:shape style="position:absolute;left:6478;top:8165;width:10;height:20" coordorigin="6478,8165" coordsize="10,20" path="m6478,8184l6488,8184,6488,8165,6478,8165,6478,8184xe" filled="true" fillcolor="#000000" stroked="false">
                <v:path arrowok="t"/>
                <v:fill type="solid"/>
              </v:shape>
            </v:group>
            <v:group style="position:absolute;left:6478;top:8184;width:10;height:20" coordorigin="6478,8184" coordsize="10,20">
              <v:shape style="position:absolute;left:6478;top:8184;width:10;height:20" coordorigin="6478,8184" coordsize="10,20" path="m6478,8203l6488,8203,6488,8184,6478,8184,6478,8203xe" filled="true" fillcolor="#000000" stroked="false">
                <v:path arrowok="t"/>
                <v:fill type="solid"/>
              </v:shape>
            </v:group>
            <v:group style="position:absolute;left:6478;top:8203;width:10;height:20" coordorigin="6478,8203" coordsize="10,20">
              <v:shape style="position:absolute;left:6478;top:8203;width:10;height:20" coordorigin="6478,8203" coordsize="10,20" path="m6478,8222l6488,8222,6488,8203,6478,8203,6478,8222xe" filled="true" fillcolor="#000000" stroked="false">
                <v:path arrowok="t"/>
                <v:fill type="solid"/>
              </v:shape>
            </v:group>
            <v:group style="position:absolute;left:6478;top:8225;width:10;height:2" coordorigin="6478,8225" coordsize="10,2">
              <v:shape style="position:absolute;left:6478;top:8225;width:10;height:2" coordorigin="6478,8225" coordsize="10,0" path="m6478,8225l6488,8225e" filled="false" stroked="true" strokeweight=".300018pt" strokecolor="#000000">
                <v:path arrowok="t"/>
              </v:shape>
            </v:group>
            <v:group style="position:absolute;left:8034;top:8011;width:10;height:20" coordorigin="8034,8011" coordsize="10,20">
              <v:shape style="position:absolute;left:8034;top:8011;width:10;height:20" coordorigin="8034,8011" coordsize="10,20" path="m8034,8030l8044,8030,8044,8011,8034,8011,8034,8030xe" filled="true" fillcolor="#000000" stroked="false">
                <v:path arrowok="t"/>
                <v:fill type="solid"/>
              </v:shape>
            </v:group>
            <v:group style="position:absolute;left:8034;top:8030;width:10;height:20" coordorigin="8034,8030" coordsize="10,20">
              <v:shape style="position:absolute;left:8034;top:8030;width:10;height:20" coordorigin="8034,8030" coordsize="10,20" path="m8034,8049l8044,8049,8044,8030,8034,8030,8034,8049xe" filled="true" fillcolor="#000000" stroked="false">
                <v:path arrowok="t"/>
                <v:fill type="solid"/>
              </v:shape>
            </v:group>
            <v:group style="position:absolute;left:8034;top:8049;width:10;height:20" coordorigin="8034,8049" coordsize="10,20">
              <v:shape style="position:absolute;left:8034;top:8049;width:10;height:20" coordorigin="8034,8049" coordsize="10,20" path="m8034,8068l8044,8068,8044,8049,8034,8049,8034,8068xe" filled="true" fillcolor="#000000" stroked="false">
                <v:path arrowok="t"/>
                <v:fill type="solid"/>
              </v:shape>
            </v:group>
            <v:group style="position:absolute;left:8034;top:8068;width:10;height:20" coordorigin="8034,8068" coordsize="10,20">
              <v:shape style="position:absolute;left:8034;top:8068;width:10;height:20" coordorigin="8034,8068" coordsize="10,20" path="m8034,8088l8044,8088,8044,8068,8034,8068,8034,8088xe" filled="true" fillcolor="#000000" stroked="false">
                <v:path arrowok="t"/>
                <v:fill type="solid"/>
              </v:shape>
            </v:group>
            <v:group style="position:absolute;left:8034;top:8088;width:10;height:20" coordorigin="8034,8088" coordsize="10,20">
              <v:shape style="position:absolute;left:8034;top:8088;width:10;height:20" coordorigin="8034,8088" coordsize="10,20" path="m8034,8107l8044,8107,8044,8088,8034,8088,8034,8107xe" filled="true" fillcolor="#000000" stroked="false">
                <v:path arrowok="t"/>
                <v:fill type="solid"/>
              </v:shape>
            </v:group>
            <v:group style="position:absolute;left:8034;top:8107;width:10;height:20" coordorigin="8034,8107" coordsize="10,20">
              <v:shape style="position:absolute;left:8034;top:8107;width:10;height:20" coordorigin="8034,8107" coordsize="10,20" path="m8034,8126l8044,8126,8044,8107,8034,8107,8034,8126xe" filled="true" fillcolor="#000000" stroked="false">
                <v:path arrowok="t"/>
                <v:fill type="solid"/>
              </v:shape>
            </v:group>
            <v:group style="position:absolute;left:8034;top:8126;width:10;height:20" coordorigin="8034,8126" coordsize="10,20">
              <v:shape style="position:absolute;left:8034;top:8126;width:10;height:20" coordorigin="8034,8126" coordsize="10,20" path="m8034,8146l8044,8146,8044,8126,8034,8126,8034,8146xe" filled="true" fillcolor="#000000" stroked="false">
                <v:path arrowok="t"/>
                <v:fill type="solid"/>
              </v:shape>
            </v:group>
            <v:group style="position:absolute;left:8034;top:8146;width:10;height:20" coordorigin="8034,8146" coordsize="10,20">
              <v:shape style="position:absolute;left:8034;top:8146;width:10;height:20" coordorigin="8034,8146" coordsize="10,20" path="m8034,8165l8044,8165,8044,8146,8034,8146,8034,8165xe" filled="true" fillcolor="#000000" stroked="false">
                <v:path arrowok="t"/>
                <v:fill type="solid"/>
              </v:shape>
            </v:group>
            <v:group style="position:absolute;left:8034;top:8165;width:10;height:20" coordorigin="8034,8165" coordsize="10,20">
              <v:shape style="position:absolute;left:8034;top:8165;width:10;height:20" coordorigin="8034,8165" coordsize="10,20" path="m8034,8184l8044,8184,8044,8165,8034,8165,8034,8184xe" filled="true" fillcolor="#000000" stroked="false">
                <v:path arrowok="t"/>
                <v:fill type="solid"/>
              </v:shape>
            </v:group>
            <v:group style="position:absolute;left:8034;top:8184;width:10;height:20" coordorigin="8034,8184" coordsize="10,20">
              <v:shape style="position:absolute;left:8034;top:8184;width:10;height:20" coordorigin="8034,8184" coordsize="10,20" path="m8034,8203l8044,8203,8044,8184,8034,8184,8034,8203xe" filled="true" fillcolor="#000000" stroked="false">
                <v:path arrowok="t"/>
                <v:fill type="solid"/>
              </v:shape>
            </v:group>
            <v:group style="position:absolute;left:8034;top:8203;width:10;height:20" coordorigin="8034,8203" coordsize="10,20">
              <v:shape style="position:absolute;left:8034;top:8203;width:10;height:20" coordorigin="8034,8203" coordsize="10,20" path="m8034,8222l8044,8222,8044,8203,8034,8203,8034,8222xe" filled="true" fillcolor="#000000" stroked="false">
                <v:path arrowok="t"/>
                <v:fill type="solid"/>
              </v:shape>
            </v:group>
            <v:group style="position:absolute;left:8034;top:8225;width:10;height:2" coordorigin="8034,8225" coordsize="10,2">
              <v:shape style="position:absolute;left:8034;top:8225;width:10;height:2" coordorigin="8034,8225" coordsize="10,0" path="m8034,8225l8044,8225e" filled="false" stroked="true" strokeweight=".300018pt" strokecolor="#000000">
                <v:path arrowok="t"/>
              </v:shape>
            </v:group>
            <v:group style="position:absolute;left:8746;top:8011;width:10;height:20" coordorigin="8746,8011" coordsize="10,20">
              <v:shape style="position:absolute;left:8746;top:8011;width:10;height:20" coordorigin="8746,8011" coordsize="10,20" path="m8746,8030l8756,8030,8756,8011,8746,8011,8746,8030xe" filled="true" fillcolor="#000000" stroked="false">
                <v:path arrowok="t"/>
                <v:fill type="solid"/>
              </v:shape>
            </v:group>
            <v:group style="position:absolute;left:8746;top:8030;width:10;height:20" coordorigin="8746,8030" coordsize="10,20">
              <v:shape style="position:absolute;left:8746;top:8030;width:10;height:20" coordorigin="8746,8030" coordsize="10,20" path="m8746,8049l8756,8049,8756,8030,8746,8030,8746,8049xe" filled="true" fillcolor="#000000" stroked="false">
                <v:path arrowok="t"/>
                <v:fill type="solid"/>
              </v:shape>
            </v:group>
            <v:group style="position:absolute;left:8746;top:8049;width:10;height:20" coordorigin="8746,8049" coordsize="10,20">
              <v:shape style="position:absolute;left:8746;top:8049;width:10;height:20" coordorigin="8746,8049" coordsize="10,20" path="m8746,8068l8756,8068,8756,8049,8746,8049,8746,8068xe" filled="true" fillcolor="#000000" stroked="false">
                <v:path arrowok="t"/>
                <v:fill type="solid"/>
              </v:shape>
            </v:group>
            <v:group style="position:absolute;left:8746;top:8068;width:10;height:20" coordorigin="8746,8068" coordsize="10,20">
              <v:shape style="position:absolute;left:8746;top:8068;width:10;height:20" coordorigin="8746,8068" coordsize="10,20" path="m8746,8088l8756,8088,8756,8068,8746,8068,8746,8088xe" filled="true" fillcolor="#000000" stroked="false">
                <v:path arrowok="t"/>
                <v:fill type="solid"/>
              </v:shape>
            </v:group>
            <v:group style="position:absolute;left:8746;top:8088;width:10;height:20" coordorigin="8746,8088" coordsize="10,20">
              <v:shape style="position:absolute;left:8746;top:8088;width:10;height:20" coordorigin="8746,8088" coordsize="10,20" path="m8746,8107l8756,8107,8756,8088,8746,8088,8746,8107xe" filled="true" fillcolor="#000000" stroked="false">
                <v:path arrowok="t"/>
                <v:fill type="solid"/>
              </v:shape>
            </v:group>
            <v:group style="position:absolute;left:8746;top:8107;width:10;height:20" coordorigin="8746,8107" coordsize="10,20">
              <v:shape style="position:absolute;left:8746;top:8107;width:10;height:20" coordorigin="8746,8107" coordsize="10,20" path="m8746,8126l8756,8126,8756,8107,8746,8107,8746,8126xe" filled="true" fillcolor="#000000" stroked="false">
                <v:path arrowok="t"/>
                <v:fill type="solid"/>
              </v:shape>
            </v:group>
            <v:group style="position:absolute;left:8746;top:8126;width:10;height:20" coordorigin="8746,8126" coordsize="10,20">
              <v:shape style="position:absolute;left:8746;top:8126;width:10;height:20" coordorigin="8746,8126" coordsize="10,20" path="m8746,8146l8756,8146,8756,8126,8746,8126,8746,8146xe" filled="true" fillcolor="#000000" stroked="false">
                <v:path arrowok="t"/>
                <v:fill type="solid"/>
              </v:shape>
            </v:group>
            <v:group style="position:absolute;left:8746;top:8146;width:10;height:20" coordorigin="8746,8146" coordsize="10,20">
              <v:shape style="position:absolute;left:8746;top:8146;width:10;height:20" coordorigin="8746,8146" coordsize="10,20" path="m8746,8165l8756,8165,8756,8146,8746,8146,8746,8165xe" filled="true" fillcolor="#000000" stroked="false">
                <v:path arrowok="t"/>
                <v:fill type="solid"/>
              </v:shape>
            </v:group>
            <v:group style="position:absolute;left:8746;top:8165;width:10;height:20" coordorigin="8746,8165" coordsize="10,20">
              <v:shape style="position:absolute;left:8746;top:8165;width:10;height:20" coordorigin="8746,8165" coordsize="10,20" path="m8746,8184l8756,8184,8756,8165,8746,8165,8746,8184xe" filled="true" fillcolor="#000000" stroked="false">
                <v:path arrowok="t"/>
                <v:fill type="solid"/>
              </v:shape>
            </v:group>
            <v:group style="position:absolute;left:8746;top:8184;width:10;height:20" coordorigin="8746,8184" coordsize="10,20">
              <v:shape style="position:absolute;left:8746;top:8184;width:10;height:20" coordorigin="8746,8184" coordsize="10,20" path="m8746,8203l8756,8203,8756,8184,8746,8184,8746,8203xe" filled="true" fillcolor="#000000" stroked="false">
                <v:path arrowok="t"/>
                <v:fill type="solid"/>
              </v:shape>
            </v:group>
            <v:group style="position:absolute;left:8746;top:8203;width:10;height:20" coordorigin="8746,8203" coordsize="10,20">
              <v:shape style="position:absolute;left:8746;top:8203;width:10;height:20" coordorigin="8746,8203" coordsize="10,20" path="m8746,8222l8756,8222,8756,8203,8746,8203,8746,8222xe" filled="true" fillcolor="#000000" stroked="false">
                <v:path arrowok="t"/>
                <v:fill type="solid"/>
              </v:shape>
            </v:group>
            <v:group style="position:absolute;left:8746;top:8225;width:10;height:2" coordorigin="8746,8225" coordsize="10,2">
              <v:shape style="position:absolute;left:8746;top:8225;width:10;height:2" coordorigin="8746,8225" coordsize="10,0" path="m8746,8225l8756,8225e" filled="false" stroked="true" strokeweight=".300018pt" strokecolor="#000000">
                <v:path arrowok="t"/>
              </v:shape>
            </v:group>
            <v:group style="position:absolute;left:9597;top:8011;width:10;height:20" coordorigin="9597,8011" coordsize="10,20">
              <v:shape style="position:absolute;left:9597;top:8011;width:10;height:20" coordorigin="9597,8011" coordsize="10,20" path="m9597,8030l9607,8030,9607,8011,9597,8011,9597,8030xe" filled="true" fillcolor="#000000" stroked="false">
                <v:path arrowok="t"/>
                <v:fill type="solid"/>
              </v:shape>
            </v:group>
            <v:group style="position:absolute;left:9597;top:8030;width:10;height:20" coordorigin="9597,8030" coordsize="10,20">
              <v:shape style="position:absolute;left:9597;top:8030;width:10;height:20" coordorigin="9597,8030" coordsize="10,20" path="m9597,8049l9607,8049,9607,8030,9597,8030,9597,8049xe" filled="true" fillcolor="#000000" stroked="false">
                <v:path arrowok="t"/>
                <v:fill type="solid"/>
              </v:shape>
            </v:group>
            <v:group style="position:absolute;left:9597;top:8049;width:10;height:20" coordorigin="9597,8049" coordsize="10,20">
              <v:shape style="position:absolute;left:9597;top:8049;width:10;height:20" coordorigin="9597,8049" coordsize="10,20" path="m9597,8068l9607,8068,9607,8049,9597,8049,9597,8068xe" filled="true" fillcolor="#000000" stroked="false">
                <v:path arrowok="t"/>
                <v:fill type="solid"/>
              </v:shape>
            </v:group>
            <v:group style="position:absolute;left:9597;top:8068;width:10;height:20" coordorigin="9597,8068" coordsize="10,20">
              <v:shape style="position:absolute;left:9597;top:8068;width:10;height:20" coordorigin="9597,8068" coordsize="10,20" path="m9597,8088l9607,8088,9607,8068,9597,8068,9597,8088xe" filled="true" fillcolor="#000000" stroked="false">
                <v:path arrowok="t"/>
                <v:fill type="solid"/>
              </v:shape>
            </v:group>
            <v:group style="position:absolute;left:9597;top:8088;width:10;height:20" coordorigin="9597,8088" coordsize="10,20">
              <v:shape style="position:absolute;left:9597;top:8088;width:10;height:20" coordorigin="9597,8088" coordsize="10,20" path="m9597,8107l9607,8107,9607,8088,9597,8088,9597,8107xe" filled="true" fillcolor="#000000" stroked="false">
                <v:path arrowok="t"/>
                <v:fill type="solid"/>
              </v:shape>
            </v:group>
            <v:group style="position:absolute;left:9597;top:8107;width:10;height:20" coordorigin="9597,8107" coordsize="10,20">
              <v:shape style="position:absolute;left:9597;top:8107;width:10;height:20" coordorigin="9597,8107" coordsize="10,20" path="m9597,8126l9607,8126,9607,8107,9597,8107,9597,8126xe" filled="true" fillcolor="#000000" stroked="false">
                <v:path arrowok="t"/>
                <v:fill type="solid"/>
              </v:shape>
            </v:group>
            <v:group style="position:absolute;left:9597;top:8126;width:10;height:20" coordorigin="9597,8126" coordsize="10,20">
              <v:shape style="position:absolute;left:9597;top:8126;width:10;height:20" coordorigin="9597,8126" coordsize="10,20" path="m9597,8146l9607,8146,9607,8126,9597,8126,9597,8146xe" filled="true" fillcolor="#000000" stroked="false">
                <v:path arrowok="t"/>
                <v:fill type="solid"/>
              </v:shape>
            </v:group>
            <v:group style="position:absolute;left:9597;top:8146;width:10;height:20" coordorigin="9597,8146" coordsize="10,20">
              <v:shape style="position:absolute;left:9597;top:8146;width:10;height:20" coordorigin="9597,8146" coordsize="10,20" path="m9597,8165l9607,8165,9607,8146,9597,8146,9597,8165xe" filled="true" fillcolor="#000000" stroked="false">
                <v:path arrowok="t"/>
                <v:fill type="solid"/>
              </v:shape>
            </v:group>
            <v:group style="position:absolute;left:9597;top:8165;width:10;height:20" coordorigin="9597,8165" coordsize="10,20">
              <v:shape style="position:absolute;left:9597;top:8165;width:10;height:20" coordorigin="9597,8165" coordsize="10,20" path="m9597,8184l9607,8184,9607,8165,9597,8165,9597,8184xe" filled="true" fillcolor="#000000" stroked="false">
                <v:path arrowok="t"/>
                <v:fill type="solid"/>
              </v:shape>
            </v:group>
            <v:group style="position:absolute;left:9597;top:8184;width:10;height:20" coordorigin="9597,8184" coordsize="10,20">
              <v:shape style="position:absolute;left:9597;top:8184;width:10;height:20" coordorigin="9597,8184" coordsize="10,20" path="m9597,8203l9607,8203,9607,8184,9597,8184,9597,8203xe" filled="true" fillcolor="#000000" stroked="false">
                <v:path arrowok="t"/>
                <v:fill type="solid"/>
              </v:shape>
            </v:group>
            <v:group style="position:absolute;left:9597;top:8203;width:10;height:20" coordorigin="9597,8203" coordsize="10,20">
              <v:shape style="position:absolute;left:9597;top:8203;width:10;height:20" coordorigin="9597,8203" coordsize="10,20" path="m9597,8222l9607,8222,9607,8203,9597,8203,9597,8222xe" filled="true" fillcolor="#000000" stroked="false">
                <v:path arrowok="t"/>
                <v:fill type="solid"/>
              </v:shape>
            </v:group>
            <v:group style="position:absolute;left:9597;top:8225;width:10;height:2" coordorigin="9597,8225" coordsize="10,2">
              <v:shape style="position:absolute;left:9597;top:8225;width:10;height:2" coordorigin="9597,8225" coordsize="10,0" path="m9597,8225l9607,8225e" filled="false" stroked="true" strokeweight=".300018pt" strokecolor="#000000">
                <v:path arrowok="t"/>
              </v:shape>
            </v:group>
            <v:group style="position:absolute;left:10446;top:8011;width:10;height:20" coordorigin="10446,8011" coordsize="10,20">
              <v:shape style="position:absolute;left:10446;top:8011;width:10;height:20" coordorigin="10446,8011" coordsize="10,20" path="m10446,8030l10455,8030,10455,8011,10446,8011,10446,8030xe" filled="true" fillcolor="#000000" stroked="false">
                <v:path arrowok="t"/>
                <v:fill type="solid"/>
              </v:shape>
            </v:group>
            <v:group style="position:absolute;left:10446;top:8030;width:10;height:20" coordorigin="10446,8030" coordsize="10,20">
              <v:shape style="position:absolute;left:10446;top:8030;width:10;height:20" coordorigin="10446,8030" coordsize="10,20" path="m10446,8049l10455,8049,10455,8030,10446,8030,10446,8049xe" filled="true" fillcolor="#000000" stroked="false">
                <v:path arrowok="t"/>
                <v:fill type="solid"/>
              </v:shape>
            </v:group>
            <v:group style="position:absolute;left:10446;top:8049;width:10;height:20" coordorigin="10446,8049" coordsize="10,20">
              <v:shape style="position:absolute;left:10446;top:8049;width:10;height:20" coordorigin="10446,8049" coordsize="10,20" path="m10446,8068l10455,8068,10455,8049,10446,8049,10446,8068xe" filled="true" fillcolor="#000000" stroked="false">
                <v:path arrowok="t"/>
                <v:fill type="solid"/>
              </v:shape>
            </v:group>
            <v:group style="position:absolute;left:10446;top:8068;width:10;height:20" coordorigin="10446,8068" coordsize="10,20">
              <v:shape style="position:absolute;left:10446;top:8068;width:10;height:20" coordorigin="10446,8068" coordsize="10,20" path="m10446,8088l10455,8088,10455,8068,10446,8068,10446,8088xe" filled="true" fillcolor="#000000" stroked="false">
                <v:path arrowok="t"/>
                <v:fill type="solid"/>
              </v:shape>
            </v:group>
            <v:group style="position:absolute;left:10446;top:8088;width:10;height:20" coordorigin="10446,8088" coordsize="10,20">
              <v:shape style="position:absolute;left:10446;top:8088;width:10;height:20" coordorigin="10446,8088" coordsize="10,20" path="m10446,8107l10455,8107,10455,8088,10446,8088,10446,8107xe" filled="true" fillcolor="#000000" stroked="false">
                <v:path arrowok="t"/>
                <v:fill type="solid"/>
              </v:shape>
            </v:group>
            <v:group style="position:absolute;left:10446;top:8107;width:10;height:20" coordorigin="10446,8107" coordsize="10,20">
              <v:shape style="position:absolute;left:10446;top:8107;width:10;height:20" coordorigin="10446,8107" coordsize="10,20" path="m10446,8126l10455,8126,10455,8107,10446,8107,10446,8126xe" filled="true" fillcolor="#000000" stroked="false">
                <v:path arrowok="t"/>
                <v:fill type="solid"/>
              </v:shape>
            </v:group>
            <v:group style="position:absolute;left:10446;top:8126;width:10;height:20" coordorigin="10446,8126" coordsize="10,20">
              <v:shape style="position:absolute;left:10446;top:8126;width:10;height:20" coordorigin="10446,8126" coordsize="10,20" path="m10446,8146l10455,8146,10455,8126,10446,8126,10446,8146xe" filled="true" fillcolor="#000000" stroked="false">
                <v:path arrowok="t"/>
                <v:fill type="solid"/>
              </v:shape>
            </v:group>
            <v:group style="position:absolute;left:10446;top:8146;width:10;height:20" coordorigin="10446,8146" coordsize="10,20">
              <v:shape style="position:absolute;left:10446;top:8146;width:10;height:20" coordorigin="10446,8146" coordsize="10,20" path="m10446,8165l10455,8165,10455,8146,10446,8146,10446,8165xe" filled="true" fillcolor="#000000" stroked="false">
                <v:path arrowok="t"/>
                <v:fill type="solid"/>
              </v:shape>
            </v:group>
            <v:group style="position:absolute;left:10446;top:8165;width:10;height:20" coordorigin="10446,8165" coordsize="10,20">
              <v:shape style="position:absolute;left:10446;top:8165;width:10;height:20" coordorigin="10446,8165" coordsize="10,20" path="m10446,8184l10455,8184,10455,8165,10446,8165,10446,8184xe" filled="true" fillcolor="#000000" stroked="false">
                <v:path arrowok="t"/>
                <v:fill type="solid"/>
              </v:shape>
            </v:group>
            <v:group style="position:absolute;left:10446;top:8184;width:10;height:20" coordorigin="10446,8184" coordsize="10,20">
              <v:shape style="position:absolute;left:10446;top:8184;width:10;height:20" coordorigin="10446,8184" coordsize="10,20" path="m10446,8203l10455,8203,10455,8184,10446,8184,10446,8203xe" filled="true" fillcolor="#000000" stroked="false">
                <v:path arrowok="t"/>
                <v:fill type="solid"/>
              </v:shape>
            </v:group>
            <v:group style="position:absolute;left:10446;top:8203;width:10;height:20" coordorigin="10446,8203" coordsize="10,20">
              <v:shape style="position:absolute;left:10446;top:8203;width:10;height:20" coordorigin="10446,8203" coordsize="10,20" path="m10446,8222l10455,8222,10455,8203,10446,8203,10446,8222xe" filled="true" fillcolor="#000000" stroked="false">
                <v:path arrowok="t"/>
                <v:fill type="solid"/>
              </v:shape>
            </v:group>
            <v:group style="position:absolute;left:10446;top:8225;width:10;height:2" coordorigin="10446,8225" coordsize="10,2">
              <v:shape style="position:absolute;left:10446;top:8225;width:10;height:2" coordorigin="10446,8225" coordsize="10,0" path="m10446,8225l10455,8225e" filled="false" stroked="true" strokeweight=".300018pt" strokecolor="#000000">
                <v:path arrowok="t"/>
              </v:shape>
            </v:group>
            <v:group style="position:absolute;left:12006;top:8011;width:10;height:20" coordorigin="12006,8011" coordsize="10,20">
              <v:shape style="position:absolute;left:12006;top:8011;width:10;height:20" coordorigin="12006,8011" coordsize="10,20" path="m12006,8030l12015,8030,12015,8011,12006,8011,12006,8030xe" filled="true" fillcolor="#000000" stroked="false">
                <v:path arrowok="t"/>
                <v:fill type="solid"/>
              </v:shape>
            </v:group>
            <v:group style="position:absolute;left:12006;top:8030;width:10;height:20" coordorigin="12006,8030" coordsize="10,20">
              <v:shape style="position:absolute;left:12006;top:8030;width:10;height:20" coordorigin="12006,8030" coordsize="10,20" path="m12006,8049l12015,8049,12015,8030,12006,8030,12006,8049xe" filled="true" fillcolor="#000000" stroked="false">
                <v:path arrowok="t"/>
                <v:fill type="solid"/>
              </v:shape>
            </v:group>
            <v:group style="position:absolute;left:12006;top:8049;width:10;height:20" coordorigin="12006,8049" coordsize="10,20">
              <v:shape style="position:absolute;left:12006;top:8049;width:10;height:20" coordorigin="12006,8049" coordsize="10,20" path="m12006,8068l12015,8068,12015,8049,12006,8049,12006,8068xe" filled="true" fillcolor="#000000" stroked="false">
                <v:path arrowok="t"/>
                <v:fill type="solid"/>
              </v:shape>
            </v:group>
            <v:group style="position:absolute;left:12006;top:8068;width:10;height:20" coordorigin="12006,8068" coordsize="10,20">
              <v:shape style="position:absolute;left:12006;top:8068;width:10;height:20" coordorigin="12006,8068" coordsize="10,20" path="m12006,8088l12015,8088,12015,8068,12006,8068,12006,8088xe" filled="true" fillcolor="#000000" stroked="false">
                <v:path arrowok="t"/>
                <v:fill type="solid"/>
              </v:shape>
            </v:group>
            <v:group style="position:absolute;left:12006;top:8088;width:10;height:20" coordorigin="12006,8088" coordsize="10,20">
              <v:shape style="position:absolute;left:12006;top:8088;width:10;height:20" coordorigin="12006,8088" coordsize="10,20" path="m12006,8107l12015,8107,12015,8088,12006,8088,12006,8107xe" filled="true" fillcolor="#000000" stroked="false">
                <v:path arrowok="t"/>
                <v:fill type="solid"/>
              </v:shape>
            </v:group>
            <v:group style="position:absolute;left:12006;top:8107;width:10;height:20" coordorigin="12006,8107" coordsize="10,20">
              <v:shape style="position:absolute;left:12006;top:8107;width:10;height:20" coordorigin="12006,8107" coordsize="10,20" path="m12006,8126l12015,8126,12015,8107,12006,8107,12006,8126xe" filled="true" fillcolor="#000000" stroked="false">
                <v:path arrowok="t"/>
                <v:fill type="solid"/>
              </v:shape>
            </v:group>
            <v:group style="position:absolute;left:12006;top:8126;width:10;height:20" coordorigin="12006,8126" coordsize="10,20">
              <v:shape style="position:absolute;left:12006;top:8126;width:10;height:20" coordorigin="12006,8126" coordsize="10,20" path="m12006,8146l12015,8146,12015,8126,12006,8126,12006,8146xe" filled="true" fillcolor="#000000" stroked="false">
                <v:path arrowok="t"/>
                <v:fill type="solid"/>
              </v:shape>
            </v:group>
            <v:group style="position:absolute;left:12006;top:8146;width:10;height:20" coordorigin="12006,8146" coordsize="10,20">
              <v:shape style="position:absolute;left:12006;top:8146;width:10;height:20" coordorigin="12006,8146" coordsize="10,20" path="m12006,8165l12015,8165,12015,8146,12006,8146,12006,8165xe" filled="true" fillcolor="#000000" stroked="false">
                <v:path arrowok="t"/>
                <v:fill type="solid"/>
              </v:shape>
            </v:group>
            <v:group style="position:absolute;left:12006;top:8165;width:10;height:20" coordorigin="12006,8165" coordsize="10,20">
              <v:shape style="position:absolute;left:12006;top:8165;width:10;height:20" coordorigin="12006,8165" coordsize="10,20" path="m12006,8184l12015,8184,12015,8165,12006,8165,12006,8184xe" filled="true" fillcolor="#000000" stroked="false">
                <v:path arrowok="t"/>
                <v:fill type="solid"/>
              </v:shape>
            </v:group>
            <v:group style="position:absolute;left:12006;top:8184;width:10;height:20" coordorigin="12006,8184" coordsize="10,20">
              <v:shape style="position:absolute;left:12006;top:8184;width:10;height:20" coordorigin="12006,8184" coordsize="10,20" path="m12006,8203l12015,8203,12015,8184,12006,8184,12006,8203xe" filled="true" fillcolor="#000000" stroked="false">
                <v:path arrowok="t"/>
                <v:fill type="solid"/>
              </v:shape>
            </v:group>
            <v:group style="position:absolute;left:12006;top:8203;width:10;height:20" coordorigin="12006,8203" coordsize="10,20">
              <v:shape style="position:absolute;left:12006;top:8203;width:10;height:20" coordorigin="12006,8203" coordsize="10,20" path="m12006,8222l12015,8222,12015,8203,12006,8203,12006,8222xe" filled="true" fillcolor="#000000" stroked="false">
                <v:path arrowok="t"/>
                <v:fill type="solid"/>
              </v:shape>
            </v:group>
            <v:group style="position:absolute;left:12006;top:8225;width:10;height:2" coordorigin="12006,8225" coordsize="10,2">
              <v:shape style="position:absolute;left:12006;top:8225;width:10;height:2" coordorigin="12006,8225" coordsize="10,0" path="m12006,8225l12015,8225e" filled="false" stroked="true" strokeweight=".300018pt" strokecolor="#000000">
                <v:path arrowok="t"/>
              </v:shape>
            </v:group>
            <v:group style="position:absolute;left:13705;top:8011;width:10;height:20" coordorigin="13705,8011" coordsize="10,20">
              <v:shape style="position:absolute;left:13705;top:8011;width:10;height:20" coordorigin="13705,8011" coordsize="10,20" path="m13705,8030l13714,8030,13714,8011,13705,8011,13705,8030xe" filled="true" fillcolor="#000000" stroked="false">
                <v:path arrowok="t"/>
                <v:fill type="solid"/>
              </v:shape>
            </v:group>
            <v:group style="position:absolute;left:13705;top:8030;width:10;height:20" coordorigin="13705,8030" coordsize="10,20">
              <v:shape style="position:absolute;left:13705;top:8030;width:10;height:20" coordorigin="13705,8030" coordsize="10,20" path="m13705,8049l13714,8049,13714,8030,13705,8030,13705,8049xe" filled="true" fillcolor="#000000" stroked="false">
                <v:path arrowok="t"/>
                <v:fill type="solid"/>
              </v:shape>
            </v:group>
            <v:group style="position:absolute;left:13705;top:8049;width:10;height:20" coordorigin="13705,8049" coordsize="10,20">
              <v:shape style="position:absolute;left:13705;top:8049;width:10;height:20" coordorigin="13705,8049" coordsize="10,20" path="m13705,8068l13714,8068,13714,8049,13705,8049,13705,8068xe" filled="true" fillcolor="#000000" stroked="false">
                <v:path arrowok="t"/>
                <v:fill type="solid"/>
              </v:shape>
            </v:group>
            <v:group style="position:absolute;left:13705;top:8068;width:10;height:20" coordorigin="13705,8068" coordsize="10,20">
              <v:shape style="position:absolute;left:13705;top:8068;width:10;height:20" coordorigin="13705,8068" coordsize="10,20" path="m13705,8088l13714,8088,13714,8068,13705,8068,13705,8088xe" filled="true" fillcolor="#000000" stroked="false">
                <v:path arrowok="t"/>
                <v:fill type="solid"/>
              </v:shape>
            </v:group>
            <v:group style="position:absolute;left:13705;top:8088;width:10;height:20" coordorigin="13705,8088" coordsize="10,20">
              <v:shape style="position:absolute;left:13705;top:8088;width:10;height:20" coordorigin="13705,8088" coordsize="10,20" path="m13705,8107l13714,8107,13714,8088,13705,8088,13705,8107xe" filled="true" fillcolor="#000000" stroked="false">
                <v:path arrowok="t"/>
                <v:fill type="solid"/>
              </v:shape>
            </v:group>
            <v:group style="position:absolute;left:13705;top:8107;width:10;height:20" coordorigin="13705,8107" coordsize="10,20">
              <v:shape style="position:absolute;left:13705;top:8107;width:10;height:20" coordorigin="13705,8107" coordsize="10,20" path="m13705,8126l13714,8126,13714,8107,13705,8107,13705,8126xe" filled="true" fillcolor="#000000" stroked="false">
                <v:path arrowok="t"/>
                <v:fill type="solid"/>
              </v:shape>
            </v:group>
            <v:group style="position:absolute;left:13705;top:8126;width:10;height:20" coordorigin="13705,8126" coordsize="10,20">
              <v:shape style="position:absolute;left:13705;top:8126;width:10;height:20" coordorigin="13705,8126" coordsize="10,20" path="m13705,8146l13714,8146,13714,8126,13705,8126,13705,8146xe" filled="true" fillcolor="#000000" stroked="false">
                <v:path arrowok="t"/>
                <v:fill type="solid"/>
              </v:shape>
            </v:group>
            <v:group style="position:absolute;left:13705;top:8146;width:10;height:20" coordorigin="13705,8146" coordsize="10,20">
              <v:shape style="position:absolute;left:13705;top:8146;width:10;height:20" coordorigin="13705,8146" coordsize="10,20" path="m13705,8165l13714,8165,13714,8146,13705,8146,13705,8165xe" filled="true" fillcolor="#000000" stroked="false">
                <v:path arrowok="t"/>
                <v:fill type="solid"/>
              </v:shape>
            </v:group>
            <v:group style="position:absolute;left:13705;top:8165;width:10;height:20" coordorigin="13705,8165" coordsize="10,20">
              <v:shape style="position:absolute;left:13705;top:8165;width:10;height:20" coordorigin="13705,8165" coordsize="10,20" path="m13705,8184l13714,8184,13714,8165,13705,8165,13705,8184xe" filled="true" fillcolor="#000000" stroked="false">
                <v:path arrowok="t"/>
                <v:fill type="solid"/>
              </v:shape>
            </v:group>
            <v:group style="position:absolute;left:13705;top:8184;width:10;height:20" coordorigin="13705,8184" coordsize="10,20">
              <v:shape style="position:absolute;left:13705;top:8184;width:10;height:20" coordorigin="13705,8184" coordsize="10,20" path="m13705,8203l13714,8203,13714,8184,13705,8184,13705,8203xe" filled="true" fillcolor="#000000" stroked="false">
                <v:path arrowok="t"/>
                <v:fill type="solid"/>
              </v:shape>
            </v:group>
            <v:group style="position:absolute;left:13705;top:8203;width:10;height:20" coordorigin="13705,8203" coordsize="10,20">
              <v:shape style="position:absolute;left:13705;top:8203;width:10;height:20" coordorigin="13705,8203" coordsize="10,20" path="m13705,8222l13714,8222,13714,8203,13705,8203,13705,8222xe" filled="true" fillcolor="#000000" stroked="false">
                <v:path arrowok="t"/>
                <v:fill type="solid"/>
              </v:shape>
            </v:group>
            <v:group style="position:absolute;left:13705;top:8225;width:10;height:2" coordorigin="13705,8225" coordsize="10,2">
              <v:shape style="position:absolute;left:13705;top:8225;width:10;height:2" coordorigin="13705,8225" coordsize="10,0" path="m13705,8225l13714,8225e" filled="false" stroked="true" strokeweight=".300018pt" strokecolor="#000000">
                <v:path arrowok="t"/>
              </v:shape>
            </v:group>
            <v:group style="position:absolute;left:3269;top:8233;width:10;height:2" coordorigin="3269,8233" coordsize="10,2">
              <v:shape style="position:absolute;left:3269;top:8233;width:10;height:2" coordorigin="3269,8233" coordsize="10,0" path="m3269,8233l3279,8233e" filled="false" stroked="true" strokeweight=".479981pt" strokecolor="#000000">
                <v:path arrowok="t"/>
              </v:shape>
              <v:shape style="position:absolute;left:1128;top:8228;width:3453;height:10" type="#_x0000_t75" stroked="false">
                <v:imagedata r:id="rId231" o:title=""/>
              </v:shape>
              <v:shape style="position:absolute;left:4576;top:8228;width:625;height:10" type="#_x0000_t75" stroked="false">
                <v:imagedata r:id="rId224" o:title=""/>
              </v:shape>
              <v:shape style="position:absolute;left:5196;top:8228;width:2838;height:10" type="#_x0000_t75" stroked="false">
                <v:imagedata r:id="rId225" o:title=""/>
              </v:shape>
              <v:shape style="position:absolute;left:8030;top:8228;width:717;height:10" type="#_x0000_t75" stroked="false">
                <v:imagedata r:id="rId216" o:title=""/>
              </v:shape>
              <v:shape style="position:absolute;left:8742;top:8228;width:856;height:10" type="#_x0000_t75" stroked="false">
                <v:imagedata r:id="rId217" o:title=""/>
              </v:shape>
              <v:shape style="position:absolute;left:9592;top:8228;width:853;height:10" type="#_x0000_t75" stroked="false">
                <v:imagedata r:id="rId218" o:title=""/>
              </v:shape>
              <v:shape style="position:absolute;left:10441;top:8228;width:1565;height:10" type="#_x0000_t75" stroked="false">
                <v:imagedata r:id="rId219" o:title=""/>
              </v:shape>
              <v:shape style="position:absolute;left:12001;top:8228;width:3412;height:10" type="#_x0000_t75" stroked="false">
                <v:imagedata r:id="rId220" o:title=""/>
              </v:shape>
            </v:group>
            <v:group style="position:absolute;left:3269;top:8238;width:10;height:20" coordorigin="3269,8238" coordsize="10,20">
              <v:shape style="position:absolute;left:3269;top:8238;width:10;height:20" coordorigin="3269,8238" coordsize="10,20" path="m3269,8257l3279,8257,3279,8238,3269,8238,3269,8257xe" filled="true" fillcolor="#000000" stroked="false">
                <v:path arrowok="t"/>
                <v:fill type="solid"/>
              </v:shape>
            </v:group>
            <v:group style="position:absolute;left:3269;top:8257;width:10;height:20" coordorigin="3269,8257" coordsize="10,20">
              <v:shape style="position:absolute;left:3269;top:8257;width:10;height:20" coordorigin="3269,8257" coordsize="10,20" path="m3269,8276l3279,8276,3279,8257,3269,8257,3269,8276xe" filled="true" fillcolor="#000000" stroked="false">
                <v:path arrowok="t"/>
                <v:fill type="solid"/>
              </v:shape>
            </v:group>
            <v:group style="position:absolute;left:3269;top:8276;width:10;height:20" coordorigin="3269,8276" coordsize="10,20">
              <v:shape style="position:absolute;left:3269;top:8276;width:10;height:20" coordorigin="3269,8276" coordsize="10,20" path="m3269,8296l3279,8296,3279,8276,3269,8276,3269,8296xe" filled="true" fillcolor="#000000" stroked="false">
                <v:path arrowok="t"/>
                <v:fill type="solid"/>
              </v:shape>
            </v:group>
            <v:group style="position:absolute;left:3269;top:8296;width:10;height:20" coordorigin="3269,8296" coordsize="10,20">
              <v:shape style="position:absolute;left:3269;top:8296;width:10;height:20" coordorigin="3269,8296" coordsize="10,20" path="m3269,8315l3279,8315,3279,8296,3269,8296,3269,8315xe" filled="true" fillcolor="#000000" stroked="false">
                <v:path arrowok="t"/>
                <v:fill type="solid"/>
              </v:shape>
            </v:group>
            <v:group style="position:absolute;left:3269;top:8315;width:10;height:20" coordorigin="3269,8315" coordsize="10,20">
              <v:shape style="position:absolute;left:3269;top:8315;width:10;height:20" coordorigin="3269,8315" coordsize="10,20" path="m3269,8334l3279,8334,3279,8315,3269,8315,3269,8334xe" filled="true" fillcolor="#000000" stroked="false">
                <v:path arrowok="t"/>
                <v:fill type="solid"/>
              </v:shape>
            </v:group>
            <v:group style="position:absolute;left:3269;top:8334;width:10;height:20" coordorigin="3269,8334" coordsize="10,20">
              <v:shape style="position:absolute;left:3269;top:8334;width:10;height:20" coordorigin="3269,8334" coordsize="10,20" path="m3269,8353l3279,8353,3279,8334,3269,8334,3269,8353xe" filled="true" fillcolor="#000000" stroked="false">
                <v:path arrowok="t"/>
                <v:fill type="solid"/>
              </v:shape>
            </v:group>
            <v:group style="position:absolute;left:3269;top:8353;width:10;height:20" coordorigin="3269,8353" coordsize="10,20">
              <v:shape style="position:absolute;left:3269;top:8353;width:10;height:20" coordorigin="3269,8353" coordsize="10,20" path="m3269,8372l3279,8372,3279,8353,3269,8353,3269,8372xe" filled="true" fillcolor="#000000" stroked="false">
                <v:path arrowok="t"/>
                <v:fill type="solid"/>
              </v:shape>
            </v:group>
            <v:group style="position:absolute;left:3269;top:8372;width:10;height:20" coordorigin="3269,8372" coordsize="10,20">
              <v:shape style="position:absolute;left:3269;top:8372;width:10;height:20" coordorigin="3269,8372" coordsize="10,20" path="m3269,8392l3279,8392,3279,8372,3269,8372,3269,8392xe" filled="true" fillcolor="#000000" stroked="false">
                <v:path arrowok="t"/>
                <v:fill type="solid"/>
              </v:shape>
            </v:group>
            <v:group style="position:absolute;left:3269;top:8392;width:10;height:20" coordorigin="3269,8392" coordsize="10,20">
              <v:shape style="position:absolute;left:3269;top:8392;width:10;height:20" coordorigin="3269,8392" coordsize="10,20" path="m3269,8411l3279,8411,3279,8392,3269,8392,3269,8411xe" filled="true" fillcolor="#000000" stroked="false">
                <v:path arrowok="t"/>
                <v:fill type="solid"/>
              </v:shape>
            </v:group>
            <v:group style="position:absolute;left:3269;top:8411;width:10;height:20" coordorigin="3269,8411" coordsize="10,20">
              <v:shape style="position:absolute;left:3269;top:8411;width:10;height:20" coordorigin="3269,8411" coordsize="10,20" path="m3269,8430l3279,8430,3279,8411,3269,8411,3269,8430xe" filled="true" fillcolor="#000000" stroked="false">
                <v:path arrowok="t"/>
                <v:fill type="solid"/>
              </v:shape>
            </v:group>
            <v:group style="position:absolute;left:3269;top:8430;width:10;height:20" coordorigin="3269,8430" coordsize="10,20">
              <v:shape style="position:absolute;left:3269;top:8430;width:10;height:20" coordorigin="3269,8430" coordsize="10,20" path="m3269,8449l3279,8449,3279,8430,3269,8430,3269,8449xe" filled="true" fillcolor="#000000" stroked="false">
                <v:path arrowok="t"/>
                <v:fill type="solid"/>
              </v:shape>
            </v:group>
            <v:group style="position:absolute;left:3269;top:8452;width:10;height:2" coordorigin="3269,8452" coordsize="10,2">
              <v:shape style="position:absolute;left:3269;top:8452;width:10;height:2" coordorigin="3269,8452" coordsize="10,0" path="m3269,8452l3279,8452e" filled="false" stroked="true" strokeweight=".300018pt" strokecolor="#000000">
                <v:path arrowok="t"/>
              </v:shape>
            </v:group>
            <v:group style="position:absolute;left:4581;top:8238;width:10;height:20" coordorigin="4581,8238" coordsize="10,20">
              <v:shape style="position:absolute;left:4581;top:8238;width:10;height:20" coordorigin="4581,8238" coordsize="10,20" path="m4581,8257l4590,8257,4590,8238,4581,8238,4581,8257xe" filled="true" fillcolor="#000000" stroked="false">
                <v:path arrowok="t"/>
                <v:fill type="solid"/>
              </v:shape>
            </v:group>
            <v:group style="position:absolute;left:4581;top:8257;width:10;height:20" coordorigin="4581,8257" coordsize="10,20">
              <v:shape style="position:absolute;left:4581;top:8257;width:10;height:20" coordorigin="4581,8257" coordsize="10,20" path="m4581,8276l4590,8276,4590,8257,4581,8257,4581,8276xe" filled="true" fillcolor="#000000" stroked="false">
                <v:path arrowok="t"/>
                <v:fill type="solid"/>
              </v:shape>
            </v:group>
            <v:group style="position:absolute;left:4581;top:8276;width:10;height:20" coordorigin="4581,8276" coordsize="10,20">
              <v:shape style="position:absolute;left:4581;top:8276;width:10;height:20" coordorigin="4581,8276" coordsize="10,20" path="m4581,8296l4590,8296,4590,8276,4581,8276,4581,8296xe" filled="true" fillcolor="#000000" stroked="false">
                <v:path arrowok="t"/>
                <v:fill type="solid"/>
              </v:shape>
            </v:group>
            <v:group style="position:absolute;left:4581;top:8296;width:10;height:20" coordorigin="4581,8296" coordsize="10,20">
              <v:shape style="position:absolute;left:4581;top:8296;width:10;height:20" coordorigin="4581,8296" coordsize="10,20" path="m4581,8315l4590,8315,4590,8296,4581,8296,4581,8315xe" filled="true" fillcolor="#000000" stroked="false">
                <v:path arrowok="t"/>
                <v:fill type="solid"/>
              </v:shape>
            </v:group>
            <v:group style="position:absolute;left:4581;top:8315;width:10;height:20" coordorigin="4581,8315" coordsize="10,20">
              <v:shape style="position:absolute;left:4581;top:8315;width:10;height:20" coordorigin="4581,8315" coordsize="10,20" path="m4581,8334l4590,8334,4590,8315,4581,8315,4581,8334xe" filled="true" fillcolor="#000000" stroked="false">
                <v:path arrowok="t"/>
                <v:fill type="solid"/>
              </v:shape>
            </v:group>
            <v:group style="position:absolute;left:4581;top:8334;width:10;height:20" coordorigin="4581,8334" coordsize="10,20">
              <v:shape style="position:absolute;left:4581;top:8334;width:10;height:20" coordorigin="4581,8334" coordsize="10,20" path="m4581,8353l4590,8353,4590,8334,4581,8334,4581,8353xe" filled="true" fillcolor="#000000" stroked="false">
                <v:path arrowok="t"/>
                <v:fill type="solid"/>
              </v:shape>
            </v:group>
            <v:group style="position:absolute;left:4581;top:8353;width:10;height:20" coordorigin="4581,8353" coordsize="10,20">
              <v:shape style="position:absolute;left:4581;top:8353;width:10;height:20" coordorigin="4581,8353" coordsize="10,20" path="m4581,8372l4590,8372,4590,8353,4581,8353,4581,8372xe" filled="true" fillcolor="#000000" stroked="false">
                <v:path arrowok="t"/>
                <v:fill type="solid"/>
              </v:shape>
            </v:group>
            <v:group style="position:absolute;left:4581;top:8372;width:10;height:20" coordorigin="4581,8372" coordsize="10,20">
              <v:shape style="position:absolute;left:4581;top:8372;width:10;height:20" coordorigin="4581,8372" coordsize="10,20" path="m4581,8392l4590,8392,4590,8372,4581,8372,4581,8392xe" filled="true" fillcolor="#000000" stroked="false">
                <v:path arrowok="t"/>
                <v:fill type="solid"/>
              </v:shape>
            </v:group>
            <v:group style="position:absolute;left:4581;top:8392;width:10;height:20" coordorigin="4581,8392" coordsize="10,20">
              <v:shape style="position:absolute;left:4581;top:8392;width:10;height:20" coordorigin="4581,8392" coordsize="10,20" path="m4581,8411l4590,8411,4590,8392,4581,8392,4581,8411xe" filled="true" fillcolor="#000000" stroked="false">
                <v:path arrowok="t"/>
                <v:fill type="solid"/>
              </v:shape>
            </v:group>
            <v:group style="position:absolute;left:4581;top:8411;width:10;height:20" coordorigin="4581,8411" coordsize="10,20">
              <v:shape style="position:absolute;left:4581;top:8411;width:10;height:20" coordorigin="4581,8411" coordsize="10,20" path="m4581,8430l4590,8430,4590,8411,4581,8411,4581,8430xe" filled="true" fillcolor="#000000" stroked="false">
                <v:path arrowok="t"/>
                <v:fill type="solid"/>
              </v:shape>
            </v:group>
            <v:group style="position:absolute;left:4581;top:8430;width:10;height:20" coordorigin="4581,8430" coordsize="10,20">
              <v:shape style="position:absolute;left:4581;top:8430;width:10;height:20" coordorigin="4581,8430" coordsize="10,20" path="m4581,8449l4590,8449,4590,8430,4581,8430,4581,8449xe" filled="true" fillcolor="#000000" stroked="false">
                <v:path arrowok="t"/>
                <v:fill type="solid"/>
              </v:shape>
            </v:group>
            <v:group style="position:absolute;left:4581;top:8452;width:10;height:2" coordorigin="4581,8452" coordsize="10,2">
              <v:shape style="position:absolute;left:4581;top:8452;width:10;height:2" coordorigin="4581,8452" coordsize="10,0" path="m4581,8452l4590,8452e" filled="false" stroked="true" strokeweight=".300018pt" strokecolor="#000000">
                <v:path arrowok="t"/>
              </v:shape>
            </v:group>
            <v:group style="position:absolute;left:5201;top:8238;width:10;height:20" coordorigin="5201,8238" coordsize="10,20">
              <v:shape style="position:absolute;left:5201;top:8238;width:10;height:20" coordorigin="5201,8238" coordsize="10,20" path="m5201,8257l5211,8257,5211,8238,5201,8238,5201,8257xe" filled="true" fillcolor="#000000" stroked="false">
                <v:path arrowok="t"/>
                <v:fill type="solid"/>
              </v:shape>
            </v:group>
            <v:group style="position:absolute;left:5201;top:8257;width:10;height:20" coordorigin="5201,8257" coordsize="10,20">
              <v:shape style="position:absolute;left:5201;top:8257;width:10;height:20" coordorigin="5201,8257" coordsize="10,20" path="m5201,8276l5211,8276,5211,8257,5201,8257,5201,8276xe" filled="true" fillcolor="#000000" stroked="false">
                <v:path arrowok="t"/>
                <v:fill type="solid"/>
              </v:shape>
            </v:group>
            <v:group style="position:absolute;left:5201;top:8276;width:10;height:20" coordorigin="5201,8276" coordsize="10,20">
              <v:shape style="position:absolute;left:5201;top:8276;width:10;height:20" coordorigin="5201,8276" coordsize="10,20" path="m5201,8296l5211,8296,5211,8276,5201,8276,5201,8296xe" filled="true" fillcolor="#000000" stroked="false">
                <v:path arrowok="t"/>
                <v:fill type="solid"/>
              </v:shape>
            </v:group>
            <v:group style="position:absolute;left:5201;top:8296;width:10;height:20" coordorigin="5201,8296" coordsize="10,20">
              <v:shape style="position:absolute;left:5201;top:8296;width:10;height:20" coordorigin="5201,8296" coordsize="10,20" path="m5201,8315l5211,8315,5211,8296,5201,8296,5201,8315xe" filled="true" fillcolor="#000000" stroked="false">
                <v:path arrowok="t"/>
                <v:fill type="solid"/>
              </v:shape>
            </v:group>
            <v:group style="position:absolute;left:5201;top:8315;width:10;height:20" coordorigin="5201,8315" coordsize="10,20">
              <v:shape style="position:absolute;left:5201;top:8315;width:10;height:20" coordorigin="5201,8315" coordsize="10,20" path="m5201,8334l5211,8334,5211,8315,5201,8315,5201,8334xe" filled="true" fillcolor="#000000" stroked="false">
                <v:path arrowok="t"/>
                <v:fill type="solid"/>
              </v:shape>
            </v:group>
            <v:group style="position:absolute;left:5201;top:8334;width:10;height:20" coordorigin="5201,8334" coordsize="10,20">
              <v:shape style="position:absolute;left:5201;top:8334;width:10;height:20" coordorigin="5201,8334" coordsize="10,20" path="m5201,8353l5211,8353,5211,8334,5201,8334,5201,8353xe" filled="true" fillcolor="#000000" stroked="false">
                <v:path arrowok="t"/>
                <v:fill type="solid"/>
              </v:shape>
            </v:group>
            <v:group style="position:absolute;left:5201;top:8353;width:10;height:20" coordorigin="5201,8353" coordsize="10,20">
              <v:shape style="position:absolute;left:5201;top:8353;width:10;height:20" coordorigin="5201,8353" coordsize="10,20" path="m5201,8372l5211,8372,5211,8353,5201,8353,5201,8372xe" filled="true" fillcolor="#000000" stroked="false">
                <v:path arrowok="t"/>
                <v:fill type="solid"/>
              </v:shape>
            </v:group>
            <v:group style="position:absolute;left:5201;top:8372;width:10;height:20" coordorigin="5201,8372" coordsize="10,20">
              <v:shape style="position:absolute;left:5201;top:8372;width:10;height:20" coordorigin="5201,8372" coordsize="10,20" path="m5201,8392l5211,8392,5211,8372,5201,8372,5201,8392xe" filled="true" fillcolor="#000000" stroked="false">
                <v:path arrowok="t"/>
                <v:fill type="solid"/>
              </v:shape>
            </v:group>
            <v:group style="position:absolute;left:5201;top:8392;width:10;height:20" coordorigin="5201,8392" coordsize="10,20">
              <v:shape style="position:absolute;left:5201;top:8392;width:10;height:20" coordorigin="5201,8392" coordsize="10,20" path="m5201,8411l5211,8411,5211,8392,5201,8392,5201,8411xe" filled="true" fillcolor="#000000" stroked="false">
                <v:path arrowok="t"/>
                <v:fill type="solid"/>
              </v:shape>
            </v:group>
            <v:group style="position:absolute;left:5201;top:8411;width:10;height:20" coordorigin="5201,8411" coordsize="10,20">
              <v:shape style="position:absolute;left:5201;top:8411;width:10;height:20" coordorigin="5201,8411" coordsize="10,20" path="m5201,8430l5211,8430,5211,8411,5201,8411,5201,8430xe" filled="true" fillcolor="#000000" stroked="false">
                <v:path arrowok="t"/>
                <v:fill type="solid"/>
              </v:shape>
            </v:group>
            <v:group style="position:absolute;left:5201;top:8430;width:10;height:20" coordorigin="5201,8430" coordsize="10,20">
              <v:shape style="position:absolute;left:5201;top:8430;width:10;height:20" coordorigin="5201,8430" coordsize="10,20" path="m5201,8449l5211,8449,5211,8430,5201,8430,5201,8449xe" filled="true" fillcolor="#000000" stroked="false">
                <v:path arrowok="t"/>
                <v:fill type="solid"/>
              </v:shape>
            </v:group>
            <v:group style="position:absolute;left:5201;top:8452;width:10;height:2" coordorigin="5201,8452" coordsize="10,2">
              <v:shape style="position:absolute;left:5201;top:8452;width:10;height:2" coordorigin="5201,8452" coordsize="10,0" path="m5201,8452l5211,8452e" filled="false" stroked="true" strokeweight=".300018pt" strokecolor="#000000">
                <v:path arrowok="t"/>
              </v:shape>
            </v:group>
            <v:group style="position:absolute;left:5909;top:8238;width:10;height:20" coordorigin="5909,8238" coordsize="10,20">
              <v:shape style="position:absolute;left:5909;top:8238;width:10;height:20" coordorigin="5909,8238" coordsize="10,20" path="m5909,8257l5919,8257,5919,8238,5909,8238,5909,8257xe" filled="true" fillcolor="#000000" stroked="false">
                <v:path arrowok="t"/>
                <v:fill type="solid"/>
              </v:shape>
            </v:group>
            <v:group style="position:absolute;left:5909;top:8257;width:10;height:20" coordorigin="5909,8257" coordsize="10,20">
              <v:shape style="position:absolute;left:5909;top:8257;width:10;height:20" coordorigin="5909,8257" coordsize="10,20" path="m5909,8276l5919,8276,5919,8257,5909,8257,5909,8276xe" filled="true" fillcolor="#000000" stroked="false">
                <v:path arrowok="t"/>
                <v:fill type="solid"/>
              </v:shape>
            </v:group>
            <v:group style="position:absolute;left:5909;top:8276;width:10;height:20" coordorigin="5909,8276" coordsize="10,20">
              <v:shape style="position:absolute;left:5909;top:8276;width:10;height:20" coordorigin="5909,8276" coordsize="10,20" path="m5909,8296l5919,8296,5919,8276,5909,8276,5909,8296xe" filled="true" fillcolor="#000000" stroked="false">
                <v:path arrowok="t"/>
                <v:fill type="solid"/>
              </v:shape>
            </v:group>
            <v:group style="position:absolute;left:5909;top:8296;width:10;height:20" coordorigin="5909,8296" coordsize="10,20">
              <v:shape style="position:absolute;left:5909;top:8296;width:10;height:20" coordorigin="5909,8296" coordsize="10,20" path="m5909,8315l5919,8315,5919,8296,5909,8296,5909,8315xe" filled="true" fillcolor="#000000" stroked="false">
                <v:path arrowok="t"/>
                <v:fill type="solid"/>
              </v:shape>
            </v:group>
            <v:group style="position:absolute;left:5909;top:8315;width:10;height:20" coordorigin="5909,8315" coordsize="10,20">
              <v:shape style="position:absolute;left:5909;top:8315;width:10;height:20" coordorigin="5909,8315" coordsize="10,20" path="m5909,8334l5919,8334,5919,8315,5909,8315,5909,8334xe" filled="true" fillcolor="#000000" stroked="false">
                <v:path arrowok="t"/>
                <v:fill type="solid"/>
              </v:shape>
            </v:group>
            <v:group style="position:absolute;left:5909;top:8334;width:10;height:20" coordorigin="5909,8334" coordsize="10,20">
              <v:shape style="position:absolute;left:5909;top:8334;width:10;height:20" coordorigin="5909,8334" coordsize="10,20" path="m5909,8353l5919,8353,5919,8334,5909,8334,5909,8353xe" filled="true" fillcolor="#000000" stroked="false">
                <v:path arrowok="t"/>
                <v:fill type="solid"/>
              </v:shape>
            </v:group>
            <v:group style="position:absolute;left:5909;top:8353;width:10;height:20" coordorigin="5909,8353" coordsize="10,20">
              <v:shape style="position:absolute;left:5909;top:8353;width:10;height:20" coordorigin="5909,8353" coordsize="10,20" path="m5909,8372l5919,8372,5919,8353,5909,8353,5909,8372xe" filled="true" fillcolor="#000000" stroked="false">
                <v:path arrowok="t"/>
                <v:fill type="solid"/>
              </v:shape>
            </v:group>
            <v:group style="position:absolute;left:5909;top:8372;width:10;height:20" coordorigin="5909,8372" coordsize="10,20">
              <v:shape style="position:absolute;left:5909;top:8372;width:10;height:20" coordorigin="5909,8372" coordsize="10,20" path="m5909,8392l5919,8392,5919,8372,5909,8372,5909,8392xe" filled="true" fillcolor="#000000" stroked="false">
                <v:path arrowok="t"/>
                <v:fill type="solid"/>
              </v:shape>
            </v:group>
            <v:group style="position:absolute;left:5909;top:8392;width:10;height:20" coordorigin="5909,8392" coordsize="10,20">
              <v:shape style="position:absolute;left:5909;top:8392;width:10;height:20" coordorigin="5909,8392" coordsize="10,20" path="m5909,8411l5919,8411,5919,8392,5909,8392,5909,8411xe" filled="true" fillcolor="#000000" stroked="false">
                <v:path arrowok="t"/>
                <v:fill type="solid"/>
              </v:shape>
            </v:group>
            <v:group style="position:absolute;left:5909;top:8411;width:10;height:20" coordorigin="5909,8411" coordsize="10,20">
              <v:shape style="position:absolute;left:5909;top:8411;width:10;height:20" coordorigin="5909,8411" coordsize="10,20" path="m5909,8430l5919,8430,5919,8411,5909,8411,5909,8430xe" filled="true" fillcolor="#000000" stroked="false">
                <v:path arrowok="t"/>
                <v:fill type="solid"/>
              </v:shape>
            </v:group>
            <v:group style="position:absolute;left:5909;top:8430;width:10;height:20" coordorigin="5909,8430" coordsize="10,20">
              <v:shape style="position:absolute;left:5909;top:8430;width:10;height:20" coordorigin="5909,8430" coordsize="10,20" path="m5909,8449l5919,8449,5919,8430,5909,8430,5909,8449xe" filled="true" fillcolor="#000000" stroked="false">
                <v:path arrowok="t"/>
                <v:fill type="solid"/>
              </v:shape>
            </v:group>
            <v:group style="position:absolute;left:5909;top:8452;width:10;height:2" coordorigin="5909,8452" coordsize="10,2">
              <v:shape style="position:absolute;left:5909;top:8452;width:10;height:2" coordorigin="5909,8452" coordsize="10,0" path="m5909,8452l5919,8452e" filled="false" stroked="true" strokeweight=".300018pt" strokecolor="#000000">
                <v:path arrowok="t"/>
              </v:shape>
            </v:group>
            <v:group style="position:absolute;left:6478;top:8238;width:10;height:20" coordorigin="6478,8238" coordsize="10,20">
              <v:shape style="position:absolute;left:6478;top:8238;width:10;height:20" coordorigin="6478,8238" coordsize="10,20" path="m6478,8257l6488,8257,6488,8238,6478,8238,6478,8257xe" filled="true" fillcolor="#000000" stroked="false">
                <v:path arrowok="t"/>
                <v:fill type="solid"/>
              </v:shape>
            </v:group>
            <v:group style="position:absolute;left:6478;top:8257;width:10;height:20" coordorigin="6478,8257" coordsize="10,20">
              <v:shape style="position:absolute;left:6478;top:8257;width:10;height:20" coordorigin="6478,8257" coordsize="10,20" path="m6478,8276l6488,8276,6488,8257,6478,8257,6478,8276xe" filled="true" fillcolor="#000000" stroked="false">
                <v:path arrowok="t"/>
                <v:fill type="solid"/>
              </v:shape>
            </v:group>
            <v:group style="position:absolute;left:6478;top:8276;width:10;height:20" coordorigin="6478,8276" coordsize="10,20">
              <v:shape style="position:absolute;left:6478;top:8276;width:10;height:20" coordorigin="6478,8276" coordsize="10,20" path="m6478,8296l6488,8296,6488,8276,6478,8276,6478,8296xe" filled="true" fillcolor="#000000" stroked="false">
                <v:path arrowok="t"/>
                <v:fill type="solid"/>
              </v:shape>
            </v:group>
            <v:group style="position:absolute;left:6478;top:8296;width:10;height:20" coordorigin="6478,8296" coordsize="10,20">
              <v:shape style="position:absolute;left:6478;top:8296;width:10;height:20" coordorigin="6478,8296" coordsize="10,20" path="m6478,8315l6488,8315,6488,8296,6478,8296,6478,8315xe" filled="true" fillcolor="#000000" stroked="false">
                <v:path arrowok="t"/>
                <v:fill type="solid"/>
              </v:shape>
            </v:group>
            <v:group style="position:absolute;left:6478;top:8315;width:10;height:20" coordorigin="6478,8315" coordsize="10,20">
              <v:shape style="position:absolute;left:6478;top:8315;width:10;height:20" coordorigin="6478,8315" coordsize="10,20" path="m6478,8334l6488,8334,6488,8315,6478,8315,6478,8334xe" filled="true" fillcolor="#000000" stroked="false">
                <v:path arrowok="t"/>
                <v:fill type="solid"/>
              </v:shape>
            </v:group>
            <v:group style="position:absolute;left:6478;top:8334;width:10;height:20" coordorigin="6478,8334" coordsize="10,20">
              <v:shape style="position:absolute;left:6478;top:8334;width:10;height:20" coordorigin="6478,8334" coordsize="10,20" path="m6478,8353l6488,8353,6488,8334,6478,8334,6478,8353xe" filled="true" fillcolor="#000000" stroked="false">
                <v:path arrowok="t"/>
                <v:fill type="solid"/>
              </v:shape>
            </v:group>
            <v:group style="position:absolute;left:6478;top:8353;width:10;height:20" coordorigin="6478,8353" coordsize="10,20">
              <v:shape style="position:absolute;left:6478;top:8353;width:10;height:20" coordorigin="6478,8353" coordsize="10,20" path="m6478,8372l6488,8372,6488,8353,6478,8353,6478,8372xe" filled="true" fillcolor="#000000" stroked="false">
                <v:path arrowok="t"/>
                <v:fill type="solid"/>
              </v:shape>
            </v:group>
            <v:group style="position:absolute;left:6478;top:8372;width:10;height:20" coordorigin="6478,8372" coordsize="10,20">
              <v:shape style="position:absolute;left:6478;top:8372;width:10;height:20" coordorigin="6478,8372" coordsize="10,20" path="m6478,8392l6488,8392,6488,8372,6478,8372,6478,8392xe" filled="true" fillcolor="#000000" stroked="false">
                <v:path arrowok="t"/>
                <v:fill type="solid"/>
              </v:shape>
            </v:group>
            <v:group style="position:absolute;left:6478;top:8392;width:10;height:20" coordorigin="6478,8392" coordsize="10,20">
              <v:shape style="position:absolute;left:6478;top:8392;width:10;height:20" coordorigin="6478,8392" coordsize="10,20" path="m6478,8411l6488,8411,6488,8392,6478,8392,6478,8411xe" filled="true" fillcolor="#000000" stroked="false">
                <v:path arrowok="t"/>
                <v:fill type="solid"/>
              </v:shape>
            </v:group>
            <v:group style="position:absolute;left:6478;top:8411;width:10;height:20" coordorigin="6478,8411" coordsize="10,20">
              <v:shape style="position:absolute;left:6478;top:8411;width:10;height:20" coordorigin="6478,8411" coordsize="10,20" path="m6478,8430l6488,8430,6488,8411,6478,8411,6478,8430xe" filled="true" fillcolor="#000000" stroked="false">
                <v:path arrowok="t"/>
                <v:fill type="solid"/>
              </v:shape>
            </v:group>
            <v:group style="position:absolute;left:6478;top:8430;width:10;height:20" coordorigin="6478,8430" coordsize="10,20">
              <v:shape style="position:absolute;left:6478;top:8430;width:10;height:20" coordorigin="6478,8430" coordsize="10,20" path="m6478,8449l6488,8449,6488,8430,6478,8430,6478,8449xe" filled="true" fillcolor="#000000" stroked="false">
                <v:path arrowok="t"/>
                <v:fill type="solid"/>
              </v:shape>
            </v:group>
            <v:group style="position:absolute;left:6478;top:8452;width:10;height:2" coordorigin="6478,8452" coordsize="10,2">
              <v:shape style="position:absolute;left:6478;top:8452;width:10;height:2" coordorigin="6478,8452" coordsize="10,0" path="m6478,8452l6488,8452e" filled="false" stroked="true" strokeweight=".300018pt" strokecolor="#000000">
                <v:path arrowok="t"/>
              </v:shape>
            </v:group>
            <v:group style="position:absolute;left:8034;top:8238;width:10;height:20" coordorigin="8034,8238" coordsize="10,20">
              <v:shape style="position:absolute;left:8034;top:8238;width:10;height:20" coordorigin="8034,8238" coordsize="10,20" path="m8034,8257l8044,8257,8044,8238,8034,8238,8034,8257xe" filled="true" fillcolor="#000000" stroked="false">
                <v:path arrowok="t"/>
                <v:fill type="solid"/>
              </v:shape>
            </v:group>
            <v:group style="position:absolute;left:8034;top:8257;width:10;height:20" coordorigin="8034,8257" coordsize="10,20">
              <v:shape style="position:absolute;left:8034;top:8257;width:10;height:20" coordorigin="8034,8257" coordsize="10,20" path="m8034,8276l8044,8276,8044,8257,8034,8257,8034,8276xe" filled="true" fillcolor="#000000" stroked="false">
                <v:path arrowok="t"/>
                <v:fill type="solid"/>
              </v:shape>
            </v:group>
            <v:group style="position:absolute;left:8034;top:8276;width:10;height:20" coordorigin="8034,8276" coordsize="10,20">
              <v:shape style="position:absolute;left:8034;top:8276;width:10;height:20" coordorigin="8034,8276" coordsize="10,20" path="m8034,8296l8044,8296,8044,8276,8034,8276,8034,8296xe" filled="true" fillcolor="#000000" stroked="false">
                <v:path arrowok="t"/>
                <v:fill type="solid"/>
              </v:shape>
            </v:group>
            <v:group style="position:absolute;left:8034;top:8296;width:10;height:20" coordorigin="8034,8296" coordsize="10,20">
              <v:shape style="position:absolute;left:8034;top:8296;width:10;height:20" coordorigin="8034,8296" coordsize="10,20" path="m8034,8315l8044,8315,8044,8296,8034,8296,8034,8315xe" filled="true" fillcolor="#000000" stroked="false">
                <v:path arrowok="t"/>
                <v:fill type="solid"/>
              </v:shape>
            </v:group>
            <v:group style="position:absolute;left:8034;top:8315;width:10;height:20" coordorigin="8034,8315" coordsize="10,20">
              <v:shape style="position:absolute;left:8034;top:8315;width:10;height:20" coordorigin="8034,8315" coordsize="10,20" path="m8034,8334l8044,8334,8044,8315,8034,8315,8034,8334xe" filled="true" fillcolor="#000000" stroked="false">
                <v:path arrowok="t"/>
                <v:fill type="solid"/>
              </v:shape>
            </v:group>
            <v:group style="position:absolute;left:8034;top:8334;width:10;height:20" coordorigin="8034,8334" coordsize="10,20">
              <v:shape style="position:absolute;left:8034;top:8334;width:10;height:20" coordorigin="8034,8334" coordsize="10,20" path="m8034,8353l8044,8353,8044,8334,8034,8334,8034,8353xe" filled="true" fillcolor="#000000" stroked="false">
                <v:path arrowok="t"/>
                <v:fill type="solid"/>
              </v:shape>
            </v:group>
            <v:group style="position:absolute;left:8034;top:8353;width:10;height:20" coordorigin="8034,8353" coordsize="10,20">
              <v:shape style="position:absolute;left:8034;top:8353;width:10;height:20" coordorigin="8034,8353" coordsize="10,20" path="m8034,8372l8044,8372,8044,8353,8034,8353,8034,8372xe" filled="true" fillcolor="#000000" stroked="false">
                <v:path arrowok="t"/>
                <v:fill type="solid"/>
              </v:shape>
            </v:group>
            <v:group style="position:absolute;left:8034;top:8372;width:10;height:20" coordorigin="8034,8372" coordsize="10,20">
              <v:shape style="position:absolute;left:8034;top:8372;width:10;height:20" coordorigin="8034,8372" coordsize="10,20" path="m8034,8392l8044,8392,8044,8372,8034,8372,8034,8392xe" filled="true" fillcolor="#000000" stroked="false">
                <v:path arrowok="t"/>
                <v:fill type="solid"/>
              </v:shape>
            </v:group>
            <v:group style="position:absolute;left:8034;top:8392;width:10;height:20" coordorigin="8034,8392" coordsize="10,20">
              <v:shape style="position:absolute;left:8034;top:8392;width:10;height:20" coordorigin="8034,8392" coordsize="10,20" path="m8034,8411l8044,8411,8044,8392,8034,8392,8034,8411xe" filled="true" fillcolor="#000000" stroked="false">
                <v:path arrowok="t"/>
                <v:fill type="solid"/>
              </v:shape>
            </v:group>
            <v:group style="position:absolute;left:8034;top:8411;width:10;height:20" coordorigin="8034,8411" coordsize="10,20">
              <v:shape style="position:absolute;left:8034;top:8411;width:10;height:20" coordorigin="8034,8411" coordsize="10,20" path="m8034,8430l8044,8430,8044,8411,8034,8411,8034,8430xe" filled="true" fillcolor="#000000" stroked="false">
                <v:path arrowok="t"/>
                <v:fill type="solid"/>
              </v:shape>
            </v:group>
            <v:group style="position:absolute;left:8034;top:8430;width:10;height:20" coordorigin="8034,8430" coordsize="10,20">
              <v:shape style="position:absolute;left:8034;top:8430;width:10;height:20" coordorigin="8034,8430" coordsize="10,20" path="m8034,8449l8044,8449,8044,8430,8034,8430,8034,8449xe" filled="true" fillcolor="#000000" stroked="false">
                <v:path arrowok="t"/>
                <v:fill type="solid"/>
              </v:shape>
            </v:group>
            <v:group style="position:absolute;left:8034;top:8452;width:10;height:2" coordorigin="8034,8452" coordsize="10,2">
              <v:shape style="position:absolute;left:8034;top:8452;width:10;height:2" coordorigin="8034,8452" coordsize="10,0" path="m8034,8452l8044,8452e" filled="false" stroked="true" strokeweight=".300018pt" strokecolor="#000000">
                <v:path arrowok="t"/>
              </v:shape>
            </v:group>
            <v:group style="position:absolute;left:8746;top:8238;width:10;height:20" coordorigin="8746,8238" coordsize="10,20">
              <v:shape style="position:absolute;left:8746;top:8238;width:10;height:20" coordorigin="8746,8238" coordsize="10,20" path="m8746,8257l8756,8257,8756,8238,8746,8238,8746,8257xe" filled="true" fillcolor="#000000" stroked="false">
                <v:path arrowok="t"/>
                <v:fill type="solid"/>
              </v:shape>
            </v:group>
            <v:group style="position:absolute;left:8746;top:8257;width:10;height:20" coordorigin="8746,8257" coordsize="10,20">
              <v:shape style="position:absolute;left:8746;top:8257;width:10;height:20" coordorigin="8746,8257" coordsize="10,20" path="m8746,8276l8756,8276,8756,8257,8746,8257,8746,8276xe" filled="true" fillcolor="#000000" stroked="false">
                <v:path arrowok="t"/>
                <v:fill type="solid"/>
              </v:shape>
            </v:group>
            <v:group style="position:absolute;left:8746;top:8276;width:10;height:20" coordorigin="8746,8276" coordsize="10,20">
              <v:shape style="position:absolute;left:8746;top:8276;width:10;height:20" coordorigin="8746,8276" coordsize="10,20" path="m8746,8296l8756,8296,8756,8276,8746,8276,8746,8296xe" filled="true" fillcolor="#000000" stroked="false">
                <v:path arrowok="t"/>
                <v:fill type="solid"/>
              </v:shape>
            </v:group>
            <v:group style="position:absolute;left:8746;top:8296;width:10;height:20" coordorigin="8746,8296" coordsize="10,20">
              <v:shape style="position:absolute;left:8746;top:8296;width:10;height:20" coordorigin="8746,8296" coordsize="10,20" path="m8746,8315l8756,8315,8756,8296,8746,8296,8746,8315xe" filled="true" fillcolor="#000000" stroked="false">
                <v:path arrowok="t"/>
                <v:fill type="solid"/>
              </v:shape>
            </v:group>
            <v:group style="position:absolute;left:8746;top:8315;width:10;height:20" coordorigin="8746,8315" coordsize="10,20">
              <v:shape style="position:absolute;left:8746;top:8315;width:10;height:20" coordorigin="8746,8315" coordsize="10,20" path="m8746,8334l8756,8334,8756,8315,8746,8315,8746,8334xe" filled="true" fillcolor="#000000" stroked="false">
                <v:path arrowok="t"/>
                <v:fill type="solid"/>
              </v:shape>
            </v:group>
            <v:group style="position:absolute;left:8746;top:8334;width:10;height:20" coordorigin="8746,8334" coordsize="10,20">
              <v:shape style="position:absolute;left:8746;top:8334;width:10;height:20" coordorigin="8746,8334" coordsize="10,20" path="m8746,8353l8756,8353,8756,8334,8746,8334,8746,8353xe" filled="true" fillcolor="#000000" stroked="false">
                <v:path arrowok="t"/>
                <v:fill type="solid"/>
              </v:shape>
            </v:group>
            <v:group style="position:absolute;left:8746;top:8353;width:10;height:20" coordorigin="8746,8353" coordsize="10,20">
              <v:shape style="position:absolute;left:8746;top:8353;width:10;height:20" coordorigin="8746,8353" coordsize="10,20" path="m8746,8372l8756,8372,8756,8353,8746,8353,8746,8372xe" filled="true" fillcolor="#000000" stroked="false">
                <v:path arrowok="t"/>
                <v:fill type="solid"/>
              </v:shape>
            </v:group>
            <v:group style="position:absolute;left:8746;top:8372;width:10;height:20" coordorigin="8746,8372" coordsize="10,20">
              <v:shape style="position:absolute;left:8746;top:8372;width:10;height:20" coordorigin="8746,8372" coordsize="10,20" path="m8746,8392l8756,8392,8756,8372,8746,8372,8746,8392xe" filled="true" fillcolor="#000000" stroked="false">
                <v:path arrowok="t"/>
                <v:fill type="solid"/>
              </v:shape>
            </v:group>
            <v:group style="position:absolute;left:8746;top:8392;width:10;height:20" coordorigin="8746,8392" coordsize="10,20">
              <v:shape style="position:absolute;left:8746;top:8392;width:10;height:20" coordorigin="8746,8392" coordsize="10,20" path="m8746,8411l8756,8411,8756,8392,8746,8392,8746,8411xe" filled="true" fillcolor="#000000" stroked="false">
                <v:path arrowok="t"/>
                <v:fill type="solid"/>
              </v:shape>
            </v:group>
            <v:group style="position:absolute;left:8746;top:8411;width:10;height:20" coordorigin="8746,8411" coordsize="10,20">
              <v:shape style="position:absolute;left:8746;top:8411;width:10;height:20" coordorigin="8746,8411" coordsize="10,20" path="m8746,8430l8756,8430,8756,8411,8746,8411,8746,8430xe" filled="true" fillcolor="#000000" stroked="false">
                <v:path arrowok="t"/>
                <v:fill type="solid"/>
              </v:shape>
            </v:group>
            <v:group style="position:absolute;left:8746;top:8430;width:10;height:20" coordorigin="8746,8430" coordsize="10,20">
              <v:shape style="position:absolute;left:8746;top:8430;width:10;height:20" coordorigin="8746,8430" coordsize="10,20" path="m8746,8449l8756,8449,8756,8430,8746,8430,8746,8449xe" filled="true" fillcolor="#000000" stroked="false">
                <v:path arrowok="t"/>
                <v:fill type="solid"/>
              </v:shape>
            </v:group>
            <v:group style="position:absolute;left:8746;top:8452;width:10;height:2" coordorigin="8746,8452" coordsize="10,2">
              <v:shape style="position:absolute;left:8746;top:8452;width:10;height:2" coordorigin="8746,8452" coordsize="10,0" path="m8746,8452l8756,8452e" filled="false" stroked="true" strokeweight=".300018pt" strokecolor="#000000">
                <v:path arrowok="t"/>
              </v:shape>
            </v:group>
            <v:group style="position:absolute;left:9597;top:8238;width:10;height:20" coordorigin="9597,8238" coordsize="10,20">
              <v:shape style="position:absolute;left:9597;top:8238;width:10;height:20" coordorigin="9597,8238" coordsize="10,20" path="m9597,8257l9607,8257,9607,8238,9597,8238,9597,8257xe" filled="true" fillcolor="#000000" stroked="false">
                <v:path arrowok="t"/>
                <v:fill type="solid"/>
              </v:shape>
            </v:group>
            <v:group style="position:absolute;left:9597;top:8257;width:10;height:20" coordorigin="9597,8257" coordsize="10,20">
              <v:shape style="position:absolute;left:9597;top:8257;width:10;height:20" coordorigin="9597,8257" coordsize="10,20" path="m9597,8276l9607,8276,9607,8257,9597,8257,9597,8276xe" filled="true" fillcolor="#000000" stroked="false">
                <v:path arrowok="t"/>
                <v:fill type="solid"/>
              </v:shape>
            </v:group>
            <v:group style="position:absolute;left:9597;top:8276;width:10;height:20" coordorigin="9597,8276" coordsize="10,20">
              <v:shape style="position:absolute;left:9597;top:8276;width:10;height:20" coordorigin="9597,8276" coordsize="10,20" path="m9597,8296l9607,8296,9607,8276,9597,8276,9597,8296xe" filled="true" fillcolor="#000000" stroked="false">
                <v:path arrowok="t"/>
                <v:fill type="solid"/>
              </v:shape>
            </v:group>
            <v:group style="position:absolute;left:9597;top:8296;width:10;height:20" coordorigin="9597,8296" coordsize="10,20">
              <v:shape style="position:absolute;left:9597;top:8296;width:10;height:20" coordorigin="9597,8296" coordsize="10,20" path="m9597,8315l9607,8315,9607,8296,9597,8296,9597,8315xe" filled="true" fillcolor="#000000" stroked="false">
                <v:path arrowok="t"/>
                <v:fill type="solid"/>
              </v:shape>
            </v:group>
            <v:group style="position:absolute;left:9597;top:8315;width:10;height:20" coordorigin="9597,8315" coordsize="10,20">
              <v:shape style="position:absolute;left:9597;top:8315;width:10;height:20" coordorigin="9597,8315" coordsize="10,20" path="m9597,8334l9607,8334,9607,8315,9597,8315,9597,8334xe" filled="true" fillcolor="#000000" stroked="false">
                <v:path arrowok="t"/>
                <v:fill type="solid"/>
              </v:shape>
            </v:group>
            <v:group style="position:absolute;left:9597;top:8334;width:10;height:20" coordorigin="9597,8334" coordsize="10,20">
              <v:shape style="position:absolute;left:9597;top:8334;width:10;height:20" coordorigin="9597,8334" coordsize="10,20" path="m9597,8353l9607,8353,9607,8334,9597,8334,9597,8353xe" filled="true" fillcolor="#000000" stroked="false">
                <v:path arrowok="t"/>
                <v:fill type="solid"/>
              </v:shape>
            </v:group>
            <v:group style="position:absolute;left:9597;top:8353;width:10;height:20" coordorigin="9597,8353" coordsize="10,20">
              <v:shape style="position:absolute;left:9597;top:8353;width:10;height:20" coordorigin="9597,8353" coordsize="10,20" path="m9597,8372l9607,8372,9607,8353,9597,8353,9597,8372xe" filled="true" fillcolor="#000000" stroked="false">
                <v:path arrowok="t"/>
                <v:fill type="solid"/>
              </v:shape>
            </v:group>
            <v:group style="position:absolute;left:9597;top:8372;width:10;height:20" coordorigin="9597,8372" coordsize="10,20">
              <v:shape style="position:absolute;left:9597;top:8372;width:10;height:20" coordorigin="9597,8372" coordsize="10,20" path="m9597,8392l9607,8392,9607,8372,9597,8372,9597,8392xe" filled="true" fillcolor="#000000" stroked="false">
                <v:path arrowok="t"/>
                <v:fill type="solid"/>
              </v:shape>
            </v:group>
            <v:group style="position:absolute;left:9597;top:8392;width:10;height:20" coordorigin="9597,8392" coordsize="10,20">
              <v:shape style="position:absolute;left:9597;top:8392;width:10;height:20" coordorigin="9597,8392" coordsize="10,20" path="m9597,8411l9607,8411,9607,8392,9597,8392,9597,8411xe" filled="true" fillcolor="#000000" stroked="false">
                <v:path arrowok="t"/>
                <v:fill type="solid"/>
              </v:shape>
            </v:group>
            <v:group style="position:absolute;left:9597;top:8411;width:10;height:20" coordorigin="9597,8411" coordsize="10,20">
              <v:shape style="position:absolute;left:9597;top:8411;width:10;height:20" coordorigin="9597,8411" coordsize="10,20" path="m9597,8430l9607,8430,9607,8411,9597,8411,9597,8430xe" filled="true" fillcolor="#000000" stroked="false">
                <v:path arrowok="t"/>
                <v:fill type="solid"/>
              </v:shape>
            </v:group>
            <v:group style="position:absolute;left:9597;top:8430;width:10;height:20" coordorigin="9597,8430" coordsize="10,20">
              <v:shape style="position:absolute;left:9597;top:8430;width:10;height:20" coordorigin="9597,8430" coordsize="10,20" path="m9597,8449l9607,8449,9607,8430,9597,8430,9597,8449xe" filled="true" fillcolor="#000000" stroked="false">
                <v:path arrowok="t"/>
                <v:fill type="solid"/>
              </v:shape>
            </v:group>
            <v:group style="position:absolute;left:9597;top:8452;width:10;height:2" coordorigin="9597,8452" coordsize="10,2">
              <v:shape style="position:absolute;left:9597;top:8452;width:10;height:2" coordorigin="9597,8452" coordsize="10,0" path="m9597,8452l9607,8452e" filled="false" stroked="true" strokeweight=".300018pt" strokecolor="#000000">
                <v:path arrowok="t"/>
              </v:shape>
            </v:group>
            <v:group style="position:absolute;left:10446;top:8238;width:10;height:20" coordorigin="10446,8238" coordsize="10,20">
              <v:shape style="position:absolute;left:10446;top:8238;width:10;height:20" coordorigin="10446,8238" coordsize="10,20" path="m10446,8257l10455,8257,10455,8238,10446,8238,10446,8257xe" filled="true" fillcolor="#000000" stroked="false">
                <v:path arrowok="t"/>
                <v:fill type="solid"/>
              </v:shape>
            </v:group>
            <v:group style="position:absolute;left:10446;top:8257;width:10;height:20" coordorigin="10446,8257" coordsize="10,20">
              <v:shape style="position:absolute;left:10446;top:8257;width:10;height:20" coordorigin="10446,8257" coordsize="10,20" path="m10446,8276l10455,8276,10455,8257,10446,8257,10446,8276xe" filled="true" fillcolor="#000000" stroked="false">
                <v:path arrowok="t"/>
                <v:fill type="solid"/>
              </v:shape>
            </v:group>
            <v:group style="position:absolute;left:10446;top:8276;width:10;height:20" coordorigin="10446,8276" coordsize="10,20">
              <v:shape style="position:absolute;left:10446;top:8276;width:10;height:20" coordorigin="10446,8276" coordsize="10,20" path="m10446,8296l10455,8296,10455,8276,10446,8276,10446,8296xe" filled="true" fillcolor="#000000" stroked="false">
                <v:path arrowok="t"/>
                <v:fill type="solid"/>
              </v:shape>
            </v:group>
            <v:group style="position:absolute;left:10446;top:8296;width:10;height:20" coordorigin="10446,8296" coordsize="10,20">
              <v:shape style="position:absolute;left:10446;top:8296;width:10;height:20" coordorigin="10446,8296" coordsize="10,20" path="m10446,8315l10455,8315,10455,8296,10446,8296,10446,8315xe" filled="true" fillcolor="#000000" stroked="false">
                <v:path arrowok="t"/>
                <v:fill type="solid"/>
              </v:shape>
            </v:group>
            <v:group style="position:absolute;left:10446;top:8315;width:10;height:20" coordorigin="10446,8315" coordsize="10,20">
              <v:shape style="position:absolute;left:10446;top:8315;width:10;height:20" coordorigin="10446,8315" coordsize="10,20" path="m10446,8334l10455,8334,10455,8315,10446,8315,10446,8334xe" filled="true" fillcolor="#000000" stroked="false">
                <v:path arrowok="t"/>
                <v:fill type="solid"/>
              </v:shape>
            </v:group>
            <v:group style="position:absolute;left:10446;top:8334;width:10;height:20" coordorigin="10446,8334" coordsize="10,20">
              <v:shape style="position:absolute;left:10446;top:8334;width:10;height:20" coordorigin="10446,8334" coordsize="10,20" path="m10446,8353l10455,8353,10455,8334,10446,8334,10446,8353xe" filled="true" fillcolor="#000000" stroked="false">
                <v:path arrowok="t"/>
                <v:fill type="solid"/>
              </v:shape>
            </v:group>
            <v:group style="position:absolute;left:10446;top:8353;width:10;height:20" coordorigin="10446,8353" coordsize="10,20">
              <v:shape style="position:absolute;left:10446;top:8353;width:10;height:20" coordorigin="10446,8353" coordsize="10,20" path="m10446,8372l10455,8372,10455,8353,10446,8353,10446,8372xe" filled="true" fillcolor="#000000" stroked="false">
                <v:path arrowok="t"/>
                <v:fill type="solid"/>
              </v:shape>
            </v:group>
            <v:group style="position:absolute;left:10446;top:8372;width:10;height:20" coordorigin="10446,8372" coordsize="10,20">
              <v:shape style="position:absolute;left:10446;top:8372;width:10;height:20" coordorigin="10446,8372" coordsize="10,20" path="m10446,8392l10455,8392,10455,8372,10446,8372,10446,8392xe" filled="true" fillcolor="#000000" stroked="false">
                <v:path arrowok="t"/>
                <v:fill type="solid"/>
              </v:shape>
            </v:group>
            <v:group style="position:absolute;left:10446;top:8392;width:10;height:20" coordorigin="10446,8392" coordsize="10,20">
              <v:shape style="position:absolute;left:10446;top:8392;width:10;height:20" coordorigin="10446,8392" coordsize="10,20" path="m10446,8411l10455,8411,10455,8392,10446,8392,10446,8411xe" filled="true" fillcolor="#000000" stroked="false">
                <v:path arrowok="t"/>
                <v:fill type="solid"/>
              </v:shape>
            </v:group>
            <v:group style="position:absolute;left:10446;top:8411;width:10;height:20" coordorigin="10446,8411" coordsize="10,20">
              <v:shape style="position:absolute;left:10446;top:8411;width:10;height:20" coordorigin="10446,8411" coordsize="10,20" path="m10446,8430l10455,8430,10455,8411,10446,8411,10446,8430xe" filled="true" fillcolor="#000000" stroked="false">
                <v:path arrowok="t"/>
                <v:fill type="solid"/>
              </v:shape>
            </v:group>
            <v:group style="position:absolute;left:10446;top:8430;width:10;height:20" coordorigin="10446,8430" coordsize="10,20">
              <v:shape style="position:absolute;left:10446;top:8430;width:10;height:20" coordorigin="10446,8430" coordsize="10,20" path="m10446,8449l10455,8449,10455,8430,10446,8430,10446,8449xe" filled="true" fillcolor="#000000" stroked="false">
                <v:path arrowok="t"/>
                <v:fill type="solid"/>
              </v:shape>
            </v:group>
            <v:group style="position:absolute;left:10446;top:8452;width:10;height:2" coordorigin="10446,8452" coordsize="10,2">
              <v:shape style="position:absolute;left:10446;top:8452;width:10;height:2" coordorigin="10446,8452" coordsize="10,0" path="m10446,8452l10455,8452e" filled="false" stroked="true" strokeweight=".300018pt" strokecolor="#000000">
                <v:path arrowok="t"/>
              </v:shape>
            </v:group>
            <v:group style="position:absolute;left:12006;top:8238;width:10;height:20" coordorigin="12006,8238" coordsize="10,20">
              <v:shape style="position:absolute;left:12006;top:8238;width:10;height:20" coordorigin="12006,8238" coordsize="10,20" path="m12006,8257l12015,8257,12015,8238,12006,8238,12006,8257xe" filled="true" fillcolor="#000000" stroked="false">
                <v:path arrowok="t"/>
                <v:fill type="solid"/>
              </v:shape>
            </v:group>
            <v:group style="position:absolute;left:12006;top:8257;width:10;height:20" coordorigin="12006,8257" coordsize="10,20">
              <v:shape style="position:absolute;left:12006;top:8257;width:10;height:20" coordorigin="12006,8257" coordsize="10,20" path="m12006,8276l12015,8276,12015,8257,12006,8257,12006,8276xe" filled="true" fillcolor="#000000" stroked="false">
                <v:path arrowok="t"/>
                <v:fill type="solid"/>
              </v:shape>
            </v:group>
            <v:group style="position:absolute;left:12006;top:8276;width:10;height:20" coordorigin="12006,8276" coordsize="10,20">
              <v:shape style="position:absolute;left:12006;top:8276;width:10;height:20" coordorigin="12006,8276" coordsize="10,20" path="m12006,8296l12015,8296,12015,8276,12006,8276,12006,8296xe" filled="true" fillcolor="#000000" stroked="false">
                <v:path arrowok="t"/>
                <v:fill type="solid"/>
              </v:shape>
            </v:group>
            <v:group style="position:absolute;left:12006;top:8296;width:10;height:20" coordorigin="12006,8296" coordsize="10,20">
              <v:shape style="position:absolute;left:12006;top:8296;width:10;height:20" coordorigin="12006,8296" coordsize="10,20" path="m12006,8315l12015,8315,12015,8296,12006,8296,12006,8315xe" filled="true" fillcolor="#000000" stroked="false">
                <v:path arrowok="t"/>
                <v:fill type="solid"/>
              </v:shape>
            </v:group>
            <v:group style="position:absolute;left:12006;top:8315;width:10;height:20" coordorigin="12006,8315" coordsize="10,20">
              <v:shape style="position:absolute;left:12006;top:8315;width:10;height:20" coordorigin="12006,8315" coordsize="10,20" path="m12006,8334l12015,8334,12015,8315,12006,8315,12006,8334xe" filled="true" fillcolor="#000000" stroked="false">
                <v:path arrowok="t"/>
                <v:fill type="solid"/>
              </v:shape>
            </v:group>
            <v:group style="position:absolute;left:12006;top:8334;width:10;height:20" coordorigin="12006,8334" coordsize="10,20">
              <v:shape style="position:absolute;left:12006;top:8334;width:10;height:20" coordorigin="12006,8334" coordsize="10,20" path="m12006,8353l12015,8353,12015,8334,12006,8334,12006,8353xe" filled="true" fillcolor="#000000" stroked="false">
                <v:path arrowok="t"/>
                <v:fill type="solid"/>
              </v:shape>
            </v:group>
            <v:group style="position:absolute;left:12006;top:8353;width:10;height:20" coordorigin="12006,8353" coordsize="10,20">
              <v:shape style="position:absolute;left:12006;top:8353;width:10;height:20" coordorigin="12006,8353" coordsize="10,20" path="m12006,8372l12015,8372,12015,8353,12006,8353,12006,8372xe" filled="true" fillcolor="#000000" stroked="false">
                <v:path arrowok="t"/>
                <v:fill type="solid"/>
              </v:shape>
            </v:group>
            <v:group style="position:absolute;left:12006;top:8372;width:10;height:20" coordorigin="12006,8372" coordsize="10,20">
              <v:shape style="position:absolute;left:12006;top:8372;width:10;height:20" coordorigin="12006,8372" coordsize="10,20" path="m12006,8392l12015,8392,12015,8372,12006,8372,12006,8392xe" filled="true" fillcolor="#000000" stroked="false">
                <v:path arrowok="t"/>
                <v:fill type="solid"/>
              </v:shape>
            </v:group>
            <v:group style="position:absolute;left:12006;top:8392;width:10;height:20" coordorigin="12006,8392" coordsize="10,20">
              <v:shape style="position:absolute;left:12006;top:8392;width:10;height:20" coordorigin="12006,8392" coordsize="10,20" path="m12006,8411l12015,8411,12015,8392,12006,8392,12006,8411xe" filled="true" fillcolor="#000000" stroked="false">
                <v:path arrowok="t"/>
                <v:fill type="solid"/>
              </v:shape>
            </v:group>
            <v:group style="position:absolute;left:12006;top:8411;width:10;height:20" coordorigin="12006,8411" coordsize="10,20">
              <v:shape style="position:absolute;left:12006;top:8411;width:10;height:20" coordorigin="12006,8411" coordsize="10,20" path="m12006,8430l12015,8430,12015,8411,12006,8411,12006,8430xe" filled="true" fillcolor="#000000" stroked="false">
                <v:path arrowok="t"/>
                <v:fill type="solid"/>
              </v:shape>
            </v:group>
            <v:group style="position:absolute;left:12006;top:8430;width:10;height:20" coordorigin="12006,8430" coordsize="10,20">
              <v:shape style="position:absolute;left:12006;top:8430;width:10;height:20" coordorigin="12006,8430" coordsize="10,20" path="m12006,8449l12015,8449,12015,8430,12006,8430,12006,8449xe" filled="true" fillcolor="#000000" stroked="false">
                <v:path arrowok="t"/>
                <v:fill type="solid"/>
              </v:shape>
            </v:group>
            <v:group style="position:absolute;left:12006;top:8452;width:10;height:2" coordorigin="12006,8452" coordsize="10,2">
              <v:shape style="position:absolute;left:12006;top:8452;width:10;height:2" coordorigin="12006,8452" coordsize="10,0" path="m12006,8452l12015,8452e" filled="false" stroked="true" strokeweight=".300018pt" strokecolor="#000000">
                <v:path arrowok="t"/>
              </v:shape>
            </v:group>
            <v:group style="position:absolute;left:13705;top:8238;width:10;height:20" coordorigin="13705,8238" coordsize="10,20">
              <v:shape style="position:absolute;left:13705;top:8238;width:10;height:20" coordorigin="13705,8238" coordsize="10,20" path="m13705,8257l13714,8257,13714,8238,13705,8238,13705,8257xe" filled="true" fillcolor="#000000" stroked="false">
                <v:path arrowok="t"/>
                <v:fill type="solid"/>
              </v:shape>
            </v:group>
            <v:group style="position:absolute;left:13705;top:8257;width:10;height:20" coordorigin="13705,8257" coordsize="10,20">
              <v:shape style="position:absolute;left:13705;top:8257;width:10;height:20" coordorigin="13705,8257" coordsize="10,20" path="m13705,8276l13714,8276,13714,8257,13705,8257,13705,8276xe" filled="true" fillcolor="#000000" stroked="false">
                <v:path arrowok="t"/>
                <v:fill type="solid"/>
              </v:shape>
            </v:group>
            <v:group style="position:absolute;left:13705;top:8276;width:10;height:20" coordorigin="13705,8276" coordsize="10,20">
              <v:shape style="position:absolute;left:13705;top:8276;width:10;height:20" coordorigin="13705,8276" coordsize="10,20" path="m13705,8296l13714,8296,13714,8276,13705,8276,13705,8296xe" filled="true" fillcolor="#000000" stroked="false">
                <v:path arrowok="t"/>
                <v:fill type="solid"/>
              </v:shape>
            </v:group>
            <v:group style="position:absolute;left:13705;top:8296;width:10;height:20" coordorigin="13705,8296" coordsize="10,20">
              <v:shape style="position:absolute;left:13705;top:8296;width:10;height:20" coordorigin="13705,8296" coordsize="10,20" path="m13705,8315l13714,8315,13714,8296,13705,8296,13705,8315xe" filled="true" fillcolor="#000000" stroked="false">
                <v:path arrowok="t"/>
                <v:fill type="solid"/>
              </v:shape>
            </v:group>
            <v:group style="position:absolute;left:13705;top:8315;width:10;height:20" coordorigin="13705,8315" coordsize="10,20">
              <v:shape style="position:absolute;left:13705;top:8315;width:10;height:20" coordorigin="13705,8315" coordsize="10,20" path="m13705,8334l13714,8334,13714,8315,13705,8315,13705,8334xe" filled="true" fillcolor="#000000" stroked="false">
                <v:path arrowok="t"/>
                <v:fill type="solid"/>
              </v:shape>
            </v:group>
            <v:group style="position:absolute;left:13705;top:8334;width:10;height:20" coordorigin="13705,8334" coordsize="10,20">
              <v:shape style="position:absolute;left:13705;top:8334;width:10;height:20" coordorigin="13705,8334" coordsize="10,20" path="m13705,8353l13714,8353,13714,8334,13705,8334,13705,8353xe" filled="true" fillcolor="#000000" stroked="false">
                <v:path arrowok="t"/>
                <v:fill type="solid"/>
              </v:shape>
            </v:group>
            <v:group style="position:absolute;left:13705;top:8353;width:10;height:20" coordorigin="13705,8353" coordsize="10,20">
              <v:shape style="position:absolute;left:13705;top:8353;width:10;height:20" coordorigin="13705,8353" coordsize="10,20" path="m13705,8372l13714,8372,13714,8353,13705,8353,13705,8372xe" filled="true" fillcolor="#000000" stroked="false">
                <v:path arrowok="t"/>
                <v:fill type="solid"/>
              </v:shape>
            </v:group>
            <v:group style="position:absolute;left:13705;top:8372;width:10;height:20" coordorigin="13705,8372" coordsize="10,20">
              <v:shape style="position:absolute;left:13705;top:8372;width:10;height:20" coordorigin="13705,8372" coordsize="10,20" path="m13705,8392l13714,8392,13714,8372,13705,8372,13705,8392xe" filled="true" fillcolor="#000000" stroked="false">
                <v:path arrowok="t"/>
                <v:fill type="solid"/>
              </v:shape>
            </v:group>
            <v:group style="position:absolute;left:13705;top:8392;width:10;height:20" coordorigin="13705,8392" coordsize="10,20">
              <v:shape style="position:absolute;left:13705;top:8392;width:10;height:20" coordorigin="13705,8392" coordsize="10,20" path="m13705,8411l13714,8411,13714,8392,13705,8392,13705,8411xe" filled="true" fillcolor="#000000" stroked="false">
                <v:path arrowok="t"/>
                <v:fill type="solid"/>
              </v:shape>
            </v:group>
            <v:group style="position:absolute;left:13705;top:8411;width:10;height:20" coordorigin="13705,8411" coordsize="10,20">
              <v:shape style="position:absolute;left:13705;top:8411;width:10;height:20" coordorigin="13705,8411" coordsize="10,20" path="m13705,8430l13714,8430,13714,8411,13705,8411,13705,8430xe" filled="true" fillcolor="#000000" stroked="false">
                <v:path arrowok="t"/>
                <v:fill type="solid"/>
              </v:shape>
            </v:group>
            <v:group style="position:absolute;left:13705;top:8430;width:10;height:20" coordorigin="13705,8430" coordsize="10,20">
              <v:shape style="position:absolute;left:13705;top:8430;width:10;height:20" coordorigin="13705,8430" coordsize="10,20" path="m13705,8449l13714,8449,13714,8430,13705,8430,13705,8449xe" filled="true" fillcolor="#000000" stroked="false">
                <v:path arrowok="t"/>
                <v:fill type="solid"/>
              </v:shape>
            </v:group>
            <v:group style="position:absolute;left:13705;top:8452;width:10;height:2" coordorigin="13705,8452" coordsize="10,2">
              <v:shape style="position:absolute;left:13705;top:8452;width:10;height:2" coordorigin="13705,8452" coordsize="10,0" path="m13705,8452l13714,8452e" filled="false" stroked="true" strokeweight=".300018pt" strokecolor="#000000">
                <v:path arrowok="t"/>
              </v:shape>
            </v:group>
            <v:group style="position:absolute;left:3269;top:8460;width:10;height:2" coordorigin="3269,8460" coordsize="10,2">
              <v:shape style="position:absolute;left:3269;top:8460;width:10;height:2" coordorigin="3269,8460" coordsize="10,0" path="m3269,8460l3279,8460e" filled="false" stroked="true" strokeweight=".479981pt" strokecolor="#000000">
                <v:path arrowok="t"/>
              </v:shape>
              <v:shape style="position:absolute;left:1128;top:8455;width:3453;height:10" type="#_x0000_t75" stroked="false">
                <v:imagedata r:id="rId231" o:title=""/>
              </v:shape>
              <v:shape style="position:absolute;left:4576;top:8455;width:625;height:10" type="#_x0000_t75" stroked="false">
                <v:imagedata r:id="rId224" o:title=""/>
              </v:shape>
              <v:shape style="position:absolute;left:5196;top:8455;width:2838;height:10" type="#_x0000_t75" stroked="false">
                <v:imagedata r:id="rId225" o:title=""/>
              </v:shape>
              <v:shape style="position:absolute;left:8030;top:8455;width:717;height:10" type="#_x0000_t75" stroked="false">
                <v:imagedata r:id="rId216" o:title=""/>
              </v:shape>
              <v:shape style="position:absolute;left:8742;top:8455;width:856;height:10" type="#_x0000_t75" stroked="false">
                <v:imagedata r:id="rId217" o:title=""/>
              </v:shape>
              <v:shape style="position:absolute;left:9592;top:8455;width:853;height:10" type="#_x0000_t75" stroked="false">
                <v:imagedata r:id="rId218" o:title=""/>
              </v:shape>
              <v:shape style="position:absolute;left:10441;top:8455;width:1565;height:10" type="#_x0000_t75" stroked="false">
                <v:imagedata r:id="rId219" o:title=""/>
              </v:shape>
              <v:shape style="position:absolute;left:12001;top:8455;width:3412;height:10" type="#_x0000_t75" stroked="false">
                <v:imagedata r:id="rId220" o:title=""/>
              </v:shape>
            </v:group>
            <v:group style="position:absolute;left:3269;top:8465;width:10;height:20" coordorigin="3269,8465" coordsize="10,20">
              <v:shape style="position:absolute;left:3269;top:8465;width:10;height:20" coordorigin="3269,8465" coordsize="10,20" path="m3269,8484l3279,8484,3279,8465,3269,8465,3269,8484xe" filled="true" fillcolor="#000000" stroked="false">
                <v:path arrowok="t"/>
                <v:fill type="solid"/>
              </v:shape>
            </v:group>
            <v:group style="position:absolute;left:3269;top:8484;width:10;height:20" coordorigin="3269,8484" coordsize="10,20">
              <v:shape style="position:absolute;left:3269;top:8484;width:10;height:20" coordorigin="3269,8484" coordsize="10,20" path="m3269,8503l3279,8503,3279,8484,3269,8484,3269,8503xe" filled="true" fillcolor="#000000" stroked="false">
                <v:path arrowok="t"/>
                <v:fill type="solid"/>
              </v:shape>
            </v:group>
            <v:group style="position:absolute;left:3269;top:8503;width:10;height:20" coordorigin="3269,8503" coordsize="10,20">
              <v:shape style="position:absolute;left:3269;top:8503;width:10;height:20" coordorigin="3269,8503" coordsize="10,20" path="m3269,8522l3279,8522,3279,8503,3269,8503,3269,8522xe" filled="true" fillcolor="#000000" stroked="false">
                <v:path arrowok="t"/>
                <v:fill type="solid"/>
              </v:shape>
            </v:group>
            <v:group style="position:absolute;left:3269;top:8522;width:10;height:20" coordorigin="3269,8522" coordsize="10,20">
              <v:shape style="position:absolute;left:3269;top:8522;width:10;height:20" coordorigin="3269,8522" coordsize="10,20" path="m3269,8542l3279,8542,3279,8522,3269,8522,3269,8542xe" filled="true" fillcolor="#000000" stroked="false">
                <v:path arrowok="t"/>
                <v:fill type="solid"/>
              </v:shape>
            </v:group>
            <v:group style="position:absolute;left:3269;top:8542;width:10;height:20" coordorigin="3269,8542" coordsize="10,20">
              <v:shape style="position:absolute;left:3269;top:8542;width:10;height:20" coordorigin="3269,8542" coordsize="10,20" path="m3269,8561l3279,8561,3279,8542,3269,8542,3269,8561xe" filled="true" fillcolor="#000000" stroked="false">
                <v:path arrowok="t"/>
                <v:fill type="solid"/>
              </v:shape>
            </v:group>
            <v:group style="position:absolute;left:3269;top:8561;width:10;height:20" coordorigin="3269,8561" coordsize="10,20">
              <v:shape style="position:absolute;left:3269;top:8561;width:10;height:20" coordorigin="3269,8561" coordsize="10,20" path="m3269,8580l3279,8580,3279,8561,3269,8561,3269,8580xe" filled="true" fillcolor="#000000" stroked="false">
                <v:path arrowok="t"/>
                <v:fill type="solid"/>
              </v:shape>
            </v:group>
            <v:group style="position:absolute;left:3269;top:8580;width:10;height:20" coordorigin="3269,8580" coordsize="10,20">
              <v:shape style="position:absolute;left:3269;top:8580;width:10;height:20" coordorigin="3269,8580" coordsize="10,20" path="m3269,8599l3279,8599,3279,8580,3269,8580,3269,8599xe" filled="true" fillcolor="#000000" stroked="false">
                <v:path arrowok="t"/>
                <v:fill type="solid"/>
              </v:shape>
            </v:group>
            <v:group style="position:absolute;left:3269;top:8599;width:10;height:20" coordorigin="3269,8599" coordsize="10,20">
              <v:shape style="position:absolute;left:3269;top:8599;width:10;height:20" coordorigin="3269,8599" coordsize="10,20" path="m3269,8618l3279,8618,3279,8599,3269,8599,3269,8618xe" filled="true" fillcolor="#000000" stroked="false">
                <v:path arrowok="t"/>
                <v:fill type="solid"/>
              </v:shape>
            </v:group>
            <v:group style="position:absolute;left:3269;top:8618;width:10;height:20" coordorigin="3269,8618" coordsize="10,20">
              <v:shape style="position:absolute;left:3269;top:8618;width:10;height:20" coordorigin="3269,8618" coordsize="10,20" path="m3269,8638l3279,8638,3279,8618,3269,8618,3269,8638xe" filled="true" fillcolor="#000000" stroked="false">
                <v:path arrowok="t"/>
                <v:fill type="solid"/>
              </v:shape>
            </v:group>
            <v:group style="position:absolute;left:3269;top:8638;width:10;height:20" coordorigin="3269,8638" coordsize="10,20">
              <v:shape style="position:absolute;left:3269;top:8638;width:10;height:20" coordorigin="3269,8638" coordsize="10,20" path="m3269,8657l3279,8657,3279,8638,3269,8638,3269,8657xe" filled="true" fillcolor="#000000" stroked="false">
                <v:path arrowok="t"/>
                <v:fill type="solid"/>
              </v:shape>
            </v:group>
            <v:group style="position:absolute;left:3269;top:8657;width:10;height:20" coordorigin="3269,8657" coordsize="10,20">
              <v:shape style="position:absolute;left:3269;top:8657;width:10;height:20" coordorigin="3269,8657" coordsize="10,20" path="m3269,8676l3279,8676,3279,8657,3269,8657,3269,8676xe" filled="true" fillcolor="#000000" stroked="false">
                <v:path arrowok="t"/>
                <v:fill type="solid"/>
              </v:shape>
            </v:group>
            <v:group style="position:absolute;left:3269;top:8680;width:10;height:2" coordorigin="3269,8680" coordsize="10,2">
              <v:shape style="position:absolute;left:3269;top:8680;width:10;height:2" coordorigin="3269,8680" coordsize="10,0" path="m3269,8680l3279,8680e" filled="false" stroked="true" strokeweight=".360016pt" strokecolor="#000000">
                <v:path arrowok="t"/>
              </v:shape>
            </v:group>
            <v:group style="position:absolute;left:4581;top:8465;width:10;height:20" coordorigin="4581,8465" coordsize="10,20">
              <v:shape style="position:absolute;left:4581;top:8465;width:10;height:20" coordorigin="4581,8465" coordsize="10,20" path="m4581,8484l4590,8484,4590,8465,4581,8465,4581,8484xe" filled="true" fillcolor="#000000" stroked="false">
                <v:path arrowok="t"/>
                <v:fill type="solid"/>
              </v:shape>
            </v:group>
            <v:group style="position:absolute;left:4581;top:8484;width:10;height:20" coordorigin="4581,8484" coordsize="10,20">
              <v:shape style="position:absolute;left:4581;top:8484;width:10;height:20" coordorigin="4581,8484" coordsize="10,20" path="m4581,8503l4590,8503,4590,8484,4581,8484,4581,8503xe" filled="true" fillcolor="#000000" stroked="false">
                <v:path arrowok="t"/>
                <v:fill type="solid"/>
              </v:shape>
            </v:group>
            <v:group style="position:absolute;left:4581;top:8503;width:10;height:20" coordorigin="4581,8503" coordsize="10,20">
              <v:shape style="position:absolute;left:4581;top:8503;width:10;height:20" coordorigin="4581,8503" coordsize="10,20" path="m4581,8522l4590,8522,4590,8503,4581,8503,4581,8522xe" filled="true" fillcolor="#000000" stroked="false">
                <v:path arrowok="t"/>
                <v:fill type="solid"/>
              </v:shape>
            </v:group>
            <v:group style="position:absolute;left:4581;top:8522;width:10;height:20" coordorigin="4581,8522" coordsize="10,20">
              <v:shape style="position:absolute;left:4581;top:8522;width:10;height:20" coordorigin="4581,8522" coordsize="10,20" path="m4581,8542l4590,8542,4590,8522,4581,8522,4581,8542xe" filled="true" fillcolor="#000000" stroked="false">
                <v:path arrowok="t"/>
                <v:fill type="solid"/>
              </v:shape>
            </v:group>
            <v:group style="position:absolute;left:4581;top:8542;width:10;height:20" coordorigin="4581,8542" coordsize="10,20">
              <v:shape style="position:absolute;left:4581;top:8542;width:10;height:20" coordorigin="4581,8542" coordsize="10,20" path="m4581,8561l4590,8561,4590,8542,4581,8542,4581,8561xe" filled="true" fillcolor="#000000" stroked="false">
                <v:path arrowok="t"/>
                <v:fill type="solid"/>
              </v:shape>
            </v:group>
            <v:group style="position:absolute;left:4581;top:8561;width:10;height:20" coordorigin="4581,8561" coordsize="10,20">
              <v:shape style="position:absolute;left:4581;top:8561;width:10;height:20" coordorigin="4581,8561" coordsize="10,20" path="m4581,8580l4590,8580,4590,8561,4581,8561,4581,8580xe" filled="true" fillcolor="#000000" stroked="false">
                <v:path arrowok="t"/>
                <v:fill type="solid"/>
              </v:shape>
            </v:group>
            <v:group style="position:absolute;left:4581;top:8580;width:10;height:20" coordorigin="4581,8580" coordsize="10,20">
              <v:shape style="position:absolute;left:4581;top:8580;width:10;height:20" coordorigin="4581,8580" coordsize="10,20" path="m4581,8599l4590,8599,4590,8580,4581,8580,4581,8599xe" filled="true" fillcolor="#000000" stroked="false">
                <v:path arrowok="t"/>
                <v:fill type="solid"/>
              </v:shape>
            </v:group>
            <v:group style="position:absolute;left:4581;top:8599;width:10;height:20" coordorigin="4581,8599" coordsize="10,20">
              <v:shape style="position:absolute;left:4581;top:8599;width:10;height:20" coordorigin="4581,8599" coordsize="10,20" path="m4581,8618l4590,8618,4590,8599,4581,8599,4581,8618xe" filled="true" fillcolor="#000000" stroked="false">
                <v:path arrowok="t"/>
                <v:fill type="solid"/>
              </v:shape>
            </v:group>
            <v:group style="position:absolute;left:4581;top:8618;width:10;height:20" coordorigin="4581,8618" coordsize="10,20">
              <v:shape style="position:absolute;left:4581;top:8618;width:10;height:20" coordorigin="4581,8618" coordsize="10,20" path="m4581,8638l4590,8638,4590,8618,4581,8618,4581,8638xe" filled="true" fillcolor="#000000" stroked="false">
                <v:path arrowok="t"/>
                <v:fill type="solid"/>
              </v:shape>
            </v:group>
            <v:group style="position:absolute;left:4581;top:8638;width:10;height:20" coordorigin="4581,8638" coordsize="10,20">
              <v:shape style="position:absolute;left:4581;top:8638;width:10;height:20" coordorigin="4581,8638" coordsize="10,20" path="m4581,8657l4590,8657,4590,8638,4581,8638,4581,8657xe" filled="true" fillcolor="#000000" stroked="false">
                <v:path arrowok="t"/>
                <v:fill type="solid"/>
              </v:shape>
            </v:group>
            <v:group style="position:absolute;left:4581;top:8657;width:10;height:20" coordorigin="4581,8657" coordsize="10,20">
              <v:shape style="position:absolute;left:4581;top:8657;width:10;height:20" coordorigin="4581,8657" coordsize="10,20" path="m4581,8676l4590,8676,4590,8657,4581,8657,4581,8676xe" filled="true" fillcolor="#000000" stroked="false">
                <v:path arrowok="t"/>
                <v:fill type="solid"/>
              </v:shape>
            </v:group>
            <v:group style="position:absolute;left:4581;top:8680;width:10;height:2" coordorigin="4581,8680" coordsize="10,2">
              <v:shape style="position:absolute;left:4581;top:8680;width:10;height:2" coordorigin="4581,8680" coordsize="10,0" path="m4581,8680l4590,8680e" filled="false" stroked="true" strokeweight=".360016pt" strokecolor="#000000">
                <v:path arrowok="t"/>
              </v:shape>
            </v:group>
            <v:group style="position:absolute;left:5201;top:8465;width:10;height:20" coordorigin="5201,8465" coordsize="10,20">
              <v:shape style="position:absolute;left:5201;top:8465;width:10;height:20" coordorigin="5201,8465" coordsize="10,20" path="m5201,8484l5211,8484,5211,8465,5201,8465,5201,8484xe" filled="true" fillcolor="#000000" stroked="false">
                <v:path arrowok="t"/>
                <v:fill type="solid"/>
              </v:shape>
            </v:group>
            <v:group style="position:absolute;left:5201;top:8484;width:10;height:20" coordorigin="5201,8484" coordsize="10,20">
              <v:shape style="position:absolute;left:5201;top:8484;width:10;height:20" coordorigin="5201,8484" coordsize="10,20" path="m5201,8503l5211,8503,5211,8484,5201,8484,5201,8503xe" filled="true" fillcolor="#000000" stroked="false">
                <v:path arrowok="t"/>
                <v:fill type="solid"/>
              </v:shape>
            </v:group>
            <v:group style="position:absolute;left:5201;top:8503;width:10;height:20" coordorigin="5201,8503" coordsize="10,20">
              <v:shape style="position:absolute;left:5201;top:8503;width:10;height:20" coordorigin="5201,8503" coordsize="10,20" path="m5201,8522l5211,8522,5211,8503,5201,8503,5201,8522xe" filled="true" fillcolor="#000000" stroked="false">
                <v:path arrowok="t"/>
                <v:fill type="solid"/>
              </v:shape>
            </v:group>
            <v:group style="position:absolute;left:5201;top:8522;width:10;height:20" coordorigin="5201,8522" coordsize="10,20">
              <v:shape style="position:absolute;left:5201;top:8522;width:10;height:20" coordorigin="5201,8522" coordsize="10,20" path="m5201,8542l5211,8542,5211,8522,5201,8522,5201,8542xe" filled="true" fillcolor="#000000" stroked="false">
                <v:path arrowok="t"/>
                <v:fill type="solid"/>
              </v:shape>
            </v:group>
            <v:group style="position:absolute;left:5201;top:8542;width:10;height:20" coordorigin="5201,8542" coordsize="10,20">
              <v:shape style="position:absolute;left:5201;top:8542;width:10;height:20" coordorigin="5201,8542" coordsize="10,20" path="m5201,8561l5211,8561,5211,8542,5201,8542,5201,8561xe" filled="true" fillcolor="#000000" stroked="false">
                <v:path arrowok="t"/>
                <v:fill type="solid"/>
              </v:shape>
            </v:group>
            <v:group style="position:absolute;left:5201;top:8561;width:10;height:20" coordorigin="5201,8561" coordsize="10,20">
              <v:shape style="position:absolute;left:5201;top:8561;width:10;height:20" coordorigin="5201,8561" coordsize="10,20" path="m5201,8580l5211,8580,5211,8561,5201,8561,5201,8580xe" filled="true" fillcolor="#000000" stroked="false">
                <v:path arrowok="t"/>
                <v:fill type="solid"/>
              </v:shape>
            </v:group>
            <v:group style="position:absolute;left:5201;top:8580;width:10;height:20" coordorigin="5201,8580" coordsize="10,20">
              <v:shape style="position:absolute;left:5201;top:8580;width:10;height:20" coordorigin="5201,8580" coordsize="10,20" path="m5201,8599l5211,8599,5211,8580,5201,8580,5201,8599xe" filled="true" fillcolor="#000000" stroked="false">
                <v:path arrowok="t"/>
                <v:fill type="solid"/>
              </v:shape>
            </v:group>
            <v:group style="position:absolute;left:5201;top:8599;width:10;height:20" coordorigin="5201,8599" coordsize="10,20">
              <v:shape style="position:absolute;left:5201;top:8599;width:10;height:20" coordorigin="5201,8599" coordsize="10,20" path="m5201,8618l5211,8618,5211,8599,5201,8599,5201,8618xe" filled="true" fillcolor="#000000" stroked="false">
                <v:path arrowok="t"/>
                <v:fill type="solid"/>
              </v:shape>
            </v:group>
            <v:group style="position:absolute;left:5201;top:8618;width:10;height:20" coordorigin="5201,8618" coordsize="10,20">
              <v:shape style="position:absolute;left:5201;top:8618;width:10;height:20" coordorigin="5201,8618" coordsize="10,20" path="m5201,8638l5211,8638,5211,8618,5201,8618,5201,8638xe" filled="true" fillcolor="#000000" stroked="false">
                <v:path arrowok="t"/>
                <v:fill type="solid"/>
              </v:shape>
            </v:group>
            <v:group style="position:absolute;left:5201;top:8638;width:10;height:20" coordorigin="5201,8638" coordsize="10,20">
              <v:shape style="position:absolute;left:5201;top:8638;width:10;height:20" coordorigin="5201,8638" coordsize="10,20" path="m5201,8657l5211,8657,5211,8638,5201,8638,5201,8657xe" filled="true" fillcolor="#000000" stroked="false">
                <v:path arrowok="t"/>
                <v:fill type="solid"/>
              </v:shape>
            </v:group>
            <v:group style="position:absolute;left:5201;top:8657;width:10;height:20" coordorigin="5201,8657" coordsize="10,20">
              <v:shape style="position:absolute;left:5201;top:8657;width:10;height:20" coordorigin="5201,8657" coordsize="10,20" path="m5201,8676l5211,8676,5211,8657,5201,8657,5201,8676xe" filled="true" fillcolor="#000000" stroked="false">
                <v:path arrowok="t"/>
                <v:fill type="solid"/>
              </v:shape>
            </v:group>
            <v:group style="position:absolute;left:5201;top:8680;width:10;height:2" coordorigin="5201,8680" coordsize="10,2">
              <v:shape style="position:absolute;left:5201;top:8680;width:10;height:2" coordorigin="5201,8680" coordsize="10,0" path="m5201,8680l5211,8680e" filled="false" stroked="true" strokeweight=".360016pt" strokecolor="#000000">
                <v:path arrowok="t"/>
              </v:shape>
            </v:group>
            <v:group style="position:absolute;left:5909;top:8465;width:10;height:20" coordorigin="5909,8465" coordsize="10,20">
              <v:shape style="position:absolute;left:5909;top:8465;width:10;height:20" coordorigin="5909,8465" coordsize="10,20" path="m5909,8484l5919,8484,5919,8465,5909,8465,5909,8484xe" filled="true" fillcolor="#000000" stroked="false">
                <v:path arrowok="t"/>
                <v:fill type="solid"/>
              </v:shape>
            </v:group>
            <v:group style="position:absolute;left:5909;top:8484;width:10;height:20" coordorigin="5909,8484" coordsize="10,20">
              <v:shape style="position:absolute;left:5909;top:8484;width:10;height:20" coordorigin="5909,8484" coordsize="10,20" path="m5909,8503l5919,8503,5919,8484,5909,8484,5909,8503xe" filled="true" fillcolor="#000000" stroked="false">
                <v:path arrowok="t"/>
                <v:fill type="solid"/>
              </v:shape>
            </v:group>
            <v:group style="position:absolute;left:5909;top:8503;width:10;height:20" coordorigin="5909,8503" coordsize="10,20">
              <v:shape style="position:absolute;left:5909;top:8503;width:10;height:20" coordorigin="5909,8503" coordsize="10,20" path="m5909,8522l5919,8522,5919,8503,5909,8503,5909,8522xe" filled="true" fillcolor="#000000" stroked="false">
                <v:path arrowok="t"/>
                <v:fill type="solid"/>
              </v:shape>
            </v:group>
            <v:group style="position:absolute;left:5909;top:8522;width:10;height:20" coordorigin="5909,8522" coordsize="10,20">
              <v:shape style="position:absolute;left:5909;top:8522;width:10;height:20" coordorigin="5909,8522" coordsize="10,20" path="m5909,8542l5919,8542,5919,8522,5909,8522,5909,8542xe" filled="true" fillcolor="#000000" stroked="false">
                <v:path arrowok="t"/>
                <v:fill type="solid"/>
              </v:shape>
            </v:group>
            <v:group style="position:absolute;left:5909;top:8542;width:10;height:20" coordorigin="5909,8542" coordsize="10,20">
              <v:shape style="position:absolute;left:5909;top:8542;width:10;height:20" coordorigin="5909,8542" coordsize="10,20" path="m5909,8561l5919,8561,5919,8542,5909,8542,5909,8561xe" filled="true" fillcolor="#000000" stroked="false">
                <v:path arrowok="t"/>
                <v:fill type="solid"/>
              </v:shape>
            </v:group>
            <v:group style="position:absolute;left:5909;top:8561;width:10;height:20" coordorigin="5909,8561" coordsize="10,20">
              <v:shape style="position:absolute;left:5909;top:8561;width:10;height:20" coordorigin="5909,8561" coordsize="10,20" path="m5909,8580l5919,8580,5919,8561,5909,8561,5909,8580xe" filled="true" fillcolor="#000000" stroked="false">
                <v:path arrowok="t"/>
                <v:fill type="solid"/>
              </v:shape>
            </v:group>
            <v:group style="position:absolute;left:5909;top:8580;width:10;height:20" coordorigin="5909,8580" coordsize="10,20">
              <v:shape style="position:absolute;left:5909;top:8580;width:10;height:20" coordorigin="5909,8580" coordsize="10,20" path="m5909,8599l5919,8599,5919,8580,5909,8580,5909,8599xe" filled="true" fillcolor="#000000" stroked="false">
                <v:path arrowok="t"/>
                <v:fill type="solid"/>
              </v:shape>
            </v:group>
            <v:group style="position:absolute;left:5909;top:8599;width:10;height:20" coordorigin="5909,8599" coordsize="10,20">
              <v:shape style="position:absolute;left:5909;top:8599;width:10;height:20" coordorigin="5909,8599" coordsize="10,20" path="m5909,8618l5919,8618,5919,8599,5909,8599,5909,8618xe" filled="true" fillcolor="#000000" stroked="false">
                <v:path arrowok="t"/>
                <v:fill type="solid"/>
              </v:shape>
            </v:group>
            <v:group style="position:absolute;left:5909;top:8618;width:10;height:20" coordorigin="5909,8618" coordsize="10,20">
              <v:shape style="position:absolute;left:5909;top:8618;width:10;height:20" coordorigin="5909,8618" coordsize="10,20" path="m5909,8638l5919,8638,5919,8618,5909,8618,5909,8638xe" filled="true" fillcolor="#000000" stroked="false">
                <v:path arrowok="t"/>
                <v:fill type="solid"/>
              </v:shape>
            </v:group>
            <v:group style="position:absolute;left:5909;top:8638;width:10;height:20" coordorigin="5909,8638" coordsize="10,20">
              <v:shape style="position:absolute;left:5909;top:8638;width:10;height:20" coordorigin="5909,8638" coordsize="10,20" path="m5909,8657l5919,8657,5919,8638,5909,8638,5909,8657xe" filled="true" fillcolor="#000000" stroked="false">
                <v:path arrowok="t"/>
                <v:fill type="solid"/>
              </v:shape>
            </v:group>
            <v:group style="position:absolute;left:5909;top:8657;width:10;height:20" coordorigin="5909,8657" coordsize="10,20">
              <v:shape style="position:absolute;left:5909;top:8657;width:10;height:20" coordorigin="5909,8657" coordsize="10,20" path="m5909,8676l5919,8676,5919,8657,5909,8657,5909,8676xe" filled="true" fillcolor="#000000" stroked="false">
                <v:path arrowok="t"/>
                <v:fill type="solid"/>
              </v:shape>
            </v:group>
            <v:group style="position:absolute;left:5909;top:8680;width:10;height:2" coordorigin="5909,8680" coordsize="10,2">
              <v:shape style="position:absolute;left:5909;top:8680;width:10;height:2" coordorigin="5909,8680" coordsize="10,0" path="m5909,8680l5919,8680e" filled="false" stroked="true" strokeweight=".360016pt" strokecolor="#000000">
                <v:path arrowok="t"/>
              </v:shape>
            </v:group>
            <v:group style="position:absolute;left:6478;top:8465;width:10;height:20" coordorigin="6478,8465" coordsize="10,20">
              <v:shape style="position:absolute;left:6478;top:8465;width:10;height:20" coordorigin="6478,8465" coordsize="10,20" path="m6478,8484l6488,8484,6488,8465,6478,8465,6478,8484xe" filled="true" fillcolor="#000000" stroked="false">
                <v:path arrowok="t"/>
                <v:fill type="solid"/>
              </v:shape>
            </v:group>
            <v:group style="position:absolute;left:6478;top:8484;width:10;height:20" coordorigin="6478,8484" coordsize="10,20">
              <v:shape style="position:absolute;left:6478;top:8484;width:10;height:20" coordorigin="6478,8484" coordsize="10,20" path="m6478,8503l6488,8503,6488,8484,6478,8484,6478,8503xe" filled="true" fillcolor="#000000" stroked="false">
                <v:path arrowok="t"/>
                <v:fill type="solid"/>
              </v:shape>
            </v:group>
            <v:group style="position:absolute;left:6478;top:8503;width:10;height:20" coordorigin="6478,8503" coordsize="10,20">
              <v:shape style="position:absolute;left:6478;top:8503;width:10;height:20" coordorigin="6478,8503" coordsize="10,20" path="m6478,8522l6488,8522,6488,8503,6478,8503,6478,8522xe" filled="true" fillcolor="#000000" stroked="false">
                <v:path arrowok="t"/>
                <v:fill type="solid"/>
              </v:shape>
            </v:group>
            <v:group style="position:absolute;left:6478;top:8522;width:10;height:20" coordorigin="6478,8522" coordsize="10,20">
              <v:shape style="position:absolute;left:6478;top:8522;width:10;height:20" coordorigin="6478,8522" coordsize="10,20" path="m6478,8542l6488,8542,6488,8522,6478,8522,6478,8542xe" filled="true" fillcolor="#000000" stroked="false">
                <v:path arrowok="t"/>
                <v:fill type="solid"/>
              </v:shape>
            </v:group>
            <v:group style="position:absolute;left:6478;top:8542;width:10;height:20" coordorigin="6478,8542" coordsize="10,20">
              <v:shape style="position:absolute;left:6478;top:8542;width:10;height:20" coordorigin="6478,8542" coordsize="10,20" path="m6478,8561l6488,8561,6488,8542,6478,8542,6478,8561xe" filled="true" fillcolor="#000000" stroked="false">
                <v:path arrowok="t"/>
                <v:fill type="solid"/>
              </v:shape>
            </v:group>
            <v:group style="position:absolute;left:6478;top:8561;width:10;height:20" coordorigin="6478,8561" coordsize="10,20">
              <v:shape style="position:absolute;left:6478;top:8561;width:10;height:20" coordorigin="6478,8561" coordsize="10,20" path="m6478,8580l6488,8580,6488,8561,6478,8561,6478,8580xe" filled="true" fillcolor="#000000" stroked="false">
                <v:path arrowok="t"/>
                <v:fill type="solid"/>
              </v:shape>
            </v:group>
            <v:group style="position:absolute;left:6478;top:8580;width:10;height:20" coordorigin="6478,8580" coordsize="10,20">
              <v:shape style="position:absolute;left:6478;top:8580;width:10;height:20" coordorigin="6478,8580" coordsize="10,20" path="m6478,8599l6488,8599,6488,8580,6478,8580,6478,8599xe" filled="true" fillcolor="#000000" stroked="false">
                <v:path arrowok="t"/>
                <v:fill type="solid"/>
              </v:shape>
            </v:group>
            <v:group style="position:absolute;left:6478;top:8599;width:10;height:20" coordorigin="6478,8599" coordsize="10,20">
              <v:shape style="position:absolute;left:6478;top:8599;width:10;height:20" coordorigin="6478,8599" coordsize="10,20" path="m6478,8618l6488,8618,6488,8599,6478,8599,6478,8618xe" filled="true" fillcolor="#000000" stroked="false">
                <v:path arrowok="t"/>
                <v:fill type="solid"/>
              </v:shape>
            </v:group>
            <v:group style="position:absolute;left:6478;top:8618;width:10;height:20" coordorigin="6478,8618" coordsize="10,20">
              <v:shape style="position:absolute;left:6478;top:8618;width:10;height:20" coordorigin="6478,8618" coordsize="10,20" path="m6478,8638l6488,8638,6488,8618,6478,8618,6478,8638xe" filled="true" fillcolor="#000000" stroked="false">
                <v:path arrowok="t"/>
                <v:fill type="solid"/>
              </v:shape>
            </v:group>
            <v:group style="position:absolute;left:6478;top:8638;width:10;height:20" coordorigin="6478,8638" coordsize="10,20">
              <v:shape style="position:absolute;left:6478;top:8638;width:10;height:20" coordorigin="6478,8638" coordsize="10,20" path="m6478,8657l6488,8657,6488,8638,6478,8638,6478,8657xe" filled="true" fillcolor="#000000" stroked="false">
                <v:path arrowok="t"/>
                <v:fill type="solid"/>
              </v:shape>
            </v:group>
            <v:group style="position:absolute;left:6478;top:8657;width:10;height:20" coordorigin="6478,8657" coordsize="10,20">
              <v:shape style="position:absolute;left:6478;top:8657;width:10;height:20" coordorigin="6478,8657" coordsize="10,20" path="m6478,8676l6488,8676,6488,8657,6478,8657,6478,8676xe" filled="true" fillcolor="#000000" stroked="false">
                <v:path arrowok="t"/>
                <v:fill type="solid"/>
              </v:shape>
            </v:group>
            <v:group style="position:absolute;left:6478;top:8680;width:10;height:2" coordorigin="6478,8680" coordsize="10,2">
              <v:shape style="position:absolute;left:6478;top:8680;width:10;height:2" coordorigin="6478,8680" coordsize="10,0" path="m6478,8680l6488,8680e" filled="false" stroked="true" strokeweight=".360016pt" strokecolor="#000000">
                <v:path arrowok="t"/>
              </v:shape>
            </v:group>
            <v:group style="position:absolute;left:8034;top:8465;width:10;height:20" coordorigin="8034,8465" coordsize="10,20">
              <v:shape style="position:absolute;left:8034;top:8465;width:10;height:20" coordorigin="8034,8465" coordsize="10,20" path="m8034,8484l8044,8484,8044,8465,8034,8465,8034,8484xe" filled="true" fillcolor="#000000" stroked="false">
                <v:path arrowok="t"/>
                <v:fill type="solid"/>
              </v:shape>
            </v:group>
            <v:group style="position:absolute;left:8034;top:8484;width:10;height:20" coordorigin="8034,8484" coordsize="10,20">
              <v:shape style="position:absolute;left:8034;top:8484;width:10;height:20" coordorigin="8034,8484" coordsize="10,20" path="m8034,8503l8044,8503,8044,8484,8034,8484,8034,8503xe" filled="true" fillcolor="#000000" stroked="false">
                <v:path arrowok="t"/>
                <v:fill type="solid"/>
              </v:shape>
            </v:group>
            <v:group style="position:absolute;left:8034;top:8503;width:10;height:20" coordorigin="8034,8503" coordsize="10,20">
              <v:shape style="position:absolute;left:8034;top:8503;width:10;height:20" coordorigin="8034,8503" coordsize="10,20" path="m8034,8522l8044,8522,8044,8503,8034,8503,8034,8522xe" filled="true" fillcolor="#000000" stroked="false">
                <v:path arrowok="t"/>
                <v:fill type="solid"/>
              </v:shape>
            </v:group>
            <v:group style="position:absolute;left:8034;top:8522;width:10;height:20" coordorigin="8034,8522" coordsize="10,20">
              <v:shape style="position:absolute;left:8034;top:8522;width:10;height:20" coordorigin="8034,8522" coordsize="10,20" path="m8034,8542l8044,8542,8044,8522,8034,8522,8034,8542xe" filled="true" fillcolor="#000000" stroked="false">
                <v:path arrowok="t"/>
                <v:fill type="solid"/>
              </v:shape>
            </v:group>
            <v:group style="position:absolute;left:8034;top:8542;width:10;height:20" coordorigin="8034,8542" coordsize="10,20">
              <v:shape style="position:absolute;left:8034;top:8542;width:10;height:20" coordorigin="8034,8542" coordsize="10,20" path="m8034,8561l8044,8561,8044,8542,8034,8542,8034,8561xe" filled="true" fillcolor="#000000" stroked="false">
                <v:path arrowok="t"/>
                <v:fill type="solid"/>
              </v:shape>
            </v:group>
            <v:group style="position:absolute;left:8034;top:8561;width:10;height:20" coordorigin="8034,8561" coordsize="10,20">
              <v:shape style="position:absolute;left:8034;top:8561;width:10;height:20" coordorigin="8034,8561" coordsize="10,20" path="m8034,8580l8044,8580,8044,8561,8034,8561,8034,8580xe" filled="true" fillcolor="#000000" stroked="false">
                <v:path arrowok="t"/>
                <v:fill type="solid"/>
              </v:shape>
            </v:group>
            <v:group style="position:absolute;left:8034;top:8580;width:10;height:20" coordorigin="8034,8580" coordsize="10,20">
              <v:shape style="position:absolute;left:8034;top:8580;width:10;height:20" coordorigin="8034,8580" coordsize="10,20" path="m8034,8599l8044,8599,8044,8580,8034,8580,8034,8599xe" filled="true" fillcolor="#000000" stroked="false">
                <v:path arrowok="t"/>
                <v:fill type="solid"/>
              </v:shape>
            </v:group>
            <v:group style="position:absolute;left:8034;top:8599;width:10;height:20" coordorigin="8034,8599" coordsize="10,20">
              <v:shape style="position:absolute;left:8034;top:8599;width:10;height:20" coordorigin="8034,8599" coordsize="10,20" path="m8034,8618l8044,8618,8044,8599,8034,8599,8034,8618xe" filled="true" fillcolor="#000000" stroked="false">
                <v:path arrowok="t"/>
                <v:fill type="solid"/>
              </v:shape>
            </v:group>
            <v:group style="position:absolute;left:8034;top:8618;width:10;height:20" coordorigin="8034,8618" coordsize="10,20">
              <v:shape style="position:absolute;left:8034;top:8618;width:10;height:20" coordorigin="8034,8618" coordsize="10,20" path="m8034,8638l8044,8638,8044,8618,8034,8618,8034,8638xe" filled="true" fillcolor="#000000" stroked="false">
                <v:path arrowok="t"/>
                <v:fill type="solid"/>
              </v:shape>
            </v:group>
            <v:group style="position:absolute;left:8034;top:8638;width:10;height:20" coordorigin="8034,8638" coordsize="10,20">
              <v:shape style="position:absolute;left:8034;top:8638;width:10;height:20" coordorigin="8034,8638" coordsize="10,20" path="m8034,8657l8044,8657,8044,8638,8034,8638,8034,8657xe" filled="true" fillcolor="#000000" stroked="false">
                <v:path arrowok="t"/>
                <v:fill type="solid"/>
              </v:shape>
            </v:group>
            <v:group style="position:absolute;left:8034;top:8657;width:10;height:20" coordorigin="8034,8657" coordsize="10,20">
              <v:shape style="position:absolute;left:8034;top:8657;width:10;height:20" coordorigin="8034,8657" coordsize="10,20" path="m8034,8676l8044,8676,8044,8657,8034,8657,8034,8676xe" filled="true" fillcolor="#000000" stroked="false">
                <v:path arrowok="t"/>
                <v:fill type="solid"/>
              </v:shape>
            </v:group>
            <v:group style="position:absolute;left:8034;top:8680;width:10;height:2" coordorigin="8034,8680" coordsize="10,2">
              <v:shape style="position:absolute;left:8034;top:8680;width:10;height:2" coordorigin="8034,8680" coordsize="10,0" path="m8034,8680l8044,8680e" filled="false" stroked="true" strokeweight=".360016pt" strokecolor="#000000">
                <v:path arrowok="t"/>
              </v:shape>
            </v:group>
            <v:group style="position:absolute;left:8746;top:8465;width:10;height:20" coordorigin="8746,8465" coordsize="10,20">
              <v:shape style="position:absolute;left:8746;top:8465;width:10;height:20" coordorigin="8746,8465" coordsize="10,20" path="m8746,8484l8756,8484,8756,8465,8746,8465,8746,8484xe" filled="true" fillcolor="#000000" stroked="false">
                <v:path arrowok="t"/>
                <v:fill type="solid"/>
              </v:shape>
            </v:group>
            <v:group style="position:absolute;left:8746;top:8484;width:10;height:20" coordorigin="8746,8484" coordsize="10,20">
              <v:shape style="position:absolute;left:8746;top:8484;width:10;height:20" coordorigin="8746,8484" coordsize="10,20" path="m8746,8503l8756,8503,8756,8484,8746,8484,8746,8503xe" filled="true" fillcolor="#000000" stroked="false">
                <v:path arrowok="t"/>
                <v:fill type="solid"/>
              </v:shape>
            </v:group>
            <v:group style="position:absolute;left:8746;top:8503;width:10;height:20" coordorigin="8746,8503" coordsize="10,20">
              <v:shape style="position:absolute;left:8746;top:8503;width:10;height:20" coordorigin="8746,8503" coordsize="10,20" path="m8746,8522l8756,8522,8756,8503,8746,8503,8746,8522xe" filled="true" fillcolor="#000000" stroked="false">
                <v:path arrowok="t"/>
                <v:fill type="solid"/>
              </v:shape>
            </v:group>
            <v:group style="position:absolute;left:8746;top:8522;width:10;height:20" coordorigin="8746,8522" coordsize="10,20">
              <v:shape style="position:absolute;left:8746;top:8522;width:10;height:20" coordorigin="8746,8522" coordsize="10,20" path="m8746,8542l8756,8542,8756,8522,8746,8522,8746,8542xe" filled="true" fillcolor="#000000" stroked="false">
                <v:path arrowok="t"/>
                <v:fill type="solid"/>
              </v:shape>
            </v:group>
            <v:group style="position:absolute;left:8746;top:8542;width:10;height:20" coordorigin="8746,8542" coordsize="10,20">
              <v:shape style="position:absolute;left:8746;top:8542;width:10;height:20" coordorigin="8746,8542" coordsize="10,20" path="m8746,8561l8756,8561,8756,8542,8746,8542,8746,8561xe" filled="true" fillcolor="#000000" stroked="false">
                <v:path arrowok="t"/>
                <v:fill type="solid"/>
              </v:shape>
            </v:group>
            <v:group style="position:absolute;left:8746;top:8561;width:10;height:20" coordorigin="8746,8561" coordsize="10,20">
              <v:shape style="position:absolute;left:8746;top:8561;width:10;height:20" coordorigin="8746,8561" coordsize="10,20" path="m8746,8580l8756,8580,8756,8561,8746,8561,8746,8580xe" filled="true" fillcolor="#000000" stroked="false">
                <v:path arrowok="t"/>
                <v:fill type="solid"/>
              </v:shape>
            </v:group>
            <v:group style="position:absolute;left:8746;top:8580;width:10;height:20" coordorigin="8746,8580" coordsize="10,20">
              <v:shape style="position:absolute;left:8746;top:8580;width:10;height:20" coordorigin="8746,8580" coordsize="10,20" path="m8746,8599l8756,8599,8756,8580,8746,8580,8746,8599xe" filled="true" fillcolor="#000000" stroked="false">
                <v:path arrowok="t"/>
                <v:fill type="solid"/>
              </v:shape>
            </v:group>
            <v:group style="position:absolute;left:8746;top:8599;width:10;height:20" coordorigin="8746,8599" coordsize="10,20">
              <v:shape style="position:absolute;left:8746;top:8599;width:10;height:20" coordorigin="8746,8599" coordsize="10,20" path="m8746,8618l8756,8618,8756,8599,8746,8599,8746,8618xe" filled="true" fillcolor="#000000" stroked="false">
                <v:path arrowok="t"/>
                <v:fill type="solid"/>
              </v:shape>
            </v:group>
            <v:group style="position:absolute;left:8746;top:8618;width:10;height:20" coordorigin="8746,8618" coordsize="10,20">
              <v:shape style="position:absolute;left:8746;top:8618;width:10;height:20" coordorigin="8746,8618" coordsize="10,20" path="m8746,8638l8756,8638,8756,8618,8746,8618,8746,8638xe" filled="true" fillcolor="#000000" stroked="false">
                <v:path arrowok="t"/>
                <v:fill type="solid"/>
              </v:shape>
            </v:group>
            <v:group style="position:absolute;left:8746;top:8638;width:10;height:20" coordorigin="8746,8638" coordsize="10,20">
              <v:shape style="position:absolute;left:8746;top:8638;width:10;height:20" coordorigin="8746,8638" coordsize="10,20" path="m8746,8657l8756,8657,8756,8638,8746,8638,8746,8657xe" filled="true" fillcolor="#000000" stroked="false">
                <v:path arrowok="t"/>
                <v:fill type="solid"/>
              </v:shape>
            </v:group>
            <v:group style="position:absolute;left:8746;top:8657;width:10;height:20" coordorigin="8746,8657" coordsize="10,20">
              <v:shape style="position:absolute;left:8746;top:8657;width:10;height:20" coordorigin="8746,8657" coordsize="10,20" path="m8746,8676l8756,8676,8756,8657,8746,8657,8746,8676xe" filled="true" fillcolor="#000000" stroked="false">
                <v:path arrowok="t"/>
                <v:fill type="solid"/>
              </v:shape>
            </v:group>
            <v:group style="position:absolute;left:8746;top:8680;width:10;height:2" coordorigin="8746,8680" coordsize="10,2">
              <v:shape style="position:absolute;left:8746;top:8680;width:10;height:2" coordorigin="8746,8680" coordsize="10,0" path="m8746,8680l8756,8680e" filled="false" stroked="true" strokeweight=".360016pt" strokecolor="#000000">
                <v:path arrowok="t"/>
              </v:shape>
            </v:group>
            <v:group style="position:absolute;left:9597;top:8465;width:10;height:20" coordorigin="9597,8465" coordsize="10,20">
              <v:shape style="position:absolute;left:9597;top:8465;width:10;height:20" coordorigin="9597,8465" coordsize="10,20" path="m9597,8484l9607,8484,9607,8465,9597,8465,9597,8484xe" filled="true" fillcolor="#000000" stroked="false">
                <v:path arrowok="t"/>
                <v:fill type="solid"/>
              </v:shape>
            </v:group>
            <v:group style="position:absolute;left:9597;top:8484;width:10;height:20" coordorigin="9597,8484" coordsize="10,20">
              <v:shape style="position:absolute;left:9597;top:8484;width:10;height:20" coordorigin="9597,8484" coordsize="10,20" path="m9597,8503l9607,8503,9607,8484,9597,8484,9597,8503xe" filled="true" fillcolor="#000000" stroked="false">
                <v:path arrowok="t"/>
                <v:fill type="solid"/>
              </v:shape>
            </v:group>
            <v:group style="position:absolute;left:9597;top:8503;width:10;height:20" coordorigin="9597,8503" coordsize="10,20">
              <v:shape style="position:absolute;left:9597;top:8503;width:10;height:20" coordorigin="9597,8503" coordsize="10,20" path="m9597,8522l9607,8522,9607,8503,9597,8503,9597,8522xe" filled="true" fillcolor="#000000" stroked="false">
                <v:path arrowok="t"/>
                <v:fill type="solid"/>
              </v:shape>
            </v:group>
            <v:group style="position:absolute;left:9597;top:8522;width:10;height:20" coordorigin="9597,8522" coordsize="10,20">
              <v:shape style="position:absolute;left:9597;top:8522;width:10;height:20" coordorigin="9597,8522" coordsize="10,20" path="m9597,8542l9607,8542,9607,8522,9597,8522,9597,8542xe" filled="true" fillcolor="#000000" stroked="false">
                <v:path arrowok="t"/>
                <v:fill type="solid"/>
              </v:shape>
            </v:group>
            <v:group style="position:absolute;left:9597;top:8542;width:10;height:20" coordorigin="9597,8542" coordsize="10,20">
              <v:shape style="position:absolute;left:9597;top:8542;width:10;height:20" coordorigin="9597,8542" coordsize="10,20" path="m9597,8561l9607,8561,9607,8542,9597,8542,9597,8561xe" filled="true" fillcolor="#000000" stroked="false">
                <v:path arrowok="t"/>
                <v:fill type="solid"/>
              </v:shape>
            </v:group>
            <v:group style="position:absolute;left:9597;top:8561;width:10;height:20" coordorigin="9597,8561" coordsize="10,20">
              <v:shape style="position:absolute;left:9597;top:8561;width:10;height:20" coordorigin="9597,8561" coordsize="10,20" path="m9597,8580l9607,8580,9607,8561,9597,8561,9597,8580xe" filled="true" fillcolor="#000000" stroked="false">
                <v:path arrowok="t"/>
                <v:fill type="solid"/>
              </v:shape>
            </v:group>
            <v:group style="position:absolute;left:9597;top:8580;width:10;height:20" coordorigin="9597,8580" coordsize="10,20">
              <v:shape style="position:absolute;left:9597;top:8580;width:10;height:20" coordorigin="9597,8580" coordsize="10,20" path="m9597,8599l9607,8599,9607,8580,9597,8580,9597,8599xe" filled="true" fillcolor="#000000" stroked="false">
                <v:path arrowok="t"/>
                <v:fill type="solid"/>
              </v:shape>
            </v:group>
            <v:group style="position:absolute;left:9597;top:8599;width:10;height:20" coordorigin="9597,8599" coordsize="10,20">
              <v:shape style="position:absolute;left:9597;top:8599;width:10;height:20" coordorigin="9597,8599" coordsize="10,20" path="m9597,8618l9607,8618,9607,8599,9597,8599,9597,8618xe" filled="true" fillcolor="#000000" stroked="false">
                <v:path arrowok="t"/>
                <v:fill type="solid"/>
              </v:shape>
            </v:group>
            <v:group style="position:absolute;left:9597;top:8618;width:10;height:20" coordorigin="9597,8618" coordsize="10,20">
              <v:shape style="position:absolute;left:9597;top:8618;width:10;height:20" coordorigin="9597,8618" coordsize="10,20" path="m9597,8638l9607,8638,9607,8618,9597,8618,9597,8638xe" filled="true" fillcolor="#000000" stroked="false">
                <v:path arrowok="t"/>
                <v:fill type="solid"/>
              </v:shape>
            </v:group>
            <v:group style="position:absolute;left:9597;top:8638;width:10;height:20" coordorigin="9597,8638" coordsize="10,20">
              <v:shape style="position:absolute;left:9597;top:8638;width:10;height:20" coordorigin="9597,8638" coordsize="10,20" path="m9597,8657l9607,8657,9607,8638,9597,8638,9597,8657xe" filled="true" fillcolor="#000000" stroked="false">
                <v:path arrowok="t"/>
                <v:fill type="solid"/>
              </v:shape>
            </v:group>
            <v:group style="position:absolute;left:9597;top:8657;width:10;height:20" coordorigin="9597,8657" coordsize="10,20">
              <v:shape style="position:absolute;left:9597;top:8657;width:10;height:20" coordorigin="9597,8657" coordsize="10,20" path="m9597,8676l9607,8676,9607,8657,9597,8657,9597,8676xe" filled="true" fillcolor="#000000" stroked="false">
                <v:path arrowok="t"/>
                <v:fill type="solid"/>
              </v:shape>
            </v:group>
            <v:group style="position:absolute;left:9597;top:8680;width:10;height:2" coordorigin="9597,8680" coordsize="10,2">
              <v:shape style="position:absolute;left:9597;top:8680;width:10;height:2" coordorigin="9597,8680" coordsize="10,0" path="m9597,8680l9607,8680e" filled="false" stroked="true" strokeweight=".360016pt" strokecolor="#000000">
                <v:path arrowok="t"/>
              </v:shape>
            </v:group>
            <v:group style="position:absolute;left:10446;top:8465;width:10;height:20" coordorigin="10446,8465" coordsize="10,20">
              <v:shape style="position:absolute;left:10446;top:8465;width:10;height:20" coordorigin="10446,8465" coordsize="10,20" path="m10446,8484l10455,8484,10455,8465,10446,8465,10446,8484xe" filled="true" fillcolor="#000000" stroked="false">
                <v:path arrowok="t"/>
                <v:fill type="solid"/>
              </v:shape>
            </v:group>
            <v:group style="position:absolute;left:10446;top:8484;width:10;height:20" coordorigin="10446,8484" coordsize="10,20">
              <v:shape style="position:absolute;left:10446;top:8484;width:10;height:20" coordorigin="10446,8484" coordsize="10,20" path="m10446,8503l10455,8503,10455,8484,10446,8484,10446,8503xe" filled="true" fillcolor="#000000" stroked="false">
                <v:path arrowok="t"/>
                <v:fill type="solid"/>
              </v:shape>
            </v:group>
            <v:group style="position:absolute;left:10446;top:8503;width:10;height:20" coordorigin="10446,8503" coordsize="10,20">
              <v:shape style="position:absolute;left:10446;top:8503;width:10;height:20" coordorigin="10446,8503" coordsize="10,20" path="m10446,8522l10455,8522,10455,8503,10446,8503,10446,8522xe" filled="true" fillcolor="#000000" stroked="false">
                <v:path arrowok="t"/>
                <v:fill type="solid"/>
              </v:shape>
            </v:group>
            <v:group style="position:absolute;left:10446;top:8522;width:10;height:20" coordorigin="10446,8522" coordsize="10,20">
              <v:shape style="position:absolute;left:10446;top:8522;width:10;height:20" coordorigin="10446,8522" coordsize="10,20" path="m10446,8542l10455,8542,10455,8522,10446,8522,10446,8542xe" filled="true" fillcolor="#000000" stroked="false">
                <v:path arrowok="t"/>
                <v:fill type="solid"/>
              </v:shape>
            </v:group>
            <v:group style="position:absolute;left:10446;top:8542;width:10;height:20" coordorigin="10446,8542" coordsize="10,20">
              <v:shape style="position:absolute;left:10446;top:8542;width:10;height:20" coordorigin="10446,8542" coordsize="10,20" path="m10446,8561l10455,8561,10455,8542,10446,8542,10446,8561xe" filled="true" fillcolor="#000000" stroked="false">
                <v:path arrowok="t"/>
                <v:fill type="solid"/>
              </v:shape>
            </v:group>
            <v:group style="position:absolute;left:10446;top:8561;width:10;height:20" coordorigin="10446,8561" coordsize="10,20">
              <v:shape style="position:absolute;left:10446;top:8561;width:10;height:20" coordorigin="10446,8561" coordsize="10,20" path="m10446,8580l10455,8580,10455,8561,10446,8561,10446,8580xe" filled="true" fillcolor="#000000" stroked="false">
                <v:path arrowok="t"/>
                <v:fill type="solid"/>
              </v:shape>
            </v:group>
            <v:group style="position:absolute;left:10446;top:8580;width:10;height:20" coordorigin="10446,8580" coordsize="10,20">
              <v:shape style="position:absolute;left:10446;top:8580;width:10;height:20" coordorigin="10446,8580" coordsize="10,20" path="m10446,8599l10455,8599,10455,8580,10446,8580,10446,8599xe" filled="true" fillcolor="#000000" stroked="false">
                <v:path arrowok="t"/>
                <v:fill type="solid"/>
              </v:shape>
            </v:group>
            <v:group style="position:absolute;left:10446;top:8599;width:10;height:20" coordorigin="10446,8599" coordsize="10,20">
              <v:shape style="position:absolute;left:10446;top:8599;width:10;height:20" coordorigin="10446,8599" coordsize="10,20" path="m10446,8618l10455,8618,10455,8599,10446,8599,10446,8618xe" filled="true" fillcolor="#000000" stroked="false">
                <v:path arrowok="t"/>
                <v:fill type="solid"/>
              </v:shape>
            </v:group>
            <v:group style="position:absolute;left:10446;top:8618;width:10;height:20" coordorigin="10446,8618" coordsize="10,20">
              <v:shape style="position:absolute;left:10446;top:8618;width:10;height:20" coordorigin="10446,8618" coordsize="10,20" path="m10446,8638l10455,8638,10455,8618,10446,8618,10446,8638xe" filled="true" fillcolor="#000000" stroked="false">
                <v:path arrowok="t"/>
                <v:fill type="solid"/>
              </v:shape>
            </v:group>
            <v:group style="position:absolute;left:10446;top:8638;width:10;height:20" coordorigin="10446,8638" coordsize="10,20">
              <v:shape style="position:absolute;left:10446;top:8638;width:10;height:20" coordorigin="10446,8638" coordsize="10,20" path="m10446,8657l10455,8657,10455,8638,10446,8638,10446,8657xe" filled="true" fillcolor="#000000" stroked="false">
                <v:path arrowok="t"/>
                <v:fill type="solid"/>
              </v:shape>
            </v:group>
            <v:group style="position:absolute;left:10446;top:8657;width:10;height:20" coordorigin="10446,8657" coordsize="10,20">
              <v:shape style="position:absolute;left:10446;top:8657;width:10;height:20" coordorigin="10446,8657" coordsize="10,20" path="m10446,8676l10455,8676,10455,8657,10446,8657,10446,8676xe" filled="true" fillcolor="#000000" stroked="false">
                <v:path arrowok="t"/>
                <v:fill type="solid"/>
              </v:shape>
            </v:group>
            <v:group style="position:absolute;left:10446;top:8680;width:10;height:2" coordorigin="10446,8680" coordsize="10,2">
              <v:shape style="position:absolute;left:10446;top:8680;width:10;height:2" coordorigin="10446,8680" coordsize="10,0" path="m10446,8680l10455,8680e" filled="false" stroked="true" strokeweight=".360016pt" strokecolor="#000000">
                <v:path arrowok="t"/>
              </v:shape>
            </v:group>
            <v:group style="position:absolute;left:12006;top:8465;width:10;height:20" coordorigin="12006,8465" coordsize="10,20">
              <v:shape style="position:absolute;left:12006;top:8465;width:10;height:20" coordorigin="12006,8465" coordsize="10,20" path="m12006,8484l12015,8484,12015,8465,12006,8465,12006,8484xe" filled="true" fillcolor="#000000" stroked="false">
                <v:path arrowok="t"/>
                <v:fill type="solid"/>
              </v:shape>
            </v:group>
            <v:group style="position:absolute;left:12006;top:8484;width:10;height:20" coordorigin="12006,8484" coordsize="10,20">
              <v:shape style="position:absolute;left:12006;top:8484;width:10;height:20" coordorigin="12006,8484" coordsize="10,20" path="m12006,8503l12015,8503,12015,8484,12006,8484,12006,8503xe" filled="true" fillcolor="#000000" stroked="false">
                <v:path arrowok="t"/>
                <v:fill type="solid"/>
              </v:shape>
            </v:group>
            <v:group style="position:absolute;left:12006;top:8503;width:10;height:20" coordorigin="12006,8503" coordsize="10,20">
              <v:shape style="position:absolute;left:12006;top:8503;width:10;height:20" coordorigin="12006,8503" coordsize="10,20" path="m12006,8522l12015,8522,12015,8503,12006,8503,12006,8522xe" filled="true" fillcolor="#000000" stroked="false">
                <v:path arrowok="t"/>
                <v:fill type="solid"/>
              </v:shape>
            </v:group>
            <v:group style="position:absolute;left:12006;top:8522;width:10;height:20" coordorigin="12006,8522" coordsize="10,20">
              <v:shape style="position:absolute;left:12006;top:8522;width:10;height:20" coordorigin="12006,8522" coordsize="10,20" path="m12006,8542l12015,8542,12015,8522,12006,8522,12006,8542xe" filled="true" fillcolor="#000000" stroked="false">
                <v:path arrowok="t"/>
                <v:fill type="solid"/>
              </v:shape>
            </v:group>
            <v:group style="position:absolute;left:12006;top:8542;width:10;height:20" coordorigin="12006,8542" coordsize="10,20">
              <v:shape style="position:absolute;left:12006;top:8542;width:10;height:20" coordorigin="12006,8542" coordsize="10,20" path="m12006,8561l12015,8561,12015,8542,12006,8542,12006,8561xe" filled="true" fillcolor="#000000" stroked="false">
                <v:path arrowok="t"/>
                <v:fill type="solid"/>
              </v:shape>
            </v:group>
            <v:group style="position:absolute;left:12006;top:8561;width:10;height:20" coordorigin="12006,8561" coordsize="10,20">
              <v:shape style="position:absolute;left:12006;top:8561;width:10;height:20" coordorigin="12006,8561" coordsize="10,20" path="m12006,8580l12015,8580,12015,8561,12006,8561,12006,8580xe" filled="true" fillcolor="#000000" stroked="false">
                <v:path arrowok="t"/>
                <v:fill type="solid"/>
              </v:shape>
            </v:group>
            <v:group style="position:absolute;left:12006;top:8580;width:10;height:20" coordorigin="12006,8580" coordsize="10,20">
              <v:shape style="position:absolute;left:12006;top:8580;width:10;height:20" coordorigin="12006,8580" coordsize="10,20" path="m12006,8599l12015,8599,12015,8580,12006,8580,12006,8599xe" filled="true" fillcolor="#000000" stroked="false">
                <v:path arrowok="t"/>
                <v:fill type="solid"/>
              </v:shape>
            </v:group>
            <v:group style="position:absolute;left:12006;top:8599;width:10;height:20" coordorigin="12006,8599" coordsize="10,20">
              <v:shape style="position:absolute;left:12006;top:8599;width:10;height:20" coordorigin="12006,8599" coordsize="10,20" path="m12006,8618l12015,8618,12015,8599,12006,8599,12006,8618xe" filled="true" fillcolor="#000000" stroked="false">
                <v:path arrowok="t"/>
                <v:fill type="solid"/>
              </v:shape>
            </v:group>
            <v:group style="position:absolute;left:12006;top:8618;width:10;height:20" coordorigin="12006,8618" coordsize="10,20">
              <v:shape style="position:absolute;left:12006;top:8618;width:10;height:20" coordorigin="12006,8618" coordsize="10,20" path="m12006,8638l12015,8638,12015,8618,12006,8618,12006,8638xe" filled="true" fillcolor="#000000" stroked="false">
                <v:path arrowok="t"/>
                <v:fill type="solid"/>
              </v:shape>
            </v:group>
            <v:group style="position:absolute;left:12006;top:8638;width:10;height:20" coordorigin="12006,8638" coordsize="10,20">
              <v:shape style="position:absolute;left:12006;top:8638;width:10;height:20" coordorigin="12006,8638" coordsize="10,20" path="m12006,8657l12015,8657,12015,8638,12006,8638,12006,8657xe" filled="true" fillcolor="#000000" stroked="false">
                <v:path arrowok="t"/>
                <v:fill type="solid"/>
              </v:shape>
            </v:group>
            <v:group style="position:absolute;left:12006;top:8657;width:10;height:20" coordorigin="12006,8657" coordsize="10,20">
              <v:shape style="position:absolute;left:12006;top:8657;width:10;height:20" coordorigin="12006,8657" coordsize="10,20" path="m12006,8676l12015,8676,12015,8657,12006,8657,12006,8676xe" filled="true" fillcolor="#000000" stroked="false">
                <v:path arrowok="t"/>
                <v:fill type="solid"/>
              </v:shape>
            </v:group>
            <v:group style="position:absolute;left:12006;top:8680;width:10;height:2" coordorigin="12006,8680" coordsize="10,2">
              <v:shape style="position:absolute;left:12006;top:8680;width:10;height:2" coordorigin="12006,8680" coordsize="10,0" path="m12006,8680l12015,8680e" filled="false" stroked="true" strokeweight=".360016pt" strokecolor="#000000">
                <v:path arrowok="t"/>
              </v:shape>
            </v:group>
            <v:group style="position:absolute;left:13705;top:8465;width:10;height:20" coordorigin="13705,8465" coordsize="10,20">
              <v:shape style="position:absolute;left:13705;top:8465;width:10;height:20" coordorigin="13705,8465" coordsize="10,20" path="m13705,8484l13714,8484,13714,8465,13705,8465,13705,8484xe" filled="true" fillcolor="#000000" stroked="false">
                <v:path arrowok="t"/>
                <v:fill type="solid"/>
              </v:shape>
            </v:group>
            <v:group style="position:absolute;left:13705;top:8484;width:10;height:20" coordorigin="13705,8484" coordsize="10,20">
              <v:shape style="position:absolute;left:13705;top:8484;width:10;height:20" coordorigin="13705,8484" coordsize="10,20" path="m13705,8503l13714,8503,13714,8484,13705,8484,13705,8503xe" filled="true" fillcolor="#000000" stroked="false">
                <v:path arrowok="t"/>
                <v:fill type="solid"/>
              </v:shape>
            </v:group>
            <v:group style="position:absolute;left:13705;top:8503;width:10;height:20" coordorigin="13705,8503" coordsize="10,20">
              <v:shape style="position:absolute;left:13705;top:8503;width:10;height:20" coordorigin="13705,8503" coordsize="10,20" path="m13705,8522l13714,8522,13714,8503,13705,8503,13705,8522xe" filled="true" fillcolor="#000000" stroked="false">
                <v:path arrowok="t"/>
                <v:fill type="solid"/>
              </v:shape>
            </v:group>
            <v:group style="position:absolute;left:13705;top:8522;width:10;height:20" coordorigin="13705,8522" coordsize="10,20">
              <v:shape style="position:absolute;left:13705;top:8522;width:10;height:20" coordorigin="13705,8522" coordsize="10,20" path="m13705,8542l13714,8542,13714,8522,13705,8522,13705,8542xe" filled="true" fillcolor="#000000" stroked="false">
                <v:path arrowok="t"/>
                <v:fill type="solid"/>
              </v:shape>
            </v:group>
            <v:group style="position:absolute;left:13705;top:8542;width:10;height:20" coordorigin="13705,8542" coordsize="10,20">
              <v:shape style="position:absolute;left:13705;top:8542;width:10;height:20" coordorigin="13705,8542" coordsize="10,20" path="m13705,8561l13714,8561,13714,8542,13705,8542,13705,8561xe" filled="true" fillcolor="#000000" stroked="false">
                <v:path arrowok="t"/>
                <v:fill type="solid"/>
              </v:shape>
            </v:group>
            <v:group style="position:absolute;left:13705;top:8561;width:10;height:20" coordorigin="13705,8561" coordsize="10,20">
              <v:shape style="position:absolute;left:13705;top:8561;width:10;height:20" coordorigin="13705,8561" coordsize="10,20" path="m13705,8580l13714,8580,13714,8561,13705,8561,13705,8580xe" filled="true" fillcolor="#000000" stroked="false">
                <v:path arrowok="t"/>
                <v:fill type="solid"/>
              </v:shape>
            </v:group>
            <v:group style="position:absolute;left:13705;top:8580;width:10;height:20" coordorigin="13705,8580" coordsize="10,20">
              <v:shape style="position:absolute;left:13705;top:8580;width:10;height:20" coordorigin="13705,8580" coordsize="10,20" path="m13705,8599l13714,8599,13714,8580,13705,8580,13705,8599xe" filled="true" fillcolor="#000000" stroked="false">
                <v:path arrowok="t"/>
                <v:fill type="solid"/>
              </v:shape>
            </v:group>
            <v:group style="position:absolute;left:13705;top:8599;width:10;height:20" coordorigin="13705,8599" coordsize="10,20">
              <v:shape style="position:absolute;left:13705;top:8599;width:10;height:20" coordorigin="13705,8599" coordsize="10,20" path="m13705,8618l13714,8618,13714,8599,13705,8599,13705,8618xe" filled="true" fillcolor="#000000" stroked="false">
                <v:path arrowok="t"/>
                <v:fill type="solid"/>
              </v:shape>
            </v:group>
            <v:group style="position:absolute;left:13705;top:8618;width:10;height:20" coordorigin="13705,8618" coordsize="10,20">
              <v:shape style="position:absolute;left:13705;top:8618;width:10;height:20" coordorigin="13705,8618" coordsize="10,20" path="m13705,8638l13714,8638,13714,8618,13705,8618,13705,8638xe" filled="true" fillcolor="#000000" stroked="false">
                <v:path arrowok="t"/>
                <v:fill type="solid"/>
              </v:shape>
            </v:group>
            <v:group style="position:absolute;left:13705;top:8638;width:10;height:20" coordorigin="13705,8638" coordsize="10,20">
              <v:shape style="position:absolute;left:13705;top:8638;width:10;height:20" coordorigin="13705,8638" coordsize="10,20" path="m13705,8657l13714,8657,13714,8638,13705,8638,13705,8657xe" filled="true" fillcolor="#000000" stroked="false">
                <v:path arrowok="t"/>
                <v:fill type="solid"/>
              </v:shape>
            </v:group>
            <v:group style="position:absolute;left:13705;top:8657;width:10;height:20" coordorigin="13705,8657" coordsize="10,20">
              <v:shape style="position:absolute;left:13705;top:8657;width:10;height:20" coordorigin="13705,8657" coordsize="10,20" path="m13705,8676l13714,8676,13714,8657,13705,8657,13705,8676xe" filled="true" fillcolor="#000000" stroked="false">
                <v:path arrowok="t"/>
                <v:fill type="solid"/>
              </v:shape>
            </v:group>
            <v:group style="position:absolute;left:13705;top:8680;width:10;height:2" coordorigin="13705,8680" coordsize="10,2">
              <v:shape style="position:absolute;left:13705;top:8680;width:10;height:2" coordorigin="13705,8680" coordsize="10,0" path="m13705,8680l13714,8680e" filled="false" stroked="true" strokeweight=".360016pt" strokecolor="#000000">
                <v:path arrowok="t"/>
              </v:shape>
            </v:group>
            <v:group style="position:absolute;left:3269;top:8688;width:10;height:2" coordorigin="3269,8688" coordsize="10,2">
              <v:shape style="position:absolute;left:3269;top:8688;width:10;height:2" coordorigin="3269,8688" coordsize="10,0" path="m3269,8688l3279,8688e" filled="false" stroked="true" strokeweight=".480011pt" strokecolor="#000000">
                <v:path arrowok="t"/>
              </v:shape>
              <v:shape style="position:absolute;left:1128;top:8683;width:3453;height:10" type="#_x0000_t75" stroked="false">
                <v:imagedata r:id="rId231" o:title=""/>
              </v:shape>
              <v:shape style="position:absolute;left:4576;top:8683;width:625;height:10" type="#_x0000_t75" stroked="false">
                <v:imagedata r:id="rId232" o:title=""/>
              </v:shape>
              <v:shape style="position:absolute;left:5196;top:8683;width:2838;height:10" type="#_x0000_t75" stroked="false">
                <v:imagedata r:id="rId233" o:title=""/>
              </v:shape>
              <v:shape style="position:absolute;left:8030;top:8683;width:717;height:10" type="#_x0000_t75" stroked="false">
                <v:imagedata r:id="rId234" o:title=""/>
              </v:shape>
              <v:shape style="position:absolute;left:8742;top:8683;width:856;height:10" type="#_x0000_t75" stroked="false">
                <v:imagedata r:id="rId235" o:title=""/>
              </v:shape>
              <v:shape style="position:absolute;left:9592;top:8683;width:853;height:10" type="#_x0000_t75" stroked="false">
                <v:imagedata r:id="rId236" o:title=""/>
              </v:shape>
              <v:shape style="position:absolute;left:10441;top:8683;width:1565;height:10" type="#_x0000_t75" stroked="false">
                <v:imagedata r:id="rId237" o:title=""/>
              </v:shape>
              <v:shape style="position:absolute;left:12001;top:8683;width:3412;height:10" type="#_x0000_t75" stroked="false">
                <v:imagedata r:id="rId238" o:title=""/>
              </v:shape>
            </v:group>
            <v:group style="position:absolute;left:3269;top:8693;width:10;height:20" coordorigin="3269,8693" coordsize="10,20">
              <v:shape style="position:absolute;left:3269;top:8693;width:10;height:20" coordorigin="3269,8693" coordsize="10,20" path="m3269,8712l3279,8712,3279,8693,3269,8693,3269,8712xe" filled="true" fillcolor="#000000" stroked="false">
                <v:path arrowok="t"/>
                <v:fill type="solid"/>
              </v:shape>
            </v:group>
            <v:group style="position:absolute;left:3269;top:8712;width:10;height:20" coordorigin="3269,8712" coordsize="10,20">
              <v:shape style="position:absolute;left:3269;top:8712;width:10;height:20" coordorigin="3269,8712" coordsize="10,20" path="m3269,8731l3279,8731,3279,8712,3269,8712,3269,8731xe" filled="true" fillcolor="#000000" stroked="false">
                <v:path arrowok="t"/>
                <v:fill type="solid"/>
              </v:shape>
            </v:group>
            <v:group style="position:absolute;left:3269;top:8731;width:10;height:20" coordorigin="3269,8731" coordsize="10,20">
              <v:shape style="position:absolute;left:3269;top:8731;width:10;height:20" coordorigin="3269,8731" coordsize="10,20" path="m3269,8750l3279,8750,3279,8731,3269,8731,3269,8750xe" filled="true" fillcolor="#000000" stroked="false">
                <v:path arrowok="t"/>
                <v:fill type="solid"/>
              </v:shape>
            </v:group>
            <v:group style="position:absolute;left:3269;top:8750;width:10;height:20" coordorigin="3269,8750" coordsize="10,20">
              <v:shape style="position:absolute;left:3269;top:8750;width:10;height:20" coordorigin="3269,8750" coordsize="10,20" path="m3269,8770l3279,8770,3279,8750,3269,8750,3269,8770xe" filled="true" fillcolor="#000000" stroked="false">
                <v:path arrowok="t"/>
                <v:fill type="solid"/>
              </v:shape>
            </v:group>
            <v:group style="position:absolute;left:3269;top:8770;width:10;height:20" coordorigin="3269,8770" coordsize="10,20">
              <v:shape style="position:absolute;left:3269;top:8770;width:10;height:20" coordorigin="3269,8770" coordsize="10,20" path="m3269,8789l3279,8789,3279,8770,3269,8770,3269,8789xe" filled="true" fillcolor="#000000" stroked="false">
                <v:path arrowok="t"/>
                <v:fill type="solid"/>
              </v:shape>
            </v:group>
            <v:group style="position:absolute;left:3269;top:8789;width:10;height:20" coordorigin="3269,8789" coordsize="10,20">
              <v:shape style="position:absolute;left:3269;top:8789;width:10;height:20" coordorigin="3269,8789" coordsize="10,20" path="m3269,8808l3279,8808,3279,8789,3269,8789,3269,8808xe" filled="true" fillcolor="#000000" stroked="false">
                <v:path arrowok="t"/>
                <v:fill type="solid"/>
              </v:shape>
            </v:group>
            <v:group style="position:absolute;left:3269;top:8808;width:10;height:20" coordorigin="3269,8808" coordsize="10,20">
              <v:shape style="position:absolute;left:3269;top:8808;width:10;height:20" coordorigin="3269,8808" coordsize="10,20" path="m3269,8827l3279,8827,3279,8808,3269,8808,3269,8827xe" filled="true" fillcolor="#000000" stroked="false">
                <v:path arrowok="t"/>
                <v:fill type="solid"/>
              </v:shape>
            </v:group>
            <v:group style="position:absolute;left:1114;top:8963;width:2156;height:2" coordorigin="1114,8963" coordsize="2156,2">
              <v:shape style="position:absolute;left:1114;top:8963;width:2156;height:2" coordorigin="1114,8963" coordsize="2156,0" path="m1114,8963l3269,8963e" filled="false" stroked="true" strokeweight=".72pt" strokecolor="#000000">
                <v:path arrowok="t"/>
              </v:shape>
            </v:group>
            <v:group style="position:absolute;left:1114;top:8926;width:2156;height:2" coordorigin="1114,8926" coordsize="2156,2">
              <v:shape style="position:absolute;left:1114;top:8926;width:2156;height:2" coordorigin="1114,8926" coordsize="2156,0" path="m1114,8926l3269,8926e" filled="false" stroked="true" strokeweight="1.5pt" strokecolor="#000000">
                <v:path arrowok="t"/>
              </v:shape>
            </v:group>
            <v:group style="position:absolute;left:3269;top:8827;width:10;height:20" coordorigin="3269,8827" coordsize="10,20">
              <v:shape style="position:absolute;left:3269;top:8827;width:10;height:20" coordorigin="3269,8827" coordsize="10,20" path="m3269,8846l3279,8846,3279,8827,3269,8827,3269,8846xe" filled="true" fillcolor="#000000" stroked="false">
                <v:path arrowok="t"/>
                <v:fill type="solid"/>
              </v:shape>
            </v:group>
            <v:group style="position:absolute;left:3269;top:8846;width:10;height:20" coordorigin="3269,8846" coordsize="10,20">
              <v:shape style="position:absolute;left:3269;top:8846;width:10;height:20" coordorigin="3269,8846" coordsize="10,20" path="m3269,8866l3279,8866,3279,8846,3269,8846,3269,8866xe" filled="true" fillcolor="#000000" stroked="false">
                <v:path arrowok="t"/>
                <v:fill type="solid"/>
              </v:shape>
            </v:group>
            <v:group style="position:absolute;left:3269;top:8866;width:10;height:20" coordorigin="3269,8866" coordsize="10,20">
              <v:shape style="position:absolute;left:3269;top:8866;width:10;height:20" coordorigin="3269,8866" coordsize="10,20" path="m3269,8885l3279,8885,3279,8866,3269,8866,3269,8885xe" filled="true" fillcolor="#000000" stroked="false">
                <v:path arrowok="t"/>
                <v:fill type="solid"/>
              </v:shape>
            </v:group>
            <v:group style="position:absolute;left:3269;top:8885;width:10;height:20" coordorigin="3269,8885" coordsize="10,20">
              <v:shape style="position:absolute;left:3269;top:8885;width:10;height:20" coordorigin="3269,8885" coordsize="10,20" path="m3269,8904l3279,8904,3279,8885,3269,8885,3269,8904xe" filled="true" fillcolor="#000000" stroked="false">
                <v:path arrowok="t"/>
                <v:fill type="solid"/>
              </v:shape>
            </v:group>
            <v:group style="position:absolute;left:3269;top:8908;width:10;height:2" coordorigin="3269,8908" coordsize="10,2">
              <v:shape style="position:absolute;left:3269;top:8908;width:10;height:2" coordorigin="3269,8908" coordsize="10,0" path="m3269,8908l3279,8908e" filled="false" stroked="true" strokeweight=".359985pt" strokecolor="#000000">
                <v:path arrowok="t"/>
              </v:shape>
            </v:group>
            <v:group style="position:absolute;left:3269;top:8926;width:59;height:2" coordorigin="3269,8926" coordsize="59,2">
              <v:shape style="position:absolute;left:3269;top:8926;width:59;height:2" coordorigin="3269,8926" coordsize="59,0" path="m3269,8926l3328,8926e" filled="false" stroked="true" strokeweight="1.5pt" strokecolor="#000000">
                <v:path arrowok="t"/>
              </v:shape>
            </v:group>
            <v:group style="position:absolute;left:3269;top:8963;width:59;height:2" coordorigin="3269,8963" coordsize="59,2">
              <v:shape style="position:absolute;left:3269;top:8963;width:59;height:2" coordorigin="3269,8963" coordsize="59,0" path="m3269,8963l3328,8963e" filled="false" stroked="true" strokeweight=".72pt" strokecolor="#000000">
                <v:path arrowok="t"/>
              </v:shape>
            </v:group>
            <v:group style="position:absolute;left:3328;top:8963;width:1253;height:2" coordorigin="3328,8963" coordsize="1253,2">
              <v:shape style="position:absolute;left:3328;top:8963;width:1253;height:2" coordorigin="3328,8963" coordsize="1253,0" path="m3328,8963l4581,8963e" filled="false" stroked="true" strokeweight=".72pt" strokecolor="#000000">
                <v:path arrowok="t"/>
              </v:shape>
            </v:group>
            <v:group style="position:absolute;left:3328;top:8926;width:1253;height:2" coordorigin="3328,8926" coordsize="1253,2">
              <v:shape style="position:absolute;left:3328;top:8926;width:1253;height:2" coordorigin="3328,8926" coordsize="1253,0" path="m3328,8926l4581,8926e" filled="false" stroked="true" strokeweight="1.5pt" strokecolor="#000000">
                <v:path arrowok="t"/>
              </v:shape>
            </v:group>
            <v:group style="position:absolute;left:4581;top:8693;width:10;height:20" coordorigin="4581,8693" coordsize="10,20">
              <v:shape style="position:absolute;left:4581;top:8693;width:10;height:20" coordorigin="4581,8693" coordsize="10,20" path="m4581,8712l4590,8712,4590,8693,4581,8693,4581,8712xe" filled="true" fillcolor="#000000" stroked="false">
                <v:path arrowok="t"/>
                <v:fill type="solid"/>
              </v:shape>
            </v:group>
            <v:group style="position:absolute;left:4581;top:8712;width:10;height:20" coordorigin="4581,8712" coordsize="10,20">
              <v:shape style="position:absolute;left:4581;top:8712;width:10;height:20" coordorigin="4581,8712" coordsize="10,20" path="m4581,8731l4590,8731,4590,8712,4581,8712,4581,8731xe" filled="true" fillcolor="#000000" stroked="false">
                <v:path arrowok="t"/>
                <v:fill type="solid"/>
              </v:shape>
            </v:group>
            <v:group style="position:absolute;left:4581;top:8731;width:10;height:20" coordorigin="4581,8731" coordsize="10,20">
              <v:shape style="position:absolute;left:4581;top:8731;width:10;height:20" coordorigin="4581,8731" coordsize="10,20" path="m4581,8750l4590,8750,4590,8731,4581,8731,4581,8750xe" filled="true" fillcolor="#000000" stroked="false">
                <v:path arrowok="t"/>
                <v:fill type="solid"/>
              </v:shape>
            </v:group>
            <v:group style="position:absolute;left:4581;top:8750;width:10;height:20" coordorigin="4581,8750" coordsize="10,20">
              <v:shape style="position:absolute;left:4581;top:8750;width:10;height:20" coordorigin="4581,8750" coordsize="10,20" path="m4581,8770l4590,8770,4590,8750,4581,8750,4581,8770xe" filled="true" fillcolor="#000000" stroked="false">
                <v:path arrowok="t"/>
                <v:fill type="solid"/>
              </v:shape>
            </v:group>
            <v:group style="position:absolute;left:4581;top:8770;width:10;height:20" coordorigin="4581,8770" coordsize="10,20">
              <v:shape style="position:absolute;left:4581;top:8770;width:10;height:20" coordorigin="4581,8770" coordsize="10,20" path="m4581,8789l4590,8789,4590,8770,4581,8770,4581,8789xe" filled="true" fillcolor="#000000" stroked="false">
                <v:path arrowok="t"/>
                <v:fill type="solid"/>
              </v:shape>
            </v:group>
            <v:group style="position:absolute;left:4581;top:8789;width:10;height:20" coordorigin="4581,8789" coordsize="10,20">
              <v:shape style="position:absolute;left:4581;top:8789;width:10;height:20" coordorigin="4581,8789" coordsize="10,20" path="m4581,8808l4590,8808,4590,8789,4581,8789,4581,8808xe" filled="true" fillcolor="#000000" stroked="false">
                <v:path arrowok="t"/>
                <v:fill type="solid"/>
              </v:shape>
            </v:group>
            <v:group style="position:absolute;left:4581;top:8808;width:10;height:20" coordorigin="4581,8808" coordsize="10,20">
              <v:shape style="position:absolute;left:4581;top:8808;width:10;height:20" coordorigin="4581,8808" coordsize="10,20" path="m4581,8827l4590,8827,4590,8808,4581,8808,4581,8827xe" filled="true" fillcolor="#000000" stroked="false">
                <v:path arrowok="t"/>
                <v:fill type="solid"/>
              </v:shape>
            </v:group>
            <v:group style="position:absolute;left:4581;top:8827;width:10;height:20" coordorigin="4581,8827" coordsize="10,20">
              <v:shape style="position:absolute;left:4581;top:8827;width:10;height:20" coordorigin="4581,8827" coordsize="10,20" path="m4581,8846l4590,8846,4590,8827,4581,8827,4581,8846xe" filled="true" fillcolor="#000000" stroked="false">
                <v:path arrowok="t"/>
                <v:fill type="solid"/>
              </v:shape>
            </v:group>
            <v:group style="position:absolute;left:4581;top:8846;width:10;height:20" coordorigin="4581,8846" coordsize="10,20">
              <v:shape style="position:absolute;left:4581;top:8846;width:10;height:20" coordorigin="4581,8846" coordsize="10,20" path="m4581,8866l4590,8866,4590,8846,4581,8846,4581,8866xe" filled="true" fillcolor="#000000" stroked="false">
                <v:path arrowok="t"/>
                <v:fill type="solid"/>
              </v:shape>
            </v:group>
            <v:group style="position:absolute;left:4581;top:8866;width:10;height:20" coordorigin="4581,8866" coordsize="10,20">
              <v:shape style="position:absolute;left:4581;top:8866;width:10;height:20" coordorigin="4581,8866" coordsize="10,20" path="m4581,8885l4590,8885,4590,8866,4581,8866,4581,8885xe" filled="true" fillcolor="#000000" stroked="false">
                <v:path arrowok="t"/>
                <v:fill type="solid"/>
              </v:shape>
            </v:group>
            <v:group style="position:absolute;left:4581;top:8885;width:10;height:20" coordorigin="4581,8885" coordsize="10,20">
              <v:shape style="position:absolute;left:4581;top:8885;width:10;height:20" coordorigin="4581,8885" coordsize="10,20" path="m4581,8904l4590,8904,4590,8885,4581,8885,4581,8904xe" filled="true" fillcolor="#000000" stroked="false">
                <v:path arrowok="t"/>
                <v:fill type="solid"/>
              </v:shape>
            </v:group>
            <v:group style="position:absolute;left:4581;top:8908;width:10;height:2" coordorigin="4581,8908" coordsize="10,2">
              <v:shape style="position:absolute;left:4581;top:8908;width:10;height:2" coordorigin="4581,8908" coordsize="10,0" path="m4581,8908l4590,8908e" filled="false" stroked="true" strokeweight=".359985pt" strokecolor="#000000">
                <v:path arrowok="t"/>
              </v:shape>
            </v:group>
            <v:group style="position:absolute;left:4581;top:8926;width:59;height:2" coordorigin="4581,8926" coordsize="59,2">
              <v:shape style="position:absolute;left:4581;top:8926;width:59;height:2" coordorigin="4581,8926" coordsize="59,0" path="m4581,8926l4640,8926e" filled="false" stroked="true" strokeweight="1.5pt" strokecolor="#000000">
                <v:path arrowok="t"/>
              </v:shape>
            </v:group>
            <v:group style="position:absolute;left:4581;top:8963;width:59;height:2" coordorigin="4581,8963" coordsize="59,2">
              <v:shape style="position:absolute;left:4581;top:8963;width:59;height:2" coordorigin="4581,8963" coordsize="59,0" path="m4581,8963l4640,8963e" filled="false" stroked="true" strokeweight=".72pt" strokecolor="#000000">
                <v:path arrowok="t"/>
              </v:shape>
            </v:group>
            <v:group style="position:absolute;left:4640;top:8963;width:562;height:2" coordorigin="4640,8963" coordsize="562,2">
              <v:shape style="position:absolute;left:4640;top:8963;width:562;height:2" coordorigin="4640,8963" coordsize="562,0" path="m4640,8963l5201,8963e" filled="false" stroked="true" strokeweight=".72pt" strokecolor="#000000">
                <v:path arrowok="t"/>
              </v:shape>
            </v:group>
            <v:group style="position:absolute;left:4640;top:8926;width:562;height:2" coordorigin="4640,8926" coordsize="562,2">
              <v:shape style="position:absolute;left:4640;top:8926;width:562;height:2" coordorigin="4640,8926" coordsize="562,0" path="m4640,8926l5201,8926e" filled="false" stroked="true" strokeweight="1.5pt" strokecolor="#000000">
                <v:path arrowok="t"/>
              </v:shape>
            </v:group>
            <v:group style="position:absolute;left:5201;top:8693;width:10;height:20" coordorigin="5201,8693" coordsize="10,20">
              <v:shape style="position:absolute;left:5201;top:8693;width:10;height:20" coordorigin="5201,8693" coordsize="10,20" path="m5201,8712l5211,8712,5211,8693,5201,8693,5201,8712xe" filled="true" fillcolor="#000000" stroked="false">
                <v:path arrowok="t"/>
                <v:fill type="solid"/>
              </v:shape>
            </v:group>
            <v:group style="position:absolute;left:5201;top:8712;width:10;height:20" coordorigin="5201,8712" coordsize="10,20">
              <v:shape style="position:absolute;left:5201;top:8712;width:10;height:20" coordorigin="5201,8712" coordsize="10,20" path="m5201,8731l5211,8731,5211,8712,5201,8712,5201,8731xe" filled="true" fillcolor="#000000" stroked="false">
                <v:path arrowok="t"/>
                <v:fill type="solid"/>
              </v:shape>
            </v:group>
            <v:group style="position:absolute;left:5201;top:8731;width:10;height:20" coordorigin="5201,8731" coordsize="10,20">
              <v:shape style="position:absolute;left:5201;top:8731;width:10;height:20" coordorigin="5201,8731" coordsize="10,20" path="m5201,8750l5211,8750,5211,8731,5201,8731,5201,8750xe" filled="true" fillcolor="#000000" stroked="false">
                <v:path arrowok="t"/>
                <v:fill type="solid"/>
              </v:shape>
            </v:group>
            <v:group style="position:absolute;left:5201;top:8750;width:10;height:20" coordorigin="5201,8750" coordsize="10,20">
              <v:shape style="position:absolute;left:5201;top:8750;width:10;height:20" coordorigin="5201,8750" coordsize="10,20" path="m5201,8770l5211,8770,5211,8750,5201,8750,5201,8770xe" filled="true" fillcolor="#000000" stroked="false">
                <v:path arrowok="t"/>
                <v:fill type="solid"/>
              </v:shape>
            </v:group>
            <v:group style="position:absolute;left:5201;top:8770;width:10;height:20" coordorigin="5201,8770" coordsize="10,20">
              <v:shape style="position:absolute;left:5201;top:8770;width:10;height:20" coordorigin="5201,8770" coordsize="10,20" path="m5201,8789l5211,8789,5211,8770,5201,8770,5201,8789xe" filled="true" fillcolor="#000000" stroked="false">
                <v:path arrowok="t"/>
                <v:fill type="solid"/>
              </v:shape>
            </v:group>
            <v:group style="position:absolute;left:5201;top:8789;width:10;height:20" coordorigin="5201,8789" coordsize="10,20">
              <v:shape style="position:absolute;left:5201;top:8789;width:10;height:20" coordorigin="5201,8789" coordsize="10,20" path="m5201,8808l5211,8808,5211,8789,5201,8789,5201,8808xe" filled="true" fillcolor="#000000" stroked="false">
                <v:path arrowok="t"/>
                <v:fill type="solid"/>
              </v:shape>
            </v:group>
            <v:group style="position:absolute;left:5201;top:8808;width:10;height:20" coordorigin="5201,8808" coordsize="10,20">
              <v:shape style="position:absolute;left:5201;top:8808;width:10;height:20" coordorigin="5201,8808" coordsize="10,20" path="m5201,8827l5211,8827,5211,8808,5201,8808,5201,8827xe" filled="true" fillcolor="#000000" stroked="false">
                <v:path arrowok="t"/>
                <v:fill type="solid"/>
              </v:shape>
            </v:group>
            <v:group style="position:absolute;left:5201;top:8827;width:10;height:20" coordorigin="5201,8827" coordsize="10,20">
              <v:shape style="position:absolute;left:5201;top:8827;width:10;height:20" coordorigin="5201,8827" coordsize="10,20" path="m5201,8846l5211,8846,5211,8827,5201,8827,5201,8846xe" filled="true" fillcolor="#000000" stroked="false">
                <v:path arrowok="t"/>
                <v:fill type="solid"/>
              </v:shape>
            </v:group>
            <v:group style="position:absolute;left:5201;top:8846;width:10;height:20" coordorigin="5201,8846" coordsize="10,20">
              <v:shape style="position:absolute;left:5201;top:8846;width:10;height:20" coordorigin="5201,8846" coordsize="10,20" path="m5201,8866l5211,8866,5211,8846,5201,8846,5201,8866xe" filled="true" fillcolor="#000000" stroked="false">
                <v:path arrowok="t"/>
                <v:fill type="solid"/>
              </v:shape>
            </v:group>
            <v:group style="position:absolute;left:5201;top:8866;width:10;height:20" coordorigin="5201,8866" coordsize="10,20">
              <v:shape style="position:absolute;left:5201;top:8866;width:10;height:20" coordorigin="5201,8866" coordsize="10,20" path="m5201,8885l5211,8885,5211,8866,5201,8866,5201,8885xe" filled="true" fillcolor="#000000" stroked="false">
                <v:path arrowok="t"/>
                <v:fill type="solid"/>
              </v:shape>
            </v:group>
            <v:group style="position:absolute;left:5201;top:8885;width:10;height:20" coordorigin="5201,8885" coordsize="10,20">
              <v:shape style="position:absolute;left:5201;top:8885;width:10;height:20" coordorigin="5201,8885" coordsize="10,20" path="m5201,8904l5211,8904,5211,8885,5201,8885,5201,8904xe" filled="true" fillcolor="#000000" stroked="false">
                <v:path arrowok="t"/>
                <v:fill type="solid"/>
              </v:shape>
            </v:group>
            <v:group style="position:absolute;left:5201;top:8908;width:10;height:2" coordorigin="5201,8908" coordsize="10,2">
              <v:shape style="position:absolute;left:5201;top:8908;width:10;height:2" coordorigin="5201,8908" coordsize="10,0" path="m5201,8908l5211,8908e" filled="false" stroked="true" strokeweight=".359985pt" strokecolor="#000000">
                <v:path arrowok="t"/>
              </v:shape>
            </v:group>
            <v:group style="position:absolute;left:5201;top:8926;width:59;height:2" coordorigin="5201,8926" coordsize="59,2">
              <v:shape style="position:absolute;left:5201;top:8926;width:59;height:2" coordorigin="5201,8926" coordsize="59,0" path="m5201,8926l5260,8926e" filled="false" stroked="true" strokeweight="1.5pt" strokecolor="#000000">
                <v:path arrowok="t"/>
              </v:shape>
            </v:group>
            <v:group style="position:absolute;left:5201;top:8963;width:59;height:2" coordorigin="5201,8963" coordsize="59,2">
              <v:shape style="position:absolute;left:5201;top:8963;width:59;height:2" coordorigin="5201,8963" coordsize="59,0" path="m5201,8963l5260,8963e" filled="false" stroked="true" strokeweight=".72pt" strokecolor="#000000">
                <v:path arrowok="t"/>
              </v:shape>
            </v:group>
            <v:group style="position:absolute;left:5260;top:8963;width:650;height:2" coordorigin="5260,8963" coordsize="650,2">
              <v:shape style="position:absolute;left:5260;top:8963;width:650;height:2" coordorigin="5260,8963" coordsize="650,0" path="m5260,8963l5909,8963e" filled="false" stroked="true" strokeweight=".72pt" strokecolor="#000000">
                <v:path arrowok="t"/>
              </v:shape>
            </v:group>
            <v:group style="position:absolute;left:5260;top:8926;width:650;height:2" coordorigin="5260,8926" coordsize="650,2">
              <v:shape style="position:absolute;left:5260;top:8926;width:650;height:2" coordorigin="5260,8926" coordsize="650,0" path="m5260,8926l5909,8926e" filled="false" stroked="true" strokeweight="1.5pt" strokecolor="#000000">
                <v:path arrowok="t"/>
              </v:shape>
            </v:group>
            <v:group style="position:absolute;left:5909;top:8693;width:10;height:20" coordorigin="5909,8693" coordsize="10,20">
              <v:shape style="position:absolute;left:5909;top:8693;width:10;height:20" coordorigin="5909,8693" coordsize="10,20" path="m5909,8712l5919,8712,5919,8693,5909,8693,5909,8712xe" filled="true" fillcolor="#000000" stroked="false">
                <v:path arrowok="t"/>
                <v:fill type="solid"/>
              </v:shape>
            </v:group>
            <v:group style="position:absolute;left:5909;top:8712;width:10;height:20" coordorigin="5909,8712" coordsize="10,20">
              <v:shape style="position:absolute;left:5909;top:8712;width:10;height:20" coordorigin="5909,8712" coordsize="10,20" path="m5909,8731l5919,8731,5919,8712,5909,8712,5909,8731xe" filled="true" fillcolor="#000000" stroked="false">
                <v:path arrowok="t"/>
                <v:fill type="solid"/>
              </v:shape>
            </v:group>
            <v:group style="position:absolute;left:5909;top:8731;width:10;height:20" coordorigin="5909,8731" coordsize="10,20">
              <v:shape style="position:absolute;left:5909;top:8731;width:10;height:20" coordorigin="5909,8731" coordsize="10,20" path="m5909,8750l5919,8750,5919,8731,5909,8731,5909,8750xe" filled="true" fillcolor="#000000" stroked="false">
                <v:path arrowok="t"/>
                <v:fill type="solid"/>
              </v:shape>
            </v:group>
            <v:group style="position:absolute;left:5909;top:8750;width:10;height:20" coordorigin="5909,8750" coordsize="10,20">
              <v:shape style="position:absolute;left:5909;top:8750;width:10;height:20" coordorigin="5909,8750" coordsize="10,20" path="m5909,8770l5919,8770,5919,8750,5909,8750,5909,8770xe" filled="true" fillcolor="#000000" stroked="false">
                <v:path arrowok="t"/>
                <v:fill type="solid"/>
              </v:shape>
            </v:group>
            <v:group style="position:absolute;left:5909;top:8770;width:10;height:20" coordorigin="5909,8770" coordsize="10,20">
              <v:shape style="position:absolute;left:5909;top:8770;width:10;height:20" coordorigin="5909,8770" coordsize="10,20" path="m5909,8789l5919,8789,5919,8770,5909,8770,5909,8789xe" filled="true" fillcolor="#000000" stroked="false">
                <v:path arrowok="t"/>
                <v:fill type="solid"/>
              </v:shape>
            </v:group>
            <v:group style="position:absolute;left:5909;top:8789;width:10;height:20" coordorigin="5909,8789" coordsize="10,20">
              <v:shape style="position:absolute;left:5909;top:8789;width:10;height:20" coordorigin="5909,8789" coordsize="10,20" path="m5909,8808l5919,8808,5919,8789,5909,8789,5909,8808xe" filled="true" fillcolor="#000000" stroked="false">
                <v:path arrowok="t"/>
                <v:fill type="solid"/>
              </v:shape>
            </v:group>
            <v:group style="position:absolute;left:5909;top:8808;width:10;height:20" coordorigin="5909,8808" coordsize="10,20">
              <v:shape style="position:absolute;left:5909;top:8808;width:10;height:20" coordorigin="5909,8808" coordsize="10,20" path="m5909,8827l5919,8827,5919,8808,5909,8808,5909,8827xe" filled="true" fillcolor="#000000" stroked="false">
                <v:path arrowok="t"/>
                <v:fill type="solid"/>
              </v:shape>
            </v:group>
            <v:group style="position:absolute;left:5909;top:8827;width:10;height:20" coordorigin="5909,8827" coordsize="10,20">
              <v:shape style="position:absolute;left:5909;top:8827;width:10;height:20" coordorigin="5909,8827" coordsize="10,20" path="m5909,8846l5919,8846,5919,8827,5909,8827,5909,8846xe" filled="true" fillcolor="#000000" stroked="false">
                <v:path arrowok="t"/>
                <v:fill type="solid"/>
              </v:shape>
            </v:group>
            <v:group style="position:absolute;left:5909;top:8846;width:10;height:20" coordorigin="5909,8846" coordsize="10,20">
              <v:shape style="position:absolute;left:5909;top:8846;width:10;height:20" coordorigin="5909,8846" coordsize="10,20" path="m5909,8866l5919,8866,5919,8846,5909,8846,5909,8866xe" filled="true" fillcolor="#000000" stroked="false">
                <v:path arrowok="t"/>
                <v:fill type="solid"/>
              </v:shape>
            </v:group>
            <v:group style="position:absolute;left:5909;top:8866;width:10;height:20" coordorigin="5909,8866" coordsize="10,20">
              <v:shape style="position:absolute;left:5909;top:8866;width:10;height:20" coordorigin="5909,8866" coordsize="10,20" path="m5909,8885l5919,8885,5919,8866,5909,8866,5909,8885xe" filled="true" fillcolor="#000000" stroked="false">
                <v:path arrowok="t"/>
                <v:fill type="solid"/>
              </v:shape>
            </v:group>
            <v:group style="position:absolute;left:5909;top:8885;width:10;height:20" coordorigin="5909,8885" coordsize="10,20">
              <v:shape style="position:absolute;left:5909;top:8885;width:10;height:20" coordorigin="5909,8885" coordsize="10,20" path="m5909,8904l5919,8904,5919,8885,5909,8885,5909,8904xe" filled="true" fillcolor="#000000" stroked="false">
                <v:path arrowok="t"/>
                <v:fill type="solid"/>
              </v:shape>
            </v:group>
            <v:group style="position:absolute;left:5909;top:8908;width:10;height:2" coordorigin="5909,8908" coordsize="10,2">
              <v:shape style="position:absolute;left:5909;top:8908;width:10;height:2" coordorigin="5909,8908" coordsize="10,0" path="m5909,8908l5919,8908e" filled="false" stroked="true" strokeweight=".359985pt" strokecolor="#000000">
                <v:path arrowok="t"/>
              </v:shape>
            </v:group>
            <v:group style="position:absolute;left:5909;top:8926;width:59;height:2" coordorigin="5909,8926" coordsize="59,2">
              <v:shape style="position:absolute;left:5909;top:8926;width:59;height:2" coordorigin="5909,8926" coordsize="59,0" path="m5909,8926l5968,8926e" filled="false" stroked="true" strokeweight="1.5pt" strokecolor="#000000">
                <v:path arrowok="t"/>
              </v:shape>
            </v:group>
            <v:group style="position:absolute;left:5909;top:8963;width:59;height:2" coordorigin="5909,8963" coordsize="59,2">
              <v:shape style="position:absolute;left:5909;top:8963;width:59;height:2" coordorigin="5909,8963" coordsize="59,0" path="m5909,8963l5968,8963e" filled="false" stroked="true" strokeweight=".72pt" strokecolor="#000000">
                <v:path arrowok="t"/>
              </v:shape>
            </v:group>
            <v:group style="position:absolute;left:5968;top:8963;width:510;height:2" coordorigin="5968,8963" coordsize="510,2">
              <v:shape style="position:absolute;left:5968;top:8963;width:510;height:2" coordorigin="5968,8963" coordsize="510,0" path="m5968,8963l6478,8963e" filled="false" stroked="true" strokeweight=".72pt" strokecolor="#000000">
                <v:path arrowok="t"/>
              </v:shape>
            </v:group>
            <v:group style="position:absolute;left:5968;top:8926;width:510;height:2" coordorigin="5968,8926" coordsize="510,2">
              <v:shape style="position:absolute;left:5968;top:8926;width:510;height:2" coordorigin="5968,8926" coordsize="510,0" path="m5968,8926l6478,8926e" filled="false" stroked="true" strokeweight="1.5pt" strokecolor="#000000">
                <v:path arrowok="t"/>
              </v:shape>
            </v:group>
            <v:group style="position:absolute;left:6478;top:8693;width:10;height:20" coordorigin="6478,8693" coordsize="10,20">
              <v:shape style="position:absolute;left:6478;top:8693;width:10;height:20" coordorigin="6478,8693" coordsize="10,20" path="m6478,8712l6488,8712,6488,8693,6478,8693,6478,8712xe" filled="true" fillcolor="#000000" stroked="false">
                <v:path arrowok="t"/>
                <v:fill type="solid"/>
              </v:shape>
            </v:group>
            <v:group style="position:absolute;left:6478;top:8712;width:10;height:20" coordorigin="6478,8712" coordsize="10,20">
              <v:shape style="position:absolute;left:6478;top:8712;width:10;height:20" coordorigin="6478,8712" coordsize="10,20" path="m6478,8731l6488,8731,6488,8712,6478,8712,6478,8731xe" filled="true" fillcolor="#000000" stroked="false">
                <v:path arrowok="t"/>
                <v:fill type="solid"/>
              </v:shape>
            </v:group>
            <v:group style="position:absolute;left:6478;top:8731;width:10;height:20" coordorigin="6478,8731" coordsize="10,20">
              <v:shape style="position:absolute;left:6478;top:8731;width:10;height:20" coordorigin="6478,8731" coordsize="10,20" path="m6478,8750l6488,8750,6488,8731,6478,8731,6478,8750xe" filled="true" fillcolor="#000000" stroked="false">
                <v:path arrowok="t"/>
                <v:fill type="solid"/>
              </v:shape>
            </v:group>
            <v:group style="position:absolute;left:6478;top:8750;width:10;height:20" coordorigin="6478,8750" coordsize="10,20">
              <v:shape style="position:absolute;left:6478;top:8750;width:10;height:20" coordorigin="6478,8750" coordsize="10,20" path="m6478,8770l6488,8770,6488,8750,6478,8750,6478,8770xe" filled="true" fillcolor="#000000" stroked="false">
                <v:path arrowok="t"/>
                <v:fill type="solid"/>
              </v:shape>
            </v:group>
            <v:group style="position:absolute;left:6478;top:8770;width:10;height:20" coordorigin="6478,8770" coordsize="10,20">
              <v:shape style="position:absolute;left:6478;top:8770;width:10;height:20" coordorigin="6478,8770" coordsize="10,20" path="m6478,8789l6488,8789,6488,8770,6478,8770,6478,8789xe" filled="true" fillcolor="#000000" stroked="false">
                <v:path arrowok="t"/>
                <v:fill type="solid"/>
              </v:shape>
            </v:group>
            <v:group style="position:absolute;left:6478;top:8789;width:10;height:20" coordorigin="6478,8789" coordsize="10,20">
              <v:shape style="position:absolute;left:6478;top:8789;width:10;height:20" coordorigin="6478,8789" coordsize="10,20" path="m6478,8808l6488,8808,6488,8789,6478,8789,6478,8808xe" filled="true" fillcolor="#000000" stroked="false">
                <v:path arrowok="t"/>
                <v:fill type="solid"/>
              </v:shape>
            </v:group>
            <v:group style="position:absolute;left:6478;top:8808;width:10;height:20" coordorigin="6478,8808" coordsize="10,20">
              <v:shape style="position:absolute;left:6478;top:8808;width:10;height:20" coordorigin="6478,8808" coordsize="10,20" path="m6478,8827l6488,8827,6488,8808,6478,8808,6478,8827xe" filled="true" fillcolor="#000000" stroked="false">
                <v:path arrowok="t"/>
                <v:fill type="solid"/>
              </v:shape>
            </v:group>
            <v:group style="position:absolute;left:6478;top:8827;width:10;height:20" coordorigin="6478,8827" coordsize="10,20">
              <v:shape style="position:absolute;left:6478;top:8827;width:10;height:20" coordorigin="6478,8827" coordsize="10,20" path="m6478,8846l6488,8846,6488,8827,6478,8827,6478,8846xe" filled="true" fillcolor="#000000" stroked="false">
                <v:path arrowok="t"/>
                <v:fill type="solid"/>
              </v:shape>
            </v:group>
            <v:group style="position:absolute;left:6478;top:8846;width:10;height:20" coordorigin="6478,8846" coordsize="10,20">
              <v:shape style="position:absolute;left:6478;top:8846;width:10;height:20" coordorigin="6478,8846" coordsize="10,20" path="m6478,8866l6488,8866,6488,8846,6478,8846,6478,8866xe" filled="true" fillcolor="#000000" stroked="false">
                <v:path arrowok="t"/>
                <v:fill type="solid"/>
              </v:shape>
            </v:group>
            <v:group style="position:absolute;left:6478;top:8866;width:10;height:20" coordorigin="6478,8866" coordsize="10,20">
              <v:shape style="position:absolute;left:6478;top:8866;width:10;height:20" coordorigin="6478,8866" coordsize="10,20" path="m6478,8885l6488,8885,6488,8866,6478,8866,6478,8885xe" filled="true" fillcolor="#000000" stroked="false">
                <v:path arrowok="t"/>
                <v:fill type="solid"/>
              </v:shape>
            </v:group>
            <v:group style="position:absolute;left:6478;top:8885;width:10;height:20" coordorigin="6478,8885" coordsize="10,20">
              <v:shape style="position:absolute;left:6478;top:8885;width:10;height:20" coordorigin="6478,8885" coordsize="10,20" path="m6478,8904l6488,8904,6488,8885,6478,8885,6478,8904xe" filled="true" fillcolor="#000000" stroked="false">
                <v:path arrowok="t"/>
                <v:fill type="solid"/>
              </v:shape>
            </v:group>
            <v:group style="position:absolute;left:6478;top:8908;width:10;height:2" coordorigin="6478,8908" coordsize="10,2">
              <v:shape style="position:absolute;left:6478;top:8908;width:10;height:2" coordorigin="6478,8908" coordsize="10,0" path="m6478,8908l6488,8908e" filled="false" stroked="true" strokeweight=".359985pt" strokecolor="#000000">
                <v:path arrowok="t"/>
              </v:shape>
            </v:group>
            <v:group style="position:absolute;left:6478;top:8926;width:59;height:2" coordorigin="6478,8926" coordsize="59,2">
              <v:shape style="position:absolute;left:6478;top:8926;width:59;height:2" coordorigin="6478,8926" coordsize="59,0" path="m6478,8926l6537,8926e" filled="false" stroked="true" strokeweight="1.5pt" strokecolor="#000000">
                <v:path arrowok="t"/>
              </v:shape>
            </v:group>
            <v:group style="position:absolute;left:6478;top:8963;width:59;height:2" coordorigin="6478,8963" coordsize="59,2">
              <v:shape style="position:absolute;left:6478;top:8963;width:59;height:2" coordorigin="6478,8963" coordsize="59,0" path="m6478,8963l6537,8963e" filled="false" stroked="true" strokeweight=".72pt" strokecolor="#000000">
                <v:path arrowok="t"/>
              </v:shape>
            </v:group>
            <v:group style="position:absolute;left:6537;top:8963;width:1498;height:2" coordorigin="6537,8963" coordsize="1498,2">
              <v:shape style="position:absolute;left:6537;top:8963;width:1498;height:2" coordorigin="6537,8963" coordsize="1498,0" path="m6537,8963l8034,8963e" filled="false" stroked="true" strokeweight=".72pt" strokecolor="#000000">
                <v:path arrowok="t"/>
              </v:shape>
            </v:group>
            <v:group style="position:absolute;left:6537;top:8926;width:1498;height:2" coordorigin="6537,8926" coordsize="1498,2">
              <v:shape style="position:absolute;left:6537;top:8926;width:1498;height:2" coordorigin="6537,8926" coordsize="1498,0" path="m6537,8926l8034,8926e" filled="false" stroked="true" strokeweight="1.5pt" strokecolor="#000000">
                <v:path arrowok="t"/>
              </v:shape>
            </v:group>
            <v:group style="position:absolute;left:8034;top:8693;width:10;height:20" coordorigin="8034,8693" coordsize="10,20">
              <v:shape style="position:absolute;left:8034;top:8693;width:10;height:20" coordorigin="8034,8693" coordsize="10,20" path="m8034,8712l8044,8712,8044,8693,8034,8693,8034,8712xe" filled="true" fillcolor="#000000" stroked="false">
                <v:path arrowok="t"/>
                <v:fill type="solid"/>
              </v:shape>
            </v:group>
            <v:group style="position:absolute;left:8034;top:8712;width:10;height:20" coordorigin="8034,8712" coordsize="10,20">
              <v:shape style="position:absolute;left:8034;top:8712;width:10;height:20" coordorigin="8034,8712" coordsize="10,20" path="m8034,8731l8044,8731,8044,8712,8034,8712,8034,8731xe" filled="true" fillcolor="#000000" stroked="false">
                <v:path arrowok="t"/>
                <v:fill type="solid"/>
              </v:shape>
            </v:group>
            <v:group style="position:absolute;left:8034;top:8731;width:10;height:20" coordorigin="8034,8731" coordsize="10,20">
              <v:shape style="position:absolute;left:8034;top:8731;width:10;height:20" coordorigin="8034,8731" coordsize="10,20" path="m8034,8750l8044,8750,8044,8731,8034,8731,8034,8750xe" filled="true" fillcolor="#000000" stroked="false">
                <v:path arrowok="t"/>
                <v:fill type="solid"/>
              </v:shape>
            </v:group>
            <v:group style="position:absolute;left:8034;top:8750;width:10;height:20" coordorigin="8034,8750" coordsize="10,20">
              <v:shape style="position:absolute;left:8034;top:8750;width:10;height:20" coordorigin="8034,8750" coordsize="10,20" path="m8034,8770l8044,8770,8044,8750,8034,8750,8034,8770xe" filled="true" fillcolor="#000000" stroked="false">
                <v:path arrowok="t"/>
                <v:fill type="solid"/>
              </v:shape>
            </v:group>
            <v:group style="position:absolute;left:8034;top:8770;width:10;height:20" coordorigin="8034,8770" coordsize="10,20">
              <v:shape style="position:absolute;left:8034;top:8770;width:10;height:20" coordorigin="8034,8770" coordsize="10,20" path="m8034,8789l8044,8789,8044,8770,8034,8770,8034,8789xe" filled="true" fillcolor="#000000" stroked="false">
                <v:path arrowok="t"/>
                <v:fill type="solid"/>
              </v:shape>
            </v:group>
            <v:group style="position:absolute;left:8034;top:8789;width:10;height:20" coordorigin="8034,8789" coordsize="10,20">
              <v:shape style="position:absolute;left:8034;top:8789;width:10;height:20" coordorigin="8034,8789" coordsize="10,20" path="m8034,8808l8044,8808,8044,8789,8034,8789,8034,8808xe" filled="true" fillcolor="#000000" stroked="false">
                <v:path arrowok="t"/>
                <v:fill type="solid"/>
              </v:shape>
            </v:group>
            <v:group style="position:absolute;left:8034;top:8808;width:10;height:20" coordorigin="8034,8808" coordsize="10,20">
              <v:shape style="position:absolute;left:8034;top:8808;width:10;height:20" coordorigin="8034,8808" coordsize="10,20" path="m8034,8827l8044,8827,8044,8808,8034,8808,8034,8827xe" filled="true" fillcolor="#000000" stroked="false">
                <v:path arrowok="t"/>
                <v:fill type="solid"/>
              </v:shape>
            </v:group>
            <v:group style="position:absolute;left:8034;top:8827;width:10;height:20" coordorigin="8034,8827" coordsize="10,20">
              <v:shape style="position:absolute;left:8034;top:8827;width:10;height:20" coordorigin="8034,8827" coordsize="10,20" path="m8034,8846l8044,8846,8044,8827,8034,8827,8034,8846xe" filled="true" fillcolor="#000000" stroked="false">
                <v:path arrowok="t"/>
                <v:fill type="solid"/>
              </v:shape>
            </v:group>
            <v:group style="position:absolute;left:8034;top:8846;width:10;height:20" coordorigin="8034,8846" coordsize="10,20">
              <v:shape style="position:absolute;left:8034;top:8846;width:10;height:20" coordorigin="8034,8846" coordsize="10,20" path="m8034,8866l8044,8866,8044,8846,8034,8846,8034,8866xe" filled="true" fillcolor="#000000" stroked="false">
                <v:path arrowok="t"/>
                <v:fill type="solid"/>
              </v:shape>
            </v:group>
            <v:group style="position:absolute;left:8034;top:8866;width:10;height:20" coordorigin="8034,8866" coordsize="10,20">
              <v:shape style="position:absolute;left:8034;top:8866;width:10;height:20" coordorigin="8034,8866" coordsize="10,20" path="m8034,8885l8044,8885,8044,8866,8034,8866,8034,8885xe" filled="true" fillcolor="#000000" stroked="false">
                <v:path arrowok="t"/>
                <v:fill type="solid"/>
              </v:shape>
            </v:group>
            <v:group style="position:absolute;left:8034;top:8885;width:10;height:20" coordorigin="8034,8885" coordsize="10,20">
              <v:shape style="position:absolute;left:8034;top:8885;width:10;height:20" coordorigin="8034,8885" coordsize="10,20" path="m8034,8904l8044,8904,8044,8885,8034,8885,8034,8904xe" filled="true" fillcolor="#000000" stroked="false">
                <v:path arrowok="t"/>
                <v:fill type="solid"/>
              </v:shape>
            </v:group>
            <v:group style="position:absolute;left:8034;top:8908;width:10;height:2" coordorigin="8034,8908" coordsize="10,2">
              <v:shape style="position:absolute;left:8034;top:8908;width:10;height:2" coordorigin="8034,8908" coordsize="10,0" path="m8034,8908l8044,8908e" filled="false" stroked="true" strokeweight=".359985pt" strokecolor="#000000">
                <v:path arrowok="t"/>
              </v:shape>
            </v:group>
            <v:group style="position:absolute;left:8034;top:8926;width:59;height:2" coordorigin="8034,8926" coordsize="59,2">
              <v:shape style="position:absolute;left:8034;top:8926;width:59;height:2" coordorigin="8034,8926" coordsize="59,0" path="m8034,8926l8093,8926e" filled="false" stroked="true" strokeweight="1.5pt" strokecolor="#000000">
                <v:path arrowok="t"/>
              </v:shape>
            </v:group>
            <v:group style="position:absolute;left:8034;top:8963;width:59;height:2" coordorigin="8034,8963" coordsize="59,2">
              <v:shape style="position:absolute;left:8034;top:8963;width:59;height:2" coordorigin="8034,8963" coordsize="59,0" path="m8034,8963l8093,8963e" filled="false" stroked="true" strokeweight=".72pt" strokecolor="#000000">
                <v:path arrowok="t"/>
              </v:shape>
            </v:group>
            <v:group style="position:absolute;left:8093;top:8963;width:654;height:2" coordorigin="8093,8963" coordsize="654,2">
              <v:shape style="position:absolute;left:8093;top:8963;width:654;height:2" coordorigin="8093,8963" coordsize="654,0" path="m8093,8963l8746,8963e" filled="false" stroked="true" strokeweight=".72pt" strokecolor="#000000">
                <v:path arrowok="t"/>
              </v:shape>
            </v:group>
            <v:group style="position:absolute;left:8093;top:8926;width:654;height:2" coordorigin="8093,8926" coordsize="654,2">
              <v:shape style="position:absolute;left:8093;top:8926;width:654;height:2" coordorigin="8093,8926" coordsize="654,0" path="m8093,8926l8746,8926e" filled="false" stroked="true" strokeweight="1.5pt" strokecolor="#000000">
                <v:path arrowok="t"/>
              </v:shape>
            </v:group>
            <v:group style="position:absolute;left:8746;top:8693;width:10;height:20" coordorigin="8746,8693" coordsize="10,20">
              <v:shape style="position:absolute;left:8746;top:8693;width:10;height:20" coordorigin="8746,8693" coordsize="10,20" path="m8746,8712l8756,8712,8756,8693,8746,8693,8746,8712xe" filled="true" fillcolor="#000000" stroked="false">
                <v:path arrowok="t"/>
                <v:fill type="solid"/>
              </v:shape>
            </v:group>
            <v:group style="position:absolute;left:8746;top:8712;width:10;height:20" coordorigin="8746,8712" coordsize="10,20">
              <v:shape style="position:absolute;left:8746;top:8712;width:10;height:20" coordorigin="8746,8712" coordsize="10,20" path="m8746,8731l8756,8731,8756,8712,8746,8712,8746,8731xe" filled="true" fillcolor="#000000" stroked="false">
                <v:path arrowok="t"/>
                <v:fill type="solid"/>
              </v:shape>
            </v:group>
            <v:group style="position:absolute;left:8746;top:8731;width:10;height:20" coordorigin="8746,8731" coordsize="10,20">
              <v:shape style="position:absolute;left:8746;top:8731;width:10;height:20" coordorigin="8746,8731" coordsize="10,20" path="m8746,8750l8756,8750,8756,8731,8746,8731,8746,8750xe" filled="true" fillcolor="#000000" stroked="false">
                <v:path arrowok="t"/>
                <v:fill type="solid"/>
              </v:shape>
            </v:group>
            <v:group style="position:absolute;left:8746;top:8750;width:10;height:20" coordorigin="8746,8750" coordsize="10,20">
              <v:shape style="position:absolute;left:8746;top:8750;width:10;height:20" coordorigin="8746,8750" coordsize="10,20" path="m8746,8770l8756,8770,8756,8750,8746,8750,8746,8770xe" filled="true" fillcolor="#000000" stroked="false">
                <v:path arrowok="t"/>
                <v:fill type="solid"/>
              </v:shape>
            </v:group>
            <v:group style="position:absolute;left:8746;top:8770;width:10;height:20" coordorigin="8746,8770" coordsize="10,20">
              <v:shape style="position:absolute;left:8746;top:8770;width:10;height:20" coordorigin="8746,8770" coordsize="10,20" path="m8746,8789l8756,8789,8756,8770,8746,8770,8746,8789xe" filled="true" fillcolor="#000000" stroked="false">
                <v:path arrowok="t"/>
                <v:fill type="solid"/>
              </v:shape>
            </v:group>
            <v:group style="position:absolute;left:8746;top:8789;width:10;height:20" coordorigin="8746,8789" coordsize="10,20">
              <v:shape style="position:absolute;left:8746;top:8789;width:10;height:20" coordorigin="8746,8789" coordsize="10,20" path="m8746,8808l8756,8808,8756,8789,8746,8789,8746,8808xe" filled="true" fillcolor="#000000" stroked="false">
                <v:path arrowok="t"/>
                <v:fill type="solid"/>
              </v:shape>
            </v:group>
            <v:group style="position:absolute;left:8746;top:8808;width:10;height:20" coordorigin="8746,8808" coordsize="10,20">
              <v:shape style="position:absolute;left:8746;top:8808;width:10;height:20" coordorigin="8746,8808" coordsize="10,20" path="m8746,8827l8756,8827,8756,8808,8746,8808,8746,8827xe" filled="true" fillcolor="#000000" stroked="false">
                <v:path arrowok="t"/>
                <v:fill type="solid"/>
              </v:shape>
            </v:group>
            <v:group style="position:absolute;left:8746;top:8827;width:10;height:20" coordorigin="8746,8827" coordsize="10,20">
              <v:shape style="position:absolute;left:8746;top:8827;width:10;height:20" coordorigin="8746,8827" coordsize="10,20" path="m8746,8846l8756,8846,8756,8827,8746,8827,8746,8846xe" filled="true" fillcolor="#000000" stroked="false">
                <v:path arrowok="t"/>
                <v:fill type="solid"/>
              </v:shape>
            </v:group>
            <v:group style="position:absolute;left:8746;top:8846;width:10;height:20" coordorigin="8746,8846" coordsize="10,20">
              <v:shape style="position:absolute;left:8746;top:8846;width:10;height:20" coordorigin="8746,8846" coordsize="10,20" path="m8746,8866l8756,8866,8756,8846,8746,8846,8746,8866xe" filled="true" fillcolor="#000000" stroked="false">
                <v:path arrowok="t"/>
                <v:fill type="solid"/>
              </v:shape>
            </v:group>
            <v:group style="position:absolute;left:8746;top:8866;width:10;height:20" coordorigin="8746,8866" coordsize="10,20">
              <v:shape style="position:absolute;left:8746;top:8866;width:10;height:20" coordorigin="8746,8866" coordsize="10,20" path="m8746,8885l8756,8885,8756,8866,8746,8866,8746,8885xe" filled="true" fillcolor="#000000" stroked="false">
                <v:path arrowok="t"/>
                <v:fill type="solid"/>
              </v:shape>
            </v:group>
            <v:group style="position:absolute;left:8746;top:8885;width:10;height:20" coordorigin="8746,8885" coordsize="10,20">
              <v:shape style="position:absolute;left:8746;top:8885;width:10;height:20" coordorigin="8746,8885" coordsize="10,20" path="m8746,8904l8756,8904,8756,8885,8746,8885,8746,8904xe" filled="true" fillcolor="#000000" stroked="false">
                <v:path arrowok="t"/>
                <v:fill type="solid"/>
              </v:shape>
            </v:group>
            <v:group style="position:absolute;left:8746;top:8908;width:10;height:2" coordorigin="8746,8908" coordsize="10,2">
              <v:shape style="position:absolute;left:8746;top:8908;width:10;height:2" coordorigin="8746,8908" coordsize="10,0" path="m8746,8908l8756,8908e" filled="false" stroked="true" strokeweight=".359985pt" strokecolor="#000000">
                <v:path arrowok="t"/>
              </v:shape>
            </v:group>
            <v:group style="position:absolute;left:8746;top:8926;width:59;height:2" coordorigin="8746,8926" coordsize="59,2">
              <v:shape style="position:absolute;left:8746;top:8926;width:59;height:2" coordorigin="8746,8926" coordsize="59,0" path="m8746,8926l8805,8926e" filled="false" stroked="true" strokeweight="1.5pt" strokecolor="#000000">
                <v:path arrowok="t"/>
              </v:shape>
            </v:group>
            <v:group style="position:absolute;left:8746;top:8963;width:59;height:2" coordorigin="8746,8963" coordsize="59,2">
              <v:shape style="position:absolute;left:8746;top:8963;width:59;height:2" coordorigin="8746,8963" coordsize="59,0" path="m8746,8963l8805,8963e" filled="false" stroked="true" strokeweight=".72pt" strokecolor="#000000">
                <v:path arrowok="t"/>
              </v:shape>
            </v:group>
            <v:group style="position:absolute;left:8805;top:8963;width:792;height:2" coordorigin="8805,8963" coordsize="792,2">
              <v:shape style="position:absolute;left:8805;top:8963;width:792;height:2" coordorigin="8805,8963" coordsize="792,0" path="m8805,8963l9597,8963e" filled="false" stroked="true" strokeweight=".72pt" strokecolor="#000000">
                <v:path arrowok="t"/>
              </v:shape>
            </v:group>
            <v:group style="position:absolute;left:8805;top:8926;width:792;height:2" coordorigin="8805,8926" coordsize="792,2">
              <v:shape style="position:absolute;left:8805;top:8926;width:792;height:2" coordorigin="8805,8926" coordsize="792,0" path="m8805,8926l9597,8926e" filled="false" stroked="true" strokeweight="1.5pt" strokecolor="#000000">
                <v:path arrowok="t"/>
              </v:shape>
            </v:group>
            <v:group style="position:absolute;left:9597;top:8693;width:10;height:20" coordorigin="9597,8693" coordsize="10,20">
              <v:shape style="position:absolute;left:9597;top:8693;width:10;height:20" coordorigin="9597,8693" coordsize="10,20" path="m9597,8712l9607,8712,9607,8693,9597,8693,9597,8712xe" filled="true" fillcolor="#000000" stroked="false">
                <v:path arrowok="t"/>
                <v:fill type="solid"/>
              </v:shape>
            </v:group>
            <v:group style="position:absolute;left:9597;top:8712;width:10;height:20" coordorigin="9597,8712" coordsize="10,20">
              <v:shape style="position:absolute;left:9597;top:8712;width:10;height:20" coordorigin="9597,8712" coordsize="10,20" path="m9597,8731l9607,8731,9607,8712,9597,8712,9597,8731xe" filled="true" fillcolor="#000000" stroked="false">
                <v:path arrowok="t"/>
                <v:fill type="solid"/>
              </v:shape>
            </v:group>
            <v:group style="position:absolute;left:9597;top:8731;width:10;height:20" coordorigin="9597,8731" coordsize="10,20">
              <v:shape style="position:absolute;left:9597;top:8731;width:10;height:20" coordorigin="9597,8731" coordsize="10,20" path="m9597,8750l9607,8750,9607,8731,9597,8731,9597,8750xe" filled="true" fillcolor="#000000" stroked="false">
                <v:path arrowok="t"/>
                <v:fill type="solid"/>
              </v:shape>
            </v:group>
            <v:group style="position:absolute;left:9597;top:8750;width:10;height:20" coordorigin="9597,8750" coordsize="10,20">
              <v:shape style="position:absolute;left:9597;top:8750;width:10;height:20" coordorigin="9597,8750" coordsize="10,20" path="m9597,8770l9607,8770,9607,8750,9597,8750,9597,8770xe" filled="true" fillcolor="#000000" stroked="false">
                <v:path arrowok="t"/>
                <v:fill type="solid"/>
              </v:shape>
            </v:group>
            <v:group style="position:absolute;left:9597;top:8770;width:10;height:20" coordorigin="9597,8770" coordsize="10,20">
              <v:shape style="position:absolute;left:9597;top:8770;width:10;height:20" coordorigin="9597,8770" coordsize="10,20" path="m9597,8789l9607,8789,9607,8770,9597,8770,9597,8789xe" filled="true" fillcolor="#000000" stroked="false">
                <v:path arrowok="t"/>
                <v:fill type="solid"/>
              </v:shape>
            </v:group>
            <v:group style="position:absolute;left:9597;top:8789;width:10;height:20" coordorigin="9597,8789" coordsize="10,20">
              <v:shape style="position:absolute;left:9597;top:8789;width:10;height:20" coordorigin="9597,8789" coordsize="10,20" path="m9597,8808l9607,8808,9607,8789,9597,8789,9597,8808xe" filled="true" fillcolor="#000000" stroked="false">
                <v:path arrowok="t"/>
                <v:fill type="solid"/>
              </v:shape>
            </v:group>
            <v:group style="position:absolute;left:9597;top:8808;width:10;height:20" coordorigin="9597,8808" coordsize="10,20">
              <v:shape style="position:absolute;left:9597;top:8808;width:10;height:20" coordorigin="9597,8808" coordsize="10,20" path="m9597,8827l9607,8827,9607,8808,9597,8808,9597,8827xe" filled="true" fillcolor="#000000" stroked="false">
                <v:path arrowok="t"/>
                <v:fill type="solid"/>
              </v:shape>
            </v:group>
            <v:group style="position:absolute;left:9597;top:8827;width:10;height:20" coordorigin="9597,8827" coordsize="10,20">
              <v:shape style="position:absolute;left:9597;top:8827;width:10;height:20" coordorigin="9597,8827" coordsize="10,20" path="m9597,8846l9607,8846,9607,8827,9597,8827,9597,8846xe" filled="true" fillcolor="#000000" stroked="false">
                <v:path arrowok="t"/>
                <v:fill type="solid"/>
              </v:shape>
            </v:group>
            <v:group style="position:absolute;left:9597;top:8846;width:10;height:20" coordorigin="9597,8846" coordsize="10,20">
              <v:shape style="position:absolute;left:9597;top:8846;width:10;height:20" coordorigin="9597,8846" coordsize="10,20" path="m9597,8866l9607,8866,9607,8846,9597,8846,9597,8866xe" filled="true" fillcolor="#000000" stroked="false">
                <v:path arrowok="t"/>
                <v:fill type="solid"/>
              </v:shape>
            </v:group>
            <v:group style="position:absolute;left:9597;top:8866;width:10;height:20" coordorigin="9597,8866" coordsize="10,20">
              <v:shape style="position:absolute;left:9597;top:8866;width:10;height:20" coordorigin="9597,8866" coordsize="10,20" path="m9597,8885l9607,8885,9607,8866,9597,8866,9597,8885xe" filled="true" fillcolor="#000000" stroked="false">
                <v:path arrowok="t"/>
                <v:fill type="solid"/>
              </v:shape>
            </v:group>
            <v:group style="position:absolute;left:9597;top:8885;width:10;height:20" coordorigin="9597,8885" coordsize="10,20">
              <v:shape style="position:absolute;left:9597;top:8885;width:10;height:20" coordorigin="9597,8885" coordsize="10,20" path="m9597,8904l9607,8904,9607,8885,9597,8885,9597,8904xe" filled="true" fillcolor="#000000" stroked="false">
                <v:path arrowok="t"/>
                <v:fill type="solid"/>
              </v:shape>
            </v:group>
            <v:group style="position:absolute;left:9597;top:8908;width:10;height:2" coordorigin="9597,8908" coordsize="10,2">
              <v:shape style="position:absolute;left:9597;top:8908;width:10;height:2" coordorigin="9597,8908" coordsize="10,0" path="m9597,8908l9607,8908e" filled="false" stroked="true" strokeweight=".359985pt" strokecolor="#000000">
                <v:path arrowok="t"/>
              </v:shape>
            </v:group>
            <v:group style="position:absolute;left:9597;top:8926;width:59;height:2" coordorigin="9597,8926" coordsize="59,2">
              <v:shape style="position:absolute;left:9597;top:8926;width:59;height:2" coordorigin="9597,8926" coordsize="59,0" path="m9597,8926l9656,8926e" filled="false" stroked="true" strokeweight="1.5pt" strokecolor="#000000">
                <v:path arrowok="t"/>
              </v:shape>
            </v:group>
            <v:group style="position:absolute;left:9597;top:8963;width:59;height:2" coordorigin="9597,8963" coordsize="59,2">
              <v:shape style="position:absolute;left:9597;top:8963;width:59;height:2" coordorigin="9597,8963" coordsize="59,0" path="m9597,8963l9656,8963e" filled="false" stroked="true" strokeweight=".72pt" strokecolor="#000000">
                <v:path arrowok="t"/>
              </v:shape>
            </v:group>
            <v:group style="position:absolute;left:9656;top:8963;width:790;height:2" coordorigin="9656,8963" coordsize="790,2">
              <v:shape style="position:absolute;left:9656;top:8963;width:790;height:2" coordorigin="9656,8963" coordsize="790,0" path="m9656,8963l10446,8963e" filled="false" stroked="true" strokeweight=".72pt" strokecolor="#000000">
                <v:path arrowok="t"/>
              </v:shape>
            </v:group>
            <v:group style="position:absolute;left:9656;top:8926;width:790;height:2" coordorigin="9656,8926" coordsize="790,2">
              <v:shape style="position:absolute;left:9656;top:8926;width:790;height:2" coordorigin="9656,8926" coordsize="790,0" path="m9656,8926l10446,8926e" filled="false" stroked="true" strokeweight="1.5pt" strokecolor="#000000">
                <v:path arrowok="t"/>
              </v:shape>
            </v:group>
            <v:group style="position:absolute;left:10446;top:8693;width:10;height:20" coordorigin="10446,8693" coordsize="10,20">
              <v:shape style="position:absolute;left:10446;top:8693;width:10;height:20" coordorigin="10446,8693" coordsize="10,20" path="m10446,8712l10455,8712,10455,8693,10446,8693,10446,8712xe" filled="true" fillcolor="#000000" stroked="false">
                <v:path arrowok="t"/>
                <v:fill type="solid"/>
              </v:shape>
            </v:group>
            <v:group style="position:absolute;left:10446;top:8712;width:10;height:20" coordorigin="10446,8712" coordsize="10,20">
              <v:shape style="position:absolute;left:10446;top:8712;width:10;height:20" coordorigin="10446,8712" coordsize="10,20" path="m10446,8731l10455,8731,10455,8712,10446,8712,10446,8731xe" filled="true" fillcolor="#000000" stroked="false">
                <v:path arrowok="t"/>
                <v:fill type="solid"/>
              </v:shape>
            </v:group>
            <v:group style="position:absolute;left:10446;top:8731;width:10;height:20" coordorigin="10446,8731" coordsize="10,20">
              <v:shape style="position:absolute;left:10446;top:8731;width:10;height:20" coordorigin="10446,8731" coordsize="10,20" path="m10446,8750l10455,8750,10455,8731,10446,8731,10446,8750xe" filled="true" fillcolor="#000000" stroked="false">
                <v:path arrowok="t"/>
                <v:fill type="solid"/>
              </v:shape>
            </v:group>
            <v:group style="position:absolute;left:10446;top:8750;width:10;height:20" coordorigin="10446,8750" coordsize="10,20">
              <v:shape style="position:absolute;left:10446;top:8750;width:10;height:20" coordorigin="10446,8750" coordsize="10,20" path="m10446,8770l10455,8770,10455,8750,10446,8750,10446,8770xe" filled="true" fillcolor="#000000" stroked="false">
                <v:path arrowok="t"/>
                <v:fill type="solid"/>
              </v:shape>
            </v:group>
            <v:group style="position:absolute;left:10446;top:8770;width:10;height:20" coordorigin="10446,8770" coordsize="10,20">
              <v:shape style="position:absolute;left:10446;top:8770;width:10;height:20" coordorigin="10446,8770" coordsize="10,20" path="m10446,8789l10455,8789,10455,8770,10446,8770,10446,8789xe" filled="true" fillcolor="#000000" stroked="false">
                <v:path arrowok="t"/>
                <v:fill type="solid"/>
              </v:shape>
            </v:group>
            <v:group style="position:absolute;left:10446;top:8789;width:10;height:20" coordorigin="10446,8789" coordsize="10,20">
              <v:shape style="position:absolute;left:10446;top:8789;width:10;height:20" coordorigin="10446,8789" coordsize="10,20" path="m10446,8808l10455,8808,10455,8789,10446,8789,10446,8808xe" filled="true" fillcolor="#000000" stroked="false">
                <v:path arrowok="t"/>
                <v:fill type="solid"/>
              </v:shape>
            </v:group>
            <v:group style="position:absolute;left:10446;top:8808;width:10;height:20" coordorigin="10446,8808" coordsize="10,20">
              <v:shape style="position:absolute;left:10446;top:8808;width:10;height:20" coordorigin="10446,8808" coordsize="10,20" path="m10446,8827l10455,8827,10455,8808,10446,8808,10446,8827xe" filled="true" fillcolor="#000000" stroked="false">
                <v:path arrowok="t"/>
                <v:fill type="solid"/>
              </v:shape>
            </v:group>
            <v:group style="position:absolute;left:10446;top:8827;width:10;height:20" coordorigin="10446,8827" coordsize="10,20">
              <v:shape style="position:absolute;left:10446;top:8827;width:10;height:20" coordorigin="10446,8827" coordsize="10,20" path="m10446,8846l10455,8846,10455,8827,10446,8827,10446,8846xe" filled="true" fillcolor="#000000" stroked="false">
                <v:path arrowok="t"/>
                <v:fill type="solid"/>
              </v:shape>
            </v:group>
            <v:group style="position:absolute;left:10446;top:8846;width:10;height:20" coordorigin="10446,8846" coordsize="10,20">
              <v:shape style="position:absolute;left:10446;top:8846;width:10;height:20" coordorigin="10446,8846" coordsize="10,20" path="m10446,8866l10455,8866,10455,8846,10446,8846,10446,8866xe" filled="true" fillcolor="#000000" stroked="false">
                <v:path arrowok="t"/>
                <v:fill type="solid"/>
              </v:shape>
            </v:group>
            <v:group style="position:absolute;left:10446;top:8866;width:10;height:20" coordorigin="10446,8866" coordsize="10,20">
              <v:shape style="position:absolute;left:10446;top:8866;width:10;height:20" coordorigin="10446,8866" coordsize="10,20" path="m10446,8885l10455,8885,10455,8866,10446,8866,10446,8885xe" filled="true" fillcolor="#000000" stroked="false">
                <v:path arrowok="t"/>
                <v:fill type="solid"/>
              </v:shape>
            </v:group>
            <v:group style="position:absolute;left:10446;top:8885;width:10;height:20" coordorigin="10446,8885" coordsize="10,20">
              <v:shape style="position:absolute;left:10446;top:8885;width:10;height:20" coordorigin="10446,8885" coordsize="10,20" path="m10446,8904l10455,8904,10455,8885,10446,8885,10446,8904xe" filled="true" fillcolor="#000000" stroked="false">
                <v:path arrowok="t"/>
                <v:fill type="solid"/>
              </v:shape>
            </v:group>
            <v:group style="position:absolute;left:10446;top:8908;width:10;height:2" coordorigin="10446,8908" coordsize="10,2">
              <v:shape style="position:absolute;left:10446;top:8908;width:10;height:2" coordorigin="10446,8908" coordsize="10,0" path="m10446,8908l10455,8908e" filled="false" stroked="true" strokeweight=".359985pt" strokecolor="#000000">
                <v:path arrowok="t"/>
              </v:shape>
            </v:group>
            <v:group style="position:absolute;left:10446;top:8926;width:59;height:2" coordorigin="10446,8926" coordsize="59,2">
              <v:shape style="position:absolute;left:10446;top:8926;width:59;height:2" coordorigin="10446,8926" coordsize="59,0" path="m10446,8926l10504,8926e" filled="false" stroked="true" strokeweight="1.5pt" strokecolor="#000000">
                <v:path arrowok="t"/>
              </v:shape>
            </v:group>
            <v:group style="position:absolute;left:10446;top:8963;width:59;height:2" coordorigin="10446,8963" coordsize="59,2">
              <v:shape style="position:absolute;left:10446;top:8963;width:59;height:2" coordorigin="10446,8963" coordsize="59,0" path="m10446,8963l10504,8963e" filled="false" stroked="true" strokeweight=".72pt" strokecolor="#000000">
                <v:path arrowok="t"/>
              </v:shape>
            </v:group>
            <v:group style="position:absolute;left:10504;top:8963;width:1502;height:2" coordorigin="10504,8963" coordsize="1502,2">
              <v:shape style="position:absolute;left:10504;top:8963;width:1502;height:2" coordorigin="10504,8963" coordsize="1502,0" path="m10504,8963l12006,8963e" filled="false" stroked="true" strokeweight=".72pt" strokecolor="#000000">
                <v:path arrowok="t"/>
              </v:shape>
            </v:group>
            <v:group style="position:absolute;left:10504;top:8926;width:1502;height:2" coordorigin="10504,8926" coordsize="1502,2">
              <v:shape style="position:absolute;left:10504;top:8926;width:1502;height:2" coordorigin="10504,8926" coordsize="1502,0" path="m10504,8926l12006,8926e" filled="false" stroked="true" strokeweight="1.5pt" strokecolor="#000000">
                <v:path arrowok="t"/>
              </v:shape>
            </v:group>
            <v:group style="position:absolute;left:12006;top:8693;width:10;height:20" coordorigin="12006,8693" coordsize="10,20">
              <v:shape style="position:absolute;left:12006;top:8693;width:10;height:20" coordorigin="12006,8693" coordsize="10,20" path="m12006,8712l12015,8712,12015,8693,12006,8693,12006,8712xe" filled="true" fillcolor="#000000" stroked="false">
                <v:path arrowok="t"/>
                <v:fill type="solid"/>
              </v:shape>
            </v:group>
            <v:group style="position:absolute;left:12006;top:8712;width:10;height:20" coordorigin="12006,8712" coordsize="10,20">
              <v:shape style="position:absolute;left:12006;top:8712;width:10;height:20" coordorigin="12006,8712" coordsize="10,20" path="m12006,8731l12015,8731,12015,8712,12006,8712,12006,8731xe" filled="true" fillcolor="#000000" stroked="false">
                <v:path arrowok="t"/>
                <v:fill type="solid"/>
              </v:shape>
            </v:group>
            <v:group style="position:absolute;left:12006;top:8731;width:10;height:20" coordorigin="12006,8731" coordsize="10,20">
              <v:shape style="position:absolute;left:12006;top:8731;width:10;height:20" coordorigin="12006,8731" coordsize="10,20" path="m12006,8750l12015,8750,12015,8731,12006,8731,12006,8750xe" filled="true" fillcolor="#000000" stroked="false">
                <v:path arrowok="t"/>
                <v:fill type="solid"/>
              </v:shape>
            </v:group>
            <v:group style="position:absolute;left:12006;top:8750;width:10;height:20" coordorigin="12006,8750" coordsize="10,20">
              <v:shape style="position:absolute;left:12006;top:8750;width:10;height:20" coordorigin="12006,8750" coordsize="10,20" path="m12006,8770l12015,8770,12015,8750,12006,8750,12006,8770xe" filled="true" fillcolor="#000000" stroked="false">
                <v:path arrowok="t"/>
                <v:fill type="solid"/>
              </v:shape>
            </v:group>
            <v:group style="position:absolute;left:12006;top:8770;width:10;height:20" coordorigin="12006,8770" coordsize="10,20">
              <v:shape style="position:absolute;left:12006;top:8770;width:10;height:20" coordorigin="12006,8770" coordsize="10,20" path="m12006,8789l12015,8789,12015,8770,12006,8770,12006,8789xe" filled="true" fillcolor="#000000" stroked="false">
                <v:path arrowok="t"/>
                <v:fill type="solid"/>
              </v:shape>
            </v:group>
            <v:group style="position:absolute;left:12006;top:8789;width:10;height:20" coordorigin="12006,8789" coordsize="10,20">
              <v:shape style="position:absolute;left:12006;top:8789;width:10;height:20" coordorigin="12006,8789" coordsize="10,20" path="m12006,8808l12015,8808,12015,8789,12006,8789,12006,8808xe" filled="true" fillcolor="#000000" stroked="false">
                <v:path arrowok="t"/>
                <v:fill type="solid"/>
              </v:shape>
            </v:group>
            <v:group style="position:absolute;left:12006;top:8808;width:10;height:20" coordorigin="12006,8808" coordsize="10,20">
              <v:shape style="position:absolute;left:12006;top:8808;width:10;height:20" coordorigin="12006,8808" coordsize="10,20" path="m12006,8827l12015,8827,12015,8808,12006,8808,12006,8827xe" filled="true" fillcolor="#000000" stroked="false">
                <v:path arrowok="t"/>
                <v:fill type="solid"/>
              </v:shape>
            </v:group>
            <v:group style="position:absolute;left:12006;top:8827;width:10;height:20" coordorigin="12006,8827" coordsize="10,20">
              <v:shape style="position:absolute;left:12006;top:8827;width:10;height:20" coordorigin="12006,8827" coordsize="10,20" path="m12006,8846l12015,8846,12015,8827,12006,8827,12006,8846xe" filled="true" fillcolor="#000000" stroked="false">
                <v:path arrowok="t"/>
                <v:fill type="solid"/>
              </v:shape>
            </v:group>
            <v:group style="position:absolute;left:12006;top:8846;width:10;height:20" coordorigin="12006,8846" coordsize="10,20">
              <v:shape style="position:absolute;left:12006;top:8846;width:10;height:20" coordorigin="12006,8846" coordsize="10,20" path="m12006,8866l12015,8866,12015,8846,12006,8846,12006,8866xe" filled="true" fillcolor="#000000" stroked="false">
                <v:path arrowok="t"/>
                <v:fill type="solid"/>
              </v:shape>
            </v:group>
            <v:group style="position:absolute;left:12006;top:8866;width:10;height:20" coordorigin="12006,8866" coordsize="10,20">
              <v:shape style="position:absolute;left:12006;top:8866;width:10;height:20" coordorigin="12006,8866" coordsize="10,20" path="m12006,8885l12015,8885,12015,8866,12006,8866,12006,8885xe" filled="true" fillcolor="#000000" stroked="false">
                <v:path arrowok="t"/>
                <v:fill type="solid"/>
              </v:shape>
            </v:group>
            <v:group style="position:absolute;left:12006;top:8885;width:10;height:20" coordorigin="12006,8885" coordsize="10,20">
              <v:shape style="position:absolute;left:12006;top:8885;width:10;height:20" coordorigin="12006,8885" coordsize="10,20" path="m12006,8904l12015,8904,12015,8885,12006,8885,12006,8904xe" filled="true" fillcolor="#000000" stroked="false">
                <v:path arrowok="t"/>
                <v:fill type="solid"/>
              </v:shape>
            </v:group>
            <v:group style="position:absolute;left:12006;top:8908;width:10;height:2" coordorigin="12006,8908" coordsize="10,2">
              <v:shape style="position:absolute;left:12006;top:8908;width:10;height:2" coordorigin="12006,8908" coordsize="10,0" path="m12006,8908l12015,8908e" filled="false" stroked="true" strokeweight=".359985pt" strokecolor="#000000">
                <v:path arrowok="t"/>
              </v:shape>
            </v:group>
            <v:group style="position:absolute;left:12006;top:8926;width:59;height:2" coordorigin="12006,8926" coordsize="59,2">
              <v:shape style="position:absolute;left:12006;top:8926;width:59;height:2" coordorigin="12006,8926" coordsize="59,0" path="m12006,8926l12064,8926e" filled="false" stroked="true" strokeweight="1.5pt" strokecolor="#000000">
                <v:path arrowok="t"/>
              </v:shape>
            </v:group>
            <v:group style="position:absolute;left:12006;top:8963;width:59;height:2" coordorigin="12006,8963" coordsize="59,2">
              <v:shape style="position:absolute;left:12006;top:8963;width:59;height:2" coordorigin="12006,8963" coordsize="59,0" path="m12006,8963l12064,8963e" filled="false" stroked="true" strokeweight=".72pt" strokecolor="#000000">
                <v:path arrowok="t"/>
              </v:shape>
            </v:group>
            <v:group style="position:absolute;left:12064;top:8963;width:1641;height:2" coordorigin="12064,8963" coordsize="1641,2">
              <v:shape style="position:absolute;left:12064;top:8963;width:1641;height:2" coordorigin="12064,8963" coordsize="1641,0" path="m12064,8963l13705,8963e" filled="false" stroked="true" strokeweight=".72pt" strokecolor="#000000">
                <v:path arrowok="t"/>
              </v:shape>
            </v:group>
            <v:group style="position:absolute;left:12064;top:8926;width:1641;height:2" coordorigin="12064,8926" coordsize="1641,2">
              <v:shape style="position:absolute;left:12064;top:8926;width:1641;height:2" coordorigin="12064,8926" coordsize="1641,0" path="m12064,8926l13705,8926e" filled="false" stroked="true" strokeweight="1.5pt" strokecolor="#000000">
                <v:path arrowok="t"/>
              </v:shape>
            </v:group>
            <v:group style="position:absolute;left:13705;top:8693;width:10;height:20" coordorigin="13705,8693" coordsize="10,20">
              <v:shape style="position:absolute;left:13705;top:8693;width:10;height:20" coordorigin="13705,8693" coordsize="10,20" path="m13705,8712l13714,8712,13714,8693,13705,8693,13705,8712xe" filled="true" fillcolor="#000000" stroked="false">
                <v:path arrowok="t"/>
                <v:fill type="solid"/>
              </v:shape>
            </v:group>
            <v:group style="position:absolute;left:13705;top:8712;width:10;height:20" coordorigin="13705,8712" coordsize="10,20">
              <v:shape style="position:absolute;left:13705;top:8712;width:10;height:20" coordorigin="13705,8712" coordsize="10,20" path="m13705,8731l13714,8731,13714,8712,13705,8712,13705,8731xe" filled="true" fillcolor="#000000" stroked="false">
                <v:path arrowok="t"/>
                <v:fill type="solid"/>
              </v:shape>
            </v:group>
            <v:group style="position:absolute;left:13705;top:8731;width:10;height:20" coordorigin="13705,8731" coordsize="10,20">
              <v:shape style="position:absolute;left:13705;top:8731;width:10;height:20" coordorigin="13705,8731" coordsize="10,20" path="m13705,8750l13714,8750,13714,8731,13705,8731,13705,8750xe" filled="true" fillcolor="#000000" stroked="false">
                <v:path arrowok="t"/>
                <v:fill type="solid"/>
              </v:shape>
            </v:group>
            <v:group style="position:absolute;left:13705;top:8750;width:10;height:20" coordorigin="13705,8750" coordsize="10,20">
              <v:shape style="position:absolute;left:13705;top:8750;width:10;height:20" coordorigin="13705,8750" coordsize="10,20" path="m13705,8770l13714,8770,13714,8750,13705,8750,13705,8770xe" filled="true" fillcolor="#000000" stroked="false">
                <v:path arrowok="t"/>
                <v:fill type="solid"/>
              </v:shape>
            </v:group>
            <v:group style="position:absolute;left:13705;top:8770;width:10;height:20" coordorigin="13705,8770" coordsize="10,20">
              <v:shape style="position:absolute;left:13705;top:8770;width:10;height:20" coordorigin="13705,8770" coordsize="10,20" path="m13705,8789l13714,8789,13714,8770,13705,8770,13705,8789xe" filled="true" fillcolor="#000000" stroked="false">
                <v:path arrowok="t"/>
                <v:fill type="solid"/>
              </v:shape>
            </v:group>
            <v:group style="position:absolute;left:13705;top:8789;width:10;height:20" coordorigin="13705,8789" coordsize="10,20">
              <v:shape style="position:absolute;left:13705;top:8789;width:10;height:20" coordorigin="13705,8789" coordsize="10,20" path="m13705,8808l13714,8808,13714,8789,13705,8789,13705,8808xe" filled="true" fillcolor="#000000" stroked="false">
                <v:path arrowok="t"/>
                <v:fill type="solid"/>
              </v:shape>
            </v:group>
            <v:group style="position:absolute;left:13705;top:8808;width:10;height:20" coordorigin="13705,8808" coordsize="10,20">
              <v:shape style="position:absolute;left:13705;top:8808;width:10;height:20" coordorigin="13705,8808" coordsize="10,20" path="m13705,8827l13714,8827,13714,8808,13705,8808,13705,8827xe" filled="true" fillcolor="#000000" stroked="false">
                <v:path arrowok="t"/>
                <v:fill type="solid"/>
              </v:shape>
            </v:group>
            <v:group style="position:absolute;left:13705;top:8827;width:10;height:20" coordorigin="13705,8827" coordsize="10,20">
              <v:shape style="position:absolute;left:13705;top:8827;width:10;height:20" coordorigin="13705,8827" coordsize="10,20" path="m13705,8846l13714,8846,13714,8827,13705,8827,13705,8846xe" filled="true" fillcolor="#000000" stroked="false">
                <v:path arrowok="t"/>
                <v:fill type="solid"/>
              </v:shape>
            </v:group>
            <v:group style="position:absolute;left:13705;top:8846;width:10;height:20" coordorigin="13705,8846" coordsize="10,20">
              <v:shape style="position:absolute;left:13705;top:8846;width:10;height:20" coordorigin="13705,8846" coordsize="10,20" path="m13705,8866l13714,8866,13714,8846,13705,8846,13705,8866xe" filled="true" fillcolor="#000000" stroked="false">
                <v:path arrowok="t"/>
                <v:fill type="solid"/>
              </v:shape>
            </v:group>
            <v:group style="position:absolute;left:13705;top:8866;width:10;height:20" coordorigin="13705,8866" coordsize="10,20">
              <v:shape style="position:absolute;left:13705;top:8866;width:10;height:20" coordorigin="13705,8866" coordsize="10,20" path="m13705,8885l13714,8885,13714,8866,13705,8866,13705,8885xe" filled="true" fillcolor="#000000" stroked="false">
                <v:path arrowok="t"/>
                <v:fill type="solid"/>
              </v:shape>
            </v:group>
            <v:group style="position:absolute;left:13705;top:8885;width:10;height:20" coordorigin="13705,8885" coordsize="10,20">
              <v:shape style="position:absolute;left:13705;top:8885;width:10;height:20" coordorigin="13705,8885" coordsize="10,20" path="m13705,8904l13714,8904,13714,8885,13705,8885,13705,8904xe" filled="true" fillcolor="#000000" stroked="false">
                <v:path arrowok="t"/>
                <v:fill type="solid"/>
              </v:shape>
            </v:group>
            <v:group style="position:absolute;left:13705;top:8908;width:10;height:2" coordorigin="13705,8908" coordsize="10,2">
              <v:shape style="position:absolute;left:13705;top:8908;width:10;height:2" coordorigin="13705,8908" coordsize="10,0" path="m13705,8908l13714,8908e" filled="false" stroked="true" strokeweight=".359985pt" strokecolor="#000000">
                <v:path arrowok="t"/>
              </v:shape>
            </v:group>
            <v:group style="position:absolute;left:13705;top:8926;width:59;height:2" coordorigin="13705,8926" coordsize="59,2">
              <v:shape style="position:absolute;left:13705;top:8926;width:59;height:2" coordorigin="13705,8926" coordsize="59,0" path="m13705,8926l13764,8926e" filled="false" stroked="true" strokeweight="1.5pt" strokecolor="#000000">
                <v:path arrowok="t"/>
              </v:shape>
            </v:group>
            <v:group style="position:absolute;left:13705;top:8963;width:59;height:2" coordorigin="13705,8963" coordsize="59,2">
              <v:shape style="position:absolute;left:13705;top:8963;width:59;height:2" coordorigin="13705,8963" coordsize="59,0" path="m13705,8963l13764,8963e" filled="false" stroked="true" strokeweight=".72pt" strokecolor="#000000">
                <v:path arrowok="t"/>
              </v:shape>
            </v:group>
            <v:group style="position:absolute;left:13764;top:8963;width:1650;height:2" coordorigin="13764,8963" coordsize="1650,2">
              <v:shape style="position:absolute;left:13764;top:8963;width:1650;height:2" coordorigin="13764,8963" coordsize="1650,0" path="m13764,8963l15413,8963e" filled="false" stroked="true" strokeweight=".72pt" strokecolor="#000000">
                <v:path arrowok="t"/>
              </v:shape>
            </v:group>
            <v:group style="position:absolute;left:13764;top:8926;width:1650;height:2" coordorigin="13764,8926" coordsize="1650,2">
              <v:shape style="position:absolute;left:13764;top:8926;width:1650;height:2" coordorigin="13764,8926" coordsize="1650,0" path="m13764,8926l15413,8926e" filled="false" stroked="true" strokeweight="1.5pt" strokecolor="#000000">
                <v:path arrowok="t"/>
              </v:shape>
            </v:group>
            <w10:wrap type="none"/>
          </v:group>
        </w:pict>
      </w:r>
      <w:r>
        <w:rPr>
          <w:rFonts w:ascii="宋体" w:hAnsi="宋体" w:cs="宋体" w:eastAsia="宋体" w:hint="default"/>
          <w:w w:val="95"/>
          <w:position w:val="2"/>
          <w:sz w:val="13"/>
          <w:szCs w:val="13"/>
        </w:rPr>
        <w:t>（一）综合收益总额</w:t>
        <w:tab/>
      </w:r>
      <w:r>
        <w:rPr>
          <w:rFonts w:ascii="宋体" w:hAnsi="宋体" w:cs="宋体" w:eastAsia="宋体" w:hint="default"/>
          <w:sz w:val="15"/>
          <w:szCs w:val="15"/>
        </w:rPr>
        <w:t>-</w:t>
        <w:tab/>
        <w:t>-</w:t>
        <w:tab/>
        <w:t>-</w:t>
        <w:tab/>
        <w:t>-</w:t>
        <w:tab/>
        <w:t>-</w:t>
        <w:tab/>
        <w:t>-</w:t>
        <w:tab/>
        <w:t>-</w:t>
        <w:tab/>
        <w:t>-</w:t>
        <w:tab/>
        <w:t>-</w:t>
        <w:tab/>
      </w:r>
      <w:r>
        <w:rPr>
          <w:rFonts w:ascii="宋体" w:hAnsi="宋体" w:cs="宋体" w:eastAsia="宋体" w:hint="default"/>
          <w:spacing w:val="-1"/>
          <w:sz w:val="15"/>
          <w:szCs w:val="15"/>
        </w:rPr>
        <w:t>135,635,874.49</w:t>
        <w:tab/>
      </w:r>
      <w:r>
        <w:rPr>
          <w:rFonts w:ascii="宋体" w:hAnsi="宋体" w:cs="宋体" w:eastAsia="宋体" w:hint="default"/>
          <w:b/>
          <w:bCs/>
          <w:sz w:val="15"/>
          <w:szCs w:val="15"/>
        </w:rPr>
        <w:t>135,635,874.49</w:t>
      </w:r>
      <w:r>
        <w:rPr>
          <w:rFonts w:ascii="宋体" w:hAnsi="宋体" w:cs="宋体" w:eastAsia="宋体" w:hint="default"/>
          <w:sz w:val="15"/>
          <w:szCs w:val="15"/>
        </w:rPr>
      </w:r>
    </w:p>
    <w:p>
      <w:pPr>
        <w:tabs>
          <w:tab w:pos="2597" w:val="left" w:leader="none"/>
          <w:tab w:pos="4043" w:val="left" w:leader="none"/>
          <w:tab w:pos="4750" w:val="left" w:leader="none"/>
          <w:tab w:pos="5320" w:val="left" w:leader="none"/>
          <w:tab w:pos="5977" w:val="left" w:leader="none"/>
          <w:tab w:pos="7588" w:val="left" w:leader="none"/>
          <w:tab w:pos="8439" w:val="left" w:leader="none"/>
          <w:tab w:pos="9287" w:val="left" w:leader="none"/>
          <w:tab w:pos="10846" w:val="left" w:leader="none"/>
          <w:tab w:pos="12547" w:val="left" w:leader="none"/>
          <w:tab w:pos="13341" w:val="left" w:leader="none"/>
        </w:tabs>
        <w:spacing w:before="59"/>
        <w:ind w:left="255"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（二）所有者投入和减少资本</w:t>
        <w:tab/>
      </w:r>
      <w:r>
        <w:rPr>
          <w:rFonts w:ascii="宋体" w:hAnsi="宋体" w:cs="宋体" w:eastAsia="宋体" w:hint="default"/>
          <w:spacing w:val="-1"/>
          <w:sz w:val="15"/>
          <w:szCs w:val="15"/>
        </w:rPr>
        <w:t>7,914,137.00</w:t>
        <w:tab/>
      </w:r>
      <w:r>
        <w:rPr>
          <w:rFonts w:ascii="宋体" w:hAnsi="宋体" w:cs="宋体" w:eastAsia="宋体" w:hint="default"/>
          <w:sz w:val="15"/>
          <w:szCs w:val="15"/>
        </w:rPr>
        <w:t>-</w:t>
        <w:tab/>
        <w:t>-</w:t>
        <w:tab/>
        <w:t>-</w:t>
        <w:tab/>
      </w:r>
      <w:r>
        <w:rPr>
          <w:rFonts w:ascii="宋体" w:hAnsi="宋体" w:cs="宋体" w:eastAsia="宋体" w:hint="default"/>
          <w:spacing w:val="-1"/>
          <w:sz w:val="15"/>
          <w:szCs w:val="15"/>
        </w:rPr>
        <w:t>73,446,539.82</w:t>
        <w:tab/>
      </w:r>
      <w:r>
        <w:rPr>
          <w:rFonts w:ascii="宋体" w:hAnsi="宋体" w:cs="宋体" w:eastAsia="宋体" w:hint="default"/>
          <w:sz w:val="15"/>
          <w:szCs w:val="15"/>
        </w:rPr>
        <w:t>-</w:t>
        <w:tab/>
        <w:t>-</w:t>
        <w:tab/>
        <w:t>-</w:t>
        <w:tab/>
        <w:t>-</w:t>
        <w:tab/>
        <w:t>-</w:t>
        <w:tab/>
      </w:r>
      <w:r>
        <w:rPr>
          <w:rFonts w:ascii="宋体" w:hAnsi="宋体" w:cs="宋体" w:eastAsia="宋体" w:hint="default"/>
          <w:b/>
          <w:bCs/>
          <w:sz w:val="15"/>
          <w:szCs w:val="15"/>
        </w:rPr>
        <w:t>81,360,676.82</w:t>
      </w:r>
      <w:r>
        <w:rPr>
          <w:rFonts w:ascii="宋体" w:hAnsi="宋体" w:cs="宋体" w:eastAsia="宋体" w:hint="default"/>
          <w:sz w:val="15"/>
          <w:szCs w:val="15"/>
        </w:rPr>
      </w:r>
    </w:p>
    <w:p>
      <w:pPr>
        <w:tabs>
          <w:tab w:pos="2597" w:val="left" w:leader="none"/>
          <w:tab w:pos="4043" w:val="left" w:leader="none"/>
          <w:tab w:pos="4750" w:val="left" w:leader="none"/>
          <w:tab w:pos="5320" w:val="left" w:leader="none"/>
          <w:tab w:pos="5977" w:val="left" w:leader="none"/>
          <w:tab w:pos="7588" w:val="left" w:leader="none"/>
          <w:tab w:pos="8439" w:val="left" w:leader="none"/>
          <w:tab w:pos="9287" w:val="left" w:leader="none"/>
          <w:tab w:pos="10846" w:val="left" w:leader="none"/>
          <w:tab w:pos="12547" w:val="left" w:leader="none"/>
          <w:tab w:pos="13341" w:val="left" w:leader="none"/>
        </w:tabs>
        <w:spacing w:before="58"/>
        <w:ind w:left="255" w:right="0" w:firstLine="0"/>
        <w:jc w:val="left"/>
        <w:rPr>
          <w:rFonts w:ascii="宋体" w:hAnsi="宋体" w:cs="宋体" w:eastAsia="宋体" w:hint="default"/>
          <w:sz w:val="15"/>
          <w:szCs w:val="15"/>
        </w:rPr>
      </w:pPr>
      <w:r>
        <w:rPr>
          <w:rFonts w:ascii="Times New Roman" w:hAnsi="Times New Roman" w:cs="Times New Roman" w:eastAsia="Times New Roman" w:hint="default"/>
          <w:position w:val="2"/>
          <w:sz w:val="13"/>
          <w:szCs w:val="13"/>
        </w:rPr>
        <w:t>1.</w:t>
      </w:r>
      <w:r>
        <w:rPr>
          <w:rFonts w:ascii="Times New Roman" w:hAnsi="Times New Roman" w:cs="Times New Roman" w:eastAsia="Times New Roman" w:hint="default"/>
          <w:spacing w:val="30"/>
          <w:position w:val="2"/>
          <w:sz w:val="13"/>
          <w:szCs w:val="13"/>
        </w:rPr>
        <w:t> </w:t>
      </w:r>
      <w:r>
        <w:rPr>
          <w:rFonts w:ascii="宋体" w:hAnsi="宋体" w:cs="宋体" w:eastAsia="宋体" w:hint="default"/>
          <w:position w:val="2"/>
          <w:sz w:val="13"/>
          <w:szCs w:val="13"/>
        </w:rPr>
        <w:t>股东投入普通股</w:t>
        <w:tab/>
      </w:r>
      <w:r>
        <w:rPr>
          <w:rFonts w:ascii="宋体" w:hAnsi="宋体" w:cs="宋体" w:eastAsia="宋体" w:hint="default"/>
          <w:spacing w:val="-1"/>
          <w:sz w:val="15"/>
          <w:szCs w:val="15"/>
        </w:rPr>
        <w:t>7,914,137.00</w:t>
        <w:tab/>
      </w:r>
      <w:r>
        <w:rPr>
          <w:rFonts w:ascii="宋体" w:hAnsi="宋体" w:cs="宋体" w:eastAsia="宋体" w:hint="default"/>
          <w:sz w:val="15"/>
          <w:szCs w:val="15"/>
        </w:rPr>
        <w:t>-</w:t>
        <w:tab/>
        <w:t>-</w:t>
        <w:tab/>
        <w:t>-</w:t>
        <w:tab/>
      </w:r>
      <w:r>
        <w:rPr>
          <w:rFonts w:ascii="宋体" w:hAnsi="宋体" w:cs="宋体" w:eastAsia="宋体" w:hint="default"/>
          <w:spacing w:val="-1"/>
          <w:sz w:val="15"/>
          <w:szCs w:val="15"/>
        </w:rPr>
        <w:t>81,293,338.37</w:t>
        <w:tab/>
      </w:r>
      <w:r>
        <w:rPr>
          <w:rFonts w:ascii="宋体" w:hAnsi="宋体" w:cs="宋体" w:eastAsia="宋体" w:hint="default"/>
          <w:sz w:val="15"/>
          <w:szCs w:val="15"/>
        </w:rPr>
        <w:t>-</w:t>
        <w:tab/>
        <w:t>-</w:t>
        <w:tab/>
        <w:t>-</w:t>
        <w:tab/>
        <w:t>-</w:t>
        <w:tab/>
        <w:t>-</w:t>
        <w:tab/>
      </w:r>
      <w:r>
        <w:rPr>
          <w:rFonts w:ascii="宋体" w:hAnsi="宋体" w:cs="宋体" w:eastAsia="宋体" w:hint="default"/>
          <w:b/>
          <w:bCs/>
          <w:sz w:val="15"/>
          <w:szCs w:val="15"/>
        </w:rPr>
        <w:t>89,207,475.37</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2547" w:val="left" w:leader="none"/>
          <w:tab w:pos="14249" w:val="left" w:leader="none"/>
        </w:tabs>
        <w:spacing w:before="59"/>
        <w:ind w:left="255" w:right="0" w:firstLine="0"/>
        <w:jc w:val="left"/>
        <w:rPr>
          <w:rFonts w:ascii="宋体" w:hAnsi="宋体" w:cs="宋体" w:eastAsia="宋体" w:hint="default"/>
          <w:sz w:val="15"/>
          <w:szCs w:val="15"/>
        </w:rPr>
      </w:pPr>
      <w:r>
        <w:rPr>
          <w:rFonts w:ascii="Times New Roman" w:hAnsi="Times New Roman" w:cs="Times New Roman" w:eastAsia="Times New Roman" w:hint="default"/>
          <w:sz w:val="13"/>
          <w:szCs w:val="13"/>
        </w:rPr>
        <w:t>2.</w:t>
      </w:r>
      <w:r>
        <w:rPr>
          <w:rFonts w:ascii="Times New Roman" w:hAnsi="Times New Roman" w:cs="Times New Roman" w:eastAsia="Times New Roman" w:hint="default"/>
          <w:spacing w:val="30"/>
          <w:sz w:val="13"/>
          <w:szCs w:val="13"/>
        </w:rPr>
        <w:t> </w:t>
      </w:r>
      <w:r>
        <w:rPr>
          <w:rFonts w:ascii="宋体" w:hAnsi="宋体" w:cs="宋体" w:eastAsia="宋体" w:hint="default"/>
          <w:sz w:val="13"/>
          <w:szCs w:val="13"/>
        </w:rPr>
        <w:t>其他权益工具持有者投入资本</w:t>
        <w:tab/>
      </w:r>
      <w:r>
        <w:rPr>
          <w:rFonts w:ascii="宋体" w:hAnsi="宋体" w:cs="宋体" w:eastAsia="宋体" w:hint="default"/>
          <w:position w:val="-1"/>
          <w:sz w:val="15"/>
          <w:szCs w:val="15"/>
        </w:rPr>
        <w:t>-</w:t>
        <w:tab/>
        <w:t>-</w:t>
        <w:tab/>
        <w:t>-</w:t>
        <w:tab/>
        <w:t>-</w:t>
        <w:tab/>
        <w:t>-</w:t>
        <w:tab/>
        <w:t>-</w:t>
        <w:tab/>
        <w:t>-</w:t>
        <w:tab/>
        <w:t>-</w:t>
        <w:tab/>
        <w:t>-</w:t>
        <w:tab/>
        <w:t>-</w:t>
        <w:tab/>
      </w:r>
      <w:r>
        <w:rPr>
          <w:rFonts w:ascii="宋体" w:hAnsi="宋体" w:cs="宋体" w:eastAsia="宋体" w:hint="default"/>
          <w:b/>
          <w:bCs/>
          <w:position w:val="-1"/>
          <w:sz w:val="15"/>
          <w:szCs w:val="15"/>
        </w:rPr>
        <w:t>-</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5902" w:val="left" w:leader="none"/>
          <w:tab w:pos="7588" w:val="left" w:leader="none"/>
          <w:tab w:pos="8439" w:val="left" w:leader="none"/>
          <w:tab w:pos="9287" w:val="left" w:leader="none"/>
          <w:tab w:pos="10846" w:val="left" w:leader="none"/>
          <w:tab w:pos="12547" w:val="left" w:leader="none"/>
          <w:tab w:pos="13266" w:val="left" w:leader="none"/>
        </w:tabs>
        <w:spacing w:before="58"/>
        <w:ind w:left="255" w:right="0" w:firstLine="0"/>
        <w:jc w:val="left"/>
        <w:rPr>
          <w:rFonts w:ascii="宋体" w:hAnsi="宋体" w:cs="宋体" w:eastAsia="宋体" w:hint="default"/>
          <w:sz w:val="15"/>
          <w:szCs w:val="15"/>
        </w:rPr>
      </w:pPr>
      <w:r>
        <w:rPr>
          <w:rFonts w:ascii="Times New Roman" w:hAnsi="Times New Roman" w:cs="Times New Roman" w:eastAsia="Times New Roman" w:hint="default"/>
          <w:w w:val="95"/>
          <w:position w:val="2"/>
          <w:sz w:val="13"/>
          <w:szCs w:val="13"/>
        </w:rPr>
        <w:t>3</w:t>
      </w:r>
      <w:r>
        <w:rPr>
          <w:rFonts w:ascii="宋体" w:hAnsi="宋体" w:cs="宋体" w:eastAsia="宋体" w:hint="default"/>
          <w:w w:val="95"/>
          <w:position w:val="2"/>
          <w:sz w:val="13"/>
          <w:szCs w:val="13"/>
        </w:rPr>
        <w:t>．股份支付计入股东权益的金额</w:t>
        <w:tab/>
      </w:r>
      <w:r>
        <w:rPr>
          <w:rFonts w:ascii="宋体" w:hAnsi="宋体" w:cs="宋体" w:eastAsia="宋体" w:hint="default"/>
          <w:sz w:val="15"/>
          <w:szCs w:val="15"/>
        </w:rPr>
        <w:t>-</w:t>
        <w:tab/>
        <w:t>-</w:t>
        <w:tab/>
        <w:t>-</w:t>
        <w:tab/>
        <w:t>-</w:t>
        <w:tab/>
      </w:r>
      <w:r>
        <w:rPr>
          <w:rFonts w:ascii="宋体" w:hAnsi="宋体" w:cs="宋体" w:eastAsia="宋体" w:hint="default"/>
          <w:spacing w:val="-1"/>
          <w:sz w:val="15"/>
          <w:szCs w:val="15"/>
        </w:rPr>
        <w:t>-11,171,068.20</w:t>
        <w:tab/>
      </w:r>
      <w:r>
        <w:rPr>
          <w:rFonts w:ascii="宋体" w:hAnsi="宋体" w:cs="宋体" w:eastAsia="宋体" w:hint="default"/>
          <w:sz w:val="15"/>
          <w:szCs w:val="15"/>
        </w:rPr>
        <w:t>-</w:t>
        <w:tab/>
        <w:t>-</w:t>
        <w:tab/>
        <w:t>-</w:t>
        <w:tab/>
        <w:t>-</w:t>
        <w:tab/>
        <w:t>-</w:t>
        <w:tab/>
      </w:r>
      <w:r>
        <w:rPr>
          <w:rFonts w:ascii="宋体" w:hAnsi="宋体" w:cs="宋体" w:eastAsia="宋体" w:hint="default"/>
          <w:b/>
          <w:bCs/>
          <w:sz w:val="15"/>
          <w:szCs w:val="15"/>
        </w:rPr>
        <w:t>-11,171,068.20</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052" w:val="left" w:leader="none"/>
          <w:tab w:pos="7588" w:val="left" w:leader="none"/>
          <w:tab w:pos="8439" w:val="left" w:leader="none"/>
          <w:tab w:pos="9287" w:val="left" w:leader="none"/>
          <w:tab w:pos="10846" w:val="left" w:leader="none"/>
          <w:tab w:pos="12547" w:val="left" w:leader="none"/>
          <w:tab w:pos="13417" w:val="left" w:leader="none"/>
        </w:tabs>
        <w:spacing w:before="59"/>
        <w:ind w:left="255" w:right="0" w:firstLine="0"/>
        <w:jc w:val="left"/>
        <w:rPr>
          <w:rFonts w:ascii="宋体" w:hAnsi="宋体" w:cs="宋体" w:eastAsia="宋体" w:hint="default"/>
          <w:sz w:val="15"/>
          <w:szCs w:val="15"/>
        </w:rPr>
      </w:pPr>
      <w:r>
        <w:rPr>
          <w:rFonts w:ascii="Times New Roman" w:hAnsi="Times New Roman" w:cs="Times New Roman" w:eastAsia="Times New Roman" w:hint="default"/>
          <w:w w:val="95"/>
          <w:position w:val="2"/>
          <w:sz w:val="13"/>
          <w:szCs w:val="13"/>
        </w:rPr>
        <w:t>4</w:t>
      </w:r>
      <w:r>
        <w:rPr>
          <w:rFonts w:ascii="宋体" w:hAnsi="宋体" w:cs="宋体" w:eastAsia="宋体" w:hint="default"/>
          <w:w w:val="95"/>
          <w:position w:val="2"/>
          <w:sz w:val="13"/>
          <w:szCs w:val="13"/>
        </w:rPr>
        <w:t>．其他</w:t>
        <w:tab/>
      </w:r>
      <w:r>
        <w:rPr>
          <w:rFonts w:ascii="宋体" w:hAnsi="宋体" w:cs="宋体" w:eastAsia="宋体" w:hint="default"/>
          <w:sz w:val="15"/>
          <w:szCs w:val="15"/>
        </w:rPr>
        <w:t>-</w:t>
        <w:tab/>
        <w:t>-</w:t>
        <w:tab/>
        <w:t>-</w:t>
        <w:tab/>
        <w:t>-</w:t>
        <w:tab/>
      </w:r>
      <w:r>
        <w:rPr>
          <w:rFonts w:ascii="宋体" w:hAnsi="宋体" w:cs="宋体" w:eastAsia="宋体" w:hint="default"/>
          <w:spacing w:val="-1"/>
          <w:sz w:val="15"/>
          <w:szCs w:val="15"/>
        </w:rPr>
        <w:t>3,324,269.65</w:t>
        <w:tab/>
      </w:r>
      <w:r>
        <w:rPr>
          <w:rFonts w:ascii="宋体" w:hAnsi="宋体" w:cs="宋体" w:eastAsia="宋体" w:hint="default"/>
          <w:sz w:val="15"/>
          <w:szCs w:val="15"/>
        </w:rPr>
        <w:t>-</w:t>
        <w:tab/>
        <w:t>-</w:t>
        <w:tab/>
        <w:t>-</w:t>
        <w:tab/>
        <w:t>-</w:t>
        <w:tab/>
        <w:t>-</w:t>
        <w:tab/>
      </w:r>
      <w:r>
        <w:rPr>
          <w:rFonts w:ascii="宋体" w:hAnsi="宋体" w:cs="宋体" w:eastAsia="宋体" w:hint="default"/>
          <w:b/>
          <w:bCs/>
          <w:sz w:val="15"/>
          <w:szCs w:val="15"/>
        </w:rPr>
        <w:t>3,324,269.65</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9946" w:val="left" w:leader="none"/>
          <w:tab w:pos="11571" w:val="left" w:leader="none"/>
          <w:tab w:pos="13266" w:val="left" w:leader="none"/>
        </w:tabs>
        <w:spacing w:before="30"/>
        <w:ind w:left="255"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（三）利润分配</w:t>
        <w:tab/>
      </w:r>
      <w:r>
        <w:rPr>
          <w:rFonts w:ascii="宋体" w:hAnsi="宋体" w:cs="宋体" w:eastAsia="宋体" w:hint="default"/>
          <w:sz w:val="15"/>
          <w:szCs w:val="15"/>
        </w:rPr>
        <w:t>-</w:t>
        <w:tab/>
        <w:t>-</w:t>
        <w:tab/>
        <w:t>-</w:t>
        <w:tab/>
        <w:t>-</w:t>
        <w:tab/>
        <w:t>-</w:t>
        <w:tab/>
        <w:t>-</w:t>
        <w:tab/>
        <w:t>-</w:t>
        <w:tab/>
        <w:t>-</w:t>
        <w:tab/>
      </w:r>
      <w:r>
        <w:rPr>
          <w:rFonts w:ascii="宋体" w:hAnsi="宋体" w:cs="宋体" w:eastAsia="宋体" w:hint="default"/>
          <w:spacing w:val="-1"/>
          <w:sz w:val="15"/>
          <w:szCs w:val="15"/>
        </w:rPr>
        <w:t>13,563,587.45</w:t>
        <w:tab/>
        <w:t>-47,609,583.40</w:t>
        <w:tab/>
      </w:r>
      <w:r>
        <w:rPr>
          <w:rFonts w:ascii="宋体" w:hAnsi="宋体" w:cs="宋体" w:eastAsia="宋体" w:hint="default"/>
          <w:b/>
          <w:bCs/>
          <w:sz w:val="15"/>
          <w:szCs w:val="15"/>
        </w:rPr>
        <w:t>-34,045,995.95</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9946" w:val="left" w:leader="none"/>
          <w:tab w:pos="11571" w:val="left" w:leader="none"/>
          <w:tab w:pos="14249" w:val="left" w:leader="none"/>
        </w:tabs>
        <w:spacing w:before="30"/>
        <w:ind w:left="255"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1</w:t>
      </w:r>
      <w:r>
        <w:rPr>
          <w:rFonts w:ascii="宋体" w:hAnsi="宋体" w:cs="宋体" w:eastAsia="宋体" w:hint="default"/>
          <w:w w:val="95"/>
          <w:position w:val="2"/>
          <w:sz w:val="13"/>
          <w:szCs w:val="13"/>
        </w:rPr>
        <w:t>、提取盈余公积</w:t>
        <w:tab/>
      </w:r>
      <w:r>
        <w:rPr>
          <w:rFonts w:ascii="宋体" w:hAnsi="宋体" w:cs="宋体" w:eastAsia="宋体" w:hint="default"/>
          <w:sz w:val="15"/>
          <w:szCs w:val="15"/>
        </w:rPr>
        <w:t>-</w:t>
        <w:tab/>
        <w:t>-</w:t>
        <w:tab/>
        <w:t>-</w:t>
        <w:tab/>
        <w:t>-</w:t>
        <w:tab/>
        <w:t>-</w:t>
        <w:tab/>
        <w:t>-</w:t>
        <w:tab/>
        <w:t>-</w:t>
        <w:tab/>
        <w:t>-</w:t>
        <w:tab/>
      </w:r>
      <w:r>
        <w:rPr>
          <w:rFonts w:ascii="宋体" w:hAnsi="宋体" w:cs="宋体" w:eastAsia="宋体" w:hint="default"/>
          <w:spacing w:val="-1"/>
          <w:sz w:val="15"/>
          <w:szCs w:val="15"/>
        </w:rPr>
        <w:t>13,563,587.45</w:t>
        <w:tab/>
        <w:t>-13,563,587.45</w:t>
        <w:tab/>
      </w:r>
      <w:r>
        <w:rPr>
          <w:rFonts w:ascii="宋体" w:hAnsi="宋体" w:cs="宋体" w:eastAsia="宋体" w:hint="default"/>
          <w:b/>
          <w:bCs/>
          <w:sz w:val="15"/>
          <w:szCs w:val="15"/>
        </w:rPr>
        <w:t>-</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1571" w:val="left" w:leader="none"/>
          <w:tab w:pos="13266" w:val="left" w:leader="none"/>
        </w:tabs>
        <w:spacing w:before="30"/>
        <w:ind w:left="255"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2</w:t>
      </w:r>
      <w:r>
        <w:rPr>
          <w:rFonts w:ascii="宋体" w:hAnsi="宋体" w:cs="宋体" w:eastAsia="宋体" w:hint="default"/>
          <w:w w:val="95"/>
          <w:position w:val="2"/>
          <w:sz w:val="13"/>
          <w:szCs w:val="13"/>
        </w:rPr>
        <w:t>、对所有者（或股东）的分配</w:t>
        <w:tab/>
      </w:r>
      <w:r>
        <w:rPr>
          <w:rFonts w:ascii="宋体" w:hAnsi="宋体" w:cs="宋体" w:eastAsia="宋体" w:hint="default"/>
          <w:sz w:val="15"/>
          <w:szCs w:val="15"/>
        </w:rPr>
        <w:t>-</w:t>
        <w:tab/>
        <w:t>-</w:t>
        <w:tab/>
        <w:t>-</w:t>
        <w:tab/>
        <w:t>-</w:t>
        <w:tab/>
        <w:t>-</w:t>
        <w:tab/>
        <w:t>-</w:t>
        <w:tab/>
        <w:t>-</w:t>
        <w:tab/>
        <w:t>-</w:t>
        <w:tab/>
        <w:t>-</w:t>
        <w:tab/>
      </w:r>
      <w:r>
        <w:rPr>
          <w:rFonts w:ascii="宋体" w:hAnsi="宋体" w:cs="宋体" w:eastAsia="宋体" w:hint="default"/>
          <w:spacing w:val="-1"/>
          <w:sz w:val="15"/>
          <w:szCs w:val="15"/>
        </w:rPr>
        <w:t>-34,045,995.95</w:t>
        <w:tab/>
      </w:r>
      <w:r>
        <w:rPr>
          <w:rFonts w:ascii="宋体" w:hAnsi="宋体" w:cs="宋体" w:eastAsia="宋体" w:hint="default"/>
          <w:b/>
          <w:bCs/>
          <w:sz w:val="15"/>
          <w:szCs w:val="15"/>
        </w:rPr>
        <w:t>-34,045,995.95</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2547" w:val="left" w:leader="none"/>
          <w:tab w:pos="14249" w:val="left" w:leader="none"/>
        </w:tabs>
        <w:spacing w:before="30"/>
        <w:ind w:left="255"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3</w:t>
      </w:r>
      <w:r>
        <w:rPr>
          <w:rFonts w:ascii="宋体" w:hAnsi="宋体" w:cs="宋体" w:eastAsia="宋体" w:hint="default"/>
          <w:w w:val="95"/>
          <w:position w:val="2"/>
          <w:sz w:val="13"/>
          <w:szCs w:val="13"/>
        </w:rPr>
        <w:t>、其他</w:t>
        <w:tab/>
      </w:r>
      <w:r>
        <w:rPr>
          <w:rFonts w:ascii="宋体" w:hAnsi="宋体" w:cs="宋体" w:eastAsia="宋体" w:hint="default"/>
          <w:sz w:val="15"/>
          <w:szCs w:val="15"/>
        </w:rPr>
        <w:t>-</w:t>
        <w:tab/>
        <w:t>-</w:t>
        <w:tab/>
        <w:t>-</w:t>
        <w:tab/>
        <w:t>-</w:t>
        <w:tab/>
        <w:t>-</w:t>
        <w:tab/>
        <w:t>-</w:t>
        <w:tab/>
        <w:t>-</w:t>
        <w:tab/>
        <w:t>-</w:t>
        <w:tab/>
        <w:t>-</w:t>
        <w:tab/>
        <w:t>-</w:t>
        <w:tab/>
      </w:r>
      <w:r>
        <w:rPr>
          <w:rFonts w:ascii="宋体" w:hAnsi="宋体" w:cs="宋体" w:eastAsia="宋体" w:hint="default"/>
          <w:b/>
          <w:bCs/>
          <w:sz w:val="15"/>
          <w:szCs w:val="15"/>
        </w:rPr>
        <w:t>-</w:t>
      </w:r>
      <w:r>
        <w:rPr>
          <w:rFonts w:ascii="宋体" w:hAnsi="宋体" w:cs="宋体" w:eastAsia="宋体" w:hint="default"/>
          <w:sz w:val="15"/>
          <w:szCs w:val="15"/>
        </w:rPr>
      </w:r>
    </w:p>
    <w:p>
      <w:pPr>
        <w:tabs>
          <w:tab w:pos="2447" w:val="left" w:leader="none"/>
          <w:tab w:pos="4043" w:val="left" w:leader="none"/>
          <w:tab w:pos="4750" w:val="left" w:leader="none"/>
          <w:tab w:pos="5320" w:val="left" w:leader="none"/>
          <w:tab w:pos="5827" w:val="left" w:leader="none"/>
          <w:tab w:pos="7588" w:val="left" w:leader="none"/>
          <w:tab w:pos="8439" w:val="left" w:leader="none"/>
          <w:tab w:pos="9287" w:val="left" w:leader="none"/>
          <w:tab w:pos="10846" w:val="left" w:leader="none"/>
          <w:tab w:pos="12547" w:val="left" w:leader="none"/>
          <w:tab w:pos="14249" w:val="left" w:leader="none"/>
        </w:tabs>
        <w:spacing w:before="30"/>
        <w:ind w:left="255"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（四）所有者权益内部结转</w:t>
        <w:tab/>
      </w:r>
      <w:r>
        <w:rPr>
          <w:rFonts w:ascii="宋体" w:hAnsi="宋体" w:cs="宋体" w:eastAsia="宋体" w:hint="default"/>
          <w:spacing w:val="-1"/>
          <w:sz w:val="15"/>
          <w:szCs w:val="15"/>
        </w:rPr>
        <w:t>340,460,084.00</w:t>
        <w:tab/>
      </w:r>
      <w:r>
        <w:rPr>
          <w:rFonts w:ascii="宋体" w:hAnsi="宋体" w:cs="宋体" w:eastAsia="宋体" w:hint="default"/>
          <w:sz w:val="15"/>
          <w:szCs w:val="15"/>
        </w:rPr>
        <w:t>-</w:t>
        <w:tab/>
        <w:t>-</w:t>
        <w:tab/>
        <w:t>-</w:t>
        <w:tab/>
      </w:r>
      <w:r>
        <w:rPr>
          <w:rFonts w:ascii="宋体" w:hAnsi="宋体" w:cs="宋体" w:eastAsia="宋体" w:hint="default"/>
          <w:spacing w:val="-1"/>
          <w:sz w:val="15"/>
          <w:szCs w:val="15"/>
        </w:rPr>
        <w:t>-340,460,084.00</w:t>
        <w:tab/>
      </w:r>
      <w:r>
        <w:rPr>
          <w:rFonts w:ascii="宋体" w:hAnsi="宋体" w:cs="宋体" w:eastAsia="宋体" w:hint="default"/>
          <w:sz w:val="15"/>
          <w:szCs w:val="15"/>
        </w:rPr>
        <w:t>-</w:t>
        <w:tab/>
        <w:t>-</w:t>
        <w:tab/>
        <w:t>-</w:t>
        <w:tab/>
        <w:t>-</w:t>
        <w:tab/>
        <w:t>-</w:t>
        <w:tab/>
      </w:r>
      <w:r>
        <w:rPr>
          <w:rFonts w:ascii="宋体" w:hAnsi="宋体" w:cs="宋体" w:eastAsia="宋体" w:hint="default"/>
          <w:b/>
          <w:bCs/>
          <w:sz w:val="15"/>
          <w:szCs w:val="15"/>
        </w:rPr>
        <w:t>-</w:t>
      </w:r>
      <w:r>
        <w:rPr>
          <w:rFonts w:ascii="宋体" w:hAnsi="宋体" w:cs="宋体" w:eastAsia="宋体" w:hint="default"/>
          <w:sz w:val="15"/>
          <w:szCs w:val="15"/>
        </w:rPr>
      </w:r>
    </w:p>
    <w:p>
      <w:pPr>
        <w:tabs>
          <w:tab w:pos="2447" w:val="left" w:leader="none"/>
          <w:tab w:pos="4043" w:val="left" w:leader="none"/>
          <w:tab w:pos="4750" w:val="left" w:leader="none"/>
          <w:tab w:pos="5320" w:val="left" w:leader="none"/>
          <w:tab w:pos="5827" w:val="left" w:leader="none"/>
          <w:tab w:pos="7588" w:val="left" w:leader="none"/>
          <w:tab w:pos="8439" w:val="left" w:leader="none"/>
          <w:tab w:pos="9287" w:val="left" w:leader="none"/>
          <w:tab w:pos="10846" w:val="left" w:leader="none"/>
          <w:tab w:pos="12547" w:val="left" w:leader="none"/>
          <w:tab w:pos="14249" w:val="left" w:leader="none"/>
        </w:tabs>
        <w:spacing w:before="31"/>
        <w:ind w:left="255"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1</w:t>
      </w:r>
      <w:r>
        <w:rPr>
          <w:rFonts w:ascii="宋体" w:hAnsi="宋体" w:cs="宋体" w:eastAsia="宋体" w:hint="default"/>
          <w:w w:val="95"/>
          <w:position w:val="2"/>
          <w:sz w:val="13"/>
          <w:szCs w:val="13"/>
        </w:rPr>
        <w:t>．资本公积转增资本（或股本）</w:t>
        <w:tab/>
      </w:r>
      <w:r>
        <w:rPr>
          <w:rFonts w:ascii="宋体" w:hAnsi="宋体" w:cs="宋体" w:eastAsia="宋体" w:hint="default"/>
          <w:spacing w:val="-1"/>
          <w:sz w:val="15"/>
          <w:szCs w:val="15"/>
        </w:rPr>
        <w:t>340,460,084.00</w:t>
        <w:tab/>
      </w:r>
      <w:r>
        <w:rPr>
          <w:rFonts w:ascii="宋体" w:hAnsi="宋体" w:cs="宋体" w:eastAsia="宋体" w:hint="default"/>
          <w:sz w:val="15"/>
          <w:szCs w:val="15"/>
        </w:rPr>
        <w:t>-</w:t>
        <w:tab/>
        <w:t>-</w:t>
        <w:tab/>
        <w:t>-</w:t>
        <w:tab/>
      </w:r>
      <w:r>
        <w:rPr>
          <w:rFonts w:ascii="宋体" w:hAnsi="宋体" w:cs="宋体" w:eastAsia="宋体" w:hint="default"/>
          <w:spacing w:val="-1"/>
          <w:sz w:val="15"/>
          <w:szCs w:val="15"/>
        </w:rPr>
        <w:t>-340,460,084.00</w:t>
        <w:tab/>
      </w:r>
      <w:r>
        <w:rPr>
          <w:rFonts w:ascii="宋体" w:hAnsi="宋体" w:cs="宋体" w:eastAsia="宋体" w:hint="default"/>
          <w:sz w:val="15"/>
          <w:szCs w:val="15"/>
        </w:rPr>
        <w:t>-</w:t>
        <w:tab/>
        <w:t>-</w:t>
        <w:tab/>
        <w:t>-</w:t>
        <w:tab/>
        <w:t>-</w:t>
        <w:tab/>
        <w:t>-</w:t>
        <w:tab/>
      </w:r>
      <w:r>
        <w:rPr>
          <w:rFonts w:ascii="宋体" w:hAnsi="宋体" w:cs="宋体" w:eastAsia="宋体" w:hint="default"/>
          <w:b/>
          <w:bCs/>
          <w:sz w:val="15"/>
          <w:szCs w:val="15"/>
        </w:rPr>
        <w:t>-</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2547" w:val="left" w:leader="none"/>
          <w:tab w:pos="14249" w:val="left" w:leader="none"/>
        </w:tabs>
        <w:spacing w:before="30"/>
        <w:ind w:left="255" w:right="0" w:firstLine="0"/>
        <w:jc w:val="left"/>
        <w:rPr>
          <w:rFonts w:ascii="宋体" w:hAnsi="宋体" w:cs="宋体" w:eastAsia="宋体" w:hint="default"/>
          <w:sz w:val="15"/>
          <w:szCs w:val="15"/>
        </w:rPr>
      </w:pPr>
      <w:r>
        <w:rPr>
          <w:rFonts w:ascii="宋体" w:hAnsi="宋体" w:cs="宋体" w:eastAsia="宋体" w:hint="default"/>
          <w:w w:val="95"/>
          <w:sz w:val="13"/>
          <w:szCs w:val="13"/>
        </w:rPr>
        <w:t>2</w:t>
      </w:r>
      <w:r>
        <w:rPr>
          <w:rFonts w:ascii="宋体" w:hAnsi="宋体" w:cs="宋体" w:eastAsia="宋体" w:hint="default"/>
          <w:w w:val="95"/>
          <w:sz w:val="13"/>
          <w:szCs w:val="13"/>
        </w:rPr>
        <w:t>．盈余公积转增股本（或股本）</w:t>
        <w:tab/>
      </w:r>
      <w:r>
        <w:rPr>
          <w:rFonts w:ascii="宋体" w:hAnsi="宋体" w:cs="宋体" w:eastAsia="宋体" w:hint="default"/>
          <w:position w:val="-1"/>
          <w:sz w:val="15"/>
          <w:szCs w:val="15"/>
        </w:rPr>
        <w:t>-</w:t>
        <w:tab/>
        <w:t>-</w:t>
        <w:tab/>
        <w:t>-</w:t>
        <w:tab/>
        <w:t>-</w:t>
        <w:tab/>
        <w:t>-</w:t>
        <w:tab/>
        <w:t>-</w:t>
        <w:tab/>
        <w:t>-</w:t>
        <w:tab/>
        <w:t>-</w:t>
        <w:tab/>
        <w:t>-</w:t>
        <w:tab/>
        <w:t>-</w:t>
        <w:tab/>
      </w:r>
      <w:r>
        <w:rPr>
          <w:rFonts w:ascii="宋体" w:hAnsi="宋体" w:cs="宋体" w:eastAsia="宋体" w:hint="default"/>
          <w:b/>
          <w:bCs/>
          <w:position w:val="-1"/>
          <w:sz w:val="15"/>
          <w:szCs w:val="15"/>
        </w:rPr>
        <w:t>-</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2547" w:val="left" w:leader="none"/>
          <w:tab w:pos="14249" w:val="left" w:leader="none"/>
        </w:tabs>
        <w:spacing w:before="31"/>
        <w:ind w:left="255"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3</w:t>
      </w:r>
      <w:r>
        <w:rPr>
          <w:rFonts w:ascii="宋体" w:hAnsi="宋体" w:cs="宋体" w:eastAsia="宋体" w:hint="default"/>
          <w:w w:val="95"/>
          <w:position w:val="2"/>
          <w:sz w:val="13"/>
          <w:szCs w:val="13"/>
        </w:rPr>
        <w:t>、盈余公积弥补亏损</w:t>
        <w:tab/>
      </w:r>
      <w:r>
        <w:rPr>
          <w:rFonts w:ascii="宋体" w:hAnsi="宋体" w:cs="宋体" w:eastAsia="宋体" w:hint="default"/>
          <w:sz w:val="15"/>
          <w:szCs w:val="15"/>
        </w:rPr>
        <w:t>-</w:t>
        <w:tab/>
        <w:t>-</w:t>
        <w:tab/>
        <w:t>-</w:t>
        <w:tab/>
        <w:t>-</w:t>
        <w:tab/>
        <w:t>-</w:t>
        <w:tab/>
        <w:t>-</w:t>
        <w:tab/>
        <w:t>-</w:t>
        <w:tab/>
        <w:t>-</w:t>
        <w:tab/>
        <w:t>-</w:t>
        <w:tab/>
        <w:t>-</w:t>
        <w:tab/>
      </w:r>
      <w:r>
        <w:rPr>
          <w:rFonts w:ascii="宋体" w:hAnsi="宋体" w:cs="宋体" w:eastAsia="宋体" w:hint="default"/>
          <w:b/>
          <w:bCs/>
          <w:sz w:val="15"/>
          <w:szCs w:val="15"/>
        </w:rPr>
        <w:t>-</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2547" w:val="left" w:leader="none"/>
          <w:tab w:pos="14249" w:val="left" w:leader="none"/>
        </w:tabs>
        <w:spacing w:before="30"/>
        <w:ind w:left="255"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4</w:t>
      </w:r>
      <w:r>
        <w:rPr>
          <w:rFonts w:ascii="宋体" w:hAnsi="宋体" w:cs="宋体" w:eastAsia="宋体" w:hint="default"/>
          <w:w w:val="95"/>
          <w:position w:val="2"/>
          <w:sz w:val="13"/>
          <w:szCs w:val="13"/>
        </w:rPr>
        <w:t>、其他</w:t>
        <w:tab/>
      </w:r>
      <w:r>
        <w:rPr>
          <w:rFonts w:ascii="宋体" w:hAnsi="宋体" w:cs="宋体" w:eastAsia="宋体" w:hint="default"/>
          <w:sz w:val="15"/>
          <w:szCs w:val="15"/>
        </w:rPr>
        <w:t>-</w:t>
        <w:tab/>
        <w:t>-</w:t>
        <w:tab/>
        <w:t>-</w:t>
        <w:tab/>
        <w:t>-</w:t>
        <w:tab/>
        <w:t>-</w:t>
        <w:tab/>
        <w:t>-</w:t>
        <w:tab/>
        <w:t>-</w:t>
        <w:tab/>
        <w:t>-</w:t>
        <w:tab/>
        <w:t>-</w:t>
        <w:tab/>
        <w:t>-</w:t>
        <w:tab/>
      </w:r>
      <w:r>
        <w:rPr>
          <w:rFonts w:ascii="宋体" w:hAnsi="宋体" w:cs="宋体" w:eastAsia="宋体" w:hint="default"/>
          <w:b/>
          <w:bCs/>
          <w:sz w:val="15"/>
          <w:szCs w:val="15"/>
        </w:rPr>
        <w:t>-</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2547" w:val="left" w:leader="none"/>
          <w:tab w:pos="14249" w:val="left" w:leader="none"/>
        </w:tabs>
        <w:spacing w:before="30"/>
        <w:ind w:left="255"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（五）专项储备</w:t>
        <w:tab/>
      </w:r>
      <w:r>
        <w:rPr>
          <w:rFonts w:ascii="宋体" w:hAnsi="宋体" w:cs="宋体" w:eastAsia="宋体" w:hint="default"/>
          <w:sz w:val="15"/>
          <w:szCs w:val="15"/>
        </w:rPr>
        <w:t>-</w:t>
        <w:tab/>
        <w:t>-</w:t>
        <w:tab/>
        <w:t>-</w:t>
        <w:tab/>
        <w:t>-</w:t>
        <w:tab/>
        <w:t>-</w:t>
        <w:tab/>
        <w:t>-</w:t>
        <w:tab/>
        <w:t>-</w:t>
        <w:tab/>
        <w:t>-</w:t>
        <w:tab/>
        <w:t>-</w:t>
        <w:tab/>
        <w:t>-</w:t>
        <w:tab/>
      </w:r>
      <w:r>
        <w:rPr>
          <w:rFonts w:ascii="宋体" w:hAnsi="宋体" w:cs="宋体" w:eastAsia="宋体" w:hint="default"/>
          <w:b/>
          <w:bCs/>
          <w:sz w:val="15"/>
          <w:szCs w:val="15"/>
        </w:rPr>
        <w:t>-</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2547" w:val="left" w:leader="none"/>
          <w:tab w:pos="14249" w:val="left" w:leader="none"/>
        </w:tabs>
        <w:spacing w:before="31"/>
        <w:ind w:left="255"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1</w:t>
      </w:r>
      <w:r>
        <w:rPr>
          <w:rFonts w:ascii="宋体" w:hAnsi="宋体" w:cs="宋体" w:eastAsia="宋体" w:hint="default"/>
          <w:w w:val="95"/>
          <w:position w:val="2"/>
          <w:sz w:val="13"/>
          <w:szCs w:val="13"/>
        </w:rPr>
        <w:t>、本期提取</w:t>
        <w:tab/>
      </w:r>
      <w:r>
        <w:rPr>
          <w:rFonts w:ascii="宋体" w:hAnsi="宋体" w:cs="宋体" w:eastAsia="宋体" w:hint="default"/>
          <w:sz w:val="15"/>
          <w:szCs w:val="15"/>
        </w:rPr>
        <w:t>-</w:t>
        <w:tab/>
        <w:t>-</w:t>
        <w:tab/>
        <w:t>-</w:t>
        <w:tab/>
        <w:t>-</w:t>
        <w:tab/>
        <w:t>-</w:t>
        <w:tab/>
        <w:t>-</w:t>
        <w:tab/>
        <w:t>-</w:t>
        <w:tab/>
        <w:t>-</w:t>
        <w:tab/>
        <w:t>-</w:t>
        <w:tab/>
        <w:t>-</w:t>
        <w:tab/>
      </w:r>
      <w:r>
        <w:rPr>
          <w:rFonts w:ascii="宋体" w:hAnsi="宋体" w:cs="宋体" w:eastAsia="宋体" w:hint="default"/>
          <w:b/>
          <w:bCs/>
          <w:sz w:val="15"/>
          <w:szCs w:val="15"/>
        </w:rPr>
        <w:t>-</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2547" w:val="left" w:leader="none"/>
          <w:tab w:pos="14249" w:val="left" w:leader="none"/>
        </w:tabs>
        <w:spacing w:before="31"/>
        <w:ind w:left="255"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2</w:t>
      </w:r>
      <w:r>
        <w:rPr>
          <w:rFonts w:ascii="宋体" w:hAnsi="宋体" w:cs="宋体" w:eastAsia="宋体" w:hint="default"/>
          <w:w w:val="95"/>
          <w:position w:val="2"/>
          <w:sz w:val="13"/>
          <w:szCs w:val="13"/>
        </w:rPr>
        <w:t>、本期使用</w:t>
        <w:tab/>
      </w:r>
      <w:r>
        <w:rPr>
          <w:rFonts w:ascii="宋体" w:hAnsi="宋体" w:cs="宋体" w:eastAsia="宋体" w:hint="default"/>
          <w:sz w:val="15"/>
          <w:szCs w:val="15"/>
        </w:rPr>
        <w:t>-</w:t>
        <w:tab/>
        <w:t>-</w:t>
        <w:tab/>
        <w:t>-</w:t>
        <w:tab/>
        <w:t>-</w:t>
        <w:tab/>
        <w:t>-</w:t>
        <w:tab/>
        <w:t>-</w:t>
        <w:tab/>
        <w:t>-</w:t>
        <w:tab/>
        <w:t>-</w:t>
        <w:tab/>
        <w:t>-</w:t>
        <w:tab/>
        <w:t>-</w:t>
        <w:tab/>
      </w:r>
      <w:r>
        <w:rPr>
          <w:rFonts w:ascii="宋体" w:hAnsi="宋体" w:cs="宋体" w:eastAsia="宋体" w:hint="default"/>
          <w:b/>
          <w:bCs/>
          <w:sz w:val="15"/>
          <w:szCs w:val="15"/>
        </w:rPr>
        <w:t>-</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2547" w:val="left" w:leader="none"/>
          <w:tab w:pos="14249" w:val="left" w:leader="none"/>
        </w:tabs>
        <w:spacing w:before="30"/>
        <w:ind w:left="255"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（六）其他</w:t>
        <w:tab/>
      </w:r>
      <w:r>
        <w:rPr>
          <w:rFonts w:ascii="宋体" w:hAnsi="宋体" w:cs="宋体" w:eastAsia="宋体" w:hint="default"/>
          <w:sz w:val="15"/>
          <w:szCs w:val="15"/>
        </w:rPr>
        <w:t>-</w:t>
        <w:tab/>
        <w:t>-</w:t>
        <w:tab/>
        <w:t>-</w:t>
        <w:tab/>
        <w:t>-</w:t>
        <w:tab/>
        <w:t>-</w:t>
        <w:tab/>
        <w:t>-</w:t>
        <w:tab/>
        <w:t>-</w:t>
        <w:tab/>
        <w:t>-</w:t>
        <w:tab/>
        <w:t>-</w:t>
        <w:tab/>
        <w:t>-</w:t>
        <w:tab/>
      </w:r>
      <w:r>
        <w:rPr>
          <w:rFonts w:ascii="宋体" w:hAnsi="宋体" w:cs="宋体" w:eastAsia="宋体" w:hint="default"/>
          <w:b/>
          <w:bCs/>
          <w:sz w:val="15"/>
          <w:szCs w:val="15"/>
        </w:rPr>
        <w:t>-</w:t>
      </w:r>
      <w:r>
        <w:rPr>
          <w:rFonts w:ascii="宋体" w:hAnsi="宋体" w:cs="宋体" w:eastAsia="宋体" w:hint="default"/>
          <w:sz w:val="15"/>
          <w:szCs w:val="15"/>
        </w:rPr>
      </w:r>
    </w:p>
    <w:p>
      <w:pPr>
        <w:tabs>
          <w:tab w:pos="2439" w:val="left" w:leader="none"/>
          <w:tab w:pos="4042" w:val="left" w:leader="none"/>
          <w:tab w:pos="4749" w:val="left" w:leader="none"/>
          <w:tab w:pos="5319" w:val="left" w:leader="none"/>
          <w:tab w:pos="5742" w:val="left" w:leader="none"/>
          <w:tab w:pos="7587" w:val="left" w:leader="none"/>
          <w:tab w:pos="8438" w:val="left" w:leader="none"/>
          <w:tab w:pos="9286" w:val="left" w:leader="none"/>
          <w:tab w:pos="9938" w:val="left" w:leader="none"/>
          <w:tab w:pos="11563" w:val="left" w:leader="none"/>
          <w:tab w:pos="13115" w:val="left" w:leader="none"/>
        </w:tabs>
        <w:spacing w:before="30"/>
        <w:ind w:left="255" w:right="0" w:firstLine="0"/>
        <w:jc w:val="left"/>
        <w:rPr>
          <w:rFonts w:ascii="宋体" w:hAnsi="宋体" w:cs="宋体" w:eastAsia="宋体" w:hint="default"/>
          <w:sz w:val="15"/>
          <w:szCs w:val="15"/>
        </w:rPr>
      </w:pPr>
      <w:r>
        <w:rPr>
          <w:rFonts w:ascii="宋体" w:hAnsi="宋体" w:cs="宋体" w:eastAsia="宋体" w:hint="default"/>
          <w:b/>
          <w:bCs/>
          <w:w w:val="95"/>
          <w:position w:val="2"/>
          <w:sz w:val="13"/>
          <w:szCs w:val="13"/>
        </w:rPr>
        <w:t>四、本期期末余额</w:t>
        <w:tab/>
      </w:r>
      <w:r>
        <w:rPr>
          <w:rFonts w:ascii="宋体" w:hAnsi="宋体" w:cs="宋体" w:eastAsia="宋体" w:hint="default"/>
          <w:b/>
          <w:bCs/>
          <w:w w:val="95"/>
          <w:sz w:val="15"/>
          <w:szCs w:val="15"/>
        </w:rPr>
        <w:t>688,834,305.00</w:t>
        <w:tab/>
        <w:t>-</w:t>
        <w:tab/>
        <w:t>-</w:t>
        <w:tab/>
        <w:t>-</w:t>
        <w:tab/>
        <w:t>1,225,702,817.03</w:t>
        <w:tab/>
        <w:t>-</w:t>
        <w:tab/>
        <w:t>-</w:t>
        <w:tab/>
        <w:t>-</w:t>
        <w:tab/>
        <w:t>78,220,398.39</w:t>
        <w:tab/>
        <w:t>499,105,756.89</w:t>
        <w:tab/>
      </w:r>
      <w:r>
        <w:rPr>
          <w:rFonts w:ascii="宋体" w:hAnsi="宋体" w:cs="宋体" w:eastAsia="宋体" w:hint="default"/>
          <w:b/>
          <w:bCs/>
          <w:sz w:val="15"/>
          <w:szCs w:val="15"/>
        </w:rPr>
        <w:t>2,491,863,277.31</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6840" w:h="11910" w:orient="landscape"/>
          <w:pgMar w:top="880" w:bottom="280" w:left="980" w:right="1300"/>
        </w:sectPr>
      </w:pPr>
    </w:p>
    <w:p>
      <w:pPr>
        <w:pStyle w:val="Heading2"/>
        <w:spacing w:line="375" w:lineRule="exact" w:before="0"/>
        <w:ind w:left="5361" w:right="0"/>
        <w:jc w:val="left"/>
        <w:rPr>
          <w:b w:val="0"/>
          <w:bCs w:val="0"/>
        </w:rPr>
      </w:pPr>
      <w:bookmarkStart w:name="母公司所有者权益变动表（续一）" w:id="123"/>
      <w:bookmarkEnd w:id="123"/>
      <w:r>
        <w:rPr>
          <w:b w:val="0"/>
          <w:bCs w:val="0"/>
        </w:rPr>
      </w:r>
      <w:r>
        <w:rPr/>
        <w:t>母公司所有者权益变动表（续一）</w:t>
      </w:r>
      <w:r>
        <w:rPr>
          <w:b w:val="0"/>
          <w:bCs w:val="0"/>
        </w:rPr>
      </w:r>
    </w:p>
    <w:p>
      <w:pPr>
        <w:tabs>
          <w:tab w:pos="13087" w:val="left" w:leader="none"/>
        </w:tabs>
        <w:spacing w:before="57"/>
        <w:ind w:left="256"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编制单位：北京数码视讯科技股份有限公司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40" w:h="11910" w:orient="landscape"/>
          <w:pgMar w:header="0" w:footer="2745" w:top="1100" w:bottom="2940" w:left="980" w:right="1300"/>
        </w:sectPr>
      </w:pPr>
    </w:p>
    <w:p>
      <w:pPr>
        <w:spacing w:line="240" w:lineRule="auto" w:before="0"/>
        <w:rPr>
          <w:rFonts w:ascii="宋体" w:hAnsi="宋体" w:cs="宋体" w:eastAsia="宋体" w:hint="default"/>
          <w:b/>
          <w:bCs/>
          <w:sz w:val="14"/>
          <w:szCs w:val="14"/>
        </w:rPr>
      </w:pPr>
    </w:p>
    <w:p>
      <w:pPr>
        <w:spacing w:line="240" w:lineRule="auto" w:before="9"/>
        <w:rPr>
          <w:rFonts w:ascii="宋体" w:hAnsi="宋体" w:cs="宋体" w:eastAsia="宋体" w:hint="default"/>
          <w:b/>
          <w:bCs/>
          <w:sz w:val="12"/>
          <w:szCs w:val="12"/>
        </w:rPr>
      </w:pPr>
    </w:p>
    <w:p>
      <w:pPr>
        <w:tabs>
          <w:tab w:pos="3758" w:val="left" w:leader="none"/>
        </w:tabs>
        <w:spacing w:line="157" w:lineRule="exact" w:before="0"/>
        <w:ind w:left="685" w:right="0" w:firstLine="0"/>
        <w:jc w:val="center"/>
        <w:rPr>
          <w:rFonts w:ascii="宋体" w:hAnsi="宋体" w:cs="宋体" w:eastAsia="宋体" w:hint="default"/>
          <w:sz w:val="13"/>
          <w:szCs w:val="13"/>
        </w:rPr>
      </w:pPr>
      <w:r>
        <w:rPr>
          <w:rFonts w:ascii="宋体" w:hAnsi="宋体" w:cs="宋体" w:eastAsia="宋体" w:hint="default"/>
          <w:w w:val="95"/>
          <w:position w:val="-1"/>
          <w:sz w:val="13"/>
          <w:szCs w:val="13"/>
        </w:rPr>
        <w:t>项目</w:t>
        <w:tab/>
      </w:r>
      <w:r>
        <w:rPr>
          <w:rFonts w:ascii="宋体" w:hAnsi="宋体" w:cs="宋体" w:eastAsia="宋体" w:hint="default"/>
          <w:sz w:val="13"/>
          <w:szCs w:val="13"/>
        </w:rPr>
        <w:t>其他权益工具</w:t>
      </w:r>
    </w:p>
    <w:p>
      <w:pPr>
        <w:spacing w:line="117" w:lineRule="exact" w:before="0"/>
        <w:ind w:left="551" w:right="0" w:firstLine="0"/>
        <w:jc w:val="center"/>
        <w:rPr>
          <w:rFonts w:ascii="宋体" w:hAnsi="宋体" w:cs="宋体" w:eastAsia="宋体" w:hint="default"/>
          <w:sz w:val="13"/>
          <w:szCs w:val="13"/>
        </w:rPr>
      </w:pPr>
      <w:r>
        <w:rPr>
          <w:rFonts w:ascii="宋体" w:hAnsi="宋体" w:cs="宋体" w:eastAsia="宋体" w:hint="default"/>
          <w:sz w:val="13"/>
          <w:szCs w:val="13"/>
        </w:rPr>
        <w:t>股本</w:t>
      </w:r>
    </w:p>
    <w:p>
      <w:pPr>
        <w:tabs>
          <w:tab w:pos="662" w:val="left" w:leader="none"/>
          <w:tab w:pos="1366" w:val="left" w:leader="none"/>
        </w:tabs>
        <w:spacing w:line="150" w:lineRule="exact" w:before="0"/>
        <w:ind w:left="0" w:right="0" w:firstLine="0"/>
        <w:jc w:val="right"/>
        <w:rPr>
          <w:rFonts w:ascii="宋体" w:hAnsi="宋体" w:cs="宋体" w:eastAsia="宋体" w:hint="default"/>
          <w:sz w:val="13"/>
          <w:szCs w:val="13"/>
        </w:rPr>
      </w:pPr>
      <w:r>
        <w:rPr>
          <w:rFonts w:ascii="宋体" w:hAnsi="宋体" w:cs="宋体" w:eastAsia="宋体" w:hint="default"/>
          <w:w w:val="95"/>
          <w:sz w:val="13"/>
          <w:szCs w:val="13"/>
        </w:rPr>
        <w:t>优先股</w:t>
        <w:tab/>
        <w:t>永续债</w:t>
        <w:tab/>
        <w:t>其他</w:t>
      </w:r>
      <w:r>
        <w:rPr>
          <w:rFonts w:ascii="宋体" w:hAnsi="宋体" w:cs="宋体" w:eastAsia="宋体" w:hint="default"/>
          <w:sz w:val="13"/>
          <w:szCs w:val="13"/>
        </w:rPr>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0"/>
        <w:rPr>
          <w:rFonts w:ascii="宋体" w:hAnsi="宋体" w:cs="宋体" w:eastAsia="宋体" w:hint="default"/>
          <w:sz w:val="12"/>
          <w:szCs w:val="12"/>
        </w:rPr>
      </w:pPr>
    </w:p>
    <w:p>
      <w:pPr>
        <w:spacing w:line="240" w:lineRule="auto" w:before="11"/>
        <w:rPr>
          <w:rFonts w:ascii="宋体" w:hAnsi="宋体" w:cs="宋体" w:eastAsia="宋体" w:hint="default"/>
          <w:sz w:val="9"/>
          <w:szCs w:val="9"/>
        </w:rPr>
      </w:pPr>
    </w:p>
    <w:p>
      <w:pPr>
        <w:tabs>
          <w:tab w:pos="1780" w:val="left" w:leader="none"/>
        </w:tabs>
        <w:spacing w:line="156" w:lineRule="auto" w:before="0"/>
        <w:ind w:left="1962" w:right="0" w:hanging="1329"/>
        <w:jc w:val="left"/>
        <w:rPr>
          <w:rFonts w:ascii="宋体" w:hAnsi="宋体" w:cs="宋体" w:eastAsia="宋体" w:hint="default"/>
          <w:sz w:val="13"/>
          <w:szCs w:val="13"/>
        </w:rPr>
      </w:pPr>
      <w:r>
        <w:rPr>
          <w:rFonts w:ascii="宋体" w:hAnsi="宋体" w:cs="宋体" w:eastAsia="宋体" w:hint="default"/>
          <w:w w:val="95"/>
          <w:position w:val="-8"/>
          <w:sz w:val="13"/>
          <w:szCs w:val="13"/>
        </w:rPr>
        <w:t>资本公积</w:t>
        <w:tab/>
      </w:r>
      <w:r>
        <w:rPr>
          <w:rFonts w:ascii="宋体" w:hAnsi="宋体" w:cs="宋体" w:eastAsia="宋体" w:hint="default"/>
          <w:spacing w:val="-7"/>
          <w:sz w:val="13"/>
          <w:szCs w:val="13"/>
        </w:rPr>
        <w:t>减：库存</w:t>
      </w:r>
      <w:r>
        <w:rPr>
          <w:rFonts w:ascii="宋体" w:hAnsi="宋体" w:cs="宋体" w:eastAsia="宋体" w:hint="default"/>
          <w:w w:val="99"/>
          <w:sz w:val="13"/>
          <w:szCs w:val="13"/>
        </w:rPr>
        <w:t> </w:t>
      </w:r>
      <w:r>
        <w:rPr>
          <w:rFonts w:ascii="宋体" w:hAnsi="宋体" w:cs="宋体" w:eastAsia="宋体" w:hint="default"/>
          <w:sz w:val="13"/>
          <w:szCs w:val="13"/>
        </w:rPr>
        <w:t>股</w:t>
      </w:r>
    </w:p>
    <w:p>
      <w:pPr>
        <w:spacing w:line="240" w:lineRule="atLeast" w:before="74"/>
        <w:ind w:left="236" w:right="6045" w:firstLine="296"/>
        <w:jc w:val="left"/>
        <w:rPr>
          <w:rFonts w:ascii="宋体" w:hAnsi="宋体" w:cs="宋体" w:eastAsia="宋体" w:hint="default"/>
          <w:sz w:val="13"/>
          <w:szCs w:val="13"/>
        </w:rPr>
      </w:pPr>
      <w:r>
        <w:rPr/>
        <w:br w:type="column"/>
      </w:r>
      <w:r>
        <w:rPr>
          <w:rFonts w:ascii="宋体" w:hAnsi="宋体" w:cs="宋体" w:eastAsia="宋体" w:hint="default"/>
          <w:sz w:val="13"/>
          <w:szCs w:val="13"/>
        </w:rPr>
        <w:t>上期</w:t>
      </w:r>
      <w:r>
        <w:rPr>
          <w:rFonts w:ascii="宋体" w:hAnsi="宋体" w:cs="宋体" w:eastAsia="宋体" w:hint="default"/>
          <w:w w:val="99"/>
          <w:sz w:val="13"/>
          <w:szCs w:val="13"/>
        </w:rPr>
        <w:t> </w:t>
      </w:r>
      <w:r>
        <w:rPr>
          <w:rFonts w:ascii="宋体" w:hAnsi="宋体" w:cs="宋体" w:eastAsia="宋体" w:hint="default"/>
          <w:sz w:val="13"/>
          <w:szCs w:val="13"/>
        </w:rPr>
        <w:t>其他综合</w:t>
      </w:r>
    </w:p>
    <w:p>
      <w:pPr>
        <w:tabs>
          <w:tab w:pos="1085" w:val="left" w:leader="none"/>
          <w:tab w:pos="2285" w:val="left" w:leader="none"/>
          <w:tab w:pos="3841" w:val="left" w:leader="none"/>
          <w:tab w:pos="5393" w:val="left" w:leader="none"/>
        </w:tabs>
        <w:spacing w:line="174" w:lineRule="exact" w:before="0"/>
        <w:ind w:left="365" w:right="0" w:firstLine="0"/>
        <w:jc w:val="left"/>
        <w:rPr>
          <w:rFonts w:ascii="宋体" w:hAnsi="宋体" w:cs="宋体" w:eastAsia="宋体" w:hint="default"/>
          <w:sz w:val="15"/>
          <w:szCs w:val="15"/>
        </w:rPr>
      </w:pPr>
      <w:r>
        <w:rPr>
          <w:rFonts w:ascii="宋体" w:hAnsi="宋体" w:cs="宋体" w:eastAsia="宋体" w:hint="default"/>
          <w:w w:val="95"/>
          <w:position w:val="-7"/>
          <w:sz w:val="13"/>
          <w:szCs w:val="13"/>
        </w:rPr>
        <w:t>收益</w:t>
        <w:tab/>
      </w:r>
      <w:r>
        <w:rPr>
          <w:rFonts w:ascii="宋体" w:hAnsi="宋体" w:cs="宋体" w:eastAsia="宋体" w:hint="default"/>
          <w:w w:val="95"/>
          <w:position w:val="1"/>
          <w:sz w:val="13"/>
          <w:szCs w:val="13"/>
        </w:rPr>
        <w:t>专项储备</w:t>
        <w:tab/>
      </w:r>
      <w:r>
        <w:rPr>
          <w:rFonts w:ascii="宋体" w:hAnsi="宋体" w:cs="宋体" w:eastAsia="宋体" w:hint="default"/>
          <w:sz w:val="15"/>
          <w:szCs w:val="15"/>
        </w:rPr>
        <w:t>盈余公积</w:t>
        <w:tab/>
        <w:t>未分配利润</w:t>
        <w:tab/>
        <w:t>所有者权益合计</w:t>
      </w:r>
    </w:p>
    <w:p>
      <w:pPr>
        <w:spacing w:after="0" w:line="174" w:lineRule="exact"/>
        <w:jc w:val="left"/>
        <w:rPr>
          <w:rFonts w:ascii="宋体" w:hAnsi="宋体" w:cs="宋体" w:eastAsia="宋体" w:hint="default"/>
          <w:sz w:val="15"/>
          <w:szCs w:val="15"/>
        </w:rPr>
        <w:sectPr>
          <w:type w:val="continuous"/>
          <w:pgSz w:w="16840" w:h="11910" w:orient="landscape"/>
          <w:pgMar w:top="880" w:bottom="280" w:left="980" w:right="1300"/>
          <w:cols w:num="3" w:equalWidth="0">
            <w:col w:w="5347" w:space="40"/>
            <w:col w:w="2274" w:space="40"/>
            <w:col w:w="6859"/>
          </w:cols>
        </w:sectPr>
      </w:pPr>
    </w:p>
    <w:p>
      <w:pPr>
        <w:tabs>
          <w:tab w:pos="2439" w:val="left" w:leader="none"/>
          <w:tab w:pos="4043" w:val="left" w:leader="none"/>
          <w:tab w:pos="4750" w:val="left" w:leader="none"/>
          <w:tab w:pos="5320" w:val="left" w:leader="none"/>
          <w:tab w:pos="5742" w:val="left" w:leader="none"/>
          <w:tab w:pos="7588" w:val="left" w:leader="none"/>
          <w:tab w:pos="8439" w:val="left" w:leader="none"/>
          <w:tab w:pos="9287" w:val="left" w:leader="none"/>
          <w:tab w:pos="9938" w:val="left" w:leader="none"/>
          <w:tab w:pos="11563" w:val="left" w:leader="none"/>
          <w:tab w:pos="13115" w:val="left" w:leader="none"/>
        </w:tabs>
        <w:spacing w:before="82"/>
        <w:ind w:left="255" w:right="0" w:firstLine="0"/>
        <w:jc w:val="left"/>
        <w:rPr>
          <w:rFonts w:ascii="宋体" w:hAnsi="宋体" w:cs="宋体" w:eastAsia="宋体" w:hint="default"/>
          <w:sz w:val="15"/>
          <w:szCs w:val="15"/>
        </w:rPr>
      </w:pPr>
      <w:r>
        <w:rPr>
          <w:rFonts w:ascii="宋体" w:hAnsi="宋体" w:cs="宋体" w:eastAsia="宋体" w:hint="default"/>
          <w:b/>
          <w:bCs/>
          <w:w w:val="95"/>
          <w:position w:val="2"/>
          <w:sz w:val="13"/>
          <w:szCs w:val="13"/>
        </w:rPr>
        <w:t>一、上年年末余额</w:t>
        <w:tab/>
      </w:r>
      <w:r>
        <w:rPr>
          <w:rFonts w:ascii="宋体" w:hAnsi="宋体" w:cs="宋体" w:eastAsia="宋体" w:hint="default"/>
          <w:b/>
          <w:bCs/>
          <w:w w:val="95"/>
          <w:sz w:val="15"/>
          <w:szCs w:val="15"/>
        </w:rPr>
        <w:t>336,000,000.00</w:t>
        <w:tab/>
      </w:r>
      <w:r>
        <w:rPr>
          <w:rFonts w:ascii="宋体" w:hAnsi="宋体" w:cs="宋体" w:eastAsia="宋体" w:hint="default"/>
          <w:sz w:val="15"/>
          <w:szCs w:val="15"/>
        </w:rPr>
        <w:t>-</w:t>
        <w:tab/>
        <w:t>-</w:t>
        <w:tab/>
        <w:t>-</w:t>
        <w:tab/>
      </w:r>
      <w:r>
        <w:rPr>
          <w:rFonts w:ascii="宋体" w:hAnsi="宋体" w:cs="宋体" w:eastAsia="宋体" w:hint="default"/>
          <w:b/>
          <w:bCs/>
          <w:w w:val="95"/>
          <w:sz w:val="15"/>
          <w:szCs w:val="15"/>
        </w:rPr>
        <w:t>1,422,148,869.17</w:t>
        <w:tab/>
      </w:r>
      <w:r>
        <w:rPr>
          <w:rFonts w:ascii="宋体" w:hAnsi="宋体" w:cs="宋体" w:eastAsia="宋体" w:hint="default"/>
          <w:sz w:val="15"/>
          <w:szCs w:val="15"/>
        </w:rPr>
        <w:t>-</w:t>
        <w:tab/>
        <w:t>-</w:t>
        <w:tab/>
        <w:t>-</w:t>
        <w:tab/>
      </w:r>
      <w:r>
        <w:rPr>
          <w:rFonts w:ascii="宋体" w:hAnsi="宋体" w:cs="宋体" w:eastAsia="宋体" w:hint="default"/>
          <w:b/>
          <w:bCs/>
          <w:w w:val="95"/>
          <w:sz w:val="15"/>
          <w:szCs w:val="15"/>
        </w:rPr>
        <w:t>53,358,030.75</w:t>
        <w:tab/>
        <w:t>376,590,419.84</w:t>
        <w:tab/>
      </w:r>
      <w:r>
        <w:rPr>
          <w:rFonts w:ascii="宋体" w:hAnsi="宋体" w:cs="宋体" w:eastAsia="宋体" w:hint="default"/>
          <w:b/>
          <w:bCs/>
          <w:sz w:val="15"/>
          <w:szCs w:val="15"/>
        </w:rPr>
        <w:t>2,188,097,319.76</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2547" w:val="left" w:leader="none"/>
          <w:tab w:pos="14249" w:val="left" w:leader="none"/>
        </w:tabs>
        <w:spacing w:before="58"/>
        <w:ind w:left="255"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加：会计政策变更</w:t>
        <w:tab/>
      </w:r>
      <w:r>
        <w:rPr>
          <w:rFonts w:ascii="宋体" w:hAnsi="宋体" w:cs="宋体" w:eastAsia="宋体" w:hint="default"/>
          <w:sz w:val="15"/>
          <w:szCs w:val="15"/>
        </w:rPr>
        <w:t>-</w:t>
        <w:tab/>
        <w:t>-</w:t>
        <w:tab/>
        <w:t>-</w:t>
        <w:tab/>
        <w:t>-</w:t>
        <w:tab/>
        <w:t>-</w:t>
        <w:tab/>
        <w:t>-</w:t>
        <w:tab/>
        <w:t>-</w:t>
        <w:tab/>
        <w:t>-</w:t>
        <w:tab/>
        <w:t>-</w:t>
        <w:tab/>
        <w:t>-</w:t>
        <w:tab/>
      </w:r>
      <w:r>
        <w:rPr>
          <w:rFonts w:ascii="宋体" w:hAnsi="宋体" w:cs="宋体" w:eastAsia="宋体" w:hint="default"/>
          <w:b/>
          <w:bCs/>
          <w:sz w:val="15"/>
          <w:szCs w:val="15"/>
        </w:rPr>
        <w:t>-</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2547" w:val="left" w:leader="none"/>
          <w:tab w:pos="14249" w:val="left" w:leader="none"/>
        </w:tabs>
        <w:spacing w:before="59"/>
        <w:ind w:left="516"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前期差错更正</w:t>
        <w:tab/>
      </w:r>
      <w:r>
        <w:rPr>
          <w:rFonts w:ascii="宋体" w:hAnsi="宋体" w:cs="宋体" w:eastAsia="宋体" w:hint="default"/>
          <w:sz w:val="15"/>
          <w:szCs w:val="15"/>
        </w:rPr>
        <w:t>-</w:t>
        <w:tab/>
        <w:t>-</w:t>
        <w:tab/>
        <w:t>-</w:t>
        <w:tab/>
        <w:t>-</w:t>
        <w:tab/>
        <w:t>-</w:t>
        <w:tab/>
        <w:t>-</w:t>
        <w:tab/>
        <w:t>-</w:t>
        <w:tab/>
        <w:t>-</w:t>
        <w:tab/>
        <w:t>-</w:t>
        <w:tab/>
        <w:t>-</w:t>
        <w:tab/>
      </w:r>
      <w:r>
        <w:rPr>
          <w:rFonts w:ascii="宋体" w:hAnsi="宋体" w:cs="宋体" w:eastAsia="宋体" w:hint="default"/>
          <w:b/>
          <w:bCs/>
          <w:sz w:val="15"/>
          <w:szCs w:val="15"/>
        </w:rPr>
        <w:t>-</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2547" w:val="left" w:leader="none"/>
          <w:tab w:pos="14249" w:val="left" w:leader="none"/>
        </w:tabs>
        <w:spacing w:before="58"/>
        <w:ind w:left="516"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其他</w:t>
        <w:tab/>
      </w:r>
      <w:r>
        <w:rPr>
          <w:rFonts w:ascii="宋体" w:hAnsi="宋体" w:cs="宋体" w:eastAsia="宋体" w:hint="default"/>
          <w:sz w:val="15"/>
          <w:szCs w:val="15"/>
        </w:rPr>
        <w:t>-</w:t>
        <w:tab/>
        <w:t>-</w:t>
        <w:tab/>
        <w:t>-</w:t>
        <w:tab/>
        <w:t>-</w:t>
        <w:tab/>
        <w:t>-</w:t>
        <w:tab/>
        <w:t>-</w:t>
        <w:tab/>
        <w:t>-</w:t>
        <w:tab/>
        <w:t>-</w:t>
        <w:tab/>
        <w:t>-</w:t>
        <w:tab/>
        <w:t>-</w:t>
        <w:tab/>
      </w:r>
      <w:r>
        <w:rPr>
          <w:rFonts w:ascii="宋体" w:hAnsi="宋体" w:cs="宋体" w:eastAsia="宋体" w:hint="default"/>
          <w:b/>
          <w:bCs/>
          <w:sz w:val="15"/>
          <w:szCs w:val="15"/>
        </w:rPr>
        <w:t>-</w:t>
      </w:r>
      <w:r>
        <w:rPr>
          <w:rFonts w:ascii="宋体" w:hAnsi="宋体" w:cs="宋体" w:eastAsia="宋体" w:hint="default"/>
          <w:sz w:val="15"/>
          <w:szCs w:val="15"/>
        </w:rPr>
      </w:r>
    </w:p>
    <w:p>
      <w:pPr>
        <w:tabs>
          <w:tab w:pos="2439" w:val="left" w:leader="none"/>
          <w:tab w:pos="4042" w:val="left" w:leader="none"/>
          <w:tab w:pos="4749" w:val="left" w:leader="none"/>
          <w:tab w:pos="5319" w:val="left" w:leader="none"/>
          <w:tab w:pos="5742" w:val="left" w:leader="none"/>
          <w:tab w:pos="7587" w:val="left" w:leader="none"/>
          <w:tab w:pos="8438" w:val="left" w:leader="none"/>
          <w:tab w:pos="9286" w:val="left" w:leader="none"/>
          <w:tab w:pos="9938" w:val="left" w:leader="none"/>
          <w:tab w:pos="11563" w:val="left" w:leader="none"/>
          <w:tab w:pos="13115" w:val="left" w:leader="none"/>
        </w:tabs>
        <w:spacing w:before="59"/>
        <w:ind w:left="255" w:right="0" w:firstLine="0"/>
        <w:jc w:val="left"/>
        <w:rPr>
          <w:rFonts w:ascii="宋体" w:hAnsi="宋体" w:cs="宋体" w:eastAsia="宋体" w:hint="default"/>
          <w:sz w:val="15"/>
          <w:szCs w:val="15"/>
        </w:rPr>
      </w:pPr>
      <w:r>
        <w:rPr>
          <w:rFonts w:ascii="宋体" w:hAnsi="宋体" w:cs="宋体" w:eastAsia="宋体" w:hint="default"/>
          <w:b/>
          <w:bCs/>
          <w:w w:val="95"/>
          <w:position w:val="2"/>
          <w:sz w:val="13"/>
          <w:szCs w:val="13"/>
        </w:rPr>
        <w:t>二、本年年初余额</w:t>
        <w:tab/>
      </w:r>
      <w:r>
        <w:rPr>
          <w:rFonts w:ascii="宋体" w:hAnsi="宋体" w:cs="宋体" w:eastAsia="宋体" w:hint="default"/>
          <w:b/>
          <w:bCs/>
          <w:w w:val="95"/>
          <w:sz w:val="15"/>
          <w:szCs w:val="15"/>
        </w:rPr>
        <w:t>336,000,000.00</w:t>
        <w:tab/>
        <w:t>-</w:t>
        <w:tab/>
        <w:t>-</w:t>
        <w:tab/>
        <w:t>-</w:t>
        <w:tab/>
        <w:t>1,422,148,869.17</w:t>
        <w:tab/>
        <w:t>-</w:t>
        <w:tab/>
        <w:t>-</w:t>
        <w:tab/>
        <w:t>-</w:t>
        <w:tab/>
        <w:t>53,358,030.75</w:t>
        <w:tab/>
        <w:t>376,590,419.84</w:t>
        <w:tab/>
      </w:r>
      <w:r>
        <w:rPr>
          <w:rFonts w:ascii="宋体" w:hAnsi="宋体" w:cs="宋体" w:eastAsia="宋体" w:hint="default"/>
          <w:b/>
          <w:bCs/>
          <w:sz w:val="15"/>
          <w:szCs w:val="15"/>
        </w:rPr>
        <w:t>2,188,097,319.76</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6840" w:h="11910" w:orient="landscape"/>
          <w:pgMar w:top="880" w:bottom="280" w:left="980" w:right="1300"/>
        </w:sectPr>
      </w:pPr>
    </w:p>
    <w:p>
      <w:pPr>
        <w:spacing w:before="60"/>
        <w:ind w:left="255" w:right="-5" w:firstLine="0"/>
        <w:jc w:val="left"/>
        <w:rPr>
          <w:rFonts w:ascii="宋体" w:hAnsi="宋体" w:cs="宋体" w:eastAsia="宋体" w:hint="default"/>
          <w:sz w:val="13"/>
          <w:szCs w:val="13"/>
        </w:rPr>
      </w:pPr>
      <w:r>
        <w:rPr>
          <w:rFonts w:ascii="宋体" w:hAnsi="宋体" w:cs="宋体" w:eastAsia="宋体" w:hint="default"/>
          <w:b/>
          <w:bCs/>
          <w:spacing w:val="-10"/>
          <w:w w:val="99"/>
          <w:sz w:val="13"/>
          <w:szCs w:val="13"/>
        </w:rPr>
        <w:t>三、本期增减变动金额（减少以“－</w:t>
      </w:r>
      <w:r>
        <w:rPr>
          <w:rFonts w:ascii="宋体" w:hAnsi="宋体" w:cs="宋体" w:eastAsia="宋体" w:hint="default"/>
          <w:b/>
          <w:bCs/>
          <w:spacing w:val="-53"/>
          <w:w w:val="99"/>
          <w:sz w:val="13"/>
          <w:szCs w:val="13"/>
        </w:rPr>
        <w:t> </w:t>
      </w:r>
      <w:r>
        <w:rPr>
          <w:rFonts w:ascii="宋体" w:hAnsi="宋体" w:cs="宋体" w:eastAsia="宋体" w:hint="default"/>
          <w:b/>
          <w:bCs/>
          <w:spacing w:val="-53"/>
          <w:w w:val="99"/>
          <w:sz w:val="13"/>
          <w:szCs w:val="13"/>
        </w:rPr>
      </w:r>
      <w:r>
        <w:rPr>
          <w:rFonts w:ascii="宋体" w:hAnsi="宋体" w:cs="宋体" w:eastAsia="宋体" w:hint="default"/>
          <w:b/>
          <w:bCs/>
          <w:sz w:val="13"/>
          <w:szCs w:val="13"/>
        </w:rPr>
        <w:t>“填列）</w:t>
      </w:r>
      <w:r>
        <w:rPr>
          <w:rFonts w:ascii="宋体" w:hAnsi="宋体" w:cs="宋体" w:eastAsia="宋体" w:hint="default"/>
          <w:sz w:val="13"/>
          <w:szCs w:val="13"/>
        </w:rPr>
      </w:r>
    </w:p>
    <w:p>
      <w:pPr>
        <w:tabs>
          <w:tab w:pos="1707" w:val="left" w:leader="none"/>
          <w:tab w:pos="2414" w:val="left" w:leader="none"/>
          <w:tab w:pos="2984" w:val="left" w:leader="none"/>
          <w:tab w:pos="3635" w:val="left" w:leader="none"/>
          <w:tab w:pos="5253" w:val="left" w:leader="none"/>
          <w:tab w:pos="6103" w:val="left" w:leader="none"/>
          <w:tab w:pos="6952" w:val="left" w:leader="none"/>
          <w:tab w:pos="7603" w:val="left" w:leader="none"/>
          <w:tab w:pos="9304" w:val="left" w:leader="none"/>
          <w:tab w:pos="10931" w:val="left" w:leader="none"/>
        </w:tabs>
        <w:spacing w:before="90"/>
        <w:ind w:left="255" w:right="0" w:firstLine="0"/>
        <w:jc w:val="left"/>
        <w:rPr>
          <w:rFonts w:ascii="宋体" w:hAnsi="宋体" w:cs="宋体" w:eastAsia="宋体" w:hint="default"/>
          <w:sz w:val="15"/>
          <w:szCs w:val="15"/>
        </w:rPr>
      </w:pPr>
      <w:r>
        <w:rPr>
          <w:w w:val="95"/>
        </w:rPr>
        <w:br w:type="column"/>
      </w:r>
      <w:r>
        <w:rPr>
          <w:rFonts w:ascii="宋体"/>
          <w:b/>
          <w:w w:val="95"/>
          <w:sz w:val="15"/>
        </w:rPr>
        <w:t>4,460,084.00</w:t>
        <w:tab/>
        <w:t>-</w:t>
        <w:tab/>
        <w:t>-</w:t>
        <w:tab/>
        <w:t>-</w:t>
        <w:tab/>
        <w:t>70,567,492.04</w:t>
        <w:tab/>
        <w:t>-</w:t>
        <w:tab/>
        <w:t>-</w:t>
        <w:tab/>
        <w:t>-</w:t>
        <w:tab/>
        <w:t>11,298,780.19</w:t>
        <w:tab/>
        <w:t>34,489,045.96</w:t>
        <w:tab/>
      </w:r>
      <w:r>
        <w:rPr>
          <w:rFonts w:ascii="宋体"/>
          <w:b/>
          <w:sz w:val="15"/>
        </w:rPr>
        <w:t>120,815,402.19</w:t>
      </w:r>
      <w:r>
        <w:rPr>
          <w:rFonts w:ascii="宋体"/>
          <w:sz w:val="15"/>
        </w:rPr>
      </w:r>
    </w:p>
    <w:p>
      <w:pPr>
        <w:spacing w:after="0"/>
        <w:jc w:val="left"/>
        <w:rPr>
          <w:rFonts w:ascii="宋体" w:hAnsi="宋体" w:cs="宋体" w:eastAsia="宋体" w:hint="default"/>
          <w:sz w:val="15"/>
          <w:szCs w:val="15"/>
        </w:rPr>
        <w:sectPr>
          <w:type w:val="continuous"/>
          <w:pgSz w:w="16840" w:h="11910" w:orient="landscape"/>
          <w:pgMar w:top="880" w:bottom="280" w:left="980" w:right="1300"/>
          <w:cols w:num="2" w:equalWidth="0">
            <w:col w:w="2185" w:space="150"/>
            <w:col w:w="12225"/>
          </w:cols>
        </w:sectPr>
      </w:pP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1571" w:val="left" w:leader="none"/>
          <w:tab w:pos="13266" w:val="left" w:leader="none"/>
        </w:tabs>
        <w:spacing w:before="7"/>
        <w:ind w:left="255" w:right="0" w:firstLine="0"/>
        <w:jc w:val="left"/>
        <w:rPr>
          <w:rFonts w:ascii="宋体" w:hAnsi="宋体" w:cs="宋体" w:eastAsia="宋体" w:hint="default"/>
          <w:sz w:val="15"/>
          <w:szCs w:val="15"/>
        </w:rPr>
      </w:pPr>
      <w:r>
        <w:rPr/>
        <w:pict>
          <v:group style="position:absolute;margin-left:54.93pt;margin-top:92.060005pt;width:716.5pt;height:356.45pt;mso-position-horizontal-relative:page;mso-position-vertical-relative:page;z-index:-1417240" coordorigin="1099,1841" coordsize="14330,7129">
            <v:group style="position:absolute;left:1128;top:1856;width:2142;height:2" coordorigin="1128,1856" coordsize="2142,2">
              <v:shape style="position:absolute;left:1128;top:1856;width:2142;height:2" coordorigin="1128,1856" coordsize="2142,0" path="m1128,1856l3269,1856e" filled="false" stroked="true" strokeweight="1.5pt" strokecolor="#000000">
                <v:path arrowok="t"/>
              </v:shape>
            </v:group>
            <v:group style="position:absolute;left:1128;top:1893;width:2142;height:2" coordorigin="1128,1893" coordsize="2142,2">
              <v:shape style="position:absolute;left:1128;top:1893;width:2142;height:2" coordorigin="1128,1893" coordsize="2142,0" path="m1128,1893l3269,1893e" filled="false" stroked="true" strokeweight=".72pt" strokecolor="#000000">
                <v:path arrowok="t"/>
              </v:shape>
              <v:shape style="position:absolute;left:3269;top:1900;width:10;height:2" type="#_x0000_t75" stroked="false">
                <v:imagedata r:id="rId161" o:title=""/>
              </v:shape>
            </v:group>
            <v:group style="position:absolute;left:3269;top:1856;width:59;height:2" coordorigin="3269,1856" coordsize="59,2">
              <v:shape style="position:absolute;left:3269;top:1856;width:59;height:2" coordorigin="3269,1856" coordsize="59,0" path="m3269,1856l3328,1856e" filled="false" stroked="true" strokeweight="1.5pt" strokecolor="#000000">
                <v:path arrowok="t"/>
              </v:shape>
            </v:group>
            <v:group style="position:absolute;left:3269;top:1893;width:59;height:2" coordorigin="3269,1893" coordsize="59,2">
              <v:shape style="position:absolute;left:3269;top:1893;width:59;height:2" coordorigin="3269,1893" coordsize="59,0" path="m3269,1893l3328,1893e" filled="false" stroked="true" strokeweight=".72pt" strokecolor="#000000">
                <v:path arrowok="t"/>
              </v:shape>
            </v:group>
            <v:group style="position:absolute;left:3328;top:1856;width:12085;height:2" coordorigin="3328,1856" coordsize="12085,2">
              <v:shape style="position:absolute;left:3328;top:1856;width:12085;height:2" coordorigin="3328,1856" coordsize="12085,0" path="m3328,1856l15413,1856e" filled="false" stroked="true" strokeweight="1.5pt" strokecolor="#000000">
                <v:path arrowok="t"/>
              </v:shape>
            </v:group>
            <v:group style="position:absolute;left:3328;top:1893;width:12085;height:2" coordorigin="3328,1893" coordsize="12085,2">
              <v:shape style="position:absolute;left:3328;top:1893;width:12085;height:2" coordorigin="3328,1893" coordsize="12085,0" path="m3328,1893l15413,1893e" filled="false" stroked="true" strokeweight=".72pt" strokecolor="#000000">
                <v:path arrowok="t"/>
              </v:shape>
            </v:group>
            <v:group style="position:absolute;left:3269;top:1901;width:10;height:20" coordorigin="3269,1901" coordsize="10,20">
              <v:shape style="position:absolute;left:3269;top:1901;width:10;height:20" coordorigin="3269,1901" coordsize="10,20" path="m3269,1920l3279,1920,3279,1901,3269,1901,3269,1920xe" filled="true" fillcolor="#000000" stroked="false">
                <v:path arrowok="t"/>
                <v:fill type="solid"/>
              </v:shape>
            </v:group>
            <v:group style="position:absolute;left:3269;top:1920;width:10;height:20" coordorigin="3269,1920" coordsize="10,20">
              <v:shape style="position:absolute;left:3269;top:1920;width:10;height:20" coordorigin="3269,1920" coordsize="10,20" path="m3269,1940l3279,1940,3279,1920,3269,1920,3269,1940xe" filled="true" fillcolor="#000000" stroked="false">
                <v:path arrowok="t"/>
                <v:fill type="solid"/>
              </v:shape>
            </v:group>
            <v:group style="position:absolute;left:3269;top:1940;width:10;height:20" coordorigin="3269,1940" coordsize="10,20">
              <v:shape style="position:absolute;left:3269;top:1940;width:10;height:20" coordorigin="3269,1940" coordsize="10,20" path="m3269,1959l3279,1959,3279,1940,3269,1940,3269,1959xe" filled="true" fillcolor="#000000" stroked="false">
                <v:path arrowok="t"/>
                <v:fill type="solid"/>
              </v:shape>
            </v:group>
            <v:group style="position:absolute;left:3269;top:1959;width:10;height:20" coordorigin="3269,1959" coordsize="10,20">
              <v:shape style="position:absolute;left:3269;top:1959;width:10;height:20" coordorigin="3269,1959" coordsize="10,20" path="m3269,1978l3279,1978,3279,1959,3269,1959,3269,1978xe" filled="true" fillcolor="#000000" stroked="false">
                <v:path arrowok="t"/>
                <v:fill type="solid"/>
              </v:shape>
            </v:group>
            <v:group style="position:absolute;left:3269;top:1978;width:10;height:20" coordorigin="3269,1978" coordsize="10,20">
              <v:shape style="position:absolute;left:3269;top:1978;width:10;height:20" coordorigin="3269,1978" coordsize="10,20" path="m3269,1997l3279,1997,3279,1978,3269,1978,3269,1997xe" filled="true" fillcolor="#000000" stroked="false">
                <v:path arrowok="t"/>
                <v:fill type="solid"/>
              </v:shape>
              <v:shape style="position:absolute;left:3260;top:1997;width:1321;height:108" type="#_x0000_t75" stroked="false">
                <v:imagedata r:id="rId214" o:title=""/>
              </v:shape>
              <v:shape style="position:absolute;left:4576;top:2096;width:3458;height:10" type="#_x0000_t75" stroked="false">
                <v:imagedata r:id="rId215" o:title=""/>
              </v:shape>
              <v:shape style="position:absolute;left:8030;top:2096;width:717;height:10" type="#_x0000_t75" stroked="false">
                <v:imagedata r:id="rId216" o:title=""/>
              </v:shape>
              <v:shape style="position:absolute;left:8742;top:2096;width:856;height:10" type="#_x0000_t75" stroked="false">
                <v:imagedata r:id="rId217" o:title=""/>
              </v:shape>
              <v:shape style="position:absolute;left:9592;top:2096;width:853;height:10" type="#_x0000_t75" stroked="false">
                <v:imagedata r:id="rId218" o:title=""/>
              </v:shape>
              <v:shape style="position:absolute;left:10441;top:2096;width:1565;height:10" type="#_x0000_t75" stroked="false">
                <v:imagedata r:id="rId219" o:title=""/>
              </v:shape>
              <v:shape style="position:absolute;left:12001;top:2096;width:3412;height:10" type="#_x0000_t75" stroked="false">
                <v:imagedata r:id="rId220" o:title=""/>
              </v:shape>
            </v:group>
            <v:group style="position:absolute;left:3269;top:2105;width:10;height:20" coordorigin="3269,2105" coordsize="10,20">
              <v:shape style="position:absolute;left:3269;top:2105;width:10;height:20" coordorigin="3269,2105" coordsize="10,20" path="m3269,2124l3279,2124,3279,2105,3269,2105,3269,2124xe" filled="true" fillcolor="#000000" stroked="false">
                <v:path arrowok="t"/>
                <v:fill type="solid"/>
              </v:shape>
            </v:group>
            <v:group style="position:absolute;left:3269;top:2124;width:10;height:20" coordorigin="3269,2124" coordsize="10,20">
              <v:shape style="position:absolute;left:3269;top:2124;width:10;height:20" coordorigin="3269,2124" coordsize="10,20" path="m3269,2144l3279,2144,3279,2124,3269,2124,3269,2144xe" filled="true" fillcolor="#000000" stroked="false">
                <v:path arrowok="t"/>
                <v:fill type="solid"/>
              </v:shape>
            </v:group>
            <v:group style="position:absolute;left:3269;top:2144;width:10;height:20" coordorigin="3269,2144" coordsize="10,20">
              <v:shape style="position:absolute;left:3269;top:2144;width:10;height:20" coordorigin="3269,2144" coordsize="10,20" path="m3269,2163l3279,2163,3279,2144,3269,2144,3269,2163xe" filled="true" fillcolor="#000000" stroked="false">
                <v:path arrowok="t"/>
                <v:fill type="solid"/>
              </v:shape>
            </v:group>
            <v:group style="position:absolute;left:3269;top:2163;width:10;height:20" coordorigin="3269,2163" coordsize="10,20">
              <v:shape style="position:absolute;left:3269;top:2163;width:10;height:20" coordorigin="3269,2163" coordsize="10,20" path="m3269,2182l3279,2182,3279,2163,3269,2163,3269,2182xe" filled="true" fillcolor="#000000" stroked="false">
                <v:path arrowok="t"/>
                <v:fill type="solid"/>
              </v:shape>
            </v:group>
            <v:group style="position:absolute;left:3269;top:2182;width:10;height:20" coordorigin="3269,2182" coordsize="10,20">
              <v:shape style="position:absolute;left:3269;top:2182;width:10;height:20" coordorigin="3269,2182" coordsize="10,20" path="m3269,2201l3279,2201,3279,2182,3269,2182,3269,2201xe" filled="true" fillcolor="#000000" stroked="false">
                <v:path arrowok="t"/>
                <v:fill type="solid"/>
              </v:shape>
            </v:group>
            <v:group style="position:absolute;left:3269;top:2201;width:10;height:20" coordorigin="3269,2201" coordsize="10,20">
              <v:shape style="position:absolute;left:3269;top:2201;width:10;height:20" coordorigin="3269,2201" coordsize="10,20" path="m3269,2220l3279,2220,3279,2201,3269,2201,3269,2220xe" filled="true" fillcolor="#000000" stroked="false">
                <v:path arrowok="t"/>
                <v:fill type="solid"/>
              </v:shape>
            </v:group>
            <v:group style="position:absolute;left:3269;top:2220;width:10;height:20" coordorigin="3269,2220" coordsize="10,20">
              <v:shape style="position:absolute;left:3269;top:2220;width:10;height:20" coordorigin="3269,2220" coordsize="10,20" path="m3269,2240l3279,2240,3279,2220,3269,2220,3269,2240xe" filled="true" fillcolor="#000000" stroked="false">
                <v:path arrowok="t"/>
                <v:fill type="solid"/>
              </v:shape>
            </v:group>
            <v:group style="position:absolute;left:3269;top:2240;width:10;height:20" coordorigin="3269,2240" coordsize="10,20">
              <v:shape style="position:absolute;left:3269;top:2240;width:10;height:20" coordorigin="3269,2240" coordsize="10,20" path="m3269,2259l3279,2259,3279,2240,3269,2240,3269,2259xe" filled="true" fillcolor="#000000" stroked="false">
                <v:path arrowok="t"/>
                <v:fill type="solid"/>
              </v:shape>
            </v:group>
            <v:group style="position:absolute;left:3269;top:2259;width:10;height:20" coordorigin="3269,2259" coordsize="10,20">
              <v:shape style="position:absolute;left:3269;top:2259;width:10;height:20" coordorigin="3269,2259" coordsize="10,20" path="m3269,2278l3279,2278,3279,2259,3269,2259,3269,2278xe" filled="true" fillcolor="#000000" stroked="false">
                <v:path arrowok="t"/>
                <v:fill type="solid"/>
              </v:shape>
            </v:group>
            <v:group style="position:absolute;left:3269;top:2278;width:10;height:20" coordorigin="3269,2278" coordsize="10,20">
              <v:shape style="position:absolute;left:3269;top:2278;width:10;height:20" coordorigin="3269,2278" coordsize="10,20" path="m3269,2297l3279,2297,3279,2278,3269,2278,3269,2297xe" filled="true" fillcolor="#000000" stroked="false">
                <v:path arrowok="t"/>
                <v:fill type="solid"/>
              </v:shape>
            </v:group>
            <v:group style="position:absolute;left:3269;top:2297;width:10;height:20" coordorigin="3269,2297" coordsize="10,20">
              <v:shape style="position:absolute;left:3269;top:2297;width:10;height:20" coordorigin="3269,2297" coordsize="10,20" path="m3269,2316l3279,2316,3279,2297,3269,2297,3269,2316xe" filled="true" fillcolor="#000000" stroked="false">
                <v:path arrowok="t"/>
                <v:fill type="solid"/>
              </v:shape>
            </v:group>
            <v:group style="position:absolute;left:3269;top:2316;width:10;height:20" coordorigin="3269,2316" coordsize="10,20">
              <v:shape style="position:absolute;left:3269;top:2316;width:10;height:20" coordorigin="3269,2316" coordsize="10,20" path="m3269,2336l3279,2336,3279,2316,3269,2316,3269,2336xe" filled="true" fillcolor="#000000" stroked="false">
                <v:path arrowok="t"/>
                <v:fill type="solid"/>
              </v:shape>
            </v:group>
            <v:group style="position:absolute;left:3269;top:2343;width:10;height:2" coordorigin="3269,2343" coordsize="10,2">
              <v:shape style="position:absolute;left:3269;top:2343;width:10;height:2" coordorigin="3269,2343" coordsize="10,0" path="m3269,2343l3279,2343e" filled="false" stroked="true" strokeweight=".779999pt" strokecolor="#000000">
                <v:path arrowok="t"/>
              </v:shape>
            </v:group>
            <v:group style="position:absolute;left:4581;top:2105;width:10;height:20" coordorigin="4581,2105" coordsize="10,20">
              <v:shape style="position:absolute;left:4581;top:2105;width:10;height:20" coordorigin="4581,2105" coordsize="10,20" path="m4581,2124l4590,2124,4590,2105,4581,2105,4581,2124xe" filled="true" fillcolor="#000000" stroked="false">
                <v:path arrowok="t"/>
                <v:fill type="solid"/>
              </v:shape>
            </v:group>
            <v:group style="position:absolute;left:4581;top:2124;width:10;height:20" coordorigin="4581,2124" coordsize="10,20">
              <v:shape style="position:absolute;left:4581;top:2124;width:10;height:20" coordorigin="4581,2124" coordsize="10,20" path="m4581,2144l4590,2144,4590,2124,4581,2124,4581,2144xe" filled="true" fillcolor="#000000" stroked="false">
                <v:path arrowok="t"/>
                <v:fill type="solid"/>
              </v:shape>
            </v:group>
            <v:group style="position:absolute;left:4581;top:2144;width:10;height:20" coordorigin="4581,2144" coordsize="10,20">
              <v:shape style="position:absolute;left:4581;top:2144;width:10;height:20" coordorigin="4581,2144" coordsize="10,20" path="m4581,2163l4590,2163,4590,2144,4581,2144,4581,2163xe" filled="true" fillcolor="#000000" stroked="false">
                <v:path arrowok="t"/>
                <v:fill type="solid"/>
              </v:shape>
            </v:group>
            <v:group style="position:absolute;left:4581;top:2163;width:10;height:20" coordorigin="4581,2163" coordsize="10,20">
              <v:shape style="position:absolute;left:4581;top:2163;width:10;height:20" coordorigin="4581,2163" coordsize="10,20" path="m4581,2182l4590,2182,4590,2163,4581,2163,4581,2182xe" filled="true" fillcolor="#000000" stroked="false">
                <v:path arrowok="t"/>
                <v:fill type="solid"/>
              </v:shape>
            </v:group>
            <v:group style="position:absolute;left:4581;top:2182;width:10;height:20" coordorigin="4581,2182" coordsize="10,20">
              <v:shape style="position:absolute;left:4581;top:2182;width:10;height:20" coordorigin="4581,2182" coordsize="10,20" path="m4581,2201l4590,2201,4590,2182,4581,2182,4581,2201xe" filled="true" fillcolor="#000000" stroked="false">
                <v:path arrowok="t"/>
                <v:fill type="solid"/>
              </v:shape>
            </v:group>
            <v:group style="position:absolute;left:4581;top:2201;width:10;height:20" coordorigin="4581,2201" coordsize="10,20">
              <v:shape style="position:absolute;left:4581;top:2201;width:10;height:20" coordorigin="4581,2201" coordsize="10,20" path="m4581,2220l4590,2220,4590,2201,4581,2201,4581,2220xe" filled="true" fillcolor="#000000" stroked="false">
                <v:path arrowok="t"/>
                <v:fill type="solid"/>
              </v:shape>
            </v:group>
            <v:group style="position:absolute;left:4581;top:2220;width:10;height:20" coordorigin="4581,2220" coordsize="10,20">
              <v:shape style="position:absolute;left:4581;top:2220;width:10;height:20" coordorigin="4581,2220" coordsize="10,20" path="m4581,2240l4590,2240,4590,2220,4581,2220,4581,2240xe" filled="true" fillcolor="#000000" stroked="false">
                <v:path arrowok="t"/>
                <v:fill type="solid"/>
              </v:shape>
            </v:group>
            <v:group style="position:absolute;left:4581;top:2240;width:10;height:20" coordorigin="4581,2240" coordsize="10,20">
              <v:shape style="position:absolute;left:4581;top:2240;width:10;height:20" coordorigin="4581,2240" coordsize="10,20" path="m4581,2259l4590,2259,4590,2240,4581,2240,4581,2259xe" filled="true" fillcolor="#000000" stroked="false">
                <v:path arrowok="t"/>
                <v:fill type="solid"/>
              </v:shape>
            </v:group>
            <v:group style="position:absolute;left:6478;top:2105;width:10;height:20" coordorigin="6478,2105" coordsize="10,20">
              <v:shape style="position:absolute;left:6478;top:2105;width:10;height:20" coordorigin="6478,2105" coordsize="10,20" path="m6478,2124l6488,2124,6488,2105,6478,2105,6478,2124xe" filled="true" fillcolor="#000000" stroked="false">
                <v:path arrowok="t"/>
                <v:fill type="solid"/>
              </v:shape>
            </v:group>
            <v:group style="position:absolute;left:6478;top:2124;width:10;height:20" coordorigin="6478,2124" coordsize="10,20">
              <v:shape style="position:absolute;left:6478;top:2124;width:10;height:20" coordorigin="6478,2124" coordsize="10,20" path="m6478,2144l6488,2144,6488,2124,6478,2124,6478,2144xe" filled="true" fillcolor="#000000" stroked="false">
                <v:path arrowok="t"/>
                <v:fill type="solid"/>
              </v:shape>
            </v:group>
            <v:group style="position:absolute;left:6478;top:2144;width:10;height:20" coordorigin="6478,2144" coordsize="10,20">
              <v:shape style="position:absolute;left:6478;top:2144;width:10;height:20" coordorigin="6478,2144" coordsize="10,20" path="m6478,2163l6488,2163,6488,2144,6478,2144,6478,2163xe" filled="true" fillcolor="#000000" stroked="false">
                <v:path arrowok="t"/>
                <v:fill type="solid"/>
              </v:shape>
            </v:group>
            <v:group style="position:absolute;left:6478;top:2163;width:10;height:20" coordorigin="6478,2163" coordsize="10,20">
              <v:shape style="position:absolute;left:6478;top:2163;width:10;height:20" coordorigin="6478,2163" coordsize="10,20" path="m6478,2182l6488,2182,6488,2163,6478,2163,6478,2182xe" filled="true" fillcolor="#000000" stroked="false">
                <v:path arrowok="t"/>
                <v:fill type="solid"/>
              </v:shape>
            </v:group>
            <v:group style="position:absolute;left:6478;top:2182;width:10;height:20" coordorigin="6478,2182" coordsize="10,20">
              <v:shape style="position:absolute;left:6478;top:2182;width:10;height:20" coordorigin="6478,2182" coordsize="10,20" path="m6478,2201l6488,2201,6488,2182,6478,2182,6478,2201xe" filled="true" fillcolor="#000000" stroked="false">
                <v:path arrowok="t"/>
                <v:fill type="solid"/>
              </v:shape>
            </v:group>
            <v:group style="position:absolute;left:6478;top:2201;width:10;height:20" coordorigin="6478,2201" coordsize="10,20">
              <v:shape style="position:absolute;left:6478;top:2201;width:10;height:20" coordorigin="6478,2201" coordsize="10,20" path="m6478,2220l6488,2220,6488,2201,6478,2201,6478,2220xe" filled="true" fillcolor="#000000" stroked="false">
                <v:path arrowok="t"/>
                <v:fill type="solid"/>
              </v:shape>
            </v:group>
            <v:group style="position:absolute;left:6478;top:2220;width:10;height:20" coordorigin="6478,2220" coordsize="10,20">
              <v:shape style="position:absolute;left:6478;top:2220;width:10;height:20" coordorigin="6478,2220" coordsize="10,20" path="m6478,2240l6488,2240,6488,2220,6478,2220,6478,2240xe" filled="true" fillcolor="#000000" stroked="false">
                <v:path arrowok="t"/>
                <v:fill type="solid"/>
              </v:shape>
            </v:group>
            <v:group style="position:absolute;left:6478;top:2240;width:10;height:20" coordorigin="6478,2240" coordsize="10,20">
              <v:shape style="position:absolute;left:6478;top:2240;width:10;height:20" coordorigin="6478,2240" coordsize="10,20" path="m6478,2259l6488,2259,6488,2240,6478,2240,6478,2259xe" filled="true" fillcolor="#000000" stroked="false">
                <v:path arrowok="t"/>
                <v:fill type="solid"/>
              </v:shape>
            </v:group>
            <v:group style="position:absolute;left:6478;top:2259;width:10;height:20" coordorigin="6478,2259" coordsize="10,20">
              <v:shape style="position:absolute;left:6478;top:2259;width:10;height:20" coordorigin="6478,2259" coordsize="10,20" path="m6478,2278l6488,2278,6488,2259,6478,2259,6478,2278xe" filled="true" fillcolor="#000000" stroked="false">
                <v:path arrowok="t"/>
                <v:fill type="solid"/>
              </v:shape>
            </v:group>
            <v:group style="position:absolute;left:6478;top:2278;width:10;height:20" coordorigin="6478,2278" coordsize="10,20">
              <v:shape style="position:absolute;left:6478;top:2278;width:10;height:20" coordorigin="6478,2278" coordsize="10,20" path="m6478,2297l6488,2297,6488,2278,6478,2278,6478,2297xe" filled="true" fillcolor="#000000" stroked="false">
                <v:path arrowok="t"/>
                <v:fill type="solid"/>
              </v:shape>
            </v:group>
            <v:group style="position:absolute;left:6478;top:2297;width:10;height:20" coordorigin="6478,2297" coordsize="10,20">
              <v:shape style="position:absolute;left:6478;top:2297;width:10;height:20" coordorigin="6478,2297" coordsize="10,20" path="m6478,2316l6488,2316,6488,2297,6478,2297,6478,2316xe" filled="true" fillcolor="#000000" stroked="false">
                <v:path arrowok="t"/>
                <v:fill type="solid"/>
              </v:shape>
            </v:group>
            <v:group style="position:absolute;left:6478;top:2316;width:10;height:20" coordorigin="6478,2316" coordsize="10,20">
              <v:shape style="position:absolute;left:6478;top:2316;width:10;height:20" coordorigin="6478,2316" coordsize="10,20" path="m6478,2336l6488,2336,6488,2316,6478,2316,6478,2336xe" filled="true" fillcolor="#000000" stroked="false">
                <v:path arrowok="t"/>
                <v:fill type="solid"/>
              </v:shape>
            </v:group>
            <v:group style="position:absolute;left:6478;top:2343;width:10;height:2" coordorigin="6478,2343" coordsize="10,2">
              <v:shape style="position:absolute;left:6478;top:2343;width:10;height:2" coordorigin="6478,2343" coordsize="10,0" path="m6478,2343l6488,2343e" filled="false" stroked="true" strokeweight=".779999pt" strokecolor="#000000">
                <v:path arrowok="t"/>
              </v:shape>
            </v:group>
            <v:group style="position:absolute;left:8034;top:2105;width:10;height:20" coordorigin="8034,2105" coordsize="10,20">
              <v:shape style="position:absolute;left:8034;top:2105;width:10;height:20" coordorigin="8034,2105" coordsize="10,20" path="m8034,2124l8044,2124,8044,2105,8034,2105,8034,2124xe" filled="true" fillcolor="#000000" stroked="false">
                <v:path arrowok="t"/>
                <v:fill type="solid"/>
              </v:shape>
            </v:group>
            <v:group style="position:absolute;left:8034;top:2124;width:10;height:20" coordorigin="8034,2124" coordsize="10,20">
              <v:shape style="position:absolute;left:8034;top:2124;width:10;height:20" coordorigin="8034,2124" coordsize="10,20" path="m8034,2144l8044,2144,8044,2124,8034,2124,8034,2144xe" filled="true" fillcolor="#000000" stroked="false">
                <v:path arrowok="t"/>
                <v:fill type="solid"/>
              </v:shape>
            </v:group>
            <v:group style="position:absolute;left:8034;top:2144;width:10;height:20" coordorigin="8034,2144" coordsize="10,20">
              <v:shape style="position:absolute;left:8034;top:2144;width:10;height:20" coordorigin="8034,2144" coordsize="10,20" path="m8034,2163l8044,2163,8044,2144,8034,2144,8034,2163xe" filled="true" fillcolor="#000000" stroked="false">
                <v:path arrowok="t"/>
                <v:fill type="solid"/>
              </v:shape>
            </v:group>
            <v:group style="position:absolute;left:8034;top:2163;width:10;height:20" coordorigin="8034,2163" coordsize="10,20">
              <v:shape style="position:absolute;left:8034;top:2163;width:10;height:20" coordorigin="8034,2163" coordsize="10,20" path="m8034,2182l8044,2182,8044,2163,8034,2163,8034,2182xe" filled="true" fillcolor="#000000" stroked="false">
                <v:path arrowok="t"/>
                <v:fill type="solid"/>
              </v:shape>
            </v:group>
            <v:group style="position:absolute;left:8034;top:2182;width:10;height:20" coordorigin="8034,2182" coordsize="10,20">
              <v:shape style="position:absolute;left:8034;top:2182;width:10;height:20" coordorigin="8034,2182" coordsize="10,20" path="m8034,2201l8044,2201,8044,2182,8034,2182,8034,2201xe" filled="true" fillcolor="#000000" stroked="false">
                <v:path arrowok="t"/>
                <v:fill type="solid"/>
              </v:shape>
            </v:group>
            <v:group style="position:absolute;left:8034;top:2201;width:10;height:20" coordorigin="8034,2201" coordsize="10,20">
              <v:shape style="position:absolute;left:8034;top:2201;width:10;height:20" coordorigin="8034,2201" coordsize="10,20" path="m8034,2220l8044,2220,8044,2201,8034,2201,8034,2220xe" filled="true" fillcolor="#000000" stroked="false">
                <v:path arrowok="t"/>
                <v:fill type="solid"/>
              </v:shape>
            </v:group>
            <v:group style="position:absolute;left:8034;top:2220;width:10;height:20" coordorigin="8034,2220" coordsize="10,20">
              <v:shape style="position:absolute;left:8034;top:2220;width:10;height:20" coordorigin="8034,2220" coordsize="10,20" path="m8034,2240l8044,2240,8044,2220,8034,2220,8034,2240xe" filled="true" fillcolor="#000000" stroked="false">
                <v:path arrowok="t"/>
                <v:fill type="solid"/>
              </v:shape>
            </v:group>
            <v:group style="position:absolute;left:8034;top:2240;width:10;height:20" coordorigin="8034,2240" coordsize="10,20">
              <v:shape style="position:absolute;left:8034;top:2240;width:10;height:20" coordorigin="8034,2240" coordsize="10,20" path="m8034,2259l8044,2259,8044,2240,8034,2240,8034,2259xe" filled="true" fillcolor="#000000" stroked="false">
                <v:path arrowok="t"/>
                <v:fill type="solid"/>
              </v:shape>
            </v:group>
            <v:group style="position:absolute;left:8034;top:2259;width:10;height:20" coordorigin="8034,2259" coordsize="10,20">
              <v:shape style="position:absolute;left:8034;top:2259;width:10;height:20" coordorigin="8034,2259" coordsize="10,20" path="m8034,2278l8044,2278,8044,2259,8034,2259,8034,2278xe" filled="true" fillcolor="#000000" stroked="false">
                <v:path arrowok="t"/>
                <v:fill type="solid"/>
              </v:shape>
            </v:group>
            <v:group style="position:absolute;left:8034;top:2278;width:10;height:20" coordorigin="8034,2278" coordsize="10,20">
              <v:shape style="position:absolute;left:8034;top:2278;width:10;height:20" coordorigin="8034,2278" coordsize="10,20" path="m8034,2297l8044,2297,8044,2278,8034,2278,8034,2297xe" filled="true" fillcolor="#000000" stroked="false">
                <v:path arrowok="t"/>
                <v:fill type="solid"/>
              </v:shape>
            </v:group>
            <v:group style="position:absolute;left:8034;top:2297;width:10;height:20" coordorigin="8034,2297" coordsize="10,20">
              <v:shape style="position:absolute;left:8034;top:2297;width:10;height:20" coordorigin="8034,2297" coordsize="10,20" path="m8034,2316l8044,2316,8044,2297,8034,2297,8034,2316xe" filled="true" fillcolor="#000000" stroked="false">
                <v:path arrowok="t"/>
                <v:fill type="solid"/>
              </v:shape>
            </v:group>
            <v:group style="position:absolute;left:8034;top:2316;width:10;height:20" coordorigin="8034,2316" coordsize="10,20">
              <v:shape style="position:absolute;left:8034;top:2316;width:10;height:20" coordorigin="8034,2316" coordsize="10,20" path="m8034,2336l8044,2336,8044,2316,8034,2316,8034,2336xe" filled="true" fillcolor="#000000" stroked="false">
                <v:path arrowok="t"/>
                <v:fill type="solid"/>
              </v:shape>
            </v:group>
            <v:group style="position:absolute;left:8034;top:2343;width:10;height:2" coordorigin="8034,2343" coordsize="10,2">
              <v:shape style="position:absolute;left:8034;top:2343;width:10;height:2" coordorigin="8034,2343" coordsize="10,0" path="m8034,2343l8044,2343e" filled="false" stroked="true" strokeweight=".779999pt" strokecolor="#000000">
                <v:path arrowok="t"/>
              </v:shape>
            </v:group>
            <v:group style="position:absolute;left:8746;top:2105;width:10;height:20" coordorigin="8746,2105" coordsize="10,20">
              <v:shape style="position:absolute;left:8746;top:2105;width:10;height:20" coordorigin="8746,2105" coordsize="10,20" path="m8746,2124l8756,2124,8756,2105,8746,2105,8746,2124xe" filled="true" fillcolor="#000000" stroked="false">
                <v:path arrowok="t"/>
                <v:fill type="solid"/>
              </v:shape>
            </v:group>
            <v:group style="position:absolute;left:8746;top:2124;width:10;height:20" coordorigin="8746,2124" coordsize="10,20">
              <v:shape style="position:absolute;left:8746;top:2124;width:10;height:20" coordorigin="8746,2124" coordsize="10,20" path="m8746,2144l8756,2144,8756,2124,8746,2124,8746,2144xe" filled="true" fillcolor="#000000" stroked="false">
                <v:path arrowok="t"/>
                <v:fill type="solid"/>
              </v:shape>
            </v:group>
            <v:group style="position:absolute;left:8746;top:2144;width:10;height:20" coordorigin="8746,2144" coordsize="10,20">
              <v:shape style="position:absolute;left:8746;top:2144;width:10;height:20" coordorigin="8746,2144" coordsize="10,20" path="m8746,2163l8756,2163,8756,2144,8746,2144,8746,2163xe" filled="true" fillcolor="#000000" stroked="false">
                <v:path arrowok="t"/>
                <v:fill type="solid"/>
              </v:shape>
            </v:group>
            <v:group style="position:absolute;left:8746;top:2163;width:10;height:20" coordorigin="8746,2163" coordsize="10,20">
              <v:shape style="position:absolute;left:8746;top:2163;width:10;height:20" coordorigin="8746,2163" coordsize="10,20" path="m8746,2182l8756,2182,8756,2163,8746,2163,8746,2182xe" filled="true" fillcolor="#000000" stroked="false">
                <v:path arrowok="t"/>
                <v:fill type="solid"/>
              </v:shape>
            </v:group>
            <v:group style="position:absolute;left:8746;top:2182;width:10;height:20" coordorigin="8746,2182" coordsize="10,20">
              <v:shape style="position:absolute;left:8746;top:2182;width:10;height:20" coordorigin="8746,2182" coordsize="10,20" path="m8746,2201l8756,2201,8756,2182,8746,2182,8746,2201xe" filled="true" fillcolor="#000000" stroked="false">
                <v:path arrowok="t"/>
                <v:fill type="solid"/>
              </v:shape>
            </v:group>
            <v:group style="position:absolute;left:8746;top:2201;width:10;height:20" coordorigin="8746,2201" coordsize="10,20">
              <v:shape style="position:absolute;left:8746;top:2201;width:10;height:20" coordorigin="8746,2201" coordsize="10,20" path="m8746,2220l8756,2220,8756,2201,8746,2201,8746,2220xe" filled="true" fillcolor="#000000" stroked="false">
                <v:path arrowok="t"/>
                <v:fill type="solid"/>
              </v:shape>
            </v:group>
            <v:group style="position:absolute;left:8746;top:2220;width:10;height:20" coordorigin="8746,2220" coordsize="10,20">
              <v:shape style="position:absolute;left:8746;top:2220;width:10;height:20" coordorigin="8746,2220" coordsize="10,20" path="m8746,2240l8756,2240,8756,2220,8746,2220,8746,2240xe" filled="true" fillcolor="#000000" stroked="false">
                <v:path arrowok="t"/>
                <v:fill type="solid"/>
              </v:shape>
            </v:group>
            <v:group style="position:absolute;left:8746;top:2240;width:10;height:20" coordorigin="8746,2240" coordsize="10,20">
              <v:shape style="position:absolute;left:8746;top:2240;width:10;height:20" coordorigin="8746,2240" coordsize="10,20" path="m8746,2259l8756,2259,8756,2240,8746,2240,8746,2259xe" filled="true" fillcolor="#000000" stroked="false">
                <v:path arrowok="t"/>
                <v:fill type="solid"/>
              </v:shape>
            </v:group>
            <v:group style="position:absolute;left:8746;top:2259;width:10;height:20" coordorigin="8746,2259" coordsize="10,20">
              <v:shape style="position:absolute;left:8746;top:2259;width:10;height:20" coordorigin="8746,2259" coordsize="10,20" path="m8746,2278l8756,2278,8756,2259,8746,2259,8746,2278xe" filled="true" fillcolor="#000000" stroked="false">
                <v:path arrowok="t"/>
                <v:fill type="solid"/>
              </v:shape>
            </v:group>
            <v:group style="position:absolute;left:8746;top:2278;width:10;height:20" coordorigin="8746,2278" coordsize="10,20">
              <v:shape style="position:absolute;left:8746;top:2278;width:10;height:20" coordorigin="8746,2278" coordsize="10,20" path="m8746,2297l8756,2297,8756,2278,8746,2278,8746,2297xe" filled="true" fillcolor="#000000" stroked="false">
                <v:path arrowok="t"/>
                <v:fill type="solid"/>
              </v:shape>
            </v:group>
            <v:group style="position:absolute;left:8746;top:2297;width:10;height:20" coordorigin="8746,2297" coordsize="10,20">
              <v:shape style="position:absolute;left:8746;top:2297;width:10;height:20" coordorigin="8746,2297" coordsize="10,20" path="m8746,2316l8756,2316,8756,2297,8746,2297,8746,2316xe" filled="true" fillcolor="#000000" stroked="false">
                <v:path arrowok="t"/>
                <v:fill type="solid"/>
              </v:shape>
            </v:group>
            <v:group style="position:absolute;left:8746;top:2316;width:10;height:20" coordorigin="8746,2316" coordsize="10,20">
              <v:shape style="position:absolute;left:8746;top:2316;width:10;height:20" coordorigin="8746,2316" coordsize="10,20" path="m8746,2336l8756,2336,8756,2316,8746,2316,8746,2336xe" filled="true" fillcolor="#000000" stroked="false">
                <v:path arrowok="t"/>
                <v:fill type="solid"/>
              </v:shape>
            </v:group>
            <v:group style="position:absolute;left:8746;top:2343;width:10;height:2" coordorigin="8746,2343" coordsize="10,2">
              <v:shape style="position:absolute;left:8746;top:2343;width:10;height:2" coordorigin="8746,2343" coordsize="10,0" path="m8746,2343l8756,2343e" filled="false" stroked="true" strokeweight=".779999pt" strokecolor="#000000">
                <v:path arrowok="t"/>
              </v:shape>
            </v:group>
            <v:group style="position:absolute;left:9597;top:2105;width:10;height:20" coordorigin="9597,2105" coordsize="10,20">
              <v:shape style="position:absolute;left:9597;top:2105;width:10;height:20" coordorigin="9597,2105" coordsize="10,20" path="m9597,2124l9607,2124,9607,2105,9597,2105,9597,2124xe" filled="true" fillcolor="#000000" stroked="false">
                <v:path arrowok="t"/>
                <v:fill type="solid"/>
              </v:shape>
            </v:group>
            <v:group style="position:absolute;left:9597;top:2124;width:10;height:20" coordorigin="9597,2124" coordsize="10,20">
              <v:shape style="position:absolute;left:9597;top:2124;width:10;height:20" coordorigin="9597,2124" coordsize="10,20" path="m9597,2144l9607,2144,9607,2124,9597,2124,9597,2144xe" filled="true" fillcolor="#000000" stroked="false">
                <v:path arrowok="t"/>
                <v:fill type="solid"/>
              </v:shape>
            </v:group>
            <v:group style="position:absolute;left:9597;top:2144;width:10;height:20" coordorigin="9597,2144" coordsize="10,20">
              <v:shape style="position:absolute;left:9597;top:2144;width:10;height:20" coordorigin="9597,2144" coordsize="10,20" path="m9597,2163l9607,2163,9607,2144,9597,2144,9597,2163xe" filled="true" fillcolor="#000000" stroked="false">
                <v:path arrowok="t"/>
                <v:fill type="solid"/>
              </v:shape>
            </v:group>
            <v:group style="position:absolute;left:9597;top:2163;width:10;height:20" coordorigin="9597,2163" coordsize="10,20">
              <v:shape style="position:absolute;left:9597;top:2163;width:10;height:20" coordorigin="9597,2163" coordsize="10,20" path="m9597,2182l9607,2182,9607,2163,9597,2163,9597,2182xe" filled="true" fillcolor="#000000" stroked="false">
                <v:path arrowok="t"/>
                <v:fill type="solid"/>
              </v:shape>
            </v:group>
            <v:group style="position:absolute;left:9597;top:2182;width:10;height:20" coordorigin="9597,2182" coordsize="10,20">
              <v:shape style="position:absolute;left:9597;top:2182;width:10;height:20" coordorigin="9597,2182" coordsize="10,20" path="m9597,2201l9607,2201,9607,2182,9597,2182,9597,2201xe" filled="true" fillcolor="#000000" stroked="false">
                <v:path arrowok="t"/>
                <v:fill type="solid"/>
              </v:shape>
            </v:group>
            <v:group style="position:absolute;left:9597;top:2201;width:10;height:20" coordorigin="9597,2201" coordsize="10,20">
              <v:shape style="position:absolute;left:9597;top:2201;width:10;height:20" coordorigin="9597,2201" coordsize="10,20" path="m9597,2220l9607,2220,9607,2201,9597,2201,9597,2220xe" filled="true" fillcolor="#000000" stroked="false">
                <v:path arrowok="t"/>
                <v:fill type="solid"/>
              </v:shape>
            </v:group>
            <v:group style="position:absolute;left:9597;top:2220;width:10;height:20" coordorigin="9597,2220" coordsize="10,20">
              <v:shape style="position:absolute;left:9597;top:2220;width:10;height:20" coordorigin="9597,2220" coordsize="10,20" path="m9597,2240l9607,2240,9607,2220,9597,2220,9597,2240xe" filled="true" fillcolor="#000000" stroked="false">
                <v:path arrowok="t"/>
                <v:fill type="solid"/>
              </v:shape>
            </v:group>
            <v:group style="position:absolute;left:9597;top:2240;width:10;height:20" coordorigin="9597,2240" coordsize="10,20">
              <v:shape style="position:absolute;left:9597;top:2240;width:10;height:20" coordorigin="9597,2240" coordsize="10,20" path="m9597,2259l9607,2259,9607,2240,9597,2240,9597,2259xe" filled="true" fillcolor="#000000" stroked="false">
                <v:path arrowok="t"/>
                <v:fill type="solid"/>
              </v:shape>
            </v:group>
            <v:group style="position:absolute;left:9597;top:2259;width:10;height:20" coordorigin="9597,2259" coordsize="10,20">
              <v:shape style="position:absolute;left:9597;top:2259;width:10;height:20" coordorigin="9597,2259" coordsize="10,20" path="m9597,2278l9607,2278,9607,2259,9597,2259,9597,2278xe" filled="true" fillcolor="#000000" stroked="false">
                <v:path arrowok="t"/>
                <v:fill type="solid"/>
              </v:shape>
            </v:group>
            <v:group style="position:absolute;left:9597;top:2278;width:10;height:20" coordorigin="9597,2278" coordsize="10,20">
              <v:shape style="position:absolute;left:9597;top:2278;width:10;height:20" coordorigin="9597,2278" coordsize="10,20" path="m9597,2297l9607,2297,9607,2278,9597,2278,9597,2297xe" filled="true" fillcolor="#000000" stroked="false">
                <v:path arrowok="t"/>
                <v:fill type="solid"/>
              </v:shape>
            </v:group>
            <v:group style="position:absolute;left:9597;top:2297;width:10;height:20" coordorigin="9597,2297" coordsize="10,20">
              <v:shape style="position:absolute;left:9597;top:2297;width:10;height:20" coordorigin="9597,2297" coordsize="10,20" path="m9597,2316l9607,2316,9607,2297,9597,2297,9597,2316xe" filled="true" fillcolor="#000000" stroked="false">
                <v:path arrowok="t"/>
                <v:fill type="solid"/>
              </v:shape>
            </v:group>
            <v:group style="position:absolute;left:9597;top:2316;width:10;height:20" coordorigin="9597,2316" coordsize="10,20">
              <v:shape style="position:absolute;left:9597;top:2316;width:10;height:20" coordorigin="9597,2316" coordsize="10,20" path="m9597,2336l9607,2336,9607,2316,9597,2316,9597,2336xe" filled="true" fillcolor="#000000" stroked="false">
                <v:path arrowok="t"/>
                <v:fill type="solid"/>
              </v:shape>
            </v:group>
            <v:group style="position:absolute;left:9597;top:2343;width:10;height:2" coordorigin="9597,2343" coordsize="10,2">
              <v:shape style="position:absolute;left:9597;top:2343;width:10;height:2" coordorigin="9597,2343" coordsize="10,0" path="m9597,2343l9607,2343e" filled="false" stroked="true" strokeweight=".779999pt" strokecolor="#000000">
                <v:path arrowok="t"/>
              </v:shape>
            </v:group>
            <v:group style="position:absolute;left:10446;top:2105;width:10;height:20" coordorigin="10446,2105" coordsize="10,20">
              <v:shape style="position:absolute;left:10446;top:2105;width:10;height:20" coordorigin="10446,2105" coordsize="10,20" path="m10446,2124l10455,2124,10455,2105,10446,2105,10446,2124xe" filled="true" fillcolor="#000000" stroked="false">
                <v:path arrowok="t"/>
                <v:fill type="solid"/>
              </v:shape>
            </v:group>
            <v:group style="position:absolute;left:10446;top:2124;width:10;height:20" coordorigin="10446,2124" coordsize="10,20">
              <v:shape style="position:absolute;left:10446;top:2124;width:10;height:20" coordorigin="10446,2124" coordsize="10,20" path="m10446,2144l10455,2144,10455,2124,10446,2124,10446,2144xe" filled="true" fillcolor="#000000" stroked="false">
                <v:path arrowok="t"/>
                <v:fill type="solid"/>
              </v:shape>
            </v:group>
            <v:group style="position:absolute;left:10446;top:2144;width:10;height:20" coordorigin="10446,2144" coordsize="10,20">
              <v:shape style="position:absolute;left:10446;top:2144;width:10;height:20" coordorigin="10446,2144" coordsize="10,20" path="m10446,2163l10455,2163,10455,2144,10446,2144,10446,2163xe" filled="true" fillcolor="#000000" stroked="false">
                <v:path arrowok="t"/>
                <v:fill type="solid"/>
              </v:shape>
            </v:group>
            <v:group style="position:absolute;left:10446;top:2163;width:10;height:20" coordorigin="10446,2163" coordsize="10,20">
              <v:shape style="position:absolute;left:10446;top:2163;width:10;height:20" coordorigin="10446,2163" coordsize="10,20" path="m10446,2182l10455,2182,10455,2163,10446,2163,10446,2182xe" filled="true" fillcolor="#000000" stroked="false">
                <v:path arrowok="t"/>
                <v:fill type="solid"/>
              </v:shape>
            </v:group>
            <v:group style="position:absolute;left:10446;top:2182;width:10;height:20" coordorigin="10446,2182" coordsize="10,20">
              <v:shape style="position:absolute;left:10446;top:2182;width:10;height:20" coordorigin="10446,2182" coordsize="10,20" path="m10446,2201l10455,2201,10455,2182,10446,2182,10446,2201xe" filled="true" fillcolor="#000000" stroked="false">
                <v:path arrowok="t"/>
                <v:fill type="solid"/>
              </v:shape>
            </v:group>
            <v:group style="position:absolute;left:10446;top:2201;width:10;height:20" coordorigin="10446,2201" coordsize="10,20">
              <v:shape style="position:absolute;left:10446;top:2201;width:10;height:20" coordorigin="10446,2201" coordsize="10,20" path="m10446,2220l10455,2220,10455,2201,10446,2201,10446,2220xe" filled="true" fillcolor="#000000" stroked="false">
                <v:path arrowok="t"/>
                <v:fill type="solid"/>
              </v:shape>
            </v:group>
            <v:group style="position:absolute;left:10446;top:2220;width:10;height:20" coordorigin="10446,2220" coordsize="10,20">
              <v:shape style="position:absolute;left:10446;top:2220;width:10;height:20" coordorigin="10446,2220" coordsize="10,20" path="m10446,2240l10455,2240,10455,2220,10446,2220,10446,2240xe" filled="true" fillcolor="#000000" stroked="false">
                <v:path arrowok="t"/>
                <v:fill type="solid"/>
              </v:shape>
            </v:group>
            <v:group style="position:absolute;left:10446;top:2240;width:10;height:20" coordorigin="10446,2240" coordsize="10,20">
              <v:shape style="position:absolute;left:10446;top:2240;width:10;height:20" coordorigin="10446,2240" coordsize="10,20" path="m10446,2259l10455,2259,10455,2240,10446,2240,10446,2259xe" filled="true" fillcolor="#000000" stroked="false">
                <v:path arrowok="t"/>
                <v:fill type="solid"/>
              </v:shape>
            </v:group>
            <v:group style="position:absolute;left:10446;top:2259;width:10;height:20" coordorigin="10446,2259" coordsize="10,20">
              <v:shape style="position:absolute;left:10446;top:2259;width:10;height:20" coordorigin="10446,2259" coordsize="10,20" path="m10446,2278l10455,2278,10455,2259,10446,2259,10446,2278xe" filled="true" fillcolor="#000000" stroked="false">
                <v:path arrowok="t"/>
                <v:fill type="solid"/>
              </v:shape>
            </v:group>
            <v:group style="position:absolute;left:10446;top:2278;width:10;height:20" coordorigin="10446,2278" coordsize="10,20">
              <v:shape style="position:absolute;left:10446;top:2278;width:10;height:20" coordorigin="10446,2278" coordsize="10,20" path="m10446,2297l10455,2297,10455,2278,10446,2278,10446,2297xe" filled="true" fillcolor="#000000" stroked="false">
                <v:path arrowok="t"/>
                <v:fill type="solid"/>
              </v:shape>
            </v:group>
            <v:group style="position:absolute;left:10446;top:2297;width:10;height:20" coordorigin="10446,2297" coordsize="10,20">
              <v:shape style="position:absolute;left:10446;top:2297;width:10;height:20" coordorigin="10446,2297" coordsize="10,20" path="m10446,2316l10455,2316,10455,2297,10446,2297,10446,2316xe" filled="true" fillcolor="#000000" stroked="false">
                <v:path arrowok="t"/>
                <v:fill type="solid"/>
              </v:shape>
            </v:group>
            <v:group style="position:absolute;left:10446;top:2316;width:10;height:20" coordorigin="10446,2316" coordsize="10,20">
              <v:shape style="position:absolute;left:10446;top:2316;width:10;height:20" coordorigin="10446,2316" coordsize="10,20" path="m10446,2336l10455,2336,10455,2316,10446,2316,10446,2336xe" filled="true" fillcolor="#000000" stroked="false">
                <v:path arrowok="t"/>
                <v:fill type="solid"/>
              </v:shape>
            </v:group>
            <v:group style="position:absolute;left:10446;top:2343;width:10;height:2" coordorigin="10446,2343" coordsize="10,2">
              <v:shape style="position:absolute;left:10446;top:2343;width:10;height:2" coordorigin="10446,2343" coordsize="10,0" path="m10446,2343l10455,2343e" filled="false" stroked="true" strokeweight=".779999pt" strokecolor="#000000">
                <v:path arrowok="t"/>
              </v:shape>
            </v:group>
            <v:group style="position:absolute;left:12006;top:2105;width:10;height:20" coordorigin="12006,2105" coordsize="10,20">
              <v:shape style="position:absolute;left:12006;top:2105;width:10;height:20" coordorigin="12006,2105" coordsize="10,20" path="m12006,2124l12015,2124,12015,2105,12006,2105,12006,2124xe" filled="true" fillcolor="#000000" stroked="false">
                <v:path arrowok="t"/>
                <v:fill type="solid"/>
              </v:shape>
            </v:group>
            <v:group style="position:absolute;left:12006;top:2124;width:10;height:20" coordorigin="12006,2124" coordsize="10,20">
              <v:shape style="position:absolute;left:12006;top:2124;width:10;height:20" coordorigin="12006,2124" coordsize="10,20" path="m12006,2144l12015,2144,12015,2124,12006,2124,12006,2144xe" filled="true" fillcolor="#000000" stroked="false">
                <v:path arrowok="t"/>
                <v:fill type="solid"/>
              </v:shape>
            </v:group>
            <v:group style="position:absolute;left:12006;top:2144;width:10;height:20" coordorigin="12006,2144" coordsize="10,20">
              <v:shape style="position:absolute;left:12006;top:2144;width:10;height:20" coordorigin="12006,2144" coordsize="10,20" path="m12006,2163l12015,2163,12015,2144,12006,2144,12006,2163xe" filled="true" fillcolor="#000000" stroked="false">
                <v:path arrowok="t"/>
                <v:fill type="solid"/>
              </v:shape>
            </v:group>
            <v:group style="position:absolute;left:12006;top:2163;width:10;height:20" coordorigin="12006,2163" coordsize="10,20">
              <v:shape style="position:absolute;left:12006;top:2163;width:10;height:20" coordorigin="12006,2163" coordsize="10,20" path="m12006,2182l12015,2182,12015,2163,12006,2163,12006,2182xe" filled="true" fillcolor="#000000" stroked="false">
                <v:path arrowok="t"/>
                <v:fill type="solid"/>
              </v:shape>
            </v:group>
            <v:group style="position:absolute;left:12006;top:2182;width:10;height:20" coordorigin="12006,2182" coordsize="10,20">
              <v:shape style="position:absolute;left:12006;top:2182;width:10;height:20" coordorigin="12006,2182" coordsize="10,20" path="m12006,2201l12015,2201,12015,2182,12006,2182,12006,2201xe" filled="true" fillcolor="#000000" stroked="false">
                <v:path arrowok="t"/>
                <v:fill type="solid"/>
              </v:shape>
            </v:group>
            <v:group style="position:absolute;left:12006;top:2201;width:10;height:20" coordorigin="12006,2201" coordsize="10,20">
              <v:shape style="position:absolute;left:12006;top:2201;width:10;height:20" coordorigin="12006,2201" coordsize="10,20" path="m12006,2220l12015,2220,12015,2201,12006,2201,12006,2220xe" filled="true" fillcolor="#000000" stroked="false">
                <v:path arrowok="t"/>
                <v:fill type="solid"/>
              </v:shape>
            </v:group>
            <v:group style="position:absolute;left:12006;top:2220;width:10;height:20" coordorigin="12006,2220" coordsize="10,20">
              <v:shape style="position:absolute;left:12006;top:2220;width:10;height:20" coordorigin="12006,2220" coordsize="10,20" path="m12006,2240l12015,2240,12015,2220,12006,2220,12006,2240xe" filled="true" fillcolor="#000000" stroked="false">
                <v:path arrowok="t"/>
                <v:fill type="solid"/>
              </v:shape>
            </v:group>
            <v:group style="position:absolute;left:12006;top:2240;width:10;height:20" coordorigin="12006,2240" coordsize="10,20">
              <v:shape style="position:absolute;left:12006;top:2240;width:10;height:20" coordorigin="12006,2240" coordsize="10,20" path="m12006,2259l12015,2259,12015,2240,12006,2240,12006,2259xe" filled="true" fillcolor="#000000" stroked="false">
                <v:path arrowok="t"/>
                <v:fill type="solid"/>
              </v:shape>
            </v:group>
            <v:group style="position:absolute;left:12006;top:2259;width:10;height:20" coordorigin="12006,2259" coordsize="10,20">
              <v:shape style="position:absolute;left:12006;top:2259;width:10;height:20" coordorigin="12006,2259" coordsize="10,20" path="m12006,2278l12015,2278,12015,2259,12006,2259,12006,2278xe" filled="true" fillcolor="#000000" stroked="false">
                <v:path arrowok="t"/>
                <v:fill type="solid"/>
              </v:shape>
            </v:group>
            <v:group style="position:absolute;left:12006;top:2278;width:10;height:20" coordorigin="12006,2278" coordsize="10,20">
              <v:shape style="position:absolute;left:12006;top:2278;width:10;height:20" coordorigin="12006,2278" coordsize="10,20" path="m12006,2297l12015,2297,12015,2278,12006,2278,12006,2297xe" filled="true" fillcolor="#000000" stroked="false">
                <v:path arrowok="t"/>
                <v:fill type="solid"/>
              </v:shape>
            </v:group>
            <v:group style="position:absolute;left:12006;top:2297;width:10;height:20" coordorigin="12006,2297" coordsize="10,20">
              <v:shape style="position:absolute;left:12006;top:2297;width:10;height:20" coordorigin="12006,2297" coordsize="10,20" path="m12006,2316l12015,2316,12015,2297,12006,2297,12006,2316xe" filled="true" fillcolor="#000000" stroked="false">
                <v:path arrowok="t"/>
                <v:fill type="solid"/>
              </v:shape>
            </v:group>
            <v:group style="position:absolute;left:12006;top:2316;width:10;height:20" coordorigin="12006,2316" coordsize="10,20">
              <v:shape style="position:absolute;left:12006;top:2316;width:10;height:20" coordorigin="12006,2316" coordsize="10,20" path="m12006,2336l12015,2336,12015,2316,12006,2316,12006,2336xe" filled="true" fillcolor="#000000" stroked="false">
                <v:path arrowok="t"/>
                <v:fill type="solid"/>
              </v:shape>
            </v:group>
            <v:group style="position:absolute;left:12006;top:2343;width:10;height:2" coordorigin="12006,2343" coordsize="10,2">
              <v:shape style="position:absolute;left:12006;top:2343;width:10;height:2" coordorigin="12006,2343" coordsize="10,0" path="m12006,2343l12015,2343e" filled="false" stroked="true" strokeweight=".779999pt" strokecolor="#000000">
                <v:path arrowok="t"/>
              </v:shape>
            </v:group>
            <v:group style="position:absolute;left:13705;top:2105;width:10;height:20" coordorigin="13705,2105" coordsize="10,20">
              <v:shape style="position:absolute;left:13705;top:2105;width:10;height:20" coordorigin="13705,2105" coordsize="10,20" path="m13705,2124l13714,2124,13714,2105,13705,2105,13705,2124xe" filled="true" fillcolor="#000000" stroked="false">
                <v:path arrowok="t"/>
                <v:fill type="solid"/>
              </v:shape>
            </v:group>
            <v:group style="position:absolute;left:13705;top:2124;width:10;height:20" coordorigin="13705,2124" coordsize="10,20">
              <v:shape style="position:absolute;left:13705;top:2124;width:10;height:20" coordorigin="13705,2124" coordsize="10,20" path="m13705,2144l13714,2144,13714,2124,13705,2124,13705,2144xe" filled="true" fillcolor="#000000" stroked="false">
                <v:path arrowok="t"/>
                <v:fill type="solid"/>
              </v:shape>
            </v:group>
            <v:group style="position:absolute;left:13705;top:2144;width:10;height:20" coordorigin="13705,2144" coordsize="10,20">
              <v:shape style="position:absolute;left:13705;top:2144;width:10;height:20" coordorigin="13705,2144" coordsize="10,20" path="m13705,2163l13714,2163,13714,2144,13705,2144,13705,2163xe" filled="true" fillcolor="#000000" stroked="false">
                <v:path arrowok="t"/>
                <v:fill type="solid"/>
              </v:shape>
            </v:group>
            <v:group style="position:absolute;left:13705;top:2163;width:10;height:20" coordorigin="13705,2163" coordsize="10,20">
              <v:shape style="position:absolute;left:13705;top:2163;width:10;height:20" coordorigin="13705,2163" coordsize="10,20" path="m13705,2182l13714,2182,13714,2163,13705,2163,13705,2182xe" filled="true" fillcolor="#000000" stroked="false">
                <v:path arrowok="t"/>
                <v:fill type="solid"/>
              </v:shape>
            </v:group>
            <v:group style="position:absolute;left:13705;top:2182;width:10;height:20" coordorigin="13705,2182" coordsize="10,20">
              <v:shape style="position:absolute;left:13705;top:2182;width:10;height:20" coordorigin="13705,2182" coordsize="10,20" path="m13705,2201l13714,2201,13714,2182,13705,2182,13705,2201xe" filled="true" fillcolor="#000000" stroked="false">
                <v:path arrowok="t"/>
                <v:fill type="solid"/>
              </v:shape>
            </v:group>
            <v:group style="position:absolute;left:13705;top:2201;width:10;height:20" coordorigin="13705,2201" coordsize="10,20">
              <v:shape style="position:absolute;left:13705;top:2201;width:10;height:20" coordorigin="13705,2201" coordsize="10,20" path="m13705,2220l13714,2220,13714,2201,13705,2201,13705,2220xe" filled="true" fillcolor="#000000" stroked="false">
                <v:path arrowok="t"/>
                <v:fill type="solid"/>
              </v:shape>
            </v:group>
            <v:group style="position:absolute;left:13705;top:2220;width:10;height:20" coordorigin="13705,2220" coordsize="10,20">
              <v:shape style="position:absolute;left:13705;top:2220;width:10;height:20" coordorigin="13705,2220" coordsize="10,20" path="m13705,2240l13714,2240,13714,2220,13705,2220,13705,2240xe" filled="true" fillcolor="#000000" stroked="false">
                <v:path arrowok="t"/>
                <v:fill type="solid"/>
              </v:shape>
            </v:group>
            <v:group style="position:absolute;left:13705;top:2240;width:10;height:20" coordorigin="13705,2240" coordsize="10,20">
              <v:shape style="position:absolute;left:13705;top:2240;width:10;height:20" coordorigin="13705,2240" coordsize="10,20" path="m13705,2259l13714,2259,13714,2240,13705,2240,13705,2259xe" filled="true" fillcolor="#000000" stroked="false">
                <v:path arrowok="t"/>
                <v:fill type="solid"/>
              </v:shape>
            </v:group>
            <v:group style="position:absolute;left:13705;top:2259;width:10;height:20" coordorigin="13705,2259" coordsize="10,20">
              <v:shape style="position:absolute;left:13705;top:2259;width:10;height:20" coordorigin="13705,2259" coordsize="10,20" path="m13705,2278l13714,2278,13714,2259,13705,2259,13705,2278xe" filled="true" fillcolor="#000000" stroked="false">
                <v:path arrowok="t"/>
                <v:fill type="solid"/>
              </v:shape>
            </v:group>
            <v:group style="position:absolute;left:13705;top:2278;width:10;height:20" coordorigin="13705,2278" coordsize="10,20">
              <v:shape style="position:absolute;left:13705;top:2278;width:10;height:20" coordorigin="13705,2278" coordsize="10,20" path="m13705,2297l13714,2297,13714,2278,13705,2278,13705,2297xe" filled="true" fillcolor="#000000" stroked="false">
                <v:path arrowok="t"/>
                <v:fill type="solid"/>
              </v:shape>
            </v:group>
            <v:group style="position:absolute;left:13705;top:2297;width:10;height:20" coordorigin="13705,2297" coordsize="10,20">
              <v:shape style="position:absolute;left:13705;top:2297;width:10;height:20" coordorigin="13705,2297" coordsize="10,20" path="m13705,2316l13714,2316,13714,2297,13705,2297,13705,2316xe" filled="true" fillcolor="#000000" stroked="false">
                <v:path arrowok="t"/>
                <v:fill type="solid"/>
              </v:shape>
            </v:group>
            <v:group style="position:absolute;left:13705;top:2316;width:10;height:20" coordorigin="13705,2316" coordsize="10,20">
              <v:shape style="position:absolute;left:13705;top:2316;width:10;height:20" coordorigin="13705,2316" coordsize="10,20" path="m13705,2336l13714,2336,13714,2316,13705,2316,13705,2336xe" filled="true" fillcolor="#000000" stroked="false">
                <v:path arrowok="t"/>
                <v:fill type="solid"/>
              </v:shape>
            </v:group>
            <v:group style="position:absolute;left:13705;top:2343;width:10;height:2" coordorigin="13705,2343" coordsize="10,2">
              <v:shape style="position:absolute;left:13705;top:2343;width:10;height:2" coordorigin="13705,2343" coordsize="10,0" path="m13705,2343l13714,2343e" filled="false" stroked="true" strokeweight=".779999pt" strokecolor="#000000">
                <v:path arrowok="t"/>
              </v:shape>
            </v:group>
            <v:group style="position:absolute;left:3269;top:2356;width:10;height:2" coordorigin="3269,2356" coordsize="10,2">
              <v:shape style="position:absolute;left:3269;top:2356;width:10;height:2" coordorigin="3269,2356" coordsize="10,0" path="m3269,2356l3279,2356e" filled="false" stroked="true" strokeweight=".480011pt" strokecolor="#000000">
                <v:path arrowok="t"/>
              </v:shape>
              <v:shape style="position:absolute;left:4571;top:2259;width:630;height:102" type="#_x0000_t75" stroked="false">
                <v:imagedata r:id="rId221" o:title=""/>
              </v:shape>
              <v:shape style="position:absolute;left:5196;top:2351;width:1282;height:10" type="#_x0000_t75" stroked="false">
                <v:imagedata r:id="rId222" o:title=""/>
              </v:shape>
            </v:group>
            <v:group style="position:absolute;left:6478;top:2356;width:10;height:2" coordorigin="6478,2356" coordsize="10,2">
              <v:shape style="position:absolute;left:6478;top:2356;width:10;height:2" coordorigin="6478,2356" coordsize="10,0" path="m6478,2356l6488,2356e" filled="false" stroked="true" strokeweight=".480011pt" strokecolor="#000000">
                <v:path arrowok="t"/>
              </v:shape>
            </v:group>
            <v:group style="position:absolute;left:8034;top:2356;width:10;height:2" coordorigin="8034,2356" coordsize="10,2">
              <v:shape style="position:absolute;left:8034;top:2356;width:10;height:2" coordorigin="8034,2356" coordsize="10,0" path="m8034,2356l8044,2356e" filled="false" stroked="true" strokeweight=".480011pt" strokecolor="#000000">
                <v:path arrowok="t"/>
              </v:shape>
            </v:group>
            <v:group style="position:absolute;left:8746;top:2356;width:10;height:2" coordorigin="8746,2356" coordsize="10,2">
              <v:shape style="position:absolute;left:8746;top:2356;width:10;height:2" coordorigin="8746,2356" coordsize="10,0" path="m8746,2356l8756,2356e" filled="false" stroked="true" strokeweight=".480011pt" strokecolor="#000000">
                <v:path arrowok="t"/>
              </v:shape>
            </v:group>
            <v:group style="position:absolute;left:9597;top:2356;width:10;height:2" coordorigin="9597,2356" coordsize="10,2">
              <v:shape style="position:absolute;left:9597;top:2356;width:10;height:2" coordorigin="9597,2356" coordsize="10,0" path="m9597,2356l9607,2356e" filled="false" stroked="true" strokeweight=".480011pt" strokecolor="#000000">
                <v:path arrowok="t"/>
              </v:shape>
            </v:group>
            <v:group style="position:absolute;left:10446;top:2356;width:10;height:2" coordorigin="10446,2356" coordsize="10,2">
              <v:shape style="position:absolute;left:10446;top:2356;width:10;height:2" coordorigin="10446,2356" coordsize="10,0" path="m10446,2356l10455,2356e" filled="false" stroked="true" strokeweight=".480011pt" strokecolor="#000000">
                <v:path arrowok="t"/>
              </v:shape>
            </v:group>
            <v:group style="position:absolute;left:12006;top:2356;width:10;height:2" coordorigin="12006,2356" coordsize="10,2">
              <v:shape style="position:absolute;left:12006;top:2356;width:10;height:2" coordorigin="12006,2356" coordsize="10,0" path="m12006,2356l12015,2356e" filled="false" stroked="true" strokeweight=".480011pt" strokecolor="#000000">
                <v:path arrowok="t"/>
              </v:shape>
            </v:group>
            <v:group style="position:absolute;left:13705;top:2356;width:10;height:2" coordorigin="13705,2356" coordsize="10,2">
              <v:shape style="position:absolute;left:13705;top:2356;width:10;height:2" coordorigin="13705,2356" coordsize="10,0" path="m13705,2356l13714,2356e" filled="false" stroked="true" strokeweight=".480011pt" strokecolor="#000000">
                <v:path arrowok="t"/>
              </v:shape>
            </v:group>
            <v:group style="position:absolute;left:3269;top:2361;width:10;height:20" coordorigin="3269,2361" coordsize="10,20">
              <v:shape style="position:absolute;left:3269;top:2361;width:10;height:20" coordorigin="3269,2361" coordsize="10,20" path="m3269,2380l3279,2380,3279,2361,3269,2361,3269,2380xe" filled="true" fillcolor="#000000" stroked="false">
                <v:path arrowok="t"/>
                <v:fill type="solid"/>
              </v:shape>
            </v:group>
            <v:group style="position:absolute;left:3269;top:2380;width:10;height:20" coordorigin="3269,2380" coordsize="10,20">
              <v:shape style="position:absolute;left:3269;top:2380;width:10;height:20" coordorigin="3269,2380" coordsize="10,20" path="m3269,2399l3279,2399,3279,2380,3269,2380,3269,2399xe" filled="true" fillcolor="#000000" stroked="false">
                <v:path arrowok="t"/>
                <v:fill type="solid"/>
              </v:shape>
            </v:group>
            <v:group style="position:absolute;left:3269;top:2399;width:10;height:20" coordorigin="3269,2399" coordsize="10,20">
              <v:shape style="position:absolute;left:3269;top:2399;width:10;height:20" coordorigin="3269,2399" coordsize="10,20" path="m3269,2418l3279,2418,3279,2399,3269,2399,3269,2418xe" filled="true" fillcolor="#000000" stroked="false">
                <v:path arrowok="t"/>
                <v:fill type="solid"/>
              </v:shape>
            </v:group>
            <v:group style="position:absolute;left:3269;top:2418;width:10;height:20" coordorigin="3269,2418" coordsize="10,20">
              <v:shape style="position:absolute;left:3269;top:2418;width:10;height:20" coordorigin="3269,2418" coordsize="10,20" path="m3269,2438l3279,2438,3279,2418,3269,2418,3269,2438xe" filled="true" fillcolor="#000000" stroked="false">
                <v:path arrowok="t"/>
                <v:fill type="solid"/>
              </v:shape>
            </v:group>
            <v:group style="position:absolute;left:3269;top:2438;width:10;height:20" coordorigin="3269,2438" coordsize="10,20">
              <v:shape style="position:absolute;left:3269;top:2438;width:10;height:20" coordorigin="3269,2438" coordsize="10,20" path="m3269,2457l3279,2457,3279,2438,3269,2438,3269,2457xe" filled="true" fillcolor="#000000" stroked="false">
                <v:path arrowok="t"/>
                <v:fill type="solid"/>
              </v:shape>
            </v:group>
            <v:group style="position:absolute;left:3269;top:2457;width:10;height:20" coordorigin="3269,2457" coordsize="10,20">
              <v:shape style="position:absolute;left:3269;top:2457;width:10;height:20" coordorigin="3269,2457" coordsize="10,20" path="m3269,2476l3279,2476,3279,2457,3269,2457,3269,2476xe" filled="true" fillcolor="#000000" stroked="false">
                <v:path arrowok="t"/>
                <v:fill type="solid"/>
              </v:shape>
            </v:group>
            <v:group style="position:absolute;left:3269;top:2476;width:10;height:20" coordorigin="3269,2476" coordsize="10,20">
              <v:shape style="position:absolute;left:3269;top:2476;width:10;height:20" coordorigin="3269,2476" coordsize="10,20" path="m3269,2495l3279,2495,3279,2476,3269,2476,3269,2495xe" filled="true" fillcolor="#000000" stroked="false">
                <v:path arrowok="t"/>
                <v:fill type="solid"/>
              </v:shape>
            </v:group>
            <v:group style="position:absolute;left:3269;top:2495;width:10;height:20" coordorigin="3269,2495" coordsize="10,20">
              <v:shape style="position:absolute;left:3269;top:2495;width:10;height:20" coordorigin="3269,2495" coordsize="10,20" path="m3269,2514l3279,2514,3279,2495,3269,2495,3269,2514xe" filled="true" fillcolor="#000000" stroked="false">
                <v:path arrowok="t"/>
                <v:fill type="solid"/>
              </v:shape>
            </v:group>
            <v:group style="position:absolute;left:3269;top:2514;width:10;height:20" coordorigin="3269,2514" coordsize="10,20">
              <v:shape style="position:absolute;left:3269;top:2514;width:10;height:20" coordorigin="3269,2514" coordsize="10,20" path="m3269,2534l3279,2534,3279,2514,3269,2514,3269,2534xe" filled="true" fillcolor="#000000" stroked="false">
                <v:path arrowok="t"/>
                <v:fill type="solid"/>
              </v:shape>
            </v:group>
            <v:group style="position:absolute;left:3269;top:2534;width:10;height:20" coordorigin="3269,2534" coordsize="10,20">
              <v:shape style="position:absolute;left:3269;top:2534;width:10;height:20" coordorigin="3269,2534" coordsize="10,20" path="m3269,2553l3279,2553,3279,2534,3269,2534,3269,2553xe" filled="true" fillcolor="#000000" stroked="false">
                <v:path arrowok="t"/>
                <v:fill type="solid"/>
              </v:shape>
            </v:group>
            <v:group style="position:absolute;left:3269;top:2553;width:10;height:20" coordorigin="3269,2553" coordsize="10,20">
              <v:shape style="position:absolute;left:3269;top:2553;width:10;height:20" coordorigin="3269,2553" coordsize="10,20" path="m3269,2572l3279,2572,3279,2553,3269,2553,3269,2572xe" filled="true" fillcolor="#000000" stroked="false">
                <v:path arrowok="t"/>
                <v:fill type="solid"/>
              </v:shape>
            </v:group>
            <v:group style="position:absolute;left:3269;top:2572;width:10;height:20" coordorigin="3269,2572" coordsize="10,20">
              <v:shape style="position:absolute;left:3269;top:2572;width:10;height:20" coordorigin="3269,2572" coordsize="10,20" path="m3269,2591l3279,2591,3279,2572,3269,2572,3269,2591xe" filled="true" fillcolor="#000000" stroked="false">
                <v:path arrowok="t"/>
                <v:fill type="solid"/>
              </v:shape>
            </v:group>
            <v:group style="position:absolute;left:3269;top:2598;width:10;height:2" coordorigin="3269,2598" coordsize="10,2">
              <v:shape style="position:absolute;left:3269;top:2598;width:10;height:2" coordorigin="3269,2598" coordsize="10,0" path="m3269,2598l3279,2598e" filled="false" stroked="true" strokeweight=".720001pt" strokecolor="#000000">
                <v:path arrowok="t"/>
              </v:shape>
            </v:group>
            <v:group style="position:absolute;left:4581;top:2361;width:10;height:20" coordorigin="4581,2361" coordsize="10,20">
              <v:shape style="position:absolute;left:4581;top:2361;width:10;height:20" coordorigin="4581,2361" coordsize="10,20" path="m4581,2380l4590,2380,4590,2361,4581,2361,4581,2380xe" filled="true" fillcolor="#000000" stroked="false">
                <v:path arrowok="t"/>
                <v:fill type="solid"/>
              </v:shape>
            </v:group>
            <v:group style="position:absolute;left:4581;top:2380;width:10;height:20" coordorigin="4581,2380" coordsize="10,20">
              <v:shape style="position:absolute;left:4581;top:2380;width:10;height:20" coordorigin="4581,2380" coordsize="10,20" path="m4581,2399l4590,2399,4590,2380,4581,2380,4581,2399xe" filled="true" fillcolor="#000000" stroked="false">
                <v:path arrowok="t"/>
                <v:fill type="solid"/>
              </v:shape>
            </v:group>
            <v:group style="position:absolute;left:4581;top:2399;width:10;height:20" coordorigin="4581,2399" coordsize="10,20">
              <v:shape style="position:absolute;left:4581;top:2399;width:10;height:20" coordorigin="4581,2399" coordsize="10,20" path="m4581,2418l4590,2418,4590,2399,4581,2399,4581,2418xe" filled="true" fillcolor="#000000" stroked="false">
                <v:path arrowok="t"/>
                <v:fill type="solid"/>
              </v:shape>
            </v:group>
            <v:group style="position:absolute;left:4581;top:2418;width:10;height:20" coordorigin="4581,2418" coordsize="10,20">
              <v:shape style="position:absolute;left:4581;top:2418;width:10;height:20" coordorigin="4581,2418" coordsize="10,20" path="m4581,2438l4590,2438,4590,2418,4581,2418,4581,2438xe" filled="true" fillcolor="#000000" stroked="false">
                <v:path arrowok="t"/>
                <v:fill type="solid"/>
              </v:shape>
            </v:group>
            <v:group style="position:absolute;left:4581;top:2438;width:10;height:20" coordorigin="4581,2438" coordsize="10,20">
              <v:shape style="position:absolute;left:4581;top:2438;width:10;height:20" coordorigin="4581,2438" coordsize="10,20" path="m4581,2457l4590,2457,4590,2438,4581,2438,4581,2457xe" filled="true" fillcolor="#000000" stroked="false">
                <v:path arrowok="t"/>
                <v:fill type="solid"/>
              </v:shape>
            </v:group>
            <v:group style="position:absolute;left:4581;top:2457;width:10;height:20" coordorigin="4581,2457" coordsize="10,20">
              <v:shape style="position:absolute;left:4581;top:2457;width:10;height:20" coordorigin="4581,2457" coordsize="10,20" path="m4581,2476l4590,2476,4590,2457,4581,2457,4581,2476xe" filled="true" fillcolor="#000000" stroked="false">
                <v:path arrowok="t"/>
                <v:fill type="solid"/>
              </v:shape>
            </v:group>
            <v:group style="position:absolute;left:4581;top:2476;width:10;height:20" coordorigin="4581,2476" coordsize="10,20">
              <v:shape style="position:absolute;left:4581;top:2476;width:10;height:20" coordorigin="4581,2476" coordsize="10,20" path="m4581,2495l4590,2495,4590,2476,4581,2476,4581,2495xe" filled="true" fillcolor="#000000" stroked="false">
                <v:path arrowok="t"/>
                <v:fill type="solid"/>
              </v:shape>
            </v:group>
            <v:group style="position:absolute;left:4581;top:2495;width:10;height:20" coordorigin="4581,2495" coordsize="10,20">
              <v:shape style="position:absolute;left:4581;top:2495;width:10;height:20" coordorigin="4581,2495" coordsize="10,20" path="m4581,2514l4590,2514,4590,2495,4581,2495,4581,2514xe" filled="true" fillcolor="#000000" stroked="false">
                <v:path arrowok="t"/>
                <v:fill type="solid"/>
              </v:shape>
            </v:group>
            <v:group style="position:absolute;left:5201;top:2361;width:10;height:20" coordorigin="5201,2361" coordsize="10,20">
              <v:shape style="position:absolute;left:5201;top:2361;width:10;height:20" coordorigin="5201,2361" coordsize="10,20" path="m5201,2380l5211,2380,5211,2361,5201,2361,5201,2380xe" filled="true" fillcolor="#000000" stroked="false">
                <v:path arrowok="t"/>
                <v:fill type="solid"/>
              </v:shape>
            </v:group>
            <v:group style="position:absolute;left:5201;top:2380;width:10;height:20" coordorigin="5201,2380" coordsize="10,20">
              <v:shape style="position:absolute;left:5201;top:2380;width:10;height:20" coordorigin="5201,2380" coordsize="10,20" path="m5201,2399l5211,2399,5211,2380,5201,2380,5201,2399xe" filled="true" fillcolor="#000000" stroked="false">
                <v:path arrowok="t"/>
                <v:fill type="solid"/>
              </v:shape>
            </v:group>
            <v:group style="position:absolute;left:5201;top:2399;width:10;height:20" coordorigin="5201,2399" coordsize="10,20">
              <v:shape style="position:absolute;left:5201;top:2399;width:10;height:20" coordorigin="5201,2399" coordsize="10,20" path="m5201,2418l5211,2418,5211,2399,5201,2399,5201,2418xe" filled="true" fillcolor="#000000" stroked="false">
                <v:path arrowok="t"/>
                <v:fill type="solid"/>
              </v:shape>
            </v:group>
            <v:group style="position:absolute;left:5201;top:2418;width:10;height:20" coordorigin="5201,2418" coordsize="10,20">
              <v:shape style="position:absolute;left:5201;top:2418;width:10;height:20" coordorigin="5201,2418" coordsize="10,20" path="m5201,2438l5211,2438,5211,2418,5201,2418,5201,2438xe" filled="true" fillcolor="#000000" stroked="false">
                <v:path arrowok="t"/>
                <v:fill type="solid"/>
              </v:shape>
            </v:group>
            <v:group style="position:absolute;left:5201;top:2438;width:10;height:20" coordorigin="5201,2438" coordsize="10,20">
              <v:shape style="position:absolute;left:5201;top:2438;width:10;height:20" coordorigin="5201,2438" coordsize="10,20" path="m5201,2457l5211,2457,5211,2438,5201,2438,5201,2457xe" filled="true" fillcolor="#000000" stroked="false">
                <v:path arrowok="t"/>
                <v:fill type="solid"/>
              </v:shape>
            </v:group>
            <v:group style="position:absolute;left:5201;top:2457;width:10;height:20" coordorigin="5201,2457" coordsize="10,20">
              <v:shape style="position:absolute;left:5201;top:2457;width:10;height:20" coordorigin="5201,2457" coordsize="10,20" path="m5201,2476l5211,2476,5211,2457,5201,2457,5201,2476xe" filled="true" fillcolor="#000000" stroked="false">
                <v:path arrowok="t"/>
                <v:fill type="solid"/>
              </v:shape>
            </v:group>
            <v:group style="position:absolute;left:5201;top:2476;width:10;height:20" coordorigin="5201,2476" coordsize="10,20">
              <v:shape style="position:absolute;left:5201;top:2476;width:10;height:20" coordorigin="5201,2476" coordsize="10,20" path="m5201,2495l5211,2495,5211,2476,5201,2476,5201,2495xe" filled="true" fillcolor="#000000" stroked="false">
                <v:path arrowok="t"/>
                <v:fill type="solid"/>
              </v:shape>
            </v:group>
            <v:group style="position:absolute;left:5201;top:2495;width:10;height:20" coordorigin="5201,2495" coordsize="10,20">
              <v:shape style="position:absolute;left:5201;top:2495;width:10;height:20" coordorigin="5201,2495" coordsize="10,20" path="m5201,2514l5211,2514,5211,2495,5201,2495,5201,2514xe" filled="true" fillcolor="#000000" stroked="false">
                <v:path arrowok="t"/>
                <v:fill type="solid"/>
              </v:shape>
            </v:group>
            <v:group style="position:absolute;left:5201;top:2514;width:10;height:20" coordorigin="5201,2514" coordsize="10,20">
              <v:shape style="position:absolute;left:5201;top:2514;width:10;height:20" coordorigin="5201,2514" coordsize="10,20" path="m5201,2534l5211,2534,5211,2514,5201,2514,5201,2534xe" filled="true" fillcolor="#000000" stroked="false">
                <v:path arrowok="t"/>
                <v:fill type="solid"/>
              </v:shape>
            </v:group>
            <v:group style="position:absolute;left:5201;top:2534;width:10;height:20" coordorigin="5201,2534" coordsize="10,20">
              <v:shape style="position:absolute;left:5201;top:2534;width:10;height:20" coordorigin="5201,2534" coordsize="10,20" path="m5201,2553l5211,2553,5211,2534,5201,2534,5201,2553xe" filled="true" fillcolor="#000000" stroked="false">
                <v:path arrowok="t"/>
                <v:fill type="solid"/>
              </v:shape>
            </v:group>
            <v:group style="position:absolute;left:5201;top:2553;width:10;height:20" coordorigin="5201,2553" coordsize="10,20">
              <v:shape style="position:absolute;left:5201;top:2553;width:10;height:20" coordorigin="5201,2553" coordsize="10,20" path="m5201,2572l5211,2572,5211,2553,5201,2553,5201,2572xe" filled="true" fillcolor="#000000" stroked="false">
                <v:path arrowok="t"/>
                <v:fill type="solid"/>
              </v:shape>
            </v:group>
            <v:group style="position:absolute;left:5201;top:2572;width:10;height:20" coordorigin="5201,2572" coordsize="10,20">
              <v:shape style="position:absolute;left:5201;top:2572;width:10;height:20" coordorigin="5201,2572" coordsize="10,20" path="m5201,2591l5211,2591,5211,2572,5201,2572,5201,2591xe" filled="true" fillcolor="#000000" stroked="false">
                <v:path arrowok="t"/>
                <v:fill type="solid"/>
              </v:shape>
            </v:group>
            <v:group style="position:absolute;left:5201;top:2598;width:10;height:2" coordorigin="5201,2598" coordsize="10,2">
              <v:shape style="position:absolute;left:5201;top:2598;width:10;height:2" coordorigin="5201,2598" coordsize="10,0" path="m5201,2598l5211,2598e" filled="false" stroked="true" strokeweight=".720001pt" strokecolor="#000000">
                <v:path arrowok="t"/>
              </v:shape>
            </v:group>
            <v:group style="position:absolute;left:5909;top:2361;width:10;height:20" coordorigin="5909,2361" coordsize="10,20">
              <v:shape style="position:absolute;left:5909;top:2361;width:10;height:20" coordorigin="5909,2361" coordsize="10,20" path="m5909,2380l5919,2380,5919,2361,5909,2361,5909,2380xe" filled="true" fillcolor="#000000" stroked="false">
                <v:path arrowok="t"/>
                <v:fill type="solid"/>
              </v:shape>
            </v:group>
            <v:group style="position:absolute;left:5909;top:2380;width:10;height:20" coordorigin="5909,2380" coordsize="10,20">
              <v:shape style="position:absolute;left:5909;top:2380;width:10;height:20" coordorigin="5909,2380" coordsize="10,20" path="m5909,2399l5919,2399,5919,2380,5909,2380,5909,2399xe" filled="true" fillcolor="#000000" stroked="false">
                <v:path arrowok="t"/>
                <v:fill type="solid"/>
              </v:shape>
            </v:group>
            <v:group style="position:absolute;left:5909;top:2399;width:10;height:20" coordorigin="5909,2399" coordsize="10,20">
              <v:shape style="position:absolute;left:5909;top:2399;width:10;height:20" coordorigin="5909,2399" coordsize="10,20" path="m5909,2418l5919,2418,5919,2399,5909,2399,5909,2418xe" filled="true" fillcolor="#000000" stroked="false">
                <v:path arrowok="t"/>
                <v:fill type="solid"/>
              </v:shape>
            </v:group>
            <v:group style="position:absolute;left:5909;top:2418;width:10;height:20" coordorigin="5909,2418" coordsize="10,20">
              <v:shape style="position:absolute;left:5909;top:2418;width:10;height:20" coordorigin="5909,2418" coordsize="10,20" path="m5909,2438l5919,2438,5919,2418,5909,2418,5909,2438xe" filled="true" fillcolor="#000000" stroked="false">
                <v:path arrowok="t"/>
                <v:fill type="solid"/>
              </v:shape>
            </v:group>
            <v:group style="position:absolute;left:5909;top:2438;width:10;height:20" coordorigin="5909,2438" coordsize="10,20">
              <v:shape style="position:absolute;left:5909;top:2438;width:10;height:20" coordorigin="5909,2438" coordsize="10,20" path="m5909,2457l5919,2457,5919,2438,5909,2438,5909,2457xe" filled="true" fillcolor="#000000" stroked="false">
                <v:path arrowok="t"/>
                <v:fill type="solid"/>
              </v:shape>
            </v:group>
            <v:group style="position:absolute;left:5909;top:2457;width:10;height:20" coordorigin="5909,2457" coordsize="10,20">
              <v:shape style="position:absolute;left:5909;top:2457;width:10;height:20" coordorigin="5909,2457" coordsize="10,20" path="m5909,2476l5919,2476,5919,2457,5909,2457,5909,2476xe" filled="true" fillcolor="#000000" stroked="false">
                <v:path arrowok="t"/>
                <v:fill type="solid"/>
              </v:shape>
            </v:group>
            <v:group style="position:absolute;left:5909;top:2476;width:10;height:20" coordorigin="5909,2476" coordsize="10,20">
              <v:shape style="position:absolute;left:5909;top:2476;width:10;height:20" coordorigin="5909,2476" coordsize="10,20" path="m5909,2495l5919,2495,5919,2476,5909,2476,5909,2495xe" filled="true" fillcolor="#000000" stroked="false">
                <v:path arrowok="t"/>
                <v:fill type="solid"/>
              </v:shape>
            </v:group>
            <v:group style="position:absolute;left:5909;top:2495;width:10;height:20" coordorigin="5909,2495" coordsize="10,20">
              <v:shape style="position:absolute;left:5909;top:2495;width:10;height:20" coordorigin="5909,2495" coordsize="10,20" path="m5909,2514l5919,2514,5919,2495,5909,2495,5909,2514xe" filled="true" fillcolor="#000000" stroked="false">
                <v:path arrowok="t"/>
                <v:fill type="solid"/>
              </v:shape>
            </v:group>
            <v:group style="position:absolute;left:5909;top:2514;width:10;height:20" coordorigin="5909,2514" coordsize="10,20">
              <v:shape style="position:absolute;left:5909;top:2514;width:10;height:20" coordorigin="5909,2514" coordsize="10,20" path="m5909,2534l5919,2534,5919,2514,5909,2514,5909,2534xe" filled="true" fillcolor="#000000" stroked="false">
                <v:path arrowok="t"/>
                <v:fill type="solid"/>
              </v:shape>
            </v:group>
            <v:group style="position:absolute;left:5909;top:2534;width:10;height:20" coordorigin="5909,2534" coordsize="10,20">
              <v:shape style="position:absolute;left:5909;top:2534;width:10;height:20" coordorigin="5909,2534" coordsize="10,20" path="m5909,2553l5919,2553,5919,2534,5909,2534,5909,2553xe" filled="true" fillcolor="#000000" stroked="false">
                <v:path arrowok="t"/>
                <v:fill type="solid"/>
              </v:shape>
            </v:group>
            <v:group style="position:absolute;left:5909;top:2553;width:10;height:20" coordorigin="5909,2553" coordsize="10,20">
              <v:shape style="position:absolute;left:5909;top:2553;width:10;height:20" coordorigin="5909,2553" coordsize="10,20" path="m5909,2572l5919,2572,5919,2553,5909,2553,5909,2572xe" filled="true" fillcolor="#000000" stroked="false">
                <v:path arrowok="t"/>
                <v:fill type="solid"/>
              </v:shape>
            </v:group>
            <v:group style="position:absolute;left:5909;top:2572;width:10;height:20" coordorigin="5909,2572" coordsize="10,20">
              <v:shape style="position:absolute;left:5909;top:2572;width:10;height:20" coordorigin="5909,2572" coordsize="10,20" path="m5909,2591l5919,2591,5919,2572,5909,2572,5909,2591xe" filled="true" fillcolor="#000000" stroked="false">
                <v:path arrowok="t"/>
                <v:fill type="solid"/>
              </v:shape>
            </v:group>
            <v:group style="position:absolute;left:5909;top:2598;width:10;height:2" coordorigin="5909,2598" coordsize="10,2">
              <v:shape style="position:absolute;left:5909;top:2598;width:10;height:2" coordorigin="5909,2598" coordsize="10,0" path="m5909,2598l5919,2598e" filled="false" stroked="true" strokeweight=".720001pt" strokecolor="#000000">
                <v:path arrowok="t"/>
              </v:shape>
            </v:group>
            <v:group style="position:absolute;left:6478;top:2361;width:10;height:20" coordorigin="6478,2361" coordsize="10,20">
              <v:shape style="position:absolute;left:6478;top:2361;width:10;height:20" coordorigin="6478,2361" coordsize="10,20" path="m6478,2380l6488,2380,6488,2361,6478,2361,6478,2380xe" filled="true" fillcolor="#000000" stroked="false">
                <v:path arrowok="t"/>
                <v:fill type="solid"/>
              </v:shape>
            </v:group>
            <v:group style="position:absolute;left:6478;top:2380;width:10;height:20" coordorigin="6478,2380" coordsize="10,20">
              <v:shape style="position:absolute;left:6478;top:2380;width:10;height:20" coordorigin="6478,2380" coordsize="10,20" path="m6478,2399l6488,2399,6488,2380,6478,2380,6478,2399xe" filled="true" fillcolor="#000000" stroked="false">
                <v:path arrowok="t"/>
                <v:fill type="solid"/>
              </v:shape>
            </v:group>
            <v:group style="position:absolute;left:6478;top:2399;width:10;height:20" coordorigin="6478,2399" coordsize="10,20">
              <v:shape style="position:absolute;left:6478;top:2399;width:10;height:20" coordorigin="6478,2399" coordsize="10,20" path="m6478,2418l6488,2418,6488,2399,6478,2399,6478,2418xe" filled="true" fillcolor="#000000" stroked="false">
                <v:path arrowok="t"/>
                <v:fill type="solid"/>
              </v:shape>
            </v:group>
            <v:group style="position:absolute;left:6478;top:2418;width:10;height:20" coordorigin="6478,2418" coordsize="10,20">
              <v:shape style="position:absolute;left:6478;top:2418;width:10;height:20" coordorigin="6478,2418" coordsize="10,20" path="m6478,2438l6488,2438,6488,2418,6478,2418,6478,2438xe" filled="true" fillcolor="#000000" stroked="false">
                <v:path arrowok="t"/>
                <v:fill type="solid"/>
              </v:shape>
            </v:group>
            <v:group style="position:absolute;left:6478;top:2438;width:10;height:20" coordorigin="6478,2438" coordsize="10,20">
              <v:shape style="position:absolute;left:6478;top:2438;width:10;height:20" coordorigin="6478,2438" coordsize="10,20" path="m6478,2457l6488,2457,6488,2438,6478,2438,6478,2457xe" filled="true" fillcolor="#000000" stroked="false">
                <v:path arrowok="t"/>
                <v:fill type="solid"/>
              </v:shape>
            </v:group>
            <v:group style="position:absolute;left:6478;top:2457;width:10;height:20" coordorigin="6478,2457" coordsize="10,20">
              <v:shape style="position:absolute;left:6478;top:2457;width:10;height:20" coordorigin="6478,2457" coordsize="10,20" path="m6478,2476l6488,2476,6488,2457,6478,2457,6478,2476xe" filled="true" fillcolor="#000000" stroked="false">
                <v:path arrowok="t"/>
                <v:fill type="solid"/>
              </v:shape>
            </v:group>
            <v:group style="position:absolute;left:6478;top:2476;width:10;height:20" coordorigin="6478,2476" coordsize="10,20">
              <v:shape style="position:absolute;left:6478;top:2476;width:10;height:20" coordorigin="6478,2476" coordsize="10,20" path="m6478,2495l6488,2495,6488,2476,6478,2476,6478,2495xe" filled="true" fillcolor="#000000" stroked="false">
                <v:path arrowok="t"/>
                <v:fill type="solid"/>
              </v:shape>
            </v:group>
            <v:group style="position:absolute;left:6478;top:2495;width:10;height:20" coordorigin="6478,2495" coordsize="10,20">
              <v:shape style="position:absolute;left:6478;top:2495;width:10;height:20" coordorigin="6478,2495" coordsize="10,20" path="m6478,2514l6488,2514,6488,2495,6478,2495,6478,2514xe" filled="true" fillcolor="#000000" stroked="false">
                <v:path arrowok="t"/>
                <v:fill type="solid"/>
              </v:shape>
            </v:group>
            <v:group style="position:absolute;left:6478;top:2514;width:10;height:20" coordorigin="6478,2514" coordsize="10,20">
              <v:shape style="position:absolute;left:6478;top:2514;width:10;height:20" coordorigin="6478,2514" coordsize="10,20" path="m6478,2534l6488,2534,6488,2514,6478,2514,6478,2534xe" filled="true" fillcolor="#000000" stroked="false">
                <v:path arrowok="t"/>
                <v:fill type="solid"/>
              </v:shape>
            </v:group>
            <v:group style="position:absolute;left:6478;top:2534;width:10;height:20" coordorigin="6478,2534" coordsize="10,20">
              <v:shape style="position:absolute;left:6478;top:2534;width:10;height:20" coordorigin="6478,2534" coordsize="10,20" path="m6478,2553l6488,2553,6488,2534,6478,2534,6478,2553xe" filled="true" fillcolor="#000000" stroked="false">
                <v:path arrowok="t"/>
                <v:fill type="solid"/>
              </v:shape>
            </v:group>
            <v:group style="position:absolute;left:6478;top:2553;width:10;height:20" coordorigin="6478,2553" coordsize="10,20">
              <v:shape style="position:absolute;left:6478;top:2553;width:10;height:20" coordorigin="6478,2553" coordsize="10,20" path="m6478,2572l6488,2572,6488,2553,6478,2553,6478,2572xe" filled="true" fillcolor="#000000" stroked="false">
                <v:path arrowok="t"/>
                <v:fill type="solid"/>
              </v:shape>
            </v:group>
            <v:group style="position:absolute;left:6478;top:2572;width:10;height:20" coordorigin="6478,2572" coordsize="10,20">
              <v:shape style="position:absolute;left:6478;top:2572;width:10;height:20" coordorigin="6478,2572" coordsize="10,20" path="m6478,2591l6488,2591,6488,2572,6478,2572,6478,2591xe" filled="true" fillcolor="#000000" stroked="false">
                <v:path arrowok="t"/>
                <v:fill type="solid"/>
              </v:shape>
            </v:group>
            <v:group style="position:absolute;left:6478;top:2598;width:10;height:2" coordorigin="6478,2598" coordsize="10,2">
              <v:shape style="position:absolute;left:6478;top:2598;width:10;height:2" coordorigin="6478,2598" coordsize="10,0" path="m6478,2598l6488,2598e" filled="false" stroked="true" strokeweight=".720001pt" strokecolor="#000000">
                <v:path arrowok="t"/>
              </v:shape>
            </v:group>
            <v:group style="position:absolute;left:8034;top:2361;width:10;height:20" coordorigin="8034,2361" coordsize="10,20">
              <v:shape style="position:absolute;left:8034;top:2361;width:10;height:20" coordorigin="8034,2361" coordsize="10,20" path="m8034,2380l8044,2380,8044,2361,8034,2361,8034,2380xe" filled="true" fillcolor="#000000" stroked="false">
                <v:path arrowok="t"/>
                <v:fill type="solid"/>
              </v:shape>
            </v:group>
            <v:group style="position:absolute;left:8034;top:2380;width:10;height:20" coordorigin="8034,2380" coordsize="10,20">
              <v:shape style="position:absolute;left:8034;top:2380;width:10;height:20" coordorigin="8034,2380" coordsize="10,20" path="m8034,2399l8044,2399,8044,2380,8034,2380,8034,2399xe" filled="true" fillcolor="#000000" stroked="false">
                <v:path arrowok="t"/>
                <v:fill type="solid"/>
              </v:shape>
            </v:group>
            <v:group style="position:absolute;left:8034;top:2399;width:10;height:20" coordorigin="8034,2399" coordsize="10,20">
              <v:shape style="position:absolute;left:8034;top:2399;width:10;height:20" coordorigin="8034,2399" coordsize="10,20" path="m8034,2418l8044,2418,8044,2399,8034,2399,8034,2418xe" filled="true" fillcolor="#000000" stroked="false">
                <v:path arrowok="t"/>
                <v:fill type="solid"/>
              </v:shape>
            </v:group>
            <v:group style="position:absolute;left:8034;top:2418;width:10;height:20" coordorigin="8034,2418" coordsize="10,20">
              <v:shape style="position:absolute;left:8034;top:2418;width:10;height:20" coordorigin="8034,2418" coordsize="10,20" path="m8034,2438l8044,2438,8044,2418,8034,2418,8034,2438xe" filled="true" fillcolor="#000000" stroked="false">
                <v:path arrowok="t"/>
                <v:fill type="solid"/>
              </v:shape>
            </v:group>
            <v:group style="position:absolute;left:8034;top:2438;width:10;height:20" coordorigin="8034,2438" coordsize="10,20">
              <v:shape style="position:absolute;left:8034;top:2438;width:10;height:20" coordorigin="8034,2438" coordsize="10,20" path="m8034,2457l8044,2457,8044,2438,8034,2438,8034,2457xe" filled="true" fillcolor="#000000" stroked="false">
                <v:path arrowok="t"/>
                <v:fill type="solid"/>
              </v:shape>
            </v:group>
            <v:group style="position:absolute;left:8034;top:2457;width:10;height:20" coordorigin="8034,2457" coordsize="10,20">
              <v:shape style="position:absolute;left:8034;top:2457;width:10;height:20" coordorigin="8034,2457" coordsize="10,20" path="m8034,2476l8044,2476,8044,2457,8034,2457,8034,2476xe" filled="true" fillcolor="#000000" stroked="false">
                <v:path arrowok="t"/>
                <v:fill type="solid"/>
              </v:shape>
            </v:group>
            <v:group style="position:absolute;left:8034;top:2476;width:10;height:20" coordorigin="8034,2476" coordsize="10,20">
              <v:shape style="position:absolute;left:8034;top:2476;width:10;height:20" coordorigin="8034,2476" coordsize="10,20" path="m8034,2495l8044,2495,8044,2476,8034,2476,8034,2495xe" filled="true" fillcolor="#000000" stroked="false">
                <v:path arrowok="t"/>
                <v:fill type="solid"/>
              </v:shape>
            </v:group>
            <v:group style="position:absolute;left:8034;top:2495;width:10;height:20" coordorigin="8034,2495" coordsize="10,20">
              <v:shape style="position:absolute;left:8034;top:2495;width:10;height:20" coordorigin="8034,2495" coordsize="10,20" path="m8034,2514l8044,2514,8044,2495,8034,2495,8034,2514xe" filled="true" fillcolor="#000000" stroked="false">
                <v:path arrowok="t"/>
                <v:fill type="solid"/>
              </v:shape>
            </v:group>
            <v:group style="position:absolute;left:8034;top:2514;width:10;height:20" coordorigin="8034,2514" coordsize="10,20">
              <v:shape style="position:absolute;left:8034;top:2514;width:10;height:20" coordorigin="8034,2514" coordsize="10,20" path="m8034,2534l8044,2534,8044,2514,8034,2514,8034,2534xe" filled="true" fillcolor="#000000" stroked="false">
                <v:path arrowok="t"/>
                <v:fill type="solid"/>
              </v:shape>
            </v:group>
            <v:group style="position:absolute;left:8034;top:2534;width:10;height:20" coordorigin="8034,2534" coordsize="10,20">
              <v:shape style="position:absolute;left:8034;top:2534;width:10;height:20" coordorigin="8034,2534" coordsize="10,20" path="m8034,2553l8044,2553,8044,2534,8034,2534,8034,2553xe" filled="true" fillcolor="#000000" stroked="false">
                <v:path arrowok="t"/>
                <v:fill type="solid"/>
              </v:shape>
            </v:group>
            <v:group style="position:absolute;left:8034;top:2553;width:10;height:20" coordorigin="8034,2553" coordsize="10,20">
              <v:shape style="position:absolute;left:8034;top:2553;width:10;height:20" coordorigin="8034,2553" coordsize="10,20" path="m8034,2572l8044,2572,8044,2553,8034,2553,8034,2572xe" filled="true" fillcolor="#000000" stroked="false">
                <v:path arrowok="t"/>
                <v:fill type="solid"/>
              </v:shape>
            </v:group>
            <v:group style="position:absolute;left:8034;top:2572;width:10;height:20" coordorigin="8034,2572" coordsize="10,20">
              <v:shape style="position:absolute;left:8034;top:2572;width:10;height:20" coordorigin="8034,2572" coordsize="10,20" path="m8034,2591l8044,2591,8044,2572,8034,2572,8034,2591xe" filled="true" fillcolor="#000000" stroked="false">
                <v:path arrowok="t"/>
                <v:fill type="solid"/>
              </v:shape>
            </v:group>
            <v:group style="position:absolute;left:8034;top:2598;width:10;height:2" coordorigin="8034,2598" coordsize="10,2">
              <v:shape style="position:absolute;left:8034;top:2598;width:10;height:2" coordorigin="8034,2598" coordsize="10,0" path="m8034,2598l8044,2598e" filled="false" stroked="true" strokeweight=".720001pt" strokecolor="#000000">
                <v:path arrowok="t"/>
              </v:shape>
            </v:group>
            <v:group style="position:absolute;left:8746;top:2361;width:10;height:20" coordorigin="8746,2361" coordsize="10,20">
              <v:shape style="position:absolute;left:8746;top:2361;width:10;height:20" coordorigin="8746,2361" coordsize="10,20" path="m8746,2380l8756,2380,8756,2361,8746,2361,8746,2380xe" filled="true" fillcolor="#000000" stroked="false">
                <v:path arrowok="t"/>
                <v:fill type="solid"/>
              </v:shape>
            </v:group>
            <v:group style="position:absolute;left:8746;top:2380;width:10;height:20" coordorigin="8746,2380" coordsize="10,20">
              <v:shape style="position:absolute;left:8746;top:2380;width:10;height:20" coordorigin="8746,2380" coordsize="10,20" path="m8746,2399l8756,2399,8756,2380,8746,2380,8746,2399xe" filled="true" fillcolor="#000000" stroked="false">
                <v:path arrowok="t"/>
                <v:fill type="solid"/>
              </v:shape>
            </v:group>
            <v:group style="position:absolute;left:8746;top:2399;width:10;height:20" coordorigin="8746,2399" coordsize="10,20">
              <v:shape style="position:absolute;left:8746;top:2399;width:10;height:20" coordorigin="8746,2399" coordsize="10,20" path="m8746,2418l8756,2418,8756,2399,8746,2399,8746,2418xe" filled="true" fillcolor="#000000" stroked="false">
                <v:path arrowok="t"/>
                <v:fill type="solid"/>
              </v:shape>
            </v:group>
            <v:group style="position:absolute;left:8746;top:2418;width:10;height:20" coordorigin="8746,2418" coordsize="10,20">
              <v:shape style="position:absolute;left:8746;top:2418;width:10;height:20" coordorigin="8746,2418" coordsize="10,20" path="m8746,2438l8756,2438,8756,2418,8746,2418,8746,2438xe" filled="true" fillcolor="#000000" stroked="false">
                <v:path arrowok="t"/>
                <v:fill type="solid"/>
              </v:shape>
            </v:group>
            <v:group style="position:absolute;left:8746;top:2438;width:10;height:20" coordorigin="8746,2438" coordsize="10,20">
              <v:shape style="position:absolute;left:8746;top:2438;width:10;height:20" coordorigin="8746,2438" coordsize="10,20" path="m8746,2457l8756,2457,8756,2438,8746,2438,8746,2457xe" filled="true" fillcolor="#000000" stroked="false">
                <v:path arrowok="t"/>
                <v:fill type="solid"/>
              </v:shape>
            </v:group>
            <v:group style="position:absolute;left:8746;top:2457;width:10;height:20" coordorigin="8746,2457" coordsize="10,20">
              <v:shape style="position:absolute;left:8746;top:2457;width:10;height:20" coordorigin="8746,2457" coordsize="10,20" path="m8746,2476l8756,2476,8756,2457,8746,2457,8746,2476xe" filled="true" fillcolor="#000000" stroked="false">
                <v:path arrowok="t"/>
                <v:fill type="solid"/>
              </v:shape>
            </v:group>
            <v:group style="position:absolute;left:8746;top:2476;width:10;height:20" coordorigin="8746,2476" coordsize="10,20">
              <v:shape style="position:absolute;left:8746;top:2476;width:10;height:20" coordorigin="8746,2476" coordsize="10,20" path="m8746,2495l8756,2495,8756,2476,8746,2476,8746,2495xe" filled="true" fillcolor="#000000" stroked="false">
                <v:path arrowok="t"/>
                <v:fill type="solid"/>
              </v:shape>
            </v:group>
            <v:group style="position:absolute;left:8746;top:2495;width:10;height:20" coordorigin="8746,2495" coordsize="10,20">
              <v:shape style="position:absolute;left:8746;top:2495;width:10;height:20" coordorigin="8746,2495" coordsize="10,20" path="m8746,2514l8756,2514,8756,2495,8746,2495,8746,2514xe" filled="true" fillcolor="#000000" stroked="false">
                <v:path arrowok="t"/>
                <v:fill type="solid"/>
              </v:shape>
            </v:group>
            <v:group style="position:absolute;left:8746;top:2514;width:10;height:20" coordorigin="8746,2514" coordsize="10,20">
              <v:shape style="position:absolute;left:8746;top:2514;width:10;height:20" coordorigin="8746,2514" coordsize="10,20" path="m8746,2534l8756,2534,8756,2514,8746,2514,8746,2534xe" filled="true" fillcolor="#000000" stroked="false">
                <v:path arrowok="t"/>
                <v:fill type="solid"/>
              </v:shape>
            </v:group>
            <v:group style="position:absolute;left:8746;top:2534;width:10;height:20" coordorigin="8746,2534" coordsize="10,20">
              <v:shape style="position:absolute;left:8746;top:2534;width:10;height:20" coordorigin="8746,2534" coordsize="10,20" path="m8746,2553l8756,2553,8756,2534,8746,2534,8746,2553xe" filled="true" fillcolor="#000000" stroked="false">
                <v:path arrowok="t"/>
                <v:fill type="solid"/>
              </v:shape>
            </v:group>
            <v:group style="position:absolute;left:8746;top:2553;width:10;height:20" coordorigin="8746,2553" coordsize="10,20">
              <v:shape style="position:absolute;left:8746;top:2553;width:10;height:20" coordorigin="8746,2553" coordsize="10,20" path="m8746,2572l8756,2572,8756,2553,8746,2553,8746,2572xe" filled="true" fillcolor="#000000" stroked="false">
                <v:path arrowok="t"/>
                <v:fill type="solid"/>
              </v:shape>
            </v:group>
            <v:group style="position:absolute;left:8746;top:2572;width:10;height:20" coordorigin="8746,2572" coordsize="10,20">
              <v:shape style="position:absolute;left:8746;top:2572;width:10;height:20" coordorigin="8746,2572" coordsize="10,20" path="m8746,2591l8756,2591,8756,2572,8746,2572,8746,2591xe" filled="true" fillcolor="#000000" stroked="false">
                <v:path arrowok="t"/>
                <v:fill type="solid"/>
              </v:shape>
            </v:group>
            <v:group style="position:absolute;left:8746;top:2598;width:10;height:2" coordorigin="8746,2598" coordsize="10,2">
              <v:shape style="position:absolute;left:8746;top:2598;width:10;height:2" coordorigin="8746,2598" coordsize="10,0" path="m8746,2598l8756,2598e" filled="false" stroked="true" strokeweight=".720001pt" strokecolor="#000000">
                <v:path arrowok="t"/>
              </v:shape>
            </v:group>
            <v:group style="position:absolute;left:9597;top:2361;width:10;height:20" coordorigin="9597,2361" coordsize="10,20">
              <v:shape style="position:absolute;left:9597;top:2361;width:10;height:20" coordorigin="9597,2361" coordsize="10,20" path="m9597,2380l9607,2380,9607,2361,9597,2361,9597,2380xe" filled="true" fillcolor="#000000" stroked="false">
                <v:path arrowok="t"/>
                <v:fill type="solid"/>
              </v:shape>
            </v:group>
            <v:group style="position:absolute;left:9597;top:2380;width:10;height:20" coordorigin="9597,2380" coordsize="10,20">
              <v:shape style="position:absolute;left:9597;top:2380;width:10;height:20" coordorigin="9597,2380" coordsize="10,20" path="m9597,2399l9607,2399,9607,2380,9597,2380,9597,2399xe" filled="true" fillcolor="#000000" stroked="false">
                <v:path arrowok="t"/>
                <v:fill type="solid"/>
              </v:shape>
            </v:group>
            <v:group style="position:absolute;left:9597;top:2399;width:10;height:20" coordorigin="9597,2399" coordsize="10,20">
              <v:shape style="position:absolute;left:9597;top:2399;width:10;height:20" coordorigin="9597,2399" coordsize="10,20" path="m9597,2418l9607,2418,9607,2399,9597,2399,9597,2418xe" filled="true" fillcolor="#000000" stroked="false">
                <v:path arrowok="t"/>
                <v:fill type="solid"/>
              </v:shape>
            </v:group>
            <v:group style="position:absolute;left:9597;top:2418;width:10;height:20" coordorigin="9597,2418" coordsize="10,20">
              <v:shape style="position:absolute;left:9597;top:2418;width:10;height:20" coordorigin="9597,2418" coordsize="10,20" path="m9597,2438l9607,2438,9607,2418,9597,2418,9597,2438xe" filled="true" fillcolor="#000000" stroked="false">
                <v:path arrowok="t"/>
                <v:fill type="solid"/>
              </v:shape>
            </v:group>
            <v:group style="position:absolute;left:9597;top:2438;width:10;height:20" coordorigin="9597,2438" coordsize="10,20">
              <v:shape style="position:absolute;left:9597;top:2438;width:10;height:20" coordorigin="9597,2438" coordsize="10,20" path="m9597,2457l9607,2457,9607,2438,9597,2438,9597,2457xe" filled="true" fillcolor="#000000" stroked="false">
                <v:path arrowok="t"/>
                <v:fill type="solid"/>
              </v:shape>
            </v:group>
            <v:group style="position:absolute;left:9597;top:2457;width:10;height:20" coordorigin="9597,2457" coordsize="10,20">
              <v:shape style="position:absolute;left:9597;top:2457;width:10;height:20" coordorigin="9597,2457" coordsize="10,20" path="m9597,2476l9607,2476,9607,2457,9597,2457,9597,2476xe" filled="true" fillcolor="#000000" stroked="false">
                <v:path arrowok="t"/>
                <v:fill type="solid"/>
              </v:shape>
            </v:group>
            <v:group style="position:absolute;left:9597;top:2476;width:10;height:20" coordorigin="9597,2476" coordsize="10,20">
              <v:shape style="position:absolute;left:9597;top:2476;width:10;height:20" coordorigin="9597,2476" coordsize="10,20" path="m9597,2495l9607,2495,9607,2476,9597,2476,9597,2495xe" filled="true" fillcolor="#000000" stroked="false">
                <v:path arrowok="t"/>
                <v:fill type="solid"/>
              </v:shape>
            </v:group>
            <v:group style="position:absolute;left:9597;top:2495;width:10;height:20" coordorigin="9597,2495" coordsize="10,20">
              <v:shape style="position:absolute;left:9597;top:2495;width:10;height:20" coordorigin="9597,2495" coordsize="10,20" path="m9597,2514l9607,2514,9607,2495,9597,2495,9597,2514xe" filled="true" fillcolor="#000000" stroked="false">
                <v:path arrowok="t"/>
                <v:fill type="solid"/>
              </v:shape>
            </v:group>
            <v:group style="position:absolute;left:9597;top:2514;width:10;height:20" coordorigin="9597,2514" coordsize="10,20">
              <v:shape style="position:absolute;left:9597;top:2514;width:10;height:20" coordorigin="9597,2514" coordsize="10,20" path="m9597,2534l9607,2534,9607,2514,9597,2514,9597,2534xe" filled="true" fillcolor="#000000" stroked="false">
                <v:path arrowok="t"/>
                <v:fill type="solid"/>
              </v:shape>
            </v:group>
            <v:group style="position:absolute;left:9597;top:2534;width:10;height:20" coordorigin="9597,2534" coordsize="10,20">
              <v:shape style="position:absolute;left:9597;top:2534;width:10;height:20" coordorigin="9597,2534" coordsize="10,20" path="m9597,2553l9607,2553,9607,2534,9597,2534,9597,2553xe" filled="true" fillcolor="#000000" stroked="false">
                <v:path arrowok="t"/>
                <v:fill type="solid"/>
              </v:shape>
            </v:group>
            <v:group style="position:absolute;left:9597;top:2553;width:10;height:20" coordorigin="9597,2553" coordsize="10,20">
              <v:shape style="position:absolute;left:9597;top:2553;width:10;height:20" coordorigin="9597,2553" coordsize="10,20" path="m9597,2572l9607,2572,9607,2553,9597,2553,9597,2572xe" filled="true" fillcolor="#000000" stroked="false">
                <v:path arrowok="t"/>
                <v:fill type="solid"/>
              </v:shape>
            </v:group>
            <v:group style="position:absolute;left:9597;top:2572;width:10;height:20" coordorigin="9597,2572" coordsize="10,20">
              <v:shape style="position:absolute;left:9597;top:2572;width:10;height:20" coordorigin="9597,2572" coordsize="10,20" path="m9597,2591l9607,2591,9607,2572,9597,2572,9597,2591xe" filled="true" fillcolor="#000000" stroked="false">
                <v:path arrowok="t"/>
                <v:fill type="solid"/>
              </v:shape>
            </v:group>
            <v:group style="position:absolute;left:9597;top:2598;width:10;height:2" coordorigin="9597,2598" coordsize="10,2">
              <v:shape style="position:absolute;left:9597;top:2598;width:10;height:2" coordorigin="9597,2598" coordsize="10,0" path="m9597,2598l9607,2598e" filled="false" stroked="true" strokeweight=".720001pt" strokecolor="#000000">
                <v:path arrowok="t"/>
              </v:shape>
            </v:group>
            <v:group style="position:absolute;left:10446;top:2361;width:10;height:20" coordorigin="10446,2361" coordsize="10,20">
              <v:shape style="position:absolute;left:10446;top:2361;width:10;height:20" coordorigin="10446,2361" coordsize="10,20" path="m10446,2380l10455,2380,10455,2361,10446,2361,10446,2380xe" filled="true" fillcolor="#000000" stroked="false">
                <v:path arrowok="t"/>
                <v:fill type="solid"/>
              </v:shape>
            </v:group>
            <v:group style="position:absolute;left:10446;top:2380;width:10;height:20" coordorigin="10446,2380" coordsize="10,20">
              <v:shape style="position:absolute;left:10446;top:2380;width:10;height:20" coordorigin="10446,2380" coordsize="10,20" path="m10446,2399l10455,2399,10455,2380,10446,2380,10446,2399xe" filled="true" fillcolor="#000000" stroked="false">
                <v:path arrowok="t"/>
                <v:fill type="solid"/>
              </v:shape>
            </v:group>
            <v:group style="position:absolute;left:10446;top:2399;width:10;height:20" coordorigin="10446,2399" coordsize="10,20">
              <v:shape style="position:absolute;left:10446;top:2399;width:10;height:20" coordorigin="10446,2399" coordsize="10,20" path="m10446,2418l10455,2418,10455,2399,10446,2399,10446,2418xe" filled="true" fillcolor="#000000" stroked="false">
                <v:path arrowok="t"/>
                <v:fill type="solid"/>
              </v:shape>
            </v:group>
            <v:group style="position:absolute;left:10446;top:2418;width:10;height:20" coordorigin="10446,2418" coordsize="10,20">
              <v:shape style="position:absolute;left:10446;top:2418;width:10;height:20" coordorigin="10446,2418" coordsize="10,20" path="m10446,2438l10455,2438,10455,2418,10446,2418,10446,2438xe" filled="true" fillcolor="#000000" stroked="false">
                <v:path arrowok="t"/>
                <v:fill type="solid"/>
              </v:shape>
            </v:group>
            <v:group style="position:absolute;left:10446;top:2438;width:10;height:20" coordorigin="10446,2438" coordsize="10,20">
              <v:shape style="position:absolute;left:10446;top:2438;width:10;height:20" coordorigin="10446,2438" coordsize="10,20" path="m10446,2457l10455,2457,10455,2438,10446,2438,10446,2457xe" filled="true" fillcolor="#000000" stroked="false">
                <v:path arrowok="t"/>
                <v:fill type="solid"/>
              </v:shape>
            </v:group>
            <v:group style="position:absolute;left:10446;top:2457;width:10;height:20" coordorigin="10446,2457" coordsize="10,20">
              <v:shape style="position:absolute;left:10446;top:2457;width:10;height:20" coordorigin="10446,2457" coordsize="10,20" path="m10446,2476l10455,2476,10455,2457,10446,2457,10446,2476xe" filled="true" fillcolor="#000000" stroked="false">
                <v:path arrowok="t"/>
                <v:fill type="solid"/>
              </v:shape>
            </v:group>
            <v:group style="position:absolute;left:10446;top:2476;width:10;height:20" coordorigin="10446,2476" coordsize="10,20">
              <v:shape style="position:absolute;left:10446;top:2476;width:10;height:20" coordorigin="10446,2476" coordsize="10,20" path="m10446,2495l10455,2495,10455,2476,10446,2476,10446,2495xe" filled="true" fillcolor="#000000" stroked="false">
                <v:path arrowok="t"/>
                <v:fill type="solid"/>
              </v:shape>
            </v:group>
            <v:group style="position:absolute;left:10446;top:2495;width:10;height:20" coordorigin="10446,2495" coordsize="10,20">
              <v:shape style="position:absolute;left:10446;top:2495;width:10;height:20" coordorigin="10446,2495" coordsize="10,20" path="m10446,2514l10455,2514,10455,2495,10446,2495,10446,2514xe" filled="true" fillcolor="#000000" stroked="false">
                <v:path arrowok="t"/>
                <v:fill type="solid"/>
              </v:shape>
            </v:group>
            <v:group style="position:absolute;left:10446;top:2514;width:10;height:20" coordorigin="10446,2514" coordsize="10,20">
              <v:shape style="position:absolute;left:10446;top:2514;width:10;height:20" coordorigin="10446,2514" coordsize="10,20" path="m10446,2534l10455,2534,10455,2514,10446,2514,10446,2534xe" filled="true" fillcolor="#000000" stroked="false">
                <v:path arrowok="t"/>
                <v:fill type="solid"/>
              </v:shape>
            </v:group>
            <v:group style="position:absolute;left:10446;top:2534;width:10;height:20" coordorigin="10446,2534" coordsize="10,20">
              <v:shape style="position:absolute;left:10446;top:2534;width:10;height:20" coordorigin="10446,2534" coordsize="10,20" path="m10446,2553l10455,2553,10455,2534,10446,2534,10446,2553xe" filled="true" fillcolor="#000000" stroked="false">
                <v:path arrowok="t"/>
                <v:fill type="solid"/>
              </v:shape>
            </v:group>
            <v:group style="position:absolute;left:10446;top:2553;width:10;height:20" coordorigin="10446,2553" coordsize="10,20">
              <v:shape style="position:absolute;left:10446;top:2553;width:10;height:20" coordorigin="10446,2553" coordsize="10,20" path="m10446,2572l10455,2572,10455,2553,10446,2553,10446,2572xe" filled="true" fillcolor="#000000" stroked="false">
                <v:path arrowok="t"/>
                <v:fill type="solid"/>
              </v:shape>
            </v:group>
            <v:group style="position:absolute;left:10446;top:2572;width:10;height:20" coordorigin="10446,2572" coordsize="10,20">
              <v:shape style="position:absolute;left:10446;top:2572;width:10;height:20" coordorigin="10446,2572" coordsize="10,20" path="m10446,2591l10455,2591,10455,2572,10446,2572,10446,2591xe" filled="true" fillcolor="#000000" stroked="false">
                <v:path arrowok="t"/>
                <v:fill type="solid"/>
              </v:shape>
            </v:group>
            <v:group style="position:absolute;left:10446;top:2598;width:10;height:2" coordorigin="10446,2598" coordsize="10,2">
              <v:shape style="position:absolute;left:10446;top:2598;width:10;height:2" coordorigin="10446,2598" coordsize="10,0" path="m10446,2598l10455,2598e" filled="false" stroked="true" strokeweight=".720001pt" strokecolor="#000000">
                <v:path arrowok="t"/>
              </v:shape>
            </v:group>
            <v:group style="position:absolute;left:12006;top:2361;width:10;height:20" coordorigin="12006,2361" coordsize="10,20">
              <v:shape style="position:absolute;left:12006;top:2361;width:10;height:20" coordorigin="12006,2361" coordsize="10,20" path="m12006,2380l12015,2380,12015,2361,12006,2361,12006,2380xe" filled="true" fillcolor="#000000" stroked="false">
                <v:path arrowok="t"/>
                <v:fill type="solid"/>
              </v:shape>
            </v:group>
            <v:group style="position:absolute;left:12006;top:2380;width:10;height:20" coordorigin="12006,2380" coordsize="10,20">
              <v:shape style="position:absolute;left:12006;top:2380;width:10;height:20" coordorigin="12006,2380" coordsize="10,20" path="m12006,2399l12015,2399,12015,2380,12006,2380,12006,2399xe" filled="true" fillcolor="#000000" stroked="false">
                <v:path arrowok="t"/>
                <v:fill type="solid"/>
              </v:shape>
            </v:group>
            <v:group style="position:absolute;left:12006;top:2399;width:10;height:20" coordorigin="12006,2399" coordsize="10,20">
              <v:shape style="position:absolute;left:12006;top:2399;width:10;height:20" coordorigin="12006,2399" coordsize="10,20" path="m12006,2418l12015,2418,12015,2399,12006,2399,12006,2418xe" filled="true" fillcolor="#000000" stroked="false">
                <v:path arrowok="t"/>
                <v:fill type="solid"/>
              </v:shape>
            </v:group>
            <v:group style="position:absolute;left:12006;top:2418;width:10;height:20" coordorigin="12006,2418" coordsize="10,20">
              <v:shape style="position:absolute;left:12006;top:2418;width:10;height:20" coordorigin="12006,2418" coordsize="10,20" path="m12006,2438l12015,2438,12015,2418,12006,2418,12006,2438xe" filled="true" fillcolor="#000000" stroked="false">
                <v:path arrowok="t"/>
                <v:fill type="solid"/>
              </v:shape>
            </v:group>
            <v:group style="position:absolute;left:12006;top:2438;width:10;height:20" coordorigin="12006,2438" coordsize="10,20">
              <v:shape style="position:absolute;left:12006;top:2438;width:10;height:20" coordorigin="12006,2438" coordsize="10,20" path="m12006,2457l12015,2457,12015,2438,12006,2438,12006,2457xe" filled="true" fillcolor="#000000" stroked="false">
                <v:path arrowok="t"/>
                <v:fill type="solid"/>
              </v:shape>
            </v:group>
            <v:group style="position:absolute;left:12006;top:2457;width:10;height:20" coordorigin="12006,2457" coordsize="10,20">
              <v:shape style="position:absolute;left:12006;top:2457;width:10;height:20" coordorigin="12006,2457" coordsize="10,20" path="m12006,2476l12015,2476,12015,2457,12006,2457,12006,2476xe" filled="true" fillcolor="#000000" stroked="false">
                <v:path arrowok="t"/>
                <v:fill type="solid"/>
              </v:shape>
            </v:group>
            <v:group style="position:absolute;left:12006;top:2476;width:10;height:20" coordorigin="12006,2476" coordsize="10,20">
              <v:shape style="position:absolute;left:12006;top:2476;width:10;height:20" coordorigin="12006,2476" coordsize="10,20" path="m12006,2495l12015,2495,12015,2476,12006,2476,12006,2495xe" filled="true" fillcolor="#000000" stroked="false">
                <v:path arrowok="t"/>
                <v:fill type="solid"/>
              </v:shape>
            </v:group>
            <v:group style="position:absolute;left:12006;top:2495;width:10;height:20" coordorigin="12006,2495" coordsize="10,20">
              <v:shape style="position:absolute;left:12006;top:2495;width:10;height:20" coordorigin="12006,2495" coordsize="10,20" path="m12006,2514l12015,2514,12015,2495,12006,2495,12006,2514xe" filled="true" fillcolor="#000000" stroked="false">
                <v:path arrowok="t"/>
                <v:fill type="solid"/>
              </v:shape>
            </v:group>
            <v:group style="position:absolute;left:12006;top:2514;width:10;height:20" coordorigin="12006,2514" coordsize="10,20">
              <v:shape style="position:absolute;left:12006;top:2514;width:10;height:20" coordorigin="12006,2514" coordsize="10,20" path="m12006,2534l12015,2534,12015,2514,12006,2514,12006,2534xe" filled="true" fillcolor="#000000" stroked="false">
                <v:path arrowok="t"/>
                <v:fill type="solid"/>
              </v:shape>
            </v:group>
            <v:group style="position:absolute;left:12006;top:2534;width:10;height:20" coordorigin="12006,2534" coordsize="10,20">
              <v:shape style="position:absolute;left:12006;top:2534;width:10;height:20" coordorigin="12006,2534" coordsize="10,20" path="m12006,2553l12015,2553,12015,2534,12006,2534,12006,2553xe" filled="true" fillcolor="#000000" stroked="false">
                <v:path arrowok="t"/>
                <v:fill type="solid"/>
              </v:shape>
            </v:group>
            <v:group style="position:absolute;left:12006;top:2553;width:10;height:20" coordorigin="12006,2553" coordsize="10,20">
              <v:shape style="position:absolute;left:12006;top:2553;width:10;height:20" coordorigin="12006,2553" coordsize="10,20" path="m12006,2572l12015,2572,12015,2553,12006,2553,12006,2572xe" filled="true" fillcolor="#000000" stroked="false">
                <v:path arrowok="t"/>
                <v:fill type="solid"/>
              </v:shape>
            </v:group>
            <v:group style="position:absolute;left:12006;top:2572;width:10;height:20" coordorigin="12006,2572" coordsize="10,20">
              <v:shape style="position:absolute;left:12006;top:2572;width:10;height:20" coordorigin="12006,2572" coordsize="10,20" path="m12006,2591l12015,2591,12015,2572,12006,2572,12006,2591xe" filled="true" fillcolor="#000000" stroked="false">
                <v:path arrowok="t"/>
                <v:fill type="solid"/>
              </v:shape>
            </v:group>
            <v:group style="position:absolute;left:12006;top:2598;width:10;height:2" coordorigin="12006,2598" coordsize="10,2">
              <v:shape style="position:absolute;left:12006;top:2598;width:10;height:2" coordorigin="12006,2598" coordsize="10,0" path="m12006,2598l12015,2598e" filled="false" stroked="true" strokeweight=".720001pt" strokecolor="#000000">
                <v:path arrowok="t"/>
              </v:shape>
            </v:group>
            <v:group style="position:absolute;left:13705;top:2361;width:10;height:20" coordorigin="13705,2361" coordsize="10,20">
              <v:shape style="position:absolute;left:13705;top:2361;width:10;height:20" coordorigin="13705,2361" coordsize="10,20" path="m13705,2380l13714,2380,13714,2361,13705,2361,13705,2380xe" filled="true" fillcolor="#000000" stroked="false">
                <v:path arrowok="t"/>
                <v:fill type="solid"/>
              </v:shape>
            </v:group>
            <v:group style="position:absolute;left:13705;top:2380;width:10;height:20" coordorigin="13705,2380" coordsize="10,20">
              <v:shape style="position:absolute;left:13705;top:2380;width:10;height:20" coordorigin="13705,2380" coordsize="10,20" path="m13705,2399l13714,2399,13714,2380,13705,2380,13705,2399xe" filled="true" fillcolor="#000000" stroked="false">
                <v:path arrowok="t"/>
                <v:fill type="solid"/>
              </v:shape>
            </v:group>
            <v:group style="position:absolute;left:13705;top:2399;width:10;height:20" coordorigin="13705,2399" coordsize="10,20">
              <v:shape style="position:absolute;left:13705;top:2399;width:10;height:20" coordorigin="13705,2399" coordsize="10,20" path="m13705,2418l13714,2418,13714,2399,13705,2399,13705,2418xe" filled="true" fillcolor="#000000" stroked="false">
                <v:path arrowok="t"/>
                <v:fill type="solid"/>
              </v:shape>
            </v:group>
            <v:group style="position:absolute;left:13705;top:2418;width:10;height:20" coordorigin="13705,2418" coordsize="10,20">
              <v:shape style="position:absolute;left:13705;top:2418;width:10;height:20" coordorigin="13705,2418" coordsize="10,20" path="m13705,2438l13714,2438,13714,2418,13705,2418,13705,2438xe" filled="true" fillcolor="#000000" stroked="false">
                <v:path arrowok="t"/>
                <v:fill type="solid"/>
              </v:shape>
            </v:group>
            <v:group style="position:absolute;left:13705;top:2438;width:10;height:20" coordorigin="13705,2438" coordsize="10,20">
              <v:shape style="position:absolute;left:13705;top:2438;width:10;height:20" coordorigin="13705,2438" coordsize="10,20" path="m13705,2457l13714,2457,13714,2438,13705,2438,13705,2457xe" filled="true" fillcolor="#000000" stroked="false">
                <v:path arrowok="t"/>
                <v:fill type="solid"/>
              </v:shape>
            </v:group>
            <v:group style="position:absolute;left:13705;top:2457;width:10;height:20" coordorigin="13705,2457" coordsize="10,20">
              <v:shape style="position:absolute;left:13705;top:2457;width:10;height:20" coordorigin="13705,2457" coordsize="10,20" path="m13705,2476l13714,2476,13714,2457,13705,2457,13705,2476xe" filled="true" fillcolor="#000000" stroked="false">
                <v:path arrowok="t"/>
                <v:fill type="solid"/>
              </v:shape>
            </v:group>
            <v:group style="position:absolute;left:13705;top:2476;width:10;height:20" coordorigin="13705,2476" coordsize="10,20">
              <v:shape style="position:absolute;left:13705;top:2476;width:10;height:20" coordorigin="13705,2476" coordsize="10,20" path="m13705,2495l13714,2495,13714,2476,13705,2476,13705,2495xe" filled="true" fillcolor="#000000" stroked="false">
                <v:path arrowok="t"/>
                <v:fill type="solid"/>
              </v:shape>
            </v:group>
            <v:group style="position:absolute;left:13705;top:2495;width:10;height:20" coordorigin="13705,2495" coordsize="10,20">
              <v:shape style="position:absolute;left:13705;top:2495;width:10;height:20" coordorigin="13705,2495" coordsize="10,20" path="m13705,2514l13714,2514,13714,2495,13705,2495,13705,2514xe" filled="true" fillcolor="#000000" stroked="false">
                <v:path arrowok="t"/>
                <v:fill type="solid"/>
              </v:shape>
            </v:group>
            <v:group style="position:absolute;left:13705;top:2514;width:10;height:20" coordorigin="13705,2514" coordsize="10,20">
              <v:shape style="position:absolute;left:13705;top:2514;width:10;height:20" coordorigin="13705,2514" coordsize="10,20" path="m13705,2534l13714,2534,13714,2514,13705,2514,13705,2534xe" filled="true" fillcolor="#000000" stroked="false">
                <v:path arrowok="t"/>
                <v:fill type="solid"/>
              </v:shape>
            </v:group>
            <v:group style="position:absolute;left:13705;top:2534;width:10;height:20" coordorigin="13705,2534" coordsize="10,20">
              <v:shape style="position:absolute;left:13705;top:2534;width:10;height:20" coordorigin="13705,2534" coordsize="10,20" path="m13705,2553l13714,2553,13714,2534,13705,2534,13705,2553xe" filled="true" fillcolor="#000000" stroked="false">
                <v:path arrowok="t"/>
                <v:fill type="solid"/>
              </v:shape>
            </v:group>
            <v:group style="position:absolute;left:13705;top:2553;width:10;height:20" coordorigin="13705,2553" coordsize="10,20">
              <v:shape style="position:absolute;left:13705;top:2553;width:10;height:20" coordorigin="13705,2553" coordsize="10,20" path="m13705,2572l13714,2572,13714,2553,13705,2553,13705,2572xe" filled="true" fillcolor="#000000" stroked="false">
                <v:path arrowok="t"/>
                <v:fill type="solid"/>
              </v:shape>
            </v:group>
            <v:group style="position:absolute;left:13705;top:2572;width:10;height:20" coordorigin="13705,2572" coordsize="10,20">
              <v:shape style="position:absolute;left:13705;top:2572;width:10;height:20" coordorigin="13705,2572" coordsize="10,20" path="m13705,2591l13714,2591,13714,2572,13705,2572,13705,2591xe" filled="true" fillcolor="#000000" stroked="false">
                <v:path arrowok="t"/>
                <v:fill type="solid"/>
              </v:shape>
            </v:group>
            <v:group style="position:absolute;left:13705;top:2598;width:10;height:2" coordorigin="13705,2598" coordsize="10,2">
              <v:shape style="position:absolute;left:13705;top:2598;width:10;height:2" coordorigin="13705,2598" coordsize="10,0" path="m13705,2598l13714,2598e" filled="false" stroked="true" strokeweight=".720001pt" strokecolor="#000000">
                <v:path arrowok="t"/>
              </v:shape>
              <v:shape style="position:absolute;left:1128;top:2514;width:3472;height:101" type="#_x0000_t75" stroked="false">
                <v:imagedata r:id="rId241" o:title=""/>
              </v:shape>
              <v:shape style="position:absolute;left:4576;top:2606;width:625;height:10" type="#_x0000_t75" stroked="false">
                <v:imagedata r:id="rId224" o:title=""/>
              </v:shape>
              <v:shape style="position:absolute;left:5196;top:2606;width:2838;height:10" type="#_x0000_t75" stroked="false">
                <v:imagedata r:id="rId225" o:title=""/>
              </v:shape>
              <v:shape style="position:absolute;left:8030;top:2606;width:717;height:10" type="#_x0000_t75" stroked="false">
                <v:imagedata r:id="rId216" o:title=""/>
              </v:shape>
              <v:shape style="position:absolute;left:8742;top:2606;width:856;height:10" type="#_x0000_t75" stroked="false">
                <v:imagedata r:id="rId217" o:title=""/>
              </v:shape>
              <v:shape style="position:absolute;left:9592;top:2606;width:853;height:10" type="#_x0000_t75" stroked="false">
                <v:imagedata r:id="rId218" o:title=""/>
              </v:shape>
              <v:shape style="position:absolute;left:10441;top:2606;width:1565;height:10" type="#_x0000_t75" stroked="false">
                <v:imagedata r:id="rId219" o:title=""/>
              </v:shape>
              <v:shape style="position:absolute;left:12001;top:2606;width:3412;height:10" type="#_x0000_t75" stroked="false">
                <v:imagedata r:id="rId220" o:title=""/>
              </v:shape>
            </v:group>
            <v:group style="position:absolute;left:3269;top:2615;width:10;height:20" coordorigin="3269,2615" coordsize="10,20">
              <v:shape style="position:absolute;left:3269;top:2615;width:10;height:20" coordorigin="3269,2615" coordsize="10,20" path="m3269,2634l3279,2634,3279,2615,3269,2615,3269,2634xe" filled="true" fillcolor="#000000" stroked="false">
                <v:path arrowok="t"/>
                <v:fill type="solid"/>
              </v:shape>
            </v:group>
            <v:group style="position:absolute;left:3269;top:2634;width:10;height:20" coordorigin="3269,2634" coordsize="10,20">
              <v:shape style="position:absolute;left:3269;top:2634;width:10;height:20" coordorigin="3269,2634" coordsize="10,20" path="m3269,2654l3279,2654,3279,2634,3269,2634,3269,2654xe" filled="true" fillcolor="#000000" stroked="false">
                <v:path arrowok="t"/>
                <v:fill type="solid"/>
              </v:shape>
            </v:group>
            <v:group style="position:absolute;left:3269;top:2654;width:10;height:20" coordorigin="3269,2654" coordsize="10,20">
              <v:shape style="position:absolute;left:3269;top:2654;width:10;height:20" coordorigin="3269,2654" coordsize="10,20" path="m3269,2673l3279,2673,3279,2654,3269,2654,3269,2673xe" filled="true" fillcolor="#000000" stroked="false">
                <v:path arrowok="t"/>
                <v:fill type="solid"/>
              </v:shape>
            </v:group>
            <v:group style="position:absolute;left:3269;top:2673;width:10;height:20" coordorigin="3269,2673" coordsize="10,20">
              <v:shape style="position:absolute;left:3269;top:2673;width:10;height:20" coordorigin="3269,2673" coordsize="10,20" path="m3269,2692l3279,2692,3279,2673,3269,2673,3269,2692xe" filled="true" fillcolor="#000000" stroked="false">
                <v:path arrowok="t"/>
                <v:fill type="solid"/>
              </v:shape>
            </v:group>
            <v:group style="position:absolute;left:3269;top:2692;width:10;height:20" coordorigin="3269,2692" coordsize="10,20">
              <v:shape style="position:absolute;left:3269;top:2692;width:10;height:20" coordorigin="3269,2692" coordsize="10,20" path="m3269,2711l3279,2711,3279,2692,3269,2692,3269,2711xe" filled="true" fillcolor="#000000" stroked="false">
                <v:path arrowok="t"/>
                <v:fill type="solid"/>
              </v:shape>
            </v:group>
            <v:group style="position:absolute;left:3269;top:2711;width:10;height:20" coordorigin="3269,2711" coordsize="10,20">
              <v:shape style="position:absolute;left:3269;top:2711;width:10;height:20" coordorigin="3269,2711" coordsize="10,20" path="m3269,2730l3279,2730,3279,2711,3269,2711,3269,2730xe" filled="true" fillcolor="#000000" stroked="false">
                <v:path arrowok="t"/>
                <v:fill type="solid"/>
              </v:shape>
            </v:group>
            <v:group style="position:absolute;left:3269;top:2730;width:10;height:20" coordorigin="3269,2730" coordsize="10,20">
              <v:shape style="position:absolute;left:3269;top:2730;width:10;height:20" coordorigin="3269,2730" coordsize="10,20" path="m3269,2750l3279,2750,3279,2730,3269,2730,3269,2750xe" filled="true" fillcolor="#000000" stroked="false">
                <v:path arrowok="t"/>
                <v:fill type="solid"/>
              </v:shape>
            </v:group>
            <v:group style="position:absolute;left:3269;top:2750;width:10;height:20" coordorigin="3269,2750" coordsize="10,20">
              <v:shape style="position:absolute;left:3269;top:2750;width:10;height:20" coordorigin="3269,2750" coordsize="10,20" path="m3269,2769l3279,2769,3279,2750,3269,2750,3269,2769xe" filled="true" fillcolor="#000000" stroked="false">
                <v:path arrowok="t"/>
                <v:fill type="solid"/>
              </v:shape>
            </v:group>
            <v:group style="position:absolute;left:3269;top:2769;width:10;height:20" coordorigin="3269,2769" coordsize="10,20">
              <v:shape style="position:absolute;left:3269;top:2769;width:10;height:20" coordorigin="3269,2769" coordsize="10,20" path="m3269,2788l3279,2788,3279,2769,3269,2769,3269,2788xe" filled="true" fillcolor="#000000" stroked="false">
                <v:path arrowok="t"/>
                <v:fill type="solid"/>
              </v:shape>
            </v:group>
            <v:group style="position:absolute;left:3269;top:2788;width:10;height:20" coordorigin="3269,2788" coordsize="10,20">
              <v:shape style="position:absolute;left:3269;top:2788;width:10;height:20" coordorigin="3269,2788" coordsize="10,20" path="m3269,2807l3279,2807,3279,2788,3269,2788,3269,2807xe" filled="true" fillcolor="#000000" stroked="false">
                <v:path arrowok="t"/>
                <v:fill type="solid"/>
              </v:shape>
            </v:group>
            <v:group style="position:absolute;left:3269;top:2807;width:10;height:20" coordorigin="3269,2807" coordsize="10,20">
              <v:shape style="position:absolute;left:3269;top:2807;width:10;height:20" coordorigin="3269,2807" coordsize="10,20" path="m3269,2826l3279,2826,3279,2807,3269,2807,3269,2826xe" filled="true" fillcolor="#000000" stroked="false">
                <v:path arrowok="t"/>
                <v:fill type="solid"/>
              </v:shape>
            </v:group>
            <v:group style="position:absolute;left:3269;top:2826;width:10;height:20" coordorigin="3269,2826" coordsize="10,20">
              <v:shape style="position:absolute;left:3269;top:2826;width:10;height:20" coordorigin="3269,2826" coordsize="10,20" path="m3269,2846l3279,2846,3279,2826,3269,2826,3269,2846xe" filled="true" fillcolor="#000000" stroked="false">
                <v:path arrowok="t"/>
                <v:fill type="solid"/>
              </v:shape>
            </v:group>
            <v:group style="position:absolute;left:3269;top:2853;width:10;height:2" coordorigin="3269,2853" coordsize="10,2">
              <v:shape style="position:absolute;left:3269;top:2853;width:10;height:2" coordorigin="3269,2853" coordsize="10,0" path="m3269,2853l3279,2853e" filled="false" stroked="true" strokeweight=".779999pt" strokecolor="#000000">
                <v:path arrowok="t"/>
              </v:shape>
            </v:group>
            <v:group style="position:absolute;left:4581;top:2615;width:10;height:20" coordorigin="4581,2615" coordsize="10,20">
              <v:shape style="position:absolute;left:4581;top:2615;width:10;height:20" coordorigin="4581,2615" coordsize="10,20" path="m4581,2634l4590,2634,4590,2615,4581,2615,4581,2634xe" filled="true" fillcolor="#000000" stroked="false">
                <v:path arrowok="t"/>
                <v:fill type="solid"/>
              </v:shape>
            </v:group>
            <v:group style="position:absolute;left:4581;top:2634;width:10;height:20" coordorigin="4581,2634" coordsize="10,20">
              <v:shape style="position:absolute;left:4581;top:2634;width:10;height:20" coordorigin="4581,2634" coordsize="10,20" path="m4581,2654l4590,2654,4590,2634,4581,2634,4581,2654xe" filled="true" fillcolor="#000000" stroked="false">
                <v:path arrowok="t"/>
                <v:fill type="solid"/>
              </v:shape>
            </v:group>
            <v:group style="position:absolute;left:4581;top:2654;width:10;height:20" coordorigin="4581,2654" coordsize="10,20">
              <v:shape style="position:absolute;left:4581;top:2654;width:10;height:20" coordorigin="4581,2654" coordsize="10,20" path="m4581,2673l4590,2673,4590,2654,4581,2654,4581,2673xe" filled="true" fillcolor="#000000" stroked="false">
                <v:path arrowok="t"/>
                <v:fill type="solid"/>
              </v:shape>
            </v:group>
            <v:group style="position:absolute;left:4581;top:2673;width:10;height:20" coordorigin="4581,2673" coordsize="10,20">
              <v:shape style="position:absolute;left:4581;top:2673;width:10;height:20" coordorigin="4581,2673" coordsize="10,20" path="m4581,2692l4590,2692,4590,2673,4581,2673,4581,2692xe" filled="true" fillcolor="#000000" stroked="false">
                <v:path arrowok="t"/>
                <v:fill type="solid"/>
              </v:shape>
            </v:group>
            <v:group style="position:absolute;left:4581;top:2692;width:10;height:20" coordorigin="4581,2692" coordsize="10,20">
              <v:shape style="position:absolute;left:4581;top:2692;width:10;height:20" coordorigin="4581,2692" coordsize="10,20" path="m4581,2711l4590,2711,4590,2692,4581,2692,4581,2711xe" filled="true" fillcolor="#000000" stroked="false">
                <v:path arrowok="t"/>
                <v:fill type="solid"/>
              </v:shape>
            </v:group>
            <v:group style="position:absolute;left:4581;top:2711;width:10;height:20" coordorigin="4581,2711" coordsize="10,20">
              <v:shape style="position:absolute;left:4581;top:2711;width:10;height:20" coordorigin="4581,2711" coordsize="10,20" path="m4581,2730l4590,2730,4590,2711,4581,2711,4581,2730xe" filled="true" fillcolor="#000000" stroked="false">
                <v:path arrowok="t"/>
                <v:fill type="solid"/>
              </v:shape>
            </v:group>
            <v:group style="position:absolute;left:4581;top:2730;width:10;height:20" coordorigin="4581,2730" coordsize="10,20">
              <v:shape style="position:absolute;left:4581;top:2730;width:10;height:20" coordorigin="4581,2730" coordsize="10,20" path="m4581,2750l4590,2750,4590,2730,4581,2730,4581,2750xe" filled="true" fillcolor="#000000" stroked="false">
                <v:path arrowok="t"/>
                <v:fill type="solid"/>
              </v:shape>
            </v:group>
            <v:group style="position:absolute;left:4581;top:2750;width:10;height:20" coordorigin="4581,2750" coordsize="10,20">
              <v:shape style="position:absolute;left:4581;top:2750;width:10;height:20" coordorigin="4581,2750" coordsize="10,20" path="m4581,2769l4590,2769,4590,2750,4581,2750,4581,2769xe" filled="true" fillcolor="#000000" stroked="false">
                <v:path arrowok="t"/>
                <v:fill type="solid"/>
              </v:shape>
            </v:group>
            <v:group style="position:absolute;left:5201;top:2615;width:10;height:20" coordorigin="5201,2615" coordsize="10,20">
              <v:shape style="position:absolute;left:5201;top:2615;width:10;height:20" coordorigin="5201,2615" coordsize="10,20" path="m5201,2634l5211,2634,5211,2615,5201,2615,5201,2634xe" filled="true" fillcolor="#000000" stroked="false">
                <v:path arrowok="t"/>
                <v:fill type="solid"/>
              </v:shape>
            </v:group>
            <v:group style="position:absolute;left:5201;top:2634;width:10;height:20" coordorigin="5201,2634" coordsize="10,20">
              <v:shape style="position:absolute;left:5201;top:2634;width:10;height:20" coordorigin="5201,2634" coordsize="10,20" path="m5201,2654l5211,2654,5211,2634,5201,2634,5201,2654xe" filled="true" fillcolor="#000000" stroked="false">
                <v:path arrowok="t"/>
                <v:fill type="solid"/>
              </v:shape>
            </v:group>
            <v:group style="position:absolute;left:5201;top:2654;width:10;height:20" coordorigin="5201,2654" coordsize="10,20">
              <v:shape style="position:absolute;left:5201;top:2654;width:10;height:20" coordorigin="5201,2654" coordsize="10,20" path="m5201,2673l5211,2673,5211,2654,5201,2654,5201,2673xe" filled="true" fillcolor="#000000" stroked="false">
                <v:path arrowok="t"/>
                <v:fill type="solid"/>
              </v:shape>
            </v:group>
            <v:group style="position:absolute;left:5201;top:2673;width:10;height:20" coordorigin="5201,2673" coordsize="10,20">
              <v:shape style="position:absolute;left:5201;top:2673;width:10;height:20" coordorigin="5201,2673" coordsize="10,20" path="m5201,2692l5211,2692,5211,2673,5201,2673,5201,2692xe" filled="true" fillcolor="#000000" stroked="false">
                <v:path arrowok="t"/>
                <v:fill type="solid"/>
              </v:shape>
            </v:group>
            <v:group style="position:absolute;left:5201;top:2692;width:10;height:20" coordorigin="5201,2692" coordsize="10,20">
              <v:shape style="position:absolute;left:5201;top:2692;width:10;height:20" coordorigin="5201,2692" coordsize="10,20" path="m5201,2711l5211,2711,5211,2692,5201,2692,5201,2711xe" filled="true" fillcolor="#000000" stroked="false">
                <v:path arrowok="t"/>
                <v:fill type="solid"/>
              </v:shape>
            </v:group>
            <v:group style="position:absolute;left:5201;top:2711;width:10;height:20" coordorigin="5201,2711" coordsize="10,20">
              <v:shape style="position:absolute;left:5201;top:2711;width:10;height:20" coordorigin="5201,2711" coordsize="10,20" path="m5201,2730l5211,2730,5211,2711,5201,2711,5201,2730xe" filled="true" fillcolor="#000000" stroked="false">
                <v:path arrowok="t"/>
                <v:fill type="solid"/>
              </v:shape>
            </v:group>
            <v:group style="position:absolute;left:5201;top:2730;width:10;height:20" coordorigin="5201,2730" coordsize="10,20">
              <v:shape style="position:absolute;left:5201;top:2730;width:10;height:20" coordorigin="5201,2730" coordsize="10,20" path="m5201,2750l5211,2750,5211,2730,5201,2730,5201,2750xe" filled="true" fillcolor="#000000" stroked="false">
                <v:path arrowok="t"/>
                <v:fill type="solid"/>
              </v:shape>
            </v:group>
            <v:group style="position:absolute;left:5201;top:2750;width:10;height:20" coordorigin="5201,2750" coordsize="10,20">
              <v:shape style="position:absolute;left:5201;top:2750;width:10;height:20" coordorigin="5201,2750" coordsize="10,20" path="m5201,2769l5211,2769,5211,2750,5201,2750,5201,2769xe" filled="true" fillcolor="#000000" stroked="false">
                <v:path arrowok="t"/>
                <v:fill type="solid"/>
              </v:shape>
            </v:group>
            <v:group style="position:absolute;left:5201;top:2769;width:10;height:20" coordorigin="5201,2769" coordsize="10,20">
              <v:shape style="position:absolute;left:5201;top:2769;width:10;height:20" coordorigin="5201,2769" coordsize="10,20" path="m5201,2788l5211,2788,5211,2769,5201,2769,5201,2788xe" filled="true" fillcolor="#000000" stroked="false">
                <v:path arrowok="t"/>
                <v:fill type="solid"/>
              </v:shape>
            </v:group>
            <v:group style="position:absolute;left:5201;top:2788;width:10;height:20" coordorigin="5201,2788" coordsize="10,20">
              <v:shape style="position:absolute;left:5201;top:2788;width:10;height:20" coordorigin="5201,2788" coordsize="10,20" path="m5201,2807l5211,2807,5211,2788,5201,2788,5201,2807xe" filled="true" fillcolor="#000000" stroked="false">
                <v:path arrowok="t"/>
                <v:fill type="solid"/>
              </v:shape>
            </v:group>
            <v:group style="position:absolute;left:5201;top:2807;width:10;height:20" coordorigin="5201,2807" coordsize="10,20">
              <v:shape style="position:absolute;left:5201;top:2807;width:10;height:20" coordorigin="5201,2807" coordsize="10,20" path="m5201,2826l5211,2826,5211,2807,5201,2807,5201,2826xe" filled="true" fillcolor="#000000" stroked="false">
                <v:path arrowok="t"/>
                <v:fill type="solid"/>
              </v:shape>
            </v:group>
            <v:group style="position:absolute;left:5201;top:2826;width:10;height:20" coordorigin="5201,2826" coordsize="10,20">
              <v:shape style="position:absolute;left:5201;top:2826;width:10;height:20" coordorigin="5201,2826" coordsize="10,20" path="m5201,2846l5211,2846,5211,2826,5201,2826,5201,2846xe" filled="true" fillcolor="#000000" stroked="false">
                <v:path arrowok="t"/>
                <v:fill type="solid"/>
              </v:shape>
            </v:group>
            <v:group style="position:absolute;left:5201;top:2853;width:10;height:2" coordorigin="5201,2853" coordsize="10,2">
              <v:shape style="position:absolute;left:5201;top:2853;width:10;height:2" coordorigin="5201,2853" coordsize="10,0" path="m5201,2853l5211,2853e" filled="false" stroked="true" strokeweight=".779999pt" strokecolor="#000000">
                <v:path arrowok="t"/>
              </v:shape>
            </v:group>
            <v:group style="position:absolute;left:5909;top:2615;width:10;height:20" coordorigin="5909,2615" coordsize="10,20">
              <v:shape style="position:absolute;left:5909;top:2615;width:10;height:20" coordorigin="5909,2615" coordsize="10,20" path="m5909,2634l5919,2634,5919,2615,5909,2615,5909,2634xe" filled="true" fillcolor="#000000" stroked="false">
                <v:path arrowok="t"/>
                <v:fill type="solid"/>
              </v:shape>
            </v:group>
            <v:group style="position:absolute;left:5909;top:2634;width:10;height:20" coordorigin="5909,2634" coordsize="10,20">
              <v:shape style="position:absolute;left:5909;top:2634;width:10;height:20" coordorigin="5909,2634" coordsize="10,20" path="m5909,2654l5919,2654,5919,2634,5909,2634,5909,2654xe" filled="true" fillcolor="#000000" stroked="false">
                <v:path arrowok="t"/>
                <v:fill type="solid"/>
              </v:shape>
            </v:group>
            <v:group style="position:absolute;left:5909;top:2654;width:10;height:20" coordorigin="5909,2654" coordsize="10,20">
              <v:shape style="position:absolute;left:5909;top:2654;width:10;height:20" coordorigin="5909,2654" coordsize="10,20" path="m5909,2673l5919,2673,5919,2654,5909,2654,5909,2673xe" filled="true" fillcolor="#000000" stroked="false">
                <v:path arrowok="t"/>
                <v:fill type="solid"/>
              </v:shape>
            </v:group>
            <v:group style="position:absolute;left:5909;top:2673;width:10;height:20" coordorigin="5909,2673" coordsize="10,20">
              <v:shape style="position:absolute;left:5909;top:2673;width:10;height:20" coordorigin="5909,2673" coordsize="10,20" path="m5909,2692l5919,2692,5919,2673,5909,2673,5909,2692xe" filled="true" fillcolor="#000000" stroked="false">
                <v:path arrowok="t"/>
                <v:fill type="solid"/>
              </v:shape>
            </v:group>
            <v:group style="position:absolute;left:5909;top:2692;width:10;height:20" coordorigin="5909,2692" coordsize="10,20">
              <v:shape style="position:absolute;left:5909;top:2692;width:10;height:20" coordorigin="5909,2692" coordsize="10,20" path="m5909,2711l5919,2711,5919,2692,5909,2692,5909,2711xe" filled="true" fillcolor="#000000" stroked="false">
                <v:path arrowok="t"/>
                <v:fill type="solid"/>
              </v:shape>
            </v:group>
            <v:group style="position:absolute;left:5909;top:2711;width:10;height:20" coordorigin="5909,2711" coordsize="10,20">
              <v:shape style="position:absolute;left:5909;top:2711;width:10;height:20" coordorigin="5909,2711" coordsize="10,20" path="m5909,2730l5919,2730,5919,2711,5909,2711,5909,2730xe" filled="true" fillcolor="#000000" stroked="false">
                <v:path arrowok="t"/>
                <v:fill type="solid"/>
              </v:shape>
            </v:group>
            <v:group style="position:absolute;left:5909;top:2730;width:10;height:20" coordorigin="5909,2730" coordsize="10,20">
              <v:shape style="position:absolute;left:5909;top:2730;width:10;height:20" coordorigin="5909,2730" coordsize="10,20" path="m5909,2750l5919,2750,5919,2730,5909,2730,5909,2750xe" filled="true" fillcolor="#000000" stroked="false">
                <v:path arrowok="t"/>
                <v:fill type="solid"/>
              </v:shape>
            </v:group>
            <v:group style="position:absolute;left:5909;top:2750;width:10;height:20" coordorigin="5909,2750" coordsize="10,20">
              <v:shape style="position:absolute;left:5909;top:2750;width:10;height:20" coordorigin="5909,2750" coordsize="10,20" path="m5909,2769l5919,2769,5919,2750,5909,2750,5909,2769xe" filled="true" fillcolor="#000000" stroked="false">
                <v:path arrowok="t"/>
                <v:fill type="solid"/>
              </v:shape>
            </v:group>
            <v:group style="position:absolute;left:5909;top:2769;width:10;height:20" coordorigin="5909,2769" coordsize="10,20">
              <v:shape style="position:absolute;left:5909;top:2769;width:10;height:20" coordorigin="5909,2769" coordsize="10,20" path="m5909,2788l5919,2788,5919,2769,5909,2769,5909,2788xe" filled="true" fillcolor="#000000" stroked="false">
                <v:path arrowok="t"/>
                <v:fill type="solid"/>
              </v:shape>
            </v:group>
            <v:group style="position:absolute;left:5909;top:2788;width:10;height:20" coordorigin="5909,2788" coordsize="10,20">
              <v:shape style="position:absolute;left:5909;top:2788;width:10;height:20" coordorigin="5909,2788" coordsize="10,20" path="m5909,2807l5919,2807,5919,2788,5909,2788,5909,2807xe" filled="true" fillcolor="#000000" stroked="false">
                <v:path arrowok="t"/>
                <v:fill type="solid"/>
              </v:shape>
            </v:group>
            <v:group style="position:absolute;left:5909;top:2807;width:10;height:20" coordorigin="5909,2807" coordsize="10,20">
              <v:shape style="position:absolute;left:5909;top:2807;width:10;height:20" coordorigin="5909,2807" coordsize="10,20" path="m5909,2826l5919,2826,5919,2807,5909,2807,5909,2826xe" filled="true" fillcolor="#000000" stroked="false">
                <v:path arrowok="t"/>
                <v:fill type="solid"/>
              </v:shape>
            </v:group>
            <v:group style="position:absolute;left:5909;top:2826;width:10;height:20" coordorigin="5909,2826" coordsize="10,20">
              <v:shape style="position:absolute;left:5909;top:2826;width:10;height:20" coordorigin="5909,2826" coordsize="10,20" path="m5909,2846l5919,2846,5919,2826,5909,2826,5909,2846xe" filled="true" fillcolor="#000000" stroked="false">
                <v:path arrowok="t"/>
                <v:fill type="solid"/>
              </v:shape>
            </v:group>
            <v:group style="position:absolute;left:5909;top:2853;width:10;height:2" coordorigin="5909,2853" coordsize="10,2">
              <v:shape style="position:absolute;left:5909;top:2853;width:10;height:2" coordorigin="5909,2853" coordsize="10,0" path="m5909,2853l5919,2853e" filled="false" stroked="true" strokeweight=".779999pt" strokecolor="#000000">
                <v:path arrowok="t"/>
              </v:shape>
            </v:group>
            <v:group style="position:absolute;left:6478;top:2615;width:10;height:20" coordorigin="6478,2615" coordsize="10,20">
              <v:shape style="position:absolute;left:6478;top:2615;width:10;height:20" coordorigin="6478,2615" coordsize="10,20" path="m6478,2634l6488,2634,6488,2615,6478,2615,6478,2634xe" filled="true" fillcolor="#000000" stroked="false">
                <v:path arrowok="t"/>
                <v:fill type="solid"/>
              </v:shape>
            </v:group>
            <v:group style="position:absolute;left:6478;top:2634;width:10;height:20" coordorigin="6478,2634" coordsize="10,20">
              <v:shape style="position:absolute;left:6478;top:2634;width:10;height:20" coordorigin="6478,2634" coordsize="10,20" path="m6478,2654l6488,2654,6488,2634,6478,2634,6478,2654xe" filled="true" fillcolor="#000000" stroked="false">
                <v:path arrowok="t"/>
                <v:fill type="solid"/>
              </v:shape>
            </v:group>
            <v:group style="position:absolute;left:6478;top:2654;width:10;height:20" coordorigin="6478,2654" coordsize="10,20">
              <v:shape style="position:absolute;left:6478;top:2654;width:10;height:20" coordorigin="6478,2654" coordsize="10,20" path="m6478,2673l6488,2673,6488,2654,6478,2654,6478,2673xe" filled="true" fillcolor="#000000" stroked="false">
                <v:path arrowok="t"/>
                <v:fill type="solid"/>
              </v:shape>
            </v:group>
            <v:group style="position:absolute;left:6478;top:2673;width:10;height:20" coordorigin="6478,2673" coordsize="10,20">
              <v:shape style="position:absolute;left:6478;top:2673;width:10;height:20" coordorigin="6478,2673" coordsize="10,20" path="m6478,2692l6488,2692,6488,2673,6478,2673,6478,2692xe" filled="true" fillcolor="#000000" stroked="false">
                <v:path arrowok="t"/>
                <v:fill type="solid"/>
              </v:shape>
            </v:group>
            <v:group style="position:absolute;left:6478;top:2692;width:10;height:20" coordorigin="6478,2692" coordsize="10,20">
              <v:shape style="position:absolute;left:6478;top:2692;width:10;height:20" coordorigin="6478,2692" coordsize="10,20" path="m6478,2711l6488,2711,6488,2692,6478,2692,6478,2711xe" filled="true" fillcolor="#000000" stroked="false">
                <v:path arrowok="t"/>
                <v:fill type="solid"/>
              </v:shape>
            </v:group>
            <v:group style="position:absolute;left:6478;top:2711;width:10;height:20" coordorigin="6478,2711" coordsize="10,20">
              <v:shape style="position:absolute;left:6478;top:2711;width:10;height:20" coordorigin="6478,2711" coordsize="10,20" path="m6478,2730l6488,2730,6488,2711,6478,2711,6478,2730xe" filled="true" fillcolor="#000000" stroked="false">
                <v:path arrowok="t"/>
                <v:fill type="solid"/>
              </v:shape>
            </v:group>
            <v:group style="position:absolute;left:6478;top:2730;width:10;height:20" coordorigin="6478,2730" coordsize="10,20">
              <v:shape style="position:absolute;left:6478;top:2730;width:10;height:20" coordorigin="6478,2730" coordsize="10,20" path="m6478,2750l6488,2750,6488,2730,6478,2730,6478,2750xe" filled="true" fillcolor="#000000" stroked="false">
                <v:path arrowok="t"/>
                <v:fill type="solid"/>
              </v:shape>
            </v:group>
            <v:group style="position:absolute;left:6478;top:2750;width:10;height:20" coordorigin="6478,2750" coordsize="10,20">
              <v:shape style="position:absolute;left:6478;top:2750;width:10;height:20" coordorigin="6478,2750" coordsize="10,20" path="m6478,2769l6488,2769,6488,2750,6478,2750,6478,2769xe" filled="true" fillcolor="#000000" stroked="false">
                <v:path arrowok="t"/>
                <v:fill type="solid"/>
              </v:shape>
            </v:group>
            <v:group style="position:absolute;left:6478;top:2769;width:10;height:20" coordorigin="6478,2769" coordsize="10,20">
              <v:shape style="position:absolute;left:6478;top:2769;width:10;height:20" coordorigin="6478,2769" coordsize="10,20" path="m6478,2788l6488,2788,6488,2769,6478,2769,6478,2788xe" filled="true" fillcolor="#000000" stroked="false">
                <v:path arrowok="t"/>
                <v:fill type="solid"/>
              </v:shape>
            </v:group>
            <v:group style="position:absolute;left:6478;top:2788;width:10;height:20" coordorigin="6478,2788" coordsize="10,20">
              <v:shape style="position:absolute;left:6478;top:2788;width:10;height:20" coordorigin="6478,2788" coordsize="10,20" path="m6478,2807l6488,2807,6488,2788,6478,2788,6478,2807xe" filled="true" fillcolor="#000000" stroked="false">
                <v:path arrowok="t"/>
                <v:fill type="solid"/>
              </v:shape>
            </v:group>
            <v:group style="position:absolute;left:6478;top:2807;width:10;height:20" coordorigin="6478,2807" coordsize="10,20">
              <v:shape style="position:absolute;left:6478;top:2807;width:10;height:20" coordorigin="6478,2807" coordsize="10,20" path="m6478,2826l6488,2826,6488,2807,6478,2807,6478,2826xe" filled="true" fillcolor="#000000" stroked="false">
                <v:path arrowok="t"/>
                <v:fill type="solid"/>
              </v:shape>
            </v:group>
            <v:group style="position:absolute;left:6478;top:2826;width:10;height:20" coordorigin="6478,2826" coordsize="10,20">
              <v:shape style="position:absolute;left:6478;top:2826;width:10;height:20" coordorigin="6478,2826" coordsize="10,20" path="m6478,2846l6488,2846,6488,2826,6478,2826,6478,2846xe" filled="true" fillcolor="#000000" stroked="false">
                <v:path arrowok="t"/>
                <v:fill type="solid"/>
              </v:shape>
            </v:group>
            <v:group style="position:absolute;left:6478;top:2853;width:10;height:2" coordorigin="6478,2853" coordsize="10,2">
              <v:shape style="position:absolute;left:6478;top:2853;width:10;height:2" coordorigin="6478,2853" coordsize="10,0" path="m6478,2853l6488,2853e" filled="false" stroked="true" strokeweight=".779999pt" strokecolor="#000000">
                <v:path arrowok="t"/>
              </v:shape>
            </v:group>
            <v:group style="position:absolute;left:8034;top:2615;width:10;height:20" coordorigin="8034,2615" coordsize="10,20">
              <v:shape style="position:absolute;left:8034;top:2615;width:10;height:20" coordorigin="8034,2615" coordsize="10,20" path="m8034,2634l8044,2634,8044,2615,8034,2615,8034,2634xe" filled="true" fillcolor="#000000" stroked="false">
                <v:path arrowok="t"/>
                <v:fill type="solid"/>
              </v:shape>
            </v:group>
            <v:group style="position:absolute;left:8034;top:2634;width:10;height:20" coordorigin="8034,2634" coordsize="10,20">
              <v:shape style="position:absolute;left:8034;top:2634;width:10;height:20" coordorigin="8034,2634" coordsize="10,20" path="m8034,2654l8044,2654,8044,2634,8034,2634,8034,2654xe" filled="true" fillcolor="#000000" stroked="false">
                <v:path arrowok="t"/>
                <v:fill type="solid"/>
              </v:shape>
            </v:group>
            <v:group style="position:absolute;left:8034;top:2654;width:10;height:20" coordorigin="8034,2654" coordsize="10,20">
              <v:shape style="position:absolute;left:8034;top:2654;width:10;height:20" coordorigin="8034,2654" coordsize="10,20" path="m8034,2673l8044,2673,8044,2654,8034,2654,8034,2673xe" filled="true" fillcolor="#000000" stroked="false">
                <v:path arrowok="t"/>
                <v:fill type="solid"/>
              </v:shape>
            </v:group>
            <v:group style="position:absolute;left:8034;top:2673;width:10;height:20" coordorigin="8034,2673" coordsize="10,20">
              <v:shape style="position:absolute;left:8034;top:2673;width:10;height:20" coordorigin="8034,2673" coordsize="10,20" path="m8034,2692l8044,2692,8044,2673,8034,2673,8034,2692xe" filled="true" fillcolor="#000000" stroked="false">
                <v:path arrowok="t"/>
                <v:fill type="solid"/>
              </v:shape>
            </v:group>
            <v:group style="position:absolute;left:8034;top:2692;width:10;height:20" coordorigin="8034,2692" coordsize="10,20">
              <v:shape style="position:absolute;left:8034;top:2692;width:10;height:20" coordorigin="8034,2692" coordsize="10,20" path="m8034,2711l8044,2711,8044,2692,8034,2692,8034,2711xe" filled="true" fillcolor="#000000" stroked="false">
                <v:path arrowok="t"/>
                <v:fill type="solid"/>
              </v:shape>
            </v:group>
            <v:group style="position:absolute;left:8034;top:2711;width:10;height:20" coordorigin="8034,2711" coordsize="10,20">
              <v:shape style="position:absolute;left:8034;top:2711;width:10;height:20" coordorigin="8034,2711" coordsize="10,20" path="m8034,2730l8044,2730,8044,2711,8034,2711,8034,2730xe" filled="true" fillcolor="#000000" stroked="false">
                <v:path arrowok="t"/>
                <v:fill type="solid"/>
              </v:shape>
            </v:group>
            <v:group style="position:absolute;left:8034;top:2730;width:10;height:20" coordorigin="8034,2730" coordsize="10,20">
              <v:shape style="position:absolute;left:8034;top:2730;width:10;height:20" coordorigin="8034,2730" coordsize="10,20" path="m8034,2750l8044,2750,8044,2730,8034,2730,8034,2750xe" filled="true" fillcolor="#000000" stroked="false">
                <v:path arrowok="t"/>
                <v:fill type="solid"/>
              </v:shape>
            </v:group>
            <v:group style="position:absolute;left:8034;top:2750;width:10;height:20" coordorigin="8034,2750" coordsize="10,20">
              <v:shape style="position:absolute;left:8034;top:2750;width:10;height:20" coordorigin="8034,2750" coordsize="10,20" path="m8034,2769l8044,2769,8044,2750,8034,2750,8034,2769xe" filled="true" fillcolor="#000000" stroked="false">
                <v:path arrowok="t"/>
                <v:fill type="solid"/>
              </v:shape>
            </v:group>
            <v:group style="position:absolute;left:8034;top:2769;width:10;height:20" coordorigin="8034,2769" coordsize="10,20">
              <v:shape style="position:absolute;left:8034;top:2769;width:10;height:20" coordorigin="8034,2769" coordsize="10,20" path="m8034,2788l8044,2788,8044,2769,8034,2769,8034,2788xe" filled="true" fillcolor="#000000" stroked="false">
                <v:path arrowok="t"/>
                <v:fill type="solid"/>
              </v:shape>
            </v:group>
            <v:group style="position:absolute;left:8034;top:2788;width:10;height:20" coordorigin="8034,2788" coordsize="10,20">
              <v:shape style="position:absolute;left:8034;top:2788;width:10;height:20" coordorigin="8034,2788" coordsize="10,20" path="m8034,2807l8044,2807,8044,2788,8034,2788,8034,2807xe" filled="true" fillcolor="#000000" stroked="false">
                <v:path arrowok="t"/>
                <v:fill type="solid"/>
              </v:shape>
            </v:group>
            <v:group style="position:absolute;left:8034;top:2807;width:10;height:20" coordorigin="8034,2807" coordsize="10,20">
              <v:shape style="position:absolute;left:8034;top:2807;width:10;height:20" coordorigin="8034,2807" coordsize="10,20" path="m8034,2826l8044,2826,8044,2807,8034,2807,8034,2826xe" filled="true" fillcolor="#000000" stroked="false">
                <v:path arrowok="t"/>
                <v:fill type="solid"/>
              </v:shape>
            </v:group>
            <v:group style="position:absolute;left:8034;top:2826;width:10;height:20" coordorigin="8034,2826" coordsize="10,20">
              <v:shape style="position:absolute;left:8034;top:2826;width:10;height:20" coordorigin="8034,2826" coordsize="10,20" path="m8034,2846l8044,2846,8044,2826,8034,2826,8034,2846xe" filled="true" fillcolor="#000000" stroked="false">
                <v:path arrowok="t"/>
                <v:fill type="solid"/>
              </v:shape>
            </v:group>
            <v:group style="position:absolute;left:8034;top:2853;width:10;height:2" coordorigin="8034,2853" coordsize="10,2">
              <v:shape style="position:absolute;left:8034;top:2853;width:10;height:2" coordorigin="8034,2853" coordsize="10,0" path="m8034,2853l8044,2853e" filled="false" stroked="true" strokeweight=".779999pt" strokecolor="#000000">
                <v:path arrowok="t"/>
              </v:shape>
            </v:group>
            <v:group style="position:absolute;left:8746;top:2615;width:10;height:20" coordorigin="8746,2615" coordsize="10,20">
              <v:shape style="position:absolute;left:8746;top:2615;width:10;height:20" coordorigin="8746,2615" coordsize="10,20" path="m8746,2634l8756,2634,8756,2615,8746,2615,8746,2634xe" filled="true" fillcolor="#000000" stroked="false">
                <v:path arrowok="t"/>
                <v:fill type="solid"/>
              </v:shape>
            </v:group>
            <v:group style="position:absolute;left:8746;top:2634;width:10;height:20" coordorigin="8746,2634" coordsize="10,20">
              <v:shape style="position:absolute;left:8746;top:2634;width:10;height:20" coordorigin="8746,2634" coordsize="10,20" path="m8746,2654l8756,2654,8756,2634,8746,2634,8746,2654xe" filled="true" fillcolor="#000000" stroked="false">
                <v:path arrowok="t"/>
                <v:fill type="solid"/>
              </v:shape>
            </v:group>
            <v:group style="position:absolute;left:8746;top:2654;width:10;height:20" coordorigin="8746,2654" coordsize="10,20">
              <v:shape style="position:absolute;left:8746;top:2654;width:10;height:20" coordorigin="8746,2654" coordsize="10,20" path="m8746,2673l8756,2673,8756,2654,8746,2654,8746,2673xe" filled="true" fillcolor="#000000" stroked="false">
                <v:path arrowok="t"/>
                <v:fill type="solid"/>
              </v:shape>
            </v:group>
            <v:group style="position:absolute;left:8746;top:2673;width:10;height:20" coordorigin="8746,2673" coordsize="10,20">
              <v:shape style="position:absolute;left:8746;top:2673;width:10;height:20" coordorigin="8746,2673" coordsize="10,20" path="m8746,2692l8756,2692,8756,2673,8746,2673,8746,2692xe" filled="true" fillcolor="#000000" stroked="false">
                <v:path arrowok="t"/>
                <v:fill type="solid"/>
              </v:shape>
            </v:group>
            <v:group style="position:absolute;left:8746;top:2692;width:10;height:20" coordorigin="8746,2692" coordsize="10,20">
              <v:shape style="position:absolute;left:8746;top:2692;width:10;height:20" coordorigin="8746,2692" coordsize="10,20" path="m8746,2711l8756,2711,8756,2692,8746,2692,8746,2711xe" filled="true" fillcolor="#000000" stroked="false">
                <v:path arrowok="t"/>
                <v:fill type="solid"/>
              </v:shape>
            </v:group>
            <v:group style="position:absolute;left:8746;top:2711;width:10;height:20" coordorigin="8746,2711" coordsize="10,20">
              <v:shape style="position:absolute;left:8746;top:2711;width:10;height:20" coordorigin="8746,2711" coordsize="10,20" path="m8746,2730l8756,2730,8756,2711,8746,2711,8746,2730xe" filled="true" fillcolor="#000000" stroked="false">
                <v:path arrowok="t"/>
                <v:fill type="solid"/>
              </v:shape>
            </v:group>
            <v:group style="position:absolute;left:8746;top:2730;width:10;height:20" coordorigin="8746,2730" coordsize="10,20">
              <v:shape style="position:absolute;left:8746;top:2730;width:10;height:20" coordorigin="8746,2730" coordsize="10,20" path="m8746,2750l8756,2750,8756,2730,8746,2730,8746,2750xe" filled="true" fillcolor="#000000" stroked="false">
                <v:path arrowok="t"/>
                <v:fill type="solid"/>
              </v:shape>
            </v:group>
            <v:group style="position:absolute;left:8746;top:2750;width:10;height:20" coordorigin="8746,2750" coordsize="10,20">
              <v:shape style="position:absolute;left:8746;top:2750;width:10;height:20" coordorigin="8746,2750" coordsize="10,20" path="m8746,2769l8756,2769,8756,2750,8746,2750,8746,2769xe" filled="true" fillcolor="#000000" stroked="false">
                <v:path arrowok="t"/>
                <v:fill type="solid"/>
              </v:shape>
            </v:group>
            <v:group style="position:absolute;left:8746;top:2769;width:10;height:20" coordorigin="8746,2769" coordsize="10,20">
              <v:shape style="position:absolute;left:8746;top:2769;width:10;height:20" coordorigin="8746,2769" coordsize="10,20" path="m8746,2788l8756,2788,8756,2769,8746,2769,8746,2788xe" filled="true" fillcolor="#000000" stroked="false">
                <v:path arrowok="t"/>
                <v:fill type="solid"/>
              </v:shape>
            </v:group>
            <v:group style="position:absolute;left:8746;top:2788;width:10;height:20" coordorigin="8746,2788" coordsize="10,20">
              <v:shape style="position:absolute;left:8746;top:2788;width:10;height:20" coordorigin="8746,2788" coordsize="10,20" path="m8746,2807l8756,2807,8756,2788,8746,2788,8746,2807xe" filled="true" fillcolor="#000000" stroked="false">
                <v:path arrowok="t"/>
                <v:fill type="solid"/>
              </v:shape>
            </v:group>
            <v:group style="position:absolute;left:8746;top:2807;width:10;height:20" coordorigin="8746,2807" coordsize="10,20">
              <v:shape style="position:absolute;left:8746;top:2807;width:10;height:20" coordorigin="8746,2807" coordsize="10,20" path="m8746,2826l8756,2826,8756,2807,8746,2807,8746,2826xe" filled="true" fillcolor="#000000" stroked="false">
                <v:path arrowok="t"/>
                <v:fill type="solid"/>
              </v:shape>
            </v:group>
            <v:group style="position:absolute;left:8746;top:2826;width:10;height:20" coordorigin="8746,2826" coordsize="10,20">
              <v:shape style="position:absolute;left:8746;top:2826;width:10;height:20" coordorigin="8746,2826" coordsize="10,20" path="m8746,2846l8756,2846,8756,2826,8746,2826,8746,2846xe" filled="true" fillcolor="#000000" stroked="false">
                <v:path arrowok="t"/>
                <v:fill type="solid"/>
              </v:shape>
            </v:group>
            <v:group style="position:absolute;left:8746;top:2853;width:10;height:2" coordorigin="8746,2853" coordsize="10,2">
              <v:shape style="position:absolute;left:8746;top:2853;width:10;height:2" coordorigin="8746,2853" coordsize="10,0" path="m8746,2853l8756,2853e" filled="false" stroked="true" strokeweight=".779999pt" strokecolor="#000000">
                <v:path arrowok="t"/>
              </v:shape>
            </v:group>
            <v:group style="position:absolute;left:9597;top:2615;width:10;height:20" coordorigin="9597,2615" coordsize="10,20">
              <v:shape style="position:absolute;left:9597;top:2615;width:10;height:20" coordorigin="9597,2615" coordsize="10,20" path="m9597,2634l9607,2634,9607,2615,9597,2615,9597,2634xe" filled="true" fillcolor="#000000" stroked="false">
                <v:path arrowok="t"/>
                <v:fill type="solid"/>
              </v:shape>
            </v:group>
            <v:group style="position:absolute;left:9597;top:2634;width:10;height:20" coordorigin="9597,2634" coordsize="10,20">
              <v:shape style="position:absolute;left:9597;top:2634;width:10;height:20" coordorigin="9597,2634" coordsize="10,20" path="m9597,2654l9607,2654,9607,2634,9597,2634,9597,2654xe" filled="true" fillcolor="#000000" stroked="false">
                <v:path arrowok="t"/>
                <v:fill type="solid"/>
              </v:shape>
            </v:group>
            <v:group style="position:absolute;left:9597;top:2654;width:10;height:20" coordorigin="9597,2654" coordsize="10,20">
              <v:shape style="position:absolute;left:9597;top:2654;width:10;height:20" coordorigin="9597,2654" coordsize="10,20" path="m9597,2673l9607,2673,9607,2654,9597,2654,9597,2673xe" filled="true" fillcolor="#000000" stroked="false">
                <v:path arrowok="t"/>
                <v:fill type="solid"/>
              </v:shape>
            </v:group>
            <v:group style="position:absolute;left:9597;top:2673;width:10;height:20" coordorigin="9597,2673" coordsize="10,20">
              <v:shape style="position:absolute;left:9597;top:2673;width:10;height:20" coordorigin="9597,2673" coordsize="10,20" path="m9597,2692l9607,2692,9607,2673,9597,2673,9597,2692xe" filled="true" fillcolor="#000000" stroked="false">
                <v:path arrowok="t"/>
                <v:fill type="solid"/>
              </v:shape>
            </v:group>
            <v:group style="position:absolute;left:9597;top:2692;width:10;height:20" coordorigin="9597,2692" coordsize="10,20">
              <v:shape style="position:absolute;left:9597;top:2692;width:10;height:20" coordorigin="9597,2692" coordsize="10,20" path="m9597,2711l9607,2711,9607,2692,9597,2692,9597,2711xe" filled="true" fillcolor="#000000" stroked="false">
                <v:path arrowok="t"/>
                <v:fill type="solid"/>
              </v:shape>
            </v:group>
            <v:group style="position:absolute;left:9597;top:2711;width:10;height:20" coordorigin="9597,2711" coordsize="10,20">
              <v:shape style="position:absolute;left:9597;top:2711;width:10;height:20" coordorigin="9597,2711" coordsize="10,20" path="m9597,2730l9607,2730,9607,2711,9597,2711,9597,2730xe" filled="true" fillcolor="#000000" stroked="false">
                <v:path arrowok="t"/>
                <v:fill type="solid"/>
              </v:shape>
            </v:group>
            <v:group style="position:absolute;left:9597;top:2730;width:10;height:20" coordorigin="9597,2730" coordsize="10,20">
              <v:shape style="position:absolute;left:9597;top:2730;width:10;height:20" coordorigin="9597,2730" coordsize="10,20" path="m9597,2750l9607,2750,9607,2730,9597,2730,9597,2750xe" filled="true" fillcolor="#000000" stroked="false">
                <v:path arrowok="t"/>
                <v:fill type="solid"/>
              </v:shape>
            </v:group>
            <v:group style="position:absolute;left:9597;top:2750;width:10;height:20" coordorigin="9597,2750" coordsize="10,20">
              <v:shape style="position:absolute;left:9597;top:2750;width:10;height:20" coordorigin="9597,2750" coordsize="10,20" path="m9597,2769l9607,2769,9607,2750,9597,2750,9597,2769xe" filled="true" fillcolor="#000000" stroked="false">
                <v:path arrowok="t"/>
                <v:fill type="solid"/>
              </v:shape>
            </v:group>
            <v:group style="position:absolute;left:9597;top:2769;width:10;height:20" coordorigin="9597,2769" coordsize="10,20">
              <v:shape style="position:absolute;left:9597;top:2769;width:10;height:20" coordorigin="9597,2769" coordsize="10,20" path="m9597,2788l9607,2788,9607,2769,9597,2769,9597,2788xe" filled="true" fillcolor="#000000" stroked="false">
                <v:path arrowok="t"/>
                <v:fill type="solid"/>
              </v:shape>
            </v:group>
            <v:group style="position:absolute;left:9597;top:2788;width:10;height:20" coordorigin="9597,2788" coordsize="10,20">
              <v:shape style="position:absolute;left:9597;top:2788;width:10;height:20" coordorigin="9597,2788" coordsize="10,20" path="m9597,2807l9607,2807,9607,2788,9597,2788,9597,2807xe" filled="true" fillcolor="#000000" stroked="false">
                <v:path arrowok="t"/>
                <v:fill type="solid"/>
              </v:shape>
            </v:group>
            <v:group style="position:absolute;left:9597;top:2807;width:10;height:20" coordorigin="9597,2807" coordsize="10,20">
              <v:shape style="position:absolute;left:9597;top:2807;width:10;height:20" coordorigin="9597,2807" coordsize="10,20" path="m9597,2826l9607,2826,9607,2807,9597,2807,9597,2826xe" filled="true" fillcolor="#000000" stroked="false">
                <v:path arrowok="t"/>
                <v:fill type="solid"/>
              </v:shape>
            </v:group>
            <v:group style="position:absolute;left:9597;top:2826;width:10;height:20" coordorigin="9597,2826" coordsize="10,20">
              <v:shape style="position:absolute;left:9597;top:2826;width:10;height:20" coordorigin="9597,2826" coordsize="10,20" path="m9597,2846l9607,2846,9607,2826,9597,2826,9597,2846xe" filled="true" fillcolor="#000000" stroked="false">
                <v:path arrowok="t"/>
                <v:fill type="solid"/>
              </v:shape>
            </v:group>
            <v:group style="position:absolute;left:9597;top:2853;width:10;height:2" coordorigin="9597,2853" coordsize="10,2">
              <v:shape style="position:absolute;left:9597;top:2853;width:10;height:2" coordorigin="9597,2853" coordsize="10,0" path="m9597,2853l9607,2853e" filled="false" stroked="true" strokeweight=".779999pt" strokecolor="#000000">
                <v:path arrowok="t"/>
              </v:shape>
            </v:group>
            <v:group style="position:absolute;left:10446;top:2615;width:10;height:20" coordorigin="10446,2615" coordsize="10,20">
              <v:shape style="position:absolute;left:10446;top:2615;width:10;height:20" coordorigin="10446,2615" coordsize="10,20" path="m10446,2634l10455,2634,10455,2615,10446,2615,10446,2634xe" filled="true" fillcolor="#000000" stroked="false">
                <v:path arrowok="t"/>
                <v:fill type="solid"/>
              </v:shape>
            </v:group>
            <v:group style="position:absolute;left:10446;top:2634;width:10;height:20" coordorigin="10446,2634" coordsize="10,20">
              <v:shape style="position:absolute;left:10446;top:2634;width:10;height:20" coordorigin="10446,2634" coordsize="10,20" path="m10446,2654l10455,2654,10455,2634,10446,2634,10446,2654xe" filled="true" fillcolor="#000000" stroked="false">
                <v:path arrowok="t"/>
                <v:fill type="solid"/>
              </v:shape>
            </v:group>
            <v:group style="position:absolute;left:10446;top:2654;width:10;height:20" coordorigin="10446,2654" coordsize="10,20">
              <v:shape style="position:absolute;left:10446;top:2654;width:10;height:20" coordorigin="10446,2654" coordsize="10,20" path="m10446,2673l10455,2673,10455,2654,10446,2654,10446,2673xe" filled="true" fillcolor="#000000" stroked="false">
                <v:path arrowok="t"/>
                <v:fill type="solid"/>
              </v:shape>
            </v:group>
            <v:group style="position:absolute;left:10446;top:2673;width:10;height:20" coordorigin="10446,2673" coordsize="10,20">
              <v:shape style="position:absolute;left:10446;top:2673;width:10;height:20" coordorigin="10446,2673" coordsize="10,20" path="m10446,2692l10455,2692,10455,2673,10446,2673,10446,2692xe" filled="true" fillcolor="#000000" stroked="false">
                <v:path arrowok="t"/>
                <v:fill type="solid"/>
              </v:shape>
            </v:group>
            <v:group style="position:absolute;left:10446;top:2692;width:10;height:20" coordorigin="10446,2692" coordsize="10,20">
              <v:shape style="position:absolute;left:10446;top:2692;width:10;height:20" coordorigin="10446,2692" coordsize="10,20" path="m10446,2711l10455,2711,10455,2692,10446,2692,10446,2711xe" filled="true" fillcolor="#000000" stroked="false">
                <v:path arrowok="t"/>
                <v:fill type="solid"/>
              </v:shape>
            </v:group>
            <v:group style="position:absolute;left:10446;top:2711;width:10;height:20" coordorigin="10446,2711" coordsize="10,20">
              <v:shape style="position:absolute;left:10446;top:2711;width:10;height:20" coordorigin="10446,2711" coordsize="10,20" path="m10446,2730l10455,2730,10455,2711,10446,2711,10446,2730xe" filled="true" fillcolor="#000000" stroked="false">
                <v:path arrowok="t"/>
                <v:fill type="solid"/>
              </v:shape>
            </v:group>
            <v:group style="position:absolute;left:10446;top:2730;width:10;height:20" coordorigin="10446,2730" coordsize="10,20">
              <v:shape style="position:absolute;left:10446;top:2730;width:10;height:20" coordorigin="10446,2730" coordsize="10,20" path="m10446,2750l10455,2750,10455,2730,10446,2730,10446,2750xe" filled="true" fillcolor="#000000" stroked="false">
                <v:path arrowok="t"/>
                <v:fill type="solid"/>
              </v:shape>
            </v:group>
            <v:group style="position:absolute;left:10446;top:2750;width:10;height:20" coordorigin="10446,2750" coordsize="10,20">
              <v:shape style="position:absolute;left:10446;top:2750;width:10;height:20" coordorigin="10446,2750" coordsize="10,20" path="m10446,2769l10455,2769,10455,2750,10446,2750,10446,2769xe" filled="true" fillcolor="#000000" stroked="false">
                <v:path arrowok="t"/>
                <v:fill type="solid"/>
              </v:shape>
            </v:group>
            <v:group style="position:absolute;left:10446;top:2769;width:10;height:20" coordorigin="10446,2769" coordsize="10,20">
              <v:shape style="position:absolute;left:10446;top:2769;width:10;height:20" coordorigin="10446,2769" coordsize="10,20" path="m10446,2788l10455,2788,10455,2769,10446,2769,10446,2788xe" filled="true" fillcolor="#000000" stroked="false">
                <v:path arrowok="t"/>
                <v:fill type="solid"/>
              </v:shape>
            </v:group>
            <v:group style="position:absolute;left:10446;top:2788;width:10;height:20" coordorigin="10446,2788" coordsize="10,20">
              <v:shape style="position:absolute;left:10446;top:2788;width:10;height:20" coordorigin="10446,2788" coordsize="10,20" path="m10446,2807l10455,2807,10455,2788,10446,2788,10446,2807xe" filled="true" fillcolor="#000000" stroked="false">
                <v:path arrowok="t"/>
                <v:fill type="solid"/>
              </v:shape>
            </v:group>
            <v:group style="position:absolute;left:10446;top:2807;width:10;height:20" coordorigin="10446,2807" coordsize="10,20">
              <v:shape style="position:absolute;left:10446;top:2807;width:10;height:20" coordorigin="10446,2807" coordsize="10,20" path="m10446,2826l10455,2826,10455,2807,10446,2807,10446,2826xe" filled="true" fillcolor="#000000" stroked="false">
                <v:path arrowok="t"/>
                <v:fill type="solid"/>
              </v:shape>
            </v:group>
            <v:group style="position:absolute;left:10446;top:2826;width:10;height:20" coordorigin="10446,2826" coordsize="10,20">
              <v:shape style="position:absolute;left:10446;top:2826;width:10;height:20" coordorigin="10446,2826" coordsize="10,20" path="m10446,2846l10455,2846,10455,2826,10446,2826,10446,2846xe" filled="true" fillcolor="#000000" stroked="false">
                <v:path arrowok="t"/>
                <v:fill type="solid"/>
              </v:shape>
            </v:group>
            <v:group style="position:absolute;left:10446;top:2853;width:10;height:2" coordorigin="10446,2853" coordsize="10,2">
              <v:shape style="position:absolute;left:10446;top:2853;width:10;height:2" coordorigin="10446,2853" coordsize="10,0" path="m10446,2853l10455,2853e" filled="false" stroked="true" strokeweight=".779999pt" strokecolor="#000000">
                <v:path arrowok="t"/>
              </v:shape>
            </v:group>
            <v:group style="position:absolute;left:12006;top:2615;width:10;height:20" coordorigin="12006,2615" coordsize="10,20">
              <v:shape style="position:absolute;left:12006;top:2615;width:10;height:20" coordorigin="12006,2615" coordsize="10,20" path="m12006,2634l12015,2634,12015,2615,12006,2615,12006,2634xe" filled="true" fillcolor="#000000" stroked="false">
                <v:path arrowok="t"/>
                <v:fill type="solid"/>
              </v:shape>
            </v:group>
            <v:group style="position:absolute;left:12006;top:2634;width:10;height:20" coordorigin="12006,2634" coordsize="10,20">
              <v:shape style="position:absolute;left:12006;top:2634;width:10;height:20" coordorigin="12006,2634" coordsize="10,20" path="m12006,2654l12015,2654,12015,2634,12006,2634,12006,2654xe" filled="true" fillcolor="#000000" stroked="false">
                <v:path arrowok="t"/>
                <v:fill type="solid"/>
              </v:shape>
            </v:group>
            <v:group style="position:absolute;left:12006;top:2654;width:10;height:20" coordorigin="12006,2654" coordsize="10,20">
              <v:shape style="position:absolute;left:12006;top:2654;width:10;height:20" coordorigin="12006,2654" coordsize="10,20" path="m12006,2673l12015,2673,12015,2654,12006,2654,12006,2673xe" filled="true" fillcolor="#000000" stroked="false">
                <v:path arrowok="t"/>
                <v:fill type="solid"/>
              </v:shape>
            </v:group>
            <v:group style="position:absolute;left:12006;top:2673;width:10;height:20" coordorigin="12006,2673" coordsize="10,20">
              <v:shape style="position:absolute;left:12006;top:2673;width:10;height:20" coordorigin="12006,2673" coordsize="10,20" path="m12006,2692l12015,2692,12015,2673,12006,2673,12006,2692xe" filled="true" fillcolor="#000000" stroked="false">
                <v:path arrowok="t"/>
                <v:fill type="solid"/>
              </v:shape>
            </v:group>
            <v:group style="position:absolute;left:12006;top:2692;width:10;height:20" coordorigin="12006,2692" coordsize="10,20">
              <v:shape style="position:absolute;left:12006;top:2692;width:10;height:20" coordorigin="12006,2692" coordsize="10,20" path="m12006,2711l12015,2711,12015,2692,12006,2692,12006,2711xe" filled="true" fillcolor="#000000" stroked="false">
                <v:path arrowok="t"/>
                <v:fill type="solid"/>
              </v:shape>
            </v:group>
            <v:group style="position:absolute;left:12006;top:2711;width:10;height:20" coordorigin="12006,2711" coordsize="10,20">
              <v:shape style="position:absolute;left:12006;top:2711;width:10;height:20" coordorigin="12006,2711" coordsize="10,20" path="m12006,2730l12015,2730,12015,2711,12006,2711,12006,2730xe" filled="true" fillcolor="#000000" stroked="false">
                <v:path arrowok="t"/>
                <v:fill type="solid"/>
              </v:shape>
            </v:group>
            <v:group style="position:absolute;left:12006;top:2730;width:10;height:20" coordorigin="12006,2730" coordsize="10,20">
              <v:shape style="position:absolute;left:12006;top:2730;width:10;height:20" coordorigin="12006,2730" coordsize="10,20" path="m12006,2750l12015,2750,12015,2730,12006,2730,12006,2750xe" filled="true" fillcolor="#000000" stroked="false">
                <v:path arrowok="t"/>
                <v:fill type="solid"/>
              </v:shape>
            </v:group>
            <v:group style="position:absolute;left:12006;top:2750;width:10;height:20" coordorigin="12006,2750" coordsize="10,20">
              <v:shape style="position:absolute;left:12006;top:2750;width:10;height:20" coordorigin="12006,2750" coordsize="10,20" path="m12006,2769l12015,2769,12015,2750,12006,2750,12006,2769xe" filled="true" fillcolor="#000000" stroked="false">
                <v:path arrowok="t"/>
                <v:fill type="solid"/>
              </v:shape>
            </v:group>
            <v:group style="position:absolute;left:12006;top:2769;width:10;height:20" coordorigin="12006,2769" coordsize="10,20">
              <v:shape style="position:absolute;left:12006;top:2769;width:10;height:20" coordorigin="12006,2769" coordsize="10,20" path="m12006,2788l12015,2788,12015,2769,12006,2769,12006,2788xe" filled="true" fillcolor="#000000" stroked="false">
                <v:path arrowok="t"/>
                <v:fill type="solid"/>
              </v:shape>
            </v:group>
            <v:group style="position:absolute;left:12006;top:2788;width:10;height:20" coordorigin="12006,2788" coordsize="10,20">
              <v:shape style="position:absolute;left:12006;top:2788;width:10;height:20" coordorigin="12006,2788" coordsize="10,20" path="m12006,2807l12015,2807,12015,2788,12006,2788,12006,2807xe" filled="true" fillcolor="#000000" stroked="false">
                <v:path arrowok="t"/>
                <v:fill type="solid"/>
              </v:shape>
            </v:group>
            <v:group style="position:absolute;left:12006;top:2807;width:10;height:20" coordorigin="12006,2807" coordsize="10,20">
              <v:shape style="position:absolute;left:12006;top:2807;width:10;height:20" coordorigin="12006,2807" coordsize="10,20" path="m12006,2826l12015,2826,12015,2807,12006,2807,12006,2826xe" filled="true" fillcolor="#000000" stroked="false">
                <v:path arrowok="t"/>
                <v:fill type="solid"/>
              </v:shape>
            </v:group>
            <v:group style="position:absolute;left:12006;top:2826;width:10;height:20" coordorigin="12006,2826" coordsize="10,20">
              <v:shape style="position:absolute;left:12006;top:2826;width:10;height:20" coordorigin="12006,2826" coordsize="10,20" path="m12006,2846l12015,2846,12015,2826,12006,2826,12006,2846xe" filled="true" fillcolor="#000000" stroked="false">
                <v:path arrowok="t"/>
                <v:fill type="solid"/>
              </v:shape>
            </v:group>
            <v:group style="position:absolute;left:12006;top:2853;width:10;height:2" coordorigin="12006,2853" coordsize="10,2">
              <v:shape style="position:absolute;left:12006;top:2853;width:10;height:2" coordorigin="12006,2853" coordsize="10,0" path="m12006,2853l12015,2853e" filled="false" stroked="true" strokeweight=".779999pt" strokecolor="#000000">
                <v:path arrowok="t"/>
              </v:shape>
            </v:group>
            <v:group style="position:absolute;left:13705;top:2615;width:10;height:20" coordorigin="13705,2615" coordsize="10,20">
              <v:shape style="position:absolute;left:13705;top:2615;width:10;height:20" coordorigin="13705,2615" coordsize="10,20" path="m13705,2634l13714,2634,13714,2615,13705,2615,13705,2634xe" filled="true" fillcolor="#000000" stroked="false">
                <v:path arrowok="t"/>
                <v:fill type="solid"/>
              </v:shape>
            </v:group>
            <v:group style="position:absolute;left:13705;top:2634;width:10;height:20" coordorigin="13705,2634" coordsize="10,20">
              <v:shape style="position:absolute;left:13705;top:2634;width:10;height:20" coordorigin="13705,2634" coordsize="10,20" path="m13705,2654l13714,2654,13714,2634,13705,2634,13705,2654xe" filled="true" fillcolor="#000000" stroked="false">
                <v:path arrowok="t"/>
                <v:fill type="solid"/>
              </v:shape>
            </v:group>
            <v:group style="position:absolute;left:13705;top:2654;width:10;height:20" coordorigin="13705,2654" coordsize="10,20">
              <v:shape style="position:absolute;left:13705;top:2654;width:10;height:20" coordorigin="13705,2654" coordsize="10,20" path="m13705,2673l13714,2673,13714,2654,13705,2654,13705,2673xe" filled="true" fillcolor="#000000" stroked="false">
                <v:path arrowok="t"/>
                <v:fill type="solid"/>
              </v:shape>
            </v:group>
            <v:group style="position:absolute;left:13705;top:2673;width:10;height:20" coordorigin="13705,2673" coordsize="10,20">
              <v:shape style="position:absolute;left:13705;top:2673;width:10;height:20" coordorigin="13705,2673" coordsize="10,20" path="m13705,2692l13714,2692,13714,2673,13705,2673,13705,2692xe" filled="true" fillcolor="#000000" stroked="false">
                <v:path arrowok="t"/>
                <v:fill type="solid"/>
              </v:shape>
            </v:group>
            <v:group style="position:absolute;left:13705;top:2692;width:10;height:20" coordorigin="13705,2692" coordsize="10,20">
              <v:shape style="position:absolute;left:13705;top:2692;width:10;height:20" coordorigin="13705,2692" coordsize="10,20" path="m13705,2711l13714,2711,13714,2692,13705,2692,13705,2711xe" filled="true" fillcolor="#000000" stroked="false">
                <v:path arrowok="t"/>
                <v:fill type="solid"/>
              </v:shape>
            </v:group>
            <v:group style="position:absolute;left:13705;top:2711;width:10;height:20" coordorigin="13705,2711" coordsize="10,20">
              <v:shape style="position:absolute;left:13705;top:2711;width:10;height:20" coordorigin="13705,2711" coordsize="10,20" path="m13705,2730l13714,2730,13714,2711,13705,2711,13705,2730xe" filled="true" fillcolor="#000000" stroked="false">
                <v:path arrowok="t"/>
                <v:fill type="solid"/>
              </v:shape>
            </v:group>
            <v:group style="position:absolute;left:13705;top:2730;width:10;height:20" coordorigin="13705,2730" coordsize="10,20">
              <v:shape style="position:absolute;left:13705;top:2730;width:10;height:20" coordorigin="13705,2730" coordsize="10,20" path="m13705,2750l13714,2750,13714,2730,13705,2730,13705,2750xe" filled="true" fillcolor="#000000" stroked="false">
                <v:path arrowok="t"/>
                <v:fill type="solid"/>
              </v:shape>
            </v:group>
            <v:group style="position:absolute;left:13705;top:2750;width:10;height:20" coordorigin="13705,2750" coordsize="10,20">
              <v:shape style="position:absolute;left:13705;top:2750;width:10;height:20" coordorigin="13705,2750" coordsize="10,20" path="m13705,2769l13714,2769,13714,2750,13705,2750,13705,2769xe" filled="true" fillcolor="#000000" stroked="false">
                <v:path arrowok="t"/>
                <v:fill type="solid"/>
              </v:shape>
            </v:group>
            <v:group style="position:absolute;left:13705;top:2769;width:10;height:20" coordorigin="13705,2769" coordsize="10,20">
              <v:shape style="position:absolute;left:13705;top:2769;width:10;height:20" coordorigin="13705,2769" coordsize="10,20" path="m13705,2788l13714,2788,13714,2769,13705,2769,13705,2788xe" filled="true" fillcolor="#000000" stroked="false">
                <v:path arrowok="t"/>
                <v:fill type="solid"/>
              </v:shape>
            </v:group>
            <v:group style="position:absolute;left:13705;top:2788;width:10;height:20" coordorigin="13705,2788" coordsize="10,20">
              <v:shape style="position:absolute;left:13705;top:2788;width:10;height:20" coordorigin="13705,2788" coordsize="10,20" path="m13705,2807l13714,2807,13714,2788,13705,2788,13705,2807xe" filled="true" fillcolor="#000000" stroked="false">
                <v:path arrowok="t"/>
                <v:fill type="solid"/>
              </v:shape>
            </v:group>
            <v:group style="position:absolute;left:13705;top:2807;width:10;height:20" coordorigin="13705,2807" coordsize="10,20">
              <v:shape style="position:absolute;left:13705;top:2807;width:10;height:20" coordorigin="13705,2807" coordsize="10,20" path="m13705,2826l13714,2826,13714,2807,13705,2807,13705,2826xe" filled="true" fillcolor="#000000" stroked="false">
                <v:path arrowok="t"/>
                <v:fill type="solid"/>
              </v:shape>
            </v:group>
            <v:group style="position:absolute;left:13705;top:2826;width:10;height:20" coordorigin="13705,2826" coordsize="10,20">
              <v:shape style="position:absolute;left:13705;top:2826;width:10;height:20" coordorigin="13705,2826" coordsize="10,20" path="m13705,2846l13714,2846,13714,2826,13705,2826,13705,2846xe" filled="true" fillcolor="#000000" stroked="false">
                <v:path arrowok="t"/>
                <v:fill type="solid"/>
              </v:shape>
            </v:group>
            <v:group style="position:absolute;left:13705;top:2853;width:10;height:2" coordorigin="13705,2853" coordsize="10,2">
              <v:shape style="position:absolute;left:13705;top:2853;width:10;height:2" coordorigin="13705,2853" coordsize="10,0" path="m13705,2853l13714,2853e" filled="false" stroked="true" strokeweight=".779999pt" strokecolor="#000000">
                <v:path arrowok="t"/>
              </v:shape>
              <v:shape style="position:absolute;left:1128;top:2769;width:3472;height:102" type="#_x0000_t75" stroked="false">
                <v:imagedata r:id="rId242" o:title=""/>
              </v:shape>
              <v:shape style="position:absolute;left:4576;top:2861;width:625;height:10" type="#_x0000_t75" stroked="false">
                <v:imagedata r:id="rId224" o:title=""/>
              </v:shape>
              <v:shape style="position:absolute;left:5196;top:2861;width:2838;height:10" type="#_x0000_t75" stroked="false">
                <v:imagedata r:id="rId225" o:title=""/>
              </v:shape>
              <v:shape style="position:absolute;left:8030;top:2861;width:717;height:10" type="#_x0000_t75" stroked="false">
                <v:imagedata r:id="rId216" o:title=""/>
              </v:shape>
              <v:shape style="position:absolute;left:8742;top:2861;width:856;height:10" type="#_x0000_t75" stroked="false">
                <v:imagedata r:id="rId217" o:title=""/>
              </v:shape>
              <v:shape style="position:absolute;left:9592;top:2861;width:853;height:10" type="#_x0000_t75" stroked="false">
                <v:imagedata r:id="rId218" o:title=""/>
              </v:shape>
              <v:shape style="position:absolute;left:10441;top:2861;width:1565;height:10" type="#_x0000_t75" stroked="false">
                <v:imagedata r:id="rId219" o:title=""/>
              </v:shape>
              <v:shape style="position:absolute;left:12001;top:2861;width:3412;height:10" type="#_x0000_t75" stroked="false">
                <v:imagedata r:id="rId220" o:title=""/>
              </v:shape>
            </v:group>
            <v:group style="position:absolute;left:3269;top:2871;width:10;height:20" coordorigin="3269,2871" coordsize="10,20">
              <v:shape style="position:absolute;left:3269;top:2871;width:10;height:20" coordorigin="3269,2871" coordsize="10,20" path="m3269,2890l3279,2890,3279,2871,3269,2871,3269,2890xe" filled="true" fillcolor="#000000" stroked="false">
                <v:path arrowok="t"/>
                <v:fill type="solid"/>
              </v:shape>
            </v:group>
            <v:group style="position:absolute;left:3269;top:2890;width:10;height:20" coordorigin="3269,2890" coordsize="10,20">
              <v:shape style="position:absolute;left:3269;top:2890;width:10;height:20" coordorigin="3269,2890" coordsize="10,20" path="m3269,2909l3279,2909,3279,2890,3269,2890,3269,2909xe" filled="true" fillcolor="#000000" stroked="false">
                <v:path arrowok="t"/>
                <v:fill type="solid"/>
              </v:shape>
            </v:group>
            <v:group style="position:absolute;left:3269;top:2909;width:10;height:20" coordorigin="3269,2909" coordsize="10,20">
              <v:shape style="position:absolute;left:3269;top:2909;width:10;height:20" coordorigin="3269,2909" coordsize="10,20" path="m3269,2928l3279,2928,3279,2909,3269,2909,3269,2928xe" filled="true" fillcolor="#000000" stroked="false">
                <v:path arrowok="t"/>
                <v:fill type="solid"/>
              </v:shape>
            </v:group>
            <v:group style="position:absolute;left:3269;top:2928;width:10;height:20" coordorigin="3269,2928" coordsize="10,20">
              <v:shape style="position:absolute;left:3269;top:2928;width:10;height:20" coordorigin="3269,2928" coordsize="10,20" path="m3269,2948l3279,2948,3279,2928,3269,2928,3269,2948xe" filled="true" fillcolor="#000000" stroked="false">
                <v:path arrowok="t"/>
                <v:fill type="solid"/>
              </v:shape>
            </v:group>
            <v:group style="position:absolute;left:3269;top:2948;width:10;height:20" coordorigin="3269,2948" coordsize="10,20">
              <v:shape style="position:absolute;left:3269;top:2948;width:10;height:20" coordorigin="3269,2948" coordsize="10,20" path="m3269,2967l3279,2967,3279,2948,3269,2948,3269,2967xe" filled="true" fillcolor="#000000" stroked="false">
                <v:path arrowok="t"/>
                <v:fill type="solid"/>
              </v:shape>
            </v:group>
            <v:group style="position:absolute;left:3269;top:2967;width:10;height:20" coordorigin="3269,2967" coordsize="10,20">
              <v:shape style="position:absolute;left:3269;top:2967;width:10;height:20" coordorigin="3269,2967" coordsize="10,20" path="m3269,2986l3279,2986,3279,2967,3269,2967,3269,2986xe" filled="true" fillcolor="#000000" stroked="false">
                <v:path arrowok="t"/>
                <v:fill type="solid"/>
              </v:shape>
            </v:group>
            <v:group style="position:absolute;left:3269;top:2986;width:10;height:20" coordorigin="3269,2986" coordsize="10,20">
              <v:shape style="position:absolute;left:3269;top:2986;width:10;height:20" coordorigin="3269,2986" coordsize="10,20" path="m3269,3005l3279,3005,3279,2986,3269,2986,3269,3005xe" filled="true" fillcolor="#000000" stroked="false">
                <v:path arrowok="t"/>
                <v:fill type="solid"/>
              </v:shape>
            </v:group>
            <v:group style="position:absolute;left:3269;top:3005;width:10;height:20" coordorigin="3269,3005" coordsize="10,20">
              <v:shape style="position:absolute;left:3269;top:3005;width:10;height:20" coordorigin="3269,3005" coordsize="10,20" path="m3269,3024l3279,3024,3279,3005,3269,3005,3269,3024xe" filled="true" fillcolor="#000000" stroked="false">
                <v:path arrowok="t"/>
                <v:fill type="solid"/>
              </v:shape>
            </v:group>
            <v:group style="position:absolute;left:3269;top:3024;width:10;height:20" coordorigin="3269,3024" coordsize="10,20">
              <v:shape style="position:absolute;left:3269;top:3024;width:10;height:20" coordorigin="3269,3024" coordsize="10,20" path="m3269,3044l3279,3044,3279,3024,3269,3024,3269,3044xe" filled="true" fillcolor="#000000" stroked="false">
                <v:path arrowok="t"/>
                <v:fill type="solid"/>
              </v:shape>
            </v:group>
            <v:group style="position:absolute;left:3269;top:3044;width:10;height:20" coordorigin="3269,3044" coordsize="10,20">
              <v:shape style="position:absolute;left:3269;top:3044;width:10;height:20" coordorigin="3269,3044" coordsize="10,20" path="m3269,3063l3279,3063,3279,3044,3269,3044,3269,3063xe" filled="true" fillcolor="#000000" stroked="false">
                <v:path arrowok="t"/>
                <v:fill type="solid"/>
              </v:shape>
            </v:group>
            <v:group style="position:absolute;left:3269;top:3063;width:10;height:20" coordorigin="3269,3063" coordsize="10,20">
              <v:shape style="position:absolute;left:3269;top:3063;width:10;height:20" coordorigin="3269,3063" coordsize="10,20" path="m3269,3082l3279,3082,3279,3063,3269,3063,3269,3082xe" filled="true" fillcolor="#000000" stroked="false">
                <v:path arrowok="t"/>
                <v:fill type="solid"/>
              </v:shape>
            </v:group>
            <v:group style="position:absolute;left:3269;top:3082;width:10;height:20" coordorigin="3269,3082" coordsize="10,20">
              <v:shape style="position:absolute;left:3269;top:3082;width:10;height:20" coordorigin="3269,3082" coordsize="10,20" path="m3269,3101l3279,3101,3279,3082,3269,3082,3269,3101xe" filled="true" fillcolor="#000000" stroked="false">
                <v:path arrowok="t"/>
                <v:fill type="solid"/>
              </v:shape>
            </v:group>
            <v:group style="position:absolute;left:3269;top:3108;width:10;height:2" coordorigin="3269,3108" coordsize="10,2">
              <v:shape style="position:absolute;left:3269;top:3108;width:10;height:2" coordorigin="3269,3108" coordsize="10,0" path="m3269,3108l3279,3108e" filled="false" stroked="true" strokeweight=".720001pt" strokecolor="#000000">
                <v:path arrowok="t"/>
              </v:shape>
            </v:group>
            <v:group style="position:absolute;left:4581;top:2871;width:10;height:20" coordorigin="4581,2871" coordsize="10,20">
              <v:shape style="position:absolute;left:4581;top:2871;width:10;height:20" coordorigin="4581,2871" coordsize="10,20" path="m4581,2890l4590,2890,4590,2871,4581,2871,4581,2890xe" filled="true" fillcolor="#000000" stroked="false">
                <v:path arrowok="t"/>
                <v:fill type="solid"/>
              </v:shape>
            </v:group>
            <v:group style="position:absolute;left:4581;top:2890;width:10;height:20" coordorigin="4581,2890" coordsize="10,20">
              <v:shape style="position:absolute;left:4581;top:2890;width:10;height:20" coordorigin="4581,2890" coordsize="10,20" path="m4581,2909l4590,2909,4590,2890,4581,2890,4581,2909xe" filled="true" fillcolor="#000000" stroked="false">
                <v:path arrowok="t"/>
                <v:fill type="solid"/>
              </v:shape>
            </v:group>
            <v:group style="position:absolute;left:4581;top:2909;width:10;height:20" coordorigin="4581,2909" coordsize="10,20">
              <v:shape style="position:absolute;left:4581;top:2909;width:10;height:20" coordorigin="4581,2909" coordsize="10,20" path="m4581,2928l4590,2928,4590,2909,4581,2909,4581,2928xe" filled="true" fillcolor="#000000" stroked="false">
                <v:path arrowok="t"/>
                <v:fill type="solid"/>
              </v:shape>
            </v:group>
            <v:group style="position:absolute;left:4581;top:2928;width:10;height:20" coordorigin="4581,2928" coordsize="10,20">
              <v:shape style="position:absolute;left:4581;top:2928;width:10;height:20" coordorigin="4581,2928" coordsize="10,20" path="m4581,2948l4590,2948,4590,2928,4581,2928,4581,2948xe" filled="true" fillcolor="#000000" stroked="false">
                <v:path arrowok="t"/>
                <v:fill type="solid"/>
              </v:shape>
            </v:group>
            <v:group style="position:absolute;left:4581;top:2948;width:10;height:20" coordorigin="4581,2948" coordsize="10,20">
              <v:shape style="position:absolute;left:4581;top:2948;width:10;height:20" coordorigin="4581,2948" coordsize="10,20" path="m4581,2967l4590,2967,4590,2948,4581,2948,4581,2967xe" filled="true" fillcolor="#000000" stroked="false">
                <v:path arrowok="t"/>
                <v:fill type="solid"/>
              </v:shape>
            </v:group>
            <v:group style="position:absolute;left:4581;top:2967;width:10;height:20" coordorigin="4581,2967" coordsize="10,20">
              <v:shape style="position:absolute;left:4581;top:2967;width:10;height:20" coordorigin="4581,2967" coordsize="10,20" path="m4581,2986l4590,2986,4590,2967,4581,2967,4581,2986xe" filled="true" fillcolor="#000000" stroked="false">
                <v:path arrowok="t"/>
                <v:fill type="solid"/>
              </v:shape>
            </v:group>
            <v:group style="position:absolute;left:4581;top:2986;width:10;height:20" coordorigin="4581,2986" coordsize="10,20">
              <v:shape style="position:absolute;left:4581;top:2986;width:10;height:20" coordorigin="4581,2986" coordsize="10,20" path="m4581,3005l4590,3005,4590,2986,4581,2986,4581,3005xe" filled="true" fillcolor="#000000" stroked="false">
                <v:path arrowok="t"/>
                <v:fill type="solid"/>
              </v:shape>
            </v:group>
            <v:group style="position:absolute;left:4581;top:3005;width:10;height:20" coordorigin="4581,3005" coordsize="10,20">
              <v:shape style="position:absolute;left:4581;top:3005;width:10;height:20" coordorigin="4581,3005" coordsize="10,20" path="m4581,3024l4590,3024,4590,3005,4581,3005,4581,3024xe" filled="true" fillcolor="#000000" stroked="false">
                <v:path arrowok="t"/>
                <v:fill type="solid"/>
              </v:shape>
            </v:group>
            <v:group style="position:absolute;left:5201;top:2871;width:10;height:20" coordorigin="5201,2871" coordsize="10,20">
              <v:shape style="position:absolute;left:5201;top:2871;width:10;height:20" coordorigin="5201,2871" coordsize="10,20" path="m5201,2890l5211,2890,5211,2871,5201,2871,5201,2890xe" filled="true" fillcolor="#000000" stroked="false">
                <v:path arrowok="t"/>
                <v:fill type="solid"/>
              </v:shape>
            </v:group>
            <v:group style="position:absolute;left:5201;top:2890;width:10;height:20" coordorigin="5201,2890" coordsize="10,20">
              <v:shape style="position:absolute;left:5201;top:2890;width:10;height:20" coordorigin="5201,2890" coordsize="10,20" path="m5201,2909l5211,2909,5211,2890,5201,2890,5201,2909xe" filled="true" fillcolor="#000000" stroked="false">
                <v:path arrowok="t"/>
                <v:fill type="solid"/>
              </v:shape>
            </v:group>
            <v:group style="position:absolute;left:5201;top:2909;width:10;height:20" coordorigin="5201,2909" coordsize="10,20">
              <v:shape style="position:absolute;left:5201;top:2909;width:10;height:20" coordorigin="5201,2909" coordsize="10,20" path="m5201,2928l5211,2928,5211,2909,5201,2909,5201,2928xe" filled="true" fillcolor="#000000" stroked="false">
                <v:path arrowok="t"/>
                <v:fill type="solid"/>
              </v:shape>
            </v:group>
            <v:group style="position:absolute;left:5201;top:2928;width:10;height:20" coordorigin="5201,2928" coordsize="10,20">
              <v:shape style="position:absolute;left:5201;top:2928;width:10;height:20" coordorigin="5201,2928" coordsize="10,20" path="m5201,2948l5211,2948,5211,2928,5201,2928,5201,2948xe" filled="true" fillcolor="#000000" stroked="false">
                <v:path arrowok="t"/>
                <v:fill type="solid"/>
              </v:shape>
            </v:group>
            <v:group style="position:absolute;left:5201;top:2948;width:10;height:20" coordorigin="5201,2948" coordsize="10,20">
              <v:shape style="position:absolute;left:5201;top:2948;width:10;height:20" coordorigin="5201,2948" coordsize="10,20" path="m5201,2967l5211,2967,5211,2948,5201,2948,5201,2967xe" filled="true" fillcolor="#000000" stroked="false">
                <v:path arrowok="t"/>
                <v:fill type="solid"/>
              </v:shape>
            </v:group>
            <v:group style="position:absolute;left:5201;top:2967;width:10;height:20" coordorigin="5201,2967" coordsize="10,20">
              <v:shape style="position:absolute;left:5201;top:2967;width:10;height:20" coordorigin="5201,2967" coordsize="10,20" path="m5201,2986l5211,2986,5211,2967,5201,2967,5201,2986xe" filled="true" fillcolor="#000000" stroked="false">
                <v:path arrowok="t"/>
                <v:fill type="solid"/>
              </v:shape>
            </v:group>
            <v:group style="position:absolute;left:5201;top:2986;width:10;height:20" coordorigin="5201,2986" coordsize="10,20">
              <v:shape style="position:absolute;left:5201;top:2986;width:10;height:20" coordorigin="5201,2986" coordsize="10,20" path="m5201,3005l5211,3005,5211,2986,5201,2986,5201,3005xe" filled="true" fillcolor="#000000" stroked="false">
                <v:path arrowok="t"/>
                <v:fill type="solid"/>
              </v:shape>
            </v:group>
            <v:group style="position:absolute;left:5201;top:3005;width:10;height:20" coordorigin="5201,3005" coordsize="10,20">
              <v:shape style="position:absolute;left:5201;top:3005;width:10;height:20" coordorigin="5201,3005" coordsize="10,20" path="m5201,3024l5211,3024,5211,3005,5201,3005,5201,3024xe" filled="true" fillcolor="#000000" stroked="false">
                <v:path arrowok="t"/>
                <v:fill type="solid"/>
              </v:shape>
            </v:group>
            <v:group style="position:absolute;left:5201;top:3024;width:10;height:20" coordorigin="5201,3024" coordsize="10,20">
              <v:shape style="position:absolute;left:5201;top:3024;width:10;height:20" coordorigin="5201,3024" coordsize="10,20" path="m5201,3044l5211,3044,5211,3024,5201,3024,5201,3044xe" filled="true" fillcolor="#000000" stroked="false">
                <v:path arrowok="t"/>
                <v:fill type="solid"/>
              </v:shape>
            </v:group>
            <v:group style="position:absolute;left:5201;top:3044;width:10;height:20" coordorigin="5201,3044" coordsize="10,20">
              <v:shape style="position:absolute;left:5201;top:3044;width:10;height:20" coordorigin="5201,3044" coordsize="10,20" path="m5201,3063l5211,3063,5211,3044,5201,3044,5201,3063xe" filled="true" fillcolor="#000000" stroked="false">
                <v:path arrowok="t"/>
                <v:fill type="solid"/>
              </v:shape>
            </v:group>
            <v:group style="position:absolute;left:5201;top:3063;width:10;height:20" coordorigin="5201,3063" coordsize="10,20">
              <v:shape style="position:absolute;left:5201;top:3063;width:10;height:20" coordorigin="5201,3063" coordsize="10,20" path="m5201,3082l5211,3082,5211,3063,5201,3063,5201,3082xe" filled="true" fillcolor="#000000" stroked="false">
                <v:path arrowok="t"/>
                <v:fill type="solid"/>
              </v:shape>
            </v:group>
            <v:group style="position:absolute;left:5201;top:3082;width:10;height:20" coordorigin="5201,3082" coordsize="10,20">
              <v:shape style="position:absolute;left:5201;top:3082;width:10;height:20" coordorigin="5201,3082" coordsize="10,20" path="m5201,3101l5211,3101,5211,3082,5201,3082,5201,3101xe" filled="true" fillcolor="#000000" stroked="false">
                <v:path arrowok="t"/>
                <v:fill type="solid"/>
              </v:shape>
            </v:group>
            <v:group style="position:absolute;left:5201;top:3108;width:10;height:2" coordorigin="5201,3108" coordsize="10,2">
              <v:shape style="position:absolute;left:5201;top:3108;width:10;height:2" coordorigin="5201,3108" coordsize="10,0" path="m5201,3108l5211,3108e" filled="false" stroked="true" strokeweight=".720001pt" strokecolor="#000000">
                <v:path arrowok="t"/>
              </v:shape>
            </v:group>
            <v:group style="position:absolute;left:5909;top:2871;width:10;height:20" coordorigin="5909,2871" coordsize="10,20">
              <v:shape style="position:absolute;left:5909;top:2871;width:10;height:20" coordorigin="5909,2871" coordsize="10,20" path="m5909,2890l5919,2890,5919,2871,5909,2871,5909,2890xe" filled="true" fillcolor="#000000" stroked="false">
                <v:path arrowok="t"/>
                <v:fill type="solid"/>
              </v:shape>
            </v:group>
            <v:group style="position:absolute;left:5909;top:2890;width:10;height:20" coordorigin="5909,2890" coordsize="10,20">
              <v:shape style="position:absolute;left:5909;top:2890;width:10;height:20" coordorigin="5909,2890" coordsize="10,20" path="m5909,2909l5919,2909,5919,2890,5909,2890,5909,2909xe" filled="true" fillcolor="#000000" stroked="false">
                <v:path arrowok="t"/>
                <v:fill type="solid"/>
              </v:shape>
            </v:group>
            <v:group style="position:absolute;left:5909;top:2909;width:10;height:20" coordorigin="5909,2909" coordsize="10,20">
              <v:shape style="position:absolute;left:5909;top:2909;width:10;height:20" coordorigin="5909,2909" coordsize="10,20" path="m5909,2928l5919,2928,5919,2909,5909,2909,5909,2928xe" filled="true" fillcolor="#000000" stroked="false">
                <v:path arrowok="t"/>
                <v:fill type="solid"/>
              </v:shape>
            </v:group>
            <v:group style="position:absolute;left:5909;top:2928;width:10;height:20" coordorigin="5909,2928" coordsize="10,20">
              <v:shape style="position:absolute;left:5909;top:2928;width:10;height:20" coordorigin="5909,2928" coordsize="10,20" path="m5909,2948l5919,2948,5919,2928,5909,2928,5909,2948xe" filled="true" fillcolor="#000000" stroked="false">
                <v:path arrowok="t"/>
                <v:fill type="solid"/>
              </v:shape>
            </v:group>
            <v:group style="position:absolute;left:5909;top:2948;width:10;height:20" coordorigin="5909,2948" coordsize="10,20">
              <v:shape style="position:absolute;left:5909;top:2948;width:10;height:20" coordorigin="5909,2948" coordsize="10,20" path="m5909,2967l5919,2967,5919,2948,5909,2948,5909,2967xe" filled="true" fillcolor="#000000" stroked="false">
                <v:path arrowok="t"/>
                <v:fill type="solid"/>
              </v:shape>
            </v:group>
            <v:group style="position:absolute;left:5909;top:2967;width:10;height:20" coordorigin="5909,2967" coordsize="10,20">
              <v:shape style="position:absolute;left:5909;top:2967;width:10;height:20" coordorigin="5909,2967" coordsize="10,20" path="m5909,2986l5919,2986,5919,2967,5909,2967,5909,2986xe" filled="true" fillcolor="#000000" stroked="false">
                <v:path arrowok="t"/>
                <v:fill type="solid"/>
              </v:shape>
            </v:group>
            <v:group style="position:absolute;left:5909;top:2986;width:10;height:20" coordorigin="5909,2986" coordsize="10,20">
              <v:shape style="position:absolute;left:5909;top:2986;width:10;height:20" coordorigin="5909,2986" coordsize="10,20" path="m5909,3005l5919,3005,5919,2986,5909,2986,5909,3005xe" filled="true" fillcolor="#000000" stroked="false">
                <v:path arrowok="t"/>
                <v:fill type="solid"/>
              </v:shape>
            </v:group>
            <v:group style="position:absolute;left:5909;top:3005;width:10;height:20" coordorigin="5909,3005" coordsize="10,20">
              <v:shape style="position:absolute;left:5909;top:3005;width:10;height:20" coordorigin="5909,3005" coordsize="10,20" path="m5909,3024l5919,3024,5919,3005,5909,3005,5909,3024xe" filled="true" fillcolor="#000000" stroked="false">
                <v:path arrowok="t"/>
                <v:fill type="solid"/>
              </v:shape>
            </v:group>
            <v:group style="position:absolute;left:5909;top:3024;width:10;height:20" coordorigin="5909,3024" coordsize="10,20">
              <v:shape style="position:absolute;left:5909;top:3024;width:10;height:20" coordorigin="5909,3024" coordsize="10,20" path="m5909,3044l5919,3044,5919,3024,5909,3024,5909,3044xe" filled="true" fillcolor="#000000" stroked="false">
                <v:path arrowok="t"/>
                <v:fill type="solid"/>
              </v:shape>
            </v:group>
            <v:group style="position:absolute;left:5909;top:3044;width:10;height:20" coordorigin="5909,3044" coordsize="10,20">
              <v:shape style="position:absolute;left:5909;top:3044;width:10;height:20" coordorigin="5909,3044" coordsize="10,20" path="m5909,3063l5919,3063,5919,3044,5909,3044,5909,3063xe" filled="true" fillcolor="#000000" stroked="false">
                <v:path arrowok="t"/>
                <v:fill type="solid"/>
              </v:shape>
            </v:group>
            <v:group style="position:absolute;left:5909;top:3063;width:10;height:20" coordorigin="5909,3063" coordsize="10,20">
              <v:shape style="position:absolute;left:5909;top:3063;width:10;height:20" coordorigin="5909,3063" coordsize="10,20" path="m5909,3082l5919,3082,5919,3063,5909,3063,5909,3082xe" filled="true" fillcolor="#000000" stroked="false">
                <v:path arrowok="t"/>
                <v:fill type="solid"/>
              </v:shape>
            </v:group>
            <v:group style="position:absolute;left:5909;top:3082;width:10;height:20" coordorigin="5909,3082" coordsize="10,20">
              <v:shape style="position:absolute;left:5909;top:3082;width:10;height:20" coordorigin="5909,3082" coordsize="10,20" path="m5909,3101l5919,3101,5919,3082,5909,3082,5909,3101xe" filled="true" fillcolor="#000000" stroked="false">
                <v:path arrowok="t"/>
                <v:fill type="solid"/>
              </v:shape>
            </v:group>
            <v:group style="position:absolute;left:5909;top:3108;width:10;height:2" coordorigin="5909,3108" coordsize="10,2">
              <v:shape style="position:absolute;left:5909;top:3108;width:10;height:2" coordorigin="5909,3108" coordsize="10,0" path="m5909,3108l5919,3108e" filled="false" stroked="true" strokeweight=".720001pt" strokecolor="#000000">
                <v:path arrowok="t"/>
              </v:shape>
            </v:group>
            <v:group style="position:absolute;left:6478;top:2871;width:10;height:20" coordorigin="6478,2871" coordsize="10,20">
              <v:shape style="position:absolute;left:6478;top:2871;width:10;height:20" coordorigin="6478,2871" coordsize="10,20" path="m6478,2890l6488,2890,6488,2871,6478,2871,6478,2890xe" filled="true" fillcolor="#000000" stroked="false">
                <v:path arrowok="t"/>
                <v:fill type="solid"/>
              </v:shape>
            </v:group>
            <v:group style="position:absolute;left:6478;top:2890;width:10;height:20" coordorigin="6478,2890" coordsize="10,20">
              <v:shape style="position:absolute;left:6478;top:2890;width:10;height:20" coordorigin="6478,2890" coordsize="10,20" path="m6478,2909l6488,2909,6488,2890,6478,2890,6478,2909xe" filled="true" fillcolor="#000000" stroked="false">
                <v:path arrowok="t"/>
                <v:fill type="solid"/>
              </v:shape>
            </v:group>
            <v:group style="position:absolute;left:6478;top:2909;width:10;height:20" coordorigin="6478,2909" coordsize="10,20">
              <v:shape style="position:absolute;left:6478;top:2909;width:10;height:20" coordorigin="6478,2909" coordsize="10,20" path="m6478,2928l6488,2928,6488,2909,6478,2909,6478,2928xe" filled="true" fillcolor="#000000" stroked="false">
                <v:path arrowok="t"/>
                <v:fill type="solid"/>
              </v:shape>
            </v:group>
            <v:group style="position:absolute;left:6478;top:2928;width:10;height:20" coordorigin="6478,2928" coordsize="10,20">
              <v:shape style="position:absolute;left:6478;top:2928;width:10;height:20" coordorigin="6478,2928" coordsize="10,20" path="m6478,2948l6488,2948,6488,2928,6478,2928,6478,2948xe" filled="true" fillcolor="#000000" stroked="false">
                <v:path arrowok="t"/>
                <v:fill type="solid"/>
              </v:shape>
            </v:group>
            <v:group style="position:absolute;left:6478;top:2948;width:10;height:20" coordorigin="6478,2948" coordsize="10,20">
              <v:shape style="position:absolute;left:6478;top:2948;width:10;height:20" coordorigin="6478,2948" coordsize="10,20" path="m6478,2967l6488,2967,6488,2948,6478,2948,6478,2967xe" filled="true" fillcolor="#000000" stroked="false">
                <v:path arrowok="t"/>
                <v:fill type="solid"/>
              </v:shape>
            </v:group>
            <v:group style="position:absolute;left:6478;top:2967;width:10;height:20" coordorigin="6478,2967" coordsize="10,20">
              <v:shape style="position:absolute;left:6478;top:2967;width:10;height:20" coordorigin="6478,2967" coordsize="10,20" path="m6478,2986l6488,2986,6488,2967,6478,2967,6478,2986xe" filled="true" fillcolor="#000000" stroked="false">
                <v:path arrowok="t"/>
                <v:fill type="solid"/>
              </v:shape>
            </v:group>
            <v:group style="position:absolute;left:6478;top:2986;width:10;height:20" coordorigin="6478,2986" coordsize="10,20">
              <v:shape style="position:absolute;left:6478;top:2986;width:10;height:20" coordorigin="6478,2986" coordsize="10,20" path="m6478,3005l6488,3005,6488,2986,6478,2986,6478,3005xe" filled="true" fillcolor="#000000" stroked="false">
                <v:path arrowok="t"/>
                <v:fill type="solid"/>
              </v:shape>
            </v:group>
            <v:group style="position:absolute;left:6478;top:3005;width:10;height:20" coordorigin="6478,3005" coordsize="10,20">
              <v:shape style="position:absolute;left:6478;top:3005;width:10;height:20" coordorigin="6478,3005" coordsize="10,20" path="m6478,3024l6488,3024,6488,3005,6478,3005,6478,3024xe" filled="true" fillcolor="#000000" stroked="false">
                <v:path arrowok="t"/>
                <v:fill type="solid"/>
              </v:shape>
            </v:group>
            <v:group style="position:absolute;left:6478;top:3024;width:10;height:20" coordorigin="6478,3024" coordsize="10,20">
              <v:shape style="position:absolute;left:6478;top:3024;width:10;height:20" coordorigin="6478,3024" coordsize="10,20" path="m6478,3044l6488,3044,6488,3024,6478,3024,6478,3044xe" filled="true" fillcolor="#000000" stroked="false">
                <v:path arrowok="t"/>
                <v:fill type="solid"/>
              </v:shape>
            </v:group>
            <v:group style="position:absolute;left:6478;top:3044;width:10;height:20" coordorigin="6478,3044" coordsize="10,20">
              <v:shape style="position:absolute;left:6478;top:3044;width:10;height:20" coordorigin="6478,3044" coordsize="10,20" path="m6478,3063l6488,3063,6488,3044,6478,3044,6478,3063xe" filled="true" fillcolor="#000000" stroked="false">
                <v:path arrowok="t"/>
                <v:fill type="solid"/>
              </v:shape>
            </v:group>
            <v:group style="position:absolute;left:6478;top:3063;width:10;height:20" coordorigin="6478,3063" coordsize="10,20">
              <v:shape style="position:absolute;left:6478;top:3063;width:10;height:20" coordorigin="6478,3063" coordsize="10,20" path="m6478,3082l6488,3082,6488,3063,6478,3063,6478,3082xe" filled="true" fillcolor="#000000" stroked="false">
                <v:path arrowok="t"/>
                <v:fill type="solid"/>
              </v:shape>
            </v:group>
            <v:group style="position:absolute;left:6478;top:3082;width:10;height:20" coordorigin="6478,3082" coordsize="10,20">
              <v:shape style="position:absolute;left:6478;top:3082;width:10;height:20" coordorigin="6478,3082" coordsize="10,20" path="m6478,3101l6488,3101,6488,3082,6478,3082,6478,3101xe" filled="true" fillcolor="#000000" stroked="false">
                <v:path arrowok="t"/>
                <v:fill type="solid"/>
              </v:shape>
            </v:group>
            <v:group style="position:absolute;left:6478;top:3108;width:10;height:2" coordorigin="6478,3108" coordsize="10,2">
              <v:shape style="position:absolute;left:6478;top:3108;width:10;height:2" coordorigin="6478,3108" coordsize="10,0" path="m6478,3108l6488,3108e" filled="false" stroked="true" strokeweight=".720001pt" strokecolor="#000000">
                <v:path arrowok="t"/>
              </v:shape>
            </v:group>
            <v:group style="position:absolute;left:8034;top:2871;width:10;height:20" coordorigin="8034,2871" coordsize="10,20">
              <v:shape style="position:absolute;left:8034;top:2871;width:10;height:20" coordorigin="8034,2871" coordsize="10,20" path="m8034,2890l8044,2890,8044,2871,8034,2871,8034,2890xe" filled="true" fillcolor="#000000" stroked="false">
                <v:path arrowok="t"/>
                <v:fill type="solid"/>
              </v:shape>
            </v:group>
            <v:group style="position:absolute;left:8034;top:2890;width:10;height:20" coordorigin="8034,2890" coordsize="10,20">
              <v:shape style="position:absolute;left:8034;top:2890;width:10;height:20" coordorigin="8034,2890" coordsize="10,20" path="m8034,2909l8044,2909,8044,2890,8034,2890,8034,2909xe" filled="true" fillcolor="#000000" stroked="false">
                <v:path arrowok="t"/>
                <v:fill type="solid"/>
              </v:shape>
            </v:group>
            <v:group style="position:absolute;left:8034;top:2909;width:10;height:20" coordorigin="8034,2909" coordsize="10,20">
              <v:shape style="position:absolute;left:8034;top:2909;width:10;height:20" coordorigin="8034,2909" coordsize="10,20" path="m8034,2928l8044,2928,8044,2909,8034,2909,8034,2928xe" filled="true" fillcolor="#000000" stroked="false">
                <v:path arrowok="t"/>
                <v:fill type="solid"/>
              </v:shape>
            </v:group>
            <v:group style="position:absolute;left:8034;top:2928;width:10;height:20" coordorigin="8034,2928" coordsize="10,20">
              <v:shape style="position:absolute;left:8034;top:2928;width:10;height:20" coordorigin="8034,2928" coordsize="10,20" path="m8034,2948l8044,2948,8044,2928,8034,2928,8034,2948xe" filled="true" fillcolor="#000000" stroked="false">
                <v:path arrowok="t"/>
                <v:fill type="solid"/>
              </v:shape>
            </v:group>
            <v:group style="position:absolute;left:8034;top:2948;width:10;height:20" coordorigin="8034,2948" coordsize="10,20">
              <v:shape style="position:absolute;left:8034;top:2948;width:10;height:20" coordorigin="8034,2948" coordsize="10,20" path="m8034,2967l8044,2967,8044,2948,8034,2948,8034,2967xe" filled="true" fillcolor="#000000" stroked="false">
                <v:path arrowok="t"/>
                <v:fill type="solid"/>
              </v:shape>
            </v:group>
            <v:group style="position:absolute;left:8034;top:2967;width:10;height:20" coordorigin="8034,2967" coordsize="10,20">
              <v:shape style="position:absolute;left:8034;top:2967;width:10;height:20" coordorigin="8034,2967" coordsize="10,20" path="m8034,2986l8044,2986,8044,2967,8034,2967,8034,2986xe" filled="true" fillcolor="#000000" stroked="false">
                <v:path arrowok="t"/>
                <v:fill type="solid"/>
              </v:shape>
            </v:group>
            <v:group style="position:absolute;left:8034;top:2986;width:10;height:20" coordorigin="8034,2986" coordsize="10,20">
              <v:shape style="position:absolute;left:8034;top:2986;width:10;height:20" coordorigin="8034,2986" coordsize="10,20" path="m8034,3005l8044,3005,8044,2986,8034,2986,8034,3005xe" filled="true" fillcolor="#000000" stroked="false">
                <v:path arrowok="t"/>
                <v:fill type="solid"/>
              </v:shape>
            </v:group>
            <v:group style="position:absolute;left:8034;top:3005;width:10;height:20" coordorigin="8034,3005" coordsize="10,20">
              <v:shape style="position:absolute;left:8034;top:3005;width:10;height:20" coordorigin="8034,3005" coordsize="10,20" path="m8034,3024l8044,3024,8044,3005,8034,3005,8034,3024xe" filled="true" fillcolor="#000000" stroked="false">
                <v:path arrowok="t"/>
                <v:fill type="solid"/>
              </v:shape>
            </v:group>
            <v:group style="position:absolute;left:8034;top:3024;width:10;height:20" coordorigin="8034,3024" coordsize="10,20">
              <v:shape style="position:absolute;left:8034;top:3024;width:10;height:20" coordorigin="8034,3024" coordsize="10,20" path="m8034,3044l8044,3044,8044,3024,8034,3024,8034,3044xe" filled="true" fillcolor="#000000" stroked="false">
                <v:path arrowok="t"/>
                <v:fill type="solid"/>
              </v:shape>
            </v:group>
            <v:group style="position:absolute;left:8034;top:3044;width:10;height:20" coordorigin="8034,3044" coordsize="10,20">
              <v:shape style="position:absolute;left:8034;top:3044;width:10;height:20" coordorigin="8034,3044" coordsize="10,20" path="m8034,3063l8044,3063,8044,3044,8034,3044,8034,3063xe" filled="true" fillcolor="#000000" stroked="false">
                <v:path arrowok="t"/>
                <v:fill type="solid"/>
              </v:shape>
            </v:group>
            <v:group style="position:absolute;left:8034;top:3063;width:10;height:20" coordorigin="8034,3063" coordsize="10,20">
              <v:shape style="position:absolute;left:8034;top:3063;width:10;height:20" coordorigin="8034,3063" coordsize="10,20" path="m8034,3082l8044,3082,8044,3063,8034,3063,8034,3082xe" filled="true" fillcolor="#000000" stroked="false">
                <v:path arrowok="t"/>
                <v:fill type="solid"/>
              </v:shape>
            </v:group>
            <v:group style="position:absolute;left:8034;top:3082;width:10;height:20" coordorigin="8034,3082" coordsize="10,20">
              <v:shape style="position:absolute;left:8034;top:3082;width:10;height:20" coordorigin="8034,3082" coordsize="10,20" path="m8034,3101l8044,3101,8044,3082,8034,3082,8034,3101xe" filled="true" fillcolor="#000000" stroked="false">
                <v:path arrowok="t"/>
                <v:fill type="solid"/>
              </v:shape>
            </v:group>
            <v:group style="position:absolute;left:8034;top:3108;width:10;height:2" coordorigin="8034,3108" coordsize="10,2">
              <v:shape style="position:absolute;left:8034;top:3108;width:10;height:2" coordorigin="8034,3108" coordsize="10,0" path="m8034,3108l8044,3108e" filled="false" stroked="true" strokeweight=".720001pt" strokecolor="#000000">
                <v:path arrowok="t"/>
              </v:shape>
            </v:group>
            <v:group style="position:absolute;left:8746;top:2871;width:10;height:20" coordorigin="8746,2871" coordsize="10,20">
              <v:shape style="position:absolute;left:8746;top:2871;width:10;height:20" coordorigin="8746,2871" coordsize="10,20" path="m8746,2890l8756,2890,8756,2871,8746,2871,8746,2890xe" filled="true" fillcolor="#000000" stroked="false">
                <v:path arrowok="t"/>
                <v:fill type="solid"/>
              </v:shape>
            </v:group>
            <v:group style="position:absolute;left:8746;top:2890;width:10;height:20" coordorigin="8746,2890" coordsize="10,20">
              <v:shape style="position:absolute;left:8746;top:2890;width:10;height:20" coordorigin="8746,2890" coordsize="10,20" path="m8746,2909l8756,2909,8756,2890,8746,2890,8746,2909xe" filled="true" fillcolor="#000000" stroked="false">
                <v:path arrowok="t"/>
                <v:fill type="solid"/>
              </v:shape>
            </v:group>
            <v:group style="position:absolute;left:8746;top:2909;width:10;height:20" coordorigin="8746,2909" coordsize="10,20">
              <v:shape style="position:absolute;left:8746;top:2909;width:10;height:20" coordorigin="8746,2909" coordsize="10,20" path="m8746,2928l8756,2928,8756,2909,8746,2909,8746,2928xe" filled="true" fillcolor="#000000" stroked="false">
                <v:path arrowok="t"/>
                <v:fill type="solid"/>
              </v:shape>
            </v:group>
            <v:group style="position:absolute;left:8746;top:2928;width:10;height:20" coordorigin="8746,2928" coordsize="10,20">
              <v:shape style="position:absolute;left:8746;top:2928;width:10;height:20" coordorigin="8746,2928" coordsize="10,20" path="m8746,2948l8756,2948,8756,2928,8746,2928,8746,2948xe" filled="true" fillcolor="#000000" stroked="false">
                <v:path arrowok="t"/>
                <v:fill type="solid"/>
              </v:shape>
            </v:group>
            <v:group style="position:absolute;left:8746;top:2948;width:10;height:20" coordorigin="8746,2948" coordsize="10,20">
              <v:shape style="position:absolute;left:8746;top:2948;width:10;height:20" coordorigin="8746,2948" coordsize="10,20" path="m8746,2967l8756,2967,8756,2948,8746,2948,8746,2967xe" filled="true" fillcolor="#000000" stroked="false">
                <v:path arrowok="t"/>
                <v:fill type="solid"/>
              </v:shape>
            </v:group>
            <v:group style="position:absolute;left:8746;top:2967;width:10;height:20" coordorigin="8746,2967" coordsize="10,20">
              <v:shape style="position:absolute;left:8746;top:2967;width:10;height:20" coordorigin="8746,2967" coordsize="10,20" path="m8746,2986l8756,2986,8756,2967,8746,2967,8746,2986xe" filled="true" fillcolor="#000000" stroked="false">
                <v:path arrowok="t"/>
                <v:fill type="solid"/>
              </v:shape>
            </v:group>
            <v:group style="position:absolute;left:8746;top:2986;width:10;height:20" coordorigin="8746,2986" coordsize="10,20">
              <v:shape style="position:absolute;left:8746;top:2986;width:10;height:20" coordorigin="8746,2986" coordsize="10,20" path="m8746,3005l8756,3005,8756,2986,8746,2986,8746,3005xe" filled="true" fillcolor="#000000" stroked="false">
                <v:path arrowok="t"/>
                <v:fill type="solid"/>
              </v:shape>
            </v:group>
            <v:group style="position:absolute;left:8746;top:3005;width:10;height:20" coordorigin="8746,3005" coordsize="10,20">
              <v:shape style="position:absolute;left:8746;top:3005;width:10;height:20" coordorigin="8746,3005" coordsize="10,20" path="m8746,3024l8756,3024,8756,3005,8746,3005,8746,3024xe" filled="true" fillcolor="#000000" stroked="false">
                <v:path arrowok="t"/>
                <v:fill type="solid"/>
              </v:shape>
            </v:group>
            <v:group style="position:absolute;left:8746;top:3024;width:10;height:20" coordorigin="8746,3024" coordsize="10,20">
              <v:shape style="position:absolute;left:8746;top:3024;width:10;height:20" coordorigin="8746,3024" coordsize="10,20" path="m8746,3044l8756,3044,8756,3024,8746,3024,8746,3044xe" filled="true" fillcolor="#000000" stroked="false">
                <v:path arrowok="t"/>
                <v:fill type="solid"/>
              </v:shape>
            </v:group>
            <v:group style="position:absolute;left:8746;top:3044;width:10;height:20" coordorigin="8746,3044" coordsize="10,20">
              <v:shape style="position:absolute;left:8746;top:3044;width:10;height:20" coordorigin="8746,3044" coordsize="10,20" path="m8746,3063l8756,3063,8756,3044,8746,3044,8746,3063xe" filled="true" fillcolor="#000000" stroked="false">
                <v:path arrowok="t"/>
                <v:fill type="solid"/>
              </v:shape>
            </v:group>
            <v:group style="position:absolute;left:8746;top:3063;width:10;height:20" coordorigin="8746,3063" coordsize="10,20">
              <v:shape style="position:absolute;left:8746;top:3063;width:10;height:20" coordorigin="8746,3063" coordsize="10,20" path="m8746,3082l8756,3082,8756,3063,8746,3063,8746,3082xe" filled="true" fillcolor="#000000" stroked="false">
                <v:path arrowok="t"/>
                <v:fill type="solid"/>
              </v:shape>
            </v:group>
            <v:group style="position:absolute;left:8746;top:3082;width:10;height:20" coordorigin="8746,3082" coordsize="10,20">
              <v:shape style="position:absolute;left:8746;top:3082;width:10;height:20" coordorigin="8746,3082" coordsize="10,20" path="m8746,3101l8756,3101,8756,3082,8746,3082,8746,3101xe" filled="true" fillcolor="#000000" stroked="false">
                <v:path arrowok="t"/>
                <v:fill type="solid"/>
              </v:shape>
            </v:group>
            <v:group style="position:absolute;left:8746;top:3108;width:10;height:2" coordorigin="8746,3108" coordsize="10,2">
              <v:shape style="position:absolute;left:8746;top:3108;width:10;height:2" coordorigin="8746,3108" coordsize="10,0" path="m8746,3108l8756,3108e" filled="false" stroked="true" strokeweight=".720001pt" strokecolor="#000000">
                <v:path arrowok="t"/>
              </v:shape>
            </v:group>
            <v:group style="position:absolute;left:9597;top:2871;width:10;height:20" coordorigin="9597,2871" coordsize="10,20">
              <v:shape style="position:absolute;left:9597;top:2871;width:10;height:20" coordorigin="9597,2871" coordsize="10,20" path="m9597,2890l9607,2890,9607,2871,9597,2871,9597,2890xe" filled="true" fillcolor="#000000" stroked="false">
                <v:path arrowok="t"/>
                <v:fill type="solid"/>
              </v:shape>
            </v:group>
            <v:group style="position:absolute;left:9597;top:2890;width:10;height:20" coordorigin="9597,2890" coordsize="10,20">
              <v:shape style="position:absolute;left:9597;top:2890;width:10;height:20" coordorigin="9597,2890" coordsize="10,20" path="m9597,2909l9607,2909,9607,2890,9597,2890,9597,2909xe" filled="true" fillcolor="#000000" stroked="false">
                <v:path arrowok="t"/>
                <v:fill type="solid"/>
              </v:shape>
            </v:group>
            <v:group style="position:absolute;left:9597;top:2909;width:10;height:20" coordorigin="9597,2909" coordsize="10,20">
              <v:shape style="position:absolute;left:9597;top:2909;width:10;height:20" coordorigin="9597,2909" coordsize="10,20" path="m9597,2928l9607,2928,9607,2909,9597,2909,9597,2928xe" filled="true" fillcolor="#000000" stroked="false">
                <v:path arrowok="t"/>
                <v:fill type="solid"/>
              </v:shape>
            </v:group>
            <v:group style="position:absolute;left:9597;top:2928;width:10;height:20" coordorigin="9597,2928" coordsize="10,20">
              <v:shape style="position:absolute;left:9597;top:2928;width:10;height:20" coordorigin="9597,2928" coordsize="10,20" path="m9597,2948l9607,2948,9607,2928,9597,2928,9597,2948xe" filled="true" fillcolor="#000000" stroked="false">
                <v:path arrowok="t"/>
                <v:fill type="solid"/>
              </v:shape>
            </v:group>
            <v:group style="position:absolute;left:9597;top:2948;width:10;height:20" coordorigin="9597,2948" coordsize="10,20">
              <v:shape style="position:absolute;left:9597;top:2948;width:10;height:20" coordorigin="9597,2948" coordsize="10,20" path="m9597,2967l9607,2967,9607,2948,9597,2948,9597,2967xe" filled="true" fillcolor="#000000" stroked="false">
                <v:path arrowok="t"/>
                <v:fill type="solid"/>
              </v:shape>
            </v:group>
            <v:group style="position:absolute;left:9597;top:2967;width:10;height:20" coordorigin="9597,2967" coordsize="10,20">
              <v:shape style="position:absolute;left:9597;top:2967;width:10;height:20" coordorigin="9597,2967" coordsize="10,20" path="m9597,2986l9607,2986,9607,2967,9597,2967,9597,2986xe" filled="true" fillcolor="#000000" stroked="false">
                <v:path arrowok="t"/>
                <v:fill type="solid"/>
              </v:shape>
            </v:group>
            <v:group style="position:absolute;left:9597;top:2986;width:10;height:20" coordorigin="9597,2986" coordsize="10,20">
              <v:shape style="position:absolute;left:9597;top:2986;width:10;height:20" coordorigin="9597,2986" coordsize="10,20" path="m9597,3005l9607,3005,9607,2986,9597,2986,9597,3005xe" filled="true" fillcolor="#000000" stroked="false">
                <v:path arrowok="t"/>
                <v:fill type="solid"/>
              </v:shape>
            </v:group>
            <v:group style="position:absolute;left:9597;top:3005;width:10;height:20" coordorigin="9597,3005" coordsize="10,20">
              <v:shape style="position:absolute;left:9597;top:3005;width:10;height:20" coordorigin="9597,3005" coordsize="10,20" path="m9597,3024l9607,3024,9607,3005,9597,3005,9597,3024xe" filled="true" fillcolor="#000000" stroked="false">
                <v:path arrowok="t"/>
                <v:fill type="solid"/>
              </v:shape>
            </v:group>
            <v:group style="position:absolute;left:9597;top:3024;width:10;height:20" coordorigin="9597,3024" coordsize="10,20">
              <v:shape style="position:absolute;left:9597;top:3024;width:10;height:20" coordorigin="9597,3024" coordsize="10,20" path="m9597,3044l9607,3044,9607,3024,9597,3024,9597,3044xe" filled="true" fillcolor="#000000" stroked="false">
                <v:path arrowok="t"/>
                <v:fill type="solid"/>
              </v:shape>
            </v:group>
            <v:group style="position:absolute;left:9597;top:3044;width:10;height:20" coordorigin="9597,3044" coordsize="10,20">
              <v:shape style="position:absolute;left:9597;top:3044;width:10;height:20" coordorigin="9597,3044" coordsize="10,20" path="m9597,3063l9607,3063,9607,3044,9597,3044,9597,3063xe" filled="true" fillcolor="#000000" stroked="false">
                <v:path arrowok="t"/>
                <v:fill type="solid"/>
              </v:shape>
            </v:group>
            <v:group style="position:absolute;left:9597;top:3063;width:10;height:20" coordorigin="9597,3063" coordsize="10,20">
              <v:shape style="position:absolute;left:9597;top:3063;width:10;height:20" coordorigin="9597,3063" coordsize="10,20" path="m9597,3082l9607,3082,9607,3063,9597,3063,9597,3082xe" filled="true" fillcolor="#000000" stroked="false">
                <v:path arrowok="t"/>
                <v:fill type="solid"/>
              </v:shape>
            </v:group>
            <v:group style="position:absolute;left:9597;top:3082;width:10;height:20" coordorigin="9597,3082" coordsize="10,20">
              <v:shape style="position:absolute;left:9597;top:3082;width:10;height:20" coordorigin="9597,3082" coordsize="10,20" path="m9597,3101l9607,3101,9607,3082,9597,3082,9597,3101xe" filled="true" fillcolor="#000000" stroked="false">
                <v:path arrowok="t"/>
                <v:fill type="solid"/>
              </v:shape>
            </v:group>
            <v:group style="position:absolute;left:9597;top:3108;width:10;height:2" coordorigin="9597,3108" coordsize="10,2">
              <v:shape style="position:absolute;left:9597;top:3108;width:10;height:2" coordorigin="9597,3108" coordsize="10,0" path="m9597,3108l9607,3108e" filled="false" stroked="true" strokeweight=".720001pt" strokecolor="#000000">
                <v:path arrowok="t"/>
              </v:shape>
            </v:group>
            <v:group style="position:absolute;left:10446;top:2871;width:10;height:20" coordorigin="10446,2871" coordsize="10,20">
              <v:shape style="position:absolute;left:10446;top:2871;width:10;height:20" coordorigin="10446,2871" coordsize="10,20" path="m10446,2890l10455,2890,10455,2871,10446,2871,10446,2890xe" filled="true" fillcolor="#000000" stroked="false">
                <v:path arrowok="t"/>
                <v:fill type="solid"/>
              </v:shape>
            </v:group>
            <v:group style="position:absolute;left:10446;top:2890;width:10;height:20" coordorigin="10446,2890" coordsize="10,20">
              <v:shape style="position:absolute;left:10446;top:2890;width:10;height:20" coordorigin="10446,2890" coordsize="10,20" path="m10446,2909l10455,2909,10455,2890,10446,2890,10446,2909xe" filled="true" fillcolor="#000000" stroked="false">
                <v:path arrowok="t"/>
                <v:fill type="solid"/>
              </v:shape>
            </v:group>
            <v:group style="position:absolute;left:10446;top:2909;width:10;height:20" coordorigin="10446,2909" coordsize="10,20">
              <v:shape style="position:absolute;left:10446;top:2909;width:10;height:20" coordorigin="10446,2909" coordsize="10,20" path="m10446,2928l10455,2928,10455,2909,10446,2909,10446,2928xe" filled="true" fillcolor="#000000" stroked="false">
                <v:path arrowok="t"/>
                <v:fill type="solid"/>
              </v:shape>
            </v:group>
            <v:group style="position:absolute;left:10446;top:2928;width:10;height:20" coordorigin="10446,2928" coordsize="10,20">
              <v:shape style="position:absolute;left:10446;top:2928;width:10;height:20" coordorigin="10446,2928" coordsize="10,20" path="m10446,2948l10455,2948,10455,2928,10446,2928,10446,2948xe" filled="true" fillcolor="#000000" stroked="false">
                <v:path arrowok="t"/>
                <v:fill type="solid"/>
              </v:shape>
            </v:group>
            <v:group style="position:absolute;left:10446;top:2948;width:10;height:20" coordorigin="10446,2948" coordsize="10,20">
              <v:shape style="position:absolute;left:10446;top:2948;width:10;height:20" coordorigin="10446,2948" coordsize="10,20" path="m10446,2967l10455,2967,10455,2948,10446,2948,10446,2967xe" filled="true" fillcolor="#000000" stroked="false">
                <v:path arrowok="t"/>
                <v:fill type="solid"/>
              </v:shape>
            </v:group>
            <v:group style="position:absolute;left:10446;top:2967;width:10;height:20" coordorigin="10446,2967" coordsize="10,20">
              <v:shape style="position:absolute;left:10446;top:2967;width:10;height:20" coordorigin="10446,2967" coordsize="10,20" path="m10446,2986l10455,2986,10455,2967,10446,2967,10446,2986xe" filled="true" fillcolor="#000000" stroked="false">
                <v:path arrowok="t"/>
                <v:fill type="solid"/>
              </v:shape>
            </v:group>
            <v:group style="position:absolute;left:10446;top:2986;width:10;height:20" coordorigin="10446,2986" coordsize="10,20">
              <v:shape style="position:absolute;left:10446;top:2986;width:10;height:20" coordorigin="10446,2986" coordsize="10,20" path="m10446,3005l10455,3005,10455,2986,10446,2986,10446,3005xe" filled="true" fillcolor="#000000" stroked="false">
                <v:path arrowok="t"/>
                <v:fill type="solid"/>
              </v:shape>
            </v:group>
            <v:group style="position:absolute;left:10446;top:3005;width:10;height:20" coordorigin="10446,3005" coordsize="10,20">
              <v:shape style="position:absolute;left:10446;top:3005;width:10;height:20" coordorigin="10446,3005" coordsize="10,20" path="m10446,3024l10455,3024,10455,3005,10446,3005,10446,3024xe" filled="true" fillcolor="#000000" stroked="false">
                <v:path arrowok="t"/>
                <v:fill type="solid"/>
              </v:shape>
            </v:group>
            <v:group style="position:absolute;left:10446;top:3024;width:10;height:20" coordorigin="10446,3024" coordsize="10,20">
              <v:shape style="position:absolute;left:10446;top:3024;width:10;height:20" coordorigin="10446,3024" coordsize="10,20" path="m10446,3044l10455,3044,10455,3024,10446,3024,10446,3044xe" filled="true" fillcolor="#000000" stroked="false">
                <v:path arrowok="t"/>
                <v:fill type="solid"/>
              </v:shape>
            </v:group>
            <v:group style="position:absolute;left:10446;top:3044;width:10;height:20" coordorigin="10446,3044" coordsize="10,20">
              <v:shape style="position:absolute;left:10446;top:3044;width:10;height:20" coordorigin="10446,3044" coordsize="10,20" path="m10446,3063l10455,3063,10455,3044,10446,3044,10446,3063xe" filled="true" fillcolor="#000000" stroked="false">
                <v:path arrowok="t"/>
                <v:fill type="solid"/>
              </v:shape>
            </v:group>
            <v:group style="position:absolute;left:10446;top:3063;width:10;height:20" coordorigin="10446,3063" coordsize="10,20">
              <v:shape style="position:absolute;left:10446;top:3063;width:10;height:20" coordorigin="10446,3063" coordsize="10,20" path="m10446,3082l10455,3082,10455,3063,10446,3063,10446,3082xe" filled="true" fillcolor="#000000" stroked="false">
                <v:path arrowok="t"/>
                <v:fill type="solid"/>
              </v:shape>
            </v:group>
            <v:group style="position:absolute;left:10446;top:3082;width:10;height:20" coordorigin="10446,3082" coordsize="10,20">
              <v:shape style="position:absolute;left:10446;top:3082;width:10;height:20" coordorigin="10446,3082" coordsize="10,20" path="m10446,3101l10455,3101,10455,3082,10446,3082,10446,3101xe" filled="true" fillcolor="#000000" stroked="false">
                <v:path arrowok="t"/>
                <v:fill type="solid"/>
              </v:shape>
            </v:group>
            <v:group style="position:absolute;left:10446;top:3108;width:10;height:2" coordorigin="10446,3108" coordsize="10,2">
              <v:shape style="position:absolute;left:10446;top:3108;width:10;height:2" coordorigin="10446,3108" coordsize="10,0" path="m10446,3108l10455,3108e" filled="false" stroked="true" strokeweight=".720001pt" strokecolor="#000000">
                <v:path arrowok="t"/>
              </v:shape>
            </v:group>
            <v:group style="position:absolute;left:12006;top:2871;width:10;height:20" coordorigin="12006,2871" coordsize="10,20">
              <v:shape style="position:absolute;left:12006;top:2871;width:10;height:20" coordorigin="12006,2871" coordsize="10,20" path="m12006,2890l12015,2890,12015,2871,12006,2871,12006,2890xe" filled="true" fillcolor="#000000" stroked="false">
                <v:path arrowok="t"/>
                <v:fill type="solid"/>
              </v:shape>
            </v:group>
            <v:group style="position:absolute;left:12006;top:2890;width:10;height:20" coordorigin="12006,2890" coordsize="10,20">
              <v:shape style="position:absolute;left:12006;top:2890;width:10;height:20" coordorigin="12006,2890" coordsize="10,20" path="m12006,2909l12015,2909,12015,2890,12006,2890,12006,2909xe" filled="true" fillcolor="#000000" stroked="false">
                <v:path arrowok="t"/>
                <v:fill type="solid"/>
              </v:shape>
            </v:group>
            <v:group style="position:absolute;left:12006;top:2909;width:10;height:20" coordorigin="12006,2909" coordsize="10,20">
              <v:shape style="position:absolute;left:12006;top:2909;width:10;height:20" coordorigin="12006,2909" coordsize="10,20" path="m12006,2928l12015,2928,12015,2909,12006,2909,12006,2928xe" filled="true" fillcolor="#000000" stroked="false">
                <v:path arrowok="t"/>
                <v:fill type="solid"/>
              </v:shape>
            </v:group>
            <v:group style="position:absolute;left:12006;top:2928;width:10;height:20" coordorigin="12006,2928" coordsize="10,20">
              <v:shape style="position:absolute;left:12006;top:2928;width:10;height:20" coordorigin="12006,2928" coordsize="10,20" path="m12006,2948l12015,2948,12015,2928,12006,2928,12006,2948xe" filled="true" fillcolor="#000000" stroked="false">
                <v:path arrowok="t"/>
                <v:fill type="solid"/>
              </v:shape>
            </v:group>
            <v:group style="position:absolute;left:12006;top:2948;width:10;height:20" coordorigin="12006,2948" coordsize="10,20">
              <v:shape style="position:absolute;left:12006;top:2948;width:10;height:20" coordorigin="12006,2948" coordsize="10,20" path="m12006,2967l12015,2967,12015,2948,12006,2948,12006,2967xe" filled="true" fillcolor="#000000" stroked="false">
                <v:path arrowok="t"/>
                <v:fill type="solid"/>
              </v:shape>
            </v:group>
            <v:group style="position:absolute;left:12006;top:2967;width:10;height:20" coordorigin="12006,2967" coordsize="10,20">
              <v:shape style="position:absolute;left:12006;top:2967;width:10;height:20" coordorigin="12006,2967" coordsize="10,20" path="m12006,2986l12015,2986,12015,2967,12006,2967,12006,2986xe" filled="true" fillcolor="#000000" stroked="false">
                <v:path arrowok="t"/>
                <v:fill type="solid"/>
              </v:shape>
            </v:group>
            <v:group style="position:absolute;left:12006;top:2986;width:10;height:20" coordorigin="12006,2986" coordsize="10,20">
              <v:shape style="position:absolute;left:12006;top:2986;width:10;height:20" coordorigin="12006,2986" coordsize="10,20" path="m12006,3005l12015,3005,12015,2986,12006,2986,12006,3005xe" filled="true" fillcolor="#000000" stroked="false">
                <v:path arrowok="t"/>
                <v:fill type="solid"/>
              </v:shape>
            </v:group>
            <v:group style="position:absolute;left:12006;top:3005;width:10;height:20" coordorigin="12006,3005" coordsize="10,20">
              <v:shape style="position:absolute;left:12006;top:3005;width:10;height:20" coordorigin="12006,3005" coordsize="10,20" path="m12006,3024l12015,3024,12015,3005,12006,3005,12006,3024xe" filled="true" fillcolor="#000000" stroked="false">
                <v:path arrowok="t"/>
                <v:fill type="solid"/>
              </v:shape>
            </v:group>
            <v:group style="position:absolute;left:12006;top:3024;width:10;height:20" coordorigin="12006,3024" coordsize="10,20">
              <v:shape style="position:absolute;left:12006;top:3024;width:10;height:20" coordorigin="12006,3024" coordsize="10,20" path="m12006,3044l12015,3044,12015,3024,12006,3024,12006,3044xe" filled="true" fillcolor="#000000" stroked="false">
                <v:path arrowok="t"/>
                <v:fill type="solid"/>
              </v:shape>
            </v:group>
            <v:group style="position:absolute;left:12006;top:3044;width:10;height:20" coordorigin="12006,3044" coordsize="10,20">
              <v:shape style="position:absolute;left:12006;top:3044;width:10;height:20" coordorigin="12006,3044" coordsize="10,20" path="m12006,3063l12015,3063,12015,3044,12006,3044,12006,3063xe" filled="true" fillcolor="#000000" stroked="false">
                <v:path arrowok="t"/>
                <v:fill type="solid"/>
              </v:shape>
            </v:group>
            <v:group style="position:absolute;left:12006;top:3063;width:10;height:20" coordorigin="12006,3063" coordsize="10,20">
              <v:shape style="position:absolute;left:12006;top:3063;width:10;height:20" coordorigin="12006,3063" coordsize="10,20" path="m12006,3082l12015,3082,12015,3063,12006,3063,12006,3082xe" filled="true" fillcolor="#000000" stroked="false">
                <v:path arrowok="t"/>
                <v:fill type="solid"/>
              </v:shape>
            </v:group>
            <v:group style="position:absolute;left:12006;top:3082;width:10;height:20" coordorigin="12006,3082" coordsize="10,20">
              <v:shape style="position:absolute;left:12006;top:3082;width:10;height:20" coordorigin="12006,3082" coordsize="10,20" path="m12006,3101l12015,3101,12015,3082,12006,3082,12006,3101xe" filled="true" fillcolor="#000000" stroked="false">
                <v:path arrowok="t"/>
                <v:fill type="solid"/>
              </v:shape>
            </v:group>
            <v:group style="position:absolute;left:12006;top:3108;width:10;height:2" coordorigin="12006,3108" coordsize="10,2">
              <v:shape style="position:absolute;left:12006;top:3108;width:10;height:2" coordorigin="12006,3108" coordsize="10,0" path="m12006,3108l12015,3108e" filled="false" stroked="true" strokeweight=".720001pt" strokecolor="#000000">
                <v:path arrowok="t"/>
              </v:shape>
            </v:group>
            <v:group style="position:absolute;left:13705;top:2871;width:10;height:20" coordorigin="13705,2871" coordsize="10,20">
              <v:shape style="position:absolute;left:13705;top:2871;width:10;height:20" coordorigin="13705,2871" coordsize="10,20" path="m13705,2890l13714,2890,13714,2871,13705,2871,13705,2890xe" filled="true" fillcolor="#000000" stroked="false">
                <v:path arrowok="t"/>
                <v:fill type="solid"/>
              </v:shape>
            </v:group>
            <v:group style="position:absolute;left:13705;top:2890;width:10;height:20" coordorigin="13705,2890" coordsize="10,20">
              <v:shape style="position:absolute;left:13705;top:2890;width:10;height:20" coordorigin="13705,2890" coordsize="10,20" path="m13705,2909l13714,2909,13714,2890,13705,2890,13705,2909xe" filled="true" fillcolor="#000000" stroked="false">
                <v:path arrowok="t"/>
                <v:fill type="solid"/>
              </v:shape>
            </v:group>
            <v:group style="position:absolute;left:13705;top:2909;width:10;height:20" coordorigin="13705,2909" coordsize="10,20">
              <v:shape style="position:absolute;left:13705;top:2909;width:10;height:20" coordorigin="13705,2909" coordsize="10,20" path="m13705,2928l13714,2928,13714,2909,13705,2909,13705,2928xe" filled="true" fillcolor="#000000" stroked="false">
                <v:path arrowok="t"/>
                <v:fill type="solid"/>
              </v:shape>
            </v:group>
            <v:group style="position:absolute;left:13705;top:2928;width:10;height:20" coordorigin="13705,2928" coordsize="10,20">
              <v:shape style="position:absolute;left:13705;top:2928;width:10;height:20" coordorigin="13705,2928" coordsize="10,20" path="m13705,2948l13714,2948,13714,2928,13705,2928,13705,2948xe" filled="true" fillcolor="#000000" stroked="false">
                <v:path arrowok="t"/>
                <v:fill type="solid"/>
              </v:shape>
            </v:group>
            <v:group style="position:absolute;left:13705;top:2948;width:10;height:20" coordorigin="13705,2948" coordsize="10,20">
              <v:shape style="position:absolute;left:13705;top:2948;width:10;height:20" coordorigin="13705,2948" coordsize="10,20" path="m13705,2967l13714,2967,13714,2948,13705,2948,13705,2967xe" filled="true" fillcolor="#000000" stroked="false">
                <v:path arrowok="t"/>
                <v:fill type="solid"/>
              </v:shape>
            </v:group>
            <v:group style="position:absolute;left:13705;top:2967;width:10;height:20" coordorigin="13705,2967" coordsize="10,20">
              <v:shape style="position:absolute;left:13705;top:2967;width:10;height:20" coordorigin="13705,2967" coordsize="10,20" path="m13705,2986l13714,2986,13714,2967,13705,2967,13705,2986xe" filled="true" fillcolor="#000000" stroked="false">
                <v:path arrowok="t"/>
                <v:fill type="solid"/>
              </v:shape>
            </v:group>
            <v:group style="position:absolute;left:13705;top:2986;width:10;height:20" coordorigin="13705,2986" coordsize="10,20">
              <v:shape style="position:absolute;left:13705;top:2986;width:10;height:20" coordorigin="13705,2986" coordsize="10,20" path="m13705,3005l13714,3005,13714,2986,13705,2986,13705,3005xe" filled="true" fillcolor="#000000" stroked="false">
                <v:path arrowok="t"/>
                <v:fill type="solid"/>
              </v:shape>
            </v:group>
            <v:group style="position:absolute;left:13705;top:3005;width:10;height:20" coordorigin="13705,3005" coordsize="10,20">
              <v:shape style="position:absolute;left:13705;top:3005;width:10;height:20" coordorigin="13705,3005" coordsize="10,20" path="m13705,3024l13714,3024,13714,3005,13705,3005,13705,3024xe" filled="true" fillcolor="#000000" stroked="false">
                <v:path arrowok="t"/>
                <v:fill type="solid"/>
              </v:shape>
            </v:group>
            <v:group style="position:absolute;left:13705;top:3024;width:10;height:20" coordorigin="13705,3024" coordsize="10,20">
              <v:shape style="position:absolute;left:13705;top:3024;width:10;height:20" coordorigin="13705,3024" coordsize="10,20" path="m13705,3044l13714,3044,13714,3024,13705,3024,13705,3044xe" filled="true" fillcolor="#000000" stroked="false">
                <v:path arrowok="t"/>
                <v:fill type="solid"/>
              </v:shape>
            </v:group>
            <v:group style="position:absolute;left:13705;top:3044;width:10;height:20" coordorigin="13705,3044" coordsize="10,20">
              <v:shape style="position:absolute;left:13705;top:3044;width:10;height:20" coordorigin="13705,3044" coordsize="10,20" path="m13705,3063l13714,3063,13714,3044,13705,3044,13705,3063xe" filled="true" fillcolor="#000000" stroked="false">
                <v:path arrowok="t"/>
                <v:fill type="solid"/>
              </v:shape>
            </v:group>
            <v:group style="position:absolute;left:13705;top:3063;width:10;height:20" coordorigin="13705,3063" coordsize="10,20">
              <v:shape style="position:absolute;left:13705;top:3063;width:10;height:20" coordorigin="13705,3063" coordsize="10,20" path="m13705,3082l13714,3082,13714,3063,13705,3063,13705,3082xe" filled="true" fillcolor="#000000" stroked="false">
                <v:path arrowok="t"/>
                <v:fill type="solid"/>
              </v:shape>
            </v:group>
            <v:group style="position:absolute;left:13705;top:3082;width:10;height:20" coordorigin="13705,3082" coordsize="10,20">
              <v:shape style="position:absolute;left:13705;top:3082;width:10;height:20" coordorigin="13705,3082" coordsize="10,20" path="m13705,3101l13714,3101,13714,3082,13705,3082,13705,3101xe" filled="true" fillcolor="#000000" stroked="false">
                <v:path arrowok="t"/>
                <v:fill type="solid"/>
              </v:shape>
            </v:group>
            <v:group style="position:absolute;left:13705;top:3108;width:10;height:2" coordorigin="13705,3108" coordsize="10,2">
              <v:shape style="position:absolute;left:13705;top:3108;width:10;height:2" coordorigin="13705,3108" coordsize="10,0" path="m13705,3108l13714,3108e" filled="false" stroked="true" strokeweight=".720001pt" strokecolor="#000000">
                <v:path arrowok="t"/>
              </v:shape>
              <v:shape style="position:absolute;left:1128;top:3024;width:3472;height:101" type="#_x0000_t75" stroked="false">
                <v:imagedata r:id="rId243" o:title=""/>
              </v:shape>
              <v:shape style="position:absolute;left:4576;top:3116;width:625;height:10" type="#_x0000_t75" stroked="false">
                <v:imagedata r:id="rId224" o:title=""/>
              </v:shape>
              <v:shape style="position:absolute;left:5196;top:3116;width:2838;height:10" type="#_x0000_t75" stroked="false">
                <v:imagedata r:id="rId225" o:title=""/>
              </v:shape>
              <v:shape style="position:absolute;left:8030;top:3116;width:717;height:10" type="#_x0000_t75" stroked="false">
                <v:imagedata r:id="rId216" o:title=""/>
              </v:shape>
              <v:shape style="position:absolute;left:8742;top:3116;width:856;height:10" type="#_x0000_t75" stroked="false">
                <v:imagedata r:id="rId217" o:title=""/>
              </v:shape>
              <v:shape style="position:absolute;left:9592;top:3116;width:853;height:10" type="#_x0000_t75" stroked="false">
                <v:imagedata r:id="rId218" o:title=""/>
              </v:shape>
              <v:shape style="position:absolute;left:10441;top:3116;width:1565;height:10" type="#_x0000_t75" stroked="false">
                <v:imagedata r:id="rId219" o:title=""/>
              </v:shape>
              <v:shape style="position:absolute;left:12001;top:3116;width:3412;height:10" type="#_x0000_t75" stroked="false">
                <v:imagedata r:id="rId220" o:title=""/>
              </v:shape>
            </v:group>
            <v:group style="position:absolute;left:3269;top:3125;width:10;height:20" coordorigin="3269,3125" coordsize="10,20">
              <v:shape style="position:absolute;left:3269;top:3125;width:10;height:20" coordorigin="3269,3125" coordsize="10,20" path="m3269,3144l3279,3144,3279,3125,3269,3125,3269,3144xe" filled="true" fillcolor="#000000" stroked="false">
                <v:path arrowok="t"/>
                <v:fill type="solid"/>
              </v:shape>
            </v:group>
            <v:group style="position:absolute;left:3269;top:3144;width:10;height:20" coordorigin="3269,3144" coordsize="10,20">
              <v:shape style="position:absolute;left:3269;top:3144;width:10;height:20" coordorigin="3269,3144" coordsize="10,20" path="m3269,3164l3279,3164,3279,3144,3269,3144,3269,3164xe" filled="true" fillcolor="#000000" stroked="false">
                <v:path arrowok="t"/>
                <v:fill type="solid"/>
              </v:shape>
            </v:group>
            <v:group style="position:absolute;left:3269;top:3164;width:10;height:20" coordorigin="3269,3164" coordsize="10,20">
              <v:shape style="position:absolute;left:3269;top:3164;width:10;height:20" coordorigin="3269,3164" coordsize="10,20" path="m3269,3183l3279,3183,3279,3164,3269,3164,3269,3183xe" filled="true" fillcolor="#000000" stroked="false">
                <v:path arrowok="t"/>
                <v:fill type="solid"/>
              </v:shape>
            </v:group>
            <v:group style="position:absolute;left:3269;top:3183;width:10;height:20" coordorigin="3269,3183" coordsize="10,20">
              <v:shape style="position:absolute;left:3269;top:3183;width:10;height:20" coordorigin="3269,3183" coordsize="10,20" path="m3269,3202l3279,3202,3279,3183,3269,3183,3269,3202xe" filled="true" fillcolor="#000000" stroked="false">
                <v:path arrowok="t"/>
                <v:fill type="solid"/>
              </v:shape>
            </v:group>
            <v:group style="position:absolute;left:3269;top:3202;width:10;height:20" coordorigin="3269,3202" coordsize="10,20">
              <v:shape style="position:absolute;left:3269;top:3202;width:10;height:20" coordorigin="3269,3202" coordsize="10,20" path="m3269,3221l3279,3221,3279,3202,3269,3202,3269,3221xe" filled="true" fillcolor="#000000" stroked="false">
                <v:path arrowok="t"/>
                <v:fill type="solid"/>
              </v:shape>
            </v:group>
            <v:group style="position:absolute;left:3269;top:3221;width:10;height:20" coordorigin="3269,3221" coordsize="10,20">
              <v:shape style="position:absolute;left:3269;top:3221;width:10;height:20" coordorigin="3269,3221" coordsize="10,20" path="m3269,3240l3279,3240,3279,3221,3269,3221,3269,3240xe" filled="true" fillcolor="#000000" stroked="false">
                <v:path arrowok="t"/>
                <v:fill type="solid"/>
              </v:shape>
            </v:group>
            <v:group style="position:absolute;left:3269;top:3240;width:10;height:20" coordorigin="3269,3240" coordsize="10,20">
              <v:shape style="position:absolute;left:3269;top:3240;width:10;height:20" coordorigin="3269,3240" coordsize="10,20" path="m3269,3260l3279,3260,3279,3240,3269,3240,3269,3260xe" filled="true" fillcolor="#000000" stroked="false">
                <v:path arrowok="t"/>
                <v:fill type="solid"/>
              </v:shape>
            </v:group>
            <v:group style="position:absolute;left:3269;top:3260;width:10;height:20" coordorigin="3269,3260" coordsize="10,20">
              <v:shape style="position:absolute;left:3269;top:3260;width:10;height:20" coordorigin="3269,3260" coordsize="10,20" path="m3269,3279l3279,3279,3279,3260,3269,3260,3269,3279xe" filled="true" fillcolor="#000000" stroked="false">
                <v:path arrowok="t"/>
                <v:fill type="solid"/>
              </v:shape>
            </v:group>
            <v:group style="position:absolute;left:3269;top:3279;width:10;height:20" coordorigin="3269,3279" coordsize="10,20">
              <v:shape style="position:absolute;left:3269;top:3279;width:10;height:20" coordorigin="3269,3279" coordsize="10,20" path="m3269,3298l3279,3298,3279,3279,3269,3279,3269,3298xe" filled="true" fillcolor="#000000" stroked="false">
                <v:path arrowok="t"/>
                <v:fill type="solid"/>
              </v:shape>
            </v:group>
            <v:group style="position:absolute;left:3269;top:3298;width:10;height:20" coordorigin="3269,3298" coordsize="10,20">
              <v:shape style="position:absolute;left:3269;top:3298;width:10;height:20" coordorigin="3269,3298" coordsize="10,20" path="m3269,3317l3279,3317,3279,3298,3269,3298,3269,3317xe" filled="true" fillcolor="#000000" stroked="false">
                <v:path arrowok="t"/>
                <v:fill type="solid"/>
              </v:shape>
            </v:group>
            <v:group style="position:absolute;left:3269;top:3317;width:10;height:20" coordorigin="3269,3317" coordsize="10,20">
              <v:shape style="position:absolute;left:3269;top:3317;width:10;height:20" coordorigin="3269,3317" coordsize="10,20" path="m3269,3336l3279,3336,3279,3317,3269,3317,3269,3336xe" filled="true" fillcolor="#000000" stroked="false">
                <v:path arrowok="t"/>
                <v:fill type="solid"/>
              </v:shape>
            </v:group>
            <v:group style="position:absolute;left:3269;top:3336;width:10;height:20" coordorigin="3269,3336" coordsize="10,20">
              <v:shape style="position:absolute;left:3269;top:3336;width:10;height:20" coordorigin="3269,3336" coordsize="10,20" path="m3269,3356l3279,3356,3279,3336,3269,3336,3269,3356xe" filled="true" fillcolor="#000000" stroked="false">
                <v:path arrowok="t"/>
                <v:fill type="solid"/>
              </v:shape>
            </v:group>
            <v:group style="position:absolute;left:3269;top:3363;width:10;height:2" coordorigin="3269,3363" coordsize="10,2">
              <v:shape style="position:absolute;left:3269;top:3363;width:10;height:2" coordorigin="3269,3363" coordsize="10,0" path="m3269,3363l3279,3363e" filled="false" stroked="true" strokeweight=".779999pt" strokecolor="#000000">
                <v:path arrowok="t"/>
              </v:shape>
            </v:group>
            <v:group style="position:absolute;left:4581;top:3125;width:10;height:20" coordorigin="4581,3125" coordsize="10,20">
              <v:shape style="position:absolute;left:4581;top:3125;width:10;height:20" coordorigin="4581,3125" coordsize="10,20" path="m4581,3144l4590,3144,4590,3125,4581,3125,4581,3144xe" filled="true" fillcolor="#000000" stroked="false">
                <v:path arrowok="t"/>
                <v:fill type="solid"/>
              </v:shape>
            </v:group>
            <v:group style="position:absolute;left:4581;top:3144;width:10;height:20" coordorigin="4581,3144" coordsize="10,20">
              <v:shape style="position:absolute;left:4581;top:3144;width:10;height:20" coordorigin="4581,3144" coordsize="10,20" path="m4581,3164l4590,3164,4590,3144,4581,3144,4581,3164xe" filled="true" fillcolor="#000000" stroked="false">
                <v:path arrowok="t"/>
                <v:fill type="solid"/>
              </v:shape>
            </v:group>
            <v:group style="position:absolute;left:4581;top:3164;width:10;height:20" coordorigin="4581,3164" coordsize="10,20">
              <v:shape style="position:absolute;left:4581;top:3164;width:10;height:20" coordorigin="4581,3164" coordsize="10,20" path="m4581,3183l4590,3183,4590,3164,4581,3164,4581,3183xe" filled="true" fillcolor="#000000" stroked="false">
                <v:path arrowok="t"/>
                <v:fill type="solid"/>
              </v:shape>
            </v:group>
            <v:group style="position:absolute;left:4581;top:3183;width:10;height:20" coordorigin="4581,3183" coordsize="10,20">
              <v:shape style="position:absolute;left:4581;top:3183;width:10;height:20" coordorigin="4581,3183" coordsize="10,20" path="m4581,3202l4590,3202,4590,3183,4581,3183,4581,3202xe" filled="true" fillcolor="#000000" stroked="false">
                <v:path arrowok="t"/>
                <v:fill type="solid"/>
              </v:shape>
            </v:group>
            <v:group style="position:absolute;left:4581;top:3202;width:10;height:20" coordorigin="4581,3202" coordsize="10,20">
              <v:shape style="position:absolute;left:4581;top:3202;width:10;height:20" coordorigin="4581,3202" coordsize="10,20" path="m4581,3221l4590,3221,4590,3202,4581,3202,4581,3221xe" filled="true" fillcolor="#000000" stroked="false">
                <v:path arrowok="t"/>
                <v:fill type="solid"/>
              </v:shape>
            </v:group>
            <v:group style="position:absolute;left:4581;top:3221;width:10;height:20" coordorigin="4581,3221" coordsize="10,20">
              <v:shape style="position:absolute;left:4581;top:3221;width:10;height:20" coordorigin="4581,3221" coordsize="10,20" path="m4581,3240l4590,3240,4590,3221,4581,3221,4581,3240xe" filled="true" fillcolor="#000000" stroked="false">
                <v:path arrowok="t"/>
                <v:fill type="solid"/>
              </v:shape>
            </v:group>
            <v:group style="position:absolute;left:4581;top:3240;width:10;height:20" coordorigin="4581,3240" coordsize="10,20">
              <v:shape style="position:absolute;left:4581;top:3240;width:10;height:20" coordorigin="4581,3240" coordsize="10,20" path="m4581,3260l4590,3260,4590,3240,4581,3240,4581,3260xe" filled="true" fillcolor="#000000" stroked="false">
                <v:path arrowok="t"/>
                <v:fill type="solid"/>
              </v:shape>
            </v:group>
            <v:group style="position:absolute;left:4581;top:3260;width:10;height:20" coordorigin="4581,3260" coordsize="10,20">
              <v:shape style="position:absolute;left:4581;top:3260;width:10;height:20" coordorigin="4581,3260" coordsize="10,20" path="m4581,3279l4590,3279,4590,3260,4581,3260,4581,3279xe" filled="true" fillcolor="#000000" stroked="false">
                <v:path arrowok="t"/>
                <v:fill type="solid"/>
              </v:shape>
            </v:group>
            <v:group style="position:absolute;left:5201;top:3125;width:10;height:20" coordorigin="5201,3125" coordsize="10,20">
              <v:shape style="position:absolute;left:5201;top:3125;width:10;height:20" coordorigin="5201,3125" coordsize="10,20" path="m5201,3144l5211,3144,5211,3125,5201,3125,5201,3144xe" filled="true" fillcolor="#000000" stroked="false">
                <v:path arrowok="t"/>
                <v:fill type="solid"/>
              </v:shape>
            </v:group>
            <v:group style="position:absolute;left:5201;top:3144;width:10;height:20" coordorigin="5201,3144" coordsize="10,20">
              <v:shape style="position:absolute;left:5201;top:3144;width:10;height:20" coordorigin="5201,3144" coordsize="10,20" path="m5201,3164l5211,3164,5211,3144,5201,3144,5201,3164xe" filled="true" fillcolor="#000000" stroked="false">
                <v:path arrowok="t"/>
                <v:fill type="solid"/>
              </v:shape>
            </v:group>
            <v:group style="position:absolute;left:5201;top:3164;width:10;height:20" coordorigin="5201,3164" coordsize="10,20">
              <v:shape style="position:absolute;left:5201;top:3164;width:10;height:20" coordorigin="5201,3164" coordsize="10,20" path="m5201,3183l5211,3183,5211,3164,5201,3164,5201,3183xe" filled="true" fillcolor="#000000" stroked="false">
                <v:path arrowok="t"/>
                <v:fill type="solid"/>
              </v:shape>
            </v:group>
            <v:group style="position:absolute;left:5201;top:3183;width:10;height:20" coordorigin="5201,3183" coordsize="10,20">
              <v:shape style="position:absolute;left:5201;top:3183;width:10;height:20" coordorigin="5201,3183" coordsize="10,20" path="m5201,3202l5211,3202,5211,3183,5201,3183,5201,3202xe" filled="true" fillcolor="#000000" stroked="false">
                <v:path arrowok="t"/>
                <v:fill type="solid"/>
              </v:shape>
            </v:group>
            <v:group style="position:absolute;left:5201;top:3202;width:10;height:20" coordorigin="5201,3202" coordsize="10,20">
              <v:shape style="position:absolute;left:5201;top:3202;width:10;height:20" coordorigin="5201,3202" coordsize="10,20" path="m5201,3221l5211,3221,5211,3202,5201,3202,5201,3221xe" filled="true" fillcolor="#000000" stroked="false">
                <v:path arrowok="t"/>
                <v:fill type="solid"/>
              </v:shape>
            </v:group>
            <v:group style="position:absolute;left:5201;top:3221;width:10;height:20" coordorigin="5201,3221" coordsize="10,20">
              <v:shape style="position:absolute;left:5201;top:3221;width:10;height:20" coordorigin="5201,3221" coordsize="10,20" path="m5201,3240l5211,3240,5211,3221,5201,3221,5201,3240xe" filled="true" fillcolor="#000000" stroked="false">
                <v:path arrowok="t"/>
                <v:fill type="solid"/>
              </v:shape>
            </v:group>
            <v:group style="position:absolute;left:5201;top:3240;width:10;height:20" coordorigin="5201,3240" coordsize="10,20">
              <v:shape style="position:absolute;left:5201;top:3240;width:10;height:20" coordorigin="5201,3240" coordsize="10,20" path="m5201,3260l5211,3260,5211,3240,5201,3240,5201,3260xe" filled="true" fillcolor="#000000" stroked="false">
                <v:path arrowok="t"/>
                <v:fill type="solid"/>
              </v:shape>
            </v:group>
            <v:group style="position:absolute;left:5201;top:3260;width:10;height:20" coordorigin="5201,3260" coordsize="10,20">
              <v:shape style="position:absolute;left:5201;top:3260;width:10;height:20" coordorigin="5201,3260" coordsize="10,20" path="m5201,3279l5211,3279,5211,3260,5201,3260,5201,3279xe" filled="true" fillcolor="#000000" stroked="false">
                <v:path arrowok="t"/>
                <v:fill type="solid"/>
              </v:shape>
            </v:group>
            <v:group style="position:absolute;left:5201;top:3279;width:10;height:20" coordorigin="5201,3279" coordsize="10,20">
              <v:shape style="position:absolute;left:5201;top:3279;width:10;height:20" coordorigin="5201,3279" coordsize="10,20" path="m5201,3298l5211,3298,5211,3279,5201,3279,5201,3298xe" filled="true" fillcolor="#000000" stroked="false">
                <v:path arrowok="t"/>
                <v:fill type="solid"/>
              </v:shape>
            </v:group>
            <v:group style="position:absolute;left:5201;top:3298;width:10;height:20" coordorigin="5201,3298" coordsize="10,20">
              <v:shape style="position:absolute;left:5201;top:3298;width:10;height:20" coordorigin="5201,3298" coordsize="10,20" path="m5201,3317l5211,3317,5211,3298,5201,3298,5201,3317xe" filled="true" fillcolor="#000000" stroked="false">
                <v:path arrowok="t"/>
                <v:fill type="solid"/>
              </v:shape>
            </v:group>
            <v:group style="position:absolute;left:5201;top:3317;width:10;height:20" coordorigin="5201,3317" coordsize="10,20">
              <v:shape style="position:absolute;left:5201;top:3317;width:10;height:20" coordorigin="5201,3317" coordsize="10,20" path="m5201,3336l5211,3336,5211,3317,5201,3317,5201,3336xe" filled="true" fillcolor="#000000" stroked="false">
                <v:path arrowok="t"/>
                <v:fill type="solid"/>
              </v:shape>
            </v:group>
            <v:group style="position:absolute;left:5201;top:3336;width:10;height:20" coordorigin="5201,3336" coordsize="10,20">
              <v:shape style="position:absolute;left:5201;top:3336;width:10;height:20" coordorigin="5201,3336" coordsize="10,20" path="m5201,3356l5211,3356,5211,3336,5201,3336,5201,3356xe" filled="true" fillcolor="#000000" stroked="false">
                <v:path arrowok="t"/>
                <v:fill type="solid"/>
              </v:shape>
            </v:group>
            <v:group style="position:absolute;left:5201;top:3363;width:10;height:2" coordorigin="5201,3363" coordsize="10,2">
              <v:shape style="position:absolute;left:5201;top:3363;width:10;height:2" coordorigin="5201,3363" coordsize="10,0" path="m5201,3363l5211,3363e" filled="false" stroked="true" strokeweight=".779999pt" strokecolor="#000000">
                <v:path arrowok="t"/>
              </v:shape>
            </v:group>
            <v:group style="position:absolute;left:5909;top:3125;width:10;height:20" coordorigin="5909,3125" coordsize="10,20">
              <v:shape style="position:absolute;left:5909;top:3125;width:10;height:20" coordorigin="5909,3125" coordsize="10,20" path="m5909,3144l5919,3144,5919,3125,5909,3125,5909,3144xe" filled="true" fillcolor="#000000" stroked="false">
                <v:path arrowok="t"/>
                <v:fill type="solid"/>
              </v:shape>
            </v:group>
            <v:group style="position:absolute;left:5909;top:3144;width:10;height:20" coordorigin="5909,3144" coordsize="10,20">
              <v:shape style="position:absolute;left:5909;top:3144;width:10;height:20" coordorigin="5909,3144" coordsize="10,20" path="m5909,3164l5919,3164,5919,3144,5909,3144,5909,3164xe" filled="true" fillcolor="#000000" stroked="false">
                <v:path arrowok="t"/>
                <v:fill type="solid"/>
              </v:shape>
            </v:group>
            <v:group style="position:absolute;left:5909;top:3164;width:10;height:20" coordorigin="5909,3164" coordsize="10,20">
              <v:shape style="position:absolute;left:5909;top:3164;width:10;height:20" coordorigin="5909,3164" coordsize="10,20" path="m5909,3183l5919,3183,5919,3164,5909,3164,5909,3183xe" filled="true" fillcolor="#000000" stroked="false">
                <v:path arrowok="t"/>
                <v:fill type="solid"/>
              </v:shape>
            </v:group>
            <v:group style="position:absolute;left:5909;top:3183;width:10;height:20" coordorigin="5909,3183" coordsize="10,20">
              <v:shape style="position:absolute;left:5909;top:3183;width:10;height:20" coordorigin="5909,3183" coordsize="10,20" path="m5909,3202l5919,3202,5919,3183,5909,3183,5909,3202xe" filled="true" fillcolor="#000000" stroked="false">
                <v:path arrowok="t"/>
                <v:fill type="solid"/>
              </v:shape>
            </v:group>
            <v:group style="position:absolute;left:5909;top:3202;width:10;height:20" coordorigin="5909,3202" coordsize="10,20">
              <v:shape style="position:absolute;left:5909;top:3202;width:10;height:20" coordorigin="5909,3202" coordsize="10,20" path="m5909,3221l5919,3221,5919,3202,5909,3202,5909,3221xe" filled="true" fillcolor="#000000" stroked="false">
                <v:path arrowok="t"/>
                <v:fill type="solid"/>
              </v:shape>
            </v:group>
            <v:group style="position:absolute;left:5909;top:3221;width:10;height:20" coordorigin="5909,3221" coordsize="10,20">
              <v:shape style="position:absolute;left:5909;top:3221;width:10;height:20" coordorigin="5909,3221" coordsize="10,20" path="m5909,3240l5919,3240,5919,3221,5909,3221,5909,3240xe" filled="true" fillcolor="#000000" stroked="false">
                <v:path arrowok="t"/>
                <v:fill type="solid"/>
              </v:shape>
            </v:group>
            <v:group style="position:absolute;left:5909;top:3240;width:10;height:20" coordorigin="5909,3240" coordsize="10,20">
              <v:shape style="position:absolute;left:5909;top:3240;width:10;height:20" coordorigin="5909,3240" coordsize="10,20" path="m5909,3260l5919,3260,5919,3240,5909,3240,5909,3260xe" filled="true" fillcolor="#000000" stroked="false">
                <v:path arrowok="t"/>
                <v:fill type="solid"/>
              </v:shape>
            </v:group>
            <v:group style="position:absolute;left:5909;top:3260;width:10;height:20" coordorigin="5909,3260" coordsize="10,20">
              <v:shape style="position:absolute;left:5909;top:3260;width:10;height:20" coordorigin="5909,3260" coordsize="10,20" path="m5909,3279l5919,3279,5919,3260,5909,3260,5909,3279xe" filled="true" fillcolor="#000000" stroked="false">
                <v:path arrowok="t"/>
                <v:fill type="solid"/>
              </v:shape>
            </v:group>
            <v:group style="position:absolute;left:5909;top:3279;width:10;height:20" coordorigin="5909,3279" coordsize="10,20">
              <v:shape style="position:absolute;left:5909;top:3279;width:10;height:20" coordorigin="5909,3279" coordsize="10,20" path="m5909,3298l5919,3298,5919,3279,5909,3279,5909,3298xe" filled="true" fillcolor="#000000" stroked="false">
                <v:path arrowok="t"/>
                <v:fill type="solid"/>
              </v:shape>
            </v:group>
            <v:group style="position:absolute;left:5909;top:3298;width:10;height:20" coordorigin="5909,3298" coordsize="10,20">
              <v:shape style="position:absolute;left:5909;top:3298;width:10;height:20" coordorigin="5909,3298" coordsize="10,20" path="m5909,3317l5919,3317,5919,3298,5909,3298,5909,3317xe" filled="true" fillcolor="#000000" stroked="false">
                <v:path arrowok="t"/>
                <v:fill type="solid"/>
              </v:shape>
            </v:group>
            <v:group style="position:absolute;left:5909;top:3317;width:10;height:20" coordorigin="5909,3317" coordsize="10,20">
              <v:shape style="position:absolute;left:5909;top:3317;width:10;height:20" coordorigin="5909,3317" coordsize="10,20" path="m5909,3336l5919,3336,5919,3317,5909,3317,5909,3336xe" filled="true" fillcolor="#000000" stroked="false">
                <v:path arrowok="t"/>
                <v:fill type="solid"/>
              </v:shape>
            </v:group>
            <v:group style="position:absolute;left:5909;top:3336;width:10;height:20" coordorigin="5909,3336" coordsize="10,20">
              <v:shape style="position:absolute;left:5909;top:3336;width:10;height:20" coordorigin="5909,3336" coordsize="10,20" path="m5909,3356l5919,3356,5919,3336,5909,3336,5909,3356xe" filled="true" fillcolor="#000000" stroked="false">
                <v:path arrowok="t"/>
                <v:fill type="solid"/>
              </v:shape>
            </v:group>
            <v:group style="position:absolute;left:5909;top:3363;width:10;height:2" coordorigin="5909,3363" coordsize="10,2">
              <v:shape style="position:absolute;left:5909;top:3363;width:10;height:2" coordorigin="5909,3363" coordsize="10,0" path="m5909,3363l5919,3363e" filled="false" stroked="true" strokeweight=".779999pt" strokecolor="#000000">
                <v:path arrowok="t"/>
              </v:shape>
            </v:group>
            <v:group style="position:absolute;left:6478;top:3125;width:10;height:20" coordorigin="6478,3125" coordsize="10,20">
              <v:shape style="position:absolute;left:6478;top:3125;width:10;height:20" coordorigin="6478,3125" coordsize="10,20" path="m6478,3144l6488,3144,6488,3125,6478,3125,6478,3144xe" filled="true" fillcolor="#000000" stroked="false">
                <v:path arrowok="t"/>
                <v:fill type="solid"/>
              </v:shape>
            </v:group>
            <v:group style="position:absolute;left:6478;top:3144;width:10;height:20" coordorigin="6478,3144" coordsize="10,20">
              <v:shape style="position:absolute;left:6478;top:3144;width:10;height:20" coordorigin="6478,3144" coordsize="10,20" path="m6478,3164l6488,3164,6488,3144,6478,3144,6478,3164xe" filled="true" fillcolor="#000000" stroked="false">
                <v:path arrowok="t"/>
                <v:fill type="solid"/>
              </v:shape>
            </v:group>
            <v:group style="position:absolute;left:6478;top:3164;width:10;height:20" coordorigin="6478,3164" coordsize="10,20">
              <v:shape style="position:absolute;left:6478;top:3164;width:10;height:20" coordorigin="6478,3164" coordsize="10,20" path="m6478,3183l6488,3183,6488,3164,6478,3164,6478,3183xe" filled="true" fillcolor="#000000" stroked="false">
                <v:path arrowok="t"/>
                <v:fill type="solid"/>
              </v:shape>
            </v:group>
            <v:group style="position:absolute;left:6478;top:3183;width:10;height:20" coordorigin="6478,3183" coordsize="10,20">
              <v:shape style="position:absolute;left:6478;top:3183;width:10;height:20" coordorigin="6478,3183" coordsize="10,20" path="m6478,3202l6488,3202,6488,3183,6478,3183,6478,3202xe" filled="true" fillcolor="#000000" stroked="false">
                <v:path arrowok="t"/>
                <v:fill type="solid"/>
              </v:shape>
            </v:group>
            <v:group style="position:absolute;left:6478;top:3202;width:10;height:20" coordorigin="6478,3202" coordsize="10,20">
              <v:shape style="position:absolute;left:6478;top:3202;width:10;height:20" coordorigin="6478,3202" coordsize="10,20" path="m6478,3221l6488,3221,6488,3202,6478,3202,6478,3221xe" filled="true" fillcolor="#000000" stroked="false">
                <v:path arrowok="t"/>
                <v:fill type="solid"/>
              </v:shape>
            </v:group>
            <v:group style="position:absolute;left:6478;top:3221;width:10;height:20" coordorigin="6478,3221" coordsize="10,20">
              <v:shape style="position:absolute;left:6478;top:3221;width:10;height:20" coordorigin="6478,3221" coordsize="10,20" path="m6478,3240l6488,3240,6488,3221,6478,3221,6478,3240xe" filled="true" fillcolor="#000000" stroked="false">
                <v:path arrowok="t"/>
                <v:fill type="solid"/>
              </v:shape>
            </v:group>
            <v:group style="position:absolute;left:6478;top:3240;width:10;height:20" coordorigin="6478,3240" coordsize="10,20">
              <v:shape style="position:absolute;left:6478;top:3240;width:10;height:20" coordorigin="6478,3240" coordsize="10,20" path="m6478,3260l6488,3260,6488,3240,6478,3240,6478,3260xe" filled="true" fillcolor="#000000" stroked="false">
                <v:path arrowok="t"/>
                <v:fill type="solid"/>
              </v:shape>
            </v:group>
            <v:group style="position:absolute;left:6478;top:3260;width:10;height:20" coordorigin="6478,3260" coordsize="10,20">
              <v:shape style="position:absolute;left:6478;top:3260;width:10;height:20" coordorigin="6478,3260" coordsize="10,20" path="m6478,3279l6488,3279,6488,3260,6478,3260,6478,3279xe" filled="true" fillcolor="#000000" stroked="false">
                <v:path arrowok="t"/>
                <v:fill type="solid"/>
              </v:shape>
            </v:group>
            <v:group style="position:absolute;left:6478;top:3279;width:10;height:20" coordorigin="6478,3279" coordsize="10,20">
              <v:shape style="position:absolute;left:6478;top:3279;width:10;height:20" coordorigin="6478,3279" coordsize="10,20" path="m6478,3298l6488,3298,6488,3279,6478,3279,6478,3298xe" filled="true" fillcolor="#000000" stroked="false">
                <v:path arrowok="t"/>
                <v:fill type="solid"/>
              </v:shape>
            </v:group>
            <v:group style="position:absolute;left:6478;top:3298;width:10;height:20" coordorigin="6478,3298" coordsize="10,20">
              <v:shape style="position:absolute;left:6478;top:3298;width:10;height:20" coordorigin="6478,3298" coordsize="10,20" path="m6478,3317l6488,3317,6488,3298,6478,3298,6478,3317xe" filled="true" fillcolor="#000000" stroked="false">
                <v:path arrowok="t"/>
                <v:fill type="solid"/>
              </v:shape>
            </v:group>
            <v:group style="position:absolute;left:6478;top:3317;width:10;height:20" coordorigin="6478,3317" coordsize="10,20">
              <v:shape style="position:absolute;left:6478;top:3317;width:10;height:20" coordorigin="6478,3317" coordsize="10,20" path="m6478,3336l6488,3336,6488,3317,6478,3317,6478,3336xe" filled="true" fillcolor="#000000" stroked="false">
                <v:path arrowok="t"/>
                <v:fill type="solid"/>
              </v:shape>
            </v:group>
            <v:group style="position:absolute;left:6478;top:3336;width:10;height:20" coordorigin="6478,3336" coordsize="10,20">
              <v:shape style="position:absolute;left:6478;top:3336;width:10;height:20" coordorigin="6478,3336" coordsize="10,20" path="m6478,3356l6488,3356,6488,3336,6478,3336,6478,3356xe" filled="true" fillcolor="#000000" stroked="false">
                <v:path arrowok="t"/>
                <v:fill type="solid"/>
              </v:shape>
            </v:group>
            <v:group style="position:absolute;left:6478;top:3363;width:10;height:2" coordorigin="6478,3363" coordsize="10,2">
              <v:shape style="position:absolute;left:6478;top:3363;width:10;height:2" coordorigin="6478,3363" coordsize="10,0" path="m6478,3363l6488,3363e" filled="false" stroked="true" strokeweight=".779999pt" strokecolor="#000000">
                <v:path arrowok="t"/>
              </v:shape>
            </v:group>
            <v:group style="position:absolute;left:8034;top:3125;width:10;height:20" coordorigin="8034,3125" coordsize="10,20">
              <v:shape style="position:absolute;left:8034;top:3125;width:10;height:20" coordorigin="8034,3125" coordsize="10,20" path="m8034,3144l8044,3144,8044,3125,8034,3125,8034,3144xe" filled="true" fillcolor="#000000" stroked="false">
                <v:path arrowok="t"/>
                <v:fill type="solid"/>
              </v:shape>
            </v:group>
            <v:group style="position:absolute;left:8034;top:3144;width:10;height:20" coordorigin="8034,3144" coordsize="10,20">
              <v:shape style="position:absolute;left:8034;top:3144;width:10;height:20" coordorigin="8034,3144" coordsize="10,20" path="m8034,3164l8044,3164,8044,3144,8034,3144,8034,3164xe" filled="true" fillcolor="#000000" stroked="false">
                <v:path arrowok="t"/>
                <v:fill type="solid"/>
              </v:shape>
            </v:group>
            <v:group style="position:absolute;left:8034;top:3164;width:10;height:20" coordorigin="8034,3164" coordsize="10,20">
              <v:shape style="position:absolute;left:8034;top:3164;width:10;height:20" coordorigin="8034,3164" coordsize="10,20" path="m8034,3183l8044,3183,8044,3164,8034,3164,8034,3183xe" filled="true" fillcolor="#000000" stroked="false">
                <v:path arrowok="t"/>
                <v:fill type="solid"/>
              </v:shape>
            </v:group>
            <v:group style="position:absolute;left:8034;top:3183;width:10;height:20" coordorigin="8034,3183" coordsize="10,20">
              <v:shape style="position:absolute;left:8034;top:3183;width:10;height:20" coordorigin="8034,3183" coordsize="10,20" path="m8034,3202l8044,3202,8044,3183,8034,3183,8034,3202xe" filled="true" fillcolor="#000000" stroked="false">
                <v:path arrowok="t"/>
                <v:fill type="solid"/>
              </v:shape>
            </v:group>
            <v:group style="position:absolute;left:8034;top:3202;width:10;height:20" coordorigin="8034,3202" coordsize="10,20">
              <v:shape style="position:absolute;left:8034;top:3202;width:10;height:20" coordorigin="8034,3202" coordsize="10,20" path="m8034,3221l8044,3221,8044,3202,8034,3202,8034,3221xe" filled="true" fillcolor="#000000" stroked="false">
                <v:path arrowok="t"/>
                <v:fill type="solid"/>
              </v:shape>
            </v:group>
            <v:group style="position:absolute;left:8034;top:3221;width:10;height:20" coordorigin="8034,3221" coordsize="10,20">
              <v:shape style="position:absolute;left:8034;top:3221;width:10;height:20" coordorigin="8034,3221" coordsize="10,20" path="m8034,3240l8044,3240,8044,3221,8034,3221,8034,3240xe" filled="true" fillcolor="#000000" stroked="false">
                <v:path arrowok="t"/>
                <v:fill type="solid"/>
              </v:shape>
            </v:group>
            <v:group style="position:absolute;left:8034;top:3240;width:10;height:20" coordorigin="8034,3240" coordsize="10,20">
              <v:shape style="position:absolute;left:8034;top:3240;width:10;height:20" coordorigin="8034,3240" coordsize="10,20" path="m8034,3260l8044,3260,8044,3240,8034,3240,8034,3260xe" filled="true" fillcolor="#000000" stroked="false">
                <v:path arrowok="t"/>
                <v:fill type="solid"/>
              </v:shape>
            </v:group>
            <v:group style="position:absolute;left:8034;top:3260;width:10;height:20" coordorigin="8034,3260" coordsize="10,20">
              <v:shape style="position:absolute;left:8034;top:3260;width:10;height:20" coordorigin="8034,3260" coordsize="10,20" path="m8034,3279l8044,3279,8044,3260,8034,3260,8034,3279xe" filled="true" fillcolor="#000000" stroked="false">
                <v:path arrowok="t"/>
                <v:fill type="solid"/>
              </v:shape>
            </v:group>
            <v:group style="position:absolute;left:8034;top:3279;width:10;height:20" coordorigin="8034,3279" coordsize="10,20">
              <v:shape style="position:absolute;left:8034;top:3279;width:10;height:20" coordorigin="8034,3279" coordsize="10,20" path="m8034,3298l8044,3298,8044,3279,8034,3279,8034,3298xe" filled="true" fillcolor="#000000" stroked="false">
                <v:path arrowok="t"/>
                <v:fill type="solid"/>
              </v:shape>
            </v:group>
            <v:group style="position:absolute;left:8034;top:3298;width:10;height:20" coordorigin="8034,3298" coordsize="10,20">
              <v:shape style="position:absolute;left:8034;top:3298;width:10;height:20" coordorigin="8034,3298" coordsize="10,20" path="m8034,3317l8044,3317,8044,3298,8034,3298,8034,3317xe" filled="true" fillcolor="#000000" stroked="false">
                <v:path arrowok="t"/>
                <v:fill type="solid"/>
              </v:shape>
            </v:group>
            <v:group style="position:absolute;left:8034;top:3317;width:10;height:20" coordorigin="8034,3317" coordsize="10,20">
              <v:shape style="position:absolute;left:8034;top:3317;width:10;height:20" coordorigin="8034,3317" coordsize="10,20" path="m8034,3336l8044,3336,8044,3317,8034,3317,8034,3336xe" filled="true" fillcolor="#000000" stroked="false">
                <v:path arrowok="t"/>
                <v:fill type="solid"/>
              </v:shape>
            </v:group>
            <v:group style="position:absolute;left:8034;top:3336;width:10;height:20" coordorigin="8034,3336" coordsize="10,20">
              <v:shape style="position:absolute;left:8034;top:3336;width:10;height:20" coordorigin="8034,3336" coordsize="10,20" path="m8034,3356l8044,3356,8044,3336,8034,3336,8034,3356xe" filled="true" fillcolor="#000000" stroked="false">
                <v:path arrowok="t"/>
                <v:fill type="solid"/>
              </v:shape>
            </v:group>
            <v:group style="position:absolute;left:8034;top:3363;width:10;height:2" coordorigin="8034,3363" coordsize="10,2">
              <v:shape style="position:absolute;left:8034;top:3363;width:10;height:2" coordorigin="8034,3363" coordsize="10,0" path="m8034,3363l8044,3363e" filled="false" stroked="true" strokeweight=".779999pt" strokecolor="#000000">
                <v:path arrowok="t"/>
              </v:shape>
            </v:group>
            <v:group style="position:absolute;left:8746;top:3125;width:10;height:20" coordorigin="8746,3125" coordsize="10,20">
              <v:shape style="position:absolute;left:8746;top:3125;width:10;height:20" coordorigin="8746,3125" coordsize="10,20" path="m8746,3144l8756,3144,8756,3125,8746,3125,8746,3144xe" filled="true" fillcolor="#000000" stroked="false">
                <v:path arrowok="t"/>
                <v:fill type="solid"/>
              </v:shape>
            </v:group>
            <v:group style="position:absolute;left:8746;top:3144;width:10;height:20" coordorigin="8746,3144" coordsize="10,20">
              <v:shape style="position:absolute;left:8746;top:3144;width:10;height:20" coordorigin="8746,3144" coordsize="10,20" path="m8746,3164l8756,3164,8756,3144,8746,3144,8746,3164xe" filled="true" fillcolor="#000000" stroked="false">
                <v:path arrowok="t"/>
                <v:fill type="solid"/>
              </v:shape>
            </v:group>
            <v:group style="position:absolute;left:8746;top:3164;width:10;height:20" coordorigin="8746,3164" coordsize="10,20">
              <v:shape style="position:absolute;left:8746;top:3164;width:10;height:20" coordorigin="8746,3164" coordsize="10,20" path="m8746,3183l8756,3183,8756,3164,8746,3164,8746,3183xe" filled="true" fillcolor="#000000" stroked="false">
                <v:path arrowok="t"/>
                <v:fill type="solid"/>
              </v:shape>
            </v:group>
            <v:group style="position:absolute;left:8746;top:3183;width:10;height:20" coordorigin="8746,3183" coordsize="10,20">
              <v:shape style="position:absolute;left:8746;top:3183;width:10;height:20" coordorigin="8746,3183" coordsize="10,20" path="m8746,3202l8756,3202,8756,3183,8746,3183,8746,3202xe" filled="true" fillcolor="#000000" stroked="false">
                <v:path arrowok="t"/>
                <v:fill type="solid"/>
              </v:shape>
            </v:group>
            <v:group style="position:absolute;left:8746;top:3202;width:10;height:20" coordorigin="8746,3202" coordsize="10,20">
              <v:shape style="position:absolute;left:8746;top:3202;width:10;height:20" coordorigin="8746,3202" coordsize="10,20" path="m8746,3221l8756,3221,8756,3202,8746,3202,8746,3221xe" filled="true" fillcolor="#000000" stroked="false">
                <v:path arrowok="t"/>
                <v:fill type="solid"/>
              </v:shape>
            </v:group>
            <v:group style="position:absolute;left:8746;top:3221;width:10;height:20" coordorigin="8746,3221" coordsize="10,20">
              <v:shape style="position:absolute;left:8746;top:3221;width:10;height:20" coordorigin="8746,3221" coordsize="10,20" path="m8746,3240l8756,3240,8756,3221,8746,3221,8746,3240xe" filled="true" fillcolor="#000000" stroked="false">
                <v:path arrowok="t"/>
                <v:fill type="solid"/>
              </v:shape>
            </v:group>
            <v:group style="position:absolute;left:8746;top:3240;width:10;height:20" coordorigin="8746,3240" coordsize="10,20">
              <v:shape style="position:absolute;left:8746;top:3240;width:10;height:20" coordorigin="8746,3240" coordsize="10,20" path="m8746,3260l8756,3260,8756,3240,8746,3240,8746,3260xe" filled="true" fillcolor="#000000" stroked="false">
                <v:path arrowok="t"/>
                <v:fill type="solid"/>
              </v:shape>
            </v:group>
            <v:group style="position:absolute;left:8746;top:3260;width:10;height:20" coordorigin="8746,3260" coordsize="10,20">
              <v:shape style="position:absolute;left:8746;top:3260;width:10;height:20" coordorigin="8746,3260" coordsize="10,20" path="m8746,3279l8756,3279,8756,3260,8746,3260,8746,3279xe" filled="true" fillcolor="#000000" stroked="false">
                <v:path arrowok="t"/>
                <v:fill type="solid"/>
              </v:shape>
            </v:group>
            <v:group style="position:absolute;left:8746;top:3279;width:10;height:20" coordorigin="8746,3279" coordsize="10,20">
              <v:shape style="position:absolute;left:8746;top:3279;width:10;height:20" coordorigin="8746,3279" coordsize="10,20" path="m8746,3298l8756,3298,8756,3279,8746,3279,8746,3298xe" filled="true" fillcolor="#000000" stroked="false">
                <v:path arrowok="t"/>
                <v:fill type="solid"/>
              </v:shape>
            </v:group>
            <v:group style="position:absolute;left:8746;top:3298;width:10;height:20" coordorigin="8746,3298" coordsize="10,20">
              <v:shape style="position:absolute;left:8746;top:3298;width:10;height:20" coordorigin="8746,3298" coordsize="10,20" path="m8746,3317l8756,3317,8756,3298,8746,3298,8746,3317xe" filled="true" fillcolor="#000000" stroked="false">
                <v:path arrowok="t"/>
                <v:fill type="solid"/>
              </v:shape>
            </v:group>
            <v:group style="position:absolute;left:8746;top:3317;width:10;height:20" coordorigin="8746,3317" coordsize="10,20">
              <v:shape style="position:absolute;left:8746;top:3317;width:10;height:20" coordorigin="8746,3317" coordsize="10,20" path="m8746,3336l8756,3336,8756,3317,8746,3317,8746,3336xe" filled="true" fillcolor="#000000" stroked="false">
                <v:path arrowok="t"/>
                <v:fill type="solid"/>
              </v:shape>
            </v:group>
            <v:group style="position:absolute;left:8746;top:3336;width:10;height:20" coordorigin="8746,3336" coordsize="10,20">
              <v:shape style="position:absolute;left:8746;top:3336;width:10;height:20" coordorigin="8746,3336" coordsize="10,20" path="m8746,3356l8756,3356,8756,3336,8746,3336,8746,3356xe" filled="true" fillcolor="#000000" stroked="false">
                <v:path arrowok="t"/>
                <v:fill type="solid"/>
              </v:shape>
            </v:group>
            <v:group style="position:absolute;left:8746;top:3363;width:10;height:2" coordorigin="8746,3363" coordsize="10,2">
              <v:shape style="position:absolute;left:8746;top:3363;width:10;height:2" coordorigin="8746,3363" coordsize="10,0" path="m8746,3363l8756,3363e" filled="false" stroked="true" strokeweight=".779999pt" strokecolor="#000000">
                <v:path arrowok="t"/>
              </v:shape>
            </v:group>
            <v:group style="position:absolute;left:9597;top:3125;width:10;height:20" coordorigin="9597,3125" coordsize="10,20">
              <v:shape style="position:absolute;left:9597;top:3125;width:10;height:20" coordorigin="9597,3125" coordsize="10,20" path="m9597,3144l9607,3144,9607,3125,9597,3125,9597,3144xe" filled="true" fillcolor="#000000" stroked="false">
                <v:path arrowok="t"/>
                <v:fill type="solid"/>
              </v:shape>
            </v:group>
            <v:group style="position:absolute;left:9597;top:3144;width:10;height:20" coordorigin="9597,3144" coordsize="10,20">
              <v:shape style="position:absolute;left:9597;top:3144;width:10;height:20" coordorigin="9597,3144" coordsize="10,20" path="m9597,3164l9607,3164,9607,3144,9597,3144,9597,3164xe" filled="true" fillcolor="#000000" stroked="false">
                <v:path arrowok="t"/>
                <v:fill type="solid"/>
              </v:shape>
            </v:group>
            <v:group style="position:absolute;left:9597;top:3164;width:10;height:20" coordorigin="9597,3164" coordsize="10,20">
              <v:shape style="position:absolute;left:9597;top:3164;width:10;height:20" coordorigin="9597,3164" coordsize="10,20" path="m9597,3183l9607,3183,9607,3164,9597,3164,9597,3183xe" filled="true" fillcolor="#000000" stroked="false">
                <v:path arrowok="t"/>
                <v:fill type="solid"/>
              </v:shape>
            </v:group>
            <v:group style="position:absolute;left:9597;top:3183;width:10;height:20" coordorigin="9597,3183" coordsize="10,20">
              <v:shape style="position:absolute;left:9597;top:3183;width:10;height:20" coordorigin="9597,3183" coordsize="10,20" path="m9597,3202l9607,3202,9607,3183,9597,3183,9597,3202xe" filled="true" fillcolor="#000000" stroked="false">
                <v:path arrowok="t"/>
                <v:fill type="solid"/>
              </v:shape>
            </v:group>
            <v:group style="position:absolute;left:9597;top:3202;width:10;height:20" coordorigin="9597,3202" coordsize="10,20">
              <v:shape style="position:absolute;left:9597;top:3202;width:10;height:20" coordorigin="9597,3202" coordsize="10,20" path="m9597,3221l9607,3221,9607,3202,9597,3202,9597,3221xe" filled="true" fillcolor="#000000" stroked="false">
                <v:path arrowok="t"/>
                <v:fill type="solid"/>
              </v:shape>
            </v:group>
            <v:group style="position:absolute;left:9597;top:3221;width:10;height:20" coordorigin="9597,3221" coordsize="10,20">
              <v:shape style="position:absolute;left:9597;top:3221;width:10;height:20" coordorigin="9597,3221" coordsize="10,20" path="m9597,3240l9607,3240,9607,3221,9597,3221,9597,3240xe" filled="true" fillcolor="#000000" stroked="false">
                <v:path arrowok="t"/>
                <v:fill type="solid"/>
              </v:shape>
            </v:group>
            <v:group style="position:absolute;left:9597;top:3240;width:10;height:20" coordorigin="9597,3240" coordsize="10,20">
              <v:shape style="position:absolute;left:9597;top:3240;width:10;height:20" coordorigin="9597,3240" coordsize="10,20" path="m9597,3260l9607,3260,9607,3240,9597,3240,9597,3260xe" filled="true" fillcolor="#000000" stroked="false">
                <v:path arrowok="t"/>
                <v:fill type="solid"/>
              </v:shape>
            </v:group>
            <v:group style="position:absolute;left:9597;top:3260;width:10;height:20" coordorigin="9597,3260" coordsize="10,20">
              <v:shape style="position:absolute;left:9597;top:3260;width:10;height:20" coordorigin="9597,3260" coordsize="10,20" path="m9597,3279l9607,3279,9607,3260,9597,3260,9597,3279xe" filled="true" fillcolor="#000000" stroked="false">
                <v:path arrowok="t"/>
                <v:fill type="solid"/>
              </v:shape>
            </v:group>
            <v:group style="position:absolute;left:9597;top:3279;width:10;height:20" coordorigin="9597,3279" coordsize="10,20">
              <v:shape style="position:absolute;left:9597;top:3279;width:10;height:20" coordorigin="9597,3279" coordsize="10,20" path="m9597,3298l9607,3298,9607,3279,9597,3279,9597,3298xe" filled="true" fillcolor="#000000" stroked="false">
                <v:path arrowok="t"/>
                <v:fill type="solid"/>
              </v:shape>
            </v:group>
            <v:group style="position:absolute;left:9597;top:3298;width:10;height:20" coordorigin="9597,3298" coordsize="10,20">
              <v:shape style="position:absolute;left:9597;top:3298;width:10;height:20" coordorigin="9597,3298" coordsize="10,20" path="m9597,3317l9607,3317,9607,3298,9597,3298,9597,3317xe" filled="true" fillcolor="#000000" stroked="false">
                <v:path arrowok="t"/>
                <v:fill type="solid"/>
              </v:shape>
            </v:group>
            <v:group style="position:absolute;left:9597;top:3317;width:10;height:20" coordorigin="9597,3317" coordsize="10,20">
              <v:shape style="position:absolute;left:9597;top:3317;width:10;height:20" coordorigin="9597,3317" coordsize="10,20" path="m9597,3336l9607,3336,9607,3317,9597,3317,9597,3336xe" filled="true" fillcolor="#000000" stroked="false">
                <v:path arrowok="t"/>
                <v:fill type="solid"/>
              </v:shape>
            </v:group>
            <v:group style="position:absolute;left:9597;top:3336;width:10;height:20" coordorigin="9597,3336" coordsize="10,20">
              <v:shape style="position:absolute;left:9597;top:3336;width:10;height:20" coordorigin="9597,3336" coordsize="10,20" path="m9597,3356l9607,3356,9607,3336,9597,3336,9597,3356xe" filled="true" fillcolor="#000000" stroked="false">
                <v:path arrowok="t"/>
                <v:fill type="solid"/>
              </v:shape>
            </v:group>
            <v:group style="position:absolute;left:9597;top:3363;width:10;height:2" coordorigin="9597,3363" coordsize="10,2">
              <v:shape style="position:absolute;left:9597;top:3363;width:10;height:2" coordorigin="9597,3363" coordsize="10,0" path="m9597,3363l9607,3363e" filled="false" stroked="true" strokeweight=".779999pt" strokecolor="#000000">
                <v:path arrowok="t"/>
              </v:shape>
            </v:group>
            <v:group style="position:absolute;left:10446;top:3125;width:10;height:20" coordorigin="10446,3125" coordsize="10,20">
              <v:shape style="position:absolute;left:10446;top:3125;width:10;height:20" coordorigin="10446,3125" coordsize="10,20" path="m10446,3144l10455,3144,10455,3125,10446,3125,10446,3144xe" filled="true" fillcolor="#000000" stroked="false">
                <v:path arrowok="t"/>
                <v:fill type="solid"/>
              </v:shape>
            </v:group>
            <v:group style="position:absolute;left:10446;top:3144;width:10;height:20" coordorigin="10446,3144" coordsize="10,20">
              <v:shape style="position:absolute;left:10446;top:3144;width:10;height:20" coordorigin="10446,3144" coordsize="10,20" path="m10446,3164l10455,3164,10455,3144,10446,3144,10446,3164xe" filled="true" fillcolor="#000000" stroked="false">
                <v:path arrowok="t"/>
                <v:fill type="solid"/>
              </v:shape>
            </v:group>
            <v:group style="position:absolute;left:10446;top:3164;width:10;height:20" coordorigin="10446,3164" coordsize="10,20">
              <v:shape style="position:absolute;left:10446;top:3164;width:10;height:20" coordorigin="10446,3164" coordsize="10,20" path="m10446,3183l10455,3183,10455,3164,10446,3164,10446,3183xe" filled="true" fillcolor="#000000" stroked="false">
                <v:path arrowok="t"/>
                <v:fill type="solid"/>
              </v:shape>
            </v:group>
            <v:group style="position:absolute;left:10446;top:3183;width:10;height:20" coordorigin="10446,3183" coordsize="10,20">
              <v:shape style="position:absolute;left:10446;top:3183;width:10;height:20" coordorigin="10446,3183" coordsize="10,20" path="m10446,3202l10455,3202,10455,3183,10446,3183,10446,3202xe" filled="true" fillcolor="#000000" stroked="false">
                <v:path arrowok="t"/>
                <v:fill type="solid"/>
              </v:shape>
            </v:group>
            <v:group style="position:absolute;left:10446;top:3202;width:10;height:20" coordorigin="10446,3202" coordsize="10,20">
              <v:shape style="position:absolute;left:10446;top:3202;width:10;height:20" coordorigin="10446,3202" coordsize="10,20" path="m10446,3221l10455,3221,10455,3202,10446,3202,10446,3221xe" filled="true" fillcolor="#000000" stroked="false">
                <v:path arrowok="t"/>
                <v:fill type="solid"/>
              </v:shape>
            </v:group>
            <v:group style="position:absolute;left:10446;top:3221;width:10;height:20" coordorigin="10446,3221" coordsize="10,20">
              <v:shape style="position:absolute;left:10446;top:3221;width:10;height:20" coordorigin="10446,3221" coordsize="10,20" path="m10446,3240l10455,3240,10455,3221,10446,3221,10446,3240xe" filled="true" fillcolor="#000000" stroked="false">
                <v:path arrowok="t"/>
                <v:fill type="solid"/>
              </v:shape>
            </v:group>
            <v:group style="position:absolute;left:10446;top:3240;width:10;height:20" coordorigin="10446,3240" coordsize="10,20">
              <v:shape style="position:absolute;left:10446;top:3240;width:10;height:20" coordorigin="10446,3240" coordsize="10,20" path="m10446,3260l10455,3260,10455,3240,10446,3240,10446,3260xe" filled="true" fillcolor="#000000" stroked="false">
                <v:path arrowok="t"/>
                <v:fill type="solid"/>
              </v:shape>
            </v:group>
            <v:group style="position:absolute;left:10446;top:3260;width:10;height:20" coordorigin="10446,3260" coordsize="10,20">
              <v:shape style="position:absolute;left:10446;top:3260;width:10;height:20" coordorigin="10446,3260" coordsize="10,20" path="m10446,3279l10455,3279,10455,3260,10446,3260,10446,3279xe" filled="true" fillcolor="#000000" stroked="false">
                <v:path arrowok="t"/>
                <v:fill type="solid"/>
              </v:shape>
            </v:group>
            <v:group style="position:absolute;left:10446;top:3279;width:10;height:20" coordorigin="10446,3279" coordsize="10,20">
              <v:shape style="position:absolute;left:10446;top:3279;width:10;height:20" coordorigin="10446,3279" coordsize="10,20" path="m10446,3298l10455,3298,10455,3279,10446,3279,10446,3298xe" filled="true" fillcolor="#000000" stroked="false">
                <v:path arrowok="t"/>
                <v:fill type="solid"/>
              </v:shape>
            </v:group>
            <v:group style="position:absolute;left:10446;top:3298;width:10;height:20" coordorigin="10446,3298" coordsize="10,20">
              <v:shape style="position:absolute;left:10446;top:3298;width:10;height:20" coordorigin="10446,3298" coordsize="10,20" path="m10446,3317l10455,3317,10455,3298,10446,3298,10446,3317xe" filled="true" fillcolor="#000000" stroked="false">
                <v:path arrowok="t"/>
                <v:fill type="solid"/>
              </v:shape>
            </v:group>
            <v:group style="position:absolute;left:10446;top:3317;width:10;height:20" coordorigin="10446,3317" coordsize="10,20">
              <v:shape style="position:absolute;left:10446;top:3317;width:10;height:20" coordorigin="10446,3317" coordsize="10,20" path="m10446,3336l10455,3336,10455,3317,10446,3317,10446,3336xe" filled="true" fillcolor="#000000" stroked="false">
                <v:path arrowok="t"/>
                <v:fill type="solid"/>
              </v:shape>
            </v:group>
            <v:group style="position:absolute;left:10446;top:3336;width:10;height:20" coordorigin="10446,3336" coordsize="10,20">
              <v:shape style="position:absolute;left:10446;top:3336;width:10;height:20" coordorigin="10446,3336" coordsize="10,20" path="m10446,3356l10455,3356,10455,3336,10446,3336,10446,3356xe" filled="true" fillcolor="#000000" stroked="false">
                <v:path arrowok="t"/>
                <v:fill type="solid"/>
              </v:shape>
            </v:group>
            <v:group style="position:absolute;left:10446;top:3363;width:10;height:2" coordorigin="10446,3363" coordsize="10,2">
              <v:shape style="position:absolute;left:10446;top:3363;width:10;height:2" coordorigin="10446,3363" coordsize="10,0" path="m10446,3363l10455,3363e" filled="false" stroked="true" strokeweight=".779999pt" strokecolor="#000000">
                <v:path arrowok="t"/>
              </v:shape>
            </v:group>
            <v:group style="position:absolute;left:12006;top:3125;width:10;height:20" coordorigin="12006,3125" coordsize="10,20">
              <v:shape style="position:absolute;left:12006;top:3125;width:10;height:20" coordorigin="12006,3125" coordsize="10,20" path="m12006,3144l12015,3144,12015,3125,12006,3125,12006,3144xe" filled="true" fillcolor="#000000" stroked="false">
                <v:path arrowok="t"/>
                <v:fill type="solid"/>
              </v:shape>
            </v:group>
            <v:group style="position:absolute;left:12006;top:3144;width:10;height:20" coordorigin="12006,3144" coordsize="10,20">
              <v:shape style="position:absolute;left:12006;top:3144;width:10;height:20" coordorigin="12006,3144" coordsize="10,20" path="m12006,3164l12015,3164,12015,3144,12006,3144,12006,3164xe" filled="true" fillcolor="#000000" stroked="false">
                <v:path arrowok="t"/>
                <v:fill type="solid"/>
              </v:shape>
            </v:group>
            <v:group style="position:absolute;left:12006;top:3164;width:10;height:20" coordorigin="12006,3164" coordsize="10,20">
              <v:shape style="position:absolute;left:12006;top:3164;width:10;height:20" coordorigin="12006,3164" coordsize="10,20" path="m12006,3183l12015,3183,12015,3164,12006,3164,12006,3183xe" filled="true" fillcolor="#000000" stroked="false">
                <v:path arrowok="t"/>
                <v:fill type="solid"/>
              </v:shape>
            </v:group>
            <v:group style="position:absolute;left:12006;top:3183;width:10;height:20" coordorigin="12006,3183" coordsize="10,20">
              <v:shape style="position:absolute;left:12006;top:3183;width:10;height:20" coordorigin="12006,3183" coordsize="10,20" path="m12006,3202l12015,3202,12015,3183,12006,3183,12006,3202xe" filled="true" fillcolor="#000000" stroked="false">
                <v:path arrowok="t"/>
                <v:fill type="solid"/>
              </v:shape>
            </v:group>
            <v:group style="position:absolute;left:12006;top:3202;width:10;height:20" coordorigin="12006,3202" coordsize="10,20">
              <v:shape style="position:absolute;left:12006;top:3202;width:10;height:20" coordorigin="12006,3202" coordsize="10,20" path="m12006,3221l12015,3221,12015,3202,12006,3202,12006,3221xe" filled="true" fillcolor="#000000" stroked="false">
                <v:path arrowok="t"/>
                <v:fill type="solid"/>
              </v:shape>
            </v:group>
            <v:group style="position:absolute;left:12006;top:3221;width:10;height:20" coordorigin="12006,3221" coordsize="10,20">
              <v:shape style="position:absolute;left:12006;top:3221;width:10;height:20" coordorigin="12006,3221" coordsize="10,20" path="m12006,3240l12015,3240,12015,3221,12006,3221,12006,3240xe" filled="true" fillcolor="#000000" stroked="false">
                <v:path arrowok="t"/>
                <v:fill type="solid"/>
              </v:shape>
            </v:group>
            <v:group style="position:absolute;left:12006;top:3240;width:10;height:20" coordorigin="12006,3240" coordsize="10,20">
              <v:shape style="position:absolute;left:12006;top:3240;width:10;height:20" coordorigin="12006,3240" coordsize="10,20" path="m12006,3260l12015,3260,12015,3240,12006,3240,12006,3260xe" filled="true" fillcolor="#000000" stroked="false">
                <v:path arrowok="t"/>
                <v:fill type="solid"/>
              </v:shape>
            </v:group>
            <v:group style="position:absolute;left:12006;top:3260;width:10;height:20" coordorigin="12006,3260" coordsize="10,20">
              <v:shape style="position:absolute;left:12006;top:3260;width:10;height:20" coordorigin="12006,3260" coordsize="10,20" path="m12006,3279l12015,3279,12015,3260,12006,3260,12006,3279xe" filled="true" fillcolor="#000000" stroked="false">
                <v:path arrowok="t"/>
                <v:fill type="solid"/>
              </v:shape>
            </v:group>
            <v:group style="position:absolute;left:12006;top:3279;width:10;height:20" coordorigin="12006,3279" coordsize="10,20">
              <v:shape style="position:absolute;left:12006;top:3279;width:10;height:20" coordorigin="12006,3279" coordsize="10,20" path="m12006,3298l12015,3298,12015,3279,12006,3279,12006,3298xe" filled="true" fillcolor="#000000" stroked="false">
                <v:path arrowok="t"/>
                <v:fill type="solid"/>
              </v:shape>
            </v:group>
            <v:group style="position:absolute;left:12006;top:3298;width:10;height:20" coordorigin="12006,3298" coordsize="10,20">
              <v:shape style="position:absolute;left:12006;top:3298;width:10;height:20" coordorigin="12006,3298" coordsize="10,20" path="m12006,3317l12015,3317,12015,3298,12006,3298,12006,3317xe" filled="true" fillcolor="#000000" stroked="false">
                <v:path arrowok="t"/>
                <v:fill type="solid"/>
              </v:shape>
            </v:group>
            <v:group style="position:absolute;left:12006;top:3317;width:10;height:20" coordorigin="12006,3317" coordsize="10,20">
              <v:shape style="position:absolute;left:12006;top:3317;width:10;height:20" coordorigin="12006,3317" coordsize="10,20" path="m12006,3336l12015,3336,12015,3317,12006,3317,12006,3336xe" filled="true" fillcolor="#000000" stroked="false">
                <v:path arrowok="t"/>
                <v:fill type="solid"/>
              </v:shape>
            </v:group>
            <v:group style="position:absolute;left:12006;top:3336;width:10;height:20" coordorigin="12006,3336" coordsize="10,20">
              <v:shape style="position:absolute;left:12006;top:3336;width:10;height:20" coordorigin="12006,3336" coordsize="10,20" path="m12006,3356l12015,3356,12015,3336,12006,3336,12006,3356xe" filled="true" fillcolor="#000000" stroked="false">
                <v:path arrowok="t"/>
                <v:fill type="solid"/>
              </v:shape>
            </v:group>
            <v:group style="position:absolute;left:12006;top:3363;width:10;height:2" coordorigin="12006,3363" coordsize="10,2">
              <v:shape style="position:absolute;left:12006;top:3363;width:10;height:2" coordorigin="12006,3363" coordsize="10,0" path="m12006,3363l12015,3363e" filled="false" stroked="true" strokeweight=".779999pt" strokecolor="#000000">
                <v:path arrowok="t"/>
              </v:shape>
            </v:group>
            <v:group style="position:absolute;left:13705;top:3125;width:10;height:20" coordorigin="13705,3125" coordsize="10,20">
              <v:shape style="position:absolute;left:13705;top:3125;width:10;height:20" coordorigin="13705,3125" coordsize="10,20" path="m13705,3144l13714,3144,13714,3125,13705,3125,13705,3144xe" filled="true" fillcolor="#000000" stroked="false">
                <v:path arrowok="t"/>
                <v:fill type="solid"/>
              </v:shape>
            </v:group>
            <v:group style="position:absolute;left:13705;top:3144;width:10;height:20" coordorigin="13705,3144" coordsize="10,20">
              <v:shape style="position:absolute;left:13705;top:3144;width:10;height:20" coordorigin="13705,3144" coordsize="10,20" path="m13705,3164l13714,3164,13714,3144,13705,3144,13705,3164xe" filled="true" fillcolor="#000000" stroked="false">
                <v:path arrowok="t"/>
                <v:fill type="solid"/>
              </v:shape>
            </v:group>
            <v:group style="position:absolute;left:13705;top:3164;width:10;height:20" coordorigin="13705,3164" coordsize="10,20">
              <v:shape style="position:absolute;left:13705;top:3164;width:10;height:20" coordorigin="13705,3164" coordsize="10,20" path="m13705,3183l13714,3183,13714,3164,13705,3164,13705,3183xe" filled="true" fillcolor="#000000" stroked="false">
                <v:path arrowok="t"/>
                <v:fill type="solid"/>
              </v:shape>
            </v:group>
            <v:group style="position:absolute;left:13705;top:3183;width:10;height:20" coordorigin="13705,3183" coordsize="10,20">
              <v:shape style="position:absolute;left:13705;top:3183;width:10;height:20" coordorigin="13705,3183" coordsize="10,20" path="m13705,3202l13714,3202,13714,3183,13705,3183,13705,3202xe" filled="true" fillcolor="#000000" stroked="false">
                <v:path arrowok="t"/>
                <v:fill type="solid"/>
              </v:shape>
            </v:group>
            <v:group style="position:absolute;left:13705;top:3202;width:10;height:20" coordorigin="13705,3202" coordsize="10,20">
              <v:shape style="position:absolute;left:13705;top:3202;width:10;height:20" coordorigin="13705,3202" coordsize="10,20" path="m13705,3221l13714,3221,13714,3202,13705,3202,13705,3221xe" filled="true" fillcolor="#000000" stroked="false">
                <v:path arrowok="t"/>
                <v:fill type="solid"/>
              </v:shape>
            </v:group>
            <v:group style="position:absolute;left:13705;top:3221;width:10;height:20" coordorigin="13705,3221" coordsize="10,20">
              <v:shape style="position:absolute;left:13705;top:3221;width:10;height:20" coordorigin="13705,3221" coordsize="10,20" path="m13705,3240l13714,3240,13714,3221,13705,3221,13705,3240xe" filled="true" fillcolor="#000000" stroked="false">
                <v:path arrowok="t"/>
                <v:fill type="solid"/>
              </v:shape>
            </v:group>
            <v:group style="position:absolute;left:13705;top:3240;width:10;height:20" coordorigin="13705,3240" coordsize="10,20">
              <v:shape style="position:absolute;left:13705;top:3240;width:10;height:20" coordorigin="13705,3240" coordsize="10,20" path="m13705,3260l13714,3260,13714,3240,13705,3240,13705,3260xe" filled="true" fillcolor="#000000" stroked="false">
                <v:path arrowok="t"/>
                <v:fill type="solid"/>
              </v:shape>
            </v:group>
            <v:group style="position:absolute;left:13705;top:3260;width:10;height:20" coordorigin="13705,3260" coordsize="10,20">
              <v:shape style="position:absolute;left:13705;top:3260;width:10;height:20" coordorigin="13705,3260" coordsize="10,20" path="m13705,3279l13714,3279,13714,3260,13705,3260,13705,3279xe" filled="true" fillcolor="#000000" stroked="false">
                <v:path arrowok="t"/>
                <v:fill type="solid"/>
              </v:shape>
            </v:group>
            <v:group style="position:absolute;left:13705;top:3279;width:10;height:20" coordorigin="13705,3279" coordsize="10,20">
              <v:shape style="position:absolute;left:13705;top:3279;width:10;height:20" coordorigin="13705,3279" coordsize="10,20" path="m13705,3298l13714,3298,13714,3279,13705,3279,13705,3298xe" filled="true" fillcolor="#000000" stroked="false">
                <v:path arrowok="t"/>
                <v:fill type="solid"/>
              </v:shape>
            </v:group>
            <v:group style="position:absolute;left:13705;top:3298;width:10;height:20" coordorigin="13705,3298" coordsize="10,20">
              <v:shape style="position:absolute;left:13705;top:3298;width:10;height:20" coordorigin="13705,3298" coordsize="10,20" path="m13705,3317l13714,3317,13714,3298,13705,3298,13705,3317xe" filled="true" fillcolor="#000000" stroked="false">
                <v:path arrowok="t"/>
                <v:fill type="solid"/>
              </v:shape>
            </v:group>
            <v:group style="position:absolute;left:13705;top:3317;width:10;height:20" coordorigin="13705,3317" coordsize="10,20">
              <v:shape style="position:absolute;left:13705;top:3317;width:10;height:20" coordorigin="13705,3317" coordsize="10,20" path="m13705,3336l13714,3336,13714,3317,13705,3317,13705,3336xe" filled="true" fillcolor="#000000" stroked="false">
                <v:path arrowok="t"/>
                <v:fill type="solid"/>
              </v:shape>
            </v:group>
            <v:group style="position:absolute;left:13705;top:3336;width:10;height:20" coordorigin="13705,3336" coordsize="10,20">
              <v:shape style="position:absolute;left:13705;top:3336;width:10;height:20" coordorigin="13705,3336" coordsize="10,20" path="m13705,3356l13714,3356,13714,3336,13705,3336,13705,3356xe" filled="true" fillcolor="#000000" stroked="false">
                <v:path arrowok="t"/>
                <v:fill type="solid"/>
              </v:shape>
            </v:group>
            <v:group style="position:absolute;left:13705;top:3363;width:10;height:2" coordorigin="13705,3363" coordsize="10,2">
              <v:shape style="position:absolute;left:13705;top:3363;width:10;height:2" coordorigin="13705,3363" coordsize="10,0" path="m13705,3363l13714,3363e" filled="false" stroked="true" strokeweight=".779999pt" strokecolor="#000000">
                <v:path arrowok="t"/>
              </v:shape>
              <v:shape style="position:absolute;left:1128;top:3279;width:3472;height:102" type="#_x0000_t75" stroked="false">
                <v:imagedata r:id="rId244" o:title=""/>
              </v:shape>
              <v:shape style="position:absolute;left:4576;top:3371;width:625;height:10" type="#_x0000_t75" stroked="false">
                <v:imagedata r:id="rId224" o:title=""/>
              </v:shape>
              <v:shape style="position:absolute;left:5196;top:3371;width:2838;height:10" type="#_x0000_t75" stroked="false">
                <v:imagedata r:id="rId225" o:title=""/>
              </v:shape>
              <v:shape style="position:absolute;left:8030;top:3371;width:717;height:10" type="#_x0000_t75" stroked="false">
                <v:imagedata r:id="rId216" o:title=""/>
              </v:shape>
              <v:shape style="position:absolute;left:8742;top:3371;width:856;height:10" type="#_x0000_t75" stroked="false">
                <v:imagedata r:id="rId217" o:title=""/>
              </v:shape>
              <v:shape style="position:absolute;left:9592;top:3371;width:853;height:10" type="#_x0000_t75" stroked="false">
                <v:imagedata r:id="rId218" o:title=""/>
              </v:shape>
              <v:shape style="position:absolute;left:10441;top:3371;width:1565;height:10" type="#_x0000_t75" stroked="false">
                <v:imagedata r:id="rId219" o:title=""/>
              </v:shape>
              <v:shape style="position:absolute;left:12001;top:3371;width:3412;height:10" type="#_x0000_t75" stroked="false">
                <v:imagedata r:id="rId220" o:title=""/>
              </v:shape>
            </v:group>
            <v:group style="position:absolute;left:3269;top:3381;width:10;height:20" coordorigin="3269,3381" coordsize="10,20">
              <v:shape style="position:absolute;left:3269;top:3381;width:10;height:20" coordorigin="3269,3381" coordsize="10,20" path="m3269,3400l3279,3400,3279,3381,3269,3381,3269,3400xe" filled="true" fillcolor="#000000" stroked="false">
                <v:path arrowok="t"/>
                <v:fill type="solid"/>
              </v:shape>
            </v:group>
            <v:group style="position:absolute;left:3269;top:3400;width:10;height:20" coordorigin="3269,3400" coordsize="10,20">
              <v:shape style="position:absolute;left:3269;top:3400;width:10;height:20" coordorigin="3269,3400" coordsize="10,20" path="m3269,3419l3279,3419,3279,3400,3269,3400,3269,3419xe" filled="true" fillcolor="#000000" stroked="false">
                <v:path arrowok="t"/>
                <v:fill type="solid"/>
              </v:shape>
            </v:group>
            <v:group style="position:absolute;left:3269;top:3419;width:10;height:20" coordorigin="3269,3419" coordsize="10,20">
              <v:shape style="position:absolute;left:3269;top:3419;width:10;height:20" coordorigin="3269,3419" coordsize="10,20" path="m3269,3438l3279,3438,3279,3419,3269,3419,3269,3438xe" filled="true" fillcolor="#000000" stroked="false">
                <v:path arrowok="t"/>
                <v:fill type="solid"/>
              </v:shape>
            </v:group>
            <v:group style="position:absolute;left:3269;top:3438;width:10;height:20" coordorigin="3269,3438" coordsize="10,20">
              <v:shape style="position:absolute;left:3269;top:3438;width:10;height:20" coordorigin="3269,3438" coordsize="10,20" path="m3269,3458l3279,3458,3279,3438,3269,3438,3269,3458xe" filled="true" fillcolor="#000000" stroked="false">
                <v:path arrowok="t"/>
                <v:fill type="solid"/>
              </v:shape>
            </v:group>
            <v:group style="position:absolute;left:3269;top:3458;width:10;height:20" coordorigin="3269,3458" coordsize="10,20">
              <v:shape style="position:absolute;left:3269;top:3458;width:10;height:20" coordorigin="3269,3458" coordsize="10,20" path="m3269,3477l3279,3477,3279,3458,3269,3458,3269,3477xe" filled="true" fillcolor="#000000" stroked="false">
                <v:path arrowok="t"/>
                <v:fill type="solid"/>
              </v:shape>
            </v:group>
            <v:group style="position:absolute;left:3269;top:3477;width:10;height:20" coordorigin="3269,3477" coordsize="10,20">
              <v:shape style="position:absolute;left:3269;top:3477;width:10;height:20" coordorigin="3269,3477" coordsize="10,20" path="m3269,3496l3279,3496,3279,3477,3269,3477,3269,3496xe" filled="true" fillcolor="#000000" stroked="false">
                <v:path arrowok="t"/>
                <v:fill type="solid"/>
              </v:shape>
            </v:group>
            <v:group style="position:absolute;left:3269;top:3496;width:10;height:20" coordorigin="3269,3496" coordsize="10,20">
              <v:shape style="position:absolute;left:3269;top:3496;width:10;height:20" coordorigin="3269,3496" coordsize="10,20" path="m3269,3515l3279,3515,3279,3496,3269,3496,3269,3515xe" filled="true" fillcolor="#000000" stroked="false">
                <v:path arrowok="t"/>
                <v:fill type="solid"/>
              </v:shape>
            </v:group>
            <v:group style="position:absolute;left:3269;top:3515;width:10;height:20" coordorigin="3269,3515" coordsize="10,20">
              <v:shape style="position:absolute;left:3269;top:3515;width:10;height:20" coordorigin="3269,3515" coordsize="10,20" path="m3269,3534l3279,3534,3279,3515,3269,3515,3269,3534xe" filled="true" fillcolor="#000000" stroked="false">
                <v:path arrowok="t"/>
                <v:fill type="solid"/>
              </v:shape>
            </v:group>
            <v:group style="position:absolute;left:3269;top:3534;width:10;height:20" coordorigin="3269,3534" coordsize="10,20">
              <v:shape style="position:absolute;left:3269;top:3534;width:10;height:20" coordorigin="3269,3534" coordsize="10,20" path="m3269,3554l3279,3554,3279,3534,3269,3534,3269,3554xe" filled="true" fillcolor="#000000" stroked="false">
                <v:path arrowok="t"/>
                <v:fill type="solid"/>
              </v:shape>
            </v:group>
            <v:group style="position:absolute;left:3269;top:3554;width:10;height:20" coordorigin="3269,3554" coordsize="10,20">
              <v:shape style="position:absolute;left:3269;top:3554;width:10;height:20" coordorigin="3269,3554" coordsize="10,20" path="m3269,3573l3279,3573,3279,3554,3269,3554,3269,3573xe" filled="true" fillcolor="#000000" stroked="false">
                <v:path arrowok="t"/>
                <v:fill type="solid"/>
              </v:shape>
            </v:group>
            <v:group style="position:absolute;left:3269;top:3573;width:10;height:20" coordorigin="3269,3573" coordsize="10,20">
              <v:shape style="position:absolute;left:3269;top:3573;width:10;height:20" coordorigin="3269,3573" coordsize="10,20" path="m3269,3592l3279,3592,3279,3573,3269,3573,3269,3592xe" filled="true" fillcolor="#000000" stroked="false">
                <v:path arrowok="t"/>
                <v:fill type="solid"/>
              </v:shape>
            </v:group>
            <v:group style="position:absolute;left:3269;top:3592;width:10;height:20" coordorigin="3269,3592" coordsize="10,20">
              <v:shape style="position:absolute;left:3269;top:3592;width:10;height:20" coordorigin="3269,3592" coordsize="10,20" path="m3269,3611l3279,3611,3279,3592,3269,3592,3269,3611xe" filled="true" fillcolor="#000000" stroked="false">
                <v:path arrowok="t"/>
                <v:fill type="solid"/>
              </v:shape>
            </v:group>
            <v:group style="position:absolute;left:3269;top:3618;width:10;height:2" coordorigin="3269,3618" coordsize="10,2">
              <v:shape style="position:absolute;left:3269;top:3618;width:10;height:2" coordorigin="3269,3618" coordsize="10,0" path="m3269,3618l3279,3618e" filled="false" stroked="true" strokeweight=".720001pt" strokecolor="#000000">
                <v:path arrowok="t"/>
              </v:shape>
            </v:group>
            <v:group style="position:absolute;left:4581;top:3381;width:10;height:20" coordorigin="4581,3381" coordsize="10,20">
              <v:shape style="position:absolute;left:4581;top:3381;width:10;height:20" coordorigin="4581,3381" coordsize="10,20" path="m4581,3400l4590,3400,4590,3381,4581,3381,4581,3400xe" filled="true" fillcolor="#000000" stroked="false">
                <v:path arrowok="t"/>
                <v:fill type="solid"/>
              </v:shape>
            </v:group>
            <v:group style="position:absolute;left:4581;top:3400;width:10;height:20" coordorigin="4581,3400" coordsize="10,20">
              <v:shape style="position:absolute;left:4581;top:3400;width:10;height:20" coordorigin="4581,3400" coordsize="10,20" path="m4581,3419l4590,3419,4590,3400,4581,3400,4581,3419xe" filled="true" fillcolor="#000000" stroked="false">
                <v:path arrowok="t"/>
                <v:fill type="solid"/>
              </v:shape>
            </v:group>
            <v:group style="position:absolute;left:4581;top:3419;width:10;height:20" coordorigin="4581,3419" coordsize="10,20">
              <v:shape style="position:absolute;left:4581;top:3419;width:10;height:20" coordorigin="4581,3419" coordsize="10,20" path="m4581,3438l4590,3438,4590,3419,4581,3419,4581,3438xe" filled="true" fillcolor="#000000" stroked="false">
                <v:path arrowok="t"/>
                <v:fill type="solid"/>
              </v:shape>
            </v:group>
            <v:group style="position:absolute;left:4581;top:3438;width:10;height:20" coordorigin="4581,3438" coordsize="10,20">
              <v:shape style="position:absolute;left:4581;top:3438;width:10;height:20" coordorigin="4581,3438" coordsize="10,20" path="m4581,3458l4590,3458,4590,3438,4581,3438,4581,3458xe" filled="true" fillcolor="#000000" stroked="false">
                <v:path arrowok="t"/>
                <v:fill type="solid"/>
              </v:shape>
            </v:group>
            <v:group style="position:absolute;left:4581;top:3458;width:10;height:20" coordorigin="4581,3458" coordsize="10,20">
              <v:shape style="position:absolute;left:4581;top:3458;width:10;height:20" coordorigin="4581,3458" coordsize="10,20" path="m4581,3477l4590,3477,4590,3458,4581,3458,4581,3477xe" filled="true" fillcolor="#000000" stroked="false">
                <v:path arrowok="t"/>
                <v:fill type="solid"/>
              </v:shape>
            </v:group>
            <v:group style="position:absolute;left:4581;top:3477;width:10;height:20" coordorigin="4581,3477" coordsize="10,20">
              <v:shape style="position:absolute;left:4581;top:3477;width:10;height:20" coordorigin="4581,3477" coordsize="10,20" path="m4581,3496l4590,3496,4590,3477,4581,3477,4581,3496xe" filled="true" fillcolor="#000000" stroked="false">
                <v:path arrowok="t"/>
                <v:fill type="solid"/>
              </v:shape>
            </v:group>
            <v:group style="position:absolute;left:4581;top:3496;width:10;height:20" coordorigin="4581,3496" coordsize="10,20">
              <v:shape style="position:absolute;left:4581;top:3496;width:10;height:20" coordorigin="4581,3496" coordsize="10,20" path="m4581,3515l4590,3515,4590,3496,4581,3496,4581,3515xe" filled="true" fillcolor="#000000" stroked="false">
                <v:path arrowok="t"/>
                <v:fill type="solid"/>
              </v:shape>
            </v:group>
            <v:group style="position:absolute;left:4581;top:3515;width:10;height:20" coordorigin="4581,3515" coordsize="10,20">
              <v:shape style="position:absolute;left:4581;top:3515;width:10;height:20" coordorigin="4581,3515" coordsize="10,20" path="m4581,3534l4590,3534,4590,3515,4581,3515,4581,3534xe" filled="true" fillcolor="#000000" stroked="false">
                <v:path arrowok="t"/>
                <v:fill type="solid"/>
              </v:shape>
            </v:group>
            <v:group style="position:absolute;left:5201;top:3381;width:10;height:20" coordorigin="5201,3381" coordsize="10,20">
              <v:shape style="position:absolute;left:5201;top:3381;width:10;height:20" coordorigin="5201,3381" coordsize="10,20" path="m5201,3400l5211,3400,5211,3381,5201,3381,5201,3400xe" filled="true" fillcolor="#000000" stroked="false">
                <v:path arrowok="t"/>
                <v:fill type="solid"/>
              </v:shape>
            </v:group>
            <v:group style="position:absolute;left:5201;top:3400;width:10;height:20" coordorigin="5201,3400" coordsize="10,20">
              <v:shape style="position:absolute;left:5201;top:3400;width:10;height:20" coordorigin="5201,3400" coordsize="10,20" path="m5201,3419l5211,3419,5211,3400,5201,3400,5201,3419xe" filled="true" fillcolor="#000000" stroked="false">
                <v:path arrowok="t"/>
                <v:fill type="solid"/>
              </v:shape>
            </v:group>
            <v:group style="position:absolute;left:5201;top:3419;width:10;height:20" coordorigin="5201,3419" coordsize="10,20">
              <v:shape style="position:absolute;left:5201;top:3419;width:10;height:20" coordorigin="5201,3419" coordsize="10,20" path="m5201,3438l5211,3438,5211,3419,5201,3419,5201,3438xe" filled="true" fillcolor="#000000" stroked="false">
                <v:path arrowok="t"/>
                <v:fill type="solid"/>
              </v:shape>
            </v:group>
            <v:group style="position:absolute;left:5201;top:3438;width:10;height:20" coordorigin="5201,3438" coordsize="10,20">
              <v:shape style="position:absolute;left:5201;top:3438;width:10;height:20" coordorigin="5201,3438" coordsize="10,20" path="m5201,3458l5211,3458,5211,3438,5201,3438,5201,3458xe" filled="true" fillcolor="#000000" stroked="false">
                <v:path arrowok="t"/>
                <v:fill type="solid"/>
              </v:shape>
            </v:group>
            <v:group style="position:absolute;left:5201;top:3458;width:10;height:20" coordorigin="5201,3458" coordsize="10,20">
              <v:shape style="position:absolute;left:5201;top:3458;width:10;height:20" coordorigin="5201,3458" coordsize="10,20" path="m5201,3477l5211,3477,5211,3458,5201,3458,5201,3477xe" filled="true" fillcolor="#000000" stroked="false">
                <v:path arrowok="t"/>
                <v:fill type="solid"/>
              </v:shape>
            </v:group>
            <v:group style="position:absolute;left:5201;top:3477;width:10;height:20" coordorigin="5201,3477" coordsize="10,20">
              <v:shape style="position:absolute;left:5201;top:3477;width:10;height:20" coordorigin="5201,3477" coordsize="10,20" path="m5201,3496l5211,3496,5211,3477,5201,3477,5201,3496xe" filled="true" fillcolor="#000000" stroked="false">
                <v:path arrowok="t"/>
                <v:fill type="solid"/>
              </v:shape>
            </v:group>
            <v:group style="position:absolute;left:5201;top:3496;width:10;height:20" coordorigin="5201,3496" coordsize="10,20">
              <v:shape style="position:absolute;left:5201;top:3496;width:10;height:20" coordorigin="5201,3496" coordsize="10,20" path="m5201,3515l5211,3515,5211,3496,5201,3496,5201,3515xe" filled="true" fillcolor="#000000" stroked="false">
                <v:path arrowok="t"/>
                <v:fill type="solid"/>
              </v:shape>
            </v:group>
            <v:group style="position:absolute;left:5201;top:3515;width:10;height:20" coordorigin="5201,3515" coordsize="10,20">
              <v:shape style="position:absolute;left:5201;top:3515;width:10;height:20" coordorigin="5201,3515" coordsize="10,20" path="m5201,3534l5211,3534,5211,3515,5201,3515,5201,3534xe" filled="true" fillcolor="#000000" stroked="false">
                <v:path arrowok="t"/>
                <v:fill type="solid"/>
              </v:shape>
            </v:group>
            <v:group style="position:absolute;left:5201;top:3534;width:10;height:20" coordorigin="5201,3534" coordsize="10,20">
              <v:shape style="position:absolute;left:5201;top:3534;width:10;height:20" coordorigin="5201,3534" coordsize="10,20" path="m5201,3554l5211,3554,5211,3534,5201,3534,5201,3554xe" filled="true" fillcolor="#000000" stroked="false">
                <v:path arrowok="t"/>
                <v:fill type="solid"/>
              </v:shape>
            </v:group>
            <v:group style="position:absolute;left:5201;top:3554;width:10;height:20" coordorigin="5201,3554" coordsize="10,20">
              <v:shape style="position:absolute;left:5201;top:3554;width:10;height:20" coordorigin="5201,3554" coordsize="10,20" path="m5201,3573l5211,3573,5211,3554,5201,3554,5201,3573xe" filled="true" fillcolor="#000000" stroked="false">
                <v:path arrowok="t"/>
                <v:fill type="solid"/>
              </v:shape>
            </v:group>
            <v:group style="position:absolute;left:5201;top:3573;width:10;height:20" coordorigin="5201,3573" coordsize="10,20">
              <v:shape style="position:absolute;left:5201;top:3573;width:10;height:20" coordorigin="5201,3573" coordsize="10,20" path="m5201,3592l5211,3592,5211,3573,5201,3573,5201,3592xe" filled="true" fillcolor="#000000" stroked="false">
                <v:path arrowok="t"/>
                <v:fill type="solid"/>
              </v:shape>
            </v:group>
            <v:group style="position:absolute;left:5201;top:3592;width:10;height:20" coordorigin="5201,3592" coordsize="10,20">
              <v:shape style="position:absolute;left:5201;top:3592;width:10;height:20" coordorigin="5201,3592" coordsize="10,20" path="m5201,3611l5211,3611,5211,3592,5201,3592,5201,3611xe" filled="true" fillcolor="#000000" stroked="false">
                <v:path arrowok="t"/>
                <v:fill type="solid"/>
              </v:shape>
            </v:group>
            <v:group style="position:absolute;left:5201;top:3618;width:10;height:2" coordorigin="5201,3618" coordsize="10,2">
              <v:shape style="position:absolute;left:5201;top:3618;width:10;height:2" coordorigin="5201,3618" coordsize="10,0" path="m5201,3618l5211,3618e" filled="false" stroked="true" strokeweight=".720001pt" strokecolor="#000000">
                <v:path arrowok="t"/>
              </v:shape>
            </v:group>
            <v:group style="position:absolute;left:5909;top:3381;width:10;height:20" coordorigin="5909,3381" coordsize="10,20">
              <v:shape style="position:absolute;left:5909;top:3381;width:10;height:20" coordorigin="5909,3381" coordsize="10,20" path="m5909,3400l5919,3400,5919,3381,5909,3381,5909,3400xe" filled="true" fillcolor="#000000" stroked="false">
                <v:path arrowok="t"/>
                <v:fill type="solid"/>
              </v:shape>
            </v:group>
            <v:group style="position:absolute;left:5909;top:3400;width:10;height:20" coordorigin="5909,3400" coordsize="10,20">
              <v:shape style="position:absolute;left:5909;top:3400;width:10;height:20" coordorigin="5909,3400" coordsize="10,20" path="m5909,3419l5919,3419,5919,3400,5909,3400,5909,3419xe" filled="true" fillcolor="#000000" stroked="false">
                <v:path arrowok="t"/>
                <v:fill type="solid"/>
              </v:shape>
            </v:group>
            <v:group style="position:absolute;left:5909;top:3419;width:10;height:20" coordorigin="5909,3419" coordsize="10,20">
              <v:shape style="position:absolute;left:5909;top:3419;width:10;height:20" coordorigin="5909,3419" coordsize="10,20" path="m5909,3438l5919,3438,5919,3419,5909,3419,5909,3438xe" filled="true" fillcolor="#000000" stroked="false">
                <v:path arrowok="t"/>
                <v:fill type="solid"/>
              </v:shape>
            </v:group>
            <v:group style="position:absolute;left:5909;top:3438;width:10;height:20" coordorigin="5909,3438" coordsize="10,20">
              <v:shape style="position:absolute;left:5909;top:3438;width:10;height:20" coordorigin="5909,3438" coordsize="10,20" path="m5909,3458l5919,3458,5919,3438,5909,3438,5909,3458xe" filled="true" fillcolor="#000000" stroked="false">
                <v:path arrowok="t"/>
                <v:fill type="solid"/>
              </v:shape>
            </v:group>
            <v:group style="position:absolute;left:5909;top:3458;width:10;height:20" coordorigin="5909,3458" coordsize="10,20">
              <v:shape style="position:absolute;left:5909;top:3458;width:10;height:20" coordorigin="5909,3458" coordsize="10,20" path="m5909,3477l5919,3477,5919,3458,5909,3458,5909,3477xe" filled="true" fillcolor="#000000" stroked="false">
                <v:path arrowok="t"/>
                <v:fill type="solid"/>
              </v:shape>
            </v:group>
            <v:group style="position:absolute;left:5909;top:3477;width:10;height:20" coordorigin="5909,3477" coordsize="10,20">
              <v:shape style="position:absolute;left:5909;top:3477;width:10;height:20" coordorigin="5909,3477" coordsize="10,20" path="m5909,3496l5919,3496,5919,3477,5909,3477,5909,3496xe" filled="true" fillcolor="#000000" stroked="false">
                <v:path arrowok="t"/>
                <v:fill type="solid"/>
              </v:shape>
            </v:group>
            <v:group style="position:absolute;left:5909;top:3496;width:10;height:20" coordorigin="5909,3496" coordsize="10,20">
              <v:shape style="position:absolute;left:5909;top:3496;width:10;height:20" coordorigin="5909,3496" coordsize="10,20" path="m5909,3515l5919,3515,5919,3496,5909,3496,5909,3515xe" filled="true" fillcolor="#000000" stroked="false">
                <v:path arrowok="t"/>
                <v:fill type="solid"/>
              </v:shape>
            </v:group>
            <v:group style="position:absolute;left:5909;top:3515;width:10;height:20" coordorigin="5909,3515" coordsize="10,20">
              <v:shape style="position:absolute;left:5909;top:3515;width:10;height:20" coordorigin="5909,3515" coordsize="10,20" path="m5909,3534l5919,3534,5919,3515,5909,3515,5909,3534xe" filled="true" fillcolor="#000000" stroked="false">
                <v:path arrowok="t"/>
                <v:fill type="solid"/>
              </v:shape>
            </v:group>
            <v:group style="position:absolute;left:5909;top:3534;width:10;height:20" coordorigin="5909,3534" coordsize="10,20">
              <v:shape style="position:absolute;left:5909;top:3534;width:10;height:20" coordorigin="5909,3534" coordsize="10,20" path="m5909,3554l5919,3554,5919,3534,5909,3534,5909,3554xe" filled="true" fillcolor="#000000" stroked="false">
                <v:path arrowok="t"/>
                <v:fill type="solid"/>
              </v:shape>
            </v:group>
            <v:group style="position:absolute;left:5909;top:3554;width:10;height:20" coordorigin="5909,3554" coordsize="10,20">
              <v:shape style="position:absolute;left:5909;top:3554;width:10;height:20" coordorigin="5909,3554" coordsize="10,20" path="m5909,3573l5919,3573,5919,3554,5909,3554,5909,3573xe" filled="true" fillcolor="#000000" stroked="false">
                <v:path arrowok="t"/>
                <v:fill type="solid"/>
              </v:shape>
            </v:group>
            <v:group style="position:absolute;left:5909;top:3573;width:10;height:20" coordorigin="5909,3573" coordsize="10,20">
              <v:shape style="position:absolute;left:5909;top:3573;width:10;height:20" coordorigin="5909,3573" coordsize="10,20" path="m5909,3592l5919,3592,5919,3573,5909,3573,5909,3592xe" filled="true" fillcolor="#000000" stroked="false">
                <v:path arrowok="t"/>
                <v:fill type="solid"/>
              </v:shape>
            </v:group>
            <v:group style="position:absolute;left:5909;top:3592;width:10;height:20" coordorigin="5909,3592" coordsize="10,20">
              <v:shape style="position:absolute;left:5909;top:3592;width:10;height:20" coordorigin="5909,3592" coordsize="10,20" path="m5909,3611l5919,3611,5919,3592,5909,3592,5909,3611xe" filled="true" fillcolor="#000000" stroked="false">
                <v:path arrowok="t"/>
                <v:fill type="solid"/>
              </v:shape>
            </v:group>
            <v:group style="position:absolute;left:5909;top:3618;width:10;height:2" coordorigin="5909,3618" coordsize="10,2">
              <v:shape style="position:absolute;left:5909;top:3618;width:10;height:2" coordorigin="5909,3618" coordsize="10,0" path="m5909,3618l5919,3618e" filled="false" stroked="true" strokeweight=".720001pt" strokecolor="#000000">
                <v:path arrowok="t"/>
              </v:shape>
            </v:group>
            <v:group style="position:absolute;left:6478;top:3381;width:10;height:20" coordorigin="6478,3381" coordsize="10,20">
              <v:shape style="position:absolute;left:6478;top:3381;width:10;height:20" coordorigin="6478,3381" coordsize="10,20" path="m6478,3400l6488,3400,6488,3381,6478,3381,6478,3400xe" filled="true" fillcolor="#000000" stroked="false">
                <v:path arrowok="t"/>
                <v:fill type="solid"/>
              </v:shape>
            </v:group>
            <v:group style="position:absolute;left:6478;top:3400;width:10;height:20" coordorigin="6478,3400" coordsize="10,20">
              <v:shape style="position:absolute;left:6478;top:3400;width:10;height:20" coordorigin="6478,3400" coordsize="10,20" path="m6478,3419l6488,3419,6488,3400,6478,3400,6478,3419xe" filled="true" fillcolor="#000000" stroked="false">
                <v:path arrowok="t"/>
                <v:fill type="solid"/>
              </v:shape>
            </v:group>
            <v:group style="position:absolute;left:6478;top:3419;width:10;height:20" coordorigin="6478,3419" coordsize="10,20">
              <v:shape style="position:absolute;left:6478;top:3419;width:10;height:20" coordorigin="6478,3419" coordsize="10,20" path="m6478,3438l6488,3438,6488,3419,6478,3419,6478,3438xe" filled="true" fillcolor="#000000" stroked="false">
                <v:path arrowok="t"/>
                <v:fill type="solid"/>
              </v:shape>
            </v:group>
            <v:group style="position:absolute;left:6478;top:3438;width:10;height:20" coordorigin="6478,3438" coordsize="10,20">
              <v:shape style="position:absolute;left:6478;top:3438;width:10;height:20" coordorigin="6478,3438" coordsize="10,20" path="m6478,3458l6488,3458,6488,3438,6478,3438,6478,3458xe" filled="true" fillcolor="#000000" stroked="false">
                <v:path arrowok="t"/>
                <v:fill type="solid"/>
              </v:shape>
            </v:group>
            <v:group style="position:absolute;left:6478;top:3458;width:10;height:20" coordorigin="6478,3458" coordsize="10,20">
              <v:shape style="position:absolute;left:6478;top:3458;width:10;height:20" coordorigin="6478,3458" coordsize="10,20" path="m6478,3477l6488,3477,6488,3458,6478,3458,6478,3477xe" filled="true" fillcolor="#000000" stroked="false">
                <v:path arrowok="t"/>
                <v:fill type="solid"/>
              </v:shape>
            </v:group>
            <v:group style="position:absolute;left:6478;top:3477;width:10;height:20" coordorigin="6478,3477" coordsize="10,20">
              <v:shape style="position:absolute;left:6478;top:3477;width:10;height:20" coordorigin="6478,3477" coordsize="10,20" path="m6478,3496l6488,3496,6488,3477,6478,3477,6478,3496xe" filled="true" fillcolor="#000000" stroked="false">
                <v:path arrowok="t"/>
                <v:fill type="solid"/>
              </v:shape>
            </v:group>
            <v:group style="position:absolute;left:6478;top:3496;width:10;height:20" coordorigin="6478,3496" coordsize="10,20">
              <v:shape style="position:absolute;left:6478;top:3496;width:10;height:20" coordorigin="6478,3496" coordsize="10,20" path="m6478,3515l6488,3515,6488,3496,6478,3496,6478,3515xe" filled="true" fillcolor="#000000" stroked="false">
                <v:path arrowok="t"/>
                <v:fill type="solid"/>
              </v:shape>
            </v:group>
            <v:group style="position:absolute;left:6478;top:3515;width:10;height:20" coordorigin="6478,3515" coordsize="10,20">
              <v:shape style="position:absolute;left:6478;top:3515;width:10;height:20" coordorigin="6478,3515" coordsize="10,20" path="m6478,3534l6488,3534,6488,3515,6478,3515,6478,3534xe" filled="true" fillcolor="#000000" stroked="false">
                <v:path arrowok="t"/>
                <v:fill type="solid"/>
              </v:shape>
            </v:group>
            <v:group style="position:absolute;left:6478;top:3534;width:10;height:20" coordorigin="6478,3534" coordsize="10,20">
              <v:shape style="position:absolute;left:6478;top:3534;width:10;height:20" coordorigin="6478,3534" coordsize="10,20" path="m6478,3554l6488,3554,6488,3534,6478,3534,6478,3554xe" filled="true" fillcolor="#000000" stroked="false">
                <v:path arrowok="t"/>
                <v:fill type="solid"/>
              </v:shape>
            </v:group>
            <v:group style="position:absolute;left:6478;top:3554;width:10;height:20" coordorigin="6478,3554" coordsize="10,20">
              <v:shape style="position:absolute;left:6478;top:3554;width:10;height:20" coordorigin="6478,3554" coordsize="10,20" path="m6478,3573l6488,3573,6488,3554,6478,3554,6478,3573xe" filled="true" fillcolor="#000000" stroked="false">
                <v:path arrowok="t"/>
                <v:fill type="solid"/>
              </v:shape>
            </v:group>
            <v:group style="position:absolute;left:6478;top:3573;width:10;height:20" coordorigin="6478,3573" coordsize="10,20">
              <v:shape style="position:absolute;left:6478;top:3573;width:10;height:20" coordorigin="6478,3573" coordsize="10,20" path="m6478,3592l6488,3592,6488,3573,6478,3573,6478,3592xe" filled="true" fillcolor="#000000" stroked="false">
                <v:path arrowok="t"/>
                <v:fill type="solid"/>
              </v:shape>
            </v:group>
            <v:group style="position:absolute;left:6478;top:3592;width:10;height:20" coordorigin="6478,3592" coordsize="10,20">
              <v:shape style="position:absolute;left:6478;top:3592;width:10;height:20" coordorigin="6478,3592" coordsize="10,20" path="m6478,3611l6488,3611,6488,3592,6478,3592,6478,3611xe" filled="true" fillcolor="#000000" stroked="false">
                <v:path arrowok="t"/>
                <v:fill type="solid"/>
              </v:shape>
            </v:group>
            <v:group style="position:absolute;left:6478;top:3618;width:10;height:2" coordorigin="6478,3618" coordsize="10,2">
              <v:shape style="position:absolute;left:6478;top:3618;width:10;height:2" coordorigin="6478,3618" coordsize="10,0" path="m6478,3618l6488,3618e" filled="false" stroked="true" strokeweight=".720001pt" strokecolor="#000000">
                <v:path arrowok="t"/>
              </v:shape>
            </v:group>
            <v:group style="position:absolute;left:8034;top:3381;width:10;height:20" coordorigin="8034,3381" coordsize="10,20">
              <v:shape style="position:absolute;left:8034;top:3381;width:10;height:20" coordorigin="8034,3381" coordsize="10,20" path="m8034,3400l8044,3400,8044,3381,8034,3381,8034,3400xe" filled="true" fillcolor="#000000" stroked="false">
                <v:path arrowok="t"/>
                <v:fill type="solid"/>
              </v:shape>
            </v:group>
            <v:group style="position:absolute;left:8034;top:3400;width:10;height:20" coordorigin="8034,3400" coordsize="10,20">
              <v:shape style="position:absolute;left:8034;top:3400;width:10;height:20" coordorigin="8034,3400" coordsize="10,20" path="m8034,3419l8044,3419,8044,3400,8034,3400,8034,3419xe" filled="true" fillcolor="#000000" stroked="false">
                <v:path arrowok="t"/>
                <v:fill type="solid"/>
              </v:shape>
            </v:group>
            <v:group style="position:absolute;left:8034;top:3419;width:10;height:20" coordorigin="8034,3419" coordsize="10,20">
              <v:shape style="position:absolute;left:8034;top:3419;width:10;height:20" coordorigin="8034,3419" coordsize="10,20" path="m8034,3438l8044,3438,8044,3419,8034,3419,8034,3438xe" filled="true" fillcolor="#000000" stroked="false">
                <v:path arrowok="t"/>
                <v:fill type="solid"/>
              </v:shape>
            </v:group>
            <v:group style="position:absolute;left:8034;top:3438;width:10;height:20" coordorigin="8034,3438" coordsize="10,20">
              <v:shape style="position:absolute;left:8034;top:3438;width:10;height:20" coordorigin="8034,3438" coordsize="10,20" path="m8034,3458l8044,3458,8044,3438,8034,3438,8034,3458xe" filled="true" fillcolor="#000000" stroked="false">
                <v:path arrowok="t"/>
                <v:fill type="solid"/>
              </v:shape>
            </v:group>
            <v:group style="position:absolute;left:8034;top:3458;width:10;height:20" coordorigin="8034,3458" coordsize="10,20">
              <v:shape style="position:absolute;left:8034;top:3458;width:10;height:20" coordorigin="8034,3458" coordsize="10,20" path="m8034,3477l8044,3477,8044,3458,8034,3458,8034,3477xe" filled="true" fillcolor="#000000" stroked="false">
                <v:path arrowok="t"/>
                <v:fill type="solid"/>
              </v:shape>
            </v:group>
            <v:group style="position:absolute;left:8034;top:3477;width:10;height:20" coordorigin="8034,3477" coordsize="10,20">
              <v:shape style="position:absolute;left:8034;top:3477;width:10;height:20" coordorigin="8034,3477" coordsize="10,20" path="m8034,3496l8044,3496,8044,3477,8034,3477,8034,3496xe" filled="true" fillcolor="#000000" stroked="false">
                <v:path arrowok="t"/>
                <v:fill type="solid"/>
              </v:shape>
            </v:group>
            <v:group style="position:absolute;left:8034;top:3496;width:10;height:20" coordorigin="8034,3496" coordsize="10,20">
              <v:shape style="position:absolute;left:8034;top:3496;width:10;height:20" coordorigin="8034,3496" coordsize="10,20" path="m8034,3515l8044,3515,8044,3496,8034,3496,8034,3515xe" filled="true" fillcolor="#000000" stroked="false">
                <v:path arrowok="t"/>
                <v:fill type="solid"/>
              </v:shape>
            </v:group>
            <v:group style="position:absolute;left:8034;top:3515;width:10;height:20" coordorigin="8034,3515" coordsize="10,20">
              <v:shape style="position:absolute;left:8034;top:3515;width:10;height:20" coordorigin="8034,3515" coordsize="10,20" path="m8034,3534l8044,3534,8044,3515,8034,3515,8034,3534xe" filled="true" fillcolor="#000000" stroked="false">
                <v:path arrowok="t"/>
                <v:fill type="solid"/>
              </v:shape>
            </v:group>
            <v:group style="position:absolute;left:8034;top:3534;width:10;height:20" coordorigin="8034,3534" coordsize="10,20">
              <v:shape style="position:absolute;left:8034;top:3534;width:10;height:20" coordorigin="8034,3534" coordsize="10,20" path="m8034,3554l8044,3554,8044,3534,8034,3534,8034,3554xe" filled="true" fillcolor="#000000" stroked="false">
                <v:path arrowok="t"/>
                <v:fill type="solid"/>
              </v:shape>
            </v:group>
            <v:group style="position:absolute;left:8034;top:3554;width:10;height:20" coordorigin="8034,3554" coordsize="10,20">
              <v:shape style="position:absolute;left:8034;top:3554;width:10;height:20" coordorigin="8034,3554" coordsize="10,20" path="m8034,3573l8044,3573,8044,3554,8034,3554,8034,3573xe" filled="true" fillcolor="#000000" stroked="false">
                <v:path arrowok="t"/>
                <v:fill type="solid"/>
              </v:shape>
            </v:group>
            <v:group style="position:absolute;left:8034;top:3573;width:10;height:20" coordorigin="8034,3573" coordsize="10,20">
              <v:shape style="position:absolute;left:8034;top:3573;width:10;height:20" coordorigin="8034,3573" coordsize="10,20" path="m8034,3592l8044,3592,8044,3573,8034,3573,8034,3592xe" filled="true" fillcolor="#000000" stroked="false">
                <v:path arrowok="t"/>
                <v:fill type="solid"/>
              </v:shape>
            </v:group>
            <v:group style="position:absolute;left:8034;top:3592;width:10;height:20" coordorigin="8034,3592" coordsize="10,20">
              <v:shape style="position:absolute;left:8034;top:3592;width:10;height:20" coordorigin="8034,3592" coordsize="10,20" path="m8034,3611l8044,3611,8044,3592,8034,3592,8034,3611xe" filled="true" fillcolor="#000000" stroked="false">
                <v:path arrowok="t"/>
                <v:fill type="solid"/>
              </v:shape>
            </v:group>
            <v:group style="position:absolute;left:8034;top:3618;width:10;height:2" coordorigin="8034,3618" coordsize="10,2">
              <v:shape style="position:absolute;left:8034;top:3618;width:10;height:2" coordorigin="8034,3618" coordsize="10,0" path="m8034,3618l8044,3618e" filled="false" stroked="true" strokeweight=".720001pt" strokecolor="#000000">
                <v:path arrowok="t"/>
              </v:shape>
            </v:group>
            <v:group style="position:absolute;left:8746;top:3381;width:10;height:20" coordorigin="8746,3381" coordsize="10,20">
              <v:shape style="position:absolute;left:8746;top:3381;width:10;height:20" coordorigin="8746,3381" coordsize="10,20" path="m8746,3400l8756,3400,8756,3381,8746,3381,8746,3400xe" filled="true" fillcolor="#000000" stroked="false">
                <v:path arrowok="t"/>
                <v:fill type="solid"/>
              </v:shape>
            </v:group>
            <v:group style="position:absolute;left:8746;top:3400;width:10;height:20" coordorigin="8746,3400" coordsize="10,20">
              <v:shape style="position:absolute;left:8746;top:3400;width:10;height:20" coordorigin="8746,3400" coordsize="10,20" path="m8746,3419l8756,3419,8756,3400,8746,3400,8746,3419xe" filled="true" fillcolor="#000000" stroked="false">
                <v:path arrowok="t"/>
                <v:fill type="solid"/>
              </v:shape>
            </v:group>
            <v:group style="position:absolute;left:8746;top:3419;width:10;height:20" coordorigin="8746,3419" coordsize="10,20">
              <v:shape style="position:absolute;left:8746;top:3419;width:10;height:20" coordorigin="8746,3419" coordsize="10,20" path="m8746,3438l8756,3438,8756,3419,8746,3419,8746,3438xe" filled="true" fillcolor="#000000" stroked="false">
                <v:path arrowok="t"/>
                <v:fill type="solid"/>
              </v:shape>
            </v:group>
            <v:group style="position:absolute;left:8746;top:3438;width:10;height:20" coordorigin="8746,3438" coordsize="10,20">
              <v:shape style="position:absolute;left:8746;top:3438;width:10;height:20" coordorigin="8746,3438" coordsize="10,20" path="m8746,3458l8756,3458,8756,3438,8746,3438,8746,3458xe" filled="true" fillcolor="#000000" stroked="false">
                <v:path arrowok="t"/>
                <v:fill type="solid"/>
              </v:shape>
            </v:group>
            <v:group style="position:absolute;left:8746;top:3458;width:10;height:20" coordorigin="8746,3458" coordsize="10,20">
              <v:shape style="position:absolute;left:8746;top:3458;width:10;height:20" coordorigin="8746,3458" coordsize="10,20" path="m8746,3477l8756,3477,8756,3458,8746,3458,8746,3477xe" filled="true" fillcolor="#000000" stroked="false">
                <v:path arrowok="t"/>
                <v:fill type="solid"/>
              </v:shape>
            </v:group>
            <v:group style="position:absolute;left:8746;top:3477;width:10;height:20" coordorigin="8746,3477" coordsize="10,20">
              <v:shape style="position:absolute;left:8746;top:3477;width:10;height:20" coordorigin="8746,3477" coordsize="10,20" path="m8746,3496l8756,3496,8756,3477,8746,3477,8746,3496xe" filled="true" fillcolor="#000000" stroked="false">
                <v:path arrowok="t"/>
                <v:fill type="solid"/>
              </v:shape>
            </v:group>
            <v:group style="position:absolute;left:8746;top:3496;width:10;height:20" coordorigin="8746,3496" coordsize="10,20">
              <v:shape style="position:absolute;left:8746;top:3496;width:10;height:20" coordorigin="8746,3496" coordsize="10,20" path="m8746,3515l8756,3515,8756,3496,8746,3496,8746,3515xe" filled="true" fillcolor="#000000" stroked="false">
                <v:path arrowok="t"/>
                <v:fill type="solid"/>
              </v:shape>
            </v:group>
            <v:group style="position:absolute;left:8746;top:3515;width:10;height:20" coordorigin="8746,3515" coordsize="10,20">
              <v:shape style="position:absolute;left:8746;top:3515;width:10;height:20" coordorigin="8746,3515" coordsize="10,20" path="m8746,3534l8756,3534,8756,3515,8746,3515,8746,3534xe" filled="true" fillcolor="#000000" stroked="false">
                <v:path arrowok="t"/>
                <v:fill type="solid"/>
              </v:shape>
            </v:group>
            <v:group style="position:absolute;left:8746;top:3534;width:10;height:20" coordorigin="8746,3534" coordsize="10,20">
              <v:shape style="position:absolute;left:8746;top:3534;width:10;height:20" coordorigin="8746,3534" coordsize="10,20" path="m8746,3554l8756,3554,8756,3534,8746,3534,8746,3554xe" filled="true" fillcolor="#000000" stroked="false">
                <v:path arrowok="t"/>
                <v:fill type="solid"/>
              </v:shape>
            </v:group>
            <v:group style="position:absolute;left:8746;top:3554;width:10;height:20" coordorigin="8746,3554" coordsize="10,20">
              <v:shape style="position:absolute;left:8746;top:3554;width:10;height:20" coordorigin="8746,3554" coordsize="10,20" path="m8746,3573l8756,3573,8756,3554,8746,3554,8746,3573xe" filled="true" fillcolor="#000000" stroked="false">
                <v:path arrowok="t"/>
                <v:fill type="solid"/>
              </v:shape>
            </v:group>
            <v:group style="position:absolute;left:8746;top:3573;width:10;height:20" coordorigin="8746,3573" coordsize="10,20">
              <v:shape style="position:absolute;left:8746;top:3573;width:10;height:20" coordorigin="8746,3573" coordsize="10,20" path="m8746,3592l8756,3592,8756,3573,8746,3573,8746,3592xe" filled="true" fillcolor="#000000" stroked="false">
                <v:path arrowok="t"/>
                <v:fill type="solid"/>
              </v:shape>
            </v:group>
            <v:group style="position:absolute;left:8746;top:3592;width:10;height:20" coordorigin="8746,3592" coordsize="10,20">
              <v:shape style="position:absolute;left:8746;top:3592;width:10;height:20" coordorigin="8746,3592" coordsize="10,20" path="m8746,3611l8756,3611,8756,3592,8746,3592,8746,3611xe" filled="true" fillcolor="#000000" stroked="false">
                <v:path arrowok="t"/>
                <v:fill type="solid"/>
              </v:shape>
            </v:group>
            <v:group style="position:absolute;left:8746;top:3618;width:10;height:2" coordorigin="8746,3618" coordsize="10,2">
              <v:shape style="position:absolute;left:8746;top:3618;width:10;height:2" coordorigin="8746,3618" coordsize="10,0" path="m8746,3618l8756,3618e" filled="false" stroked="true" strokeweight=".720001pt" strokecolor="#000000">
                <v:path arrowok="t"/>
              </v:shape>
            </v:group>
            <v:group style="position:absolute;left:9597;top:3381;width:10;height:20" coordorigin="9597,3381" coordsize="10,20">
              <v:shape style="position:absolute;left:9597;top:3381;width:10;height:20" coordorigin="9597,3381" coordsize="10,20" path="m9597,3400l9607,3400,9607,3381,9597,3381,9597,3400xe" filled="true" fillcolor="#000000" stroked="false">
                <v:path arrowok="t"/>
                <v:fill type="solid"/>
              </v:shape>
            </v:group>
            <v:group style="position:absolute;left:9597;top:3400;width:10;height:20" coordorigin="9597,3400" coordsize="10,20">
              <v:shape style="position:absolute;left:9597;top:3400;width:10;height:20" coordorigin="9597,3400" coordsize="10,20" path="m9597,3419l9607,3419,9607,3400,9597,3400,9597,3419xe" filled="true" fillcolor="#000000" stroked="false">
                <v:path arrowok="t"/>
                <v:fill type="solid"/>
              </v:shape>
            </v:group>
            <v:group style="position:absolute;left:9597;top:3419;width:10;height:20" coordorigin="9597,3419" coordsize="10,20">
              <v:shape style="position:absolute;left:9597;top:3419;width:10;height:20" coordorigin="9597,3419" coordsize="10,20" path="m9597,3438l9607,3438,9607,3419,9597,3419,9597,3438xe" filled="true" fillcolor="#000000" stroked="false">
                <v:path arrowok="t"/>
                <v:fill type="solid"/>
              </v:shape>
            </v:group>
            <v:group style="position:absolute;left:9597;top:3438;width:10;height:20" coordorigin="9597,3438" coordsize="10,20">
              <v:shape style="position:absolute;left:9597;top:3438;width:10;height:20" coordorigin="9597,3438" coordsize="10,20" path="m9597,3458l9607,3458,9607,3438,9597,3438,9597,3458xe" filled="true" fillcolor="#000000" stroked="false">
                <v:path arrowok="t"/>
                <v:fill type="solid"/>
              </v:shape>
            </v:group>
            <v:group style="position:absolute;left:9597;top:3458;width:10;height:20" coordorigin="9597,3458" coordsize="10,20">
              <v:shape style="position:absolute;left:9597;top:3458;width:10;height:20" coordorigin="9597,3458" coordsize="10,20" path="m9597,3477l9607,3477,9607,3458,9597,3458,9597,3477xe" filled="true" fillcolor="#000000" stroked="false">
                <v:path arrowok="t"/>
                <v:fill type="solid"/>
              </v:shape>
            </v:group>
            <v:group style="position:absolute;left:9597;top:3477;width:10;height:20" coordorigin="9597,3477" coordsize="10,20">
              <v:shape style="position:absolute;left:9597;top:3477;width:10;height:20" coordorigin="9597,3477" coordsize="10,20" path="m9597,3496l9607,3496,9607,3477,9597,3477,9597,3496xe" filled="true" fillcolor="#000000" stroked="false">
                <v:path arrowok="t"/>
                <v:fill type="solid"/>
              </v:shape>
            </v:group>
            <v:group style="position:absolute;left:9597;top:3496;width:10;height:20" coordorigin="9597,3496" coordsize="10,20">
              <v:shape style="position:absolute;left:9597;top:3496;width:10;height:20" coordorigin="9597,3496" coordsize="10,20" path="m9597,3515l9607,3515,9607,3496,9597,3496,9597,3515xe" filled="true" fillcolor="#000000" stroked="false">
                <v:path arrowok="t"/>
                <v:fill type="solid"/>
              </v:shape>
            </v:group>
            <v:group style="position:absolute;left:9597;top:3515;width:10;height:20" coordorigin="9597,3515" coordsize="10,20">
              <v:shape style="position:absolute;left:9597;top:3515;width:10;height:20" coordorigin="9597,3515" coordsize="10,20" path="m9597,3534l9607,3534,9607,3515,9597,3515,9597,3534xe" filled="true" fillcolor="#000000" stroked="false">
                <v:path arrowok="t"/>
                <v:fill type="solid"/>
              </v:shape>
            </v:group>
            <v:group style="position:absolute;left:9597;top:3534;width:10;height:20" coordorigin="9597,3534" coordsize="10,20">
              <v:shape style="position:absolute;left:9597;top:3534;width:10;height:20" coordorigin="9597,3534" coordsize="10,20" path="m9597,3554l9607,3554,9607,3534,9597,3534,9597,3554xe" filled="true" fillcolor="#000000" stroked="false">
                <v:path arrowok="t"/>
                <v:fill type="solid"/>
              </v:shape>
            </v:group>
            <v:group style="position:absolute;left:9597;top:3554;width:10;height:20" coordorigin="9597,3554" coordsize="10,20">
              <v:shape style="position:absolute;left:9597;top:3554;width:10;height:20" coordorigin="9597,3554" coordsize="10,20" path="m9597,3573l9607,3573,9607,3554,9597,3554,9597,3573xe" filled="true" fillcolor="#000000" stroked="false">
                <v:path arrowok="t"/>
                <v:fill type="solid"/>
              </v:shape>
            </v:group>
            <v:group style="position:absolute;left:9597;top:3573;width:10;height:20" coordorigin="9597,3573" coordsize="10,20">
              <v:shape style="position:absolute;left:9597;top:3573;width:10;height:20" coordorigin="9597,3573" coordsize="10,20" path="m9597,3592l9607,3592,9607,3573,9597,3573,9597,3592xe" filled="true" fillcolor="#000000" stroked="false">
                <v:path arrowok="t"/>
                <v:fill type="solid"/>
              </v:shape>
            </v:group>
            <v:group style="position:absolute;left:9597;top:3592;width:10;height:20" coordorigin="9597,3592" coordsize="10,20">
              <v:shape style="position:absolute;left:9597;top:3592;width:10;height:20" coordorigin="9597,3592" coordsize="10,20" path="m9597,3611l9607,3611,9607,3592,9597,3592,9597,3611xe" filled="true" fillcolor="#000000" stroked="false">
                <v:path arrowok="t"/>
                <v:fill type="solid"/>
              </v:shape>
            </v:group>
            <v:group style="position:absolute;left:9597;top:3618;width:10;height:2" coordorigin="9597,3618" coordsize="10,2">
              <v:shape style="position:absolute;left:9597;top:3618;width:10;height:2" coordorigin="9597,3618" coordsize="10,0" path="m9597,3618l9607,3618e" filled="false" stroked="true" strokeweight=".720001pt" strokecolor="#000000">
                <v:path arrowok="t"/>
              </v:shape>
            </v:group>
            <v:group style="position:absolute;left:10446;top:3381;width:10;height:20" coordorigin="10446,3381" coordsize="10,20">
              <v:shape style="position:absolute;left:10446;top:3381;width:10;height:20" coordorigin="10446,3381" coordsize="10,20" path="m10446,3400l10455,3400,10455,3381,10446,3381,10446,3400xe" filled="true" fillcolor="#000000" stroked="false">
                <v:path arrowok="t"/>
                <v:fill type="solid"/>
              </v:shape>
            </v:group>
            <v:group style="position:absolute;left:10446;top:3400;width:10;height:20" coordorigin="10446,3400" coordsize="10,20">
              <v:shape style="position:absolute;left:10446;top:3400;width:10;height:20" coordorigin="10446,3400" coordsize="10,20" path="m10446,3419l10455,3419,10455,3400,10446,3400,10446,3419xe" filled="true" fillcolor="#000000" stroked="false">
                <v:path arrowok="t"/>
                <v:fill type="solid"/>
              </v:shape>
            </v:group>
            <v:group style="position:absolute;left:10446;top:3419;width:10;height:20" coordorigin="10446,3419" coordsize="10,20">
              <v:shape style="position:absolute;left:10446;top:3419;width:10;height:20" coordorigin="10446,3419" coordsize="10,20" path="m10446,3438l10455,3438,10455,3419,10446,3419,10446,3438xe" filled="true" fillcolor="#000000" stroked="false">
                <v:path arrowok="t"/>
                <v:fill type="solid"/>
              </v:shape>
            </v:group>
            <v:group style="position:absolute;left:10446;top:3438;width:10;height:20" coordorigin="10446,3438" coordsize="10,20">
              <v:shape style="position:absolute;left:10446;top:3438;width:10;height:20" coordorigin="10446,3438" coordsize="10,20" path="m10446,3458l10455,3458,10455,3438,10446,3438,10446,3458xe" filled="true" fillcolor="#000000" stroked="false">
                <v:path arrowok="t"/>
                <v:fill type="solid"/>
              </v:shape>
            </v:group>
            <v:group style="position:absolute;left:10446;top:3458;width:10;height:20" coordorigin="10446,3458" coordsize="10,20">
              <v:shape style="position:absolute;left:10446;top:3458;width:10;height:20" coordorigin="10446,3458" coordsize="10,20" path="m10446,3477l10455,3477,10455,3458,10446,3458,10446,3477xe" filled="true" fillcolor="#000000" stroked="false">
                <v:path arrowok="t"/>
                <v:fill type="solid"/>
              </v:shape>
            </v:group>
            <v:group style="position:absolute;left:10446;top:3477;width:10;height:20" coordorigin="10446,3477" coordsize="10,20">
              <v:shape style="position:absolute;left:10446;top:3477;width:10;height:20" coordorigin="10446,3477" coordsize="10,20" path="m10446,3496l10455,3496,10455,3477,10446,3477,10446,3496xe" filled="true" fillcolor="#000000" stroked="false">
                <v:path arrowok="t"/>
                <v:fill type="solid"/>
              </v:shape>
            </v:group>
            <v:group style="position:absolute;left:10446;top:3496;width:10;height:20" coordorigin="10446,3496" coordsize="10,20">
              <v:shape style="position:absolute;left:10446;top:3496;width:10;height:20" coordorigin="10446,3496" coordsize="10,20" path="m10446,3515l10455,3515,10455,3496,10446,3496,10446,3515xe" filled="true" fillcolor="#000000" stroked="false">
                <v:path arrowok="t"/>
                <v:fill type="solid"/>
              </v:shape>
            </v:group>
            <v:group style="position:absolute;left:10446;top:3515;width:10;height:20" coordorigin="10446,3515" coordsize="10,20">
              <v:shape style="position:absolute;left:10446;top:3515;width:10;height:20" coordorigin="10446,3515" coordsize="10,20" path="m10446,3534l10455,3534,10455,3515,10446,3515,10446,3534xe" filled="true" fillcolor="#000000" stroked="false">
                <v:path arrowok="t"/>
                <v:fill type="solid"/>
              </v:shape>
            </v:group>
            <v:group style="position:absolute;left:10446;top:3534;width:10;height:20" coordorigin="10446,3534" coordsize="10,20">
              <v:shape style="position:absolute;left:10446;top:3534;width:10;height:20" coordorigin="10446,3534" coordsize="10,20" path="m10446,3554l10455,3554,10455,3534,10446,3534,10446,3554xe" filled="true" fillcolor="#000000" stroked="false">
                <v:path arrowok="t"/>
                <v:fill type="solid"/>
              </v:shape>
            </v:group>
            <v:group style="position:absolute;left:10446;top:3554;width:10;height:20" coordorigin="10446,3554" coordsize="10,20">
              <v:shape style="position:absolute;left:10446;top:3554;width:10;height:20" coordorigin="10446,3554" coordsize="10,20" path="m10446,3573l10455,3573,10455,3554,10446,3554,10446,3573xe" filled="true" fillcolor="#000000" stroked="false">
                <v:path arrowok="t"/>
                <v:fill type="solid"/>
              </v:shape>
            </v:group>
            <v:group style="position:absolute;left:10446;top:3573;width:10;height:20" coordorigin="10446,3573" coordsize="10,20">
              <v:shape style="position:absolute;left:10446;top:3573;width:10;height:20" coordorigin="10446,3573" coordsize="10,20" path="m10446,3592l10455,3592,10455,3573,10446,3573,10446,3592xe" filled="true" fillcolor="#000000" stroked="false">
                <v:path arrowok="t"/>
                <v:fill type="solid"/>
              </v:shape>
            </v:group>
            <v:group style="position:absolute;left:10446;top:3592;width:10;height:20" coordorigin="10446,3592" coordsize="10,20">
              <v:shape style="position:absolute;left:10446;top:3592;width:10;height:20" coordorigin="10446,3592" coordsize="10,20" path="m10446,3611l10455,3611,10455,3592,10446,3592,10446,3611xe" filled="true" fillcolor="#000000" stroked="false">
                <v:path arrowok="t"/>
                <v:fill type="solid"/>
              </v:shape>
            </v:group>
            <v:group style="position:absolute;left:10446;top:3618;width:10;height:2" coordorigin="10446,3618" coordsize="10,2">
              <v:shape style="position:absolute;left:10446;top:3618;width:10;height:2" coordorigin="10446,3618" coordsize="10,0" path="m10446,3618l10455,3618e" filled="false" stroked="true" strokeweight=".720001pt" strokecolor="#000000">
                <v:path arrowok="t"/>
              </v:shape>
            </v:group>
            <v:group style="position:absolute;left:12006;top:3381;width:10;height:20" coordorigin="12006,3381" coordsize="10,20">
              <v:shape style="position:absolute;left:12006;top:3381;width:10;height:20" coordorigin="12006,3381" coordsize="10,20" path="m12006,3400l12015,3400,12015,3381,12006,3381,12006,3400xe" filled="true" fillcolor="#000000" stroked="false">
                <v:path arrowok="t"/>
                <v:fill type="solid"/>
              </v:shape>
            </v:group>
            <v:group style="position:absolute;left:12006;top:3400;width:10;height:20" coordorigin="12006,3400" coordsize="10,20">
              <v:shape style="position:absolute;left:12006;top:3400;width:10;height:20" coordorigin="12006,3400" coordsize="10,20" path="m12006,3419l12015,3419,12015,3400,12006,3400,12006,3419xe" filled="true" fillcolor="#000000" stroked="false">
                <v:path arrowok="t"/>
                <v:fill type="solid"/>
              </v:shape>
            </v:group>
            <v:group style="position:absolute;left:12006;top:3419;width:10;height:20" coordorigin="12006,3419" coordsize="10,20">
              <v:shape style="position:absolute;left:12006;top:3419;width:10;height:20" coordorigin="12006,3419" coordsize="10,20" path="m12006,3438l12015,3438,12015,3419,12006,3419,12006,3438xe" filled="true" fillcolor="#000000" stroked="false">
                <v:path arrowok="t"/>
                <v:fill type="solid"/>
              </v:shape>
            </v:group>
            <v:group style="position:absolute;left:12006;top:3438;width:10;height:20" coordorigin="12006,3438" coordsize="10,20">
              <v:shape style="position:absolute;left:12006;top:3438;width:10;height:20" coordorigin="12006,3438" coordsize="10,20" path="m12006,3458l12015,3458,12015,3438,12006,3438,12006,3458xe" filled="true" fillcolor="#000000" stroked="false">
                <v:path arrowok="t"/>
                <v:fill type="solid"/>
              </v:shape>
            </v:group>
            <v:group style="position:absolute;left:12006;top:3458;width:10;height:20" coordorigin="12006,3458" coordsize="10,20">
              <v:shape style="position:absolute;left:12006;top:3458;width:10;height:20" coordorigin="12006,3458" coordsize="10,20" path="m12006,3477l12015,3477,12015,3458,12006,3458,12006,3477xe" filled="true" fillcolor="#000000" stroked="false">
                <v:path arrowok="t"/>
                <v:fill type="solid"/>
              </v:shape>
            </v:group>
            <v:group style="position:absolute;left:12006;top:3477;width:10;height:20" coordorigin="12006,3477" coordsize="10,20">
              <v:shape style="position:absolute;left:12006;top:3477;width:10;height:20" coordorigin="12006,3477" coordsize="10,20" path="m12006,3496l12015,3496,12015,3477,12006,3477,12006,3496xe" filled="true" fillcolor="#000000" stroked="false">
                <v:path arrowok="t"/>
                <v:fill type="solid"/>
              </v:shape>
            </v:group>
            <v:group style="position:absolute;left:12006;top:3496;width:10;height:20" coordorigin="12006,3496" coordsize="10,20">
              <v:shape style="position:absolute;left:12006;top:3496;width:10;height:20" coordorigin="12006,3496" coordsize="10,20" path="m12006,3515l12015,3515,12015,3496,12006,3496,12006,3515xe" filled="true" fillcolor="#000000" stroked="false">
                <v:path arrowok="t"/>
                <v:fill type="solid"/>
              </v:shape>
            </v:group>
            <v:group style="position:absolute;left:12006;top:3515;width:10;height:20" coordorigin="12006,3515" coordsize="10,20">
              <v:shape style="position:absolute;left:12006;top:3515;width:10;height:20" coordorigin="12006,3515" coordsize="10,20" path="m12006,3534l12015,3534,12015,3515,12006,3515,12006,3534xe" filled="true" fillcolor="#000000" stroked="false">
                <v:path arrowok="t"/>
                <v:fill type="solid"/>
              </v:shape>
            </v:group>
            <v:group style="position:absolute;left:12006;top:3534;width:10;height:20" coordorigin="12006,3534" coordsize="10,20">
              <v:shape style="position:absolute;left:12006;top:3534;width:10;height:20" coordorigin="12006,3534" coordsize="10,20" path="m12006,3554l12015,3554,12015,3534,12006,3534,12006,3554xe" filled="true" fillcolor="#000000" stroked="false">
                <v:path arrowok="t"/>
                <v:fill type="solid"/>
              </v:shape>
            </v:group>
            <v:group style="position:absolute;left:12006;top:3554;width:10;height:20" coordorigin="12006,3554" coordsize="10,20">
              <v:shape style="position:absolute;left:12006;top:3554;width:10;height:20" coordorigin="12006,3554" coordsize="10,20" path="m12006,3573l12015,3573,12015,3554,12006,3554,12006,3573xe" filled="true" fillcolor="#000000" stroked="false">
                <v:path arrowok="t"/>
                <v:fill type="solid"/>
              </v:shape>
            </v:group>
            <v:group style="position:absolute;left:12006;top:3573;width:10;height:20" coordorigin="12006,3573" coordsize="10,20">
              <v:shape style="position:absolute;left:12006;top:3573;width:10;height:20" coordorigin="12006,3573" coordsize="10,20" path="m12006,3592l12015,3592,12015,3573,12006,3573,12006,3592xe" filled="true" fillcolor="#000000" stroked="false">
                <v:path arrowok="t"/>
                <v:fill type="solid"/>
              </v:shape>
            </v:group>
            <v:group style="position:absolute;left:12006;top:3592;width:10;height:20" coordorigin="12006,3592" coordsize="10,20">
              <v:shape style="position:absolute;left:12006;top:3592;width:10;height:20" coordorigin="12006,3592" coordsize="10,20" path="m12006,3611l12015,3611,12015,3592,12006,3592,12006,3611xe" filled="true" fillcolor="#000000" stroked="false">
                <v:path arrowok="t"/>
                <v:fill type="solid"/>
              </v:shape>
            </v:group>
            <v:group style="position:absolute;left:12006;top:3618;width:10;height:2" coordorigin="12006,3618" coordsize="10,2">
              <v:shape style="position:absolute;left:12006;top:3618;width:10;height:2" coordorigin="12006,3618" coordsize="10,0" path="m12006,3618l12015,3618e" filled="false" stroked="true" strokeweight=".720001pt" strokecolor="#000000">
                <v:path arrowok="t"/>
              </v:shape>
            </v:group>
            <v:group style="position:absolute;left:13705;top:3381;width:10;height:20" coordorigin="13705,3381" coordsize="10,20">
              <v:shape style="position:absolute;left:13705;top:3381;width:10;height:20" coordorigin="13705,3381" coordsize="10,20" path="m13705,3400l13714,3400,13714,3381,13705,3381,13705,3400xe" filled="true" fillcolor="#000000" stroked="false">
                <v:path arrowok="t"/>
                <v:fill type="solid"/>
              </v:shape>
            </v:group>
            <v:group style="position:absolute;left:13705;top:3400;width:10;height:20" coordorigin="13705,3400" coordsize="10,20">
              <v:shape style="position:absolute;left:13705;top:3400;width:10;height:20" coordorigin="13705,3400" coordsize="10,20" path="m13705,3419l13714,3419,13714,3400,13705,3400,13705,3419xe" filled="true" fillcolor="#000000" stroked="false">
                <v:path arrowok="t"/>
                <v:fill type="solid"/>
              </v:shape>
            </v:group>
            <v:group style="position:absolute;left:13705;top:3419;width:10;height:20" coordorigin="13705,3419" coordsize="10,20">
              <v:shape style="position:absolute;left:13705;top:3419;width:10;height:20" coordorigin="13705,3419" coordsize="10,20" path="m13705,3438l13714,3438,13714,3419,13705,3419,13705,3438xe" filled="true" fillcolor="#000000" stroked="false">
                <v:path arrowok="t"/>
                <v:fill type="solid"/>
              </v:shape>
            </v:group>
            <v:group style="position:absolute;left:13705;top:3438;width:10;height:20" coordorigin="13705,3438" coordsize="10,20">
              <v:shape style="position:absolute;left:13705;top:3438;width:10;height:20" coordorigin="13705,3438" coordsize="10,20" path="m13705,3458l13714,3458,13714,3438,13705,3438,13705,3458xe" filled="true" fillcolor="#000000" stroked="false">
                <v:path arrowok="t"/>
                <v:fill type="solid"/>
              </v:shape>
            </v:group>
            <v:group style="position:absolute;left:13705;top:3458;width:10;height:20" coordorigin="13705,3458" coordsize="10,20">
              <v:shape style="position:absolute;left:13705;top:3458;width:10;height:20" coordorigin="13705,3458" coordsize="10,20" path="m13705,3477l13714,3477,13714,3458,13705,3458,13705,3477xe" filled="true" fillcolor="#000000" stroked="false">
                <v:path arrowok="t"/>
                <v:fill type="solid"/>
              </v:shape>
            </v:group>
            <v:group style="position:absolute;left:13705;top:3477;width:10;height:20" coordorigin="13705,3477" coordsize="10,20">
              <v:shape style="position:absolute;left:13705;top:3477;width:10;height:20" coordorigin="13705,3477" coordsize="10,20" path="m13705,3496l13714,3496,13714,3477,13705,3477,13705,3496xe" filled="true" fillcolor="#000000" stroked="false">
                <v:path arrowok="t"/>
                <v:fill type="solid"/>
              </v:shape>
            </v:group>
            <v:group style="position:absolute;left:13705;top:3496;width:10;height:20" coordorigin="13705,3496" coordsize="10,20">
              <v:shape style="position:absolute;left:13705;top:3496;width:10;height:20" coordorigin="13705,3496" coordsize="10,20" path="m13705,3515l13714,3515,13714,3496,13705,3496,13705,3515xe" filled="true" fillcolor="#000000" stroked="false">
                <v:path arrowok="t"/>
                <v:fill type="solid"/>
              </v:shape>
            </v:group>
            <v:group style="position:absolute;left:13705;top:3515;width:10;height:20" coordorigin="13705,3515" coordsize="10,20">
              <v:shape style="position:absolute;left:13705;top:3515;width:10;height:20" coordorigin="13705,3515" coordsize="10,20" path="m13705,3534l13714,3534,13714,3515,13705,3515,13705,3534xe" filled="true" fillcolor="#000000" stroked="false">
                <v:path arrowok="t"/>
                <v:fill type="solid"/>
              </v:shape>
            </v:group>
            <v:group style="position:absolute;left:13705;top:3534;width:10;height:20" coordorigin="13705,3534" coordsize="10,20">
              <v:shape style="position:absolute;left:13705;top:3534;width:10;height:20" coordorigin="13705,3534" coordsize="10,20" path="m13705,3554l13714,3554,13714,3534,13705,3534,13705,3554xe" filled="true" fillcolor="#000000" stroked="false">
                <v:path arrowok="t"/>
                <v:fill type="solid"/>
              </v:shape>
            </v:group>
            <v:group style="position:absolute;left:13705;top:3554;width:10;height:20" coordorigin="13705,3554" coordsize="10,20">
              <v:shape style="position:absolute;left:13705;top:3554;width:10;height:20" coordorigin="13705,3554" coordsize="10,20" path="m13705,3573l13714,3573,13714,3554,13705,3554,13705,3573xe" filled="true" fillcolor="#000000" stroked="false">
                <v:path arrowok="t"/>
                <v:fill type="solid"/>
              </v:shape>
            </v:group>
            <v:group style="position:absolute;left:13705;top:3573;width:10;height:20" coordorigin="13705,3573" coordsize="10,20">
              <v:shape style="position:absolute;left:13705;top:3573;width:10;height:20" coordorigin="13705,3573" coordsize="10,20" path="m13705,3592l13714,3592,13714,3573,13705,3573,13705,3592xe" filled="true" fillcolor="#000000" stroked="false">
                <v:path arrowok="t"/>
                <v:fill type="solid"/>
              </v:shape>
            </v:group>
            <v:group style="position:absolute;left:13705;top:3592;width:10;height:20" coordorigin="13705,3592" coordsize="10,20">
              <v:shape style="position:absolute;left:13705;top:3592;width:10;height:20" coordorigin="13705,3592" coordsize="10,20" path="m13705,3611l13714,3611,13714,3592,13705,3592,13705,3611xe" filled="true" fillcolor="#000000" stroked="false">
                <v:path arrowok="t"/>
                <v:fill type="solid"/>
              </v:shape>
            </v:group>
            <v:group style="position:absolute;left:13705;top:3618;width:10;height:2" coordorigin="13705,3618" coordsize="10,2">
              <v:shape style="position:absolute;left:13705;top:3618;width:10;height:2" coordorigin="13705,3618" coordsize="10,0" path="m13705,3618l13714,3618e" filled="false" stroked="true" strokeweight=".720001pt" strokecolor="#000000">
                <v:path arrowok="t"/>
              </v:shape>
              <v:shape style="position:absolute;left:1128;top:3534;width:3472;height:101" type="#_x0000_t75" stroked="false">
                <v:imagedata r:id="rId245" o:title=""/>
              </v:shape>
              <v:shape style="position:absolute;left:4576;top:3626;width:625;height:10" type="#_x0000_t75" stroked="false">
                <v:imagedata r:id="rId224" o:title=""/>
              </v:shape>
              <v:shape style="position:absolute;left:5196;top:3626;width:2838;height:10" type="#_x0000_t75" stroked="false">
                <v:imagedata r:id="rId225" o:title=""/>
              </v:shape>
              <v:shape style="position:absolute;left:8030;top:3626;width:717;height:10" type="#_x0000_t75" stroked="false">
                <v:imagedata r:id="rId216" o:title=""/>
              </v:shape>
              <v:shape style="position:absolute;left:8742;top:3626;width:856;height:10" type="#_x0000_t75" stroked="false">
                <v:imagedata r:id="rId217" o:title=""/>
              </v:shape>
              <v:shape style="position:absolute;left:9592;top:3626;width:853;height:10" type="#_x0000_t75" stroked="false">
                <v:imagedata r:id="rId218" o:title=""/>
              </v:shape>
              <v:shape style="position:absolute;left:10441;top:3626;width:1565;height:10" type="#_x0000_t75" stroked="false">
                <v:imagedata r:id="rId219" o:title=""/>
              </v:shape>
              <v:shape style="position:absolute;left:12001;top:3626;width:3412;height:10" type="#_x0000_t75" stroked="false">
                <v:imagedata r:id="rId220" o:title=""/>
              </v:shape>
            </v:group>
            <v:group style="position:absolute;left:3269;top:3635;width:10;height:20" coordorigin="3269,3635" coordsize="10,20">
              <v:shape style="position:absolute;left:3269;top:3635;width:10;height:20" coordorigin="3269,3635" coordsize="10,20" path="m3269,3654l3279,3654,3279,3635,3269,3635,3269,3654xe" filled="true" fillcolor="#000000" stroked="false">
                <v:path arrowok="t"/>
                <v:fill type="solid"/>
              </v:shape>
            </v:group>
            <v:group style="position:absolute;left:3269;top:3654;width:10;height:20" coordorigin="3269,3654" coordsize="10,20">
              <v:shape style="position:absolute;left:3269;top:3654;width:10;height:20" coordorigin="3269,3654" coordsize="10,20" path="m3269,3674l3279,3674,3279,3654,3269,3654,3269,3674xe" filled="true" fillcolor="#000000" stroked="false">
                <v:path arrowok="t"/>
                <v:fill type="solid"/>
              </v:shape>
            </v:group>
            <v:group style="position:absolute;left:3269;top:3674;width:10;height:20" coordorigin="3269,3674" coordsize="10,20">
              <v:shape style="position:absolute;left:3269;top:3674;width:10;height:20" coordorigin="3269,3674" coordsize="10,20" path="m3269,3693l3279,3693,3279,3674,3269,3674,3269,3693xe" filled="true" fillcolor="#000000" stroked="false">
                <v:path arrowok="t"/>
                <v:fill type="solid"/>
              </v:shape>
            </v:group>
            <v:group style="position:absolute;left:3269;top:3693;width:10;height:20" coordorigin="3269,3693" coordsize="10,20">
              <v:shape style="position:absolute;left:3269;top:3693;width:10;height:20" coordorigin="3269,3693" coordsize="10,20" path="m3269,3712l3279,3712,3279,3693,3269,3693,3269,3712xe" filled="true" fillcolor="#000000" stroked="false">
                <v:path arrowok="t"/>
                <v:fill type="solid"/>
              </v:shape>
            </v:group>
            <v:group style="position:absolute;left:3269;top:3712;width:10;height:20" coordorigin="3269,3712" coordsize="10,20">
              <v:shape style="position:absolute;left:3269;top:3712;width:10;height:20" coordorigin="3269,3712" coordsize="10,20" path="m3269,3731l3279,3731,3279,3712,3269,3712,3269,3731xe" filled="true" fillcolor="#000000" stroked="false">
                <v:path arrowok="t"/>
                <v:fill type="solid"/>
              </v:shape>
            </v:group>
            <v:group style="position:absolute;left:3269;top:3731;width:10;height:20" coordorigin="3269,3731" coordsize="10,20">
              <v:shape style="position:absolute;left:3269;top:3731;width:10;height:20" coordorigin="3269,3731" coordsize="10,20" path="m3269,3750l3279,3750,3279,3731,3269,3731,3269,3750xe" filled="true" fillcolor="#000000" stroked="false">
                <v:path arrowok="t"/>
                <v:fill type="solid"/>
              </v:shape>
            </v:group>
            <v:group style="position:absolute;left:3269;top:3750;width:10;height:20" coordorigin="3269,3750" coordsize="10,20">
              <v:shape style="position:absolute;left:3269;top:3750;width:10;height:20" coordorigin="3269,3750" coordsize="10,20" path="m3269,3770l3279,3770,3279,3750,3269,3750,3269,3770xe" filled="true" fillcolor="#000000" stroked="false">
                <v:path arrowok="t"/>
                <v:fill type="solid"/>
              </v:shape>
            </v:group>
            <v:group style="position:absolute;left:3269;top:3770;width:10;height:20" coordorigin="3269,3770" coordsize="10,20">
              <v:shape style="position:absolute;left:3269;top:3770;width:10;height:20" coordorigin="3269,3770" coordsize="10,20" path="m3269,3789l3279,3789,3279,3770,3269,3770,3269,3789xe" filled="true" fillcolor="#000000" stroked="false">
                <v:path arrowok="t"/>
                <v:fill type="solid"/>
              </v:shape>
            </v:group>
            <v:group style="position:absolute;left:3269;top:3789;width:10;height:20" coordorigin="3269,3789" coordsize="10,20">
              <v:shape style="position:absolute;left:3269;top:3789;width:10;height:20" coordorigin="3269,3789" coordsize="10,20" path="m3269,3808l3279,3808,3279,3789,3269,3789,3269,3808xe" filled="true" fillcolor="#000000" stroked="false">
                <v:path arrowok="t"/>
                <v:fill type="solid"/>
              </v:shape>
            </v:group>
            <v:group style="position:absolute;left:3269;top:3808;width:10;height:20" coordorigin="3269,3808" coordsize="10,20">
              <v:shape style="position:absolute;left:3269;top:3808;width:10;height:20" coordorigin="3269,3808" coordsize="10,20" path="m3269,3827l3279,3827,3279,3808,3269,3808,3269,3827xe" filled="true" fillcolor="#000000" stroked="false">
                <v:path arrowok="t"/>
                <v:fill type="solid"/>
              </v:shape>
            </v:group>
            <v:group style="position:absolute;left:3269;top:3827;width:10;height:20" coordorigin="3269,3827" coordsize="10,20">
              <v:shape style="position:absolute;left:3269;top:3827;width:10;height:20" coordorigin="3269,3827" coordsize="10,20" path="m3269,3846l3279,3846,3279,3827,3269,3827,3269,3846xe" filled="true" fillcolor="#000000" stroked="false">
                <v:path arrowok="t"/>
                <v:fill type="solid"/>
              </v:shape>
            </v:group>
            <v:group style="position:absolute;left:3269;top:3846;width:10;height:20" coordorigin="3269,3846" coordsize="10,20">
              <v:shape style="position:absolute;left:3269;top:3846;width:10;height:20" coordorigin="3269,3846" coordsize="10,20" path="m3269,3866l3279,3866,3279,3846,3269,3846,3269,3866xe" filled="true" fillcolor="#000000" stroked="false">
                <v:path arrowok="t"/>
                <v:fill type="solid"/>
              </v:shape>
            </v:group>
            <v:group style="position:absolute;left:3269;top:3873;width:10;height:2" coordorigin="3269,3873" coordsize="10,2">
              <v:shape style="position:absolute;left:3269;top:3873;width:10;height:2" coordorigin="3269,3873" coordsize="10,0" path="m3269,3873l3279,3873e" filled="false" stroked="true" strokeweight=".779999pt" strokecolor="#000000">
                <v:path arrowok="t"/>
              </v:shape>
            </v:group>
            <v:group style="position:absolute;left:4581;top:3635;width:10;height:20" coordorigin="4581,3635" coordsize="10,20">
              <v:shape style="position:absolute;left:4581;top:3635;width:10;height:20" coordorigin="4581,3635" coordsize="10,20" path="m4581,3654l4590,3654,4590,3635,4581,3635,4581,3654xe" filled="true" fillcolor="#000000" stroked="false">
                <v:path arrowok="t"/>
                <v:fill type="solid"/>
              </v:shape>
            </v:group>
            <v:group style="position:absolute;left:4581;top:3654;width:10;height:20" coordorigin="4581,3654" coordsize="10,20">
              <v:shape style="position:absolute;left:4581;top:3654;width:10;height:20" coordorigin="4581,3654" coordsize="10,20" path="m4581,3674l4590,3674,4590,3654,4581,3654,4581,3674xe" filled="true" fillcolor="#000000" stroked="false">
                <v:path arrowok="t"/>
                <v:fill type="solid"/>
              </v:shape>
            </v:group>
            <v:group style="position:absolute;left:4581;top:3674;width:10;height:20" coordorigin="4581,3674" coordsize="10,20">
              <v:shape style="position:absolute;left:4581;top:3674;width:10;height:20" coordorigin="4581,3674" coordsize="10,20" path="m4581,3693l4590,3693,4590,3674,4581,3674,4581,3693xe" filled="true" fillcolor="#000000" stroked="false">
                <v:path arrowok="t"/>
                <v:fill type="solid"/>
              </v:shape>
            </v:group>
            <v:group style="position:absolute;left:4581;top:3693;width:10;height:20" coordorigin="4581,3693" coordsize="10,20">
              <v:shape style="position:absolute;left:4581;top:3693;width:10;height:20" coordorigin="4581,3693" coordsize="10,20" path="m4581,3712l4590,3712,4590,3693,4581,3693,4581,3712xe" filled="true" fillcolor="#000000" stroked="false">
                <v:path arrowok="t"/>
                <v:fill type="solid"/>
              </v:shape>
            </v:group>
            <v:group style="position:absolute;left:4581;top:3712;width:10;height:20" coordorigin="4581,3712" coordsize="10,20">
              <v:shape style="position:absolute;left:4581;top:3712;width:10;height:20" coordorigin="4581,3712" coordsize="10,20" path="m4581,3731l4590,3731,4590,3712,4581,3712,4581,3731xe" filled="true" fillcolor="#000000" stroked="false">
                <v:path arrowok="t"/>
                <v:fill type="solid"/>
              </v:shape>
            </v:group>
            <v:group style="position:absolute;left:4581;top:3731;width:10;height:20" coordorigin="4581,3731" coordsize="10,20">
              <v:shape style="position:absolute;left:4581;top:3731;width:10;height:20" coordorigin="4581,3731" coordsize="10,20" path="m4581,3750l4590,3750,4590,3731,4581,3731,4581,3750xe" filled="true" fillcolor="#000000" stroked="false">
                <v:path arrowok="t"/>
                <v:fill type="solid"/>
              </v:shape>
            </v:group>
            <v:group style="position:absolute;left:4581;top:3750;width:10;height:20" coordorigin="4581,3750" coordsize="10,20">
              <v:shape style="position:absolute;left:4581;top:3750;width:10;height:20" coordorigin="4581,3750" coordsize="10,20" path="m4581,3770l4590,3770,4590,3750,4581,3750,4581,3770xe" filled="true" fillcolor="#000000" stroked="false">
                <v:path arrowok="t"/>
                <v:fill type="solid"/>
              </v:shape>
            </v:group>
            <v:group style="position:absolute;left:4581;top:3770;width:10;height:20" coordorigin="4581,3770" coordsize="10,20">
              <v:shape style="position:absolute;left:4581;top:3770;width:10;height:20" coordorigin="4581,3770" coordsize="10,20" path="m4581,3789l4590,3789,4590,3770,4581,3770,4581,3789xe" filled="true" fillcolor="#000000" stroked="false">
                <v:path arrowok="t"/>
                <v:fill type="solid"/>
              </v:shape>
            </v:group>
            <v:group style="position:absolute;left:5201;top:3635;width:10;height:20" coordorigin="5201,3635" coordsize="10,20">
              <v:shape style="position:absolute;left:5201;top:3635;width:10;height:20" coordorigin="5201,3635" coordsize="10,20" path="m5201,3654l5211,3654,5211,3635,5201,3635,5201,3654xe" filled="true" fillcolor="#000000" stroked="false">
                <v:path arrowok="t"/>
                <v:fill type="solid"/>
              </v:shape>
            </v:group>
            <v:group style="position:absolute;left:5201;top:3654;width:10;height:20" coordorigin="5201,3654" coordsize="10,20">
              <v:shape style="position:absolute;left:5201;top:3654;width:10;height:20" coordorigin="5201,3654" coordsize="10,20" path="m5201,3674l5211,3674,5211,3654,5201,3654,5201,3674xe" filled="true" fillcolor="#000000" stroked="false">
                <v:path arrowok="t"/>
                <v:fill type="solid"/>
              </v:shape>
            </v:group>
            <v:group style="position:absolute;left:5201;top:3674;width:10;height:20" coordorigin="5201,3674" coordsize="10,20">
              <v:shape style="position:absolute;left:5201;top:3674;width:10;height:20" coordorigin="5201,3674" coordsize="10,20" path="m5201,3693l5211,3693,5211,3674,5201,3674,5201,3693xe" filled="true" fillcolor="#000000" stroked="false">
                <v:path arrowok="t"/>
                <v:fill type="solid"/>
              </v:shape>
            </v:group>
            <v:group style="position:absolute;left:5201;top:3693;width:10;height:20" coordorigin="5201,3693" coordsize="10,20">
              <v:shape style="position:absolute;left:5201;top:3693;width:10;height:20" coordorigin="5201,3693" coordsize="10,20" path="m5201,3712l5211,3712,5211,3693,5201,3693,5201,3712xe" filled="true" fillcolor="#000000" stroked="false">
                <v:path arrowok="t"/>
                <v:fill type="solid"/>
              </v:shape>
            </v:group>
            <v:group style="position:absolute;left:5201;top:3712;width:10;height:20" coordorigin="5201,3712" coordsize="10,20">
              <v:shape style="position:absolute;left:5201;top:3712;width:10;height:20" coordorigin="5201,3712" coordsize="10,20" path="m5201,3731l5211,3731,5211,3712,5201,3712,5201,3731xe" filled="true" fillcolor="#000000" stroked="false">
                <v:path arrowok="t"/>
                <v:fill type="solid"/>
              </v:shape>
            </v:group>
            <v:group style="position:absolute;left:5201;top:3731;width:10;height:20" coordorigin="5201,3731" coordsize="10,20">
              <v:shape style="position:absolute;left:5201;top:3731;width:10;height:20" coordorigin="5201,3731" coordsize="10,20" path="m5201,3750l5211,3750,5211,3731,5201,3731,5201,3750xe" filled="true" fillcolor="#000000" stroked="false">
                <v:path arrowok="t"/>
                <v:fill type="solid"/>
              </v:shape>
            </v:group>
            <v:group style="position:absolute;left:5201;top:3750;width:10;height:20" coordorigin="5201,3750" coordsize="10,20">
              <v:shape style="position:absolute;left:5201;top:3750;width:10;height:20" coordorigin="5201,3750" coordsize="10,20" path="m5201,3770l5211,3770,5211,3750,5201,3750,5201,3770xe" filled="true" fillcolor="#000000" stroked="false">
                <v:path arrowok="t"/>
                <v:fill type="solid"/>
              </v:shape>
            </v:group>
            <v:group style="position:absolute;left:5201;top:3770;width:10;height:20" coordorigin="5201,3770" coordsize="10,20">
              <v:shape style="position:absolute;left:5201;top:3770;width:10;height:20" coordorigin="5201,3770" coordsize="10,20" path="m5201,3789l5211,3789,5211,3770,5201,3770,5201,3789xe" filled="true" fillcolor="#000000" stroked="false">
                <v:path arrowok="t"/>
                <v:fill type="solid"/>
              </v:shape>
            </v:group>
            <v:group style="position:absolute;left:5201;top:3789;width:10;height:20" coordorigin="5201,3789" coordsize="10,20">
              <v:shape style="position:absolute;left:5201;top:3789;width:10;height:20" coordorigin="5201,3789" coordsize="10,20" path="m5201,3808l5211,3808,5211,3789,5201,3789,5201,3808xe" filled="true" fillcolor="#000000" stroked="false">
                <v:path arrowok="t"/>
                <v:fill type="solid"/>
              </v:shape>
            </v:group>
            <v:group style="position:absolute;left:5201;top:3808;width:10;height:20" coordorigin="5201,3808" coordsize="10,20">
              <v:shape style="position:absolute;left:5201;top:3808;width:10;height:20" coordorigin="5201,3808" coordsize="10,20" path="m5201,3827l5211,3827,5211,3808,5201,3808,5201,3827xe" filled="true" fillcolor="#000000" stroked="false">
                <v:path arrowok="t"/>
                <v:fill type="solid"/>
              </v:shape>
            </v:group>
            <v:group style="position:absolute;left:5201;top:3827;width:10;height:20" coordorigin="5201,3827" coordsize="10,20">
              <v:shape style="position:absolute;left:5201;top:3827;width:10;height:20" coordorigin="5201,3827" coordsize="10,20" path="m5201,3846l5211,3846,5211,3827,5201,3827,5201,3846xe" filled="true" fillcolor="#000000" stroked="false">
                <v:path arrowok="t"/>
                <v:fill type="solid"/>
              </v:shape>
            </v:group>
            <v:group style="position:absolute;left:5201;top:3846;width:10;height:20" coordorigin="5201,3846" coordsize="10,20">
              <v:shape style="position:absolute;left:5201;top:3846;width:10;height:20" coordorigin="5201,3846" coordsize="10,20" path="m5201,3866l5211,3866,5211,3846,5201,3846,5201,3866xe" filled="true" fillcolor="#000000" stroked="false">
                <v:path arrowok="t"/>
                <v:fill type="solid"/>
              </v:shape>
            </v:group>
            <v:group style="position:absolute;left:5201;top:3873;width:10;height:2" coordorigin="5201,3873" coordsize="10,2">
              <v:shape style="position:absolute;left:5201;top:3873;width:10;height:2" coordorigin="5201,3873" coordsize="10,0" path="m5201,3873l5211,3873e" filled="false" stroked="true" strokeweight=".779999pt" strokecolor="#000000">
                <v:path arrowok="t"/>
              </v:shape>
            </v:group>
            <v:group style="position:absolute;left:5909;top:3635;width:10;height:20" coordorigin="5909,3635" coordsize="10,20">
              <v:shape style="position:absolute;left:5909;top:3635;width:10;height:20" coordorigin="5909,3635" coordsize="10,20" path="m5909,3654l5919,3654,5919,3635,5909,3635,5909,3654xe" filled="true" fillcolor="#000000" stroked="false">
                <v:path arrowok="t"/>
                <v:fill type="solid"/>
              </v:shape>
            </v:group>
            <v:group style="position:absolute;left:5909;top:3654;width:10;height:20" coordorigin="5909,3654" coordsize="10,20">
              <v:shape style="position:absolute;left:5909;top:3654;width:10;height:20" coordorigin="5909,3654" coordsize="10,20" path="m5909,3674l5919,3674,5919,3654,5909,3654,5909,3674xe" filled="true" fillcolor="#000000" stroked="false">
                <v:path arrowok="t"/>
                <v:fill type="solid"/>
              </v:shape>
            </v:group>
            <v:group style="position:absolute;left:5909;top:3674;width:10;height:20" coordorigin="5909,3674" coordsize="10,20">
              <v:shape style="position:absolute;left:5909;top:3674;width:10;height:20" coordorigin="5909,3674" coordsize="10,20" path="m5909,3693l5919,3693,5919,3674,5909,3674,5909,3693xe" filled="true" fillcolor="#000000" stroked="false">
                <v:path arrowok="t"/>
                <v:fill type="solid"/>
              </v:shape>
            </v:group>
            <v:group style="position:absolute;left:5909;top:3693;width:10;height:20" coordorigin="5909,3693" coordsize="10,20">
              <v:shape style="position:absolute;left:5909;top:3693;width:10;height:20" coordorigin="5909,3693" coordsize="10,20" path="m5909,3712l5919,3712,5919,3693,5909,3693,5909,3712xe" filled="true" fillcolor="#000000" stroked="false">
                <v:path arrowok="t"/>
                <v:fill type="solid"/>
              </v:shape>
            </v:group>
            <v:group style="position:absolute;left:5909;top:3712;width:10;height:20" coordorigin="5909,3712" coordsize="10,20">
              <v:shape style="position:absolute;left:5909;top:3712;width:10;height:20" coordorigin="5909,3712" coordsize="10,20" path="m5909,3731l5919,3731,5919,3712,5909,3712,5909,3731xe" filled="true" fillcolor="#000000" stroked="false">
                <v:path arrowok="t"/>
                <v:fill type="solid"/>
              </v:shape>
            </v:group>
            <v:group style="position:absolute;left:5909;top:3731;width:10;height:20" coordorigin="5909,3731" coordsize="10,20">
              <v:shape style="position:absolute;left:5909;top:3731;width:10;height:20" coordorigin="5909,3731" coordsize="10,20" path="m5909,3750l5919,3750,5919,3731,5909,3731,5909,3750xe" filled="true" fillcolor="#000000" stroked="false">
                <v:path arrowok="t"/>
                <v:fill type="solid"/>
              </v:shape>
            </v:group>
            <v:group style="position:absolute;left:5909;top:3750;width:10;height:20" coordorigin="5909,3750" coordsize="10,20">
              <v:shape style="position:absolute;left:5909;top:3750;width:10;height:20" coordorigin="5909,3750" coordsize="10,20" path="m5909,3770l5919,3770,5919,3750,5909,3750,5909,3770xe" filled="true" fillcolor="#000000" stroked="false">
                <v:path arrowok="t"/>
                <v:fill type="solid"/>
              </v:shape>
            </v:group>
            <v:group style="position:absolute;left:5909;top:3770;width:10;height:20" coordorigin="5909,3770" coordsize="10,20">
              <v:shape style="position:absolute;left:5909;top:3770;width:10;height:20" coordorigin="5909,3770" coordsize="10,20" path="m5909,3789l5919,3789,5919,3770,5909,3770,5909,3789xe" filled="true" fillcolor="#000000" stroked="false">
                <v:path arrowok="t"/>
                <v:fill type="solid"/>
              </v:shape>
            </v:group>
            <v:group style="position:absolute;left:5909;top:3789;width:10;height:20" coordorigin="5909,3789" coordsize="10,20">
              <v:shape style="position:absolute;left:5909;top:3789;width:10;height:20" coordorigin="5909,3789" coordsize="10,20" path="m5909,3808l5919,3808,5919,3789,5909,3789,5909,3808xe" filled="true" fillcolor="#000000" stroked="false">
                <v:path arrowok="t"/>
                <v:fill type="solid"/>
              </v:shape>
            </v:group>
            <v:group style="position:absolute;left:5909;top:3808;width:10;height:20" coordorigin="5909,3808" coordsize="10,20">
              <v:shape style="position:absolute;left:5909;top:3808;width:10;height:20" coordorigin="5909,3808" coordsize="10,20" path="m5909,3827l5919,3827,5919,3808,5909,3808,5909,3827xe" filled="true" fillcolor="#000000" stroked="false">
                <v:path arrowok="t"/>
                <v:fill type="solid"/>
              </v:shape>
            </v:group>
            <v:group style="position:absolute;left:5909;top:3827;width:10;height:20" coordorigin="5909,3827" coordsize="10,20">
              <v:shape style="position:absolute;left:5909;top:3827;width:10;height:20" coordorigin="5909,3827" coordsize="10,20" path="m5909,3846l5919,3846,5919,3827,5909,3827,5909,3846xe" filled="true" fillcolor="#000000" stroked="false">
                <v:path arrowok="t"/>
                <v:fill type="solid"/>
              </v:shape>
            </v:group>
            <v:group style="position:absolute;left:5909;top:3846;width:10;height:20" coordorigin="5909,3846" coordsize="10,20">
              <v:shape style="position:absolute;left:5909;top:3846;width:10;height:20" coordorigin="5909,3846" coordsize="10,20" path="m5909,3866l5919,3866,5919,3846,5909,3846,5909,3866xe" filled="true" fillcolor="#000000" stroked="false">
                <v:path arrowok="t"/>
                <v:fill type="solid"/>
              </v:shape>
            </v:group>
            <v:group style="position:absolute;left:5909;top:3873;width:10;height:2" coordorigin="5909,3873" coordsize="10,2">
              <v:shape style="position:absolute;left:5909;top:3873;width:10;height:2" coordorigin="5909,3873" coordsize="10,0" path="m5909,3873l5919,3873e" filled="false" stroked="true" strokeweight=".779999pt" strokecolor="#000000">
                <v:path arrowok="t"/>
              </v:shape>
            </v:group>
            <v:group style="position:absolute;left:6478;top:3635;width:10;height:20" coordorigin="6478,3635" coordsize="10,20">
              <v:shape style="position:absolute;left:6478;top:3635;width:10;height:20" coordorigin="6478,3635" coordsize="10,20" path="m6478,3654l6488,3654,6488,3635,6478,3635,6478,3654xe" filled="true" fillcolor="#000000" stroked="false">
                <v:path arrowok="t"/>
                <v:fill type="solid"/>
              </v:shape>
            </v:group>
            <v:group style="position:absolute;left:6478;top:3654;width:10;height:20" coordorigin="6478,3654" coordsize="10,20">
              <v:shape style="position:absolute;left:6478;top:3654;width:10;height:20" coordorigin="6478,3654" coordsize="10,20" path="m6478,3674l6488,3674,6488,3654,6478,3654,6478,3674xe" filled="true" fillcolor="#000000" stroked="false">
                <v:path arrowok="t"/>
                <v:fill type="solid"/>
              </v:shape>
            </v:group>
            <v:group style="position:absolute;left:6478;top:3674;width:10;height:20" coordorigin="6478,3674" coordsize="10,20">
              <v:shape style="position:absolute;left:6478;top:3674;width:10;height:20" coordorigin="6478,3674" coordsize="10,20" path="m6478,3693l6488,3693,6488,3674,6478,3674,6478,3693xe" filled="true" fillcolor="#000000" stroked="false">
                <v:path arrowok="t"/>
                <v:fill type="solid"/>
              </v:shape>
            </v:group>
            <v:group style="position:absolute;left:6478;top:3693;width:10;height:20" coordorigin="6478,3693" coordsize="10,20">
              <v:shape style="position:absolute;left:6478;top:3693;width:10;height:20" coordorigin="6478,3693" coordsize="10,20" path="m6478,3712l6488,3712,6488,3693,6478,3693,6478,3712xe" filled="true" fillcolor="#000000" stroked="false">
                <v:path arrowok="t"/>
                <v:fill type="solid"/>
              </v:shape>
            </v:group>
            <v:group style="position:absolute;left:6478;top:3712;width:10;height:20" coordorigin="6478,3712" coordsize="10,20">
              <v:shape style="position:absolute;left:6478;top:3712;width:10;height:20" coordorigin="6478,3712" coordsize="10,20" path="m6478,3731l6488,3731,6488,3712,6478,3712,6478,3731xe" filled="true" fillcolor="#000000" stroked="false">
                <v:path arrowok="t"/>
                <v:fill type="solid"/>
              </v:shape>
            </v:group>
            <v:group style="position:absolute;left:6478;top:3731;width:10;height:20" coordorigin="6478,3731" coordsize="10,20">
              <v:shape style="position:absolute;left:6478;top:3731;width:10;height:20" coordorigin="6478,3731" coordsize="10,20" path="m6478,3750l6488,3750,6488,3731,6478,3731,6478,3750xe" filled="true" fillcolor="#000000" stroked="false">
                <v:path arrowok="t"/>
                <v:fill type="solid"/>
              </v:shape>
            </v:group>
            <v:group style="position:absolute;left:6478;top:3750;width:10;height:20" coordorigin="6478,3750" coordsize="10,20">
              <v:shape style="position:absolute;left:6478;top:3750;width:10;height:20" coordorigin="6478,3750" coordsize="10,20" path="m6478,3770l6488,3770,6488,3750,6478,3750,6478,3770xe" filled="true" fillcolor="#000000" stroked="false">
                <v:path arrowok="t"/>
                <v:fill type="solid"/>
              </v:shape>
            </v:group>
            <v:group style="position:absolute;left:6478;top:3770;width:10;height:20" coordorigin="6478,3770" coordsize="10,20">
              <v:shape style="position:absolute;left:6478;top:3770;width:10;height:20" coordorigin="6478,3770" coordsize="10,20" path="m6478,3789l6488,3789,6488,3770,6478,3770,6478,3789xe" filled="true" fillcolor="#000000" stroked="false">
                <v:path arrowok="t"/>
                <v:fill type="solid"/>
              </v:shape>
            </v:group>
            <v:group style="position:absolute;left:6478;top:3789;width:10;height:20" coordorigin="6478,3789" coordsize="10,20">
              <v:shape style="position:absolute;left:6478;top:3789;width:10;height:20" coordorigin="6478,3789" coordsize="10,20" path="m6478,3808l6488,3808,6488,3789,6478,3789,6478,3808xe" filled="true" fillcolor="#000000" stroked="false">
                <v:path arrowok="t"/>
                <v:fill type="solid"/>
              </v:shape>
            </v:group>
            <v:group style="position:absolute;left:6478;top:3808;width:10;height:20" coordorigin="6478,3808" coordsize="10,20">
              <v:shape style="position:absolute;left:6478;top:3808;width:10;height:20" coordorigin="6478,3808" coordsize="10,20" path="m6478,3827l6488,3827,6488,3808,6478,3808,6478,3827xe" filled="true" fillcolor="#000000" stroked="false">
                <v:path arrowok="t"/>
                <v:fill type="solid"/>
              </v:shape>
            </v:group>
            <v:group style="position:absolute;left:6478;top:3827;width:10;height:20" coordorigin="6478,3827" coordsize="10,20">
              <v:shape style="position:absolute;left:6478;top:3827;width:10;height:20" coordorigin="6478,3827" coordsize="10,20" path="m6478,3846l6488,3846,6488,3827,6478,3827,6478,3846xe" filled="true" fillcolor="#000000" stroked="false">
                <v:path arrowok="t"/>
                <v:fill type="solid"/>
              </v:shape>
            </v:group>
            <v:group style="position:absolute;left:6478;top:3846;width:10;height:20" coordorigin="6478,3846" coordsize="10,20">
              <v:shape style="position:absolute;left:6478;top:3846;width:10;height:20" coordorigin="6478,3846" coordsize="10,20" path="m6478,3866l6488,3866,6488,3846,6478,3846,6478,3866xe" filled="true" fillcolor="#000000" stroked="false">
                <v:path arrowok="t"/>
                <v:fill type="solid"/>
              </v:shape>
            </v:group>
            <v:group style="position:absolute;left:6478;top:3873;width:10;height:2" coordorigin="6478,3873" coordsize="10,2">
              <v:shape style="position:absolute;left:6478;top:3873;width:10;height:2" coordorigin="6478,3873" coordsize="10,0" path="m6478,3873l6488,3873e" filled="false" stroked="true" strokeweight=".779999pt" strokecolor="#000000">
                <v:path arrowok="t"/>
              </v:shape>
            </v:group>
            <v:group style="position:absolute;left:8034;top:3635;width:10;height:20" coordorigin="8034,3635" coordsize="10,20">
              <v:shape style="position:absolute;left:8034;top:3635;width:10;height:20" coordorigin="8034,3635" coordsize="10,20" path="m8034,3654l8044,3654,8044,3635,8034,3635,8034,3654xe" filled="true" fillcolor="#000000" stroked="false">
                <v:path arrowok="t"/>
                <v:fill type="solid"/>
              </v:shape>
            </v:group>
            <v:group style="position:absolute;left:8034;top:3654;width:10;height:20" coordorigin="8034,3654" coordsize="10,20">
              <v:shape style="position:absolute;left:8034;top:3654;width:10;height:20" coordorigin="8034,3654" coordsize="10,20" path="m8034,3674l8044,3674,8044,3654,8034,3654,8034,3674xe" filled="true" fillcolor="#000000" stroked="false">
                <v:path arrowok="t"/>
                <v:fill type="solid"/>
              </v:shape>
            </v:group>
            <v:group style="position:absolute;left:8034;top:3674;width:10;height:20" coordorigin="8034,3674" coordsize="10,20">
              <v:shape style="position:absolute;left:8034;top:3674;width:10;height:20" coordorigin="8034,3674" coordsize="10,20" path="m8034,3693l8044,3693,8044,3674,8034,3674,8034,3693xe" filled="true" fillcolor="#000000" stroked="false">
                <v:path arrowok="t"/>
                <v:fill type="solid"/>
              </v:shape>
            </v:group>
            <v:group style="position:absolute;left:8034;top:3693;width:10;height:20" coordorigin="8034,3693" coordsize="10,20">
              <v:shape style="position:absolute;left:8034;top:3693;width:10;height:20" coordorigin="8034,3693" coordsize="10,20" path="m8034,3712l8044,3712,8044,3693,8034,3693,8034,3712xe" filled="true" fillcolor="#000000" stroked="false">
                <v:path arrowok="t"/>
                <v:fill type="solid"/>
              </v:shape>
            </v:group>
            <v:group style="position:absolute;left:8034;top:3712;width:10;height:20" coordorigin="8034,3712" coordsize="10,20">
              <v:shape style="position:absolute;left:8034;top:3712;width:10;height:20" coordorigin="8034,3712" coordsize="10,20" path="m8034,3731l8044,3731,8044,3712,8034,3712,8034,3731xe" filled="true" fillcolor="#000000" stroked="false">
                <v:path arrowok="t"/>
                <v:fill type="solid"/>
              </v:shape>
            </v:group>
            <v:group style="position:absolute;left:8034;top:3731;width:10;height:20" coordorigin="8034,3731" coordsize="10,20">
              <v:shape style="position:absolute;left:8034;top:3731;width:10;height:20" coordorigin="8034,3731" coordsize="10,20" path="m8034,3750l8044,3750,8044,3731,8034,3731,8034,3750xe" filled="true" fillcolor="#000000" stroked="false">
                <v:path arrowok="t"/>
                <v:fill type="solid"/>
              </v:shape>
            </v:group>
            <v:group style="position:absolute;left:8034;top:3750;width:10;height:20" coordorigin="8034,3750" coordsize="10,20">
              <v:shape style="position:absolute;left:8034;top:3750;width:10;height:20" coordorigin="8034,3750" coordsize="10,20" path="m8034,3770l8044,3770,8044,3750,8034,3750,8034,3770xe" filled="true" fillcolor="#000000" stroked="false">
                <v:path arrowok="t"/>
                <v:fill type="solid"/>
              </v:shape>
            </v:group>
            <v:group style="position:absolute;left:8034;top:3770;width:10;height:20" coordorigin="8034,3770" coordsize="10,20">
              <v:shape style="position:absolute;left:8034;top:3770;width:10;height:20" coordorigin="8034,3770" coordsize="10,20" path="m8034,3789l8044,3789,8044,3770,8034,3770,8034,3789xe" filled="true" fillcolor="#000000" stroked="false">
                <v:path arrowok="t"/>
                <v:fill type="solid"/>
              </v:shape>
            </v:group>
            <v:group style="position:absolute;left:8034;top:3789;width:10;height:20" coordorigin="8034,3789" coordsize="10,20">
              <v:shape style="position:absolute;left:8034;top:3789;width:10;height:20" coordorigin="8034,3789" coordsize="10,20" path="m8034,3808l8044,3808,8044,3789,8034,3789,8034,3808xe" filled="true" fillcolor="#000000" stroked="false">
                <v:path arrowok="t"/>
                <v:fill type="solid"/>
              </v:shape>
            </v:group>
            <v:group style="position:absolute;left:8034;top:3808;width:10;height:20" coordorigin="8034,3808" coordsize="10,20">
              <v:shape style="position:absolute;left:8034;top:3808;width:10;height:20" coordorigin="8034,3808" coordsize="10,20" path="m8034,3827l8044,3827,8044,3808,8034,3808,8034,3827xe" filled="true" fillcolor="#000000" stroked="false">
                <v:path arrowok="t"/>
                <v:fill type="solid"/>
              </v:shape>
            </v:group>
            <v:group style="position:absolute;left:8034;top:3827;width:10;height:20" coordorigin="8034,3827" coordsize="10,20">
              <v:shape style="position:absolute;left:8034;top:3827;width:10;height:20" coordorigin="8034,3827" coordsize="10,20" path="m8034,3846l8044,3846,8044,3827,8034,3827,8034,3846xe" filled="true" fillcolor="#000000" stroked="false">
                <v:path arrowok="t"/>
                <v:fill type="solid"/>
              </v:shape>
            </v:group>
            <v:group style="position:absolute;left:8034;top:3846;width:10;height:20" coordorigin="8034,3846" coordsize="10,20">
              <v:shape style="position:absolute;left:8034;top:3846;width:10;height:20" coordorigin="8034,3846" coordsize="10,20" path="m8034,3866l8044,3866,8044,3846,8034,3846,8034,3866xe" filled="true" fillcolor="#000000" stroked="false">
                <v:path arrowok="t"/>
                <v:fill type="solid"/>
              </v:shape>
            </v:group>
            <v:group style="position:absolute;left:8034;top:3873;width:10;height:2" coordorigin="8034,3873" coordsize="10,2">
              <v:shape style="position:absolute;left:8034;top:3873;width:10;height:2" coordorigin="8034,3873" coordsize="10,0" path="m8034,3873l8044,3873e" filled="false" stroked="true" strokeweight=".779999pt" strokecolor="#000000">
                <v:path arrowok="t"/>
              </v:shape>
            </v:group>
            <v:group style="position:absolute;left:8746;top:3635;width:10;height:20" coordorigin="8746,3635" coordsize="10,20">
              <v:shape style="position:absolute;left:8746;top:3635;width:10;height:20" coordorigin="8746,3635" coordsize="10,20" path="m8746,3654l8756,3654,8756,3635,8746,3635,8746,3654xe" filled="true" fillcolor="#000000" stroked="false">
                <v:path arrowok="t"/>
                <v:fill type="solid"/>
              </v:shape>
            </v:group>
            <v:group style="position:absolute;left:8746;top:3654;width:10;height:20" coordorigin="8746,3654" coordsize="10,20">
              <v:shape style="position:absolute;left:8746;top:3654;width:10;height:20" coordorigin="8746,3654" coordsize="10,20" path="m8746,3674l8756,3674,8756,3654,8746,3654,8746,3674xe" filled="true" fillcolor="#000000" stroked="false">
                <v:path arrowok="t"/>
                <v:fill type="solid"/>
              </v:shape>
            </v:group>
            <v:group style="position:absolute;left:8746;top:3674;width:10;height:20" coordorigin="8746,3674" coordsize="10,20">
              <v:shape style="position:absolute;left:8746;top:3674;width:10;height:20" coordorigin="8746,3674" coordsize="10,20" path="m8746,3693l8756,3693,8756,3674,8746,3674,8746,3693xe" filled="true" fillcolor="#000000" stroked="false">
                <v:path arrowok="t"/>
                <v:fill type="solid"/>
              </v:shape>
            </v:group>
            <v:group style="position:absolute;left:8746;top:3693;width:10;height:20" coordorigin="8746,3693" coordsize="10,20">
              <v:shape style="position:absolute;left:8746;top:3693;width:10;height:20" coordorigin="8746,3693" coordsize="10,20" path="m8746,3712l8756,3712,8756,3693,8746,3693,8746,3712xe" filled="true" fillcolor="#000000" stroked="false">
                <v:path arrowok="t"/>
                <v:fill type="solid"/>
              </v:shape>
            </v:group>
            <v:group style="position:absolute;left:8746;top:3712;width:10;height:20" coordorigin="8746,3712" coordsize="10,20">
              <v:shape style="position:absolute;left:8746;top:3712;width:10;height:20" coordorigin="8746,3712" coordsize="10,20" path="m8746,3731l8756,3731,8756,3712,8746,3712,8746,3731xe" filled="true" fillcolor="#000000" stroked="false">
                <v:path arrowok="t"/>
                <v:fill type="solid"/>
              </v:shape>
            </v:group>
            <v:group style="position:absolute;left:8746;top:3731;width:10;height:20" coordorigin="8746,3731" coordsize="10,20">
              <v:shape style="position:absolute;left:8746;top:3731;width:10;height:20" coordorigin="8746,3731" coordsize="10,20" path="m8746,3750l8756,3750,8756,3731,8746,3731,8746,3750xe" filled="true" fillcolor="#000000" stroked="false">
                <v:path arrowok="t"/>
                <v:fill type="solid"/>
              </v:shape>
            </v:group>
            <v:group style="position:absolute;left:8746;top:3750;width:10;height:20" coordorigin="8746,3750" coordsize="10,20">
              <v:shape style="position:absolute;left:8746;top:3750;width:10;height:20" coordorigin="8746,3750" coordsize="10,20" path="m8746,3770l8756,3770,8756,3750,8746,3750,8746,3770xe" filled="true" fillcolor="#000000" stroked="false">
                <v:path arrowok="t"/>
                <v:fill type="solid"/>
              </v:shape>
            </v:group>
            <v:group style="position:absolute;left:8746;top:3770;width:10;height:20" coordorigin="8746,3770" coordsize="10,20">
              <v:shape style="position:absolute;left:8746;top:3770;width:10;height:20" coordorigin="8746,3770" coordsize="10,20" path="m8746,3789l8756,3789,8756,3770,8746,3770,8746,3789xe" filled="true" fillcolor="#000000" stroked="false">
                <v:path arrowok="t"/>
                <v:fill type="solid"/>
              </v:shape>
            </v:group>
            <v:group style="position:absolute;left:8746;top:3789;width:10;height:20" coordorigin="8746,3789" coordsize="10,20">
              <v:shape style="position:absolute;left:8746;top:3789;width:10;height:20" coordorigin="8746,3789" coordsize="10,20" path="m8746,3808l8756,3808,8756,3789,8746,3789,8746,3808xe" filled="true" fillcolor="#000000" stroked="false">
                <v:path arrowok="t"/>
                <v:fill type="solid"/>
              </v:shape>
            </v:group>
            <v:group style="position:absolute;left:8746;top:3808;width:10;height:20" coordorigin="8746,3808" coordsize="10,20">
              <v:shape style="position:absolute;left:8746;top:3808;width:10;height:20" coordorigin="8746,3808" coordsize="10,20" path="m8746,3827l8756,3827,8756,3808,8746,3808,8746,3827xe" filled="true" fillcolor="#000000" stroked="false">
                <v:path arrowok="t"/>
                <v:fill type="solid"/>
              </v:shape>
            </v:group>
            <v:group style="position:absolute;left:8746;top:3827;width:10;height:20" coordorigin="8746,3827" coordsize="10,20">
              <v:shape style="position:absolute;left:8746;top:3827;width:10;height:20" coordorigin="8746,3827" coordsize="10,20" path="m8746,3846l8756,3846,8756,3827,8746,3827,8746,3846xe" filled="true" fillcolor="#000000" stroked="false">
                <v:path arrowok="t"/>
                <v:fill type="solid"/>
              </v:shape>
            </v:group>
            <v:group style="position:absolute;left:8746;top:3846;width:10;height:20" coordorigin="8746,3846" coordsize="10,20">
              <v:shape style="position:absolute;left:8746;top:3846;width:10;height:20" coordorigin="8746,3846" coordsize="10,20" path="m8746,3866l8756,3866,8756,3846,8746,3846,8746,3866xe" filled="true" fillcolor="#000000" stroked="false">
                <v:path arrowok="t"/>
                <v:fill type="solid"/>
              </v:shape>
            </v:group>
            <v:group style="position:absolute;left:8746;top:3873;width:10;height:2" coordorigin="8746,3873" coordsize="10,2">
              <v:shape style="position:absolute;left:8746;top:3873;width:10;height:2" coordorigin="8746,3873" coordsize="10,0" path="m8746,3873l8756,3873e" filled="false" stroked="true" strokeweight=".779999pt" strokecolor="#000000">
                <v:path arrowok="t"/>
              </v:shape>
            </v:group>
            <v:group style="position:absolute;left:9597;top:3635;width:10;height:20" coordorigin="9597,3635" coordsize="10,20">
              <v:shape style="position:absolute;left:9597;top:3635;width:10;height:20" coordorigin="9597,3635" coordsize="10,20" path="m9597,3654l9607,3654,9607,3635,9597,3635,9597,3654xe" filled="true" fillcolor="#000000" stroked="false">
                <v:path arrowok="t"/>
                <v:fill type="solid"/>
              </v:shape>
            </v:group>
            <v:group style="position:absolute;left:9597;top:3654;width:10;height:20" coordorigin="9597,3654" coordsize="10,20">
              <v:shape style="position:absolute;left:9597;top:3654;width:10;height:20" coordorigin="9597,3654" coordsize="10,20" path="m9597,3674l9607,3674,9607,3654,9597,3654,9597,3674xe" filled="true" fillcolor="#000000" stroked="false">
                <v:path arrowok="t"/>
                <v:fill type="solid"/>
              </v:shape>
            </v:group>
            <v:group style="position:absolute;left:9597;top:3674;width:10;height:20" coordorigin="9597,3674" coordsize="10,20">
              <v:shape style="position:absolute;left:9597;top:3674;width:10;height:20" coordorigin="9597,3674" coordsize="10,20" path="m9597,3693l9607,3693,9607,3674,9597,3674,9597,3693xe" filled="true" fillcolor="#000000" stroked="false">
                <v:path arrowok="t"/>
                <v:fill type="solid"/>
              </v:shape>
            </v:group>
            <v:group style="position:absolute;left:9597;top:3693;width:10;height:20" coordorigin="9597,3693" coordsize="10,20">
              <v:shape style="position:absolute;left:9597;top:3693;width:10;height:20" coordorigin="9597,3693" coordsize="10,20" path="m9597,3712l9607,3712,9607,3693,9597,3693,9597,3712xe" filled="true" fillcolor="#000000" stroked="false">
                <v:path arrowok="t"/>
                <v:fill type="solid"/>
              </v:shape>
            </v:group>
            <v:group style="position:absolute;left:9597;top:3712;width:10;height:20" coordorigin="9597,3712" coordsize="10,20">
              <v:shape style="position:absolute;left:9597;top:3712;width:10;height:20" coordorigin="9597,3712" coordsize="10,20" path="m9597,3731l9607,3731,9607,3712,9597,3712,9597,3731xe" filled="true" fillcolor="#000000" stroked="false">
                <v:path arrowok="t"/>
                <v:fill type="solid"/>
              </v:shape>
            </v:group>
            <v:group style="position:absolute;left:9597;top:3731;width:10;height:20" coordorigin="9597,3731" coordsize="10,20">
              <v:shape style="position:absolute;left:9597;top:3731;width:10;height:20" coordorigin="9597,3731" coordsize="10,20" path="m9597,3750l9607,3750,9607,3731,9597,3731,9597,3750xe" filled="true" fillcolor="#000000" stroked="false">
                <v:path arrowok="t"/>
                <v:fill type="solid"/>
              </v:shape>
            </v:group>
            <v:group style="position:absolute;left:9597;top:3750;width:10;height:20" coordorigin="9597,3750" coordsize="10,20">
              <v:shape style="position:absolute;left:9597;top:3750;width:10;height:20" coordorigin="9597,3750" coordsize="10,20" path="m9597,3770l9607,3770,9607,3750,9597,3750,9597,3770xe" filled="true" fillcolor="#000000" stroked="false">
                <v:path arrowok="t"/>
                <v:fill type="solid"/>
              </v:shape>
            </v:group>
            <v:group style="position:absolute;left:9597;top:3770;width:10;height:20" coordorigin="9597,3770" coordsize="10,20">
              <v:shape style="position:absolute;left:9597;top:3770;width:10;height:20" coordorigin="9597,3770" coordsize="10,20" path="m9597,3789l9607,3789,9607,3770,9597,3770,9597,3789xe" filled="true" fillcolor="#000000" stroked="false">
                <v:path arrowok="t"/>
                <v:fill type="solid"/>
              </v:shape>
            </v:group>
            <v:group style="position:absolute;left:9597;top:3789;width:10;height:20" coordorigin="9597,3789" coordsize="10,20">
              <v:shape style="position:absolute;left:9597;top:3789;width:10;height:20" coordorigin="9597,3789" coordsize="10,20" path="m9597,3808l9607,3808,9607,3789,9597,3789,9597,3808xe" filled="true" fillcolor="#000000" stroked="false">
                <v:path arrowok="t"/>
                <v:fill type="solid"/>
              </v:shape>
            </v:group>
            <v:group style="position:absolute;left:9597;top:3808;width:10;height:20" coordorigin="9597,3808" coordsize="10,20">
              <v:shape style="position:absolute;left:9597;top:3808;width:10;height:20" coordorigin="9597,3808" coordsize="10,20" path="m9597,3827l9607,3827,9607,3808,9597,3808,9597,3827xe" filled="true" fillcolor="#000000" stroked="false">
                <v:path arrowok="t"/>
                <v:fill type="solid"/>
              </v:shape>
            </v:group>
            <v:group style="position:absolute;left:9597;top:3827;width:10;height:20" coordorigin="9597,3827" coordsize="10,20">
              <v:shape style="position:absolute;left:9597;top:3827;width:10;height:20" coordorigin="9597,3827" coordsize="10,20" path="m9597,3846l9607,3846,9607,3827,9597,3827,9597,3846xe" filled="true" fillcolor="#000000" stroked="false">
                <v:path arrowok="t"/>
                <v:fill type="solid"/>
              </v:shape>
            </v:group>
            <v:group style="position:absolute;left:9597;top:3846;width:10;height:20" coordorigin="9597,3846" coordsize="10,20">
              <v:shape style="position:absolute;left:9597;top:3846;width:10;height:20" coordorigin="9597,3846" coordsize="10,20" path="m9597,3866l9607,3866,9607,3846,9597,3846,9597,3866xe" filled="true" fillcolor="#000000" stroked="false">
                <v:path arrowok="t"/>
                <v:fill type="solid"/>
              </v:shape>
            </v:group>
            <v:group style="position:absolute;left:9597;top:3873;width:10;height:2" coordorigin="9597,3873" coordsize="10,2">
              <v:shape style="position:absolute;left:9597;top:3873;width:10;height:2" coordorigin="9597,3873" coordsize="10,0" path="m9597,3873l9607,3873e" filled="false" stroked="true" strokeweight=".779999pt" strokecolor="#000000">
                <v:path arrowok="t"/>
              </v:shape>
            </v:group>
            <v:group style="position:absolute;left:10446;top:3635;width:10;height:20" coordorigin="10446,3635" coordsize="10,20">
              <v:shape style="position:absolute;left:10446;top:3635;width:10;height:20" coordorigin="10446,3635" coordsize="10,20" path="m10446,3654l10455,3654,10455,3635,10446,3635,10446,3654xe" filled="true" fillcolor="#000000" stroked="false">
                <v:path arrowok="t"/>
                <v:fill type="solid"/>
              </v:shape>
            </v:group>
            <v:group style="position:absolute;left:10446;top:3654;width:10;height:20" coordorigin="10446,3654" coordsize="10,20">
              <v:shape style="position:absolute;left:10446;top:3654;width:10;height:20" coordorigin="10446,3654" coordsize="10,20" path="m10446,3674l10455,3674,10455,3654,10446,3654,10446,3674xe" filled="true" fillcolor="#000000" stroked="false">
                <v:path arrowok="t"/>
                <v:fill type="solid"/>
              </v:shape>
            </v:group>
            <v:group style="position:absolute;left:10446;top:3674;width:10;height:20" coordorigin="10446,3674" coordsize="10,20">
              <v:shape style="position:absolute;left:10446;top:3674;width:10;height:20" coordorigin="10446,3674" coordsize="10,20" path="m10446,3693l10455,3693,10455,3674,10446,3674,10446,3693xe" filled="true" fillcolor="#000000" stroked="false">
                <v:path arrowok="t"/>
                <v:fill type="solid"/>
              </v:shape>
            </v:group>
            <v:group style="position:absolute;left:10446;top:3693;width:10;height:20" coordorigin="10446,3693" coordsize="10,20">
              <v:shape style="position:absolute;left:10446;top:3693;width:10;height:20" coordorigin="10446,3693" coordsize="10,20" path="m10446,3712l10455,3712,10455,3693,10446,3693,10446,3712xe" filled="true" fillcolor="#000000" stroked="false">
                <v:path arrowok="t"/>
                <v:fill type="solid"/>
              </v:shape>
            </v:group>
            <v:group style="position:absolute;left:10446;top:3712;width:10;height:20" coordorigin="10446,3712" coordsize="10,20">
              <v:shape style="position:absolute;left:10446;top:3712;width:10;height:20" coordorigin="10446,3712" coordsize="10,20" path="m10446,3731l10455,3731,10455,3712,10446,3712,10446,3731xe" filled="true" fillcolor="#000000" stroked="false">
                <v:path arrowok="t"/>
                <v:fill type="solid"/>
              </v:shape>
            </v:group>
            <v:group style="position:absolute;left:10446;top:3731;width:10;height:20" coordorigin="10446,3731" coordsize="10,20">
              <v:shape style="position:absolute;left:10446;top:3731;width:10;height:20" coordorigin="10446,3731" coordsize="10,20" path="m10446,3750l10455,3750,10455,3731,10446,3731,10446,3750xe" filled="true" fillcolor="#000000" stroked="false">
                <v:path arrowok="t"/>
                <v:fill type="solid"/>
              </v:shape>
            </v:group>
            <v:group style="position:absolute;left:10446;top:3750;width:10;height:20" coordorigin="10446,3750" coordsize="10,20">
              <v:shape style="position:absolute;left:10446;top:3750;width:10;height:20" coordorigin="10446,3750" coordsize="10,20" path="m10446,3770l10455,3770,10455,3750,10446,3750,10446,3770xe" filled="true" fillcolor="#000000" stroked="false">
                <v:path arrowok="t"/>
                <v:fill type="solid"/>
              </v:shape>
            </v:group>
            <v:group style="position:absolute;left:10446;top:3770;width:10;height:20" coordorigin="10446,3770" coordsize="10,20">
              <v:shape style="position:absolute;left:10446;top:3770;width:10;height:20" coordorigin="10446,3770" coordsize="10,20" path="m10446,3789l10455,3789,10455,3770,10446,3770,10446,3789xe" filled="true" fillcolor="#000000" stroked="false">
                <v:path arrowok="t"/>
                <v:fill type="solid"/>
              </v:shape>
            </v:group>
            <v:group style="position:absolute;left:10446;top:3789;width:10;height:20" coordorigin="10446,3789" coordsize="10,20">
              <v:shape style="position:absolute;left:10446;top:3789;width:10;height:20" coordorigin="10446,3789" coordsize="10,20" path="m10446,3808l10455,3808,10455,3789,10446,3789,10446,3808xe" filled="true" fillcolor="#000000" stroked="false">
                <v:path arrowok="t"/>
                <v:fill type="solid"/>
              </v:shape>
            </v:group>
            <v:group style="position:absolute;left:10446;top:3808;width:10;height:20" coordorigin="10446,3808" coordsize="10,20">
              <v:shape style="position:absolute;left:10446;top:3808;width:10;height:20" coordorigin="10446,3808" coordsize="10,20" path="m10446,3827l10455,3827,10455,3808,10446,3808,10446,3827xe" filled="true" fillcolor="#000000" stroked="false">
                <v:path arrowok="t"/>
                <v:fill type="solid"/>
              </v:shape>
            </v:group>
            <v:group style="position:absolute;left:10446;top:3827;width:10;height:20" coordorigin="10446,3827" coordsize="10,20">
              <v:shape style="position:absolute;left:10446;top:3827;width:10;height:20" coordorigin="10446,3827" coordsize="10,20" path="m10446,3846l10455,3846,10455,3827,10446,3827,10446,3846xe" filled="true" fillcolor="#000000" stroked="false">
                <v:path arrowok="t"/>
                <v:fill type="solid"/>
              </v:shape>
            </v:group>
            <v:group style="position:absolute;left:10446;top:3846;width:10;height:20" coordorigin="10446,3846" coordsize="10,20">
              <v:shape style="position:absolute;left:10446;top:3846;width:10;height:20" coordorigin="10446,3846" coordsize="10,20" path="m10446,3866l10455,3866,10455,3846,10446,3846,10446,3866xe" filled="true" fillcolor="#000000" stroked="false">
                <v:path arrowok="t"/>
                <v:fill type="solid"/>
              </v:shape>
            </v:group>
            <v:group style="position:absolute;left:10446;top:3873;width:10;height:2" coordorigin="10446,3873" coordsize="10,2">
              <v:shape style="position:absolute;left:10446;top:3873;width:10;height:2" coordorigin="10446,3873" coordsize="10,0" path="m10446,3873l10455,3873e" filled="false" stroked="true" strokeweight=".779999pt" strokecolor="#000000">
                <v:path arrowok="t"/>
              </v:shape>
            </v:group>
            <v:group style="position:absolute;left:12006;top:3635;width:10;height:20" coordorigin="12006,3635" coordsize="10,20">
              <v:shape style="position:absolute;left:12006;top:3635;width:10;height:20" coordorigin="12006,3635" coordsize="10,20" path="m12006,3654l12015,3654,12015,3635,12006,3635,12006,3654xe" filled="true" fillcolor="#000000" stroked="false">
                <v:path arrowok="t"/>
                <v:fill type="solid"/>
              </v:shape>
            </v:group>
            <v:group style="position:absolute;left:12006;top:3654;width:10;height:20" coordorigin="12006,3654" coordsize="10,20">
              <v:shape style="position:absolute;left:12006;top:3654;width:10;height:20" coordorigin="12006,3654" coordsize="10,20" path="m12006,3674l12015,3674,12015,3654,12006,3654,12006,3674xe" filled="true" fillcolor="#000000" stroked="false">
                <v:path arrowok="t"/>
                <v:fill type="solid"/>
              </v:shape>
            </v:group>
            <v:group style="position:absolute;left:12006;top:3674;width:10;height:20" coordorigin="12006,3674" coordsize="10,20">
              <v:shape style="position:absolute;left:12006;top:3674;width:10;height:20" coordorigin="12006,3674" coordsize="10,20" path="m12006,3693l12015,3693,12015,3674,12006,3674,12006,3693xe" filled="true" fillcolor="#000000" stroked="false">
                <v:path arrowok="t"/>
                <v:fill type="solid"/>
              </v:shape>
            </v:group>
            <v:group style="position:absolute;left:12006;top:3693;width:10;height:20" coordorigin="12006,3693" coordsize="10,20">
              <v:shape style="position:absolute;left:12006;top:3693;width:10;height:20" coordorigin="12006,3693" coordsize="10,20" path="m12006,3712l12015,3712,12015,3693,12006,3693,12006,3712xe" filled="true" fillcolor="#000000" stroked="false">
                <v:path arrowok="t"/>
                <v:fill type="solid"/>
              </v:shape>
            </v:group>
            <v:group style="position:absolute;left:12006;top:3712;width:10;height:20" coordorigin="12006,3712" coordsize="10,20">
              <v:shape style="position:absolute;left:12006;top:3712;width:10;height:20" coordorigin="12006,3712" coordsize="10,20" path="m12006,3731l12015,3731,12015,3712,12006,3712,12006,3731xe" filled="true" fillcolor="#000000" stroked="false">
                <v:path arrowok="t"/>
                <v:fill type="solid"/>
              </v:shape>
            </v:group>
            <v:group style="position:absolute;left:12006;top:3731;width:10;height:20" coordorigin="12006,3731" coordsize="10,20">
              <v:shape style="position:absolute;left:12006;top:3731;width:10;height:20" coordorigin="12006,3731" coordsize="10,20" path="m12006,3750l12015,3750,12015,3731,12006,3731,12006,3750xe" filled="true" fillcolor="#000000" stroked="false">
                <v:path arrowok="t"/>
                <v:fill type="solid"/>
              </v:shape>
            </v:group>
            <v:group style="position:absolute;left:12006;top:3750;width:10;height:20" coordorigin="12006,3750" coordsize="10,20">
              <v:shape style="position:absolute;left:12006;top:3750;width:10;height:20" coordorigin="12006,3750" coordsize="10,20" path="m12006,3770l12015,3770,12015,3750,12006,3750,12006,3770xe" filled="true" fillcolor="#000000" stroked="false">
                <v:path arrowok="t"/>
                <v:fill type="solid"/>
              </v:shape>
            </v:group>
            <v:group style="position:absolute;left:12006;top:3770;width:10;height:20" coordorigin="12006,3770" coordsize="10,20">
              <v:shape style="position:absolute;left:12006;top:3770;width:10;height:20" coordorigin="12006,3770" coordsize="10,20" path="m12006,3789l12015,3789,12015,3770,12006,3770,12006,3789xe" filled="true" fillcolor="#000000" stroked="false">
                <v:path arrowok="t"/>
                <v:fill type="solid"/>
              </v:shape>
            </v:group>
            <v:group style="position:absolute;left:12006;top:3789;width:10;height:20" coordorigin="12006,3789" coordsize="10,20">
              <v:shape style="position:absolute;left:12006;top:3789;width:10;height:20" coordorigin="12006,3789" coordsize="10,20" path="m12006,3808l12015,3808,12015,3789,12006,3789,12006,3808xe" filled="true" fillcolor="#000000" stroked="false">
                <v:path arrowok="t"/>
                <v:fill type="solid"/>
              </v:shape>
            </v:group>
            <v:group style="position:absolute;left:12006;top:3808;width:10;height:20" coordorigin="12006,3808" coordsize="10,20">
              <v:shape style="position:absolute;left:12006;top:3808;width:10;height:20" coordorigin="12006,3808" coordsize="10,20" path="m12006,3827l12015,3827,12015,3808,12006,3808,12006,3827xe" filled="true" fillcolor="#000000" stroked="false">
                <v:path arrowok="t"/>
                <v:fill type="solid"/>
              </v:shape>
            </v:group>
            <v:group style="position:absolute;left:12006;top:3827;width:10;height:20" coordorigin="12006,3827" coordsize="10,20">
              <v:shape style="position:absolute;left:12006;top:3827;width:10;height:20" coordorigin="12006,3827" coordsize="10,20" path="m12006,3846l12015,3846,12015,3827,12006,3827,12006,3846xe" filled="true" fillcolor="#000000" stroked="false">
                <v:path arrowok="t"/>
                <v:fill type="solid"/>
              </v:shape>
            </v:group>
            <v:group style="position:absolute;left:12006;top:3846;width:10;height:20" coordorigin="12006,3846" coordsize="10,20">
              <v:shape style="position:absolute;left:12006;top:3846;width:10;height:20" coordorigin="12006,3846" coordsize="10,20" path="m12006,3866l12015,3866,12015,3846,12006,3846,12006,3866xe" filled="true" fillcolor="#000000" stroked="false">
                <v:path arrowok="t"/>
                <v:fill type="solid"/>
              </v:shape>
            </v:group>
            <v:group style="position:absolute;left:12006;top:3873;width:10;height:2" coordorigin="12006,3873" coordsize="10,2">
              <v:shape style="position:absolute;left:12006;top:3873;width:10;height:2" coordorigin="12006,3873" coordsize="10,0" path="m12006,3873l12015,3873e" filled="false" stroked="true" strokeweight=".779999pt" strokecolor="#000000">
                <v:path arrowok="t"/>
              </v:shape>
            </v:group>
            <v:group style="position:absolute;left:13705;top:3635;width:10;height:20" coordorigin="13705,3635" coordsize="10,20">
              <v:shape style="position:absolute;left:13705;top:3635;width:10;height:20" coordorigin="13705,3635" coordsize="10,20" path="m13705,3654l13714,3654,13714,3635,13705,3635,13705,3654xe" filled="true" fillcolor="#000000" stroked="false">
                <v:path arrowok="t"/>
                <v:fill type="solid"/>
              </v:shape>
            </v:group>
            <v:group style="position:absolute;left:13705;top:3654;width:10;height:20" coordorigin="13705,3654" coordsize="10,20">
              <v:shape style="position:absolute;left:13705;top:3654;width:10;height:20" coordorigin="13705,3654" coordsize="10,20" path="m13705,3674l13714,3674,13714,3654,13705,3654,13705,3674xe" filled="true" fillcolor="#000000" stroked="false">
                <v:path arrowok="t"/>
                <v:fill type="solid"/>
              </v:shape>
            </v:group>
            <v:group style="position:absolute;left:13705;top:3674;width:10;height:20" coordorigin="13705,3674" coordsize="10,20">
              <v:shape style="position:absolute;left:13705;top:3674;width:10;height:20" coordorigin="13705,3674" coordsize="10,20" path="m13705,3693l13714,3693,13714,3674,13705,3674,13705,3693xe" filled="true" fillcolor="#000000" stroked="false">
                <v:path arrowok="t"/>
                <v:fill type="solid"/>
              </v:shape>
            </v:group>
            <v:group style="position:absolute;left:13705;top:3693;width:10;height:20" coordorigin="13705,3693" coordsize="10,20">
              <v:shape style="position:absolute;left:13705;top:3693;width:10;height:20" coordorigin="13705,3693" coordsize="10,20" path="m13705,3712l13714,3712,13714,3693,13705,3693,13705,3712xe" filled="true" fillcolor="#000000" stroked="false">
                <v:path arrowok="t"/>
                <v:fill type="solid"/>
              </v:shape>
            </v:group>
            <v:group style="position:absolute;left:13705;top:3712;width:10;height:20" coordorigin="13705,3712" coordsize="10,20">
              <v:shape style="position:absolute;left:13705;top:3712;width:10;height:20" coordorigin="13705,3712" coordsize="10,20" path="m13705,3731l13714,3731,13714,3712,13705,3712,13705,3731xe" filled="true" fillcolor="#000000" stroked="false">
                <v:path arrowok="t"/>
                <v:fill type="solid"/>
              </v:shape>
            </v:group>
            <v:group style="position:absolute;left:13705;top:3731;width:10;height:20" coordorigin="13705,3731" coordsize="10,20">
              <v:shape style="position:absolute;left:13705;top:3731;width:10;height:20" coordorigin="13705,3731" coordsize="10,20" path="m13705,3750l13714,3750,13714,3731,13705,3731,13705,3750xe" filled="true" fillcolor="#000000" stroked="false">
                <v:path arrowok="t"/>
                <v:fill type="solid"/>
              </v:shape>
            </v:group>
            <v:group style="position:absolute;left:13705;top:3750;width:10;height:20" coordorigin="13705,3750" coordsize="10,20">
              <v:shape style="position:absolute;left:13705;top:3750;width:10;height:20" coordorigin="13705,3750" coordsize="10,20" path="m13705,3770l13714,3770,13714,3750,13705,3750,13705,3770xe" filled="true" fillcolor="#000000" stroked="false">
                <v:path arrowok="t"/>
                <v:fill type="solid"/>
              </v:shape>
            </v:group>
            <v:group style="position:absolute;left:13705;top:3770;width:10;height:20" coordorigin="13705,3770" coordsize="10,20">
              <v:shape style="position:absolute;left:13705;top:3770;width:10;height:20" coordorigin="13705,3770" coordsize="10,20" path="m13705,3789l13714,3789,13714,3770,13705,3770,13705,3789xe" filled="true" fillcolor="#000000" stroked="false">
                <v:path arrowok="t"/>
                <v:fill type="solid"/>
              </v:shape>
            </v:group>
            <v:group style="position:absolute;left:13705;top:3789;width:10;height:20" coordorigin="13705,3789" coordsize="10,20">
              <v:shape style="position:absolute;left:13705;top:3789;width:10;height:20" coordorigin="13705,3789" coordsize="10,20" path="m13705,3808l13714,3808,13714,3789,13705,3789,13705,3808xe" filled="true" fillcolor="#000000" stroked="false">
                <v:path arrowok="t"/>
                <v:fill type="solid"/>
              </v:shape>
            </v:group>
            <v:group style="position:absolute;left:13705;top:3808;width:10;height:20" coordorigin="13705,3808" coordsize="10,20">
              <v:shape style="position:absolute;left:13705;top:3808;width:10;height:20" coordorigin="13705,3808" coordsize="10,20" path="m13705,3827l13714,3827,13714,3808,13705,3808,13705,3827xe" filled="true" fillcolor="#000000" stroked="false">
                <v:path arrowok="t"/>
                <v:fill type="solid"/>
              </v:shape>
            </v:group>
            <v:group style="position:absolute;left:13705;top:3827;width:10;height:20" coordorigin="13705,3827" coordsize="10,20">
              <v:shape style="position:absolute;left:13705;top:3827;width:10;height:20" coordorigin="13705,3827" coordsize="10,20" path="m13705,3846l13714,3846,13714,3827,13705,3827,13705,3846xe" filled="true" fillcolor="#000000" stroked="false">
                <v:path arrowok="t"/>
                <v:fill type="solid"/>
              </v:shape>
            </v:group>
            <v:group style="position:absolute;left:13705;top:3846;width:10;height:20" coordorigin="13705,3846" coordsize="10,20">
              <v:shape style="position:absolute;left:13705;top:3846;width:10;height:20" coordorigin="13705,3846" coordsize="10,20" path="m13705,3866l13714,3866,13714,3846,13705,3846,13705,3866xe" filled="true" fillcolor="#000000" stroked="false">
                <v:path arrowok="t"/>
                <v:fill type="solid"/>
              </v:shape>
            </v:group>
            <v:group style="position:absolute;left:13705;top:3873;width:10;height:2" coordorigin="13705,3873" coordsize="10,2">
              <v:shape style="position:absolute;left:13705;top:3873;width:10;height:2" coordorigin="13705,3873" coordsize="10,0" path="m13705,3873l13714,3873e" filled="false" stroked="true" strokeweight=".779999pt" strokecolor="#000000">
                <v:path arrowok="t"/>
              </v:shape>
              <v:shape style="position:absolute;left:1128;top:3789;width:3472;height:102" type="#_x0000_t75" stroked="false">
                <v:imagedata r:id="rId246" o:title=""/>
              </v:shape>
              <v:shape style="position:absolute;left:4576;top:3881;width:625;height:10" type="#_x0000_t75" stroked="false">
                <v:imagedata r:id="rId224" o:title=""/>
              </v:shape>
              <v:shape style="position:absolute;left:5196;top:3881;width:2838;height:10" type="#_x0000_t75" stroked="false">
                <v:imagedata r:id="rId225" o:title=""/>
              </v:shape>
              <v:shape style="position:absolute;left:8030;top:3881;width:717;height:10" type="#_x0000_t75" stroked="false">
                <v:imagedata r:id="rId216" o:title=""/>
              </v:shape>
              <v:shape style="position:absolute;left:8742;top:3881;width:856;height:10" type="#_x0000_t75" stroked="false">
                <v:imagedata r:id="rId217" o:title=""/>
              </v:shape>
              <v:shape style="position:absolute;left:9592;top:3881;width:853;height:10" type="#_x0000_t75" stroked="false">
                <v:imagedata r:id="rId218" o:title=""/>
              </v:shape>
              <v:shape style="position:absolute;left:10441;top:3881;width:1565;height:10" type="#_x0000_t75" stroked="false">
                <v:imagedata r:id="rId219" o:title=""/>
              </v:shape>
              <v:shape style="position:absolute;left:12001;top:3881;width:3412;height:10" type="#_x0000_t75" stroked="false">
                <v:imagedata r:id="rId220" o:title=""/>
              </v:shape>
            </v:group>
            <v:group style="position:absolute;left:3269;top:3891;width:10;height:20" coordorigin="3269,3891" coordsize="10,20">
              <v:shape style="position:absolute;left:3269;top:3891;width:10;height:20" coordorigin="3269,3891" coordsize="10,20" path="m3269,3910l3279,3910,3279,3891,3269,3891,3269,3910xe" filled="true" fillcolor="#000000" stroked="false">
                <v:path arrowok="t"/>
                <v:fill type="solid"/>
              </v:shape>
            </v:group>
            <v:group style="position:absolute;left:3269;top:3910;width:10;height:20" coordorigin="3269,3910" coordsize="10,20">
              <v:shape style="position:absolute;left:3269;top:3910;width:10;height:20" coordorigin="3269,3910" coordsize="10,20" path="m3269,3929l3279,3929,3279,3910,3269,3910,3269,3929xe" filled="true" fillcolor="#000000" stroked="false">
                <v:path arrowok="t"/>
                <v:fill type="solid"/>
              </v:shape>
            </v:group>
            <v:group style="position:absolute;left:3269;top:3929;width:10;height:20" coordorigin="3269,3929" coordsize="10,20">
              <v:shape style="position:absolute;left:3269;top:3929;width:10;height:20" coordorigin="3269,3929" coordsize="10,20" path="m3269,3948l3279,3948,3279,3929,3269,3929,3269,3948xe" filled="true" fillcolor="#000000" stroked="false">
                <v:path arrowok="t"/>
                <v:fill type="solid"/>
              </v:shape>
            </v:group>
            <v:group style="position:absolute;left:3269;top:3948;width:10;height:20" coordorigin="3269,3948" coordsize="10,20">
              <v:shape style="position:absolute;left:3269;top:3948;width:10;height:20" coordorigin="3269,3948" coordsize="10,20" path="m3269,3968l3279,3968,3279,3948,3269,3948,3269,3968xe" filled="true" fillcolor="#000000" stroked="false">
                <v:path arrowok="t"/>
                <v:fill type="solid"/>
              </v:shape>
            </v:group>
            <v:group style="position:absolute;left:3269;top:3968;width:10;height:20" coordorigin="3269,3968" coordsize="10,20">
              <v:shape style="position:absolute;left:3269;top:3968;width:10;height:20" coordorigin="3269,3968" coordsize="10,20" path="m3269,3987l3279,3987,3279,3968,3269,3968,3269,3987xe" filled="true" fillcolor="#000000" stroked="false">
                <v:path arrowok="t"/>
                <v:fill type="solid"/>
              </v:shape>
            </v:group>
            <v:group style="position:absolute;left:3269;top:3987;width:10;height:20" coordorigin="3269,3987" coordsize="10,20">
              <v:shape style="position:absolute;left:3269;top:3987;width:10;height:20" coordorigin="3269,3987" coordsize="10,20" path="m3269,4006l3279,4006,3279,3987,3269,3987,3269,4006xe" filled="true" fillcolor="#000000" stroked="false">
                <v:path arrowok="t"/>
                <v:fill type="solid"/>
              </v:shape>
            </v:group>
            <v:group style="position:absolute;left:3269;top:4006;width:10;height:20" coordorigin="3269,4006" coordsize="10,20">
              <v:shape style="position:absolute;left:3269;top:4006;width:10;height:20" coordorigin="3269,4006" coordsize="10,20" path="m3269,4025l3279,4025,3279,4006,3269,4006,3269,4025xe" filled="true" fillcolor="#000000" stroked="false">
                <v:path arrowok="t"/>
                <v:fill type="solid"/>
              </v:shape>
            </v:group>
            <v:group style="position:absolute;left:3269;top:4025;width:10;height:20" coordorigin="3269,4025" coordsize="10,20">
              <v:shape style="position:absolute;left:3269;top:4025;width:10;height:20" coordorigin="3269,4025" coordsize="10,20" path="m3269,4044l3279,4044,3279,4025,3269,4025,3269,4044xe" filled="true" fillcolor="#000000" stroked="false">
                <v:path arrowok="t"/>
                <v:fill type="solid"/>
              </v:shape>
            </v:group>
            <v:group style="position:absolute;left:3269;top:4044;width:10;height:20" coordorigin="3269,4044" coordsize="10,20">
              <v:shape style="position:absolute;left:3269;top:4044;width:10;height:20" coordorigin="3269,4044" coordsize="10,20" path="m3269,4064l3279,4064,3279,4044,3269,4044,3269,4064xe" filled="true" fillcolor="#000000" stroked="false">
                <v:path arrowok="t"/>
                <v:fill type="solid"/>
              </v:shape>
            </v:group>
            <v:group style="position:absolute;left:3269;top:4064;width:10;height:20" coordorigin="3269,4064" coordsize="10,20">
              <v:shape style="position:absolute;left:3269;top:4064;width:10;height:20" coordorigin="3269,4064" coordsize="10,20" path="m3269,4083l3279,4083,3279,4064,3269,4064,3269,4083xe" filled="true" fillcolor="#000000" stroked="false">
                <v:path arrowok="t"/>
                <v:fill type="solid"/>
              </v:shape>
            </v:group>
            <v:group style="position:absolute;left:3269;top:4083;width:10;height:20" coordorigin="3269,4083" coordsize="10,20">
              <v:shape style="position:absolute;left:3269;top:4083;width:10;height:20" coordorigin="3269,4083" coordsize="10,20" path="m3269,4102l3279,4102,3279,4083,3269,4083,3269,4102xe" filled="true" fillcolor="#000000" stroked="false">
                <v:path arrowok="t"/>
                <v:fill type="solid"/>
              </v:shape>
            </v:group>
            <v:group style="position:absolute;left:3269;top:4102;width:10;height:20" coordorigin="3269,4102" coordsize="10,20">
              <v:shape style="position:absolute;left:3269;top:4102;width:10;height:20" coordorigin="3269,4102" coordsize="10,20" path="m3269,4121l3279,4121,3279,4102,3269,4102,3269,4121xe" filled="true" fillcolor="#000000" stroked="false">
                <v:path arrowok="t"/>
                <v:fill type="solid"/>
              </v:shape>
            </v:group>
            <v:group style="position:absolute;left:3269;top:4121;width:10;height:20" coordorigin="3269,4121" coordsize="10,20">
              <v:shape style="position:absolute;left:3269;top:4121;width:10;height:20" coordorigin="3269,4121" coordsize="10,20" path="m3269,4140l3279,4140,3279,4121,3269,4121,3269,4140xe" filled="true" fillcolor="#000000" stroked="false">
                <v:path arrowok="t"/>
                <v:fill type="solid"/>
              </v:shape>
            </v:group>
            <v:group style="position:absolute;left:3269;top:4140;width:10;height:20" coordorigin="3269,4140" coordsize="10,20">
              <v:shape style="position:absolute;left:3269;top:4140;width:10;height:20" coordorigin="3269,4140" coordsize="10,20" path="m3269,4160l3279,4160,3279,4140,3269,4140,3269,4160xe" filled="true" fillcolor="#000000" stroked="false">
                <v:path arrowok="t"/>
                <v:fill type="solid"/>
              </v:shape>
            </v:group>
            <v:group style="position:absolute;left:3269;top:4160;width:10;height:20" coordorigin="3269,4160" coordsize="10,20">
              <v:shape style="position:absolute;left:3269;top:4160;width:10;height:20" coordorigin="3269,4160" coordsize="10,20" path="m3269,4179l3279,4179,3279,4160,3269,4160,3269,4179xe" filled="true" fillcolor="#000000" stroked="false">
                <v:path arrowok="t"/>
                <v:fill type="solid"/>
              </v:shape>
            </v:group>
            <v:group style="position:absolute;left:3269;top:4179;width:10;height:20" coordorigin="3269,4179" coordsize="10,20">
              <v:shape style="position:absolute;left:3269;top:4179;width:10;height:20" coordorigin="3269,4179" coordsize="10,20" path="m3269,4198l3279,4198,3279,4179,3269,4179,3269,4198xe" filled="true" fillcolor="#000000" stroked="false">
                <v:path arrowok="t"/>
                <v:fill type="solid"/>
              </v:shape>
            </v:group>
            <v:group style="position:absolute;left:3269;top:4198;width:10;height:20" coordorigin="3269,4198" coordsize="10,20">
              <v:shape style="position:absolute;left:3269;top:4198;width:10;height:20" coordorigin="3269,4198" coordsize="10,20" path="m3269,4217l3279,4217,3279,4198,3269,4198,3269,4217xe" filled="true" fillcolor="#000000" stroked="false">
                <v:path arrowok="t"/>
                <v:fill type="solid"/>
              </v:shape>
            </v:group>
            <v:group style="position:absolute;left:3269;top:4223;width:10;height:2" coordorigin="3269,4223" coordsize="10,2">
              <v:shape style="position:absolute;left:3269;top:4223;width:10;height:2" coordorigin="3269,4223" coordsize="10,0" path="m3269,4223l3279,4223e" filled="false" stroked="true" strokeweight=".600037pt" strokecolor="#000000">
                <v:path arrowok="t"/>
              </v:shape>
            </v:group>
            <v:group style="position:absolute;left:4581;top:3891;width:10;height:20" coordorigin="4581,3891" coordsize="10,20">
              <v:shape style="position:absolute;left:4581;top:3891;width:10;height:20" coordorigin="4581,3891" coordsize="10,20" path="m4581,3910l4590,3910,4590,3891,4581,3891,4581,3910xe" filled="true" fillcolor="#000000" stroked="false">
                <v:path arrowok="t"/>
                <v:fill type="solid"/>
              </v:shape>
            </v:group>
            <v:group style="position:absolute;left:4581;top:3910;width:10;height:20" coordorigin="4581,3910" coordsize="10,20">
              <v:shape style="position:absolute;left:4581;top:3910;width:10;height:20" coordorigin="4581,3910" coordsize="10,20" path="m4581,3929l4590,3929,4590,3910,4581,3910,4581,3929xe" filled="true" fillcolor="#000000" stroked="false">
                <v:path arrowok="t"/>
                <v:fill type="solid"/>
              </v:shape>
            </v:group>
            <v:group style="position:absolute;left:4581;top:3929;width:10;height:20" coordorigin="4581,3929" coordsize="10,20">
              <v:shape style="position:absolute;left:4581;top:3929;width:10;height:20" coordorigin="4581,3929" coordsize="10,20" path="m4581,3948l4590,3948,4590,3929,4581,3929,4581,3948xe" filled="true" fillcolor="#000000" stroked="false">
                <v:path arrowok="t"/>
                <v:fill type="solid"/>
              </v:shape>
            </v:group>
            <v:group style="position:absolute;left:4581;top:3948;width:10;height:20" coordorigin="4581,3948" coordsize="10,20">
              <v:shape style="position:absolute;left:4581;top:3948;width:10;height:20" coordorigin="4581,3948" coordsize="10,20" path="m4581,3968l4590,3968,4590,3948,4581,3948,4581,3968xe" filled="true" fillcolor="#000000" stroked="false">
                <v:path arrowok="t"/>
                <v:fill type="solid"/>
              </v:shape>
            </v:group>
            <v:group style="position:absolute;left:4581;top:3968;width:10;height:20" coordorigin="4581,3968" coordsize="10,20">
              <v:shape style="position:absolute;left:4581;top:3968;width:10;height:20" coordorigin="4581,3968" coordsize="10,20" path="m4581,3987l4590,3987,4590,3968,4581,3968,4581,3987xe" filled="true" fillcolor="#000000" stroked="false">
                <v:path arrowok="t"/>
                <v:fill type="solid"/>
              </v:shape>
            </v:group>
            <v:group style="position:absolute;left:4581;top:3987;width:10;height:20" coordorigin="4581,3987" coordsize="10,20">
              <v:shape style="position:absolute;left:4581;top:3987;width:10;height:20" coordorigin="4581,3987" coordsize="10,20" path="m4581,4006l4590,4006,4590,3987,4581,3987,4581,4006xe" filled="true" fillcolor="#000000" stroked="false">
                <v:path arrowok="t"/>
                <v:fill type="solid"/>
              </v:shape>
            </v:group>
            <v:group style="position:absolute;left:4581;top:4006;width:10;height:20" coordorigin="4581,4006" coordsize="10,20">
              <v:shape style="position:absolute;left:4581;top:4006;width:10;height:20" coordorigin="4581,4006" coordsize="10,20" path="m4581,4025l4590,4025,4590,4006,4581,4006,4581,4025xe" filled="true" fillcolor="#000000" stroked="false">
                <v:path arrowok="t"/>
                <v:fill type="solid"/>
              </v:shape>
            </v:group>
            <v:group style="position:absolute;left:4581;top:4025;width:10;height:20" coordorigin="4581,4025" coordsize="10,20">
              <v:shape style="position:absolute;left:4581;top:4025;width:10;height:20" coordorigin="4581,4025" coordsize="10,20" path="m4581,4044l4590,4044,4590,4025,4581,4025,4581,4044xe" filled="true" fillcolor="#000000" stroked="false">
                <v:path arrowok="t"/>
                <v:fill type="solid"/>
              </v:shape>
            </v:group>
            <v:group style="position:absolute;left:4581;top:4044;width:10;height:20" coordorigin="4581,4044" coordsize="10,20">
              <v:shape style="position:absolute;left:4581;top:4044;width:10;height:20" coordorigin="4581,4044" coordsize="10,20" path="m4581,4064l4590,4064,4590,4044,4581,4044,4581,4064xe" filled="true" fillcolor="#000000" stroked="false">
                <v:path arrowok="t"/>
                <v:fill type="solid"/>
              </v:shape>
            </v:group>
            <v:group style="position:absolute;left:4581;top:4064;width:10;height:20" coordorigin="4581,4064" coordsize="10,20">
              <v:shape style="position:absolute;left:4581;top:4064;width:10;height:20" coordorigin="4581,4064" coordsize="10,20" path="m4581,4083l4590,4083,4590,4064,4581,4064,4581,4083xe" filled="true" fillcolor="#000000" stroked="false">
                <v:path arrowok="t"/>
                <v:fill type="solid"/>
              </v:shape>
            </v:group>
            <v:group style="position:absolute;left:4581;top:4083;width:10;height:20" coordorigin="4581,4083" coordsize="10,20">
              <v:shape style="position:absolute;left:4581;top:4083;width:10;height:20" coordorigin="4581,4083" coordsize="10,20" path="m4581,4102l4590,4102,4590,4083,4581,4083,4581,4102xe" filled="true" fillcolor="#000000" stroked="false">
                <v:path arrowok="t"/>
                <v:fill type="solid"/>
              </v:shape>
            </v:group>
            <v:group style="position:absolute;left:4581;top:4102;width:10;height:20" coordorigin="4581,4102" coordsize="10,20">
              <v:shape style="position:absolute;left:4581;top:4102;width:10;height:20" coordorigin="4581,4102" coordsize="10,20" path="m4581,4121l4590,4121,4590,4102,4581,4102,4581,4121xe" filled="true" fillcolor="#000000" stroked="false">
                <v:path arrowok="t"/>
                <v:fill type="solid"/>
              </v:shape>
            </v:group>
            <v:group style="position:absolute;left:4581;top:4121;width:10;height:20" coordorigin="4581,4121" coordsize="10,20">
              <v:shape style="position:absolute;left:4581;top:4121;width:10;height:20" coordorigin="4581,4121" coordsize="10,20" path="m4581,4140l4590,4140,4590,4121,4581,4121,4581,4140xe" filled="true" fillcolor="#000000" stroked="false">
                <v:path arrowok="t"/>
                <v:fill type="solid"/>
              </v:shape>
            </v:group>
            <v:group style="position:absolute;left:4581;top:4140;width:10;height:20" coordorigin="4581,4140" coordsize="10,20">
              <v:shape style="position:absolute;left:4581;top:4140;width:10;height:20" coordorigin="4581,4140" coordsize="10,20" path="m4581,4160l4590,4160,4590,4140,4581,4140,4581,4160xe" filled="true" fillcolor="#000000" stroked="false">
                <v:path arrowok="t"/>
                <v:fill type="solid"/>
              </v:shape>
            </v:group>
            <v:group style="position:absolute;left:4581;top:4160;width:10;height:20" coordorigin="4581,4160" coordsize="10,20">
              <v:shape style="position:absolute;left:4581;top:4160;width:10;height:20" coordorigin="4581,4160" coordsize="10,20" path="m4581,4179l4590,4179,4590,4160,4581,4160,4581,4179xe" filled="true" fillcolor="#000000" stroked="false">
                <v:path arrowok="t"/>
                <v:fill type="solid"/>
              </v:shape>
            </v:group>
            <v:group style="position:absolute;left:4581;top:4179;width:10;height:20" coordorigin="4581,4179" coordsize="10,20">
              <v:shape style="position:absolute;left:4581;top:4179;width:10;height:20" coordorigin="4581,4179" coordsize="10,20" path="m4581,4198l4590,4198,4590,4179,4581,4179,4581,4198xe" filled="true" fillcolor="#000000" stroked="false">
                <v:path arrowok="t"/>
                <v:fill type="solid"/>
              </v:shape>
            </v:group>
            <v:group style="position:absolute;left:4581;top:4198;width:10;height:20" coordorigin="4581,4198" coordsize="10,20">
              <v:shape style="position:absolute;left:4581;top:4198;width:10;height:20" coordorigin="4581,4198" coordsize="10,20" path="m4581,4217l4590,4217,4590,4198,4581,4198,4581,4217xe" filled="true" fillcolor="#000000" stroked="false">
                <v:path arrowok="t"/>
                <v:fill type="solid"/>
              </v:shape>
            </v:group>
            <v:group style="position:absolute;left:4581;top:4223;width:10;height:2" coordorigin="4581,4223" coordsize="10,2">
              <v:shape style="position:absolute;left:4581;top:4223;width:10;height:2" coordorigin="4581,4223" coordsize="10,0" path="m4581,4223l4590,4223e" filled="false" stroked="true" strokeweight=".600037pt" strokecolor="#000000">
                <v:path arrowok="t"/>
              </v:shape>
            </v:group>
            <v:group style="position:absolute;left:5201;top:3891;width:10;height:20" coordorigin="5201,3891" coordsize="10,20">
              <v:shape style="position:absolute;left:5201;top:3891;width:10;height:20" coordorigin="5201,3891" coordsize="10,20" path="m5201,3910l5211,3910,5211,3891,5201,3891,5201,3910xe" filled="true" fillcolor="#000000" stroked="false">
                <v:path arrowok="t"/>
                <v:fill type="solid"/>
              </v:shape>
            </v:group>
            <v:group style="position:absolute;left:5201;top:3910;width:10;height:20" coordorigin="5201,3910" coordsize="10,20">
              <v:shape style="position:absolute;left:5201;top:3910;width:10;height:20" coordorigin="5201,3910" coordsize="10,20" path="m5201,3929l5211,3929,5211,3910,5201,3910,5201,3929xe" filled="true" fillcolor="#000000" stroked="false">
                <v:path arrowok="t"/>
                <v:fill type="solid"/>
              </v:shape>
            </v:group>
            <v:group style="position:absolute;left:5201;top:3929;width:10;height:20" coordorigin="5201,3929" coordsize="10,20">
              <v:shape style="position:absolute;left:5201;top:3929;width:10;height:20" coordorigin="5201,3929" coordsize="10,20" path="m5201,3948l5211,3948,5211,3929,5201,3929,5201,3948xe" filled="true" fillcolor="#000000" stroked="false">
                <v:path arrowok="t"/>
                <v:fill type="solid"/>
              </v:shape>
            </v:group>
            <v:group style="position:absolute;left:5201;top:3948;width:10;height:20" coordorigin="5201,3948" coordsize="10,20">
              <v:shape style="position:absolute;left:5201;top:3948;width:10;height:20" coordorigin="5201,3948" coordsize="10,20" path="m5201,3968l5211,3968,5211,3948,5201,3948,5201,3968xe" filled="true" fillcolor="#000000" stroked="false">
                <v:path arrowok="t"/>
                <v:fill type="solid"/>
              </v:shape>
            </v:group>
            <v:group style="position:absolute;left:5201;top:3968;width:10;height:20" coordorigin="5201,3968" coordsize="10,20">
              <v:shape style="position:absolute;left:5201;top:3968;width:10;height:20" coordorigin="5201,3968" coordsize="10,20" path="m5201,3987l5211,3987,5211,3968,5201,3968,5201,3987xe" filled="true" fillcolor="#000000" stroked="false">
                <v:path arrowok="t"/>
                <v:fill type="solid"/>
              </v:shape>
            </v:group>
            <v:group style="position:absolute;left:5201;top:3987;width:10;height:20" coordorigin="5201,3987" coordsize="10,20">
              <v:shape style="position:absolute;left:5201;top:3987;width:10;height:20" coordorigin="5201,3987" coordsize="10,20" path="m5201,4006l5211,4006,5211,3987,5201,3987,5201,4006xe" filled="true" fillcolor="#000000" stroked="false">
                <v:path arrowok="t"/>
                <v:fill type="solid"/>
              </v:shape>
            </v:group>
            <v:group style="position:absolute;left:5201;top:4006;width:10;height:20" coordorigin="5201,4006" coordsize="10,20">
              <v:shape style="position:absolute;left:5201;top:4006;width:10;height:20" coordorigin="5201,4006" coordsize="10,20" path="m5201,4025l5211,4025,5211,4006,5201,4006,5201,4025xe" filled="true" fillcolor="#000000" stroked="false">
                <v:path arrowok="t"/>
                <v:fill type="solid"/>
              </v:shape>
            </v:group>
            <v:group style="position:absolute;left:5201;top:4025;width:10;height:20" coordorigin="5201,4025" coordsize="10,20">
              <v:shape style="position:absolute;left:5201;top:4025;width:10;height:20" coordorigin="5201,4025" coordsize="10,20" path="m5201,4044l5211,4044,5211,4025,5201,4025,5201,4044xe" filled="true" fillcolor="#000000" stroked="false">
                <v:path arrowok="t"/>
                <v:fill type="solid"/>
              </v:shape>
            </v:group>
            <v:group style="position:absolute;left:5201;top:4044;width:10;height:20" coordorigin="5201,4044" coordsize="10,20">
              <v:shape style="position:absolute;left:5201;top:4044;width:10;height:20" coordorigin="5201,4044" coordsize="10,20" path="m5201,4064l5211,4064,5211,4044,5201,4044,5201,4064xe" filled="true" fillcolor="#000000" stroked="false">
                <v:path arrowok="t"/>
                <v:fill type="solid"/>
              </v:shape>
            </v:group>
            <v:group style="position:absolute;left:5201;top:4064;width:10;height:20" coordorigin="5201,4064" coordsize="10,20">
              <v:shape style="position:absolute;left:5201;top:4064;width:10;height:20" coordorigin="5201,4064" coordsize="10,20" path="m5201,4083l5211,4083,5211,4064,5201,4064,5201,4083xe" filled="true" fillcolor="#000000" stroked="false">
                <v:path arrowok="t"/>
                <v:fill type="solid"/>
              </v:shape>
            </v:group>
            <v:group style="position:absolute;left:5201;top:4083;width:10;height:20" coordorigin="5201,4083" coordsize="10,20">
              <v:shape style="position:absolute;left:5201;top:4083;width:10;height:20" coordorigin="5201,4083" coordsize="10,20" path="m5201,4102l5211,4102,5211,4083,5201,4083,5201,4102xe" filled="true" fillcolor="#000000" stroked="false">
                <v:path arrowok="t"/>
                <v:fill type="solid"/>
              </v:shape>
            </v:group>
            <v:group style="position:absolute;left:5201;top:4102;width:10;height:20" coordorigin="5201,4102" coordsize="10,20">
              <v:shape style="position:absolute;left:5201;top:4102;width:10;height:20" coordorigin="5201,4102" coordsize="10,20" path="m5201,4121l5211,4121,5211,4102,5201,4102,5201,4121xe" filled="true" fillcolor="#000000" stroked="false">
                <v:path arrowok="t"/>
                <v:fill type="solid"/>
              </v:shape>
            </v:group>
            <v:group style="position:absolute;left:5201;top:4121;width:10;height:20" coordorigin="5201,4121" coordsize="10,20">
              <v:shape style="position:absolute;left:5201;top:4121;width:10;height:20" coordorigin="5201,4121" coordsize="10,20" path="m5201,4140l5211,4140,5211,4121,5201,4121,5201,4140xe" filled="true" fillcolor="#000000" stroked="false">
                <v:path arrowok="t"/>
                <v:fill type="solid"/>
              </v:shape>
            </v:group>
            <v:group style="position:absolute;left:5201;top:4140;width:10;height:20" coordorigin="5201,4140" coordsize="10,20">
              <v:shape style="position:absolute;left:5201;top:4140;width:10;height:20" coordorigin="5201,4140" coordsize="10,20" path="m5201,4160l5211,4160,5211,4140,5201,4140,5201,4160xe" filled="true" fillcolor="#000000" stroked="false">
                <v:path arrowok="t"/>
                <v:fill type="solid"/>
              </v:shape>
            </v:group>
            <v:group style="position:absolute;left:5201;top:4160;width:10;height:20" coordorigin="5201,4160" coordsize="10,20">
              <v:shape style="position:absolute;left:5201;top:4160;width:10;height:20" coordorigin="5201,4160" coordsize="10,20" path="m5201,4179l5211,4179,5211,4160,5201,4160,5201,4179xe" filled="true" fillcolor="#000000" stroked="false">
                <v:path arrowok="t"/>
                <v:fill type="solid"/>
              </v:shape>
            </v:group>
            <v:group style="position:absolute;left:5201;top:4179;width:10;height:20" coordorigin="5201,4179" coordsize="10,20">
              <v:shape style="position:absolute;left:5201;top:4179;width:10;height:20" coordorigin="5201,4179" coordsize="10,20" path="m5201,4198l5211,4198,5211,4179,5201,4179,5201,4198xe" filled="true" fillcolor="#000000" stroked="false">
                <v:path arrowok="t"/>
                <v:fill type="solid"/>
              </v:shape>
            </v:group>
            <v:group style="position:absolute;left:5201;top:4198;width:10;height:20" coordorigin="5201,4198" coordsize="10,20">
              <v:shape style="position:absolute;left:5201;top:4198;width:10;height:20" coordorigin="5201,4198" coordsize="10,20" path="m5201,4217l5211,4217,5211,4198,5201,4198,5201,4217xe" filled="true" fillcolor="#000000" stroked="false">
                <v:path arrowok="t"/>
                <v:fill type="solid"/>
              </v:shape>
            </v:group>
            <v:group style="position:absolute;left:5201;top:4223;width:10;height:2" coordorigin="5201,4223" coordsize="10,2">
              <v:shape style="position:absolute;left:5201;top:4223;width:10;height:2" coordorigin="5201,4223" coordsize="10,0" path="m5201,4223l5211,4223e" filled="false" stroked="true" strokeweight=".600037pt" strokecolor="#000000">
                <v:path arrowok="t"/>
              </v:shape>
            </v:group>
            <v:group style="position:absolute;left:5909;top:3891;width:10;height:20" coordorigin="5909,3891" coordsize="10,20">
              <v:shape style="position:absolute;left:5909;top:3891;width:10;height:20" coordorigin="5909,3891" coordsize="10,20" path="m5909,3910l5919,3910,5919,3891,5909,3891,5909,3910xe" filled="true" fillcolor="#000000" stroked="false">
                <v:path arrowok="t"/>
                <v:fill type="solid"/>
              </v:shape>
            </v:group>
            <v:group style="position:absolute;left:5909;top:3910;width:10;height:20" coordorigin="5909,3910" coordsize="10,20">
              <v:shape style="position:absolute;left:5909;top:3910;width:10;height:20" coordorigin="5909,3910" coordsize="10,20" path="m5909,3929l5919,3929,5919,3910,5909,3910,5909,3929xe" filled="true" fillcolor="#000000" stroked="false">
                <v:path arrowok="t"/>
                <v:fill type="solid"/>
              </v:shape>
            </v:group>
            <v:group style="position:absolute;left:5909;top:3929;width:10;height:20" coordorigin="5909,3929" coordsize="10,20">
              <v:shape style="position:absolute;left:5909;top:3929;width:10;height:20" coordorigin="5909,3929" coordsize="10,20" path="m5909,3948l5919,3948,5919,3929,5909,3929,5909,3948xe" filled="true" fillcolor="#000000" stroked="false">
                <v:path arrowok="t"/>
                <v:fill type="solid"/>
              </v:shape>
            </v:group>
            <v:group style="position:absolute;left:5909;top:3948;width:10;height:20" coordorigin="5909,3948" coordsize="10,20">
              <v:shape style="position:absolute;left:5909;top:3948;width:10;height:20" coordorigin="5909,3948" coordsize="10,20" path="m5909,3968l5919,3968,5919,3948,5909,3948,5909,3968xe" filled="true" fillcolor="#000000" stroked="false">
                <v:path arrowok="t"/>
                <v:fill type="solid"/>
              </v:shape>
            </v:group>
            <v:group style="position:absolute;left:5909;top:3968;width:10;height:20" coordorigin="5909,3968" coordsize="10,20">
              <v:shape style="position:absolute;left:5909;top:3968;width:10;height:20" coordorigin="5909,3968" coordsize="10,20" path="m5909,3987l5919,3987,5919,3968,5909,3968,5909,3987xe" filled="true" fillcolor="#000000" stroked="false">
                <v:path arrowok="t"/>
                <v:fill type="solid"/>
              </v:shape>
            </v:group>
            <v:group style="position:absolute;left:5909;top:3987;width:10;height:20" coordorigin="5909,3987" coordsize="10,20">
              <v:shape style="position:absolute;left:5909;top:3987;width:10;height:20" coordorigin="5909,3987" coordsize="10,20" path="m5909,4006l5919,4006,5919,3987,5909,3987,5909,4006xe" filled="true" fillcolor="#000000" stroked="false">
                <v:path arrowok="t"/>
                <v:fill type="solid"/>
              </v:shape>
            </v:group>
            <v:group style="position:absolute;left:5909;top:4006;width:10;height:20" coordorigin="5909,4006" coordsize="10,20">
              <v:shape style="position:absolute;left:5909;top:4006;width:10;height:20" coordorigin="5909,4006" coordsize="10,20" path="m5909,4025l5919,4025,5919,4006,5909,4006,5909,4025xe" filled="true" fillcolor="#000000" stroked="false">
                <v:path arrowok="t"/>
                <v:fill type="solid"/>
              </v:shape>
            </v:group>
            <v:group style="position:absolute;left:5909;top:4025;width:10;height:20" coordorigin="5909,4025" coordsize="10,20">
              <v:shape style="position:absolute;left:5909;top:4025;width:10;height:20" coordorigin="5909,4025" coordsize="10,20" path="m5909,4044l5919,4044,5919,4025,5909,4025,5909,4044xe" filled="true" fillcolor="#000000" stroked="false">
                <v:path arrowok="t"/>
                <v:fill type="solid"/>
              </v:shape>
            </v:group>
            <v:group style="position:absolute;left:5909;top:4044;width:10;height:20" coordorigin="5909,4044" coordsize="10,20">
              <v:shape style="position:absolute;left:5909;top:4044;width:10;height:20" coordorigin="5909,4044" coordsize="10,20" path="m5909,4064l5919,4064,5919,4044,5909,4044,5909,4064xe" filled="true" fillcolor="#000000" stroked="false">
                <v:path arrowok="t"/>
                <v:fill type="solid"/>
              </v:shape>
            </v:group>
            <v:group style="position:absolute;left:5909;top:4064;width:10;height:20" coordorigin="5909,4064" coordsize="10,20">
              <v:shape style="position:absolute;left:5909;top:4064;width:10;height:20" coordorigin="5909,4064" coordsize="10,20" path="m5909,4083l5919,4083,5919,4064,5909,4064,5909,4083xe" filled="true" fillcolor="#000000" stroked="false">
                <v:path arrowok="t"/>
                <v:fill type="solid"/>
              </v:shape>
            </v:group>
            <v:group style="position:absolute;left:5909;top:4083;width:10;height:20" coordorigin="5909,4083" coordsize="10,20">
              <v:shape style="position:absolute;left:5909;top:4083;width:10;height:20" coordorigin="5909,4083" coordsize="10,20" path="m5909,4102l5919,4102,5919,4083,5909,4083,5909,4102xe" filled="true" fillcolor="#000000" stroked="false">
                <v:path arrowok="t"/>
                <v:fill type="solid"/>
              </v:shape>
            </v:group>
            <v:group style="position:absolute;left:5909;top:4102;width:10;height:20" coordorigin="5909,4102" coordsize="10,20">
              <v:shape style="position:absolute;left:5909;top:4102;width:10;height:20" coordorigin="5909,4102" coordsize="10,20" path="m5909,4121l5919,4121,5919,4102,5909,4102,5909,4121xe" filled="true" fillcolor="#000000" stroked="false">
                <v:path arrowok="t"/>
                <v:fill type="solid"/>
              </v:shape>
            </v:group>
            <v:group style="position:absolute;left:5909;top:4121;width:10;height:20" coordorigin="5909,4121" coordsize="10,20">
              <v:shape style="position:absolute;left:5909;top:4121;width:10;height:20" coordorigin="5909,4121" coordsize="10,20" path="m5909,4140l5919,4140,5919,4121,5909,4121,5909,4140xe" filled="true" fillcolor="#000000" stroked="false">
                <v:path arrowok="t"/>
                <v:fill type="solid"/>
              </v:shape>
            </v:group>
            <v:group style="position:absolute;left:5909;top:4140;width:10;height:20" coordorigin="5909,4140" coordsize="10,20">
              <v:shape style="position:absolute;left:5909;top:4140;width:10;height:20" coordorigin="5909,4140" coordsize="10,20" path="m5909,4160l5919,4160,5919,4140,5909,4140,5909,4160xe" filled="true" fillcolor="#000000" stroked="false">
                <v:path arrowok="t"/>
                <v:fill type="solid"/>
              </v:shape>
            </v:group>
            <v:group style="position:absolute;left:5909;top:4160;width:10;height:20" coordorigin="5909,4160" coordsize="10,20">
              <v:shape style="position:absolute;left:5909;top:4160;width:10;height:20" coordorigin="5909,4160" coordsize="10,20" path="m5909,4179l5919,4179,5919,4160,5909,4160,5909,4179xe" filled="true" fillcolor="#000000" stroked="false">
                <v:path arrowok="t"/>
                <v:fill type="solid"/>
              </v:shape>
            </v:group>
            <v:group style="position:absolute;left:5909;top:4179;width:10;height:20" coordorigin="5909,4179" coordsize="10,20">
              <v:shape style="position:absolute;left:5909;top:4179;width:10;height:20" coordorigin="5909,4179" coordsize="10,20" path="m5909,4198l5919,4198,5919,4179,5909,4179,5909,4198xe" filled="true" fillcolor="#000000" stroked="false">
                <v:path arrowok="t"/>
                <v:fill type="solid"/>
              </v:shape>
            </v:group>
            <v:group style="position:absolute;left:5909;top:4198;width:10;height:20" coordorigin="5909,4198" coordsize="10,20">
              <v:shape style="position:absolute;left:5909;top:4198;width:10;height:20" coordorigin="5909,4198" coordsize="10,20" path="m5909,4217l5919,4217,5919,4198,5909,4198,5909,4217xe" filled="true" fillcolor="#000000" stroked="false">
                <v:path arrowok="t"/>
                <v:fill type="solid"/>
              </v:shape>
            </v:group>
            <v:group style="position:absolute;left:5909;top:4223;width:10;height:2" coordorigin="5909,4223" coordsize="10,2">
              <v:shape style="position:absolute;left:5909;top:4223;width:10;height:2" coordorigin="5909,4223" coordsize="10,0" path="m5909,4223l5919,4223e" filled="false" stroked="true" strokeweight=".600037pt" strokecolor="#000000">
                <v:path arrowok="t"/>
              </v:shape>
            </v:group>
            <v:group style="position:absolute;left:6478;top:3891;width:10;height:20" coordorigin="6478,3891" coordsize="10,20">
              <v:shape style="position:absolute;left:6478;top:3891;width:10;height:20" coordorigin="6478,3891" coordsize="10,20" path="m6478,3910l6488,3910,6488,3891,6478,3891,6478,3910xe" filled="true" fillcolor="#000000" stroked="false">
                <v:path arrowok="t"/>
                <v:fill type="solid"/>
              </v:shape>
            </v:group>
            <v:group style="position:absolute;left:6478;top:3910;width:10;height:20" coordorigin="6478,3910" coordsize="10,20">
              <v:shape style="position:absolute;left:6478;top:3910;width:10;height:20" coordorigin="6478,3910" coordsize="10,20" path="m6478,3929l6488,3929,6488,3910,6478,3910,6478,3929xe" filled="true" fillcolor="#000000" stroked="false">
                <v:path arrowok="t"/>
                <v:fill type="solid"/>
              </v:shape>
            </v:group>
            <v:group style="position:absolute;left:6478;top:3929;width:10;height:20" coordorigin="6478,3929" coordsize="10,20">
              <v:shape style="position:absolute;left:6478;top:3929;width:10;height:20" coordorigin="6478,3929" coordsize="10,20" path="m6478,3948l6488,3948,6488,3929,6478,3929,6478,3948xe" filled="true" fillcolor="#000000" stroked="false">
                <v:path arrowok="t"/>
                <v:fill type="solid"/>
              </v:shape>
            </v:group>
            <v:group style="position:absolute;left:6478;top:3948;width:10;height:20" coordorigin="6478,3948" coordsize="10,20">
              <v:shape style="position:absolute;left:6478;top:3948;width:10;height:20" coordorigin="6478,3948" coordsize="10,20" path="m6478,3968l6488,3968,6488,3948,6478,3948,6478,3968xe" filled="true" fillcolor="#000000" stroked="false">
                <v:path arrowok="t"/>
                <v:fill type="solid"/>
              </v:shape>
            </v:group>
            <v:group style="position:absolute;left:6478;top:3968;width:10;height:20" coordorigin="6478,3968" coordsize="10,20">
              <v:shape style="position:absolute;left:6478;top:3968;width:10;height:20" coordorigin="6478,3968" coordsize="10,20" path="m6478,3987l6488,3987,6488,3968,6478,3968,6478,3987xe" filled="true" fillcolor="#000000" stroked="false">
                <v:path arrowok="t"/>
                <v:fill type="solid"/>
              </v:shape>
            </v:group>
            <v:group style="position:absolute;left:6478;top:3987;width:10;height:20" coordorigin="6478,3987" coordsize="10,20">
              <v:shape style="position:absolute;left:6478;top:3987;width:10;height:20" coordorigin="6478,3987" coordsize="10,20" path="m6478,4006l6488,4006,6488,3987,6478,3987,6478,4006xe" filled="true" fillcolor="#000000" stroked="false">
                <v:path arrowok="t"/>
                <v:fill type="solid"/>
              </v:shape>
            </v:group>
            <v:group style="position:absolute;left:6478;top:4006;width:10;height:20" coordorigin="6478,4006" coordsize="10,20">
              <v:shape style="position:absolute;left:6478;top:4006;width:10;height:20" coordorigin="6478,4006" coordsize="10,20" path="m6478,4025l6488,4025,6488,4006,6478,4006,6478,4025xe" filled="true" fillcolor="#000000" stroked="false">
                <v:path arrowok="t"/>
                <v:fill type="solid"/>
              </v:shape>
            </v:group>
            <v:group style="position:absolute;left:6478;top:4025;width:10;height:20" coordorigin="6478,4025" coordsize="10,20">
              <v:shape style="position:absolute;left:6478;top:4025;width:10;height:20" coordorigin="6478,4025" coordsize="10,20" path="m6478,4044l6488,4044,6488,4025,6478,4025,6478,4044xe" filled="true" fillcolor="#000000" stroked="false">
                <v:path arrowok="t"/>
                <v:fill type="solid"/>
              </v:shape>
            </v:group>
            <v:group style="position:absolute;left:6478;top:4044;width:10;height:20" coordorigin="6478,4044" coordsize="10,20">
              <v:shape style="position:absolute;left:6478;top:4044;width:10;height:20" coordorigin="6478,4044" coordsize="10,20" path="m6478,4064l6488,4064,6488,4044,6478,4044,6478,4064xe" filled="true" fillcolor="#000000" stroked="false">
                <v:path arrowok="t"/>
                <v:fill type="solid"/>
              </v:shape>
            </v:group>
            <v:group style="position:absolute;left:6478;top:4064;width:10;height:20" coordorigin="6478,4064" coordsize="10,20">
              <v:shape style="position:absolute;left:6478;top:4064;width:10;height:20" coordorigin="6478,4064" coordsize="10,20" path="m6478,4083l6488,4083,6488,4064,6478,4064,6478,4083xe" filled="true" fillcolor="#000000" stroked="false">
                <v:path arrowok="t"/>
                <v:fill type="solid"/>
              </v:shape>
            </v:group>
            <v:group style="position:absolute;left:6478;top:4083;width:10;height:20" coordorigin="6478,4083" coordsize="10,20">
              <v:shape style="position:absolute;left:6478;top:4083;width:10;height:20" coordorigin="6478,4083" coordsize="10,20" path="m6478,4102l6488,4102,6488,4083,6478,4083,6478,4102xe" filled="true" fillcolor="#000000" stroked="false">
                <v:path arrowok="t"/>
                <v:fill type="solid"/>
              </v:shape>
            </v:group>
            <v:group style="position:absolute;left:6478;top:4102;width:10;height:20" coordorigin="6478,4102" coordsize="10,20">
              <v:shape style="position:absolute;left:6478;top:4102;width:10;height:20" coordorigin="6478,4102" coordsize="10,20" path="m6478,4121l6488,4121,6488,4102,6478,4102,6478,4121xe" filled="true" fillcolor="#000000" stroked="false">
                <v:path arrowok="t"/>
                <v:fill type="solid"/>
              </v:shape>
            </v:group>
            <v:group style="position:absolute;left:6478;top:4121;width:10;height:20" coordorigin="6478,4121" coordsize="10,20">
              <v:shape style="position:absolute;left:6478;top:4121;width:10;height:20" coordorigin="6478,4121" coordsize="10,20" path="m6478,4140l6488,4140,6488,4121,6478,4121,6478,4140xe" filled="true" fillcolor="#000000" stroked="false">
                <v:path arrowok="t"/>
                <v:fill type="solid"/>
              </v:shape>
            </v:group>
            <v:group style="position:absolute;left:6478;top:4140;width:10;height:20" coordorigin="6478,4140" coordsize="10,20">
              <v:shape style="position:absolute;left:6478;top:4140;width:10;height:20" coordorigin="6478,4140" coordsize="10,20" path="m6478,4160l6488,4160,6488,4140,6478,4140,6478,4160xe" filled="true" fillcolor="#000000" stroked="false">
                <v:path arrowok="t"/>
                <v:fill type="solid"/>
              </v:shape>
            </v:group>
            <v:group style="position:absolute;left:6478;top:4160;width:10;height:20" coordorigin="6478,4160" coordsize="10,20">
              <v:shape style="position:absolute;left:6478;top:4160;width:10;height:20" coordorigin="6478,4160" coordsize="10,20" path="m6478,4179l6488,4179,6488,4160,6478,4160,6478,4179xe" filled="true" fillcolor="#000000" stroked="false">
                <v:path arrowok="t"/>
                <v:fill type="solid"/>
              </v:shape>
            </v:group>
            <v:group style="position:absolute;left:6478;top:4179;width:10;height:20" coordorigin="6478,4179" coordsize="10,20">
              <v:shape style="position:absolute;left:6478;top:4179;width:10;height:20" coordorigin="6478,4179" coordsize="10,20" path="m6478,4198l6488,4198,6488,4179,6478,4179,6478,4198xe" filled="true" fillcolor="#000000" stroked="false">
                <v:path arrowok="t"/>
                <v:fill type="solid"/>
              </v:shape>
            </v:group>
            <v:group style="position:absolute;left:6478;top:4198;width:10;height:20" coordorigin="6478,4198" coordsize="10,20">
              <v:shape style="position:absolute;left:6478;top:4198;width:10;height:20" coordorigin="6478,4198" coordsize="10,20" path="m6478,4217l6488,4217,6488,4198,6478,4198,6478,4217xe" filled="true" fillcolor="#000000" stroked="false">
                <v:path arrowok="t"/>
                <v:fill type="solid"/>
              </v:shape>
            </v:group>
            <v:group style="position:absolute;left:6478;top:4223;width:10;height:2" coordorigin="6478,4223" coordsize="10,2">
              <v:shape style="position:absolute;left:6478;top:4223;width:10;height:2" coordorigin="6478,4223" coordsize="10,0" path="m6478,4223l6488,4223e" filled="false" stroked="true" strokeweight=".600037pt" strokecolor="#000000">
                <v:path arrowok="t"/>
              </v:shape>
            </v:group>
            <v:group style="position:absolute;left:8034;top:3891;width:10;height:20" coordorigin="8034,3891" coordsize="10,20">
              <v:shape style="position:absolute;left:8034;top:3891;width:10;height:20" coordorigin="8034,3891" coordsize="10,20" path="m8034,3910l8044,3910,8044,3891,8034,3891,8034,3910xe" filled="true" fillcolor="#000000" stroked="false">
                <v:path arrowok="t"/>
                <v:fill type="solid"/>
              </v:shape>
            </v:group>
            <v:group style="position:absolute;left:8034;top:3910;width:10;height:20" coordorigin="8034,3910" coordsize="10,20">
              <v:shape style="position:absolute;left:8034;top:3910;width:10;height:20" coordorigin="8034,3910" coordsize="10,20" path="m8034,3929l8044,3929,8044,3910,8034,3910,8034,3929xe" filled="true" fillcolor="#000000" stroked="false">
                <v:path arrowok="t"/>
                <v:fill type="solid"/>
              </v:shape>
            </v:group>
            <v:group style="position:absolute;left:8034;top:3929;width:10;height:20" coordorigin="8034,3929" coordsize="10,20">
              <v:shape style="position:absolute;left:8034;top:3929;width:10;height:20" coordorigin="8034,3929" coordsize="10,20" path="m8034,3948l8044,3948,8044,3929,8034,3929,8034,3948xe" filled="true" fillcolor="#000000" stroked="false">
                <v:path arrowok="t"/>
                <v:fill type="solid"/>
              </v:shape>
            </v:group>
            <v:group style="position:absolute;left:8034;top:3948;width:10;height:20" coordorigin="8034,3948" coordsize="10,20">
              <v:shape style="position:absolute;left:8034;top:3948;width:10;height:20" coordorigin="8034,3948" coordsize="10,20" path="m8034,3968l8044,3968,8044,3948,8034,3948,8034,3968xe" filled="true" fillcolor="#000000" stroked="false">
                <v:path arrowok="t"/>
                <v:fill type="solid"/>
              </v:shape>
            </v:group>
            <v:group style="position:absolute;left:8034;top:3968;width:10;height:20" coordorigin="8034,3968" coordsize="10,20">
              <v:shape style="position:absolute;left:8034;top:3968;width:10;height:20" coordorigin="8034,3968" coordsize="10,20" path="m8034,3987l8044,3987,8044,3968,8034,3968,8034,3987xe" filled="true" fillcolor="#000000" stroked="false">
                <v:path arrowok="t"/>
                <v:fill type="solid"/>
              </v:shape>
            </v:group>
            <v:group style="position:absolute;left:8034;top:3987;width:10;height:20" coordorigin="8034,3987" coordsize="10,20">
              <v:shape style="position:absolute;left:8034;top:3987;width:10;height:20" coordorigin="8034,3987" coordsize="10,20" path="m8034,4006l8044,4006,8044,3987,8034,3987,8034,4006xe" filled="true" fillcolor="#000000" stroked="false">
                <v:path arrowok="t"/>
                <v:fill type="solid"/>
              </v:shape>
            </v:group>
            <v:group style="position:absolute;left:8034;top:4006;width:10;height:20" coordorigin="8034,4006" coordsize="10,20">
              <v:shape style="position:absolute;left:8034;top:4006;width:10;height:20" coordorigin="8034,4006" coordsize="10,20" path="m8034,4025l8044,4025,8044,4006,8034,4006,8034,4025xe" filled="true" fillcolor="#000000" stroked="false">
                <v:path arrowok="t"/>
                <v:fill type="solid"/>
              </v:shape>
            </v:group>
            <v:group style="position:absolute;left:8034;top:4025;width:10;height:20" coordorigin="8034,4025" coordsize="10,20">
              <v:shape style="position:absolute;left:8034;top:4025;width:10;height:20" coordorigin="8034,4025" coordsize="10,20" path="m8034,4044l8044,4044,8044,4025,8034,4025,8034,4044xe" filled="true" fillcolor="#000000" stroked="false">
                <v:path arrowok="t"/>
                <v:fill type="solid"/>
              </v:shape>
            </v:group>
            <v:group style="position:absolute;left:8034;top:4044;width:10;height:20" coordorigin="8034,4044" coordsize="10,20">
              <v:shape style="position:absolute;left:8034;top:4044;width:10;height:20" coordorigin="8034,4044" coordsize="10,20" path="m8034,4064l8044,4064,8044,4044,8034,4044,8034,4064xe" filled="true" fillcolor="#000000" stroked="false">
                <v:path arrowok="t"/>
                <v:fill type="solid"/>
              </v:shape>
            </v:group>
            <v:group style="position:absolute;left:8034;top:4064;width:10;height:20" coordorigin="8034,4064" coordsize="10,20">
              <v:shape style="position:absolute;left:8034;top:4064;width:10;height:20" coordorigin="8034,4064" coordsize="10,20" path="m8034,4083l8044,4083,8044,4064,8034,4064,8034,4083xe" filled="true" fillcolor="#000000" stroked="false">
                <v:path arrowok="t"/>
                <v:fill type="solid"/>
              </v:shape>
            </v:group>
            <v:group style="position:absolute;left:8034;top:4083;width:10;height:20" coordorigin="8034,4083" coordsize="10,20">
              <v:shape style="position:absolute;left:8034;top:4083;width:10;height:20" coordorigin="8034,4083" coordsize="10,20" path="m8034,4102l8044,4102,8044,4083,8034,4083,8034,4102xe" filled="true" fillcolor="#000000" stroked="false">
                <v:path arrowok="t"/>
                <v:fill type="solid"/>
              </v:shape>
            </v:group>
            <v:group style="position:absolute;left:8034;top:4102;width:10;height:20" coordorigin="8034,4102" coordsize="10,20">
              <v:shape style="position:absolute;left:8034;top:4102;width:10;height:20" coordorigin="8034,4102" coordsize="10,20" path="m8034,4121l8044,4121,8044,4102,8034,4102,8034,4121xe" filled="true" fillcolor="#000000" stroked="false">
                <v:path arrowok="t"/>
                <v:fill type="solid"/>
              </v:shape>
            </v:group>
            <v:group style="position:absolute;left:8034;top:4121;width:10;height:20" coordorigin="8034,4121" coordsize="10,20">
              <v:shape style="position:absolute;left:8034;top:4121;width:10;height:20" coordorigin="8034,4121" coordsize="10,20" path="m8034,4140l8044,4140,8044,4121,8034,4121,8034,4140xe" filled="true" fillcolor="#000000" stroked="false">
                <v:path arrowok="t"/>
                <v:fill type="solid"/>
              </v:shape>
            </v:group>
            <v:group style="position:absolute;left:8034;top:4140;width:10;height:20" coordorigin="8034,4140" coordsize="10,20">
              <v:shape style="position:absolute;left:8034;top:4140;width:10;height:20" coordorigin="8034,4140" coordsize="10,20" path="m8034,4160l8044,4160,8044,4140,8034,4140,8034,4160xe" filled="true" fillcolor="#000000" stroked="false">
                <v:path arrowok="t"/>
                <v:fill type="solid"/>
              </v:shape>
            </v:group>
            <v:group style="position:absolute;left:8034;top:4160;width:10;height:20" coordorigin="8034,4160" coordsize="10,20">
              <v:shape style="position:absolute;left:8034;top:4160;width:10;height:20" coordorigin="8034,4160" coordsize="10,20" path="m8034,4179l8044,4179,8044,4160,8034,4160,8034,4179xe" filled="true" fillcolor="#000000" stroked="false">
                <v:path arrowok="t"/>
                <v:fill type="solid"/>
              </v:shape>
            </v:group>
            <v:group style="position:absolute;left:8034;top:4179;width:10;height:20" coordorigin="8034,4179" coordsize="10,20">
              <v:shape style="position:absolute;left:8034;top:4179;width:10;height:20" coordorigin="8034,4179" coordsize="10,20" path="m8034,4198l8044,4198,8044,4179,8034,4179,8034,4198xe" filled="true" fillcolor="#000000" stroked="false">
                <v:path arrowok="t"/>
                <v:fill type="solid"/>
              </v:shape>
            </v:group>
            <v:group style="position:absolute;left:8034;top:4198;width:10;height:20" coordorigin="8034,4198" coordsize="10,20">
              <v:shape style="position:absolute;left:8034;top:4198;width:10;height:20" coordorigin="8034,4198" coordsize="10,20" path="m8034,4217l8044,4217,8044,4198,8034,4198,8034,4217xe" filled="true" fillcolor="#000000" stroked="false">
                <v:path arrowok="t"/>
                <v:fill type="solid"/>
              </v:shape>
            </v:group>
            <v:group style="position:absolute;left:8034;top:4223;width:10;height:2" coordorigin="8034,4223" coordsize="10,2">
              <v:shape style="position:absolute;left:8034;top:4223;width:10;height:2" coordorigin="8034,4223" coordsize="10,0" path="m8034,4223l8044,4223e" filled="false" stroked="true" strokeweight=".600037pt" strokecolor="#000000">
                <v:path arrowok="t"/>
              </v:shape>
            </v:group>
            <v:group style="position:absolute;left:8746;top:3891;width:10;height:20" coordorigin="8746,3891" coordsize="10,20">
              <v:shape style="position:absolute;left:8746;top:3891;width:10;height:20" coordorigin="8746,3891" coordsize="10,20" path="m8746,3910l8756,3910,8756,3891,8746,3891,8746,3910xe" filled="true" fillcolor="#000000" stroked="false">
                <v:path arrowok="t"/>
                <v:fill type="solid"/>
              </v:shape>
            </v:group>
            <v:group style="position:absolute;left:8746;top:3910;width:10;height:20" coordorigin="8746,3910" coordsize="10,20">
              <v:shape style="position:absolute;left:8746;top:3910;width:10;height:20" coordorigin="8746,3910" coordsize="10,20" path="m8746,3929l8756,3929,8756,3910,8746,3910,8746,3929xe" filled="true" fillcolor="#000000" stroked="false">
                <v:path arrowok="t"/>
                <v:fill type="solid"/>
              </v:shape>
            </v:group>
            <v:group style="position:absolute;left:8746;top:3929;width:10;height:20" coordorigin="8746,3929" coordsize="10,20">
              <v:shape style="position:absolute;left:8746;top:3929;width:10;height:20" coordorigin="8746,3929" coordsize="10,20" path="m8746,3948l8756,3948,8756,3929,8746,3929,8746,3948xe" filled="true" fillcolor="#000000" stroked="false">
                <v:path arrowok="t"/>
                <v:fill type="solid"/>
              </v:shape>
            </v:group>
            <v:group style="position:absolute;left:8746;top:3948;width:10;height:20" coordorigin="8746,3948" coordsize="10,20">
              <v:shape style="position:absolute;left:8746;top:3948;width:10;height:20" coordorigin="8746,3948" coordsize="10,20" path="m8746,3968l8756,3968,8756,3948,8746,3948,8746,3968xe" filled="true" fillcolor="#000000" stroked="false">
                <v:path arrowok="t"/>
                <v:fill type="solid"/>
              </v:shape>
            </v:group>
            <v:group style="position:absolute;left:8746;top:3968;width:10;height:20" coordorigin="8746,3968" coordsize="10,20">
              <v:shape style="position:absolute;left:8746;top:3968;width:10;height:20" coordorigin="8746,3968" coordsize="10,20" path="m8746,3987l8756,3987,8756,3968,8746,3968,8746,3987xe" filled="true" fillcolor="#000000" stroked="false">
                <v:path arrowok="t"/>
                <v:fill type="solid"/>
              </v:shape>
            </v:group>
            <v:group style="position:absolute;left:8746;top:3987;width:10;height:20" coordorigin="8746,3987" coordsize="10,20">
              <v:shape style="position:absolute;left:8746;top:3987;width:10;height:20" coordorigin="8746,3987" coordsize="10,20" path="m8746,4006l8756,4006,8756,3987,8746,3987,8746,4006xe" filled="true" fillcolor="#000000" stroked="false">
                <v:path arrowok="t"/>
                <v:fill type="solid"/>
              </v:shape>
            </v:group>
            <v:group style="position:absolute;left:8746;top:4006;width:10;height:20" coordorigin="8746,4006" coordsize="10,20">
              <v:shape style="position:absolute;left:8746;top:4006;width:10;height:20" coordorigin="8746,4006" coordsize="10,20" path="m8746,4025l8756,4025,8756,4006,8746,4006,8746,4025xe" filled="true" fillcolor="#000000" stroked="false">
                <v:path arrowok="t"/>
                <v:fill type="solid"/>
              </v:shape>
            </v:group>
            <v:group style="position:absolute;left:8746;top:4025;width:10;height:20" coordorigin="8746,4025" coordsize="10,20">
              <v:shape style="position:absolute;left:8746;top:4025;width:10;height:20" coordorigin="8746,4025" coordsize="10,20" path="m8746,4044l8756,4044,8756,4025,8746,4025,8746,4044xe" filled="true" fillcolor="#000000" stroked="false">
                <v:path arrowok="t"/>
                <v:fill type="solid"/>
              </v:shape>
            </v:group>
            <v:group style="position:absolute;left:8746;top:4044;width:10;height:20" coordorigin="8746,4044" coordsize="10,20">
              <v:shape style="position:absolute;left:8746;top:4044;width:10;height:20" coordorigin="8746,4044" coordsize="10,20" path="m8746,4064l8756,4064,8756,4044,8746,4044,8746,4064xe" filled="true" fillcolor="#000000" stroked="false">
                <v:path arrowok="t"/>
                <v:fill type="solid"/>
              </v:shape>
            </v:group>
            <v:group style="position:absolute;left:8746;top:4064;width:10;height:20" coordorigin="8746,4064" coordsize="10,20">
              <v:shape style="position:absolute;left:8746;top:4064;width:10;height:20" coordorigin="8746,4064" coordsize="10,20" path="m8746,4083l8756,4083,8756,4064,8746,4064,8746,4083xe" filled="true" fillcolor="#000000" stroked="false">
                <v:path arrowok="t"/>
                <v:fill type="solid"/>
              </v:shape>
            </v:group>
            <v:group style="position:absolute;left:8746;top:4083;width:10;height:20" coordorigin="8746,4083" coordsize="10,20">
              <v:shape style="position:absolute;left:8746;top:4083;width:10;height:20" coordorigin="8746,4083" coordsize="10,20" path="m8746,4102l8756,4102,8756,4083,8746,4083,8746,4102xe" filled="true" fillcolor="#000000" stroked="false">
                <v:path arrowok="t"/>
                <v:fill type="solid"/>
              </v:shape>
            </v:group>
            <v:group style="position:absolute;left:8746;top:4102;width:10;height:20" coordorigin="8746,4102" coordsize="10,20">
              <v:shape style="position:absolute;left:8746;top:4102;width:10;height:20" coordorigin="8746,4102" coordsize="10,20" path="m8746,4121l8756,4121,8756,4102,8746,4102,8746,4121xe" filled="true" fillcolor="#000000" stroked="false">
                <v:path arrowok="t"/>
                <v:fill type="solid"/>
              </v:shape>
            </v:group>
            <v:group style="position:absolute;left:8746;top:4121;width:10;height:20" coordorigin="8746,4121" coordsize="10,20">
              <v:shape style="position:absolute;left:8746;top:4121;width:10;height:20" coordorigin="8746,4121" coordsize="10,20" path="m8746,4140l8756,4140,8756,4121,8746,4121,8746,4140xe" filled="true" fillcolor="#000000" stroked="false">
                <v:path arrowok="t"/>
                <v:fill type="solid"/>
              </v:shape>
            </v:group>
            <v:group style="position:absolute;left:8746;top:4140;width:10;height:20" coordorigin="8746,4140" coordsize="10,20">
              <v:shape style="position:absolute;left:8746;top:4140;width:10;height:20" coordorigin="8746,4140" coordsize="10,20" path="m8746,4160l8756,4160,8756,4140,8746,4140,8746,4160xe" filled="true" fillcolor="#000000" stroked="false">
                <v:path arrowok="t"/>
                <v:fill type="solid"/>
              </v:shape>
            </v:group>
            <v:group style="position:absolute;left:8746;top:4160;width:10;height:20" coordorigin="8746,4160" coordsize="10,20">
              <v:shape style="position:absolute;left:8746;top:4160;width:10;height:20" coordorigin="8746,4160" coordsize="10,20" path="m8746,4179l8756,4179,8756,4160,8746,4160,8746,4179xe" filled="true" fillcolor="#000000" stroked="false">
                <v:path arrowok="t"/>
                <v:fill type="solid"/>
              </v:shape>
            </v:group>
            <v:group style="position:absolute;left:8746;top:4179;width:10;height:20" coordorigin="8746,4179" coordsize="10,20">
              <v:shape style="position:absolute;left:8746;top:4179;width:10;height:20" coordorigin="8746,4179" coordsize="10,20" path="m8746,4198l8756,4198,8756,4179,8746,4179,8746,4198xe" filled="true" fillcolor="#000000" stroked="false">
                <v:path arrowok="t"/>
                <v:fill type="solid"/>
              </v:shape>
            </v:group>
            <v:group style="position:absolute;left:8746;top:4198;width:10;height:20" coordorigin="8746,4198" coordsize="10,20">
              <v:shape style="position:absolute;left:8746;top:4198;width:10;height:20" coordorigin="8746,4198" coordsize="10,20" path="m8746,4217l8756,4217,8756,4198,8746,4198,8746,4217xe" filled="true" fillcolor="#000000" stroked="false">
                <v:path arrowok="t"/>
                <v:fill type="solid"/>
              </v:shape>
            </v:group>
            <v:group style="position:absolute;left:8746;top:4223;width:10;height:2" coordorigin="8746,4223" coordsize="10,2">
              <v:shape style="position:absolute;left:8746;top:4223;width:10;height:2" coordorigin="8746,4223" coordsize="10,0" path="m8746,4223l8756,4223e" filled="false" stroked="true" strokeweight=".600037pt" strokecolor="#000000">
                <v:path arrowok="t"/>
              </v:shape>
            </v:group>
            <v:group style="position:absolute;left:9597;top:3891;width:10;height:20" coordorigin="9597,3891" coordsize="10,20">
              <v:shape style="position:absolute;left:9597;top:3891;width:10;height:20" coordorigin="9597,3891" coordsize="10,20" path="m9597,3910l9607,3910,9607,3891,9597,3891,9597,3910xe" filled="true" fillcolor="#000000" stroked="false">
                <v:path arrowok="t"/>
                <v:fill type="solid"/>
              </v:shape>
            </v:group>
            <v:group style="position:absolute;left:9597;top:3910;width:10;height:20" coordorigin="9597,3910" coordsize="10,20">
              <v:shape style="position:absolute;left:9597;top:3910;width:10;height:20" coordorigin="9597,3910" coordsize="10,20" path="m9597,3929l9607,3929,9607,3910,9597,3910,9597,3929xe" filled="true" fillcolor="#000000" stroked="false">
                <v:path arrowok="t"/>
                <v:fill type="solid"/>
              </v:shape>
            </v:group>
            <v:group style="position:absolute;left:9597;top:3929;width:10;height:20" coordorigin="9597,3929" coordsize="10,20">
              <v:shape style="position:absolute;left:9597;top:3929;width:10;height:20" coordorigin="9597,3929" coordsize="10,20" path="m9597,3948l9607,3948,9607,3929,9597,3929,9597,3948xe" filled="true" fillcolor="#000000" stroked="false">
                <v:path arrowok="t"/>
                <v:fill type="solid"/>
              </v:shape>
            </v:group>
            <v:group style="position:absolute;left:9597;top:3948;width:10;height:20" coordorigin="9597,3948" coordsize="10,20">
              <v:shape style="position:absolute;left:9597;top:3948;width:10;height:20" coordorigin="9597,3948" coordsize="10,20" path="m9597,3968l9607,3968,9607,3948,9597,3948,9597,3968xe" filled="true" fillcolor="#000000" stroked="false">
                <v:path arrowok="t"/>
                <v:fill type="solid"/>
              </v:shape>
            </v:group>
            <v:group style="position:absolute;left:9597;top:3968;width:10;height:20" coordorigin="9597,3968" coordsize="10,20">
              <v:shape style="position:absolute;left:9597;top:3968;width:10;height:20" coordorigin="9597,3968" coordsize="10,20" path="m9597,3987l9607,3987,9607,3968,9597,3968,9597,3987xe" filled="true" fillcolor="#000000" stroked="false">
                <v:path arrowok="t"/>
                <v:fill type="solid"/>
              </v:shape>
            </v:group>
            <v:group style="position:absolute;left:9597;top:3987;width:10;height:20" coordorigin="9597,3987" coordsize="10,20">
              <v:shape style="position:absolute;left:9597;top:3987;width:10;height:20" coordorigin="9597,3987" coordsize="10,20" path="m9597,4006l9607,4006,9607,3987,9597,3987,9597,4006xe" filled="true" fillcolor="#000000" stroked="false">
                <v:path arrowok="t"/>
                <v:fill type="solid"/>
              </v:shape>
            </v:group>
            <v:group style="position:absolute;left:9597;top:4006;width:10;height:20" coordorigin="9597,4006" coordsize="10,20">
              <v:shape style="position:absolute;left:9597;top:4006;width:10;height:20" coordorigin="9597,4006" coordsize="10,20" path="m9597,4025l9607,4025,9607,4006,9597,4006,9597,4025xe" filled="true" fillcolor="#000000" stroked="false">
                <v:path arrowok="t"/>
                <v:fill type="solid"/>
              </v:shape>
            </v:group>
            <v:group style="position:absolute;left:9597;top:4025;width:10;height:20" coordorigin="9597,4025" coordsize="10,20">
              <v:shape style="position:absolute;left:9597;top:4025;width:10;height:20" coordorigin="9597,4025" coordsize="10,20" path="m9597,4044l9607,4044,9607,4025,9597,4025,9597,4044xe" filled="true" fillcolor="#000000" stroked="false">
                <v:path arrowok="t"/>
                <v:fill type="solid"/>
              </v:shape>
            </v:group>
            <v:group style="position:absolute;left:9597;top:4044;width:10;height:20" coordorigin="9597,4044" coordsize="10,20">
              <v:shape style="position:absolute;left:9597;top:4044;width:10;height:20" coordorigin="9597,4044" coordsize="10,20" path="m9597,4064l9607,4064,9607,4044,9597,4044,9597,4064xe" filled="true" fillcolor="#000000" stroked="false">
                <v:path arrowok="t"/>
                <v:fill type="solid"/>
              </v:shape>
            </v:group>
            <v:group style="position:absolute;left:9597;top:4064;width:10;height:20" coordorigin="9597,4064" coordsize="10,20">
              <v:shape style="position:absolute;left:9597;top:4064;width:10;height:20" coordorigin="9597,4064" coordsize="10,20" path="m9597,4083l9607,4083,9607,4064,9597,4064,9597,4083xe" filled="true" fillcolor="#000000" stroked="false">
                <v:path arrowok="t"/>
                <v:fill type="solid"/>
              </v:shape>
            </v:group>
            <v:group style="position:absolute;left:9597;top:4083;width:10;height:20" coordorigin="9597,4083" coordsize="10,20">
              <v:shape style="position:absolute;left:9597;top:4083;width:10;height:20" coordorigin="9597,4083" coordsize="10,20" path="m9597,4102l9607,4102,9607,4083,9597,4083,9597,4102xe" filled="true" fillcolor="#000000" stroked="false">
                <v:path arrowok="t"/>
                <v:fill type="solid"/>
              </v:shape>
            </v:group>
            <v:group style="position:absolute;left:9597;top:4102;width:10;height:20" coordorigin="9597,4102" coordsize="10,20">
              <v:shape style="position:absolute;left:9597;top:4102;width:10;height:20" coordorigin="9597,4102" coordsize="10,20" path="m9597,4121l9607,4121,9607,4102,9597,4102,9597,4121xe" filled="true" fillcolor="#000000" stroked="false">
                <v:path arrowok="t"/>
                <v:fill type="solid"/>
              </v:shape>
            </v:group>
            <v:group style="position:absolute;left:9597;top:4121;width:10;height:20" coordorigin="9597,4121" coordsize="10,20">
              <v:shape style="position:absolute;left:9597;top:4121;width:10;height:20" coordorigin="9597,4121" coordsize="10,20" path="m9597,4140l9607,4140,9607,4121,9597,4121,9597,4140xe" filled="true" fillcolor="#000000" stroked="false">
                <v:path arrowok="t"/>
                <v:fill type="solid"/>
              </v:shape>
            </v:group>
            <v:group style="position:absolute;left:9597;top:4140;width:10;height:20" coordorigin="9597,4140" coordsize="10,20">
              <v:shape style="position:absolute;left:9597;top:4140;width:10;height:20" coordorigin="9597,4140" coordsize="10,20" path="m9597,4160l9607,4160,9607,4140,9597,4140,9597,4160xe" filled="true" fillcolor="#000000" stroked="false">
                <v:path arrowok="t"/>
                <v:fill type="solid"/>
              </v:shape>
            </v:group>
            <v:group style="position:absolute;left:9597;top:4160;width:10;height:20" coordorigin="9597,4160" coordsize="10,20">
              <v:shape style="position:absolute;left:9597;top:4160;width:10;height:20" coordorigin="9597,4160" coordsize="10,20" path="m9597,4179l9607,4179,9607,4160,9597,4160,9597,4179xe" filled="true" fillcolor="#000000" stroked="false">
                <v:path arrowok="t"/>
                <v:fill type="solid"/>
              </v:shape>
            </v:group>
            <v:group style="position:absolute;left:9597;top:4179;width:10;height:20" coordorigin="9597,4179" coordsize="10,20">
              <v:shape style="position:absolute;left:9597;top:4179;width:10;height:20" coordorigin="9597,4179" coordsize="10,20" path="m9597,4198l9607,4198,9607,4179,9597,4179,9597,4198xe" filled="true" fillcolor="#000000" stroked="false">
                <v:path arrowok="t"/>
                <v:fill type="solid"/>
              </v:shape>
            </v:group>
            <v:group style="position:absolute;left:9597;top:4198;width:10;height:20" coordorigin="9597,4198" coordsize="10,20">
              <v:shape style="position:absolute;left:9597;top:4198;width:10;height:20" coordorigin="9597,4198" coordsize="10,20" path="m9597,4217l9607,4217,9607,4198,9597,4198,9597,4217xe" filled="true" fillcolor="#000000" stroked="false">
                <v:path arrowok="t"/>
                <v:fill type="solid"/>
              </v:shape>
            </v:group>
            <v:group style="position:absolute;left:9597;top:4223;width:10;height:2" coordorigin="9597,4223" coordsize="10,2">
              <v:shape style="position:absolute;left:9597;top:4223;width:10;height:2" coordorigin="9597,4223" coordsize="10,0" path="m9597,4223l9607,4223e" filled="false" stroked="true" strokeweight=".600037pt" strokecolor="#000000">
                <v:path arrowok="t"/>
              </v:shape>
            </v:group>
            <v:group style="position:absolute;left:10446;top:3891;width:10;height:20" coordorigin="10446,3891" coordsize="10,20">
              <v:shape style="position:absolute;left:10446;top:3891;width:10;height:20" coordorigin="10446,3891" coordsize="10,20" path="m10446,3910l10455,3910,10455,3891,10446,3891,10446,3910xe" filled="true" fillcolor="#000000" stroked="false">
                <v:path arrowok="t"/>
                <v:fill type="solid"/>
              </v:shape>
            </v:group>
            <v:group style="position:absolute;left:10446;top:3910;width:10;height:20" coordorigin="10446,3910" coordsize="10,20">
              <v:shape style="position:absolute;left:10446;top:3910;width:10;height:20" coordorigin="10446,3910" coordsize="10,20" path="m10446,3929l10455,3929,10455,3910,10446,3910,10446,3929xe" filled="true" fillcolor="#000000" stroked="false">
                <v:path arrowok="t"/>
                <v:fill type="solid"/>
              </v:shape>
            </v:group>
            <v:group style="position:absolute;left:10446;top:3929;width:10;height:20" coordorigin="10446,3929" coordsize="10,20">
              <v:shape style="position:absolute;left:10446;top:3929;width:10;height:20" coordorigin="10446,3929" coordsize="10,20" path="m10446,3948l10455,3948,10455,3929,10446,3929,10446,3948xe" filled="true" fillcolor="#000000" stroked="false">
                <v:path arrowok="t"/>
                <v:fill type="solid"/>
              </v:shape>
            </v:group>
            <v:group style="position:absolute;left:10446;top:3948;width:10;height:20" coordorigin="10446,3948" coordsize="10,20">
              <v:shape style="position:absolute;left:10446;top:3948;width:10;height:20" coordorigin="10446,3948" coordsize="10,20" path="m10446,3968l10455,3968,10455,3948,10446,3948,10446,3968xe" filled="true" fillcolor="#000000" stroked="false">
                <v:path arrowok="t"/>
                <v:fill type="solid"/>
              </v:shape>
            </v:group>
            <v:group style="position:absolute;left:10446;top:3968;width:10;height:20" coordorigin="10446,3968" coordsize="10,20">
              <v:shape style="position:absolute;left:10446;top:3968;width:10;height:20" coordorigin="10446,3968" coordsize="10,20" path="m10446,3987l10455,3987,10455,3968,10446,3968,10446,3987xe" filled="true" fillcolor="#000000" stroked="false">
                <v:path arrowok="t"/>
                <v:fill type="solid"/>
              </v:shape>
            </v:group>
            <v:group style="position:absolute;left:10446;top:3987;width:10;height:20" coordorigin="10446,3987" coordsize="10,20">
              <v:shape style="position:absolute;left:10446;top:3987;width:10;height:20" coordorigin="10446,3987" coordsize="10,20" path="m10446,4006l10455,4006,10455,3987,10446,3987,10446,4006xe" filled="true" fillcolor="#000000" stroked="false">
                <v:path arrowok="t"/>
                <v:fill type="solid"/>
              </v:shape>
            </v:group>
            <v:group style="position:absolute;left:10446;top:4006;width:10;height:20" coordorigin="10446,4006" coordsize="10,20">
              <v:shape style="position:absolute;left:10446;top:4006;width:10;height:20" coordorigin="10446,4006" coordsize="10,20" path="m10446,4025l10455,4025,10455,4006,10446,4006,10446,4025xe" filled="true" fillcolor="#000000" stroked="false">
                <v:path arrowok="t"/>
                <v:fill type="solid"/>
              </v:shape>
            </v:group>
            <v:group style="position:absolute;left:10446;top:4025;width:10;height:20" coordorigin="10446,4025" coordsize="10,20">
              <v:shape style="position:absolute;left:10446;top:4025;width:10;height:20" coordorigin="10446,4025" coordsize="10,20" path="m10446,4044l10455,4044,10455,4025,10446,4025,10446,4044xe" filled="true" fillcolor="#000000" stroked="false">
                <v:path arrowok="t"/>
                <v:fill type="solid"/>
              </v:shape>
            </v:group>
            <v:group style="position:absolute;left:10446;top:4044;width:10;height:20" coordorigin="10446,4044" coordsize="10,20">
              <v:shape style="position:absolute;left:10446;top:4044;width:10;height:20" coordorigin="10446,4044" coordsize="10,20" path="m10446,4064l10455,4064,10455,4044,10446,4044,10446,4064xe" filled="true" fillcolor="#000000" stroked="false">
                <v:path arrowok="t"/>
                <v:fill type="solid"/>
              </v:shape>
            </v:group>
            <v:group style="position:absolute;left:10446;top:4064;width:10;height:20" coordorigin="10446,4064" coordsize="10,20">
              <v:shape style="position:absolute;left:10446;top:4064;width:10;height:20" coordorigin="10446,4064" coordsize="10,20" path="m10446,4083l10455,4083,10455,4064,10446,4064,10446,4083xe" filled="true" fillcolor="#000000" stroked="false">
                <v:path arrowok="t"/>
                <v:fill type="solid"/>
              </v:shape>
            </v:group>
            <v:group style="position:absolute;left:10446;top:4083;width:10;height:20" coordorigin="10446,4083" coordsize="10,20">
              <v:shape style="position:absolute;left:10446;top:4083;width:10;height:20" coordorigin="10446,4083" coordsize="10,20" path="m10446,4102l10455,4102,10455,4083,10446,4083,10446,4102xe" filled="true" fillcolor="#000000" stroked="false">
                <v:path arrowok="t"/>
                <v:fill type="solid"/>
              </v:shape>
            </v:group>
            <v:group style="position:absolute;left:10446;top:4102;width:10;height:20" coordorigin="10446,4102" coordsize="10,20">
              <v:shape style="position:absolute;left:10446;top:4102;width:10;height:20" coordorigin="10446,4102" coordsize="10,20" path="m10446,4121l10455,4121,10455,4102,10446,4102,10446,4121xe" filled="true" fillcolor="#000000" stroked="false">
                <v:path arrowok="t"/>
                <v:fill type="solid"/>
              </v:shape>
            </v:group>
            <v:group style="position:absolute;left:10446;top:4121;width:10;height:20" coordorigin="10446,4121" coordsize="10,20">
              <v:shape style="position:absolute;left:10446;top:4121;width:10;height:20" coordorigin="10446,4121" coordsize="10,20" path="m10446,4140l10455,4140,10455,4121,10446,4121,10446,4140xe" filled="true" fillcolor="#000000" stroked="false">
                <v:path arrowok="t"/>
                <v:fill type="solid"/>
              </v:shape>
            </v:group>
            <v:group style="position:absolute;left:10446;top:4140;width:10;height:20" coordorigin="10446,4140" coordsize="10,20">
              <v:shape style="position:absolute;left:10446;top:4140;width:10;height:20" coordorigin="10446,4140" coordsize="10,20" path="m10446,4160l10455,4160,10455,4140,10446,4140,10446,4160xe" filled="true" fillcolor="#000000" stroked="false">
                <v:path arrowok="t"/>
                <v:fill type="solid"/>
              </v:shape>
            </v:group>
            <v:group style="position:absolute;left:10446;top:4160;width:10;height:20" coordorigin="10446,4160" coordsize="10,20">
              <v:shape style="position:absolute;left:10446;top:4160;width:10;height:20" coordorigin="10446,4160" coordsize="10,20" path="m10446,4179l10455,4179,10455,4160,10446,4160,10446,4179xe" filled="true" fillcolor="#000000" stroked="false">
                <v:path arrowok="t"/>
                <v:fill type="solid"/>
              </v:shape>
            </v:group>
            <v:group style="position:absolute;left:10446;top:4179;width:10;height:20" coordorigin="10446,4179" coordsize="10,20">
              <v:shape style="position:absolute;left:10446;top:4179;width:10;height:20" coordorigin="10446,4179" coordsize="10,20" path="m10446,4198l10455,4198,10455,4179,10446,4179,10446,4198xe" filled="true" fillcolor="#000000" stroked="false">
                <v:path arrowok="t"/>
                <v:fill type="solid"/>
              </v:shape>
            </v:group>
            <v:group style="position:absolute;left:10446;top:4198;width:10;height:20" coordorigin="10446,4198" coordsize="10,20">
              <v:shape style="position:absolute;left:10446;top:4198;width:10;height:20" coordorigin="10446,4198" coordsize="10,20" path="m10446,4217l10455,4217,10455,4198,10446,4198,10446,4217xe" filled="true" fillcolor="#000000" stroked="false">
                <v:path arrowok="t"/>
                <v:fill type="solid"/>
              </v:shape>
            </v:group>
            <v:group style="position:absolute;left:10446;top:4223;width:10;height:2" coordorigin="10446,4223" coordsize="10,2">
              <v:shape style="position:absolute;left:10446;top:4223;width:10;height:2" coordorigin="10446,4223" coordsize="10,0" path="m10446,4223l10455,4223e" filled="false" stroked="true" strokeweight=".600037pt" strokecolor="#000000">
                <v:path arrowok="t"/>
              </v:shape>
            </v:group>
            <v:group style="position:absolute;left:12006;top:3891;width:10;height:20" coordorigin="12006,3891" coordsize="10,20">
              <v:shape style="position:absolute;left:12006;top:3891;width:10;height:20" coordorigin="12006,3891" coordsize="10,20" path="m12006,3910l12015,3910,12015,3891,12006,3891,12006,3910xe" filled="true" fillcolor="#000000" stroked="false">
                <v:path arrowok="t"/>
                <v:fill type="solid"/>
              </v:shape>
            </v:group>
            <v:group style="position:absolute;left:12006;top:3910;width:10;height:20" coordorigin="12006,3910" coordsize="10,20">
              <v:shape style="position:absolute;left:12006;top:3910;width:10;height:20" coordorigin="12006,3910" coordsize="10,20" path="m12006,3929l12015,3929,12015,3910,12006,3910,12006,3929xe" filled="true" fillcolor="#000000" stroked="false">
                <v:path arrowok="t"/>
                <v:fill type="solid"/>
              </v:shape>
            </v:group>
            <v:group style="position:absolute;left:12006;top:3929;width:10;height:20" coordorigin="12006,3929" coordsize="10,20">
              <v:shape style="position:absolute;left:12006;top:3929;width:10;height:20" coordorigin="12006,3929" coordsize="10,20" path="m12006,3948l12015,3948,12015,3929,12006,3929,12006,3948xe" filled="true" fillcolor="#000000" stroked="false">
                <v:path arrowok="t"/>
                <v:fill type="solid"/>
              </v:shape>
            </v:group>
            <v:group style="position:absolute;left:12006;top:3948;width:10;height:20" coordorigin="12006,3948" coordsize="10,20">
              <v:shape style="position:absolute;left:12006;top:3948;width:10;height:20" coordorigin="12006,3948" coordsize="10,20" path="m12006,3968l12015,3968,12015,3948,12006,3948,12006,3968xe" filled="true" fillcolor="#000000" stroked="false">
                <v:path arrowok="t"/>
                <v:fill type="solid"/>
              </v:shape>
            </v:group>
            <v:group style="position:absolute;left:12006;top:3968;width:10;height:20" coordorigin="12006,3968" coordsize="10,20">
              <v:shape style="position:absolute;left:12006;top:3968;width:10;height:20" coordorigin="12006,3968" coordsize="10,20" path="m12006,3987l12015,3987,12015,3968,12006,3968,12006,3987xe" filled="true" fillcolor="#000000" stroked="false">
                <v:path arrowok="t"/>
                <v:fill type="solid"/>
              </v:shape>
            </v:group>
            <v:group style="position:absolute;left:12006;top:3987;width:10;height:20" coordorigin="12006,3987" coordsize="10,20">
              <v:shape style="position:absolute;left:12006;top:3987;width:10;height:20" coordorigin="12006,3987" coordsize="10,20" path="m12006,4006l12015,4006,12015,3987,12006,3987,12006,4006xe" filled="true" fillcolor="#000000" stroked="false">
                <v:path arrowok="t"/>
                <v:fill type="solid"/>
              </v:shape>
            </v:group>
            <v:group style="position:absolute;left:12006;top:4006;width:10;height:20" coordorigin="12006,4006" coordsize="10,20">
              <v:shape style="position:absolute;left:12006;top:4006;width:10;height:20" coordorigin="12006,4006" coordsize="10,20" path="m12006,4025l12015,4025,12015,4006,12006,4006,12006,4025xe" filled="true" fillcolor="#000000" stroked="false">
                <v:path arrowok="t"/>
                <v:fill type="solid"/>
              </v:shape>
            </v:group>
            <v:group style="position:absolute;left:12006;top:4025;width:10;height:20" coordorigin="12006,4025" coordsize="10,20">
              <v:shape style="position:absolute;left:12006;top:4025;width:10;height:20" coordorigin="12006,4025" coordsize="10,20" path="m12006,4044l12015,4044,12015,4025,12006,4025,12006,4044xe" filled="true" fillcolor="#000000" stroked="false">
                <v:path arrowok="t"/>
                <v:fill type="solid"/>
              </v:shape>
            </v:group>
            <v:group style="position:absolute;left:12006;top:4044;width:10;height:20" coordorigin="12006,4044" coordsize="10,20">
              <v:shape style="position:absolute;left:12006;top:4044;width:10;height:20" coordorigin="12006,4044" coordsize="10,20" path="m12006,4064l12015,4064,12015,4044,12006,4044,12006,4064xe" filled="true" fillcolor="#000000" stroked="false">
                <v:path arrowok="t"/>
                <v:fill type="solid"/>
              </v:shape>
            </v:group>
            <v:group style="position:absolute;left:12006;top:4064;width:10;height:20" coordorigin="12006,4064" coordsize="10,20">
              <v:shape style="position:absolute;left:12006;top:4064;width:10;height:20" coordorigin="12006,4064" coordsize="10,20" path="m12006,4083l12015,4083,12015,4064,12006,4064,12006,4083xe" filled="true" fillcolor="#000000" stroked="false">
                <v:path arrowok="t"/>
                <v:fill type="solid"/>
              </v:shape>
            </v:group>
            <v:group style="position:absolute;left:12006;top:4083;width:10;height:20" coordorigin="12006,4083" coordsize="10,20">
              <v:shape style="position:absolute;left:12006;top:4083;width:10;height:20" coordorigin="12006,4083" coordsize="10,20" path="m12006,4102l12015,4102,12015,4083,12006,4083,12006,4102xe" filled="true" fillcolor="#000000" stroked="false">
                <v:path arrowok="t"/>
                <v:fill type="solid"/>
              </v:shape>
            </v:group>
            <v:group style="position:absolute;left:12006;top:4102;width:10;height:20" coordorigin="12006,4102" coordsize="10,20">
              <v:shape style="position:absolute;left:12006;top:4102;width:10;height:20" coordorigin="12006,4102" coordsize="10,20" path="m12006,4121l12015,4121,12015,4102,12006,4102,12006,4121xe" filled="true" fillcolor="#000000" stroked="false">
                <v:path arrowok="t"/>
                <v:fill type="solid"/>
              </v:shape>
            </v:group>
            <v:group style="position:absolute;left:12006;top:4121;width:10;height:20" coordorigin="12006,4121" coordsize="10,20">
              <v:shape style="position:absolute;left:12006;top:4121;width:10;height:20" coordorigin="12006,4121" coordsize="10,20" path="m12006,4140l12015,4140,12015,4121,12006,4121,12006,4140xe" filled="true" fillcolor="#000000" stroked="false">
                <v:path arrowok="t"/>
                <v:fill type="solid"/>
              </v:shape>
            </v:group>
            <v:group style="position:absolute;left:12006;top:4140;width:10;height:20" coordorigin="12006,4140" coordsize="10,20">
              <v:shape style="position:absolute;left:12006;top:4140;width:10;height:20" coordorigin="12006,4140" coordsize="10,20" path="m12006,4160l12015,4160,12015,4140,12006,4140,12006,4160xe" filled="true" fillcolor="#000000" stroked="false">
                <v:path arrowok="t"/>
                <v:fill type="solid"/>
              </v:shape>
            </v:group>
            <v:group style="position:absolute;left:12006;top:4160;width:10;height:20" coordorigin="12006,4160" coordsize="10,20">
              <v:shape style="position:absolute;left:12006;top:4160;width:10;height:20" coordorigin="12006,4160" coordsize="10,20" path="m12006,4179l12015,4179,12015,4160,12006,4160,12006,4179xe" filled="true" fillcolor="#000000" stroked="false">
                <v:path arrowok="t"/>
                <v:fill type="solid"/>
              </v:shape>
            </v:group>
            <v:group style="position:absolute;left:12006;top:4179;width:10;height:20" coordorigin="12006,4179" coordsize="10,20">
              <v:shape style="position:absolute;left:12006;top:4179;width:10;height:20" coordorigin="12006,4179" coordsize="10,20" path="m12006,4198l12015,4198,12015,4179,12006,4179,12006,4198xe" filled="true" fillcolor="#000000" stroked="false">
                <v:path arrowok="t"/>
                <v:fill type="solid"/>
              </v:shape>
            </v:group>
            <v:group style="position:absolute;left:12006;top:4198;width:10;height:20" coordorigin="12006,4198" coordsize="10,20">
              <v:shape style="position:absolute;left:12006;top:4198;width:10;height:20" coordorigin="12006,4198" coordsize="10,20" path="m12006,4217l12015,4217,12015,4198,12006,4198,12006,4217xe" filled="true" fillcolor="#000000" stroked="false">
                <v:path arrowok="t"/>
                <v:fill type="solid"/>
              </v:shape>
            </v:group>
            <v:group style="position:absolute;left:12006;top:4223;width:10;height:2" coordorigin="12006,4223" coordsize="10,2">
              <v:shape style="position:absolute;left:12006;top:4223;width:10;height:2" coordorigin="12006,4223" coordsize="10,0" path="m12006,4223l12015,4223e" filled="false" stroked="true" strokeweight=".600037pt" strokecolor="#000000">
                <v:path arrowok="t"/>
              </v:shape>
            </v:group>
            <v:group style="position:absolute;left:13705;top:3891;width:10;height:20" coordorigin="13705,3891" coordsize="10,20">
              <v:shape style="position:absolute;left:13705;top:3891;width:10;height:20" coordorigin="13705,3891" coordsize="10,20" path="m13705,3910l13714,3910,13714,3891,13705,3891,13705,3910xe" filled="true" fillcolor="#000000" stroked="false">
                <v:path arrowok="t"/>
                <v:fill type="solid"/>
              </v:shape>
            </v:group>
            <v:group style="position:absolute;left:13705;top:3910;width:10;height:20" coordorigin="13705,3910" coordsize="10,20">
              <v:shape style="position:absolute;left:13705;top:3910;width:10;height:20" coordorigin="13705,3910" coordsize="10,20" path="m13705,3929l13714,3929,13714,3910,13705,3910,13705,3929xe" filled="true" fillcolor="#000000" stroked="false">
                <v:path arrowok="t"/>
                <v:fill type="solid"/>
              </v:shape>
            </v:group>
            <v:group style="position:absolute;left:13705;top:3929;width:10;height:20" coordorigin="13705,3929" coordsize="10,20">
              <v:shape style="position:absolute;left:13705;top:3929;width:10;height:20" coordorigin="13705,3929" coordsize="10,20" path="m13705,3948l13714,3948,13714,3929,13705,3929,13705,3948xe" filled="true" fillcolor="#000000" stroked="false">
                <v:path arrowok="t"/>
                <v:fill type="solid"/>
              </v:shape>
            </v:group>
            <v:group style="position:absolute;left:13705;top:3948;width:10;height:20" coordorigin="13705,3948" coordsize="10,20">
              <v:shape style="position:absolute;left:13705;top:3948;width:10;height:20" coordorigin="13705,3948" coordsize="10,20" path="m13705,3968l13714,3968,13714,3948,13705,3948,13705,3968xe" filled="true" fillcolor="#000000" stroked="false">
                <v:path arrowok="t"/>
                <v:fill type="solid"/>
              </v:shape>
            </v:group>
            <v:group style="position:absolute;left:13705;top:3968;width:10;height:20" coordorigin="13705,3968" coordsize="10,20">
              <v:shape style="position:absolute;left:13705;top:3968;width:10;height:20" coordorigin="13705,3968" coordsize="10,20" path="m13705,3987l13714,3987,13714,3968,13705,3968,13705,3987xe" filled="true" fillcolor="#000000" stroked="false">
                <v:path arrowok="t"/>
                <v:fill type="solid"/>
              </v:shape>
            </v:group>
            <v:group style="position:absolute;left:13705;top:3987;width:10;height:20" coordorigin="13705,3987" coordsize="10,20">
              <v:shape style="position:absolute;left:13705;top:3987;width:10;height:20" coordorigin="13705,3987" coordsize="10,20" path="m13705,4006l13714,4006,13714,3987,13705,3987,13705,4006xe" filled="true" fillcolor="#000000" stroked="false">
                <v:path arrowok="t"/>
                <v:fill type="solid"/>
              </v:shape>
            </v:group>
            <v:group style="position:absolute;left:13705;top:4006;width:10;height:20" coordorigin="13705,4006" coordsize="10,20">
              <v:shape style="position:absolute;left:13705;top:4006;width:10;height:20" coordorigin="13705,4006" coordsize="10,20" path="m13705,4025l13714,4025,13714,4006,13705,4006,13705,4025xe" filled="true" fillcolor="#000000" stroked="false">
                <v:path arrowok="t"/>
                <v:fill type="solid"/>
              </v:shape>
            </v:group>
            <v:group style="position:absolute;left:13705;top:4025;width:10;height:20" coordorigin="13705,4025" coordsize="10,20">
              <v:shape style="position:absolute;left:13705;top:4025;width:10;height:20" coordorigin="13705,4025" coordsize="10,20" path="m13705,4044l13714,4044,13714,4025,13705,4025,13705,4044xe" filled="true" fillcolor="#000000" stroked="false">
                <v:path arrowok="t"/>
                <v:fill type="solid"/>
              </v:shape>
            </v:group>
            <v:group style="position:absolute;left:13705;top:4044;width:10;height:20" coordorigin="13705,4044" coordsize="10,20">
              <v:shape style="position:absolute;left:13705;top:4044;width:10;height:20" coordorigin="13705,4044" coordsize="10,20" path="m13705,4064l13714,4064,13714,4044,13705,4044,13705,4064xe" filled="true" fillcolor="#000000" stroked="false">
                <v:path arrowok="t"/>
                <v:fill type="solid"/>
              </v:shape>
            </v:group>
            <v:group style="position:absolute;left:13705;top:4064;width:10;height:20" coordorigin="13705,4064" coordsize="10,20">
              <v:shape style="position:absolute;left:13705;top:4064;width:10;height:20" coordorigin="13705,4064" coordsize="10,20" path="m13705,4083l13714,4083,13714,4064,13705,4064,13705,4083xe" filled="true" fillcolor="#000000" stroked="false">
                <v:path arrowok="t"/>
                <v:fill type="solid"/>
              </v:shape>
            </v:group>
            <v:group style="position:absolute;left:13705;top:4083;width:10;height:20" coordorigin="13705,4083" coordsize="10,20">
              <v:shape style="position:absolute;left:13705;top:4083;width:10;height:20" coordorigin="13705,4083" coordsize="10,20" path="m13705,4102l13714,4102,13714,4083,13705,4083,13705,4102xe" filled="true" fillcolor="#000000" stroked="false">
                <v:path arrowok="t"/>
                <v:fill type="solid"/>
              </v:shape>
            </v:group>
            <v:group style="position:absolute;left:13705;top:4102;width:10;height:20" coordorigin="13705,4102" coordsize="10,20">
              <v:shape style="position:absolute;left:13705;top:4102;width:10;height:20" coordorigin="13705,4102" coordsize="10,20" path="m13705,4121l13714,4121,13714,4102,13705,4102,13705,4121xe" filled="true" fillcolor="#000000" stroked="false">
                <v:path arrowok="t"/>
                <v:fill type="solid"/>
              </v:shape>
            </v:group>
            <v:group style="position:absolute;left:13705;top:4121;width:10;height:20" coordorigin="13705,4121" coordsize="10,20">
              <v:shape style="position:absolute;left:13705;top:4121;width:10;height:20" coordorigin="13705,4121" coordsize="10,20" path="m13705,4140l13714,4140,13714,4121,13705,4121,13705,4140xe" filled="true" fillcolor="#000000" stroked="false">
                <v:path arrowok="t"/>
                <v:fill type="solid"/>
              </v:shape>
            </v:group>
            <v:group style="position:absolute;left:13705;top:4140;width:10;height:20" coordorigin="13705,4140" coordsize="10,20">
              <v:shape style="position:absolute;left:13705;top:4140;width:10;height:20" coordorigin="13705,4140" coordsize="10,20" path="m13705,4160l13714,4160,13714,4140,13705,4140,13705,4160xe" filled="true" fillcolor="#000000" stroked="false">
                <v:path arrowok="t"/>
                <v:fill type="solid"/>
              </v:shape>
            </v:group>
            <v:group style="position:absolute;left:13705;top:4160;width:10;height:20" coordorigin="13705,4160" coordsize="10,20">
              <v:shape style="position:absolute;left:13705;top:4160;width:10;height:20" coordorigin="13705,4160" coordsize="10,20" path="m13705,4179l13714,4179,13714,4160,13705,4160,13705,4179xe" filled="true" fillcolor="#000000" stroked="false">
                <v:path arrowok="t"/>
                <v:fill type="solid"/>
              </v:shape>
            </v:group>
            <v:group style="position:absolute;left:13705;top:4179;width:10;height:20" coordorigin="13705,4179" coordsize="10,20">
              <v:shape style="position:absolute;left:13705;top:4179;width:10;height:20" coordorigin="13705,4179" coordsize="10,20" path="m13705,4198l13714,4198,13714,4179,13705,4179,13705,4198xe" filled="true" fillcolor="#000000" stroked="false">
                <v:path arrowok="t"/>
                <v:fill type="solid"/>
              </v:shape>
            </v:group>
            <v:group style="position:absolute;left:13705;top:4198;width:10;height:20" coordorigin="13705,4198" coordsize="10,20">
              <v:shape style="position:absolute;left:13705;top:4198;width:10;height:20" coordorigin="13705,4198" coordsize="10,20" path="m13705,4217l13714,4217,13714,4198,13705,4198,13705,4217xe" filled="true" fillcolor="#000000" stroked="false">
                <v:path arrowok="t"/>
                <v:fill type="solid"/>
              </v:shape>
            </v:group>
            <v:group style="position:absolute;left:13705;top:4223;width:10;height:2" coordorigin="13705,4223" coordsize="10,2">
              <v:shape style="position:absolute;left:13705;top:4223;width:10;height:2" coordorigin="13705,4223" coordsize="10,0" path="m13705,4223l13714,4223e" filled="false" stroked="true" strokeweight=".600037pt" strokecolor="#000000">
                <v:path arrowok="t"/>
              </v:shape>
            </v:group>
            <v:group style="position:absolute;left:3269;top:4234;width:10;height:2" coordorigin="3269,4234" coordsize="10,2">
              <v:shape style="position:absolute;left:3269;top:4234;width:10;height:2" coordorigin="3269,4234" coordsize="10,0" path="m3269,4234l3279,4234e" filled="false" stroked="true" strokeweight=".479981pt" strokecolor="#000000">
                <v:path arrowok="t"/>
              </v:shape>
              <v:shape style="position:absolute;left:1128;top:4229;width:3453;height:10" type="#_x0000_t75" stroked="false">
                <v:imagedata r:id="rId231" o:title=""/>
              </v:shape>
              <v:shape style="position:absolute;left:4576;top:4229;width:625;height:10" type="#_x0000_t75" stroked="false">
                <v:imagedata r:id="rId232" o:title=""/>
              </v:shape>
              <v:shape style="position:absolute;left:5196;top:4229;width:2838;height:10" type="#_x0000_t75" stroked="false">
                <v:imagedata r:id="rId233" o:title=""/>
              </v:shape>
              <v:shape style="position:absolute;left:8030;top:4229;width:717;height:10" type="#_x0000_t75" stroked="false">
                <v:imagedata r:id="rId234" o:title=""/>
              </v:shape>
              <v:shape style="position:absolute;left:8742;top:4229;width:856;height:10" type="#_x0000_t75" stroked="false">
                <v:imagedata r:id="rId235" o:title=""/>
              </v:shape>
              <v:shape style="position:absolute;left:9592;top:4229;width:853;height:10" type="#_x0000_t75" stroked="false">
                <v:imagedata r:id="rId236" o:title=""/>
              </v:shape>
              <v:shape style="position:absolute;left:10441;top:4229;width:1565;height:10" type="#_x0000_t75" stroked="false">
                <v:imagedata r:id="rId237" o:title=""/>
              </v:shape>
              <v:shape style="position:absolute;left:12001;top:4229;width:3412;height:10" type="#_x0000_t75" stroked="false">
                <v:imagedata r:id="rId238" o:title=""/>
              </v:shape>
            </v:group>
            <v:group style="position:absolute;left:3269;top:4239;width:10;height:20" coordorigin="3269,4239" coordsize="10,20">
              <v:shape style="position:absolute;left:3269;top:4239;width:10;height:20" coordorigin="3269,4239" coordsize="10,20" path="m3269,4258l3279,4258,3279,4239,3269,4239,3269,4258xe" filled="true" fillcolor="#000000" stroked="false">
                <v:path arrowok="t"/>
                <v:fill type="solid"/>
              </v:shape>
            </v:group>
            <v:group style="position:absolute;left:3269;top:4258;width:10;height:20" coordorigin="3269,4258" coordsize="10,20">
              <v:shape style="position:absolute;left:3269;top:4258;width:10;height:20" coordorigin="3269,4258" coordsize="10,20" path="m3269,4277l3279,4277,3279,4258,3269,4258,3269,4277xe" filled="true" fillcolor="#000000" stroked="false">
                <v:path arrowok="t"/>
                <v:fill type="solid"/>
              </v:shape>
            </v:group>
            <v:group style="position:absolute;left:3269;top:4277;width:10;height:20" coordorigin="3269,4277" coordsize="10,20">
              <v:shape style="position:absolute;left:3269;top:4277;width:10;height:20" coordorigin="3269,4277" coordsize="10,20" path="m3269,4296l3279,4296,3279,4277,3269,4277,3269,4296xe" filled="true" fillcolor="#000000" stroked="false">
                <v:path arrowok="t"/>
                <v:fill type="solid"/>
              </v:shape>
            </v:group>
            <v:group style="position:absolute;left:3269;top:4296;width:10;height:20" coordorigin="3269,4296" coordsize="10,20">
              <v:shape style="position:absolute;left:3269;top:4296;width:10;height:20" coordorigin="3269,4296" coordsize="10,20" path="m3269,4316l3279,4316,3279,4296,3269,4296,3269,4316xe" filled="true" fillcolor="#000000" stroked="false">
                <v:path arrowok="t"/>
                <v:fill type="solid"/>
              </v:shape>
            </v:group>
            <v:group style="position:absolute;left:3269;top:4316;width:10;height:20" coordorigin="3269,4316" coordsize="10,20">
              <v:shape style="position:absolute;left:3269;top:4316;width:10;height:20" coordorigin="3269,4316" coordsize="10,20" path="m3269,4335l3279,4335,3279,4316,3269,4316,3269,4335xe" filled="true" fillcolor="#000000" stroked="false">
                <v:path arrowok="t"/>
                <v:fill type="solid"/>
              </v:shape>
            </v:group>
            <v:group style="position:absolute;left:3269;top:4335;width:10;height:20" coordorigin="3269,4335" coordsize="10,20">
              <v:shape style="position:absolute;left:3269;top:4335;width:10;height:20" coordorigin="3269,4335" coordsize="10,20" path="m3269,4354l3279,4354,3279,4335,3269,4335,3269,4354xe" filled="true" fillcolor="#000000" stroked="false">
                <v:path arrowok="t"/>
                <v:fill type="solid"/>
              </v:shape>
            </v:group>
            <v:group style="position:absolute;left:3269;top:4354;width:10;height:20" coordorigin="3269,4354" coordsize="10,20">
              <v:shape style="position:absolute;left:3269;top:4354;width:10;height:20" coordorigin="3269,4354" coordsize="10,20" path="m3269,4373l3279,4373,3279,4354,3269,4354,3269,4373xe" filled="true" fillcolor="#000000" stroked="false">
                <v:path arrowok="t"/>
                <v:fill type="solid"/>
              </v:shape>
            </v:group>
            <v:group style="position:absolute;left:3269;top:4373;width:10;height:20" coordorigin="3269,4373" coordsize="10,20">
              <v:shape style="position:absolute;left:3269;top:4373;width:10;height:20" coordorigin="3269,4373" coordsize="10,20" path="m3269,4392l3279,4392,3279,4373,3269,4373,3269,4392xe" filled="true" fillcolor="#000000" stroked="false">
                <v:path arrowok="t"/>
                <v:fill type="solid"/>
              </v:shape>
            </v:group>
            <v:group style="position:absolute;left:3269;top:4392;width:10;height:20" coordorigin="3269,4392" coordsize="10,20">
              <v:shape style="position:absolute;left:3269;top:4392;width:10;height:20" coordorigin="3269,4392" coordsize="10,20" path="m3269,4412l3279,4412,3279,4392,3269,4392,3269,4412xe" filled="true" fillcolor="#000000" stroked="false">
                <v:path arrowok="t"/>
                <v:fill type="solid"/>
              </v:shape>
            </v:group>
            <v:group style="position:absolute;left:3269;top:4412;width:10;height:20" coordorigin="3269,4412" coordsize="10,20">
              <v:shape style="position:absolute;left:3269;top:4412;width:10;height:20" coordorigin="3269,4412" coordsize="10,20" path="m3269,4431l3279,4431,3279,4412,3269,4412,3269,4431xe" filled="true" fillcolor="#000000" stroked="false">
                <v:path arrowok="t"/>
                <v:fill type="solid"/>
              </v:shape>
            </v:group>
            <v:group style="position:absolute;left:3269;top:4431;width:10;height:20" coordorigin="3269,4431" coordsize="10,20">
              <v:shape style="position:absolute;left:3269;top:4431;width:10;height:20" coordorigin="3269,4431" coordsize="10,20" path="m3269,4450l3279,4450,3279,4431,3269,4431,3269,4450xe" filled="true" fillcolor="#000000" stroked="false">
                <v:path arrowok="t"/>
                <v:fill type="solid"/>
              </v:shape>
            </v:group>
            <v:group style="position:absolute;left:3269;top:4450;width:10;height:20" coordorigin="3269,4450" coordsize="10,20">
              <v:shape style="position:absolute;left:3269;top:4450;width:10;height:20" coordorigin="3269,4450" coordsize="10,20" path="m3269,4469l3279,4469,3279,4450,3269,4450,3269,4469xe" filled="true" fillcolor="#000000" stroked="false">
                <v:path arrowok="t"/>
                <v:fill type="solid"/>
              </v:shape>
            </v:group>
            <v:group style="position:absolute;left:3269;top:4476;width:10;height:2" coordorigin="3269,4476" coordsize="10,2">
              <v:shape style="position:absolute;left:3269;top:4476;width:10;height:2" coordorigin="3269,4476" coordsize="10,0" path="m3269,4476l3279,4476e" filled="false" stroked="true" strokeweight=".719971pt" strokecolor="#000000">
                <v:path arrowok="t"/>
              </v:shape>
            </v:group>
            <v:group style="position:absolute;left:4581;top:4239;width:10;height:20" coordorigin="4581,4239" coordsize="10,20">
              <v:shape style="position:absolute;left:4581;top:4239;width:10;height:20" coordorigin="4581,4239" coordsize="10,20" path="m4581,4258l4590,4258,4590,4239,4581,4239,4581,4258xe" filled="true" fillcolor="#000000" stroked="false">
                <v:path arrowok="t"/>
                <v:fill type="solid"/>
              </v:shape>
            </v:group>
            <v:group style="position:absolute;left:4581;top:4258;width:10;height:20" coordorigin="4581,4258" coordsize="10,20">
              <v:shape style="position:absolute;left:4581;top:4258;width:10;height:20" coordorigin="4581,4258" coordsize="10,20" path="m4581,4277l4590,4277,4590,4258,4581,4258,4581,4277xe" filled="true" fillcolor="#000000" stroked="false">
                <v:path arrowok="t"/>
                <v:fill type="solid"/>
              </v:shape>
            </v:group>
            <v:group style="position:absolute;left:4581;top:4277;width:10;height:20" coordorigin="4581,4277" coordsize="10,20">
              <v:shape style="position:absolute;left:4581;top:4277;width:10;height:20" coordorigin="4581,4277" coordsize="10,20" path="m4581,4296l4590,4296,4590,4277,4581,4277,4581,4296xe" filled="true" fillcolor="#000000" stroked="false">
                <v:path arrowok="t"/>
                <v:fill type="solid"/>
              </v:shape>
            </v:group>
            <v:group style="position:absolute;left:4581;top:4296;width:10;height:20" coordorigin="4581,4296" coordsize="10,20">
              <v:shape style="position:absolute;left:4581;top:4296;width:10;height:20" coordorigin="4581,4296" coordsize="10,20" path="m4581,4316l4590,4316,4590,4296,4581,4296,4581,4316xe" filled="true" fillcolor="#000000" stroked="false">
                <v:path arrowok="t"/>
                <v:fill type="solid"/>
              </v:shape>
            </v:group>
            <v:group style="position:absolute;left:4581;top:4316;width:10;height:20" coordorigin="4581,4316" coordsize="10,20">
              <v:shape style="position:absolute;left:4581;top:4316;width:10;height:20" coordorigin="4581,4316" coordsize="10,20" path="m4581,4335l4590,4335,4590,4316,4581,4316,4581,4335xe" filled="true" fillcolor="#000000" stroked="false">
                <v:path arrowok="t"/>
                <v:fill type="solid"/>
              </v:shape>
            </v:group>
            <v:group style="position:absolute;left:4581;top:4335;width:10;height:20" coordorigin="4581,4335" coordsize="10,20">
              <v:shape style="position:absolute;left:4581;top:4335;width:10;height:20" coordorigin="4581,4335" coordsize="10,20" path="m4581,4354l4590,4354,4590,4335,4581,4335,4581,4354xe" filled="true" fillcolor="#000000" stroked="false">
                <v:path arrowok="t"/>
                <v:fill type="solid"/>
              </v:shape>
            </v:group>
            <v:group style="position:absolute;left:4581;top:4354;width:10;height:20" coordorigin="4581,4354" coordsize="10,20">
              <v:shape style="position:absolute;left:4581;top:4354;width:10;height:20" coordorigin="4581,4354" coordsize="10,20" path="m4581,4373l4590,4373,4590,4354,4581,4354,4581,4373xe" filled="true" fillcolor="#000000" stroked="false">
                <v:path arrowok="t"/>
                <v:fill type="solid"/>
              </v:shape>
            </v:group>
            <v:group style="position:absolute;left:4581;top:4373;width:10;height:20" coordorigin="4581,4373" coordsize="10,20">
              <v:shape style="position:absolute;left:4581;top:4373;width:10;height:20" coordorigin="4581,4373" coordsize="10,20" path="m4581,4392l4590,4392,4590,4373,4581,4373,4581,4392xe" filled="true" fillcolor="#000000" stroked="false">
                <v:path arrowok="t"/>
                <v:fill type="solid"/>
              </v:shape>
            </v:group>
            <v:group style="position:absolute;left:5201;top:4239;width:10;height:20" coordorigin="5201,4239" coordsize="10,20">
              <v:shape style="position:absolute;left:5201;top:4239;width:10;height:20" coordorigin="5201,4239" coordsize="10,20" path="m5201,4258l5211,4258,5211,4239,5201,4239,5201,4258xe" filled="true" fillcolor="#000000" stroked="false">
                <v:path arrowok="t"/>
                <v:fill type="solid"/>
              </v:shape>
            </v:group>
            <v:group style="position:absolute;left:5201;top:4258;width:10;height:20" coordorigin="5201,4258" coordsize="10,20">
              <v:shape style="position:absolute;left:5201;top:4258;width:10;height:20" coordorigin="5201,4258" coordsize="10,20" path="m5201,4277l5211,4277,5211,4258,5201,4258,5201,4277xe" filled="true" fillcolor="#000000" stroked="false">
                <v:path arrowok="t"/>
                <v:fill type="solid"/>
              </v:shape>
            </v:group>
            <v:group style="position:absolute;left:5201;top:4277;width:10;height:20" coordorigin="5201,4277" coordsize="10,20">
              <v:shape style="position:absolute;left:5201;top:4277;width:10;height:20" coordorigin="5201,4277" coordsize="10,20" path="m5201,4296l5211,4296,5211,4277,5201,4277,5201,4296xe" filled="true" fillcolor="#000000" stroked="false">
                <v:path arrowok="t"/>
                <v:fill type="solid"/>
              </v:shape>
            </v:group>
            <v:group style="position:absolute;left:5201;top:4296;width:10;height:20" coordorigin="5201,4296" coordsize="10,20">
              <v:shape style="position:absolute;left:5201;top:4296;width:10;height:20" coordorigin="5201,4296" coordsize="10,20" path="m5201,4316l5211,4316,5211,4296,5201,4296,5201,4316xe" filled="true" fillcolor="#000000" stroked="false">
                <v:path arrowok="t"/>
                <v:fill type="solid"/>
              </v:shape>
            </v:group>
            <v:group style="position:absolute;left:5201;top:4316;width:10;height:20" coordorigin="5201,4316" coordsize="10,20">
              <v:shape style="position:absolute;left:5201;top:4316;width:10;height:20" coordorigin="5201,4316" coordsize="10,20" path="m5201,4335l5211,4335,5211,4316,5201,4316,5201,4335xe" filled="true" fillcolor="#000000" stroked="false">
                <v:path arrowok="t"/>
                <v:fill type="solid"/>
              </v:shape>
            </v:group>
            <v:group style="position:absolute;left:5201;top:4335;width:10;height:20" coordorigin="5201,4335" coordsize="10,20">
              <v:shape style="position:absolute;left:5201;top:4335;width:10;height:20" coordorigin="5201,4335" coordsize="10,20" path="m5201,4354l5211,4354,5211,4335,5201,4335,5201,4354xe" filled="true" fillcolor="#000000" stroked="false">
                <v:path arrowok="t"/>
                <v:fill type="solid"/>
              </v:shape>
            </v:group>
            <v:group style="position:absolute;left:5201;top:4354;width:10;height:20" coordorigin="5201,4354" coordsize="10,20">
              <v:shape style="position:absolute;left:5201;top:4354;width:10;height:20" coordorigin="5201,4354" coordsize="10,20" path="m5201,4373l5211,4373,5211,4354,5201,4354,5201,4373xe" filled="true" fillcolor="#000000" stroked="false">
                <v:path arrowok="t"/>
                <v:fill type="solid"/>
              </v:shape>
            </v:group>
            <v:group style="position:absolute;left:5201;top:4373;width:10;height:20" coordorigin="5201,4373" coordsize="10,20">
              <v:shape style="position:absolute;left:5201;top:4373;width:10;height:20" coordorigin="5201,4373" coordsize="10,20" path="m5201,4392l5211,4392,5211,4373,5201,4373,5201,4392xe" filled="true" fillcolor="#000000" stroked="false">
                <v:path arrowok="t"/>
                <v:fill type="solid"/>
              </v:shape>
            </v:group>
            <v:group style="position:absolute;left:5201;top:4392;width:10;height:20" coordorigin="5201,4392" coordsize="10,20">
              <v:shape style="position:absolute;left:5201;top:4392;width:10;height:20" coordorigin="5201,4392" coordsize="10,20" path="m5201,4412l5211,4412,5211,4392,5201,4392,5201,4412xe" filled="true" fillcolor="#000000" stroked="false">
                <v:path arrowok="t"/>
                <v:fill type="solid"/>
              </v:shape>
            </v:group>
            <v:group style="position:absolute;left:5201;top:4412;width:10;height:20" coordorigin="5201,4412" coordsize="10,20">
              <v:shape style="position:absolute;left:5201;top:4412;width:10;height:20" coordorigin="5201,4412" coordsize="10,20" path="m5201,4431l5211,4431,5211,4412,5201,4412,5201,4431xe" filled="true" fillcolor="#000000" stroked="false">
                <v:path arrowok="t"/>
                <v:fill type="solid"/>
              </v:shape>
            </v:group>
            <v:group style="position:absolute;left:5201;top:4431;width:10;height:20" coordorigin="5201,4431" coordsize="10,20">
              <v:shape style="position:absolute;left:5201;top:4431;width:10;height:20" coordorigin="5201,4431" coordsize="10,20" path="m5201,4450l5211,4450,5211,4431,5201,4431,5201,4450xe" filled="true" fillcolor="#000000" stroked="false">
                <v:path arrowok="t"/>
                <v:fill type="solid"/>
              </v:shape>
            </v:group>
            <v:group style="position:absolute;left:5201;top:4450;width:10;height:20" coordorigin="5201,4450" coordsize="10,20">
              <v:shape style="position:absolute;left:5201;top:4450;width:10;height:20" coordorigin="5201,4450" coordsize="10,20" path="m5201,4469l5211,4469,5211,4450,5201,4450,5201,4469xe" filled="true" fillcolor="#000000" stroked="false">
                <v:path arrowok="t"/>
                <v:fill type="solid"/>
              </v:shape>
            </v:group>
            <v:group style="position:absolute;left:5201;top:4476;width:10;height:2" coordorigin="5201,4476" coordsize="10,2">
              <v:shape style="position:absolute;left:5201;top:4476;width:10;height:2" coordorigin="5201,4476" coordsize="10,0" path="m5201,4476l5211,4476e" filled="false" stroked="true" strokeweight=".719971pt" strokecolor="#000000">
                <v:path arrowok="t"/>
              </v:shape>
            </v:group>
            <v:group style="position:absolute;left:5909;top:4239;width:10;height:20" coordorigin="5909,4239" coordsize="10,20">
              <v:shape style="position:absolute;left:5909;top:4239;width:10;height:20" coordorigin="5909,4239" coordsize="10,20" path="m5909,4258l5919,4258,5919,4239,5909,4239,5909,4258xe" filled="true" fillcolor="#000000" stroked="false">
                <v:path arrowok="t"/>
                <v:fill type="solid"/>
              </v:shape>
            </v:group>
            <v:group style="position:absolute;left:5909;top:4258;width:10;height:20" coordorigin="5909,4258" coordsize="10,20">
              <v:shape style="position:absolute;left:5909;top:4258;width:10;height:20" coordorigin="5909,4258" coordsize="10,20" path="m5909,4277l5919,4277,5919,4258,5909,4258,5909,4277xe" filled="true" fillcolor="#000000" stroked="false">
                <v:path arrowok="t"/>
                <v:fill type="solid"/>
              </v:shape>
            </v:group>
            <v:group style="position:absolute;left:5909;top:4277;width:10;height:20" coordorigin="5909,4277" coordsize="10,20">
              <v:shape style="position:absolute;left:5909;top:4277;width:10;height:20" coordorigin="5909,4277" coordsize="10,20" path="m5909,4296l5919,4296,5919,4277,5909,4277,5909,4296xe" filled="true" fillcolor="#000000" stroked="false">
                <v:path arrowok="t"/>
                <v:fill type="solid"/>
              </v:shape>
            </v:group>
            <v:group style="position:absolute;left:5909;top:4296;width:10;height:20" coordorigin="5909,4296" coordsize="10,20">
              <v:shape style="position:absolute;left:5909;top:4296;width:10;height:20" coordorigin="5909,4296" coordsize="10,20" path="m5909,4316l5919,4316,5919,4296,5909,4296,5909,4316xe" filled="true" fillcolor="#000000" stroked="false">
                <v:path arrowok="t"/>
                <v:fill type="solid"/>
              </v:shape>
            </v:group>
            <v:group style="position:absolute;left:5909;top:4316;width:10;height:20" coordorigin="5909,4316" coordsize="10,20">
              <v:shape style="position:absolute;left:5909;top:4316;width:10;height:20" coordorigin="5909,4316" coordsize="10,20" path="m5909,4335l5919,4335,5919,4316,5909,4316,5909,4335xe" filled="true" fillcolor="#000000" stroked="false">
                <v:path arrowok="t"/>
                <v:fill type="solid"/>
              </v:shape>
            </v:group>
            <v:group style="position:absolute;left:5909;top:4335;width:10;height:20" coordorigin="5909,4335" coordsize="10,20">
              <v:shape style="position:absolute;left:5909;top:4335;width:10;height:20" coordorigin="5909,4335" coordsize="10,20" path="m5909,4354l5919,4354,5919,4335,5909,4335,5909,4354xe" filled="true" fillcolor="#000000" stroked="false">
                <v:path arrowok="t"/>
                <v:fill type="solid"/>
              </v:shape>
            </v:group>
            <v:group style="position:absolute;left:5909;top:4354;width:10;height:20" coordorigin="5909,4354" coordsize="10,20">
              <v:shape style="position:absolute;left:5909;top:4354;width:10;height:20" coordorigin="5909,4354" coordsize="10,20" path="m5909,4373l5919,4373,5919,4354,5909,4354,5909,4373xe" filled="true" fillcolor="#000000" stroked="false">
                <v:path arrowok="t"/>
                <v:fill type="solid"/>
              </v:shape>
            </v:group>
            <v:group style="position:absolute;left:5909;top:4373;width:10;height:20" coordorigin="5909,4373" coordsize="10,20">
              <v:shape style="position:absolute;left:5909;top:4373;width:10;height:20" coordorigin="5909,4373" coordsize="10,20" path="m5909,4392l5919,4392,5919,4373,5909,4373,5909,4392xe" filled="true" fillcolor="#000000" stroked="false">
                <v:path arrowok="t"/>
                <v:fill type="solid"/>
              </v:shape>
            </v:group>
            <v:group style="position:absolute;left:5909;top:4392;width:10;height:20" coordorigin="5909,4392" coordsize="10,20">
              <v:shape style="position:absolute;left:5909;top:4392;width:10;height:20" coordorigin="5909,4392" coordsize="10,20" path="m5909,4412l5919,4412,5919,4392,5909,4392,5909,4412xe" filled="true" fillcolor="#000000" stroked="false">
                <v:path arrowok="t"/>
                <v:fill type="solid"/>
              </v:shape>
            </v:group>
            <v:group style="position:absolute;left:5909;top:4412;width:10;height:20" coordorigin="5909,4412" coordsize="10,20">
              <v:shape style="position:absolute;left:5909;top:4412;width:10;height:20" coordorigin="5909,4412" coordsize="10,20" path="m5909,4431l5919,4431,5919,4412,5909,4412,5909,4431xe" filled="true" fillcolor="#000000" stroked="false">
                <v:path arrowok="t"/>
                <v:fill type="solid"/>
              </v:shape>
            </v:group>
            <v:group style="position:absolute;left:5909;top:4431;width:10;height:20" coordorigin="5909,4431" coordsize="10,20">
              <v:shape style="position:absolute;left:5909;top:4431;width:10;height:20" coordorigin="5909,4431" coordsize="10,20" path="m5909,4450l5919,4450,5919,4431,5909,4431,5909,4450xe" filled="true" fillcolor="#000000" stroked="false">
                <v:path arrowok="t"/>
                <v:fill type="solid"/>
              </v:shape>
            </v:group>
            <v:group style="position:absolute;left:5909;top:4450;width:10;height:20" coordorigin="5909,4450" coordsize="10,20">
              <v:shape style="position:absolute;left:5909;top:4450;width:10;height:20" coordorigin="5909,4450" coordsize="10,20" path="m5909,4469l5919,4469,5919,4450,5909,4450,5909,4469xe" filled="true" fillcolor="#000000" stroked="false">
                <v:path arrowok="t"/>
                <v:fill type="solid"/>
              </v:shape>
            </v:group>
            <v:group style="position:absolute;left:5909;top:4476;width:10;height:2" coordorigin="5909,4476" coordsize="10,2">
              <v:shape style="position:absolute;left:5909;top:4476;width:10;height:2" coordorigin="5909,4476" coordsize="10,0" path="m5909,4476l5919,4476e" filled="false" stroked="true" strokeweight=".719971pt" strokecolor="#000000">
                <v:path arrowok="t"/>
              </v:shape>
            </v:group>
            <v:group style="position:absolute;left:6478;top:4239;width:10;height:20" coordorigin="6478,4239" coordsize="10,20">
              <v:shape style="position:absolute;left:6478;top:4239;width:10;height:20" coordorigin="6478,4239" coordsize="10,20" path="m6478,4258l6488,4258,6488,4239,6478,4239,6478,4258xe" filled="true" fillcolor="#000000" stroked="false">
                <v:path arrowok="t"/>
                <v:fill type="solid"/>
              </v:shape>
            </v:group>
            <v:group style="position:absolute;left:6478;top:4258;width:10;height:20" coordorigin="6478,4258" coordsize="10,20">
              <v:shape style="position:absolute;left:6478;top:4258;width:10;height:20" coordorigin="6478,4258" coordsize="10,20" path="m6478,4277l6488,4277,6488,4258,6478,4258,6478,4277xe" filled="true" fillcolor="#000000" stroked="false">
                <v:path arrowok="t"/>
                <v:fill type="solid"/>
              </v:shape>
            </v:group>
            <v:group style="position:absolute;left:6478;top:4277;width:10;height:20" coordorigin="6478,4277" coordsize="10,20">
              <v:shape style="position:absolute;left:6478;top:4277;width:10;height:20" coordorigin="6478,4277" coordsize="10,20" path="m6478,4296l6488,4296,6488,4277,6478,4277,6478,4296xe" filled="true" fillcolor="#000000" stroked="false">
                <v:path arrowok="t"/>
                <v:fill type="solid"/>
              </v:shape>
            </v:group>
            <v:group style="position:absolute;left:6478;top:4296;width:10;height:20" coordorigin="6478,4296" coordsize="10,20">
              <v:shape style="position:absolute;left:6478;top:4296;width:10;height:20" coordorigin="6478,4296" coordsize="10,20" path="m6478,4316l6488,4316,6488,4296,6478,4296,6478,4316xe" filled="true" fillcolor="#000000" stroked="false">
                <v:path arrowok="t"/>
                <v:fill type="solid"/>
              </v:shape>
            </v:group>
            <v:group style="position:absolute;left:6478;top:4316;width:10;height:20" coordorigin="6478,4316" coordsize="10,20">
              <v:shape style="position:absolute;left:6478;top:4316;width:10;height:20" coordorigin="6478,4316" coordsize="10,20" path="m6478,4335l6488,4335,6488,4316,6478,4316,6478,4335xe" filled="true" fillcolor="#000000" stroked="false">
                <v:path arrowok="t"/>
                <v:fill type="solid"/>
              </v:shape>
            </v:group>
            <v:group style="position:absolute;left:6478;top:4335;width:10;height:20" coordorigin="6478,4335" coordsize="10,20">
              <v:shape style="position:absolute;left:6478;top:4335;width:10;height:20" coordorigin="6478,4335" coordsize="10,20" path="m6478,4354l6488,4354,6488,4335,6478,4335,6478,4354xe" filled="true" fillcolor="#000000" stroked="false">
                <v:path arrowok="t"/>
                <v:fill type="solid"/>
              </v:shape>
            </v:group>
            <v:group style="position:absolute;left:6478;top:4354;width:10;height:20" coordorigin="6478,4354" coordsize="10,20">
              <v:shape style="position:absolute;left:6478;top:4354;width:10;height:20" coordorigin="6478,4354" coordsize="10,20" path="m6478,4373l6488,4373,6488,4354,6478,4354,6478,4373xe" filled="true" fillcolor="#000000" stroked="false">
                <v:path arrowok="t"/>
                <v:fill type="solid"/>
              </v:shape>
            </v:group>
            <v:group style="position:absolute;left:6478;top:4373;width:10;height:20" coordorigin="6478,4373" coordsize="10,20">
              <v:shape style="position:absolute;left:6478;top:4373;width:10;height:20" coordorigin="6478,4373" coordsize="10,20" path="m6478,4392l6488,4392,6488,4373,6478,4373,6478,4392xe" filled="true" fillcolor="#000000" stroked="false">
                <v:path arrowok="t"/>
                <v:fill type="solid"/>
              </v:shape>
            </v:group>
            <v:group style="position:absolute;left:6478;top:4392;width:10;height:20" coordorigin="6478,4392" coordsize="10,20">
              <v:shape style="position:absolute;left:6478;top:4392;width:10;height:20" coordorigin="6478,4392" coordsize="10,20" path="m6478,4412l6488,4412,6488,4392,6478,4392,6478,4412xe" filled="true" fillcolor="#000000" stroked="false">
                <v:path arrowok="t"/>
                <v:fill type="solid"/>
              </v:shape>
            </v:group>
            <v:group style="position:absolute;left:6478;top:4412;width:10;height:20" coordorigin="6478,4412" coordsize="10,20">
              <v:shape style="position:absolute;left:6478;top:4412;width:10;height:20" coordorigin="6478,4412" coordsize="10,20" path="m6478,4431l6488,4431,6488,4412,6478,4412,6478,4431xe" filled="true" fillcolor="#000000" stroked="false">
                <v:path arrowok="t"/>
                <v:fill type="solid"/>
              </v:shape>
            </v:group>
            <v:group style="position:absolute;left:6478;top:4431;width:10;height:20" coordorigin="6478,4431" coordsize="10,20">
              <v:shape style="position:absolute;left:6478;top:4431;width:10;height:20" coordorigin="6478,4431" coordsize="10,20" path="m6478,4450l6488,4450,6488,4431,6478,4431,6478,4450xe" filled="true" fillcolor="#000000" stroked="false">
                <v:path arrowok="t"/>
                <v:fill type="solid"/>
              </v:shape>
            </v:group>
            <v:group style="position:absolute;left:6478;top:4450;width:10;height:20" coordorigin="6478,4450" coordsize="10,20">
              <v:shape style="position:absolute;left:6478;top:4450;width:10;height:20" coordorigin="6478,4450" coordsize="10,20" path="m6478,4469l6488,4469,6488,4450,6478,4450,6478,4469xe" filled="true" fillcolor="#000000" stroked="false">
                <v:path arrowok="t"/>
                <v:fill type="solid"/>
              </v:shape>
            </v:group>
            <v:group style="position:absolute;left:6478;top:4476;width:10;height:2" coordorigin="6478,4476" coordsize="10,2">
              <v:shape style="position:absolute;left:6478;top:4476;width:10;height:2" coordorigin="6478,4476" coordsize="10,0" path="m6478,4476l6488,4476e" filled="false" stroked="true" strokeweight=".719971pt" strokecolor="#000000">
                <v:path arrowok="t"/>
              </v:shape>
            </v:group>
            <v:group style="position:absolute;left:8034;top:4239;width:10;height:20" coordorigin="8034,4239" coordsize="10,20">
              <v:shape style="position:absolute;left:8034;top:4239;width:10;height:20" coordorigin="8034,4239" coordsize="10,20" path="m8034,4258l8044,4258,8044,4239,8034,4239,8034,4258xe" filled="true" fillcolor="#000000" stroked="false">
                <v:path arrowok="t"/>
                <v:fill type="solid"/>
              </v:shape>
            </v:group>
            <v:group style="position:absolute;left:8034;top:4258;width:10;height:20" coordorigin="8034,4258" coordsize="10,20">
              <v:shape style="position:absolute;left:8034;top:4258;width:10;height:20" coordorigin="8034,4258" coordsize="10,20" path="m8034,4277l8044,4277,8044,4258,8034,4258,8034,4277xe" filled="true" fillcolor="#000000" stroked="false">
                <v:path arrowok="t"/>
                <v:fill type="solid"/>
              </v:shape>
            </v:group>
            <v:group style="position:absolute;left:8034;top:4277;width:10;height:20" coordorigin="8034,4277" coordsize="10,20">
              <v:shape style="position:absolute;left:8034;top:4277;width:10;height:20" coordorigin="8034,4277" coordsize="10,20" path="m8034,4296l8044,4296,8044,4277,8034,4277,8034,4296xe" filled="true" fillcolor="#000000" stroked="false">
                <v:path arrowok="t"/>
                <v:fill type="solid"/>
              </v:shape>
            </v:group>
            <v:group style="position:absolute;left:8034;top:4296;width:10;height:20" coordorigin="8034,4296" coordsize="10,20">
              <v:shape style="position:absolute;left:8034;top:4296;width:10;height:20" coordorigin="8034,4296" coordsize="10,20" path="m8034,4316l8044,4316,8044,4296,8034,4296,8034,4316xe" filled="true" fillcolor="#000000" stroked="false">
                <v:path arrowok="t"/>
                <v:fill type="solid"/>
              </v:shape>
            </v:group>
            <v:group style="position:absolute;left:8034;top:4316;width:10;height:20" coordorigin="8034,4316" coordsize="10,20">
              <v:shape style="position:absolute;left:8034;top:4316;width:10;height:20" coordorigin="8034,4316" coordsize="10,20" path="m8034,4335l8044,4335,8044,4316,8034,4316,8034,4335xe" filled="true" fillcolor="#000000" stroked="false">
                <v:path arrowok="t"/>
                <v:fill type="solid"/>
              </v:shape>
            </v:group>
            <v:group style="position:absolute;left:8034;top:4335;width:10;height:20" coordorigin="8034,4335" coordsize="10,20">
              <v:shape style="position:absolute;left:8034;top:4335;width:10;height:20" coordorigin="8034,4335" coordsize="10,20" path="m8034,4354l8044,4354,8044,4335,8034,4335,8034,4354xe" filled="true" fillcolor="#000000" stroked="false">
                <v:path arrowok="t"/>
                <v:fill type="solid"/>
              </v:shape>
            </v:group>
            <v:group style="position:absolute;left:8034;top:4354;width:10;height:20" coordorigin="8034,4354" coordsize="10,20">
              <v:shape style="position:absolute;left:8034;top:4354;width:10;height:20" coordorigin="8034,4354" coordsize="10,20" path="m8034,4373l8044,4373,8044,4354,8034,4354,8034,4373xe" filled="true" fillcolor="#000000" stroked="false">
                <v:path arrowok="t"/>
                <v:fill type="solid"/>
              </v:shape>
            </v:group>
            <v:group style="position:absolute;left:8034;top:4373;width:10;height:20" coordorigin="8034,4373" coordsize="10,20">
              <v:shape style="position:absolute;left:8034;top:4373;width:10;height:20" coordorigin="8034,4373" coordsize="10,20" path="m8034,4392l8044,4392,8044,4373,8034,4373,8034,4392xe" filled="true" fillcolor="#000000" stroked="false">
                <v:path arrowok="t"/>
                <v:fill type="solid"/>
              </v:shape>
            </v:group>
            <v:group style="position:absolute;left:8034;top:4392;width:10;height:20" coordorigin="8034,4392" coordsize="10,20">
              <v:shape style="position:absolute;left:8034;top:4392;width:10;height:20" coordorigin="8034,4392" coordsize="10,20" path="m8034,4412l8044,4412,8044,4392,8034,4392,8034,4412xe" filled="true" fillcolor="#000000" stroked="false">
                <v:path arrowok="t"/>
                <v:fill type="solid"/>
              </v:shape>
            </v:group>
            <v:group style="position:absolute;left:8034;top:4412;width:10;height:20" coordorigin="8034,4412" coordsize="10,20">
              <v:shape style="position:absolute;left:8034;top:4412;width:10;height:20" coordorigin="8034,4412" coordsize="10,20" path="m8034,4431l8044,4431,8044,4412,8034,4412,8034,4431xe" filled="true" fillcolor="#000000" stroked="false">
                <v:path arrowok="t"/>
                <v:fill type="solid"/>
              </v:shape>
            </v:group>
            <v:group style="position:absolute;left:8034;top:4431;width:10;height:20" coordorigin="8034,4431" coordsize="10,20">
              <v:shape style="position:absolute;left:8034;top:4431;width:10;height:20" coordorigin="8034,4431" coordsize="10,20" path="m8034,4450l8044,4450,8044,4431,8034,4431,8034,4450xe" filled="true" fillcolor="#000000" stroked="false">
                <v:path arrowok="t"/>
                <v:fill type="solid"/>
              </v:shape>
            </v:group>
            <v:group style="position:absolute;left:8034;top:4450;width:10;height:20" coordorigin="8034,4450" coordsize="10,20">
              <v:shape style="position:absolute;left:8034;top:4450;width:10;height:20" coordorigin="8034,4450" coordsize="10,20" path="m8034,4469l8044,4469,8044,4450,8034,4450,8034,4469xe" filled="true" fillcolor="#000000" stroked="false">
                <v:path arrowok="t"/>
                <v:fill type="solid"/>
              </v:shape>
            </v:group>
            <v:group style="position:absolute;left:8034;top:4476;width:10;height:2" coordorigin="8034,4476" coordsize="10,2">
              <v:shape style="position:absolute;left:8034;top:4476;width:10;height:2" coordorigin="8034,4476" coordsize="10,0" path="m8034,4476l8044,4476e" filled="false" stroked="true" strokeweight=".719971pt" strokecolor="#000000">
                <v:path arrowok="t"/>
              </v:shape>
            </v:group>
            <v:group style="position:absolute;left:8746;top:4239;width:10;height:20" coordorigin="8746,4239" coordsize="10,20">
              <v:shape style="position:absolute;left:8746;top:4239;width:10;height:20" coordorigin="8746,4239" coordsize="10,20" path="m8746,4258l8756,4258,8756,4239,8746,4239,8746,4258xe" filled="true" fillcolor="#000000" stroked="false">
                <v:path arrowok="t"/>
                <v:fill type="solid"/>
              </v:shape>
            </v:group>
            <v:group style="position:absolute;left:8746;top:4258;width:10;height:20" coordorigin="8746,4258" coordsize="10,20">
              <v:shape style="position:absolute;left:8746;top:4258;width:10;height:20" coordorigin="8746,4258" coordsize="10,20" path="m8746,4277l8756,4277,8756,4258,8746,4258,8746,4277xe" filled="true" fillcolor="#000000" stroked="false">
                <v:path arrowok="t"/>
                <v:fill type="solid"/>
              </v:shape>
            </v:group>
            <v:group style="position:absolute;left:8746;top:4277;width:10;height:20" coordorigin="8746,4277" coordsize="10,20">
              <v:shape style="position:absolute;left:8746;top:4277;width:10;height:20" coordorigin="8746,4277" coordsize="10,20" path="m8746,4296l8756,4296,8756,4277,8746,4277,8746,4296xe" filled="true" fillcolor="#000000" stroked="false">
                <v:path arrowok="t"/>
                <v:fill type="solid"/>
              </v:shape>
            </v:group>
            <v:group style="position:absolute;left:8746;top:4296;width:10;height:20" coordorigin="8746,4296" coordsize="10,20">
              <v:shape style="position:absolute;left:8746;top:4296;width:10;height:20" coordorigin="8746,4296" coordsize="10,20" path="m8746,4316l8756,4316,8756,4296,8746,4296,8746,4316xe" filled="true" fillcolor="#000000" stroked="false">
                <v:path arrowok="t"/>
                <v:fill type="solid"/>
              </v:shape>
            </v:group>
            <v:group style="position:absolute;left:8746;top:4316;width:10;height:20" coordorigin="8746,4316" coordsize="10,20">
              <v:shape style="position:absolute;left:8746;top:4316;width:10;height:20" coordorigin="8746,4316" coordsize="10,20" path="m8746,4335l8756,4335,8756,4316,8746,4316,8746,4335xe" filled="true" fillcolor="#000000" stroked="false">
                <v:path arrowok="t"/>
                <v:fill type="solid"/>
              </v:shape>
            </v:group>
            <v:group style="position:absolute;left:8746;top:4335;width:10;height:20" coordorigin="8746,4335" coordsize="10,20">
              <v:shape style="position:absolute;left:8746;top:4335;width:10;height:20" coordorigin="8746,4335" coordsize="10,20" path="m8746,4354l8756,4354,8756,4335,8746,4335,8746,4354xe" filled="true" fillcolor="#000000" stroked="false">
                <v:path arrowok="t"/>
                <v:fill type="solid"/>
              </v:shape>
            </v:group>
            <v:group style="position:absolute;left:8746;top:4354;width:10;height:20" coordorigin="8746,4354" coordsize="10,20">
              <v:shape style="position:absolute;left:8746;top:4354;width:10;height:20" coordorigin="8746,4354" coordsize="10,20" path="m8746,4373l8756,4373,8756,4354,8746,4354,8746,4373xe" filled="true" fillcolor="#000000" stroked="false">
                <v:path arrowok="t"/>
                <v:fill type="solid"/>
              </v:shape>
            </v:group>
            <v:group style="position:absolute;left:8746;top:4373;width:10;height:20" coordorigin="8746,4373" coordsize="10,20">
              <v:shape style="position:absolute;left:8746;top:4373;width:10;height:20" coordorigin="8746,4373" coordsize="10,20" path="m8746,4392l8756,4392,8756,4373,8746,4373,8746,4392xe" filled="true" fillcolor="#000000" stroked="false">
                <v:path arrowok="t"/>
                <v:fill type="solid"/>
              </v:shape>
            </v:group>
            <v:group style="position:absolute;left:8746;top:4392;width:10;height:20" coordorigin="8746,4392" coordsize="10,20">
              <v:shape style="position:absolute;left:8746;top:4392;width:10;height:20" coordorigin="8746,4392" coordsize="10,20" path="m8746,4412l8756,4412,8756,4392,8746,4392,8746,4412xe" filled="true" fillcolor="#000000" stroked="false">
                <v:path arrowok="t"/>
                <v:fill type="solid"/>
              </v:shape>
            </v:group>
            <v:group style="position:absolute;left:8746;top:4412;width:10;height:20" coordorigin="8746,4412" coordsize="10,20">
              <v:shape style="position:absolute;left:8746;top:4412;width:10;height:20" coordorigin="8746,4412" coordsize="10,20" path="m8746,4431l8756,4431,8756,4412,8746,4412,8746,4431xe" filled="true" fillcolor="#000000" stroked="false">
                <v:path arrowok="t"/>
                <v:fill type="solid"/>
              </v:shape>
            </v:group>
            <v:group style="position:absolute;left:8746;top:4431;width:10;height:20" coordorigin="8746,4431" coordsize="10,20">
              <v:shape style="position:absolute;left:8746;top:4431;width:10;height:20" coordorigin="8746,4431" coordsize="10,20" path="m8746,4450l8756,4450,8756,4431,8746,4431,8746,4450xe" filled="true" fillcolor="#000000" stroked="false">
                <v:path arrowok="t"/>
                <v:fill type="solid"/>
              </v:shape>
            </v:group>
            <v:group style="position:absolute;left:8746;top:4450;width:10;height:20" coordorigin="8746,4450" coordsize="10,20">
              <v:shape style="position:absolute;left:8746;top:4450;width:10;height:20" coordorigin="8746,4450" coordsize="10,20" path="m8746,4469l8756,4469,8756,4450,8746,4450,8746,4469xe" filled="true" fillcolor="#000000" stroked="false">
                <v:path arrowok="t"/>
                <v:fill type="solid"/>
              </v:shape>
            </v:group>
            <v:group style="position:absolute;left:8746;top:4476;width:10;height:2" coordorigin="8746,4476" coordsize="10,2">
              <v:shape style="position:absolute;left:8746;top:4476;width:10;height:2" coordorigin="8746,4476" coordsize="10,0" path="m8746,4476l8756,4476e" filled="false" stroked="true" strokeweight=".719971pt" strokecolor="#000000">
                <v:path arrowok="t"/>
              </v:shape>
            </v:group>
            <v:group style="position:absolute;left:9597;top:4239;width:10;height:20" coordorigin="9597,4239" coordsize="10,20">
              <v:shape style="position:absolute;left:9597;top:4239;width:10;height:20" coordorigin="9597,4239" coordsize="10,20" path="m9597,4258l9607,4258,9607,4239,9597,4239,9597,4258xe" filled="true" fillcolor="#000000" stroked="false">
                <v:path arrowok="t"/>
                <v:fill type="solid"/>
              </v:shape>
            </v:group>
            <v:group style="position:absolute;left:9597;top:4258;width:10;height:20" coordorigin="9597,4258" coordsize="10,20">
              <v:shape style="position:absolute;left:9597;top:4258;width:10;height:20" coordorigin="9597,4258" coordsize="10,20" path="m9597,4277l9607,4277,9607,4258,9597,4258,9597,4277xe" filled="true" fillcolor="#000000" stroked="false">
                <v:path arrowok="t"/>
                <v:fill type="solid"/>
              </v:shape>
            </v:group>
            <v:group style="position:absolute;left:9597;top:4277;width:10;height:20" coordorigin="9597,4277" coordsize="10,20">
              <v:shape style="position:absolute;left:9597;top:4277;width:10;height:20" coordorigin="9597,4277" coordsize="10,20" path="m9597,4296l9607,4296,9607,4277,9597,4277,9597,4296xe" filled="true" fillcolor="#000000" stroked="false">
                <v:path arrowok="t"/>
                <v:fill type="solid"/>
              </v:shape>
            </v:group>
            <v:group style="position:absolute;left:9597;top:4296;width:10;height:20" coordorigin="9597,4296" coordsize="10,20">
              <v:shape style="position:absolute;left:9597;top:4296;width:10;height:20" coordorigin="9597,4296" coordsize="10,20" path="m9597,4316l9607,4316,9607,4296,9597,4296,9597,4316xe" filled="true" fillcolor="#000000" stroked="false">
                <v:path arrowok="t"/>
                <v:fill type="solid"/>
              </v:shape>
            </v:group>
            <v:group style="position:absolute;left:9597;top:4316;width:10;height:20" coordorigin="9597,4316" coordsize="10,20">
              <v:shape style="position:absolute;left:9597;top:4316;width:10;height:20" coordorigin="9597,4316" coordsize="10,20" path="m9597,4335l9607,4335,9607,4316,9597,4316,9597,4335xe" filled="true" fillcolor="#000000" stroked="false">
                <v:path arrowok="t"/>
                <v:fill type="solid"/>
              </v:shape>
            </v:group>
            <v:group style="position:absolute;left:9597;top:4335;width:10;height:20" coordorigin="9597,4335" coordsize="10,20">
              <v:shape style="position:absolute;left:9597;top:4335;width:10;height:20" coordorigin="9597,4335" coordsize="10,20" path="m9597,4354l9607,4354,9607,4335,9597,4335,9597,4354xe" filled="true" fillcolor="#000000" stroked="false">
                <v:path arrowok="t"/>
                <v:fill type="solid"/>
              </v:shape>
            </v:group>
            <v:group style="position:absolute;left:9597;top:4354;width:10;height:20" coordorigin="9597,4354" coordsize="10,20">
              <v:shape style="position:absolute;left:9597;top:4354;width:10;height:20" coordorigin="9597,4354" coordsize="10,20" path="m9597,4373l9607,4373,9607,4354,9597,4354,9597,4373xe" filled="true" fillcolor="#000000" stroked="false">
                <v:path arrowok="t"/>
                <v:fill type="solid"/>
              </v:shape>
            </v:group>
            <v:group style="position:absolute;left:9597;top:4373;width:10;height:20" coordorigin="9597,4373" coordsize="10,20">
              <v:shape style="position:absolute;left:9597;top:4373;width:10;height:20" coordorigin="9597,4373" coordsize="10,20" path="m9597,4392l9607,4392,9607,4373,9597,4373,9597,4392xe" filled="true" fillcolor="#000000" stroked="false">
                <v:path arrowok="t"/>
                <v:fill type="solid"/>
              </v:shape>
            </v:group>
            <v:group style="position:absolute;left:9597;top:4392;width:10;height:20" coordorigin="9597,4392" coordsize="10,20">
              <v:shape style="position:absolute;left:9597;top:4392;width:10;height:20" coordorigin="9597,4392" coordsize="10,20" path="m9597,4412l9607,4412,9607,4392,9597,4392,9597,4412xe" filled="true" fillcolor="#000000" stroked="false">
                <v:path arrowok="t"/>
                <v:fill type="solid"/>
              </v:shape>
            </v:group>
            <v:group style="position:absolute;left:9597;top:4412;width:10;height:20" coordorigin="9597,4412" coordsize="10,20">
              <v:shape style="position:absolute;left:9597;top:4412;width:10;height:20" coordorigin="9597,4412" coordsize="10,20" path="m9597,4431l9607,4431,9607,4412,9597,4412,9597,4431xe" filled="true" fillcolor="#000000" stroked="false">
                <v:path arrowok="t"/>
                <v:fill type="solid"/>
              </v:shape>
            </v:group>
            <v:group style="position:absolute;left:9597;top:4431;width:10;height:20" coordorigin="9597,4431" coordsize="10,20">
              <v:shape style="position:absolute;left:9597;top:4431;width:10;height:20" coordorigin="9597,4431" coordsize="10,20" path="m9597,4450l9607,4450,9607,4431,9597,4431,9597,4450xe" filled="true" fillcolor="#000000" stroked="false">
                <v:path arrowok="t"/>
                <v:fill type="solid"/>
              </v:shape>
            </v:group>
            <v:group style="position:absolute;left:9597;top:4450;width:10;height:20" coordorigin="9597,4450" coordsize="10,20">
              <v:shape style="position:absolute;left:9597;top:4450;width:10;height:20" coordorigin="9597,4450" coordsize="10,20" path="m9597,4469l9607,4469,9607,4450,9597,4450,9597,4469xe" filled="true" fillcolor="#000000" stroked="false">
                <v:path arrowok="t"/>
                <v:fill type="solid"/>
              </v:shape>
            </v:group>
            <v:group style="position:absolute;left:9597;top:4476;width:10;height:2" coordorigin="9597,4476" coordsize="10,2">
              <v:shape style="position:absolute;left:9597;top:4476;width:10;height:2" coordorigin="9597,4476" coordsize="10,0" path="m9597,4476l9607,4476e" filled="false" stroked="true" strokeweight=".719971pt" strokecolor="#000000">
                <v:path arrowok="t"/>
              </v:shape>
            </v:group>
            <v:group style="position:absolute;left:10446;top:4239;width:10;height:20" coordorigin="10446,4239" coordsize="10,20">
              <v:shape style="position:absolute;left:10446;top:4239;width:10;height:20" coordorigin="10446,4239" coordsize="10,20" path="m10446,4258l10455,4258,10455,4239,10446,4239,10446,4258xe" filled="true" fillcolor="#000000" stroked="false">
                <v:path arrowok="t"/>
                <v:fill type="solid"/>
              </v:shape>
            </v:group>
            <v:group style="position:absolute;left:10446;top:4258;width:10;height:20" coordorigin="10446,4258" coordsize="10,20">
              <v:shape style="position:absolute;left:10446;top:4258;width:10;height:20" coordorigin="10446,4258" coordsize="10,20" path="m10446,4277l10455,4277,10455,4258,10446,4258,10446,4277xe" filled="true" fillcolor="#000000" stroked="false">
                <v:path arrowok="t"/>
                <v:fill type="solid"/>
              </v:shape>
            </v:group>
            <v:group style="position:absolute;left:10446;top:4277;width:10;height:20" coordorigin="10446,4277" coordsize="10,20">
              <v:shape style="position:absolute;left:10446;top:4277;width:10;height:20" coordorigin="10446,4277" coordsize="10,20" path="m10446,4296l10455,4296,10455,4277,10446,4277,10446,4296xe" filled="true" fillcolor="#000000" stroked="false">
                <v:path arrowok="t"/>
                <v:fill type="solid"/>
              </v:shape>
            </v:group>
            <v:group style="position:absolute;left:10446;top:4296;width:10;height:20" coordorigin="10446,4296" coordsize="10,20">
              <v:shape style="position:absolute;left:10446;top:4296;width:10;height:20" coordorigin="10446,4296" coordsize="10,20" path="m10446,4316l10455,4316,10455,4296,10446,4296,10446,4316xe" filled="true" fillcolor="#000000" stroked="false">
                <v:path arrowok="t"/>
                <v:fill type="solid"/>
              </v:shape>
            </v:group>
            <v:group style="position:absolute;left:10446;top:4316;width:10;height:20" coordorigin="10446,4316" coordsize="10,20">
              <v:shape style="position:absolute;left:10446;top:4316;width:10;height:20" coordorigin="10446,4316" coordsize="10,20" path="m10446,4335l10455,4335,10455,4316,10446,4316,10446,4335xe" filled="true" fillcolor="#000000" stroked="false">
                <v:path arrowok="t"/>
                <v:fill type="solid"/>
              </v:shape>
            </v:group>
            <v:group style="position:absolute;left:10446;top:4335;width:10;height:20" coordorigin="10446,4335" coordsize="10,20">
              <v:shape style="position:absolute;left:10446;top:4335;width:10;height:20" coordorigin="10446,4335" coordsize="10,20" path="m10446,4354l10455,4354,10455,4335,10446,4335,10446,4354xe" filled="true" fillcolor="#000000" stroked="false">
                <v:path arrowok="t"/>
                <v:fill type="solid"/>
              </v:shape>
            </v:group>
            <v:group style="position:absolute;left:10446;top:4354;width:10;height:20" coordorigin="10446,4354" coordsize="10,20">
              <v:shape style="position:absolute;left:10446;top:4354;width:10;height:20" coordorigin="10446,4354" coordsize="10,20" path="m10446,4373l10455,4373,10455,4354,10446,4354,10446,4373xe" filled="true" fillcolor="#000000" stroked="false">
                <v:path arrowok="t"/>
                <v:fill type="solid"/>
              </v:shape>
            </v:group>
            <v:group style="position:absolute;left:10446;top:4373;width:10;height:20" coordorigin="10446,4373" coordsize="10,20">
              <v:shape style="position:absolute;left:10446;top:4373;width:10;height:20" coordorigin="10446,4373" coordsize="10,20" path="m10446,4392l10455,4392,10455,4373,10446,4373,10446,4392xe" filled="true" fillcolor="#000000" stroked="false">
                <v:path arrowok="t"/>
                <v:fill type="solid"/>
              </v:shape>
            </v:group>
            <v:group style="position:absolute;left:10446;top:4392;width:10;height:20" coordorigin="10446,4392" coordsize="10,20">
              <v:shape style="position:absolute;left:10446;top:4392;width:10;height:20" coordorigin="10446,4392" coordsize="10,20" path="m10446,4412l10455,4412,10455,4392,10446,4392,10446,4412xe" filled="true" fillcolor="#000000" stroked="false">
                <v:path arrowok="t"/>
                <v:fill type="solid"/>
              </v:shape>
            </v:group>
            <v:group style="position:absolute;left:10446;top:4412;width:10;height:20" coordorigin="10446,4412" coordsize="10,20">
              <v:shape style="position:absolute;left:10446;top:4412;width:10;height:20" coordorigin="10446,4412" coordsize="10,20" path="m10446,4431l10455,4431,10455,4412,10446,4412,10446,4431xe" filled="true" fillcolor="#000000" stroked="false">
                <v:path arrowok="t"/>
                <v:fill type="solid"/>
              </v:shape>
            </v:group>
            <v:group style="position:absolute;left:10446;top:4431;width:10;height:20" coordorigin="10446,4431" coordsize="10,20">
              <v:shape style="position:absolute;left:10446;top:4431;width:10;height:20" coordorigin="10446,4431" coordsize="10,20" path="m10446,4450l10455,4450,10455,4431,10446,4431,10446,4450xe" filled="true" fillcolor="#000000" stroked="false">
                <v:path arrowok="t"/>
                <v:fill type="solid"/>
              </v:shape>
            </v:group>
            <v:group style="position:absolute;left:10446;top:4450;width:10;height:20" coordorigin="10446,4450" coordsize="10,20">
              <v:shape style="position:absolute;left:10446;top:4450;width:10;height:20" coordorigin="10446,4450" coordsize="10,20" path="m10446,4469l10455,4469,10455,4450,10446,4450,10446,4469xe" filled="true" fillcolor="#000000" stroked="false">
                <v:path arrowok="t"/>
                <v:fill type="solid"/>
              </v:shape>
            </v:group>
            <v:group style="position:absolute;left:10446;top:4476;width:10;height:2" coordorigin="10446,4476" coordsize="10,2">
              <v:shape style="position:absolute;left:10446;top:4476;width:10;height:2" coordorigin="10446,4476" coordsize="10,0" path="m10446,4476l10455,4476e" filled="false" stroked="true" strokeweight=".719971pt" strokecolor="#000000">
                <v:path arrowok="t"/>
              </v:shape>
            </v:group>
            <v:group style="position:absolute;left:12006;top:4239;width:10;height:20" coordorigin="12006,4239" coordsize="10,20">
              <v:shape style="position:absolute;left:12006;top:4239;width:10;height:20" coordorigin="12006,4239" coordsize="10,20" path="m12006,4258l12015,4258,12015,4239,12006,4239,12006,4258xe" filled="true" fillcolor="#000000" stroked="false">
                <v:path arrowok="t"/>
                <v:fill type="solid"/>
              </v:shape>
            </v:group>
            <v:group style="position:absolute;left:12006;top:4258;width:10;height:20" coordorigin="12006,4258" coordsize="10,20">
              <v:shape style="position:absolute;left:12006;top:4258;width:10;height:20" coordorigin="12006,4258" coordsize="10,20" path="m12006,4277l12015,4277,12015,4258,12006,4258,12006,4277xe" filled="true" fillcolor="#000000" stroked="false">
                <v:path arrowok="t"/>
                <v:fill type="solid"/>
              </v:shape>
            </v:group>
            <v:group style="position:absolute;left:12006;top:4277;width:10;height:20" coordorigin="12006,4277" coordsize="10,20">
              <v:shape style="position:absolute;left:12006;top:4277;width:10;height:20" coordorigin="12006,4277" coordsize="10,20" path="m12006,4296l12015,4296,12015,4277,12006,4277,12006,4296xe" filled="true" fillcolor="#000000" stroked="false">
                <v:path arrowok="t"/>
                <v:fill type="solid"/>
              </v:shape>
            </v:group>
            <v:group style="position:absolute;left:12006;top:4296;width:10;height:20" coordorigin="12006,4296" coordsize="10,20">
              <v:shape style="position:absolute;left:12006;top:4296;width:10;height:20" coordorigin="12006,4296" coordsize="10,20" path="m12006,4316l12015,4316,12015,4296,12006,4296,12006,4316xe" filled="true" fillcolor="#000000" stroked="false">
                <v:path arrowok="t"/>
                <v:fill type="solid"/>
              </v:shape>
            </v:group>
            <v:group style="position:absolute;left:12006;top:4316;width:10;height:20" coordorigin="12006,4316" coordsize="10,20">
              <v:shape style="position:absolute;left:12006;top:4316;width:10;height:20" coordorigin="12006,4316" coordsize="10,20" path="m12006,4335l12015,4335,12015,4316,12006,4316,12006,4335xe" filled="true" fillcolor="#000000" stroked="false">
                <v:path arrowok="t"/>
                <v:fill type="solid"/>
              </v:shape>
            </v:group>
            <v:group style="position:absolute;left:12006;top:4335;width:10;height:20" coordorigin="12006,4335" coordsize="10,20">
              <v:shape style="position:absolute;left:12006;top:4335;width:10;height:20" coordorigin="12006,4335" coordsize="10,20" path="m12006,4354l12015,4354,12015,4335,12006,4335,12006,4354xe" filled="true" fillcolor="#000000" stroked="false">
                <v:path arrowok="t"/>
                <v:fill type="solid"/>
              </v:shape>
            </v:group>
            <v:group style="position:absolute;left:12006;top:4354;width:10;height:20" coordorigin="12006,4354" coordsize="10,20">
              <v:shape style="position:absolute;left:12006;top:4354;width:10;height:20" coordorigin="12006,4354" coordsize="10,20" path="m12006,4373l12015,4373,12015,4354,12006,4354,12006,4373xe" filled="true" fillcolor="#000000" stroked="false">
                <v:path arrowok="t"/>
                <v:fill type="solid"/>
              </v:shape>
            </v:group>
            <v:group style="position:absolute;left:12006;top:4373;width:10;height:20" coordorigin="12006,4373" coordsize="10,20">
              <v:shape style="position:absolute;left:12006;top:4373;width:10;height:20" coordorigin="12006,4373" coordsize="10,20" path="m12006,4392l12015,4392,12015,4373,12006,4373,12006,4392xe" filled="true" fillcolor="#000000" stroked="false">
                <v:path arrowok="t"/>
                <v:fill type="solid"/>
              </v:shape>
            </v:group>
            <v:group style="position:absolute;left:12006;top:4392;width:10;height:20" coordorigin="12006,4392" coordsize="10,20">
              <v:shape style="position:absolute;left:12006;top:4392;width:10;height:20" coordorigin="12006,4392" coordsize="10,20" path="m12006,4412l12015,4412,12015,4392,12006,4392,12006,4412xe" filled="true" fillcolor="#000000" stroked="false">
                <v:path arrowok="t"/>
                <v:fill type="solid"/>
              </v:shape>
            </v:group>
            <v:group style="position:absolute;left:12006;top:4412;width:10;height:20" coordorigin="12006,4412" coordsize="10,20">
              <v:shape style="position:absolute;left:12006;top:4412;width:10;height:20" coordorigin="12006,4412" coordsize="10,20" path="m12006,4431l12015,4431,12015,4412,12006,4412,12006,4431xe" filled="true" fillcolor="#000000" stroked="false">
                <v:path arrowok="t"/>
                <v:fill type="solid"/>
              </v:shape>
            </v:group>
            <v:group style="position:absolute;left:12006;top:4431;width:10;height:20" coordorigin="12006,4431" coordsize="10,20">
              <v:shape style="position:absolute;left:12006;top:4431;width:10;height:20" coordorigin="12006,4431" coordsize="10,20" path="m12006,4450l12015,4450,12015,4431,12006,4431,12006,4450xe" filled="true" fillcolor="#000000" stroked="false">
                <v:path arrowok="t"/>
                <v:fill type="solid"/>
              </v:shape>
            </v:group>
            <v:group style="position:absolute;left:12006;top:4450;width:10;height:20" coordorigin="12006,4450" coordsize="10,20">
              <v:shape style="position:absolute;left:12006;top:4450;width:10;height:20" coordorigin="12006,4450" coordsize="10,20" path="m12006,4469l12015,4469,12015,4450,12006,4450,12006,4469xe" filled="true" fillcolor="#000000" stroked="false">
                <v:path arrowok="t"/>
                <v:fill type="solid"/>
              </v:shape>
            </v:group>
            <v:group style="position:absolute;left:12006;top:4476;width:10;height:2" coordorigin="12006,4476" coordsize="10,2">
              <v:shape style="position:absolute;left:12006;top:4476;width:10;height:2" coordorigin="12006,4476" coordsize="10,0" path="m12006,4476l12015,4476e" filled="false" stroked="true" strokeweight=".719971pt" strokecolor="#000000">
                <v:path arrowok="t"/>
              </v:shape>
            </v:group>
            <v:group style="position:absolute;left:13705;top:4239;width:10;height:20" coordorigin="13705,4239" coordsize="10,20">
              <v:shape style="position:absolute;left:13705;top:4239;width:10;height:20" coordorigin="13705,4239" coordsize="10,20" path="m13705,4258l13714,4258,13714,4239,13705,4239,13705,4258xe" filled="true" fillcolor="#000000" stroked="false">
                <v:path arrowok="t"/>
                <v:fill type="solid"/>
              </v:shape>
            </v:group>
            <v:group style="position:absolute;left:13705;top:4258;width:10;height:20" coordorigin="13705,4258" coordsize="10,20">
              <v:shape style="position:absolute;left:13705;top:4258;width:10;height:20" coordorigin="13705,4258" coordsize="10,20" path="m13705,4277l13714,4277,13714,4258,13705,4258,13705,4277xe" filled="true" fillcolor="#000000" stroked="false">
                <v:path arrowok="t"/>
                <v:fill type="solid"/>
              </v:shape>
            </v:group>
            <v:group style="position:absolute;left:13705;top:4277;width:10;height:20" coordorigin="13705,4277" coordsize="10,20">
              <v:shape style="position:absolute;left:13705;top:4277;width:10;height:20" coordorigin="13705,4277" coordsize="10,20" path="m13705,4296l13714,4296,13714,4277,13705,4277,13705,4296xe" filled="true" fillcolor="#000000" stroked="false">
                <v:path arrowok="t"/>
                <v:fill type="solid"/>
              </v:shape>
            </v:group>
            <v:group style="position:absolute;left:13705;top:4296;width:10;height:20" coordorigin="13705,4296" coordsize="10,20">
              <v:shape style="position:absolute;left:13705;top:4296;width:10;height:20" coordorigin="13705,4296" coordsize="10,20" path="m13705,4316l13714,4316,13714,4296,13705,4296,13705,4316xe" filled="true" fillcolor="#000000" stroked="false">
                <v:path arrowok="t"/>
                <v:fill type="solid"/>
              </v:shape>
            </v:group>
            <v:group style="position:absolute;left:13705;top:4316;width:10;height:20" coordorigin="13705,4316" coordsize="10,20">
              <v:shape style="position:absolute;left:13705;top:4316;width:10;height:20" coordorigin="13705,4316" coordsize="10,20" path="m13705,4335l13714,4335,13714,4316,13705,4316,13705,4335xe" filled="true" fillcolor="#000000" stroked="false">
                <v:path arrowok="t"/>
                <v:fill type="solid"/>
              </v:shape>
            </v:group>
            <v:group style="position:absolute;left:13705;top:4335;width:10;height:20" coordorigin="13705,4335" coordsize="10,20">
              <v:shape style="position:absolute;left:13705;top:4335;width:10;height:20" coordorigin="13705,4335" coordsize="10,20" path="m13705,4354l13714,4354,13714,4335,13705,4335,13705,4354xe" filled="true" fillcolor="#000000" stroked="false">
                <v:path arrowok="t"/>
                <v:fill type="solid"/>
              </v:shape>
            </v:group>
            <v:group style="position:absolute;left:13705;top:4354;width:10;height:20" coordorigin="13705,4354" coordsize="10,20">
              <v:shape style="position:absolute;left:13705;top:4354;width:10;height:20" coordorigin="13705,4354" coordsize="10,20" path="m13705,4373l13714,4373,13714,4354,13705,4354,13705,4373xe" filled="true" fillcolor="#000000" stroked="false">
                <v:path arrowok="t"/>
                <v:fill type="solid"/>
              </v:shape>
            </v:group>
            <v:group style="position:absolute;left:13705;top:4373;width:10;height:20" coordorigin="13705,4373" coordsize="10,20">
              <v:shape style="position:absolute;left:13705;top:4373;width:10;height:20" coordorigin="13705,4373" coordsize="10,20" path="m13705,4392l13714,4392,13714,4373,13705,4373,13705,4392xe" filled="true" fillcolor="#000000" stroked="false">
                <v:path arrowok="t"/>
                <v:fill type="solid"/>
              </v:shape>
            </v:group>
            <v:group style="position:absolute;left:13705;top:4392;width:10;height:20" coordorigin="13705,4392" coordsize="10,20">
              <v:shape style="position:absolute;left:13705;top:4392;width:10;height:20" coordorigin="13705,4392" coordsize="10,20" path="m13705,4412l13714,4412,13714,4392,13705,4392,13705,4412xe" filled="true" fillcolor="#000000" stroked="false">
                <v:path arrowok="t"/>
                <v:fill type="solid"/>
              </v:shape>
            </v:group>
            <v:group style="position:absolute;left:13705;top:4412;width:10;height:20" coordorigin="13705,4412" coordsize="10,20">
              <v:shape style="position:absolute;left:13705;top:4412;width:10;height:20" coordorigin="13705,4412" coordsize="10,20" path="m13705,4431l13714,4431,13714,4412,13705,4412,13705,4431xe" filled="true" fillcolor="#000000" stroked="false">
                <v:path arrowok="t"/>
                <v:fill type="solid"/>
              </v:shape>
            </v:group>
            <v:group style="position:absolute;left:13705;top:4431;width:10;height:20" coordorigin="13705,4431" coordsize="10,20">
              <v:shape style="position:absolute;left:13705;top:4431;width:10;height:20" coordorigin="13705,4431" coordsize="10,20" path="m13705,4450l13714,4450,13714,4431,13705,4431,13705,4450xe" filled="true" fillcolor="#000000" stroked="false">
                <v:path arrowok="t"/>
                <v:fill type="solid"/>
              </v:shape>
            </v:group>
            <v:group style="position:absolute;left:13705;top:4450;width:10;height:20" coordorigin="13705,4450" coordsize="10,20">
              <v:shape style="position:absolute;left:13705;top:4450;width:10;height:20" coordorigin="13705,4450" coordsize="10,20" path="m13705,4469l13714,4469,13714,4450,13705,4450,13705,4469xe" filled="true" fillcolor="#000000" stroked="false">
                <v:path arrowok="t"/>
                <v:fill type="solid"/>
              </v:shape>
            </v:group>
            <v:group style="position:absolute;left:13705;top:4476;width:10;height:2" coordorigin="13705,4476" coordsize="10,2">
              <v:shape style="position:absolute;left:13705;top:4476;width:10;height:2" coordorigin="13705,4476" coordsize="10,0" path="m13705,4476l13714,4476e" filled="false" stroked="true" strokeweight=".719971pt" strokecolor="#000000">
                <v:path arrowok="t"/>
              </v:shape>
              <v:shape style="position:absolute;left:1128;top:4392;width:3472;height:101" type="#_x0000_t75" stroked="false">
                <v:imagedata r:id="rId239" o:title=""/>
              </v:shape>
              <v:shape style="position:absolute;left:4576;top:4484;width:625;height:10" type="#_x0000_t75" stroked="false">
                <v:imagedata r:id="rId232" o:title=""/>
              </v:shape>
              <v:shape style="position:absolute;left:5196;top:4484;width:2838;height:10" type="#_x0000_t75" stroked="false">
                <v:imagedata r:id="rId233" o:title=""/>
              </v:shape>
              <v:shape style="position:absolute;left:8030;top:4484;width:717;height:10" type="#_x0000_t75" stroked="false">
                <v:imagedata r:id="rId234" o:title=""/>
              </v:shape>
              <v:shape style="position:absolute;left:8742;top:4484;width:856;height:10" type="#_x0000_t75" stroked="false">
                <v:imagedata r:id="rId235" o:title=""/>
              </v:shape>
              <v:shape style="position:absolute;left:9592;top:4484;width:853;height:10" type="#_x0000_t75" stroked="false">
                <v:imagedata r:id="rId236" o:title=""/>
              </v:shape>
              <v:shape style="position:absolute;left:10441;top:4484;width:1565;height:10" type="#_x0000_t75" stroked="false">
                <v:imagedata r:id="rId237" o:title=""/>
              </v:shape>
              <v:shape style="position:absolute;left:12001;top:4484;width:3412;height:10" type="#_x0000_t75" stroked="false">
                <v:imagedata r:id="rId238" o:title=""/>
              </v:shape>
            </v:group>
            <v:group style="position:absolute;left:3269;top:4493;width:10;height:20" coordorigin="3269,4493" coordsize="10,20">
              <v:shape style="position:absolute;left:3269;top:4493;width:10;height:20" coordorigin="3269,4493" coordsize="10,20" path="m3269,4512l3279,4512,3279,4493,3269,4493,3269,4512xe" filled="true" fillcolor="#000000" stroked="false">
                <v:path arrowok="t"/>
                <v:fill type="solid"/>
              </v:shape>
            </v:group>
            <v:group style="position:absolute;left:3269;top:4512;width:10;height:20" coordorigin="3269,4512" coordsize="10,20">
              <v:shape style="position:absolute;left:3269;top:4512;width:10;height:20" coordorigin="3269,4512" coordsize="10,20" path="m3269,4532l3279,4532,3279,4512,3269,4512,3269,4532xe" filled="true" fillcolor="#000000" stroked="false">
                <v:path arrowok="t"/>
                <v:fill type="solid"/>
              </v:shape>
            </v:group>
            <v:group style="position:absolute;left:3269;top:4532;width:10;height:20" coordorigin="3269,4532" coordsize="10,20">
              <v:shape style="position:absolute;left:3269;top:4532;width:10;height:20" coordorigin="3269,4532" coordsize="10,20" path="m3269,4551l3279,4551,3279,4532,3269,4532,3269,4551xe" filled="true" fillcolor="#000000" stroked="false">
                <v:path arrowok="t"/>
                <v:fill type="solid"/>
              </v:shape>
            </v:group>
            <v:group style="position:absolute;left:3269;top:4551;width:10;height:20" coordorigin="3269,4551" coordsize="10,20">
              <v:shape style="position:absolute;left:3269;top:4551;width:10;height:20" coordorigin="3269,4551" coordsize="10,20" path="m3269,4570l3279,4570,3279,4551,3269,4551,3269,4570xe" filled="true" fillcolor="#000000" stroked="false">
                <v:path arrowok="t"/>
                <v:fill type="solid"/>
              </v:shape>
            </v:group>
            <v:group style="position:absolute;left:3269;top:4570;width:10;height:20" coordorigin="3269,4570" coordsize="10,20">
              <v:shape style="position:absolute;left:3269;top:4570;width:10;height:20" coordorigin="3269,4570" coordsize="10,20" path="m3269,4589l3279,4589,3279,4570,3269,4570,3269,4589xe" filled="true" fillcolor="#000000" stroked="false">
                <v:path arrowok="t"/>
                <v:fill type="solid"/>
              </v:shape>
            </v:group>
            <v:group style="position:absolute;left:3269;top:4589;width:10;height:20" coordorigin="3269,4589" coordsize="10,20">
              <v:shape style="position:absolute;left:3269;top:4589;width:10;height:20" coordorigin="3269,4589" coordsize="10,20" path="m3269,4608l3279,4608,3279,4589,3269,4589,3269,4608xe" filled="true" fillcolor="#000000" stroked="false">
                <v:path arrowok="t"/>
                <v:fill type="solid"/>
              </v:shape>
            </v:group>
            <v:group style="position:absolute;left:3269;top:4608;width:10;height:20" coordorigin="3269,4608" coordsize="10,20">
              <v:shape style="position:absolute;left:3269;top:4608;width:10;height:20" coordorigin="3269,4608" coordsize="10,20" path="m3269,4628l3279,4628,3279,4608,3269,4608,3269,4628xe" filled="true" fillcolor="#000000" stroked="false">
                <v:path arrowok="t"/>
                <v:fill type="solid"/>
              </v:shape>
            </v:group>
            <v:group style="position:absolute;left:3269;top:4628;width:10;height:20" coordorigin="3269,4628" coordsize="10,20">
              <v:shape style="position:absolute;left:3269;top:4628;width:10;height:20" coordorigin="3269,4628" coordsize="10,20" path="m3269,4647l3279,4647,3279,4628,3269,4628,3269,4647xe" filled="true" fillcolor="#000000" stroked="false">
                <v:path arrowok="t"/>
                <v:fill type="solid"/>
              </v:shape>
            </v:group>
            <v:group style="position:absolute;left:3269;top:4647;width:10;height:20" coordorigin="3269,4647" coordsize="10,20">
              <v:shape style="position:absolute;left:3269;top:4647;width:10;height:20" coordorigin="3269,4647" coordsize="10,20" path="m3269,4666l3279,4666,3279,4647,3269,4647,3269,4666xe" filled="true" fillcolor="#000000" stroked="false">
                <v:path arrowok="t"/>
                <v:fill type="solid"/>
              </v:shape>
            </v:group>
            <v:group style="position:absolute;left:3269;top:4666;width:10;height:20" coordorigin="3269,4666" coordsize="10,20">
              <v:shape style="position:absolute;left:3269;top:4666;width:10;height:20" coordorigin="3269,4666" coordsize="10,20" path="m3269,4685l3279,4685,3279,4666,3269,4666,3269,4685xe" filled="true" fillcolor="#000000" stroked="false">
                <v:path arrowok="t"/>
                <v:fill type="solid"/>
              </v:shape>
            </v:group>
            <v:group style="position:absolute;left:3269;top:4685;width:10;height:20" coordorigin="3269,4685" coordsize="10,20">
              <v:shape style="position:absolute;left:3269;top:4685;width:10;height:20" coordorigin="3269,4685" coordsize="10,20" path="m3269,4704l3279,4704,3279,4685,3269,4685,3269,4704xe" filled="true" fillcolor="#000000" stroked="false">
                <v:path arrowok="t"/>
                <v:fill type="solid"/>
              </v:shape>
            </v:group>
            <v:group style="position:absolute;left:3269;top:4704;width:10;height:20" coordorigin="3269,4704" coordsize="10,20">
              <v:shape style="position:absolute;left:3269;top:4704;width:10;height:20" coordorigin="3269,4704" coordsize="10,20" path="m3269,4724l3279,4724,3279,4704,3269,4704,3269,4724xe" filled="true" fillcolor="#000000" stroked="false">
                <v:path arrowok="t"/>
                <v:fill type="solid"/>
              </v:shape>
            </v:group>
            <v:group style="position:absolute;left:3269;top:4731;width:10;height:2" coordorigin="3269,4731" coordsize="10,2">
              <v:shape style="position:absolute;left:3269;top:4731;width:10;height:2" coordorigin="3269,4731" coordsize="10,0" path="m3269,4731l3279,4731e" filled="false" stroked="true" strokeweight=".780029pt" strokecolor="#000000">
                <v:path arrowok="t"/>
              </v:shape>
            </v:group>
            <v:group style="position:absolute;left:4581;top:4493;width:10;height:20" coordorigin="4581,4493" coordsize="10,20">
              <v:shape style="position:absolute;left:4581;top:4493;width:10;height:20" coordorigin="4581,4493" coordsize="10,20" path="m4581,4512l4590,4512,4590,4493,4581,4493,4581,4512xe" filled="true" fillcolor="#000000" stroked="false">
                <v:path arrowok="t"/>
                <v:fill type="solid"/>
              </v:shape>
            </v:group>
            <v:group style="position:absolute;left:4581;top:4512;width:10;height:20" coordorigin="4581,4512" coordsize="10,20">
              <v:shape style="position:absolute;left:4581;top:4512;width:10;height:20" coordorigin="4581,4512" coordsize="10,20" path="m4581,4532l4590,4532,4590,4512,4581,4512,4581,4532xe" filled="true" fillcolor="#000000" stroked="false">
                <v:path arrowok="t"/>
                <v:fill type="solid"/>
              </v:shape>
            </v:group>
            <v:group style="position:absolute;left:4581;top:4532;width:10;height:20" coordorigin="4581,4532" coordsize="10,20">
              <v:shape style="position:absolute;left:4581;top:4532;width:10;height:20" coordorigin="4581,4532" coordsize="10,20" path="m4581,4551l4590,4551,4590,4532,4581,4532,4581,4551xe" filled="true" fillcolor="#000000" stroked="false">
                <v:path arrowok="t"/>
                <v:fill type="solid"/>
              </v:shape>
            </v:group>
            <v:group style="position:absolute;left:4581;top:4551;width:10;height:20" coordorigin="4581,4551" coordsize="10,20">
              <v:shape style="position:absolute;left:4581;top:4551;width:10;height:20" coordorigin="4581,4551" coordsize="10,20" path="m4581,4570l4590,4570,4590,4551,4581,4551,4581,4570xe" filled="true" fillcolor="#000000" stroked="false">
                <v:path arrowok="t"/>
                <v:fill type="solid"/>
              </v:shape>
            </v:group>
            <v:group style="position:absolute;left:4581;top:4570;width:10;height:20" coordorigin="4581,4570" coordsize="10,20">
              <v:shape style="position:absolute;left:4581;top:4570;width:10;height:20" coordorigin="4581,4570" coordsize="10,20" path="m4581,4589l4590,4589,4590,4570,4581,4570,4581,4589xe" filled="true" fillcolor="#000000" stroked="false">
                <v:path arrowok="t"/>
                <v:fill type="solid"/>
              </v:shape>
            </v:group>
            <v:group style="position:absolute;left:4581;top:4589;width:10;height:20" coordorigin="4581,4589" coordsize="10,20">
              <v:shape style="position:absolute;left:4581;top:4589;width:10;height:20" coordorigin="4581,4589" coordsize="10,20" path="m4581,4608l4590,4608,4590,4589,4581,4589,4581,4608xe" filled="true" fillcolor="#000000" stroked="false">
                <v:path arrowok="t"/>
                <v:fill type="solid"/>
              </v:shape>
            </v:group>
            <v:group style="position:absolute;left:4581;top:4608;width:10;height:20" coordorigin="4581,4608" coordsize="10,20">
              <v:shape style="position:absolute;left:4581;top:4608;width:10;height:20" coordorigin="4581,4608" coordsize="10,20" path="m4581,4628l4590,4628,4590,4608,4581,4608,4581,4628xe" filled="true" fillcolor="#000000" stroked="false">
                <v:path arrowok="t"/>
                <v:fill type="solid"/>
              </v:shape>
            </v:group>
            <v:group style="position:absolute;left:4581;top:4628;width:10;height:20" coordorigin="4581,4628" coordsize="10,20">
              <v:shape style="position:absolute;left:4581;top:4628;width:10;height:20" coordorigin="4581,4628" coordsize="10,20" path="m4581,4647l4590,4647,4590,4628,4581,4628,4581,4647xe" filled="true" fillcolor="#000000" stroked="false">
                <v:path arrowok="t"/>
                <v:fill type="solid"/>
              </v:shape>
            </v:group>
            <v:group style="position:absolute;left:5201;top:4493;width:10;height:20" coordorigin="5201,4493" coordsize="10,20">
              <v:shape style="position:absolute;left:5201;top:4493;width:10;height:20" coordorigin="5201,4493" coordsize="10,20" path="m5201,4512l5211,4512,5211,4493,5201,4493,5201,4512xe" filled="true" fillcolor="#000000" stroked="false">
                <v:path arrowok="t"/>
                <v:fill type="solid"/>
              </v:shape>
            </v:group>
            <v:group style="position:absolute;left:5201;top:4512;width:10;height:20" coordorigin="5201,4512" coordsize="10,20">
              <v:shape style="position:absolute;left:5201;top:4512;width:10;height:20" coordorigin="5201,4512" coordsize="10,20" path="m5201,4532l5211,4532,5211,4512,5201,4512,5201,4532xe" filled="true" fillcolor="#000000" stroked="false">
                <v:path arrowok="t"/>
                <v:fill type="solid"/>
              </v:shape>
            </v:group>
            <v:group style="position:absolute;left:5201;top:4532;width:10;height:20" coordorigin="5201,4532" coordsize="10,20">
              <v:shape style="position:absolute;left:5201;top:4532;width:10;height:20" coordorigin="5201,4532" coordsize="10,20" path="m5201,4551l5211,4551,5211,4532,5201,4532,5201,4551xe" filled="true" fillcolor="#000000" stroked="false">
                <v:path arrowok="t"/>
                <v:fill type="solid"/>
              </v:shape>
            </v:group>
            <v:group style="position:absolute;left:5201;top:4551;width:10;height:20" coordorigin="5201,4551" coordsize="10,20">
              <v:shape style="position:absolute;left:5201;top:4551;width:10;height:20" coordorigin="5201,4551" coordsize="10,20" path="m5201,4570l5211,4570,5211,4551,5201,4551,5201,4570xe" filled="true" fillcolor="#000000" stroked="false">
                <v:path arrowok="t"/>
                <v:fill type="solid"/>
              </v:shape>
            </v:group>
            <v:group style="position:absolute;left:5201;top:4570;width:10;height:20" coordorigin="5201,4570" coordsize="10,20">
              <v:shape style="position:absolute;left:5201;top:4570;width:10;height:20" coordorigin="5201,4570" coordsize="10,20" path="m5201,4589l5211,4589,5211,4570,5201,4570,5201,4589xe" filled="true" fillcolor="#000000" stroked="false">
                <v:path arrowok="t"/>
                <v:fill type="solid"/>
              </v:shape>
            </v:group>
            <v:group style="position:absolute;left:5201;top:4589;width:10;height:20" coordorigin="5201,4589" coordsize="10,20">
              <v:shape style="position:absolute;left:5201;top:4589;width:10;height:20" coordorigin="5201,4589" coordsize="10,20" path="m5201,4608l5211,4608,5211,4589,5201,4589,5201,4608xe" filled="true" fillcolor="#000000" stroked="false">
                <v:path arrowok="t"/>
                <v:fill type="solid"/>
              </v:shape>
            </v:group>
            <v:group style="position:absolute;left:5201;top:4608;width:10;height:20" coordorigin="5201,4608" coordsize="10,20">
              <v:shape style="position:absolute;left:5201;top:4608;width:10;height:20" coordorigin="5201,4608" coordsize="10,20" path="m5201,4628l5211,4628,5211,4608,5201,4608,5201,4628xe" filled="true" fillcolor="#000000" stroked="false">
                <v:path arrowok="t"/>
                <v:fill type="solid"/>
              </v:shape>
            </v:group>
            <v:group style="position:absolute;left:5201;top:4628;width:10;height:20" coordorigin="5201,4628" coordsize="10,20">
              <v:shape style="position:absolute;left:5201;top:4628;width:10;height:20" coordorigin="5201,4628" coordsize="10,20" path="m5201,4647l5211,4647,5211,4628,5201,4628,5201,4647xe" filled="true" fillcolor="#000000" stroked="false">
                <v:path arrowok="t"/>
                <v:fill type="solid"/>
              </v:shape>
            </v:group>
            <v:group style="position:absolute;left:5201;top:4647;width:10;height:20" coordorigin="5201,4647" coordsize="10,20">
              <v:shape style="position:absolute;left:5201;top:4647;width:10;height:20" coordorigin="5201,4647" coordsize="10,20" path="m5201,4666l5211,4666,5211,4647,5201,4647,5201,4666xe" filled="true" fillcolor="#000000" stroked="false">
                <v:path arrowok="t"/>
                <v:fill type="solid"/>
              </v:shape>
            </v:group>
            <v:group style="position:absolute;left:5201;top:4666;width:10;height:20" coordorigin="5201,4666" coordsize="10,20">
              <v:shape style="position:absolute;left:5201;top:4666;width:10;height:20" coordorigin="5201,4666" coordsize="10,20" path="m5201,4685l5211,4685,5211,4666,5201,4666,5201,4685xe" filled="true" fillcolor="#000000" stroked="false">
                <v:path arrowok="t"/>
                <v:fill type="solid"/>
              </v:shape>
            </v:group>
            <v:group style="position:absolute;left:5201;top:4685;width:10;height:20" coordorigin="5201,4685" coordsize="10,20">
              <v:shape style="position:absolute;left:5201;top:4685;width:10;height:20" coordorigin="5201,4685" coordsize="10,20" path="m5201,4704l5211,4704,5211,4685,5201,4685,5201,4704xe" filled="true" fillcolor="#000000" stroked="false">
                <v:path arrowok="t"/>
                <v:fill type="solid"/>
              </v:shape>
            </v:group>
            <v:group style="position:absolute;left:5201;top:4704;width:10;height:20" coordorigin="5201,4704" coordsize="10,20">
              <v:shape style="position:absolute;left:5201;top:4704;width:10;height:20" coordorigin="5201,4704" coordsize="10,20" path="m5201,4724l5211,4724,5211,4704,5201,4704,5201,4724xe" filled="true" fillcolor="#000000" stroked="false">
                <v:path arrowok="t"/>
                <v:fill type="solid"/>
              </v:shape>
            </v:group>
            <v:group style="position:absolute;left:5201;top:4731;width:10;height:2" coordorigin="5201,4731" coordsize="10,2">
              <v:shape style="position:absolute;left:5201;top:4731;width:10;height:2" coordorigin="5201,4731" coordsize="10,0" path="m5201,4731l5211,4731e" filled="false" stroked="true" strokeweight=".780029pt" strokecolor="#000000">
                <v:path arrowok="t"/>
              </v:shape>
            </v:group>
            <v:group style="position:absolute;left:5909;top:4493;width:10;height:20" coordorigin="5909,4493" coordsize="10,20">
              <v:shape style="position:absolute;left:5909;top:4493;width:10;height:20" coordorigin="5909,4493" coordsize="10,20" path="m5909,4512l5919,4512,5919,4493,5909,4493,5909,4512xe" filled="true" fillcolor="#000000" stroked="false">
                <v:path arrowok="t"/>
                <v:fill type="solid"/>
              </v:shape>
            </v:group>
            <v:group style="position:absolute;left:5909;top:4512;width:10;height:20" coordorigin="5909,4512" coordsize="10,20">
              <v:shape style="position:absolute;left:5909;top:4512;width:10;height:20" coordorigin="5909,4512" coordsize="10,20" path="m5909,4532l5919,4532,5919,4512,5909,4512,5909,4532xe" filled="true" fillcolor="#000000" stroked="false">
                <v:path arrowok="t"/>
                <v:fill type="solid"/>
              </v:shape>
            </v:group>
            <v:group style="position:absolute;left:5909;top:4532;width:10;height:20" coordorigin="5909,4532" coordsize="10,20">
              <v:shape style="position:absolute;left:5909;top:4532;width:10;height:20" coordorigin="5909,4532" coordsize="10,20" path="m5909,4551l5919,4551,5919,4532,5909,4532,5909,4551xe" filled="true" fillcolor="#000000" stroked="false">
                <v:path arrowok="t"/>
                <v:fill type="solid"/>
              </v:shape>
            </v:group>
            <v:group style="position:absolute;left:5909;top:4551;width:10;height:20" coordorigin="5909,4551" coordsize="10,20">
              <v:shape style="position:absolute;left:5909;top:4551;width:10;height:20" coordorigin="5909,4551" coordsize="10,20" path="m5909,4570l5919,4570,5919,4551,5909,4551,5909,4570xe" filled="true" fillcolor="#000000" stroked="false">
                <v:path arrowok="t"/>
                <v:fill type="solid"/>
              </v:shape>
            </v:group>
            <v:group style="position:absolute;left:5909;top:4570;width:10;height:20" coordorigin="5909,4570" coordsize="10,20">
              <v:shape style="position:absolute;left:5909;top:4570;width:10;height:20" coordorigin="5909,4570" coordsize="10,20" path="m5909,4589l5919,4589,5919,4570,5909,4570,5909,4589xe" filled="true" fillcolor="#000000" stroked="false">
                <v:path arrowok="t"/>
                <v:fill type="solid"/>
              </v:shape>
            </v:group>
            <v:group style="position:absolute;left:5909;top:4589;width:10;height:20" coordorigin="5909,4589" coordsize="10,20">
              <v:shape style="position:absolute;left:5909;top:4589;width:10;height:20" coordorigin="5909,4589" coordsize="10,20" path="m5909,4608l5919,4608,5919,4589,5909,4589,5909,4608xe" filled="true" fillcolor="#000000" stroked="false">
                <v:path arrowok="t"/>
                <v:fill type="solid"/>
              </v:shape>
            </v:group>
            <v:group style="position:absolute;left:5909;top:4608;width:10;height:20" coordorigin="5909,4608" coordsize="10,20">
              <v:shape style="position:absolute;left:5909;top:4608;width:10;height:20" coordorigin="5909,4608" coordsize="10,20" path="m5909,4628l5919,4628,5919,4608,5909,4608,5909,4628xe" filled="true" fillcolor="#000000" stroked="false">
                <v:path arrowok="t"/>
                <v:fill type="solid"/>
              </v:shape>
            </v:group>
            <v:group style="position:absolute;left:5909;top:4628;width:10;height:20" coordorigin="5909,4628" coordsize="10,20">
              <v:shape style="position:absolute;left:5909;top:4628;width:10;height:20" coordorigin="5909,4628" coordsize="10,20" path="m5909,4647l5919,4647,5919,4628,5909,4628,5909,4647xe" filled="true" fillcolor="#000000" stroked="false">
                <v:path arrowok="t"/>
                <v:fill type="solid"/>
              </v:shape>
            </v:group>
            <v:group style="position:absolute;left:5909;top:4647;width:10;height:20" coordorigin="5909,4647" coordsize="10,20">
              <v:shape style="position:absolute;left:5909;top:4647;width:10;height:20" coordorigin="5909,4647" coordsize="10,20" path="m5909,4666l5919,4666,5919,4647,5909,4647,5909,4666xe" filled="true" fillcolor="#000000" stroked="false">
                <v:path arrowok="t"/>
                <v:fill type="solid"/>
              </v:shape>
            </v:group>
            <v:group style="position:absolute;left:5909;top:4666;width:10;height:20" coordorigin="5909,4666" coordsize="10,20">
              <v:shape style="position:absolute;left:5909;top:4666;width:10;height:20" coordorigin="5909,4666" coordsize="10,20" path="m5909,4685l5919,4685,5919,4666,5909,4666,5909,4685xe" filled="true" fillcolor="#000000" stroked="false">
                <v:path arrowok="t"/>
                <v:fill type="solid"/>
              </v:shape>
            </v:group>
            <v:group style="position:absolute;left:5909;top:4685;width:10;height:20" coordorigin="5909,4685" coordsize="10,20">
              <v:shape style="position:absolute;left:5909;top:4685;width:10;height:20" coordorigin="5909,4685" coordsize="10,20" path="m5909,4704l5919,4704,5919,4685,5909,4685,5909,4704xe" filled="true" fillcolor="#000000" stroked="false">
                <v:path arrowok="t"/>
                <v:fill type="solid"/>
              </v:shape>
            </v:group>
            <v:group style="position:absolute;left:5909;top:4704;width:10;height:20" coordorigin="5909,4704" coordsize="10,20">
              <v:shape style="position:absolute;left:5909;top:4704;width:10;height:20" coordorigin="5909,4704" coordsize="10,20" path="m5909,4724l5919,4724,5919,4704,5909,4704,5909,4724xe" filled="true" fillcolor="#000000" stroked="false">
                <v:path arrowok="t"/>
                <v:fill type="solid"/>
              </v:shape>
            </v:group>
            <v:group style="position:absolute;left:5909;top:4731;width:10;height:2" coordorigin="5909,4731" coordsize="10,2">
              <v:shape style="position:absolute;left:5909;top:4731;width:10;height:2" coordorigin="5909,4731" coordsize="10,0" path="m5909,4731l5919,4731e" filled="false" stroked="true" strokeweight=".780029pt" strokecolor="#000000">
                <v:path arrowok="t"/>
              </v:shape>
            </v:group>
            <v:group style="position:absolute;left:6478;top:4493;width:10;height:20" coordorigin="6478,4493" coordsize="10,20">
              <v:shape style="position:absolute;left:6478;top:4493;width:10;height:20" coordorigin="6478,4493" coordsize="10,20" path="m6478,4512l6488,4512,6488,4493,6478,4493,6478,4512xe" filled="true" fillcolor="#000000" stroked="false">
                <v:path arrowok="t"/>
                <v:fill type="solid"/>
              </v:shape>
            </v:group>
            <v:group style="position:absolute;left:6478;top:4512;width:10;height:20" coordorigin="6478,4512" coordsize="10,20">
              <v:shape style="position:absolute;left:6478;top:4512;width:10;height:20" coordorigin="6478,4512" coordsize="10,20" path="m6478,4532l6488,4532,6488,4512,6478,4512,6478,4532xe" filled="true" fillcolor="#000000" stroked="false">
                <v:path arrowok="t"/>
                <v:fill type="solid"/>
              </v:shape>
            </v:group>
            <v:group style="position:absolute;left:6478;top:4532;width:10;height:20" coordorigin="6478,4532" coordsize="10,20">
              <v:shape style="position:absolute;left:6478;top:4532;width:10;height:20" coordorigin="6478,4532" coordsize="10,20" path="m6478,4551l6488,4551,6488,4532,6478,4532,6478,4551xe" filled="true" fillcolor="#000000" stroked="false">
                <v:path arrowok="t"/>
                <v:fill type="solid"/>
              </v:shape>
            </v:group>
            <v:group style="position:absolute;left:6478;top:4551;width:10;height:20" coordorigin="6478,4551" coordsize="10,20">
              <v:shape style="position:absolute;left:6478;top:4551;width:10;height:20" coordorigin="6478,4551" coordsize="10,20" path="m6478,4570l6488,4570,6488,4551,6478,4551,6478,4570xe" filled="true" fillcolor="#000000" stroked="false">
                <v:path arrowok="t"/>
                <v:fill type="solid"/>
              </v:shape>
            </v:group>
            <v:group style="position:absolute;left:6478;top:4570;width:10;height:20" coordorigin="6478,4570" coordsize="10,20">
              <v:shape style="position:absolute;left:6478;top:4570;width:10;height:20" coordorigin="6478,4570" coordsize="10,20" path="m6478,4589l6488,4589,6488,4570,6478,4570,6478,4589xe" filled="true" fillcolor="#000000" stroked="false">
                <v:path arrowok="t"/>
                <v:fill type="solid"/>
              </v:shape>
            </v:group>
            <v:group style="position:absolute;left:6478;top:4589;width:10;height:20" coordorigin="6478,4589" coordsize="10,20">
              <v:shape style="position:absolute;left:6478;top:4589;width:10;height:20" coordorigin="6478,4589" coordsize="10,20" path="m6478,4608l6488,4608,6488,4589,6478,4589,6478,4608xe" filled="true" fillcolor="#000000" stroked="false">
                <v:path arrowok="t"/>
                <v:fill type="solid"/>
              </v:shape>
            </v:group>
            <v:group style="position:absolute;left:6478;top:4608;width:10;height:20" coordorigin="6478,4608" coordsize="10,20">
              <v:shape style="position:absolute;left:6478;top:4608;width:10;height:20" coordorigin="6478,4608" coordsize="10,20" path="m6478,4628l6488,4628,6488,4608,6478,4608,6478,4628xe" filled="true" fillcolor="#000000" stroked="false">
                <v:path arrowok="t"/>
                <v:fill type="solid"/>
              </v:shape>
            </v:group>
            <v:group style="position:absolute;left:6478;top:4628;width:10;height:20" coordorigin="6478,4628" coordsize="10,20">
              <v:shape style="position:absolute;left:6478;top:4628;width:10;height:20" coordorigin="6478,4628" coordsize="10,20" path="m6478,4647l6488,4647,6488,4628,6478,4628,6478,4647xe" filled="true" fillcolor="#000000" stroked="false">
                <v:path arrowok="t"/>
                <v:fill type="solid"/>
              </v:shape>
            </v:group>
            <v:group style="position:absolute;left:6478;top:4647;width:10;height:20" coordorigin="6478,4647" coordsize="10,20">
              <v:shape style="position:absolute;left:6478;top:4647;width:10;height:20" coordorigin="6478,4647" coordsize="10,20" path="m6478,4666l6488,4666,6488,4647,6478,4647,6478,4666xe" filled="true" fillcolor="#000000" stroked="false">
                <v:path arrowok="t"/>
                <v:fill type="solid"/>
              </v:shape>
            </v:group>
            <v:group style="position:absolute;left:6478;top:4666;width:10;height:20" coordorigin="6478,4666" coordsize="10,20">
              <v:shape style="position:absolute;left:6478;top:4666;width:10;height:20" coordorigin="6478,4666" coordsize="10,20" path="m6478,4685l6488,4685,6488,4666,6478,4666,6478,4685xe" filled="true" fillcolor="#000000" stroked="false">
                <v:path arrowok="t"/>
                <v:fill type="solid"/>
              </v:shape>
            </v:group>
            <v:group style="position:absolute;left:6478;top:4685;width:10;height:20" coordorigin="6478,4685" coordsize="10,20">
              <v:shape style="position:absolute;left:6478;top:4685;width:10;height:20" coordorigin="6478,4685" coordsize="10,20" path="m6478,4704l6488,4704,6488,4685,6478,4685,6478,4704xe" filled="true" fillcolor="#000000" stroked="false">
                <v:path arrowok="t"/>
                <v:fill type="solid"/>
              </v:shape>
            </v:group>
            <v:group style="position:absolute;left:6478;top:4704;width:10;height:20" coordorigin="6478,4704" coordsize="10,20">
              <v:shape style="position:absolute;left:6478;top:4704;width:10;height:20" coordorigin="6478,4704" coordsize="10,20" path="m6478,4724l6488,4724,6488,4704,6478,4704,6478,4724xe" filled="true" fillcolor="#000000" stroked="false">
                <v:path arrowok="t"/>
                <v:fill type="solid"/>
              </v:shape>
            </v:group>
            <v:group style="position:absolute;left:6478;top:4731;width:10;height:2" coordorigin="6478,4731" coordsize="10,2">
              <v:shape style="position:absolute;left:6478;top:4731;width:10;height:2" coordorigin="6478,4731" coordsize="10,0" path="m6478,4731l6488,4731e" filled="false" stroked="true" strokeweight=".780029pt" strokecolor="#000000">
                <v:path arrowok="t"/>
              </v:shape>
            </v:group>
            <v:group style="position:absolute;left:8034;top:4493;width:10;height:20" coordorigin="8034,4493" coordsize="10,20">
              <v:shape style="position:absolute;left:8034;top:4493;width:10;height:20" coordorigin="8034,4493" coordsize="10,20" path="m8034,4512l8044,4512,8044,4493,8034,4493,8034,4512xe" filled="true" fillcolor="#000000" stroked="false">
                <v:path arrowok="t"/>
                <v:fill type="solid"/>
              </v:shape>
            </v:group>
            <v:group style="position:absolute;left:8034;top:4512;width:10;height:20" coordorigin="8034,4512" coordsize="10,20">
              <v:shape style="position:absolute;left:8034;top:4512;width:10;height:20" coordorigin="8034,4512" coordsize="10,20" path="m8034,4532l8044,4532,8044,4512,8034,4512,8034,4532xe" filled="true" fillcolor="#000000" stroked="false">
                <v:path arrowok="t"/>
                <v:fill type="solid"/>
              </v:shape>
            </v:group>
            <v:group style="position:absolute;left:8034;top:4532;width:10;height:20" coordorigin="8034,4532" coordsize="10,20">
              <v:shape style="position:absolute;left:8034;top:4532;width:10;height:20" coordorigin="8034,4532" coordsize="10,20" path="m8034,4551l8044,4551,8044,4532,8034,4532,8034,4551xe" filled="true" fillcolor="#000000" stroked="false">
                <v:path arrowok="t"/>
                <v:fill type="solid"/>
              </v:shape>
            </v:group>
            <v:group style="position:absolute;left:8034;top:4551;width:10;height:20" coordorigin="8034,4551" coordsize="10,20">
              <v:shape style="position:absolute;left:8034;top:4551;width:10;height:20" coordorigin="8034,4551" coordsize="10,20" path="m8034,4570l8044,4570,8044,4551,8034,4551,8034,4570xe" filled="true" fillcolor="#000000" stroked="false">
                <v:path arrowok="t"/>
                <v:fill type="solid"/>
              </v:shape>
            </v:group>
            <v:group style="position:absolute;left:8034;top:4570;width:10;height:20" coordorigin="8034,4570" coordsize="10,20">
              <v:shape style="position:absolute;left:8034;top:4570;width:10;height:20" coordorigin="8034,4570" coordsize="10,20" path="m8034,4589l8044,4589,8044,4570,8034,4570,8034,4589xe" filled="true" fillcolor="#000000" stroked="false">
                <v:path arrowok="t"/>
                <v:fill type="solid"/>
              </v:shape>
            </v:group>
            <v:group style="position:absolute;left:8034;top:4589;width:10;height:20" coordorigin="8034,4589" coordsize="10,20">
              <v:shape style="position:absolute;left:8034;top:4589;width:10;height:20" coordorigin="8034,4589" coordsize="10,20" path="m8034,4608l8044,4608,8044,4589,8034,4589,8034,4608xe" filled="true" fillcolor="#000000" stroked="false">
                <v:path arrowok="t"/>
                <v:fill type="solid"/>
              </v:shape>
            </v:group>
            <v:group style="position:absolute;left:8034;top:4608;width:10;height:20" coordorigin="8034,4608" coordsize="10,20">
              <v:shape style="position:absolute;left:8034;top:4608;width:10;height:20" coordorigin="8034,4608" coordsize="10,20" path="m8034,4628l8044,4628,8044,4608,8034,4608,8034,4628xe" filled="true" fillcolor="#000000" stroked="false">
                <v:path arrowok="t"/>
                <v:fill type="solid"/>
              </v:shape>
            </v:group>
            <v:group style="position:absolute;left:8034;top:4628;width:10;height:20" coordorigin="8034,4628" coordsize="10,20">
              <v:shape style="position:absolute;left:8034;top:4628;width:10;height:20" coordorigin="8034,4628" coordsize="10,20" path="m8034,4647l8044,4647,8044,4628,8034,4628,8034,4647xe" filled="true" fillcolor="#000000" stroked="false">
                <v:path arrowok="t"/>
                <v:fill type="solid"/>
              </v:shape>
            </v:group>
            <v:group style="position:absolute;left:8034;top:4647;width:10;height:20" coordorigin="8034,4647" coordsize="10,20">
              <v:shape style="position:absolute;left:8034;top:4647;width:10;height:20" coordorigin="8034,4647" coordsize="10,20" path="m8034,4666l8044,4666,8044,4647,8034,4647,8034,4666xe" filled="true" fillcolor="#000000" stroked="false">
                <v:path arrowok="t"/>
                <v:fill type="solid"/>
              </v:shape>
            </v:group>
            <v:group style="position:absolute;left:8034;top:4666;width:10;height:20" coordorigin="8034,4666" coordsize="10,20">
              <v:shape style="position:absolute;left:8034;top:4666;width:10;height:20" coordorigin="8034,4666" coordsize="10,20" path="m8034,4685l8044,4685,8044,4666,8034,4666,8034,4685xe" filled="true" fillcolor="#000000" stroked="false">
                <v:path arrowok="t"/>
                <v:fill type="solid"/>
              </v:shape>
            </v:group>
            <v:group style="position:absolute;left:8034;top:4685;width:10;height:20" coordorigin="8034,4685" coordsize="10,20">
              <v:shape style="position:absolute;left:8034;top:4685;width:10;height:20" coordorigin="8034,4685" coordsize="10,20" path="m8034,4704l8044,4704,8044,4685,8034,4685,8034,4704xe" filled="true" fillcolor="#000000" stroked="false">
                <v:path arrowok="t"/>
                <v:fill type="solid"/>
              </v:shape>
            </v:group>
            <v:group style="position:absolute;left:8034;top:4704;width:10;height:20" coordorigin="8034,4704" coordsize="10,20">
              <v:shape style="position:absolute;left:8034;top:4704;width:10;height:20" coordorigin="8034,4704" coordsize="10,20" path="m8034,4724l8044,4724,8044,4704,8034,4704,8034,4724xe" filled="true" fillcolor="#000000" stroked="false">
                <v:path arrowok="t"/>
                <v:fill type="solid"/>
              </v:shape>
            </v:group>
            <v:group style="position:absolute;left:8034;top:4731;width:10;height:2" coordorigin="8034,4731" coordsize="10,2">
              <v:shape style="position:absolute;left:8034;top:4731;width:10;height:2" coordorigin="8034,4731" coordsize="10,0" path="m8034,4731l8044,4731e" filled="false" stroked="true" strokeweight=".780029pt" strokecolor="#000000">
                <v:path arrowok="t"/>
              </v:shape>
            </v:group>
            <v:group style="position:absolute;left:8746;top:4493;width:10;height:20" coordorigin="8746,4493" coordsize="10,20">
              <v:shape style="position:absolute;left:8746;top:4493;width:10;height:20" coordorigin="8746,4493" coordsize="10,20" path="m8746,4512l8756,4512,8756,4493,8746,4493,8746,4512xe" filled="true" fillcolor="#000000" stroked="false">
                <v:path arrowok="t"/>
                <v:fill type="solid"/>
              </v:shape>
            </v:group>
            <v:group style="position:absolute;left:8746;top:4512;width:10;height:20" coordorigin="8746,4512" coordsize="10,20">
              <v:shape style="position:absolute;left:8746;top:4512;width:10;height:20" coordorigin="8746,4512" coordsize="10,20" path="m8746,4532l8756,4532,8756,4512,8746,4512,8746,4532xe" filled="true" fillcolor="#000000" stroked="false">
                <v:path arrowok="t"/>
                <v:fill type="solid"/>
              </v:shape>
            </v:group>
            <v:group style="position:absolute;left:8746;top:4532;width:10;height:20" coordorigin="8746,4532" coordsize="10,20">
              <v:shape style="position:absolute;left:8746;top:4532;width:10;height:20" coordorigin="8746,4532" coordsize="10,20" path="m8746,4551l8756,4551,8756,4532,8746,4532,8746,4551xe" filled="true" fillcolor="#000000" stroked="false">
                <v:path arrowok="t"/>
                <v:fill type="solid"/>
              </v:shape>
            </v:group>
            <v:group style="position:absolute;left:8746;top:4551;width:10;height:20" coordorigin="8746,4551" coordsize="10,20">
              <v:shape style="position:absolute;left:8746;top:4551;width:10;height:20" coordorigin="8746,4551" coordsize="10,20" path="m8746,4570l8756,4570,8756,4551,8746,4551,8746,4570xe" filled="true" fillcolor="#000000" stroked="false">
                <v:path arrowok="t"/>
                <v:fill type="solid"/>
              </v:shape>
            </v:group>
            <v:group style="position:absolute;left:8746;top:4570;width:10;height:20" coordorigin="8746,4570" coordsize="10,20">
              <v:shape style="position:absolute;left:8746;top:4570;width:10;height:20" coordorigin="8746,4570" coordsize="10,20" path="m8746,4589l8756,4589,8756,4570,8746,4570,8746,4589xe" filled="true" fillcolor="#000000" stroked="false">
                <v:path arrowok="t"/>
                <v:fill type="solid"/>
              </v:shape>
            </v:group>
            <v:group style="position:absolute;left:8746;top:4589;width:10;height:20" coordorigin="8746,4589" coordsize="10,20">
              <v:shape style="position:absolute;left:8746;top:4589;width:10;height:20" coordorigin="8746,4589" coordsize="10,20" path="m8746,4608l8756,4608,8756,4589,8746,4589,8746,4608xe" filled="true" fillcolor="#000000" stroked="false">
                <v:path arrowok="t"/>
                <v:fill type="solid"/>
              </v:shape>
            </v:group>
            <v:group style="position:absolute;left:8746;top:4608;width:10;height:20" coordorigin="8746,4608" coordsize="10,20">
              <v:shape style="position:absolute;left:8746;top:4608;width:10;height:20" coordorigin="8746,4608" coordsize="10,20" path="m8746,4628l8756,4628,8756,4608,8746,4608,8746,4628xe" filled="true" fillcolor="#000000" stroked="false">
                <v:path arrowok="t"/>
                <v:fill type="solid"/>
              </v:shape>
            </v:group>
            <v:group style="position:absolute;left:8746;top:4628;width:10;height:20" coordorigin="8746,4628" coordsize="10,20">
              <v:shape style="position:absolute;left:8746;top:4628;width:10;height:20" coordorigin="8746,4628" coordsize="10,20" path="m8746,4647l8756,4647,8756,4628,8746,4628,8746,4647xe" filled="true" fillcolor="#000000" stroked="false">
                <v:path arrowok="t"/>
                <v:fill type="solid"/>
              </v:shape>
            </v:group>
            <v:group style="position:absolute;left:8746;top:4647;width:10;height:20" coordorigin="8746,4647" coordsize="10,20">
              <v:shape style="position:absolute;left:8746;top:4647;width:10;height:20" coordorigin="8746,4647" coordsize="10,20" path="m8746,4666l8756,4666,8756,4647,8746,4647,8746,4666xe" filled="true" fillcolor="#000000" stroked="false">
                <v:path arrowok="t"/>
                <v:fill type="solid"/>
              </v:shape>
            </v:group>
            <v:group style="position:absolute;left:8746;top:4666;width:10;height:20" coordorigin="8746,4666" coordsize="10,20">
              <v:shape style="position:absolute;left:8746;top:4666;width:10;height:20" coordorigin="8746,4666" coordsize="10,20" path="m8746,4685l8756,4685,8756,4666,8746,4666,8746,4685xe" filled="true" fillcolor="#000000" stroked="false">
                <v:path arrowok="t"/>
                <v:fill type="solid"/>
              </v:shape>
            </v:group>
            <v:group style="position:absolute;left:8746;top:4685;width:10;height:20" coordorigin="8746,4685" coordsize="10,20">
              <v:shape style="position:absolute;left:8746;top:4685;width:10;height:20" coordorigin="8746,4685" coordsize="10,20" path="m8746,4704l8756,4704,8756,4685,8746,4685,8746,4704xe" filled="true" fillcolor="#000000" stroked="false">
                <v:path arrowok="t"/>
                <v:fill type="solid"/>
              </v:shape>
            </v:group>
            <v:group style="position:absolute;left:8746;top:4704;width:10;height:20" coordorigin="8746,4704" coordsize="10,20">
              <v:shape style="position:absolute;left:8746;top:4704;width:10;height:20" coordorigin="8746,4704" coordsize="10,20" path="m8746,4724l8756,4724,8756,4704,8746,4704,8746,4724xe" filled="true" fillcolor="#000000" stroked="false">
                <v:path arrowok="t"/>
                <v:fill type="solid"/>
              </v:shape>
            </v:group>
            <v:group style="position:absolute;left:8746;top:4731;width:10;height:2" coordorigin="8746,4731" coordsize="10,2">
              <v:shape style="position:absolute;left:8746;top:4731;width:10;height:2" coordorigin="8746,4731" coordsize="10,0" path="m8746,4731l8756,4731e" filled="false" stroked="true" strokeweight=".780029pt" strokecolor="#000000">
                <v:path arrowok="t"/>
              </v:shape>
            </v:group>
            <v:group style="position:absolute;left:9597;top:4493;width:10;height:20" coordorigin="9597,4493" coordsize="10,20">
              <v:shape style="position:absolute;left:9597;top:4493;width:10;height:20" coordorigin="9597,4493" coordsize="10,20" path="m9597,4512l9607,4512,9607,4493,9597,4493,9597,4512xe" filled="true" fillcolor="#000000" stroked="false">
                <v:path arrowok="t"/>
                <v:fill type="solid"/>
              </v:shape>
            </v:group>
            <v:group style="position:absolute;left:9597;top:4512;width:10;height:20" coordorigin="9597,4512" coordsize="10,20">
              <v:shape style="position:absolute;left:9597;top:4512;width:10;height:20" coordorigin="9597,4512" coordsize="10,20" path="m9597,4532l9607,4532,9607,4512,9597,4512,9597,4532xe" filled="true" fillcolor="#000000" stroked="false">
                <v:path arrowok="t"/>
                <v:fill type="solid"/>
              </v:shape>
            </v:group>
            <v:group style="position:absolute;left:9597;top:4532;width:10;height:20" coordorigin="9597,4532" coordsize="10,20">
              <v:shape style="position:absolute;left:9597;top:4532;width:10;height:20" coordorigin="9597,4532" coordsize="10,20" path="m9597,4551l9607,4551,9607,4532,9597,4532,9597,4551xe" filled="true" fillcolor="#000000" stroked="false">
                <v:path arrowok="t"/>
                <v:fill type="solid"/>
              </v:shape>
            </v:group>
            <v:group style="position:absolute;left:9597;top:4551;width:10;height:20" coordorigin="9597,4551" coordsize="10,20">
              <v:shape style="position:absolute;left:9597;top:4551;width:10;height:20" coordorigin="9597,4551" coordsize="10,20" path="m9597,4570l9607,4570,9607,4551,9597,4551,9597,4570xe" filled="true" fillcolor="#000000" stroked="false">
                <v:path arrowok="t"/>
                <v:fill type="solid"/>
              </v:shape>
            </v:group>
            <v:group style="position:absolute;left:9597;top:4570;width:10;height:20" coordorigin="9597,4570" coordsize="10,20">
              <v:shape style="position:absolute;left:9597;top:4570;width:10;height:20" coordorigin="9597,4570" coordsize="10,20" path="m9597,4589l9607,4589,9607,4570,9597,4570,9597,4589xe" filled="true" fillcolor="#000000" stroked="false">
                <v:path arrowok="t"/>
                <v:fill type="solid"/>
              </v:shape>
            </v:group>
            <v:group style="position:absolute;left:9597;top:4589;width:10;height:20" coordorigin="9597,4589" coordsize="10,20">
              <v:shape style="position:absolute;left:9597;top:4589;width:10;height:20" coordorigin="9597,4589" coordsize="10,20" path="m9597,4608l9607,4608,9607,4589,9597,4589,9597,4608xe" filled="true" fillcolor="#000000" stroked="false">
                <v:path arrowok="t"/>
                <v:fill type="solid"/>
              </v:shape>
            </v:group>
            <v:group style="position:absolute;left:9597;top:4608;width:10;height:20" coordorigin="9597,4608" coordsize="10,20">
              <v:shape style="position:absolute;left:9597;top:4608;width:10;height:20" coordorigin="9597,4608" coordsize="10,20" path="m9597,4628l9607,4628,9607,4608,9597,4608,9597,4628xe" filled="true" fillcolor="#000000" stroked="false">
                <v:path arrowok="t"/>
                <v:fill type="solid"/>
              </v:shape>
            </v:group>
            <v:group style="position:absolute;left:9597;top:4628;width:10;height:20" coordorigin="9597,4628" coordsize="10,20">
              <v:shape style="position:absolute;left:9597;top:4628;width:10;height:20" coordorigin="9597,4628" coordsize="10,20" path="m9597,4647l9607,4647,9607,4628,9597,4628,9597,4647xe" filled="true" fillcolor="#000000" stroked="false">
                <v:path arrowok="t"/>
                <v:fill type="solid"/>
              </v:shape>
            </v:group>
            <v:group style="position:absolute;left:9597;top:4647;width:10;height:20" coordorigin="9597,4647" coordsize="10,20">
              <v:shape style="position:absolute;left:9597;top:4647;width:10;height:20" coordorigin="9597,4647" coordsize="10,20" path="m9597,4666l9607,4666,9607,4647,9597,4647,9597,4666xe" filled="true" fillcolor="#000000" stroked="false">
                <v:path arrowok="t"/>
                <v:fill type="solid"/>
              </v:shape>
            </v:group>
            <v:group style="position:absolute;left:9597;top:4666;width:10;height:20" coordorigin="9597,4666" coordsize="10,20">
              <v:shape style="position:absolute;left:9597;top:4666;width:10;height:20" coordorigin="9597,4666" coordsize="10,20" path="m9597,4685l9607,4685,9607,4666,9597,4666,9597,4685xe" filled="true" fillcolor="#000000" stroked="false">
                <v:path arrowok="t"/>
                <v:fill type="solid"/>
              </v:shape>
            </v:group>
            <v:group style="position:absolute;left:9597;top:4685;width:10;height:20" coordorigin="9597,4685" coordsize="10,20">
              <v:shape style="position:absolute;left:9597;top:4685;width:10;height:20" coordorigin="9597,4685" coordsize="10,20" path="m9597,4704l9607,4704,9607,4685,9597,4685,9597,4704xe" filled="true" fillcolor="#000000" stroked="false">
                <v:path arrowok="t"/>
                <v:fill type="solid"/>
              </v:shape>
            </v:group>
            <v:group style="position:absolute;left:9597;top:4704;width:10;height:20" coordorigin="9597,4704" coordsize="10,20">
              <v:shape style="position:absolute;left:9597;top:4704;width:10;height:20" coordorigin="9597,4704" coordsize="10,20" path="m9597,4724l9607,4724,9607,4704,9597,4704,9597,4724xe" filled="true" fillcolor="#000000" stroked="false">
                <v:path arrowok="t"/>
                <v:fill type="solid"/>
              </v:shape>
            </v:group>
            <v:group style="position:absolute;left:9597;top:4731;width:10;height:2" coordorigin="9597,4731" coordsize="10,2">
              <v:shape style="position:absolute;left:9597;top:4731;width:10;height:2" coordorigin="9597,4731" coordsize="10,0" path="m9597,4731l9607,4731e" filled="false" stroked="true" strokeweight=".780029pt" strokecolor="#000000">
                <v:path arrowok="t"/>
              </v:shape>
            </v:group>
            <v:group style="position:absolute;left:10446;top:4493;width:10;height:20" coordorigin="10446,4493" coordsize="10,20">
              <v:shape style="position:absolute;left:10446;top:4493;width:10;height:20" coordorigin="10446,4493" coordsize="10,20" path="m10446,4512l10455,4512,10455,4493,10446,4493,10446,4512xe" filled="true" fillcolor="#000000" stroked="false">
                <v:path arrowok="t"/>
                <v:fill type="solid"/>
              </v:shape>
            </v:group>
            <v:group style="position:absolute;left:10446;top:4512;width:10;height:20" coordorigin="10446,4512" coordsize="10,20">
              <v:shape style="position:absolute;left:10446;top:4512;width:10;height:20" coordorigin="10446,4512" coordsize="10,20" path="m10446,4532l10455,4532,10455,4512,10446,4512,10446,4532xe" filled="true" fillcolor="#000000" stroked="false">
                <v:path arrowok="t"/>
                <v:fill type="solid"/>
              </v:shape>
            </v:group>
            <v:group style="position:absolute;left:10446;top:4532;width:10;height:20" coordorigin="10446,4532" coordsize="10,20">
              <v:shape style="position:absolute;left:10446;top:4532;width:10;height:20" coordorigin="10446,4532" coordsize="10,20" path="m10446,4551l10455,4551,10455,4532,10446,4532,10446,4551xe" filled="true" fillcolor="#000000" stroked="false">
                <v:path arrowok="t"/>
                <v:fill type="solid"/>
              </v:shape>
            </v:group>
            <v:group style="position:absolute;left:10446;top:4551;width:10;height:20" coordorigin="10446,4551" coordsize="10,20">
              <v:shape style="position:absolute;left:10446;top:4551;width:10;height:20" coordorigin="10446,4551" coordsize="10,20" path="m10446,4570l10455,4570,10455,4551,10446,4551,10446,4570xe" filled="true" fillcolor="#000000" stroked="false">
                <v:path arrowok="t"/>
                <v:fill type="solid"/>
              </v:shape>
            </v:group>
            <v:group style="position:absolute;left:10446;top:4570;width:10;height:20" coordorigin="10446,4570" coordsize="10,20">
              <v:shape style="position:absolute;left:10446;top:4570;width:10;height:20" coordorigin="10446,4570" coordsize="10,20" path="m10446,4589l10455,4589,10455,4570,10446,4570,10446,4589xe" filled="true" fillcolor="#000000" stroked="false">
                <v:path arrowok="t"/>
                <v:fill type="solid"/>
              </v:shape>
            </v:group>
            <v:group style="position:absolute;left:10446;top:4589;width:10;height:20" coordorigin="10446,4589" coordsize="10,20">
              <v:shape style="position:absolute;left:10446;top:4589;width:10;height:20" coordorigin="10446,4589" coordsize="10,20" path="m10446,4608l10455,4608,10455,4589,10446,4589,10446,4608xe" filled="true" fillcolor="#000000" stroked="false">
                <v:path arrowok="t"/>
                <v:fill type="solid"/>
              </v:shape>
            </v:group>
            <v:group style="position:absolute;left:10446;top:4608;width:10;height:20" coordorigin="10446,4608" coordsize="10,20">
              <v:shape style="position:absolute;left:10446;top:4608;width:10;height:20" coordorigin="10446,4608" coordsize="10,20" path="m10446,4628l10455,4628,10455,4608,10446,4608,10446,4628xe" filled="true" fillcolor="#000000" stroked="false">
                <v:path arrowok="t"/>
                <v:fill type="solid"/>
              </v:shape>
            </v:group>
            <v:group style="position:absolute;left:10446;top:4628;width:10;height:20" coordorigin="10446,4628" coordsize="10,20">
              <v:shape style="position:absolute;left:10446;top:4628;width:10;height:20" coordorigin="10446,4628" coordsize="10,20" path="m10446,4647l10455,4647,10455,4628,10446,4628,10446,4647xe" filled="true" fillcolor="#000000" stroked="false">
                <v:path arrowok="t"/>
                <v:fill type="solid"/>
              </v:shape>
            </v:group>
            <v:group style="position:absolute;left:10446;top:4647;width:10;height:20" coordorigin="10446,4647" coordsize="10,20">
              <v:shape style="position:absolute;left:10446;top:4647;width:10;height:20" coordorigin="10446,4647" coordsize="10,20" path="m10446,4666l10455,4666,10455,4647,10446,4647,10446,4666xe" filled="true" fillcolor="#000000" stroked="false">
                <v:path arrowok="t"/>
                <v:fill type="solid"/>
              </v:shape>
            </v:group>
            <v:group style="position:absolute;left:10446;top:4666;width:10;height:20" coordorigin="10446,4666" coordsize="10,20">
              <v:shape style="position:absolute;left:10446;top:4666;width:10;height:20" coordorigin="10446,4666" coordsize="10,20" path="m10446,4685l10455,4685,10455,4666,10446,4666,10446,4685xe" filled="true" fillcolor="#000000" stroked="false">
                <v:path arrowok="t"/>
                <v:fill type="solid"/>
              </v:shape>
            </v:group>
            <v:group style="position:absolute;left:10446;top:4685;width:10;height:20" coordorigin="10446,4685" coordsize="10,20">
              <v:shape style="position:absolute;left:10446;top:4685;width:10;height:20" coordorigin="10446,4685" coordsize="10,20" path="m10446,4704l10455,4704,10455,4685,10446,4685,10446,4704xe" filled="true" fillcolor="#000000" stroked="false">
                <v:path arrowok="t"/>
                <v:fill type="solid"/>
              </v:shape>
            </v:group>
            <v:group style="position:absolute;left:10446;top:4704;width:10;height:20" coordorigin="10446,4704" coordsize="10,20">
              <v:shape style="position:absolute;left:10446;top:4704;width:10;height:20" coordorigin="10446,4704" coordsize="10,20" path="m10446,4724l10455,4724,10455,4704,10446,4704,10446,4724xe" filled="true" fillcolor="#000000" stroked="false">
                <v:path arrowok="t"/>
                <v:fill type="solid"/>
              </v:shape>
            </v:group>
            <v:group style="position:absolute;left:10446;top:4731;width:10;height:2" coordorigin="10446,4731" coordsize="10,2">
              <v:shape style="position:absolute;left:10446;top:4731;width:10;height:2" coordorigin="10446,4731" coordsize="10,0" path="m10446,4731l10455,4731e" filled="false" stroked="true" strokeweight=".780029pt" strokecolor="#000000">
                <v:path arrowok="t"/>
              </v:shape>
            </v:group>
            <v:group style="position:absolute;left:12006;top:4493;width:10;height:20" coordorigin="12006,4493" coordsize="10,20">
              <v:shape style="position:absolute;left:12006;top:4493;width:10;height:20" coordorigin="12006,4493" coordsize="10,20" path="m12006,4512l12015,4512,12015,4493,12006,4493,12006,4512xe" filled="true" fillcolor="#000000" stroked="false">
                <v:path arrowok="t"/>
                <v:fill type="solid"/>
              </v:shape>
            </v:group>
            <v:group style="position:absolute;left:12006;top:4512;width:10;height:20" coordorigin="12006,4512" coordsize="10,20">
              <v:shape style="position:absolute;left:12006;top:4512;width:10;height:20" coordorigin="12006,4512" coordsize="10,20" path="m12006,4532l12015,4532,12015,4512,12006,4512,12006,4532xe" filled="true" fillcolor="#000000" stroked="false">
                <v:path arrowok="t"/>
                <v:fill type="solid"/>
              </v:shape>
            </v:group>
            <v:group style="position:absolute;left:12006;top:4532;width:10;height:20" coordorigin="12006,4532" coordsize="10,20">
              <v:shape style="position:absolute;left:12006;top:4532;width:10;height:20" coordorigin="12006,4532" coordsize="10,20" path="m12006,4551l12015,4551,12015,4532,12006,4532,12006,4551xe" filled="true" fillcolor="#000000" stroked="false">
                <v:path arrowok="t"/>
                <v:fill type="solid"/>
              </v:shape>
            </v:group>
            <v:group style="position:absolute;left:12006;top:4551;width:10;height:20" coordorigin="12006,4551" coordsize="10,20">
              <v:shape style="position:absolute;left:12006;top:4551;width:10;height:20" coordorigin="12006,4551" coordsize="10,20" path="m12006,4570l12015,4570,12015,4551,12006,4551,12006,4570xe" filled="true" fillcolor="#000000" stroked="false">
                <v:path arrowok="t"/>
                <v:fill type="solid"/>
              </v:shape>
            </v:group>
            <v:group style="position:absolute;left:12006;top:4570;width:10;height:20" coordorigin="12006,4570" coordsize="10,20">
              <v:shape style="position:absolute;left:12006;top:4570;width:10;height:20" coordorigin="12006,4570" coordsize="10,20" path="m12006,4589l12015,4589,12015,4570,12006,4570,12006,4589xe" filled="true" fillcolor="#000000" stroked="false">
                <v:path arrowok="t"/>
                <v:fill type="solid"/>
              </v:shape>
            </v:group>
            <v:group style="position:absolute;left:12006;top:4589;width:10;height:20" coordorigin="12006,4589" coordsize="10,20">
              <v:shape style="position:absolute;left:12006;top:4589;width:10;height:20" coordorigin="12006,4589" coordsize="10,20" path="m12006,4608l12015,4608,12015,4589,12006,4589,12006,4608xe" filled="true" fillcolor="#000000" stroked="false">
                <v:path arrowok="t"/>
                <v:fill type="solid"/>
              </v:shape>
            </v:group>
            <v:group style="position:absolute;left:12006;top:4608;width:10;height:20" coordorigin="12006,4608" coordsize="10,20">
              <v:shape style="position:absolute;left:12006;top:4608;width:10;height:20" coordorigin="12006,4608" coordsize="10,20" path="m12006,4628l12015,4628,12015,4608,12006,4608,12006,4628xe" filled="true" fillcolor="#000000" stroked="false">
                <v:path arrowok="t"/>
                <v:fill type="solid"/>
              </v:shape>
            </v:group>
            <v:group style="position:absolute;left:12006;top:4628;width:10;height:20" coordorigin="12006,4628" coordsize="10,20">
              <v:shape style="position:absolute;left:12006;top:4628;width:10;height:20" coordorigin="12006,4628" coordsize="10,20" path="m12006,4647l12015,4647,12015,4628,12006,4628,12006,4647xe" filled="true" fillcolor="#000000" stroked="false">
                <v:path arrowok="t"/>
                <v:fill type="solid"/>
              </v:shape>
            </v:group>
            <v:group style="position:absolute;left:12006;top:4647;width:10;height:20" coordorigin="12006,4647" coordsize="10,20">
              <v:shape style="position:absolute;left:12006;top:4647;width:10;height:20" coordorigin="12006,4647" coordsize="10,20" path="m12006,4666l12015,4666,12015,4647,12006,4647,12006,4666xe" filled="true" fillcolor="#000000" stroked="false">
                <v:path arrowok="t"/>
                <v:fill type="solid"/>
              </v:shape>
            </v:group>
            <v:group style="position:absolute;left:12006;top:4666;width:10;height:20" coordorigin="12006,4666" coordsize="10,20">
              <v:shape style="position:absolute;left:12006;top:4666;width:10;height:20" coordorigin="12006,4666" coordsize="10,20" path="m12006,4685l12015,4685,12015,4666,12006,4666,12006,4685xe" filled="true" fillcolor="#000000" stroked="false">
                <v:path arrowok="t"/>
                <v:fill type="solid"/>
              </v:shape>
            </v:group>
            <v:group style="position:absolute;left:12006;top:4685;width:10;height:20" coordorigin="12006,4685" coordsize="10,20">
              <v:shape style="position:absolute;left:12006;top:4685;width:10;height:20" coordorigin="12006,4685" coordsize="10,20" path="m12006,4704l12015,4704,12015,4685,12006,4685,12006,4704xe" filled="true" fillcolor="#000000" stroked="false">
                <v:path arrowok="t"/>
                <v:fill type="solid"/>
              </v:shape>
            </v:group>
            <v:group style="position:absolute;left:12006;top:4704;width:10;height:20" coordorigin="12006,4704" coordsize="10,20">
              <v:shape style="position:absolute;left:12006;top:4704;width:10;height:20" coordorigin="12006,4704" coordsize="10,20" path="m12006,4724l12015,4724,12015,4704,12006,4704,12006,4724xe" filled="true" fillcolor="#000000" stroked="false">
                <v:path arrowok="t"/>
                <v:fill type="solid"/>
              </v:shape>
            </v:group>
            <v:group style="position:absolute;left:12006;top:4731;width:10;height:2" coordorigin="12006,4731" coordsize="10,2">
              <v:shape style="position:absolute;left:12006;top:4731;width:10;height:2" coordorigin="12006,4731" coordsize="10,0" path="m12006,4731l12015,4731e" filled="false" stroked="true" strokeweight=".780029pt" strokecolor="#000000">
                <v:path arrowok="t"/>
              </v:shape>
            </v:group>
            <v:group style="position:absolute;left:13705;top:4493;width:10;height:20" coordorigin="13705,4493" coordsize="10,20">
              <v:shape style="position:absolute;left:13705;top:4493;width:10;height:20" coordorigin="13705,4493" coordsize="10,20" path="m13705,4512l13714,4512,13714,4493,13705,4493,13705,4512xe" filled="true" fillcolor="#000000" stroked="false">
                <v:path arrowok="t"/>
                <v:fill type="solid"/>
              </v:shape>
            </v:group>
            <v:group style="position:absolute;left:13705;top:4512;width:10;height:20" coordorigin="13705,4512" coordsize="10,20">
              <v:shape style="position:absolute;left:13705;top:4512;width:10;height:20" coordorigin="13705,4512" coordsize="10,20" path="m13705,4532l13714,4532,13714,4512,13705,4512,13705,4532xe" filled="true" fillcolor="#000000" stroked="false">
                <v:path arrowok="t"/>
                <v:fill type="solid"/>
              </v:shape>
            </v:group>
            <v:group style="position:absolute;left:13705;top:4532;width:10;height:20" coordorigin="13705,4532" coordsize="10,20">
              <v:shape style="position:absolute;left:13705;top:4532;width:10;height:20" coordorigin="13705,4532" coordsize="10,20" path="m13705,4551l13714,4551,13714,4532,13705,4532,13705,4551xe" filled="true" fillcolor="#000000" stroked="false">
                <v:path arrowok="t"/>
                <v:fill type="solid"/>
              </v:shape>
            </v:group>
            <v:group style="position:absolute;left:13705;top:4551;width:10;height:20" coordorigin="13705,4551" coordsize="10,20">
              <v:shape style="position:absolute;left:13705;top:4551;width:10;height:20" coordorigin="13705,4551" coordsize="10,20" path="m13705,4570l13714,4570,13714,4551,13705,4551,13705,4570xe" filled="true" fillcolor="#000000" stroked="false">
                <v:path arrowok="t"/>
                <v:fill type="solid"/>
              </v:shape>
            </v:group>
            <v:group style="position:absolute;left:13705;top:4570;width:10;height:20" coordorigin="13705,4570" coordsize="10,20">
              <v:shape style="position:absolute;left:13705;top:4570;width:10;height:20" coordorigin="13705,4570" coordsize="10,20" path="m13705,4589l13714,4589,13714,4570,13705,4570,13705,4589xe" filled="true" fillcolor="#000000" stroked="false">
                <v:path arrowok="t"/>
                <v:fill type="solid"/>
              </v:shape>
            </v:group>
            <v:group style="position:absolute;left:13705;top:4589;width:10;height:20" coordorigin="13705,4589" coordsize="10,20">
              <v:shape style="position:absolute;left:13705;top:4589;width:10;height:20" coordorigin="13705,4589" coordsize="10,20" path="m13705,4608l13714,4608,13714,4589,13705,4589,13705,4608xe" filled="true" fillcolor="#000000" stroked="false">
                <v:path arrowok="t"/>
                <v:fill type="solid"/>
              </v:shape>
            </v:group>
            <v:group style="position:absolute;left:13705;top:4608;width:10;height:20" coordorigin="13705,4608" coordsize="10,20">
              <v:shape style="position:absolute;left:13705;top:4608;width:10;height:20" coordorigin="13705,4608" coordsize="10,20" path="m13705,4628l13714,4628,13714,4608,13705,4608,13705,4628xe" filled="true" fillcolor="#000000" stroked="false">
                <v:path arrowok="t"/>
                <v:fill type="solid"/>
              </v:shape>
            </v:group>
            <v:group style="position:absolute;left:13705;top:4628;width:10;height:20" coordorigin="13705,4628" coordsize="10,20">
              <v:shape style="position:absolute;left:13705;top:4628;width:10;height:20" coordorigin="13705,4628" coordsize="10,20" path="m13705,4647l13714,4647,13714,4628,13705,4628,13705,4647xe" filled="true" fillcolor="#000000" stroked="false">
                <v:path arrowok="t"/>
                <v:fill type="solid"/>
              </v:shape>
            </v:group>
            <v:group style="position:absolute;left:13705;top:4647;width:10;height:20" coordorigin="13705,4647" coordsize="10,20">
              <v:shape style="position:absolute;left:13705;top:4647;width:10;height:20" coordorigin="13705,4647" coordsize="10,20" path="m13705,4666l13714,4666,13714,4647,13705,4647,13705,4666xe" filled="true" fillcolor="#000000" stroked="false">
                <v:path arrowok="t"/>
                <v:fill type="solid"/>
              </v:shape>
            </v:group>
            <v:group style="position:absolute;left:13705;top:4666;width:10;height:20" coordorigin="13705,4666" coordsize="10,20">
              <v:shape style="position:absolute;left:13705;top:4666;width:10;height:20" coordorigin="13705,4666" coordsize="10,20" path="m13705,4685l13714,4685,13714,4666,13705,4666,13705,4685xe" filled="true" fillcolor="#000000" stroked="false">
                <v:path arrowok="t"/>
                <v:fill type="solid"/>
              </v:shape>
            </v:group>
            <v:group style="position:absolute;left:13705;top:4685;width:10;height:20" coordorigin="13705,4685" coordsize="10,20">
              <v:shape style="position:absolute;left:13705;top:4685;width:10;height:20" coordorigin="13705,4685" coordsize="10,20" path="m13705,4704l13714,4704,13714,4685,13705,4685,13705,4704xe" filled="true" fillcolor="#000000" stroked="false">
                <v:path arrowok="t"/>
                <v:fill type="solid"/>
              </v:shape>
            </v:group>
            <v:group style="position:absolute;left:13705;top:4704;width:10;height:20" coordorigin="13705,4704" coordsize="10,20">
              <v:shape style="position:absolute;left:13705;top:4704;width:10;height:20" coordorigin="13705,4704" coordsize="10,20" path="m13705,4724l13714,4724,13714,4704,13705,4704,13705,4724xe" filled="true" fillcolor="#000000" stroked="false">
                <v:path arrowok="t"/>
                <v:fill type="solid"/>
              </v:shape>
            </v:group>
            <v:group style="position:absolute;left:13705;top:4731;width:10;height:2" coordorigin="13705,4731" coordsize="10,2">
              <v:shape style="position:absolute;left:13705;top:4731;width:10;height:2" coordorigin="13705,4731" coordsize="10,0" path="m13705,4731l13714,4731e" filled="false" stroked="true" strokeweight=".780029pt" strokecolor="#000000">
                <v:path arrowok="t"/>
              </v:shape>
              <v:shape style="position:absolute;left:1128;top:4647;width:3472;height:102" type="#_x0000_t75" stroked="false">
                <v:imagedata r:id="rId240" o:title=""/>
              </v:shape>
              <v:shape style="position:absolute;left:4576;top:4739;width:625;height:10" type="#_x0000_t75" stroked="false">
                <v:imagedata r:id="rId232" o:title=""/>
              </v:shape>
              <v:shape style="position:absolute;left:5196;top:4739;width:2838;height:10" type="#_x0000_t75" stroked="false">
                <v:imagedata r:id="rId233" o:title=""/>
              </v:shape>
              <v:shape style="position:absolute;left:8030;top:4739;width:717;height:10" type="#_x0000_t75" stroked="false">
                <v:imagedata r:id="rId234" o:title=""/>
              </v:shape>
              <v:shape style="position:absolute;left:8742;top:4739;width:856;height:10" type="#_x0000_t75" stroked="false">
                <v:imagedata r:id="rId235" o:title=""/>
              </v:shape>
              <v:shape style="position:absolute;left:9592;top:4739;width:853;height:10" type="#_x0000_t75" stroked="false">
                <v:imagedata r:id="rId236" o:title=""/>
              </v:shape>
              <v:shape style="position:absolute;left:10441;top:4739;width:1565;height:10" type="#_x0000_t75" stroked="false">
                <v:imagedata r:id="rId237" o:title=""/>
              </v:shape>
              <v:shape style="position:absolute;left:12001;top:4739;width:3412;height:10" type="#_x0000_t75" stroked="false">
                <v:imagedata r:id="rId238" o:title=""/>
              </v:shape>
            </v:group>
            <v:group style="position:absolute;left:3269;top:4749;width:10;height:20" coordorigin="3269,4749" coordsize="10,20">
              <v:shape style="position:absolute;left:3269;top:4749;width:10;height:20" coordorigin="3269,4749" coordsize="10,20" path="m3269,4768l3279,4768,3279,4749,3269,4749,3269,4768xe" filled="true" fillcolor="#000000" stroked="false">
                <v:path arrowok="t"/>
                <v:fill type="solid"/>
              </v:shape>
            </v:group>
            <v:group style="position:absolute;left:3269;top:4768;width:10;height:20" coordorigin="3269,4768" coordsize="10,20">
              <v:shape style="position:absolute;left:3269;top:4768;width:10;height:20" coordorigin="3269,4768" coordsize="10,20" path="m3269,4787l3279,4787,3279,4768,3269,4768,3269,4787xe" filled="true" fillcolor="#000000" stroked="false">
                <v:path arrowok="t"/>
                <v:fill type="solid"/>
              </v:shape>
            </v:group>
            <v:group style="position:absolute;left:3269;top:4787;width:10;height:20" coordorigin="3269,4787" coordsize="10,20">
              <v:shape style="position:absolute;left:3269;top:4787;width:10;height:20" coordorigin="3269,4787" coordsize="10,20" path="m3269,4806l3279,4806,3279,4787,3269,4787,3269,4806xe" filled="true" fillcolor="#000000" stroked="false">
                <v:path arrowok="t"/>
                <v:fill type="solid"/>
              </v:shape>
            </v:group>
            <v:group style="position:absolute;left:3269;top:4806;width:10;height:20" coordorigin="3269,4806" coordsize="10,20">
              <v:shape style="position:absolute;left:3269;top:4806;width:10;height:20" coordorigin="3269,4806" coordsize="10,20" path="m3269,4826l3279,4826,3279,4806,3269,4806,3269,4826xe" filled="true" fillcolor="#000000" stroked="false">
                <v:path arrowok="t"/>
                <v:fill type="solid"/>
              </v:shape>
            </v:group>
            <v:group style="position:absolute;left:3269;top:4826;width:10;height:20" coordorigin="3269,4826" coordsize="10,20">
              <v:shape style="position:absolute;left:3269;top:4826;width:10;height:20" coordorigin="3269,4826" coordsize="10,20" path="m3269,4845l3279,4845,3279,4826,3269,4826,3269,4845xe" filled="true" fillcolor="#000000" stroked="false">
                <v:path arrowok="t"/>
                <v:fill type="solid"/>
              </v:shape>
            </v:group>
            <v:group style="position:absolute;left:3269;top:4845;width:10;height:20" coordorigin="3269,4845" coordsize="10,20">
              <v:shape style="position:absolute;left:3269;top:4845;width:10;height:20" coordorigin="3269,4845" coordsize="10,20" path="m3269,4864l3279,4864,3279,4845,3269,4845,3269,4864xe" filled="true" fillcolor="#000000" stroked="false">
                <v:path arrowok="t"/>
                <v:fill type="solid"/>
              </v:shape>
            </v:group>
            <v:group style="position:absolute;left:3269;top:4864;width:10;height:20" coordorigin="3269,4864" coordsize="10,20">
              <v:shape style="position:absolute;left:3269;top:4864;width:10;height:20" coordorigin="3269,4864" coordsize="10,20" path="m3269,4884l3279,4884,3279,4864,3269,4864,3269,4884xe" filled="true" fillcolor="#000000" stroked="false">
                <v:path arrowok="t"/>
                <v:fill type="solid"/>
              </v:shape>
            </v:group>
            <v:group style="position:absolute;left:3269;top:4884;width:10;height:20" coordorigin="3269,4884" coordsize="10,20">
              <v:shape style="position:absolute;left:3269;top:4884;width:10;height:20" coordorigin="3269,4884" coordsize="10,20" path="m3269,4903l3279,4903,3279,4884,3269,4884,3269,4903xe" filled="true" fillcolor="#000000" stroked="false">
                <v:path arrowok="t"/>
                <v:fill type="solid"/>
              </v:shape>
            </v:group>
            <v:group style="position:absolute;left:3269;top:4903;width:10;height:20" coordorigin="3269,4903" coordsize="10,20">
              <v:shape style="position:absolute;left:3269;top:4903;width:10;height:20" coordorigin="3269,4903" coordsize="10,20" path="m3269,4922l3279,4922,3279,4903,3269,4903,3269,4922xe" filled="true" fillcolor="#000000" stroked="false">
                <v:path arrowok="t"/>
                <v:fill type="solid"/>
              </v:shape>
            </v:group>
            <v:group style="position:absolute;left:3269;top:4922;width:10;height:20" coordorigin="3269,4922" coordsize="10,20">
              <v:shape style="position:absolute;left:3269;top:4922;width:10;height:20" coordorigin="3269,4922" coordsize="10,20" path="m3269,4941l3279,4941,3279,4922,3269,4922,3269,4941xe" filled="true" fillcolor="#000000" stroked="false">
                <v:path arrowok="t"/>
                <v:fill type="solid"/>
              </v:shape>
            </v:group>
            <v:group style="position:absolute;left:3269;top:4941;width:10;height:20" coordorigin="3269,4941" coordsize="10,20">
              <v:shape style="position:absolute;left:3269;top:4941;width:10;height:20" coordorigin="3269,4941" coordsize="10,20" path="m3269,4960l3279,4960,3279,4941,3269,4941,3269,4960xe" filled="true" fillcolor="#000000" stroked="false">
                <v:path arrowok="t"/>
                <v:fill type="solid"/>
              </v:shape>
            </v:group>
            <v:group style="position:absolute;left:3269;top:4960;width:10;height:20" coordorigin="3269,4960" coordsize="10,20">
              <v:shape style="position:absolute;left:3269;top:4960;width:10;height:20" coordorigin="3269,4960" coordsize="10,20" path="m3269,4980l3279,4980,3279,4960,3269,4960,3269,4980xe" filled="true" fillcolor="#000000" stroked="false">
                <v:path arrowok="t"/>
                <v:fill type="solid"/>
              </v:shape>
            </v:group>
            <v:group style="position:absolute;left:3269;top:4987;width:10;height:2" coordorigin="3269,4987" coordsize="10,2">
              <v:shape style="position:absolute;left:3269;top:4987;width:10;height:2" coordorigin="3269,4987" coordsize="10,0" path="m3269,4987l3279,4987e" filled="false" stroked="true" strokeweight=".720032pt" strokecolor="#000000">
                <v:path arrowok="t"/>
              </v:shape>
            </v:group>
            <v:group style="position:absolute;left:4581;top:4749;width:10;height:20" coordorigin="4581,4749" coordsize="10,20">
              <v:shape style="position:absolute;left:4581;top:4749;width:10;height:20" coordorigin="4581,4749" coordsize="10,20" path="m4581,4768l4590,4768,4590,4749,4581,4749,4581,4768xe" filled="true" fillcolor="#000000" stroked="false">
                <v:path arrowok="t"/>
                <v:fill type="solid"/>
              </v:shape>
            </v:group>
            <v:group style="position:absolute;left:4581;top:4768;width:10;height:20" coordorigin="4581,4768" coordsize="10,20">
              <v:shape style="position:absolute;left:4581;top:4768;width:10;height:20" coordorigin="4581,4768" coordsize="10,20" path="m4581,4787l4590,4787,4590,4768,4581,4768,4581,4787xe" filled="true" fillcolor="#000000" stroked="false">
                <v:path arrowok="t"/>
                <v:fill type="solid"/>
              </v:shape>
            </v:group>
            <v:group style="position:absolute;left:4581;top:4787;width:10;height:20" coordorigin="4581,4787" coordsize="10,20">
              <v:shape style="position:absolute;left:4581;top:4787;width:10;height:20" coordorigin="4581,4787" coordsize="10,20" path="m4581,4806l4590,4806,4590,4787,4581,4787,4581,4806xe" filled="true" fillcolor="#000000" stroked="false">
                <v:path arrowok="t"/>
                <v:fill type="solid"/>
              </v:shape>
            </v:group>
            <v:group style="position:absolute;left:4581;top:4806;width:10;height:20" coordorigin="4581,4806" coordsize="10,20">
              <v:shape style="position:absolute;left:4581;top:4806;width:10;height:20" coordorigin="4581,4806" coordsize="10,20" path="m4581,4826l4590,4826,4590,4806,4581,4806,4581,4826xe" filled="true" fillcolor="#000000" stroked="false">
                <v:path arrowok="t"/>
                <v:fill type="solid"/>
              </v:shape>
            </v:group>
            <v:group style="position:absolute;left:4581;top:4826;width:10;height:20" coordorigin="4581,4826" coordsize="10,20">
              <v:shape style="position:absolute;left:4581;top:4826;width:10;height:20" coordorigin="4581,4826" coordsize="10,20" path="m4581,4845l4590,4845,4590,4826,4581,4826,4581,4845xe" filled="true" fillcolor="#000000" stroked="false">
                <v:path arrowok="t"/>
                <v:fill type="solid"/>
              </v:shape>
            </v:group>
            <v:group style="position:absolute;left:4581;top:4845;width:10;height:20" coordorigin="4581,4845" coordsize="10,20">
              <v:shape style="position:absolute;left:4581;top:4845;width:10;height:20" coordorigin="4581,4845" coordsize="10,20" path="m4581,4864l4590,4864,4590,4845,4581,4845,4581,4864xe" filled="true" fillcolor="#000000" stroked="false">
                <v:path arrowok="t"/>
                <v:fill type="solid"/>
              </v:shape>
            </v:group>
            <v:group style="position:absolute;left:4581;top:4864;width:10;height:20" coordorigin="4581,4864" coordsize="10,20">
              <v:shape style="position:absolute;left:4581;top:4864;width:10;height:20" coordorigin="4581,4864" coordsize="10,20" path="m4581,4884l4590,4884,4590,4864,4581,4864,4581,4884xe" filled="true" fillcolor="#000000" stroked="false">
                <v:path arrowok="t"/>
                <v:fill type="solid"/>
              </v:shape>
            </v:group>
            <v:group style="position:absolute;left:4581;top:4884;width:10;height:20" coordorigin="4581,4884" coordsize="10,20">
              <v:shape style="position:absolute;left:4581;top:4884;width:10;height:20" coordorigin="4581,4884" coordsize="10,20" path="m4581,4903l4590,4903,4590,4884,4581,4884,4581,4903xe" filled="true" fillcolor="#000000" stroked="false">
                <v:path arrowok="t"/>
                <v:fill type="solid"/>
              </v:shape>
            </v:group>
            <v:group style="position:absolute;left:5201;top:4749;width:10;height:20" coordorigin="5201,4749" coordsize="10,20">
              <v:shape style="position:absolute;left:5201;top:4749;width:10;height:20" coordorigin="5201,4749" coordsize="10,20" path="m5201,4768l5211,4768,5211,4749,5201,4749,5201,4768xe" filled="true" fillcolor="#000000" stroked="false">
                <v:path arrowok="t"/>
                <v:fill type="solid"/>
              </v:shape>
            </v:group>
            <v:group style="position:absolute;left:5201;top:4768;width:10;height:20" coordorigin="5201,4768" coordsize="10,20">
              <v:shape style="position:absolute;left:5201;top:4768;width:10;height:20" coordorigin="5201,4768" coordsize="10,20" path="m5201,4787l5211,4787,5211,4768,5201,4768,5201,4787xe" filled="true" fillcolor="#000000" stroked="false">
                <v:path arrowok="t"/>
                <v:fill type="solid"/>
              </v:shape>
            </v:group>
            <v:group style="position:absolute;left:5201;top:4787;width:10;height:20" coordorigin="5201,4787" coordsize="10,20">
              <v:shape style="position:absolute;left:5201;top:4787;width:10;height:20" coordorigin="5201,4787" coordsize="10,20" path="m5201,4806l5211,4806,5211,4787,5201,4787,5201,4806xe" filled="true" fillcolor="#000000" stroked="false">
                <v:path arrowok="t"/>
                <v:fill type="solid"/>
              </v:shape>
            </v:group>
            <v:group style="position:absolute;left:5201;top:4806;width:10;height:20" coordorigin="5201,4806" coordsize="10,20">
              <v:shape style="position:absolute;left:5201;top:4806;width:10;height:20" coordorigin="5201,4806" coordsize="10,20" path="m5201,4826l5211,4826,5211,4806,5201,4806,5201,4826xe" filled="true" fillcolor="#000000" stroked="false">
                <v:path arrowok="t"/>
                <v:fill type="solid"/>
              </v:shape>
            </v:group>
            <v:group style="position:absolute;left:5201;top:4826;width:10;height:20" coordorigin="5201,4826" coordsize="10,20">
              <v:shape style="position:absolute;left:5201;top:4826;width:10;height:20" coordorigin="5201,4826" coordsize="10,20" path="m5201,4845l5211,4845,5211,4826,5201,4826,5201,4845xe" filled="true" fillcolor="#000000" stroked="false">
                <v:path arrowok="t"/>
                <v:fill type="solid"/>
              </v:shape>
            </v:group>
            <v:group style="position:absolute;left:5201;top:4845;width:10;height:20" coordorigin="5201,4845" coordsize="10,20">
              <v:shape style="position:absolute;left:5201;top:4845;width:10;height:20" coordorigin="5201,4845" coordsize="10,20" path="m5201,4864l5211,4864,5211,4845,5201,4845,5201,4864xe" filled="true" fillcolor="#000000" stroked="false">
                <v:path arrowok="t"/>
                <v:fill type="solid"/>
              </v:shape>
            </v:group>
            <v:group style="position:absolute;left:5201;top:4864;width:10;height:20" coordorigin="5201,4864" coordsize="10,20">
              <v:shape style="position:absolute;left:5201;top:4864;width:10;height:20" coordorigin="5201,4864" coordsize="10,20" path="m5201,4884l5211,4884,5211,4864,5201,4864,5201,4884xe" filled="true" fillcolor="#000000" stroked="false">
                <v:path arrowok="t"/>
                <v:fill type="solid"/>
              </v:shape>
            </v:group>
            <v:group style="position:absolute;left:5201;top:4884;width:10;height:20" coordorigin="5201,4884" coordsize="10,20">
              <v:shape style="position:absolute;left:5201;top:4884;width:10;height:20" coordorigin="5201,4884" coordsize="10,20" path="m5201,4903l5211,4903,5211,4884,5201,4884,5201,4903xe" filled="true" fillcolor="#000000" stroked="false">
                <v:path arrowok="t"/>
                <v:fill type="solid"/>
              </v:shape>
            </v:group>
            <v:group style="position:absolute;left:5201;top:4903;width:10;height:20" coordorigin="5201,4903" coordsize="10,20">
              <v:shape style="position:absolute;left:5201;top:4903;width:10;height:20" coordorigin="5201,4903" coordsize="10,20" path="m5201,4922l5211,4922,5211,4903,5201,4903,5201,4922xe" filled="true" fillcolor="#000000" stroked="false">
                <v:path arrowok="t"/>
                <v:fill type="solid"/>
              </v:shape>
            </v:group>
            <v:group style="position:absolute;left:5201;top:4922;width:10;height:20" coordorigin="5201,4922" coordsize="10,20">
              <v:shape style="position:absolute;left:5201;top:4922;width:10;height:20" coordorigin="5201,4922" coordsize="10,20" path="m5201,4941l5211,4941,5211,4922,5201,4922,5201,4941xe" filled="true" fillcolor="#000000" stroked="false">
                <v:path arrowok="t"/>
                <v:fill type="solid"/>
              </v:shape>
            </v:group>
            <v:group style="position:absolute;left:5201;top:4941;width:10;height:20" coordorigin="5201,4941" coordsize="10,20">
              <v:shape style="position:absolute;left:5201;top:4941;width:10;height:20" coordorigin="5201,4941" coordsize="10,20" path="m5201,4960l5211,4960,5211,4941,5201,4941,5201,4960xe" filled="true" fillcolor="#000000" stroked="false">
                <v:path arrowok="t"/>
                <v:fill type="solid"/>
              </v:shape>
            </v:group>
            <v:group style="position:absolute;left:5201;top:4960;width:10;height:20" coordorigin="5201,4960" coordsize="10,20">
              <v:shape style="position:absolute;left:5201;top:4960;width:10;height:20" coordorigin="5201,4960" coordsize="10,20" path="m5201,4980l5211,4980,5211,4960,5201,4960,5201,4980xe" filled="true" fillcolor="#000000" stroked="false">
                <v:path arrowok="t"/>
                <v:fill type="solid"/>
              </v:shape>
            </v:group>
            <v:group style="position:absolute;left:5201;top:4987;width:10;height:2" coordorigin="5201,4987" coordsize="10,2">
              <v:shape style="position:absolute;left:5201;top:4987;width:10;height:2" coordorigin="5201,4987" coordsize="10,0" path="m5201,4987l5211,4987e" filled="false" stroked="true" strokeweight=".720032pt" strokecolor="#000000">
                <v:path arrowok="t"/>
              </v:shape>
            </v:group>
            <v:group style="position:absolute;left:5909;top:4749;width:10;height:20" coordorigin="5909,4749" coordsize="10,20">
              <v:shape style="position:absolute;left:5909;top:4749;width:10;height:20" coordorigin="5909,4749" coordsize="10,20" path="m5909,4768l5919,4768,5919,4749,5909,4749,5909,4768xe" filled="true" fillcolor="#000000" stroked="false">
                <v:path arrowok="t"/>
                <v:fill type="solid"/>
              </v:shape>
            </v:group>
            <v:group style="position:absolute;left:5909;top:4768;width:10;height:20" coordorigin="5909,4768" coordsize="10,20">
              <v:shape style="position:absolute;left:5909;top:4768;width:10;height:20" coordorigin="5909,4768" coordsize="10,20" path="m5909,4787l5919,4787,5919,4768,5909,4768,5909,4787xe" filled="true" fillcolor="#000000" stroked="false">
                <v:path arrowok="t"/>
                <v:fill type="solid"/>
              </v:shape>
            </v:group>
            <v:group style="position:absolute;left:5909;top:4787;width:10;height:20" coordorigin="5909,4787" coordsize="10,20">
              <v:shape style="position:absolute;left:5909;top:4787;width:10;height:20" coordorigin="5909,4787" coordsize="10,20" path="m5909,4806l5919,4806,5919,4787,5909,4787,5909,4806xe" filled="true" fillcolor="#000000" stroked="false">
                <v:path arrowok="t"/>
                <v:fill type="solid"/>
              </v:shape>
            </v:group>
            <v:group style="position:absolute;left:5909;top:4806;width:10;height:20" coordorigin="5909,4806" coordsize="10,20">
              <v:shape style="position:absolute;left:5909;top:4806;width:10;height:20" coordorigin="5909,4806" coordsize="10,20" path="m5909,4826l5919,4826,5919,4806,5909,4806,5909,4826xe" filled="true" fillcolor="#000000" stroked="false">
                <v:path arrowok="t"/>
                <v:fill type="solid"/>
              </v:shape>
            </v:group>
            <v:group style="position:absolute;left:5909;top:4826;width:10;height:20" coordorigin="5909,4826" coordsize="10,20">
              <v:shape style="position:absolute;left:5909;top:4826;width:10;height:20" coordorigin="5909,4826" coordsize="10,20" path="m5909,4845l5919,4845,5919,4826,5909,4826,5909,4845xe" filled="true" fillcolor="#000000" stroked="false">
                <v:path arrowok="t"/>
                <v:fill type="solid"/>
              </v:shape>
            </v:group>
            <v:group style="position:absolute;left:5909;top:4845;width:10;height:20" coordorigin="5909,4845" coordsize="10,20">
              <v:shape style="position:absolute;left:5909;top:4845;width:10;height:20" coordorigin="5909,4845" coordsize="10,20" path="m5909,4864l5919,4864,5919,4845,5909,4845,5909,4864xe" filled="true" fillcolor="#000000" stroked="false">
                <v:path arrowok="t"/>
                <v:fill type="solid"/>
              </v:shape>
            </v:group>
            <v:group style="position:absolute;left:5909;top:4864;width:10;height:20" coordorigin="5909,4864" coordsize="10,20">
              <v:shape style="position:absolute;left:5909;top:4864;width:10;height:20" coordorigin="5909,4864" coordsize="10,20" path="m5909,4884l5919,4884,5919,4864,5909,4864,5909,4884xe" filled="true" fillcolor="#000000" stroked="false">
                <v:path arrowok="t"/>
                <v:fill type="solid"/>
              </v:shape>
            </v:group>
            <v:group style="position:absolute;left:5909;top:4884;width:10;height:20" coordorigin="5909,4884" coordsize="10,20">
              <v:shape style="position:absolute;left:5909;top:4884;width:10;height:20" coordorigin="5909,4884" coordsize="10,20" path="m5909,4903l5919,4903,5919,4884,5909,4884,5909,4903xe" filled="true" fillcolor="#000000" stroked="false">
                <v:path arrowok="t"/>
                <v:fill type="solid"/>
              </v:shape>
            </v:group>
            <v:group style="position:absolute;left:5909;top:4903;width:10;height:20" coordorigin="5909,4903" coordsize="10,20">
              <v:shape style="position:absolute;left:5909;top:4903;width:10;height:20" coordorigin="5909,4903" coordsize="10,20" path="m5909,4922l5919,4922,5919,4903,5909,4903,5909,4922xe" filled="true" fillcolor="#000000" stroked="false">
                <v:path arrowok="t"/>
                <v:fill type="solid"/>
              </v:shape>
            </v:group>
            <v:group style="position:absolute;left:5909;top:4922;width:10;height:20" coordorigin="5909,4922" coordsize="10,20">
              <v:shape style="position:absolute;left:5909;top:4922;width:10;height:20" coordorigin="5909,4922" coordsize="10,20" path="m5909,4941l5919,4941,5919,4922,5909,4922,5909,4941xe" filled="true" fillcolor="#000000" stroked="false">
                <v:path arrowok="t"/>
                <v:fill type="solid"/>
              </v:shape>
            </v:group>
            <v:group style="position:absolute;left:5909;top:4941;width:10;height:20" coordorigin="5909,4941" coordsize="10,20">
              <v:shape style="position:absolute;left:5909;top:4941;width:10;height:20" coordorigin="5909,4941" coordsize="10,20" path="m5909,4960l5919,4960,5919,4941,5909,4941,5909,4960xe" filled="true" fillcolor="#000000" stroked="false">
                <v:path arrowok="t"/>
                <v:fill type="solid"/>
              </v:shape>
            </v:group>
            <v:group style="position:absolute;left:5909;top:4960;width:10;height:20" coordorigin="5909,4960" coordsize="10,20">
              <v:shape style="position:absolute;left:5909;top:4960;width:10;height:20" coordorigin="5909,4960" coordsize="10,20" path="m5909,4980l5919,4980,5919,4960,5909,4960,5909,4980xe" filled="true" fillcolor="#000000" stroked="false">
                <v:path arrowok="t"/>
                <v:fill type="solid"/>
              </v:shape>
            </v:group>
            <v:group style="position:absolute;left:5909;top:4987;width:10;height:2" coordorigin="5909,4987" coordsize="10,2">
              <v:shape style="position:absolute;left:5909;top:4987;width:10;height:2" coordorigin="5909,4987" coordsize="10,0" path="m5909,4987l5919,4987e" filled="false" stroked="true" strokeweight=".720032pt" strokecolor="#000000">
                <v:path arrowok="t"/>
              </v:shape>
            </v:group>
            <v:group style="position:absolute;left:6478;top:4749;width:10;height:20" coordorigin="6478,4749" coordsize="10,20">
              <v:shape style="position:absolute;left:6478;top:4749;width:10;height:20" coordorigin="6478,4749" coordsize="10,20" path="m6478,4768l6488,4768,6488,4749,6478,4749,6478,4768xe" filled="true" fillcolor="#000000" stroked="false">
                <v:path arrowok="t"/>
                <v:fill type="solid"/>
              </v:shape>
            </v:group>
            <v:group style="position:absolute;left:6478;top:4768;width:10;height:20" coordorigin="6478,4768" coordsize="10,20">
              <v:shape style="position:absolute;left:6478;top:4768;width:10;height:20" coordorigin="6478,4768" coordsize="10,20" path="m6478,4787l6488,4787,6488,4768,6478,4768,6478,4787xe" filled="true" fillcolor="#000000" stroked="false">
                <v:path arrowok="t"/>
                <v:fill type="solid"/>
              </v:shape>
            </v:group>
            <v:group style="position:absolute;left:6478;top:4787;width:10;height:20" coordorigin="6478,4787" coordsize="10,20">
              <v:shape style="position:absolute;left:6478;top:4787;width:10;height:20" coordorigin="6478,4787" coordsize="10,20" path="m6478,4806l6488,4806,6488,4787,6478,4787,6478,4806xe" filled="true" fillcolor="#000000" stroked="false">
                <v:path arrowok="t"/>
                <v:fill type="solid"/>
              </v:shape>
            </v:group>
            <v:group style="position:absolute;left:6478;top:4806;width:10;height:20" coordorigin="6478,4806" coordsize="10,20">
              <v:shape style="position:absolute;left:6478;top:4806;width:10;height:20" coordorigin="6478,4806" coordsize="10,20" path="m6478,4826l6488,4826,6488,4806,6478,4806,6478,4826xe" filled="true" fillcolor="#000000" stroked="false">
                <v:path arrowok="t"/>
                <v:fill type="solid"/>
              </v:shape>
            </v:group>
            <v:group style="position:absolute;left:6478;top:4826;width:10;height:20" coordorigin="6478,4826" coordsize="10,20">
              <v:shape style="position:absolute;left:6478;top:4826;width:10;height:20" coordorigin="6478,4826" coordsize="10,20" path="m6478,4845l6488,4845,6488,4826,6478,4826,6478,4845xe" filled="true" fillcolor="#000000" stroked="false">
                <v:path arrowok="t"/>
                <v:fill type="solid"/>
              </v:shape>
            </v:group>
            <v:group style="position:absolute;left:6478;top:4845;width:10;height:20" coordorigin="6478,4845" coordsize="10,20">
              <v:shape style="position:absolute;left:6478;top:4845;width:10;height:20" coordorigin="6478,4845" coordsize="10,20" path="m6478,4864l6488,4864,6488,4845,6478,4845,6478,4864xe" filled="true" fillcolor="#000000" stroked="false">
                <v:path arrowok="t"/>
                <v:fill type="solid"/>
              </v:shape>
            </v:group>
            <v:group style="position:absolute;left:6478;top:4864;width:10;height:20" coordorigin="6478,4864" coordsize="10,20">
              <v:shape style="position:absolute;left:6478;top:4864;width:10;height:20" coordorigin="6478,4864" coordsize="10,20" path="m6478,4884l6488,4884,6488,4864,6478,4864,6478,4884xe" filled="true" fillcolor="#000000" stroked="false">
                <v:path arrowok="t"/>
                <v:fill type="solid"/>
              </v:shape>
            </v:group>
            <v:group style="position:absolute;left:6478;top:4884;width:10;height:20" coordorigin="6478,4884" coordsize="10,20">
              <v:shape style="position:absolute;left:6478;top:4884;width:10;height:20" coordorigin="6478,4884" coordsize="10,20" path="m6478,4903l6488,4903,6488,4884,6478,4884,6478,4903xe" filled="true" fillcolor="#000000" stroked="false">
                <v:path arrowok="t"/>
                <v:fill type="solid"/>
              </v:shape>
            </v:group>
            <v:group style="position:absolute;left:6478;top:4903;width:10;height:20" coordorigin="6478,4903" coordsize="10,20">
              <v:shape style="position:absolute;left:6478;top:4903;width:10;height:20" coordorigin="6478,4903" coordsize="10,20" path="m6478,4922l6488,4922,6488,4903,6478,4903,6478,4922xe" filled="true" fillcolor="#000000" stroked="false">
                <v:path arrowok="t"/>
                <v:fill type="solid"/>
              </v:shape>
            </v:group>
            <v:group style="position:absolute;left:6478;top:4922;width:10;height:20" coordorigin="6478,4922" coordsize="10,20">
              <v:shape style="position:absolute;left:6478;top:4922;width:10;height:20" coordorigin="6478,4922" coordsize="10,20" path="m6478,4941l6488,4941,6488,4922,6478,4922,6478,4941xe" filled="true" fillcolor="#000000" stroked="false">
                <v:path arrowok="t"/>
                <v:fill type="solid"/>
              </v:shape>
            </v:group>
            <v:group style="position:absolute;left:6478;top:4941;width:10;height:20" coordorigin="6478,4941" coordsize="10,20">
              <v:shape style="position:absolute;left:6478;top:4941;width:10;height:20" coordorigin="6478,4941" coordsize="10,20" path="m6478,4960l6488,4960,6488,4941,6478,4941,6478,4960xe" filled="true" fillcolor="#000000" stroked="false">
                <v:path arrowok="t"/>
                <v:fill type="solid"/>
              </v:shape>
            </v:group>
            <v:group style="position:absolute;left:6478;top:4960;width:10;height:20" coordorigin="6478,4960" coordsize="10,20">
              <v:shape style="position:absolute;left:6478;top:4960;width:10;height:20" coordorigin="6478,4960" coordsize="10,20" path="m6478,4980l6488,4980,6488,4960,6478,4960,6478,4980xe" filled="true" fillcolor="#000000" stroked="false">
                <v:path arrowok="t"/>
                <v:fill type="solid"/>
              </v:shape>
            </v:group>
            <v:group style="position:absolute;left:6478;top:4987;width:10;height:2" coordorigin="6478,4987" coordsize="10,2">
              <v:shape style="position:absolute;left:6478;top:4987;width:10;height:2" coordorigin="6478,4987" coordsize="10,0" path="m6478,4987l6488,4987e" filled="false" stroked="true" strokeweight=".720032pt" strokecolor="#000000">
                <v:path arrowok="t"/>
              </v:shape>
            </v:group>
            <v:group style="position:absolute;left:8034;top:4749;width:10;height:20" coordorigin="8034,4749" coordsize="10,20">
              <v:shape style="position:absolute;left:8034;top:4749;width:10;height:20" coordorigin="8034,4749" coordsize="10,20" path="m8034,4768l8044,4768,8044,4749,8034,4749,8034,4768xe" filled="true" fillcolor="#000000" stroked="false">
                <v:path arrowok="t"/>
                <v:fill type="solid"/>
              </v:shape>
            </v:group>
            <v:group style="position:absolute;left:8034;top:4768;width:10;height:20" coordorigin="8034,4768" coordsize="10,20">
              <v:shape style="position:absolute;left:8034;top:4768;width:10;height:20" coordorigin="8034,4768" coordsize="10,20" path="m8034,4787l8044,4787,8044,4768,8034,4768,8034,4787xe" filled="true" fillcolor="#000000" stroked="false">
                <v:path arrowok="t"/>
                <v:fill type="solid"/>
              </v:shape>
            </v:group>
            <v:group style="position:absolute;left:8034;top:4787;width:10;height:20" coordorigin="8034,4787" coordsize="10,20">
              <v:shape style="position:absolute;left:8034;top:4787;width:10;height:20" coordorigin="8034,4787" coordsize="10,20" path="m8034,4806l8044,4806,8044,4787,8034,4787,8034,4806xe" filled="true" fillcolor="#000000" stroked="false">
                <v:path arrowok="t"/>
                <v:fill type="solid"/>
              </v:shape>
            </v:group>
            <v:group style="position:absolute;left:8034;top:4806;width:10;height:20" coordorigin="8034,4806" coordsize="10,20">
              <v:shape style="position:absolute;left:8034;top:4806;width:10;height:20" coordorigin="8034,4806" coordsize="10,20" path="m8034,4826l8044,4826,8044,4806,8034,4806,8034,4826xe" filled="true" fillcolor="#000000" stroked="false">
                <v:path arrowok="t"/>
                <v:fill type="solid"/>
              </v:shape>
            </v:group>
            <v:group style="position:absolute;left:8034;top:4826;width:10;height:20" coordorigin="8034,4826" coordsize="10,20">
              <v:shape style="position:absolute;left:8034;top:4826;width:10;height:20" coordorigin="8034,4826" coordsize="10,20" path="m8034,4845l8044,4845,8044,4826,8034,4826,8034,4845xe" filled="true" fillcolor="#000000" stroked="false">
                <v:path arrowok="t"/>
                <v:fill type="solid"/>
              </v:shape>
            </v:group>
            <v:group style="position:absolute;left:8034;top:4845;width:10;height:20" coordorigin="8034,4845" coordsize="10,20">
              <v:shape style="position:absolute;left:8034;top:4845;width:10;height:20" coordorigin="8034,4845" coordsize="10,20" path="m8034,4864l8044,4864,8044,4845,8034,4845,8034,4864xe" filled="true" fillcolor="#000000" stroked="false">
                <v:path arrowok="t"/>
                <v:fill type="solid"/>
              </v:shape>
            </v:group>
            <v:group style="position:absolute;left:8034;top:4864;width:10;height:20" coordorigin="8034,4864" coordsize="10,20">
              <v:shape style="position:absolute;left:8034;top:4864;width:10;height:20" coordorigin="8034,4864" coordsize="10,20" path="m8034,4884l8044,4884,8044,4864,8034,4864,8034,4884xe" filled="true" fillcolor="#000000" stroked="false">
                <v:path arrowok="t"/>
                <v:fill type="solid"/>
              </v:shape>
            </v:group>
            <v:group style="position:absolute;left:8034;top:4884;width:10;height:20" coordorigin="8034,4884" coordsize="10,20">
              <v:shape style="position:absolute;left:8034;top:4884;width:10;height:20" coordorigin="8034,4884" coordsize="10,20" path="m8034,4903l8044,4903,8044,4884,8034,4884,8034,4903xe" filled="true" fillcolor="#000000" stroked="false">
                <v:path arrowok="t"/>
                <v:fill type="solid"/>
              </v:shape>
            </v:group>
            <v:group style="position:absolute;left:8034;top:4903;width:10;height:20" coordorigin="8034,4903" coordsize="10,20">
              <v:shape style="position:absolute;left:8034;top:4903;width:10;height:20" coordorigin="8034,4903" coordsize="10,20" path="m8034,4922l8044,4922,8044,4903,8034,4903,8034,4922xe" filled="true" fillcolor="#000000" stroked="false">
                <v:path arrowok="t"/>
                <v:fill type="solid"/>
              </v:shape>
            </v:group>
            <v:group style="position:absolute;left:8034;top:4922;width:10;height:20" coordorigin="8034,4922" coordsize="10,20">
              <v:shape style="position:absolute;left:8034;top:4922;width:10;height:20" coordorigin="8034,4922" coordsize="10,20" path="m8034,4941l8044,4941,8044,4922,8034,4922,8034,4941xe" filled="true" fillcolor="#000000" stroked="false">
                <v:path arrowok="t"/>
                <v:fill type="solid"/>
              </v:shape>
            </v:group>
            <v:group style="position:absolute;left:8034;top:4941;width:10;height:20" coordorigin="8034,4941" coordsize="10,20">
              <v:shape style="position:absolute;left:8034;top:4941;width:10;height:20" coordorigin="8034,4941" coordsize="10,20" path="m8034,4960l8044,4960,8044,4941,8034,4941,8034,4960xe" filled="true" fillcolor="#000000" stroked="false">
                <v:path arrowok="t"/>
                <v:fill type="solid"/>
              </v:shape>
            </v:group>
            <v:group style="position:absolute;left:8034;top:4960;width:10;height:20" coordorigin="8034,4960" coordsize="10,20">
              <v:shape style="position:absolute;left:8034;top:4960;width:10;height:20" coordorigin="8034,4960" coordsize="10,20" path="m8034,4980l8044,4980,8044,4960,8034,4960,8034,4980xe" filled="true" fillcolor="#000000" stroked="false">
                <v:path arrowok="t"/>
                <v:fill type="solid"/>
              </v:shape>
            </v:group>
            <v:group style="position:absolute;left:8034;top:4987;width:10;height:2" coordorigin="8034,4987" coordsize="10,2">
              <v:shape style="position:absolute;left:8034;top:4987;width:10;height:2" coordorigin="8034,4987" coordsize="10,0" path="m8034,4987l8044,4987e" filled="false" stroked="true" strokeweight=".720032pt" strokecolor="#000000">
                <v:path arrowok="t"/>
              </v:shape>
            </v:group>
            <v:group style="position:absolute;left:8746;top:4749;width:10;height:20" coordorigin="8746,4749" coordsize="10,20">
              <v:shape style="position:absolute;left:8746;top:4749;width:10;height:20" coordorigin="8746,4749" coordsize="10,20" path="m8746,4768l8756,4768,8756,4749,8746,4749,8746,4768xe" filled="true" fillcolor="#000000" stroked="false">
                <v:path arrowok="t"/>
                <v:fill type="solid"/>
              </v:shape>
            </v:group>
            <v:group style="position:absolute;left:8746;top:4768;width:10;height:20" coordorigin="8746,4768" coordsize="10,20">
              <v:shape style="position:absolute;left:8746;top:4768;width:10;height:20" coordorigin="8746,4768" coordsize="10,20" path="m8746,4787l8756,4787,8756,4768,8746,4768,8746,4787xe" filled="true" fillcolor="#000000" stroked="false">
                <v:path arrowok="t"/>
                <v:fill type="solid"/>
              </v:shape>
            </v:group>
            <v:group style="position:absolute;left:8746;top:4787;width:10;height:20" coordorigin="8746,4787" coordsize="10,20">
              <v:shape style="position:absolute;left:8746;top:4787;width:10;height:20" coordorigin="8746,4787" coordsize="10,20" path="m8746,4806l8756,4806,8756,4787,8746,4787,8746,4806xe" filled="true" fillcolor="#000000" stroked="false">
                <v:path arrowok="t"/>
                <v:fill type="solid"/>
              </v:shape>
            </v:group>
            <v:group style="position:absolute;left:8746;top:4806;width:10;height:20" coordorigin="8746,4806" coordsize="10,20">
              <v:shape style="position:absolute;left:8746;top:4806;width:10;height:20" coordorigin="8746,4806" coordsize="10,20" path="m8746,4826l8756,4826,8756,4806,8746,4806,8746,4826xe" filled="true" fillcolor="#000000" stroked="false">
                <v:path arrowok="t"/>
                <v:fill type="solid"/>
              </v:shape>
            </v:group>
            <v:group style="position:absolute;left:8746;top:4826;width:10;height:20" coordorigin="8746,4826" coordsize="10,20">
              <v:shape style="position:absolute;left:8746;top:4826;width:10;height:20" coordorigin="8746,4826" coordsize="10,20" path="m8746,4845l8756,4845,8756,4826,8746,4826,8746,4845xe" filled="true" fillcolor="#000000" stroked="false">
                <v:path arrowok="t"/>
                <v:fill type="solid"/>
              </v:shape>
            </v:group>
            <v:group style="position:absolute;left:8746;top:4845;width:10;height:20" coordorigin="8746,4845" coordsize="10,20">
              <v:shape style="position:absolute;left:8746;top:4845;width:10;height:20" coordorigin="8746,4845" coordsize="10,20" path="m8746,4864l8756,4864,8756,4845,8746,4845,8746,4864xe" filled="true" fillcolor="#000000" stroked="false">
                <v:path arrowok="t"/>
                <v:fill type="solid"/>
              </v:shape>
            </v:group>
            <v:group style="position:absolute;left:8746;top:4864;width:10;height:20" coordorigin="8746,4864" coordsize="10,20">
              <v:shape style="position:absolute;left:8746;top:4864;width:10;height:20" coordorigin="8746,4864" coordsize="10,20" path="m8746,4884l8756,4884,8756,4864,8746,4864,8746,4884xe" filled="true" fillcolor="#000000" stroked="false">
                <v:path arrowok="t"/>
                <v:fill type="solid"/>
              </v:shape>
            </v:group>
            <v:group style="position:absolute;left:8746;top:4884;width:10;height:20" coordorigin="8746,4884" coordsize="10,20">
              <v:shape style="position:absolute;left:8746;top:4884;width:10;height:20" coordorigin="8746,4884" coordsize="10,20" path="m8746,4903l8756,4903,8756,4884,8746,4884,8746,4903xe" filled="true" fillcolor="#000000" stroked="false">
                <v:path arrowok="t"/>
                <v:fill type="solid"/>
              </v:shape>
            </v:group>
            <v:group style="position:absolute;left:8746;top:4903;width:10;height:20" coordorigin="8746,4903" coordsize="10,20">
              <v:shape style="position:absolute;left:8746;top:4903;width:10;height:20" coordorigin="8746,4903" coordsize="10,20" path="m8746,4922l8756,4922,8756,4903,8746,4903,8746,4922xe" filled="true" fillcolor="#000000" stroked="false">
                <v:path arrowok="t"/>
                <v:fill type="solid"/>
              </v:shape>
            </v:group>
            <v:group style="position:absolute;left:8746;top:4922;width:10;height:20" coordorigin="8746,4922" coordsize="10,20">
              <v:shape style="position:absolute;left:8746;top:4922;width:10;height:20" coordorigin="8746,4922" coordsize="10,20" path="m8746,4941l8756,4941,8756,4922,8746,4922,8746,4941xe" filled="true" fillcolor="#000000" stroked="false">
                <v:path arrowok="t"/>
                <v:fill type="solid"/>
              </v:shape>
            </v:group>
            <v:group style="position:absolute;left:8746;top:4941;width:10;height:20" coordorigin="8746,4941" coordsize="10,20">
              <v:shape style="position:absolute;left:8746;top:4941;width:10;height:20" coordorigin="8746,4941" coordsize="10,20" path="m8746,4960l8756,4960,8756,4941,8746,4941,8746,4960xe" filled="true" fillcolor="#000000" stroked="false">
                <v:path arrowok="t"/>
                <v:fill type="solid"/>
              </v:shape>
            </v:group>
            <v:group style="position:absolute;left:8746;top:4960;width:10;height:20" coordorigin="8746,4960" coordsize="10,20">
              <v:shape style="position:absolute;left:8746;top:4960;width:10;height:20" coordorigin="8746,4960" coordsize="10,20" path="m8746,4980l8756,4980,8756,4960,8746,4960,8746,4980xe" filled="true" fillcolor="#000000" stroked="false">
                <v:path arrowok="t"/>
                <v:fill type="solid"/>
              </v:shape>
            </v:group>
            <v:group style="position:absolute;left:8746;top:4987;width:10;height:2" coordorigin="8746,4987" coordsize="10,2">
              <v:shape style="position:absolute;left:8746;top:4987;width:10;height:2" coordorigin="8746,4987" coordsize="10,0" path="m8746,4987l8756,4987e" filled="false" stroked="true" strokeweight=".720032pt" strokecolor="#000000">
                <v:path arrowok="t"/>
              </v:shape>
            </v:group>
            <v:group style="position:absolute;left:9597;top:4749;width:10;height:20" coordorigin="9597,4749" coordsize="10,20">
              <v:shape style="position:absolute;left:9597;top:4749;width:10;height:20" coordorigin="9597,4749" coordsize="10,20" path="m9597,4768l9607,4768,9607,4749,9597,4749,9597,4768xe" filled="true" fillcolor="#000000" stroked="false">
                <v:path arrowok="t"/>
                <v:fill type="solid"/>
              </v:shape>
            </v:group>
            <v:group style="position:absolute;left:9597;top:4768;width:10;height:20" coordorigin="9597,4768" coordsize="10,20">
              <v:shape style="position:absolute;left:9597;top:4768;width:10;height:20" coordorigin="9597,4768" coordsize="10,20" path="m9597,4787l9607,4787,9607,4768,9597,4768,9597,4787xe" filled="true" fillcolor="#000000" stroked="false">
                <v:path arrowok="t"/>
                <v:fill type="solid"/>
              </v:shape>
            </v:group>
            <v:group style="position:absolute;left:9597;top:4787;width:10;height:20" coordorigin="9597,4787" coordsize="10,20">
              <v:shape style="position:absolute;left:9597;top:4787;width:10;height:20" coordorigin="9597,4787" coordsize="10,20" path="m9597,4806l9607,4806,9607,4787,9597,4787,9597,4806xe" filled="true" fillcolor="#000000" stroked="false">
                <v:path arrowok="t"/>
                <v:fill type="solid"/>
              </v:shape>
            </v:group>
            <v:group style="position:absolute;left:9597;top:4806;width:10;height:20" coordorigin="9597,4806" coordsize="10,20">
              <v:shape style="position:absolute;left:9597;top:4806;width:10;height:20" coordorigin="9597,4806" coordsize="10,20" path="m9597,4826l9607,4826,9607,4806,9597,4806,9597,4826xe" filled="true" fillcolor="#000000" stroked="false">
                <v:path arrowok="t"/>
                <v:fill type="solid"/>
              </v:shape>
            </v:group>
            <v:group style="position:absolute;left:9597;top:4826;width:10;height:20" coordorigin="9597,4826" coordsize="10,20">
              <v:shape style="position:absolute;left:9597;top:4826;width:10;height:20" coordorigin="9597,4826" coordsize="10,20" path="m9597,4845l9607,4845,9607,4826,9597,4826,9597,4845xe" filled="true" fillcolor="#000000" stroked="false">
                <v:path arrowok="t"/>
                <v:fill type="solid"/>
              </v:shape>
            </v:group>
            <v:group style="position:absolute;left:9597;top:4845;width:10;height:20" coordorigin="9597,4845" coordsize="10,20">
              <v:shape style="position:absolute;left:9597;top:4845;width:10;height:20" coordorigin="9597,4845" coordsize="10,20" path="m9597,4864l9607,4864,9607,4845,9597,4845,9597,4864xe" filled="true" fillcolor="#000000" stroked="false">
                <v:path arrowok="t"/>
                <v:fill type="solid"/>
              </v:shape>
            </v:group>
            <v:group style="position:absolute;left:9597;top:4864;width:10;height:20" coordorigin="9597,4864" coordsize="10,20">
              <v:shape style="position:absolute;left:9597;top:4864;width:10;height:20" coordorigin="9597,4864" coordsize="10,20" path="m9597,4884l9607,4884,9607,4864,9597,4864,9597,4884xe" filled="true" fillcolor="#000000" stroked="false">
                <v:path arrowok="t"/>
                <v:fill type="solid"/>
              </v:shape>
            </v:group>
            <v:group style="position:absolute;left:9597;top:4884;width:10;height:20" coordorigin="9597,4884" coordsize="10,20">
              <v:shape style="position:absolute;left:9597;top:4884;width:10;height:20" coordorigin="9597,4884" coordsize="10,20" path="m9597,4903l9607,4903,9607,4884,9597,4884,9597,4903xe" filled="true" fillcolor="#000000" stroked="false">
                <v:path arrowok="t"/>
                <v:fill type="solid"/>
              </v:shape>
            </v:group>
            <v:group style="position:absolute;left:9597;top:4903;width:10;height:20" coordorigin="9597,4903" coordsize="10,20">
              <v:shape style="position:absolute;left:9597;top:4903;width:10;height:20" coordorigin="9597,4903" coordsize="10,20" path="m9597,4922l9607,4922,9607,4903,9597,4903,9597,4922xe" filled="true" fillcolor="#000000" stroked="false">
                <v:path arrowok="t"/>
                <v:fill type="solid"/>
              </v:shape>
            </v:group>
            <v:group style="position:absolute;left:9597;top:4922;width:10;height:20" coordorigin="9597,4922" coordsize="10,20">
              <v:shape style="position:absolute;left:9597;top:4922;width:10;height:20" coordorigin="9597,4922" coordsize="10,20" path="m9597,4941l9607,4941,9607,4922,9597,4922,9597,4941xe" filled="true" fillcolor="#000000" stroked="false">
                <v:path arrowok="t"/>
                <v:fill type="solid"/>
              </v:shape>
            </v:group>
            <v:group style="position:absolute;left:9597;top:4941;width:10;height:20" coordorigin="9597,4941" coordsize="10,20">
              <v:shape style="position:absolute;left:9597;top:4941;width:10;height:20" coordorigin="9597,4941" coordsize="10,20" path="m9597,4960l9607,4960,9607,4941,9597,4941,9597,4960xe" filled="true" fillcolor="#000000" stroked="false">
                <v:path arrowok="t"/>
                <v:fill type="solid"/>
              </v:shape>
            </v:group>
            <v:group style="position:absolute;left:9597;top:4960;width:10;height:20" coordorigin="9597,4960" coordsize="10,20">
              <v:shape style="position:absolute;left:9597;top:4960;width:10;height:20" coordorigin="9597,4960" coordsize="10,20" path="m9597,4980l9607,4980,9607,4960,9597,4960,9597,4980xe" filled="true" fillcolor="#000000" stroked="false">
                <v:path arrowok="t"/>
                <v:fill type="solid"/>
              </v:shape>
            </v:group>
            <v:group style="position:absolute;left:9597;top:4987;width:10;height:2" coordorigin="9597,4987" coordsize="10,2">
              <v:shape style="position:absolute;left:9597;top:4987;width:10;height:2" coordorigin="9597,4987" coordsize="10,0" path="m9597,4987l9607,4987e" filled="false" stroked="true" strokeweight=".720032pt" strokecolor="#000000">
                <v:path arrowok="t"/>
              </v:shape>
            </v:group>
            <v:group style="position:absolute;left:10446;top:4749;width:10;height:20" coordorigin="10446,4749" coordsize="10,20">
              <v:shape style="position:absolute;left:10446;top:4749;width:10;height:20" coordorigin="10446,4749" coordsize="10,20" path="m10446,4768l10455,4768,10455,4749,10446,4749,10446,4768xe" filled="true" fillcolor="#000000" stroked="false">
                <v:path arrowok="t"/>
                <v:fill type="solid"/>
              </v:shape>
            </v:group>
            <v:group style="position:absolute;left:10446;top:4768;width:10;height:20" coordorigin="10446,4768" coordsize="10,20">
              <v:shape style="position:absolute;left:10446;top:4768;width:10;height:20" coordorigin="10446,4768" coordsize="10,20" path="m10446,4787l10455,4787,10455,4768,10446,4768,10446,4787xe" filled="true" fillcolor="#000000" stroked="false">
                <v:path arrowok="t"/>
                <v:fill type="solid"/>
              </v:shape>
            </v:group>
            <v:group style="position:absolute;left:10446;top:4787;width:10;height:20" coordorigin="10446,4787" coordsize="10,20">
              <v:shape style="position:absolute;left:10446;top:4787;width:10;height:20" coordorigin="10446,4787" coordsize="10,20" path="m10446,4806l10455,4806,10455,4787,10446,4787,10446,4806xe" filled="true" fillcolor="#000000" stroked="false">
                <v:path arrowok="t"/>
                <v:fill type="solid"/>
              </v:shape>
            </v:group>
            <v:group style="position:absolute;left:10446;top:4806;width:10;height:20" coordorigin="10446,4806" coordsize="10,20">
              <v:shape style="position:absolute;left:10446;top:4806;width:10;height:20" coordorigin="10446,4806" coordsize="10,20" path="m10446,4826l10455,4826,10455,4806,10446,4806,10446,4826xe" filled="true" fillcolor="#000000" stroked="false">
                <v:path arrowok="t"/>
                <v:fill type="solid"/>
              </v:shape>
            </v:group>
            <v:group style="position:absolute;left:10446;top:4826;width:10;height:20" coordorigin="10446,4826" coordsize="10,20">
              <v:shape style="position:absolute;left:10446;top:4826;width:10;height:20" coordorigin="10446,4826" coordsize="10,20" path="m10446,4845l10455,4845,10455,4826,10446,4826,10446,4845xe" filled="true" fillcolor="#000000" stroked="false">
                <v:path arrowok="t"/>
                <v:fill type="solid"/>
              </v:shape>
            </v:group>
            <v:group style="position:absolute;left:10446;top:4845;width:10;height:20" coordorigin="10446,4845" coordsize="10,20">
              <v:shape style="position:absolute;left:10446;top:4845;width:10;height:20" coordorigin="10446,4845" coordsize="10,20" path="m10446,4864l10455,4864,10455,4845,10446,4845,10446,4864xe" filled="true" fillcolor="#000000" stroked="false">
                <v:path arrowok="t"/>
                <v:fill type="solid"/>
              </v:shape>
            </v:group>
            <v:group style="position:absolute;left:10446;top:4864;width:10;height:20" coordorigin="10446,4864" coordsize="10,20">
              <v:shape style="position:absolute;left:10446;top:4864;width:10;height:20" coordorigin="10446,4864" coordsize="10,20" path="m10446,4884l10455,4884,10455,4864,10446,4864,10446,4884xe" filled="true" fillcolor="#000000" stroked="false">
                <v:path arrowok="t"/>
                <v:fill type="solid"/>
              </v:shape>
            </v:group>
            <v:group style="position:absolute;left:10446;top:4884;width:10;height:20" coordorigin="10446,4884" coordsize="10,20">
              <v:shape style="position:absolute;left:10446;top:4884;width:10;height:20" coordorigin="10446,4884" coordsize="10,20" path="m10446,4903l10455,4903,10455,4884,10446,4884,10446,4903xe" filled="true" fillcolor="#000000" stroked="false">
                <v:path arrowok="t"/>
                <v:fill type="solid"/>
              </v:shape>
            </v:group>
            <v:group style="position:absolute;left:10446;top:4903;width:10;height:20" coordorigin="10446,4903" coordsize="10,20">
              <v:shape style="position:absolute;left:10446;top:4903;width:10;height:20" coordorigin="10446,4903" coordsize="10,20" path="m10446,4922l10455,4922,10455,4903,10446,4903,10446,4922xe" filled="true" fillcolor="#000000" stroked="false">
                <v:path arrowok="t"/>
                <v:fill type="solid"/>
              </v:shape>
            </v:group>
            <v:group style="position:absolute;left:10446;top:4922;width:10;height:20" coordorigin="10446,4922" coordsize="10,20">
              <v:shape style="position:absolute;left:10446;top:4922;width:10;height:20" coordorigin="10446,4922" coordsize="10,20" path="m10446,4941l10455,4941,10455,4922,10446,4922,10446,4941xe" filled="true" fillcolor="#000000" stroked="false">
                <v:path arrowok="t"/>
                <v:fill type="solid"/>
              </v:shape>
            </v:group>
            <v:group style="position:absolute;left:10446;top:4941;width:10;height:20" coordorigin="10446,4941" coordsize="10,20">
              <v:shape style="position:absolute;left:10446;top:4941;width:10;height:20" coordorigin="10446,4941" coordsize="10,20" path="m10446,4960l10455,4960,10455,4941,10446,4941,10446,4960xe" filled="true" fillcolor="#000000" stroked="false">
                <v:path arrowok="t"/>
                <v:fill type="solid"/>
              </v:shape>
            </v:group>
            <v:group style="position:absolute;left:10446;top:4960;width:10;height:20" coordorigin="10446,4960" coordsize="10,20">
              <v:shape style="position:absolute;left:10446;top:4960;width:10;height:20" coordorigin="10446,4960" coordsize="10,20" path="m10446,4980l10455,4980,10455,4960,10446,4960,10446,4980xe" filled="true" fillcolor="#000000" stroked="false">
                <v:path arrowok="t"/>
                <v:fill type="solid"/>
              </v:shape>
            </v:group>
            <v:group style="position:absolute;left:10446;top:4987;width:10;height:2" coordorigin="10446,4987" coordsize="10,2">
              <v:shape style="position:absolute;left:10446;top:4987;width:10;height:2" coordorigin="10446,4987" coordsize="10,0" path="m10446,4987l10455,4987e" filled="false" stroked="true" strokeweight=".720032pt" strokecolor="#000000">
                <v:path arrowok="t"/>
              </v:shape>
            </v:group>
            <v:group style="position:absolute;left:12006;top:4749;width:10;height:20" coordorigin="12006,4749" coordsize="10,20">
              <v:shape style="position:absolute;left:12006;top:4749;width:10;height:20" coordorigin="12006,4749" coordsize="10,20" path="m12006,4768l12015,4768,12015,4749,12006,4749,12006,4768xe" filled="true" fillcolor="#000000" stroked="false">
                <v:path arrowok="t"/>
                <v:fill type="solid"/>
              </v:shape>
            </v:group>
            <v:group style="position:absolute;left:12006;top:4768;width:10;height:20" coordorigin="12006,4768" coordsize="10,20">
              <v:shape style="position:absolute;left:12006;top:4768;width:10;height:20" coordorigin="12006,4768" coordsize="10,20" path="m12006,4787l12015,4787,12015,4768,12006,4768,12006,4787xe" filled="true" fillcolor="#000000" stroked="false">
                <v:path arrowok="t"/>
                <v:fill type="solid"/>
              </v:shape>
            </v:group>
            <v:group style="position:absolute;left:12006;top:4787;width:10;height:20" coordorigin="12006,4787" coordsize="10,20">
              <v:shape style="position:absolute;left:12006;top:4787;width:10;height:20" coordorigin="12006,4787" coordsize="10,20" path="m12006,4806l12015,4806,12015,4787,12006,4787,12006,4806xe" filled="true" fillcolor="#000000" stroked="false">
                <v:path arrowok="t"/>
                <v:fill type="solid"/>
              </v:shape>
            </v:group>
            <v:group style="position:absolute;left:12006;top:4806;width:10;height:20" coordorigin="12006,4806" coordsize="10,20">
              <v:shape style="position:absolute;left:12006;top:4806;width:10;height:20" coordorigin="12006,4806" coordsize="10,20" path="m12006,4826l12015,4826,12015,4806,12006,4806,12006,4826xe" filled="true" fillcolor="#000000" stroked="false">
                <v:path arrowok="t"/>
                <v:fill type="solid"/>
              </v:shape>
            </v:group>
            <v:group style="position:absolute;left:12006;top:4826;width:10;height:20" coordorigin="12006,4826" coordsize="10,20">
              <v:shape style="position:absolute;left:12006;top:4826;width:10;height:20" coordorigin="12006,4826" coordsize="10,20" path="m12006,4845l12015,4845,12015,4826,12006,4826,12006,4845xe" filled="true" fillcolor="#000000" stroked="false">
                <v:path arrowok="t"/>
                <v:fill type="solid"/>
              </v:shape>
            </v:group>
            <v:group style="position:absolute;left:12006;top:4845;width:10;height:20" coordorigin="12006,4845" coordsize="10,20">
              <v:shape style="position:absolute;left:12006;top:4845;width:10;height:20" coordorigin="12006,4845" coordsize="10,20" path="m12006,4864l12015,4864,12015,4845,12006,4845,12006,4864xe" filled="true" fillcolor="#000000" stroked="false">
                <v:path arrowok="t"/>
                <v:fill type="solid"/>
              </v:shape>
            </v:group>
            <v:group style="position:absolute;left:12006;top:4864;width:10;height:20" coordorigin="12006,4864" coordsize="10,20">
              <v:shape style="position:absolute;left:12006;top:4864;width:10;height:20" coordorigin="12006,4864" coordsize="10,20" path="m12006,4884l12015,4884,12015,4864,12006,4864,12006,4884xe" filled="true" fillcolor="#000000" stroked="false">
                <v:path arrowok="t"/>
                <v:fill type="solid"/>
              </v:shape>
            </v:group>
            <v:group style="position:absolute;left:12006;top:4884;width:10;height:20" coordorigin="12006,4884" coordsize="10,20">
              <v:shape style="position:absolute;left:12006;top:4884;width:10;height:20" coordorigin="12006,4884" coordsize="10,20" path="m12006,4903l12015,4903,12015,4884,12006,4884,12006,4903xe" filled="true" fillcolor="#000000" stroked="false">
                <v:path arrowok="t"/>
                <v:fill type="solid"/>
              </v:shape>
            </v:group>
            <v:group style="position:absolute;left:12006;top:4903;width:10;height:20" coordorigin="12006,4903" coordsize="10,20">
              <v:shape style="position:absolute;left:12006;top:4903;width:10;height:20" coordorigin="12006,4903" coordsize="10,20" path="m12006,4922l12015,4922,12015,4903,12006,4903,12006,4922xe" filled="true" fillcolor="#000000" stroked="false">
                <v:path arrowok="t"/>
                <v:fill type="solid"/>
              </v:shape>
            </v:group>
            <v:group style="position:absolute;left:12006;top:4922;width:10;height:20" coordorigin="12006,4922" coordsize="10,20">
              <v:shape style="position:absolute;left:12006;top:4922;width:10;height:20" coordorigin="12006,4922" coordsize="10,20" path="m12006,4941l12015,4941,12015,4922,12006,4922,12006,4941xe" filled="true" fillcolor="#000000" stroked="false">
                <v:path arrowok="t"/>
                <v:fill type="solid"/>
              </v:shape>
            </v:group>
            <v:group style="position:absolute;left:12006;top:4941;width:10;height:20" coordorigin="12006,4941" coordsize="10,20">
              <v:shape style="position:absolute;left:12006;top:4941;width:10;height:20" coordorigin="12006,4941" coordsize="10,20" path="m12006,4960l12015,4960,12015,4941,12006,4941,12006,4960xe" filled="true" fillcolor="#000000" stroked="false">
                <v:path arrowok="t"/>
                <v:fill type="solid"/>
              </v:shape>
            </v:group>
            <v:group style="position:absolute;left:12006;top:4960;width:10;height:20" coordorigin="12006,4960" coordsize="10,20">
              <v:shape style="position:absolute;left:12006;top:4960;width:10;height:20" coordorigin="12006,4960" coordsize="10,20" path="m12006,4980l12015,4980,12015,4960,12006,4960,12006,4980xe" filled="true" fillcolor="#000000" stroked="false">
                <v:path arrowok="t"/>
                <v:fill type="solid"/>
              </v:shape>
            </v:group>
            <v:group style="position:absolute;left:12006;top:4987;width:10;height:2" coordorigin="12006,4987" coordsize="10,2">
              <v:shape style="position:absolute;left:12006;top:4987;width:10;height:2" coordorigin="12006,4987" coordsize="10,0" path="m12006,4987l12015,4987e" filled="false" stroked="true" strokeweight=".720032pt" strokecolor="#000000">
                <v:path arrowok="t"/>
              </v:shape>
            </v:group>
            <v:group style="position:absolute;left:13705;top:4749;width:10;height:20" coordorigin="13705,4749" coordsize="10,20">
              <v:shape style="position:absolute;left:13705;top:4749;width:10;height:20" coordorigin="13705,4749" coordsize="10,20" path="m13705,4768l13714,4768,13714,4749,13705,4749,13705,4768xe" filled="true" fillcolor="#000000" stroked="false">
                <v:path arrowok="t"/>
                <v:fill type="solid"/>
              </v:shape>
            </v:group>
            <v:group style="position:absolute;left:13705;top:4768;width:10;height:20" coordorigin="13705,4768" coordsize="10,20">
              <v:shape style="position:absolute;left:13705;top:4768;width:10;height:20" coordorigin="13705,4768" coordsize="10,20" path="m13705,4787l13714,4787,13714,4768,13705,4768,13705,4787xe" filled="true" fillcolor="#000000" stroked="false">
                <v:path arrowok="t"/>
                <v:fill type="solid"/>
              </v:shape>
            </v:group>
            <v:group style="position:absolute;left:13705;top:4787;width:10;height:20" coordorigin="13705,4787" coordsize="10,20">
              <v:shape style="position:absolute;left:13705;top:4787;width:10;height:20" coordorigin="13705,4787" coordsize="10,20" path="m13705,4806l13714,4806,13714,4787,13705,4787,13705,4806xe" filled="true" fillcolor="#000000" stroked="false">
                <v:path arrowok="t"/>
                <v:fill type="solid"/>
              </v:shape>
            </v:group>
            <v:group style="position:absolute;left:13705;top:4806;width:10;height:20" coordorigin="13705,4806" coordsize="10,20">
              <v:shape style="position:absolute;left:13705;top:4806;width:10;height:20" coordorigin="13705,4806" coordsize="10,20" path="m13705,4826l13714,4826,13714,4806,13705,4806,13705,4826xe" filled="true" fillcolor="#000000" stroked="false">
                <v:path arrowok="t"/>
                <v:fill type="solid"/>
              </v:shape>
            </v:group>
            <v:group style="position:absolute;left:13705;top:4826;width:10;height:20" coordorigin="13705,4826" coordsize="10,20">
              <v:shape style="position:absolute;left:13705;top:4826;width:10;height:20" coordorigin="13705,4826" coordsize="10,20" path="m13705,4845l13714,4845,13714,4826,13705,4826,13705,4845xe" filled="true" fillcolor="#000000" stroked="false">
                <v:path arrowok="t"/>
                <v:fill type="solid"/>
              </v:shape>
            </v:group>
            <v:group style="position:absolute;left:13705;top:4845;width:10;height:20" coordorigin="13705,4845" coordsize="10,20">
              <v:shape style="position:absolute;left:13705;top:4845;width:10;height:20" coordorigin="13705,4845" coordsize="10,20" path="m13705,4864l13714,4864,13714,4845,13705,4845,13705,4864xe" filled="true" fillcolor="#000000" stroked="false">
                <v:path arrowok="t"/>
                <v:fill type="solid"/>
              </v:shape>
            </v:group>
            <v:group style="position:absolute;left:13705;top:4864;width:10;height:20" coordorigin="13705,4864" coordsize="10,20">
              <v:shape style="position:absolute;left:13705;top:4864;width:10;height:20" coordorigin="13705,4864" coordsize="10,20" path="m13705,4884l13714,4884,13714,4864,13705,4864,13705,4884xe" filled="true" fillcolor="#000000" stroked="false">
                <v:path arrowok="t"/>
                <v:fill type="solid"/>
              </v:shape>
            </v:group>
            <v:group style="position:absolute;left:13705;top:4884;width:10;height:20" coordorigin="13705,4884" coordsize="10,20">
              <v:shape style="position:absolute;left:13705;top:4884;width:10;height:20" coordorigin="13705,4884" coordsize="10,20" path="m13705,4903l13714,4903,13714,4884,13705,4884,13705,4903xe" filled="true" fillcolor="#000000" stroked="false">
                <v:path arrowok="t"/>
                <v:fill type="solid"/>
              </v:shape>
            </v:group>
            <v:group style="position:absolute;left:13705;top:4903;width:10;height:20" coordorigin="13705,4903" coordsize="10,20">
              <v:shape style="position:absolute;left:13705;top:4903;width:10;height:20" coordorigin="13705,4903" coordsize="10,20" path="m13705,4922l13714,4922,13714,4903,13705,4903,13705,4922xe" filled="true" fillcolor="#000000" stroked="false">
                <v:path arrowok="t"/>
                <v:fill type="solid"/>
              </v:shape>
            </v:group>
            <v:group style="position:absolute;left:13705;top:4922;width:10;height:20" coordorigin="13705,4922" coordsize="10,20">
              <v:shape style="position:absolute;left:13705;top:4922;width:10;height:20" coordorigin="13705,4922" coordsize="10,20" path="m13705,4941l13714,4941,13714,4922,13705,4922,13705,4941xe" filled="true" fillcolor="#000000" stroked="false">
                <v:path arrowok="t"/>
                <v:fill type="solid"/>
              </v:shape>
            </v:group>
            <v:group style="position:absolute;left:13705;top:4941;width:10;height:20" coordorigin="13705,4941" coordsize="10,20">
              <v:shape style="position:absolute;left:13705;top:4941;width:10;height:20" coordorigin="13705,4941" coordsize="10,20" path="m13705,4960l13714,4960,13714,4941,13705,4941,13705,4960xe" filled="true" fillcolor="#000000" stroked="false">
                <v:path arrowok="t"/>
                <v:fill type="solid"/>
              </v:shape>
            </v:group>
            <v:group style="position:absolute;left:13705;top:4960;width:10;height:20" coordorigin="13705,4960" coordsize="10,20">
              <v:shape style="position:absolute;left:13705;top:4960;width:10;height:20" coordorigin="13705,4960" coordsize="10,20" path="m13705,4980l13714,4980,13714,4960,13705,4960,13705,4980xe" filled="true" fillcolor="#000000" stroked="false">
                <v:path arrowok="t"/>
                <v:fill type="solid"/>
              </v:shape>
            </v:group>
            <v:group style="position:absolute;left:13705;top:4987;width:10;height:2" coordorigin="13705,4987" coordsize="10,2">
              <v:shape style="position:absolute;left:13705;top:4987;width:10;height:2" coordorigin="13705,4987" coordsize="10,0" path="m13705,4987l13714,4987e" filled="false" stroked="true" strokeweight=".720032pt" strokecolor="#000000">
                <v:path arrowok="t"/>
              </v:shape>
              <v:shape style="position:absolute;left:1128;top:4903;width:3472;height:101" type="#_x0000_t75" stroked="false">
                <v:imagedata r:id="rId239" o:title=""/>
              </v:shape>
              <v:shape style="position:absolute;left:4576;top:4994;width:625;height:10" type="#_x0000_t75" stroked="false">
                <v:imagedata r:id="rId232" o:title=""/>
              </v:shape>
              <v:shape style="position:absolute;left:5196;top:4994;width:2838;height:10" type="#_x0000_t75" stroked="false">
                <v:imagedata r:id="rId233" o:title=""/>
              </v:shape>
              <v:shape style="position:absolute;left:8030;top:4994;width:717;height:10" type="#_x0000_t75" stroked="false">
                <v:imagedata r:id="rId234" o:title=""/>
              </v:shape>
              <v:shape style="position:absolute;left:8742;top:4994;width:856;height:10" type="#_x0000_t75" stroked="false">
                <v:imagedata r:id="rId235" o:title=""/>
              </v:shape>
              <v:shape style="position:absolute;left:9592;top:4994;width:853;height:10" type="#_x0000_t75" stroked="false">
                <v:imagedata r:id="rId236" o:title=""/>
              </v:shape>
              <v:shape style="position:absolute;left:10441;top:4994;width:1565;height:10" type="#_x0000_t75" stroked="false">
                <v:imagedata r:id="rId237" o:title=""/>
              </v:shape>
              <v:shape style="position:absolute;left:12001;top:4994;width:3412;height:10" type="#_x0000_t75" stroked="false">
                <v:imagedata r:id="rId238" o:title=""/>
              </v:shape>
            </v:group>
            <v:group style="position:absolute;left:3269;top:5004;width:10;height:20" coordorigin="3269,5004" coordsize="10,20">
              <v:shape style="position:absolute;left:3269;top:5004;width:10;height:20" coordorigin="3269,5004" coordsize="10,20" path="m3269,5023l3279,5023,3279,5004,3269,5004,3269,5023xe" filled="true" fillcolor="#000000" stroked="false">
                <v:path arrowok="t"/>
                <v:fill type="solid"/>
              </v:shape>
            </v:group>
            <v:group style="position:absolute;left:3269;top:5023;width:10;height:20" coordorigin="3269,5023" coordsize="10,20">
              <v:shape style="position:absolute;left:3269;top:5023;width:10;height:20" coordorigin="3269,5023" coordsize="10,20" path="m3269,5042l3279,5042,3279,5023,3269,5023,3269,5042xe" filled="true" fillcolor="#000000" stroked="false">
                <v:path arrowok="t"/>
                <v:fill type="solid"/>
              </v:shape>
            </v:group>
            <v:group style="position:absolute;left:3269;top:5042;width:10;height:20" coordorigin="3269,5042" coordsize="10,20">
              <v:shape style="position:absolute;left:3269;top:5042;width:10;height:20" coordorigin="3269,5042" coordsize="10,20" path="m3269,5061l3279,5061,3279,5042,3269,5042,3269,5061xe" filled="true" fillcolor="#000000" stroked="false">
                <v:path arrowok="t"/>
                <v:fill type="solid"/>
              </v:shape>
            </v:group>
            <v:group style="position:absolute;left:3269;top:5061;width:10;height:20" coordorigin="3269,5061" coordsize="10,20">
              <v:shape style="position:absolute;left:3269;top:5061;width:10;height:20" coordorigin="3269,5061" coordsize="10,20" path="m3269,5080l3279,5080,3279,5061,3269,5061,3269,5080xe" filled="true" fillcolor="#000000" stroked="false">
                <v:path arrowok="t"/>
                <v:fill type="solid"/>
              </v:shape>
            </v:group>
            <v:group style="position:absolute;left:3269;top:5080;width:10;height:20" coordorigin="3269,5080" coordsize="10,20">
              <v:shape style="position:absolute;left:3269;top:5080;width:10;height:20" coordorigin="3269,5080" coordsize="10,20" path="m3269,5100l3279,5100,3279,5080,3269,5080,3269,5100xe" filled="true" fillcolor="#000000" stroked="false">
                <v:path arrowok="t"/>
                <v:fill type="solid"/>
              </v:shape>
            </v:group>
            <v:group style="position:absolute;left:3269;top:5100;width:10;height:20" coordorigin="3269,5100" coordsize="10,20">
              <v:shape style="position:absolute;left:3269;top:5100;width:10;height:20" coordorigin="3269,5100" coordsize="10,20" path="m3269,5119l3279,5119,3279,5100,3269,5100,3269,5119xe" filled="true" fillcolor="#000000" stroked="false">
                <v:path arrowok="t"/>
                <v:fill type="solid"/>
              </v:shape>
            </v:group>
            <v:group style="position:absolute;left:3269;top:5119;width:10;height:20" coordorigin="3269,5119" coordsize="10,20">
              <v:shape style="position:absolute;left:3269;top:5119;width:10;height:20" coordorigin="3269,5119" coordsize="10,20" path="m3269,5138l3279,5138,3279,5119,3269,5119,3269,5138xe" filled="true" fillcolor="#000000" stroked="false">
                <v:path arrowok="t"/>
                <v:fill type="solid"/>
              </v:shape>
            </v:group>
            <v:group style="position:absolute;left:3269;top:5138;width:10;height:20" coordorigin="3269,5138" coordsize="10,20">
              <v:shape style="position:absolute;left:3269;top:5138;width:10;height:20" coordorigin="3269,5138" coordsize="10,20" path="m3269,5157l3279,5157,3279,5138,3269,5138,3269,5157xe" filled="true" fillcolor="#000000" stroked="false">
                <v:path arrowok="t"/>
                <v:fill type="solid"/>
              </v:shape>
            </v:group>
            <v:group style="position:absolute;left:3269;top:5157;width:10;height:20" coordorigin="3269,5157" coordsize="10,20">
              <v:shape style="position:absolute;left:3269;top:5157;width:10;height:20" coordorigin="3269,5157" coordsize="10,20" path="m3269,5176l3279,5176,3279,5157,3269,5157,3269,5176xe" filled="true" fillcolor="#000000" stroked="false">
                <v:path arrowok="t"/>
                <v:fill type="solid"/>
              </v:shape>
            </v:group>
            <v:group style="position:absolute;left:3269;top:5176;width:10;height:20" coordorigin="3269,5176" coordsize="10,20">
              <v:shape style="position:absolute;left:3269;top:5176;width:10;height:20" coordorigin="3269,5176" coordsize="10,20" path="m3269,5196l3279,5196,3279,5176,3269,5176,3269,5196xe" filled="true" fillcolor="#000000" stroked="false">
                <v:path arrowok="t"/>
                <v:fill type="solid"/>
              </v:shape>
            </v:group>
            <v:group style="position:absolute;left:3269;top:5196;width:10;height:20" coordorigin="3269,5196" coordsize="10,20">
              <v:shape style="position:absolute;left:3269;top:5196;width:10;height:20" coordorigin="3269,5196" coordsize="10,20" path="m3269,5215l3279,5215,3279,5196,3269,5196,3269,5215xe" filled="true" fillcolor="#000000" stroked="false">
                <v:path arrowok="t"/>
                <v:fill type="solid"/>
              </v:shape>
            </v:group>
            <v:group style="position:absolute;left:3269;top:5215;width:10;height:20" coordorigin="3269,5215" coordsize="10,20">
              <v:shape style="position:absolute;left:3269;top:5215;width:10;height:20" coordorigin="3269,5215" coordsize="10,20" path="m3269,5234l3279,5234,3279,5215,3269,5215,3269,5234xe" filled="true" fillcolor="#000000" stroked="false">
                <v:path arrowok="t"/>
                <v:fill type="solid"/>
              </v:shape>
            </v:group>
            <v:group style="position:absolute;left:3269;top:5242;width:10;height:2" coordorigin="3269,5242" coordsize="10,2">
              <v:shape style="position:absolute;left:3269;top:5242;width:10;height:2" coordorigin="3269,5242" coordsize="10,0" path="m3269,5242l3279,5242e" filled="false" stroked="true" strokeweight=".779999pt" strokecolor="#000000">
                <v:path arrowok="t"/>
              </v:shape>
            </v:group>
            <v:group style="position:absolute;left:4581;top:5004;width:10;height:20" coordorigin="4581,5004" coordsize="10,20">
              <v:shape style="position:absolute;left:4581;top:5004;width:10;height:20" coordorigin="4581,5004" coordsize="10,20" path="m4581,5023l4590,5023,4590,5004,4581,5004,4581,5023xe" filled="true" fillcolor="#000000" stroked="false">
                <v:path arrowok="t"/>
                <v:fill type="solid"/>
              </v:shape>
            </v:group>
            <v:group style="position:absolute;left:4581;top:5023;width:10;height:20" coordorigin="4581,5023" coordsize="10,20">
              <v:shape style="position:absolute;left:4581;top:5023;width:10;height:20" coordorigin="4581,5023" coordsize="10,20" path="m4581,5042l4590,5042,4590,5023,4581,5023,4581,5042xe" filled="true" fillcolor="#000000" stroked="false">
                <v:path arrowok="t"/>
                <v:fill type="solid"/>
              </v:shape>
            </v:group>
            <v:group style="position:absolute;left:4581;top:5042;width:10;height:20" coordorigin="4581,5042" coordsize="10,20">
              <v:shape style="position:absolute;left:4581;top:5042;width:10;height:20" coordorigin="4581,5042" coordsize="10,20" path="m4581,5061l4590,5061,4590,5042,4581,5042,4581,5061xe" filled="true" fillcolor="#000000" stroked="false">
                <v:path arrowok="t"/>
                <v:fill type="solid"/>
              </v:shape>
            </v:group>
            <v:group style="position:absolute;left:4581;top:5061;width:10;height:20" coordorigin="4581,5061" coordsize="10,20">
              <v:shape style="position:absolute;left:4581;top:5061;width:10;height:20" coordorigin="4581,5061" coordsize="10,20" path="m4581,5080l4590,5080,4590,5061,4581,5061,4581,5080xe" filled="true" fillcolor="#000000" stroked="false">
                <v:path arrowok="t"/>
                <v:fill type="solid"/>
              </v:shape>
            </v:group>
            <v:group style="position:absolute;left:4581;top:5080;width:10;height:20" coordorigin="4581,5080" coordsize="10,20">
              <v:shape style="position:absolute;left:4581;top:5080;width:10;height:20" coordorigin="4581,5080" coordsize="10,20" path="m4581,5100l4590,5100,4590,5080,4581,5080,4581,5100xe" filled="true" fillcolor="#000000" stroked="false">
                <v:path arrowok="t"/>
                <v:fill type="solid"/>
              </v:shape>
            </v:group>
            <v:group style="position:absolute;left:4581;top:5100;width:10;height:20" coordorigin="4581,5100" coordsize="10,20">
              <v:shape style="position:absolute;left:4581;top:5100;width:10;height:20" coordorigin="4581,5100" coordsize="10,20" path="m4581,5119l4590,5119,4590,5100,4581,5100,4581,5119xe" filled="true" fillcolor="#000000" stroked="false">
                <v:path arrowok="t"/>
                <v:fill type="solid"/>
              </v:shape>
            </v:group>
            <v:group style="position:absolute;left:4581;top:5119;width:10;height:20" coordorigin="4581,5119" coordsize="10,20">
              <v:shape style="position:absolute;left:4581;top:5119;width:10;height:20" coordorigin="4581,5119" coordsize="10,20" path="m4581,5138l4590,5138,4590,5119,4581,5119,4581,5138xe" filled="true" fillcolor="#000000" stroked="false">
                <v:path arrowok="t"/>
                <v:fill type="solid"/>
              </v:shape>
            </v:group>
            <v:group style="position:absolute;left:4581;top:5138;width:10;height:20" coordorigin="4581,5138" coordsize="10,20">
              <v:shape style="position:absolute;left:4581;top:5138;width:10;height:20" coordorigin="4581,5138" coordsize="10,20" path="m4581,5157l4590,5157,4590,5138,4581,5138,4581,5157xe" filled="true" fillcolor="#000000" stroked="false">
                <v:path arrowok="t"/>
                <v:fill type="solid"/>
              </v:shape>
            </v:group>
            <v:group style="position:absolute;left:5201;top:5004;width:10;height:20" coordorigin="5201,5004" coordsize="10,20">
              <v:shape style="position:absolute;left:5201;top:5004;width:10;height:20" coordorigin="5201,5004" coordsize="10,20" path="m5201,5023l5211,5023,5211,5004,5201,5004,5201,5023xe" filled="true" fillcolor="#000000" stroked="false">
                <v:path arrowok="t"/>
                <v:fill type="solid"/>
              </v:shape>
            </v:group>
            <v:group style="position:absolute;left:5201;top:5023;width:10;height:20" coordorigin="5201,5023" coordsize="10,20">
              <v:shape style="position:absolute;left:5201;top:5023;width:10;height:20" coordorigin="5201,5023" coordsize="10,20" path="m5201,5042l5211,5042,5211,5023,5201,5023,5201,5042xe" filled="true" fillcolor="#000000" stroked="false">
                <v:path arrowok="t"/>
                <v:fill type="solid"/>
              </v:shape>
            </v:group>
            <v:group style="position:absolute;left:5201;top:5042;width:10;height:20" coordorigin="5201,5042" coordsize="10,20">
              <v:shape style="position:absolute;left:5201;top:5042;width:10;height:20" coordorigin="5201,5042" coordsize="10,20" path="m5201,5061l5211,5061,5211,5042,5201,5042,5201,5061xe" filled="true" fillcolor="#000000" stroked="false">
                <v:path arrowok="t"/>
                <v:fill type="solid"/>
              </v:shape>
            </v:group>
            <v:group style="position:absolute;left:5201;top:5061;width:10;height:20" coordorigin="5201,5061" coordsize="10,20">
              <v:shape style="position:absolute;left:5201;top:5061;width:10;height:20" coordorigin="5201,5061" coordsize="10,20" path="m5201,5080l5211,5080,5211,5061,5201,5061,5201,5080xe" filled="true" fillcolor="#000000" stroked="false">
                <v:path arrowok="t"/>
                <v:fill type="solid"/>
              </v:shape>
            </v:group>
            <v:group style="position:absolute;left:5201;top:5080;width:10;height:20" coordorigin="5201,5080" coordsize="10,20">
              <v:shape style="position:absolute;left:5201;top:5080;width:10;height:20" coordorigin="5201,5080" coordsize="10,20" path="m5201,5100l5211,5100,5211,5080,5201,5080,5201,5100xe" filled="true" fillcolor="#000000" stroked="false">
                <v:path arrowok="t"/>
                <v:fill type="solid"/>
              </v:shape>
            </v:group>
            <v:group style="position:absolute;left:5201;top:5100;width:10;height:20" coordorigin="5201,5100" coordsize="10,20">
              <v:shape style="position:absolute;left:5201;top:5100;width:10;height:20" coordorigin="5201,5100" coordsize="10,20" path="m5201,5119l5211,5119,5211,5100,5201,5100,5201,5119xe" filled="true" fillcolor="#000000" stroked="false">
                <v:path arrowok="t"/>
                <v:fill type="solid"/>
              </v:shape>
            </v:group>
            <v:group style="position:absolute;left:5201;top:5119;width:10;height:20" coordorigin="5201,5119" coordsize="10,20">
              <v:shape style="position:absolute;left:5201;top:5119;width:10;height:20" coordorigin="5201,5119" coordsize="10,20" path="m5201,5138l5211,5138,5211,5119,5201,5119,5201,5138xe" filled="true" fillcolor="#000000" stroked="false">
                <v:path arrowok="t"/>
                <v:fill type="solid"/>
              </v:shape>
            </v:group>
            <v:group style="position:absolute;left:5201;top:5138;width:10;height:20" coordorigin="5201,5138" coordsize="10,20">
              <v:shape style="position:absolute;left:5201;top:5138;width:10;height:20" coordorigin="5201,5138" coordsize="10,20" path="m5201,5157l5211,5157,5211,5138,5201,5138,5201,5157xe" filled="true" fillcolor="#000000" stroked="false">
                <v:path arrowok="t"/>
                <v:fill type="solid"/>
              </v:shape>
            </v:group>
            <v:group style="position:absolute;left:5201;top:5157;width:10;height:20" coordorigin="5201,5157" coordsize="10,20">
              <v:shape style="position:absolute;left:5201;top:5157;width:10;height:20" coordorigin="5201,5157" coordsize="10,20" path="m5201,5176l5211,5176,5211,5157,5201,5157,5201,5176xe" filled="true" fillcolor="#000000" stroked="false">
                <v:path arrowok="t"/>
                <v:fill type="solid"/>
              </v:shape>
            </v:group>
            <v:group style="position:absolute;left:5201;top:5176;width:10;height:20" coordorigin="5201,5176" coordsize="10,20">
              <v:shape style="position:absolute;left:5201;top:5176;width:10;height:20" coordorigin="5201,5176" coordsize="10,20" path="m5201,5196l5211,5196,5211,5176,5201,5176,5201,5196xe" filled="true" fillcolor="#000000" stroked="false">
                <v:path arrowok="t"/>
                <v:fill type="solid"/>
              </v:shape>
            </v:group>
            <v:group style="position:absolute;left:5201;top:5196;width:10;height:20" coordorigin="5201,5196" coordsize="10,20">
              <v:shape style="position:absolute;left:5201;top:5196;width:10;height:20" coordorigin="5201,5196" coordsize="10,20" path="m5201,5215l5211,5215,5211,5196,5201,5196,5201,5215xe" filled="true" fillcolor="#000000" stroked="false">
                <v:path arrowok="t"/>
                <v:fill type="solid"/>
              </v:shape>
            </v:group>
            <v:group style="position:absolute;left:5201;top:5215;width:10;height:20" coordorigin="5201,5215" coordsize="10,20">
              <v:shape style="position:absolute;left:5201;top:5215;width:10;height:20" coordorigin="5201,5215" coordsize="10,20" path="m5201,5234l5211,5234,5211,5215,5201,5215,5201,5234xe" filled="true" fillcolor="#000000" stroked="false">
                <v:path arrowok="t"/>
                <v:fill type="solid"/>
              </v:shape>
            </v:group>
            <v:group style="position:absolute;left:5201;top:5242;width:10;height:2" coordorigin="5201,5242" coordsize="10,2">
              <v:shape style="position:absolute;left:5201;top:5242;width:10;height:2" coordorigin="5201,5242" coordsize="10,0" path="m5201,5242l5211,5242e" filled="false" stroked="true" strokeweight=".779999pt" strokecolor="#000000">
                <v:path arrowok="t"/>
              </v:shape>
            </v:group>
            <v:group style="position:absolute;left:5909;top:5004;width:10;height:20" coordorigin="5909,5004" coordsize="10,20">
              <v:shape style="position:absolute;left:5909;top:5004;width:10;height:20" coordorigin="5909,5004" coordsize="10,20" path="m5909,5023l5919,5023,5919,5004,5909,5004,5909,5023xe" filled="true" fillcolor="#000000" stroked="false">
                <v:path arrowok="t"/>
                <v:fill type="solid"/>
              </v:shape>
            </v:group>
            <v:group style="position:absolute;left:5909;top:5023;width:10;height:20" coordorigin="5909,5023" coordsize="10,20">
              <v:shape style="position:absolute;left:5909;top:5023;width:10;height:20" coordorigin="5909,5023" coordsize="10,20" path="m5909,5042l5919,5042,5919,5023,5909,5023,5909,5042xe" filled="true" fillcolor="#000000" stroked="false">
                <v:path arrowok="t"/>
                <v:fill type="solid"/>
              </v:shape>
            </v:group>
            <v:group style="position:absolute;left:5909;top:5042;width:10;height:20" coordorigin="5909,5042" coordsize="10,20">
              <v:shape style="position:absolute;left:5909;top:5042;width:10;height:20" coordorigin="5909,5042" coordsize="10,20" path="m5909,5061l5919,5061,5919,5042,5909,5042,5909,5061xe" filled="true" fillcolor="#000000" stroked="false">
                <v:path arrowok="t"/>
                <v:fill type="solid"/>
              </v:shape>
            </v:group>
            <v:group style="position:absolute;left:5909;top:5061;width:10;height:20" coordorigin="5909,5061" coordsize="10,20">
              <v:shape style="position:absolute;left:5909;top:5061;width:10;height:20" coordorigin="5909,5061" coordsize="10,20" path="m5909,5080l5919,5080,5919,5061,5909,5061,5909,5080xe" filled="true" fillcolor="#000000" stroked="false">
                <v:path arrowok="t"/>
                <v:fill type="solid"/>
              </v:shape>
            </v:group>
            <v:group style="position:absolute;left:5909;top:5080;width:10;height:20" coordorigin="5909,5080" coordsize="10,20">
              <v:shape style="position:absolute;left:5909;top:5080;width:10;height:20" coordorigin="5909,5080" coordsize="10,20" path="m5909,5100l5919,5100,5919,5080,5909,5080,5909,5100xe" filled="true" fillcolor="#000000" stroked="false">
                <v:path arrowok="t"/>
                <v:fill type="solid"/>
              </v:shape>
            </v:group>
            <v:group style="position:absolute;left:5909;top:5100;width:10;height:20" coordorigin="5909,5100" coordsize="10,20">
              <v:shape style="position:absolute;left:5909;top:5100;width:10;height:20" coordorigin="5909,5100" coordsize="10,20" path="m5909,5119l5919,5119,5919,5100,5909,5100,5909,5119xe" filled="true" fillcolor="#000000" stroked="false">
                <v:path arrowok="t"/>
                <v:fill type="solid"/>
              </v:shape>
            </v:group>
            <v:group style="position:absolute;left:5909;top:5119;width:10;height:20" coordorigin="5909,5119" coordsize="10,20">
              <v:shape style="position:absolute;left:5909;top:5119;width:10;height:20" coordorigin="5909,5119" coordsize="10,20" path="m5909,5138l5919,5138,5919,5119,5909,5119,5909,5138xe" filled="true" fillcolor="#000000" stroked="false">
                <v:path arrowok="t"/>
                <v:fill type="solid"/>
              </v:shape>
            </v:group>
            <v:group style="position:absolute;left:5909;top:5138;width:10;height:20" coordorigin="5909,5138" coordsize="10,20">
              <v:shape style="position:absolute;left:5909;top:5138;width:10;height:20" coordorigin="5909,5138" coordsize="10,20" path="m5909,5157l5919,5157,5919,5138,5909,5138,5909,5157xe" filled="true" fillcolor="#000000" stroked="false">
                <v:path arrowok="t"/>
                <v:fill type="solid"/>
              </v:shape>
            </v:group>
            <v:group style="position:absolute;left:5909;top:5157;width:10;height:20" coordorigin="5909,5157" coordsize="10,20">
              <v:shape style="position:absolute;left:5909;top:5157;width:10;height:20" coordorigin="5909,5157" coordsize="10,20" path="m5909,5176l5919,5176,5919,5157,5909,5157,5909,5176xe" filled="true" fillcolor="#000000" stroked="false">
                <v:path arrowok="t"/>
                <v:fill type="solid"/>
              </v:shape>
            </v:group>
            <v:group style="position:absolute;left:5909;top:5176;width:10;height:20" coordorigin="5909,5176" coordsize="10,20">
              <v:shape style="position:absolute;left:5909;top:5176;width:10;height:20" coordorigin="5909,5176" coordsize="10,20" path="m5909,5196l5919,5196,5919,5176,5909,5176,5909,5196xe" filled="true" fillcolor="#000000" stroked="false">
                <v:path arrowok="t"/>
                <v:fill type="solid"/>
              </v:shape>
            </v:group>
            <v:group style="position:absolute;left:5909;top:5196;width:10;height:20" coordorigin="5909,5196" coordsize="10,20">
              <v:shape style="position:absolute;left:5909;top:5196;width:10;height:20" coordorigin="5909,5196" coordsize="10,20" path="m5909,5215l5919,5215,5919,5196,5909,5196,5909,5215xe" filled="true" fillcolor="#000000" stroked="false">
                <v:path arrowok="t"/>
                <v:fill type="solid"/>
              </v:shape>
            </v:group>
            <v:group style="position:absolute;left:5909;top:5215;width:10;height:20" coordorigin="5909,5215" coordsize="10,20">
              <v:shape style="position:absolute;left:5909;top:5215;width:10;height:20" coordorigin="5909,5215" coordsize="10,20" path="m5909,5234l5919,5234,5919,5215,5909,5215,5909,5234xe" filled="true" fillcolor="#000000" stroked="false">
                <v:path arrowok="t"/>
                <v:fill type="solid"/>
              </v:shape>
            </v:group>
            <v:group style="position:absolute;left:5909;top:5242;width:10;height:2" coordorigin="5909,5242" coordsize="10,2">
              <v:shape style="position:absolute;left:5909;top:5242;width:10;height:2" coordorigin="5909,5242" coordsize="10,0" path="m5909,5242l5919,5242e" filled="false" stroked="true" strokeweight=".779999pt" strokecolor="#000000">
                <v:path arrowok="t"/>
              </v:shape>
            </v:group>
            <v:group style="position:absolute;left:6478;top:5004;width:10;height:20" coordorigin="6478,5004" coordsize="10,20">
              <v:shape style="position:absolute;left:6478;top:5004;width:10;height:20" coordorigin="6478,5004" coordsize="10,20" path="m6478,5023l6488,5023,6488,5004,6478,5004,6478,5023xe" filled="true" fillcolor="#000000" stroked="false">
                <v:path arrowok="t"/>
                <v:fill type="solid"/>
              </v:shape>
            </v:group>
            <v:group style="position:absolute;left:6478;top:5023;width:10;height:20" coordorigin="6478,5023" coordsize="10,20">
              <v:shape style="position:absolute;left:6478;top:5023;width:10;height:20" coordorigin="6478,5023" coordsize="10,20" path="m6478,5042l6488,5042,6488,5023,6478,5023,6478,5042xe" filled="true" fillcolor="#000000" stroked="false">
                <v:path arrowok="t"/>
                <v:fill type="solid"/>
              </v:shape>
            </v:group>
            <v:group style="position:absolute;left:6478;top:5042;width:10;height:20" coordorigin="6478,5042" coordsize="10,20">
              <v:shape style="position:absolute;left:6478;top:5042;width:10;height:20" coordorigin="6478,5042" coordsize="10,20" path="m6478,5061l6488,5061,6488,5042,6478,5042,6478,5061xe" filled="true" fillcolor="#000000" stroked="false">
                <v:path arrowok="t"/>
                <v:fill type="solid"/>
              </v:shape>
            </v:group>
            <v:group style="position:absolute;left:6478;top:5061;width:10;height:20" coordorigin="6478,5061" coordsize="10,20">
              <v:shape style="position:absolute;left:6478;top:5061;width:10;height:20" coordorigin="6478,5061" coordsize="10,20" path="m6478,5080l6488,5080,6488,5061,6478,5061,6478,5080xe" filled="true" fillcolor="#000000" stroked="false">
                <v:path arrowok="t"/>
                <v:fill type="solid"/>
              </v:shape>
            </v:group>
            <v:group style="position:absolute;left:6478;top:5080;width:10;height:20" coordorigin="6478,5080" coordsize="10,20">
              <v:shape style="position:absolute;left:6478;top:5080;width:10;height:20" coordorigin="6478,5080" coordsize="10,20" path="m6478,5100l6488,5100,6488,5080,6478,5080,6478,5100xe" filled="true" fillcolor="#000000" stroked="false">
                <v:path arrowok="t"/>
                <v:fill type="solid"/>
              </v:shape>
            </v:group>
            <v:group style="position:absolute;left:6478;top:5100;width:10;height:20" coordorigin="6478,5100" coordsize="10,20">
              <v:shape style="position:absolute;left:6478;top:5100;width:10;height:20" coordorigin="6478,5100" coordsize="10,20" path="m6478,5119l6488,5119,6488,5100,6478,5100,6478,5119xe" filled="true" fillcolor="#000000" stroked="false">
                <v:path arrowok="t"/>
                <v:fill type="solid"/>
              </v:shape>
            </v:group>
            <v:group style="position:absolute;left:6478;top:5119;width:10;height:20" coordorigin="6478,5119" coordsize="10,20">
              <v:shape style="position:absolute;left:6478;top:5119;width:10;height:20" coordorigin="6478,5119" coordsize="10,20" path="m6478,5138l6488,5138,6488,5119,6478,5119,6478,5138xe" filled="true" fillcolor="#000000" stroked="false">
                <v:path arrowok="t"/>
                <v:fill type="solid"/>
              </v:shape>
            </v:group>
            <v:group style="position:absolute;left:6478;top:5138;width:10;height:20" coordorigin="6478,5138" coordsize="10,20">
              <v:shape style="position:absolute;left:6478;top:5138;width:10;height:20" coordorigin="6478,5138" coordsize="10,20" path="m6478,5157l6488,5157,6488,5138,6478,5138,6478,5157xe" filled="true" fillcolor="#000000" stroked="false">
                <v:path arrowok="t"/>
                <v:fill type="solid"/>
              </v:shape>
            </v:group>
            <v:group style="position:absolute;left:6478;top:5157;width:10;height:20" coordorigin="6478,5157" coordsize="10,20">
              <v:shape style="position:absolute;left:6478;top:5157;width:10;height:20" coordorigin="6478,5157" coordsize="10,20" path="m6478,5176l6488,5176,6488,5157,6478,5157,6478,5176xe" filled="true" fillcolor="#000000" stroked="false">
                <v:path arrowok="t"/>
                <v:fill type="solid"/>
              </v:shape>
            </v:group>
            <v:group style="position:absolute;left:6478;top:5176;width:10;height:20" coordorigin="6478,5176" coordsize="10,20">
              <v:shape style="position:absolute;left:6478;top:5176;width:10;height:20" coordorigin="6478,5176" coordsize="10,20" path="m6478,5196l6488,5196,6488,5176,6478,5176,6478,5196xe" filled="true" fillcolor="#000000" stroked="false">
                <v:path arrowok="t"/>
                <v:fill type="solid"/>
              </v:shape>
            </v:group>
            <v:group style="position:absolute;left:6478;top:5196;width:10;height:20" coordorigin="6478,5196" coordsize="10,20">
              <v:shape style="position:absolute;left:6478;top:5196;width:10;height:20" coordorigin="6478,5196" coordsize="10,20" path="m6478,5215l6488,5215,6488,5196,6478,5196,6478,5215xe" filled="true" fillcolor="#000000" stroked="false">
                <v:path arrowok="t"/>
                <v:fill type="solid"/>
              </v:shape>
            </v:group>
            <v:group style="position:absolute;left:6478;top:5215;width:10;height:20" coordorigin="6478,5215" coordsize="10,20">
              <v:shape style="position:absolute;left:6478;top:5215;width:10;height:20" coordorigin="6478,5215" coordsize="10,20" path="m6478,5234l6488,5234,6488,5215,6478,5215,6478,5234xe" filled="true" fillcolor="#000000" stroked="false">
                <v:path arrowok="t"/>
                <v:fill type="solid"/>
              </v:shape>
            </v:group>
            <v:group style="position:absolute;left:6478;top:5242;width:10;height:2" coordorigin="6478,5242" coordsize="10,2">
              <v:shape style="position:absolute;left:6478;top:5242;width:10;height:2" coordorigin="6478,5242" coordsize="10,0" path="m6478,5242l6488,5242e" filled="false" stroked="true" strokeweight=".779999pt" strokecolor="#000000">
                <v:path arrowok="t"/>
              </v:shape>
            </v:group>
            <v:group style="position:absolute;left:8034;top:5004;width:10;height:20" coordorigin="8034,5004" coordsize="10,20">
              <v:shape style="position:absolute;left:8034;top:5004;width:10;height:20" coordorigin="8034,5004" coordsize="10,20" path="m8034,5023l8044,5023,8044,5004,8034,5004,8034,5023xe" filled="true" fillcolor="#000000" stroked="false">
                <v:path arrowok="t"/>
                <v:fill type="solid"/>
              </v:shape>
            </v:group>
            <v:group style="position:absolute;left:8034;top:5023;width:10;height:20" coordorigin="8034,5023" coordsize="10,20">
              <v:shape style="position:absolute;left:8034;top:5023;width:10;height:20" coordorigin="8034,5023" coordsize="10,20" path="m8034,5042l8044,5042,8044,5023,8034,5023,8034,5042xe" filled="true" fillcolor="#000000" stroked="false">
                <v:path arrowok="t"/>
                <v:fill type="solid"/>
              </v:shape>
            </v:group>
            <v:group style="position:absolute;left:8034;top:5042;width:10;height:20" coordorigin="8034,5042" coordsize="10,20">
              <v:shape style="position:absolute;left:8034;top:5042;width:10;height:20" coordorigin="8034,5042" coordsize="10,20" path="m8034,5061l8044,5061,8044,5042,8034,5042,8034,5061xe" filled="true" fillcolor="#000000" stroked="false">
                <v:path arrowok="t"/>
                <v:fill type="solid"/>
              </v:shape>
            </v:group>
            <v:group style="position:absolute;left:8034;top:5061;width:10;height:20" coordorigin="8034,5061" coordsize="10,20">
              <v:shape style="position:absolute;left:8034;top:5061;width:10;height:20" coordorigin="8034,5061" coordsize="10,20" path="m8034,5080l8044,5080,8044,5061,8034,5061,8034,5080xe" filled="true" fillcolor="#000000" stroked="false">
                <v:path arrowok="t"/>
                <v:fill type="solid"/>
              </v:shape>
            </v:group>
            <v:group style="position:absolute;left:8034;top:5080;width:10;height:20" coordorigin="8034,5080" coordsize="10,20">
              <v:shape style="position:absolute;left:8034;top:5080;width:10;height:20" coordorigin="8034,5080" coordsize="10,20" path="m8034,5100l8044,5100,8044,5080,8034,5080,8034,5100xe" filled="true" fillcolor="#000000" stroked="false">
                <v:path arrowok="t"/>
                <v:fill type="solid"/>
              </v:shape>
            </v:group>
            <v:group style="position:absolute;left:8034;top:5100;width:10;height:20" coordorigin="8034,5100" coordsize="10,20">
              <v:shape style="position:absolute;left:8034;top:5100;width:10;height:20" coordorigin="8034,5100" coordsize="10,20" path="m8034,5119l8044,5119,8044,5100,8034,5100,8034,5119xe" filled="true" fillcolor="#000000" stroked="false">
                <v:path arrowok="t"/>
                <v:fill type="solid"/>
              </v:shape>
            </v:group>
            <v:group style="position:absolute;left:8034;top:5119;width:10;height:20" coordorigin="8034,5119" coordsize="10,20">
              <v:shape style="position:absolute;left:8034;top:5119;width:10;height:20" coordorigin="8034,5119" coordsize="10,20" path="m8034,5138l8044,5138,8044,5119,8034,5119,8034,5138xe" filled="true" fillcolor="#000000" stroked="false">
                <v:path arrowok="t"/>
                <v:fill type="solid"/>
              </v:shape>
            </v:group>
            <v:group style="position:absolute;left:8034;top:5138;width:10;height:20" coordorigin="8034,5138" coordsize="10,20">
              <v:shape style="position:absolute;left:8034;top:5138;width:10;height:20" coordorigin="8034,5138" coordsize="10,20" path="m8034,5157l8044,5157,8044,5138,8034,5138,8034,5157xe" filled="true" fillcolor="#000000" stroked="false">
                <v:path arrowok="t"/>
                <v:fill type="solid"/>
              </v:shape>
            </v:group>
            <v:group style="position:absolute;left:8034;top:5157;width:10;height:20" coordorigin="8034,5157" coordsize="10,20">
              <v:shape style="position:absolute;left:8034;top:5157;width:10;height:20" coordorigin="8034,5157" coordsize="10,20" path="m8034,5176l8044,5176,8044,5157,8034,5157,8034,5176xe" filled="true" fillcolor="#000000" stroked="false">
                <v:path arrowok="t"/>
                <v:fill type="solid"/>
              </v:shape>
            </v:group>
            <v:group style="position:absolute;left:8034;top:5176;width:10;height:20" coordorigin="8034,5176" coordsize="10,20">
              <v:shape style="position:absolute;left:8034;top:5176;width:10;height:20" coordorigin="8034,5176" coordsize="10,20" path="m8034,5196l8044,5196,8044,5176,8034,5176,8034,5196xe" filled="true" fillcolor="#000000" stroked="false">
                <v:path arrowok="t"/>
                <v:fill type="solid"/>
              </v:shape>
            </v:group>
            <v:group style="position:absolute;left:8034;top:5196;width:10;height:20" coordorigin="8034,5196" coordsize="10,20">
              <v:shape style="position:absolute;left:8034;top:5196;width:10;height:20" coordorigin="8034,5196" coordsize="10,20" path="m8034,5215l8044,5215,8044,5196,8034,5196,8034,5215xe" filled="true" fillcolor="#000000" stroked="false">
                <v:path arrowok="t"/>
                <v:fill type="solid"/>
              </v:shape>
            </v:group>
            <v:group style="position:absolute;left:8034;top:5215;width:10;height:20" coordorigin="8034,5215" coordsize="10,20">
              <v:shape style="position:absolute;left:8034;top:5215;width:10;height:20" coordorigin="8034,5215" coordsize="10,20" path="m8034,5234l8044,5234,8044,5215,8034,5215,8034,5234xe" filled="true" fillcolor="#000000" stroked="false">
                <v:path arrowok="t"/>
                <v:fill type="solid"/>
              </v:shape>
            </v:group>
            <v:group style="position:absolute;left:8034;top:5242;width:10;height:2" coordorigin="8034,5242" coordsize="10,2">
              <v:shape style="position:absolute;left:8034;top:5242;width:10;height:2" coordorigin="8034,5242" coordsize="10,0" path="m8034,5242l8044,5242e" filled="false" stroked="true" strokeweight=".779999pt" strokecolor="#000000">
                <v:path arrowok="t"/>
              </v:shape>
            </v:group>
            <v:group style="position:absolute;left:8746;top:5004;width:10;height:20" coordorigin="8746,5004" coordsize="10,20">
              <v:shape style="position:absolute;left:8746;top:5004;width:10;height:20" coordorigin="8746,5004" coordsize="10,20" path="m8746,5023l8756,5023,8756,5004,8746,5004,8746,5023xe" filled="true" fillcolor="#000000" stroked="false">
                <v:path arrowok="t"/>
                <v:fill type="solid"/>
              </v:shape>
            </v:group>
            <v:group style="position:absolute;left:8746;top:5023;width:10;height:20" coordorigin="8746,5023" coordsize="10,20">
              <v:shape style="position:absolute;left:8746;top:5023;width:10;height:20" coordorigin="8746,5023" coordsize="10,20" path="m8746,5042l8756,5042,8756,5023,8746,5023,8746,5042xe" filled="true" fillcolor="#000000" stroked="false">
                <v:path arrowok="t"/>
                <v:fill type="solid"/>
              </v:shape>
            </v:group>
            <v:group style="position:absolute;left:8746;top:5042;width:10;height:20" coordorigin="8746,5042" coordsize="10,20">
              <v:shape style="position:absolute;left:8746;top:5042;width:10;height:20" coordorigin="8746,5042" coordsize="10,20" path="m8746,5061l8756,5061,8756,5042,8746,5042,8746,5061xe" filled="true" fillcolor="#000000" stroked="false">
                <v:path arrowok="t"/>
                <v:fill type="solid"/>
              </v:shape>
            </v:group>
            <v:group style="position:absolute;left:8746;top:5061;width:10;height:20" coordorigin="8746,5061" coordsize="10,20">
              <v:shape style="position:absolute;left:8746;top:5061;width:10;height:20" coordorigin="8746,5061" coordsize="10,20" path="m8746,5080l8756,5080,8756,5061,8746,5061,8746,5080xe" filled="true" fillcolor="#000000" stroked="false">
                <v:path arrowok="t"/>
                <v:fill type="solid"/>
              </v:shape>
            </v:group>
            <v:group style="position:absolute;left:8746;top:5080;width:10;height:20" coordorigin="8746,5080" coordsize="10,20">
              <v:shape style="position:absolute;left:8746;top:5080;width:10;height:20" coordorigin="8746,5080" coordsize="10,20" path="m8746,5100l8756,5100,8756,5080,8746,5080,8746,5100xe" filled="true" fillcolor="#000000" stroked="false">
                <v:path arrowok="t"/>
                <v:fill type="solid"/>
              </v:shape>
            </v:group>
            <v:group style="position:absolute;left:8746;top:5100;width:10;height:20" coordorigin="8746,5100" coordsize="10,20">
              <v:shape style="position:absolute;left:8746;top:5100;width:10;height:20" coordorigin="8746,5100" coordsize="10,20" path="m8746,5119l8756,5119,8756,5100,8746,5100,8746,5119xe" filled="true" fillcolor="#000000" stroked="false">
                <v:path arrowok="t"/>
                <v:fill type="solid"/>
              </v:shape>
            </v:group>
            <v:group style="position:absolute;left:8746;top:5119;width:10;height:20" coordorigin="8746,5119" coordsize="10,20">
              <v:shape style="position:absolute;left:8746;top:5119;width:10;height:20" coordorigin="8746,5119" coordsize="10,20" path="m8746,5138l8756,5138,8756,5119,8746,5119,8746,5138xe" filled="true" fillcolor="#000000" stroked="false">
                <v:path arrowok="t"/>
                <v:fill type="solid"/>
              </v:shape>
            </v:group>
            <v:group style="position:absolute;left:8746;top:5138;width:10;height:20" coordorigin="8746,5138" coordsize="10,20">
              <v:shape style="position:absolute;left:8746;top:5138;width:10;height:20" coordorigin="8746,5138" coordsize="10,20" path="m8746,5157l8756,5157,8756,5138,8746,5138,8746,5157xe" filled="true" fillcolor="#000000" stroked="false">
                <v:path arrowok="t"/>
                <v:fill type="solid"/>
              </v:shape>
            </v:group>
            <v:group style="position:absolute;left:8746;top:5157;width:10;height:20" coordorigin="8746,5157" coordsize="10,20">
              <v:shape style="position:absolute;left:8746;top:5157;width:10;height:20" coordorigin="8746,5157" coordsize="10,20" path="m8746,5176l8756,5176,8756,5157,8746,5157,8746,5176xe" filled="true" fillcolor="#000000" stroked="false">
                <v:path arrowok="t"/>
                <v:fill type="solid"/>
              </v:shape>
            </v:group>
            <v:group style="position:absolute;left:8746;top:5176;width:10;height:20" coordorigin="8746,5176" coordsize="10,20">
              <v:shape style="position:absolute;left:8746;top:5176;width:10;height:20" coordorigin="8746,5176" coordsize="10,20" path="m8746,5196l8756,5196,8756,5176,8746,5176,8746,5196xe" filled="true" fillcolor="#000000" stroked="false">
                <v:path arrowok="t"/>
                <v:fill type="solid"/>
              </v:shape>
            </v:group>
            <v:group style="position:absolute;left:8746;top:5196;width:10;height:20" coordorigin="8746,5196" coordsize="10,20">
              <v:shape style="position:absolute;left:8746;top:5196;width:10;height:20" coordorigin="8746,5196" coordsize="10,20" path="m8746,5215l8756,5215,8756,5196,8746,5196,8746,5215xe" filled="true" fillcolor="#000000" stroked="false">
                <v:path arrowok="t"/>
                <v:fill type="solid"/>
              </v:shape>
            </v:group>
            <v:group style="position:absolute;left:8746;top:5215;width:10;height:20" coordorigin="8746,5215" coordsize="10,20">
              <v:shape style="position:absolute;left:8746;top:5215;width:10;height:20" coordorigin="8746,5215" coordsize="10,20" path="m8746,5234l8756,5234,8756,5215,8746,5215,8746,5234xe" filled="true" fillcolor="#000000" stroked="false">
                <v:path arrowok="t"/>
                <v:fill type="solid"/>
              </v:shape>
            </v:group>
            <v:group style="position:absolute;left:8746;top:5242;width:10;height:2" coordorigin="8746,5242" coordsize="10,2">
              <v:shape style="position:absolute;left:8746;top:5242;width:10;height:2" coordorigin="8746,5242" coordsize="10,0" path="m8746,5242l8756,5242e" filled="false" stroked="true" strokeweight=".779999pt" strokecolor="#000000">
                <v:path arrowok="t"/>
              </v:shape>
            </v:group>
            <v:group style="position:absolute;left:9597;top:5004;width:10;height:20" coordorigin="9597,5004" coordsize="10,20">
              <v:shape style="position:absolute;left:9597;top:5004;width:10;height:20" coordorigin="9597,5004" coordsize="10,20" path="m9597,5023l9607,5023,9607,5004,9597,5004,9597,5023xe" filled="true" fillcolor="#000000" stroked="false">
                <v:path arrowok="t"/>
                <v:fill type="solid"/>
              </v:shape>
            </v:group>
            <v:group style="position:absolute;left:9597;top:5023;width:10;height:20" coordorigin="9597,5023" coordsize="10,20">
              <v:shape style="position:absolute;left:9597;top:5023;width:10;height:20" coordorigin="9597,5023" coordsize="10,20" path="m9597,5042l9607,5042,9607,5023,9597,5023,9597,5042xe" filled="true" fillcolor="#000000" stroked="false">
                <v:path arrowok="t"/>
                <v:fill type="solid"/>
              </v:shape>
            </v:group>
            <v:group style="position:absolute;left:9597;top:5042;width:10;height:20" coordorigin="9597,5042" coordsize="10,20">
              <v:shape style="position:absolute;left:9597;top:5042;width:10;height:20" coordorigin="9597,5042" coordsize="10,20" path="m9597,5061l9607,5061,9607,5042,9597,5042,9597,5061xe" filled="true" fillcolor="#000000" stroked="false">
                <v:path arrowok="t"/>
                <v:fill type="solid"/>
              </v:shape>
            </v:group>
            <v:group style="position:absolute;left:9597;top:5061;width:10;height:20" coordorigin="9597,5061" coordsize="10,20">
              <v:shape style="position:absolute;left:9597;top:5061;width:10;height:20" coordorigin="9597,5061" coordsize="10,20" path="m9597,5080l9607,5080,9607,5061,9597,5061,9597,5080xe" filled="true" fillcolor="#000000" stroked="false">
                <v:path arrowok="t"/>
                <v:fill type="solid"/>
              </v:shape>
            </v:group>
            <v:group style="position:absolute;left:9597;top:5080;width:10;height:20" coordorigin="9597,5080" coordsize="10,20">
              <v:shape style="position:absolute;left:9597;top:5080;width:10;height:20" coordorigin="9597,5080" coordsize="10,20" path="m9597,5100l9607,5100,9607,5080,9597,5080,9597,5100xe" filled="true" fillcolor="#000000" stroked="false">
                <v:path arrowok="t"/>
                <v:fill type="solid"/>
              </v:shape>
            </v:group>
            <v:group style="position:absolute;left:9597;top:5100;width:10;height:20" coordorigin="9597,5100" coordsize="10,20">
              <v:shape style="position:absolute;left:9597;top:5100;width:10;height:20" coordorigin="9597,5100" coordsize="10,20" path="m9597,5119l9607,5119,9607,5100,9597,5100,9597,5119xe" filled="true" fillcolor="#000000" stroked="false">
                <v:path arrowok="t"/>
                <v:fill type="solid"/>
              </v:shape>
            </v:group>
            <v:group style="position:absolute;left:9597;top:5119;width:10;height:20" coordorigin="9597,5119" coordsize="10,20">
              <v:shape style="position:absolute;left:9597;top:5119;width:10;height:20" coordorigin="9597,5119" coordsize="10,20" path="m9597,5138l9607,5138,9607,5119,9597,5119,9597,5138xe" filled="true" fillcolor="#000000" stroked="false">
                <v:path arrowok="t"/>
                <v:fill type="solid"/>
              </v:shape>
            </v:group>
            <v:group style="position:absolute;left:9597;top:5138;width:10;height:20" coordorigin="9597,5138" coordsize="10,20">
              <v:shape style="position:absolute;left:9597;top:5138;width:10;height:20" coordorigin="9597,5138" coordsize="10,20" path="m9597,5157l9607,5157,9607,5138,9597,5138,9597,5157xe" filled="true" fillcolor="#000000" stroked="false">
                <v:path arrowok="t"/>
                <v:fill type="solid"/>
              </v:shape>
            </v:group>
            <v:group style="position:absolute;left:9597;top:5157;width:10;height:20" coordorigin="9597,5157" coordsize="10,20">
              <v:shape style="position:absolute;left:9597;top:5157;width:10;height:20" coordorigin="9597,5157" coordsize="10,20" path="m9597,5176l9607,5176,9607,5157,9597,5157,9597,5176xe" filled="true" fillcolor="#000000" stroked="false">
                <v:path arrowok="t"/>
                <v:fill type="solid"/>
              </v:shape>
            </v:group>
            <v:group style="position:absolute;left:9597;top:5176;width:10;height:20" coordorigin="9597,5176" coordsize="10,20">
              <v:shape style="position:absolute;left:9597;top:5176;width:10;height:20" coordorigin="9597,5176" coordsize="10,20" path="m9597,5196l9607,5196,9607,5176,9597,5176,9597,5196xe" filled="true" fillcolor="#000000" stroked="false">
                <v:path arrowok="t"/>
                <v:fill type="solid"/>
              </v:shape>
            </v:group>
            <v:group style="position:absolute;left:9597;top:5196;width:10;height:20" coordorigin="9597,5196" coordsize="10,20">
              <v:shape style="position:absolute;left:9597;top:5196;width:10;height:20" coordorigin="9597,5196" coordsize="10,20" path="m9597,5215l9607,5215,9607,5196,9597,5196,9597,5215xe" filled="true" fillcolor="#000000" stroked="false">
                <v:path arrowok="t"/>
                <v:fill type="solid"/>
              </v:shape>
            </v:group>
            <v:group style="position:absolute;left:9597;top:5215;width:10;height:20" coordorigin="9597,5215" coordsize="10,20">
              <v:shape style="position:absolute;left:9597;top:5215;width:10;height:20" coordorigin="9597,5215" coordsize="10,20" path="m9597,5234l9607,5234,9607,5215,9597,5215,9597,5234xe" filled="true" fillcolor="#000000" stroked="false">
                <v:path arrowok="t"/>
                <v:fill type="solid"/>
              </v:shape>
            </v:group>
            <v:group style="position:absolute;left:9597;top:5242;width:10;height:2" coordorigin="9597,5242" coordsize="10,2">
              <v:shape style="position:absolute;left:9597;top:5242;width:10;height:2" coordorigin="9597,5242" coordsize="10,0" path="m9597,5242l9607,5242e" filled="false" stroked="true" strokeweight=".779999pt" strokecolor="#000000">
                <v:path arrowok="t"/>
              </v:shape>
            </v:group>
            <v:group style="position:absolute;left:10446;top:5004;width:10;height:20" coordorigin="10446,5004" coordsize="10,20">
              <v:shape style="position:absolute;left:10446;top:5004;width:10;height:20" coordorigin="10446,5004" coordsize="10,20" path="m10446,5023l10455,5023,10455,5004,10446,5004,10446,5023xe" filled="true" fillcolor="#000000" stroked="false">
                <v:path arrowok="t"/>
                <v:fill type="solid"/>
              </v:shape>
            </v:group>
            <v:group style="position:absolute;left:10446;top:5023;width:10;height:20" coordorigin="10446,5023" coordsize="10,20">
              <v:shape style="position:absolute;left:10446;top:5023;width:10;height:20" coordorigin="10446,5023" coordsize="10,20" path="m10446,5042l10455,5042,10455,5023,10446,5023,10446,5042xe" filled="true" fillcolor="#000000" stroked="false">
                <v:path arrowok="t"/>
                <v:fill type="solid"/>
              </v:shape>
            </v:group>
            <v:group style="position:absolute;left:10446;top:5042;width:10;height:20" coordorigin="10446,5042" coordsize="10,20">
              <v:shape style="position:absolute;left:10446;top:5042;width:10;height:20" coordorigin="10446,5042" coordsize="10,20" path="m10446,5061l10455,5061,10455,5042,10446,5042,10446,5061xe" filled="true" fillcolor="#000000" stroked="false">
                <v:path arrowok="t"/>
                <v:fill type="solid"/>
              </v:shape>
            </v:group>
            <v:group style="position:absolute;left:10446;top:5061;width:10;height:20" coordorigin="10446,5061" coordsize="10,20">
              <v:shape style="position:absolute;left:10446;top:5061;width:10;height:20" coordorigin="10446,5061" coordsize="10,20" path="m10446,5080l10455,5080,10455,5061,10446,5061,10446,5080xe" filled="true" fillcolor="#000000" stroked="false">
                <v:path arrowok="t"/>
                <v:fill type="solid"/>
              </v:shape>
            </v:group>
            <v:group style="position:absolute;left:10446;top:5080;width:10;height:20" coordorigin="10446,5080" coordsize="10,20">
              <v:shape style="position:absolute;left:10446;top:5080;width:10;height:20" coordorigin="10446,5080" coordsize="10,20" path="m10446,5100l10455,5100,10455,5080,10446,5080,10446,5100xe" filled="true" fillcolor="#000000" stroked="false">
                <v:path arrowok="t"/>
                <v:fill type="solid"/>
              </v:shape>
            </v:group>
            <v:group style="position:absolute;left:10446;top:5100;width:10;height:20" coordorigin="10446,5100" coordsize="10,20">
              <v:shape style="position:absolute;left:10446;top:5100;width:10;height:20" coordorigin="10446,5100" coordsize="10,20" path="m10446,5119l10455,5119,10455,5100,10446,5100,10446,5119xe" filled="true" fillcolor="#000000" stroked="false">
                <v:path arrowok="t"/>
                <v:fill type="solid"/>
              </v:shape>
            </v:group>
            <v:group style="position:absolute;left:10446;top:5119;width:10;height:20" coordorigin="10446,5119" coordsize="10,20">
              <v:shape style="position:absolute;left:10446;top:5119;width:10;height:20" coordorigin="10446,5119" coordsize="10,20" path="m10446,5138l10455,5138,10455,5119,10446,5119,10446,5138xe" filled="true" fillcolor="#000000" stroked="false">
                <v:path arrowok="t"/>
                <v:fill type="solid"/>
              </v:shape>
            </v:group>
            <v:group style="position:absolute;left:10446;top:5138;width:10;height:20" coordorigin="10446,5138" coordsize="10,20">
              <v:shape style="position:absolute;left:10446;top:5138;width:10;height:20" coordorigin="10446,5138" coordsize="10,20" path="m10446,5157l10455,5157,10455,5138,10446,5138,10446,5157xe" filled="true" fillcolor="#000000" stroked="false">
                <v:path arrowok="t"/>
                <v:fill type="solid"/>
              </v:shape>
            </v:group>
            <v:group style="position:absolute;left:10446;top:5157;width:10;height:20" coordorigin="10446,5157" coordsize="10,20">
              <v:shape style="position:absolute;left:10446;top:5157;width:10;height:20" coordorigin="10446,5157" coordsize="10,20" path="m10446,5176l10455,5176,10455,5157,10446,5157,10446,5176xe" filled="true" fillcolor="#000000" stroked="false">
                <v:path arrowok="t"/>
                <v:fill type="solid"/>
              </v:shape>
            </v:group>
            <v:group style="position:absolute;left:10446;top:5176;width:10;height:20" coordorigin="10446,5176" coordsize="10,20">
              <v:shape style="position:absolute;left:10446;top:5176;width:10;height:20" coordorigin="10446,5176" coordsize="10,20" path="m10446,5196l10455,5196,10455,5176,10446,5176,10446,5196xe" filled="true" fillcolor="#000000" stroked="false">
                <v:path arrowok="t"/>
                <v:fill type="solid"/>
              </v:shape>
            </v:group>
            <v:group style="position:absolute;left:10446;top:5196;width:10;height:20" coordorigin="10446,5196" coordsize="10,20">
              <v:shape style="position:absolute;left:10446;top:5196;width:10;height:20" coordorigin="10446,5196" coordsize="10,20" path="m10446,5215l10455,5215,10455,5196,10446,5196,10446,5215xe" filled="true" fillcolor="#000000" stroked="false">
                <v:path arrowok="t"/>
                <v:fill type="solid"/>
              </v:shape>
            </v:group>
            <v:group style="position:absolute;left:10446;top:5215;width:10;height:20" coordorigin="10446,5215" coordsize="10,20">
              <v:shape style="position:absolute;left:10446;top:5215;width:10;height:20" coordorigin="10446,5215" coordsize="10,20" path="m10446,5234l10455,5234,10455,5215,10446,5215,10446,5234xe" filled="true" fillcolor="#000000" stroked="false">
                <v:path arrowok="t"/>
                <v:fill type="solid"/>
              </v:shape>
            </v:group>
            <v:group style="position:absolute;left:10446;top:5242;width:10;height:2" coordorigin="10446,5242" coordsize="10,2">
              <v:shape style="position:absolute;left:10446;top:5242;width:10;height:2" coordorigin="10446,5242" coordsize="10,0" path="m10446,5242l10455,5242e" filled="false" stroked="true" strokeweight=".779999pt" strokecolor="#000000">
                <v:path arrowok="t"/>
              </v:shape>
            </v:group>
            <v:group style="position:absolute;left:12006;top:5004;width:10;height:20" coordorigin="12006,5004" coordsize="10,20">
              <v:shape style="position:absolute;left:12006;top:5004;width:10;height:20" coordorigin="12006,5004" coordsize="10,20" path="m12006,5023l12015,5023,12015,5004,12006,5004,12006,5023xe" filled="true" fillcolor="#000000" stroked="false">
                <v:path arrowok="t"/>
                <v:fill type="solid"/>
              </v:shape>
            </v:group>
            <v:group style="position:absolute;left:12006;top:5023;width:10;height:20" coordorigin="12006,5023" coordsize="10,20">
              <v:shape style="position:absolute;left:12006;top:5023;width:10;height:20" coordorigin="12006,5023" coordsize="10,20" path="m12006,5042l12015,5042,12015,5023,12006,5023,12006,5042xe" filled="true" fillcolor="#000000" stroked="false">
                <v:path arrowok="t"/>
                <v:fill type="solid"/>
              </v:shape>
            </v:group>
            <v:group style="position:absolute;left:12006;top:5042;width:10;height:20" coordorigin="12006,5042" coordsize="10,20">
              <v:shape style="position:absolute;left:12006;top:5042;width:10;height:20" coordorigin="12006,5042" coordsize="10,20" path="m12006,5061l12015,5061,12015,5042,12006,5042,12006,5061xe" filled="true" fillcolor="#000000" stroked="false">
                <v:path arrowok="t"/>
                <v:fill type="solid"/>
              </v:shape>
            </v:group>
            <v:group style="position:absolute;left:12006;top:5061;width:10;height:20" coordorigin="12006,5061" coordsize="10,20">
              <v:shape style="position:absolute;left:12006;top:5061;width:10;height:20" coordorigin="12006,5061" coordsize="10,20" path="m12006,5080l12015,5080,12015,5061,12006,5061,12006,5080xe" filled="true" fillcolor="#000000" stroked="false">
                <v:path arrowok="t"/>
                <v:fill type="solid"/>
              </v:shape>
            </v:group>
            <v:group style="position:absolute;left:12006;top:5080;width:10;height:20" coordorigin="12006,5080" coordsize="10,20">
              <v:shape style="position:absolute;left:12006;top:5080;width:10;height:20" coordorigin="12006,5080" coordsize="10,20" path="m12006,5100l12015,5100,12015,5080,12006,5080,12006,5100xe" filled="true" fillcolor="#000000" stroked="false">
                <v:path arrowok="t"/>
                <v:fill type="solid"/>
              </v:shape>
            </v:group>
            <v:group style="position:absolute;left:12006;top:5100;width:10;height:20" coordorigin="12006,5100" coordsize="10,20">
              <v:shape style="position:absolute;left:12006;top:5100;width:10;height:20" coordorigin="12006,5100" coordsize="10,20" path="m12006,5119l12015,5119,12015,5100,12006,5100,12006,5119xe" filled="true" fillcolor="#000000" stroked="false">
                <v:path arrowok="t"/>
                <v:fill type="solid"/>
              </v:shape>
            </v:group>
            <v:group style="position:absolute;left:12006;top:5119;width:10;height:20" coordorigin="12006,5119" coordsize="10,20">
              <v:shape style="position:absolute;left:12006;top:5119;width:10;height:20" coordorigin="12006,5119" coordsize="10,20" path="m12006,5138l12015,5138,12015,5119,12006,5119,12006,5138xe" filled="true" fillcolor="#000000" stroked="false">
                <v:path arrowok="t"/>
                <v:fill type="solid"/>
              </v:shape>
            </v:group>
            <v:group style="position:absolute;left:12006;top:5138;width:10;height:20" coordorigin="12006,5138" coordsize="10,20">
              <v:shape style="position:absolute;left:12006;top:5138;width:10;height:20" coordorigin="12006,5138" coordsize="10,20" path="m12006,5157l12015,5157,12015,5138,12006,5138,12006,5157xe" filled="true" fillcolor="#000000" stroked="false">
                <v:path arrowok="t"/>
                <v:fill type="solid"/>
              </v:shape>
            </v:group>
            <v:group style="position:absolute;left:12006;top:5157;width:10;height:20" coordorigin="12006,5157" coordsize="10,20">
              <v:shape style="position:absolute;left:12006;top:5157;width:10;height:20" coordorigin="12006,5157" coordsize="10,20" path="m12006,5176l12015,5176,12015,5157,12006,5157,12006,5176xe" filled="true" fillcolor="#000000" stroked="false">
                <v:path arrowok="t"/>
                <v:fill type="solid"/>
              </v:shape>
            </v:group>
            <v:group style="position:absolute;left:12006;top:5176;width:10;height:20" coordorigin="12006,5176" coordsize="10,20">
              <v:shape style="position:absolute;left:12006;top:5176;width:10;height:20" coordorigin="12006,5176" coordsize="10,20" path="m12006,5196l12015,5196,12015,5176,12006,5176,12006,5196xe" filled="true" fillcolor="#000000" stroked="false">
                <v:path arrowok="t"/>
                <v:fill type="solid"/>
              </v:shape>
            </v:group>
            <v:group style="position:absolute;left:12006;top:5196;width:10;height:20" coordorigin="12006,5196" coordsize="10,20">
              <v:shape style="position:absolute;left:12006;top:5196;width:10;height:20" coordorigin="12006,5196" coordsize="10,20" path="m12006,5215l12015,5215,12015,5196,12006,5196,12006,5215xe" filled="true" fillcolor="#000000" stroked="false">
                <v:path arrowok="t"/>
                <v:fill type="solid"/>
              </v:shape>
            </v:group>
            <v:group style="position:absolute;left:12006;top:5215;width:10;height:20" coordorigin="12006,5215" coordsize="10,20">
              <v:shape style="position:absolute;left:12006;top:5215;width:10;height:20" coordorigin="12006,5215" coordsize="10,20" path="m12006,5234l12015,5234,12015,5215,12006,5215,12006,5234xe" filled="true" fillcolor="#000000" stroked="false">
                <v:path arrowok="t"/>
                <v:fill type="solid"/>
              </v:shape>
            </v:group>
            <v:group style="position:absolute;left:12006;top:5242;width:10;height:2" coordorigin="12006,5242" coordsize="10,2">
              <v:shape style="position:absolute;left:12006;top:5242;width:10;height:2" coordorigin="12006,5242" coordsize="10,0" path="m12006,5242l12015,5242e" filled="false" stroked="true" strokeweight=".779999pt" strokecolor="#000000">
                <v:path arrowok="t"/>
              </v:shape>
            </v:group>
            <v:group style="position:absolute;left:13705;top:5004;width:10;height:20" coordorigin="13705,5004" coordsize="10,20">
              <v:shape style="position:absolute;left:13705;top:5004;width:10;height:20" coordorigin="13705,5004" coordsize="10,20" path="m13705,5023l13714,5023,13714,5004,13705,5004,13705,5023xe" filled="true" fillcolor="#000000" stroked="false">
                <v:path arrowok="t"/>
                <v:fill type="solid"/>
              </v:shape>
            </v:group>
            <v:group style="position:absolute;left:13705;top:5023;width:10;height:20" coordorigin="13705,5023" coordsize="10,20">
              <v:shape style="position:absolute;left:13705;top:5023;width:10;height:20" coordorigin="13705,5023" coordsize="10,20" path="m13705,5042l13714,5042,13714,5023,13705,5023,13705,5042xe" filled="true" fillcolor="#000000" stroked="false">
                <v:path arrowok="t"/>
                <v:fill type="solid"/>
              </v:shape>
            </v:group>
            <v:group style="position:absolute;left:13705;top:5042;width:10;height:20" coordorigin="13705,5042" coordsize="10,20">
              <v:shape style="position:absolute;left:13705;top:5042;width:10;height:20" coordorigin="13705,5042" coordsize="10,20" path="m13705,5061l13714,5061,13714,5042,13705,5042,13705,5061xe" filled="true" fillcolor="#000000" stroked="false">
                <v:path arrowok="t"/>
                <v:fill type="solid"/>
              </v:shape>
            </v:group>
            <v:group style="position:absolute;left:13705;top:5061;width:10;height:20" coordorigin="13705,5061" coordsize="10,20">
              <v:shape style="position:absolute;left:13705;top:5061;width:10;height:20" coordorigin="13705,5061" coordsize="10,20" path="m13705,5080l13714,5080,13714,5061,13705,5061,13705,5080xe" filled="true" fillcolor="#000000" stroked="false">
                <v:path arrowok="t"/>
                <v:fill type="solid"/>
              </v:shape>
            </v:group>
            <v:group style="position:absolute;left:13705;top:5080;width:10;height:20" coordorigin="13705,5080" coordsize="10,20">
              <v:shape style="position:absolute;left:13705;top:5080;width:10;height:20" coordorigin="13705,5080" coordsize="10,20" path="m13705,5100l13714,5100,13714,5080,13705,5080,13705,5100xe" filled="true" fillcolor="#000000" stroked="false">
                <v:path arrowok="t"/>
                <v:fill type="solid"/>
              </v:shape>
            </v:group>
            <v:group style="position:absolute;left:13705;top:5100;width:10;height:20" coordorigin="13705,5100" coordsize="10,20">
              <v:shape style="position:absolute;left:13705;top:5100;width:10;height:20" coordorigin="13705,5100" coordsize="10,20" path="m13705,5119l13714,5119,13714,5100,13705,5100,13705,5119xe" filled="true" fillcolor="#000000" stroked="false">
                <v:path arrowok="t"/>
                <v:fill type="solid"/>
              </v:shape>
            </v:group>
            <v:group style="position:absolute;left:13705;top:5119;width:10;height:20" coordorigin="13705,5119" coordsize="10,20">
              <v:shape style="position:absolute;left:13705;top:5119;width:10;height:20" coordorigin="13705,5119" coordsize="10,20" path="m13705,5138l13714,5138,13714,5119,13705,5119,13705,5138xe" filled="true" fillcolor="#000000" stroked="false">
                <v:path arrowok="t"/>
                <v:fill type="solid"/>
              </v:shape>
            </v:group>
            <v:group style="position:absolute;left:13705;top:5138;width:10;height:20" coordorigin="13705,5138" coordsize="10,20">
              <v:shape style="position:absolute;left:13705;top:5138;width:10;height:20" coordorigin="13705,5138" coordsize="10,20" path="m13705,5157l13714,5157,13714,5138,13705,5138,13705,5157xe" filled="true" fillcolor="#000000" stroked="false">
                <v:path arrowok="t"/>
                <v:fill type="solid"/>
              </v:shape>
            </v:group>
            <v:group style="position:absolute;left:13705;top:5157;width:10;height:20" coordorigin="13705,5157" coordsize="10,20">
              <v:shape style="position:absolute;left:13705;top:5157;width:10;height:20" coordorigin="13705,5157" coordsize="10,20" path="m13705,5176l13714,5176,13714,5157,13705,5157,13705,5176xe" filled="true" fillcolor="#000000" stroked="false">
                <v:path arrowok="t"/>
                <v:fill type="solid"/>
              </v:shape>
            </v:group>
            <v:group style="position:absolute;left:13705;top:5176;width:10;height:20" coordorigin="13705,5176" coordsize="10,20">
              <v:shape style="position:absolute;left:13705;top:5176;width:10;height:20" coordorigin="13705,5176" coordsize="10,20" path="m13705,5196l13714,5196,13714,5176,13705,5176,13705,5196xe" filled="true" fillcolor="#000000" stroked="false">
                <v:path arrowok="t"/>
                <v:fill type="solid"/>
              </v:shape>
            </v:group>
            <v:group style="position:absolute;left:13705;top:5196;width:10;height:20" coordorigin="13705,5196" coordsize="10,20">
              <v:shape style="position:absolute;left:13705;top:5196;width:10;height:20" coordorigin="13705,5196" coordsize="10,20" path="m13705,5215l13714,5215,13714,5196,13705,5196,13705,5215xe" filled="true" fillcolor="#000000" stroked="false">
                <v:path arrowok="t"/>
                <v:fill type="solid"/>
              </v:shape>
            </v:group>
            <v:group style="position:absolute;left:13705;top:5215;width:10;height:20" coordorigin="13705,5215" coordsize="10,20">
              <v:shape style="position:absolute;left:13705;top:5215;width:10;height:20" coordorigin="13705,5215" coordsize="10,20" path="m13705,5234l13714,5234,13714,5215,13705,5215,13705,5234xe" filled="true" fillcolor="#000000" stroked="false">
                <v:path arrowok="t"/>
                <v:fill type="solid"/>
              </v:shape>
            </v:group>
            <v:group style="position:absolute;left:13705;top:5242;width:10;height:2" coordorigin="13705,5242" coordsize="10,2">
              <v:shape style="position:absolute;left:13705;top:5242;width:10;height:2" coordorigin="13705,5242" coordsize="10,0" path="m13705,5242l13714,5242e" filled="false" stroked="true" strokeweight=".779999pt" strokecolor="#000000">
                <v:path arrowok="t"/>
              </v:shape>
              <v:shape style="position:absolute;left:1128;top:5157;width:3472;height:102" type="#_x0000_t75" stroked="false">
                <v:imagedata r:id="rId240" o:title=""/>
              </v:shape>
              <v:shape style="position:absolute;left:4576;top:5250;width:625;height:10" type="#_x0000_t75" stroked="false">
                <v:imagedata r:id="rId232" o:title=""/>
              </v:shape>
              <v:shape style="position:absolute;left:5196;top:5250;width:2838;height:10" type="#_x0000_t75" stroked="false">
                <v:imagedata r:id="rId233" o:title=""/>
              </v:shape>
              <v:shape style="position:absolute;left:8030;top:5250;width:717;height:10" type="#_x0000_t75" stroked="false">
                <v:imagedata r:id="rId234" o:title=""/>
              </v:shape>
              <v:shape style="position:absolute;left:8742;top:5250;width:856;height:10" type="#_x0000_t75" stroked="false">
                <v:imagedata r:id="rId235" o:title=""/>
              </v:shape>
              <v:shape style="position:absolute;left:9592;top:5250;width:853;height:10" type="#_x0000_t75" stroked="false">
                <v:imagedata r:id="rId236" o:title=""/>
              </v:shape>
              <v:shape style="position:absolute;left:10441;top:5250;width:1565;height:10" type="#_x0000_t75" stroked="false">
                <v:imagedata r:id="rId237" o:title=""/>
              </v:shape>
              <v:shape style="position:absolute;left:12001;top:5250;width:3412;height:10" type="#_x0000_t75" stroked="false">
                <v:imagedata r:id="rId238" o:title=""/>
              </v:shape>
            </v:group>
            <v:group style="position:absolute;left:3269;top:5259;width:10;height:20" coordorigin="3269,5259" coordsize="10,20">
              <v:shape style="position:absolute;left:3269;top:5259;width:10;height:20" coordorigin="3269,5259" coordsize="10,20" path="m3269,5278l3279,5278,3279,5259,3269,5259,3269,5278xe" filled="true" fillcolor="#000000" stroked="false">
                <v:path arrowok="t"/>
                <v:fill type="solid"/>
              </v:shape>
            </v:group>
            <v:group style="position:absolute;left:3269;top:5278;width:10;height:20" coordorigin="3269,5278" coordsize="10,20">
              <v:shape style="position:absolute;left:3269;top:5278;width:10;height:20" coordorigin="3269,5278" coordsize="10,20" path="m3269,5298l3279,5298,3279,5278,3269,5278,3269,5298xe" filled="true" fillcolor="#000000" stroked="false">
                <v:path arrowok="t"/>
                <v:fill type="solid"/>
              </v:shape>
            </v:group>
            <v:group style="position:absolute;left:3269;top:5298;width:10;height:20" coordorigin="3269,5298" coordsize="10,20">
              <v:shape style="position:absolute;left:3269;top:5298;width:10;height:20" coordorigin="3269,5298" coordsize="10,20" path="m3269,5317l3279,5317,3279,5298,3269,5298,3269,5317xe" filled="true" fillcolor="#000000" stroked="false">
                <v:path arrowok="t"/>
                <v:fill type="solid"/>
              </v:shape>
            </v:group>
            <v:group style="position:absolute;left:3269;top:5317;width:10;height:20" coordorigin="3269,5317" coordsize="10,20">
              <v:shape style="position:absolute;left:3269;top:5317;width:10;height:20" coordorigin="3269,5317" coordsize="10,20" path="m3269,5336l3279,5336,3279,5317,3269,5317,3269,5336xe" filled="true" fillcolor="#000000" stroked="false">
                <v:path arrowok="t"/>
                <v:fill type="solid"/>
              </v:shape>
            </v:group>
            <v:group style="position:absolute;left:3269;top:5336;width:10;height:20" coordorigin="3269,5336" coordsize="10,20">
              <v:shape style="position:absolute;left:3269;top:5336;width:10;height:20" coordorigin="3269,5336" coordsize="10,20" path="m3269,5355l3279,5355,3279,5336,3269,5336,3269,5355xe" filled="true" fillcolor="#000000" stroked="false">
                <v:path arrowok="t"/>
                <v:fill type="solid"/>
              </v:shape>
            </v:group>
            <v:group style="position:absolute;left:3269;top:5355;width:10;height:20" coordorigin="3269,5355" coordsize="10,20">
              <v:shape style="position:absolute;left:3269;top:5355;width:10;height:20" coordorigin="3269,5355" coordsize="10,20" path="m3269,5374l3279,5374,3279,5355,3269,5355,3269,5374xe" filled="true" fillcolor="#000000" stroked="false">
                <v:path arrowok="t"/>
                <v:fill type="solid"/>
              </v:shape>
            </v:group>
            <v:group style="position:absolute;left:3269;top:5374;width:10;height:20" coordorigin="3269,5374" coordsize="10,20">
              <v:shape style="position:absolute;left:3269;top:5374;width:10;height:20" coordorigin="3269,5374" coordsize="10,20" path="m3269,5394l3279,5394,3279,5374,3269,5374,3269,5394xe" filled="true" fillcolor="#000000" stroked="false">
                <v:path arrowok="t"/>
                <v:fill type="solid"/>
              </v:shape>
            </v:group>
            <v:group style="position:absolute;left:3269;top:5394;width:10;height:20" coordorigin="3269,5394" coordsize="10,20">
              <v:shape style="position:absolute;left:3269;top:5394;width:10;height:20" coordorigin="3269,5394" coordsize="10,20" path="m3269,5413l3279,5413,3279,5394,3269,5394,3269,5413xe" filled="true" fillcolor="#000000" stroked="false">
                <v:path arrowok="t"/>
                <v:fill type="solid"/>
              </v:shape>
            </v:group>
            <v:group style="position:absolute;left:3269;top:5413;width:10;height:20" coordorigin="3269,5413" coordsize="10,20">
              <v:shape style="position:absolute;left:3269;top:5413;width:10;height:20" coordorigin="3269,5413" coordsize="10,20" path="m3269,5432l3279,5432,3279,5413,3269,5413,3269,5432xe" filled="true" fillcolor="#000000" stroked="false">
                <v:path arrowok="t"/>
                <v:fill type="solid"/>
              </v:shape>
            </v:group>
            <v:group style="position:absolute;left:3269;top:5432;width:10;height:20" coordorigin="3269,5432" coordsize="10,20">
              <v:shape style="position:absolute;left:3269;top:5432;width:10;height:20" coordorigin="3269,5432" coordsize="10,20" path="m3269,5451l3279,5451,3279,5432,3269,5432,3269,5451xe" filled="true" fillcolor="#000000" stroked="false">
                <v:path arrowok="t"/>
                <v:fill type="solid"/>
              </v:shape>
            </v:group>
            <v:group style="position:absolute;left:3269;top:5451;width:10;height:20" coordorigin="3269,5451" coordsize="10,20">
              <v:shape style="position:absolute;left:3269;top:5451;width:10;height:20" coordorigin="3269,5451" coordsize="10,20" path="m3269,5470l3279,5470,3279,5451,3269,5451,3269,5470xe" filled="true" fillcolor="#000000" stroked="false">
                <v:path arrowok="t"/>
                <v:fill type="solid"/>
              </v:shape>
            </v:group>
            <v:group style="position:absolute;left:3269;top:5470;width:10;height:20" coordorigin="3269,5470" coordsize="10,20">
              <v:shape style="position:absolute;left:3269;top:5470;width:10;height:20" coordorigin="3269,5470" coordsize="10,20" path="m3269,5490l3279,5490,3279,5470,3269,5470,3269,5490xe" filled="true" fillcolor="#000000" stroked="false">
                <v:path arrowok="t"/>
                <v:fill type="solid"/>
              </v:shape>
            </v:group>
            <v:group style="position:absolute;left:3269;top:5497;width:10;height:2" coordorigin="3269,5497" coordsize="10,2">
              <v:shape style="position:absolute;left:3269;top:5497;width:10;height:2" coordorigin="3269,5497" coordsize="10,0" path="m3269,5497l3279,5497e" filled="false" stroked="true" strokeweight=".720001pt" strokecolor="#000000">
                <v:path arrowok="t"/>
              </v:shape>
            </v:group>
            <v:group style="position:absolute;left:4581;top:5259;width:10;height:20" coordorigin="4581,5259" coordsize="10,20">
              <v:shape style="position:absolute;left:4581;top:5259;width:10;height:20" coordorigin="4581,5259" coordsize="10,20" path="m4581,5278l4590,5278,4590,5259,4581,5259,4581,5278xe" filled="true" fillcolor="#000000" stroked="false">
                <v:path arrowok="t"/>
                <v:fill type="solid"/>
              </v:shape>
            </v:group>
            <v:group style="position:absolute;left:4581;top:5278;width:10;height:20" coordorigin="4581,5278" coordsize="10,20">
              <v:shape style="position:absolute;left:4581;top:5278;width:10;height:20" coordorigin="4581,5278" coordsize="10,20" path="m4581,5298l4590,5298,4590,5278,4581,5278,4581,5298xe" filled="true" fillcolor="#000000" stroked="false">
                <v:path arrowok="t"/>
                <v:fill type="solid"/>
              </v:shape>
            </v:group>
            <v:group style="position:absolute;left:4581;top:5298;width:10;height:20" coordorigin="4581,5298" coordsize="10,20">
              <v:shape style="position:absolute;left:4581;top:5298;width:10;height:20" coordorigin="4581,5298" coordsize="10,20" path="m4581,5317l4590,5317,4590,5298,4581,5298,4581,5317xe" filled="true" fillcolor="#000000" stroked="false">
                <v:path arrowok="t"/>
                <v:fill type="solid"/>
              </v:shape>
            </v:group>
            <v:group style="position:absolute;left:4581;top:5317;width:10;height:20" coordorigin="4581,5317" coordsize="10,20">
              <v:shape style="position:absolute;left:4581;top:5317;width:10;height:20" coordorigin="4581,5317" coordsize="10,20" path="m4581,5336l4590,5336,4590,5317,4581,5317,4581,5336xe" filled="true" fillcolor="#000000" stroked="false">
                <v:path arrowok="t"/>
                <v:fill type="solid"/>
              </v:shape>
            </v:group>
            <v:group style="position:absolute;left:4581;top:5336;width:10;height:20" coordorigin="4581,5336" coordsize="10,20">
              <v:shape style="position:absolute;left:4581;top:5336;width:10;height:20" coordorigin="4581,5336" coordsize="10,20" path="m4581,5355l4590,5355,4590,5336,4581,5336,4581,5355xe" filled="true" fillcolor="#000000" stroked="false">
                <v:path arrowok="t"/>
                <v:fill type="solid"/>
              </v:shape>
            </v:group>
            <v:group style="position:absolute;left:4581;top:5355;width:10;height:20" coordorigin="4581,5355" coordsize="10,20">
              <v:shape style="position:absolute;left:4581;top:5355;width:10;height:20" coordorigin="4581,5355" coordsize="10,20" path="m4581,5374l4590,5374,4590,5355,4581,5355,4581,5374xe" filled="true" fillcolor="#000000" stroked="false">
                <v:path arrowok="t"/>
                <v:fill type="solid"/>
              </v:shape>
            </v:group>
            <v:group style="position:absolute;left:4581;top:5374;width:10;height:20" coordorigin="4581,5374" coordsize="10,20">
              <v:shape style="position:absolute;left:4581;top:5374;width:10;height:20" coordorigin="4581,5374" coordsize="10,20" path="m4581,5394l4590,5394,4590,5374,4581,5374,4581,5394xe" filled="true" fillcolor="#000000" stroked="false">
                <v:path arrowok="t"/>
                <v:fill type="solid"/>
              </v:shape>
            </v:group>
            <v:group style="position:absolute;left:4581;top:5394;width:10;height:20" coordorigin="4581,5394" coordsize="10,20">
              <v:shape style="position:absolute;left:4581;top:5394;width:10;height:20" coordorigin="4581,5394" coordsize="10,20" path="m4581,5413l4590,5413,4590,5394,4581,5394,4581,5413xe" filled="true" fillcolor="#000000" stroked="false">
                <v:path arrowok="t"/>
                <v:fill type="solid"/>
              </v:shape>
            </v:group>
            <v:group style="position:absolute;left:5201;top:5259;width:10;height:20" coordorigin="5201,5259" coordsize="10,20">
              <v:shape style="position:absolute;left:5201;top:5259;width:10;height:20" coordorigin="5201,5259" coordsize="10,20" path="m5201,5278l5211,5278,5211,5259,5201,5259,5201,5278xe" filled="true" fillcolor="#000000" stroked="false">
                <v:path arrowok="t"/>
                <v:fill type="solid"/>
              </v:shape>
            </v:group>
            <v:group style="position:absolute;left:5201;top:5278;width:10;height:20" coordorigin="5201,5278" coordsize="10,20">
              <v:shape style="position:absolute;left:5201;top:5278;width:10;height:20" coordorigin="5201,5278" coordsize="10,20" path="m5201,5298l5211,5298,5211,5278,5201,5278,5201,5298xe" filled="true" fillcolor="#000000" stroked="false">
                <v:path arrowok="t"/>
                <v:fill type="solid"/>
              </v:shape>
            </v:group>
            <v:group style="position:absolute;left:5201;top:5298;width:10;height:20" coordorigin="5201,5298" coordsize="10,20">
              <v:shape style="position:absolute;left:5201;top:5298;width:10;height:20" coordorigin="5201,5298" coordsize="10,20" path="m5201,5317l5211,5317,5211,5298,5201,5298,5201,5317xe" filled="true" fillcolor="#000000" stroked="false">
                <v:path arrowok="t"/>
                <v:fill type="solid"/>
              </v:shape>
            </v:group>
            <v:group style="position:absolute;left:5201;top:5317;width:10;height:20" coordorigin="5201,5317" coordsize="10,20">
              <v:shape style="position:absolute;left:5201;top:5317;width:10;height:20" coordorigin="5201,5317" coordsize="10,20" path="m5201,5336l5211,5336,5211,5317,5201,5317,5201,5336xe" filled="true" fillcolor="#000000" stroked="false">
                <v:path arrowok="t"/>
                <v:fill type="solid"/>
              </v:shape>
            </v:group>
            <v:group style="position:absolute;left:5201;top:5336;width:10;height:20" coordorigin="5201,5336" coordsize="10,20">
              <v:shape style="position:absolute;left:5201;top:5336;width:10;height:20" coordorigin="5201,5336" coordsize="10,20" path="m5201,5355l5211,5355,5211,5336,5201,5336,5201,5355xe" filled="true" fillcolor="#000000" stroked="false">
                <v:path arrowok="t"/>
                <v:fill type="solid"/>
              </v:shape>
            </v:group>
            <v:group style="position:absolute;left:5201;top:5355;width:10;height:20" coordorigin="5201,5355" coordsize="10,20">
              <v:shape style="position:absolute;left:5201;top:5355;width:10;height:20" coordorigin="5201,5355" coordsize="10,20" path="m5201,5374l5211,5374,5211,5355,5201,5355,5201,5374xe" filled="true" fillcolor="#000000" stroked="false">
                <v:path arrowok="t"/>
                <v:fill type="solid"/>
              </v:shape>
            </v:group>
            <v:group style="position:absolute;left:5201;top:5374;width:10;height:20" coordorigin="5201,5374" coordsize="10,20">
              <v:shape style="position:absolute;left:5201;top:5374;width:10;height:20" coordorigin="5201,5374" coordsize="10,20" path="m5201,5394l5211,5394,5211,5374,5201,5374,5201,5394xe" filled="true" fillcolor="#000000" stroked="false">
                <v:path arrowok="t"/>
                <v:fill type="solid"/>
              </v:shape>
            </v:group>
            <v:group style="position:absolute;left:5201;top:5394;width:10;height:20" coordorigin="5201,5394" coordsize="10,20">
              <v:shape style="position:absolute;left:5201;top:5394;width:10;height:20" coordorigin="5201,5394" coordsize="10,20" path="m5201,5413l5211,5413,5211,5394,5201,5394,5201,5413xe" filled="true" fillcolor="#000000" stroked="false">
                <v:path arrowok="t"/>
                <v:fill type="solid"/>
              </v:shape>
            </v:group>
            <v:group style="position:absolute;left:5201;top:5413;width:10;height:20" coordorigin="5201,5413" coordsize="10,20">
              <v:shape style="position:absolute;left:5201;top:5413;width:10;height:20" coordorigin="5201,5413" coordsize="10,20" path="m5201,5432l5211,5432,5211,5413,5201,5413,5201,5432xe" filled="true" fillcolor="#000000" stroked="false">
                <v:path arrowok="t"/>
                <v:fill type="solid"/>
              </v:shape>
            </v:group>
            <v:group style="position:absolute;left:5201;top:5432;width:10;height:20" coordorigin="5201,5432" coordsize="10,20">
              <v:shape style="position:absolute;left:5201;top:5432;width:10;height:20" coordorigin="5201,5432" coordsize="10,20" path="m5201,5451l5211,5451,5211,5432,5201,5432,5201,5451xe" filled="true" fillcolor="#000000" stroked="false">
                <v:path arrowok="t"/>
                <v:fill type="solid"/>
              </v:shape>
            </v:group>
            <v:group style="position:absolute;left:5201;top:5451;width:10;height:20" coordorigin="5201,5451" coordsize="10,20">
              <v:shape style="position:absolute;left:5201;top:5451;width:10;height:20" coordorigin="5201,5451" coordsize="10,20" path="m5201,5470l5211,5470,5211,5451,5201,5451,5201,5470xe" filled="true" fillcolor="#000000" stroked="false">
                <v:path arrowok="t"/>
                <v:fill type="solid"/>
              </v:shape>
            </v:group>
            <v:group style="position:absolute;left:5201;top:5470;width:10;height:20" coordorigin="5201,5470" coordsize="10,20">
              <v:shape style="position:absolute;left:5201;top:5470;width:10;height:20" coordorigin="5201,5470" coordsize="10,20" path="m5201,5490l5211,5490,5211,5470,5201,5470,5201,5490xe" filled="true" fillcolor="#000000" stroked="false">
                <v:path arrowok="t"/>
                <v:fill type="solid"/>
              </v:shape>
            </v:group>
            <v:group style="position:absolute;left:5201;top:5497;width:10;height:2" coordorigin="5201,5497" coordsize="10,2">
              <v:shape style="position:absolute;left:5201;top:5497;width:10;height:2" coordorigin="5201,5497" coordsize="10,0" path="m5201,5497l5211,5497e" filled="false" stroked="true" strokeweight=".720001pt" strokecolor="#000000">
                <v:path arrowok="t"/>
              </v:shape>
            </v:group>
            <v:group style="position:absolute;left:5909;top:5259;width:10;height:20" coordorigin="5909,5259" coordsize="10,20">
              <v:shape style="position:absolute;left:5909;top:5259;width:10;height:20" coordorigin="5909,5259" coordsize="10,20" path="m5909,5278l5919,5278,5919,5259,5909,5259,5909,5278xe" filled="true" fillcolor="#000000" stroked="false">
                <v:path arrowok="t"/>
                <v:fill type="solid"/>
              </v:shape>
            </v:group>
            <v:group style="position:absolute;left:5909;top:5278;width:10;height:20" coordorigin="5909,5278" coordsize="10,20">
              <v:shape style="position:absolute;left:5909;top:5278;width:10;height:20" coordorigin="5909,5278" coordsize="10,20" path="m5909,5298l5919,5298,5919,5278,5909,5278,5909,5298xe" filled="true" fillcolor="#000000" stroked="false">
                <v:path arrowok="t"/>
                <v:fill type="solid"/>
              </v:shape>
            </v:group>
            <v:group style="position:absolute;left:5909;top:5298;width:10;height:20" coordorigin="5909,5298" coordsize="10,20">
              <v:shape style="position:absolute;left:5909;top:5298;width:10;height:20" coordorigin="5909,5298" coordsize="10,20" path="m5909,5317l5919,5317,5919,5298,5909,5298,5909,5317xe" filled="true" fillcolor="#000000" stroked="false">
                <v:path arrowok="t"/>
                <v:fill type="solid"/>
              </v:shape>
            </v:group>
            <v:group style="position:absolute;left:5909;top:5317;width:10;height:20" coordorigin="5909,5317" coordsize="10,20">
              <v:shape style="position:absolute;left:5909;top:5317;width:10;height:20" coordorigin="5909,5317" coordsize="10,20" path="m5909,5336l5919,5336,5919,5317,5909,5317,5909,5336xe" filled="true" fillcolor="#000000" stroked="false">
                <v:path arrowok="t"/>
                <v:fill type="solid"/>
              </v:shape>
            </v:group>
            <v:group style="position:absolute;left:5909;top:5336;width:10;height:20" coordorigin="5909,5336" coordsize="10,20">
              <v:shape style="position:absolute;left:5909;top:5336;width:10;height:20" coordorigin="5909,5336" coordsize="10,20" path="m5909,5355l5919,5355,5919,5336,5909,5336,5909,5355xe" filled="true" fillcolor="#000000" stroked="false">
                <v:path arrowok="t"/>
                <v:fill type="solid"/>
              </v:shape>
            </v:group>
            <v:group style="position:absolute;left:5909;top:5355;width:10;height:20" coordorigin="5909,5355" coordsize="10,20">
              <v:shape style="position:absolute;left:5909;top:5355;width:10;height:20" coordorigin="5909,5355" coordsize="10,20" path="m5909,5374l5919,5374,5919,5355,5909,5355,5909,5374xe" filled="true" fillcolor="#000000" stroked="false">
                <v:path arrowok="t"/>
                <v:fill type="solid"/>
              </v:shape>
            </v:group>
            <v:group style="position:absolute;left:5909;top:5374;width:10;height:20" coordorigin="5909,5374" coordsize="10,20">
              <v:shape style="position:absolute;left:5909;top:5374;width:10;height:20" coordorigin="5909,5374" coordsize="10,20" path="m5909,5394l5919,5394,5919,5374,5909,5374,5909,5394xe" filled="true" fillcolor="#000000" stroked="false">
                <v:path arrowok="t"/>
                <v:fill type="solid"/>
              </v:shape>
            </v:group>
            <v:group style="position:absolute;left:5909;top:5394;width:10;height:20" coordorigin="5909,5394" coordsize="10,20">
              <v:shape style="position:absolute;left:5909;top:5394;width:10;height:20" coordorigin="5909,5394" coordsize="10,20" path="m5909,5413l5919,5413,5919,5394,5909,5394,5909,5413xe" filled="true" fillcolor="#000000" stroked="false">
                <v:path arrowok="t"/>
                <v:fill type="solid"/>
              </v:shape>
            </v:group>
            <v:group style="position:absolute;left:5909;top:5413;width:10;height:20" coordorigin="5909,5413" coordsize="10,20">
              <v:shape style="position:absolute;left:5909;top:5413;width:10;height:20" coordorigin="5909,5413" coordsize="10,20" path="m5909,5432l5919,5432,5919,5413,5909,5413,5909,5432xe" filled="true" fillcolor="#000000" stroked="false">
                <v:path arrowok="t"/>
                <v:fill type="solid"/>
              </v:shape>
            </v:group>
            <v:group style="position:absolute;left:5909;top:5432;width:10;height:20" coordorigin="5909,5432" coordsize="10,20">
              <v:shape style="position:absolute;left:5909;top:5432;width:10;height:20" coordorigin="5909,5432" coordsize="10,20" path="m5909,5451l5919,5451,5919,5432,5909,5432,5909,5451xe" filled="true" fillcolor="#000000" stroked="false">
                <v:path arrowok="t"/>
                <v:fill type="solid"/>
              </v:shape>
            </v:group>
            <v:group style="position:absolute;left:5909;top:5451;width:10;height:20" coordorigin="5909,5451" coordsize="10,20">
              <v:shape style="position:absolute;left:5909;top:5451;width:10;height:20" coordorigin="5909,5451" coordsize="10,20" path="m5909,5470l5919,5470,5919,5451,5909,5451,5909,5470xe" filled="true" fillcolor="#000000" stroked="false">
                <v:path arrowok="t"/>
                <v:fill type="solid"/>
              </v:shape>
            </v:group>
            <v:group style="position:absolute;left:5909;top:5470;width:10;height:20" coordorigin="5909,5470" coordsize="10,20">
              <v:shape style="position:absolute;left:5909;top:5470;width:10;height:20" coordorigin="5909,5470" coordsize="10,20" path="m5909,5490l5919,5490,5919,5470,5909,5470,5909,5490xe" filled="true" fillcolor="#000000" stroked="false">
                <v:path arrowok="t"/>
                <v:fill type="solid"/>
              </v:shape>
            </v:group>
            <v:group style="position:absolute;left:5909;top:5497;width:10;height:2" coordorigin="5909,5497" coordsize="10,2">
              <v:shape style="position:absolute;left:5909;top:5497;width:10;height:2" coordorigin="5909,5497" coordsize="10,0" path="m5909,5497l5919,5497e" filled="false" stroked="true" strokeweight=".720001pt" strokecolor="#000000">
                <v:path arrowok="t"/>
              </v:shape>
            </v:group>
            <v:group style="position:absolute;left:6478;top:5259;width:10;height:20" coordorigin="6478,5259" coordsize="10,20">
              <v:shape style="position:absolute;left:6478;top:5259;width:10;height:20" coordorigin="6478,5259" coordsize="10,20" path="m6478,5278l6488,5278,6488,5259,6478,5259,6478,5278xe" filled="true" fillcolor="#000000" stroked="false">
                <v:path arrowok="t"/>
                <v:fill type="solid"/>
              </v:shape>
            </v:group>
            <v:group style="position:absolute;left:6478;top:5278;width:10;height:20" coordorigin="6478,5278" coordsize="10,20">
              <v:shape style="position:absolute;left:6478;top:5278;width:10;height:20" coordorigin="6478,5278" coordsize="10,20" path="m6478,5298l6488,5298,6488,5278,6478,5278,6478,5298xe" filled="true" fillcolor="#000000" stroked="false">
                <v:path arrowok="t"/>
                <v:fill type="solid"/>
              </v:shape>
            </v:group>
            <v:group style="position:absolute;left:6478;top:5298;width:10;height:20" coordorigin="6478,5298" coordsize="10,20">
              <v:shape style="position:absolute;left:6478;top:5298;width:10;height:20" coordorigin="6478,5298" coordsize="10,20" path="m6478,5317l6488,5317,6488,5298,6478,5298,6478,5317xe" filled="true" fillcolor="#000000" stroked="false">
                <v:path arrowok="t"/>
                <v:fill type="solid"/>
              </v:shape>
            </v:group>
            <v:group style="position:absolute;left:6478;top:5317;width:10;height:20" coordorigin="6478,5317" coordsize="10,20">
              <v:shape style="position:absolute;left:6478;top:5317;width:10;height:20" coordorigin="6478,5317" coordsize="10,20" path="m6478,5336l6488,5336,6488,5317,6478,5317,6478,5336xe" filled="true" fillcolor="#000000" stroked="false">
                <v:path arrowok="t"/>
                <v:fill type="solid"/>
              </v:shape>
            </v:group>
            <v:group style="position:absolute;left:6478;top:5336;width:10;height:20" coordorigin="6478,5336" coordsize="10,20">
              <v:shape style="position:absolute;left:6478;top:5336;width:10;height:20" coordorigin="6478,5336" coordsize="10,20" path="m6478,5355l6488,5355,6488,5336,6478,5336,6478,5355xe" filled="true" fillcolor="#000000" stroked="false">
                <v:path arrowok="t"/>
                <v:fill type="solid"/>
              </v:shape>
            </v:group>
            <v:group style="position:absolute;left:6478;top:5355;width:10;height:20" coordorigin="6478,5355" coordsize="10,20">
              <v:shape style="position:absolute;left:6478;top:5355;width:10;height:20" coordorigin="6478,5355" coordsize="10,20" path="m6478,5374l6488,5374,6488,5355,6478,5355,6478,5374xe" filled="true" fillcolor="#000000" stroked="false">
                <v:path arrowok="t"/>
                <v:fill type="solid"/>
              </v:shape>
            </v:group>
            <v:group style="position:absolute;left:6478;top:5374;width:10;height:20" coordorigin="6478,5374" coordsize="10,20">
              <v:shape style="position:absolute;left:6478;top:5374;width:10;height:20" coordorigin="6478,5374" coordsize="10,20" path="m6478,5394l6488,5394,6488,5374,6478,5374,6478,5394xe" filled="true" fillcolor="#000000" stroked="false">
                <v:path arrowok="t"/>
                <v:fill type="solid"/>
              </v:shape>
            </v:group>
            <v:group style="position:absolute;left:6478;top:5394;width:10;height:20" coordorigin="6478,5394" coordsize="10,20">
              <v:shape style="position:absolute;left:6478;top:5394;width:10;height:20" coordorigin="6478,5394" coordsize="10,20" path="m6478,5413l6488,5413,6488,5394,6478,5394,6478,5413xe" filled="true" fillcolor="#000000" stroked="false">
                <v:path arrowok="t"/>
                <v:fill type="solid"/>
              </v:shape>
            </v:group>
            <v:group style="position:absolute;left:6478;top:5413;width:10;height:20" coordorigin="6478,5413" coordsize="10,20">
              <v:shape style="position:absolute;left:6478;top:5413;width:10;height:20" coordorigin="6478,5413" coordsize="10,20" path="m6478,5432l6488,5432,6488,5413,6478,5413,6478,5432xe" filled="true" fillcolor="#000000" stroked="false">
                <v:path arrowok="t"/>
                <v:fill type="solid"/>
              </v:shape>
            </v:group>
            <v:group style="position:absolute;left:6478;top:5432;width:10;height:20" coordorigin="6478,5432" coordsize="10,20">
              <v:shape style="position:absolute;left:6478;top:5432;width:10;height:20" coordorigin="6478,5432" coordsize="10,20" path="m6478,5451l6488,5451,6488,5432,6478,5432,6478,5451xe" filled="true" fillcolor="#000000" stroked="false">
                <v:path arrowok="t"/>
                <v:fill type="solid"/>
              </v:shape>
            </v:group>
            <v:group style="position:absolute;left:6478;top:5451;width:10;height:20" coordorigin="6478,5451" coordsize="10,20">
              <v:shape style="position:absolute;left:6478;top:5451;width:10;height:20" coordorigin="6478,5451" coordsize="10,20" path="m6478,5470l6488,5470,6488,5451,6478,5451,6478,5470xe" filled="true" fillcolor="#000000" stroked="false">
                <v:path arrowok="t"/>
                <v:fill type="solid"/>
              </v:shape>
            </v:group>
            <v:group style="position:absolute;left:6478;top:5470;width:10;height:20" coordorigin="6478,5470" coordsize="10,20">
              <v:shape style="position:absolute;left:6478;top:5470;width:10;height:20" coordorigin="6478,5470" coordsize="10,20" path="m6478,5490l6488,5490,6488,5470,6478,5470,6478,5490xe" filled="true" fillcolor="#000000" stroked="false">
                <v:path arrowok="t"/>
                <v:fill type="solid"/>
              </v:shape>
            </v:group>
            <v:group style="position:absolute;left:6478;top:5497;width:10;height:2" coordorigin="6478,5497" coordsize="10,2">
              <v:shape style="position:absolute;left:6478;top:5497;width:10;height:2" coordorigin="6478,5497" coordsize="10,0" path="m6478,5497l6488,5497e" filled="false" stroked="true" strokeweight=".720001pt" strokecolor="#000000">
                <v:path arrowok="t"/>
              </v:shape>
            </v:group>
            <v:group style="position:absolute;left:8034;top:5259;width:10;height:20" coordorigin="8034,5259" coordsize="10,20">
              <v:shape style="position:absolute;left:8034;top:5259;width:10;height:20" coordorigin="8034,5259" coordsize="10,20" path="m8034,5278l8044,5278,8044,5259,8034,5259,8034,5278xe" filled="true" fillcolor="#000000" stroked="false">
                <v:path arrowok="t"/>
                <v:fill type="solid"/>
              </v:shape>
            </v:group>
            <v:group style="position:absolute;left:8034;top:5278;width:10;height:20" coordorigin="8034,5278" coordsize="10,20">
              <v:shape style="position:absolute;left:8034;top:5278;width:10;height:20" coordorigin="8034,5278" coordsize="10,20" path="m8034,5298l8044,5298,8044,5278,8034,5278,8034,5298xe" filled="true" fillcolor="#000000" stroked="false">
                <v:path arrowok="t"/>
                <v:fill type="solid"/>
              </v:shape>
            </v:group>
            <v:group style="position:absolute;left:8034;top:5298;width:10;height:20" coordorigin="8034,5298" coordsize="10,20">
              <v:shape style="position:absolute;left:8034;top:5298;width:10;height:20" coordorigin="8034,5298" coordsize="10,20" path="m8034,5317l8044,5317,8044,5298,8034,5298,8034,5317xe" filled="true" fillcolor="#000000" stroked="false">
                <v:path arrowok="t"/>
                <v:fill type="solid"/>
              </v:shape>
            </v:group>
            <v:group style="position:absolute;left:8034;top:5317;width:10;height:20" coordorigin="8034,5317" coordsize="10,20">
              <v:shape style="position:absolute;left:8034;top:5317;width:10;height:20" coordorigin="8034,5317" coordsize="10,20" path="m8034,5336l8044,5336,8044,5317,8034,5317,8034,5336xe" filled="true" fillcolor="#000000" stroked="false">
                <v:path arrowok="t"/>
                <v:fill type="solid"/>
              </v:shape>
            </v:group>
            <v:group style="position:absolute;left:8034;top:5336;width:10;height:20" coordorigin="8034,5336" coordsize="10,20">
              <v:shape style="position:absolute;left:8034;top:5336;width:10;height:20" coordorigin="8034,5336" coordsize="10,20" path="m8034,5355l8044,5355,8044,5336,8034,5336,8034,5355xe" filled="true" fillcolor="#000000" stroked="false">
                <v:path arrowok="t"/>
                <v:fill type="solid"/>
              </v:shape>
            </v:group>
            <v:group style="position:absolute;left:8034;top:5355;width:10;height:20" coordorigin="8034,5355" coordsize="10,20">
              <v:shape style="position:absolute;left:8034;top:5355;width:10;height:20" coordorigin="8034,5355" coordsize="10,20" path="m8034,5374l8044,5374,8044,5355,8034,5355,8034,5374xe" filled="true" fillcolor="#000000" stroked="false">
                <v:path arrowok="t"/>
                <v:fill type="solid"/>
              </v:shape>
            </v:group>
            <v:group style="position:absolute;left:8034;top:5374;width:10;height:20" coordorigin="8034,5374" coordsize="10,20">
              <v:shape style="position:absolute;left:8034;top:5374;width:10;height:20" coordorigin="8034,5374" coordsize="10,20" path="m8034,5394l8044,5394,8044,5374,8034,5374,8034,5394xe" filled="true" fillcolor="#000000" stroked="false">
                <v:path arrowok="t"/>
                <v:fill type="solid"/>
              </v:shape>
            </v:group>
            <v:group style="position:absolute;left:8034;top:5394;width:10;height:20" coordorigin="8034,5394" coordsize="10,20">
              <v:shape style="position:absolute;left:8034;top:5394;width:10;height:20" coordorigin="8034,5394" coordsize="10,20" path="m8034,5413l8044,5413,8044,5394,8034,5394,8034,5413xe" filled="true" fillcolor="#000000" stroked="false">
                <v:path arrowok="t"/>
                <v:fill type="solid"/>
              </v:shape>
            </v:group>
            <v:group style="position:absolute;left:8034;top:5413;width:10;height:20" coordorigin="8034,5413" coordsize="10,20">
              <v:shape style="position:absolute;left:8034;top:5413;width:10;height:20" coordorigin="8034,5413" coordsize="10,20" path="m8034,5432l8044,5432,8044,5413,8034,5413,8034,5432xe" filled="true" fillcolor="#000000" stroked="false">
                <v:path arrowok="t"/>
                <v:fill type="solid"/>
              </v:shape>
            </v:group>
            <v:group style="position:absolute;left:8034;top:5432;width:10;height:20" coordorigin="8034,5432" coordsize="10,20">
              <v:shape style="position:absolute;left:8034;top:5432;width:10;height:20" coordorigin="8034,5432" coordsize="10,20" path="m8034,5451l8044,5451,8044,5432,8034,5432,8034,5451xe" filled="true" fillcolor="#000000" stroked="false">
                <v:path arrowok="t"/>
                <v:fill type="solid"/>
              </v:shape>
            </v:group>
            <v:group style="position:absolute;left:8034;top:5451;width:10;height:20" coordorigin="8034,5451" coordsize="10,20">
              <v:shape style="position:absolute;left:8034;top:5451;width:10;height:20" coordorigin="8034,5451" coordsize="10,20" path="m8034,5470l8044,5470,8044,5451,8034,5451,8034,5470xe" filled="true" fillcolor="#000000" stroked="false">
                <v:path arrowok="t"/>
                <v:fill type="solid"/>
              </v:shape>
            </v:group>
            <v:group style="position:absolute;left:8034;top:5470;width:10;height:20" coordorigin="8034,5470" coordsize="10,20">
              <v:shape style="position:absolute;left:8034;top:5470;width:10;height:20" coordorigin="8034,5470" coordsize="10,20" path="m8034,5490l8044,5490,8044,5470,8034,5470,8034,5490xe" filled="true" fillcolor="#000000" stroked="false">
                <v:path arrowok="t"/>
                <v:fill type="solid"/>
              </v:shape>
            </v:group>
            <v:group style="position:absolute;left:8034;top:5497;width:10;height:2" coordorigin="8034,5497" coordsize="10,2">
              <v:shape style="position:absolute;left:8034;top:5497;width:10;height:2" coordorigin="8034,5497" coordsize="10,0" path="m8034,5497l8044,5497e" filled="false" stroked="true" strokeweight=".720001pt" strokecolor="#000000">
                <v:path arrowok="t"/>
              </v:shape>
            </v:group>
            <v:group style="position:absolute;left:8746;top:5259;width:10;height:20" coordorigin="8746,5259" coordsize="10,20">
              <v:shape style="position:absolute;left:8746;top:5259;width:10;height:20" coordorigin="8746,5259" coordsize="10,20" path="m8746,5278l8756,5278,8756,5259,8746,5259,8746,5278xe" filled="true" fillcolor="#000000" stroked="false">
                <v:path arrowok="t"/>
                <v:fill type="solid"/>
              </v:shape>
            </v:group>
            <v:group style="position:absolute;left:8746;top:5278;width:10;height:20" coordorigin="8746,5278" coordsize="10,20">
              <v:shape style="position:absolute;left:8746;top:5278;width:10;height:20" coordorigin="8746,5278" coordsize="10,20" path="m8746,5298l8756,5298,8756,5278,8746,5278,8746,5298xe" filled="true" fillcolor="#000000" stroked="false">
                <v:path arrowok="t"/>
                <v:fill type="solid"/>
              </v:shape>
            </v:group>
            <v:group style="position:absolute;left:8746;top:5298;width:10;height:20" coordorigin="8746,5298" coordsize="10,20">
              <v:shape style="position:absolute;left:8746;top:5298;width:10;height:20" coordorigin="8746,5298" coordsize="10,20" path="m8746,5317l8756,5317,8756,5298,8746,5298,8746,5317xe" filled="true" fillcolor="#000000" stroked="false">
                <v:path arrowok="t"/>
                <v:fill type="solid"/>
              </v:shape>
            </v:group>
            <v:group style="position:absolute;left:8746;top:5317;width:10;height:20" coordorigin="8746,5317" coordsize="10,20">
              <v:shape style="position:absolute;left:8746;top:5317;width:10;height:20" coordorigin="8746,5317" coordsize="10,20" path="m8746,5336l8756,5336,8756,5317,8746,5317,8746,5336xe" filled="true" fillcolor="#000000" stroked="false">
                <v:path arrowok="t"/>
                <v:fill type="solid"/>
              </v:shape>
            </v:group>
            <v:group style="position:absolute;left:8746;top:5336;width:10;height:20" coordorigin="8746,5336" coordsize="10,20">
              <v:shape style="position:absolute;left:8746;top:5336;width:10;height:20" coordorigin="8746,5336" coordsize="10,20" path="m8746,5355l8756,5355,8756,5336,8746,5336,8746,5355xe" filled="true" fillcolor="#000000" stroked="false">
                <v:path arrowok="t"/>
                <v:fill type="solid"/>
              </v:shape>
            </v:group>
            <v:group style="position:absolute;left:8746;top:5355;width:10;height:20" coordorigin="8746,5355" coordsize="10,20">
              <v:shape style="position:absolute;left:8746;top:5355;width:10;height:20" coordorigin="8746,5355" coordsize="10,20" path="m8746,5374l8756,5374,8756,5355,8746,5355,8746,5374xe" filled="true" fillcolor="#000000" stroked="false">
                <v:path arrowok="t"/>
                <v:fill type="solid"/>
              </v:shape>
            </v:group>
            <v:group style="position:absolute;left:8746;top:5374;width:10;height:20" coordorigin="8746,5374" coordsize="10,20">
              <v:shape style="position:absolute;left:8746;top:5374;width:10;height:20" coordorigin="8746,5374" coordsize="10,20" path="m8746,5394l8756,5394,8756,5374,8746,5374,8746,5394xe" filled="true" fillcolor="#000000" stroked="false">
                <v:path arrowok="t"/>
                <v:fill type="solid"/>
              </v:shape>
            </v:group>
            <v:group style="position:absolute;left:8746;top:5394;width:10;height:20" coordorigin="8746,5394" coordsize="10,20">
              <v:shape style="position:absolute;left:8746;top:5394;width:10;height:20" coordorigin="8746,5394" coordsize="10,20" path="m8746,5413l8756,5413,8756,5394,8746,5394,8746,5413xe" filled="true" fillcolor="#000000" stroked="false">
                <v:path arrowok="t"/>
                <v:fill type="solid"/>
              </v:shape>
            </v:group>
            <v:group style="position:absolute;left:8746;top:5413;width:10;height:20" coordorigin="8746,5413" coordsize="10,20">
              <v:shape style="position:absolute;left:8746;top:5413;width:10;height:20" coordorigin="8746,5413" coordsize="10,20" path="m8746,5432l8756,5432,8756,5413,8746,5413,8746,5432xe" filled="true" fillcolor="#000000" stroked="false">
                <v:path arrowok="t"/>
                <v:fill type="solid"/>
              </v:shape>
            </v:group>
            <v:group style="position:absolute;left:8746;top:5432;width:10;height:20" coordorigin="8746,5432" coordsize="10,20">
              <v:shape style="position:absolute;left:8746;top:5432;width:10;height:20" coordorigin="8746,5432" coordsize="10,20" path="m8746,5451l8756,5451,8756,5432,8746,5432,8746,5451xe" filled="true" fillcolor="#000000" stroked="false">
                <v:path arrowok="t"/>
                <v:fill type="solid"/>
              </v:shape>
            </v:group>
            <v:group style="position:absolute;left:8746;top:5451;width:10;height:20" coordorigin="8746,5451" coordsize="10,20">
              <v:shape style="position:absolute;left:8746;top:5451;width:10;height:20" coordorigin="8746,5451" coordsize="10,20" path="m8746,5470l8756,5470,8756,5451,8746,5451,8746,5470xe" filled="true" fillcolor="#000000" stroked="false">
                <v:path arrowok="t"/>
                <v:fill type="solid"/>
              </v:shape>
            </v:group>
            <v:group style="position:absolute;left:8746;top:5470;width:10;height:20" coordorigin="8746,5470" coordsize="10,20">
              <v:shape style="position:absolute;left:8746;top:5470;width:10;height:20" coordorigin="8746,5470" coordsize="10,20" path="m8746,5490l8756,5490,8756,5470,8746,5470,8746,5490xe" filled="true" fillcolor="#000000" stroked="false">
                <v:path arrowok="t"/>
                <v:fill type="solid"/>
              </v:shape>
            </v:group>
            <v:group style="position:absolute;left:8746;top:5497;width:10;height:2" coordorigin="8746,5497" coordsize="10,2">
              <v:shape style="position:absolute;left:8746;top:5497;width:10;height:2" coordorigin="8746,5497" coordsize="10,0" path="m8746,5497l8756,5497e" filled="false" stroked="true" strokeweight=".720001pt" strokecolor="#000000">
                <v:path arrowok="t"/>
              </v:shape>
            </v:group>
            <v:group style="position:absolute;left:9597;top:5259;width:10;height:20" coordorigin="9597,5259" coordsize="10,20">
              <v:shape style="position:absolute;left:9597;top:5259;width:10;height:20" coordorigin="9597,5259" coordsize="10,20" path="m9597,5278l9607,5278,9607,5259,9597,5259,9597,5278xe" filled="true" fillcolor="#000000" stroked="false">
                <v:path arrowok="t"/>
                <v:fill type="solid"/>
              </v:shape>
            </v:group>
            <v:group style="position:absolute;left:9597;top:5278;width:10;height:20" coordorigin="9597,5278" coordsize="10,20">
              <v:shape style="position:absolute;left:9597;top:5278;width:10;height:20" coordorigin="9597,5278" coordsize="10,20" path="m9597,5298l9607,5298,9607,5278,9597,5278,9597,5298xe" filled="true" fillcolor="#000000" stroked="false">
                <v:path arrowok="t"/>
                <v:fill type="solid"/>
              </v:shape>
            </v:group>
            <v:group style="position:absolute;left:9597;top:5298;width:10;height:20" coordorigin="9597,5298" coordsize="10,20">
              <v:shape style="position:absolute;left:9597;top:5298;width:10;height:20" coordorigin="9597,5298" coordsize="10,20" path="m9597,5317l9607,5317,9607,5298,9597,5298,9597,5317xe" filled="true" fillcolor="#000000" stroked="false">
                <v:path arrowok="t"/>
                <v:fill type="solid"/>
              </v:shape>
            </v:group>
            <v:group style="position:absolute;left:9597;top:5317;width:10;height:20" coordorigin="9597,5317" coordsize="10,20">
              <v:shape style="position:absolute;left:9597;top:5317;width:10;height:20" coordorigin="9597,5317" coordsize="10,20" path="m9597,5336l9607,5336,9607,5317,9597,5317,9597,5336xe" filled="true" fillcolor="#000000" stroked="false">
                <v:path arrowok="t"/>
                <v:fill type="solid"/>
              </v:shape>
            </v:group>
            <v:group style="position:absolute;left:9597;top:5336;width:10;height:20" coordorigin="9597,5336" coordsize="10,20">
              <v:shape style="position:absolute;left:9597;top:5336;width:10;height:20" coordorigin="9597,5336" coordsize="10,20" path="m9597,5355l9607,5355,9607,5336,9597,5336,9597,5355xe" filled="true" fillcolor="#000000" stroked="false">
                <v:path arrowok="t"/>
                <v:fill type="solid"/>
              </v:shape>
            </v:group>
            <v:group style="position:absolute;left:9597;top:5355;width:10;height:20" coordorigin="9597,5355" coordsize="10,20">
              <v:shape style="position:absolute;left:9597;top:5355;width:10;height:20" coordorigin="9597,5355" coordsize="10,20" path="m9597,5374l9607,5374,9607,5355,9597,5355,9597,5374xe" filled="true" fillcolor="#000000" stroked="false">
                <v:path arrowok="t"/>
                <v:fill type="solid"/>
              </v:shape>
            </v:group>
            <v:group style="position:absolute;left:9597;top:5374;width:10;height:20" coordorigin="9597,5374" coordsize="10,20">
              <v:shape style="position:absolute;left:9597;top:5374;width:10;height:20" coordorigin="9597,5374" coordsize="10,20" path="m9597,5394l9607,5394,9607,5374,9597,5374,9597,5394xe" filled="true" fillcolor="#000000" stroked="false">
                <v:path arrowok="t"/>
                <v:fill type="solid"/>
              </v:shape>
            </v:group>
            <v:group style="position:absolute;left:9597;top:5394;width:10;height:20" coordorigin="9597,5394" coordsize="10,20">
              <v:shape style="position:absolute;left:9597;top:5394;width:10;height:20" coordorigin="9597,5394" coordsize="10,20" path="m9597,5413l9607,5413,9607,5394,9597,5394,9597,5413xe" filled="true" fillcolor="#000000" stroked="false">
                <v:path arrowok="t"/>
                <v:fill type="solid"/>
              </v:shape>
            </v:group>
            <v:group style="position:absolute;left:9597;top:5413;width:10;height:20" coordorigin="9597,5413" coordsize="10,20">
              <v:shape style="position:absolute;left:9597;top:5413;width:10;height:20" coordorigin="9597,5413" coordsize="10,20" path="m9597,5432l9607,5432,9607,5413,9597,5413,9597,5432xe" filled="true" fillcolor="#000000" stroked="false">
                <v:path arrowok="t"/>
                <v:fill type="solid"/>
              </v:shape>
            </v:group>
            <v:group style="position:absolute;left:9597;top:5432;width:10;height:20" coordorigin="9597,5432" coordsize="10,20">
              <v:shape style="position:absolute;left:9597;top:5432;width:10;height:20" coordorigin="9597,5432" coordsize="10,20" path="m9597,5451l9607,5451,9607,5432,9597,5432,9597,5451xe" filled="true" fillcolor="#000000" stroked="false">
                <v:path arrowok="t"/>
                <v:fill type="solid"/>
              </v:shape>
            </v:group>
            <v:group style="position:absolute;left:9597;top:5451;width:10;height:20" coordorigin="9597,5451" coordsize="10,20">
              <v:shape style="position:absolute;left:9597;top:5451;width:10;height:20" coordorigin="9597,5451" coordsize="10,20" path="m9597,5470l9607,5470,9607,5451,9597,5451,9597,5470xe" filled="true" fillcolor="#000000" stroked="false">
                <v:path arrowok="t"/>
                <v:fill type="solid"/>
              </v:shape>
            </v:group>
            <v:group style="position:absolute;left:9597;top:5470;width:10;height:20" coordorigin="9597,5470" coordsize="10,20">
              <v:shape style="position:absolute;left:9597;top:5470;width:10;height:20" coordorigin="9597,5470" coordsize="10,20" path="m9597,5490l9607,5490,9607,5470,9597,5470,9597,5490xe" filled="true" fillcolor="#000000" stroked="false">
                <v:path arrowok="t"/>
                <v:fill type="solid"/>
              </v:shape>
            </v:group>
            <v:group style="position:absolute;left:9597;top:5497;width:10;height:2" coordorigin="9597,5497" coordsize="10,2">
              <v:shape style="position:absolute;left:9597;top:5497;width:10;height:2" coordorigin="9597,5497" coordsize="10,0" path="m9597,5497l9607,5497e" filled="false" stroked="true" strokeweight=".720001pt" strokecolor="#000000">
                <v:path arrowok="t"/>
              </v:shape>
            </v:group>
            <v:group style="position:absolute;left:10446;top:5259;width:10;height:20" coordorigin="10446,5259" coordsize="10,20">
              <v:shape style="position:absolute;left:10446;top:5259;width:10;height:20" coordorigin="10446,5259" coordsize="10,20" path="m10446,5278l10455,5278,10455,5259,10446,5259,10446,5278xe" filled="true" fillcolor="#000000" stroked="false">
                <v:path arrowok="t"/>
                <v:fill type="solid"/>
              </v:shape>
            </v:group>
            <v:group style="position:absolute;left:10446;top:5278;width:10;height:20" coordorigin="10446,5278" coordsize="10,20">
              <v:shape style="position:absolute;left:10446;top:5278;width:10;height:20" coordorigin="10446,5278" coordsize="10,20" path="m10446,5298l10455,5298,10455,5278,10446,5278,10446,5298xe" filled="true" fillcolor="#000000" stroked="false">
                <v:path arrowok="t"/>
                <v:fill type="solid"/>
              </v:shape>
            </v:group>
            <v:group style="position:absolute;left:10446;top:5298;width:10;height:20" coordorigin="10446,5298" coordsize="10,20">
              <v:shape style="position:absolute;left:10446;top:5298;width:10;height:20" coordorigin="10446,5298" coordsize="10,20" path="m10446,5317l10455,5317,10455,5298,10446,5298,10446,5317xe" filled="true" fillcolor="#000000" stroked="false">
                <v:path arrowok="t"/>
                <v:fill type="solid"/>
              </v:shape>
            </v:group>
            <v:group style="position:absolute;left:10446;top:5317;width:10;height:20" coordorigin="10446,5317" coordsize="10,20">
              <v:shape style="position:absolute;left:10446;top:5317;width:10;height:20" coordorigin="10446,5317" coordsize="10,20" path="m10446,5336l10455,5336,10455,5317,10446,5317,10446,5336xe" filled="true" fillcolor="#000000" stroked="false">
                <v:path arrowok="t"/>
                <v:fill type="solid"/>
              </v:shape>
            </v:group>
            <v:group style="position:absolute;left:10446;top:5336;width:10;height:20" coordorigin="10446,5336" coordsize="10,20">
              <v:shape style="position:absolute;left:10446;top:5336;width:10;height:20" coordorigin="10446,5336" coordsize="10,20" path="m10446,5355l10455,5355,10455,5336,10446,5336,10446,5355xe" filled="true" fillcolor="#000000" stroked="false">
                <v:path arrowok="t"/>
                <v:fill type="solid"/>
              </v:shape>
            </v:group>
            <v:group style="position:absolute;left:10446;top:5355;width:10;height:20" coordorigin="10446,5355" coordsize="10,20">
              <v:shape style="position:absolute;left:10446;top:5355;width:10;height:20" coordorigin="10446,5355" coordsize="10,20" path="m10446,5374l10455,5374,10455,5355,10446,5355,10446,5374xe" filled="true" fillcolor="#000000" stroked="false">
                <v:path arrowok="t"/>
                <v:fill type="solid"/>
              </v:shape>
            </v:group>
            <v:group style="position:absolute;left:10446;top:5374;width:10;height:20" coordorigin="10446,5374" coordsize="10,20">
              <v:shape style="position:absolute;left:10446;top:5374;width:10;height:20" coordorigin="10446,5374" coordsize="10,20" path="m10446,5394l10455,5394,10455,5374,10446,5374,10446,5394xe" filled="true" fillcolor="#000000" stroked="false">
                <v:path arrowok="t"/>
                <v:fill type="solid"/>
              </v:shape>
            </v:group>
            <v:group style="position:absolute;left:10446;top:5394;width:10;height:20" coordorigin="10446,5394" coordsize="10,20">
              <v:shape style="position:absolute;left:10446;top:5394;width:10;height:20" coordorigin="10446,5394" coordsize="10,20" path="m10446,5413l10455,5413,10455,5394,10446,5394,10446,5413xe" filled="true" fillcolor="#000000" stroked="false">
                <v:path arrowok="t"/>
                <v:fill type="solid"/>
              </v:shape>
            </v:group>
            <v:group style="position:absolute;left:10446;top:5413;width:10;height:20" coordorigin="10446,5413" coordsize="10,20">
              <v:shape style="position:absolute;left:10446;top:5413;width:10;height:20" coordorigin="10446,5413" coordsize="10,20" path="m10446,5432l10455,5432,10455,5413,10446,5413,10446,5432xe" filled="true" fillcolor="#000000" stroked="false">
                <v:path arrowok="t"/>
                <v:fill type="solid"/>
              </v:shape>
            </v:group>
            <v:group style="position:absolute;left:10446;top:5432;width:10;height:20" coordorigin="10446,5432" coordsize="10,20">
              <v:shape style="position:absolute;left:10446;top:5432;width:10;height:20" coordorigin="10446,5432" coordsize="10,20" path="m10446,5451l10455,5451,10455,5432,10446,5432,10446,5451xe" filled="true" fillcolor="#000000" stroked="false">
                <v:path arrowok="t"/>
                <v:fill type="solid"/>
              </v:shape>
            </v:group>
            <v:group style="position:absolute;left:10446;top:5451;width:10;height:20" coordorigin="10446,5451" coordsize="10,20">
              <v:shape style="position:absolute;left:10446;top:5451;width:10;height:20" coordorigin="10446,5451" coordsize="10,20" path="m10446,5470l10455,5470,10455,5451,10446,5451,10446,5470xe" filled="true" fillcolor="#000000" stroked="false">
                <v:path arrowok="t"/>
                <v:fill type="solid"/>
              </v:shape>
            </v:group>
            <v:group style="position:absolute;left:10446;top:5470;width:10;height:20" coordorigin="10446,5470" coordsize="10,20">
              <v:shape style="position:absolute;left:10446;top:5470;width:10;height:20" coordorigin="10446,5470" coordsize="10,20" path="m10446,5490l10455,5490,10455,5470,10446,5470,10446,5490xe" filled="true" fillcolor="#000000" stroked="false">
                <v:path arrowok="t"/>
                <v:fill type="solid"/>
              </v:shape>
            </v:group>
            <v:group style="position:absolute;left:10446;top:5497;width:10;height:2" coordorigin="10446,5497" coordsize="10,2">
              <v:shape style="position:absolute;left:10446;top:5497;width:10;height:2" coordorigin="10446,5497" coordsize="10,0" path="m10446,5497l10455,5497e" filled="false" stroked="true" strokeweight=".720001pt" strokecolor="#000000">
                <v:path arrowok="t"/>
              </v:shape>
            </v:group>
            <v:group style="position:absolute;left:12006;top:5259;width:10;height:20" coordorigin="12006,5259" coordsize="10,20">
              <v:shape style="position:absolute;left:12006;top:5259;width:10;height:20" coordorigin="12006,5259" coordsize="10,20" path="m12006,5278l12015,5278,12015,5259,12006,5259,12006,5278xe" filled="true" fillcolor="#000000" stroked="false">
                <v:path arrowok="t"/>
                <v:fill type="solid"/>
              </v:shape>
            </v:group>
            <v:group style="position:absolute;left:12006;top:5278;width:10;height:20" coordorigin="12006,5278" coordsize="10,20">
              <v:shape style="position:absolute;left:12006;top:5278;width:10;height:20" coordorigin="12006,5278" coordsize="10,20" path="m12006,5298l12015,5298,12015,5278,12006,5278,12006,5298xe" filled="true" fillcolor="#000000" stroked="false">
                <v:path arrowok="t"/>
                <v:fill type="solid"/>
              </v:shape>
            </v:group>
            <v:group style="position:absolute;left:12006;top:5298;width:10;height:20" coordorigin="12006,5298" coordsize="10,20">
              <v:shape style="position:absolute;left:12006;top:5298;width:10;height:20" coordorigin="12006,5298" coordsize="10,20" path="m12006,5317l12015,5317,12015,5298,12006,5298,12006,5317xe" filled="true" fillcolor="#000000" stroked="false">
                <v:path arrowok="t"/>
                <v:fill type="solid"/>
              </v:shape>
            </v:group>
            <v:group style="position:absolute;left:12006;top:5317;width:10;height:20" coordorigin="12006,5317" coordsize="10,20">
              <v:shape style="position:absolute;left:12006;top:5317;width:10;height:20" coordorigin="12006,5317" coordsize="10,20" path="m12006,5336l12015,5336,12015,5317,12006,5317,12006,5336xe" filled="true" fillcolor="#000000" stroked="false">
                <v:path arrowok="t"/>
                <v:fill type="solid"/>
              </v:shape>
            </v:group>
            <v:group style="position:absolute;left:12006;top:5336;width:10;height:20" coordorigin="12006,5336" coordsize="10,20">
              <v:shape style="position:absolute;left:12006;top:5336;width:10;height:20" coordorigin="12006,5336" coordsize="10,20" path="m12006,5355l12015,5355,12015,5336,12006,5336,12006,5355xe" filled="true" fillcolor="#000000" stroked="false">
                <v:path arrowok="t"/>
                <v:fill type="solid"/>
              </v:shape>
            </v:group>
            <v:group style="position:absolute;left:12006;top:5355;width:10;height:20" coordorigin="12006,5355" coordsize="10,20">
              <v:shape style="position:absolute;left:12006;top:5355;width:10;height:20" coordorigin="12006,5355" coordsize="10,20" path="m12006,5374l12015,5374,12015,5355,12006,5355,12006,5374xe" filled="true" fillcolor="#000000" stroked="false">
                <v:path arrowok="t"/>
                <v:fill type="solid"/>
              </v:shape>
            </v:group>
            <v:group style="position:absolute;left:12006;top:5374;width:10;height:20" coordorigin="12006,5374" coordsize="10,20">
              <v:shape style="position:absolute;left:12006;top:5374;width:10;height:20" coordorigin="12006,5374" coordsize="10,20" path="m12006,5394l12015,5394,12015,5374,12006,5374,12006,5394xe" filled="true" fillcolor="#000000" stroked="false">
                <v:path arrowok="t"/>
                <v:fill type="solid"/>
              </v:shape>
            </v:group>
            <v:group style="position:absolute;left:12006;top:5394;width:10;height:20" coordorigin="12006,5394" coordsize="10,20">
              <v:shape style="position:absolute;left:12006;top:5394;width:10;height:20" coordorigin="12006,5394" coordsize="10,20" path="m12006,5413l12015,5413,12015,5394,12006,5394,12006,5413xe" filled="true" fillcolor="#000000" stroked="false">
                <v:path arrowok="t"/>
                <v:fill type="solid"/>
              </v:shape>
            </v:group>
            <v:group style="position:absolute;left:12006;top:5413;width:10;height:20" coordorigin="12006,5413" coordsize="10,20">
              <v:shape style="position:absolute;left:12006;top:5413;width:10;height:20" coordorigin="12006,5413" coordsize="10,20" path="m12006,5432l12015,5432,12015,5413,12006,5413,12006,5432xe" filled="true" fillcolor="#000000" stroked="false">
                <v:path arrowok="t"/>
                <v:fill type="solid"/>
              </v:shape>
            </v:group>
            <v:group style="position:absolute;left:12006;top:5432;width:10;height:20" coordorigin="12006,5432" coordsize="10,20">
              <v:shape style="position:absolute;left:12006;top:5432;width:10;height:20" coordorigin="12006,5432" coordsize="10,20" path="m12006,5451l12015,5451,12015,5432,12006,5432,12006,5451xe" filled="true" fillcolor="#000000" stroked="false">
                <v:path arrowok="t"/>
                <v:fill type="solid"/>
              </v:shape>
            </v:group>
            <v:group style="position:absolute;left:12006;top:5451;width:10;height:20" coordorigin="12006,5451" coordsize="10,20">
              <v:shape style="position:absolute;left:12006;top:5451;width:10;height:20" coordorigin="12006,5451" coordsize="10,20" path="m12006,5470l12015,5470,12015,5451,12006,5451,12006,5470xe" filled="true" fillcolor="#000000" stroked="false">
                <v:path arrowok="t"/>
                <v:fill type="solid"/>
              </v:shape>
            </v:group>
            <v:group style="position:absolute;left:12006;top:5470;width:10;height:20" coordorigin="12006,5470" coordsize="10,20">
              <v:shape style="position:absolute;left:12006;top:5470;width:10;height:20" coordorigin="12006,5470" coordsize="10,20" path="m12006,5490l12015,5490,12015,5470,12006,5470,12006,5490xe" filled="true" fillcolor="#000000" stroked="false">
                <v:path arrowok="t"/>
                <v:fill type="solid"/>
              </v:shape>
            </v:group>
            <v:group style="position:absolute;left:12006;top:5497;width:10;height:2" coordorigin="12006,5497" coordsize="10,2">
              <v:shape style="position:absolute;left:12006;top:5497;width:10;height:2" coordorigin="12006,5497" coordsize="10,0" path="m12006,5497l12015,5497e" filled="false" stroked="true" strokeweight=".720001pt" strokecolor="#000000">
                <v:path arrowok="t"/>
              </v:shape>
            </v:group>
            <v:group style="position:absolute;left:13705;top:5259;width:10;height:20" coordorigin="13705,5259" coordsize="10,20">
              <v:shape style="position:absolute;left:13705;top:5259;width:10;height:20" coordorigin="13705,5259" coordsize="10,20" path="m13705,5278l13714,5278,13714,5259,13705,5259,13705,5278xe" filled="true" fillcolor="#000000" stroked="false">
                <v:path arrowok="t"/>
                <v:fill type="solid"/>
              </v:shape>
            </v:group>
            <v:group style="position:absolute;left:13705;top:5278;width:10;height:20" coordorigin="13705,5278" coordsize="10,20">
              <v:shape style="position:absolute;left:13705;top:5278;width:10;height:20" coordorigin="13705,5278" coordsize="10,20" path="m13705,5298l13714,5298,13714,5278,13705,5278,13705,5298xe" filled="true" fillcolor="#000000" stroked="false">
                <v:path arrowok="t"/>
                <v:fill type="solid"/>
              </v:shape>
            </v:group>
            <v:group style="position:absolute;left:13705;top:5298;width:10;height:20" coordorigin="13705,5298" coordsize="10,20">
              <v:shape style="position:absolute;left:13705;top:5298;width:10;height:20" coordorigin="13705,5298" coordsize="10,20" path="m13705,5317l13714,5317,13714,5298,13705,5298,13705,5317xe" filled="true" fillcolor="#000000" stroked="false">
                <v:path arrowok="t"/>
                <v:fill type="solid"/>
              </v:shape>
            </v:group>
            <v:group style="position:absolute;left:13705;top:5317;width:10;height:20" coordorigin="13705,5317" coordsize="10,20">
              <v:shape style="position:absolute;left:13705;top:5317;width:10;height:20" coordorigin="13705,5317" coordsize="10,20" path="m13705,5336l13714,5336,13714,5317,13705,5317,13705,5336xe" filled="true" fillcolor="#000000" stroked="false">
                <v:path arrowok="t"/>
                <v:fill type="solid"/>
              </v:shape>
            </v:group>
            <v:group style="position:absolute;left:13705;top:5336;width:10;height:20" coordorigin="13705,5336" coordsize="10,20">
              <v:shape style="position:absolute;left:13705;top:5336;width:10;height:20" coordorigin="13705,5336" coordsize="10,20" path="m13705,5355l13714,5355,13714,5336,13705,5336,13705,5355xe" filled="true" fillcolor="#000000" stroked="false">
                <v:path arrowok="t"/>
                <v:fill type="solid"/>
              </v:shape>
            </v:group>
            <v:group style="position:absolute;left:13705;top:5355;width:10;height:20" coordorigin="13705,5355" coordsize="10,20">
              <v:shape style="position:absolute;left:13705;top:5355;width:10;height:20" coordorigin="13705,5355" coordsize="10,20" path="m13705,5374l13714,5374,13714,5355,13705,5355,13705,5374xe" filled="true" fillcolor="#000000" stroked="false">
                <v:path arrowok="t"/>
                <v:fill type="solid"/>
              </v:shape>
            </v:group>
            <v:group style="position:absolute;left:13705;top:5374;width:10;height:20" coordorigin="13705,5374" coordsize="10,20">
              <v:shape style="position:absolute;left:13705;top:5374;width:10;height:20" coordorigin="13705,5374" coordsize="10,20" path="m13705,5394l13714,5394,13714,5374,13705,5374,13705,5394xe" filled="true" fillcolor="#000000" stroked="false">
                <v:path arrowok="t"/>
                <v:fill type="solid"/>
              </v:shape>
            </v:group>
            <v:group style="position:absolute;left:13705;top:5394;width:10;height:20" coordorigin="13705,5394" coordsize="10,20">
              <v:shape style="position:absolute;left:13705;top:5394;width:10;height:20" coordorigin="13705,5394" coordsize="10,20" path="m13705,5413l13714,5413,13714,5394,13705,5394,13705,5413xe" filled="true" fillcolor="#000000" stroked="false">
                <v:path arrowok="t"/>
                <v:fill type="solid"/>
              </v:shape>
            </v:group>
            <v:group style="position:absolute;left:13705;top:5413;width:10;height:20" coordorigin="13705,5413" coordsize="10,20">
              <v:shape style="position:absolute;left:13705;top:5413;width:10;height:20" coordorigin="13705,5413" coordsize="10,20" path="m13705,5432l13714,5432,13714,5413,13705,5413,13705,5432xe" filled="true" fillcolor="#000000" stroked="false">
                <v:path arrowok="t"/>
                <v:fill type="solid"/>
              </v:shape>
            </v:group>
            <v:group style="position:absolute;left:13705;top:5432;width:10;height:20" coordorigin="13705,5432" coordsize="10,20">
              <v:shape style="position:absolute;left:13705;top:5432;width:10;height:20" coordorigin="13705,5432" coordsize="10,20" path="m13705,5451l13714,5451,13714,5432,13705,5432,13705,5451xe" filled="true" fillcolor="#000000" stroked="false">
                <v:path arrowok="t"/>
                <v:fill type="solid"/>
              </v:shape>
            </v:group>
            <v:group style="position:absolute;left:13705;top:5451;width:10;height:20" coordorigin="13705,5451" coordsize="10,20">
              <v:shape style="position:absolute;left:13705;top:5451;width:10;height:20" coordorigin="13705,5451" coordsize="10,20" path="m13705,5470l13714,5470,13714,5451,13705,5451,13705,5470xe" filled="true" fillcolor="#000000" stroked="false">
                <v:path arrowok="t"/>
                <v:fill type="solid"/>
              </v:shape>
            </v:group>
            <v:group style="position:absolute;left:13705;top:5470;width:10;height:20" coordorigin="13705,5470" coordsize="10,20">
              <v:shape style="position:absolute;left:13705;top:5470;width:10;height:20" coordorigin="13705,5470" coordsize="10,20" path="m13705,5490l13714,5490,13714,5470,13705,5470,13705,5490xe" filled="true" fillcolor="#000000" stroked="false">
                <v:path arrowok="t"/>
                <v:fill type="solid"/>
              </v:shape>
            </v:group>
            <v:group style="position:absolute;left:13705;top:5497;width:10;height:2" coordorigin="13705,5497" coordsize="10,2">
              <v:shape style="position:absolute;left:13705;top:5497;width:10;height:2" coordorigin="13705,5497" coordsize="10,0" path="m13705,5497l13714,5497e" filled="false" stroked="true" strokeweight=".720001pt" strokecolor="#000000">
                <v:path arrowok="t"/>
              </v:shape>
              <v:shape style="position:absolute;left:1128;top:5413;width:3472;height:101" type="#_x0000_t75" stroked="false">
                <v:imagedata r:id="rId239" o:title=""/>
              </v:shape>
              <v:shape style="position:absolute;left:4576;top:5504;width:625;height:10" type="#_x0000_t75" stroked="false">
                <v:imagedata r:id="rId232" o:title=""/>
              </v:shape>
              <v:shape style="position:absolute;left:5196;top:5504;width:2838;height:10" type="#_x0000_t75" stroked="false">
                <v:imagedata r:id="rId233" o:title=""/>
              </v:shape>
              <v:shape style="position:absolute;left:8030;top:5504;width:717;height:10" type="#_x0000_t75" stroked="false">
                <v:imagedata r:id="rId234" o:title=""/>
              </v:shape>
              <v:shape style="position:absolute;left:8742;top:5504;width:856;height:10" type="#_x0000_t75" stroked="false">
                <v:imagedata r:id="rId235" o:title=""/>
              </v:shape>
              <v:shape style="position:absolute;left:9592;top:5504;width:853;height:10" type="#_x0000_t75" stroked="false">
                <v:imagedata r:id="rId236" o:title=""/>
              </v:shape>
              <v:shape style="position:absolute;left:10441;top:5504;width:1565;height:10" type="#_x0000_t75" stroked="false">
                <v:imagedata r:id="rId237" o:title=""/>
              </v:shape>
              <v:shape style="position:absolute;left:12001;top:5504;width:3412;height:10" type="#_x0000_t75" stroked="false">
                <v:imagedata r:id="rId238" o:title=""/>
              </v:shape>
            </v:group>
            <v:group style="position:absolute;left:3269;top:5514;width:10;height:20" coordorigin="3269,5514" coordsize="10,20">
              <v:shape style="position:absolute;left:3269;top:5514;width:10;height:20" coordorigin="3269,5514" coordsize="10,20" path="m3269,5533l3279,5533,3279,5514,3269,5514,3269,5533xe" filled="true" fillcolor="#000000" stroked="false">
                <v:path arrowok="t"/>
                <v:fill type="solid"/>
              </v:shape>
            </v:group>
            <v:group style="position:absolute;left:3269;top:5533;width:10;height:20" coordorigin="3269,5533" coordsize="10,20">
              <v:shape style="position:absolute;left:3269;top:5533;width:10;height:20" coordorigin="3269,5533" coordsize="10,20" path="m3269,5552l3279,5552,3279,5533,3269,5533,3269,5552xe" filled="true" fillcolor="#000000" stroked="false">
                <v:path arrowok="t"/>
                <v:fill type="solid"/>
              </v:shape>
            </v:group>
            <v:group style="position:absolute;left:3269;top:5552;width:10;height:20" coordorigin="3269,5552" coordsize="10,20">
              <v:shape style="position:absolute;left:3269;top:5552;width:10;height:20" coordorigin="3269,5552" coordsize="10,20" path="m3269,5571l3279,5571,3279,5552,3269,5552,3269,5571xe" filled="true" fillcolor="#000000" stroked="false">
                <v:path arrowok="t"/>
                <v:fill type="solid"/>
              </v:shape>
            </v:group>
            <v:group style="position:absolute;left:3269;top:5571;width:10;height:20" coordorigin="3269,5571" coordsize="10,20">
              <v:shape style="position:absolute;left:3269;top:5571;width:10;height:20" coordorigin="3269,5571" coordsize="10,20" path="m3269,5590l3279,5590,3279,5571,3269,5571,3269,5590xe" filled="true" fillcolor="#000000" stroked="false">
                <v:path arrowok="t"/>
                <v:fill type="solid"/>
              </v:shape>
            </v:group>
            <v:group style="position:absolute;left:3269;top:5590;width:10;height:20" coordorigin="3269,5590" coordsize="10,20">
              <v:shape style="position:absolute;left:3269;top:5590;width:10;height:20" coordorigin="3269,5590" coordsize="10,20" path="m3269,5610l3279,5610,3279,5590,3269,5590,3269,5610xe" filled="true" fillcolor="#000000" stroked="false">
                <v:path arrowok="t"/>
                <v:fill type="solid"/>
              </v:shape>
            </v:group>
            <v:group style="position:absolute;left:3269;top:5610;width:10;height:20" coordorigin="3269,5610" coordsize="10,20">
              <v:shape style="position:absolute;left:3269;top:5610;width:10;height:20" coordorigin="3269,5610" coordsize="10,20" path="m3269,5629l3279,5629,3279,5610,3269,5610,3269,5629xe" filled="true" fillcolor="#000000" stroked="false">
                <v:path arrowok="t"/>
                <v:fill type="solid"/>
              </v:shape>
            </v:group>
            <v:group style="position:absolute;left:3269;top:5629;width:10;height:20" coordorigin="3269,5629" coordsize="10,20">
              <v:shape style="position:absolute;left:3269;top:5629;width:10;height:20" coordorigin="3269,5629" coordsize="10,20" path="m3269,5648l3279,5648,3279,5629,3269,5629,3269,5648xe" filled="true" fillcolor="#000000" stroked="false">
                <v:path arrowok="t"/>
                <v:fill type="solid"/>
              </v:shape>
            </v:group>
            <v:group style="position:absolute;left:3269;top:5648;width:10;height:20" coordorigin="3269,5648" coordsize="10,20">
              <v:shape style="position:absolute;left:3269;top:5648;width:10;height:20" coordorigin="3269,5648" coordsize="10,20" path="m3269,5667l3279,5667,3279,5648,3269,5648,3269,5667xe" filled="true" fillcolor="#000000" stroked="false">
                <v:path arrowok="t"/>
                <v:fill type="solid"/>
              </v:shape>
            </v:group>
            <v:group style="position:absolute;left:3269;top:5667;width:10;height:20" coordorigin="3269,5667" coordsize="10,20">
              <v:shape style="position:absolute;left:3269;top:5667;width:10;height:20" coordorigin="3269,5667" coordsize="10,20" path="m3269,5686l3279,5686,3279,5667,3269,5667,3269,5686xe" filled="true" fillcolor="#000000" stroked="false">
                <v:path arrowok="t"/>
                <v:fill type="solid"/>
              </v:shape>
            </v:group>
            <v:group style="position:absolute;left:3269;top:5686;width:10;height:20" coordorigin="3269,5686" coordsize="10,20">
              <v:shape style="position:absolute;left:3269;top:5686;width:10;height:20" coordorigin="3269,5686" coordsize="10,20" path="m3269,5706l3279,5706,3279,5686,3269,5686,3269,5706xe" filled="true" fillcolor="#000000" stroked="false">
                <v:path arrowok="t"/>
                <v:fill type="solid"/>
              </v:shape>
            </v:group>
            <v:group style="position:absolute;left:3269;top:5706;width:10;height:20" coordorigin="3269,5706" coordsize="10,20">
              <v:shape style="position:absolute;left:3269;top:5706;width:10;height:20" coordorigin="3269,5706" coordsize="10,20" path="m3269,5725l3279,5725,3279,5706,3269,5706,3269,5725xe" filled="true" fillcolor="#000000" stroked="false">
                <v:path arrowok="t"/>
                <v:fill type="solid"/>
              </v:shape>
            </v:group>
            <v:group style="position:absolute;left:3269;top:5728;width:10;height:2" coordorigin="3269,5728" coordsize="10,2">
              <v:shape style="position:absolute;left:3269;top:5728;width:10;height:2" coordorigin="3269,5728" coordsize="10,0" path="m3269,5728l3279,5728e" filled="false" stroked="true" strokeweight=".300018pt" strokecolor="#000000">
                <v:path arrowok="t"/>
              </v:shape>
            </v:group>
            <v:group style="position:absolute;left:4581;top:5514;width:10;height:20" coordorigin="4581,5514" coordsize="10,20">
              <v:shape style="position:absolute;left:4581;top:5514;width:10;height:20" coordorigin="4581,5514" coordsize="10,20" path="m4581,5533l4590,5533,4590,5514,4581,5514,4581,5533xe" filled="true" fillcolor="#000000" stroked="false">
                <v:path arrowok="t"/>
                <v:fill type="solid"/>
              </v:shape>
            </v:group>
            <v:group style="position:absolute;left:4581;top:5533;width:10;height:20" coordorigin="4581,5533" coordsize="10,20">
              <v:shape style="position:absolute;left:4581;top:5533;width:10;height:20" coordorigin="4581,5533" coordsize="10,20" path="m4581,5552l4590,5552,4590,5533,4581,5533,4581,5552xe" filled="true" fillcolor="#000000" stroked="false">
                <v:path arrowok="t"/>
                <v:fill type="solid"/>
              </v:shape>
            </v:group>
            <v:group style="position:absolute;left:4581;top:5552;width:10;height:20" coordorigin="4581,5552" coordsize="10,20">
              <v:shape style="position:absolute;left:4581;top:5552;width:10;height:20" coordorigin="4581,5552" coordsize="10,20" path="m4581,5571l4590,5571,4590,5552,4581,5552,4581,5571xe" filled="true" fillcolor="#000000" stroked="false">
                <v:path arrowok="t"/>
                <v:fill type="solid"/>
              </v:shape>
            </v:group>
            <v:group style="position:absolute;left:4581;top:5571;width:10;height:20" coordorigin="4581,5571" coordsize="10,20">
              <v:shape style="position:absolute;left:4581;top:5571;width:10;height:20" coordorigin="4581,5571" coordsize="10,20" path="m4581,5590l4590,5590,4590,5571,4581,5571,4581,5590xe" filled="true" fillcolor="#000000" stroked="false">
                <v:path arrowok="t"/>
                <v:fill type="solid"/>
              </v:shape>
            </v:group>
            <v:group style="position:absolute;left:4581;top:5590;width:10;height:20" coordorigin="4581,5590" coordsize="10,20">
              <v:shape style="position:absolute;left:4581;top:5590;width:10;height:20" coordorigin="4581,5590" coordsize="10,20" path="m4581,5610l4590,5610,4590,5590,4581,5590,4581,5610xe" filled="true" fillcolor="#000000" stroked="false">
                <v:path arrowok="t"/>
                <v:fill type="solid"/>
              </v:shape>
            </v:group>
            <v:group style="position:absolute;left:4581;top:5610;width:10;height:20" coordorigin="4581,5610" coordsize="10,20">
              <v:shape style="position:absolute;left:4581;top:5610;width:10;height:20" coordorigin="4581,5610" coordsize="10,20" path="m4581,5629l4590,5629,4590,5610,4581,5610,4581,5629xe" filled="true" fillcolor="#000000" stroked="false">
                <v:path arrowok="t"/>
                <v:fill type="solid"/>
              </v:shape>
            </v:group>
            <v:group style="position:absolute;left:4581;top:5629;width:10;height:20" coordorigin="4581,5629" coordsize="10,20">
              <v:shape style="position:absolute;left:4581;top:5629;width:10;height:20" coordorigin="4581,5629" coordsize="10,20" path="m4581,5648l4590,5648,4590,5629,4581,5629,4581,5648xe" filled="true" fillcolor="#000000" stroked="false">
                <v:path arrowok="t"/>
                <v:fill type="solid"/>
              </v:shape>
            </v:group>
            <v:group style="position:absolute;left:4581;top:5648;width:10;height:20" coordorigin="4581,5648" coordsize="10,20">
              <v:shape style="position:absolute;left:4581;top:5648;width:10;height:20" coordorigin="4581,5648" coordsize="10,20" path="m4581,5667l4590,5667,4590,5648,4581,5648,4581,5667xe" filled="true" fillcolor="#000000" stroked="false">
                <v:path arrowok="t"/>
                <v:fill type="solid"/>
              </v:shape>
            </v:group>
            <v:group style="position:absolute;left:4581;top:5667;width:10;height:20" coordorigin="4581,5667" coordsize="10,20">
              <v:shape style="position:absolute;left:4581;top:5667;width:10;height:20" coordorigin="4581,5667" coordsize="10,20" path="m4581,5686l4590,5686,4590,5667,4581,5667,4581,5686xe" filled="true" fillcolor="#000000" stroked="false">
                <v:path arrowok="t"/>
                <v:fill type="solid"/>
              </v:shape>
            </v:group>
            <v:group style="position:absolute;left:4581;top:5686;width:10;height:20" coordorigin="4581,5686" coordsize="10,20">
              <v:shape style="position:absolute;left:4581;top:5686;width:10;height:20" coordorigin="4581,5686" coordsize="10,20" path="m4581,5706l4590,5706,4590,5686,4581,5686,4581,5706xe" filled="true" fillcolor="#000000" stroked="false">
                <v:path arrowok="t"/>
                <v:fill type="solid"/>
              </v:shape>
            </v:group>
            <v:group style="position:absolute;left:4581;top:5706;width:10;height:20" coordorigin="4581,5706" coordsize="10,20">
              <v:shape style="position:absolute;left:4581;top:5706;width:10;height:20" coordorigin="4581,5706" coordsize="10,20" path="m4581,5725l4590,5725,4590,5706,4581,5706,4581,5725xe" filled="true" fillcolor="#000000" stroked="false">
                <v:path arrowok="t"/>
                <v:fill type="solid"/>
              </v:shape>
            </v:group>
            <v:group style="position:absolute;left:4581;top:5728;width:10;height:2" coordorigin="4581,5728" coordsize="10,2">
              <v:shape style="position:absolute;left:4581;top:5728;width:10;height:2" coordorigin="4581,5728" coordsize="10,0" path="m4581,5728l4590,5728e" filled="false" stroked="true" strokeweight=".300018pt" strokecolor="#000000">
                <v:path arrowok="t"/>
              </v:shape>
            </v:group>
            <v:group style="position:absolute;left:5201;top:5514;width:10;height:20" coordorigin="5201,5514" coordsize="10,20">
              <v:shape style="position:absolute;left:5201;top:5514;width:10;height:20" coordorigin="5201,5514" coordsize="10,20" path="m5201,5533l5211,5533,5211,5514,5201,5514,5201,5533xe" filled="true" fillcolor="#000000" stroked="false">
                <v:path arrowok="t"/>
                <v:fill type="solid"/>
              </v:shape>
            </v:group>
            <v:group style="position:absolute;left:5201;top:5533;width:10;height:20" coordorigin="5201,5533" coordsize="10,20">
              <v:shape style="position:absolute;left:5201;top:5533;width:10;height:20" coordorigin="5201,5533" coordsize="10,20" path="m5201,5552l5211,5552,5211,5533,5201,5533,5201,5552xe" filled="true" fillcolor="#000000" stroked="false">
                <v:path arrowok="t"/>
                <v:fill type="solid"/>
              </v:shape>
            </v:group>
            <v:group style="position:absolute;left:5201;top:5552;width:10;height:20" coordorigin="5201,5552" coordsize="10,20">
              <v:shape style="position:absolute;left:5201;top:5552;width:10;height:20" coordorigin="5201,5552" coordsize="10,20" path="m5201,5571l5211,5571,5211,5552,5201,5552,5201,5571xe" filled="true" fillcolor="#000000" stroked="false">
                <v:path arrowok="t"/>
                <v:fill type="solid"/>
              </v:shape>
            </v:group>
            <v:group style="position:absolute;left:5201;top:5571;width:10;height:20" coordorigin="5201,5571" coordsize="10,20">
              <v:shape style="position:absolute;left:5201;top:5571;width:10;height:20" coordorigin="5201,5571" coordsize="10,20" path="m5201,5590l5211,5590,5211,5571,5201,5571,5201,5590xe" filled="true" fillcolor="#000000" stroked="false">
                <v:path arrowok="t"/>
                <v:fill type="solid"/>
              </v:shape>
            </v:group>
            <v:group style="position:absolute;left:5201;top:5590;width:10;height:20" coordorigin="5201,5590" coordsize="10,20">
              <v:shape style="position:absolute;left:5201;top:5590;width:10;height:20" coordorigin="5201,5590" coordsize="10,20" path="m5201,5610l5211,5610,5211,5590,5201,5590,5201,5610xe" filled="true" fillcolor="#000000" stroked="false">
                <v:path arrowok="t"/>
                <v:fill type="solid"/>
              </v:shape>
            </v:group>
            <v:group style="position:absolute;left:5201;top:5610;width:10;height:20" coordorigin="5201,5610" coordsize="10,20">
              <v:shape style="position:absolute;left:5201;top:5610;width:10;height:20" coordorigin="5201,5610" coordsize="10,20" path="m5201,5629l5211,5629,5211,5610,5201,5610,5201,5629xe" filled="true" fillcolor="#000000" stroked="false">
                <v:path arrowok="t"/>
                <v:fill type="solid"/>
              </v:shape>
            </v:group>
            <v:group style="position:absolute;left:5201;top:5629;width:10;height:20" coordorigin="5201,5629" coordsize="10,20">
              <v:shape style="position:absolute;left:5201;top:5629;width:10;height:20" coordorigin="5201,5629" coordsize="10,20" path="m5201,5648l5211,5648,5211,5629,5201,5629,5201,5648xe" filled="true" fillcolor="#000000" stroked="false">
                <v:path arrowok="t"/>
                <v:fill type="solid"/>
              </v:shape>
            </v:group>
            <v:group style="position:absolute;left:5201;top:5648;width:10;height:20" coordorigin="5201,5648" coordsize="10,20">
              <v:shape style="position:absolute;left:5201;top:5648;width:10;height:20" coordorigin="5201,5648" coordsize="10,20" path="m5201,5667l5211,5667,5211,5648,5201,5648,5201,5667xe" filled="true" fillcolor="#000000" stroked="false">
                <v:path arrowok="t"/>
                <v:fill type="solid"/>
              </v:shape>
            </v:group>
            <v:group style="position:absolute;left:5201;top:5667;width:10;height:20" coordorigin="5201,5667" coordsize="10,20">
              <v:shape style="position:absolute;left:5201;top:5667;width:10;height:20" coordorigin="5201,5667" coordsize="10,20" path="m5201,5686l5211,5686,5211,5667,5201,5667,5201,5686xe" filled="true" fillcolor="#000000" stroked="false">
                <v:path arrowok="t"/>
                <v:fill type="solid"/>
              </v:shape>
            </v:group>
            <v:group style="position:absolute;left:5201;top:5686;width:10;height:20" coordorigin="5201,5686" coordsize="10,20">
              <v:shape style="position:absolute;left:5201;top:5686;width:10;height:20" coordorigin="5201,5686" coordsize="10,20" path="m5201,5706l5211,5706,5211,5686,5201,5686,5201,5706xe" filled="true" fillcolor="#000000" stroked="false">
                <v:path arrowok="t"/>
                <v:fill type="solid"/>
              </v:shape>
            </v:group>
            <v:group style="position:absolute;left:5201;top:5706;width:10;height:20" coordorigin="5201,5706" coordsize="10,20">
              <v:shape style="position:absolute;left:5201;top:5706;width:10;height:20" coordorigin="5201,5706" coordsize="10,20" path="m5201,5725l5211,5725,5211,5706,5201,5706,5201,5725xe" filled="true" fillcolor="#000000" stroked="false">
                <v:path arrowok="t"/>
                <v:fill type="solid"/>
              </v:shape>
            </v:group>
            <v:group style="position:absolute;left:5201;top:5728;width:10;height:2" coordorigin="5201,5728" coordsize="10,2">
              <v:shape style="position:absolute;left:5201;top:5728;width:10;height:2" coordorigin="5201,5728" coordsize="10,0" path="m5201,5728l5211,5728e" filled="false" stroked="true" strokeweight=".300018pt" strokecolor="#000000">
                <v:path arrowok="t"/>
              </v:shape>
            </v:group>
            <v:group style="position:absolute;left:5909;top:5514;width:10;height:20" coordorigin="5909,5514" coordsize="10,20">
              <v:shape style="position:absolute;left:5909;top:5514;width:10;height:20" coordorigin="5909,5514" coordsize="10,20" path="m5909,5533l5919,5533,5919,5514,5909,5514,5909,5533xe" filled="true" fillcolor="#000000" stroked="false">
                <v:path arrowok="t"/>
                <v:fill type="solid"/>
              </v:shape>
            </v:group>
            <v:group style="position:absolute;left:5909;top:5533;width:10;height:20" coordorigin="5909,5533" coordsize="10,20">
              <v:shape style="position:absolute;left:5909;top:5533;width:10;height:20" coordorigin="5909,5533" coordsize="10,20" path="m5909,5552l5919,5552,5919,5533,5909,5533,5909,5552xe" filled="true" fillcolor="#000000" stroked="false">
                <v:path arrowok="t"/>
                <v:fill type="solid"/>
              </v:shape>
            </v:group>
            <v:group style="position:absolute;left:5909;top:5552;width:10;height:20" coordorigin="5909,5552" coordsize="10,20">
              <v:shape style="position:absolute;left:5909;top:5552;width:10;height:20" coordorigin="5909,5552" coordsize="10,20" path="m5909,5571l5919,5571,5919,5552,5909,5552,5909,5571xe" filled="true" fillcolor="#000000" stroked="false">
                <v:path arrowok="t"/>
                <v:fill type="solid"/>
              </v:shape>
            </v:group>
            <v:group style="position:absolute;left:5909;top:5571;width:10;height:20" coordorigin="5909,5571" coordsize="10,20">
              <v:shape style="position:absolute;left:5909;top:5571;width:10;height:20" coordorigin="5909,5571" coordsize="10,20" path="m5909,5590l5919,5590,5919,5571,5909,5571,5909,5590xe" filled="true" fillcolor="#000000" stroked="false">
                <v:path arrowok="t"/>
                <v:fill type="solid"/>
              </v:shape>
            </v:group>
            <v:group style="position:absolute;left:5909;top:5590;width:10;height:20" coordorigin="5909,5590" coordsize="10,20">
              <v:shape style="position:absolute;left:5909;top:5590;width:10;height:20" coordorigin="5909,5590" coordsize="10,20" path="m5909,5610l5919,5610,5919,5590,5909,5590,5909,5610xe" filled="true" fillcolor="#000000" stroked="false">
                <v:path arrowok="t"/>
                <v:fill type="solid"/>
              </v:shape>
            </v:group>
            <v:group style="position:absolute;left:5909;top:5610;width:10;height:20" coordorigin="5909,5610" coordsize="10,20">
              <v:shape style="position:absolute;left:5909;top:5610;width:10;height:20" coordorigin="5909,5610" coordsize="10,20" path="m5909,5629l5919,5629,5919,5610,5909,5610,5909,5629xe" filled="true" fillcolor="#000000" stroked="false">
                <v:path arrowok="t"/>
                <v:fill type="solid"/>
              </v:shape>
            </v:group>
            <v:group style="position:absolute;left:5909;top:5629;width:10;height:20" coordorigin="5909,5629" coordsize="10,20">
              <v:shape style="position:absolute;left:5909;top:5629;width:10;height:20" coordorigin="5909,5629" coordsize="10,20" path="m5909,5648l5919,5648,5919,5629,5909,5629,5909,5648xe" filled="true" fillcolor="#000000" stroked="false">
                <v:path arrowok="t"/>
                <v:fill type="solid"/>
              </v:shape>
            </v:group>
            <v:group style="position:absolute;left:5909;top:5648;width:10;height:20" coordorigin="5909,5648" coordsize="10,20">
              <v:shape style="position:absolute;left:5909;top:5648;width:10;height:20" coordorigin="5909,5648" coordsize="10,20" path="m5909,5667l5919,5667,5919,5648,5909,5648,5909,5667xe" filled="true" fillcolor="#000000" stroked="false">
                <v:path arrowok="t"/>
                <v:fill type="solid"/>
              </v:shape>
            </v:group>
            <v:group style="position:absolute;left:5909;top:5667;width:10;height:20" coordorigin="5909,5667" coordsize="10,20">
              <v:shape style="position:absolute;left:5909;top:5667;width:10;height:20" coordorigin="5909,5667" coordsize="10,20" path="m5909,5686l5919,5686,5919,5667,5909,5667,5909,5686xe" filled="true" fillcolor="#000000" stroked="false">
                <v:path arrowok="t"/>
                <v:fill type="solid"/>
              </v:shape>
            </v:group>
            <v:group style="position:absolute;left:5909;top:5686;width:10;height:20" coordorigin="5909,5686" coordsize="10,20">
              <v:shape style="position:absolute;left:5909;top:5686;width:10;height:20" coordorigin="5909,5686" coordsize="10,20" path="m5909,5706l5919,5706,5919,5686,5909,5686,5909,5706xe" filled="true" fillcolor="#000000" stroked="false">
                <v:path arrowok="t"/>
                <v:fill type="solid"/>
              </v:shape>
            </v:group>
            <v:group style="position:absolute;left:5909;top:5706;width:10;height:20" coordorigin="5909,5706" coordsize="10,20">
              <v:shape style="position:absolute;left:5909;top:5706;width:10;height:20" coordorigin="5909,5706" coordsize="10,20" path="m5909,5725l5919,5725,5919,5706,5909,5706,5909,5725xe" filled="true" fillcolor="#000000" stroked="false">
                <v:path arrowok="t"/>
                <v:fill type="solid"/>
              </v:shape>
            </v:group>
            <v:group style="position:absolute;left:5909;top:5728;width:10;height:2" coordorigin="5909,5728" coordsize="10,2">
              <v:shape style="position:absolute;left:5909;top:5728;width:10;height:2" coordorigin="5909,5728" coordsize="10,0" path="m5909,5728l5919,5728e" filled="false" stroked="true" strokeweight=".300018pt" strokecolor="#000000">
                <v:path arrowok="t"/>
              </v:shape>
            </v:group>
            <v:group style="position:absolute;left:6478;top:5514;width:10;height:20" coordorigin="6478,5514" coordsize="10,20">
              <v:shape style="position:absolute;left:6478;top:5514;width:10;height:20" coordorigin="6478,5514" coordsize="10,20" path="m6478,5533l6488,5533,6488,5514,6478,5514,6478,5533xe" filled="true" fillcolor="#000000" stroked="false">
                <v:path arrowok="t"/>
                <v:fill type="solid"/>
              </v:shape>
            </v:group>
            <v:group style="position:absolute;left:6478;top:5533;width:10;height:20" coordorigin="6478,5533" coordsize="10,20">
              <v:shape style="position:absolute;left:6478;top:5533;width:10;height:20" coordorigin="6478,5533" coordsize="10,20" path="m6478,5552l6488,5552,6488,5533,6478,5533,6478,5552xe" filled="true" fillcolor="#000000" stroked="false">
                <v:path arrowok="t"/>
                <v:fill type="solid"/>
              </v:shape>
            </v:group>
            <v:group style="position:absolute;left:6478;top:5552;width:10;height:20" coordorigin="6478,5552" coordsize="10,20">
              <v:shape style="position:absolute;left:6478;top:5552;width:10;height:20" coordorigin="6478,5552" coordsize="10,20" path="m6478,5571l6488,5571,6488,5552,6478,5552,6478,5571xe" filled="true" fillcolor="#000000" stroked="false">
                <v:path arrowok="t"/>
                <v:fill type="solid"/>
              </v:shape>
            </v:group>
            <v:group style="position:absolute;left:6478;top:5571;width:10;height:20" coordorigin="6478,5571" coordsize="10,20">
              <v:shape style="position:absolute;left:6478;top:5571;width:10;height:20" coordorigin="6478,5571" coordsize="10,20" path="m6478,5590l6488,5590,6488,5571,6478,5571,6478,5590xe" filled="true" fillcolor="#000000" stroked="false">
                <v:path arrowok="t"/>
                <v:fill type="solid"/>
              </v:shape>
            </v:group>
            <v:group style="position:absolute;left:6478;top:5590;width:10;height:20" coordorigin="6478,5590" coordsize="10,20">
              <v:shape style="position:absolute;left:6478;top:5590;width:10;height:20" coordorigin="6478,5590" coordsize="10,20" path="m6478,5610l6488,5610,6488,5590,6478,5590,6478,5610xe" filled="true" fillcolor="#000000" stroked="false">
                <v:path arrowok="t"/>
                <v:fill type="solid"/>
              </v:shape>
            </v:group>
            <v:group style="position:absolute;left:6478;top:5610;width:10;height:20" coordorigin="6478,5610" coordsize="10,20">
              <v:shape style="position:absolute;left:6478;top:5610;width:10;height:20" coordorigin="6478,5610" coordsize="10,20" path="m6478,5629l6488,5629,6488,5610,6478,5610,6478,5629xe" filled="true" fillcolor="#000000" stroked="false">
                <v:path arrowok="t"/>
                <v:fill type="solid"/>
              </v:shape>
            </v:group>
            <v:group style="position:absolute;left:6478;top:5629;width:10;height:20" coordorigin="6478,5629" coordsize="10,20">
              <v:shape style="position:absolute;left:6478;top:5629;width:10;height:20" coordorigin="6478,5629" coordsize="10,20" path="m6478,5648l6488,5648,6488,5629,6478,5629,6478,5648xe" filled="true" fillcolor="#000000" stroked="false">
                <v:path arrowok="t"/>
                <v:fill type="solid"/>
              </v:shape>
            </v:group>
            <v:group style="position:absolute;left:6478;top:5648;width:10;height:20" coordorigin="6478,5648" coordsize="10,20">
              <v:shape style="position:absolute;left:6478;top:5648;width:10;height:20" coordorigin="6478,5648" coordsize="10,20" path="m6478,5667l6488,5667,6488,5648,6478,5648,6478,5667xe" filled="true" fillcolor="#000000" stroked="false">
                <v:path arrowok="t"/>
                <v:fill type="solid"/>
              </v:shape>
            </v:group>
            <v:group style="position:absolute;left:6478;top:5667;width:10;height:20" coordorigin="6478,5667" coordsize="10,20">
              <v:shape style="position:absolute;left:6478;top:5667;width:10;height:20" coordorigin="6478,5667" coordsize="10,20" path="m6478,5686l6488,5686,6488,5667,6478,5667,6478,5686xe" filled="true" fillcolor="#000000" stroked="false">
                <v:path arrowok="t"/>
                <v:fill type="solid"/>
              </v:shape>
            </v:group>
            <v:group style="position:absolute;left:6478;top:5686;width:10;height:20" coordorigin="6478,5686" coordsize="10,20">
              <v:shape style="position:absolute;left:6478;top:5686;width:10;height:20" coordorigin="6478,5686" coordsize="10,20" path="m6478,5706l6488,5706,6488,5686,6478,5686,6478,5706xe" filled="true" fillcolor="#000000" stroked="false">
                <v:path arrowok="t"/>
                <v:fill type="solid"/>
              </v:shape>
            </v:group>
            <v:group style="position:absolute;left:6478;top:5706;width:10;height:20" coordorigin="6478,5706" coordsize="10,20">
              <v:shape style="position:absolute;left:6478;top:5706;width:10;height:20" coordorigin="6478,5706" coordsize="10,20" path="m6478,5725l6488,5725,6488,5706,6478,5706,6478,5725xe" filled="true" fillcolor="#000000" stroked="false">
                <v:path arrowok="t"/>
                <v:fill type="solid"/>
              </v:shape>
            </v:group>
            <v:group style="position:absolute;left:6478;top:5728;width:10;height:2" coordorigin="6478,5728" coordsize="10,2">
              <v:shape style="position:absolute;left:6478;top:5728;width:10;height:2" coordorigin="6478,5728" coordsize="10,0" path="m6478,5728l6488,5728e" filled="false" stroked="true" strokeweight=".300018pt" strokecolor="#000000">
                <v:path arrowok="t"/>
              </v:shape>
            </v:group>
            <v:group style="position:absolute;left:8034;top:5514;width:10;height:20" coordorigin="8034,5514" coordsize="10,20">
              <v:shape style="position:absolute;left:8034;top:5514;width:10;height:20" coordorigin="8034,5514" coordsize="10,20" path="m8034,5533l8044,5533,8044,5514,8034,5514,8034,5533xe" filled="true" fillcolor="#000000" stroked="false">
                <v:path arrowok="t"/>
                <v:fill type="solid"/>
              </v:shape>
            </v:group>
            <v:group style="position:absolute;left:8034;top:5533;width:10;height:20" coordorigin="8034,5533" coordsize="10,20">
              <v:shape style="position:absolute;left:8034;top:5533;width:10;height:20" coordorigin="8034,5533" coordsize="10,20" path="m8034,5552l8044,5552,8044,5533,8034,5533,8034,5552xe" filled="true" fillcolor="#000000" stroked="false">
                <v:path arrowok="t"/>
                <v:fill type="solid"/>
              </v:shape>
            </v:group>
            <v:group style="position:absolute;left:8034;top:5552;width:10;height:20" coordorigin="8034,5552" coordsize="10,20">
              <v:shape style="position:absolute;left:8034;top:5552;width:10;height:20" coordorigin="8034,5552" coordsize="10,20" path="m8034,5571l8044,5571,8044,5552,8034,5552,8034,5571xe" filled="true" fillcolor="#000000" stroked="false">
                <v:path arrowok="t"/>
                <v:fill type="solid"/>
              </v:shape>
            </v:group>
            <v:group style="position:absolute;left:8034;top:5571;width:10;height:20" coordorigin="8034,5571" coordsize="10,20">
              <v:shape style="position:absolute;left:8034;top:5571;width:10;height:20" coordorigin="8034,5571" coordsize="10,20" path="m8034,5590l8044,5590,8044,5571,8034,5571,8034,5590xe" filled="true" fillcolor="#000000" stroked="false">
                <v:path arrowok="t"/>
                <v:fill type="solid"/>
              </v:shape>
            </v:group>
            <v:group style="position:absolute;left:8034;top:5590;width:10;height:20" coordorigin="8034,5590" coordsize="10,20">
              <v:shape style="position:absolute;left:8034;top:5590;width:10;height:20" coordorigin="8034,5590" coordsize="10,20" path="m8034,5610l8044,5610,8044,5590,8034,5590,8034,5610xe" filled="true" fillcolor="#000000" stroked="false">
                <v:path arrowok="t"/>
                <v:fill type="solid"/>
              </v:shape>
            </v:group>
            <v:group style="position:absolute;left:8034;top:5610;width:10;height:20" coordorigin="8034,5610" coordsize="10,20">
              <v:shape style="position:absolute;left:8034;top:5610;width:10;height:20" coordorigin="8034,5610" coordsize="10,20" path="m8034,5629l8044,5629,8044,5610,8034,5610,8034,5629xe" filled="true" fillcolor="#000000" stroked="false">
                <v:path arrowok="t"/>
                <v:fill type="solid"/>
              </v:shape>
            </v:group>
            <v:group style="position:absolute;left:8034;top:5629;width:10;height:20" coordorigin="8034,5629" coordsize="10,20">
              <v:shape style="position:absolute;left:8034;top:5629;width:10;height:20" coordorigin="8034,5629" coordsize="10,20" path="m8034,5648l8044,5648,8044,5629,8034,5629,8034,5648xe" filled="true" fillcolor="#000000" stroked="false">
                <v:path arrowok="t"/>
                <v:fill type="solid"/>
              </v:shape>
            </v:group>
            <v:group style="position:absolute;left:8034;top:5648;width:10;height:20" coordorigin="8034,5648" coordsize="10,20">
              <v:shape style="position:absolute;left:8034;top:5648;width:10;height:20" coordorigin="8034,5648" coordsize="10,20" path="m8034,5667l8044,5667,8044,5648,8034,5648,8034,5667xe" filled="true" fillcolor="#000000" stroked="false">
                <v:path arrowok="t"/>
                <v:fill type="solid"/>
              </v:shape>
            </v:group>
            <v:group style="position:absolute;left:8034;top:5667;width:10;height:20" coordorigin="8034,5667" coordsize="10,20">
              <v:shape style="position:absolute;left:8034;top:5667;width:10;height:20" coordorigin="8034,5667" coordsize="10,20" path="m8034,5686l8044,5686,8044,5667,8034,5667,8034,5686xe" filled="true" fillcolor="#000000" stroked="false">
                <v:path arrowok="t"/>
                <v:fill type="solid"/>
              </v:shape>
            </v:group>
            <v:group style="position:absolute;left:8034;top:5686;width:10;height:20" coordorigin="8034,5686" coordsize="10,20">
              <v:shape style="position:absolute;left:8034;top:5686;width:10;height:20" coordorigin="8034,5686" coordsize="10,20" path="m8034,5706l8044,5706,8044,5686,8034,5686,8034,5706xe" filled="true" fillcolor="#000000" stroked="false">
                <v:path arrowok="t"/>
                <v:fill type="solid"/>
              </v:shape>
            </v:group>
            <v:group style="position:absolute;left:8034;top:5706;width:10;height:20" coordorigin="8034,5706" coordsize="10,20">
              <v:shape style="position:absolute;left:8034;top:5706;width:10;height:20" coordorigin="8034,5706" coordsize="10,20" path="m8034,5725l8044,5725,8044,5706,8034,5706,8034,5725xe" filled="true" fillcolor="#000000" stroked="false">
                <v:path arrowok="t"/>
                <v:fill type="solid"/>
              </v:shape>
            </v:group>
            <v:group style="position:absolute;left:8034;top:5728;width:10;height:2" coordorigin="8034,5728" coordsize="10,2">
              <v:shape style="position:absolute;left:8034;top:5728;width:10;height:2" coordorigin="8034,5728" coordsize="10,0" path="m8034,5728l8044,5728e" filled="false" stroked="true" strokeweight=".300018pt" strokecolor="#000000">
                <v:path arrowok="t"/>
              </v:shape>
            </v:group>
            <v:group style="position:absolute;left:8746;top:5514;width:10;height:20" coordorigin="8746,5514" coordsize="10,20">
              <v:shape style="position:absolute;left:8746;top:5514;width:10;height:20" coordorigin="8746,5514" coordsize="10,20" path="m8746,5533l8756,5533,8756,5514,8746,5514,8746,5533xe" filled="true" fillcolor="#000000" stroked="false">
                <v:path arrowok="t"/>
                <v:fill type="solid"/>
              </v:shape>
            </v:group>
            <v:group style="position:absolute;left:8746;top:5533;width:10;height:20" coordorigin="8746,5533" coordsize="10,20">
              <v:shape style="position:absolute;left:8746;top:5533;width:10;height:20" coordorigin="8746,5533" coordsize="10,20" path="m8746,5552l8756,5552,8756,5533,8746,5533,8746,5552xe" filled="true" fillcolor="#000000" stroked="false">
                <v:path arrowok="t"/>
                <v:fill type="solid"/>
              </v:shape>
            </v:group>
            <v:group style="position:absolute;left:8746;top:5552;width:10;height:20" coordorigin="8746,5552" coordsize="10,20">
              <v:shape style="position:absolute;left:8746;top:5552;width:10;height:20" coordorigin="8746,5552" coordsize="10,20" path="m8746,5571l8756,5571,8756,5552,8746,5552,8746,5571xe" filled="true" fillcolor="#000000" stroked="false">
                <v:path arrowok="t"/>
                <v:fill type="solid"/>
              </v:shape>
            </v:group>
            <v:group style="position:absolute;left:8746;top:5571;width:10;height:20" coordorigin="8746,5571" coordsize="10,20">
              <v:shape style="position:absolute;left:8746;top:5571;width:10;height:20" coordorigin="8746,5571" coordsize="10,20" path="m8746,5590l8756,5590,8756,5571,8746,5571,8746,5590xe" filled="true" fillcolor="#000000" stroked="false">
                <v:path arrowok="t"/>
                <v:fill type="solid"/>
              </v:shape>
            </v:group>
            <v:group style="position:absolute;left:8746;top:5590;width:10;height:20" coordorigin="8746,5590" coordsize="10,20">
              <v:shape style="position:absolute;left:8746;top:5590;width:10;height:20" coordorigin="8746,5590" coordsize="10,20" path="m8746,5610l8756,5610,8756,5590,8746,5590,8746,5610xe" filled="true" fillcolor="#000000" stroked="false">
                <v:path arrowok="t"/>
                <v:fill type="solid"/>
              </v:shape>
            </v:group>
            <v:group style="position:absolute;left:8746;top:5610;width:10;height:20" coordorigin="8746,5610" coordsize="10,20">
              <v:shape style="position:absolute;left:8746;top:5610;width:10;height:20" coordorigin="8746,5610" coordsize="10,20" path="m8746,5629l8756,5629,8756,5610,8746,5610,8746,5629xe" filled="true" fillcolor="#000000" stroked="false">
                <v:path arrowok="t"/>
                <v:fill type="solid"/>
              </v:shape>
            </v:group>
            <v:group style="position:absolute;left:8746;top:5629;width:10;height:20" coordorigin="8746,5629" coordsize="10,20">
              <v:shape style="position:absolute;left:8746;top:5629;width:10;height:20" coordorigin="8746,5629" coordsize="10,20" path="m8746,5648l8756,5648,8756,5629,8746,5629,8746,5648xe" filled="true" fillcolor="#000000" stroked="false">
                <v:path arrowok="t"/>
                <v:fill type="solid"/>
              </v:shape>
            </v:group>
            <v:group style="position:absolute;left:8746;top:5648;width:10;height:20" coordorigin="8746,5648" coordsize="10,20">
              <v:shape style="position:absolute;left:8746;top:5648;width:10;height:20" coordorigin="8746,5648" coordsize="10,20" path="m8746,5667l8756,5667,8756,5648,8746,5648,8746,5667xe" filled="true" fillcolor="#000000" stroked="false">
                <v:path arrowok="t"/>
                <v:fill type="solid"/>
              </v:shape>
            </v:group>
            <v:group style="position:absolute;left:8746;top:5667;width:10;height:20" coordorigin="8746,5667" coordsize="10,20">
              <v:shape style="position:absolute;left:8746;top:5667;width:10;height:20" coordorigin="8746,5667" coordsize="10,20" path="m8746,5686l8756,5686,8756,5667,8746,5667,8746,5686xe" filled="true" fillcolor="#000000" stroked="false">
                <v:path arrowok="t"/>
                <v:fill type="solid"/>
              </v:shape>
            </v:group>
            <v:group style="position:absolute;left:8746;top:5686;width:10;height:20" coordorigin="8746,5686" coordsize="10,20">
              <v:shape style="position:absolute;left:8746;top:5686;width:10;height:20" coordorigin="8746,5686" coordsize="10,20" path="m8746,5706l8756,5706,8756,5686,8746,5686,8746,5706xe" filled="true" fillcolor="#000000" stroked="false">
                <v:path arrowok="t"/>
                <v:fill type="solid"/>
              </v:shape>
            </v:group>
            <v:group style="position:absolute;left:8746;top:5706;width:10;height:20" coordorigin="8746,5706" coordsize="10,20">
              <v:shape style="position:absolute;left:8746;top:5706;width:10;height:20" coordorigin="8746,5706" coordsize="10,20" path="m8746,5725l8756,5725,8756,5706,8746,5706,8746,5725xe" filled="true" fillcolor="#000000" stroked="false">
                <v:path arrowok="t"/>
                <v:fill type="solid"/>
              </v:shape>
            </v:group>
            <v:group style="position:absolute;left:8746;top:5728;width:10;height:2" coordorigin="8746,5728" coordsize="10,2">
              <v:shape style="position:absolute;left:8746;top:5728;width:10;height:2" coordorigin="8746,5728" coordsize="10,0" path="m8746,5728l8756,5728e" filled="false" stroked="true" strokeweight=".300018pt" strokecolor="#000000">
                <v:path arrowok="t"/>
              </v:shape>
            </v:group>
            <v:group style="position:absolute;left:9597;top:5514;width:10;height:20" coordorigin="9597,5514" coordsize="10,20">
              <v:shape style="position:absolute;left:9597;top:5514;width:10;height:20" coordorigin="9597,5514" coordsize="10,20" path="m9597,5533l9607,5533,9607,5514,9597,5514,9597,5533xe" filled="true" fillcolor="#000000" stroked="false">
                <v:path arrowok="t"/>
                <v:fill type="solid"/>
              </v:shape>
            </v:group>
            <v:group style="position:absolute;left:9597;top:5533;width:10;height:20" coordorigin="9597,5533" coordsize="10,20">
              <v:shape style="position:absolute;left:9597;top:5533;width:10;height:20" coordorigin="9597,5533" coordsize="10,20" path="m9597,5552l9607,5552,9607,5533,9597,5533,9597,5552xe" filled="true" fillcolor="#000000" stroked="false">
                <v:path arrowok="t"/>
                <v:fill type="solid"/>
              </v:shape>
            </v:group>
            <v:group style="position:absolute;left:9597;top:5552;width:10;height:20" coordorigin="9597,5552" coordsize="10,20">
              <v:shape style="position:absolute;left:9597;top:5552;width:10;height:20" coordorigin="9597,5552" coordsize="10,20" path="m9597,5571l9607,5571,9607,5552,9597,5552,9597,5571xe" filled="true" fillcolor="#000000" stroked="false">
                <v:path arrowok="t"/>
                <v:fill type="solid"/>
              </v:shape>
            </v:group>
            <v:group style="position:absolute;left:9597;top:5571;width:10;height:20" coordorigin="9597,5571" coordsize="10,20">
              <v:shape style="position:absolute;left:9597;top:5571;width:10;height:20" coordorigin="9597,5571" coordsize="10,20" path="m9597,5590l9607,5590,9607,5571,9597,5571,9597,5590xe" filled="true" fillcolor="#000000" stroked="false">
                <v:path arrowok="t"/>
                <v:fill type="solid"/>
              </v:shape>
            </v:group>
            <v:group style="position:absolute;left:9597;top:5590;width:10;height:20" coordorigin="9597,5590" coordsize="10,20">
              <v:shape style="position:absolute;left:9597;top:5590;width:10;height:20" coordorigin="9597,5590" coordsize="10,20" path="m9597,5610l9607,5610,9607,5590,9597,5590,9597,5610xe" filled="true" fillcolor="#000000" stroked="false">
                <v:path arrowok="t"/>
                <v:fill type="solid"/>
              </v:shape>
            </v:group>
            <v:group style="position:absolute;left:9597;top:5610;width:10;height:20" coordorigin="9597,5610" coordsize="10,20">
              <v:shape style="position:absolute;left:9597;top:5610;width:10;height:20" coordorigin="9597,5610" coordsize="10,20" path="m9597,5629l9607,5629,9607,5610,9597,5610,9597,5629xe" filled="true" fillcolor="#000000" stroked="false">
                <v:path arrowok="t"/>
                <v:fill type="solid"/>
              </v:shape>
            </v:group>
            <v:group style="position:absolute;left:9597;top:5629;width:10;height:20" coordorigin="9597,5629" coordsize="10,20">
              <v:shape style="position:absolute;left:9597;top:5629;width:10;height:20" coordorigin="9597,5629" coordsize="10,20" path="m9597,5648l9607,5648,9607,5629,9597,5629,9597,5648xe" filled="true" fillcolor="#000000" stroked="false">
                <v:path arrowok="t"/>
                <v:fill type="solid"/>
              </v:shape>
            </v:group>
            <v:group style="position:absolute;left:9597;top:5648;width:10;height:20" coordorigin="9597,5648" coordsize="10,20">
              <v:shape style="position:absolute;left:9597;top:5648;width:10;height:20" coordorigin="9597,5648" coordsize="10,20" path="m9597,5667l9607,5667,9607,5648,9597,5648,9597,5667xe" filled="true" fillcolor="#000000" stroked="false">
                <v:path arrowok="t"/>
                <v:fill type="solid"/>
              </v:shape>
            </v:group>
            <v:group style="position:absolute;left:9597;top:5667;width:10;height:20" coordorigin="9597,5667" coordsize="10,20">
              <v:shape style="position:absolute;left:9597;top:5667;width:10;height:20" coordorigin="9597,5667" coordsize="10,20" path="m9597,5686l9607,5686,9607,5667,9597,5667,9597,5686xe" filled="true" fillcolor="#000000" stroked="false">
                <v:path arrowok="t"/>
                <v:fill type="solid"/>
              </v:shape>
            </v:group>
            <v:group style="position:absolute;left:9597;top:5686;width:10;height:20" coordorigin="9597,5686" coordsize="10,20">
              <v:shape style="position:absolute;left:9597;top:5686;width:10;height:20" coordorigin="9597,5686" coordsize="10,20" path="m9597,5706l9607,5706,9607,5686,9597,5686,9597,5706xe" filled="true" fillcolor="#000000" stroked="false">
                <v:path arrowok="t"/>
                <v:fill type="solid"/>
              </v:shape>
            </v:group>
            <v:group style="position:absolute;left:9597;top:5706;width:10;height:20" coordorigin="9597,5706" coordsize="10,20">
              <v:shape style="position:absolute;left:9597;top:5706;width:10;height:20" coordorigin="9597,5706" coordsize="10,20" path="m9597,5725l9607,5725,9607,5706,9597,5706,9597,5725xe" filled="true" fillcolor="#000000" stroked="false">
                <v:path arrowok="t"/>
                <v:fill type="solid"/>
              </v:shape>
            </v:group>
            <v:group style="position:absolute;left:9597;top:5728;width:10;height:2" coordorigin="9597,5728" coordsize="10,2">
              <v:shape style="position:absolute;left:9597;top:5728;width:10;height:2" coordorigin="9597,5728" coordsize="10,0" path="m9597,5728l9607,5728e" filled="false" stroked="true" strokeweight=".300018pt" strokecolor="#000000">
                <v:path arrowok="t"/>
              </v:shape>
            </v:group>
            <v:group style="position:absolute;left:10446;top:5514;width:10;height:20" coordorigin="10446,5514" coordsize="10,20">
              <v:shape style="position:absolute;left:10446;top:5514;width:10;height:20" coordorigin="10446,5514" coordsize="10,20" path="m10446,5533l10455,5533,10455,5514,10446,5514,10446,5533xe" filled="true" fillcolor="#000000" stroked="false">
                <v:path arrowok="t"/>
                <v:fill type="solid"/>
              </v:shape>
            </v:group>
            <v:group style="position:absolute;left:10446;top:5533;width:10;height:20" coordorigin="10446,5533" coordsize="10,20">
              <v:shape style="position:absolute;left:10446;top:5533;width:10;height:20" coordorigin="10446,5533" coordsize="10,20" path="m10446,5552l10455,5552,10455,5533,10446,5533,10446,5552xe" filled="true" fillcolor="#000000" stroked="false">
                <v:path arrowok="t"/>
                <v:fill type="solid"/>
              </v:shape>
            </v:group>
            <v:group style="position:absolute;left:10446;top:5552;width:10;height:20" coordorigin="10446,5552" coordsize="10,20">
              <v:shape style="position:absolute;left:10446;top:5552;width:10;height:20" coordorigin="10446,5552" coordsize="10,20" path="m10446,5571l10455,5571,10455,5552,10446,5552,10446,5571xe" filled="true" fillcolor="#000000" stroked="false">
                <v:path arrowok="t"/>
                <v:fill type="solid"/>
              </v:shape>
            </v:group>
            <v:group style="position:absolute;left:10446;top:5571;width:10;height:20" coordorigin="10446,5571" coordsize="10,20">
              <v:shape style="position:absolute;left:10446;top:5571;width:10;height:20" coordorigin="10446,5571" coordsize="10,20" path="m10446,5590l10455,5590,10455,5571,10446,5571,10446,5590xe" filled="true" fillcolor="#000000" stroked="false">
                <v:path arrowok="t"/>
                <v:fill type="solid"/>
              </v:shape>
            </v:group>
            <v:group style="position:absolute;left:10446;top:5590;width:10;height:20" coordorigin="10446,5590" coordsize="10,20">
              <v:shape style="position:absolute;left:10446;top:5590;width:10;height:20" coordorigin="10446,5590" coordsize="10,20" path="m10446,5610l10455,5610,10455,5590,10446,5590,10446,5610xe" filled="true" fillcolor="#000000" stroked="false">
                <v:path arrowok="t"/>
                <v:fill type="solid"/>
              </v:shape>
            </v:group>
            <v:group style="position:absolute;left:10446;top:5610;width:10;height:20" coordorigin="10446,5610" coordsize="10,20">
              <v:shape style="position:absolute;left:10446;top:5610;width:10;height:20" coordorigin="10446,5610" coordsize="10,20" path="m10446,5629l10455,5629,10455,5610,10446,5610,10446,5629xe" filled="true" fillcolor="#000000" stroked="false">
                <v:path arrowok="t"/>
                <v:fill type="solid"/>
              </v:shape>
            </v:group>
            <v:group style="position:absolute;left:10446;top:5629;width:10;height:20" coordorigin="10446,5629" coordsize="10,20">
              <v:shape style="position:absolute;left:10446;top:5629;width:10;height:20" coordorigin="10446,5629" coordsize="10,20" path="m10446,5648l10455,5648,10455,5629,10446,5629,10446,5648xe" filled="true" fillcolor="#000000" stroked="false">
                <v:path arrowok="t"/>
                <v:fill type="solid"/>
              </v:shape>
            </v:group>
            <v:group style="position:absolute;left:10446;top:5648;width:10;height:20" coordorigin="10446,5648" coordsize="10,20">
              <v:shape style="position:absolute;left:10446;top:5648;width:10;height:20" coordorigin="10446,5648" coordsize="10,20" path="m10446,5667l10455,5667,10455,5648,10446,5648,10446,5667xe" filled="true" fillcolor="#000000" stroked="false">
                <v:path arrowok="t"/>
                <v:fill type="solid"/>
              </v:shape>
            </v:group>
            <v:group style="position:absolute;left:10446;top:5667;width:10;height:20" coordorigin="10446,5667" coordsize="10,20">
              <v:shape style="position:absolute;left:10446;top:5667;width:10;height:20" coordorigin="10446,5667" coordsize="10,20" path="m10446,5686l10455,5686,10455,5667,10446,5667,10446,5686xe" filled="true" fillcolor="#000000" stroked="false">
                <v:path arrowok="t"/>
                <v:fill type="solid"/>
              </v:shape>
            </v:group>
            <v:group style="position:absolute;left:10446;top:5686;width:10;height:20" coordorigin="10446,5686" coordsize="10,20">
              <v:shape style="position:absolute;left:10446;top:5686;width:10;height:20" coordorigin="10446,5686" coordsize="10,20" path="m10446,5706l10455,5706,10455,5686,10446,5686,10446,5706xe" filled="true" fillcolor="#000000" stroked="false">
                <v:path arrowok="t"/>
                <v:fill type="solid"/>
              </v:shape>
            </v:group>
            <v:group style="position:absolute;left:10446;top:5706;width:10;height:20" coordorigin="10446,5706" coordsize="10,20">
              <v:shape style="position:absolute;left:10446;top:5706;width:10;height:20" coordorigin="10446,5706" coordsize="10,20" path="m10446,5725l10455,5725,10455,5706,10446,5706,10446,5725xe" filled="true" fillcolor="#000000" stroked="false">
                <v:path arrowok="t"/>
                <v:fill type="solid"/>
              </v:shape>
            </v:group>
            <v:group style="position:absolute;left:10446;top:5728;width:10;height:2" coordorigin="10446,5728" coordsize="10,2">
              <v:shape style="position:absolute;left:10446;top:5728;width:10;height:2" coordorigin="10446,5728" coordsize="10,0" path="m10446,5728l10455,5728e" filled="false" stroked="true" strokeweight=".300018pt" strokecolor="#000000">
                <v:path arrowok="t"/>
              </v:shape>
            </v:group>
            <v:group style="position:absolute;left:12006;top:5514;width:10;height:20" coordorigin="12006,5514" coordsize="10,20">
              <v:shape style="position:absolute;left:12006;top:5514;width:10;height:20" coordorigin="12006,5514" coordsize="10,20" path="m12006,5533l12015,5533,12015,5514,12006,5514,12006,5533xe" filled="true" fillcolor="#000000" stroked="false">
                <v:path arrowok="t"/>
                <v:fill type="solid"/>
              </v:shape>
            </v:group>
            <v:group style="position:absolute;left:12006;top:5533;width:10;height:20" coordorigin="12006,5533" coordsize="10,20">
              <v:shape style="position:absolute;left:12006;top:5533;width:10;height:20" coordorigin="12006,5533" coordsize="10,20" path="m12006,5552l12015,5552,12015,5533,12006,5533,12006,5552xe" filled="true" fillcolor="#000000" stroked="false">
                <v:path arrowok="t"/>
                <v:fill type="solid"/>
              </v:shape>
            </v:group>
            <v:group style="position:absolute;left:12006;top:5552;width:10;height:20" coordorigin="12006,5552" coordsize="10,20">
              <v:shape style="position:absolute;left:12006;top:5552;width:10;height:20" coordorigin="12006,5552" coordsize="10,20" path="m12006,5571l12015,5571,12015,5552,12006,5552,12006,5571xe" filled="true" fillcolor="#000000" stroked="false">
                <v:path arrowok="t"/>
                <v:fill type="solid"/>
              </v:shape>
            </v:group>
            <v:group style="position:absolute;left:12006;top:5571;width:10;height:20" coordorigin="12006,5571" coordsize="10,20">
              <v:shape style="position:absolute;left:12006;top:5571;width:10;height:20" coordorigin="12006,5571" coordsize="10,20" path="m12006,5590l12015,5590,12015,5571,12006,5571,12006,5590xe" filled="true" fillcolor="#000000" stroked="false">
                <v:path arrowok="t"/>
                <v:fill type="solid"/>
              </v:shape>
            </v:group>
            <v:group style="position:absolute;left:12006;top:5590;width:10;height:20" coordorigin="12006,5590" coordsize="10,20">
              <v:shape style="position:absolute;left:12006;top:5590;width:10;height:20" coordorigin="12006,5590" coordsize="10,20" path="m12006,5610l12015,5610,12015,5590,12006,5590,12006,5610xe" filled="true" fillcolor="#000000" stroked="false">
                <v:path arrowok="t"/>
                <v:fill type="solid"/>
              </v:shape>
            </v:group>
            <v:group style="position:absolute;left:12006;top:5610;width:10;height:20" coordorigin="12006,5610" coordsize="10,20">
              <v:shape style="position:absolute;left:12006;top:5610;width:10;height:20" coordorigin="12006,5610" coordsize="10,20" path="m12006,5629l12015,5629,12015,5610,12006,5610,12006,5629xe" filled="true" fillcolor="#000000" stroked="false">
                <v:path arrowok="t"/>
                <v:fill type="solid"/>
              </v:shape>
            </v:group>
            <v:group style="position:absolute;left:12006;top:5629;width:10;height:20" coordorigin="12006,5629" coordsize="10,20">
              <v:shape style="position:absolute;left:12006;top:5629;width:10;height:20" coordorigin="12006,5629" coordsize="10,20" path="m12006,5648l12015,5648,12015,5629,12006,5629,12006,5648xe" filled="true" fillcolor="#000000" stroked="false">
                <v:path arrowok="t"/>
                <v:fill type="solid"/>
              </v:shape>
            </v:group>
            <v:group style="position:absolute;left:12006;top:5648;width:10;height:20" coordorigin="12006,5648" coordsize="10,20">
              <v:shape style="position:absolute;left:12006;top:5648;width:10;height:20" coordorigin="12006,5648" coordsize="10,20" path="m12006,5667l12015,5667,12015,5648,12006,5648,12006,5667xe" filled="true" fillcolor="#000000" stroked="false">
                <v:path arrowok="t"/>
                <v:fill type="solid"/>
              </v:shape>
            </v:group>
            <v:group style="position:absolute;left:12006;top:5667;width:10;height:20" coordorigin="12006,5667" coordsize="10,20">
              <v:shape style="position:absolute;left:12006;top:5667;width:10;height:20" coordorigin="12006,5667" coordsize="10,20" path="m12006,5686l12015,5686,12015,5667,12006,5667,12006,5686xe" filled="true" fillcolor="#000000" stroked="false">
                <v:path arrowok="t"/>
                <v:fill type="solid"/>
              </v:shape>
            </v:group>
            <v:group style="position:absolute;left:12006;top:5686;width:10;height:20" coordorigin="12006,5686" coordsize="10,20">
              <v:shape style="position:absolute;left:12006;top:5686;width:10;height:20" coordorigin="12006,5686" coordsize="10,20" path="m12006,5706l12015,5706,12015,5686,12006,5686,12006,5706xe" filled="true" fillcolor="#000000" stroked="false">
                <v:path arrowok="t"/>
                <v:fill type="solid"/>
              </v:shape>
            </v:group>
            <v:group style="position:absolute;left:12006;top:5706;width:10;height:20" coordorigin="12006,5706" coordsize="10,20">
              <v:shape style="position:absolute;left:12006;top:5706;width:10;height:20" coordorigin="12006,5706" coordsize="10,20" path="m12006,5725l12015,5725,12015,5706,12006,5706,12006,5725xe" filled="true" fillcolor="#000000" stroked="false">
                <v:path arrowok="t"/>
                <v:fill type="solid"/>
              </v:shape>
            </v:group>
            <v:group style="position:absolute;left:12006;top:5728;width:10;height:2" coordorigin="12006,5728" coordsize="10,2">
              <v:shape style="position:absolute;left:12006;top:5728;width:10;height:2" coordorigin="12006,5728" coordsize="10,0" path="m12006,5728l12015,5728e" filled="false" stroked="true" strokeweight=".300018pt" strokecolor="#000000">
                <v:path arrowok="t"/>
              </v:shape>
            </v:group>
            <v:group style="position:absolute;left:13705;top:5514;width:10;height:20" coordorigin="13705,5514" coordsize="10,20">
              <v:shape style="position:absolute;left:13705;top:5514;width:10;height:20" coordorigin="13705,5514" coordsize="10,20" path="m13705,5533l13714,5533,13714,5514,13705,5514,13705,5533xe" filled="true" fillcolor="#000000" stroked="false">
                <v:path arrowok="t"/>
                <v:fill type="solid"/>
              </v:shape>
            </v:group>
            <v:group style="position:absolute;left:13705;top:5533;width:10;height:20" coordorigin="13705,5533" coordsize="10,20">
              <v:shape style="position:absolute;left:13705;top:5533;width:10;height:20" coordorigin="13705,5533" coordsize="10,20" path="m13705,5552l13714,5552,13714,5533,13705,5533,13705,5552xe" filled="true" fillcolor="#000000" stroked="false">
                <v:path arrowok="t"/>
                <v:fill type="solid"/>
              </v:shape>
            </v:group>
            <v:group style="position:absolute;left:13705;top:5552;width:10;height:20" coordorigin="13705,5552" coordsize="10,20">
              <v:shape style="position:absolute;left:13705;top:5552;width:10;height:20" coordorigin="13705,5552" coordsize="10,20" path="m13705,5571l13714,5571,13714,5552,13705,5552,13705,5571xe" filled="true" fillcolor="#000000" stroked="false">
                <v:path arrowok="t"/>
                <v:fill type="solid"/>
              </v:shape>
            </v:group>
            <v:group style="position:absolute;left:13705;top:5571;width:10;height:20" coordorigin="13705,5571" coordsize="10,20">
              <v:shape style="position:absolute;left:13705;top:5571;width:10;height:20" coordorigin="13705,5571" coordsize="10,20" path="m13705,5590l13714,5590,13714,5571,13705,5571,13705,5590xe" filled="true" fillcolor="#000000" stroked="false">
                <v:path arrowok="t"/>
                <v:fill type="solid"/>
              </v:shape>
            </v:group>
            <v:group style="position:absolute;left:13705;top:5590;width:10;height:20" coordorigin="13705,5590" coordsize="10,20">
              <v:shape style="position:absolute;left:13705;top:5590;width:10;height:20" coordorigin="13705,5590" coordsize="10,20" path="m13705,5610l13714,5610,13714,5590,13705,5590,13705,5610xe" filled="true" fillcolor="#000000" stroked="false">
                <v:path arrowok="t"/>
                <v:fill type="solid"/>
              </v:shape>
            </v:group>
            <v:group style="position:absolute;left:13705;top:5610;width:10;height:20" coordorigin="13705,5610" coordsize="10,20">
              <v:shape style="position:absolute;left:13705;top:5610;width:10;height:20" coordorigin="13705,5610" coordsize="10,20" path="m13705,5629l13714,5629,13714,5610,13705,5610,13705,5629xe" filled="true" fillcolor="#000000" stroked="false">
                <v:path arrowok="t"/>
                <v:fill type="solid"/>
              </v:shape>
            </v:group>
            <v:group style="position:absolute;left:13705;top:5629;width:10;height:20" coordorigin="13705,5629" coordsize="10,20">
              <v:shape style="position:absolute;left:13705;top:5629;width:10;height:20" coordorigin="13705,5629" coordsize="10,20" path="m13705,5648l13714,5648,13714,5629,13705,5629,13705,5648xe" filled="true" fillcolor="#000000" stroked="false">
                <v:path arrowok="t"/>
                <v:fill type="solid"/>
              </v:shape>
            </v:group>
            <v:group style="position:absolute;left:13705;top:5648;width:10;height:20" coordorigin="13705,5648" coordsize="10,20">
              <v:shape style="position:absolute;left:13705;top:5648;width:10;height:20" coordorigin="13705,5648" coordsize="10,20" path="m13705,5667l13714,5667,13714,5648,13705,5648,13705,5667xe" filled="true" fillcolor="#000000" stroked="false">
                <v:path arrowok="t"/>
                <v:fill type="solid"/>
              </v:shape>
            </v:group>
            <v:group style="position:absolute;left:13705;top:5667;width:10;height:20" coordorigin="13705,5667" coordsize="10,20">
              <v:shape style="position:absolute;left:13705;top:5667;width:10;height:20" coordorigin="13705,5667" coordsize="10,20" path="m13705,5686l13714,5686,13714,5667,13705,5667,13705,5686xe" filled="true" fillcolor="#000000" stroked="false">
                <v:path arrowok="t"/>
                <v:fill type="solid"/>
              </v:shape>
            </v:group>
            <v:group style="position:absolute;left:13705;top:5686;width:10;height:20" coordorigin="13705,5686" coordsize="10,20">
              <v:shape style="position:absolute;left:13705;top:5686;width:10;height:20" coordorigin="13705,5686" coordsize="10,20" path="m13705,5706l13714,5706,13714,5686,13705,5686,13705,5706xe" filled="true" fillcolor="#000000" stroked="false">
                <v:path arrowok="t"/>
                <v:fill type="solid"/>
              </v:shape>
            </v:group>
            <v:group style="position:absolute;left:13705;top:5706;width:10;height:20" coordorigin="13705,5706" coordsize="10,20">
              <v:shape style="position:absolute;left:13705;top:5706;width:10;height:20" coordorigin="13705,5706" coordsize="10,20" path="m13705,5725l13714,5725,13714,5706,13705,5706,13705,5725xe" filled="true" fillcolor="#000000" stroked="false">
                <v:path arrowok="t"/>
                <v:fill type="solid"/>
              </v:shape>
            </v:group>
            <v:group style="position:absolute;left:13705;top:5728;width:10;height:2" coordorigin="13705,5728" coordsize="10,2">
              <v:shape style="position:absolute;left:13705;top:5728;width:10;height:2" coordorigin="13705,5728" coordsize="10,0" path="m13705,5728l13714,5728e" filled="false" stroked="true" strokeweight=".300018pt" strokecolor="#000000">
                <v:path arrowok="t"/>
              </v:shape>
            </v:group>
            <v:group style="position:absolute;left:3269;top:5736;width:10;height:2" coordorigin="3269,5736" coordsize="10,2">
              <v:shape style="position:absolute;left:3269;top:5736;width:10;height:2" coordorigin="3269,5736" coordsize="10,0" path="m3269,5736l3279,5736e" filled="false" stroked="true" strokeweight=".479981pt" strokecolor="#000000">
                <v:path arrowok="t"/>
              </v:shape>
              <v:shape style="position:absolute;left:1128;top:5731;width:3453;height:10" type="#_x0000_t75" stroked="false">
                <v:imagedata r:id="rId231" o:title=""/>
              </v:shape>
              <v:shape style="position:absolute;left:4576;top:5731;width:625;height:10" type="#_x0000_t75" stroked="false">
                <v:imagedata r:id="rId224" o:title=""/>
              </v:shape>
              <v:shape style="position:absolute;left:5196;top:5731;width:2838;height:10" type="#_x0000_t75" stroked="false">
                <v:imagedata r:id="rId225" o:title=""/>
              </v:shape>
              <v:shape style="position:absolute;left:8030;top:5731;width:717;height:10" type="#_x0000_t75" stroked="false">
                <v:imagedata r:id="rId216" o:title=""/>
              </v:shape>
              <v:shape style="position:absolute;left:8742;top:5731;width:856;height:10" type="#_x0000_t75" stroked="false">
                <v:imagedata r:id="rId217" o:title=""/>
              </v:shape>
              <v:shape style="position:absolute;left:9592;top:5731;width:853;height:10" type="#_x0000_t75" stroked="false">
                <v:imagedata r:id="rId218" o:title=""/>
              </v:shape>
              <v:shape style="position:absolute;left:10441;top:5731;width:1565;height:10" type="#_x0000_t75" stroked="false">
                <v:imagedata r:id="rId219" o:title=""/>
              </v:shape>
              <v:shape style="position:absolute;left:12001;top:5731;width:3412;height:10" type="#_x0000_t75" stroked="false">
                <v:imagedata r:id="rId220" o:title=""/>
              </v:shape>
            </v:group>
            <v:group style="position:absolute;left:3269;top:5740;width:10;height:20" coordorigin="3269,5740" coordsize="10,20">
              <v:shape style="position:absolute;left:3269;top:5740;width:10;height:20" coordorigin="3269,5740" coordsize="10,20" path="m3269,5760l3279,5760,3279,5740,3269,5740,3269,5760xe" filled="true" fillcolor="#000000" stroked="false">
                <v:path arrowok="t"/>
                <v:fill type="solid"/>
              </v:shape>
            </v:group>
            <v:group style="position:absolute;left:3269;top:5760;width:10;height:20" coordorigin="3269,5760" coordsize="10,20">
              <v:shape style="position:absolute;left:3269;top:5760;width:10;height:20" coordorigin="3269,5760" coordsize="10,20" path="m3269,5779l3279,5779,3279,5760,3269,5760,3269,5779xe" filled="true" fillcolor="#000000" stroked="false">
                <v:path arrowok="t"/>
                <v:fill type="solid"/>
              </v:shape>
            </v:group>
            <v:group style="position:absolute;left:3269;top:5779;width:10;height:20" coordorigin="3269,5779" coordsize="10,20">
              <v:shape style="position:absolute;left:3269;top:5779;width:10;height:20" coordorigin="3269,5779" coordsize="10,20" path="m3269,5798l3279,5798,3279,5779,3269,5779,3269,5798xe" filled="true" fillcolor="#000000" stroked="false">
                <v:path arrowok="t"/>
                <v:fill type="solid"/>
              </v:shape>
            </v:group>
            <v:group style="position:absolute;left:3269;top:5798;width:10;height:20" coordorigin="3269,5798" coordsize="10,20">
              <v:shape style="position:absolute;left:3269;top:5798;width:10;height:20" coordorigin="3269,5798" coordsize="10,20" path="m3269,5817l3279,5817,3279,5798,3269,5798,3269,5817xe" filled="true" fillcolor="#000000" stroked="false">
                <v:path arrowok="t"/>
                <v:fill type="solid"/>
              </v:shape>
            </v:group>
            <v:group style="position:absolute;left:3269;top:5817;width:10;height:20" coordorigin="3269,5817" coordsize="10,20">
              <v:shape style="position:absolute;left:3269;top:5817;width:10;height:20" coordorigin="3269,5817" coordsize="10,20" path="m3269,5836l3279,5836,3279,5817,3269,5817,3269,5836xe" filled="true" fillcolor="#000000" stroked="false">
                <v:path arrowok="t"/>
                <v:fill type="solid"/>
              </v:shape>
            </v:group>
            <v:group style="position:absolute;left:3269;top:5836;width:10;height:20" coordorigin="3269,5836" coordsize="10,20">
              <v:shape style="position:absolute;left:3269;top:5836;width:10;height:20" coordorigin="3269,5836" coordsize="10,20" path="m3269,5856l3279,5856,3279,5836,3269,5836,3269,5856xe" filled="true" fillcolor="#000000" stroked="false">
                <v:path arrowok="t"/>
                <v:fill type="solid"/>
              </v:shape>
            </v:group>
            <v:group style="position:absolute;left:3269;top:5856;width:10;height:20" coordorigin="3269,5856" coordsize="10,20">
              <v:shape style="position:absolute;left:3269;top:5856;width:10;height:20" coordorigin="3269,5856" coordsize="10,20" path="m3269,5875l3279,5875,3279,5856,3269,5856,3269,5875xe" filled="true" fillcolor="#000000" stroked="false">
                <v:path arrowok="t"/>
                <v:fill type="solid"/>
              </v:shape>
            </v:group>
            <v:group style="position:absolute;left:3269;top:5875;width:10;height:20" coordorigin="3269,5875" coordsize="10,20">
              <v:shape style="position:absolute;left:3269;top:5875;width:10;height:20" coordorigin="3269,5875" coordsize="10,20" path="m3269,5894l3279,5894,3279,5875,3269,5875,3269,5894xe" filled="true" fillcolor="#000000" stroked="false">
                <v:path arrowok="t"/>
                <v:fill type="solid"/>
              </v:shape>
            </v:group>
            <v:group style="position:absolute;left:3269;top:5894;width:10;height:20" coordorigin="3269,5894" coordsize="10,20">
              <v:shape style="position:absolute;left:3269;top:5894;width:10;height:20" coordorigin="3269,5894" coordsize="10,20" path="m3269,5913l3279,5913,3279,5894,3269,5894,3269,5913xe" filled="true" fillcolor="#000000" stroked="false">
                <v:path arrowok="t"/>
                <v:fill type="solid"/>
              </v:shape>
            </v:group>
            <v:group style="position:absolute;left:3269;top:5913;width:10;height:20" coordorigin="3269,5913" coordsize="10,20">
              <v:shape style="position:absolute;left:3269;top:5913;width:10;height:20" coordorigin="3269,5913" coordsize="10,20" path="m3269,5932l3279,5932,3279,5913,3269,5913,3269,5932xe" filled="true" fillcolor="#000000" stroked="false">
                <v:path arrowok="t"/>
                <v:fill type="solid"/>
              </v:shape>
            </v:group>
            <v:group style="position:absolute;left:3269;top:5932;width:10;height:20" coordorigin="3269,5932" coordsize="10,20">
              <v:shape style="position:absolute;left:3269;top:5932;width:10;height:20" coordorigin="3269,5932" coordsize="10,20" path="m3269,5952l3279,5952,3279,5932,3269,5932,3269,5952xe" filled="true" fillcolor="#000000" stroked="false">
                <v:path arrowok="t"/>
                <v:fill type="solid"/>
              </v:shape>
            </v:group>
            <v:group style="position:absolute;left:3269;top:5955;width:10;height:2" coordorigin="3269,5955" coordsize="10,2">
              <v:shape style="position:absolute;left:3269;top:5955;width:10;height:2" coordorigin="3269,5955" coordsize="10,0" path="m3269,5955l3279,5955e" filled="false" stroked="true" strokeweight=".360016pt" strokecolor="#000000">
                <v:path arrowok="t"/>
              </v:shape>
            </v:group>
            <v:group style="position:absolute;left:4581;top:5740;width:10;height:20" coordorigin="4581,5740" coordsize="10,20">
              <v:shape style="position:absolute;left:4581;top:5740;width:10;height:20" coordorigin="4581,5740" coordsize="10,20" path="m4581,5760l4590,5760,4590,5740,4581,5740,4581,5760xe" filled="true" fillcolor="#000000" stroked="false">
                <v:path arrowok="t"/>
                <v:fill type="solid"/>
              </v:shape>
            </v:group>
            <v:group style="position:absolute;left:4581;top:5760;width:10;height:20" coordorigin="4581,5760" coordsize="10,20">
              <v:shape style="position:absolute;left:4581;top:5760;width:10;height:20" coordorigin="4581,5760" coordsize="10,20" path="m4581,5779l4590,5779,4590,5760,4581,5760,4581,5779xe" filled="true" fillcolor="#000000" stroked="false">
                <v:path arrowok="t"/>
                <v:fill type="solid"/>
              </v:shape>
            </v:group>
            <v:group style="position:absolute;left:4581;top:5779;width:10;height:20" coordorigin="4581,5779" coordsize="10,20">
              <v:shape style="position:absolute;left:4581;top:5779;width:10;height:20" coordorigin="4581,5779" coordsize="10,20" path="m4581,5798l4590,5798,4590,5779,4581,5779,4581,5798xe" filled="true" fillcolor="#000000" stroked="false">
                <v:path arrowok="t"/>
                <v:fill type="solid"/>
              </v:shape>
            </v:group>
            <v:group style="position:absolute;left:4581;top:5798;width:10;height:20" coordorigin="4581,5798" coordsize="10,20">
              <v:shape style="position:absolute;left:4581;top:5798;width:10;height:20" coordorigin="4581,5798" coordsize="10,20" path="m4581,5817l4590,5817,4590,5798,4581,5798,4581,5817xe" filled="true" fillcolor="#000000" stroked="false">
                <v:path arrowok="t"/>
                <v:fill type="solid"/>
              </v:shape>
            </v:group>
            <v:group style="position:absolute;left:4581;top:5817;width:10;height:20" coordorigin="4581,5817" coordsize="10,20">
              <v:shape style="position:absolute;left:4581;top:5817;width:10;height:20" coordorigin="4581,5817" coordsize="10,20" path="m4581,5836l4590,5836,4590,5817,4581,5817,4581,5836xe" filled="true" fillcolor="#000000" stroked="false">
                <v:path arrowok="t"/>
                <v:fill type="solid"/>
              </v:shape>
            </v:group>
            <v:group style="position:absolute;left:4581;top:5836;width:10;height:20" coordorigin="4581,5836" coordsize="10,20">
              <v:shape style="position:absolute;left:4581;top:5836;width:10;height:20" coordorigin="4581,5836" coordsize="10,20" path="m4581,5856l4590,5856,4590,5836,4581,5836,4581,5856xe" filled="true" fillcolor="#000000" stroked="false">
                <v:path arrowok="t"/>
                <v:fill type="solid"/>
              </v:shape>
            </v:group>
            <v:group style="position:absolute;left:4581;top:5856;width:10;height:20" coordorigin="4581,5856" coordsize="10,20">
              <v:shape style="position:absolute;left:4581;top:5856;width:10;height:20" coordorigin="4581,5856" coordsize="10,20" path="m4581,5875l4590,5875,4590,5856,4581,5856,4581,5875xe" filled="true" fillcolor="#000000" stroked="false">
                <v:path arrowok="t"/>
                <v:fill type="solid"/>
              </v:shape>
            </v:group>
            <v:group style="position:absolute;left:4581;top:5875;width:10;height:20" coordorigin="4581,5875" coordsize="10,20">
              <v:shape style="position:absolute;left:4581;top:5875;width:10;height:20" coordorigin="4581,5875" coordsize="10,20" path="m4581,5894l4590,5894,4590,5875,4581,5875,4581,5894xe" filled="true" fillcolor="#000000" stroked="false">
                <v:path arrowok="t"/>
                <v:fill type="solid"/>
              </v:shape>
            </v:group>
            <v:group style="position:absolute;left:4581;top:5894;width:10;height:20" coordorigin="4581,5894" coordsize="10,20">
              <v:shape style="position:absolute;left:4581;top:5894;width:10;height:20" coordorigin="4581,5894" coordsize="10,20" path="m4581,5913l4590,5913,4590,5894,4581,5894,4581,5913xe" filled="true" fillcolor="#000000" stroked="false">
                <v:path arrowok="t"/>
                <v:fill type="solid"/>
              </v:shape>
            </v:group>
            <v:group style="position:absolute;left:4581;top:5913;width:10;height:20" coordorigin="4581,5913" coordsize="10,20">
              <v:shape style="position:absolute;left:4581;top:5913;width:10;height:20" coordorigin="4581,5913" coordsize="10,20" path="m4581,5932l4590,5932,4590,5913,4581,5913,4581,5932xe" filled="true" fillcolor="#000000" stroked="false">
                <v:path arrowok="t"/>
                <v:fill type="solid"/>
              </v:shape>
            </v:group>
            <v:group style="position:absolute;left:4581;top:5932;width:10;height:20" coordorigin="4581,5932" coordsize="10,20">
              <v:shape style="position:absolute;left:4581;top:5932;width:10;height:20" coordorigin="4581,5932" coordsize="10,20" path="m4581,5952l4590,5952,4590,5932,4581,5932,4581,5952xe" filled="true" fillcolor="#000000" stroked="false">
                <v:path arrowok="t"/>
                <v:fill type="solid"/>
              </v:shape>
            </v:group>
            <v:group style="position:absolute;left:4581;top:5955;width:10;height:2" coordorigin="4581,5955" coordsize="10,2">
              <v:shape style="position:absolute;left:4581;top:5955;width:10;height:2" coordorigin="4581,5955" coordsize="10,0" path="m4581,5955l4590,5955e" filled="false" stroked="true" strokeweight=".360016pt" strokecolor="#000000">
                <v:path arrowok="t"/>
              </v:shape>
            </v:group>
            <v:group style="position:absolute;left:5201;top:5740;width:10;height:20" coordorigin="5201,5740" coordsize="10,20">
              <v:shape style="position:absolute;left:5201;top:5740;width:10;height:20" coordorigin="5201,5740" coordsize="10,20" path="m5201,5760l5211,5760,5211,5740,5201,5740,5201,5760xe" filled="true" fillcolor="#000000" stroked="false">
                <v:path arrowok="t"/>
                <v:fill type="solid"/>
              </v:shape>
            </v:group>
            <v:group style="position:absolute;left:5201;top:5760;width:10;height:20" coordorigin="5201,5760" coordsize="10,20">
              <v:shape style="position:absolute;left:5201;top:5760;width:10;height:20" coordorigin="5201,5760" coordsize="10,20" path="m5201,5779l5211,5779,5211,5760,5201,5760,5201,5779xe" filled="true" fillcolor="#000000" stroked="false">
                <v:path arrowok="t"/>
                <v:fill type="solid"/>
              </v:shape>
            </v:group>
            <v:group style="position:absolute;left:5201;top:5779;width:10;height:20" coordorigin="5201,5779" coordsize="10,20">
              <v:shape style="position:absolute;left:5201;top:5779;width:10;height:20" coordorigin="5201,5779" coordsize="10,20" path="m5201,5798l5211,5798,5211,5779,5201,5779,5201,5798xe" filled="true" fillcolor="#000000" stroked="false">
                <v:path arrowok="t"/>
                <v:fill type="solid"/>
              </v:shape>
            </v:group>
            <v:group style="position:absolute;left:5201;top:5798;width:10;height:20" coordorigin="5201,5798" coordsize="10,20">
              <v:shape style="position:absolute;left:5201;top:5798;width:10;height:20" coordorigin="5201,5798" coordsize="10,20" path="m5201,5817l5211,5817,5211,5798,5201,5798,5201,5817xe" filled="true" fillcolor="#000000" stroked="false">
                <v:path arrowok="t"/>
                <v:fill type="solid"/>
              </v:shape>
            </v:group>
            <v:group style="position:absolute;left:5201;top:5817;width:10;height:20" coordorigin="5201,5817" coordsize="10,20">
              <v:shape style="position:absolute;left:5201;top:5817;width:10;height:20" coordorigin="5201,5817" coordsize="10,20" path="m5201,5836l5211,5836,5211,5817,5201,5817,5201,5836xe" filled="true" fillcolor="#000000" stroked="false">
                <v:path arrowok="t"/>
                <v:fill type="solid"/>
              </v:shape>
            </v:group>
            <v:group style="position:absolute;left:5201;top:5836;width:10;height:20" coordorigin="5201,5836" coordsize="10,20">
              <v:shape style="position:absolute;left:5201;top:5836;width:10;height:20" coordorigin="5201,5836" coordsize="10,20" path="m5201,5856l5211,5856,5211,5836,5201,5836,5201,5856xe" filled="true" fillcolor="#000000" stroked="false">
                <v:path arrowok="t"/>
                <v:fill type="solid"/>
              </v:shape>
            </v:group>
            <v:group style="position:absolute;left:5201;top:5856;width:10;height:20" coordorigin="5201,5856" coordsize="10,20">
              <v:shape style="position:absolute;left:5201;top:5856;width:10;height:20" coordorigin="5201,5856" coordsize="10,20" path="m5201,5875l5211,5875,5211,5856,5201,5856,5201,5875xe" filled="true" fillcolor="#000000" stroked="false">
                <v:path arrowok="t"/>
                <v:fill type="solid"/>
              </v:shape>
            </v:group>
            <v:group style="position:absolute;left:5201;top:5875;width:10;height:20" coordorigin="5201,5875" coordsize="10,20">
              <v:shape style="position:absolute;left:5201;top:5875;width:10;height:20" coordorigin="5201,5875" coordsize="10,20" path="m5201,5894l5211,5894,5211,5875,5201,5875,5201,5894xe" filled="true" fillcolor="#000000" stroked="false">
                <v:path arrowok="t"/>
                <v:fill type="solid"/>
              </v:shape>
            </v:group>
            <v:group style="position:absolute;left:5201;top:5894;width:10;height:20" coordorigin="5201,5894" coordsize="10,20">
              <v:shape style="position:absolute;left:5201;top:5894;width:10;height:20" coordorigin="5201,5894" coordsize="10,20" path="m5201,5913l5211,5913,5211,5894,5201,5894,5201,5913xe" filled="true" fillcolor="#000000" stroked="false">
                <v:path arrowok="t"/>
                <v:fill type="solid"/>
              </v:shape>
            </v:group>
            <v:group style="position:absolute;left:5201;top:5913;width:10;height:20" coordorigin="5201,5913" coordsize="10,20">
              <v:shape style="position:absolute;left:5201;top:5913;width:10;height:20" coordorigin="5201,5913" coordsize="10,20" path="m5201,5932l5211,5932,5211,5913,5201,5913,5201,5932xe" filled="true" fillcolor="#000000" stroked="false">
                <v:path arrowok="t"/>
                <v:fill type="solid"/>
              </v:shape>
            </v:group>
            <v:group style="position:absolute;left:5201;top:5932;width:10;height:20" coordorigin="5201,5932" coordsize="10,20">
              <v:shape style="position:absolute;left:5201;top:5932;width:10;height:20" coordorigin="5201,5932" coordsize="10,20" path="m5201,5952l5211,5952,5211,5932,5201,5932,5201,5952xe" filled="true" fillcolor="#000000" stroked="false">
                <v:path arrowok="t"/>
                <v:fill type="solid"/>
              </v:shape>
            </v:group>
            <v:group style="position:absolute;left:5201;top:5955;width:10;height:2" coordorigin="5201,5955" coordsize="10,2">
              <v:shape style="position:absolute;left:5201;top:5955;width:10;height:2" coordorigin="5201,5955" coordsize="10,0" path="m5201,5955l5211,5955e" filled="false" stroked="true" strokeweight=".360016pt" strokecolor="#000000">
                <v:path arrowok="t"/>
              </v:shape>
            </v:group>
            <v:group style="position:absolute;left:5909;top:5740;width:10;height:20" coordorigin="5909,5740" coordsize="10,20">
              <v:shape style="position:absolute;left:5909;top:5740;width:10;height:20" coordorigin="5909,5740" coordsize="10,20" path="m5909,5760l5919,5760,5919,5740,5909,5740,5909,5760xe" filled="true" fillcolor="#000000" stroked="false">
                <v:path arrowok="t"/>
                <v:fill type="solid"/>
              </v:shape>
            </v:group>
            <v:group style="position:absolute;left:5909;top:5760;width:10;height:20" coordorigin="5909,5760" coordsize="10,20">
              <v:shape style="position:absolute;left:5909;top:5760;width:10;height:20" coordorigin="5909,5760" coordsize="10,20" path="m5909,5779l5919,5779,5919,5760,5909,5760,5909,5779xe" filled="true" fillcolor="#000000" stroked="false">
                <v:path arrowok="t"/>
                <v:fill type="solid"/>
              </v:shape>
            </v:group>
            <v:group style="position:absolute;left:5909;top:5779;width:10;height:20" coordorigin="5909,5779" coordsize="10,20">
              <v:shape style="position:absolute;left:5909;top:5779;width:10;height:20" coordorigin="5909,5779" coordsize="10,20" path="m5909,5798l5919,5798,5919,5779,5909,5779,5909,5798xe" filled="true" fillcolor="#000000" stroked="false">
                <v:path arrowok="t"/>
                <v:fill type="solid"/>
              </v:shape>
            </v:group>
            <v:group style="position:absolute;left:5909;top:5798;width:10;height:20" coordorigin="5909,5798" coordsize="10,20">
              <v:shape style="position:absolute;left:5909;top:5798;width:10;height:20" coordorigin="5909,5798" coordsize="10,20" path="m5909,5817l5919,5817,5919,5798,5909,5798,5909,5817xe" filled="true" fillcolor="#000000" stroked="false">
                <v:path arrowok="t"/>
                <v:fill type="solid"/>
              </v:shape>
            </v:group>
            <v:group style="position:absolute;left:5909;top:5817;width:10;height:20" coordorigin="5909,5817" coordsize="10,20">
              <v:shape style="position:absolute;left:5909;top:5817;width:10;height:20" coordorigin="5909,5817" coordsize="10,20" path="m5909,5836l5919,5836,5919,5817,5909,5817,5909,5836xe" filled="true" fillcolor="#000000" stroked="false">
                <v:path arrowok="t"/>
                <v:fill type="solid"/>
              </v:shape>
            </v:group>
            <v:group style="position:absolute;left:5909;top:5836;width:10;height:20" coordorigin="5909,5836" coordsize="10,20">
              <v:shape style="position:absolute;left:5909;top:5836;width:10;height:20" coordorigin="5909,5836" coordsize="10,20" path="m5909,5856l5919,5856,5919,5836,5909,5836,5909,5856xe" filled="true" fillcolor="#000000" stroked="false">
                <v:path arrowok="t"/>
                <v:fill type="solid"/>
              </v:shape>
            </v:group>
            <v:group style="position:absolute;left:5909;top:5856;width:10;height:20" coordorigin="5909,5856" coordsize="10,20">
              <v:shape style="position:absolute;left:5909;top:5856;width:10;height:20" coordorigin="5909,5856" coordsize="10,20" path="m5909,5875l5919,5875,5919,5856,5909,5856,5909,5875xe" filled="true" fillcolor="#000000" stroked="false">
                <v:path arrowok="t"/>
                <v:fill type="solid"/>
              </v:shape>
            </v:group>
            <v:group style="position:absolute;left:5909;top:5875;width:10;height:20" coordorigin="5909,5875" coordsize="10,20">
              <v:shape style="position:absolute;left:5909;top:5875;width:10;height:20" coordorigin="5909,5875" coordsize="10,20" path="m5909,5894l5919,5894,5919,5875,5909,5875,5909,5894xe" filled="true" fillcolor="#000000" stroked="false">
                <v:path arrowok="t"/>
                <v:fill type="solid"/>
              </v:shape>
            </v:group>
            <v:group style="position:absolute;left:5909;top:5894;width:10;height:20" coordorigin="5909,5894" coordsize="10,20">
              <v:shape style="position:absolute;left:5909;top:5894;width:10;height:20" coordorigin="5909,5894" coordsize="10,20" path="m5909,5913l5919,5913,5919,5894,5909,5894,5909,5913xe" filled="true" fillcolor="#000000" stroked="false">
                <v:path arrowok="t"/>
                <v:fill type="solid"/>
              </v:shape>
            </v:group>
            <v:group style="position:absolute;left:5909;top:5913;width:10;height:20" coordorigin="5909,5913" coordsize="10,20">
              <v:shape style="position:absolute;left:5909;top:5913;width:10;height:20" coordorigin="5909,5913" coordsize="10,20" path="m5909,5932l5919,5932,5919,5913,5909,5913,5909,5932xe" filled="true" fillcolor="#000000" stroked="false">
                <v:path arrowok="t"/>
                <v:fill type="solid"/>
              </v:shape>
            </v:group>
            <v:group style="position:absolute;left:5909;top:5932;width:10;height:20" coordorigin="5909,5932" coordsize="10,20">
              <v:shape style="position:absolute;left:5909;top:5932;width:10;height:20" coordorigin="5909,5932" coordsize="10,20" path="m5909,5952l5919,5952,5919,5932,5909,5932,5909,5952xe" filled="true" fillcolor="#000000" stroked="false">
                <v:path arrowok="t"/>
                <v:fill type="solid"/>
              </v:shape>
            </v:group>
            <v:group style="position:absolute;left:5909;top:5955;width:10;height:2" coordorigin="5909,5955" coordsize="10,2">
              <v:shape style="position:absolute;left:5909;top:5955;width:10;height:2" coordorigin="5909,5955" coordsize="10,0" path="m5909,5955l5919,5955e" filled="false" stroked="true" strokeweight=".360016pt" strokecolor="#000000">
                <v:path arrowok="t"/>
              </v:shape>
            </v:group>
            <v:group style="position:absolute;left:6478;top:5740;width:10;height:20" coordorigin="6478,5740" coordsize="10,20">
              <v:shape style="position:absolute;left:6478;top:5740;width:10;height:20" coordorigin="6478,5740" coordsize="10,20" path="m6478,5760l6488,5760,6488,5740,6478,5740,6478,5760xe" filled="true" fillcolor="#000000" stroked="false">
                <v:path arrowok="t"/>
                <v:fill type="solid"/>
              </v:shape>
            </v:group>
            <v:group style="position:absolute;left:6478;top:5760;width:10;height:20" coordorigin="6478,5760" coordsize="10,20">
              <v:shape style="position:absolute;left:6478;top:5760;width:10;height:20" coordorigin="6478,5760" coordsize="10,20" path="m6478,5779l6488,5779,6488,5760,6478,5760,6478,5779xe" filled="true" fillcolor="#000000" stroked="false">
                <v:path arrowok="t"/>
                <v:fill type="solid"/>
              </v:shape>
            </v:group>
            <v:group style="position:absolute;left:6478;top:5779;width:10;height:20" coordorigin="6478,5779" coordsize="10,20">
              <v:shape style="position:absolute;left:6478;top:5779;width:10;height:20" coordorigin="6478,5779" coordsize="10,20" path="m6478,5798l6488,5798,6488,5779,6478,5779,6478,5798xe" filled="true" fillcolor="#000000" stroked="false">
                <v:path arrowok="t"/>
                <v:fill type="solid"/>
              </v:shape>
            </v:group>
            <v:group style="position:absolute;left:6478;top:5798;width:10;height:20" coordorigin="6478,5798" coordsize="10,20">
              <v:shape style="position:absolute;left:6478;top:5798;width:10;height:20" coordorigin="6478,5798" coordsize="10,20" path="m6478,5817l6488,5817,6488,5798,6478,5798,6478,5817xe" filled="true" fillcolor="#000000" stroked="false">
                <v:path arrowok="t"/>
                <v:fill type="solid"/>
              </v:shape>
            </v:group>
            <v:group style="position:absolute;left:6478;top:5817;width:10;height:20" coordorigin="6478,5817" coordsize="10,20">
              <v:shape style="position:absolute;left:6478;top:5817;width:10;height:20" coordorigin="6478,5817" coordsize="10,20" path="m6478,5836l6488,5836,6488,5817,6478,5817,6478,5836xe" filled="true" fillcolor="#000000" stroked="false">
                <v:path arrowok="t"/>
                <v:fill type="solid"/>
              </v:shape>
            </v:group>
            <v:group style="position:absolute;left:6478;top:5836;width:10;height:20" coordorigin="6478,5836" coordsize="10,20">
              <v:shape style="position:absolute;left:6478;top:5836;width:10;height:20" coordorigin="6478,5836" coordsize="10,20" path="m6478,5856l6488,5856,6488,5836,6478,5836,6478,5856xe" filled="true" fillcolor="#000000" stroked="false">
                <v:path arrowok="t"/>
                <v:fill type="solid"/>
              </v:shape>
            </v:group>
            <v:group style="position:absolute;left:6478;top:5856;width:10;height:20" coordorigin="6478,5856" coordsize="10,20">
              <v:shape style="position:absolute;left:6478;top:5856;width:10;height:20" coordorigin="6478,5856" coordsize="10,20" path="m6478,5875l6488,5875,6488,5856,6478,5856,6478,5875xe" filled="true" fillcolor="#000000" stroked="false">
                <v:path arrowok="t"/>
                <v:fill type="solid"/>
              </v:shape>
            </v:group>
            <v:group style="position:absolute;left:6478;top:5875;width:10;height:20" coordorigin="6478,5875" coordsize="10,20">
              <v:shape style="position:absolute;left:6478;top:5875;width:10;height:20" coordorigin="6478,5875" coordsize="10,20" path="m6478,5894l6488,5894,6488,5875,6478,5875,6478,5894xe" filled="true" fillcolor="#000000" stroked="false">
                <v:path arrowok="t"/>
                <v:fill type="solid"/>
              </v:shape>
            </v:group>
            <v:group style="position:absolute;left:6478;top:5894;width:10;height:20" coordorigin="6478,5894" coordsize="10,20">
              <v:shape style="position:absolute;left:6478;top:5894;width:10;height:20" coordorigin="6478,5894" coordsize="10,20" path="m6478,5913l6488,5913,6488,5894,6478,5894,6478,5913xe" filled="true" fillcolor="#000000" stroked="false">
                <v:path arrowok="t"/>
                <v:fill type="solid"/>
              </v:shape>
            </v:group>
            <v:group style="position:absolute;left:6478;top:5913;width:10;height:20" coordorigin="6478,5913" coordsize="10,20">
              <v:shape style="position:absolute;left:6478;top:5913;width:10;height:20" coordorigin="6478,5913" coordsize="10,20" path="m6478,5932l6488,5932,6488,5913,6478,5913,6478,5932xe" filled="true" fillcolor="#000000" stroked="false">
                <v:path arrowok="t"/>
                <v:fill type="solid"/>
              </v:shape>
            </v:group>
            <v:group style="position:absolute;left:6478;top:5932;width:10;height:20" coordorigin="6478,5932" coordsize="10,20">
              <v:shape style="position:absolute;left:6478;top:5932;width:10;height:20" coordorigin="6478,5932" coordsize="10,20" path="m6478,5952l6488,5952,6488,5932,6478,5932,6478,5952xe" filled="true" fillcolor="#000000" stroked="false">
                <v:path arrowok="t"/>
                <v:fill type="solid"/>
              </v:shape>
            </v:group>
            <v:group style="position:absolute;left:6478;top:5955;width:10;height:2" coordorigin="6478,5955" coordsize="10,2">
              <v:shape style="position:absolute;left:6478;top:5955;width:10;height:2" coordorigin="6478,5955" coordsize="10,0" path="m6478,5955l6488,5955e" filled="false" stroked="true" strokeweight=".360016pt" strokecolor="#000000">
                <v:path arrowok="t"/>
              </v:shape>
            </v:group>
            <v:group style="position:absolute;left:8034;top:5740;width:10;height:20" coordorigin="8034,5740" coordsize="10,20">
              <v:shape style="position:absolute;left:8034;top:5740;width:10;height:20" coordorigin="8034,5740" coordsize="10,20" path="m8034,5760l8044,5760,8044,5740,8034,5740,8034,5760xe" filled="true" fillcolor="#000000" stroked="false">
                <v:path arrowok="t"/>
                <v:fill type="solid"/>
              </v:shape>
            </v:group>
            <v:group style="position:absolute;left:8034;top:5760;width:10;height:20" coordorigin="8034,5760" coordsize="10,20">
              <v:shape style="position:absolute;left:8034;top:5760;width:10;height:20" coordorigin="8034,5760" coordsize="10,20" path="m8034,5779l8044,5779,8044,5760,8034,5760,8034,5779xe" filled="true" fillcolor="#000000" stroked="false">
                <v:path arrowok="t"/>
                <v:fill type="solid"/>
              </v:shape>
            </v:group>
            <v:group style="position:absolute;left:8034;top:5779;width:10;height:20" coordorigin="8034,5779" coordsize="10,20">
              <v:shape style="position:absolute;left:8034;top:5779;width:10;height:20" coordorigin="8034,5779" coordsize="10,20" path="m8034,5798l8044,5798,8044,5779,8034,5779,8034,5798xe" filled="true" fillcolor="#000000" stroked="false">
                <v:path arrowok="t"/>
                <v:fill type="solid"/>
              </v:shape>
            </v:group>
            <v:group style="position:absolute;left:8034;top:5798;width:10;height:20" coordorigin="8034,5798" coordsize="10,20">
              <v:shape style="position:absolute;left:8034;top:5798;width:10;height:20" coordorigin="8034,5798" coordsize="10,20" path="m8034,5817l8044,5817,8044,5798,8034,5798,8034,5817xe" filled="true" fillcolor="#000000" stroked="false">
                <v:path arrowok="t"/>
                <v:fill type="solid"/>
              </v:shape>
            </v:group>
            <v:group style="position:absolute;left:8034;top:5817;width:10;height:20" coordorigin="8034,5817" coordsize="10,20">
              <v:shape style="position:absolute;left:8034;top:5817;width:10;height:20" coordorigin="8034,5817" coordsize="10,20" path="m8034,5836l8044,5836,8044,5817,8034,5817,8034,5836xe" filled="true" fillcolor="#000000" stroked="false">
                <v:path arrowok="t"/>
                <v:fill type="solid"/>
              </v:shape>
            </v:group>
            <v:group style="position:absolute;left:8034;top:5836;width:10;height:20" coordorigin="8034,5836" coordsize="10,20">
              <v:shape style="position:absolute;left:8034;top:5836;width:10;height:20" coordorigin="8034,5836" coordsize="10,20" path="m8034,5856l8044,5856,8044,5836,8034,5836,8034,5856xe" filled="true" fillcolor="#000000" stroked="false">
                <v:path arrowok="t"/>
                <v:fill type="solid"/>
              </v:shape>
            </v:group>
            <v:group style="position:absolute;left:8034;top:5856;width:10;height:20" coordorigin="8034,5856" coordsize="10,20">
              <v:shape style="position:absolute;left:8034;top:5856;width:10;height:20" coordorigin="8034,5856" coordsize="10,20" path="m8034,5875l8044,5875,8044,5856,8034,5856,8034,5875xe" filled="true" fillcolor="#000000" stroked="false">
                <v:path arrowok="t"/>
                <v:fill type="solid"/>
              </v:shape>
            </v:group>
            <v:group style="position:absolute;left:8034;top:5875;width:10;height:20" coordorigin="8034,5875" coordsize="10,20">
              <v:shape style="position:absolute;left:8034;top:5875;width:10;height:20" coordorigin="8034,5875" coordsize="10,20" path="m8034,5894l8044,5894,8044,5875,8034,5875,8034,5894xe" filled="true" fillcolor="#000000" stroked="false">
                <v:path arrowok="t"/>
                <v:fill type="solid"/>
              </v:shape>
            </v:group>
            <v:group style="position:absolute;left:8034;top:5894;width:10;height:20" coordorigin="8034,5894" coordsize="10,20">
              <v:shape style="position:absolute;left:8034;top:5894;width:10;height:20" coordorigin="8034,5894" coordsize="10,20" path="m8034,5913l8044,5913,8044,5894,8034,5894,8034,5913xe" filled="true" fillcolor="#000000" stroked="false">
                <v:path arrowok="t"/>
                <v:fill type="solid"/>
              </v:shape>
            </v:group>
            <v:group style="position:absolute;left:8034;top:5913;width:10;height:20" coordorigin="8034,5913" coordsize="10,20">
              <v:shape style="position:absolute;left:8034;top:5913;width:10;height:20" coordorigin="8034,5913" coordsize="10,20" path="m8034,5932l8044,5932,8044,5913,8034,5913,8034,5932xe" filled="true" fillcolor="#000000" stroked="false">
                <v:path arrowok="t"/>
                <v:fill type="solid"/>
              </v:shape>
            </v:group>
            <v:group style="position:absolute;left:8034;top:5932;width:10;height:20" coordorigin="8034,5932" coordsize="10,20">
              <v:shape style="position:absolute;left:8034;top:5932;width:10;height:20" coordorigin="8034,5932" coordsize="10,20" path="m8034,5952l8044,5952,8044,5932,8034,5932,8034,5952xe" filled="true" fillcolor="#000000" stroked="false">
                <v:path arrowok="t"/>
                <v:fill type="solid"/>
              </v:shape>
            </v:group>
            <v:group style="position:absolute;left:8034;top:5955;width:10;height:2" coordorigin="8034,5955" coordsize="10,2">
              <v:shape style="position:absolute;left:8034;top:5955;width:10;height:2" coordorigin="8034,5955" coordsize="10,0" path="m8034,5955l8044,5955e" filled="false" stroked="true" strokeweight=".360016pt" strokecolor="#000000">
                <v:path arrowok="t"/>
              </v:shape>
            </v:group>
            <v:group style="position:absolute;left:8746;top:5740;width:10;height:20" coordorigin="8746,5740" coordsize="10,20">
              <v:shape style="position:absolute;left:8746;top:5740;width:10;height:20" coordorigin="8746,5740" coordsize="10,20" path="m8746,5760l8756,5760,8756,5740,8746,5740,8746,5760xe" filled="true" fillcolor="#000000" stroked="false">
                <v:path arrowok="t"/>
                <v:fill type="solid"/>
              </v:shape>
            </v:group>
            <v:group style="position:absolute;left:8746;top:5760;width:10;height:20" coordorigin="8746,5760" coordsize="10,20">
              <v:shape style="position:absolute;left:8746;top:5760;width:10;height:20" coordorigin="8746,5760" coordsize="10,20" path="m8746,5779l8756,5779,8756,5760,8746,5760,8746,5779xe" filled="true" fillcolor="#000000" stroked="false">
                <v:path arrowok="t"/>
                <v:fill type="solid"/>
              </v:shape>
            </v:group>
            <v:group style="position:absolute;left:8746;top:5779;width:10;height:20" coordorigin="8746,5779" coordsize="10,20">
              <v:shape style="position:absolute;left:8746;top:5779;width:10;height:20" coordorigin="8746,5779" coordsize="10,20" path="m8746,5798l8756,5798,8756,5779,8746,5779,8746,5798xe" filled="true" fillcolor="#000000" stroked="false">
                <v:path arrowok="t"/>
                <v:fill type="solid"/>
              </v:shape>
            </v:group>
            <v:group style="position:absolute;left:8746;top:5798;width:10;height:20" coordorigin="8746,5798" coordsize="10,20">
              <v:shape style="position:absolute;left:8746;top:5798;width:10;height:20" coordorigin="8746,5798" coordsize="10,20" path="m8746,5817l8756,5817,8756,5798,8746,5798,8746,5817xe" filled="true" fillcolor="#000000" stroked="false">
                <v:path arrowok="t"/>
                <v:fill type="solid"/>
              </v:shape>
            </v:group>
            <v:group style="position:absolute;left:8746;top:5817;width:10;height:20" coordorigin="8746,5817" coordsize="10,20">
              <v:shape style="position:absolute;left:8746;top:5817;width:10;height:20" coordorigin="8746,5817" coordsize="10,20" path="m8746,5836l8756,5836,8756,5817,8746,5817,8746,5836xe" filled="true" fillcolor="#000000" stroked="false">
                <v:path arrowok="t"/>
                <v:fill type="solid"/>
              </v:shape>
            </v:group>
            <v:group style="position:absolute;left:8746;top:5836;width:10;height:20" coordorigin="8746,5836" coordsize="10,20">
              <v:shape style="position:absolute;left:8746;top:5836;width:10;height:20" coordorigin="8746,5836" coordsize="10,20" path="m8746,5856l8756,5856,8756,5836,8746,5836,8746,5856xe" filled="true" fillcolor="#000000" stroked="false">
                <v:path arrowok="t"/>
                <v:fill type="solid"/>
              </v:shape>
            </v:group>
            <v:group style="position:absolute;left:8746;top:5856;width:10;height:20" coordorigin="8746,5856" coordsize="10,20">
              <v:shape style="position:absolute;left:8746;top:5856;width:10;height:20" coordorigin="8746,5856" coordsize="10,20" path="m8746,5875l8756,5875,8756,5856,8746,5856,8746,5875xe" filled="true" fillcolor="#000000" stroked="false">
                <v:path arrowok="t"/>
                <v:fill type="solid"/>
              </v:shape>
            </v:group>
            <v:group style="position:absolute;left:8746;top:5875;width:10;height:20" coordorigin="8746,5875" coordsize="10,20">
              <v:shape style="position:absolute;left:8746;top:5875;width:10;height:20" coordorigin="8746,5875" coordsize="10,20" path="m8746,5894l8756,5894,8756,5875,8746,5875,8746,5894xe" filled="true" fillcolor="#000000" stroked="false">
                <v:path arrowok="t"/>
                <v:fill type="solid"/>
              </v:shape>
            </v:group>
            <v:group style="position:absolute;left:8746;top:5894;width:10;height:20" coordorigin="8746,5894" coordsize="10,20">
              <v:shape style="position:absolute;left:8746;top:5894;width:10;height:20" coordorigin="8746,5894" coordsize="10,20" path="m8746,5913l8756,5913,8756,5894,8746,5894,8746,5913xe" filled="true" fillcolor="#000000" stroked="false">
                <v:path arrowok="t"/>
                <v:fill type="solid"/>
              </v:shape>
            </v:group>
            <v:group style="position:absolute;left:8746;top:5913;width:10;height:20" coordorigin="8746,5913" coordsize="10,20">
              <v:shape style="position:absolute;left:8746;top:5913;width:10;height:20" coordorigin="8746,5913" coordsize="10,20" path="m8746,5932l8756,5932,8756,5913,8746,5913,8746,5932xe" filled="true" fillcolor="#000000" stroked="false">
                <v:path arrowok="t"/>
                <v:fill type="solid"/>
              </v:shape>
            </v:group>
            <v:group style="position:absolute;left:8746;top:5932;width:10;height:20" coordorigin="8746,5932" coordsize="10,20">
              <v:shape style="position:absolute;left:8746;top:5932;width:10;height:20" coordorigin="8746,5932" coordsize="10,20" path="m8746,5952l8756,5952,8756,5932,8746,5932,8746,5952xe" filled="true" fillcolor="#000000" stroked="false">
                <v:path arrowok="t"/>
                <v:fill type="solid"/>
              </v:shape>
            </v:group>
            <v:group style="position:absolute;left:8746;top:5955;width:10;height:2" coordorigin="8746,5955" coordsize="10,2">
              <v:shape style="position:absolute;left:8746;top:5955;width:10;height:2" coordorigin="8746,5955" coordsize="10,0" path="m8746,5955l8756,5955e" filled="false" stroked="true" strokeweight=".360016pt" strokecolor="#000000">
                <v:path arrowok="t"/>
              </v:shape>
            </v:group>
            <v:group style="position:absolute;left:9597;top:5740;width:10;height:20" coordorigin="9597,5740" coordsize="10,20">
              <v:shape style="position:absolute;left:9597;top:5740;width:10;height:20" coordorigin="9597,5740" coordsize="10,20" path="m9597,5760l9607,5760,9607,5740,9597,5740,9597,5760xe" filled="true" fillcolor="#000000" stroked="false">
                <v:path arrowok="t"/>
                <v:fill type="solid"/>
              </v:shape>
            </v:group>
            <v:group style="position:absolute;left:9597;top:5760;width:10;height:20" coordorigin="9597,5760" coordsize="10,20">
              <v:shape style="position:absolute;left:9597;top:5760;width:10;height:20" coordorigin="9597,5760" coordsize="10,20" path="m9597,5779l9607,5779,9607,5760,9597,5760,9597,5779xe" filled="true" fillcolor="#000000" stroked="false">
                <v:path arrowok="t"/>
                <v:fill type="solid"/>
              </v:shape>
            </v:group>
            <v:group style="position:absolute;left:9597;top:5779;width:10;height:20" coordorigin="9597,5779" coordsize="10,20">
              <v:shape style="position:absolute;left:9597;top:5779;width:10;height:20" coordorigin="9597,5779" coordsize="10,20" path="m9597,5798l9607,5798,9607,5779,9597,5779,9597,5798xe" filled="true" fillcolor="#000000" stroked="false">
                <v:path arrowok="t"/>
                <v:fill type="solid"/>
              </v:shape>
            </v:group>
            <v:group style="position:absolute;left:9597;top:5798;width:10;height:20" coordorigin="9597,5798" coordsize="10,20">
              <v:shape style="position:absolute;left:9597;top:5798;width:10;height:20" coordorigin="9597,5798" coordsize="10,20" path="m9597,5817l9607,5817,9607,5798,9597,5798,9597,5817xe" filled="true" fillcolor="#000000" stroked="false">
                <v:path arrowok="t"/>
                <v:fill type="solid"/>
              </v:shape>
            </v:group>
            <v:group style="position:absolute;left:9597;top:5817;width:10;height:20" coordorigin="9597,5817" coordsize="10,20">
              <v:shape style="position:absolute;left:9597;top:5817;width:10;height:20" coordorigin="9597,5817" coordsize="10,20" path="m9597,5836l9607,5836,9607,5817,9597,5817,9597,5836xe" filled="true" fillcolor="#000000" stroked="false">
                <v:path arrowok="t"/>
                <v:fill type="solid"/>
              </v:shape>
            </v:group>
            <v:group style="position:absolute;left:9597;top:5836;width:10;height:20" coordorigin="9597,5836" coordsize="10,20">
              <v:shape style="position:absolute;left:9597;top:5836;width:10;height:20" coordorigin="9597,5836" coordsize="10,20" path="m9597,5856l9607,5856,9607,5836,9597,5836,9597,5856xe" filled="true" fillcolor="#000000" stroked="false">
                <v:path arrowok="t"/>
                <v:fill type="solid"/>
              </v:shape>
            </v:group>
            <v:group style="position:absolute;left:9597;top:5856;width:10;height:20" coordorigin="9597,5856" coordsize="10,20">
              <v:shape style="position:absolute;left:9597;top:5856;width:10;height:20" coordorigin="9597,5856" coordsize="10,20" path="m9597,5875l9607,5875,9607,5856,9597,5856,9597,5875xe" filled="true" fillcolor="#000000" stroked="false">
                <v:path arrowok="t"/>
                <v:fill type="solid"/>
              </v:shape>
            </v:group>
            <v:group style="position:absolute;left:9597;top:5875;width:10;height:20" coordorigin="9597,5875" coordsize="10,20">
              <v:shape style="position:absolute;left:9597;top:5875;width:10;height:20" coordorigin="9597,5875" coordsize="10,20" path="m9597,5894l9607,5894,9607,5875,9597,5875,9597,5894xe" filled="true" fillcolor="#000000" stroked="false">
                <v:path arrowok="t"/>
                <v:fill type="solid"/>
              </v:shape>
            </v:group>
            <v:group style="position:absolute;left:9597;top:5894;width:10;height:20" coordorigin="9597,5894" coordsize="10,20">
              <v:shape style="position:absolute;left:9597;top:5894;width:10;height:20" coordorigin="9597,5894" coordsize="10,20" path="m9597,5913l9607,5913,9607,5894,9597,5894,9597,5913xe" filled="true" fillcolor="#000000" stroked="false">
                <v:path arrowok="t"/>
                <v:fill type="solid"/>
              </v:shape>
            </v:group>
            <v:group style="position:absolute;left:9597;top:5913;width:10;height:20" coordorigin="9597,5913" coordsize="10,20">
              <v:shape style="position:absolute;left:9597;top:5913;width:10;height:20" coordorigin="9597,5913" coordsize="10,20" path="m9597,5932l9607,5932,9607,5913,9597,5913,9597,5932xe" filled="true" fillcolor="#000000" stroked="false">
                <v:path arrowok="t"/>
                <v:fill type="solid"/>
              </v:shape>
            </v:group>
            <v:group style="position:absolute;left:9597;top:5932;width:10;height:20" coordorigin="9597,5932" coordsize="10,20">
              <v:shape style="position:absolute;left:9597;top:5932;width:10;height:20" coordorigin="9597,5932" coordsize="10,20" path="m9597,5952l9607,5952,9607,5932,9597,5932,9597,5952xe" filled="true" fillcolor="#000000" stroked="false">
                <v:path arrowok="t"/>
                <v:fill type="solid"/>
              </v:shape>
            </v:group>
            <v:group style="position:absolute;left:9597;top:5955;width:10;height:2" coordorigin="9597,5955" coordsize="10,2">
              <v:shape style="position:absolute;left:9597;top:5955;width:10;height:2" coordorigin="9597,5955" coordsize="10,0" path="m9597,5955l9607,5955e" filled="false" stroked="true" strokeweight=".360016pt" strokecolor="#000000">
                <v:path arrowok="t"/>
              </v:shape>
            </v:group>
            <v:group style="position:absolute;left:10446;top:5740;width:10;height:20" coordorigin="10446,5740" coordsize="10,20">
              <v:shape style="position:absolute;left:10446;top:5740;width:10;height:20" coordorigin="10446,5740" coordsize="10,20" path="m10446,5760l10455,5760,10455,5740,10446,5740,10446,5760xe" filled="true" fillcolor="#000000" stroked="false">
                <v:path arrowok="t"/>
                <v:fill type="solid"/>
              </v:shape>
            </v:group>
            <v:group style="position:absolute;left:10446;top:5760;width:10;height:20" coordorigin="10446,5760" coordsize="10,20">
              <v:shape style="position:absolute;left:10446;top:5760;width:10;height:20" coordorigin="10446,5760" coordsize="10,20" path="m10446,5779l10455,5779,10455,5760,10446,5760,10446,5779xe" filled="true" fillcolor="#000000" stroked="false">
                <v:path arrowok="t"/>
                <v:fill type="solid"/>
              </v:shape>
            </v:group>
            <v:group style="position:absolute;left:10446;top:5779;width:10;height:20" coordorigin="10446,5779" coordsize="10,20">
              <v:shape style="position:absolute;left:10446;top:5779;width:10;height:20" coordorigin="10446,5779" coordsize="10,20" path="m10446,5798l10455,5798,10455,5779,10446,5779,10446,5798xe" filled="true" fillcolor="#000000" stroked="false">
                <v:path arrowok="t"/>
                <v:fill type="solid"/>
              </v:shape>
            </v:group>
            <v:group style="position:absolute;left:10446;top:5798;width:10;height:20" coordorigin="10446,5798" coordsize="10,20">
              <v:shape style="position:absolute;left:10446;top:5798;width:10;height:20" coordorigin="10446,5798" coordsize="10,20" path="m10446,5817l10455,5817,10455,5798,10446,5798,10446,5817xe" filled="true" fillcolor="#000000" stroked="false">
                <v:path arrowok="t"/>
                <v:fill type="solid"/>
              </v:shape>
            </v:group>
            <v:group style="position:absolute;left:10446;top:5817;width:10;height:20" coordorigin="10446,5817" coordsize="10,20">
              <v:shape style="position:absolute;left:10446;top:5817;width:10;height:20" coordorigin="10446,5817" coordsize="10,20" path="m10446,5836l10455,5836,10455,5817,10446,5817,10446,5836xe" filled="true" fillcolor="#000000" stroked="false">
                <v:path arrowok="t"/>
                <v:fill type="solid"/>
              </v:shape>
            </v:group>
            <v:group style="position:absolute;left:10446;top:5836;width:10;height:20" coordorigin="10446,5836" coordsize="10,20">
              <v:shape style="position:absolute;left:10446;top:5836;width:10;height:20" coordorigin="10446,5836" coordsize="10,20" path="m10446,5856l10455,5856,10455,5836,10446,5836,10446,5856xe" filled="true" fillcolor="#000000" stroked="false">
                <v:path arrowok="t"/>
                <v:fill type="solid"/>
              </v:shape>
            </v:group>
            <v:group style="position:absolute;left:10446;top:5856;width:10;height:20" coordorigin="10446,5856" coordsize="10,20">
              <v:shape style="position:absolute;left:10446;top:5856;width:10;height:20" coordorigin="10446,5856" coordsize="10,20" path="m10446,5875l10455,5875,10455,5856,10446,5856,10446,5875xe" filled="true" fillcolor="#000000" stroked="false">
                <v:path arrowok="t"/>
                <v:fill type="solid"/>
              </v:shape>
            </v:group>
            <v:group style="position:absolute;left:10446;top:5875;width:10;height:20" coordorigin="10446,5875" coordsize="10,20">
              <v:shape style="position:absolute;left:10446;top:5875;width:10;height:20" coordorigin="10446,5875" coordsize="10,20" path="m10446,5894l10455,5894,10455,5875,10446,5875,10446,5894xe" filled="true" fillcolor="#000000" stroked="false">
                <v:path arrowok="t"/>
                <v:fill type="solid"/>
              </v:shape>
            </v:group>
            <v:group style="position:absolute;left:10446;top:5894;width:10;height:20" coordorigin="10446,5894" coordsize="10,20">
              <v:shape style="position:absolute;left:10446;top:5894;width:10;height:20" coordorigin="10446,5894" coordsize="10,20" path="m10446,5913l10455,5913,10455,5894,10446,5894,10446,5913xe" filled="true" fillcolor="#000000" stroked="false">
                <v:path arrowok="t"/>
                <v:fill type="solid"/>
              </v:shape>
            </v:group>
            <v:group style="position:absolute;left:10446;top:5913;width:10;height:20" coordorigin="10446,5913" coordsize="10,20">
              <v:shape style="position:absolute;left:10446;top:5913;width:10;height:20" coordorigin="10446,5913" coordsize="10,20" path="m10446,5932l10455,5932,10455,5913,10446,5913,10446,5932xe" filled="true" fillcolor="#000000" stroked="false">
                <v:path arrowok="t"/>
                <v:fill type="solid"/>
              </v:shape>
            </v:group>
            <v:group style="position:absolute;left:10446;top:5932;width:10;height:20" coordorigin="10446,5932" coordsize="10,20">
              <v:shape style="position:absolute;left:10446;top:5932;width:10;height:20" coordorigin="10446,5932" coordsize="10,20" path="m10446,5952l10455,5952,10455,5932,10446,5932,10446,5952xe" filled="true" fillcolor="#000000" stroked="false">
                <v:path arrowok="t"/>
                <v:fill type="solid"/>
              </v:shape>
            </v:group>
            <v:group style="position:absolute;left:10446;top:5955;width:10;height:2" coordorigin="10446,5955" coordsize="10,2">
              <v:shape style="position:absolute;left:10446;top:5955;width:10;height:2" coordorigin="10446,5955" coordsize="10,0" path="m10446,5955l10455,5955e" filled="false" stroked="true" strokeweight=".360016pt" strokecolor="#000000">
                <v:path arrowok="t"/>
              </v:shape>
            </v:group>
            <v:group style="position:absolute;left:12006;top:5740;width:10;height:20" coordorigin="12006,5740" coordsize="10,20">
              <v:shape style="position:absolute;left:12006;top:5740;width:10;height:20" coordorigin="12006,5740" coordsize="10,20" path="m12006,5760l12015,5760,12015,5740,12006,5740,12006,5760xe" filled="true" fillcolor="#000000" stroked="false">
                <v:path arrowok="t"/>
                <v:fill type="solid"/>
              </v:shape>
            </v:group>
            <v:group style="position:absolute;left:12006;top:5760;width:10;height:20" coordorigin="12006,5760" coordsize="10,20">
              <v:shape style="position:absolute;left:12006;top:5760;width:10;height:20" coordorigin="12006,5760" coordsize="10,20" path="m12006,5779l12015,5779,12015,5760,12006,5760,12006,5779xe" filled="true" fillcolor="#000000" stroked="false">
                <v:path arrowok="t"/>
                <v:fill type="solid"/>
              </v:shape>
            </v:group>
            <v:group style="position:absolute;left:12006;top:5779;width:10;height:20" coordorigin="12006,5779" coordsize="10,20">
              <v:shape style="position:absolute;left:12006;top:5779;width:10;height:20" coordorigin="12006,5779" coordsize="10,20" path="m12006,5798l12015,5798,12015,5779,12006,5779,12006,5798xe" filled="true" fillcolor="#000000" stroked="false">
                <v:path arrowok="t"/>
                <v:fill type="solid"/>
              </v:shape>
            </v:group>
            <v:group style="position:absolute;left:12006;top:5798;width:10;height:20" coordorigin="12006,5798" coordsize="10,20">
              <v:shape style="position:absolute;left:12006;top:5798;width:10;height:20" coordorigin="12006,5798" coordsize="10,20" path="m12006,5817l12015,5817,12015,5798,12006,5798,12006,5817xe" filled="true" fillcolor="#000000" stroked="false">
                <v:path arrowok="t"/>
                <v:fill type="solid"/>
              </v:shape>
            </v:group>
            <v:group style="position:absolute;left:12006;top:5817;width:10;height:20" coordorigin="12006,5817" coordsize="10,20">
              <v:shape style="position:absolute;left:12006;top:5817;width:10;height:20" coordorigin="12006,5817" coordsize="10,20" path="m12006,5836l12015,5836,12015,5817,12006,5817,12006,5836xe" filled="true" fillcolor="#000000" stroked="false">
                <v:path arrowok="t"/>
                <v:fill type="solid"/>
              </v:shape>
            </v:group>
            <v:group style="position:absolute;left:12006;top:5836;width:10;height:20" coordorigin="12006,5836" coordsize="10,20">
              <v:shape style="position:absolute;left:12006;top:5836;width:10;height:20" coordorigin="12006,5836" coordsize="10,20" path="m12006,5856l12015,5856,12015,5836,12006,5836,12006,5856xe" filled="true" fillcolor="#000000" stroked="false">
                <v:path arrowok="t"/>
                <v:fill type="solid"/>
              </v:shape>
            </v:group>
            <v:group style="position:absolute;left:12006;top:5856;width:10;height:20" coordorigin="12006,5856" coordsize="10,20">
              <v:shape style="position:absolute;left:12006;top:5856;width:10;height:20" coordorigin="12006,5856" coordsize="10,20" path="m12006,5875l12015,5875,12015,5856,12006,5856,12006,5875xe" filled="true" fillcolor="#000000" stroked="false">
                <v:path arrowok="t"/>
                <v:fill type="solid"/>
              </v:shape>
            </v:group>
            <v:group style="position:absolute;left:12006;top:5875;width:10;height:20" coordorigin="12006,5875" coordsize="10,20">
              <v:shape style="position:absolute;left:12006;top:5875;width:10;height:20" coordorigin="12006,5875" coordsize="10,20" path="m12006,5894l12015,5894,12015,5875,12006,5875,12006,5894xe" filled="true" fillcolor="#000000" stroked="false">
                <v:path arrowok="t"/>
                <v:fill type="solid"/>
              </v:shape>
            </v:group>
            <v:group style="position:absolute;left:12006;top:5894;width:10;height:20" coordorigin="12006,5894" coordsize="10,20">
              <v:shape style="position:absolute;left:12006;top:5894;width:10;height:20" coordorigin="12006,5894" coordsize="10,20" path="m12006,5913l12015,5913,12015,5894,12006,5894,12006,5913xe" filled="true" fillcolor="#000000" stroked="false">
                <v:path arrowok="t"/>
                <v:fill type="solid"/>
              </v:shape>
            </v:group>
            <v:group style="position:absolute;left:12006;top:5913;width:10;height:20" coordorigin="12006,5913" coordsize="10,20">
              <v:shape style="position:absolute;left:12006;top:5913;width:10;height:20" coordorigin="12006,5913" coordsize="10,20" path="m12006,5932l12015,5932,12015,5913,12006,5913,12006,5932xe" filled="true" fillcolor="#000000" stroked="false">
                <v:path arrowok="t"/>
                <v:fill type="solid"/>
              </v:shape>
            </v:group>
            <v:group style="position:absolute;left:12006;top:5932;width:10;height:20" coordorigin="12006,5932" coordsize="10,20">
              <v:shape style="position:absolute;left:12006;top:5932;width:10;height:20" coordorigin="12006,5932" coordsize="10,20" path="m12006,5952l12015,5952,12015,5932,12006,5932,12006,5952xe" filled="true" fillcolor="#000000" stroked="false">
                <v:path arrowok="t"/>
                <v:fill type="solid"/>
              </v:shape>
            </v:group>
            <v:group style="position:absolute;left:12006;top:5955;width:10;height:2" coordorigin="12006,5955" coordsize="10,2">
              <v:shape style="position:absolute;left:12006;top:5955;width:10;height:2" coordorigin="12006,5955" coordsize="10,0" path="m12006,5955l12015,5955e" filled="false" stroked="true" strokeweight=".360016pt" strokecolor="#000000">
                <v:path arrowok="t"/>
              </v:shape>
            </v:group>
            <v:group style="position:absolute;left:13705;top:5740;width:10;height:20" coordorigin="13705,5740" coordsize="10,20">
              <v:shape style="position:absolute;left:13705;top:5740;width:10;height:20" coordorigin="13705,5740" coordsize="10,20" path="m13705,5760l13714,5760,13714,5740,13705,5740,13705,5760xe" filled="true" fillcolor="#000000" stroked="false">
                <v:path arrowok="t"/>
                <v:fill type="solid"/>
              </v:shape>
            </v:group>
            <v:group style="position:absolute;left:13705;top:5760;width:10;height:20" coordorigin="13705,5760" coordsize="10,20">
              <v:shape style="position:absolute;left:13705;top:5760;width:10;height:20" coordorigin="13705,5760" coordsize="10,20" path="m13705,5779l13714,5779,13714,5760,13705,5760,13705,5779xe" filled="true" fillcolor="#000000" stroked="false">
                <v:path arrowok="t"/>
                <v:fill type="solid"/>
              </v:shape>
            </v:group>
            <v:group style="position:absolute;left:13705;top:5779;width:10;height:20" coordorigin="13705,5779" coordsize="10,20">
              <v:shape style="position:absolute;left:13705;top:5779;width:10;height:20" coordorigin="13705,5779" coordsize="10,20" path="m13705,5798l13714,5798,13714,5779,13705,5779,13705,5798xe" filled="true" fillcolor="#000000" stroked="false">
                <v:path arrowok="t"/>
                <v:fill type="solid"/>
              </v:shape>
            </v:group>
            <v:group style="position:absolute;left:13705;top:5798;width:10;height:20" coordorigin="13705,5798" coordsize="10,20">
              <v:shape style="position:absolute;left:13705;top:5798;width:10;height:20" coordorigin="13705,5798" coordsize="10,20" path="m13705,5817l13714,5817,13714,5798,13705,5798,13705,5817xe" filled="true" fillcolor="#000000" stroked="false">
                <v:path arrowok="t"/>
                <v:fill type="solid"/>
              </v:shape>
            </v:group>
            <v:group style="position:absolute;left:13705;top:5817;width:10;height:20" coordorigin="13705,5817" coordsize="10,20">
              <v:shape style="position:absolute;left:13705;top:5817;width:10;height:20" coordorigin="13705,5817" coordsize="10,20" path="m13705,5836l13714,5836,13714,5817,13705,5817,13705,5836xe" filled="true" fillcolor="#000000" stroked="false">
                <v:path arrowok="t"/>
                <v:fill type="solid"/>
              </v:shape>
            </v:group>
            <v:group style="position:absolute;left:13705;top:5836;width:10;height:20" coordorigin="13705,5836" coordsize="10,20">
              <v:shape style="position:absolute;left:13705;top:5836;width:10;height:20" coordorigin="13705,5836" coordsize="10,20" path="m13705,5856l13714,5856,13714,5836,13705,5836,13705,5856xe" filled="true" fillcolor="#000000" stroked="false">
                <v:path arrowok="t"/>
                <v:fill type="solid"/>
              </v:shape>
            </v:group>
            <v:group style="position:absolute;left:13705;top:5856;width:10;height:20" coordorigin="13705,5856" coordsize="10,20">
              <v:shape style="position:absolute;left:13705;top:5856;width:10;height:20" coordorigin="13705,5856" coordsize="10,20" path="m13705,5875l13714,5875,13714,5856,13705,5856,13705,5875xe" filled="true" fillcolor="#000000" stroked="false">
                <v:path arrowok="t"/>
                <v:fill type="solid"/>
              </v:shape>
            </v:group>
            <v:group style="position:absolute;left:13705;top:5875;width:10;height:20" coordorigin="13705,5875" coordsize="10,20">
              <v:shape style="position:absolute;left:13705;top:5875;width:10;height:20" coordorigin="13705,5875" coordsize="10,20" path="m13705,5894l13714,5894,13714,5875,13705,5875,13705,5894xe" filled="true" fillcolor="#000000" stroked="false">
                <v:path arrowok="t"/>
                <v:fill type="solid"/>
              </v:shape>
            </v:group>
            <v:group style="position:absolute;left:13705;top:5894;width:10;height:20" coordorigin="13705,5894" coordsize="10,20">
              <v:shape style="position:absolute;left:13705;top:5894;width:10;height:20" coordorigin="13705,5894" coordsize="10,20" path="m13705,5913l13714,5913,13714,5894,13705,5894,13705,5913xe" filled="true" fillcolor="#000000" stroked="false">
                <v:path arrowok="t"/>
                <v:fill type="solid"/>
              </v:shape>
            </v:group>
            <v:group style="position:absolute;left:13705;top:5913;width:10;height:20" coordorigin="13705,5913" coordsize="10,20">
              <v:shape style="position:absolute;left:13705;top:5913;width:10;height:20" coordorigin="13705,5913" coordsize="10,20" path="m13705,5932l13714,5932,13714,5913,13705,5913,13705,5932xe" filled="true" fillcolor="#000000" stroked="false">
                <v:path arrowok="t"/>
                <v:fill type="solid"/>
              </v:shape>
            </v:group>
            <v:group style="position:absolute;left:13705;top:5932;width:10;height:20" coordorigin="13705,5932" coordsize="10,20">
              <v:shape style="position:absolute;left:13705;top:5932;width:10;height:20" coordorigin="13705,5932" coordsize="10,20" path="m13705,5952l13714,5952,13714,5932,13705,5932,13705,5952xe" filled="true" fillcolor="#000000" stroked="false">
                <v:path arrowok="t"/>
                <v:fill type="solid"/>
              </v:shape>
            </v:group>
            <v:group style="position:absolute;left:13705;top:5955;width:10;height:2" coordorigin="13705,5955" coordsize="10,2">
              <v:shape style="position:absolute;left:13705;top:5955;width:10;height:2" coordorigin="13705,5955" coordsize="10,0" path="m13705,5955l13714,5955e" filled="false" stroked="true" strokeweight=".360016pt" strokecolor="#000000">
                <v:path arrowok="t"/>
              </v:shape>
            </v:group>
            <v:group style="position:absolute;left:3269;top:5964;width:10;height:2" coordorigin="3269,5964" coordsize="10,2">
              <v:shape style="position:absolute;left:3269;top:5964;width:10;height:2" coordorigin="3269,5964" coordsize="10,0" path="m3269,5964l3279,5964e" filled="false" stroked="true" strokeweight=".480011pt" strokecolor="#000000">
                <v:path arrowok="t"/>
              </v:shape>
              <v:shape style="position:absolute;left:1128;top:5959;width:3453;height:10" type="#_x0000_t75" stroked="false">
                <v:imagedata r:id="rId231" o:title=""/>
              </v:shape>
              <v:shape style="position:absolute;left:4576;top:5959;width:625;height:10" type="#_x0000_t75" stroked="false">
                <v:imagedata r:id="rId224" o:title=""/>
              </v:shape>
              <v:shape style="position:absolute;left:5196;top:5959;width:2838;height:10" type="#_x0000_t75" stroked="false">
                <v:imagedata r:id="rId225" o:title=""/>
              </v:shape>
              <v:shape style="position:absolute;left:8030;top:5959;width:717;height:10" type="#_x0000_t75" stroked="false">
                <v:imagedata r:id="rId216" o:title=""/>
              </v:shape>
              <v:shape style="position:absolute;left:8742;top:5959;width:856;height:10" type="#_x0000_t75" stroked="false">
                <v:imagedata r:id="rId217" o:title=""/>
              </v:shape>
              <v:shape style="position:absolute;left:9592;top:5959;width:853;height:10" type="#_x0000_t75" stroked="false">
                <v:imagedata r:id="rId218" o:title=""/>
              </v:shape>
              <v:shape style="position:absolute;left:10441;top:5959;width:1565;height:10" type="#_x0000_t75" stroked="false">
                <v:imagedata r:id="rId219" o:title=""/>
              </v:shape>
              <v:shape style="position:absolute;left:12001;top:5959;width:3412;height:10" type="#_x0000_t75" stroked="false">
                <v:imagedata r:id="rId220" o:title=""/>
              </v:shape>
            </v:group>
            <v:group style="position:absolute;left:3269;top:5968;width:10;height:20" coordorigin="3269,5968" coordsize="10,20">
              <v:shape style="position:absolute;left:3269;top:5968;width:10;height:20" coordorigin="3269,5968" coordsize="10,20" path="m3269,5988l3279,5988,3279,5968,3269,5968,3269,5988xe" filled="true" fillcolor="#000000" stroked="false">
                <v:path arrowok="t"/>
                <v:fill type="solid"/>
              </v:shape>
            </v:group>
            <v:group style="position:absolute;left:3269;top:5988;width:10;height:20" coordorigin="3269,5988" coordsize="10,20">
              <v:shape style="position:absolute;left:3269;top:5988;width:10;height:20" coordorigin="3269,5988" coordsize="10,20" path="m3269,6007l3279,6007,3279,5988,3269,5988,3269,6007xe" filled="true" fillcolor="#000000" stroked="false">
                <v:path arrowok="t"/>
                <v:fill type="solid"/>
              </v:shape>
            </v:group>
            <v:group style="position:absolute;left:3269;top:6007;width:10;height:20" coordorigin="3269,6007" coordsize="10,20">
              <v:shape style="position:absolute;left:3269;top:6007;width:10;height:20" coordorigin="3269,6007" coordsize="10,20" path="m3269,6026l3279,6026,3279,6007,3269,6007,3269,6026xe" filled="true" fillcolor="#000000" stroked="false">
                <v:path arrowok="t"/>
                <v:fill type="solid"/>
              </v:shape>
            </v:group>
            <v:group style="position:absolute;left:3269;top:6026;width:10;height:20" coordorigin="3269,6026" coordsize="10,20">
              <v:shape style="position:absolute;left:3269;top:6026;width:10;height:20" coordorigin="3269,6026" coordsize="10,20" path="m3269,6045l3279,6045,3279,6026,3269,6026,3269,6045xe" filled="true" fillcolor="#000000" stroked="false">
                <v:path arrowok="t"/>
                <v:fill type="solid"/>
              </v:shape>
            </v:group>
            <v:group style="position:absolute;left:3269;top:6045;width:10;height:20" coordorigin="3269,6045" coordsize="10,20">
              <v:shape style="position:absolute;left:3269;top:6045;width:10;height:20" coordorigin="3269,6045" coordsize="10,20" path="m3269,6064l3279,6064,3279,6045,3269,6045,3269,6064xe" filled="true" fillcolor="#000000" stroked="false">
                <v:path arrowok="t"/>
                <v:fill type="solid"/>
              </v:shape>
            </v:group>
            <v:group style="position:absolute;left:3269;top:6064;width:10;height:20" coordorigin="3269,6064" coordsize="10,20">
              <v:shape style="position:absolute;left:3269;top:6064;width:10;height:20" coordorigin="3269,6064" coordsize="10,20" path="m3269,6084l3279,6084,3279,6064,3269,6064,3269,6084xe" filled="true" fillcolor="#000000" stroked="false">
                <v:path arrowok="t"/>
                <v:fill type="solid"/>
              </v:shape>
            </v:group>
            <v:group style="position:absolute;left:3269;top:6084;width:10;height:20" coordorigin="3269,6084" coordsize="10,20">
              <v:shape style="position:absolute;left:3269;top:6084;width:10;height:20" coordorigin="3269,6084" coordsize="10,20" path="m3269,6103l3279,6103,3279,6084,3269,6084,3269,6103xe" filled="true" fillcolor="#000000" stroked="false">
                <v:path arrowok="t"/>
                <v:fill type="solid"/>
              </v:shape>
            </v:group>
            <v:group style="position:absolute;left:3269;top:6103;width:10;height:20" coordorigin="3269,6103" coordsize="10,20">
              <v:shape style="position:absolute;left:3269;top:6103;width:10;height:20" coordorigin="3269,6103" coordsize="10,20" path="m3269,6122l3279,6122,3279,6103,3269,6103,3269,6122xe" filled="true" fillcolor="#000000" stroked="false">
                <v:path arrowok="t"/>
                <v:fill type="solid"/>
              </v:shape>
            </v:group>
            <v:group style="position:absolute;left:3269;top:6122;width:10;height:20" coordorigin="3269,6122" coordsize="10,20">
              <v:shape style="position:absolute;left:3269;top:6122;width:10;height:20" coordorigin="3269,6122" coordsize="10,20" path="m3269,6141l3279,6141,3279,6122,3269,6122,3269,6141xe" filled="true" fillcolor="#000000" stroked="false">
                <v:path arrowok="t"/>
                <v:fill type="solid"/>
              </v:shape>
            </v:group>
            <v:group style="position:absolute;left:3269;top:6141;width:10;height:20" coordorigin="3269,6141" coordsize="10,20">
              <v:shape style="position:absolute;left:3269;top:6141;width:10;height:20" coordorigin="3269,6141" coordsize="10,20" path="m3269,6160l3279,6160,3279,6141,3269,6141,3269,6160xe" filled="true" fillcolor="#000000" stroked="false">
                <v:path arrowok="t"/>
                <v:fill type="solid"/>
              </v:shape>
            </v:group>
            <v:group style="position:absolute;left:3269;top:6160;width:10;height:20" coordorigin="3269,6160" coordsize="10,20">
              <v:shape style="position:absolute;left:3269;top:6160;width:10;height:20" coordorigin="3269,6160" coordsize="10,20" path="m3269,6180l3279,6180,3279,6160,3269,6160,3269,6180xe" filled="true" fillcolor="#000000" stroked="false">
                <v:path arrowok="t"/>
                <v:fill type="solid"/>
              </v:shape>
            </v:group>
            <v:group style="position:absolute;left:3269;top:6183;width:10;height:2" coordorigin="3269,6183" coordsize="10,2">
              <v:shape style="position:absolute;left:3269;top:6183;width:10;height:2" coordorigin="3269,6183" coordsize="10,0" path="m3269,6183l3279,6183e" filled="false" stroked="true" strokeweight=".299988pt" strokecolor="#000000">
                <v:path arrowok="t"/>
              </v:shape>
            </v:group>
            <v:group style="position:absolute;left:4581;top:5968;width:10;height:20" coordorigin="4581,5968" coordsize="10,20">
              <v:shape style="position:absolute;left:4581;top:5968;width:10;height:20" coordorigin="4581,5968" coordsize="10,20" path="m4581,5988l4590,5988,4590,5968,4581,5968,4581,5988xe" filled="true" fillcolor="#000000" stroked="false">
                <v:path arrowok="t"/>
                <v:fill type="solid"/>
              </v:shape>
            </v:group>
            <v:group style="position:absolute;left:4581;top:5988;width:10;height:20" coordorigin="4581,5988" coordsize="10,20">
              <v:shape style="position:absolute;left:4581;top:5988;width:10;height:20" coordorigin="4581,5988" coordsize="10,20" path="m4581,6007l4590,6007,4590,5988,4581,5988,4581,6007xe" filled="true" fillcolor="#000000" stroked="false">
                <v:path arrowok="t"/>
                <v:fill type="solid"/>
              </v:shape>
            </v:group>
            <v:group style="position:absolute;left:4581;top:6007;width:10;height:20" coordorigin="4581,6007" coordsize="10,20">
              <v:shape style="position:absolute;left:4581;top:6007;width:10;height:20" coordorigin="4581,6007" coordsize="10,20" path="m4581,6026l4590,6026,4590,6007,4581,6007,4581,6026xe" filled="true" fillcolor="#000000" stroked="false">
                <v:path arrowok="t"/>
                <v:fill type="solid"/>
              </v:shape>
            </v:group>
            <v:group style="position:absolute;left:4581;top:6026;width:10;height:20" coordorigin="4581,6026" coordsize="10,20">
              <v:shape style="position:absolute;left:4581;top:6026;width:10;height:20" coordorigin="4581,6026" coordsize="10,20" path="m4581,6045l4590,6045,4590,6026,4581,6026,4581,6045xe" filled="true" fillcolor="#000000" stroked="false">
                <v:path arrowok="t"/>
                <v:fill type="solid"/>
              </v:shape>
            </v:group>
            <v:group style="position:absolute;left:4581;top:6045;width:10;height:20" coordorigin="4581,6045" coordsize="10,20">
              <v:shape style="position:absolute;left:4581;top:6045;width:10;height:20" coordorigin="4581,6045" coordsize="10,20" path="m4581,6064l4590,6064,4590,6045,4581,6045,4581,6064xe" filled="true" fillcolor="#000000" stroked="false">
                <v:path arrowok="t"/>
                <v:fill type="solid"/>
              </v:shape>
            </v:group>
            <v:group style="position:absolute;left:4581;top:6064;width:10;height:20" coordorigin="4581,6064" coordsize="10,20">
              <v:shape style="position:absolute;left:4581;top:6064;width:10;height:20" coordorigin="4581,6064" coordsize="10,20" path="m4581,6084l4590,6084,4590,6064,4581,6064,4581,6084xe" filled="true" fillcolor="#000000" stroked="false">
                <v:path arrowok="t"/>
                <v:fill type="solid"/>
              </v:shape>
            </v:group>
            <v:group style="position:absolute;left:4581;top:6084;width:10;height:20" coordorigin="4581,6084" coordsize="10,20">
              <v:shape style="position:absolute;left:4581;top:6084;width:10;height:20" coordorigin="4581,6084" coordsize="10,20" path="m4581,6103l4590,6103,4590,6084,4581,6084,4581,6103xe" filled="true" fillcolor="#000000" stroked="false">
                <v:path arrowok="t"/>
                <v:fill type="solid"/>
              </v:shape>
            </v:group>
            <v:group style="position:absolute;left:4581;top:6103;width:10;height:20" coordorigin="4581,6103" coordsize="10,20">
              <v:shape style="position:absolute;left:4581;top:6103;width:10;height:20" coordorigin="4581,6103" coordsize="10,20" path="m4581,6122l4590,6122,4590,6103,4581,6103,4581,6122xe" filled="true" fillcolor="#000000" stroked="false">
                <v:path arrowok="t"/>
                <v:fill type="solid"/>
              </v:shape>
            </v:group>
            <v:group style="position:absolute;left:4581;top:6122;width:10;height:20" coordorigin="4581,6122" coordsize="10,20">
              <v:shape style="position:absolute;left:4581;top:6122;width:10;height:20" coordorigin="4581,6122" coordsize="10,20" path="m4581,6141l4590,6141,4590,6122,4581,6122,4581,6141xe" filled="true" fillcolor="#000000" stroked="false">
                <v:path arrowok="t"/>
                <v:fill type="solid"/>
              </v:shape>
            </v:group>
            <v:group style="position:absolute;left:4581;top:6141;width:10;height:20" coordorigin="4581,6141" coordsize="10,20">
              <v:shape style="position:absolute;left:4581;top:6141;width:10;height:20" coordorigin="4581,6141" coordsize="10,20" path="m4581,6160l4590,6160,4590,6141,4581,6141,4581,6160xe" filled="true" fillcolor="#000000" stroked="false">
                <v:path arrowok="t"/>
                <v:fill type="solid"/>
              </v:shape>
            </v:group>
            <v:group style="position:absolute;left:4581;top:6160;width:10;height:20" coordorigin="4581,6160" coordsize="10,20">
              <v:shape style="position:absolute;left:4581;top:6160;width:10;height:20" coordorigin="4581,6160" coordsize="10,20" path="m4581,6180l4590,6180,4590,6160,4581,6160,4581,6180xe" filled="true" fillcolor="#000000" stroked="false">
                <v:path arrowok="t"/>
                <v:fill type="solid"/>
              </v:shape>
            </v:group>
            <v:group style="position:absolute;left:4581;top:6183;width:10;height:2" coordorigin="4581,6183" coordsize="10,2">
              <v:shape style="position:absolute;left:4581;top:6183;width:10;height:2" coordorigin="4581,6183" coordsize="10,0" path="m4581,6183l4590,6183e" filled="false" stroked="true" strokeweight=".299988pt" strokecolor="#000000">
                <v:path arrowok="t"/>
              </v:shape>
            </v:group>
            <v:group style="position:absolute;left:5201;top:5968;width:10;height:20" coordorigin="5201,5968" coordsize="10,20">
              <v:shape style="position:absolute;left:5201;top:5968;width:10;height:20" coordorigin="5201,5968" coordsize="10,20" path="m5201,5988l5211,5988,5211,5968,5201,5968,5201,5988xe" filled="true" fillcolor="#000000" stroked="false">
                <v:path arrowok="t"/>
                <v:fill type="solid"/>
              </v:shape>
            </v:group>
            <v:group style="position:absolute;left:5201;top:5988;width:10;height:20" coordorigin="5201,5988" coordsize="10,20">
              <v:shape style="position:absolute;left:5201;top:5988;width:10;height:20" coordorigin="5201,5988" coordsize="10,20" path="m5201,6007l5211,6007,5211,5988,5201,5988,5201,6007xe" filled="true" fillcolor="#000000" stroked="false">
                <v:path arrowok="t"/>
                <v:fill type="solid"/>
              </v:shape>
            </v:group>
            <v:group style="position:absolute;left:5201;top:6007;width:10;height:20" coordorigin="5201,6007" coordsize="10,20">
              <v:shape style="position:absolute;left:5201;top:6007;width:10;height:20" coordorigin="5201,6007" coordsize="10,20" path="m5201,6026l5211,6026,5211,6007,5201,6007,5201,6026xe" filled="true" fillcolor="#000000" stroked="false">
                <v:path arrowok="t"/>
                <v:fill type="solid"/>
              </v:shape>
            </v:group>
            <v:group style="position:absolute;left:5201;top:6026;width:10;height:20" coordorigin="5201,6026" coordsize="10,20">
              <v:shape style="position:absolute;left:5201;top:6026;width:10;height:20" coordorigin="5201,6026" coordsize="10,20" path="m5201,6045l5211,6045,5211,6026,5201,6026,5201,6045xe" filled="true" fillcolor="#000000" stroked="false">
                <v:path arrowok="t"/>
                <v:fill type="solid"/>
              </v:shape>
            </v:group>
            <v:group style="position:absolute;left:5201;top:6045;width:10;height:20" coordorigin="5201,6045" coordsize="10,20">
              <v:shape style="position:absolute;left:5201;top:6045;width:10;height:20" coordorigin="5201,6045" coordsize="10,20" path="m5201,6064l5211,6064,5211,6045,5201,6045,5201,6064xe" filled="true" fillcolor="#000000" stroked="false">
                <v:path arrowok="t"/>
                <v:fill type="solid"/>
              </v:shape>
            </v:group>
            <v:group style="position:absolute;left:5201;top:6064;width:10;height:20" coordorigin="5201,6064" coordsize="10,20">
              <v:shape style="position:absolute;left:5201;top:6064;width:10;height:20" coordorigin="5201,6064" coordsize="10,20" path="m5201,6084l5211,6084,5211,6064,5201,6064,5201,6084xe" filled="true" fillcolor="#000000" stroked="false">
                <v:path arrowok="t"/>
                <v:fill type="solid"/>
              </v:shape>
            </v:group>
            <v:group style="position:absolute;left:5201;top:6084;width:10;height:20" coordorigin="5201,6084" coordsize="10,20">
              <v:shape style="position:absolute;left:5201;top:6084;width:10;height:20" coordorigin="5201,6084" coordsize="10,20" path="m5201,6103l5211,6103,5211,6084,5201,6084,5201,6103xe" filled="true" fillcolor="#000000" stroked="false">
                <v:path arrowok="t"/>
                <v:fill type="solid"/>
              </v:shape>
            </v:group>
            <v:group style="position:absolute;left:5201;top:6103;width:10;height:20" coordorigin="5201,6103" coordsize="10,20">
              <v:shape style="position:absolute;left:5201;top:6103;width:10;height:20" coordorigin="5201,6103" coordsize="10,20" path="m5201,6122l5211,6122,5211,6103,5201,6103,5201,6122xe" filled="true" fillcolor="#000000" stroked="false">
                <v:path arrowok="t"/>
                <v:fill type="solid"/>
              </v:shape>
            </v:group>
            <v:group style="position:absolute;left:5201;top:6122;width:10;height:20" coordorigin="5201,6122" coordsize="10,20">
              <v:shape style="position:absolute;left:5201;top:6122;width:10;height:20" coordorigin="5201,6122" coordsize="10,20" path="m5201,6141l5211,6141,5211,6122,5201,6122,5201,6141xe" filled="true" fillcolor="#000000" stroked="false">
                <v:path arrowok="t"/>
                <v:fill type="solid"/>
              </v:shape>
            </v:group>
            <v:group style="position:absolute;left:5201;top:6141;width:10;height:20" coordorigin="5201,6141" coordsize="10,20">
              <v:shape style="position:absolute;left:5201;top:6141;width:10;height:20" coordorigin="5201,6141" coordsize="10,20" path="m5201,6160l5211,6160,5211,6141,5201,6141,5201,6160xe" filled="true" fillcolor="#000000" stroked="false">
                <v:path arrowok="t"/>
                <v:fill type="solid"/>
              </v:shape>
            </v:group>
            <v:group style="position:absolute;left:5201;top:6160;width:10;height:20" coordorigin="5201,6160" coordsize="10,20">
              <v:shape style="position:absolute;left:5201;top:6160;width:10;height:20" coordorigin="5201,6160" coordsize="10,20" path="m5201,6180l5211,6180,5211,6160,5201,6160,5201,6180xe" filled="true" fillcolor="#000000" stroked="false">
                <v:path arrowok="t"/>
                <v:fill type="solid"/>
              </v:shape>
            </v:group>
            <v:group style="position:absolute;left:5201;top:6183;width:10;height:2" coordorigin="5201,6183" coordsize="10,2">
              <v:shape style="position:absolute;left:5201;top:6183;width:10;height:2" coordorigin="5201,6183" coordsize="10,0" path="m5201,6183l5211,6183e" filled="false" stroked="true" strokeweight=".299988pt" strokecolor="#000000">
                <v:path arrowok="t"/>
              </v:shape>
            </v:group>
            <v:group style="position:absolute;left:5909;top:5968;width:10;height:20" coordorigin="5909,5968" coordsize="10,20">
              <v:shape style="position:absolute;left:5909;top:5968;width:10;height:20" coordorigin="5909,5968" coordsize="10,20" path="m5909,5988l5919,5988,5919,5968,5909,5968,5909,5988xe" filled="true" fillcolor="#000000" stroked="false">
                <v:path arrowok="t"/>
                <v:fill type="solid"/>
              </v:shape>
            </v:group>
            <v:group style="position:absolute;left:5909;top:5988;width:10;height:20" coordorigin="5909,5988" coordsize="10,20">
              <v:shape style="position:absolute;left:5909;top:5988;width:10;height:20" coordorigin="5909,5988" coordsize="10,20" path="m5909,6007l5919,6007,5919,5988,5909,5988,5909,6007xe" filled="true" fillcolor="#000000" stroked="false">
                <v:path arrowok="t"/>
                <v:fill type="solid"/>
              </v:shape>
            </v:group>
            <v:group style="position:absolute;left:5909;top:6007;width:10;height:20" coordorigin="5909,6007" coordsize="10,20">
              <v:shape style="position:absolute;left:5909;top:6007;width:10;height:20" coordorigin="5909,6007" coordsize="10,20" path="m5909,6026l5919,6026,5919,6007,5909,6007,5909,6026xe" filled="true" fillcolor="#000000" stroked="false">
                <v:path arrowok="t"/>
                <v:fill type="solid"/>
              </v:shape>
            </v:group>
            <v:group style="position:absolute;left:5909;top:6026;width:10;height:20" coordorigin="5909,6026" coordsize="10,20">
              <v:shape style="position:absolute;left:5909;top:6026;width:10;height:20" coordorigin="5909,6026" coordsize="10,20" path="m5909,6045l5919,6045,5919,6026,5909,6026,5909,6045xe" filled="true" fillcolor="#000000" stroked="false">
                <v:path arrowok="t"/>
                <v:fill type="solid"/>
              </v:shape>
            </v:group>
            <v:group style="position:absolute;left:5909;top:6045;width:10;height:20" coordorigin="5909,6045" coordsize="10,20">
              <v:shape style="position:absolute;left:5909;top:6045;width:10;height:20" coordorigin="5909,6045" coordsize="10,20" path="m5909,6064l5919,6064,5919,6045,5909,6045,5909,6064xe" filled="true" fillcolor="#000000" stroked="false">
                <v:path arrowok="t"/>
                <v:fill type="solid"/>
              </v:shape>
            </v:group>
            <v:group style="position:absolute;left:5909;top:6064;width:10;height:20" coordorigin="5909,6064" coordsize="10,20">
              <v:shape style="position:absolute;left:5909;top:6064;width:10;height:20" coordorigin="5909,6064" coordsize="10,20" path="m5909,6084l5919,6084,5919,6064,5909,6064,5909,6084xe" filled="true" fillcolor="#000000" stroked="false">
                <v:path arrowok="t"/>
                <v:fill type="solid"/>
              </v:shape>
            </v:group>
            <v:group style="position:absolute;left:5909;top:6084;width:10;height:20" coordorigin="5909,6084" coordsize="10,20">
              <v:shape style="position:absolute;left:5909;top:6084;width:10;height:20" coordorigin="5909,6084" coordsize="10,20" path="m5909,6103l5919,6103,5919,6084,5909,6084,5909,6103xe" filled="true" fillcolor="#000000" stroked="false">
                <v:path arrowok="t"/>
                <v:fill type="solid"/>
              </v:shape>
            </v:group>
            <v:group style="position:absolute;left:5909;top:6103;width:10;height:20" coordorigin="5909,6103" coordsize="10,20">
              <v:shape style="position:absolute;left:5909;top:6103;width:10;height:20" coordorigin="5909,6103" coordsize="10,20" path="m5909,6122l5919,6122,5919,6103,5909,6103,5909,6122xe" filled="true" fillcolor="#000000" stroked="false">
                <v:path arrowok="t"/>
                <v:fill type="solid"/>
              </v:shape>
            </v:group>
            <v:group style="position:absolute;left:5909;top:6122;width:10;height:20" coordorigin="5909,6122" coordsize="10,20">
              <v:shape style="position:absolute;left:5909;top:6122;width:10;height:20" coordorigin="5909,6122" coordsize="10,20" path="m5909,6141l5919,6141,5919,6122,5909,6122,5909,6141xe" filled="true" fillcolor="#000000" stroked="false">
                <v:path arrowok="t"/>
                <v:fill type="solid"/>
              </v:shape>
            </v:group>
            <v:group style="position:absolute;left:5909;top:6141;width:10;height:20" coordorigin="5909,6141" coordsize="10,20">
              <v:shape style="position:absolute;left:5909;top:6141;width:10;height:20" coordorigin="5909,6141" coordsize="10,20" path="m5909,6160l5919,6160,5919,6141,5909,6141,5909,6160xe" filled="true" fillcolor="#000000" stroked="false">
                <v:path arrowok="t"/>
                <v:fill type="solid"/>
              </v:shape>
            </v:group>
            <v:group style="position:absolute;left:5909;top:6160;width:10;height:20" coordorigin="5909,6160" coordsize="10,20">
              <v:shape style="position:absolute;left:5909;top:6160;width:10;height:20" coordorigin="5909,6160" coordsize="10,20" path="m5909,6180l5919,6180,5919,6160,5909,6160,5909,6180xe" filled="true" fillcolor="#000000" stroked="false">
                <v:path arrowok="t"/>
                <v:fill type="solid"/>
              </v:shape>
            </v:group>
            <v:group style="position:absolute;left:5909;top:6183;width:10;height:2" coordorigin="5909,6183" coordsize="10,2">
              <v:shape style="position:absolute;left:5909;top:6183;width:10;height:2" coordorigin="5909,6183" coordsize="10,0" path="m5909,6183l5919,6183e" filled="false" stroked="true" strokeweight=".299988pt" strokecolor="#000000">
                <v:path arrowok="t"/>
              </v:shape>
            </v:group>
            <v:group style="position:absolute;left:6478;top:5968;width:10;height:20" coordorigin="6478,5968" coordsize="10,20">
              <v:shape style="position:absolute;left:6478;top:5968;width:10;height:20" coordorigin="6478,5968" coordsize="10,20" path="m6478,5988l6488,5988,6488,5968,6478,5968,6478,5988xe" filled="true" fillcolor="#000000" stroked="false">
                <v:path arrowok="t"/>
                <v:fill type="solid"/>
              </v:shape>
            </v:group>
            <v:group style="position:absolute;left:6478;top:5988;width:10;height:20" coordorigin="6478,5988" coordsize="10,20">
              <v:shape style="position:absolute;left:6478;top:5988;width:10;height:20" coordorigin="6478,5988" coordsize="10,20" path="m6478,6007l6488,6007,6488,5988,6478,5988,6478,6007xe" filled="true" fillcolor="#000000" stroked="false">
                <v:path arrowok="t"/>
                <v:fill type="solid"/>
              </v:shape>
            </v:group>
            <v:group style="position:absolute;left:6478;top:6007;width:10;height:20" coordorigin="6478,6007" coordsize="10,20">
              <v:shape style="position:absolute;left:6478;top:6007;width:10;height:20" coordorigin="6478,6007" coordsize="10,20" path="m6478,6026l6488,6026,6488,6007,6478,6007,6478,6026xe" filled="true" fillcolor="#000000" stroked="false">
                <v:path arrowok="t"/>
                <v:fill type="solid"/>
              </v:shape>
            </v:group>
            <v:group style="position:absolute;left:6478;top:6026;width:10;height:20" coordorigin="6478,6026" coordsize="10,20">
              <v:shape style="position:absolute;left:6478;top:6026;width:10;height:20" coordorigin="6478,6026" coordsize="10,20" path="m6478,6045l6488,6045,6488,6026,6478,6026,6478,6045xe" filled="true" fillcolor="#000000" stroked="false">
                <v:path arrowok="t"/>
                <v:fill type="solid"/>
              </v:shape>
            </v:group>
            <v:group style="position:absolute;left:6478;top:6045;width:10;height:20" coordorigin="6478,6045" coordsize="10,20">
              <v:shape style="position:absolute;left:6478;top:6045;width:10;height:20" coordorigin="6478,6045" coordsize="10,20" path="m6478,6064l6488,6064,6488,6045,6478,6045,6478,6064xe" filled="true" fillcolor="#000000" stroked="false">
                <v:path arrowok="t"/>
                <v:fill type="solid"/>
              </v:shape>
            </v:group>
            <v:group style="position:absolute;left:6478;top:6064;width:10;height:20" coordorigin="6478,6064" coordsize="10,20">
              <v:shape style="position:absolute;left:6478;top:6064;width:10;height:20" coordorigin="6478,6064" coordsize="10,20" path="m6478,6084l6488,6084,6488,6064,6478,6064,6478,6084xe" filled="true" fillcolor="#000000" stroked="false">
                <v:path arrowok="t"/>
                <v:fill type="solid"/>
              </v:shape>
            </v:group>
            <v:group style="position:absolute;left:6478;top:6084;width:10;height:20" coordorigin="6478,6084" coordsize="10,20">
              <v:shape style="position:absolute;left:6478;top:6084;width:10;height:20" coordorigin="6478,6084" coordsize="10,20" path="m6478,6103l6488,6103,6488,6084,6478,6084,6478,6103xe" filled="true" fillcolor="#000000" stroked="false">
                <v:path arrowok="t"/>
                <v:fill type="solid"/>
              </v:shape>
            </v:group>
            <v:group style="position:absolute;left:6478;top:6103;width:10;height:20" coordorigin="6478,6103" coordsize="10,20">
              <v:shape style="position:absolute;left:6478;top:6103;width:10;height:20" coordorigin="6478,6103" coordsize="10,20" path="m6478,6122l6488,6122,6488,6103,6478,6103,6478,6122xe" filled="true" fillcolor="#000000" stroked="false">
                <v:path arrowok="t"/>
                <v:fill type="solid"/>
              </v:shape>
            </v:group>
            <v:group style="position:absolute;left:6478;top:6122;width:10;height:20" coordorigin="6478,6122" coordsize="10,20">
              <v:shape style="position:absolute;left:6478;top:6122;width:10;height:20" coordorigin="6478,6122" coordsize="10,20" path="m6478,6141l6488,6141,6488,6122,6478,6122,6478,6141xe" filled="true" fillcolor="#000000" stroked="false">
                <v:path arrowok="t"/>
                <v:fill type="solid"/>
              </v:shape>
            </v:group>
            <v:group style="position:absolute;left:6478;top:6141;width:10;height:20" coordorigin="6478,6141" coordsize="10,20">
              <v:shape style="position:absolute;left:6478;top:6141;width:10;height:20" coordorigin="6478,6141" coordsize="10,20" path="m6478,6160l6488,6160,6488,6141,6478,6141,6478,6160xe" filled="true" fillcolor="#000000" stroked="false">
                <v:path arrowok="t"/>
                <v:fill type="solid"/>
              </v:shape>
            </v:group>
            <v:group style="position:absolute;left:6478;top:6160;width:10;height:20" coordorigin="6478,6160" coordsize="10,20">
              <v:shape style="position:absolute;left:6478;top:6160;width:10;height:20" coordorigin="6478,6160" coordsize="10,20" path="m6478,6180l6488,6180,6488,6160,6478,6160,6478,6180xe" filled="true" fillcolor="#000000" stroked="false">
                <v:path arrowok="t"/>
                <v:fill type="solid"/>
              </v:shape>
            </v:group>
            <v:group style="position:absolute;left:6478;top:6183;width:10;height:2" coordorigin="6478,6183" coordsize="10,2">
              <v:shape style="position:absolute;left:6478;top:6183;width:10;height:2" coordorigin="6478,6183" coordsize="10,0" path="m6478,6183l6488,6183e" filled="false" stroked="true" strokeweight=".299988pt" strokecolor="#000000">
                <v:path arrowok="t"/>
              </v:shape>
            </v:group>
            <v:group style="position:absolute;left:8034;top:5968;width:10;height:20" coordorigin="8034,5968" coordsize="10,20">
              <v:shape style="position:absolute;left:8034;top:5968;width:10;height:20" coordorigin="8034,5968" coordsize="10,20" path="m8034,5988l8044,5988,8044,5968,8034,5968,8034,5988xe" filled="true" fillcolor="#000000" stroked="false">
                <v:path arrowok="t"/>
                <v:fill type="solid"/>
              </v:shape>
            </v:group>
            <v:group style="position:absolute;left:8034;top:5988;width:10;height:20" coordorigin="8034,5988" coordsize="10,20">
              <v:shape style="position:absolute;left:8034;top:5988;width:10;height:20" coordorigin="8034,5988" coordsize="10,20" path="m8034,6007l8044,6007,8044,5988,8034,5988,8034,6007xe" filled="true" fillcolor="#000000" stroked="false">
                <v:path arrowok="t"/>
                <v:fill type="solid"/>
              </v:shape>
            </v:group>
            <v:group style="position:absolute;left:8034;top:6007;width:10;height:20" coordorigin="8034,6007" coordsize="10,20">
              <v:shape style="position:absolute;left:8034;top:6007;width:10;height:20" coordorigin="8034,6007" coordsize="10,20" path="m8034,6026l8044,6026,8044,6007,8034,6007,8034,6026xe" filled="true" fillcolor="#000000" stroked="false">
                <v:path arrowok="t"/>
                <v:fill type="solid"/>
              </v:shape>
            </v:group>
            <v:group style="position:absolute;left:8034;top:6026;width:10;height:20" coordorigin="8034,6026" coordsize="10,20">
              <v:shape style="position:absolute;left:8034;top:6026;width:10;height:20" coordorigin="8034,6026" coordsize="10,20" path="m8034,6045l8044,6045,8044,6026,8034,6026,8034,6045xe" filled="true" fillcolor="#000000" stroked="false">
                <v:path arrowok="t"/>
                <v:fill type="solid"/>
              </v:shape>
            </v:group>
            <v:group style="position:absolute;left:8034;top:6045;width:10;height:20" coordorigin="8034,6045" coordsize="10,20">
              <v:shape style="position:absolute;left:8034;top:6045;width:10;height:20" coordorigin="8034,6045" coordsize="10,20" path="m8034,6064l8044,6064,8044,6045,8034,6045,8034,6064xe" filled="true" fillcolor="#000000" stroked="false">
                <v:path arrowok="t"/>
                <v:fill type="solid"/>
              </v:shape>
            </v:group>
            <v:group style="position:absolute;left:8034;top:6064;width:10;height:20" coordorigin="8034,6064" coordsize="10,20">
              <v:shape style="position:absolute;left:8034;top:6064;width:10;height:20" coordorigin="8034,6064" coordsize="10,20" path="m8034,6084l8044,6084,8044,6064,8034,6064,8034,6084xe" filled="true" fillcolor="#000000" stroked="false">
                <v:path arrowok="t"/>
                <v:fill type="solid"/>
              </v:shape>
            </v:group>
            <v:group style="position:absolute;left:8034;top:6084;width:10;height:20" coordorigin="8034,6084" coordsize="10,20">
              <v:shape style="position:absolute;left:8034;top:6084;width:10;height:20" coordorigin="8034,6084" coordsize="10,20" path="m8034,6103l8044,6103,8044,6084,8034,6084,8034,6103xe" filled="true" fillcolor="#000000" stroked="false">
                <v:path arrowok="t"/>
                <v:fill type="solid"/>
              </v:shape>
            </v:group>
            <v:group style="position:absolute;left:8034;top:6103;width:10;height:20" coordorigin="8034,6103" coordsize="10,20">
              <v:shape style="position:absolute;left:8034;top:6103;width:10;height:20" coordorigin="8034,6103" coordsize="10,20" path="m8034,6122l8044,6122,8044,6103,8034,6103,8034,6122xe" filled="true" fillcolor="#000000" stroked="false">
                <v:path arrowok="t"/>
                <v:fill type="solid"/>
              </v:shape>
            </v:group>
            <v:group style="position:absolute;left:8034;top:6122;width:10;height:20" coordorigin="8034,6122" coordsize="10,20">
              <v:shape style="position:absolute;left:8034;top:6122;width:10;height:20" coordorigin="8034,6122" coordsize="10,20" path="m8034,6141l8044,6141,8044,6122,8034,6122,8034,6141xe" filled="true" fillcolor="#000000" stroked="false">
                <v:path arrowok="t"/>
                <v:fill type="solid"/>
              </v:shape>
            </v:group>
            <v:group style="position:absolute;left:8034;top:6141;width:10;height:20" coordorigin="8034,6141" coordsize="10,20">
              <v:shape style="position:absolute;left:8034;top:6141;width:10;height:20" coordorigin="8034,6141" coordsize="10,20" path="m8034,6160l8044,6160,8044,6141,8034,6141,8034,6160xe" filled="true" fillcolor="#000000" stroked="false">
                <v:path arrowok="t"/>
                <v:fill type="solid"/>
              </v:shape>
            </v:group>
            <v:group style="position:absolute;left:8034;top:6160;width:10;height:20" coordorigin="8034,6160" coordsize="10,20">
              <v:shape style="position:absolute;left:8034;top:6160;width:10;height:20" coordorigin="8034,6160" coordsize="10,20" path="m8034,6180l8044,6180,8044,6160,8034,6160,8034,6180xe" filled="true" fillcolor="#000000" stroked="false">
                <v:path arrowok="t"/>
                <v:fill type="solid"/>
              </v:shape>
            </v:group>
            <v:group style="position:absolute;left:8034;top:6183;width:10;height:2" coordorigin="8034,6183" coordsize="10,2">
              <v:shape style="position:absolute;left:8034;top:6183;width:10;height:2" coordorigin="8034,6183" coordsize="10,0" path="m8034,6183l8044,6183e" filled="false" stroked="true" strokeweight=".299988pt" strokecolor="#000000">
                <v:path arrowok="t"/>
              </v:shape>
            </v:group>
            <v:group style="position:absolute;left:8746;top:5968;width:10;height:20" coordorigin="8746,5968" coordsize="10,20">
              <v:shape style="position:absolute;left:8746;top:5968;width:10;height:20" coordorigin="8746,5968" coordsize="10,20" path="m8746,5988l8756,5988,8756,5968,8746,5968,8746,5988xe" filled="true" fillcolor="#000000" stroked="false">
                <v:path arrowok="t"/>
                <v:fill type="solid"/>
              </v:shape>
            </v:group>
            <v:group style="position:absolute;left:8746;top:5988;width:10;height:20" coordorigin="8746,5988" coordsize="10,20">
              <v:shape style="position:absolute;left:8746;top:5988;width:10;height:20" coordorigin="8746,5988" coordsize="10,20" path="m8746,6007l8756,6007,8756,5988,8746,5988,8746,6007xe" filled="true" fillcolor="#000000" stroked="false">
                <v:path arrowok="t"/>
                <v:fill type="solid"/>
              </v:shape>
            </v:group>
            <v:group style="position:absolute;left:8746;top:6007;width:10;height:20" coordorigin="8746,6007" coordsize="10,20">
              <v:shape style="position:absolute;left:8746;top:6007;width:10;height:20" coordorigin="8746,6007" coordsize="10,20" path="m8746,6026l8756,6026,8756,6007,8746,6007,8746,6026xe" filled="true" fillcolor="#000000" stroked="false">
                <v:path arrowok="t"/>
                <v:fill type="solid"/>
              </v:shape>
            </v:group>
            <v:group style="position:absolute;left:8746;top:6026;width:10;height:20" coordorigin="8746,6026" coordsize="10,20">
              <v:shape style="position:absolute;left:8746;top:6026;width:10;height:20" coordorigin="8746,6026" coordsize="10,20" path="m8746,6045l8756,6045,8756,6026,8746,6026,8746,6045xe" filled="true" fillcolor="#000000" stroked="false">
                <v:path arrowok="t"/>
                <v:fill type="solid"/>
              </v:shape>
            </v:group>
            <v:group style="position:absolute;left:8746;top:6045;width:10;height:20" coordorigin="8746,6045" coordsize="10,20">
              <v:shape style="position:absolute;left:8746;top:6045;width:10;height:20" coordorigin="8746,6045" coordsize="10,20" path="m8746,6064l8756,6064,8756,6045,8746,6045,8746,6064xe" filled="true" fillcolor="#000000" stroked="false">
                <v:path arrowok="t"/>
                <v:fill type="solid"/>
              </v:shape>
            </v:group>
            <v:group style="position:absolute;left:8746;top:6064;width:10;height:20" coordorigin="8746,6064" coordsize="10,20">
              <v:shape style="position:absolute;left:8746;top:6064;width:10;height:20" coordorigin="8746,6064" coordsize="10,20" path="m8746,6084l8756,6084,8756,6064,8746,6064,8746,6084xe" filled="true" fillcolor="#000000" stroked="false">
                <v:path arrowok="t"/>
                <v:fill type="solid"/>
              </v:shape>
            </v:group>
            <v:group style="position:absolute;left:8746;top:6084;width:10;height:20" coordorigin="8746,6084" coordsize="10,20">
              <v:shape style="position:absolute;left:8746;top:6084;width:10;height:20" coordorigin="8746,6084" coordsize="10,20" path="m8746,6103l8756,6103,8756,6084,8746,6084,8746,6103xe" filled="true" fillcolor="#000000" stroked="false">
                <v:path arrowok="t"/>
                <v:fill type="solid"/>
              </v:shape>
            </v:group>
            <v:group style="position:absolute;left:8746;top:6103;width:10;height:20" coordorigin="8746,6103" coordsize="10,20">
              <v:shape style="position:absolute;left:8746;top:6103;width:10;height:20" coordorigin="8746,6103" coordsize="10,20" path="m8746,6122l8756,6122,8756,6103,8746,6103,8746,6122xe" filled="true" fillcolor="#000000" stroked="false">
                <v:path arrowok="t"/>
                <v:fill type="solid"/>
              </v:shape>
            </v:group>
            <v:group style="position:absolute;left:8746;top:6122;width:10;height:20" coordorigin="8746,6122" coordsize="10,20">
              <v:shape style="position:absolute;left:8746;top:6122;width:10;height:20" coordorigin="8746,6122" coordsize="10,20" path="m8746,6141l8756,6141,8756,6122,8746,6122,8746,6141xe" filled="true" fillcolor="#000000" stroked="false">
                <v:path arrowok="t"/>
                <v:fill type="solid"/>
              </v:shape>
            </v:group>
            <v:group style="position:absolute;left:8746;top:6141;width:10;height:20" coordorigin="8746,6141" coordsize="10,20">
              <v:shape style="position:absolute;left:8746;top:6141;width:10;height:20" coordorigin="8746,6141" coordsize="10,20" path="m8746,6160l8756,6160,8756,6141,8746,6141,8746,6160xe" filled="true" fillcolor="#000000" stroked="false">
                <v:path arrowok="t"/>
                <v:fill type="solid"/>
              </v:shape>
            </v:group>
            <v:group style="position:absolute;left:8746;top:6160;width:10;height:20" coordorigin="8746,6160" coordsize="10,20">
              <v:shape style="position:absolute;left:8746;top:6160;width:10;height:20" coordorigin="8746,6160" coordsize="10,20" path="m8746,6180l8756,6180,8756,6160,8746,6160,8746,6180xe" filled="true" fillcolor="#000000" stroked="false">
                <v:path arrowok="t"/>
                <v:fill type="solid"/>
              </v:shape>
            </v:group>
            <v:group style="position:absolute;left:8746;top:6183;width:10;height:2" coordorigin="8746,6183" coordsize="10,2">
              <v:shape style="position:absolute;left:8746;top:6183;width:10;height:2" coordorigin="8746,6183" coordsize="10,0" path="m8746,6183l8756,6183e" filled="false" stroked="true" strokeweight=".299988pt" strokecolor="#000000">
                <v:path arrowok="t"/>
              </v:shape>
            </v:group>
            <v:group style="position:absolute;left:9597;top:5968;width:10;height:20" coordorigin="9597,5968" coordsize="10,20">
              <v:shape style="position:absolute;left:9597;top:5968;width:10;height:20" coordorigin="9597,5968" coordsize="10,20" path="m9597,5988l9607,5988,9607,5968,9597,5968,9597,5988xe" filled="true" fillcolor="#000000" stroked="false">
                <v:path arrowok="t"/>
                <v:fill type="solid"/>
              </v:shape>
            </v:group>
            <v:group style="position:absolute;left:9597;top:5988;width:10;height:20" coordorigin="9597,5988" coordsize="10,20">
              <v:shape style="position:absolute;left:9597;top:5988;width:10;height:20" coordorigin="9597,5988" coordsize="10,20" path="m9597,6007l9607,6007,9607,5988,9597,5988,9597,6007xe" filled="true" fillcolor="#000000" stroked="false">
                <v:path arrowok="t"/>
                <v:fill type="solid"/>
              </v:shape>
            </v:group>
            <v:group style="position:absolute;left:9597;top:6007;width:10;height:20" coordorigin="9597,6007" coordsize="10,20">
              <v:shape style="position:absolute;left:9597;top:6007;width:10;height:20" coordorigin="9597,6007" coordsize="10,20" path="m9597,6026l9607,6026,9607,6007,9597,6007,9597,6026xe" filled="true" fillcolor="#000000" stroked="false">
                <v:path arrowok="t"/>
                <v:fill type="solid"/>
              </v:shape>
            </v:group>
            <v:group style="position:absolute;left:9597;top:6026;width:10;height:20" coordorigin="9597,6026" coordsize="10,20">
              <v:shape style="position:absolute;left:9597;top:6026;width:10;height:20" coordorigin="9597,6026" coordsize="10,20" path="m9597,6045l9607,6045,9607,6026,9597,6026,9597,6045xe" filled="true" fillcolor="#000000" stroked="false">
                <v:path arrowok="t"/>
                <v:fill type="solid"/>
              </v:shape>
            </v:group>
            <v:group style="position:absolute;left:9597;top:6045;width:10;height:20" coordorigin="9597,6045" coordsize="10,20">
              <v:shape style="position:absolute;left:9597;top:6045;width:10;height:20" coordorigin="9597,6045" coordsize="10,20" path="m9597,6064l9607,6064,9607,6045,9597,6045,9597,6064xe" filled="true" fillcolor="#000000" stroked="false">
                <v:path arrowok="t"/>
                <v:fill type="solid"/>
              </v:shape>
            </v:group>
            <v:group style="position:absolute;left:9597;top:6064;width:10;height:20" coordorigin="9597,6064" coordsize="10,20">
              <v:shape style="position:absolute;left:9597;top:6064;width:10;height:20" coordorigin="9597,6064" coordsize="10,20" path="m9597,6084l9607,6084,9607,6064,9597,6064,9597,6084xe" filled="true" fillcolor="#000000" stroked="false">
                <v:path arrowok="t"/>
                <v:fill type="solid"/>
              </v:shape>
            </v:group>
            <v:group style="position:absolute;left:9597;top:6084;width:10;height:20" coordorigin="9597,6084" coordsize="10,20">
              <v:shape style="position:absolute;left:9597;top:6084;width:10;height:20" coordorigin="9597,6084" coordsize="10,20" path="m9597,6103l9607,6103,9607,6084,9597,6084,9597,6103xe" filled="true" fillcolor="#000000" stroked="false">
                <v:path arrowok="t"/>
                <v:fill type="solid"/>
              </v:shape>
            </v:group>
            <v:group style="position:absolute;left:9597;top:6103;width:10;height:20" coordorigin="9597,6103" coordsize="10,20">
              <v:shape style="position:absolute;left:9597;top:6103;width:10;height:20" coordorigin="9597,6103" coordsize="10,20" path="m9597,6122l9607,6122,9607,6103,9597,6103,9597,6122xe" filled="true" fillcolor="#000000" stroked="false">
                <v:path arrowok="t"/>
                <v:fill type="solid"/>
              </v:shape>
            </v:group>
            <v:group style="position:absolute;left:9597;top:6122;width:10;height:20" coordorigin="9597,6122" coordsize="10,20">
              <v:shape style="position:absolute;left:9597;top:6122;width:10;height:20" coordorigin="9597,6122" coordsize="10,20" path="m9597,6141l9607,6141,9607,6122,9597,6122,9597,6141xe" filled="true" fillcolor="#000000" stroked="false">
                <v:path arrowok="t"/>
                <v:fill type="solid"/>
              </v:shape>
            </v:group>
            <v:group style="position:absolute;left:9597;top:6141;width:10;height:20" coordorigin="9597,6141" coordsize="10,20">
              <v:shape style="position:absolute;left:9597;top:6141;width:10;height:20" coordorigin="9597,6141" coordsize="10,20" path="m9597,6160l9607,6160,9607,6141,9597,6141,9597,6160xe" filled="true" fillcolor="#000000" stroked="false">
                <v:path arrowok="t"/>
                <v:fill type="solid"/>
              </v:shape>
            </v:group>
            <v:group style="position:absolute;left:9597;top:6160;width:10;height:20" coordorigin="9597,6160" coordsize="10,20">
              <v:shape style="position:absolute;left:9597;top:6160;width:10;height:20" coordorigin="9597,6160" coordsize="10,20" path="m9597,6180l9607,6180,9607,6160,9597,6160,9597,6180xe" filled="true" fillcolor="#000000" stroked="false">
                <v:path arrowok="t"/>
                <v:fill type="solid"/>
              </v:shape>
            </v:group>
            <v:group style="position:absolute;left:9597;top:6183;width:10;height:2" coordorigin="9597,6183" coordsize="10,2">
              <v:shape style="position:absolute;left:9597;top:6183;width:10;height:2" coordorigin="9597,6183" coordsize="10,0" path="m9597,6183l9607,6183e" filled="false" stroked="true" strokeweight=".299988pt" strokecolor="#000000">
                <v:path arrowok="t"/>
              </v:shape>
            </v:group>
            <v:group style="position:absolute;left:10446;top:5968;width:10;height:20" coordorigin="10446,5968" coordsize="10,20">
              <v:shape style="position:absolute;left:10446;top:5968;width:10;height:20" coordorigin="10446,5968" coordsize="10,20" path="m10446,5988l10455,5988,10455,5968,10446,5968,10446,5988xe" filled="true" fillcolor="#000000" stroked="false">
                <v:path arrowok="t"/>
                <v:fill type="solid"/>
              </v:shape>
            </v:group>
            <v:group style="position:absolute;left:10446;top:5988;width:10;height:20" coordorigin="10446,5988" coordsize="10,20">
              <v:shape style="position:absolute;left:10446;top:5988;width:10;height:20" coordorigin="10446,5988" coordsize="10,20" path="m10446,6007l10455,6007,10455,5988,10446,5988,10446,6007xe" filled="true" fillcolor="#000000" stroked="false">
                <v:path arrowok="t"/>
                <v:fill type="solid"/>
              </v:shape>
            </v:group>
            <v:group style="position:absolute;left:10446;top:6007;width:10;height:20" coordorigin="10446,6007" coordsize="10,20">
              <v:shape style="position:absolute;left:10446;top:6007;width:10;height:20" coordorigin="10446,6007" coordsize="10,20" path="m10446,6026l10455,6026,10455,6007,10446,6007,10446,6026xe" filled="true" fillcolor="#000000" stroked="false">
                <v:path arrowok="t"/>
                <v:fill type="solid"/>
              </v:shape>
            </v:group>
            <v:group style="position:absolute;left:10446;top:6026;width:10;height:20" coordorigin="10446,6026" coordsize="10,20">
              <v:shape style="position:absolute;left:10446;top:6026;width:10;height:20" coordorigin="10446,6026" coordsize="10,20" path="m10446,6045l10455,6045,10455,6026,10446,6026,10446,6045xe" filled="true" fillcolor="#000000" stroked="false">
                <v:path arrowok="t"/>
                <v:fill type="solid"/>
              </v:shape>
            </v:group>
            <v:group style="position:absolute;left:10446;top:6045;width:10;height:20" coordorigin="10446,6045" coordsize="10,20">
              <v:shape style="position:absolute;left:10446;top:6045;width:10;height:20" coordorigin="10446,6045" coordsize="10,20" path="m10446,6064l10455,6064,10455,6045,10446,6045,10446,6064xe" filled="true" fillcolor="#000000" stroked="false">
                <v:path arrowok="t"/>
                <v:fill type="solid"/>
              </v:shape>
            </v:group>
            <v:group style="position:absolute;left:10446;top:6064;width:10;height:20" coordorigin="10446,6064" coordsize="10,20">
              <v:shape style="position:absolute;left:10446;top:6064;width:10;height:20" coordorigin="10446,6064" coordsize="10,20" path="m10446,6084l10455,6084,10455,6064,10446,6064,10446,6084xe" filled="true" fillcolor="#000000" stroked="false">
                <v:path arrowok="t"/>
                <v:fill type="solid"/>
              </v:shape>
            </v:group>
            <v:group style="position:absolute;left:10446;top:6084;width:10;height:20" coordorigin="10446,6084" coordsize="10,20">
              <v:shape style="position:absolute;left:10446;top:6084;width:10;height:20" coordorigin="10446,6084" coordsize="10,20" path="m10446,6103l10455,6103,10455,6084,10446,6084,10446,6103xe" filled="true" fillcolor="#000000" stroked="false">
                <v:path arrowok="t"/>
                <v:fill type="solid"/>
              </v:shape>
            </v:group>
            <v:group style="position:absolute;left:10446;top:6103;width:10;height:20" coordorigin="10446,6103" coordsize="10,20">
              <v:shape style="position:absolute;left:10446;top:6103;width:10;height:20" coordorigin="10446,6103" coordsize="10,20" path="m10446,6122l10455,6122,10455,6103,10446,6103,10446,6122xe" filled="true" fillcolor="#000000" stroked="false">
                <v:path arrowok="t"/>
                <v:fill type="solid"/>
              </v:shape>
            </v:group>
            <v:group style="position:absolute;left:10446;top:6122;width:10;height:20" coordorigin="10446,6122" coordsize="10,20">
              <v:shape style="position:absolute;left:10446;top:6122;width:10;height:20" coordorigin="10446,6122" coordsize="10,20" path="m10446,6141l10455,6141,10455,6122,10446,6122,10446,6141xe" filled="true" fillcolor="#000000" stroked="false">
                <v:path arrowok="t"/>
                <v:fill type="solid"/>
              </v:shape>
            </v:group>
            <v:group style="position:absolute;left:10446;top:6141;width:10;height:20" coordorigin="10446,6141" coordsize="10,20">
              <v:shape style="position:absolute;left:10446;top:6141;width:10;height:20" coordorigin="10446,6141" coordsize="10,20" path="m10446,6160l10455,6160,10455,6141,10446,6141,10446,6160xe" filled="true" fillcolor="#000000" stroked="false">
                <v:path arrowok="t"/>
                <v:fill type="solid"/>
              </v:shape>
            </v:group>
            <v:group style="position:absolute;left:10446;top:6160;width:10;height:20" coordorigin="10446,6160" coordsize="10,20">
              <v:shape style="position:absolute;left:10446;top:6160;width:10;height:20" coordorigin="10446,6160" coordsize="10,20" path="m10446,6180l10455,6180,10455,6160,10446,6160,10446,6180xe" filled="true" fillcolor="#000000" stroked="false">
                <v:path arrowok="t"/>
                <v:fill type="solid"/>
              </v:shape>
            </v:group>
            <v:group style="position:absolute;left:10446;top:6183;width:10;height:2" coordorigin="10446,6183" coordsize="10,2">
              <v:shape style="position:absolute;left:10446;top:6183;width:10;height:2" coordorigin="10446,6183" coordsize="10,0" path="m10446,6183l10455,6183e" filled="false" stroked="true" strokeweight=".299988pt" strokecolor="#000000">
                <v:path arrowok="t"/>
              </v:shape>
            </v:group>
            <v:group style="position:absolute;left:12006;top:5968;width:10;height:20" coordorigin="12006,5968" coordsize="10,20">
              <v:shape style="position:absolute;left:12006;top:5968;width:10;height:20" coordorigin="12006,5968" coordsize="10,20" path="m12006,5988l12015,5988,12015,5968,12006,5968,12006,5988xe" filled="true" fillcolor="#000000" stroked="false">
                <v:path arrowok="t"/>
                <v:fill type="solid"/>
              </v:shape>
            </v:group>
            <v:group style="position:absolute;left:12006;top:5988;width:10;height:20" coordorigin="12006,5988" coordsize="10,20">
              <v:shape style="position:absolute;left:12006;top:5988;width:10;height:20" coordorigin="12006,5988" coordsize="10,20" path="m12006,6007l12015,6007,12015,5988,12006,5988,12006,6007xe" filled="true" fillcolor="#000000" stroked="false">
                <v:path arrowok="t"/>
                <v:fill type="solid"/>
              </v:shape>
            </v:group>
            <v:group style="position:absolute;left:12006;top:6007;width:10;height:20" coordorigin="12006,6007" coordsize="10,20">
              <v:shape style="position:absolute;left:12006;top:6007;width:10;height:20" coordorigin="12006,6007" coordsize="10,20" path="m12006,6026l12015,6026,12015,6007,12006,6007,12006,6026xe" filled="true" fillcolor="#000000" stroked="false">
                <v:path arrowok="t"/>
                <v:fill type="solid"/>
              </v:shape>
            </v:group>
            <v:group style="position:absolute;left:12006;top:6026;width:10;height:20" coordorigin="12006,6026" coordsize="10,20">
              <v:shape style="position:absolute;left:12006;top:6026;width:10;height:20" coordorigin="12006,6026" coordsize="10,20" path="m12006,6045l12015,6045,12015,6026,12006,6026,12006,6045xe" filled="true" fillcolor="#000000" stroked="false">
                <v:path arrowok="t"/>
                <v:fill type="solid"/>
              </v:shape>
            </v:group>
            <v:group style="position:absolute;left:12006;top:6045;width:10;height:20" coordorigin="12006,6045" coordsize="10,20">
              <v:shape style="position:absolute;left:12006;top:6045;width:10;height:20" coordorigin="12006,6045" coordsize="10,20" path="m12006,6064l12015,6064,12015,6045,12006,6045,12006,6064xe" filled="true" fillcolor="#000000" stroked="false">
                <v:path arrowok="t"/>
                <v:fill type="solid"/>
              </v:shape>
            </v:group>
            <v:group style="position:absolute;left:12006;top:6064;width:10;height:20" coordorigin="12006,6064" coordsize="10,20">
              <v:shape style="position:absolute;left:12006;top:6064;width:10;height:20" coordorigin="12006,6064" coordsize="10,20" path="m12006,6084l12015,6084,12015,6064,12006,6064,12006,6084xe" filled="true" fillcolor="#000000" stroked="false">
                <v:path arrowok="t"/>
                <v:fill type="solid"/>
              </v:shape>
            </v:group>
            <v:group style="position:absolute;left:12006;top:6084;width:10;height:20" coordorigin="12006,6084" coordsize="10,20">
              <v:shape style="position:absolute;left:12006;top:6084;width:10;height:20" coordorigin="12006,6084" coordsize="10,20" path="m12006,6103l12015,6103,12015,6084,12006,6084,12006,6103xe" filled="true" fillcolor="#000000" stroked="false">
                <v:path arrowok="t"/>
                <v:fill type="solid"/>
              </v:shape>
            </v:group>
            <v:group style="position:absolute;left:12006;top:6103;width:10;height:20" coordorigin="12006,6103" coordsize="10,20">
              <v:shape style="position:absolute;left:12006;top:6103;width:10;height:20" coordorigin="12006,6103" coordsize="10,20" path="m12006,6122l12015,6122,12015,6103,12006,6103,12006,6122xe" filled="true" fillcolor="#000000" stroked="false">
                <v:path arrowok="t"/>
                <v:fill type="solid"/>
              </v:shape>
            </v:group>
            <v:group style="position:absolute;left:12006;top:6122;width:10;height:20" coordorigin="12006,6122" coordsize="10,20">
              <v:shape style="position:absolute;left:12006;top:6122;width:10;height:20" coordorigin="12006,6122" coordsize="10,20" path="m12006,6141l12015,6141,12015,6122,12006,6122,12006,6141xe" filled="true" fillcolor="#000000" stroked="false">
                <v:path arrowok="t"/>
                <v:fill type="solid"/>
              </v:shape>
            </v:group>
            <v:group style="position:absolute;left:12006;top:6141;width:10;height:20" coordorigin="12006,6141" coordsize="10,20">
              <v:shape style="position:absolute;left:12006;top:6141;width:10;height:20" coordorigin="12006,6141" coordsize="10,20" path="m12006,6160l12015,6160,12015,6141,12006,6141,12006,6160xe" filled="true" fillcolor="#000000" stroked="false">
                <v:path arrowok="t"/>
                <v:fill type="solid"/>
              </v:shape>
            </v:group>
            <v:group style="position:absolute;left:12006;top:6160;width:10;height:20" coordorigin="12006,6160" coordsize="10,20">
              <v:shape style="position:absolute;left:12006;top:6160;width:10;height:20" coordorigin="12006,6160" coordsize="10,20" path="m12006,6180l12015,6180,12015,6160,12006,6160,12006,6180xe" filled="true" fillcolor="#000000" stroked="false">
                <v:path arrowok="t"/>
                <v:fill type="solid"/>
              </v:shape>
            </v:group>
            <v:group style="position:absolute;left:12006;top:6183;width:10;height:2" coordorigin="12006,6183" coordsize="10,2">
              <v:shape style="position:absolute;left:12006;top:6183;width:10;height:2" coordorigin="12006,6183" coordsize="10,0" path="m12006,6183l12015,6183e" filled="false" stroked="true" strokeweight=".299988pt" strokecolor="#000000">
                <v:path arrowok="t"/>
              </v:shape>
            </v:group>
            <v:group style="position:absolute;left:13705;top:5968;width:10;height:20" coordorigin="13705,5968" coordsize="10,20">
              <v:shape style="position:absolute;left:13705;top:5968;width:10;height:20" coordorigin="13705,5968" coordsize="10,20" path="m13705,5988l13714,5988,13714,5968,13705,5968,13705,5988xe" filled="true" fillcolor="#000000" stroked="false">
                <v:path arrowok="t"/>
                <v:fill type="solid"/>
              </v:shape>
            </v:group>
            <v:group style="position:absolute;left:13705;top:5988;width:10;height:20" coordorigin="13705,5988" coordsize="10,20">
              <v:shape style="position:absolute;left:13705;top:5988;width:10;height:20" coordorigin="13705,5988" coordsize="10,20" path="m13705,6007l13714,6007,13714,5988,13705,5988,13705,6007xe" filled="true" fillcolor="#000000" stroked="false">
                <v:path arrowok="t"/>
                <v:fill type="solid"/>
              </v:shape>
            </v:group>
            <v:group style="position:absolute;left:13705;top:6007;width:10;height:20" coordorigin="13705,6007" coordsize="10,20">
              <v:shape style="position:absolute;left:13705;top:6007;width:10;height:20" coordorigin="13705,6007" coordsize="10,20" path="m13705,6026l13714,6026,13714,6007,13705,6007,13705,6026xe" filled="true" fillcolor="#000000" stroked="false">
                <v:path arrowok="t"/>
                <v:fill type="solid"/>
              </v:shape>
            </v:group>
            <v:group style="position:absolute;left:13705;top:6026;width:10;height:20" coordorigin="13705,6026" coordsize="10,20">
              <v:shape style="position:absolute;left:13705;top:6026;width:10;height:20" coordorigin="13705,6026" coordsize="10,20" path="m13705,6045l13714,6045,13714,6026,13705,6026,13705,6045xe" filled="true" fillcolor="#000000" stroked="false">
                <v:path arrowok="t"/>
                <v:fill type="solid"/>
              </v:shape>
            </v:group>
            <v:group style="position:absolute;left:13705;top:6045;width:10;height:20" coordorigin="13705,6045" coordsize="10,20">
              <v:shape style="position:absolute;left:13705;top:6045;width:10;height:20" coordorigin="13705,6045" coordsize="10,20" path="m13705,6064l13714,6064,13714,6045,13705,6045,13705,6064xe" filled="true" fillcolor="#000000" stroked="false">
                <v:path arrowok="t"/>
                <v:fill type="solid"/>
              </v:shape>
            </v:group>
            <v:group style="position:absolute;left:13705;top:6064;width:10;height:20" coordorigin="13705,6064" coordsize="10,20">
              <v:shape style="position:absolute;left:13705;top:6064;width:10;height:20" coordorigin="13705,6064" coordsize="10,20" path="m13705,6084l13714,6084,13714,6064,13705,6064,13705,6084xe" filled="true" fillcolor="#000000" stroked="false">
                <v:path arrowok="t"/>
                <v:fill type="solid"/>
              </v:shape>
            </v:group>
            <v:group style="position:absolute;left:13705;top:6084;width:10;height:20" coordorigin="13705,6084" coordsize="10,20">
              <v:shape style="position:absolute;left:13705;top:6084;width:10;height:20" coordorigin="13705,6084" coordsize="10,20" path="m13705,6103l13714,6103,13714,6084,13705,6084,13705,6103xe" filled="true" fillcolor="#000000" stroked="false">
                <v:path arrowok="t"/>
                <v:fill type="solid"/>
              </v:shape>
            </v:group>
            <v:group style="position:absolute;left:13705;top:6103;width:10;height:20" coordorigin="13705,6103" coordsize="10,20">
              <v:shape style="position:absolute;left:13705;top:6103;width:10;height:20" coordorigin="13705,6103" coordsize="10,20" path="m13705,6122l13714,6122,13714,6103,13705,6103,13705,6122xe" filled="true" fillcolor="#000000" stroked="false">
                <v:path arrowok="t"/>
                <v:fill type="solid"/>
              </v:shape>
            </v:group>
            <v:group style="position:absolute;left:13705;top:6122;width:10;height:20" coordorigin="13705,6122" coordsize="10,20">
              <v:shape style="position:absolute;left:13705;top:6122;width:10;height:20" coordorigin="13705,6122" coordsize="10,20" path="m13705,6141l13714,6141,13714,6122,13705,6122,13705,6141xe" filled="true" fillcolor="#000000" stroked="false">
                <v:path arrowok="t"/>
                <v:fill type="solid"/>
              </v:shape>
            </v:group>
            <v:group style="position:absolute;left:13705;top:6141;width:10;height:20" coordorigin="13705,6141" coordsize="10,20">
              <v:shape style="position:absolute;left:13705;top:6141;width:10;height:20" coordorigin="13705,6141" coordsize="10,20" path="m13705,6160l13714,6160,13714,6141,13705,6141,13705,6160xe" filled="true" fillcolor="#000000" stroked="false">
                <v:path arrowok="t"/>
                <v:fill type="solid"/>
              </v:shape>
            </v:group>
            <v:group style="position:absolute;left:13705;top:6160;width:10;height:20" coordorigin="13705,6160" coordsize="10,20">
              <v:shape style="position:absolute;left:13705;top:6160;width:10;height:20" coordorigin="13705,6160" coordsize="10,20" path="m13705,6180l13714,6180,13714,6160,13705,6160,13705,6180xe" filled="true" fillcolor="#000000" stroked="false">
                <v:path arrowok="t"/>
                <v:fill type="solid"/>
              </v:shape>
            </v:group>
            <v:group style="position:absolute;left:13705;top:6183;width:10;height:2" coordorigin="13705,6183" coordsize="10,2">
              <v:shape style="position:absolute;left:13705;top:6183;width:10;height:2" coordorigin="13705,6183" coordsize="10,0" path="m13705,6183l13714,6183e" filled="false" stroked="true" strokeweight=".299988pt" strokecolor="#000000">
                <v:path arrowok="t"/>
              </v:shape>
            </v:group>
            <v:group style="position:absolute;left:3269;top:6190;width:10;height:2" coordorigin="3269,6190" coordsize="10,2">
              <v:shape style="position:absolute;left:3269;top:6190;width:10;height:2" coordorigin="3269,6190" coordsize="10,0" path="m3269,6190l3279,6190e" filled="false" stroked="true" strokeweight=".480011pt" strokecolor="#000000">
                <v:path arrowok="t"/>
              </v:shape>
              <v:shape style="position:absolute;left:1128;top:6186;width:3453;height:10" type="#_x0000_t75" stroked="false">
                <v:imagedata r:id="rId231" o:title=""/>
              </v:shape>
              <v:shape style="position:absolute;left:4576;top:6186;width:625;height:10" type="#_x0000_t75" stroked="false">
                <v:imagedata r:id="rId232" o:title=""/>
              </v:shape>
              <v:shape style="position:absolute;left:5196;top:6186;width:2838;height:10" type="#_x0000_t75" stroked="false">
                <v:imagedata r:id="rId233" o:title=""/>
              </v:shape>
              <v:shape style="position:absolute;left:8030;top:6186;width:717;height:10" type="#_x0000_t75" stroked="false">
                <v:imagedata r:id="rId234" o:title=""/>
              </v:shape>
              <v:shape style="position:absolute;left:8742;top:6186;width:856;height:10" type="#_x0000_t75" stroked="false">
                <v:imagedata r:id="rId235" o:title=""/>
              </v:shape>
              <v:shape style="position:absolute;left:9592;top:6186;width:853;height:10" type="#_x0000_t75" stroked="false">
                <v:imagedata r:id="rId236" o:title=""/>
              </v:shape>
              <v:shape style="position:absolute;left:10441;top:6186;width:1565;height:10" type="#_x0000_t75" stroked="false">
                <v:imagedata r:id="rId237" o:title=""/>
              </v:shape>
              <v:shape style="position:absolute;left:12001;top:6186;width:3412;height:10" type="#_x0000_t75" stroked="false">
                <v:imagedata r:id="rId238" o:title=""/>
              </v:shape>
            </v:group>
            <v:group style="position:absolute;left:3269;top:6195;width:10;height:20" coordorigin="3269,6195" coordsize="10,20">
              <v:shape style="position:absolute;left:3269;top:6195;width:10;height:20" coordorigin="3269,6195" coordsize="10,20" path="m3269,6214l3279,6214,3279,6195,3269,6195,3269,6214xe" filled="true" fillcolor="#000000" stroked="false">
                <v:path arrowok="t"/>
                <v:fill type="solid"/>
              </v:shape>
            </v:group>
            <v:group style="position:absolute;left:3269;top:6214;width:10;height:20" coordorigin="3269,6214" coordsize="10,20">
              <v:shape style="position:absolute;left:3269;top:6214;width:10;height:20" coordorigin="3269,6214" coordsize="10,20" path="m3269,6234l3279,6234,3279,6214,3269,6214,3269,6234xe" filled="true" fillcolor="#000000" stroked="false">
                <v:path arrowok="t"/>
                <v:fill type="solid"/>
              </v:shape>
            </v:group>
            <v:group style="position:absolute;left:3269;top:6234;width:10;height:20" coordorigin="3269,6234" coordsize="10,20">
              <v:shape style="position:absolute;left:3269;top:6234;width:10;height:20" coordorigin="3269,6234" coordsize="10,20" path="m3269,6253l3279,6253,3279,6234,3269,6234,3269,6253xe" filled="true" fillcolor="#000000" stroked="false">
                <v:path arrowok="t"/>
                <v:fill type="solid"/>
              </v:shape>
            </v:group>
            <v:group style="position:absolute;left:3269;top:6253;width:10;height:20" coordorigin="3269,6253" coordsize="10,20">
              <v:shape style="position:absolute;left:3269;top:6253;width:10;height:20" coordorigin="3269,6253" coordsize="10,20" path="m3269,6272l3279,6272,3279,6253,3269,6253,3269,6272xe" filled="true" fillcolor="#000000" stroked="false">
                <v:path arrowok="t"/>
                <v:fill type="solid"/>
              </v:shape>
            </v:group>
            <v:group style="position:absolute;left:3269;top:6272;width:10;height:20" coordorigin="3269,6272" coordsize="10,20">
              <v:shape style="position:absolute;left:3269;top:6272;width:10;height:20" coordorigin="3269,6272" coordsize="10,20" path="m3269,6291l3279,6291,3279,6272,3269,6272,3269,6291xe" filled="true" fillcolor="#000000" stroked="false">
                <v:path arrowok="t"/>
                <v:fill type="solid"/>
              </v:shape>
            </v:group>
            <v:group style="position:absolute;left:3269;top:6291;width:10;height:20" coordorigin="3269,6291" coordsize="10,20">
              <v:shape style="position:absolute;left:3269;top:6291;width:10;height:20" coordorigin="3269,6291" coordsize="10,20" path="m3269,6310l3279,6310,3279,6291,3269,6291,3269,6310xe" filled="true" fillcolor="#000000" stroked="false">
                <v:path arrowok="t"/>
                <v:fill type="solid"/>
              </v:shape>
            </v:group>
            <v:group style="position:absolute;left:3269;top:6310;width:10;height:20" coordorigin="3269,6310" coordsize="10,20">
              <v:shape style="position:absolute;left:3269;top:6310;width:10;height:20" coordorigin="3269,6310" coordsize="10,20" path="m3269,6330l3279,6330,3279,6310,3269,6310,3269,6330xe" filled="true" fillcolor="#000000" stroked="false">
                <v:path arrowok="t"/>
                <v:fill type="solid"/>
              </v:shape>
            </v:group>
            <v:group style="position:absolute;left:3269;top:6330;width:10;height:20" coordorigin="3269,6330" coordsize="10,20">
              <v:shape style="position:absolute;left:3269;top:6330;width:10;height:20" coordorigin="3269,6330" coordsize="10,20" path="m3269,6349l3279,6349,3279,6330,3269,6330,3269,6349xe" filled="true" fillcolor="#000000" stroked="false">
                <v:path arrowok="t"/>
                <v:fill type="solid"/>
              </v:shape>
            </v:group>
            <v:group style="position:absolute;left:3269;top:6349;width:10;height:20" coordorigin="3269,6349" coordsize="10,20">
              <v:shape style="position:absolute;left:3269;top:6349;width:10;height:20" coordorigin="3269,6349" coordsize="10,20" path="m3269,6368l3279,6368,3279,6349,3269,6349,3269,6368xe" filled="true" fillcolor="#000000" stroked="false">
                <v:path arrowok="t"/>
                <v:fill type="solid"/>
              </v:shape>
            </v:group>
            <v:group style="position:absolute;left:3269;top:6368;width:10;height:20" coordorigin="3269,6368" coordsize="10,20">
              <v:shape style="position:absolute;left:3269;top:6368;width:10;height:20" coordorigin="3269,6368" coordsize="10,20" path="m3269,6387l3279,6387,3279,6368,3269,6368,3269,6387xe" filled="true" fillcolor="#000000" stroked="false">
                <v:path arrowok="t"/>
                <v:fill type="solid"/>
              </v:shape>
            </v:group>
            <v:group style="position:absolute;left:3269;top:6387;width:10;height:20" coordorigin="3269,6387" coordsize="10,20">
              <v:shape style="position:absolute;left:3269;top:6387;width:10;height:20" coordorigin="3269,6387" coordsize="10,20" path="m3269,6406l3279,6406,3279,6387,3269,6387,3269,6406xe" filled="true" fillcolor="#000000" stroked="false">
                <v:path arrowok="t"/>
                <v:fill type="solid"/>
              </v:shape>
            </v:group>
            <v:group style="position:absolute;left:3269;top:6409;width:10;height:2" coordorigin="3269,6409" coordsize="10,2">
              <v:shape style="position:absolute;left:3269;top:6409;width:10;height:2" coordorigin="3269,6409" coordsize="10,0" path="m3269,6409l3279,6409e" filled="false" stroked="true" strokeweight=".299988pt" strokecolor="#000000">
                <v:path arrowok="t"/>
              </v:shape>
            </v:group>
            <v:group style="position:absolute;left:4581;top:6195;width:10;height:20" coordorigin="4581,6195" coordsize="10,20">
              <v:shape style="position:absolute;left:4581;top:6195;width:10;height:20" coordorigin="4581,6195" coordsize="10,20" path="m4581,6214l4590,6214,4590,6195,4581,6195,4581,6214xe" filled="true" fillcolor="#000000" stroked="false">
                <v:path arrowok="t"/>
                <v:fill type="solid"/>
              </v:shape>
            </v:group>
            <v:group style="position:absolute;left:4581;top:6214;width:10;height:20" coordorigin="4581,6214" coordsize="10,20">
              <v:shape style="position:absolute;left:4581;top:6214;width:10;height:20" coordorigin="4581,6214" coordsize="10,20" path="m4581,6234l4590,6234,4590,6214,4581,6214,4581,6234xe" filled="true" fillcolor="#000000" stroked="false">
                <v:path arrowok="t"/>
                <v:fill type="solid"/>
              </v:shape>
            </v:group>
            <v:group style="position:absolute;left:4581;top:6234;width:10;height:20" coordorigin="4581,6234" coordsize="10,20">
              <v:shape style="position:absolute;left:4581;top:6234;width:10;height:20" coordorigin="4581,6234" coordsize="10,20" path="m4581,6253l4590,6253,4590,6234,4581,6234,4581,6253xe" filled="true" fillcolor="#000000" stroked="false">
                <v:path arrowok="t"/>
                <v:fill type="solid"/>
              </v:shape>
            </v:group>
            <v:group style="position:absolute;left:4581;top:6253;width:10;height:20" coordorigin="4581,6253" coordsize="10,20">
              <v:shape style="position:absolute;left:4581;top:6253;width:10;height:20" coordorigin="4581,6253" coordsize="10,20" path="m4581,6272l4590,6272,4590,6253,4581,6253,4581,6272xe" filled="true" fillcolor="#000000" stroked="false">
                <v:path arrowok="t"/>
                <v:fill type="solid"/>
              </v:shape>
            </v:group>
            <v:group style="position:absolute;left:4581;top:6272;width:10;height:20" coordorigin="4581,6272" coordsize="10,20">
              <v:shape style="position:absolute;left:4581;top:6272;width:10;height:20" coordorigin="4581,6272" coordsize="10,20" path="m4581,6291l4590,6291,4590,6272,4581,6272,4581,6291xe" filled="true" fillcolor="#000000" stroked="false">
                <v:path arrowok="t"/>
                <v:fill type="solid"/>
              </v:shape>
            </v:group>
            <v:group style="position:absolute;left:4581;top:6291;width:10;height:20" coordorigin="4581,6291" coordsize="10,20">
              <v:shape style="position:absolute;left:4581;top:6291;width:10;height:20" coordorigin="4581,6291" coordsize="10,20" path="m4581,6310l4590,6310,4590,6291,4581,6291,4581,6310xe" filled="true" fillcolor="#000000" stroked="false">
                <v:path arrowok="t"/>
                <v:fill type="solid"/>
              </v:shape>
            </v:group>
            <v:group style="position:absolute;left:4581;top:6310;width:10;height:20" coordorigin="4581,6310" coordsize="10,20">
              <v:shape style="position:absolute;left:4581;top:6310;width:10;height:20" coordorigin="4581,6310" coordsize="10,20" path="m4581,6330l4590,6330,4590,6310,4581,6310,4581,6330xe" filled="true" fillcolor="#000000" stroked="false">
                <v:path arrowok="t"/>
                <v:fill type="solid"/>
              </v:shape>
            </v:group>
            <v:group style="position:absolute;left:4581;top:6330;width:10;height:20" coordorigin="4581,6330" coordsize="10,20">
              <v:shape style="position:absolute;left:4581;top:6330;width:10;height:20" coordorigin="4581,6330" coordsize="10,20" path="m4581,6349l4590,6349,4590,6330,4581,6330,4581,6349xe" filled="true" fillcolor="#000000" stroked="false">
                <v:path arrowok="t"/>
                <v:fill type="solid"/>
              </v:shape>
            </v:group>
            <v:group style="position:absolute;left:4581;top:6349;width:10;height:20" coordorigin="4581,6349" coordsize="10,20">
              <v:shape style="position:absolute;left:4581;top:6349;width:10;height:20" coordorigin="4581,6349" coordsize="10,20" path="m4581,6368l4590,6368,4590,6349,4581,6349,4581,6368xe" filled="true" fillcolor="#000000" stroked="false">
                <v:path arrowok="t"/>
                <v:fill type="solid"/>
              </v:shape>
            </v:group>
            <v:group style="position:absolute;left:4581;top:6368;width:10;height:20" coordorigin="4581,6368" coordsize="10,20">
              <v:shape style="position:absolute;left:4581;top:6368;width:10;height:20" coordorigin="4581,6368" coordsize="10,20" path="m4581,6387l4590,6387,4590,6368,4581,6368,4581,6387xe" filled="true" fillcolor="#000000" stroked="false">
                <v:path arrowok="t"/>
                <v:fill type="solid"/>
              </v:shape>
            </v:group>
            <v:group style="position:absolute;left:4581;top:6387;width:10;height:20" coordorigin="4581,6387" coordsize="10,20">
              <v:shape style="position:absolute;left:4581;top:6387;width:10;height:20" coordorigin="4581,6387" coordsize="10,20" path="m4581,6406l4590,6406,4590,6387,4581,6387,4581,6406xe" filled="true" fillcolor="#000000" stroked="false">
                <v:path arrowok="t"/>
                <v:fill type="solid"/>
              </v:shape>
            </v:group>
            <v:group style="position:absolute;left:4581;top:6409;width:10;height:2" coordorigin="4581,6409" coordsize="10,2">
              <v:shape style="position:absolute;left:4581;top:6409;width:10;height:2" coordorigin="4581,6409" coordsize="10,0" path="m4581,6409l4590,6409e" filled="false" stroked="true" strokeweight=".299988pt" strokecolor="#000000">
                <v:path arrowok="t"/>
              </v:shape>
            </v:group>
            <v:group style="position:absolute;left:5201;top:6195;width:10;height:20" coordorigin="5201,6195" coordsize="10,20">
              <v:shape style="position:absolute;left:5201;top:6195;width:10;height:20" coordorigin="5201,6195" coordsize="10,20" path="m5201,6214l5211,6214,5211,6195,5201,6195,5201,6214xe" filled="true" fillcolor="#000000" stroked="false">
                <v:path arrowok="t"/>
                <v:fill type="solid"/>
              </v:shape>
            </v:group>
            <v:group style="position:absolute;left:5201;top:6214;width:10;height:20" coordorigin="5201,6214" coordsize="10,20">
              <v:shape style="position:absolute;left:5201;top:6214;width:10;height:20" coordorigin="5201,6214" coordsize="10,20" path="m5201,6234l5211,6234,5211,6214,5201,6214,5201,6234xe" filled="true" fillcolor="#000000" stroked="false">
                <v:path arrowok="t"/>
                <v:fill type="solid"/>
              </v:shape>
            </v:group>
            <v:group style="position:absolute;left:5201;top:6234;width:10;height:20" coordorigin="5201,6234" coordsize="10,20">
              <v:shape style="position:absolute;left:5201;top:6234;width:10;height:20" coordorigin="5201,6234" coordsize="10,20" path="m5201,6253l5211,6253,5211,6234,5201,6234,5201,6253xe" filled="true" fillcolor="#000000" stroked="false">
                <v:path arrowok="t"/>
                <v:fill type="solid"/>
              </v:shape>
            </v:group>
            <v:group style="position:absolute;left:5201;top:6253;width:10;height:20" coordorigin="5201,6253" coordsize="10,20">
              <v:shape style="position:absolute;left:5201;top:6253;width:10;height:20" coordorigin="5201,6253" coordsize="10,20" path="m5201,6272l5211,6272,5211,6253,5201,6253,5201,6272xe" filled="true" fillcolor="#000000" stroked="false">
                <v:path arrowok="t"/>
                <v:fill type="solid"/>
              </v:shape>
            </v:group>
            <v:group style="position:absolute;left:5201;top:6272;width:10;height:20" coordorigin="5201,6272" coordsize="10,20">
              <v:shape style="position:absolute;left:5201;top:6272;width:10;height:20" coordorigin="5201,6272" coordsize="10,20" path="m5201,6291l5211,6291,5211,6272,5201,6272,5201,6291xe" filled="true" fillcolor="#000000" stroked="false">
                <v:path arrowok="t"/>
                <v:fill type="solid"/>
              </v:shape>
            </v:group>
            <v:group style="position:absolute;left:5201;top:6291;width:10;height:20" coordorigin="5201,6291" coordsize="10,20">
              <v:shape style="position:absolute;left:5201;top:6291;width:10;height:20" coordorigin="5201,6291" coordsize="10,20" path="m5201,6310l5211,6310,5211,6291,5201,6291,5201,6310xe" filled="true" fillcolor="#000000" stroked="false">
                <v:path arrowok="t"/>
                <v:fill type="solid"/>
              </v:shape>
            </v:group>
            <v:group style="position:absolute;left:5201;top:6310;width:10;height:20" coordorigin="5201,6310" coordsize="10,20">
              <v:shape style="position:absolute;left:5201;top:6310;width:10;height:20" coordorigin="5201,6310" coordsize="10,20" path="m5201,6330l5211,6330,5211,6310,5201,6310,5201,6330xe" filled="true" fillcolor="#000000" stroked="false">
                <v:path arrowok="t"/>
                <v:fill type="solid"/>
              </v:shape>
            </v:group>
            <v:group style="position:absolute;left:5201;top:6330;width:10;height:20" coordorigin="5201,6330" coordsize="10,20">
              <v:shape style="position:absolute;left:5201;top:6330;width:10;height:20" coordorigin="5201,6330" coordsize="10,20" path="m5201,6349l5211,6349,5211,6330,5201,6330,5201,6349xe" filled="true" fillcolor="#000000" stroked="false">
                <v:path arrowok="t"/>
                <v:fill type="solid"/>
              </v:shape>
            </v:group>
            <v:group style="position:absolute;left:5201;top:6349;width:10;height:20" coordorigin="5201,6349" coordsize="10,20">
              <v:shape style="position:absolute;left:5201;top:6349;width:10;height:20" coordorigin="5201,6349" coordsize="10,20" path="m5201,6368l5211,6368,5211,6349,5201,6349,5201,6368xe" filled="true" fillcolor="#000000" stroked="false">
                <v:path arrowok="t"/>
                <v:fill type="solid"/>
              </v:shape>
            </v:group>
            <v:group style="position:absolute;left:5201;top:6368;width:10;height:20" coordorigin="5201,6368" coordsize="10,20">
              <v:shape style="position:absolute;left:5201;top:6368;width:10;height:20" coordorigin="5201,6368" coordsize="10,20" path="m5201,6387l5211,6387,5211,6368,5201,6368,5201,6387xe" filled="true" fillcolor="#000000" stroked="false">
                <v:path arrowok="t"/>
                <v:fill type="solid"/>
              </v:shape>
            </v:group>
            <v:group style="position:absolute;left:5201;top:6387;width:10;height:20" coordorigin="5201,6387" coordsize="10,20">
              <v:shape style="position:absolute;left:5201;top:6387;width:10;height:20" coordorigin="5201,6387" coordsize="10,20" path="m5201,6406l5211,6406,5211,6387,5201,6387,5201,6406xe" filled="true" fillcolor="#000000" stroked="false">
                <v:path arrowok="t"/>
                <v:fill type="solid"/>
              </v:shape>
            </v:group>
            <v:group style="position:absolute;left:5201;top:6409;width:10;height:2" coordorigin="5201,6409" coordsize="10,2">
              <v:shape style="position:absolute;left:5201;top:6409;width:10;height:2" coordorigin="5201,6409" coordsize="10,0" path="m5201,6409l5211,6409e" filled="false" stroked="true" strokeweight=".299988pt" strokecolor="#000000">
                <v:path arrowok="t"/>
              </v:shape>
            </v:group>
            <v:group style="position:absolute;left:5909;top:6195;width:10;height:20" coordorigin="5909,6195" coordsize="10,20">
              <v:shape style="position:absolute;left:5909;top:6195;width:10;height:20" coordorigin="5909,6195" coordsize="10,20" path="m5909,6214l5919,6214,5919,6195,5909,6195,5909,6214xe" filled="true" fillcolor="#000000" stroked="false">
                <v:path arrowok="t"/>
                <v:fill type="solid"/>
              </v:shape>
            </v:group>
            <v:group style="position:absolute;left:5909;top:6214;width:10;height:20" coordorigin="5909,6214" coordsize="10,20">
              <v:shape style="position:absolute;left:5909;top:6214;width:10;height:20" coordorigin="5909,6214" coordsize="10,20" path="m5909,6234l5919,6234,5919,6214,5909,6214,5909,6234xe" filled="true" fillcolor="#000000" stroked="false">
                <v:path arrowok="t"/>
                <v:fill type="solid"/>
              </v:shape>
            </v:group>
            <v:group style="position:absolute;left:5909;top:6234;width:10;height:20" coordorigin="5909,6234" coordsize="10,20">
              <v:shape style="position:absolute;left:5909;top:6234;width:10;height:20" coordorigin="5909,6234" coordsize="10,20" path="m5909,6253l5919,6253,5919,6234,5909,6234,5909,6253xe" filled="true" fillcolor="#000000" stroked="false">
                <v:path arrowok="t"/>
                <v:fill type="solid"/>
              </v:shape>
            </v:group>
            <v:group style="position:absolute;left:5909;top:6253;width:10;height:20" coordorigin="5909,6253" coordsize="10,20">
              <v:shape style="position:absolute;left:5909;top:6253;width:10;height:20" coordorigin="5909,6253" coordsize="10,20" path="m5909,6272l5919,6272,5919,6253,5909,6253,5909,6272xe" filled="true" fillcolor="#000000" stroked="false">
                <v:path arrowok="t"/>
                <v:fill type="solid"/>
              </v:shape>
            </v:group>
            <v:group style="position:absolute;left:5909;top:6272;width:10;height:20" coordorigin="5909,6272" coordsize="10,20">
              <v:shape style="position:absolute;left:5909;top:6272;width:10;height:20" coordorigin="5909,6272" coordsize="10,20" path="m5909,6291l5919,6291,5919,6272,5909,6272,5909,6291xe" filled="true" fillcolor="#000000" stroked="false">
                <v:path arrowok="t"/>
                <v:fill type="solid"/>
              </v:shape>
            </v:group>
            <v:group style="position:absolute;left:5909;top:6291;width:10;height:20" coordorigin="5909,6291" coordsize="10,20">
              <v:shape style="position:absolute;left:5909;top:6291;width:10;height:20" coordorigin="5909,6291" coordsize="10,20" path="m5909,6310l5919,6310,5919,6291,5909,6291,5909,6310xe" filled="true" fillcolor="#000000" stroked="false">
                <v:path arrowok="t"/>
                <v:fill type="solid"/>
              </v:shape>
            </v:group>
            <v:group style="position:absolute;left:5909;top:6310;width:10;height:20" coordorigin="5909,6310" coordsize="10,20">
              <v:shape style="position:absolute;left:5909;top:6310;width:10;height:20" coordorigin="5909,6310" coordsize="10,20" path="m5909,6330l5919,6330,5919,6310,5909,6310,5909,6330xe" filled="true" fillcolor="#000000" stroked="false">
                <v:path arrowok="t"/>
                <v:fill type="solid"/>
              </v:shape>
            </v:group>
            <v:group style="position:absolute;left:5909;top:6330;width:10;height:20" coordorigin="5909,6330" coordsize="10,20">
              <v:shape style="position:absolute;left:5909;top:6330;width:10;height:20" coordorigin="5909,6330" coordsize="10,20" path="m5909,6349l5919,6349,5919,6330,5909,6330,5909,6349xe" filled="true" fillcolor="#000000" stroked="false">
                <v:path arrowok="t"/>
                <v:fill type="solid"/>
              </v:shape>
            </v:group>
            <v:group style="position:absolute;left:5909;top:6349;width:10;height:20" coordorigin="5909,6349" coordsize="10,20">
              <v:shape style="position:absolute;left:5909;top:6349;width:10;height:20" coordorigin="5909,6349" coordsize="10,20" path="m5909,6368l5919,6368,5919,6349,5909,6349,5909,6368xe" filled="true" fillcolor="#000000" stroked="false">
                <v:path arrowok="t"/>
                <v:fill type="solid"/>
              </v:shape>
            </v:group>
            <v:group style="position:absolute;left:5909;top:6368;width:10;height:20" coordorigin="5909,6368" coordsize="10,20">
              <v:shape style="position:absolute;left:5909;top:6368;width:10;height:20" coordorigin="5909,6368" coordsize="10,20" path="m5909,6387l5919,6387,5919,6368,5909,6368,5909,6387xe" filled="true" fillcolor="#000000" stroked="false">
                <v:path arrowok="t"/>
                <v:fill type="solid"/>
              </v:shape>
            </v:group>
            <v:group style="position:absolute;left:5909;top:6387;width:10;height:20" coordorigin="5909,6387" coordsize="10,20">
              <v:shape style="position:absolute;left:5909;top:6387;width:10;height:20" coordorigin="5909,6387" coordsize="10,20" path="m5909,6406l5919,6406,5919,6387,5909,6387,5909,6406xe" filled="true" fillcolor="#000000" stroked="false">
                <v:path arrowok="t"/>
                <v:fill type="solid"/>
              </v:shape>
            </v:group>
            <v:group style="position:absolute;left:5909;top:6409;width:10;height:2" coordorigin="5909,6409" coordsize="10,2">
              <v:shape style="position:absolute;left:5909;top:6409;width:10;height:2" coordorigin="5909,6409" coordsize="10,0" path="m5909,6409l5919,6409e" filled="false" stroked="true" strokeweight=".299988pt" strokecolor="#000000">
                <v:path arrowok="t"/>
              </v:shape>
            </v:group>
            <v:group style="position:absolute;left:6478;top:6195;width:10;height:20" coordorigin="6478,6195" coordsize="10,20">
              <v:shape style="position:absolute;left:6478;top:6195;width:10;height:20" coordorigin="6478,6195" coordsize="10,20" path="m6478,6214l6488,6214,6488,6195,6478,6195,6478,6214xe" filled="true" fillcolor="#000000" stroked="false">
                <v:path arrowok="t"/>
                <v:fill type="solid"/>
              </v:shape>
            </v:group>
            <v:group style="position:absolute;left:6478;top:6214;width:10;height:20" coordorigin="6478,6214" coordsize="10,20">
              <v:shape style="position:absolute;left:6478;top:6214;width:10;height:20" coordorigin="6478,6214" coordsize="10,20" path="m6478,6234l6488,6234,6488,6214,6478,6214,6478,6234xe" filled="true" fillcolor="#000000" stroked="false">
                <v:path arrowok="t"/>
                <v:fill type="solid"/>
              </v:shape>
            </v:group>
            <v:group style="position:absolute;left:6478;top:6234;width:10;height:20" coordorigin="6478,6234" coordsize="10,20">
              <v:shape style="position:absolute;left:6478;top:6234;width:10;height:20" coordorigin="6478,6234" coordsize="10,20" path="m6478,6253l6488,6253,6488,6234,6478,6234,6478,6253xe" filled="true" fillcolor="#000000" stroked="false">
                <v:path arrowok="t"/>
                <v:fill type="solid"/>
              </v:shape>
            </v:group>
            <v:group style="position:absolute;left:6478;top:6253;width:10;height:20" coordorigin="6478,6253" coordsize="10,20">
              <v:shape style="position:absolute;left:6478;top:6253;width:10;height:20" coordorigin="6478,6253" coordsize="10,20" path="m6478,6272l6488,6272,6488,6253,6478,6253,6478,6272xe" filled="true" fillcolor="#000000" stroked="false">
                <v:path arrowok="t"/>
                <v:fill type="solid"/>
              </v:shape>
            </v:group>
            <v:group style="position:absolute;left:6478;top:6272;width:10;height:20" coordorigin="6478,6272" coordsize="10,20">
              <v:shape style="position:absolute;left:6478;top:6272;width:10;height:20" coordorigin="6478,6272" coordsize="10,20" path="m6478,6291l6488,6291,6488,6272,6478,6272,6478,6291xe" filled="true" fillcolor="#000000" stroked="false">
                <v:path arrowok="t"/>
                <v:fill type="solid"/>
              </v:shape>
            </v:group>
            <v:group style="position:absolute;left:6478;top:6291;width:10;height:20" coordorigin="6478,6291" coordsize="10,20">
              <v:shape style="position:absolute;left:6478;top:6291;width:10;height:20" coordorigin="6478,6291" coordsize="10,20" path="m6478,6310l6488,6310,6488,6291,6478,6291,6478,6310xe" filled="true" fillcolor="#000000" stroked="false">
                <v:path arrowok="t"/>
                <v:fill type="solid"/>
              </v:shape>
            </v:group>
            <v:group style="position:absolute;left:6478;top:6310;width:10;height:20" coordorigin="6478,6310" coordsize="10,20">
              <v:shape style="position:absolute;left:6478;top:6310;width:10;height:20" coordorigin="6478,6310" coordsize="10,20" path="m6478,6330l6488,6330,6488,6310,6478,6310,6478,6330xe" filled="true" fillcolor="#000000" stroked="false">
                <v:path arrowok="t"/>
                <v:fill type="solid"/>
              </v:shape>
            </v:group>
            <v:group style="position:absolute;left:6478;top:6330;width:10;height:20" coordorigin="6478,6330" coordsize="10,20">
              <v:shape style="position:absolute;left:6478;top:6330;width:10;height:20" coordorigin="6478,6330" coordsize="10,20" path="m6478,6349l6488,6349,6488,6330,6478,6330,6478,6349xe" filled="true" fillcolor="#000000" stroked="false">
                <v:path arrowok="t"/>
                <v:fill type="solid"/>
              </v:shape>
            </v:group>
            <v:group style="position:absolute;left:6478;top:6349;width:10;height:20" coordorigin="6478,6349" coordsize="10,20">
              <v:shape style="position:absolute;left:6478;top:6349;width:10;height:20" coordorigin="6478,6349" coordsize="10,20" path="m6478,6368l6488,6368,6488,6349,6478,6349,6478,6368xe" filled="true" fillcolor="#000000" stroked="false">
                <v:path arrowok="t"/>
                <v:fill type="solid"/>
              </v:shape>
            </v:group>
            <v:group style="position:absolute;left:6478;top:6368;width:10;height:20" coordorigin="6478,6368" coordsize="10,20">
              <v:shape style="position:absolute;left:6478;top:6368;width:10;height:20" coordorigin="6478,6368" coordsize="10,20" path="m6478,6387l6488,6387,6488,6368,6478,6368,6478,6387xe" filled="true" fillcolor="#000000" stroked="false">
                <v:path arrowok="t"/>
                <v:fill type="solid"/>
              </v:shape>
            </v:group>
            <v:group style="position:absolute;left:6478;top:6387;width:10;height:20" coordorigin="6478,6387" coordsize="10,20">
              <v:shape style="position:absolute;left:6478;top:6387;width:10;height:20" coordorigin="6478,6387" coordsize="10,20" path="m6478,6406l6488,6406,6488,6387,6478,6387,6478,6406xe" filled="true" fillcolor="#000000" stroked="false">
                <v:path arrowok="t"/>
                <v:fill type="solid"/>
              </v:shape>
            </v:group>
            <v:group style="position:absolute;left:6478;top:6409;width:10;height:2" coordorigin="6478,6409" coordsize="10,2">
              <v:shape style="position:absolute;left:6478;top:6409;width:10;height:2" coordorigin="6478,6409" coordsize="10,0" path="m6478,6409l6488,6409e" filled="false" stroked="true" strokeweight=".299988pt" strokecolor="#000000">
                <v:path arrowok="t"/>
              </v:shape>
            </v:group>
            <v:group style="position:absolute;left:8034;top:6195;width:10;height:20" coordorigin="8034,6195" coordsize="10,20">
              <v:shape style="position:absolute;left:8034;top:6195;width:10;height:20" coordorigin="8034,6195" coordsize="10,20" path="m8034,6214l8044,6214,8044,6195,8034,6195,8034,6214xe" filled="true" fillcolor="#000000" stroked="false">
                <v:path arrowok="t"/>
                <v:fill type="solid"/>
              </v:shape>
            </v:group>
            <v:group style="position:absolute;left:8034;top:6214;width:10;height:20" coordorigin="8034,6214" coordsize="10,20">
              <v:shape style="position:absolute;left:8034;top:6214;width:10;height:20" coordorigin="8034,6214" coordsize="10,20" path="m8034,6234l8044,6234,8044,6214,8034,6214,8034,6234xe" filled="true" fillcolor="#000000" stroked="false">
                <v:path arrowok="t"/>
                <v:fill type="solid"/>
              </v:shape>
            </v:group>
            <v:group style="position:absolute;left:8034;top:6234;width:10;height:20" coordorigin="8034,6234" coordsize="10,20">
              <v:shape style="position:absolute;left:8034;top:6234;width:10;height:20" coordorigin="8034,6234" coordsize="10,20" path="m8034,6253l8044,6253,8044,6234,8034,6234,8034,6253xe" filled="true" fillcolor="#000000" stroked="false">
                <v:path arrowok="t"/>
                <v:fill type="solid"/>
              </v:shape>
            </v:group>
            <v:group style="position:absolute;left:8034;top:6253;width:10;height:20" coordorigin="8034,6253" coordsize="10,20">
              <v:shape style="position:absolute;left:8034;top:6253;width:10;height:20" coordorigin="8034,6253" coordsize="10,20" path="m8034,6272l8044,6272,8044,6253,8034,6253,8034,6272xe" filled="true" fillcolor="#000000" stroked="false">
                <v:path arrowok="t"/>
                <v:fill type="solid"/>
              </v:shape>
            </v:group>
            <v:group style="position:absolute;left:8034;top:6272;width:10;height:20" coordorigin="8034,6272" coordsize="10,20">
              <v:shape style="position:absolute;left:8034;top:6272;width:10;height:20" coordorigin="8034,6272" coordsize="10,20" path="m8034,6291l8044,6291,8044,6272,8034,6272,8034,6291xe" filled="true" fillcolor="#000000" stroked="false">
                <v:path arrowok="t"/>
                <v:fill type="solid"/>
              </v:shape>
            </v:group>
            <v:group style="position:absolute;left:8034;top:6291;width:10;height:20" coordorigin="8034,6291" coordsize="10,20">
              <v:shape style="position:absolute;left:8034;top:6291;width:10;height:20" coordorigin="8034,6291" coordsize="10,20" path="m8034,6310l8044,6310,8044,6291,8034,6291,8034,6310xe" filled="true" fillcolor="#000000" stroked="false">
                <v:path arrowok="t"/>
                <v:fill type="solid"/>
              </v:shape>
            </v:group>
            <v:group style="position:absolute;left:8034;top:6310;width:10;height:20" coordorigin="8034,6310" coordsize="10,20">
              <v:shape style="position:absolute;left:8034;top:6310;width:10;height:20" coordorigin="8034,6310" coordsize="10,20" path="m8034,6330l8044,6330,8044,6310,8034,6310,8034,6330xe" filled="true" fillcolor="#000000" stroked="false">
                <v:path arrowok="t"/>
                <v:fill type="solid"/>
              </v:shape>
            </v:group>
            <v:group style="position:absolute;left:8034;top:6330;width:10;height:20" coordorigin="8034,6330" coordsize="10,20">
              <v:shape style="position:absolute;left:8034;top:6330;width:10;height:20" coordorigin="8034,6330" coordsize="10,20" path="m8034,6349l8044,6349,8044,6330,8034,6330,8034,6349xe" filled="true" fillcolor="#000000" stroked="false">
                <v:path arrowok="t"/>
                <v:fill type="solid"/>
              </v:shape>
            </v:group>
            <v:group style="position:absolute;left:8034;top:6349;width:10;height:20" coordorigin="8034,6349" coordsize="10,20">
              <v:shape style="position:absolute;left:8034;top:6349;width:10;height:20" coordorigin="8034,6349" coordsize="10,20" path="m8034,6368l8044,6368,8044,6349,8034,6349,8034,6368xe" filled="true" fillcolor="#000000" stroked="false">
                <v:path arrowok="t"/>
                <v:fill type="solid"/>
              </v:shape>
            </v:group>
            <v:group style="position:absolute;left:8034;top:6368;width:10;height:20" coordorigin="8034,6368" coordsize="10,20">
              <v:shape style="position:absolute;left:8034;top:6368;width:10;height:20" coordorigin="8034,6368" coordsize="10,20" path="m8034,6387l8044,6387,8044,6368,8034,6368,8034,6387xe" filled="true" fillcolor="#000000" stroked="false">
                <v:path arrowok="t"/>
                <v:fill type="solid"/>
              </v:shape>
            </v:group>
            <v:group style="position:absolute;left:8034;top:6387;width:10;height:20" coordorigin="8034,6387" coordsize="10,20">
              <v:shape style="position:absolute;left:8034;top:6387;width:10;height:20" coordorigin="8034,6387" coordsize="10,20" path="m8034,6406l8044,6406,8044,6387,8034,6387,8034,6406xe" filled="true" fillcolor="#000000" stroked="false">
                <v:path arrowok="t"/>
                <v:fill type="solid"/>
              </v:shape>
            </v:group>
            <v:group style="position:absolute;left:8034;top:6409;width:10;height:2" coordorigin="8034,6409" coordsize="10,2">
              <v:shape style="position:absolute;left:8034;top:6409;width:10;height:2" coordorigin="8034,6409" coordsize="10,0" path="m8034,6409l8044,6409e" filled="false" stroked="true" strokeweight=".299988pt" strokecolor="#000000">
                <v:path arrowok="t"/>
              </v:shape>
            </v:group>
            <v:group style="position:absolute;left:8746;top:6195;width:10;height:20" coordorigin="8746,6195" coordsize="10,20">
              <v:shape style="position:absolute;left:8746;top:6195;width:10;height:20" coordorigin="8746,6195" coordsize="10,20" path="m8746,6214l8756,6214,8756,6195,8746,6195,8746,6214xe" filled="true" fillcolor="#000000" stroked="false">
                <v:path arrowok="t"/>
                <v:fill type="solid"/>
              </v:shape>
            </v:group>
            <v:group style="position:absolute;left:8746;top:6214;width:10;height:20" coordorigin="8746,6214" coordsize="10,20">
              <v:shape style="position:absolute;left:8746;top:6214;width:10;height:20" coordorigin="8746,6214" coordsize="10,20" path="m8746,6234l8756,6234,8756,6214,8746,6214,8746,6234xe" filled="true" fillcolor="#000000" stroked="false">
                <v:path arrowok="t"/>
                <v:fill type="solid"/>
              </v:shape>
            </v:group>
            <v:group style="position:absolute;left:8746;top:6234;width:10;height:20" coordorigin="8746,6234" coordsize="10,20">
              <v:shape style="position:absolute;left:8746;top:6234;width:10;height:20" coordorigin="8746,6234" coordsize="10,20" path="m8746,6253l8756,6253,8756,6234,8746,6234,8746,6253xe" filled="true" fillcolor="#000000" stroked="false">
                <v:path arrowok="t"/>
                <v:fill type="solid"/>
              </v:shape>
            </v:group>
            <v:group style="position:absolute;left:8746;top:6253;width:10;height:20" coordorigin="8746,6253" coordsize="10,20">
              <v:shape style="position:absolute;left:8746;top:6253;width:10;height:20" coordorigin="8746,6253" coordsize="10,20" path="m8746,6272l8756,6272,8756,6253,8746,6253,8746,6272xe" filled="true" fillcolor="#000000" stroked="false">
                <v:path arrowok="t"/>
                <v:fill type="solid"/>
              </v:shape>
            </v:group>
            <v:group style="position:absolute;left:8746;top:6272;width:10;height:20" coordorigin="8746,6272" coordsize="10,20">
              <v:shape style="position:absolute;left:8746;top:6272;width:10;height:20" coordorigin="8746,6272" coordsize="10,20" path="m8746,6291l8756,6291,8756,6272,8746,6272,8746,6291xe" filled="true" fillcolor="#000000" stroked="false">
                <v:path arrowok="t"/>
                <v:fill type="solid"/>
              </v:shape>
            </v:group>
            <v:group style="position:absolute;left:8746;top:6291;width:10;height:20" coordorigin="8746,6291" coordsize="10,20">
              <v:shape style="position:absolute;left:8746;top:6291;width:10;height:20" coordorigin="8746,6291" coordsize="10,20" path="m8746,6310l8756,6310,8756,6291,8746,6291,8746,6310xe" filled="true" fillcolor="#000000" stroked="false">
                <v:path arrowok="t"/>
                <v:fill type="solid"/>
              </v:shape>
            </v:group>
            <v:group style="position:absolute;left:8746;top:6310;width:10;height:20" coordorigin="8746,6310" coordsize="10,20">
              <v:shape style="position:absolute;left:8746;top:6310;width:10;height:20" coordorigin="8746,6310" coordsize="10,20" path="m8746,6330l8756,6330,8756,6310,8746,6310,8746,6330xe" filled="true" fillcolor="#000000" stroked="false">
                <v:path arrowok="t"/>
                <v:fill type="solid"/>
              </v:shape>
            </v:group>
            <v:group style="position:absolute;left:8746;top:6330;width:10;height:20" coordorigin="8746,6330" coordsize="10,20">
              <v:shape style="position:absolute;left:8746;top:6330;width:10;height:20" coordorigin="8746,6330" coordsize="10,20" path="m8746,6349l8756,6349,8756,6330,8746,6330,8746,6349xe" filled="true" fillcolor="#000000" stroked="false">
                <v:path arrowok="t"/>
                <v:fill type="solid"/>
              </v:shape>
            </v:group>
            <v:group style="position:absolute;left:8746;top:6349;width:10;height:20" coordorigin="8746,6349" coordsize="10,20">
              <v:shape style="position:absolute;left:8746;top:6349;width:10;height:20" coordorigin="8746,6349" coordsize="10,20" path="m8746,6368l8756,6368,8756,6349,8746,6349,8746,6368xe" filled="true" fillcolor="#000000" stroked="false">
                <v:path arrowok="t"/>
                <v:fill type="solid"/>
              </v:shape>
            </v:group>
            <v:group style="position:absolute;left:8746;top:6368;width:10;height:20" coordorigin="8746,6368" coordsize="10,20">
              <v:shape style="position:absolute;left:8746;top:6368;width:10;height:20" coordorigin="8746,6368" coordsize="10,20" path="m8746,6387l8756,6387,8756,6368,8746,6368,8746,6387xe" filled="true" fillcolor="#000000" stroked="false">
                <v:path arrowok="t"/>
                <v:fill type="solid"/>
              </v:shape>
            </v:group>
            <v:group style="position:absolute;left:8746;top:6387;width:10;height:20" coordorigin="8746,6387" coordsize="10,20">
              <v:shape style="position:absolute;left:8746;top:6387;width:10;height:20" coordorigin="8746,6387" coordsize="10,20" path="m8746,6406l8756,6406,8756,6387,8746,6387,8746,6406xe" filled="true" fillcolor="#000000" stroked="false">
                <v:path arrowok="t"/>
                <v:fill type="solid"/>
              </v:shape>
            </v:group>
            <v:group style="position:absolute;left:8746;top:6409;width:10;height:2" coordorigin="8746,6409" coordsize="10,2">
              <v:shape style="position:absolute;left:8746;top:6409;width:10;height:2" coordorigin="8746,6409" coordsize="10,0" path="m8746,6409l8756,6409e" filled="false" stroked="true" strokeweight=".299988pt" strokecolor="#000000">
                <v:path arrowok="t"/>
              </v:shape>
            </v:group>
            <v:group style="position:absolute;left:9597;top:6195;width:10;height:20" coordorigin="9597,6195" coordsize="10,20">
              <v:shape style="position:absolute;left:9597;top:6195;width:10;height:20" coordorigin="9597,6195" coordsize="10,20" path="m9597,6214l9607,6214,9607,6195,9597,6195,9597,6214xe" filled="true" fillcolor="#000000" stroked="false">
                <v:path arrowok="t"/>
                <v:fill type="solid"/>
              </v:shape>
            </v:group>
            <v:group style="position:absolute;left:9597;top:6214;width:10;height:20" coordorigin="9597,6214" coordsize="10,20">
              <v:shape style="position:absolute;left:9597;top:6214;width:10;height:20" coordorigin="9597,6214" coordsize="10,20" path="m9597,6234l9607,6234,9607,6214,9597,6214,9597,6234xe" filled="true" fillcolor="#000000" stroked="false">
                <v:path arrowok="t"/>
                <v:fill type="solid"/>
              </v:shape>
            </v:group>
            <v:group style="position:absolute;left:9597;top:6234;width:10;height:20" coordorigin="9597,6234" coordsize="10,20">
              <v:shape style="position:absolute;left:9597;top:6234;width:10;height:20" coordorigin="9597,6234" coordsize="10,20" path="m9597,6253l9607,6253,9607,6234,9597,6234,9597,6253xe" filled="true" fillcolor="#000000" stroked="false">
                <v:path arrowok="t"/>
                <v:fill type="solid"/>
              </v:shape>
            </v:group>
            <v:group style="position:absolute;left:9597;top:6253;width:10;height:20" coordorigin="9597,6253" coordsize="10,20">
              <v:shape style="position:absolute;left:9597;top:6253;width:10;height:20" coordorigin="9597,6253" coordsize="10,20" path="m9597,6272l9607,6272,9607,6253,9597,6253,9597,6272xe" filled="true" fillcolor="#000000" stroked="false">
                <v:path arrowok="t"/>
                <v:fill type="solid"/>
              </v:shape>
            </v:group>
            <v:group style="position:absolute;left:9597;top:6272;width:10;height:20" coordorigin="9597,6272" coordsize="10,20">
              <v:shape style="position:absolute;left:9597;top:6272;width:10;height:20" coordorigin="9597,6272" coordsize="10,20" path="m9597,6291l9607,6291,9607,6272,9597,6272,9597,6291xe" filled="true" fillcolor="#000000" stroked="false">
                <v:path arrowok="t"/>
                <v:fill type="solid"/>
              </v:shape>
            </v:group>
            <v:group style="position:absolute;left:9597;top:6291;width:10;height:20" coordorigin="9597,6291" coordsize="10,20">
              <v:shape style="position:absolute;left:9597;top:6291;width:10;height:20" coordorigin="9597,6291" coordsize="10,20" path="m9597,6310l9607,6310,9607,6291,9597,6291,9597,6310xe" filled="true" fillcolor="#000000" stroked="false">
                <v:path arrowok="t"/>
                <v:fill type="solid"/>
              </v:shape>
            </v:group>
            <v:group style="position:absolute;left:9597;top:6310;width:10;height:20" coordorigin="9597,6310" coordsize="10,20">
              <v:shape style="position:absolute;left:9597;top:6310;width:10;height:20" coordorigin="9597,6310" coordsize="10,20" path="m9597,6330l9607,6330,9607,6310,9597,6310,9597,6330xe" filled="true" fillcolor="#000000" stroked="false">
                <v:path arrowok="t"/>
                <v:fill type="solid"/>
              </v:shape>
            </v:group>
            <v:group style="position:absolute;left:9597;top:6330;width:10;height:20" coordorigin="9597,6330" coordsize="10,20">
              <v:shape style="position:absolute;left:9597;top:6330;width:10;height:20" coordorigin="9597,6330" coordsize="10,20" path="m9597,6349l9607,6349,9607,6330,9597,6330,9597,6349xe" filled="true" fillcolor="#000000" stroked="false">
                <v:path arrowok="t"/>
                <v:fill type="solid"/>
              </v:shape>
            </v:group>
            <v:group style="position:absolute;left:9597;top:6349;width:10;height:20" coordorigin="9597,6349" coordsize="10,20">
              <v:shape style="position:absolute;left:9597;top:6349;width:10;height:20" coordorigin="9597,6349" coordsize="10,20" path="m9597,6368l9607,6368,9607,6349,9597,6349,9597,6368xe" filled="true" fillcolor="#000000" stroked="false">
                <v:path arrowok="t"/>
                <v:fill type="solid"/>
              </v:shape>
            </v:group>
            <v:group style="position:absolute;left:9597;top:6368;width:10;height:20" coordorigin="9597,6368" coordsize="10,20">
              <v:shape style="position:absolute;left:9597;top:6368;width:10;height:20" coordorigin="9597,6368" coordsize="10,20" path="m9597,6387l9607,6387,9607,6368,9597,6368,9597,6387xe" filled="true" fillcolor="#000000" stroked="false">
                <v:path arrowok="t"/>
                <v:fill type="solid"/>
              </v:shape>
            </v:group>
            <v:group style="position:absolute;left:9597;top:6387;width:10;height:20" coordorigin="9597,6387" coordsize="10,20">
              <v:shape style="position:absolute;left:9597;top:6387;width:10;height:20" coordorigin="9597,6387" coordsize="10,20" path="m9597,6406l9607,6406,9607,6387,9597,6387,9597,6406xe" filled="true" fillcolor="#000000" stroked="false">
                <v:path arrowok="t"/>
                <v:fill type="solid"/>
              </v:shape>
            </v:group>
            <v:group style="position:absolute;left:9597;top:6409;width:10;height:2" coordorigin="9597,6409" coordsize="10,2">
              <v:shape style="position:absolute;left:9597;top:6409;width:10;height:2" coordorigin="9597,6409" coordsize="10,0" path="m9597,6409l9607,6409e" filled="false" stroked="true" strokeweight=".299988pt" strokecolor="#000000">
                <v:path arrowok="t"/>
              </v:shape>
            </v:group>
            <v:group style="position:absolute;left:10446;top:6195;width:10;height:20" coordorigin="10446,6195" coordsize="10,20">
              <v:shape style="position:absolute;left:10446;top:6195;width:10;height:20" coordorigin="10446,6195" coordsize="10,20" path="m10446,6214l10455,6214,10455,6195,10446,6195,10446,6214xe" filled="true" fillcolor="#000000" stroked="false">
                <v:path arrowok="t"/>
                <v:fill type="solid"/>
              </v:shape>
            </v:group>
            <v:group style="position:absolute;left:10446;top:6214;width:10;height:20" coordorigin="10446,6214" coordsize="10,20">
              <v:shape style="position:absolute;left:10446;top:6214;width:10;height:20" coordorigin="10446,6214" coordsize="10,20" path="m10446,6234l10455,6234,10455,6214,10446,6214,10446,6234xe" filled="true" fillcolor="#000000" stroked="false">
                <v:path arrowok="t"/>
                <v:fill type="solid"/>
              </v:shape>
            </v:group>
            <v:group style="position:absolute;left:10446;top:6234;width:10;height:20" coordorigin="10446,6234" coordsize="10,20">
              <v:shape style="position:absolute;left:10446;top:6234;width:10;height:20" coordorigin="10446,6234" coordsize="10,20" path="m10446,6253l10455,6253,10455,6234,10446,6234,10446,6253xe" filled="true" fillcolor="#000000" stroked="false">
                <v:path arrowok="t"/>
                <v:fill type="solid"/>
              </v:shape>
            </v:group>
            <v:group style="position:absolute;left:10446;top:6253;width:10;height:20" coordorigin="10446,6253" coordsize="10,20">
              <v:shape style="position:absolute;left:10446;top:6253;width:10;height:20" coordorigin="10446,6253" coordsize="10,20" path="m10446,6272l10455,6272,10455,6253,10446,6253,10446,6272xe" filled="true" fillcolor="#000000" stroked="false">
                <v:path arrowok="t"/>
                <v:fill type="solid"/>
              </v:shape>
            </v:group>
            <v:group style="position:absolute;left:10446;top:6272;width:10;height:20" coordorigin="10446,6272" coordsize="10,20">
              <v:shape style="position:absolute;left:10446;top:6272;width:10;height:20" coordorigin="10446,6272" coordsize="10,20" path="m10446,6291l10455,6291,10455,6272,10446,6272,10446,6291xe" filled="true" fillcolor="#000000" stroked="false">
                <v:path arrowok="t"/>
                <v:fill type="solid"/>
              </v:shape>
            </v:group>
            <v:group style="position:absolute;left:10446;top:6291;width:10;height:20" coordorigin="10446,6291" coordsize="10,20">
              <v:shape style="position:absolute;left:10446;top:6291;width:10;height:20" coordorigin="10446,6291" coordsize="10,20" path="m10446,6310l10455,6310,10455,6291,10446,6291,10446,6310xe" filled="true" fillcolor="#000000" stroked="false">
                <v:path arrowok="t"/>
                <v:fill type="solid"/>
              </v:shape>
            </v:group>
            <v:group style="position:absolute;left:10446;top:6310;width:10;height:20" coordorigin="10446,6310" coordsize="10,20">
              <v:shape style="position:absolute;left:10446;top:6310;width:10;height:20" coordorigin="10446,6310" coordsize="10,20" path="m10446,6330l10455,6330,10455,6310,10446,6310,10446,6330xe" filled="true" fillcolor="#000000" stroked="false">
                <v:path arrowok="t"/>
                <v:fill type="solid"/>
              </v:shape>
            </v:group>
            <v:group style="position:absolute;left:10446;top:6330;width:10;height:20" coordorigin="10446,6330" coordsize="10,20">
              <v:shape style="position:absolute;left:10446;top:6330;width:10;height:20" coordorigin="10446,6330" coordsize="10,20" path="m10446,6349l10455,6349,10455,6330,10446,6330,10446,6349xe" filled="true" fillcolor="#000000" stroked="false">
                <v:path arrowok="t"/>
                <v:fill type="solid"/>
              </v:shape>
            </v:group>
            <v:group style="position:absolute;left:10446;top:6349;width:10;height:20" coordorigin="10446,6349" coordsize="10,20">
              <v:shape style="position:absolute;left:10446;top:6349;width:10;height:20" coordorigin="10446,6349" coordsize="10,20" path="m10446,6368l10455,6368,10455,6349,10446,6349,10446,6368xe" filled="true" fillcolor="#000000" stroked="false">
                <v:path arrowok="t"/>
                <v:fill type="solid"/>
              </v:shape>
            </v:group>
            <v:group style="position:absolute;left:10446;top:6368;width:10;height:20" coordorigin="10446,6368" coordsize="10,20">
              <v:shape style="position:absolute;left:10446;top:6368;width:10;height:20" coordorigin="10446,6368" coordsize="10,20" path="m10446,6387l10455,6387,10455,6368,10446,6368,10446,6387xe" filled="true" fillcolor="#000000" stroked="false">
                <v:path arrowok="t"/>
                <v:fill type="solid"/>
              </v:shape>
            </v:group>
            <v:group style="position:absolute;left:10446;top:6387;width:10;height:20" coordorigin="10446,6387" coordsize="10,20">
              <v:shape style="position:absolute;left:10446;top:6387;width:10;height:20" coordorigin="10446,6387" coordsize="10,20" path="m10446,6406l10455,6406,10455,6387,10446,6387,10446,6406xe" filled="true" fillcolor="#000000" stroked="false">
                <v:path arrowok="t"/>
                <v:fill type="solid"/>
              </v:shape>
            </v:group>
            <v:group style="position:absolute;left:10446;top:6409;width:10;height:2" coordorigin="10446,6409" coordsize="10,2">
              <v:shape style="position:absolute;left:10446;top:6409;width:10;height:2" coordorigin="10446,6409" coordsize="10,0" path="m10446,6409l10455,6409e" filled="false" stroked="true" strokeweight=".299988pt" strokecolor="#000000">
                <v:path arrowok="t"/>
              </v:shape>
            </v:group>
            <v:group style="position:absolute;left:12006;top:6195;width:10;height:20" coordorigin="12006,6195" coordsize="10,20">
              <v:shape style="position:absolute;left:12006;top:6195;width:10;height:20" coordorigin="12006,6195" coordsize="10,20" path="m12006,6214l12015,6214,12015,6195,12006,6195,12006,6214xe" filled="true" fillcolor="#000000" stroked="false">
                <v:path arrowok="t"/>
                <v:fill type="solid"/>
              </v:shape>
            </v:group>
            <v:group style="position:absolute;left:12006;top:6214;width:10;height:20" coordorigin="12006,6214" coordsize="10,20">
              <v:shape style="position:absolute;left:12006;top:6214;width:10;height:20" coordorigin="12006,6214" coordsize="10,20" path="m12006,6234l12015,6234,12015,6214,12006,6214,12006,6234xe" filled="true" fillcolor="#000000" stroked="false">
                <v:path arrowok="t"/>
                <v:fill type="solid"/>
              </v:shape>
            </v:group>
            <v:group style="position:absolute;left:12006;top:6234;width:10;height:20" coordorigin="12006,6234" coordsize="10,20">
              <v:shape style="position:absolute;left:12006;top:6234;width:10;height:20" coordorigin="12006,6234" coordsize="10,20" path="m12006,6253l12015,6253,12015,6234,12006,6234,12006,6253xe" filled="true" fillcolor="#000000" stroked="false">
                <v:path arrowok="t"/>
                <v:fill type="solid"/>
              </v:shape>
            </v:group>
            <v:group style="position:absolute;left:12006;top:6253;width:10;height:20" coordorigin="12006,6253" coordsize="10,20">
              <v:shape style="position:absolute;left:12006;top:6253;width:10;height:20" coordorigin="12006,6253" coordsize="10,20" path="m12006,6272l12015,6272,12015,6253,12006,6253,12006,6272xe" filled="true" fillcolor="#000000" stroked="false">
                <v:path arrowok="t"/>
                <v:fill type="solid"/>
              </v:shape>
            </v:group>
            <v:group style="position:absolute;left:12006;top:6272;width:10;height:20" coordorigin="12006,6272" coordsize="10,20">
              <v:shape style="position:absolute;left:12006;top:6272;width:10;height:20" coordorigin="12006,6272" coordsize="10,20" path="m12006,6291l12015,6291,12015,6272,12006,6272,12006,6291xe" filled="true" fillcolor="#000000" stroked="false">
                <v:path arrowok="t"/>
                <v:fill type="solid"/>
              </v:shape>
            </v:group>
            <v:group style="position:absolute;left:12006;top:6291;width:10;height:20" coordorigin="12006,6291" coordsize="10,20">
              <v:shape style="position:absolute;left:12006;top:6291;width:10;height:20" coordorigin="12006,6291" coordsize="10,20" path="m12006,6310l12015,6310,12015,6291,12006,6291,12006,6310xe" filled="true" fillcolor="#000000" stroked="false">
                <v:path arrowok="t"/>
                <v:fill type="solid"/>
              </v:shape>
            </v:group>
            <v:group style="position:absolute;left:12006;top:6310;width:10;height:20" coordorigin="12006,6310" coordsize="10,20">
              <v:shape style="position:absolute;left:12006;top:6310;width:10;height:20" coordorigin="12006,6310" coordsize="10,20" path="m12006,6330l12015,6330,12015,6310,12006,6310,12006,6330xe" filled="true" fillcolor="#000000" stroked="false">
                <v:path arrowok="t"/>
                <v:fill type="solid"/>
              </v:shape>
            </v:group>
            <v:group style="position:absolute;left:12006;top:6330;width:10;height:20" coordorigin="12006,6330" coordsize="10,20">
              <v:shape style="position:absolute;left:12006;top:6330;width:10;height:20" coordorigin="12006,6330" coordsize="10,20" path="m12006,6349l12015,6349,12015,6330,12006,6330,12006,6349xe" filled="true" fillcolor="#000000" stroked="false">
                <v:path arrowok="t"/>
                <v:fill type="solid"/>
              </v:shape>
            </v:group>
            <v:group style="position:absolute;left:12006;top:6349;width:10;height:20" coordorigin="12006,6349" coordsize="10,20">
              <v:shape style="position:absolute;left:12006;top:6349;width:10;height:20" coordorigin="12006,6349" coordsize="10,20" path="m12006,6368l12015,6368,12015,6349,12006,6349,12006,6368xe" filled="true" fillcolor="#000000" stroked="false">
                <v:path arrowok="t"/>
                <v:fill type="solid"/>
              </v:shape>
            </v:group>
            <v:group style="position:absolute;left:12006;top:6368;width:10;height:20" coordorigin="12006,6368" coordsize="10,20">
              <v:shape style="position:absolute;left:12006;top:6368;width:10;height:20" coordorigin="12006,6368" coordsize="10,20" path="m12006,6387l12015,6387,12015,6368,12006,6368,12006,6387xe" filled="true" fillcolor="#000000" stroked="false">
                <v:path arrowok="t"/>
                <v:fill type="solid"/>
              </v:shape>
            </v:group>
            <v:group style="position:absolute;left:12006;top:6387;width:10;height:20" coordorigin="12006,6387" coordsize="10,20">
              <v:shape style="position:absolute;left:12006;top:6387;width:10;height:20" coordorigin="12006,6387" coordsize="10,20" path="m12006,6406l12015,6406,12015,6387,12006,6387,12006,6406xe" filled="true" fillcolor="#000000" stroked="false">
                <v:path arrowok="t"/>
                <v:fill type="solid"/>
              </v:shape>
            </v:group>
            <v:group style="position:absolute;left:12006;top:6409;width:10;height:2" coordorigin="12006,6409" coordsize="10,2">
              <v:shape style="position:absolute;left:12006;top:6409;width:10;height:2" coordorigin="12006,6409" coordsize="10,0" path="m12006,6409l12015,6409e" filled="false" stroked="true" strokeweight=".299988pt" strokecolor="#000000">
                <v:path arrowok="t"/>
              </v:shape>
            </v:group>
            <v:group style="position:absolute;left:13705;top:6195;width:10;height:20" coordorigin="13705,6195" coordsize="10,20">
              <v:shape style="position:absolute;left:13705;top:6195;width:10;height:20" coordorigin="13705,6195" coordsize="10,20" path="m13705,6214l13714,6214,13714,6195,13705,6195,13705,6214xe" filled="true" fillcolor="#000000" stroked="false">
                <v:path arrowok="t"/>
                <v:fill type="solid"/>
              </v:shape>
            </v:group>
            <v:group style="position:absolute;left:13705;top:6214;width:10;height:20" coordorigin="13705,6214" coordsize="10,20">
              <v:shape style="position:absolute;left:13705;top:6214;width:10;height:20" coordorigin="13705,6214" coordsize="10,20" path="m13705,6234l13714,6234,13714,6214,13705,6214,13705,6234xe" filled="true" fillcolor="#000000" stroked="false">
                <v:path arrowok="t"/>
                <v:fill type="solid"/>
              </v:shape>
            </v:group>
            <v:group style="position:absolute;left:13705;top:6234;width:10;height:20" coordorigin="13705,6234" coordsize="10,20">
              <v:shape style="position:absolute;left:13705;top:6234;width:10;height:20" coordorigin="13705,6234" coordsize="10,20" path="m13705,6253l13714,6253,13714,6234,13705,6234,13705,6253xe" filled="true" fillcolor="#000000" stroked="false">
                <v:path arrowok="t"/>
                <v:fill type="solid"/>
              </v:shape>
            </v:group>
            <v:group style="position:absolute;left:13705;top:6253;width:10;height:20" coordorigin="13705,6253" coordsize="10,20">
              <v:shape style="position:absolute;left:13705;top:6253;width:10;height:20" coordorigin="13705,6253" coordsize="10,20" path="m13705,6272l13714,6272,13714,6253,13705,6253,13705,6272xe" filled="true" fillcolor="#000000" stroked="false">
                <v:path arrowok="t"/>
                <v:fill type="solid"/>
              </v:shape>
            </v:group>
            <v:group style="position:absolute;left:13705;top:6272;width:10;height:20" coordorigin="13705,6272" coordsize="10,20">
              <v:shape style="position:absolute;left:13705;top:6272;width:10;height:20" coordorigin="13705,6272" coordsize="10,20" path="m13705,6291l13714,6291,13714,6272,13705,6272,13705,6291xe" filled="true" fillcolor="#000000" stroked="false">
                <v:path arrowok="t"/>
                <v:fill type="solid"/>
              </v:shape>
            </v:group>
            <v:group style="position:absolute;left:13705;top:6291;width:10;height:20" coordorigin="13705,6291" coordsize="10,20">
              <v:shape style="position:absolute;left:13705;top:6291;width:10;height:20" coordorigin="13705,6291" coordsize="10,20" path="m13705,6310l13714,6310,13714,6291,13705,6291,13705,6310xe" filled="true" fillcolor="#000000" stroked="false">
                <v:path arrowok="t"/>
                <v:fill type="solid"/>
              </v:shape>
            </v:group>
            <v:group style="position:absolute;left:13705;top:6310;width:10;height:20" coordorigin="13705,6310" coordsize="10,20">
              <v:shape style="position:absolute;left:13705;top:6310;width:10;height:20" coordorigin="13705,6310" coordsize="10,20" path="m13705,6330l13714,6330,13714,6310,13705,6310,13705,6330xe" filled="true" fillcolor="#000000" stroked="false">
                <v:path arrowok="t"/>
                <v:fill type="solid"/>
              </v:shape>
            </v:group>
            <v:group style="position:absolute;left:13705;top:6330;width:10;height:20" coordorigin="13705,6330" coordsize="10,20">
              <v:shape style="position:absolute;left:13705;top:6330;width:10;height:20" coordorigin="13705,6330" coordsize="10,20" path="m13705,6349l13714,6349,13714,6330,13705,6330,13705,6349xe" filled="true" fillcolor="#000000" stroked="false">
                <v:path arrowok="t"/>
                <v:fill type="solid"/>
              </v:shape>
            </v:group>
            <v:group style="position:absolute;left:13705;top:6349;width:10;height:20" coordorigin="13705,6349" coordsize="10,20">
              <v:shape style="position:absolute;left:13705;top:6349;width:10;height:20" coordorigin="13705,6349" coordsize="10,20" path="m13705,6368l13714,6368,13714,6349,13705,6349,13705,6368xe" filled="true" fillcolor="#000000" stroked="false">
                <v:path arrowok="t"/>
                <v:fill type="solid"/>
              </v:shape>
            </v:group>
            <v:group style="position:absolute;left:13705;top:6368;width:10;height:20" coordorigin="13705,6368" coordsize="10,20">
              <v:shape style="position:absolute;left:13705;top:6368;width:10;height:20" coordorigin="13705,6368" coordsize="10,20" path="m13705,6387l13714,6387,13714,6368,13705,6368,13705,6387xe" filled="true" fillcolor="#000000" stroked="false">
                <v:path arrowok="t"/>
                <v:fill type="solid"/>
              </v:shape>
            </v:group>
            <v:group style="position:absolute;left:13705;top:6387;width:10;height:20" coordorigin="13705,6387" coordsize="10,20">
              <v:shape style="position:absolute;left:13705;top:6387;width:10;height:20" coordorigin="13705,6387" coordsize="10,20" path="m13705,6406l13714,6406,13714,6387,13705,6387,13705,6406xe" filled="true" fillcolor="#000000" stroked="false">
                <v:path arrowok="t"/>
                <v:fill type="solid"/>
              </v:shape>
            </v:group>
            <v:group style="position:absolute;left:13705;top:6409;width:10;height:2" coordorigin="13705,6409" coordsize="10,2">
              <v:shape style="position:absolute;left:13705;top:6409;width:10;height:2" coordorigin="13705,6409" coordsize="10,0" path="m13705,6409l13714,6409e" filled="false" stroked="true" strokeweight=".299988pt" strokecolor="#000000">
                <v:path arrowok="t"/>
              </v:shape>
            </v:group>
            <v:group style="position:absolute;left:3269;top:6417;width:10;height:2" coordorigin="3269,6417" coordsize="10,2">
              <v:shape style="position:absolute;left:3269;top:6417;width:10;height:2" coordorigin="3269,6417" coordsize="10,0" path="m3269,6417l3279,6417e" filled="false" stroked="true" strokeweight=".480011pt" strokecolor="#000000">
                <v:path arrowok="t"/>
              </v:shape>
              <v:shape style="position:absolute;left:1128;top:6412;width:3453;height:10" type="#_x0000_t75" stroked="false">
                <v:imagedata r:id="rId231" o:title=""/>
              </v:shape>
              <v:shape style="position:absolute;left:4576;top:6412;width:625;height:10" type="#_x0000_t75" stroked="false">
                <v:imagedata r:id="rId232" o:title=""/>
              </v:shape>
              <v:shape style="position:absolute;left:5196;top:6412;width:2838;height:10" type="#_x0000_t75" stroked="false">
                <v:imagedata r:id="rId233" o:title=""/>
              </v:shape>
              <v:shape style="position:absolute;left:8030;top:6412;width:717;height:10" type="#_x0000_t75" stroked="false">
                <v:imagedata r:id="rId234" o:title=""/>
              </v:shape>
              <v:shape style="position:absolute;left:8742;top:6412;width:856;height:10" type="#_x0000_t75" stroked="false">
                <v:imagedata r:id="rId235" o:title=""/>
              </v:shape>
              <v:shape style="position:absolute;left:9592;top:6412;width:853;height:10" type="#_x0000_t75" stroked="false">
                <v:imagedata r:id="rId236" o:title=""/>
              </v:shape>
              <v:shape style="position:absolute;left:10441;top:6412;width:1565;height:10" type="#_x0000_t75" stroked="false">
                <v:imagedata r:id="rId237" o:title=""/>
              </v:shape>
              <v:shape style="position:absolute;left:12001;top:6412;width:3412;height:10" type="#_x0000_t75" stroked="false">
                <v:imagedata r:id="rId238" o:title=""/>
              </v:shape>
            </v:group>
            <v:group style="position:absolute;left:3269;top:6422;width:10;height:20" coordorigin="3269,6422" coordsize="10,20">
              <v:shape style="position:absolute;left:3269;top:6422;width:10;height:20" coordorigin="3269,6422" coordsize="10,20" path="m3269,6441l3279,6441,3279,6422,3269,6422,3269,6441xe" filled="true" fillcolor="#000000" stroked="false">
                <v:path arrowok="t"/>
                <v:fill type="solid"/>
              </v:shape>
            </v:group>
            <v:group style="position:absolute;left:3269;top:6441;width:10;height:20" coordorigin="3269,6441" coordsize="10,20">
              <v:shape style="position:absolute;left:3269;top:6441;width:10;height:20" coordorigin="3269,6441" coordsize="10,20" path="m3269,6460l3279,6460,3279,6441,3269,6441,3269,6460xe" filled="true" fillcolor="#000000" stroked="false">
                <v:path arrowok="t"/>
                <v:fill type="solid"/>
              </v:shape>
            </v:group>
            <v:group style="position:absolute;left:3269;top:6460;width:10;height:20" coordorigin="3269,6460" coordsize="10,20">
              <v:shape style="position:absolute;left:3269;top:6460;width:10;height:20" coordorigin="3269,6460" coordsize="10,20" path="m3269,6480l3279,6480,3279,6460,3269,6460,3269,6480xe" filled="true" fillcolor="#000000" stroked="false">
                <v:path arrowok="t"/>
                <v:fill type="solid"/>
              </v:shape>
            </v:group>
            <v:group style="position:absolute;left:3269;top:6480;width:10;height:20" coordorigin="3269,6480" coordsize="10,20">
              <v:shape style="position:absolute;left:3269;top:6480;width:10;height:20" coordorigin="3269,6480" coordsize="10,20" path="m3269,6499l3279,6499,3279,6480,3269,6480,3269,6499xe" filled="true" fillcolor="#000000" stroked="false">
                <v:path arrowok="t"/>
                <v:fill type="solid"/>
              </v:shape>
            </v:group>
            <v:group style="position:absolute;left:3269;top:6499;width:10;height:20" coordorigin="3269,6499" coordsize="10,20">
              <v:shape style="position:absolute;left:3269;top:6499;width:10;height:20" coordorigin="3269,6499" coordsize="10,20" path="m3269,6518l3279,6518,3279,6499,3269,6499,3269,6518xe" filled="true" fillcolor="#000000" stroked="false">
                <v:path arrowok="t"/>
                <v:fill type="solid"/>
              </v:shape>
            </v:group>
            <v:group style="position:absolute;left:3269;top:6518;width:10;height:20" coordorigin="3269,6518" coordsize="10,20">
              <v:shape style="position:absolute;left:3269;top:6518;width:10;height:20" coordorigin="3269,6518" coordsize="10,20" path="m3269,6537l3279,6537,3279,6518,3269,6518,3269,6537xe" filled="true" fillcolor="#000000" stroked="false">
                <v:path arrowok="t"/>
                <v:fill type="solid"/>
              </v:shape>
            </v:group>
            <v:group style="position:absolute;left:3269;top:6537;width:10;height:20" coordorigin="3269,6537" coordsize="10,20">
              <v:shape style="position:absolute;left:3269;top:6537;width:10;height:20" coordorigin="3269,6537" coordsize="10,20" path="m3269,6556l3279,6556,3279,6537,3269,6537,3269,6556xe" filled="true" fillcolor="#000000" stroked="false">
                <v:path arrowok="t"/>
                <v:fill type="solid"/>
              </v:shape>
            </v:group>
            <v:group style="position:absolute;left:3269;top:6556;width:10;height:20" coordorigin="3269,6556" coordsize="10,20">
              <v:shape style="position:absolute;left:3269;top:6556;width:10;height:20" coordorigin="3269,6556" coordsize="10,20" path="m3269,6576l3279,6576,3279,6556,3269,6556,3269,6576xe" filled="true" fillcolor="#000000" stroked="false">
                <v:path arrowok="t"/>
                <v:fill type="solid"/>
              </v:shape>
            </v:group>
            <v:group style="position:absolute;left:3269;top:6576;width:10;height:20" coordorigin="3269,6576" coordsize="10,20">
              <v:shape style="position:absolute;left:3269;top:6576;width:10;height:20" coordorigin="3269,6576" coordsize="10,20" path="m3269,6595l3279,6595,3279,6576,3269,6576,3269,6595xe" filled="true" fillcolor="#000000" stroked="false">
                <v:path arrowok="t"/>
                <v:fill type="solid"/>
              </v:shape>
            </v:group>
            <v:group style="position:absolute;left:3269;top:6595;width:10;height:20" coordorigin="3269,6595" coordsize="10,20">
              <v:shape style="position:absolute;left:3269;top:6595;width:10;height:20" coordorigin="3269,6595" coordsize="10,20" path="m3269,6614l3279,6614,3279,6595,3269,6595,3269,6614xe" filled="true" fillcolor="#000000" stroked="false">
                <v:path arrowok="t"/>
                <v:fill type="solid"/>
              </v:shape>
            </v:group>
            <v:group style="position:absolute;left:3269;top:6614;width:10;height:20" coordorigin="3269,6614" coordsize="10,20">
              <v:shape style="position:absolute;left:3269;top:6614;width:10;height:20" coordorigin="3269,6614" coordsize="10,20" path="m3269,6633l3279,6633,3279,6614,3269,6614,3269,6633xe" filled="true" fillcolor="#000000" stroked="false">
                <v:path arrowok="t"/>
                <v:fill type="solid"/>
              </v:shape>
            </v:group>
            <v:group style="position:absolute;left:3269;top:6636;width:10;height:2" coordorigin="3269,6636" coordsize="10,2">
              <v:shape style="position:absolute;left:3269;top:6636;width:10;height:2" coordorigin="3269,6636" coordsize="10,0" path="m3269,6636l3279,6636e" filled="false" stroked="true" strokeweight=".299988pt" strokecolor="#000000">
                <v:path arrowok="t"/>
              </v:shape>
            </v:group>
            <v:group style="position:absolute;left:4581;top:6422;width:10;height:20" coordorigin="4581,6422" coordsize="10,20">
              <v:shape style="position:absolute;left:4581;top:6422;width:10;height:20" coordorigin="4581,6422" coordsize="10,20" path="m4581,6441l4590,6441,4590,6422,4581,6422,4581,6441xe" filled="true" fillcolor="#000000" stroked="false">
                <v:path arrowok="t"/>
                <v:fill type="solid"/>
              </v:shape>
            </v:group>
            <v:group style="position:absolute;left:4581;top:6441;width:10;height:20" coordorigin="4581,6441" coordsize="10,20">
              <v:shape style="position:absolute;left:4581;top:6441;width:10;height:20" coordorigin="4581,6441" coordsize="10,20" path="m4581,6460l4590,6460,4590,6441,4581,6441,4581,6460xe" filled="true" fillcolor="#000000" stroked="false">
                <v:path arrowok="t"/>
                <v:fill type="solid"/>
              </v:shape>
            </v:group>
            <v:group style="position:absolute;left:4581;top:6460;width:10;height:20" coordorigin="4581,6460" coordsize="10,20">
              <v:shape style="position:absolute;left:4581;top:6460;width:10;height:20" coordorigin="4581,6460" coordsize="10,20" path="m4581,6480l4590,6480,4590,6460,4581,6460,4581,6480xe" filled="true" fillcolor="#000000" stroked="false">
                <v:path arrowok="t"/>
                <v:fill type="solid"/>
              </v:shape>
            </v:group>
            <v:group style="position:absolute;left:4581;top:6480;width:10;height:20" coordorigin="4581,6480" coordsize="10,20">
              <v:shape style="position:absolute;left:4581;top:6480;width:10;height:20" coordorigin="4581,6480" coordsize="10,20" path="m4581,6499l4590,6499,4590,6480,4581,6480,4581,6499xe" filled="true" fillcolor="#000000" stroked="false">
                <v:path arrowok="t"/>
                <v:fill type="solid"/>
              </v:shape>
            </v:group>
            <v:group style="position:absolute;left:4581;top:6499;width:10;height:20" coordorigin="4581,6499" coordsize="10,20">
              <v:shape style="position:absolute;left:4581;top:6499;width:10;height:20" coordorigin="4581,6499" coordsize="10,20" path="m4581,6518l4590,6518,4590,6499,4581,6499,4581,6518xe" filled="true" fillcolor="#000000" stroked="false">
                <v:path arrowok="t"/>
                <v:fill type="solid"/>
              </v:shape>
            </v:group>
            <v:group style="position:absolute;left:4581;top:6518;width:10;height:20" coordorigin="4581,6518" coordsize="10,20">
              <v:shape style="position:absolute;left:4581;top:6518;width:10;height:20" coordorigin="4581,6518" coordsize="10,20" path="m4581,6537l4590,6537,4590,6518,4581,6518,4581,6537xe" filled="true" fillcolor="#000000" stroked="false">
                <v:path arrowok="t"/>
                <v:fill type="solid"/>
              </v:shape>
            </v:group>
            <v:group style="position:absolute;left:4581;top:6537;width:10;height:20" coordorigin="4581,6537" coordsize="10,20">
              <v:shape style="position:absolute;left:4581;top:6537;width:10;height:20" coordorigin="4581,6537" coordsize="10,20" path="m4581,6556l4590,6556,4590,6537,4581,6537,4581,6556xe" filled="true" fillcolor="#000000" stroked="false">
                <v:path arrowok="t"/>
                <v:fill type="solid"/>
              </v:shape>
            </v:group>
            <v:group style="position:absolute;left:4581;top:6556;width:10;height:20" coordorigin="4581,6556" coordsize="10,20">
              <v:shape style="position:absolute;left:4581;top:6556;width:10;height:20" coordorigin="4581,6556" coordsize="10,20" path="m4581,6576l4590,6576,4590,6556,4581,6556,4581,6576xe" filled="true" fillcolor="#000000" stroked="false">
                <v:path arrowok="t"/>
                <v:fill type="solid"/>
              </v:shape>
            </v:group>
            <v:group style="position:absolute;left:4581;top:6576;width:10;height:20" coordorigin="4581,6576" coordsize="10,20">
              <v:shape style="position:absolute;left:4581;top:6576;width:10;height:20" coordorigin="4581,6576" coordsize="10,20" path="m4581,6595l4590,6595,4590,6576,4581,6576,4581,6595xe" filled="true" fillcolor="#000000" stroked="false">
                <v:path arrowok="t"/>
                <v:fill type="solid"/>
              </v:shape>
            </v:group>
            <v:group style="position:absolute;left:4581;top:6595;width:10;height:20" coordorigin="4581,6595" coordsize="10,20">
              <v:shape style="position:absolute;left:4581;top:6595;width:10;height:20" coordorigin="4581,6595" coordsize="10,20" path="m4581,6614l4590,6614,4590,6595,4581,6595,4581,6614xe" filled="true" fillcolor="#000000" stroked="false">
                <v:path arrowok="t"/>
                <v:fill type="solid"/>
              </v:shape>
            </v:group>
            <v:group style="position:absolute;left:4581;top:6614;width:10;height:20" coordorigin="4581,6614" coordsize="10,20">
              <v:shape style="position:absolute;left:4581;top:6614;width:10;height:20" coordorigin="4581,6614" coordsize="10,20" path="m4581,6633l4590,6633,4590,6614,4581,6614,4581,6633xe" filled="true" fillcolor="#000000" stroked="false">
                <v:path arrowok="t"/>
                <v:fill type="solid"/>
              </v:shape>
            </v:group>
            <v:group style="position:absolute;left:4581;top:6636;width:10;height:2" coordorigin="4581,6636" coordsize="10,2">
              <v:shape style="position:absolute;left:4581;top:6636;width:10;height:2" coordorigin="4581,6636" coordsize="10,0" path="m4581,6636l4590,6636e" filled="false" stroked="true" strokeweight=".299988pt" strokecolor="#000000">
                <v:path arrowok="t"/>
              </v:shape>
            </v:group>
            <v:group style="position:absolute;left:5201;top:6422;width:10;height:20" coordorigin="5201,6422" coordsize="10,20">
              <v:shape style="position:absolute;left:5201;top:6422;width:10;height:20" coordorigin="5201,6422" coordsize="10,20" path="m5201,6441l5211,6441,5211,6422,5201,6422,5201,6441xe" filled="true" fillcolor="#000000" stroked="false">
                <v:path arrowok="t"/>
                <v:fill type="solid"/>
              </v:shape>
            </v:group>
            <v:group style="position:absolute;left:5201;top:6441;width:10;height:20" coordorigin="5201,6441" coordsize="10,20">
              <v:shape style="position:absolute;left:5201;top:6441;width:10;height:20" coordorigin="5201,6441" coordsize="10,20" path="m5201,6460l5211,6460,5211,6441,5201,6441,5201,6460xe" filled="true" fillcolor="#000000" stroked="false">
                <v:path arrowok="t"/>
                <v:fill type="solid"/>
              </v:shape>
            </v:group>
            <v:group style="position:absolute;left:5201;top:6460;width:10;height:20" coordorigin="5201,6460" coordsize="10,20">
              <v:shape style="position:absolute;left:5201;top:6460;width:10;height:20" coordorigin="5201,6460" coordsize="10,20" path="m5201,6480l5211,6480,5211,6460,5201,6460,5201,6480xe" filled="true" fillcolor="#000000" stroked="false">
                <v:path arrowok="t"/>
                <v:fill type="solid"/>
              </v:shape>
            </v:group>
            <v:group style="position:absolute;left:5201;top:6480;width:10;height:20" coordorigin="5201,6480" coordsize="10,20">
              <v:shape style="position:absolute;left:5201;top:6480;width:10;height:20" coordorigin="5201,6480" coordsize="10,20" path="m5201,6499l5211,6499,5211,6480,5201,6480,5201,6499xe" filled="true" fillcolor="#000000" stroked="false">
                <v:path arrowok="t"/>
                <v:fill type="solid"/>
              </v:shape>
            </v:group>
            <v:group style="position:absolute;left:5201;top:6499;width:10;height:20" coordorigin="5201,6499" coordsize="10,20">
              <v:shape style="position:absolute;left:5201;top:6499;width:10;height:20" coordorigin="5201,6499" coordsize="10,20" path="m5201,6518l5211,6518,5211,6499,5201,6499,5201,6518xe" filled="true" fillcolor="#000000" stroked="false">
                <v:path arrowok="t"/>
                <v:fill type="solid"/>
              </v:shape>
            </v:group>
            <v:group style="position:absolute;left:5201;top:6518;width:10;height:20" coordorigin="5201,6518" coordsize="10,20">
              <v:shape style="position:absolute;left:5201;top:6518;width:10;height:20" coordorigin="5201,6518" coordsize="10,20" path="m5201,6537l5211,6537,5211,6518,5201,6518,5201,6537xe" filled="true" fillcolor="#000000" stroked="false">
                <v:path arrowok="t"/>
                <v:fill type="solid"/>
              </v:shape>
            </v:group>
            <v:group style="position:absolute;left:5201;top:6537;width:10;height:20" coordorigin="5201,6537" coordsize="10,20">
              <v:shape style="position:absolute;left:5201;top:6537;width:10;height:20" coordorigin="5201,6537" coordsize="10,20" path="m5201,6556l5211,6556,5211,6537,5201,6537,5201,6556xe" filled="true" fillcolor="#000000" stroked="false">
                <v:path arrowok="t"/>
                <v:fill type="solid"/>
              </v:shape>
            </v:group>
            <v:group style="position:absolute;left:5201;top:6556;width:10;height:20" coordorigin="5201,6556" coordsize="10,20">
              <v:shape style="position:absolute;left:5201;top:6556;width:10;height:20" coordorigin="5201,6556" coordsize="10,20" path="m5201,6576l5211,6576,5211,6556,5201,6556,5201,6576xe" filled="true" fillcolor="#000000" stroked="false">
                <v:path arrowok="t"/>
                <v:fill type="solid"/>
              </v:shape>
            </v:group>
            <v:group style="position:absolute;left:5201;top:6576;width:10;height:20" coordorigin="5201,6576" coordsize="10,20">
              <v:shape style="position:absolute;left:5201;top:6576;width:10;height:20" coordorigin="5201,6576" coordsize="10,20" path="m5201,6595l5211,6595,5211,6576,5201,6576,5201,6595xe" filled="true" fillcolor="#000000" stroked="false">
                <v:path arrowok="t"/>
                <v:fill type="solid"/>
              </v:shape>
            </v:group>
            <v:group style="position:absolute;left:5201;top:6595;width:10;height:20" coordorigin="5201,6595" coordsize="10,20">
              <v:shape style="position:absolute;left:5201;top:6595;width:10;height:20" coordorigin="5201,6595" coordsize="10,20" path="m5201,6614l5211,6614,5211,6595,5201,6595,5201,6614xe" filled="true" fillcolor="#000000" stroked="false">
                <v:path arrowok="t"/>
                <v:fill type="solid"/>
              </v:shape>
            </v:group>
            <v:group style="position:absolute;left:5201;top:6614;width:10;height:20" coordorigin="5201,6614" coordsize="10,20">
              <v:shape style="position:absolute;left:5201;top:6614;width:10;height:20" coordorigin="5201,6614" coordsize="10,20" path="m5201,6633l5211,6633,5211,6614,5201,6614,5201,6633xe" filled="true" fillcolor="#000000" stroked="false">
                <v:path arrowok="t"/>
                <v:fill type="solid"/>
              </v:shape>
            </v:group>
            <v:group style="position:absolute;left:5201;top:6636;width:10;height:2" coordorigin="5201,6636" coordsize="10,2">
              <v:shape style="position:absolute;left:5201;top:6636;width:10;height:2" coordorigin="5201,6636" coordsize="10,0" path="m5201,6636l5211,6636e" filled="false" stroked="true" strokeweight=".299988pt" strokecolor="#000000">
                <v:path arrowok="t"/>
              </v:shape>
            </v:group>
            <v:group style="position:absolute;left:5909;top:6422;width:10;height:20" coordorigin="5909,6422" coordsize="10,20">
              <v:shape style="position:absolute;left:5909;top:6422;width:10;height:20" coordorigin="5909,6422" coordsize="10,20" path="m5909,6441l5919,6441,5919,6422,5909,6422,5909,6441xe" filled="true" fillcolor="#000000" stroked="false">
                <v:path arrowok="t"/>
                <v:fill type="solid"/>
              </v:shape>
            </v:group>
            <v:group style="position:absolute;left:5909;top:6441;width:10;height:20" coordorigin="5909,6441" coordsize="10,20">
              <v:shape style="position:absolute;left:5909;top:6441;width:10;height:20" coordorigin="5909,6441" coordsize="10,20" path="m5909,6460l5919,6460,5919,6441,5909,6441,5909,6460xe" filled="true" fillcolor="#000000" stroked="false">
                <v:path arrowok="t"/>
                <v:fill type="solid"/>
              </v:shape>
            </v:group>
            <v:group style="position:absolute;left:5909;top:6460;width:10;height:20" coordorigin="5909,6460" coordsize="10,20">
              <v:shape style="position:absolute;left:5909;top:6460;width:10;height:20" coordorigin="5909,6460" coordsize="10,20" path="m5909,6480l5919,6480,5919,6460,5909,6460,5909,6480xe" filled="true" fillcolor="#000000" stroked="false">
                <v:path arrowok="t"/>
                <v:fill type="solid"/>
              </v:shape>
            </v:group>
            <v:group style="position:absolute;left:5909;top:6480;width:10;height:20" coordorigin="5909,6480" coordsize="10,20">
              <v:shape style="position:absolute;left:5909;top:6480;width:10;height:20" coordorigin="5909,6480" coordsize="10,20" path="m5909,6499l5919,6499,5919,6480,5909,6480,5909,6499xe" filled="true" fillcolor="#000000" stroked="false">
                <v:path arrowok="t"/>
                <v:fill type="solid"/>
              </v:shape>
            </v:group>
            <v:group style="position:absolute;left:5909;top:6499;width:10;height:20" coordorigin="5909,6499" coordsize="10,20">
              <v:shape style="position:absolute;left:5909;top:6499;width:10;height:20" coordorigin="5909,6499" coordsize="10,20" path="m5909,6518l5919,6518,5919,6499,5909,6499,5909,6518xe" filled="true" fillcolor="#000000" stroked="false">
                <v:path arrowok="t"/>
                <v:fill type="solid"/>
              </v:shape>
            </v:group>
            <v:group style="position:absolute;left:5909;top:6518;width:10;height:20" coordorigin="5909,6518" coordsize="10,20">
              <v:shape style="position:absolute;left:5909;top:6518;width:10;height:20" coordorigin="5909,6518" coordsize="10,20" path="m5909,6537l5919,6537,5919,6518,5909,6518,5909,6537xe" filled="true" fillcolor="#000000" stroked="false">
                <v:path arrowok="t"/>
                <v:fill type="solid"/>
              </v:shape>
            </v:group>
            <v:group style="position:absolute;left:5909;top:6537;width:10;height:20" coordorigin="5909,6537" coordsize="10,20">
              <v:shape style="position:absolute;left:5909;top:6537;width:10;height:20" coordorigin="5909,6537" coordsize="10,20" path="m5909,6556l5919,6556,5919,6537,5909,6537,5909,6556xe" filled="true" fillcolor="#000000" stroked="false">
                <v:path arrowok="t"/>
                <v:fill type="solid"/>
              </v:shape>
            </v:group>
            <v:group style="position:absolute;left:5909;top:6556;width:10;height:20" coordorigin="5909,6556" coordsize="10,20">
              <v:shape style="position:absolute;left:5909;top:6556;width:10;height:20" coordorigin="5909,6556" coordsize="10,20" path="m5909,6576l5919,6576,5919,6556,5909,6556,5909,6576xe" filled="true" fillcolor="#000000" stroked="false">
                <v:path arrowok="t"/>
                <v:fill type="solid"/>
              </v:shape>
            </v:group>
            <v:group style="position:absolute;left:5909;top:6576;width:10;height:20" coordorigin="5909,6576" coordsize="10,20">
              <v:shape style="position:absolute;left:5909;top:6576;width:10;height:20" coordorigin="5909,6576" coordsize="10,20" path="m5909,6595l5919,6595,5919,6576,5909,6576,5909,6595xe" filled="true" fillcolor="#000000" stroked="false">
                <v:path arrowok="t"/>
                <v:fill type="solid"/>
              </v:shape>
            </v:group>
            <v:group style="position:absolute;left:5909;top:6595;width:10;height:20" coordorigin="5909,6595" coordsize="10,20">
              <v:shape style="position:absolute;left:5909;top:6595;width:10;height:20" coordorigin="5909,6595" coordsize="10,20" path="m5909,6614l5919,6614,5919,6595,5909,6595,5909,6614xe" filled="true" fillcolor="#000000" stroked="false">
                <v:path arrowok="t"/>
                <v:fill type="solid"/>
              </v:shape>
            </v:group>
            <v:group style="position:absolute;left:5909;top:6614;width:10;height:20" coordorigin="5909,6614" coordsize="10,20">
              <v:shape style="position:absolute;left:5909;top:6614;width:10;height:20" coordorigin="5909,6614" coordsize="10,20" path="m5909,6633l5919,6633,5919,6614,5909,6614,5909,6633xe" filled="true" fillcolor="#000000" stroked="false">
                <v:path arrowok="t"/>
                <v:fill type="solid"/>
              </v:shape>
            </v:group>
            <v:group style="position:absolute;left:5909;top:6636;width:10;height:2" coordorigin="5909,6636" coordsize="10,2">
              <v:shape style="position:absolute;left:5909;top:6636;width:10;height:2" coordorigin="5909,6636" coordsize="10,0" path="m5909,6636l5919,6636e" filled="false" stroked="true" strokeweight=".299988pt" strokecolor="#000000">
                <v:path arrowok="t"/>
              </v:shape>
            </v:group>
            <v:group style="position:absolute;left:6478;top:6422;width:10;height:20" coordorigin="6478,6422" coordsize="10,20">
              <v:shape style="position:absolute;left:6478;top:6422;width:10;height:20" coordorigin="6478,6422" coordsize="10,20" path="m6478,6441l6488,6441,6488,6422,6478,6422,6478,6441xe" filled="true" fillcolor="#000000" stroked="false">
                <v:path arrowok="t"/>
                <v:fill type="solid"/>
              </v:shape>
            </v:group>
            <v:group style="position:absolute;left:6478;top:6441;width:10;height:20" coordorigin="6478,6441" coordsize="10,20">
              <v:shape style="position:absolute;left:6478;top:6441;width:10;height:20" coordorigin="6478,6441" coordsize="10,20" path="m6478,6460l6488,6460,6488,6441,6478,6441,6478,6460xe" filled="true" fillcolor="#000000" stroked="false">
                <v:path arrowok="t"/>
                <v:fill type="solid"/>
              </v:shape>
            </v:group>
            <v:group style="position:absolute;left:6478;top:6460;width:10;height:20" coordorigin="6478,6460" coordsize="10,20">
              <v:shape style="position:absolute;left:6478;top:6460;width:10;height:20" coordorigin="6478,6460" coordsize="10,20" path="m6478,6480l6488,6480,6488,6460,6478,6460,6478,6480xe" filled="true" fillcolor="#000000" stroked="false">
                <v:path arrowok="t"/>
                <v:fill type="solid"/>
              </v:shape>
            </v:group>
            <v:group style="position:absolute;left:6478;top:6480;width:10;height:20" coordorigin="6478,6480" coordsize="10,20">
              <v:shape style="position:absolute;left:6478;top:6480;width:10;height:20" coordorigin="6478,6480" coordsize="10,20" path="m6478,6499l6488,6499,6488,6480,6478,6480,6478,6499xe" filled="true" fillcolor="#000000" stroked="false">
                <v:path arrowok="t"/>
                <v:fill type="solid"/>
              </v:shape>
            </v:group>
            <v:group style="position:absolute;left:6478;top:6499;width:10;height:20" coordorigin="6478,6499" coordsize="10,20">
              <v:shape style="position:absolute;left:6478;top:6499;width:10;height:20" coordorigin="6478,6499" coordsize="10,20" path="m6478,6518l6488,6518,6488,6499,6478,6499,6478,6518xe" filled="true" fillcolor="#000000" stroked="false">
                <v:path arrowok="t"/>
                <v:fill type="solid"/>
              </v:shape>
            </v:group>
            <v:group style="position:absolute;left:6478;top:6518;width:10;height:20" coordorigin="6478,6518" coordsize="10,20">
              <v:shape style="position:absolute;left:6478;top:6518;width:10;height:20" coordorigin="6478,6518" coordsize="10,20" path="m6478,6537l6488,6537,6488,6518,6478,6518,6478,6537xe" filled="true" fillcolor="#000000" stroked="false">
                <v:path arrowok="t"/>
                <v:fill type="solid"/>
              </v:shape>
            </v:group>
            <v:group style="position:absolute;left:6478;top:6537;width:10;height:20" coordorigin="6478,6537" coordsize="10,20">
              <v:shape style="position:absolute;left:6478;top:6537;width:10;height:20" coordorigin="6478,6537" coordsize="10,20" path="m6478,6556l6488,6556,6488,6537,6478,6537,6478,6556xe" filled="true" fillcolor="#000000" stroked="false">
                <v:path arrowok="t"/>
                <v:fill type="solid"/>
              </v:shape>
            </v:group>
            <v:group style="position:absolute;left:6478;top:6556;width:10;height:20" coordorigin="6478,6556" coordsize="10,20">
              <v:shape style="position:absolute;left:6478;top:6556;width:10;height:20" coordorigin="6478,6556" coordsize="10,20" path="m6478,6576l6488,6576,6488,6556,6478,6556,6478,6576xe" filled="true" fillcolor="#000000" stroked="false">
                <v:path arrowok="t"/>
                <v:fill type="solid"/>
              </v:shape>
            </v:group>
            <v:group style="position:absolute;left:6478;top:6576;width:10;height:20" coordorigin="6478,6576" coordsize="10,20">
              <v:shape style="position:absolute;left:6478;top:6576;width:10;height:20" coordorigin="6478,6576" coordsize="10,20" path="m6478,6595l6488,6595,6488,6576,6478,6576,6478,6595xe" filled="true" fillcolor="#000000" stroked="false">
                <v:path arrowok="t"/>
                <v:fill type="solid"/>
              </v:shape>
            </v:group>
            <v:group style="position:absolute;left:6478;top:6595;width:10;height:20" coordorigin="6478,6595" coordsize="10,20">
              <v:shape style="position:absolute;left:6478;top:6595;width:10;height:20" coordorigin="6478,6595" coordsize="10,20" path="m6478,6614l6488,6614,6488,6595,6478,6595,6478,6614xe" filled="true" fillcolor="#000000" stroked="false">
                <v:path arrowok="t"/>
                <v:fill type="solid"/>
              </v:shape>
            </v:group>
            <v:group style="position:absolute;left:6478;top:6614;width:10;height:20" coordorigin="6478,6614" coordsize="10,20">
              <v:shape style="position:absolute;left:6478;top:6614;width:10;height:20" coordorigin="6478,6614" coordsize="10,20" path="m6478,6633l6488,6633,6488,6614,6478,6614,6478,6633xe" filled="true" fillcolor="#000000" stroked="false">
                <v:path arrowok="t"/>
                <v:fill type="solid"/>
              </v:shape>
            </v:group>
            <v:group style="position:absolute;left:6478;top:6636;width:10;height:2" coordorigin="6478,6636" coordsize="10,2">
              <v:shape style="position:absolute;left:6478;top:6636;width:10;height:2" coordorigin="6478,6636" coordsize="10,0" path="m6478,6636l6488,6636e" filled="false" stroked="true" strokeweight=".299988pt" strokecolor="#000000">
                <v:path arrowok="t"/>
              </v:shape>
            </v:group>
            <v:group style="position:absolute;left:8034;top:6422;width:10;height:20" coordorigin="8034,6422" coordsize="10,20">
              <v:shape style="position:absolute;left:8034;top:6422;width:10;height:20" coordorigin="8034,6422" coordsize="10,20" path="m8034,6441l8044,6441,8044,6422,8034,6422,8034,6441xe" filled="true" fillcolor="#000000" stroked="false">
                <v:path arrowok="t"/>
                <v:fill type="solid"/>
              </v:shape>
            </v:group>
            <v:group style="position:absolute;left:8034;top:6441;width:10;height:20" coordorigin="8034,6441" coordsize="10,20">
              <v:shape style="position:absolute;left:8034;top:6441;width:10;height:20" coordorigin="8034,6441" coordsize="10,20" path="m8034,6460l8044,6460,8044,6441,8034,6441,8034,6460xe" filled="true" fillcolor="#000000" stroked="false">
                <v:path arrowok="t"/>
                <v:fill type="solid"/>
              </v:shape>
            </v:group>
            <v:group style="position:absolute;left:8034;top:6460;width:10;height:20" coordorigin="8034,6460" coordsize="10,20">
              <v:shape style="position:absolute;left:8034;top:6460;width:10;height:20" coordorigin="8034,6460" coordsize="10,20" path="m8034,6480l8044,6480,8044,6460,8034,6460,8034,6480xe" filled="true" fillcolor="#000000" stroked="false">
                <v:path arrowok="t"/>
                <v:fill type="solid"/>
              </v:shape>
            </v:group>
            <v:group style="position:absolute;left:8034;top:6480;width:10;height:20" coordorigin="8034,6480" coordsize="10,20">
              <v:shape style="position:absolute;left:8034;top:6480;width:10;height:20" coordorigin="8034,6480" coordsize="10,20" path="m8034,6499l8044,6499,8044,6480,8034,6480,8034,6499xe" filled="true" fillcolor="#000000" stroked="false">
                <v:path arrowok="t"/>
                <v:fill type="solid"/>
              </v:shape>
            </v:group>
            <v:group style="position:absolute;left:8034;top:6499;width:10;height:20" coordorigin="8034,6499" coordsize="10,20">
              <v:shape style="position:absolute;left:8034;top:6499;width:10;height:20" coordorigin="8034,6499" coordsize="10,20" path="m8034,6518l8044,6518,8044,6499,8034,6499,8034,6518xe" filled="true" fillcolor="#000000" stroked="false">
                <v:path arrowok="t"/>
                <v:fill type="solid"/>
              </v:shape>
            </v:group>
            <v:group style="position:absolute;left:8034;top:6518;width:10;height:20" coordorigin="8034,6518" coordsize="10,20">
              <v:shape style="position:absolute;left:8034;top:6518;width:10;height:20" coordorigin="8034,6518" coordsize="10,20" path="m8034,6537l8044,6537,8044,6518,8034,6518,8034,6537xe" filled="true" fillcolor="#000000" stroked="false">
                <v:path arrowok="t"/>
                <v:fill type="solid"/>
              </v:shape>
            </v:group>
            <v:group style="position:absolute;left:8034;top:6537;width:10;height:20" coordorigin="8034,6537" coordsize="10,20">
              <v:shape style="position:absolute;left:8034;top:6537;width:10;height:20" coordorigin="8034,6537" coordsize="10,20" path="m8034,6556l8044,6556,8044,6537,8034,6537,8034,6556xe" filled="true" fillcolor="#000000" stroked="false">
                <v:path arrowok="t"/>
                <v:fill type="solid"/>
              </v:shape>
            </v:group>
            <v:group style="position:absolute;left:8034;top:6556;width:10;height:20" coordorigin="8034,6556" coordsize="10,20">
              <v:shape style="position:absolute;left:8034;top:6556;width:10;height:20" coordorigin="8034,6556" coordsize="10,20" path="m8034,6576l8044,6576,8044,6556,8034,6556,8034,6576xe" filled="true" fillcolor="#000000" stroked="false">
                <v:path arrowok="t"/>
                <v:fill type="solid"/>
              </v:shape>
            </v:group>
            <v:group style="position:absolute;left:8034;top:6576;width:10;height:20" coordorigin="8034,6576" coordsize="10,20">
              <v:shape style="position:absolute;left:8034;top:6576;width:10;height:20" coordorigin="8034,6576" coordsize="10,20" path="m8034,6595l8044,6595,8044,6576,8034,6576,8034,6595xe" filled="true" fillcolor="#000000" stroked="false">
                <v:path arrowok="t"/>
                <v:fill type="solid"/>
              </v:shape>
            </v:group>
            <v:group style="position:absolute;left:8034;top:6595;width:10;height:20" coordorigin="8034,6595" coordsize="10,20">
              <v:shape style="position:absolute;left:8034;top:6595;width:10;height:20" coordorigin="8034,6595" coordsize="10,20" path="m8034,6614l8044,6614,8044,6595,8034,6595,8034,6614xe" filled="true" fillcolor="#000000" stroked="false">
                <v:path arrowok="t"/>
                <v:fill type="solid"/>
              </v:shape>
            </v:group>
            <v:group style="position:absolute;left:8034;top:6614;width:10;height:20" coordorigin="8034,6614" coordsize="10,20">
              <v:shape style="position:absolute;left:8034;top:6614;width:10;height:20" coordorigin="8034,6614" coordsize="10,20" path="m8034,6633l8044,6633,8044,6614,8034,6614,8034,6633xe" filled="true" fillcolor="#000000" stroked="false">
                <v:path arrowok="t"/>
                <v:fill type="solid"/>
              </v:shape>
            </v:group>
            <v:group style="position:absolute;left:8034;top:6636;width:10;height:2" coordorigin="8034,6636" coordsize="10,2">
              <v:shape style="position:absolute;left:8034;top:6636;width:10;height:2" coordorigin="8034,6636" coordsize="10,0" path="m8034,6636l8044,6636e" filled="false" stroked="true" strokeweight=".299988pt" strokecolor="#000000">
                <v:path arrowok="t"/>
              </v:shape>
            </v:group>
            <v:group style="position:absolute;left:8746;top:6422;width:10;height:20" coordorigin="8746,6422" coordsize="10,20">
              <v:shape style="position:absolute;left:8746;top:6422;width:10;height:20" coordorigin="8746,6422" coordsize="10,20" path="m8746,6441l8756,6441,8756,6422,8746,6422,8746,6441xe" filled="true" fillcolor="#000000" stroked="false">
                <v:path arrowok="t"/>
                <v:fill type="solid"/>
              </v:shape>
            </v:group>
            <v:group style="position:absolute;left:8746;top:6441;width:10;height:20" coordorigin="8746,6441" coordsize="10,20">
              <v:shape style="position:absolute;left:8746;top:6441;width:10;height:20" coordorigin="8746,6441" coordsize="10,20" path="m8746,6460l8756,6460,8756,6441,8746,6441,8746,6460xe" filled="true" fillcolor="#000000" stroked="false">
                <v:path arrowok="t"/>
                <v:fill type="solid"/>
              </v:shape>
            </v:group>
            <v:group style="position:absolute;left:8746;top:6460;width:10;height:20" coordorigin="8746,6460" coordsize="10,20">
              <v:shape style="position:absolute;left:8746;top:6460;width:10;height:20" coordorigin="8746,6460" coordsize="10,20" path="m8746,6480l8756,6480,8756,6460,8746,6460,8746,6480xe" filled="true" fillcolor="#000000" stroked="false">
                <v:path arrowok="t"/>
                <v:fill type="solid"/>
              </v:shape>
            </v:group>
            <v:group style="position:absolute;left:8746;top:6480;width:10;height:20" coordorigin="8746,6480" coordsize="10,20">
              <v:shape style="position:absolute;left:8746;top:6480;width:10;height:20" coordorigin="8746,6480" coordsize="10,20" path="m8746,6499l8756,6499,8756,6480,8746,6480,8746,6499xe" filled="true" fillcolor="#000000" stroked="false">
                <v:path arrowok="t"/>
                <v:fill type="solid"/>
              </v:shape>
            </v:group>
            <v:group style="position:absolute;left:8746;top:6499;width:10;height:20" coordorigin="8746,6499" coordsize="10,20">
              <v:shape style="position:absolute;left:8746;top:6499;width:10;height:20" coordorigin="8746,6499" coordsize="10,20" path="m8746,6518l8756,6518,8756,6499,8746,6499,8746,6518xe" filled="true" fillcolor="#000000" stroked="false">
                <v:path arrowok="t"/>
                <v:fill type="solid"/>
              </v:shape>
            </v:group>
            <v:group style="position:absolute;left:8746;top:6518;width:10;height:20" coordorigin="8746,6518" coordsize="10,20">
              <v:shape style="position:absolute;left:8746;top:6518;width:10;height:20" coordorigin="8746,6518" coordsize="10,20" path="m8746,6537l8756,6537,8756,6518,8746,6518,8746,6537xe" filled="true" fillcolor="#000000" stroked="false">
                <v:path arrowok="t"/>
                <v:fill type="solid"/>
              </v:shape>
            </v:group>
            <v:group style="position:absolute;left:8746;top:6537;width:10;height:20" coordorigin="8746,6537" coordsize="10,20">
              <v:shape style="position:absolute;left:8746;top:6537;width:10;height:20" coordorigin="8746,6537" coordsize="10,20" path="m8746,6556l8756,6556,8756,6537,8746,6537,8746,6556xe" filled="true" fillcolor="#000000" stroked="false">
                <v:path arrowok="t"/>
                <v:fill type="solid"/>
              </v:shape>
            </v:group>
            <v:group style="position:absolute;left:8746;top:6556;width:10;height:20" coordorigin="8746,6556" coordsize="10,20">
              <v:shape style="position:absolute;left:8746;top:6556;width:10;height:20" coordorigin="8746,6556" coordsize="10,20" path="m8746,6576l8756,6576,8756,6556,8746,6556,8746,6576xe" filled="true" fillcolor="#000000" stroked="false">
                <v:path arrowok="t"/>
                <v:fill type="solid"/>
              </v:shape>
            </v:group>
            <v:group style="position:absolute;left:8746;top:6576;width:10;height:20" coordorigin="8746,6576" coordsize="10,20">
              <v:shape style="position:absolute;left:8746;top:6576;width:10;height:20" coordorigin="8746,6576" coordsize="10,20" path="m8746,6595l8756,6595,8756,6576,8746,6576,8746,6595xe" filled="true" fillcolor="#000000" stroked="false">
                <v:path arrowok="t"/>
                <v:fill type="solid"/>
              </v:shape>
            </v:group>
            <v:group style="position:absolute;left:8746;top:6595;width:10;height:20" coordorigin="8746,6595" coordsize="10,20">
              <v:shape style="position:absolute;left:8746;top:6595;width:10;height:20" coordorigin="8746,6595" coordsize="10,20" path="m8746,6614l8756,6614,8756,6595,8746,6595,8746,6614xe" filled="true" fillcolor="#000000" stroked="false">
                <v:path arrowok="t"/>
                <v:fill type="solid"/>
              </v:shape>
            </v:group>
            <v:group style="position:absolute;left:8746;top:6614;width:10;height:20" coordorigin="8746,6614" coordsize="10,20">
              <v:shape style="position:absolute;left:8746;top:6614;width:10;height:20" coordorigin="8746,6614" coordsize="10,20" path="m8746,6633l8756,6633,8756,6614,8746,6614,8746,6633xe" filled="true" fillcolor="#000000" stroked="false">
                <v:path arrowok="t"/>
                <v:fill type="solid"/>
              </v:shape>
            </v:group>
            <v:group style="position:absolute;left:8746;top:6636;width:10;height:2" coordorigin="8746,6636" coordsize="10,2">
              <v:shape style="position:absolute;left:8746;top:6636;width:10;height:2" coordorigin="8746,6636" coordsize="10,0" path="m8746,6636l8756,6636e" filled="false" stroked="true" strokeweight=".299988pt" strokecolor="#000000">
                <v:path arrowok="t"/>
              </v:shape>
            </v:group>
            <v:group style="position:absolute;left:9597;top:6422;width:10;height:20" coordorigin="9597,6422" coordsize="10,20">
              <v:shape style="position:absolute;left:9597;top:6422;width:10;height:20" coordorigin="9597,6422" coordsize="10,20" path="m9597,6441l9607,6441,9607,6422,9597,6422,9597,6441xe" filled="true" fillcolor="#000000" stroked="false">
                <v:path arrowok="t"/>
                <v:fill type="solid"/>
              </v:shape>
            </v:group>
            <v:group style="position:absolute;left:9597;top:6441;width:10;height:20" coordorigin="9597,6441" coordsize="10,20">
              <v:shape style="position:absolute;left:9597;top:6441;width:10;height:20" coordorigin="9597,6441" coordsize="10,20" path="m9597,6460l9607,6460,9607,6441,9597,6441,9597,6460xe" filled="true" fillcolor="#000000" stroked="false">
                <v:path arrowok="t"/>
                <v:fill type="solid"/>
              </v:shape>
            </v:group>
            <v:group style="position:absolute;left:9597;top:6460;width:10;height:20" coordorigin="9597,6460" coordsize="10,20">
              <v:shape style="position:absolute;left:9597;top:6460;width:10;height:20" coordorigin="9597,6460" coordsize="10,20" path="m9597,6480l9607,6480,9607,6460,9597,6460,9597,6480xe" filled="true" fillcolor="#000000" stroked="false">
                <v:path arrowok="t"/>
                <v:fill type="solid"/>
              </v:shape>
            </v:group>
            <v:group style="position:absolute;left:9597;top:6480;width:10;height:20" coordorigin="9597,6480" coordsize="10,20">
              <v:shape style="position:absolute;left:9597;top:6480;width:10;height:20" coordorigin="9597,6480" coordsize="10,20" path="m9597,6499l9607,6499,9607,6480,9597,6480,9597,6499xe" filled="true" fillcolor="#000000" stroked="false">
                <v:path arrowok="t"/>
                <v:fill type="solid"/>
              </v:shape>
            </v:group>
            <v:group style="position:absolute;left:9597;top:6499;width:10;height:20" coordorigin="9597,6499" coordsize="10,20">
              <v:shape style="position:absolute;left:9597;top:6499;width:10;height:20" coordorigin="9597,6499" coordsize="10,20" path="m9597,6518l9607,6518,9607,6499,9597,6499,9597,6518xe" filled="true" fillcolor="#000000" stroked="false">
                <v:path arrowok="t"/>
                <v:fill type="solid"/>
              </v:shape>
            </v:group>
            <v:group style="position:absolute;left:9597;top:6518;width:10;height:20" coordorigin="9597,6518" coordsize="10,20">
              <v:shape style="position:absolute;left:9597;top:6518;width:10;height:20" coordorigin="9597,6518" coordsize="10,20" path="m9597,6537l9607,6537,9607,6518,9597,6518,9597,6537xe" filled="true" fillcolor="#000000" stroked="false">
                <v:path arrowok="t"/>
                <v:fill type="solid"/>
              </v:shape>
            </v:group>
            <v:group style="position:absolute;left:9597;top:6537;width:10;height:20" coordorigin="9597,6537" coordsize="10,20">
              <v:shape style="position:absolute;left:9597;top:6537;width:10;height:20" coordorigin="9597,6537" coordsize="10,20" path="m9597,6556l9607,6556,9607,6537,9597,6537,9597,6556xe" filled="true" fillcolor="#000000" stroked="false">
                <v:path arrowok="t"/>
                <v:fill type="solid"/>
              </v:shape>
            </v:group>
            <v:group style="position:absolute;left:9597;top:6556;width:10;height:20" coordorigin="9597,6556" coordsize="10,20">
              <v:shape style="position:absolute;left:9597;top:6556;width:10;height:20" coordorigin="9597,6556" coordsize="10,20" path="m9597,6576l9607,6576,9607,6556,9597,6556,9597,6576xe" filled="true" fillcolor="#000000" stroked="false">
                <v:path arrowok="t"/>
                <v:fill type="solid"/>
              </v:shape>
            </v:group>
            <v:group style="position:absolute;left:9597;top:6576;width:10;height:20" coordorigin="9597,6576" coordsize="10,20">
              <v:shape style="position:absolute;left:9597;top:6576;width:10;height:20" coordorigin="9597,6576" coordsize="10,20" path="m9597,6595l9607,6595,9607,6576,9597,6576,9597,6595xe" filled="true" fillcolor="#000000" stroked="false">
                <v:path arrowok="t"/>
                <v:fill type="solid"/>
              </v:shape>
            </v:group>
            <v:group style="position:absolute;left:9597;top:6595;width:10;height:20" coordorigin="9597,6595" coordsize="10,20">
              <v:shape style="position:absolute;left:9597;top:6595;width:10;height:20" coordorigin="9597,6595" coordsize="10,20" path="m9597,6614l9607,6614,9607,6595,9597,6595,9597,6614xe" filled="true" fillcolor="#000000" stroked="false">
                <v:path arrowok="t"/>
                <v:fill type="solid"/>
              </v:shape>
            </v:group>
            <v:group style="position:absolute;left:9597;top:6614;width:10;height:20" coordorigin="9597,6614" coordsize="10,20">
              <v:shape style="position:absolute;left:9597;top:6614;width:10;height:20" coordorigin="9597,6614" coordsize="10,20" path="m9597,6633l9607,6633,9607,6614,9597,6614,9597,6633xe" filled="true" fillcolor="#000000" stroked="false">
                <v:path arrowok="t"/>
                <v:fill type="solid"/>
              </v:shape>
            </v:group>
            <v:group style="position:absolute;left:9597;top:6636;width:10;height:2" coordorigin="9597,6636" coordsize="10,2">
              <v:shape style="position:absolute;left:9597;top:6636;width:10;height:2" coordorigin="9597,6636" coordsize="10,0" path="m9597,6636l9607,6636e" filled="false" stroked="true" strokeweight=".299988pt" strokecolor="#000000">
                <v:path arrowok="t"/>
              </v:shape>
            </v:group>
            <v:group style="position:absolute;left:10446;top:6422;width:10;height:20" coordorigin="10446,6422" coordsize="10,20">
              <v:shape style="position:absolute;left:10446;top:6422;width:10;height:20" coordorigin="10446,6422" coordsize="10,20" path="m10446,6441l10455,6441,10455,6422,10446,6422,10446,6441xe" filled="true" fillcolor="#000000" stroked="false">
                <v:path arrowok="t"/>
                <v:fill type="solid"/>
              </v:shape>
            </v:group>
            <v:group style="position:absolute;left:10446;top:6441;width:10;height:20" coordorigin="10446,6441" coordsize="10,20">
              <v:shape style="position:absolute;left:10446;top:6441;width:10;height:20" coordorigin="10446,6441" coordsize="10,20" path="m10446,6460l10455,6460,10455,6441,10446,6441,10446,6460xe" filled="true" fillcolor="#000000" stroked="false">
                <v:path arrowok="t"/>
                <v:fill type="solid"/>
              </v:shape>
            </v:group>
            <v:group style="position:absolute;left:10446;top:6460;width:10;height:20" coordorigin="10446,6460" coordsize="10,20">
              <v:shape style="position:absolute;left:10446;top:6460;width:10;height:20" coordorigin="10446,6460" coordsize="10,20" path="m10446,6480l10455,6480,10455,6460,10446,6460,10446,6480xe" filled="true" fillcolor="#000000" stroked="false">
                <v:path arrowok="t"/>
                <v:fill type="solid"/>
              </v:shape>
            </v:group>
            <v:group style="position:absolute;left:10446;top:6480;width:10;height:20" coordorigin="10446,6480" coordsize="10,20">
              <v:shape style="position:absolute;left:10446;top:6480;width:10;height:20" coordorigin="10446,6480" coordsize="10,20" path="m10446,6499l10455,6499,10455,6480,10446,6480,10446,6499xe" filled="true" fillcolor="#000000" stroked="false">
                <v:path arrowok="t"/>
                <v:fill type="solid"/>
              </v:shape>
            </v:group>
            <v:group style="position:absolute;left:10446;top:6499;width:10;height:20" coordorigin="10446,6499" coordsize="10,20">
              <v:shape style="position:absolute;left:10446;top:6499;width:10;height:20" coordorigin="10446,6499" coordsize="10,20" path="m10446,6518l10455,6518,10455,6499,10446,6499,10446,6518xe" filled="true" fillcolor="#000000" stroked="false">
                <v:path arrowok="t"/>
                <v:fill type="solid"/>
              </v:shape>
            </v:group>
            <v:group style="position:absolute;left:10446;top:6518;width:10;height:20" coordorigin="10446,6518" coordsize="10,20">
              <v:shape style="position:absolute;left:10446;top:6518;width:10;height:20" coordorigin="10446,6518" coordsize="10,20" path="m10446,6537l10455,6537,10455,6518,10446,6518,10446,6537xe" filled="true" fillcolor="#000000" stroked="false">
                <v:path arrowok="t"/>
                <v:fill type="solid"/>
              </v:shape>
            </v:group>
            <v:group style="position:absolute;left:10446;top:6537;width:10;height:20" coordorigin="10446,6537" coordsize="10,20">
              <v:shape style="position:absolute;left:10446;top:6537;width:10;height:20" coordorigin="10446,6537" coordsize="10,20" path="m10446,6556l10455,6556,10455,6537,10446,6537,10446,6556xe" filled="true" fillcolor="#000000" stroked="false">
                <v:path arrowok="t"/>
                <v:fill type="solid"/>
              </v:shape>
            </v:group>
            <v:group style="position:absolute;left:10446;top:6556;width:10;height:20" coordorigin="10446,6556" coordsize="10,20">
              <v:shape style="position:absolute;left:10446;top:6556;width:10;height:20" coordorigin="10446,6556" coordsize="10,20" path="m10446,6576l10455,6576,10455,6556,10446,6556,10446,6576xe" filled="true" fillcolor="#000000" stroked="false">
                <v:path arrowok="t"/>
                <v:fill type="solid"/>
              </v:shape>
            </v:group>
            <v:group style="position:absolute;left:10446;top:6576;width:10;height:20" coordorigin="10446,6576" coordsize="10,20">
              <v:shape style="position:absolute;left:10446;top:6576;width:10;height:20" coordorigin="10446,6576" coordsize="10,20" path="m10446,6595l10455,6595,10455,6576,10446,6576,10446,6595xe" filled="true" fillcolor="#000000" stroked="false">
                <v:path arrowok="t"/>
                <v:fill type="solid"/>
              </v:shape>
            </v:group>
            <v:group style="position:absolute;left:10446;top:6595;width:10;height:20" coordorigin="10446,6595" coordsize="10,20">
              <v:shape style="position:absolute;left:10446;top:6595;width:10;height:20" coordorigin="10446,6595" coordsize="10,20" path="m10446,6614l10455,6614,10455,6595,10446,6595,10446,6614xe" filled="true" fillcolor="#000000" stroked="false">
                <v:path arrowok="t"/>
                <v:fill type="solid"/>
              </v:shape>
            </v:group>
            <v:group style="position:absolute;left:10446;top:6614;width:10;height:20" coordorigin="10446,6614" coordsize="10,20">
              <v:shape style="position:absolute;left:10446;top:6614;width:10;height:20" coordorigin="10446,6614" coordsize="10,20" path="m10446,6633l10455,6633,10455,6614,10446,6614,10446,6633xe" filled="true" fillcolor="#000000" stroked="false">
                <v:path arrowok="t"/>
                <v:fill type="solid"/>
              </v:shape>
            </v:group>
            <v:group style="position:absolute;left:10446;top:6636;width:10;height:2" coordorigin="10446,6636" coordsize="10,2">
              <v:shape style="position:absolute;left:10446;top:6636;width:10;height:2" coordorigin="10446,6636" coordsize="10,0" path="m10446,6636l10455,6636e" filled="false" stroked="true" strokeweight=".299988pt" strokecolor="#000000">
                <v:path arrowok="t"/>
              </v:shape>
            </v:group>
            <v:group style="position:absolute;left:12006;top:6422;width:10;height:20" coordorigin="12006,6422" coordsize="10,20">
              <v:shape style="position:absolute;left:12006;top:6422;width:10;height:20" coordorigin="12006,6422" coordsize="10,20" path="m12006,6441l12015,6441,12015,6422,12006,6422,12006,6441xe" filled="true" fillcolor="#000000" stroked="false">
                <v:path arrowok="t"/>
                <v:fill type="solid"/>
              </v:shape>
            </v:group>
            <v:group style="position:absolute;left:12006;top:6441;width:10;height:20" coordorigin="12006,6441" coordsize="10,20">
              <v:shape style="position:absolute;left:12006;top:6441;width:10;height:20" coordorigin="12006,6441" coordsize="10,20" path="m12006,6460l12015,6460,12015,6441,12006,6441,12006,6460xe" filled="true" fillcolor="#000000" stroked="false">
                <v:path arrowok="t"/>
                <v:fill type="solid"/>
              </v:shape>
            </v:group>
            <v:group style="position:absolute;left:12006;top:6460;width:10;height:20" coordorigin="12006,6460" coordsize="10,20">
              <v:shape style="position:absolute;left:12006;top:6460;width:10;height:20" coordorigin="12006,6460" coordsize="10,20" path="m12006,6480l12015,6480,12015,6460,12006,6460,12006,6480xe" filled="true" fillcolor="#000000" stroked="false">
                <v:path arrowok="t"/>
                <v:fill type="solid"/>
              </v:shape>
            </v:group>
            <v:group style="position:absolute;left:12006;top:6480;width:10;height:20" coordorigin="12006,6480" coordsize="10,20">
              <v:shape style="position:absolute;left:12006;top:6480;width:10;height:20" coordorigin="12006,6480" coordsize="10,20" path="m12006,6499l12015,6499,12015,6480,12006,6480,12006,6499xe" filled="true" fillcolor="#000000" stroked="false">
                <v:path arrowok="t"/>
                <v:fill type="solid"/>
              </v:shape>
            </v:group>
            <v:group style="position:absolute;left:12006;top:6499;width:10;height:20" coordorigin="12006,6499" coordsize="10,20">
              <v:shape style="position:absolute;left:12006;top:6499;width:10;height:20" coordorigin="12006,6499" coordsize="10,20" path="m12006,6518l12015,6518,12015,6499,12006,6499,12006,6518xe" filled="true" fillcolor="#000000" stroked="false">
                <v:path arrowok="t"/>
                <v:fill type="solid"/>
              </v:shape>
            </v:group>
            <v:group style="position:absolute;left:12006;top:6518;width:10;height:20" coordorigin="12006,6518" coordsize="10,20">
              <v:shape style="position:absolute;left:12006;top:6518;width:10;height:20" coordorigin="12006,6518" coordsize="10,20" path="m12006,6537l12015,6537,12015,6518,12006,6518,12006,6537xe" filled="true" fillcolor="#000000" stroked="false">
                <v:path arrowok="t"/>
                <v:fill type="solid"/>
              </v:shape>
            </v:group>
            <v:group style="position:absolute;left:12006;top:6537;width:10;height:20" coordorigin="12006,6537" coordsize="10,20">
              <v:shape style="position:absolute;left:12006;top:6537;width:10;height:20" coordorigin="12006,6537" coordsize="10,20" path="m12006,6556l12015,6556,12015,6537,12006,6537,12006,6556xe" filled="true" fillcolor="#000000" stroked="false">
                <v:path arrowok="t"/>
                <v:fill type="solid"/>
              </v:shape>
            </v:group>
            <v:group style="position:absolute;left:12006;top:6556;width:10;height:20" coordorigin="12006,6556" coordsize="10,20">
              <v:shape style="position:absolute;left:12006;top:6556;width:10;height:20" coordorigin="12006,6556" coordsize="10,20" path="m12006,6576l12015,6576,12015,6556,12006,6556,12006,6576xe" filled="true" fillcolor="#000000" stroked="false">
                <v:path arrowok="t"/>
                <v:fill type="solid"/>
              </v:shape>
            </v:group>
            <v:group style="position:absolute;left:12006;top:6576;width:10;height:20" coordorigin="12006,6576" coordsize="10,20">
              <v:shape style="position:absolute;left:12006;top:6576;width:10;height:20" coordorigin="12006,6576" coordsize="10,20" path="m12006,6595l12015,6595,12015,6576,12006,6576,12006,6595xe" filled="true" fillcolor="#000000" stroked="false">
                <v:path arrowok="t"/>
                <v:fill type="solid"/>
              </v:shape>
            </v:group>
            <v:group style="position:absolute;left:12006;top:6595;width:10;height:20" coordorigin="12006,6595" coordsize="10,20">
              <v:shape style="position:absolute;left:12006;top:6595;width:10;height:20" coordorigin="12006,6595" coordsize="10,20" path="m12006,6614l12015,6614,12015,6595,12006,6595,12006,6614xe" filled="true" fillcolor="#000000" stroked="false">
                <v:path arrowok="t"/>
                <v:fill type="solid"/>
              </v:shape>
            </v:group>
            <v:group style="position:absolute;left:12006;top:6614;width:10;height:20" coordorigin="12006,6614" coordsize="10,20">
              <v:shape style="position:absolute;left:12006;top:6614;width:10;height:20" coordorigin="12006,6614" coordsize="10,20" path="m12006,6633l12015,6633,12015,6614,12006,6614,12006,6633xe" filled="true" fillcolor="#000000" stroked="false">
                <v:path arrowok="t"/>
                <v:fill type="solid"/>
              </v:shape>
            </v:group>
            <v:group style="position:absolute;left:12006;top:6636;width:10;height:2" coordorigin="12006,6636" coordsize="10,2">
              <v:shape style="position:absolute;left:12006;top:6636;width:10;height:2" coordorigin="12006,6636" coordsize="10,0" path="m12006,6636l12015,6636e" filled="false" stroked="true" strokeweight=".299988pt" strokecolor="#000000">
                <v:path arrowok="t"/>
              </v:shape>
            </v:group>
            <v:group style="position:absolute;left:13705;top:6422;width:10;height:20" coordorigin="13705,6422" coordsize="10,20">
              <v:shape style="position:absolute;left:13705;top:6422;width:10;height:20" coordorigin="13705,6422" coordsize="10,20" path="m13705,6441l13714,6441,13714,6422,13705,6422,13705,6441xe" filled="true" fillcolor="#000000" stroked="false">
                <v:path arrowok="t"/>
                <v:fill type="solid"/>
              </v:shape>
            </v:group>
            <v:group style="position:absolute;left:13705;top:6441;width:10;height:20" coordorigin="13705,6441" coordsize="10,20">
              <v:shape style="position:absolute;left:13705;top:6441;width:10;height:20" coordorigin="13705,6441" coordsize="10,20" path="m13705,6460l13714,6460,13714,6441,13705,6441,13705,6460xe" filled="true" fillcolor="#000000" stroked="false">
                <v:path arrowok="t"/>
                <v:fill type="solid"/>
              </v:shape>
            </v:group>
            <v:group style="position:absolute;left:13705;top:6460;width:10;height:20" coordorigin="13705,6460" coordsize="10,20">
              <v:shape style="position:absolute;left:13705;top:6460;width:10;height:20" coordorigin="13705,6460" coordsize="10,20" path="m13705,6480l13714,6480,13714,6460,13705,6460,13705,6480xe" filled="true" fillcolor="#000000" stroked="false">
                <v:path arrowok="t"/>
                <v:fill type="solid"/>
              </v:shape>
            </v:group>
            <v:group style="position:absolute;left:13705;top:6480;width:10;height:20" coordorigin="13705,6480" coordsize="10,20">
              <v:shape style="position:absolute;left:13705;top:6480;width:10;height:20" coordorigin="13705,6480" coordsize="10,20" path="m13705,6499l13714,6499,13714,6480,13705,6480,13705,6499xe" filled="true" fillcolor="#000000" stroked="false">
                <v:path arrowok="t"/>
                <v:fill type="solid"/>
              </v:shape>
            </v:group>
            <v:group style="position:absolute;left:13705;top:6499;width:10;height:20" coordorigin="13705,6499" coordsize="10,20">
              <v:shape style="position:absolute;left:13705;top:6499;width:10;height:20" coordorigin="13705,6499" coordsize="10,20" path="m13705,6518l13714,6518,13714,6499,13705,6499,13705,6518xe" filled="true" fillcolor="#000000" stroked="false">
                <v:path arrowok="t"/>
                <v:fill type="solid"/>
              </v:shape>
            </v:group>
            <v:group style="position:absolute;left:13705;top:6518;width:10;height:20" coordorigin="13705,6518" coordsize="10,20">
              <v:shape style="position:absolute;left:13705;top:6518;width:10;height:20" coordorigin="13705,6518" coordsize="10,20" path="m13705,6537l13714,6537,13714,6518,13705,6518,13705,6537xe" filled="true" fillcolor="#000000" stroked="false">
                <v:path arrowok="t"/>
                <v:fill type="solid"/>
              </v:shape>
            </v:group>
            <v:group style="position:absolute;left:13705;top:6537;width:10;height:20" coordorigin="13705,6537" coordsize="10,20">
              <v:shape style="position:absolute;left:13705;top:6537;width:10;height:20" coordorigin="13705,6537" coordsize="10,20" path="m13705,6556l13714,6556,13714,6537,13705,6537,13705,6556xe" filled="true" fillcolor="#000000" stroked="false">
                <v:path arrowok="t"/>
                <v:fill type="solid"/>
              </v:shape>
            </v:group>
            <v:group style="position:absolute;left:13705;top:6556;width:10;height:20" coordorigin="13705,6556" coordsize="10,20">
              <v:shape style="position:absolute;left:13705;top:6556;width:10;height:20" coordorigin="13705,6556" coordsize="10,20" path="m13705,6576l13714,6576,13714,6556,13705,6556,13705,6576xe" filled="true" fillcolor="#000000" stroked="false">
                <v:path arrowok="t"/>
                <v:fill type="solid"/>
              </v:shape>
            </v:group>
            <v:group style="position:absolute;left:13705;top:6576;width:10;height:20" coordorigin="13705,6576" coordsize="10,20">
              <v:shape style="position:absolute;left:13705;top:6576;width:10;height:20" coordorigin="13705,6576" coordsize="10,20" path="m13705,6595l13714,6595,13714,6576,13705,6576,13705,6595xe" filled="true" fillcolor="#000000" stroked="false">
                <v:path arrowok="t"/>
                <v:fill type="solid"/>
              </v:shape>
            </v:group>
            <v:group style="position:absolute;left:13705;top:6595;width:10;height:20" coordorigin="13705,6595" coordsize="10,20">
              <v:shape style="position:absolute;left:13705;top:6595;width:10;height:20" coordorigin="13705,6595" coordsize="10,20" path="m13705,6614l13714,6614,13714,6595,13705,6595,13705,6614xe" filled="true" fillcolor="#000000" stroked="false">
                <v:path arrowok="t"/>
                <v:fill type="solid"/>
              </v:shape>
            </v:group>
            <v:group style="position:absolute;left:13705;top:6614;width:10;height:20" coordorigin="13705,6614" coordsize="10,20">
              <v:shape style="position:absolute;left:13705;top:6614;width:10;height:20" coordorigin="13705,6614" coordsize="10,20" path="m13705,6633l13714,6633,13714,6614,13705,6614,13705,6633xe" filled="true" fillcolor="#000000" stroked="false">
                <v:path arrowok="t"/>
                <v:fill type="solid"/>
              </v:shape>
            </v:group>
            <v:group style="position:absolute;left:13705;top:6636;width:10;height:2" coordorigin="13705,6636" coordsize="10,2">
              <v:shape style="position:absolute;left:13705;top:6636;width:10;height:2" coordorigin="13705,6636" coordsize="10,0" path="m13705,6636l13714,6636e" filled="false" stroked="true" strokeweight=".299988pt" strokecolor="#000000">
                <v:path arrowok="t"/>
              </v:shape>
            </v:group>
            <v:group style="position:absolute;left:3269;top:6644;width:10;height:2" coordorigin="3269,6644" coordsize="10,2">
              <v:shape style="position:absolute;left:3269;top:6644;width:10;height:2" coordorigin="3269,6644" coordsize="10,0" path="m3269,6644l3279,6644e" filled="false" stroked="true" strokeweight=".480011pt" strokecolor="#000000">
                <v:path arrowok="t"/>
              </v:shape>
              <v:shape style="position:absolute;left:1128;top:6639;width:3453;height:10" type="#_x0000_t75" stroked="false">
                <v:imagedata r:id="rId231" o:title=""/>
              </v:shape>
              <v:shape style="position:absolute;left:4576;top:6639;width:625;height:10" type="#_x0000_t75" stroked="false">
                <v:imagedata r:id="rId224" o:title=""/>
              </v:shape>
              <v:shape style="position:absolute;left:5196;top:6639;width:2838;height:10" type="#_x0000_t75" stroked="false">
                <v:imagedata r:id="rId225" o:title=""/>
              </v:shape>
              <v:shape style="position:absolute;left:8030;top:6639;width:717;height:10" type="#_x0000_t75" stroked="false">
                <v:imagedata r:id="rId216" o:title=""/>
              </v:shape>
              <v:shape style="position:absolute;left:8742;top:6639;width:856;height:10" type="#_x0000_t75" stroked="false">
                <v:imagedata r:id="rId217" o:title=""/>
              </v:shape>
              <v:shape style="position:absolute;left:9592;top:6639;width:853;height:10" type="#_x0000_t75" stroked="false">
                <v:imagedata r:id="rId218" o:title=""/>
              </v:shape>
              <v:shape style="position:absolute;left:10441;top:6639;width:1565;height:10" type="#_x0000_t75" stroked="false">
                <v:imagedata r:id="rId219" o:title=""/>
              </v:shape>
              <v:shape style="position:absolute;left:12001;top:6639;width:3412;height:10" type="#_x0000_t75" stroked="false">
                <v:imagedata r:id="rId220" o:title=""/>
              </v:shape>
            </v:group>
            <v:group style="position:absolute;left:3269;top:6649;width:10;height:20" coordorigin="3269,6649" coordsize="10,20">
              <v:shape style="position:absolute;left:3269;top:6649;width:10;height:20" coordorigin="3269,6649" coordsize="10,20" path="m3269,6668l3279,6668,3279,6649,3269,6649,3269,6668xe" filled="true" fillcolor="#000000" stroked="false">
                <v:path arrowok="t"/>
                <v:fill type="solid"/>
              </v:shape>
            </v:group>
            <v:group style="position:absolute;left:3269;top:6668;width:10;height:20" coordorigin="3269,6668" coordsize="10,20">
              <v:shape style="position:absolute;left:3269;top:6668;width:10;height:20" coordorigin="3269,6668" coordsize="10,20" path="m3269,6687l3279,6687,3279,6668,3269,6668,3269,6687xe" filled="true" fillcolor="#000000" stroked="false">
                <v:path arrowok="t"/>
                <v:fill type="solid"/>
              </v:shape>
            </v:group>
            <v:group style="position:absolute;left:3269;top:6687;width:10;height:20" coordorigin="3269,6687" coordsize="10,20">
              <v:shape style="position:absolute;left:3269;top:6687;width:10;height:20" coordorigin="3269,6687" coordsize="10,20" path="m3269,6706l3279,6706,3279,6687,3269,6687,3269,6706xe" filled="true" fillcolor="#000000" stroked="false">
                <v:path arrowok="t"/>
                <v:fill type="solid"/>
              </v:shape>
            </v:group>
            <v:group style="position:absolute;left:3269;top:6706;width:10;height:20" coordorigin="3269,6706" coordsize="10,20">
              <v:shape style="position:absolute;left:3269;top:6706;width:10;height:20" coordorigin="3269,6706" coordsize="10,20" path="m3269,6726l3279,6726,3279,6706,3269,6706,3269,6726xe" filled="true" fillcolor="#000000" stroked="false">
                <v:path arrowok="t"/>
                <v:fill type="solid"/>
              </v:shape>
            </v:group>
            <v:group style="position:absolute;left:3269;top:6726;width:10;height:20" coordorigin="3269,6726" coordsize="10,20">
              <v:shape style="position:absolute;left:3269;top:6726;width:10;height:20" coordorigin="3269,6726" coordsize="10,20" path="m3269,6745l3279,6745,3279,6726,3269,6726,3269,6745xe" filled="true" fillcolor="#000000" stroked="false">
                <v:path arrowok="t"/>
                <v:fill type="solid"/>
              </v:shape>
            </v:group>
            <v:group style="position:absolute;left:3269;top:6745;width:10;height:20" coordorigin="3269,6745" coordsize="10,20">
              <v:shape style="position:absolute;left:3269;top:6745;width:10;height:20" coordorigin="3269,6745" coordsize="10,20" path="m3269,6764l3279,6764,3279,6745,3269,6745,3269,6764xe" filled="true" fillcolor="#000000" stroked="false">
                <v:path arrowok="t"/>
                <v:fill type="solid"/>
              </v:shape>
            </v:group>
            <v:group style="position:absolute;left:3269;top:6764;width:10;height:20" coordorigin="3269,6764" coordsize="10,20">
              <v:shape style="position:absolute;left:3269;top:6764;width:10;height:20" coordorigin="3269,6764" coordsize="10,20" path="m3269,6783l3279,6783,3279,6764,3269,6764,3269,6783xe" filled="true" fillcolor="#000000" stroked="false">
                <v:path arrowok="t"/>
                <v:fill type="solid"/>
              </v:shape>
            </v:group>
            <v:group style="position:absolute;left:3269;top:6783;width:10;height:20" coordorigin="3269,6783" coordsize="10,20">
              <v:shape style="position:absolute;left:3269;top:6783;width:10;height:20" coordorigin="3269,6783" coordsize="10,20" path="m3269,6802l3279,6802,3279,6783,3269,6783,3269,6802xe" filled="true" fillcolor="#000000" stroked="false">
                <v:path arrowok="t"/>
                <v:fill type="solid"/>
              </v:shape>
            </v:group>
            <v:group style="position:absolute;left:3269;top:6802;width:10;height:20" coordorigin="3269,6802" coordsize="10,20">
              <v:shape style="position:absolute;left:3269;top:6802;width:10;height:20" coordorigin="3269,6802" coordsize="10,20" path="m3269,6822l3279,6822,3279,6802,3269,6802,3269,6822xe" filled="true" fillcolor="#000000" stroked="false">
                <v:path arrowok="t"/>
                <v:fill type="solid"/>
              </v:shape>
            </v:group>
            <v:group style="position:absolute;left:3269;top:6822;width:10;height:20" coordorigin="3269,6822" coordsize="10,20">
              <v:shape style="position:absolute;left:3269;top:6822;width:10;height:20" coordorigin="3269,6822" coordsize="10,20" path="m3269,6841l3279,6841,3279,6822,3269,6822,3269,6841xe" filled="true" fillcolor="#000000" stroked="false">
                <v:path arrowok="t"/>
                <v:fill type="solid"/>
              </v:shape>
            </v:group>
            <v:group style="position:absolute;left:3269;top:6841;width:10;height:20" coordorigin="3269,6841" coordsize="10,20">
              <v:shape style="position:absolute;left:3269;top:6841;width:10;height:20" coordorigin="3269,6841" coordsize="10,20" path="m3269,6860l3279,6860,3279,6841,3269,6841,3269,6860xe" filled="true" fillcolor="#000000" stroked="false">
                <v:path arrowok="t"/>
                <v:fill type="solid"/>
              </v:shape>
            </v:group>
            <v:group style="position:absolute;left:3269;top:6863;width:10;height:2" coordorigin="3269,6863" coordsize="10,2">
              <v:shape style="position:absolute;left:3269;top:6863;width:10;height:2" coordorigin="3269,6863" coordsize="10,0" path="m3269,6863l3279,6863e" filled="false" stroked="true" strokeweight=".299988pt" strokecolor="#000000">
                <v:path arrowok="t"/>
              </v:shape>
            </v:group>
            <v:group style="position:absolute;left:4581;top:6649;width:10;height:20" coordorigin="4581,6649" coordsize="10,20">
              <v:shape style="position:absolute;left:4581;top:6649;width:10;height:20" coordorigin="4581,6649" coordsize="10,20" path="m4581,6668l4590,6668,4590,6649,4581,6649,4581,6668xe" filled="true" fillcolor="#000000" stroked="false">
                <v:path arrowok="t"/>
                <v:fill type="solid"/>
              </v:shape>
            </v:group>
            <v:group style="position:absolute;left:4581;top:6668;width:10;height:20" coordorigin="4581,6668" coordsize="10,20">
              <v:shape style="position:absolute;left:4581;top:6668;width:10;height:20" coordorigin="4581,6668" coordsize="10,20" path="m4581,6687l4590,6687,4590,6668,4581,6668,4581,6687xe" filled="true" fillcolor="#000000" stroked="false">
                <v:path arrowok="t"/>
                <v:fill type="solid"/>
              </v:shape>
            </v:group>
            <v:group style="position:absolute;left:4581;top:6687;width:10;height:20" coordorigin="4581,6687" coordsize="10,20">
              <v:shape style="position:absolute;left:4581;top:6687;width:10;height:20" coordorigin="4581,6687" coordsize="10,20" path="m4581,6706l4590,6706,4590,6687,4581,6687,4581,6706xe" filled="true" fillcolor="#000000" stroked="false">
                <v:path arrowok="t"/>
                <v:fill type="solid"/>
              </v:shape>
            </v:group>
            <v:group style="position:absolute;left:4581;top:6706;width:10;height:20" coordorigin="4581,6706" coordsize="10,20">
              <v:shape style="position:absolute;left:4581;top:6706;width:10;height:20" coordorigin="4581,6706" coordsize="10,20" path="m4581,6726l4590,6726,4590,6706,4581,6706,4581,6726xe" filled="true" fillcolor="#000000" stroked="false">
                <v:path arrowok="t"/>
                <v:fill type="solid"/>
              </v:shape>
            </v:group>
            <v:group style="position:absolute;left:4581;top:6726;width:10;height:20" coordorigin="4581,6726" coordsize="10,20">
              <v:shape style="position:absolute;left:4581;top:6726;width:10;height:20" coordorigin="4581,6726" coordsize="10,20" path="m4581,6745l4590,6745,4590,6726,4581,6726,4581,6745xe" filled="true" fillcolor="#000000" stroked="false">
                <v:path arrowok="t"/>
                <v:fill type="solid"/>
              </v:shape>
            </v:group>
            <v:group style="position:absolute;left:4581;top:6745;width:10;height:20" coordorigin="4581,6745" coordsize="10,20">
              <v:shape style="position:absolute;left:4581;top:6745;width:10;height:20" coordorigin="4581,6745" coordsize="10,20" path="m4581,6764l4590,6764,4590,6745,4581,6745,4581,6764xe" filled="true" fillcolor="#000000" stroked="false">
                <v:path arrowok="t"/>
                <v:fill type="solid"/>
              </v:shape>
            </v:group>
            <v:group style="position:absolute;left:4581;top:6764;width:10;height:20" coordorigin="4581,6764" coordsize="10,20">
              <v:shape style="position:absolute;left:4581;top:6764;width:10;height:20" coordorigin="4581,6764" coordsize="10,20" path="m4581,6783l4590,6783,4590,6764,4581,6764,4581,6783xe" filled="true" fillcolor="#000000" stroked="false">
                <v:path arrowok="t"/>
                <v:fill type="solid"/>
              </v:shape>
            </v:group>
            <v:group style="position:absolute;left:4581;top:6783;width:10;height:20" coordorigin="4581,6783" coordsize="10,20">
              <v:shape style="position:absolute;left:4581;top:6783;width:10;height:20" coordorigin="4581,6783" coordsize="10,20" path="m4581,6802l4590,6802,4590,6783,4581,6783,4581,6802xe" filled="true" fillcolor="#000000" stroked="false">
                <v:path arrowok="t"/>
                <v:fill type="solid"/>
              </v:shape>
            </v:group>
            <v:group style="position:absolute;left:4581;top:6802;width:10;height:20" coordorigin="4581,6802" coordsize="10,20">
              <v:shape style="position:absolute;left:4581;top:6802;width:10;height:20" coordorigin="4581,6802" coordsize="10,20" path="m4581,6822l4590,6822,4590,6802,4581,6802,4581,6822xe" filled="true" fillcolor="#000000" stroked="false">
                <v:path arrowok="t"/>
                <v:fill type="solid"/>
              </v:shape>
            </v:group>
            <v:group style="position:absolute;left:4581;top:6822;width:10;height:20" coordorigin="4581,6822" coordsize="10,20">
              <v:shape style="position:absolute;left:4581;top:6822;width:10;height:20" coordorigin="4581,6822" coordsize="10,20" path="m4581,6841l4590,6841,4590,6822,4581,6822,4581,6841xe" filled="true" fillcolor="#000000" stroked="false">
                <v:path arrowok="t"/>
                <v:fill type="solid"/>
              </v:shape>
            </v:group>
            <v:group style="position:absolute;left:4581;top:6841;width:10;height:20" coordorigin="4581,6841" coordsize="10,20">
              <v:shape style="position:absolute;left:4581;top:6841;width:10;height:20" coordorigin="4581,6841" coordsize="10,20" path="m4581,6860l4590,6860,4590,6841,4581,6841,4581,6860xe" filled="true" fillcolor="#000000" stroked="false">
                <v:path arrowok="t"/>
                <v:fill type="solid"/>
              </v:shape>
            </v:group>
            <v:group style="position:absolute;left:4581;top:6863;width:10;height:2" coordorigin="4581,6863" coordsize="10,2">
              <v:shape style="position:absolute;left:4581;top:6863;width:10;height:2" coordorigin="4581,6863" coordsize="10,0" path="m4581,6863l4590,6863e" filled="false" stroked="true" strokeweight=".299988pt" strokecolor="#000000">
                <v:path arrowok="t"/>
              </v:shape>
            </v:group>
            <v:group style="position:absolute;left:5201;top:6649;width:10;height:20" coordorigin="5201,6649" coordsize="10,20">
              <v:shape style="position:absolute;left:5201;top:6649;width:10;height:20" coordorigin="5201,6649" coordsize="10,20" path="m5201,6668l5211,6668,5211,6649,5201,6649,5201,6668xe" filled="true" fillcolor="#000000" stroked="false">
                <v:path arrowok="t"/>
                <v:fill type="solid"/>
              </v:shape>
            </v:group>
            <v:group style="position:absolute;left:5201;top:6668;width:10;height:20" coordorigin="5201,6668" coordsize="10,20">
              <v:shape style="position:absolute;left:5201;top:6668;width:10;height:20" coordorigin="5201,6668" coordsize="10,20" path="m5201,6687l5211,6687,5211,6668,5201,6668,5201,6687xe" filled="true" fillcolor="#000000" stroked="false">
                <v:path arrowok="t"/>
                <v:fill type="solid"/>
              </v:shape>
            </v:group>
            <v:group style="position:absolute;left:5201;top:6687;width:10;height:20" coordorigin="5201,6687" coordsize="10,20">
              <v:shape style="position:absolute;left:5201;top:6687;width:10;height:20" coordorigin="5201,6687" coordsize="10,20" path="m5201,6706l5211,6706,5211,6687,5201,6687,5201,6706xe" filled="true" fillcolor="#000000" stroked="false">
                <v:path arrowok="t"/>
                <v:fill type="solid"/>
              </v:shape>
            </v:group>
            <v:group style="position:absolute;left:5201;top:6706;width:10;height:20" coordorigin="5201,6706" coordsize="10,20">
              <v:shape style="position:absolute;left:5201;top:6706;width:10;height:20" coordorigin="5201,6706" coordsize="10,20" path="m5201,6726l5211,6726,5211,6706,5201,6706,5201,6726xe" filled="true" fillcolor="#000000" stroked="false">
                <v:path arrowok="t"/>
                <v:fill type="solid"/>
              </v:shape>
            </v:group>
            <v:group style="position:absolute;left:5201;top:6726;width:10;height:20" coordorigin="5201,6726" coordsize="10,20">
              <v:shape style="position:absolute;left:5201;top:6726;width:10;height:20" coordorigin="5201,6726" coordsize="10,20" path="m5201,6745l5211,6745,5211,6726,5201,6726,5201,6745xe" filled="true" fillcolor="#000000" stroked="false">
                <v:path arrowok="t"/>
                <v:fill type="solid"/>
              </v:shape>
            </v:group>
            <v:group style="position:absolute;left:5201;top:6745;width:10;height:20" coordorigin="5201,6745" coordsize="10,20">
              <v:shape style="position:absolute;left:5201;top:6745;width:10;height:20" coordorigin="5201,6745" coordsize="10,20" path="m5201,6764l5211,6764,5211,6745,5201,6745,5201,6764xe" filled="true" fillcolor="#000000" stroked="false">
                <v:path arrowok="t"/>
                <v:fill type="solid"/>
              </v:shape>
            </v:group>
            <v:group style="position:absolute;left:5201;top:6764;width:10;height:20" coordorigin="5201,6764" coordsize="10,20">
              <v:shape style="position:absolute;left:5201;top:6764;width:10;height:20" coordorigin="5201,6764" coordsize="10,20" path="m5201,6783l5211,6783,5211,6764,5201,6764,5201,6783xe" filled="true" fillcolor="#000000" stroked="false">
                <v:path arrowok="t"/>
                <v:fill type="solid"/>
              </v:shape>
            </v:group>
            <v:group style="position:absolute;left:5201;top:6783;width:10;height:20" coordorigin="5201,6783" coordsize="10,20">
              <v:shape style="position:absolute;left:5201;top:6783;width:10;height:20" coordorigin="5201,6783" coordsize="10,20" path="m5201,6802l5211,6802,5211,6783,5201,6783,5201,6802xe" filled="true" fillcolor="#000000" stroked="false">
                <v:path arrowok="t"/>
                <v:fill type="solid"/>
              </v:shape>
            </v:group>
            <v:group style="position:absolute;left:5201;top:6802;width:10;height:20" coordorigin="5201,6802" coordsize="10,20">
              <v:shape style="position:absolute;left:5201;top:6802;width:10;height:20" coordorigin="5201,6802" coordsize="10,20" path="m5201,6822l5211,6822,5211,6802,5201,6802,5201,6822xe" filled="true" fillcolor="#000000" stroked="false">
                <v:path arrowok="t"/>
                <v:fill type="solid"/>
              </v:shape>
            </v:group>
            <v:group style="position:absolute;left:5201;top:6822;width:10;height:20" coordorigin="5201,6822" coordsize="10,20">
              <v:shape style="position:absolute;left:5201;top:6822;width:10;height:20" coordorigin="5201,6822" coordsize="10,20" path="m5201,6841l5211,6841,5211,6822,5201,6822,5201,6841xe" filled="true" fillcolor="#000000" stroked="false">
                <v:path arrowok="t"/>
                <v:fill type="solid"/>
              </v:shape>
            </v:group>
            <v:group style="position:absolute;left:5201;top:6841;width:10;height:20" coordorigin="5201,6841" coordsize="10,20">
              <v:shape style="position:absolute;left:5201;top:6841;width:10;height:20" coordorigin="5201,6841" coordsize="10,20" path="m5201,6860l5211,6860,5211,6841,5201,6841,5201,6860xe" filled="true" fillcolor="#000000" stroked="false">
                <v:path arrowok="t"/>
                <v:fill type="solid"/>
              </v:shape>
            </v:group>
            <v:group style="position:absolute;left:5201;top:6863;width:10;height:2" coordorigin="5201,6863" coordsize="10,2">
              <v:shape style="position:absolute;left:5201;top:6863;width:10;height:2" coordorigin="5201,6863" coordsize="10,0" path="m5201,6863l5211,6863e" filled="false" stroked="true" strokeweight=".299988pt" strokecolor="#000000">
                <v:path arrowok="t"/>
              </v:shape>
            </v:group>
            <v:group style="position:absolute;left:5909;top:6649;width:10;height:20" coordorigin="5909,6649" coordsize="10,20">
              <v:shape style="position:absolute;left:5909;top:6649;width:10;height:20" coordorigin="5909,6649" coordsize="10,20" path="m5909,6668l5919,6668,5919,6649,5909,6649,5909,6668xe" filled="true" fillcolor="#000000" stroked="false">
                <v:path arrowok="t"/>
                <v:fill type="solid"/>
              </v:shape>
            </v:group>
            <v:group style="position:absolute;left:5909;top:6668;width:10;height:20" coordorigin="5909,6668" coordsize="10,20">
              <v:shape style="position:absolute;left:5909;top:6668;width:10;height:20" coordorigin="5909,6668" coordsize="10,20" path="m5909,6687l5919,6687,5919,6668,5909,6668,5909,6687xe" filled="true" fillcolor="#000000" stroked="false">
                <v:path arrowok="t"/>
                <v:fill type="solid"/>
              </v:shape>
            </v:group>
            <v:group style="position:absolute;left:5909;top:6687;width:10;height:20" coordorigin="5909,6687" coordsize="10,20">
              <v:shape style="position:absolute;left:5909;top:6687;width:10;height:20" coordorigin="5909,6687" coordsize="10,20" path="m5909,6706l5919,6706,5919,6687,5909,6687,5909,6706xe" filled="true" fillcolor="#000000" stroked="false">
                <v:path arrowok="t"/>
                <v:fill type="solid"/>
              </v:shape>
            </v:group>
            <v:group style="position:absolute;left:5909;top:6706;width:10;height:20" coordorigin="5909,6706" coordsize="10,20">
              <v:shape style="position:absolute;left:5909;top:6706;width:10;height:20" coordorigin="5909,6706" coordsize="10,20" path="m5909,6726l5919,6726,5919,6706,5909,6706,5909,6726xe" filled="true" fillcolor="#000000" stroked="false">
                <v:path arrowok="t"/>
                <v:fill type="solid"/>
              </v:shape>
            </v:group>
            <v:group style="position:absolute;left:5909;top:6726;width:10;height:20" coordorigin="5909,6726" coordsize="10,20">
              <v:shape style="position:absolute;left:5909;top:6726;width:10;height:20" coordorigin="5909,6726" coordsize="10,20" path="m5909,6745l5919,6745,5919,6726,5909,6726,5909,6745xe" filled="true" fillcolor="#000000" stroked="false">
                <v:path arrowok="t"/>
                <v:fill type="solid"/>
              </v:shape>
            </v:group>
            <v:group style="position:absolute;left:5909;top:6745;width:10;height:20" coordorigin="5909,6745" coordsize="10,20">
              <v:shape style="position:absolute;left:5909;top:6745;width:10;height:20" coordorigin="5909,6745" coordsize="10,20" path="m5909,6764l5919,6764,5919,6745,5909,6745,5909,6764xe" filled="true" fillcolor="#000000" stroked="false">
                <v:path arrowok="t"/>
                <v:fill type="solid"/>
              </v:shape>
            </v:group>
            <v:group style="position:absolute;left:5909;top:6764;width:10;height:20" coordorigin="5909,6764" coordsize="10,20">
              <v:shape style="position:absolute;left:5909;top:6764;width:10;height:20" coordorigin="5909,6764" coordsize="10,20" path="m5909,6783l5919,6783,5919,6764,5909,6764,5909,6783xe" filled="true" fillcolor="#000000" stroked="false">
                <v:path arrowok="t"/>
                <v:fill type="solid"/>
              </v:shape>
            </v:group>
            <v:group style="position:absolute;left:5909;top:6783;width:10;height:20" coordorigin="5909,6783" coordsize="10,20">
              <v:shape style="position:absolute;left:5909;top:6783;width:10;height:20" coordorigin="5909,6783" coordsize="10,20" path="m5909,6802l5919,6802,5919,6783,5909,6783,5909,6802xe" filled="true" fillcolor="#000000" stroked="false">
                <v:path arrowok="t"/>
                <v:fill type="solid"/>
              </v:shape>
            </v:group>
            <v:group style="position:absolute;left:5909;top:6802;width:10;height:20" coordorigin="5909,6802" coordsize="10,20">
              <v:shape style="position:absolute;left:5909;top:6802;width:10;height:20" coordorigin="5909,6802" coordsize="10,20" path="m5909,6822l5919,6822,5919,6802,5909,6802,5909,6822xe" filled="true" fillcolor="#000000" stroked="false">
                <v:path arrowok="t"/>
                <v:fill type="solid"/>
              </v:shape>
            </v:group>
            <v:group style="position:absolute;left:5909;top:6822;width:10;height:20" coordorigin="5909,6822" coordsize="10,20">
              <v:shape style="position:absolute;left:5909;top:6822;width:10;height:20" coordorigin="5909,6822" coordsize="10,20" path="m5909,6841l5919,6841,5919,6822,5909,6822,5909,6841xe" filled="true" fillcolor="#000000" stroked="false">
                <v:path arrowok="t"/>
                <v:fill type="solid"/>
              </v:shape>
            </v:group>
            <v:group style="position:absolute;left:5909;top:6841;width:10;height:20" coordorigin="5909,6841" coordsize="10,20">
              <v:shape style="position:absolute;left:5909;top:6841;width:10;height:20" coordorigin="5909,6841" coordsize="10,20" path="m5909,6860l5919,6860,5919,6841,5909,6841,5909,6860xe" filled="true" fillcolor="#000000" stroked="false">
                <v:path arrowok="t"/>
                <v:fill type="solid"/>
              </v:shape>
            </v:group>
            <v:group style="position:absolute;left:5909;top:6863;width:10;height:2" coordorigin="5909,6863" coordsize="10,2">
              <v:shape style="position:absolute;left:5909;top:6863;width:10;height:2" coordorigin="5909,6863" coordsize="10,0" path="m5909,6863l5919,6863e" filled="false" stroked="true" strokeweight=".299988pt" strokecolor="#000000">
                <v:path arrowok="t"/>
              </v:shape>
            </v:group>
            <v:group style="position:absolute;left:6478;top:6649;width:10;height:20" coordorigin="6478,6649" coordsize="10,20">
              <v:shape style="position:absolute;left:6478;top:6649;width:10;height:20" coordorigin="6478,6649" coordsize="10,20" path="m6478,6668l6488,6668,6488,6649,6478,6649,6478,6668xe" filled="true" fillcolor="#000000" stroked="false">
                <v:path arrowok="t"/>
                <v:fill type="solid"/>
              </v:shape>
            </v:group>
            <v:group style="position:absolute;left:6478;top:6668;width:10;height:20" coordorigin="6478,6668" coordsize="10,20">
              <v:shape style="position:absolute;left:6478;top:6668;width:10;height:20" coordorigin="6478,6668" coordsize="10,20" path="m6478,6687l6488,6687,6488,6668,6478,6668,6478,6687xe" filled="true" fillcolor="#000000" stroked="false">
                <v:path arrowok="t"/>
                <v:fill type="solid"/>
              </v:shape>
            </v:group>
            <v:group style="position:absolute;left:6478;top:6687;width:10;height:20" coordorigin="6478,6687" coordsize="10,20">
              <v:shape style="position:absolute;left:6478;top:6687;width:10;height:20" coordorigin="6478,6687" coordsize="10,20" path="m6478,6706l6488,6706,6488,6687,6478,6687,6478,6706xe" filled="true" fillcolor="#000000" stroked="false">
                <v:path arrowok="t"/>
                <v:fill type="solid"/>
              </v:shape>
            </v:group>
            <v:group style="position:absolute;left:6478;top:6706;width:10;height:20" coordorigin="6478,6706" coordsize="10,20">
              <v:shape style="position:absolute;left:6478;top:6706;width:10;height:20" coordorigin="6478,6706" coordsize="10,20" path="m6478,6726l6488,6726,6488,6706,6478,6706,6478,6726xe" filled="true" fillcolor="#000000" stroked="false">
                <v:path arrowok="t"/>
                <v:fill type="solid"/>
              </v:shape>
            </v:group>
            <v:group style="position:absolute;left:6478;top:6726;width:10;height:20" coordorigin="6478,6726" coordsize="10,20">
              <v:shape style="position:absolute;left:6478;top:6726;width:10;height:20" coordorigin="6478,6726" coordsize="10,20" path="m6478,6745l6488,6745,6488,6726,6478,6726,6478,6745xe" filled="true" fillcolor="#000000" stroked="false">
                <v:path arrowok="t"/>
                <v:fill type="solid"/>
              </v:shape>
            </v:group>
            <v:group style="position:absolute;left:6478;top:6745;width:10;height:20" coordorigin="6478,6745" coordsize="10,20">
              <v:shape style="position:absolute;left:6478;top:6745;width:10;height:20" coordorigin="6478,6745" coordsize="10,20" path="m6478,6764l6488,6764,6488,6745,6478,6745,6478,6764xe" filled="true" fillcolor="#000000" stroked="false">
                <v:path arrowok="t"/>
                <v:fill type="solid"/>
              </v:shape>
            </v:group>
            <v:group style="position:absolute;left:6478;top:6764;width:10;height:20" coordorigin="6478,6764" coordsize="10,20">
              <v:shape style="position:absolute;left:6478;top:6764;width:10;height:20" coordorigin="6478,6764" coordsize="10,20" path="m6478,6783l6488,6783,6488,6764,6478,6764,6478,6783xe" filled="true" fillcolor="#000000" stroked="false">
                <v:path arrowok="t"/>
                <v:fill type="solid"/>
              </v:shape>
            </v:group>
            <v:group style="position:absolute;left:6478;top:6783;width:10;height:20" coordorigin="6478,6783" coordsize="10,20">
              <v:shape style="position:absolute;left:6478;top:6783;width:10;height:20" coordorigin="6478,6783" coordsize="10,20" path="m6478,6802l6488,6802,6488,6783,6478,6783,6478,6802xe" filled="true" fillcolor="#000000" stroked="false">
                <v:path arrowok="t"/>
                <v:fill type="solid"/>
              </v:shape>
            </v:group>
            <v:group style="position:absolute;left:6478;top:6802;width:10;height:20" coordorigin="6478,6802" coordsize="10,20">
              <v:shape style="position:absolute;left:6478;top:6802;width:10;height:20" coordorigin="6478,6802" coordsize="10,20" path="m6478,6822l6488,6822,6488,6802,6478,6802,6478,6822xe" filled="true" fillcolor="#000000" stroked="false">
                <v:path arrowok="t"/>
                <v:fill type="solid"/>
              </v:shape>
            </v:group>
            <v:group style="position:absolute;left:6478;top:6822;width:10;height:20" coordorigin="6478,6822" coordsize="10,20">
              <v:shape style="position:absolute;left:6478;top:6822;width:10;height:20" coordorigin="6478,6822" coordsize="10,20" path="m6478,6841l6488,6841,6488,6822,6478,6822,6478,6841xe" filled="true" fillcolor="#000000" stroked="false">
                <v:path arrowok="t"/>
                <v:fill type="solid"/>
              </v:shape>
            </v:group>
            <v:group style="position:absolute;left:6478;top:6841;width:10;height:20" coordorigin="6478,6841" coordsize="10,20">
              <v:shape style="position:absolute;left:6478;top:6841;width:10;height:20" coordorigin="6478,6841" coordsize="10,20" path="m6478,6860l6488,6860,6488,6841,6478,6841,6478,6860xe" filled="true" fillcolor="#000000" stroked="false">
                <v:path arrowok="t"/>
                <v:fill type="solid"/>
              </v:shape>
            </v:group>
            <v:group style="position:absolute;left:6478;top:6863;width:10;height:2" coordorigin="6478,6863" coordsize="10,2">
              <v:shape style="position:absolute;left:6478;top:6863;width:10;height:2" coordorigin="6478,6863" coordsize="10,0" path="m6478,6863l6488,6863e" filled="false" stroked="true" strokeweight=".299988pt" strokecolor="#000000">
                <v:path arrowok="t"/>
              </v:shape>
            </v:group>
            <v:group style="position:absolute;left:8034;top:6649;width:10;height:20" coordorigin="8034,6649" coordsize="10,20">
              <v:shape style="position:absolute;left:8034;top:6649;width:10;height:20" coordorigin="8034,6649" coordsize="10,20" path="m8034,6668l8044,6668,8044,6649,8034,6649,8034,6668xe" filled="true" fillcolor="#000000" stroked="false">
                <v:path arrowok="t"/>
                <v:fill type="solid"/>
              </v:shape>
            </v:group>
            <v:group style="position:absolute;left:8034;top:6668;width:10;height:20" coordorigin="8034,6668" coordsize="10,20">
              <v:shape style="position:absolute;left:8034;top:6668;width:10;height:20" coordorigin="8034,6668" coordsize="10,20" path="m8034,6687l8044,6687,8044,6668,8034,6668,8034,6687xe" filled="true" fillcolor="#000000" stroked="false">
                <v:path arrowok="t"/>
                <v:fill type="solid"/>
              </v:shape>
            </v:group>
            <v:group style="position:absolute;left:8034;top:6687;width:10;height:20" coordorigin="8034,6687" coordsize="10,20">
              <v:shape style="position:absolute;left:8034;top:6687;width:10;height:20" coordorigin="8034,6687" coordsize="10,20" path="m8034,6706l8044,6706,8044,6687,8034,6687,8034,6706xe" filled="true" fillcolor="#000000" stroked="false">
                <v:path arrowok="t"/>
                <v:fill type="solid"/>
              </v:shape>
            </v:group>
            <v:group style="position:absolute;left:8034;top:6706;width:10;height:20" coordorigin="8034,6706" coordsize="10,20">
              <v:shape style="position:absolute;left:8034;top:6706;width:10;height:20" coordorigin="8034,6706" coordsize="10,20" path="m8034,6726l8044,6726,8044,6706,8034,6706,8034,6726xe" filled="true" fillcolor="#000000" stroked="false">
                <v:path arrowok="t"/>
                <v:fill type="solid"/>
              </v:shape>
            </v:group>
            <v:group style="position:absolute;left:8034;top:6726;width:10;height:20" coordorigin="8034,6726" coordsize="10,20">
              <v:shape style="position:absolute;left:8034;top:6726;width:10;height:20" coordorigin="8034,6726" coordsize="10,20" path="m8034,6745l8044,6745,8044,6726,8034,6726,8034,6745xe" filled="true" fillcolor="#000000" stroked="false">
                <v:path arrowok="t"/>
                <v:fill type="solid"/>
              </v:shape>
            </v:group>
            <v:group style="position:absolute;left:8034;top:6745;width:10;height:20" coordorigin="8034,6745" coordsize="10,20">
              <v:shape style="position:absolute;left:8034;top:6745;width:10;height:20" coordorigin="8034,6745" coordsize="10,20" path="m8034,6764l8044,6764,8044,6745,8034,6745,8034,6764xe" filled="true" fillcolor="#000000" stroked="false">
                <v:path arrowok="t"/>
                <v:fill type="solid"/>
              </v:shape>
            </v:group>
            <v:group style="position:absolute;left:8034;top:6764;width:10;height:20" coordorigin="8034,6764" coordsize="10,20">
              <v:shape style="position:absolute;left:8034;top:6764;width:10;height:20" coordorigin="8034,6764" coordsize="10,20" path="m8034,6783l8044,6783,8044,6764,8034,6764,8034,6783xe" filled="true" fillcolor="#000000" stroked="false">
                <v:path arrowok="t"/>
                <v:fill type="solid"/>
              </v:shape>
            </v:group>
            <v:group style="position:absolute;left:8034;top:6783;width:10;height:20" coordorigin="8034,6783" coordsize="10,20">
              <v:shape style="position:absolute;left:8034;top:6783;width:10;height:20" coordorigin="8034,6783" coordsize="10,20" path="m8034,6802l8044,6802,8044,6783,8034,6783,8034,6802xe" filled="true" fillcolor="#000000" stroked="false">
                <v:path arrowok="t"/>
                <v:fill type="solid"/>
              </v:shape>
            </v:group>
            <v:group style="position:absolute;left:8034;top:6802;width:10;height:20" coordorigin="8034,6802" coordsize="10,20">
              <v:shape style="position:absolute;left:8034;top:6802;width:10;height:20" coordorigin="8034,6802" coordsize="10,20" path="m8034,6822l8044,6822,8044,6802,8034,6802,8034,6822xe" filled="true" fillcolor="#000000" stroked="false">
                <v:path arrowok="t"/>
                <v:fill type="solid"/>
              </v:shape>
            </v:group>
            <v:group style="position:absolute;left:8034;top:6822;width:10;height:20" coordorigin="8034,6822" coordsize="10,20">
              <v:shape style="position:absolute;left:8034;top:6822;width:10;height:20" coordorigin="8034,6822" coordsize="10,20" path="m8034,6841l8044,6841,8044,6822,8034,6822,8034,6841xe" filled="true" fillcolor="#000000" stroked="false">
                <v:path arrowok="t"/>
                <v:fill type="solid"/>
              </v:shape>
            </v:group>
            <v:group style="position:absolute;left:8034;top:6841;width:10;height:20" coordorigin="8034,6841" coordsize="10,20">
              <v:shape style="position:absolute;left:8034;top:6841;width:10;height:20" coordorigin="8034,6841" coordsize="10,20" path="m8034,6860l8044,6860,8044,6841,8034,6841,8034,6860xe" filled="true" fillcolor="#000000" stroked="false">
                <v:path arrowok="t"/>
                <v:fill type="solid"/>
              </v:shape>
            </v:group>
            <v:group style="position:absolute;left:8034;top:6863;width:10;height:2" coordorigin="8034,6863" coordsize="10,2">
              <v:shape style="position:absolute;left:8034;top:6863;width:10;height:2" coordorigin="8034,6863" coordsize="10,0" path="m8034,6863l8044,6863e" filled="false" stroked="true" strokeweight=".299988pt" strokecolor="#000000">
                <v:path arrowok="t"/>
              </v:shape>
            </v:group>
            <v:group style="position:absolute;left:8746;top:6649;width:10;height:20" coordorigin="8746,6649" coordsize="10,20">
              <v:shape style="position:absolute;left:8746;top:6649;width:10;height:20" coordorigin="8746,6649" coordsize="10,20" path="m8746,6668l8756,6668,8756,6649,8746,6649,8746,6668xe" filled="true" fillcolor="#000000" stroked="false">
                <v:path arrowok="t"/>
                <v:fill type="solid"/>
              </v:shape>
            </v:group>
            <v:group style="position:absolute;left:8746;top:6668;width:10;height:20" coordorigin="8746,6668" coordsize="10,20">
              <v:shape style="position:absolute;left:8746;top:6668;width:10;height:20" coordorigin="8746,6668" coordsize="10,20" path="m8746,6687l8756,6687,8756,6668,8746,6668,8746,6687xe" filled="true" fillcolor="#000000" stroked="false">
                <v:path arrowok="t"/>
                <v:fill type="solid"/>
              </v:shape>
            </v:group>
            <v:group style="position:absolute;left:8746;top:6687;width:10;height:20" coordorigin="8746,6687" coordsize="10,20">
              <v:shape style="position:absolute;left:8746;top:6687;width:10;height:20" coordorigin="8746,6687" coordsize="10,20" path="m8746,6706l8756,6706,8756,6687,8746,6687,8746,6706xe" filled="true" fillcolor="#000000" stroked="false">
                <v:path arrowok="t"/>
                <v:fill type="solid"/>
              </v:shape>
            </v:group>
            <v:group style="position:absolute;left:8746;top:6706;width:10;height:20" coordorigin="8746,6706" coordsize="10,20">
              <v:shape style="position:absolute;left:8746;top:6706;width:10;height:20" coordorigin="8746,6706" coordsize="10,20" path="m8746,6726l8756,6726,8756,6706,8746,6706,8746,6726xe" filled="true" fillcolor="#000000" stroked="false">
                <v:path arrowok="t"/>
                <v:fill type="solid"/>
              </v:shape>
            </v:group>
            <v:group style="position:absolute;left:8746;top:6726;width:10;height:20" coordorigin="8746,6726" coordsize="10,20">
              <v:shape style="position:absolute;left:8746;top:6726;width:10;height:20" coordorigin="8746,6726" coordsize="10,20" path="m8746,6745l8756,6745,8756,6726,8746,6726,8746,6745xe" filled="true" fillcolor="#000000" stroked="false">
                <v:path arrowok="t"/>
                <v:fill type="solid"/>
              </v:shape>
            </v:group>
            <v:group style="position:absolute;left:8746;top:6745;width:10;height:20" coordorigin="8746,6745" coordsize="10,20">
              <v:shape style="position:absolute;left:8746;top:6745;width:10;height:20" coordorigin="8746,6745" coordsize="10,20" path="m8746,6764l8756,6764,8756,6745,8746,6745,8746,6764xe" filled="true" fillcolor="#000000" stroked="false">
                <v:path arrowok="t"/>
                <v:fill type="solid"/>
              </v:shape>
            </v:group>
            <v:group style="position:absolute;left:8746;top:6764;width:10;height:20" coordorigin="8746,6764" coordsize="10,20">
              <v:shape style="position:absolute;left:8746;top:6764;width:10;height:20" coordorigin="8746,6764" coordsize="10,20" path="m8746,6783l8756,6783,8756,6764,8746,6764,8746,6783xe" filled="true" fillcolor="#000000" stroked="false">
                <v:path arrowok="t"/>
                <v:fill type="solid"/>
              </v:shape>
            </v:group>
            <v:group style="position:absolute;left:8746;top:6783;width:10;height:20" coordorigin="8746,6783" coordsize="10,20">
              <v:shape style="position:absolute;left:8746;top:6783;width:10;height:20" coordorigin="8746,6783" coordsize="10,20" path="m8746,6802l8756,6802,8756,6783,8746,6783,8746,6802xe" filled="true" fillcolor="#000000" stroked="false">
                <v:path arrowok="t"/>
                <v:fill type="solid"/>
              </v:shape>
            </v:group>
            <v:group style="position:absolute;left:8746;top:6802;width:10;height:20" coordorigin="8746,6802" coordsize="10,20">
              <v:shape style="position:absolute;left:8746;top:6802;width:10;height:20" coordorigin="8746,6802" coordsize="10,20" path="m8746,6822l8756,6822,8756,6802,8746,6802,8746,6822xe" filled="true" fillcolor="#000000" stroked="false">
                <v:path arrowok="t"/>
                <v:fill type="solid"/>
              </v:shape>
            </v:group>
            <v:group style="position:absolute;left:8746;top:6822;width:10;height:20" coordorigin="8746,6822" coordsize="10,20">
              <v:shape style="position:absolute;left:8746;top:6822;width:10;height:20" coordorigin="8746,6822" coordsize="10,20" path="m8746,6841l8756,6841,8756,6822,8746,6822,8746,6841xe" filled="true" fillcolor="#000000" stroked="false">
                <v:path arrowok="t"/>
                <v:fill type="solid"/>
              </v:shape>
            </v:group>
            <v:group style="position:absolute;left:8746;top:6841;width:10;height:20" coordorigin="8746,6841" coordsize="10,20">
              <v:shape style="position:absolute;left:8746;top:6841;width:10;height:20" coordorigin="8746,6841" coordsize="10,20" path="m8746,6860l8756,6860,8756,6841,8746,6841,8746,6860xe" filled="true" fillcolor="#000000" stroked="false">
                <v:path arrowok="t"/>
                <v:fill type="solid"/>
              </v:shape>
            </v:group>
            <v:group style="position:absolute;left:8746;top:6863;width:10;height:2" coordorigin="8746,6863" coordsize="10,2">
              <v:shape style="position:absolute;left:8746;top:6863;width:10;height:2" coordorigin="8746,6863" coordsize="10,0" path="m8746,6863l8756,6863e" filled="false" stroked="true" strokeweight=".299988pt" strokecolor="#000000">
                <v:path arrowok="t"/>
              </v:shape>
            </v:group>
            <v:group style="position:absolute;left:9597;top:6649;width:10;height:20" coordorigin="9597,6649" coordsize="10,20">
              <v:shape style="position:absolute;left:9597;top:6649;width:10;height:20" coordorigin="9597,6649" coordsize="10,20" path="m9597,6668l9607,6668,9607,6649,9597,6649,9597,6668xe" filled="true" fillcolor="#000000" stroked="false">
                <v:path arrowok="t"/>
                <v:fill type="solid"/>
              </v:shape>
            </v:group>
            <v:group style="position:absolute;left:9597;top:6668;width:10;height:20" coordorigin="9597,6668" coordsize="10,20">
              <v:shape style="position:absolute;left:9597;top:6668;width:10;height:20" coordorigin="9597,6668" coordsize="10,20" path="m9597,6687l9607,6687,9607,6668,9597,6668,9597,6687xe" filled="true" fillcolor="#000000" stroked="false">
                <v:path arrowok="t"/>
                <v:fill type="solid"/>
              </v:shape>
            </v:group>
            <v:group style="position:absolute;left:9597;top:6687;width:10;height:20" coordorigin="9597,6687" coordsize="10,20">
              <v:shape style="position:absolute;left:9597;top:6687;width:10;height:20" coordorigin="9597,6687" coordsize="10,20" path="m9597,6706l9607,6706,9607,6687,9597,6687,9597,6706xe" filled="true" fillcolor="#000000" stroked="false">
                <v:path arrowok="t"/>
                <v:fill type="solid"/>
              </v:shape>
            </v:group>
            <v:group style="position:absolute;left:9597;top:6706;width:10;height:20" coordorigin="9597,6706" coordsize="10,20">
              <v:shape style="position:absolute;left:9597;top:6706;width:10;height:20" coordorigin="9597,6706" coordsize="10,20" path="m9597,6726l9607,6726,9607,6706,9597,6706,9597,6726xe" filled="true" fillcolor="#000000" stroked="false">
                <v:path arrowok="t"/>
                <v:fill type="solid"/>
              </v:shape>
            </v:group>
            <v:group style="position:absolute;left:9597;top:6726;width:10;height:20" coordorigin="9597,6726" coordsize="10,20">
              <v:shape style="position:absolute;left:9597;top:6726;width:10;height:20" coordorigin="9597,6726" coordsize="10,20" path="m9597,6745l9607,6745,9607,6726,9597,6726,9597,6745xe" filled="true" fillcolor="#000000" stroked="false">
                <v:path arrowok="t"/>
                <v:fill type="solid"/>
              </v:shape>
            </v:group>
            <v:group style="position:absolute;left:9597;top:6745;width:10;height:20" coordorigin="9597,6745" coordsize="10,20">
              <v:shape style="position:absolute;left:9597;top:6745;width:10;height:20" coordorigin="9597,6745" coordsize="10,20" path="m9597,6764l9607,6764,9607,6745,9597,6745,9597,6764xe" filled="true" fillcolor="#000000" stroked="false">
                <v:path arrowok="t"/>
                <v:fill type="solid"/>
              </v:shape>
            </v:group>
            <v:group style="position:absolute;left:9597;top:6764;width:10;height:20" coordorigin="9597,6764" coordsize="10,20">
              <v:shape style="position:absolute;left:9597;top:6764;width:10;height:20" coordorigin="9597,6764" coordsize="10,20" path="m9597,6783l9607,6783,9607,6764,9597,6764,9597,6783xe" filled="true" fillcolor="#000000" stroked="false">
                <v:path arrowok="t"/>
                <v:fill type="solid"/>
              </v:shape>
            </v:group>
            <v:group style="position:absolute;left:9597;top:6783;width:10;height:20" coordorigin="9597,6783" coordsize="10,20">
              <v:shape style="position:absolute;left:9597;top:6783;width:10;height:20" coordorigin="9597,6783" coordsize="10,20" path="m9597,6802l9607,6802,9607,6783,9597,6783,9597,6802xe" filled="true" fillcolor="#000000" stroked="false">
                <v:path arrowok="t"/>
                <v:fill type="solid"/>
              </v:shape>
            </v:group>
            <v:group style="position:absolute;left:9597;top:6802;width:10;height:20" coordorigin="9597,6802" coordsize="10,20">
              <v:shape style="position:absolute;left:9597;top:6802;width:10;height:20" coordorigin="9597,6802" coordsize="10,20" path="m9597,6822l9607,6822,9607,6802,9597,6802,9597,6822xe" filled="true" fillcolor="#000000" stroked="false">
                <v:path arrowok="t"/>
                <v:fill type="solid"/>
              </v:shape>
            </v:group>
            <v:group style="position:absolute;left:9597;top:6822;width:10;height:20" coordorigin="9597,6822" coordsize="10,20">
              <v:shape style="position:absolute;left:9597;top:6822;width:10;height:20" coordorigin="9597,6822" coordsize="10,20" path="m9597,6841l9607,6841,9607,6822,9597,6822,9597,6841xe" filled="true" fillcolor="#000000" stroked="false">
                <v:path arrowok="t"/>
                <v:fill type="solid"/>
              </v:shape>
            </v:group>
            <v:group style="position:absolute;left:9597;top:6841;width:10;height:20" coordorigin="9597,6841" coordsize="10,20">
              <v:shape style="position:absolute;left:9597;top:6841;width:10;height:20" coordorigin="9597,6841" coordsize="10,20" path="m9597,6860l9607,6860,9607,6841,9597,6841,9597,6860xe" filled="true" fillcolor="#000000" stroked="false">
                <v:path arrowok="t"/>
                <v:fill type="solid"/>
              </v:shape>
            </v:group>
            <v:group style="position:absolute;left:9597;top:6863;width:10;height:2" coordorigin="9597,6863" coordsize="10,2">
              <v:shape style="position:absolute;left:9597;top:6863;width:10;height:2" coordorigin="9597,6863" coordsize="10,0" path="m9597,6863l9607,6863e" filled="false" stroked="true" strokeweight=".299988pt" strokecolor="#000000">
                <v:path arrowok="t"/>
              </v:shape>
            </v:group>
            <v:group style="position:absolute;left:10446;top:6649;width:10;height:20" coordorigin="10446,6649" coordsize="10,20">
              <v:shape style="position:absolute;left:10446;top:6649;width:10;height:20" coordorigin="10446,6649" coordsize="10,20" path="m10446,6668l10455,6668,10455,6649,10446,6649,10446,6668xe" filled="true" fillcolor="#000000" stroked="false">
                <v:path arrowok="t"/>
                <v:fill type="solid"/>
              </v:shape>
            </v:group>
            <v:group style="position:absolute;left:10446;top:6668;width:10;height:20" coordorigin="10446,6668" coordsize="10,20">
              <v:shape style="position:absolute;left:10446;top:6668;width:10;height:20" coordorigin="10446,6668" coordsize="10,20" path="m10446,6687l10455,6687,10455,6668,10446,6668,10446,6687xe" filled="true" fillcolor="#000000" stroked="false">
                <v:path arrowok="t"/>
                <v:fill type="solid"/>
              </v:shape>
            </v:group>
            <v:group style="position:absolute;left:10446;top:6687;width:10;height:20" coordorigin="10446,6687" coordsize="10,20">
              <v:shape style="position:absolute;left:10446;top:6687;width:10;height:20" coordorigin="10446,6687" coordsize="10,20" path="m10446,6706l10455,6706,10455,6687,10446,6687,10446,6706xe" filled="true" fillcolor="#000000" stroked="false">
                <v:path arrowok="t"/>
                <v:fill type="solid"/>
              </v:shape>
            </v:group>
            <v:group style="position:absolute;left:10446;top:6706;width:10;height:20" coordorigin="10446,6706" coordsize="10,20">
              <v:shape style="position:absolute;left:10446;top:6706;width:10;height:20" coordorigin="10446,6706" coordsize="10,20" path="m10446,6726l10455,6726,10455,6706,10446,6706,10446,6726xe" filled="true" fillcolor="#000000" stroked="false">
                <v:path arrowok="t"/>
                <v:fill type="solid"/>
              </v:shape>
            </v:group>
            <v:group style="position:absolute;left:10446;top:6726;width:10;height:20" coordorigin="10446,6726" coordsize="10,20">
              <v:shape style="position:absolute;left:10446;top:6726;width:10;height:20" coordorigin="10446,6726" coordsize="10,20" path="m10446,6745l10455,6745,10455,6726,10446,6726,10446,6745xe" filled="true" fillcolor="#000000" stroked="false">
                <v:path arrowok="t"/>
                <v:fill type="solid"/>
              </v:shape>
            </v:group>
            <v:group style="position:absolute;left:10446;top:6745;width:10;height:20" coordorigin="10446,6745" coordsize="10,20">
              <v:shape style="position:absolute;left:10446;top:6745;width:10;height:20" coordorigin="10446,6745" coordsize="10,20" path="m10446,6764l10455,6764,10455,6745,10446,6745,10446,6764xe" filled="true" fillcolor="#000000" stroked="false">
                <v:path arrowok="t"/>
                <v:fill type="solid"/>
              </v:shape>
            </v:group>
            <v:group style="position:absolute;left:10446;top:6764;width:10;height:20" coordorigin="10446,6764" coordsize="10,20">
              <v:shape style="position:absolute;left:10446;top:6764;width:10;height:20" coordorigin="10446,6764" coordsize="10,20" path="m10446,6783l10455,6783,10455,6764,10446,6764,10446,6783xe" filled="true" fillcolor="#000000" stroked="false">
                <v:path arrowok="t"/>
                <v:fill type="solid"/>
              </v:shape>
            </v:group>
            <v:group style="position:absolute;left:10446;top:6783;width:10;height:20" coordorigin="10446,6783" coordsize="10,20">
              <v:shape style="position:absolute;left:10446;top:6783;width:10;height:20" coordorigin="10446,6783" coordsize="10,20" path="m10446,6802l10455,6802,10455,6783,10446,6783,10446,6802xe" filled="true" fillcolor="#000000" stroked="false">
                <v:path arrowok="t"/>
                <v:fill type="solid"/>
              </v:shape>
            </v:group>
            <v:group style="position:absolute;left:10446;top:6802;width:10;height:20" coordorigin="10446,6802" coordsize="10,20">
              <v:shape style="position:absolute;left:10446;top:6802;width:10;height:20" coordorigin="10446,6802" coordsize="10,20" path="m10446,6822l10455,6822,10455,6802,10446,6802,10446,6822xe" filled="true" fillcolor="#000000" stroked="false">
                <v:path arrowok="t"/>
                <v:fill type="solid"/>
              </v:shape>
            </v:group>
            <v:group style="position:absolute;left:10446;top:6822;width:10;height:20" coordorigin="10446,6822" coordsize="10,20">
              <v:shape style="position:absolute;left:10446;top:6822;width:10;height:20" coordorigin="10446,6822" coordsize="10,20" path="m10446,6841l10455,6841,10455,6822,10446,6822,10446,6841xe" filled="true" fillcolor="#000000" stroked="false">
                <v:path arrowok="t"/>
                <v:fill type="solid"/>
              </v:shape>
            </v:group>
            <v:group style="position:absolute;left:10446;top:6841;width:10;height:20" coordorigin="10446,6841" coordsize="10,20">
              <v:shape style="position:absolute;left:10446;top:6841;width:10;height:20" coordorigin="10446,6841" coordsize="10,20" path="m10446,6860l10455,6860,10455,6841,10446,6841,10446,6860xe" filled="true" fillcolor="#000000" stroked="false">
                <v:path arrowok="t"/>
                <v:fill type="solid"/>
              </v:shape>
            </v:group>
            <v:group style="position:absolute;left:10446;top:6863;width:10;height:2" coordorigin="10446,6863" coordsize="10,2">
              <v:shape style="position:absolute;left:10446;top:6863;width:10;height:2" coordorigin="10446,6863" coordsize="10,0" path="m10446,6863l10455,6863e" filled="false" stroked="true" strokeweight=".299988pt" strokecolor="#000000">
                <v:path arrowok="t"/>
              </v:shape>
            </v:group>
            <v:group style="position:absolute;left:12006;top:6649;width:10;height:20" coordorigin="12006,6649" coordsize="10,20">
              <v:shape style="position:absolute;left:12006;top:6649;width:10;height:20" coordorigin="12006,6649" coordsize="10,20" path="m12006,6668l12015,6668,12015,6649,12006,6649,12006,6668xe" filled="true" fillcolor="#000000" stroked="false">
                <v:path arrowok="t"/>
                <v:fill type="solid"/>
              </v:shape>
            </v:group>
            <v:group style="position:absolute;left:12006;top:6668;width:10;height:20" coordorigin="12006,6668" coordsize="10,20">
              <v:shape style="position:absolute;left:12006;top:6668;width:10;height:20" coordorigin="12006,6668" coordsize="10,20" path="m12006,6687l12015,6687,12015,6668,12006,6668,12006,6687xe" filled="true" fillcolor="#000000" stroked="false">
                <v:path arrowok="t"/>
                <v:fill type="solid"/>
              </v:shape>
            </v:group>
            <v:group style="position:absolute;left:12006;top:6687;width:10;height:20" coordorigin="12006,6687" coordsize="10,20">
              <v:shape style="position:absolute;left:12006;top:6687;width:10;height:20" coordorigin="12006,6687" coordsize="10,20" path="m12006,6706l12015,6706,12015,6687,12006,6687,12006,6706xe" filled="true" fillcolor="#000000" stroked="false">
                <v:path arrowok="t"/>
                <v:fill type="solid"/>
              </v:shape>
            </v:group>
            <v:group style="position:absolute;left:12006;top:6706;width:10;height:20" coordorigin="12006,6706" coordsize="10,20">
              <v:shape style="position:absolute;left:12006;top:6706;width:10;height:20" coordorigin="12006,6706" coordsize="10,20" path="m12006,6726l12015,6726,12015,6706,12006,6706,12006,6726xe" filled="true" fillcolor="#000000" stroked="false">
                <v:path arrowok="t"/>
                <v:fill type="solid"/>
              </v:shape>
            </v:group>
            <v:group style="position:absolute;left:12006;top:6726;width:10;height:20" coordorigin="12006,6726" coordsize="10,20">
              <v:shape style="position:absolute;left:12006;top:6726;width:10;height:20" coordorigin="12006,6726" coordsize="10,20" path="m12006,6745l12015,6745,12015,6726,12006,6726,12006,6745xe" filled="true" fillcolor="#000000" stroked="false">
                <v:path arrowok="t"/>
                <v:fill type="solid"/>
              </v:shape>
            </v:group>
            <v:group style="position:absolute;left:12006;top:6745;width:10;height:20" coordorigin="12006,6745" coordsize="10,20">
              <v:shape style="position:absolute;left:12006;top:6745;width:10;height:20" coordorigin="12006,6745" coordsize="10,20" path="m12006,6764l12015,6764,12015,6745,12006,6745,12006,6764xe" filled="true" fillcolor="#000000" stroked="false">
                <v:path arrowok="t"/>
                <v:fill type="solid"/>
              </v:shape>
            </v:group>
            <v:group style="position:absolute;left:12006;top:6764;width:10;height:20" coordorigin="12006,6764" coordsize="10,20">
              <v:shape style="position:absolute;left:12006;top:6764;width:10;height:20" coordorigin="12006,6764" coordsize="10,20" path="m12006,6783l12015,6783,12015,6764,12006,6764,12006,6783xe" filled="true" fillcolor="#000000" stroked="false">
                <v:path arrowok="t"/>
                <v:fill type="solid"/>
              </v:shape>
            </v:group>
            <v:group style="position:absolute;left:12006;top:6783;width:10;height:20" coordorigin="12006,6783" coordsize="10,20">
              <v:shape style="position:absolute;left:12006;top:6783;width:10;height:20" coordorigin="12006,6783" coordsize="10,20" path="m12006,6802l12015,6802,12015,6783,12006,6783,12006,6802xe" filled="true" fillcolor="#000000" stroked="false">
                <v:path arrowok="t"/>
                <v:fill type="solid"/>
              </v:shape>
            </v:group>
            <v:group style="position:absolute;left:12006;top:6802;width:10;height:20" coordorigin="12006,6802" coordsize="10,20">
              <v:shape style="position:absolute;left:12006;top:6802;width:10;height:20" coordorigin="12006,6802" coordsize="10,20" path="m12006,6822l12015,6822,12015,6802,12006,6802,12006,6822xe" filled="true" fillcolor="#000000" stroked="false">
                <v:path arrowok="t"/>
                <v:fill type="solid"/>
              </v:shape>
            </v:group>
            <v:group style="position:absolute;left:12006;top:6822;width:10;height:20" coordorigin="12006,6822" coordsize="10,20">
              <v:shape style="position:absolute;left:12006;top:6822;width:10;height:20" coordorigin="12006,6822" coordsize="10,20" path="m12006,6841l12015,6841,12015,6822,12006,6822,12006,6841xe" filled="true" fillcolor="#000000" stroked="false">
                <v:path arrowok="t"/>
                <v:fill type="solid"/>
              </v:shape>
            </v:group>
            <v:group style="position:absolute;left:12006;top:6841;width:10;height:20" coordorigin="12006,6841" coordsize="10,20">
              <v:shape style="position:absolute;left:12006;top:6841;width:10;height:20" coordorigin="12006,6841" coordsize="10,20" path="m12006,6860l12015,6860,12015,6841,12006,6841,12006,6860xe" filled="true" fillcolor="#000000" stroked="false">
                <v:path arrowok="t"/>
                <v:fill type="solid"/>
              </v:shape>
            </v:group>
            <v:group style="position:absolute;left:12006;top:6863;width:10;height:2" coordorigin="12006,6863" coordsize="10,2">
              <v:shape style="position:absolute;left:12006;top:6863;width:10;height:2" coordorigin="12006,6863" coordsize="10,0" path="m12006,6863l12015,6863e" filled="false" stroked="true" strokeweight=".299988pt" strokecolor="#000000">
                <v:path arrowok="t"/>
              </v:shape>
            </v:group>
            <v:group style="position:absolute;left:13705;top:6649;width:10;height:20" coordorigin="13705,6649" coordsize="10,20">
              <v:shape style="position:absolute;left:13705;top:6649;width:10;height:20" coordorigin="13705,6649" coordsize="10,20" path="m13705,6668l13714,6668,13714,6649,13705,6649,13705,6668xe" filled="true" fillcolor="#000000" stroked="false">
                <v:path arrowok="t"/>
                <v:fill type="solid"/>
              </v:shape>
            </v:group>
            <v:group style="position:absolute;left:13705;top:6668;width:10;height:20" coordorigin="13705,6668" coordsize="10,20">
              <v:shape style="position:absolute;left:13705;top:6668;width:10;height:20" coordorigin="13705,6668" coordsize="10,20" path="m13705,6687l13714,6687,13714,6668,13705,6668,13705,6687xe" filled="true" fillcolor="#000000" stroked="false">
                <v:path arrowok="t"/>
                <v:fill type="solid"/>
              </v:shape>
            </v:group>
            <v:group style="position:absolute;left:13705;top:6687;width:10;height:20" coordorigin="13705,6687" coordsize="10,20">
              <v:shape style="position:absolute;left:13705;top:6687;width:10;height:20" coordorigin="13705,6687" coordsize="10,20" path="m13705,6706l13714,6706,13714,6687,13705,6687,13705,6706xe" filled="true" fillcolor="#000000" stroked="false">
                <v:path arrowok="t"/>
                <v:fill type="solid"/>
              </v:shape>
            </v:group>
            <v:group style="position:absolute;left:13705;top:6706;width:10;height:20" coordorigin="13705,6706" coordsize="10,20">
              <v:shape style="position:absolute;left:13705;top:6706;width:10;height:20" coordorigin="13705,6706" coordsize="10,20" path="m13705,6726l13714,6726,13714,6706,13705,6706,13705,6726xe" filled="true" fillcolor="#000000" stroked="false">
                <v:path arrowok="t"/>
                <v:fill type="solid"/>
              </v:shape>
            </v:group>
            <v:group style="position:absolute;left:13705;top:6726;width:10;height:20" coordorigin="13705,6726" coordsize="10,20">
              <v:shape style="position:absolute;left:13705;top:6726;width:10;height:20" coordorigin="13705,6726" coordsize="10,20" path="m13705,6745l13714,6745,13714,6726,13705,6726,13705,6745xe" filled="true" fillcolor="#000000" stroked="false">
                <v:path arrowok="t"/>
                <v:fill type="solid"/>
              </v:shape>
            </v:group>
            <v:group style="position:absolute;left:13705;top:6745;width:10;height:20" coordorigin="13705,6745" coordsize="10,20">
              <v:shape style="position:absolute;left:13705;top:6745;width:10;height:20" coordorigin="13705,6745" coordsize="10,20" path="m13705,6764l13714,6764,13714,6745,13705,6745,13705,6764xe" filled="true" fillcolor="#000000" stroked="false">
                <v:path arrowok="t"/>
                <v:fill type="solid"/>
              </v:shape>
            </v:group>
            <v:group style="position:absolute;left:13705;top:6764;width:10;height:20" coordorigin="13705,6764" coordsize="10,20">
              <v:shape style="position:absolute;left:13705;top:6764;width:10;height:20" coordorigin="13705,6764" coordsize="10,20" path="m13705,6783l13714,6783,13714,6764,13705,6764,13705,6783xe" filled="true" fillcolor="#000000" stroked="false">
                <v:path arrowok="t"/>
                <v:fill type="solid"/>
              </v:shape>
            </v:group>
            <v:group style="position:absolute;left:13705;top:6783;width:10;height:20" coordorigin="13705,6783" coordsize="10,20">
              <v:shape style="position:absolute;left:13705;top:6783;width:10;height:20" coordorigin="13705,6783" coordsize="10,20" path="m13705,6802l13714,6802,13714,6783,13705,6783,13705,6802xe" filled="true" fillcolor="#000000" stroked="false">
                <v:path arrowok="t"/>
                <v:fill type="solid"/>
              </v:shape>
            </v:group>
            <v:group style="position:absolute;left:13705;top:6802;width:10;height:20" coordorigin="13705,6802" coordsize="10,20">
              <v:shape style="position:absolute;left:13705;top:6802;width:10;height:20" coordorigin="13705,6802" coordsize="10,20" path="m13705,6822l13714,6822,13714,6802,13705,6802,13705,6822xe" filled="true" fillcolor="#000000" stroked="false">
                <v:path arrowok="t"/>
                <v:fill type="solid"/>
              </v:shape>
            </v:group>
            <v:group style="position:absolute;left:13705;top:6822;width:10;height:20" coordorigin="13705,6822" coordsize="10,20">
              <v:shape style="position:absolute;left:13705;top:6822;width:10;height:20" coordorigin="13705,6822" coordsize="10,20" path="m13705,6841l13714,6841,13714,6822,13705,6822,13705,6841xe" filled="true" fillcolor="#000000" stroked="false">
                <v:path arrowok="t"/>
                <v:fill type="solid"/>
              </v:shape>
            </v:group>
            <v:group style="position:absolute;left:13705;top:6841;width:10;height:20" coordorigin="13705,6841" coordsize="10,20">
              <v:shape style="position:absolute;left:13705;top:6841;width:10;height:20" coordorigin="13705,6841" coordsize="10,20" path="m13705,6860l13714,6860,13714,6841,13705,6841,13705,6860xe" filled="true" fillcolor="#000000" stroked="false">
                <v:path arrowok="t"/>
                <v:fill type="solid"/>
              </v:shape>
            </v:group>
            <v:group style="position:absolute;left:13705;top:6863;width:10;height:2" coordorigin="13705,6863" coordsize="10,2">
              <v:shape style="position:absolute;left:13705;top:6863;width:10;height:2" coordorigin="13705,6863" coordsize="10,0" path="m13705,6863l13714,6863e" filled="false" stroked="true" strokeweight=".299988pt" strokecolor="#000000">
                <v:path arrowok="t"/>
              </v:shape>
            </v:group>
            <v:group style="position:absolute;left:3269;top:6871;width:10;height:2" coordorigin="3269,6871" coordsize="10,2">
              <v:shape style="position:absolute;left:3269;top:6871;width:10;height:2" coordorigin="3269,6871" coordsize="10,0" path="m3269,6871l3279,6871e" filled="false" stroked="true" strokeweight=".480011pt" strokecolor="#000000">
                <v:path arrowok="t"/>
              </v:shape>
              <v:shape style="position:absolute;left:1128;top:6866;width:3453;height:10" type="#_x0000_t75" stroked="false">
                <v:imagedata r:id="rId231" o:title=""/>
              </v:shape>
              <v:shape style="position:absolute;left:4576;top:6866;width:625;height:10" type="#_x0000_t75" stroked="false">
                <v:imagedata r:id="rId224" o:title=""/>
              </v:shape>
              <v:shape style="position:absolute;left:5196;top:6866;width:2838;height:10" type="#_x0000_t75" stroked="false">
                <v:imagedata r:id="rId225" o:title=""/>
              </v:shape>
              <v:shape style="position:absolute;left:8030;top:6866;width:717;height:10" type="#_x0000_t75" stroked="false">
                <v:imagedata r:id="rId216" o:title=""/>
              </v:shape>
              <v:shape style="position:absolute;left:8742;top:6866;width:856;height:10" type="#_x0000_t75" stroked="false">
                <v:imagedata r:id="rId217" o:title=""/>
              </v:shape>
              <v:shape style="position:absolute;left:9592;top:6866;width:853;height:10" type="#_x0000_t75" stroked="false">
                <v:imagedata r:id="rId218" o:title=""/>
              </v:shape>
              <v:shape style="position:absolute;left:10441;top:6866;width:1565;height:10" type="#_x0000_t75" stroked="false">
                <v:imagedata r:id="rId219" o:title=""/>
              </v:shape>
              <v:shape style="position:absolute;left:12001;top:6866;width:3412;height:10" type="#_x0000_t75" stroked="false">
                <v:imagedata r:id="rId220" o:title=""/>
              </v:shape>
            </v:group>
            <v:group style="position:absolute;left:3269;top:6876;width:10;height:20" coordorigin="3269,6876" coordsize="10,20">
              <v:shape style="position:absolute;left:3269;top:6876;width:10;height:20" coordorigin="3269,6876" coordsize="10,20" path="m3269,6895l3279,6895,3279,6876,3269,6876,3269,6895xe" filled="true" fillcolor="#000000" stroked="false">
                <v:path arrowok="t"/>
                <v:fill type="solid"/>
              </v:shape>
            </v:group>
            <v:group style="position:absolute;left:3269;top:6895;width:10;height:20" coordorigin="3269,6895" coordsize="10,20">
              <v:shape style="position:absolute;left:3269;top:6895;width:10;height:20" coordorigin="3269,6895" coordsize="10,20" path="m3269,6914l3279,6914,3279,6895,3269,6895,3269,6914xe" filled="true" fillcolor="#000000" stroked="false">
                <v:path arrowok="t"/>
                <v:fill type="solid"/>
              </v:shape>
            </v:group>
            <v:group style="position:absolute;left:3269;top:6914;width:10;height:20" coordorigin="3269,6914" coordsize="10,20">
              <v:shape style="position:absolute;left:3269;top:6914;width:10;height:20" coordorigin="3269,6914" coordsize="10,20" path="m3269,6933l3279,6933,3279,6914,3269,6914,3269,6933xe" filled="true" fillcolor="#000000" stroked="false">
                <v:path arrowok="t"/>
                <v:fill type="solid"/>
              </v:shape>
            </v:group>
            <v:group style="position:absolute;left:3269;top:6933;width:10;height:20" coordorigin="3269,6933" coordsize="10,20">
              <v:shape style="position:absolute;left:3269;top:6933;width:10;height:20" coordorigin="3269,6933" coordsize="10,20" path="m3269,6952l3279,6952,3279,6933,3269,6933,3269,6952xe" filled="true" fillcolor="#000000" stroked="false">
                <v:path arrowok="t"/>
                <v:fill type="solid"/>
              </v:shape>
            </v:group>
            <v:group style="position:absolute;left:3269;top:6952;width:10;height:20" coordorigin="3269,6952" coordsize="10,20">
              <v:shape style="position:absolute;left:3269;top:6952;width:10;height:20" coordorigin="3269,6952" coordsize="10,20" path="m3269,6972l3279,6972,3279,6952,3269,6952,3269,6972xe" filled="true" fillcolor="#000000" stroked="false">
                <v:path arrowok="t"/>
                <v:fill type="solid"/>
              </v:shape>
            </v:group>
            <v:group style="position:absolute;left:3269;top:6972;width:10;height:20" coordorigin="3269,6972" coordsize="10,20">
              <v:shape style="position:absolute;left:3269;top:6972;width:10;height:20" coordorigin="3269,6972" coordsize="10,20" path="m3269,6991l3279,6991,3279,6972,3269,6972,3269,6991xe" filled="true" fillcolor="#000000" stroked="false">
                <v:path arrowok="t"/>
                <v:fill type="solid"/>
              </v:shape>
            </v:group>
            <v:group style="position:absolute;left:3269;top:6991;width:10;height:20" coordorigin="3269,6991" coordsize="10,20">
              <v:shape style="position:absolute;left:3269;top:6991;width:10;height:20" coordorigin="3269,6991" coordsize="10,20" path="m3269,7010l3279,7010,3279,6991,3269,6991,3269,7010xe" filled="true" fillcolor="#000000" stroked="false">
                <v:path arrowok="t"/>
                <v:fill type="solid"/>
              </v:shape>
            </v:group>
            <v:group style="position:absolute;left:3269;top:7010;width:10;height:20" coordorigin="3269,7010" coordsize="10,20">
              <v:shape style="position:absolute;left:3269;top:7010;width:10;height:20" coordorigin="3269,7010" coordsize="10,20" path="m3269,7029l3279,7029,3279,7010,3269,7010,3269,7029xe" filled="true" fillcolor="#000000" stroked="false">
                <v:path arrowok="t"/>
                <v:fill type="solid"/>
              </v:shape>
            </v:group>
            <v:group style="position:absolute;left:3269;top:7029;width:10;height:20" coordorigin="3269,7029" coordsize="10,20">
              <v:shape style="position:absolute;left:3269;top:7029;width:10;height:20" coordorigin="3269,7029" coordsize="10,20" path="m3269,7048l3279,7048,3279,7029,3269,7029,3269,7048xe" filled="true" fillcolor="#000000" stroked="false">
                <v:path arrowok="t"/>
                <v:fill type="solid"/>
              </v:shape>
            </v:group>
            <v:group style="position:absolute;left:3269;top:7048;width:10;height:20" coordorigin="3269,7048" coordsize="10,20">
              <v:shape style="position:absolute;left:3269;top:7048;width:10;height:20" coordorigin="3269,7048" coordsize="10,20" path="m3269,7068l3279,7068,3279,7048,3269,7048,3269,7068xe" filled="true" fillcolor="#000000" stroked="false">
                <v:path arrowok="t"/>
                <v:fill type="solid"/>
              </v:shape>
            </v:group>
            <v:group style="position:absolute;left:3269;top:7068;width:10;height:20" coordorigin="3269,7068" coordsize="10,20">
              <v:shape style="position:absolute;left:3269;top:7068;width:10;height:20" coordorigin="3269,7068" coordsize="10,20" path="m3269,7087l3279,7087,3279,7068,3269,7068,3269,7087xe" filled="true" fillcolor="#000000" stroked="false">
                <v:path arrowok="t"/>
                <v:fill type="solid"/>
              </v:shape>
            </v:group>
            <v:group style="position:absolute;left:3269;top:7090;width:10;height:2" coordorigin="3269,7090" coordsize="10,2">
              <v:shape style="position:absolute;left:3269;top:7090;width:10;height:2" coordorigin="3269,7090" coordsize="10,0" path="m3269,7090l3279,7090e" filled="false" stroked="true" strokeweight=".300018pt" strokecolor="#000000">
                <v:path arrowok="t"/>
              </v:shape>
            </v:group>
            <v:group style="position:absolute;left:4581;top:6876;width:10;height:20" coordorigin="4581,6876" coordsize="10,20">
              <v:shape style="position:absolute;left:4581;top:6876;width:10;height:20" coordorigin="4581,6876" coordsize="10,20" path="m4581,6895l4590,6895,4590,6876,4581,6876,4581,6895xe" filled="true" fillcolor="#000000" stroked="false">
                <v:path arrowok="t"/>
                <v:fill type="solid"/>
              </v:shape>
            </v:group>
            <v:group style="position:absolute;left:4581;top:6895;width:10;height:20" coordorigin="4581,6895" coordsize="10,20">
              <v:shape style="position:absolute;left:4581;top:6895;width:10;height:20" coordorigin="4581,6895" coordsize="10,20" path="m4581,6914l4590,6914,4590,6895,4581,6895,4581,6914xe" filled="true" fillcolor="#000000" stroked="false">
                <v:path arrowok="t"/>
                <v:fill type="solid"/>
              </v:shape>
            </v:group>
            <v:group style="position:absolute;left:4581;top:6914;width:10;height:20" coordorigin="4581,6914" coordsize="10,20">
              <v:shape style="position:absolute;left:4581;top:6914;width:10;height:20" coordorigin="4581,6914" coordsize="10,20" path="m4581,6933l4590,6933,4590,6914,4581,6914,4581,6933xe" filled="true" fillcolor="#000000" stroked="false">
                <v:path arrowok="t"/>
                <v:fill type="solid"/>
              </v:shape>
            </v:group>
            <v:group style="position:absolute;left:4581;top:6933;width:10;height:20" coordorigin="4581,6933" coordsize="10,20">
              <v:shape style="position:absolute;left:4581;top:6933;width:10;height:20" coordorigin="4581,6933" coordsize="10,20" path="m4581,6952l4590,6952,4590,6933,4581,6933,4581,6952xe" filled="true" fillcolor="#000000" stroked="false">
                <v:path arrowok="t"/>
                <v:fill type="solid"/>
              </v:shape>
            </v:group>
            <v:group style="position:absolute;left:4581;top:6952;width:10;height:20" coordorigin="4581,6952" coordsize="10,20">
              <v:shape style="position:absolute;left:4581;top:6952;width:10;height:20" coordorigin="4581,6952" coordsize="10,20" path="m4581,6972l4590,6972,4590,6952,4581,6952,4581,6972xe" filled="true" fillcolor="#000000" stroked="false">
                <v:path arrowok="t"/>
                <v:fill type="solid"/>
              </v:shape>
            </v:group>
            <v:group style="position:absolute;left:4581;top:6972;width:10;height:20" coordorigin="4581,6972" coordsize="10,20">
              <v:shape style="position:absolute;left:4581;top:6972;width:10;height:20" coordorigin="4581,6972" coordsize="10,20" path="m4581,6991l4590,6991,4590,6972,4581,6972,4581,6991xe" filled="true" fillcolor="#000000" stroked="false">
                <v:path arrowok="t"/>
                <v:fill type="solid"/>
              </v:shape>
            </v:group>
            <v:group style="position:absolute;left:4581;top:6991;width:10;height:20" coordorigin="4581,6991" coordsize="10,20">
              <v:shape style="position:absolute;left:4581;top:6991;width:10;height:20" coordorigin="4581,6991" coordsize="10,20" path="m4581,7010l4590,7010,4590,6991,4581,6991,4581,7010xe" filled="true" fillcolor="#000000" stroked="false">
                <v:path arrowok="t"/>
                <v:fill type="solid"/>
              </v:shape>
            </v:group>
            <v:group style="position:absolute;left:4581;top:7010;width:10;height:20" coordorigin="4581,7010" coordsize="10,20">
              <v:shape style="position:absolute;left:4581;top:7010;width:10;height:20" coordorigin="4581,7010" coordsize="10,20" path="m4581,7029l4590,7029,4590,7010,4581,7010,4581,7029xe" filled="true" fillcolor="#000000" stroked="false">
                <v:path arrowok="t"/>
                <v:fill type="solid"/>
              </v:shape>
            </v:group>
            <v:group style="position:absolute;left:4581;top:7029;width:10;height:20" coordorigin="4581,7029" coordsize="10,20">
              <v:shape style="position:absolute;left:4581;top:7029;width:10;height:20" coordorigin="4581,7029" coordsize="10,20" path="m4581,7048l4590,7048,4590,7029,4581,7029,4581,7048xe" filled="true" fillcolor="#000000" stroked="false">
                <v:path arrowok="t"/>
                <v:fill type="solid"/>
              </v:shape>
            </v:group>
            <v:group style="position:absolute;left:4581;top:7048;width:10;height:20" coordorigin="4581,7048" coordsize="10,20">
              <v:shape style="position:absolute;left:4581;top:7048;width:10;height:20" coordorigin="4581,7048" coordsize="10,20" path="m4581,7068l4590,7068,4590,7048,4581,7048,4581,7068xe" filled="true" fillcolor="#000000" stroked="false">
                <v:path arrowok="t"/>
                <v:fill type="solid"/>
              </v:shape>
            </v:group>
            <v:group style="position:absolute;left:4581;top:7068;width:10;height:20" coordorigin="4581,7068" coordsize="10,20">
              <v:shape style="position:absolute;left:4581;top:7068;width:10;height:20" coordorigin="4581,7068" coordsize="10,20" path="m4581,7087l4590,7087,4590,7068,4581,7068,4581,7087xe" filled="true" fillcolor="#000000" stroked="false">
                <v:path arrowok="t"/>
                <v:fill type="solid"/>
              </v:shape>
            </v:group>
            <v:group style="position:absolute;left:4581;top:7090;width:10;height:2" coordorigin="4581,7090" coordsize="10,2">
              <v:shape style="position:absolute;left:4581;top:7090;width:10;height:2" coordorigin="4581,7090" coordsize="10,0" path="m4581,7090l4590,7090e" filled="false" stroked="true" strokeweight=".300018pt" strokecolor="#000000">
                <v:path arrowok="t"/>
              </v:shape>
            </v:group>
            <v:group style="position:absolute;left:5201;top:6876;width:10;height:20" coordorigin="5201,6876" coordsize="10,20">
              <v:shape style="position:absolute;left:5201;top:6876;width:10;height:20" coordorigin="5201,6876" coordsize="10,20" path="m5201,6895l5211,6895,5211,6876,5201,6876,5201,6895xe" filled="true" fillcolor="#000000" stroked="false">
                <v:path arrowok="t"/>
                <v:fill type="solid"/>
              </v:shape>
            </v:group>
            <v:group style="position:absolute;left:5201;top:6895;width:10;height:20" coordorigin="5201,6895" coordsize="10,20">
              <v:shape style="position:absolute;left:5201;top:6895;width:10;height:20" coordorigin="5201,6895" coordsize="10,20" path="m5201,6914l5211,6914,5211,6895,5201,6895,5201,6914xe" filled="true" fillcolor="#000000" stroked="false">
                <v:path arrowok="t"/>
                <v:fill type="solid"/>
              </v:shape>
            </v:group>
            <v:group style="position:absolute;left:5201;top:6914;width:10;height:20" coordorigin="5201,6914" coordsize="10,20">
              <v:shape style="position:absolute;left:5201;top:6914;width:10;height:20" coordorigin="5201,6914" coordsize="10,20" path="m5201,6933l5211,6933,5211,6914,5201,6914,5201,6933xe" filled="true" fillcolor="#000000" stroked="false">
                <v:path arrowok="t"/>
                <v:fill type="solid"/>
              </v:shape>
            </v:group>
            <v:group style="position:absolute;left:5201;top:6933;width:10;height:20" coordorigin="5201,6933" coordsize="10,20">
              <v:shape style="position:absolute;left:5201;top:6933;width:10;height:20" coordorigin="5201,6933" coordsize="10,20" path="m5201,6952l5211,6952,5211,6933,5201,6933,5201,6952xe" filled="true" fillcolor="#000000" stroked="false">
                <v:path arrowok="t"/>
                <v:fill type="solid"/>
              </v:shape>
            </v:group>
            <v:group style="position:absolute;left:5201;top:6952;width:10;height:20" coordorigin="5201,6952" coordsize="10,20">
              <v:shape style="position:absolute;left:5201;top:6952;width:10;height:20" coordorigin="5201,6952" coordsize="10,20" path="m5201,6972l5211,6972,5211,6952,5201,6952,5201,6972xe" filled="true" fillcolor="#000000" stroked="false">
                <v:path arrowok="t"/>
                <v:fill type="solid"/>
              </v:shape>
            </v:group>
            <v:group style="position:absolute;left:5201;top:6972;width:10;height:20" coordorigin="5201,6972" coordsize="10,20">
              <v:shape style="position:absolute;left:5201;top:6972;width:10;height:20" coordorigin="5201,6972" coordsize="10,20" path="m5201,6991l5211,6991,5211,6972,5201,6972,5201,6991xe" filled="true" fillcolor="#000000" stroked="false">
                <v:path arrowok="t"/>
                <v:fill type="solid"/>
              </v:shape>
            </v:group>
            <v:group style="position:absolute;left:5201;top:6991;width:10;height:20" coordorigin="5201,6991" coordsize="10,20">
              <v:shape style="position:absolute;left:5201;top:6991;width:10;height:20" coordorigin="5201,6991" coordsize="10,20" path="m5201,7010l5211,7010,5211,6991,5201,6991,5201,7010xe" filled="true" fillcolor="#000000" stroked="false">
                <v:path arrowok="t"/>
                <v:fill type="solid"/>
              </v:shape>
            </v:group>
            <v:group style="position:absolute;left:5201;top:7010;width:10;height:20" coordorigin="5201,7010" coordsize="10,20">
              <v:shape style="position:absolute;left:5201;top:7010;width:10;height:20" coordorigin="5201,7010" coordsize="10,20" path="m5201,7029l5211,7029,5211,7010,5201,7010,5201,7029xe" filled="true" fillcolor="#000000" stroked="false">
                <v:path arrowok="t"/>
                <v:fill type="solid"/>
              </v:shape>
            </v:group>
            <v:group style="position:absolute;left:5201;top:7029;width:10;height:20" coordorigin="5201,7029" coordsize="10,20">
              <v:shape style="position:absolute;left:5201;top:7029;width:10;height:20" coordorigin="5201,7029" coordsize="10,20" path="m5201,7048l5211,7048,5211,7029,5201,7029,5201,7048xe" filled="true" fillcolor="#000000" stroked="false">
                <v:path arrowok="t"/>
                <v:fill type="solid"/>
              </v:shape>
            </v:group>
            <v:group style="position:absolute;left:5201;top:7048;width:10;height:20" coordorigin="5201,7048" coordsize="10,20">
              <v:shape style="position:absolute;left:5201;top:7048;width:10;height:20" coordorigin="5201,7048" coordsize="10,20" path="m5201,7068l5211,7068,5211,7048,5201,7048,5201,7068xe" filled="true" fillcolor="#000000" stroked="false">
                <v:path arrowok="t"/>
                <v:fill type="solid"/>
              </v:shape>
            </v:group>
            <v:group style="position:absolute;left:5201;top:7068;width:10;height:20" coordorigin="5201,7068" coordsize="10,20">
              <v:shape style="position:absolute;left:5201;top:7068;width:10;height:20" coordorigin="5201,7068" coordsize="10,20" path="m5201,7087l5211,7087,5211,7068,5201,7068,5201,7087xe" filled="true" fillcolor="#000000" stroked="false">
                <v:path arrowok="t"/>
                <v:fill type="solid"/>
              </v:shape>
            </v:group>
            <v:group style="position:absolute;left:5201;top:7090;width:10;height:2" coordorigin="5201,7090" coordsize="10,2">
              <v:shape style="position:absolute;left:5201;top:7090;width:10;height:2" coordorigin="5201,7090" coordsize="10,0" path="m5201,7090l5211,7090e" filled="false" stroked="true" strokeweight=".300018pt" strokecolor="#000000">
                <v:path arrowok="t"/>
              </v:shape>
            </v:group>
            <v:group style="position:absolute;left:5909;top:6876;width:10;height:20" coordorigin="5909,6876" coordsize="10,20">
              <v:shape style="position:absolute;left:5909;top:6876;width:10;height:20" coordorigin="5909,6876" coordsize="10,20" path="m5909,6895l5919,6895,5919,6876,5909,6876,5909,6895xe" filled="true" fillcolor="#000000" stroked="false">
                <v:path arrowok="t"/>
                <v:fill type="solid"/>
              </v:shape>
            </v:group>
            <v:group style="position:absolute;left:5909;top:6895;width:10;height:20" coordorigin="5909,6895" coordsize="10,20">
              <v:shape style="position:absolute;left:5909;top:6895;width:10;height:20" coordorigin="5909,6895" coordsize="10,20" path="m5909,6914l5919,6914,5919,6895,5909,6895,5909,6914xe" filled="true" fillcolor="#000000" stroked="false">
                <v:path arrowok="t"/>
                <v:fill type="solid"/>
              </v:shape>
            </v:group>
            <v:group style="position:absolute;left:5909;top:6914;width:10;height:20" coordorigin="5909,6914" coordsize="10,20">
              <v:shape style="position:absolute;left:5909;top:6914;width:10;height:20" coordorigin="5909,6914" coordsize="10,20" path="m5909,6933l5919,6933,5919,6914,5909,6914,5909,6933xe" filled="true" fillcolor="#000000" stroked="false">
                <v:path arrowok="t"/>
                <v:fill type="solid"/>
              </v:shape>
            </v:group>
            <v:group style="position:absolute;left:5909;top:6933;width:10;height:20" coordorigin="5909,6933" coordsize="10,20">
              <v:shape style="position:absolute;left:5909;top:6933;width:10;height:20" coordorigin="5909,6933" coordsize="10,20" path="m5909,6952l5919,6952,5919,6933,5909,6933,5909,6952xe" filled="true" fillcolor="#000000" stroked="false">
                <v:path arrowok="t"/>
                <v:fill type="solid"/>
              </v:shape>
            </v:group>
            <v:group style="position:absolute;left:5909;top:6952;width:10;height:20" coordorigin="5909,6952" coordsize="10,20">
              <v:shape style="position:absolute;left:5909;top:6952;width:10;height:20" coordorigin="5909,6952" coordsize="10,20" path="m5909,6972l5919,6972,5919,6952,5909,6952,5909,6972xe" filled="true" fillcolor="#000000" stroked="false">
                <v:path arrowok="t"/>
                <v:fill type="solid"/>
              </v:shape>
            </v:group>
            <v:group style="position:absolute;left:5909;top:6972;width:10;height:20" coordorigin="5909,6972" coordsize="10,20">
              <v:shape style="position:absolute;left:5909;top:6972;width:10;height:20" coordorigin="5909,6972" coordsize="10,20" path="m5909,6991l5919,6991,5919,6972,5909,6972,5909,6991xe" filled="true" fillcolor="#000000" stroked="false">
                <v:path arrowok="t"/>
                <v:fill type="solid"/>
              </v:shape>
            </v:group>
            <v:group style="position:absolute;left:5909;top:6991;width:10;height:20" coordorigin="5909,6991" coordsize="10,20">
              <v:shape style="position:absolute;left:5909;top:6991;width:10;height:20" coordorigin="5909,6991" coordsize="10,20" path="m5909,7010l5919,7010,5919,6991,5909,6991,5909,7010xe" filled="true" fillcolor="#000000" stroked="false">
                <v:path arrowok="t"/>
                <v:fill type="solid"/>
              </v:shape>
            </v:group>
            <v:group style="position:absolute;left:5909;top:7010;width:10;height:20" coordorigin="5909,7010" coordsize="10,20">
              <v:shape style="position:absolute;left:5909;top:7010;width:10;height:20" coordorigin="5909,7010" coordsize="10,20" path="m5909,7029l5919,7029,5919,7010,5909,7010,5909,7029xe" filled="true" fillcolor="#000000" stroked="false">
                <v:path arrowok="t"/>
                <v:fill type="solid"/>
              </v:shape>
            </v:group>
            <v:group style="position:absolute;left:5909;top:7029;width:10;height:20" coordorigin="5909,7029" coordsize="10,20">
              <v:shape style="position:absolute;left:5909;top:7029;width:10;height:20" coordorigin="5909,7029" coordsize="10,20" path="m5909,7048l5919,7048,5919,7029,5909,7029,5909,7048xe" filled="true" fillcolor="#000000" stroked="false">
                <v:path arrowok="t"/>
                <v:fill type="solid"/>
              </v:shape>
            </v:group>
            <v:group style="position:absolute;left:5909;top:7048;width:10;height:20" coordorigin="5909,7048" coordsize="10,20">
              <v:shape style="position:absolute;left:5909;top:7048;width:10;height:20" coordorigin="5909,7048" coordsize="10,20" path="m5909,7068l5919,7068,5919,7048,5909,7048,5909,7068xe" filled="true" fillcolor="#000000" stroked="false">
                <v:path arrowok="t"/>
                <v:fill type="solid"/>
              </v:shape>
            </v:group>
            <v:group style="position:absolute;left:5909;top:7068;width:10;height:20" coordorigin="5909,7068" coordsize="10,20">
              <v:shape style="position:absolute;left:5909;top:7068;width:10;height:20" coordorigin="5909,7068" coordsize="10,20" path="m5909,7087l5919,7087,5919,7068,5909,7068,5909,7087xe" filled="true" fillcolor="#000000" stroked="false">
                <v:path arrowok="t"/>
                <v:fill type="solid"/>
              </v:shape>
            </v:group>
            <v:group style="position:absolute;left:5909;top:7090;width:10;height:2" coordorigin="5909,7090" coordsize="10,2">
              <v:shape style="position:absolute;left:5909;top:7090;width:10;height:2" coordorigin="5909,7090" coordsize="10,0" path="m5909,7090l5919,7090e" filled="false" stroked="true" strokeweight=".300018pt" strokecolor="#000000">
                <v:path arrowok="t"/>
              </v:shape>
            </v:group>
            <v:group style="position:absolute;left:6478;top:6876;width:10;height:20" coordorigin="6478,6876" coordsize="10,20">
              <v:shape style="position:absolute;left:6478;top:6876;width:10;height:20" coordorigin="6478,6876" coordsize="10,20" path="m6478,6895l6488,6895,6488,6876,6478,6876,6478,6895xe" filled="true" fillcolor="#000000" stroked="false">
                <v:path arrowok="t"/>
                <v:fill type="solid"/>
              </v:shape>
            </v:group>
            <v:group style="position:absolute;left:6478;top:6895;width:10;height:20" coordorigin="6478,6895" coordsize="10,20">
              <v:shape style="position:absolute;left:6478;top:6895;width:10;height:20" coordorigin="6478,6895" coordsize="10,20" path="m6478,6914l6488,6914,6488,6895,6478,6895,6478,6914xe" filled="true" fillcolor="#000000" stroked="false">
                <v:path arrowok="t"/>
                <v:fill type="solid"/>
              </v:shape>
            </v:group>
            <v:group style="position:absolute;left:6478;top:6914;width:10;height:20" coordorigin="6478,6914" coordsize="10,20">
              <v:shape style="position:absolute;left:6478;top:6914;width:10;height:20" coordorigin="6478,6914" coordsize="10,20" path="m6478,6933l6488,6933,6488,6914,6478,6914,6478,6933xe" filled="true" fillcolor="#000000" stroked="false">
                <v:path arrowok="t"/>
                <v:fill type="solid"/>
              </v:shape>
            </v:group>
            <v:group style="position:absolute;left:6478;top:6933;width:10;height:20" coordorigin="6478,6933" coordsize="10,20">
              <v:shape style="position:absolute;left:6478;top:6933;width:10;height:20" coordorigin="6478,6933" coordsize="10,20" path="m6478,6952l6488,6952,6488,6933,6478,6933,6478,6952xe" filled="true" fillcolor="#000000" stroked="false">
                <v:path arrowok="t"/>
                <v:fill type="solid"/>
              </v:shape>
            </v:group>
            <v:group style="position:absolute;left:6478;top:6952;width:10;height:20" coordorigin="6478,6952" coordsize="10,20">
              <v:shape style="position:absolute;left:6478;top:6952;width:10;height:20" coordorigin="6478,6952" coordsize="10,20" path="m6478,6972l6488,6972,6488,6952,6478,6952,6478,6972xe" filled="true" fillcolor="#000000" stroked="false">
                <v:path arrowok="t"/>
                <v:fill type="solid"/>
              </v:shape>
            </v:group>
            <v:group style="position:absolute;left:6478;top:6972;width:10;height:20" coordorigin="6478,6972" coordsize="10,20">
              <v:shape style="position:absolute;left:6478;top:6972;width:10;height:20" coordorigin="6478,6972" coordsize="10,20" path="m6478,6991l6488,6991,6488,6972,6478,6972,6478,6991xe" filled="true" fillcolor="#000000" stroked="false">
                <v:path arrowok="t"/>
                <v:fill type="solid"/>
              </v:shape>
            </v:group>
            <v:group style="position:absolute;left:6478;top:6991;width:10;height:20" coordorigin="6478,6991" coordsize="10,20">
              <v:shape style="position:absolute;left:6478;top:6991;width:10;height:20" coordorigin="6478,6991" coordsize="10,20" path="m6478,7010l6488,7010,6488,6991,6478,6991,6478,7010xe" filled="true" fillcolor="#000000" stroked="false">
                <v:path arrowok="t"/>
                <v:fill type="solid"/>
              </v:shape>
            </v:group>
            <v:group style="position:absolute;left:6478;top:7010;width:10;height:20" coordorigin="6478,7010" coordsize="10,20">
              <v:shape style="position:absolute;left:6478;top:7010;width:10;height:20" coordorigin="6478,7010" coordsize="10,20" path="m6478,7029l6488,7029,6488,7010,6478,7010,6478,7029xe" filled="true" fillcolor="#000000" stroked="false">
                <v:path arrowok="t"/>
                <v:fill type="solid"/>
              </v:shape>
            </v:group>
            <v:group style="position:absolute;left:6478;top:7029;width:10;height:20" coordorigin="6478,7029" coordsize="10,20">
              <v:shape style="position:absolute;left:6478;top:7029;width:10;height:20" coordorigin="6478,7029" coordsize="10,20" path="m6478,7048l6488,7048,6488,7029,6478,7029,6478,7048xe" filled="true" fillcolor="#000000" stroked="false">
                <v:path arrowok="t"/>
                <v:fill type="solid"/>
              </v:shape>
            </v:group>
            <v:group style="position:absolute;left:6478;top:7048;width:10;height:20" coordorigin="6478,7048" coordsize="10,20">
              <v:shape style="position:absolute;left:6478;top:7048;width:10;height:20" coordorigin="6478,7048" coordsize="10,20" path="m6478,7068l6488,7068,6488,7048,6478,7048,6478,7068xe" filled="true" fillcolor="#000000" stroked="false">
                <v:path arrowok="t"/>
                <v:fill type="solid"/>
              </v:shape>
            </v:group>
            <v:group style="position:absolute;left:6478;top:7068;width:10;height:20" coordorigin="6478,7068" coordsize="10,20">
              <v:shape style="position:absolute;left:6478;top:7068;width:10;height:20" coordorigin="6478,7068" coordsize="10,20" path="m6478,7087l6488,7087,6488,7068,6478,7068,6478,7087xe" filled="true" fillcolor="#000000" stroked="false">
                <v:path arrowok="t"/>
                <v:fill type="solid"/>
              </v:shape>
            </v:group>
            <v:group style="position:absolute;left:6478;top:7090;width:10;height:2" coordorigin="6478,7090" coordsize="10,2">
              <v:shape style="position:absolute;left:6478;top:7090;width:10;height:2" coordorigin="6478,7090" coordsize="10,0" path="m6478,7090l6488,7090e" filled="false" stroked="true" strokeweight=".300018pt" strokecolor="#000000">
                <v:path arrowok="t"/>
              </v:shape>
            </v:group>
            <v:group style="position:absolute;left:8034;top:6876;width:10;height:20" coordorigin="8034,6876" coordsize="10,20">
              <v:shape style="position:absolute;left:8034;top:6876;width:10;height:20" coordorigin="8034,6876" coordsize="10,20" path="m8034,6895l8044,6895,8044,6876,8034,6876,8034,6895xe" filled="true" fillcolor="#000000" stroked="false">
                <v:path arrowok="t"/>
                <v:fill type="solid"/>
              </v:shape>
            </v:group>
            <v:group style="position:absolute;left:8034;top:6895;width:10;height:20" coordorigin="8034,6895" coordsize="10,20">
              <v:shape style="position:absolute;left:8034;top:6895;width:10;height:20" coordorigin="8034,6895" coordsize="10,20" path="m8034,6914l8044,6914,8044,6895,8034,6895,8034,6914xe" filled="true" fillcolor="#000000" stroked="false">
                <v:path arrowok="t"/>
                <v:fill type="solid"/>
              </v:shape>
            </v:group>
            <v:group style="position:absolute;left:8034;top:6914;width:10;height:20" coordorigin="8034,6914" coordsize="10,20">
              <v:shape style="position:absolute;left:8034;top:6914;width:10;height:20" coordorigin="8034,6914" coordsize="10,20" path="m8034,6933l8044,6933,8044,6914,8034,6914,8034,6933xe" filled="true" fillcolor="#000000" stroked="false">
                <v:path arrowok="t"/>
                <v:fill type="solid"/>
              </v:shape>
            </v:group>
            <v:group style="position:absolute;left:8034;top:6933;width:10;height:20" coordorigin="8034,6933" coordsize="10,20">
              <v:shape style="position:absolute;left:8034;top:6933;width:10;height:20" coordorigin="8034,6933" coordsize="10,20" path="m8034,6952l8044,6952,8044,6933,8034,6933,8034,6952xe" filled="true" fillcolor="#000000" stroked="false">
                <v:path arrowok="t"/>
                <v:fill type="solid"/>
              </v:shape>
            </v:group>
            <v:group style="position:absolute;left:8034;top:6952;width:10;height:20" coordorigin="8034,6952" coordsize="10,20">
              <v:shape style="position:absolute;left:8034;top:6952;width:10;height:20" coordorigin="8034,6952" coordsize="10,20" path="m8034,6972l8044,6972,8044,6952,8034,6952,8034,6972xe" filled="true" fillcolor="#000000" stroked="false">
                <v:path arrowok="t"/>
                <v:fill type="solid"/>
              </v:shape>
            </v:group>
            <v:group style="position:absolute;left:8034;top:6972;width:10;height:20" coordorigin="8034,6972" coordsize="10,20">
              <v:shape style="position:absolute;left:8034;top:6972;width:10;height:20" coordorigin="8034,6972" coordsize="10,20" path="m8034,6991l8044,6991,8044,6972,8034,6972,8034,6991xe" filled="true" fillcolor="#000000" stroked="false">
                <v:path arrowok="t"/>
                <v:fill type="solid"/>
              </v:shape>
            </v:group>
            <v:group style="position:absolute;left:8034;top:6991;width:10;height:20" coordorigin="8034,6991" coordsize="10,20">
              <v:shape style="position:absolute;left:8034;top:6991;width:10;height:20" coordorigin="8034,6991" coordsize="10,20" path="m8034,7010l8044,7010,8044,6991,8034,6991,8034,7010xe" filled="true" fillcolor="#000000" stroked="false">
                <v:path arrowok="t"/>
                <v:fill type="solid"/>
              </v:shape>
            </v:group>
            <v:group style="position:absolute;left:8034;top:7010;width:10;height:20" coordorigin="8034,7010" coordsize="10,20">
              <v:shape style="position:absolute;left:8034;top:7010;width:10;height:20" coordorigin="8034,7010" coordsize="10,20" path="m8034,7029l8044,7029,8044,7010,8034,7010,8034,7029xe" filled="true" fillcolor="#000000" stroked="false">
                <v:path arrowok="t"/>
                <v:fill type="solid"/>
              </v:shape>
            </v:group>
            <v:group style="position:absolute;left:8034;top:7029;width:10;height:20" coordorigin="8034,7029" coordsize="10,20">
              <v:shape style="position:absolute;left:8034;top:7029;width:10;height:20" coordorigin="8034,7029" coordsize="10,20" path="m8034,7048l8044,7048,8044,7029,8034,7029,8034,7048xe" filled="true" fillcolor="#000000" stroked="false">
                <v:path arrowok="t"/>
                <v:fill type="solid"/>
              </v:shape>
            </v:group>
            <v:group style="position:absolute;left:8034;top:7048;width:10;height:20" coordorigin="8034,7048" coordsize="10,20">
              <v:shape style="position:absolute;left:8034;top:7048;width:10;height:20" coordorigin="8034,7048" coordsize="10,20" path="m8034,7068l8044,7068,8044,7048,8034,7048,8034,7068xe" filled="true" fillcolor="#000000" stroked="false">
                <v:path arrowok="t"/>
                <v:fill type="solid"/>
              </v:shape>
            </v:group>
            <v:group style="position:absolute;left:8034;top:7068;width:10;height:20" coordorigin="8034,7068" coordsize="10,20">
              <v:shape style="position:absolute;left:8034;top:7068;width:10;height:20" coordorigin="8034,7068" coordsize="10,20" path="m8034,7087l8044,7087,8044,7068,8034,7068,8034,7087xe" filled="true" fillcolor="#000000" stroked="false">
                <v:path arrowok="t"/>
                <v:fill type="solid"/>
              </v:shape>
            </v:group>
            <v:group style="position:absolute;left:8034;top:7090;width:10;height:2" coordorigin="8034,7090" coordsize="10,2">
              <v:shape style="position:absolute;left:8034;top:7090;width:10;height:2" coordorigin="8034,7090" coordsize="10,0" path="m8034,7090l8044,7090e" filled="false" stroked="true" strokeweight=".300018pt" strokecolor="#000000">
                <v:path arrowok="t"/>
              </v:shape>
            </v:group>
            <v:group style="position:absolute;left:8746;top:6876;width:10;height:20" coordorigin="8746,6876" coordsize="10,20">
              <v:shape style="position:absolute;left:8746;top:6876;width:10;height:20" coordorigin="8746,6876" coordsize="10,20" path="m8746,6895l8756,6895,8756,6876,8746,6876,8746,6895xe" filled="true" fillcolor="#000000" stroked="false">
                <v:path arrowok="t"/>
                <v:fill type="solid"/>
              </v:shape>
            </v:group>
            <v:group style="position:absolute;left:8746;top:6895;width:10;height:20" coordorigin="8746,6895" coordsize="10,20">
              <v:shape style="position:absolute;left:8746;top:6895;width:10;height:20" coordorigin="8746,6895" coordsize="10,20" path="m8746,6914l8756,6914,8756,6895,8746,6895,8746,6914xe" filled="true" fillcolor="#000000" stroked="false">
                <v:path arrowok="t"/>
                <v:fill type="solid"/>
              </v:shape>
            </v:group>
            <v:group style="position:absolute;left:8746;top:6914;width:10;height:20" coordorigin="8746,6914" coordsize="10,20">
              <v:shape style="position:absolute;left:8746;top:6914;width:10;height:20" coordorigin="8746,6914" coordsize="10,20" path="m8746,6933l8756,6933,8756,6914,8746,6914,8746,6933xe" filled="true" fillcolor="#000000" stroked="false">
                <v:path arrowok="t"/>
                <v:fill type="solid"/>
              </v:shape>
            </v:group>
            <v:group style="position:absolute;left:8746;top:6933;width:10;height:20" coordorigin="8746,6933" coordsize="10,20">
              <v:shape style="position:absolute;left:8746;top:6933;width:10;height:20" coordorigin="8746,6933" coordsize="10,20" path="m8746,6952l8756,6952,8756,6933,8746,6933,8746,6952xe" filled="true" fillcolor="#000000" stroked="false">
                <v:path arrowok="t"/>
                <v:fill type="solid"/>
              </v:shape>
            </v:group>
            <v:group style="position:absolute;left:8746;top:6952;width:10;height:20" coordorigin="8746,6952" coordsize="10,20">
              <v:shape style="position:absolute;left:8746;top:6952;width:10;height:20" coordorigin="8746,6952" coordsize="10,20" path="m8746,6972l8756,6972,8756,6952,8746,6952,8746,6972xe" filled="true" fillcolor="#000000" stroked="false">
                <v:path arrowok="t"/>
                <v:fill type="solid"/>
              </v:shape>
            </v:group>
            <v:group style="position:absolute;left:8746;top:6972;width:10;height:20" coordorigin="8746,6972" coordsize="10,20">
              <v:shape style="position:absolute;left:8746;top:6972;width:10;height:20" coordorigin="8746,6972" coordsize="10,20" path="m8746,6991l8756,6991,8756,6972,8746,6972,8746,6991xe" filled="true" fillcolor="#000000" stroked="false">
                <v:path arrowok="t"/>
                <v:fill type="solid"/>
              </v:shape>
            </v:group>
            <v:group style="position:absolute;left:8746;top:6991;width:10;height:20" coordorigin="8746,6991" coordsize="10,20">
              <v:shape style="position:absolute;left:8746;top:6991;width:10;height:20" coordorigin="8746,6991" coordsize="10,20" path="m8746,7010l8756,7010,8756,6991,8746,6991,8746,7010xe" filled="true" fillcolor="#000000" stroked="false">
                <v:path arrowok="t"/>
                <v:fill type="solid"/>
              </v:shape>
            </v:group>
            <v:group style="position:absolute;left:8746;top:7010;width:10;height:20" coordorigin="8746,7010" coordsize="10,20">
              <v:shape style="position:absolute;left:8746;top:7010;width:10;height:20" coordorigin="8746,7010" coordsize="10,20" path="m8746,7029l8756,7029,8756,7010,8746,7010,8746,7029xe" filled="true" fillcolor="#000000" stroked="false">
                <v:path arrowok="t"/>
                <v:fill type="solid"/>
              </v:shape>
            </v:group>
            <v:group style="position:absolute;left:8746;top:7029;width:10;height:20" coordorigin="8746,7029" coordsize="10,20">
              <v:shape style="position:absolute;left:8746;top:7029;width:10;height:20" coordorigin="8746,7029" coordsize="10,20" path="m8746,7048l8756,7048,8756,7029,8746,7029,8746,7048xe" filled="true" fillcolor="#000000" stroked="false">
                <v:path arrowok="t"/>
                <v:fill type="solid"/>
              </v:shape>
            </v:group>
            <v:group style="position:absolute;left:8746;top:7048;width:10;height:20" coordorigin="8746,7048" coordsize="10,20">
              <v:shape style="position:absolute;left:8746;top:7048;width:10;height:20" coordorigin="8746,7048" coordsize="10,20" path="m8746,7068l8756,7068,8756,7048,8746,7048,8746,7068xe" filled="true" fillcolor="#000000" stroked="false">
                <v:path arrowok="t"/>
                <v:fill type="solid"/>
              </v:shape>
            </v:group>
            <v:group style="position:absolute;left:8746;top:7068;width:10;height:20" coordorigin="8746,7068" coordsize="10,20">
              <v:shape style="position:absolute;left:8746;top:7068;width:10;height:20" coordorigin="8746,7068" coordsize="10,20" path="m8746,7087l8756,7087,8756,7068,8746,7068,8746,7087xe" filled="true" fillcolor="#000000" stroked="false">
                <v:path arrowok="t"/>
                <v:fill type="solid"/>
              </v:shape>
            </v:group>
            <v:group style="position:absolute;left:8746;top:7090;width:10;height:2" coordorigin="8746,7090" coordsize="10,2">
              <v:shape style="position:absolute;left:8746;top:7090;width:10;height:2" coordorigin="8746,7090" coordsize="10,0" path="m8746,7090l8756,7090e" filled="false" stroked="true" strokeweight=".300018pt" strokecolor="#000000">
                <v:path arrowok="t"/>
              </v:shape>
            </v:group>
            <v:group style="position:absolute;left:9597;top:6876;width:10;height:20" coordorigin="9597,6876" coordsize="10,20">
              <v:shape style="position:absolute;left:9597;top:6876;width:10;height:20" coordorigin="9597,6876" coordsize="10,20" path="m9597,6895l9607,6895,9607,6876,9597,6876,9597,6895xe" filled="true" fillcolor="#000000" stroked="false">
                <v:path arrowok="t"/>
                <v:fill type="solid"/>
              </v:shape>
            </v:group>
            <v:group style="position:absolute;left:9597;top:6895;width:10;height:20" coordorigin="9597,6895" coordsize="10,20">
              <v:shape style="position:absolute;left:9597;top:6895;width:10;height:20" coordorigin="9597,6895" coordsize="10,20" path="m9597,6914l9607,6914,9607,6895,9597,6895,9597,6914xe" filled="true" fillcolor="#000000" stroked="false">
                <v:path arrowok="t"/>
                <v:fill type="solid"/>
              </v:shape>
            </v:group>
            <v:group style="position:absolute;left:9597;top:6914;width:10;height:20" coordorigin="9597,6914" coordsize="10,20">
              <v:shape style="position:absolute;left:9597;top:6914;width:10;height:20" coordorigin="9597,6914" coordsize="10,20" path="m9597,6933l9607,6933,9607,6914,9597,6914,9597,6933xe" filled="true" fillcolor="#000000" stroked="false">
                <v:path arrowok="t"/>
                <v:fill type="solid"/>
              </v:shape>
            </v:group>
            <v:group style="position:absolute;left:9597;top:6933;width:10;height:20" coordorigin="9597,6933" coordsize="10,20">
              <v:shape style="position:absolute;left:9597;top:6933;width:10;height:20" coordorigin="9597,6933" coordsize="10,20" path="m9597,6952l9607,6952,9607,6933,9597,6933,9597,6952xe" filled="true" fillcolor="#000000" stroked="false">
                <v:path arrowok="t"/>
                <v:fill type="solid"/>
              </v:shape>
            </v:group>
            <v:group style="position:absolute;left:9597;top:6952;width:10;height:20" coordorigin="9597,6952" coordsize="10,20">
              <v:shape style="position:absolute;left:9597;top:6952;width:10;height:20" coordorigin="9597,6952" coordsize="10,20" path="m9597,6972l9607,6972,9607,6952,9597,6952,9597,6972xe" filled="true" fillcolor="#000000" stroked="false">
                <v:path arrowok="t"/>
                <v:fill type="solid"/>
              </v:shape>
            </v:group>
            <v:group style="position:absolute;left:9597;top:6972;width:10;height:20" coordorigin="9597,6972" coordsize="10,20">
              <v:shape style="position:absolute;left:9597;top:6972;width:10;height:20" coordorigin="9597,6972" coordsize="10,20" path="m9597,6991l9607,6991,9607,6972,9597,6972,9597,6991xe" filled="true" fillcolor="#000000" stroked="false">
                <v:path arrowok="t"/>
                <v:fill type="solid"/>
              </v:shape>
            </v:group>
            <v:group style="position:absolute;left:9597;top:6991;width:10;height:20" coordorigin="9597,6991" coordsize="10,20">
              <v:shape style="position:absolute;left:9597;top:6991;width:10;height:20" coordorigin="9597,6991" coordsize="10,20" path="m9597,7010l9607,7010,9607,6991,9597,6991,9597,7010xe" filled="true" fillcolor="#000000" stroked="false">
                <v:path arrowok="t"/>
                <v:fill type="solid"/>
              </v:shape>
            </v:group>
            <v:group style="position:absolute;left:9597;top:7010;width:10;height:20" coordorigin="9597,7010" coordsize="10,20">
              <v:shape style="position:absolute;left:9597;top:7010;width:10;height:20" coordorigin="9597,7010" coordsize="10,20" path="m9597,7029l9607,7029,9607,7010,9597,7010,9597,7029xe" filled="true" fillcolor="#000000" stroked="false">
                <v:path arrowok="t"/>
                <v:fill type="solid"/>
              </v:shape>
            </v:group>
            <v:group style="position:absolute;left:9597;top:7029;width:10;height:20" coordorigin="9597,7029" coordsize="10,20">
              <v:shape style="position:absolute;left:9597;top:7029;width:10;height:20" coordorigin="9597,7029" coordsize="10,20" path="m9597,7048l9607,7048,9607,7029,9597,7029,9597,7048xe" filled="true" fillcolor="#000000" stroked="false">
                <v:path arrowok="t"/>
                <v:fill type="solid"/>
              </v:shape>
            </v:group>
            <v:group style="position:absolute;left:9597;top:7048;width:10;height:20" coordorigin="9597,7048" coordsize="10,20">
              <v:shape style="position:absolute;left:9597;top:7048;width:10;height:20" coordorigin="9597,7048" coordsize="10,20" path="m9597,7068l9607,7068,9607,7048,9597,7048,9597,7068xe" filled="true" fillcolor="#000000" stroked="false">
                <v:path arrowok="t"/>
                <v:fill type="solid"/>
              </v:shape>
            </v:group>
            <v:group style="position:absolute;left:9597;top:7068;width:10;height:20" coordorigin="9597,7068" coordsize="10,20">
              <v:shape style="position:absolute;left:9597;top:7068;width:10;height:20" coordorigin="9597,7068" coordsize="10,20" path="m9597,7087l9607,7087,9607,7068,9597,7068,9597,7087xe" filled="true" fillcolor="#000000" stroked="false">
                <v:path arrowok="t"/>
                <v:fill type="solid"/>
              </v:shape>
            </v:group>
            <v:group style="position:absolute;left:9597;top:7090;width:10;height:2" coordorigin="9597,7090" coordsize="10,2">
              <v:shape style="position:absolute;left:9597;top:7090;width:10;height:2" coordorigin="9597,7090" coordsize="10,0" path="m9597,7090l9607,7090e" filled="false" stroked="true" strokeweight=".300018pt" strokecolor="#000000">
                <v:path arrowok="t"/>
              </v:shape>
            </v:group>
            <v:group style="position:absolute;left:10446;top:6876;width:10;height:20" coordorigin="10446,6876" coordsize="10,20">
              <v:shape style="position:absolute;left:10446;top:6876;width:10;height:20" coordorigin="10446,6876" coordsize="10,20" path="m10446,6895l10455,6895,10455,6876,10446,6876,10446,6895xe" filled="true" fillcolor="#000000" stroked="false">
                <v:path arrowok="t"/>
                <v:fill type="solid"/>
              </v:shape>
            </v:group>
            <v:group style="position:absolute;left:10446;top:6895;width:10;height:20" coordorigin="10446,6895" coordsize="10,20">
              <v:shape style="position:absolute;left:10446;top:6895;width:10;height:20" coordorigin="10446,6895" coordsize="10,20" path="m10446,6914l10455,6914,10455,6895,10446,6895,10446,6914xe" filled="true" fillcolor="#000000" stroked="false">
                <v:path arrowok="t"/>
                <v:fill type="solid"/>
              </v:shape>
            </v:group>
            <v:group style="position:absolute;left:10446;top:6914;width:10;height:20" coordorigin="10446,6914" coordsize="10,20">
              <v:shape style="position:absolute;left:10446;top:6914;width:10;height:20" coordorigin="10446,6914" coordsize="10,20" path="m10446,6933l10455,6933,10455,6914,10446,6914,10446,6933xe" filled="true" fillcolor="#000000" stroked="false">
                <v:path arrowok="t"/>
                <v:fill type="solid"/>
              </v:shape>
            </v:group>
            <v:group style="position:absolute;left:10446;top:6933;width:10;height:20" coordorigin="10446,6933" coordsize="10,20">
              <v:shape style="position:absolute;left:10446;top:6933;width:10;height:20" coordorigin="10446,6933" coordsize="10,20" path="m10446,6952l10455,6952,10455,6933,10446,6933,10446,6952xe" filled="true" fillcolor="#000000" stroked="false">
                <v:path arrowok="t"/>
                <v:fill type="solid"/>
              </v:shape>
            </v:group>
            <v:group style="position:absolute;left:10446;top:6952;width:10;height:20" coordorigin="10446,6952" coordsize="10,20">
              <v:shape style="position:absolute;left:10446;top:6952;width:10;height:20" coordorigin="10446,6952" coordsize="10,20" path="m10446,6972l10455,6972,10455,6952,10446,6952,10446,6972xe" filled="true" fillcolor="#000000" stroked="false">
                <v:path arrowok="t"/>
                <v:fill type="solid"/>
              </v:shape>
            </v:group>
            <v:group style="position:absolute;left:10446;top:6972;width:10;height:20" coordorigin="10446,6972" coordsize="10,20">
              <v:shape style="position:absolute;left:10446;top:6972;width:10;height:20" coordorigin="10446,6972" coordsize="10,20" path="m10446,6991l10455,6991,10455,6972,10446,6972,10446,6991xe" filled="true" fillcolor="#000000" stroked="false">
                <v:path arrowok="t"/>
                <v:fill type="solid"/>
              </v:shape>
            </v:group>
            <v:group style="position:absolute;left:10446;top:6991;width:10;height:20" coordorigin="10446,6991" coordsize="10,20">
              <v:shape style="position:absolute;left:10446;top:6991;width:10;height:20" coordorigin="10446,6991" coordsize="10,20" path="m10446,7010l10455,7010,10455,6991,10446,6991,10446,7010xe" filled="true" fillcolor="#000000" stroked="false">
                <v:path arrowok="t"/>
                <v:fill type="solid"/>
              </v:shape>
            </v:group>
            <v:group style="position:absolute;left:10446;top:7010;width:10;height:20" coordorigin="10446,7010" coordsize="10,20">
              <v:shape style="position:absolute;left:10446;top:7010;width:10;height:20" coordorigin="10446,7010" coordsize="10,20" path="m10446,7029l10455,7029,10455,7010,10446,7010,10446,7029xe" filled="true" fillcolor="#000000" stroked="false">
                <v:path arrowok="t"/>
                <v:fill type="solid"/>
              </v:shape>
            </v:group>
            <v:group style="position:absolute;left:10446;top:7029;width:10;height:20" coordorigin="10446,7029" coordsize="10,20">
              <v:shape style="position:absolute;left:10446;top:7029;width:10;height:20" coordorigin="10446,7029" coordsize="10,20" path="m10446,7048l10455,7048,10455,7029,10446,7029,10446,7048xe" filled="true" fillcolor="#000000" stroked="false">
                <v:path arrowok="t"/>
                <v:fill type="solid"/>
              </v:shape>
            </v:group>
            <v:group style="position:absolute;left:10446;top:7048;width:10;height:20" coordorigin="10446,7048" coordsize="10,20">
              <v:shape style="position:absolute;left:10446;top:7048;width:10;height:20" coordorigin="10446,7048" coordsize="10,20" path="m10446,7068l10455,7068,10455,7048,10446,7048,10446,7068xe" filled="true" fillcolor="#000000" stroked="false">
                <v:path arrowok="t"/>
                <v:fill type="solid"/>
              </v:shape>
            </v:group>
            <v:group style="position:absolute;left:10446;top:7068;width:10;height:20" coordorigin="10446,7068" coordsize="10,20">
              <v:shape style="position:absolute;left:10446;top:7068;width:10;height:20" coordorigin="10446,7068" coordsize="10,20" path="m10446,7087l10455,7087,10455,7068,10446,7068,10446,7087xe" filled="true" fillcolor="#000000" stroked="false">
                <v:path arrowok="t"/>
                <v:fill type="solid"/>
              </v:shape>
            </v:group>
            <v:group style="position:absolute;left:10446;top:7090;width:10;height:2" coordorigin="10446,7090" coordsize="10,2">
              <v:shape style="position:absolute;left:10446;top:7090;width:10;height:2" coordorigin="10446,7090" coordsize="10,0" path="m10446,7090l10455,7090e" filled="false" stroked="true" strokeweight=".300018pt" strokecolor="#000000">
                <v:path arrowok="t"/>
              </v:shape>
            </v:group>
            <v:group style="position:absolute;left:12006;top:6876;width:10;height:20" coordorigin="12006,6876" coordsize="10,20">
              <v:shape style="position:absolute;left:12006;top:6876;width:10;height:20" coordorigin="12006,6876" coordsize="10,20" path="m12006,6895l12015,6895,12015,6876,12006,6876,12006,6895xe" filled="true" fillcolor="#000000" stroked="false">
                <v:path arrowok="t"/>
                <v:fill type="solid"/>
              </v:shape>
            </v:group>
            <v:group style="position:absolute;left:12006;top:6895;width:10;height:20" coordorigin="12006,6895" coordsize="10,20">
              <v:shape style="position:absolute;left:12006;top:6895;width:10;height:20" coordorigin="12006,6895" coordsize="10,20" path="m12006,6914l12015,6914,12015,6895,12006,6895,12006,6914xe" filled="true" fillcolor="#000000" stroked="false">
                <v:path arrowok="t"/>
                <v:fill type="solid"/>
              </v:shape>
            </v:group>
            <v:group style="position:absolute;left:12006;top:6914;width:10;height:20" coordorigin="12006,6914" coordsize="10,20">
              <v:shape style="position:absolute;left:12006;top:6914;width:10;height:20" coordorigin="12006,6914" coordsize="10,20" path="m12006,6933l12015,6933,12015,6914,12006,6914,12006,6933xe" filled="true" fillcolor="#000000" stroked="false">
                <v:path arrowok="t"/>
                <v:fill type="solid"/>
              </v:shape>
            </v:group>
            <v:group style="position:absolute;left:12006;top:6933;width:10;height:20" coordorigin="12006,6933" coordsize="10,20">
              <v:shape style="position:absolute;left:12006;top:6933;width:10;height:20" coordorigin="12006,6933" coordsize="10,20" path="m12006,6952l12015,6952,12015,6933,12006,6933,12006,6952xe" filled="true" fillcolor="#000000" stroked="false">
                <v:path arrowok="t"/>
                <v:fill type="solid"/>
              </v:shape>
            </v:group>
            <v:group style="position:absolute;left:12006;top:6952;width:10;height:20" coordorigin="12006,6952" coordsize="10,20">
              <v:shape style="position:absolute;left:12006;top:6952;width:10;height:20" coordorigin="12006,6952" coordsize="10,20" path="m12006,6972l12015,6972,12015,6952,12006,6952,12006,6972xe" filled="true" fillcolor="#000000" stroked="false">
                <v:path arrowok="t"/>
                <v:fill type="solid"/>
              </v:shape>
            </v:group>
            <v:group style="position:absolute;left:12006;top:6972;width:10;height:20" coordorigin="12006,6972" coordsize="10,20">
              <v:shape style="position:absolute;left:12006;top:6972;width:10;height:20" coordorigin="12006,6972" coordsize="10,20" path="m12006,6991l12015,6991,12015,6972,12006,6972,12006,6991xe" filled="true" fillcolor="#000000" stroked="false">
                <v:path arrowok="t"/>
                <v:fill type="solid"/>
              </v:shape>
            </v:group>
            <v:group style="position:absolute;left:12006;top:6991;width:10;height:20" coordorigin="12006,6991" coordsize="10,20">
              <v:shape style="position:absolute;left:12006;top:6991;width:10;height:20" coordorigin="12006,6991" coordsize="10,20" path="m12006,7010l12015,7010,12015,6991,12006,6991,12006,7010xe" filled="true" fillcolor="#000000" stroked="false">
                <v:path arrowok="t"/>
                <v:fill type="solid"/>
              </v:shape>
            </v:group>
            <v:group style="position:absolute;left:12006;top:7010;width:10;height:20" coordorigin="12006,7010" coordsize="10,20">
              <v:shape style="position:absolute;left:12006;top:7010;width:10;height:20" coordorigin="12006,7010" coordsize="10,20" path="m12006,7029l12015,7029,12015,7010,12006,7010,12006,7029xe" filled="true" fillcolor="#000000" stroked="false">
                <v:path arrowok="t"/>
                <v:fill type="solid"/>
              </v:shape>
            </v:group>
            <v:group style="position:absolute;left:12006;top:7029;width:10;height:20" coordorigin="12006,7029" coordsize="10,20">
              <v:shape style="position:absolute;left:12006;top:7029;width:10;height:20" coordorigin="12006,7029" coordsize="10,20" path="m12006,7048l12015,7048,12015,7029,12006,7029,12006,7048xe" filled="true" fillcolor="#000000" stroked="false">
                <v:path arrowok="t"/>
                <v:fill type="solid"/>
              </v:shape>
            </v:group>
            <v:group style="position:absolute;left:12006;top:7048;width:10;height:20" coordorigin="12006,7048" coordsize="10,20">
              <v:shape style="position:absolute;left:12006;top:7048;width:10;height:20" coordorigin="12006,7048" coordsize="10,20" path="m12006,7068l12015,7068,12015,7048,12006,7048,12006,7068xe" filled="true" fillcolor="#000000" stroked="false">
                <v:path arrowok="t"/>
                <v:fill type="solid"/>
              </v:shape>
            </v:group>
            <v:group style="position:absolute;left:12006;top:7068;width:10;height:20" coordorigin="12006,7068" coordsize="10,20">
              <v:shape style="position:absolute;left:12006;top:7068;width:10;height:20" coordorigin="12006,7068" coordsize="10,20" path="m12006,7087l12015,7087,12015,7068,12006,7068,12006,7087xe" filled="true" fillcolor="#000000" stroked="false">
                <v:path arrowok="t"/>
                <v:fill type="solid"/>
              </v:shape>
            </v:group>
            <v:group style="position:absolute;left:12006;top:7090;width:10;height:2" coordorigin="12006,7090" coordsize="10,2">
              <v:shape style="position:absolute;left:12006;top:7090;width:10;height:2" coordorigin="12006,7090" coordsize="10,0" path="m12006,7090l12015,7090e" filled="false" stroked="true" strokeweight=".300018pt" strokecolor="#000000">
                <v:path arrowok="t"/>
              </v:shape>
            </v:group>
            <v:group style="position:absolute;left:13705;top:6876;width:10;height:20" coordorigin="13705,6876" coordsize="10,20">
              <v:shape style="position:absolute;left:13705;top:6876;width:10;height:20" coordorigin="13705,6876" coordsize="10,20" path="m13705,6895l13714,6895,13714,6876,13705,6876,13705,6895xe" filled="true" fillcolor="#000000" stroked="false">
                <v:path arrowok="t"/>
                <v:fill type="solid"/>
              </v:shape>
            </v:group>
            <v:group style="position:absolute;left:13705;top:6895;width:10;height:20" coordorigin="13705,6895" coordsize="10,20">
              <v:shape style="position:absolute;left:13705;top:6895;width:10;height:20" coordorigin="13705,6895" coordsize="10,20" path="m13705,6914l13714,6914,13714,6895,13705,6895,13705,6914xe" filled="true" fillcolor="#000000" stroked="false">
                <v:path arrowok="t"/>
                <v:fill type="solid"/>
              </v:shape>
            </v:group>
            <v:group style="position:absolute;left:13705;top:6914;width:10;height:20" coordorigin="13705,6914" coordsize="10,20">
              <v:shape style="position:absolute;left:13705;top:6914;width:10;height:20" coordorigin="13705,6914" coordsize="10,20" path="m13705,6933l13714,6933,13714,6914,13705,6914,13705,6933xe" filled="true" fillcolor="#000000" stroked="false">
                <v:path arrowok="t"/>
                <v:fill type="solid"/>
              </v:shape>
            </v:group>
            <v:group style="position:absolute;left:13705;top:6933;width:10;height:20" coordorigin="13705,6933" coordsize="10,20">
              <v:shape style="position:absolute;left:13705;top:6933;width:10;height:20" coordorigin="13705,6933" coordsize="10,20" path="m13705,6952l13714,6952,13714,6933,13705,6933,13705,6952xe" filled="true" fillcolor="#000000" stroked="false">
                <v:path arrowok="t"/>
                <v:fill type="solid"/>
              </v:shape>
            </v:group>
            <v:group style="position:absolute;left:13705;top:6952;width:10;height:20" coordorigin="13705,6952" coordsize="10,20">
              <v:shape style="position:absolute;left:13705;top:6952;width:10;height:20" coordorigin="13705,6952" coordsize="10,20" path="m13705,6972l13714,6972,13714,6952,13705,6952,13705,6972xe" filled="true" fillcolor="#000000" stroked="false">
                <v:path arrowok="t"/>
                <v:fill type="solid"/>
              </v:shape>
            </v:group>
            <v:group style="position:absolute;left:13705;top:6972;width:10;height:20" coordorigin="13705,6972" coordsize="10,20">
              <v:shape style="position:absolute;left:13705;top:6972;width:10;height:20" coordorigin="13705,6972" coordsize="10,20" path="m13705,6991l13714,6991,13714,6972,13705,6972,13705,6991xe" filled="true" fillcolor="#000000" stroked="false">
                <v:path arrowok="t"/>
                <v:fill type="solid"/>
              </v:shape>
            </v:group>
            <v:group style="position:absolute;left:13705;top:6991;width:10;height:20" coordorigin="13705,6991" coordsize="10,20">
              <v:shape style="position:absolute;left:13705;top:6991;width:10;height:20" coordorigin="13705,6991" coordsize="10,20" path="m13705,7010l13714,7010,13714,6991,13705,6991,13705,7010xe" filled="true" fillcolor="#000000" stroked="false">
                <v:path arrowok="t"/>
                <v:fill type="solid"/>
              </v:shape>
            </v:group>
            <v:group style="position:absolute;left:13705;top:7010;width:10;height:20" coordorigin="13705,7010" coordsize="10,20">
              <v:shape style="position:absolute;left:13705;top:7010;width:10;height:20" coordorigin="13705,7010" coordsize="10,20" path="m13705,7029l13714,7029,13714,7010,13705,7010,13705,7029xe" filled="true" fillcolor="#000000" stroked="false">
                <v:path arrowok="t"/>
                <v:fill type="solid"/>
              </v:shape>
            </v:group>
            <v:group style="position:absolute;left:13705;top:7029;width:10;height:20" coordorigin="13705,7029" coordsize="10,20">
              <v:shape style="position:absolute;left:13705;top:7029;width:10;height:20" coordorigin="13705,7029" coordsize="10,20" path="m13705,7048l13714,7048,13714,7029,13705,7029,13705,7048xe" filled="true" fillcolor="#000000" stroked="false">
                <v:path arrowok="t"/>
                <v:fill type="solid"/>
              </v:shape>
            </v:group>
            <v:group style="position:absolute;left:13705;top:7048;width:10;height:20" coordorigin="13705,7048" coordsize="10,20">
              <v:shape style="position:absolute;left:13705;top:7048;width:10;height:20" coordorigin="13705,7048" coordsize="10,20" path="m13705,7068l13714,7068,13714,7048,13705,7048,13705,7068xe" filled="true" fillcolor="#000000" stroked="false">
                <v:path arrowok="t"/>
                <v:fill type="solid"/>
              </v:shape>
            </v:group>
            <v:group style="position:absolute;left:13705;top:7068;width:10;height:20" coordorigin="13705,7068" coordsize="10,20">
              <v:shape style="position:absolute;left:13705;top:7068;width:10;height:20" coordorigin="13705,7068" coordsize="10,20" path="m13705,7087l13714,7087,13714,7068,13705,7068,13705,7087xe" filled="true" fillcolor="#000000" stroked="false">
                <v:path arrowok="t"/>
                <v:fill type="solid"/>
              </v:shape>
            </v:group>
            <v:group style="position:absolute;left:13705;top:7090;width:10;height:2" coordorigin="13705,7090" coordsize="10,2">
              <v:shape style="position:absolute;left:13705;top:7090;width:10;height:2" coordorigin="13705,7090" coordsize="10,0" path="m13705,7090l13714,7090e" filled="false" stroked="true" strokeweight=".300018pt" strokecolor="#000000">
                <v:path arrowok="t"/>
              </v:shape>
            </v:group>
            <v:group style="position:absolute;left:3269;top:7098;width:10;height:2" coordorigin="3269,7098" coordsize="10,2">
              <v:shape style="position:absolute;left:3269;top:7098;width:10;height:2" coordorigin="3269,7098" coordsize="10,0" path="m3269,7098l3279,7098e" filled="false" stroked="true" strokeweight=".479981pt" strokecolor="#000000">
                <v:path arrowok="t"/>
              </v:shape>
              <v:shape style="position:absolute;left:1128;top:7093;width:3453;height:10" type="#_x0000_t75" stroked="false">
                <v:imagedata r:id="rId231" o:title=""/>
              </v:shape>
              <v:shape style="position:absolute;left:4576;top:7093;width:625;height:10" type="#_x0000_t75" stroked="false">
                <v:imagedata r:id="rId224" o:title=""/>
              </v:shape>
              <v:shape style="position:absolute;left:5196;top:7093;width:2838;height:10" type="#_x0000_t75" stroked="false">
                <v:imagedata r:id="rId225" o:title=""/>
              </v:shape>
              <v:shape style="position:absolute;left:8030;top:7093;width:717;height:10" type="#_x0000_t75" stroked="false">
                <v:imagedata r:id="rId216" o:title=""/>
              </v:shape>
              <v:shape style="position:absolute;left:8742;top:7093;width:856;height:10" type="#_x0000_t75" stroked="false">
                <v:imagedata r:id="rId217" o:title=""/>
              </v:shape>
              <v:shape style="position:absolute;left:9592;top:7093;width:853;height:10" type="#_x0000_t75" stroked="false">
                <v:imagedata r:id="rId218" o:title=""/>
              </v:shape>
              <v:shape style="position:absolute;left:10441;top:7093;width:1565;height:10" type="#_x0000_t75" stroked="false">
                <v:imagedata r:id="rId219" o:title=""/>
              </v:shape>
              <v:shape style="position:absolute;left:12001;top:7093;width:3412;height:10" type="#_x0000_t75" stroked="false">
                <v:imagedata r:id="rId220" o:title=""/>
              </v:shape>
            </v:group>
            <v:group style="position:absolute;left:3269;top:7102;width:10;height:20" coordorigin="3269,7102" coordsize="10,20">
              <v:shape style="position:absolute;left:3269;top:7102;width:10;height:20" coordorigin="3269,7102" coordsize="10,20" path="m3269,7122l3279,7122,3279,7102,3269,7102,3269,7122xe" filled="true" fillcolor="#000000" stroked="false">
                <v:path arrowok="t"/>
                <v:fill type="solid"/>
              </v:shape>
            </v:group>
            <v:group style="position:absolute;left:3269;top:7122;width:10;height:20" coordorigin="3269,7122" coordsize="10,20">
              <v:shape style="position:absolute;left:3269;top:7122;width:10;height:20" coordorigin="3269,7122" coordsize="10,20" path="m3269,7141l3279,7141,3279,7122,3269,7122,3269,7141xe" filled="true" fillcolor="#000000" stroked="false">
                <v:path arrowok="t"/>
                <v:fill type="solid"/>
              </v:shape>
            </v:group>
            <v:group style="position:absolute;left:3269;top:7141;width:10;height:20" coordorigin="3269,7141" coordsize="10,20">
              <v:shape style="position:absolute;left:3269;top:7141;width:10;height:20" coordorigin="3269,7141" coordsize="10,20" path="m3269,7160l3279,7160,3279,7141,3269,7141,3269,7160xe" filled="true" fillcolor="#000000" stroked="false">
                <v:path arrowok="t"/>
                <v:fill type="solid"/>
              </v:shape>
            </v:group>
            <v:group style="position:absolute;left:3269;top:7160;width:10;height:20" coordorigin="3269,7160" coordsize="10,20">
              <v:shape style="position:absolute;left:3269;top:7160;width:10;height:20" coordorigin="3269,7160" coordsize="10,20" path="m3269,7179l3279,7179,3279,7160,3269,7160,3269,7179xe" filled="true" fillcolor="#000000" stroked="false">
                <v:path arrowok="t"/>
                <v:fill type="solid"/>
              </v:shape>
            </v:group>
            <v:group style="position:absolute;left:3269;top:7179;width:10;height:20" coordorigin="3269,7179" coordsize="10,20">
              <v:shape style="position:absolute;left:3269;top:7179;width:10;height:20" coordorigin="3269,7179" coordsize="10,20" path="m3269,7198l3279,7198,3279,7179,3269,7179,3269,7198xe" filled="true" fillcolor="#000000" stroked="false">
                <v:path arrowok="t"/>
                <v:fill type="solid"/>
              </v:shape>
            </v:group>
            <v:group style="position:absolute;left:3269;top:7198;width:10;height:20" coordorigin="3269,7198" coordsize="10,20">
              <v:shape style="position:absolute;left:3269;top:7198;width:10;height:20" coordorigin="3269,7198" coordsize="10,20" path="m3269,7218l3279,7218,3279,7198,3269,7198,3269,7218xe" filled="true" fillcolor="#000000" stroked="false">
                <v:path arrowok="t"/>
                <v:fill type="solid"/>
              </v:shape>
            </v:group>
            <v:group style="position:absolute;left:3269;top:7218;width:10;height:20" coordorigin="3269,7218" coordsize="10,20">
              <v:shape style="position:absolute;left:3269;top:7218;width:10;height:20" coordorigin="3269,7218" coordsize="10,20" path="m3269,7237l3279,7237,3279,7218,3269,7218,3269,7237xe" filled="true" fillcolor="#000000" stroked="false">
                <v:path arrowok="t"/>
                <v:fill type="solid"/>
              </v:shape>
            </v:group>
            <v:group style="position:absolute;left:3269;top:7237;width:10;height:20" coordorigin="3269,7237" coordsize="10,20">
              <v:shape style="position:absolute;left:3269;top:7237;width:10;height:20" coordorigin="3269,7237" coordsize="10,20" path="m3269,7256l3279,7256,3279,7237,3269,7237,3269,7256xe" filled="true" fillcolor="#000000" stroked="false">
                <v:path arrowok="t"/>
                <v:fill type="solid"/>
              </v:shape>
            </v:group>
            <v:group style="position:absolute;left:3269;top:7256;width:10;height:20" coordorigin="3269,7256" coordsize="10,20">
              <v:shape style="position:absolute;left:3269;top:7256;width:10;height:20" coordorigin="3269,7256" coordsize="10,20" path="m3269,7275l3279,7275,3279,7256,3269,7256,3269,7275xe" filled="true" fillcolor="#000000" stroked="false">
                <v:path arrowok="t"/>
                <v:fill type="solid"/>
              </v:shape>
            </v:group>
            <v:group style="position:absolute;left:3269;top:7275;width:10;height:20" coordorigin="3269,7275" coordsize="10,20">
              <v:shape style="position:absolute;left:3269;top:7275;width:10;height:20" coordorigin="3269,7275" coordsize="10,20" path="m3269,7294l3279,7294,3279,7275,3269,7275,3269,7294xe" filled="true" fillcolor="#000000" stroked="false">
                <v:path arrowok="t"/>
                <v:fill type="solid"/>
              </v:shape>
            </v:group>
            <v:group style="position:absolute;left:3269;top:7294;width:10;height:20" coordorigin="3269,7294" coordsize="10,20">
              <v:shape style="position:absolute;left:3269;top:7294;width:10;height:20" coordorigin="3269,7294" coordsize="10,20" path="m3269,7314l3279,7314,3279,7294,3269,7294,3269,7314xe" filled="true" fillcolor="#000000" stroked="false">
                <v:path arrowok="t"/>
                <v:fill type="solid"/>
              </v:shape>
            </v:group>
            <v:group style="position:absolute;left:3269;top:7317;width:10;height:2" coordorigin="3269,7317" coordsize="10,2">
              <v:shape style="position:absolute;left:3269;top:7317;width:10;height:2" coordorigin="3269,7317" coordsize="10,0" path="m3269,7317l3279,7317e" filled="false" stroked="true" strokeweight=".360016pt" strokecolor="#000000">
                <v:path arrowok="t"/>
              </v:shape>
            </v:group>
            <v:group style="position:absolute;left:4581;top:7102;width:10;height:20" coordorigin="4581,7102" coordsize="10,20">
              <v:shape style="position:absolute;left:4581;top:7102;width:10;height:20" coordorigin="4581,7102" coordsize="10,20" path="m4581,7122l4590,7122,4590,7102,4581,7102,4581,7122xe" filled="true" fillcolor="#000000" stroked="false">
                <v:path arrowok="t"/>
                <v:fill type="solid"/>
              </v:shape>
            </v:group>
            <v:group style="position:absolute;left:4581;top:7122;width:10;height:20" coordorigin="4581,7122" coordsize="10,20">
              <v:shape style="position:absolute;left:4581;top:7122;width:10;height:20" coordorigin="4581,7122" coordsize="10,20" path="m4581,7141l4590,7141,4590,7122,4581,7122,4581,7141xe" filled="true" fillcolor="#000000" stroked="false">
                <v:path arrowok="t"/>
                <v:fill type="solid"/>
              </v:shape>
            </v:group>
            <v:group style="position:absolute;left:4581;top:7141;width:10;height:20" coordorigin="4581,7141" coordsize="10,20">
              <v:shape style="position:absolute;left:4581;top:7141;width:10;height:20" coordorigin="4581,7141" coordsize="10,20" path="m4581,7160l4590,7160,4590,7141,4581,7141,4581,7160xe" filled="true" fillcolor="#000000" stroked="false">
                <v:path arrowok="t"/>
                <v:fill type="solid"/>
              </v:shape>
            </v:group>
            <v:group style="position:absolute;left:4581;top:7160;width:10;height:20" coordorigin="4581,7160" coordsize="10,20">
              <v:shape style="position:absolute;left:4581;top:7160;width:10;height:20" coordorigin="4581,7160" coordsize="10,20" path="m4581,7179l4590,7179,4590,7160,4581,7160,4581,7179xe" filled="true" fillcolor="#000000" stroked="false">
                <v:path arrowok="t"/>
                <v:fill type="solid"/>
              </v:shape>
            </v:group>
            <v:group style="position:absolute;left:4581;top:7179;width:10;height:20" coordorigin="4581,7179" coordsize="10,20">
              <v:shape style="position:absolute;left:4581;top:7179;width:10;height:20" coordorigin="4581,7179" coordsize="10,20" path="m4581,7198l4590,7198,4590,7179,4581,7179,4581,7198xe" filled="true" fillcolor="#000000" stroked="false">
                <v:path arrowok="t"/>
                <v:fill type="solid"/>
              </v:shape>
            </v:group>
            <v:group style="position:absolute;left:4581;top:7198;width:10;height:20" coordorigin="4581,7198" coordsize="10,20">
              <v:shape style="position:absolute;left:4581;top:7198;width:10;height:20" coordorigin="4581,7198" coordsize="10,20" path="m4581,7218l4590,7218,4590,7198,4581,7198,4581,7218xe" filled="true" fillcolor="#000000" stroked="false">
                <v:path arrowok="t"/>
                <v:fill type="solid"/>
              </v:shape>
            </v:group>
            <v:group style="position:absolute;left:4581;top:7218;width:10;height:20" coordorigin="4581,7218" coordsize="10,20">
              <v:shape style="position:absolute;left:4581;top:7218;width:10;height:20" coordorigin="4581,7218" coordsize="10,20" path="m4581,7237l4590,7237,4590,7218,4581,7218,4581,7237xe" filled="true" fillcolor="#000000" stroked="false">
                <v:path arrowok="t"/>
                <v:fill type="solid"/>
              </v:shape>
            </v:group>
            <v:group style="position:absolute;left:4581;top:7237;width:10;height:20" coordorigin="4581,7237" coordsize="10,20">
              <v:shape style="position:absolute;left:4581;top:7237;width:10;height:20" coordorigin="4581,7237" coordsize="10,20" path="m4581,7256l4590,7256,4590,7237,4581,7237,4581,7256xe" filled="true" fillcolor="#000000" stroked="false">
                <v:path arrowok="t"/>
                <v:fill type="solid"/>
              </v:shape>
            </v:group>
            <v:group style="position:absolute;left:4581;top:7256;width:10;height:20" coordorigin="4581,7256" coordsize="10,20">
              <v:shape style="position:absolute;left:4581;top:7256;width:10;height:20" coordorigin="4581,7256" coordsize="10,20" path="m4581,7275l4590,7275,4590,7256,4581,7256,4581,7275xe" filled="true" fillcolor="#000000" stroked="false">
                <v:path arrowok="t"/>
                <v:fill type="solid"/>
              </v:shape>
            </v:group>
            <v:group style="position:absolute;left:4581;top:7275;width:10;height:20" coordorigin="4581,7275" coordsize="10,20">
              <v:shape style="position:absolute;left:4581;top:7275;width:10;height:20" coordorigin="4581,7275" coordsize="10,20" path="m4581,7294l4590,7294,4590,7275,4581,7275,4581,7294xe" filled="true" fillcolor="#000000" stroked="false">
                <v:path arrowok="t"/>
                <v:fill type="solid"/>
              </v:shape>
            </v:group>
            <v:group style="position:absolute;left:4581;top:7294;width:10;height:20" coordorigin="4581,7294" coordsize="10,20">
              <v:shape style="position:absolute;left:4581;top:7294;width:10;height:20" coordorigin="4581,7294" coordsize="10,20" path="m4581,7314l4590,7314,4590,7294,4581,7294,4581,7314xe" filled="true" fillcolor="#000000" stroked="false">
                <v:path arrowok="t"/>
                <v:fill type="solid"/>
              </v:shape>
            </v:group>
            <v:group style="position:absolute;left:4581;top:7317;width:10;height:2" coordorigin="4581,7317" coordsize="10,2">
              <v:shape style="position:absolute;left:4581;top:7317;width:10;height:2" coordorigin="4581,7317" coordsize="10,0" path="m4581,7317l4590,7317e" filled="false" stroked="true" strokeweight=".360016pt" strokecolor="#000000">
                <v:path arrowok="t"/>
              </v:shape>
            </v:group>
            <v:group style="position:absolute;left:5201;top:7102;width:10;height:20" coordorigin="5201,7102" coordsize="10,20">
              <v:shape style="position:absolute;left:5201;top:7102;width:10;height:20" coordorigin="5201,7102" coordsize="10,20" path="m5201,7122l5211,7122,5211,7102,5201,7102,5201,7122xe" filled="true" fillcolor="#000000" stroked="false">
                <v:path arrowok="t"/>
                <v:fill type="solid"/>
              </v:shape>
            </v:group>
            <v:group style="position:absolute;left:5201;top:7122;width:10;height:20" coordorigin="5201,7122" coordsize="10,20">
              <v:shape style="position:absolute;left:5201;top:7122;width:10;height:20" coordorigin="5201,7122" coordsize="10,20" path="m5201,7141l5211,7141,5211,7122,5201,7122,5201,7141xe" filled="true" fillcolor="#000000" stroked="false">
                <v:path arrowok="t"/>
                <v:fill type="solid"/>
              </v:shape>
            </v:group>
            <v:group style="position:absolute;left:5201;top:7141;width:10;height:20" coordorigin="5201,7141" coordsize="10,20">
              <v:shape style="position:absolute;left:5201;top:7141;width:10;height:20" coordorigin="5201,7141" coordsize="10,20" path="m5201,7160l5211,7160,5211,7141,5201,7141,5201,7160xe" filled="true" fillcolor="#000000" stroked="false">
                <v:path arrowok="t"/>
                <v:fill type="solid"/>
              </v:shape>
            </v:group>
            <v:group style="position:absolute;left:5201;top:7160;width:10;height:20" coordorigin="5201,7160" coordsize="10,20">
              <v:shape style="position:absolute;left:5201;top:7160;width:10;height:20" coordorigin="5201,7160" coordsize="10,20" path="m5201,7179l5211,7179,5211,7160,5201,7160,5201,7179xe" filled="true" fillcolor="#000000" stroked="false">
                <v:path arrowok="t"/>
                <v:fill type="solid"/>
              </v:shape>
            </v:group>
            <v:group style="position:absolute;left:5201;top:7179;width:10;height:20" coordorigin="5201,7179" coordsize="10,20">
              <v:shape style="position:absolute;left:5201;top:7179;width:10;height:20" coordorigin="5201,7179" coordsize="10,20" path="m5201,7198l5211,7198,5211,7179,5201,7179,5201,7198xe" filled="true" fillcolor="#000000" stroked="false">
                <v:path arrowok="t"/>
                <v:fill type="solid"/>
              </v:shape>
            </v:group>
            <v:group style="position:absolute;left:5201;top:7198;width:10;height:20" coordorigin="5201,7198" coordsize="10,20">
              <v:shape style="position:absolute;left:5201;top:7198;width:10;height:20" coordorigin="5201,7198" coordsize="10,20" path="m5201,7218l5211,7218,5211,7198,5201,7198,5201,7218xe" filled="true" fillcolor="#000000" stroked="false">
                <v:path arrowok="t"/>
                <v:fill type="solid"/>
              </v:shape>
            </v:group>
            <v:group style="position:absolute;left:5201;top:7218;width:10;height:20" coordorigin="5201,7218" coordsize="10,20">
              <v:shape style="position:absolute;left:5201;top:7218;width:10;height:20" coordorigin="5201,7218" coordsize="10,20" path="m5201,7237l5211,7237,5211,7218,5201,7218,5201,7237xe" filled="true" fillcolor="#000000" stroked="false">
                <v:path arrowok="t"/>
                <v:fill type="solid"/>
              </v:shape>
            </v:group>
            <v:group style="position:absolute;left:5201;top:7237;width:10;height:20" coordorigin="5201,7237" coordsize="10,20">
              <v:shape style="position:absolute;left:5201;top:7237;width:10;height:20" coordorigin="5201,7237" coordsize="10,20" path="m5201,7256l5211,7256,5211,7237,5201,7237,5201,7256xe" filled="true" fillcolor="#000000" stroked="false">
                <v:path arrowok="t"/>
                <v:fill type="solid"/>
              </v:shape>
            </v:group>
            <v:group style="position:absolute;left:5201;top:7256;width:10;height:20" coordorigin="5201,7256" coordsize="10,20">
              <v:shape style="position:absolute;left:5201;top:7256;width:10;height:20" coordorigin="5201,7256" coordsize="10,20" path="m5201,7275l5211,7275,5211,7256,5201,7256,5201,7275xe" filled="true" fillcolor="#000000" stroked="false">
                <v:path arrowok="t"/>
                <v:fill type="solid"/>
              </v:shape>
            </v:group>
            <v:group style="position:absolute;left:5201;top:7275;width:10;height:20" coordorigin="5201,7275" coordsize="10,20">
              <v:shape style="position:absolute;left:5201;top:7275;width:10;height:20" coordorigin="5201,7275" coordsize="10,20" path="m5201,7294l5211,7294,5211,7275,5201,7275,5201,7294xe" filled="true" fillcolor="#000000" stroked="false">
                <v:path arrowok="t"/>
                <v:fill type="solid"/>
              </v:shape>
            </v:group>
            <v:group style="position:absolute;left:5201;top:7294;width:10;height:20" coordorigin="5201,7294" coordsize="10,20">
              <v:shape style="position:absolute;left:5201;top:7294;width:10;height:20" coordorigin="5201,7294" coordsize="10,20" path="m5201,7314l5211,7314,5211,7294,5201,7294,5201,7314xe" filled="true" fillcolor="#000000" stroked="false">
                <v:path arrowok="t"/>
                <v:fill type="solid"/>
              </v:shape>
            </v:group>
            <v:group style="position:absolute;left:5201;top:7317;width:10;height:2" coordorigin="5201,7317" coordsize="10,2">
              <v:shape style="position:absolute;left:5201;top:7317;width:10;height:2" coordorigin="5201,7317" coordsize="10,0" path="m5201,7317l5211,7317e" filled="false" stroked="true" strokeweight=".360016pt" strokecolor="#000000">
                <v:path arrowok="t"/>
              </v:shape>
            </v:group>
            <v:group style="position:absolute;left:5909;top:7102;width:10;height:20" coordorigin="5909,7102" coordsize="10,20">
              <v:shape style="position:absolute;left:5909;top:7102;width:10;height:20" coordorigin="5909,7102" coordsize="10,20" path="m5909,7122l5919,7122,5919,7102,5909,7102,5909,7122xe" filled="true" fillcolor="#000000" stroked="false">
                <v:path arrowok="t"/>
                <v:fill type="solid"/>
              </v:shape>
            </v:group>
            <v:group style="position:absolute;left:5909;top:7122;width:10;height:20" coordorigin="5909,7122" coordsize="10,20">
              <v:shape style="position:absolute;left:5909;top:7122;width:10;height:20" coordorigin="5909,7122" coordsize="10,20" path="m5909,7141l5919,7141,5919,7122,5909,7122,5909,7141xe" filled="true" fillcolor="#000000" stroked="false">
                <v:path arrowok="t"/>
                <v:fill type="solid"/>
              </v:shape>
            </v:group>
            <v:group style="position:absolute;left:5909;top:7141;width:10;height:20" coordorigin="5909,7141" coordsize="10,20">
              <v:shape style="position:absolute;left:5909;top:7141;width:10;height:20" coordorigin="5909,7141" coordsize="10,20" path="m5909,7160l5919,7160,5919,7141,5909,7141,5909,7160xe" filled="true" fillcolor="#000000" stroked="false">
                <v:path arrowok="t"/>
                <v:fill type="solid"/>
              </v:shape>
            </v:group>
            <v:group style="position:absolute;left:5909;top:7160;width:10;height:20" coordorigin="5909,7160" coordsize="10,20">
              <v:shape style="position:absolute;left:5909;top:7160;width:10;height:20" coordorigin="5909,7160" coordsize="10,20" path="m5909,7179l5919,7179,5919,7160,5909,7160,5909,7179xe" filled="true" fillcolor="#000000" stroked="false">
                <v:path arrowok="t"/>
                <v:fill type="solid"/>
              </v:shape>
            </v:group>
            <v:group style="position:absolute;left:5909;top:7179;width:10;height:20" coordorigin="5909,7179" coordsize="10,20">
              <v:shape style="position:absolute;left:5909;top:7179;width:10;height:20" coordorigin="5909,7179" coordsize="10,20" path="m5909,7198l5919,7198,5919,7179,5909,7179,5909,7198xe" filled="true" fillcolor="#000000" stroked="false">
                <v:path arrowok="t"/>
                <v:fill type="solid"/>
              </v:shape>
            </v:group>
            <v:group style="position:absolute;left:5909;top:7198;width:10;height:20" coordorigin="5909,7198" coordsize="10,20">
              <v:shape style="position:absolute;left:5909;top:7198;width:10;height:20" coordorigin="5909,7198" coordsize="10,20" path="m5909,7218l5919,7218,5919,7198,5909,7198,5909,7218xe" filled="true" fillcolor="#000000" stroked="false">
                <v:path arrowok="t"/>
                <v:fill type="solid"/>
              </v:shape>
            </v:group>
            <v:group style="position:absolute;left:5909;top:7218;width:10;height:20" coordorigin="5909,7218" coordsize="10,20">
              <v:shape style="position:absolute;left:5909;top:7218;width:10;height:20" coordorigin="5909,7218" coordsize="10,20" path="m5909,7237l5919,7237,5919,7218,5909,7218,5909,7237xe" filled="true" fillcolor="#000000" stroked="false">
                <v:path arrowok="t"/>
                <v:fill type="solid"/>
              </v:shape>
            </v:group>
            <v:group style="position:absolute;left:5909;top:7237;width:10;height:20" coordorigin="5909,7237" coordsize="10,20">
              <v:shape style="position:absolute;left:5909;top:7237;width:10;height:20" coordorigin="5909,7237" coordsize="10,20" path="m5909,7256l5919,7256,5919,7237,5909,7237,5909,7256xe" filled="true" fillcolor="#000000" stroked="false">
                <v:path arrowok="t"/>
                <v:fill type="solid"/>
              </v:shape>
            </v:group>
            <v:group style="position:absolute;left:5909;top:7256;width:10;height:20" coordorigin="5909,7256" coordsize="10,20">
              <v:shape style="position:absolute;left:5909;top:7256;width:10;height:20" coordorigin="5909,7256" coordsize="10,20" path="m5909,7275l5919,7275,5919,7256,5909,7256,5909,7275xe" filled="true" fillcolor="#000000" stroked="false">
                <v:path arrowok="t"/>
                <v:fill type="solid"/>
              </v:shape>
            </v:group>
            <v:group style="position:absolute;left:5909;top:7275;width:10;height:20" coordorigin="5909,7275" coordsize="10,20">
              <v:shape style="position:absolute;left:5909;top:7275;width:10;height:20" coordorigin="5909,7275" coordsize="10,20" path="m5909,7294l5919,7294,5919,7275,5909,7275,5909,7294xe" filled="true" fillcolor="#000000" stroked="false">
                <v:path arrowok="t"/>
                <v:fill type="solid"/>
              </v:shape>
            </v:group>
            <v:group style="position:absolute;left:5909;top:7294;width:10;height:20" coordorigin="5909,7294" coordsize="10,20">
              <v:shape style="position:absolute;left:5909;top:7294;width:10;height:20" coordorigin="5909,7294" coordsize="10,20" path="m5909,7314l5919,7314,5919,7294,5909,7294,5909,7314xe" filled="true" fillcolor="#000000" stroked="false">
                <v:path arrowok="t"/>
                <v:fill type="solid"/>
              </v:shape>
            </v:group>
            <v:group style="position:absolute;left:5909;top:7317;width:10;height:2" coordorigin="5909,7317" coordsize="10,2">
              <v:shape style="position:absolute;left:5909;top:7317;width:10;height:2" coordorigin="5909,7317" coordsize="10,0" path="m5909,7317l5919,7317e" filled="false" stroked="true" strokeweight=".360016pt" strokecolor="#000000">
                <v:path arrowok="t"/>
              </v:shape>
            </v:group>
            <v:group style="position:absolute;left:6478;top:7102;width:10;height:20" coordorigin="6478,7102" coordsize="10,20">
              <v:shape style="position:absolute;left:6478;top:7102;width:10;height:20" coordorigin="6478,7102" coordsize="10,20" path="m6478,7122l6488,7122,6488,7102,6478,7102,6478,7122xe" filled="true" fillcolor="#000000" stroked="false">
                <v:path arrowok="t"/>
                <v:fill type="solid"/>
              </v:shape>
            </v:group>
            <v:group style="position:absolute;left:6478;top:7122;width:10;height:20" coordorigin="6478,7122" coordsize="10,20">
              <v:shape style="position:absolute;left:6478;top:7122;width:10;height:20" coordorigin="6478,7122" coordsize="10,20" path="m6478,7141l6488,7141,6488,7122,6478,7122,6478,7141xe" filled="true" fillcolor="#000000" stroked="false">
                <v:path arrowok="t"/>
                <v:fill type="solid"/>
              </v:shape>
            </v:group>
            <v:group style="position:absolute;left:6478;top:7141;width:10;height:20" coordorigin="6478,7141" coordsize="10,20">
              <v:shape style="position:absolute;left:6478;top:7141;width:10;height:20" coordorigin="6478,7141" coordsize="10,20" path="m6478,7160l6488,7160,6488,7141,6478,7141,6478,7160xe" filled="true" fillcolor="#000000" stroked="false">
                <v:path arrowok="t"/>
                <v:fill type="solid"/>
              </v:shape>
            </v:group>
            <v:group style="position:absolute;left:6478;top:7160;width:10;height:20" coordorigin="6478,7160" coordsize="10,20">
              <v:shape style="position:absolute;left:6478;top:7160;width:10;height:20" coordorigin="6478,7160" coordsize="10,20" path="m6478,7179l6488,7179,6488,7160,6478,7160,6478,7179xe" filled="true" fillcolor="#000000" stroked="false">
                <v:path arrowok="t"/>
                <v:fill type="solid"/>
              </v:shape>
            </v:group>
            <v:group style="position:absolute;left:6478;top:7179;width:10;height:20" coordorigin="6478,7179" coordsize="10,20">
              <v:shape style="position:absolute;left:6478;top:7179;width:10;height:20" coordorigin="6478,7179" coordsize="10,20" path="m6478,7198l6488,7198,6488,7179,6478,7179,6478,7198xe" filled="true" fillcolor="#000000" stroked="false">
                <v:path arrowok="t"/>
                <v:fill type="solid"/>
              </v:shape>
            </v:group>
            <v:group style="position:absolute;left:6478;top:7198;width:10;height:20" coordorigin="6478,7198" coordsize="10,20">
              <v:shape style="position:absolute;left:6478;top:7198;width:10;height:20" coordorigin="6478,7198" coordsize="10,20" path="m6478,7218l6488,7218,6488,7198,6478,7198,6478,7218xe" filled="true" fillcolor="#000000" stroked="false">
                <v:path arrowok="t"/>
                <v:fill type="solid"/>
              </v:shape>
            </v:group>
            <v:group style="position:absolute;left:6478;top:7218;width:10;height:20" coordorigin="6478,7218" coordsize="10,20">
              <v:shape style="position:absolute;left:6478;top:7218;width:10;height:20" coordorigin="6478,7218" coordsize="10,20" path="m6478,7237l6488,7237,6488,7218,6478,7218,6478,7237xe" filled="true" fillcolor="#000000" stroked="false">
                <v:path arrowok="t"/>
                <v:fill type="solid"/>
              </v:shape>
            </v:group>
            <v:group style="position:absolute;left:6478;top:7237;width:10;height:20" coordorigin="6478,7237" coordsize="10,20">
              <v:shape style="position:absolute;left:6478;top:7237;width:10;height:20" coordorigin="6478,7237" coordsize="10,20" path="m6478,7256l6488,7256,6488,7237,6478,7237,6478,7256xe" filled="true" fillcolor="#000000" stroked="false">
                <v:path arrowok="t"/>
                <v:fill type="solid"/>
              </v:shape>
            </v:group>
            <v:group style="position:absolute;left:6478;top:7256;width:10;height:20" coordorigin="6478,7256" coordsize="10,20">
              <v:shape style="position:absolute;left:6478;top:7256;width:10;height:20" coordorigin="6478,7256" coordsize="10,20" path="m6478,7275l6488,7275,6488,7256,6478,7256,6478,7275xe" filled="true" fillcolor="#000000" stroked="false">
                <v:path arrowok="t"/>
                <v:fill type="solid"/>
              </v:shape>
            </v:group>
            <v:group style="position:absolute;left:6478;top:7275;width:10;height:20" coordorigin="6478,7275" coordsize="10,20">
              <v:shape style="position:absolute;left:6478;top:7275;width:10;height:20" coordorigin="6478,7275" coordsize="10,20" path="m6478,7294l6488,7294,6488,7275,6478,7275,6478,7294xe" filled="true" fillcolor="#000000" stroked="false">
                <v:path arrowok="t"/>
                <v:fill type="solid"/>
              </v:shape>
            </v:group>
            <v:group style="position:absolute;left:6478;top:7294;width:10;height:20" coordorigin="6478,7294" coordsize="10,20">
              <v:shape style="position:absolute;left:6478;top:7294;width:10;height:20" coordorigin="6478,7294" coordsize="10,20" path="m6478,7314l6488,7314,6488,7294,6478,7294,6478,7314xe" filled="true" fillcolor="#000000" stroked="false">
                <v:path arrowok="t"/>
                <v:fill type="solid"/>
              </v:shape>
            </v:group>
            <v:group style="position:absolute;left:6478;top:7317;width:10;height:2" coordorigin="6478,7317" coordsize="10,2">
              <v:shape style="position:absolute;left:6478;top:7317;width:10;height:2" coordorigin="6478,7317" coordsize="10,0" path="m6478,7317l6488,7317e" filled="false" stroked="true" strokeweight=".360016pt" strokecolor="#000000">
                <v:path arrowok="t"/>
              </v:shape>
            </v:group>
            <v:group style="position:absolute;left:8034;top:7102;width:10;height:20" coordorigin="8034,7102" coordsize="10,20">
              <v:shape style="position:absolute;left:8034;top:7102;width:10;height:20" coordorigin="8034,7102" coordsize="10,20" path="m8034,7122l8044,7122,8044,7102,8034,7102,8034,7122xe" filled="true" fillcolor="#000000" stroked="false">
                <v:path arrowok="t"/>
                <v:fill type="solid"/>
              </v:shape>
            </v:group>
            <v:group style="position:absolute;left:8034;top:7122;width:10;height:20" coordorigin="8034,7122" coordsize="10,20">
              <v:shape style="position:absolute;left:8034;top:7122;width:10;height:20" coordorigin="8034,7122" coordsize="10,20" path="m8034,7141l8044,7141,8044,7122,8034,7122,8034,7141xe" filled="true" fillcolor="#000000" stroked="false">
                <v:path arrowok="t"/>
                <v:fill type="solid"/>
              </v:shape>
            </v:group>
            <v:group style="position:absolute;left:8034;top:7141;width:10;height:20" coordorigin="8034,7141" coordsize="10,20">
              <v:shape style="position:absolute;left:8034;top:7141;width:10;height:20" coordorigin="8034,7141" coordsize="10,20" path="m8034,7160l8044,7160,8044,7141,8034,7141,8034,7160xe" filled="true" fillcolor="#000000" stroked="false">
                <v:path arrowok="t"/>
                <v:fill type="solid"/>
              </v:shape>
            </v:group>
            <v:group style="position:absolute;left:8034;top:7160;width:10;height:20" coordorigin="8034,7160" coordsize="10,20">
              <v:shape style="position:absolute;left:8034;top:7160;width:10;height:20" coordorigin="8034,7160" coordsize="10,20" path="m8034,7179l8044,7179,8044,7160,8034,7160,8034,7179xe" filled="true" fillcolor="#000000" stroked="false">
                <v:path arrowok="t"/>
                <v:fill type="solid"/>
              </v:shape>
            </v:group>
            <v:group style="position:absolute;left:8034;top:7179;width:10;height:20" coordorigin="8034,7179" coordsize="10,20">
              <v:shape style="position:absolute;left:8034;top:7179;width:10;height:20" coordorigin="8034,7179" coordsize="10,20" path="m8034,7198l8044,7198,8044,7179,8034,7179,8034,7198xe" filled="true" fillcolor="#000000" stroked="false">
                <v:path arrowok="t"/>
                <v:fill type="solid"/>
              </v:shape>
            </v:group>
            <v:group style="position:absolute;left:8034;top:7198;width:10;height:20" coordorigin="8034,7198" coordsize="10,20">
              <v:shape style="position:absolute;left:8034;top:7198;width:10;height:20" coordorigin="8034,7198" coordsize="10,20" path="m8034,7218l8044,7218,8044,7198,8034,7198,8034,7218xe" filled="true" fillcolor="#000000" stroked="false">
                <v:path arrowok="t"/>
                <v:fill type="solid"/>
              </v:shape>
            </v:group>
            <v:group style="position:absolute;left:8034;top:7218;width:10;height:20" coordorigin="8034,7218" coordsize="10,20">
              <v:shape style="position:absolute;left:8034;top:7218;width:10;height:20" coordorigin="8034,7218" coordsize="10,20" path="m8034,7237l8044,7237,8044,7218,8034,7218,8034,7237xe" filled="true" fillcolor="#000000" stroked="false">
                <v:path arrowok="t"/>
                <v:fill type="solid"/>
              </v:shape>
            </v:group>
            <v:group style="position:absolute;left:8034;top:7237;width:10;height:20" coordorigin="8034,7237" coordsize="10,20">
              <v:shape style="position:absolute;left:8034;top:7237;width:10;height:20" coordorigin="8034,7237" coordsize="10,20" path="m8034,7256l8044,7256,8044,7237,8034,7237,8034,7256xe" filled="true" fillcolor="#000000" stroked="false">
                <v:path arrowok="t"/>
                <v:fill type="solid"/>
              </v:shape>
            </v:group>
            <v:group style="position:absolute;left:8034;top:7256;width:10;height:20" coordorigin="8034,7256" coordsize="10,20">
              <v:shape style="position:absolute;left:8034;top:7256;width:10;height:20" coordorigin="8034,7256" coordsize="10,20" path="m8034,7275l8044,7275,8044,7256,8034,7256,8034,7275xe" filled="true" fillcolor="#000000" stroked="false">
                <v:path arrowok="t"/>
                <v:fill type="solid"/>
              </v:shape>
            </v:group>
            <v:group style="position:absolute;left:8034;top:7275;width:10;height:20" coordorigin="8034,7275" coordsize="10,20">
              <v:shape style="position:absolute;left:8034;top:7275;width:10;height:20" coordorigin="8034,7275" coordsize="10,20" path="m8034,7294l8044,7294,8044,7275,8034,7275,8034,7294xe" filled="true" fillcolor="#000000" stroked="false">
                <v:path arrowok="t"/>
                <v:fill type="solid"/>
              </v:shape>
            </v:group>
            <v:group style="position:absolute;left:8034;top:7294;width:10;height:20" coordorigin="8034,7294" coordsize="10,20">
              <v:shape style="position:absolute;left:8034;top:7294;width:10;height:20" coordorigin="8034,7294" coordsize="10,20" path="m8034,7314l8044,7314,8044,7294,8034,7294,8034,7314xe" filled="true" fillcolor="#000000" stroked="false">
                <v:path arrowok="t"/>
                <v:fill type="solid"/>
              </v:shape>
            </v:group>
            <v:group style="position:absolute;left:8034;top:7317;width:10;height:2" coordorigin="8034,7317" coordsize="10,2">
              <v:shape style="position:absolute;left:8034;top:7317;width:10;height:2" coordorigin="8034,7317" coordsize="10,0" path="m8034,7317l8044,7317e" filled="false" stroked="true" strokeweight=".360016pt" strokecolor="#000000">
                <v:path arrowok="t"/>
              </v:shape>
            </v:group>
            <v:group style="position:absolute;left:8746;top:7102;width:10;height:20" coordorigin="8746,7102" coordsize="10,20">
              <v:shape style="position:absolute;left:8746;top:7102;width:10;height:20" coordorigin="8746,7102" coordsize="10,20" path="m8746,7122l8756,7122,8756,7102,8746,7102,8746,7122xe" filled="true" fillcolor="#000000" stroked="false">
                <v:path arrowok="t"/>
                <v:fill type="solid"/>
              </v:shape>
            </v:group>
            <v:group style="position:absolute;left:8746;top:7122;width:10;height:20" coordorigin="8746,7122" coordsize="10,20">
              <v:shape style="position:absolute;left:8746;top:7122;width:10;height:20" coordorigin="8746,7122" coordsize="10,20" path="m8746,7141l8756,7141,8756,7122,8746,7122,8746,7141xe" filled="true" fillcolor="#000000" stroked="false">
                <v:path arrowok="t"/>
                <v:fill type="solid"/>
              </v:shape>
            </v:group>
            <v:group style="position:absolute;left:8746;top:7141;width:10;height:20" coordorigin="8746,7141" coordsize="10,20">
              <v:shape style="position:absolute;left:8746;top:7141;width:10;height:20" coordorigin="8746,7141" coordsize="10,20" path="m8746,7160l8756,7160,8756,7141,8746,7141,8746,7160xe" filled="true" fillcolor="#000000" stroked="false">
                <v:path arrowok="t"/>
                <v:fill type="solid"/>
              </v:shape>
            </v:group>
            <v:group style="position:absolute;left:8746;top:7160;width:10;height:20" coordorigin="8746,7160" coordsize="10,20">
              <v:shape style="position:absolute;left:8746;top:7160;width:10;height:20" coordorigin="8746,7160" coordsize="10,20" path="m8746,7179l8756,7179,8756,7160,8746,7160,8746,7179xe" filled="true" fillcolor="#000000" stroked="false">
                <v:path arrowok="t"/>
                <v:fill type="solid"/>
              </v:shape>
            </v:group>
            <v:group style="position:absolute;left:8746;top:7179;width:10;height:20" coordorigin="8746,7179" coordsize="10,20">
              <v:shape style="position:absolute;left:8746;top:7179;width:10;height:20" coordorigin="8746,7179" coordsize="10,20" path="m8746,7198l8756,7198,8756,7179,8746,7179,8746,7198xe" filled="true" fillcolor="#000000" stroked="false">
                <v:path arrowok="t"/>
                <v:fill type="solid"/>
              </v:shape>
            </v:group>
            <v:group style="position:absolute;left:8746;top:7198;width:10;height:20" coordorigin="8746,7198" coordsize="10,20">
              <v:shape style="position:absolute;left:8746;top:7198;width:10;height:20" coordorigin="8746,7198" coordsize="10,20" path="m8746,7218l8756,7218,8756,7198,8746,7198,8746,7218xe" filled="true" fillcolor="#000000" stroked="false">
                <v:path arrowok="t"/>
                <v:fill type="solid"/>
              </v:shape>
            </v:group>
            <v:group style="position:absolute;left:8746;top:7218;width:10;height:20" coordorigin="8746,7218" coordsize="10,20">
              <v:shape style="position:absolute;left:8746;top:7218;width:10;height:20" coordorigin="8746,7218" coordsize="10,20" path="m8746,7237l8756,7237,8756,7218,8746,7218,8746,7237xe" filled="true" fillcolor="#000000" stroked="false">
                <v:path arrowok="t"/>
                <v:fill type="solid"/>
              </v:shape>
            </v:group>
            <v:group style="position:absolute;left:8746;top:7237;width:10;height:20" coordorigin="8746,7237" coordsize="10,20">
              <v:shape style="position:absolute;left:8746;top:7237;width:10;height:20" coordorigin="8746,7237" coordsize="10,20" path="m8746,7256l8756,7256,8756,7237,8746,7237,8746,7256xe" filled="true" fillcolor="#000000" stroked="false">
                <v:path arrowok="t"/>
                <v:fill type="solid"/>
              </v:shape>
            </v:group>
            <v:group style="position:absolute;left:8746;top:7256;width:10;height:20" coordorigin="8746,7256" coordsize="10,20">
              <v:shape style="position:absolute;left:8746;top:7256;width:10;height:20" coordorigin="8746,7256" coordsize="10,20" path="m8746,7275l8756,7275,8756,7256,8746,7256,8746,7275xe" filled="true" fillcolor="#000000" stroked="false">
                <v:path arrowok="t"/>
                <v:fill type="solid"/>
              </v:shape>
            </v:group>
            <v:group style="position:absolute;left:8746;top:7275;width:10;height:20" coordorigin="8746,7275" coordsize="10,20">
              <v:shape style="position:absolute;left:8746;top:7275;width:10;height:20" coordorigin="8746,7275" coordsize="10,20" path="m8746,7294l8756,7294,8756,7275,8746,7275,8746,7294xe" filled="true" fillcolor="#000000" stroked="false">
                <v:path arrowok="t"/>
                <v:fill type="solid"/>
              </v:shape>
            </v:group>
            <v:group style="position:absolute;left:8746;top:7294;width:10;height:20" coordorigin="8746,7294" coordsize="10,20">
              <v:shape style="position:absolute;left:8746;top:7294;width:10;height:20" coordorigin="8746,7294" coordsize="10,20" path="m8746,7314l8756,7314,8756,7294,8746,7294,8746,7314xe" filled="true" fillcolor="#000000" stroked="false">
                <v:path arrowok="t"/>
                <v:fill type="solid"/>
              </v:shape>
            </v:group>
            <v:group style="position:absolute;left:8746;top:7317;width:10;height:2" coordorigin="8746,7317" coordsize="10,2">
              <v:shape style="position:absolute;left:8746;top:7317;width:10;height:2" coordorigin="8746,7317" coordsize="10,0" path="m8746,7317l8756,7317e" filled="false" stroked="true" strokeweight=".360016pt" strokecolor="#000000">
                <v:path arrowok="t"/>
              </v:shape>
            </v:group>
            <v:group style="position:absolute;left:9597;top:7102;width:10;height:20" coordorigin="9597,7102" coordsize="10,20">
              <v:shape style="position:absolute;left:9597;top:7102;width:10;height:20" coordorigin="9597,7102" coordsize="10,20" path="m9597,7122l9607,7122,9607,7102,9597,7102,9597,7122xe" filled="true" fillcolor="#000000" stroked="false">
                <v:path arrowok="t"/>
                <v:fill type="solid"/>
              </v:shape>
            </v:group>
            <v:group style="position:absolute;left:9597;top:7122;width:10;height:20" coordorigin="9597,7122" coordsize="10,20">
              <v:shape style="position:absolute;left:9597;top:7122;width:10;height:20" coordorigin="9597,7122" coordsize="10,20" path="m9597,7141l9607,7141,9607,7122,9597,7122,9597,7141xe" filled="true" fillcolor="#000000" stroked="false">
                <v:path arrowok="t"/>
                <v:fill type="solid"/>
              </v:shape>
            </v:group>
            <v:group style="position:absolute;left:9597;top:7141;width:10;height:20" coordorigin="9597,7141" coordsize="10,20">
              <v:shape style="position:absolute;left:9597;top:7141;width:10;height:20" coordorigin="9597,7141" coordsize="10,20" path="m9597,7160l9607,7160,9607,7141,9597,7141,9597,7160xe" filled="true" fillcolor="#000000" stroked="false">
                <v:path arrowok="t"/>
                <v:fill type="solid"/>
              </v:shape>
            </v:group>
            <v:group style="position:absolute;left:9597;top:7160;width:10;height:20" coordorigin="9597,7160" coordsize="10,20">
              <v:shape style="position:absolute;left:9597;top:7160;width:10;height:20" coordorigin="9597,7160" coordsize="10,20" path="m9597,7179l9607,7179,9607,7160,9597,7160,9597,7179xe" filled="true" fillcolor="#000000" stroked="false">
                <v:path arrowok="t"/>
                <v:fill type="solid"/>
              </v:shape>
            </v:group>
            <v:group style="position:absolute;left:9597;top:7179;width:10;height:20" coordorigin="9597,7179" coordsize="10,20">
              <v:shape style="position:absolute;left:9597;top:7179;width:10;height:20" coordorigin="9597,7179" coordsize="10,20" path="m9597,7198l9607,7198,9607,7179,9597,7179,9597,7198xe" filled="true" fillcolor="#000000" stroked="false">
                <v:path arrowok="t"/>
                <v:fill type="solid"/>
              </v:shape>
            </v:group>
            <v:group style="position:absolute;left:9597;top:7198;width:10;height:20" coordorigin="9597,7198" coordsize="10,20">
              <v:shape style="position:absolute;left:9597;top:7198;width:10;height:20" coordorigin="9597,7198" coordsize="10,20" path="m9597,7218l9607,7218,9607,7198,9597,7198,9597,7218xe" filled="true" fillcolor="#000000" stroked="false">
                <v:path arrowok="t"/>
                <v:fill type="solid"/>
              </v:shape>
            </v:group>
            <v:group style="position:absolute;left:9597;top:7218;width:10;height:20" coordorigin="9597,7218" coordsize="10,20">
              <v:shape style="position:absolute;left:9597;top:7218;width:10;height:20" coordorigin="9597,7218" coordsize="10,20" path="m9597,7237l9607,7237,9607,7218,9597,7218,9597,7237xe" filled="true" fillcolor="#000000" stroked="false">
                <v:path arrowok="t"/>
                <v:fill type="solid"/>
              </v:shape>
            </v:group>
            <v:group style="position:absolute;left:9597;top:7237;width:10;height:20" coordorigin="9597,7237" coordsize="10,20">
              <v:shape style="position:absolute;left:9597;top:7237;width:10;height:20" coordorigin="9597,7237" coordsize="10,20" path="m9597,7256l9607,7256,9607,7237,9597,7237,9597,7256xe" filled="true" fillcolor="#000000" stroked="false">
                <v:path arrowok="t"/>
                <v:fill type="solid"/>
              </v:shape>
            </v:group>
            <v:group style="position:absolute;left:9597;top:7256;width:10;height:20" coordorigin="9597,7256" coordsize="10,20">
              <v:shape style="position:absolute;left:9597;top:7256;width:10;height:20" coordorigin="9597,7256" coordsize="10,20" path="m9597,7275l9607,7275,9607,7256,9597,7256,9597,7275xe" filled="true" fillcolor="#000000" stroked="false">
                <v:path arrowok="t"/>
                <v:fill type="solid"/>
              </v:shape>
            </v:group>
            <v:group style="position:absolute;left:9597;top:7275;width:10;height:20" coordorigin="9597,7275" coordsize="10,20">
              <v:shape style="position:absolute;left:9597;top:7275;width:10;height:20" coordorigin="9597,7275" coordsize="10,20" path="m9597,7294l9607,7294,9607,7275,9597,7275,9597,7294xe" filled="true" fillcolor="#000000" stroked="false">
                <v:path arrowok="t"/>
                <v:fill type="solid"/>
              </v:shape>
            </v:group>
            <v:group style="position:absolute;left:9597;top:7294;width:10;height:20" coordorigin="9597,7294" coordsize="10,20">
              <v:shape style="position:absolute;left:9597;top:7294;width:10;height:20" coordorigin="9597,7294" coordsize="10,20" path="m9597,7314l9607,7314,9607,7294,9597,7294,9597,7314xe" filled="true" fillcolor="#000000" stroked="false">
                <v:path arrowok="t"/>
                <v:fill type="solid"/>
              </v:shape>
            </v:group>
            <v:group style="position:absolute;left:9597;top:7317;width:10;height:2" coordorigin="9597,7317" coordsize="10,2">
              <v:shape style="position:absolute;left:9597;top:7317;width:10;height:2" coordorigin="9597,7317" coordsize="10,0" path="m9597,7317l9607,7317e" filled="false" stroked="true" strokeweight=".360016pt" strokecolor="#000000">
                <v:path arrowok="t"/>
              </v:shape>
            </v:group>
            <v:group style="position:absolute;left:10446;top:7102;width:10;height:20" coordorigin="10446,7102" coordsize="10,20">
              <v:shape style="position:absolute;left:10446;top:7102;width:10;height:20" coordorigin="10446,7102" coordsize="10,20" path="m10446,7122l10455,7122,10455,7102,10446,7102,10446,7122xe" filled="true" fillcolor="#000000" stroked="false">
                <v:path arrowok="t"/>
                <v:fill type="solid"/>
              </v:shape>
            </v:group>
            <v:group style="position:absolute;left:10446;top:7122;width:10;height:20" coordorigin="10446,7122" coordsize="10,20">
              <v:shape style="position:absolute;left:10446;top:7122;width:10;height:20" coordorigin="10446,7122" coordsize="10,20" path="m10446,7141l10455,7141,10455,7122,10446,7122,10446,7141xe" filled="true" fillcolor="#000000" stroked="false">
                <v:path arrowok="t"/>
                <v:fill type="solid"/>
              </v:shape>
            </v:group>
            <v:group style="position:absolute;left:10446;top:7141;width:10;height:20" coordorigin="10446,7141" coordsize="10,20">
              <v:shape style="position:absolute;left:10446;top:7141;width:10;height:20" coordorigin="10446,7141" coordsize="10,20" path="m10446,7160l10455,7160,10455,7141,10446,7141,10446,7160xe" filled="true" fillcolor="#000000" stroked="false">
                <v:path arrowok="t"/>
                <v:fill type="solid"/>
              </v:shape>
            </v:group>
            <v:group style="position:absolute;left:10446;top:7160;width:10;height:20" coordorigin="10446,7160" coordsize="10,20">
              <v:shape style="position:absolute;left:10446;top:7160;width:10;height:20" coordorigin="10446,7160" coordsize="10,20" path="m10446,7179l10455,7179,10455,7160,10446,7160,10446,7179xe" filled="true" fillcolor="#000000" stroked="false">
                <v:path arrowok="t"/>
                <v:fill type="solid"/>
              </v:shape>
            </v:group>
            <v:group style="position:absolute;left:10446;top:7179;width:10;height:20" coordorigin="10446,7179" coordsize="10,20">
              <v:shape style="position:absolute;left:10446;top:7179;width:10;height:20" coordorigin="10446,7179" coordsize="10,20" path="m10446,7198l10455,7198,10455,7179,10446,7179,10446,7198xe" filled="true" fillcolor="#000000" stroked="false">
                <v:path arrowok="t"/>
                <v:fill type="solid"/>
              </v:shape>
            </v:group>
            <v:group style="position:absolute;left:10446;top:7198;width:10;height:20" coordorigin="10446,7198" coordsize="10,20">
              <v:shape style="position:absolute;left:10446;top:7198;width:10;height:20" coordorigin="10446,7198" coordsize="10,20" path="m10446,7218l10455,7218,10455,7198,10446,7198,10446,7218xe" filled="true" fillcolor="#000000" stroked="false">
                <v:path arrowok="t"/>
                <v:fill type="solid"/>
              </v:shape>
            </v:group>
            <v:group style="position:absolute;left:10446;top:7218;width:10;height:20" coordorigin="10446,7218" coordsize="10,20">
              <v:shape style="position:absolute;left:10446;top:7218;width:10;height:20" coordorigin="10446,7218" coordsize="10,20" path="m10446,7237l10455,7237,10455,7218,10446,7218,10446,7237xe" filled="true" fillcolor="#000000" stroked="false">
                <v:path arrowok="t"/>
                <v:fill type="solid"/>
              </v:shape>
            </v:group>
            <v:group style="position:absolute;left:10446;top:7237;width:10;height:20" coordorigin="10446,7237" coordsize="10,20">
              <v:shape style="position:absolute;left:10446;top:7237;width:10;height:20" coordorigin="10446,7237" coordsize="10,20" path="m10446,7256l10455,7256,10455,7237,10446,7237,10446,7256xe" filled="true" fillcolor="#000000" stroked="false">
                <v:path arrowok="t"/>
                <v:fill type="solid"/>
              </v:shape>
            </v:group>
            <v:group style="position:absolute;left:10446;top:7256;width:10;height:20" coordorigin="10446,7256" coordsize="10,20">
              <v:shape style="position:absolute;left:10446;top:7256;width:10;height:20" coordorigin="10446,7256" coordsize="10,20" path="m10446,7275l10455,7275,10455,7256,10446,7256,10446,7275xe" filled="true" fillcolor="#000000" stroked="false">
                <v:path arrowok="t"/>
                <v:fill type="solid"/>
              </v:shape>
            </v:group>
            <v:group style="position:absolute;left:10446;top:7275;width:10;height:20" coordorigin="10446,7275" coordsize="10,20">
              <v:shape style="position:absolute;left:10446;top:7275;width:10;height:20" coordorigin="10446,7275" coordsize="10,20" path="m10446,7294l10455,7294,10455,7275,10446,7275,10446,7294xe" filled="true" fillcolor="#000000" stroked="false">
                <v:path arrowok="t"/>
                <v:fill type="solid"/>
              </v:shape>
            </v:group>
            <v:group style="position:absolute;left:10446;top:7294;width:10;height:20" coordorigin="10446,7294" coordsize="10,20">
              <v:shape style="position:absolute;left:10446;top:7294;width:10;height:20" coordorigin="10446,7294" coordsize="10,20" path="m10446,7314l10455,7314,10455,7294,10446,7294,10446,7314xe" filled="true" fillcolor="#000000" stroked="false">
                <v:path arrowok="t"/>
                <v:fill type="solid"/>
              </v:shape>
            </v:group>
            <v:group style="position:absolute;left:10446;top:7317;width:10;height:2" coordorigin="10446,7317" coordsize="10,2">
              <v:shape style="position:absolute;left:10446;top:7317;width:10;height:2" coordorigin="10446,7317" coordsize="10,0" path="m10446,7317l10455,7317e" filled="false" stroked="true" strokeweight=".360016pt" strokecolor="#000000">
                <v:path arrowok="t"/>
              </v:shape>
            </v:group>
            <v:group style="position:absolute;left:12006;top:7102;width:10;height:20" coordorigin="12006,7102" coordsize="10,20">
              <v:shape style="position:absolute;left:12006;top:7102;width:10;height:20" coordorigin="12006,7102" coordsize="10,20" path="m12006,7122l12015,7122,12015,7102,12006,7102,12006,7122xe" filled="true" fillcolor="#000000" stroked="false">
                <v:path arrowok="t"/>
                <v:fill type="solid"/>
              </v:shape>
            </v:group>
            <v:group style="position:absolute;left:12006;top:7122;width:10;height:20" coordorigin="12006,7122" coordsize="10,20">
              <v:shape style="position:absolute;left:12006;top:7122;width:10;height:20" coordorigin="12006,7122" coordsize="10,20" path="m12006,7141l12015,7141,12015,7122,12006,7122,12006,7141xe" filled="true" fillcolor="#000000" stroked="false">
                <v:path arrowok="t"/>
                <v:fill type="solid"/>
              </v:shape>
            </v:group>
            <v:group style="position:absolute;left:12006;top:7141;width:10;height:20" coordorigin="12006,7141" coordsize="10,20">
              <v:shape style="position:absolute;left:12006;top:7141;width:10;height:20" coordorigin="12006,7141" coordsize="10,20" path="m12006,7160l12015,7160,12015,7141,12006,7141,12006,7160xe" filled="true" fillcolor="#000000" stroked="false">
                <v:path arrowok="t"/>
                <v:fill type="solid"/>
              </v:shape>
            </v:group>
            <v:group style="position:absolute;left:12006;top:7160;width:10;height:20" coordorigin="12006,7160" coordsize="10,20">
              <v:shape style="position:absolute;left:12006;top:7160;width:10;height:20" coordorigin="12006,7160" coordsize="10,20" path="m12006,7179l12015,7179,12015,7160,12006,7160,12006,7179xe" filled="true" fillcolor="#000000" stroked="false">
                <v:path arrowok="t"/>
                <v:fill type="solid"/>
              </v:shape>
            </v:group>
            <v:group style="position:absolute;left:12006;top:7179;width:10;height:20" coordorigin="12006,7179" coordsize="10,20">
              <v:shape style="position:absolute;left:12006;top:7179;width:10;height:20" coordorigin="12006,7179" coordsize="10,20" path="m12006,7198l12015,7198,12015,7179,12006,7179,12006,7198xe" filled="true" fillcolor="#000000" stroked="false">
                <v:path arrowok="t"/>
                <v:fill type="solid"/>
              </v:shape>
            </v:group>
            <v:group style="position:absolute;left:12006;top:7198;width:10;height:20" coordorigin="12006,7198" coordsize="10,20">
              <v:shape style="position:absolute;left:12006;top:7198;width:10;height:20" coordorigin="12006,7198" coordsize="10,20" path="m12006,7218l12015,7218,12015,7198,12006,7198,12006,7218xe" filled="true" fillcolor="#000000" stroked="false">
                <v:path arrowok="t"/>
                <v:fill type="solid"/>
              </v:shape>
            </v:group>
            <v:group style="position:absolute;left:12006;top:7218;width:10;height:20" coordorigin="12006,7218" coordsize="10,20">
              <v:shape style="position:absolute;left:12006;top:7218;width:10;height:20" coordorigin="12006,7218" coordsize="10,20" path="m12006,7237l12015,7237,12015,7218,12006,7218,12006,7237xe" filled="true" fillcolor="#000000" stroked="false">
                <v:path arrowok="t"/>
                <v:fill type="solid"/>
              </v:shape>
            </v:group>
            <v:group style="position:absolute;left:12006;top:7237;width:10;height:20" coordorigin="12006,7237" coordsize="10,20">
              <v:shape style="position:absolute;left:12006;top:7237;width:10;height:20" coordorigin="12006,7237" coordsize="10,20" path="m12006,7256l12015,7256,12015,7237,12006,7237,12006,7256xe" filled="true" fillcolor="#000000" stroked="false">
                <v:path arrowok="t"/>
                <v:fill type="solid"/>
              </v:shape>
            </v:group>
            <v:group style="position:absolute;left:12006;top:7256;width:10;height:20" coordorigin="12006,7256" coordsize="10,20">
              <v:shape style="position:absolute;left:12006;top:7256;width:10;height:20" coordorigin="12006,7256" coordsize="10,20" path="m12006,7275l12015,7275,12015,7256,12006,7256,12006,7275xe" filled="true" fillcolor="#000000" stroked="false">
                <v:path arrowok="t"/>
                <v:fill type="solid"/>
              </v:shape>
            </v:group>
            <v:group style="position:absolute;left:12006;top:7275;width:10;height:20" coordorigin="12006,7275" coordsize="10,20">
              <v:shape style="position:absolute;left:12006;top:7275;width:10;height:20" coordorigin="12006,7275" coordsize="10,20" path="m12006,7294l12015,7294,12015,7275,12006,7275,12006,7294xe" filled="true" fillcolor="#000000" stroked="false">
                <v:path arrowok="t"/>
                <v:fill type="solid"/>
              </v:shape>
            </v:group>
            <v:group style="position:absolute;left:12006;top:7294;width:10;height:20" coordorigin="12006,7294" coordsize="10,20">
              <v:shape style="position:absolute;left:12006;top:7294;width:10;height:20" coordorigin="12006,7294" coordsize="10,20" path="m12006,7314l12015,7314,12015,7294,12006,7294,12006,7314xe" filled="true" fillcolor="#000000" stroked="false">
                <v:path arrowok="t"/>
                <v:fill type="solid"/>
              </v:shape>
            </v:group>
            <v:group style="position:absolute;left:12006;top:7317;width:10;height:2" coordorigin="12006,7317" coordsize="10,2">
              <v:shape style="position:absolute;left:12006;top:7317;width:10;height:2" coordorigin="12006,7317" coordsize="10,0" path="m12006,7317l12015,7317e" filled="false" stroked="true" strokeweight=".360016pt" strokecolor="#000000">
                <v:path arrowok="t"/>
              </v:shape>
            </v:group>
            <v:group style="position:absolute;left:13705;top:7102;width:10;height:20" coordorigin="13705,7102" coordsize="10,20">
              <v:shape style="position:absolute;left:13705;top:7102;width:10;height:20" coordorigin="13705,7102" coordsize="10,20" path="m13705,7122l13714,7122,13714,7102,13705,7102,13705,7122xe" filled="true" fillcolor="#000000" stroked="false">
                <v:path arrowok="t"/>
                <v:fill type="solid"/>
              </v:shape>
            </v:group>
            <v:group style="position:absolute;left:13705;top:7122;width:10;height:20" coordorigin="13705,7122" coordsize="10,20">
              <v:shape style="position:absolute;left:13705;top:7122;width:10;height:20" coordorigin="13705,7122" coordsize="10,20" path="m13705,7141l13714,7141,13714,7122,13705,7122,13705,7141xe" filled="true" fillcolor="#000000" stroked="false">
                <v:path arrowok="t"/>
                <v:fill type="solid"/>
              </v:shape>
            </v:group>
            <v:group style="position:absolute;left:13705;top:7141;width:10;height:20" coordorigin="13705,7141" coordsize="10,20">
              <v:shape style="position:absolute;left:13705;top:7141;width:10;height:20" coordorigin="13705,7141" coordsize="10,20" path="m13705,7160l13714,7160,13714,7141,13705,7141,13705,7160xe" filled="true" fillcolor="#000000" stroked="false">
                <v:path arrowok="t"/>
                <v:fill type="solid"/>
              </v:shape>
            </v:group>
            <v:group style="position:absolute;left:13705;top:7160;width:10;height:20" coordorigin="13705,7160" coordsize="10,20">
              <v:shape style="position:absolute;left:13705;top:7160;width:10;height:20" coordorigin="13705,7160" coordsize="10,20" path="m13705,7179l13714,7179,13714,7160,13705,7160,13705,7179xe" filled="true" fillcolor="#000000" stroked="false">
                <v:path arrowok="t"/>
                <v:fill type="solid"/>
              </v:shape>
            </v:group>
            <v:group style="position:absolute;left:13705;top:7179;width:10;height:20" coordorigin="13705,7179" coordsize="10,20">
              <v:shape style="position:absolute;left:13705;top:7179;width:10;height:20" coordorigin="13705,7179" coordsize="10,20" path="m13705,7198l13714,7198,13714,7179,13705,7179,13705,7198xe" filled="true" fillcolor="#000000" stroked="false">
                <v:path arrowok="t"/>
                <v:fill type="solid"/>
              </v:shape>
            </v:group>
            <v:group style="position:absolute;left:13705;top:7198;width:10;height:20" coordorigin="13705,7198" coordsize="10,20">
              <v:shape style="position:absolute;left:13705;top:7198;width:10;height:20" coordorigin="13705,7198" coordsize="10,20" path="m13705,7218l13714,7218,13714,7198,13705,7198,13705,7218xe" filled="true" fillcolor="#000000" stroked="false">
                <v:path arrowok="t"/>
                <v:fill type="solid"/>
              </v:shape>
            </v:group>
            <v:group style="position:absolute;left:13705;top:7218;width:10;height:20" coordorigin="13705,7218" coordsize="10,20">
              <v:shape style="position:absolute;left:13705;top:7218;width:10;height:20" coordorigin="13705,7218" coordsize="10,20" path="m13705,7237l13714,7237,13714,7218,13705,7218,13705,7237xe" filled="true" fillcolor="#000000" stroked="false">
                <v:path arrowok="t"/>
                <v:fill type="solid"/>
              </v:shape>
            </v:group>
            <v:group style="position:absolute;left:13705;top:7237;width:10;height:20" coordorigin="13705,7237" coordsize="10,20">
              <v:shape style="position:absolute;left:13705;top:7237;width:10;height:20" coordorigin="13705,7237" coordsize="10,20" path="m13705,7256l13714,7256,13714,7237,13705,7237,13705,7256xe" filled="true" fillcolor="#000000" stroked="false">
                <v:path arrowok="t"/>
                <v:fill type="solid"/>
              </v:shape>
            </v:group>
            <v:group style="position:absolute;left:13705;top:7256;width:10;height:20" coordorigin="13705,7256" coordsize="10,20">
              <v:shape style="position:absolute;left:13705;top:7256;width:10;height:20" coordorigin="13705,7256" coordsize="10,20" path="m13705,7275l13714,7275,13714,7256,13705,7256,13705,7275xe" filled="true" fillcolor="#000000" stroked="false">
                <v:path arrowok="t"/>
                <v:fill type="solid"/>
              </v:shape>
            </v:group>
            <v:group style="position:absolute;left:13705;top:7275;width:10;height:20" coordorigin="13705,7275" coordsize="10,20">
              <v:shape style="position:absolute;left:13705;top:7275;width:10;height:20" coordorigin="13705,7275" coordsize="10,20" path="m13705,7294l13714,7294,13714,7275,13705,7275,13705,7294xe" filled="true" fillcolor="#000000" stroked="false">
                <v:path arrowok="t"/>
                <v:fill type="solid"/>
              </v:shape>
            </v:group>
            <v:group style="position:absolute;left:13705;top:7294;width:10;height:20" coordorigin="13705,7294" coordsize="10,20">
              <v:shape style="position:absolute;left:13705;top:7294;width:10;height:20" coordorigin="13705,7294" coordsize="10,20" path="m13705,7314l13714,7314,13714,7294,13705,7294,13705,7314xe" filled="true" fillcolor="#000000" stroked="false">
                <v:path arrowok="t"/>
                <v:fill type="solid"/>
              </v:shape>
            </v:group>
            <v:group style="position:absolute;left:13705;top:7317;width:10;height:2" coordorigin="13705,7317" coordsize="10,2">
              <v:shape style="position:absolute;left:13705;top:7317;width:10;height:2" coordorigin="13705,7317" coordsize="10,0" path="m13705,7317l13714,7317e" filled="false" stroked="true" strokeweight=".360016pt" strokecolor="#000000">
                <v:path arrowok="t"/>
              </v:shape>
            </v:group>
            <v:group style="position:absolute;left:3269;top:7326;width:10;height:2" coordorigin="3269,7326" coordsize="10,2">
              <v:shape style="position:absolute;left:3269;top:7326;width:10;height:2" coordorigin="3269,7326" coordsize="10,0" path="m3269,7326l3279,7326e" filled="false" stroked="true" strokeweight=".479981pt" strokecolor="#000000">
                <v:path arrowok="t"/>
              </v:shape>
              <v:shape style="position:absolute;left:1128;top:7321;width:3453;height:10" type="#_x0000_t75" stroked="false">
                <v:imagedata r:id="rId231" o:title=""/>
              </v:shape>
              <v:shape style="position:absolute;left:4576;top:7321;width:625;height:10" type="#_x0000_t75" stroked="false">
                <v:imagedata r:id="rId224" o:title=""/>
              </v:shape>
              <v:shape style="position:absolute;left:5196;top:7321;width:2838;height:10" type="#_x0000_t75" stroked="false">
                <v:imagedata r:id="rId225" o:title=""/>
              </v:shape>
              <v:shape style="position:absolute;left:8030;top:7321;width:717;height:10" type="#_x0000_t75" stroked="false">
                <v:imagedata r:id="rId216" o:title=""/>
              </v:shape>
              <v:shape style="position:absolute;left:8742;top:7321;width:856;height:10" type="#_x0000_t75" stroked="false">
                <v:imagedata r:id="rId217" o:title=""/>
              </v:shape>
              <v:shape style="position:absolute;left:9592;top:7321;width:853;height:10" type="#_x0000_t75" stroked="false">
                <v:imagedata r:id="rId218" o:title=""/>
              </v:shape>
              <v:shape style="position:absolute;left:10441;top:7321;width:1565;height:10" type="#_x0000_t75" stroked="false">
                <v:imagedata r:id="rId219" o:title=""/>
              </v:shape>
              <v:shape style="position:absolute;left:12001;top:7321;width:3412;height:10" type="#_x0000_t75" stroked="false">
                <v:imagedata r:id="rId220" o:title=""/>
              </v:shape>
            </v:group>
            <v:group style="position:absolute;left:3269;top:7330;width:10;height:20" coordorigin="3269,7330" coordsize="10,20">
              <v:shape style="position:absolute;left:3269;top:7330;width:10;height:20" coordorigin="3269,7330" coordsize="10,20" path="m3269,7350l3279,7350,3279,7330,3269,7330,3269,7350xe" filled="true" fillcolor="#000000" stroked="false">
                <v:path arrowok="t"/>
                <v:fill type="solid"/>
              </v:shape>
            </v:group>
            <v:group style="position:absolute;left:3269;top:7350;width:10;height:20" coordorigin="3269,7350" coordsize="10,20">
              <v:shape style="position:absolute;left:3269;top:7350;width:10;height:20" coordorigin="3269,7350" coordsize="10,20" path="m3269,7369l3279,7369,3279,7350,3269,7350,3269,7369xe" filled="true" fillcolor="#000000" stroked="false">
                <v:path arrowok="t"/>
                <v:fill type="solid"/>
              </v:shape>
            </v:group>
            <v:group style="position:absolute;left:3269;top:7369;width:10;height:20" coordorigin="3269,7369" coordsize="10,20">
              <v:shape style="position:absolute;left:3269;top:7369;width:10;height:20" coordorigin="3269,7369" coordsize="10,20" path="m3269,7388l3279,7388,3279,7369,3269,7369,3269,7388xe" filled="true" fillcolor="#000000" stroked="false">
                <v:path arrowok="t"/>
                <v:fill type="solid"/>
              </v:shape>
            </v:group>
            <v:group style="position:absolute;left:3269;top:7388;width:10;height:20" coordorigin="3269,7388" coordsize="10,20">
              <v:shape style="position:absolute;left:3269;top:7388;width:10;height:20" coordorigin="3269,7388" coordsize="10,20" path="m3269,7407l3279,7407,3279,7388,3269,7388,3269,7407xe" filled="true" fillcolor="#000000" stroked="false">
                <v:path arrowok="t"/>
                <v:fill type="solid"/>
              </v:shape>
            </v:group>
            <v:group style="position:absolute;left:3269;top:7407;width:10;height:20" coordorigin="3269,7407" coordsize="10,20">
              <v:shape style="position:absolute;left:3269;top:7407;width:10;height:20" coordorigin="3269,7407" coordsize="10,20" path="m3269,7426l3279,7426,3279,7407,3269,7407,3269,7426xe" filled="true" fillcolor="#000000" stroked="false">
                <v:path arrowok="t"/>
                <v:fill type="solid"/>
              </v:shape>
            </v:group>
            <v:group style="position:absolute;left:3269;top:7426;width:10;height:20" coordorigin="3269,7426" coordsize="10,20">
              <v:shape style="position:absolute;left:3269;top:7426;width:10;height:20" coordorigin="3269,7426" coordsize="10,20" path="m3269,7446l3279,7446,3279,7426,3269,7426,3269,7446xe" filled="true" fillcolor="#000000" stroked="false">
                <v:path arrowok="t"/>
                <v:fill type="solid"/>
              </v:shape>
            </v:group>
            <v:group style="position:absolute;left:3269;top:7446;width:10;height:20" coordorigin="3269,7446" coordsize="10,20">
              <v:shape style="position:absolute;left:3269;top:7446;width:10;height:20" coordorigin="3269,7446" coordsize="10,20" path="m3269,7465l3279,7465,3279,7446,3269,7446,3269,7465xe" filled="true" fillcolor="#000000" stroked="false">
                <v:path arrowok="t"/>
                <v:fill type="solid"/>
              </v:shape>
            </v:group>
            <v:group style="position:absolute;left:3269;top:7465;width:10;height:20" coordorigin="3269,7465" coordsize="10,20">
              <v:shape style="position:absolute;left:3269;top:7465;width:10;height:20" coordorigin="3269,7465" coordsize="10,20" path="m3269,7484l3279,7484,3279,7465,3269,7465,3269,7484xe" filled="true" fillcolor="#000000" stroked="false">
                <v:path arrowok="t"/>
                <v:fill type="solid"/>
              </v:shape>
            </v:group>
            <v:group style="position:absolute;left:3269;top:7484;width:10;height:20" coordorigin="3269,7484" coordsize="10,20">
              <v:shape style="position:absolute;left:3269;top:7484;width:10;height:20" coordorigin="3269,7484" coordsize="10,20" path="m3269,7503l3279,7503,3279,7484,3269,7484,3269,7503xe" filled="true" fillcolor="#000000" stroked="false">
                <v:path arrowok="t"/>
                <v:fill type="solid"/>
              </v:shape>
            </v:group>
            <v:group style="position:absolute;left:3269;top:7503;width:10;height:20" coordorigin="3269,7503" coordsize="10,20">
              <v:shape style="position:absolute;left:3269;top:7503;width:10;height:20" coordorigin="3269,7503" coordsize="10,20" path="m3269,7522l3279,7522,3279,7503,3269,7503,3269,7522xe" filled="true" fillcolor="#000000" stroked="false">
                <v:path arrowok="t"/>
                <v:fill type="solid"/>
              </v:shape>
            </v:group>
            <v:group style="position:absolute;left:3269;top:7522;width:10;height:20" coordorigin="3269,7522" coordsize="10,20">
              <v:shape style="position:absolute;left:3269;top:7522;width:10;height:20" coordorigin="3269,7522" coordsize="10,20" path="m3269,7542l3279,7542,3279,7522,3269,7522,3269,7542xe" filled="true" fillcolor="#000000" stroked="false">
                <v:path arrowok="t"/>
                <v:fill type="solid"/>
              </v:shape>
            </v:group>
            <v:group style="position:absolute;left:3269;top:7545;width:10;height:2" coordorigin="3269,7545" coordsize="10,2">
              <v:shape style="position:absolute;left:3269;top:7545;width:10;height:2" coordorigin="3269,7545" coordsize="10,0" path="m3269,7545l3279,7545e" filled="false" stroked="true" strokeweight=".300018pt" strokecolor="#000000">
                <v:path arrowok="t"/>
              </v:shape>
            </v:group>
            <v:group style="position:absolute;left:4581;top:7330;width:10;height:20" coordorigin="4581,7330" coordsize="10,20">
              <v:shape style="position:absolute;left:4581;top:7330;width:10;height:20" coordorigin="4581,7330" coordsize="10,20" path="m4581,7350l4590,7350,4590,7330,4581,7330,4581,7350xe" filled="true" fillcolor="#000000" stroked="false">
                <v:path arrowok="t"/>
                <v:fill type="solid"/>
              </v:shape>
            </v:group>
            <v:group style="position:absolute;left:4581;top:7350;width:10;height:20" coordorigin="4581,7350" coordsize="10,20">
              <v:shape style="position:absolute;left:4581;top:7350;width:10;height:20" coordorigin="4581,7350" coordsize="10,20" path="m4581,7369l4590,7369,4590,7350,4581,7350,4581,7369xe" filled="true" fillcolor="#000000" stroked="false">
                <v:path arrowok="t"/>
                <v:fill type="solid"/>
              </v:shape>
            </v:group>
            <v:group style="position:absolute;left:4581;top:7369;width:10;height:20" coordorigin="4581,7369" coordsize="10,20">
              <v:shape style="position:absolute;left:4581;top:7369;width:10;height:20" coordorigin="4581,7369" coordsize="10,20" path="m4581,7388l4590,7388,4590,7369,4581,7369,4581,7388xe" filled="true" fillcolor="#000000" stroked="false">
                <v:path arrowok="t"/>
                <v:fill type="solid"/>
              </v:shape>
            </v:group>
            <v:group style="position:absolute;left:4581;top:7388;width:10;height:20" coordorigin="4581,7388" coordsize="10,20">
              <v:shape style="position:absolute;left:4581;top:7388;width:10;height:20" coordorigin="4581,7388" coordsize="10,20" path="m4581,7407l4590,7407,4590,7388,4581,7388,4581,7407xe" filled="true" fillcolor="#000000" stroked="false">
                <v:path arrowok="t"/>
                <v:fill type="solid"/>
              </v:shape>
            </v:group>
            <v:group style="position:absolute;left:4581;top:7407;width:10;height:20" coordorigin="4581,7407" coordsize="10,20">
              <v:shape style="position:absolute;left:4581;top:7407;width:10;height:20" coordorigin="4581,7407" coordsize="10,20" path="m4581,7426l4590,7426,4590,7407,4581,7407,4581,7426xe" filled="true" fillcolor="#000000" stroked="false">
                <v:path arrowok="t"/>
                <v:fill type="solid"/>
              </v:shape>
            </v:group>
            <v:group style="position:absolute;left:4581;top:7426;width:10;height:20" coordorigin="4581,7426" coordsize="10,20">
              <v:shape style="position:absolute;left:4581;top:7426;width:10;height:20" coordorigin="4581,7426" coordsize="10,20" path="m4581,7446l4590,7446,4590,7426,4581,7426,4581,7446xe" filled="true" fillcolor="#000000" stroked="false">
                <v:path arrowok="t"/>
                <v:fill type="solid"/>
              </v:shape>
            </v:group>
            <v:group style="position:absolute;left:4581;top:7446;width:10;height:20" coordorigin="4581,7446" coordsize="10,20">
              <v:shape style="position:absolute;left:4581;top:7446;width:10;height:20" coordorigin="4581,7446" coordsize="10,20" path="m4581,7465l4590,7465,4590,7446,4581,7446,4581,7465xe" filled="true" fillcolor="#000000" stroked="false">
                <v:path arrowok="t"/>
                <v:fill type="solid"/>
              </v:shape>
            </v:group>
            <v:group style="position:absolute;left:4581;top:7465;width:10;height:20" coordorigin="4581,7465" coordsize="10,20">
              <v:shape style="position:absolute;left:4581;top:7465;width:10;height:20" coordorigin="4581,7465" coordsize="10,20" path="m4581,7484l4590,7484,4590,7465,4581,7465,4581,7484xe" filled="true" fillcolor="#000000" stroked="false">
                <v:path arrowok="t"/>
                <v:fill type="solid"/>
              </v:shape>
            </v:group>
            <v:group style="position:absolute;left:4581;top:7484;width:10;height:20" coordorigin="4581,7484" coordsize="10,20">
              <v:shape style="position:absolute;left:4581;top:7484;width:10;height:20" coordorigin="4581,7484" coordsize="10,20" path="m4581,7503l4590,7503,4590,7484,4581,7484,4581,7503xe" filled="true" fillcolor="#000000" stroked="false">
                <v:path arrowok="t"/>
                <v:fill type="solid"/>
              </v:shape>
            </v:group>
            <v:group style="position:absolute;left:4581;top:7503;width:10;height:20" coordorigin="4581,7503" coordsize="10,20">
              <v:shape style="position:absolute;left:4581;top:7503;width:10;height:20" coordorigin="4581,7503" coordsize="10,20" path="m4581,7522l4590,7522,4590,7503,4581,7503,4581,7522xe" filled="true" fillcolor="#000000" stroked="false">
                <v:path arrowok="t"/>
                <v:fill type="solid"/>
              </v:shape>
            </v:group>
            <v:group style="position:absolute;left:4581;top:7522;width:10;height:20" coordorigin="4581,7522" coordsize="10,20">
              <v:shape style="position:absolute;left:4581;top:7522;width:10;height:20" coordorigin="4581,7522" coordsize="10,20" path="m4581,7542l4590,7542,4590,7522,4581,7522,4581,7542xe" filled="true" fillcolor="#000000" stroked="false">
                <v:path arrowok="t"/>
                <v:fill type="solid"/>
              </v:shape>
            </v:group>
            <v:group style="position:absolute;left:4581;top:7545;width:10;height:2" coordorigin="4581,7545" coordsize="10,2">
              <v:shape style="position:absolute;left:4581;top:7545;width:10;height:2" coordorigin="4581,7545" coordsize="10,0" path="m4581,7545l4590,7545e" filled="false" stroked="true" strokeweight=".300018pt" strokecolor="#000000">
                <v:path arrowok="t"/>
              </v:shape>
            </v:group>
            <v:group style="position:absolute;left:5201;top:7330;width:10;height:20" coordorigin="5201,7330" coordsize="10,20">
              <v:shape style="position:absolute;left:5201;top:7330;width:10;height:20" coordorigin="5201,7330" coordsize="10,20" path="m5201,7350l5211,7350,5211,7330,5201,7330,5201,7350xe" filled="true" fillcolor="#000000" stroked="false">
                <v:path arrowok="t"/>
                <v:fill type="solid"/>
              </v:shape>
            </v:group>
            <v:group style="position:absolute;left:5201;top:7350;width:10;height:20" coordorigin="5201,7350" coordsize="10,20">
              <v:shape style="position:absolute;left:5201;top:7350;width:10;height:20" coordorigin="5201,7350" coordsize="10,20" path="m5201,7369l5211,7369,5211,7350,5201,7350,5201,7369xe" filled="true" fillcolor="#000000" stroked="false">
                <v:path arrowok="t"/>
                <v:fill type="solid"/>
              </v:shape>
            </v:group>
            <v:group style="position:absolute;left:5201;top:7369;width:10;height:20" coordorigin="5201,7369" coordsize="10,20">
              <v:shape style="position:absolute;left:5201;top:7369;width:10;height:20" coordorigin="5201,7369" coordsize="10,20" path="m5201,7388l5211,7388,5211,7369,5201,7369,5201,7388xe" filled="true" fillcolor="#000000" stroked="false">
                <v:path arrowok="t"/>
                <v:fill type="solid"/>
              </v:shape>
            </v:group>
            <v:group style="position:absolute;left:5201;top:7388;width:10;height:20" coordorigin="5201,7388" coordsize="10,20">
              <v:shape style="position:absolute;left:5201;top:7388;width:10;height:20" coordorigin="5201,7388" coordsize="10,20" path="m5201,7407l5211,7407,5211,7388,5201,7388,5201,7407xe" filled="true" fillcolor="#000000" stroked="false">
                <v:path arrowok="t"/>
                <v:fill type="solid"/>
              </v:shape>
            </v:group>
            <v:group style="position:absolute;left:5201;top:7407;width:10;height:20" coordorigin="5201,7407" coordsize="10,20">
              <v:shape style="position:absolute;left:5201;top:7407;width:10;height:20" coordorigin="5201,7407" coordsize="10,20" path="m5201,7426l5211,7426,5211,7407,5201,7407,5201,7426xe" filled="true" fillcolor="#000000" stroked="false">
                <v:path arrowok="t"/>
                <v:fill type="solid"/>
              </v:shape>
            </v:group>
            <v:group style="position:absolute;left:5201;top:7426;width:10;height:20" coordorigin="5201,7426" coordsize="10,20">
              <v:shape style="position:absolute;left:5201;top:7426;width:10;height:20" coordorigin="5201,7426" coordsize="10,20" path="m5201,7446l5211,7446,5211,7426,5201,7426,5201,7446xe" filled="true" fillcolor="#000000" stroked="false">
                <v:path arrowok="t"/>
                <v:fill type="solid"/>
              </v:shape>
            </v:group>
            <v:group style="position:absolute;left:5201;top:7446;width:10;height:20" coordorigin="5201,7446" coordsize="10,20">
              <v:shape style="position:absolute;left:5201;top:7446;width:10;height:20" coordorigin="5201,7446" coordsize="10,20" path="m5201,7465l5211,7465,5211,7446,5201,7446,5201,7465xe" filled="true" fillcolor="#000000" stroked="false">
                <v:path arrowok="t"/>
                <v:fill type="solid"/>
              </v:shape>
            </v:group>
            <v:group style="position:absolute;left:5201;top:7465;width:10;height:20" coordorigin="5201,7465" coordsize="10,20">
              <v:shape style="position:absolute;left:5201;top:7465;width:10;height:20" coordorigin="5201,7465" coordsize="10,20" path="m5201,7484l5211,7484,5211,7465,5201,7465,5201,7484xe" filled="true" fillcolor="#000000" stroked="false">
                <v:path arrowok="t"/>
                <v:fill type="solid"/>
              </v:shape>
            </v:group>
            <v:group style="position:absolute;left:5201;top:7484;width:10;height:20" coordorigin="5201,7484" coordsize="10,20">
              <v:shape style="position:absolute;left:5201;top:7484;width:10;height:20" coordorigin="5201,7484" coordsize="10,20" path="m5201,7503l5211,7503,5211,7484,5201,7484,5201,7503xe" filled="true" fillcolor="#000000" stroked="false">
                <v:path arrowok="t"/>
                <v:fill type="solid"/>
              </v:shape>
            </v:group>
            <v:group style="position:absolute;left:5201;top:7503;width:10;height:20" coordorigin="5201,7503" coordsize="10,20">
              <v:shape style="position:absolute;left:5201;top:7503;width:10;height:20" coordorigin="5201,7503" coordsize="10,20" path="m5201,7522l5211,7522,5211,7503,5201,7503,5201,7522xe" filled="true" fillcolor="#000000" stroked="false">
                <v:path arrowok="t"/>
                <v:fill type="solid"/>
              </v:shape>
            </v:group>
            <v:group style="position:absolute;left:5201;top:7522;width:10;height:20" coordorigin="5201,7522" coordsize="10,20">
              <v:shape style="position:absolute;left:5201;top:7522;width:10;height:20" coordorigin="5201,7522" coordsize="10,20" path="m5201,7542l5211,7542,5211,7522,5201,7522,5201,7542xe" filled="true" fillcolor="#000000" stroked="false">
                <v:path arrowok="t"/>
                <v:fill type="solid"/>
              </v:shape>
            </v:group>
            <v:group style="position:absolute;left:5201;top:7545;width:10;height:2" coordorigin="5201,7545" coordsize="10,2">
              <v:shape style="position:absolute;left:5201;top:7545;width:10;height:2" coordorigin="5201,7545" coordsize="10,0" path="m5201,7545l5211,7545e" filled="false" stroked="true" strokeweight=".300018pt" strokecolor="#000000">
                <v:path arrowok="t"/>
              </v:shape>
            </v:group>
            <v:group style="position:absolute;left:5909;top:7330;width:10;height:20" coordorigin="5909,7330" coordsize="10,20">
              <v:shape style="position:absolute;left:5909;top:7330;width:10;height:20" coordorigin="5909,7330" coordsize="10,20" path="m5909,7350l5919,7350,5919,7330,5909,7330,5909,7350xe" filled="true" fillcolor="#000000" stroked="false">
                <v:path arrowok="t"/>
                <v:fill type="solid"/>
              </v:shape>
            </v:group>
            <v:group style="position:absolute;left:5909;top:7350;width:10;height:20" coordorigin="5909,7350" coordsize="10,20">
              <v:shape style="position:absolute;left:5909;top:7350;width:10;height:20" coordorigin="5909,7350" coordsize="10,20" path="m5909,7369l5919,7369,5919,7350,5909,7350,5909,7369xe" filled="true" fillcolor="#000000" stroked="false">
                <v:path arrowok="t"/>
                <v:fill type="solid"/>
              </v:shape>
            </v:group>
            <v:group style="position:absolute;left:5909;top:7369;width:10;height:20" coordorigin="5909,7369" coordsize="10,20">
              <v:shape style="position:absolute;left:5909;top:7369;width:10;height:20" coordorigin="5909,7369" coordsize="10,20" path="m5909,7388l5919,7388,5919,7369,5909,7369,5909,7388xe" filled="true" fillcolor="#000000" stroked="false">
                <v:path arrowok="t"/>
                <v:fill type="solid"/>
              </v:shape>
            </v:group>
            <v:group style="position:absolute;left:5909;top:7388;width:10;height:20" coordorigin="5909,7388" coordsize="10,20">
              <v:shape style="position:absolute;left:5909;top:7388;width:10;height:20" coordorigin="5909,7388" coordsize="10,20" path="m5909,7407l5919,7407,5919,7388,5909,7388,5909,7407xe" filled="true" fillcolor="#000000" stroked="false">
                <v:path arrowok="t"/>
                <v:fill type="solid"/>
              </v:shape>
            </v:group>
            <v:group style="position:absolute;left:5909;top:7407;width:10;height:20" coordorigin="5909,7407" coordsize="10,20">
              <v:shape style="position:absolute;left:5909;top:7407;width:10;height:20" coordorigin="5909,7407" coordsize="10,20" path="m5909,7426l5919,7426,5919,7407,5909,7407,5909,7426xe" filled="true" fillcolor="#000000" stroked="false">
                <v:path arrowok="t"/>
                <v:fill type="solid"/>
              </v:shape>
            </v:group>
            <v:group style="position:absolute;left:5909;top:7426;width:10;height:20" coordorigin="5909,7426" coordsize="10,20">
              <v:shape style="position:absolute;left:5909;top:7426;width:10;height:20" coordorigin="5909,7426" coordsize="10,20" path="m5909,7446l5919,7446,5919,7426,5909,7426,5909,7446xe" filled="true" fillcolor="#000000" stroked="false">
                <v:path arrowok="t"/>
                <v:fill type="solid"/>
              </v:shape>
            </v:group>
            <v:group style="position:absolute;left:5909;top:7446;width:10;height:20" coordorigin="5909,7446" coordsize="10,20">
              <v:shape style="position:absolute;left:5909;top:7446;width:10;height:20" coordorigin="5909,7446" coordsize="10,20" path="m5909,7465l5919,7465,5919,7446,5909,7446,5909,7465xe" filled="true" fillcolor="#000000" stroked="false">
                <v:path arrowok="t"/>
                <v:fill type="solid"/>
              </v:shape>
            </v:group>
            <v:group style="position:absolute;left:5909;top:7465;width:10;height:20" coordorigin="5909,7465" coordsize="10,20">
              <v:shape style="position:absolute;left:5909;top:7465;width:10;height:20" coordorigin="5909,7465" coordsize="10,20" path="m5909,7484l5919,7484,5919,7465,5909,7465,5909,7484xe" filled="true" fillcolor="#000000" stroked="false">
                <v:path arrowok="t"/>
                <v:fill type="solid"/>
              </v:shape>
            </v:group>
            <v:group style="position:absolute;left:5909;top:7484;width:10;height:20" coordorigin="5909,7484" coordsize="10,20">
              <v:shape style="position:absolute;left:5909;top:7484;width:10;height:20" coordorigin="5909,7484" coordsize="10,20" path="m5909,7503l5919,7503,5919,7484,5909,7484,5909,7503xe" filled="true" fillcolor="#000000" stroked="false">
                <v:path arrowok="t"/>
                <v:fill type="solid"/>
              </v:shape>
            </v:group>
            <v:group style="position:absolute;left:5909;top:7503;width:10;height:20" coordorigin="5909,7503" coordsize="10,20">
              <v:shape style="position:absolute;left:5909;top:7503;width:10;height:20" coordorigin="5909,7503" coordsize="10,20" path="m5909,7522l5919,7522,5919,7503,5909,7503,5909,7522xe" filled="true" fillcolor="#000000" stroked="false">
                <v:path arrowok="t"/>
                <v:fill type="solid"/>
              </v:shape>
            </v:group>
            <v:group style="position:absolute;left:5909;top:7522;width:10;height:20" coordorigin="5909,7522" coordsize="10,20">
              <v:shape style="position:absolute;left:5909;top:7522;width:10;height:20" coordorigin="5909,7522" coordsize="10,20" path="m5909,7542l5919,7542,5919,7522,5909,7522,5909,7542xe" filled="true" fillcolor="#000000" stroked="false">
                <v:path arrowok="t"/>
                <v:fill type="solid"/>
              </v:shape>
            </v:group>
            <v:group style="position:absolute;left:5909;top:7545;width:10;height:2" coordorigin="5909,7545" coordsize="10,2">
              <v:shape style="position:absolute;left:5909;top:7545;width:10;height:2" coordorigin="5909,7545" coordsize="10,0" path="m5909,7545l5919,7545e" filled="false" stroked="true" strokeweight=".300018pt" strokecolor="#000000">
                <v:path arrowok="t"/>
              </v:shape>
            </v:group>
            <v:group style="position:absolute;left:6478;top:7330;width:10;height:20" coordorigin="6478,7330" coordsize="10,20">
              <v:shape style="position:absolute;left:6478;top:7330;width:10;height:20" coordorigin="6478,7330" coordsize="10,20" path="m6478,7350l6488,7350,6488,7330,6478,7330,6478,7350xe" filled="true" fillcolor="#000000" stroked="false">
                <v:path arrowok="t"/>
                <v:fill type="solid"/>
              </v:shape>
            </v:group>
            <v:group style="position:absolute;left:6478;top:7350;width:10;height:20" coordorigin="6478,7350" coordsize="10,20">
              <v:shape style="position:absolute;left:6478;top:7350;width:10;height:20" coordorigin="6478,7350" coordsize="10,20" path="m6478,7369l6488,7369,6488,7350,6478,7350,6478,7369xe" filled="true" fillcolor="#000000" stroked="false">
                <v:path arrowok="t"/>
                <v:fill type="solid"/>
              </v:shape>
            </v:group>
            <v:group style="position:absolute;left:6478;top:7369;width:10;height:20" coordorigin="6478,7369" coordsize="10,20">
              <v:shape style="position:absolute;left:6478;top:7369;width:10;height:20" coordorigin="6478,7369" coordsize="10,20" path="m6478,7388l6488,7388,6488,7369,6478,7369,6478,7388xe" filled="true" fillcolor="#000000" stroked="false">
                <v:path arrowok="t"/>
                <v:fill type="solid"/>
              </v:shape>
            </v:group>
            <v:group style="position:absolute;left:6478;top:7388;width:10;height:20" coordorigin="6478,7388" coordsize="10,20">
              <v:shape style="position:absolute;left:6478;top:7388;width:10;height:20" coordorigin="6478,7388" coordsize="10,20" path="m6478,7407l6488,7407,6488,7388,6478,7388,6478,7407xe" filled="true" fillcolor="#000000" stroked="false">
                <v:path arrowok="t"/>
                <v:fill type="solid"/>
              </v:shape>
            </v:group>
            <v:group style="position:absolute;left:6478;top:7407;width:10;height:20" coordorigin="6478,7407" coordsize="10,20">
              <v:shape style="position:absolute;left:6478;top:7407;width:10;height:20" coordorigin="6478,7407" coordsize="10,20" path="m6478,7426l6488,7426,6488,7407,6478,7407,6478,7426xe" filled="true" fillcolor="#000000" stroked="false">
                <v:path arrowok="t"/>
                <v:fill type="solid"/>
              </v:shape>
            </v:group>
            <v:group style="position:absolute;left:6478;top:7426;width:10;height:20" coordorigin="6478,7426" coordsize="10,20">
              <v:shape style="position:absolute;left:6478;top:7426;width:10;height:20" coordorigin="6478,7426" coordsize="10,20" path="m6478,7446l6488,7446,6488,7426,6478,7426,6478,7446xe" filled="true" fillcolor="#000000" stroked="false">
                <v:path arrowok="t"/>
                <v:fill type="solid"/>
              </v:shape>
            </v:group>
            <v:group style="position:absolute;left:6478;top:7446;width:10;height:20" coordorigin="6478,7446" coordsize="10,20">
              <v:shape style="position:absolute;left:6478;top:7446;width:10;height:20" coordorigin="6478,7446" coordsize="10,20" path="m6478,7465l6488,7465,6488,7446,6478,7446,6478,7465xe" filled="true" fillcolor="#000000" stroked="false">
                <v:path arrowok="t"/>
                <v:fill type="solid"/>
              </v:shape>
            </v:group>
            <v:group style="position:absolute;left:6478;top:7465;width:10;height:20" coordorigin="6478,7465" coordsize="10,20">
              <v:shape style="position:absolute;left:6478;top:7465;width:10;height:20" coordorigin="6478,7465" coordsize="10,20" path="m6478,7484l6488,7484,6488,7465,6478,7465,6478,7484xe" filled="true" fillcolor="#000000" stroked="false">
                <v:path arrowok="t"/>
                <v:fill type="solid"/>
              </v:shape>
            </v:group>
            <v:group style="position:absolute;left:6478;top:7484;width:10;height:20" coordorigin="6478,7484" coordsize="10,20">
              <v:shape style="position:absolute;left:6478;top:7484;width:10;height:20" coordorigin="6478,7484" coordsize="10,20" path="m6478,7503l6488,7503,6488,7484,6478,7484,6478,7503xe" filled="true" fillcolor="#000000" stroked="false">
                <v:path arrowok="t"/>
                <v:fill type="solid"/>
              </v:shape>
            </v:group>
            <v:group style="position:absolute;left:6478;top:7503;width:10;height:20" coordorigin="6478,7503" coordsize="10,20">
              <v:shape style="position:absolute;left:6478;top:7503;width:10;height:20" coordorigin="6478,7503" coordsize="10,20" path="m6478,7522l6488,7522,6488,7503,6478,7503,6478,7522xe" filled="true" fillcolor="#000000" stroked="false">
                <v:path arrowok="t"/>
                <v:fill type="solid"/>
              </v:shape>
            </v:group>
            <v:group style="position:absolute;left:6478;top:7522;width:10;height:20" coordorigin="6478,7522" coordsize="10,20">
              <v:shape style="position:absolute;left:6478;top:7522;width:10;height:20" coordorigin="6478,7522" coordsize="10,20" path="m6478,7542l6488,7542,6488,7522,6478,7522,6478,7542xe" filled="true" fillcolor="#000000" stroked="false">
                <v:path arrowok="t"/>
                <v:fill type="solid"/>
              </v:shape>
            </v:group>
            <v:group style="position:absolute;left:6478;top:7545;width:10;height:2" coordorigin="6478,7545" coordsize="10,2">
              <v:shape style="position:absolute;left:6478;top:7545;width:10;height:2" coordorigin="6478,7545" coordsize="10,0" path="m6478,7545l6488,7545e" filled="false" stroked="true" strokeweight=".300018pt" strokecolor="#000000">
                <v:path arrowok="t"/>
              </v:shape>
            </v:group>
            <v:group style="position:absolute;left:8034;top:7330;width:10;height:20" coordorigin="8034,7330" coordsize="10,20">
              <v:shape style="position:absolute;left:8034;top:7330;width:10;height:20" coordorigin="8034,7330" coordsize="10,20" path="m8034,7350l8044,7350,8044,7330,8034,7330,8034,7350xe" filled="true" fillcolor="#000000" stroked="false">
                <v:path arrowok="t"/>
                <v:fill type="solid"/>
              </v:shape>
            </v:group>
            <v:group style="position:absolute;left:8034;top:7350;width:10;height:20" coordorigin="8034,7350" coordsize="10,20">
              <v:shape style="position:absolute;left:8034;top:7350;width:10;height:20" coordorigin="8034,7350" coordsize="10,20" path="m8034,7369l8044,7369,8044,7350,8034,7350,8034,7369xe" filled="true" fillcolor="#000000" stroked="false">
                <v:path arrowok="t"/>
                <v:fill type="solid"/>
              </v:shape>
            </v:group>
            <v:group style="position:absolute;left:8034;top:7369;width:10;height:20" coordorigin="8034,7369" coordsize="10,20">
              <v:shape style="position:absolute;left:8034;top:7369;width:10;height:20" coordorigin="8034,7369" coordsize="10,20" path="m8034,7388l8044,7388,8044,7369,8034,7369,8034,7388xe" filled="true" fillcolor="#000000" stroked="false">
                <v:path arrowok="t"/>
                <v:fill type="solid"/>
              </v:shape>
            </v:group>
            <v:group style="position:absolute;left:8034;top:7388;width:10;height:20" coordorigin="8034,7388" coordsize="10,20">
              <v:shape style="position:absolute;left:8034;top:7388;width:10;height:20" coordorigin="8034,7388" coordsize="10,20" path="m8034,7407l8044,7407,8044,7388,8034,7388,8034,7407xe" filled="true" fillcolor="#000000" stroked="false">
                <v:path arrowok="t"/>
                <v:fill type="solid"/>
              </v:shape>
            </v:group>
            <v:group style="position:absolute;left:8034;top:7407;width:10;height:20" coordorigin="8034,7407" coordsize="10,20">
              <v:shape style="position:absolute;left:8034;top:7407;width:10;height:20" coordorigin="8034,7407" coordsize="10,20" path="m8034,7426l8044,7426,8044,7407,8034,7407,8034,7426xe" filled="true" fillcolor="#000000" stroked="false">
                <v:path arrowok="t"/>
                <v:fill type="solid"/>
              </v:shape>
            </v:group>
            <v:group style="position:absolute;left:8034;top:7426;width:10;height:20" coordorigin="8034,7426" coordsize="10,20">
              <v:shape style="position:absolute;left:8034;top:7426;width:10;height:20" coordorigin="8034,7426" coordsize="10,20" path="m8034,7446l8044,7446,8044,7426,8034,7426,8034,7446xe" filled="true" fillcolor="#000000" stroked="false">
                <v:path arrowok="t"/>
                <v:fill type="solid"/>
              </v:shape>
            </v:group>
            <v:group style="position:absolute;left:8034;top:7446;width:10;height:20" coordorigin="8034,7446" coordsize="10,20">
              <v:shape style="position:absolute;left:8034;top:7446;width:10;height:20" coordorigin="8034,7446" coordsize="10,20" path="m8034,7465l8044,7465,8044,7446,8034,7446,8034,7465xe" filled="true" fillcolor="#000000" stroked="false">
                <v:path arrowok="t"/>
                <v:fill type="solid"/>
              </v:shape>
            </v:group>
            <v:group style="position:absolute;left:8034;top:7465;width:10;height:20" coordorigin="8034,7465" coordsize="10,20">
              <v:shape style="position:absolute;left:8034;top:7465;width:10;height:20" coordorigin="8034,7465" coordsize="10,20" path="m8034,7484l8044,7484,8044,7465,8034,7465,8034,7484xe" filled="true" fillcolor="#000000" stroked="false">
                <v:path arrowok="t"/>
                <v:fill type="solid"/>
              </v:shape>
            </v:group>
            <v:group style="position:absolute;left:8034;top:7484;width:10;height:20" coordorigin="8034,7484" coordsize="10,20">
              <v:shape style="position:absolute;left:8034;top:7484;width:10;height:20" coordorigin="8034,7484" coordsize="10,20" path="m8034,7503l8044,7503,8044,7484,8034,7484,8034,7503xe" filled="true" fillcolor="#000000" stroked="false">
                <v:path arrowok="t"/>
                <v:fill type="solid"/>
              </v:shape>
            </v:group>
            <v:group style="position:absolute;left:8034;top:7503;width:10;height:20" coordorigin="8034,7503" coordsize="10,20">
              <v:shape style="position:absolute;left:8034;top:7503;width:10;height:20" coordorigin="8034,7503" coordsize="10,20" path="m8034,7522l8044,7522,8044,7503,8034,7503,8034,7522xe" filled="true" fillcolor="#000000" stroked="false">
                <v:path arrowok="t"/>
                <v:fill type="solid"/>
              </v:shape>
            </v:group>
            <v:group style="position:absolute;left:8034;top:7522;width:10;height:20" coordorigin="8034,7522" coordsize="10,20">
              <v:shape style="position:absolute;left:8034;top:7522;width:10;height:20" coordorigin="8034,7522" coordsize="10,20" path="m8034,7542l8044,7542,8044,7522,8034,7522,8034,7542xe" filled="true" fillcolor="#000000" stroked="false">
                <v:path arrowok="t"/>
                <v:fill type="solid"/>
              </v:shape>
            </v:group>
            <v:group style="position:absolute;left:8034;top:7545;width:10;height:2" coordorigin="8034,7545" coordsize="10,2">
              <v:shape style="position:absolute;left:8034;top:7545;width:10;height:2" coordorigin="8034,7545" coordsize="10,0" path="m8034,7545l8044,7545e" filled="false" stroked="true" strokeweight=".300018pt" strokecolor="#000000">
                <v:path arrowok="t"/>
              </v:shape>
            </v:group>
            <v:group style="position:absolute;left:8746;top:7330;width:10;height:20" coordorigin="8746,7330" coordsize="10,20">
              <v:shape style="position:absolute;left:8746;top:7330;width:10;height:20" coordorigin="8746,7330" coordsize="10,20" path="m8746,7350l8756,7350,8756,7330,8746,7330,8746,7350xe" filled="true" fillcolor="#000000" stroked="false">
                <v:path arrowok="t"/>
                <v:fill type="solid"/>
              </v:shape>
            </v:group>
            <v:group style="position:absolute;left:8746;top:7350;width:10;height:20" coordorigin="8746,7350" coordsize="10,20">
              <v:shape style="position:absolute;left:8746;top:7350;width:10;height:20" coordorigin="8746,7350" coordsize="10,20" path="m8746,7369l8756,7369,8756,7350,8746,7350,8746,7369xe" filled="true" fillcolor="#000000" stroked="false">
                <v:path arrowok="t"/>
                <v:fill type="solid"/>
              </v:shape>
            </v:group>
            <v:group style="position:absolute;left:8746;top:7369;width:10;height:20" coordorigin="8746,7369" coordsize="10,20">
              <v:shape style="position:absolute;left:8746;top:7369;width:10;height:20" coordorigin="8746,7369" coordsize="10,20" path="m8746,7388l8756,7388,8756,7369,8746,7369,8746,7388xe" filled="true" fillcolor="#000000" stroked="false">
                <v:path arrowok="t"/>
                <v:fill type="solid"/>
              </v:shape>
            </v:group>
            <v:group style="position:absolute;left:8746;top:7388;width:10;height:20" coordorigin="8746,7388" coordsize="10,20">
              <v:shape style="position:absolute;left:8746;top:7388;width:10;height:20" coordorigin="8746,7388" coordsize="10,20" path="m8746,7407l8756,7407,8756,7388,8746,7388,8746,7407xe" filled="true" fillcolor="#000000" stroked="false">
                <v:path arrowok="t"/>
                <v:fill type="solid"/>
              </v:shape>
            </v:group>
            <v:group style="position:absolute;left:8746;top:7407;width:10;height:20" coordorigin="8746,7407" coordsize="10,20">
              <v:shape style="position:absolute;left:8746;top:7407;width:10;height:20" coordorigin="8746,7407" coordsize="10,20" path="m8746,7426l8756,7426,8756,7407,8746,7407,8746,7426xe" filled="true" fillcolor="#000000" stroked="false">
                <v:path arrowok="t"/>
                <v:fill type="solid"/>
              </v:shape>
            </v:group>
            <v:group style="position:absolute;left:8746;top:7426;width:10;height:20" coordorigin="8746,7426" coordsize="10,20">
              <v:shape style="position:absolute;left:8746;top:7426;width:10;height:20" coordorigin="8746,7426" coordsize="10,20" path="m8746,7446l8756,7446,8756,7426,8746,7426,8746,7446xe" filled="true" fillcolor="#000000" stroked="false">
                <v:path arrowok="t"/>
                <v:fill type="solid"/>
              </v:shape>
            </v:group>
            <v:group style="position:absolute;left:8746;top:7446;width:10;height:20" coordorigin="8746,7446" coordsize="10,20">
              <v:shape style="position:absolute;left:8746;top:7446;width:10;height:20" coordorigin="8746,7446" coordsize="10,20" path="m8746,7465l8756,7465,8756,7446,8746,7446,8746,7465xe" filled="true" fillcolor="#000000" stroked="false">
                <v:path arrowok="t"/>
                <v:fill type="solid"/>
              </v:shape>
            </v:group>
            <v:group style="position:absolute;left:8746;top:7465;width:10;height:20" coordorigin="8746,7465" coordsize="10,20">
              <v:shape style="position:absolute;left:8746;top:7465;width:10;height:20" coordorigin="8746,7465" coordsize="10,20" path="m8746,7484l8756,7484,8756,7465,8746,7465,8746,7484xe" filled="true" fillcolor="#000000" stroked="false">
                <v:path arrowok="t"/>
                <v:fill type="solid"/>
              </v:shape>
            </v:group>
            <v:group style="position:absolute;left:8746;top:7484;width:10;height:20" coordorigin="8746,7484" coordsize="10,20">
              <v:shape style="position:absolute;left:8746;top:7484;width:10;height:20" coordorigin="8746,7484" coordsize="10,20" path="m8746,7503l8756,7503,8756,7484,8746,7484,8746,7503xe" filled="true" fillcolor="#000000" stroked="false">
                <v:path arrowok="t"/>
                <v:fill type="solid"/>
              </v:shape>
            </v:group>
            <v:group style="position:absolute;left:8746;top:7503;width:10;height:20" coordorigin="8746,7503" coordsize="10,20">
              <v:shape style="position:absolute;left:8746;top:7503;width:10;height:20" coordorigin="8746,7503" coordsize="10,20" path="m8746,7522l8756,7522,8756,7503,8746,7503,8746,7522xe" filled="true" fillcolor="#000000" stroked="false">
                <v:path arrowok="t"/>
                <v:fill type="solid"/>
              </v:shape>
            </v:group>
            <v:group style="position:absolute;left:8746;top:7522;width:10;height:20" coordorigin="8746,7522" coordsize="10,20">
              <v:shape style="position:absolute;left:8746;top:7522;width:10;height:20" coordorigin="8746,7522" coordsize="10,20" path="m8746,7542l8756,7542,8756,7522,8746,7522,8746,7542xe" filled="true" fillcolor="#000000" stroked="false">
                <v:path arrowok="t"/>
                <v:fill type="solid"/>
              </v:shape>
            </v:group>
            <v:group style="position:absolute;left:8746;top:7545;width:10;height:2" coordorigin="8746,7545" coordsize="10,2">
              <v:shape style="position:absolute;left:8746;top:7545;width:10;height:2" coordorigin="8746,7545" coordsize="10,0" path="m8746,7545l8756,7545e" filled="false" stroked="true" strokeweight=".300018pt" strokecolor="#000000">
                <v:path arrowok="t"/>
              </v:shape>
            </v:group>
            <v:group style="position:absolute;left:9597;top:7330;width:10;height:20" coordorigin="9597,7330" coordsize="10,20">
              <v:shape style="position:absolute;left:9597;top:7330;width:10;height:20" coordorigin="9597,7330" coordsize="10,20" path="m9597,7350l9607,7350,9607,7330,9597,7330,9597,7350xe" filled="true" fillcolor="#000000" stroked="false">
                <v:path arrowok="t"/>
                <v:fill type="solid"/>
              </v:shape>
            </v:group>
            <v:group style="position:absolute;left:9597;top:7350;width:10;height:20" coordorigin="9597,7350" coordsize="10,20">
              <v:shape style="position:absolute;left:9597;top:7350;width:10;height:20" coordorigin="9597,7350" coordsize="10,20" path="m9597,7369l9607,7369,9607,7350,9597,7350,9597,7369xe" filled="true" fillcolor="#000000" stroked="false">
                <v:path arrowok="t"/>
                <v:fill type="solid"/>
              </v:shape>
            </v:group>
            <v:group style="position:absolute;left:9597;top:7369;width:10;height:20" coordorigin="9597,7369" coordsize="10,20">
              <v:shape style="position:absolute;left:9597;top:7369;width:10;height:20" coordorigin="9597,7369" coordsize="10,20" path="m9597,7388l9607,7388,9607,7369,9597,7369,9597,7388xe" filled="true" fillcolor="#000000" stroked="false">
                <v:path arrowok="t"/>
                <v:fill type="solid"/>
              </v:shape>
            </v:group>
            <v:group style="position:absolute;left:9597;top:7388;width:10;height:20" coordorigin="9597,7388" coordsize="10,20">
              <v:shape style="position:absolute;left:9597;top:7388;width:10;height:20" coordorigin="9597,7388" coordsize="10,20" path="m9597,7407l9607,7407,9607,7388,9597,7388,9597,7407xe" filled="true" fillcolor="#000000" stroked="false">
                <v:path arrowok="t"/>
                <v:fill type="solid"/>
              </v:shape>
            </v:group>
            <v:group style="position:absolute;left:9597;top:7407;width:10;height:20" coordorigin="9597,7407" coordsize="10,20">
              <v:shape style="position:absolute;left:9597;top:7407;width:10;height:20" coordorigin="9597,7407" coordsize="10,20" path="m9597,7426l9607,7426,9607,7407,9597,7407,9597,7426xe" filled="true" fillcolor="#000000" stroked="false">
                <v:path arrowok="t"/>
                <v:fill type="solid"/>
              </v:shape>
            </v:group>
            <v:group style="position:absolute;left:9597;top:7426;width:10;height:20" coordorigin="9597,7426" coordsize="10,20">
              <v:shape style="position:absolute;left:9597;top:7426;width:10;height:20" coordorigin="9597,7426" coordsize="10,20" path="m9597,7446l9607,7446,9607,7426,9597,7426,9597,7446xe" filled="true" fillcolor="#000000" stroked="false">
                <v:path arrowok="t"/>
                <v:fill type="solid"/>
              </v:shape>
            </v:group>
            <v:group style="position:absolute;left:9597;top:7446;width:10;height:20" coordorigin="9597,7446" coordsize="10,20">
              <v:shape style="position:absolute;left:9597;top:7446;width:10;height:20" coordorigin="9597,7446" coordsize="10,20" path="m9597,7465l9607,7465,9607,7446,9597,7446,9597,7465xe" filled="true" fillcolor="#000000" stroked="false">
                <v:path arrowok="t"/>
                <v:fill type="solid"/>
              </v:shape>
            </v:group>
            <v:group style="position:absolute;left:9597;top:7465;width:10;height:20" coordorigin="9597,7465" coordsize="10,20">
              <v:shape style="position:absolute;left:9597;top:7465;width:10;height:20" coordorigin="9597,7465" coordsize="10,20" path="m9597,7484l9607,7484,9607,7465,9597,7465,9597,7484xe" filled="true" fillcolor="#000000" stroked="false">
                <v:path arrowok="t"/>
                <v:fill type="solid"/>
              </v:shape>
            </v:group>
            <v:group style="position:absolute;left:9597;top:7484;width:10;height:20" coordorigin="9597,7484" coordsize="10,20">
              <v:shape style="position:absolute;left:9597;top:7484;width:10;height:20" coordorigin="9597,7484" coordsize="10,20" path="m9597,7503l9607,7503,9607,7484,9597,7484,9597,7503xe" filled="true" fillcolor="#000000" stroked="false">
                <v:path arrowok="t"/>
                <v:fill type="solid"/>
              </v:shape>
            </v:group>
            <v:group style="position:absolute;left:9597;top:7503;width:10;height:20" coordorigin="9597,7503" coordsize="10,20">
              <v:shape style="position:absolute;left:9597;top:7503;width:10;height:20" coordorigin="9597,7503" coordsize="10,20" path="m9597,7522l9607,7522,9607,7503,9597,7503,9597,7522xe" filled="true" fillcolor="#000000" stroked="false">
                <v:path arrowok="t"/>
                <v:fill type="solid"/>
              </v:shape>
            </v:group>
            <v:group style="position:absolute;left:9597;top:7522;width:10;height:20" coordorigin="9597,7522" coordsize="10,20">
              <v:shape style="position:absolute;left:9597;top:7522;width:10;height:20" coordorigin="9597,7522" coordsize="10,20" path="m9597,7542l9607,7542,9607,7522,9597,7522,9597,7542xe" filled="true" fillcolor="#000000" stroked="false">
                <v:path arrowok="t"/>
                <v:fill type="solid"/>
              </v:shape>
            </v:group>
            <v:group style="position:absolute;left:9597;top:7545;width:10;height:2" coordorigin="9597,7545" coordsize="10,2">
              <v:shape style="position:absolute;left:9597;top:7545;width:10;height:2" coordorigin="9597,7545" coordsize="10,0" path="m9597,7545l9607,7545e" filled="false" stroked="true" strokeweight=".300018pt" strokecolor="#000000">
                <v:path arrowok="t"/>
              </v:shape>
            </v:group>
            <v:group style="position:absolute;left:10446;top:7330;width:10;height:20" coordorigin="10446,7330" coordsize="10,20">
              <v:shape style="position:absolute;left:10446;top:7330;width:10;height:20" coordorigin="10446,7330" coordsize="10,20" path="m10446,7350l10455,7350,10455,7330,10446,7330,10446,7350xe" filled="true" fillcolor="#000000" stroked="false">
                <v:path arrowok="t"/>
                <v:fill type="solid"/>
              </v:shape>
            </v:group>
            <v:group style="position:absolute;left:10446;top:7350;width:10;height:20" coordorigin="10446,7350" coordsize="10,20">
              <v:shape style="position:absolute;left:10446;top:7350;width:10;height:20" coordorigin="10446,7350" coordsize="10,20" path="m10446,7369l10455,7369,10455,7350,10446,7350,10446,7369xe" filled="true" fillcolor="#000000" stroked="false">
                <v:path arrowok="t"/>
                <v:fill type="solid"/>
              </v:shape>
            </v:group>
            <v:group style="position:absolute;left:10446;top:7369;width:10;height:20" coordorigin="10446,7369" coordsize="10,20">
              <v:shape style="position:absolute;left:10446;top:7369;width:10;height:20" coordorigin="10446,7369" coordsize="10,20" path="m10446,7388l10455,7388,10455,7369,10446,7369,10446,7388xe" filled="true" fillcolor="#000000" stroked="false">
                <v:path arrowok="t"/>
                <v:fill type="solid"/>
              </v:shape>
            </v:group>
            <v:group style="position:absolute;left:10446;top:7388;width:10;height:20" coordorigin="10446,7388" coordsize="10,20">
              <v:shape style="position:absolute;left:10446;top:7388;width:10;height:20" coordorigin="10446,7388" coordsize="10,20" path="m10446,7407l10455,7407,10455,7388,10446,7388,10446,7407xe" filled="true" fillcolor="#000000" stroked="false">
                <v:path arrowok="t"/>
                <v:fill type="solid"/>
              </v:shape>
            </v:group>
            <v:group style="position:absolute;left:10446;top:7407;width:10;height:20" coordorigin="10446,7407" coordsize="10,20">
              <v:shape style="position:absolute;left:10446;top:7407;width:10;height:20" coordorigin="10446,7407" coordsize="10,20" path="m10446,7426l10455,7426,10455,7407,10446,7407,10446,7426xe" filled="true" fillcolor="#000000" stroked="false">
                <v:path arrowok="t"/>
                <v:fill type="solid"/>
              </v:shape>
            </v:group>
            <v:group style="position:absolute;left:10446;top:7426;width:10;height:20" coordorigin="10446,7426" coordsize="10,20">
              <v:shape style="position:absolute;left:10446;top:7426;width:10;height:20" coordorigin="10446,7426" coordsize="10,20" path="m10446,7446l10455,7446,10455,7426,10446,7426,10446,7446xe" filled="true" fillcolor="#000000" stroked="false">
                <v:path arrowok="t"/>
                <v:fill type="solid"/>
              </v:shape>
            </v:group>
            <v:group style="position:absolute;left:10446;top:7446;width:10;height:20" coordorigin="10446,7446" coordsize="10,20">
              <v:shape style="position:absolute;left:10446;top:7446;width:10;height:20" coordorigin="10446,7446" coordsize="10,20" path="m10446,7465l10455,7465,10455,7446,10446,7446,10446,7465xe" filled="true" fillcolor="#000000" stroked="false">
                <v:path arrowok="t"/>
                <v:fill type="solid"/>
              </v:shape>
            </v:group>
            <v:group style="position:absolute;left:10446;top:7465;width:10;height:20" coordorigin="10446,7465" coordsize="10,20">
              <v:shape style="position:absolute;left:10446;top:7465;width:10;height:20" coordorigin="10446,7465" coordsize="10,20" path="m10446,7484l10455,7484,10455,7465,10446,7465,10446,7484xe" filled="true" fillcolor="#000000" stroked="false">
                <v:path arrowok="t"/>
                <v:fill type="solid"/>
              </v:shape>
            </v:group>
            <v:group style="position:absolute;left:10446;top:7484;width:10;height:20" coordorigin="10446,7484" coordsize="10,20">
              <v:shape style="position:absolute;left:10446;top:7484;width:10;height:20" coordorigin="10446,7484" coordsize="10,20" path="m10446,7503l10455,7503,10455,7484,10446,7484,10446,7503xe" filled="true" fillcolor="#000000" stroked="false">
                <v:path arrowok="t"/>
                <v:fill type="solid"/>
              </v:shape>
            </v:group>
            <v:group style="position:absolute;left:10446;top:7503;width:10;height:20" coordorigin="10446,7503" coordsize="10,20">
              <v:shape style="position:absolute;left:10446;top:7503;width:10;height:20" coordorigin="10446,7503" coordsize="10,20" path="m10446,7522l10455,7522,10455,7503,10446,7503,10446,7522xe" filled="true" fillcolor="#000000" stroked="false">
                <v:path arrowok="t"/>
                <v:fill type="solid"/>
              </v:shape>
            </v:group>
            <v:group style="position:absolute;left:10446;top:7522;width:10;height:20" coordorigin="10446,7522" coordsize="10,20">
              <v:shape style="position:absolute;left:10446;top:7522;width:10;height:20" coordorigin="10446,7522" coordsize="10,20" path="m10446,7542l10455,7542,10455,7522,10446,7522,10446,7542xe" filled="true" fillcolor="#000000" stroked="false">
                <v:path arrowok="t"/>
                <v:fill type="solid"/>
              </v:shape>
            </v:group>
            <v:group style="position:absolute;left:10446;top:7545;width:10;height:2" coordorigin="10446,7545" coordsize="10,2">
              <v:shape style="position:absolute;left:10446;top:7545;width:10;height:2" coordorigin="10446,7545" coordsize="10,0" path="m10446,7545l10455,7545e" filled="false" stroked="true" strokeweight=".300018pt" strokecolor="#000000">
                <v:path arrowok="t"/>
              </v:shape>
            </v:group>
            <v:group style="position:absolute;left:12006;top:7330;width:10;height:20" coordorigin="12006,7330" coordsize="10,20">
              <v:shape style="position:absolute;left:12006;top:7330;width:10;height:20" coordorigin="12006,7330" coordsize="10,20" path="m12006,7350l12015,7350,12015,7330,12006,7330,12006,7350xe" filled="true" fillcolor="#000000" stroked="false">
                <v:path arrowok="t"/>
                <v:fill type="solid"/>
              </v:shape>
            </v:group>
            <v:group style="position:absolute;left:12006;top:7350;width:10;height:20" coordorigin="12006,7350" coordsize="10,20">
              <v:shape style="position:absolute;left:12006;top:7350;width:10;height:20" coordorigin="12006,7350" coordsize="10,20" path="m12006,7369l12015,7369,12015,7350,12006,7350,12006,7369xe" filled="true" fillcolor="#000000" stroked="false">
                <v:path arrowok="t"/>
                <v:fill type="solid"/>
              </v:shape>
            </v:group>
            <v:group style="position:absolute;left:12006;top:7369;width:10;height:20" coordorigin="12006,7369" coordsize="10,20">
              <v:shape style="position:absolute;left:12006;top:7369;width:10;height:20" coordorigin="12006,7369" coordsize="10,20" path="m12006,7388l12015,7388,12015,7369,12006,7369,12006,7388xe" filled="true" fillcolor="#000000" stroked="false">
                <v:path arrowok="t"/>
                <v:fill type="solid"/>
              </v:shape>
            </v:group>
            <v:group style="position:absolute;left:12006;top:7388;width:10;height:20" coordorigin="12006,7388" coordsize="10,20">
              <v:shape style="position:absolute;left:12006;top:7388;width:10;height:20" coordorigin="12006,7388" coordsize="10,20" path="m12006,7407l12015,7407,12015,7388,12006,7388,12006,7407xe" filled="true" fillcolor="#000000" stroked="false">
                <v:path arrowok="t"/>
                <v:fill type="solid"/>
              </v:shape>
            </v:group>
            <v:group style="position:absolute;left:12006;top:7407;width:10;height:20" coordorigin="12006,7407" coordsize="10,20">
              <v:shape style="position:absolute;left:12006;top:7407;width:10;height:20" coordorigin="12006,7407" coordsize="10,20" path="m12006,7426l12015,7426,12015,7407,12006,7407,12006,7426xe" filled="true" fillcolor="#000000" stroked="false">
                <v:path arrowok="t"/>
                <v:fill type="solid"/>
              </v:shape>
            </v:group>
            <v:group style="position:absolute;left:12006;top:7426;width:10;height:20" coordorigin="12006,7426" coordsize="10,20">
              <v:shape style="position:absolute;left:12006;top:7426;width:10;height:20" coordorigin="12006,7426" coordsize="10,20" path="m12006,7446l12015,7446,12015,7426,12006,7426,12006,7446xe" filled="true" fillcolor="#000000" stroked="false">
                <v:path arrowok="t"/>
                <v:fill type="solid"/>
              </v:shape>
            </v:group>
            <v:group style="position:absolute;left:12006;top:7446;width:10;height:20" coordorigin="12006,7446" coordsize="10,20">
              <v:shape style="position:absolute;left:12006;top:7446;width:10;height:20" coordorigin="12006,7446" coordsize="10,20" path="m12006,7465l12015,7465,12015,7446,12006,7446,12006,7465xe" filled="true" fillcolor="#000000" stroked="false">
                <v:path arrowok="t"/>
                <v:fill type="solid"/>
              </v:shape>
            </v:group>
            <v:group style="position:absolute;left:12006;top:7465;width:10;height:20" coordorigin="12006,7465" coordsize="10,20">
              <v:shape style="position:absolute;left:12006;top:7465;width:10;height:20" coordorigin="12006,7465" coordsize="10,20" path="m12006,7484l12015,7484,12015,7465,12006,7465,12006,7484xe" filled="true" fillcolor="#000000" stroked="false">
                <v:path arrowok="t"/>
                <v:fill type="solid"/>
              </v:shape>
            </v:group>
            <v:group style="position:absolute;left:12006;top:7484;width:10;height:20" coordorigin="12006,7484" coordsize="10,20">
              <v:shape style="position:absolute;left:12006;top:7484;width:10;height:20" coordorigin="12006,7484" coordsize="10,20" path="m12006,7503l12015,7503,12015,7484,12006,7484,12006,7503xe" filled="true" fillcolor="#000000" stroked="false">
                <v:path arrowok="t"/>
                <v:fill type="solid"/>
              </v:shape>
            </v:group>
            <v:group style="position:absolute;left:12006;top:7503;width:10;height:20" coordorigin="12006,7503" coordsize="10,20">
              <v:shape style="position:absolute;left:12006;top:7503;width:10;height:20" coordorigin="12006,7503" coordsize="10,20" path="m12006,7522l12015,7522,12015,7503,12006,7503,12006,7522xe" filled="true" fillcolor="#000000" stroked="false">
                <v:path arrowok="t"/>
                <v:fill type="solid"/>
              </v:shape>
            </v:group>
            <v:group style="position:absolute;left:12006;top:7522;width:10;height:20" coordorigin="12006,7522" coordsize="10,20">
              <v:shape style="position:absolute;left:12006;top:7522;width:10;height:20" coordorigin="12006,7522" coordsize="10,20" path="m12006,7542l12015,7542,12015,7522,12006,7522,12006,7542xe" filled="true" fillcolor="#000000" stroked="false">
                <v:path arrowok="t"/>
                <v:fill type="solid"/>
              </v:shape>
            </v:group>
            <v:group style="position:absolute;left:12006;top:7545;width:10;height:2" coordorigin="12006,7545" coordsize="10,2">
              <v:shape style="position:absolute;left:12006;top:7545;width:10;height:2" coordorigin="12006,7545" coordsize="10,0" path="m12006,7545l12015,7545e" filled="false" stroked="true" strokeweight=".300018pt" strokecolor="#000000">
                <v:path arrowok="t"/>
              </v:shape>
            </v:group>
            <v:group style="position:absolute;left:13705;top:7330;width:10;height:20" coordorigin="13705,7330" coordsize="10,20">
              <v:shape style="position:absolute;left:13705;top:7330;width:10;height:20" coordorigin="13705,7330" coordsize="10,20" path="m13705,7350l13714,7350,13714,7330,13705,7330,13705,7350xe" filled="true" fillcolor="#000000" stroked="false">
                <v:path arrowok="t"/>
                <v:fill type="solid"/>
              </v:shape>
            </v:group>
            <v:group style="position:absolute;left:13705;top:7350;width:10;height:20" coordorigin="13705,7350" coordsize="10,20">
              <v:shape style="position:absolute;left:13705;top:7350;width:10;height:20" coordorigin="13705,7350" coordsize="10,20" path="m13705,7369l13714,7369,13714,7350,13705,7350,13705,7369xe" filled="true" fillcolor="#000000" stroked="false">
                <v:path arrowok="t"/>
                <v:fill type="solid"/>
              </v:shape>
            </v:group>
            <v:group style="position:absolute;left:13705;top:7369;width:10;height:20" coordorigin="13705,7369" coordsize="10,20">
              <v:shape style="position:absolute;left:13705;top:7369;width:10;height:20" coordorigin="13705,7369" coordsize="10,20" path="m13705,7388l13714,7388,13714,7369,13705,7369,13705,7388xe" filled="true" fillcolor="#000000" stroked="false">
                <v:path arrowok="t"/>
                <v:fill type="solid"/>
              </v:shape>
            </v:group>
            <v:group style="position:absolute;left:13705;top:7388;width:10;height:20" coordorigin="13705,7388" coordsize="10,20">
              <v:shape style="position:absolute;left:13705;top:7388;width:10;height:20" coordorigin="13705,7388" coordsize="10,20" path="m13705,7407l13714,7407,13714,7388,13705,7388,13705,7407xe" filled="true" fillcolor="#000000" stroked="false">
                <v:path arrowok="t"/>
                <v:fill type="solid"/>
              </v:shape>
            </v:group>
            <v:group style="position:absolute;left:13705;top:7407;width:10;height:20" coordorigin="13705,7407" coordsize="10,20">
              <v:shape style="position:absolute;left:13705;top:7407;width:10;height:20" coordorigin="13705,7407" coordsize="10,20" path="m13705,7426l13714,7426,13714,7407,13705,7407,13705,7426xe" filled="true" fillcolor="#000000" stroked="false">
                <v:path arrowok="t"/>
                <v:fill type="solid"/>
              </v:shape>
            </v:group>
            <v:group style="position:absolute;left:13705;top:7426;width:10;height:20" coordorigin="13705,7426" coordsize="10,20">
              <v:shape style="position:absolute;left:13705;top:7426;width:10;height:20" coordorigin="13705,7426" coordsize="10,20" path="m13705,7446l13714,7446,13714,7426,13705,7426,13705,7446xe" filled="true" fillcolor="#000000" stroked="false">
                <v:path arrowok="t"/>
                <v:fill type="solid"/>
              </v:shape>
            </v:group>
            <v:group style="position:absolute;left:13705;top:7446;width:10;height:20" coordorigin="13705,7446" coordsize="10,20">
              <v:shape style="position:absolute;left:13705;top:7446;width:10;height:20" coordorigin="13705,7446" coordsize="10,20" path="m13705,7465l13714,7465,13714,7446,13705,7446,13705,7465xe" filled="true" fillcolor="#000000" stroked="false">
                <v:path arrowok="t"/>
                <v:fill type="solid"/>
              </v:shape>
            </v:group>
            <v:group style="position:absolute;left:13705;top:7465;width:10;height:20" coordorigin="13705,7465" coordsize="10,20">
              <v:shape style="position:absolute;left:13705;top:7465;width:10;height:20" coordorigin="13705,7465" coordsize="10,20" path="m13705,7484l13714,7484,13714,7465,13705,7465,13705,7484xe" filled="true" fillcolor="#000000" stroked="false">
                <v:path arrowok="t"/>
                <v:fill type="solid"/>
              </v:shape>
            </v:group>
            <v:group style="position:absolute;left:13705;top:7484;width:10;height:20" coordorigin="13705,7484" coordsize="10,20">
              <v:shape style="position:absolute;left:13705;top:7484;width:10;height:20" coordorigin="13705,7484" coordsize="10,20" path="m13705,7503l13714,7503,13714,7484,13705,7484,13705,7503xe" filled="true" fillcolor="#000000" stroked="false">
                <v:path arrowok="t"/>
                <v:fill type="solid"/>
              </v:shape>
            </v:group>
            <v:group style="position:absolute;left:13705;top:7503;width:10;height:20" coordorigin="13705,7503" coordsize="10,20">
              <v:shape style="position:absolute;left:13705;top:7503;width:10;height:20" coordorigin="13705,7503" coordsize="10,20" path="m13705,7522l13714,7522,13714,7503,13705,7503,13705,7522xe" filled="true" fillcolor="#000000" stroked="false">
                <v:path arrowok="t"/>
                <v:fill type="solid"/>
              </v:shape>
            </v:group>
            <v:group style="position:absolute;left:13705;top:7522;width:10;height:20" coordorigin="13705,7522" coordsize="10,20">
              <v:shape style="position:absolute;left:13705;top:7522;width:10;height:20" coordorigin="13705,7522" coordsize="10,20" path="m13705,7542l13714,7542,13714,7522,13705,7522,13705,7542xe" filled="true" fillcolor="#000000" stroked="false">
                <v:path arrowok="t"/>
                <v:fill type="solid"/>
              </v:shape>
            </v:group>
            <v:group style="position:absolute;left:13705;top:7545;width:10;height:2" coordorigin="13705,7545" coordsize="10,2">
              <v:shape style="position:absolute;left:13705;top:7545;width:10;height:2" coordorigin="13705,7545" coordsize="10,0" path="m13705,7545l13714,7545e" filled="false" stroked="true" strokeweight=".300018pt" strokecolor="#000000">
                <v:path arrowok="t"/>
              </v:shape>
            </v:group>
            <v:group style="position:absolute;left:3269;top:7552;width:10;height:2" coordorigin="3269,7552" coordsize="10,2">
              <v:shape style="position:absolute;left:3269;top:7552;width:10;height:2" coordorigin="3269,7552" coordsize="10,0" path="m3269,7552l3279,7552e" filled="false" stroked="true" strokeweight=".479981pt" strokecolor="#000000">
                <v:path arrowok="t"/>
              </v:shape>
              <v:shape style="position:absolute;left:1128;top:7548;width:3453;height:10" type="#_x0000_t75" stroked="false">
                <v:imagedata r:id="rId231" o:title=""/>
              </v:shape>
              <v:shape style="position:absolute;left:4576;top:7548;width:625;height:10" type="#_x0000_t75" stroked="false">
                <v:imagedata r:id="rId224" o:title=""/>
              </v:shape>
              <v:shape style="position:absolute;left:5196;top:7548;width:2838;height:10" type="#_x0000_t75" stroked="false">
                <v:imagedata r:id="rId225" o:title=""/>
              </v:shape>
              <v:shape style="position:absolute;left:8030;top:7548;width:717;height:10" type="#_x0000_t75" stroked="false">
                <v:imagedata r:id="rId216" o:title=""/>
              </v:shape>
              <v:shape style="position:absolute;left:8742;top:7548;width:856;height:10" type="#_x0000_t75" stroked="false">
                <v:imagedata r:id="rId217" o:title=""/>
              </v:shape>
              <v:shape style="position:absolute;left:9592;top:7548;width:853;height:10" type="#_x0000_t75" stroked="false">
                <v:imagedata r:id="rId218" o:title=""/>
              </v:shape>
              <v:shape style="position:absolute;left:10441;top:7548;width:1565;height:10" type="#_x0000_t75" stroked="false">
                <v:imagedata r:id="rId219" o:title=""/>
              </v:shape>
              <v:shape style="position:absolute;left:12001;top:7548;width:3412;height:10" type="#_x0000_t75" stroked="false">
                <v:imagedata r:id="rId220" o:title=""/>
              </v:shape>
            </v:group>
            <v:group style="position:absolute;left:3269;top:7557;width:10;height:20" coordorigin="3269,7557" coordsize="10,20">
              <v:shape style="position:absolute;left:3269;top:7557;width:10;height:20" coordorigin="3269,7557" coordsize="10,20" path="m3269,7576l3279,7576,3279,7557,3269,7557,3269,7576xe" filled="true" fillcolor="#000000" stroked="false">
                <v:path arrowok="t"/>
                <v:fill type="solid"/>
              </v:shape>
            </v:group>
            <v:group style="position:absolute;left:3269;top:7576;width:10;height:20" coordorigin="3269,7576" coordsize="10,20">
              <v:shape style="position:absolute;left:3269;top:7576;width:10;height:20" coordorigin="3269,7576" coordsize="10,20" path="m3269,7596l3279,7596,3279,7576,3269,7576,3269,7596xe" filled="true" fillcolor="#000000" stroked="false">
                <v:path arrowok="t"/>
                <v:fill type="solid"/>
              </v:shape>
            </v:group>
            <v:group style="position:absolute;left:3269;top:7596;width:10;height:20" coordorigin="3269,7596" coordsize="10,20">
              <v:shape style="position:absolute;left:3269;top:7596;width:10;height:20" coordorigin="3269,7596" coordsize="10,20" path="m3269,7615l3279,7615,3279,7596,3269,7596,3269,7615xe" filled="true" fillcolor="#000000" stroked="false">
                <v:path arrowok="t"/>
                <v:fill type="solid"/>
              </v:shape>
            </v:group>
            <v:group style="position:absolute;left:3269;top:7615;width:10;height:20" coordorigin="3269,7615" coordsize="10,20">
              <v:shape style="position:absolute;left:3269;top:7615;width:10;height:20" coordorigin="3269,7615" coordsize="10,20" path="m3269,7634l3279,7634,3279,7615,3269,7615,3269,7634xe" filled="true" fillcolor="#000000" stroked="false">
                <v:path arrowok="t"/>
                <v:fill type="solid"/>
              </v:shape>
            </v:group>
            <v:group style="position:absolute;left:3269;top:7634;width:10;height:20" coordorigin="3269,7634" coordsize="10,20">
              <v:shape style="position:absolute;left:3269;top:7634;width:10;height:20" coordorigin="3269,7634" coordsize="10,20" path="m3269,7653l3279,7653,3279,7634,3269,7634,3269,7653xe" filled="true" fillcolor="#000000" stroked="false">
                <v:path arrowok="t"/>
                <v:fill type="solid"/>
              </v:shape>
            </v:group>
            <v:group style="position:absolute;left:3269;top:7653;width:10;height:20" coordorigin="3269,7653" coordsize="10,20">
              <v:shape style="position:absolute;left:3269;top:7653;width:10;height:20" coordorigin="3269,7653" coordsize="10,20" path="m3269,7672l3279,7672,3279,7653,3269,7653,3269,7672xe" filled="true" fillcolor="#000000" stroked="false">
                <v:path arrowok="t"/>
                <v:fill type="solid"/>
              </v:shape>
            </v:group>
            <v:group style="position:absolute;left:3269;top:7672;width:10;height:20" coordorigin="3269,7672" coordsize="10,20">
              <v:shape style="position:absolute;left:3269;top:7672;width:10;height:20" coordorigin="3269,7672" coordsize="10,20" path="m3269,7692l3279,7692,3279,7672,3269,7672,3269,7692xe" filled="true" fillcolor="#000000" stroked="false">
                <v:path arrowok="t"/>
                <v:fill type="solid"/>
              </v:shape>
            </v:group>
            <v:group style="position:absolute;left:3269;top:7692;width:10;height:20" coordorigin="3269,7692" coordsize="10,20">
              <v:shape style="position:absolute;left:3269;top:7692;width:10;height:20" coordorigin="3269,7692" coordsize="10,20" path="m3269,7711l3279,7711,3279,7692,3269,7692,3269,7711xe" filled="true" fillcolor="#000000" stroked="false">
                <v:path arrowok="t"/>
                <v:fill type="solid"/>
              </v:shape>
            </v:group>
            <v:group style="position:absolute;left:3269;top:7711;width:10;height:20" coordorigin="3269,7711" coordsize="10,20">
              <v:shape style="position:absolute;left:3269;top:7711;width:10;height:20" coordorigin="3269,7711" coordsize="10,20" path="m3269,7730l3279,7730,3279,7711,3269,7711,3269,7730xe" filled="true" fillcolor="#000000" stroked="false">
                <v:path arrowok="t"/>
                <v:fill type="solid"/>
              </v:shape>
            </v:group>
            <v:group style="position:absolute;left:3269;top:7730;width:10;height:20" coordorigin="3269,7730" coordsize="10,20">
              <v:shape style="position:absolute;left:3269;top:7730;width:10;height:20" coordorigin="3269,7730" coordsize="10,20" path="m3269,7749l3279,7749,3279,7730,3269,7730,3269,7749xe" filled="true" fillcolor="#000000" stroked="false">
                <v:path arrowok="t"/>
                <v:fill type="solid"/>
              </v:shape>
            </v:group>
            <v:group style="position:absolute;left:3269;top:7749;width:10;height:20" coordorigin="3269,7749" coordsize="10,20">
              <v:shape style="position:absolute;left:3269;top:7749;width:10;height:20" coordorigin="3269,7749" coordsize="10,20" path="m3269,7768l3279,7768,3279,7749,3269,7749,3269,7768xe" filled="true" fillcolor="#000000" stroked="false">
                <v:path arrowok="t"/>
                <v:fill type="solid"/>
              </v:shape>
            </v:group>
            <v:group style="position:absolute;left:3269;top:7771;width:10;height:2" coordorigin="3269,7771" coordsize="10,2">
              <v:shape style="position:absolute;left:3269;top:7771;width:10;height:2" coordorigin="3269,7771" coordsize="10,0" path="m3269,7771l3279,7771e" filled="false" stroked="true" strokeweight=".299988pt" strokecolor="#000000">
                <v:path arrowok="t"/>
              </v:shape>
            </v:group>
            <v:group style="position:absolute;left:4581;top:7557;width:10;height:20" coordorigin="4581,7557" coordsize="10,20">
              <v:shape style="position:absolute;left:4581;top:7557;width:10;height:20" coordorigin="4581,7557" coordsize="10,20" path="m4581,7576l4590,7576,4590,7557,4581,7557,4581,7576xe" filled="true" fillcolor="#000000" stroked="false">
                <v:path arrowok="t"/>
                <v:fill type="solid"/>
              </v:shape>
            </v:group>
            <v:group style="position:absolute;left:4581;top:7576;width:10;height:20" coordorigin="4581,7576" coordsize="10,20">
              <v:shape style="position:absolute;left:4581;top:7576;width:10;height:20" coordorigin="4581,7576" coordsize="10,20" path="m4581,7596l4590,7596,4590,7576,4581,7576,4581,7596xe" filled="true" fillcolor="#000000" stroked="false">
                <v:path arrowok="t"/>
                <v:fill type="solid"/>
              </v:shape>
            </v:group>
            <v:group style="position:absolute;left:4581;top:7596;width:10;height:20" coordorigin="4581,7596" coordsize="10,20">
              <v:shape style="position:absolute;left:4581;top:7596;width:10;height:20" coordorigin="4581,7596" coordsize="10,20" path="m4581,7615l4590,7615,4590,7596,4581,7596,4581,7615xe" filled="true" fillcolor="#000000" stroked="false">
                <v:path arrowok="t"/>
                <v:fill type="solid"/>
              </v:shape>
            </v:group>
            <v:group style="position:absolute;left:4581;top:7615;width:10;height:20" coordorigin="4581,7615" coordsize="10,20">
              <v:shape style="position:absolute;left:4581;top:7615;width:10;height:20" coordorigin="4581,7615" coordsize="10,20" path="m4581,7634l4590,7634,4590,7615,4581,7615,4581,7634xe" filled="true" fillcolor="#000000" stroked="false">
                <v:path arrowok="t"/>
                <v:fill type="solid"/>
              </v:shape>
            </v:group>
            <v:group style="position:absolute;left:4581;top:7634;width:10;height:20" coordorigin="4581,7634" coordsize="10,20">
              <v:shape style="position:absolute;left:4581;top:7634;width:10;height:20" coordorigin="4581,7634" coordsize="10,20" path="m4581,7653l4590,7653,4590,7634,4581,7634,4581,7653xe" filled="true" fillcolor="#000000" stroked="false">
                <v:path arrowok="t"/>
                <v:fill type="solid"/>
              </v:shape>
            </v:group>
            <v:group style="position:absolute;left:4581;top:7653;width:10;height:20" coordorigin="4581,7653" coordsize="10,20">
              <v:shape style="position:absolute;left:4581;top:7653;width:10;height:20" coordorigin="4581,7653" coordsize="10,20" path="m4581,7672l4590,7672,4590,7653,4581,7653,4581,7672xe" filled="true" fillcolor="#000000" stroked="false">
                <v:path arrowok="t"/>
                <v:fill type="solid"/>
              </v:shape>
            </v:group>
            <v:group style="position:absolute;left:4581;top:7672;width:10;height:20" coordorigin="4581,7672" coordsize="10,20">
              <v:shape style="position:absolute;left:4581;top:7672;width:10;height:20" coordorigin="4581,7672" coordsize="10,20" path="m4581,7692l4590,7692,4590,7672,4581,7672,4581,7692xe" filled="true" fillcolor="#000000" stroked="false">
                <v:path arrowok="t"/>
                <v:fill type="solid"/>
              </v:shape>
            </v:group>
            <v:group style="position:absolute;left:4581;top:7692;width:10;height:20" coordorigin="4581,7692" coordsize="10,20">
              <v:shape style="position:absolute;left:4581;top:7692;width:10;height:20" coordorigin="4581,7692" coordsize="10,20" path="m4581,7711l4590,7711,4590,7692,4581,7692,4581,7711xe" filled="true" fillcolor="#000000" stroked="false">
                <v:path arrowok="t"/>
                <v:fill type="solid"/>
              </v:shape>
            </v:group>
            <v:group style="position:absolute;left:4581;top:7711;width:10;height:20" coordorigin="4581,7711" coordsize="10,20">
              <v:shape style="position:absolute;left:4581;top:7711;width:10;height:20" coordorigin="4581,7711" coordsize="10,20" path="m4581,7730l4590,7730,4590,7711,4581,7711,4581,7730xe" filled="true" fillcolor="#000000" stroked="false">
                <v:path arrowok="t"/>
                <v:fill type="solid"/>
              </v:shape>
            </v:group>
            <v:group style="position:absolute;left:4581;top:7730;width:10;height:20" coordorigin="4581,7730" coordsize="10,20">
              <v:shape style="position:absolute;left:4581;top:7730;width:10;height:20" coordorigin="4581,7730" coordsize="10,20" path="m4581,7749l4590,7749,4590,7730,4581,7730,4581,7749xe" filled="true" fillcolor="#000000" stroked="false">
                <v:path arrowok="t"/>
                <v:fill type="solid"/>
              </v:shape>
            </v:group>
            <v:group style="position:absolute;left:4581;top:7749;width:10;height:20" coordorigin="4581,7749" coordsize="10,20">
              <v:shape style="position:absolute;left:4581;top:7749;width:10;height:20" coordorigin="4581,7749" coordsize="10,20" path="m4581,7768l4590,7768,4590,7749,4581,7749,4581,7768xe" filled="true" fillcolor="#000000" stroked="false">
                <v:path arrowok="t"/>
                <v:fill type="solid"/>
              </v:shape>
            </v:group>
            <v:group style="position:absolute;left:4581;top:7771;width:10;height:2" coordorigin="4581,7771" coordsize="10,2">
              <v:shape style="position:absolute;left:4581;top:7771;width:10;height:2" coordorigin="4581,7771" coordsize="10,0" path="m4581,7771l4590,7771e" filled="false" stroked="true" strokeweight=".299988pt" strokecolor="#000000">
                <v:path arrowok="t"/>
              </v:shape>
            </v:group>
            <v:group style="position:absolute;left:5201;top:7557;width:10;height:20" coordorigin="5201,7557" coordsize="10,20">
              <v:shape style="position:absolute;left:5201;top:7557;width:10;height:20" coordorigin="5201,7557" coordsize="10,20" path="m5201,7576l5211,7576,5211,7557,5201,7557,5201,7576xe" filled="true" fillcolor="#000000" stroked="false">
                <v:path arrowok="t"/>
                <v:fill type="solid"/>
              </v:shape>
            </v:group>
            <v:group style="position:absolute;left:5201;top:7576;width:10;height:20" coordorigin="5201,7576" coordsize="10,20">
              <v:shape style="position:absolute;left:5201;top:7576;width:10;height:20" coordorigin="5201,7576" coordsize="10,20" path="m5201,7596l5211,7596,5211,7576,5201,7576,5201,7596xe" filled="true" fillcolor="#000000" stroked="false">
                <v:path arrowok="t"/>
                <v:fill type="solid"/>
              </v:shape>
            </v:group>
            <v:group style="position:absolute;left:5201;top:7596;width:10;height:20" coordorigin="5201,7596" coordsize="10,20">
              <v:shape style="position:absolute;left:5201;top:7596;width:10;height:20" coordorigin="5201,7596" coordsize="10,20" path="m5201,7615l5211,7615,5211,7596,5201,7596,5201,7615xe" filled="true" fillcolor="#000000" stroked="false">
                <v:path arrowok="t"/>
                <v:fill type="solid"/>
              </v:shape>
            </v:group>
            <v:group style="position:absolute;left:5201;top:7615;width:10;height:20" coordorigin="5201,7615" coordsize="10,20">
              <v:shape style="position:absolute;left:5201;top:7615;width:10;height:20" coordorigin="5201,7615" coordsize="10,20" path="m5201,7634l5211,7634,5211,7615,5201,7615,5201,7634xe" filled="true" fillcolor="#000000" stroked="false">
                <v:path arrowok="t"/>
                <v:fill type="solid"/>
              </v:shape>
            </v:group>
            <v:group style="position:absolute;left:5201;top:7634;width:10;height:20" coordorigin="5201,7634" coordsize="10,20">
              <v:shape style="position:absolute;left:5201;top:7634;width:10;height:20" coordorigin="5201,7634" coordsize="10,20" path="m5201,7653l5211,7653,5211,7634,5201,7634,5201,7653xe" filled="true" fillcolor="#000000" stroked="false">
                <v:path arrowok="t"/>
                <v:fill type="solid"/>
              </v:shape>
            </v:group>
            <v:group style="position:absolute;left:5201;top:7653;width:10;height:20" coordorigin="5201,7653" coordsize="10,20">
              <v:shape style="position:absolute;left:5201;top:7653;width:10;height:20" coordorigin="5201,7653" coordsize="10,20" path="m5201,7672l5211,7672,5211,7653,5201,7653,5201,7672xe" filled="true" fillcolor="#000000" stroked="false">
                <v:path arrowok="t"/>
                <v:fill type="solid"/>
              </v:shape>
            </v:group>
            <v:group style="position:absolute;left:5201;top:7672;width:10;height:20" coordorigin="5201,7672" coordsize="10,20">
              <v:shape style="position:absolute;left:5201;top:7672;width:10;height:20" coordorigin="5201,7672" coordsize="10,20" path="m5201,7692l5211,7692,5211,7672,5201,7672,5201,7692xe" filled="true" fillcolor="#000000" stroked="false">
                <v:path arrowok="t"/>
                <v:fill type="solid"/>
              </v:shape>
            </v:group>
            <v:group style="position:absolute;left:5201;top:7692;width:10;height:20" coordorigin="5201,7692" coordsize="10,20">
              <v:shape style="position:absolute;left:5201;top:7692;width:10;height:20" coordorigin="5201,7692" coordsize="10,20" path="m5201,7711l5211,7711,5211,7692,5201,7692,5201,7711xe" filled="true" fillcolor="#000000" stroked="false">
                <v:path arrowok="t"/>
                <v:fill type="solid"/>
              </v:shape>
            </v:group>
            <v:group style="position:absolute;left:5201;top:7711;width:10;height:20" coordorigin="5201,7711" coordsize="10,20">
              <v:shape style="position:absolute;left:5201;top:7711;width:10;height:20" coordorigin="5201,7711" coordsize="10,20" path="m5201,7730l5211,7730,5211,7711,5201,7711,5201,7730xe" filled="true" fillcolor="#000000" stroked="false">
                <v:path arrowok="t"/>
                <v:fill type="solid"/>
              </v:shape>
            </v:group>
            <v:group style="position:absolute;left:5201;top:7730;width:10;height:20" coordorigin="5201,7730" coordsize="10,20">
              <v:shape style="position:absolute;left:5201;top:7730;width:10;height:20" coordorigin="5201,7730" coordsize="10,20" path="m5201,7749l5211,7749,5211,7730,5201,7730,5201,7749xe" filled="true" fillcolor="#000000" stroked="false">
                <v:path arrowok="t"/>
                <v:fill type="solid"/>
              </v:shape>
            </v:group>
            <v:group style="position:absolute;left:5201;top:7749;width:10;height:20" coordorigin="5201,7749" coordsize="10,20">
              <v:shape style="position:absolute;left:5201;top:7749;width:10;height:20" coordorigin="5201,7749" coordsize="10,20" path="m5201,7768l5211,7768,5211,7749,5201,7749,5201,7768xe" filled="true" fillcolor="#000000" stroked="false">
                <v:path arrowok="t"/>
                <v:fill type="solid"/>
              </v:shape>
            </v:group>
            <v:group style="position:absolute;left:5201;top:7771;width:10;height:2" coordorigin="5201,7771" coordsize="10,2">
              <v:shape style="position:absolute;left:5201;top:7771;width:10;height:2" coordorigin="5201,7771" coordsize="10,0" path="m5201,7771l5211,7771e" filled="false" stroked="true" strokeweight=".299988pt" strokecolor="#000000">
                <v:path arrowok="t"/>
              </v:shape>
            </v:group>
            <v:group style="position:absolute;left:5909;top:7557;width:10;height:20" coordorigin="5909,7557" coordsize="10,20">
              <v:shape style="position:absolute;left:5909;top:7557;width:10;height:20" coordorigin="5909,7557" coordsize="10,20" path="m5909,7576l5919,7576,5919,7557,5909,7557,5909,7576xe" filled="true" fillcolor="#000000" stroked="false">
                <v:path arrowok="t"/>
                <v:fill type="solid"/>
              </v:shape>
            </v:group>
            <v:group style="position:absolute;left:5909;top:7576;width:10;height:20" coordorigin="5909,7576" coordsize="10,20">
              <v:shape style="position:absolute;left:5909;top:7576;width:10;height:20" coordorigin="5909,7576" coordsize="10,20" path="m5909,7596l5919,7596,5919,7576,5909,7576,5909,7596xe" filled="true" fillcolor="#000000" stroked="false">
                <v:path arrowok="t"/>
                <v:fill type="solid"/>
              </v:shape>
            </v:group>
            <v:group style="position:absolute;left:5909;top:7596;width:10;height:20" coordorigin="5909,7596" coordsize="10,20">
              <v:shape style="position:absolute;left:5909;top:7596;width:10;height:20" coordorigin="5909,7596" coordsize="10,20" path="m5909,7615l5919,7615,5919,7596,5909,7596,5909,7615xe" filled="true" fillcolor="#000000" stroked="false">
                <v:path arrowok="t"/>
                <v:fill type="solid"/>
              </v:shape>
            </v:group>
            <v:group style="position:absolute;left:5909;top:7615;width:10;height:20" coordorigin="5909,7615" coordsize="10,20">
              <v:shape style="position:absolute;left:5909;top:7615;width:10;height:20" coordorigin="5909,7615" coordsize="10,20" path="m5909,7634l5919,7634,5919,7615,5909,7615,5909,7634xe" filled="true" fillcolor="#000000" stroked="false">
                <v:path arrowok="t"/>
                <v:fill type="solid"/>
              </v:shape>
            </v:group>
            <v:group style="position:absolute;left:5909;top:7634;width:10;height:20" coordorigin="5909,7634" coordsize="10,20">
              <v:shape style="position:absolute;left:5909;top:7634;width:10;height:20" coordorigin="5909,7634" coordsize="10,20" path="m5909,7653l5919,7653,5919,7634,5909,7634,5909,7653xe" filled="true" fillcolor="#000000" stroked="false">
                <v:path arrowok="t"/>
                <v:fill type="solid"/>
              </v:shape>
            </v:group>
            <v:group style="position:absolute;left:5909;top:7653;width:10;height:20" coordorigin="5909,7653" coordsize="10,20">
              <v:shape style="position:absolute;left:5909;top:7653;width:10;height:20" coordorigin="5909,7653" coordsize="10,20" path="m5909,7672l5919,7672,5919,7653,5909,7653,5909,7672xe" filled="true" fillcolor="#000000" stroked="false">
                <v:path arrowok="t"/>
                <v:fill type="solid"/>
              </v:shape>
            </v:group>
            <v:group style="position:absolute;left:5909;top:7672;width:10;height:20" coordorigin="5909,7672" coordsize="10,20">
              <v:shape style="position:absolute;left:5909;top:7672;width:10;height:20" coordorigin="5909,7672" coordsize="10,20" path="m5909,7692l5919,7692,5919,7672,5909,7672,5909,7692xe" filled="true" fillcolor="#000000" stroked="false">
                <v:path arrowok="t"/>
                <v:fill type="solid"/>
              </v:shape>
            </v:group>
            <v:group style="position:absolute;left:5909;top:7692;width:10;height:20" coordorigin="5909,7692" coordsize="10,20">
              <v:shape style="position:absolute;left:5909;top:7692;width:10;height:20" coordorigin="5909,7692" coordsize="10,20" path="m5909,7711l5919,7711,5919,7692,5909,7692,5909,7711xe" filled="true" fillcolor="#000000" stroked="false">
                <v:path arrowok="t"/>
                <v:fill type="solid"/>
              </v:shape>
            </v:group>
            <v:group style="position:absolute;left:5909;top:7711;width:10;height:20" coordorigin="5909,7711" coordsize="10,20">
              <v:shape style="position:absolute;left:5909;top:7711;width:10;height:20" coordorigin="5909,7711" coordsize="10,20" path="m5909,7730l5919,7730,5919,7711,5909,7711,5909,7730xe" filled="true" fillcolor="#000000" stroked="false">
                <v:path arrowok="t"/>
                <v:fill type="solid"/>
              </v:shape>
            </v:group>
            <v:group style="position:absolute;left:5909;top:7730;width:10;height:20" coordorigin="5909,7730" coordsize="10,20">
              <v:shape style="position:absolute;left:5909;top:7730;width:10;height:20" coordorigin="5909,7730" coordsize="10,20" path="m5909,7749l5919,7749,5919,7730,5909,7730,5909,7749xe" filled="true" fillcolor="#000000" stroked="false">
                <v:path arrowok="t"/>
                <v:fill type="solid"/>
              </v:shape>
            </v:group>
            <v:group style="position:absolute;left:5909;top:7749;width:10;height:20" coordorigin="5909,7749" coordsize="10,20">
              <v:shape style="position:absolute;left:5909;top:7749;width:10;height:20" coordorigin="5909,7749" coordsize="10,20" path="m5909,7768l5919,7768,5919,7749,5909,7749,5909,7768xe" filled="true" fillcolor="#000000" stroked="false">
                <v:path arrowok="t"/>
                <v:fill type="solid"/>
              </v:shape>
            </v:group>
            <v:group style="position:absolute;left:5909;top:7771;width:10;height:2" coordorigin="5909,7771" coordsize="10,2">
              <v:shape style="position:absolute;left:5909;top:7771;width:10;height:2" coordorigin="5909,7771" coordsize="10,0" path="m5909,7771l5919,7771e" filled="false" stroked="true" strokeweight=".299988pt" strokecolor="#000000">
                <v:path arrowok="t"/>
              </v:shape>
            </v:group>
            <v:group style="position:absolute;left:6478;top:7557;width:10;height:20" coordorigin="6478,7557" coordsize="10,20">
              <v:shape style="position:absolute;left:6478;top:7557;width:10;height:20" coordorigin="6478,7557" coordsize="10,20" path="m6478,7576l6488,7576,6488,7557,6478,7557,6478,7576xe" filled="true" fillcolor="#000000" stroked="false">
                <v:path arrowok="t"/>
                <v:fill type="solid"/>
              </v:shape>
            </v:group>
            <v:group style="position:absolute;left:6478;top:7576;width:10;height:20" coordorigin="6478,7576" coordsize="10,20">
              <v:shape style="position:absolute;left:6478;top:7576;width:10;height:20" coordorigin="6478,7576" coordsize="10,20" path="m6478,7596l6488,7596,6488,7576,6478,7576,6478,7596xe" filled="true" fillcolor="#000000" stroked="false">
                <v:path arrowok="t"/>
                <v:fill type="solid"/>
              </v:shape>
            </v:group>
            <v:group style="position:absolute;left:6478;top:7596;width:10;height:20" coordorigin="6478,7596" coordsize="10,20">
              <v:shape style="position:absolute;left:6478;top:7596;width:10;height:20" coordorigin="6478,7596" coordsize="10,20" path="m6478,7615l6488,7615,6488,7596,6478,7596,6478,7615xe" filled="true" fillcolor="#000000" stroked="false">
                <v:path arrowok="t"/>
                <v:fill type="solid"/>
              </v:shape>
            </v:group>
            <v:group style="position:absolute;left:6478;top:7615;width:10;height:20" coordorigin="6478,7615" coordsize="10,20">
              <v:shape style="position:absolute;left:6478;top:7615;width:10;height:20" coordorigin="6478,7615" coordsize="10,20" path="m6478,7634l6488,7634,6488,7615,6478,7615,6478,7634xe" filled="true" fillcolor="#000000" stroked="false">
                <v:path arrowok="t"/>
                <v:fill type="solid"/>
              </v:shape>
            </v:group>
            <v:group style="position:absolute;left:6478;top:7634;width:10;height:20" coordorigin="6478,7634" coordsize="10,20">
              <v:shape style="position:absolute;left:6478;top:7634;width:10;height:20" coordorigin="6478,7634" coordsize="10,20" path="m6478,7653l6488,7653,6488,7634,6478,7634,6478,7653xe" filled="true" fillcolor="#000000" stroked="false">
                <v:path arrowok="t"/>
                <v:fill type="solid"/>
              </v:shape>
            </v:group>
            <v:group style="position:absolute;left:6478;top:7653;width:10;height:20" coordorigin="6478,7653" coordsize="10,20">
              <v:shape style="position:absolute;left:6478;top:7653;width:10;height:20" coordorigin="6478,7653" coordsize="10,20" path="m6478,7672l6488,7672,6488,7653,6478,7653,6478,7672xe" filled="true" fillcolor="#000000" stroked="false">
                <v:path arrowok="t"/>
                <v:fill type="solid"/>
              </v:shape>
            </v:group>
            <v:group style="position:absolute;left:6478;top:7672;width:10;height:20" coordorigin="6478,7672" coordsize="10,20">
              <v:shape style="position:absolute;left:6478;top:7672;width:10;height:20" coordorigin="6478,7672" coordsize="10,20" path="m6478,7692l6488,7692,6488,7672,6478,7672,6478,7692xe" filled="true" fillcolor="#000000" stroked="false">
                <v:path arrowok="t"/>
                <v:fill type="solid"/>
              </v:shape>
            </v:group>
            <v:group style="position:absolute;left:6478;top:7692;width:10;height:20" coordorigin="6478,7692" coordsize="10,20">
              <v:shape style="position:absolute;left:6478;top:7692;width:10;height:20" coordorigin="6478,7692" coordsize="10,20" path="m6478,7711l6488,7711,6488,7692,6478,7692,6478,7711xe" filled="true" fillcolor="#000000" stroked="false">
                <v:path arrowok="t"/>
                <v:fill type="solid"/>
              </v:shape>
            </v:group>
            <v:group style="position:absolute;left:6478;top:7711;width:10;height:20" coordorigin="6478,7711" coordsize="10,20">
              <v:shape style="position:absolute;left:6478;top:7711;width:10;height:20" coordorigin="6478,7711" coordsize="10,20" path="m6478,7730l6488,7730,6488,7711,6478,7711,6478,7730xe" filled="true" fillcolor="#000000" stroked="false">
                <v:path arrowok="t"/>
                <v:fill type="solid"/>
              </v:shape>
            </v:group>
            <v:group style="position:absolute;left:6478;top:7730;width:10;height:20" coordorigin="6478,7730" coordsize="10,20">
              <v:shape style="position:absolute;left:6478;top:7730;width:10;height:20" coordorigin="6478,7730" coordsize="10,20" path="m6478,7749l6488,7749,6488,7730,6478,7730,6478,7749xe" filled="true" fillcolor="#000000" stroked="false">
                <v:path arrowok="t"/>
                <v:fill type="solid"/>
              </v:shape>
            </v:group>
            <v:group style="position:absolute;left:6478;top:7749;width:10;height:20" coordorigin="6478,7749" coordsize="10,20">
              <v:shape style="position:absolute;left:6478;top:7749;width:10;height:20" coordorigin="6478,7749" coordsize="10,20" path="m6478,7768l6488,7768,6488,7749,6478,7749,6478,7768xe" filled="true" fillcolor="#000000" stroked="false">
                <v:path arrowok="t"/>
                <v:fill type="solid"/>
              </v:shape>
            </v:group>
            <v:group style="position:absolute;left:6478;top:7771;width:10;height:2" coordorigin="6478,7771" coordsize="10,2">
              <v:shape style="position:absolute;left:6478;top:7771;width:10;height:2" coordorigin="6478,7771" coordsize="10,0" path="m6478,7771l6488,7771e" filled="false" stroked="true" strokeweight=".299988pt" strokecolor="#000000">
                <v:path arrowok="t"/>
              </v:shape>
            </v:group>
            <v:group style="position:absolute;left:8034;top:7557;width:10;height:20" coordorigin="8034,7557" coordsize="10,20">
              <v:shape style="position:absolute;left:8034;top:7557;width:10;height:20" coordorigin="8034,7557" coordsize="10,20" path="m8034,7576l8044,7576,8044,7557,8034,7557,8034,7576xe" filled="true" fillcolor="#000000" stroked="false">
                <v:path arrowok="t"/>
                <v:fill type="solid"/>
              </v:shape>
            </v:group>
            <v:group style="position:absolute;left:8034;top:7576;width:10;height:20" coordorigin="8034,7576" coordsize="10,20">
              <v:shape style="position:absolute;left:8034;top:7576;width:10;height:20" coordorigin="8034,7576" coordsize="10,20" path="m8034,7596l8044,7596,8044,7576,8034,7576,8034,7596xe" filled="true" fillcolor="#000000" stroked="false">
                <v:path arrowok="t"/>
                <v:fill type="solid"/>
              </v:shape>
            </v:group>
            <v:group style="position:absolute;left:8034;top:7596;width:10;height:20" coordorigin="8034,7596" coordsize="10,20">
              <v:shape style="position:absolute;left:8034;top:7596;width:10;height:20" coordorigin="8034,7596" coordsize="10,20" path="m8034,7615l8044,7615,8044,7596,8034,7596,8034,7615xe" filled="true" fillcolor="#000000" stroked="false">
                <v:path arrowok="t"/>
                <v:fill type="solid"/>
              </v:shape>
            </v:group>
            <v:group style="position:absolute;left:8034;top:7615;width:10;height:20" coordorigin="8034,7615" coordsize="10,20">
              <v:shape style="position:absolute;left:8034;top:7615;width:10;height:20" coordorigin="8034,7615" coordsize="10,20" path="m8034,7634l8044,7634,8044,7615,8034,7615,8034,7634xe" filled="true" fillcolor="#000000" stroked="false">
                <v:path arrowok="t"/>
                <v:fill type="solid"/>
              </v:shape>
            </v:group>
            <v:group style="position:absolute;left:8034;top:7634;width:10;height:20" coordorigin="8034,7634" coordsize="10,20">
              <v:shape style="position:absolute;left:8034;top:7634;width:10;height:20" coordorigin="8034,7634" coordsize="10,20" path="m8034,7653l8044,7653,8044,7634,8034,7634,8034,7653xe" filled="true" fillcolor="#000000" stroked="false">
                <v:path arrowok="t"/>
                <v:fill type="solid"/>
              </v:shape>
            </v:group>
            <v:group style="position:absolute;left:8034;top:7653;width:10;height:20" coordorigin="8034,7653" coordsize="10,20">
              <v:shape style="position:absolute;left:8034;top:7653;width:10;height:20" coordorigin="8034,7653" coordsize="10,20" path="m8034,7672l8044,7672,8044,7653,8034,7653,8034,7672xe" filled="true" fillcolor="#000000" stroked="false">
                <v:path arrowok="t"/>
                <v:fill type="solid"/>
              </v:shape>
            </v:group>
            <v:group style="position:absolute;left:8034;top:7672;width:10;height:20" coordorigin="8034,7672" coordsize="10,20">
              <v:shape style="position:absolute;left:8034;top:7672;width:10;height:20" coordorigin="8034,7672" coordsize="10,20" path="m8034,7692l8044,7692,8044,7672,8034,7672,8034,7692xe" filled="true" fillcolor="#000000" stroked="false">
                <v:path arrowok="t"/>
                <v:fill type="solid"/>
              </v:shape>
            </v:group>
            <v:group style="position:absolute;left:8034;top:7692;width:10;height:20" coordorigin="8034,7692" coordsize="10,20">
              <v:shape style="position:absolute;left:8034;top:7692;width:10;height:20" coordorigin="8034,7692" coordsize="10,20" path="m8034,7711l8044,7711,8044,7692,8034,7692,8034,7711xe" filled="true" fillcolor="#000000" stroked="false">
                <v:path arrowok="t"/>
                <v:fill type="solid"/>
              </v:shape>
            </v:group>
            <v:group style="position:absolute;left:8034;top:7711;width:10;height:20" coordorigin="8034,7711" coordsize="10,20">
              <v:shape style="position:absolute;left:8034;top:7711;width:10;height:20" coordorigin="8034,7711" coordsize="10,20" path="m8034,7730l8044,7730,8044,7711,8034,7711,8034,7730xe" filled="true" fillcolor="#000000" stroked="false">
                <v:path arrowok="t"/>
                <v:fill type="solid"/>
              </v:shape>
            </v:group>
            <v:group style="position:absolute;left:8034;top:7730;width:10;height:20" coordorigin="8034,7730" coordsize="10,20">
              <v:shape style="position:absolute;left:8034;top:7730;width:10;height:20" coordorigin="8034,7730" coordsize="10,20" path="m8034,7749l8044,7749,8044,7730,8034,7730,8034,7749xe" filled="true" fillcolor="#000000" stroked="false">
                <v:path arrowok="t"/>
                <v:fill type="solid"/>
              </v:shape>
            </v:group>
            <v:group style="position:absolute;left:8034;top:7749;width:10;height:20" coordorigin="8034,7749" coordsize="10,20">
              <v:shape style="position:absolute;left:8034;top:7749;width:10;height:20" coordorigin="8034,7749" coordsize="10,20" path="m8034,7768l8044,7768,8044,7749,8034,7749,8034,7768xe" filled="true" fillcolor="#000000" stroked="false">
                <v:path arrowok="t"/>
                <v:fill type="solid"/>
              </v:shape>
            </v:group>
            <v:group style="position:absolute;left:8034;top:7771;width:10;height:2" coordorigin="8034,7771" coordsize="10,2">
              <v:shape style="position:absolute;left:8034;top:7771;width:10;height:2" coordorigin="8034,7771" coordsize="10,0" path="m8034,7771l8044,7771e" filled="false" stroked="true" strokeweight=".299988pt" strokecolor="#000000">
                <v:path arrowok="t"/>
              </v:shape>
            </v:group>
            <v:group style="position:absolute;left:8746;top:7557;width:10;height:20" coordorigin="8746,7557" coordsize="10,20">
              <v:shape style="position:absolute;left:8746;top:7557;width:10;height:20" coordorigin="8746,7557" coordsize="10,20" path="m8746,7576l8756,7576,8756,7557,8746,7557,8746,7576xe" filled="true" fillcolor="#000000" stroked="false">
                <v:path arrowok="t"/>
                <v:fill type="solid"/>
              </v:shape>
            </v:group>
            <v:group style="position:absolute;left:8746;top:7576;width:10;height:20" coordorigin="8746,7576" coordsize="10,20">
              <v:shape style="position:absolute;left:8746;top:7576;width:10;height:20" coordorigin="8746,7576" coordsize="10,20" path="m8746,7596l8756,7596,8756,7576,8746,7576,8746,7596xe" filled="true" fillcolor="#000000" stroked="false">
                <v:path arrowok="t"/>
                <v:fill type="solid"/>
              </v:shape>
            </v:group>
            <v:group style="position:absolute;left:8746;top:7596;width:10;height:20" coordorigin="8746,7596" coordsize="10,20">
              <v:shape style="position:absolute;left:8746;top:7596;width:10;height:20" coordorigin="8746,7596" coordsize="10,20" path="m8746,7615l8756,7615,8756,7596,8746,7596,8746,7615xe" filled="true" fillcolor="#000000" stroked="false">
                <v:path arrowok="t"/>
                <v:fill type="solid"/>
              </v:shape>
            </v:group>
            <v:group style="position:absolute;left:8746;top:7615;width:10;height:20" coordorigin="8746,7615" coordsize="10,20">
              <v:shape style="position:absolute;left:8746;top:7615;width:10;height:20" coordorigin="8746,7615" coordsize="10,20" path="m8746,7634l8756,7634,8756,7615,8746,7615,8746,7634xe" filled="true" fillcolor="#000000" stroked="false">
                <v:path arrowok="t"/>
                <v:fill type="solid"/>
              </v:shape>
            </v:group>
            <v:group style="position:absolute;left:8746;top:7634;width:10;height:20" coordorigin="8746,7634" coordsize="10,20">
              <v:shape style="position:absolute;left:8746;top:7634;width:10;height:20" coordorigin="8746,7634" coordsize="10,20" path="m8746,7653l8756,7653,8756,7634,8746,7634,8746,7653xe" filled="true" fillcolor="#000000" stroked="false">
                <v:path arrowok="t"/>
                <v:fill type="solid"/>
              </v:shape>
            </v:group>
            <v:group style="position:absolute;left:8746;top:7653;width:10;height:20" coordorigin="8746,7653" coordsize="10,20">
              <v:shape style="position:absolute;left:8746;top:7653;width:10;height:20" coordorigin="8746,7653" coordsize="10,20" path="m8746,7672l8756,7672,8756,7653,8746,7653,8746,7672xe" filled="true" fillcolor="#000000" stroked="false">
                <v:path arrowok="t"/>
                <v:fill type="solid"/>
              </v:shape>
            </v:group>
            <v:group style="position:absolute;left:8746;top:7672;width:10;height:20" coordorigin="8746,7672" coordsize="10,20">
              <v:shape style="position:absolute;left:8746;top:7672;width:10;height:20" coordorigin="8746,7672" coordsize="10,20" path="m8746,7692l8756,7692,8756,7672,8746,7672,8746,7692xe" filled="true" fillcolor="#000000" stroked="false">
                <v:path arrowok="t"/>
                <v:fill type="solid"/>
              </v:shape>
            </v:group>
            <v:group style="position:absolute;left:8746;top:7692;width:10;height:20" coordorigin="8746,7692" coordsize="10,20">
              <v:shape style="position:absolute;left:8746;top:7692;width:10;height:20" coordorigin="8746,7692" coordsize="10,20" path="m8746,7711l8756,7711,8756,7692,8746,7692,8746,7711xe" filled="true" fillcolor="#000000" stroked="false">
                <v:path arrowok="t"/>
                <v:fill type="solid"/>
              </v:shape>
            </v:group>
            <v:group style="position:absolute;left:8746;top:7711;width:10;height:20" coordorigin="8746,7711" coordsize="10,20">
              <v:shape style="position:absolute;left:8746;top:7711;width:10;height:20" coordorigin="8746,7711" coordsize="10,20" path="m8746,7730l8756,7730,8756,7711,8746,7711,8746,7730xe" filled="true" fillcolor="#000000" stroked="false">
                <v:path arrowok="t"/>
                <v:fill type="solid"/>
              </v:shape>
            </v:group>
            <v:group style="position:absolute;left:8746;top:7730;width:10;height:20" coordorigin="8746,7730" coordsize="10,20">
              <v:shape style="position:absolute;left:8746;top:7730;width:10;height:20" coordorigin="8746,7730" coordsize="10,20" path="m8746,7749l8756,7749,8756,7730,8746,7730,8746,7749xe" filled="true" fillcolor="#000000" stroked="false">
                <v:path arrowok="t"/>
                <v:fill type="solid"/>
              </v:shape>
            </v:group>
            <v:group style="position:absolute;left:8746;top:7749;width:10;height:20" coordorigin="8746,7749" coordsize="10,20">
              <v:shape style="position:absolute;left:8746;top:7749;width:10;height:20" coordorigin="8746,7749" coordsize="10,20" path="m8746,7768l8756,7768,8756,7749,8746,7749,8746,7768xe" filled="true" fillcolor="#000000" stroked="false">
                <v:path arrowok="t"/>
                <v:fill type="solid"/>
              </v:shape>
            </v:group>
            <v:group style="position:absolute;left:8746;top:7771;width:10;height:2" coordorigin="8746,7771" coordsize="10,2">
              <v:shape style="position:absolute;left:8746;top:7771;width:10;height:2" coordorigin="8746,7771" coordsize="10,0" path="m8746,7771l8756,7771e" filled="false" stroked="true" strokeweight=".299988pt" strokecolor="#000000">
                <v:path arrowok="t"/>
              </v:shape>
            </v:group>
            <v:group style="position:absolute;left:9597;top:7557;width:10;height:20" coordorigin="9597,7557" coordsize="10,20">
              <v:shape style="position:absolute;left:9597;top:7557;width:10;height:20" coordorigin="9597,7557" coordsize="10,20" path="m9597,7576l9607,7576,9607,7557,9597,7557,9597,7576xe" filled="true" fillcolor="#000000" stroked="false">
                <v:path arrowok="t"/>
                <v:fill type="solid"/>
              </v:shape>
            </v:group>
            <v:group style="position:absolute;left:9597;top:7576;width:10;height:20" coordorigin="9597,7576" coordsize="10,20">
              <v:shape style="position:absolute;left:9597;top:7576;width:10;height:20" coordorigin="9597,7576" coordsize="10,20" path="m9597,7596l9607,7596,9607,7576,9597,7576,9597,7596xe" filled="true" fillcolor="#000000" stroked="false">
                <v:path arrowok="t"/>
                <v:fill type="solid"/>
              </v:shape>
            </v:group>
            <v:group style="position:absolute;left:9597;top:7596;width:10;height:20" coordorigin="9597,7596" coordsize="10,20">
              <v:shape style="position:absolute;left:9597;top:7596;width:10;height:20" coordorigin="9597,7596" coordsize="10,20" path="m9597,7615l9607,7615,9607,7596,9597,7596,9597,7615xe" filled="true" fillcolor="#000000" stroked="false">
                <v:path arrowok="t"/>
                <v:fill type="solid"/>
              </v:shape>
            </v:group>
            <v:group style="position:absolute;left:9597;top:7615;width:10;height:20" coordorigin="9597,7615" coordsize="10,20">
              <v:shape style="position:absolute;left:9597;top:7615;width:10;height:20" coordorigin="9597,7615" coordsize="10,20" path="m9597,7634l9607,7634,9607,7615,9597,7615,9597,7634xe" filled="true" fillcolor="#000000" stroked="false">
                <v:path arrowok="t"/>
                <v:fill type="solid"/>
              </v:shape>
            </v:group>
            <v:group style="position:absolute;left:9597;top:7634;width:10;height:20" coordorigin="9597,7634" coordsize="10,20">
              <v:shape style="position:absolute;left:9597;top:7634;width:10;height:20" coordorigin="9597,7634" coordsize="10,20" path="m9597,7653l9607,7653,9607,7634,9597,7634,9597,7653xe" filled="true" fillcolor="#000000" stroked="false">
                <v:path arrowok="t"/>
                <v:fill type="solid"/>
              </v:shape>
            </v:group>
            <v:group style="position:absolute;left:9597;top:7653;width:10;height:20" coordorigin="9597,7653" coordsize="10,20">
              <v:shape style="position:absolute;left:9597;top:7653;width:10;height:20" coordorigin="9597,7653" coordsize="10,20" path="m9597,7672l9607,7672,9607,7653,9597,7653,9597,7672xe" filled="true" fillcolor="#000000" stroked="false">
                <v:path arrowok="t"/>
                <v:fill type="solid"/>
              </v:shape>
            </v:group>
            <v:group style="position:absolute;left:9597;top:7672;width:10;height:20" coordorigin="9597,7672" coordsize="10,20">
              <v:shape style="position:absolute;left:9597;top:7672;width:10;height:20" coordorigin="9597,7672" coordsize="10,20" path="m9597,7692l9607,7692,9607,7672,9597,7672,9597,7692xe" filled="true" fillcolor="#000000" stroked="false">
                <v:path arrowok="t"/>
                <v:fill type="solid"/>
              </v:shape>
            </v:group>
            <v:group style="position:absolute;left:9597;top:7692;width:10;height:20" coordorigin="9597,7692" coordsize="10,20">
              <v:shape style="position:absolute;left:9597;top:7692;width:10;height:20" coordorigin="9597,7692" coordsize="10,20" path="m9597,7711l9607,7711,9607,7692,9597,7692,9597,7711xe" filled="true" fillcolor="#000000" stroked="false">
                <v:path arrowok="t"/>
                <v:fill type="solid"/>
              </v:shape>
            </v:group>
            <v:group style="position:absolute;left:9597;top:7711;width:10;height:20" coordorigin="9597,7711" coordsize="10,20">
              <v:shape style="position:absolute;left:9597;top:7711;width:10;height:20" coordorigin="9597,7711" coordsize="10,20" path="m9597,7730l9607,7730,9607,7711,9597,7711,9597,7730xe" filled="true" fillcolor="#000000" stroked="false">
                <v:path arrowok="t"/>
                <v:fill type="solid"/>
              </v:shape>
            </v:group>
            <v:group style="position:absolute;left:9597;top:7730;width:10;height:20" coordorigin="9597,7730" coordsize="10,20">
              <v:shape style="position:absolute;left:9597;top:7730;width:10;height:20" coordorigin="9597,7730" coordsize="10,20" path="m9597,7749l9607,7749,9607,7730,9597,7730,9597,7749xe" filled="true" fillcolor="#000000" stroked="false">
                <v:path arrowok="t"/>
                <v:fill type="solid"/>
              </v:shape>
            </v:group>
            <v:group style="position:absolute;left:9597;top:7749;width:10;height:20" coordorigin="9597,7749" coordsize="10,20">
              <v:shape style="position:absolute;left:9597;top:7749;width:10;height:20" coordorigin="9597,7749" coordsize="10,20" path="m9597,7768l9607,7768,9607,7749,9597,7749,9597,7768xe" filled="true" fillcolor="#000000" stroked="false">
                <v:path arrowok="t"/>
                <v:fill type="solid"/>
              </v:shape>
            </v:group>
            <v:group style="position:absolute;left:9597;top:7771;width:10;height:2" coordorigin="9597,7771" coordsize="10,2">
              <v:shape style="position:absolute;left:9597;top:7771;width:10;height:2" coordorigin="9597,7771" coordsize="10,0" path="m9597,7771l9607,7771e" filled="false" stroked="true" strokeweight=".299988pt" strokecolor="#000000">
                <v:path arrowok="t"/>
              </v:shape>
            </v:group>
            <v:group style="position:absolute;left:10446;top:7557;width:10;height:20" coordorigin="10446,7557" coordsize="10,20">
              <v:shape style="position:absolute;left:10446;top:7557;width:10;height:20" coordorigin="10446,7557" coordsize="10,20" path="m10446,7576l10455,7576,10455,7557,10446,7557,10446,7576xe" filled="true" fillcolor="#000000" stroked="false">
                <v:path arrowok="t"/>
                <v:fill type="solid"/>
              </v:shape>
            </v:group>
            <v:group style="position:absolute;left:10446;top:7576;width:10;height:20" coordorigin="10446,7576" coordsize="10,20">
              <v:shape style="position:absolute;left:10446;top:7576;width:10;height:20" coordorigin="10446,7576" coordsize="10,20" path="m10446,7596l10455,7596,10455,7576,10446,7576,10446,7596xe" filled="true" fillcolor="#000000" stroked="false">
                <v:path arrowok="t"/>
                <v:fill type="solid"/>
              </v:shape>
            </v:group>
            <v:group style="position:absolute;left:10446;top:7596;width:10;height:20" coordorigin="10446,7596" coordsize="10,20">
              <v:shape style="position:absolute;left:10446;top:7596;width:10;height:20" coordorigin="10446,7596" coordsize="10,20" path="m10446,7615l10455,7615,10455,7596,10446,7596,10446,7615xe" filled="true" fillcolor="#000000" stroked="false">
                <v:path arrowok="t"/>
                <v:fill type="solid"/>
              </v:shape>
            </v:group>
            <v:group style="position:absolute;left:10446;top:7615;width:10;height:20" coordorigin="10446,7615" coordsize="10,20">
              <v:shape style="position:absolute;left:10446;top:7615;width:10;height:20" coordorigin="10446,7615" coordsize="10,20" path="m10446,7634l10455,7634,10455,7615,10446,7615,10446,7634xe" filled="true" fillcolor="#000000" stroked="false">
                <v:path arrowok="t"/>
                <v:fill type="solid"/>
              </v:shape>
            </v:group>
            <v:group style="position:absolute;left:10446;top:7634;width:10;height:20" coordorigin="10446,7634" coordsize="10,20">
              <v:shape style="position:absolute;left:10446;top:7634;width:10;height:20" coordorigin="10446,7634" coordsize="10,20" path="m10446,7653l10455,7653,10455,7634,10446,7634,10446,7653xe" filled="true" fillcolor="#000000" stroked="false">
                <v:path arrowok="t"/>
                <v:fill type="solid"/>
              </v:shape>
            </v:group>
            <v:group style="position:absolute;left:10446;top:7653;width:10;height:20" coordorigin="10446,7653" coordsize="10,20">
              <v:shape style="position:absolute;left:10446;top:7653;width:10;height:20" coordorigin="10446,7653" coordsize="10,20" path="m10446,7672l10455,7672,10455,7653,10446,7653,10446,7672xe" filled="true" fillcolor="#000000" stroked="false">
                <v:path arrowok="t"/>
                <v:fill type="solid"/>
              </v:shape>
            </v:group>
            <v:group style="position:absolute;left:10446;top:7672;width:10;height:20" coordorigin="10446,7672" coordsize="10,20">
              <v:shape style="position:absolute;left:10446;top:7672;width:10;height:20" coordorigin="10446,7672" coordsize="10,20" path="m10446,7692l10455,7692,10455,7672,10446,7672,10446,7692xe" filled="true" fillcolor="#000000" stroked="false">
                <v:path arrowok="t"/>
                <v:fill type="solid"/>
              </v:shape>
            </v:group>
            <v:group style="position:absolute;left:10446;top:7692;width:10;height:20" coordorigin="10446,7692" coordsize="10,20">
              <v:shape style="position:absolute;left:10446;top:7692;width:10;height:20" coordorigin="10446,7692" coordsize="10,20" path="m10446,7711l10455,7711,10455,7692,10446,7692,10446,7711xe" filled="true" fillcolor="#000000" stroked="false">
                <v:path arrowok="t"/>
                <v:fill type="solid"/>
              </v:shape>
            </v:group>
            <v:group style="position:absolute;left:10446;top:7711;width:10;height:20" coordorigin="10446,7711" coordsize="10,20">
              <v:shape style="position:absolute;left:10446;top:7711;width:10;height:20" coordorigin="10446,7711" coordsize="10,20" path="m10446,7730l10455,7730,10455,7711,10446,7711,10446,7730xe" filled="true" fillcolor="#000000" stroked="false">
                <v:path arrowok="t"/>
                <v:fill type="solid"/>
              </v:shape>
            </v:group>
            <v:group style="position:absolute;left:10446;top:7730;width:10;height:20" coordorigin="10446,7730" coordsize="10,20">
              <v:shape style="position:absolute;left:10446;top:7730;width:10;height:20" coordorigin="10446,7730" coordsize="10,20" path="m10446,7749l10455,7749,10455,7730,10446,7730,10446,7749xe" filled="true" fillcolor="#000000" stroked="false">
                <v:path arrowok="t"/>
                <v:fill type="solid"/>
              </v:shape>
            </v:group>
            <v:group style="position:absolute;left:10446;top:7749;width:10;height:20" coordorigin="10446,7749" coordsize="10,20">
              <v:shape style="position:absolute;left:10446;top:7749;width:10;height:20" coordorigin="10446,7749" coordsize="10,20" path="m10446,7768l10455,7768,10455,7749,10446,7749,10446,7768xe" filled="true" fillcolor="#000000" stroked="false">
                <v:path arrowok="t"/>
                <v:fill type="solid"/>
              </v:shape>
            </v:group>
            <v:group style="position:absolute;left:10446;top:7771;width:10;height:2" coordorigin="10446,7771" coordsize="10,2">
              <v:shape style="position:absolute;left:10446;top:7771;width:10;height:2" coordorigin="10446,7771" coordsize="10,0" path="m10446,7771l10455,7771e" filled="false" stroked="true" strokeweight=".299988pt" strokecolor="#000000">
                <v:path arrowok="t"/>
              </v:shape>
            </v:group>
            <v:group style="position:absolute;left:12006;top:7557;width:10;height:20" coordorigin="12006,7557" coordsize="10,20">
              <v:shape style="position:absolute;left:12006;top:7557;width:10;height:20" coordorigin="12006,7557" coordsize="10,20" path="m12006,7576l12015,7576,12015,7557,12006,7557,12006,7576xe" filled="true" fillcolor="#000000" stroked="false">
                <v:path arrowok="t"/>
                <v:fill type="solid"/>
              </v:shape>
            </v:group>
            <v:group style="position:absolute;left:12006;top:7576;width:10;height:20" coordorigin="12006,7576" coordsize="10,20">
              <v:shape style="position:absolute;left:12006;top:7576;width:10;height:20" coordorigin="12006,7576" coordsize="10,20" path="m12006,7596l12015,7596,12015,7576,12006,7576,12006,7596xe" filled="true" fillcolor="#000000" stroked="false">
                <v:path arrowok="t"/>
                <v:fill type="solid"/>
              </v:shape>
            </v:group>
            <v:group style="position:absolute;left:12006;top:7596;width:10;height:20" coordorigin="12006,7596" coordsize="10,20">
              <v:shape style="position:absolute;left:12006;top:7596;width:10;height:20" coordorigin="12006,7596" coordsize="10,20" path="m12006,7615l12015,7615,12015,7596,12006,7596,12006,7615xe" filled="true" fillcolor="#000000" stroked="false">
                <v:path arrowok="t"/>
                <v:fill type="solid"/>
              </v:shape>
            </v:group>
            <v:group style="position:absolute;left:12006;top:7615;width:10;height:20" coordorigin="12006,7615" coordsize="10,20">
              <v:shape style="position:absolute;left:12006;top:7615;width:10;height:20" coordorigin="12006,7615" coordsize="10,20" path="m12006,7634l12015,7634,12015,7615,12006,7615,12006,7634xe" filled="true" fillcolor="#000000" stroked="false">
                <v:path arrowok="t"/>
                <v:fill type="solid"/>
              </v:shape>
            </v:group>
            <v:group style="position:absolute;left:12006;top:7634;width:10;height:20" coordorigin="12006,7634" coordsize="10,20">
              <v:shape style="position:absolute;left:12006;top:7634;width:10;height:20" coordorigin="12006,7634" coordsize="10,20" path="m12006,7653l12015,7653,12015,7634,12006,7634,12006,7653xe" filled="true" fillcolor="#000000" stroked="false">
                <v:path arrowok="t"/>
                <v:fill type="solid"/>
              </v:shape>
            </v:group>
            <v:group style="position:absolute;left:12006;top:7653;width:10;height:20" coordorigin="12006,7653" coordsize="10,20">
              <v:shape style="position:absolute;left:12006;top:7653;width:10;height:20" coordorigin="12006,7653" coordsize="10,20" path="m12006,7672l12015,7672,12015,7653,12006,7653,12006,7672xe" filled="true" fillcolor="#000000" stroked="false">
                <v:path arrowok="t"/>
                <v:fill type="solid"/>
              </v:shape>
            </v:group>
            <v:group style="position:absolute;left:12006;top:7672;width:10;height:20" coordorigin="12006,7672" coordsize="10,20">
              <v:shape style="position:absolute;left:12006;top:7672;width:10;height:20" coordorigin="12006,7672" coordsize="10,20" path="m12006,7692l12015,7692,12015,7672,12006,7672,12006,7692xe" filled="true" fillcolor="#000000" stroked="false">
                <v:path arrowok="t"/>
                <v:fill type="solid"/>
              </v:shape>
            </v:group>
            <v:group style="position:absolute;left:12006;top:7692;width:10;height:20" coordorigin="12006,7692" coordsize="10,20">
              <v:shape style="position:absolute;left:12006;top:7692;width:10;height:20" coordorigin="12006,7692" coordsize="10,20" path="m12006,7711l12015,7711,12015,7692,12006,7692,12006,7711xe" filled="true" fillcolor="#000000" stroked="false">
                <v:path arrowok="t"/>
                <v:fill type="solid"/>
              </v:shape>
            </v:group>
            <v:group style="position:absolute;left:12006;top:7711;width:10;height:20" coordorigin="12006,7711" coordsize="10,20">
              <v:shape style="position:absolute;left:12006;top:7711;width:10;height:20" coordorigin="12006,7711" coordsize="10,20" path="m12006,7730l12015,7730,12015,7711,12006,7711,12006,7730xe" filled="true" fillcolor="#000000" stroked="false">
                <v:path arrowok="t"/>
                <v:fill type="solid"/>
              </v:shape>
            </v:group>
            <v:group style="position:absolute;left:12006;top:7730;width:10;height:20" coordorigin="12006,7730" coordsize="10,20">
              <v:shape style="position:absolute;left:12006;top:7730;width:10;height:20" coordorigin="12006,7730" coordsize="10,20" path="m12006,7749l12015,7749,12015,7730,12006,7730,12006,7749xe" filled="true" fillcolor="#000000" stroked="false">
                <v:path arrowok="t"/>
                <v:fill type="solid"/>
              </v:shape>
            </v:group>
            <v:group style="position:absolute;left:12006;top:7749;width:10;height:20" coordorigin="12006,7749" coordsize="10,20">
              <v:shape style="position:absolute;left:12006;top:7749;width:10;height:20" coordorigin="12006,7749" coordsize="10,20" path="m12006,7768l12015,7768,12015,7749,12006,7749,12006,7768xe" filled="true" fillcolor="#000000" stroked="false">
                <v:path arrowok="t"/>
                <v:fill type="solid"/>
              </v:shape>
            </v:group>
            <v:group style="position:absolute;left:12006;top:7771;width:10;height:2" coordorigin="12006,7771" coordsize="10,2">
              <v:shape style="position:absolute;left:12006;top:7771;width:10;height:2" coordorigin="12006,7771" coordsize="10,0" path="m12006,7771l12015,7771e" filled="false" stroked="true" strokeweight=".299988pt" strokecolor="#000000">
                <v:path arrowok="t"/>
              </v:shape>
            </v:group>
            <v:group style="position:absolute;left:13705;top:7557;width:10;height:20" coordorigin="13705,7557" coordsize="10,20">
              <v:shape style="position:absolute;left:13705;top:7557;width:10;height:20" coordorigin="13705,7557" coordsize="10,20" path="m13705,7576l13714,7576,13714,7557,13705,7557,13705,7576xe" filled="true" fillcolor="#000000" stroked="false">
                <v:path arrowok="t"/>
                <v:fill type="solid"/>
              </v:shape>
            </v:group>
            <v:group style="position:absolute;left:13705;top:7576;width:10;height:20" coordorigin="13705,7576" coordsize="10,20">
              <v:shape style="position:absolute;left:13705;top:7576;width:10;height:20" coordorigin="13705,7576" coordsize="10,20" path="m13705,7596l13714,7596,13714,7576,13705,7576,13705,7596xe" filled="true" fillcolor="#000000" stroked="false">
                <v:path arrowok="t"/>
                <v:fill type="solid"/>
              </v:shape>
            </v:group>
            <v:group style="position:absolute;left:13705;top:7596;width:10;height:20" coordorigin="13705,7596" coordsize="10,20">
              <v:shape style="position:absolute;left:13705;top:7596;width:10;height:20" coordorigin="13705,7596" coordsize="10,20" path="m13705,7615l13714,7615,13714,7596,13705,7596,13705,7615xe" filled="true" fillcolor="#000000" stroked="false">
                <v:path arrowok="t"/>
                <v:fill type="solid"/>
              </v:shape>
            </v:group>
            <v:group style="position:absolute;left:13705;top:7615;width:10;height:20" coordorigin="13705,7615" coordsize="10,20">
              <v:shape style="position:absolute;left:13705;top:7615;width:10;height:20" coordorigin="13705,7615" coordsize="10,20" path="m13705,7634l13714,7634,13714,7615,13705,7615,13705,7634xe" filled="true" fillcolor="#000000" stroked="false">
                <v:path arrowok="t"/>
                <v:fill type="solid"/>
              </v:shape>
            </v:group>
            <v:group style="position:absolute;left:13705;top:7634;width:10;height:20" coordorigin="13705,7634" coordsize="10,20">
              <v:shape style="position:absolute;left:13705;top:7634;width:10;height:20" coordorigin="13705,7634" coordsize="10,20" path="m13705,7653l13714,7653,13714,7634,13705,7634,13705,7653xe" filled="true" fillcolor="#000000" stroked="false">
                <v:path arrowok="t"/>
                <v:fill type="solid"/>
              </v:shape>
            </v:group>
            <v:group style="position:absolute;left:13705;top:7653;width:10;height:20" coordorigin="13705,7653" coordsize="10,20">
              <v:shape style="position:absolute;left:13705;top:7653;width:10;height:20" coordorigin="13705,7653" coordsize="10,20" path="m13705,7672l13714,7672,13714,7653,13705,7653,13705,7672xe" filled="true" fillcolor="#000000" stroked="false">
                <v:path arrowok="t"/>
                <v:fill type="solid"/>
              </v:shape>
            </v:group>
            <v:group style="position:absolute;left:13705;top:7672;width:10;height:20" coordorigin="13705,7672" coordsize="10,20">
              <v:shape style="position:absolute;left:13705;top:7672;width:10;height:20" coordorigin="13705,7672" coordsize="10,20" path="m13705,7692l13714,7692,13714,7672,13705,7672,13705,7692xe" filled="true" fillcolor="#000000" stroked="false">
                <v:path arrowok="t"/>
                <v:fill type="solid"/>
              </v:shape>
            </v:group>
            <v:group style="position:absolute;left:13705;top:7692;width:10;height:20" coordorigin="13705,7692" coordsize="10,20">
              <v:shape style="position:absolute;left:13705;top:7692;width:10;height:20" coordorigin="13705,7692" coordsize="10,20" path="m13705,7711l13714,7711,13714,7692,13705,7692,13705,7711xe" filled="true" fillcolor="#000000" stroked="false">
                <v:path arrowok="t"/>
                <v:fill type="solid"/>
              </v:shape>
            </v:group>
            <v:group style="position:absolute;left:13705;top:7711;width:10;height:20" coordorigin="13705,7711" coordsize="10,20">
              <v:shape style="position:absolute;left:13705;top:7711;width:10;height:20" coordorigin="13705,7711" coordsize="10,20" path="m13705,7730l13714,7730,13714,7711,13705,7711,13705,7730xe" filled="true" fillcolor="#000000" stroked="false">
                <v:path arrowok="t"/>
                <v:fill type="solid"/>
              </v:shape>
            </v:group>
            <v:group style="position:absolute;left:13705;top:7730;width:10;height:20" coordorigin="13705,7730" coordsize="10,20">
              <v:shape style="position:absolute;left:13705;top:7730;width:10;height:20" coordorigin="13705,7730" coordsize="10,20" path="m13705,7749l13714,7749,13714,7730,13705,7730,13705,7749xe" filled="true" fillcolor="#000000" stroked="false">
                <v:path arrowok="t"/>
                <v:fill type="solid"/>
              </v:shape>
            </v:group>
            <v:group style="position:absolute;left:13705;top:7749;width:10;height:20" coordorigin="13705,7749" coordsize="10,20">
              <v:shape style="position:absolute;left:13705;top:7749;width:10;height:20" coordorigin="13705,7749" coordsize="10,20" path="m13705,7768l13714,7768,13714,7749,13705,7749,13705,7768xe" filled="true" fillcolor="#000000" stroked="false">
                <v:path arrowok="t"/>
                <v:fill type="solid"/>
              </v:shape>
            </v:group>
            <v:group style="position:absolute;left:13705;top:7771;width:10;height:2" coordorigin="13705,7771" coordsize="10,2">
              <v:shape style="position:absolute;left:13705;top:7771;width:10;height:2" coordorigin="13705,7771" coordsize="10,0" path="m13705,7771l13714,7771e" filled="false" stroked="true" strokeweight=".299988pt" strokecolor="#000000">
                <v:path arrowok="t"/>
              </v:shape>
            </v:group>
            <v:group style="position:absolute;left:3269;top:7779;width:10;height:2" coordorigin="3269,7779" coordsize="10,2">
              <v:shape style="position:absolute;left:3269;top:7779;width:10;height:2" coordorigin="3269,7779" coordsize="10,0" path="m3269,7779l3279,7779e" filled="false" stroked="true" strokeweight=".480011pt" strokecolor="#000000">
                <v:path arrowok="t"/>
              </v:shape>
              <v:shape style="position:absolute;left:1128;top:7774;width:3453;height:10" type="#_x0000_t75" stroked="false">
                <v:imagedata r:id="rId231" o:title=""/>
              </v:shape>
              <v:shape style="position:absolute;left:4576;top:7774;width:625;height:10" type="#_x0000_t75" stroked="false">
                <v:imagedata r:id="rId224" o:title=""/>
              </v:shape>
              <v:shape style="position:absolute;left:5196;top:7774;width:2838;height:10" type="#_x0000_t75" stroked="false">
                <v:imagedata r:id="rId225" o:title=""/>
              </v:shape>
              <v:shape style="position:absolute;left:8030;top:7774;width:717;height:10" type="#_x0000_t75" stroked="false">
                <v:imagedata r:id="rId216" o:title=""/>
              </v:shape>
              <v:shape style="position:absolute;left:8742;top:7774;width:856;height:10" type="#_x0000_t75" stroked="false">
                <v:imagedata r:id="rId217" o:title=""/>
              </v:shape>
              <v:shape style="position:absolute;left:9592;top:7774;width:853;height:10" type="#_x0000_t75" stroked="false">
                <v:imagedata r:id="rId218" o:title=""/>
              </v:shape>
              <v:shape style="position:absolute;left:10441;top:7774;width:1565;height:10" type="#_x0000_t75" stroked="false">
                <v:imagedata r:id="rId219" o:title=""/>
              </v:shape>
              <v:shape style="position:absolute;left:12001;top:7774;width:3412;height:10" type="#_x0000_t75" stroked="false">
                <v:imagedata r:id="rId220" o:title=""/>
              </v:shape>
            </v:group>
            <v:group style="position:absolute;left:3269;top:7784;width:10;height:20" coordorigin="3269,7784" coordsize="10,20">
              <v:shape style="position:absolute;left:3269;top:7784;width:10;height:20" coordorigin="3269,7784" coordsize="10,20" path="m3269,7803l3279,7803,3279,7784,3269,7784,3269,7803xe" filled="true" fillcolor="#000000" stroked="false">
                <v:path arrowok="t"/>
                <v:fill type="solid"/>
              </v:shape>
            </v:group>
            <v:group style="position:absolute;left:3269;top:7803;width:10;height:20" coordorigin="3269,7803" coordsize="10,20">
              <v:shape style="position:absolute;left:3269;top:7803;width:10;height:20" coordorigin="3269,7803" coordsize="10,20" path="m3269,7822l3279,7822,3279,7803,3269,7803,3269,7822xe" filled="true" fillcolor="#000000" stroked="false">
                <v:path arrowok="t"/>
                <v:fill type="solid"/>
              </v:shape>
            </v:group>
            <v:group style="position:absolute;left:3269;top:7822;width:10;height:20" coordorigin="3269,7822" coordsize="10,20">
              <v:shape style="position:absolute;left:3269;top:7822;width:10;height:20" coordorigin="3269,7822" coordsize="10,20" path="m3269,7842l3279,7842,3279,7822,3269,7822,3269,7842xe" filled="true" fillcolor="#000000" stroked="false">
                <v:path arrowok="t"/>
                <v:fill type="solid"/>
              </v:shape>
            </v:group>
            <v:group style="position:absolute;left:3269;top:7842;width:10;height:20" coordorigin="3269,7842" coordsize="10,20">
              <v:shape style="position:absolute;left:3269;top:7842;width:10;height:20" coordorigin="3269,7842" coordsize="10,20" path="m3269,7861l3279,7861,3279,7842,3269,7842,3269,7861xe" filled="true" fillcolor="#000000" stroked="false">
                <v:path arrowok="t"/>
                <v:fill type="solid"/>
              </v:shape>
            </v:group>
            <v:group style="position:absolute;left:3269;top:7861;width:10;height:20" coordorigin="3269,7861" coordsize="10,20">
              <v:shape style="position:absolute;left:3269;top:7861;width:10;height:20" coordorigin="3269,7861" coordsize="10,20" path="m3269,7880l3279,7880,3279,7861,3269,7861,3269,7880xe" filled="true" fillcolor="#000000" stroked="false">
                <v:path arrowok="t"/>
                <v:fill type="solid"/>
              </v:shape>
            </v:group>
            <v:group style="position:absolute;left:3269;top:7880;width:10;height:20" coordorigin="3269,7880" coordsize="10,20">
              <v:shape style="position:absolute;left:3269;top:7880;width:10;height:20" coordorigin="3269,7880" coordsize="10,20" path="m3269,7899l3279,7899,3279,7880,3269,7880,3269,7899xe" filled="true" fillcolor="#000000" stroked="false">
                <v:path arrowok="t"/>
                <v:fill type="solid"/>
              </v:shape>
            </v:group>
            <v:group style="position:absolute;left:3269;top:7899;width:10;height:20" coordorigin="3269,7899" coordsize="10,20">
              <v:shape style="position:absolute;left:3269;top:7899;width:10;height:20" coordorigin="3269,7899" coordsize="10,20" path="m3269,7918l3279,7918,3279,7899,3269,7899,3269,7918xe" filled="true" fillcolor="#000000" stroked="false">
                <v:path arrowok="t"/>
                <v:fill type="solid"/>
              </v:shape>
            </v:group>
            <v:group style="position:absolute;left:3269;top:7918;width:10;height:20" coordorigin="3269,7918" coordsize="10,20">
              <v:shape style="position:absolute;left:3269;top:7918;width:10;height:20" coordorigin="3269,7918" coordsize="10,20" path="m3269,7938l3279,7938,3279,7918,3269,7918,3269,7938xe" filled="true" fillcolor="#000000" stroked="false">
                <v:path arrowok="t"/>
                <v:fill type="solid"/>
              </v:shape>
            </v:group>
            <v:group style="position:absolute;left:3269;top:7938;width:10;height:20" coordorigin="3269,7938" coordsize="10,20">
              <v:shape style="position:absolute;left:3269;top:7938;width:10;height:20" coordorigin="3269,7938" coordsize="10,20" path="m3269,7957l3279,7957,3279,7938,3269,7938,3269,7957xe" filled="true" fillcolor="#000000" stroked="false">
                <v:path arrowok="t"/>
                <v:fill type="solid"/>
              </v:shape>
            </v:group>
            <v:group style="position:absolute;left:3269;top:7957;width:10;height:20" coordorigin="3269,7957" coordsize="10,20">
              <v:shape style="position:absolute;left:3269;top:7957;width:10;height:20" coordorigin="3269,7957" coordsize="10,20" path="m3269,7976l3279,7976,3279,7957,3269,7957,3269,7976xe" filled="true" fillcolor="#000000" stroked="false">
                <v:path arrowok="t"/>
                <v:fill type="solid"/>
              </v:shape>
            </v:group>
            <v:group style="position:absolute;left:3269;top:7976;width:10;height:20" coordorigin="3269,7976" coordsize="10,20">
              <v:shape style="position:absolute;left:3269;top:7976;width:10;height:20" coordorigin="3269,7976" coordsize="10,20" path="m3269,7995l3279,7995,3279,7976,3269,7976,3269,7995xe" filled="true" fillcolor="#000000" stroked="false">
                <v:path arrowok="t"/>
                <v:fill type="solid"/>
              </v:shape>
            </v:group>
            <v:group style="position:absolute;left:3269;top:7998;width:10;height:2" coordorigin="3269,7998" coordsize="10,2">
              <v:shape style="position:absolute;left:3269;top:7998;width:10;height:2" coordorigin="3269,7998" coordsize="10,0" path="m3269,7998l3279,7998e" filled="false" stroked="true" strokeweight=".299988pt" strokecolor="#000000">
                <v:path arrowok="t"/>
              </v:shape>
            </v:group>
            <v:group style="position:absolute;left:4581;top:7784;width:10;height:20" coordorigin="4581,7784" coordsize="10,20">
              <v:shape style="position:absolute;left:4581;top:7784;width:10;height:20" coordorigin="4581,7784" coordsize="10,20" path="m4581,7803l4590,7803,4590,7784,4581,7784,4581,7803xe" filled="true" fillcolor="#000000" stroked="false">
                <v:path arrowok="t"/>
                <v:fill type="solid"/>
              </v:shape>
            </v:group>
            <v:group style="position:absolute;left:4581;top:7803;width:10;height:20" coordorigin="4581,7803" coordsize="10,20">
              <v:shape style="position:absolute;left:4581;top:7803;width:10;height:20" coordorigin="4581,7803" coordsize="10,20" path="m4581,7822l4590,7822,4590,7803,4581,7803,4581,7822xe" filled="true" fillcolor="#000000" stroked="false">
                <v:path arrowok="t"/>
                <v:fill type="solid"/>
              </v:shape>
            </v:group>
            <v:group style="position:absolute;left:4581;top:7822;width:10;height:20" coordorigin="4581,7822" coordsize="10,20">
              <v:shape style="position:absolute;left:4581;top:7822;width:10;height:20" coordorigin="4581,7822" coordsize="10,20" path="m4581,7842l4590,7842,4590,7822,4581,7822,4581,7842xe" filled="true" fillcolor="#000000" stroked="false">
                <v:path arrowok="t"/>
                <v:fill type="solid"/>
              </v:shape>
            </v:group>
            <v:group style="position:absolute;left:4581;top:7842;width:10;height:20" coordorigin="4581,7842" coordsize="10,20">
              <v:shape style="position:absolute;left:4581;top:7842;width:10;height:20" coordorigin="4581,7842" coordsize="10,20" path="m4581,7861l4590,7861,4590,7842,4581,7842,4581,7861xe" filled="true" fillcolor="#000000" stroked="false">
                <v:path arrowok="t"/>
                <v:fill type="solid"/>
              </v:shape>
            </v:group>
            <v:group style="position:absolute;left:4581;top:7861;width:10;height:20" coordorigin="4581,7861" coordsize="10,20">
              <v:shape style="position:absolute;left:4581;top:7861;width:10;height:20" coordorigin="4581,7861" coordsize="10,20" path="m4581,7880l4590,7880,4590,7861,4581,7861,4581,7880xe" filled="true" fillcolor="#000000" stroked="false">
                <v:path arrowok="t"/>
                <v:fill type="solid"/>
              </v:shape>
            </v:group>
            <v:group style="position:absolute;left:4581;top:7880;width:10;height:20" coordorigin="4581,7880" coordsize="10,20">
              <v:shape style="position:absolute;left:4581;top:7880;width:10;height:20" coordorigin="4581,7880" coordsize="10,20" path="m4581,7899l4590,7899,4590,7880,4581,7880,4581,7899xe" filled="true" fillcolor="#000000" stroked="false">
                <v:path arrowok="t"/>
                <v:fill type="solid"/>
              </v:shape>
            </v:group>
            <v:group style="position:absolute;left:4581;top:7899;width:10;height:20" coordorigin="4581,7899" coordsize="10,20">
              <v:shape style="position:absolute;left:4581;top:7899;width:10;height:20" coordorigin="4581,7899" coordsize="10,20" path="m4581,7918l4590,7918,4590,7899,4581,7899,4581,7918xe" filled="true" fillcolor="#000000" stroked="false">
                <v:path arrowok="t"/>
                <v:fill type="solid"/>
              </v:shape>
            </v:group>
            <v:group style="position:absolute;left:4581;top:7918;width:10;height:20" coordorigin="4581,7918" coordsize="10,20">
              <v:shape style="position:absolute;left:4581;top:7918;width:10;height:20" coordorigin="4581,7918" coordsize="10,20" path="m4581,7938l4590,7938,4590,7918,4581,7918,4581,7938xe" filled="true" fillcolor="#000000" stroked="false">
                <v:path arrowok="t"/>
                <v:fill type="solid"/>
              </v:shape>
            </v:group>
            <v:group style="position:absolute;left:4581;top:7938;width:10;height:20" coordorigin="4581,7938" coordsize="10,20">
              <v:shape style="position:absolute;left:4581;top:7938;width:10;height:20" coordorigin="4581,7938" coordsize="10,20" path="m4581,7957l4590,7957,4590,7938,4581,7938,4581,7957xe" filled="true" fillcolor="#000000" stroked="false">
                <v:path arrowok="t"/>
                <v:fill type="solid"/>
              </v:shape>
            </v:group>
            <v:group style="position:absolute;left:4581;top:7957;width:10;height:20" coordorigin="4581,7957" coordsize="10,20">
              <v:shape style="position:absolute;left:4581;top:7957;width:10;height:20" coordorigin="4581,7957" coordsize="10,20" path="m4581,7976l4590,7976,4590,7957,4581,7957,4581,7976xe" filled="true" fillcolor="#000000" stroked="false">
                <v:path arrowok="t"/>
                <v:fill type="solid"/>
              </v:shape>
            </v:group>
            <v:group style="position:absolute;left:4581;top:7976;width:10;height:20" coordorigin="4581,7976" coordsize="10,20">
              <v:shape style="position:absolute;left:4581;top:7976;width:10;height:20" coordorigin="4581,7976" coordsize="10,20" path="m4581,7995l4590,7995,4590,7976,4581,7976,4581,7995xe" filled="true" fillcolor="#000000" stroked="false">
                <v:path arrowok="t"/>
                <v:fill type="solid"/>
              </v:shape>
            </v:group>
            <v:group style="position:absolute;left:4581;top:7998;width:10;height:2" coordorigin="4581,7998" coordsize="10,2">
              <v:shape style="position:absolute;left:4581;top:7998;width:10;height:2" coordorigin="4581,7998" coordsize="10,0" path="m4581,7998l4590,7998e" filled="false" stroked="true" strokeweight=".299988pt" strokecolor="#000000">
                <v:path arrowok="t"/>
              </v:shape>
            </v:group>
            <v:group style="position:absolute;left:5201;top:7784;width:10;height:20" coordorigin="5201,7784" coordsize="10,20">
              <v:shape style="position:absolute;left:5201;top:7784;width:10;height:20" coordorigin="5201,7784" coordsize="10,20" path="m5201,7803l5211,7803,5211,7784,5201,7784,5201,7803xe" filled="true" fillcolor="#000000" stroked="false">
                <v:path arrowok="t"/>
                <v:fill type="solid"/>
              </v:shape>
            </v:group>
            <v:group style="position:absolute;left:5201;top:7803;width:10;height:20" coordorigin="5201,7803" coordsize="10,20">
              <v:shape style="position:absolute;left:5201;top:7803;width:10;height:20" coordorigin="5201,7803" coordsize="10,20" path="m5201,7822l5211,7822,5211,7803,5201,7803,5201,7822xe" filled="true" fillcolor="#000000" stroked="false">
                <v:path arrowok="t"/>
                <v:fill type="solid"/>
              </v:shape>
            </v:group>
            <v:group style="position:absolute;left:5201;top:7822;width:10;height:20" coordorigin="5201,7822" coordsize="10,20">
              <v:shape style="position:absolute;left:5201;top:7822;width:10;height:20" coordorigin="5201,7822" coordsize="10,20" path="m5201,7842l5211,7842,5211,7822,5201,7822,5201,7842xe" filled="true" fillcolor="#000000" stroked="false">
                <v:path arrowok="t"/>
                <v:fill type="solid"/>
              </v:shape>
            </v:group>
            <v:group style="position:absolute;left:5201;top:7842;width:10;height:20" coordorigin="5201,7842" coordsize="10,20">
              <v:shape style="position:absolute;left:5201;top:7842;width:10;height:20" coordorigin="5201,7842" coordsize="10,20" path="m5201,7861l5211,7861,5211,7842,5201,7842,5201,7861xe" filled="true" fillcolor="#000000" stroked="false">
                <v:path arrowok="t"/>
                <v:fill type="solid"/>
              </v:shape>
            </v:group>
            <v:group style="position:absolute;left:5201;top:7861;width:10;height:20" coordorigin="5201,7861" coordsize="10,20">
              <v:shape style="position:absolute;left:5201;top:7861;width:10;height:20" coordorigin="5201,7861" coordsize="10,20" path="m5201,7880l5211,7880,5211,7861,5201,7861,5201,7880xe" filled="true" fillcolor="#000000" stroked="false">
                <v:path arrowok="t"/>
                <v:fill type="solid"/>
              </v:shape>
            </v:group>
            <v:group style="position:absolute;left:5201;top:7880;width:10;height:20" coordorigin="5201,7880" coordsize="10,20">
              <v:shape style="position:absolute;left:5201;top:7880;width:10;height:20" coordorigin="5201,7880" coordsize="10,20" path="m5201,7899l5211,7899,5211,7880,5201,7880,5201,7899xe" filled="true" fillcolor="#000000" stroked="false">
                <v:path arrowok="t"/>
                <v:fill type="solid"/>
              </v:shape>
            </v:group>
            <v:group style="position:absolute;left:5201;top:7899;width:10;height:20" coordorigin="5201,7899" coordsize="10,20">
              <v:shape style="position:absolute;left:5201;top:7899;width:10;height:20" coordorigin="5201,7899" coordsize="10,20" path="m5201,7918l5211,7918,5211,7899,5201,7899,5201,7918xe" filled="true" fillcolor="#000000" stroked="false">
                <v:path arrowok="t"/>
                <v:fill type="solid"/>
              </v:shape>
            </v:group>
            <v:group style="position:absolute;left:5201;top:7918;width:10;height:20" coordorigin="5201,7918" coordsize="10,20">
              <v:shape style="position:absolute;left:5201;top:7918;width:10;height:20" coordorigin="5201,7918" coordsize="10,20" path="m5201,7938l5211,7938,5211,7918,5201,7918,5201,7938xe" filled="true" fillcolor="#000000" stroked="false">
                <v:path arrowok="t"/>
                <v:fill type="solid"/>
              </v:shape>
            </v:group>
            <v:group style="position:absolute;left:5201;top:7938;width:10;height:20" coordorigin="5201,7938" coordsize="10,20">
              <v:shape style="position:absolute;left:5201;top:7938;width:10;height:20" coordorigin="5201,7938" coordsize="10,20" path="m5201,7957l5211,7957,5211,7938,5201,7938,5201,7957xe" filled="true" fillcolor="#000000" stroked="false">
                <v:path arrowok="t"/>
                <v:fill type="solid"/>
              </v:shape>
            </v:group>
            <v:group style="position:absolute;left:5201;top:7957;width:10;height:20" coordorigin="5201,7957" coordsize="10,20">
              <v:shape style="position:absolute;left:5201;top:7957;width:10;height:20" coordorigin="5201,7957" coordsize="10,20" path="m5201,7976l5211,7976,5211,7957,5201,7957,5201,7976xe" filled="true" fillcolor="#000000" stroked="false">
                <v:path arrowok="t"/>
                <v:fill type="solid"/>
              </v:shape>
            </v:group>
            <v:group style="position:absolute;left:5201;top:7976;width:10;height:20" coordorigin="5201,7976" coordsize="10,20">
              <v:shape style="position:absolute;left:5201;top:7976;width:10;height:20" coordorigin="5201,7976" coordsize="10,20" path="m5201,7995l5211,7995,5211,7976,5201,7976,5201,7995xe" filled="true" fillcolor="#000000" stroked="false">
                <v:path arrowok="t"/>
                <v:fill type="solid"/>
              </v:shape>
            </v:group>
            <v:group style="position:absolute;left:5201;top:7998;width:10;height:2" coordorigin="5201,7998" coordsize="10,2">
              <v:shape style="position:absolute;left:5201;top:7998;width:10;height:2" coordorigin="5201,7998" coordsize="10,0" path="m5201,7998l5211,7998e" filled="false" stroked="true" strokeweight=".299988pt" strokecolor="#000000">
                <v:path arrowok="t"/>
              </v:shape>
            </v:group>
            <v:group style="position:absolute;left:5909;top:7784;width:10;height:20" coordorigin="5909,7784" coordsize="10,20">
              <v:shape style="position:absolute;left:5909;top:7784;width:10;height:20" coordorigin="5909,7784" coordsize="10,20" path="m5909,7803l5919,7803,5919,7784,5909,7784,5909,7803xe" filled="true" fillcolor="#000000" stroked="false">
                <v:path arrowok="t"/>
                <v:fill type="solid"/>
              </v:shape>
            </v:group>
            <v:group style="position:absolute;left:5909;top:7803;width:10;height:20" coordorigin="5909,7803" coordsize="10,20">
              <v:shape style="position:absolute;left:5909;top:7803;width:10;height:20" coordorigin="5909,7803" coordsize="10,20" path="m5909,7822l5919,7822,5919,7803,5909,7803,5909,7822xe" filled="true" fillcolor="#000000" stroked="false">
                <v:path arrowok="t"/>
                <v:fill type="solid"/>
              </v:shape>
            </v:group>
            <v:group style="position:absolute;left:5909;top:7822;width:10;height:20" coordorigin="5909,7822" coordsize="10,20">
              <v:shape style="position:absolute;left:5909;top:7822;width:10;height:20" coordorigin="5909,7822" coordsize="10,20" path="m5909,7842l5919,7842,5919,7822,5909,7822,5909,7842xe" filled="true" fillcolor="#000000" stroked="false">
                <v:path arrowok="t"/>
                <v:fill type="solid"/>
              </v:shape>
            </v:group>
            <v:group style="position:absolute;left:5909;top:7842;width:10;height:20" coordorigin="5909,7842" coordsize="10,20">
              <v:shape style="position:absolute;left:5909;top:7842;width:10;height:20" coordorigin="5909,7842" coordsize="10,20" path="m5909,7861l5919,7861,5919,7842,5909,7842,5909,7861xe" filled="true" fillcolor="#000000" stroked="false">
                <v:path arrowok="t"/>
                <v:fill type="solid"/>
              </v:shape>
            </v:group>
            <v:group style="position:absolute;left:5909;top:7861;width:10;height:20" coordorigin="5909,7861" coordsize="10,20">
              <v:shape style="position:absolute;left:5909;top:7861;width:10;height:20" coordorigin="5909,7861" coordsize="10,20" path="m5909,7880l5919,7880,5919,7861,5909,7861,5909,7880xe" filled="true" fillcolor="#000000" stroked="false">
                <v:path arrowok="t"/>
                <v:fill type="solid"/>
              </v:shape>
            </v:group>
            <v:group style="position:absolute;left:5909;top:7880;width:10;height:20" coordorigin="5909,7880" coordsize="10,20">
              <v:shape style="position:absolute;left:5909;top:7880;width:10;height:20" coordorigin="5909,7880" coordsize="10,20" path="m5909,7899l5919,7899,5919,7880,5909,7880,5909,7899xe" filled="true" fillcolor="#000000" stroked="false">
                <v:path arrowok="t"/>
                <v:fill type="solid"/>
              </v:shape>
            </v:group>
            <v:group style="position:absolute;left:5909;top:7899;width:10;height:20" coordorigin="5909,7899" coordsize="10,20">
              <v:shape style="position:absolute;left:5909;top:7899;width:10;height:20" coordorigin="5909,7899" coordsize="10,20" path="m5909,7918l5919,7918,5919,7899,5909,7899,5909,7918xe" filled="true" fillcolor="#000000" stroked="false">
                <v:path arrowok="t"/>
                <v:fill type="solid"/>
              </v:shape>
            </v:group>
            <v:group style="position:absolute;left:5909;top:7918;width:10;height:20" coordorigin="5909,7918" coordsize="10,20">
              <v:shape style="position:absolute;left:5909;top:7918;width:10;height:20" coordorigin="5909,7918" coordsize="10,20" path="m5909,7938l5919,7938,5919,7918,5909,7918,5909,7938xe" filled="true" fillcolor="#000000" stroked="false">
                <v:path arrowok="t"/>
                <v:fill type="solid"/>
              </v:shape>
            </v:group>
            <v:group style="position:absolute;left:5909;top:7938;width:10;height:20" coordorigin="5909,7938" coordsize="10,20">
              <v:shape style="position:absolute;left:5909;top:7938;width:10;height:20" coordorigin="5909,7938" coordsize="10,20" path="m5909,7957l5919,7957,5919,7938,5909,7938,5909,7957xe" filled="true" fillcolor="#000000" stroked="false">
                <v:path arrowok="t"/>
                <v:fill type="solid"/>
              </v:shape>
            </v:group>
            <v:group style="position:absolute;left:5909;top:7957;width:10;height:20" coordorigin="5909,7957" coordsize="10,20">
              <v:shape style="position:absolute;left:5909;top:7957;width:10;height:20" coordorigin="5909,7957" coordsize="10,20" path="m5909,7976l5919,7976,5919,7957,5909,7957,5909,7976xe" filled="true" fillcolor="#000000" stroked="false">
                <v:path arrowok="t"/>
                <v:fill type="solid"/>
              </v:shape>
            </v:group>
            <v:group style="position:absolute;left:5909;top:7976;width:10;height:20" coordorigin="5909,7976" coordsize="10,20">
              <v:shape style="position:absolute;left:5909;top:7976;width:10;height:20" coordorigin="5909,7976" coordsize="10,20" path="m5909,7995l5919,7995,5919,7976,5909,7976,5909,7995xe" filled="true" fillcolor="#000000" stroked="false">
                <v:path arrowok="t"/>
                <v:fill type="solid"/>
              </v:shape>
            </v:group>
            <v:group style="position:absolute;left:5909;top:7998;width:10;height:2" coordorigin="5909,7998" coordsize="10,2">
              <v:shape style="position:absolute;left:5909;top:7998;width:10;height:2" coordorigin="5909,7998" coordsize="10,0" path="m5909,7998l5919,7998e" filled="false" stroked="true" strokeweight=".299988pt" strokecolor="#000000">
                <v:path arrowok="t"/>
              </v:shape>
            </v:group>
            <v:group style="position:absolute;left:6478;top:7784;width:10;height:20" coordorigin="6478,7784" coordsize="10,20">
              <v:shape style="position:absolute;left:6478;top:7784;width:10;height:20" coordorigin="6478,7784" coordsize="10,20" path="m6478,7803l6488,7803,6488,7784,6478,7784,6478,7803xe" filled="true" fillcolor="#000000" stroked="false">
                <v:path arrowok="t"/>
                <v:fill type="solid"/>
              </v:shape>
            </v:group>
            <v:group style="position:absolute;left:6478;top:7803;width:10;height:20" coordorigin="6478,7803" coordsize="10,20">
              <v:shape style="position:absolute;left:6478;top:7803;width:10;height:20" coordorigin="6478,7803" coordsize="10,20" path="m6478,7822l6488,7822,6488,7803,6478,7803,6478,7822xe" filled="true" fillcolor="#000000" stroked="false">
                <v:path arrowok="t"/>
                <v:fill type="solid"/>
              </v:shape>
            </v:group>
            <v:group style="position:absolute;left:6478;top:7822;width:10;height:20" coordorigin="6478,7822" coordsize="10,20">
              <v:shape style="position:absolute;left:6478;top:7822;width:10;height:20" coordorigin="6478,7822" coordsize="10,20" path="m6478,7842l6488,7842,6488,7822,6478,7822,6478,7842xe" filled="true" fillcolor="#000000" stroked="false">
                <v:path arrowok="t"/>
                <v:fill type="solid"/>
              </v:shape>
            </v:group>
            <v:group style="position:absolute;left:6478;top:7842;width:10;height:20" coordorigin="6478,7842" coordsize="10,20">
              <v:shape style="position:absolute;left:6478;top:7842;width:10;height:20" coordorigin="6478,7842" coordsize="10,20" path="m6478,7861l6488,7861,6488,7842,6478,7842,6478,7861xe" filled="true" fillcolor="#000000" stroked="false">
                <v:path arrowok="t"/>
                <v:fill type="solid"/>
              </v:shape>
            </v:group>
            <v:group style="position:absolute;left:6478;top:7861;width:10;height:20" coordorigin="6478,7861" coordsize="10,20">
              <v:shape style="position:absolute;left:6478;top:7861;width:10;height:20" coordorigin="6478,7861" coordsize="10,20" path="m6478,7880l6488,7880,6488,7861,6478,7861,6478,7880xe" filled="true" fillcolor="#000000" stroked="false">
                <v:path arrowok="t"/>
                <v:fill type="solid"/>
              </v:shape>
            </v:group>
            <v:group style="position:absolute;left:6478;top:7880;width:10;height:20" coordorigin="6478,7880" coordsize="10,20">
              <v:shape style="position:absolute;left:6478;top:7880;width:10;height:20" coordorigin="6478,7880" coordsize="10,20" path="m6478,7899l6488,7899,6488,7880,6478,7880,6478,7899xe" filled="true" fillcolor="#000000" stroked="false">
                <v:path arrowok="t"/>
                <v:fill type="solid"/>
              </v:shape>
            </v:group>
            <v:group style="position:absolute;left:6478;top:7899;width:10;height:20" coordorigin="6478,7899" coordsize="10,20">
              <v:shape style="position:absolute;left:6478;top:7899;width:10;height:20" coordorigin="6478,7899" coordsize="10,20" path="m6478,7918l6488,7918,6488,7899,6478,7899,6478,7918xe" filled="true" fillcolor="#000000" stroked="false">
                <v:path arrowok="t"/>
                <v:fill type="solid"/>
              </v:shape>
            </v:group>
            <v:group style="position:absolute;left:6478;top:7918;width:10;height:20" coordorigin="6478,7918" coordsize="10,20">
              <v:shape style="position:absolute;left:6478;top:7918;width:10;height:20" coordorigin="6478,7918" coordsize="10,20" path="m6478,7938l6488,7938,6488,7918,6478,7918,6478,7938xe" filled="true" fillcolor="#000000" stroked="false">
                <v:path arrowok="t"/>
                <v:fill type="solid"/>
              </v:shape>
            </v:group>
            <v:group style="position:absolute;left:6478;top:7938;width:10;height:20" coordorigin="6478,7938" coordsize="10,20">
              <v:shape style="position:absolute;left:6478;top:7938;width:10;height:20" coordorigin="6478,7938" coordsize="10,20" path="m6478,7957l6488,7957,6488,7938,6478,7938,6478,7957xe" filled="true" fillcolor="#000000" stroked="false">
                <v:path arrowok="t"/>
                <v:fill type="solid"/>
              </v:shape>
            </v:group>
            <v:group style="position:absolute;left:6478;top:7957;width:10;height:20" coordorigin="6478,7957" coordsize="10,20">
              <v:shape style="position:absolute;left:6478;top:7957;width:10;height:20" coordorigin="6478,7957" coordsize="10,20" path="m6478,7976l6488,7976,6488,7957,6478,7957,6478,7976xe" filled="true" fillcolor="#000000" stroked="false">
                <v:path arrowok="t"/>
                <v:fill type="solid"/>
              </v:shape>
            </v:group>
            <v:group style="position:absolute;left:6478;top:7976;width:10;height:20" coordorigin="6478,7976" coordsize="10,20">
              <v:shape style="position:absolute;left:6478;top:7976;width:10;height:20" coordorigin="6478,7976" coordsize="10,20" path="m6478,7995l6488,7995,6488,7976,6478,7976,6478,7995xe" filled="true" fillcolor="#000000" stroked="false">
                <v:path arrowok="t"/>
                <v:fill type="solid"/>
              </v:shape>
            </v:group>
            <v:group style="position:absolute;left:6478;top:7998;width:10;height:2" coordorigin="6478,7998" coordsize="10,2">
              <v:shape style="position:absolute;left:6478;top:7998;width:10;height:2" coordorigin="6478,7998" coordsize="10,0" path="m6478,7998l6488,7998e" filled="false" stroked="true" strokeweight=".299988pt" strokecolor="#000000">
                <v:path arrowok="t"/>
              </v:shape>
            </v:group>
            <v:group style="position:absolute;left:8034;top:7784;width:10;height:20" coordorigin="8034,7784" coordsize="10,20">
              <v:shape style="position:absolute;left:8034;top:7784;width:10;height:20" coordorigin="8034,7784" coordsize="10,20" path="m8034,7803l8044,7803,8044,7784,8034,7784,8034,7803xe" filled="true" fillcolor="#000000" stroked="false">
                <v:path arrowok="t"/>
                <v:fill type="solid"/>
              </v:shape>
            </v:group>
            <v:group style="position:absolute;left:8034;top:7803;width:10;height:20" coordorigin="8034,7803" coordsize="10,20">
              <v:shape style="position:absolute;left:8034;top:7803;width:10;height:20" coordorigin="8034,7803" coordsize="10,20" path="m8034,7822l8044,7822,8044,7803,8034,7803,8034,7822xe" filled="true" fillcolor="#000000" stroked="false">
                <v:path arrowok="t"/>
                <v:fill type="solid"/>
              </v:shape>
            </v:group>
            <v:group style="position:absolute;left:8034;top:7822;width:10;height:20" coordorigin="8034,7822" coordsize="10,20">
              <v:shape style="position:absolute;left:8034;top:7822;width:10;height:20" coordorigin="8034,7822" coordsize="10,20" path="m8034,7842l8044,7842,8044,7822,8034,7822,8034,7842xe" filled="true" fillcolor="#000000" stroked="false">
                <v:path arrowok="t"/>
                <v:fill type="solid"/>
              </v:shape>
            </v:group>
            <v:group style="position:absolute;left:8034;top:7842;width:10;height:20" coordorigin="8034,7842" coordsize="10,20">
              <v:shape style="position:absolute;left:8034;top:7842;width:10;height:20" coordorigin="8034,7842" coordsize="10,20" path="m8034,7861l8044,7861,8044,7842,8034,7842,8034,7861xe" filled="true" fillcolor="#000000" stroked="false">
                <v:path arrowok="t"/>
                <v:fill type="solid"/>
              </v:shape>
            </v:group>
            <v:group style="position:absolute;left:8034;top:7861;width:10;height:20" coordorigin="8034,7861" coordsize="10,20">
              <v:shape style="position:absolute;left:8034;top:7861;width:10;height:20" coordorigin="8034,7861" coordsize="10,20" path="m8034,7880l8044,7880,8044,7861,8034,7861,8034,7880xe" filled="true" fillcolor="#000000" stroked="false">
                <v:path arrowok="t"/>
                <v:fill type="solid"/>
              </v:shape>
            </v:group>
            <v:group style="position:absolute;left:8034;top:7880;width:10;height:20" coordorigin="8034,7880" coordsize="10,20">
              <v:shape style="position:absolute;left:8034;top:7880;width:10;height:20" coordorigin="8034,7880" coordsize="10,20" path="m8034,7899l8044,7899,8044,7880,8034,7880,8034,7899xe" filled="true" fillcolor="#000000" stroked="false">
                <v:path arrowok="t"/>
                <v:fill type="solid"/>
              </v:shape>
            </v:group>
            <v:group style="position:absolute;left:8034;top:7899;width:10;height:20" coordorigin="8034,7899" coordsize="10,20">
              <v:shape style="position:absolute;left:8034;top:7899;width:10;height:20" coordorigin="8034,7899" coordsize="10,20" path="m8034,7918l8044,7918,8044,7899,8034,7899,8034,7918xe" filled="true" fillcolor="#000000" stroked="false">
                <v:path arrowok="t"/>
                <v:fill type="solid"/>
              </v:shape>
            </v:group>
            <v:group style="position:absolute;left:8034;top:7918;width:10;height:20" coordorigin="8034,7918" coordsize="10,20">
              <v:shape style="position:absolute;left:8034;top:7918;width:10;height:20" coordorigin="8034,7918" coordsize="10,20" path="m8034,7938l8044,7938,8044,7918,8034,7918,8034,7938xe" filled="true" fillcolor="#000000" stroked="false">
                <v:path arrowok="t"/>
                <v:fill type="solid"/>
              </v:shape>
            </v:group>
            <v:group style="position:absolute;left:8034;top:7938;width:10;height:20" coordorigin="8034,7938" coordsize="10,20">
              <v:shape style="position:absolute;left:8034;top:7938;width:10;height:20" coordorigin="8034,7938" coordsize="10,20" path="m8034,7957l8044,7957,8044,7938,8034,7938,8034,7957xe" filled="true" fillcolor="#000000" stroked="false">
                <v:path arrowok="t"/>
                <v:fill type="solid"/>
              </v:shape>
            </v:group>
            <v:group style="position:absolute;left:8034;top:7957;width:10;height:20" coordorigin="8034,7957" coordsize="10,20">
              <v:shape style="position:absolute;left:8034;top:7957;width:10;height:20" coordorigin="8034,7957" coordsize="10,20" path="m8034,7976l8044,7976,8044,7957,8034,7957,8034,7976xe" filled="true" fillcolor="#000000" stroked="false">
                <v:path arrowok="t"/>
                <v:fill type="solid"/>
              </v:shape>
            </v:group>
            <v:group style="position:absolute;left:8034;top:7976;width:10;height:20" coordorigin="8034,7976" coordsize="10,20">
              <v:shape style="position:absolute;left:8034;top:7976;width:10;height:20" coordorigin="8034,7976" coordsize="10,20" path="m8034,7995l8044,7995,8044,7976,8034,7976,8034,7995xe" filled="true" fillcolor="#000000" stroked="false">
                <v:path arrowok="t"/>
                <v:fill type="solid"/>
              </v:shape>
            </v:group>
            <v:group style="position:absolute;left:8034;top:7998;width:10;height:2" coordorigin="8034,7998" coordsize="10,2">
              <v:shape style="position:absolute;left:8034;top:7998;width:10;height:2" coordorigin="8034,7998" coordsize="10,0" path="m8034,7998l8044,7998e" filled="false" stroked="true" strokeweight=".299988pt" strokecolor="#000000">
                <v:path arrowok="t"/>
              </v:shape>
            </v:group>
            <v:group style="position:absolute;left:8746;top:7784;width:10;height:20" coordorigin="8746,7784" coordsize="10,20">
              <v:shape style="position:absolute;left:8746;top:7784;width:10;height:20" coordorigin="8746,7784" coordsize="10,20" path="m8746,7803l8756,7803,8756,7784,8746,7784,8746,7803xe" filled="true" fillcolor="#000000" stroked="false">
                <v:path arrowok="t"/>
                <v:fill type="solid"/>
              </v:shape>
            </v:group>
            <v:group style="position:absolute;left:8746;top:7803;width:10;height:20" coordorigin="8746,7803" coordsize="10,20">
              <v:shape style="position:absolute;left:8746;top:7803;width:10;height:20" coordorigin="8746,7803" coordsize="10,20" path="m8746,7822l8756,7822,8756,7803,8746,7803,8746,7822xe" filled="true" fillcolor="#000000" stroked="false">
                <v:path arrowok="t"/>
                <v:fill type="solid"/>
              </v:shape>
            </v:group>
            <v:group style="position:absolute;left:8746;top:7822;width:10;height:20" coordorigin="8746,7822" coordsize="10,20">
              <v:shape style="position:absolute;left:8746;top:7822;width:10;height:20" coordorigin="8746,7822" coordsize="10,20" path="m8746,7842l8756,7842,8756,7822,8746,7822,8746,7842xe" filled="true" fillcolor="#000000" stroked="false">
                <v:path arrowok="t"/>
                <v:fill type="solid"/>
              </v:shape>
            </v:group>
            <v:group style="position:absolute;left:8746;top:7842;width:10;height:20" coordorigin="8746,7842" coordsize="10,20">
              <v:shape style="position:absolute;left:8746;top:7842;width:10;height:20" coordorigin="8746,7842" coordsize="10,20" path="m8746,7861l8756,7861,8756,7842,8746,7842,8746,7861xe" filled="true" fillcolor="#000000" stroked="false">
                <v:path arrowok="t"/>
                <v:fill type="solid"/>
              </v:shape>
            </v:group>
            <v:group style="position:absolute;left:8746;top:7861;width:10;height:20" coordorigin="8746,7861" coordsize="10,20">
              <v:shape style="position:absolute;left:8746;top:7861;width:10;height:20" coordorigin="8746,7861" coordsize="10,20" path="m8746,7880l8756,7880,8756,7861,8746,7861,8746,7880xe" filled="true" fillcolor="#000000" stroked="false">
                <v:path arrowok="t"/>
                <v:fill type="solid"/>
              </v:shape>
            </v:group>
            <v:group style="position:absolute;left:8746;top:7880;width:10;height:20" coordorigin="8746,7880" coordsize="10,20">
              <v:shape style="position:absolute;left:8746;top:7880;width:10;height:20" coordorigin="8746,7880" coordsize="10,20" path="m8746,7899l8756,7899,8756,7880,8746,7880,8746,7899xe" filled="true" fillcolor="#000000" stroked="false">
                <v:path arrowok="t"/>
                <v:fill type="solid"/>
              </v:shape>
            </v:group>
            <v:group style="position:absolute;left:8746;top:7899;width:10;height:20" coordorigin="8746,7899" coordsize="10,20">
              <v:shape style="position:absolute;left:8746;top:7899;width:10;height:20" coordorigin="8746,7899" coordsize="10,20" path="m8746,7918l8756,7918,8756,7899,8746,7899,8746,7918xe" filled="true" fillcolor="#000000" stroked="false">
                <v:path arrowok="t"/>
                <v:fill type="solid"/>
              </v:shape>
            </v:group>
            <v:group style="position:absolute;left:8746;top:7918;width:10;height:20" coordorigin="8746,7918" coordsize="10,20">
              <v:shape style="position:absolute;left:8746;top:7918;width:10;height:20" coordorigin="8746,7918" coordsize="10,20" path="m8746,7938l8756,7938,8756,7918,8746,7918,8746,7938xe" filled="true" fillcolor="#000000" stroked="false">
                <v:path arrowok="t"/>
                <v:fill type="solid"/>
              </v:shape>
            </v:group>
            <v:group style="position:absolute;left:8746;top:7938;width:10;height:20" coordorigin="8746,7938" coordsize="10,20">
              <v:shape style="position:absolute;left:8746;top:7938;width:10;height:20" coordorigin="8746,7938" coordsize="10,20" path="m8746,7957l8756,7957,8756,7938,8746,7938,8746,7957xe" filled="true" fillcolor="#000000" stroked="false">
                <v:path arrowok="t"/>
                <v:fill type="solid"/>
              </v:shape>
            </v:group>
            <v:group style="position:absolute;left:8746;top:7957;width:10;height:20" coordorigin="8746,7957" coordsize="10,20">
              <v:shape style="position:absolute;left:8746;top:7957;width:10;height:20" coordorigin="8746,7957" coordsize="10,20" path="m8746,7976l8756,7976,8756,7957,8746,7957,8746,7976xe" filled="true" fillcolor="#000000" stroked="false">
                <v:path arrowok="t"/>
                <v:fill type="solid"/>
              </v:shape>
            </v:group>
            <v:group style="position:absolute;left:8746;top:7976;width:10;height:20" coordorigin="8746,7976" coordsize="10,20">
              <v:shape style="position:absolute;left:8746;top:7976;width:10;height:20" coordorigin="8746,7976" coordsize="10,20" path="m8746,7995l8756,7995,8756,7976,8746,7976,8746,7995xe" filled="true" fillcolor="#000000" stroked="false">
                <v:path arrowok="t"/>
                <v:fill type="solid"/>
              </v:shape>
            </v:group>
            <v:group style="position:absolute;left:8746;top:7998;width:10;height:2" coordorigin="8746,7998" coordsize="10,2">
              <v:shape style="position:absolute;left:8746;top:7998;width:10;height:2" coordorigin="8746,7998" coordsize="10,0" path="m8746,7998l8756,7998e" filled="false" stroked="true" strokeweight=".299988pt" strokecolor="#000000">
                <v:path arrowok="t"/>
              </v:shape>
            </v:group>
            <v:group style="position:absolute;left:9597;top:7784;width:10;height:20" coordorigin="9597,7784" coordsize="10,20">
              <v:shape style="position:absolute;left:9597;top:7784;width:10;height:20" coordorigin="9597,7784" coordsize="10,20" path="m9597,7803l9607,7803,9607,7784,9597,7784,9597,7803xe" filled="true" fillcolor="#000000" stroked="false">
                <v:path arrowok="t"/>
                <v:fill type="solid"/>
              </v:shape>
            </v:group>
            <v:group style="position:absolute;left:9597;top:7803;width:10;height:20" coordorigin="9597,7803" coordsize="10,20">
              <v:shape style="position:absolute;left:9597;top:7803;width:10;height:20" coordorigin="9597,7803" coordsize="10,20" path="m9597,7822l9607,7822,9607,7803,9597,7803,9597,7822xe" filled="true" fillcolor="#000000" stroked="false">
                <v:path arrowok="t"/>
                <v:fill type="solid"/>
              </v:shape>
            </v:group>
            <v:group style="position:absolute;left:9597;top:7822;width:10;height:20" coordorigin="9597,7822" coordsize="10,20">
              <v:shape style="position:absolute;left:9597;top:7822;width:10;height:20" coordorigin="9597,7822" coordsize="10,20" path="m9597,7842l9607,7842,9607,7822,9597,7822,9597,7842xe" filled="true" fillcolor="#000000" stroked="false">
                <v:path arrowok="t"/>
                <v:fill type="solid"/>
              </v:shape>
            </v:group>
            <v:group style="position:absolute;left:9597;top:7842;width:10;height:20" coordorigin="9597,7842" coordsize="10,20">
              <v:shape style="position:absolute;left:9597;top:7842;width:10;height:20" coordorigin="9597,7842" coordsize="10,20" path="m9597,7861l9607,7861,9607,7842,9597,7842,9597,7861xe" filled="true" fillcolor="#000000" stroked="false">
                <v:path arrowok="t"/>
                <v:fill type="solid"/>
              </v:shape>
            </v:group>
            <v:group style="position:absolute;left:9597;top:7861;width:10;height:20" coordorigin="9597,7861" coordsize="10,20">
              <v:shape style="position:absolute;left:9597;top:7861;width:10;height:20" coordorigin="9597,7861" coordsize="10,20" path="m9597,7880l9607,7880,9607,7861,9597,7861,9597,7880xe" filled="true" fillcolor="#000000" stroked="false">
                <v:path arrowok="t"/>
                <v:fill type="solid"/>
              </v:shape>
            </v:group>
            <v:group style="position:absolute;left:9597;top:7880;width:10;height:20" coordorigin="9597,7880" coordsize="10,20">
              <v:shape style="position:absolute;left:9597;top:7880;width:10;height:20" coordorigin="9597,7880" coordsize="10,20" path="m9597,7899l9607,7899,9607,7880,9597,7880,9597,7899xe" filled="true" fillcolor="#000000" stroked="false">
                <v:path arrowok="t"/>
                <v:fill type="solid"/>
              </v:shape>
            </v:group>
            <v:group style="position:absolute;left:9597;top:7899;width:10;height:20" coordorigin="9597,7899" coordsize="10,20">
              <v:shape style="position:absolute;left:9597;top:7899;width:10;height:20" coordorigin="9597,7899" coordsize="10,20" path="m9597,7918l9607,7918,9607,7899,9597,7899,9597,7918xe" filled="true" fillcolor="#000000" stroked="false">
                <v:path arrowok="t"/>
                <v:fill type="solid"/>
              </v:shape>
            </v:group>
            <v:group style="position:absolute;left:9597;top:7918;width:10;height:20" coordorigin="9597,7918" coordsize="10,20">
              <v:shape style="position:absolute;left:9597;top:7918;width:10;height:20" coordorigin="9597,7918" coordsize="10,20" path="m9597,7938l9607,7938,9607,7918,9597,7918,9597,7938xe" filled="true" fillcolor="#000000" stroked="false">
                <v:path arrowok="t"/>
                <v:fill type="solid"/>
              </v:shape>
            </v:group>
            <v:group style="position:absolute;left:9597;top:7938;width:10;height:20" coordorigin="9597,7938" coordsize="10,20">
              <v:shape style="position:absolute;left:9597;top:7938;width:10;height:20" coordorigin="9597,7938" coordsize="10,20" path="m9597,7957l9607,7957,9607,7938,9597,7938,9597,7957xe" filled="true" fillcolor="#000000" stroked="false">
                <v:path arrowok="t"/>
                <v:fill type="solid"/>
              </v:shape>
            </v:group>
            <v:group style="position:absolute;left:9597;top:7957;width:10;height:20" coordorigin="9597,7957" coordsize="10,20">
              <v:shape style="position:absolute;left:9597;top:7957;width:10;height:20" coordorigin="9597,7957" coordsize="10,20" path="m9597,7976l9607,7976,9607,7957,9597,7957,9597,7976xe" filled="true" fillcolor="#000000" stroked="false">
                <v:path arrowok="t"/>
                <v:fill type="solid"/>
              </v:shape>
            </v:group>
            <v:group style="position:absolute;left:9597;top:7976;width:10;height:20" coordorigin="9597,7976" coordsize="10,20">
              <v:shape style="position:absolute;left:9597;top:7976;width:10;height:20" coordorigin="9597,7976" coordsize="10,20" path="m9597,7995l9607,7995,9607,7976,9597,7976,9597,7995xe" filled="true" fillcolor="#000000" stroked="false">
                <v:path arrowok="t"/>
                <v:fill type="solid"/>
              </v:shape>
            </v:group>
            <v:group style="position:absolute;left:9597;top:7998;width:10;height:2" coordorigin="9597,7998" coordsize="10,2">
              <v:shape style="position:absolute;left:9597;top:7998;width:10;height:2" coordorigin="9597,7998" coordsize="10,0" path="m9597,7998l9607,7998e" filled="false" stroked="true" strokeweight=".299988pt" strokecolor="#000000">
                <v:path arrowok="t"/>
              </v:shape>
            </v:group>
            <v:group style="position:absolute;left:10446;top:7784;width:10;height:20" coordorigin="10446,7784" coordsize="10,20">
              <v:shape style="position:absolute;left:10446;top:7784;width:10;height:20" coordorigin="10446,7784" coordsize="10,20" path="m10446,7803l10455,7803,10455,7784,10446,7784,10446,7803xe" filled="true" fillcolor="#000000" stroked="false">
                <v:path arrowok="t"/>
                <v:fill type="solid"/>
              </v:shape>
            </v:group>
            <v:group style="position:absolute;left:10446;top:7803;width:10;height:20" coordorigin="10446,7803" coordsize="10,20">
              <v:shape style="position:absolute;left:10446;top:7803;width:10;height:20" coordorigin="10446,7803" coordsize="10,20" path="m10446,7822l10455,7822,10455,7803,10446,7803,10446,7822xe" filled="true" fillcolor="#000000" stroked="false">
                <v:path arrowok="t"/>
                <v:fill type="solid"/>
              </v:shape>
            </v:group>
            <v:group style="position:absolute;left:10446;top:7822;width:10;height:20" coordorigin="10446,7822" coordsize="10,20">
              <v:shape style="position:absolute;left:10446;top:7822;width:10;height:20" coordorigin="10446,7822" coordsize="10,20" path="m10446,7842l10455,7842,10455,7822,10446,7822,10446,7842xe" filled="true" fillcolor="#000000" stroked="false">
                <v:path arrowok="t"/>
                <v:fill type="solid"/>
              </v:shape>
            </v:group>
            <v:group style="position:absolute;left:10446;top:7842;width:10;height:20" coordorigin="10446,7842" coordsize="10,20">
              <v:shape style="position:absolute;left:10446;top:7842;width:10;height:20" coordorigin="10446,7842" coordsize="10,20" path="m10446,7861l10455,7861,10455,7842,10446,7842,10446,7861xe" filled="true" fillcolor="#000000" stroked="false">
                <v:path arrowok="t"/>
                <v:fill type="solid"/>
              </v:shape>
            </v:group>
            <v:group style="position:absolute;left:10446;top:7861;width:10;height:20" coordorigin="10446,7861" coordsize="10,20">
              <v:shape style="position:absolute;left:10446;top:7861;width:10;height:20" coordorigin="10446,7861" coordsize="10,20" path="m10446,7880l10455,7880,10455,7861,10446,7861,10446,7880xe" filled="true" fillcolor="#000000" stroked="false">
                <v:path arrowok="t"/>
                <v:fill type="solid"/>
              </v:shape>
            </v:group>
            <v:group style="position:absolute;left:10446;top:7880;width:10;height:20" coordorigin="10446,7880" coordsize="10,20">
              <v:shape style="position:absolute;left:10446;top:7880;width:10;height:20" coordorigin="10446,7880" coordsize="10,20" path="m10446,7899l10455,7899,10455,7880,10446,7880,10446,7899xe" filled="true" fillcolor="#000000" stroked="false">
                <v:path arrowok="t"/>
                <v:fill type="solid"/>
              </v:shape>
            </v:group>
            <v:group style="position:absolute;left:10446;top:7899;width:10;height:20" coordorigin="10446,7899" coordsize="10,20">
              <v:shape style="position:absolute;left:10446;top:7899;width:10;height:20" coordorigin="10446,7899" coordsize="10,20" path="m10446,7918l10455,7918,10455,7899,10446,7899,10446,7918xe" filled="true" fillcolor="#000000" stroked="false">
                <v:path arrowok="t"/>
                <v:fill type="solid"/>
              </v:shape>
            </v:group>
            <v:group style="position:absolute;left:10446;top:7918;width:10;height:20" coordorigin="10446,7918" coordsize="10,20">
              <v:shape style="position:absolute;left:10446;top:7918;width:10;height:20" coordorigin="10446,7918" coordsize="10,20" path="m10446,7938l10455,7938,10455,7918,10446,7918,10446,7938xe" filled="true" fillcolor="#000000" stroked="false">
                <v:path arrowok="t"/>
                <v:fill type="solid"/>
              </v:shape>
            </v:group>
            <v:group style="position:absolute;left:10446;top:7938;width:10;height:20" coordorigin="10446,7938" coordsize="10,20">
              <v:shape style="position:absolute;left:10446;top:7938;width:10;height:20" coordorigin="10446,7938" coordsize="10,20" path="m10446,7957l10455,7957,10455,7938,10446,7938,10446,7957xe" filled="true" fillcolor="#000000" stroked="false">
                <v:path arrowok="t"/>
                <v:fill type="solid"/>
              </v:shape>
            </v:group>
            <v:group style="position:absolute;left:10446;top:7957;width:10;height:20" coordorigin="10446,7957" coordsize="10,20">
              <v:shape style="position:absolute;left:10446;top:7957;width:10;height:20" coordorigin="10446,7957" coordsize="10,20" path="m10446,7976l10455,7976,10455,7957,10446,7957,10446,7976xe" filled="true" fillcolor="#000000" stroked="false">
                <v:path arrowok="t"/>
                <v:fill type="solid"/>
              </v:shape>
            </v:group>
            <v:group style="position:absolute;left:10446;top:7976;width:10;height:20" coordorigin="10446,7976" coordsize="10,20">
              <v:shape style="position:absolute;left:10446;top:7976;width:10;height:20" coordorigin="10446,7976" coordsize="10,20" path="m10446,7995l10455,7995,10455,7976,10446,7976,10446,7995xe" filled="true" fillcolor="#000000" stroked="false">
                <v:path arrowok="t"/>
                <v:fill type="solid"/>
              </v:shape>
            </v:group>
            <v:group style="position:absolute;left:10446;top:7998;width:10;height:2" coordorigin="10446,7998" coordsize="10,2">
              <v:shape style="position:absolute;left:10446;top:7998;width:10;height:2" coordorigin="10446,7998" coordsize="10,0" path="m10446,7998l10455,7998e" filled="false" stroked="true" strokeweight=".299988pt" strokecolor="#000000">
                <v:path arrowok="t"/>
              </v:shape>
            </v:group>
            <v:group style="position:absolute;left:12006;top:7784;width:10;height:20" coordorigin="12006,7784" coordsize="10,20">
              <v:shape style="position:absolute;left:12006;top:7784;width:10;height:20" coordorigin="12006,7784" coordsize="10,20" path="m12006,7803l12015,7803,12015,7784,12006,7784,12006,7803xe" filled="true" fillcolor="#000000" stroked="false">
                <v:path arrowok="t"/>
                <v:fill type="solid"/>
              </v:shape>
            </v:group>
            <v:group style="position:absolute;left:12006;top:7803;width:10;height:20" coordorigin="12006,7803" coordsize="10,20">
              <v:shape style="position:absolute;left:12006;top:7803;width:10;height:20" coordorigin="12006,7803" coordsize="10,20" path="m12006,7822l12015,7822,12015,7803,12006,7803,12006,7822xe" filled="true" fillcolor="#000000" stroked="false">
                <v:path arrowok="t"/>
                <v:fill type="solid"/>
              </v:shape>
            </v:group>
            <v:group style="position:absolute;left:12006;top:7822;width:10;height:20" coordorigin="12006,7822" coordsize="10,20">
              <v:shape style="position:absolute;left:12006;top:7822;width:10;height:20" coordorigin="12006,7822" coordsize="10,20" path="m12006,7842l12015,7842,12015,7822,12006,7822,12006,7842xe" filled="true" fillcolor="#000000" stroked="false">
                <v:path arrowok="t"/>
                <v:fill type="solid"/>
              </v:shape>
            </v:group>
            <v:group style="position:absolute;left:12006;top:7842;width:10;height:20" coordorigin="12006,7842" coordsize="10,20">
              <v:shape style="position:absolute;left:12006;top:7842;width:10;height:20" coordorigin="12006,7842" coordsize="10,20" path="m12006,7861l12015,7861,12015,7842,12006,7842,12006,7861xe" filled="true" fillcolor="#000000" stroked="false">
                <v:path arrowok="t"/>
                <v:fill type="solid"/>
              </v:shape>
            </v:group>
            <v:group style="position:absolute;left:12006;top:7861;width:10;height:20" coordorigin="12006,7861" coordsize="10,20">
              <v:shape style="position:absolute;left:12006;top:7861;width:10;height:20" coordorigin="12006,7861" coordsize="10,20" path="m12006,7880l12015,7880,12015,7861,12006,7861,12006,7880xe" filled="true" fillcolor="#000000" stroked="false">
                <v:path arrowok="t"/>
                <v:fill type="solid"/>
              </v:shape>
            </v:group>
            <v:group style="position:absolute;left:12006;top:7880;width:10;height:20" coordorigin="12006,7880" coordsize="10,20">
              <v:shape style="position:absolute;left:12006;top:7880;width:10;height:20" coordorigin="12006,7880" coordsize="10,20" path="m12006,7899l12015,7899,12015,7880,12006,7880,12006,7899xe" filled="true" fillcolor="#000000" stroked="false">
                <v:path arrowok="t"/>
                <v:fill type="solid"/>
              </v:shape>
            </v:group>
            <v:group style="position:absolute;left:12006;top:7899;width:10;height:20" coordorigin="12006,7899" coordsize="10,20">
              <v:shape style="position:absolute;left:12006;top:7899;width:10;height:20" coordorigin="12006,7899" coordsize="10,20" path="m12006,7918l12015,7918,12015,7899,12006,7899,12006,7918xe" filled="true" fillcolor="#000000" stroked="false">
                <v:path arrowok="t"/>
                <v:fill type="solid"/>
              </v:shape>
            </v:group>
            <v:group style="position:absolute;left:12006;top:7918;width:10;height:20" coordorigin="12006,7918" coordsize="10,20">
              <v:shape style="position:absolute;left:12006;top:7918;width:10;height:20" coordorigin="12006,7918" coordsize="10,20" path="m12006,7938l12015,7938,12015,7918,12006,7918,12006,7938xe" filled="true" fillcolor="#000000" stroked="false">
                <v:path arrowok="t"/>
                <v:fill type="solid"/>
              </v:shape>
            </v:group>
            <v:group style="position:absolute;left:12006;top:7938;width:10;height:20" coordorigin="12006,7938" coordsize="10,20">
              <v:shape style="position:absolute;left:12006;top:7938;width:10;height:20" coordorigin="12006,7938" coordsize="10,20" path="m12006,7957l12015,7957,12015,7938,12006,7938,12006,7957xe" filled="true" fillcolor="#000000" stroked="false">
                <v:path arrowok="t"/>
                <v:fill type="solid"/>
              </v:shape>
            </v:group>
            <v:group style="position:absolute;left:12006;top:7957;width:10;height:20" coordorigin="12006,7957" coordsize="10,20">
              <v:shape style="position:absolute;left:12006;top:7957;width:10;height:20" coordorigin="12006,7957" coordsize="10,20" path="m12006,7976l12015,7976,12015,7957,12006,7957,12006,7976xe" filled="true" fillcolor="#000000" stroked="false">
                <v:path arrowok="t"/>
                <v:fill type="solid"/>
              </v:shape>
            </v:group>
            <v:group style="position:absolute;left:12006;top:7976;width:10;height:20" coordorigin="12006,7976" coordsize="10,20">
              <v:shape style="position:absolute;left:12006;top:7976;width:10;height:20" coordorigin="12006,7976" coordsize="10,20" path="m12006,7995l12015,7995,12015,7976,12006,7976,12006,7995xe" filled="true" fillcolor="#000000" stroked="false">
                <v:path arrowok="t"/>
                <v:fill type="solid"/>
              </v:shape>
            </v:group>
            <v:group style="position:absolute;left:12006;top:7998;width:10;height:2" coordorigin="12006,7998" coordsize="10,2">
              <v:shape style="position:absolute;left:12006;top:7998;width:10;height:2" coordorigin="12006,7998" coordsize="10,0" path="m12006,7998l12015,7998e" filled="false" stroked="true" strokeweight=".299988pt" strokecolor="#000000">
                <v:path arrowok="t"/>
              </v:shape>
            </v:group>
            <v:group style="position:absolute;left:13705;top:7784;width:10;height:20" coordorigin="13705,7784" coordsize="10,20">
              <v:shape style="position:absolute;left:13705;top:7784;width:10;height:20" coordorigin="13705,7784" coordsize="10,20" path="m13705,7803l13714,7803,13714,7784,13705,7784,13705,7803xe" filled="true" fillcolor="#000000" stroked="false">
                <v:path arrowok="t"/>
                <v:fill type="solid"/>
              </v:shape>
            </v:group>
            <v:group style="position:absolute;left:13705;top:7803;width:10;height:20" coordorigin="13705,7803" coordsize="10,20">
              <v:shape style="position:absolute;left:13705;top:7803;width:10;height:20" coordorigin="13705,7803" coordsize="10,20" path="m13705,7822l13714,7822,13714,7803,13705,7803,13705,7822xe" filled="true" fillcolor="#000000" stroked="false">
                <v:path arrowok="t"/>
                <v:fill type="solid"/>
              </v:shape>
            </v:group>
            <v:group style="position:absolute;left:13705;top:7822;width:10;height:20" coordorigin="13705,7822" coordsize="10,20">
              <v:shape style="position:absolute;left:13705;top:7822;width:10;height:20" coordorigin="13705,7822" coordsize="10,20" path="m13705,7842l13714,7842,13714,7822,13705,7822,13705,7842xe" filled="true" fillcolor="#000000" stroked="false">
                <v:path arrowok="t"/>
                <v:fill type="solid"/>
              </v:shape>
            </v:group>
            <v:group style="position:absolute;left:13705;top:7842;width:10;height:20" coordorigin="13705,7842" coordsize="10,20">
              <v:shape style="position:absolute;left:13705;top:7842;width:10;height:20" coordorigin="13705,7842" coordsize="10,20" path="m13705,7861l13714,7861,13714,7842,13705,7842,13705,7861xe" filled="true" fillcolor="#000000" stroked="false">
                <v:path arrowok="t"/>
                <v:fill type="solid"/>
              </v:shape>
            </v:group>
            <v:group style="position:absolute;left:13705;top:7861;width:10;height:20" coordorigin="13705,7861" coordsize="10,20">
              <v:shape style="position:absolute;left:13705;top:7861;width:10;height:20" coordorigin="13705,7861" coordsize="10,20" path="m13705,7880l13714,7880,13714,7861,13705,7861,13705,7880xe" filled="true" fillcolor="#000000" stroked="false">
                <v:path arrowok="t"/>
                <v:fill type="solid"/>
              </v:shape>
            </v:group>
            <v:group style="position:absolute;left:13705;top:7880;width:10;height:20" coordorigin="13705,7880" coordsize="10,20">
              <v:shape style="position:absolute;left:13705;top:7880;width:10;height:20" coordorigin="13705,7880" coordsize="10,20" path="m13705,7899l13714,7899,13714,7880,13705,7880,13705,7899xe" filled="true" fillcolor="#000000" stroked="false">
                <v:path arrowok="t"/>
                <v:fill type="solid"/>
              </v:shape>
            </v:group>
            <v:group style="position:absolute;left:13705;top:7899;width:10;height:20" coordorigin="13705,7899" coordsize="10,20">
              <v:shape style="position:absolute;left:13705;top:7899;width:10;height:20" coordorigin="13705,7899" coordsize="10,20" path="m13705,7918l13714,7918,13714,7899,13705,7899,13705,7918xe" filled="true" fillcolor="#000000" stroked="false">
                <v:path arrowok="t"/>
                <v:fill type="solid"/>
              </v:shape>
            </v:group>
            <v:group style="position:absolute;left:13705;top:7918;width:10;height:20" coordorigin="13705,7918" coordsize="10,20">
              <v:shape style="position:absolute;left:13705;top:7918;width:10;height:20" coordorigin="13705,7918" coordsize="10,20" path="m13705,7938l13714,7938,13714,7918,13705,7918,13705,7938xe" filled="true" fillcolor="#000000" stroked="false">
                <v:path arrowok="t"/>
                <v:fill type="solid"/>
              </v:shape>
            </v:group>
            <v:group style="position:absolute;left:13705;top:7938;width:10;height:20" coordorigin="13705,7938" coordsize="10,20">
              <v:shape style="position:absolute;left:13705;top:7938;width:10;height:20" coordorigin="13705,7938" coordsize="10,20" path="m13705,7957l13714,7957,13714,7938,13705,7938,13705,7957xe" filled="true" fillcolor="#000000" stroked="false">
                <v:path arrowok="t"/>
                <v:fill type="solid"/>
              </v:shape>
            </v:group>
            <v:group style="position:absolute;left:13705;top:7957;width:10;height:20" coordorigin="13705,7957" coordsize="10,20">
              <v:shape style="position:absolute;left:13705;top:7957;width:10;height:20" coordorigin="13705,7957" coordsize="10,20" path="m13705,7976l13714,7976,13714,7957,13705,7957,13705,7976xe" filled="true" fillcolor="#000000" stroked="false">
                <v:path arrowok="t"/>
                <v:fill type="solid"/>
              </v:shape>
            </v:group>
            <v:group style="position:absolute;left:13705;top:7976;width:10;height:20" coordorigin="13705,7976" coordsize="10,20">
              <v:shape style="position:absolute;left:13705;top:7976;width:10;height:20" coordorigin="13705,7976" coordsize="10,20" path="m13705,7995l13714,7995,13714,7976,13705,7976,13705,7995xe" filled="true" fillcolor="#000000" stroked="false">
                <v:path arrowok="t"/>
                <v:fill type="solid"/>
              </v:shape>
            </v:group>
            <v:group style="position:absolute;left:13705;top:7998;width:10;height:2" coordorigin="13705,7998" coordsize="10,2">
              <v:shape style="position:absolute;left:13705;top:7998;width:10;height:2" coordorigin="13705,7998" coordsize="10,0" path="m13705,7998l13714,7998e" filled="false" stroked="true" strokeweight=".299988pt" strokecolor="#000000">
                <v:path arrowok="t"/>
              </v:shape>
            </v:group>
            <v:group style="position:absolute;left:3269;top:8006;width:10;height:2" coordorigin="3269,8006" coordsize="10,2">
              <v:shape style="position:absolute;left:3269;top:8006;width:10;height:2" coordorigin="3269,8006" coordsize="10,0" path="m3269,8006l3279,8006e" filled="false" stroked="true" strokeweight=".480011pt" strokecolor="#000000">
                <v:path arrowok="t"/>
              </v:shape>
              <v:shape style="position:absolute;left:1128;top:8001;width:3453;height:10" type="#_x0000_t75" stroked="false">
                <v:imagedata r:id="rId231" o:title=""/>
              </v:shape>
              <v:shape style="position:absolute;left:4576;top:8001;width:625;height:10" type="#_x0000_t75" stroked="false">
                <v:imagedata r:id="rId232" o:title=""/>
              </v:shape>
              <v:shape style="position:absolute;left:5196;top:8001;width:2838;height:10" type="#_x0000_t75" stroked="false">
                <v:imagedata r:id="rId233" o:title=""/>
              </v:shape>
              <v:shape style="position:absolute;left:8030;top:8001;width:717;height:10" type="#_x0000_t75" stroked="false">
                <v:imagedata r:id="rId234" o:title=""/>
              </v:shape>
              <v:shape style="position:absolute;left:8742;top:8001;width:856;height:10" type="#_x0000_t75" stroked="false">
                <v:imagedata r:id="rId235" o:title=""/>
              </v:shape>
              <v:shape style="position:absolute;left:9592;top:8001;width:853;height:10" type="#_x0000_t75" stroked="false">
                <v:imagedata r:id="rId236" o:title=""/>
              </v:shape>
              <v:shape style="position:absolute;left:10441;top:8001;width:1565;height:10" type="#_x0000_t75" stroked="false">
                <v:imagedata r:id="rId237" o:title=""/>
              </v:shape>
              <v:shape style="position:absolute;left:12001;top:8001;width:3412;height:10" type="#_x0000_t75" stroked="false">
                <v:imagedata r:id="rId238" o:title=""/>
              </v:shape>
            </v:group>
            <v:group style="position:absolute;left:3269;top:8011;width:10;height:20" coordorigin="3269,8011" coordsize="10,20">
              <v:shape style="position:absolute;left:3269;top:8011;width:10;height:20" coordorigin="3269,8011" coordsize="10,20" path="m3269,8030l3279,8030,3279,8011,3269,8011,3269,8030xe" filled="true" fillcolor="#000000" stroked="false">
                <v:path arrowok="t"/>
                <v:fill type="solid"/>
              </v:shape>
            </v:group>
            <v:group style="position:absolute;left:3269;top:8030;width:10;height:20" coordorigin="3269,8030" coordsize="10,20">
              <v:shape style="position:absolute;left:3269;top:8030;width:10;height:20" coordorigin="3269,8030" coordsize="10,20" path="m3269,8049l3279,8049,3279,8030,3269,8030,3269,8049xe" filled="true" fillcolor="#000000" stroked="false">
                <v:path arrowok="t"/>
                <v:fill type="solid"/>
              </v:shape>
            </v:group>
            <v:group style="position:absolute;left:3269;top:8049;width:10;height:20" coordorigin="3269,8049" coordsize="10,20">
              <v:shape style="position:absolute;left:3269;top:8049;width:10;height:20" coordorigin="3269,8049" coordsize="10,20" path="m3269,8068l3279,8068,3279,8049,3269,8049,3269,8068xe" filled="true" fillcolor="#000000" stroked="false">
                <v:path arrowok="t"/>
                <v:fill type="solid"/>
              </v:shape>
            </v:group>
            <v:group style="position:absolute;left:3269;top:8068;width:10;height:20" coordorigin="3269,8068" coordsize="10,20">
              <v:shape style="position:absolute;left:3269;top:8068;width:10;height:20" coordorigin="3269,8068" coordsize="10,20" path="m3269,8088l3279,8088,3279,8068,3269,8068,3269,8088xe" filled="true" fillcolor="#000000" stroked="false">
                <v:path arrowok="t"/>
                <v:fill type="solid"/>
              </v:shape>
            </v:group>
            <v:group style="position:absolute;left:3269;top:8088;width:10;height:20" coordorigin="3269,8088" coordsize="10,20">
              <v:shape style="position:absolute;left:3269;top:8088;width:10;height:20" coordorigin="3269,8088" coordsize="10,20" path="m3269,8107l3279,8107,3279,8088,3269,8088,3269,8107xe" filled="true" fillcolor="#000000" stroked="false">
                <v:path arrowok="t"/>
                <v:fill type="solid"/>
              </v:shape>
            </v:group>
            <v:group style="position:absolute;left:3269;top:8107;width:10;height:20" coordorigin="3269,8107" coordsize="10,20">
              <v:shape style="position:absolute;left:3269;top:8107;width:10;height:20" coordorigin="3269,8107" coordsize="10,20" path="m3269,8126l3279,8126,3279,8107,3269,8107,3269,8126xe" filled="true" fillcolor="#000000" stroked="false">
                <v:path arrowok="t"/>
                <v:fill type="solid"/>
              </v:shape>
            </v:group>
            <v:group style="position:absolute;left:3269;top:8126;width:10;height:20" coordorigin="3269,8126" coordsize="10,20">
              <v:shape style="position:absolute;left:3269;top:8126;width:10;height:20" coordorigin="3269,8126" coordsize="10,20" path="m3269,8146l3279,8146,3279,8126,3269,8126,3269,8146xe" filled="true" fillcolor="#000000" stroked="false">
                <v:path arrowok="t"/>
                <v:fill type="solid"/>
              </v:shape>
            </v:group>
            <v:group style="position:absolute;left:3269;top:8146;width:10;height:20" coordorigin="3269,8146" coordsize="10,20">
              <v:shape style="position:absolute;left:3269;top:8146;width:10;height:20" coordorigin="3269,8146" coordsize="10,20" path="m3269,8165l3279,8165,3279,8146,3269,8146,3269,8165xe" filled="true" fillcolor="#000000" stroked="false">
                <v:path arrowok="t"/>
                <v:fill type="solid"/>
              </v:shape>
            </v:group>
            <v:group style="position:absolute;left:3269;top:8165;width:10;height:20" coordorigin="3269,8165" coordsize="10,20">
              <v:shape style="position:absolute;left:3269;top:8165;width:10;height:20" coordorigin="3269,8165" coordsize="10,20" path="m3269,8184l3279,8184,3279,8165,3269,8165,3269,8184xe" filled="true" fillcolor="#000000" stroked="false">
                <v:path arrowok="t"/>
                <v:fill type="solid"/>
              </v:shape>
            </v:group>
            <v:group style="position:absolute;left:3269;top:8184;width:10;height:20" coordorigin="3269,8184" coordsize="10,20">
              <v:shape style="position:absolute;left:3269;top:8184;width:10;height:20" coordorigin="3269,8184" coordsize="10,20" path="m3269,8203l3279,8203,3279,8184,3269,8184,3269,8203xe" filled="true" fillcolor="#000000" stroked="false">
                <v:path arrowok="t"/>
                <v:fill type="solid"/>
              </v:shape>
            </v:group>
            <v:group style="position:absolute;left:3269;top:8203;width:10;height:20" coordorigin="3269,8203" coordsize="10,20">
              <v:shape style="position:absolute;left:3269;top:8203;width:10;height:20" coordorigin="3269,8203" coordsize="10,20" path="m3269,8222l3279,8222,3279,8203,3269,8203,3269,8222xe" filled="true" fillcolor="#000000" stroked="false">
                <v:path arrowok="t"/>
                <v:fill type="solid"/>
              </v:shape>
            </v:group>
            <v:group style="position:absolute;left:3269;top:8225;width:10;height:2" coordorigin="3269,8225" coordsize="10,2">
              <v:shape style="position:absolute;left:3269;top:8225;width:10;height:2" coordorigin="3269,8225" coordsize="10,0" path="m3269,8225l3279,8225e" filled="false" stroked="true" strokeweight=".300018pt" strokecolor="#000000">
                <v:path arrowok="t"/>
              </v:shape>
            </v:group>
            <v:group style="position:absolute;left:4581;top:8011;width:10;height:20" coordorigin="4581,8011" coordsize="10,20">
              <v:shape style="position:absolute;left:4581;top:8011;width:10;height:20" coordorigin="4581,8011" coordsize="10,20" path="m4581,8030l4590,8030,4590,8011,4581,8011,4581,8030xe" filled="true" fillcolor="#000000" stroked="false">
                <v:path arrowok="t"/>
                <v:fill type="solid"/>
              </v:shape>
            </v:group>
            <v:group style="position:absolute;left:4581;top:8030;width:10;height:20" coordorigin="4581,8030" coordsize="10,20">
              <v:shape style="position:absolute;left:4581;top:8030;width:10;height:20" coordorigin="4581,8030" coordsize="10,20" path="m4581,8049l4590,8049,4590,8030,4581,8030,4581,8049xe" filled="true" fillcolor="#000000" stroked="false">
                <v:path arrowok="t"/>
                <v:fill type="solid"/>
              </v:shape>
            </v:group>
            <v:group style="position:absolute;left:4581;top:8049;width:10;height:20" coordorigin="4581,8049" coordsize="10,20">
              <v:shape style="position:absolute;left:4581;top:8049;width:10;height:20" coordorigin="4581,8049" coordsize="10,20" path="m4581,8068l4590,8068,4590,8049,4581,8049,4581,8068xe" filled="true" fillcolor="#000000" stroked="false">
                <v:path arrowok="t"/>
                <v:fill type="solid"/>
              </v:shape>
            </v:group>
            <v:group style="position:absolute;left:4581;top:8068;width:10;height:20" coordorigin="4581,8068" coordsize="10,20">
              <v:shape style="position:absolute;left:4581;top:8068;width:10;height:20" coordorigin="4581,8068" coordsize="10,20" path="m4581,8088l4590,8088,4590,8068,4581,8068,4581,8088xe" filled="true" fillcolor="#000000" stroked="false">
                <v:path arrowok="t"/>
                <v:fill type="solid"/>
              </v:shape>
            </v:group>
            <v:group style="position:absolute;left:4581;top:8088;width:10;height:20" coordorigin="4581,8088" coordsize="10,20">
              <v:shape style="position:absolute;left:4581;top:8088;width:10;height:20" coordorigin="4581,8088" coordsize="10,20" path="m4581,8107l4590,8107,4590,8088,4581,8088,4581,8107xe" filled="true" fillcolor="#000000" stroked="false">
                <v:path arrowok="t"/>
                <v:fill type="solid"/>
              </v:shape>
            </v:group>
            <v:group style="position:absolute;left:4581;top:8107;width:10;height:20" coordorigin="4581,8107" coordsize="10,20">
              <v:shape style="position:absolute;left:4581;top:8107;width:10;height:20" coordorigin="4581,8107" coordsize="10,20" path="m4581,8126l4590,8126,4590,8107,4581,8107,4581,8126xe" filled="true" fillcolor="#000000" stroked="false">
                <v:path arrowok="t"/>
                <v:fill type="solid"/>
              </v:shape>
            </v:group>
            <v:group style="position:absolute;left:4581;top:8126;width:10;height:20" coordorigin="4581,8126" coordsize="10,20">
              <v:shape style="position:absolute;left:4581;top:8126;width:10;height:20" coordorigin="4581,8126" coordsize="10,20" path="m4581,8146l4590,8146,4590,8126,4581,8126,4581,8146xe" filled="true" fillcolor="#000000" stroked="false">
                <v:path arrowok="t"/>
                <v:fill type="solid"/>
              </v:shape>
            </v:group>
            <v:group style="position:absolute;left:4581;top:8146;width:10;height:20" coordorigin="4581,8146" coordsize="10,20">
              <v:shape style="position:absolute;left:4581;top:8146;width:10;height:20" coordorigin="4581,8146" coordsize="10,20" path="m4581,8165l4590,8165,4590,8146,4581,8146,4581,8165xe" filled="true" fillcolor="#000000" stroked="false">
                <v:path arrowok="t"/>
                <v:fill type="solid"/>
              </v:shape>
            </v:group>
            <v:group style="position:absolute;left:4581;top:8165;width:10;height:20" coordorigin="4581,8165" coordsize="10,20">
              <v:shape style="position:absolute;left:4581;top:8165;width:10;height:20" coordorigin="4581,8165" coordsize="10,20" path="m4581,8184l4590,8184,4590,8165,4581,8165,4581,8184xe" filled="true" fillcolor="#000000" stroked="false">
                <v:path arrowok="t"/>
                <v:fill type="solid"/>
              </v:shape>
            </v:group>
            <v:group style="position:absolute;left:4581;top:8184;width:10;height:20" coordorigin="4581,8184" coordsize="10,20">
              <v:shape style="position:absolute;left:4581;top:8184;width:10;height:20" coordorigin="4581,8184" coordsize="10,20" path="m4581,8203l4590,8203,4590,8184,4581,8184,4581,8203xe" filled="true" fillcolor="#000000" stroked="false">
                <v:path arrowok="t"/>
                <v:fill type="solid"/>
              </v:shape>
            </v:group>
            <v:group style="position:absolute;left:4581;top:8203;width:10;height:20" coordorigin="4581,8203" coordsize="10,20">
              <v:shape style="position:absolute;left:4581;top:8203;width:10;height:20" coordorigin="4581,8203" coordsize="10,20" path="m4581,8222l4590,8222,4590,8203,4581,8203,4581,8222xe" filled="true" fillcolor="#000000" stroked="false">
                <v:path arrowok="t"/>
                <v:fill type="solid"/>
              </v:shape>
            </v:group>
            <v:group style="position:absolute;left:4581;top:8225;width:10;height:2" coordorigin="4581,8225" coordsize="10,2">
              <v:shape style="position:absolute;left:4581;top:8225;width:10;height:2" coordorigin="4581,8225" coordsize="10,0" path="m4581,8225l4590,8225e" filled="false" stroked="true" strokeweight=".300018pt" strokecolor="#000000">
                <v:path arrowok="t"/>
              </v:shape>
            </v:group>
            <v:group style="position:absolute;left:5201;top:8011;width:10;height:20" coordorigin="5201,8011" coordsize="10,20">
              <v:shape style="position:absolute;left:5201;top:8011;width:10;height:20" coordorigin="5201,8011" coordsize="10,20" path="m5201,8030l5211,8030,5211,8011,5201,8011,5201,8030xe" filled="true" fillcolor="#000000" stroked="false">
                <v:path arrowok="t"/>
                <v:fill type="solid"/>
              </v:shape>
            </v:group>
            <v:group style="position:absolute;left:5201;top:8030;width:10;height:20" coordorigin="5201,8030" coordsize="10,20">
              <v:shape style="position:absolute;left:5201;top:8030;width:10;height:20" coordorigin="5201,8030" coordsize="10,20" path="m5201,8049l5211,8049,5211,8030,5201,8030,5201,8049xe" filled="true" fillcolor="#000000" stroked="false">
                <v:path arrowok="t"/>
                <v:fill type="solid"/>
              </v:shape>
            </v:group>
            <v:group style="position:absolute;left:5201;top:8049;width:10;height:20" coordorigin="5201,8049" coordsize="10,20">
              <v:shape style="position:absolute;left:5201;top:8049;width:10;height:20" coordorigin="5201,8049" coordsize="10,20" path="m5201,8068l5211,8068,5211,8049,5201,8049,5201,8068xe" filled="true" fillcolor="#000000" stroked="false">
                <v:path arrowok="t"/>
                <v:fill type="solid"/>
              </v:shape>
            </v:group>
            <v:group style="position:absolute;left:5201;top:8068;width:10;height:20" coordorigin="5201,8068" coordsize="10,20">
              <v:shape style="position:absolute;left:5201;top:8068;width:10;height:20" coordorigin="5201,8068" coordsize="10,20" path="m5201,8088l5211,8088,5211,8068,5201,8068,5201,8088xe" filled="true" fillcolor="#000000" stroked="false">
                <v:path arrowok="t"/>
                <v:fill type="solid"/>
              </v:shape>
            </v:group>
            <v:group style="position:absolute;left:5201;top:8088;width:10;height:20" coordorigin="5201,8088" coordsize="10,20">
              <v:shape style="position:absolute;left:5201;top:8088;width:10;height:20" coordorigin="5201,8088" coordsize="10,20" path="m5201,8107l5211,8107,5211,8088,5201,8088,5201,8107xe" filled="true" fillcolor="#000000" stroked="false">
                <v:path arrowok="t"/>
                <v:fill type="solid"/>
              </v:shape>
            </v:group>
            <v:group style="position:absolute;left:5201;top:8107;width:10;height:20" coordorigin="5201,8107" coordsize="10,20">
              <v:shape style="position:absolute;left:5201;top:8107;width:10;height:20" coordorigin="5201,8107" coordsize="10,20" path="m5201,8126l5211,8126,5211,8107,5201,8107,5201,8126xe" filled="true" fillcolor="#000000" stroked="false">
                <v:path arrowok="t"/>
                <v:fill type="solid"/>
              </v:shape>
            </v:group>
            <v:group style="position:absolute;left:5201;top:8126;width:10;height:20" coordorigin="5201,8126" coordsize="10,20">
              <v:shape style="position:absolute;left:5201;top:8126;width:10;height:20" coordorigin="5201,8126" coordsize="10,20" path="m5201,8146l5211,8146,5211,8126,5201,8126,5201,8146xe" filled="true" fillcolor="#000000" stroked="false">
                <v:path arrowok="t"/>
                <v:fill type="solid"/>
              </v:shape>
            </v:group>
            <v:group style="position:absolute;left:5201;top:8146;width:10;height:20" coordorigin="5201,8146" coordsize="10,20">
              <v:shape style="position:absolute;left:5201;top:8146;width:10;height:20" coordorigin="5201,8146" coordsize="10,20" path="m5201,8165l5211,8165,5211,8146,5201,8146,5201,8165xe" filled="true" fillcolor="#000000" stroked="false">
                <v:path arrowok="t"/>
                <v:fill type="solid"/>
              </v:shape>
            </v:group>
            <v:group style="position:absolute;left:5201;top:8165;width:10;height:20" coordorigin="5201,8165" coordsize="10,20">
              <v:shape style="position:absolute;left:5201;top:8165;width:10;height:20" coordorigin="5201,8165" coordsize="10,20" path="m5201,8184l5211,8184,5211,8165,5201,8165,5201,8184xe" filled="true" fillcolor="#000000" stroked="false">
                <v:path arrowok="t"/>
                <v:fill type="solid"/>
              </v:shape>
            </v:group>
            <v:group style="position:absolute;left:5201;top:8184;width:10;height:20" coordorigin="5201,8184" coordsize="10,20">
              <v:shape style="position:absolute;left:5201;top:8184;width:10;height:20" coordorigin="5201,8184" coordsize="10,20" path="m5201,8203l5211,8203,5211,8184,5201,8184,5201,8203xe" filled="true" fillcolor="#000000" stroked="false">
                <v:path arrowok="t"/>
                <v:fill type="solid"/>
              </v:shape>
            </v:group>
            <v:group style="position:absolute;left:5201;top:8203;width:10;height:20" coordorigin="5201,8203" coordsize="10,20">
              <v:shape style="position:absolute;left:5201;top:8203;width:10;height:20" coordorigin="5201,8203" coordsize="10,20" path="m5201,8222l5211,8222,5211,8203,5201,8203,5201,8222xe" filled="true" fillcolor="#000000" stroked="false">
                <v:path arrowok="t"/>
                <v:fill type="solid"/>
              </v:shape>
            </v:group>
            <v:group style="position:absolute;left:5201;top:8225;width:10;height:2" coordorigin="5201,8225" coordsize="10,2">
              <v:shape style="position:absolute;left:5201;top:8225;width:10;height:2" coordorigin="5201,8225" coordsize="10,0" path="m5201,8225l5211,8225e" filled="false" stroked="true" strokeweight=".300018pt" strokecolor="#000000">
                <v:path arrowok="t"/>
              </v:shape>
            </v:group>
            <v:group style="position:absolute;left:5909;top:8011;width:10;height:20" coordorigin="5909,8011" coordsize="10,20">
              <v:shape style="position:absolute;left:5909;top:8011;width:10;height:20" coordorigin="5909,8011" coordsize="10,20" path="m5909,8030l5919,8030,5919,8011,5909,8011,5909,8030xe" filled="true" fillcolor="#000000" stroked="false">
                <v:path arrowok="t"/>
                <v:fill type="solid"/>
              </v:shape>
            </v:group>
            <v:group style="position:absolute;left:5909;top:8030;width:10;height:20" coordorigin="5909,8030" coordsize="10,20">
              <v:shape style="position:absolute;left:5909;top:8030;width:10;height:20" coordorigin="5909,8030" coordsize="10,20" path="m5909,8049l5919,8049,5919,8030,5909,8030,5909,8049xe" filled="true" fillcolor="#000000" stroked="false">
                <v:path arrowok="t"/>
                <v:fill type="solid"/>
              </v:shape>
            </v:group>
            <v:group style="position:absolute;left:5909;top:8049;width:10;height:20" coordorigin="5909,8049" coordsize="10,20">
              <v:shape style="position:absolute;left:5909;top:8049;width:10;height:20" coordorigin="5909,8049" coordsize="10,20" path="m5909,8068l5919,8068,5919,8049,5909,8049,5909,8068xe" filled="true" fillcolor="#000000" stroked="false">
                <v:path arrowok="t"/>
                <v:fill type="solid"/>
              </v:shape>
            </v:group>
            <v:group style="position:absolute;left:5909;top:8068;width:10;height:20" coordorigin="5909,8068" coordsize="10,20">
              <v:shape style="position:absolute;left:5909;top:8068;width:10;height:20" coordorigin="5909,8068" coordsize="10,20" path="m5909,8088l5919,8088,5919,8068,5909,8068,5909,8088xe" filled="true" fillcolor="#000000" stroked="false">
                <v:path arrowok="t"/>
                <v:fill type="solid"/>
              </v:shape>
            </v:group>
            <v:group style="position:absolute;left:5909;top:8088;width:10;height:20" coordorigin="5909,8088" coordsize="10,20">
              <v:shape style="position:absolute;left:5909;top:8088;width:10;height:20" coordorigin="5909,8088" coordsize="10,20" path="m5909,8107l5919,8107,5919,8088,5909,8088,5909,8107xe" filled="true" fillcolor="#000000" stroked="false">
                <v:path arrowok="t"/>
                <v:fill type="solid"/>
              </v:shape>
            </v:group>
            <v:group style="position:absolute;left:5909;top:8107;width:10;height:20" coordorigin="5909,8107" coordsize="10,20">
              <v:shape style="position:absolute;left:5909;top:8107;width:10;height:20" coordorigin="5909,8107" coordsize="10,20" path="m5909,8126l5919,8126,5919,8107,5909,8107,5909,8126xe" filled="true" fillcolor="#000000" stroked="false">
                <v:path arrowok="t"/>
                <v:fill type="solid"/>
              </v:shape>
            </v:group>
            <v:group style="position:absolute;left:5909;top:8126;width:10;height:20" coordorigin="5909,8126" coordsize="10,20">
              <v:shape style="position:absolute;left:5909;top:8126;width:10;height:20" coordorigin="5909,8126" coordsize="10,20" path="m5909,8146l5919,8146,5919,8126,5909,8126,5909,8146xe" filled="true" fillcolor="#000000" stroked="false">
                <v:path arrowok="t"/>
                <v:fill type="solid"/>
              </v:shape>
            </v:group>
            <v:group style="position:absolute;left:5909;top:8146;width:10;height:20" coordorigin="5909,8146" coordsize="10,20">
              <v:shape style="position:absolute;left:5909;top:8146;width:10;height:20" coordorigin="5909,8146" coordsize="10,20" path="m5909,8165l5919,8165,5919,8146,5909,8146,5909,8165xe" filled="true" fillcolor="#000000" stroked="false">
                <v:path arrowok="t"/>
                <v:fill type="solid"/>
              </v:shape>
            </v:group>
            <v:group style="position:absolute;left:5909;top:8165;width:10;height:20" coordorigin="5909,8165" coordsize="10,20">
              <v:shape style="position:absolute;left:5909;top:8165;width:10;height:20" coordorigin="5909,8165" coordsize="10,20" path="m5909,8184l5919,8184,5919,8165,5909,8165,5909,8184xe" filled="true" fillcolor="#000000" stroked="false">
                <v:path arrowok="t"/>
                <v:fill type="solid"/>
              </v:shape>
            </v:group>
            <v:group style="position:absolute;left:5909;top:8184;width:10;height:20" coordorigin="5909,8184" coordsize="10,20">
              <v:shape style="position:absolute;left:5909;top:8184;width:10;height:20" coordorigin="5909,8184" coordsize="10,20" path="m5909,8203l5919,8203,5919,8184,5909,8184,5909,8203xe" filled="true" fillcolor="#000000" stroked="false">
                <v:path arrowok="t"/>
                <v:fill type="solid"/>
              </v:shape>
            </v:group>
            <v:group style="position:absolute;left:5909;top:8203;width:10;height:20" coordorigin="5909,8203" coordsize="10,20">
              <v:shape style="position:absolute;left:5909;top:8203;width:10;height:20" coordorigin="5909,8203" coordsize="10,20" path="m5909,8222l5919,8222,5919,8203,5909,8203,5909,8222xe" filled="true" fillcolor="#000000" stroked="false">
                <v:path arrowok="t"/>
                <v:fill type="solid"/>
              </v:shape>
            </v:group>
            <v:group style="position:absolute;left:5909;top:8225;width:10;height:2" coordorigin="5909,8225" coordsize="10,2">
              <v:shape style="position:absolute;left:5909;top:8225;width:10;height:2" coordorigin="5909,8225" coordsize="10,0" path="m5909,8225l5919,8225e" filled="false" stroked="true" strokeweight=".300018pt" strokecolor="#000000">
                <v:path arrowok="t"/>
              </v:shape>
            </v:group>
            <v:group style="position:absolute;left:6478;top:8011;width:10;height:20" coordorigin="6478,8011" coordsize="10,20">
              <v:shape style="position:absolute;left:6478;top:8011;width:10;height:20" coordorigin="6478,8011" coordsize="10,20" path="m6478,8030l6488,8030,6488,8011,6478,8011,6478,8030xe" filled="true" fillcolor="#000000" stroked="false">
                <v:path arrowok="t"/>
                <v:fill type="solid"/>
              </v:shape>
            </v:group>
            <v:group style="position:absolute;left:6478;top:8030;width:10;height:20" coordorigin="6478,8030" coordsize="10,20">
              <v:shape style="position:absolute;left:6478;top:8030;width:10;height:20" coordorigin="6478,8030" coordsize="10,20" path="m6478,8049l6488,8049,6488,8030,6478,8030,6478,8049xe" filled="true" fillcolor="#000000" stroked="false">
                <v:path arrowok="t"/>
                <v:fill type="solid"/>
              </v:shape>
            </v:group>
            <v:group style="position:absolute;left:6478;top:8049;width:10;height:20" coordorigin="6478,8049" coordsize="10,20">
              <v:shape style="position:absolute;left:6478;top:8049;width:10;height:20" coordorigin="6478,8049" coordsize="10,20" path="m6478,8068l6488,8068,6488,8049,6478,8049,6478,8068xe" filled="true" fillcolor="#000000" stroked="false">
                <v:path arrowok="t"/>
                <v:fill type="solid"/>
              </v:shape>
            </v:group>
            <v:group style="position:absolute;left:6478;top:8068;width:10;height:20" coordorigin="6478,8068" coordsize="10,20">
              <v:shape style="position:absolute;left:6478;top:8068;width:10;height:20" coordorigin="6478,8068" coordsize="10,20" path="m6478,8088l6488,8088,6488,8068,6478,8068,6478,8088xe" filled="true" fillcolor="#000000" stroked="false">
                <v:path arrowok="t"/>
                <v:fill type="solid"/>
              </v:shape>
            </v:group>
            <v:group style="position:absolute;left:6478;top:8088;width:10;height:20" coordorigin="6478,8088" coordsize="10,20">
              <v:shape style="position:absolute;left:6478;top:8088;width:10;height:20" coordorigin="6478,8088" coordsize="10,20" path="m6478,8107l6488,8107,6488,8088,6478,8088,6478,8107xe" filled="true" fillcolor="#000000" stroked="false">
                <v:path arrowok="t"/>
                <v:fill type="solid"/>
              </v:shape>
            </v:group>
            <v:group style="position:absolute;left:6478;top:8107;width:10;height:20" coordorigin="6478,8107" coordsize="10,20">
              <v:shape style="position:absolute;left:6478;top:8107;width:10;height:20" coordorigin="6478,8107" coordsize="10,20" path="m6478,8126l6488,8126,6488,8107,6478,8107,6478,8126xe" filled="true" fillcolor="#000000" stroked="false">
                <v:path arrowok="t"/>
                <v:fill type="solid"/>
              </v:shape>
            </v:group>
            <v:group style="position:absolute;left:6478;top:8126;width:10;height:20" coordorigin="6478,8126" coordsize="10,20">
              <v:shape style="position:absolute;left:6478;top:8126;width:10;height:20" coordorigin="6478,8126" coordsize="10,20" path="m6478,8146l6488,8146,6488,8126,6478,8126,6478,8146xe" filled="true" fillcolor="#000000" stroked="false">
                <v:path arrowok="t"/>
                <v:fill type="solid"/>
              </v:shape>
            </v:group>
            <v:group style="position:absolute;left:6478;top:8146;width:10;height:20" coordorigin="6478,8146" coordsize="10,20">
              <v:shape style="position:absolute;left:6478;top:8146;width:10;height:20" coordorigin="6478,8146" coordsize="10,20" path="m6478,8165l6488,8165,6488,8146,6478,8146,6478,8165xe" filled="true" fillcolor="#000000" stroked="false">
                <v:path arrowok="t"/>
                <v:fill type="solid"/>
              </v:shape>
            </v:group>
            <v:group style="position:absolute;left:6478;top:8165;width:10;height:20" coordorigin="6478,8165" coordsize="10,20">
              <v:shape style="position:absolute;left:6478;top:8165;width:10;height:20" coordorigin="6478,8165" coordsize="10,20" path="m6478,8184l6488,8184,6488,8165,6478,8165,6478,8184xe" filled="true" fillcolor="#000000" stroked="false">
                <v:path arrowok="t"/>
                <v:fill type="solid"/>
              </v:shape>
            </v:group>
            <v:group style="position:absolute;left:6478;top:8184;width:10;height:20" coordorigin="6478,8184" coordsize="10,20">
              <v:shape style="position:absolute;left:6478;top:8184;width:10;height:20" coordorigin="6478,8184" coordsize="10,20" path="m6478,8203l6488,8203,6488,8184,6478,8184,6478,8203xe" filled="true" fillcolor="#000000" stroked="false">
                <v:path arrowok="t"/>
                <v:fill type="solid"/>
              </v:shape>
            </v:group>
            <v:group style="position:absolute;left:6478;top:8203;width:10;height:20" coordorigin="6478,8203" coordsize="10,20">
              <v:shape style="position:absolute;left:6478;top:8203;width:10;height:20" coordorigin="6478,8203" coordsize="10,20" path="m6478,8222l6488,8222,6488,8203,6478,8203,6478,8222xe" filled="true" fillcolor="#000000" stroked="false">
                <v:path arrowok="t"/>
                <v:fill type="solid"/>
              </v:shape>
            </v:group>
            <v:group style="position:absolute;left:6478;top:8225;width:10;height:2" coordorigin="6478,8225" coordsize="10,2">
              <v:shape style="position:absolute;left:6478;top:8225;width:10;height:2" coordorigin="6478,8225" coordsize="10,0" path="m6478,8225l6488,8225e" filled="false" stroked="true" strokeweight=".300018pt" strokecolor="#000000">
                <v:path arrowok="t"/>
              </v:shape>
            </v:group>
            <v:group style="position:absolute;left:8034;top:8011;width:10;height:20" coordorigin="8034,8011" coordsize="10,20">
              <v:shape style="position:absolute;left:8034;top:8011;width:10;height:20" coordorigin="8034,8011" coordsize="10,20" path="m8034,8030l8044,8030,8044,8011,8034,8011,8034,8030xe" filled="true" fillcolor="#000000" stroked="false">
                <v:path arrowok="t"/>
                <v:fill type="solid"/>
              </v:shape>
            </v:group>
            <v:group style="position:absolute;left:8034;top:8030;width:10;height:20" coordorigin="8034,8030" coordsize="10,20">
              <v:shape style="position:absolute;left:8034;top:8030;width:10;height:20" coordorigin="8034,8030" coordsize="10,20" path="m8034,8049l8044,8049,8044,8030,8034,8030,8034,8049xe" filled="true" fillcolor="#000000" stroked="false">
                <v:path arrowok="t"/>
                <v:fill type="solid"/>
              </v:shape>
            </v:group>
            <v:group style="position:absolute;left:8034;top:8049;width:10;height:20" coordorigin="8034,8049" coordsize="10,20">
              <v:shape style="position:absolute;left:8034;top:8049;width:10;height:20" coordorigin="8034,8049" coordsize="10,20" path="m8034,8068l8044,8068,8044,8049,8034,8049,8034,8068xe" filled="true" fillcolor="#000000" stroked="false">
                <v:path arrowok="t"/>
                <v:fill type="solid"/>
              </v:shape>
            </v:group>
            <v:group style="position:absolute;left:8034;top:8068;width:10;height:20" coordorigin="8034,8068" coordsize="10,20">
              <v:shape style="position:absolute;left:8034;top:8068;width:10;height:20" coordorigin="8034,8068" coordsize="10,20" path="m8034,8088l8044,8088,8044,8068,8034,8068,8034,8088xe" filled="true" fillcolor="#000000" stroked="false">
                <v:path arrowok="t"/>
                <v:fill type="solid"/>
              </v:shape>
            </v:group>
            <v:group style="position:absolute;left:8034;top:8088;width:10;height:20" coordorigin="8034,8088" coordsize="10,20">
              <v:shape style="position:absolute;left:8034;top:8088;width:10;height:20" coordorigin="8034,8088" coordsize="10,20" path="m8034,8107l8044,8107,8044,8088,8034,8088,8034,8107xe" filled="true" fillcolor="#000000" stroked="false">
                <v:path arrowok="t"/>
                <v:fill type="solid"/>
              </v:shape>
            </v:group>
            <v:group style="position:absolute;left:8034;top:8107;width:10;height:20" coordorigin="8034,8107" coordsize="10,20">
              <v:shape style="position:absolute;left:8034;top:8107;width:10;height:20" coordorigin="8034,8107" coordsize="10,20" path="m8034,8126l8044,8126,8044,8107,8034,8107,8034,8126xe" filled="true" fillcolor="#000000" stroked="false">
                <v:path arrowok="t"/>
                <v:fill type="solid"/>
              </v:shape>
            </v:group>
            <v:group style="position:absolute;left:8034;top:8126;width:10;height:20" coordorigin="8034,8126" coordsize="10,20">
              <v:shape style="position:absolute;left:8034;top:8126;width:10;height:20" coordorigin="8034,8126" coordsize="10,20" path="m8034,8146l8044,8146,8044,8126,8034,8126,8034,8146xe" filled="true" fillcolor="#000000" stroked="false">
                <v:path arrowok="t"/>
                <v:fill type="solid"/>
              </v:shape>
            </v:group>
            <v:group style="position:absolute;left:8034;top:8146;width:10;height:20" coordorigin="8034,8146" coordsize="10,20">
              <v:shape style="position:absolute;left:8034;top:8146;width:10;height:20" coordorigin="8034,8146" coordsize="10,20" path="m8034,8165l8044,8165,8044,8146,8034,8146,8034,8165xe" filled="true" fillcolor="#000000" stroked="false">
                <v:path arrowok="t"/>
                <v:fill type="solid"/>
              </v:shape>
            </v:group>
            <v:group style="position:absolute;left:8034;top:8165;width:10;height:20" coordorigin="8034,8165" coordsize="10,20">
              <v:shape style="position:absolute;left:8034;top:8165;width:10;height:20" coordorigin="8034,8165" coordsize="10,20" path="m8034,8184l8044,8184,8044,8165,8034,8165,8034,8184xe" filled="true" fillcolor="#000000" stroked="false">
                <v:path arrowok="t"/>
                <v:fill type="solid"/>
              </v:shape>
            </v:group>
            <v:group style="position:absolute;left:8034;top:8184;width:10;height:20" coordorigin="8034,8184" coordsize="10,20">
              <v:shape style="position:absolute;left:8034;top:8184;width:10;height:20" coordorigin="8034,8184" coordsize="10,20" path="m8034,8203l8044,8203,8044,8184,8034,8184,8034,8203xe" filled="true" fillcolor="#000000" stroked="false">
                <v:path arrowok="t"/>
                <v:fill type="solid"/>
              </v:shape>
            </v:group>
            <v:group style="position:absolute;left:8034;top:8203;width:10;height:20" coordorigin="8034,8203" coordsize="10,20">
              <v:shape style="position:absolute;left:8034;top:8203;width:10;height:20" coordorigin="8034,8203" coordsize="10,20" path="m8034,8222l8044,8222,8044,8203,8034,8203,8034,8222xe" filled="true" fillcolor="#000000" stroked="false">
                <v:path arrowok="t"/>
                <v:fill type="solid"/>
              </v:shape>
            </v:group>
            <v:group style="position:absolute;left:8034;top:8225;width:10;height:2" coordorigin="8034,8225" coordsize="10,2">
              <v:shape style="position:absolute;left:8034;top:8225;width:10;height:2" coordorigin="8034,8225" coordsize="10,0" path="m8034,8225l8044,8225e" filled="false" stroked="true" strokeweight=".300018pt" strokecolor="#000000">
                <v:path arrowok="t"/>
              </v:shape>
            </v:group>
            <v:group style="position:absolute;left:8746;top:8011;width:10;height:20" coordorigin="8746,8011" coordsize="10,20">
              <v:shape style="position:absolute;left:8746;top:8011;width:10;height:20" coordorigin="8746,8011" coordsize="10,20" path="m8746,8030l8756,8030,8756,8011,8746,8011,8746,8030xe" filled="true" fillcolor="#000000" stroked="false">
                <v:path arrowok="t"/>
                <v:fill type="solid"/>
              </v:shape>
            </v:group>
            <v:group style="position:absolute;left:8746;top:8030;width:10;height:20" coordorigin="8746,8030" coordsize="10,20">
              <v:shape style="position:absolute;left:8746;top:8030;width:10;height:20" coordorigin="8746,8030" coordsize="10,20" path="m8746,8049l8756,8049,8756,8030,8746,8030,8746,8049xe" filled="true" fillcolor="#000000" stroked="false">
                <v:path arrowok="t"/>
                <v:fill type="solid"/>
              </v:shape>
            </v:group>
            <v:group style="position:absolute;left:8746;top:8049;width:10;height:20" coordorigin="8746,8049" coordsize="10,20">
              <v:shape style="position:absolute;left:8746;top:8049;width:10;height:20" coordorigin="8746,8049" coordsize="10,20" path="m8746,8068l8756,8068,8756,8049,8746,8049,8746,8068xe" filled="true" fillcolor="#000000" stroked="false">
                <v:path arrowok="t"/>
                <v:fill type="solid"/>
              </v:shape>
            </v:group>
            <v:group style="position:absolute;left:8746;top:8068;width:10;height:20" coordorigin="8746,8068" coordsize="10,20">
              <v:shape style="position:absolute;left:8746;top:8068;width:10;height:20" coordorigin="8746,8068" coordsize="10,20" path="m8746,8088l8756,8088,8756,8068,8746,8068,8746,8088xe" filled="true" fillcolor="#000000" stroked="false">
                <v:path arrowok="t"/>
                <v:fill type="solid"/>
              </v:shape>
            </v:group>
            <v:group style="position:absolute;left:8746;top:8088;width:10;height:20" coordorigin="8746,8088" coordsize="10,20">
              <v:shape style="position:absolute;left:8746;top:8088;width:10;height:20" coordorigin="8746,8088" coordsize="10,20" path="m8746,8107l8756,8107,8756,8088,8746,8088,8746,8107xe" filled="true" fillcolor="#000000" stroked="false">
                <v:path arrowok="t"/>
                <v:fill type="solid"/>
              </v:shape>
            </v:group>
            <v:group style="position:absolute;left:8746;top:8107;width:10;height:20" coordorigin="8746,8107" coordsize="10,20">
              <v:shape style="position:absolute;left:8746;top:8107;width:10;height:20" coordorigin="8746,8107" coordsize="10,20" path="m8746,8126l8756,8126,8756,8107,8746,8107,8746,8126xe" filled="true" fillcolor="#000000" stroked="false">
                <v:path arrowok="t"/>
                <v:fill type="solid"/>
              </v:shape>
            </v:group>
            <v:group style="position:absolute;left:8746;top:8126;width:10;height:20" coordorigin="8746,8126" coordsize="10,20">
              <v:shape style="position:absolute;left:8746;top:8126;width:10;height:20" coordorigin="8746,8126" coordsize="10,20" path="m8746,8146l8756,8146,8756,8126,8746,8126,8746,8146xe" filled="true" fillcolor="#000000" stroked="false">
                <v:path arrowok="t"/>
                <v:fill type="solid"/>
              </v:shape>
            </v:group>
            <v:group style="position:absolute;left:8746;top:8146;width:10;height:20" coordorigin="8746,8146" coordsize="10,20">
              <v:shape style="position:absolute;left:8746;top:8146;width:10;height:20" coordorigin="8746,8146" coordsize="10,20" path="m8746,8165l8756,8165,8756,8146,8746,8146,8746,8165xe" filled="true" fillcolor="#000000" stroked="false">
                <v:path arrowok="t"/>
                <v:fill type="solid"/>
              </v:shape>
            </v:group>
            <v:group style="position:absolute;left:8746;top:8165;width:10;height:20" coordorigin="8746,8165" coordsize="10,20">
              <v:shape style="position:absolute;left:8746;top:8165;width:10;height:20" coordorigin="8746,8165" coordsize="10,20" path="m8746,8184l8756,8184,8756,8165,8746,8165,8746,8184xe" filled="true" fillcolor="#000000" stroked="false">
                <v:path arrowok="t"/>
                <v:fill type="solid"/>
              </v:shape>
            </v:group>
            <v:group style="position:absolute;left:8746;top:8184;width:10;height:20" coordorigin="8746,8184" coordsize="10,20">
              <v:shape style="position:absolute;left:8746;top:8184;width:10;height:20" coordorigin="8746,8184" coordsize="10,20" path="m8746,8203l8756,8203,8756,8184,8746,8184,8746,8203xe" filled="true" fillcolor="#000000" stroked="false">
                <v:path arrowok="t"/>
                <v:fill type="solid"/>
              </v:shape>
            </v:group>
            <v:group style="position:absolute;left:8746;top:8203;width:10;height:20" coordorigin="8746,8203" coordsize="10,20">
              <v:shape style="position:absolute;left:8746;top:8203;width:10;height:20" coordorigin="8746,8203" coordsize="10,20" path="m8746,8222l8756,8222,8756,8203,8746,8203,8746,8222xe" filled="true" fillcolor="#000000" stroked="false">
                <v:path arrowok="t"/>
                <v:fill type="solid"/>
              </v:shape>
            </v:group>
            <v:group style="position:absolute;left:8746;top:8225;width:10;height:2" coordorigin="8746,8225" coordsize="10,2">
              <v:shape style="position:absolute;left:8746;top:8225;width:10;height:2" coordorigin="8746,8225" coordsize="10,0" path="m8746,8225l8756,8225e" filled="false" stroked="true" strokeweight=".300018pt" strokecolor="#000000">
                <v:path arrowok="t"/>
              </v:shape>
            </v:group>
            <v:group style="position:absolute;left:9597;top:8011;width:10;height:20" coordorigin="9597,8011" coordsize="10,20">
              <v:shape style="position:absolute;left:9597;top:8011;width:10;height:20" coordorigin="9597,8011" coordsize="10,20" path="m9597,8030l9607,8030,9607,8011,9597,8011,9597,8030xe" filled="true" fillcolor="#000000" stroked="false">
                <v:path arrowok="t"/>
                <v:fill type="solid"/>
              </v:shape>
            </v:group>
            <v:group style="position:absolute;left:9597;top:8030;width:10;height:20" coordorigin="9597,8030" coordsize="10,20">
              <v:shape style="position:absolute;left:9597;top:8030;width:10;height:20" coordorigin="9597,8030" coordsize="10,20" path="m9597,8049l9607,8049,9607,8030,9597,8030,9597,8049xe" filled="true" fillcolor="#000000" stroked="false">
                <v:path arrowok="t"/>
                <v:fill type="solid"/>
              </v:shape>
            </v:group>
            <v:group style="position:absolute;left:9597;top:8049;width:10;height:20" coordorigin="9597,8049" coordsize="10,20">
              <v:shape style="position:absolute;left:9597;top:8049;width:10;height:20" coordorigin="9597,8049" coordsize="10,20" path="m9597,8068l9607,8068,9607,8049,9597,8049,9597,8068xe" filled="true" fillcolor="#000000" stroked="false">
                <v:path arrowok="t"/>
                <v:fill type="solid"/>
              </v:shape>
            </v:group>
            <v:group style="position:absolute;left:9597;top:8068;width:10;height:20" coordorigin="9597,8068" coordsize="10,20">
              <v:shape style="position:absolute;left:9597;top:8068;width:10;height:20" coordorigin="9597,8068" coordsize="10,20" path="m9597,8088l9607,8088,9607,8068,9597,8068,9597,8088xe" filled="true" fillcolor="#000000" stroked="false">
                <v:path arrowok="t"/>
                <v:fill type="solid"/>
              </v:shape>
            </v:group>
            <v:group style="position:absolute;left:9597;top:8088;width:10;height:20" coordorigin="9597,8088" coordsize="10,20">
              <v:shape style="position:absolute;left:9597;top:8088;width:10;height:20" coordorigin="9597,8088" coordsize="10,20" path="m9597,8107l9607,8107,9607,8088,9597,8088,9597,8107xe" filled="true" fillcolor="#000000" stroked="false">
                <v:path arrowok="t"/>
                <v:fill type="solid"/>
              </v:shape>
            </v:group>
            <v:group style="position:absolute;left:9597;top:8107;width:10;height:20" coordorigin="9597,8107" coordsize="10,20">
              <v:shape style="position:absolute;left:9597;top:8107;width:10;height:20" coordorigin="9597,8107" coordsize="10,20" path="m9597,8126l9607,8126,9607,8107,9597,8107,9597,8126xe" filled="true" fillcolor="#000000" stroked="false">
                <v:path arrowok="t"/>
                <v:fill type="solid"/>
              </v:shape>
            </v:group>
            <v:group style="position:absolute;left:9597;top:8126;width:10;height:20" coordorigin="9597,8126" coordsize="10,20">
              <v:shape style="position:absolute;left:9597;top:8126;width:10;height:20" coordorigin="9597,8126" coordsize="10,20" path="m9597,8146l9607,8146,9607,8126,9597,8126,9597,8146xe" filled="true" fillcolor="#000000" stroked="false">
                <v:path arrowok="t"/>
                <v:fill type="solid"/>
              </v:shape>
            </v:group>
            <v:group style="position:absolute;left:9597;top:8146;width:10;height:20" coordorigin="9597,8146" coordsize="10,20">
              <v:shape style="position:absolute;left:9597;top:8146;width:10;height:20" coordorigin="9597,8146" coordsize="10,20" path="m9597,8165l9607,8165,9607,8146,9597,8146,9597,8165xe" filled="true" fillcolor="#000000" stroked="false">
                <v:path arrowok="t"/>
                <v:fill type="solid"/>
              </v:shape>
            </v:group>
            <v:group style="position:absolute;left:9597;top:8165;width:10;height:20" coordorigin="9597,8165" coordsize="10,20">
              <v:shape style="position:absolute;left:9597;top:8165;width:10;height:20" coordorigin="9597,8165" coordsize="10,20" path="m9597,8184l9607,8184,9607,8165,9597,8165,9597,8184xe" filled="true" fillcolor="#000000" stroked="false">
                <v:path arrowok="t"/>
                <v:fill type="solid"/>
              </v:shape>
            </v:group>
            <v:group style="position:absolute;left:9597;top:8184;width:10;height:20" coordorigin="9597,8184" coordsize="10,20">
              <v:shape style="position:absolute;left:9597;top:8184;width:10;height:20" coordorigin="9597,8184" coordsize="10,20" path="m9597,8203l9607,8203,9607,8184,9597,8184,9597,8203xe" filled="true" fillcolor="#000000" stroked="false">
                <v:path arrowok="t"/>
                <v:fill type="solid"/>
              </v:shape>
            </v:group>
            <v:group style="position:absolute;left:9597;top:8203;width:10;height:20" coordorigin="9597,8203" coordsize="10,20">
              <v:shape style="position:absolute;left:9597;top:8203;width:10;height:20" coordorigin="9597,8203" coordsize="10,20" path="m9597,8222l9607,8222,9607,8203,9597,8203,9597,8222xe" filled="true" fillcolor="#000000" stroked="false">
                <v:path arrowok="t"/>
                <v:fill type="solid"/>
              </v:shape>
            </v:group>
            <v:group style="position:absolute;left:9597;top:8225;width:10;height:2" coordorigin="9597,8225" coordsize="10,2">
              <v:shape style="position:absolute;left:9597;top:8225;width:10;height:2" coordorigin="9597,8225" coordsize="10,0" path="m9597,8225l9607,8225e" filled="false" stroked="true" strokeweight=".300018pt" strokecolor="#000000">
                <v:path arrowok="t"/>
              </v:shape>
            </v:group>
            <v:group style="position:absolute;left:10446;top:8011;width:10;height:20" coordorigin="10446,8011" coordsize="10,20">
              <v:shape style="position:absolute;left:10446;top:8011;width:10;height:20" coordorigin="10446,8011" coordsize="10,20" path="m10446,8030l10455,8030,10455,8011,10446,8011,10446,8030xe" filled="true" fillcolor="#000000" stroked="false">
                <v:path arrowok="t"/>
                <v:fill type="solid"/>
              </v:shape>
            </v:group>
            <v:group style="position:absolute;left:10446;top:8030;width:10;height:20" coordorigin="10446,8030" coordsize="10,20">
              <v:shape style="position:absolute;left:10446;top:8030;width:10;height:20" coordorigin="10446,8030" coordsize="10,20" path="m10446,8049l10455,8049,10455,8030,10446,8030,10446,8049xe" filled="true" fillcolor="#000000" stroked="false">
                <v:path arrowok="t"/>
                <v:fill type="solid"/>
              </v:shape>
            </v:group>
            <v:group style="position:absolute;left:10446;top:8049;width:10;height:20" coordorigin="10446,8049" coordsize="10,20">
              <v:shape style="position:absolute;left:10446;top:8049;width:10;height:20" coordorigin="10446,8049" coordsize="10,20" path="m10446,8068l10455,8068,10455,8049,10446,8049,10446,8068xe" filled="true" fillcolor="#000000" stroked="false">
                <v:path arrowok="t"/>
                <v:fill type="solid"/>
              </v:shape>
            </v:group>
            <v:group style="position:absolute;left:10446;top:8068;width:10;height:20" coordorigin="10446,8068" coordsize="10,20">
              <v:shape style="position:absolute;left:10446;top:8068;width:10;height:20" coordorigin="10446,8068" coordsize="10,20" path="m10446,8088l10455,8088,10455,8068,10446,8068,10446,8088xe" filled="true" fillcolor="#000000" stroked="false">
                <v:path arrowok="t"/>
                <v:fill type="solid"/>
              </v:shape>
            </v:group>
            <v:group style="position:absolute;left:10446;top:8088;width:10;height:20" coordorigin="10446,8088" coordsize="10,20">
              <v:shape style="position:absolute;left:10446;top:8088;width:10;height:20" coordorigin="10446,8088" coordsize="10,20" path="m10446,8107l10455,8107,10455,8088,10446,8088,10446,8107xe" filled="true" fillcolor="#000000" stroked="false">
                <v:path arrowok="t"/>
                <v:fill type="solid"/>
              </v:shape>
            </v:group>
            <v:group style="position:absolute;left:10446;top:8107;width:10;height:20" coordorigin="10446,8107" coordsize="10,20">
              <v:shape style="position:absolute;left:10446;top:8107;width:10;height:20" coordorigin="10446,8107" coordsize="10,20" path="m10446,8126l10455,8126,10455,8107,10446,8107,10446,8126xe" filled="true" fillcolor="#000000" stroked="false">
                <v:path arrowok="t"/>
                <v:fill type="solid"/>
              </v:shape>
            </v:group>
            <v:group style="position:absolute;left:10446;top:8126;width:10;height:20" coordorigin="10446,8126" coordsize="10,20">
              <v:shape style="position:absolute;left:10446;top:8126;width:10;height:20" coordorigin="10446,8126" coordsize="10,20" path="m10446,8146l10455,8146,10455,8126,10446,8126,10446,8146xe" filled="true" fillcolor="#000000" stroked="false">
                <v:path arrowok="t"/>
                <v:fill type="solid"/>
              </v:shape>
            </v:group>
            <v:group style="position:absolute;left:10446;top:8146;width:10;height:20" coordorigin="10446,8146" coordsize="10,20">
              <v:shape style="position:absolute;left:10446;top:8146;width:10;height:20" coordorigin="10446,8146" coordsize="10,20" path="m10446,8165l10455,8165,10455,8146,10446,8146,10446,8165xe" filled="true" fillcolor="#000000" stroked="false">
                <v:path arrowok="t"/>
                <v:fill type="solid"/>
              </v:shape>
            </v:group>
            <v:group style="position:absolute;left:10446;top:8165;width:10;height:20" coordorigin="10446,8165" coordsize="10,20">
              <v:shape style="position:absolute;left:10446;top:8165;width:10;height:20" coordorigin="10446,8165" coordsize="10,20" path="m10446,8184l10455,8184,10455,8165,10446,8165,10446,8184xe" filled="true" fillcolor="#000000" stroked="false">
                <v:path arrowok="t"/>
                <v:fill type="solid"/>
              </v:shape>
            </v:group>
            <v:group style="position:absolute;left:10446;top:8184;width:10;height:20" coordorigin="10446,8184" coordsize="10,20">
              <v:shape style="position:absolute;left:10446;top:8184;width:10;height:20" coordorigin="10446,8184" coordsize="10,20" path="m10446,8203l10455,8203,10455,8184,10446,8184,10446,8203xe" filled="true" fillcolor="#000000" stroked="false">
                <v:path arrowok="t"/>
                <v:fill type="solid"/>
              </v:shape>
            </v:group>
            <v:group style="position:absolute;left:10446;top:8203;width:10;height:20" coordorigin="10446,8203" coordsize="10,20">
              <v:shape style="position:absolute;left:10446;top:8203;width:10;height:20" coordorigin="10446,8203" coordsize="10,20" path="m10446,8222l10455,8222,10455,8203,10446,8203,10446,8222xe" filled="true" fillcolor="#000000" stroked="false">
                <v:path arrowok="t"/>
                <v:fill type="solid"/>
              </v:shape>
            </v:group>
            <v:group style="position:absolute;left:10446;top:8225;width:10;height:2" coordorigin="10446,8225" coordsize="10,2">
              <v:shape style="position:absolute;left:10446;top:8225;width:10;height:2" coordorigin="10446,8225" coordsize="10,0" path="m10446,8225l10455,8225e" filled="false" stroked="true" strokeweight=".300018pt" strokecolor="#000000">
                <v:path arrowok="t"/>
              </v:shape>
            </v:group>
            <v:group style="position:absolute;left:12006;top:8011;width:10;height:20" coordorigin="12006,8011" coordsize="10,20">
              <v:shape style="position:absolute;left:12006;top:8011;width:10;height:20" coordorigin="12006,8011" coordsize="10,20" path="m12006,8030l12015,8030,12015,8011,12006,8011,12006,8030xe" filled="true" fillcolor="#000000" stroked="false">
                <v:path arrowok="t"/>
                <v:fill type="solid"/>
              </v:shape>
            </v:group>
            <v:group style="position:absolute;left:12006;top:8030;width:10;height:20" coordorigin="12006,8030" coordsize="10,20">
              <v:shape style="position:absolute;left:12006;top:8030;width:10;height:20" coordorigin="12006,8030" coordsize="10,20" path="m12006,8049l12015,8049,12015,8030,12006,8030,12006,8049xe" filled="true" fillcolor="#000000" stroked="false">
                <v:path arrowok="t"/>
                <v:fill type="solid"/>
              </v:shape>
            </v:group>
            <v:group style="position:absolute;left:12006;top:8049;width:10;height:20" coordorigin="12006,8049" coordsize="10,20">
              <v:shape style="position:absolute;left:12006;top:8049;width:10;height:20" coordorigin="12006,8049" coordsize="10,20" path="m12006,8068l12015,8068,12015,8049,12006,8049,12006,8068xe" filled="true" fillcolor="#000000" stroked="false">
                <v:path arrowok="t"/>
                <v:fill type="solid"/>
              </v:shape>
            </v:group>
            <v:group style="position:absolute;left:12006;top:8068;width:10;height:20" coordorigin="12006,8068" coordsize="10,20">
              <v:shape style="position:absolute;left:12006;top:8068;width:10;height:20" coordorigin="12006,8068" coordsize="10,20" path="m12006,8088l12015,8088,12015,8068,12006,8068,12006,8088xe" filled="true" fillcolor="#000000" stroked="false">
                <v:path arrowok="t"/>
                <v:fill type="solid"/>
              </v:shape>
            </v:group>
            <v:group style="position:absolute;left:12006;top:8088;width:10;height:20" coordorigin="12006,8088" coordsize="10,20">
              <v:shape style="position:absolute;left:12006;top:8088;width:10;height:20" coordorigin="12006,8088" coordsize="10,20" path="m12006,8107l12015,8107,12015,8088,12006,8088,12006,8107xe" filled="true" fillcolor="#000000" stroked="false">
                <v:path arrowok="t"/>
                <v:fill type="solid"/>
              </v:shape>
            </v:group>
            <v:group style="position:absolute;left:12006;top:8107;width:10;height:20" coordorigin="12006,8107" coordsize="10,20">
              <v:shape style="position:absolute;left:12006;top:8107;width:10;height:20" coordorigin="12006,8107" coordsize="10,20" path="m12006,8126l12015,8126,12015,8107,12006,8107,12006,8126xe" filled="true" fillcolor="#000000" stroked="false">
                <v:path arrowok="t"/>
                <v:fill type="solid"/>
              </v:shape>
            </v:group>
            <v:group style="position:absolute;left:12006;top:8126;width:10;height:20" coordorigin="12006,8126" coordsize="10,20">
              <v:shape style="position:absolute;left:12006;top:8126;width:10;height:20" coordorigin="12006,8126" coordsize="10,20" path="m12006,8146l12015,8146,12015,8126,12006,8126,12006,8146xe" filled="true" fillcolor="#000000" stroked="false">
                <v:path arrowok="t"/>
                <v:fill type="solid"/>
              </v:shape>
            </v:group>
            <v:group style="position:absolute;left:12006;top:8146;width:10;height:20" coordorigin="12006,8146" coordsize="10,20">
              <v:shape style="position:absolute;left:12006;top:8146;width:10;height:20" coordorigin="12006,8146" coordsize="10,20" path="m12006,8165l12015,8165,12015,8146,12006,8146,12006,8165xe" filled="true" fillcolor="#000000" stroked="false">
                <v:path arrowok="t"/>
                <v:fill type="solid"/>
              </v:shape>
            </v:group>
            <v:group style="position:absolute;left:12006;top:8165;width:10;height:20" coordorigin="12006,8165" coordsize="10,20">
              <v:shape style="position:absolute;left:12006;top:8165;width:10;height:20" coordorigin="12006,8165" coordsize="10,20" path="m12006,8184l12015,8184,12015,8165,12006,8165,12006,8184xe" filled="true" fillcolor="#000000" stroked="false">
                <v:path arrowok="t"/>
                <v:fill type="solid"/>
              </v:shape>
            </v:group>
            <v:group style="position:absolute;left:12006;top:8184;width:10;height:20" coordorigin="12006,8184" coordsize="10,20">
              <v:shape style="position:absolute;left:12006;top:8184;width:10;height:20" coordorigin="12006,8184" coordsize="10,20" path="m12006,8203l12015,8203,12015,8184,12006,8184,12006,8203xe" filled="true" fillcolor="#000000" stroked="false">
                <v:path arrowok="t"/>
                <v:fill type="solid"/>
              </v:shape>
            </v:group>
            <v:group style="position:absolute;left:12006;top:8203;width:10;height:20" coordorigin="12006,8203" coordsize="10,20">
              <v:shape style="position:absolute;left:12006;top:8203;width:10;height:20" coordorigin="12006,8203" coordsize="10,20" path="m12006,8222l12015,8222,12015,8203,12006,8203,12006,8222xe" filled="true" fillcolor="#000000" stroked="false">
                <v:path arrowok="t"/>
                <v:fill type="solid"/>
              </v:shape>
            </v:group>
            <v:group style="position:absolute;left:12006;top:8225;width:10;height:2" coordorigin="12006,8225" coordsize="10,2">
              <v:shape style="position:absolute;left:12006;top:8225;width:10;height:2" coordorigin="12006,8225" coordsize="10,0" path="m12006,8225l12015,8225e" filled="false" stroked="true" strokeweight=".300018pt" strokecolor="#000000">
                <v:path arrowok="t"/>
              </v:shape>
            </v:group>
            <v:group style="position:absolute;left:13705;top:8011;width:10;height:20" coordorigin="13705,8011" coordsize="10,20">
              <v:shape style="position:absolute;left:13705;top:8011;width:10;height:20" coordorigin="13705,8011" coordsize="10,20" path="m13705,8030l13714,8030,13714,8011,13705,8011,13705,8030xe" filled="true" fillcolor="#000000" stroked="false">
                <v:path arrowok="t"/>
                <v:fill type="solid"/>
              </v:shape>
            </v:group>
            <v:group style="position:absolute;left:13705;top:8030;width:10;height:20" coordorigin="13705,8030" coordsize="10,20">
              <v:shape style="position:absolute;left:13705;top:8030;width:10;height:20" coordorigin="13705,8030" coordsize="10,20" path="m13705,8049l13714,8049,13714,8030,13705,8030,13705,8049xe" filled="true" fillcolor="#000000" stroked="false">
                <v:path arrowok="t"/>
                <v:fill type="solid"/>
              </v:shape>
            </v:group>
            <v:group style="position:absolute;left:13705;top:8049;width:10;height:20" coordorigin="13705,8049" coordsize="10,20">
              <v:shape style="position:absolute;left:13705;top:8049;width:10;height:20" coordorigin="13705,8049" coordsize="10,20" path="m13705,8068l13714,8068,13714,8049,13705,8049,13705,8068xe" filled="true" fillcolor="#000000" stroked="false">
                <v:path arrowok="t"/>
                <v:fill type="solid"/>
              </v:shape>
            </v:group>
            <v:group style="position:absolute;left:13705;top:8068;width:10;height:20" coordorigin="13705,8068" coordsize="10,20">
              <v:shape style="position:absolute;left:13705;top:8068;width:10;height:20" coordorigin="13705,8068" coordsize="10,20" path="m13705,8088l13714,8088,13714,8068,13705,8068,13705,8088xe" filled="true" fillcolor="#000000" stroked="false">
                <v:path arrowok="t"/>
                <v:fill type="solid"/>
              </v:shape>
            </v:group>
            <v:group style="position:absolute;left:13705;top:8088;width:10;height:20" coordorigin="13705,8088" coordsize="10,20">
              <v:shape style="position:absolute;left:13705;top:8088;width:10;height:20" coordorigin="13705,8088" coordsize="10,20" path="m13705,8107l13714,8107,13714,8088,13705,8088,13705,8107xe" filled="true" fillcolor="#000000" stroked="false">
                <v:path arrowok="t"/>
                <v:fill type="solid"/>
              </v:shape>
            </v:group>
            <v:group style="position:absolute;left:13705;top:8107;width:10;height:20" coordorigin="13705,8107" coordsize="10,20">
              <v:shape style="position:absolute;left:13705;top:8107;width:10;height:20" coordorigin="13705,8107" coordsize="10,20" path="m13705,8126l13714,8126,13714,8107,13705,8107,13705,8126xe" filled="true" fillcolor="#000000" stroked="false">
                <v:path arrowok="t"/>
                <v:fill type="solid"/>
              </v:shape>
            </v:group>
            <v:group style="position:absolute;left:13705;top:8126;width:10;height:20" coordorigin="13705,8126" coordsize="10,20">
              <v:shape style="position:absolute;left:13705;top:8126;width:10;height:20" coordorigin="13705,8126" coordsize="10,20" path="m13705,8146l13714,8146,13714,8126,13705,8126,13705,8146xe" filled="true" fillcolor="#000000" stroked="false">
                <v:path arrowok="t"/>
                <v:fill type="solid"/>
              </v:shape>
            </v:group>
            <v:group style="position:absolute;left:13705;top:8146;width:10;height:20" coordorigin="13705,8146" coordsize="10,20">
              <v:shape style="position:absolute;left:13705;top:8146;width:10;height:20" coordorigin="13705,8146" coordsize="10,20" path="m13705,8165l13714,8165,13714,8146,13705,8146,13705,8165xe" filled="true" fillcolor="#000000" stroked="false">
                <v:path arrowok="t"/>
                <v:fill type="solid"/>
              </v:shape>
            </v:group>
            <v:group style="position:absolute;left:13705;top:8165;width:10;height:20" coordorigin="13705,8165" coordsize="10,20">
              <v:shape style="position:absolute;left:13705;top:8165;width:10;height:20" coordorigin="13705,8165" coordsize="10,20" path="m13705,8184l13714,8184,13714,8165,13705,8165,13705,8184xe" filled="true" fillcolor="#000000" stroked="false">
                <v:path arrowok="t"/>
                <v:fill type="solid"/>
              </v:shape>
            </v:group>
            <v:group style="position:absolute;left:13705;top:8184;width:10;height:20" coordorigin="13705,8184" coordsize="10,20">
              <v:shape style="position:absolute;left:13705;top:8184;width:10;height:20" coordorigin="13705,8184" coordsize="10,20" path="m13705,8203l13714,8203,13714,8184,13705,8184,13705,8203xe" filled="true" fillcolor="#000000" stroked="false">
                <v:path arrowok="t"/>
                <v:fill type="solid"/>
              </v:shape>
            </v:group>
            <v:group style="position:absolute;left:13705;top:8203;width:10;height:20" coordorigin="13705,8203" coordsize="10,20">
              <v:shape style="position:absolute;left:13705;top:8203;width:10;height:20" coordorigin="13705,8203" coordsize="10,20" path="m13705,8222l13714,8222,13714,8203,13705,8203,13705,8222xe" filled="true" fillcolor="#000000" stroked="false">
                <v:path arrowok="t"/>
                <v:fill type="solid"/>
              </v:shape>
            </v:group>
            <v:group style="position:absolute;left:13705;top:8225;width:10;height:2" coordorigin="13705,8225" coordsize="10,2">
              <v:shape style="position:absolute;left:13705;top:8225;width:10;height:2" coordorigin="13705,8225" coordsize="10,0" path="m13705,8225l13714,8225e" filled="false" stroked="true" strokeweight=".300018pt" strokecolor="#000000">
                <v:path arrowok="t"/>
              </v:shape>
            </v:group>
            <v:group style="position:absolute;left:3269;top:8233;width:10;height:2" coordorigin="3269,8233" coordsize="10,2">
              <v:shape style="position:absolute;left:3269;top:8233;width:10;height:2" coordorigin="3269,8233" coordsize="10,0" path="m3269,8233l3279,8233e" filled="false" stroked="true" strokeweight=".479981pt" strokecolor="#000000">
                <v:path arrowok="t"/>
              </v:shape>
              <v:shape style="position:absolute;left:1128;top:8228;width:3453;height:10" type="#_x0000_t75" stroked="false">
                <v:imagedata r:id="rId231" o:title=""/>
              </v:shape>
              <v:shape style="position:absolute;left:4576;top:8228;width:625;height:10" type="#_x0000_t75" stroked="false">
                <v:imagedata r:id="rId224" o:title=""/>
              </v:shape>
              <v:shape style="position:absolute;left:5196;top:8228;width:2838;height:10" type="#_x0000_t75" stroked="false">
                <v:imagedata r:id="rId225" o:title=""/>
              </v:shape>
              <v:shape style="position:absolute;left:8030;top:8228;width:717;height:10" type="#_x0000_t75" stroked="false">
                <v:imagedata r:id="rId216" o:title=""/>
              </v:shape>
              <v:shape style="position:absolute;left:8742;top:8228;width:856;height:10" type="#_x0000_t75" stroked="false">
                <v:imagedata r:id="rId217" o:title=""/>
              </v:shape>
              <v:shape style="position:absolute;left:9592;top:8228;width:853;height:10" type="#_x0000_t75" stroked="false">
                <v:imagedata r:id="rId218" o:title=""/>
              </v:shape>
              <v:shape style="position:absolute;left:10441;top:8228;width:1565;height:10" type="#_x0000_t75" stroked="false">
                <v:imagedata r:id="rId219" o:title=""/>
              </v:shape>
              <v:shape style="position:absolute;left:12001;top:8228;width:3412;height:10" type="#_x0000_t75" stroked="false">
                <v:imagedata r:id="rId220" o:title=""/>
              </v:shape>
            </v:group>
            <v:group style="position:absolute;left:3269;top:8238;width:10;height:20" coordorigin="3269,8238" coordsize="10,20">
              <v:shape style="position:absolute;left:3269;top:8238;width:10;height:20" coordorigin="3269,8238" coordsize="10,20" path="m3269,8257l3279,8257,3279,8238,3269,8238,3269,8257xe" filled="true" fillcolor="#000000" stroked="false">
                <v:path arrowok="t"/>
                <v:fill type="solid"/>
              </v:shape>
            </v:group>
            <v:group style="position:absolute;left:3269;top:8257;width:10;height:20" coordorigin="3269,8257" coordsize="10,20">
              <v:shape style="position:absolute;left:3269;top:8257;width:10;height:20" coordorigin="3269,8257" coordsize="10,20" path="m3269,8276l3279,8276,3279,8257,3269,8257,3269,8276xe" filled="true" fillcolor="#000000" stroked="false">
                <v:path arrowok="t"/>
                <v:fill type="solid"/>
              </v:shape>
            </v:group>
            <v:group style="position:absolute;left:3269;top:8276;width:10;height:20" coordorigin="3269,8276" coordsize="10,20">
              <v:shape style="position:absolute;left:3269;top:8276;width:10;height:20" coordorigin="3269,8276" coordsize="10,20" path="m3269,8296l3279,8296,3279,8276,3269,8276,3269,8296xe" filled="true" fillcolor="#000000" stroked="false">
                <v:path arrowok="t"/>
                <v:fill type="solid"/>
              </v:shape>
            </v:group>
            <v:group style="position:absolute;left:3269;top:8296;width:10;height:20" coordorigin="3269,8296" coordsize="10,20">
              <v:shape style="position:absolute;left:3269;top:8296;width:10;height:20" coordorigin="3269,8296" coordsize="10,20" path="m3269,8315l3279,8315,3279,8296,3269,8296,3269,8315xe" filled="true" fillcolor="#000000" stroked="false">
                <v:path arrowok="t"/>
                <v:fill type="solid"/>
              </v:shape>
            </v:group>
            <v:group style="position:absolute;left:3269;top:8315;width:10;height:20" coordorigin="3269,8315" coordsize="10,20">
              <v:shape style="position:absolute;left:3269;top:8315;width:10;height:20" coordorigin="3269,8315" coordsize="10,20" path="m3269,8334l3279,8334,3279,8315,3269,8315,3269,8334xe" filled="true" fillcolor="#000000" stroked="false">
                <v:path arrowok="t"/>
                <v:fill type="solid"/>
              </v:shape>
            </v:group>
            <v:group style="position:absolute;left:3269;top:8334;width:10;height:20" coordorigin="3269,8334" coordsize="10,20">
              <v:shape style="position:absolute;left:3269;top:8334;width:10;height:20" coordorigin="3269,8334" coordsize="10,20" path="m3269,8353l3279,8353,3279,8334,3269,8334,3269,8353xe" filled="true" fillcolor="#000000" stroked="false">
                <v:path arrowok="t"/>
                <v:fill type="solid"/>
              </v:shape>
            </v:group>
            <v:group style="position:absolute;left:3269;top:8353;width:10;height:20" coordorigin="3269,8353" coordsize="10,20">
              <v:shape style="position:absolute;left:3269;top:8353;width:10;height:20" coordorigin="3269,8353" coordsize="10,20" path="m3269,8372l3279,8372,3279,8353,3269,8353,3269,8372xe" filled="true" fillcolor="#000000" stroked="false">
                <v:path arrowok="t"/>
                <v:fill type="solid"/>
              </v:shape>
            </v:group>
            <v:group style="position:absolute;left:3269;top:8372;width:10;height:20" coordorigin="3269,8372" coordsize="10,20">
              <v:shape style="position:absolute;left:3269;top:8372;width:10;height:20" coordorigin="3269,8372" coordsize="10,20" path="m3269,8392l3279,8392,3279,8372,3269,8372,3269,8392xe" filled="true" fillcolor="#000000" stroked="false">
                <v:path arrowok="t"/>
                <v:fill type="solid"/>
              </v:shape>
            </v:group>
            <v:group style="position:absolute;left:3269;top:8392;width:10;height:20" coordorigin="3269,8392" coordsize="10,20">
              <v:shape style="position:absolute;left:3269;top:8392;width:10;height:20" coordorigin="3269,8392" coordsize="10,20" path="m3269,8411l3279,8411,3279,8392,3269,8392,3269,8411xe" filled="true" fillcolor="#000000" stroked="false">
                <v:path arrowok="t"/>
                <v:fill type="solid"/>
              </v:shape>
            </v:group>
            <v:group style="position:absolute;left:3269;top:8411;width:10;height:20" coordorigin="3269,8411" coordsize="10,20">
              <v:shape style="position:absolute;left:3269;top:8411;width:10;height:20" coordorigin="3269,8411" coordsize="10,20" path="m3269,8430l3279,8430,3279,8411,3269,8411,3269,8430xe" filled="true" fillcolor="#000000" stroked="false">
                <v:path arrowok="t"/>
                <v:fill type="solid"/>
              </v:shape>
            </v:group>
            <v:group style="position:absolute;left:3269;top:8430;width:10;height:20" coordorigin="3269,8430" coordsize="10,20">
              <v:shape style="position:absolute;left:3269;top:8430;width:10;height:20" coordorigin="3269,8430" coordsize="10,20" path="m3269,8449l3279,8449,3279,8430,3269,8430,3269,8449xe" filled="true" fillcolor="#000000" stroked="false">
                <v:path arrowok="t"/>
                <v:fill type="solid"/>
              </v:shape>
            </v:group>
            <v:group style="position:absolute;left:3269;top:8452;width:10;height:2" coordorigin="3269,8452" coordsize="10,2">
              <v:shape style="position:absolute;left:3269;top:8452;width:10;height:2" coordorigin="3269,8452" coordsize="10,0" path="m3269,8452l3279,8452e" filled="false" stroked="true" strokeweight=".300018pt" strokecolor="#000000">
                <v:path arrowok="t"/>
              </v:shape>
            </v:group>
            <v:group style="position:absolute;left:4581;top:8238;width:10;height:20" coordorigin="4581,8238" coordsize="10,20">
              <v:shape style="position:absolute;left:4581;top:8238;width:10;height:20" coordorigin="4581,8238" coordsize="10,20" path="m4581,8257l4590,8257,4590,8238,4581,8238,4581,8257xe" filled="true" fillcolor="#000000" stroked="false">
                <v:path arrowok="t"/>
                <v:fill type="solid"/>
              </v:shape>
            </v:group>
            <v:group style="position:absolute;left:4581;top:8257;width:10;height:20" coordorigin="4581,8257" coordsize="10,20">
              <v:shape style="position:absolute;left:4581;top:8257;width:10;height:20" coordorigin="4581,8257" coordsize="10,20" path="m4581,8276l4590,8276,4590,8257,4581,8257,4581,8276xe" filled="true" fillcolor="#000000" stroked="false">
                <v:path arrowok="t"/>
                <v:fill type="solid"/>
              </v:shape>
            </v:group>
            <v:group style="position:absolute;left:4581;top:8276;width:10;height:20" coordorigin="4581,8276" coordsize="10,20">
              <v:shape style="position:absolute;left:4581;top:8276;width:10;height:20" coordorigin="4581,8276" coordsize="10,20" path="m4581,8296l4590,8296,4590,8276,4581,8276,4581,8296xe" filled="true" fillcolor="#000000" stroked="false">
                <v:path arrowok="t"/>
                <v:fill type="solid"/>
              </v:shape>
            </v:group>
            <v:group style="position:absolute;left:4581;top:8296;width:10;height:20" coordorigin="4581,8296" coordsize="10,20">
              <v:shape style="position:absolute;left:4581;top:8296;width:10;height:20" coordorigin="4581,8296" coordsize="10,20" path="m4581,8315l4590,8315,4590,8296,4581,8296,4581,8315xe" filled="true" fillcolor="#000000" stroked="false">
                <v:path arrowok="t"/>
                <v:fill type="solid"/>
              </v:shape>
            </v:group>
            <v:group style="position:absolute;left:4581;top:8315;width:10;height:20" coordorigin="4581,8315" coordsize="10,20">
              <v:shape style="position:absolute;left:4581;top:8315;width:10;height:20" coordorigin="4581,8315" coordsize="10,20" path="m4581,8334l4590,8334,4590,8315,4581,8315,4581,8334xe" filled="true" fillcolor="#000000" stroked="false">
                <v:path arrowok="t"/>
                <v:fill type="solid"/>
              </v:shape>
            </v:group>
            <v:group style="position:absolute;left:4581;top:8334;width:10;height:20" coordorigin="4581,8334" coordsize="10,20">
              <v:shape style="position:absolute;left:4581;top:8334;width:10;height:20" coordorigin="4581,8334" coordsize="10,20" path="m4581,8353l4590,8353,4590,8334,4581,8334,4581,8353xe" filled="true" fillcolor="#000000" stroked="false">
                <v:path arrowok="t"/>
                <v:fill type="solid"/>
              </v:shape>
            </v:group>
            <v:group style="position:absolute;left:4581;top:8353;width:10;height:20" coordorigin="4581,8353" coordsize="10,20">
              <v:shape style="position:absolute;left:4581;top:8353;width:10;height:20" coordorigin="4581,8353" coordsize="10,20" path="m4581,8372l4590,8372,4590,8353,4581,8353,4581,8372xe" filled="true" fillcolor="#000000" stroked="false">
                <v:path arrowok="t"/>
                <v:fill type="solid"/>
              </v:shape>
            </v:group>
            <v:group style="position:absolute;left:4581;top:8372;width:10;height:20" coordorigin="4581,8372" coordsize="10,20">
              <v:shape style="position:absolute;left:4581;top:8372;width:10;height:20" coordorigin="4581,8372" coordsize="10,20" path="m4581,8392l4590,8392,4590,8372,4581,8372,4581,8392xe" filled="true" fillcolor="#000000" stroked="false">
                <v:path arrowok="t"/>
                <v:fill type="solid"/>
              </v:shape>
            </v:group>
            <v:group style="position:absolute;left:4581;top:8392;width:10;height:20" coordorigin="4581,8392" coordsize="10,20">
              <v:shape style="position:absolute;left:4581;top:8392;width:10;height:20" coordorigin="4581,8392" coordsize="10,20" path="m4581,8411l4590,8411,4590,8392,4581,8392,4581,8411xe" filled="true" fillcolor="#000000" stroked="false">
                <v:path arrowok="t"/>
                <v:fill type="solid"/>
              </v:shape>
            </v:group>
            <v:group style="position:absolute;left:4581;top:8411;width:10;height:20" coordorigin="4581,8411" coordsize="10,20">
              <v:shape style="position:absolute;left:4581;top:8411;width:10;height:20" coordorigin="4581,8411" coordsize="10,20" path="m4581,8430l4590,8430,4590,8411,4581,8411,4581,8430xe" filled="true" fillcolor="#000000" stroked="false">
                <v:path arrowok="t"/>
                <v:fill type="solid"/>
              </v:shape>
            </v:group>
            <v:group style="position:absolute;left:4581;top:8430;width:10;height:20" coordorigin="4581,8430" coordsize="10,20">
              <v:shape style="position:absolute;left:4581;top:8430;width:10;height:20" coordorigin="4581,8430" coordsize="10,20" path="m4581,8449l4590,8449,4590,8430,4581,8430,4581,8449xe" filled="true" fillcolor="#000000" stroked="false">
                <v:path arrowok="t"/>
                <v:fill type="solid"/>
              </v:shape>
            </v:group>
            <v:group style="position:absolute;left:4581;top:8452;width:10;height:2" coordorigin="4581,8452" coordsize="10,2">
              <v:shape style="position:absolute;left:4581;top:8452;width:10;height:2" coordorigin="4581,8452" coordsize="10,0" path="m4581,8452l4590,8452e" filled="false" stroked="true" strokeweight=".300018pt" strokecolor="#000000">
                <v:path arrowok="t"/>
              </v:shape>
            </v:group>
            <v:group style="position:absolute;left:5201;top:8238;width:10;height:20" coordorigin="5201,8238" coordsize="10,20">
              <v:shape style="position:absolute;left:5201;top:8238;width:10;height:20" coordorigin="5201,8238" coordsize="10,20" path="m5201,8257l5211,8257,5211,8238,5201,8238,5201,8257xe" filled="true" fillcolor="#000000" stroked="false">
                <v:path arrowok="t"/>
                <v:fill type="solid"/>
              </v:shape>
            </v:group>
            <v:group style="position:absolute;left:5201;top:8257;width:10;height:20" coordorigin="5201,8257" coordsize="10,20">
              <v:shape style="position:absolute;left:5201;top:8257;width:10;height:20" coordorigin="5201,8257" coordsize="10,20" path="m5201,8276l5211,8276,5211,8257,5201,8257,5201,8276xe" filled="true" fillcolor="#000000" stroked="false">
                <v:path arrowok="t"/>
                <v:fill type="solid"/>
              </v:shape>
            </v:group>
            <v:group style="position:absolute;left:5201;top:8276;width:10;height:20" coordorigin="5201,8276" coordsize="10,20">
              <v:shape style="position:absolute;left:5201;top:8276;width:10;height:20" coordorigin="5201,8276" coordsize="10,20" path="m5201,8296l5211,8296,5211,8276,5201,8276,5201,8296xe" filled="true" fillcolor="#000000" stroked="false">
                <v:path arrowok="t"/>
                <v:fill type="solid"/>
              </v:shape>
            </v:group>
            <v:group style="position:absolute;left:5201;top:8296;width:10;height:20" coordorigin="5201,8296" coordsize="10,20">
              <v:shape style="position:absolute;left:5201;top:8296;width:10;height:20" coordorigin="5201,8296" coordsize="10,20" path="m5201,8315l5211,8315,5211,8296,5201,8296,5201,8315xe" filled="true" fillcolor="#000000" stroked="false">
                <v:path arrowok="t"/>
                <v:fill type="solid"/>
              </v:shape>
            </v:group>
            <v:group style="position:absolute;left:5201;top:8315;width:10;height:20" coordorigin="5201,8315" coordsize="10,20">
              <v:shape style="position:absolute;left:5201;top:8315;width:10;height:20" coordorigin="5201,8315" coordsize="10,20" path="m5201,8334l5211,8334,5211,8315,5201,8315,5201,8334xe" filled="true" fillcolor="#000000" stroked="false">
                <v:path arrowok="t"/>
                <v:fill type="solid"/>
              </v:shape>
            </v:group>
            <v:group style="position:absolute;left:5201;top:8334;width:10;height:20" coordorigin="5201,8334" coordsize="10,20">
              <v:shape style="position:absolute;left:5201;top:8334;width:10;height:20" coordorigin="5201,8334" coordsize="10,20" path="m5201,8353l5211,8353,5211,8334,5201,8334,5201,8353xe" filled="true" fillcolor="#000000" stroked="false">
                <v:path arrowok="t"/>
                <v:fill type="solid"/>
              </v:shape>
            </v:group>
            <v:group style="position:absolute;left:5201;top:8353;width:10;height:20" coordorigin="5201,8353" coordsize="10,20">
              <v:shape style="position:absolute;left:5201;top:8353;width:10;height:20" coordorigin="5201,8353" coordsize="10,20" path="m5201,8372l5211,8372,5211,8353,5201,8353,5201,8372xe" filled="true" fillcolor="#000000" stroked="false">
                <v:path arrowok="t"/>
                <v:fill type="solid"/>
              </v:shape>
            </v:group>
            <v:group style="position:absolute;left:5201;top:8372;width:10;height:20" coordorigin="5201,8372" coordsize="10,20">
              <v:shape style="position:absolute;left:5201;top:8372;width:10;height:20" coordorigin="5201,8372" coordsize="10,20" path="m5201,8392l5211,8392,5211,8372,5201,8372,5201,8392xe" filled="true" fillcolor="#000000" stroked="false">
                <v:path arrowok="t"/>
                <v:fill type="solid"/>
              </v:shape>
            </v:group>
            <v:group style="position:absolute;left:5201;top:8392;width:10;height:20" coordorigin="5201,8392" coordsize="10,20">
              <v:shape style="position:absolute;left:5201;top:8392;width:10;height:20" coordorigin="5201,8392" coordsize="10,20" path="m5201,8411l5211,8411,5211,8392,5201,8392,5201,8411xe" filled="true" fillcolor="#000000" stroked="false">
                <v:path arrowok="t"/>
                <v:fill type="solid"/>
              </v:shape>
            </v:group>
            <v:group style="position:absolute;left:5201;top:8411;width:10;height:20" coordorigin="5201,8411" coordsize="10,20">
              <v:shape style="position:absolute;left:5201;top:8411;width:10;height:20" coordorigin="5201,8411" coordsize="10,20" path="m5201,8430l5211,8430,5211,8411,5201,8411,5201,8430xe" filled="true" fillcolor="#000000" stroked="false">
                <v:path arrowok="t"/>
                <v:fill type="solid"/>
              </v:shape>
            </v:group>
            <v:group style="position:absolute;left:5201;top:8430;width:10;height:20" coordorigin="5201,8430" coordsize="10,20">
              <v:shape style="position:absolute;left:5201;top:8430;width:10;height:20" coordorigin="5201,8430" coordsize="10,20" path="m5201,8449l5211,8449,5211,8430,5201,8430,5201,8449xe" filled="true" fillcolor="#000000" stroked="false">
                <v:path arrowok="t"/>
                <v:fill type="solid"/>
              </v:shape>
            </v:group>
            <v:group style="position:absolute;left:5201;top:8452;width:10;height:2" coordorigin="5201,8452" coordsize="10,2">
              <v:shape style="position:absolute;left:5201;top:8452;width:10;height:2" coordorigin="5201,8452" coordsize="10,0" path="m5201,8452l5211,8452e" filled="false" stroked="true" strokeweight=".300018pt" strokecolor="#000000">
                <v:path arrowok="t"/>
              </v:shape>
            </v:group>
            <v:group style="position:absolute;left:5909;top:8238;width:10;height:20" coordorigin="5909,8238" coordsize="10,20">
              <v:shape style="position:absolute;left:5909;top:8238;width:10;height:20" coordorigin="5909,8238" coordsize="10,20" path="m5909,8257l5919,8257,5919,8238,5909,8238,5909,8257xe" filled="true" fillcolor="#000000" stroked="false">
                <v:path arrowok="t"/>
                <v:fill type="solid"/>
              </v:shape>
            </v:group>
            <v:group style="position:absolute;left:5909;top:8257;width:10;height:20" coordorigin="5909,8257" coordsize="10,20">
              <v:shape style="position:absolute;left:5909;top:8257;width:10;height:20" coordorigin="5909,8257" coordsize="10,20" path="m5909,8276l5919,8276,5919,8257,5909,8257,5909,8276xe" filled="true" fillcolor="#000000" stroked="false">
                <v:path arrowok="t"/>
                <v:fill type="solid"/>
              </v:shape>
            </v:group>
            <v:group style="position:absolute;left:5909;top:8276;width:10;height:20" coordorigin="5909,8276" coordsize="10,20">
              <v:shape style="position:absolute;left:5909;top:8276;width:10;height:20" coordorigin="5909,8276" coordsize="10,20" path="m5909,8296l5919,8296,5919,8276,5909,8276,5909,8296xe" filled="true" fillcolor="#000000" stroked="false">
                <v:path arrowok="t"/>
                <v:fill type="solid"/>
              </v:shape>
            </v:group>
            <v:group style="position:absolute;left:5909;top:8296;width:10;height:20" coordorigin="5909,8296" coordsize="10,20">
              <v:shape style="position:absolute;left:5909;top:8296;width:10;height:20" coordorigin="5909,8296" coordsize="10,20" path="m5909,8315l5919,8315,5919,8296,5909,8296,5909,8315xe" filled="true" fillcolor="#000000" stroked="false">
                <v:path arrowok="t"/>
                <v:fill type="solid"/>
              </v:shape>
            </v:group>
            <v:group style="position:absolute;left:5909;top:8315;width:10;height:20" coordorigin="5909,8315" coordsize="10,20">
              <v:shape style="position:absolute;left:5909;top:8315;width:10;height:20" coordorigin="5909,8315" coordsize="10,20" path="m5909,8334l5919,8334,5919,8315,5909,8315,5909,8334xe" filled="true" fillcolor="#000000" stroked="false">
                <v:path arrowok="t"/>
                <v:fill type="solid"/>
              </v:shape>
            </v:group>
            <v:group style="position:absolute;left:5909;top:8334;width:10;height:20" coordorigin="5909,8334" coordsize="10,20">
              <v:shape style="position:absolute;left:5909;top:8334;width:10;height:20" coordorigin="5909,8334" coordsize="10,20" path="m5909,8353l5919,8353,5919,8334,5909,8334,5909,8353xe" filled="true" fillcolor="#000000" stroked="false">
                <v:path arrowok="t"/>
                <v:fill type="solid"/>
              </v:shape>
            </v:group>
            <v:group style="position:absolute;left:5909;top:8353;width:10;height:20" coordorigin="5909,8353" coordsize="10,20">
              <v:shape style="position:absolute;left:5909;top:8353;width:10;height:20" coordorigin="5909,8353" coordsize="10,20" path="m5909,8372l5919,8372,5919,8353,5909,8353,5909,8372xe" filled="true" fillcolor="#000000" stroked="false">
                <v:path arrowok="t"/>
                <v:fill type="solid"/>
              </v:shape>
            </v:group>
            <v:group style="position:absolute;left:5909;top:8372;width:10;height:20" coordorigin="5909,8372" coordsize="10,20">
              <v:shape style="position:absolute;left:5909;top:8372;width:10;height:20" coordorigin="5909,8372" coordsize="10,20" path="m5909,8392l5919,8392,5919,8372,5909,8372,5909,8392xe" filled="true" fillcolor="#000000" stroked="false">
                <v:path arrowok="t"/>
                <v:fill type="solid"/>
              </v:shape>
            </v:group>
            <v:group style="position:absolute;left:5909;top:8392;width:10;height:20" coordorigin="5909,8392" coordsize="10,20">
              <v:shape style="position:absolute;left:5909;top:8392;width:10;height:20" coordorigin="5909,8392" coordsize="10,20" path="m5909,8411l5919,8411,5919,8392,5909,8392,5909,8411xe" filled="true" fillcolor="#000000" stroked="false">
                <v:path arrowok="t"/>
                <v:fill type="solid"/>
              </v:shape>
            </v:group>
            <v:group style="position:absolute;left:5909;top:8411;width:10;height:20" coordorigin="5909,8411" coordsize="10,20">
              <v:shape style="position:absolute;left:5909;top:8411;width:10;height:20" coordorigin="5909,8411" coordsize="10,20" path="m5909,8430l5919,8430,5919,8411,5909,8411,5909,8430xe" filled="true" fillcolor="#000000" stroked="false">
                <v:path arrowok="t"/>
                <v:fill type="solid"/>
              </v:shape>
            </v:group>
            <v:group style="position:absolute;left:5909;top:8430;width:10;height:20" coordorigin="5909,8430" coordsize="10,20">
              <v:shape style="position:absolute;left:5909;top:8430;width:10;height:20" coordorigin="5909,8430" coordsize="10,20" path="m5909,8449l5919,8449,5919,8430,5909,8430,5909,8449xe" filled="true" fillcolor="#000000" stroked="false">
                <v:path arrowok="t"/>
                <v:fill type="solid"/>
              </v:shape>
            </v:group>
            <v:group style="position:absolute;left:5909;top:8452;width:10;height:2" coordorigin="5909,8452" coordsize="10,2">
              <v:shape style="position:absolute;left:5909;top:8452;width:10;height:2" coordorigin="5909,8452" coordsize="10,0" path="m5909,8452l5919,8452e" filled="false" stroked="true" strokeweight=".300018pt" strokecolor="#000000">
                <v:path arrowok="t"/>
              </v:shape>
            </v:group>
            <v:group style="position:absolute;left:6478;top:8238;width:10;height:20" coordorigin="6478,8238" coordsize="10,20">
              <v:shape style="position:absolute;left:6478;top:8238;width:10;height:20" coordorigin="6478,8238" coordsize="10,20" path="m6478,8257l6488,8257,6488,8238,6478,8238,6478,8257xe" filled="true" fillcolor="#000000" stroked="false">
                <v:path arrowok="t"/>
                <v:fill type="solid"/>
              </v:shape>
            </v:group>
            <v:group style="position:absolute;left:6478;top:8257;width:10;height:20" coordorigin="6478,8257" coordsize="10,20">
              <v:shape style="position:absolute;left:6478;top:8257;width:10;height:20" coordorigin="6478,8257" coordsize="10,20" path="m6478,8276l6488,8276,6488,8257,6478,8257,6478,8276xe" filled="true" fillcolor="#000000" stroked="false">
                <v:path arrowok="t"/>
                <v:fill type="solid"/>
              </v:shape>
            </v:group>
            <v:group style="position:absolute;left:6478;top:8276;width:10;height:20" coordorigin="6478,8276" coordsize="10,20">
              <v:shape style="position:absolute;left:6478;top:8276;width:10;height:20" coordorigin="6478,8276" coordsize="10,20" path="m6478,8296l6488,8296,6488,8276,6478,8276,6478,8296xe" filled="true" fillcolor="#000000" stroked="false">
                <v:path arrowok="t"/>
                <v:fill type="solid"/>
              </v:shape>
            </v:group>
            <v:group style="position:absolute;left:6478;top:8296;width:10;height:20" coordorigin="6478,8296" coordsize="10,20">
              <v:shape style="position:absolute;left:6478;top:8296;width:10;height:20" coordorigin="6478,8296" coordsize="10,20" path="m6478,8315l6488,8315,6488,8296,6478,8296,6478,8315xe" filled="true" fillcolor="#000000" stroked="false">
                <v:path arrowok="t"/>
                <v:fill type="solid"/>
              </v:shape>
            </v:group>
            <v:group style="position:absolute;left:6478;top:8315;width:10;height:20" coordorigin="6478,8315" coordsize="10,20">
              <v:shape style="position:absolute;left:6478;top:8315;width:10;height:20" coordorigin="6478,8315" coordsize="10,20" path="m6478,8334l6488,8334,6488,8315,6478,8315,6478,8334xe" filled="true" fillcolor="#000000" stroked="false">
                <v:path arrowok="t"/>
                <v:fill type="solid"/>
              </v:shape>
            </v:group>
            <v:group style="position:absolute;left:6478;top:8334;width:10;height:20" coordorigin="6478,8334" coordsize="10,20">
              <v:shape style="position:absolute;left:6478;top:8334;width:10;height:20" coordorigin="6478,8334" coordsize="10,20" path="m6478,8353l6488,8353,6488,8334,6478,8334,6478,8353xe" filled="true" fillcolor="#000000" stroked="false">
                <v:path arrowok="t"/>
                <v:fill type="solid"/>
              </v:shape>
            </v:group>
            <v:group style="position:absolute;left:6478;top:8353;width:10;height:20" coordorigin="6478,8353" coordsize="10,20">
              <v:shape style="position:absolute;left:6478;top:8353;width:10;height:20" coordorigin="6478,8353" coordsize="10,20" path="m6478,8372l6488,8372,6488,8353,6478,8353,6478,8372xe" filled="true" fillcolor="#000000" stroked="false">
                <v:path arrowok="t"/>
                <v:fill type="solid"/>
              </v:shape>
            </v:group>
            <v:group style="position:absolute;left:6478;top:8372;width:10;height:20" coordorigin="6478,8372" coordsize="10,20">
              <v:shape style="position:absolute;left:6478;top:8372;width:10;height:20" coordorigin="6478,8372" coordsize="10,20" path="m6478,8392l6488,8392,6488,8372,6478,8372,6478,8392xe" filled="true" fillcolor="#000000" stroked="false">
                <v:path arrowok="t"/>
                <v:fill type="solid"/>
              </v:shape>
            </v:group>
            <v:group style="position:absolute;left:6478;top:8392;width:10;height:20" coordorigin="6478,8392" coordsize="10,20">
              <v:shape style="position:absolute;left:6478;top:8392;width:10;height:20" coordorigin="6478,8392" coordsize="10,20" path="m6478,8411l6488,8411,6488,8392,6478,8392,6478,8411xe" filled="true" fillcolor="#000000" stroked="false">
                <v:path arrowok="t"/>
                <v:fill type="solid"/>
              </v:shape>
            </v:group>
            <v:group style="position:absolute;left:6478;top:8411;width:10;height:20" coordorigin="6478,8411" coordsize="10,20">
              <v:shape style="position:absolute;left:6478;top:8411;width:10;height:20" coordorigin="6478,8411" coordsize="10,20" path="m6478,8430l6488,8430,6488,8411,6478,8411,6478,8430xe" filled="true" fillcolor="#000000" stroked="false">
                <v:path arrowok="t"/>
                <v:fill type="solid"/>
              </v:shape>
            </v:group>
            <v:group style="position:absolute;left:6478;top:8430;width:10;height:20" coordorigin="6478,8430" coordsize="10,20">
              <v:shape style="position:absolute;left:6478;top:8430;width:10;height:20" coordorigin="6478,8430" coordsize="10,20" path="m6478,8449l6488,8449,6488,8430,6478,8430,6478,8449xe" filled="true" fillcolor="#000000" stroked="false">
                <v:path arrowok="t"/>
                <v:fill type="solid"/>
              </v:shape>
            </v:group>
            <v:group style="position:absolute;left:6478;top:8452;width:10;height:2" coordorigin="6478,8452" coordsize="10,2">
              <v:shape style="position:absolute;left:6478;top:8452;width:10;height:2" coordorigin="6478,8452" coordsize="10,0" path="m6478,8452l6488,8452e" filled="false" stroked="true" strokeweight=".300018pt" strokecolor="#000000">
                <v:path arrowok="t"/>
              </v:shape>
            </v:group>
            <v:group style="position:absolute;left:8034;top:8238;width:10;height:20" coordorigin="8034,8238" coordsize="10,20">
              <v:shape style="position:absolute;left:8034;top:8238;width:10;height:20" coordorigin="8034,8238" coordsize="10,20" path="m8034,8257l8044,8257,8044,8238,8034,8238,8034,8257xe" filled="true" fillcolor="#000000" stroked="false">
                <v:path arrowok="t"/>
                <v:fill type="solid"/>
              </v:shape>
            </v:group>
            <v:group style="position:absolute;left:8034;top:8257;width:10;height:20" coordorigin="8034,8257" coordsize="10,20">
              <v:shape style="position:absolute;left:8034;top:8257;width:10;height:20" coordorigin="8034,8257" coordsize="10,20" path="m8034,8276l8044,8276,8044,8257,8034,8257,8034,8276xe" filled="true" fillcolor="#000000" stroked="false">
                <v:path arrowok="t"/>
                <v:fill type="solid"/>
              </v:shape>
            </v:group>
            <v:group style="position:absolute;left:8034;top:8276;width:10;height:20" coordorigin="8034,8276" coordsize="10,20">
              <v:shape style="position:absolute;left:8034;top:8276;width:10;height:20" coordorigin="8034,8276" coordsize="10,20" path="m8034,8296l8044,8296,8044,8276,8034,8276,8034,8296xe" filled="true" fillcolor="#000000" stroked="false">
                <v:path arrowok="t"/>
                <v:fill type="solid"/>
              </v:shape>
            </v:group>
            <v:group style="position:absolute;left:8034;top:8296;width:10;height:20" coordorigin="8034,8296" coordsize="10,20">
              <v:shape style="position:absolute;left:8034;top:8296;width:10;height:20" coordorigin="8034,8296" coordsize="10,20" path="m8034,8315l8044,8315,8044,8296,8034,8296,8034,8315xe" filled="true" fillcolor="#000000" stroked="false">
                <v:path arrowok="t"/>
                <v:fill type="solid"/>
              </v:shape>
            </v:group>
            <v:group style="position:absolute;left:8034;top:8315;width:10;height:20" coordorigin="8034,8315" coordsize="10,20">
              <v:shape style="position:absolute;left:8034;top:8315;width:10;height:20" coordorigin="8034,8315" coordsize="10,20" path="m8034,8334l8044,8334,8044,8315,8034,8315,8034,8334xe" filled="true" fillcolor="#000000" stroked="false">
                <v:path arrowok="t"/>
                <v:fill type="solid"/>
              </v:shape>
            </v:group>
            <v:group style="position:absolute;left:8034;top:8334;width:10;height:20" coordorigin="8034,8334" coordsize="10,20">
              <v:shape style="position:absolute;left:8034;top:8334;width:10;height:20" coordorigin="8034,8334" coordsize="10,20" path="m8034,8353l8044,8353,8044,8334,8034,8334,8034,8353xe" filled="true" fillcolor="#000000" stroked="false">
                <v:path arrowok="t"/>
                <v:fill type="solid"/>
              </v:shape>
            </v:group>
            <v:group style="position:absolute;left:8034;top:8353;width:10;height:20" coordorigin="8034,8353" coordsize="10,20">
              <v:shape style="position:absolute;left:8034;top:8353;width:10;height:20" coordorigin="8034,8353" coordsize="10,20" path="m8034,8372l8044,8372,8044,8353,8034,8353,8034,8372xe" filled="true" fillcolor="#000000" stroked="false">
                <v:path arrowok="t"/>
                <v:fill type="solid"/>
              </v:shape>
            </v:group>
            <v:group style="position:absolute;left:8034;top:8372;width:10;height:20" coordorigin="8034,8372" coordsize="10,20">
              <v:shape style="position:absolute;left:8034;top:8372;width:10;height:20" coordorigin="8034,8372" coordsize="10,20" path="m8034,8392l8044,8392,8044,8372,8034,8372,8034,8392xe" filled="true" fillcolor="#000000" stroked="false">
                <v:path arrowok="t"/>
                <v:fill type="solid"/>
              </v:shape>
            </v:group>
            <v:group style="position:absolute;left:8034;top:8392;width:10;height:20" coordorigin="8034,8392" coordsize="10,20">
              <v:shape style="position:absolute;left:8034;top:8392;width:10;height:20" coordorigin="8034,8392" coordsize="10,20" path="m8034,8411l8044,8411,8044,8392,8034,8392,8034,8411xe" filled="true" fillcolor="#000000" stroked="false">
                <v:path arrowok="t"/>
                <v:fill type="solid"/>
              </v:shape>
            </v:group>
            <v:group style="position:absolute;left:8034;top:8411;width:10;height:20" coordorigin="8034,8411" coordsize="10,20">
              <v:shape style="position:absolute;left:8034;top:8411;width:10;height:20" coordorigin="8034,8411" coordsize="10,20" path="m8034,8430l8044,8430,8044,8411,8034,8411,8034,8430xe" filled="true" fillcolor="#000000" stroked="false">
                <v:path arrowok="t"/>
                <v:fill type="solid"/>
              </v:shape>
            </v:group>
            <v:group style="position:absolute;left:8034;top:8430;width:10;height:20" coordorigin="8034,8430" coordsize="10,20">
              <v:shape style="position:absolute;left:8034;top:8430;width:10;height:20" coordorigin="8034,8430" coordsize="10,20" path="m8034,8449l8044,8449,8044,8430,8034,8430,8034,8449xe" filled="true" fillcolor="#000000" stroked="false">
                <v:path arrowok="t"/>
                <v:fill type="solid"/>
              </v:shape>
            </v:group>
            <v:group style="position:absolute;left:8034;top:8452;width:10;height:2" coordorigin="8034,8452" coordsize="10,2">
              <v:shape style="position:absolute;left:8034;top:8452;width:10;height:2" coordorigin="8034,8452" coordsize="10,0" path="m8034,8452l8044,8452e" filled="false" stroked="true" strokeweight=".300018pt" strokecolor="#000000">
                <v:path arrowok="t"/>
              </v:shape>
            </v:group>
            <v:group style="position:absolute;left:8746;top:8238;width:10;height:20" coordorigin="8746,8238" coordsize="10,20">
              <v:shape style="position:absolute;left:8746;top:8238;width:10;height:20" coordorigin="8746,8238" coordsize="10,20" path="m8746,8257l8756,8257,8756,8238,8746,8238,8746,8257xe" filled="true" fillcolor="#000000" stroked="false">
                <v:path arrowok="t"/>
                <v:fill type="solid"/>
              </v:shape>
            </v:group>
            <v:group style="position:absolute;left:8746;top:8257;width:10;height:20" coordorigin="8746,8257" coordsize="10,20">
              <v:shape style="position:absolute;left:8746;top:8257;width:10;height:20" coordorigin="8746,8257" coordsize="10,20" path="m8746,8276l8756,8276,8756,8257,8746,8257,8746,8276xe" filled="true" fillcolor="#000000" stroked="false">
                <v:path arrowok="t"/>
                <v:fill type="solid"/>
              </v:shape>
            </v:group>
            <v:group style="position:absolute;left:8746;top:8276;width:10;height:20" coordorigin="8746,8276" coordsize="10,20">
              <v:shape style="position:absolute;left:8746;top:8276;width:10;height:20" coordorigin="8746,8276" coordsize="10,20" path="m8746,8296l8756,8296,8756,8276,8746,8276,8746,8296xe" filled="true" fillcolor="#000000" stroked="false">
                <v:path arrowok="t"/>
                <v:fill type="solid"/>
              </v:shape>
            </v:group>
            <v:group style="position:absolute;left:8746;top:8296;width:10;height:20" coordorigin="8746,8296" coordsize="10,20">
              <v:shape style="position:absolute;left:8746;top:8296;width:10;height:20" coordorigin="8746,8296" coordsize="10,20" path="m8746,8315l8756,8315,8756,8296,8746,8296,8746,8315xe" filled="true" fillcolor="#000000" stroked="false">
                <v:path arrowok="t"/>
                <v:fill type="solid"/>
              </v:shape>
            </v:group>
            <v:group style="position:absolute;left:8746;top:8315;width:10;height:20" coordorigin="8746,8315" coordsize="10,20">
              <v:shape style="position:absolute;left:8746;top:8315;width:10;height:20" coordorigin="8746,8315" coordsize="10,20" path="m8746,8334l8756,8334,8756,8315,8746,8315,8746,8334xe" filled="true" fillcolor="#000000" stroked="false">
                <v:path arrowok="t"/>
                <v:fill type="solid"/>
              </v:shape>
            </v:group>
            <v:group style="position:absolute;left:8746;top:8334;width:10;height:20" coordorigin="8746,8334" coordsize="10,20">
              <v:shape style="position:absolute;left:8746;top:8334;width:10;height:20" coordorigin="8746,8334" coordsize="10,20" path="m8746,8353l8756,8353,8756,8334,8746,8334,8746,8353xe" filled="true" fillcolor="#000000" stroked="false">
                <v:path arrowok="t"/>
                <v:fill type="solid"/>
              </v:shape>
            </v:group>
            <v:group style="position:absolute;left:8746;top:8353;width:10;height:20" coordorigin="8746,8353" coordsize="10,20">
              <v:shape style="position:absolute;left:8746;top:8353;width:10;height:20" coordorigin="8746,8353" coordsize="10,20" path="m8746,8372l8756,8372,8756,8353,8746,8353,8746,8372xe" filled="true" fillcolor="#000000" stroked="false">
                <v:path arrowok="t"/>
                <v:fill type="solid"/>
              </v:shape>
            </v:group>
            <v:group style="position:absolute;left:8746;top:8372;width:10;height:20" coordorigin="8746,8372" coordsize="10,20">
              <v:shape style="position:absolute;left:8746;top:8372;width:10;height:20" coordorigin="8746,8372" coordsize="10,20" path="m8746,8392l8756,8392,8756,8372,8746,8372,8746,8392xe" filled="true" fillcolor="#000000" stroked="false">
                <v:path arrowok="t"/>
                <v:fill type="solid"/>
              </v:shape>
            </v:group>
            <v:group style="position:absolute;left:8746;top:8392;width:10;height:20" coordorigin="8746,8392" coordsize="10,20">
              <v:shape style="position:absolute;left:8746;top:8392;width:10;height:20" coordorigin="8746,8392" coordsize="10,20" path="m8746,8411l8756,8411,8756,8392,8746,8392,8746,8411xe" filled="true" fillcolor="#000000" stroked="false">
                <v:path arrowok="t"/>
                <v:fill type="solid"/>
              </v:shape>
            </v:group>
            <v:group style="position:absolute;left:8746;top:8411;width:10;height:20" coordorigin="8746,8411" coordsize="10,20">
              <v:shape style="position:absolute;left:8746;top:8411;width:10;height:20" coordorigin="8746,8411" coordsize="10,20" path="m8746,8430l8756,8430,8756,8411,8746,8411,8746,8430xe" filled="true" fillcolor="#000000" stroked="false">
                <v:path arrowok="t"/>
                <v:fill type="solid"/>
              </v:shape>
            </v:group>
            <v:group style="position:absolute;left:8746;top:8430;width:10;height:20" coordorigin="8746,8430" coordsize="10,20">
              <v:shape style="position:absolute;left:8746;top:8430;width:10;height:20" coordorigin="8746,8430" coordsize="10,20" path="m8746,8449l8756,8449,8756,8430,8746,8430,8746,8449xe" filled="true" fillcolor="#000000" stroked="false">
                <v:path arrowok="t"/>
                <v:fill type="solid"/>
              </v:shape>
            </v:group>
            <v:group style="position:absolute;left:8746;top:8452;width:10;height:2" coordorigin="8746,8452" coordsize="10,2">
              <v:shape style="position:absolute;left:8746;top:8452;width:10;height:2" coordorigin="8746,8452" coordsize="10,0" path="m8746,8452l8756,8452e" filled="false" stroked="true" strokeweight=".300018pt" strokecolor="#000000">
                <v:path arrowok="t"/>
              </v:shape>
            </v:group>
            <v:group style="position:absolute;left:9597;top:8238;width:10;height:20" coordorigin="9597,8238" coordsize="10,20">
              <v:shape style="position:absolute;left:9597;top:8238;width:10;height:20" coordorigin="9597,8238" coordsize="10,20" path="m9597,8257l9607,8257,9607,8238,9597,8238,9597,8257xe" filled="true" fillcolor="#000000" stroked="false">
                <v:path arrowok="t"/>
                <v:fill type="solid"/>
              </v:shape>
            </v:group>
            <v:group style="position:absolute;left:9597;top:8257;width:10;height:20" coordorigin="9597,8257" coordsize="10,20">
              <v:shape style="position:absolute;left:9597;top:8257;width:10;height:20" coordorigin="9597,8257" coordsize="10,20" path="m9597,8276l9607,8276,9607,8257,9597,8257,9597,8276xe" filled="true" fillcolor="#000000" stroked="false">
                <v:path arrowok="t"/>
                <v:fill type="solid"/>
              </v:shape>
            </v:group>
            <v:group style="position:absolute;left:9597;top:8276;width:10;height:20" coordorigin="9597,8276" coordsize="10,20">
              <v:shape style="position:absolute;left:9597;top:8276;width:10;height:20" coordorigin="9597,8276" coordsize="10,20" path="m9597,8296l9607,8296,9607,8276,9597,8276,9597,8296xe" filled="true" fillcolor="#000000" stroked="false">
                <v:path arrowok="t"/>
                <v:fill type="solid"/>
              </v:shape>
            </v:group>
            <v:group style="position:absolute;left:9597;top:8296;width:10;height:20" coordorigin="9597,8296" coordsize="10,20">
              <v:shape style="position:absolute;left:9597;top:8296;width:10;height:20" coordorigin="9597,8296" coordsize="10,20" path="m9597,8315l9607,8315,9607,8296,9597,8296,9597,8315xe" filled="true" fillcolor="#000000" stroked="false">
                <v:path arrowok="t"/>
                <v:fill type="solid"/>
              </v:shape>
            </v:group>
            <v:group style="position:absolute;left:9597;top:8315;width:10;height:20" coordorigin="9597,8315" coordsize="10,20">
              <v:shape style="position:absolute;left:9597;top:8315;width:10;height:20" coordorigin="9597,8315" coordsize="10,20" path="m9597,8334l9607,8334,9607,8315,9597,8315,9597,8334xe" filled="true" fillcolor="#000000" stroked="false">
                <v:path arrowok="t"/>
                <v:fill type="solid"/>
              </v:shape>
            </v:group>
            <v:group style="position:absolute;left:9597;top:8334;width:10;height:20" coordorigin="9597,8334" coordsize="10,20">
              <v:shape style="position:absolute;left:9597;top:8334;width:10;height:20" coordorigin="9597,8334" coordsize="10,20" path="m9597,8353l9607,8353,9607,8334,9597,8334,9597,8353xe" filled="true" fillcolor="#000000" stroked="false">
                <v:path arrowok="t"/>
                <v:fill type="solid"/>
              </v:shape>
            </v:group>
            <v:group style="position:absolute;left:9597;top:8353;width:10;height:20" coordorigin="9597,8353" coordsize="10,20">
              <v:shape style="position:absolute;left:9597;top:8353;width:10;height:20" coordorigin="9597,8353" coordsize="10,20" path="m9597,8372l9607,8372,9607,8353,9597,8353,9597,8372xe" filled="true" fillcolor="#000000" stroked="false">
                <v:path arrowok="t"/>
                <v:fill type="solid"/>
              </v:shape>
            </v:group>
            <v:group style="position:absolute;left:9597;top:8372;width:10;height:20" coordorigin="9597,8372" coordsize="10,20">
              <v:shape style="position:absolute;left:9597;top:8372;width:10;height:20" coordorigin="9597,8372" coordsize="10,20" path="m9597,8392l9607,8392,9607,8372,9597,8372,9597,8392xe" filled="true" fillcolor="#000000" stroked="false">
                <v:path arrowok="t"/>
                <v:fill type="solid"/>
              </v:shape>
            </v:group>
            <v:group style="position:absolute;left:9597;top:8392;width:10;height:20" coordorigin="9597,8392" coordsize="10,20">
              <v:shape style="position:absolute;left:9597;top:8392;width:10;height:20" coordorigin="9597,8392" coordsize="10,20" path="m9597,8411l9607,8411,9607,8392,9597,8392,9597,8411xe" filled="true" fillcolor="#000000" stroked="false">
                <v:path arrowok="t"/>
                <v:fill type="solid"/>
              </v:shape>
            </v:group>
            <v:group style="position:absolute;left:9597;top:8411;width:10;height:20" coordorigin="9597,8411" coordsize="10,20">
              <v:shape style="position:absolute;left:9597;top:8411;width:10;height:20" coordorigin="9597,8411" coordsize="10,20" path="m9597,8430l9607,8430,9607,8411,9597,8411,9597,8430xe" filled="true" fillcolor="#000000" stroked="false">
                <v:path arrowok="t"/>
                <v:fill type="solid"/>
              </v:shape>
            </v:group>
            <v:group style="position:absolute;left:9597;top:8430;width:10;height:20" coordorigin="9597,8430" coordsize="10,20">
              <v:shape style="position:absolute;left:9597;top:8430;width:10;height:20" coordorigin="9597,8430" coordsize="10,20" path="m9597,8449l9607,8449,9607,8430,9597,8430,9597,8449xe" filled="true" fillcolor="#000000" stroked="false">
                <v:path arrowok="t"/>
                <v:fill type="solid"/>
              </v:shape>
            </v:group>
            <v:group style="position:absolute;left:9597;top:8452;width:10;height:2" coordorigin="9597,8452" coordsize="10,2">
              <v:shape style="position:absolute;left:9597;top:8452;width:10;height:2" coordorigin="9597,8452" coordsize="10,0" path="m9597,8452l9607,8452e" filled="false" stroked="true" strokeweight=".300018pt" strokecolor="#000000">
                <v:path arrowok="t"/>
              </v:shape>
            </v:group>
            <v:group style="position:absolute;left:10446;top:8238;width:10;height:20" coordorigin="10446,8238" coordsize="10,20">
              <v:shape style="position:absolute;left:10446;top:8238;width:10;height:20" coordorigin="10446,8238" coordsize="10,20" path="m10446,8257l10455,8257,10455,8238,10446,8238,10446,8257xe" filled="true" fillcolor="#000000" stroked="false">
                <v:path arrowok="t"/>
                <v:fill type="solid"/>
              </v:shape>
            </v:group>
            <v:group style="position:absolute;left:10446;top:8257;width:10;height:20" coordorigin="10446,8257" coordsize="10,20">
              <v:shape style="position:absolute;left:10446;top:8257;width:10;height:20" coordorigin="10446,8257" coordsize="10,20" path="m10446,8276l10455,8276,10455,8257,10446,8257,10446,8276xe" filled="true" fillcolor="#000000" stroked="false">
                <v:path arrowok="t"/>
                <v:fill type="solid"/>
              </v:shape>
            </v:group>
            <v:group style="position:absolute;left:10446;top:8276;width:10;height:20" coordorigin="10446,8276" coordsize="10,20">
              <v:shape style="position:absolute;left:10446;top:8276;width:10;height:20" coordorigin="10446,8276" coordsize="10,20" path="m10446,8296l10455,8296,10455,8276,10446,8276,10446,8296xe" filled="true" fillcolor="#000000" stroked="false">
                <v:path arrowok="t"/>
                <v:fill type="solid"/>
              </v:shape>
            </v:group>
            <v:group style="position:absolute;left:10446;top:8296;width:10;height:20" coordorigin="10446,8296" coordsize="10,20">
              <v:shape style="position:absolute;left:10446;top:8296;width:10;height:20" coordorigin="10446,8296" coordsize="10,20" path="m10446,8315l10455,8315,10455,8296,10446,8296,10446,8315xe" filled="true" fillcolor="#000000" stroked="false">
                <v:path arrowok="t"/>
                <v:fill type="solid"/>
              </v:shape>
            </v:group>
            <v:group style="position:absolute;left:10446;top:8315;width:10;height:20" coordorigin="10446,8315" coordsize="10,20">
              <v:shape style="position:absolute;left:10446;top:8315;width:10;height:20" coordorigin="10446,8315" coordsize="10,20" path="m10446,8334l10455,8334,10455,8315,10446,8315,10446,8334xe" filled="true" fillcolor="#000000" stroked="false">
                <v:path arrowok="t"/>
                <v:fill type="solid"/>
              </v:shape>
            </v:group>
            <v:group style="position:absolute;left:10446;top:8334;width:10;height:20" coordorigin="10446,8334" coordsize="10,20">
              <v:shape style="position:absolute;left:10446;top:8334;width:10;height:20" coordorigin="10446,8334" coordsize="10,20" path="m10446,8353l10455,8353,10455,8334,10446,8334,10446,8353xe" filled="true" fillcolor="#000000" stroked="false">
                <v:path arrowok="t"/>
                <v:fill type="solid"/>
              </v:shape>
            </v:group>
            <v:group style="position:absolute;left:10446;top:8353;width:10;height:20" coordorigin="10446,8353" coordsize="10,20">
              <v:shape style="position:absolute;left:10446;top:8353;width:10;height:20" coordorigin="10446,8353" coordsize="10,20" path="m10446,8372l10455,8372,10455,8353,10446,8353,10446,8372xe" filled="true" fillcolor="#000000" stroked="false">
                <v:path arrowok="t"/>
                <v:fill type="solid"/>
              </v:shape>
            </v:group>
            <v:group style="position:absolute;left:10446;top:8372;width:10;height:20" coordorigin="10446,8372" coordsize="10,20">
              <v:shape style="position:absolute;left:10446;top:8372;width:10;height:20" coordorigin="10446,8372" coordsize="10,20" path="m10446,8392l10455,8392,10455,8372,10446,8372,10446,8392xe" filled="true" fillcolor="#000000" stroked="false">
                <v:path arrowok="t"/>
                <v:fill type="solid"/>
              </v:shape>
            </v:group>
            <v:group style="position:absolute;left:10446;top:8392;width:10;height:20" coordorigin="10446,8392" coordsize="10,20">
              <v:shape style="position:absolute;left:10446;top:8392;width:10;height:20" coordorigin="10446,8392" coordsize="10,20" path="m10446,8411l10455,8411,10455,8392,10446,8392,10446,8411xe" filled="true" fillcolor="#000000" stroked="false">
                <v:path arrowok="t"/>
                <v:fill type="solid"/>
              </v:shape>
            </v:group>
            <v:group style="position:absolute;left:10446;top:8411;width:10;height:20" coordorigin="10446,8411" coordsize="10,20">
              <v:shape style="position:absolute;left:10446;top:8411;width:10;height:20" coordorigin="10446,8411" coordsize="10,20" path="m10446,8430l10455,8430,10455,8411,10446,8411,10446,8430xe" filled="true" fillcolor="#000000" stroked="false">
                <v:path arrowok="t"/>
                <v:fill type="solid"/>
              </v:shape>
            </v:group>
            <v:group style="position:absolute;left:10446;top:8430;width:10;height:20" coordorigin="10446,8430" coordsize="10,20">
              <v:shape style="position:absolute;left:10446;top:8430;width:10;height:20" coordorigin="10446,8430" coordsize="10,20" path="m10446,8449l10455,8449,10455,8430,10446,8430,10446,8449xe" filled="true" fillcolor="#000000" stroked="false">
                <v:path arrowok="t"/>
                <v:fill type="solid"/>
              </v:shape>
            </v:group>
            <v:group style="position:absolute;left:10446;top:8452;width:10;height:2" coordorigin="10446,8452" coordsize="10,2">
              <v:shape style="position:absolute;left:10446;top:8452;width:10;height:2" coordorigin="10446,8452" coordsize="10,0" path="m10446,8452l10455,8452e" filled="false" stroked="true" strokeweight=".300018pt" strokecolor="#000000">
                <v:path arrowok="t"/>
              </v:shape>
            </v:group>
            <v:group style="position:absolute;left:12006;top:8238;width:10;height:20" coordorigin="12006,8238" coordsize="10,20">
              <v:shape style="position:absolute;left:12006;top:8238;width:10;height:20" coordorigin="12006,8238" coordsize="10,20" path="m12006,8257l12015,8257,12015,8238,12006,8238,12006,8257xe" filled="true" fillcolor="#000000" stroked="false">
                <v:path arrowok="t"/>
                <v:fill type="solid"/>
              </v:shape>
            </v:group>
            <v:group style="position:absolute;left:12006;top:8257;width:10;height:20" coordorigin="12006,8257" coordsize="10,20">
              <v:shape style="position:absolute;left:12006;top:8257;width:10;height:20" coordorigin="12006,8257" coordsize="10,20" path="m12006,8276l12015,8276,12015,8257,12006,8257,12006,8276xe" filled="true" fillcolor="#000000" stroked="false">
                <v:path arrowok="t"/>
                <v:fill type="solid"/>
              </v:shape>
            </v:group>
            <v:group style="position:absolute;left:12006;top:8276;width:10;height:20" coordorigin="12006,8276" coordsize="10,20">
              <v:shape style="position:absolute;left:12006;top:8276;width:10;height:20" coordorigin="12006,8276" coordsize="10,20" path="m12006,8296l12015,8296,12015,8276,12006,8276,12006,8296xe" filled="true" fillcolor="#000000" stroked="false">
                <v:path arrowok="t"/>
                <v:fill type="solid"/>
              </v:shape>
            </v:group>
            <v:group style="position:absolute;left:12006;top:8296;width:10;height:20" coordorigin="12006,8296" coordsize="10,20">
              <v:shape style="position:absolute;left:12006;top:8296;width:10;height:20" coordorigin="12006,8296" coordsize="10,20" path="m12006,8315l12015,8315,12015,8296,12006,8296,12006,8315xe" filled="true" fillcolor="#000000" stroked="false">
                <v:path arrowok="t"/>
                <v:fill type="solid"/>
              </v:shape>
            </v:group>
            <v:group style="position:absolute;left:12006;top:8315;width:10;height:20" coordorigin="12006,8315" coordsize="10,20">
              <v:shape style="position:absolute;left:12006;top:8315;width:10;height:20" coordorigin="12006,8315" coordsize="10,20" path="m12006,8334l12015,8334,12015,8315,12006,8315,12006,8334xe" filled="true" fillcolor="#000000" stroked="false">
                <v:path arrowok="t"/>
                <v:fill type="solid"/>
              </v:shape>
            </v:group>
            <v:group style="position:absolute;left:12006;top:8334;width:10;height:20" coordorigin="12006,8334" coordsize="10,20">
              <v:shape style="position:absolute;left:12006;top:8334;width:10;height:20" coordorigin="12006,8334" coordsize="10,20" path="m12006,8353l12015,8353,12015,8334,12006,8334,12006,8353xe" filled="true" fillcolor="#000000" stroked="false">
                <v:path arrowok="t"/>
                <v:fill type="solid"/>
              </v:shape>
            </v:group>
            <v:group style="position:absolute;left:12006;top:8353;width:10;height:20" coordorigin="12006,8353" coordsize="10,20">
              <v:shape style="position:absolute;left:12006;top:8353;width:10;height:20" coordorigin="12006,8353" coordsize="10,20" path="m12006,8372l12015,8372,12015,8353,12006,8353,12006,8372xe" filled="true" fillcolor="#000000" stroked="false">
                <v:path arrowok="t"/>
                <v:fill type="solid"/>
              </v:shape>
            </v:group>
            <v:group style="position:absolute;left:12006;top:8372;width:10;height:20" coordorigin="12006,8372" coordsize="10,20">
              <v:shape style="position:absolute;left:12006;top:8372;width:10;height:20" coordorigin="12006,8372" coordsize="10,20" path="m12006,8392l12015,8392,12015,8372,12006,8372,12006,8392xe" filled="true" fillcolor="#000000" stroked="false">
                <v:path arrowok="t"/>
                <v:fill type="solid"/>
              </v:shape>
            </v:group>
            <v:group style="position:absolute;left:12006;top:8392;width:10;height:20" coordorigin="12006,8392" coordsize="10,20">
              <v:shape style="position:absolute;left:12006;top:8392;width:10;height:20" coordorigin="12006,8392" coordsize="10,20" path="m12006,8411l12015,8411,12015,8392,12006,8392,12006,8411xe" filled="true" fillcolor="#000000" stroked="false">
                <v:path arrowok="t"/>
                <v:fill type="solid"/>
              </v:shape>
            </v:group>
            <v:group style="position:absolute;left:12006;top:8411;width:10;height:20" coordorigin="12006,8411" coordsize="10,20">
              <v:shape style="position:absolute;left:12006;top:8411;width:10;height:20" coordorigin="12006,8411" coordsize="10,20" path="m12006,8430l12015,8430,12015,8411,12006,8411,12006,8430xe" filled="true" fillcolor="#000000" stroked="false">
                <v:path arrowok="t"/>
                <v:fill type="solid"/>
              </v:shape>
            </v:group>
            <v:group style="position:absolute;left:12006;top:8430;width:10;height:20" coordorigin="12006,8430" coordsize="10,20">
              <v:shape style="position:absolute;left:12006;top:8430;width:10;height:20" coordorigin="12006,8430" coordsize="10,20" path="m12006,8449l12015,8449,12015,8430,12006,8430,12006,8449xe" filled="true" fillcolor="#000000" stroked="false">
                <v:path arrowok="t"/>
                <v:fill type="solid"/>
              </v:shape>
            </v:group>
            <v:group style="position:absolute;left:12006;top:8452;width:10;height:2" coordorigin="12006,8452" coordsize="10,2">
              <v:shape style="position:absolute;left:12006;top:8452;width:10;height:2" coordorigin="12006,8452" coordsize="10,0" path="m12006,8452l12015,8452e" filled="false" stroked="true" strokeweight=".300018pt" strokecolor="#000000">
                <v:path arrowok="t"/>
              </v:shape>
            </v:group>
            <v:group style="position:absolute;left:13705;top:8238;width:10;height:20" coordorigin="13705,8238" coordsize="10,20">
              <v:shape style="position:absolute;left:13705;top:8238;width:10;height:20" coordorigin="13705,8238" coordsize="10,20" path="m13705,8257l13714,8257,13714,8238,13705,8238,13705,8257xe" filled="true" fillcolor="#000000" stroked="false">
                <v:path arrowok="t"/>
                <v:fill type="solid"/>
              </v:shape>
            </v:group>
            <v:group style="position:absolute;left:13705;top:8257;width:10;height:20" coordorigin="13705,8257" coordsize="10,20">
              <v:shape style="position:absolute;left:13705;top:8257;width:10;height:20" coordorigin="13705,8257" coordsize="10,20" path="m13705,8276l13714,8276,13714,8257,13705,8257,13705,8276xe" filled="true" fillcolor="#000000" stroked="false">
                <v:path arrowok="t"/>
                <v:fill type="solid"/>
              </v:shape>
            </v:group>
            <v:group style="position:absolute;left:13705;top:8276;width:10;height:20" coordorigin="13705,8276" coordsize="10,20">
              <v:shape style="position:absolute;left:13705;top:8276;width:10;height:20" coordorigin="13705,8276" coordsize="10,20" path="m13705,8296l13714,8296,13714,8276,13705,8276,13705,8296xe" filled="true" fillcolor="#000000" stroked="false">
                <v:path arrowok="t"/>
                <v:fill type="solid"/>
              </v:shape>
            </v:group>
            <v:group style="position:absolute;left:13705;top:8296;width:10;height:20" coordorigin="13705,8296" coordsize="10,20">
              <v:shape style="position:absolute;left:13705;top:8296;width:10;height:20" coordorigin="13705,8296" coordsize="10,20" path="m13705,8315l13714,8315,13714,8296,13705,8296,13705,8315xe" filled="true" fillcolor="#000000" stroked="false">
                <v:path arrowok="t"/>
                <v:fill type="solid"/>
              </v:shape>
            </v:group>
            <v:group style="position:absolute;left:13705;top:8315;width:10;height:20" coordorigin="13705,8315" coordsize="10,20">
              <v:shape style="position:absolute;left:13705;top:8315;width:10;height:20" coordorigin="13705,8315" coordsize="10,20" path="m13705,8334l13714,8334,13714,8315,13705,8315,13705,8334xe" filled="true" fillcolor="#000000" stroked="false">
                <v:path arrowok="t"/>
                <v:fill type="solid"/>
              </v:shape>
            </v:group>
            <v:group style="position:absolute;left:13705;top:8334;width:10;height:20" coordorigin="13705,8334" coordsize="10,20">
              <v:shape style="position:absolute;left:13705;top:8334;width:10;height:20" coordorigin="13705,8334" coordsize="10,20" path="m13705,8353l13714,8353,13714,8334,13705,8334,13705,8353xe" filled="true" fillcolor="#000000" stroked="false">
                <v:path arrowok="t"/>
                <v:fill type="solid"/>
              </v:shape>
            </v:group>
            <v:group style="position:absolute;left:13705;top:8353;width:10;height:20" coordorigin="13705,8353" coordsize="10,20">
              <v:shape style="position:absolute;left:13705;top:8353;width:10;height:20" coordorigin="13705,8353" coordsize="10,20" path="m13705,8372l13714,8372,13714,8353,13705,8353,13705,8372xe" filled="true" fillcolor="#000000" stroked="false">
                <v:path arrowok="t"/>
                <v:fill type="solid"/>
              </v:shape>
            </v:group>
            <v:group style="position:absolute;left:13705;top:8372;width:10;height:20" coordorigin="13705,8372" coordsize="10,20">
              <v:shape style="position:absolute;left:13705;top:8372;width:10;height:20" coordorigin="13705,8372" coordsize="10,20" path="m13705,8392l13714,8392,13714,8372,13705,8372,13705,8392xe" filled="true" fillcolor="#000000" stroked="false">
                <v:path arrowok="t"/>
                <v:fill type="solid"/>
              </v:shape>
            </v:group>
            <v:group style="position:absolute;left:13705;top:8392;width:10;height:20" coordorigin="13705,8392" coordsize="10,20">
              <v:shape style="position:absolute;left:13705;top:8392;width:10;height:20" coordorigin="13705,8392" coordsize="10,20" path="m13705,8411l13714,8411,13714,8392,13705,8392,13705,8411xe" filled="true" fillcolor="#000000" stroked="false">
                <v:path arrowok="t"/>
                <v:fill type="solid"/>
              </v:shape>
            </v:group>
            <v:group style="position:absolute;left:13705;top:8411;width:10;height:20" coordorigin="13705,8411" coordsize="10,20">
              <v:shape style="position:absolute;left:13705;top:8411;width:10;height:20" coordorigin="13705,8411" coordsize="10,20" path="m13705,8430l13714,8430,13714,8411,13705,8411,13705,8430xe" filled="true" fillcolor="#000000" stroked="false">
                <v:path arrowok="t"/>
                <v:fill type="solid"/>
              </v:shape>
            </v:group>
            <v:group style="position:absolute;left:13705;top:8430;width:10;height:20" coordorigin="13705,8430" coordsize="10,20">
              <v:shape style="position:absolute;left:13705;top:8430;width:10;height:20" coordorigin="13705,8430" coordsize="10,20" path="m13705,8449l13714,8449,13714,8430,13705,8430,13705,8449xe" filled="true" fillcolor="#000000" stroked="false">
                <v:path arrowok="t"/>
                <v:fill type="solid"/>
              </v:shape>
            </v:group>
            <v:group style="position:absolute;left:13705;top:8452;width:10;height:2" coordorigin="13705,8452" coordsize="10,2">
              <v:shape style="position:absolute;left:13705;top:8452;width:10;height:2" coordorigin="13705,8452" coordsize="10,0" path="m13705,8452l13714,8452e" filled="false" stroked="true" strokeweight=".300018pt" strokecolor="#000000">
                <v:path arrowok="t"/>
              </v:shape>
            </v:group>
            <v:group style="position:absolute;left:3269;top:8460;width:10;height:2" coordorigin="3269,8460" coordsize="10,2">
              <v:shape style="position:absolute;left:3269;top:8460;width:10;height:2" coordorigin="3269,8460" coordsize="10,0" path="m3269,8460l3279,8460e" filled="false" stroked="true" strokeweight=".479981pt" strokecolor="#000000">
                <v:path arrowok="t"/>
              </v:shape>
              <v:shape style="position:absolute;left:1128;top:8455;width:3453;height:10" type="#_x0000_t75" stroked="false">
                <v:imagedata r:id="rId231" o:title=""/>
              </v:shape>
              <v:shape style="position:absolute;left:4576;top:8455;width:625;height:10" type="#_x0000_t75" stroked="false">
                <v:imagedata r:id="rId224" o:title=""/>
              </v:shape>
              <v:shape style="position:absolute;left:5196;top:8455;width:2838;height:10" type="#_x0000_t75" stroked="false">
                <v:imagedata r:id="rId225" o:title=""/>
              </v:shape>
              <v:shape style="position:absolute;left:8030;top:8455;width:717;height:10" type="#_x0000_t75" stroked="false">
                <v:imagedata r:id="rId216" o:title=""/>
              </v:shape>
              <v:shape style="position:absolute;left:8742;top:8455;width:856;height:10" type="#_x0000_t75" stroked="false">
                <v:imagedata r:id="rId217" o:title=""/>
              </v:shape>
              <v:shape style="position:absolute;left:9592;top:8455;width:853;height:10" type="#_x0000_t75" stroked="false">
                <v:imagedata r:id="rId218" o:title=""/>
              </v:shape>
              <v:shape style="position:absolute;left:10441;top:8455;width:1565;height:10" type="#_x0000_t75" stroked="false">
                <v:imagedata r:id="rId219" o:title=""/>
              </v:shape>
              <v:shape style="position:absolute;left:12001;top:8455;width:3412;height:10" type="#_x0000_t75" stroked="false">
                <v:imagedata r:id="rId220" o:title=""/>
              </v:shape>
            </v:group>
            <v:group style="position:absolute;left:3269;top:8465;width:10;height:20" coordorigin="3269,8465" coordsize="10,20">
              <v:shape style="position:absolute;left:3269;top:8465;width:10;height:20" coordorigin="3269,8465" coordsize="10,20" path="m3269,8484l3279,8484,3279,8465,3269,8465,3269,8484xe" filled="true" fillcolor="#000000" stroked="false">
                <v:path arrowok="t"/>
                <v:fill type="solid"/>
              </v:shape>
            </v:group>
            <v:group style="position:absolute;left:3269;top:8484;width:10;height:20" coordorigin="3269,8484" coordsize="10,20">
              <v:shape style="position:absolute;left:3269;top:8484;width:10;height:20" coordorigin="3269,8484" coordsize="10,20" path="m3269,8503l3279,8503,3279,8484,3269,8484,3269,8503xe" filled="true" fillcolor="#000000" stroked="false">
                <v:path arrowok="t"/>
                <v:fill type="solid"/>
              </v:shape>
            </v:group>
            <v:group style="position:absolute;left:3269;top:8503;width:10;height:20" coordorigin="3269,8503" coordsize="10,20">
              <v:shape style="position:absolute;left:3269;top:8503;width:10;height:20" coordorigin="3269,8503" coordsize="10,20" path="m3269,8522l3279,8522,3279,8503,3269,8503,3269,8522xe" filled="true" fillcolor="#000000" stroked="false">
                <v:path arrowok="t"/>
                <v:fill type="solid"/>
              </v:shape>
            </v:group>
            <v:group style="position:absolute;left:3269;top:8522;width:10;height:20" coordorigin="3269,8522" coordsize="10,20">
              <v:shape style="position:absolute;left:3269;top:8522;width:10;height:20" coordorigin="3269,8522" coordsize="10,20" path="m3269,8542l3279,8542,3279,8522,3269,8522,3269,8542xe" filled="true" fillcolor="#000000" stroked="false">
                <v:path arrowok="t"/>
                <v:fill type="solid"/>
              </v:shape>
            </v:group>
            <v:group style="position:absolute;left:3269;top:8542;width:10;height:20" coordorigin="3269,8542" coordsize="10,20">
              <v:shape style="position:absolute;left:3269;top:8542;width:10;height:20" coordorigin="3269,8542" coordsize="10,20" path="m3269,8561l3279,8561,3279,8542,3269,8542,3269,8561xe" filled="true" fillcolor="#000000" stroked="false">
                <v:path arrowok="t"/>
                <v:fill type="solid"/>
              </v:shape>
            </v:group>
            <v:group style="position:absolute;left:3269;top:8561;width:10;height:20" coordorigin="3269,8561" coordsize="10,20">
              <v:shape style="position:absolute;left:3269;top:8561;width:10;height:20" coordorigin="3269,8561" coordsize="10,20" path="m3269,8580l3279,8580,3279,8561,3269,8561,3269,8580xe" filled="true" fillcolor="#000000" stroked="false">
                <v:path arrowok="t"/>
                <v:fill type="solid"/>
              </v:shape>
            </v:group>
            <v:group style="position:absolute;left:3269;top:8580;width:10;height:20" coordorigin="3269,8580" coordsize="10,20">
              <v:shape style="position:absolute;left:3269;top:8580;width:10;height:20" coordorigin="3269,8580" coordsize="10,20" path="m3269,8599l3279,8599,3279,8580,3269,8580,3269,8599xe" filled="true" fillcolor="#000000" stroked="false">
                <v:path arrowok="t"/>
                <v:fill type="solid"/>
              </v:shape>
            </v:group>
            <v:group style="position:absolute;left:3269;top:8599;width:10;height:20" coordorigin="3269,8599" coordsize="10,20">
              <v:shape style="position:absolute;left:3269;top:8599;width:10;height:20" coordorigin="3269,8599" coordsize="10,20" path="m3269,8618l3279,8618,3279,8599,3269,8599,3269,8618xe" filled="true" fillcolor="#000000" stroked="false">
                <v:path arrowok="t"/>
                <v:fill type="solid"/>
              </v:shape>
            </v:group>
            <v:group style="position:absolute;left:3269;top:8618;width:10;height:20" coordorigin="3269,8618" coordsize="10,20">
              <v:shape style="position:absolute;left:3269;top:8618;width:10;height:20" coordorigin="3269,8618" coordsize="10,20" path="m3269,8638l3279,8638,3279,8618,3269,8618,3269,8638xe" filled="true" fillcolor="#000000" stroked="false">
                <v:path arrowok="t"/>
                <v:fill type="solid"/>
              </v:shape>
            </v:group>
            <v:group style="position:absolute;left:3269;top:8638;width:10;height:20" coordorigin="3269,8638" coordsize="10,20">
              <v:shape style="position:absolute;left:3269;top:8638;width:10;height:20" coordorigin="3269,8638" coordsize="10,20" path="m3269,8657l3279,8657,3279,8638,3269,8638,3269,8657xe" filled="true" fillcolor="#000000" stroked="false">
                <v:path arrowok="t"/>
                <v:fill type="solid"/>
              </v:shape>
            </v:group>
            <v:group style="position:absolute;left:3269;top:8657;width:10;height:20" coordorigin="3269,8657" coordsize="10,20">
              <v:shape style="position:absolute;left:3269;top:8657;width:10;height:20" coordorigin="3269,8657" coordsize="10,20" path="m3269,8676l3279,8676,3279,8657,3269,8657,3269,8676xe" filled="true" fillcolor="#000000" stroked="false">
                <v:path arrowok="t"/>
                <v:fill type="solid"/>
              </v:shape>
            </v:group>
            <v:group style="position:absolute;left:3269;top:8680;width:10;height:2" coordorigin="3269,8680" coordsize="10,2">
              <v:shape style="position:absolute;left:3269;top:8680;width:10;height:2" coordorigin="3269,8680" coordsize="10,0" path="m3269,8680l3279,8680e" filled="false" stroked="true" strokeweight=".360016pt" strokecolor="#000000">
                <v:path arrowok="t"/>
              </v:shape>
            </v:group>
            <v:group style="position:absolute;left:4581;top:8465;width:10;height:20" coordorigin="4581,8465" coordsize="10,20">
              <v:shape style="position:absolute;left:4581;top:8465;width:10;height:20" coordorigin="4581,8465" coordsize="10,20" path="m4581,8484l4590,8484,4590,8465,4581,8465,4581,8484xe" filled="true" fillcolor="#000000" stroked="false">
                <v:path arrowok="t"/>
                <v:fill type="solid"/>
              </v:shape>
            </v:group>
            <v:group style="position:absolute;left:4581;top:8484;width:10;height:20" coordorigin="4581,8484" coordsize="10,20">
              <v:shape style="position:absolute;left:4581;top:8484;width:10;height:20" coordorigin="4581,8484" coordsize="10,20" path="m4581,8503l4590,8503,4590,8484,4581,8484,4581,8503xe" filled="true" fillcolor="#000000" stroked="false">
                <v:path arrowok="t"/>
                <v:fill type="solid"/>
              </v:shape>
            </v:group>
            <v:group style="position:absolute;left:4581;top:8503;width:10;height:20" coordorigin="4581,8503" coordsize="10,20">
              <v:shape style="position:absolute;left:4581;top:8503;width:10;height:20" coordorigin="4581,8503" coordsize="10,20" path="m4581,8522l4590,8522,4590,8503,4581,8503,4581,8522xe" filled="true" fillcolor="#000000" stroked="false">
                <v:path arrowok="t"/>
                <v:fill type="solid"/>
              </v:shape>
            </v:group>
            <v:group style="position:absolute;left:4581;top:8522;width:10;height:20" coordorigin="4581,8522" coordsize="10,20">
              <v:shape style="position:absolute;left:4581;top:8522;width:10;height:20" coordorigin="4581,8522" coordsize="10,20" path="m4581,8542l4590,8542,4590,8522,4581,8522,4581,8542xe" filled="true" fillcolor="#000000" stroked="false">
                <v:path arrowok="t"/>
                <v:fill type="solid"/>
              </v:shape>
            </v:group>
            <v:group style="position:absolute;left:4581;top:8542;width:10;height:20" coordorigin="4581,8542" coordsize="10,20">
              <v:shape style="position:absolute;left:4581;top:8542;width:10;height:20" coordorigin="4581,8542" coordsize="10,20" path="m4581,8561l4590,8561,4590,8542,4581,8542,4581,8561xe" filled="true" fillcolor="#000000" stroked="false">
                <v:path arrowok="t"/>
                <v:fill type="solid"/>
              </v:shape>
            </v:group>
            <v:group style="position:absolute;left:4581;top:8561;width:10;height:20" coordorigin="4581,8561" coordsize="10,20">
              <v:shape style="position:absolute;left:4581;top:8561;width:10;height:20" coordorigin="4581,8561" coordsize="10,20" path="m4581,8580l4590,8580,4590,8561,4581,8561,4581,8580xe" filled="true" fillcolor="#000000" stroked="false">
                <v:path arrowok="t"/>
                <v:fill type="solid"/>
              </v:shape>
            </v:group>
            <v:group style="position:absolute;left:4581;top:8580;width:10;height:20" coordorigin="4581,8580" coordsize="10,20">
              <v:shape style="position:absolute;left:4581;top:8580;width:10;height:20" coordorigin="4581,8580" coordsize="10,20" path="m4581,8599l4590,8599,4590,8580,4581,8580,4581,8599xe" filled="true" fillcolor="#000000" stroked="false">
                <v:path arrowok="t"/>
                <v:fill type="solid"/>
              </v:shape>
            </v:group>
            <v:group style="position:absolute;left:4581;top:8599;width:10;height:20" coordorigin="4581,8599" coordsize="10,20">
              <v:shape style="position:absolute;left:4581;top:8599;width:10;height:20" coordorigin="4581,8599" coordsize="10,20" path="m4581,8618l4590,8618,4590,8599,4581,8599,4581,8618xe" filled="true" fillcolor="#000000" stroked="false">
                <v:path arrowok="t"/>
                <v:fill type="solid"/>
              </v:shape>
            </v:group>
            <v:group style="position:absolute;left:4581;top:8618;width:10;height:20" coordorigin="4581,8618" coordsize="10,20">
              <v:shape style="position:absolute;left:4581;top:8618;width:10;height:20" coordorigin="4581,8618" coordsize="10,20" path="m4581,8638l4590,8638,4590,8618,4581,8618,4581,8638xe" filled="true" fillcolor="#000000" stroked="false">
                <v:path arrowok="t"/>
                <v:fill type="solid"/>
              </v:shape>
            </v:group>
            <v:group style="position:absolute;left:4581;top:8638;width:10;height:20" coordorigin="4581,8638" coordsize="10,20">
              <v:shape style="position:absolute;left:4581;top:8638;width:10;height:20" coordorigin="4581,8638" coordsize="10,20" path="m4581,8657l4590,8657,4590,8638,4581,8638,4581,8657xe" filled="true" fillcolor="#000000" stroked="false">
                <v:path arrowok="t"/>
                <v:fill type="solid"/>
              </v:shape>
            </v:group>
            <v:group style="position:absolute;left:4581;top:8657;width:10;height:20" coordorigin="4581,8657" coordsize="10,20">
              <v:shape style="position:absolute;left:4581;top:8657;width:10;height:20" coordorigin="4581,8657" coordsize="10,20" path="m4581,8676l4590,8676,4590,8657,4581,8657,4581,8676xe" filled="true" fillcolor="#000000" stroked="false">
                <v:path arrowok="t"/>
                <v:fill type="solid"/>
              </v:shape>
            </v:group>
            <v:group style="position:absolute;left:4581;top:8680;width:10;height:2" coordorigin="4581,8680" coordsize="10,2">
              <v:shape style="position:absolute;left:4581;top:8680;width:10;height:2" coordorigin="4581,8680" coordsize="10,0" path="m4581,8680l4590,8680e" filled="false" stroked="true" strokeweight=".360016pt" strokecolor="#000000">
                <v:path arrowok="t"/>
              </v:shape>
            </v:group>
            <v:group style="position:absolute;left:5201;top:8465;width:10;height:20" coordorigin="5201,8465" coordsize="10,20">
              <v:shape style="position:absolute;left:5201;top:8465;width:10;height:20" coordorigin="5201,8465" coordsize="10,20" path="m5201,8484l5211,8484,5211,8465,5201,8465,5201,8484xe" filled="true" fillcolor="#000000" stroked="false">
                <v:path arrowok="t"/>
                <v:fill type="solid"/>
              </v:shape>
            </v:group>
            <v:group style="position:absolute;left:5201;top:8484;width:10;height:20" coordorigin="5201,8484" coordsize="10,20">
              <v:shape style="position:absolute;left:5201;top:8484;width:10;height:20" coordorigin="5201,8484" coordsize="10,20" path="m5201,8503l5211,8503,5211,8484,5201,8484,5201,8503xe" filled="true" fillcolor="#000000" stroked="false">
                <v:path arrowok="t"/>
                <v:fill type="solid"/>
              </v:shape>
            </v:group>
            <v:group style="position:absolute;left:5201;top:8503;width:10;height:20" coordorigin="5201,8503" coordsize="10,20">
              <v:shape style="position:absolute;left:5201;top:8503;width:10;height:20" coordorigin="5201,8503" coordsize="10,20" path="m5201,8522l5211,8522,5211,8503,5201,8503,5201,8522xe" filled="true" fillcolor="#000000" stroked="false">
                <v:path arrowok="t"/>
                <v:fill type="solid"/>
              </v:shape>
            </v:group>
            <v:group style="position:absolute;left:5201;top:8522;width:10;height:20" coordorigin="5201,8522" coordsize="10,20">
              <v:shape style="position:absolute;left:5201;top:8522;width:10;height:20" coordorigin="5201,8522" coordsize="10,20" path="m5201,8542l5211,8542,5211,8522,5201,8522,5201,8542xe" filled="true" fillcolor="#000000" stroked="false">
                <v:path arrowok="t"/>
                <v:fill type="solid"/>
              </v:shape>
            </v:group>
            <v:group style="position:absolute;left:5201;top:8542;width:10;height:20" coordorigin="5201,8542" coordsize="10,20">
              <v:shape style="position:absolute;left:5201;top:8542;width:10;height:20" coordorigin="5201,8542" coordsize="10,20" path="m5201,8561l5211,8561,5211,8542,5201,8542,5201,8561xe" filled="true" fillcolor="#000000" stroked="false">
                <v:path arrowok="t"/>
                <v:fill type="solid"/>
              </v:shape>
            </v:group>
            <v:group style="position:absolute;left:5201;top:8561;width:10;height:20" coordorigin="5201,8561" coordsize="10,20">
              <v:shape style="position:absolute;left:5201;top:8561;width:10;height:20" coordorigin="5201,8561" coordsize="10,20" path="m5201,8580l5211,8580,5211,8561,5201,8561,5201,8580xe" filled="true" fillcolor="#000000" stroked="false">
                <v:path arrowok="t"/>
                <v:fill type="solid"/>
              </v:shape>
            </v:group>
            <v:group style="position:absolute;left:5201;top:8580;width:10;height:20" coordorigin="5201,8580" coordsize="10,20">
              <v:shape style="position:absolute;left:5201;top:8580;width:10;height:20" coordorigin="5201,8580" coordsize="10,20" path="m5201,8599l5211,8599,5211,8580,5201,8580,5201,8599xe" filled="true" fillcolor="#000000" stroked="false">
                <v:path arrowok="t"/>
                <v:fill type="solid"/>
              </v:shape>
            </v:group>
            <v:group style="position:absolute;left:5201;top:8599;width:10;height:20" coordorigin="5201,8599" coordsize="10,20">
              <v:shape style="position:absolute;left:5201;top:8599;width:10;height:20" coordorigin="5201,8599" coordsize="10,20" path="m5201,8618l5211,8618,5211,8599,5201,8599,5201,8618xe" filled="true" fillcolor="#000000" stroked="false">
                <v:path arrowok="t"/>
                <v:fill type="solid"/>
              </v:shape>
            </v:group>
            <v:group style="position:absolute;left:5201;top:8618;width:10;height:20" coordorigin="5201,8618" coordsize="10,20">
              <v:shape style="position:absolute;left:5201;top:8618;width:10;height:20" coordorigin="5201,8618" coordsize="10,20" path="m5201,8638l5211,8638,5211,8618,5201,8618,5201,8638xe" filled="true" fillcolor="#000000" stroked="false">
                <v:path arrowok="t"/>
                <v:fill type="solid"/>
              </v:shape>
            </v:group>
            <v:group style="position:absolute;left:5201;top:8638;width:10;height:20" coordorigin="5201,8638" coordsize="10,20">
              <v:shape style="position:absolute;left:5201;top:8638;width:10;height:20" coordorigin="5201,8638" coordsize="10,20" path="m5201,8657l5211,8657,5211,8638,5201,8638,5201,8657xe" filled="true" fillcolor="#000000" stroked="false">
                <v:path arrowok="t"/>
                <v:fill type="solid"/>
              </v:shape>
            </v:group>
            <v:group style="position:absolute;left:5201;top:8657;width:10;height:20" coordorigin="5201,8657" coordsize="10,20">
              <v:shape style="position:absolute;left:5201;top:8657;width:10;height:20" coordorigin="5201,8657" coordsize="10,20" path="m5201,8676l5211,8676,5211,8657,5201,8657,5201,8676xe" filled="true" fillcolor="#000000" stroked="false">
                <v:path arrowok="t"/>
                <v:fill type="solid"/>
              </v:shape>
            </v:group>
            <v:group style="position:absolute;left:5201;top:8680;width:10;height:2" coordorigin="5201,8680" coordsize="10,2">
              <v:shape style="position:absolute;left:5201;top:8680;width:10;height:2" coordorigin="5201,8680" coordsize="10,0" path="m5201,8680l5211,8680e" filled="false" stroked="true" strokeweight=".360016pt" strokecolor="#000000">
                <v:path arrowok="t"/>
              </v:shape>
            </v:group>
            <v:group style="position:absolute;left:5909;top:8465;width:10;height:20" coordorigin="5909,8465" coordsize="10,20">
              <v:shape style="position:absolute;left:5909;top:8465;width:10;height:20" coordorigin="5909,8465" coordsize="10,20" path="m5909,8484l5919,8484,5919,8465,5909,8465,5909,8484xe" filled="true" fillcolor="#000000" stroked="false">
                <v:path arrowok="t"/>
                <v:fill type="solid"/>
              </v:shape>
            </v:group>
            <v:group style="position:absolute;left:5909;top:8484;width:10;height:20" coordorigin="5909,8484" coordsize="10,20">
              <v:shape style="position:absolute;left:5909;top:8484;width:10;height:20" coordorigin="5909,8484" coordsize="10,20" path="m5909,8503l5919,8503,5919,8484,5909,8484,5909,8503xe" filled="true" fillcolor="#000000" stroked="false">
                <v:path arrowok="t"/>
                <v:fill type="solid"/>
              </v:shape>
            </v:group>
            <v:group style="position:absolute;left:5909;top:8503;width:10;height:20" coordorigin="5909,8503" coordsize="10,20">
              <v:shape style="position:absolute;left:5909;top:8503;width:10;height:20" coordorigin="5909,8503" coordsize="10,20" path="m5909,8522l5919,8522,5919,8503,5909,8503,5909,8522xe" filled="true" fillcolor="#000000" stroked="false">
                <v:path arrowok="t"/>
                <v:fill type="solid"/>
              </v:shape>
            </v:group>
            <v:group style="position:absolute;left:5909;top:8522;width:10;height:20" coordorigin="5909,8522" coordsize="10,20">
              <v:shape style="position:absolute;left:5909;top:8522;width:10;height:20" coordorigin="5909,8522" coordsize="10,20" path="m5909,8542l5919,8542,5919,8522,5909,8522,5909,8542xe" filled="true" fillcolor="#000000" stroked="false">
                <v:path arrowok="t"/>
                <v:fill type="solid"/>
              </v:shape>
            </v:group>
            <v:group style="position:absolute;left:5909;top:8542;width:10;height:20" coordorigin="5909,8542" coordsize="10,20">
              <v:shape style="position:absolute;left:5909;top:8542;width:10;height:20" coordorigin="5909,8542" coordsize="10,20" path="m5909,8561l5919,8561,5919,8542,5909,8542,5909,8561xe" filled="true" fillcolor="#000000" stroked="false">
                <v:path arrowok="t"/>
                <v:fill type="solid"/>
              </v:shape>
            </v:group>
            <v:group style="position:absolute;left:5909;top:8561;width:10;height:20" coordorigin="5909,8561" coordsize="10,20">
              <v:shape style="position:absolute;left:5909;top:8561;width:10;height:20" coordorigin="5909,8561" coordsize="10,20" path="m5909,8580l5919,8580,5919,8561,5909,8561,5909,8580xe" filled="true" fillcolor="#000000" stroked="false">
                <v:path arrowok="t"/>
                <v:fill type="solid"/>
              </v:shape>
            </v:group>
            <v:group style="position:absolute;left:5909;top:8580;width:10;height:20" coordorigin="5909,8580" coordsize="10,20">
              <v:shape style="position:absolute;left:5909;top:8580;width:10;height:20" coordorigin="5909,8580" coordsize="10,20" path="m5909,8599l5919,8599,5919,8580,5909,8580,5909,8599xe" filled="true" fillcolor="#000000" stroked="false">
                <v:path arrowok="t"/>
                <v:fill type="solid"/>
              </v:shape>
            </v:group>
            <v:group style="position:absolute;left:5909;top:8599;width:10;height:20" coordorigin="5909,8599" coordsize="10,20">
              <v:shape style="position:absolute;left:5909;top:8599;width:10;height:20" coordorigin="5909,8599" coordsize="10,20" path="m5909,8618l5919,8618,5919,8599,5909,8599,5909,8618xe" filled="true" fillcolor="#000000" stroked="false">
                <v:path arrowok="t"/>
                <v:fill type="solid"/>
              </v:shape>
            </v:group>
            <v:group style="position:absolute;left:5909;top:8618;width:10;height:20" coordorigin="5909,8618" coordsize="10,20">
              <v:shape style="position:absolute;left:5909;top:8618;width:10;height:20" coordorigin="5909,8618" coordsize="10,20" path="m5909,8638l5919,8638,5919,8618,5909,8618,5909,8638xe" filled="true" fillcolor="#000000" stroked="false">
                <v:path arrowok="t"/>
                <v:fill type="solid"/>
              </v:shape>
            </v:group>
            <v:group style="position:absolute;left:5909;top:8638;width:10;height:20" coordorigin="5909,8638" coordsize="10,20">
              <v:shape style="position:absolute;left:5909;top:8638;width:10;height:20" coordorigin="5909,8638" coordsize="10,20" path="m5909,8657l5919,8657,5919,8638,5909,8638,5909,8657xe" filled="true" fillcolor="#000000" stroked="false">
                <v:path arrowok="t"/>
                <v:fill type="solid"/>
              </v:shape>
            </v:group>
            <v:group style="position:absolute;left:5909;top:8657;width:10;height:20" coordorigin="5909,8657" coordsize="10,20">
              <v:shape style="position:absolute;left:5909;top:8657;width:10;height:20" coordorigin="5909,8657" coordsize="10,20" path="m5909,8676l5919,8676,5919,8657,5909,8657,5909,8676xe" filled="true" fillcolor="#000000" stroked="false">
                <v:path arrowok="t"/>
                <v:fill type="solid"/>
              </v:shape>
            </v:group>
            <v:group style="position:absolute;left:5909;top:8680;width:10;height:2" coordorigin="5909,8680" coordsize="10,2">
              <v:shape style="position:absolute;left:5909;top:8680;width:10;height:2" coordorigin="5909,8680" coordsize="10,0" path="m5909,8680l5919,8680e" filled="false" stroked="true" strokeweight=".360016pt" strokecolor="#000000">
                <v:path arrowok="t"/>
              </v:shape>
            </v:group>
            <v:group style="position:absolute;left:6478;top:8465;width:10;height:20" coordorigin="6478,8465" coordsize="10,20">
              <v:shape style="position:absolute;left:6478;top:8465;width:10;height:20" coordorigin="6478,8465" coordsize="10,20" path="m6478,8484l6488,8484,6488,8465,6478,8465,6478,8484xe" filled="true" fillcolor="#000000" stroked="false">
                <v:path arrowok="t"/>
                <v:fill type="solid"/>
              </v:shape>
            </v:group>
            <v:group style="position:absolute;left:6478;top:8484;width:10;height:20" coordorigin="6478,8484" coordsize="10,20">
              <v:shape style="position:absolute;left:6478;top:8484;width:10;height:20" coordorigin="6478,8484" coordsize="10,20" path="m6478,8503l6488,8503,6488,8484,6478,8484,6478,8503xe" filled="true" fillcolor="#000000" stroked="false">
                <v:path arrowok="t"/>
                <v:fill type="solid"/>
              </v:shape>
            </v:group>
            <v:group style="position:absolute;left:6478;top:8503;width:10;height:20" coordorigin="6478,8503" coordsize="10,20">
              <v:shape style="position:absolute;left:6478;top:8503;width:10;height:20" coordorigin="6478,8503" coordsize="10,20" path="m6478,8522l6488,8522,6488,8503,6478,8503,6478,8522xe" filled="true" fillcolor="#000000" stroked="false">
                <v:path arrowok="t"/>
                <v:fill type="solid"/>
              </v:shape>
            </v:group>
            <v:group style="position:absolute;left:6478;top:8522;width:10;height:20" coordorigin="6478,8522" coordsize="10,20">
              <v:shape style="position:absolute;left:6478;top:8522;width:10;height:20" coordorigin="6478,8522" coordsize="10,20" path="m6478,8542l6488,8542,6488,8522,6478,8522,6478,8542xe" filled="true" fillcolor="#000000" stroked="false">
                <v:path arrowok="t"/>
                <v:fill type="solid"/>
              </v:shape>
            </v:group>
            <v:group style="position:absolute;left:6478;top:8542;width:10;height:20" coordorigin="6478,8542" coordsize="10,20">
              <v:shape style="position:absolute;left:6478;top:8542;width:10;height:20" coordorigin="6478,8542" coordsize="10,20" path="m6478,8561l6488,8561,6488,8542,6478,8542,6478,8561xe" filled="true" fillcolor="#000000" stroked="false">
                <v:path arrowok="t"/>
                <v:fill type="solid"/>
              </v:shape>
            </v:group>
            <v:group style="position:absolute;left:6478;top:8561;width:10;height:20" coordorigin="6478,8561" coordsize="10,20">
              <v:shape style="position:absolute;left:6478;top:8561;width:10;height:20" coordorigin="6478,8561" coordsize="10,20" path="m6478,8580l6488,8580,6488,8561,6478,8561,6478,8580xe" filled="true" fillcolor="#000000" stroked="false">
                <v:path arrowok="t"/>
                <v:fill type="solid"/>
              </v:shape>
            </v:group>
            <v:group style="position:absolute;left:6478;top:8580;width:10;height:20" coordorigin="6478,8580" coordsize="10,20">
              <v:shape style="position:absolute;left:6478;top:8580;width:10;height:20" coordorigin="6478,8580" coordsize="10,20" path="m6478,8599l6488,8599,6488,8580,6478,8580,6478,8599xe" filled="true" fillcolor="#000000" stroked="false">
                <v:path arrowok="t"/>
                <v:fill type="solid"/>
              </v:shape>
            </v:group>
            <v:group style="position:absolute;left:6478;top:8599;width:10;height:20" coordorigin="6478,8599" coordsize="10,20">
              <v:shape style="position:absolute;left:6478;top:8599;width:10;height:20" coordorigin="6478,8599" coordsize="10,20" path="m6478,8618l6488,8618,6488,8599,6478,8599,6478,8618xe" filled="true" fillcolor="#000000" stroked="false">
                <v:path arrowok="t"/>
                <v:fill type="solid"/>
              </v:shape>
            </v:group>
            <v:group style="position:absolute;left:6478;top:8618;width:10;height:20" coordorigin="6478,8618" coordsize="10,20">
              <v:shape style="position:absolute;left:6478;top:8618;width:10;height:20" coordorigin="6478,8618" coordsize="10,20" path="m6478,8638l6488,8638,6488,8618,6478,8618,6478,8638xe" filled="true" fillcolor="#000000" stroked="false">
                <v:path arrowok="t"/>
                <v:fill type="solid"/>
              </v:shape>
            </v:group>
            <v:group style="position:absolute;left:6478;top:8638;width:10;height:20" coordorigin="6478,8638" coordsize="10,20">
              <v:shape style="position:absolute;left:6478;top:8638;width:10;height:20" coordorigin="6478,8638" coordsize="10,20" path="m6478,8657l6488,8657,6488,8638,6478,8638,6478,8657xe" filled="true" fillcolor="#000000" stroked="false">
                <v:path arrowok="t"/>
                <v:fill type="solid"/>
              </v:shape>
            </v:group>
            <v:group style="position:absolute;left:6478;top:8657;width:10;height:20" coordorigin="6478,8657" coordsize="10,20">
              <v:shape style="position:absolute;left:6478;top:8657;width:10;height:20" coordorigin="6478,8657" coordsize="10,20" path="m6478,8676l6488,8676,6488,8657,6478,8657,6478,8676xe" filled="true" fillcolor="#000000" stroked="false">
                <v:path arrowok="t"/>
                <v:fill type="solid"/>
              </v:shape>
            </v:group>
            <v:group style="position:absolute;left:6478;top:8680;width:10;height:2" coordorigin="6478,8680" coordsize="10,2">
              <v:shape style="position:absolute;left:6478;top:8680;width:10;height:2" coordorigin="6478,8680" coordsize="10,0" path="m6478,8680l6488,8680e" filled="false" stroked="true" strokeweight=".360016pt" strokecolor="#000000">
                <v:path arrowok="t"/>
              </v:shape>
            </v:group>
            <v:group style="position:absolute;left:8034;top:8465;width:10;height:20" coordorigin="8034,8465" coordsize="10,20">
              <v:shape style="position:absolute;left:8034;top:8465;width:10;height:20" coordorigin="8034,8465" coordsize="10,20" path="m8034,8484l8044,8484,8044,8465,8034,8465,8034,8484xe" filled="true" fillcolor="#000000" stroked="false">
                <v:path arrowok="t"/>
                <v:fill type="solid"/>
              </v:shape>
            </v:group>
            <v:group style="position:absolute;left:8034;top:8484;width:10;height:20" coordorigin="8034,8484" coordsize="10,20">
              <v:shape style="position:absolute;left:8034;top:8484;width:10;height:20" coordorigin="8034,8484" coordsize="10,20" path="m8034,8503l8044,8503,8044,8484,8034,8484,8034,8503xe" filled="true" fillcolor="#000000" stroked="false">
                <v:path arrowok="t"/>
                <v:fill type="solid"/>
              </v:shape>
            </v:group>
            <v:group style="position:absolute;left:8034;top:8503;width:10;height:20" coordorigin="8034,8503" coordsize="10,20">
              <v:shape style="position:absolute;left:8034;top:8503;width:10;height:20" coordorigin="8034,8503" coordsize="10,20" path="m8034,8522l8044,8522,8044,8503,8034,8503,8034,8522xe" filled="true" fillcolor="#000000" stroked="false">
                <v:path arrowok="t"/>
                <v:fill type="solid"/>
              </v:shape>
            </v:group>
            <v:group style="position:absolute;left:8034;top:8522;width:10;height:20" coordorigin="8034,8522" coordsize="10,20">
              <v:shape style="position:absolute;left:8034;top:8522;width:10;height:20" coordorigin="8034,8522" coordsize="10,20" path="m8034,8542l8044,8542,8044,8522,8034,8522,8034,8542xe" filled="true" fillcolor="#000000" stroked="false">
                <v:path arrowok="t"/>
                <v:fill type="solid"/>
              </v:shape>
            </v:group>
            <v:group style="position:absolute;left:8034;top:8542;width:10;height:20" coordorigin="8034,8542" coordsize="10,20">
              <v:shape style="position:absolute;left:8034;top:8542;width:10;height:20" coordorigin="8034,8542" coordsize="10,20" path="m8034,8561l8044,8561,8044,8542,8034,8542,8034,8561xe" filled="true" fillcolor="#000000" stroked="false">
                <v:path arrowok="t"/>
                <v:fill type="solid"/>
              </v:shape>
            </v:group>
            <v:group style="position:absolute;left:8034;top:8561;width:10;height:20" coordorigin="8034,8561" coordsize="10,20">
              <v:shape style="position:absolute;left:8034;top:8561;width:10;height:20" coordorigin="8034,8561" coordsize="10,20" path="m8034,8580l8044,8580,8044,8561,8034,8561,8034,8580xe" filled="true" fillcolor="#000000" stroked="false">
                <v:path arrowok="t"/>
                <v:fill type="solid"/>
              </v:shape>
            </v:group>
            <v:group style="position:absolute;left:8034;top:8580;width:10;height:20" coordorigin="8034,8580" coordsize="10,20">
              <v:shape style="position:absolute;left:8034;top:8580;width:10;height:20" coordorigin="8034,8580" coordsize="10,20" path="m8034,8599l8044,8599,8044,8580,8034,8580,8034,8599xe" filled="true" fillcolor="#000000" stroked="false">
                <v:path arrowok="t"/>
                <v:fill type="solid"/>
              </v:shape>
            </v:group>
            <v:group style="position:absolute;left:8034;top:8599;width:10;height:20" coordorigin="8034,8599" coordsize="10,20">
              <v:shape style="position:absolute;left:8034;top:8599;width:10;height:20" coordorigin="8034,8599" coordsize="10,20" path="m8034,8618l8044,8618,8044,8599,8034,8599,8034,8618xe" filled="true" fillcolor="#000000" stroked="false">
                <v:path arrowok="t"/>
                <v:fill type="solid"/>
              </v:shape>
            </v:group>
            <v:group style="position:absolute;left:8034;top:8618;width:10;height:20" coordorigin="8034,8618" coordsize="10,20">
              <v:shape style="position:absolute;left:8034;top:8618;width:10;height:20" coordorigin="8034,8618" coordsize="10,20" path="m8034,8638l8044,8638,8044,8618,8034,8618,8034,8638xe" filled="true" fillcolor="#000000" stroked="false">
                <v:path arrowok="t"/>
                <v:fill type="solid"/>
              </v:shape>
            </v:group>
            <v:group style="position:absolute;left:8034;top:8638;width:10;height:20" coordorigin="8034,8638" coordsize="10,20">
              <v:shape style="position:absolute;left:8034;top:8638;width:10;height:20" coordorigin="8034,8638" coordsize="10,20" path="m8034,8657l8044,8657,8044,8638,8034,8638,8034,8657xe" filled="true" fillcolor="#000000" stroked="false">
                <v:path arrowok="t"/>
                <v:fill type="solid"/>
              </v:shape>
            </v:group>
            <v:group style="position:absolute;left:8034;top:8657;width:10;height:20" coordorigin="8034,8657" coordsize="10,20">
              <v:shape style="position:absolute;left:8034;top:8657;width:10;height:20" coordorigin="8034,8657" coordsize="10,20" path="m8034,8676l8044,8676,8044,8657,8034,8657,8034,8676xe" filled="true" fillcolor="#000000" stroked="false">
                <v:path arrowok="t"/>
                <v:fill type="solid"/>
              </v:shape>
            </v:group>
            <v:group style="position:absolute;left:8034;top:8680;width:10;height:2" coordorigin="8034,8680" coordsize="10,2">
              <v:shape style="position:absolute;left:8034;top:8680;width:10;height:2" coordorigin="8034,8680" coordsize="10,0" path="m8034,8680l8044,8680e" filled="false" stroked="true" strokeweight=".360016pt" strokecolor="#000000">
                <v:path arrowok="t"/>
              </v:shape>
            </v:group>
            <v:group style="position:absolute;left:8746;top:8465;width:10;height:20" coordorigin="8746,8465" coordsize="10,20">
              <v:shape style="position:absolute;left:8746;top:8465;width:10;height:20" coordorigin="8746,8465" coordsize="10,20" path="m8746,8484l8756,8484,8756,8465,8746,8465,8746,8484xe" filled="true" fillcolor="#000000" stroked="false">
                <v:path arrowok="t"/>
                <v:fill type="solid"/>
              </v:shape>
            </v:group>
            <v:group style="position:absolute;left:8746;top:8484;width:10;height:20" coordorigin="8746,8484" coordsize="10,20">
              <v:shape style="position:absolute;left:8746;top:8484;width:10;height:20" coordorigin="8746,8484" coordsize="10,20" path="m8746,8503l8756,8503,8756,8484,8746,8484,8746,8503xe" filled="true" fillcolor="#000000" stroked="false">
                <v:path arrowok="t"/>
                <v:fill type="solid"/>
              </v:shape>
            </v:group>
            <v:group style="position:absolute;left:8746;top:8503;width:10;height:20" coordorigin="8746,8503" coordsize="10,20">
              <v:shape style="position:absolute;left:8746;top:8503;width:10;height:20" coordorigin="8746,8503" coordsize="10,20" path="m8746,8522l8756,8522,8756,8503,8746,8503,8746,8522xe" filled="true" fillcolor="#000000" stroked="false">
                <v:path arrowok="t"/>
                <v:fill type="solid"/>
              </v:shape>
            </v:group>
            <v:group style="position:absolute;left:8746;top:8522;width:10;height:20" coordorigin="8746,8522" coordsize="10,20">
              <v:shape style="position:absolute;left:8746;top:8522;width:10;height:20" coordorigin="8746,8522" coordsize="10,20" path="m8746,8542l8756,8542,8756,8522,8746,8522,8746,8542xe" filled="true" fillcolor="#000000" stroked="false">
                <v:path arrowok="t"/>
                <v:fill type="solid"/>
              </v:shape>
            </v:group>
            <v:group style="position:absolute;left:8746;top:8542;width:10;height:20" coordorigin="8746,8542" coordsize="10,20">
              <v:shape style="position:absolute;left:8746;top:8542;width:10;height:20" coordorigin="8746,8542" coordsize="10,20" path="m8746,8561l8756,8561,8756,8542,8746,8542,8746,8561xe" filled="true" fillcolor="#000000" stroked="false">
                <v:path arrowok="t"/>
                <v:fill type="solid"/>
              </v:shape>
            </v:group>
            <v:group style="position:absolute;left:8746;top:8561;width:10;height:20" coordorigin="8746,8561" coordsize="10,20">
              <v:shape style="position:absolute;left:8746;top:8561;width:10;height:20" coordorigin="8746,8561" coordsize="10,20" path="m8746,8580l8756,8580,8756,8561,8746,8561,8746,8580xe" filled="true" fillcolor="#000000" stroked="false">
                <v:path arrowok="t"/>
                <v:fill type="solid"/>
              </v:shape>
            </v:group>
            <v:group style="position:absolute;left:8746;top:8580;width:10;height:20" coordorigin="8746,8580" coordsize="10,20">
              <v:shape style="position:absolute;left:8746;top:8580;width:10;height:20" coordorigin="8746,8580" coordsize="10,20" path="m8746,8599l8756,8599,8756,8580,8746,8580,8746,8599xe" filled="true" fillcolor="#000000" stroked="false">
                <v:path arrowok="t"/>
                <v:fill type="solid"/>
              </v:shape>
            </v:group>
            <v:group style="position:absolute;left:8746;top:8599;width:10;height:20" coordorigin="8746,8599" coordsize="10,20">
              <v:shape style="position:absolute;left:8746;top:8599;width:10;height:20" coordorigin="8746,8599" coordsize="10,20" path="m8746,8618l8756,8618,8756,8599,8746,8599,8746,8618xe" filled="true" fillcolor="#000000" stroked="false">
                <v:path arrowok="t"/>
                <v:fill type="solid"/>
              </v:shape>
            </v:group>
            <v:group style="position:absolute;left:8746;top:8618;width:10;height:20" coordorigin="8746,8618" coordsize="10,20">
              <v:shape style="position:absolute;left:8746;top:8618;width:10;height:20" coordorigin="8746,8618" coordsize="10,20" path="m8746,8638l8756,8638,8756,8618,8746,8618,8746,8638xe" filled="true" fillcolor="#000000" stroked="false">
                <v:path arrowok="t"/>
                <v:fill type="solid"/>
              </v:shape>
            </v:group>
            <v:group style="position:absolute;left:8746;top:8638;width:10;height:20" coordorigin="8746,8638" coordsize="10,20">
              <v:shape style="position:absolute;left:8746;top:8638;width:10;height:20" coordorigin="8746,8638" coordsize="10,20" path="m8746,8657l8756,8657,8756,8638,8746,8638,8746,8657xe" filled="true" fillcolor="#000000" stroked="false">
                <v:path arrowok="t"/>
                <v:fill type="solid"/>
              </v:shape>
            </v:group>
            <v:group style="position:absolute;left:8746;top:8657;width:10;height:20" coordorigin="8746,8657" coordsize="10,20">
              <v:shape style="position:absolute;left:8746;top:8657;width:10;height:20" coordorigin="8746,8657" coordsize="10,20" path="m8746,8676l8756,8676,8756,8657,8746,8657,8746,8676xe" filled="true" fillcolor="#000000" stroked="false">
                <v:path arrowok="t"/>
                <v:fill type="solid"/>
              </v:shape>
            </v:group>
            <v:group style="position:absolute;left:8746;top:8680;width:10;height:2" coordorigin="8746,8680" coordsize="10,2">
              <v:shape style="position:absolute;left:8746;top:8680;width:10;height:2" coordorigin="8746,8680" coordsize="10,0" path="m8746,8680l8756,8680e" filled="false" stroked="true" strokeweight=".360016pt" strokecolor="#000000">
                <v:path arrowok="t"/>
              </v:shape>
            </v:group>
            <v:group style="position:absolute;left:9597;top:8465;width:10;height:20" coordorigin="9597,8465" coordsize="10,20">
              <v:shape style="position:absolute;left:9597;top:8465;width:10;height:20" coordorigin="9597,8465" coordsize="10,20" path="m9597,8484l9607,8484,9607,8465,9597,8465,9597,8484xe" filled="true" fillcolor="#000000" stroked="false">
                <v:path arrowok="t"/>
                <v:fill type="solid"/>
              </v:shape>
            </v:group>
            <v:group style="position:absolute;left:9597;top:8484;width:10;height:20" coordorigin="9597,8484" coordsize="10,20">
              <v:shape style="position:absolute;left:9597;top:8484;width:10;height:20" coordorigin="9597,8484" coordsize="10,20" path="m9597,8503l9607,8503,9607,8484,9597,8484,9597,8503xe" filled="true" fillcolor="#000000" stroked="false">
                <v:path arrowok="t"/>
                <v:fill type="solid"/>
              </v:shape>
            </v:group>
            <v:group style="position:absolute;left:9597;top:8503;width:10;height:20" coordorigin="9597,8503" coordsize="10,20">
              <v:shape style="position:absolute;left:9597;top:8503;width:10;height:20" coordorigin="9597,8503" coordsize="10,20" path="m9597,8522l9607,8522,9607,8503,9597,8503,9597,8522xe" filled="true" fillcolor="#000000" stroked="false">
                <v:path arrowok="t"/>
                <v:fill type="solid"/>
              </v:shape>
            </v:group>
            <v:group style="position:absolute;left:9597;top:8522;width:10;height:20" coordorigin="9597,8522" coordsize="10,20">
              <v:shape style="position:absolute;left:9597;top:8522;width:10;height:20" coordorigin="9597,8522" coordsize="10,20" path="m9597,8542l9607,8542,9607,8522,9597,8522,9597,8542xe" filled="true" fillcolor="#000000" stroked="false">
                <v:path arrowok="t"/>
                <v:fill type="solid"/>
              </v:shape>
            </v:group>
            <v:group style="position:absolute;left:9597;top:8542;width:10;height:20" coordorigin="9597,8542" coordsize="10,20">
              <v:shape style="position:absolute;left:9597;top:8542;width:10;height:20" coordorigin="9597,8542" coordsize="10,20" path="m9597,8561l9607,8561,9607,8542,9597,8542,9597,8561xe" filled="true" fillcolor="#000000" stroked="false">
                <v:path arrowok="t"/>
                <v:fill type="solid"/>
              </v:shape>
            </v:group>
            <v:group style="position:absolute;left:9597;top:8561;width:10;height:20" coordorigin="9597,8561" coordsize="10,20">
              <v:shape style="position:absolute;left:9597;top:8561;width:10;height:20" coordorigin="9597,8561" coordsize="10,20" path="m9597,8580l9607,8580,9607,8561,9597,8561,9597,8580xe" filled="true" fillcolor="#000000" stroked="false">
                <v:path arrowok="t"/>
                <v:fill type="solid"/>
              </v:shape>
            </v:group>
            <v:group style="position:absolute;left:9597;top:8580;width:10;height:20" coordorigin="9597,8580" coordsize="10,20">
              <v:shape style="position:absolute;left:9597;top:8580;width:10;height:20" coordorigin="9597,8580" coordsize="10,20" path="m9597,8599l9607,8599,9607,8580,9597,8580,9597,8599xe" filled="true" fillcolor="#000000" stroked="false">
                <v:path arrowok="t"/>
                <v:fill type="solid"/>
              </v:shape>
            </v:group>
            <v:group style="position:absolute;left:9597;top:8599;width:10;height:20" coordorigin="9597,8599" coordsize="10,20">
              <v:shape style="position:absolute;left:9597;top:8599;width:10;height:20" coordorigin="9597,8599" coordsize="10,20" path="m9597,8618l9607,8618,9607,8599,9597,8599,9597,8618xe" filled="true" fillcolor="#000000" stroked="false">
                <v:path arrowok="t"/>
                <v:fill type="solid"/>
              </v:shape>
            </v:group>
            <v:group style="position:absolute;left:9597;top:8618;width:10;height:20" coordorigin="9597,8618" coordsize="10,20">
              <v:shape style="position:absolute;left:9597;top:8618;width:10;height:20" coordorigin="9597,8618" coordsize="10,20" path="m9597,8638l9607,8638,9607,8618,9597,8618,9597,8638xe" filled="true" fillcolor="#000000" stroked="false">
                <v:path arrowok="t"/>
                <v:fill type="solid"/>
              </v:shape>
            </v:group>
            <v:group style="position:absolute;left:9597;top:8638;width:10;height:20" coordorigin="9597,8638" coordsize="10,20">
              <v:shape style="position:absolute;left:9597;top:8638;width:10;height:20" coordorigin="9597,8638" coordsize="10,20" path="m9597,8657l9607,8657,9607,8638,9597,8638,9597,8657xe" filled="true" fillcolor="#000000" stroked="false">
                <v:path arrowok="t"/>
                <v:fill type="solid"/>
              </v:shape>
            </v:group>
            <v:group style="position:absolute;left:9597;top:8657;width:10;height:20" coordorigin="9597,8657" coordsize="10,20">
              <v:shape style="position:absolute;left:9597;top:8657;width:10;height:20" coordorigin="9597,8657" coordsize="10,20" path="m9597,8676l9607,8676,9607,8657,9597,8657,9597,8676xe" filled="true" fillcolor="#000000" stroked="false">
                <v:path arrowok="t"/>
                <v:fill type="solid"/>
              </v:shape>
            </v:group>
            <v:group style="position:absolute;left:9597;top:8680;width:10;height:2" coordorigin="9597,8680" coordsize="10,2">
              <v:shape style="position:absolute;left:9597;top:8680;width:10;height:2" coordorigin="9597,8680" coordsize="10,0" path="m9597,8680l9607,8680e" filled="false" stroked="true" strokeweight=".360016pt" strokecolor="#000000">
                <v:path arrowok="t"/>
              </v:shape>
            </v:group>
            <v:group style="position:absolute;left:10446;top:8465;width:10;height:20" coordorigin="10446,8465" coordsize="10,20">
              <v:shape style="position:absolute;left:10446;top:8465;width:10;height:20" coordorigin="10446,8465" coordsize="10,20" path="m10446,8484l10455,8484,10455,8465,10446,8465,10446,8484xe" filled="true" fillcolor="#000000" stroked="false">
                <v:path arrowok="t"/>
                <v:fill type="solid"/>
              </v:shape>
            </v:group>
            <v:group style="position:absolute;left:10446;top:8484;width:10;height:20" coordorigin="10446,8484" coordsize="10,20">
              <v:shape style="position:absolute;left:10446;top:8484;width:10;height:20" coordorigin="10446,8484" coordsize="10,20" path="m10446,8503l10455,8503,10455,8484,10446,8484,10446,8503xe" filled="true" fillcolor="#000000" stroked="false">
                <v:path arrowok="t"/>
                <v:fill type="solid"/>
              </v:shape>
            </v:group>
            <v:group style="position:absolute;left:10446;top:8503;width:10;height:20" coordorigin="10446,8503" coordsize="10,20">
              <v:shape style="position:absolute;left:10446;top:8503;width:10;height:20" coordorigin="10446,8503" coordsize="10,20" path="m10446,8522l10455,8522,10455,8503,10446,8503,10446,8522xe" filled="true" fillcolor="#000000" stroked="false">
                <v:path arrowok="t"/>
                <v:fill type="solid"/>
              </v:shape>
            </v:group>
            <v:group style="position:absolute;left:10446;top:8522;width:10;height:20" coordorigin="10446,8522" coordsize="10,20">
              <v:shape style="position:absolute;left:10446;top:8522;width:10;height:20" coordorigin="10446,8522" coordsize="10,20" path="m10446,8542l10455,8542,10455,8522,10446,8522,10446,8542xe" filled="true" fillcolor="#000000" stroked="false">
                <v:path arrowok="t"/>
                <v:fill type="solid"/>
              </v:shape>
            </v:group>
            <v:group style="position:absolute;left:10446;top:8542;width:10;height:20" coordorigin="10446,8542" coordsize="10,20">
              <v:shape style="position:absolute;left:10446;top:8542;width:10;height:20" coordorigin="10446,8542" coordsize="10,20" path="m10446,8561l10455,8561,10455,8542,10446,8542,10446,8561xe" filled="true" fillcolor="#000000" stroked="false">
                <v:path arrowok="t"/>
                <v:fill type="solid"/>
              </v:shape>
            </v:group>
            <v:group style="position:absolute;left:10446;top:8561;width:10;height:20" coordorigin="10446,8561" coordsize="10,20">
              <v:shape style="position:absolute;left:10446;top:8561;width:10;height:20" coordorigin="10446,8561" coordsize="10,20" path="m10446,8580l10455,8580,10455,8561,10446,8561,10446,8580xe" filled="true" fillcolor="#000000" stroked="false">
                <v:path arrowok="t"/>
                <v:fill type="solid"/>
              </v:shape>
            </v:group>
            <v:group style="position:absolute;left:10446;top:8580;width:10;height:20" coordorigin="10446,8580" coordsize="10,20">
              <v:shape style="position:absolute;left:10446;top:8580;width:10;height:20" coordorigin="10446,8580" coordsize="10,20" path="m10446,8599l10455,8599,10455,8580,10446,8580,10446,8599xe" filled="true" fillcolor="#000000" stroked="false">
                <v:path arrowok="t"/>
                <v:fill type="solid"/>
              </v:shape>
            </v:group>
            <v:group style="position:absolute;left:10446;top:8599;width:10;height:20" coordorigin="10446,8599" coordsize="10,20">
              <v:shape style="position:absolute;left:10446;top:8599;width:10;height:20" coordorigin="10446,8599" coordsize="10,20" path="m10446,8618l10455,8618,10455,8599,10446,8599,10446,8618xe" filled="true" fillcolor="#000000" stroked="false">
                <v:path arrowok="t"/>
                <v:fill type="solid"/>
              </v:shape>
            </v:group>
            <v:group style="position:absolute;left:10446;top:8618;width:10;height:20" coordorigin="10446,8618" coordsize="10,20">
              <v:shape style="position:absolute;left:10446;top:8618;width:10;height:20" coordorigin="10446,8618" coordsize="10,20" path="m10446,8638l10455,8638,10455,8618,10446,8618,10446,8638xe" filled="true" fillcolor="#000000" stroked="false">
                <v:path arrowok="t"/>
                <v:fill type="solid"/>
              </v:shape>
            </v:group>
            <v:group style="position:absolute;left:10446;top:8638;width:10;height:20" coordorigin="10446,8638" coordsize="10,20">
              <v:shape style="position:absolute;left:10446;top:8638;width:10;height:20" coordorigin="10446,8638" coordsize="10,20" path="m10446,8657l10455,8657,10455,8638,10446,8638,10446,8657xe" filled="true" fillcolor="#000000" stroked="false">
                <v:path arrowok="t"/>
                <v:fill type="solid"/>
              </v:shape>
            </v:group>
            <v:group style="position:absolute;left:10446;top:8657;width:10;height:20" coordorigin="10446,8657" coordsize="10,20">
              <v:shape style="position:absolute;left:10446;top:8657;width:10;height:20" coordorigin="10446,8657" coordsize="10,20" path="m10446,8676l10455,8676,10455,8657,10446,8657,10446,8676xe" filled="true" fillcolor="#000000" stroked="false">
                <v:path arrowok="t"/>
                <v:fill type="solid"/>
              </v:shape>
            </v:group>
            <v:group style="position:absolute;left:10446;top:8680;width:10;height:2" coordorigin="10446,8680" coordsize="10,2">
              <v:shape style="position:absolute;left:10446;top:8680;width:10;height:2" coordorigin="10446,8680" coordsize="10,0" path="m10446,8680l10455,8680e" filled="false" stroked="true" strokeweight=".360016pt" strokecolor="#000000">
                <v:path arrowok="t"/>
              </v:shape>
            </v:group>
            <v:group style="position:absolute;left:12006;top:8465;width:10;height:20" coordorigin="12006,8465" coordsize="10,20">
              <v:shape style="position:absolute;left:12006;top:8465;width:10;height:20" coordorigin="12006,8465" coordsize="10,20" path="m12006,8484l12015,8484,12015,8465,12006,8465,12006,8484xe" filled="true" fillcolor="#000000" stroked="false">
                <v:path arrowok="t"/>
                <v:fill type="solid"/>
              </v:shape>
            </v:group>
            <v:group style="position:absolute;left:12006;top:8484;width:10;height:20" coordorigin="12006,8484" coordsize="10,20">
              <v:shape style="position:absolute;left:12006;top:8484;width:10;height:20" coordorigin="12006,8484" coordsize="10,20" path="m12006,8503l12015,8503,12015,8484,12006,8484,12006,8503xe" filled="true" fillcolor="#000000" stroked="false">
                <v:path arrowok="t"/>
                <v:fill type="solid"/>
              </v:shape>
            </v:group>
            <v:group style="position:absolute;left:12006;top:8503;width:10;height:20" coordorigin="12006,8503" coordsize="10,20">
              <v:shape style="position:absolute;left:12006;top:8503;width:10;height:20" coordorigin="12006,8503" coordsize="10,20" path="m12006,8522l12015,8522,12015,8503,12006,8503,12006,8522xe" filled="true" fillcolor="#000000" stroked="false">
                <v:path arrowok="t"/>
                <v:fill type="solid"/>
              </v:shape>
            </v:group>
            <v:group style="position:absolute;left:12006;top:8522;width:10;height:20" coordorigin="12006,8522" coordsize="10,20">
              <v:shape style="position:absolute;left:12006;top:8522;width:10;height:20" coordorigin="12006,8522" coordsize="10,20" path="m12006,8542l12015,8542,12015,8522,12006,8522,12006,8542xe" filled="true" fillcolor="#000000" stroked="false">
                <v:path arrowok="t"/>
                <v:fill type="solid"/>
              </v:shape>
            </v:group>
            <v:group style="position:absolute;left:12006;top:8542;width:10;height:20" coordorigin="12006,8542" coordsize="10,20">
              <v:shape style="position:absolute;left:12006;top:8542;width:10;height:20" coordorigin="12006,8542" coordsize="10,20" path="m12006,8561l12015,8561,12015,8542,12006,8542,12006,8561xe" filled="true" fillcolor="#000000" stroked="false">
                <v:path arrowok="t"/>
                <v:fill type="solid"/>
              </v:shape>
            </v:group>
            <v:group style="position:absolute;left:12006;top:8561;width:10;height:20" coordorigin="12006,8561" coordsize="10,20">
              <v:shape style="position:absolute;left:12006;top:8561;width:10;height:20" coordorigin="12006,8561" coordsize="10,20" path="m12006,8580l12015,8580,12015,8561,12006,8561,12006,8580xe" filled="true" fillcolor="#000000" stroked="false">
                <v:path arrowok="t"/>
                <v:fill type="solid"/>
              </v:shape>
            </v:group>
            <v:group style="position:absolute;left:12006;top:8580;width:10;height:20" coordorigin="12006,8580" coordsize="10,20">
              <v:shape style="position:absolute;left:12006;top:8580;width:10;height:20" coordorigin="12006,8580" coordsize="10,20" path="m12006,8599l12015,8599,12015,8580,12006,8580,12006,8599xe" filled="true" fillcolor="#000000" stroked="false">
                <v:path arrowok="t"/>
                <v:fill type="solid"/>
              </v:shape>
            </v:group>
            <v:group style="position:absolute;left:12006;top:8599;width:10;height:20" coordorigin="12006,8599" coordsize="10,20">
              <v:shape style="position:absolute;left:12006;top:8599;width:10;height:20" coordorigin="12006,8599" coordsize="10,20" path="m12006,8618l12015,8618,12015,8599,12006,8599,12006,8618xe" filled="true" fillcolor="#000000" stroked="false">
                <v:path arrowok="t"/>
                <v:fill type="solid"/>
              </v:shape>
            </v:group>
            <v:group style="position:absolute;left:12006;top:8618;width:10;height:20" coordorigin="12006,8618" coordsize="10,20">
              <v:shape style="position:absolute;left:12006;top:8618;width:10;height:20" coordorigin="12006,8618" coordsize="10,20" path="m12006,8638l12015,8638,12015,8618,12006,8618,12006,8638xe" filled="true" fillcolor="#000000" stroked="false">
                <v:path arrowok="t"/>
                <v:fill type="solid"/>
              </v:shape>
            </v:group>
            <v:group style="position:absolute;left:12006;top:8638;width:10;height:20" coordorigin="12006,8638" coordsize="10,20">
              <v:shape style="position:absolute;left:12006;top:8638;width:10;height:20" coordorigin="12006,8638" coordsize="10,20" path="m12006,8657l12015,8657,12015,8638,12006,8638,12006,8657xe" filled="true" fillcolor="#000000" stroked="false">
                <v:path arrowok="t"/>
                <v:fill type="solid"/>
              </v:shape>
            </v:group>
            <v:group style="position:absolute;left:12006;top:8657;width:10;height:20" coordorigin="12006,8657" coordsize="10,20">
              <v:shape style="position:absolute;left:12006;top:8657;width:10;height:20" coordorigin="12006,8657" coordsize="10,20" path="m12006,8676l12015,8676,12015,8657,12006,8657,12006,8676xe" filled="true" fillcolor="#000000" stroked="false">
                <v:path arrowok="t"/>
                <v:fill type="solid"/>
              </v:shape>
            </v:group>
            <v:group style="position:absolute;left:12006;top:8680;width:10;height:2" coordorigin="12006,8680" coordsize="10,2">
              <v:shape style="position:absolute;left:12006;top:8680;width:10;height:2" coordorigin="12006,8680" coordsize="10,0" path="m12006,8680l12015,8680e" filled="false" stroked="true" strokeweight=".360016pt" strokecolor="#000000">
                <v:path arrowok="t"/>
              </v:shape>
            </v:group>
            <v:group style="position:absolute;left:13705;top:8465;width:10;height:20" coordorigin="13705,8465" coordsize="10,20">
              <v:shape style="position:absolute;left:13705;top:8465;width:10;height:20" coordorigin="13705,8465" coordsize="10,20" path="m13705,8484l13714,8484,13714,8465,13705,8465,13705,8484xe" filled="true" fillcolor="#000000" stroked="false">
                <v:path arrowok="t"/>
                <v:fill type="solid"/>
              </v:shape>
            </v:group>
            <v:group style="position:absolute;left:13705;top:8484;width:10;height:20" coordorigin="13705,8484" coordsize="10,20">
              <v:shape style="position:absolute;left:13705;top:8484;width:10;height:20" coordorigin="13705,8484" coordsize="10,20" path="m13705,8503l13714,8503,13714,8484,13705,8484,13705,8503xe" filled="true" fillcolor="#000000" stroked="false">
                <v:path arrowok="t"/>
                <v:fill type="solid"/>
              </v:shape>
            </v:group>
            <v:group style="position:absolute;left:13705;top:8503;width:10;height:20" coordorigin="13705,8503" coordsize="10,20">
              <v:shape style="position:absolute;left:13705;top:8503;width:10;height:20" coordorigin="13705,8503" coordsize="10,20" path="m13705,8522l13714,8522,13714,8503,13705,8503,13705,8522xe" filled="true" fillcolor="#000000" stroked="false">
                <v:path arrowok="t"/>
                <v:fill type="solid"/>
              </v:shape>
            </v:group>
            <v:group style="position:absolute;left:13705;top:8522;width:10;height:20" coordorigin="13705,8522" coordsize="10,20">
              <v:shape style="position:absolute;left:13705;top:8522;width:10;height:20" coordorigin="13705,8522" coordsize="10,20" path="m13705,8542l13714,8542,13714,8522,13705,8522,13705,8542xe" filled="true" fillcolor="#000000" stroked="false">
                <v:path arrowok="t"/>
                <v:fill type="solid"/>
              </v:shape>
            </v:group>
            <v:group style="position:absolute;left:13705;top:8542;width:10;height:20" coordorigin="13705,8542" coordsize="10,20">
              <v:shape style="position:absolute;left:13705;top:8542;width:10;height:20" coordorigin="13705,8542" coordsize="10,20" path="m13705,8561l13714,8561,13714,8542,13705,8542,13705,8561xe" filled="true" fillcolor="#000000" stroked="false">
                <v:path arrowok="t"/>
                <v:fill type="solid"/>
              </v:shape>
            </v:group>
            <v:group style="position:absolute;left:13705;top:8561;width:10;height:20" coordorigin="13705,8561" coordsize="10,20">
              <v:shape style="position:absolute;left:13705;top:8561;width:10;height:20" coordorigin="13705,8561" coordsize="10,20" path="m13705,8580l13714,8580,13714,8561,13705,8561,13705,8580xe" filled="true" fillcolor="#000000" stroked="false">
                <v:path arrowok="t"/>
                <v:fill type="solid"/>
              </v:shape>
            </v:group>
            <v:group style="position:absolute;left:13705;top:8580;width:10;height:20" coordorigin="13705,8580" coordsize="10,20">
              <v:shape style="position:absolute;left:13705;top:8580;width:10;height:20" coordorigin="13705,8580" coordsize="10,20" path="m13705,8599l13714,8599,13714,8580,13705,8580,13705,8599xe" filled="true" fillcolor="#000000" stroked="false">
                <v:path arrowok="t"/>
                <v:fill type="solid"/>
              </v:shape>
            </v:group>
            <v:group style="position:absolute;left:13705;top:8599;width:10;height:20" coordorigin="13705,8599" coordsize="10,20">
              <v:shape style="position:absolute;left:13705;top:8599;width:10;height:20" coordorigin="13705,8599" coordsize="10,20" path="m13705,8618l13714,8618,13714,8599,13705,8599,13705,8618xe" filled="true" fillcolor="#000000" stroked="false">
                <v:path arrowok="t"/>
                <v:fill type="solid"/>
              </v:shape>
            </v:group>
            <v:group style="position:absolute;left:13705;top:8618;width:10;height:20" coordorigin="13705,8618" coordsize="10,20">
              <v:shape style="position:absolute;left:13705;top:8618;width:10;height:20" coordorigin="13705,8618" coordsize="10,20" path="m13705,8638l13714,8638,13714,8618,13705,8618,13705,8638xe" filled="true" fillcolor="#000000" stroked="false">
                <v:path arrowok="t"/>
                <v:fill type="solid"/>
              </v:shape>
            </v:group>
            <v:group style="position:absolute;left:13705;top:8638;width:10;height:20" coordorigin="13705,8638" coordsize="10,20">
              <v:shape style="position:absolute;left:13705;top:8638;width:10;height:20" coordorigin="13705,8638" coordsize="10,20" path="m13705,8657l13714,8657,13714,8638,13705,8638,13705,8657xe" filled="true" fillcolor="#000000" stroked="false">
                <v:path arrowok="t"/>
                <v:fill type="solid"/>
              </v:shape>
            </v:group>
            <v:group style="position:absolute;left:13705;top:8657;width:10;height:20" coordorigin="13705,8657" coordsize="10,20">
              <v:shape style="position:absolute;left:13705;top:8657;width:10;height:20" coordorigin="13705,8657" coordsize="10,20" path="m13705,8676l13714,8676,13714,8657,13705,8657,13705,8676xe" filled="true" fillcolor="#000000" stroked="false">
                <v:path arrowok="t"/>
                <v:fill type="solid"/>
              </v:shape>
            </v:group>
            <v:group style="position:absolute;left:13705;top:8680;width:10;height:2" coordorigin="13705,8680" coordsize="10,2">
              <v:shape style="position:absolute;left:13705;top:8680;width:10;height:2" coordorigin="13705,8680" coordsize="10,0" path="m13705,8680l13714,8680e" filled="false" stroked="true" strokeweight=".360016pt" strokecolor="#000000">
                <v:path arrowok="t"/>
              </v:shape>
            </v:group>
            <v:group style="position:absolute;left:3269;top:8688;width:10;height:2" coordorigin="3269,8688" coordsize="10,2">
              <v:shape style="position:absolute;left:3269;top:8688;width:10;height:2" coordorigin="3269,8688" coordsize="10,0" path="m3269,8688l3279,8688e" filled="false" stroked="true" strokeweight=".480011pt" strokecolor="#000000">
                <v:path arrowok="t"/>
              </v:shape>
              <v:shape style="position:absolute;left:1128;top:8683;width:3453;height:10" type="#_x0000_t75" stroked="false">
                <v:imagedata r:id="rId231" o:title=""/>
              </v:shape>
              <v:shape style="position:absolute;left:4576;top:8683;width:625;height:10" type="#_x0000_t75" stroked="false">
                <v:imagedata r:id="rId232" o:title=""/>
              </v:shape>
              <v:shape style="position:absolute;left:5196;top:8683;width:2838;height:10" type="#_x0000_t75" stroked="false">
                <v:imagedata r:id="rId233" o:title=""/>
              </v:shape>
              <v:shape style="position:absolute;left:8030;top:8683;width:717;height:10" type="#_x0000_t75" stroked="false">
                <v:imagedata r:id="rId234" o:title=""/>
              </v:shape>
              <v:shape style="position:absolute;left:8742;top:8683;width:856;height:10" type="#_x0000_t75" stroked="false">
                <v:imagedata r:id="rId235" o:title=""/>
              </v:shape>
              <v:shape style="position:absolute;left:9592;top:8683;width:853;height:10" type="#_x0000_t75" stroked="false">
                <v:imagedata r:id="rId236" o:title=""/>
              </v:shape>
              <v:shape style="position:absolute;left:10441;top:8683;width:1565;height:10" type="#_x0000_t75" stroked="false">
                <v:imagedata r:id="rId237" o:title=""/>
              </v:shape>
              <v:shape style="position:absolute;left:12001;top:8683;width:3412;height:10" type="#_x0000_t75" stroked="false">
                <v:imagedata r:id="rId238" o:title=""/>
              </v:shape>
            </v:group>
            <v:group style="position:absolute;left:3269;top:8693;width:10;height:20" coordorigin="3269,8693" coordsize="10,20">
              <v:shape style="position:absolute;left:3269;top:8693;width:10;height:20" coordorigin="3269,8693" coordsize="10,20" path="m3269,8712l3279,8712,3279,8693,3269,8693,3269,8712xe" filled="true" fillcolor="#000000" stroked="false">
                <v:path arrowok="t"/>
                <v:fill type="solid"/>
              </v:shape>
            </v:group>
            <v:group style="position:absolute;left:3269;top:8712;width:10;height:20" coordorigin="3269,8712" coordsize="10,20">
              <v:shape style="position:absolute;left:3269;top:8712;width:10;height:20" coordorigin="3269,8712" coordsize="10,20" path="m3269,8731l3279,8731,3279,8712,3269,8712,3269,8731xe" filled="true" fillcolor="#000000" stroked="false">
                <v:path arrowok="t"/>
                <v:fill type="solid"/>
              </v:shape>
            </v:group>
            <v:group style="position:absolute;left:3269;top:8731;width:10;height:20" coordorigin="3269,8731" coordsize="10,20">
              <v:shape style="position:absolute;left:3269;top:8731;width:10;height:20" coordorigin="3269,8731" coordsize="10,20" path="m3269,8750l3279,8750,3279,8731,3269,8731,3269,8750xe" filled="true" fillcolor="#000000" stroked="false">
                <v:path arrowok="t"/>
                <v:fill type="solid"/>
              </v:shape>
            </v:group>
            <v:group style="position:absolute;left:3269;top:8750;width:10;height:20" coordorigin="3269,8750" coordsize="10,20">
              <v:shape style="position:absolute;left:3269;top:8750;width:10;height:20" coordorigin="3269,8750" coordsize="10,20" path="m3269,8770l3279,8770,3279,8750,3269,8750,3269,8770xe" filled="true" fillcolor="#000000" stroked="false">
                <v:path arrowok="t"/>
                <v:fill type="solid"/>
              </v:shape>
            </v:group>
            <v:group style="position:absolute;left:3269;top:8770;width:10;height:20" coordorigin="3269,8770" coordsize="10,20">
              <v:shape style="position:absolute;left:3269;top:8770;width:10;height:20" coordorigin="3269,8770" coordsize="10,20" path="m3269,8789l3279,8789,3279,8770,3269,8770,3269,8789xe" filled="true" fillcolor="#000000" stroked="false">
                <v:path arrowok="t"/>
                <v:fill type="solid"/>
              </v:shape>
            </v:group>
            <v:group style="position:absolute;left:3269;top:8789;width:10;height:20" coordorigin="3269,8789" coordsize="10,20">
              <v:shape style="position:absolute;left:3269;top:8789;width:10;height:20" coordorigin="3269,8789" coordsize="10,20" path="m3269,8808l3279,8808,3279,8789,3269,8789,3269,8808xe" filled="true" fillcolor="#000000" stroked="false">
                <v:path arrowok="t"/>
                <v:fill type="solid"/>
              </v:shape>
            </v:group>
            <v:group style="position:absolute;left:3269;top:8808;width:10;height:20" coordorigin="3269,8808" coordsize="10,20">
              <v:shape style="position:absolute;left:3269;top:8808;width:10;height:20" coordorigin="3269,8808" coordsize="10,20" path="m3269,8827l3279,8827,3279,8808,3269,8808,3269,8827xe" filled="true" fillcolor="#000000" stroked="false">
                <v:path arrowok="t"/>
                <v:fill type="solid"/>
              </v:shape>
            </v:group>
            <v:group style="position:absolute;left:1114;top:8963;width:2156;height:2" coordorigin="1114,8963" coordsize="2156,2">
              <v:shape style="position:absolute;left:1114;top:8963;width:2156;height:2" coordorigin="1114,8963" coordsize="2156,0" path="m1114,8963l3269,8963e" filled="false" stroked="true" strokeweight=".72pt" strokecolor="#000000">
                <v:path arrowok="t"/>
              </v:shape>
            </v:group>
            <v:group style="position:absolute;left:1114;top:8926;width:2156;height:2" coordorigin="1114,8926" coordsize="2156,2">
              <v:shape style="position:absolute;left:1114;top:8926;width:2156;height:2" coordorigin="1114,8926" coordsize="2156,0" path="m1114,8926l3269,8926e" filled="false" stroked="true" strokeweight="1.5pt" strokecolor="#000000">
                <v:path arrowok="t"/>
              </v:shape>
            </v:group>
            <v:group style="position:absolute;left:3269;top:8827;width:10;height:20" coordorigin="3269,8827" coordsize="10,20">
              <v:shape style="position:absolute;left:3269;top:8827;width:10;height:20" coordorigin="3269,8827" coordsize="10,20" path="m3269,8846l3279,8846,3279,8827,3269,8827,3269,8846xe" filled="true" fillcolor="#000000" stroked="false">
                <v:path arrowok="t"/>
                <v:fill type="solid"/>
              </v:shape>
            </v:group>
            <v:group style="position:absolute;left:3269;top:8846;width:10;height:20" coordorigin="3269,8846" coordsize="10,20">
              <v:shape style="position:absolute;left:3269;top:8846;width:10;height:20" coordorigin="3269,8846" coordsize="10,20" path="m3269,8866l3279,8866,3279,8846,3269,8846,3269,8866xe" filled="true" fillcolor="#000000" stroked="false">
                <v:path arrowok="t"/>
                <v:fill type="solid"/>
              </v:shape>
            </v:group>
            <v:group style="position:absolute;left:3269;top:8866;width:10;height:20" coordorigin="3269,8866" coordsize="10,20">
              <v:shape style="position:absolute;left:3269;top:8866;width:10;height:20" coordorigin="3269,8866" coordsize="10,20" path="m3269,8885l3279,8885,3279,8866,3269,8866,3269,8885xe" filled="true" fillcolor="#000000" stroked="false">
                <v:path arrowok="t"/>
                <v:fill type="solid"/>
              </v:shape>
            </v:group>
            <v:group style="position:absolute;left:3269;top:8885;width:10;height:20" coordorigin="3269,8885" coordsize="10,20">
              <v:shape style="position:absolute;left:3269;top:8885;width:10;height:20" coordorigin="3269,8885" coordsize="10,20" path="m3269,8904l3279,8904,3279,8885,3269,8885,3269,8904xe" filled="true" fillcolor="#000000" stroked="false">
                <v:path arrowok="t"/>
                <v:fill type="solid"/>
              </v:shape>
            </v:group>
            <v:group style="position:absolute;left:3269;top:8908;width:10;height:2" coordorigin="3269,8908" coordsize="10,2">
              <v:shape style="position:absolute;left:3269;top:8908;width:10;height:2" coordorigin="3269,8908" coordsize="10,0" path="m3269,8908l3279,8908e" filled="false" stroked="true" strokeweight=".359985pt" strokecolor="#000000">
                <v:path arrowok="t"/>
              </v:shape>
            </v:group>
            <v:group style="position:absolute;left:3269;top:8926;width:59;height:2" coordorigin="3269,8926" coordsize="59,2">
              <v:shape style="position:absolute;left:3269;top:8926;width:59;height:2" coordorigin="3269,8926" coordsize="59,0" path="m3269,8926l3328,8926e" filled="false" stroked="true" strokeweight="1.5pt" strokecolor="#000000">
                <v:path arrowok="t"/>
              </v:shape>
            </v:group>
            <v:group style="position:absolute;left:3269;top:8963;width:59;height:2" coordorigin="3269,8963" coordsize="59,2">
              <v:shape style="position:absolute;left:3269;top:8963;width:59;height:2" coordorigin="3269,8963" coordsize="59,0" path="m3269,8963l3328,8963e" filled="false" stroked="true" strokeweight=".72pt" strokecolor="#000000">
                <v:path arrowok="t"/>
              </v:shape>
            </v:group>
            <v:group style="position:absolute;left:3328;top:8963;width:1253;height:2" coordorigin="3328,8963" coordsize="1253,2">
              <v:shape style="position:absolute;left:3328;top:8963;width:1253;height:2" coordorigin="3328,8963" coordsize="1253,0" path="m3328,8963l4581,8963e" filled="false" stroked="true" strokeweight=".72pt" strokecolor="#000000">
                <v:path arrowok="t"/>
              </v:shape>
            </v:group>
            <v:group style="position:absolute;left:3328;top:8926;width:1253;height:2" coordorigin="3328,8926" coordsize="1253,2">
              <v:shape style="position:absolute;left:3328;top:8926;width:1253;height:2" coordorigin="3328,8926" coordsize="1253,0" path="m3328,8926l4581,8926e" filled="false" stroked="true" strokeweight="1.5pt" strokecolor="#000000">
                <v:path arrowok="t"/>
              </v:shape>
            </v:group>
            <v:group style="position:absolute;left:4581;top:8693;width:10;height:20" coordorigin="4581,8693" coordsize="10,20">
              <v:shape style="position:absolute;left:4581;top:8693;width:10;height:20" coordorigin="4581,8693" coordsize="10,20" path="m4581,8712l4590,8712,4590,8693,4581,8693,4581,8712xe" filled="true" fillcolor="#000000" stroked="false">
                <v:path arrowok="t"/>
                <v:fill type="solid"/>
              </v:shape>
            </v:group>
            <v:group style="position:absolute;left:4581;top:8712;width:10;height:20" coordorigin="4581,8712" coordsize="10,20">
              <v:shape style="position:absolute;left:4581;top:8712;width:10;height:20" coordorigin="4581,8712" coordsize="10,20" path="m4581,8731l4590,8731,4590,8712,4581,8712,4581,8731xe" filled="true" fillcolor="#000000" stroked="false">
                <v:path arrowok="t"/>
                <v:fill type="solid"/>
              </v:shape>
            </v:group>
            <v:group style="position:absolute;left:4581;top:8731;width:10;height:20" coordorigin="4581,8731" coordsize="10,20">
              <v:shape style="position:absolute;left:4581;top:8731;width:10;height:20" coordorigin="4581,8731" coordsize="10,20" path="m4581,8750l4590,8750,4590,8731,4581,8731,4581,8750xe" filled="true" fillcolor="#000000" stroked="false">
                <v:path arrowok="t"/>
                <v:fill type="solid"/>
              </v:shape>
            </v:group>
            <v:group style="position:absolute;left:4581;top:8750;width:10;height:20" coordorigin="4581,8750" coordsize="10,20">
              <v:shape style="position:absolute;left:4581;top:8750;width:10;height:20" coordorigin="4581,8750" coordsize="10,20" path="m4581,8770l4590,8770,4590,8750,4581,8750,4581,8770xe" filled="true" fillcolor="#000000" stroked="false">
                <v:path arrowok="t"/>
                <v:fill type="solid"/>
              </v:shape>
            </v:group>
            <v:group style="position:absolute;left:4581;top:8770;width:10;height:20" coordorigin="4581,8770" coordsize="10,20">
              <v:shape style="position:absolute;left:4581;top:8770;width:10;height:20" coordorigin="4581,8770" coordsize="10,20" path="m4581,8789l4590,8789,4590,8770,4581,8770,4581,8789xe" filled="true" fillcolor="#000000" stroked="false">
                <v:path arrowok="t"/>
                <v:fill type="solid"/>
              </v:shape>
            </v:group>
            <v:group style="position:absolute;left:4581;top:8789;width:10;height:20" coordorigin="4581,8789" coordsize="10,20">
              <v:shape style="position:absolute;left:4581;top:8789;width:10;height:20" coordorigin="4581,8789" coordsize="10,20" path="m4581,8808l4590,8808,4590,8789,4581,8789,4581,8808xe" filled="true" fillcolor="#000000" stroked="false">
                <v:path arrowok="t"/>
                <v:fill type="solid"/>
              </v:shape>
            </v:group>
            <v:group style="position:absolute;left:4581;top:8808;width:10;height:20" coordorigin="4581,8808" coordsize="10,20">
              <v:shape style="position:absolute;left:4581;top:8808;width:10;height:20" coordorigin="4581,8808" coordsize="10,20" path="m4581,8827l4590,8827,4590,8808,4581,8808,4581,8827xe" filled="true" fillcolor="#000000" stroked="false">
                <v:path arrowok="t"/>
                <v:fill type="solid"/>
              </v:shape>
            </v:group>
            <v:group style="position:absolute;left:4581;top:8827;width:10;height:20" coordorigin="4581,8827" coordsize="10,20">
              <v:shape style="position:absolute;left:4581;top:8827;width:10;height:20" coordorigin="4581,8827" coordsize="10,20" path="m4581,8846l4590,8846,4590,8827,4581,8827,4581,8846xe" filled="true" fillcolor="#000000" stroked="false">
                <v:path arrowok="t"/>
                <v:fill type="solid"/>
              </v:shape>
            </v:group>
            <v:group style="position:absolute;left:4581;top:8846;width:10;height:20" coordorigin="4581,8846" coordsize="10,20">
              <v:shape style="position:absolute;left:4581;top:8846;width:10;height:20" coordorigin="4581,8846" coordsize="10,20" path="m4581,8866l4590,8866,4590,8846,4581,8846,4581,8866xe" filled="true" fillcolor="#000000" stroked="false">
                <v:path arrowok="t"/>
                <v:fill type="solid"/>
              </v:shape>
            </v:group>
            <v:group style="position:absolute;left:4581;top:8866;width:10;height:20" coordorigin="4581,8866" coordsize="10,20">
              <v:shape style="position:absolute;left:4581;top:8866;width:10;height:20" coordorigin="4581,8866" coordsize="10,20" path="m4581,8885l4590,8885,4590,8866,4581,8866,4581,8885xe" filled="true" fillcolor="#000000" stroked="false">
                <v:path arrowok="t"/>
                <v:fill type="solid"/>
              </v:shape>
            </v:group>
            <v:group style="position:absolute;left:4581;top:8885;width:10;height:20" coordorigin="4581,8885" coordsize="10,20">
              <v:shape style="position:absolute;left:4581;top:8885;width:10;height:20" coordorigin="4581,8885" coordsize="10,20" path="m4581,8904l4590,8904,4590,8885,4581,8885,4581,8904xe" filled="true" fillcolor="#000000" stroked="false">
                <v:path arrowok="t"/>
                <v:fill type="solid"/>
              </v:shape>
            </v:group>
            <v:group style="position:absolute;left:4581;top:8908;width:10;height:2" coordorigin="4581,8908" coordsize="10,2">
              <v:shape style="position:absolute;left:4581;top:8908;width:10;height:2" coordorigin="4581,8908" coordsize="10,0" path="m4581,8908l4590,8908e" filled="false" stroked="true" strokeweight=".359985pt" strokecolor="#000000">
                <v:path arrowok="t"/>
              </v:shape>
            </v:group>
            <v:group style="position:absolute;left:4581;top:8926;width:59;height:2" coordorigin="4581,8926" coordsize="59,2">
              <v:shape style="position:absolute;left:4581;top:8926;width:59;height:2" coordorigin="4581,8926" coordsize="59,0" path="m4581,8926l4640,8926e" filled="false" stroked="true" strokeweight="1.5pt" strokecolor="#000000">
                <v:path arrowok="t"/>
              </v:shape>
            </v:group>
            <v:group style="position:absolute;left:4581;top:8963;width:59;height:2" coordorigin="4581,8963" coordsize="59,2">
              <v:shape style="position:absolute;left:4581;top:8963;width:59;height:2" coordorigin="4581,8963" coordsize="59,0" path="m4581,8963l4640,8963e" filled="false" stroked="true" strokeweight=".72pt" strokecolor="#000000">
                <v:path arrowok="t"/>
              </v:shape>
            </v:group>
            <v:group style="position:absolute;left:4640;top:8963;width:562;height:2" coordorigin="4640,8963" coordsize="562,2">
              <v:shape style="position:absolute;left:4640;top:8963;width:562;height:2" coordorigin="4640,8963" coordsize="562,0" path="m4640,8963l5201,8963e" filled="false" stroked="true" strokeweight=".72pt" strokecolor="#000000">
                <v:path arrowok="t"/>
              </v:shape>
            </v:group>
            <v:group style="position:absolute;left:4640;top:8926;width:562;height:2" coordorigin="4640,8926" coordsize="562,2">
              <v:shape style="position:absolute;left:4640;top:8926;width:562;height:2" coordorigin="4640,8926" coordsize="562,0" path="m4640,8926l5201,8926e" filled="false" stroked="true" strokeweight="1.5pt" strokecolor="#000000">
                <v:path arrowok="t"/>
              </v:shape>
            </v:group>
            <v:group style="position:absolute;left:5201;top:8693;width:10;height:20" coordorigin="5201,8693" coordsize="10,20">
              <v:shape style="position:absolute;left:5201;top:8693;width:10;height:20" coordorigin="5201,8693" coordsize="10,20" path="m5201,8712l5211,8712,5211,8693,5201,8693,5201,8712xe" filled="true" fillcolor="#000000" stroked="false">
                <v:path arrowok="t"/>
                <v:fill type="solid"/>
              </v:shape>
            </v:group>
            <v:group style="position:absolute;left:5201;top:8712;width:10;height:20" coordorigin="5201,8712" coordsize="10,20">
              <v:shape style="position:absolute;left:5201;top:8712;width:10;height:20" coordorigin="5201,8712" coordsize="10,20" path="m5201,8731l5211,8731,5211,8712,5201,8712,5201,8731xe" filled="true" fillcolor="#000000" stroked="false">
                <v:path arrowok="t"/>
                <v:fill type="solid"/>
              </v:shape>
            </v:group>
            <v:group style="position:absolute;left:5201;top:8731;width:10;height:20" coordorigin="5201,8731" coordsize="10,20">
              <v:shape style="position:absolute;left:5201;top:8731;width:10;height:20" coordorigin="5201,8731" coordsize="10,20" path="m5201,8750l5211,8750,5211,8731,5201,8731,5201,8750xe" filled="true" fillcolor="#000000" stroked="false">
                <v:path arrowok="t"/>
                <v:fill type="solid"/>
              </v:shape>
            </v:group>
            <v:group style="position:absolute;left:5201;top:8750;width:10;height:20" coordorigin="5201,8750" coordsize="10,20">
              <v:shape style="position:absolute;left:5201;top:8750;width:10;height:20" coordorigin="5201,8750" coordsize="10,20" path="m5201,8770l5211,8770,5211,8750,5201,8750,5201,8770xe" filled="true" fillcolor="#000000" stroked="false">
                <v:path arrowok="t"/>
                <v:fill type="solid"/>
              </v:shape>
            </v:group>
            <v:group style="position:absolute;left:5201;top:8770;width:10;height:20" coordorigin="5201,8770" coordsize="10,20">
              <v:shape style="position:absolute;left:5201;top:8770;width:10;height:20" coordorigin="5201,8770" coordsize="10,20" path="m5201,8789l5211,8789,5211,8770,5201,8770,5201,8789xe" filled="true" fillcolor="#000000" stroked="false">
                <v:path arrowok="t"/>
                <v:fill type="solid"/>
              </v:shape>
            </v:group>
            <v:group style="position:absolute;left:5201;top:8789;width:10;height:20" coordorigin="5201,8789" coordsize="10,20">
              <v:shape style="position:absolute;left:5201;top:8789;width:10;height:20" coordorigin="5201,8789" coordsize="10,20" path="m5201,8808l5211,8808,5211,8789,5201,8789,5201,8808xe" filled="true" fillcolor="#000000" stroked="false">
                <v:path arrowok="t"/>
                <v:fill type="solid"/>
              </v:shape>
            </v:group>
            <v:group style="position:absolute;left:5201;top:8808;width:10;height:20" coordorigin="5201,8808" coordsize="10,20">
              <v:shape style="position:absolute;left:5201;top:8808;width:10;height:20" coordorigin="5201,8808" coordsize="10,20" path="m5201,8827l5211,8827,5211,8808,5201,8808,5201,8827xe" filled="true" fillcolor="#000000" stroked="false">
                <v:path arrowok="t"/>
                <v:fill type="solid"/>
              </v:shape>
            </v:group>
            <v:group style="position:absolute;left:5201;top:8827;width:10;height:20" coordorigin="5201,8827" coordsize="10,20">
              <v:shape style="position:absolute;left:5201;top:8827;width:10;height:20" coordorigin="5201,8827" coordsize="10,20" path="m5201,8846l5211,8846,5211,8827,5201,8827,5201,8846xe" filled="true" fillcolor="#000000" stroked="false">
                <v:path arrowok="t"/>
                <v:fill type="solid"/>
              </v:shape>
            </v:group>
            <v:group style="position:absolute;left:5201;top:8846;width:10;height:20" coordorigin="5201,8846" coordsize="10,20">
              <v:shape style="position:absolute;left:5201;top:8846;width:10;height:20" coordorigin="5201,8846" coordsize="10,20" path="m5201,8866l5211,8866,5211,8846,5201,8846,5201,8866xe" filled="true" fillcolor="#000000" stroked="false">
                <v:path arrowok="t"/>
                <v:fill type="solid"/>
              </v:shape>
            </v:group>
            <v:group style="position:absolute;left:5201;top:8866;width:10;height:20" coordorigin="5201,8866" coordsize="10,20">
              <v:shape style="position:absolute;left:5201;top:8866;width:10;height:20" coordorigin="5201,8866" coordsize="10,20" path="m5201,8885l5211,8885,5211,8866,5201,8866,5201,8885xe" filled="true" fillcolor="#000000" stroked="false">
                <v:path arrowok="t"/>
                <v:fill type="solid"/>
              </v:shape>
            </v:group>
            <v:group style="position:absolute;left:5201;top:8885;width:10;height:20" coordorigin="5201,8885" coordsize="10,20">
              <v:shape style="position:absolute;left:5201;top:8885;width:10;height:20" coordorigin="5201,8885" coordsize="10,20" path="m5201,8904l5211,8904,5211,8885,5201,8885,5201,8904xe" filled="true" fillcolor="#000000" stroked="false">
                <v:path arrowok="t"/>
                <v:fill type="solid"/>
              </v:shape>
            </v:group>
            <v:group style="position:absolute;left:5201;top:8908;width:10;height:2" coordorigin="5201,8908" coordsize="10,2">
              <v:shape style="position:absolute;left:5201;top:8908;width:10;height:2" coordorigin="5201,8908" coordsize="10,0" path="m5201,8908l5211,8908e" filled="false" stroked="true" strokeweight=".359985pt" strokecolor="#000000">
                <v:path arrowok="t"/>
              </v:shape>
            </v:group>
            <v:group style="position:absolute;left:5201;top:8926;width:59;height:2" coordorigin="5201,8926" coordsize="59,2">
              <v:shape style="position:absolute;left:5201;top:8926;width:59;height:2" coordorigin="5201,8926" coordsize="59,0" path="m5201,8926l5260,8926e" filled="false" stroked="true" strokeweight="1.5pt" strokecolor="#000000">
                <v:path arrowok="t"/>
              </v:shape>
            </v:group>
            <v:group style="position:absolute;left:5201;top:8963;width:59;height:2" coordorigin="5201,8963" coordsize="59,2">
              <v:shape style="position:absolute;left:5201;top:8963;width:59;height:2" coordorigin="5201,8963" coordsize="59,0" path="m5201,8963l5260,8963e" filled="false" stroked="true" strokeweight=".72pt" strokecolor="#000000">
                <v:path arrowok="t"/>
              </v:shape>
            </v:group>
            <v:group style="position:absolute;left:5260;top:8963;width:650;height:2" coordorigin="5260,8963" coordsize="650,2">
              <v:shape style="position:absolute;left:5260;top:8963;width:650;height:2" coordorigin="5260,8963" coordsize="650,0" path="m5260,8963l5909,8963e" filled="false" stroked="true" strokeweight=".72pt" strokecolor="#000000">
                <v:path arrowok="t"/>
              </v:shape>
            </v:group>
            <v:group style="position:absolute;left:5260;top:8926;width:650;height:2" coordorigin="5260,8926" coordsize="650,2">
              <v:shape style="position:absolute;left:5260;top:8926;width:650;height:2" coordorigin="5260,8926" coordsize="650,0" path="m5260,8926l5909,8926e" filled="false" stroked="true" strokeweight="1.5pt" strokecolor="#000000">
                <v:path arrowok="t"/>
              </v:shape>
            </v:group>
            <v:group style="position:absolute;left:5909;top:8693;width:10;height:20" coordorigin="5909,8693" coordsize="10,20">
              <v:shape style="position:absolute;left:5909;top:8693;width:10;height:20" coordorigin="5909,8693" coordsize="10,20" path="m5909,8712l5919,8712,5919,8693,5909,8693,5909,8712xe" filled="true" fillcolor="#000000" stroked="false">
                <v:path arrowok="t"/>
                <v:fill type="solid"/>
              </v:shape>
            </v:group>
            <v:group style="position:absolute;left:5909;top:8712;width:10;height:20" coordorigin="5909,8712" coordsize="10,20">
              <v:shape style="position:absolute;left:5909;top:8712;width:10;height:20" coordorigin="5909,8712" coordsize="10,20" path="m5909,8731l5919,8731,5919,8712,5909,8712,5909,8731xe" filled="true" fillcolor="#000000" stroked="false">
                <v:path arrowok="t"/>
                <v:fill type="solid"/>
              </v:shape>
            </v:group>
            <v:group style="position:absolute;left:5909;top:8731;width:10;height:20" coordorigin="5909,8731" coordsize="10,20">
              <v:shape style="position:absolute;left:5909;top:8731;width:10;height:20" coordorigin="5909,8731" coordsize="10,20" path="m5909,8750l5919,8750,5919,8731,5909,8731,5909,8750xe" filled="true" fillcolor="#000000" stroked="false">
                <v:path arrowok="t"/>
                <v:fill type="solid"/>
              </v:shape>
            </v:group>
            <v:group style="position:absolute;left:5909;top:8750;width:10;height:20" coordorigin="5909,8750" coordsize="10,20">
              <v:shape style="position:absolute;left:5909;top:8750;width:10;height:20" coordorigin="5909,8750" coordsize="10,20" path="m5909,8770l5919,8770,5919,8750,5909,8750,5909,8770xe" filled="true" fillcolor="#000000" stroked="false">
                <v:path arrowok="t"/>
                <v:fill type="solid"/>
              </v:shape>
            </v:group>
            <v:group style="position:absolute;left:5909;top:8770;width:10;height:20" coordorigin="5909,8770" coordsize="10,20">
              <v:shape style="position:absolute;left:5909;top:8770;width:10;height:20" coordorigin="5909,8770" coordsize="10,20" path="m5909,8789l5919,8789,5919,8770,5909,8770,5909,8789xe" filled="true" fillcolor="#000000" stroked="false">
                <v:path arrowok="t"/>
                <v:fill type="solid"/>
              </v:shape>
            </v:group>
            <v:group style="position:absolute;left:5909;top:8789;width:10;height:20" coordorigin="5909,8789" coordsize="10,20">
              <v:shape style="position:absolute;left:5909;top:8789;width:10;height:20" coordorigin="5909,8789" coordsize="10,20" path="m5909,8808l5919,8808,5919,8789,5909,8789,5909,8808xe" filled="true" fillcolor="#000000" stroked="false">
                <v:path arrowok="t"/>
                <v:fill type="solid"/>
              </v:shape>
            </v:group>
            <v:group style="position:absolute;left:5909;top:8808;width:10;height:20" coordorigin="5909,8808" coordsize="10,20">
              <v:shape style="position:absolute;left:5909;top:8808;width:10;height:20" coordorigin="5909,8808" coordsize="10,20" path="m5909,8827l5919,8827,5919,8808,5909,8808,5909,8827xe" filled="true" fillcolor="#000000" stroked="false">
                <v:path arrowok="t"/>
                <v:fill type="solid"/>
              </v:shape>
            </v:group>
            <v:group style="position:absolute;left:5909;top:8827;width:10;height:20" coordorigin="5909,8827" coordsize="10,20">
              <v:shape style="position:absolute;left:5909;top:8827;width:10;height:20" coordorigin="5909,8827" coordsize="10,20" path="m5909,8846l5919,8846,5919,8827,5909,8827,5909,8846xe" filled="true" fillcolor="#000000" stroked="false">
                <v:path arrowok="t"/>
                <v:fill type="solid"/>
              </v:shape>
            </v:group>
            <v:group style="position:absolute;left:5909;top:8846;width:10;height:20" coordorigin="5909,8846" coordsize="10,20">
              <v:shape style="position:absolute;left:5909;top:8846;width:10;height:20" coordorigin="5909,8846" coordsize="10,20" path="m5909,8866l5919,8866,5919,8846,5909,8846,5909,8866xe" filled="true" fillcolor="#000000" stroked="false">
                <v:path arrowok="t"/>
                <v:fill type="solid"/>
              </v:shape>
            </v:group>
            <v:group style="position:absolute;left:5909;top:8866;width:10;height:20" coordorigin="5909,8866" coordsize="10,20">
              <v:shape style="position:absolute;left:5909;top:8866;width:10;height:20" coordorigin="5909,8866" coordsize="10,20" path="m5909,8885l5919,8885,5919,8866,5909,8866,5909,8885xe" filled="true" fillcolor="#000000" stroked="false">
                <v:path arrowok="t"/>
                <v:fill type="solid"/>
              </v:shape>
            </v:group>
            <v:group style="position:absolute;left:5909;top:8885;width:10;height:20" coordorigin="5909,8885" coordsize="10,20">
              <v:shape style="position:absolute;left:5909;top:8885;width:10;height:20" coordorigin="5909,8885" coordsize="10,20" path="m5909,8904l5919,8904,5919,8885,5909,8885,5909,8904xe" filled="true" fillcolor="#000000" stroked="false">
                <v:path arrowok="t"/>
                <v:fill type="solid"/>
              </v:shape>
            </v:group>
            <v:group style="position:absolute;left:5909;top:8908;width:10;height:2" coordorigin="5909,8908" coordsize="10,2">
              <v:shape style="position:absolute;left:5909;top:8908;width:10;height:2" coordorigin="5909,8908" coordsize="10,0" path="m5909,8908l5919,8908e" filled="false" stroked="true" strokeweight=".359985pt" strokecolor="#000000">
                <v:path arrowok="t"/>
              </v:shape>
            </v:group>
            <v:group style="position:absolute;left:5909;top:8926;width:59;height:2" coordorigin="5909,8926" coordsize="59,2">
              <v:shape style="position:absolute;left:5909;top:8926;width:59;height:2" coordorigin="5909,8926" coordsize="59,0" path="m5909,8926l5968,8926e" filled="false" stroked="true" strokeweight="1.5pt" strokecolor="#000000">
                <v:path arrowok="t"/>
              </v:shape>
            </v:group>
            <v:group style="position:absolute;left:5909;top:8963;width:59;height:2" coordorigin="5909,8963" coordsize="59,2">
              <v:shape style="position:absolute;left:5909;top:8963;width:59;height:2" coordorigin="5909,8963" coordsize="59,0" path="m5909,8963l5968,8963e" filled="false" stroked="true" strokeweight=".72pt" strokecolor="#000000">
                <v:path arrowok="t"/>
              </v:shape>
            </v:group>
            <v:group style="position:absolute;left:5968;top:8963;width:510;height:2" coordorigin="5968,8963" coordsize="510,2">
              <v:shape style="position:absolute;left:5968;top:8963;width:510;height:2" coordorigin="5968,8963" coordsize="510,0" path="m5968,8963l6478,8963e" filled="false" stroked="true" strokeweight=".72pt" strokecolor="#000000">
                <v:path arrowok="t"/>
              </v:shape>
            </v:group>
            <v:group style="position:absolute;left:5968;top:8926;width:510;height:2" coordorigin="5968,8926" coordsize="510,2">
              <v:shape style="position:absolute;left:5968;top:8926;width:510;height:2" coordorigin="5968,8926" coordsize="510,0" path="m5968,8926l6478,8926e" filled="false" stroked="true" strokeweight="1.5pt" strokecolor="#000000">
                <v:path arrowok="t"/>
              </v:shape>
            </v:group>
            <v:group style="position:absolute;left:6478;top:8693;width:10;height:20" coordorigin="6478,8693" coordsize="10,20">
              <v:shape style="position:absolute;left:6478;top:8693;width:10;height:20" coordorigin="6478,8693" coordsize="10,20" path="m6478,8712l6488,8712,6488,8693,6478,8693,6478,8712xe" filled="true" fillcolor="#000000" stroked="false">
                <v:path arrowok="t"/>
                <v:fill type="solid"/>
              </v:shape>
            </v:group>
            <v:group style="position:absolute;left:6478;top:8712;width:10;height:20" coordorigin="6478,8712" coordsize="10,20">
              <v:shape style="position:absolute;left:6478;top:8712;width:10;height:20" coordorigin="6478,8712" coordsize="10,20" path="m6478,8731l6488,8731,6488,8712,6478,8712,6478,8731xe" filled="true" fillcolor="#000000" stroked="false">
                <v:path arrowok="t"/>
                <v:fill type="solid"/>
              </v:shape>
            </v:group>
            <v:group style="position:absolute;left:6478;top:8731;width:10;height:20" coordorigin="6478,8731" coordsize="10,20">
              <v:shape style="position:absolute;left:6478;top:8731;width:10;height:20" coordorigin="6478,8731" coordsize="10,20" path="m6478,8750l6488,8750,6488,8731,6478,8731,6478,8750xe" filled="true" fillcolor="#000000" stroked="false">
                <v:path arrowok="t"/>
                <v:fill type="solid"/>
              </v:shape>
            </v:group>
            <v:group style="position:absolute;left:6478;top:8750;width:10;height:20" coordorigin="6478,8750" coordsize="10,20">
              <v:shape style="position:absolute;left:6478;top:8750;width:10;height:20" coordorigin="6478,8750" coordsize="10,20" path="m6478,8770l6488,8770,6488,8750,6478,8750,6478,8770xe" filled="true" fillcolor="#000000" stroked="false">
                <v:path arrowok="t"/>
                <v:fill type="solid"/>
              </v:shape>
            </v:group>
            <v:group style="position:absolute;left:6478;top:8770;width:10;height:20" coordorigin="6478,8770" coordsize="10,20">
              <v:shape style="position:absolute;left:6478;top:8770;width:10;height:20" coordorigin="6478,8770" coordsize="10,20" path="m6478,8789l6488,8789,6488,8770,6478,8770,6478,8789xe" filled="true" fillcolor="#000000" stroked="false">
                <v:path arrowok="t"/>
                <v:fill type="solid"/>
              </v:shape>
            </v:group>
            <v:group style="position:absolute;left:6478;top:8789;width:10;height:20" coordorigin="6478,8789" coordsize="10,20">
              <v:shape style="position:absolute;left:6478;top:8789;width:10;height:20" coordorigin="6478,8789" coordsize="10,20" path="m6478,8808l6488,8808,6488,8789,6478,8789,6478,8808xe" filled="true" fillcolor="#000000" stroked="false">
                <v:path arrowok="t"/>
                <v:fill type="solid"/>
              </v:shape>
            </v:group>
            <v:group style="position:absolute;left:6478;top:8808;width:10;height:20" coordorigin="6478,8808" coordsize="10,20">
              <v:shape style="position:absolute;left:6478;top:8808;width:10;height:20" coordorigin="6478,8808" coordsize="10,20" path="m6478,8827l6488,8827,6488,8808,6478,8808,6478,8827xe" filled="true" fillcolor="#000000" stroked="false">
                <v:path arrowok="t"/>
                <v:fill type="solid"/>
              </v:shape>
            </v:group>
            <v:group style="position:absolute;left:6478;top:8827;width:10;height:20" coordorigin="6478,8827" coordsize="10,20">
              <v:shape style="position:absolute;left:6478;top:8827;width:10;height:20" coordorigin="6478,8827" coordsize="10,20" path="m6478,8846l6488,8846,6488,8827,6478,8827,6478,8846xe" filled="true" fillcolor="#000000" stroked="false">
                <v:path arrowok="t"/>
                <v:fill type="solid"/>
              </v:shape>
            </v:group>
            <v:group style="position:absolute;left:6478;top:8846;width:10;height:20" coordorigin="6478,8846" coordsize="10,20">
              <v:shape style="position:absolute;left:6478;top:8846;width:10;height:20" coordorigin="6478,8846" coordsize="10,20" path="m6478,8866l6488,8866,6488,8846,6478,8846,6478,8866xe" filled="true" fillcolor="#000000" stroked="false">
                <v:path arrowok="t"/>
                <v:fill type="solid"/>
              </v:shape>
            </v:group>
            <v:group style="position:absolute;left:6478;top:8866;width:10;height:20" coordorigin="6478,8866" coordsize="10,20">
              <v:shape style="position:absolute;left:6478;top:8866;width:10;height:20" coordorigin="6478,8866" coordsize="10,20" path="m6478,8885l6488,8885,6488,8866,6478,8866,6478,8885xe" filled="true" fillcolor="#000000" stroked="false">
                <v:path arrowok="t"/>
                <v:fill type="solid"/>
              </v:shape>
            </v:group>
            <v:group style="position:absolute;left:6478;top:8885;width:10;height:20" coordorigin="6478,8885" coordsize="10,20">
              <v:shape style="position:absolute;left:6478;top:8885;width:10;height:20" coordorigin="6478,8885" coordsize="10,20" path="m6478,8904l6488,8904,6488,8885,6478,8885,6478,8904xe" filled="true" fillcolor="#000000" stroked="false">
                <v:path arrowok="t"/>
                <v:fill type="solid"/>
              </v:shape>
            </v:group>
            <v:group style="position:absolute;left:6478;top:8908;width:10;height:2" coordorigin="6478,8908" coordsize="10,2">
              <v:shape style="position:absolute;left:6478;top:8908;width:10;height:2" coordorigin="6478,8908" coordsize="10,0" path="m6478,8908l6488,8908e" filled="false" stroked="true" strokeweight=".359985pt" strokecolor="#000000">
                <v:path arrowok="t"/>
              </v:shape>
            </v:group>
            <v:group style="position:absolute;left:6478;top:8926;width:59;height:2" coordorigin="6478,8926" coordsize="59,2">
              <v:shape style="position:absolute;left:6478;top:8926;width:59;height:2" coordorigin="6478,8926" coordsize="59,0" path="m6478,8926l6537,8926e" filled="false" stroked="true" strokeweight="1.5pt" strokecolor="#000000">
                <v:path arrowok="t"/>
              </v:shape>
            </v:group>
            <v:group style="position:absolute;left:6478;top:8963;width:59;height:2" coordorigin="6478,8963" coordsize="59,2">
              <v:shape style="position:absolute;left:6478;top:8963;width:59;height:2" coordorigin="6478,8963" coordsize="59,0" path="m6478,8963l6537,8963e" filled="false" stroked="true" strokeweight=".72pt" strokecolor="#000000">
                <v:path arrowok="t"/>
              </v:shape>
            </v:group>
            <v:group style="position:absolute;left:6537;top:8963;width:1498;height:2" coordorigin="6537,8963" coordsize="1498,2">
              <v:shape style="position:absolute;left:6537;top:8963;width:1498;height:2" coordorigin="6537,8963" coordsize="1498,0" path="m6537,8963l8034,8963e" filled="false" stroked="true" strokeweight=".72pt" strokecolor="#000000">
                <v:path arrowok="t"/>
              </v:shape>
            </v:group>
            <v:group style="position:absolute;left:6537;top:8926;width:1498;height:2" coordorigin="6537,8926" coordsize="1498,2">
              <v:shape style="position:absolute;left:6537;top:8926;width:1498;height:2" coordorigin="6537,8926" coordsize="1498,0" path="m6537,8926l8034,8926e" filled="false" stroked="true" strokeweight="1.5pt" strokecolor="#000000">
                <v:path arrowok="t"/>
              </v:shape>
            </v:group>
            <v:group style="position:absolute;left:8034;top:8693;width:10;height:20" coordorigin="8034,8693" coordsize="10,20">
              <v:shape style="position:absolute;left:8034;top:8693;width:10;height:20" coordorigin="8034,8693" coordsize="10,20" path="m8034,8712l8044,8712,8044,8693,8034,8693,8034,8712xe" filled="true" fillcolor="#000000" stroked="false">
                <v:path arrowok="t"/>
                <v:fill type="solid"/>
              </v:shape>
            </v:group>
            <v:group style="position:absolute;left:8034;top:8712;width:10;height:20" coordorigin="8034,8712" coordsize="10,20">
              <v:shape style="position:absolute;left:8034;top:8712;width:10;height:20" coordorigin="8034,8712" coordsize="10,20" path="m8034,8731l8044,8731,8044,8712,8034,8712,8034,8731xe" filled="true" fillcolor="#000000" stroked="false">
                <v:path arrowok="t"/>
                <v:fill type="solid"/>
              </v:shape>
            </v:group>
            <v:group style="position:absolute;left:8034;top:8731;width:10;height:20" coordorigin="8034,8731" coordsize="10,20">
              <v:shape style="position:absolute;left:8034;top:8731;width:10;height:20" coordorigin="8034,8731" coordsize="10,20" path="m8034,8750l8044,8750,8044,8731,8034,8731,8034,8750xe" filled="true" fillcolor="#000000" stroked="false">
                <v:path arrowok="t"/>
                <v:fill type="solid"/>
              </v:shape>
            </v:group>
            <v:group style="position:absolute;left:8034;top:8750;width:10;height:20" coordorigin="8034,8750" coordsize="10,20">
              <v:shape style="position:absolute;left:8034;top:8750;width:10;height:20" coordorigin="8034,8750" coordsize="10,20" path="m8034,8770l8044,8770,8044,8750,8034,8750,8034,8770xe" filled="true" fillcolor="#000000" stroked="false">
                <v:path arrowok="t"/>
                <v:fill type="solid"/>
              </v:shape>
            </v:group>
            <v:group style="position:absolute;left:8034;top:8770;width:10;height:20" coordorigin="8034,8770" coordsize="10,20">
              <v:shape style="position:absolute;left:8034;top:8770;width:10;height:20" coordorigin="8034,8770" coordsize="10,20" path="m8034,8789l8044,8789,8044,8770,8034,8770,8034,8789xe" filled="true" fillcolor="#000000" stroked="false">
                <v:path arrowok="t"/>
                <v:fill type="solid"/>
              </v:shape>
            </v:group>
            <v:group style="position:absolute;left:8034;top:8789;width:10;height:20" coordorigin="8034,8789" coordsize="10,20">
              <v:shape style="position:absolute;left:8034;top:8789;width:10;height:20" coordorigin="8034,8789" coordsize="10,20" path="m8034,8808l8044,8808,8044,8789,8034,8789,8034,8808xe" filled="true" fillcolor="#000000" stroked="false">
                <v:path arrowok="t"/>
                <v:fill type="solid"/>
              </v:shape>
            </v:group>
            <v:group style="position:absolute;left:8034;top:8808;width:10;height:20" coordorigin="8034,8808" coordsize="10,20">
              <v:shape style="position:absolute;left:8034;top:8808;width:10;height:20" coordorigin="8034,8808" coordsize="10,20" path="m8034,8827l8044,8827,8044,8808,8034,8808,8034,8827xe" filled="true" fillcolor="#000000" stroked="false">
                <v:path arrowok="t"/>
                <v:fill type="solid"/>
              </v:shape>
            </v:group>
            <v:group style="position:absolute;left:8034;top:8827;width:10;height:20" coordorigin="8034,8827" coordsize="10,20">
              <v:shape style="position:absolute;left:8034;top:8827;width:10;height:20" coordorigin="8034,8827" coordsize="10,20" path="m8034,8846l8044,8846,8044,8827,8034,8827,8034,8846xe" filled="true" fillcolor="#000000" stroked="false">
                <v:path arrowok="t"/>
                <v:fill type="solid"/>
              </v:shape>
            </v:group>
            <v:group style="position:absolute;left:8034;top:8846;width:10;height:20" coordorigin="8034,8846" coordsize="10,20">
              <v:shape style="position:absolute;left:8034;top:8846;width:10;height:20" coordorigin="8034,8846" coordsize="10,20" path="m8034,8866l8044,8866,8044,8846,8034,8846,8034,8866xe" filled="true" fillcolor="#000000" stroked="false">
                <v:path arrowok="t"/>
                <v:fill type="solid"/>
              </v:shape>
            </v:group>
            <v:group style="position:absolute;left:8034;top:8866;width:10;height:20" coordorigin="8034,8866" coordsize="10,20">
              <v:shape style="position:absolute;left:8034;top:8866;width:10;height:20" coordorigin="8034,8866" coordsize="10,20" path="m8034,8885l8044,8885,8044,8866,8034,8866,8034,8885xe" filled="true" fillcolor="#000000" stroked="false">
                <v:path arrowok="t"/>
                <v:fill type="solid"/>
              </v:shape>
            </v:group>
            <v:group style="position:absolute;left:8034;top:8885;width:10;height:20" coordorigin="8034,8885" coordsize="10,20">
              <v:shape style="position:absolute;left:8034;top:8885;width:10;height:20" coordorigin="8034,8885" coordsize="10,20" path="m8034,8904l8044,8904,8044,8885,8034,8885,8034,8904xe" filled="true" fillcolor="#000000" stroked="false">
                <v:path arrowok="t"/>
                <v:fill type="solid"/>
              </v:shape>
            </v:group>
            <v:group style="position:absolute;left:8034;top:8908;width:10;height:2" coordorigin="8034,8908" coordsize="10,2">
              <v:shape style="position:absolute;left:8034;top:8908;width:10;height:2" coordorigin="8034,8908" coordsize="10,0" path="m8034,8908l8044,8908e" filled="false" stroked="true" strokeweight=".359985pt" strokecolor="#000000">
                <v:path arrowok="t"/>
              </v:shape>
            </v:group>
            <v:group style="position:absolute;left:8034;top:8926;width:59;height:2" coordorigin="8034,8926" coordsize="59,2">
              <v:shape style="position:absolute;left:8034;top:8926;width:59;height:2" coordorigin="8034,8926" coordsize="59,0" path="m8034,8926l8093,8926e" filled="false" stroked="true" strokeweight="1.5pt" strokecolor="#000000">
                <v:path arrowok="t"/>
              </v:shape>
            </v:group>
            <v:group style="position:absolute;left:8034;top:8963;width:59;height:2" coordorigin="8034,8963" coordsize="59,2">
              <v:shape style="position:absolute;left:8034;top:8963;width:59;height:2" coordorigin="8034,8963" coordsize="59,0" path="m8034,8963l8093,8963e" filled="false" stroked="true" strokeweight=".72pt" strokecolor="#000000">
                <v:path arrowok="t"/>
              </v:shape>
            </v:group>
            <v:group style="position:absolute;left:8093;top:8963;width:654;height:2" coordorigin="8093,8963" coordsize="654,2">
              <v:shape style="position:absolute;left:8093;top:8963;width:654;height:2" coordorigin="8093,8963" coordsize="654,0" path="m8093,8963l8746,8963e" filled="false" stroked="true" strokeweight=".72pt" strokecolor="#000000">
                <v:path arrowok="t"/>
              </v:shape>
            </v:group>
            <v:group style="position:absolute;left:8093;top:8926;width:654;height:2" coordorigin="8093,8926" coordsize="654,2">
              <v:shape style="position:absolute;left:8093;top:8926;width:654;height:2" coordorigin="8093,8926" coordsize="654,0" path="m8093,8926l8746,8926e" filled="false" stroked="true" strokeweight="1.5pt" strokecolor="#000000">
                <v:path arrowok="t"/>
              </v:shape>
            </v:group>
            <v:group style="position:absolute;left:8746;top:8693;width:10;height:20" coordorigin="8746,8693" coordsize="10,20">
              <v:shape style="position:absolute;left:8746;top:8693;width:10;height:20" coordorigin="8746,8693" coordsize="10,20" path="m8746,8712l8756,8712,8756,8693,8746,8693,8746,8712xe" filled="true" fillcolor="#000000" stroked="false">
                <v:path arrowok="t"/>
                <v:fill type="solid"/>
              </v:shape>
            </v:group>
            <v:group style="position:absolute;left:8746;top:8712;width:10;height:20" coordorigin="8746,8712" coordsize="10,20">
              <v:shape style="position:absolute;left:8746;top:8712;width:10;height:20" coordorigin="8746,8712" coordsize="10,20" path="m8746,8731l8756,8731,8756,8712,8746,8712,8746,8731xe" filled="true" fillcolor="#000000" stroked="false">
                <v:path arrowok="t"/>
                <v:fill type="solid"/>
              </v:shape>
            </v:group>
            <v:group style="position:absolute;left:8746;top:8731;width:10;height:20" coordorigin="8746,8731" coordsize="10,20">
              <v:shape style="position:absolute;left:8746;top:8731;width:10;height:20" coordorigin="8746,8731" coordsize="10,20" path="m8746,8750l8756,8750,8756,8731,8746,8731,8746,8750xe" filled="true" fillcolor="#000000" stroked="false">
                <v:path arrowok="t"/>
                <v:fill type="solid"/>
              </v:shape>
            </v:group>
            <v:group style="position:absolute;left:8746;top:8750;width:10;height:20" coordorigin="8746,8750" coordsize="10,20">
              <v:shape style="position:absolute;left:8746;top:8750;width:10;height:20" coordorigin="8746,8750" coordsize="10,20" path="m8746,8770l8756,8770,8756,8750,8746,8750,8746,8770xe" filled="true" fillcolor="#000000" stroked="false">
                <v:path arrowok="t"/>
                <v:fill type="solid"/>
              </v:shape>
            </v:group>
            <v:group style="position:absolute;left:8746;top:8770;width:10;height:20" coordorigin="8746,8770" coordsize="10,20">
              <v:shape style="position:absolute;left:8746;top:8770;width:10;height:20" coordorigin="8746,8770" coordsize="10,20" path="m8746,8789l8756,8789,8756,8770,8746,8770,8746,8789xe" filled="true" fillcolor="#000000" stroked="false">
                <v:path arrowok="t"/>
                <v:fill type="solid"/>
              </v:shape>
            </v:group>
            <v:group style="position:absolute;left:8746;top:8789;width:10;height:20" coordorigin="8746,8789" coordsize="10,20">
              <v:shape style="position:absolute;left:8746;top:8789;width:10;height:20" coordorigin="8746,8789" coordsize="10,20" path="m8746,8808l8756,8808,8756,8789,8746,8789,8746,8808xe" filled="true" fillcolor="#000000" stroked="false">
                <v:path arrowok="t"/>
                <v:fill type="solid"/>
              </v:shape>
            </v:group>
            <v:group style="position:absolute;left:8746;top:8808;width:10;height:20" coordorigin="8746,8808" coordsize="10,20">
              <v:shape style="position:absolute;left:8746;top:8808;width:10;height:20" coordorigin="8746,8808" coordsize="10,20" path="m8746,8827l8756,8827,8756,8808,8746,8808,8746,8827xe" filled="true" fillcolor="#000000" stroked="false">
                <v:path arrowok="t"/>
                <v:fill type="solid"/>
              </v:shape>
            </v:group>
            <v:group style="position:absolute;left:8746;top:8827;width:10;height:20" coordorigin="8746,8827" coordsize="10,20">
              <v:shape style="position:absolute;left:8746;top:8827;width:10;height:20" coordorigin="8746,8827" coordsize="10,20" path="m8746,8846l8756,8846,8756,8827,8746,8827,8746,8846xe" filled="true" fillcolor="#000000" stroked="false">
                <v:path arrowok="t"/>
                <v:fill type="solid"/>
              </v:shape>
            </v:group>
            <v:group style="position:absolute;left:8746;top:8846;width:10;height:20" coordorigin="8746,8846" coordsize="10,20">
              <v:shape style="position:absolute;left:8746;top:8846;width:10;height:20" coordorigin="8746,8846" coordsize="10,20" path="m8746,8866l8756,8866,8756,8846,8746,8846,8746,8866xe" filled="true" fillcolor="#000000" stroked="false">
                <v:path arrowok="t"/>
                <v:fill type="solid"/>
              </v:shape>
            </v:group>
            <v:group style="position:absolute;left:8746;top:8866;width:10;height:20" coordorigin="8746,8866" coordsize="10,20">
              <v:shape style="position:absolute;left:8746;top:8866;width:10;height:20" coordorigin="8746,8866" coordsize="10,20" path="m8746,8885l8756,8885,8756,8866,8746,8866,8746,8885xe" filled="true" fillcolor="#000000" stroked="false">
                <v:path arrowok="t"/>
                <v:fill type="solid"/>
              </v:shape>
            </v:group>
            <v:group style="position:absolute;left:8746;top:8885;width:10;height:20" coordorigin="8746,8885" coordsize="10,20">
              <v:shape style="position:absolute;left:8746;top:8885;width:10;height:20" coordorigin="8746,8885" coordsize="10,20" path="m8746,8904l8756,8904,8756,8885,8746,8885,8746,8904xe" filled="true" fillcolor="#000000" stroked="false">
                <v:path arrowok="t"/>
                <v:fill type="solid"/>
              </v:shape>
            </v:group>
            <v:group style="position:absolute;left:8746;top:8908;width:10;height:2" coordorigin="8746,8908" coordsize="10,2">
              <v:shape style="position:absolute;left:8746;top:8908;width:10;height:2" coordorigin="8746,8908" coordsize="10,0" path="m8746,8908l8756,8908e" filled="false" stroked="true" strokeweight=".359985pt" strokecolor="#000000">
                <v:path arrowok="t"/>
              </v:shape>
            </v:group>
            <v:group style="position:absolute;left:8746;top:8926;width:59;height:2" coordorigin="8746,8926" coordsize="59,2">
              <v:shape style="position:absolute;left:8746;top:8926;width:59;height:2" coordorigin="8746,8926" coordsize="59,0" path="m8746,8926l8805,8926e" filled="false" stroked="true" strokeweight="1.5pt" strokecolor="#000000">
                <v:path arrowok="t"/>
              </v:shape>
            </v:group>
            <v:group style="position:absolute;left:8746;top:8963;width:59;height:2" coordorigin="8746,8963" coordsize="59,2">
              <v:shape style="position:absolute;left:8746;top:8963;width:59;height:2" coordorigin="8746,8963" coordsize="59,0" path="m8746,8963l8805,8963e" filled="false" stroked="true" strokeweight=".72pt" strokecolor="#000000">
                <v:path arrowok="t"/>
              </v:shape>
            </v:group>
            <v:group style="position:absolute;left:8805;top:8963;width:792;height:2" coordorigin="8805,8963" coordsize="792,2">
              <v:shape style="position:absolute;left:8805;top:8963;width:792;height:2" coordorigin="8805,8963" coordsize="792,0" path="m8805,8963l9597,8963e" filled="false" stroked="true" strokeweight=".72pt" strokecolor="#000000">
                <v:path arrowok="t"/>
              </v:shape>
            </v:group>
            <v:group style="position:absolute;left:8805;top:8926;width:792;height:2" coordorigin="8805,8926" coordsize="792,2">
              <v:shape style="position:absolute;left:8805;top:8926;width:792;height:2" coordorigin="8805,8926" coordsize="792,0" path="m8805,8926l9597,8926e" filled="false" stroked="true" strokeweight="1.5pt" strokecolor="#000000">
                <v:path arrowok="t"/>
              </v:shape>
            </v:group>
            <v:group style="position:absolute;left:9597;top:8693;width:10;height:20" coordorigin="9597,8693" coordsize="10,20">
              <v:shape style="position:absolute;left:9597;top:8693;width:10;height:20" coordorigin="9597,8693" coordsize="10,20" path="m9597,8712l9607,8712,9607,8693,9597,8693,9597,8712xe" filled="true" fillcolor="#000000" stroked="false">
                <v:path arrowok="t"/>
                <v:fill type="solid"/>
              </v:shape>
            </v:group>
            <v:group style="position:absolute;left:9597;top:8712;width:10;height:20" coordorigin="9597,8712" coordsize="10,20">
              <v:shape style="position:absolute;left:9597;top:8712;width:10;height:20" coordorigin="9597,8712" coordsize="10,20" path="m9597,8731l9607,8731,9607,8712,9597,8712,9597,8731xe" filled="true" fillcolor="#000000" stroked="false">
                <v:path arrowok="t"/>
                <v:fill type="solid"/>
              </v:shape>
            </v:group>
            <v:group style="position:absolute;left:9597;top:8731;width:10;height:20" coordorigin="9597,8731" coordsize="10,20">
              <v:shape style="position:absolute;left:9597;top:8731;width:10;height:20" coordorigin="9597,8731" coordsize="10,20" path="m9597,8750l9607,8750,9607,8731,9597,8731,9597,8750xe" filled="true" fillcolor="#000000" stroked="false">
                <v:path arrowok="t"/>
                <v:fill type="solid"/>
              </v:shape>
            </v:group>
            <v:group style="position:absolute;left:9597;top:8750;width:10;height:20" coordorigin="9597,8750" coordsize="10,20">
              <v:shape style="position:absolute;left:9597;top:8750;width:10;height:20" coordorigin="9597,8750" coordsize="10,20" path="m9597,8770l9607,8770,9607,8750,9597,8750,9597,8770xe" filled="true" fillcolor="#000000" stroked="false">
                <v:path arrowok="t"/>
                <v:fill type="solid"/>
              </v:shape>
            </v:group>
            <v:group style="position:absolute;left:9597;top:8770;width:10;height:20" coordorigin="9597,8770" coordsize="10,20">
              <v:shape style="position:absolute;left:9597;top:8770;width:10;height:20" coordorigin="9597,8770" coordsize="10,20" path="m9597,8789l9607,8789,9607,8770,9597,8770,9597,8789xe" filled="true" fillcolor="#000000" stroked="false">
                <v:path arrowok="t"/>
                <v:fill type="solid"/>
              </v:shape>
            </v:group>
            <v:group style="position:absolute;left:9597;top:8789;width:10;height:20" coordorigin="9597,8789" coordsize="10,20">
              <v:shape style="position:absolute;left:9597;top:8789;width:10;height:20" coordorigin="9597,8789" coordsize="10,20" path="m9597,8808l9607,8808,9607,8789,9597,8789,9597,8808xe" filled="true" fillcolor="#000000" stroked="false">
                <v:path arrowok="t"/>
                <v:fill type="solid"/>
              </v:shape>
            </v:group>
            <v:group style="position:absolute;left:9597;top:8808;width:10;height:20" coordorigin="9597,8808" coordsize="10,20">
              <v:shape style="position:absolute;left:9597;top:8808;width:10;height:20" coordorigin="9597,8808" coordsize="10,20" path="m9597,8827l9607,8827,9607,8808,9597,8808,9597,8827xe" filled="true" fillcolor="#000000" stroked="false">
                <v:path arrowok="t"/>
                <v:fill type="solid"/>
              </v:shape>
            </v:group>
            <v:group style="position:absolute;left:9597;top:8827;width:10;height:20" coordorigin="9597,8827" coordsize="10,20">
              <v:shape style="position:absolute;left:9597;top:8827;width:10;height:20" coordorigin="9597,8827" coordsize="10,20" path="m9597,8846l9607,8846,9607,8827,9597,8827,9597,8846xe" filled="true" fillcolor="#000000" stroked="false">
                <v:path arrowok="t"/>
                <v:fill type="solid"/>
              </v:shape>
            </v:group>
            <v:group style="position:absolute;left:9597;top:8846;width:10;height:20" coordorigin="9597,8846" coordsize="10,20">
              <v:shape style="position:absolute;left:9597;top:8846;width:10;height:20" coordorigin="9597,8846" coordsize="10,20" path="m9597,8866l9607,8866,9607,8846,9597,8846,9597,8866xe" filled="true" fillcolor="#000000" stroked="false">
                <v:path arrowok="t"/>
                <v:fill type="solid"/>
              </v:shape>
            </v:group>
            <v:group style="position:absolute;left:9597;top:8866;width:10;height:20" coordorigin="9597,8866" coordsize="10,20">
              <v:shape style="position:absolute;left:9597;top:8866;width:10;height:20" coordorigin="9597,8866" coordsize="10,20" path="m9597,8885l9607,8885,9607,8866,9597,8866,9597,8885xe" filled="true" fillcolor="#000000" stroked="false">
                <v:path arrowok="t"/>
                <v:fill type="solid"/>
              </v:shape>
            </v:group>
            <v:group style="position:absolute;left:9597;top:8885;width:10;height:20" coordorigin="9597,8885" coordsize="10,20">
              <v:shape style="position:absolute;left:9597;top:8885;width:10;height:20" coordorigin="9597,8885" coordsize="10,20" path="m9597,8904l9607,8904,9607,8885,9597,8885,9597,8904xe" filled="true" fillcolor="#000000" stroked="false">
                <v:path arrowok="t"/>
                <v:fill type="solid"/>
              </v:shape>
            </v:group>
            <v:group style="position:absolute;left:9597;top:8908;width:10;height:2" coordorigin="9597,8908" coordsize="10,2">
              <v:shape style="position:absolute;left:9597;top:8908;width:10;height:2" coordorigin="9597,8908" coordsize="10,0" path="m9597,8908l9607,8908e" filled="false" stroked="true" strokeweight=".359985pt" strokecolor="#000000">
                <v:path arrowok="t"/>
              </v:shape>
            </v:group>
            <v:group style="position:absolute;left:9597;top:8926;width:59;height:2" coordorigin="9597,8926" coordsize="59,2">
              <v:shape style="position:absolute;left:9597;top:8926;width:59;height:2" coordorigin="9597,8926" coordsize="59,0" path="m9597,8926l9656,8926e" filled="false" stroked="true" strokeweight="1.5pt" strokecolor="#000000">
                <v:path arrowok="t"/>
              </v:shape>
            </v:group>
            <v:group style="position:absolute;left:9597;top:8963;width:59;height:2" coordorigin="9597,8963" coordsize="59,2">
              <v:shape style="position:absolute;left:9597;top:8963;width:59;height:2" coordorigin="9597,8963" coordsize="59,0" path="m9597,8963l9656,8963e" filled="false" stroked="true" strokeweight=".72pt" strokecolor="#000000">
                <v:path arrowok="t"/>
              </v:shape>
            </v:group>
            <v:group style="position:absolute;left:9656;top:8963;width:790;height:2" coordorigin="9656,8963" coordsize="790,2">
              <v:shape style="position:absolute;left:9656;top:8963;width:790;height:2" coordorigin="9656,8963" coordsize="790,0" path="m9656,8963l10446,8963e" filled="false" stroked="true" strokeweight=".72pt" strokecolor="#000000">
                <v:path arrowok="t"/>
              </v:shape>
            </v:group>
            <v:group style="position:absolute;left:9656;top:8926;width:790;height:2" coordorigin="9656,8926" coordsize="790,2">
              <v:shape style="position:absolute;left:9656;top:8926;width:790;height:2" coordorigin="9656,8926" coordsize="790,0" path="m9656,8926l10446,8926e" filled="false" stroked="true" strokeweight="1.5pt" strokecolor="#000000">
                <v:path arrowok="t"/>
              </v:shape>
            </v:group>
            <v:group style="position:absolute;left:10446;top:8693;width:10;height:20" coordorigin="10446,8693" coordsize="10,20">
              <v:shape style="position:absolute;left:10446;top:8693;width:10;height:20" coordorigin="10446,8693" coordsize="10,20" path="m10446,8712l10455,8712,10455,8693,10446,8693,10446,8712xe" filled="true" fillcolor="#000000" stroked="false">
                <v:path arrowok="t"/>
                <v:fill type="solid"/>
              </v:shape>
            </v:group>
            <v:group style="position:absolute;left:10446;top:8712;width:10;height:20" coordorigin="10446,8712" coordsize="10,20">
              <v:shape style="position:absolute;left:10446;top:8712;width:10;height:20" coordorigin="10446,8712" coordsize="10,20" path="m10446,8731l10455,8731,10455,8712,10446,8712,10446,8731xe" filled="true" fillcolor="#000000" stroked="false">
                <v:path arrowok="t"/>
                <v:fill type="solid"/>
              </v:shape>
            </v:group>
            <v:group style="position:absolute;left:10446;top:8731;width:10;height:20" coordorigin="10446,8731" coordsize="10,20">
              <v:shape style="position:absolute;left:10446;top:8731;width:10;height:20" coordorigin="10446,8731" coordsize="10,20" path="m10446,8750l10455,8750,10455,8731,10446,8731,10446,8750xe" filled="true" fillcolor="#000000" stroked="false">
                <v:path arrowok="t"/>
                <v:fill type="solid"/>
              </v:shape>
            </v:group>
            <v:group style="position:absolute;left:10446;top:8750;width:10;height:20" coordorigin="10446,8750" coordsize="10,20">
              <v:shape style="position:absolute;left:10446;top:8750;width:10;height:20" coordorigin="10446,8750" coordsize="10,20" path="m10446,8770l10455,8770,10455,8750,10446,8750,10446,8770xe" filled="true" fillcolor="#000000" stroked="false">
                <v:path arrowok="t"/>
                <v:fill type="solid"/>
              </v:shape>
            </v:group>
            <v:group style="position:absolute;left:10446;top:8770;width:10;height:20" coordorigin="10446,8770" coordsize="10,20">
              <v:shape style="position:absolute;left:10446;top:8770;width:10;height:20" coordorigin="10446,8770" coordsize="10,20" path="m10446,8789l10455,8789,10455,8770,10446,8770,10446,8789xe" filled="true" fillcolor="#000000" stroked="false">
                <v:path arrowok="t"/>
                <v:fill type="solid"/>
              </v:shape>
            </v:group>
            <v:group style="position:absolute;left:10446;top:8789;width:10;height:20" coordorigin="10446,8789" coordsize="10,20">
              <v:shape style="position:absolute;left:10446;top:8789;width:10;height:20" coordorigin="10446,8789" coordsize="10,20" path="m10446,8808l10455,8808,10455,8789,10446,8789,10446,8808xe" filled="true" fillcolor="#000000" stroked="false">
                <v:path arrowok="t"/>
                <v:fill type="solid"/>
              </v:shape>
            </v:group>
            <v:group style="position:absolute;left:10446;top:8808;width:10;height:20" coordorigin="10446,8808" coordsize="10,20">
              <v:shape style="position:absolute;left:10446;top:8808;width:10;height:20" coordorigin="10446,8808" coordsize="10,20" path="m10446,8827l10455,8827,10455,8808,10446,8808,10446,8827xe" filled="true" fillcolor="#000000" stroked="false">
                <v:path arrowok="t"/>
                <v:fill type="solid"/>
              </v:shape>
            </v:group>
            <v:group style="position:absolute;left:10446;top:8827;width:10;height:20" coordorigin="10446,8827" coordsize="10,20">
              <v:shape style="position:absolute;left:10446;top:8827;width:10;height:20" coordorigin="10446,8827" coordsize="10,20" path="m10446,8846l10455,8846,10455,8827,10446,8827,10446,8846xe" filled="true" fillcolor="#000000" stroked="false">
                <v:path arrowok="t"/>
                <v:fill type="solid"/>
              </v:shape>
            </v:group>
            <v:group style="position:absolute;left:10446;top:8846;width:10;height:20" coordorigin="10446,8846" coordsize="10,20">
              <v:shape style="position:absolute;left:10446;top:8846;width:10;height:20" coordorigin="10446,8846" coordsize="10,20" path="m10446,8866l10455,8866,10455,8846,10446,8846,10446,8866xe" filled="true" fillcolor="#000000" stroked="false">
                <v:path arrowok="t"/>
                <v:fill type="solid"/>
              </v:shape>
            </v:group>
            <v:group style="position:absolute;left:10446;top:8866;width:10;height:20" coordorigin="10446,8866" coordsize="10,20">
              <v:shape style="position:absolute;left:10446;top:8866;width:10;height:20" coordorigin="10446,8866" coordsize="10,20" path="m10446,8885l10455,8885,10455,8866,10446,8866,10446,8885xe" filled="true" fillcolor="#000000" stroked="false">
                <v:path arrowok="t"/>
                <v:fill type="solid"/>
              </v:shape>
            </v:group>
            <v:group style="position:absolute;left:10446;top:8885;width:10;height:20" coordorigin="10446,8885" coordsize="10,20">
              <v:shape style="position:absolute;left:10446;top:8885;width:10;height:20" coordorigin="10446,8885" coordsize="10,20" path="m10446,8904l10455,8904,10455,8885,10446,8885,10446,8904xe" filled="true" fillcolor="#000000" stroked="false">
                <v:path arrowok="t"/>
                <v:fill type="solid"/>
              </v:shape>
            </v:group>
            <v:group style="position:absolute;left:10446;top:8908;width:10;height:2" coordorigin="10446,8908" coordsize="10,2">
              <v:shape style="position:absolute;left:10446;top:8908;width:10;height:2" coordorigin="10446,8908" coordsize="10,0" path="m10446,8908l10455,8908e" filled="false" stroked="true" strokeweight=".359985pt" strokecolor="#000000">
                <v:path arrowok="t"/>
              </v:shape>
            </v:group>
            <v:group style="position:absolute;left:10446;top:8926;width:59;height:2" coordorigin="10446,8926" coordsize="59,2">
              <v:shape style="position:absolute;left:10446;top:8926;width:59;height:2" coordorigin="10446,8926" coordsize="59,0" path="m10446,8926l10504,8926e" filled="false" stroked="true" strokeweight="1.5pt" strokecolor="#000000">
                <v:path arrowok="t"/>
              </v:shape>
            </v:group>
            <v:group style="position:absolute;left:10446;top:8963;width:59;height:2" coordorigin="10446,8963" coordsize="59,2">
              <v:shape style="position:absolute;left:10446;top:8963;width:59;height:2" coordorigin="10446,8963" coordsize="59,0" path="m10446,8963l10504,8963e" filled="false" stroked="true" strokeweight=".72pt" strokecolor="#000000">
                <v:path arrowok="t"/>
              </v:shape>
            </v:group>
            <v:group style="position:absolute;left:10504;top:8963;width:1502;height:2" coordorigin="10504,8963" coordsize="1502,2">
              <v:shape style="position:absolute;left:10504;top:8963;width:1502;height:2" coordorigin="10504,8963" coordsize="1502,0" path="m10504,8963l12006,8963e" filled="false" stroked="true" strokeweight=".72pt" strokecolor="#000000">
                <v:path arrowok="t"/>
              </v:shape>
            </v:group>
            <v:group style="position:absolute;left:10504;top:8926;width:1502;height:2" coordorigin="10504,8926" coordsize="1502,2">
              <v:shape style="position:absolute;left:10504;top:8926;width:1502;height:2" coordorigin="10504,8926" coordsize="1502,0" path="m10504,8926l12006,8926e" filled="false" stroked="true" strokeweight="1.5pt" strokecolor="#000000">
                <v:path arrowok="t"/>
              </v:shape>
            </v:group>
            <v:group style="position:absolute;left:12006;top:8693;width:10;height:20" coordorigin="12006,8693" coordsize="10,20">
              <v:shape style="position:absolute;left:12006;top:8693;width:10;height:20" coordorigin="12006,8693" coordsize="10,20" path="m12006,8712l12015,8712,12015,8693,12006,8693,12006,8712xe" filled="true" fillcolor="#000000" stroked="false">
                <v:path arrowok="t"/>
                <v:fill type="solid"/>
              </v:shape>
            </v:group>
            <v:group style="position:absolute;left:12006;top:8712;width:10;height:20" coordorigin="12006,8712" coordsize="10,20">
              <v:shape style="position:absolute;left:12006;top:8712;width:10;height:20" coordorigin="12006,8712" coordsize="10,20" path="m12006,8731l12015,8731,12015,8712,12006,8712,12006,8731xe" filled="true" fillcolor="#000000" stroked="false">
                <v:path arrowok="t"/>
                <v:fill type="solid"/>
              </v:shape>
            </v:group>
            <v:group style="position:absolute;left:12006;top:8731;width:10;height:20" coordorigin="12006,8731" coordsize="10,20">
              <v:shape style="position:absolute;left:12006;top:8731;width:10;height:20" coordorigin="12006,8731" coordsize="10,20" path="m12006,8750l12015,8750,12015,8731,12006,8731,12006,8750xe" filled="true" fillcolor="#000000" stroked="false">
                <v:path arrowok="t"/>
                <v:fill type="solid"/>
              </v:shape>
            </v:group>
            <v:group style="position:absolute;left:12006;top:8750;width:10;height:20" coordorigin="12006,8750" coordsize="10,20">
              <v:shape style="position:absolute;left:12006;top:8750;width:10;height:20" coordorigin="12006,8750" coordsize="10,20" path="m12006,8770l12015,8770,12015,8750,12006,8750,12006,8770xe" filled="true" fillcolor="#000000" stroked="false">
                <v:path arrowok="t"/>
                <v:fill type="solid"/>
              </v:shape>
            </v:group>
            <v:group style="position:absolute;left:12006;top:8770;width:10;height:20" coordorigin="12006,8770" coordsize="10,20">
              <v:shape style="position:absolute;left:12006;top:8770;width:10;height:20" coordorigin="12006,8770" coordsize="10,20" path="m12006,8789l12015,8789,12015,8770,12006,8770,12006,8789xe" filled="true" fillcolor="#000000" stroked="false">
                <v:path arrowok="t"/>
                <v:fill type="solid"/>
              </v:shape>
            </v:group>
            <v:group style="position:absolute;left:12006;top:8789;width:10;height:20" coordorigin="12006,8789" coordsize="10,20">
              <v:shape style="position:absolute;left:12006;top:8789;width:10;height:20" coordorigin="12006,8789" coordsize="10,20" path="m12006,8808l12015,8808,12015,8789,12006,8789,12006,8808xe" filled="true" fillcolor="#000000" stroked="false">
                <v:path arrowok="t"/>
                <v:fill type="solid"/>
              </v:shape>
            </v:group>
            <v:group style="position:absolute;left:12006;top:8808;width:10;height:20" coordorigin="12006,8808" coordsize="10,20">
              <v:shape style="position:absolute;left:12006;top:8808;width:10;height:20" coordorigin="12006,8808" coordsize="10,20" path="m12006,8827l12015,8827,12015,8808,12006,8808,12006,8827xe" filled="true" fillcolor="#000000" stroked="false">
                <v:path arrowok="t"/>
                <v:fill type="solid"/>
              </v:shape>
            </v:group>
            <v:group style="position:absolute;left:12006;top:8827;width:10;height:20" coordorigin="12006,8827" coordsize="10,20">
              <v:shape style="position:absolute;left:12006;top:8827;width:10;height:20" coordorigin="12006,8827" coordsize="10,20" path="m12006,8846l12015,8846,12015,8827,12006,8827,12006,8846xe" filled="true" fillcolor="#000000" stroked="false">
                <v:path arrowok="t"/>
                <v:fill type="solid"/>
              </v:shape>
            </v:group>
            <v:group style="position:absolute;left:12006;top:8846;width:10;height:20" coordorigin="12006,8846" coordsize="10,20">
              <v:shape style="position:absolute;left:12006;top:8846;width:10;height:20" coordorigin="12006,8846" coordsize="10,20" path="m12006,8866l12015,8866,12015,8846,12006,8846,12006,8866xe" filled="true" fillcolor="#000000" stroked="false">
                <v:path arrowok="t"/>
                <v:fill type="solid"/>
              </v:shape>
            </v:group>
            <v:group style="position:absolute;left:12006;top:8866;width:10;height:20" coordorigin="12006,8866" coordsize="10,20">
              <v:shape style="position:absolute;left:12006;top:8866;width:10;height:20" coordorigin="12006,8866" coordsize="10,20" path="m12006,8885l12015,8885,12015,8866,12006,8866,12006,8885xe" filled="true" fillcolor="#000000" stroked="false">
                <v:path arrowok="t"/>
                <v:fill type="solid"/>
              </v:shape>
            </v:group>
            <v:group style="position:absolute;left:12006;top:8885;width:10;height:20" coordorigin="12006,8885" coordsize="10,20">
              <v:shape style="position:absolute;left:12006;top:8885;width:10;height:20" coordorigin="12006,8885" coordsize="10,20" path="m12006,8904l12015,8904,12015,8885,12006,8885,12006,8904xe" filled="true" fillcolor="#000000" stroked="false">
                <v:path arrowok="t"/>
                <v:fill type="solid"/>
              </v:shape>
            </v:group>
            <v:group style="position:absolute;left:12006;top:8908;width:10;height:2" coordorigin="12006,8908" coordsize="10,2">
              <v:shape style="position:absolute;left:12006;top:8908;width:10;height:2" coordorigin="12006,8908" coordsize="10,0" path="m12006,8908l12015,8908e" filled="false" stroked="true" strokeweight=".359985pt" strokecolor="#000000">
                <v:path arrowok="t"/>
              </v:shape>
            </v:group>
            <v:group style="position:absolute;left:12006;top:8926;width:59;height:2" coordorigin="12006,8926" coordsize="59,2">
              <v:shape style="position:absolute;left:12006;top:8926;width:59;height:2" coordorigin="12006,8926" coordsize="59,0" path="m12006,8926l12064,8926e" filled="false" stroked="true" strokeweight="1.5pt" strokecolor="#000000">
                <v:path arrowok="t"/>
              </v:shape>
            </v:group>
            <v:group style="position:absolute;left:12006;top:8963;width:59;height:2" coordorigin="12006,8963" coordsize="59,2">
              <v:shape style="position:absolute;left:12006;top:8963;width:59;height:2" coordorigin="12006,8963" coordsize="59,0" path="m12006,8963l12064,8963e" filled="false" stroked="true" strokeweight=".72pt" strokecolor="#000000">
                <v:path arrowok="t"/>
              </v:shape>
            </v:group>
            <v:group style="position:absolute;left:12064;top:8963;width:1641;height:2" coordorigin="12064,8963" coordsize="1641,2">
              <v:shape style="position:absolute;left:12064;top:8963;width:1641;height:2" coordorigin="12064,8963" coordsize="1641,0" path="m12064,8963l13705,8963e" filled="false" stroked="true" strokeweight=".72pt" strokecolor="#000000">
                <v:path arrowok="t"/>
              </v:shape>
            </v:group>
            <v:group style="position:absolute;left:12064;top:8926;width:1641;height:2" coordorigin="12064,8926" coordsize="1641,2">
              <v:shape style="position:absolute;left:12064;top:8926;width:1641;height:2" coordorigin="12064,8926" coordsize="1641,0" path="m12064,8926l13705,8926e" filled="false" stroked="true" strokeweight="1.5pt" strokecolor="#000000">
                <v:path arrowok="t"/>
              </v:shape>
            </v:group>
            <v:group style="position:absolute;left:13705;top:8693;width:10;height:20" coordorigin="13705,8693" coordsize="10,20">
              <v:shape style="position:absolute;left:13705;top:8693;width:10;height:20" coordorigin="13705,8693" coordsize="10,20" path="m13705,8712l13714,8712,13714,8693,13705,8693,13705,8712xe" filled="true" fillcolor="#000000" stroked="false">
                <v:path arrowok="t"/>
                <v:fill type="solid"/>
              </v:shape>
            </v:group>
            <v:group style="position:absolute;left:13705;top:8712;width:10;height:20" coordorigin="13705,8712" coordsize="10,20">
              <v:shape style="position:absolute;left:13705;top:8712;width:10;height:20" coordorigin="13705,8712" coordsize="10,20" path="m13705,8731l13714,8731,13714,8712,13705,8712,13705,8731xe" filled="true" fillcolor="#000000" stroked="false">
                <v:path arrowok="t"/>
                <v:fill type="solid"/>
              </v:shape>
            </v:group>
            <v:group style="position:absolute;left:13705;top:8731;width:10;height:20" coordorigin="13705,8731" coordsize="10,20">
              <v:shape style="position:absolute;left:13705;top:8731;width:10;height:20" coordorigin="13705,8731" coordsize="10,20" path="m13705,8750l13714,8750,13714,8731,13705,8731,13705,8750xe" filled="true" fillcolor="#000000" stroked="false">
                <v:path arrowok="t"/>
                <v:fill type="solid"/>
              </v:shape>
            </v:group>
            <v:group style="position:absolute;left:13705;top:8750;width:10;height:20" coordorigin="13705,8750" coordsize="10,20">
              <v:shape style="position:absolute;left:13705;top:8750;width:10;height:20" coordorigin="13705,8750" coordsize="10,20" path="m13705,8770l13714,8770,13714,8750,13705,8750,13705,8770xe" filled="true" fillcolor="#000000" stroked="false">
                <v:path arrowok="t"/>
                <v:fill type="solid"/>
              </v:shape>
            </v:group>
            <v:group style="position:absolute;left:13705;top:8770;width:10;height:20" coordorigin="13705,8770" coordsize="10,20">
              <v:shape style="position:absolute;left:13705;top:8770;width:10;height:20" coordorigin="13705,8770" coordsize="10,20" path="m13705,8789l13714,8789,13714,8770,13705,8770,13705,8789xe" filled="true" fillcolor="#000000" stroked="false">
                <v:path arrowok="t"/>
                <v:fill type="solid"/>
              </v:shape>
            </v:group>
            <v:group style="position:absolute;left:13705;top:8789;width:10;height:20" coordorigin="13705,8789" coordsize="10,20">
              <v:shape style="position:absolute;left:13705;top:8789;width:10;height:20" coordorigin="13705,8789" coordsize="10,20" path="m13705,8808l13714,8808,13714,8789,13705,8789,13705,8808xe" filled="true" fillcolor="#000000" stroked="false">
                <v:path arrowok="t"/>
                <v:fill type="solid"/>
              </v:shape>
            </v:group>
            <v:group style="position:absolute;left:13705;top:8808;width:10;height:20" coordorigin="13705,8808" coordsize="10,20">
              <v:shape style="position:absolute;left:13705;top:8808;width:10;height:20" coordorigin="13705,8808" coordsize="10,20" path="m13705,8827l13714,8827,13714,8808,13705,8808,13705,8827xe" filled="true" fillcolor="#000000" stroked="false">
                <v:path arrowok="t"/>
                <v:fill type="solid"/>
              </v:shape>
            </v:group>
            <v:group style="position:absolute;left:13705;top:8827;width:10;height:20" coordorigin="13705,8827" coordsize="10,20">
              <v:shape style="position:absolute;left:13705;top:8827;width:10;height:20" coordorigin="13705,8827" coordsize="10,20" path="m13705,8846l13714,8846,13714,8827,13705,8827,13705,8846xe" filled="true" fillcolor="#000000" stroked="false">
                <v:path arrowok="t"/>
                <v:fill type="solid"/>
              </v:shape>
            </v:group>
            <v:group style="position:absolute;left:13705;top:8846;width:10;height:20" coordorigin="13705,8846" coordsize="10,20">
              <v:shape style="position:absolute;left:13705;top:8846;width:10;height:20" coordorigin="13705,8846" coordsize="10,20" path="m13705,8866l13714,8866,13714,8846,13705,8846,13705,8866xe" filled="true" fillcolor="#000000" stroked="false">
                <v:path arrowok="t"/>
                <v:fill type="solid"/>
              </v:shape>
            </v:group>
            <v:group style="position:absolute;left:13705;top:8866;width:10;height:20" coordorigin="13705,8866" coordsize="10,20">
              <v:shape style="position:absolute;left:13705;top:8866;width:10;height:20" coordorigin="13705,8866" coordsize="10,20" path="m13705,8885l13714,8885,13714,8866,13705,8866,13705,8885xe" filled="true" fillcolor="#000000" stroked="false">
                <v:path arrowok="t"/>
                <v:fill type="solid"/>
              </v:shape>
            </v:group>
            <v:group style="position:absolute;left:13705;top:8885;width:10;height:20" coordorigin="13705,8885" coordsize="10,20">
              <v:shape style="position:absolute;left:13705;top:8885;width:10;height:20" coordorigin="13705,8885" coordsize="10,20" path="m13705,8904l13714,8904,13714,8885,13705,8885,13705,8904xe" filled="true" fillcolor="#000000" stroked="false">
                <v:path arrowok="t"/>
                <v:fill type="solid"/>
              </v:shape>
            </v:group>
            <v:group style="position:absolute;left:13705;top:8908;width:10;height:2" coordorigin="13705,8908" coordsize="10,2">
              <v:shape style="position:absolute;left:13705;top:8908;width:10;height:2" coordorigin="13705,8908" coordsize="10,0" path="m13705,8908l13714,8908e" filled="false" stroked="true" strokeweight=".359985pt" strokecolor="#000000">
                <v:path arrowok="t"/>
              </v:shape>
            </v:group>
            <v:group style="position:absolute;left:13705;top:8926;width:59;height:2" coordorigin="13705,8926" coordsize="59,2">
              <v:shape style="position:absolute;left:13705;top:8926;width:59;height:2" coordorigin="13705,8926" coordsize="59,0" path="m13705,8926l13764,8926e" filled="false" stroked="true" strokeweight="1.5pt" strokecolor="#000000">
                <v:path arrowok="t"/>
              </v:shape>
            </v:group>
            <v:group style="position:absolute;left:13705;top:8963;width:59;height:2" coordorigin="13705,8963" coordsize="59,2">
              <v:shape style="position:absolute;left:13705;top:8963;width:59;height:2" coordorigin="13705,8963" coordsize="59,0" path="m13705,8963l13764,8963e" filled="false" stroked="true" strokeweight=".72pt" strokecolor="#000000">
                <v:path arrowok="t"/>
              </v:shape>
            </v:group>
            <v:group style="position:absolute;left:13764;top:8963;width:1650;height:2" coordorigin="13764,8963" coordsize="1650,2">
              <v:shape style="position:absolute;left:13764;top:8963;width:1650;height:2" coordorigin="13764,8963" coordsize="1650,0" path="m13764,8963l15413,8963e" filled="false" stroked="true" strokeweight=".72pt" strokecolor="#000000">
                <v:path arrowok="t"/>
              </v:shape>
            </v:group>
            <v:group style="position:absolute;left:13764;top:8926;width:1650;height:2" coordorigin="13764,8926" coordsize="1650,2">
              <v:shape style="position:absolute;left:13764;top:8926;width:1650;height:2" coordorigin="13764,8926" coordsize="1650,0" path="m13764,8926l15413,8926e" filled="false" stroked="true" strokeweight="1.5pt" strokecolor="#000000">
                <v:path arrowok="t"/>
              </v:shape>
            </v:group>
            <w10:wrap type="none"/>
          </v:group>
        </w:pict>
      </w:r>
      <w:r>
        <w:rPr>
          <w:rFonts w:ascii="宋体" w:hAnsi="宋体" w:cs="宋体" w:eastAsia="宋体" w:hint="default"/>
          <w:w w:val="95"/>
          <w:position w:val="2"/>
          <w:sz w:val="13"/>
          <w:szCs w:val="13"/>
        </w:rPr>
        <w:t>（一）综合收益总额</w:t>
        <w:tab/>
      </w:r>
      <w:r>
        <w:rPr>
          <w:rFonts w:ascii="宋体" w:hAnsi="宋体" w:cs="宋体" w:eastAsia="宋体" w:hint="default"/>
          <w:sz w:val="15"/>
          <w:szCs w:val="15"/>
        </w:rPr>
        <w:t>-</w:t>
        <w:tab/>
        <w:t>-</w:t>
        <w:tab/>
        <w:t>-</w:t>
        <w:tab/>
        <w:t>-</w:t>
        <w:tab/>
        <w:t>-</w:t>
        <w:tab/>
        <w:t>-</w:t>
        <w:tab/>
        <w:t>-</w:t>
        <w:tab/>
        <w:t>-</w:t>
        <w:tab/>
        <w:t>-</w:t>
        <w:tab/>
      </w:r>
      <w:r>
        <w:rPr>
          <w:rFonts w:ascii="宋体" w:hAnsi="宋体" w:cs="宋体" w:eastAsia="宋体" w:hint="default"/>
          <w:spacing w:val="-1"/>
          <w:sz w:val="15"/>
          <w:szCs w:val="15"/>
        </w:rPr>
        <w:t>112,987,801.85</w:t>
        <w:tab/>
      </w:r>
      <w:r>
        <w:rPr>
          <w:rFonts w:ascii="宋体" w:hAnsi="宋体" w:cs="宋体" w:eastAsia="宋体" w:hint="default"/>
          <w:b/>
          <w:bCs/>
          <w:sz w:val="15"/>
          <w:szCs w:val="15"/>
        </w:rPr>
        <w:t>112,987,801.85</w:t>
      </w:r>
      <w:r>
        <w:rPr>
          <w:rFonts w:ascii="宋体" w:hAnsi="宋体" w:cs="宋体" w:eastAsia="宋体" w:hint="default"/>
          <w:sz w:val="15"/>
          <w:szCs w:val="15"/>
        </w:rPr>
      </w:r>
    </w:p>
    <w:p>
      <w:pPr>
        <w:tabs>
          <w:tab w:pos="2597" w:val="left" w:leader="none"/>
          <w:tab w:pos="4043" w:val="left" w:leader="none"/>
          <w:tab w:pos="4750" w:val="left" w:leader="none"/>
          <w:tab w:pos="5320" w:val="left" w:leader="none"/>
          <w:tab w:pos="5977" w:val="left" w:leader="none"/>
          <w:tab w:pos="7588" w:val="left" w:leader="none"/>
          <w:tab w:pos="8439" w:val="left" w:leader="none"/>
          <w:tab w:pos="9287" w:val="left" w:leader="none"/>
          <w:tab w:pos="10846" w:val="left" w:leader="none"/>
          <w:tab w:pos="12547" w:val="left" w:leader="none"/>
          <w:tab w:pos="13341" w:val="left" w:leader="none"/>
        </w:tabs>
        <w:spacing w:before="59"/>
        <w:ind w:left="255"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（二）所有者投入和减少资本</w:t>
        <w:tab/>
      </w:r>
      <w:r>
        <w:rPr>
          <w:rFonts w:ascii="宋体" w:hAnsi="宋体" w:cs="宋体" w:eastAsia="宋体" w:hint="default"/>
          <w:spacing w:val="-1"/>
          <w:sz w:val="15"/>
          <w:szCs w:val="15"/>
        </w:rPr>
        <w:t>4,460,084.00</w:t>
        <w:tab/>
      </w:r>
      <w:r>
        <w:rPr>
          <w:rFonts w:ascii="宋体" w:hAnsi="宋体" w:cs="宋体" w:eastAsia="宋体" w:hint="default"/>
          <w:sz w:val="15"/>
          <w:szCs w:val="15"/>
        </w:rPr>
        <w:t>-</w:t>
        <w:tab/>
        <w:t>-</w:t>
        <w:tab/>
        <w:t>-</w:t>
        <w:tab/>
      </w:r>
      <w:r>
        <w:rPr>
          <w:rFonts w:ascii="宋体" w:hAnsi="宋体" w:cs="宋体" w:eastAsia="宋体" w:hint="default"/>
          <w:spacing w:val="-1"/>
          <w:sz w:val="15"/>
          <w:szCs w:val="15"/>
        </w:rPr>
        <w:t>70,567,492.04</w:t>
        <w:tab/>
      </w:r>
      <w:r>
        <w:rPr>
          <w:rFonts w:ascii="宋体" w:hAnsi="宋体" w:cs="宋体" w:eastAsia="宋体" w:hint="default"/>
          <w:sz w:val="15"/>
          <w:szCs w:val="15"/>
        </w:rPr>
        <w:t>-</w:t>
        <w:tab/>
        <w:t>-</w:t>
        <w:tab/>
        <w:t>-</w:t>
        <w:tab/>
        <w:t>-</w:t>
        <w:tab/>
        <w:t>-</w:t>
        <w:tab/>
      </w:r>
      <w:r>
        <w:rPr>
          <w:rFonts w:ascii="宋体" w:hAnsi="宋体" w:cs="宋体" w:eastAsia="宋体" w:hint="default"/>
          <w:b/>
          <w:bCs/>
          <w:sz w:val="15"/>
          <w:szCs w:val="15"/>
        </w:rPr>
        <w:t>75,027,576.04</w:t>
      </w:r>
      <w:r>
        <w:rPr>
          <w:rFonts w:ascii="宋体" w:hAnsi="宋体" w:cs="宋体" w:eastAsia="宋体" w:hint="default"/>
          <w:sz w:val="15"/>
          <w:szCs w:val="15"/>
        </w:rPr>
      </w:r>
    </w:p>
    <w:p>
      <w:pPr>
        <w:tabs>
          <w:tab w:pos="2597" w:val="left" w:leader="none"/>
          <w:tab w:pos="4043" w:val="left" w:leader="none"/>
          <w:tab w:pos="4750" w:val="left" w:leader="none"/>
          <w:tab w:pos="5320" w:val="left" w:leader="none"/>
          <w:tab w:pos="5977" w:val="left" w:leader="none"/>
          <w:tab w:pos="7588" w:val="left" w:leader="none"/>
          <w:tab w:pos="8439" w:val="left" w:leader="none"/>
          <w:tab w:pos="9287" w:val="left" w:leader="none"/>
          <w:tab w:pos="10846" w:val="left" w:leader="none"/>
          <w:tab w:pos="12547" w:val="left" w:leader="none"/>
          <w:tab w:pos="13341" w:val="left" w:leader="none"/>
        </w:tabs>
        <w:spacing w:before="58"/>
        <w:ind w:left="255" w:right="0" w:firstLine="0"/>
        <w:jc w:val="left"/>
        <w:rPr>
          <w:rFonts w:ascii="宋体" w:hAnsi="宋体" w:cs="宋体" w:eastAsia="宋体" w:hint="default"/>
          <w:sz w:val="15"/>
          <w:szCs w:val="15"/>
        </w:rPr>
      </w:pPr>
      <w:r>
        <w:rPr>
          <w:rFonts w:ascii="Times New Roman" w:hAnsi="Times New Roman" w:cs="Times New Roman" w:eastAsia="Times New Roman" w:hint="default"/>
          <w:position w:val="2"/>
          <w:sz w:val="13"/>
          <w:szCs w:val="13"/>
        </w:rPr>
        <w:t>1.</w:t>
      </w:r>
      <w:r>
        <w:rPr>
          <w:rFonts w:ascii="Times New Roman" w:hAnsi="Times New Roman" w:cs="Times New Roman" w:eastAsia="Times New Roman" w:hint="default"/>
          <w:spacing w:val="30"/>
          <w:position w:val="2"/>
          <w:sz w:val="13"/>
          <w:szCs w:val="13"/>
        </w:rPr>
        <w:t> </w:t>
      </w:r>
      <w:r>
        <w:rPr>
          <w:rFonts w:ascii="宋体" w:hAnsi="宋体" w:cs="宋体" w:eastAsia="宋体" w:hint="default"/>
          <w:position w:val="2"/>
          <w:sz w:val="13"/>
          <w:szCs w:val="13"/>
        </w:rPr>
        <w:t>股东投入普通股</w:t>
        <w:tab/>
      </w:r>
      <w:r>
        <w:rPr>
          <w:rFonts w:ascii="宋体" w:hAnsi="宋体" w:cs="宋体" w:eastAsia="宋体" w:hint="default"/>
          <w:spacing w:val="-1"/>
          <w:sz w:val="15"/>
          <w:szCs w:val="15"/>
        </w:rPr>
        <w:t>4,460,084.00</w:t>
        <w:tab/>
      </w:r>
      <w:r>
        <w:rPr>
          <w:rFonts w:ascii="宋体" w:hAnsi="宋体" w:cs="宋体" w:eastAsia="宋体" w:hint="default"/>
          <w:sz w:val="15"/>
          <w:szCs w:val="15"/>
        </w:rPr>
        <w:t>-</w:t>
        <w:tab/>
        <w:t>-</w:t>
        <w:tab/>
        <w:t>-</w:t>
        <w:tab/>
      </w:r>
      <w:r>
        <w:rPr>
          <w:rFonts w:ascii="宋体" w:hAnsi="宋体" w:cs="宋体" w:eastAsia="宋体" w:hint="default"/>
          <w:spacing w:val="-1"/>
          <w:sz w:val="15"/>
          <w:szCs w:val="15"/>
        </w:rPr>
        <w:t>78,736,802.88</w:t>
        <w:tab/>
      </w:r>
      <w:r>
        <w:rPr>
          <w:rFonts w:ascii="宋体" w:hAnsi="宋体" w:cs="宋体" w:eastAsia="宋体" w:hint="default"/>
          <w:sz w:val="15"/>
          <w:szCs w:val="15"/>
        </w:rPr>
        <w:t>-</w:t>
        <w:tab/>
        <w:t>-</w:t>
        <w:tab/>
        <w:t>-</w:t>
        <w:tab/>
        <w:t>-</w:t>
        <w:tab/>
        <w:t>-</w:t>
        <w:tab/>
      </w:r>
      <w:r>
        <w:rPr>
          <w:rFonts w:ascii="宋体" w:hAnsi="宋体" w:cs="宋体" w:eastAsia="宋体" w:hint="default"/>
          <w:b/>
          <w:bCs/>
          <w:sz w:val="15"/>
          <w:szCs w:val="15"/>
        </w:rPr>
        <w:t>83,196,886.88</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2547" w:val="left" w:leader="none"/>
          <w:tab w:pos="14249" w:val="left" w:leader="none"/>
        </w:tabs>
        <w:spacing w:before="59"/>
        <w:ind w:left="255" w:right="0" w:firstLine="0"/>
        <w:jc w:val="left"/>
        <w:rPr>
          <w:rFonts w:ascii="宋体" w:hAnsi="宋体" w:cs="宋体" w:eastAsia="宋体" w:hint="default"/>
          <w:sz w:val="15"/>
          <w:szCs w:val="15"/>
        </w:rPr>
      </w:pPr>
      <w:r>
        <w:rPr>
          <w:rFonts w:ascii="Times New Roman" w:hAnsi="Times New Roman" w:cs="Times New Roman" w:eastAsia="Times New Roman" w:hint="default"/>
          <w:sz w:val="13"/>
          <w:szCs w:val="13"/>
        </w:rPr>
        <w:t>2.</w:t>
      </w:r>
      <w:r>
        <w:rPr>
          <w:rFonts w:ascii="Times New Roman" w:hAnsi="Times New Roman" w:cs="Times New Roman" w:eastAsia="Times New Roman" w:hint="default"/>
          <w:spacing w:val="30"/>
          <w:sz w:val="13"/>
          <w:szCs w:val="13"/>
        </w:rPr>
        <w:t> </w:t>
      </w:r>
      <w:r>
        <w:rPr>
          <w:rFonts w:ascii="宋体" w:hAnsi="宋体" w:cs="宋体" w:eastAsia="宋体" w:hint="default"/>
          <w:sz w:val="13"/>
          <w:szCs w:val="13"/>
        </w:rPr>
        <w:t>其他权益工具持有者投入资本</w:t>
        <w:tab/>
      </w:r>
      <w:r>
        <w:rPr>
          <w:rFonts w:ascii="宋体" w:hAnsi="宋体" w:cs="宋体" w:eastAsia="宋体" w:hint="default"/>
          <w:position w:val="-1"/>
          <w:sz w:val="15"/>
          <w:szCs w:val="15"/>
        </w:rPr>
        <w:t>-</w:t>
        <w:tab/>
        <w:t>-</w:t>
        <w:tab/>
        <w:t>-</w:t>
        <w:tab/>
        <w:t>-</w:t>
        <w:tab/>
        <w:t>-</w:t>
        <w:tab/>
        <w:t>-</w:t>
        <w:tab/>
        <w:t>-</w:t>
        <w:tab/>
        <w:t>-</w:t>
        <w:tab/>
        <w:t>-</w:t>
        <w:tab/>
        <w:t>-</w:t>
        <w:tab/>
      </w:r>
      <w:r>
        <w:rPr>
          <w:rFonts w:ascii="宋体" w:hAnsi="宋体" w:cs="宋体" w:eastAsia="宋体" w:hint="default"/>
          <w:b/>
          <w:bCs/>
          <w:position w:val="-1"/>
          <w:sz w:val="15"/>
          <w:szCs w:val="15"/>
        </w:rPr>
        <w:t>-</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5977" w:val="left" w:leader="none"/>
          <w:tab w:pos="7588" w:val="left" w:leader="none"/>
          <w:tab w:pos="8439" w:val="left" w:leader="none"/>
          <w:tab w:pos="9287" w:val="left" w:leader="none"/>
          <w:tab w:pos="10846" w:val="left" w:leader="none"/>
          <w:tab w:pos="12547" w:val="left" w:leader="none"/>
          <w:tab w:pos="13341" w:val="left" w:leader="none"/>
        </w:tabs>
        <w:spacing w:before="58"/>
        <w:ind w:left="255" w:right="0" w:firstLine="0"/>
        <w:jc w:val="left"/>
        <w:rPr>
          <w:rFonts w:ascii="宋体" w:hAnsi="宋体" w:cs="宋体" w:eastAsia="宋体" w:hint="default"/>
          <w:sz w:val="15"/>
          <w:szCs w:val="15"/>
        </w:rPr>
      </w:pPr>
      <w:r>
        <w:rPr>
          <w:rFonts w:ascii="Times New Roman" w:hAnsi="Times New Roman" w:cs="Times New Roman" w:eastAsia="Times New Roman" w:hint="default"/>
          <w:w w:val="95"/>
          <w:position w:val="2"/>
          <w:sz w:val="13"/>
          <w:szCs w:val="13"/>
        </w:rPr>
        <w:t>3</w:t>
      </w:r>
      <w:r>
        <w:rPr>
          <w:rFonts w:ascii="宋体" w:hAnsi="宋体" w:cs="宋体" w:eastAsia="宋体" w:hint="default"/>
          <w:w w:val="95"/>
          <w:position w:val="2"/>
          <w:sz w:val="13"/>
          <w:szCs w:val="13"/>
        </w:rPr>
        <w:t>．股份支付计入股东权益的金额</w:t>
        <w:tab/>
      </w:r>
      <w:r>
        <w:rPr>
          <w:rFonts w:ascii="宋体" w:hAnsi="宋体" w:cs="宋体" w:eastAsia="宋体" w:hint="default"/>
          <w:sz w:val="15"/>
          <w:szCs w:val="15"/>
        </w:rPr>
        <w:t>-</w:t>
        <w:tab/>
        <w:t>-</w:t>
        <w:tab/>
        <w:t>-</w:t>
        <w:tab/>
        <w:t>-</w:t>
        <w:tab/>
      </w:r>
      <w:r>
        <w:rPr>
          <w:rFonts w:ascii="宋体" w:hAnsi="宋体" w:cs="宋体" w:eastAsia="宋体" w:hint="default"/>
          <w:spacing w:val="-1"/>
          <w:sz w:val="15"/>
          <w:szCs w:val="15"/>
        </w:rPr>
        <w:t>-8,169,310.84</w:t>
        <w:tab/>
      </w:r>
      <w:r>
        <w:rPr>
          <w:rFonts w:ascii="宋体" w:hAnsi="宋体" w:cs="宋体" w:eastAsia="宋体" w:hint="default"/>
          <w:sz w:val="15"/>
          <w:szCs w:val="15"/>
        </w:rPr>
        <w:t>-</w:t>
        <w:tab/>
        <w:t>-</w:t>
        <w:tab/>
        <w:t>-</w:t>
        <w:tab/>
        <w:t>-</w:t>
        <w:tab/>
        <w:t>-</w:t>
        <w:tab/>
      </w:r>
      <w:r>
        <w:rPr>
          <w:rFonts w:ascii="宋体" w:hAnsi="宋体" w:cs="宋体" w:eastAsia="宋体" w:hint="default"/>
          <w:b/>
          <w:bCs/>
          <w:sz w:val="15"/>
          <w:szCs w:val="15"/>
        </w:rPr>
        <w:t>-8,169,310.84</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2547" w:val="left" w:leader="none"/>
          <w:tab w:pos="14249" w:val="left" w:leader="none"/>
        </w:tabs>
        <w:spacing w:before="59"/>
        <w:ind w:left="255" w:right="0" w:firstLine="0"/>
        <w:jc w:val="left"/>
        <w:rPr>
          <w:rFonts w:ascii="宋体" w:hAnsi="宋体" w:cs="宋体" w:eastAsia="宋体" w:hint="default"/>
          <w:sz w:val="15"/>
          <w:szCs w:val="15"/>
        </w:rPr>
      </w:pPr>
      <w:r>
        <w:rPr>
          <w:rFonts w:ascii="Times New Roman" w:hAnsi="Times New Roman" w:cs="Times New Roman" w:eastAsia="Times New Roman" w:hint="default"/>
          <w:w w:val="95"/>
          <w:position w:val="2"/>
          <w:sz w:val="13"/>
          <w:szCs w:val="13"/>
        </w:rPr>
        <w:t>4</w:t>
      </w:r>
      <w:r>
        <w:rPr>
          <w:rFonts w:ascii="宋体" w:hAnsi="宋体" w:cs="宋体" w:eastAsia="宋体" w:hint="default"/>
          <w:w w:val="95"/>
          <w:position w:val="2"/>
          <w:sz w:val="13"/>
          <w:szCs w:val="13"/>
        </w:rPr>
        <w:t>．其他</w:t>
        <w:tab/>
      </w:r>
      <w:r>
        <w:rPr>
          <w:rFonts w:ascii="宋体" w:hAnsi="宋体" w:cs="宋体" w:eastAsia="宋体" w:hint="default"/>
          <w:sz w:val="15"/>
          <w:szCs w:val="15"/>
        </w:rPr>
        <w:t>-</w:t>
        <w:tab/>
        <w:t>-</w:t>
        <w:tab/>
        <w:t>-</w:t>
        <w:tab/>
        <w:t>-</w:t>
        <w:tab/>
        <w:t>-</w:t>
        <w:tab/>
        <w:t>-</w:t>
        <w:tab/>
        <w:t>-</w:t>
        <w:tab/>
        <w:t>-</w:t>
        <w:tab/>
        <w:t>-</w:t>
        <w:tab/>
        <w:t>-</w:t>
        <w:tab/>
      </w:r>
      <w:r>
        <w:rPr>
          <w:rFonts w:ascii="宋体" w:hAnsi="宋体" w:cs="宋体" w:eastAsia="宋体" w:hint="default"/>
          <w:b/>
          <w:bCs/>
          <w:sz w:val="15"/>
          <w:szCs w:val="15"/>
        </w:rPr>
        <w:t>-</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9946" w:val="left" w:leader="none"/>
          <w:tab w:pos="11571" w:val="left" w:leader="none"/>
          <w:tab w:pos="13266" w:val="left" w:leader="none"/>
        </w:tabs>
        <w:spacing w:before="30"/>
        <w:ind w:left="255"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（三）利润分配</w:t>
        <w:tab/>
      </w:r>
      <w:r>
        <w:rPr>
          <w:rFonts w:ascii="宋体" w:hAnsi="宋体" w:cs="宋体" w:eastAsia="宋体" w:hint="default"/>
          <w:sz w:val="15"/>
          <w:szCs w:val="15"/>
        </w:rPr>
        <w:t>-</w:t>
        <w:tab/>
        <w:t>-</w:t>
        <w:tab/>
        <w:t>-</w:t>
        <w:tab/>
        <w:t>-</w:t>
        <w:tab/>
        <w:t>-</w:t>
        <w:tab/>
        <w:t>-</w:t>
        <w:tab/>
        <w:t>-</w:t>
        <w:tab/>
        <w:t>-</w:t>
        <w:tab/>
      </w:r>
      <w:r>
        <w:rPr>
          <w:rFonts w:ascii="宋体" w:hAnsi="宋体" w:cs="宋体" w:eastAsia="宋体" w:hint="default"/>
          <w:spacing w:val="-1"/>
          <w:sz w:val="15"/>
          <w:szCs w:val="15"/>
        </w:rPr>
        <w:t>11,298,780.19</w:t>
        <w:tab/>
        <w:t>-78,498,755.89</w:t>
        <w:tab/>
      </w:r>
      <w:r>
        <w:rPr>
          <w:rFonts w:ascii="宋体" w:hAnsi="宋体" w:cs="宋体" w:eastAsia="宋体" w:hint="default"/>
          <w:b/>
          <w:bCs/>
          <w:sz w:val="15"/>
          <w:szCs w:val="15"/>
        </w:rPr>
        <w:t>-67,199,975.70</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9946" w:val="left" w:leader="none"/>
          <w:tab w:pos="11571" w:val="left" w:leader="none"/>
          <w:tab w:pos="14249" w:val="left" w:leader="none"/>
        </w:tabs>
        <w:spacing w:before="30"/>
        <w:ind w:left="255"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1</w:t>
      </w:r>
      <w:r>
        <w:rPr>
          <w:rFonts w:ascii="宋体" w:hAnsi="宋体" w:cs="宋体" w:eastAsia="宋体" w:hint="default"/>
          <w:w w:val="95"/>
          <w:position w:val="2"/>
          <w:sz w:val="13"/>
          <w:szCs w:val="13"/>
        </w:rPr>
        <w:t>、提取盈余公积</w:t>
        <w:tab/>
      </w:r>
      <w:r>
        <w:rPr>
          <w:rFonts w:ascii="宋体" w:hAnsi="宋体" w:cs="宋体" w:eastAsia="宋体" w:hint="default"/>
          <w:sz w:val="15"/>
          <w:szCs w:val="15"/>
        </w:rPr>
        <w:t>-</w:t>
        <w:tab/>
        <w:t>-</w:t>
        <w:tab/>
        <w:t>-</w:t>
        <w:tab/>
        <w:t>-</w:t>
        <w:tab/>
        <w:t>-</w:t>
        <w:tab/>
        <w:t>-</w:t>
        <w:tab/>
        <w:t>-</w:t>
        <w:tab/>
        <w:t>-</w:t>
        <w:tab/>
      </w:r>
      <w:r>
        <w:rPr>
          <w:rFonts w:ascii="宋体" w:hAnsi="宋体" w:cs="宋体" w:eastAsia="宋体" w:hint="default"/>
          <w:spacing w:val="-1"/>
          <w:sz w:val="15"/>
          <w:szCs w:val="15"/>
        </w:rPr>
        <w:t>11,298,780.19</w:t>
        <w:tab/>
        <w:t>-11,298,780.19</w:t>
        <w:tab/>
      </w:r>
      <w:r>
        <w:rPr>
          <w:rFonts w:ascii="宋体" w:hAnsi="宋体" w:cs="宋体" w:eastAsia="宋体" w:hint="default"/>
          <w:b/>
          <w:bCs/>
          <w:sz w:val="15"/>
          <w:szCs w:val="15"/>
        </w:rPr>
        <w:t>-</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1571" w:val="left" w:leader="none"/>
          <w:tab w:pos="13266" w:val="left" w:leader="none"/>
        </w:tabs>
        <w:spacing w:before="30"/>
        <w:ind w:left="255"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2</w:t>
      </w:r>
      <w:r>
        <w:rPr>
          <w:rFonts w:ascii="宋体" w:hAnsi="宋体" w:cs="宋体" w:eastAsia="宋体" w:hint="default"/>
          <w:w w:val="95"/>
          <w:position w:val="2"/>
          <w:sz w:val="13"/>
          <w:szCs w:val="13"/>
        </w:rPr>
        <w:t>、对所有者（或股东）的分配</w:t>
        <w:tab/>
      </w:r>
      <w:r>
        <w:rPr>
          <w:rFonts w:ascii="宋体" w:hAnsi="宋体" w:cs="宋体" w:eastAsia="宋体" w:hint="default"/>
          <w:sz w:val="15"/>
          <w:szCs w:val="15"/>
        </w:rPr>
        <w:t>-</w:t>
        <w:tab/>
        <w:t>-</w:t>
        <w:tab/>
        <w:t>-</w:t>
        <w:tab/>
        <w:t>-</w:t>
        <w:tab/>
        <w:t>-</w:t>
        <w:tab/>
        <w:t>-</w:t>
        <w:tab/>
        <w:t>-</w:t>
        <w:tab/>
        <w:t>-</w:t>
        <w:tab/>
        <w:t>-</w:t>
        <w:tab/>
      </w:r>
      <w:r>
        <w:rPr>
          <w:rFonts w:ascii="宋体" w:hAnsi="宋体" w:cs="宋体" w:eastAsia="宋体" w:hint="default"/>
          <w:spacing w:val="-1"/>
          <w:sz w:val="15"/>
          <w:szCs w:val="15"/>
        </w:rPr>
        <w:t>-67,199,975.70</w:t>
        <w:tab/>
      </w:r>
      <w:r>
        <w:rPr>
          <w:rFonts w:ascii="宋体" w:hAnsi="宋体" w:cs="宋体" w:eastAsia="宋体" w:hint="default"/>
          <w:b/>
          <w:bCs/>
          <w:sz w:val="15"/>
          <w:szCs w:val="15"/>
        </w:rPr>
        <w:t>-67,199,975.70</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2547" w:val="left" w:leader="none"/>
          <w:tab w:pos="14249" w:val="left" w:leader="none"/>
        </w:tabs>
        <w:spacing w:before="30"/>
        <w:ind w:left="255"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3</w:t>
      </w:r>
      <w:r>
        <w:rPr>
          <w:rFonts w:ascii="宋体" w:hAnsi="宋体" w:cs="宋体" w:eastAsia="宋体" w:hint="default"/>
          <w:w w:val="95"/>
          <w:position w:val="2"/>
          <w:sz w:val="13"/>
          <w:szCs w:val="13"/>
        </w:rPr>
        <w:t>、其他</w:t>
        <w:tab/>
      </w:r>
      <w:r>
        <w:rPr>
          <w:rFonts w:ascii="宋体" w:hAnsi="宋体" w:cs="宋体" w:eastAsia="宋体" w:hint="default"/>
          <w:sz w:val="15"/>
          <w:szCs w:val="15"/>
        </w:rPr>
        <w:t>-</w:t>
        <w:tab/>
        <w:t>-</w:t>
        <w:tab/>
        <w:t>-</w:t>
        <w:tab/>
        <w:t>-</w:t>
        <w:tab/>
        <w:t>-</w:t>
        <w:tab/>
        <w:t>-</w:t>
        <w:tab/>
        <w:t>-</w:t>
        <w:tab/>
        <w:t>-</w:t>
        <w:tab/>
        <w:t>-</w:t>
        <w:tab/>
        <w:t>-</w:t>
        <w:tab/>
      </w:r>
      <w:r>
        <w:rPr>
          <w:rFonts w:ascii="宋体" w:hAnsi="宋体" w:cs="宋体" w:eastAsia="宋体" w:hint="default"/>
          <w:b/>
          <w:bCs/>
          <w:sz w:val="15"/>
          <w:szCs w:val="15"/>
        </w:rPr>
        <w:t>-</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2547" w:val="left" w:leader="none"/>
          <w:tab w:pos="14249" w:val="left" w:leader="none"/>
        </w:tabs>
        <w:spacing w:before="30"/>
        <w:ind w:left="255" w:right="0" w:firstLine="0"/>
        <w:jc w:val="left"/>
        <w:rPr>
          <w:rFonts w:ascii="宋体" w:hAnsi="宋体" w:cs="宋体" w:eastAsia="宋体" w:hint="default"/>
          <w:sz w:val="15"/>
          <w:szCs w:val="15"/>
        </w:rPr>
      </w:pPr>
      <w:r>
        <w:rPr>
          <w:rFonts w:ascii="宋体" w:hAnsi="宋体" w:cs="宋体" w:eastAsia="宋体" w:hint="default"/>
          <w:w w:val="95"/>
          <w:sz w:val="13"/>
          <w:szCs w:val="13"/>
        </w:rPr>
        <w:t>（四）所有者权益内部结转</w:t>
        <w:tab/>
      </w:r>
      <w:r>
        <w:rPr>
          <w:rFonts w:ascii="宋体" w:hAnsi="宋体" w:cs="宋体" w:eastAsia="宋体" w:hint="default"/>
          <w:position w:val="-1"/>
          <w:sz w:val="15"/>
          <w:szCs w:val="15"/>
        </w:rPr>
        <w:t>-</w:t>
        <w:tab/>
        <w:t>-</w:t>
        <w:tab/>
        <w:t>-</w:t>
        <w:tab/>
        <w:t>-</w:t>
        <w:tab/>
        <w:t>-</w:t>
        <w:tab/>
        <w:t>-</w:t>
        <w:tab/>
        <w:t>-</w:t>
        <w:tab/>
        <w:t>-</w:t>
        <w:tab/>
        <w:t>-</w:t>
        <w:tab/>
        <w:t>-</w:t>
        <w:tab/>
      </w:r>
      <w:r>
        <w:rPr>
          <w:rFonts w:ascii="宋体" w:hAnsi="宋体" w:cs="宋体" w:eastAsia="宋体" w:hint="default"/>
          <w:b/>
          <w:bCs/>
          <w:position w:val="-1"/>
          <w:sz w:val="15"/>
          <w:szCs w:val="15"/>
        </w:rPr>
        <w:t>-</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2547" w:val="left" w:leader="none"/>
          <w:tab w:pos="14249" w:val="left" w:leader="none"/>
        </w:tabs>
        <w:spacing w:before="31"/>
        <w:ind w:left="255" w:right="0" w:firstLine="0"/>
        <w:jc w:val="left"/>
        <w:rPr>
          <w:rFonts w:ascii="宋体" w:hAnsi="宋体" w:cs="宋体" w:eastAsia="宋体" w:hint="default"/>
          <w:sz w:val="15"/>
          <w:szCs w:val="15"/>
        </w:rPr>
      </w:pPr>
      <w:r>
        <w:rPr>
          <w:rFonts w:ascii="宋体" w:hAnsi="宋体" w:cs="宋体" w:eastAsia="宋体" w:hint="default"/>
          <w:w w:val="95"/>
          <w:sz w:val="13"/>
          <w:szCs w:val="13"/>
        </w:rPr>
        <w:t>1</w:t>
      </w:r>
      <w:r>
        <w:rPr>
          <w:rFonts w:ascii="宋体" w:hAnsi="宋体" w:cs="宋体" w:eastAsia="宋体" w:hint="default"/>
          <w:w w:val="95"/>
          <w:sz w:val="13"/>
          <w:szCs w:val="13"/>
        </w:rPr>
        <w:t>．资本公积转增资本（或股本）</w:t>
        <w:tab/>
      </w:r>
      <w:r>
        <w:rPr>
          <w:rFonts w:ascii="宋体" w:hAnsi="宋体" w:cs="宋体" w:eastAsia="宋体" w:hint="default"/>
          <w:position w:val="-1"/>
          <w:sz w:val="15"/>
          <w:szCs w:val="15"/>
        </w:rPr>
        <w:t>-</w:t>
        <w:tab/>
        <w:t>-</w:t>
        <w:tab/>
        <w:t>-</w:t>
        <w:tab/>
        <w:t>-</w:t>
        <w:tab/>
        <w:t>-</w:t>
        <w:tab/>
        <w:t>-</w:t>
        <w:tab/>
        <w:t>-</w:t>
        <w:tab/>
        <w:t>-</w:t>
        <w:tab/>
        <w:t>-</w:t>
        <w:tab/>
        <w:t>-</w:t>
        <w:tab/>
      </w:r>
      <w:r>
        <w:rPr>
          <w:rFonts w:ascii="宋体" w:hAnsi="宋体" w:cs="宋体" w:eastAsia="宋体" w:hint="default"/>
          <w:b/>
          <w:bCs/>
          <w:position w:val="-1"/>
          <w:sz w:val="15"/>
          <w:szCs w:val="15"/>
        </w:rPr>
        <w:t>-</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2547" w:val="left" w:leader="none"/>
          <w:tab w:pos="14249" w:val="left" w:leader="none"/>
        </w:tabs>
        <w:spacing w:before="30"/>
        <w:ind w:left="255" w:right="0" w:firstLine="0"/>
        <w:jc w:val="left"/>
        <w:rPr>
          <w:rFonts w:ascii="宋体" w:hAnsi="宋体" w:cs="宋体" w:eastAsia="宋体" w:hint="default"/>
          <w:sz w:val="15"/>
          <w:szCs w:val="15"/>
        </w:rPr>
      </w:pPr>
      <w:r>
        <w:rPr>
          <w:rFonts w:ascii="宋体" w:hAnsi="宋体" w:cs="宋体" w:eastAsia="宋体" w:hint="default"/>
          <w:w w:val="95"/>
          <w:sz w:val="13"/>
          <w:szCs w:val="13"/>
        </w:rPr>
        <w:t>2</w:t>
      </w:r>
      <w:r>
        <w:rPr>
          <w:rFonts w:ascii="宋体" w:hAnsi="宋体" w:cs="宋体" w:eastAsia="宋体" w:hint="default"/>
          <w:w w:val="95"/>
          <w:sz w:val="13"/>
          <w:szCs w:val="13"/>
        </w:rPr>
        <w:t>．盈余公积转增股本（或股本）</w:t>
        <w:tab/>
      </w:r>
      <w:r>
        <w:rPr>
          <w:rFonts w:ascii="宋体" w:hAnsi="宋体" w:cs="宋体" w:eastAsia="宋体" w:hint="default"/>
          <w:position w:val="-1"/>
          <w:sz w:val="15"/>
          <w:szCs w:val="15"/>
        </w:rPr>
        <w:t>-</w:t>
        <w:tab/>
        <w:t>-</w:t>
        <w:tab/>
        <w:t>-</w:t>
        <w:tab/>
        <w:t>-</w:t>
        <w:tab/>
        <w:t>-</w:t>
        <w:tab/>
        <w:t>-</w:t>
        <w:tab/>
        <w:t>-</w:t>
        <w:tab/>
        <w:t>-</w:t>
        <w:tab/>
        <w:t>-</w:t>
        <w:tab/>
        <w:t>-</w:t>
        <w:tab/>
      </w:r>
      <w:r>
        <w:rPr>
          <w:rFonts w:ascii="宋体" w:hAnsi="宋体" w:cs="宋体" w:eastAsia="宋体" w:hint="default"/>
          <w:b/>
          <w:bCs/>
          <w:position w:val="-1"/>
          <w:sz w:val="15"/>
          <w:szCs w:val="15"/>
        </w:rPr>
        <w:t>-</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2547" w:val="left" w:leader="none"/>
          <w:tab w:pos="14249" w:val="left" w:leader="none"/>
        </w:tabs>
        <w:spacing w:before="31"/>
        <w:ind w:left="255"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3</w:t>
      </w:r>
      <w:r>
        <w:rPr>
          <w:rFonts w:ascii="宋体" w:hAnsi="宋体" w:cs="宋体" w:eastAsia="宋体" w:hint="default"/>
          <w:w w:val="95"/>
          <w:position w:val="2"/>
          <w:sz w:val="13"/>
          <w:szCs w:val="13"/>
        </w:rPr>
        <w:t>、盈余公积弥补亏损</w:t>
        <w:tab/>
      </w:r>
      <w:r>
        <w:rPr>
          <w:rFonts w:ascii="宋体" w:hAnsi="宋体" w:cs="宋体" w:eastAsia="宋体" w:hint="default"/>
          <w:sz w:val="15"/>
          <w:szCs w:val="15"/>
        </w:rPr>
        <w:t>-</w:t>
        <w:tab/>
        <w:t>-</w:t>
        <w:tab/>
        <w:t>-</w:t>
        <w:tab/>
        <w:t>-</w:t>
        <w:tab/>
        <w:t>-</w:t>
        <w:tab/>
        <w:t>-</w:t>
        <w:tab/>
        <w:t>-</w:t>
        <w:tab/>
        <w:t>-</w:t>
        <w:tab/>
        <w:t>-</w:t>
        <w:tab/>
        <w:t>-</w:t>
        <w:tab/>
      </w:r>
      <w:r>
        <w:rPr>
          <w:rFonts w:ascii="宋体" w:hAnsi="宋体" w:cs="宋体" w:eastAsia="宋体" w:hint="default"/>
          <w:b/>
          <w:bCs/>
          <w:sz w:val="15"/>
          <w:szCs w:val="15"/>
        </w:rPr>
        <w:t>-</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2547" w:val="left" w:leader="none"/>
          <w:tab w:pos="14249" w:val="left" w:leader="none"/>
        </w:tabs>
        <w:spacing w:before="30"/>
        <w:ind w:left="255"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4</w:t>
      </w:r>
      <w:r>
        <w:rPr>
          <w:rFonts w:ascii="宋体" w:hAnsi="宋体" w:cs="宋体" w:eastAsia="宋体" w:hint="default"/>
          <w:w w:val="95"/>
          <w:position w:val="2"/>
          <w:sz w:val="13"/>
          <w:szCs w:val="13"/>
        </w:rPr>
        <w:t>、其他</w:t>
        <w:tab/>
      </w:r>
      <w:r>
        <w:rPr>
          <w:rFonts w:ascii="宋体" w:hAnsi="宋体" w:cs="宋体" w:eastAsia="宋体" w:hint="default"/>
          <w:sz w:val="15"/>
          <w:szCs w:val="15"/>
        </w:rPr>
        <w:t>-</w:t>
        <w:tab/>
        <w:t>-</w:t>
        <w:tab/>
        <w:t>-</w:t>
        <w:tab/>
        <w:t>-</w:t>
        <w:tab/>
        <w:t>-</w:t>
        <w:tab/>
        <w:t>-</w:t>
        <w:tab/>
        <w:t>-</w:t>
        <w:tab/>
        <w:t>-</w:t>
        <w:tab/>
        <w:t>-</w:t>
        <w:tab/>
        <w:t>-</w:t>
        <w:tab/>
      </w:r>
      <w:r>
        <w:rPr>
          <w:rFonts w:ascii="宋体" w:hAnsi="宋体" w:cs="宋体" w:eastAsia="宋体" w:hint="default"/>
          <w:b/>
          <w:bCs/>
          <w:sz w:val="15"/>
          <w:szCs w:val="15"/>
        </w:rPr>
        <w:t>-</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2547" w:val="left" w:leader="none"/>
          <w:tab w:pos="14249" w:val="left" w:leader="none"/>
        </w:tabs>
        <w:spacing w:before="30"/>
        <w:ind w:left="255"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（五）专项储备</w:t>
        <w:tab/>
      </w:r>
      <w:r>
        <w:rPr>
          <w:rFonts w:ascii="宋体" w:hAnsi="宋体" w:cs="宋体" w:eastAsia="宋体" w:hint="default"/>
          <w:sz w:val="15"/>
          <w:szCs w:val="15"/>
        </w:rPr>
        <w:t>-</w:t>
        <w:tab/>
        <w:t>-</w:t>
        <w:tab/>
        <w:t>-</w:t>
        <w:tab/>
        <w:t>-</w:t>
        <w:tab/>
        <w:t>-</w:t>
        <w:tab/>
        <w:t>-</w:t>
        <w:tab/>
        <w:t>-</w:t>
        <w:tab/>
        <w:t>-</w:t>
        <w:tab/>
        <w:t>-</w:t>
        <w:tab/>
        <w:t>-</w:t>
        <w:tab/>
      </w:r>
      <w:r>
        <w:rPr>
          <w:rFonts w:ascii="宋体" w:hAnsi="宋体" w:cs="宋体" w:eastAsia="宋体" w:hint="default"/>
          <w:b/>
          <w:bCs/>
          <w:sz w:val="15"/>
          <w:szCs w:val="15"/>
        </w:rPr>
        <w:t>-</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2547" w:val="left" w:leader="none"/>
          <w:tab w:pos="14249" w:val="left" w:leader="none"/>
        </w:tabs>
        <w:spacing w:before="31"/>
        <w:ind w:left="255"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1</w:t>
      </w:r>
      <w:r>
        <w:rPr>
          <w:rFonts w:ascii="宋体" w:hAnsi="宋体" w:cs="宋体" w:eastAsia="宋体" w:hint="default"/>
          <w:w w:val="95"/>
          <w:position w:val="2"/>
          <w:sz w:val="13"/>
          <w:szCs w:val="13"/>
        </w:rPr>
        <w:t>、本期提取</w:t>
        <w:tab/>
      </w:r>
      <w:r>
        <w:rPr>
          <w:rFonts w:ascii="宋体" w:hAnsi="宋体" w:cs="宋体" w:eastAsia="宋体" w:hint="default"/>
          <w:sz w:val="15"/>
          <w:szCs w:val="15"/>
        </w:rPr>
        <w:t>-</w:t>
        <w:tab/>
        <w:t>-</w:t>
        <w:tab/>
        <w:t>-</w:t>
        <w:tab/>
        <w:t>-</w:t>
        <w:tab/>
        <w:t>-</w:t>
        <w:tab/>
        <w:t>-</w:t>
        <w:tab/>
        <w:t>-</w:t>
        <w:tab/>
        <w:t>-</w:t>
        <w:tab/>
        <w:t>-</w:t>
        <w:tab/>
        <w:t>-</w:t>
        <w:tab/>
      </w:r>
      <w:r>
        <w:rPr>
          <w:rFonts w:ascii="宋体" w:hAnsi="宋体" w:cs="宋体" w:eastAsia="宋体" w:hint="default"/>
          <w:b/>
          <w:bCs/>
          <w:sz w:val="15"/>
          <w:szCs w:val="15"/>
        </w:rPr>
        <w:t>-</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2547" w:val="left" w:leader="none"/>
          <w:tab w:pos="14249" w:val="left" w:leader="none"/>
        </w:tabs>
        <w:spacing w:before="31"/>
        <w:ind w:left="255"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2</w:t>
      </w:r>
      <w:r>
        <w:rPr>
          <w:rFonts w:ascii="宋体" w:hAnsi="宋体" w:cs="宋体" w:eastAsia="宋体" w:hint="default"/>
          <w:w w:val="95"/>
          <w:position w:val="2"/>
          <w:sz w:val="13"/>
          <w:szCs w:val="13"/>
        </w:rPr>
        <w:t>、本期使用</w:t>
        <w:tab/>
      </w:r>
      <w:r>
        <w:rPr>
          <w:rFonts w:ascii="宋体" w:hAnsi="宋体" w:cs="宋体" w:eastAsia="宋体" w:hint="default"/>
          <w:sz w:val="15"/>
          <w:szCs w:val="15"/>
        </w:rPr>
        <w:t>-</w:t>
        <w:tab/>
        <w:t>-</w:t>
        <w:tab/>
        <w:t>-</w:t>
        <w:tab/>
        <w:t>-</w:t>
        <w:tab/>
        <w:t>-</w:t>
        <w:tab/>
        <w:t>-</w:t>
        <w:tab/>
        <w:t>-</w:t>
        <w:tab/>
        <w:t>-</w:t>
        <w:tab/>
        <w:t>-</w:t>
        <w:tab/>
        <w:t>-</w:t>
        <w:tab/>
      </w:r>
      <w:r>
        <w:rPr>
          <w:rFonts w:ascii="宋体" w:hAnsi="宋体" w:cs="宋体" w:eastAsia="宋体" w:hint="default"/>
          <w:b/>
          <w:bCs/>
          <w:sz w:val="15"/>
          <w:szCs w:val="15"/>
        </w:rPr>
        <w:t>-</w:t>
      </w:r>
      <w:r>
        <w:rPr>
          <w:rFonts w:ascii="宋体" w:hAnsi="宋体" w:cs="宋体" w:eastAsia="宋体" w:hint="default"/>
          <w:sz w:val="15"/>
          <w:szCs w:val="15"/>
        </w:rPr>
      </w:r>
    </w:p>
    <w:p>
      <w:pPr>
        <w:tabs>
          <w:tab w:pos="3423" w:val="left" w:leader="none"/>
          <w:tab w:pos="4043" w:val="left" w:leader="none"/>
          <w:tab w:pos="4750" w:val="left" w:leader="none"/>
          <w:tab w:pos="5320" w:val="left" w:leader="none"/>
          <w:tab w:pos="6877" w:val="left" w:leader="none"/>
          <w:tab w:pos="7588" w:val="left" w:leader="none"/>
          <w:tab w:pos="8439" w:val="left" w:leader="none"/>
          <w:tab w:pos="9287" w:val="left" w:leader="none"/>
          <w:tab w:pos="10846" w:val="left" w:leader="none"/>
          <w:tab w:pos="12547" w:val="left" w:leader="none"/>
          <w:tab w:pos="14249" w:val="left" w:leader="none"/>
        </w:tabs>
        <w:spacing w:before="30"/>
        <w:ind w:left="255" w:right="0" w:firstLine="0"/>
        <w:jc w:val="left"/>
        <w:rPr>
          <w:rFonts w:ascii="宋体" w:hAnsi="宋体" w:cs="宋体" w:eastAsia="宋体" w:hint="default"/>
          <w:sz w:val="15"/>
          <w:szCs w:val="15"/>
        </w:rPr>
      </w:pPr>
      <w:r>
        <w:rPr>
          <w:rFonts w:ascii="宋体" w:hAnsi="宋体" w:cs="宋体" w:eastAsia="宋体" w:hint="default"/>
          <w:w w:val="95"/>
          <w:position w:val="2"/>
          <w:sz w:val="13"/>
          <w:szCs w:val="13"/>
        </w:rPr>
        <w:t>（六）其他</w:t>
        <w:tab/>
      </w:r>
      <w:r>
        <w:rPr>
          <w:rFonts w:ascii="宋体" w:hAnsi="宋体" w:cs="宋体" w:eastAsia="宋体" w:hint="default"/>
          <w:sz w:val="15"/>
          <w:szCs w:val="15"/>
        </w:rPr>
        <w:t>-</w:t>
        <w:tab/>
        <w:t>-</w:t>
        <w:tab/>
        <w:t>-</w:t>
        <w:tab/>
        <w:t>-</w:t>
        <w:tab/>
        <w:t>-</w:t>
        <w:tab/>
        <w:t>-</w:t>
        <w:tab/>
        <w:t>-</w:t>
        <w:tab/>
        <w:t>-</w:t>
        <w:tab/>
        <w:t>-</w:t>
        <w:tab/>
        <w:t>-</w:t>
        <w:tab/>
      </w:r>
      <w:r>
        <w:rPr>
          <w:rFonts w:ascii="宋体" w:hAnsi="宋体" w:cs="宋体" w:eastAsia="宋体" w:hint="default"/>
          <w:b/>
          <w:bCs/>
          <w:sz w:val="15"/>
          <w:szCs w:val="15"/>
        </w:rPr>
        <w:t>-</w:t>
      </w:r>
      <w:r>
        <w:rPr>
          <w:rFonts w:ascii="宋体" w:hAnsi="宋体" w:cs="宋体" w:eastAsia="宋体" w:hint="default"/>
          <w:sz w:val="15"/>
          <w:szCs w:val="15"/>
        </w:rPr>
      </w:r>
    </w:p>
    <w:p>
      <w:pPr>
        <w:tabs>
          <w:tab w:pos="2439" w:val="left" w:leader="none"/>
          <w:tab w:pos="4042" w:val="left" w:leader="none"/>
          <w:tab w:pos="4749" w:val="left" w:leader="none"/>
          <w:tab w:pos="5319" w:val="left" w:leader="none"/>
          <w:tab w:pos="5742" w:val="left" w:leader="none"/>
          <w:tab w:pos="7587" w:val="left" w:leader="none"/>
          <w:tab w:pos="8438" w:val="left" w:leader="none"/>
          <w:tab w:pos="9286" w:val="left" w:leader="none"/>
          <w:tab w:pos="9938" w:val="left" w:leader="none"/>
          <w:tab w:pos="11563" w:val="left" w:leader="none"/>
          <w:tab w:pos="13115" w:val="left" w:leader="none"/>
        </w:tabs>
        <w:spacing w:before="30"/>
        <w:ind w:left="255" w:right="0" w:firstLine="0"/>
        <w:jc w:val="left"/>
        <w:rPr>
          <w:rFonts w:ascii="宋体" w:hAnsi="宋体" w:cs="宋体" w:eastAsia="宋体" w:hint="default"/>
          <w:sz w:val="15"/>
          <w:szCs w:val="15"/>
        </w:rPr>
      </w:pPr>
      <w:r>
        <w:rPr>
          <w:rFonts w:ascii="宋体" w:hAnsi="宋体" w:cs="宋体" w:eastAsia="宋体" w:hint="default"/>
          <w:b/>
          <w:bCs/>
          <w:w w:val="95"/>
          <w:position w:val="2"/>
          <w:sz w:val="13"/>
          <w:szCs w:val="13"/>
        </w:rPr>
        <w:t>四、本期期末余额</w:t>
        <w:tab/>
      </w:r>
      <w:r>
        <w:rPr>
          <w:rFonts w:ascii="宋体" w:hAnsi="宋体" w:cs="宋体" w:eastAsia="宋体" w:hint="default"/>
          <w:b/>
          <w:bCs/>
          <w:w w:val="95"/>
          <w:sz w:val="15"/>
          <w:szCs w:val="15"/>
        </w:rPr>
        <w:t>340,460,084.00</w:t>
        <w:tab/>
        <w:t>-</w:t>
        <w:tab/>
        <w:t>-</w:t>
        <w:tab/>
        <w:t>-</w:t>
        <w:tab/>
        <w:t>1,492,716,361.21</w:t>
        <w:tab/>
        <w:t>-</w:t>
        <w:tab/>
        <w:t>-</w:t>
        <w:tab/>
        <w:t>-</w:t>
        <w:tab/>
        <w:t>64,656,810.94</w:t>
        <w:tab/>
        <w:t>411,079,465.80</w:t>
        <w:tab/>
      </w:r>
      <w:r>
        <w:rPr>
          <w:rFonts w:ascii="宋体" w:hAnsi="宋体" w:cs="宋体" w:eastAsia="宋体" w:hint="default"/>
          <w:b/>
          <w:bCs/>
          <w:sz w:val="15"/>
          <w:szCs w:val="15"/>
        </w:rPr>
        <w:t>2,308,912,721.95</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6840" w:h="11910" w:orient="landscape"/>
          <w:pgMar w:top="880" w:bottom="280" w:left="980" w:right="1300"/>
        </w:sectPr>
      </w:pPr>
    </w:p>
    <w:p>
      <w:pPr>
        <w:pStyle w:val="Heading4"/>
        <w:spacing w:line="240" w:lineRule="auto" w:before="64"/>
        <w:ind w:left="533" w:right="0" w:hanging="420"/>
        <w:jc w:val="left"/>
        <w:rPr>
          <w:b w:val="0"/>
          <w:bCs w:val="0"/>
        </w:rPr>
      </w:pPr>
      <w:bookmarkStart w:name="三、公司基本情况" w:id="124"/>
      <w:bookmarkEnd w:id="124"/>
      <w:r>
        <w:rPr>
          <w:b w:val="0"/>
          <w:bCs w:val="0"/>
        </w:rPr>
      </w:r>
      <w:r>
        <w:rPr/>
        <w:t>三、公司基本情况</w:t>
      </w:r>
      <w:r>
        <w:rPr>
          <w:b w:val="0"/>
          <w:bCs w:val="0"/>
        </w:rPr>
      </w:r>
    </w:p>
    <w:p>
      <w:pPr>
        <w:pStyle w:val="BodyText"/>
        <w:spacing w:line="430" w:lineRule="atLeast" w:before="183"/>
        <w:ind w:left="533" w:right="0"/>
        <w:jc w:val="left"/>
      </w:pPr>
      <w:r>
        <w:rPr>
          <w:rFonts w:ascii="Times New Roman" w:hAnsi="Times New Roman" w:cs="Times New Roman" w:eastAsia="Times New Roman" w:hint="default"/>
        </w:rPr>
        <w:t>1</w:t>
      </w:r>
      <w:r>
        <w:rPr/>
        <w:t>、历史沿革 </w:t>
      </w:r>
      <w:r>
        <w:rPr>
          <w:spacing w:val="-2"/>
        </w:rPr>
        <w:t>北京数码视讯科技股份有限公司（以下简称</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）前身为</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3</w:t>
      </w:r>
      <w:r>
        <w:rPr>
          <w:spacing w:val="-2"/>
        </w:rPr>
        <w:t>月成立的北京自清科技</w:t>
      </w:r>
    </w:p>
    <w:p>
      <w:pPr>
        <w:pStyle w:val="BodyText"/>
        <w:spacing w:line="256" w:lineRule="auto" w:before="21"/>
        <w:ind w:right="0"/>
        <w:jc w:val="left"/>
      </w:pPr>
      <w:r>
        <w:rPr/>
        <w:t>有限公司，</w:t>
      </w:r>
      <w:r>
        <w:rPr>
          <w:rFonts w:ascii="Times New Roman" w:hAnsi="Times New Roman" w:cs="Times New Roman" w:eastAsia="Times New Roman" w:hint="default"/>
        </w:rPr>
        <w:t>2001</w:t>
      </w:r>
      <w:r>
        <w:rPr/>
        <w:t>年</w:t>
      </w:r>
      <w:r>
        <w:rPr>
          <w:spacing w:val="58"/>
        </w:rPr>
        <w:t> </w:t>
      </w:r>
      <w:r>
        <w:rPr>
          <w:rFonts w:ascii="Times New Roman" w:hAnsi="Times New Roman" w:cs="Times New Roman" w:eastAsia="Times New Roman" w:hint="default"/>
        </w:rPr>
        <w:t>4</w:t>
      </w:r>
      <w:r>
        <w:rPr/>
        <w:t>月公司名称变更为北京数码视讯科技有限公司，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月公司整体变更为北京数码</w:t>
      </w:r>
      <w:r>
        <w:rPr>
          <w:spacing w:val="-91"/>
        </w:rPr>
        <w:t> </w:t>
      </w:r>
      <w:r>
        <w:rPr>
          <w:spacing w:val="-91"/>
        </w:rPr>
      </w:r>
      <w:r>
        <w:rPr/>
        <w:t>视讯科技股份有限公司。</w:t>
      </w:r>
    </w:p>
    <w:p>
      <w:pPr>
        <w:pStyle w:val="BodyText"/>
        <w:spacing w:line="256" w:lineRule="auto" w:before="142"/>
        <w:ind w:right="110" w:firstLine="420"/>
        <w:jc w:val="both"/>
      </w:pPr>
      <w:r>
        <w:rPr>
          <w:rFonts w:ascii="Times New Roman" w:hAnsi="Times New Roman" w:cs="Times New Roman" w:eastAsia="Times New Roman" w:hint="default"/>
        </w:rPr>
        <w:t>2000 </w:t>
      </w:r>
      <w:r>
        <w:rPr/>
        <w:t>年</w:t>
      </w:r>
      <w:r>
        <w:rPr>
          <w:rFonts w:ascii="Times New Roman" w:hAnsi="Times New Roman" w:cs="Times New Roman" w:eastAsia="Times New Roman" w:hint="default"/>
        </w:rPr>
        <w:t>3</w:t>
      </w:r>
      <w:r>
        <w:rPr>
          <w:rFonts w:ascii="Times New Roman" w:hAnsi="Times New Roman" w:cs="Times New Roman" w:eastAsia="Times New Roman" w:hint="default"/>
          <w:spacing w:val="42"/>
        </w:rPr>
        <w:t> </w:t>
      </w:r>
      <w:r>
        <w:rPr>
          <w:spacing w:val="-3"/>
        </w:rPr>
        <w:t>月，郑海涛、付屹东、周春举、华维、王艳丽五名自然人股东共同出资组建了北京自清科技</w:t>
      </w:r>
      <w:r>
        <w:rPr/>
        <w:t> 有限公司，取得北京市工商行政管理局核发的</w:t>
      </w:r>
      <w:r>
        <w:rPr>
          <w:rFonts w:ascii="Times New Roman" w:hAnsi="Times New Roman" w:cs="Times New Roman" w:eastAsia="Times New Roman" w:hint="default"/>
        </w:rPr>
        <w:t>110108001231462</w:t>
      </w:r>
      <w:r>
        <w:rPr>
          <w:rFonts w:ascii="Times New Roman" w:hAnsi="Times New Roman" w:cs="Times New Roman" w:eastAsia="Times New Roman" w:hint="default"/>
          <w:spacing w:val="27"/>
        </w:rPr>
        <w:t> </w:t>
      </w:r>
      <w:r>
        <w:rPr/>
        <w:t>号企业法人营业执照。公司成立时的注册 资本为人民币</w:t>
      </w:r>
      <w:r>
        <w:rPr>
          <w:rFonts w:ascii="Times New Roman" w:hAnsi="Times New Roman" w:cs="Times New Roman" w:eastAsia="Times New Roman" w:hint="default"/>
        </w:rPr>
        <w:t>100.00 </w:t>
      </w:r>
      <w:r>
        <w:rPr>
          <w:spacing w:val="-9"/>
        </w:rPr>
        <w:t>万元，其中：郑海涛货币出资</w:t>
      </w:r>
      <w:r>
        <w:rPr>
          <w:rFonts w:ascii="Times New Roman" w:hAnsi="Times New Roman" w:cs="Times New Roman" w:eastAsia="Times New Roman" w:hint="default"/>
          <w:spacing w:val="-9"/>
        </w:rPr>
        <w:t>60.00 </w:t>
      </w:r>
      <w:r>
        <w:rPr>
          <w:spacing w:val="-7"/>
        </w:rPr>
        <w:t>万元，占注册资本的</w:t>
      </w:r>
      <w:r>
        <w:rPr>
          <w:rFonts w:ascii="Times New Roman" w:hAnsi="Times New Roman" w:cs="Times New Roman" w:eastAsia="Times New Roman" w:hint="default"/>
          <w:spacing w:val="-7"/>
        </w:rPr>
        <w:t>60%</w:t>
      </w:r>
      <w:r>
        <w:rPr>
          <w:spacing w:val="-7"/>
        </w:rPr>
        <w:t>；付屹东货币出资</w:t>
      </w:r>
      <w:r>
        <w:rPr>
          <w:rFonts w:ascii="Times New Roman" w:hAnsi="Times New Roman" w:cs="Times New Roman" w:eastAsia="Times New Roman" w:hint="default"/>
          <w:spacing w:val="-7"/>
        </w:rPr>
        <w:t>15.00 </w:t>
      </w:r>
      <w:r>
        <w:rPr/>
        <w:t>万</w:t>
      </w:r>
      <w:r>
        <w:rPr>
          <w:spacing w:val="-99"/>
        </w:rPr>
        <w:t> </w:t>
      </w:r>
      <w:r>
        <w:rPr/>
        <w:t>元，占注册资本的</w:t>
      </w:r>
      <w:r>
        <w:rPr>
          <w:rFonts w:ascii="Times New Roman" w:hAnsi="Times New Roman" w:cs="Times New Roman" w:eastAsia="Times New Roman" w:hint="default"/>
        </w:rPr>
        <w:t>15%</w:t>
      </w:r>
      <w:r>
        <w:rPr/>
        <w:t>；周春举货币出资</w:t>
      </w:r>
      <w:r>
        <w:rPr>
          <w:rFonts w:ascii="Times New Roman" w:hAnsi="Times New Roman" w:cs="Times New Roman" w:eastAsia="Times New Roman" w:hint="default"/>
        </w:rPr>
        <w:t>15.00</w:t>
      </w:r>
      <w:r>
        <w:rPr>
          <w:rFonts w:ascii="Times New Roman" w:hAnsi="Times New Roman" w:cs="Times New Roman" w:eastAsia="Times New Roman" w:hint="default"/>
          <w:spacing w:val="15"/>
        </w:rPr>
        <w:t> </w:t>
      </w:r>
      <w:r>
        <w:rPr/>
        <w:t>万元，占注册资本的</w:t>
      </w:r>
      <w:r>
        <w:rPr>
          <w:rFonts w:ascii="Times New Roman" w:hAnsi="Times New Roman" w:cs="Times New Roman" w:eastAsia="Times New Roman" w:hint="default"/>
        </w:rPr>
        <w:t>15%</w:t>
      </w:r>
      <w:r>
        <w:rPr/>
        <w:t>；华维货币出资</w:t>
      </w:r>
      <w:r>
        <w:rPr>
          <w:rFonts w:ascii="Times New Roman" w:hAnsi="Times New Roman" w:cs="Times New Roman" w:eastAsia="Times New Roman" w:hint="default"/>
        </w:rPr>
        <w:t>5.00</w:t>
      </w:r>
      <w:r>
        <w:rPr>
          <w:rFonts w:ascii="Times New Roman" w:hAnsi="Times New Roman" w:cs="Times New Roman" w:eastAsia="Times New Roman" w:hint="default"/>
          <w:spacing w:val="16"/>
        </w:rPr>
        <w:t> </w:t>
      </w:r>
      <w:r>
        <w:rPr/>
        <w:t>万元，占注</w:t>
      </w:r>
      <w:r>
        <w:rPr>
          <w:spacing w:val="-98"/>
        </w:rPr>
        <w:t> </w:t>
      </w:r>
      <w:r>
        <w:rPr>
          <w:spacing w:val="-98"/>
        </w:rPr>
      </w:r>
      <w:r>
        <w:rPr>
          <w:spacing w:val="3"/>
        </w:rPr>
        <w:t>册资本的</w:t>
      </w:r>
      <w:r>
        <w:rPr>
          <w:rFonts w:ascii="Times New Roman" w:hAnsi="Times New Roman" w:cs="Times New Roman" w:eastAsia="Times New Roman" w:hint="default"/>
          <w:spacing w:val="3"/>
        </w:rPr>
        <w:t>5%</w:t>
      </w:r>
      <w:r>
        <w:rPr>
          <w:spacing w:val="3"/>
        </w:rPr>
        <w:t>；王艳丽货币出资</w:t>
      </w:r>
      <w:r>
        <w:rPr>
          <w:rFonts w:ascii="Times New Roman" w:hAnsi="Times New Roman" w:cs="Times New Roman" w:eastAsia="Times New Roman" w:hint="default"/>
          <w:spacing w:val="3"/>
        </w:rPr>
        <w:t>5.00</w:t>
      </w:r>
      <w:r>
        <w:rPr>
          <w:rFonts w:ascii="Times New Roman" w:hAnsi="Times New Roman" w:cs="Times New Roman" w:eastAsia="Times New Roman" w:hint="default"/>
          <w:spacing w:val="45"/>
        </w:rPr>
        <w:t> </w:t>
      </w:r>
      <w:r>
        <w:rPr>
          <w:spacing w:val="4"/>
        </w:rPr>
        <w:t>万元，占注册资本的</w:t>
      </w:r>
      <w:r>
        <w:rPr>
          <w:rFonts w:ascii="Times New Roman" w:hAnsi="Times New Roman" w:cs="Times New Roman" w:eastAsia="Times New Roman" w:hint="default"/>
          <w:spacing w:val="4"/>
        </w:rPr>
        <w:t>5%</w:t>
      </w:r>
      <w:r>
        <w:rPr>
          <w:spacing w:val="4"/>
        </w:rPr>
        <w:t>。上述出资由北京中之光会计师事务所出具</w:t>
      </w:r>
      <w:r>
        <w:rPr>
          <w:spacing w:val="-102"/>
        </w:rPr>
        <w:t> </w:t>
      </w:r>
      <w:r>
        <w:rPr>
          <w:spacing w:val="-102"/>
        </w:rPr>
      </w:r>
      <w:r>
        <w:rPr>
          <w:rFonts w:ascii="Times New Roman" w:hAnsi="Times New Roman" w:cs="Times New Roman" w:eastAsia="Times New Roman" w:hint="default"/>
        </w:rPr>
        <w:t>“[2000]</w:t>
      </w:r>
      <w:r>
        <w:rPr/>
        <w:t>京之验字第</w:t>
      </w:r>
      <w:r>
        <w:rPr>
          <w:rFonts w:ascii="Times New Roman" w:hAnsi="Times New Roman" w:cs="Times New Roman" w:eastAsia="Times New Roman" w:hint="default"/>
        </w:rPr>
        <w:t>A1095</w:t>
      </w:r>
      <w:r>
        <w:rPr>
          <w:rFonts w:ascii="Times New Roman" w:hAnsi="Times New Roman" w:cs="Times New Roman" w:eastAsia="Times New Roman" w:hint="default"/>
          <w:spacing w:val="28"/>
        </w:rPr>
        <w:t> </w:t>
      </w:r>
      <w:r>
        <w:rPr/>
        <w:t>号</w:t>
      </w:r>
      <w:r>
        <w:rPr>
          <w:rFonts w:ascii="Times New Roman" w:hAnsi="Times New Roman" w:cs="Times New Roman" w:eastAsia="Times New Roman" w:hint="default"/>
        </w:rPr>
        <w:t>”</w:t>
      </w:r>
      <w:r>
        <w:rPr/>
        <w:t>验资报告予以验证。</w:t>
      </w:r>
    </w:p>
    <w:p>
      <w:pPr>
        <w:pStyle w:val="BodyText"/>
        <w:spacing w:line="256" w:lineRule="auto" w:before="125"/>
        <w:ind w:right="107" w:firstLine="420"/>
        <w:jc w:val="both"/>
      </w:pPr>
      <w:r>
        <w:rPr>
          <w:rFonts w:ascii="Times New Roman" w:hAnsi="Times New Roman" w:cs="Times New Roman" w:eastAsia="Times New Roman" w:hint="default"/>
        </w:rPr>
        <w:t>2001 </w:t>
      </w:r>
      <w:r>
        <w:rPr/>
        <w:t>年</w:t>
      </w:r>
      <w:r>
        <w:rPr>
          <w:rFonts w:ascii="Times New Roman" w:hAnsi="Times New Roman" w:cs="Times New Roman" w:eastAsia="Times New Roman" w:hint="default"/>
        </w:rPr>
        <w:t>5</w:t>
      </w:r>
      <w:r>
        <w:rPr>
          <w:rFonts w:ascii="Times New Roman" w:hAnsi="Times New Roman" w:cs="Times New Roman" w:eastAsia="Times New Roman" w:hint="default"/>
          <w:spacing w:val="38"/>
        </w:rPr>
        <w:t> </w:t>
      </w:r>
      <w:r>
        <w:rPr>
          <w:spacing w:val="-3"/>
        </w:rPr>
        <w:t>月，北京自清科技有限公司更名为北京数码视讯科技有限公司，同时由信诚会计师事务所出</w:t>
      </w:r>
      <w:r>
        <w:rPr/>
        <w:t> 具</w:t>
      </w:r>
      <w:r>
        <w:rPr>
          <w:rFonts w:ascii="Times New Roman" w:hAnsi="Times New Roman" w:cs="Times New Roman" w:eastAsia="Times New Roman" w:hint="default"/>
        </w:rPr>
        <w:t>“</w:t>
      </w:r>
      <w:r>
        <w:rPr/>
        <w:t>信诚验字</w:t>
      </w:r>
      <w:r>
        <w:rPr>
          <w:rFonts w:ascii="Times New Roman" w:hAnsi="Times New Roman" w:cs="Times New Roman" w:eastAsia="Times New Roman" w:hint="default"/>
        </w:rPr>
        <w:t>[2001]018 </w:t>
      </w:r>
      <w:r>
        <w:rPr/>
        <w:t>号</w:t>
      </w:r>
      <w:r>
        <w:rPr>
          <w:rFonts w:ascii="Times New Roman" w:hAnsi="Times New Roman" w:cs="Times New Roman" w:eastAsia="Times New Roman" w:hint="default"/>
        </w:rPr>
        <w:t>”</w:t>
      </w:r>
      <w:r>
        <w:rPr/>
        <w:t>验资报告予以验证，公司增加注册资本</w:t>
      </w:r>
      <w:r>
        <w:rPr>
          <w:rFonts w:ascii="Times New Roman" w:hAnsi="Times New Roman" w:cs="Times New Roman" w:eastAsia="Times New Roman" w:hint="default"/>
        </w:rPr>
        <w:t>260.00 </w:t>
      </w:r>
      <w:r>
        <w:rPr/>
        <w:t>万元；</w:t>
      </w:r>
      <w:r>
        <w:rPr>
          <w:rFonts w:ascii="Times New Roman" w:hAnsi="Times New Roman" w:cs="Times New Roman" w:eastAsia="Times New Roman" w:hint="default"/>
        </w:rPr>
        <w:t>2001 </w:t>
      </w:r>
      <w:r>
        <w:rPr/>
        <w:t>年</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月，由信诚会计 师事务所出具</w:t>
      </w:r>
      <w:r>
        <w:rPr>
          <w:rFonts w:ascii="Times New Roman" w:hAnsi="Times New Roman" w:cs="Times New Roman" w:eastAsia="Times New Roman" w:hint="default"/>
        </w:rPr>
        <w:t>“</w:t>
      </w:r>
      <w:r>
        <w:rPr/>
        <w:t>信诚验字</w:t>
      </w:r>
      <w:r>
        <w:rPr>
          <w:rFonts w:ascii="Times New Roman" w:hAnsi="Times New Roman" w:cs="Times New Roman" w:eastAsia="Times New Roman" w:hint="default"/>
        </w:rPr>
        <w:t>[2001]031 </w:t>
      </w:r>
      <w:r>
        <w:rPr/>
        <w:t>号</w:t>
      </w:r>
      <w:r>
        <w:rPr>
          <w:rFonts w:ascii="Times New Roman" w:hAnsi="Times New Roman" w:cs="Times New Roman" w:eastAsia="Times New Roman" w:hint="default"/>
        </w:rPr>
        <w:t>”</w:t>
      </w:r>
      <w:r>
        <w:rPr/>
        <w:t>验资报告予以验证，公司增加注册资本</w:t>
      </w:r>
      <w:r>
        <w:rPr>
          <w:rFonts w:ascii="Times New Roman" w:hAnsi="Times New Roman" w:cs="Times New Roman" w:eastAsia="Times New Roman" w:hint="default"/>
        </w:rPr>
        <w:t>95.00 </w:t>
      </w:r>
      <w:r>
        <w:rPr/>
        <w:t>万元；</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11 </w:t>
      </w:r>
      <w:r>
        <w:rPr/>
        <w:t>月，</w:t>
      </w:r>
      <w:r>
        <w:rPr>
          <w:spacing w:val="-92"/>
        </w:rPr>
        <w:t> </w:t>
      </w:r>
      <w:r>
        <w:rPr/>
        <w:t>由信诚会计师事务所出具</w:t>
      </w:r>
      <w:r>
        <w:rPr>
          <w:rFonts w:ascii="Times New Roman" w:hAnsi="Times New Roman" w:cs="Times New Roman" w:eastAsia="Times New Roman" w:hint="default"/>
        </w:rPr>
        <w:t>“</w:t>
      </w:r>
      <w:r>
        <w:rPr/>
        <w:t>信诚验字</w:t>
      </w:r>
      <w:r>
        <w:rPr>
          <w:rFonts w:ascii="Times New Roman" w:hAnsi="Times New Roman" w:cs="Times New Roman" w:eastAsia="Times New Roman" w:hint="default"/>
        </w:rPr>
        <w:t>[2001]043</w:t>
      </w:r>
      <w:r>
        <w:rPr>
          <w:rFonts w:ascii="Times New Roman" w:hAnsi="Times New Roman" w:cs="Times New Roman" w:eastAsia="Times New Roman" w:hint="default"/>
          <w:spacing w:val="43"/>
        </w:rPr>
        <w:t> </w:t>
      </w:r>
      <w:r>
        <w:rPr>
          <w:spacing w:val="-4"/>
        </w:rPr>
        <w:t>号</w:t>
      </w:r>
      <w:r>
        <w:rPr>
          <w:rFonts w:ascii="Times New Roman" w:hAnsi="Times New Roman" w:cs="Times New Roman" w:eastAsia="Times New Roman" w:hint="default"/>
          <w:spacing w:val="-4"/>
        </w:rPr>
        <w:t>”</w:t>
      </w:r>
      <w:r>
        <w:rPr>
          <w:spacing w:val="-4"/>
        </w:rPr>
        <w:t>验资报告予以验证，公司增加注册资本</w:t>
      </w:r>
      <w:r>
        <w:rPr>
          <w:rFonts w:ascii="Times New Roman" w:hAnsi="Times New Roman" w:cs="Times New Roman" w:eastAsia="Times New Roman" w:hint="default"/>
          <w:spacing w:val="-4"/>
        </w:rPr>
        <w:t>320.00</w:t>
      </w:r>
      <w:r>
        <w:rPr>
          <w:rFonts w:ascii="Times New Roman" w:hAnsi="Times New Roman" w:cs="Times New Roman" w:eastAsia="Times New Roman" w:hint="default"/>
          <w:spacing w:val="41"/>
        </w:rPr>
        <w:t> </w:t>
      </w:r>
      <w:r>
        <w:rPr>
          <w:spacing w:val="-11"/>
        </w:rPr>
        <w:t>万元；</w:t>
      </w:r>
      <w:r>
        <w:rPr>
          <w:rFonts w:ascii="Times New Roman" w:hAnsi="Times New Roman" w:cs="Times New Roman" w:eastAsia="Times New Roman" w:hint="default"/>
          <w:spacing w:val="-11"/>
        </w:rPr>
        <w:t>2002</w:t>
      </w:r>
      <w:r>
        <w:rPr>
          <w:rFonts w:ascii="Times New Roman" w:hAnsi="Times New Roman" w:cs="Times New Roman" w:eastAsia="Times New Roman" w:hint="default"/>
          <w:spacing w:val="-51"/>
        </w:rPr>
        <w:t> </w:t>
      </w:r>
      <w:r>
        <w:rPr/>
        <w:t>年</w:t>
      </w:r>
      <w:r>
        <w:rPr>
          <w:rFonts w:ascii="Times New Roman" w:hAnsi="Times New Roman" w:cs="Times New Roman" w:eastAsia="Times New Roman" w:hint="default"/>
        </w:rPr>
        <w:t>4 </w:t>
      </w:r>
      <w:r>
        <w:rPr/>
        <w:t>月，由信诚会计师事务所出具</w:t>
      </w:r>
      <w:r>
        <w:rPr>
          <w:rFonts w:ascii="Times New Roman" w:hAnsi="Times New Roman" w:cs="Times New Roman" w:eastAsia="Times New Roman" w:hint="default"/>
        </w:rPr>
        <w:t>“</w:t>
      </w:r>
      <w:r>
        <w:rPr/>
        <w:t>信诚验字</w:t>
      </w:r>
      <w:r>
        <w:rPr>
          <w:rFonts w:ascii="Times New Roman" w:hAnsi="Times New Roman" w:cs="Times New Roman" w:eastAsia="Times New Roman" w:hint="default"/>
        </w:rPr>
        <w:t>[2002]009 </w:t>
      </w:r>
      <w:r>
        <w:rPr/>
        <w:t>号</w:t>
      </w:r>
      <w:r>
        <w:rPr>
          <w:rFonts w:ascii="Times New Roman" w:hAnsi="Times New Roman" w:cs="Times New Roman" w:eastAsia="Times New Roman" w:hint="default"/>
        </w:rPr>
        <w:t>”</w:t>
      </w:r>
      <w:r>
        <w:rPr/>
        <w:t>验资报告予以验证，公司增加注册资本</w:t>
      </w:r>
      <w:r>
        <w:rPr>
          <w:rFonts w:ascii="Times New Roman" w:hAnsi="Times New Roman" w:cs="Times New Roman" w:eastAsia="Times New Roman" w:hint="default"/>
        </w:rPr>
        <w:t>55.00</w:t>
      </w:r>
      <w:r>
        <w:rPr>
          <w:rFonts w:ascii="Times New Roman" w:hAnsi="Times New Roman" w:cs="Times New Roman" w:eastAsia="Times New Roman" w:hint="default"/>
          <w:spacing w:val="17"/>
        </w:rPr>
        <w:t> </w:t>
      </w:r>
      <w:r>
        <w:rPr/>
        <w:t>万 元。上述增资完成后公司注册资本变更为</w:t>
      </w:r>
      <w:r>
        <w:rPr>
          <w:rFonts w:ascii="Times New Roman" w:hAnsi="Times New Roman" w:cs="Times New Roman" w:eastAsia="Times New Roman" w:hint="default"/>
        </w:rPr>
        <w:t>830.00</w:t>
      </w:r>
      <w:r>
        <w:rPr>
          <w:rFonts w:ascii="Times New Roman" w:hAnsi="Times New Roman" w:cs="Times New Roman" w:eastAsia="Times New Roman" w:hint="default"/>
          <w:spacing w:val="30"/>
        </w:rPr>
        <w:t> </w:t>
      </w:r>
      <w:r>
        <w:rPr/>
        <w:t>万元。</w:t>
      </w:r>
    </w:p>
    <w:p>
      <w:pPr>
        <w:pStyle w:val="BodyText"/>
        <w:spacing w:line="256" w:lineRule="auto" w:before="125"/>
        <w:ind w:right="109" w:firstLine="420"/>
        <w:jc w:val="both"/>
      </w:pPr>
      <w:r>
        <w:rPr>
          <w:rFonts w:ascii="Times New Roman" w:hAnsi="Times New Roman" w:cs="Times New Roman" w:eastAsia="Times New Roman" w:hint="default"/>
        </w:rPr>
        <w:t>2004 </w:t>
      </w:r>
      <w:r>
        <w:rPr/>
        <w:t>年</w:t>
      </w:r>
      <w:r>
        <w:rPr>
          <w:rFonts w:ascii="Times New Roman" w:hAnsi="Times New Roman" w:cs="Times New Roman" w:eastAsia="Times New Roman" w:hint="default"/>
        </w:rPr>
        <w:t>6 </w:t>
      </w:r>
      <w:r>
        <w:rPr/>
        <w:t>月，股东张刚以数字电视编解码技术（属于非专利技术）作价</w:t>
      </w:r>
      <w:r>
        <w:rPr>
          <w:rFonts w:ascii="Times New Roman" w:hAnsi="Times New Roman" w:cs="Times New Roman" w:eastAsia="Times New Roman" w:hint="default"/>
        </w:rPr>
        <w:t>470.00</w:t>
      </w:r>
      <w:r>
        <w:rPr>
          <w:rFonts w:ascii="Times New Roman" w:hAnsi="Times New Roman" w:cs="Times New Roman" w:eastAsia="Times New Roman" w:hint="default"/>
          <w:spacing w:val="19"/>
        </w:rPr>
        <w:t> </w:t>
      </w:r>
      <w:r>
        <w:rPr/>
        <w:t>万元向公司出资，增 加注册资本</w:t>
      </w:r>
      <w:r>
        <w:rPr>
          <w:rFonts w:ascii="Times New Roman" w:hAnsi="Times New Roman" w:cs="Times New Roman" w:eastAsia="Times New Roman" w:hint="default"/>
        </w:rPr>
        <w:t>470.00</w:t>
      </w:r>
      <w:r>
        <w:rPr>
          <w:rFonts w:ascii="Times New Roman" w:hAnsi="Times New Roman" w:cs="Times New Roman" w:eastAsia="Times New Roman" w:hint="default"/>
          <w:spacing w:val="36"/>
        </w:rPr>
        <w:t> </w:t>
      </w:r>
      <w:r>
        <w:rPr>
          <w:spacing w:val="-2"/>
        </w:rPr>
        <w:t>万元，该项用以出资的资产价值由北京中育正资产评估有限公司出具</w:t>
      </w:r>
      <w:r>
        <w:rPr>
          <w:rFonts w:ascii="Times New Roman" w:hAnsi="Times New Roman" w:cs="Times New Roman" w:eastAsia="Times New Roman" w:hint="default"/>
          <w:spacing w:val="-2"/>
        </w:rPr>
        <w:t>“</w:t>
      </w:r>
      <w:r>
        <w:rPr>
          <w:spacing w:val="-2"/>
        </w:rPr>
        <w:t>京中平报字</w:t>
      </w:r>
      <w:r>
        <w:rPr>
          <w:rFonts w:ascii="Times New Roman" w:hAnsi="Times New Roman" w:cs="Times New Roman" w:eastAsia="Times New Roman" w:hint="default"/>
          <w:spacing w:val="-2"/>
        </w:rPr>
        <w:t>(2004)</w:t>
      </w:r>
      <w:r>
        <w:rPr>
          <w:rFonts w:ascii="Times New Roman" w:hAnsi="Times New Roman" w:cs="Times New Roman" w:eastAsia="Times New Roman" w:hint="default"/>
        </w:rPr>
        <w:t> </w:t>
      </w:r>
      <w:r>
        <w:rPr/>
        <w:t>第</w:t>
      </w:r>
      <w:r>
        <w:rPr>
          <w:rFonts w:ascii="Times New Roman" w:hAnsi="Times New Roman" w:cs="Times New Roman" w:eastAsia="Times New Roman" w:hint="default"/>
        </w:rPr>
        <w:t>A06-16</w:t>
      </w:r>
      <w:r>
        <w:rPr>
          <w:rFonts w:ascii="Times New Roman" w:hAnsi="Times New Roman" w:cs="Times New Roman" w:eastAsia="Times New Roman" w:hint="default"/>
          <w:spacing w:val="48"/>
        </w:rPr>
        <w:t> </w:t>
      </w:r>
      <w:r>
        <w:rPr>
          <w:spacing w:val="-5"/>
        </w:rPr>
        <w:t>号</w:t>
      </w:r>
      <w:r>
        <w:rPr>
          <w:rFonts w:ascii="Times New Roman" w:hAnsi="Times New Roman" w:cs="Times New Roman" w:eastAsia="Times New Roman" w:hint="default"/>
          <w:spacing w:val="-5"/>
        </w:rPr>
        <w:t>”</w:t>
      </w:r>
      <w:r>
        <w:rPr>
          <w:spacing w:val="-5"/>
        </w:rPr>
        <w:t>评估报告予以确认，并经全体股东一致认可。上述增资完成后公司注册资本变更为</w:t>
      </w:r>
      <w:r>
        <w:rPr>
          <w:rFonts w:ascii="Times New Roman" w:hAnsi="Times New Roman" w:cs="Times New Roman" w:eastAsia="Times New Roman" w:hint="default"/>
          <w:spacing w:val="-5"/>
        </w:rPr>
        <w:t>1,300.00</w:t>
      </w:r>
      <w:r>
        <w:rPr>
          <w:rFonts w:ascii="Times New Roman" w:hAnsi="Times New Roman" w:cs="Times New Roman" w:eastAsia="Times New Roman" w:hint="default"/>
          <w:spacing w:val="48"/>
        </w:rPr>
        <w:t> </w:t>
      </w:r>
      <w:r>
        <w:rPr/>
        <w:t>万</w:t>
      </w:r>
      <w:r>
        <w:rPr>
          <w:spacing w:val="-103"/>
        </w:rPr>
        <w:t> </w:t>
      </w:r>
      <w:r>
        <w:rPr/>
        <w:t>元，并由北京正大会师事务所出具</w:t>
      </w:r>
      <w:r>
        <w:rPr>
          <w:rFonts w:ascii="Times New Roman" w:hAnsi="Times New Roman" w:cs="Times New Roman" w:eastAsia="Times New Roman" w:hint="default"/>
        </w:rPr>
        <w:t>“</w:t>
      </w:r>
      <w:r>
        <w:rPr/>
        <w:t>正大审字</w:t>
      </w:r>
      <w:r>
        <w:rPr>
          <w:rFonts w:ascii="Times New Roman" w:hAnsi="Times New Roman" w:cs="Times New Roman" w:eastAsia="Times New Roman" w:hint="default"/>
        </w:rPr>
        <w:t>[2004]</w:t>
      </w:r>
      <w:r>
        <w:rPr/>
        <w:t>第</w:t>
      </w:r>
      <w:r>
        <w:rPr>
          <w:rFonts w:ascii="Times New Roman" w:hAnsi="Times New Roman" w:cs="Times New Roman" w:eastAsia="Times New Roman" w:hint="default"/>
        </w:rPr>
        <w:t>B0070</w:t>
      </w:r>
      <w:r>
        <w:rPr>
          <w:rFonts w:ascii="Times New Roman" w:hAnsi="Times New Roman" w:cs="Times New Roman" w:eastAsia="Times New Roman" w:hint="default"/>
          <w:spacing w:val="30"/>
        </w:rPr>
        <w:t> </w:t>
      </w:r>
      <w:r>
        <w:rPr/>
        <w:t>号</w:t>
      </w:r>
      <w:r>
        <w:rPr>
          <w:rFonts w:ascii="Times New Roman" w:hAnsi="Times New Roman" w:cs="Times New Roman" w:eastAsia="Times New Roman" w:hint="default"/>
        </w:rPr>
        <w:t>”</w:t>
      </w:r>
      <w:r>
        <w:rPr/>
        <w:t>审计报告予以确认。</w:t>
      </w:r>
    </w:p>
    <w:p>
      <w:pPr>
        <w:pStyle w:val="BodyText"/>
        <w:spacing w:line="240" w:lineRule="auto" w:before="125"/>
        <w:ind w:left="533" w:right="0"/>
        <w:jc w:val="left"/>
      </w:pPr>
      <w:r>
        <w:rPr>
          <w:rFonts w:ascii="Times New Roman" w:hAnsi="Times New Roman" w:cs="Times New Roman" w:eastAsia="Times New Roman" w:hint="default"/>
        </w:rPr>
        <w:t>2004  </w:t>
      </w:r>
      <w:r>
        <w:rPr/>
        <w:t>年</w:t>
      </w:r>
      <w:r>
        <w:rPr>
          <w:rFonts w:ascii="Times New Roman" w:hAnsi="Times New Roman" w:cs="Times New Roman" w:eastAsia="Times New Roman" w:hint="default"/>
        </w:rPr>
        <w:t>12  </w:t>
      </w:r>
      <w:r>
        <w:rPr/>
        <w:t>月，公司接受深圳市中科招商创业投资有限公司以货币出资</w:t>
      </w:r>
      <w:r>
        <w:rPr>
          <w:rFonts w:ascii="Times New Roman" w:hAnsi="Times New Roman" w:cs="Times New Roman" w:eastAsia="Times New Roman" w:hint="default"/>
        </w:rPr>
        <w:t>2,500.00</w:t>
      </w:r>
      <w:r>
        <w:rPr>
          <w:rFonts w:ascii="Times New Roman" w:hAnsi="Times New Roman" w:cs="Times New Roman" w:eastAsia="Times New Roman" w:hint="default"/>
          <w:spacing w:val="25"/>
        </w:rPr>
        <w:t> </w:t>
      </w:r>
      <w:r>
        <w:rPr/>
        <w:t>万元，增加注册资本</w:t>
      </w:r>
    </w:p>
    <w:p>
      <w:pPr>
        <w:pStyle w:val="BodyText"/>
        <w:spacing w:line="256" w:lineRule="auto" w:before="21"/>
        <w:ind w:right="0"/>
        <w:jc w:val="left"/>
      </w:pPr>
      <w:r>
        <w:rPr>
          <w:rFonts w:ascii="Times New Roman" w:hAnsi="Times New Roman" w:cs="Times New Roman" w:eastAsia="Times New Roman" w:hint="default"/>
        </w:rPr>
        <w:t>2,500.00 </w:t>
      </w:r>
      <w:r>
        <w:rPr/>
        <w:t>万元，增资完成后公司注册资本变更为</w:t>
      </w:r>
      <w:r>
        <w:rPr>
          <w:rFonts w:ascii="Times New Roman" w:hAnsi="Times New Roman" w:cs="Times New Roman" w:eastAsia="Times New Roman" w:hint="default"/>
        </w:rPr>
        <w:t>3,800.00</w:t>
      </w:r>
      <w:r>
        <w:rPr>
          <w:rFonts w:ascii="Times New Roman" w:hAnsi="Times New Roman" w:cs="Times New Roman" w:eastAsia="Times New Roman" w:hint="default"/>
          <w:spacing w:val="23"/>
        </w:rPr>
        <w:t> </w:t>
      </w:r>
      <w:r>
        <w:rPr/>
        <w:t>万元。根据北京市工商行政管理局当时的规定， 以货币出资无需中介机构验资报告验证确认即可变更工商登记。</w:t>
      </w:r>
    </w:p>
    <w:p>
      <w:pPr>
        <w:pStyle w:val="BodyText"/>
        <w:spacing w:line="256" w:lineRule="auto" w:before="142"/>
        <w:ind w:right="110" w:firstLine="420"/>
        <w:jc w:val="both"/>
      </w:pP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5"/>
        </w:rPr>
        <w:t> </w:t>
      </w:r>
      <w:r>
        <w:rPr/>
        <w:t>月，根据公司临时股东会决议和修改后的公司章程，公司以净资产折股的方式由有限责任 公司整体变更为股份有限公司，公司以</w:t>
      </w:r>
      <w:r>
        <w:rPr>
          <w:rFonts w:ascii="Times New Roman" w:hAnsi="Times New Roman" w:cs="Times New Roman" w:eastAsia="Times New Roman" w:hint="default"/>
        </w:rPr>
        <w:t>2007</w:t>
      </w:r>
      <w:r>
        <w:rPr>
          <w:rFonts w:ascii="Times New Roman" w:hAnsi="Times New Roman" w:cs="Times New Roman" w:eastAsia="Times New Roman" w:hint="default"/>
          <w:spacing w:val="44"/>
        </w:rPr>
        <w:t> </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45"/>
        </w:rPr>
        <w:t> </w:t>
      </w:r>
      <w:r>
        <w:rPr/>
        <w:t>月</w:t>
      </w:r>
      <w:r>
        <w:rPr>
          <w:rFonts w:ascii="Times New Roman" w:hAnsi="Times New Roman" w:cs="Times New Roman" w:eastAsia="Times New Roman" w:hint="default"/>
        </w:rPr>
        <w:t>30</w:t>
      </w:r>
      <w:r>
        <w:rPr>
          <w:rFonts w:ascii="Times New Roman" w:hAnsi="Times New Roman" w:cs="Times New Roman" w:eastAsia="Times New Roman" w:hint="default"/>
          <w:spacing w:val="44"/>
        </w:rPr>
        <w:t> </w:t>
      </w:r>
      <w:r>
        <w:rPr/>
        <w:t>日经审计的账面净资产折合股本</w:t>
      </w:r>
      <w:r>
        <w:rPr>
          <w:rFonts w:ascii="Times New Roman" w:hAnsi="Times New Roman" w:cs="Times New Roman" w:eastAsia="Times New Roman" w:hint="default"/>
        </w:rPr>
        <w:t>8,000.00</w:t>
      </w:r>
      <w:r>
        <w:rPr>
          <w:rFonts w:ascii="Times New Roman" w:hAnsi="Times New Roman" w:cs="Times New Roman" w:eastAsia="Times New Roman" w:hint="default"/>
          <w:spacing w:val="43"/>
        </w:rPr>
        <w:t> </w:t>
      </w:r>
      <w:r>
        <w:rPr/>
        <w:t>万股。同</w:t>
      </w:r>
      <w:r>
        <w:rPr>
          <w:spacing w:val="-103"/>
        </w:rPr>
        <w:t> </w:t>
      </w:r>
      <w:r>
        <w:rPr>
          <w:spacing w:val="-103"/>
        </w:rPr>
      </w:r>
      <w:r>
        <w:rPr/>
        <w:t>时，利安达信隆会计师事务所有限责任公司对上述净资产折股出具</w:t>
      </w:r>
      <w:r>
        <w:rPr>
          <w:rFonts w:ascii="Times New Roman" w:hAnsi="Times New Roman" w:cs="Times New Roman" w:eastAsia="Times New Roman" w:hint="default"/>
        </w:rPr>
        <w:t>“</w:t>
      </w:r>
      <w:r>
        <w:rPr/>
        <w:t>验字</w:t>
      </w:r>
      <w:r>
        <w:rPr>
          <w:rFonts w:ascii="Times New Roman" w:hAnsi="Times New Roman" w:cs="Times New Roman" w:eastAsia="Times New Roman" w:hint="default"/>
        </w:rPr>
        <w:t>[2007]</w:t>
      </w:r>
      <w:r>
        <w:rPr/>
        <w:t>第</w:t>
      </w:r>
      <w:r>
        <w:rPr>
          <w:rFonts w:ascii="Times New Roman" w:hAnsi="Times New Roman" w:cs="Times New Roman" w:eastAsia="Times New Roman" w:hint="default"/>
        </w:rPr>
        <w:t>A1055 </w:t>
      </w:r>
      <w:r>
        <w:rPr/>
        <w:t>号</w:t>
      </w:r>
      <w:r>
        <w:rPr>
          <w:rFonts w:ascii="Times New Roman" w:hAnsi="Times New Roman" w:cs="Times New Roman" w:eastAsia="Times New Roman" w:hint="default"/>
        </w:rPr>
        <w:t>”</w:t>
      </w:r>
      <w:r>
        <w:rPr/>
        <w:t>验资报告予以</w:t>
      </w:r>
      <w:r>
        <w:rPr>
          <w:spacing w:val="-88"/>
        </w:rPr>
        <w:t> </w:t>
      </w:r>
      <w:r>
        <w:rPr>
          <w:spacing w:val="-88"/>
        </w:rPr>
      </w:r>
      <w:r>
        <w:rPr/>
        <w:t>验证，净资产折股完成后公司注册资本变更为</w:t>
      </w:r>
      <w:r>
        <w:rPr>
          <w:rFonts w:ascii="Times New Roman" w:hAnsi="Times New Roman" w:cs="Times New Roman" w:eastAsia="Times New Roman" w:hint="default"/>
        </w:rPr>
        <w:t>8,000.00</w:t>
      </w:r>
      <w:r>
        <w:rPr>
          <w:rFonts w:ascii="Times New Roman" w:hAnsi="Times New Roman" w:cs="Times New Roman" w:eastAsia="Times New Roman" w:hint="default"/>
          <w:spacing w:val="43"/>
        </w:rPr>
        <w:t> </w:t>
      </w:r>
      <w:r>
        <w:rPr/>
        <w:t>万元。</w:t>
      </w:r>
      <w:r>
        <w:rPr>
          <w:rFonts w:ascii="Times New Roman" w:hAnsi="Times New Roman" w:cs="Times New Roman" w:eastAsia="Times New Roman" w:hint="default"/>
        </w:rPr>
        <w:t>2007</w:t>
      </w:r>
      <w:r>
        <w:rPr>
          <w:rFonts w:ascii="Times New Roman" w:hAnsi="Times New Roman" w:cs="Times New Roman" w:eastAsia="Times New Roman" w:hint="default"/>
          <w:spacing w:val="43"/>
        </w:rPr>
        <w:t> </w:t>
      </w:r>
      <w:r>
        <w:rPr/>
        <w:t>年</w:t>
      </w:r>
      <w:r>
        <w:rPr>
          <w:rFonts w:ascii="Times New Roman" w:hAnsi="Times New Roman" w:cs="Times New Roman" w:eastAsia="Times New Roman" w:hint="default"/>
        </w:rPr>
        <w:t>8</w:t>
      </w:r>
      <w:r>
        <w:rPr>
          <w:rFonts w:ascii="Times New Roman" w:hAnsi="Times New Roman" w:cs="Times New Roman" w:eastAsia="Times New Roman" w:hint="default"/>
          <w:spacing w:val="42"/>
        </w:rPr>
        <w:t> </w:t>
      </w:r>
      <w:r>
        <w:rPr/>
        <w:t>月</w:t>
      </w:r>
      <w:r>
        <w:rPr>
          <w:rFonts w:ascii="Times New Roman" w:hAnsi="Times New Roman" w:cs="Times New Roman" w:eastAsia="Times New Roman" w:hint="default"/>
        </w:rPr>
        <w:t>21</w:t>
      </w:r>
      <w:r>
        <w:rPr>
          <w:rFonts w:ascii="Times New Roman" w:hAnsi="Times New Roman" w:cs="Times New Roman" w:eastAsia="Times New Roman" w:hint="default"/>
          <w:spacing w:val="45"/>
        </w:rPr>
        <w:t> </w:t>
      </w:r>
      <w:r>
        <w:rPr/>
        <w:t>日，公司取得北京市工商行</w:t>
      </w:r>
      <w:r>
        <w:rPr>
          <w:spacing w:val="-103"/>
        </w:rPr>
        <w:t> </w:t>
      </w:r>
      <w:r>
        <w:rPr>
          <w:spacing w:val="-103"/>
        </w:rPr>
      </w:r>
      <w:r>
        <w:rPr/>
        <w:t>政管理局核发的</w:t>
      </w:r>
      <w:r>
        <w:rPr>
          <w:rFonts w:ascii="Times New Roman" w:hAnsi="Times New Roman" w:cs="Times New Roman" w:eastAsia="Times New Roman" w:hint="default"/>
        </w:rPr>
        <w:t>110108001231462</w:t>
      </w:r>
      <w:r>
        <w:rPr>
          <w:rFonts w:ascii="Times New Roman" w:hAnsi="Times New Roman" w:cs="Times New Roman" w:eastAsia="Times New Roman" w:hint="default"/>
          <w:spacing w:val="28"/>
        </w:rPr>
        <w:t> </w:t>
      </w:r>
      <w:r>
        <w:rPr/>
        <w:t>号企业法人营业执照，组织机构代码为</w:t>
      </w:r>
      <w:r>
        <w:rPr>
          <w:rFonts w:ascii="Times New Roman" w:hAnsi="Times New Roman" w:cs="Times New Roman" w:eastAsia="Times New Roman" w:hint="default"/>
        </w:rPr>
        <w:t>71878922-3</w:t>
      </w:r>
      <w:r>
        <w:rPr/>
        <w:t>。</w:t>
      </w:r>
    </w:p>
    <w:p>
      <w:pPr>
        <w:pStyle w:val="BodyText"/>
        <w:spacing w:line="261" w:lineRule="auto" w:before="125"/>
        <w:ind w:right="109" w:firstLine="420"/>
        <w:jc w:val="both"/>
      </w:pP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27 </w:t>
      </w:r>
      <w:r>
        <w:rPr>
          <w:spacing w:val="-3"/>
        </w:rPr>
        <w:t>日，公司第一次临时股东大会决议，增加注册资本</w:t>
      </w:r>
      <w:r>
        <w:rPr>
          <w:rFonts w:ascii="Times New Roman" w:hAnsi="Times New Roman" w:cs="Times New Roman" w:eastAsia="Times New Roman" w:hint="default"/>
          <w:spacing w:val="-3"/>
        </w:rPr>
        <w:t>200.00</w:t>
      </w:r>
      <w:r>
        <w:rPr>
          <w:rFonts w:ascii="Times New Roman" w:hAnsi="Times New Roman" w:cs="Times New Roman" w:eastAsia="Times New Roman" w:hint="default"/>
          <w:spacing w:val="-15"/>
        </w:rPr>
        <w:t> </w:t>
      </w:r>
      <w:r>
        <w:rPr>
          <w:spacing w:val="-3"/>
        </w:rPr>
        <w:t>万元，由北京歌华有线电视</w:t>
      </w:r>
      <w:r>
        <w:rPr/>
        <w:t> </w:t>
      </w:r>
      <w:r>
        <w:rPr>
          <w:spacing w:val="3"/>
        </w:rPr>
        <w:t>网络股份有限公司以货币资金出资，该次增资由利安达信隆会计师事务所有限责任公司出具</w:t>
      </w:r>
      <w:r>
        <w:rPr>
          <w:rFonts w:ascii="Times New Roman" w:hAnsi="Times New Roman" w:cs="Times New Roman" w:eastAsia="Times New Roman" w:hint="default"/>
          <w:spacing w:val="3"/>
        </w:rPr>
        <w:t>“</w:t>
      </w:r>
      <w:r>
        <w:rPr>
          <w:spacing w:val="3"/>
        </w:rPr>
        <w:t>验字</w:t>
      </w:r>
      <w:r>
        <w:rPr>
          <w:rFonts w:ascii="Times New Roman" w:hAnsi="Times New Roman" w:cs="Times New Roman" w:eastAsia="Times New Roman" w:hint="default"/>
          <w:spacing w:val="3"/>
        </w:rPr>
        <w:t>[2007]</w:t>
      </w:r>
      <w:r>
        <w:rPr>
          <w:rFonts w:ascii="Times New Roman" w:hAnsi="Times New Roman" w:cs="Times New Roman" w:eastAsia="Times New Roman" w:hint="default"/>
        </w:rPr>
        <w:t> </w:t>
      </w:r>
      <w:r>
        <w:rPr/>
        <w:t>第</w:t>
      </w:r>
      <w:r>
        <w:rPr>
          <w:rFonts w:ascii="Times New Roman" w:hAnsi="Times New Roman" w:cs="Times New Roman" w:eastAsia="Times New Roman" w:hint="default"/>
        </w:rPr>
        <w:t>A1118 </w:t>
      </w:r>
      <w:r>
        <w:rPr/>
        <w:t>号</w:t>
      </w:r>
      <w:r>
        <w:rPr>
          <w:rFonts w:ascii="Times New Roman" w:hAnsi="Times New Roman" w:cs="Times New Roman" w:eastAsia="Times New Roman" w:hint="default"/>
        </w:rPr>
        <w:t>”</w:t>
      </w:r>
      <w:r>
        <w:rPr/>
        <w:t>验资报告予以验证；</w:t>
      </w: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t>日，公司第一次临时股东大会决议，增加注册资本</w:t>
      </w:r>
      <w:r>
        <w:rPr>
          <w:rFonts w:ascii="Times New Roman" w:hAnsi="Times New Roman" w:cs="Times New Roman" w:eastAsia="Times New Roman" w:hint="default"/>
        </w:rPr>
        <w:t>200.00 </w:t>
      </w:r>
      <w:r>
        <w:rPr>
          <w:spacing w:val="-1"/>
        </w:rPr>
        <w:t>万元，由深圳市达晨创业投资有限公司和自然人曾芸分别以货币资金出资，该次增资由利安达会计师事务</w:t>
      </w:r>
      <w:r>
        <w:rPr>
          <w:spacing w:val="-81"/>
        </w:rPr>
        <w:t> </w:t>
      </w:r>
      <w:r>
        <w:rPr>
          <w:spacing w:val="-81"/>
        </w:rPr>
      </w:r>
      <w:r>
        <w:rPr/>
        <w:t>所有限责任公司出具</w:t>
      </w:r>
      <w:r>
        <w:rPr>
          <w:rFonts w:ascii="Times New Roman" w:hAnsi="Times New Roman" w:cs="Times New Roman" w:eastAsia="Times New Roman" w:hint="default"/>
        </w:rPr>
        <w:t>“</w:t>
      </w:r>
      <w:r>
        <w:rPr/>
        <w:t>验字</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1050</w:t>
      </w:r>
      <w:r>
        <w:rPr>
          <w:rFonts w:ascii="Times New Roman" w:hAnsi="Times New Roman" w:cs="Times New Roman" w:eastAsia="Times New Roman" w:hint="default"/>
          <w:spacing w:val="19"/>
        </w:rPr>
        <w:t> </w:t>
      </w:r>
      <w:r>
        <w:rPr/>
        <w:t>号</w:t>
      </w:r>
      <w:r>
        <w:rPr>
          <w:rFonts w:ascii="Times New Roman" w:hAnsi="Times New Roman" w:cs="Times New Roman" w:eastAsia="Times New Roman" w:hint="default"/>
        </w:rPr>
        <w:t>”</w:t>
      </w:r>
      <w:r>
        <w:rPr/>
        <w:t>验资报告予以验证。上述两次增资完成后公司注册资本及股本 变更为</w:t>
      </w:r>
      <w:r>
        <w:rPr>
          <w:rFonts w:ascii="Times New Roman" w:hAnsi="Times New Roman" w:cs="Times New Roman" w:eastAsia="Times New Roman" w:hint="default"/>
        </w:rPr>
        <w:t>8,400.00</w:t>
      </w:r>
      <w:r>
        <w:rPr>
          <w:rFonts w:ascii="Times New Roman" w:hAnsi="Times New Roman" w:cs="Times New Roman" w:eastAsia="Times New Roman" w:hint="default"/>
          <w:spacing w:val="30"/>
        </w:rPr>
        <w:t> </w:t>
      </w:r>
      <w:r>
        <w:rPr/>
        <w:t>万元。</w:t>
      </w:r>
    </w:p>
    <w:p>
      <w:pPr>
        <w:pStyle w:val="BodyText"/>
        <w:spacing w:line="256" w:lineRule="auto" w:before="120"/>
        <w:ind w:right="110" w:firstLine="420"/>
        <w:jc w:val="both"/>
      </w:pPr>
      <w:r>
        <w:rPr>
          <w:rFonts w:ascii="Times New Roman" w:hAnsi="Times New Roman" w:cs="Times New Roman" w:eastAsia="Times New Roman" w:hint="default"/>
          <w:spacing w:val="10"/>
        </w:rPr>
        <w:t>2009</w:t>
      </w:r>
      <w:r>
        <w:rPr>
          <w:spacing w:val="10"/>
        </w:rPr>
        <w:t>年</w:t>
      </w:r>
      <w:r>
        <w:rPr>
          <w:rFonts w:ascii="Times New Roman" w:hAnsi="Times New Roman" w:cs="Times New Roman" w:eastAsia="Times New Roman" w:hint="default"/>
          <w:spacing w:val="10"/>
        </w:rPr>
        <w:t>7</w:t>
      </w:r>
      <w:r>
        <w:rPr>
          <w:spacing w:val="10"/>
        </w:rPr>
        <w:t>月</w:t>
      </w:r>
      <w:r>
        <w:rPr>
          <w:rFonts w:ascii="Times New Roman" w:hAnsi="Times New Roman" w:cs="Times New Roman" w:eastAsia="Times New Roman" w:hint="default"/>
          <w:spacing w:val="10"/>
        </w:rPr>
        <w:t>16</w:t>
      </w:r>
      <w:r>
        <w:rPr>
          <w:spacing w:val="10"/>
        </w:rPr>
        <w:t>日，公司第四次临时股东大会会议决议，并经中国证券监督管理委员会（证监许可</w:t>
      </w:r>
      <w:r>
        <w:rPr/>
        <w:t> </w:t>
      </w:r>
      <w:r>
        <w:rPr>
          <w:rFonts w:ascii="Times New Roman" w:hAnsi="Times New Roman" w:cs="Times New Roman" w:eastAsia="Times New Roman" w:hint="default"/>
          <w:spacing w:val="-2"/>
        </w:rPr>
        <w:t>[2010]434</w:t>
      </w:r>
      <w:r>
        <w:rPr>
          <w:spacing w:val="-2"/>
        </w:rPr>
        <w:t>号）《关于核准北京数码视讯科技股份有限公司首次公开发行股票并在创业版上市的批复》文件</w:t>
      </w:r>
      <w:r>
        <w:rPr>
          <w:spacing w:val="-64"/>
        </w:rPr>
        <w:t> </w:t>
      </w:r>
      <w:r>
        <w:rPr>
          <w:spacing w:val="-64"/>
        </w:rPr>
      </w:r>
      <w:r>
        <w:rPr/>
        <w:t>核准，于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日，公司首次公开发售人民币普通股（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2,800.00</w:t>
      </w:r>
      <w:r>
        <w:rPr/>
        <w:t>万股，并在深圳证券交易所挂</w:t>
      </w:r>
      <w:r>
        <w:rPr>
          <w:spacing w:val="-75"/>
        </w:rPr>
        <w:t> </w:t>
      </w:r>
      <w:r>
        <w:rPr>
          <w:spacing w:val="-75"/>
        </w:rPr>
      </w:r>
      <w:r>
        <w:rPr>
          <w:spacing w:val="-4"/>
        </w:rPr>
        <w:t>牌交易，公开发售后公司注册资本及股本为</w:t>
      </w:r>
      <w:r>
        <w:rPr>
          <w:rFonts w:ascii="Times New Roman" w:hAnsi="Times New Roman" w:cs="Times New Roman" w:eastAsia="Times New Roman" w:hint="default"/>
          <w:spacing w:val="-4"/>
        </w:rPr>
        <w:t>11,200.00</w:t>
      </w:r>
      <w:r>
        <w:rPr>
          <w:spacing w:val="-4"/>
        </w:rPr>
        <w:t>万元。公司证券代码</w:t>
      </w:r>
      <w:r>
        <w:rPr>
          <w:rFonts w:ascii="Times New Roman" w:hAnsi="Times New Roman" w:cs="Times New Roman" w:eastAsia="Times New Roman" w:hint="default"/>
          <w:spacing w:val="-4"/>
        </w:rPr>
        <w:t>“300079”</w:t>
      </w:r>
      <w:r>
        <w:rPr>
          <w:spacing w:val="-4"/>
        </w:rPr>
        <w:t>，证券简称</w:t>
      </w:r>
      <w:r>
        <w:rPr>
          <w:rFonts w:ascii="Times New Roman" w:hAnsi="Times New Roman" w:cs="Times New Roman" w:eastAsia="Times New Roman" w:hint="default"/>
          <w:spacing w:val="-4"/>
        </w:rPr>
        <w:t>“</w:t>
      </w:r>
      <w:r>
        <w:rPr>
          <w:spacing w:val="-4"/>
        </w:rPr>
        <w:t>数码视讯</w:t>
      </w:r>
      <w:r>
        <w:rPr>
          <w:rFonts w:ascii="Times New Roman" w:hAnsi="Times New Roman" w:cs="Times New Roman" w:eastAsia="Times New Roman" w:hint="default"/>
          <w:spacing w:val="-4"/>
        </w:rPr>
        <w:t>”</w:t>
      </w:r>
      <w:r>
        <w:rPr>
          <w:spacing w:val="-4"/>
        </w:rPr>
        <w:t>。</w:t>
      </w:r>
    </w:p>
    <w:p>
      <w:pPr>
        <w:spacing w:after="0" w:line="256" w:lineRule="auto"/>
        <w:jc w:val="both"/>
        <w:sectPr>
          <w:footerReference w:type="default" r:id="rId247"/>
          <w:pgSz w:w="11910" w:h="16840"/>
          <w:pgMar w:footer="971" w:header="0" w:top="1580" w:bottom="1160" w:left="1020" w:right="1020"/>
          <w:pgNumType w:start="70"/>
        </w:sectPr>
      </w:pPr>
    </w:p>
    <w:p>
      <w:pPr>
        <w:pStyle w:val="BodyText"/>
        <w:spacing w:line="256" w:lineRule="auto" w:before="6"/>
        <w:ind w:right="108" w:firstLine="42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月，公司股东大会决议，以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日时点的股本</w:t>
      </w:r>
      <w:r>
        <w:rPr>
          <w:rFonts w:ascii="Times New Roman" w:hAnsi="Times New Roman" w:cs="Times New Roman" w:eastAsia="Times New Roman" w:hint="default"/>
        </w:rPr>
        <w:t>11,200.00</w:t>
      </w:r>
      <w:r>
        <w:rPr/>
        <w:t>万股为基数向全体股东每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11,200.00</w:t>
      </w:r>
      <w:r>
        <w:rPr/>
        <w:t>万股。公司已于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月将资本公积（股本溢价）</w:t>
      </w:r>
      <w:r>
        <w:rPr>
          <w:rFonts w:ascii="Times New Roman" w:hAnsi="Times New Roman" w:cs="Times New Roman" w:eastAsia="Times New Roman" w:hint="default"/>
        </w:rPr>
        <w:t>11,200.00</w:t>
      </w:r>
      <w:r>
        <w:rPr/>
        <w:t>万元转增股</w:t>
      </w:r>
      <w:r>
        <w:rPr>
          <w:spacing w:val="-29"/>
        </w:rPr>
        <w:t> </w:t>
      </w:r>
      <w:r>
        <w:rPr>
          <w:spacing w:val="-29"/>
        </w:rPr>
      </w:r>
      <w:r>
        <w:rPr>
          <w:spacing w:val="-1"/>
        </w:rPr>
        <w:t>本。经本次变更后，公司注册资本及股本为</w:t>
      </w:r>
      <w:r>
        <w:rPr>
          <w:rFonts w:ascii="Times New Roman" w:hAnsi="Times New Roman" w:cs="Times New Roman" w:eastAsia="Times New Roman" w:hint="default"/>
          <w:spacing w:val="-1"/>
        </w:rPr>
        <w:t>22,400.00</w:t>
      </w:r>
      <w:r>
        <w:rPr>
          <w:spacing w:val="-1"/>
        </w:rPr>
        <w:t>万元。上述资本公积转增股本，由北京兴华会计师事</w:t>
      </w:r>
      <w:r>
        <w:rPr>
          <w:spacing w:val="-81"/>
        </w:rPr>
        <w:t> </w:t>
      </w:r>
      <w:r>
        <w:rPr>
          <w:spacing w:val="-81"/>
        </w:rPr>
      </w:r>
      <w:r>
        <w:rPr/>
        <w:t>务所出具</w:t>
      </w:r>
      <w:r>
        <w:rPr>
          <w:rFonts w:ascii="Times New Roman" w:hAnsi="Times New Roman" w:cs="Times New Roman" w:eastAsia="Times New Roman" w:hint="default"/>
        </w:rPr>
        <w:t>“</w:t>
      </w:r>
      <w:r>
        <w:rPr/>
        <w:t>（</w:t>
      </w:r>
      <w:r>
        <w:rPr>
          <w:rFonts w:ascii="Times New Roman" w:hAnsi="Times New Roman" w:cs="Times New Roman" w:eastAsia="Times New Roman" w:hint="default"/>
        </w:rPr>
        <w:t>2011</w:t>
      </w:r>
      <w:r>
        <w:rPr/>
        <w:t>）京会兴验字第</w:t>
      </w:r>
      <w:r>
        <w:rPr>
          <w:rFonts w:ascii="Times New Roman" w:hAnsi="Times New Roman" w:cs="Times New Roman" w:eastAsia="Times New Roman" w:hint="default"/>
        </w:rPr>
        <w:t>4</w:t>
      </w:r>
      <w:r>
        <w:rPr/>
        <w:t>－</w:t>
      </w:r>
      <w:r>
        <w:rPr>
          <w:rFonts w:ascii="Times New Roman" w:hAnsi="Times New Roman" w:cs="Times New Roman" w:eastAsia="Times New Roman" w:hint="default"/>
        </w:rPr>
        <w:t>027</w:t>
      </w:r>
      <w:r>
        <w:rPr/>
        <w:t>号</w:t>
      </w:r>
      <w:r>
        <w:rPr>
          <w:rFonts w:ascii="Times New Roman" w:hAnsi="Times New Roman" w:cs="Times New Roman" w:eastAsia="Times New Roman" w:hint="default"/>
        </w:rPr>
        <w:t>”</w:t>
      </w:r>
      <w:r>
        <w:rPr/>
        <w:t>验资报告予以验证。</w:t>
      </w:r>
    </w:p>
    <w:p>
      <w:pPr>
        <w:pStyle w:val="BodyText"/>
        <w:spacing w:line="256" w:lineRule="auto" w:before="125"/>
        <w:ind w:right="108"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月，公司股东大会决议，以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日时点的股本</w:t>
      </w:r>
      <w:r>
        <w:rPr>
          <w:rFonts w:ascii="Times New Roman" w:hAnsi="Times New Roman" w:cs="Times New Roman" w:eastAsia="Times New Roman" w:hint="default"/>
        </w:rPr>
        <w:t>22,400.00</w:t>
      </w:r>
      <w:r>
        <w:rPr/>
        <w:t>万股为基数向全体股东每</w:t>
      </w:r>
      <w:r>
        <w:rPr>
          <w:rFonts w:ascii="Times New Roman" w:hAnsi="Times New Roman" w:cs="Times New Roman" w:eastAsia="Times New Roman" w:hint="default"/>
        </w:rPr>
        <w:t>10 </w:t>
      </w:r>
      <w:r>
        <w:rPr>
          <w:spacing w:val="-4"/>
        </w:rPr>
        <w:t>股转增</w:t>
      </w:r>
      <w:r>
        <w:rPr>
          <w:rFonts w:ascii="Times New Roman" w:hAnsi="Times New Roman" w:cs="Times New Roman" w:eastAsia="Times New Roman" w:hint="default"/>
          <w:spacing w:val="-4"/>
        </w:rPr>
        <w:t>5</w:t>
      </w:r>
      <w:r>
        <w:rPr>
          <w:spacing w:val="-4"/>
        </w:rPr>
        <w:t>股，共计转增</w:t>
      </w:r>
      <w:r>
        <w:rPr>
          <w:rFonts w:ascii="Times New Roman" w:hAnsi="Times New Roman" w:cs="Times New Roman" w:eastAsia="Times New Roman" w:hint="default"/>
          <w:spacing w:val="-4"/>
        </w:rPr>
        <w:t>11,200.00</w:t>
      </w:r>
      <w:r>
        <w:rPr>
          <w:spacing w:val="-4"/>
        </w:rPr>
        <w:t>万股，公司已于</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5</w:t>
      </w:r>
      <w:r>
        <w:rPr>
          <w:spacing w:val="-4"/>
        </w:rPr>
        <w:t>月将资本公积（股本溢价）</w:t>
      </w:r>
      <w:r>
        <w:rPr>
          <w:rFonts w:ascii="Times New Roman" w:hAnsi="Times New Roman" w:cs="Times New Roman" w:eastAsia="Times New Roman" w:hint="default"/>
          <w:spacing w:val="-4"/>
        </w:rPr>
        <w:t>11,200.00</w:t>
      </w:r>
      <w:r>
        <w:rPr>
          <w:spacing w:val="-4"/>
        </w:rPr>
        <w:t>万元转增股本。</w:t>
      </w:r>
      <w:r>
        <w:rPr/>
        <w:t> </w:t>
      </w:r>
      <w:r>
        <w:rPr>
          <w:spacing w:val="-1"/>
        </w:rPr>
        <w:t>经本次变更后，公司注册资本及股本为</w:t>
      </w:r>
      <w:r>
        <w:rPr>
          <w:rFonts w:ascii="Times New Roman" w:hAnsi="Times New Roman" w:cs="Times New Roman" w:eastAsia="Times New Roman" w:hint="default"/>
          <w:spacing w:val="-1"/>
        </w:rPr>
        <w:t>33,600.00</w:t>
      </w:r>
      <w:r>
        <w:rPr>
          <w:spacing w:val="-1"/>
        </w:rPr>
        <w:t>万元。上述资本公积转增股本，由北京兴华会计师事务所</w:t>
      </w:r>
      <w:r>
        <w:rPr>
          <w:spacing w:val="-80"/>
        </w:rPr>
        <w:t> </w:t>
      </w:r>
      <w:r>
        <w:rPr>
          <w:spacing w:val="-80"/>
        </w:rPr>
      </w:r>
      <w:r>
        <w:rPr/>
        <w:t>出具</w:t>
      </w:r>
      <w:r>
        <w:rPr>
          <w:rFonts w:ascii="Times New Roman" w:hAnsi="Times New Roman" w:cs="Times New Roman" w:eastAsia="Times New Roman" w:hint="default"/>
        </w:rPr>
        <w:t>“</w:t>
      </w:r>
      <w:r>
        <w:rPr/>
        <w:t>（</w:t>
      </w:r>
      <w:r>
        <w:rPr>
          <w:rFonts w:ascii="Times New Roman" w:hAnsi="Times New Roman" w:cs="Times New Roman" w:eastAsia="Times New Roman" w:hint="default"/>
        </w:rPr>
        <w:t>2012</w:t>
      </w:r>
      <w:r>
        <w:rPr/>
        <w:t>）京会兴验第</w:t>
      </w:r>
      <w:r>
        <w:rPr>
          <w:rFonts w:ascii="Times New Roman" w:hAnsi="Times New Roman" w:cs="Times New Roman" w:eastAsia="Times New Roman" w:hint="default"/>
        </w:rPr>
        <w:t>04010088</w:t>
      </w:r>
      <w:r>
        <w:rPr/>
        <w:t>号</w:t>
      </w:r>
      <w:r>
        <w:rPr>
          <w:rFonts w:ascii="Times New Roman" w:hAnsi="Times New Roman" w:cs="Times New Roman" w:eastAsia="Times New Roman" w:hint="default"/>
        </w:rPr>
        <w:t>”</w:t>
      </w:r>
      <w:r>
        <w:rPr/>
        <w:t>验资报告予以验证。</w:t>
      </w:r>
    </w:p>
    <w:p>
      <w:pPr>
        <w:pStyle w:val="BodyText"/>
        <w:spacing w:line="256" w:lineRule="auto" w:before="125"/>
        <w:ind w:right="110" w:firstLine="420"/>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9</w:t>
      </w:r>
      <w:r>
        <w:rPr>
          <w:spacing w:val="-1"/>
        </w:rPr>
        <w:t>日，公司第一次临时股东大会决议授予核心业务及技术人员股票期权。股票期权分两次进</w:t>
      </w:r>
      <w:r>
        <w:rPr/>
        <w:t> 行，其中：于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日授予激励对象公司股票期权激励计划首期股票期权，于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日授予</w:t>
      </w:r>
      <w:r>
        <w:rPr>
          <w:spacing w:val="-30"/>
        </w:rPr>
        <w:t> </w:t>
      </w:r>
      <w:r>
        <w:rPr>
          <w:spacing w:val="-30"/>
        </w:rPr>
      </w:r>
      <w:r>
        <w:rPr>
          <w:spacing w:val="-1"/>
        </w:rPr>
        <w:t>激励对象公司股票期权激权计划预留部分股票期权，二次授予的股票期权均按三个行权期行权。</w:t>
      </w:r>
      <w:r>
        <w:rPr>
          <w:rFonts w:ascii="Times New Roman" w:hAnsi="Times New Roman" w:cs="Times New Roman" w:eastAsia="Times New Roman" w:hint="default"/>
          <w:spacing w:val="-1"/>
        </w:rPr>
        <w:t>2013</w:t>
      </w:r>
      <w:r>
        <w:rPr>
          <w:spacing w:val="-1"/>
        </w:rPr>
        <w:t>年满</w:t>
      </w:r>
      <w:r>
        <w:rPr>
          <w:spacing w:val="-81"/>
        </w:rPr>
        <w:t> </w:t>
      </w:r>
      <w:r>
        <w:rPr>
          <w:spacing w:val="-2"/>
        </w:rPr>
        <w:t>足公司股权激励计划实施条件的激励对象行权，公司总股本增加</w:t>
      </w:r>
      <w:r>
        <w:rPr>
          <w:rFonts w:ascii="Times New Roman" w:hAnsi="Times New Roman" w:cs="Times New Roman" w:eastAsia="Times New Roman" w:hint="default"/>
          <w:spacing w:val="-2"/>
        </w:rPr>
        <w:t>446.0084</w:t>
      </w:r>
      <w:r>
        <w:rPr>
          <w:spacing w:val="-2"/>
        </w:rPr>
        <w:t>万股</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rFonts w:ascii="Times New Roman" w:hAnsi="Times New Roman" w:cs="Times New Roman" w:eastAsia="Times New Roman" w:hint="default"/>
          <w:spacing w:val="-1"/>
        </w:rPr>
        <w:t>2014</w:t>
      </w:r>
      <w:r>
        <w:rPr>
          <w:spacing w:val="-1"/>
        </w:rPr>
        <w:t>年满足公司股权激励计</w:t>
      </w:r>
      <w:r>
        <w:rPr>
          <w:spacing w:val="-90"/>
        </w:rPr>
        <w:t> </w:t>
      </w:r>
      <w:r>
        <w:rPr>
          <w:spacing w:val="-90"/>
        </w:rPr>
      </w:r>
      <w:r>
        <w:rPr/>
        <w:t>划实施条件的激励对象行权，公司总股本增加</w:t>
      </w:r>
      <w:r>
        <w:rPr>
          <w:rFonts w:ascii="Times New Roman" w:hAnsi="Times New Roman" w:cs="Times New Roman" w:eastAsia="Times New Roman" w:hint="default"/>
        </w:rPr>
        <w:t>791.4137</w:t>
      </w:r>
      <w:r>
        <w:rPr/>
        <w:t>万股。</w:t>
      </w:r>
    </w:p>
    <w:p>
      <w:pPr>
        <w:pStyle w:val="BodyText"/>
        <w:spacing w:line="256" w:lineRule="auto" w:before="125"/>
        <w:ind w:right="112" w:firstLine="42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月，公司实施经</w:t>
      </w:r>
      <w:r>
        <w:rPr>
          <w:rFonts w:ascii="Times New Roman" w:hAnsi="Times New Roman" w:cs="Times New Roman" w:eastAsia="Times New Roman" w:hint="default"/>
          <w:spacing w:val="-1"/>
        </w:rPr>
        <w:t>2013</w:t>
      </w:r>
      <w:r>
        <w:rPr>
          <w:spacing w:val="-1"/>
        </w:rPr>
        <w:t>年度股东大会审议通过的权益分派方案，以股权登记日</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20</w:t>
      </w:r>
      <w:r>
        <w:rPr>
          <w:spacing w:val="-1"/>
        </w:rPr>
        <w:t>日的</w:t>
      </w:r>
      <w:r>
        <w:rPr/>
        <w:t> </w:t>
      </w:r>
      <w:r>
        <w:rPr>
          <w:spacing w:val="-3"/>
        </w:rPr>
        <w:t>总股本</w:t>
      </w:r>
      <w:r>
        <w:rPr>
          <w:rFonts w:ascii="Times New Roman" w:hAnsi="Times New Roman" w:cs="Times New Roman" w:eastAsia="Times New Roman" w:hint="default"/>
          <w:spacing w:val="-3"/>
        </w:rPr>
        <w:t>342,006,810</w:t>
      </w:r>
      <w:r>
        <w:rPr>
          <w:spacing w:val="-3"/>
        </w:rPr>
        <w:t>股为基数，以资本公积金向全体股东每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9.954775</w:t>
      </w:r>
      <w:r>
        <w:rPr>
          <w:spacing w:val="-3"/>
        </w:rPr>
        <w:t>股，共计转增</w:t>
      </w:r>
      <w:r>
        <w:rPr>
          <w:rFonts w:ascii="Times New Roman" w:hAnsi="Times New Roman" w:cs="Times New Roman" w:eastAsia="Times New Roman" w:hint="default"/>
          <w:spacing w:val="-3"/>
        </w:rPr>
        <w:t>34,046.0084</w:t>
      </w:r>
      <w:r>
        <w:rPr>
          <w:spacing w:val="-3"/>
        </w:rPr>
        <w:t>万股，</w:t>
      </w:r>
      <w:r>
        <w:rPr>
          <w:spacing w:val="-101"/>
        </w:rPr>
        <w:t> </w:t>
      </w:r>
      <w:r>
        <w:rPr/>
        <w:t>方案实施后公司总股本增至 </w:t>
      </w:r>
      <w:r>
        <w:rPr>
          <w:rFonts w:ascii="Times New Roman" w:hAnsi="Times New Roman" w:cs="Times New Roman" w:eastAsia="Times New Roman" w:hint="default"/>
        </w:rPr>
        <w:t>682,466,894 </w:t>
      </w:r>
      <w:r>
        <w:rPr>
          <w:rFonts w:ascii="Times New Roman" w:hAnsi="Times New Roman" w:cs="Times New Roman" w:eastAsia="Times New Roman" w:hint="default"/>
          <w:spacing w:val="1"/>
        </w:rPr>
        <w:t> </w:t>
      </w:r>
      <w:r>
        <w:rPr/>
        <w:t>股。</w:t>
      </w:r>
    </w:p>
    <w:p>
      <w:pPr>
        <w:pStyle w:val="BodyText"/>
        <w:spacing w:line="256" w:lineRule="auto" w:before="125"/>
        <w:ind w:right="112" w:firstLine="420"/>
        <w:jc w:val="both"/>
      </w:pPr>
      <w:r>
        <w:rPr>
          <w:spacing w:val="-1"/>
        </w:rPr>
        <w:t>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日，公司股本总额为</w:t>
      </w:r>
      <w:r>
        <w:rPr>
          <w:rFonts w:ascii="Times New Roman" w:hAnsi="Times New Roman" w:cs="Times New Roman" w:eastAsia="Times New Roman" w:hint="default"/>
          <w:spacing w:val="-1"/>
        </w:rPr>
        <w:t>68,883.4305</w:t>
      </w:r>
      <w:r>
        <w:rPr>
          <w:spacing w:val="-1"/>
        </w:rPr>
        <w:t>股。由于符合股权激励计划行权条件的部分激励对</w:t>
      </w:r>
      <w:r>
        <w:rPr/>
        <w:t> 象尚未完成行权，截止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日因股票期权增加的部分股本，公司尚未到工商变更登记。</w:t>
      </w:r>
    </w:p>
    <w:p>
      <w:pPr>
        <w:pStyle w:val="BodyText"/>
        <w:spacing w:line="240" w:lineRule="auto" w:before="125"/>
        <w:ind w:left="534" w:right="0"/>
        <w:jc w:val="left"/>
      </w:pPr>
      <w:r>
        <w:rPr>
          <w:rFonts w:ascii="Times New Roman" w:hAnsi="Times New Roman" w:cs="Times New Roman" w:eastAsia="Times New Roman" w:hint="default"/>
        </w:rPr>
        <w:t>2</w:t>
      </w:r>
      <w:r>
        <w:rPr/>
        <w:t>、注册地址：北京市海淀区上地信息产业基地开拓路</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1</w:t>
      </w:r>
      <w:r>
        <w:rPr/>
        <w:t>幢</w:t>
      </w:r>
    </w:p>
    <w:p>
      <w:pPr>
        <w:pStyle w:val="BodyText"/>
        <w:spacing w:line="240" w:lineRule="auto" w:before="141"/>
        <w:ind w:left="533" w:right="0"/>
        <w:jc w:val="left"/>
      </w:pPr>
      <w:r>
        <w:rPr>
          <w:rFonts w:ascii="Times New Roman" w:hAnsi="Times New Roman" w:cs="Times New Roman" w:eastAsia="Times New Roman" w:hint="default"/>
        </w:rPr>
        <w:t>3</w:t>
      </w:r>
      <w:r>
        <w:rPr/>
        <w:t>、法定代表人：郑海涛</w:t>
      </w:r>
    </w:p>
    <w:p>
      <w:pPr>
        <w:pStyle w:val="BodyText"/>
        <w:spacing w:line="240" w:lineRule="auto" w:before="141"/>
        <w:ind w:left="533" w:right="0"/>
        <w:jc w:val="left"/>
      </w:pPr>
      <w:r>
        <w:rPr>
          <w:rFonts w:ascii="Times New Roman" w:hAnsi="Times New Roman" w:cs="Times New Roman" w:eastAsia="Times New Roman" w:hint="default"/>
        </w:rPr>
        <w:t>4</w:t>
      </w:r>
      <w:r>
        <w:rPr/>
        <w:t>、注册资本： </w:t>
      </w:r>
      <w:r>
        <w:rPr>
          <w:rFonts w:ascii="Times New Roman" w:hAnsi="Times New Roman" w:cs="Times New Roman" w:eastAsia="Times New Roman" w:hint="default"/>
        </w:rPr>
        <w:t>68,092.0168</w:t>
      </w:r>
      <w:r>
        <w:rPr>
          <w:rFonts w:ascii="Times New Roman" w:hAnsi="Times New Roman" w:cs="Times New Roman" w:eastAsia="Times New Roman" w:hint="default"/>
          <w:spacing w:val="7"/>
        </w:rPr>
        <w:t> </w:t>
      </w:r>
      <w:r>
        <w:rPr/>
        <w:t>万元；实收资本</w:t>
      </w:r>
      <w:r>
        <w:rPr>
          <w:rFonts w:ascii="Times New Roman" w:hAnsi="Times New Roman" w:cs="Times New Roman" w:eastAsia="Times New Roman" w:hint="default"/>
        </w:rPr>
        <w:t>68,883.4305</w:t>
      </w:r>
      <w:r>
        <w:rPr/>
        <w:t>万元。</w:t>
      </w:r>
    </w:p>
    <w:p>
      <w:pPr>
        <w:pStyle w:val="BodyText"/>
        <w:spacing w:line="240" w:lineRule="auto" w:before="141"/>
        <w:ind w:left="533" w:right="0"/>
        <w:jc w:val="left"/>
      </w:pPr>
      <w:r>
        <w:rPr>
          <w:rFonts w:ascii="Times New Roman" w:hAnsi="Times New Roman" w:cs="Times New Roman" w:eastAsia="Times New Roman" w:hint="default"/>
        </w:rPr>
        <w:t>5</w:t>
      </w:r>
      <w:r>
        <w:rPr/>
        <w:t>、公司的实际控制人及最终控制方：郑海涛</w:t>
      </w:r>
    </w:p>
    <w:p>
      <w:pPr>
        <w:spacing w:before="141"/>
        <w:ind w:left="533" w:right="0" w:firstLine="0"/>
        <w:jc w:val="left"/>
        <w:rPr>
          <w:rFonts w:ascii="宋体" w:hAnsi="宋体" w:cs="宋体" w:eastAsia="宋体" w:hint="default"/>
          <w:sz w:val="20"/>
          <w:szCs w:val="20"/>
        </w:rPr>
      </w:pPr>
      <w:r>
        <w:rPr>
          <w:rFonts w:ascii="Times New Roman" w:hAnsi="Times New Roman" w:cs="Times New Roman" w:eastAsia="Times New Roman" w:hint="default"/>
          <w:sz w:val="21"/>
          <w:szCs w:val="21"/>
        </w:rPr>
        <w:t>6</w:t>
      </w:r>
      <w:r>
        <w:rPr>
          <w:rFonts w:ascii="宋体" w:hAnsi="宋体" w:cs="宋体" w:eastAsia="宋体" w:hint="default"/>
          <w:sz w:val="21"/>
          <w:szCs w:val="21"/>
        </w:rPr>
        <w:t>、所处行业：</w:t>
      </w:r>
      <w:r>
        <w:rPr>
          <w:rFonts w:ascii="宋体" w:hAnsi="宋体" w:cs="宋体" w:eastAsia="宋体" w:hint="default"/>
          <w:sz w:val="20"/>
          <w:szCs w:val="20"/>
        </w:rPr>
        <w:t>计算机、通信和其他电子设备制造业</w:t>
      </w:r>
    </w:p>
    <w:p>
      <w:pPr>
        <w:pStyle w:val="BodyText"/>
        <w:spacing w:line="266" w:lineRule="auto" w:before="141"/>
        <w:ind w:right="110" w:firstLine="420"/>
        <w:jc w:val="both"/>
      </w:pPr>
      <w:r>
        <w:rPr>
          <w:rFonts w:ascii="Times New Roman" w:hAnsi="Times New Roman" w:cs="Times New Roman" w:eastAsia="Times New Roman" w:hint="default"/>
          <w:spacing w:val="-8"/>
        </w:rPr>
        <w:t>7</w:t>
      </w:r>
      <w:r>
        <w:rPr>
          <w:spacing w:val="-8"/>
        </w:rPr>
        <w:t>、经营范围：第二类增值电信业务中的信息服务业务（不含固定网电话信息服务和互联网信息服务）；</w:t>
      </w:r>
      <w:r>
        <w:rPr/>
        <w:t> </w:t>
      </w:r>
      <w:r>
        <w:rPr>
          <w:spacing w:val="-1"/>
        </w:rPr>
        <w:t>制作、发行动画片、电视综艺、专题片；经国家密码管理机构批准的商用密码产品的开发、生产；销售经</w:t>
      </w:r>
      <w:r>
        <w:rPr>
          <w:spacing w:val="-83"/>
        </w:rPr>
        <w:t> </w:t>
      </w:r>
      <w:r>
        <w:rPr>
          <w:spacing w:val="-83"/>
        </w:rPr>
      </w:r>
      <w:r>
        <w:rPr>
          <w:spacing w:val="-1"/>
        </w:rPr>
        <w:t>国家密码管理局审批并通过指定检测机构产品质量检测的商用密码产品；生产非接触式</w:t>
      </w:r>
      <w:r>
        <w:rPr>
          <w:rFonts w:ascii="Times New Roman" w:hAnsi="Times New Roman" w:cs="Times New Roman" w:eastAsia="Times New Roman" w:hint="default"/>
          <w:spacing w:val="-1"/>
        </w:rPr>
        <w:t>IC</w:t>
      </w:r>
      <w:r>
        <w:rPr>
          <w:spacing w:val="-1"/>
        </w:rPr>
        <w:t>卡；多媒体系统</w:t>
      </w:r>
      <w:r>
        <w:rPr>
          <w:spacing w:val="-80"/>
        </w:rPr>
        <w:t> </w:t>
      </w:r>
      <w:r>
        <w:rPr>
          <w:spacing w:val="-80"/>
        </w:rPr>
      </w:r>
      <w:r>
        <w:rPr>
          <w:spacing w:val="-1"/>
        </w:rPr>
        <w:t>设备、通信交换设备、光电子器件、广播电视发射及接收设备（不含卫星电视广播地面接收设备）、计算</w:t>
      </w:r>
      <w:r>
        <w:rPr>
          <w:spacing w:val="-83"/>
        </w:rPr>
        <w:t> </w:t>
      </w:r>
      <w:r>
        <w:rPr>
          <w:spacing w:val="-83"/>
        </w:rPr>
      </w:r>
      <w:r>
        <w:rPr>
          <w:spacing w:val="-1"/>
        </w:rPr>
        <w:t>机软件及辅助设备的组装与制造；货物进出口、技术进出口、代理进出口；技术开发、技术推广、技术转</w:t>
      </w:r>
      <w:r>
        <w:rPr>
          <w:spacing w:val="-83"/>
        </w:rPr>
        <w:t> </w:t>
      </w:r>
      <w:r>
        <w:rPr>
          <w:spacing w:val="-83"/>
        </w:rPr>
      </w:r>
      <w:r>
        <w:rPr/>
        <w:t>让、技术咨询、技术服务。</w:t>
      </w:r>
    </w:p>
    <w:p>
      <w:pPr>
        <w:pStyle w:val="BodyText"/>
        <w:spacing w:line="256" w:lineRule="auto" w:before="134"/>
        <w:ind w:right="121" w:firstLine="420"/>
        <w:jc w:val="both"/>
      </w:pPr>
      <w:r>
        <w:rPr>
          <w:rFonts w:ascii="Times New Roman" w:hAnsi="Times New Roman" w:cs="Times New Roman" w:eastAsia="Times New Roman" w:hint="default"/>
        </w:rPr>
        <w:t>8</w:t>
      </w:r>
      <w:r>
        <w:rPr/>
        <w:t>、主要产品：软件开发、服务；流媒体技术服务与应用；超光网及终端；金融行业相关产品；系统 集成设备等。</w:t>
      </w:r>
    </w:p>
    <w:p>
      <w:pPr>
        <w:pStyle w:val="BodyText"/>
        <w:spacing w:line="357" w:lineRule="auto" w:before="142"/>
        <w:ind w:left="533" w:right="4168"/>
        <w:jc w:val="left"/>
      </w:pPr>
      <w:r>
        <w:rPr>
          <w:rFonts w:ascii="Times New Roman" w:hAnsi="Times New Roman" w:cs="Times New Roman" w:eastAsia="Times New Roman" w:hint="default"/>
        </w:rPr>
        <w:t>9</w:t>
      </w:r>
      <w:r>
        <w:rPr/>
        <w:t>、财务报告的批准报出 本财务报表业经公司董事会于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日批准报出。</w:t>
      </w:r>
    </w:p>
    <w:p>
      <w:pPr>
        <w:spacing w:line="240" w:lineRule="auto" w:before="12"/>
        <w:rPr>
          <w:rFonts w:ascii="宋体" w:hAnsi="宋体" w:cs="宋体" w:eastAsia="宋体" w:hint="default"/>
          <w:sz w:val="25"/>
          <w:szCs w:val="25"/>
        </w:rPr>
      </w:pPr>
    </w:p>
    <w:p>
      <w:pPr>
        <w:pStyle w:val="BodyText"/>
        <w:spacing w:line="256" w:lineRule="auto" w:before="0"/>
        <w:ind w:left="114" w:right="112" w:firstLine="420"/>
        <w:jc w:val="both"/>
      </w:pPr>
      <w:r>
        <w:rPr/>
        <w:t>本期纳入合并范围的子公司包括</w:t>
      </w:r>
      <w:r>
        <w:rPr>
          <w:rFonts w:ascii="Times New Roman" w:hAnsi="Times New Roman" w:cs="Times New Roman" w:eastAsia="Times New Roman" w:hint="default"/>
        </w:rPr>
        <w:t>15</w:t>
      </w:r>
      <w:r>
        <w:rPr/>
        <w:t>家，新增福州兆科智能卡有限公司、</w:t>
      </w:r>
      <w:r>
        <w:rPr>
          <w:rFonts w:ascii="Times New Roman" w:hAnsi="Times New Roman" w:cs="Times New Roman" w:eastAsia="Times New Roman" w:hint="default"/>
        </w:rPr>
        <w:t>Sumavision SFO</w:t>
      </w:r>
      <w:r>
        <w:rPr>
          <w:rFonts w:ascii="Times New Roman" w:hAnsi="Times New Roman" w:cs="Times New Roman" w:eastAsia="Times New Roman" w:hint="default"/>
          <w:spacing w:val="4"/>
        </w:rPr>
        <w:t> </w:t>
      </w:r>
      <w:r>
        <w:rPr/>
        <w:t>有限公司</w:t>
      </w:r>
      <w:r>
        <w:rPr>
          <w:rFonts w:ascii="Times New Roman" w:hAnsi="Times New Roman" w:cs="Times New Roman" w:eastAsia="Times New Roman" w:hint="default"/>
        </w:rPr>
        <w:t>2 </w:t>
      </w:r>
      <w:r>
        <w:rPr/>
        <w:t>家，具体见本附注</w:t>
      </w:r>
      <w:r>
        <w:rPr>
          <w:rFonts w:ascii="Times New Roman" w:hAnsi="Times New Roman" w:cs="Times New Roman" w:eastAsia="Times New Roman" w:hint="default"/>
        </w:rPr>
        <w:t>“</w:t>
      </w:r>
      <w:r>
        <w:rPr/>
        <w:t>八、在其他主体中的权益</w:t>
      </w:r>
      <w:r>
        <w:rPr>
          <w:rFonts w:ascii="Times New Roman" w:hAnsi="Times New Roman" w:cs="Times New Roman" w:eastAsia="Times New Roman" w:hint="default"/>
        </w:rPr>
        <w:t>”</w:t>
      </w:r>
      <w:r>
        <w:rPr/>
        <w:t>。</w:t>
      </w:r>
    </w:p>
    <w:p>
      <w:pPr>
        <w:spacing w:after="0" w:line="256" w:lineRule="auto"/>
        <w:jc w:val="both"/>
        <w:sectPr>
          <w:pgSz w:w="11910" w:h="16840"/>
          <w:pgMar w:header="0" w:footer="971" w:top="1400" w:bottom="1160" w:left="1020" w:right="1020"/>
        </w:sectPr>
      </w:pPr>
    </w:p>
    <w:p>
      <w:pPr>
        <w:pStyle w:val="Heading4"/>
        <w:spacing w:line="240" w:lineRule="auto" w:before="5"/>
        <w:ind w:left="114" w:right="97"/>
        <w:jc w:val="left"/>
        <w:rPr>
          <w:b w:val="0"/>
          <w:bCs w:val="0"/>
        </w:rPr>
      </w:pPr>
      <w:bookmarkStart w:name="四、财务报表的编制基础" w:id="125"/>
      <w:bookmarkEnd w:id="125"/>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 w:right="97"/>
        <w:jc w:val="left"/>
        <w:rPr>
          <w:b w:val="0"/>
          <w:bCs w:val="0"/>
        </w:rPr>
      </w:pPr>
      <w:bookmarkStart w:name="1、编制基础" w:id="126"/>
      <w:bookmarkEnd w:id="126"/>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right="97" w:firstLine="420"/>
        <w:jc w:val="left"/>
      </w:pPr>
      <w:r>
        <w:rPr>
          <w:spacing w:val="-8"/>
        </w:rPr>
        <w:t>公司以持续经营为基础，根据实际发生的交易和事项，按照财政部发布的《企业会计准则</w:t>
      </w:r>
      <w:r>
        <w:rPr>
          <w:rFonts w:ascii="Times New Roman" w:hAnsi="Times New Roman" w:cs="Times New Roman" w:eastAsia="Times New Roman" w:hint="default"/>
          <w:spacing w:val="-8"/>
        </w:rPr>
        <w:t>—</w:t>
      </w:r>
      <w:r>
        <w:rPr>
          <w:spacing w:val="-8"/>
        </w:rPr>
        <w:t>基本准则》、</w:t>
      </w:r>
      <w:r>
        <w:rPr/>
        <w:t> </w:t>
      </w:r>
      <w:r>
        <w:rPr>
          <w:rFonts w:ascii="Times New Roman" w:hAnsi="Times New Roman" w:cs="Times New Roman" w:eastAsia="Times New Roman" w:hint="default"/>
        </w:rPr>
        <w:t>41</w:t>
      </w:r>
      <w:r>
        <w:rPr/>
        <w:t>项具体会计准则、企业会计准则应用指南、企业会计准则解释及其他相关规定（以下简称</w:t>
      </w:r>
      <w:r>
        <w:rPr>
          <w:rFonts w:ascii="Times New Roman" w:hAnsi="Times New Roman" w:cs="Times New Roman" w:eastAsia="Times New Roman" w:hint="default"/>
        </w:rPr>
        <w:t>“</w:t>
      </w:r>
      <w:r>
        <w:rPr/>
        <w:t>企业会计准</w:t>
      </w:r>
      <w:r>
        <w:rPr>
          <w:spacing w:val="-12"/>
        </w:rPr>
        <w:t> </w:t>
      </w:r>
      <w:r>
        <w:rPr/>
        <w:t>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34"/>
        </w:rPr>
        <w:t> </w:t>
      </w:r>
      <w:r>
        <w:rPr/>
        <w:t>号</w:t>
      </w:r>
      <w:r>
        <w:rPr>
          <w:rFonts w:ascii="Times New Roman" w:hAnsi="Times New Roman" w:cs="Times New Roman" w:eastAsia="Times New Roman" w:hint="default"/>
        </w:rPr>
        <w:t>——</w:t>
      </w:r>
      <w:r>
        <w:rPr/>
        <w:t>财务报告的一般</w:t>
      </w:r>
      <w:r>
        <w:rPr>
          <w:spacing w:val="-101"/>
        </w:rPr>
        <w:t> </w:t>
      </w:r>
      <w:r>
        <w:rPr>
          <w:spacing w:val="-101"/>
        </w:rPr>
      </w:r>
      <w:r>
        <w:rPr/>
        <w:t>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的披露规定编制财务报表。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6"/>
        <w:spacing w:line="240" w:lineRule="auto" w:before="162"/>
        <w:ind w:left="113" w:right="97"/>
        <w:jc w:val="left"/>
        <w:rPr>
          <w:b w:val="0"/>
          <w:bCs w:val="0"/>
        </w:rPr>
      </w:pPr>
      <w:bookmarkStart w:name="2、持续经营" w:id="127"/>
      <w:bookmarkEnd w:id="12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33" w:right="97"/>
        <w:jc w:val="left"/>
      </w:pPr>
      <w:r>
        <w:rPr/>
        <w:t>本公司自报告期末起</w:t>
      </w:r>
      <w:r>
        <w:rPr>
          <w:rFonts w:ascii="Times New Roman" w:hAnsi="Times New Roman" w:cs="Times New Roman" w:eastAsia="Times New Roman" w:hint="default"/>
        </w:rPr>
        <w:t>12</w:t>
      </w:r>
      <w:r>
        <w:rPr/>
        <w:t>个月不存在对本公司持续经营能力产生重大疑虑的事项或情况。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4"/>
        <w:spacing w:line="240" w:lineRule="auto" w:before="155"/>
        <w:ind w:left="113" w:right="97"/>
        <w:jc w:val="left"/>
        <w:rPr>
          <w:b w:val="0"/>
          <w:bCs w:val="0"/>
        </w:rPr>
      </w:pPr>
      <w:bookmarkStart w:name="五、重要会计政策及会计估计" w:id="128"/>
      <w:bookmarkEnd w:id="128"/>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57" w:lineRule="auto" w:before="0"/>
        <w:ind w:left="113" w:right="7173"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 无</w:t>
      </w:r>
    </w:p>
    <w:p>
      <w:pPr>
        <w:spacing w:line="612" w:lineRule="exact" w:before="19"/>
        <w:ind w:left="534" w:right="97" w:hanging="420"/>
        <w:jc w:val="left"/>
        <w:rPr>
          <w:rFonts w:ascii="宋体" w:hAnsi="宋体" w:cs="宋体" w:eastAsia="宋体" w:hint="default"/>
          <w:sz w:val="21"/>
          <w:szCs w:val="21"/>
        </w:rPr>
      </w:pPr>
      <w:bookmarkStart w:name="1、遵循企业会计准则的声明" w:id="129"/>
      <w:bookmarkEnd w:id="12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本公司所编制的财务报表符合企业会计准则的要求，真实、完整地反映了报告期公司的财务状况、经</w:t>
      </w:r>
    </w:p>
    <w:p>
      <w:pPr>
        <w:pStyle w:val="BodyText"/>
        <w:spacing w:line="219" w:lineRule="exact" w:before="0"/>
        <w:ind w:left="114" w:right="97"/>
        <w:jc w:val="left"/>
      </w:pPr>
      <w:r>
        <w:rPr/>
        <w:t>营成果、现金流量等有关信息。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6"/>
        <w:spacing w:line="240" w:lineRule="auto"/>
        <w:ind w:right="97"/>
        <w:jc w:val="left"/>
        <w:rPr>
          <w:b w:val="0"/>
          <w:bCs w:val="0"/>
        </w:rPr>
      </w:pPr>
      <w:bookmarkStart w:name="2、会计期间" w:id="130"/>
      <w:bookmarkEnd w:id="130"/>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34" w:right="97"/>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506" w:lineRule="auto" w:before="178"/>
        <w:ind w:left="114" w:right="5212" w:firstLine="0"/>
        <w:jc w:val="left"/>
        <w:rPr>
          <w:rFonts w:ascii="宋体" w:hAnsi="宋体" w:cs="宋体" w:eastAsia="宋体" w:hint="default"/>
          <w:sz w:val="21"/>
          <w:szCs w:val="21"/>
        </w:rPr>
      </w:pPr>
      <w:bookmarkStart w:name="3、营业周期" w:id="131"/>
      <w:bookmarkEnd w:id="13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21"/>
          <w:szCs w:val="21"/>
        </w:rPr>
        <w:t>本公司以</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个月作为资产和负债的流动性划分标准 </w:t>
      </w:r>
      <w:bookmarkStart w:name="4、记账本位币" w:id="132"/>
      <w:bookmarkEnd w:id="132"/>
      <w:r>
        <w:rPr>
          <w:rFonts w:ascii="宋体" w:hAnsi="宋体" w:cs="宋体" w:eastAsia="宋体" w:hint="default"/>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73" w:lineRule="auto" w:before="63"/>
        <w:ind w:left="114" w:right="97" w:firstLine="420"/>
        <w:jc w:val="left"/>
      </w:pPr>
      <w:r>
        <w:rPr>
          <w:spacing w:val="-1"/>
        </w:rPr>
        <w:t>本公司的记账本位币为人民币，编制财务报表采用的货币为人民币。本公司及子公司选定记账本位币</w:t>
      </w:r>
      <w:r>
        <w:rPr/>
        <w:t> 的依据是主要业务收支的计价和结算币种。</w:t>
      </w:r>
    </w:p>
    <w:p>
      <w:pPr>
        <w:spacing w:after="0" w:line="273" w:lineRule="auto"/>
        <w:jc w:val="left"/>
        <w:sectPr>
          <w:pgSz w:w="11910" w:h="16840"/>
          <w:pgMar w:header="0" w:footer="971" w:top="1380" w:bottom="1160" w:left="1020" w:right="920"/>
        </w:sectPr>
      </w:pPr>
    </w:p>
    <w:p>
      <w:pPr>
        <w:pStyle w:val="Heading6"/>
        <w:spacing w:line="240" w:lineRule="auto" w:before="8"/>
        <w:ind w:right="0"/>
        <w:jc w:val="left"/>
        <w:rPr>
          <w:b w:val="0"/>
          <w:bCs w:val="0"/>
        </w:rPr>
      </w:pPr>
      <w:bookmarkStart w:name="5、同一控制下和非同一控制下企业合并的会计处理方法" w:id="133"/>
      <w:bookmarkEnd w:id="133"/>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13" w:right="0"/>
        <w:jc w:val="left"/>
        <w:rPr>
          <w:b w:val="0"/>
          <w:bCs w:val="0"/>
        </w:rPr>
      </w:pPr>
      <w:r>
        <w:rPr>
          <w:rFonts w:ascii="宋体" w:hAnsi="宋体" w:cs="宋体" w:eastAsia="宋体" w:hint="default"/>
        </w:rPr>
        <w:t>1.</w:t>
      </w:r>
      <w:r>
        <w:rPr>
          <w:rFonts w:ascii="宋体" w:hAnsi="宋体" w:cs="宋体" w:eastAsia="宋体" w:hint="default"/>
          <w:spacing w:val="39"/>
        </w:rPr>
        <w:t> </w:t>
      </w:r>
      <w:r>
        <w:rPr/>
        <w:t>同一控制下企业合并</w:t>
      </w:r>
      <w:r>
        <w:rPr>
          <w:b w:val="0"/>
          <w:bCs w:val="0"/>
        </w:rPr>
      </w:r>
    </w:p>
    <w:p>
      <w:pPr>
        <w:pStyle w:val="BodyText"/>
        <w:spacing w:line="273" w:lineRule="auto" w:before="157"/>
        <w:ind w:left="473" w:right="115" w:firstLine="420"/>
        <w:jc w:val="both"/>
      </w:pPr>
      <w:r>
        <w:rPr/>
        <w:t>参与合并的企业在合并前后均受同一方或相同的多方最终控制且该控制并非暂时性的，为同一控 制下的企业合并。合并日为合并方实际取得对被合并方控制权的日期。</w:t>
      </w:r>
    </w:p>
    <w:p>
      <w:pPr>
        <w:pStyle w:val="BodyText"/>
        <w:spacing w:line="273" w:lineRule="auto" w:before="127"/>
        <w:ind w:left="474" w:right="113" w:firstLine="420"/>
        <w:jc w:val="both"/>
      </w:pPr>
      <w:r>
        <w:rPr/>
        <w:t>在企业合并中取得的资产和负债，按照合并日被合并方在最终控制方合并财务报表中的账面价值 </w:t>
      </w:r>
      <w:r>
        <w:rPr>
          <w:spacing w:val="-4"/>
        </w:rPr>
        <w:t>计量。被合并各方采用的会计政策与本公司不一致的，合并方在合并日按照本公司会计政策进行调整，</w:t>
      </w:r>
      <w:r>
        <w:rPr>
          <w:spacing w:val="-99"/>
        </w:rPr>
        <w:t> </w:t>
      </w:r>
      <w:r>
        <w:rPr>
          <w:spacing w:val="-99"/>
        </w:rPr>
      </w:r>
      <w:r>
        <w:rPr/>
        <w:t>在此基础上按照调整后的账面价值确认。</w:t>
      </w:r>
    </w:p>
    <w:p>
      <w:pPr>
        <w:pStyle w:val="BodyText"/>
        <w:spacing w:line="273" w:lineRule="auto" w:before="127"/>
        <w:ind w:left="474" w:right="115" w:firstLine="420"/>
        <w:jc w:val="both"/>
      </w:pPr>
      <w:r>
        <w:rPr/>
        <w:t>在合并中取得的净资产账面价值与支付的合并对价账面价值（或发行股份面值总额）的差额，调 整资本公积中的股本溢价，资本公积中的股本溢价不足冲减的，调整留存收益。</w:t>
      </w:r>
    </w:p>
    <w:p>
      <w:pPr>
        <w:pStyle w:val="BodyText"/>
        <w:spacing w:line="273" w:lineRule="auto" w:before="127"/>
        <w:ind w:left="473" w:right="115" w:firstLine="420"/>
        <w:jc w:val="both"/>
      </w:pPr>
      <w:r>
        <w:rPr/>
        <w:t>为进行企业合并而发生的各项直接相关费用，包括为进行合并而支付的审计费用、评估费用、法 律服务费等，于发生时计入当期损益。</w:t>
      </w:r>
    </w:p>
    <w:p>
      <w:pPr>
        <w:pStyle w:val="BodyText"/>
        <w:spacing w:line="273" w:lineRule="auto" w:before="127"/>
        <w:ind w:left="473" w:right="115" w:firstLine="420"/>
        <w:jc w:val="both"/>
      </w:pPr>
      <w:r>
        <w:rPr/>
        <w:t>企业合并中发行权益性证券发生的手续费、佣金等，抵减权益性证券溢价收入，溢价收入不足冲 减的，冲减留存收益。</w:t>
      </w:r>
    </w:p>
    <w:p>
      <w:pPr>
        <w:pStyle w:val="BodyText"/>
        <w:spacing w:line="256" w:lineRule="auto" w:before="127"/>
        <w:ind w:left="473" w:right="113" w:firstLine="420"/>
        <w:jc w:val="both"/>
      </w:pPr>
      <w:r>
        <w:rPr/>
        <w:t>通过多次交易分步实现的同一控制下企业合并，属于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的，本公司将各项交易作为一 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的，取得控制权日，按照下列步骤进行会计</w:t>
      </w:r>
      <w:r>
        <w:rPr>
          <w:spacing w:val="-50"/>
        </w:rPr>
        <w:t> </w:t>
      </w:r>
      <w:r>
        <w:rPr>
          <w:spacing w:val="-50"/>
        </w:rPr>
      </w:r>
      <w:r>
        <w:rPr/>
        <w:t>处理：</w:t>
      </w:r>
    </w:p>
    <w:p>
      <w:pPr>
        <w:pStyle w:val="BodyText"/>
        <w:spacing w:line="266" w:lineRule="auto" w:before="142"/>
        <w:ind w:left="474" w:right="113" w:firstLine="420"/>
        <w:jc w:val="both"/>
      </w:pPr>
      <w:r>
        <w:rPr>
          <w:spacing w:val="-2"/>
        </w:rPr>
        <w:t>（</w:t>
      </w:r>
      <w:r>
        <w:rPr>
          <w:rFonts w:ascii="Times New Roman" w:hAnsi="Times New Roman" w:cs="Times New Roman" w:eastAsia="Times New Roman" w:hint="default"/>
          <w:spacing w:val="-2"/>
        </w:rPr>
        <w:t>1</w:t>
      </w:r>
      <w:r>
        <w:rPr>
          <w:spacing w:val="-2"/>
        </w:rPr>
        <w:t>）确定同一控制下企业合并形成的长期股权投资的初始投资成本。在合并日，根据合并后应享</w:t>
      </w:r>
      <w:r>
        <w:rPr/>
        <w:t> 有被合并方净资产在最终控制方合并财务报表中的账面价值的份额，确定长期股权投资的初始投资成</w:t>
      </w:r>
      <w:r>
        <w:rPr>
          <w:spacing w:val="-72"/>
        </w:rPr>
        <w:t> </w:t>
      </w:r>
      <w:r>
        <w:rPr>
          <w:spacing w:val="-72"/>
        </w:rPr>
      </w:r>
      <w:r>
        <w:rPr/>
        <w:t>本。</w:t>
      </w:r>
    </w:p>
    <w:p>
      <w:pPr>
        <w:pStyle w:val="BodyText"/>
        <w:spacing w:line="266" w:lineRule="auto" w:before="134"/>
        <w:ind w:left="474" w:right="111" w:firstLine="420"/>
        <w:jc w:val="both"/>
      </w:pPr>
      <w:r>
        <w:rPr>
          <w:spacing w:val="-2"/>
        </w:rPr>
        <w:t>（</w:t>
      </w:r>
      <w:r>
        <w:rPr>
          <w:rFonts w:ascii="Times New Roman" w:hAnsi="Times New Roman" w:cs="Times New Roman" w:eastAsia="Times New Roman" w:hint="default"/>
          <w:spacing w:val="-2"/>
        </w:rPr>
        <w:t>2</w:t>
      </w:r>
      <w:r>
        <w:rPr>
          <w:spacing w:val="-2"/>
        </w:rPr>
        <w:t>）长期股权投资初始投资成本与合并对价账面价值之间的差额的处理。合并日长期股权投资的</w:t>
      </w:r>
      <w:r>
        <w:rPr/>
        <w:t> 初始投资成本，与达到合并前的长期股权投资账面价值加上合并日进一步取得股份新支付对价的账面</w:t>
      </w:r>
      <w:r>
        <w:rPr>
          <w:spacing w:val="-72"/>
        </w:rPr>
        <w:t> </w:t>
      </w:r>
      <w:r>
        <w:rPr>
          <w:spacing w:val="-72"/>
        </w:rPr>
      </w:r>
      <w:r>
        <w:rPr/>
        <w:t>价值之和的差额，调整资本公积（资本溢价或股本溢价），资本公积（资本溢价或股本溢价）不足冲</w:t>
      </w:r>
      <w:r>
        <w:rPr>
          <w:spacing w:val="-72"/>
        </w:rPr>
        <w:t> </w:t>
      </w:r>
      <w:r>
        <w:rPr>
          <w:spacing w:val="-72"/>
        </w:rPr>
      </w:r>
      <w:r>
        <w:rPr/>
        <w:t>减的，冲减留存收益。</w:t>
      </w:r>
    </w:p>
    <w:p>
      <w:pPr>
        <w:pStyle w:val="BodyText"/>
        <w:spacing w:line="271" w:lineRule="auto" w:before="134"/>
        <w:ind w:left="474" w:right="111" w:firstLine="420"/>
        <w:jc w:val="both"/>
      </w:pPr>
      <w:r>
        <w:rPr>
          <w:spacing w:val="-2"/>
        </w:rPr>
        <w:t>（</w:t>
      </w:r>
      <w:r>
        <w:rPr>
          <w:rFonts w:ascii="Times New Roman" w:hAnsi="Times New Roman" w:cs="Times New Roman" w:eastAsia="Times New Roman" w:hint="default"/>
          <w:spacing w:val="-2"/>
        </w:rPr>
        <w:t>3</w:t>
      </w:r>
      <w:r>
        <w:rPr>
          <w:spacing w:val="-2"/>
        </w:rPr>
        <w:t>）合并日之前持有的股权投资，因采用权益法核算或金融工具确认和计量准则核算而确认的其</w:t>
      </w:r>
      <w:r>
        <w:rPr/>
        <w:t> 他综合收益，暂不进行会计处理，直至处置该项投资时采用与被投资单位直接处置相关资产或负债相</w:t>
      </w:r>
      <w:r>
        <w:rPr>
          <w:spacing w:val="-72"/>
        </w:rPr>
        <w:t> </w:t>
      </w:r>
      <w:r>
        <w:rPr>
          <w:spacing w:val="-72"/>
        </w:rPr>
      </w:r>
      <w:r>
        <w:rPr/>
        <w:t>同的基础进行会计处理；因采用权益法核算而确认的被投资单位净资产中除净损益、其他综合收益和</w:t>
      </w:r>
      <w:r>
        <w:rPr>
          <w:spacing w:val="-72"/>
        </w:rPr>
        <w:t> </w:t>
      </w:r>
      <w:r>
        <w:rPr>
          <w:spacing w:val="-72"/>
        </w:rPr>
      </w:r>
      <w:r>
        <w:rPr>
          <w:spacing w:val="-4"/>
        </w:rPr>
        <w:t>利润分配以外的所有者权益其他变动，暂不进行会计处理，直至处置该项投资时转入当期损益。其中，</w:t>
      </w:r>
      <w:r>
        <w:rPr>
          <w:spacing w:val="-99"/>
        </w:rPr>
        <w:t> </w:t>
      </w:r>
      <w:r>
        <w:rPr>
          <w:spacing w:val="-99"/>
        </w:rPr>
      </w:r>
      <w:r>
        <w:rPr/>
        <w:t>处置后的剩余股权采用成本法或权益法核算的，其他综合收益和其他所有者权益应按比例结转，处置</w:t>
      </w:r>
      <w:r>
        <w:rPr>
          <w:spacing w:val="-72"/>
        </w:rPr>
        <w:t> </w:t>
      </w:r>
      <w:r>
        <w:rPr>
          <w:spacing w:val="-72"/>
        </w:rPr>
      </w:r>
      <w:r>
        <w:rPr/>
        <w:t>后的剩余股权改按金融工具确认和计量准则进行会计处理的，其他综合收益和其他所有者权益应全部</w:t>
      </w:r>
      <w:r>
        <w:rPr>
          <w:spacing w:val="-72"/>
        </w:rPr>
        <w:t> </w:t>
      </w:r>
      <w:r>
        <w:rPr>
          <w:spacing w:val="-72"/>
        </w:rPr>
      </w:r>
      <w:r>
        <w:rPr/>
        <w:t>结转。</w:t>
      </w:r>
    </w:p>
    <w:p>
      <w:pPr>
        <w:spacing w:line="357" w:lineRule="auto" w:before="130"/>
        <w:ind w:left="114" w:right="3597" w:firstLine="78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）在合并财务报表中的会计处理见本附注四、（六）。 </w:t>
      </w:r>
      <w:r>
        <w:rPr>
          <w:rFonts w:ascii="宋体" w:hAnsi="宋体" w:cs="宋体" w:eastAsia="宋体" w:hint="default"/>
          <w:b/>
          <w:bCs/>
          <w:sz w:val="21"/>
          <w:szCs w:val="21"/>
        </w:rPr>
        <w:t>1.</w:t>
      </w:r>
      <w:r>
        <w:rPr>
          <w:rFonts w:ascii="宋体" w:hAnsi="宋体" w:cs="宋体" w:eastAsia="宋体" w:hint="default"/>
          <w:b/>
          <w:bCs/>
          <w:spacing w:val="39"/>
          <w:sz w:val="21"/>
          <w:szCs w:val="21"/>
        </w:rPr>
        <w:t> </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BodyText"/>
        <w:spacing w:line="240" w:lineRule="auto" w:before="54"/>
        <w:ind w:left="894" w:right="0"/>
        <w:jc w:val="left"/>
      </w:pPr>
      <w:r>
        <w:rPr/>
        <w:t>参与合并的各方在合并前后不受同一方或相同的多方最终控制的，为非同一控制下的企业合并。</w:t>
      </w:r>
    </w:p>
    <w:p>
      <w:pPr>
        <w:pStyle w:val="BodyText"/>
        <w:spacing w:line="273" w:lineRule="auto" w:before="157"/>
        <w:ind w:left="473" w:right="115" w:firstLine="420"/>
        <w:jc w:val="both"/>
      </w:pPr>
      <w:r>
        <w:rPr/>
        <w:t>购买方在购买日对作为企业合并对价付出的资产、发生或承担的负债按照公允价值计量。公允价 值与其账面价值的差额，计入当期损益。</w:t>
      </w:r>
    </w:p>
    <w:p>
      <w:pPr>
        <w:pStyle w:val="BodyText"/>
        <w:spacing w:line="273" w:lineRule="auto" w:before="127"/>
        <w:ind w:left="473" w:right="115" w:firstLine="420"/>
        <w:jc w:val="both"/>
      </w:pPr>
      <w:r>
        <w:rPr/>
        <w:t>购买方在购买日对合并成本进行分配，确认所取得的被购买方各项可辨认资产、负债及或有负债 的公允价值。</w:t>
      </w:r>
    </w:p>
    <w:p>
      <w:pPr>
        <w:pStyle w:val="BodyText"/>
        <w:spacing w:line="240" w:lineRule="auto" w:before="127"/>
        <w:ind w:left="894" w:right="0"/>
        <w:jc w:val="left"/>
      </w:pPr>
      <w:r>
        <w:rPr/>
        <w:t>购买方对合并成本大于合并中取得的被购买方可辨认净资产公允价值份额的差额，确认为商誉；</w:t>
      </w:r>
    </w:p>
    <w:p>
      <w:pPr>
        <w:spacing w:after="0" w:line="240" w:lineRule="auto"/>
        <w:jc w:val="left"/>
        <w:sectPr>
          <w:pgSz w:w="11910" w:h="16840"/>
          <w:pgMar w:header="0" w:footer="971" w:top="1400" w:bottom="1160" w:left="1020" w:right="1020"/>
        </w:sectPr>
      </w:pPr>
    </w:p>
    <w:p>
      <w:pPr>
        <w:pStyle w:val="BodyText"/>
        <w:spacing w:line="240" w:lineRule="auto" w:before="6"/>
        <w:ind w:left="894" w:right="97" w:hanging="421"/>
        <w:jc w:val="left"/>
      </w:pPr>
      <w:r>
        <w:rPr/>
        <w:t>合并成本小于合并中取得的被购买方可辨认净资产公允价值份额的差额，经复核后，计入当期损益。</w:t>
      </w:r>
    </w:p>
    <w:p>
      <w:pPr>
        <w:pStyle w:val="BodyText"/>
        <w:spacing w:line="273" w:lineRule="auto" w:before="157"/>
        <w:ind w:left="473" w:right="212" w:firstLine="420"/>
        <w:jc w:val="both"/>
      </w:pPr>
      <w:r>
        <w:rPr>
          <w:spacing w:val="-5"/>
        </w:rPr>
        <w:t>企业合并中取得的被购买方除无形资产外的其他各项资产（不仅限于被购买方原已确认的资产），</w:t>
      </w:r>
      <w:r>
        <w:rPr/>
        <w:t> 其所带来的经济利益很可能流入本公司且公允价值能够可靠计量的，单独确认并按公允价值计量；公</w:t>
      </w:r>
      <w:r>
        <w:rPr>
          <w:spacing w:val="-72"/>
        </w:rPr>
        <w:t> </w:t>
      </w:r>
      <w:r>
        <w:rPr>
          <w:spacing w:val="-72"/>
        </w:rPr>
      </w:r>
      <w:r>
        <w:rPr/>
        <w:t>允价值能够可靠计量的无形资产，单独确认为无形资产并按公允价值计量；取得的被购买方除或有负</w:t>
      </w:r>
      <w:r>
        <w:rPr>
          <w:spacing w:val="-70"/>
        </w:rPr>
        <w:t> </w:t>
      </w:r>
      <w:r>
        <w:rPr>
          <w:spacing w:val="-70"/>
        </w:rPr>
      </w:r>
      <w:r>
        <w:rPr/>
        <w:t>债以外的其他各项负债，履行有关义务很可能导致经济利益流出本公司且公允价值能够可靠计量的，</w:t>
      </w:r>
      <w:r>
        <w:rPr>
          <w:spacing w:val="-72"/>
        </w:rPr>
        <w:t> </w:t>
      </w:r>
      <w:r>
        <w:rPr>
          <w:spacing w:val="-72"/>
        </w:rPr>
      </w:r>
      <w:r>
        <w:rPr/>
        <w:t>单独确认并按照公允价值计量；取得的被购买方或有负债，其公允价值能可靠计量的，单独确认为负</w:t>
      </w:r>
      <w:r>
        <w:rPr>
          <w:spacing w:val="-72"/>
        </w:rPr>
        <w:t> </w:t>
      </w:r>
      <w:r>
        <w:rPr>
          <w:spacing w:val="-72"/>
        </w:rPr>
      </w:r>
      <w:r>
        <w:rPr/>
        <w:t>债并按照公允价值计量。</w:t>
      </w:r>
    </w:p>
    <w:p>
      <w:pPr>
        <w:pStyle w:val="BodyText"/>
        <w:spacing w:line="261" w:lineRule="auto" w:before="127"/>
        <w:ind w:left="473" w:right="210" w:firstLine="420"/>
        <w:jc w:val="both"/>
      </w:pPr>
      <w:r>
        <w:rPr/>
        <w:t>对合并中取得的被购买方资产进行初始确认时，对被购买方拥有的但在其财务报表中未确认的无 </w:t>
      </w:r>
      <w:r>
        <w:rPr>
          <w:spacing w:val="-2"/>
        </w:rPr>
        <w:t>形资产进行充分辨认和合理判断，满足以下条件之一的，应确认为无形资产：（</w:t>
      </w:r>
      <w:r>
        <w:rPr>
          <w:rFonts w:ascii="Times New Roman" w:hAnsi="Times New Roman" w:cs="Times New Roman" w:eastAsia="Times New Roman" w:hint="default"/>
          <w:spacing w:val="-2"/>
        </w:rPr>
        <w:t>1</w:t>
      </w:r>
      <w:r>
        <w:rPr>
          <w:spacing w:val="-2"/>
        </w:rPr>
        <w:t>）源于合同性权利或</w:t>
      </w:r>
      <w:r>
        <w:rPr>
          <w:spacing w:val="-84"/>
        </w:rPr>
        <w:t> </w:t>
      </w:r>
      <w:r>
        <w:rPr>
          <w:spacing w:val="-84"/>
        </w:rPr>
      </w:r>
      <w:r>
        <w:rPr>
          <w:spacing w:val="-7"/>
        </w:rPr>
        <w:t>其他法定权利；（</w:t>
      </w:r>
      <w:r>
        <w:rPr>
          <w:rFonts w:ascii="Times New Roman" w:hAnsi="Times New Roman" w:cs="Times New Roman" w:eastAsia="Times New Roman" w:hint="default"/>
          <w:spacing w:val="-7"/>
        </w:rPr>
        <w:t>2</w:t>
      </w:r>
      <w:r>
        <w:rPr>
          <w:spacing w:val="-7"/>
        </w:rPr>
        <w:t>）能够从被购买方中分离或者划分出来，并能单独或与相关合同、资产和负债一起，</w:t>
      </w:r>
      <w:r>
        <w:rPr>
          <w:spacing w:val="-63"/>
        </w:rPr>
        <w:t> </w:t>
      </w:r>
      <w:r>
        <w:rPr>
          <w:spacing w:val="-63"/>
        </w:rPr>
      </w:r>
      <w:r>
        <w:rPr/>
        <w:t>用于出售、转移、授予许可、租赁或交换。</w:t>
      </w:r>
    </w:p>
    <w:p>
      <w:pPr>
        <w:pStyle w:val="BodyText"/>
        <w:spacing w:line="268" w:lineRule="auto" w:before="138"/>
        <w:ind w:left="473" w:right="212" w:firstLine="420"/>
        <w:jc w:val="both"/>
      </w:pPr>
      <w:r>
        <w:rPr/>
        <w:t>购买方在企业合并中取得的被购买方的可抵扣暂时性差异，在购买日不符合递延所得税资产确认 条件的，不予以确认。购买日后</w:t>
      </w:r>
      <w:r>
        <w:rPr>
          <w:rFonts w:ascii="Times New Roman" w:hAnsi="Times New Roman" w:cs="Times New Roman" w:eastAsia="Times New Roman" w:hint="default"/>
        </w:rPr>
        <w:t>12</w:t>
      </w:r>
      <w:r>
        <w:rPr/>
        <w:t>个月内，如取得新的或进一步的信息表明购买日的相关情况已经存</w:t>
      </w:r>
      <w:r>
        <w:rPr>
          <w:spacing w:val="-71"/>
        </w:rPr>
        <w:t> </w:t>
      </w:r>
      <w:r>
        <w:rPr>
          <w:spacing w:val="-71"/>
        </w:rPr>
      </w:r>
      <w:r>
        <w:rPr/>
        <w:t>在，预期被购买方在购买日可抵扣暂时性差异带来的经济利益能够实现的，确认相关的递延所得税资</w:t>
      </w:r>
      <w:r>
        <w:rPr>
          <w:spacing w:val="-72"/>
        </w:rPr>
        <w:t> </w:t>
      </w:r>
      <w:r>
        <w:rPr>
          <w:spacing w:val="-72"/>
        </w:rPr>
      </w:r>
      <w:r>
        <w:rPr/>
        <w:t>产，同时减少商誉，商誉不足冲减的，差额部分确认为当期损益；除上述情况以外，确认与企业合并</w:t>
      </w:r>
      <w:r>
        <w:rPr>
          <w:spacing w:val="-72"/>
        </w:rPr>
        <w:t> </w:t>
      </w:r>
      <w:r>
        <w:rPr>
          <w:spacing w:val="-72"/>
        </w:rPr>
      </w:r>
      <w:r>
        <w:rPr/>
        <w:t>相关的递延所得税资产，计入当期损益。</w:t>
      </w:r>
    </w:p>
    <w:p>
      <w:pPr>
        <w:pStyle w:val="BodyText"/>
        <w:spacing w:line="273" w:lineRule="auto" w:before="132"/>
        <w:ind w:left="474" w:right="210" w:firstLine="420"/>
        <w:jc w:val="both"/>
      </w:pPr>
      <w:r>
        <w:rPr/>
        <w:t>非同一控制下企业合并，购买方为企业合并发生的审计、法律服务、评估咨询等中介费用以及其 他相关管理费用，于发生时计入当期损益；购买方作为合并对价发行的权益性证券或债务性证券的交</w:t>
      </w:r>
      <w:r>
        <w:rPr>
          <w:spacing w:val="-72"/>
        </w:rPr>
        <w:t> </w:t>
      </w:r>
      <w:r>
        <w:rPr>
          <w:spacing w:val="-72"/>
        </w:rPr>
      </w:r>
      <w:r>
        <w:rPr/>
        <w:t>易费用，计入权益性证券或债务性证券的初始确认金额。</w:t>
      </w:r>
    </w:p>
    <w:p>
      <w:pPr>
        <w:pStyle w:val="BodyText"/>
        <w:spacing w:line="268" w:lineRule="auto" w:before="127"/>
        <w:ind w:left="473" w:right="97" w:firstLine="420"/>
        <w:jc w:val="left"/>
      </w:pPr>
      <w:r>
        <w:rPr/>
        <w:t>购买方通过多次交易分步实现非同一控制下企业合并的，属于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的，本公司将各项交 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的，在个别财务报表中，以购买日</w:t>
      </w:r>
      <w:r>
        <w:rPr>
          <w:spacing w:val="-49"/>
        </w:rPr>
        <w:t> </w:t>
      </w:r>
      <w:r>
        <w:rPr>
          <w:spacing w:val="-49"/>
        </w:rPr>
      </w:r>
      <w:r>
        <w:rPr/>
        <w:t>之前所持被购买方的股权投资的账面价值与购买日新增投资成本之和，作为改按成本法核算的初始投</w:t>
      </w:r>
      <w:r>
        <w:rPr>
          <w:spacing w:val="-72"/>
        </w:rPr>
        <w:t> </w:t>
      </w:r>
      <w:r>
        <w:rPr>
          <w:spacing w:val="-72"/>
        </w:rPr>
      </w:r>
      <w:r>
        <w:rPr/>
        <w:t>资成本；购买日之前持有的被购买方的股权投资因采用权益法核算而确认的其他综合收益，在处置该</w:t>
      </w:r>
      <w:r>
        <w:rPr>
          <w:spacing w:val="-72"/>
        </w:rPr>
        <w:t> </w:t>
      </w:r>
      <w:r>
        <w:rPr>
          <w:spacing w:val="-72"/>
        </w:rPr>
      </w:r>
      <w:r>
        <w:rPr>
          <w:spacing w:val="-2"/>
        </w:rPr>
        <w:t>项投资时采用与被投资单位直接处置相关资产或负债相同的基础进行会计处理，因被投资方除净损益、</w:t>
      </w:r>
      <w:r>
        <w:rPr>
          <w:spacing w:val="-83"/>
        </w:rPr>
        <w:t> </w:t>
      </w:r>
      <w:r>
        <w:rPr>
          <w:spacing w:val="-83"/>
        </w:rPr>
      </w:r>
      <w:r>
        <w:rPr/>
        <w:t>其他综合收益和利润分配以外的其他所有者权益变动而确认的所有者权益，在处置该项投资时转入处</w:t>
      </w:r>
      <w:r>
        <w:rPr>
          <w:spacing w:val="-72"/>
        </w:rPr>
        <w:t> </w:t>
      </w:r>
      <w:r>
        <w:rPr>
          <w:spacing w:val="-72"/>
        </w:rPr>
      </w:r>
      <w:r>
        <w:rPr/>
        <w:t>置期间的当期损益。。其中，处置后的剩余股权根据长期股权投资准则采用成本法或权益法核算的，</w:t>
      </w:r>
      <w:r>
        <w:rPr>
          <w:spacing w:val="-72"/>
        </w:rPr>
        <w:t> </w:t>
      </w:r>
      <w:r>
        <w:rPr>
          <w:spacing w:val="-72"/>
        </w:rPr>
      </w:r>
      <w:r>
        <w:rPr/>
        <w:t>其他综合收益和其他所有者权益应按比例结转，处置后的剩余股权改按金融工具确认和计量准则进行</w:t>
      </w:r>
      <w:r>
        <w:rPr>
          <w:spacing w:val="-69"/>
        </w:rPr>
        <w:t> </w:t>
      </w:r>
      <w:r>
        <w:rPr>
          <w:spacing w:val="-69"/>
        </w:rPr>
      </w:r>
      <w:r>
        <w:rPr>
          <w:spacing w:val="-4"/>
        </w:rPr>
        <w:t>会计处理的，其他综合收益和其他所有者权益应全部结转。在合并财务报表中的会计处理见本附注四、</w:t>
      </w:r>
    </w:p>
    <w:p>
      <w:pPr>
        <w:pStyle w:val="BodyText"/>
        <w:spacing w:line="240" w:lineRule="auto" w:before="12"/>
        <w:ind w:left="474" w:right="97"/>
        <w:jc w:val="left"/>
      </w:pPr>
      <w:r>
        <w:rPr/>
        <w:t>（六）。</w:t>
      </w:r>
    </w:p>
    <w:p>
      <w:pPr>
        <w:pStyle w:val="BodyText"/>
        <w:spacing w:line="273" w:lineRule="auto" w:before="157"/>
        <w:ind w:left="474" w:right="214" w:firstLine="420"/>
        <w:jc w:val="both"/>
      </w:pPr>
      <w:r>
        <w:rPr/>
        <w:t>购买日之前持有的股权投资，采用金融工具确认和计量准则进行会计处理的，将该股权投资的公 允价值加上新增投资成本之和，作为改按成本法核算的初始投资成本，原持有股权的公允价值与账面</w:t>
      </w:r>
      <w:r>
        <w:rPr>
          <w:spacing w:val="-72"/>
        </w:rPr>
        <w:t> </w:t>
      </w:r>
      <w:r>
        <w:rPr>
          <w:spacing w:val="-72"/>
        </w:rPr>
      </w:r>
      <w:r>
        <w:rPr/>
        <w:t>价值的差额与原计入其他综合收益的累计公允价值变动全部转入改按成本法核算的当期投资损益。</w:t>
      </w:r>
    </w:p>
    <w:p>
      <w:pPr>
        <w:spacing w:line="376" w:lineRule="auto" w:before="127"/>
        <w:ind w:left="533" w:right="3953"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将多次交易事项判断为一揽子交易的判断标准</w:t>
      </w:r>
      <w:r>
        <w:rPr>
          <w:rFonts w:ascii="宋体" w:hAnsi="宋体" w:cs="宋体" w:eastAsia="宋体" w:hint="default"/>
          <w:b/>
          <w:bCs/>
          <w:w w:val="99"/>
          <w:sz w:val="21"/>
          <w:szCs w:val="21"/>
        </w:rPr>
        <w:t> </w:t>
      </w:r>
      <w:r>
        <w:rPr>
          <w:rFonts w:ascii="宋体" w:hAnsi="宋体" w:cs="宋体" w:eastAsia="宋体" w:hint="default"/>
          <w:sz w:val="21"/>
          <w:szCs w:val="21"/>
        </w:rPr>
        <w:t>本公司将多次交易事项判断为一揽子交易的判断标准如下：</w:t>
      </w:r>
    </w:p>
    <w:p>
      <w:pPr>
        <w:pStyle w:val="BodyText"/>
        <w:spacing w:line="240" w:lineRule="auto" w:before="37"/>
        <w:ind w:left="533" w:right="97"/>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41"/>
        <w:ind w:left="533" w:right="97"/>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141"/>
        <w:ind w:left="533" w:right="97"/>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141"/>
        <w:ind w:left="533" w:right="97"/>
        <w:jc w:val="left"/>
      </w:pPr>
      <w:r>
        <w:rPr/>
        <w:t>（</w:t>
      </w:r>
      <w:r>
        <w:rPr>
          <w:rFonts w:ascii="Times New Roman" w:hAnsi="Times New Roman" w:cs="Times New Roman" w:eastAsia="Times New Roman" w:hint="default"/>
        </w:rPr>
        <w:t>4</w:t>
      </w:r>
      <w:r>
        <w:rPr/>
        <w:t>）一项交易单独考虑时是不经济的，但是和其他交易一并考虑时是经济的。</w:t>
      </w:r>
    </w:p>
    <w:p>
      <w:pPr>
        <w:spacing w:after="0" w:line="240" w:lineRule="auto"/>
        <w:jc w:val="left"/>
        <w:sectPr>
          <w:pgSz w:w="11910" w:h="16840"/>
          <w:pgMar w:header="0" w:footer="971" w:top="1400" w:bottom="1160" w:left="1020" w:right="920"/>
        </w:sectPr>
      </w:pPr>
    </w:p>
    <w:p>
      <w:pPr>
        <w:pStyle w:val="Heading6"/>
        <w:spacing w:line="240" w:lineRule="auto" w:before="8"/>
        <w:ind w:right="97"/>
        <w:jc w:val="left"/>
        <w:rPr>
          <w:b w:val="0"/>
          <w:bCs w:val="0"/>
        </w:rPr>
      </w:pPr>
      <w:bookmarkStart w:name="6、合并财务报表的编制方法" w:id="134"/>
      <w:bookmarkEnd w:id="13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14" w:right="211" w:firstLine="420"/>
        <w:jc w:val="both"/>
      </w:pPr>
      <w:r>
        <w:rPr>
          <w:spacing w:val="-1"/>
        </w:rPr>
        <w:t>本公司合并财务报表的合并范围以控制为基础确定，控制是指投资方拥有被投资方的权力，通过参与</w:t>
      </w:r>
      <w:r>
        <w:rPr/>
        <w:t> </w:t>
      </w:r>
      <w:r>
        <w:rPr>
          <w:spacing w:val="-1"/>
        </w:rPr>
        <w:t>被投资方的相关活动而享有可变回报，并且有能力运用对被投资方的权力影响其回报金额。相关活动，是</w:t>
      </w:r>
      <w:r>
        <w:rPr>
          <w:spacing w:val="-83"/>
        </w:rPr>
        <w:t> </w:t>
      </w:r>
      <w:r>
        <w:rPr>
          <w:spacing w:val="-83"/>
        </w:rPr>
      </w:r>
      <w:r>
        <w:rPr/>
        <w:t>指对被投资方的回报产生重大影响的活动。</w:t>
      </w:r>
    </w:p>
    <w:p>
      <w:pPr>
        <w:pStyle w:val="BodyText"/>
        <w:spacing w:line="273" w:lineRule="auto" w:before="127"/>
        <w:ind w:left="114" w:right="112" w:firstLine="420"/>
        <w:jc w:val="both"/>
      </w:pPr>
      <w:r>
        <w:rPr/>
        <w:t>被投资方的相关活动根据具体情况进行判断，通常包括商品或劳务的销售和购买、金融资产的管理、 资产的购买和处置、研究与开发活动以及融资活动等。</w:t>
      </w:r>
    </w:p>
    <w:p>
      <w:pPr>
        <w:pStyle w:val="BodyText"/>
        <w:spacing w:line="273" w:lineRule="auto" w:before="127"/>
        <w:ind w:left="114" w:right="97" w:firstLine="420"/>
        <w:jc w:val="left"/>
      </w:pPr>
      <w:r>
        <w:rPr/>
        <w:t>在综合考虑被投资方的设立目的、被投资方的相关活动以及如何对相关活动作出决策、本公司享有的 权利是否使其目前有能力主导被投资方的相关活动、是否通过参与被投资方的相关活动而享有可变回报、</w:t>
      </w:r>
      <w:r>
        <w:rPr>
          <w:spacing w:val="-35"/>
        </w:rPr>
        <w:t> </w:t>
      </w:r>
      <w:r>
        <w:rPr>
          <w:spacing w:val="-35"/>
        </w:rPr>
      </w:r>
      <w:r>
        <w:rPr>
          <w:spacing w:val="3"/>
        </w:rPr>
        <w:t>是否有能力运用对被投资方的权力影响其回报金额以及与其他方的关系等基础上对是否控制被投资方进</w:t>
      </w:r>
      <w:r>
        <w:rPr>
          <w:spacing w:val="-82"/>
        </w:rPr>
        <w:t> </w:t>
      </w:r>
      <w:r>
        <w:rPr>
          <w:spacing w:val="-82"/>
        </w:rPr>
      </w:r>
      <w:r>
        <w:rPr/>
        <w:t>行判断。一旦相关事实和情况的变化导致控制所涉及的相关要素发生变化的，将进行重新评估。</w:t>
      </w:r>
    </w:p>
    <w:p>
      <w:pPr>
        <w:pStyle w:val="BodyText"/>
        <w:spacing w:line="273" w:lineRule="auto" w:before="127"/>
        <w:ind w:right="211" w:firstLine="420"/>
        <w:jc w:val="both"/>
      </w:pPr>
      <w:r>
        <w:rPr>
          <w:spacing w:val="-1"/>
        </w:rPr>
        <w:t>在判断是否拥有对被投资方的权力时，仅考虑与被投资方相关的实质性权利，包括自身所享有的实质</w:t>
      </w:r>
      <w:r>
        <w:rPr/>
        <w:t> 性权利以及其他方所享有的实质性权利。</w:t>
      </w:r>
    </w:p>
    <w:p>
      <w:pPr>
        <w:pStyle w:val="BodyText"/>
        <w:spacing w:line="273" w:lineRule="auto" w:before="127"/>
        <w:ind w:right="210" w:firstLine="420"/>
        <w:jc w:val="both"/>
      </w:pPr>
      <w:r>
        <w:rPr>
          <w:spacing w:val="-1"/>
        </w:rPr>
        <w:t>本公司以自身和子公司的财务报表为基础，根据其他有关资料将整个企业集团视为一个会计主体，依</w:t>
      </w:r>
      <w:r>
        <w:rPr/>
        <w:t> </w:t>
      </w:r>
      <w:r>
        <w:rPr>
          <w:spacing w:val="-1"/>
        </w:rPr>
        <w:t>据相关企业会计准则的确认、计量和列报要求，已按照统一的会计政策及会计期间，反映企业集团整体财</w:t>
      </w:r>
      <w:r>
        <w:rPr>
          <w:spacing w:val="-83"/>
        </w:rPr>
        <w:t> </w:t>
      </w:r>
      <w:r>
        <w:rPr>
          <w:spacing w:val="-83"/>
        </w:rPr>
      </w:r>
      <w:r>
        <w:rPr>
          <w:spacing w:val="-1"/>
        </w:rPr>
        <w:t>务状况、经营成果和现金流量。合并程序具体包括：合并母公司与子公司的资产、负债、所有者权益、收</w:t>
      </w:r>
      <w:r>
        <w:rPr>
          <w:spacing w:val="-83"/>
        </w:rPr>
        <w:t> </w:t>
      </w:r>
      <w:r>
        <w:rPr>
          <w:spacing w:val="-83"/>
        </w:rPr>
      </w:r>
      <w:r>
        <w:rPr>
          <w:spacing w:val="-1"/>
        </w:rPr>
        <w:t>入、费用和现金流等项目；抵销母公司对子公司的长期股权投资与母公司在子公司所有者权益中所享有的</w:t>
      </w:r>
      <w:r>
        <w:rPr>
          <w:spacing w:val="-81"/>
        </w:rPr>
        <w:t> </w:t>
      </w:r>
      <w:r>
        <w:rPr>
          <w:spacing w:val="-81"/>
        </w:rPr>
      </w:r>
      <w:r>
        <w:rPr>
          <w:spacing w:val="-1"/>
        </w:rPr>
        <w:t>份额；抵销母公司与子公司、子公司相互之间发生的内部交易的影响，内部交易表明相关资产发生减值损</w:t>
      </w:r>
      <w:r>
        <w:rPr>
          <w:spacing w:val="-82"/>
        </w:rPr>
        <w:t> </w:t>
      </w:r>
      <w:r>
        <w:rPr>
          <w:spacing w:val="-82"/>
        </w:rPr>
      </w:r>
      <w:r>
        <w:rPr/>
        <w:t>失的，全额确认该部分损失；站在企业集团角度对特殊交易事项予以调整。</w:t>
      </w:r>
    </w:p>
    <w:p>
      <w:pPr>
        <w:pStyle w:val="BodyText"/>
        <w:spacing w:line="273" w:lineRule="auto" w:before="127"/>
        <w:ind w:right="211" w:firstLine="420"/>
        <w:jc w:val="both"/>
      </w:pPr>
      <w:r>
        <w:rPr>
          <w:spacing w:val="-1"/>
        </w:rPr>
        <w:t>子公司所有者权益中不属于母公司的份额，作为少数股东权益，在合并资产负债表中所有者权益项目</w:t>
      </w:r>
      <w:r>
        <w:rPr/>
        <w:t> 下以</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r>
        <w:rPr/>
        <w:t>项目列示。</w:t>
      </w:r>
    </w:p>
    <w:p>
      <w:pPr>
        <w:pStyle w:val="BodyText"/>
        <w:spacing w:line="256" w:lineRule="auto" w:before="108"/>
        <w:ind w:right="206" w:firstLine="420"/>
        <w:jc w:val="both"/>
      </w:pPr>
      <w:r>
        <w:rPr/>
        <w:t>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 </w:t>
      </w:r>
      <w:r>
        <w:rPr>
          <w:spacing w:val="2"/>
        </w:rPr>
        <w:t>列示。子公司当期综合收益中属于少数股东权益的份额，在合并利润表中综合收益总额项目下以</w:t>
      </w:r>
      <w:r>
        <w:rPr>
          <w:rFonts w:ascii="Times New Roman" w:hAnsi="Times New Roman" w:cs="Times New Roman" w:eastAsia="Times New Roman" w:hint="default"/>
          <w:spacing w:val="2"/>
        </w:rPr>
        <w:t>“</w:t>
      </w:r>
      <w:r>
        <w:rPr>
          <w:spacing w:val="2"/>
        </w:rPr>
        <w:t>归属于</w:t>
      </w:r>
      <w:r>
        <w:rPr>
          <w:spacing w:val="-103"/>
        </w:rPr>
        <w:t> </w:t>
      </w:r>
      <w:r>
        <w:rPr/>
        <w:t>少数股东的综合收益总额</w:t>
      </w:r>
      <w:r>
        <w:rPr>
          <w:rFonts w:ascii="Times New Roman" w:hAnsi="Times New Roman" w:cs="Times New Roman" w:eastAsia="Times New Roman" w:hint="default"/>
        </w:rPr>
        <w:t>”</w:t>
      </w:r>
      <w:r>
        <w:rPr/>
        <w:t>项目列示。</w:t>
      </w:r>
    </w:p>
    <w:p>
      <w:pPr>
        <w:pStyle w:val="BodyText"/>
        <w:spacing w:line="273" w:lineRule="auto" w:before="125"/>
        <w:ind w:left="114" w:right="212" w:firstLine="420"/>
        <w:jc w:val="both"/>
      </w:pPr>
      <w:r>
        <w:rPr>
          <w:spacing w:val="-1"/>
        </w:rPr>
        <w:t>子公司少数股东分担的当期亏损超过了少数股东在该子公司期初所有者权益中所享有的份额的，其余</w:t>
      </w:r>
      <w:r>
        <w:rPr/>
        <w:t> 额仍冲减少数股东权益。</w:t>
      </w:r>
    </w:p>
    <w:p>
      <w:pPr>
        <w:pStyle w:val="BodyText"/>
        <w:spacing w:line="256" w:lineRule="auto" w:before="127"/>
        <w:ind w:left="114" w:right="210" w:firstLine="420"/>
        <w:jc w:val="both"/>
      </w:pPr>
      <w:r>
        <w:rPr/>
        <w:t>向子公司出售资产所发生的未实现内部交易损益，全额抵销</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。子公司 向母公司出售资产所发生的未实现内部交易损益，按照母公司对该子公司的分配比例在</w:t>
      </w:r>
      <w:r>
        <w:rPr>
          <w:rFonts w:ascii="Times New Roman" w:hAnsi="Times New Roman" w:cs="Times New Roman" w:eastAsia="Times New Roman" w:hint="default"/>
        </w:rPr>
        <w:t>“</w:t>
      </w:r>
      <w:r>
        <w:rPr/>
        <w:t>归属于母公司所</w:t>
      </w:r>
      <w:r>
        <w:rPr>
          <w:spacing w:val="-14"/>
        </w:rPr>
        <w:t> </w:t>
      </w:r>
      <w:r>
        <w:rPr>
          <w:spacing w:val="-14"/>
        </w:rPr>
      </w:r>
      <w:r>
        <w:rPr>
          <w:spacing w:val="-2"/>
        </w:rPr>
        <w:t>有者的净利润</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之间分配抵销。子公司之间出售资产所发生的未实现内部交易损益，按照</w:t>
      </w:r>
      <w:r>
        <w:rPr>
          <w:spacing w:val="-102"/>
        </w:rPr>
        <w:t> </w:t>
      </w:r>
      <w:r>
        <w:rPr>
          <w:spacing w:val="-102"/>
        </w:rPr>
      </w:r>
      <w:r>
        <w:rPr/>
        <w:t>母公司对出售方子公司的分配比例在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p>
    <w:p>
      <w:pPr>
        <w:pStyle w:val="BodyText"/>
        <w:spacing w:line="273" w:lineRule="auto" w:before="125"/>
        <w:ind w:left="114" w:right="211" w:firstLine="420"/>
        <w:jc w:val="both"/>
      </w:pPr>
      <w:r>
        <w:rPr>
          <w:spacing w:val="-1"/>
        </w:rPr>
        <w:t>本公司在报告期内因同一控制下企业合并增加的子公司以及业务，编制合并报表时，调整合并资产负</w:t>
      </w:r>
      <w:r>
        <w:rPr/>
        <w:t> </w:t>
      </w:r>
      <w:r>
        <w:rPr>
          <w:spacing w:val="-1"/>
        </w:rPr>
        <w:t>债表的期初数，将该子公司以及业务合并当期期初至报告期末的收入、费用、利润纳入合并利润表，现金</w:t>
      </w:r>
      <w:r>
        <w:rPr>
          <w:spacing w:val="-86"/>
        </w:rPr>
        <w:t> </w:t>
      </w:r>
      <w:r>
        <w:rPr>
          <w:spacing w:val="-86"/>
        </w:rPr>
      </w:r>
      <w:r>
        <w:rPr>
          <w:spacing w:val="-1"/>
        </w:rPr>
        <w:t>流量纳入合并现金流量表，同时对比较报表的相关项目进行调整，视同合并后的报告主体自最终控制方开</w:t>
      </w:r>
      <w:r>
        <w:rPr>
          <w:spacing w:val="-81"/>
        </w:rPr>
        <w:t> </w:t>
      </w:r>
      <w:r>
        <w:rPr>
          <w:spacing w:val="-81"/>
        </w:rPr>
      </w:r>
      <w:r>
        <w:rPr/>
        <w:t>始控制时点起一直存在。</w:t>
      </w:r>
    </w:p>
    <w:p>
      <w:pPr>
        <w:pStyle w:val="BodyText"/>
        <w:spacing w:line="273" w:lineRule="auto" w:before="127"/>
        <w:ind w:left="114" w:right="212" w:firstLine="420"/>
        <w:jc w:val="both"/>
      </w:pPr>
      <w:r>
        <w:rPr>
          <w:spacing w:val="-1"/>
        </w:rPr>
        <w:t>本公司在报告期内因非同一控制下企业合并或其他方式增加的子公司以及业务，编制合并资产负债表</w:t>
      </w:r>
      <w:r>
        <w:rPr/>
        <w:t> </w:t>
      </w:r>
      <w:r>
        <w:rPr>
          <w:spacing w:val="-1"/>
        </w:rPr>
        <w:t>时，不调整合并资产负债表的期初数，将该子公司以及业务购买日至报告期末的收入、费用、利润、现金</w:t>
      </w:r>
      <w:r>
        <w:rPr>
          <w:spacing w:val="-83"/>
        </w:rPr>
        <w:t> </w:t>
      </w:r>
      <w:r>
        <w:rPr>
          <w:spacing w:val="-83"/>
        </w:rPr>
      </w:r>
      <w:r>
        <w:rPr/>
        <w:t>流量纳入合并利润表和合并现金流量表。</w:t>
      </w:r>
    </w:p>
    <w:p>
      <w:pPr>
        <w:pStyle w:val="BodyText"/>
        <w:spacing w:line="273" w:lineRule="auto" w:before="127"/>
        <w:ind w:left="114" w:right="114" w:firstLine="420"/>
        <w:jc w:val="both"/>
      </w:pPr>
      <w:r>
        <w:rPr/>
        <w:t>本公司在报告期内处置子公司以及业务，编制合并资产负债表时，不调整合并资产负债表的期初数， 该子公司以及业务期初至处置日的收入、费用、利润纳入合并利润表，现金流量纳入合并现金流量表。</w:t>
      </w:r>
    </w:p>
    <w:p>
      <w:pPr>
        <w:pStyle w:val="BodyText"/>
        <w:spacing w:line="240" w:lineRule="auto" w:before="127"/>
        <w:ind w:left="533" w:right="97"/>
        <w:jc w:val="left"/>
      </w:pPr>
      <w:r>
        <w:rPr/>
        <w:t>母公司购买子公司少数股东拥有的子公司股权，在合并财务报表中，因购买少数股权新取得的长期股</w:t>
      </w:r>
    </w:p>
    <w:p>
      <w:pPr>
        <w:spacing w:after="0" w:line="240" w:lineRule="auto"/>
        <w:jc w:val="left"/>
        <w:sectPr>
          <w:pgSz w:w="11910" w:h="16840"/>
          <w:pgMar w:header="0" w:footer="971" w:top="1400" w:bottom="1160" w:left="1020" w:right="920"/>
        </w:sectPr>
      </w:pPr>
    </w:p>
    <w:p>
      <w:pPr>
        <w:pStyle w:val="BodyText"/>
        <w:spacing w:line="273" w:lineRule="auto" w:before="6"/>
        <w:ind w:left="114" w:right="115"/>
        <w:jc w:val="both"/>
      </w:pPr>
      <w:r>
        <w:rPr/>
        <w:t>权投资与按照新增持股比例计算应享有子公司自购买日或合并日开始持续计算的净资产份额之间的差额，</w:t>
      </w:r>
      <w:r>
        <w:rPr>
          <w:spacing w:val="-35"/>
        </w:rPr>
        <w:t> </w:t>
      </w:r>
      <w:r>
        <w:rPr>
          <w:spacing w:val="-35"/>
        </w:rPr>
      </w:r>
      <w:r>
        <w:rPr/>
        <w:t>调整资本公积（资本溢价或股本溢价），资本公积不足冲减的，调整留存收益。</w:t>
      </w:r>
    </w:p>
    <w:p>
      <w:pPr>
        <w:pStyle w:val="BodyText"/>
        <w:spacing w:line="268" w:lineRule="auto" w:before="127"/>
        <w:ind w:left="114" w:right="211" w:firstLine="420"/>
        <w:jc w:val="both"/>
      </w:pPr>
      <w:r>
        <w:rPr/>
        <w:t>通过多次交易分步实现的同一控制下企业合并，不属于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的，取得控制权日，合并方在达 </w:t>
      </w:r>
      <w:r>
        <w:rPr>
          <w:spacing w:val="-1"/>
        </w:rPr>
        <w:t>到合并之前持有的长期股权投资，在取得日与合并方与被合并方同处于同一方最终控制之日熟晚日与合并</w:t>
      </w:r>
      <w:r>
        <w:rPr>
          <w:spacing w:val="-81"/>
        </w:rPr>
        <w:t> </w:t>
      </w:r>
      <w:r>
        <w:rPr>
          <w:spacing w:val="-81"/>
        </w:rPr>
      </w:r>
      <w:r>
        <w:rPr>
          <w:spacing w:val="-1"/>
        </w:rPr>
        <w:t>日之间已确认有关损益、其他综合收益和其他所有者权益变动，分别冲减比较报表期间的期初留存收益或</w:t>
      </w:r>
      <w:r>
        <w:rPr>
          <w:spacing w:val="-81"/>
        </w:rPr>
        <w:t> </w:t>
      </w:r>
      <w:r>
        <w:rPr>
          <w:spacing w:val="-81"/>
        </w:rPr>
      </w:r>
      <w:r>
        <w:rPr/>
        <w:t>当期损益。</w:t>
      </w:r>
    </w:p>
    <w:p>
      <w:pPr>
        <w:pStyle w:val="BodyText"/>
        <w:spacing w:line="268" w:lineRule="auto" w:before="132"/>
        <w:ind w:left="114" w:right="211" w:firstLine="420"/>
        <w:jc w:val="both"/>
      </w:pPr>
      <w:r>
        <w:rPr/>
        <w:t>通过多次交易分步实现非同一控制下企业合并，不属于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的，在合并财务报表中，对于购 </w:t>
      </w:r>
      <w:r>
        <w:rPr>
          <w:spacing w:val="-1"/>
        </w:rPr>
        <w:t>买日之前持有的被购买方的股权，按照该股权在购买日的公允价值进行重新计量，公允价值与其账面价值</w:t>
      </w:r>
      <w:r>
        <w:rPr>
          <w:spacing w:val="-81"/>
        </w:rPr>
        <w:t> </w:t>
      </w:r>
      <w:r>
        <w:rPr>
          <w:spacing w:val="-81"/>
        </w:rPr>
      </w:r>
      <w:r>
        <w:rPr>
          <w:spacing w:val="-1"/>
        </w:rPr>
        <w:t>的差额计入当期投资收益；购买日之前持有的被购买方的股权涉及权益法核算下的其他综合收益等的，与</w:t>
      </w:r>
      <w:r>
        <w:rPr>
          <w:spacing w:val="-81"/>
        </w:rPr>
        <w:t> </w:t>
      </w:r>
      <w:r>
        <w:rPr>
          <w:spacing w:val="-81"/>
        </w:rPr>
      </w:r>
      <w:r>
        <w:rPr>
          <w:spacing w:val="-1"/>
        </w:rPr>
        <w:t>其相关的其他综合收益等转为购买日所属当期收益。由于被投资方重新计量设定收益计划净负债或资产变</w:t>
      </w:r>
      <w:r>
        <w:rPr>
          <w:spacing w:val="-81"/>
        </w:rPr>
        <w:t> </w:t>
      </w:r>
      <w:r>
        <w:rPr>
          <w:spacing w:val="-81"/>
        </w:rPr>
      </w:r>
      <w:r>
        <w:rPr/>
        <w:t>动而产生的其他综合收益除外。</w:t>
      </w:r>
    </w:p>
    <w:p>
      <w:pPr>
        <w:pStyle w:val="BodyText"/>
        <w:spacing w:line="273" w:lineRule="auto" w:before="132"/>
        <w:ind w:left="114" w:right="211" w:firstLine="420"/>
        <w:jc w:val="both"/>
      </w:pPr>
      <w:r>
        <w:rPr>
          <w:spacing w:val="-1"/>
        </w:rPr>
        <w:t>母公司在不丧失控制权的情况下部分处置对子公司的长期股权投资，在合并财务报表中，处置价款与</w:t>
      </w:r>
      <w:r>
        <w:rPr/>
        <w:t> </w:t>
      </w:r>
      <w:r>
        <w:rPr>
          <w:spacing w:val="-1"/>
        </w:rPr>
        <w:t>处置长期股权投资相对应享有子公司自购买日或合并日开始持续计算的净资产份额之间的差额，调整资本</w:t>
      </w:r>
      <w:r>
        <w:rPr>
          <w:spacing w:val="-81"/>
        </w:rPr>
        <w:t> </w:t>
      </w:r>
      <w:r>
        <w:rPr>
          <w:spacing w:val="-81"/>
        </w:rPr>
      </w:r>
      <w:r>
        <w:rPr/>
        <w:t>公积（资本溢价或股本溢价），资本公积不足冲减的，调整留存收益。</w:t>
      </w:r>
    </w:p>
    <w:p>
      <w:pPr>
        <w:pStyle w:val="BodyText"/>
        <w:spacing w:line="273" w:lineRule="auto" w:before="127"/>
        <w:ind w:left="114" w:right="97" w:firstLine="420"/>
        <w:jc w:val="left"/>
      </w:pPr>
      <w:r>
        <w:rPr/>
        <w:t>因处置部分股权投资等原因丧失了对被投资方的控制权的，在编制合并财务报表时，对于剩余股权， 按照其在丧失控制权日的公允价值进行重新计量。处置股权取得的对价与剩余股权公允价值之和，减去按 原持股比例计算应享有原有子公司自购买日或合并日开始持续计算的净资产的份额之间的差额，计入丧失 控制权当期的投资收益，同时冲减商誉。与原有子公司股权投资相关的其他综合收益等，在丧失控制权时 转为当期投资收益。</w:t>
      </w:r>
    </w:p>
    <w:p>
      <w:pPr>
        <w:pStyle w:val="BodyText"/>
        <w:spacing w:line="273" w:lineRule="auto" w:before="127"/>
        <w:ind w:left="114" w:right="97" w:firstLine="420"/>
        <w:jc w:val="left"/>
      </w:pPr>
      <w:r>
        <w:rPr/>
        <w:t>通过多次交易分步处置对子公司股权投资直至丧失控制权的，如果处置对子公司股权投资直至丧失控 制权的各项交易属于一揽子交易的，将各项交易作为一项处置子公司并丧失控制权的交易进行会计处理；</w:t>
      </w:r>
      <w:r>
        <w:rPr>
          <w:spacing w:val="-35"/>
        </w:rPr>
        <w:t> </w:t>
      </w:r>
      <w:r>
        <w:rPr>
          <w:spacing w:val="-35"/>
        </w:rPr>
      </w:r>
      <w:r>
        <w:rPr/>
        <w:t>但是，在丧失控制权之前每一次处置价款与处置投资对应的享有该子公司净资产份额的差额，在合并财务</w:t>
      </w:r>
      <w:r>
        <w:rPr/>
        <w:t> 报表中确认为其他综合收益，在丧失控制权时一并转入丧失控制权当期的损益。</w:t>
      </w:r>
    </w:p>
    <w:p>
      <w:pPr>
        <w:pStyle w:val="BodyText"/>
        <w:spacing w:line="240" w:lineRule="auto" w:before="127"/>
        <w:ind w:left="534" w:right="97"/>
        <w:jc w:val="left"/>
      </w:pPr>
      <w:r>
        <w:rPr/>
        <w:t>合并所有者权益变动表根据合并资产负债表和合并利润表编制。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line="590" w:lineRule="atLeast" w:before="0"/>
        <w:ind w:left="534" w:right="97" w:hanging="420"/>
        <w:jc w:val="left"/>
        <w:rPr>
          <w:rFonts w:ascii="宋体" w:hAnsi="宋体" w:cs="宋体" w:eastAsia="宋体" w:hint="default"/>
          <w:sz w:val="21"/>
          <w:szCs w:val="21"/>
        </w:rPr>
      </w:pPr>
      <w:bookmarkStart w:name="7、合营安排分类及共同经营会计处理方法" w:id="135"/>
      <w:bookmarkEnd w:id="135"/>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合营安排指一项由两个或两个以上的参与方共同控制的安排。共同控制，是指按照相关约定对某项安</w:t>
      </w:r>
    </w:p>
    <w:p>
      <w:pPr>
        <w:pStyle w:val="BodyText"/>
        <w:spacing w:line="273" w:lineRule="auto" w:before="37"/>
        <w:ind w:left="114" w:right="211"/>
        <w:jc w:val="both"/>
      </w:pPr>
      <w:r>
        <w:rPr>
          <w:spacing w:val="-1"/>
        </w:rPr>
        <w:t>排所共有的控制，并且该安排的相关活动必须经过分享控制权的参与方一致同意后才能决策。在判断是否</w:t>
      </w:r>
      <w:r>
        <w:rPr>
          <w:spacing w:val="-81"/>
        </w:rPr>
        <w:t> </w:t>
      </w:r>
      <w:r>
        <w:rPr>
          <w:spacing w:val="-81"/>
        </w:rPr>
      </w:r>
      <w:r>
        <w:rPr>
          <w:spacing w:val="-1"/>
        </w:rPr>
        <w:t>存在共同控制时，应该首先判断所有参与方或参与方组合是否集体控制该安排，其次判断该安排相关活动</w:t>
      </w:r>
      <w:r>
        <w:rPr>
          <w:spacing w:val="-81"/>
        </w:rPr>
        <w:t> </w:t>
      </w:r>
      <w:r>
        <w:rPr>
          <w:spacing w:val="-81"/>
        </w:rPr>
      </w:r>
      <w:r>
        <w:rPr/>
        <w:t>的决策是否必须经过这些集体控制该安排的参与方一致同意。</w:t>
      </w:r>
    </w:p>
    <w:p>
      <w:pPr>
        <w:pStyle w:val="BodyText"/>
        <w:spacing w:line="273" w:lineRule="auto" w:before="127"/>
        <w:ind w:left="114" w:right="97" w:firstLine="420"/>
        <w:jc w:val="left"/>
      </w:pPr>
      <w:r>
        <w:rPr>
          <w:spacing w:val="-1"/>
        </w:rPr>
        <w:t>本公司根据在合营安排中享有的权利和承担的义务确定合营安排的分类。合营安排分为共同经营和合</w:t>
      </w:r>
      <w:r>
        <w:rPr/>
        <w:t> 营企业。</w:t>
      </w:r>
    </w:p>
    <w:p>
      <w:pPr>
        <w:pStyle w:val="BodyText"/>
        <w:spacing w:line="273" w:lineRule="auto" w:before="127"/>
        <w:ind w:left="114" w:right="97" w:firstLine="420"/>
        <w:jc w:val="left"/>
      </w:pPr>
      <w:r>
        <w:rPr>
          <w:spacing w:val="-1"/>
        </w:rPr>
        <w:t>共同经营，是指合营方享有该安排相关资产且承担该安排相关负债的合营安排。本公司确认其与共同</w:t>
      </w:r>
      <w:r>
        <w:rPr/>
        <w:t> 经营中利益份额相关的下列项目，并按照相关企业会计准则的规定进行会计处理：</w:t>
      </w:r>
    </w:p>
    <w:p>
      <w:pPr>
        <w:pStyle w:val="BodyText"/>
        <w:spacing w:line="240" w:lineRule="auto" w:before="128"/>
        <w:ind w:left="534" w:right="97"/>
        <w:jc w:val="left"/>
      </w:pP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141"/>
        <w:ind w:left="534" w:right="97"/>
        <w:jc w:val="left"/>
      </w:pP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141"/>
        <w:ind w:left="534" w:right="97"/>
        <w:jc w:val="left"/>
      </w:pPr>
      <w:r>
        <w:rPr>
          <w:rFonts w:ascii="Times New Roman" w:hAnsi="Times New Roman" w:cs="Times New Roman" w:eastAsia="Times New Roman" w:hint="default"/>
        </w:rPr>
        <w:t>3</w:t>
      </w:r>
      <w:r>
        <w:rPr/>
        <w:t>、确认出售其享有的共同经营产出份额所产生的收入；</w:t>
      </w:r>
    </w:p>
    <w:p>
      <w:pPr>
        <w:spacing w:after="0" w:line="240" w:lineRule="auto"/>
        <w:jc w:val="left"/>
        <w:sectPr>
          <w:pgSz w:w="11910" w:h="16840"/>
          <w:pgMar w:header="0" w:footer="971" w:top="1400" w:bottom="1160" w:left="1020" w:right="920"/>
        </w:sectPr>
      </w:pPr>
    </w:p>
    <w:p>
      <w:pPr>
        <w:pStyle w:val="BodyText"/>
        <w:spacing w:line="240" w:lineRule="auto" w:before="6"/>
        <w:ind w:left="534" w:right="0"/>
        <w:jc w:val="both"/>
      </w:pPr>
      <w:r>
        <w:rPr>
          <w:rFonts w:ascii="Times New Roman" w:hAnsi="Times New Roman" w:cs="Times New Roman" w:eastAsia="Times New Roman" w:hint="default"/>
        </w:rPr>
        <w:t>4</w:t>
      </w:r>
      <w:r>
        <w:rPr/>
        <w:t>、按其份额确认共同经营因出售产出所产生的收入；</w:t>
      </w:r>
    </w:p>
    <w:p>
      <w:pPr>
        <w:pStyle w:val="BodyText"/>
        <w:spacing w:line="240" w:lineRule="auto" w:before="141"/>
        <w:ind w:left="534" w:right="0"/>
        <w:jc w:val="both"/>
      </w:pPr>
      <w:r>
        <w:rPr>
          <w:rFonts w:ascii="Times New Roman" w:hAnsi="Times New Roman" w:cs="Times New Roman" w:eastAsia="Times New Roman" w:hint="default"/>
        </w:rPr>
        <w:t>5</w:t>
      </w:r>
      <w:r>
        <w:rPr/>
        <w:t>、确认单独所发生的费用，以及按其份额确认共同经营发生的费用。</w:t>
      </w:r>
    </w:p>
    <w:p>
      <w:pPr>
        <w:spacing w:line="240" w:lineRule="auto" w:before="0"/>
        <w:rPr>
          <w:rFonts w:ascii="宋体" w:hAnsi="宋体" w:cs="宋体" w:eastAsia="宋体" w:hint="default"/>
          <w:sz w:val="22"/>
          <w:szCs w:val="22"/>
        </w:rPr>
      </w:pPr>
    </w:p>
    <w:p>
      <w:pPr>
        <w:spacing w:line="590" w:lineRule="atLeast" w:before="167"/>
        <w:ind w:left="534" w:right="0" w:hanging="420"/>
        <w:jc w:val="left"/>
        <w:rPr>
          <w:rFonts w:ascii="宋体" w:hAnsi="宋体" w:cs="宋体" w:eastAsia="宋体" w:hint="default"/>
          <w:sz w:val="21"/>
          <w:szCs w:val="21"/>
        </w:rPr>
      </w:pPr>
      <w:bookmarkStart w:name="8、现金及现金等价物的确定标准" w:id="136"/>
      <w:bookmarkEnd w:id="13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在编制现金流量表时，将库存现金以及可以随时用于支付的存款确认为现金。现金等价物是指持有的</w:t>
      </w:r>
    </w:p>
    <w:p>
      <w:pPr>
        <w:pStyle w:val="BodyText"/>
        <w:spacing w:line="273" w:lineRule="auto" w:before="37"/>
        <w:ind w:left="114" w:right="0"/>
        <w:jc w:val="left"/>
      </w:pPr>
      <w:r>
        <w:rPr>
          <w:spacing w:val="-1"/>
        </w:rPr>
        <w:t>期限短（一般是指从购买日起三个月内到期）、流动性强、易于转换为已知金额现金及价值变动风险很小</w:t>
      </w:r>
      <w:r>
        <w:rPr>
          <w:spacing w:val="-86"/>
        </w:rPr>
        <w:t> </w:t>
      </w:r>
      <w:r>
        <w:rPr>
          <w:spacing w:val="-86"/>
        </w:rPr>
      </w:r>
      <w:r>
        <w:rPr/>
        <w:t>的投资。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6"/>
        <w:spacing w:line="240" w:lineRule="auto"/>
        <w:ind w:right="0"/>
        <w:jc w:val="left"/>
        <w:rPr>
          <w:b w:val="0"/>
          <w:bCs w:val="0"/>
        </w:rPr>
      </w:pPr>
      <w:bookmarkStart w:name="9、外币业务和外币报表折算" w:id="137"/>
      <w:bookmarkEnd w:id="137"/>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rFonts w:ascii="宋体" w:hAnsi="宋体" w:cs="宋体" w:eastAsia="宋体" w:hint="default"/>
        </w:rPr>
        <w:t>1.</w:t>
      </w:r>
      <w:r>
        <w:rPr>
          <w:rFonts w:ascii="宋体" w:hAnsi="宋体" w:cs="宋体" w:eastAsia="宋体" w:hint="default"/>
          <w:spacing w:val="39"/>
        </w:rPr>
        <w:t> </w:t>
      </w:r>
      <w:r>
        <w:rPr/>
        <w:t>外币业务折算</w:t>
      </w:r>
      <w:r>
        <w:rPr>
          <w:b w:val="0"/>
          <w:bCs w:val="0"/>
        </w:rPr>
      </w:r>
    </w:p>
    <w:p>
      <w:pPr>
        <w:pStyle w:val="BodyText"/>
        <w:spacing w:line="273" w:lineRule="auto" w:before="157"/>
        <w:ind w:left="894" w:right="0"/>
        <w:jc w:val="left"/>
      </w:pPr>
      <w:r>
        <w:rPr/>
        <w:t>外币业务采用交易发生日的即期汇率作为折算汇率将外币金额折合成人民币记账。 外币货币性项目余额按资产负债表日即期汇率折算，由此产生的汇兑差额，除属于与购建符合资</w:t>
      </w:r>
    </w:p>
    <w:p>
      <w:pPr>
        <w:pStyle w:val="BodyText"/>
        <w:spacing w:line="273" w:lineRule="auto"/>
        <w:ind w:left="473" w:right="114"/>
        <w:jc w:val="both"/>
      </w:pPr>
      <w:r>
        <w:rPr/>
        <w:t>本化条件的资产相关的外币专门借款产生的汇兑差额按照借款费用资本化的原则处理外，均计入当期</w:t>
      </w:r>
      <w:r>
        <w:rPr>
          <w:spacing w:val="-72"/>
        </w:rPr>
        <w:t> </w:t>
      </w:r>
      <w:r>
        <w:rPr>
          <w:spacing w:val="-72"/>
        </w:rPr>
      </w:r>
      <w:r>
        <w:rPr/>
        <w:t>损益。以历史成本计量的外币非货币性项目，仍采用交易发生日的即期汇率折算，不改变其记账本位</w:t>
      </w:r>
      <w:r>
        <w:rPr>
          <w:spacing w:val="-72"/>
        </w:rPr>
        <w:t> </w:t>
      </w:r>
      <w:r>
        <w:rPr>
          <w:spacing w:val="-72"/>
        </w:rPr>
      </w:r>
      <w:r>
        <w:rPr/>
        <w:t>币金额。以公允价值计量的外币非货币性项目，采用公允价值确定日的即期汇率折算，由此产生的汇</w:t>
      </w:r>
      <w:r>
        <w:rPr>
          <w:spacing w:val="-72"/>
        </w:rPr>
        <w:t> </w:t>
      </w:r>
      <w:r>
        <w:rPr>
          <w:spacing w:val="-72"/>
        </w:rPr>
      </w:r>
      <w:r>
        <w:rPr/>
        <w:t>兑差额计入当期损益或其他综合收益。</w:t>
      </w:r>
    </w:p>
    <w:p>
      <w:pPr>
        <w:pStyle w:val="BodyText"/>
        <w:spacing w:line="432" w:lineRule="exact" w:before="28"/>
        <w:ind w:left="534" w:right="101" w:hanging="420"/>
        <w:jc w:val="left"/>
      </w:pP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外币报表折算</w:t>
      </w:r>
      <w:r>
        <w:rPr>
          <w:rFonts w:ascii="宋体" w:hAnsi="宋体" w:cs="宋体" w:eastAsia="宋体" w:hint="default"/>
          <w:b/>
          <w:bCs/>
          <w:w w:val="99"/>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w:t>
      </w:r>
      <w:r>
        <w:rPr/>
      </w:r>
    </w:p>
    <w:p>
      <w:pPr>
        <w:pStyle w:val="BodyText"/>
        <w:spacing w:line="271" w:lineRule="exact" w:before="0"/>
        <w:ind w:right="0"/>
        <w:jc w:val="left"/>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w:t>
      </w:r>
    </w:p>
    <w:p>
      <w:pPr>
        <w:pStyle w:val="BodyText"/>
        <w:spacing w:line="256" w:lineRule="auto" w:before="21"/>
        <w:ind w:right="0"/>
        <w:jc w:val="left"/>
      </w:pPr>
      <w:r>
        <w:rPr/>
        <w:t>汇率折算。按照上述折算产生的外币财务报表折算差额，在其他综合收益项目下单独列示</w:t>
      </w:r>
      <w:r>
        <w:rPr>
          <w:rFonts w:ascii="Times New Roman" w:hAnsi="Times New Roman" w:cs="Times New Roman" w:eastAsia="Times New Roman" w:hint="default"/>
        </w:rPr>
        <w:t>“</w:t>
      </w:r>
      <w:r>
        <w:rPr/>
        <w:t>外币报表折算</w:t>
      </w:r>
      <w:r>
        <w:rPr>
          <w:spacing w:val="-14"/>
        </w:rPr>
        <w:t> </w:t>
      </w:r>
      <w:r>
        <w:rPr>
          <w:spacing w:val="-14"/>
        </w:rPr>
      </w:r>
      <w:r>
        <w:rPr/>
        <w:t>差额</w:t>
      </w:r>
      <w:r>
        <w:rPr>
          <w:rFonts w:ascii="Times New Roman" w:hAnsi="Times New Roman" w:cs="Times New Roman" w:eastAsia="Times New Roman" w:hint="default"/>
        </w:rPr>
        <w:t>”</w:t>
      </w:r>
      <w:r>
        <w:rPr/>
        <w:t>项目。</w:t>
      </w:r>
    </w:p>
    <w:p>
      <w:pPr>
        <w:pStyle w:val="BodyText"/>
        <w:spacing w:line="273" w:lineRule="auto" w:before="5"/>
        <w:ind w:left="114" w:right="111" w:firstLine="420"/>
        <w:jc w:val="both"/>
      </w:pPr>
      <w:r>
        <w:rPr>
          <w:spacing w:val="-1"/>
        </w:rPr>
        <w:t>处置境外经营时，将资产负债表中其他综合收益项目下列示的、与该境外经营相关的外币财务报表折</w:t>
      </w:r>
      <w:r>
        <w:rPr/>
        <w:t> </w:t>
      </w:r>
      <w:r>
        <w:rPr>
          <w:spacing w:val="-1"/>
        </w:rPr>
        <w:t>算差额，自其他综合收益项目转入处置当期损益；部分处置境外经营的，按处置的比例计算处置部分的外</w:t>
      </w:r>
      <w:r>
        <w:rPr>
          <w:spacing w:val="-83"/>
        </w:rPr>
        <w:t> </w:t>
      </w:r>
      <w:r>
        <w:rPr>
          <w:spacing w:val="-83"/>
        </w:rPr>
      </w:r>
      <w:r>
        <w:rPr/>
        <w:t>币财务报表折算差额，转入处置当期损益。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right="0"/>
        <w:jc w:val="left"/>
        <w:rPr>
          <w:b w:val="0"/>
          <w:bCs w:val="0"/>
        </w:rPr>
      </w:pPr>
      <w:bookmarkStart w:name="10、金融工具" w:id="138"/>
      <w:bookmarkEnd w:id="138"/>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spacing w:line="376" w:lineRule="auto" w:before="0"/>
        <w:ind w:left="114" w:right="4902" w:firstLine="420"/>
        <w:jc w:val="left"/>
        <w:rPr>
          <w:rFonts w:ascii="宋体" w:hAnsi="宋体" w:cs="宋体" w:eastAsia="宋体" w:hint="default"/>
          <w:sz w:val="21"/>
          <w:szCs w:val="21"/>
        </w:rPr>
      </w:pPr>
      <w:r>
        <w:rPr>
          <w:rFonts w:ascii="宋体" w:hAnsi="宋体" w:cs="宋体" w:eastAsia="宋体" w:hint="default"/>
          <w:sz w:val="21"/>
          <w:szCs w:val="21"/>
        </w:rPr>
        <w:t>金融工具包括金融资产、金融负债和权益工具。 </w:t>
      </w:r>
      <w:r>
        <w:rPr>
          <w:rFonts w:ascii="宋体" w:hAnsi="宋体" w:cs="宋体" w:eastAsia="宋体" w:hint="default"/>
          <w:b/>
          <w:bCs/>
          <w:sz w:val="21"/>
          <w:szCs w:val="21"/>
        </w:rPr>
        <w:t>1.</w:t>
      </w:r>
      <w:r>
        <w:rPr>
          <w:rFonts w:ascii="宋体" w:hAnsi="宋体" w:cs="宋体" w:eastAsia="宋体" w:hint="default"/>
          <w:b/>
          <w:bCs/>
          <w:spacing w:val="39"/>
          <w:sz w:val="21"/>
          <w:szCs w:val="21"/>
        </w:rPr>
        <w:t> </w:t>
      </w:r>
      <w:r>
        <w:rPr>
          <w:rFonts w:ascii="宋体" w:hAnsi="宋体" w:cs="宋体" w:eastAsia="宋体" w:hint="default"/>
          <w:b/>
          <w:bCs/>
          <w:sz w:val="21"/>
          <w:szCs w:val="21"/>
        </w:rPr>
        <w:t>金融工具的分类</w:t>
      </w:r>
      <w:r>
        <w:rPr>
          <w:rFonts w:ascii="宋体" w:hAnsi="宋体" w:cs="宋体" w:eastAsia="宋体" w:hint="default"/>
          <w:sz w:val="21"/>
          <w:szCs w:val="21"/>
        </w:rPr>
      </w:r>
    </w:p>
    <w:p>
      <w:pPr>
        <w:pStyle w:val="BodyText"/>
        <w:spacing w:line="273" w:lineRule="auto" w:before="37"/>
        <w:ind w:left="474" w:right="112" w:firstLine="420"/>
        <w:jc w:val="both"/>
      </w:pPr>
      <w:r>
        <w:rPr/>
        <w:t>管理层按照取得持有金融资产和承担金融负债的目的，将其划分为：以公允价值计量且其变动计 入当期损益的金融资产或金融负债，包括交易性金融资产或金融负债和直接指定为以公允价值计量且</w:t>
      </w:r>
      <w:r>
        <w:rPr>
          <w:spacing w:val="-72"/>
        </w:rPr>
        <w:t> </w:t>
      </w:r>
      <w:r>
        <w:rPr>
          <w:spacing w:val="-72"/>
        </w:rPr>
      </w:r>
      <w:r>
        <w:rPr/>
        <w:t>其变动计入当期损益的金融资产或金融负债；持有至到期投资；应收款项；可供出售金融资产；其他</w:t>
      </w:r>
      <w:r>
        <w:rPr>
          <w:spacing w:val="-72"/>
        </w:rPr>
        <w:t> </w:t>
      </w:r>
      <w:r>
        <w:rPr>
          <w:spacing w:val="-72"/>
        </w:rPr>
      </w:r>
      <w:r>
        <w:rPr/>
        <w:t>金融负债等。</w:t>
      </w:r>
    </w:p>
    <w:p>
      <w:pPr>
        <w:pStyle w:val="Heading6"/>
        <w:spacing w:line="240" w:lineRule="auto" w:before="127"/>
        <w:ind w:right="0"/>
        <w:jc w:val="left"/>
        <w:rPr>
          <w:b w:val="0"/>
          <w:bCs w:val="0"/>
        </w:rPr>
      </w:pPr>
      <w:r>
        <w:rPr>
          <w:rFonts w:ascii="宋体" w:hAnsi="宋体" w:cs="宋体" w:eastAsia="宋体" w:hint="default"/>
        </w:rPr>
        <w:t>1.</w:t>
      </w:r>
      <w:r>
        <w:rPr>
          <w:rFonts w:ascii="宋体" w:hAnsi="宋体" w:cs="宋体" w:eastAsia="宋体" w:hint="default"/>
          <w:spacing w:val="38"/>
        </w:rPr>
        <w:t> </w:t>
      </w:r>
      <w:r>
        <w:rPr/>
        <w:t>金融工具的确认依据和计量方法</w:t>
      </w:r>
      <w:r>
        <w:rPr>
          <w:b w:val="0"/>
          <w:bCs w:val="0"/>
        </w:rPr>
      </w:r>
    </w:p>
    <w:p>
      <w:pPr>
        <w:pStyle w:val="Heading6"/>
        <w:spacing w:line="240" w:lineRule="auto" w:before="157"/>
        <w:ind w:left="113" w:right="0"/>
        <w:jc w:val="left"/>
        <w:rPr>
          <w:b w:val="0"/>
          <w:bCs w:val="0"/>
        </w:rPr>
      </w:pPr>
      <w:r>
        <w:rPr/>
        <w:t>（</w:t>
      </w:r>
      <w:r>
        <w:rPr>
          <w:rFonts w:ascii="Times New Roman" w:hAnsi="Times New Roman" w:cs="Times New Roman" w:eastAsia="Times New Roman" w:hint="default"/>
        </w:rPr>
        <w:t>1</w:t>
      </w:r>
      <w:r>
        <w:rPr/>
        <w:t>）以公允价值计量且其变动计入当期损益的金融资产（金融负债）</w:t>
      </w:r>
      <w:r>
        <w:rPr>
          <w:b w:val="0"/>
          <w:bCs w:val="0"/>
        </w:rPr>
      </w:r>
    </w:p>
    <w:p>
      <w:pPr>
        <w:spacing w:after="0" w:line="240" w:lineRule="auto"/>
        <w:jc w:val="left"/>
        <w:sectPr>
          <w:pgSz w:w="11910" w:h="16840"/>
          <w:pgMar w:header="0" w:footer="971" w:top="1400" w:bottom="1160" w:left="1020" w:right="1020"/>
        </w:sectPr>
      </w:pPr>
    </w:p>
    <w:p>
      <w:pPr>
        <w:pStyle w:val="BodyText"/>
        <w:spacing w:line="273" w:lineRule="auto" w:before="6"/>
        <w:ind w:left="114" w:right="211" w:firstLine="420"/>
        <w:jc w:val="both"/>
      </w:pPr>
      <w:r>
        <w:rPr>
          <w:spacing w:val="-1"/>
        </w:rPr>
        <w:t>取得时以公允价值（扣除已宣告但尚未发放的现金股利或已到付息期但尚未领取的债券利息）作为初</w:t>
      </w:r>
      <w:r>
        <w:rPr/>
        <w:t> 始确认金额，相关的交易费用计入当期损益。</w:t>
      </w:r>
    </w:p>
    <w:p>
      <w:pPr>
        <w:pStyle w:val="BodyText"/>
        <w:spacing w:line="273" w:lineRule="auto"/>
        <w:ind w:left="533" w:right="593"/>
        <w:jc w:val="left"/>
      </w:pPr>
      <w:r>
        <w:rPr/>
        <w:t>持有期间将取得的利息或现金股利确认为投资收益，期末将公允价值变动计入当期损益。 处置时，其公允价值与初始入账金额之间的差额确认为投资收益，同时调整公允价值变动损益。</w:t>
      </w:r>
    </w:p>
    <w:p>
      <w:pPr>
        <w:pStyle w:val="Heading6"/>
        <w:spacing w:line="240" w:lineRule="auto" w:before="128"/>
        <w:ind w:left="113" w:right="97"/>
        <w:jc w:val="left"/>
        <w:rPr>
          <w:b w:val="0"/>
          <w:bCs w:val="0"/>
        </w:rPr>
      </w:pPr>
      <w:r>
        <w:rPr/>
        <w:t>（</w:t>
      </w:r>
      <w:r>
        <w:rPr>
          <w:rFonts w:ascii="Times New Roman" w:hAnsi="Times New Roman" w:cs="Times New Roman" w:eastAsia="Times New Roman" w:hint="default"/>
        </w:rPr>
        <w:t>2</w:t>
      </w:r>
      <w:r>
        <w:rPr/>
        <w:t>）持有至到期投资</w:t>
      </w:r>
      <w:r>
        <w:rPr>
          <w:b w:val="0"/>
          <w:bCs w:val="0"/>
        </w:rPr>
      </w:r>
    </w:p>
    <w:p>
      <w:pPr>
        <w:pStyle w:val="BodyText"/>
        <w:spacing w:line="273" w:lineRule="auto" w:before="141"/>
        <w:ind w:left="534" w:right="97"/>
        <w:jc w:val="left"/>
      </w:pPr>
      <w:r>
        <w:rPr>
          <w:spacing w:val="-3"/>
        </w:rPr>
        <w:t>取得时按公允价值（扣除已到付息期但尚未领取的债券利息）和相关交易费用之和作为初始确认金额。</w:t>
      </w:r>
      <w:r>
        <w:rPr>
          <w:spacing w:val="-98"/>
        </w:rPr>
        <w:t> </w:t>
      </w:r>
      <w:r>
        <w:rPr>
          <w:spacing w:val="-98"/>
        </w:rPr>
      </w:r>
      <w:r>
        <w:rPr/>
        <w:t>持有期间按照摊余成本和实际利率计算确认利息收入，计入投资收益。实际利率在取得时确定，在该</w:t>
      </w:r>
    </w:p>
    <w:p>
      <w:pPr>
        <w:pStyle w:val="BodyText"/>
        <w:spacing w:line="273" w:lineRule="auto"/>
        <w:ind w:left="534" w:right="3112" w:hanging="420"/>
        <w:jc w:val="left"/>
      </w:pPr>
      <w:r>
        <w:rPr/>
        <w:t>预期存续期间或适用的更短期间内保持不变。 处置时，将所取得价款与该投资账面价值之间的差额计入投资收益。</w:t>
      </w:r>
    </w:p>
    <w:p>
      <w:pPr>
        <w:pStyle w:val="Heading6"/>
        <w:spacing w:line="240" w:lineRule="auto" w:before="127"/>
        <w:ind w:left="113" w:right="97"/>
        <w:jc w:val="left"/>
        <w:rPr>
          <w:b w:val="0"/>
          <w:bCs w:val="0"/>
        </w:rPr>
      </w:pPr>
      <w:r>
        <w:rPr/>
        <w:t>（</w:t>
      </w:r>
      <w:r>
        <w:rPr>
          <w:rFonts w:ascii="Times New Roman" w:hAnsi="Times New Roman" w:cs="Times New Roman" w:eastAsia="Times New Roman" w:hint="default"/>
        </w:rPr>
        <w:t>3</w:t>
      </w:r>
      <w:r>
        <w:rPr/>
        <w:t>）应收款项</w:t>
      </w:r>
      <w:r>
        <w:rPr>
          <w:b w:val="0"/>
          <w:bCs w:val="0"/>
        </w:rPr>
      </w:r>
    </w:p>
    <w:p>
      <w:pPr>
        <w:pStyle w:val="BodyText"/>
        <w:spacing w:line="273" w:lineRule="auto" w:before="141"/>
        <w:ind w:right="211" w:firstLine="420"/>
        <w:jc w:val="both"/>
      </w:pPr>
      <w:r>
        <w:rPr>
          <w:spacing w:val="-1"/>
        </w:rPr>
        <w:t>对外销售商品或提供劳务形成的应收债权，以及持有的其他企业的不包括在活跃市场上有报价的债务</w:t>
      </w:r>
      <w:r>
        <w:rPr/>
        <w:t> </w:t>
      </w:r>
      <w:r>
        <w:rPr>
          <w:spacing w:val="-1"/>
        </w:rPr>
        <w:t>工具的债权，包括应收账款、其他应收款、应收票据、预付账款等，以向购货方应收的合同或协议价款作</w:t>
      </w:r>
      <w:r>
        <w:rPr>
          <w:spacing w:val="-83"/>
        </w:rPr>
        <w:t> </w:t>
      </w:r>
      <w:r>
        <w:rPr>
          <w:spacing w:val="-83"/>
        </w:rPr>
      </w:r>
      <w:r>
        <w:rPr/>
        <w:t>为初始确认金额；具有融资性质的，按其现值进行初始确认。</w:t>
      </w:r>
    </w:p>
    <w:p>
      <w:pPr>
        <w:pStyle w:val="BodyText"/>
        <w:spacing w:line="240" w:lineRule="auto"/>
        <w:ind w:left="533" w:right="97"/>
        <w:jc w:val="left"/>
      </w:pPr>
      <w:r>
        <w:rPr/>
        <w:t>收回或处置时，将取得的价款与该应收款项账面价值之间的差额计入当期损益。</w:t>
      </w:r>
    </w:p>
    <w:p>
      <w:pPr>
        <w:spacing w:line="357" w:lineRule="auto" w:before="157"/>
        <w:ind w:left="533" w:right="97"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）可供出售金融资产</w:t>
      </w:r>
      <w:r>
        <w:rPr>
          <w:rFonts w:ascii="宋体" w:hAnsi="宋体" w:cs="宋体" w:eastAsia="宋体" w:hint="default"/>
          <w:b/>
          <w:bCs/>
          <w:w w:val="99"/>
          <w:sz w:val="21"/>
          <w:szCs w:val="21"/>
        </w:rPr>
        <w:t> </w:t>
      </w:r>
      <w:r>
        <w:rPr>
          <w:rFonts w:ascii="宋体" w:hAnsi="宋体" w:cs="宋体" w:eastAsia="宋体" w:hint="default"/>
          <w:spacing w:val="-1"/>
          <w:sz w:val="21"/>
          <w:szCs w:val="21"/>
        </w:rPr>
        <w:t>取得时按公允价值（扣除已宣告但尚未发放的现金股利或已到付息期但尚未领取的债券利息）和相关</w:t>
      </w:r>
    </w:p>
    <w:p>
      <w:pPr>
        <w:pStyle w:val="BodyText"/>
        <w:spacing w:line="209" w:lineRule="exact" w:before="0"/>
        <w:ind w:right="97"/>
        <w:jc w:val="left"/>
      </w:pPr>
      <w:r>
        <w:rPr/>
        <w:t>交易费用之和作为初始确认金额。</w:t>
      </w:r>
    </w:p>
    <w:p>
      <w:pPr>
        <w:pStyle w:val="BodyText"/>
        <w:spacing w:line="273" w:lineRule="auto" w:before="37"/>
        <w:ind w:right="210" w:firstLine="420"/>
        <w:jc w:val="both"/>
      </w:pPr>
      <w:r>
        <w:rPr>
          <w:spacing w:val="-1"/>
        </w:rPr>
        <w:t>持有期间将取得的利息或现金股利确认为投资收益。期末以公允价值计量且将公允价值变动计入其他</w:t>
      </w:r>
      <w:r>
        <w:rPr/>
        <w:t> </w:t>
      </w:r>
      <w:r>
        <w:rPr>
          <w:spacing w:val="-1"/>
        </w:rPr>
        <w:t>综合收益。对被投资单位不具有控制、共同控制或重大影响并且在活跃市场中没有报价、公允价值不能可</w:t>
      </w:r>
      <w:r>
        <w:rPr>
          <w:spacing w:val="-83"/>
        </w:rPr>
        <w:t> </w:t>
      </w:r>
      <w:r>
        <w:rPr>
          <w:spacing w:val="-83"/>
        </w:rPr>
      </w:r>
      <w:r>
        <w:rPr/>
        <w:t>靠计量的股权投资，作为可供出售金融资产列报，按成本进行后续计量。</w:t>
      </w:r>
    </w:p>
    <w:p>
      <w:pPr>
        <w:pStyle w:val="BodyText"/>
        <w:spacing w:line="273" w:lineRule="auto" w:before="8"/>
        <w:ind w:right="213" w:firstLine="420"/>
        <w:jc w:val="both"/>
      </w:pPr>
      <w:r>
        <w:rPr>
          <w:spacing w:val="-1"/>
        </w:rPr>
        <w:t>处置时，将取得的价款与该金融资产账面价值之间的差额，计入投资损益；同时，将原其他综合收益</w:t>
      </w:r>
      <w:r>
        <w:rPr/>
        <w:t> 的公允价值变动累计额对应处置部分的金额转出，计入投资损益。</w:t>
      </w:r>
    </w:p>
    <w:p>
      <w:pPr>
        <w:spacing w:line="357" w:lineRule="auto" w:before="127"/>
        <w:ind w:left="534" w:right="164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）其他金融负债</w:t>
      </w:r>
      <w:r>
        <w:rPr>
          <w:rFonts w:ascii="宋体" w:hAnsi="宋体" w:cs="宋体" w:eastAsia="宋体" w:hint="default"/>
          <w:b/>
          <w:bCs/>
          <w:w w:val="99"/>
          <w:sz w:val="21"/>
          <w:szCs w:val="21"/>
        </w:rPr>
        <w:t> </w:t>
      </w:r>
      <w:r>
        <w:rPr>
          <w:rFonts w:ascii="宋体" w:hAnsi="宋体" w:cs="宋体" w:eastAsia="宋体" w:hint="default"/>
          <w:sz w:val="21"/>
          <w:szCs w:val="21"/>
        </w:rPr>
        <w:t>按其公允价值和相关交易费用之和作为初始确认金额。采用摊余成本进行后续计量。</w:t>
      </w:r>
    </w:p>
    <w:p>
      <w:pPr>
        <w:spacing w:line="357" w:lineRule="auto" w:before="54"/>
        <w:ind w:left="534" w:right="97"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spacing w:val="-1"/>
          <w:sz w:val="21"/>
          <w:szCs w:val="21"/>
        </w:rPr>
        <w:t>发生金融资产转移时，如已将金融资产所有权上几乎所有的风险和报酬转移给转入方，则终止确认该</w:t>
      </w:r>
    </w:p>
    <w:p>
      <w:pPr>
        <w:pStyle w:val="BodyText"/>
        <w:spacing w:line="209" w:lineRule="exact" w:before="0"/>
        <w:ind w:left="114" w:right="97"/>
        <w:jc w:val="left"/>
      </w:pPr>
      <w:r>
        <w:rPr/>
        <w:t>金融资产；如保留了金融资产所有权上几乎所有的风险和报酬的，则不终止确认该金融资产。</w:t>
      </w:r>
    </w:p>
    <w:p>
      <w:pPr>
        <w:pStyle w:val="BodyText"/>
        <w:spacing w:line="273" w:lineRule="auto" w:before="37"/>
        <w:ind w:right="211" w:firstLine="420"/>
        <w:jc w:val="both"/>
      </w:pPr>
      <w:r>
        <w:rPr>
          <w:spacing w:val="-1"/>
        </w:rPr>
        <w:t>在判断金融资产转移是否满足上述金融资产终止确认条件时，采用实质重于形式的原则。公司将金融</w:t>
      </w:r>
      <w:r>
        <w:rPr/>
        <w:t> </w:t>
      </w: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240" w:lineRule="auto"/>
        <w:ind w:left="533" w:right="97"/>
        <w:jc w:val="left"/>
      </w:pPr>
      <w:r>
        <w:rPr/>
        <w:t>（</w:t>
      </w:r>
      <w:r>
        <w:rPr>
          <w:rFonts w:ascii="Times New Roman" w:hAnsi="Times New Roman" w:cs="Times New Roman" w:eastAsia="Times New Roman" w:hint="default"/>
        </w:rPr>
        <w:t>1</w:t>
      </w:r>
      <w:r>
        <w:rPr/>
        <w:t>）所转移金融资产的账面价值；</w:t>
      </w:r>
    </w:p>
    <w:p>
      <w:pPr>
        <w:pStyle w:val="BodyText"/>
        <w:spacing w:line="256" w:lineRule="auto" w:before="21"/>
        <w:ind w:right="221" w:firstLine="420"/>
        <w:jc w:val="both"/>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 为可供出售金融资产的情形）之和。</w:t>
      </w:r>
    </w:p>
    <w:p>
      <w:pPr>
        <w:pStyle w:val="BodyText"/>
        <w:spacing w:line="273" w:lineRule="auto" w:before="22"/>
        <w:ind w:right="211" w:firstLine="420"/>
        <w:jc w:val="both"/>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BodyText"/>
        <w:spacing w:line="240" w:lineRule="auto"/>
        <w:ind w:left="533" w:right="97"/>
        <w:jc w:val="left"/>
      </w:pPr>
      <w:r>
        <w:rPr/>
        <w:t>（</w:t>
      </w:r>
      <w:r>
        <w:rPr>
          <w:rFonts w:ascii="Times New Roman" w:hAnsi="Times New Roman" w:cs="Times New Roman" w:eastAsia="Times New Roman" w:hint="default"/>
        </w:rPr>
        <w:t>1</w:t>
      </w:r>
      <w:r>
        <w:rPr/>
        <w:t>）终止确认部分的账面价值；</w:t>
      </w:r>
    </w:p>
    <w:p>
      <w:pPr>
        <w:pStyle w:val="BodyText"/>
        <w:spacing w:line="256" w:lineRule="auto" w:before="21"/>
        <w:ind w:right="221" w:firstLine="420"/>
        <w:jc w:val="both"/>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 金额（涉及转移的金融资产为可供出售金融资产的情形）之和。</w:t>
      </w:r>
    </w:p>
    <w:p>
      <w:pPr>
        <w:pStyle w:val="BodyText"/>
        <w:spacing w:line="240" w:lineRule="auto" w:before="22"/>
        <w:ind w:left="533" w:right="97"/>
        <w:jc w:val="left"/>
      </w:pPr>
      <w:r>
        <w:rPr/>
        <w:t>金融资产转移不满足终止确认条件的，继续确认该金融资产，所收到的对价确认为一项金融负债。</w:t>
      </w:r>
    </w:p>
    <w:p>
      <w:pPr>
        <w:pStyle w:val="Heading6"/>
        <w:spacing w:line="240" w:lineRule="auto" w:before="157"/>
        <w:ind w:left="113" w:right="97"/>
        <w:jc w:val="left"/>
        <w:rPr>
          <w:b w:val="0"/>
          <w:bCs w:val="0"/>
        </w:rPr>
      </w:pPr>
      <w:r>
        <w:rPr>
          <w:rFonts w:ascii="Times New Roman" w:hAnsi="Times New Roman" w:cs="Times New Roman" w:eastAsia="Times New Roman" w:hint="default"/>
        </w:rPr>
        <w:t>4.</w:t>
      </w:r>
      <w:r>
        <w:rPr/>
        <w:t>金融负债终止确认条件</w:t>
      </w:r>
      <w:r>
        <w:rPr>
          <w:b w:val="0"/>
          <w:bCs w:val="0"/>
        </w:rPr>
      </w:r>
    </w:p>
    <w:p>
      <w:pPr>
        <w:spacing w:after="0" w:line="240" w:lineRule="auto"/>
        <w:jc w:val="left"/>
        <w:sectPr>
          <w:pgSz w:w="11910" w:h="16840"/>
          <w:pgMar w:header="0" w:footer="971" w:top="1400" w:bottom="1160" w:left="1020" w:right="920"/>
        </w:sectPr>
      </w:pPr>
    </w:p>
    <w:p>
      <w:pPr>
        <w:pStyle w:val="BodyText"/>
        <w:spacing w:line="273" w:lineRule="auto" w:before="6"/>
        <w:ind w:left="114" w:right="111" w:firstLine="420"/>
        <w:jc w:val="both"/>
      </w:pPr>
      <w:r>
        <w:rPr>
          <w:spacing w:val="-1"/>
        </w:rPr>
        <w:t>金融负债的现时义务全部或部分已经解除的，则终止确认该金融负债或其一部分；本公司若与债权人</w:t>
      </w:r>
      <w:r>
        <w:rPr/>
        <w:t> </w:t>
      </w: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pStyle w:val="BodyText"/>
        <w:spacing w:line="273" w:lineRule="auto"/>
        <w:ind w:left="114" w:right="111" w:firstLine="420"/>
        <w:jc w:val="both"/>
      </w:pPr>
      <w:r>
        <w:rPr>
          <w:spacing w:val="-1"/>
        </w:rPr>
        <w:t>对现存金融负债全部或部分合同条款作出实质性修改的，则终止确认现存金融负债或其一部分，同时</w:t>
      </w:r>
      <w:r>
        <w:rPr/>
        <w:t> 将修改条款后的金融负债确认为一项新金融负债。</w:t>
      </w:r>
    </w:p>
    <w:p>
      <w:pPr>
        <w:pStyle w:val="BodyText"/>
        <w:spacing w:line="273" w:lineRule="auto"/>
        <w:ind w:left="114" w:right="111" w:firstLine="420"/>
        <w:jc w:val="both"/>
      </w:pPr>
      <w:r>
        <w:rPr>
          <w:spacing w:val="-1"/>
        </w:rPr>
        <w:t>金融负债全部或部分终止确认时，终止确认的金融负债账面价值与支付对价（包括转出的非现金资产</w:t>
      </w:r>
      <w:r>
        <w:rPr/>
        <w:t> 或承担的新金融负债）之间的差额，计入当期损益。</w:t>
      </w:r>
    </w:p>
    <w:p>
      <w:pPr>
        <w:pStyle w:val="BodyText"/>
        <w:spacing w:line="273" w:lineRule="auto"/>
        <w:ind w:left="114" w:right="111" w:firstLine="420"/>
        <w:jc w:val="both"/>
      </w:pPr>
      <w:r>
        <w:rPr>
          <w:spacing w:val="-1"/>
        </w:rPr>
        <w:t>若回购部分金融负债的，在回购日按照继续确认部分与终止确认部分的相对公允价值，将该金融负债</w:t>
      </w:r>
      <w:r>
        <w:rPr/>
        <w:t> </w:t>
      </w:r>
      <w:r>
        <w:rPr>
          <w:spacing w:val="-1"/>
        </w:rPr>
        <w:t>整体的账面价值进行分配。分配给终止确认部分的账面价值与支付的对价（包括转出的非现金资产或承担</w:t>
      </w:r>
      <w:r>
        <w:rPr>
          <w:spacing w:val="-81"/>
        </w:rPr>
        <w:t> </w:t>
      </w:r>
      <w:r>
        <w:rPr>
          <w:spacing w:val="-81"/>
        </w:rPr>
      </w:r>
      <w:r>
        <w:rPr/>
        <w:t>的新金融负债）之间的差额，计入当期损益。</w:t>
      </w:r>
    </w:p>
    <w:p>
      <w:pPr>
        <w:spacing w:line="357" w:lineRule="auto" w:before="127"/>
        <w:ind w:left="534" w:right="322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99"/>
          <w:sz w:val="21"/>
          <w:szCs w:val="21"/>
        </w:rPr>
        <w:t> </w:t>
      </w:r>
      <w:r>
        <w:rPr>
          <w:rFonts w:ascii="宋体" w:hAnsi="宋体" w:cs="宋体" w:eastAsia="宋体" w:hint="default"/>
          <w:sz w:val="21"/>
          <w:szCs w:val="21"/>
        </w:rPr>
        <w:t>采用公允价值计量的金融资产和金融负债参考活跃市场中的报价。</w:t>
      </w:r>
    </w:p>
    <w:p>
      <w:pPr>
        <w:spacing w:line="357" w:lineRule="auto" w:before="54"/>
        <w:ind w:left="533"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w:t>
      </w:r>
      <w:r>
        <w:rPr>
          <w:rFonts w:ascii="宋体" w:hAnsi="宋体" w:cs="宋体" w:eastAsia="宋体" w:hint="default"/>
          <w:b/>
          <w:bCs/>
          <w:w w:val="99"/>
          <w:sz w:val="21"/>
          <w:szCs w:val="21"/>
        </w:rPr>
        <w:t> </w:t>
      </w:r>
      <w:r>
        <w:rPr>
          <w:rFonts w:ascii="宋体" w:hAnsi="宋体" w:cs="宋体" w:eastAsia="宋体" w:hint="default"/>
          <w:spacing w:val="-1"/>
          <w:sz w:val="21"/>
          <w:szCs w:val="21"/>
        </w:rPr>
        <w:t>除以公允价值计量且其变动计入当期损益的金融资产外，于资产负债表日对金融资产的账面价值进行</w:t>
      </w:r>
    </w:p>
    <w:p>
      <w:pPr>
        <w:pStyle w:val="BodyText"/>
        <w:spacing w:line="209" w:lineRule="exact" w:before="0"/>
        <w:ind w:right="0"/>
        <w:jc w:val="left"/>
      </w:pPr>
      <w:r>
        <w:rPr/>
        <w:t>检查，如果有客观证据表明某项金融资产发生减值的，计提减值准备。</w:t>
      </w:r>
    </w:p>
    <w:p>
      <w:pPr>
        <w:spacing w:line="357" w:lineRule="auto" w:before="157"/>
        <w:ind w:left="533"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、可供出售金融资产的减值</w:t>
      </w:r>
      <w:r>
        <w:rPr>
          <w:rFonts w:ascii="宋体" w:hAnsi="宋体" w:cs="宋体" w:eastAsia="宋体" w:hint="default"/>
          <w:b/>
          <w:bCs/>
          <w:w w:val="99"/>
          <w:sz w:val="21"/>
          <w:szCs w:val="21"/>
        </w:rPr>
        <w:t> </w:t>
      </w:r>
      <w:r>
        <w:rPr>
          <w:rFonts w:ascii="宋体" w:hAnsi="宋体" w:cs="宋体" w:eastAsia="宋体" w:hint="default"/>
          <w:spacing w:val="-1"/>
          <w:sz w:val="21"/>
          <w:szCs w:val="21"/>
        </w:rPr>
        <w:t>期末如果可供出售金融资产的公允价值发生较大幅度下降，或在综合考虑各种相关因素后，预期这种</w:t>
      </w:r>
    </w:p>
    <w:p>
      <w:pPr>
        <w:pStyle w:val="BodyText"/>
        <w:spacing w:line="209" w:lineRule="exact" w:before="0"/>
        <w:ind w:right="0"/>
        <w:jc w:val="left"/>
      </w:pPr>
      <w:r>
        <w:rPr/>
        <w:t>下降趋势属于非暂时性的，就认定其已发生减值，将原直接计入其他综合收益的公允价值下降形成的累计</w:t>
      </w:r>
    </w:p>
    <w:p>
      <w:pPr>
        <w:pStyle w:val="BodyText"/>
        <w:spacing w:line="273" w:lineRule="auto" w:before="37"/>
        <w:ind w:left="534" w:right="109" w:hanging="420"/>
        <w:jc w:val="left"/>
      </w:pPr>
      <w:r>
        <w:rPr/>
        <w:t>损失一并转出，确认减值损失。 </w:t>
      </w:r>
      <w:r>
        <w:rPr>
          <w:spacing w:val="-2"/>
        </w:rPr>
        <w:t>对于可供出售金融资产由于下列损失事项影响其预计未来现金流量减少</w:t>
      </w:r>
      <w:r>
        <w:rPr>
          <w:rFonts w:ascii="Times New Roman" w:hAnsi="Times New Roman" w:cs="Times New Roman" w:eastAsia="Times New Roman" w:hint="default"/>
          <w:spacing w:val="-2"/>
        </w:rPr>
        <w:t>,</w:t>
      </w:r>
      <w:r>
        <w:rPr>
          <w:spacing w:val="-2"/>
        </w:rPr>
        <w:t>并且能够可靠计量，将认定其</w:t>
      </w:r>
    </w:p>
    <w:p>
      <w:pPr>
        <w:pStyle w:val="BodyText"/>
        <w:spacing w:line="264" w:lineRule="exact" w:before="0"/>
        <w:ind w:left="114" w:right="0"/>
        <w:jc w:val="left"/>
      </w:pPr>
      <w:r>
        <w:rPr/>
        <w:t>发生减值：</w:t>
      </w:r>
    </w:p>
    <w:p>
      <w:pPr>
        <w:pStyle w:val="BodyText"/>
        <w:spacing w:line="264" w:lineRule="auto" w:before="37"/>
        <w:ind w:left="533" w:right="2120"/>
        <w:jc w:val="left"/>
      </w:pPr>
      <w:r>
        <w:rPr/>
        <w:t>债务人发生严重财务困难； 债务人违反了合同条款</w:t>
      </w:r>
      <w:r>
        <w:rPr>
          <w:rFonts w:ascii="Times New Roman" w:hAnsi="Times New Roman" w:cs="Times New Roman" w:eastAsia="Times New Roman" w:hint="default"/>
        </w:rPr>
        <w:t>,</w:t>
      </w:r>
      <w:r>
        <w:rPr/>
        <w:t>如偿付利息或本金发生违约或逾期； 本公司出于经济或法律等方面因素的考虑</w:t>
      </w:r>
      <w:r>
        <w:rPr>
          <w:rFonts w:ascii="Times New Roman" w:hAnsi="Times New Roman" w:cs="Times New Roman" w:eastAsia="Times New Roman" w:hint="default"/>
        </w:rPr>
        <w:t>,</w:t>
      </w:r>
      <w:r>
        <w:rPr/>
        <w:t>对发生财务困难的债务人做出让步； 债务人很可能倒闭或进行其他财务重组； 因发行方发生重大财务困难</w:t>
      </w:r>
      <w:r>
        <w:rPr>
          <w:rFonts w:ascii="Times New Roman" w:hAnsi="Times New Roman" w:cs="Times New Roman" w:eastAsia="Times New Roman" w:hint="default"/>
        </w:rPr>
        <w:t>,</w:t>
      </w:r>
      <w:r>
        <w:rPr/>
        <w:t>该金融资产无法在活跃市场继续交易；</w:t>
      </w:r>
    </w:p>
    <w:p>
      <w:pPr>
        <w:pStyle w:val="BodyText"/>
        <w:spacing w:line="273" w:lineRule="auto" w:before="0"/>
        <w:ind w:right="111" w:firstLine="420"/>
        <w:jc w:val="both"/>
      </w:pPr>
      <w:r>
        <w:rPr>
          <w:spacing w:val="-1"/>
        </w:rPr>
        <w:t>权益工具发行方经营所处的技术、市场、经济或法律环境等发生重大不利变化，使权益工具投资人可</w:t>
      </w:r>
      <w:r>
        <w:rPr/>
        <w:t> 能无法收回投资成本；</w:t>
      </w:r>
    </w:p>
    <w:p>
      <w:pPr>
        <w:pStyle w:val="BodyText"/>
        <w:spacing w:line="273" w:lineRule="auto"/>
        <w:ind w:left="533" w:right="0"/>
        <w:jc w:val="left"/>
      </w:pPr>
      <w:r>
        <w:rPr/>
        <w:t>权益工具投资的公允价值发生严重或非暂时性下跌。 </w:t>
      </w:r>
      <w:r>
        <w:rPr>
          <w:spacing w:val="-1"/>
        </w:rPr>
        <w:t>认定其已发生减值，将原直接计入所有者权益的公允价值下降形成的累计损失一并转出，确认减值损</w:t>
      </w:r>
    </w:p>
    <w:p>
      <w:pPr>
        <w:pStyle w:val="BodyText"/>
        <w:spacing w:line="273" w:lineRule="auto"/>
        <w:ind w:right="111"/>
        <w:jc w:val="both"/>
      </w:pPr>
      <w:r>
        <w:rPr>
          <w:spacing w:val="-1"/>
        </w:rPr>
        <w:t>失。对于已确认减值损失的可供出售债务工具，在随后的会计期间公允价值已上升且客观上与确认原减值</w:t>
      </w:r>
      <w:r>
        <w:rPr>
          <w:spacing w:val="-81"/>
        </w:rPr>
        <w:t> </w:t>
      </w:r>
      <w:r>
        <w:rPr>
          <w:spacing w:val="-81"/>
        </w:rPr>
      </w:r>
      <w:r>
        <w:rPr>
          <w:spacing w:val="-1"/>
        </w:rPr>
        <w:t>损失确认后发生的事项有关的，原确认的减值损失予以转回，计入当期损益。可供出售权益工具投资发生</w:t>
      </w:r>
      <w:r>
        <w:rPr>
          <w:spacing w:val="-83"/>
        </w:rPr>
        <w:t> </w:t>
      </w:r>
      <w:r>
        <w:rPr>
          <w:spacing w:val="-83"/>
        </w:rPr>
      </w:r>
      <w:r>
        <w:rPr/>
        <w:t>的减值损失，不得通过损益转回。</w:t>
      </w:r>
    </w:p>
    <w:p>
      <w:pPr>
        <w:spacing w:line="357" w:lineRule="auto" w:before="127"/>
        <w:ind w:left="113" w:right="34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、持有至到期投资的减值准备</w:t>
      </w:r>
      <w:r>
        <w:rPr>
          <w:rFonts w:ascii="宋体" w:hAnsi="宋体" w:cs="宋体" w:eastAsia="宋体" w:hint="default"/>
          <w:b/>
          <w:bCs/>
          <w:w w:val="99"/>
          <w:sz w:val="21"/>
          <w:szCs w:val="21"/>
        </w:rPr>
        <w:t> </w:t>
      </w:r>
      <w:r>
        <w:rPr>
          <w:rFonts w:ascii="宋体" w:hAnsi="宋体" w:cs="宋体" w:eastAsia="宋体" w:hint="default"/>
          <w:sz w:val="21"/>
          <w:szCs w:val="21"/>
        </w:rPr>
        <w:t>持有至到期投资减值损失的计量比照应收款项减值损失计量方法处理</w:t>
      </w:r>
    </w:p>
    <w:p>
      <w:pPr>
        <w:spacing w:after="0" w:line="357" w:lineRule="auto"/>
        <w:jc w:val="left"/>
        <w:rPr>
          <w:rFonts w:ascii="宋体" w:hAnsi="宋体" w:cs="宋体" w:eastAsia="宋体" w:hint="default"/>
          <w:sz w:val="21"/>
          <w:szCs w:val="21"/>
        </w:rPr>
        <w:sectPr>
          <w:pgSz w:w="11910" w:h="16840"/>
          <w:pgMar w:header="0" w:footer="971" w:top="1400" w:bottom="1160" w:left="1020" w:right="1020"/>
        </w:sectPr>
      </w:pPr>
    </w:p>
    <w:p>
      <w:pPr>
        <w:pStyle w:val="Heading6"/>
        <w:spacing w:line="240" w:lineRule="auto" w:before="8"/>
        <w:ind w:right="0"/>
        <w:jc w:val="left"/>
        <w:rPr>
          <w:b w:val="0"/>
          <w:bCs w:val="0"/>
        </w:rPr>
      </w:pPr>
      <w:bookmarkStart w:name="11、应收款项" w:id="139"/>
      <w:bookmarkEnd w:id="139"/>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单项金额重大并单独计提坏账准备的应收款项" w:id="140"/>
      <w:bookmarkEnd w:id="140"/>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期末对于单项金额重大的应收款项（包括应收账款、其他应 收款）单独进行减值测试。如有客观证据表明其发生了减值 的，根据其未来现金流量现值低于其账面价值的差额，确认 减值损失，计提坏账准备。</w:t>
            </w:r>
            <w:r>
              <w:rPr>
                <w:rFonts w:ascii="宋体" w:hAnsi="宋体" w:cs="宋体" w:eastAsia="宋体" w:hint="default"/>
                <w:spacing w:val="-40"/>
                <w:sz w:val="18"/>
                <w:szCs w:val="18"/>
              </w:rPr>
              <w:t> </w:t>
            </w:r>
            <w:r>
              <w:rPr>
                <w:rFonts w:ascii="宋体" w:hAnsi="宋体" w:cs="宋体" w:eastAsia="宋体" w:hint="default"/>
                <w:sz w:val="18"/>
                <w:szCs w:val="18"/>
              </w:rPr>
              <w:t>单项金额重大是指：应收款项余</w:t>
            </w:r>
            <w:r>
              <w:rPr>
                <w:rFonts w:ascii="宋体" w:hAnsi="宋体" w:cs="宋体" w:eastAsia="宋体" w:hint="default"/>
                <w:sz w:val="18"/>
                <w:szCs w:val="18"/>
              </w:rPr>
              <w:t> 额大于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损失，计提坏账准备。</w:t>
            </w:r>
          </w:p>
        </w:tc>
      </w:tr>
    </w:tbl>
    <w:p>
      <w:pPr>
        <w:spacing w:line="240" w:lineRule="auto" w:before="2"/>
        <w:rPr>
          <w:rFonts w:ascii="宋体" w:hAnsi="宋体" w:cs="宋体" w:eastAsia="宋体" w:hint="default"/>
          <w:b/>
          <w:bCs/>
          <w:sz w:val="19"/>
          <w:szCs w:val="19"/>
        </w:rPr>
      </w:pPr>
    </w:p>
    <w:p>
      <w:pPr>
        <w:pStyle w:val="Heading6"/>
        <w:spacing w:line="240" w:lineRule="auto" w:before="35"/>
        <w:ind w:right="0"/>
        <w:jc w:val="left"/>
        <w:rPr>
          <w:b w:val="0"/>
          <w:bCs w:val="0"/>
        </w:rPr>
      </w:pPr>
      <w:bookmarkStart w:name="（2）按信用风险特征组合计提坏账准备的应收款项" w:id="141"/>
      <w:bookmarkEnd w:id="141"/>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集团内关联方组合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职工借款、政府部门欠款等组合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1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集团内关联方组合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职工借款、政府部门欠款等组合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6"/>
        <w:spacing w:line="240" w:lineRule="auto" w:before="35"/>
        <w:ind w:right="0"/>
        <w:jc w:val="left"/>
        <w:rPr>
          <w:b w:val="0"/>
          <w:bCs w:val="0"/>
        </w:rPr>
      </w:pPr>
      <w:bookmarkStart w:name="（3）单项金额上重大但单独计提坏账准备的应收款项" w:id="142"/>
      <w:bookmarkEnd w:id="142"/>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有客观证据表明其发生了减值</w:t>
            </w:r>
          </w:p>
        </w:tc>
      </w:tr>
    </w:tbl>
    <w:p>
      <w:pPr>
        <w:spacing w:after="0" w:line="240" w:lineRule="auto"/>
        <w:jc w:val="left"/>
        <w:rPr>
          <w:rFonts w:ascii="宋体" w:hAnsi="宋体" w:cs="宋体" w:eastAsia="宋体" w:hint="default"/>
          <w:sz w:val="18"/>
          <w:szCs w:val="18"/>
        </w:rPr>
        <w:sectPr>
          <w:pgSz w:w="11910" w:h="16840"/>
          <w:pgMar w:header="0" w:footer="971" w:top="1400" w:bottom="1160" w:left="1020" w:right="1080"/>
        </w:sectPr>
      </w:pPr>
    </w:p>
    <w:p>
      <w:pPr>
        <w:spacing w:line="240" w:lineRule="auto" w:before="3"/>
        <w:rPr>
          <w:rFonts w:ascii="宋体" w:hAnsi="宋体" w:cs="宋体" w:eastAsia="宋体" w:hint="default"/>
          <w:b/>
          <w:bCs/>
          <w:sz w:val="6"/>
          <w:szCs w:val="6"/>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对有客观证据表明其已发生减值的单项金额非重大的应收款 项，单独进行减值测试，确定减值损失，计提坏账准备</w:t>
            </w:r>
          </w:p>
        </w:tc>
      </w:tr>
    </w:tbl>
    <w:p>
      <w:pPr>
        <w:spacing w:line="240" w:lineRule="auto" w:before="2"/>
        <w:rPr>
          <w:rFonts w:ascii="宋体" w:hAnsi="宋体" w:cs="宋体" w:eastAsia="宋体" w:hint="default"/>
          <w:b/>
          <w:bCs/>
          <w:sz w:val="19"/>
          <w:szCs w:val="19"/>
        </w:rPr>
      </w:pPr>
    </w:p>
    <w:p>
      <w:pPr>
        <w:pStyle w:val="Heading6"/>
        <w:spacing w:line="240" w:lineRule="auto" w:before="35"/>
        <w:ind w:right="0"/>
        <w:jc w:val="left"/>
        <w:rPr>
          <w:b w:val="0"/>
          <w:bCs w:val="0"/>
        </w:rPr>
      </w:pPr>
      <w:bookmarkStart w:name="12、存货" w:id="143"/>
      <w:bookmarkEnd w:id="143"/>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rFonts w:ascii="宋体" w:hAnsi="宋体" w:cs="宋体" w:eastAsia="宋体" w:hint="default"/>
        </w:rPr>
        <w:t>1.</w:t>
      </w:r>
      <w:r>
        <w:rPr>
          <w:rFonts w:ascii="宋体" w:hAnsi="宋体" w:cs="宋体" w:eastAsia="宋体" w:hint="default"/>
          <w:spacing w:val="40"/>
        </w:rPr>
        <w:t> </w:t>
      </w:r>
      <w:r>
        <w:rPr/>
        <w:t>存货的分类</w:t>
      </w:r>
      <w:r>
        <w:rPr>
          <w:b w:val="0"/>
          <w:bCs w:val="0"/>
        </w:rPr>
      </w:r>
    </w:p>
    <w:p>
      <w:pPr>
        <w:spacing w:line="376" w:lineRule="auto" w:before="37"/>
        <w:ind w:left="113" w:right="2653" w:firstLine="780"/>
        <w:jc w:val="left"/>
        <w:rPr>
          <w:rFonts w:ascii="宋体" w:hAnsi="宋体" w:cs="宋体" w:eastAsia="宋体" w:hint="default"/>
          <w:sz w:val="21"/>
          <w:szCs w:val="21"/>
        </w:rPr>
      </w:pPr>
      <w:r>
        <w:rPr>
          <w:rFonts w:ascii="宋体" w:hAnsi="宋体" w:cs="宋体" w:eastAsia="宋体" w:hint="default"/>
          <w:sz w:val="21"/>
          <w:szCs w:val="21"/>
        </w:rPr>
        <w:t>存货分类为：原材料、周转材料、库存商品、在产品、发出商品等。 </w:t>
      </w:r>
      <w:r>
        <w:rPr>
          <w:rFonts w:ascii="宋体" w:hAnsi="宋体" w:cs="宋体" w:eastAsia="宋体" w:hint="default"/>
          <w:b/>
          <w:bCs/>
          <w:sz w:val="21"/>
          <w:szCs w:val="21"/>
        </w:rPr>
        <w:t>1.</w:t>
      </w:r>
      <w:r>
        <w:rPr>
          <w:rFonts w:ascii="宋体" w:hAnsi="宋体" w:cs="宋体" w:eastAsia="宋体" w:hint="default"/>
          <w:b/>
          <w:bCs/>
          <w:spacing w:val="39"/>
          <w:sz w:val="21"/>
          <w:szCs w:val="21"/>
        </w:rPr>
        <w:t> </w:t>
      </w:r>
      <w:r>
        <w:rPr>
          <w:rFonts w:ascii="宋体" w:hAnsi="宋体" w:cs="宋体" w:eastAsia="宋体" w:hint="default"/>
          <w:b/>
          <w:bCs/>
          <w:sz w:val="21"/>
          <w:szCs w:val="21"/>
        </w:rPr>
        <w:t>发出存货的计价方法</w:t>
      </w:r>
      <w:r>
        <w:rPr>
          <w:rFonts w:ascii="宋体" w:hAnsi="宋体" w:cs="宋体" w:eastAsia="宋体" w:hint="default"/>
          <w:sz w:val="21"/>
          <w:szCs w:val="21"/>
        </w:rPr>
      </w:r>
    </w:p>
    <w:p>
      <w:pPr>
        <w:pStyle w:val="BodyText"/>
        <w:spacing w:line="240" w:lineRule="auto" w:before="37"/>
        <w:ind w:left="894" w:right="0"/>
        <w:jc w:val="left"/>
      </w:pPr>
      <w:r>
        <w:rPr/>
        <w:t>存货发出时按加权平均法计价。</w:t>
      </w:r>
    </w:p>
    <w:p>
      <w:pPr>
        <w:spacing w:line="273" w:lineRule="auto" w:before="157"/>
        <w:ind w:left="894" w:right="0" w:hanging="78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z w:val="21"/>
          <w:szCs w:val="21"/>
        </w:rPr>
        <w:t>期末对存货进行全面清查后，按存货的成本与可变现净值孰低提取或调整存货跌价准备。 产成品、库存商品和用于出售的材料等直接用于出售的商品存货，在正常生产经营过程中，以该</w:t>
      </w:r>
    </w:p>
    <w:p>
      <w:pPr>
        <w:pStyle w:val="BodyText"/>
        <w:spacing w:line="273" w:lineRule="auto"/>
        <w:ind w:left="473" w:right="113"/>
        <w:jc w:val="both"/>
      </w:pPr>
      <w:r>
        <w:rPr/>
        <w:t>存货的估计售价减去估计的销售费用和相关税费后的金额，确定其可变现净值；需要经过加工的材料</w:t>
      </w:r>
      <w:r>
        <w:rPr>
          <w:spacing w:val="-72"/>
        </w:rPr>
        <w:t> </w:t>
      </w:r>
      <w:r>
        <w:rPr>
          <w:spacing w:val="-72"/>
        </w:rPr>
      </w:r>
      <w:r>
        <w:rPr/>
        <w:t>存货，在正常生产经营过程中，以所生产的产成品的估计售价减去至完工时估计将要发生的成本、估</w:t>
      </w:r>
      <w:r>
        <w:rPr>
          <w:spacing w:val="-72"/>
        </w:rPr>
        <w:t> </w:t>
      </w:r>
      <w:r>
        <w:rPr>
          <w:spacing w:val="-72"/>
        </w:rPr>
      </w:r>
      <w:r>
        <w:rPr>
          <w:spacing w:val="-4"/>
        </w:rPr>
        <w:t>计的销售费用和相关税费后的金额，确定其可变现净值；为执行销售合同或者劳务合同而持有的存货，</w:t>
      </w:r>
      <w:r>
        <w:rPr>
          <w:spacing w:val="-99"/>
        </w:rPr>
        <w:t> </w:t>
      </w:r>
      <w:r>
        <w:rPr>
          <w:spacing w:val="-99"/>
        </w:rPr>
      </w:r>
      <w:r>
        <w:rPr/>
        <w:t>其可变现净值以合同价格为基础计算，若持有存货的数量多于销售合同订购数量的，超出部分的存货</w:t>
      </w:r>
      <w:r>
        <w:rPr>
          <w:spacing w:val="-72"/>
        </w:rPr>
        <w:t> </w:t>
      </w:r>
      <w:r>
        <w:rPr>
          <w:spacing w:val="-72"/>
        </w:rPr>
      </w:r>
      <w:r>
        <w:rPr/>
        <w:t>的可变现净值以一般销售价格为基础计算。</w:t>
      </w:r>
    </w:p>
    <w:p>
      <w:pPr>
        <w:pStyle w:val="BodyText"/>
        <w:spacing w:line="273" w:lineRule="auto"/>
        <w:ind w:left="473" w:right="112" w:firstLine="420"/>
        <w:jc w:val="both"/>
      </w:pPr>
      <w:r>
        <w:rPr/>
        <w:t>期末按照单个存货项目计提存货跌价准备；但对于数量繁多、单价较低的存货，按照存货类别计 提存货跌价准备；与在同一地区生产和销售的产品系列相关、具有相同或类似最终用途或目的，且难</w:t>
      </w:r>
      <w:r>
        <w:rPr>
          <w:spacing w:val="-72"/>
        </w:rPr>
        <w:t> </w:t>
      </w:r>
      <w:r>
        <w:rPr>
          <w:spacing w:val="-72"/>
        </w:rPr>
      </w:r>
      <w:r>
        <w:rPr/>
        <w:t>以与其他项目分开计量的存货，则合并计提存货跌价准备。</w:t>
      </w:r>
    </w:p>
    <w:p>
      <w:pPr>
        <w:pStyle w:val="BodyText"/>
        <w:spacing w:line="273" w:lineRule="auto"/>
        <w:ind w:left="473" w:right="115" w:firstLine="420"/>
        <w:jc w:val="both"/>
      </w:pPr>
      <w:r>
        <w:rPr/>
        <w:t>以前减记存货价值的影响因素已经消失的，减记的金额予以恢复，并在原已计提的存货跌价准备 金额内转回，转回的金额计入当期损益。</w:t>
      </w:r>
    </w:p>
    <w:p>
      <w:pPr>
        <w:pStyle w:val="Heading6"/>
        <w:spacing w:line="240" w:lineRule="auto" w:before="127"/>
        <w:ind w:left="113" w:right="0"/>
        <w:jc w:val="left"/>
        <w:rPr>
          <w:b w:val="0"/>
          <w:bCs w:val="0"/>
        </w:rPr>
      </w:pPr>
      <w:r>
        <w:rPr>
          <w:rFonts w:ascii="宋体" w:hAnsi="宋体" w:cs="宋体" w:eastAsia="宋体" w:hint="default"/>
        </w:rPr>
        <w:t>1.</w:t>
      </w:r>
      <w:r>
        <w:rPr>
          <w:rFonts w:ascii="宋体" w:hAnsi="宋体" w:cs="宋体" w:eastAsia="宋体" w:hint="default"/>
          <w:spacing w:val="39"/>
        </w:rPr>
        <w:t> </w:t>
      </w:r>
      <w:r>
        <w:rPr/>
        <w:t>存货的盘存制度</w:t>
      </w:r>
      <w:r>
        <w:rPr>
          <w:b w:val="0"/>
          <w:bCs w:val="0"/>
        </w:rPr>
      </w:r>
    </w:p>
    <w:p>
      <w:pPr>
        <w:pStyle w:val="BodyText"/>
        <w:spacing w:line="240" w:lineRule="auto" w:before="37"/>
        <w:ind w:left="894" w:right="0"/>
        <w:jc w:val="left"/>
      </w:pPr>
      <w:r>
        <w:rPr/>
        <w:t>采用永续盘存制。</w:t>
      </w:r>
    </w:p>
    <w:p>
      <w:pPr>
        <w:pStyle w:val="Heading6"/>
        <w:spacing w:line="240" w:lineRule="auto" w:before="157"/>
        <w:ind w:right="0"/>
        <w:jc w:val="left"/>
        <w:rPr>
          <w:b w:val="0"/>
          <w:bCs w:val="0"/>
        </w:rPr>
      </w:pPr>
      <w:r>
        <w:rPr>
          <w:rFonts w:ascii="宋体" w:hAnsi="宋体" w:cs="宋体" w:eastAsia="宋体" w:hint="default"/>
        </w:rPr>
        <w:t>1.</w:t>
      </w:r>
      <w:r>
        <w:rPr>
          <w:rFonts w:ascii="宋体" w:hAnsi="宋体" w:cs="宋体" w:eastAsia="宋体" w:hint="default"/>
          <w:spacing w:val="38"/>
        </w:rPr>
        <w:t> </w:t>
      </w:r>
      <w:r>
        <w:rPr/>
        <w:t>低值易耗品和包装物的摊销方法</w:t>
      </w:r>
      <w:r>
        <w:rPr>
          <w:b w:val="0"/>
          <w:bCs w:val="0"/>
        </w:rPr>
      </w:r>
    </w:p>
    <w:p>
      <w:pPr>
        <w:pStyle w:val="BodyText"/>
        <w:spacing w:line="240" w:lineRule="auto" w:before="37"/>
        <w:ind w:left="533" w:right="0"/>
        <w:jc w:val="both"/>
      </w:pPr>
      <w:r>
        <w:rPr/>
        <w:t>（</w:t>
      </w:r>
      <w:r>
        <w:rPr>
          <w:rFonts w:ascii="Times New Roman" w:hAnsi="Times New Roman" w:cs="Times New Roman" w:eastAsia="Times New Roman" w:hint="default"/>
        </w:rPr>
        <w:t>1</w:t>
      </w:r>
      <w:r>
        <w:rPr/>
        <w:t>）低值易耗品采用一次转销法</w:t>
      </w:r>
    </w:p>
    <w:p>
      <w:pPr>
        <w:pStyle w:val="BodyText"/>
        <w:spacing w:line="240" w:lineRule="auto" w:before="21"/>
        <w:ind w:left="533" w:right="0"/>
        <w:jc w:val="both"/>
      </w:pPr>
      <w:r>
        <w:rPr/>
        <w:t>（</w:t>
      </w:r>
      <w:r>
        <w:rPr>
          <w:rFonts w:ascii="Times New Roman" w:hAnsi="Times New Roman" w:cs="Times New Roman" w:eastAsia="Times New Roman" w:hint="default"/>
        </w:rPr>
        <w:t>2</w:t>
      </w:r>
      <w:r>
        <w:rPr/>
        <w:t>）包装物采用一次转销法</w:t>
      </w:r>
    </w:p>
    <w:p>
      <w:pPr>
        <w:spacing w:line="240" w:lineRule="auto" w:before="8"/>
        <w:rPr>
          <w:rFonts w:ascii="宋体" w:hAnsi="宋体" w:cs="宋体" w:eastAsia="宋体" w:hint="default"/>
          <w:sz w:val="25"/>
          <w:szCs w:val="25"/>
        </w:rPr>
      </w:pPr>
    </w:p>
    <w:p>
      <w:pPr>
        <w:spacing w:line="590" w:lineRule="atLeast" w:before="0"/>
        <w:ind w:left="533" w:right="0" w:hanging="420"/>
        <w:jc w:val="left"/>
        <w:rPr>
          <w:rFonts w:ascii="宋体" w:hAnsi="宋体" w:cs="宋体" w:eastAsia="宋体" w:hint="default"/>
          <w:sz w:val="21"/>
          <w:szCs w:val="21"/>
        </w:rPr>
      </w:pPr>
      <w:bookmarkStart w:name="13、划分为持有待售资产" w:id="144"/>
      <w:bookmarkEnd w:id="144"/>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、划分为持有待售资产</w:t>
      </w:r>
      <w:r>
        <w:rPr>
          <w:rFonts w:ascii="宋体" w:hAnsi="宋体" w:cs="宋体" w:eastAsia="宋体" w:hint="default"/>
          <w:b/>
          <w:bCs/>
          <w:w w:val="99"/>
          <w:sz w:val="21"/>
          <w:szCs w:val="21"/>
        </w:rPr>
        <w:t> </w:t>
      </w:r>
      <w:r>
        <w:rPr>
          <w:rFonts w:ascii="宋体" w:hAnsi="宋体" w:cs="宋体" w:eastAsia="宋体" w:hint="default"/>
          <w:spacing w:val="-1"/>
          <w:sz w:val="21"/>
          <w:szCs w:val="21"/>
        </w:rPr>
        <w:t>同时满足下列条件的企业组成部分（或非流动资产，下同）确认为持有待售：该组成部分必须在其当</w:t>
      </w:r>
    </w:p>
    <w:p>
      <w:pPr>
        <w:pStyle w:val="BodyText"/>
        <w:spacing w:line="273" w:lineRule="auto" w:before="37"/>
        <w:ind w:right="111"/>
        <w:jc w:val="both"/>
      </w:pPr>
      <w:r>
        <w:rPr>
          <w:spacing w:val="-1"/>
        </w:rPr>
        <w:t>前状况下仅根据出售此类组成部分的惯常条款即可立即出售；企业已经就处置该组成部分作出决议，如按</w:t>
      </w:r>
      <w:r>
        <w:rPr>
          <w:spacing w:val="-81"/>
        </w:rPr>
        <w:t> </w:t>
      </w:r>
      <w:r>
        <w:rPr>
          <w:spacing w:val="-81"/>
        </w:rPr>
      </w:r>
      <w:r>
        <w:rPr>
          <w:spacing w:val="-1"/>
        </w:rPr>
        <w:t>规定需得到股东批准的，已经取得股东大会或相应权力机构的批准；企业已经与受让方签订了不可撤销的</w:t>
      </w:r>
      <w:r>
        <w:rPr>
          <w:spacing w:val="-81"/>
        </w:rPr>
        <w:t> </w:t>
      </w:r>
      <w:r>
        <w:rPr>
          <w:spacing w:val="-81"/>
        </w:rPr>
      </w:r>
      <w:r>
        <w:rPr/>
        <w:t>转让协议；该项转让将在一年内完成。</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left="113" w:right="0"/>
        <w:jc w:val="left"/>
        <w:rPr>
          <w:b w:val="0"/>
          <w:bCs w:val="0"/>
        </w:rPr>
      </w:pPr>
      <w:bookmarkStart w:name="14、长期股权投资" w:id="145"/>
      <w:bookmarkEnd w:id="145"/>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、长期股权投资的分类及其判断依据</w:t>
      </w:r>
      <w:r>
        <w:rPr>
          <w:b w:val="0"/>
          <w:bCs w:val="0"/>
        </w:rPr>
      </w:r>
    </w:p>
    <w:p>
      <w:pPr>
        <w:spacing w:line="256" w:lineRule="auto" w:before="141"/>
        <w:ind w:left="53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）长期股权投资的分类</w:t>
      </w:r>
      <w:r>
        <w:rPr>
          <w:rFonts w:ascii="宋体" w:hAnsi="宋体" w:cs="宋体" w:eastAsia="宋体" w:hint="default"/>
          <w:b/>
          <w:bCs/>
          <w:w w:val="99"/>
          <w:sz w:val="21"/>
          <w:szCs w:val="21"/>
        </w:rPr>
        <w:t> </w:t>
      </w:r>
      <w:r>
        <w:rPr>
          <w:rFonts w:ascii="宋体" w:hAnsi="宋体" w:cs="宋体" w:eastAsia="宋体" w:hint="default"/>
          <w:spacing w:val="-1"/>
          <w:sz w:val="21"/>
          <w:szCs w:val="21"/>
        </w:rPr>
        <w:t>长期股权投资分为三类，即是指投资方对被投资单位实施控制、重大影响的权益性投资，以及对其合</w:t>
      </w:r>
    </w:p>
    <w:p>
      <w:pPr>
        <w:spacing w:after="0" w:line="256" w:lineRule="auto"/>
        <w:jc w:val="left"/>
        <w:rPr>
          <w:rFonts w:ascii="宋体" w:hAnsi="宋体" w:cs="宋体" w:eastAsia="宋体" w:hint="default"/>
          <w:sz w:val="21"/>
          <w:szCs w:val="21"/>
        </w:rPr>
        <w:sectPr>
          <w:pgSz w:w="11910" w:h="16840"/>
          <w:pgMar w:header="0" w:footer="971" w:top="1340" w:bottom="1160" w:left="1020" w:right="1020"/>
        </w:sectPr>
      </w:pPr>
    </w:p>
    <w:p>
      <w:pPr>
        <w:pStyle w:val="BodyText"/>
        <w:spacing w:line="240" w:lineRule="auto" w:before="6"/>
        <w:ind w:left="114" w:right="0"/>
        <w:jc w:val="left"/>
      </w:pPr>
      <w:r>
        <w:rPr/>
        <w:t>营企业的权益性投资。</w:t>
      </w:r>
    </w:p>
    <w:p>
      <w:pPr>
        <w:pStyle w:val="Heading6"/>
        <w:spacing w:line="240" w:lineRule="auto" w:before="157"/>
        <w:ind w:right="0"/>
        <w:jc w:val="left"/>
        <w:rPr>
          <w:b w:val="0"/>
          <w:bCs w:val="0"/>
        </w:rPr>
      </w:pPr>
      <w:r>
        <w:rPr/>
        <w:t>（</w:t>
      </w:r>
      <w:r>
        <w:rPr>
          <w:rFonts w:ascii="Times New Roman" w:hAnsi="Times New Roman" w:cs="Times New Roman" w:eastAsia="Times New Roman" w:hint="default"/>
        </w:rPr>
        <w:t>2</w:t>
      </w:r>
      <w:r>
        <w:rPr/>
        <w:t>）长期股权投资类别的判断依据</w:t>
      </w:r>
      <w:r>
        <w:rPr>
          <w:b w:val="0"/>
          <w:bCs w:val="0"/>
        </w:rPr>
      </w:r>
    </w:p>
    <w:p>
      <w:pPr>
        <w:pStyle w:val="BodyText"/>
        <w:spacing w:line="240" w:lineRule="auto" w:before="21"/>
        <w:ind w:left="114" w:right="0"/>
        <w:jc w:val="left"/>
      </w:pPr>
      <w:r>
        <w:rPr>
          <w:rFonts w:ascii="宋体" w:hAnsi="宋体" w:cs="宋体" w:eastAsia="宋体" w:hint="default"/>
        </w:rPr>
        <w:t>2.</w:t>
      </w:r>
      <w:r>
        <w:rPr>
          <w:rFonts w:ascii="宋体" w:hAnsi="宋体" w:cs="宋体" w:eastAsia="宋体" w:hint="default"/>
          <w:spacing w:val="44"/>
        </w:rPr>
        <w:t> </w:t>
      </w:r>
      <w:r>
        <w:rPr/>
        <w:t>确定对被投资单位控制的依据详见本附注四、（六）；</w:t>
      </w:r>
    </w:p>
    <w:p>
      <w:pPr>
        <w:pStyle w:val="BodyText"/>
        <w:spacing w:line="273" w:lineRule="auto" w:before="37"/>
        <w:ind w:left="894" w:right="0" w:hanging="781"/>
        <w:jc w:val="left"/>
      </w:pPr>
      <w:r>
        <w:rPr>
          <w:rFonts w:ascii="宋体" w:hAnsi="宋体" w:cs="宋体" w:eastAsia="宋体" w:hint="default"/>
        </w:rPr>
        <w:t>3.</w:t>
      </w:r>
      <w:r>
        <w:rPr>
          <w:rFonts w:ascii="宋体" w:hAnsi="宋体" w:cs="宋体" w:eastAsia="宋体" w:hint="default"/>
          <w:spacing w:val="44"/>
        </w:rPr>
        <w:t> </w:t>
      </w:r>
      <w:r>
        <w:rPr/>
        <w:t>确定对被投资单位具有重大影响的依据： 重大影响，是指对一个企业的财务和经营决策有参与决策的权力，但并不能够控制或者与其他方</w:t>
      </w:r>
    </w:p>
    <w:p>
      <w:pPr>
        <w:pStyle w:val="BodyText"/>
        <w:spacing w:line="273" w:lineRule="auto"/>
        <w:ind w:left="894" w:right="2232" w:hanging="421"/>
        <w:jc w:val="left"/>
      </w:pPr>
      <w:r>
        <w:rPr/>
        <w:t>一起共同控制这些政策的制定。 公司通常通过以下一种或几种情形判断是否对被投资单位具有重大影响：</w:t>
      </w:r>
    </w:p>
    <w:p>
      <w:pPr>
        <w:pStyle w:val="BodyText"/>
        <w:spacing w:line="273" w:lineRule="auto"/>
        <w:ind w:left="474" w:right="150" w:hanging="360"/>
        <w:jc w:val="both"/>
      </w:pPr>
      <w:r>
        <w:rPr>
          <w:rFonts w:ascii="宋体" w:hAnsi="宋体" w:cs="宋体" w:eastAsia="宋体" w:hint="default"/>
        </w:rPr>
        <w:t>4.</w:t>
      </w:r>
      <w:r>
        <w:rPr>
          <w:rFonts w:ascii="宋体" w:hAnsi="宋体" w:cs="宋体" w:eastAsia="宋体" w:hint="default"/>
          <w:spacing w:val="44"/>
        </w:rPr>
        <w:t> </w:t>
      </w:r>
      <w:r>
        <w:rPr/>
        <w:t>在被投资单位的董事会或类似权力机构中派有代表。在这种情况下，由于在被投资单位的董事会或类 似权力机构中派有代表，并相应享有实质性的参与决策权，投资方可以通过该代表参与被投资单位财 务和经营政策的制定，达到对被投资单位施加重大影响。</w:t>
      </w:r>
    </w:p>
    <w:p>
      <w:pPr>
        <w:pStyle w:val="BodyText"/>
        <w:spacing w:line="273" w:lineRule="auto"/>
        <w:ind w:left="474" w:right="133" w:hanging="360"/>
        <w:jc w:val="left"/>
      </w:pPr>
      <w:r>
        <w:rPr>
          <w:rFonts w:ascii="宋体" w:hAnsi="宋体" w:cs="宋体" w:eastAsia="宋体" w:hint="default"/>
        </w:rPr>
        <w:t>5.</w:t>
      </w:r>
      <w:r>
        <w:rPr>
          <w:rFonts w:ascii="宋体" w:hAnsi="宋体" w:cs="宋体" w:eastAsia="宋体" w:hint="default"/>
          <w:spacing w:val="44"/>
        </w:rPr>
        <w:t> </w:t>
      </w:r>
      <w:r>
        <w:rPr/>
        <w:t>参与被投资单位财务和经营政策制定过程。这种情况下，在制定政策过程中可以为其自身利益提出建 议和意见，从而可以对被投资单位施加重大影响。</w:t>
      </w:r>
    </w:p>
    <w:p>
      <w:pPr>
        <w:pStyle w:val="BodyText"/>
        <w:spacing w:line="273" w:lineRule="auto"/>
        <w:ind w:left="474" w:right="133" w:hanging="360"/>
        <w:jc w:val="left"/>
      </w:pPr>
      <w:r>
        <w:rPr>
          <w:rFonts w:ascii="宋体" w:hAnsi="宋体" w:cs="宋体" w:eastAsia="宋体" w:hint="default"/>
        </w:rPr>
        <w:t>6.</w:t>
      </w:r>
      <w:r>
        <w:rPr>
          <w:rFonts w:ascii="宋体" w:hAnsi="宋体" w:cs="宋体" w:eastAsia="宋体" w:hint="default"/>
          <w:spacing w:val="44"/>
        </w:rPr>
        <w:t> </w:t>
      </w:r>
      <w:r>
        <w:rPr/>
        <w:t>与被投资单位之间发生重要交易。有关的交易因对被投资单位的日常经营具有重要性，进而一定程度 上可以影响到被投资单位的生产经营决策。</w:t>
      </w:r>
    </w:p>
    <w:p>
      <w:pPr>
        <w:pStyle w:val="BodyText"/>
        <w:spacing w:line="273" w:lineRule="auto"/>
        <w:ind w:left="474" w:right="133" w:hanging="360"/>
        <w:jc w:val="left"/>
      </w:pPr>
      <w:r>
        <w:rPr>
          <w:rFonts w:ascii="宋体" w:hAnsi="宋体" w:cs="宋体" w:eastAsia="宋体" w:hint="default"/>
        </w:rPr>
        <w:t>7.</w:t>
      </w:r>
      <w:r>
        <w:rPr>
          <w:rFonts w:ascii="宋体" w:hAnsi="宋体" w:cs="宋体" w:eastAsia="宋体" w:hint="default"/>
          <w:spacing w:val="44"/>
        </w:rPr>
        <w:t> </w:t>
      </w:r>
      <w:r>
        <w:rPr/>
        <w:t>向被投资单位派出管理人员。在这种情况下，管理人员有权力主导被投资单位的相关活动，从而能够 对被投资单位施加重大影响。</w:t>
      </w:r>
    </w:p>
    <w:p>
      <w:pPr>
        <w:pStyle w:val="BodyText"/>
        <w:spacing w:line="273" w:lineRule="auto"/>
        <w:ind w:left="474" w:right="133" w:hanging="360"/>
        <w:jc w:val="left"/>
      </w:pPr>
      <w:r>
        <w:rPr>
          <w:rFonts w:ascii="宋体" w:hAnsi="宋体" w:cs="宋体" w:eastAsia="宋体" w:hint="default"/>
        </w:rPr>
        <w:t>8.</w:t>
      </w:r>
      <w:r>
        <w:rPr>
          <w:rFonts w:ascii="宋体" w:hAnsi="宋体" w:cs="宋体" w:eastAsia="宋体" w:hint="default"/>
          <w:spacing w:val="44"/>
        </w:rPr>
        <w:t> </w:t>
      </w:r>
      <w:r>
        <w:rPr/>
        <w:t>向被投资单位提供关键技术资料。因被投资单位的生产经营需要依赖投资方的技术或技术资料，表明 投资方对被投资单位具有重大影响。</w:t>
      </w:r>
    </w:p>
    <w:p>
      <w:pPr>
        <w:pStyle w:val="BodyText"/>
        <w:spacing w:line="273" w:lineRule="auto"/>
        <w:ind w:left="474" w:right="132" w:firstLine="420"/>
        <w:jc w:val="left"/>
      </w:pPr>
      <w:r>
        <w:rPr/>
        <w:t>公司在判断是否对被投资方具有重大影响时，不限于是否存在上述一种或多种情形，还需要综合 考虑所有事实和情况来做出综合的判断。</w:t>
      </w:r>
    </w:p>
    <w:p>
      <w:pPr>
        <w:pStyle w:val="BodyText"/>
        <w:spacing w:line="273" w:lineRule="auto"/>
        <w:ind w:right="2443" w:firstLine="780"/>
        <w:jc w:val="left"/>
      </w:pPr>
      <w:r>
        <w:rPr/>
        <w:t>投资方对被投资单位具有重大影响的权益性投资，即对联营企业投资。 </w:t>
      </w:r>
      <w:r>
        <w:rPr>
          <w:rFonts w:ascii="宋体" w:hAnsi="宋体" w:cs="宋体" w:eastAsia="宋体" w:hint="default"/>
        </w:rPr>
        <w:t>9.</w:t>
      </w:r>
      <w:r>
        <w:rPr>
          <w:rFonts w:ascii="宋体" w:hAnsi="宋体" w:cs="宋体" w:eastAsia="宋体" w:hint="default"/>
          <w:spacing w:val="44"/>
        </w:rPr>
        <w:t> </w:t>
      </w:r>
      <w:r>
        <w:rPr/>
        <w:t>确定被投资单位是否为合营企业的依据：</w:t>
      </w:r>
    </w:p>
    <w:p>
      <w:pPr>
        <w:pStyle w:val="BodyText"/>
        <w:spacing w:line="273" w:lineRule="auto" w:before="8"/>
        <w:ind w:left="533" w:right="2593" w:firstLine="3"/>
        <w:jc w:val="left"/>
      </w:pPr>
      <w:r>
        <w:rPr/>
        <w:t>本公司的合营企业是指本公司仅对合营安排的净资产享有权利。 合营安排的定义、分类以及共同控制的判断标准详见本附注四、（七）。</w:t>
      </w:r>
    </w:p>
    <w:p>
      <w:pPr>
        <w:pStyle w:val="Heading6"/>
        <w:spacing w:line="240" w:lineRule="auto" w:before="127"/>
        <w:ind w:left="113" w:right="0"/>
        <w:jc w:val="left"/>
        <w:rPr>
          <w:b w:val="0"/>
          <w:bCs w:val="0"/>
        </w:rPr>
      </w:pPr>
      <w:r>
        <w:rPr>
          <w:rFonts w:ascii="Times New Roman" w:hAnsi="Times New Roman" w:cs="Times New Roman" w:eastAsia="Times New Roman" w:hint="default"/>
        </w:rPr>
        <w:t>2</w:t>
      </w:r>
      <w:r>
        <w:rPr/>
        <w:t>、长期股权投资初始成本的确定</w:t>
      </w:r>
      <w:r>
        <w:rPr>
          <w:b w:val="0"/>
          <w:bCs w:val="0"/>
        </w:rPr>
      </w:r>
    </w:p>
    <w:p>
      <w:pPr>
        <w:spacing w:line="256" w:lineRule="auto" w:before="141"/>
        <w:ind w:left="53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）企业合并形成的长期股权投资</w:t>
      </w:r>
      <w:r>
        <w:rPr>
          <w:rFonts w:ascii="宋体" w:hAnsi="宋体" w:cs="宋体" w:eastAsia="宋体" w:hint="default"/>
          <w:b/>
          <w:bCs/>
          <w:w w:val="99"/>
          <w:sz w:val="21"/>
          <w:szCs w:val="21"/>
        </w:rPr>
        <w:t> </w:t>
      </w:r>
      <w:r>
        <w:rPr>
          <w:rFonts w:ascii="宋体" w:hAnsi="宋体" w:cs="宋体" w:eastAsia="宋体" w:hint="default"/>
          <w:spacing w:val="-1"/>
          <w:sz w:val="21"/>
          <w:szCs w:val="21"/>
        </w:rPr>
        <w:t>同一控制下的企业合并：公司以支付现金、转让非现金资产或承担债务方式以及以发行权益性证券作</w:t>
      </w:r>
    </w:p>
    <w:p>
      <w:pPr>
        <w:pStyle w:val="BodyText"/>
        <w:spacing w:line="273" w:lineRule="auto" w:before="22"/>
        <w:ind w:right="0"/>
        <w:jc w:val="left"/>
      </w:pPr>
      <w:r>
        <w:rPr>
          <w:spacing w:val="-1"/>
        </w:rPr>
        <w:t>为合并对价的，在合并日按照取得被合并方所有者权益在最终控制方合并财务报表中的账面价值的份额作</w:t>
      </w:r>
      <w:r>
        <w:rPr>
          <w:spacing w:val="-81"/>
        </w:rPr>
        <w:t> </w:t>
      </w:r>
      <w:r>
        <w:rPr>
          <w:spacing w:val="-81"/>
        </w:rPr>
      </w:r>
      <w:r>
        <w:rPr>
          <w:spacing w:val="-1"/>
        </w:rPr>
        <w:t>为长期股权投资的初始投资成本。长期股权投资初始投资成本与支付合并对价之间的差额，调整资本公积</w:t>
      </w:r>
    </w:p>
    <w:p>
      <w:pPr>
        <w:pStyle w:val="BodyText"/>
        <w:spacing w:line="273" w:lineRule="auto"/>
        <w:ind w:right="111"/>
        <w:jc w:val="both"/>
      </w:pPr>
      <w:r>
        <w:rPr>
          <w:spacing w:val="-1"/>
        </w:rPr>
        <w:t>（资本溢价或股本溢价）；资本公积（资本溢价或股本溢价）不足冲减的，调整留存收益。合并方以发行</w:t>
      </w:r>
      <w:r>
        <w:rPr>
          <w:spacing w:val="-83"/>
        </w:rPr>
        <w:t> </w:t>
      </w:r>
      <w:r>
        <w:rPr>
          <w:spacing w:val="-83"/>
        </w:rPr>
      </w:r>
      <w:r>
        <w:rPr>
          <w:spacing w:val="-1"/>
        </w:rPr>
        <w:t>权益性证券作为合并对价的，按照发行股份的面值总额作为股本，长期股权投资初始投资成本与所发行股</w:t>
      </w:r>
      <w:r>
        <w:rPr>
          <w:spacing w:val="-81"/>
        </w:rPr>
        <w:t> </w:t>
      </w:r>
      <w:r>
        <w:rPr>
          <w:spacing w:val="-81"/>
        </w:rPr>
      </w:r>
      <w:r>
        <w:rPr>
          <w:spacing w:val="-1"/>
        </w:rPr>
        <w:t>份面值总额之间的差额，调整资本公（资本溢价或股本溢价）；资本公积（资本溢价或股本溢价）不足冲</w:t>
      </w:r>
      <w:r>
        <w:rPr>
          <w:spacing w:val="-83"/>
        </w:rPr>
        <w:t> </w:t>
      </w:r>
      <w:r>
        <w:rPr>
          <w:spacing w:val="-83"/>
        </w:rPr>
      </w:r>
      <w:r>
        <w:rPr/>
        <w:t>减的，调整留存收益。</w:t>
      </w:r>
    </w:p>
    <w:p>
      <w:pPr>
        <w:pStyle w:val="BodyText"/>
        <w:spacing w:line="273" w:lineRule="auto"/>
        <w:ind w:right="111" w:firstLine="420"/>
        <w:jc w:val="both"/>
      </w:pPr>
      <w:r>
        <w:rPr>
          <w:spacing w:val="-1"/>
        </w:rPr>
        <w:t>非同一控制下的企业合并：公司按照购买日确定的合并成本作为长期股权投资的初始投资成本。合并</w:t>
      </w:r>
      <w:r>
        <w:rPr/>
        <w:t> </w:t>
      </w:r>
      <w:r>
        <w:rPr>
          <w:spacing w:val="-1"/>
        </w:rPr>
        <w:t>成本为购买日购买方为取得对被购买方的控制权而付出的资产、发生或承担的负债以及发行的权益性证券</w:t>
      </w:r>
      <w:r>
        <w:rPr>
          <w:spacing w:val="-81"/>
        </w:rPr>
        <w:t> </w:t>
      </w:r>
      <w:r>
        <w:rPr>
          <w:spacing w:val="-81"/>
        </w:rPr>
      </w:r>
      <w:r>
        <w:rPr>
          <w:spacing w:val="-1"/>
        </w:rPr>
        <w:t>的公允价值。购买方作为合并对价发行的权益性证券或债务性证券的交易费用，计入权益性证券或债务性</w:t>
      </w:r>
      <w:r>
        <w:rPr>
          <w:spacing w:val="-81"/>
        </w:rPr>
        <w:t> </w:t>
      </w:r>
      <w:r>
        <w:rPr>
          <w:spacing w:val="-81"/>
        </w:rPr>
      </w:r>
      <w:r>
        <w:rPr>
          <w:spacing w:val="-1"/>
        </w:rPr>
        <w:t>证券的初始确认金额。通过多次交易分步实现的非同一控制下企业合并，以购买日之前所持被购买方的股</w:t>
      </w:r>
      <w:r>
        <w:rPr>
          <w:spacing w:val="-81"/>
        </w:rPr>
        <w:t> </w:t>
      </w:r>
      <w:r>
        <w:rPr>
          <w:spacing w:val="-81"/>
        </w:rPr>
      </w:r>
      <w:r>
        <w:rPr>
          <w:spacing w:val="-1"/>
        </w:rPr>
        <w:t>权投资的账面价值与购买日新增投资成本之和，作为该项投资的初始投资成本。本公司将合并协议约定的</w:t>
      </w:r>
      <w:r>
        <w:rPr>
          <w:spacing w:val="-81"/>
        </w:rPr>
        <w:t> </w:t>
      </w:r>
      <w:r>
        <w:rPr>
          <w:spacing w:val="-81"/>
        </w:rPr>
      </w:r>
      <w:r>
        <w:rPr/>
        <w:t>或有对价作为企业合并转移对价的一部分，按照其在购买日的公允价值计入企业合并成本。</w:t>
      </w:r>
    </w:p>
    <w:p>
      <w:pPr>
        <w:pStyle w:val="BodyText"/>
        <w:spacing w:line="273" w:lineRule="auto" w:before="8"/>
        <w:ind w:right="111" w:firstLine="420"/>
        <w:jc w:val="both"/>
      </w:pPr>
      <w:r>
        <w:rPr>
          <w:spacing w:val="-1"/>
        </w:rPr>
        <w:t>合并方或购买方为企业合并而发生的审计、法律服务、评估咨询等中介费用以及其他相关管理费用于</w:t>
      </w:r>
      <w:r>
        <w:rPr/>
        <w:t> 发生时计入当期损益。</w:t>
      </w:r>
    </w:p>
    <w:p>
      <w:pPr>
        <w:spacing w:line="256" w:lineRule="auto" w:before="127"/>
        <w:ind w:left="53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）其他方式取得的长期股权投资</w:t>
      </w:r>
      <w:r>
        <w:rPr>
          <w:rFonts w:ascii="宋体" w:hAnsi="宋体" w:cs="宋体" w:eastAsia="宋体" w:hint="default"/>
          <w:b/>
          <w:bCs/>
          <w:w w:val="99"/>
          <w:sz w:val="21"/>
          <w:szCs w:val="21"/>
        </w:rPr>
        <w:t> </w:t>
      </w:r>
      <w:r>
        <w:rPr>
          <w:rFonts w:ascii="宋体" w:hAnsi="宋体" w:cs="宋体" w:eastAsia="宋体" w:hint="default"/>
          <w:spacing w:val="-1"/>
          <w:sz w:val="21"/>
          <w:szCs w:val="21"/>
        </w:rPr>
        <w:t>以支付现金方式取得的长期股权投资，按照实际支付的购买价款作为初始投资成本。初始投资成本包</w:t>
      </w:r>
    </w:p>
    <w:p>
      <w:pPr>
        <w:spacing w:after="0" w:line="256" w:lineRule="auto"/>
        <w:jc w:val="left"/>
        <w:rPr>
          <w:rFonts w:ascii="宋体" w:hAnsi="宋体" w:cs="宋体" w:eastAsia="宋体" w:hint="default"/>
          <w:sz w:val="21"/>
          <w:szCs w:val="21"/>
        </w:rPr>
        <w:sectPr>
          <w:pgSz w:w="11910" w:h="16840"/>
          <w:pgMar w:header="0" w:footer="971" w:top="1400" w:bottom="1160" w:left="1020" w:right="1020"/>
        </w:sectPr>
      </w:pPr>
    </w:p>
    <w:p>
      <w:pPr>
        <w:pStyle w:val="BodyText"/>
        <w:spacing w:line="273" w:lineRule="auto" w:before="6"/>
        <w:ind w:left="533" w:right="0" w:hanging="420"/>
        <w:jc w:val="left"/>
      </w:pPr>
      <w:r>
        <w:rPr/>
        <w:t>括与取得长期股权投资直接相关的费用、税金及其他必要支出。 以发行权益性证券取得的长期股权投资，按照发行权益性证券的公允价值作为初始投资成本。 </w:t>
      </w:r>
      <w:r>
        <w:rPr>
          <w:spacing w:val="-1"/>
        </w:rPr>
        <w:t>在非货币性资产交换具备商业实质和换入资产或换出资产的公允价值能够可靠计量的前提下，非货币</w:t>
      </w:r>
    </w:p>
    <w:p>
      <w:pPr>
        <w:pStyle w:val="BodyText"/>
        <w:spacing w:line="273" w:lineRule="auto"/>
        <w:ind w:right="311"/>
        <w:jc w:val="both"/>
      </w:pPr>
      <w:r>
        <w:rPr>
          <w:spacing w:val="-1"/>
        </w:rPr>
        <w:t>性资产交换换入的长期股权投资以换出资产的公允价值为基础确定其初始投资成本，除非有确凿证据表明</w:t>
      </w:r>
      <w:r>
        <w:rPr>
          <w:spacing w:val="-81"/>
        </w:rPr>
        <w:t> </w:t>
      </w:r>
      <w:r>
        <w:rPr>
          <w:spacing w:val="-81"/>
        </w:rPr>
      </w:r>
      <w:r>
        <w:rPr>
          <w:spacing w:val="-1"/>
        </w:rPr>
        <w:t>换入资产的公允价值更加可靠；不满足上述前提的非货币性资产交换，以换出资产的账面价值和应支付的</w:t>
      </w:r>
      <w:r>
        <w:rPr>
          <w:spacing w:val="-81"/>
        </w:rPr>
        <w:t> </w:t>
      </w:r>
      <w:r>
        <w:rPr>
          <w:spacing w:val="-81"/>
        </w:rPr>
      </w:r>
      <w:r>
        <w:rPr/>
        <w:t>相关税费作为换入长期股权投资的初始投资成本。</w:t>
      </w:r>
    </w:p>
    <w:p>
      <w:pPr>
        <w:pStyle w:val="BodyText"/>
        <w:spacing w:line="240" w:lineRule="auto"/>
        <w:ind w:left="534" w:right="0"/>
        <w:jc w:val="left"/>
      </w:pPr>
      <w:r>
        <w:rPr/>
        <w:t>通过债务重组取得的长期股权投资，其初始投资成本按照公允价值为基础确定。</w:t>
      </w:r>
    </w:p>
    <w:p>
      <w:pPr>
        <w:spacing w:line="264" w:lineRule="auto" w:before="157"/>
        <w:ind w:left="533"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、长期股权投资的后续计量及损益确认方法</w:t>
      </w:r>
      <w:r>
        <w:rPr>
          <w:rFonts w:ascii="宋体" w:hAnsi="宋体" w:cs="宋体" w:eastAsia="宋体" w:hint="default"/>
          <w:b/>
          <w:bCs/>
          <w:w w:val="99"/>
          <w:sz w:val="21"/>
          <w:szCs w:val="21"/>
        </w:rPr>
        <w:t> </w:t>
      </w:r>
      <w:r>
        <w:rPr>
          <w:rFonts w:ascii="宋体" w:hAnsi="宋体" w:cs="宋体" w:eastAsia="宋体" w:hint="default"/>
          <w:sz w:val="21"/>
          <w:szCs w:val="21"/>
        </w:rPr>
        <w:t>本公司能够对被投资单位实施控制的长期股权投资采用成本法核算。 采用成本法核算的长期股权投资按照初始投资成本计价。追加或收回投资调整长期股权投资的成本。</w:t>
      </w:r>
    </w:p>
    <w:p>
      <w:pPr>
        <w:pStyle w:val="BodyText"/>
        <w:spacing w:line="273" w:lineRule="auto" w:before="16"/>
        <w:ind w:left="533" w:right="0" w:hanging="420"/>
        <w:jc w:val="left"/>
      </w:pPr>
      <w:r>
        <w:rPr/>
        <w:t>被投资单位宣告分派的现金股利或利润，确认为当期投资收益。 </w:t>
      </w:r>
      <w:r>
        <w:rPr>
          <w:spacing w:val="-1"/>
        </w:rPr>
        <w:t>对合营企业和联营企业的长期股权投资，采用权益法核算。初始投资成本大于投资时应享有被投资单</w:t>
      </w:r>
    </w:p>
    <w:p>
      <w:pPr>
        <w:pStyle w:val="BodyText"/>
        <w:spacing w:line="273" w:lineRule="auto"/>
        <w:ind w:right="311"/>
        <w:jc w:val="both"/>
      </w:pPr>
      <w:r>
        <w:rPr>
          <w:spacing w:val="-1"/>
        </w:rPr>
        <w:t>位可辨认净资产公允价值份额的差额，不调整长期股权投资的初始投资成本；初始投资成本小于投资时应</w:t>
      </w:r>
      <w:r>
        <w:rPr>
          <w:spacing w:val="-81"/>
        </w:rPr>
        <w:t> </w:t>
      </w:r>
      <w:r>
        <w:rPr>
          <w:spacing w:val="-81"/>
        </w:rPr>
      </w:r>
      <w:r>
        <w:rPr/>
        <w:t>享有被投资单位可辨认净资产公允价值份额的差额，计入当期损益，同时调整长期股权投资的成本。</w:t>
      </w:r>
    </w:p>
    <w:p>
      <w:pPr>
        <w:pStyle w:val="BodyText"/>
        <w:tabs>
          <w:tab w:pos="7425" w:val="left" w:leader="none"/>
        </w:tabs>
        <w:spacing w:line="273" w:lineRule="auto"/>
        <w:ind w:right="102" w:firstLine="420"/>
        <w:jc w:val="left"/>
      </w:pPr>
      <w:r>
        <w:rPr>
          <w:spacing w:val="-1"/>
        </w:rPr>
        <w:t>本公司取得长期股权投资后，按照应享有或应分担的被投资单位实现的净损益和其他综合收益的份额，</w:t>
      </w:r>
      <w:r>
        <w:rPr/>
        <w:t> 分别确认投资收益和其他综合收益，同时调整长期股权投资的账面价值；本公司按照被投资单位宣告分派 的利润或现金股利计算应享有的部分，相应减少长期股权投资的账面价值；</w:t>
        <w:tab/>
        <w:t>本公司对于被投资单位除</w:t>
      </w:r>
      <w:r>
        <w:rPr>
          <w:spacing w:val="-92"/>
        </w:rPr>
        <w:t> </w:t>
      </w:r>
      <w:r>
        <w:rPr>
          <w:spacing w:val="-92"/>
        </w:rPr>
      </w:r>
      <w:r>
        <w:rPr/>
        <w:t>净损益、其他综合收益和利润分配以外所有者权益的其他变动，调整长期股权投资的账面价值并计入所有</w:t>
      </w:r>
      <w:r>
        <w:rPr/>
        <w:t> 者权益。</w:t>
      </w:r>
    </w:p>
    <w:p>
      <w:pPr>
        <w:pStyle w:val="BodyText"/>
        <w:spacing w:line="273" w:lineRule="auto"/>
        <w:ind w:left="114" w:right="0" w:firstLine="420"/>
        <w:jc w:val="left"/>
      </w:pPr>
      <w:r>
        <w:rPr>
          <w:spacing w:val="-1"/>
        </w:rPr>
        <w:t>本公司在确认应享有被投资单位净损益的份额时，以取得投资时被投资单位可辨认净资产的公允价值</w:t>
      </w:r>
      <w:r>
        <w:rPr/>
        <w:t> 为基础，对被投资单位的净利润进行调整后确认。</w:t>
      </w:r>
    </w:p>
    <w:p>
      <w:pPr>
        <w:pStyle w:val="BodyText"/>
        <w:spacing w:line="273" w:lineRule="auto"/>
        <w:ind w:left="114" w:right="0" w:firstLine="420"/>
        <w:jc w:val="left"/>
      </w:pPr>
      <w:r>
        <w:rPr>
          <w:spacing w:val="-1"/>
        </w:rPr>
        <w:t>被投资单位采用的会计政策及会计期间与本公司不一致的，按照本公司的会计政策及会计期间对被投</w:t>
      </w:r>
      <w:r>
        <w:rPr/>
        <w:t> 资单位的财务报表进行调整，并据以确认投资收益和其他综合收益等。</w:t>
      </w:r>
    </w:p>
    <w:p>
      <w:pPr>
        <w:pStyle w:val="BodyText"/>
        <w:spacing w:line="273" w:lineRule="auto"/>
        <w:ind w:right="0" w:firstLine="420"/>
        <w:jc w:val="left"/>
      </w:pPr>
      <w:r>
        <w:rPr>
          <w:spacing w:val="-1"/>
        </w:rPr>
        <w:t>本公司确认被投资单位发生的净亏损，以长期股权投资的账面价值以及其他实质上构成对被投资单位</w:t>
      </w:r>
      <w:r>
        <w:rPr/>
        <w:t> 净投资的长期权益减记至零为限，本公司负有承担额外损失义务的除外。</w:t>
      </w:r>
    </w:p>
    <w:p>
      <w:pPr>
        <w:pStyle w:val="BodyText"/>
        <w:spacing w:line="273" w:lineRule="auto"/>
        <w:ind w:right="0" w:firstLine="420"/>
        <w:jc w:val="left"/>
      </w:pPr>
      <w:r>
        <w:rPr>
          <w:spacing w:val="-1"/>
        </w:rPr>
        <w:t>被投资单位以后实现净利润的，本公司在其收益分享额弥补未确认的亏损分担额后，恢复确认收益分</w:t>
      </w:r>
      <w:r>
        <w:rPr/>
        <w:t> 享额。</w:t>
      </w:r>
    </w:p>
    <w:p>
      <w:pPr>
        <w:pStyle w:val="BodyText"/>
        <w:spacing w:line="273" w:lineRule="auto"/>
        <w:ind w:right="0" w:firstLine="420"/>
        <w:jc w:val="left"/>
      </w:pPr>
      <w:r>
        <w:rPr>
          <w:spacing w:val="-1"/>
        </w:rPr>
        <w:t>本公司计算确认应享有或应分担被投资单位的净损益时，与联营企业、合营企业之间发生的未实现内</w:t>
      </w:r>
      <w:r>
        <w:rPr/>
        <w:t> 部交易损益按照应享有的比例计算归属于本公司的部分，予以抵销，在此基础上确认投资收益。</w:t>
      </w:r>
    </w:p>
    <w:p>
      <w:pPr>
        <w:pStyle w:val="BodyText"/>
        <w:spacing w:line="256" w:lineRule="auto"/>
        <w:ind w:right="0" w:firstLine="420"/>
        <w:jc w:val="left"/>
      </w:pPr>
      <w:r>
        <w:rPr/>
        <w:t>本公司与被投资单位发生的未实现内部交易损失，按照《企业会计准则第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资产减值》等的有 关规定属于资产减值损失的，全额确认交易损失。</w:t>
      </w:r>
    </w:p>
    <w:p>
      <w:pPr>
        <w:pStyle w:val="BodyText"/>
        <w:spacing w:line="266" w:lineRule="auto" w:before="22"/>
        <w:ind w:left="114" w:right="0" w:firstLine="420"/>
        <w:jc w:val="left"/>
      </w:pPr>
      <w:r>
        <w:rPr/>
        <w:t>本公司因追加投资等原因能够对被投资单位施加重大影响或实施共同控制但不构成控制的，按照《企 </w:t>
      </w:r>
      <w:r>
        <w:rPr>
          <w:spacing w:val="-1"/>
        </w:rPr>
        <w:t>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金融工具确认和计量》确定的原持有的股权投资的公允价值加上新增投资成本之和，</w:t>
      </w:r>
      <w:r>
        <w:rPr>
          <w:spacing w:val="-81"/>
        </w:rPr>
        <w:t> </w:t>
      </w:r>
      <w:r>
        <w:rPr>
          <w:spacing w:val="-81"/>
        </w:rPr>
      </w:r>
      <w:r>
        <w:rPr/>
        <w:t>作为改按权益法核算的初始投资成本。原持有的股权投资分类为可供出售金融资产的，其公允价值与账面</w:t>
      </w:r>
      <w:r>
        <w:rPr/>
        <w:t> 价值之间的差额，以及原计入其他综合收益的累计公允价值变动转入改按权益法核算的当期损益。</w:t>
      </w:r>
    </w:p>
    <w:p>
      <w:pPr>
        <w:pStyle w:val="BodyText"/>
        <w:spacing w:line="266" w:lineRule="auto" w:before="14"/>
        <w:ind w:right="311" w:firstLine="420"/>
        <w:jc w:val="both"/>
      </w:pPr>
      <w:r>
        <w:rPr>
          <w:spacing w:val="-1"/>
        </w:rPr>
        <w:t>本公司因处置部分股权投资等原因丧失了对被投资单位的共同控制或重大影响的，处置后的剩余股权</w:t>
      </w:r>
      <w:r>
        <w:rPr/>
        <w:t> </w:t>
      </w:r>
      <w:r>
        <w:rPr>
          <w:spacing w:val="-1"/>
        </w:rPr>
        <w:t>改按《企业会计准则第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金融工具确认和计量》核算，其在丧失共同控制或重大影响之日的公允价</w:t>
      </w:r>
      <w:r>
        <w:rPr>
          <w:spacing w:val="-85"/>
        </w:rPr>
        <w:t> </w:t>
      </w:r>
      <w:r>
        <w:rPr>
          <w:spacing w:val="-85"/>
        </w:rPr>
      </w:r>
      <w:r>
        <w:rPr>
          <w:spacing w:val="-1"/>
        </w:rPr>
        <w:t>值与账面价值之间的差额计入当期损益。原股权投资因采用权益法核算而确认的其他综合收益，在终止采</w:t>
      </w:r>
      <w:r>
        <w:rPr>
          <w:spacing w:val="-81"/>
        </w:rPr>
        <w:t> </w:t>
      </w:r>
      <w:r>
        <w:rPr>
          <w:spacing w:val="-81"/>
        </w:rPr>
      </w:r>
      <w:r>
        <w:rPr/>
        <w:t>用权益法核算时采用与被投资单位直接处置相关资产或负债相同的基础进行会计处理。</w:t>
      </w:r>
    </w:p>
    <w:p>
      <w:pPr>
        <w:pStyle w:val="BodyText"/>
        <w:spacing w:line="273" w:lineRule="auto" w:before="14"/>
        <w:ind w:right="0" w:firstLine="420"/>
        <w:jc w:val="left"/>
      </w:pPr>
      <w:r>
        <w:rPr/>
        <w:t>本公司因处置部分权益性投资等原因丧失了对被投资单位的控制的，在编制个别财务报表时，处置后 的剩余股权能够对被投资单位实施共同控制或施加重大影响的，改按权益法核算，并对该剩余股权视同自 </w:t>
      </w:r>
      <w:r>
        <w:rPr>
          <w:spacing w:val="-1"/>
        </w:rPr>
        <w:t>取得时即采用权益法核算进行调整；处置后的剩余股权不能对被投资单位实施共同控制或施加重大影响的，</w:t>
      </w:r>
      <w:r>
        <w:rPr>
          <w:spacing w:val="-80"/>
        </w:rPr>
        <w:t> </w:t>
      </w:r>
      <w:r>
        <w:rPr>
          <w:spacing w:val="-80"/>
        </w:rPr>
      </w:r>
      <w:r>
        <w:rPr/>
        <w:t>改按《企业会计准则第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金融工具确认和计量》的有关规定进行会计处理。</w:t>
      </w:r>
    </w:p>
    <w:p>
      <w:pPr>
        <w:pStyle w:val="BodyText"/>
        <w:spacing w:line="264" w:lineRule="exact" w:before="0"/>
        <w:ind w:left="533" w:right="0"/>
        <w:jc w:val="left"/>
      </w:pPr>
      <w:r>
        <w:rPr/>
        <w:t>处置长期股权投资，其账面价值与实际取得价款之间的差额，计入当期损益。采用权益法核算的长期</w:t>
      </w:r>
    </w:p>
    <w:p>
      <w:pPr>
        <w:spacing w:after="0" w:line="264" w:lineRule="exact"/>
        <w:jc w:val="left"/>
        <w:sectPr>
          <w:pgSz w:w="11910" w:h="16840"/>
          <w:pgMar w:header="0" w:footer="971" w:top="1400" w:bottom="1160" w:left="1020" w:right="820"/>
        </w:sectPr>
      </w:pPr>
    </w:p>
    <w:p>
      <w:pPr>
        <w:pStyle w:val="BodyText"/>
        <w:spacing w:line="273" w:lineRule="auto" w:before="6"/>
        <w:ind w:left="114" w:right="97"/>
        <w:jc w:val="left"/>
      </w:pPr>
      <w:r>
        <w:rPr>
          <w:spacing w:val="-1"/>
        </w:rPr>
        <w:t>股权投资，在处置该项投资时，采用与被投资单位直接处置相关资产或负债相同的基础，按相应比例对原</w:t>
      </w:r>
      <w:r>
        <w:rPr>
          <w:spacing w:val="-83"/>
        </w:rPr>
        <w:t> </w:t>
      </w:r>
      <w:r>
        <w:rPr>
          <w:spacing w:val="-83"/>
        </w:rPr>
      </w:r>
      <w:r>
        <w:rPr/>
        <w:t>计入其他综合收益的部分进行会计处理。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right="97"/>
        <w:jc w:val="left"/>
        <w:rPr>
          <w:b w:val="0"/>
          <w:bCs w:val="0"/>
        </w:rPr>
      </w:pPr>
      <w:bookmarkStart w:name="15、投资性房地产" w:id="146"/>
      <w:bookmarkEnd w:id="146"/>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14" w:right="803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3" w:lineRule="auto" w:before="0"/>
        <w:ind w:left="114" w:right="97" w:firstLine="420"/>
        <w:jc w:val="left"/>
      </w:pPr>
      <w:r>
        <w:rPr>
          <w:spacing w:val="-1"/>
        </w:rPr>
        <w:t>对按照成本模式计量的投资性房地产－出租用建筑物采用与本公司固定资产相同的折旧政策，出租用</w:t>
      </w:r>
      <w:r>
        <w:rPr/>
        <w:t> 土地使用权采用与本公司与无形资产相同的摊销政策。</w:t>
      </w:r>
    </w:p>
    <w:p>
      <w:pPr>
        <w:spacing w:line="240" w:lineRule="auto" w:before="8"/>
        <w:rPr>
          <w:rFonts w:ascii="宋体" w:hAnsi="宋体" w:cs="宋体" w:eastAsia="宋体" w:hint="default"/>
          <w:sz w:val="23"/>
          <w:szCs w:val="23"/>
        </w:rPr>
      </w:pPr>
    </w:p>
    <w:p>
      <w:pPr>
        <w:pStyle w:val="Heading6"/>
        <w:spacing w:line="240" w:lineRule="auto"/>
        <w:ind w:right="97"/>
        <w:jc w:val="left"/>
        <w:rPr>
          <w:b w:val="0"/>
          <w:bCs w:val="0"/>
        </w:rPr>
      </w:pPr>
      <w:bookmarkStart w:name="16、固定资产" w:id="147"/>
      <w:bookmarkEnd w:id="147"/>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97"/>
        <w:jc w:val="left"/>
        <w:rPr>
          <w:b w:val="0"/>
          <w:bCs w:val="0"/>
        </w:rPr>
      </w:pPr>
      <w:bookmarkStart w:name="（1）确认条件" w:id="148"/>
      <w:bookmarkEnd w:id="14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spacing w:line="309" w:lineRule="auto" w:before="0"/>
        <w:ind w:left="114" w:right="212" w:firstLine="0"/>
        <w:jc w:val="both"/>
        <w:rPr>
          <w:rFonts w:ascii="宋体" w:hAnsi="宋体" w:cs="宋体" w:eastAsia="宋体" w:hint="default"/>
          <w:sz w:val="18"/>
          <w:szCs w:val="18"/>
        </w:rPr>
      </w:pPr>
      <w:r>
        <w:rPr>
          <w:rFonts w:ascii="宋体" w:hAnsi="宋体" w:cs="宋体" w:eastAsia="宋体" w:hint="default"/>
          <w:spacing w:val="-5"/>
          <w:sz w:val="18"/>
          <w:szCs w:val="18"/>
        </w:rPr>
        <w:t>固定资产指为生产商品、提供劳务、出租或经营管理而持有，并且使用寿命超过一个会计年度的有形资产。固定资产分类为：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房屋及建筑物、机器设备、电子设备、运输设备、办公及其他设备。固定资产在同时满足下列条件时予以确认：（</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）与该固</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定资产有关的经济利益很可能流入企业；（</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）该固定资产的成本能够可靠地计量。</w:t>
      </w:r>
    </w:p>
    <w:p>
      <w:pPr>
        <w:spacing w:line="240" w:lineRule="auto" w:before="5"/>
        <w:rPr>
          <w:rFonts w:ascii="宋体" w:hAnsi="宋体" w:cs="宋体" w:eastAsia="宋体" w:hint="default"/>
          <w:sz w:val="21"/>
          <w:szCs w:val="21"/>
        </w:rPr>
      </w:pPr>
    </w:p>
    <w:p>
      <w:pPr>
        <w:pStyle w:val="Heading6"/>
        <w:spacing w:line="240" w:lineRule="auto"/>
        <w:ind w:left="113" w:right="97"/>
        <w:jc w:val="left"/>
        <w:rPr>
          <w:b w:val="0"/>
          <w:bCs w:val="0"/>
        </w:rPr>
      </w:pPr>
      <w:bookmarkStart w:name="（2）折旧方法" w:id="149"/>
      <w:bookmarkEnd w:id="14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2.38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pStyle w:val="Heading6"/>
        <w:spacing w:line="240" w:lineRule="auto" w:before="35"/>
        <w:ind w:right="0"/>
        <w:jc w:val="both"/>
        <w:rPr>
          <w:b w:val="0"/>
          <w:bCs w:val="0"/>
        </w:rPr>
      </w:pPr>
      <w:bookmarkStart w:name="（3）融资租入固定资产的认定依据、计价和折旧方法" w:id="150"/>
      <w:bookmarkEnd w:id="15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spacing w:line="309" w:lineRule="auto" w:before="0"/>
        <w:ind w:left="113" w:right="210" w:firstLine="0"/>
        <w:jc w:val="both"/>
        <w:rPr>
          <w:rFonts w:ascii="宋体" w:hAnsi="宋体" w:cs="宋体" w:eastAsia="宋体" w:hint="default"/>
          <w:sz w:val="18"/>
          <w:szCs w:val="18"/>
        </w:rPr>
      </w:pPr>
      <w:r>
        <w:rPr>
          <w:rFonts w:ascii="宋体" w:hAnsi="宋体" w:cs="宋体" w:eastAsia="宋体" w:hint="default"/>
          <w:spacing w:val="-1"/>
          <w:sz w:val="18"/>
          <w:szCs w:val="18"/>
        </w:rPr>
        <w:t>公司与租赁方所签订的租赁协议条款中规定了下列条件之一的，确认为融资租入资产：</w:t>
      </w:r>
      <w:r>
        <w:rPr>
          <w:rFonts w:ascii="宋体" w:hAnsi="宋体" w:cs="宋体" w:eastAsia="宋体" w:hint="default"/>
          <w:spacing w:val="-18"/>
          <w:sz w:val="18"/>
          <w:szCs w:val="18"/>
        </w:rPr>
        <w:t> </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）租赁期满后租赁资产的所有权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归属于本公司；</w:t>
      </w:r>
      <w:r>
        <w:rPr>
          <w:rFonts w:ascii="宋体" w:hAnsi="宋体" w:cs="宋体" w:eastAsia="宋体" w:hint="default"/>
          <w:spacing w:val="-4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）公司具有购买资产的选择权，购买价款远低于行使选择权时该资产的公允价值；</w:t>
      </w:r>
      <w:r>
        <w:rPr>
          <w:rFonts w:ascii="宋体" w:hAnsi="宋体" w:cs="宋体" w:eastAsia="宋体" w:hint="default"/>
          <w:spacing w:val="-4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）租赁期占所租 赁资产使用寿命的大部分； （</w:t>
      </w:r>
      <w:r>
        <w:rPr>
          <w:rFonts w:ascii="Times New Roman" w:hAnsi="Times New Roman" w:cs="Times New Roman" w:eastAsia="Times New Roman" w:hint="default"/>
          <w:sz w:val="18"/>
          <w:szCs w:val="18"/>
        </w:rPr>
        <w:t>4</w:t>
      </w:r>
      <w:r>
        <w:rPr>
          <w:rFonts w:ascii="宋体" w:hAnsi="宋体" w:cs="宋体" w:eastAsia="宋体" w:hint="default"/>
          <w:sz w:val="18"/>
          <w:szCs w:val="18"/>
        </w:rPr>
        <w:t>）租赁开始日的最低租赁付款额现值，与该资产的公允价值不存在较大的差异。 在承租开 </w:t>
      </w:r>
      <w:r>
        <w:rPr>
          <w:rFonts w:ascii="宋体" w:hAnsi="宋体" w:cs="宋体" w:eastAsia="宋体" w:hint="default"/>
          <w:spacing w:val="-2"/>
          <w:sz w:val="18"/>
          <w:szCs w:val="18"/>
        </w:rPr>
        <w:t>始日，将租赁资产公允价值与最低租赁付款额现值两者中较低者作为租入资产的入账价值，将最低租赁付款额作为长期应付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款的入账价值，其差额作为未确认的融资费。 融资租赁方式租入的固定资产，能合理确定租赁期届满时将会取得租赁资产 </w:t>
      </w:r>
      <w:r>
        <w:rPr>
          <w:rFonts w:ascii="宋体" w:hAnsi="宋体" w:cs="宋体" w:eastAsia="宋体" w:hint="default"/>
          <w:spacing w:val="-2"/>
          <w:sz w:val="18"/>
          <w:szCs w:val="18"/>
        </w:rPr>
        <w:t>所有权的，在租赁资产尚可使用年限内计提折旧；无法合理确定租赁期届满时能够取得租赁资产所有权的，在租赁期与租赁</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资产尚可使用年限两者中较短的期间内计提折旧。</w:t>
      </w:r>
    </w:p>
    <w:p>
      <w:pPr>
        <w:spacing w:line="240" w:lineRule="auto" w:before="10"/>
        <w:rPr>
          <w:rFonts w:ascii="宋体" w:hAnsi="宋体" w:cs="宋体" w:eastAsia="宋体" w:hint="default"/>
          <w:sz w:val="22"/>
          <w:szCs w:val="22"/>
        </w:rPr>
      </w:pPr>
    </w:p>
    <w:p>
      <w:pPr>
        <w:pStyle w:val="Heading6"/>
        <w:spacing w:line="240" w:lineRule="auto"/>
        <w:ind w:right="0"/>
        <w:jc w:val="both"/>
        <w:rPr>
          <w:b w:val="0"/>
          <w:bCs w:val="0"/>
        </w:rPr>
      </w:pPr>
      <w:bookmarkStart w:name="17、在建工程" w:id="151"/>
      <w:bookmarkEnd w:id="151"/>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left="534" w:right="97"/>
        <w:jc w:val="left"/>
      </w:pPr>
      <w:r>
        <w:rPr/>
        <w:t>在建工程以立项项目分类核算。 在建工程项目按建造该项资产达到预定可使用状态前所发生的全部支出，作为固定资产的入账价值。</w:t>
      </w:r>
    </w:p>
    <w:p>
      <w:pPr>
        <w:spacing w:after="0" w:line="273" w:lineRule="auto"/>
        <w:jc w:val="left"/>
        <w:sectPr>
          <w:pgSz w:w="11910" w:h="16840"/>
          <w:pgMar w:header="0" w:footer="971" w:top="1400" w:bottom="1160" w:left="1020" w:right="920"/>
        </w:sectPr>
      </w:pPr>
    </w:p>
    <w:p>
      <w:pPr>
        <w:pStyle w:val="BodyText"/>
        <w:spacing w:line="273" w:lineRule="auto" w:before="6"/>
        <w:ind w:left="114" w:right="211"/>
        <w:jc w:val="both"/>
      </w:pPr>
      <w:r>
        <w:rPr>
          <w:spacing w:val="-1"/>
        </w:rPr>
        <w:t>所建造的固定资产在建工程已达到预定可使用状态，但尚未办理竣工决算的，自达到预定可使用状态之日</w:t>
      </w:r>
      <w:r>
        <w:rPr>
          <w:spacing w:val="-81"/>
        </w:rPr>
        <w:t> </w:t>
      </w:r>
      <w:r>
        <w:rPr>
          <w:spacing w:val="-81"/>
        </w:rPr>
      </w:r>
      <w:r>
        <w:rPr>
          <w:spacing w:val="-1"/>
        </w:rPr>
        <w:t>起，根据工程预算、造价或者工程实际成本等，按估计的价值转入固定资产，并按本公司固定资产折旧政</w:t>
      </w:r>
      <w:r>
        <w:rPr>
          <w:spacing w:val="-86"/>
        </w:rPr>
        <w:t> </w:t>
      </w:r>
      <w:r>
        <w:rPr>
          <w:spacing w:val="-86"/>
        </w:rPr>
      </w:r>
      <w:r>
        <w:rPr>
          <w:spacing w:val="-1"/>
        </w:rPr>
        <w:t>策计提固定资产的折旧，待办理竣工决算后，再按实际成本调整原来的暂估价值，但不调整原已计提的折</w:t>
      </w:r>
      <w:r>
        <w:rPr>
          <w:spacing w:val="-83"/>
        </w:rPr>
        <w:t> </w:t>
      </w:r>
      <w:r>
        <w:rPr>
          <w:spacing w:val="-83"/>
        </w:rPr>
      </w:r>
      <w:r>
        <w:rPr/>
        <w:t>旧额。</w:t>
      </w:r>
    </w:p>
    <w:p>
      <w:pPr>
        <w:spacing w:line="240" w:lineRule="auto" w:before="8"/>
        <w:rPr>
          <w:rFonts w:ascii="宋体" w:hAnsi="宋体" w:cs="宋体" w:eastAsia="宋体" w:hint="default"/>
          <w:sz w:val="23"/>
          <w:szCs w:val="23"/>
        </w:rPr>
      </w:pPr>
    </w:p>
    <w:p>
      <w:pPr>
        <w:pStyle w:val="Heading6"/>
        <w:spacing w:line="240" w:lineRule="auto"/>
        <w:ind w:right="97"/>
        <w:jc w:val="left"/>
        <w:rPr>
          <w:b w:val="0"/>
          <w:bCs w:val="0"/>
        </w:rPr>
      </w:pPr>
      <w:bookmarkStart w:name="18、借款费用" w:id="152"/>
      <w:bookmarkEnd w:id="152"/>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894" w:right="97" w:hanging="781"/>
        <w:jc w:val="left"/>
      </w:pP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借款费用资本化的确认原则</w:t>
      </w:r>
      <w:r>
        <w:rPr>
          <w:rFonts w:ascii="宋体" w:hAnsi="宋体" w:cs="宋体" w:eastAsia="宋体" w:hint="default"/>
          <w:b/>
          <w:bCs/>
          <w:w w:val="99"/>
        </w:rPr>
        <w:t> </w:t>
      </w:r>
      <w:r>
        <w:rPr>
          <w:spacing w:val="-5"/>
        </w:rPr>
        <w:t>借款费用，包括借款利息、折价或者溢价的摊销、辅助费用以及因外币借款而发生的汇兑差额等。</w:t>
      </w:r>
      <w:r>
        <w:rPr/>
        <w:t> 公司发生的借款费用，可直接归属于符合资本化条件的资产的购建或者生产的，予以资本化，计</w:t>
      </w:r>
    </w:p>
    <w:p>
      <w:pPr>
        <w:pStyle w:val="BodyText"/>
        <w:spacing w:line="273" w:lineRule="auto"/>
        <w:ind w:left="894" w:right="97" w:hanging="421"/>
        <w:jc w:val="left"/>
      </w:pPr>
      <w:r>
        <w:rPr/>
        <w:t>入相关资产成本；其他借款费用，在发生时根据其发生额确认为费用，计入当期损益。 符合资本化条件的资产，是指需要经过相当长时间的购建或者生产活动才能达到预定可使用或者</w:t>
      </w:r>
    </w:p>
    <w:p>
      <w:pPr>
        <w:pStyle w:val="BodyText"/>
        <w:spacing w:line="273" w:lineRule="auto"/>
        <w:ind w:left="894" w:right="4433" w:hanging="421"/>
        <w:jc w:val="left"/>
      </w:pPr>
      <w:r>
        <w:rPr/>
        <w:t>可销售状态的固定资产、投资性房地产和存货等资产。 借款费用同时满足下列条件时开始资本化：</w:t>
      </w:r>
    </w:p>
    <w:p>
      <w:pPr>
        <w:pStyle w:val="BodyText"/>
        <w:spacing w:line="256" w:lineRule="auto"/>
        <w:ind w:left="474" w:right="97" w:firstLine="420"/>
        <w:jc w:val="left"/>
      </w:pPr>
      <w:r>
        <w:rPr>
          <w:spacing w:val="-2"/>
        </w:rPr>
        <w:t>（</w:t>
      </w:r>
      <w:r>
        <w:rPr>
          <w:rFonts w:ascii="Times New Roman" w:hAnsi="Times New Roman" w:cs="Times New Roman" w:eastAsia="Times New Roman" w:hint="default"/>
          <w:spacing w:val="-2"/>
        </w:rPr>
        <w:t>1</w:t>
      </w:r>
      <w:r>
        <w:rPr>
          <w:spacing w:val="-2"/>
        </w:rPr>
        <w:t>）资产支出已经发生，资产支出包括为购建或者生产符合资本化条件的资产而以支付现金、转</w:t>
      </w:r>
      <w:r>
        <w:rPr/>
        <w:t> 移非现金资产或者承担带息债务形式发生的支出；</w:t>
      </w:r>
    </w:p>
    <w:p>
      <w:pPr>
        <w:pStyle w:val="BodyText"/>
        <w:spacing w:line="240" w:lineRule="auto" w:before="22"/>
        <w:ind w:left="894" w:right="97"/>
        <w:jc w:val="left"/>
      </w:pPr>
      <w:r>
        <w:rPr/>
        <w:t>（</w:t>
      </w:r>
      <w:r>
        <w:rPr>
          <w:rFonts w:ascii="Times New Roman" w:hAnsi="Times New Roman" w:cs="Times New Roman" w:eastAsia="Times New Roman" w:hint="default"/>
        </w:rPr>
        <w:t>2</w:t>
      </w:r>
      <w:r>
        <w:rPr/>
        <w:t>）借款费用已经发生；</w:t>
      </w:r>
    </w:p>
    <w:p>
      <w:pPr>
        <w:spacing w:line="357" w:lineRule="auto" w:before="21"/>
        <w:ind w:left="114" w:right="1177" w:firstLine="78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）为使资产达到预定可使用或者可销售状态所必要的购建或者生产活动已经开始。 </w:t>
      </w:r>
      <w:r>
        <w:rPr>
          <w:rFonts w:ascii="宋体" w:hAnsi="宋体" w:cs="宋体" w:eastAsia="宋体" w:hint="default"/>
          <w:b/>
          <w:bCs/>
          <w:sz w:val="21"/>
          <w:szCs w:val="21"/>
        </w:rPr>
        <w:t>1.</w:t>
      </w:r>
      <w:r>
        <w:rPr>
          <w:rFonts w:ascii="宋体" w:hAnsi="宋体" w:cs="宋体" w:eastAsia="宋体" w:hint="default"/>
          <w:b/>
          <w:bCs/>
          <w:spacing w:val="39"/>
          <w:sz w:val="21"/>
          <w:szCs w:val="21"/>
        </w:rPr>
        <w:t> </w:t>
      </w:r>
      <w:r>
        <w:rPr>
          <w:rFonts w:ascii="宋体" w:hAnsi="宋体" w:cs="宋体" w:eastAsia="宋体" w:hint="default"/>
          <w:b/>
          <w:bCs/>
          <w:sz w:val="21"/>
          <w:szCs w:val="21"/>
        </w:rPr>
        <w:t>借款费用资本化期间</w:t>
      </w:r>
      <w:r>
        <w:rPr>
          <w:rFonts w:ascii="宋体" w:hAnsi="宋体" w:cs="宋体" w:eastAsia="宋体" w:hint="default"/>
          <w:sz w:val="21"/>
          <w:szCs w:val="21"/>
        </w:rPr>
      </w:r>
    </w:p>
    <w:p>
      <w:pPr>
        <w:pStyle w:val="BodyText"/>
        <w:spacing w:line="209" w:lineRule="exact" w:before="0"/>
        <w:ind w:left="894" w:right="97"/>
        <w:jc w:val="left"/>
      </w:pPr>
      <w:r>
        <w:rPr/>
        <w:t>资本化期间，指从借款费用开始资本化时点到停止资本化时点的期间，借款费用暂停资本化的期</w:t>
      </w:r>
    </w:p>
    <w:p>
      <w:pPr>
        <w:pStyle w:val="BodyText"/>
        <w:spacing w:line="273" w:lineRule="auto" w:before="37"/>
        <w:ind w:left="894" w:right="97" w:hanging="421"/>
        <w:jc w:val="left"/>
      </w:pPr>
      <w:r>
        <w:rPr/>
        <w:t>间不包括在内。 </w:t>
      </w:r>
      <w:r>
        <w:rPr>
          <w:spacing w:val="-2"/>
        </w:rPr>
        <w:t>当购建或者生产符合资本化条件的资产达到预定可使用或者可销售状态时，借款费用停止资本化。</w:t>
      </w:r>
      <w:r>
        <w:rPr/>
        <w:t> 当购建或者生产符合资本化条件的资产中部分项目分别完工且可单独使用时，该部分资产借款费</w:t>
      </w:r>
    </w:p>
    <w:p>
      <w:pPr>
        <w:pStyle w:val="BodyText"/>
        <w:spacing w:line="273" w:lineRule="auto"/>
        <w:ind w:left="894" w:right="97" w:hanging="421"/>
        <w:jc w:val="left"/>
      </w:pPr>
      <w:r>
        <w:rPr/>
        <w:t>用停止资本化。 购建或者生产的资产的各部分分别完工，但必须等到整体完工后才可使用或可对外销售的，在该</w:t>
      </w:r>
    </w:p>
    <w:p>
      <w:pPr>
        <w:pStyle w:val="BodyText"/>
        <w:spacing w:line="240" w:lineRule="auto"/>
        <w:ind w:left="473" w:right="97"/>
        <w:jc w:val="left"/>
      </w:pPr>
      <w:r>
        <w:rPr/>
        <w:t>资产整体完工时停止借款费用资本化。</w:t>
      </w:r>
    </w:p>
    <w:p>
      <w:pPr>
        <w:spacing w:line="273" w:lineRule="auto" w:before="157"/>
        <w:ind w:left="894" w:right="97" w:hanging="78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借款费用暂停资本化期间</w:t>
      </w:r>
      <w:r>
        <w:rPr>
          <w:rFonts w:ascii="宋体" w:hAnsi="宋体" w:cs="宋体" w:eastAsia="宋体" w:hint="default"/>
          <w:b/>
          <w:bCs/>
          <w:w w:val="99"/>
          <w:sz w:val="21"/>
          <w:szCs w:val="21"/>
        </w:rPr>
        <w:t> </w:t>
      </w:r>
      <w:r>
        <w:rPr>
          <w:rFonts w:ascii="宋体" w:hAnsi="宋体" w:cs="宋体" w:eastAsia="宋体" w:hint="default"/>
          <w:spacing w:val="-2"/>
          <w:sz w:val="21"/>
          <w:szCs w:val="21"/>
        </w:rPr>
        <w:t>符合资本化条件的资产在购建或生产过程中发生的非正常中断、且中断时间连续超过</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个月的，则</w:t>
      </w:r>
    </w:p>
    <w:p>
      <w:pPr>
        <w:pStyle w:val="BodyText"/>
        <w:spacing w:line="273" w:lineRule="auto" w:before="0"/>
        <w:ind w:left="473" w:right="214"/>
        <w:jc w:val="both"/>
      </w:pPr>
      <w:r>
        <w:rPr/>
        <w:t>借款费用暂停资本化；该项中断如是所购建或生产的符合资本化条件的资产达到预定可使用状态或者</w:t>
      </w:r>
      <w:r>
        <w:rPr>
          <w:spacing w:val="-72"/>
        </w:rPr>
        <w:t> </w:t>
      </w:r>
      <w:r>
        <w:rPr>
          <w:spacing w:val="-72"/>
        </w:rPr>
      </w:r>
      <w:r>
        <w:rPr/>
        <w:t>可销售状态必要的程序，则借款费用继续资本化。在中断期间发生的借款费用确认为当期损益，直至</w:t>
      </w:r>
      <w:r>
        <w:rPr>
          <w:spacing w:val="-72"/>
        </w:rPr>
        <w:t> </w:t>
      </w:r>
      <w:r>
        <w:rPr>
          <w:spacing w:val="-72"/>
        </w:rPr>
      </w:r>
      <w:r>
        <w:rPr/>
        <w:t>资产的购建或者生产活动重新开始后借款费用继续资本化。</w:t>
      </w:r>
    </w:p>
    <w:p>
      <w:pPr>
        <w:spacing w:line="273" w:lineRule="auto" w:before="127"/>
        <w:ind w:left="533" w:right="97"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spacing w:val="-1"/>
          <w:sz w:val="21"/>
          <w:szCs w:val="21"/>
        </w:rPr>
        <w:t>对于为购建或者生产符合资本化条件的资产而借入的专门借款，以专门借款当期实际发生的借款费用</w:t>
      </w:r>
    </w:p>
    <w:p>
      <w:pPr>
        <w:pStyle w:val="BodyText"/>
        <w:spacing w:line="273" w:lineRule="auto"/>
        <w:ind w:right="212"/>
        <w:jc w:val="both"/>
      </w:pPr>
      <w:r>
        <w:rPr>
          <w:spacing w:val="-1"/>
        </w:rPr>
        <w:t>及其辅助费，减去尚未动用的借款资金存入银行取得的利息收入或进行暂时性投资取得的投资收益后的金</w:t>
      </w:r>
      <w:r>
        <w:rPr>
          <w:spacing w:val="-81"/>
        </w:rPr>
        <w:t> </w:t>
      </w:r>
      <w:r>
        <w:rPr>
          <w:spacing w:val="-81"/>
        </w:rPr>
      </w:r>
      <w:r>
        <w:rPr/>
        <w:t>额，来确定借款费用的资本化金额。</w:t>
      </w:r>
    </w:p>
    <w:p>
      <w:pPr>
        <w:pStyle w:val="BodyText"/>
        <w:spacing w:line="273" w:lineRule="auto"/>
        <w:ind w:right="211" w:firstLine="420"/>
        <w:jc w:val="both"/>
      </w:pPr>
      <w:r>
        <w:rPr>
          <w:spacing w:val="-1"/>
        </w:rPr>
        <w:t>对于为购建或者生产符合资本化条件的资产而占用的一般借款，根据累计资产支出超过专门借款部分</w:t>
      </w:r>
      <w:r>
        <w:rPr/>
        <w:t> </w:t>
      </w:r>
      <w:r>
        <w:rPr>
          <w:spacing w:val="-1"/>
        </w:rPr>
        <w:t>的资产支出加权平均数乘以所占用一般借款的资本化率，计算确定一般借款应予资本化的利息金额。资本</w:t>
      </w:r>
      <w:r>
        <w:rPr>
          <w:spacing w:val="-81"/>
        </w:rPr>
        <w:t> </w:t>
      </w:r>
      <w:r>
        <w:rPr>
          <w:spacing w:val="-81"/>
        </w:rPr>
      </w:r>
      <w:r>
        <w:rPr/>
        <w:t>化率根据一般借款加权平均利率计算确定。</w:t>
      </w:r>
    </w:p>
    <w:p>
      <w:pPr>
        <w:pStyle w:val="BodyText"/>
        <w:spacing w:line="273" w:lineRule="auto"/>
        <w:ind w:left="114" w:right="210" w:firstLine="420"/>
        <w:jc w:val="both"/>
      </w:pPr>
      <w:r>
        <w:rPr>
          <w:spacing w:val="-1"/>
        </w:rPr>
        <w:t>借款存在折价或者溢价的，按照实际利率法确定每一会计期间应摊销的折价或者溢价金额，调整每期</w:t>
      </w:r>
      <w:r>
        <w:rPr/>
        <w:t> 利息金额。</w:t>
      </w:r>
    </w:p>
    <w:p>
      <w:pPr>
        <w:spacing w:after="0" w:line="273" w:lineRule="auto"/>
        <w:jc w:val="both"/>
        <w:sectPr>
          <w:pgSz w:w="11910" w:h="16840"/>
          <w:pgMar w:header="0" w:footer="971" w:top="1400" w:bottom="1160" w:left="1020" w:right="920"/>
        </w:sectPr>
      </w:pPr>
    </w:p>
    <w:p>
      <w:pPr>
        <w:pStyle w:val="Heading6"/>
        <w:spacing w:line="240" w:lineRule="auto" w:before="8"/>
        <w:ind w:right="0"/>
        <w:jc w:val="left"/>
        <w:rPr>
          <w:b w:val="0"/>
          <w:bCs w:val="0"/>
        </w:rPr>
      </w:pPr>
      <w:bookmarkStart w:name="19、无形资产" w:id="153"/>
      <w:bookmarkEnd w:id="153"/>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计价方法、使用寿命、减值测试" w:id="154"/>
      <w:bookmarkEnd w:id="154"/>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562" w:right="0"/>
        <w:jc w:val="left"/>
        <w:rPr>
          <w:b w:val="0"/>
          <w:bCs w:val="0"/>
        </w:rPr>
      </w:pPr>
      <w:r>
        <w:rPr>
          <w:rFonts w:ascii="Times New Roman" w:hAnsi="Times New Roman" w:cs="Times New Roman" w:eastAsia="Times New Roman" w:hint="default"/>
        </w:rPr>
        <w:t>1.</w:t>
      </w:r>
      <w:r>
        <w:rPr/>
        <w:t>无形资产的计价方法</w:t>
      </w:r>
      <w:r>
        <w:rPr>
          <w:b w:val="0"/>
          <w:bCs w:val="0"/>
        </w:rPr>
      </w:r>
    </w:p>
    <w:p>
      <w:pPr>
        <w:spacing w:line="357" w:lineRule="auto" w:before="141"/>
        <w:ind w:left="533" w:right="0" w:hanging="6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）取得无形资产时按成本进行初始计量</w:t>
      </w:r>
      <w:r>
        <w:rPr>
          <w:rFonts w:ascii="宋体" w:hAnsi="宋体" w:cs="宋体" w:eastAsia="宋体" w:hint="default"/>
          <w:b/>
          <w:bCs/>
          <w:w w:val="99"/>
          <w:sz w:val="21"/>
          <w:szCs w:val="21"/>
        </w:rPr>
        <w:t> </w:t>
      </w:r>
      <w:r>
        <w:rPr>
          <w:rFonts w:ascii="宋体" w:hAnsi="宋体" w:cs="宋体" w:eastAsia="宋体" w:hint="default"/>
          <w:spacing w:val="-1"/>
          <w:sz w:val="21"/>
          <w:szCs w:val="21"/>
        </w:rPr>
        <w:t>外购无形资产的成本，包括购买价款、相关税费以及直接归属于使该项资产达到预定用途所发生的其</w:t>
      </w:r>
    </w:p>
    <w:p>
      <w:pPr>
        <w:pStyle w:val="BodyText"/>
        <w:spacing w:line="209" w:lineRule="exact" w:before="0"/>
        <w:ind w:right="0"/>
        <w:jc w:val="left"/>
      </w:pPr>
      <w:r>
        <w:rPr/>
        <w:t>他支出。购买无形资产的价款超过正常信用条件延期支付，实质上具有融资性质的，无形资产的成本以购</w:t>
      </w:r>
    </w:p>
    <w:p>
      <w:pPr>
        <w:pStyle w:val="BodyText"/>
        <w:spacing w:line="273" w:lineRule="auto" w:before="37"/>
        <w:ind w:left="533" w:right="0" w:hanging="420"/>
        <w:jc w:val="left"/>
      </w:pPr>
      <w:r>
        <w:rPr/>
        <w:t>买价款的现值为基础确定。 </w:t>
      </w:r>
      <w:r>
        <w:rPr>
          <w:spacing w:val="-1"/>
        </w:rPr>
        <w:t>债务重组取得债务人用以抵债的无形资产，以该无形资产的公允价值为基础确定其入账价值，并将重</w:t>
      </w:r>
    </w:p>
    <w:p>
      <w:pPr>
        <w:pStyle w:val="BodyText"/>
        <w:spacing w:line="273" w:lineRule="auto"/>
        <w:ind w:left="533" w:right="0" w:hanging="420"/>
        <w:jc w:val="left"/>
      </w:pPr>
      <w:r>
        <w:rPr/>
        <w:t>组债务的账面价值与该用以抵债的无形资产公允价值之间的差额，计入当期损益； </w:t>
      </w:r>
      <w:r>
        <w:rPr>
          <w:spacing w:val="-1"/>
        </w:rPr>
        <w:t>在非货币性资产交换具备商业实质且换入资产或换出资产的公允价值能够可靠计量的前提下，非货币</w:t>
      </w:r>
    </w:p>
    <w:p>
      <w:pPr>
        <w:pStyle w:val="BodyText"/>
        <w:spacing w:line="273" w:lineRule="auto"/>
        <w:ind w:right="111"/>
        <w:jc w:val="both"/>
      </w:pP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BodyText"/>
        <w:spacing w:line="273" w:lineRule="auto"/>
        <w:ind w:right="0" w:firstLine="420"/>
        <w:jc w:val="left"/>
      </w:pPr>
      <w:r>
        <w:rPr>
          <w:spacing w:val="-1"/>
        </w:rPr>
        <w:t>以同一控制下的企业吸收合并方式取得的无形资产按被合并方的账面价值确定其入账价值；以非同一</w:t>
      </w:r>
      <w:r>
        <w:rPr/>
        <w:t> 控制下的企业吸收合并方式取得的无形资产按公允价值确定其入账价值。</w:t>
      </w:r>
    </w:p>
    <w:p>
      <w:pPr>
        <w:pStyle w:val="BodyText"/>
        <w:spacing w:line="273" w:lineRule="auto"/>
        <w:ind w:right="112" w:firstLine="420"/>
        <w:jc w:val="both"/>
      </w:pPr>
      <w:r>
        <w:rPr>
          <w:spacing w:val="-1"/>
        </w:rPr>
        <w:t>内部自行开发的无形资产，其成本包括：开发该无形资产时耗用的材料、劳务成本、注册费、在开发</w:t>
      </w:r>
      <w:r>
        <w:rPr/>
        <w:t> </w:t>
      </w:r>
      <w:r>
        <w:rPr>
          <w:spacing w:val="-1"/>
        </w:rPr>
        <w:t>过程中使用的其他专利权和特许权的摊销以及满足资本化条件的利息费用，以及为使该无形资产达到预定</w:t>
      </w:r>
      <w:r>
        <w:rPr>
          <w:spacing w:val="-81"/>
        </w:rPr>
        <w:t> </w:t>
      </w:r>
      <w:r>
        <w:rPr>
          <w:spacing w:val="-81"/>
        </w:rPr>
      </w:r>
      <w:r>
        <w:rPr/>
        <w:t>用途前所发生的其他直接费用。</w:t>
      </w:r>
    </w:p>
    <w:p>
      <w:pPr>
        <w:spacing w:line="357" w:lineRule="auto" w:before="127"/>
        <w:ind w:left="534" w:right="5532" w:hanging="15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）后续计量</w:t>
      </w:r>
      <w:r>
        <w:rPr>
          <w:rFonts w:ascii="宋体" w:hAnsi="宋体" w:cs="宋体" w:eastAsia="宋体" w:hint="default"/>
          <w:b/>
          <w:bCs/>
          <w:w w:val="99"/>
          <w:sz w:val="21"/>
          <w:szCs w:val="21"/>
        </w:rPr>
        <w:t> </w:t>
      </w:r>
      <w:r>
        <w:rPr>
          <w:rFonts w:ascii="宋体" w:hAnsi="宋体" w:cs="宋体" w:eastAsia="宋体" w:hint="default"/>
          <w:sz w:val="21"/>
          <w:szCs w:val="21"/>
        </w:rPr>
        <w:t>在取得无形资产时分析判断其使用寿命。</w:t>
      </w:r>
    </w:p>
    <w:p>
      <w:pPr>
        <w:pStyle w:val="BodyText"/>
        <w:spacing w:line="209" w:lineRule="exact" w:before="0"/>
        <w:ind w:left="534" w:right="0"/>
        <w:jc w:val="left"/>
      </w:pPr>
      <w:r>
        <w:rPr/>
        <w:t>对于使用寿命有限的无形资产，在为企业带来经济利益的期限内按直线法摊销；无法预见无形资产为</w:t>
      </w:r>
    </w:p>
    <w:p>
      <w:pPr>
        <w:pStyle w:val="BodyText"/>
        <w:spacing w:line="240" w:lineRule="auto" w:before="37"/>
        <w:ind w:left="114" w:right="0"/>
        <w:jc w:val="left"/>
      </w:pPr>
      <w:r>
        <w:rPr/>
        <w:t>企业带来经济利益期限的，视为使用寿命不确定的无形资产，不予摊销。</w:t>
      </w:r>
    </w:p>
    <w:p>
      <w:pPr>
        <w:pStyle w:val="Heading6"/>
        <w:spacing w:line="240" w:lineRule="auto" w:before="157"/>
        <w:ind w:left="472" w:right="0"/>
        <w:jc w:val="left"/>
        <w:rPr>
          <w:b w:val="0"/>
          <w:bCs w:val="0"/>
        </w:rPr>
      </w:pP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12"/>
        <w:rPr>
          <w:rFonts w:ascii="宋体" w:hAnsi="宋体" w:cs="宋体" w:eastAsia="宋体" w:hint="default"/>
          <w:b/>
          <w:bCs/>
          <w:sz w:val="11"/>
          <w:szCs w:val="11"/>
        </w:rPr>
      </w:pPr>
    </w:p>
    <w:tbl>
      <w:tblPr>
        <w:tblW w:w="0" w:type="auto"/>
        <w:jc w:val="left"/>
        <w:tblInd w:w="106" w:type="dxa"/>
        <w:tblLayout w:type="fixed"/>
        <w:tblCellMar>
          <w:top w:w="0" w:type="dxa"/>
          <w:left w:w="0" w:type="dxa"/>
          <w:bottom w:w="0" w:type="dxa"/>
          <w:right w:w="0" w:type="dxa"/>
        </w:tblCellMar>
        <w:tblLook w:val="01E0"/>
      </w:tblPr>
      <w:tblGrid>
        <w:gridCol w:w="4366"/>
        <w:gridCol w:w="4356"/>
      </w:tblGrid>
      <w:tr>
        <w:trPr>
          <w:trHeight w:val="355" w:hRule="exact"/>
        </w:trPr>
        <w:tc>
          <w:tcPr>
            <w:tcW w:w="4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无形资产类别</w:t>
            </w:r>
          </w:p>
        </w:tc>
        <w:tc>
          <w:tcPr>
            <w:tcW w:w="43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估计使用年限</w:t>
            </w:r>
          </w:p>
        </w:tc>
      </w:tr>
      <w:tr>
        <w:trPr>
          <w:trHeight w:val="353" w:hRule="exact"/>
        </w:trPr>
        <w:tc>
          <w:tcPr>
            <w:tcW w:w="4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43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土地使用年限</w:t>
            </w:r>
          </w:p>
        </w:tc>
      </w:tr>
      <w:tr>
        <w:trPr>
          <w:trHeight w:val="352" w:hRule="exact"/>
        </w:trPr>
        <w:tc>
          <w:tcPr>
            <w:tcW w:w="4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43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受益期</w:t>
            </w:r>
          </w:p>
        </w:tc>
      </w:tr>
    </w:tbl>
    <w:p>
      <w:pPr>
        <w:pStyle w:val="BodyText"/>
        <w:spacing w:line="260" w:lineRule="exact" w:before="0"/>
        <w:ind w:left="534" w:right="0"/>
        <w:jc w:val="left"/>
      </w:pPr>
      <w:r>
        <w:rPr/>
        <w:t>每期末，对使用寿命有限的无形资产的使用寿命及摊销方法进行复核。</w:t>
      </w:r>
    </w:p>
    <w:p>
      <w:pPr>
        <w:pStyle w:val="BodyText"/>
        <w:spacing w:line="240" w:lineRule="auto" w:before="37"/>
        <w:ind w:left="533" w:right="0"/>
        <w:jc w:val="left"/>
      </w:pPr>
      <w:r>
        <w:rPr/>
        <w:t>经复核，本年期末无形资产的使用寿命及摊销方法与以前估计未有不同。</w:t>
      </w:r>
    </w:p>
    <w:p>
      <w:pPr>
        <w:spacing w:line="357" w:lineRule="auto" w:before="157"/>
        <w:ind w:left="618" w:right="0" w:hanging="14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使用寿命不确定的无形资产的判断依据</w:t>
      </w:r>
      <w:r>
        <w:rPr>
          <w:rFonts w:ascii="宋体" w:hAnsi="宋体" w:cs="宋体" w:eastAsia="宋体" w:hint="default"/>
          <w:b/>
          <w:bCs/>
          <w:w w:val="99"/>
          <w:sz w:val="21"/>
          <w:szCs w:val="21"/>
        </w:rPr>
        <w:t> </w:t>
      </w:r>
      <w:r>
        <w:rPr>
          <w:rFonts w:ascii="宋体" w:hAnsi="宋体" w:cs="宋体" w:eastAsia="宋体" w:hint="default"/>
          <w:sz w:val="21"/>
          <w:szCs w:val="21"/>
        </w:rPr>
        <w:t>本公司之全资子公司数码视讯美国控股公司于美国拥有土地使用权，在可预见的将来均会使用并带</w:t>
      </w:r>
    </w:p>
    <w:p>
      <w:pPr>
        <w:pStyle w:val="BodyText"/>
        <w:spacing w:line="209" w:lineRule="exact" w:before="0"/>
        <w:ind w:right="0"/>
        <w:jc w:val="left"/>
      </w:pPr>
      <w:r>
        <w:rPr/>
        <w:t>给本公司预期的经济利益流入，故认定其使用寿命为不确定。经复核，该土地使用权的使用寿命仍为不确</w:t>
      </w:r>
    </w:p>
    <w:p>
      <w:pPr>
        <w:pStyle w:val="BodyText"/>
        <w:spacing w:line="240" w:lineRule="auto" w:before="37"/>
        <w:ind w:right="0"/>
        <w:jc w:val="left"/>
      </w:pPr>
      <w:r>
        <w:rPr/>
        <w:t>定。</w:t>
      </w:r>
    </w:p>
    <w:p>
      <w:pPr>
        <w:spacing w:line="240" w:lineRule="auto" w:before="11"/>
        <w:rPr>
          <w:rFonts w:ascii="宋体" w:hAnsi="宋体" w:cs="宋体" w:eastAsia="宋体" w:hint="default"/>
          <w:sz w:val="25"/>
          <w:szCs w:val="25"/>
        </w:rPr>
      </w:pPr>
    </w:p>
    <w:p>
      <w:pPr>
        <w:pStyle w:val="Heading6"/>
        <w:spacing w:line="240" w:lineRule="auto"/>
        <w:ind w:right="0"/>
        <w:jc w:val="left"/>
        <w:rPr>
          <w:b w:val="0"/>
          <w:bCs w:val="0"/>
        </w:rPr>
      </w:pPr>
      <w:bookmarkStart w:name="（2）内部研究开发支出会计政策" w:id="155"/>
      <w:bookmarkEnd w:id="15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划分内部研究开发项目的研究阶段和开发阶段具体标准</w:t>
      </w:r>
      <w:r>
        <w:rPr>
          <w:b w:val="0"/>
          <w:bCs w:val="0"/>
        </w:rPr>
      </w:r>
    </w:p>
    <w:p>
      <w:pPr>
        <w:pStyle w:val="BodyText"/>
        <w:spacing w:line="273" w:lineRule="auto" w:before="141"/>
        <w:ind w:left="533" w:right="0"/>
        <w:jc w:val="left"/>
      </w:pPr>
      <w:r>
        <w:rPr/>
        <w:t>内部研究开发项目的支出分为研究阶段支出和开发阶段支出。 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w:t>
      </w:r>
    </w:p>
    <w:p>
      <w:pPr>
        <w:spacing w:after="0" w:line="273" w:lineRule="auto"/>
        <w:jc w:val="left"/>
        <w:sectPr>
          <w:pgSz w:w="11910" w:h="16840"/>
          <w:pgMar w:header="0" w:footer="971" w:top="1400" w:bottom="1160" w:left="1020" w:right="1020"/>
        </w:sectPr>
      </w:pPr>
    </w:p>
    <w:p>
      <w:pPr>
        <w:pStyle w:val="BodyText"/>
        <w:spacing w:line="240" w:lineRule="auto" w:before="6"/>
        <w:ind w:left="474" w:right="2482"/>
        <w:jc w:val="left"/>
      </w:pPr>
      <w:r>
        <w:rPr/>
        <w:t>的或具有实质性改进的材料、装置、产品等活动的阶段。</w:t>
      </w:r>
    </w:p>
    <w:p>
      <w:pPr>
        <w:spacing w:line="357" w:lineRule="auto" w:before="157"/>
        <w:ind w:left="894" w:right="248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开发阶段支出符合资本化的具体标准</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pStyle w:val="BodyText"/>
        <w:spacing w:line="240" w:lineRule="auto" w:before="54"/>
        <w:ind w:right="2482"/>
        <w:jc w:val="left"/>
      </w:pPr>
      <w:r>
        <w:rPr>
          <w:rFonts w:ascii="宋体" w:hAnsi="宋体" w:cs="宋体" w:eastAsia="宋体" w:hint="default"/>
        </w:rPr>
        <w:t>1.</w:t>
      </w:r>
      <w:r>
        <w:rPr>
          <w:rFonts w:ascii="宋体" w:hAnsi="宋体" w:cs="宋体" w:eastAsia="宋体" w:hint="default"/>
          <w:spacing w:val="44"/>
        </w:rPr>
        <w:t> </w:t>
      </w:r>
      <w:r>
        <w:rPr/>
        <w:t>完成该无形资产以使其能够使用或出售在技术上具有可行性；</w:t>
      </w:r>
    </w:p>
    <w:p>
      <w:pPr>
        <w:pStyle w:val="BodyText"/>
        <w:spacing w:line="240" w:lineRule="auto" w:before="37"/>
        <w:ind w:right="2482"/>
        <w:jc w:val="left"/>
      </w:pPr>
      <w:r>
        <w:rPr>
          <w:rFonts w:ascii="宋体" w:hAnsi="宋体" w:cs="宋体" w:eastAsia="宋体" w:hint="default"/>
        </w:rPr>
        <w:t>2.</w:t>
      </w:r>
      <w:r>
        <w:rPr>
          <w:rFonts w:ascii="宋体" w:hAnsi="宋体" w:cs="宋体" w:eastAsia="宋体" w:hint="default"/>
          <w:spacing w:val="44"/>
        </w:rPr>
        <w:t> </w:t>
      </w:r>
      <w:r>
        <w:rPr/>
        <w:t>具有完成该无形资产并使用或出售的意图；</w:t>
      </w:r>
    </w:p>
    <w:p>
      <w:pPr>
        <w:pStyle w:val="BodyText"/>
        <w:spacing w:line="273" w:lineRule="auto" w:before="37"/>
        <w:ind w:left="474" w:right="194" w:hanging="360"/>
        <w:jc w:val="left"/>
      </w:pPr>
      <w:r>
        <w:rPr>
          <w:rFonts w:ascii="宋体" w:hAnsi="宋体" w:cs="宋体" w:eastAsia="宋体" w:hint="default"/>
        </w:rPr>
        <w:t>3.</w:t>
      </w:r>
      <w:r>
        <w:rPr>
          <w:rFonts w:ascii="宋体" w:hAnsi="宋体" w:cs="宋体" w:eastAsia="宋体" w:hint="default"/>
          <w:spacing w:val="23"/>
        </w:rPr>
        <w:t> </w:t>
      </w:r>
      <w:r>
        <w:rPr/>
        <w:t>无形资产产生经济利益的方式，包括能够证明运用该无形资产生产的产品存在市场或无形资产自身存在市 场，无形资产将在内部使用的，能够证明其有用性；</w:t>
      </w:r>
    </w:p>
    <w:p>
      <w:pPr>
        <w:pStyle w:val="BodyText"/>
        <w:spacing w:line="240" w:lineRule="auto"/>
        <w:ind w:right="0"/>
        <w:jc w:val="left"/>
      </w:pPr>
      <w:r>
        <w:rPr>
          <w:rFonts w:ascii="宋体" w:hAnsi="宋体" w:cs="宋体" w:eastAsia="宋体" w:hint="default"/>
        </w:rPr>
        <w:t>4. </w:t>
      </w:r>
      <w:r>
        <w:rPr>
          <w:rFonts w:ascii="宋体" w:hAnsi="宋体" w:cs="宋体" w:eastAsia="宋体" w:hint="default"/>
          <w:spacing w:val="6"/>
        </w:rPr>
        <w:t> </w:t>
      </w:r>
      <w:r>
        <w:rPr/>
        <w:t>有足够的技术、财务资源和其他资源支持，以完成该无形资产的开发，并有能力使用或出售该无形资产；</w:t>
      </w:r>
    </w:p>
    <w:p>
      <w:pPr>
        <w:pStyle w:val="BodyText"/>
        <w:spacing w:line="273" w:lineRule="auto" w:before="37"/>
        <w:ind w:left="894" w:right="194" w:hanging="780"/>
        <w:jc w:val="left"/>
      </w:pPr>
      <w:r>
        <w:rPr>
          <w:rFonts w:ascii="宋体" w:hAnsi="宋体" w:cs="宋体" w:eastAsia="宋体" w:hint="default"/>
        </w:rPr>
        <w:t>5.</w:t>
      </w:r>
      <w:r>
        <w:rPr>
          <w:rFonts w:ascii="宋体" w:hAnsi="宋体" w:cs="宋体" w:eastAsia="宋体" w:hint="default"/>
          <w:spacing w:val="44"/>
        </w:rPr>
        <w:t> </w:t>
      </w:r>
      <w:r>
        <w:rPr/>
        <w:t>归属于该无形资产开发阶段的支出能够可靠地计量。 </w:t>
      </w:r>
      <w:r>
        <w:rPr>
          <w:spacing w:val="-1"/>
        </w:rPr>
        <w:t>开发阶段的支出，若不满足上列条件的，于发生时计入当期损益。研究阶段的支出，在发生时计入当</w:t>
      </w:r>
    </w:p>
    <w:p>
      <w:pPr>
        <w:pStyle w:val="BodyText"/>
        <w:spacing w:line="240" w:lineRule="auto"/>
        <w:ind w:left="474" w:right="2482"/>
        <w:jc w:val="left"/>
      </w:pPr>
      <w:r>
        <w:rPr/>
        <w:t>期损益。</w:t>
      </w:r>
    </w:p>
    <w:p>
      <w:pPr>
        <w:pStyle w:val="BodyText"/>
        <w:spacing w:line="590" w:lineRule="atLeast" w:before="39"/>
        <w:ind w:left="894" w:right="0" w:hanging="420"/>
        <w:jc w:val="left"/>
      </w:pPr>
      <w:bookmarkStart w:name="20、长期资产减值" w:id="156"/>
      <w:bookmarkEnd w:id="156"/>
      <w:r>
        <w:rPr/>
      </w:r>
      <w:r>
        <w:rPr>
          <w:rFonts w:ascii="Times New Roman" w:hAnsi="Times New Roman" w:cs="Times New Roman" w:eastAsia="Times New Roman" w:hint="default"/>
          <w:b/>
          <w:bCs/>
        </w:rPr>
        <w:t>20</w:t>
      </w:r>
      <w:r>
        <w:rPr>
          <w:rFonts w:ascii="宋体" w:hAnsi="宋体" w:cs="宋体" w:eastAsia="宋体" w:hint="default"/>
          <w:b/>
          <w:bCs/>
        </w:rPr>
        <w:t>、长期资产减值</w:t>
      </w:r>
      <w:r>
        <w:rPr>
          <w:rFonts w:ascii="宋体" w:hAnsi="宋体" w:cs="宋体" w:eastAsia="宋体" w:hint="default"/>
          <w:b/>
          <w:bCs/>
          <w:w w:val="99"/>
        </w:rPr>
        <w:t> </w:t>
      </w:r>
      <w:r>
        <w:rPr/>
        <w:t>在每个资产负债表日判断长期股权投资、采用成本模式计量的投资性房地产、固定资产、在建工程、</w:t>
      </w:r>
    </w:p>
    <w:p>
      <w:pPr>
        <w:pStyle w:val="BodyText"/>
        <w:spacing w:line="273" w:lineRule="auto" w:before="37"/>
        <w:ind w:left="474" w:right="211"/>
        <w:jc w:val="both"/>
      </w:pPr>
      <w:r>
        <w:rPr>
          <w:spacing w:val="-1"/>
        </w:rPr>
        <w:t>采用成本模式计量的生物性资产、油气资产使用寿命确定的无形资产等是否存在减值迹象，对存在减值迹</w:t>
      </w:r>
      <w:r>
        <w:rPr>
          <w:spacing w:val="-81"/>
        </w:rPr>
        <w:t> </w:t>
      </w:r>
      <w:r>
        <w:rPr>
          <w:spacing w:val="-81"/>
        </w:rPr>
      </w:r>
      <w:r>
        <w:rPr>
          <w:spacing w:val="-1"/>
        </w:rPr>
        <w:t>象的，估计其可收回金额，可收回金额低于其账面价值的，将资产的账面价值减记至可收回金额，减记的</w:t>
      </w:r>
      <w:r>
        <w:rPr>
          <w:spacing w:val="-86"/>
        </w:rPr>
        <w:t> </w:t>
      </w:r>
      <w:r>
        <w:rPr>
          <w:spacing w:val="-86"/>
        </w:rPr>
      </w:r>
      <w:r>
        <w:rPr/>
        <w:t>金额确认相应的减值损失，计入当期损益，同时计提相应的减值准备。</w:t>
      </w:r>
    </w:p>
    <w:p>
      <w:pPr>
        <w:pStyle w:val="BodyText"/>
        <w:spacing w:line="273" w:lineRule="auto"/>
        <w:ind w:left="473" w:right="210" w:firstLine="420"/>
        <w:jc w:val="both"/>
      </w:pPr>
      <w:r>
        <w:rPr>
          <w:spacing w:val="-1"/>
        </w:rPr>
        <w:t>资产可收回金额的估计，根据其公允价值减去处置费用后的净额与其预计未来现金流量的现值两者之</w:t>
      </w:r>
      <w:r>
        <w:rPr/>
        <w:t> </w:t>
      </w:r>
      <w:r>
        <w:rPr>
          <w:spacing w:val="-1"/>
        </w:rPr>
        <w:t>间较高者确定。企业以单项资产为基础估计其可收回金额，在难以对单项资产可回收金额进行估计的情况</w:t>
      </w:r>
      <w:r>
        <w:rPr>
          <w:spacing w:val="-81"/>
        </w:rPr>
        <w:t> </w:t>
      </w:r>
      <w:r>
        <w:rPr>
          <w:spacing w:val="-81"/>
        </w:rPr>
      </w:r>
      <w:r>
        <w:rPr/>
        <w:t>下，以资产所属的资产组为基础确定资产组的可收回金额。</w:t>
      </w:r>
    </w:p>
    <w:p>
      <w:pPr>
        <w:pStyle w:val="BodyText"/>
        <w:spacing w:line="273" w:lineRule="auto" w:before="8"/>
        <w:ind w:left="474" w:right="117" w:firstLine="420"/>
        <w:jc w:val="both"/>
      </w:pPr>
      <w:r>
        <w:rPr/>
        <w:t>资产减值损失确认后，减值资产的折旧或者摊销费用在未来期间做相应调整，使资产在剩余寿命内， 系统地分摊调整后的资产账面价值。</w:t>
      </w:r>
    </w:p>
    <w:p>
      <w:pPr>
        <w:pStyle w:val="BodyText"/>
        <w:spacing w:line="273" w:lineRule="auto"/>
        <w:ind w:left="474" w:right="212" w:firstLine="420"/>
        <w:jc w:val="both"/>
      </w:pPr>
      <w:r>
        <w:rPr>
          <w:spacing w:val="-1"/>
        </w:rPr>
        <w:t>对于使用寿命不确定的无形资产、尚未达到使用状态的无形资以及合并所形成的商誉每年年度终了进</w:t>
      </w:r>
      <w:r>
        <w:rPr/>
        <w:t> 行减值测试。</w:t>
      </w:r>
    </w:p>
    <w:p>
      <w:pPr>
        <w:pStyle w:val="BodyText"/>
        <w:spacing w:line="273" w:lineRule="auto"/>
        <w:ind w:left="474" w:right="211" w:firstLine="420"/>
        <w:jc w:val="both"/>
      </w:pPr>
      <w:r>
        <w:rPr>
          <w:spacing w:val="-1"/>
        </w:rPr>
        <w:t>关于商誉减值测试，对于因企业合并形成的商誉的账面价值，自购买日起按照合理的方法分摊至相关</w:t>
      </w:r>
      <w:r>
        <w:rPr/>
        <w:t> </w:t>
      </w:r>
      <w:r>
        <w:rPr>
          <w:spacing w:val="-1"/>
        </w:rPr>
        <w:t>的资产组；难以分摊至相关的资产组的，将其分摊至相关的资产组组合。在将商誉的账面价值分摊至相关</w:t>
      </w:r>
      <w:r>
        <w:rPr>
          <w:spacing w:val="-83"/>
        </w:rPr>
        <w:t> </w:t>
      </w:r>
      <w:r>
        <w:rPr>
          <w:spacing w:val="-83"/>
        </w:rPr>
      </w:r>
      <w:r>
        <w:rPr>
          <w:spacing w:val="-1"/>
        </w:rPr>
        <w:t>的资产组或者资产组组合时，按照各资产组或者资产组组合的公允价值占相关资产组或者资产组组合公允</w:t>
      </w:r>
      <w:r>
        <w:rPr>
          <w:spacing w:val="-81"/>
        </w:rPr>
        <w:t> </w:t>
      </w:r>
      <w:r>
        <w:rPr>
          <w:spacing w:val="-81"/>
        </w:rPr>
      </w:r>
      <w:r>
        <w:rPr>
          <w:spacing w:val="-1"/>
        </w:rPr>
        <w:t>价值总额的比例进行分摊。公允价值难以可靠计量的，按照各资产组或者资产组组合的账面价值占相关资</w:t>
      </w:r>
      <w:r>
        <w:rPr>
          <w:spacing w:val="-81"/>
        </w:rPr>
        <w:t> </w:t>
      </w:r>
      <w:r>
        <w:rPr>
          <w:spacing w:val="-81"/>
        </w:rPr>
      </w:r>
      <w:r>
        <w:rPr/>
        <w:t>产组或者资产组组合账面价值总额的比例进行分摊。</w:t>
      </w:r>
    </w:p>
    <w:p>
      <w:pPr>
        <w:pStyle w:val="BodyText"/>
        <w:spacing w:line="273" w:lineRule="auto"/>
        <w:ind w:left="474" w:right="211" w:firstLine="420"/>
        <w:jc w:val="both"/>
      </w:pPr>
      <w:r>
        <w:rPr>
          <w:spacing w:val="-1"/>
        </w:rPr>
        <w:t>在对包含商誉的相关资产组或者资产组组合进行减值测试时，如与商誉相关的资产组或者资产组组合</w:t>
      </w:r>
      <w:r>
        <w:rPr/>
        <w:t> </w:t>
      </w:r>
      <w:r>
        <w:rPr>
          <w:spacing w:val="-1"/>
        </w:rPr>
        <w:t>存在减值迹象的，先对不包含商誉的资产组或者资产组组合进行减值测试，计算可收回金额，并与相关账</w:t>
      </w:r>
      <w:r>
        <w:rPr>
          <w:spacing w:val="-83"/>
        </w:rPr>
        <w:t> </w:t>
      </w:r>
      <w:r>
        <w:rPr>
          <w:spacing w:val="-83"/>
        </w:rPr>
      </w:r>
      <w:r>
        <w:rPr>
          <w:spacing w:val="-1"/>
        </w:rPr>
        <w:t>面价值相比较，确认相应的减值损失。再对包含商誉的资产组或者资产组组合进行减值测试，比较这些相</w:t>
      </w:r>
      <w:r>
        <w:rPr>
          <w:spacing w:val="-83"/>
        </w:rPr>
        <w:t> </w:t>
      </w:r>
      <w:r>
        <w:rPr>
          <w:spacing w:val="-83"/>
        </w:rPr>
      </w:r>
      <w:r>
        <w:rPr>
          <w:spacing w:val="-1"/>
        </w:rPr>
        <w:t>关资产组或者资产组组合的账面价值（包括所分摊的商誉的账面价值部分）与其可收回金额，如相关资产</w:t>
      </w:r>
      <w:r>
        <w:rPr>
          <w:spacing w:val="-83"/>
        </w:rPr>
        <w:t> </w:t>
      </w:r>
      <w:r>
        <w:rPr>
          <w:spacing w:val="-83"/>
        </w:rPr>
      </w:r>
      <w:r>
        <w:rPr/>
        <w:t>组或者资产组组合的可收回金额低于其账面价值的，确认商誉的减值损失。</w:t>
      </w:r>
    </w:p>
    <w:p>
      <w:pPr>
        <w:pStyle w:val="BodyText"/>
        <w:spacing w:line="612" w:lineRule="exact" w:before="64"/>
        <w:ind w:left="894" w:right="194" w:hanging="420"/>
        <w:jc w:val="left"/>
      </w:pPr>
      <w:bookmarkStart w:name="21、长期待摊费用" w:id="157"/>
      <w:bookmarkEnd w:id="157"/>
      <w:r>
        <w:rPr/>
      </w:r>
      <w:r>
        <w:rPr>
          <w:rFonts w:ascii="Times New Roman" w:hAnsi="Times New Roman" w:cs="Times New Roman" w:eastAsia="Times New Roman" w:hint="default"/>
          <w:b/>
          <w:bCs/>
        </w:rPr>
        <w:t>21</w:t>
      </w:r>
      <w:r>
        <w:rPr>
          <w:rFonts w:ascii="宋体" w:hAnsi="宋体" w:cs="宋体" w:eastAsia="宋体" w:hint="default"/>
          <w:b/>
          <w:bCs/>
        </w:rPr>
        <w:t>、长期待摊费用</w:t>
      </w:r>
      <w:r>
        <w:rPr>
          <w:rFonts w:ascii="宋体" w:hAnsi="宋体" w:cs="宋体" w:eastAsia="宋体" w:hint="default"/>
          <w:b/>
          <w:bCs/>
          <w:w w:val="99"/>
        </w:rPr>
        <w:t> </w:t>
      </w:r>
      <w:r>
        <w:rPr/>
        <w:t>对于已经发生但应由本期和以后各期负担的分摊期限在</w:t>
      </w:r>
      <w:r>
        <w:rPr>
          <w:rFonts w:ascii="Times New Roman" w:hAnsi="Times New Roman" w:cs="Times New Roman" w:eastAsia="Times New Roman" w:hint="default"/>
        </w:rPr>
        <w:t>1</w:t>
      </w:r>
      <w:r>
        <w:rPr/>
        <w:t>年以上的各项费用，包括经营租入固定资产</w:t>
      </w:r>
    </w:p>
    <w:p>
      <w:pPr>
        <w:pStyle w:val="BodyText"/>
        <w:spacing w:line="220" w:lineRule="exact" w:before="0"/>
        <w:ind w:left="473" w:right="0"/>
        <w:jc w:val="left"/>
      </w:pPr>
      <w:r>
        <w:rPr/>
        <w:t>改良支出，作为长期待摊费用按预计受益年限分期摊销。如果长期待摊费用项目不能使以后会计期间受益</w:t>
      </w:r>
    </w:p>
    <w:p>
      <w:pPr>
        <w:pStyle w:val="BodyText"/>
        <w:spacing w:line="240" w:lineRule="auto" w:before="37"/>
        <w:ind w:left="473" w:right="2482"/>
        <w:jc w:val="left"/>
      </w:pPr>
      <w:r>
        <w:rPr/>
        <w:t>的，则将其尚未摊销的摊余价值全部转入当期损益。</w:t>
      </w:r>
    </w:p>
    <w:p>
      <w:pPr>
        <w:spacing w:after="0" w:line="240" w:lineRule="auto"/>
        <w:jc w:val="left"/>
        <w:sectPr>
          <w:pgSz w:w="11910" w:h="16840"/>
          <w:pgMar w:header="0" w:footer="971" w:top="1400" w:bottom="1160" w:left="660" w:right="920"/>
        </w:sectPr>
      </w:pPr>
    </w:p>
    <w:p>
      <w:pPr>
        <w:pStyle w:val="Heading6"/>
        <w:spacing w:line="240" w:lineRule="auto" w:before="8"/>
        <w:ind w:right="0"/>
        <w:jc w:val="left"/>
        <w:rPr>
          <w:b w:val="0"/>
          <w:bCs w:val="0"/>
        </w:rPr>
      </w:pPr>
      <w:bookmarkStart w:name="22、职工薪酬" w:id="158"/>
      <w:bookmarkEnd w:id="158"/>
      <w:r>
        <w:rPr>
          <w:b w:val="0"/>
          <w:bCs w:val="0"/>
        </w:rPr>
      </w:r>
      <w:r>
        <w:rPr>
          <w:rFonts w:ascii="Times New Roman" w:hAnsi="Times New Roman" w:cs="Times New Roman" w:eastAsia="Times New Roman" w:hint="default"/>
        </w:rPr>
        <w:t>22</w:t>
      </w:r>
      <w:r>
        <w:rPr/>
        <w:t>、职工薪酬</w:t>
      </w:r>
      <w:r>
        <w:rPr>
          <w:b w:val="0"/>
          <w:bCs w:val="0"/>
        </w:rPr>
      </w:r>
    </w:p>
    <w:p>
      <w:pPr>
        <w:spacing w:line="590" w:lineRule="atLeast" w:before="23"/>
        <w:ind w:left="534" w:right="0" w:hanging="420"/>
        <w:jc w:val="left"/>
        <w:rPr>
          <w:rFonts w:ascii="宋体" w:hAnsi="宋体" w:cs="宋体" w:eastAsia="宋体" w:hint="default"/>
          <w:sz w:val="21"/>
          <w:szCs w:val="21"/>
        </w:rPr>
      </w:pPr>
      <w:bookmarkStart w:name="（1）短期薪酬的会计处理方法" w:id="159"/>
      <w:bookmarkEnd w:id="1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在职工为公司提供服务的会计期间，将实际发生的短期薪酬确认为负债，并计入当期损益或相关资产</w:t>
      </w:r>
    </w:p>
    <w:p>
      <w:pPr>
        <w:pStyle w:val="BodyText"/>
        <w:spacing w:line="240" w:lineRule="auto" w:before="37"/>
        <w:ind w:left="114" w:right="0"/>
        <w:jc w:val="left"/>
      </w:pPr>
      <w:r>
        <w:rPr/>
        <w:t>成本。</w:t>
      </w:r>
    </w:p>
    <w:p>
      <w:pPr>
        <w:spacing w:line="590" w:lineRule="atLeast" w:before="39"/>
        <w:ind w:left="534" w:right="4272" w:hanging="420"/>
        <w:jc w:val="left"/>
        <w:rPr>
          <w:rFonts w:ascii="宋体" w:hAnsi="宋体" w:cs="宋体" w:eastAsia="宋体" w:hint="default"/>
          <w:sz w:val="21"/>
          <w:szCs w:val="21"/>
        </w:rPr>
      </w:pPr>
      <w:bookmarkStart w:name="（2）离职后福利的会计处理方法" w:id="160"/>
      <w:bookmarkEnd w:id="1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离职后福利计划分类为设定提存计划和设定受益计划。</w:t>
      </w:r>
    </w:p>
    <w:p>
      <w:pPr>
        <w:pStyle w:val="BodyText"/>
        <w:spacing w:line="273" w:lineRule="auto" w:before="37"/>
        <w:ind w:left="114" w:right="111" w:firstLine="420"/>
        <w:jc w:val="both"/>
      </w:pPr>
      <w:r>
        <w:rPr>
          <w:spacing w:val="-1"/>
        </w:rPr>
        <w:t>在职工为公司提供服务的会计期间，将根据设定提存计划计算的应缴存金额确认为负债，并计入当期</w:t>
      </w:r>
      <w:r>
        <w:rPr/>
        <w:t> </w:t>
      </w:r>
      <w:r>
        <w:rPr>
          <w:spacing w:val="-1"/>
        </w:rPr>
        <w:t>损益或相关资产成本。根据设定提存计划，预期不会在职工提供相关服务的年度报告期结束后十二个月内</w:t>
      </w:r>
      <w:r>
        <w:rPr>
          <w:spacing w:val="-81"/>
        </w:rPr>
        <w:t> </w:t>
      </w:r>
      <w:r>
        <w:rPr>
          <w:spacing w:val="-81"/>
        </w:rPr>
      </w:r>
      <w:r>
        <w:rPr>
          <w:spacing w:val="-1"/>
        </w:rPr>
        <w:t>支付全部应缴存金额的，根据资产负债表日与设定受益计划义务期限和币种相匹配的国债或活跃市场上的</w:t>
      </w:r>
      <w:r>
        <w:rPr>
          <w:spacing w:val="-81"/>
        </w:rPr>
        <w:t> </w:t>
      </w:r>
      <w:r>
        <w:rPr>
          <w:spacing w:val="-81"/>
        </w:rPr>
      </w:r>
      <w:r>
        <w:rPr/>
        <w:t>高质量公司债券的市场收益率，将全部应缴存金额以折现后的金额计量应付职工薪酬。</w:t>
      </w:r>
    </w:p>
    <w:p>
      <w:pPr>
        <w:pStyle w:val="BodyText"/>
        <w:spacing w:line="273" w:lineRule="auto"/>
        <w:ind w:right="112" w:firstLine="420"/>
        <w:jc w:val="both"/>
      </w:pPr>
      <w:r>
        <w:rPr>
          <w:spacing w:val="3"/>
        </w:rPr>
        <w:t>公司根据资产负债表日与设定受益计划义务期限和币种相匹配的国债或活跃市场上的高质量公司债</w:t>
      </w:r>
      <w:r>
        <w:rPr/>
        <w:t> </w:t>
      </w:r>
      <w:r>
        <w:rPr>
          <w:spacing w:val="-1"/>
        </w:rPr>
        <w:t>券的市场收益率对所有设定受益计划义务予以折现，包括预期在职工提供服务的年度报告期间结束后的十</w:t>
      </w:r>
      <w:r>
        <w:rPr>
          <w:spacing w:val="-81"/>
        </w:rPr>
        <w:t> </w:t>
      </w:r>
      <w:r>
        <w:rPr>
          <w:spacing w:val="-81"/>
        </w:rPr>
      </w:r>
      <w:r>
        <w:rPr/>
        <w:t>二个月内支付的义务。</w:t>
      </w:r>
    </w:p>
    <w:p>
      <w:pPr>
        <w:pStyle w:val="BodyText"/>
        <w:spacing w:line="273" w:lineRule="auto"/>
        <w:ind w:right="110" w:firstLine="420"/>
        <w:jc w:val="both"/>
      </w:pPr>
      <w:r>
        <w:rPr>
          <w:spacing w:val="-1"/>
        </w:rPr>
        <w:t>设定受益计划存在资产的，将设定受益计划义务现值减去设定受益计划资产公允价值所形成的赤字或</w:t>
      </w:r>
      <w:r>
        <w:rPr/>
        <w:t> </w:t>
      </w:r>
      <w:r>
        <w:rPr>
          <w:spacing w:val="-1"/>
        </w:rPr>
        <w:t>盈余确认为一项设定受益计划净负债或净资产。设定受益计划存在盈余的，企业以设定受益计划的盈余和</w:t>
      </w:r>
      <w:r>
        <w:rPr>
          <w:spacing w:val="-81"/>
        </w:rPr>
        <w:t> </w:t>
      </w:r>
      <w:r>
        <w:rPr>
          <w:spacing w:val="-81"/>
        </w:rPr>
      </w:r>
      <w:r>
        <w:rPr>
          <w:spacing w:val="-1"/>
        </w:rPr>
        <w:t>资产上限两项的孰低者计量设定受益计划净资产。其中，资产上限，是指企业可从设定受益计划退款或减</w:t>
      </w:r>
      <w:r>
        <w:rPr>
          <w:spacing w:val="-83"/>
        </w:rPr>
        <w:t> </w:t>
      </w:r>
      <w:r>
        <w:rPr>
          <w:spacing w:val="-83"/>
        </w:rPr>
      </w:r>
      <w:r>
        <w:rPr/>
        <w:t>少未来对设定受益计划缴存资金而获得的经济利益的现值。</w:t>
      </w:r>
    </w:p>
    <w:p>
      <w:pPr>
        <w:pStyle w:val="BodyText"/>
        <w:spacing w:line="273" w:lineRule="auto"/>
        <w:ind w:left="114" w:right="111" w:firstLine="420"/>
        <w:jc w:val="both"/>
      </w:pPr>
      <w:r>
        <w:rPr>
          <w:spacing w:val="-1"/>
        </w:rPr>
        <w:t>报告期末，将设定受益计划产生的职工薪酬成本中的服务成本和设定受益计划净负债或净资产的利息</w:t>
      </w:r>
      <w:r>
        <w:rPr/>
        <w:t> </w:t>
      </w:r>
      <w:r>
        <w:rPr>
          <w:spacing w:val="-1"/>
        </w:rPr>
        <w:t>净额部分计入当期损益或资产成本；重新计量设定受益计划净负债或净资产所产生的变动。计入其他综合</w:t>
      </w:r>
      <w:r>
        <w:rPr>
          <w:spacing w:val="-81"/>
        </w:rPr>
        <w:t> </w:t>
      </w:r>
      <w:r>
        <w:rPr>
          <w:spacing w:val="-81"/>
        </w:rPr>
      </w:r>
      <w:r>
        <w:rPr/>
        <w:t>收益，并且在后续会计期间不允许转回至损益，可以在权益范围内转移。</w:t>
      </w:r>
    </w:p>
    <w:p>
      <w:pPr>
        <w:pStyle w:val="BodyText"/>
        <w:spacing w:line="273" w:lineRule="auto"/>
        <w:ind w:right="111" w:firstLine="420"/>
        <w:jc w:val="both"/>
      </w:pPr>
      <w:r>
        <w:rPr>
          <w:spacing w:val="-1"/>
        </w:rPr>
        <w:t>在设定受益计划下，在修改设定受益计划与确认相关重组费用或辞退福利孰早日将过去服务成本确认</w:t>
      </w:r>
      <w:r>
        <w:rPr/>
        <w:t> 为当期费用。</w:t>
      </w:r>
    </w:p>
    <w:p>
      <w:pPr>
        <w:pStyle w:val="BodyText"/>
        <w:spacing w:line="273" w:lineRule="auto"/>
        <w:ind w:right="111" w:firstLine="420"/>
        <w:jc w:val="both"/>
      </w:pPr>
      <w:r>
        <w:rPr>
          <w:spacing w:val="-1"/>
        </w:rPr>
        <w:t>企业在设定受益计划结算时，确认结算利得或损失。该利得或损失是在结算日确定的设定受益计划义</w:t>
      </w:r>
      <w:r>
        <w:rPr/>
        <w:t> 务现值与结算价格的差。</w:t>
      </w:r>
    </w:p>
    <w:p>
      <w:pPr>
        <w:spacing w:line="590" w:lineRule="atLeast" w:before="9"/>
        <w:ind w:left="533" w:right="2593" w:hanging="420"/>
        <w:jc w:val="left"/>
        <w:rPr>
          <w:rFonts w:ascii="宋体" w:hAnsi="宋体" w:cs="宋体" w:eastAsia="宋体" w:hint="default"/>
          <w:sz w:val="21"/>
          <w:szCs w:val="21"/>
        </w:rPr>
      </w:pPr>
      <w:bookmarkStart w:name="（3）辞退福利的会计处理方法" w:id="161"/>
      <w:bookmarkEnd w:id="1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在下列两者孰早日确认辞退福利产生的职工薪酬负债，并计入当期损益：</w:t>
      </w:r>
    </w:p>
    <w:p>
      <w:pPr>
        <w:pStyle w:val="BodyText"/>
        <w:spacing w:line="240" w:lineRule="auto" w:before="37"/>
        <w:ind w:right="0"/>
        <w:jc w:val="left"/>
      </w:pPr>
      <w:r>
        <w:rPr>
          <w:rFonts w:ascii="宋体" w:hAnsi="宋体" w:cs="宋体" w:eastAsia="宋体" w:hint="default"/>
        </w:rPr>
        <w:t>1.</w:t>
      </w:r>
      <w:r>
        <w:rPr>
          <w:rFonts w:ascii="宋体" w:hAnsi="宋体" w:cs="宋体" w:eastAsia="宋体" w:hint="default"/>
          <w:spacing w:val="44"/>
        </w:rPr>
        <w:t> </w:t>
      </w:r>
      <w:r>
        <w:rPr/>
        <w:t>企业不能单方面撤回因解除劳动关系计划或裁减建议所提供的辞退福利时；</w:t>
      </w:r>
    </w:p>
    <w:p>
      <w:pPr>
        <w:pStyle w:val="BodyText"/>
        <w:spacing w:line="273" w:lineRule="auto" w:before="37"/>
        <w:ind w:left="533" w:right="0" w:hanging="420"/>
        <w:jc w:val="left"/>
      </w:pPr>
      <w:r>
        <w:rPr>
          <w:rFonts w:ascii="宋体" w:hAnsi="宋体" w:cs="宋体" w:eastAsia="宋体" w:hint="default"/>
        </w:rPr>
        <w:t>2.</w:t>
      </w:r>
      <w:r>
        <w:rPr>
          <w:rFonts w:ascii="宋体" w:hAnsi="宋体" w:cs="宋体" w:eastAsia="宋体" w:hint="default"/>
          <w:spacing w:val="44"/>
        </w:rPr>
        <w:t> </w:t>
      </w:r>
      <w:r>
        <w:rPr/>
        <w:t>企业确认与涉及支付辞退福利的重组相关的成本或费用时。 </w:t>
      </w:r>
      <w:r>
        <w:rPr>
          <w:spacing w:val="-1"/>
        </w:rPr>
        <w:t>辞退福利预期在其确认的年度报告期结束后十二个月内完全支付的，适用短期薪酬的相关规定；辞退</w:t>
      </w:r>
    </w:p>
    <w:p>
      <w:pPr>
        <w:pStyle w:val="BodyText"/>
        <w:spacing w:line="240" w:lineRule="auto"/>
        <w:ind w:right="0"/>
        <w:jc w:val="left"/>
      </w:pPr>
      <w:r>
        <w:rPr/>
        <w:t>福利预期在年度报告期结束后十二个月内不能完全支付的，适用其他长期职工福利的有关规定。</w:t>
      </w:r>
    </w:p>
    <w:p>
      <w:pPr>
        <w:spacing w:line="610" w:lineRule="atLeast" w:before="19"/>
        <w:ind w:left="533" w:right="0" w:hanging="420"/>
        <w:jc w:val="left"/>
        <w:rPr>
          <w:rFonts w:ascii="宋体" w:hAnsi="宋体" w:cs="宋体" w:eastAsia="宋体" w:hint="default"/>
          <w:sz w:val="21"/>
          <w:szCs w:val="21"/>
        </w:rPr>
      </w:pPr>
      <w:bookmarkStart w:name="（4）其他长期职工福利的会计处理方法" w:id="162"/>
      <w:bookmarkEnd w:id="16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其他长期职工福利，符合设定提存计划条件的，根据上述</w:t>
      </w:r>
      <w:r>
        <w:rPr>
          <w:rFonts w:ascii="Times New Roman" w:hAnsi="Times New Roman" w:cs="Times New Roman" w:eastAsia="Times New Roman" w:hint="default"/>
          <w:sz w:val="21"/>
          <w:szCs w:val="21"/>
        </w:rPr>
        <w:t>2</w:t>
      </w:r>
      <w:r>
        <w:rPr>
          <w:rFonts w:ascii="宋体" w:hAnsi="宋体" w:cs="宋体" w:eastAsia="宋体" w:hint="default"/>
          <w:sz w:val="21"/>
          <w:szCs w:val="21"/>
        </w:rPr>
        <w:t>、处理。不符合设定提存计划的，适用关</w:t>
      </w:r>
    </w:p>
    <w:p>
      <w:pPr>
        <w:pStyle w:val="BodyText"/>
        <w:spacing w:line="273" w:lineRule="auto" w:before="21"/>
        <w:ind w:right="111"/>
        <w:jc w:val="both"/>
      </w:pPr>
      <w:r>
        <w:rPr>
          <w:spacing w:val="-1"/>
        </w:rPr>
        <w:t>于设定受益计划的有关规定，确认和计量其他长期职工福利净负债或净资产。在报告期末，将其他长期职</w:t>
      </w:r>
      <w:r>
        <w:rPr>
          <w:spacing w:val="-83"/>
        </w:rPr>
        <w:t> </w:t>
      </w:r>
      <w:r>
        <w:rPr>
          <w:spacing w:val="-83"/>
        </w:rPr>
      </w:r>
      <w:r>
        <w:rPr>
          <w:spacing w:val="-1"/>
        </w:rPr>
        <w:t>工福利中的服务成本、净负债或净资产的利息净额、重新计量其他长期职工福利净负债或净资产所产生的</w:t>
      </w:r>
      <w:r>
        <w:rPr>
          <w:spacing w:val="-81"/>
        </w:rPr>
        <w:t> </w:t>
      </w:r>
      <w:r>
        <w:rPr>
          <w:spacing w:val="-81"/>
        </w:rPr>
      </w:r>
      <w:r>
        <w:rPr/>
        <w:t>变动的总净额计入当期损益或相关资产成本。</w:t>
      </w:r>
    </w:p>
    <w:p>
      <w:pPr>
        <w:spacing w:after="0" w:line="273" w:lineRule="auto"/>
        <w:jc w:val="both"/>
        <w:sectPr>
          <w:pgSz w:w="11910" w:h="16840"/>
          <w:pgMar w:header="0" w:footer="971" w:top="1400" w:bottom="1160" w:left="1020" w:right="1020"/>
        </w:sectPr>
      </w:pPr>
    </w:p>
    <w:p>
      <w:pPr>
        <w:pStyle w:val="Heading6"/>
        <w:spacing w:line="240" w:lineRule="auto" w:before="8"/>
        <w:ind w:right="97"/>
        <w:jc w:val="left"/>
        <w:rPr>
          <w:b w:val="0"/>
          <w:bCs w:val="0"/>
        </w:rPr>
      </w:pPr>
      <w:bookmarkStart w:name="23、预计负债" w:id="163"/>
      <w:bookmarkEnd w:id="163"/>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14" w:right="97" w:firstLine="420"/>
        <w:jc w:val="left"/>
      </w:pPr>
      <w:r>
        <w:rPr/>
        <w:t>涉及诉讼、债务担保、亏损合同、重组事项时，如该等事项很可能需要未来以交付资产或提供劳务、 其金额能够可靠计量的，确认为预计负债。</w:t>
      </w:r>
    </w:p>
    <w:p>
      <w:pPr>
        <w:pStyle w:val="BodyText"/>
        <w:spacing w:line="273" w:lineRule="auto" w:before="8"/>
        <w:ind w:left="114" w:right="211" w:firstLine="420"/>
        <w:jc w:val="both"/>
      </w:pPr>
      <w:r>
        <w:rPr>
          <w:spacing w:val="-1"/>
        </w:rPr>
        <w:t>预计负债按照履行相关现时义务所需支出的最佳估计数进行初始计量，并综合考虑与或有事项有关的</w:t>
      </w:r>
      <w:r>
        <w:rPr/>
        <w:t> </w:t>
      </w:r>
      <w:r>
        <w:rPr>
          <w:spacing w:val="-1"/>
        </w:rPr>
        <w:t>风险、不确定性和货币时间价值等因素。货币时间价值影响重大的，通过对相关未来现金流出进行折现后</w:t>
      </w:r>
      <w:r>
        <w:rPr>
          <w:spacing w:val="-83"/>
        </w:rPr>
        <w:t> </w:t>
      </w:r>
      <w:r>
        <w:rPr>
          <w:spacing w:val="-83"/>
        </w:rPr>
      </w:r>
      <w:r>
        <w:rPr>
          <w:spacing w:val="-1"/>
        </w:rPr>
        <w:t>确定最佳估计数；因随着时间推移所进行的折现还原而导致的预计负债账面价值的增加金额，确认为利息</w:t>
      </w:r>
      <w:r>
        <w:rPr>
          <w:spacing w:val="-81"/>
        </w:rPr>
        <w:t> </w:t>
      </w:r>
      <w:r>
        <w:rPr>
          <w:spacing w:val="-81"/>
        </w:rPr>
      </w:r>
      <w:r>
        <w:rPr/>
        <w:t>费用。</w:t>
      </w:r>
    </w:p>
    <w:p>
      <w:pPr>
        <w:pStyle w:val="BodyText"/>
        <w:spacing w:line="240" w:lineRule="auto"/>
        <w:ind w:left="534" w:right="97"/>
        <w:jc w:val="left"/>
      </w:pPr>
      <w:r>
        <w:rPr/>
        <w:t>于资产负债表日，对预计负债的账面价值进行复核并作适当调整，以反映当前的最佳估计数。</w:t>
      </w:r>
    </w:p>
    <w:p>
      <w:pPr>
        <w:spacing w:line="240" w:lineRule="auto" w:before="11"/>
        <w:rPr>
          <w:rFonts w:ascii="宋体" w:hAnsi="宋体" w:cs="宋体" w:eastAsia="宋体" w:hint="default"/>
          <w:sz w:val="25"/>
          <w:szCs w:val="25"/>
        </w:rPr>
      </w:pPr>
    </w:p>
    <w:p>
      <w:pPr>
        <w:pStyle w:val="Heading6"/>
        <w:spacing w:line="240" w:lineRule="auto"/>
        <w:ind w:left="113" w:right="97"/>
        <w:jc w:val="left"/>
        <w:rPr>
          <w:b w:val="0"/>
          <w:bCs w:val="0"/>
        </w:rPr>
      </w:pPr>
      <w:bookmarkStart w:name="24、股份支付" w:id="164"/>
      <w:bookmarkEnd w:id="164"/>
      <w:r>
        <w:rPr>
          <w:b w:val="0"/>
          <w:bCs w:val="0"/>
        </w:rPr>
      </w:r>
      <w:r>
        <w:rPr>
          <w:rFonts w:ascii="Times New Roman" w:hAnsi="Times New Roman" w:cs="Times New Roman" w:eastAsia="Times New Roman" w:hint="default"/>
        </w:rPr>
        <w:t>24</w:t>
      </w:r>
      <w:r>
        <w:rPr/>
        <w:t>、股份支付</w:t>
      </w:r>
      <w:r>
        <w:rPr>
          <w:b w:val="0"/>
          <w:bCs w:val="0"/>
        </w:rPr>
      </w:r>
    </w:p>
    <w:p>
      <w:pPr>
        <w:spacing w:line="430" w:lineRule="atLeast" w:before="166"/>
        <w:ind w:left="894" w:right="97" w:hanging="78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股份支付的种类及会计处理</w:t>
      </w:r>
      <w:r>
        <w:rPr>
          <w:rFonts w:ascii="宋体" w:hAnsi="宋体" w:cs="宋体" w:eastAsia="宋体" w:hint="default"/>
          <w:b/>
          <w:bCs/>
          <w:w w:val="99"/>
          <w:sz w:val="21"/>
          <w:szCs w:val="21"/>
        </w:rPr>
        <w:t> </w:t>
      </w:r>
      <w:r>
        <w:rPr>
          <w:rFonts w:ascii="宋体" w:hAnsi="宋体" w:cs="宋体" w:eastAsia="宋体" w:hint="default"/>
          <w:sz w:val="21"/>
          <w:szCs w:val="21"/>
        </w:rPr>
        <w:t>股份支付是公司为了获取职工提供服务而授予权益工具或者承担以权益工具为基础确定的负债的</w:t>
      </w:r>
    </w:p>
    <w:p>
      <w:pPr>
        <w:spacing w:line="376" w:lineRule="auto" w:before="37"/>
        <w:ind w:left="113" w:right="2963" w:firstLine="360"/>
        <w:jc w:val="left"/>
        <w:rPr>
          <w:rFonts w:ascii="宋体" w:hAnsi="宋体" w:cs="宋体" w:eastAsia="宋体" w:hint="default"/>
          <w:sz w:val="21"/>
          <w:szCs w:val="21"/>
        </w:rPr>
      </w:pPr>
      <w:r>
        <w:rPr>
          <w:rFonts w:ascii="宋体" w:hAnsi="宋体" w:cs="宋体" w:eastAsia="宋体" w:hint="default"/>
          <w:sz w:val="21"/>
          <w:szCs w:val="21"/>
        </w:rPr>
        <w:t>交易。股份支付分为以权益结算的股份支付和以现金结算的股份支付。 </w:t>
      </w:r>
      <w:r>
        <w:rPr>
          <w:rFonts w:ascii="宋体" w:hAnsi="宋体" w:cs="宋体" w:eastAsia="宋体" w:hint="default"/>
          <w:b/>
          <w:bCs/>
          <w:sz w:val="21"/>
          <w:szCs w:val="21"/>
        </w:rPr>
        <w:t>1.</w:t>
      </w:r>
      <w:r>
        <w:rPr>
          <w:rFonts w:ascii="宋体" w:hAnsi="宋体" w:cs="宋体" w:eastAsia="宋体" w:hint="default"/>
          <w:b/>
          <w:bCs/>
          <w:spacing w:val="39"/>
          <w:sz w:val="21"/>
          <w:szCs w:val="21"/>
        </w:rPr>
        <w:t> </w:t>
      </w:r>
      <w:r>
        <w:rPr>
          <w:rFonts w:ascii="宋体" w:hAnsi="宋体" w:cs="宋体" w:eastAsia="宋体" w:hint="default"/>
          <w:b/>
          <w:bCs/>
          <w:sz w:val="21"/>
          <w:szCs w:val="21"/>
        </w:rPr>
        <w:t>以权益结算的股份支付</w:t>
      </w:r>
      <w:r>
        <w:rPr>
          <w:rFonts w:ascii="宋体" w:hAnsi="宋体" w:cs="宋体" w:eastAsia="宋体" w:hint="default"/>
          <w:sz w:val="21"/>
          <w:szCs w:val="21"/>
        </w:rPr>
      </w:r>
    </w:p>
    <w:p>
      <w:pPr>
        <w:pStyle w:val="BodyText"/>
        <w:spacing w:line="273" w:lineRule="auto" w:before="37"/>
        <w:ind w:left="473" w:right="214" w:firstLine="420"/>
        <w:jc w:val="both"/>
      </w:pPr>
      <w:r>
        <w:rPr/>
        <w:t>股票期权计划为用以换取职工提供服务的权益结算的股份支付，以授予职工的权益工具在授予日 的公允价值计量。在完成等待期内的服务或达到规定业绩条件才可行权，在等待期内以对可行权权益</w:t>
      </w:r>
      <w:r>
        <w:rPr>
          <w:spacing w:val="-72"/>
        </w:rPr>
        <w:t> </w:t>
      </w:r>
      <w:r>
        <w:rPr>
          <w:spacing w:val="-72"/>
        </w:rPr>
      </w:r>
      <w:r>
        <w:rPr/>
        <w:t>工具数量的最佳估计为基础，按照权益工具授予日的公允价值，将当期取得的服务计入相关成本或费</w:t>
      </w:r>
      <w:r>
        <w:rPr>
          <w:spacing w:val="-72"/>
        </w:rPr>
        <w:t> </w:t>
      </w:r>
      <w:r>
        <w:rPr>
          <w:spacing w:val="-72"/>
        </w:rPr>
      </w:r>
      <w:r>
        <w:rPr/>
        <w:t>用，相应增加资本公积。</w:t>
      </w:r>
    </w:p>
    <w:p>
      <w:pPr>
        <w:pStyle w:val="Heading6"/>
        <w:spacing w:line="240" w:lineRule="auto" w:before="127"/>
        <w:ind w:left="113" w:right="97"/>
        <w:jc w:val="left"/>
        <w:rPr>
          <w:b w:val="0"/>
          <w:bCs w:val="0"/>
        </w:rPr>
      </w:pPr>
      <w:r>
        <w:rPr>
          <w:rFonts w:ascii="宋体" w:hAnsi="宋体" w:cs="宋体" w:eastAsia="宋体" w:hint="default"/>
        </w:rPr>
        <w:t>1.</w:t>
      </w:r>
      <w:r>
        <w:rPr>
          <w:rFonts w:ascii="宋体" w:hAnsi="宋体" w:cs="宋体" w:eastAsia="宋体" w:hint="default"/>
          <w:spacing w:val="39"/>
        </w:rPr>
        <w:t> </w:t>
      </w:r>
      <w:r>
        <w:rPr/>
        <w:t>以现金结算的股份支付</w:t>
      </w:r>
      <w:r>
        <w:rPr>
          <w:b w:val="0"/>
          <w:bCs w:val="0"/>
        </w:rPr>
      </w:r>
    </w:p>
    <w:p>
      <w:pPr>
        <w:pStyle w:val="BodyText"/>
        <w:spacing w:line="273" w:lineRule="auto" w:before="157"/>
        <w:ind w:left="473" w:right="97" w:firstLine="420"/>
        <w:jc w:val="left"/>
      </w:pPr>
      <w:r>
        <w:rPr/>
        <w:t>股票增值权计划为以现金结算的股份支付，按照公司承担的以本公司股份数量为基础确定的负债 </w:t>
      </w:r>
      <w:r>
        <w:rPr>
          <w:spacing w:val="-2"/>
        </w:rPr>
        <w:t>的公允价值计量。该以现金结算的股份支付须完成等待期内的服务或达到规定业绩条件以后才可行权，</w:t>
      </w:r>
      <w:r>
        <w:rPr>
          <w:spacing w:val="-83"/>
        </w:rPr>
        <w:t> </w:t>
      </w:r>
      <w:r>
        <w:rPr>
          <w:spacing w:val="-83"/>
        </w:rPr>
      </w:r>
      <w:r>
        <w:rPr>
          <w:spacing w:val="-2"/>
        </w:rPr>
        <w:t>在等待期的每个资产负债表日以对可行权情况的最佳估计为基础，按照公司承担负债的公允价值金额，</w:t>
      </w:r>
      <w:r>
        <w:rPr>
          <w:spacing w:val="-83"/>
        </w:rPr>
        <w:t> </w:t>
      </w:r>
      <w:r>
        <w:rPr>
          <w:spacing w:val="-83"/>
        </w:rPr>
      </w:r>
      <w:r>
        <w:rPr/>
        <w:t>将当期取得的服务计入成本或费用，相应增加负债。在相关负债结算前的每个资产负债表日以及结算</w:t>
      </w:r>
      <w:r>
        <w:rPr>
          <w:spacing w:val="-72"/>
        </w:rPr>
        <w:t> </w:t>
      </w:r>
      <w:r>
        <w:rPr>
          <w:spacing w:val="-72"/>
        </w:rPr>
      </w:r>
      <w:r>
        <w:rPr/>
        <w:t>日，对负债的公允价值重新计量，其变动计入当期损益。</w:t>
      </w:r>
    </w:p>
    <w:p>
      <w:pPr>
        <w:spacing w:line="432" w:lineRule="exact" w:before="27"/>
        <w:ind w:left="894" w:right="97" w:hanging="78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权益工具公允价值的确定方法</w:t>
      </w:r>
      <w:r>
        <w:rPr>
          <w:rFonts w:ascii="宋体" w:hAnsi="宋体" w:cs="宋体" w:eastAsia="宋体" w:hint="default"/>
          <w:b/>
          <w:bCs/>
          <w:w w:val="99"/>
          <w:sz w:val="21"/>
          <w:szCs w:val="21"/>
        </w:rPr>
        <w:t> </w:t>
      </w:r>
      <w:r>
        <w:rPr>
          <w:rFonts w:ascii="宋体" w:hAnsi="宋体" w:cs="宋体" w:eastAsia="宋体" w:hint="default"/>
          <w:sz w:val="21"/>
          <w:szCs w:val="21"/>
        </w:rPr>
        <w:t>对于授予职工的股份，其公允价值按公司股份的市场价格计量，同时考虑授予股份所依据的条款</w:t>
      </w:r>
    </w:p>
    <w:p>
      <w:pPr>
        <w:pStyle w:val="BodyText"/>
        <w:spacing w:line="255" w:lineRule="exact" w:before="0"/>
        <w:ind w:left="473" w:right="97"/>
        <w:jc w:val="left"/>
      </w:pPr>
      <w:r>
        <w:rPr/>
        <w:t>和条件（不包括市场条件之外的可行权条件）进行调整。</w:t>
      </w:r>
    </w:p>
    <w:p>
      <w:pPr>
        <w:spacing w:line="376" w:lineRule="auto" w:before="37"/>
        <w:ind w:left="113" w:right="1913" w:firstLine="780"/>
        <w:jc w:val="left"/>
        <w:rPr>
          <w:rFonts w:ascii="宋体" w:hAnsi="宋体" w:cs="宋体" w:eastAsia="宋体" w:hint="default"/>
          <w:sz w:val="21"/>
          <w:szCs w:val="21"/>
        </w:rPr>
      </w:pPr>
      <w:r>
        <w:rPr>
          <w:rFonts w:ascii="宋体" w:hAnsi="宋体" w:cs="宋体" w:eastAsia="宋体" w:hint="default"/>
          <w:sz w:val="21"/>
          <w:szCs w:val="21"/>
        </w:rPr>
        <w:t>对于授予职工的股票期权，通过期权定价模型估计所授予的期权的公允价值。 </w:t>
      </w:r>
      <w:r>
        <w:rPr>
          <w:rFonts w:ascii="宋体" w:hAnsi="宋体" w:cs="宋体" w:eastAsia="宋体" w:hint="default"/>
          <w:b/>
          <w:bCs/>
          <w:sz w:val="21"/>
          <w:szCs w:val="21"/>
        </w:rPr>
        <w:t>1.</w:t>
      </w:r>
      <w:r>
        <w:rPr>
          <w:rFonts w:ascii="宋体" w:hAnsi="宋体" w:cs="宋体" w:eastAsia="宋体" w:hint="default"/>
          <w:b/>
          <w:bCs/>
          <w:spacing w:val="37"/>
          <w:sz w:val="21"/>
          <w:szCs w:val="21"/>
        </w:rPr>
        <w:t> </w:t>
      </w:r>
      <w:r>
        <w:rPr>
          <w:rFonts w:ascii="宋体" w:hAnsi="宋体" w:cs="宋体" w:eastAsia="宋体" w:hint="default"/>
          <w:b/>
          <w:bCs/>
          <w:sz w:val="21"/>
          <w:szCs w:val="21"/>
        </w:rPr>
        <w:t>确认可行权权益工具最佳估计的依据</w:t>
      </w:r>
      <w:r>
        <w:rPr>
          <w:rFonts w:ascii="宋体" w:hAnsi="宋体" w:cs="宋体" w:eastAsia="宋体" w:hint="default"/>
          <w:sz w:val="21"/>
          <w:szCs w:val="21"/>
        </w:rPr>
      </w:r>
    </w:p>
    <w:p>
      <w:pPr>
        <w:pStyle w:val="BodyText"/>
        <w:spacing w:line="273" w:lineRule="auto" w:before="37"/>
        <w:ind w:left="474" w:right="97" w:firstLine="420"/>
        <w:jc w:val="left"/>
      </w:pPr>
      <w:r>
        <w:rPr/>
        <w:t>在等待期内每个资产负债表日，根据最新取得的可行权职工人数变动等后续信息做出最佳估计， 修正预计可行权的权益工具数量。</w:t>
      </w:r>
    </w:p>
    <w:p>
      <w:pPr>
        <w:spacing w:line="432" w:lineRule="exact" w:before="27"/>
        <w:ind w:left="533" w:right="97"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修改和终止股份支付计划的处理</w:t>
      </w:r>
      <w:r>
        <w:rPr>
          <w:rFonts w:ascii="宋体" w:hAnsi="宋体" w:cs="宋体" w:eastAsia="宋体" w:hint="default"/>
          <w:b/>
          <w:bCs/>
          <w:w w:val="99"/>
          <w:sz w:val="21"/>
          <w:szCs w:val="21"/>
        </w:rPr>
        <w:t> </w:t>
      </w:r>
      <w:r>
        <w:rPr>
          <w:rFonts w:ascii="宋体" w:hAnsi="宋体" w:cs="宋体" w:eastAsia="宋体" w:hint="default"/>
          <w:spacing w:val="-1"/>
          <w:sz w:val="21"/>
          <w:szCs w:val="21"/>
        </w:rPr>
        <w:t>如果股份支付计划的修改增加了所授予的权益工具的公允价值，应按照权益工具公允价值的增加相应</w:t>
      </w:r>
    </w:p>
    <w:p>
      <w:pPr>
        <w:pStyle w:val="BodyText"/>
        <w:spacing w:line="255" w:lineRule="exact" w:before="0"/>
        <w:ind w:right="97"/>
        <w:jc w:val="left"/>
      </w:pPr>
      <w:r>
        <w:rPr/>
        <w:t>地确认取得服务的增加。</w:t>
      </w:r>
    </w:p>
    <w:p>
      <w:pPr>
        <w:pStyle w:val="BodyText"/>
        <w:spacing w:line="273" w:lineRule="auto" w:before="37"/>
        <w:ind w:right="97" w:firstLine="420"/>
        <w:jc w:val="left"/>
      </w:pPr>
      <w:r>
        <w:rPr>
          <w:spacing w:val="-1"/>
        </w:rPr>
        <w:t>如果股份支付计划的修改增加了所授予的权益工具的数量，应将增加的权益工具的公允价值相应地确</w:t>
      </w:r>
      <w:r>
        <w:rPr/>
        <w:t> 认为取得服务的增加。</w:t>
      </w:r>
    </w:p>
    <w:p>
      <w:pPr>
        <w:pStyle w:val="BodyText"/>
        <w:spacing w:line="273" w:lineRule="auto"/>
        <w:ind w:right="97" w:firstLine="420"/>
        <w:jc w:val="left"/>
      </w:pPr>
      <w:r>
        <w:rPr>
          <w:spacing w:val="-6"/>
        </w:rPr>
        <w:t>如果按照有利于职工的方式修改可行权条件，如缩短等待期、变更或取消业绩条件（而非市场条件），</w:t>
      </w:r>
      <w:r>
        <w:rPr/>
        <w:t> 公司在处理可行权条件时，考虑修改后的可行权条件。</w:t>
      </w:r>
    </w:p>
    <w:p>
      <w:pPr>
        <w:spacing w:after="0" w:line="273" w:lineRule="auto"/>
        <w:jc w:val="left"/>
        <w:sectPr>
          <w:pgSz w:w="11910" w:h="16840"/>
          <w:pgMar w:header="0" w:footer="971" w:top="1400" w:bottom="1160" w:left="1020" w:right="920"/>
        </w:sectPr>
      </w:pPr>
    </w:p>
    <w:p>
      <w:pPr>
        <w:pStyle w:val="BodyText"/>
        <w:spacing w:line="273" w:lineRule="auto" w:before="6"/>
        <w:ind w:left="114" w:right="112" w:firstLine="420"/>
        <w:jc w:val="both"/>
      </w:pPr>
      <w:r>
        <w:rPr>
          <w:spacing w:val="-1"/>
        </w:rPr>
        <w:t>如果以减少股份支付公允价值总额的方式或其他不利于职工的方式修改条款和条件，仍应继续对取得</w:t>
      </w:r>
      <w:r>
        <w:rPr/>
        <w:t> 的服务进行会计处理，如同该变更从未发生，除非取消了部分或全部已授予的权益工具。</w:t>
      </w:r>
    </w:p>
    <w:p>
      <w:pPr>
        <w:pStyle w:val="BodyText"/>
        <w:spacing w:line="273" w:lineRule="auto"/>
        <w:ind w:right="111" w:firstLine="420"/>
        <w:jc w:val="both"/>
      </w:pPr>
      <w:r>
        <w:rPr>
          <w:spacing w:val="-1"/>
        </w:rPr>
        <w:t>在等待期内如果取消了授予的权益工具，对取消所授予的权益性工具作为加速行权处理，剩余等待期</w:t>
      </w:r>
      <w:r>
        <w:rPr/>
        <w:t> </w:t>
      </w:r>
      <w:r>
        <w:rPr>
          <w:spacing w:val="-1"/>
        </w:rPr>
        <w:t>内应确认的金额立即计入当期损益，同时确认资本公积。职工或其他方能够选择满足非可行权条件但在等</w:t>
      </w:r>
      <w:r>
        <w:rPr>
          <w:spacing w:val="-81"/>
        </w:rPr>
        <w:t> </w:t>
      </w:r>
      <w:r>
        <w:rPr>
          <w:spacing w:val="-81"/>
        </w:rPr>
      </w:r>
      <w:r>
        <w:rPr/>
        <w:t>待期内未满足的，将其作为授予权益工具的取消处理。</w:t>
      </w:r>
    </w:p>
    <w:p>
      <w:pPr>
        <w:spacing w:line="240" w:lineRule="auto" w:before="8"/>
        <w:rPr>
          <w:rFonts w:ascii="宋体" w:hAnsi="宋体" w:cs="宋体" w:eastAsia="宋体" w:hint="default"/>
          <w:sz w:val="23"/>
          <w:szCs w:val="23"/>
        </w:rPr>
      </w:pPr>
    </w:p>
    <w:p>
      <w:pPr>
        <w:pStyle w:val="Heading6"/>
        <w:spacing w:line="240" w:lineRule="auto"/>
        <w:ind w:right="0"/>
        <w:jc w:val="left"/>
        <w:rPr>
          <w:b w:val="0"/>
          <w:bCs w:val="0"/>
        </w:rPr>
      </w:pPr>
      <w:bookmarkStart w:name="25、收入" w:id="165"/>
      <w:bookmarkEnd w:id="165"/>
      <w:r>
        <w:rPr>
          <w:b w:val="0"/>
          <w:bCs w:val="0"/>
        </w:rPr>
      </w:r>
      <w:r>
        <w:rPr>
          <w:rFonts w:ascii="Times New Roman" w:hAnsi="Times New Roman" w:cs="Times New Roman" w:eastAsia="Times New Roman" w:hint="default"/>
        </w:rPr>
        <w:t>25</w:t>
      </w:r>
      <w:r>
        <w:rPr/>
        <w:t>、收入</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rFonts w:ascii="宋体" w:hAnsi="宋体" w:cs="宋体" w:eastAsia="宋体" w:hint="default"/>
        </w:rPr>
        <w:t>1.</w:t>
      </w:r>
      <w:r>
        <w:rPr>
          <w:rFonts w:ascii="宋体" w:hAnsi="宋体" w:cs="宋体" w:eastAsia="宋体" w:hint="default"/>
          <w:spacing w:val="39"/>
        </w:rPr>
        <w:t> </w:t>
      </w:r>
      <w:r>
        <w:rPr/>
        <w:t>销售商品收入的确认</w:t>
      </w:r>
      <w:r>
        <w:rPr>
          <w:b w:val="0"/>
          <w:bCs w:val="0"/>
        </w:rPr>
      </w:r>
    </w:p>
    <w:p>
      <w:pPr>
        <w:pStyle w:val="BodyText"/>
        <w:spacing w:line="273" w:lineRule="auto" w:before="157"/>
        <w:ind w:left="473" w:right="114" w:firstLine="420"/>
        <w:jc w:val="both"/>
      </w:pPr>
      <w:r>
        <w:rPr/>
        <w:t>公司已将商品所有权上的主要风险和报酬转移给购买方；既没有保留与所有权相联系的继续管理 权，也没有对已售出的商品实施有效控制；收入的金额能够可靠地计量；相关的经济利益很可能流入</w:t>
      </w:r>
      <w:r>
        <w:rPr>
          <w:spacing w:val="-72"/>
        </w:rPr>
        <w:t> </w:t>
      </w:r>
      <w:r>
        <w:rPr>
          <w:spacing w:val="-72"/>
        </w:rPr>
      </w:r>
      <w:r>
        <w:rPr/>
        <w:t>企业；相关的已发生或将发生的成本能够可靠地计量时，确认商品销售收入实现。</w:t>
      </w:r>
    </w:p>
    <w:p>
      <w:pPr>
        <w:pStyle w:val="Heading6"/>
        <w:spacing w:line="240" w:lineRule="auto" w:before="127"/>
        <w:ind w:left="113" w:right="0"/>
        <w:jc w:val="left"/>
        <w:rPr>
          <w:b w:val="0"/>
          <w:bCs w:val="0"/>
        </w:rPr>
      </w:pPr>
      <w:r>
        <w:rPr>
          <w:rFonts w:ascii="宋体" w:hAnsi="宋体" w:cs="宋体" w:eastAsia="宋体" w:hint="default"/>
        </w:rPr>
        <w:t>1.</w:t>
      </w:r>
      <w:r>
        <w:rPr>
          <w:rFonts w:ascii="宋体" w:hAnsi="宋体" w:cs="宋体" w:eastAsia="宋体" w:hint="default"/>
          <w:spacing w:val="39"/>
        </w:rPr>
        <w:t> </w:t>
      </w:r>
      <w:r>
        <w:rPr/>
        <w:t>提供劳务收入的确认</w:t>
      </w:r>
      <w:r>
        <w:rPr>
          <w:b w:val="0"/>
          <w:bCs w:val="0"/>
        </w:rPr>
      </w:r>
    </w:p>
    <w:p>
      <w:pPr>
        <w:pStyle w:val="BodyText"/>
        <w:spacing w:line="273" w:lineRule="auto" w:before="157"/>
        <w:ind w:left="533" w:right="703"/>
        <w:jc w:val="left"/>
      </w:pPr>
      <w:r>
        <w:rPr/>
        <w:t>在资产负债表日提供劳务交易的结果能够可靠估计的，采用完工百分比法确认提供劳务收入。 在资产负债表日提供劳务交易结果不能够可靠估计的，分别下列情况处理：</w:t>
      </w:r>
    </w:p>
    <w:p>
      <w:pPr>
        <w:pStyle w:val="BodyText"/>
        <w:spacing w:line="273" w:lineRule="auto"/>
        <w:ind w:left="473" w:right="103" w:hanging="360"/>
        <w:jc w:val="left"/>
      </w:pPr>
      <w:r>
        <w:rPr>
          <w:rFonts w:ascii="宋体" w:hAnsi="宋体" w:cs="宋体" w:eastAsia="宋体" w:hint="default"/>
        </w:rPr>
        <w:t>1.</w:t>
      </w:r>
      <w:r>
        <w:rPr>
          <w:rFonts w:ascii="宋体" w:hAnsi="宋体" w:cs="宋体" w:eastAsia="宋体" w:hint="default"/>
          <w:spacing w:val="75"/>
        </w:rPr>
        <w:t> </w:t>
      </w:r>
      <w:r>
        <w:rPr/>
        <w:t>已发生的劳务成本预计能够得到补偿，应按已经发生的劳务成本金额确认提供劳务收入，并按相同金</w:t>
      </w:r>
      <w:r>
        <w:rPr>
          <w:spacing w:val="-103"/>
        </w:rPr>
        <w:t> </w:t>
      </w:r>
      <w:r>
        <w:rPr>
          <w:spacing w:val="-103"/>
        </w:rPr>
      </w:r>
      <w:r>
        <w:rPr/>
        <w:t>额结转劳务成本。</w:t>
      </w:r>
    </w:p>
    <w:p>
      <w:pPr>
        <w:pStyle w:val="BodyText"/>
        <w:spacing w:line="273" w:lineRule="auto"/>
        <w:ind w:left="473" w:right="103" w:hanging="360"/>
        <w:jc w:val="left"/>
      </w:pPr>
      <w:r>
        <w:rPr>
          <w:rFonts w:ascii="宋体" w:hAnsi="宋体" w:cs="宋体" w:eastAsia="宋体" w:hint="default"/>
        </w:rPr>
        <w:t>2.</w:t>
      </w:r>
      <w:r>
        <w:rPr>
          <w:rFonts w:ascii="宋体" w:hAnsi="宋体" w:cs="宋体" w:eastAsia="宋体" w:hint="default"/>
          <w:spacing w:val="75"/>
        </w:rPr>
        <w:t> </w:t>
      </w:r>
      <w:r>
        <w:rPr/>
        <w:t>已经发生的劳务成本预计不能够得到补偿的，将已经发生的劳务成本计入当期损益，不确认提供劳务</w:t>
      </w:r>
      <w:r>
        <w:rPr>
          <w:spacing w:val="-103"/>
        </w:rPr>
        <w:t> </w:t>
      </w:r>
      <w:r>
        <w:rPr>
          <w:spacing w:val="-103"/>
        </w:rPr>
      </w:r>
      <w:r>
        <w:rPr/>
        <w:t>收入。</w:t>
      </w:r>
    </w:p>
    <w:p>
      <w:pPr>
        <w:spacing w:line="376" w:lineRule="auto" w:before="127"/>
        <w:ind w:left="533" w:right="2593"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42"/>
          <w:sz w:val="21"/>
          <w:szCs w:val="21"/>
        </w:rPr>
        <w:t> </w:t>
      </w:r>
      <w:r>
        <w:rPr>
          <w:rFonts w:ascii="宋体" w:hAnsi="宋体" w:cs="宋体" w:eastAsia="宋体" w:hint="default"/>
          <w:b/>
          <w:bCs/>
          <w:sz w:val="21"/>
          <w:szCs w:val="21"/>
        </w:rPr>
        <w:t>让渡资产使用权收入的确认</w:t>
      </w:r>
      <w:r>
        <w:rPr>
          <w:rFonts w:ascii="宋体" w:hAnsi="宋体" w:cs="宋体" w:eastAsia="宋体" w:hint="default"/>
          <w:b/>
          <w:bCs/>
          <w:w w:val="99"/>
          <w:sz w:val="21"/>
          <w:szCs w:val="21"/>
        </w:rPr>
        <w:t> </w:t>
      </w:r>
      <w:r>
        <w:rPr>
          <w:rFonts w:ascii="宋体" w:hAnsi="宋体" w:cs="宋体" w:eastAsia="宋体" w:hint="default"/>
          <w:sz w:val="21"/>
          <w:szCs w:val="21"/>
        </w:rPr>
        <w:t>与交易相关的经济利益很可能流入企业，收入的金额能够可靠地计量时。</w:t>
      </w:r>
    </w:p>
    <w:p>
      <w:pPr>
        <w:spacing w:line="240" w:lineRule="auto" w:before="9"/>
        <w:rPr>
          <w:rFonts w:ascii="宋体" w:hAnsi="宋体" w:cs="宋体" w:eastAsia="宋体" w:hint="default"/>
          <w:sz w:val="16"/>
          <w:szCs w:val="16"/>
        </w:rPr>
      </w:pPr>
    </w:p>
    <w:p>
      <w:pPr>
        <w:pStyle w:val="Heading6"/>
        <w:spacing w:line="240" w:lineRule="auto"/>
        <w:ind w:left="113" w:right="0"/>
        <w:jc w:val="left"/>
        <w:rPr>
          <w:b w:val="0"/>
          <w:bCs w:val="0"/>
        </w:rPr>
      </w:pPr>
      <w:bookmarkStart w:name="26、政府补助" w:id="166"/>
      <w:bookmarkEnd w:id="166"/>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与资产相关的政府补助判断依据及会计处理方法" w:id="167"/>
      <w:bookmarkEnd w:id="167"/>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33" w:right="493"/>
        <w:jc w:val="left"/>
      </w:pPr>
      <w:r>
        <w:rPr/>
        <w:t>公司取得的、用于购建或以其他方式形成长期资产的政府补助属于与资产相关的政府补助。 与资产相关的政府补助，确认为递延收益，并在相关资产使用寿命内平均分配，计入当期损益。</w:t>
      </w:r>
    </w:p>
    <w:p>
      <w:pPr>
        <w:spacing w:line="240" w:lineRule="auto" w:before="8"/>
        <w:rPr>
          <w:rFonts w:ascii="宋体" w:hAnsi="宋体" w:cs="宋体" w:eastAsia="宋体" w:hint="default"/>
          <w:sz w:val="24"/>
          <w:szCs w:val="24"/>
        </w:rPr>
      </w:pPr>
    </w:p>
    <w:p>
      <w:pPr>
        <w:spacing w:line="590" w:lineRule="atLeast" w:before="0"/>
        <w:ind w:left="534" w:right="0" w:hanging="420"/>
        <w:jc w:val="left"/>
        <w:rPr>
          <w:rFonts w:ascii="宋体" w:hAnsi="宋体" w:cs="宋体" w:eastAsia="宋体" w:hint="default"/>
          <w:sz w:val="21"/>
          <w:szCs w:val="21"/>
        </w:rPr>
      </w:pPr>
      <w:bookmarkStart w:name="（2）与收益相关的政府补助判断依据及会计处理方法" w:id="168"/>
      <w:bookmarkEnd w:id="1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除与资产相关的政府补助之外的政府补助为与收益相关的政府补助。与收益相关的政府补助，分别下</w:t>
      </w:r>
    </w:p>
    <w:p>
      <w:pPr>
        <w:pStyle w:val="BodyText"/>
        <w:spacing w:line="240" w:lineRule="auto" w:before="37"/>
        <w:ind w:left="114" w:right="0"/>
        <w:jc w:val="left"/>
      </w:pPr>
      <w:r>
        <w:rPr/>
        <w:t>列情况处理：</w:t>
      </w:r>
    </w:p>
    <w:p>
      <w:pPr>
        <w:pStyle w:val="BodyText"/>
        <w:spacing w:line="273" w:lineRule="auto" w:before="37"/>
        <w:ind w:left="114" w:right="111" w:firstLine="420"/>
        <w:jc w:val="both"/>
      </w:pPr>
      <w:r>
        <w:rPr>
          <w:spacing w:val="-1"/>
        </w:rPr>
        <w:t>用于补偿公司以后期间的相关费用或损失的，确认为递延收益，并在确认相关费用的期间，计入当期</w:t>
      </w:r>
      <w:r>
        <w:rPr/>
        <w:t> 损益。</w:t>
      </w:r>
    </w:p>
    <w:p>
      <w:pPr>
        <w:pStyle w:val="BodyText"/>
        <w:spacing w:line="273" w:lineRule="auto"/>
        <w:ind w:left="533" w:right="0"/>
        <w:jc w:val="left"/>
      </w:pPr>
      <w:r>
        <w:rPr/>
        <w:t>用于补偿公司已发生的相关费用或损失的，直接计入当期损益。 </w:t>
      </w:r>
      <w:r>
        <w:rPr>
          <w:spacing w:val="-1"/>
        </w:rPr>
        <w:t>政府补助在实际收到款项时按照到账的实际金额确认和计量。只有存在确凿证据表明该项补助是按照</w:t>
      </w:r>
    </w:p>
    <w:p>
      <w:pPr>
        <w:pStyle w:val="BodyText"/>
        <w:spacing w:line="273" w:lineRule="auto" w:before="8"/>
        <w:ind w:right="0"/>
        <w:jc w:val="left"/>
      </w:pPr>
      <w:r>
        <w:rPr>
          <w:spacing w:val="3"/>
        </w:rPr>
        <w:t>固定的定额标准拨付的以及有确凿证据表明能够符合财政扶持政策规定的相关条件且预计能够收到财政</w:t>
      </w:r>
      <w:r>
        <w:rPr>
          <w:spacing w:val="-82"/>
        </w:rPr>
        <w:t> </w:t>
      </w:r>
      <w:r>
        <w:rPr>
          <w:spacing w:val="-82"/>
        </w:rPr>
      </w:r>
      <w:r>
        <w:rPr/>
        <w:t>扶持资金时，可以按应收金额予以确认和计量。</w:t>
      </w:r>
    </w:p>
    <w:p>
      <w:pPr>
        <w:spacing w:after="0" w:line="273" w:lineRule="auto"/>
        <w:jc w:val="left"/>
        <w:sectPr>
          <w:pgSz w:w="11910" w:h="16840"/>
          <w:pgMar w:header="0" w:footer="971" w:top="1400" w:bottom="1160" w:left="1020" w:right="1020"/>
        </w:sectPr>
      </w:pPr>
    </w:p>
    <w:p>
      <w:pPr>
        <w:pStyle w:val="Heading6"/>
        <w:spacing w:line="240" w:lineRule="auto" w:before="8"/>
        <w:ind w:right="97"/>
        <w:jc w:val="left"/>
        <w:rPr>
          <w:b w:val="0"/>
          <w:bCs w:val="0"/>
        </w:rPr>
      </w:pPr>
      <w:bookmarkStart w:name="27、递延所得税资产/递延所得税负债" w:id="169"/>
      <w:bookmarkEnd w:id="169"/>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211" w:firstLine="420"/>
        <w:jc w:val="both"/>
      </w:pPr>
      <w:r>
        <w:rPr>
          <w:spacing w:val="-1"/>
        </w:rPr>
        <w:t>对于某些资产、负债项目的账面价值与其计税基础之间的差额，以及未作为资产和负债确认但按照税</w:t>
      </w:r>
      <w:r>
        <w:rPr/>
        <w:t> </w:t>
      </w:r>
      <w:r>
        <w:rPr>
          <w:spacing w:val="-1"/>
        </w:rPr>
        <w:t>法规定可以确定其计税基础的项目的账面价值与计税基础之间的差额产生的暂时性差异，采用资产负债表</w:t>
      </w:r>
      <w:r>
        <w:rPr>
          <w:spacing w:val="-81"/>
        </w:rPr>
        <w:t> </w:t>
      </w:r>
      <w:r>
        <w:rPr>
          <w:spacing w:val="-81"/>
        </w:rPr>
      </w:r>
      <w:r>
        <w:rPr/>
        <w:t>债务法确认递延所得税资产及递延所得税负债。</w:t>
      </w:r>
    </w:p>
    <w:p>
      <w:pPr>
        <w:pStyle w:val="BodyText"/>
        <w:spacing w:line="266" w:lineRule="auto"/>
        <w:ind w:left="114" w:right="211" w:firstLine="420"/>
        <w:jc w:val="both"/>
      </w:pPr>
      <w:r>
        <w:rPr>
          <w:spacing w:val="-1"/>
        </w:rPr>
        <w:t>一般情况下所有暂时性差异均确认相关的递延所得税。但对于可抵扣暂时性差异，以很可能取得用来</w:t>
      </w:r>
      <w:r>
        <w:rPr/>
        <w:t> </w:t>
      </w:r>
      <w:r>
        <w:rPr>
          <w:spacing w:val="-1"/>
        </w:rPr>
        <w:t>抵扣可抵扣暂时性差异的应纳税所得额为限，确认相关的递延所得税资产。此外，与商誉的初始确认相关</w:t>
      </w:r>
      <w:r>
        <w:rPr>
          <w:spacing w:val="-83"/>
        </w:rPr>
        <w:t> </w:t>
      </w:r>
      <w:r>
        <w:rPr>
          <w:spacing w:val="-83"/>
        </w:rPr>
      </w:r>
      <w:r>
        <w:rPr/>
        <w:t>的，以及与既不是企业合并、发生时也不影响会计利润和应纳税所得额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的交易中产生的资</w:t>
      </w:r>
      <w:r>
        <w:rPr>
          <w:spacing w:val="-62"/>
        </w:rPr>
        <w:t> </w:t>
      </w:r>
      <w:r>
        <w:rPr>
          <w:spacing w:val="-62"/>
        </w:rPr>
      </w:r>
      <w:r>
        <w:rPr/>
        <w:t>产或负债的初始确认有关的暂时性差异，不予确认有关的递延所得税资产或负债。</w:t>
      </w:r>
    </w:p>
    <w:p>
      <w:pPr>
        <w:pStyle w:val="BodyText"/>
        <w:spacing w:line="273" w:lineRule="auto" w:before="14"/>
        <w:ind w:left="114" w:right="212" w:firstLine="420"/>
        <w:jc w:val="both"/>
      </w:pPr>
      <w:r>
        <w:rPr>
          <w:spacing w:val="-1"/>
        </w:rPr>
        <w:t>对于能够结转以后年度的可抵扣亏损及税款抵减，以很可能获得用来抵扣可抵扣亏损和税款抵减的未</w:t>
      </w:r>
      <w:r>
        <w:rPr/>
        <w:t> 来应纳税所得额为限，确认相应的递延所得税资产。</w:t>
      </w:r>
    </w:p>
    <w:p>
      <w:pPr>
        <w:pStyle w:val="BodyText"/>
        <w:spacing w:line="273" w:lineRule="auto"/>
        <w:ind w:left="114" w:right="97" w:firstLine="420"/>
        <w:jc w:val="left"/>
      </w:pPr>
      <w:r>
        <w:rPr/>
        <w:t>确认与子公司、联营企业及合营企业投资相关的应纳税暂时性差异产生的递延所得税负债，除非本公 司能够控制暂时性差异转回的时间，而且该暂时性差异在可预见的未来很可能不会转回。对于与子公司、</w:t>
      </w:r>
      <w:r>
        <w:rPr>
          <w:spacing w:val="-35"/>
        </w:rPr>
        <w:t> </w:t>
      </w:r>
      <w:r>
        <w:rPr>
          <w:spacing w:val="-35"/>
        </w:rPr>
      </w:r>
      <w:r>
        <w:rPr/>
        <w:t>联营企业及合营企业投资相关的可抵扣暂时性差异，只有当暂时性差异在可预见的未来很可能转回，且未</w:t>
      </w:r>
      <w:r>
        <w:rPr/>
        <w:t> 来很可能获得用来抵扣可抵扣暂时性差异的应纳税所得额时，才确认递延所得税资产。资产负债表日，对 于递延所得税资产和递延所得税负债，根据税法规定，按照预期收回相关资产或清偿相关负债期间的适用 税率计量。</w:t>
      </w:r>
    </w:p>
    <w:p>
      <w:pPr>
        <w:pStyle w:val="BodyText"/>
        <w:spacing w:line="273" w:lineRule="auto"/>
        <w:ind w:left="114" w:right="211" w:firstLine="420"/>
        <w:jc w:val="both"/>
      </w:pPr>
      <w:r>
        <w:rPr>
          <w:spacing w:val="3"/>
        </w:rPr>
        <w:t>除与直接计入其他综合收益或股东权益的交易和事项相关的当期所得税和递延所得税计入其他综合</w:t>
      </w:r>
      <w:r>
        <w:rPr/>
        <w:t> </w:t>
      </w:r>
      <w:r>
        <w:rPr>
          <w:spacing w:val="-1"/>
        </w:rPr>
        <w:t>收益或股东权益，以及企业合并产生的递延所得税调整商誉的账面价值外，其余当期所得税和递延所得税</w:t>
      </w:r>
      <w:r>
        <w:rPr>
          <w:spacing w:val="-81"/>
        </w:rPr>
        <w:t> </w:t>
      </w:r>
      <w:r>
        <w:rPr>
          <w:spacing w:val="-81"/>
        </w:rPr>
      </w:r>
      <w:r>
        <w:rPr/>
        <w:t>费用或收益计入当期损益。</w:t>
      </w:r>
    </w:p>
    <w:p>
      <w:pPr>
        <w:pStyle w:val="BodyText"/>
        <w:spacing w:line="273" w:lineRule="auto"/>
        <w:ind w:left="114" w:right="211" w:firstLine="420"/>
        <w:jc w:val="both"/>
      </w:pPr>
      <w:r>
        <w:rPr>
          <w:spacing w:val="-1"/>
        </w:rPr>
        <w:t>资产负债表日，对递延所得税资产的账面价值进行复核，如果未来很可能无法获得足够的应纳税所得</w:t>
      </w:r>
      <w:r>
        <w:rPr/>
        <w:t> </w:t>
      </w:r>
      <w:r>
        <w:rPr>
          <w:spacing w:val="-1"/>
        </w:rPr>
        <w:t>额用以抵扣递延所得税资产的利益，则减记递延所得税资产的账面价值。在很可能获得足够的应纳税所得</w:t>
      </w:r>
      <w:r>
        <w:rPr>
          <w:spacing w:val="-81"/>
        </w:rPr>
        <w:t> </w:t>
      </w:r>
      <w:r>
        <w:rPr>
          <w:spacing w:val="-81"/>
        </w:rPr>
      </w:r>
      <w:r>
        <w:rPr/>
        <w:t>额时，减记的金额予以转回。</w:t>
      </w:r>
    </w:p>
    <w:p>
      <w:pPr>
        <w:pStyle w:val="BodyText"/>
        <w:spacing w:line="273" w:lineRule="auto"/>
        <w:ind w:left="114" w:right="211" w:firstLine="420"/>
        <w:jc w:val="both"/>
      </w:pPr>
      <w:r>
        <w:rPr>
          <w:spacing w:val="-1"/>
        </w:rPr>
        <w:t>当拥有以净额结算的法定权利，且意图以净额结算或取得资产、清偿负债同时进行时，本公司当期所</w:t>
      </w:r>
      <w:r>
        <w:rPr/>
        <w:t> 得税资产及当期所得税负债以抵销后的净额列报。</w:t>
      </w:r>
    </w:p>
    <w:p>
      <w:pPr>
        <w:pStyle w:val="BodyText"/>
        <w:spacing w:line="273" w:lineRule="auto"/>
        <w:ind w:left="114" w:right="210" w:firstLine="420"/>
        <w:jc w:val="both"/>
      </w:pPr>
      <w:r>
        <w:rPr>
          <w:spacing w:val="-1"/>
        </w:rPr>
        <w:t>当拥有以净额结算当期所得税资产及当期所得税负债的法定权利，且递延所得税资产及递延所得税负</w:t>
      </w:r>
      <w:r>
        <w:rPr/>
        <w:t> </w:t>
      </w: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债或是同时取得资产、清偿负债时，递延所得税资产及递延所得税负债以抵销后的净额列报。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left="113" w:right="97"/>
        <w:jc w:val="left"/>
        <w:rPr>
          <w:b w:val="0"/>
          <w:bCs w:val="0"/>
        </w:rPr>
      </w:pPr>
      <w:bookmarkStart w:name="28、租赁" w:id="170"/>
      <w:bookmarkEnd w:id="170"/>
      <w:r>
        <w:rPr>
          <w:b w:val="0"/>
          <w:bCs w:val="0"/>
        </w:rPr>
      </w:r>
      <w:r>
        <w:rPr>
          <w:rFonts w:ascii="Times New Roman" w:hAnsi="Times New Roman" w:cs="Times New Roman" w:eastAsia="Times New Roman" w:hint="default"/>
        </w:rPr>
        <w:t>28</w:t>
      </w:r>
      <w:r>
        <w:rPr/>
        <w:t>、租赁</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97"/>
        <w:jc w:val="left"/>
        <w:rPr>
          <w:b w:val="0"/>
          <w:bCs w:val="0"/>
        </w:rPr>
      </w:pPr>
      <w:bookmarkStart w:name="（1）经营租赁的会计处理方法" w:id="171"/>
      <w:bookmarkEnd w:id="171"/>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474" w:right="202" w:hanging="360"/>
        <w:jc w:val="left"/>
      </w:pPr>
      <w:r>
        <w:rPr>
          <w:rFonts w:ascii="宋体" w:hAnsi="宋体" w:cs="宋体" w:eastAsia="宋体" w:hint="default"/>
        </w:rPr>
        <w:t>1.</w:t>
      </w:r>
      <w:r>
        <w:rPr>
          <w:rFonts w:ascii="宋体" w:hAnsi="宋体" w:cs="宋体" w:eastAsia="宋体" w:hint="default"/>
          <w:spacing w:val="75"/>
        </w:rPr>
        <w:t> </w:t>
      </w:r>
      <w:r>
        <w:rPr/>
        <w:t>租入资产所支付的租赁费，在不扣除免租期的整个租赁期内，按直线法进行分摊，计入当期费用。支 付的与租赁交易相关的初始直接费用，计入当期费用。</w:t>
      </w:r>
    </w:p>
    <w:p>
      <w:pPr>
        <w:pStyle w:val="BodyText"/>
        <w:spacing w:line="273" w:lineRule="auto"/>
        <w:ind w:left="474" w:right="97" w:firstLine="420"/>
        <w:jc w:val="left"/>
      </w:pPr>
      <w:r>
        <w:rPr/>
        <w:t>资产出租方承担了应由承担的与租赁相关的费用时，将该部分费用从租金总额中扣除，按扣除后 的租金费用在租赁期内分摊，计入当期费用。</w:t>
      </w:r>
    </w:p>
    <w:p>
      <w:pPr>
        <w:pStyle w:val="BodyText"/>
        <w:spacing w:line="273" w:lineRule="auto"/>
        <w:ind w:left="474" w:right="202" w:hanging="360"/>
        <w:jc w:val="left"/>
      </w:pPr>
      <w:r>
        <w:rPr>
          <w:rFonts w:ascii="宋体" w:hAnsi="宋体" w:cs="宋体" w:eastAsia="宋体" w:hint="default"/>
        </w:rPr>
        <w:t>1.</w:t>
      </w:r>
      <w:r>
        <w:rPr>
          <w:rFonts w:ascii="宋体" w:hAnsi="宋体" w:cs="宋体" w:eastAsia="宋体" w:hint="default"/>
          <w:spacing w:val="75"/>
        </w:rPr>
        <w:t> </w:t>
      </w:r>
      <w:r>
        <w:rPr/>
        <w:t>出租资产所收取的租赁费，在不扣除免租期的整个租赁期内，按直线法进行分摊，确认为租赁收入。</w:t>
      </w:r>
      <w:r>
        <w:rPr>
          <w:spacing w:val="-103"/>
        </w:rPr>
        <w:t> </w:t>
      </w:r>
      <w:r>
        <w:rPr>
          <w:spacing w:val="-103"/>
        </w:rPr>
      </w:r>
      <w:r>
        <w:rPr/>
        <w:t>支付的与租赁交易相关的初始直接费用，计入当期费用；如金额较大的，则予以资本化，在整个租赁</w:t>
      </w:r>
      <w:r>
        <w:rPr/>
        <w:t> 期间内按照与租赁收入确认相同的基础分期计入当期收益。 承担了应由承租方承担的与租赁相关的费用时，将该部分费用从租金收入总额中扣除，按扣除后的租</w:t>
      </w:r>
    </w:p>
    <w:p>
      <w:pPr>
        <w:pStyle w:val="BodyText"/>
        <w:spacing w:line="240" w:lineRule="auto"/>
        <w:ind w:right="97"/>
        <w:jc w:val="left"/>
      </w:pPr>
      <w:r>
        <w:rPr/>
        <w:t>金费用在租赁期内分配。</w:t>
      </w:r>
    </w:p>
    <w:p>
      <w:pPr>
        <w:spacing w:after="0" w:line="240" w:lineRule="auto"/>
        <w:jc w:val="left"/>
        <w:sectPr>
          <w:pgSz w:w="11910" w:h="16840"/>
          <w:pgMar w:header="0" w:footer="971" w:top="1400" w:bottom="1160" w:left="1020" w:right="920"/>
        </w:sectPr>
      </w:pPr>
    </w:p>
    <w:p>
      <w:pPr>
        <w:pStyle w:val="Heading6"/>
        <w:spacing w:line="240" w:lineRule="auto" w:before="8"/>
        <w:ind w:right="0"/>
        <w:jc w:val="left"/>
        <w:rPr>
          <w:b w:val="0"/>
          <w:bCs w:val="0"/>
        </w:rPr>
      </w:pPr>
      <w:bookmarkStart w:name="（2）融资租赁的会计处理方法" w:id="172"/>
      <w:bookmarkEnd w:id="172"/>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474" w:right="113" w:hanging="360"/>
        <w:jc w:val="right"/>
      </w:pPr>
      <w:r>
        <w:rPr>
          <w:rFonts w:ascii="宋体" w:hAnsi="宋体" w:cs="宋体" w:eastAsia="宋体" w:hint="default"/>
        </w:rPr>
        <w:t>1.</w:t>
      </w:r>
      <w:r>
        <w:rPr>
          <w:rFonts w:ascii="宋体" w:hAnsi="宋体" w:cs="宋体" w:eastAsia="宋体" w:hint="default"/>
          <w:spacing w:val="78"/>
        </w:rPr>
        <w:t> </w:t>
      </w:r>
      <w:r>
        <w:rPr/>
        <w:t>融资租入资产：公司在承租开始日，将租赁资产公允价值与最低租赁付款额现值两者中较低者作为租 入资产的入账价值，将最低租赁付款额作为长期应付款的入账价值，其差额作为未确认的融资费用。 采用实际利率法对未确认的融资费用，在资产租赁期间内摊销，计入财务费用。公司发生的初始</w:t>
      </w:r>
    </w:p>
    <w:p>
      <w:pPr>
        <w:pStyle w:val="BodyText"/>
        <w:spacing w:line="240" w:lineRule="auto"/>
        <w:ind w:left="473" w:right="0"/>
        <w:jc w:val="left"/>
      </w:pPr>
      <w:r>
        <w:rPr/>
        <w:t>直接费用，计入租入资产价值。</w:t>
      </w:r>
    </w:p>
    <w:p>
      <w:pPr>
        <w:pStyle w:val="BodyText"/>
        <w:spacing w:line="273" w:lineRule="auto" w:before="37"/>
        <w:ind w:left="473" w:right="114" w:hanging="360"/>
        <w:jc w:val="both"/>
      </w:pPr>
      <w:r>
        <w:rPr>
          <w:rFonts w:ascii="宋体" w:hAnsi="宋体" w:cs="宋体" w:eastAsia="宋体" w:hint="default"/>
        </w:rPr>
        <w:t>1.</w:t>
      </w:r>
      <w:r>
        <w:rPr>
          <w:rFonts w:ascii="宋体" w:hAnsi="宋体" w:cs="宋体" w:eastAsia="宋体" w:hint="default"/>
          <w:spacing w:val="75"/>
        </w:rPr>
        <w:t> </w:t>
      </w:r>
      <w:r>
        <w:rPr/>
        <w:t>融资租出资产：公司在租赁开始日，将应收融资租赁款，未担保余值之和与其现值的差额确认为未实</w:t>
      </w:r>
      <w:r>
        <w:rPr>
          <w:spacing w:val="-103"/>
        </w:rPr>
        <w:t> </w:t>
      </w:r>
      <w:r>
        <w:rPr>
          <w:spacing w:val="-103"/>
        </w:rPr>
      </w:r>
      <w:r>
        <w:rPr/>
        <w:t>现融资收益，在将来收到租金的各期间内确认为租赁收入。公司发生的与出租交易相关的初始直接费</w:t>
      </w:r>
      <w:r>
        <w:rPr/>
        <w:t> 用，计入应收融资租赁款的初始计量中，并减少租赁期内确认的收益金额。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left="113" w:right="0"/>
        <w:jc w:val="left"/>
        <w:rPr>
          <w:b w:val="0"/>
          <w:bCs w:val="0"/>
        </w:rPr>
      </w:pPr>
      <w:bookmarkStart w:name="29、重要会计政策和会计估计变更" w:id="173"/>
      <w:bookmarkEnd w:id="173"/>
      <w:r>
        <w:rPr>
          <w:b w:val="0"/>
          <w:bCs w:val="0"/>
        </w:rPr>
      </w:r>
      <w:r>
        <w:rPr>
          <w:rFonts w:ascii="Times New Roman" w:hAnsi="Times New Roman" w:cs="Times New Roman" w:eastAsia="Times New Roman" w:hint="default"/>
        </w:rPr>
        <w:t>29</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 w:right="0"/>
        <w:jc w:val="left"/>
        <w:rPr>
          <w:b w:val="0"/>
          <w:bCs w:val="0"/>
        </w:rPr>
      </w:pPr>
      <w:bookmarkStart w:name="（1）重要会计政策变更" w:id="174"/>
      <w:bookmarkEnd w:id="17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可供出售金额资产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6" w:lineRule="exact" w:before="0"/>
        <w:ind w:right="0" w:firstLine="423"/>
        <w:jc w:val="left"/>
      </w:pPr>
      <w:r>
        <w:rPr/>
        <w:t>财政部于</w:t>
      </w:r>
      <w:r>
        <w:rPr>
          <w:rFonts w:ascii="Times New Roman" w:hAnsi="Times New Roman" w:cs="Times New Roman" w:eastAsia="Times New Roman" w:hint="default"/>
        </w:rPr>
        <w:t>2014</w:t>
      </w:r>
      <w:r>
        <w:rPr/>
        <w:t>年颁布《企业会计准则第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公允价值计量》、《企业会计准则第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w:t>
      </w:r>
    </w:p>
    <w:p>
      <w:pPr>
        <w:pStyle w:val="BodyText"/>
        <w:spacing w:line="256" w:lineRule="auto" w:before="21"/>
        <w:ind w:right="108"/>
        <w:jc w:val="both"/>
      </w:pPr>
      <w:r>
        <w:rPr/>
        <w:t>排》、《企业会计准则第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在其他主体中权益的披露》和修订后的《企业会计准则第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w:t>
      </w:r>
      <w:r>
        <w:rPr>
          <w:spacing w:val="-27"/>
        </w:rPr>
        <w:t> </w:t>
      </w:r>
      <w:r>
        <w:rPr/>
        <w:t>股权投资》、《企业会计准则第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财务报表列报》、《企</w:t>
      </w:r>
      <w:r>
        <w:rPr>
          <w:spacing w:val="-32"/>
        </w:rPr>
        <w:t> </w:t>
      </w:r>
      <w:r>
        <w:rPr>
          <w:spacing w:val="-32"/>
        </w:rPr>
      </w:r>
      <w:r>
        <w:rPr>
          <w:spacing w:val="-1"/>
        </w:rPr>
        <w:t>业会计准则第</w:t>
      </w:r>
      <w:r>
        <w:rPr>
          <w:rFonts w:ascii="Times New Roman" w:hAnsi="Times New Roman" w:cs="Times New Roman" w:eastAsia="Times New Roman" w:hint="default"/>
          <w:spacing w:val="-1"/>
        </w:rPr>
        <w:t>33</w:t>
      </w:r>
      <w:r>
        <w:rPr>
          <w:spacing w:val="-1"/>
        </w:rPr>
        <w:t>号</w:t>
      </w:r>
      <w:r>
        <w:rPr>
          <w:rFonts w:ascii="Times New Roman" w:hAnsi="Times New Roman" w:cs="Times New Roman" w:eastAsia="Times New Roman" w:hint="default"/>
          <w:spacing w:val="-1"/>
        </w:rPr>
        <w:t>——</w:t>
      </w:r>
      <w:r>
        <w:rPr>
          <w:spacing w:val="-1"/>
        </w:rPr>
        <w:t>合并财务报表》以及《企业会计准则第</w:t>
      </w:r>
      <w:r>
        <w:rPr>
          <w:rFonts w:ascii="Times New Roman" w:hAnsi="Times New Roman" w:cs="Times New Roman" w:eastAsia="Times New Roman" w:hint="default"/>
          <w:spacing w:val="-1"/>
        </w:rPr>
        <w:t>37</w:t>
      </w:r>
      <w:r>
        <w:rPr>
          <w:spacing w:val="-1"/>
        </w:rPr>
        <w:t>号</w:t>
      </w:r>
      <w:r>
        <w:rPr>
          <w:rFonts w:ascii="Times New Roman" w:hAnsi="Times New Roman" w:cs="Times New Roman" w:eastAsia="Times New Roman" w:hint="default"/>
          <w:spacing w:val="-1"/>
        </w:rPr>
        <w:t>——</w:t>
      </w:r>
      <w:r>
        <w:rPr>
          <w:spacing w:val="-1"/>
        </w:rPr>
        <w:t>金融工具列报》，除《企业会计准</w:t>
      </w:r>
      <w:r>
        <w:rPr>
          <w:spacing w:val="-84"/>
        </w:rPr>
        <w:t> </w:t>
      </w:r>
      <w:r>
        <w:rPr>
          <w:spacing w:val="-84"/>
        </w:rPr>
      </w:r>
      <w:r>
        <w:rPr/>
        <w:t>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金融工具列报》自</w:t>
      </w:r>
      <w:r>
        <w:rPr>
          <w:rFonts w:ascii="Times New Roman" w:hAnsi="Times New Roman" w:cs="Times New Roman" w:eastAsia="Times New Roman" w:hint="default"/>
        </w:rPr>
        <w:t>2014</w:t>
      </w:r>
      <w:r>
        <w:rPr/>
        <w:t>年度财务报表起施行外，其余准则均自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日起施行。</w:t>
      </w:r>
    </w:p>
    <w:p>
      <w:pPr>
        <w:spacing w:line="240" w:lineRule="auto" w:before="5"/>
        <w:rPr>
          <w:rFonts w:ascii="宋体" w:hAnsi="宋体" w:cs="宋体" w:eastAsia="宋体" w:hint="default"/>
          <w:sz w:val="23"/>
          <w:szCs w:val="23"/>
        </w:rPr>
      </w:pPr>
    </w:p>
    <w:p>
      <w:pPr>
        <w:pStyle w:val="Heading6"/>
        <w:spacing w:line="240" w:lineRule="auto"/>
        <w:ind w:left="113" w:right="0"/>
        <w:jc w:val="left"/>
        <w:rPr>
          <w:b w:val="0"/>
          <w:bCs w:val="0"/>
        </w:rPr>
      </w:pPr>
      <w:bookmarkStart w:name="（2）重要会计估计变更" w:id="175"/>
      <w:bookmarkEnd w:id="17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line="487" w:lineRule="auto" w:before="0"/>
        <w:ind w:left="114" w:right="7946" w:firstLine="0"/>
        <w:jc w:val="left"/>
        <w:rPr>
          <w:rFonts w:ascii="宋体" w:hAnsi="宋体" w:cs="宋体" w:eastAsia="宋体" w:hint="default"/>
          <w:sz w:val="21"/>
          <w:szCs w:val="21"/>
        </w:rPr>
      </w:pPr>
      <w:bookmarkStart w:name="30、其他" w:id="176"/>
      <w:bookmarkEnd w:id="176"/>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177"/>
      <w:bookmarkEnd w:id="177"/>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178"/>
      <w:bookmarkEnd w:id="178"/>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2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42"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52"/>
              <w:ind w:left="16" w:right="35"/>
              <w:jc w:val="left"/>
              <w:rPr>
                <w:rFonts w:ascii="宋体" w:hAnsi="宋体" w:cs="宋体" w:eastAsia="宋体"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 乘以适用税率扣除当期允许抵扣的进项</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42"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71" w:top="1400" w:bottom="1160" w:left="1020" w:right="1020"/>
        </w:sectPr>
      </w:pPr>
    </w:p>
    <w:p>
      <w:pPr>
        <w:spacing w:line="240" w:lineRule="auto" w:before="3"/>
        <w:rPr>
          <w:rFonts w:ascii="宋体" w:hAnsi="宋体" w:cs="宋体" w:eastAsia="宋体" w:hint="default"/>
          <w:b/>
          <w:bCs/>
          <w:sz w:val="6"/>
          <w:szCs w:val="6"/>
        </w:rPr>
      </w:pPr>
    </w:p>
    <w:tbl>
      <w:tblPr>
        <w:tblW w:w="0" w:type="auto"/>
        <w:jc w:val="left"/>
        <w:tblInd w:w="109" w:type="dxa"/>
        <w:tblLayout w:type="fixed"/>
        <w:tblCellMar>
          <w:top w:w="0" w:type="dxa"/>
          <w:left w:w="0" w:type="dxa"/>
          <w:bottom w:w="0" w:type="dxa"/>
          <w:right w:w="0" w:type="dxa"/>
        </w:tblCellMar>
        <w:tblLook w:val="01E0"/>
      </w:tblPr>
      <w:tblGrid>
        <w:gridCol w:w="3189"/>
        <w:gridCol w:w="3191"/>
        <w:gridCol w:w="3190"/>
      </w:tblGrid>
      <w:tr>
        <w:trPr>
          <w:trHeight w:val="36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税后的余额计算</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14" w:right="97"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完美星空传媒有限公司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浙江海宁完美星空传媒有限公司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鼎点视讯科技有限公司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甘肃鼎点广视科技有限公司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北京数码视讯媒体技术有限公司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北京数码视讯支付技术有限公司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北京完美星空建设发展有限公司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北京数码视讯软件技术发展有限公司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湖南爱点信息技术有限公司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北京数码视讯通信技术发展有限公司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福州兆科智能卡有限公司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w:t>
            </w:r>
          </w:p>
        </w:tc>
      </w:tr>
    </w:tbl>
    <w:p>
      <w:pPr>
        <w:spacing w:line="240" w:lineRule="auto" w:before="8"/>
        <w:rPr>
          <w:rFonts w:ascii="宋体" w:hAnsi="宋体" w:cs="宋体" w:eastAsia="宋体" w:hint="default"/>
          <w:sz w:val="6"/>
          <w:szCs w:val="6"/>
        </w:rPr>
      </w:pPr>
    </w:p>
    <w:p>
      <w:pPr>
        <w:pStyle w:val="BodyText"/>
        <w:tabs>
          <w:tab w:pos="8246" w:val="left" w:leader="none"/>
          <w:tab w:pos="8841" w:val="left" w:leader="none"/>
        </w:tabs>
        <w:spacing w:line="336" w:lineRule="auto" w:before="35"/>
        <w:ind w:left="114" w:right="210" w:firstLine="420"/>
        <w:jc w:val="left"/>
      </w:pPr>
      <w:r>
        <w:rPr>
          <w:spacing w:val="-1"/>
        </w:rPr>
        <w:t>本公司的海外子公司数码视讯国际有限公司、数码视讯美国控股公司、</w:t>
      </w:r>
      <w:r>
        <w:rPr>
          <w:rFonts w:ascii="Times New Roman" w:hAnsi="Times New Roman" w:cs="Times New Roman" w:eastAsia="Times New Roman" w:hint="default"/>
          <w:spacing w:val="-1"/>
        </w:rPr>
        <w:t>Sumavision</w:t>
        <w:tab/>
        <w:t>SFO</w:t>
        <w:tab/>
        <w:t>LLC</w:t>
      </w:r>
      <w:r>
        <w:rPr>
          <w:rFonts w:ascii="Times New Roman" w:hAnsi="Times New Roman" w:cs="Times New Roman" w:eastAsia="Times New Roman" w:hint="default"/>
          <w:spacing w:val="45"/>
        </w:rPr>
        <w:t> </w:t>
      </w:r>
      <w:r>
        <w:rPr/>
        <w:t>按照 其所在地的税法规定计算缴纳相应的税金。</w:t>
      </w:r>
    </w:p>
    <w:p>
      <w:pPr>
        <w:spacing w:line="240" w:lineRule="auto" w:before="4"/>
        <w:rPr>
          <w:rFonts w:ascii="宋体" w:hAnsi="宋体" w:cs="宋体" w:eastAsia="宋体" w:hint="default"/>
          <w:sz w:val="28"/>
          <w:szCs w:val="28"/>
        </w:rPr>
      </w:pPr>
    </w:p>
    <w:p>
      <w:pPr>
        <w:pStyle w:val="Heading6"/>
        <w:spacing w:line="240" w:lineRule="auto"/>
        <w:ind w:right="97"/>
        <w:jc w:val="left"/>
        <w:rPr>
          <w:b w:val="0"/>
          <w:bCs w:val="0"/>
        </w:rPr>
      </w:pPr>
      <w:bookmarkStart w:name="2、税收优惠" w:id="179"/>
      <w:bookmarkEnd w:id="17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357" w:lineRule="auto" w:before="0"/>
        <w:ind w:left="534" w:right="97"/>
        <w:jc w:val="left"/>
      </w:pPr>
      <w:r>
        <w:rPr>
          <w:rFonts w:ascii="Times New Roman" w:hAnsi="Times New Roman" w:cs="Times New Roman" w:eastAsia="Times New Roman" w:hint="default"/>
          <w:b/>
          <w:bCs/>
        </w:rPr>
        <w:t>1</w:t>
      </w:r>
      <w:r>
        <w:rPr>
          <w:rFonts w:ascii="宋体" w:hAnsi="宋体" w:cs="宋体" w:eastAsia="宋体" w:hint="default"/>
          <w:b/>
          <w:bCs/>
        </w:rPr>
        <w:t>、增值税</w:t>
      </w:r>
      <w:r>
        <w:rPr>
          <w:rFonts w:ascii="宋体" w:hAnsi="宋体" w:cs="宋体" w:eastAsia="宋体" w:hint="default"/>
          <w:b/>
          <w:bCs/>
          <w:w w:val="99"/>
        </w:rPr>
        <w:t> </w:t>
      </w:r>
      <w:r>
        <w:rPr>
          <w:spacing w:val="-6"/>
        </w:rPr>
        <w:t>依据国务院下发的《国务院关于印发进一步鼓励软件产业和集成电路产业发展的若干政策的通知》（国</w:t>
      </w:r>
    </w:p>
    <w:p>
      <w:pPr>
        <w:pStyle w:val="BodyText"/>
        <w:spacing w:line="225" w:lineRule="exact" w:before="0"/>
        <w:ind w:left="114" w:right="97"/>
        <w:jc w:val="left"/>
      </w:pPr>
      <w:r>
        <w:rPr/>
        <w:t>发</w:t>
      </w:r>
      <w:r>
        <w:rPr>
          <w:rFonts w:ascii="Times New Roman" w:hAnsi="Times New Roman" w:cs="Times New Roman" w:eastAsia="Times New Roman" w:hint="default"/>
        </w:rPr>
        <w:t>[2011]4</w:t>
      </w:r>
      <w:r>
        <w:rPr/>
        <w:t>号）第（一）条及第（三十三）条的规定，经北京市海淀区国家税务局审核备案，公司的软件产</w:t>
      </w:r>
    </w:p>
    <w:p>
      <w:pPr>
        <w:pStyle w:val="BodyText"/>
        <w:spacing w:line="261" w:lineRule="auto" w:before="21"/>
        <w:ind w:left="114" w:right="102"/>
        <w:jc w:val="left"/>
      </w:pPr>
      <w:r>
        <w:rPr/>
        <w:t>品实行</w:t>
      </w:r>
      <w:r>
        <w:rPr>
          <w:rFonts w:ascii="Times New Roman" w:hAnsi="Times New Roman" w:cs="Times New Roman" w:eastAsia="Times New Roman" w:hint="default"/>
        </w:rPr>
        <w:t>“</w:t>
      </w:r>
      <w:r>
        <w:rPr/>
        <w:t>即征即退</w:t>
      </w:r>
      <w:r>
        <w:rPr>
          <w:rFonts w:ascii="Times New Roman" w:hAnsi="Times New Roman" w:cs="Times New Roman" w:eastAsia="Times New Roman" w:hint="default"/>
        </w:rPr>
        <w:t>”</w:t>
      </w:r>
      <w:r>
        <w:rPr/>
        <w:t>政策：即对公司销售相关自行开发生产并经税务机关备案的软件产品按</w:t>
      </w:r>
      <w:r>
        <w:rPr>
          <w:rFonts w:ascii="Times New Roman" w:hAnsi="Times New Roman" w:cs="Times New Roman" w:eastAsia="Times New Roman" w:hint="default"/>
        </w:rPr>
        <w:t>17%</w:t>
      </w:r>
      <w:r>
        <w:rPr/>
        <w:t>法定税率申 报缴纳增值税后，该项软件产品实际税负超过</w:t>
      </w:r>
      <w:r>
        <w:rPr>
          <w:rFonts w:ascii="Times New Roman" w:hAnsi="Times New Roman" w:cs="Times New Roman" w:eastAsia="Times New Roman" w:hint="default"/>
        </w:rPr>
        <w:t>3%</w:t>
      </w:r>
      <w:r>
        <w:rPr/>
        <w:t>的部分享受增值税即征即退的税收优惠政策。本报告期，</w:t>
      </w:r>
      <w:r>
        <w:rPr>
          <w:spacing w:val="-96"/>
        </w:rPr>
        <w:t> </w:t>
      </w:r>
      <w:r>
        <w:rPr>
          <w:spacing w:val="-96"/>
        </w:rPr>
      </w:r>
      <w:r>
        <w:rPr/>
        <w:t>本公司、子公司数码视讯支付技术有限公司、子公司北京数码视讯软件技术发展有限公司、子公司鼎点视</w:t>
      </w:r>
      <w:r>
        <w:rPr/>
        <w:t> 讯科技有限公司和子公司北京数码视讯通信技术发展有限公司享受此项税收优惠政策。</w:t>
      </w:r>
    </w:p>
    <w:p>
      <w:pPr>
        <w:pStyle w:val="BodyText"/>
        <w:spacing w:line="256" w:lineRule="auto" w:before="138"/>
        <w:ind w:right="97" w:firstLine="420"/>
        <w:jc w:val="left"/>
      </w:pPr>
      <w:r>
        <w:rPr>
          <w:spacing w:val="-2"/>
        </w:rPr>
        <w:t>公司向中国境外销售产品享受国家关于出口货物增值税</w:t>
      </w:r>
      <w:r>
        <w:rPr>
          <w:rFonts w:ascii="Times New Roman" w:hAnsi="Times New Roman" w:cs="Times New Roman" w:eastAsia="Times New Roman" w:hint="default"/>
          <w:spacing w:val="-2"/>
        </w:rPr>
        <w:t>“</w:t>
      </w:r>
      <w:r>
        <w:rPr>
          <w:spacing w:val="-2"/>
        </w:rPr>
        <w:t>免、抵、退</w:t>
      </w:r>
      <w:r>
        <w:rPr>
          <w:rFonts w:ascii="Times New Roman" w:hAnsi="Times New Roman" w:cs="Times New Roman" w:eastAsia="Times New Roman" w:hint="default"/>
          <w:spacing w:val="-2"/>
        </w:rPr>
        <w:t>”</w:t>
      </w:r>
      <w:r>
        <w:rPr>
          <w:spacing w:val="-2"/>
        </w:rPr>
        <w:t>优惠政策</w:t>
      </w:r>
      <w:r>
        <w:rPr>
          <w:rFonts w:ascii="Times New Roman" w:hAnsi="Times New Roman" w:cs="Times New Roman" w:eastAsia="Times New Roman" w:hint="default"/>
          <w:spacing w:val="-2"/>
        </w:rPr>
        <w:t>,</w:t>
      </w:r>
      <w:r>
        <w:rPr>
          <w:spacing w:val="-2"/>
        </w:rPr>
        <w:t>出口退税率根据出口不</w:t>
      </w:r>
      <w:r>
        <w:rPr/>
        <w:t> 同的产品确定。</w:t>
      </w:r>
    </w:p>
    <w:p>
      <w:pPr>
        <w:pStyle w:val="Heading6"/>
        <w:spacing w:line="240" w:lineRule="auto" w:before="142"/>
        <w:ind w:left="533" w:right="97"/>
        <w:jc w:val="left"/>
        <w:rPr>
          <w:b w:val="0"/>
          <w:bCs w:val="0"/>
        </w:rPr>
      </w:pPr>
      <w:r>
        <w:rPr>
          <w:rFonts w:ascii="Times New Roman" w:hAnsi="Times New Roman" w:cs="Times New Roman" w:eastAsia="Times New Roman" w:hint="default"/>
        </w:rPr>
        <w:t>2</w:t>
      </w:r>
      <w:r>
        <w:rPr/>
        <w:t>、营业税</w:t>
      </w:r>
      <w:r>
        <w:rPr>
          <w:b w:val="0"/>
          <w:bCs w:val="0"/>
        </w:rPr>
      </w:r>
    </w:p>
    <w:p>
      <w:pPr>
        <w:spacing w:after="0" w:line="240" w:lineRule="auto"/>
        <w:jc w:val="left"/>
        <w:sectPr>
          <w:pgSz w:w="11910" w:h="16840"/>
          <w:pgMar w:header="0" w:footer="971" w:top="1340" w:bottom="1160" w:left="1020" w:right="920"/>
        </w:sectPr>
      </w:pPr>
    </w:p>
    <w:p>
      <w:pPr>
        <w:pStyle w:val="BodyText"/>
        <w:spacing w:line="256" w:lineRule="auto" w:before="6"/>
        <w:ind w:right="196" w:firstLine="420"/>
        <w:jc w:val="both"/>
      </w:pPr>
      <w:r>
        <w:rPr/>
        <w:t>依据《财政部</w:t>
      </w:r>
      <w:r>
        <w:rPr>
          <w:spacing w:val="-21"/>
        </w:rPr>
        <w:t> </w:t>
      </w:r>
      <w:r>
        <w:rPr/>
        <w:t>国家税务总局关于暂免征收部分小微企业增值税和营业税的通知》，即财税〔</w:t>
      </w:r>
      <w:r>
        <w:rPr>
          <w:rFonts w:ascii="Times New Roman" w:hAnsi="Times New Roman" w:cs="Times New Roman" w:eastAsia="Times New Roman" w:hint="default"/>
        </w:rPr>
        <w:t>2013</w:t>
      </w:r>
      <w:r>
        <w:rPr/>
        <w:t>〕 </w:t>
      </w:r>
      <w:r>
        <w:rPr>
          <w:rFonts w:ascii="Times New Roman" w:hAnsi="Times New Roman" w:cs="Times New Roman" w:eastAsia="Times New Roman" w:hint="default"/>
        </w:rPr>
        <w:t>52</w:t>
      </w:r>
      <w:r>
        <w:rPr/>
        <w:t>号文规定，自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日起，对营业税纳税人中月营业额不超过</w:t>
      </w:r>
      <w:r>
        <w:rPr>
          <w:rFonts w:ascii="Times New Roman" w:hAnsi="Times New Roman" w:cs="Times New Roman" w:eastAsia="Times New Roman" w:hint="default"/>
        </w:rPr>
        <w:t>2</w:t>
      </w:r>
      <w:r>
        <w:rPr/>
        <w:t>万元的企业或非企业性单位，暂免 征收营业税。报告期内，本公司享受此项税收优惠政策。</w:t>
      </w:r>
    </w:p>
    <w:p>
      <w:pPr>
        <w:pStyle w:val="Heading6"/>
        <w:spacing w:line="240" w:lineRule="auto" w:before="142"/>
        <w:ind w:left="534" w:right="0"/>
        <w:jc w:val="left"/>
        <w:rPr>
          <w:b w:val="0"/>
          <w:bCs w:val="0"/>
        </w:rPr>
      </w:pPr>
      <w:r>
        <w:rPr>
          <w:rFonts w:ascii="Times New Roman" w:hAnsi="Times New Roman" w:cs="Times New Roman" w:eastAsia="Times New Roman" w:hint="default"/>
        </w:rPr>
        <w:t>3</w:t>
      </w:r>
      <w:r>
        <w:rPr/>
        <w:t>、企业所得税</w:t>
      </w:r>
      <w:r>
        <w:rPr>
          <w:b w:val="0"/>
          <w:bCs w:val="0"/>
        </w:rPr>
      </w:r>
    </w:p>
    <w:p>
      <w:pPr>
        <w:pStyle w:val="BodyText"/>
        <w:spacing w:line="256" w:lineRule="auto" w:before="141"/>
        <w:ind w:right="143" w:firstLine="420"/>
        <w:jc w:val="left"/>
      </w:pPr>
      <w:r>
        <w:rPr/>
        <w:t>（</w:t>
      </w:r>
      <w:r>
        <w:rPr>
          <w:rFonts w:ascii="Times New Roman" w:hAnsi="Times New Roman" w:cs="Times New Roman" w:eastAsia="Times New Roman" w:hint="default"/>
        </w:rPr>
        <w:t>1</w:t>
      </w:r>
      <w:r>
        <w:rPr/>
        <w:t>）根据财政部、国家税务总局《关于企业所得部若干优惠政策的通知》（财税</w:t>
      </w:r>
      <w:r>
        <w:rPr>
          <w:rFonts w:ascii="Times New Roman" w:hAnsi="Times New Roman" w:cs="Times New Roman" w:eastAsia="Times New Roman" w:hint="default"/>
        </w:rPr>
        <w:t>[2008]1</w:t>
      </w:r>
      <w:r>
        <w:rPr/>
        <w:t>号）文件的 规定，</w:t>
      </w:r>
      <w:r>
        <w:rPr>
          <w:rFonts w:ascii="Times New Roman" w:hAnsi="Times New Roman" w:cs="Times New Roman" w:eastAsia="Times New Roman" w:hint="default"/>
        </w:rPr>
        <w:t>“</w:t>
      </w:r>
      <w:r>
        <w:rPr/>
        <w:t>国家规划布局内的重点软件生产企业，如当年未享受免税优惠的，减按</w:t>
      </w:r>
      <w:r>
        <w:rPr>
          <w:rFonts w:ascii="Times New Roman" w:hAnsi="Times New Roman" w:cs="Times New Roman" w:eastAsia="Times New Roman" w:hint="default"/>
        </w:rPr>
        <w:t>10%</w:t>
      </w:r>
      <w:r>
        <w:rPr/>
        <w:t>的税率征收企业所得 税</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月取得国家规划布局内重点软件企业证书，</w:t>
      </w:r>
      <w:r>
        <w:rPr>
          <w:rFonts w:ascii="Times New Roman" w:hAnsi="Times New Roman" w:cs="Times New Roman" w:eastAsia="Times New Roman" w:hint="default"/>
        </w:rPr>
        <w:t>2013</w:t>
      </w:r>
      <w:r>
        <w:rPr/>
        <w:t>年至</w:t>
      </w:r>
      <w:r>
        <w:rPr>
          <w:rFonts w:ascii="Times New Roman" w:hAnsi="Times New Roman" w:cs="Times New Roman" w:eastAsia="Times New Roman" w:hint="default"/>
        </w:rPr>
        <w:t>2014</w:t>
      </w:r>
      <w:r>
        <w:rPr/>
        <w:t>年度被确认为国家规划布 局内的重点软件企业。本报告期（即</w:t>
      </w:r>
      <w:r>
        <w:rPr>
          <w:rFonts w:ascii="Times New Roman" w:hAnsi="Times New Roman" w:cs="Times New Roman" w:eastAsia="Times New Roman" w:hint="default"/>
        </w:rPr>
        <w:t>2014</w:t>
      </w:r>
      <w:r>
        <w:rPr/>
        <w:t>年度）企业所得税减按</w:t>
      </w:r>
      <w:r>
        <w:rPr>
          <w:rFonts w:ascii="Times New Roman" w:hAnsi="Times New Roman" w:cs="Times New Roman" w:eastAsia="Times New Roman" w:hint="default"/>
        </w:rPr>
        <w:t>10%</w:t>
      </w:r>
      <w:r>
        <w:rPr/>
        <w:t>的税率计算缴纳。</w:t>
      </w:r>
    </w:p>
    <w:p>
      <w:pPr>
        <w:pStyle w:val="BodyText"/>
        <w:spacing w:line="256" w:lineRule="auto" w:before="125"/>
        <w:ind w:left="114" w:right="194" w:firstLine="420"/>
        <w:jc w:val="both"/>
      </w:pPr>
      <w:r>
        <w:rPr/>
        <w:t>（</w:t>
      </w:r>
      <w:r>
        <w:rPr>
          <w:rFonts w:ascii="Times New Roman" w:hAnsi="Times New Roman" w:cs="Times New Roman" w:eastAsia="Times New Roman" w:hint="default"/>
        </w:rPr>
        <w:t>2</w:t>
      </w:r>
      <w:r>
        <w:rPr/>
        <w:t>）根据财税</w:t>
      </w:r>
      <w:r>
        <w:rPr>
          <w:rFonts w:ascii="Times New Roman" w:hAnsi="Times New Roman" w:cs="Times New Roman" w:eastAsia="Times New Roman" w:hint="default"/>
        </w:rPr>
        <w:t>[2008]1</w:t>
      </w:r>
      <w:r>
        <w:rPr/>
        <w:t>号《财政部、国家税务总局关于企业所得税若干优惠政策的通知》及财税</w:t>
      </w:r>
      <w:r>
        <w:rPr>
          <w:rFonts w:ascii="Times New Roman" w:hAnsi="Times New Roman" w:cs="Times New Roman" w:eastAsia="Times New Roman" w:hint="default"/>
        </w:rPr>
        <w:t>[201 2]27</w:t>
      </w:r>
      <w:r>
        <w:rPr/>
        <w:t>号文</w:t>
      </w:r>
    </w:p>
    <w:p>
      <w:pPr>
        <w:pStyle w:val="BodyText"/>
        <w:spacing w:line="261" w:lineRule="auto" w:before="5"/>
        <w:ind w:right="160"/>
        <w:jc w:val="left"/>
        <w:rPr>
          <w:rFonts w:ascii="Times New Roman" w:hAnsi="Times New Roman" w:cs="Times New Roman" w:eastAsia="Times New Roman" w:hint="default"/>
        </w:rPr>
      </w:pPr>
      <w:r>
        <w:rPr/>
        <w:t>《关于进一步鼓励软件产业和集成电路产业发展企业所得税政策的通知》，子公司北京数码视讯支付技 术有限公司</w:t>
      </w:r>
      <w:r>
        <w:rPr>
          <w:rFonts w:ascii="Times New Roman" w:hAnsi="Times New Roman" w:cs="Times New Roman" w:eastAsia="Times New Roman" w:hint="default"/>
        </w:rPr>
        <w:t>2010</w:t>
      </w:r>
      <w:r>
        <w:rPr/>
        <w:t>年至</w:t>
      </w:r>
      <w:r>
        <w:rPr>
          <w:rFonts w:ascii="Times New Roman" w:hAnsi="Times New Roman" w:cs="Times New Roman" w:eastAsia="Times New Roman" w:hint="default"/>
        </w:rPr>
        <w:t>2011</w:t>
      </w:r>
      <w:r>
        <w:rPr/>
        <w:t>年止免征所得税，</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2014</w:t>
      </w:r>
      <w:r>
        <w:rPr/>
        <w:t>年所得税减按</w:t>
      </w:r>
      <w:r>
        <w:rPr>
          <w:rFonts w:ascii="Times New Roman" w:hAnsi="Times New Roman" w:cs="Times New Roman" w:eastAsia="Times New Roman" w:hint="default"/>
        </w:rPr>
        <w:t>12.5%</w:t>
      </w:r>
      <w:r>
        <w:rPr/>
        <w:t>计征；子公司北京数码视讯 通信技术发展有限公司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日止免征所得税，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3 1</w:t>
      </w:r>
      <w:r>
        <w:rPr/>
        <w:t>日所得税减按</w:t>
      </w:r>
      <w:r>
        <w:rPr>
          <w:rFonts w:ascii="Times New Roman" w:hAnsi="Times New Roman" w:cs="Times New Roman" w:eastAsia="Times New Roman" w:hint="default"/>
        </w:rPr>
        <w:t>12.5%</w:t>
      </w:r>
      <w:r>
        <w:rPr/>
        <w:t>计征；子公司北京数码视讯软件技术发展有限公司</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2015</w:t>
      </w:r>
      <w:r>
        <w:rPr/>
        <w:t>年止免征所得税，</w:t>
      </w:r>
      <w:r>
        <w:rPr>
          <w:rFonts w:ascii="Times New Roman" w:hAnsi="Times New Roman" w:cs="Times New Roman" w:eastAsia="Times New Roman" w:hint="default"/>
        </w:rPr>
        <w:t>2</w:t>
      </w:r>
    </w:p>
    <w:p>
      <w:pPr>
        <w:pStyle w:val="BodyText"/>
        <w:spacing w:line="240" w:lineRule="auto" w:before="0"/>
        <w:ind w:right="0"/>
        <w:jc w:val="both"/>
      </w:pPr>
      <w:r>
        <w:rPr>
          <w:rFonts w:ascii="Times New Roman" w:hAnsi="Times New Roman" w:cs="Times New Roman" w:eastAsia="Times New Roman" w:hint="default"/>
        </w:rPr>
        <w:t>016</w:t>
      </w:r>
      <w:r>
        <w:rPr/>
        <w:t>年至</w:t>
      </w:r>
      <w:r>
        <w:rPr>
          <w:rFonts w:ascii="Times New Roman" w:hAnsi="Times New Roman" w:cs="Times New Roman" w:eastAsia="Times New Roman" w:hint="default"/>
        </w:rPr>
        <w:t>2018</w:t>
      </w:r>
      <w:r>
        <w:rPr/>
        <w:t>年所得税减按</w:t>
      </w:r>
      <w:r>
        <w:rPr>
          <w:rFonts w:ascii="Times New Roman" w:hAnsi="Times New Roman" w:cs="Times New Roman" w:eastAsia="Times New Roman" w:hint="default"/>
        </w:rPr>
        <w:t>12.5%</w:t>
      </w:r>
      <w:r>
        <w:rPr/>
        <w:t>计征。</w:t>
      </w:r>
    </w:p>
    <w:p>
      <w:pPr>
        <w:pStyle w:val="BodyText"/>
        <w:spacing w:line="256" w:lineRule="auto" w:before="141"/>
        <w:ind w:right="195" w:firstLine="420"/>
        <w:jc w:val="both"/>
      </w:pPr>
      <w:r>
        <w:rPr/>
        <w:t>（</w:t>
      </w:r>
      <w:r>
        <w:rPr>
          <w:rFonts w:ascii="Times New Roman" w:hAnsi="Times New Roman" w:cs="Times New Roman" w:eastAsia="Times New Roman" w:hint="default"/>
        </w:rPr>
        <w:t>3</w:t>
      </w:r>
      <w:r>
        <w:rPr/>
        <w:t>）子公司鼎点视讯科技有限公司于</w:t>
      </w:r>
      <w:r>
        <w:rPr>
          <w:rFonts w:ascii="Times New Roman" w:hAnsi="Times New Roman" w:cs="Times New Roman" w:eastAsia="Times New Roman" w:hint="default"/>
        </w:rPr>
        <w:t>2014</w:t>
      </w:r>
      <w:r>
        <w:rPr/>
        <w:t>年被北京市科学技术委员会认定为高新技术企业，根据《 中华人民共和国企业所得税法》第二十八条规定，</w:t>
      </w:r>
      <w:r>
        <w:rPr>
          <w:rFonts w:ascii="Times New Roman" w:hAnsi="Times New Roman" w:cs="Times New Roman" w:eastAsia="Times New Roman" w:hint="default"/>
        </w:rPr>
        <w:t>“</w:t>
      </w:r>
      <w:r>
        <w:rPr/>
        <w:t>国家需要重点扶持的高新技术企业，减按</w:t>
      </w:r>
      <w:r>
        <w:rPr>
          <w:rFonts w:ascii="Times New Roman" w:hAnsi="Times New Roman" w:cs="Times New Roman" w:eastAsia="Times New Roman" w:hint="default"/>
        </w:rPr>
        <w:t>15%</w:t>
      </w:r>
      <w:r>
        <w:rPr/>
        <w:t>的税率 征收企业所得税</w:t>
      </w:r>
      <w:r>
        <w:rPr>
          <w:rFonts w:ascii="Times New Roman" w:hAnsi="Times New Roman" w:cs="Times New Roman" w:eastAsia="Times New Roman" w:hint="default"/>
        </w:rPr>
        <w:t>”</w:t>
      </w:r>
      <w:r>
        <w:rPr/>
        <w:t>。</w:t>
      </w:r>
    </w:p>
    <w:p>
      <w:pPr>
        <w:pStyle w:val="BodyText"/>
        <w:spacing w:line="266" w:lineRule="auto" w:before="125"/>
        <w:ind w:left="114" w:right="300" w:firstLine="420"/>
        <w:jc w:val="both"/>
      </w:pPr>
      <w:r>
        <w:rPr/>
        <w:t>（</w:t>
      </w:r>
      <w:r>
        <w:rPr>
          <w:rFonts w:ascii="Times New Roman" w:hAnsi="Times New Roman" w:cs="Times New Roman" w:eastAsia="Times New Roman" w:hint="default"/>
        </w:rPr>
        <w:t>4</w:t>
      </w:r>
      <w:r>
        <w:rPr/>
        <w:t>）子公司福州兆科智能卡有限公司于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月被福建省科学技术厅、福建省财政厅、福建省国 税局、福建省地税局等高新技术企业认定管理机构认定为高新技术企业，根据《中华人民共和国企业所 得税法》第二十八条规定，</w:t>
      </w:r>
      <w:r>
        <w:rPr>
          <w:rFonts w:ascii="Times New Roman" w:hAnsi="Times New Roman" w:cs="Times New Roman" w:eastAsia="Times New Roman" w:hint="default"/>
        </w:rPr>
        <w:t>“</w:t>
      </w:r>
      <w:r>
        <w:rPr/>
        <w:t>国家需要重点扶持的高新技术企业，减按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w:t>
      </w:r>
      <w:r>
        <w:rPr/>
        <w:t>。</w:t>
      </w:r>
    </w:p>
    <w:p>
      <w:pPr>
        <w:pStyle w:val="BodyText"/>
        <w:spacing w:line="240" w:lineRule="auto" w:before="115"/>
        <w:ind w:left="534" w:right="0"/>
        <w:jc w:val="left"/>
      </w:pPr>
      <w:r>
        <w:rPr/>
        <w:t>（</w:t>
      </w:r>
      <w:r>
        <w:rPr>
          <w:rFonts w:ascii="Times New Roman" w:hAnsi="Times New Roman" w:cs="Times New Roman" w:eastAsia="Times New Roman" w:hint="default"/>
        </w:rPr>
        <w:t>5</w:t>
      </w:r>
      <w:r>
        <w:rPr/>
        <w:t>）根据国税总局《企业研究开发费用税前扣除管理办法》（国税发</w:t>
      </w:r>
      <w:r>
        <w:rPr>
          <w:rFonts w:ascii="Times New Roman" w:hAnsi="Times New Roman" w:cs="Times New Roman" w:eastAsia="Times New Roman" w:hint="default"/>
        </w:rPr>
        <w:t>[2008]116</w:t>
      </w:r>
      <w:r>
        <w:rPr/>
        <w:t>号）之规定，对公司</w:t>
      </w:r>
    </w:p>
    <w:p>
      <w:pPr>
        <w:pStyle w:val="BodyText"/>
        <w:spacing w:line="273" w:lineRule="auto" w:before="21"/>
        <w:ind w:left="114" w:right="300"/>
        <w:jc w:val="both"/>
      </w:pPr>
      <w:r>
        <w:rPr/>
        <w:t>、子公司鼎点视讯科技有限公司、北京数码视讯支付技术有限公司、北京数码视讯软件技术发展有限公 司、北京数码视讯通信技术发展有限公司、福州兆科智能卡有限公司当期研发支出计算企业所得税时进 行了加计扣除。</w:t>
      </w:r>
    </w:p>
    <w:p>
      <w:pPr>
        <w:spacing w:line="240" w:lineRule="auto" w:before="11"/>
        <w:rPr>
          <w:rFonts w:ascii="宋体" w:hAnsi="宋体" w:cs="宋体" w:eastAsia="宋体" w:hint="default"/>
          <w:sz w:val="21"/>
          <w:szCs w:val="21"/>
        </w:rPr>
      </w:pPr>
    </w:p>
    <w:p>
      <w:pPr>
        <w:pStyle w:val="Heading4"/>
        <w:spacing w:line="240" w:lineRule="auto"/>
        <w:ind w:left="114" w:right="0"/>
        <w:jc w:val="both"/>
        <w:rPr>
          <w:b w:val="0"/>
          <w:bCs w:val="0"/>
        </w:rPr>
      </w:pPr>
      <w:bookmarkStart w:name="七、合并财务报表项目注释" w:id="180"/>
      <w:bookmarkEnd w:id="180"/>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both"/>
        <w:rPr>
          <w:b w:val="0"/>
          <w:bCs w:val="0"/>
        </w:rPr>
      </w:pPr>
      <w:bookmarkStart w:name="1、货币资金" w:id="181"/>
      <w:bookmarkEnd w:id="181"/>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2954"/>
        <w:gridCol w:w="2990"/>
        <w:gridCol w:w="3118"/>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29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426,877.46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586,372.20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9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810,295,247.27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1,574,324,936.89</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9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656,370,000.17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25,810,445.15</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1,467,092,124.90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1,600,721,754.24</w:t>
            </w:r>
          </w:p>
        </w:tc>
      </w:tr>
      <w:tr>
        <w:trPr>
          <w:trHeight w:val="40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29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127,547,548.13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39,951,828.61</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right="0"/>
        <w:jc w:val="left"/>
      </w:pPr>
      <w:r>
        <w:rPr/>
        <w:t>受限制的货币资金明细如下：</w:t>
      </w: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944"/>
        <w:gridCol w:w="3018"/>
        <w:gridCol w:w="3020"/>
      </w:tblGrid>
      <w:tr>
        <w:trPr>
          <w:trHeight w:val="343" w:hRule="exact"/>
        </w:trPr>
        <w:tc>
          <w:tcPr>
            <w:tcW w:w="29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470"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0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0" w:footer="971" w:top="1400" w:bottom="116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944"/>
        <w:gridCol w:w="3018"/>
        <w:gridCol w:w="3020"/>
      </w:tblGrid>
      <w:tr>
        <w:trPr>
          <w:trHeight w:val="342" w:hRule="exact"/>
        </w:trPr>
        <w:tc>
          <w:tcPr>
            <w:tcW w:w="29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外汇业务保证金</w:t>
            </w:r>
          </w:p>
        </w:tc>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651,936,822.60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9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3,299,633.07</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100,000.00</w:t>
            </w:r>
          </w:p>
        </w:tc>
      </w:tr>
      <w:tr>
        <w:trPr>
          <w:trHeight w:val="342" w:hRule="exact"/>
        </w:trPr>
        <w:tc>
          <w:tcPr>
            <w:tcW w:w="29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信用保证金</w:t>
            </w:r>
          </w:p>
        </w:tc>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533,544.50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516,500.00</w:t>
            </w:r>
          </w:p>
        </w:tc>
      </w:tr>
      <w:tr>
        <w:trPr>
          <w:trHeight w:val="342" w:hRule="exact"/>
        </w:trPr>
        <w:tc>
          <w:tcPr>
            <w:tcW w:w="29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投标保函</w:t>
            </w:r>
          </w:p>
        </w:tc>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9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用于担保的定期存款</w:t>
            </w:r>
          </w:p>
        </w:tc>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24,900,000.00</w:t>
            </w:r>
          </w:p>
        </w:tc>
      </w:tr>
      <w:tr>
        <w:trPr>
          <w:trHeight w:val="342" w:hRule="exact"/>
        </w:trPr>
        <w:tc>
          <w:tcPr>
            <w:tcW w:w="29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50,034.76</w:t>
            </w:r>
          </w:p>
        </w:tc>
      </w:tr>
      <w:tr>
        <w:trPr>
          <w:trHeight w:val="342" w:hRule="exact"/>
        </w:trPr>
        <w:tc>
          <w:tcPr>
            <w:tcW w:w="29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单位卡保证金</w:t>
            </w:r>
          </w:p>
        </w:tc>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243,910.39</w:t>
            </w:r>
          </w:p>
        </w:tc>
      </w:tr>
      <w:tr>
        <w:trPr>
          <w:trHeight w:val="342" w:hRule="exact"/>
        </w:trPr>
        <w:tc>
          <w:tcPr>
            <w:tcW w:w="29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656,370,000.17</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25,810,445.15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6"/>
        <w:spacing w:line="240" w:lineRule="auto" w:before="35"/>
        <w:ind w:right="0"/>
        <w:jc w:val="left"/>
        <w:rPr>
          <w:b w:val="0"/>
          <w:bCs w:val="0"/>
        </w:rPr>
      </w:pPr>
      <w:bookmarkStart w:name="2、应收票据" w:id="182"/>
      <w:bookmarkEnd w:id="182"/>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应收票据分类列示" w:id="183"/>
      <w:bookmarkEnd w:id="183"/>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32,207,634.19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36,783,748.68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41,757,634.19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36,833,748.68</w:t>
            </w:r>
          </w:p>
        </w:tc>
      </w:tr>
    </w:tbl>
    <w:p>
      <w:pPr>
        <w:spacing w:line="240" w:lineRule="auto" w:before="3"/>
        <w:rPr>
          <w:rFonts w:ascii="宋体" w:hAnsi="宋体" w:cs="宋体" w:eastAsia="宋体" w:hint="default"/>
          <w:sz w:val="19"/>
          <w:szCs w:val="19"/>
        </w:rPr>
      </w:pPr>
    </w:p>
    <w:p>
      <w:pPr>
        <w:pStyle w:val="Heading6"/>
        <w:spacing w:line="240" w:lineRule="auto" w:before="35"/>
        <w:ind w:right="0"/>
        <w:jc w:val="left"/>
        <w:rPr>
          <w:b w:val="0"/>
          <w:bCs w:val="0"/>
        </w:rPr>
      </w:pPr>
      <w:bookmarkStart w:name="（2）期末公司已背书或贴现且在资产负债表日尚未到期的应收票据" w:id="184"/>
      <w:bookmarkEnd w:id="184"/>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5,631,409.51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5,631,409.51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3、应收账款" w:id="185"/>
      <w:bookmarkEnd w:id="185"/>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应收账款分类披露" w:id="186"/>
      <w:bookmarkEnd w:id="18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19"/>
        <w:gridCol w:w="1134"/>
        <w:gridCol w:w="607"/>
        <w:gridCol w:w="762"/>
        <w:gridCol w:w="762"/>
        <w:gridCol w:w="790"/>
        <w:gridCol w:w="654"/>
        <w:gridCol w:w="677"/>
        <w:gridCol w:w="994"/>
        <w:gridCol w:w="708"/>
        <w:gridCol w:w="1061"/>
      </w:tblGrid>
      <w:tr>
        <w:trPr>
          <w:trHeight w:val="403" w:hRule="exact"/>
        </w:trPr>
        <w:tc>
          <w:tcPr>
            <w:tcW w:w="1419" w:type="dxa"/>
            <w:vMerge w:val="restart"/>
            <w:tcBorders>
              <w:top w:val="single" w:sz="4" w:space="0" w:color="000000"/>
              <w:left w:val="single" w:sz="4" w:space="0" w:color="000000"/>
              <w:right w:val="single" w:sz="4" w:space="0" w:color="000000"/>
            </w:tcBorders>
            <w:shd w:val="clear" w:color="auto" w:fill="D2D2D2"/>
          </w:tcPr>
          <w:p>
            <w:pPr/>
          </w:p>
        </w:tc>
        <w:tc>
          <w:tcPr>
            <w:tcW w:w="405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7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3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6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741"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331" w:type="dxa"/>
            <w:gridSpan w:val="2"/>
            <w:vMerge/>
            <w:tcBorders>
              <w:left w:val="single" w:sz="4" w:space="0" w:color="000000"/>
              <w:bottom w:val="single" w:sz="4" w:space="0" w:color="000000"/>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607"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57" w:right="78"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419"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607"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607"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24"/>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320,789,727.61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z w:val="15"/>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48,441,592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z w:val="15"/>
              </w:rPr>
              <w:t>.63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15.10%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82" w:right="0"/>
              <w:jc w:val="left"/>
              <w:rPr>
                <w:rFonts w:ascii="Times New Roman" w:hAnsi="Times New Roman" w:cs="Times New Roman" w:eastAsia="Times New Roman" w:hint="default"/>
                <w:sz w:val="15"/>
                <w:szCs w:val="15"/>
              </w:rPr>
            </w:pPr>
            <w:r>
              <w:rPr>
                <w:rFonts w:ascii="Times New Roman"/>
                <w:sz w:val="15"/>
              </w:rPr>
              <w:t>272,348,13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94" w:right="0"/>
              <w:jc w:val="left"/>
              <w:rPr>
                <w:rFonts w:ascii="Times New Roman" w:hAnsi="Times New Roman" w:cs="Times New Roman" w:eastAsia="Times New Roman" w:hint="default"/>
                <w:sz w:val="15"/>
                <w:szCs w:val="15"/>
              </w:rPr>
            </w:pPr>
            <w:r>
              <w:rPr>
                <w:rFonts w:ascii="Times New Roman"/>
                <w:sz w:val="15"/>
              </w:rPr>
              <w:t>4.98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72" w:right="0"/>
              <w:jc w:val="center"/>
              <w:rPr>
                <w:rFonts w:ascii="Times New Roman" w:hAnsi="Times New Roman" w:cs="Times New Roman" w:eastAsia="Times New Roman" w:hint="default"/>
                <w:sz w:val="15"/>
                <w:szCs w:val="15"/>
              </w:rPr>
            </w:pPr>
            <w:r>
              <w:rPr>
                <w:rFonts w:ascii="Times New Roman"/>
                <w:sz w:val="15"/>
              </w:rPr>
              <w:t>352,000,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83" w:right="0"/>
              <w:jc w:val="center"/>
              <w:rPr>
                <w:rFonts w:ascii="Times New Roman" w:hAnsi="Times New Roman" w:cs="Times New Roman" w:eastAsia="Times New Roman" w:hint="default"/>
                <w:sz w:val="15"/>
                <w:szCs w:val="15"/>
              </w:rPr>
            </w:pPr>
            <w:r>
              <w:rPr>
                <w:rFonts w:ascii="Times New Roman"/>
                <w:sz w:val="15"/>
              </w:rPr>
              <w:t>796.48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45,147,454.60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12.83%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5"/>
                <w:szCs w:val="15"/>
              </w:rPr>
            </w:pPr>
            <w:r>
              <w:rPr>
                <w:rFonts w:ascii="Times New Roman"/>
                <w:sz w:val="15"/>
              </w:rPr>
              <w:t>306,853,341.88</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9"/>
              <w:ind w:right="23"/>
              <w:jc w:val="right"/>
              <w:rPr>
                <w:rFonts w:ascii="Times New Roman" w:hAnsi="Times New Roman" w:cs="Times New Roman" w:eastAsia="Times New Roman" w:hint="default"/>
                <w:sz w:val="15"/>
                <w:szCs w:val="15"/>
              </w:rPr>
            </w:pPr>
            <w:r>
              <w:rPr>
                <w:rFonts w:ascii="Times New Roman"/>
                <w:spacing w:val="-1"/>
                <w:sz w:val="15"/>
              </w:rPr>
              <w:t>320,789,727.61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2" w:right="0"/>
              <w:jc w:val="center"/>
              <w:rPr>
                <w:rFonts w:ascii="Times New Roman" w:hAnsi="Times New Roman" w:cs="Times New Roman" w:eastAsia="Times New Roman" w:hint="default"/>
                <w:sz w:val="15"/>
                <w:szCs w:val="15"/>
              </w:rPr>
            </w:pPr>
            <w:r>
              <w:rPr>
                <w:rFonts w:ascii="Times New Roman"/>
                <w:sz w:val="15"/>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53" w:right="0"/>
              <w:jc w:val="left"/>
              <w:rPr>
                <w:rFonts w:ascii="Times New Roman" w:hAnsi="Times New Roman" w:cs="Times New Roman" w:eastAsia="Times New Roman" w:hint="default"/>
                <w:sz w:val="15"/>
                <w:szCs w:val="15"/>
              </w:rPr>
            </w:pPr>
            <w:r>
              <w:rPr>
                <w:rFonts w:ascii="Times New Roman"/>
                <w:sz w:val="15"/>
              </w:rPr>
              <w:t>48,441,592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15.10%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82" w:right="0"/>
              <w:jc w:val="left"/>
              <w:rPr>
                <w:rFonts w:ascii="Times New Roman" w:hAnsi="Times New Roman" w:cs="Times New Roman" w:eastAsia="Times New Roman" w:hint="default"/>
                <w:sz w:val="15"/>
                <w:szCs w:val="15"/>
              </w:rPr>
            </w:pPr>
            <w:r>
              <w:rPr>
                <w:rFonts w:ascii="Times New Roman"/>
                <w:sz w:val="15"/>
              </w:rPr>
              <w:t>272,348,13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95" w:right="0"/>
              <w:jc w:val="left"/>
              <w:rPr>
                <w:rFonts w:ascii="Times New Roman" w:hAnsi="Times New Roman" w:cs="Times New Roman" w:eastAsia="Times New Roman" w:hint="default"/>
                <w:sz w:val="15"/>
                <w:szCs w:val="15"/>
              </w:rPr>
            </w:pPr>
            <w:r>
              <w:rPr>
                <w:rFonts w:ascii="Times New Roman"/>
                <w:sz w:val="15"/>
              </w:rPr>
              <w:t>352,000,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4"/>
              <w:jc w:val="right"/>
              <w:rPr>
                <w:rFonts w:ascii="Times New Roman" w:hAnsi="Times New Roman" w:cs="Times New Roman" w:eastAsia="Times New Roman" w:hint="default"/>
                <w:sz w:val="15"/>
                <w:szCs w:val="15"/>
              </w:rPr>
            </w:pPr>
            <w:r>
              <w:rPr>
                <w:rFonts w:ascii="Times New Roman"/>
                <w:spacing w:val="-1"/>
                <w:sz w:val="15"/>
              </w:rPr>
              <w:t>45,147,454.60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12.83%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8" w:right="0"/>
              <w:jc w:val="center"/>
              <w:rPr>
                <w:rFonts w:ascii="Times New Roman" w:hAnsi="Times New Roman" w:cs="Times New Roman" w:eastAsia="Times New Roman" w:hint="default"/>
                <w:sz w:val="15"/>
                <w:szCs w:val="15"/>
              </w:rPr>
            </w:pPr>
            <w:r>
              <w:rPr>
                <w:rFonts w:ascii="Times New Roman"/>
                <w:sz w:val="15"/>
              </w:rPr>
              <w:t>306,853,341.88</w:t>
            </w:r>
          </w:p>
        </w:tc>
      </w:tr>
    </w:tbl>
    <w:p>
      <w:pPr>
        <w:spacing w:after="0" w:line="240" w:lineRule="auto"/>
        <w:jc w:val="center"/>
        <w:rPr>
          <w:rFonts w:ascii="Times New Roman" w:hAnsi="Times New Roman" w:cs="Times New Roman" w:eastAsia="Times New Roman" w:hint="default"/>
          <w:sz w:val="15"/>
          <w:szCs w:val="15"/>
        </w:rPr>
        <w:sectPr>
          <w:pgSz w:w="11910" w:h="16840"/>
          <w:pgMar w:header="0" w:footer="971" w:top="1340" w:bottom="116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418"/>
        <w:gridCol w:w="1135"/>
        <w:gridCol w:w="607"/>
        <w:gridCol w:w="762"/>
        <w:gridCol w:w="762"/>
        <w:gridCol w:w="790"/>
        <w:gridCol w:w="654"/>
        <w:gridCol w:w="677"/>
        <w:gridCol w:w="994"/>
        <w:gridCol w:w="708"/>
        <w:gridCol w:w="1061"/>
      </w:tblGrid>
      <w:tr>
        <w:trPr>
          <w:trHeight w:val="36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2"/>
              <w:jc w:val="right"/>
              <w:rPr>
                <w:rFonts w:ascii="Times New Roman" w:hAnsi="Times New Roman" w:cs="Times New Roman" w:eastAsia="Times New Roman" w:hint="default"/>
                <w:sz w:val="15"/>
                <w:szCs w:val="15"/>
              </w:rPr>
            </w:pPr>
            <w:r>
              <w:rPr>
                <w:rFonts w:ascii="Times New Roman"/>
                <w:sz w:val="15"/>
              </w:rPr>
              <w:t>.63</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94" w:right="0"/>
              <w:jc w:val="left"/>
              <w:rPr>
                <w:rFonts w:ascii="Times New Roman" w:hAnsi="Times New Roman" w:cs="Times New Roman" w:eastAsia="Times New Roman" w:hint="default"/>
                <w:sz w:val="15"/>
                <w:szCs w:val="15"/>
              </w:rPr>
            </w:pPr>
            <w:r>
              <w:rPr>
                <w:rFonts w:ascii="Times New Roman"/>
                <w:sz w:val="15"/>
              </w:rPr>
              <w:t>4.98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07" w:right="0"/>
              <w:jc w:val="left"/>
              <w:rPr>
                <w:rFonts w:ascii="Times New Roman" w:hAnsi="Times New Roman" w:cs="Times New Roman" w:eastAsia="Times New Roman" w:hint="default"/>
                <w:sz w:val="15"/>
                <w:szCs w:val="15"/>
              </w:rPr>
            </w:pPr>
            <w:r>
              <w:rPr>
                <w:rFonts w:ascii="Times New Roman"/>
                <w:sz w:val="15"/>
              </w:rPr>
              <w:t>796.48</w:t>
            </w:r>
          </w:p>
        </w:tc>
        <w:tc>
          <w:tcPr>
            <w:tcW w:w="6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1" w:top="1340" w:bottom="1160" w:left="1020" w:right="1020"/>
        </w:sectPr>
      </w:pPr>
    </w:p>
    <w:p>
      <w:pPr>
        <w:spacing w:before="51"/>
        <w:ind w:left="11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1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1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880" w:bottom="280" w:left="1020" w:right="1020"/>
          <w:cols w:num="2" w:equalWidth="0">
            <w:col w:w="4255" w:space="4575"/>
            <w:col w:w="104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197,230,173.00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9,861,508.65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197,230,173.00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9,861,508.65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53,529,134.12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5,352,913.41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31,552,122.40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6,310,424.48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38,478,298.10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26,916,746.10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16,759,722.47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8,379,861.24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6,363,381.57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3,181,690.79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15,355,194.06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15,355,194.06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320,789,727.61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48,441,592.63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1"/>
        <w:rPr>
          <w:rFonts w:ascii="宋体" w:hAnsi="宋体" w:cs="宋体" w:eastAsia="宋体" w:hint="default"/>
          <w:sz w:val="13"/>
          <w:szCs w:val="13"/>
        </w:rPr>
      </w:pPr>
    </w:p>
    <w:p>
      <w:pPr>
        <w:pStyle w:val="BodyText"/>
        <w:spacing w:line="240" w:lineRule="auto" w:before="0"/>
        <w:ind w:left="534" w:right="0"/>
        <w:jc w:val="left"/>
      </w:pPr>
      <w:r>
        <w:rPr/>
        <w:t>报告期末无单项金额重大并单项计提坏账准备的应收账款</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8" w:lineRule="auto" w:before="116"/>
        <w:ind w:left="113" w:right="5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无</w:t>
      </w:r>
    </w:p>
    <w:p>
      <w:pPr>
        <w:spacing w:line="612" w:lineRule="exact" w:before="27"/>
        <w:ind w:left="534" w:right="0" w:hanging="420"/>
        <w:jc w:val="left"/>
        <w:rPr>
          <w:rFonts w:ascii="宋体" w:hAnsi="宋体" w:cs="宋体" w:eastAsia="宋体" w:hint="default"/>
          <w:sz w:val="21"/>
          <w:szCs w:val="21"/>
        </w:rPr>
      </w:pPr>
      <w:bookmarkStart w:name="（2）按欠款方归集的期末余额前五吊的应收账款情况" w:id="187"/>
      <w:bookmarkEnd w:id="1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z w:val="21"/>
          <w:szCs w:val="21"/>
        </w:rPr>
        <w:t>本报告期按欠款方归集的期末余额前五名应收账款汇总金额</w:t>
      </w:r>
      <w:r>
        <w:rPr>
          <w:rFonts w:ascii="Times New Roman" w:hAnsi="Times New Roman" w:cs="Times New Roman" w:eastAsia="Times New Roman" w:hint="default"/>
          <w:sz w:val="21"/>
          <w:szCs w:val="21"/>
        </w:rPr>
        <w:t>49,770,742.46</w:t>
      </w:r>
      <w:r>
        <w:rPr>
          <w:rFonts w:ascii="宋体" w:hAnsi="宋体" w:cs="宋体" w:eastAsia="宋体" w:hint="default"/>
          <w:sz w:val="21"/>
          <w:szCs w:val="21"/>
        </w:rPr>
        <w:t>元，占应收账款期末余额合</w:t>
      </w:r>
    </w:p>
    <w:p>
      <w:pPr>
        <w:pStyle w:val="BodyText"/>
        <w:spacing w:line="235" w:lineRule="exact" w:before="0"/>
        <w:ind w:left="114" w:right="0"/>
        <w:jc w:val="left"/>
      </w:pPr>
      <w:r>
        <w:rPr/>
        <w:t>计数的比例</w:t>
      </w:r>
      <w:r>
        <w:rPr>
          <w:rFonts w:ascii="Times New Roman" w:hAnsi="Times New Roman" w:cs="Times New Roman" w:eastAsia="Times New Roman" w:hint="default"/>
        </w:rPr>
        <w:t>15.52%</w:t>
      </w:r>
      <w:r>
        <w:rPr/>
        <w:t>，相应计提的坏账准备期末余额汇总金额</w:t>
      </w:r>
      <w:r>
        <w:rPr>
          <w:rFonts w:ascii="Times New Roman" w:hAnsi="Times New Roman" w:cs="Times New Roman" w:eastAsia="Times New Roman" w:hint="default"/>
        </w:rPr>
        <w:t>2,575,763.56</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6"/>
        <w:spacing w:line="240" w:lineRule="auto" w:before="178"/>
        <w:ind w:left="113" w:right="0"/>
        <w:jc w:val="left"/>
        <w:rPr>
          <w:b w:val="0"/>
          <w:bCs w:val="0"/>
        </w:rPr>
      </w:pPr>
      <w:bookmarkStart w:name="4、预付款项" w:id="188"/>
      <w:bookmarkEnd w:id="188"/>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3" w:right="0"/>
        <w:jc w:val="left"/>
        <w:rPr>
          <w:b w:val="0"/>
          <w:bCs w:val="0"/>
        </w:rPr>
      </w:pPr>
      <w:bookmarkStart w:name="（1）预付款项按账龄列示" w:id="189"/>
      <w:bookmarkEnd w:id="18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after="0" w:line="240" w:lineRule="auto"/>
        <w:jc w:val="left"/>
        <w:sectPr>
          <w:type w:val="continuous"/>
          <w:pgSz w:w="11910" w:h="16840"/>
          <w:pgMar w:top="880" w:bottom="280" w:left="1020" w:right="1020"/>
        </w:sectPr>
      </w:pPr>
    </w:p>
    <w:p>
      <w:pPr>
        <w:spacing w:before="33"/>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1889"/>
        <w:gridCol w:w="1927"/>
        <w:gridCol w:w="1914"/>
        <w:gridCol w:w="1914"/>
        <w:gridCol w:w="1843"/>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75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84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70,950,834.88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24,765,121.15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3,816,617.83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988,560.82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70,880.82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39,305.00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39,305.00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74,877,638.53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25,792,986.97</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060"/>
        <w:gridCol w:w="3136"/>
        <w:gridCol w:w="2040"/>
        <w:gridCol w:w="2263"/>
      </w:tblGrid>
      <w:tr>
        <w:trPr>
          <w:trHeight w:val="34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债务人</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5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color w:val="212121"/>
                <w:sz w:val="18"/>
                <w:szCs w:val="18"/>
              </w:rPr>
              <w:t>未及时结算的原因</w:t>
            </w:r>
            <w:r>
              <w:rPr>
                <w:rFonts w:ascii="宋体" w:hAnsi="宋体" w:cs="宋体" w:eastAsia="宋体" w:hint="default"/>
                <w:sz w:val="18"/>
                <w:szCs w:val="18"/>
              </w:rPr>
            </w:r>
          </w:p>
        </w:tc>
      </w:tr>
      <w:tr>
        <w:trPr>
          <w:trHeight w:val="34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福州宽天电子有限公司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824,400.00</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福州宇菱工贸有限公司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580,208.00</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福州庭佳建设工程有限公司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471,785.17</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福州森润达世纪信息技术有限公司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229,460.00</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李宝华</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221,600.00</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重庆思行科技有限公司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220,000.00</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福州宏曼建筑材料有限公司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200,000.00</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3" w:hRule="exact"/>
        </w:trPr>
        <w:tc>
          <w:tcPr>
            <w:tcW w:w="5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2,747,453.17</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6"/>
        <w:spacing w:line="240" w:lineRule="auto" w:before="35"/>
        <w:ind w:right="0"/>
        <w:jc w:val="left"/>
        <w:rPr>
          <w:b w:val="0"/>
          <w:bCs w:val="0"/>
        </w:rPr>
      </w:pPr>
      <w:bookmarkStart w:name="（2）按预付对象归集的期末余额前五吊的预付款情况" w:id="190"/>
      <w:bookmarkEnd w:id="19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50"/>
        <w:gridCol w:w="1559"/>
        <w:gridCol w:w="1562"/>
        <w:gridCol w:w="1841"/>
        <w:gridCol w:w="1169"/>
        <w:gridCol w:w="1418"/>
      </w:tblGrid>
      <w:tr>
        <w:trPr>
          <w:trHeight w:val="65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1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10" w:right="13" w:hanging="195"/>
              <w:jc w:val="left"/>
              <w:rPr>
                <w:rFonts w:ascii="宋体" w:hAnsi="宋体" w:cs="宋体" w:eastAsia="宋体" w:hint="default"/>
                <w:sz w:val="18"/>
                <w:szCs w:val="18"/>
              </w:rPr>
            </w:pPr>
            <w:r>
              <w:rPr>
                <w:rFonts w:ascii="宋体" w:hAnsi="宋体" w:cs="宋体" w:eastAsia="宋体" w:hint="default"/>
                <w:color w:val="212121"/>
                <w:sz w:val="18"/>
                <w:szCs w:val="18"/>
              </w:rPr>
              <w:t>占预付款项期末余额合 计数的比例（</w:t>
            </w:r>
            <w:r>
              <w:rPr>
                <w:rFonts w:ascii="Times New Roman" w:hAnsi="Times New Roman" w:cs="Times New Roman" w:eastAsia="Times New Roman" w:hint="default"/>
                <w:color w:val="212121"/>
                <w:sz w:val="18"/>
                <w:szCs w:val="18"/>
              </w:rPr>
              <w:t>%</w:t>
            </w:r>
            <w:r>
              <w:rPr>
                <w:rFonts w:ascii="宋体" w:hAnsi="宋体" w:cs="宋体" w:eastAsia="宋体" w:hint="default"/>
                <w:color w:val="212121"/>
                <w:sz w:val="18"/>
                <w:szCs w:val="18"/>
              </w:rPr>
              <w:t>）</w:t>
            </w:r>
            <w:r>
              <w:rPr>
                <w:rFonts w:ascii="宋体" w:hAnsi="宋体" w:cs="宋体" w:eastAsia="宋体" w:hint="default"/>
                <w:sz w:val="18"/>
                <w:szCs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color w:val="212121"/>
                <w:sz w:val="18"/>
                <w:szCs w:val="18"/>
              </w:rPr>
              <w:t>预付款时间</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color w:val="212121"/>
                <w:sz w:val="18"/>
                <w:szCs w:val="18"/>
              </w:rPr>
              <w:t>未结算原因</w:t>
            </w:r>
            <w:r>
              <w:rPr>
                <w:rFonts w:ascii="宋体" w:hAnsi="宋体" w:cs="宋体" w:eastAsia="宋体" w:hint="default"/>
                <w:sz w:val="18"/>
                <w:szCs w:val="18"/>
              </w:rPr>
            </w:r>
          </w:p>
        </w:tc>
      </w:tr>
      <w:tr>
        <w:trPr>
          <w:trHeight w:val="65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9"/>
              <w:jc w:val="left"/>
              <w:rPr>
                <w:rFonts w:ascii="宋体" w:hAnsi="宋体" w:cs="宋体" w:eastAsia="宋体" w:hint="default"/>
                <w:sz w:val="18"/>
                <w:szCs w:val="18"/>
              </w:rPr>
            </w:pPr>
            <w:r>
              <w:rPr>
                <w:rFonts w:ascii="宋体" w:hAnsi="宋体" w:cs="宋体" w:eastAsia="宋体" w:hint="default"/>
                <w:spacing w:val="14"/>
                <w:sz w:val="18"/>
                <w:szCs w:val="18"/>
              </w:rPr>
              <w:t>北京清华阳光能源开发 </w:t>
            </w:r>
            <w:r>
              <w:rPr>
                <w:rFonts w:ascii="宋体" w:hAnsi="宋体" w:cs="宋体" w:eastAsia="宋体" w:hint="default"/>
                <w:sz w:val="18"/>
                <w:szCs w:val="18"/>
              </w:rPr>
              <w:t>有限责任公司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59,000,000.00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78.80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房子尚未交接</w:t>
            </w:r>
          </w:p>
        </w:tc>
      </w:tr>
      <w:tr>
        <w:trPr>
          <w:trHeight w:val="65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60"/>
              <w:ind w:left="4" w:right="483"/>
              <w:jc w:val="left"/>
              <w:rPr>
                <w:rFonts w:ascii="Times New Roman" w:hAnsi="Times New Roman" w:cs="Times New Roman" w:eastAsia="Times New Roman" w:hint="default"/>
                <w:sz w:val="18"/>
                <w:szCs w:val="18"/>
              </w:rPr>
            </w:pPr>
            <w:r>
              <w:rPr>
                <w:rFonts w:ascii="Times New Roman"/>
                <w:sz w:val="18"/>
              </w:rPr>
              <w:t>FIRSTAMERICAN</w:t>
            </w:r>
            <w:r>
              <w:rPr>
                <w:rFonts w:ascii="Times New Roman"/>
                <w:w w:val="99"/>
                <w:sz w:val="18"/>
              </w:rPr>
              <w:t> </w:t>
            </w:r>
            <w:r>
              <w:rPr>
                <w:rFonts w:ascii="Times New Roman"/>
                <w:sz w:val="18"/>
              </w:rPr>
              <w:t>LEINSURANCE</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4,895,200.00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6.54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65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5"/>
                <w:sz w:val="18"/>
                <w:szCs w:val="18"/>
              </w:rPr>
              <w:t>时代华睿（北京）科技有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1,320,000.00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1.76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65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9"/>
              <w:jc w:val="left"/>
              <w:rPr>
                <w:rFonts w:ascii="宋体" w:hAnsi="宋体" w:cs="宋体" w:eastAsia="宋体" w:hint="default"/>
                <w:sz w:val="18"/>
                <w:szCs w:val="18"/>
              </w:rPr>
            </w:pPr>
            <w:r>
              <w:rPr>
                <w:rFonts w:ascii="宋体" w:hAnsi="宋体" w:cs="宋体" w:eastAsia="宋体" w:hint="default"/>
                <w:spacing w:val="14"/>
                <w:sz w:val="18"/>
                <w:szCs w:val="18"/>
              </w:rPr>
              <w:t>北京汇龙易星科技发展 </w:t>
            </w:r>
            <w:r>
              <w:rPr>
                <w:rFonts w:ascii="宋体" w:hAnsi="宋体" w:cs="宋体" w:eastAsia="宋体" w:hint="default"/>
                <w:sz w:val="18"/>
                <w:szCs w:val="18"/>
              </w:rPr>
              <w:t>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1,053,150.00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1.41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Tax</w:t>
            </w:r>
            <w:r>
              <w:rPr>
                <w:rFonts w:ascii="Times New Roman"/>
                <w:spacing w:val="-3"/>
                <w:sz w:val="18"/>
              </w:rPr>
              <w:t> </w:t>
            </w:r>
            <w:r>
              <w:rPr>
                <w:rFonts w:ascii="Times New Roman"/>
                <w:sz w:val="18"/>
              </w:rPr>
              <w:t>Collector</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824,400.00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1.10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67,092,750.00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89.61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357" w:lineRule="auto" w:before="51"/>
        <w:ind w:left="113" w:right="883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0" w:footer="971" w:top="1400" w:bottom="1160" w:left="1020" w:right="1020"/>
        </w:sectPr>
      </w:pPr>
    </w:p>
    <w:p>
      <w:pPr>
        <w:pStyle w:val="Heading6"/>
        <w:spacing w:line="240" w:lineRule="auto" w:before="8"/>
        <w:ind w:right="0"/>
        <w:jc w:val="left"/>
        <w:rPr>
          <w:b w:val="0"/>
          <w:bCs w:val="0"/>
        </w:rPr>
      </w:pPr>
      <w:bookmarkStart w:name="5、应收利息" w:id="191"/>
      <w:bookmarkEnd w:id="191"/>
      <w:r>
        <w:rPr>
          <w:b w:val="0"/>
          <w:bCs w:val="0"/>
        </w:rPr>
      </w:r>
      <w:r>
        <w:rPr>
          <w:rFonts w:ascii="Times New Roman" w:hAnsi="Times New Roman" w:cs="Times New Roman" w:eastAsia="Times New Roman" w:hint="default"/>
        </w:rPr>
        <w:t>5</w:t>
      </w:r>
      <w:r>
        <w:rPr/>
        <w:t>、应收利息</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应收利息分类" w:id="192"/>
      <w:bookmarkEnd w:id="192"/>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126,639.98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1,261,465.41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126,639.98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1,261,465.41</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6、其他应收款" w:id="193"/>
      <w:bookmarkEnd w:id="193"/>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其他应收款分类披露" w:id="194"/>
      <w:bookmarkEnd w:id="19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76,744,4</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29.23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1,943,34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2.53%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74,801,08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6.84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39,368,</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738.51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1,041,033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38,327,704.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76,744,4</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29.23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1,943,34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2.39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2.53%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74,801,08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6.84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39,368,</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738.51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1,041,033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2.64%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38,327,704.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71" w:top="1400" w:bottom="1160" w:left="1020" w:right="1020"/>
        </w:sectPr>
      </w:pPr>
    </w:p>
    <w:p>
      <w:pPr>
        <w:spacing w:before="51"/>
        <w:ind w:left="11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1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0"/>
        <w:ind w:left="11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880" w:bottom="280" w:left="1020" w:right="1020"/>
          <w:cols w:num="2" w:equalWidth="0">
            <w:col w:w="4435" w:space="4395"/>
            <w:col w:w="104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14,440,276.71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722,013.84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14,440,276.71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722,013.84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2,430,729.56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243,072.96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1,004,715.00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200,943.00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1,067,677.20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777,312.60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486,209.20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243,104.60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880" w:bottom="28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486,948.00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486,948.00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18,943,398.47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1,943,342.39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14" w:right="77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无</w:t>
      </w:r>
    </w:p>
    <w:p>
      <w:pPr>
        <w:spacing w:before="29"/>
        <w:ind w:left="11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13" w:right="5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76"/>
        <w:gridCol w:w="2100"/>
        <w:gridCol w:w="2294"/>
        <w:gridCol w:w="2211"/>
      </w:tblGrid>
      <w:tr>
        <w:trPr>
          <w:trHeight w:val="342" w:hRule="exact"/>
        </w:trPr>
        <w:tc>
          <w:tcPr>
            <w:tcW w:w="2376" w:type="dxa"/>
            <w:vMerge w:val="restart"/>
            <w:tcBorders>
              <w:top w:val="single" w:sz="4" w:space="0" w:color="000000"/>
              <w:left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2376" w:type="dxa"/>
            <w:vMerge/>
            <w:tcBorders>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职工借款及政府欠款等组合</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57,801,030.76</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57,801,030.76</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21"/>
          <w:szCs w:val="21"/>
        </w:rPr>
      </w:pPr>
    </w:p>
    <w:p>
      <w:pPr>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职工借款及政府欠款等组合在没有无法收回的确凿证据时，不计提坏账</w:t>
      </w:r>
    </w:p>
    <w:p>
      <w:pPr>
        <w:spacing w:line="240" w:lineRule="auto" w:before="12"/>
        <w:rPr>
          <w:rFonts w:ascii="宋体" w:hAnsi="宋体" w:cs="宋体" w:eastAsia="宋体" w:hint="default"/>
          <w:sz w:val="26"/>
          <w:szCs w:val="26"/>
        </w:rPr>
      </w:pPr>
    </w:p>
    <w:p>
      <w:pPr>
        <w:pStyle w:val="Heading6"/>
        <w:spacing w:line="240" w:lineRule="auto"/>
        <w:ind w:left="113" w:right="0"/>
        <w:jc w:val="left"/>
        <w:rPr>
          <w:b w:val="0"/>
          <w:bCs w:val="0"/>
        </w:rPr>
      </w:pPr>
      <w:bookmarkStart w:name="（2）本期计提、收回或转回的坏账准备情况" w:id="195"/>
      <w:bookmarkEnd w:id="19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71" w:top="1340" w:bottom="1160" w:left="1020" w:right="1020"/>
        </w:sectPr>
      </w:pPr>
    </w:p>
    <w:p>
      <w:pPr>
        <w:spacing w:line="338" w:lineRule="auto" w:before="44"/>
        <w:ind w:left="11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1,236,818.98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880" w:bottom="280" w:left="1020" w:right="1020"/>
          <w:cols w:num="2" w:equalWidth="0">
            <w:col w:w="6414" w:space="2415"/>
            <w:col w:w="1041"/>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3）本期实际核销的其他应收款情况" w:id="196"/>
      <w:bookmarkEnd w:id="196"/>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474,272.72</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北京广晟信业科技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474,272.72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确认无法收回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474,272.72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4）其他应收款按款项性质分类情况" w:id="197"/>
      <w:bookmarkEnd w:id="197"/>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880" w:bottom="280" w:left="1020" w:right="1020"/>
        </w:sectPr>
      </w:pPr>
    </w:p>
    <w:p>
      <w:pPr>
        <w:spacing w:line="240" w:lineRule="auto" w:before="3"/>
        <w:rPr>
          <w:rFonts w:ascii="宋体" w:hAnsi="宋体" w:cs="宋体" w:eastAsia="宋体" w:hint="default"/>
          <w:sz w:val="6"/>
          <w:szCs w:val="6"/>
        </w:rPr>
      </w:pPr>
    </w:p>
    <w:tbl>
      <w:tblPr>
        <w:tblW w:w="0" w:type="auto"/>
        <w:jc w:val="left"/>
        <w:tblInd w:w="2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11,635,731.45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13,030,391.35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6,607,126.35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11,928,886.15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11,541,310.42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应收退税款及多交税款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14,582,117.45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3,653,841.44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应收员工行权款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6,601,240.98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3,069,091.92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预付股权投资款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12,193,791.88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3,156,061.85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2,303,576.50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76,744,429.23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39,368,738.51</w:t>
            </w:r>
          </w:p>
        </w:tc>
      </w:tr>
    </w:tbl>
    <w:p>
      <w:pPr>
        <w:spacing w:line="240" w:lineRule="auto" w:before="2"/>
        <w:rPr>
          <w:rFonts w:ascii="宋体" w:hAnsi="宋体" w:cs="宋体" w:eastAsia="宋体" w:hint="default"/>
          <w:sz w:val="19"/>
          <w:szCs w:val="19"/>
        </w:rPr>
      </w:pPr>
    </w:p>
    <w:p>
      <w:pPr>
        <w:pStyle w:val="Heading6"/>
        <w:spacing w:line="240" w:lineRule="auto" w:before="35"/>
        <w:ind w:left="214" w:right="0"/>
        <w:jc w:val="left"/>
        <w:rPr>
          <w:b w:val="0"/>
          <w:bCs w:val="0"/>
        </w:rPr>
      </w:pPr>
      <w:bookmarkStart w:name="（5）按欠款方归集的期末余额前五吊的其他应收款情况" w:id="198"/>
      <w:bookmarkEnd w:id="198"/>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658"/>
        <w:gridCol w:w="1329"/>
        <w:gridCol w:w="1661"/>
        <w:gridCol w:w="1328"/>
        <w:gridCol w:w="1659"/>
        <w:gridCol w:w="1220"/>
      </w:tblGrid>
      <w:tr>
        <w:trPr>
          <w:trHeight w:val="790" w:hRule="exact"/>
        </w:trPr>
        <w:tc>
          <w:tcPr>
            <w:tcW w:w="26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11"/>
              <w:ind w:left="103" w:right="105"/>
              <w:jc w:val="center"/>
              <w:rPr>
                <w:rFonts w:ascii="宋体" w:hAnsi="宋体" w:cs="宋体" w:eastAsia="宋体" w:hint="default"/>
                <w:sz w:val="18"/>
                <w:szCs w:val="18"/>
              </w:rPr>
            </w:pPr>
            <w:r>
              <w:rPr>
                <w:rFonts w:ascii="宋体" w:hAnsi="宋体" w:cs="宋体" w:eastAsia="宋体" w:hint="default"/>
                <w:sz w:val="18"/>
                <w:szCs w:val="18"/>
              </w:rPr>
              <w:t>占其他应收款期末 余额合计数的比例 </w:t>
            </w:r>
            <w:r>
              <w:rPr>
                <w:rFonts w:ascii="宋体" w:hAnsi="宋体" w:cs="宋体" w:eastAsia="宋体" w:hint="default"/>
                <w:sz w:val="18"/>
                <w:szCs w:val="18"/>
              </w:rPr>
              <w:t>(%)</w:t>
            </w:r>
          </w:p>
        </w:tc>
        <w:tc>
          <w:tcPr>
            <w:tcW w:w="1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334" w:right="155" w:hanging="180"/>
              <w:jc w:val="left"/>
              <w:rPr>
                <w:rFonts w:ascii="宋体" w:hAnsi="宋体" w:cs="宋体" w:eastAsia="宋体" w:hint="default"/>
                <w:sz w:val="18"/>
                <w:szCs w:val="18"/>
              </w:rPr>
            </w:pPr>
            <w:r>
              <w:rPr>
                <w:rFonts w:ascii="宋体" w:hAnsi="宋体" w:cs="宋体" w:eastAsia="宋体" w:hint="default"/>
                <w:sz w:val="18"/>
                <w:szCs w:val="18"/>
              </w:rPr>
              <w:t>坏账准备期 末余额</w:t>
            </w:r>
          </w:p>
        </w:tc>
      </w:tr>
      <w:tr>
        <w:trPr>
          <w:trHeight w:val="714"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北京市海淀区国家税务局</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应收税款</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11,576,714.27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568" w:right="101" w:hanging="376"/>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8"/>
                <w:sz w:val="18"/>
                <w:szCs w:val="18"/>
              </w:rPr>
              <w:t> </w:t>
            </w:r>
            <w:r>
              <w:rPr>
                <w:rFonts w:ascii="宋体" w:hAnsi="宋体" w:cs="宋体" w:eastAsia="宋体" w:hint="default"/>
                <w:spacing w:val="-13"/>
                <w:sz w:val="18"/>
                <w:szCs w:val="18"/>
              </w:rPr>
              <w:t>年以内、</w:t>
            </w:r>
            <w:r>
              <w:rPr>
                <w:rFonts w:ascii="宋体" w:hAnsi="宋体" w:cs="宋体" w:eastAsia="宋体" w:hint="default"/>
                <w:spacing w:val="-13"/>
                <w:sz w:val="18"/>
                <w:szCs w:val="18"/>
              </w:rPr>
              <w:t>1-2</w:t>
            </w:r>
            <w:r>
              <w:rPr>
                <w:rFonts w:ascii="宋体" w:hAnsi="宋体" w:cs="宋体" w:eastAsia="宋体" w:hint="default"/>
                <w:sz w:val="18"/>
                <w:szCs w:val="18"/>
              </w:rPr>
              <w:t> </w:t>
            </w:r>
            <w:r>
              <w:rPr>
                <w:rFonts w:ascii="宋体" w:hAnsi="宋体" w:cs="宋体" w:eastAsia="宋体" w:hint="default"/>
                <w:sz w:val="18"/>
                <w:szCs w:val="18"/>
              </w:rPr>
              <w:t>年</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15.08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r>
        <w:trPr>
          <w:trHeight w:val="714"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郑金福</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388" w:right="118" w:hanging="270"/>
              <w:jc w:val="left"/>
              <w:rPr>
                <w:rFonts w:ascii="宋体" w:hAnsi="宋体" w:cs="宋体" w:eastAsia="宋体" w:hint="default"/>
                <w:sz w:val="18"/>
                <w:szCs w:val="18"/>
              </w:rPr>
            </w:pPr>
            <w:r>
              <w:rPr>
                <w:rFonts w:ascii="宋体" w:hAnsi="宋体" w:cs="宋体" w:eastAsia="宋体" w:hint="default"/>
                <w:sz w:val="18"/>
                <w:szCs w:val="18"/>
              </w:rPr>
              <w:t>预付博汇股权 转让款</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11,357,700.00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14.80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r>
        <w:trPr>
          <w:trHeight w:val="714"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4"/>
              <w:jc w:val="left"/>
              <w:rPr>
                <w:rFonts w:ascii="宋体" w:hAnsi="宋体" w:cs="宋体" w:eastAsia="宋体" w:hint="default"/>
                <w:sz w:val="18"/>
                <w:szCs w:val="18"/>
              </w:rPr>
            </w:pPr>
            <w:r>
              <w:rPr>
                <w:rFonts w:ascii="宋体" w:hAnsi="宋体" w:cs="宋体" w:eastAsia="宋体" w:hint="default"/>
                <w:spacing w:val="8"/>
                <w:sz w:val="18"/>
                <w:szCs w:val="18"/>
              </w:rPr>
              <w:t>中国证券登记结算有限责任公 </w:t>
            </w:r>
            <w:r>
              <w:rPr>
                <w:rFonts w:ascii="宋体" w:hAnsi="宋体" w:cs="宋体" w:eastAsia="宋体" w:hint="default"/>
                <w:sz w:val="18"/>
                <w:szCs w:val="18"/>
              </w:rPr>
              <w:t>司深圳分公司</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568" w:right="118" w:hanging="450"/>
              <w:jc w:val="left"/>
              <w:rPr>
                <w:rFonts w:ascii="宋体" w:hAnsi="宋体" w:cs="宋体" w:eastAsia="宋体" w:hint="default"/>
                <w:sz w:val="18"/>
                <w:szCs w:val="18"/>
              </w:rPr>
            </w:pPr>
            <w:r>
              <w:rPr>
                <w:rFonts w:ascii="宋体" w:hAnsi="宋体" w:cs="宋体" w:eastAsia="宋体" w:hint="default"/>
                <w:sz w:val="18"/>
                <w:szCs w:val="18"/>
              </w:rPr>
              <w:t>应收员工行权 款</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6,601,240.98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8.60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r>
        <w:trPr>
          <w:trHeight w:val="402"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香港惠丰公司</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4,913,091.63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0"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6.40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402"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上海裕弘信息科技有限公司</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2,963,000.00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0"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3.86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403"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37,411,746.88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48.74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6"/>
        <w:spacing w:line="240" w:lineRule="auto" w:before="35"/>
        <w:ind w:left="214" w:right="0"/>
        <w:jc w:val="left"/>
        <w:rPr>
          <w:b w:val="0"/>
          <w:bCs w:val="0"/>
        </w:rPr>
      </w:pPr>
      <w:bookmarkStart w:name="（6）涉及政府补助的应收款项" w:id="199"/>
      <w:bookmarkEnd w:id="199"/>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北京市海淀区国家税务 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8,516,426.51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主管税务局已审批通过</w:t>
            </w:r>
            <w:r>
              <w:rPr>
                <w:rFonts w:ascii="Times New Roman" w:hAnsi="Times New Roman" w:cs="Times New Roman" w:eastAsia="Times New Roman" w:hint="default"/>
                <w:sz w:val="18"/>
                <w:szCs w:val="18"/>
              </w:rPr>
              <w:t>, </w:t>
            </w:r>
            <w:r>
              <w:rPr>
                <w:rFonts w:ascii="宋体" w:hAnsi="宋体" w:cs="宋体" w:eastAsia="宋体" w:hint="default"/>
                <w:sz w:val="18"/>
                <w:szCs w:val="18"/>
              </w:rPr>
              <w:t>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年收回</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北京市顺义区国家税务 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2,920,354.33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主管税务局已审批通过</w:t>
            </w:r>
            <w:r>
              <w:rPr>
                <w:rFonts w:ascii="Times New Roman" w:hAnsi="Times New Roman" w:cs="Times New Roman" w:eastAsia="Times New Roman" w:hint="default"/>
                <w:sz w:val="18"/>
                <w:szCs w:val="18"/>
              </w:rPr>
              <w:t>, </w:t>
            </w:r>
            <w:r>
              <w:rPr>
                <w:rFonts w:ascii="宋体" w:hAnsi="宋体" w:cs="宋体" w:eastAsia="宋体" w:hint="default"/>
                <w:sz w:val="18"/>
                <w:szCs w:val="18"/>
              </w:rPr>
              <w:t>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年收回</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11,436,780.84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1" w:top="1340" w:bottom="1160" w:left="920" w:right="900"/>
        </w:sectPr>
      </w:pPr>
    </w:p>
    <w:p>
      <w:pPr>
        <w:pStyle w:val="Heading6"/>
        <w:spacing w:line="240" w:lineRule="auto" w:before="8"/>
        <w:ind w:right="0"/>
        <w:jc w:val="left"/>
        <w:rPr>
          <w:b w:val="0"/>
          <w:bCs w:val="0"/>
        </w:rPr>
      </w:pPr>
      <w:bookmarkStart w:name="7、存货" w:id="200"/>
      <w:bookmarkEnd w:id="200"/>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存货分类" w:id="201"/>
      <w:bookmarkEnd w:id="20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48,098,287.66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48,098,287.66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34,136,932.38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34,136,932.38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27,827,838.26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27,827,838.26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17,950,011.14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17,950,011.14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120,372,544.85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120,372,544.85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71,270,617.20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71,270,617.20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在途产品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307,112.45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307,112.45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2,626,864.83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2,626,864.83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2,555,430.95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2,555,430.95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11,531,109.68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11,531,109.68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影视产品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27,717,310.04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27,717,310.04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6,020,000.00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238,481,067.77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238,481,067.77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131,932,991.67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131,932,991.67</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8、其他流动资产" w:id="202"/>
      <w:bookmarkEnd w:id="202"/>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电视及电影投资款（注）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37,750,000.00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28,888,364.73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预付财务保险费等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1,686,616.44</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68,324,981.17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56,800,000.00</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left="0" w:right="111"/>
        <w:jc w:val="right"/>
      </w:pPr>
      <w:r>
        <w:rPr>
          <w:spacing w:val="-10"/>
        </w:rPr>
        <w:t>注：截止</w:t>
      </w:r>
      <w:r>
        <w:rPr>
          <w:rFonts w:ascii="Times New Roman" w:hAnsi="Times New Roman" w:cs="Times New Roman" w:eastAsia="Times New Roman" w:hint="default"/>
          <w:spacing w:val="-10"/>
        </w:rPr>
        <w:t>2014</w:t>
      </w:r>
      <w:r>
        <w:rPr>
          <w:spacing w:val="-10"/>
        </w:rPr>
        <w:t>年</w:t>
      </w:r>
      <w:r>
        <w:rPr>
          <w:rFonts w:ascii="Times New Roman" w:hAnsi="Times New Roman" w:cs="Times New Roman" w:eastAsia="Times New Roman" w:hint="default"/>
          <w:spacing w:val="-10"/>
        </w:rPr>
        <w:t>12</w:t>
      </w:r>
      <w:r>
        <w:rPr>
          <w:spacing w:val="-10"/>
        </w:rPr>
        <w:t>月</w:t>
      </w:r>
      <w:r>
        <w:rPr>
          <w:rFonts w:ascii="Times New Roman" w:hAnsi="Times New Roman" w:cs="Times New Roman" w:eastAsia="Times New Roman" w:hint="default"/>
          <w:spacing w:val="-10"/>
        </w:rPr>
        <w:t>31</w:t>
      </w:r>
      <w:r>
        <w:rPr>
          <w:spacing w:val="-10"/>
        </w:rPr>
        <w:t>日，公司联合投资拍摄电视及电影款</w:t>
      </w:r>
      <w:r>
        <w:rPr>
          <w:rFonts w:ascii="Times New Roman" w:hAnsi="Times New Roman" w:cs="Times New Roman" w:eastAsia="Times New Roman" w:hint="default"/>
          <w:spacing w:val="-10"/>
        </w:rPr>
        <w:t>4,300.00</w:t>
      </w:r>
      <w:r>
        <w:rPr>
          <w:spacing w:val="-10"/>
        </w:rPr>
        <w:t>万元。其中：电影有《无问西东》、</w:t>
      </w:r>
    </w:p>
    <w:p>
      <w:pPr>
        <w:pStyle w:val="BodyText"/>
        <w:spacing w:line="273" w:lineRule="auto" w:before="21"/>
        <w:ind w:left="255" w:right="117"/>
        <w:jc w:val="both"/>
      </w:pPr>
      <w:r>
        <w:rPr/>
        <w:t>《热血男人帮》，电视剧有《神秘家族》、《宅女侦探桂香》、《闯入者》、《女人三十朱冬花》。由</w:t>
      </w:r>
      <w:r>
        <w:rPr>
          <w:spacing w:val="-67"/>
        </w:rPr>
        <w:t> </w:t>
      </w:r>
      <w:r>
        <w:rPr>
          <w:spacing w:val="-67"/>
        </w:rPr>
      </w:r>
      <w:r>
        <w:rPr/>
        <w:t>于《无问西东》、《热血男人帮》、《女人三十朱冬花》三部影视剧未达到预期投资目的，本年度对支</w:t>
      </w:r>
      <w:r>
        <w:rPr>
          <w:spacing w:val="-67"/>
        </w:rPr>
        <w:t> </w:t>
      </w:r>
      <w:r>
        <w:rPr>
          <w:spacing w:val="-67"/>
        </w:rPr>
      </w:r>
      <w:r>
        <w:rPr/>
        <w:t>付的投资款提取减值</w:t>
      </w:r>
      <w:r>
        <w:rPr>
          <w:rFonts w:ascii="Times New Roman" w:hAnsi="Times New Roman" w:cs="Times New Roman" w:eastAsia="Times New Roman" w:hint="default"/>
        </w:rPr>
        <w:t>525</w:t>
      </w:r>
      <w:r>
        <w:rPr/>
        <w:t>万元。</w:t>
      </w:r>
    </w:p>
    <w:p>
      <w:pPr>
        <w:spacing w:line="240" w:lineRule="auto" w:before="2"/>
        <w:rPr>
          <w:rFonts w:ascii="宋体" w:hAnsi="宋体" w:cs="宋体" w:eastAsia="宋体" w:hint="default"/>
          <w:sz w:val="22"/>
          <w:szCs w:val="22"/>
        </w:rPr>
      </w:pPr>
    </w:p>
    <w:p>
      <w:pPr>
        <w:pStyle w:val="Heading6"/>
        <w:spacing w:line="240" w:lineRule="auto"/>
        <w:ind w:right="0"/>
        <w:jc w:val="left"/>
        <w:rPr>
          <w:b w:val="0"/>
          <w:bCs w:val="0"/>
        </w:rPr>
      </w:pPr>
      <w:bookmarkStart w:name="9、可供出售金融资产" w:id="203"/>
      <w:bookmarkEnd w:id="203"/>
      <w:r>
        <w:rPr>
          <w:b w:val="0"/>
          <w:bCs w:val="0"/>
        </w:rPr>
      </w:r>
      <w:r>
        <w:rPr>
          <w:rFonts w:ascii="Times New Roman" w:hAnsi="Times New Roman" w:cs="Times New Roman" w:eastAsia="Times New Roman" w:hint="default"/>
        </w:rPr>
        <w:t>9</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可供出售金融资产情况" w:id="204"/>
      <w:bookmarkEnd w:id="204"/>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8"/>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989"/>
        <w:gridCol w:w="1196"/>
        <w:gridCol w:w="1196"/>
        <w:gridCol w:w="1196"/>
        <w:gridCol w:w="1249"/>
        <w:gridCol w:w="1367"/>
        <w:gridCol w:w="1355"/>
      </w:tblGrid>
      <w:tr>
        <w:trPr>
          <w:trHeight w:val="207"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7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5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1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 w:right="0"/>
              <w:jc w:val="left"/>
              <w:rPr>
                <w:rFonts w:ascii="Times New Roman" w:hAnsi="Times New Roman" w:cs="Times New Roman" w:eastAsia="Times New Roman" w:hint="default"/>
                <w:sz w:val="18"/>
                <w:szCs w:val="18"/>
              </w:rPr>
            </w:pPr>
            <w:r>
              <w:rPr>
                <w:rFonts w:ascii="Times New Roman"/>
                <w:sz w:val="18"/>
              </w:rPr>
              <w:t>3,059,500.00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3,059,500.00</w:t>
            </w:r>
          </w:p>
        </w:tc>
        <w:tc>
          <w:tcPr>
            <w:tcW w:w="124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1" w:top="1400" w:bottom="1160" w:left="1020" w:right="1020"/>
        </w:sectPr>
      </w:pPr>
    </w:p>
    <w:p>
      <w:pPr>
        <w:spacing w:line="240" w:lineRule="auto" w:before="3"/>
        <w:rPr>
          <w:rFonts w:ascii="宋体" w:hAnsi="宋体" w:cs="宋体" w:eastAsia="宋体" w:hint="default"/>
          <w:sz w:val="6"/>
          <w:szCs w:val="6"/>
        </w:rPr>
      </w:pPr>
      <w:r>
        <w:rPr/>
        <w:pict>
          <v:group style="position:absolute;margin-left:93.963005pt;margin-top:404.509979pt;width:48.05pt;height:36.4pt;mso-position-horizontal-relative:page;mso-position-vertical-relative:page;z-index:-1417192" coordorigin="1879,8090" coordsize="961,728">
            <v:group style="position:absolute;left:2013;top:8102;width:2;height:705" coordorigin="2013,8102" coordsize="2,705">
              <v:shape style="position:absolute;left:2013;top:8102;width:2;height:705" coordorigin="2013,8102" coordsize="0,705" path="m2013,8102l2013,8806e" filled="false" stroked="true" strokeweight="1.140pt" strokecolor="#ffffff">
                <v:path arrowok="t"/>
              </v:shape>
            </v:group>
            <v:group style="position:absolute;left:2025;top:8102;width:815;height:352" coordorigin="2025,8102" coordsize="815,352">
              <v:shape style="position:absolute;left:2025;top:8102;width:815;height:352" coordorigin="2025,8102" coordsize="815,352" path="m2025,8454l2840,8454,2840,8102,2025,8102,2025,8454xe" filled="true" fillcolor="#ffffff" stroked="false">
                <v:path arrowok="t"/>
                <v:fill type="solid"/>
              </v:shape>
            </v:group>
            <v:group style="position:absolute;left:2025;top:8454;width:815;height:353" coordorigin="2025,8454" coordsize="815,353">
              <v:shape style="position:absolute;left:2025;top:8454;width:815;height:353" coordorigin="2025,8454" coordsize="815,353" path="m2025,8806l2840,8806,2840,8454,2025,8454,2025,8806xe" filled="true" fillcolor="#ffffff" stroked="false">
                <v:path arrowok="t"/>
                <v:fill type="solid"/>
              </v:shape>
              <v:shape style="position:absolute;left:1879;top:8364;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2000"/>
        <w:gridCol w:w="1196"/>
        <w:gridCol w:w="1196"/>
        <w:gridCol w:w="1196"/>
        <w:gridCol w:w="1248"/>
        <w:gridCol w:w="1367"/>
        <w:gridCol w:w="1367"/>
      </w:tblGrid>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82,132,861.48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64,532,861.48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40,670,000.00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23,070,000.00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82,132,861.48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64,532,861.48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40,670,000.00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23,070,000.00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85,192,361.48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67,592,361.48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40,670,000.00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23,070,000.00</w:t>
            </w:r>
          </w:p>
        </w:tc>
      </w:tr>
    </w:tbl>
    <w:p>
      <w:pPr>
        <w:spacing w:line="240" w:lineRule="auto" w:before="3"/>
        <w:rPr>
          <w:rFonts w:ascii="宋体" w:hAnsi="宋体" w:cs="宋体" w:eastAsia="宋体" w:hint="default"/>
          <w:sz w:val="19"/>
          <w:szCs w:val="19"/>
        </w:rPr>
      </w:pPr>
    </w:p>
    <w:p>
      <w:pPr>
        <w:pStyle w:val="Heading6"/>
        <w:spacing w:line="240" w:lineRule="auto" w:before="35"/>
        <w:ind w:right="0"/>
        <w:jc w:val="left"/>
        <w:rPr>
          <w:b w:val="0"/>
          <w:bCs w:val="0"/>
        </w:rPr>
      </w:pPr>
      <w:bookmarkStart w:name="（2）期末按成本计量的可供出售金融资产" w:id="205"/>
      <w:bookmarkEnd w:id="205"/>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69"/>
        <w:gridCol w:w="801"/>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北京市中 关村小额 贷款股份 有限公司</w:t>
            </w:r>
          </w:p>
        </w:tc>
        <w:tc>
          <w:tcPr>
            <w:tcW w:w="8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7,320,000.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7,320,000.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522,000.00</w:t>
            </w: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数字电视 国家工程 实验室</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（北京） 有限公司</w:t>
            </w:r>
          </w:p>
        </w:tc>
        <w:tc>
          <w:tcPr>
            <w:tcW w:w="8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芯联达科 技（北京 有限公司</w:t>
            </w:r>
          </w:p>
        </w:tc>
        <w:tc>
          <w:tcPr>
            <w:tcW w:w="69" w:type="dxa"/>
            <w:tcBorders>
              <w:top w:val="single" w:sz="4" w:space="0" w:color="000000"/>
              <w:left w:val="single" w:sz="4" w:space="0" w:color="000000"/>
              <w:bottom w:val="single" w:sz="4" w:space="0" w:color="000000"/>
              <w:right w:val="nil" w:sz="6" w:space="0" w:color="auto"/>
            </w:tcBorders>
          </w:tcPr>
          <w:p>
            <w:pPr/>
          </w:p>
        </w:tc>
        <w:tc>
          <w:tcPr>
            <w:tcW w:w="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北京九十 九网络科 技有限公 司</w:t>
            </w:r>
          </w:p>
        </w:tc>
        <w:tc>
          <w:tcPr>
            <w:tcW w:w="8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北京天空 堂科技有 限公司</w:t>
            </w:r>
          </w:p>
        </w:tc>
        <w:tc>
          <w:tcPr>
            <w:tcW w:w="8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55"/>
              <w:jc w:val="left"/>
              <w:rPr>
                <w:rFonts w:ascii="Times New Roman" w:hAnsi="Times New Roman" w:cs="Times New Roman" w:eastAsia="Times New Roman" w:hint="default"/>
                <w:sz w:val="18"/>
                <w:szCs w:val="18"/>
              </w:rPr>
            </w:pPr>
            <w:r>
              <w:rPr>
                <w:rFonts w:ascii="Times New Roman"/>
                <w:spacing w:val="-4"/>
                <w:sz w:val="18"/>
              </w:rPr>
              <w:t>ZPARK</w:t>
            </w:r>
            <w:r>
              <w:rPr>
                <w:rFonts w:ascii="Times New Roman"/>
                <w:spacing w:val="-43"/>
                <w:sz w:val="18"/>
              </w:rPr>
              <w:t> </w:t>
            </w:r>
            <w:r>
              <w:rPr>
                <w:rFonts w:ascii="Times New Roman"/>
                <w:spacing w:val="-43"/>
                <w:sz w:val="18"/>
              </w:rPr>
            </w:r>
            <w:r>
              <w:rPr>
                <w:rFonts w:ascii="Times New Roman"/>
                <w:sz w:val="18"/>
              </w:rPr>
              <w:t>LLC</w:t>
            </w:r>
          </w:p>
        </w:tc>
        <w:tc>
          <w:tcPr>
            <w:tcW w:w="870" w:type="dxa"/>
            <w:gridSpan w:val="2"/>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12,238,000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12,238,000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31.75%</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Pica8,INC</w:t>
            </w:r>
          </w:p>
        </w:tc>
        <w:tc>
          <w:tcPr>
            <w:tcW w:w="870" w:type="dxa"/>
            <w:gridSpan w:val="2"/>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6,119,000.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6,119,000.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18"/>
              <w:jc w:val="left"/>
              <w:rPr>
                <w:rFonts w:ascii="Times New Roman" w:hAnsi="Times New Roman" w:cs="Times New Roman" w:eastAsia="Times New Roman" w:hint="default"/>
                <w:sz w:val="18"/>
                <w:szCs w:val="18"/>
              </w:rPr>
            </w:pPr>
            <w:r>
              <w:rPr>
                <w:rFonts w:ascii="Times New Roman"/>
                <w:sz w:val="18"/>
              </w:rPr>
              <w:t>Conviva Inc</w:t>
            </w:r>
          </w:p>
        </w:tc>
        <w:tc>
          <w:tcPr>
            <w:tcW w:w="870" w:type="dxa"/>
            <w:gridSpan w:val="2"/>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18,356,979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18,356,979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安徽广行 科技股份 有限公司</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p>
        </w:tc>
        <w:tc>
          <w:tcPr>
            <w:tcW w:w="870" w:type="dxa"/>
            <w:gridSpan w:val="2"/>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4,748,881.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4,748,881.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14" w:right="0"/>
              <w:jc w:val="left"/>
              <w:rPr>
                <w:rFonts w:ascii="Times New Roman" w:hAnsi="Times New Roman" w:cs="Times New Roman" w:eastAsia="Times New Roman" w:hint="default"/>
                <w:sz w:val="18"/>
                <w:szCs w:val="18"/>
              </w:rPr>
            </w:pPr>
            <w:r>
              <w:rPr>
                <w:rFonts w:ascii="Times New Roman"/>
                <w:sz w:val="18"/>
              </w:rPr>
              <w:t>40,670,000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Times New Roman" w:hAnsi="Times New Roman" w:cs="Times New Roman" w:eastAsia="Times New Roman" w:hint="default"/>
                <w:sz w:val="18"/>
                <w:szCs w:val="18"/>
              </w:rPr>
            </w:pPr>
            <w:r>
              <w:rPr>
                <w:rFonts w:ascii="Times New Roman"/>
                <w:sz w:val="18"/>
              </w:rPr>
              <w:t>41,462,861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Times New Roman" w:hAnsi="Times New Roman" w:cs="Times New Roman" w:eastAsia="Times New Roman" w:hint="default"/>
                <w:sz w:val="18"/>
                <w:szCs w:val="18"/>
              </w:rPr>
            </w:pPr>
            <w:r>
              <w:rPr>
                <w:rFonts w:ascii="Times New Roman"/>
                <w:sz w:val="18"/>
              </w:rPr>
              <w:t>82,132,861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18"/>
                <w:szCs w:val="18"/>
              </w:rPr>
            </w:pPr>
            <w:r>
              <w:rPr>
                <w:rFonts w:ascii="Times New Roman"/>
                <w:sz w:val="18"/>
              </w:rPr>
              <w:t>17,600,000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18"/>
                <w:szCs w:val="18"/>
              </w:rPr>
            </w:pPr>
            <w:r>
              <w:rPr>
                <w:rFonts w:ascii="Times New Roman"/>
                <w:sz w:val="18"/>
              </w:rPr>
              <w:t>17,600,000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522,000.00</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1" w:top="1340" w:bottom="116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62"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.48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.48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10、长期股权投资" w:id="206"/>
      <w:bookmarkEnd w:id="206"/>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杭州宽云 视讯科技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3,803,261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1,200,186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-1,378,55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3,324,269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-4,548,79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3,803,261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1,200,186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-1,378,55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3.03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3,324,269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-4,548,79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1.57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91"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杭州宽云 视讯科技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-1,386,83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4,548,791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3,161,956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北京市博 汇科技股 份有限公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41,725,03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1,339,486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42,064,52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1.58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51"/>
              <w:jc w:val="left"/>
              <w:rPr>
                <w:rFonts w:ascii="Times New Roman" w:hAnsi="Times New Roman" w:cs="Times New Roman" w:eastAsia="Times New Roman" w:hint="default"/>
                <w:sz w:val="18"/>
                <w:szCs w:val="18"/>
              </w:rPr>
            </w:pPr>
            <w:r>
              <w:rPr>
                <w:rFonts w:ascii="Times New Roman"/>
                <w:sz w:val="18"/>
              </w:rPr>
              <w:t>LARCA</w:t>
            </w:r>
            <w:r>
              <w:rPr>
                <w:rFonts w:ascii="Times New Roman"/>
                <w:w w:val="99"/>
                <w:sz w:val="18"/>
              </w:rPr>
              <w:t> </w:t>
            </w:r>
            <w:r>
              <w:rPr>
                <w:rFonts w:ascii="Times New Roman"/>
                <w:sz w:val="18"/>
              </w:rPr>
              <w:t>N</w:t>
            </w:r>
            <w:r>
              <w:rPr>
                <w:rFonts w:ascii="Times New Roman"/>
                <w:spacing w:val="-1"/>
                <w:sz w:val="18"/>
              </w:rPr>
              <w:t> </w:t>
            </w:r>
            <w:r>
              <w:rPr>
                <w:rFonts w:ascii="Times New Roman"/>
                <w:sz w:val="18"/>
              </w:rPr>
              <w:t>INC</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12,441,40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2,412,512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安徽广行 通信科技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4,689,480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59,401.54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-4,748,88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46,414,51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12,441,40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2,412,512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12,052.86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3,324,269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-200,090.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55,255,36</w:t>
            </w:r>
          </w:p>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5.11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50,217,77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12,441,40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3,612,699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-1,366,50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3,324,269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-4,748,88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55,255,36</w:t>
            </w:r>
          </w:p>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5.11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12"/>
          <w:szCs w:val="12"/>
        </w:rPr>
      </w:pPr>
    </w:p>
    <w:p>
      <w:pPr>
        <w:pStyle w:val="BodyText"/>
        <w:spacing w:line="256" w:lineRule="auto" w:before="0"/>
        <w:ind w:left="533" w:right="0" w:firstLine="420"/>
        <w:jc w:val="left"/>
      </w:pPr>
      <w:r>
        <w:rPr>
          <w:spacing w:val="-8"/>
        </w:rPr>
        <w:t>注：</w:t>
      </w:r>
      <w:r>
        <w:rPr>
          <w:rFonts w:ascii="Times New Roman" w:hAnsi="Times New Roman" w:cs="Times New Roman" w:eastAsia="Times New Roman" w:hint="default"/>
          <w:spacing w:val="-8"/>
        </w:rPr>
        <w:t>1</w:t>
      </w:r>
      <w:r>
        <w:rPr>
          <w:spacing w:val="-8"/>
        </w:rPr>
        <w:t>、本期公司收购</w:t>
      </w:r>
      <w:r>
        <w:rPr>
          <w:rFonts w:ascii="Times New Roman" w:hAnsi="Times New Roman" w:cs="Times New Roman" w:eastAsia="Times New Roman" w:hint="default"/>
          <w:spacing w:val="-8"/>
        </w:rPr>
        <w:t>LARCAN</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5"/>
        </w:rPr>
        <w:t>INC</w:t>
      </w:r>
      <w:r>
        <w:rPr>
          <w:spacing w:val="-5"/>
        </w:rPr>
        <w:t>的</w:t>
      </w:r>
      <w:r>
        <w:rPr>
          <w:rFonts w:ascii="Times New Roman" w:hAnsi="Times New Roman" w:cs="Times New Roman" w:eastAsia="Times New Roman" w:hint="default"/>
          <w:spacing w:val="-5"/>
        </w:rPr>
        <w:t>41%</w:t>
      </w:r>
      <w:r>
        <w:rPr>
          <w:spacing w:val="-5"/>
        </w:rPr>
        <w:t>股权，后由于当地市场环境变化，收购后的公司亏损，</w:t>
      </w:r>
      <w:r>
        <w:rPr/>
        <w:t> 达不到预期的投资目的，公司管理层判断，成本收回的可能性不大，全额计提了减值。</w:t>
      </w:r>
    </w:p>
    <w:p>
      <w:pPr>
        <w:pStyle w:val="BodyText"/>
        <w:spacing w:line="256" w:lineRule="auto" w:before="143"/>
        <w:ind w:left="533" w:right="192" w:firstLine="756"/>
        <w:jc w:val="left"/>
      </w:pPr>
      <w:r>
        <w:rPr>
          <w:rFonts w:ascii="Times New Roman" w:hAnsi="Times New Roman" w:cs="Times New Roman" w:eastAsia="Times New Roman" w:hint="default"/>
        </w:rPr>
        <w:t>2</w:t>
      </w:r>
      <w:r>
        <w:rPr/>
        <w:t>、</w:t>
      </w:r>
      <w:r>
        <w:rPr>
          <w:color w:val="212121"/>
        </w:rPr>
        <w:t>公司的联营企业安徽广行科技股份有限公司，原持股比例</w:t>
      </w:r>
      <w:r>
        <w:rPr>
          <w:rFonts w:ascii="Times New Roman" w:hAnsi="Times New Roman" w:cs="Times New Roman" w:eastAsia="Times New Roman" w:hint="default"/>
          <w:color w:val="212121"/>
        </w:rPr>
        <w:t>25%</w:t>
      </w:r>
      <w:r>
        <w:rPr>
          <w:color w:val="212121"/>
        </w:rPr>
        <w:t>，</w:t>
      </w:r>
      <w:r>
        <w:rPr>
          <w:rFonts w:ascii="Times New Roman" w:hAnsi="Times New Roman" w:cs="Times New Roman" w:eastAsia="Times New Roman" w:hint="default"/>
          <w:color w:val="212121"/>
        </w:rPr>
        <w:t>2014</w:t>
      </w:r>
      <w:r>
        <w:rPr>
          <w:color w:val="212121"/>
        </w:rPr>
        <w:t>年</w:t>
      </w:r>
      <w:r>
        <w:rPr>
          <w:rFonts w:ascii="Times New Roman" w:hAnsi="Times New Roman" w:cs="Times New Roman" w:eastAsia="Times New Roman" w:hint="default"/>
          <w:color w:val="212121"/>
        </w:rPr>
        <w:t>4</w:t>
      </w:r>
      <w:r>
        <w:rPr>
          <w:color w:val="212121"/>
        </w:rPr>
        <w:t>月其他股东单方 增资，将公司所持股份稀释至</w:t>
      </w:r>
      <w:r>
        <w:rPr>
          <w:rFonts w:ascii="Times New Roman" w:hAnsi="Times New Roman" w:cs="Times New Roman" w:eastAsia="Times New Roman" w:hint="default"/>
          <w:color w:val="212121"/>
        </w:rPr>
        <w:t>8.33%</w:t>
      </w:r>
      <w:r>
        <w:rPr>
          <w:color w:val="212121"/>
        </w:rPr>
        <w:t>。转入可供出售金融资产。</w:t>
      </w:r>
      <w:r>
        <w:rPr/>
      </w:r>
    </w:p>
    <w:p>
      <w:pPr>
        <w:spacing w:after="0" w:line="256" w:lineRule="auto"/>
        <w:jc w:val="left"/>
        <w:sectPr>
          <w:pgSz w:w="11910" w:h="16840"/>
          <w:pgMar w:header="0" w:footer="971" w:top="1340" w:bottom="1160" w:left="1020" w:right="1020"/>
        </w:sectPr>
      </w:pPr>
    </w:p>
    <w:p>
      <w:pPr>
        <w:pStyle w:val="Heading6"/>
        <w:spacing w:line="240" w:lineRule="auto" w:before="8"/>
        <w:ind w:right="0"/>
        <w:jc w:val="left"/>
        <w:rPr>
          <w:b w:val="0"/>
          <w:bCs w:val="0"/>
        </w:rPr>
      </w:pPr>
      <w:bookmarkStart w:name="11、投资性房地产" w:id="207"/>
      <w:bookmarkEnd w:id="207"/>
      <w:r>
        <w:rPr>
          <w:b w:val="0"/>
          <w:bCs w:val="0"/>
        </w:rPr>
      </w:r>
      <w:r>
        <w:rPr>
          <w:rFonts w:ascii="Times New Roman" w:hAnsi="Times New Roman" w:cs="Times New Roman" w:eastAsia="Times New Roman" w:hint="default"/>
        </w:rPr>
        <w:t>11</w:t>
      </w:r>
      <w:r>
        <w:rPr/>
        <w:t>、投资性房地产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采用成本计量模式的投资性房地产" w:id="208"/>
      <w:bookmarkEnd w:id="208"/>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18,917,131.52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18,917,131.52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6,888,296.45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5,168,957.76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12,057,254.21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4,895,200.00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5,168,957.76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10,064,157.76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1,993,096.45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1,993,096.45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25,805,427.97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5,168,957.76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30,974,385.73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336,961.41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336,961.41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660,214.65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660,214.65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660,214.65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660,214.65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997,176.06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997,176.06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1" w:top="1400" w:bottom="116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24,808,251.91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5,168,957.76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29,977,209.67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18,580,170.11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18,580,170.11</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采用公允价值计量模式的投资性房地产" w:id="209"/>
      <w:bookmarkEnd w:id="209"/>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left="113" w:right="0"/>
        <w:jc w:val="left"/>
        <w:rPr>
          <w:b w:val="0"/>
          <w:bCs w:val="0"/>
        </w:rPr>
      </w:pPr>
      <w:bookmarkStart w:name="（3）未办妥产权证书的投资性房地产情况" w:id="210"/>
      <w:bookmarkEnd w:id="210"/>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湖南金烨房产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1,898,424.36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line="357" w:lineRule="auto" w:before="51"/>
        <w:ind w:left="113" w:right="901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bookmarkStart w:name="12、固定资产" w:id="211"/>
      <w:bookmarkEnd w:id="211"/>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固定资产情况" w:id="212"/>
      <w:bookmarkEnd w:id="21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198,130,257.09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17,453,174.54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6,897,968.18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10,104,895.91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2,718,807.03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235,305,102.75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76,953,146.68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85,137,023.89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5,324,681.27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2,272,428.22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4,432,892.67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174,120,172.73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66,653,066.68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33,241,888.41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3,429,156.63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777,555.16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4,026,574.37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108,128,241.25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10,300,080.00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45,486.75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10,345,566.75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51,849,648.73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1,895,524.64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1,494,873.06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406,318.30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55,646,364.73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12,020,905.48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4,420,602.96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2,845,038.41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408,447.03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19,694,993.88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10,027,809.03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4,420,602.96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2,845,038.41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408,447.03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17,701,897.43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1,993,096.45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1,993,096.45</w:t>
            </w:r>
          </w:p>
        </w:tc>
      </w:tr>
      <w:tr>
        <w:trPr>
          <w:trHeight w:val="403"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263,062,498.29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98,169,595.47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4" w:right="0"/>
              <w:jc w:val="left"/>
              <w:rPr>
                <w:rFonts w:ascii="Times New Roman" w:hAnsi="Times New Roman" w:cs="Times New Roman" w:eastAsia="Times New Roman" w:hint="default"/>
                <w:sz w:val="18"/>
                <w:szCs w:val="18"/>
              </w:rPr>
            </w:pPr>
            <w:r>
              <w:rPr>
                <w:rFonts w:ascii="Times New Roman"/>
                <w:sz w:val="18"/>
              </w:rPr>
              <w:t>9,377,611.04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12,377,324.13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6,743,252.67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389,730,281.60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1" w:top="1340" w:bottom="116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14,491,209.90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center"/>
              <w:rPr>
                <w:rFonts w:ascii="Times New Roman" w:hAnsi="Times New Roman" w:cs="Times New Roman" w:eastAsia="Times New Roman" w:hint="default"/>
                <w:sz w:val="18"/>
                <w:szCs w:val="18"/>
              </w:rPr>
            </w:pPr>
            <w:r>
              <w:rPr>
                <w:rFonts w:ascii="Times New Roman"/>
                <w:sz w:val="18"/>
              </w:rPr>
              <w:t>10,011,588.58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3,630,068.89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3,090,672.35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1,245,863.44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32,469,403.16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5,408,766.79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37,166,481.98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3,738,366.73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1,708,734.26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951,085.85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48,973,435.61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5,408,766.79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5,883,008.29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1,189,083.28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995,409.56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535,197.89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14,011,465.81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28,836,015.87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1,416,293.14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713,324.70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170,393.33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31,136,027.04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47,336.04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2,669,901.05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1,525,048.07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302,305.31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4,544,590.47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2,669,901.05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1,525,048.07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302,305.31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4,497,254.43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47,336.04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47,336.04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19,852,640.65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44,508,169.51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5,843,387.55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4,799,406.61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1,894,643.98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76,898,248.30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243,209,857.64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53,661,425.96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3,534,223.49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7,577,917.52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4,848,608.69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312,832,033.30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183,639,047.19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7,441,585.96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3,267,899.29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7,014,223.56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1,472,943.59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202,835,699.59</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通过融资租赁租入的固定资产情况" w:id="213"/>
      <w:bookmarkEnd w:id="213"/>
      <w:r>
        <w:rPr>
          <w:b w:val="0"/>
          <w:bCs w:val="0"/>
        </w:rPr>
      </w:r>
      <w:r>
        <w:rPr/>
        <w:t>（</w:t>
      </w:r>
      <w:r>
        <w:rPr>
          <w:rFonts w:ascii="Times New Roman" w:hAnsi="Times New Roman" w:cs="Times New Roman" w:eastAsia="Times New Roman" w:hint="default"/>
        </w:rPr>
        <w:t>2</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10,245,599.00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886,736.80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9,258,853.20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9,621,161.92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4,416,256.81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5,204,905.11</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3）通过经营租赁租出的固定资产" w:id="214"/>
      <w:bookmarkEnd w:id="214"/>
      <w:r>
        <w:rPr>
          <w:b w:val="0"/>
          <w:bCs w:val="0"/>
        </w:rPr>
      </w:r>
      <w:r>
        <w:rPr/>
        <w:t>（</w:t>
      </w:r>
      <w:r>
        <w:rPr>
          <w:rFonts w:ascii="Times New Roman" w:hAnsi="Times New Roman" w:cs="Times New Roman" w:eastAsia="Times New Roman" w:hint="default"/>
        </w:rPr>
        <w:t>3</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6"/>
        <w:spacing w:line="240" w:lineRule="auto" w:before="35"/>
        <w:ind w:right="0"/>
        <w:jc w:val="left"/>
        <w:rPr>
          <w:b w:val="0"/>
          <w:bCs w:val="0"/>
        </w:rPr>
      </w:pPr>
      <w:bookmarkStart w:name="（4）未办妥产权证书的固定资产情况" w:id="215"/>
      <w:bookmarkEnd w:id="215"/>
      <w:r>
        <w:rPr>
          <w:b w:val="0"/>
          <w:bCs w:val="0"/>
        </w:rPr>
      </w:r>
      <w:r>
        <w:rPr/>
        <w:t>（</w:t>
      </w:r>
      <w:r>
        <w:rPr>
          <w:rFonts w:ascii="Times New Roman" w:hAnsi="Times New Roman" w:cs="Times New Roman" w:eastAsia="Times New Roman" w:hint="default"/>
        </w:rPr>
        <w:t>4</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0" w:footer="971" w:top="1340" w:bottom="116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南京新城房屋</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15,651,376.90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湖南金烨房产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6,998,725.73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left="113" w:right="0"/>
        <w:jc w:val="left"/>
        <w:rPr>
          <w:b w:val="0"/>
          <w:bCs w:val="0"/>
        </w:rPr>
      </w:pPr>
      <w:bookmarkStart w:name="13、在建工程" w:id="216"/>
      <w:bookmarkEnd w:id="216"/>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在建工程情况" w:id="217"/>
      <w:bookmarkEnd w:id="21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北京数码视讯数 字电视科技园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131,769,931.59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131,769,931.59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116,696,858.24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116,696,858.24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如缘房产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厂房装修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1,011,826.57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1,011,826.57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马尾新厂房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39,854,975.79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39,854,975.79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186,536,733.95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186,536,733.95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116,696,858.24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116,696,858.24</w:t>
            </w:r>
          </w:p>
        </w:tc>
      </w:tr>
    </w:tbl>
    <w:p>
      <w:pPr>
        <w:spacing w:line="240" w:lineRule="auto" w:before="3"/>
        <w:rPr>
          <w:rFonts w:ascii="宋体" w:hAnsi="宋体" w:cs="宋体" w:eastAsia="宋体" w:hint="default"/>
          <w:sz w:val="19"/>
          <w:szCs w:val="19"/>
        </w:rPr>
      </w:pPr>
    </w:p>
    <w:p>
      <w:pPr>
        <w:pStyle w:val="Heading6"/>
        <w:spacing w:line="240" w:lineRule="auto" w:before="35"/>
        <w:ind w:right="0"/>
        <w:jc w:val="left"/>
        <w:rPr>
          <w:b w:val="0"/>
          <w:bCs w:val="0"/>
        </w:rPr>
      </w:pPr>
      <w:bookmarkStart w:name="（2）重要在建工程项目本期变动情况" w:id="218"/>
      <w:bookmarkEnd w:id="21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北京数 码视讯 数字电 视科技 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116,696,</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858.24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15,073,0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73.35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131,769,</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931.59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87.85%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99.90%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如缘房 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13,900,0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13,900,0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92.67%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92.67%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厂房装 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1,100,00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1,011,82</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6.57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1,011,82</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91.98%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98.00%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马尾新 厂房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45,000,0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39,854,9</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75.79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39,854,9</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75.79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88.57%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96.00%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211,100,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116,696,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858.24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69,839,8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75.71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186,536,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733.95</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1" w:top="1340" w:bottom="1160" w:left="1020" w:right="1020"/>
        </w:sectPr>
      </w:pPr>
    </w:p>
    <w:p>
      <w:pPr>
        <w:pStyle w:val="Heading6"/>
        <w:spacing w:line="240" w:lineRule="auto" w:before="8"/>
        <w:ind w:right="0"/>
        <w:jc w:val="left"/>
        <w:rPr>
          <w:b w:val="0"/>
          <w:bCs w:val="0"/>
        </w:rPr>
      </w:pPr>
      <w:bookmarkStart w:name="14、无形资产" w:id="219"/>
      <w:bookmarkEnd w:id="219"/>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无形资产情况" w:id="220"/>
      <w:bookmarkEnd w:id="22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1"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43,292,754.00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100,671,213.22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845,936.76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144,809,903.98</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62,586,822.23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280,327.85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63,565,704.98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126,432,855.06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49,769,268.60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280,327.85</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50,049,596.45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63,565,704.98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63,565,704.98</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12,817,553.63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12,817,553.63</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105,879,576.23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280,327.85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164,236,918.20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845,936.76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271,242,759.04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3,964,299.27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13,329,630.49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119,840.99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17,413,770.75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1,409,586.31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5,762.32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12,181,962.47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84,593.64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13,681,904.74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904,848.82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5,762.32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12,151,962.47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84,593.64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13,147,167.25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504,737.49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504,737.49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5,373,885.58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5,762.32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25,511,592.96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204,434.63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31,095,675.49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1" w:top="1400" w:bottom="116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100,505,690.65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274,565.53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138,725,325.24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641,502.13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240,147,083.55</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39,328,454.73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87,341,582.73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726,095.77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127,396,133.23</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23.43%</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6"/>
        <w:spacing w:line="240" w:lineRule="auto"/>
        <w:ind w:left="113" w:right="0"/>
        <w:jc w:val="left"/>
        <w:rPr>
          <w:b w:val="0"/>
          <w:bCs w:val="0"/>
        </w:rPr>
      </w:pPr>
      <w:bookmarkStart w:name="15、开发支出" w:id="221"/>
      <w:bookmarkEnd w:id="221"/>
      <w:r>
        <w:rPr>
          <w:b w:val="0"/>
          <w:bCs w:val="0"/>
        </w:rPr>
      </w:r>
      <w:r>
        <w:rPr>
          <w:rFonts w:ascii="Times New Roman" w:hAnsi="Times New Roman" w:cs="Times New Roman" w:eastAsia="Times New Roman" w:hint="default"/>
        </w:rPr>
        <w:t>15</w:t>
      </w:r>
      <w:r>
        <w:rPr/>
        <w:t>、开发支出</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righ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HiTV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融合视 讯服务平台项 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7,195,842.91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495,557.42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7,691,400.33</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IPQAM3.0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项</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14,620,756.69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14,806,515.35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29,427,272.04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SMR</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3,774,708.55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1,892,480.20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5,667,188.75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多屏编转码器</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xStream</w:t>
            </w:r>
            <w:r>
              <w:rPr>
                <w:rFonts w:ascii="Times New Roman"/>
                <w:spacing w:val="-2"/>
                <w:sz w:val="18"/>
              </w:rPr>
              <w:t> </w:t>
            </w:r>
            <w:r>
              <w:rPr>
                <w:rFonts w:ascii="Times New Roman"/>
                <w:sz w:val="18"/>
              </w:rPr>
              <w:t>6000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5,991,353.00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8,575,215.81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14,566,568.81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H.264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高清编</w:t>
            </w:r>
            <w:r>
              <w:rPr>
                <w:rFonts w:ascii="宋体" w:hAnsi="宋体" w:cs="宋体" w:eastAsia="宋体" w:hint="default"/>
                <w:w w:val="99"/>
                <w:sz w:val="18"/>
                <w:szCs w:val="18"/>
              </w:rPr>
              <w:t> </w:t>
            </w:r>
            <w:r>
              <w:rPr>
                <w:rFonts w:ascii="宋体" w:hAnsi="宋体" w:cs="宋体" w:eastAsia="宋体" w:hint="default"/>
                <w:sz w:val="18"/>
                <w:szCs w:val="18"/>
              </w:rPr>
              <w:t>解码器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9,461,194.52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9,461,194.52</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网管项目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3,660,508.40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3,660,508.40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IPCAS/DRM2.</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4,794,417.48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4,794,417.48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可下载条件接 收系统</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DCAS</w:t>
            </w: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5,449,749.50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5,449,749.50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EMR3.0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9,379,079.19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9,379,079.19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通用低端机顶 盒软件系统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2,918,346.87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2,918,346.87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C160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编码卡</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2,697,001.81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2,697,001.81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多路编转码卡</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9,468,024.18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9,468,024.18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处理卡</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2,558,427.02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2,558,427.02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解调解扰卡</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657,543.38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657,543.38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QAM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调制卡</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4,936,559.25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4,936,559.25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金融智能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SD</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9,262,169.70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5,589,616.59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14,851,786.29</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电视支付系统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4,548,063.04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3,832,539.22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715,523.82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1" w:top="1340" w:bottom="1160" w:left="1020" w:right="1020"/>
        </w:sectPr>
      </w:pPr>
    </w:p>
    <w:p>
      <w:pPr>
        <w:spacing w:line="240" w:lineRule="auto" w:before="3"/>
        <w:rPr>
          <w:rFonts w:ascii="宋体" w:hAnsi="宋体" w:cs="宋体" w:eastAsia="宋体" w:hint="default"/>
          <w:sz w:val="6"/>
          <w:szCs w:val="6"/>
        </w:rPr>
      </w:pPr>
      <w:r>
        <w:rPr/>
        <w:pict>
          <v:group style="position:absolute;margin-left:116.720001pt;margin-top:161.449982pt;width:58.2pt;height:20.8pt;mso-position-horizontal-relative:page;mso-position-vertical-relative:page;z-index:-1417168" coordorigin="2334,3229" coordsize="1164,416">
            <v:group style="position:absolute;left:2346;top:3240;width:2;height:393" coordorigin="2346,3240" coordsize="2,393">
              <v:shape style="position:absolute;left:2346;top:3240;width:2;height:393" coordorigin="2346,3240" coordsize="0,393" path="m2346,3240l2346,3633e" filled="false" stroked="true" strokeweight="1.140pt" strokecolor="#ffffff">
                <v:path arrowok="t"/>
              </v:shape>
            </v:group>
            <v:group style="position:absolute;left:2357;top:3240;width:1142;height:393" coordorigin="2357,3240" coordsize="1142,393">
              <v:shape style="position:absolute;left:2357;top:3240;width:1142;height:393" coordorigin="2357,3240" coordsize="1142,393" path="m2357,3633l3498,3633,3498,3240,2357,3240,2357,3633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36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V2.0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CCMTS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20,488,087.15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17,992,421.96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38,480,509.11</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3"/>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OLT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光路线终 端</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9,640,190.85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5,421,754.29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15,061,945.14</w:t>
            </w: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无源光网络终 </w:t>
            </w:r>
            <w:r>
              <w:rPr>
                <w:rFonts w:ascii="宋体" w:hAnsi="宋体" w:cs="宋体" w:eastAsia="宋体" w:hint="default"/>
                <w:spacing w:val="-10"/>
                <w:sz w:val="18"/>
                <w:szCs w:val="18"/>
              </w:rPr>
              <w:t>端设备（</w:t>
            </w:r>
            <w:r>
              <w:rPr>
                <w:rFonts w:ascii="Times New Roman" w:hAnsi="Times New Roman" w:cs="Times New Roman" w:eastAsia="Times New Roman" w:hint="default"/>
                <w:spacing w:val="-10"/>
                <w:sz w:val="18"/>
                <w:szCs w:val="18"/>
              </w:rPr>
              <w:t>ONU</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系统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5,959,739.50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5,959,739.50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新一代数字化 智能家庭信息 服务平台及产 业化项目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14,803,439.59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14,803,439.59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EMS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硬件</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2,722,247.80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2,722,247.80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Times New Roman"/>
                <w:sz w:val="18"/>
              </w:rPr>
              <w:t>CAS70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14,228,954.50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3,464,112.71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10,764,841.79</w:t>
            </w:r>
          </w:p>
        </w:tc>
      </w:tr>
      <w:tr>
        <w:trPr>
          <w:trHeight w:val="79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服  务  交</w:t>
            </w:r>
            <w:r>
              <w:rPr>
                <w:rFonts w:ascii="宋体" w:hAnsi="宋体" w:cs="宋体" w:eastAsia="宋体" w:hint="default"/>
                <w:spacing w:val="-33"/>
                <w:sz w:val="18"/>
                <w:szCs w:val="18"/>
              </w:rPr>
              <w:t> </w:t>
            </w:r>
            <w:r>
              <w:rPr>
                <w:rFonts w:ascii="宋体" w:hAnsi="宋体" w:cs="宋体" w:eastAsia="宋体" w:hint="default"/>
                <w:sz w:val="18"/>
                <w:szCs w:val="18"/>
              </w:rPr>
              <w:t>付</w:t>
            </w:r>
          </w:p>
          <w:p>
            <w:pPr>
              <w:pStyle w:val="TableParagraph"/>
              <w:spacing w:line="232" w:lineRule="exact" w:before="24"/>
              <w:ind w:left="22" w:right="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SDP</w:t>
            </w:r>
            <w:r>
              <w:rPr>
                <w:rFonts w:ascii="Times New Roman" w:hAnsi="Times New Roman" w:cs="Times New Roman" w:eastAsia="Times New Roman" w:hint="default"/>
                <w:spacing w:val="-24"/>
                <w:sz w:val="18"/>
                <w:szCs w:val="18"/>
              </w:rPr>
              <w:t> </w:t>
            </w:r>
            <w:r>
              <w:rPr>
                <w:rFonts w:ascii="宋体" w:hAnsi="宋体" w:cs="宋体" w:eastAsia="宋体" w:hint="default"/>
                <w:spacing w:val="14"/>
                <w:sz w:val="18"/>
                <w:szCs w:val="18"/>
              </w:rPr>
              <w:t>）及增</w:t>
            </w:r>
            <w:r>
              <w:rPr>
                <w:rFonts w:ascii="宋体" w:hAnsi="宋体" w:cs="宋体" w:eastAsia="宋体" w:hint="default"/>
                <w:spacing w:val="-69"/>
                <w:sz w:val="18"/>
                <w:szCs w:val="18"/>
              </w:rPr>
              <w:t> </w:t>
            </w:r>
            <w:r>
              <w:rPr>
                <w:rFonts w:ascii="宋体" w:hAnsi="宋体" w:cs="宋体" w:eastAsia="宋体" w:hint="default"/>
                <w:sz w:val="18"/>
                <w:szCs w:val="18"/>
              </w:rPr>
              <w:t>值业务平台</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21,523,332.36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5,311,523.73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16,211,808.63</w:t>
            </w:r>
          </w:p>
        </w:tc>
      </w:tr>
      <w:tr>
        <w:trPr>
          <w:trHeight w:val="53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36"/>
              <w:ind w:left="22" w:right="0"/>
              <w:jc w:val="left"/>
              <w:rPr>
                <w:rFonts w:ascii="Times New Roman" w:hAnsi="Times New Roman" w:cs="Times New Roman" w:eastAsia="Times New Roman" w:hint="default"/>
                <w:sz w:val="18"/>
                <w:szCs w:val="18"/>
              </w:rPr>
            </w:pPr>
            <w:r>
              <w:rPr>
                <w:rFonts w:ascii="Times New Roman"/>
                <w:sz w:val="18"/>
              </w:rPr>
              <w:t>Android  </w:t>
            </w:r>
            <w:r>
              <w:rPr>
                <w:rFonts w:ascii="Times New Roman"/>
                <w:spacing w:val="3"/>
                <w:sz w:val="18"/>
              </w:rPr>
              <w:t> </w:t>
            </w:r>
            <w:r>
              <w:rPr>
                <w:rFonts w:ascii="Times New Roman"/>
                <w:sz w:val="18"/>
              </w:rPr>
              <w:t>IPTV</w:t>
            </w:r>
          </w:p>
          <w:p>
            <w:pPr>
              <w:pStyle w:val="TableParagraph"/>
              <w:spacing w:line="236"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智能终端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11,695,585.82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11,695,585.82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Pushvod3.0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12,920,677.25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12,920,677.25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切换卡</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2,787,084.87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2,787,084.87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CMMB</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监控软 件</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264,187.92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264,187.92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1"/>
              <w:jc w:val="both"/>
              <w:rPr>
                <w:rFonts w:ascii="宋体" w:hAnsi="宋体" w:cs="宋体" w:eastAsia="宋体" w:hint="default"/>
                <w:sz w:val="18"/>
                <w:szCs w:val="18"/>
              </w:rPr>
            </w:pPr>
            <w:r>
              <w:rPr>
                <w:rFonts w:ascii="宋体" w:hAnsi="宋体" w:cs="宋体" w:eastAsia="宋体" w:hint="default"/>
                <w:sz w:val="18"/>
                <w:szCs w:val="18"/>
              </w:rPr>
              <w:t>基于骑缝防伪 技术及特种高 效自动设备生 产的高防伪充 值卡</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882,998.90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882,998.90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1"/>
              <w:jc w:val="left"/>
              <w:rPr>
                <w:rFonts w:ascii="宋体" w:hAnsi="宋体" w:cs="宋体" w:eastAsia="宋体" w:hint="default"/>
                <w:sz w:val="18"/>
                <w:szCs w:val="18"/>
              </w:rPr>
            </w:pPr>
            <w:r>
              <w:rPr>
                <w:rFonts w:ascii="宋体" w:hAnsi="宋体" w:cs="宋体" w:eastAsia="宋体" w:hint="default"/>
                <w:sz w:val="18"/>
                <w:szCs w:val="18"/>
              </w:rPr>
              <w:t>耐高温和环保 卡材料</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518,240.97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518,240.97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1"/>
              <w:jc w:val="left"/>
              <w:rPr>
                <w:rFonts w:ascii="宋体" w:hAnsi="宋体" w:cs="宋体" w:eastAsia="宋体" w:hint="default"/>
                <w:sz w:val="18"/>
                <w:szCs w:val="18"/>
              </w:rPr>
            </w:pPr>
            <w:r>
              <w:rPr>
                <w:rFonts w:ascii="宋体" w:hAnsi="宋体" w:cs="宋体" w:eastAsia="宋体" w:hint="default"/>
                <w:sz w:val="18"/>
                <w:szCs w:val="18"/>
              </w:rPr>
              <w:t>公交卡激光个 性化</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697,321.19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697,321.19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84,877,784.23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190,401,611.55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63,565,704.98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98,474,681.17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113,239,009.63</w:t>
            </w:r>
          </w:p>
        </w:tc>
      </w:tr>
    </w:tbl>
    <w:p>
      <w:pPr>
        <w:spacing w:before="51"/>
        <w:ind w:left="114" w:right="9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5"/>
        <w:gridCol w:w="3347"/>
        <w:gridCol w:w="1646"/>
        <w:gridCol w:w="1920"/>
      </w:tblGrid>
      <w:tr>
        <w:trPr>
          <w:trHeight w:val="644" w:hRule="exact"/>
        </w:trPr>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资本化开始时点</w:t>
            </w:r>
          </w:p>
        </w:tc>
        <w:tc>
          <w:tcPr>
            <w:tcW w:w="1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资本化具体依据</w:t>
            </w:r>
          </w:p>
        </w:tc>
        <w:tc>
          <w:tcPr>
            <w:tcW w:w="19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截至期末研发进度</w:t>
            </w:r>
          </w:p>
        </w:tc>
      </w:tr>
      <w:tr>
        <w:trPr>
          <w:trHeight w:val="32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HiTV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融合视讯服务平台项目</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9"/>
              <w:jc w:val="center"/>
              <w:rPr>
                <w:rFonts w:ascii="宋体" w:hAnsi="宋体" w:cs="宋体" w:eastAsia="宋体" w:hint="default"/>
                <w:sz w:val="18"/>
                <w:szCs w:val="18"/>
              </w:rPr>
            </w:pPr>
            <w:r>
              <w:rPr>
                <w:rFonts w:ascii="宋体" w:hAnsi="宋体" w:cs="宋体" w:eastAsia="宋体" w:hint="default"/>
                <w:sz w:val="18"/>
                <w:szCs w:val="18"/>
              </w:rPr>
              <w:t>完成总体方案评审，进入测试调制阶段</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项目进展情况</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测试验证</w:t>
            </w:r>
          </w:p>
        </w:tc>
      </w:tr>
      <w:tr>
        <w:trPr>
          <w:trHeight w:val="32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H.264 </w:t>
            </w:r>
            <w:r>
              <w:rPr>
                <w:rFonts w:ascii="宋体" w:hAnsi="宋体" w:cs="宋体" w:eastAsia="宋体" w:hint="default"/>
                <w:sz w:val="18"/>
                <w:szCs w:val="18"/>
              </w:rPr>
              <w:t>高清编解码器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9530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9"/>
              <w:jc w:val="center"/>
              <w:rPr>
                <w:rFonts w:ascii="宋体" w:hAnsi="宋体" w:cs="宋体" w:eastAsia="宋体" w:hint="default"/>
                <w:sz w:val="18"/>
                <w:szCs w:val="18"/>
              </w:rPr>
            </w:pPr>
            <w:r>
              <w:rPr>
                <w:rFonts w:ascii="宋体" w:hAnsi="宋体" w:cs="宋体" w:eastAsia="宋体" w:hint="default"/>
                <w:sz w:val="18"/>
                <w:szCs w:val="18"/>
              </w:rPr>
              <w:t>完成总体方案评审，进入测试调制阶段</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项目进展情况</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测试验证</w:t>
            </w:r>
          </w:p>
        </w:tc>
      </w:tr>
      <w:tr>
        <w:trPr>
          <w:trHeight w:val="32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金融智能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9"/>
              <w:jc w:val="center"/>
              <w:rPr>
                <w:rFonts w:ascii="宋体" w:hAnsi="宋体" w:cs="宋体" w:eastAsia="宋体" w:hint="default"/>
                <w:sz w:val="18"/>
                <w:szCs w:val="18"/>
              </w:rPr>
            </w:pPr>
            <w:r>
              <w:rPr>
                <w:rFonts w:ascii="宋体" w:hAnsi="宋体" w:cs="宋体" w:eastAsia="宋体" w:hint="default"/>
                <w:sz w:val="18"/>
                <w:szCs w:val="18"/>
              </w:rPr>
              <w:t>完成总体方案评审，进入测试调制阶段</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项目进展情况</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系统调试</w:t>
            </w:r>
          </w:p>
        </w:tc>
      </w:tr>
      <w:tr>
        <w:trPr>
          <w:trHeight w:val="32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电视支付系统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9"/>
              <w:jc w:val="center"/>
              <w:rPr>
                <w:rFonts w:ascii="宋体" w:hAnsi="宋体" w:cs="宋体" w:eastAsia="宋体" w:hint="default"/>
                <w:sz w:val="18"/>
                <w:szCs w:val="18"/>
              </w:rPr>
            </w:pPr>
            <w:r>
              <w:rPr>
                <w:rFonts w:ascii="宋体" w:hAnsi="宋体" w:cs="宋体" w:eastAsia="宋体" w:hint="default"/>
                <w:sz w:val="18"/>
                <w:szCs w:val="18"/>
              </w:rPr>
              <w:t>完成总体方案评审，进入测试调制阶段</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项目进展情况</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详细设计</w:t>
            </w:r>
          </w:p>
        </w:tc>
      </w:tr>
      <w:tr>
        <w:trPr>
          <w:trHeight w:val="32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CCMTS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9"/>
              <w:jc w:val="center"/>
              <w:rPr>
                <w:rFonts w:ascii="宋体" w:hAnsi="宋体" w:cs="宋体" w:eastAsia="宋体" w:hint="default"/>
                <w:sz w:val="18"/>
                <w:szCs w:val="18"/>
              </w:rPr>
            </w:pPr>
            <w:r>
              <w:rPr>
                <w:rFonts w:ascii="宋体" w:hAnsi="宋体" w:cs="宋体" w:eastAsia="宋体" w:hint="default"/>
                <w:sz w:val="18"/>
                <w:szCs w:val="18"/>
              </w:rPr>
              <w:t>完成总体方案评审，进入测试调制阶段</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项目进展情况</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系统调试</w:t>
            </w:r>
          </w:p>
        </w:tc>
      </w:tr>
      <w:tr>
        <w:trPr>
          <w:trHeight w:val="32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OLT</w:t>
            </w:r>
            <w:r>
              <w:rPr>
                <w:rFonts w:ascii="Times New Roman" w:hAnsi="Times New Roman" w:cs="Times New Roman" w:eastAsia="Times New Roman" w:hint="default"/>
                <w:sz w:val="18"/>
                <w:szCs w:val="18"/>
              </w:rPr>
              <w:t> </w:t>
            </w:r>
            <w:r>
              <w:rPr>
                <w:rFonts w:ascii="宋体" w:hAnsi="宋体" w:cs="宋体" w:eastAsia="宋体" w:hint="default"/>
                <w:sz w:val="18"/>
                <w:szCs w:val="18"/>
              </w:rPr>
              <w:t>光路线终端</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9"/>
              <w:jc w:val="center"/>
              <w:rPr>
                <w:rFonts w:ascii="宋体" w:hAnsi="宋体" w:cs="宋体" w:eastAsia="宋体" w:hint="default"/>
                <w:sz w:val="18"/>
                <w:szCs w:val="18"/>
              </w:rPr>
            </w:pPr>
            <w:r>
              <w:rPr>
                <w:rFonts w:ascii="宋体" w:hAnsi="宋体" w:cs="宋体" w:eastAsia="宋体" w:hint="default"/>
                <w:sz w:val="18"/>
                <w:szCs w:val="18"/>
              </w:rPr>
              <w:t>完成总体方案评审，进入测试调制阶段</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项目进展情况</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样机试制</w:t>
            </w:r>
          </w:p>
        </w:tc>
      </w:tr>
    </w:tbl>
    <w:p>
      <w:pPr>
        <w:spacing w:after="0" w:line="240" w:lineRule="auto"/>
        <w:jc w:val="left"/>
        <w:rPr>
          <w:rFonts w:ascii="宋体" w:hAnsi="宋体" w:cs="宋体" w:eastAsia="宋体" w:hint="default"/>
          <w:sz w:val="18"/>
          <w:szCs w:val="18"/>
        </w:rPr>
        <w:sectPr>
          <w:pgSz w:w="11910" w:h="16840"/>
          <w:pgMar w:header="0" w:footer="971" w:top="1340" w:bottom="1160" w:left="1020" w:right="90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835"/>
        <w:gridCol w:w="3347"/>
        <w:gridCol w:w="1646"/>
        <w:gridCol w:w="1920"/>
      </w:tblGrid>
      <w:tr>
        <w:trPr>
          <w:trHeight w:val="32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CAS</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完成总体方案评审，进入测试调制阶段</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项目进展情况</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样机试制</w:t>
            </w:r>
          </w:p>
        </w:tc>
      </w:tr>
      <w:tr>
        <w:trPr>
          <w:trHeight w:val="32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OTT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前端平台</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完成总体方案评审，进入测试调制阶段</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项目进展情况</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详细设计</w:t>
            </w:r>
          </w:p>
        </w:tc>
      </w:tr>
    </w:tbl>
    <w:p>
      <w:pPr>
        <w:spacing w:line="240" w:lineRule="auto" w:before="2"/>
        <w:rPr>
          <w:rFonts w:ascii="宋体" w:hAnsi="宋体" w:cs="宋体" w:eastAsia="宋体" w:hint="default"/>
          <w:sz w:val="19"/>
          <w:szCs w:val="19"/>
        </w:rPr>
      </w:pPr>
    </w:p>
    <w:p>
      <w:pPr>
        <w:pStyle w:val="Heading6"/>
        <w:spacing w:line="240" w:lineRule="auto" w:before="35"/>
        <w:ind w:right="97"/>
        <w:jc w:val="left"/>
        <w:rPr>
          <w:b w:val="0"/>
          <w:bCs w:val="0"/>
        </w:rPr>
      </w:pPr>
      <w:bookmarkStart w:name="16、商誉" w:id="222"/>
      <w:bookmarkEnd w:id="222"/>
      <w:r>
        <w:rPr>
          <w:b w:val="0"/>
          <w:bCs w:val="0"/>
        </w:rPr>
      </w:r>
      <w:r>
        <w:rPr>
          <w:rFonts w:ascii="Times New Roman" w:hAnsi="Times New Roman" w:cs="Times New Roman" w:eastAsia="Times New Roman" w:hint="default"/>
        </w:rPr>
        <w:t>16</w:t>
      </w:r>
      <w:r>
        <w:rPr/>
        <w:t>、商誉</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97"/>
        <w:jc w:val="left"/>
        <w:rPr>
          <w:b w:val="0"/>
          <w:bCs w:val="0"/>
        </w:rPr>
      </w:pPr>
      <w:bookmarkStart w:name="（1）商誉账面原值" w:id="223"/>
      <w:bookmarkEnd w:id="223"/>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湖南爱点信息技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1,409,874.82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1,409,874.82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福州兆科智能卡 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33,034,151.64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33,034,151.64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1,409,874.82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33,034,151.64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34,444,026.46</w:t>
            </w:r>
          </w:p>
        </w:tc>
      </w:tr>
    </w:tbl>
    <w:p>
      <w:pPr>
        <w:spacing w:line="240" w:lineRule="auto" w:before="2"/>
        <w:rPr>
          <w:rFonts w:ascii="宋体" w:hAnsi="宋体" w:cs="宋体" w:eastAsia="宋体" w:hint="default"/>
          <w:sz w:val="19"/>
          <w:szCs w:val="19"/>
        </w:rPr>
      </w:pPr>
    </w:p>
    <w:p>
      <w:pPr>
        <w:pStyle w:val="Heading6"/>
        <w:spacing w:line="240" w:lineRule="auto" w:before="35"/>
        <w:ind w:right="97"/>
        <w:jc w:val="left"/>
        <w:rPr>
          <w:b w:val="0"/>
          <w:bCs w:val="0"/>
        </w:rPr>
      </w:pPr>
      <w:bookmarkStart w:name="（2）商誉减值准备" w:id="224"/>
      <w:bookmarkEnd w:id="224"/>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湖南爱点信息技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1,409,874.82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1,409,874.82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1,409,874.82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1,409,874.82</w:t>
            </w:r>
          </w:p>
        </w:tc>
      </w:tr>
    </w:tbl>
    <w:p>
      <w:pPr>
        <w:pStyle w:val="BodyText"/>
        <w:spacing w:line="307" w:lineRule="auto" w:before="26"/>
        <w:ind w:left="640" w:right="243" w:hanging="526"/>
        <w:jc w:val="left"/>
      </w:pPr>
      <w:r>
        <w:rPr>
          <w:color w:val="212121"/>
        </w:rPr>
        <w:t>说明商誉减值测试过程、参数及商誉减值损失的确认方法： 期末</w:t>
      </w:r>
      <w:r>
        <w:rPr>
          <w:rFonts w:ascii="Times New Roman" w:hAnsi="Times New Roman" w:cs="Times New Roman" w:eastAsia="Times New Roman" w:hint="default"/>
          <w:color w:val="212121"/>
        </w:rPr>
        <w:t>,</w:t>
      </w:r>
      <w:r>
        <w:rPr>
          <w:color w:val="212121"/>
        </w:rPr>
        <w:t>本公司根据现金流及折现率等指标对福州兆科智能卡有限公司包含商誉在内的资产组组合进行</w:t>
      </w:r>
      <w:r>
        <w:rPr/>
      </w:r>
    </w:p>
    <w:p>
      <w:pPr>
        <w:pStyle w:val="BodyText"/>
        <w:spacing w:line="232" w:lineRule="exact" w:before="0"/>
        <w:ind w:left="114" w:right="97"/>
        <w:jc w:val="left"/>
      </w:pPr>
      <w:r>
        <w:rPr>
          <w:color w:val="212121"/>
        </w:rPr>
        <w:t>减值测试，经测试，未发现减值。</w:t>
      </w:r>
      <w:r>
        <w:rPr/>
      </w:r>
    </w:p>
    <w:p>
      <w:pPr>
        <w:spacing w:line="240" w:lineRule="auto" w:before="10"/>
        <w:rPr>
          <w:rFonts w:ascii="宋体" w:hAnsi="宋体" w:cs="宋体" w:eastAsia="宋体" w:hint="default"/>
          <w:sz w:val="25"/>
          <w:szCs w:val="25"/>
        </w:rPr>
      </w:pPr>
    </w:p>
    <w:p>
      <w:pPr>
        <w:pStyle w:val="Heading6"/>
        <w:spacing w:line="240" w:lineRule="auto"/>
        <w:ind w:left="113" w:right="97"/>
        <w:jc w:val="left"/>
        <w:rPr>
          <w:b w:val="0"/>
          <w:bCs w:val="0"/>
        </w:rPr>
      </w:pPr>
      <w:bookmarkStart w:name="17、递延所得税资产/递延所得税负债" w:id="225"/>
      <w:bookmarkEnd w:id="225"/>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 w:right="97"/>
        <w:jc w:val="left"/>
        <w:rPr>
          <w:b w:val="0"/>
          <w:bCs w:val="0"/>
        </w:rPr>
      </w:pPr>
      <w:bookmarkStart w:name="（1）未经抵销的递延所得税资产" w:id="226"/>
      <w:bookmarkEnd w:id="22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8"/>
        <w:rPr>
          <w:rFonts w:ascii="宋体" w:hAnsi="宋体" w:cs="宋体" w:eastAsia="宋体" w:hint="default"/>
          <w:b/>
          <w:bCs/>
          <w:sz w:val="26"/>
          <w:szCs w:val="26"/>
        </w:rPr>
      </w:pPr>
    </w:p>
    <w:p>
      <w:pPr>
        <w:spacing w:before="0"/>
        <w:ind w:left="0" w:right="2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81,713,514.26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8,989,852.69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63,788,488.26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6,324,286.56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37,021,506.13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4,192,042.59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16,438,166.23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1,753,489.71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17,806,313.17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2,670,946.98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1" w:top="1340" w:bottom="1160" w:left="1020" w:right="90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期权成本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60,121.00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11,545,989.10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1,154,598.91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32,121,649.69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3,228,414.97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23,298,451.30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2,329,845.13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168,723,104.25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19,087,269.33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115,071,094.89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11,562,220.31</w:t>
            </w:r>
          </w:p>
        </w:tc>
      </w:tr>
    </w:tbl>
    <w:p>
      <w:pPr>
        <w:spacing w:line="240" w:lineRule="auto" w:before="3"/>
        <w:rPr>
          <w:rFonts w:ascii="宋体" w:hAnsi="宋体" w:cs="宋体" w:eastAsia="宋体" w:hint="default"/>
          <w:sz w:val="19"/>
          <w:szCs w:val="19"/>
        </w:rPr>
      </w:pPr>
    </w:p>
    <w:p>
      <w:pPr>
        <w:pStyle w:val="Heading6"/>
        <w:spacing w:line="240" w:lineRule="auto" w:before="35"/>
        <w:ind w:right="0"/>
        <w:jc w:val="left"/>
        <w:rPr>
          <w:b w:val="0"/>
          <w:bCs w:val="0"/>
        </w:rPr>
      </w:pPr>
      <w:bookmarkStart w:name="（2）未经抵销的递延所得税负债" w:id="227"/>
      <w:bookmarkEnd w:id="22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8,512,826.83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1,276,924.02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8,512,826.83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1,276,924.02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3）以抵销后净额列示的递延所得税资产或负债" w:id="228"/>
      <w:bookmarkEnd w:id="22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19,087,269.33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1" w:right="0"/>
              <w:jc w:val="left"/>
              <w:rPr>
                <w:rFonts w:ascii="Times New Roman" w:hAnsi="Times New Roman" w:cs="Times New Roman" w:eastAsia="Times New Roman" w:hint="default"/>
                <w:sz w:val="18"/>
                <w:szCs w:val="18"/>
              </w:rPr>
            </w:pPr>
            <w:r>
              <w:rPr>
                <w:rFonts w:ascii="Times New Roman"/>
                <w:sz w:val="18"/>
              </w:rPr>
              <w:t>11,562,220.31</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1,276,924.02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4）未确认递延所得税资产明细" w:id="229"/>
      <w:bookmarkEnd w:id="22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113,056,695.57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55,491,666.96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1,144,340.13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2,433,819.54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114,651,035.70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57,925,486.50</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5）未确认递延所得税资产的可抵扣亏损将于以下年度到期" w:id="230"/>
      <w:bookmarkEnd w:id="23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508,062.90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399,616.69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15,290,664.37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7,003,943.75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25,959,664.51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20,367,502.24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20,001,048.31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27,720,604.28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1" w:top="1340" w:bottom="116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51,297,255.48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113,056,695.57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55,491,666.96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18、短期借款" w:id="231"/>
      <w:bookmarkEnd w:id="231"/>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短期借款分类" w:id="232"/>
      <w:bookmarkEnd w:id="232"/>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22,248,872.24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22,248,872.24</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19、应付票据" w:id="233"/>
      <w:bookmarkEnd w:id="233"/>
      <w:r>
        <w:rPr>
          <w:b w:val="0"/>
          <w:bCs w:val="0"/>
        </w:rPr>
      </w:r>
      <w:r>
        <w:rPr>
          <w:rFonts w:ascii="Times New Roman" w:hAnsi="Times New Roman" w:cs="Times New Roman" w:eastAsia="Times New Roman" w:hint="default"/>
        </w:rPr>
        <w:t>19</w:t>
      </w:r>
      <w:r>
        <w:rPr/>
        <w:t>、应付票据</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2,441,560.00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2,441,560.00</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20、应付账款" w:id="234"/>
      <w:bookmarkEnd w:id="234"/>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应付账款列示" w:id="235"/>
      <w:bookmarkEnd w:id="23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45,605,710.08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36,995,129.27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2,906,096.23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4,463,046.29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4,404,240.53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19,804.58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30,217.35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52,946,264.19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41,477,980.14</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账龄超过1年的重要应付账款" w:id="236"/>
      <w:bookmarkEnd w:id="23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艾睿（中国）电子贸易有限公司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4,371,875.00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附带条款未执行</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南京新城科技园建设发展有限责任公司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bl>
    <w:p>
      <w:pPr>
        <w:spacing w:after="0" w:line="240" w:lineRule="auto"/>
        <w:jc w:val="left"/>
        <w:rPr>
          <w:rFonts w:ascii="宋体" w:hAnsi="宋体" w:cs="宋体" w:eastAsia="宋体" w:hint="default"/>
          <w:sz w:val="18"/>
          <w:szCs w:val="18"/>
        </w:rPr>
        <w:sectPr>
          <w:pgSz w:w="11910" w:h="16840"/>
          <w:pgMar w:header="0" w:footer="971" w:top="1340" w:bottom="1160" w:left="1020" w:right="1020"/>
        </w:sectPr>
      </w:pPr>
    </w:p>
    <w:p>
      <w:pPr>
        <w:spacing w:line="240" w:lineRule="auto" w:before="3"/>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3190"/>
        <w:gridCol w:w="3194"/>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5,962,275.00</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left="113" w:right="0"/>
        <w:jc w:val="left"/>
        <w:rPr>
          <w:b w:val="0"/>
          <w:bCs w:val="0"/>
        </w:rPr>
      </w:pPr>
      <w:bookmarkStart w:name="21、预收款项" w:id="237"/>
      <w:bookmarkEnd w:id="237"/>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预收款项列示" w:id="238"/>
      <w:bookmarkEnd w:id="23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42,476,616.12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11,852,508.85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2,844,009.76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1,528,980.86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45,320,625.88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13,381,489.71</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账龄超过1年的重要预收款项" w:id="239"/>
      <w:bookmarkEnd w:id="23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福建邮科通信技术有限公司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尚未总结算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青岛广信通商贸有限公司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305,650.00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尚未总结算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印度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Optilink</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259,622.65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尚未总结算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云南中广传播有限公司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尚未总结算</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甘肃省广播电视网络有限责任公司兰州 分公司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218,562.00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尚未总结算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1,431,834.65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2、应付职工薪酬" w:id="240"/>
      <w:bookmarkEnd w:id="240"/>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应付职工薪酬列示" w:id="241"/>
      <w:bookmarkEnd w:id="24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28,483,216.65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237,938,871.12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233,829,363.52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32,592,724.25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421,527.67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8,941,100.90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8,932,536.25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430,092.32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28,904,744.32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246,879,972.02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242,761,899.77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33,022,816.57</w:t>
            </w:r>
          </w:p>
        </w:tc>
      </w:tr>
    </w:tbl>
    <w:p>
      <w:pPr>
        <w:spacing w:line="240" w:lineRule="auto" w:before="3"/>
        <w:rPr>
          <w:rFonts w:ascii="宋体" w:hAnsi="宋体" w:cs="宋体" w:eastAsia="宋体" w:hint="default"/>
          <w:sz w:val="19"/>
          <w:szCs w:val="19"/>
        </w:rPr>
      </w:pPr>
    </w:p>
    <w:p>
      <w:pPr>
        <w:pStyle w:val="Heading6"/>
        <w:spacing w:line="240" w:lineRule="auto" w:before="35"/>
        <w:ind w:right="0"/>
        <w:jc w:val="left"/>
        <w:rPr>
          <w:b w:val="0"/>
          <w:bCs w:val="0"/>
        </w:rPr>
      </w:pPr>
      <w:bookmarkStart w:name="（2）短期薪酬列示" w:id="242"/>
      <w:bookmarkEnd w:id="24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0" w:footer="971" w:top="1340" w:bottom="1160" w:left="1020" w:right="1020"/>
        </w:sectPr>
      </w:pPr>
    </w:p>
    <w:p>
      <w:pPr>
        <w:spacing w:line="240" w:lineRule="auto" w:before="3"/>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27,811,806.26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208,393,516.51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204,241,957.48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31,963,365.29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11,682,166.99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11,682,166.99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262,585.76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4,556,913.38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4,558,349.14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261,150.00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244,295.18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5,293,075.91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5,294,424.36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242,946.73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235,017.39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234,993.79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8,651.54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9,662.64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429,808.21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429,919.12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9,551.73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377,349.00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12,111,183.13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12,126,668.13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361,864.00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31,475.63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1,195,091.11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1,220,221.78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6,344.96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28,483,216.65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237,938,871.12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233,829,363.52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32,592,724.25</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3）设定提存计划列示" w:id="243"/>
      <w:bookmarkEnd w:id="24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400,490.67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8,468,450.92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8,465,108.05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403,833.54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21,037.00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472,649.98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467,428.20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26,258.78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421,527.67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8,941,100.90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8,932,536.25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430,092.32</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left="113" w:right="0"/>
        <w:jc w:val="left"/>
        <w:rPr>
          <w:b w:val="0"/>
          <w:bCs w:val="0"/>
        </w:rPr>
      </w:pPr>
      <w:bookmarkStart w:name="23、应交税费" w:id="244"/>
      <w:bookmarkEnd w:id="244"/>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8,561,210.95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-11,217,553.96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8,506.00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8,886,636.69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5,367,357.71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4,821,074.97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1,917,671.11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503,638.31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466,507.13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20,414.40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4,947.14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366,090.26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315,127.15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164,201.06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159,263.22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23,336,719.78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-2,991,627.64</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0" w:footer="971" w:top="1340" w:bottom="1160" w:left="1020" w:right="1020"/>
        </w:sectPr>
      </w:pPr>
    </w:p>
    <w:p>
      <w:pPr>
        <w:pStyle w:val="Heading6"/>
        <w:spacing w:line="240" w:lineRule="auto" w:before="6"/>
        <w:ind w:right="0"/>
        <w:jc w:val="left"/>
        <w:rPr>
          <w:b w:val="0"/>
          <w:bCs w:val="0"/>
        </w:rPr>
      </w:pPr>
      <w:bookmarkStart w:name="24、应付利息" w:id="245"/>
      <w:bookmarkEnd w:id="245"/>
      <w:r>
        <w:rPr>
          <w:b w:val="0"/>
          <w:bCs w:val="0"/>
        </w:rPr>
      </w:r>
      <w:r>
        <w:rPr>
          <w:rFonts w:ascii="Times New Roman" w:hAnsi="Times New Roman" w:cs="Times New Roman" w:eastAsia="Times New Roman" w:hint="default"/>
        </w:rPr>
        <w:t>24</w:t>
      </w:r>
      <w:r>
        <w:rPr/>
        <w:t>、应付利息</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60,402.28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60,402.28</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6"/>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left="113" w:right="0"/>
        <w:jc w:val="left"/>
        <w:rPr>
          <w:b w:val="0"/>
          <w:bCs w:val="0"/>
        </w:rPr>
      </w:pPr>
      <w:bookmarkStart w:name="25、其他应付款" w:id="246"/>
      <w:bookmarkEnd w:id="246"/>
      <w:r>
        <w:rPr>
          <w:b w:val="0"/>
          <w:bCs w:val="0"/>
        </w:rPr>
      </w:r>
      <w:r>
        <w:rPr>
          <w:rFonts w:ascii="Times New Roman" w:hAnsi="Times New Roman" w:cs="Times New Roman" w:eastAsia="Times New Roman" w:hint="default"/>
        </w:rPr>
        <w:t>25</w:t>
      </w:r>
      <w:r>
        <w:rPr/>
        <w:t>、其他应付款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按款项性质列示其他应付款" w:id="247"/>
      <w:bookmarkEnd w:id="247"/>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19,314,730.15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193,340.75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3,358,357.57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4,895,950.35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党支部代收款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99,466.12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90,612.02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保险理赔款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6,560.06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44,516.08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14,960,000.00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22,968,926.49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797,897.75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8,609,666.11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1,952,685.27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69,317,706.50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7,975,002.22</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账龄超过1年的重要其他应付款" w:id="248"/>
      <w:bookmarkEnd w:id="24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1,068,275.84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未到约定还款期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北京鑫博展展览展示有限公司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未到约定还款期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林敏</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未到约定还款期</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合肥达美建筑装饰工程有限责任公司北 京分公司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未到约定还款期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北京五洲大城园林绿化有限公司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未到约定还款期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1,607,475.84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footerReference w:type="default" r:id="rId248"/>
          <w:pgSz w:w="11910" w:h="16840"/>
          <w:pgMar w:footer="951" w:header="0" w:top="1400" w:bottom="1140" w:left="1020" w:right="1020"/>
          <w:pgNumType w:start="116"/>
        </w:sectPr>
      </w:pPr>
    </w:p>
    <w:p>
      <w:pPr>
        <w:pStyle w:val="Heading6"/>
        <w:spacing w:line="240" w:lineRule="auto" w:before="6"/>
        <w:ind w:right="0"/>
        <w:jc w:val="left"/>
        <w:rPr>
          <w:b w:val="0"/>
          <w:bCs w:val="0"/>
        </w:rPr>
      </w:pPr>
      <w:bookmarkStart w:name="26、一年内到期的非流动负债" w:id="249"/>
      <w:bookmarkEnd w:id="249"/>
      <w:r>
        <w:rPr>
          <w:b w:val="0"/>
          <w:bCs w:val="0"/>
        </w:rPr>
      </w:r>
      <w:r>
        <w:rPr>
          <w:rFonts w:ascii="Times New Roman" w:hAnsi="Times New Roman" w:cs="Times New Roman" w:eastAsia="Times New Roman" w:hint="default"/>
        </w:rPr>
        <w:t>26</w:t>
      </w:r>
      <w:r>
        <w:rPr/>
        <w:t>、一年内到期的非流动负债</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1,095,780.40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1,095,780.40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9"/>
        <w:ind w:right="178"/>
        <w:jc w:val="left"/>
      </w:pPr>
      <w:r>
        <w:rPr/>
        <w:t>注：一年内到期的长期应付款为子公司福州兆科智能卡有限公司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月通过融资租赁从远东国际租赁 有限公司取得设备的剩余融资租赁款及售后回租</w:t>
      </w:r>
      <w:r>
        <w:rPr>
          <w:rFonts w:ascii="Times New Roman" w:hAnsi="Times New Roman" w:cs="Times New Roman" w:eastAsia="Times New Roman" w:hint="default"/>
        </w:rPr>
        <w:t>7</w:t>
      </w:r>
      <w:r>
        <w:rPr/>
        <w:t>项旧设备的剩余租金，上述款项将于</w:t>
      </w:r>
      <w:r>
        <w:rPr>
          <w:rFonts w:ascii="Times New Roman" w:hAnsi="Times New Roman" w:cs="Times New Roman" w:eastAsia="Times New Roman" w:hint="default"/>
        </w:rPr>
        <w:t>2015</w:t>
      </w:r>
      <w:r>
        <w:rPr/>
        <w:t>年到期支付。</w:t>
      </w:r>
    </w:p>
    <w:p>
      <w:pPr>
        <w:spacing w:line="240" w:lineRule="auto" w:before="5"/>
        <w:rPr>
          <w:rFonts w:ascii="宋体" w:hAnsi="宋体" w:cs="宋体" w:eastAsia="宋体" w:hint="default"/>
          <w:sz w:val="23"/>
          <w:szCs w:val="23"/>
        </w:rPr>
      </w:pPr>
    </w:p>
    <w:p>
      <w:pPr>
        <w:pStyle w:val="Heading6"/>
        <w:spacing w:line="240" w:lineRule="auto"/>
        <w:ind w:right="0"/>
        <w:jc w:val="left"/>
        <w:rPr>
          <w:b w:val="0"/>
          <w:bCs w:val="0"/>
        </w:rPr>
      </w:pPr>
      <w:bookmarkStart w:name="27、递延收益" w:id="250"/>
      <w:bookmarkEnd w:id="250"/>
      <w:r>
        <w:rPr>
          <w:b w:val="0"/>
          <w:bCs w:val="0"/>
        </w:rPr>
      </w:r>
      <w:r>
        <w:rPr>
          <w:rFonts w:ascii="Times New Roman" w:hAnsi="Times New Roman" w:cs="Times New Roman" w:eastAsia="Times New Roman" w:hint="default"/>
        </w:rPr>
        <w:t>27</w:t>
      </w:r>
      <w:r>
        <w:rPr/>
        <w:t>、递延收益</w:t>
      </w:r>
      <w:r>
        <w:rPr>
          <w:b w:val="0"/>
          <w:bCs w:val="0"/>
        </w:rPr>
      </w:r>
    </w:p>
    <w:p>
      <w:pPr>
        <w:spacing w:line="240" w:lineRule="auto" w:before="8"/>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23,298,451.27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17,376,801.58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32,571,649.69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23,298,451.27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17,376,801.58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32,571,649.69</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电视商务综合体 新业态运营支撑 系统开发</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2012BAH73F0</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806,666.67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806,666.67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电视商务综合体 新业态应用示范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基于语音识别技 术的新媒体只能 互动搜索平台</w:t>
            </w:r>
          </w:p>
          <w:p>
            <w:pPr>
              <w:pStyle w:val="TableParagraph"/>
              <w:spacing w:line="340" w:lineRule="auto" w:before="19"/>
              <w:ind w:left="22" w:right="8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2012DFG1180 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立体视频处理及 裸眼显示设备研 制项目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1,788,434.28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1,788,434.28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数字家庭服务综 合集成平台研发 与应用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下一代体感操控 技术合作研究与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1,745,454.55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2,400,000.00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1,847,727.28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2,297,727.27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951" w:top="1400" w:bottom="116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129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0"/>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体感互动平台合 作开发项 </w:t>
            </w:r>
            <w:r>
              <w:rPr>
                <w:rFonts w:ascii="宋体" w:hAnsi="宋体" w:cs="宋体" w:eastAsia="宋体" w:hint="default"/>
                <w:spacing w:val="-2"/>
                <w:sz w:val="18"/>
                <w:szCs w:val="18"/>
              </w:rPr>
              <w:t>目</w:t>
            </w:r>
            <w:r>
              <w:rPr>
                <w:rFonts w:ascii="Times New Roman" w:hAnsi="Times New Roman" w:cs="Times New Roman" w:eastAsia="Times New Roman" w:hint="default"/>
                <w:spacing w:val="-2"/>
                <w:sz w:val="18"/>
                <w:szCs w:val="18"/>
              </w:rPr>
              <w:t>,2013DFA1044</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Times New Roman" w:hAnsi="Times New Roman" w:cs="Times New Roman" w:eastAsia="Times New Roman" w:hint="default"/>
                <w:sz w:val="18"/>
                <w:szCs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智能机顶盒及 </w:t>
            </w:r>
            <w:r>
              <w:rPr>
                <w:rFonts w:ascii="Times New Roman" w:hAnsi="Times New Roman" w:cs="Times New Roman" w:eastAsia="Times New Roman" w:hint="default"/>
                <w:sz w:val="18"/>
                <w:szCs w:val="18"/>
              </w:rPr>
              <w:t>OTT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电视平台研 发及产业化项目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16,247,895.77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8,588,356.79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7,659,538.98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下一代广播电视 网云平台关键技 术北京市工程实 验室创新能力建 设项目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1,218,693.48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19,631,306.52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面向广电网及互 联网的双支付服 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丰付 </w:t>
            </w:r>
            <w:r>
              <w:rPr>
                <w:rFonts w:ascii="Times New Roman" w:hAnsi="Times New Roman" w:cs="Times New Roman" w:eastAsia="Times New Roman" w:hint="default"/>
                <w:sz w:val="18"/>
                <w:szCs w:val="18"/>
              </w:rPr>
              <w:t>(sumapay)</w:t>
            </w:r>
            <w:r>
              <w:rPr>
                <w:rFonts w:ascii="宋体" w:hAnsi="宋体" w:cs="宋体" w:eastAsia="宋体" w:hint="default"/>
                <w:sz w:val="18"/>
                <w:szCs w:val="18"/>
              </w:rPr>
              <w:t>研发及 产业化项目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76,923.08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923,076.92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基于移动互联网 的数字智能化综 合服务运营平台 研发及产业化项 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数字电子支付系 统研发及产业化 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超光网系统研发 及产业化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23,298,451.27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17,376,801.58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32,571,649.69</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left="113" w:right="0"/>
        <w:jc w:val="left"/>
        <w:rPr>
          <w:b w:val="0"/>
          <w:bCs w:val="0"/>
        </w:rPr>
      </w:pPr>
      <w:bookmarkStart w:name="28、股本" w:id="251"/>
      <w:bookmarkEnd w:id="251"/>
      <w:r>
        <w:rPr>
          <w:b w:val="0"/>
          <w:bCs w:val="0"/>
        </w:rPr>
      </w:r>
      <w:r>
        <w:rPr>
          <w:rFonts w:ascii="Times New Roman" w:hAnsi="Times New Roman" w:cs="Times New Roman" w:eastAsia="Times New Roman" w:hint="default"/>
        </w:rPr>
        <w:t>28</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340,460,084.00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340,460,084.00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7,914,137.00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348,374,221.00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688,834,305.00</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1"/>
        <w:ind w:left="534" w:right="0"/>
        <w:jc w:val="left"/>
      </w:pPr>
      <w:r>
        <w:rPr/>
        <w:t>注：</w:t>
      </w:r>
      <w:r>
        <w:rPr>
          <w:rFonts w:ascii="Times New Roman" w:hAnsi="Times New Roman" w:cs="Times New Roman" w:eastAsia="Times New Roman" w:hint="default"/>
        </w:rPr>
        <w:t>7,914,137.00</w:t>
      </w:r>
      <w:r>
        <w:rPr/>
        <w:t>元为股权期权行权转股本金额，具体见</w:t>
      </w:r>
      <w:r>
        <w:rPr>
          <w:rFonts w:ascii="Times New Roman" w:hAnsi="Times New Roman" w:cs="Times New Roman" w:eastAsia="Times New Roman" w:hint="default"/>
        </w:rPr>
        <w:t>“</w:t>
      </w:r>
      <w:r>
        <w:rPr/>
        <w:t>附注一、基本情况</w:t>
      </w:r>
      <w:r>
        <w:rPr>
          <w:rFonts w:ascii="Times New Roman" w:hAnsi="Times New Roman" w:cs="Times New Roman" w:eastAsia="Times New Roman" w:hint="default"/>
        </w:rPr>
        <w:t>”</w:t>
      </w:r>
      <w:r>
        <w:rPr/>
        <w:t>。</w:t>
      </w:r>
    </w:p>
    <w:p>
      <w:pPr>
        <w:spacing w:after="0" w:line="240" w:lineRule="auto"/>
        <w:jc w:val="left"/>
        <w:sectPr>
          <w:pgSz w:w="11910" w:h="16840"/>
          <w:pgMar w:header="0" w:footer="951" w:top="1340" w:bottom="1160" w:left="1020" w:right="1020"/>
        </w:sectPr>
      </w:pPr>
    </w:p>
    <w:p>
      <w:pPr>
        <w:pStyle w:val="Heading6"/>
        <w:spacing w:line="240" w:lineRule="auto" w:before="8"/>
        <w:ind w:right="0"/>
        <w:jc w:val="left"/>
        <w:rPr>
          <w:b w:val="0"/>
          <w:bCs w:val="0"/>
        </w:rPr>
      </w:pPr>
      <w:bookmarkStart w:name="29、资本公积" w:id="252"/>
      <w:bookmarkEnd w:id="252"/>
      <w:r>
        <w:rPr>
          <w:b w:val="0"/>
          <w:bCs w:val="0"/>
        </w:rPr>
      </w:r>
      <w:r>
        <w:rPr>
          <w:rFonts w:ascii="Times New Roman" w:hAnsi="Times New Roman" w:cs="Times New Roman" w:eastAsia="Times New Roman" w:hint="default"/>
        </w:rPr>
        <w:t>29</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1,479,803,091.76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81,293,338.37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340,460,084.00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1,220,636,346.13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11,241,566.52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3,324,269.65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11,171,068.20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3,394,767.97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1,491,044,658.28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84,617,608.02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351,631,152.20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1,224,031,114.10</w:t>
            </w:r>
          </w:p>
        </w:tc>
      </w:tr>
    </w:tbl>
    <w:p>
      <w:pPr>
        <w:spacing w:before="51"/>
        <w:ind w:left="114" w:right="0" w:firstLine="0"/>
        <w:jc w:val="both"/>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40" w:lineRule="auto" w:before="89"/>
        <w:ind w:left="534" w:right="0"/>
        <w:jc w:val="left"/>
      </w:pPr>
      <w:r>
        <w:rPr/>
        <w:t>注</w:t>
      </w:r>
      <w:r>
        <w:rPr>
          <w:rFonts w:ascii="Times New Roman" w:hAnsi="Times New Roman" w:cs="Times New Roman" w:eastAsia="Times New Roman" w:hint="default"/>
        </w:rPr>
        <w:t>1</w:t>
      </w:r>
      <w:r>
        <w:rPr/>
        <w:t>、股本溢价本期增加</w:t>
      </w:r>
      <w:r>
        <w:rPr>
          <w:rFonts w:ascii="Times New Roman" w:hAnsi="Times New Roman" w:cs="Times New Roman" w:eastAsia="Times New Roman" w:hint="default"/>
        </w:rPr>
        <w:t>81,293,338.37</w:t>
      </w:r>
      <w:r>
        <w:rPr/>
        <w:t>元，系公司授予股票期权的激励对象在本年度行权增加</w:t>
      </w:r>
    </w:p>
    <w:p>
      <w:pPr>
        <w:pStyle w:val="BodyText"/>
        <w:spacing w:line="240" w:lineRule="auto" w:before="21"/>
        <w:ind w:left="114" w:right="0"/>
        <w:jc w:val="both"/>
      </w:pPr>
      <w:r>
        <w:rPr>
          <w:rFonts w:ascii="Times New Roman" w:hAnsi="Times New Roman" w:cs="Times New Roman" w:eastAsia="Times New Roman" w:hint="default"/>
        </w:rPr>
        <w:t>70,663,173.11</w:t>
      </w:r>
      <w:r>
        <w:rPr/>
        <w:t>元、股票期权行权从资本公积－其他转入</w:t>
      </w:r>
      <w:r>
        <w:rPr>
          <w:rFonts w:ascii="Times New Roman" w:hAnsi="Times New Roman" w:cs="Times New Roman" w:eastAsia="Times New Roman" w:hint="default"/>
        </w:rPr>
        <w:t>10,630,165.26</w:t>
      </w:r>
      <w:r>
        <w:rPr/>
        <w:t>元所致；股本溢价本期减少</w:t>
      </w:r>
    </w:p>
    <w:p>
      <w:pPr>
        <w:pStyle w:val="BodyText"/>
        <w:spacing w:line="256" w:lineRule="auto" w:before="21"/>
        <w:ind w:left="534" w:right="124" w:hanging="420"/>
        <w:jc w:val="left"/>
      </w:pPr>
      <w:r>
        <w:rPr>
          <w:rFonts w:ascii="Times New Roman" w:hAnsi="Times New Roman" w:cs="Times New Roman" w:eastAsia="Times New Roman" w:hint="default"/>
        </w:rPr>
        <w:t>340,460,084.00</w:t>
      </w:r>
      <w:r>
        <w:rPr/>
        <w:t>元，系本年度公司实施</w:t>
      </w:r>
      <w:r>
        <w:rPr>
          <w:rFonts w:ascii="Times New Roman" w:hAnsi="Times New Roman" w:cs="Times New Roman" w:eastAsia="Times New Roman" w:hint="default"/>
        </w:rPr>
        <w:t>2013</w:t>
      </w:r>
      <w:r>
        <w:rPr/>
        <w:t>年度股利分配方案，资本公积转增股本所致。 注</w:t>
      </w:r>
      <w:r>
        <w:rPr>
          <w:rFonts w:ascii="Times New Roman" w:hAnsi="Times New Roman" w:cs="Times New Roman" w:eastAsia="Times New Roman" w:hint="default"/>
        </w:rPr>
        <w:t>2</w:t>
      </w:r>
      <w:r>
        <w:rPr/>
        <w:t>、其他资本公积本期增加</w:t>
      </w:r>
      <w:r>
        <w:rPr>
          <w:rFonts w:ascii="Times New Roman" w:hAnsi="Times New Roman" w:cs="Times New Roman" w:eastAsia="Times New Roman" w:hint="default"/>
        </w:rPr>
        <w:t>3,324,269.65</w:t>
      </w:r>
      <w:r>
        <w:rPr/>
        <w:t>，系因本公司联营企业杭州宽云视讯科技有限责任公司的其</w:t>
      </w:r>
    </w:p>
    <w:p>
      <w:pPr>
        <w:pStyle w:val="BodyText"/>
        <w:spacing w:line="256" w:lineRule="auto" w:before="5"/>
        <w:ind w:right="112"/>
        <w:jc w:val="both"/>
      </w:pPr>
      <w:r>
        <w:rPr/>
        <w:t>他股东本期单方增资导致联营企业的资本公积变动所致；其他资本公积本期减少</w:t>
      </w:r>
      <w:r>
        <w:rPr>
          <w:rFonts w:ascii="Times New Roman" w:hAnsi="Times New Roman" w:cs="Times New Roman" w:eastAsia="Times New Roman" w:hint="default"/>
        </w:rPr>
        <w:t>11,171,068.20</w:t>
      </w:r>
      <w:r>
        <w:rPr/>
        <w:t>元，系本年 </w:t>
      </w:r>
      <w:r>
        <w:rPr>
          <w:spacing w:val="-1"/>
        </w:rPr>
        <w:t>度公司授予的部分股票期权因未满足业绩指标作废而冲减</w:t>
      </w:r>
      <w:r>
        <w:rPr>
          <w:rFonts w:ascii="Times New Roman" w:hAnsi="Times New Roman" w:cs="Times New Roman" w:eastAsia="Times New Roman" w:hint="default"/>
          <w:spacing w:val="-1"/>
        </w:rPr>
        <w:t>2012</w:t>
      </w:r>
      <w:r>
        <w:rPr>
          <w:spacing w:val="-1"/>
        </w:rPr>
        <w:t>年度、</w:t>
      </w:r>
      <w:r>
        <w:rPr>
          <w:rFonts w:ascii="Times New Roman" w:hAnsi="Times New Roman" w:cs="Times New Roman" w:eastAsia="Times New Roman" w:hint="default"/>
          <w:spacing w:val="-1"/>
        </w:rPr>
        <w:t>2013</w:t>
      </w:r>
      <w:r>
        <w:rPr>
          <w:spacing w:val="-1"/>
        </w:rPr>
        <w:t>年度计提的股票期权成本、确认</w:t>
      </w:r>
      <w:r>
        <w:rPr>
          <w:spacing w:val="-80"/>
        </w:rPr>
        <w:t> </w:t>
      </w:r>
      <w:r>
        <w:rPr>
          <w:spacing w:val="-80"/>
        </w:rPr>
      </w:r>
      <w:r>
        <w:rPr>
          <w:rFonts w:ascii="Times New Roman" w:hAnsi="Times New Roman" w:cs="Times New Roman" w:eastAsia="Times New Roman" w:hint="default"/>
        </w:rPr>
        <w:t>2014</w:t>
      </w:r>
      <w:r>
        <w:rPr/>
        <w:t>年的期权成本及本年度部分股票期权激励对象行权转入资本溢价减少。</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6"/>
        <w:spacing w:line="240" w:lineRule="auto"/>
        <w:ind w:left="113" w:right="0"/>
        <w:jc w:val="both"/>
        <w:rPr>
          <w:b w:val="0"/>
          <w:bCs w:val="0"/>
        </w:rPr>
      </w:pPr>
      <w:bookmarkStart w:name="30、其他综合收益" w:id="253"/>
      <w:bookmarkEnd w:id="253"/>
      <w:r>
        <w:rPr>
          <w:b w:val="0"/>
          <w:bCs w:val="0"/>
        </w:rPr>
      </w:r>
      <w:r>
        <w:rPr>
          <w:rFonts w:ascii="Times New Roman" w:hAnsi="Times New Roman" w:cs="Times New Roman" w:eastAsia="Times New Roman" w:hint="default"/>
        </w:rPr>
        <w:t>30</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799"/>
        <w:gridCol w:w="1070"/>
        <w:gridCol w:w="935"/>
        <w:gridCol w:w="1151"/>
        <w:gridCol w:w="935"/>
        <w:gridCol w:w="936"/>
        <w:gridCol w:w="935"/>
        <w:gridCol w:w="797"/>
      </w:tblGrid>
      <w:tr>
        <w:trPr>
          <w:trHeight w:val="398"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9"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-685,078.11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-1,915,912.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-1,560,457.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-355,454.99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-2,245,53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5.88</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-685,078.11</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-1,915,912.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-1,560,457.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-355,454.99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-2,245,53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5.88</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-685,078.11</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-1,915,912.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-1,560,457.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-355,454.99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-2,245,53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5.88</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6"/>
        <w:spacing w:line="240" w:lineRule="auto"/>
        <w:ind w:left="113" w:right="0"/>
        <w:jc w:val="left"/>
        <w:rPr>
          <w:b w:val="0"/>
          <w:bCs w:val="0"/>
        </w:rPr>
      </w:pPr>
      <w:bookmarkStart w:name="31、盈余公积" w:id="254"/>
      <w:bookmarkEnd w:id="254"/>
      <w:r>
        <w:rPr>
          <w:b w:val="0"/>
          <w:bCs w:val="0"/>
        </w:rPr>
      </w:r>
      <w:r>
        <w:rPr>
          <w:rFonts w:ascii="Times New Roman" w:hAnsi="Times New Roman" w:cs="Times New Roman" w:eastAsia="Times New Roman" w:hint="default"/>
        </w:rPr>
        <w:t>31</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64,656,810.94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13,563,587.45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78,220,398.39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64,656,810.94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13,563,587.45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78,220,398.39</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
        <w:rPr>
          <w:rFonts w:ascii="宋体" w:hAnsi="宋体" w:cs="宋体" w:eastAsia="宋体" w:hint="default"/>
          <w:sz w:val="13"/>
          <w:szCs w:val="13"/>
        </w:rPr>
      </w:pPr>
    </w:p>
    <w:p>
      <w:pPr>
        <w:pStyle w:val="BodyText"/>
        <w:spacing w:line="240" w:lineRule="auto" w:before="0"/>
        <w:ind w:left="534" w:right="0"/>
        <w:jc w:val="left"/>
      </w:pPr>
      <w:r>
        <w:rPr/>
        <w:t>注：盈余公积本期增加系本年度公司按净利润的</w:t>
      </w:r>
      <w:r>
        <w:rPr>
          <w:rFonts w:ascii="Times New Roman" w:hAnsi="Times New Roman" w:cs="Times New Roman" w:eastAsia="Times New Roman" w:hint="default"/>
        </w:rPr>
        <w:t>10%</w:t>
      </w:r>
      <w:r>
        <w:rPr/>
        <w:t>计提所致。</w:t>
      </w:r>
    </w:p>
    <w:p>
      <w:pPr>
        <w:spacing w:after="0" w:line="240" w:lineRule="auto"/>
        <w:jc w:val="left"/>
        <w:sectPr>
          <w:pgSz w:w="11910" w:h="16840"/>
          <w:pgMar w:header="0" w:footer="951" w:top="1400" w:bottom="1160" w:left="1020" w:right="1020"/>
        </w:sectPr>
      </w:pPr>
    </w:p>
    <w:p>
      <w:pPr>
        <w:spacing w:line="240" w:lineRule="auto" w:before="0"/>
        <w:rPr>
          <w:rFonts w:ascii="宋体" w:hAnsi="宋体" w:cs="宋体" w:eastAsia="宋体" w:hint="default"/>
          <w:sz w:val="20"/>
          <w:szCs w:val="20"/>
        </w:rPr>
      </w:pPr>
    </w:p>
    <w:p>
      <w:pPr>
        <w:pStyle w:val="Heading6"/>
        <w:spacing w:line="240" w:lineRule="auto" w:before="178"/>
        <w:ind w:right="0"/>
        <w:jc w:val="left"/>
        <w:rPr>
          <w:b w:val="0"/>
          <w:bCs w:val="0"/>
        </w:rPr>
      </w:pPr>
      <w:bookmarkStart w:name="32、未分配利润" w:id="255"/>
      <w:bookmarkEnd w:id="255"/>
      <w:r>
        <w:rPr>
          <w:b w:val="0"/>
          <w:bCs w:val="0"/>
        </w:rPr>
      </w:r>
      <w:r>
        <w:rPr>
          <w:rFonts w:ascii="Times New Roman" w:hAnsi="Times New Roman" w:cs="Times New Roman" w:eastAsia="Times New Roman" w:hint="default"/>
        </w:rPr>
        <w:t>32</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773,053,382.91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714,784,935.21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773,053,382.91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714,784,935.21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181,440,304.17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136,767,203.59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13,563,587.45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11,298,780.19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34,045,995.95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67,199,975.70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906,884,103.68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773,053,382.91</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6"/>
        <w:ind w:left="1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3"/>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2"/>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2"/>
        <w:ind w:left="1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3"/>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9"/>
        <w:rPr>
          <w:rFonts w:ascii="宋体" w:hAnsi="宋体" w:cs="宋体" w:eastAsia="宋体" w:hint="default"/>
          <w:sz w:val="25"/>
          <w:szCs w:val="25"/>
        </w:rPr>
      </w:pPr>
    </w:p>
    <w:p>
      <w:pPr>
        <w:pStyle w:val="Heading6"/>
        <w:spacing w:line="240" w:lineRule="auto"/>
        <w:ind w:left="113" w:right="0"/>
        <w:jc w:val="left"/>
        <w:rPr>
          <w:b w:val="0"/>
          <w:bCs w:val="0"/>
        </w:rPr>
      </w:pPr>
      <w:bookmarkStart w:name="33、营业收入和营业成本" w:id="256"/>
      <w:bookmarkEnd w:id="256"/>
      <w:r>
        <w:rPr>
          <w:b w:val="0"/>
          <w:bCs w:val="0"/>
        </w:rPr>
      </w:r>
      <w:r>
        <w:rPr>
          <w:rFonts w:ascii="Times New Roman" w:hAnsi="Times New Roman" w:cs="Times New Roman" w:eastAsia="Times New Roman" w:hint="default"/>
        </w:rPr>
        <w:t>33</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545,709,840.56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153,391,762.48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385,840,849.55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104,824,885.49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1,610,762.45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771,531.06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710,199.70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631,170.06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547,320,603.01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154,163,293.54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386,551,049.25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105,456,055.55</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34、营业税金及附加" w:id="257"/>
      <w:bookmarkEnd w:id="257"/>
      <w:r>
        <w:rPr>
          <w:b w:val="0"/>
          <w:bCs w:val="0"/>
        </w:rPr>
      </w:r>
      <w:r>
        <w:rPr>
          <w:rFonts w:ascii="Times New Roman" w:hAnsi="Times New Roman" w:cs="Times New Roman" w:eastAsia="Times New Roman" w:hint="default"/>
        </w:rPr>
        <w:t>34</w:t>
      </w:r>
      <w:r>
        <w:rPr/>
        <w:t>、营业税金及附加</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52,454.00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59,740.25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3,690,401.00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3,274,219.43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1,760,182.61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1,492,569.13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1,175,535.65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997,747.71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7,610.68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6,686,183.94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5,825,055.50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1" w:top="1580" w:bottom="1160" w:left="1020" w:right="1020"/>
        </w:sectPr>
      </w:pPr>
    </w:p>
    <w:p>
      <w:pPr>
        <w:spacing w:before="33"/>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left="113" w:right="0"/>
        <w:jc w:val="left"/>
        <w:rPr>
          <w:b w:val="0"/>
          <w:bCs w:val="0"/>
        </w:rPr>
      </w:pPr>
      <w:bookmarkStart w:name="35、销售费用" w:id="258"/>
      <w:bookmarkEnd w:id="258"/>
      <w:r>
        <w:rPr>
          <w:b w:val="0"/>
          <w:bCs w:val="0"/>
        </w:rPr>
      </w:r>
      <w:r>
        <w:rPr>
          <w:rFonts w:ascii="Times New Roman" w:hAnsi="Times New Roman" w:cs="Times New Roman" w:eastAsia="Times New Roman" w:hint="default"/>
        </w:rPr>
        <w:t>35</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50,789,628.17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35,467,368.42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21,084,800.73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17,840,064.85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5,832,602.38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7,558,018.90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5,525,524.53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9,743,930.66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市场拓展费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26,837,510.15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18,703,671.41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9,720,837.47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10,900,691.91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119,790,903.43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100,213,746.15</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left="113" w:right="0"/>
        <w:jc w:val="left"/>
        <w:rPr>
          <w:b w:val="0"/>
          <w:bCs w:val="0"/>
        </w:rPr>
      </w:pPr>
      <w:bookmarkStart w:name="36、管理费用" w:id="259"/>
      <w:bookmarkEnd w:id="259"/>
      <w:r>
        <w:rPr>
          <w:b w:val="0"/>
          <w:bCs w:val="0"/>
        </w:rPr>
      </w:r>
      <w:r>
        <w:rPr>
          <w:rFonts w:ascii="Times New Roman" w:hAnsi="Times New Roman" w:cs="Times New Roman" w:eastAsia="Times New Roman" w:hint="default"/>
        </w:rPr>
        <w:t>36</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研究支出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98,474,681.17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81,698,539.95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33,204,292.06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25,694,931.79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3,646,725.91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3,754,648.00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4,996,896.17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3,691,608.15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期权成本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-540,902.94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-14,407.06</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41,798,275.71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19,679,046.68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181,579,968.08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134,504,367.51</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left="113" w:right="0"/>
        <w:jc w:val="left"/>
        <w:rPr>
          <w:b w:val="0"/>
          <w:bCs w:val="0"/>
        </w:rPr>
      </w:pPr>
      <w:bookmarkStart w:name="37、财务费用" w:id="260"/>
      <w:bookmarkEnd w:id="260"/>
      <w:r>
        <w:rPr>
          <w:b w:val="0"/>
          <w:bCs w:val="0"/>
        </w:rPr>
      </w:r>
      <w:r>
        <w:rPr>
          <w:rFonts w:ascii="Times New Roman" w:hAnsi="Times New Roman" w:cs="Times New Roman" w:eastAsia="Times New Roman" w:hint="default"/>
        </w:rPr>
        <w:t>37</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-69,015,139.94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-44,985,533.29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1,760,013.64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378,298.55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10,726,204.05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268,844.95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-56,528,922.25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-44,338,389.79</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0" w:footer="951" w:top="1400" w:bottom="1160" w:left="1020" w:right="1020"/>
        </w:sectPr>
      </w:pPr>
    </w:p>
    <w:p>
      <w:pPr>
        <w:pStyle w:val="Heading6"/>
        <w:spacing w:line="240" w:lineRule="auto" w:before="6"/>
        <w:ind w:right="0"/>
        <w:jc w:val="left"/>
        <w:rPr>
          <w:b w:val="0"/>
          <w:bCs w:val="0"/>
        </w:rPr>
      </w:pPr>
      <w:bookmarkStart w:name="38、资产减值损失" w:id="261"/>
      <w:bookmarkEnd w:id="261"/>
      <w:r>
        <w:rPr>
          <w:b w:val="0"/>
          <w:bCs w:val="0"/>
        </w:rPr>
      </w:r>
      <w:r>
        <w:rPr>
          <w:rFonts w:ascii="Times New Roman" w:hAnsi="Times New Roman" w:cs="Times New Roman" w:eastAsia="Times New Roman" w:hint="default"/>
        </w:rPr>
        <w:t>38</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3,853,858.32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2,191,302.90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10,028,887.12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1,409,874.82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19,132,745.44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21,201,177.72</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left="113" w:right="0"/>
        <w:jc w:val="left"/>
        <w:rPr>
          <w:b w:val="0"/>
          <w:bCs w:val="0"/>
        </w:rPr>
      </w:pPr>
      <w:bookmarkStart w:name="39、投资收益" w:id="262"/>
      <w:bookmarkEnd w:id="262"/>
      <w:r>
        <w:rPr>
          <w:b w:val="0"/>
          <w:bCs w:val="0"/>
        </w:rPr>
      </w:r>
      <w:r>
        <w:rPr>
          <w:rFonts w:ascii="Times New Roman" w:hAnsi="Times New Roman" w:cs="Times New Roman" w:eastAsia="Times New Roman" w:hint="default"/>
        </w:rPr>
        <w:t>39</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-1,366,500.17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5,161,781.71</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1,430,426.51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15,688,240.26</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522,000.00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631,300.00</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585,926.34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21,481,321.97</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left="113" w:right="0"/>
        <w:jc w:val="left"/>
        <w:rPr>
          <w:b w:val="0"/>
          <w:bCs w:val="0"/>
        </w:rPr>
      </w:pPr>
      <w:bookmarkStart w:name="40、营业外收入" w:id="263"/>
      <w:bookmarkEnd w:id="263"/>
      <w:r>
        <w:rPr>
          <w:b w:val="0"/>
          <w:bCs w:val="0"/>
        </w:rPr>
      </w:r>
      <w:r>
        <w:rPr>
          <w:rFonts w:ascii="Times New Roman" w:hAnsi="Times New Roman" w:cs="Times New Roman" w:eastAsia="Times New Roman" w:hint="default"/>
        </w:rPr>
        <w:t>40</w:t>
      </w:r>
      <w:r>
        <w:rPr/>
        <w:t>、营业外收入</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226,764.05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7,405.50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70,381,604.21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65,952,281.71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23,462,018.94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804,563.57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409,452.39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804,563.57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71,193,573.28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66,588,498.15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24,273,988.01</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软件退税收入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46,919,585.27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38,725,909.98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智能机顶盒及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OTT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电视平台 研发及产业化项目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8,588,356.79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5,112,104.23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0" w:footer="951" w:top="1400" w:bottom="1160" w:left="1020" w:right="1020"/>
        </w:sectPr>
      </w:pPr>
    </w:p>
    <w:p>
      <w:pPr>
        <w:spacing w:line="240" w:lineRule="auto" w:before="1"/>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年北京市高新技术成果 转化项目经费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both"/>
              <w:rPr>
                <w:rFonts w:ascii="宋体" w:hAnsi="宋体" w:cs="宋体" w:eastAsia="宋体" w:hint="default"/>
                <w:sz w:val="18"/>
                <w:szCs w:val="18"/>
              </w:rPr>
            </w:pPr>
            <w:r>
              <w:rPr>
                <w:rFonts w:ascii="宋体" w:hAnsi="宋体" w:cs="宋体" w:eastAsia="宋体" w:hint="default"/>
                <w:sz w:val="18"/>
                <w:szCs w:val="18"/>
              </w:rPr>
              <w:t>下一代体感操控技术合作研 究与体感互动平台合作开发 项目</w:t>
            </w:r>
            <w:r>
              <w:rPr>
                <w:rFonts w:ascii="Times New Roman" w:hAnsi="Times New Roman" w:cs="Times New Roman" w:eastAsia="Times New Roman" w:hint="default"/>
                <w:sz w:val="18"/>
                <w:szCs w:val="18"/>
              </w:rPr>
              <w:t>,2013DFA10440,</w:t>
            </w:r>
            <w:r>
              <w:rPr>
                <w:rFonts w:ascii="宋体" w:hAnsi="宋体" w:cs="宋体" w:eastAsia="宋体" w:hint="default"/>
                <w:sz w:val="18"/>
                <w:szCs w:val="18"/>
              </w:rPr>
              <w:t>宋征</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1,847,727.28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654,545.45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2D</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转</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视频处理设备研制项 目资金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1,788,434.28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1,717,005.71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both"/>
              <w:rPr>
                <w:rFonts w:ascii="宋体" w:hAnsi="宋体" w:cs="宋体" w:eastAsia="宋体" w:hint="default"/>
                <w:sz w:val="18"/>
                <w:szCs w:val="18"/>
              </w:rPr>
            </w:pPr>
            <w:r>
              <w:rPr>
                <w:rFonts w:ascii="宋体" w:hAnsi="宋体" w:cs="宋体" w:eastAsia="宋体" w:hint="default"/>
                <w:sz w:val="18"/>
                <w:szCs w:val="18"/>
              </w:rPr>
              <w:t>下一代广播电视网云平台关 键技术北京市工程实验室创 新能力建设项目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1,218,693.48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电视商务综合体新业态应用 示范（</w:t>
            </w:r>
            <w:r>
              <w:rPr>
                <w:rFonts w:ascii="Times New Roman" w:hAnsi="Times New Roman" w:cs="Times New Roman" w:eastAsia="Times New Roman" w:hint="default"/>
                <w:sz w:val="18"/>
                <w:szCs w:val="18"/>
              </w:rPr>
              <w:t>2012BAH73F02</w:t>
            </w:r>
            <w:r>
              <w:rPr>
                <w:rFonts w:ascii="宋体" w:hAnsi="宋体" w:cs="宋体" w:eastAsia="宋体" w:hint="default"/>
                <w:sz w:val="18"/>
                <w:szCs w:val="18"/>
              </w:rPr>
              <w:t>）</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0"/>
              <w:jc w:val="left"/>
              <w:rPr>
                <w:rFonts w:ascii="宋体" w:hAnsi="宋体" w:cs="宋体" w:eastAsia="宋体" w:hint="default"/>
                <w:sz w:val="18"/>
                <w:szCs w:val="18"/>
              </w:rPr>
            </w:pPr>
            <w:r>
              <w:rPr>
                <w:rFonts w:ascii="Times New Roman" w:hAnsi="Times New Roman" w:cs="Times New Roman" w:eastAsia="Times New Roman" w:hint="default"/>
                <w:sz w:val="18"/>
                <w:szCs w:val="18"/>
              </w:rPr>
              <w:t>NGB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总体技术和标准体系及 业务系统关键技术研究经费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930,700.00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数字家庭服务综合集成平台 研发与应用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电视商务综合体新业态运营 支撑系统开发</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2012BAH73F01</w:t>
            </w:r>
            <w:r>
              <w:rPr>
                <w:rFonts w:ascii="宋体" w:hAnsi="宋体" w:cs="宋体" w:eastAsia="宋体" w:hint="default"/>
                <w:sz w:val="18"/>
                <w:szCs w:val="18"/>
              </w:rPr>
              <w:t>）</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806,666.67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73,333.34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多网融合数字生活服务运营 平台示范工程</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中小企业国际市场开拓资金 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506,260.00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60,297.00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基于语音识别技术的新媒体 智能互动搜索平台研发</w:t>
            </w:r>
          </w:p>
          <w:p>
            <w:pPr>
              <w:pStyle w:val="TableParagraph"/>
              <w:spacing w:line="302" w:lineRule="auto" w:before="19"/>
              <w:ind w:left="22" w:right="5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2012DFG11800)</w:t>
            </w:r>
            <w:r>
              <w:rPr>
                <w:rFonts w:ascii="宋体" w:hAnsi="宋体" w:cs="宋体" w:eastAsia="宋体" w:hint="default"/>
                <w:sz w:val="18"/>
                <w:szCs w:val="18"/>
              </w:rPr>
              <w:t>项目专项经 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对外经贸发展专项资金补贴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273,390.00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企业做大做强奖励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169,505.34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年中关村国际化发展专 项资金补贴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中关村开发实验室专项资金 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年中关村国际化发展专 项资金补贴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面向广电网及互联网的双支 付服务平台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丰付</w:t>
            </w:r>
            <w:r>
              <w:rPr>
                <w:rFonts w:ascii="Times New Roman" w:hAnsi="Times New Roman" w:cs="Times New Roman" w:eastAsia="Times New Roman" w:hint="default"/>
                <w:sz w:val="18"/>
                <w:szCs w:val="18"/>
              </w:rPr>
              <w:t>(sumapay)</w:t>
            </w:r>
            <w:r>
              <w:rPr>
                <w:rFonts w:ascii="宋体" w:hAnsi="宋体" w:cs="宋体" w:eastAsia="宋体" w:hint="default"/>
                <w:sz w:val="18"/>
                <w:szCs w:val="18"/>
              </w:rPr>
              <w:t>研 发及产业化项目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76,923.08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基于移动互联网的数字智能</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951" w:top="1340" w:bottom="1140" w:left="1020" w:right="1080"/>
        </w:sectPr>
      </w:pPr>
    </w:p>
    <w:p>
      <w:pPr>
        <w:spacing w:line="240" w:lineRule="auto" w:before="1"/>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67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5"/>
              <w:jc w:val="left"/>
              <w:rPr>
                <w:rFonts w:ascii="宋体" w:hAnsi="宋体" w:cs="宋体" w:eastAsia="宋体" w:hint="default"/>
                <w:sz w:val="18"/>
                <w:szCs w:val="18"/>
              </w:rPr>
            </w:pPr>
            <w:r>
              <w:rPr>
                <w:rFonts w:ascii="宋体" w:hAnsi="宋体" w:cs="宋体" w:eastAsia="宋体" w:hint="default"/>
                <w:sz w:val="18"/>
                <w:szCs w:val="18"/>
              </w:rPr>
              <w:t>化综合服务运营平台研发及 产业化项目</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
              <w:jc w:val="left"/>
              <w:rPr>
                <w:rFonts w:ascii="宋体" w:hAnsi="宋体" w:cs="宋体" w:eastAsia="宋体" w:hint="default"/>
                <w:sz w:val="18"/>
                <w:szCs w:val="18"/>
              </w:rPr>
            </w:pPr>
            <w:r>
              <w:rPr>
                <w:rFonts w:ascii="宋体" w:hAnsi="宋体" w:cs="宋体" w:eastAsia="宋体" w:hint="default"/>
                <w:sz w:val="18"/>
                <w:szCs w:val="18"/>
              </w:rPr>
              <w:t>高清交互三网融合接入平台 国际合作研发</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011DFA10500</w:t>
            </w:r>
            <w:r>
              <w:rPr>
                <w:rFonts w:ascii="宋体" w:hAnsi="宋体" w:cs="宋体" w:eastAsia="宋体" w:hint="default"/>
                <w:sz w:val="18"/>
                <w:szCs w:val="18"/>
              </w:rPr>
              <w:t>）</w:t>
            </w:r>
            <w:r>
              <w:rPr>
                <w:rFonts w:ascii="宋体" w:hAnsi="宋体" w:cs="宋体" w:eastAsia="宋体" w:hint="default"/>
                <w:w w:val="99"/>
                <w:sz w:val="18"/>
                <w:szCs w:val="18"/>
              </w:rPr>
              <w:t> </w:t>
            </w:r>
            <w:r>
              <w:rPr>
                <w:rFonts w:ascii="宋体" w:hAnsi="宋体" w:cs="宋体" w:eastAsia="宋体" w:hint="default"/>
                <w:sz w:val="18"/>
                <w:szCs w:val="18"/>
              </w:rPr>
              <w:t>项目资金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NGB</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关键系统（超光网）研发</w:t>
            </w:r>
            <w:r>
              <w:rPr>
                <w:rFonts w:ascii="宋体" w:hAnsi="宋体" w:cs="宋体" w:eastAsia="宋体" w:hint="default"/>
                <w:sz w:val="18"/>
                <w:szCs w:val="18"/>
              </w:rPr>
              <w:t> 和产业化项目资金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数字家庭服务关键支撑技术 研发与应用示范</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文化创业资金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高清交互三网融合接入平台 研发及产业化项目专项基金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中央文化产业发展专项资金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第一批中小地方资金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124,086.00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数字家庭服务关键支撑技术 研发与应用示范</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2,454,167.00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新一代数字电视前端硬件系 统开发及产业化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3,833,333.00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数字电视业务运营支撑系统 研发及产业化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彩信综合接入系统</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超光网系统研发及产业化项 目补贴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数字电视业务运营支撑系统 研发及产业化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数字电子支付系统研发及产 业化项目补贴款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both"/>
              <w:rPr>
                <w:rFonts w:ascii="宋体" w:hAnsi="宋体" w:cs="宋体" w:eastAsia="宋体" w:hint="default"/>
                <w:sz w:val="18"/>
                <w:szCs w:val="18"/>
              </w:rPr>
            </w:pPr>
            <w:r>
              <w:rPr>
                <w:rFonts w:ascii="宋体" w:hAnsi="宋体" w:cs="宋体" w:eastAsia="宋体" w:hint="default"/>
                <w:sz w:val="18"/>
                <w:szCs w:val="18"/>
              </w:rPr>
              <w:t>基于骑缝防伪技术及特种高 效自动设备生产的高防伪充 值卡项目经费卡值卡业技改 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车辆退税款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15,362.02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70,381,604.21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65,952,281.71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left="113" w:right="0"/>
        <w:jc w:val="left"/>
        <w:rPr>
          <w:b w:val="0"/>
          <w:bCs w:val="0"/>
        </w:rPr>
      </w:pPr>
      <w:bookmarkStart w:name="41、营业外支出" w:id="264"/>
      <w:bookmarkEnd w:id="264"/>
      <w:r>
        <w:rPr>
          <w:b w:val="0"/>
          <w:bCs w:val="0"/>
        </w:rPr>
      </w:r>
      <w:r>
        <w:rPr>
          <w:rFonts w:ascii="Times New Roman" w:hAnsi="Times New Roman" w:cs="Times New Roman" w:eastAsia="Times New Roman" w:hint="default"/>
        </w:rPr>
        <w:t>41</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p>
        </w:tc>
      </w:tr>
    </w:tbl>
    <w:p>
      <w:pPr>
        <w:spacing w:after="0" w:line="240" w:lineRule="auto"/>
        <w:jc w:val="left"/>
        <w:rPr>
          <w:rFonts w:ascii="宋体" w:hAnsi="宋体" w:cs="宋体" w:eastAsia="宋体" w:hint="default"/>
          <w:sz w:val="18"/>
          <w:szCs w:val="18"/>
        </w:rPr>
        <w:sectPr>
          <w:pgSz w:w="11910" w:h="16840"/>
          <w:pgMar w:header="0" w:footer="951" w:top="1340" w:bottom="114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77,881.86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174,792.31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77,881.86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77,881.86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174,792.31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77,881.86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7,677.25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67,503.09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7,677.25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85,559.11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242,295.40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85,559.11</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42、所得税费用" w:id="265"/>
      <w:bookmarkEnd w:id="265"/>
      <w:r>
        <w:rPr>
          <w:b w:val="0"/>
          <w:bCs w:val="0"/>
        </w:rPr>
      </w:r>
      <w:r>
        <w:rPr>
          <w:rFonts w:ascii="Times New Roman" w:hAnsi="Times New Roman" w:cs="Times New Roman" w:eastAsia="Times New Roman" w:hint="default"/>
        </w:rPr>
        <w:t>42</w:t>
      </w:r>
      <w:r>
        <w:rPr/>
        <w:t>、所得税费用</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所得税费用表" w:id="266"/>
      <w:bookmarkEnd w:id="266"/>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14,792,849.03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8,483,991.02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-7,338,047.98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-514,318.95</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7,454,801.05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7,969,672.07</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会计利润与所得税费用调整过程" w:id="267"/>
      <w:bookmarkEnd w:id="267"/>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194,190,371.34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19,549,288.80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-14,459,196.40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1,844.01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-3,674,536.50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2,898,899.26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-1,081,377.11</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7,387,285.90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-3,037,155.25</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7,454,801.05</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43、其他综合收益" w:id="268"/>
      <w:bookmarkEnd w:id="268"/>
      <w:r>
        <w:rPr>
          <w:b w:val="0"/>
          <w:bCs w:val="0"/>
        </w:rPr>
      </w:r>
      <w:r>
        <w:rPr>
          <w:rFonts w:ascii="Times New Roman" w:hAnsi="Times New Roman" w:cs="Times New Roman" w:eastAsia="Times New Roman" w:hint="default"/>
        </w:rPr>
        <w:t>43</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114" w:right="0" w:firstLine="0"/>
        <w:jc w:val="left"/>
        <w:rPr>
          <w:rFonts w:ascii="宋体" w:hAnsi="宋体" w:cs="宋体" w:eastAsia="宋体" w:hint="default"/>
          <w:sz w:val="18"/>
          <w:szCs w:val="18"/>
        </w:rPr>
      </w:pPr>
      <w:r>
        <w:rPr>
          <w:rFonts w:ascii="宋体" w:hAnsi="宋体" w:cs="宋体" w:eastAsia="宋体" w:hint="default"/>
          <w:sz w:val="18"/>
          <w:szCs w:val="18"/>
        </w:rPr>
        <w:t>详见附注六</w:t>
      </w:r>
      <w:r>
        <w:rPr>
          <w:rFonts w:ascii="宋体" w:hAnsi="宋体" w:cs="宋体" w:eastAsia="宋体" w:hint="default"/>
          <w:spacing w:val="-90"/>
          <w:sz w:val="18"/>
          <w:szCs w:val="18"/>
        </w:rPr>
        <w:t>、</w:t>
      </w:r>
      <w:r>
        <w:rPr>
          <w:rFonts w:ascii="宋体" w:hAnsi="宋体" w:cs="宋体" w:eastAsia="宋体" w:hint="default"/>
          <w:sz w:val="18"/>
          <w:szCs w:val="18"/>
        </w:rPr>
        <w:t>（三十</w:t>
      </w:r>
      <w:r>
        <w:rPr>
          <w:rFonts w:ascii="宋体" w:hAnsi="宋体" w:cs="宋体" w:eastAsia="宋体" w:hint="default"/>
          <w:spacing w:val="-90"/>
          <w:sz w:val="18"/>
          <w:szCs w:val="18"/>
        </w:rPr>
        <w:t>）</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0" w:footer="951" w:top="1340" w:bottom="1140" w:left="1020" w:right="1020"/>
        </w:sectPr>
      </w:pPr>
    </w:p>
    <w:p>
      <w:pPr>
        <w:pStyle w:val="Heading6"/>
        <w:spacing w:line="240" w:lineRule="auto" w:before="6"/>
        <w:ind w:right="0"/>
        <w:jc w:val="left"/>
        <w:rPr>
          <w:b w:val="0"/>
          <w:bCs w:val="0"/>
        </w:rPr>
      </w:pPr>
      <w:bookmarkStart w:name="44、现金流量表项目" w:id="269"/>
      <w:bookmarkEnd w:id="269"/>
      <w:r>
        <w:rPr>
          <w:b w:val="0"/>
          <w:bCs w:val="0"/>
        </w:rPr>
      </w:r>
      <w:r>
        <w:rPr>
          <w:rFonts w:ascii="Times New Roman" w:hAnsi="Times New Roman" w:cs="Times New Roman" w:eastAsia="Times New Roman" w:hint="default"/>
        </w:rPr>
        <w:t>44</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 w:right="0"/>
        <w:jc w:val="left"/>
        <w:rPr>
          <w:b w:val="0"/>
          <w:bCs w:val="0"/>
        </w:rPr>
      </w:pPr>
      <w:bookmarkStart w:name="（1）收到的其他与经营活动有关的现金" w:id="270"/>
      <w:bookmarkEnd w:id="270"/>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收到政府补贴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30,813,050.00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12,358,463.76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70,972,405.19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53,034,393.41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影视剧投资款收回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38,585,350.88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63,035,090.73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38,137,069.61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203,405,896.80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118,529,926.78</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支付的其他与经营活动有关的现金" w:id="271"/>
      <w:bookmarkEnd w:id="271"/>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付现期间费用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74,499,202.92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53,878,203.88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96,632,511.06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90,551,380.29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171,131,713.98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144,429,584.17</w:t>
            </w:r>
          </w:p>
        </w:tc>
      </w:tr>
    </w:tbl>
    <w:p>
      <w:pPr>
        <w:spacing w:line="240" w:lineRule="auto" w:before="3"/>
        <w:rPr>
          <w:rFonts w:ascii="宋体" w:hAnsi="宋体" w:cs="宋体" w:eastAsia="宋体" w:hint="default"/>
          <w:sz w:val="19"/>
          <w:szCs w:val="19"/>
        </w:rPr>
      </w:pPr>
    </w:p>
    <w:p>
      <w:pPr>
        <w:pStyle w:val="Heading6"/>
        <w:spacing w:line="240" w:lineRule="auto" w:before="35"/>
        <w:ind w:right="0"/>
        <w:jc w:val="left"/>
        <w:rPr>
          <w:b w:val="0"/>
          <w:bCs w:val="0"/>
        </w:rPr>
      </w:pPr>
      <w:bookmarkStart w:name="（3）收到的其他与投资活动有关的现金" w:id="272"/>
      <w:bookmarkEnd w:id="272"/>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小股东北京启迪创业孵化器有限公司知 识产权补贴款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4）支付的其他与投资活动有关的现金" w:id="273"/>
      <w:bookmarkEnd w:id="273"/>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外汇业务保证金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651,936,822.60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651,936,822.60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5"/>
        <w:ind w:right="0"/>
        <w:jc w:val="left"/>
        <w:rPr>
          <w:b w:val="0"/>
          <w:bCs w:val="0"/>
        </w:rPr>
      </w:pPr>
      <w:bookmarkStart w:name="（5）收到的其他与筹资活动有关的现金" w:id="274"/>
      <w:bookmarkEnd w:id="274"/>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0" w:footer="951" w:top="1400" w:bottom="1140" w:left="1020" w:right="1020"/>
        </w:sectPr>
      </w:pPr>
    </w:p>
    <w:p>
      <w:pPr>
        <w:spacing w:line="240" w:lineRule="auto" w:before="3"/>
        <w:rPr>
          <w:rFonts w:ascii="宋体" w:hAnsi="宋体" w:cs="宋体" w:eastAsia="宋体" w:hint="default"/>
          <w:sz w:val="6"/>
          <w:szCs w:val="6"/>
        </w:rPr>
      </w:pPr>
      <w:r>
        <w:rPr/>
        <w:pict>
          <v:group style="position:absolute;margin-left:223.339996pt;margin-top:623.169983pt;width:151.25pt;height:40.9pt;mso-position-horizontal-relative:page;mso-position-vertical-relative:page;z-index:-1417144" coordorigin="4467,12463" coordsize="3025,818">
            <v:group style="position:absolute;left:4478;top:12475;width:2;height:393" coordorigin="4478,12475" coordsize="2,393">
              <v:shape style="position:absolute;left:4478;top:12475;width:2;height:393" coordorigin="4478,12475" coordsize="0,393" path="m4478,12475l4478,12867e" filled="false" stroked="true" strokeweight="1.140pt" strokecolor="#ffffff">
                <v:path arrowok="t"/>
              </v:shape>
            </v:group>
            <v:group style="position:absolute;left:4490;top:12475;width:3002;height:393" coordorigin="4490,12475" coordsize="3002,393">
              <v:shape style="position:absolute;left:4490;top:12475;width:3002;height:393" coordorigin="4490,12475" coordsize="3002,393" path="m4490,12867l7491,12867,7491,12475,4490,12475,4490,12867xe" filled="true" fillcolor="#ffffff" stroked="false">
                <v:path arrowok="t"/>
                <v:fill type="solid"/>
              </v:shape>
            </v:group>
            <v:group style="position:absolute;left:4478;top:12877;width:2;height:393" coordorigin="4478,12877" coordsize="2,393">
              <v:shape style="position:absolute;left:4478;top:12877;width:2;height:393" coordorigin="4478,12877" coordsize="0,393" path="m4478,12877l4478,13269e" filled="false" stroked="true" strokeweight="1.140pt" strokecolor="#ffffff">
                <v:path arrowok="t"/>
              </v:shape>
            </v:group>
            <v:group style="position:absolute;left:4490;top:12877;width:3002;height:393" coordorigin="4490,12877" coordsize="3002,393">
              <v:shape style="position:absolute;left:4490;top:12877;width:3002;height:393" coordorigin="4490,12877" coordsize="3002,393" path="m4490,13269l7491,13269,7491,12877,4490,12877,4490,13269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股票期权行权款产生的利息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16,921.80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上期质押担保的定期存款解冻</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融资租赁未确认融资费用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180,722.71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25,082,695.11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16,921.80</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6）支付的其他与筹资活动有关的现金" w:id="275"/>
      <w:bookmarkEnd w:id="275"/>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为子公司担保短期贷款质押的定期存款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转股及派息手续费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416,243.44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144,078.89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1,346,216.52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1,762,459.96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25,044,078.89</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45、现金流量表补充资料" w:id="276"/>
      <w:bookmarkEnd w:id="276"/>
      <w:r>
        <w:rPr>
          <w:b w:val="0"/>
          <w:bCs w:val="0"/>
        </w:rPr>
      </w:r>
      <w:r>
        <w:rPr>
          <w:rFonts w:ascii="Times New Roman" w:hAnsi="Times New Roman" w:cs="Times New Roman" w:eastAsia="Times New Roman" w:hint="default"/>
        </w:rPr>
        <w:t>45</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 w:right="0"/>
        <w:jc w:val="left"/>
        <w:rPr>
          <w:b w:val="0"/>
          <w:bCs w:val="0"/>
        </w:rPr>
      </w:pPr>
      <w:bookmarkStart w:name="（1）现金流量表补充资料" w:id="277"/>
      <w:bookmarkEnd w:id="277"/>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186,735,570.29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143,546,889.26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19,132,745.44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21,201,177.72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5" w:right="0"/>
              <w:jc w:val="left"/>
              <w:rPr>
                <w:rFonts w:ascii="Times New Roman" w:hAnsi="Times New Roman" w:cs="Times New Roman" w:eastAsia="Times New Roman" w:hint="default"/>
                <w:sz w:val="18"/>
                <w:szCs w:val="18"/>
              </w:rPr>
            </w:pPr>
            <w:r>
              <w:rPr>
                <w:rFonts w:ascii="Times New Roman"/>
                <w:sz w:val="18"/>
              </w:rPr>
              <w:t>14,011,465.81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9,397,870.94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13,147,167.25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7,309,059.40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70,476.36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-51,971.74</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1,423,450.62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61,375.66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-585,926.34</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-21,481,321.97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-7,321,884.38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-514,318.95</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-16,163.60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-106,548,076.10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-46,393,158.82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-58,870,563.82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-41,803,661.59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191,435,490.14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-1,235,080.49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1" w:top="1340" w:bottom="1140" w:left="1020" w:right="1020"/>
        </w:sectPr>
      </w:pPr>
    </w:p>
    <w:p>
      <w:pPr>
        <w:spacing w:line="240" w:lineRule="auto" w:before="3"/>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252,613,751.67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70,036,859.42</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810,722,124.73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1,574,911,309.09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1,574,911,309.09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1,574,447,940.20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-764,189,184.36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463,368.89</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本期支付的取得子公司的现金净额" w:id="278"/>
      <w:bookmarkEnd w:id="278"/>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59,840,000.00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福州兆科智能卡有限公司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59,840,000.00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16,943,508.36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福州兆科智能卡有限公司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16,943,508.36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42,896,491.64</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left="113" w:right="0"/>
        <w:jc w:val="left"/>
        <w:rPr>
          <w:b w:val="0"/>
          <w:bCs w:val="0"/>
        </w:rPr>
      </w:pPr>
      <w:bookmarkStart w:name="（3）现金和现金等价物的构成" w:id="279"/>
      <w:bookmarkEnd w:id="279"/>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810,722,124.73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1,574,911,309.09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426,877.46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586,372.20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810,295,247.27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1,574,324,936.89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810,722,124.73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1,574,911,309.09</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left="113" w:right="0"/>
        <w:jc w:val="left"/>
        <w:rPr>
          <w:b w:val="0"/>
          <w:bCs w:val="0"/>
        </w:rPr>
      </w:pPr>
      <w:bookmarkStart w:name="46、所有者权益变动表项目注释" w:id="280"/>
      <w:bookmarkEnd w:id="280"/>
      <w:r>
        <w:rPr>
          <w:b w:val="0"/>
          <w:bCs w:val="0"/>
        </w:rPr>
      </w:r>
      <w:r>
        <w:rPr>
          <w:rFonts w:ascii="Times New Roman" w:hAnsi="Times New Roman" w:cs="Times New Roman" w:eastAsia="Times New Roman" w:hint="default"/>
        </w:rPr>
        <w:t>46</w:t>
      </w:r>
      <w:r>
        <w:rPr/>
        <w:t>、所有者权益变动表项目注释</w:t>
      </w:r>
      <w:r>
        <w:rPr>
          <w:b w:val="0"/>
          <w:bCs w:val="0"/>
        </w:rPr>
      </w:r>
    </w:p>
    <w:p>
      <w:pPr>
        <w:spacing w:line="240" w:lineRule="auto" w:before="9"/>
        <w:rPr>
          <w:rFonts w:ascii="宋体" w:hAnsi="宋体" w:cs="宋体" w:eastAsia="宋体" w:hint="default"/>
          <w:b/>
          <w:bCs/>
          <w:sz w:val="26"/>
          <w:szCs w:val="26"/>
        </w:rPr>
      </w:pPr>
    </w:p>
    <w:p>
      <w:pPr>
        <w:spacing w:line="338" w:lineRule="auto" w:before="0"/>
        <w:ind w:left="114" w:right="4352"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无</w:t>
      </w:r>
    </w:p>
    <w:p>
      <w:pPr>
        <w:spacing w:after="0" w:line="338" w:lineRule="auto"/>
        <w:jc w:val="left"/>
        <w:rPr>
          <w:rFonts w:ascii="宋体" w:hAnsi="宋体" w:cs="宋体" w:eastAsia="宋体" w:hint="default"/>
          <w:sz w:val="18"/>
          <w:szCs w:val="18"/>
        </w:rPr>
        <w:sectPr>
          <w:pgSz w:w="11910" w:h="16840"/>
          <w:pgMar w:header="0" w:footer="951" w:top="1340" w:bottom="1140" w:left="1020" w:right="1020"/>
        </w:sectPr>
      </w:pPr>
    </w:p>
    <w:p>
      <w:pPr>
        <w:pStyle w:val="Heading6"/>
        <w:spacing w:line="240" w:lineRule="auto" w:before="8"/>
        <w:ind w:right="0"/>
        <w:jc w:val="left"/>
        <w:rPr>
          <w:b w:val="0"/>
          <w:bCs w:val="0"/>
        </w:rPr>
      </w:pPr>
      <w:bookmarkStart w:name="47、所有权或使用权受到限制的资产" w:id="281"/>
      <w:bookmarkEnd w:id="281"/>
      <w:r>
        <w:rPr>
          <w:b w:val="0"/>
          <w:bCs w:val="0"/>
        </w:rPr>
      </w:r>
      <w:r>
        <w:rPr>
          <w:rFonts w:ascii="Times New Roman" w:hAnsi="Times New Roman" w:cs="Times New Roman" w:eastAsia="Times New Roman" w:hint="default"/>
        </w:rPr>
        <w:t>47</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656,370,000.17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见本附注七</w:t>
            </w:r>
            <w:r>
              <w:rPr>
                <w:rFonts w:ascii="宋体" w:hAnsi="宋体" w:cs="宋体" w:eastAsia="宋体" w:hint="default"/>
                <w:spacing w:val="-90"/>
                <w:sz w:val="18"/>
                <w:szCs w:val="18"/>
              </w:rPr>
              <w:t>、</w:t>
            </w:r>
            <w:r>
              <w:rPr>
                <w:rFonts w:ascii="宋体" w:hAnsi="宋体" w:cs="宋体" w:eastAsia="宋体" w:hint="default"/>
                <w:sz w:val="18"/>
                <w:szCs w:val="18"/>
              </w:rPr>
              <w:t>（一）</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656,370,000.17</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left="113" w:right="0"/>
        <w:jc w:val="left"/>
        <w:rPr>
          <w:b w:val="0"/>
          <w:bCs w:val="0"/>
        </w:rPr>
      </w:pPr>
      <w:bookmarkStart w:name="48、外币货币性项目" w:id="282"/>
      <w:bookmarkEnd w:id="282"/>
      <w:r>
        <w:rPr>
          <w:b w:val="0"/>
          <w:bCs w:val="0"/>
        </w:rPr>
      </w:r>
      <w:r>
        <w:rPr>
          <w:rFonts w:ascii="Times New Roman" w:hAnsi="Times New Roman" w:cs="Times New Roman" w:eastAsia="Times New Roman" w:hint="default"/>
        </w:rPr>
        <w:t>48</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 w:right="0"/>
        <w:jc w:val="left"/>
        <w:rPr>
          <w:b w:val="0"/>
          <w:bCs w:val="0"/>
        </w:rPr>
      </w:pPr>
      <w:bookmarkStart w:name="（1）外币货币性项目" w:id="283"/>
      <w:bookmarkEnd w:id="28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779,845,621.72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127,045,943.79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777,394,130.05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296,519.45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2,210,730.41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133,391.62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105,228.65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25,690.95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5.2755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135,532.61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12,352,900.60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1,718,728.23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10,516,898.04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246,258.19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1,836,002.56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78,066,254.62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12,758,008.60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78,066,254.62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2,716,503.07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443,945.59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2,716,503.07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63,072,437.84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10,307,638.15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63,072,437.84</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59" w:lineRule="auto"/>
        <w:ind w:left="113" w:right="0"/>
        <w:jc w:val="left"/>
        <w:rPr>
          <w:b w:val="0"/>
          <w:bCs w:val="0"/>
        </w:rPr>
      </w:pPr>
      <w:bookmarkStart w:name="（2）境外经营实体说明，包括对于重要的境外经营实体，应披露其境外主要经营地、记账" w:id="284"/>
      <w:bookmarkEnd w:id="28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7"/>
        <w:ind w:right="110" w:firstLine="420"/>
        <w:jc w:val="both"/>
      </w:pPr>
      <w:r>
        <w:rPr>
          <w:spacing w:val="-1"/>
        </w:rPr>
        <w:t>子公司数码视讯国际有限公司以港币为记账本位币，注册地和经营地均为香港；数码视讯美国控股公</w:t>
      </w:r>
      <w:r>
        <w:rPr/>
        <w:t> 司、</w:t>
      </w:r>
      <w:r>
        <w:rPr>
          <w:rFonts w:ascii="Times New Roman" w:hAnsi="Times New Roman" w:cs="Times New Roman" w:eastAsia="Times New Roman" w:hint="default"/>
        </w:rPr>
        <w:t>Sumavision   SFO  </w:t>
      </w:r>
      <w:r>
        <w:rPr>
          <w:rFonts w:ascii="Times New Roman" w:hAnsi="Times New Roman" w:cs="Times New Roman" w:eastAsia="Times New Roman" w:hint="default"/>
          <w:spacing w:val="17"/>
        </w:rPr>
        <w:t> </w:t>
      </w:r>
      <w:r>
        <w:rPr>
          <w:rFonts w:ascii="Times New Roman" w:hAnsi="Times New Roman" w:cs="Times New Roman" w:eastAsia="Times New Roman" w:hint="default"/>
        </w:rPr>
        <w:t>LLC</w:t>
      </w:r>
      <w:r>
        <w:rPr/>
        <w:t>以美元为记账本位币，注册地和经营地均为美国。</w:t>
      </w:r>
    </w:p>
    <w:p>
      <w:pPr>
        <w:pStyle w:val="BodyText"/>
        <w:spacing w:line="256" w:lineRule="auto" w:before="0"/>
        <w:ind w:left="114" w:right="109" w:firstLine="420"/>
        <w:jc w:val="both"/>
      </w:pPr>
      <w:r>
        <w:rPr>
          <w:spacing w:val="-1"/>
        </w:rPr>
        <w:t>外币报表折算时，对于资产负债表中的资产和负债项目，数码视讯国际有限公司按中国人民银行</w:t>
      </w:r>
      <w:r>
        <w:rPr>
          <w:rFonts w:ascii="Times New Roman" w:hAnsi="Times New Roman" w:cs="Times New Roman" w:eastAsia="Times New Roman" w:hint="default"/>
          <w:spacing w:val="-1"/>
        </w:rPr>
        <w:t>2014</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日公布的港元对人民币的即期汇率</w:t>
      </w:r>
      <w:r>
        <w:rPr>
          <w:rFonts w:ascii="Times New Roman" w:hAnsi="Times New Roman" w:cs="Times New Roman" w:eastAsia="Times New Roman" w:hint="default"/>
        </w:rPr>
        <w:t>0.78887</w:t>
      </w:r>
      <w:r>
        <w:rPr/>
        <w:t>折算，数码视讯美国控股公司、</w:t>
      </w:r>
      <w:r>
        <w:rPr>
          <w:rFonts w:ascii="Times New Roman" w:hAnsi="Times New Roman" w:cs="Times New Roman" w:eastAsia="Times New Roman" w:hint="default"/>
        </w:rPr>
        <w:t>Sumavision SFO</w:t>
      </w:r>
      <w:r>
        <w:rPr>
          <w:rFonts w:ascii="Times New Roman" w:hAnsi="Times New Roman" w:cs="Times New Roman" w:eastAsia="Times New Roman" w:hint="default"/>
          <w:spacing w:val="35"/>
        </w:rPr>
        <w:t> </w:t>
      </w:r>
      <w:r>
        <w:rPr>
          <w:rFonts w:ascii="Times New Roman" w:hAnsi="Times New Roman" w:cs="Times New Roman" w:eastAsia="Times New Roman" w:hint="default"/>
        </w:rPr>
        <w:t>LLC</w:t>
      </w:r>
      <w:r>
        <w:rPr>
          <w:rFonts w:ascii="Times New Roman" w:hAnsi="Times New Roman" w:cs="Times New Roman" w:eastAsia="Times New Roman" w:hint="default"/>
        </w:rPr>
        <w:t> </w:t>
      </w:r>
      <w:r>
        <w:rPr/>
        <w:t>按中国人民银行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日公布的美元对人民币的即期汇率</w:t>
      </w:r>
      <w:r>
        <w:rPr>
          <w:rFonts w:ascii="Times New Roman" w:hAnsi="Times New Roman" w:cs="Times New Roman" w:eastAsia="Times New Roman" w:hint="default"/>
        </w:rPr>
        <w:t>6.119</w:t>
      </w:r>
      <w:r>
        <w:rPr/>
        <w:t>折算；所有者权益项目除</w:t>
      </w:r>
      <w:r>
        <w:rPr>
          <w:rFonts w:ascii="Times New Roman" w:hAnsi="Times New Roman" w:cs="Times New Roman" w:eastAsia="Times New Roman" w:hint="default"/>
        </w:rPr>
        <w:t>“</w:t>
      </w:r>
      <w:r>
        <w:rPr/>
        <w:t>未分配利</w:t>
      </w:r>
    </w:p>
    <w:p>
      <w:pPr>
        <w:spacing w:after="0" w:line="256" w:lineRule="auto"/>
        <w:jc w:val="both"/>
        <w:sectPr>
          <w:pgSz w:w="11910" w:h="16840"/>
          <w:pgMar w:header="0" w:footer="951" w:top="1400" w:bottom="1140" w:left="1020" w:right="1020"/>
        </w:sectPr>
      </w:pPr>
    </w:p>
    <w:p>
      <w:pPr>
        <w:pStyle w:val="BodyText"/>
        <w:spacing w:line="256" w:lineRule="auto" w:before="6"/>
        <w:ind w:right="112"/>
        <w:jc w:val="both"/>
      </w:pPr>
      <w:r>
        <w:rPr/>
        <w:t>润</w:t>
      </w:r>
      <w:r>
        <w:rPr>
          <w:rFonts w:ascii="Times New Roman" w:hAnsi="Times New Roman" w:cs="Times New Roman" w:eastAsia="Times New Roman" w:hint="default"/>
        </w:rPr>
        <w:t>”</w:t>
      </w:r>
      <w:r>
        <w:rPr/>
        <w:t>项目外，其他项目采用发生时的汇率折算；利润表中的收入和费用项目，数码视讯国际有限公司采用</w:t>
      </w:r>
      <w:r>
        <w:rPr>
          <w:spacing w:val="-25"/>
        </w:rPr>
        <w:t> </w:t>
      </w:r>
      <w:r>
        <w:rPr>
          <w:spacing w:val="-25"/>
        </w:rPr>
      </w:r>
      <w:r>
        <w:rPr/>
        <w:t>与交易发生日即期汇率近似的汇率</w:t>
      </w:r>
      <w:r>
        <w:rPr>
          <w:rFonts w:ascii="Times New Roman" w:hAnsi="Times New Roman" w:cs="Times New Roman" w:eastAsia="Times New Roman" w:hint="default"/>
        </w:rPr>
        <w:t>0.7924</w:t>
      </w:r>
      <w:r>
        <w:rPr/>
        <w:t>折算，数码视讯美国控股公司公司采用与交易发生日即期汇率近</w:t>
      </w:r>
      <w:r>
        <w:rPr>
          <w:spacing w:val="-79"/>
        </w:rPr>
        <w:t> </w:t>
      </w:r>
      <w:r>
        <w:rPr>
          <w:spacing w:val="-79"/>
        </w:rPr>
      </w:r>
      <w:r>
        <w:rPr/>
        <w:t>似的汇率</w:t>
      </w:r>
      <w:r>
        <w:rPr>
          <w:rFonts w:ascii="Times New Roman" w:hAnsi="Times New Roman" w:cs="Times New Roman" w:eastAsia="Times New Roman" w:hint="default"/>
        </w:rPr>
        <w:t>6.1448</w:t>
      </w:r>
      <w:r>
        <w:rPr/>
        <w:t>折算。</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3"/>
          <w:szCs w:val="23"/>
        </w:rPr>
      </w:pPr>
    </w:p>
    <w:p>
      <w:pPr>
        <w:pStyle w:val="Heading4"/>
        <w:spacing w:line="240" w:lineRule="auto"/>
        <w:ind w:left="114" w:right="0"/>
        <w:jc w:val="both"/>
        <w:rPr>
          <w:b w:val="0"/>
          <w:bCs w:val="0"/>
        </w:rPr>
      </w:pPr>
      <w:bookmarkStart w:name="八、合并范围的变更" w:id="285"/>
      <w:bookmarkEnd w:id="285"/>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both"/>
        <w:rPr>
          <w:b w:val="0"/>
          <w:bCs w:val="0"/>
        </w:rPr>
      </w:pPr>
      <w:bookmarkStart w:name="1、非同一控制下企业合并" w:id="286"/>
      <w:bookmarkEnd w:id="286"/>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both"/>
        <w:rPr>
          <w:b w:val="0"/>
          <w:bCs w:val="0"/>
        </w:rPr>
      </w:pPr>
      <w:bookmarkStart w:name="（1）本期发生的非同一控制下企业合并" w:id="287"/>
      <w:bookmarkEnd w:id="287"/>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9"/>
              <w:jc w:val="both"/>
              <w:rPr>
                <w:rFonts w:ascii="宋体" w:hAnsi="宋体" w:cs="宋体" w:eastAsia="宋体" w:hint="default"/>
                <w:sz w:val="18"/>
                <w:szCs w:val="18"/>
              </w:rPr>
            </w:pPr>
            <w:r>
              <w:rPr>
                <w:rFonts w:ascii="宋体" w:hAnsi="宋体" w:cs="宋体" w:eastAsia="宋体" w:hint="default"/>
                <w:sz w:val="18"/>
                <w:szCs w:val="18"/>
              </w:rPr>
              <w:t>福州兆科智 能卡有限公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55.00%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股东变更，对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企业的经营 财务政策达 到实质上控 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16" w:lineRule="exact" w:before="126"/>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right="21"/>
              <w:jc w:val="right"/>
              <w:rPr>
                <w:rFonts w:ascii="Times New Roman" w:hAnsi="Times New Roman" w:cs="Times New Roman" w:eastAsia="Times New Roman" w:hint="default"/>
                <w:sz w:val="18"/>
                <w:szCs w:val="18"/>
              </w:rPr>
            </w:pPr>
            <w:r>
              <w:rPr>
                <w:rFonts w:ascii="Times New Roman"/>
                <w:spacing w:val="-1"/>
                <w:sz w:val="18"/>
              </w:rPr>
              <w:t>15,480,917.2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-6,525,210.74</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left="113" w:right="0"/>
        <w:jc w:val="left"/>
        <w:rPr>
          <w:b w:val="0"/>
          <w:bCs w:val="0"/>
        </w:rPr>
      </w:pPr>
      <w:bookmarkStart w:name="（2）合并成本及商誉" w:id="288"/>
      <w:bookmarkEnd w:id="288"/>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9"/>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5920"/>
        <w:gridCol w:w="3062"/>
      </w:tblGrid>
      <w:tr>
        <w:trPr>
          <w:trHeight w:val="355" w:hRule="exact"/>
        </w:trPr>
        <w:tc>
          <w:tcPr>
            <w:tcW w:w="59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06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533" w:right="0"/>
              <w:jc w:val="left"/>
              <w:rPr>
                <w:rFonts w:ascii="宋体" w:hAnsi="宋体" w:cs="宋体" w:eastAsia="宋体" w:hint="default"/>
                <w:sz w:val="18"/>
                <w:szCs w:val="18"/>
              </w:rPr>
            </w:pPr>
            <w:r>
              <w:rPr>
                <w:rFonts w:ascii="宋体" w:hAnsi="宋体" w:cs="宋体" w:eastAsia="宋体" w:hint="default"/>
                <w:sz w:val="18"/>
                <w:szCs w:val="18"/>
              </w:rPr>
              <w:t>福州兆科智能卡有限公司</w:t>
            </w:r>
          </w:p>
        </w:tc>
      </w:tr>
      <w:tr>
        <w:trPr>
          <w:trHeight w:val="353" w:hRule="exact"/>
        </w:trPr>
        <w:tc>
          <w:tcPr>
            <w:tcW w:w="59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0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59,840,000.00</w:t>
            </w:r>
          </w:p>
        </w:tc>
      </w:tr>
      <w:tr>
        <w:trPr>
          <w:trHeight w:val="352" w:hRule="exact"/>
        </w:trPr>
        <w:tc>
          <w:tcPr>
            <w:tcW w:w="59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30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59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30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59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30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59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30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14,960,000.00</w:t>
            </w:r>
          </w:p>
        </w:tc>
      </w:tr>
      <w:tr>
        <w:trPr>
          <w:trHeight w:val="352" w:hRule="exact"/>
        </w:trPr>
        <w:tc>
          <w:tcPr>
            <w:tcW w:w="59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30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59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0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59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0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74,800,000.00</w:t>
            </w:r>
          </w:p>
        </w:tc>
      </w:tr>
      <w:tr>
        <w:trPr>
          <w:trHeight w:val="352" w:hRule="exact"/>
        </w:trPr>
        <w:tc>
          <w:tcPr>
            <w:tcW w:w="59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w:t>
            </w:r>
          </w:p>
        </w:tc>
        <w:tc>
          <w:tcPr>
            <w:tcW w:w="30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41,765,848.36</w:t>
            </w:r>
          </w:p>
        </w:tc>
      </w:tr>
      <w:tr>
        <w:trPr>
          <w:trHeight w:val="353" w:hRule="exact"/>
        </w:trPr>
        <w:tc>
          <w:tcPr>
            <w:tcW w:w="59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30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33,034,151.64</w:t>
            </w:r>
          </w:p>
        </w:tc>
      </w:tr>
    </w:tbl>
    <w:p>
      <w:pPr>
        <w:spacing w:line="240" w:lineRule="auto" w:before="5"/>
        <w:rPr>
          <w:rFonts w:ascii="宋体" w:hAnsi="宋体" w:cs="宋体" w:eastAsia="宋体" w:hint="default"/>
          <w:b/>
          <w:bCs/>
          <w:sz w:val="24"/>
          <w:szCs w:val="24"/>
        </w:rPr>
      </w:pPr>
    </w:p>
    <w:p>
      <w:pPr>
        <w:spacing w:line="357" w:lineRule="auto" w:before="44"/>
        <w:ind w:left="114" w:right="505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0" w:footer="951" w:top="1400" w:bottom="1140" w:left="1020" w:right="1020"/>
        </w:sectPr>
      </w:pPr>
    </w:p>
    <w:p>
      <w:pPr>
        <w:pStyle w:val="Heading6"/>
        <w:spacing w:line="240" w:lineRule="auto" w:before="6"/>
        <w:ind w:left="134" w:right="0"/>
        <w:jc w:val="left"/>
        <w:rPr>
          <w:b w:val="0"/>
          <w:bCs w:val="0"/>
        </w:rPr>
      </w:pPr>
      <w:bookmarkStart w:name="（3）被购买方于购买日可辨认资产、负债" w:id="289"/>
      <w:bookmarkEnd w:id="289"/>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5"/>
          <w:szCs w:val="25"/>
        </w:rPr>
      </w:pPr>
    </w:p>
    <w:tbl>
      <w:tblPr>
        <w:tblW w:w="0" w:type="auto"/>
        <w:jc w:val="left"/>
        <w:tblInd w:w="117" w:type="dxa"/>
        <w:tblLayout w:type="fixed"/>
        <w:tblCellMar>
          <w:top w:w="0" w:type="dxa"/>
          <w:left w:w="0" w:type="dxa"/>
          <w:bottom w:w="0" w:type="dxa"/>
          <w:right w:w="0" w:type="dxa"/>
        </w:tblCellMar>
        <w:tblLook w:val="01E0"/>
      </w:tblPr>
      <w:tblGrid>
        <w:gridCol w:w="3220"/>
        <w:gridCol w:w="3220"/>
        <w:gridCol w:w="3219"/>
      </w:tblGrid>
      <w:tr>
        <w:trPr>
          <w:trHeight w:val="355" w:hRule="exact"/>
        </w:trPr>
        <w:tc>
          <w:tcPr>
            <w:tcW w:w="3220"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39"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福州兆科智能卡有限公司</w:t>
            </w:r>
          </w:p>
        </w:tc>
      </w:tr>
      <w:tr>
        <w:trPr>
          <w:trHeight w:val="353" w:hRule="exact"/>
        </w:trPr>
        <w:tc>
          <w:tcPr>
            <w:tcW w:w="3220" w:type="dxa"/>
            <w:vMerge/>
            <w:tcBorders>
              <w:left w:val="single" w:sz="6" w:space="0" w:color="000000"/>
              <w:bottom w:val="single" w:sz="12" w:space="0" w:color="000000"/>
              <w:right w:val="single" w:sz="6" w:space="0" w:color="000000"/>
            </w:tcBorders>
          </w:tcPr>
          <w:p>
            <w:pPr/>
          </w:p>
        </w:tc>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2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972"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52" w:hRule="exact"/>
        </w:trPr>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3220" w:type="dxa"/>
            <w:tcBorders>
              <w:top w:val="single" w:sz="12" w:space="0" w:color="000000"/>
              <w:left w:val="single" w:sz="6" w:space="0" w:color="000000"/>
              <w:bottom w:val="single" w:sz="12" w:space="0" w:color="000000"/>
              <w:right w:val="single" w:sz="6" w:space="0" w:color="000000"/>
            </w:tcBorders>
          </w:tcPr>
          <w:p>
            <w:pPr/>
          </w:p>
        </w:tc>
        <w:tc>
          <w:tcPr>
            <w:tcW w:w="321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16,943,508.36</w:t>
            </w:r>
          </w:p>
        </w:tc>
        <w:tc>
          <w:tcPr>
            <w:tcW w:w="32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16,943,508.36</w:t>
            </w:r>
          </w:p>
        </w:tc>
      </w:tr>
      <w:tr>
        <w:trPr>
          <w:trHeight w:val="353" w:hRule="exact"/>
        </w:trPr>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11,136,408.51</w:t>
            </w:r>
          </w:p>
        </w:tc>
        <w:tc>
          <w:tcPr>
            <w:tcW w:w="32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11,136,408.51</w:t>
            </w:r>
          </w:p>
        </w:tc>
      </w:tr>
      <w:tr>
        <w:trPr>
          <w:trHeight w:val="352" w:hRule="exact"/>
        </w:trPr>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18,628,872.28</w:t>
            </w:r>
          </w:p>
        </w:tc>
        <w:tc>
          <w:tcPr>
            <w:tcW w:w="32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18,628,872.28</w:t>
            </w:r>
          </w:p>
        </w:tc>
      </w:tr>
      <w:tr>
        <w:trPr>
          <w:trHeight w:val="352" w:hRule="exact"/>
        </w:trPr>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16,616,484.51</w:t>
            </w:r>
          </w:p>
        </w:tc>
        <w:tc>
          <w:tcPr>
            <w:tcW w:w="32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16,616,484.51</w:t>
            </w:r>
          </w:p>
        </w:tc>
      </w:tr>
      <w:tr>
        <w:trPr>
          <w:trHeight w:val="353" w:hRule="exact"/>
        </w:trPr>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6,087,633.33</w:t>
            </w:r>
          </w:p>
        </w:tc>
        <w:tc>
          <w:tcPr>
            <w:tcW w:w="32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6,087,633.33</w:t>
            </w:r>
          </w:p>
        </w:tc>
      </w:tr>
      <w:tr>
        <w:trPr>
          <w:trHeight w:val="352" w:hRule="exact"/>
        </w:trPr>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25,955,376.81</w:t>
            </w:r>
          </w:p>
        </w:tc>
        <w:tc>
          <w:tcPr>
            <w:tcW w:w="32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25,955,376.81</w:t>
            </w:r>
          </w:p>
        </w:tc>
      </w:tr>
      <w:tr>
        <w:trPr>
          <w:trHeight w:val="352" w:hRule="exact"/>
        </w:trPr>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23,975,806.33</w:t>
            </w:r>
          </w:p>
        </w:tc>
        <w:tc>
          <w:tcPr>
            <w:tcW w:w="32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23,975,806.33</w:t>
            </w:r>
          </w:p>
        </w:tc>
      </w:tr>
      <w:tr>
        <w:trPr>
          <w:trHeight w:val="353" w:hRule="exact"/>
        </w:trPr>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12,467,845.98</w:t>
            </w:r>
          </w:p>
        </w:tc>
        <w:tc>
          <w:tcPr>
            <w:tcW w:w="32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3,847,261.85</w:t>
            </w:r>
          </w:p>
        </w:tc>
      </w:tr>
      <w:tr>
        <w:trPr>
          <w:trHeight w:val="352" w:hRule="exact"/>
        </w:trPr>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319,428.95</w:t>
            </w:r>
          </w:p>
        </w:tc>
        <w:tc>
          <w:tcPr>
            <w:tcW w:w="32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319,428.95</w:t>
            </w:r>
          </w:p>
        </w:tc>
      </w:tr>
      <w:tr>
        <w:trPr>
          <w:trHeight w:val="352" w:hRule="exact"/>
        </w:trPr>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219,913.53</w:t>
            </w:r>
          </w:p>
        </w:tc>
        <w:tc>
          <w:tcPr>
            <w:tcW w:w="32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219,913.53</w:t>
            </w:r>
          </w:p>
        </w:tc>
      </w:tr>
      <w:tr>
        <w:trPr>
          <w:trHeight w:val="353" w:hRule="exact"/>
        </w:trPr>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b/>
                <w:bCs/>
                <w:sz w:val="18"/>
                <w:szCs w:val="18"/>
              </w:rPr>
              <w:t>负债：</w:t>
            </w:r>
            <w:r>
              <w:rPr>
                <w:rFonts w:ascii="宋体" w:hAnsi="宋体" w:cs="宋体" w:eastAsia="宋体" w:hint="default"/>
                <w:sz w:val="18"/>
                <w:szCs w:val="18"/>
              </w:rPr>
            </w:r>
          </w:p>
        </w:tc>
        <w:tc>
          <w:tcPr>
            <w:tcW w:w="3220" w:type="dxa"/>
            <w:tcBorders>
              <w:top w:val="single" w:sz="12" w:space="0" w:color="000000"/>
              <w:left w:val="single" w:sz="6" w:space="0" w:color="000000"/>
              <w:bottom w:val="single" w:sz="12" w:space="0" w:color="000000"/>
              <w:right w:val="single" w:sz="6" w:space="0" w:color="000000"/>
            </w:tcBorders>
          </w:tcPr>
          <w:p>
            <w:pPr/>
          </w:p>
        </w:tc>
        <w:tc>
          <w:tcPr>
            <w:tcW w:w="321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17,536,152.95</w:t>
            </w:r>
          </w:p>
        </w:tc>
        <w:tc>
          <w:tcPr>
            <w:tcW w:w="32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17,536,152.95</w:t>
            </w:r>
          </w:p>
        </w:tc>
      </w:tr>
      <w:tr>
        <w:trPr>
          <w:trHeight w:val="352" w:hRule="exact"/>
        </w:trPr>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1,040,000.00</w:t>
            </w:r>
          </w:p>
        </w:tc>
        <w:tc>
          <w:tcPr>
            <w:tcW w:w="32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1,040,000.00</w:t>
            </w:r>
          </w:p>
        </w:tc>
      </w:tr>
      <w:tr>
        <w:trPr>
          <w:trHeight w:val="353" w:hRule="exact"/>
        </w:trPr>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8,798,098.50</w:t>
            </w:r>
          </w:p>
        </w:tc>
        <w:tc>
          <w:tcPr>
            <w:tcW w:w="32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8,798,098.50</w:t>
            </w:r>
          </w:p>
        </w:tc>
      </w:tr>
      <w:tr>
        <w:trPr>
          <w:trHeight w:val="352" w:hRule="exact"/>
        </w:trPr>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4,505,292.20</w:t>
            </w:r>
          </w:p>
        </w:tc>
        <w:tc>
          <w:tcPr>
            <w:tcW w:w="32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4,505,292.20</w:t>
            </w:r>
          </w:p>
        </w:tc>
      </w:tr>
      <w:tr>
        <w:trPr>
          <w:trHeight w:val="352" w:hRule="exact"/>
        </w:trPr>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910,471.46</w:t>
            </w:r>
          </w:p>
        </w:tc>
        <w:tc>
          <w:tcPr>
            <w:tcW w:w="32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910,471.46</w:t>
            </w:r>
          </w:p>
        </w:tc>
      </w:tr>
      <w:tr>
        <w:trPr>
          <w:trHeight w:val="353" w:hRule="exact"/>
        </w:trPr>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164,576.89</w:t>
            </w:r>
          </w:p>
        </w:tc>
        <w:tc>
          <w:tcPr>
            <w:tcW w:w="32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164,576.89</w:t>
            </w:r>
          </w:p>
        </w:tc>
      </w:tr>
      <w:tr>
        <w:trPr>
          <w:trHeight w:val="352" w:hRule="exact"/>
        </w:trPr>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19,891,990.09</w:t>
            </w:r>
          </w:p>
        </w:tc>
        <w:tc>
          <w:tcPr>
            <w:tcW w:w="32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19,891,990.09</w:t>
            </w:r>
          </w:p>
        </w:tc>
      </w:tr>
      <w:tr>
        <w:trPr>
          <w:trHeight w:val="352" w:hRule="exact"/>
        </w:trPr>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2,273,702.78</w:t>
            </w:r>
          </w:p>
        </w:tc>
        <w:tc>
          <w:tcPr>
            <w:tcW w:w="32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2,273,702.78</w:t>
            </w:r>
          </w:p>
        </w:tc>
      </w:tr>
      <w:tr>
        <w:trPr>
          <w:trHeight w:val="353" w:hRule="exact"/>
        </w:trPr>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1,293,087.62</w:t>
            </w:r>
          </w:p>
        </w:tc>
        <w:tc>
          <w:tcPr>
            <w:tcW w:w="32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b/>
                <w:bCs/>
                <w:sz w:val="18"/>
                <w:szCs w:val="18"/>
              </w:rPr>
              <w:t>净资产</w:t>
            </w:r>
            <w:r>
              <w:rPr>
                <w:rFonts w:ascii="宋体" w:hAnsi="宋体" w:cs="宋体" w:eastAsia="宋体" w:hint="default"/>
                <w:sz w:val="18"/>
                <w:szCs w:val="18"/>
              </w:rPr>
            </w:r>
          </w:p>
        </w:tc>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75,937,906.10</w:t>
            </w:r>
          </w:p>
        </w:tc>
        <w:tc>
          <w:tcPr>
            <w:tcW w:w="32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68,610,409.59</w:t>
            </w:r>
          </w:p>
        </w:tc>
      </w:tr>
      <w:tr>
        <w:trPr>
          <w:trHeight w:val="352" w:hRule="exact"/>
        </w:trPr>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取得净资产</w:t>
            </w:r>
          </w:p>
        </w:tc>
        <w:tc>
          <w:tcPr>
            <w:tcW w:w="3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41,765,848.36</w:t>
            </w:r>
          </w:p>
        </w:tc>
        <w:tc>
          <w:tcPr>
            <w:tcW w:w="32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b/>
          <w:bCs/>
          <w:sz w:val="18"/>
          <w:szCs w:val="18"/>
        </w:rPr>
      </w:pPr>
    </w:p>
    <w:p>
      <w:pPr>
        <w:pStyle w:val="Heading4"/>
        <w:spacing w:line="240" w:lineRule="auto" w:before="26"/>
        <w:ind w:left="134" w:right="0"/>
        <w:jc w:val="left"/>
        <w:rPr>
          <w:b w:val="0"/>
          <w:bCs w:val="0"/>
        </w:rPr>
      </w:pPr>
      <w:bookmarkStart w:name="九、在其他主体中的权益" w:id="290"/>
      <w:bookmarkEnd w:id="290"/>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33" w:right="0"/>
        <w:jc w:val="left"/>
        <w:rPr>
          <w:b w:val="0"/>
          <w:bCs w:val="0"/>
        </w:rPr>
      </w:pPr>
      <w:bookmarkStart w:name="1、在子公司中的权益" w:id="291"/>
      <w:bookmarkEnd w:id="291"/>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33" w:right="0"/>
        <w:jc w:val="left"/>
        <w:rPr>
          <w:b w:val="0"/>
          <w:bCs w:val="0"/>
        </w:rPr>
      </w:pPr>
      <w:bookmarkStart w:name="（1）企业集团的构成" w:id="292"/>
      <w:bookmarkEnd w:id="29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完美星空传媒有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文化艺术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浙江海宁完美星 空传媒有限公司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影视剧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0" w:footer="951" w:top="1400" w:bottom="1140" w:left="1000" w:right="980"/>
        </w:sectPr>
      </w:pPr>
    </w:p>
    <w:p>
      <w:pPr>
        <w:spacing w:line="240" w:lineRule="auto" w:before="3"/>
        <w:rPr>
          <w:rFonts w:ascii="宋体" w:hAnsi="宋体" w:cs="宋体" w:eastAsia="宋体" w:hint="default"/>
          <w:b/>
          <w:bCs/>
          <w:sz w:val="6"/>
          <w:szCs w:val="6"/>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鼎点视讯科技有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甘肃鼎点广视科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北京数码视讯媒 体技术有限公司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技术推广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数码视讯国际有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软硬件出口销售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北京数码视讯支 付技术有限公司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北京完美星空建 设发展有限公司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北京数码视讯投 资管理有限公司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软硬件生产、销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北京数码视讯软 件技术发展有限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湖南爱点信息技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软硬件生产、销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北京数码视讯通 信技术发展有限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技术推广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数码视讯美国控 股公司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88"/>
              <w:jc w:val="left"/>
              <w:rPr>
                <w:rFonts w:ascii="Times New Roman" w:hAnsi="Times New Roman" w:cs="Times New Roman" w:eastAsia="Times New Roman" w:hint="default"/>
                <w:sz w:val="18"/>
                <w:szCs w:val="18"/>
              </w:rPr>
            </w:pPr>
            <w:r>
              <w:rPr>
                <w:rFonts w:ascii="Times New Roman"/>
                <w:sz w:val="18"/>
              </w:rPr>
              <w:t>Sumavision</w:t>
            </w:r>
            <w:r>
              <w:rPr>
                <w:rFonts w:ascii="Times New Roman"/>
                <w:w w:val="99"/>
                <w:sz w:val="18"/>
              </w:rPr>
              <w:t> </w:t>
            </w:r>
            <w:r>
              <w:rPr>
                <w:rFonts w:ascii="Times New Roman"/>
                <w:sz w:val="18"/>
              </w:rPr>
              <w:t>SFO  </w:t>
            </w:r>
            <w:r>
              <w:rPr>
                <w:rFonts w:ascii="Times New Roman"/>
                <w:spacing w:val="42"/>
                <w:sz w:val="18"/>
              </w:rPr>
              <w:t> </w:t>
            </w:r>
            <w:r>
              <w:rPr>
                <w:rFonts w:ascii="Times New Roman"/>
                <w:sz w:val="18"/>
              </w:rPr>
              <w:t>LLC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商务活动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福州兆科智能卡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软硬件生产、销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w:t>
      </w:r>
    </w:p>
    <w:p>
      <w:pPr>
        <w:pStyle w:val="BodyText"/>
        <w:spacing w:line="256" w:lineRule="auto" w:before="90"/>
        <w:ind w:right="106"/>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月，公司对湖南爱点公司首次增加投资</w:t>
      </w:r>
      <w:r>
        <w:rPr>
          <w:rFonts w:ascii="Times New Roman" w:hAnsi="Times New Roman" w:cs="Times New Roman" w:eastAsia="Times New Roman" w:hint="default"/>
        </w:rPr>
        <w:t>200</w:t>
      </w:r>
      <w:r>
        <w:rPr/>
        <w:t>万元，持股比例</w:t>
      </w:r>
      <w:r>
        <w:rPr>
          <w:rFonts w:ascii="Times New Roman" w:hAnsi="Times New Roman" w:cs="Times New Roman" w:eastAsia="Times New Roman" w:hint="default"/>
        </w:rPr>
        <w:t>16.666%</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月，公司对湖南爱 </w:t>
      </w:r>
      <w:r>
        <w:rPr>
          <w:spacing w:val="-1"/>
        </w:rPr>
        <w:t>点公司再次增资</w:t>
      </w:r>
      <w:r>
        <w:rPr>
          <w:rFonts w:ascii="Times New Roman" w:hAnsi="Times New Roman" w:cs="Times New Roman" w:eastAsia="Times New Roman" w:hint="default"/>
          <w:spacing w:val="-1"/>
        </w:rPr>
        <w:t>650</w:t>
      </w:r>
      <w:r>
        <w:rPr>
          <w:spacing w:val="-1"/>
        </w:rPr>
        <w:t>万元，持股比例变为</w:t>
      </w:r>
      <w:r>
        <w:rPr>
          <w:rFonts w:ascii="Times New Roman" w:hAnsi="Times New Roman" w:cs="Times New Roman" w:eastAsia="Times New Roman" w:hint="default"/>
          <w:spacing w:val="-1"/>
        </w:rPr>
        <w:t>45.946%</w:t>
      </w:r>
      <w:r>
        <w:rPr>
          <w:spacing w:val="-1"/>
        </w:rPr>
        <w:t>。根据湖南爱点公司修改后的公司章程及增资协议书，湖</w:t>
      </w:r>
      <w:r>
        <w:rPr>
          <w:spacing w:val="-98"/>
        </w:rPr>
        <w:t> </w:t>
      </w:r>
      <w:r>
        <w:rPr>
          <w:spacing w:val="-98"/>
        </w:rPr>
      </w:r>
      <w:r>
        <w:rPr/>
        <w:t>南爱点公司设立董事会，其成员为</w:t>
      </w:r>
      <w:r>
        <w:rPr>
          <w:rFonts w:ascii="Times New Roman" w:hAnsi="Times New Roman" w:cs="Times New Roman" w:eastAsia="Times New Roman" w:hint="default"/>
        </w:rPr>
        <w:t>3</w:t>
      </w:r>
      <w:r>
        <w:rPr/>
        <w:t>人，其中本公司提名</w:t>
      </w:r>
      <w:r>
        <w:rPr>
          <w:rFonts w:ascii="Times New Roman" w:hAnsi="Times New Roman" w:cs="Times New Roman" w:eastAsia="Times New Roman" w:hint="default"/>
        </w:rPr>
        <w:t>2</w:t>
      </w:r>
      <w:r>
        <w:rPr/>
        <w:t>人，并由本公司委派财务总监</w:t>
      </w:r>
      <w:r>
        <w:rPr>
          <w:rFonts w:ascii="Times New Roman" w:hAnsi="Times New Roman" w:cs="Times New Roman" w:eastAsia="Times New Roman" w:hint="default"/>
        </w:rPr>
        <w:t>1</w:t>
      </w:r>
      <w:r>
        <w:rPr/>
        <w:t>名，负责湖南爱 点公司的财务管理，因此本公司对湖南爱点具有实质性控制，将其纳入合并范围。</w:t>
      </w:r>
    </w:p>
    <w:p>
      <w:pPr>
        <w:spacing w:line="360" w:lineRule="auto" w:before="88"/>
        <w:ind w:left="113" w:right="5413" w:firstLine="0"/>
        <w:jc w:val="left"/>
        <w:rPr>
          <w:rFonts w:ascii="宋体" w:hAnsi="宋体" w:cs="宋体" w:eastAsia="宋体" w:hint="default"/>
          <w:sz w:val="18"/>
          <w:szCs w:val="18"/>
        </w:rPr>
      </w:pPr>
      <w:r>
        <w:rPr>
          <w:rFonts w:ascii="宋体" w:hAnsi="宋体" w:cs="宋体" w:eastAsia="宋体" w:hint="default"/>
          <w:sz w:val="18"/>
          <w:szCs w:val="18"/>
        </w:rPr>
        <w:t>对于纳入合并范围的重要的结构化主体，控制的依据： 确定公司是代理人还是委托人的依据：</w:t>
      </w:r>
    </w:p>
    <w:p>
      <w:pPr>
        <w:spacing w:before="26"/>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left="113" w:right="0"/>
        <w:jc w:val="left"/>
        <w:rPr>
          <w:b w:val="0"/>
          <w:bCs w:val="0"/>
        </w:rPr>
      </w:pPr>
      <w:bookmarkStart w:name="（2）重要的非全资子公司" w:id="293"/>
      <w:bookmarkEnd w:id="29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9"/>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0" w:footer="951" w:top="1340" w:bottom="114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完美星空传媒有限公司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-121,062.70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1,861,025.75</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浙江海宁完美星空传媒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9,727.99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9,408.51</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甘肃鼎点广视科技有限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258,780.31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3,702,342.06</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数码视讯国际有限公司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8,505,847.40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20,608,094.48</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北京数码视讯投资管理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-28,223.88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1,166,911.97</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湖南爱点信息技术有限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-411,293.28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3,412,538.49</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北京数码视讯通信技术 发展有限公司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248,615.04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6,138,708.99</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22"/>
              <w:jc w:val="left"/>
              <w:rPr>
                <w:rFonts w:ascii="Times New Roman" w:hAnsi="Times New Roman" w:cs="Times New Roman" w:eastAsia="Times New Roman" w:hint="default"/>
                <w:sz w:val="18"/>
                <w:szCs w:val="18"/>
              </w:rPr>
            </w:pPr>
            <w:r>
              <w:rPr>
                <w:rFonts w:ascii="Times New Roman"/>
                <w:sz w:val="18"/>
              </w:rPr>
              <w:t>Sumavision</w:t>
            </w:r>
            <w:r>
              <w:rPr>
                <w:rFonts w:ascii="Times New Roman"/>
                <w:spacing w:val="42"/>
                <w:sz w:val="18"/>
              </w:rPr>
              <w:t> </w:t>
            </w:r>
            <w:r>
              <w:rPr>
                <w:rFonts w:ascii="Times New Roman"/>
                <w:sz w:val="18"/>
              </w:rPr>
              <w:t>SFO</w:t>
            </w:r>
            <w:r>
              <w:rPr>
                <w:rFonts w:ascii="Times New Roman"/>
                <w:w w:val="99"/>
                <w:sz w:val="18"/>
              </w:rPr>
              <w:t> </w:t>
            </w:r>
            <w:r>
              <w:rPr>
                <w:rFonts w:ascii="Times New Roman"/>
                <w:sz w:val="18"/>
              </w:rPr>
              <w:t>LLC</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-69,867.21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62,894,936.14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福州兆科智能卡有限公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-3,097,257.55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31,074,800.19</w:t>
            </w:r>
          </w:p>
        </w:tc>
      </w:tr>
    </w:tbl>
    <w:p>
      <w:pPr>
        <w:spacing w:line="240" w:lineRule="auto" w:before="3"/>
        <w:rPr>
          <w:rFonts w:ascii="宋体" w:hAnsi="宋体" w:cs="宋体" w:eastAsia="宋体" w:hint="default"/>
          <w:sz w:val="19"/>
          <w:szCs w:val="19"/>
        </w:rPr>
      </w:pPr>
    </w:p>
    <w:p>
      <w:pPr>
        <w:pStyle w:val="Heading6"/>
        <w:spacing w:line="240" w:lineRule="auto" w:before="35"/>
        <w:ind w:right="0"/>
        <w:jc w:val="left"/>
        <w:rPr>
          <w:b w:val="0"/>
          <w:bCs w:val="0"/>
        </w:rPr>
      </w:pPr>
      <w:bookmarkStart w:name="（3）重要非全资子公司的主要财务信息" w:id="294"/>
      <w:bookmarkEnd w:id="294"/>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01"/>
              <w:jc w:val="both"/>
              <w:rPr>
                <w:rFonts w:ascii="宋体" w:hAnsi="宋体" w:cs="宋体" w:eastAsia="宋体" w:hint="default"/>
                <w:sz w:val="15"/>
                <w:szCs w:val="15"/>
              </w:rPr>
            </w:pPr>
            <w:r>
              <w:rPr>
                <w:rFonts w:ascii="宋体" w:hAnsi="宋体" w:cs="宋体" w:eastAsia="宋体" w:hint="default"/>
                <w:sz w:val="15"/>
                <w:szCs w:val="15"/>
              </w:rPr>
              <w:t>完美星空 传媒有限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57,892,950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40,262,419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98,155,369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5,104,082.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56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5,104,082.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78,561,644</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39,636,115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.36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2" w:right="0"/>
              <w:jc w:val="left"/>
              <w:rPr>
                <w:rFonts w:ascii="Times New Roman" w:hAnsi="Times New Roman" w:cs="Times New Roman" w:eastAsia="Times New Roman" w:hint="default"/>
                <w:sz w:val="15"/>
                <w:szCs w:val="15"/>
              </w:rPr>
            </w:pPr>
            <w:r>
              <w:rPr>
                <w:rFonts w:ascii="Times New Roman"/>
                <w:sz w:val="15"/>
              </w:rPr>
              <w:t>118,197,75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39" w:right="0"/>
              <w:jc w:val="left"/>
              <w:rPr>
                <w:rFonts w:ascii="Times New Roman" w:hAnsi="Times New Roman" w:cs="Times New Roman" w:eastAsia="Times New Roman" w:hint="default"/>
                <w:sz w:val="15"/>
                <w:szCs w:val="15"/>
              </w:rPr>
            </w:pPr>
            <w:r>
              <w:rPr>
                <w:rFonts w:ascii="Times New Roman"/>
                <w:sz w:val="15"/>
              </w:rPr>
              <w:t>9.74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19,093,337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19,093,337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.48</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01"/>
              <w:jc w:val="both"/>
              <w:rPr>
                <w:rFonts w:ascii="宋体" w:hAnsi="宋体" w:cs="宋体" w:eastAsia="宋体" w:hint="default"/>
                <w:sz w:val="15"/>
                <w:szCs w:val="15"/>
              </w:rPr>
            </w:pPr>
            <w:r>
              <w:rPr>
                <w:rFonts w:ascii="宋体" w:hAnsi="宋体" w:cs="宋体" w:eastAsia="宋体" w:hint="default"/>
                <w:sz w:val="15"/>
                <w:szCs w:val="15"/>
              </w:rPr>
              <w:t>浙江海宁 完美星空 传媒有限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47,781,749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15,383.22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47,797,132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37,326,706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.82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37,326,706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15,856,543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.93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15,856,543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5,872,517.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5,872,517.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80</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01"/>
              <w:jc w:val="both"/>
              <w:rPr>
                <w:rFonts w:ascii="宋体" w:hAnsi="宋体" w:cs="宋体" w:eastAsia="宋体" w:hint="default"/>
                <w:sz w:val="15"/>
                <w:szCs w:val="15"/>
              </w:rPr>
            </w:pPr>
            <w:r>
              <w:rPr>
                <w:rFonts w:ascii="宋体" w:hAnsi="宋体" w:cs="宋体" w:eastAsia="宋体" w:hint="default"/>
                <w:sz w:val="15"/>
                <w:szCs w:val="15"/>
              </w:rPr>
              <w:t>甘肃鼎点 广视科技 有限公司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18,660,602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32,037.22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18,692,639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7,473,421.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21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7,473,421.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21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15,809,476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42,744.12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15,852,220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5,417,184.</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5,417,184.</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79</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6"/>
              <w:ind w:left="22" w:right="101"/>
              <w:jc w:val="both"/>
              <w:rPr>
                <w:rFonts w:ascii="宋体" w:hAnsi="宋体" w:cs="宋体" w:eastAsia="宋体" w:hint="default"/>
                <w:sz w:val="15"/>
                <w:szCs w:val="15"/>
              </w:rPr>
            </w:pPr>
            <w:r>
              <w:rPr>
                <w:rFonts w:ascii="宋体" w:hAnsi="宋体" w:cs="宋体" w:eastAsia="宋体" w:hint="default"/>
                <w:sz w:val="15"/>
                <w:szCs w:val="15"/>
              </w:rPr>
              <w:t>数码视讯 国际有限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82,789,138</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3,168,810.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85,957,949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17,264,300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.83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17,264,300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70,597,467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3,265,423.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13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73,862,890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33,531,185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33,531,185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.99</w:t>
            </w:r>
          </w:p>
        </w:tc>
      </w:tr>
      <w:tr>
        <w:trPr>
          <w:trHeight w:val="403"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5"/>
                <w:szCs w:val="15"/>
              </w:rPr>
            </w:pPr>
            <w:r>
              <w:rPr>
                <w:rFonts w:ascii="宋体" w:hAnsi="宋体" w:cs="宋体" w:eastAsia="宋体" w:hint="default"/>
                <w:sz w:val="15"/>
                <w:szCs w:val="15"/>
              </w:rPr>
              <w:t>北京数码</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29" w:right="0"/>
              <w:jc w:val="left"/>
              <w:rPr>
                <w:rFonts w:ascii="Times New Roman" w:hAnsi="Times New Roman" w:cs="Times New Roman" w:eastAsia="Times New Roman" w:hint="default"/>
                <w:sz w:val="15"/>
                <w:szCs w:val="15"/>
              </w:rPr>
            </w:pPr>
            <w:r>
              <w:rPr>
                <w:rFonts w:ascii="Times New Roman"/>
                <w:sz w:val="15"/>
              </w:rPr>
              <w:t>28,922,552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8" w:right="0"/>
              <w:jc w:val="left"/>
              <w:rPr>
                <w:rFonts w:ascii="Times New Roman" w:hAnsi="Times New Roman" w:cs="Times New Roman" w:eastAsia="Times New Roman" w:hint="default"/>
                <w:sz w:val="15"/>
                <w:szCs w:val="15"/>
              </w:rPr>
            </w:pPr>
            <w:r>
              <w:rPr>
                <w:rFonts w:ascii="Times New Roman"/>
                <w:sz w:val="15"/>
              </w:rPr>
              <w:t>331,165.82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28" w:right="0"/>
              <w:jc w:val="left"/>
              <w:rPr>
                <w:rFonts w:ascii="Times New Roman" w:hAnsi="Times New Roman" w:cs="Times New Roman" w:eastAsia="Times New Roman" w:hint="default"/>
                <w:sz w:val="15"/>
                <w:szCs w:val="15"/>
              </w:rPr>
            </w:pPr>
            <w:r>
              <w:rPr>
                <w:rFonts w:ascii="Times New Roman"/>
                <w:sz w:val="15"/>
              </w:rPr>
              <w:t>29,253,718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4" w:right="0"/>
              <w:jc w:val="left"/>
              <w:rPr>
                <w:rFonts w:ascii="Times New Roman" w:hAnsi="Times New Roman" w:cs="Times New Roman" w:eastAsia="Times New Roman" w:hint="default"/>
                <w:sz w:val="15"/>
                <w:szCs w:val="15"/>
              </w:rPr>
            </w:pPr>
            <w:r>
              <w:rPr>
                <w:rFonts w:ascii="Times New Roman"/>
                <w:sz w:val="15"/>
              </w:rPr>
              <w:t>80,919.07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1" w:right="0"/>
              <w:jc w:val="left"/>
              <w:rPr>
                <w:rFonts w:ascii="Times New Roman" w:hAnsi="Times New Roman" w:cs="Times New Roman" w:eastAsia="Times New Roman" w:hint="default"/>
                <w:sz w:val="15"/>
                <w:szCs w:val="15"/>
              </w:rPr>
            </w:pPr>
            <w:r>
              <w:rPr>
                <w:rFonts w:ascii="Times New Roman"/>
                <w:sz w:val="15"/>
              </w:rPr>
              <w:t>80,919.07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27" w:right="0"/>
              <w:jc w:val="left"/>
              <w:rPr>
                <w:rFonts w:ascii="Times New Roman" w:hAnsi="Times New Roman" w:cs="Times New Roman" w:eastAsia="Times New Roman" w:hint="default"/>
                <w:sz w:val="15"/>
                <w:szCs w:val="15"/>
              </w:rPr>
            </w:pPr>
            <w:r>
              <w:rPr>
                <w:rFonts w:ascii="Times New Roman"/>
                <w:sz w:val="15"/>
              </w:rPr>
              <w:t>29,516,826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425,512.72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27" w:right="0"/>
              <w:jc w:val="left"/>
              <w:rPr>
                <w:rFonts w:ascii="Times New Roman" w:hAnsi="Times New Roman" w:cs="Times New Roman" w:eastAsia="Times New Roman" w:hint="default"/>
                <w:sz w:val="15"/>
                <w:szCs w:val="15"/>
              </w:rPr>
            </w:pPr>
            <w:r>
              <w:rPr>
                <w:rFonts w:ascii="Times New Roman"/>
                <w:sz w:val="15"/>
              </w:rPr>
              <w:t>29,942,338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4" w:right="0"/>
              <w:jc w:val="left"/>
              <w:rPr>
                <w:rFonts w:ascii="Times New Roman" w:hAnsi="Times New Roman" w:cs="Times New Roman" w:eastAsia="Times New Roman" w:hint="default"/>
                <w:sz w:val="15"/>
                <w:szCs w:val="15"/>
              </w:rPr>
            </w:pPr>
            <w:r>
              <w:rPr>
                <w:rFonts w:ascii="Times New Roman"/>
                <w:sz w:val="15"/>
              </w:rPr>
              <w:t>63,942.66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Times New Roman" w:hAnsi="Times New Roman" w:cs="Times New Roman" w:eastAsia="Times New Roman" w:hint="default"/>
                <w:sz w:val="15"/>
                <w:szCs w:val="15"/>
              </w:rPr>
            </w:pPr>
            <w:r>
              <w:rPr>
                <w:rFonts w:ascii="Times New Roman"/>
                <w:sz w:val="15"/>
              </w:rPr>
              <w:t>63,942.66</w:t>
            </w:r>
          </w:p>
        </w:tc>
      </w:tr>
    </w:tbl>
    <w:p>
      <w:pPr>
        <w:spacing w:after="0" w:line="240" w:lineRule="auto"/>
        <w:jc w:val="left"/>
        <w:rPr>
          <w:rFonts w:ascii="Times New Roman" w:hAnsi="Times New Roman" w:cs="Times New Roman" w:eastAsia="Times New Roman" w:hint="default"/>
          <w:sz w:val="15"/>
          <w:szCs w:val="15"/>
        </w:rPr>
        <w:sectPr>
          <w:pgSz w:w="11910" w:h="16840"/>
          <w:pgMar w:header="0" w:footer="951" w:top="1340" w:bottom="114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9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22" w:right="101"/>
              <w:jc w:val="both"/>
              <w:rPr>
                <w:rFonts w:ascii="宋体" w:hAnsi="宋体" w:cs="宋体" w:eastAsia="宋体" w:hint="default"/>
                <w:sz w:val="15"/>
                <w:szCs w:val="15"/>
              </w:rPr>
            </w:pPr>
            <w:r>
              <w:rPr>
                <w:rFonts w:ascii="宋体" w:hAnsi="宋体" w:cs="宋体" w:eastAsia="宋体" w:hint="default"/>
                <w:sz w:val="15"/>
                <w:szCs w:val="15"/>
              </w:rPr>
              <w:t>视讯投资 管理有限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z w:val="15"/>
              </w:rPr>
              <w:t>.48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z w:val="15"/>
              </w:rPr>
              <w:t>.30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z w:val="15"/>
              </w:rPr>
              <w:t>.10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z w:val="15"/>
              </w:rPr>
              <w:t>.82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01"/>
              <w:jc w:val="both"/>
              <w:rPr>
                <w:rFonts w:ascii="宋体" w:hAnsi="宋体" w:cs="宋体" w:eastAsia="宋体" w:hint="default"/>
                <w:sz w:val="15"/>
                <w:szCs w:val="15"/>
              </w:rPr>
            </w:pPr>
            <w:r>
              <w:rPr>
                <w:rFonts w:ascii="宋体" w:hAnsi="宋体" w:cs="宋体" w:eastAsia="宋体" w:hint="default"/>
                <w:sz w:val="15"/>
                <w:szCs w:val="15"/>
              </w:rPr>
              <w:t>湖南爱点 信息技术 有限公司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6,360,126.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5"/>
                <w:szCs w:val="15"/>
              </w:rPr>
            </w:pPr>
            <w:r>
              <w:rPr>
                <w:rFonts w:ascii="Times New Roman"/>
                <w:sz w:val="15"/>
              </w:rPr>
              <w:t>36,496.98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6,396,623.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5"/>
                <w:szCs w:val="15"/>
              </w:rPr>
            </w:pPr>
            <w:r>
              <w:rPr>
                <w:rFonts w:ascii="Times New Roman"/>
                <w:sz w:val="15"/>
              </w:rPr>
              <w:t>83,421.08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15"/>
                <w:szCs w:val="15"/>
              </w:rPr>
            </w:pPr>
            <w:r>
              <w:rPr>
                <w:rFonts w:ascii="Times New Roman"/>
                <w:sz w:val="15"/>
              </w:rPr>
              <w:t>83,421.08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7,100,171.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61,750.53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7,161,921.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87,825.98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87,825.98</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01"/>
              <w:jc w:val="both"/>
              <w:rPr>
                <w:rFonts w:ascii="宋体" w:hAnsi="宋体" w:cs="宋体" w:eastAsia="宋体" w:hint="default"/>
                <w:sz w:val="15"/>
                <w:szCs w:val="15"/>
              </w:rPr>
            </w:pPr>
            <w:r>
              <w:rPr>
                <w:rFonts w:ascii="宋体" w:hAnsi="宋体" w:cs="宋体" w:eastAsia="宋体" w:hint="default"/>
                <w:sz w:val="15"/>
                <w:szCs w:val="15"/>
              </w:rPr>
              <w:t>北京数码 视讯通信 技术发展 有限公司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17,855,317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6" w:right="0"/>
              <w:jc w:val="center"/>
              <w:rPr>
                <w:rFonts w:ascii="Times New Roman" w:hAnsi="Times New Roman" w:cs="Times New Roman" w:eastAsia="Times New Roman" w:hint="default"/>
                <w:sz w:val="15"/>
                <w:szCs w:val="15"/>
              </w:rPr>
            </w:pPr>
            <w:r>
              <w:rPr>
                <w:rFonts w:ascii="Times New Roman"/>
                <w:sz w:val="15"/>
              </w:rPr>
              <w:t>3,387.29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17,858,704</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5,330,727.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04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5,330,727.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19,262,338</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763.91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19,263,102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7,242,502.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7,242,502.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25</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434" w:lineRule="auto" w:before="108"/>
              <w:ind w:left="22" w:right="68"/>
              <w:jc w:val="left"/>
              <w:rPr>
                <w:rFonts w:ascii="Times New Roman" w:hAnsi="Times New Roman" w:cs="Times New Roman" w:eastAsia="Times New Roman" w:hint="default"/>
                <w:sz w:val="15"/>
                <w:szCs w:val="15"/>
              </w:rPr>
            </w:pPr>
            <w:r>
              <w:rPr>
                <w:rFonts w:ascii="Times New Roman"/>
                <w:sz w:val="15"/>
              </w:rPr>
              <w:t>Sumavisio n</w:t>
            </w:r>
            <w:r>
              <w:rPr>
                <w:rFonts w:ascii="Times New Roman"/>
                <w:spacing w:val="35"/>
                <w:sz w:val="15"/>
              </w:rPr>
              <w:t> </w:t>
            </w:r>
            <w:r>
              <w:rPr>
                <w:rFonts w:ascii="Times New Roman"/>
                <w:sz w:val="15"/>
              </w:rPr>
              <w:t>SFO</w:t>
            </w:r>
            <w:r>
              <w:rPr>
                <w:rFonts w:ascii="Times New Roman"/>
                <w:w w:val="99"/>
                <w:sz w:val="15"/>
              </w:rPr>
              <w:t> </w:t>
            </w:r>
            <w:r>
              <w:rPr>
                <w:rFonts w:ascii="Times New Roman"/>
                <w:sz w:val="15"/>
              </w:rPr>
              <w:t>LLC</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15,740,395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3" w:right="0"/>
              <w:jc w:val="left"/>
              <w:rPr>
                <w:rFonts w:ascii="Times New Roman" w:hAnsi="Times New Roman" w:cs="Times New Roman" w:eastAsia="Times New Roman" w:hint="default"/>
                <w:sz w:val="15"/>
                <w:szCs w:val="15"/>
              </w:rPr>
            </w:pPr>
            <w:r>
              <w:rPr>
                <w:rFonts w:ascii="Times New Roman"/>
                <w:sz w:val="15"/>
              </w:rPr>
              <w:t>114,927,12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40" w:right="0"/>
              <w:jc w:val="left"/>
              <w:rPr>
                <w:rFonts w:ascii="Times New Roman" w:hAnsi="Times New Roman" w:cs="Times New Roman" w:eastAsia="Times New Roman" w:hint="default"/>
                <w:sz w:val="15"/>
                <w:szCs w:val="15"/>
              </w:rPr>
            </w:pPr>
            <w:r>
              <w:rPr>
                <w:rFonts w:ascii="Times New Roman"/>
                <w:sz w:val="15"/>
              </w:rPr>
              <w:t>7.39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8" w:right="0"/>
              <w:jc w:val="left"/>
              <w:rPr>
                <w:rFonts w:ascii="Times New Roman" w:hAnsi="Times New Roman" w:cs="Times New Roman" w:eastAsia="Times New Roman" w:hint="default"/>
                <w:sz w:val="15"/>
                <w:szCs w:val="15"/>
              </w:rPr>
            </w:pPr>
            <w:r>
              <w:rPr>
                <w:rFonts w:ascii="Times New Roman"/>
                <w:sz w:val="15"/>
              </w:rPr>
              <w:t>130,667,52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40" w:right="0"/>
              <w:jc w:val="left"/>
              <w:rPr>
                <w:rFonts w:ascii="Times New Roman" w:hAnsi="Times New Roman" w:cs="Times New Roman" w:eastAsia="Times New Roman" w:hint="default"/>
                <w:sz w:val="15"/>
                <w:szCs w:val="15"/>
              </w:rPr>
            </w:pPr>
            <w:r>
              <w:rPr>
                <w:rFonts w:ascii="Times New Roman"/>
                <w:sz w:val="15"/>
              </w:rPr>
              <w:t>2.57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2,310,510.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05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2,310,510.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01"/>
              <w:jc w:val="both"/>
              <w:rPr>
                <w:rFonts w:ascii="宋体" w:hAnsi="宋体" w:cs="宋体" w:eastAsia="宋体" w:hint="default"/>
                <w:sz w:val="15"/>
                <w:szCs w:val="15"/>
              </w:rPr>
            </w:pPr>
            <w:r>
              <w:rPr>
                <w:rFonts w:ascii="宋体" w:hAnsi="宋体" w:cs="宋体" w:eastAsia="宋体" w:hint="default"/>
                <w:sz w:val="15"/>
                <w:szCs w:val="15"/>
              </w:rPr>
              <w:t>福州兆科 智能卡有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35,364,280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71,893,132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8" w:right="0"/>
              <w:jc w:val="left"/>
              <w:rPr>
                <w:rFonts w:ascii="Times New Roman" w:hAnsi="Times New Roman" w:cs="Times New Roman" w:eastAsia="Times New Roman" w:hint="default"/>
                <w:sz w:val="15"/>
                <w:szCs w:val="15"/>
              </w:rPr>
            </w:pPr>
            <w:r>
              <w:rPr>
                <w:rFonts w:ascii="Times New Roman"/>
                <w:sz w:val="15"/>
              </w:rPr>
              <w:t>107,257,41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40" w:right="0"/>
              <w:jc w:val="left"/>
              <w:rPr>
                <w:rFonts w:ascii="Times New Roman" w:hAnsi="Times New Roman" w:cs="Times New Roman" w:eastAsia="Times New Roman" w:hint="default"/>
                <w:sz w:val="15"/>
                <w:szCs w:val="15"/>
              </w:rPr>
            </w:pPr>
            <w:r>
              <w:rPr>
                <w:rFonts w:ascii="Times New Roman"/>
                <w:sz w:val="15"/>
              </w:rPr>
              <w:t>2.92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45,422,040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.58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45,422,040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bl>
    <w:p>
      <w:pPr>
        <w:spacing w:before="51"/>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26"/>
              <w:jc w:val="left"/>
              <w:rPr>
                <w:rFonts w:ascii="宋体" w:hAnsi="宋体" w:cs="宋体" w:eastAsia="宋体" w:hint="default"/>
                <w:sz w:val="15"/>
                <w:szCs w:val="15"/>
              </w:rPr>
            </w:pPr>
            <w:r>
              <w:rPr>
                <w:rFonts w:ascii="宋体" w:hAnsi="宋体" w:cs="宋体" w:eastAsia="宋体" w:hint="default"/>
                <w:sz w:val="15"/>
                <w:szCs w:val="15"/>
              </w:rPr>
              <w:t>完美星空传媒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1,572,815.54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-6,053,134.92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z w:val="15"/>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-4,714,990.77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3,810,873.79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37,055.26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z w:val="15"/>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12,056,110.97</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6"/>
              <w:jc w:val="both"/>
              <w:rPr>
                <w:rFonts w:ascii="宋体" w:hAnsi="宋体" w:cs="宋体" w:eastAsia="宋体" w:hint="default"/>
                <w:sz w:val="15"/>
                <w:szCs w:val="15"/>
              </w:rPr>
            </w:pPr>
            <w:r>
              <w:rPr>
                <w:rFonts w:ascii="宋体" w:hAnsi="宋体" w:cs="宋体" w:eastAsia="宋体" w:hint="default"/>
                <w:sz w:val="15"/>
                <w:szCs w:val="15"/>
              </w:rPr>
              <w:t>浙江海宁完美 星空传媒有限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7,572,815.52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486,399.70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5"/>
                <w:szCs w:val="15"/>
              </w:rPr>
            </w:pPr>
            <w:r>
              <w:rPr>
                <w:rFonts w:ascii="宋体"/>
                <w:sz w:val="15"/>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-4,702,647.22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5"/>
                <w:szCs w:val="15"/>
              </w:rPr>
            </w:pPr>
            <w:r>
              <w:rPr>
                <w:rFonts w:ascii="宋体"/>
                <w:sz w:val="15"/>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-15,973.87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5"/>
                <w:szCs w:val="15"/>
              </w:rPr>
            </w:pPr>
            <w:r>
              <w:rPr>
                <w:rFonts w:ascii="宋体"/>
                <w:sz w:val="15"/>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-5,073,456.07</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6"/>
              <w:jc w:val="left"/>
              <w:rPr>
                <w:rFonts w:ascii="宋体" w:hAnsi="宋体" w:cs="宋体" w:eastAsia="宋体" w:hint="default"/>
                <w:sz w:val="15"/>
                <w:szCs w:val="15"/>
              </w:rPr>
            </w:pPr>
            <w:r>
              <w:rPr>
                <w:rFonts w:ascii="宋体" w:hAnsi="宋体" w:cs="宋体" w:eastAsia="宋体" w:hint="default"/>
                <w:sz w:val="15"/>
                <w:szCs w:val="15"/>
              </w:rPr>
              <w:t>甘肃鼎点广视 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11,020,135.97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784,182.77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z w:val="15"/>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545,255.54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5,016,089.73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435,035.62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z w:val="15"/>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1,081,679.59</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6"/>
              <w:jc w:val="left"/>
              <w:rPr>
                <w:rFonts w:ascii="宋体" w:hAnsi="宋体" w:cs="宋体" w:eastAsia="宋体" w:hint="default"/>
                <w:sz w:val="15"/>
                <w:szCs w:val="15"/>
              </w:rPr>
            </w:pPr>
            <w:r>
              <w:rPr>
                <w:rFonts w:ascii="宋体" w:hAnsi="宋体" w:cs="宋体" w:eastAsia="宋体" w:hint="default"/>
                <w:sz w:val="15"/>
                <w:szCs w:val="15"/>
              </w:rPr>
              <w:t>数码视讯国际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59,663,874.67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28,352,824.65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z w:val="15"/>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32,690,402.84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51,464,600.08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25,166,101.35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z w:val="15"/>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-10,356,316.6</w:t>
            </w:r>
          </w:p>
          <w:p>
            <w:pPr>
              <w:pStyle w:val="TableParagraph"/>
              <w:spacing w:line="240" w:lineRule="auto" w:before="115"/>
              <w:ind w:right="20"/>
              <w:jc w:val="right"/>
              <w:rPr>
                <w:rFonts w:ascii="宋体" w:hAnsi="宋体" w:cs="宋体" w:eastAsia="宋体" w:hint="default"/>
                <w:sz w:val="15"/>
                <w:szCs w:val="15"/>
              </w:rPr>
            </w:pPr>
            <w:r>
              <w:rPr>
                <w:rFonts w:ascii="宋体"/>
                <w:sz w:val="15"/>
              </w:rPr>
              <w:t>7</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6"/>
              <w:jc w:val="both"/>
              <w:rPr>
                <w:rFonts w:ascii="宋体" w:hAnsi="宋体" w:cs="宋体" w:eastAsia="宋体" w:hint="default"/>
                <w:sz w:val="15"/>
                <w:szCs w:val="15"/>
              </w:rPr>
            </w:pPr>
            <w:r>
              <w:rPr>
                <w:rFonts w:ascii="宋体" w:hAnsi="宋体" w:cs="宋体" w:eastAsia="宋体" w:hint="default"/>
                <w:sz w:val="15"/>
                <w:szCs w:val="15"/>
              </w:rPr>
              <w:t>北京数码视讯 投资管理有限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2,267.75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-705,596.93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5"/>
                <w:szCs w:val="15"/>
              </w:rPr>
            </w:pPr>
            <w:r>
              <w:rPr>
                <w:rFonts w:ascii="宋体"/>
                <w:sz w:val="15"/>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-300,423.99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550,797.07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738,835.70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5"/>
                <w:szCs w:val="15"/>
              </w:rPr>
            </w:pPr>
            <w:r>
              <w:rPr>
                <w:rFonts w:ascii="宋体"/>
                <w:sz w:val="15"/>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-35,205.89</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6"/>
              <w:jc w:val="left"/>
              <w:rPr>
                <w:rFonts w:ascii="宋体" w:hAnsi="宋体" w:cs="宋体" w:eastAsia="宋体" w:hint="default"/>
                <w:sz w:val="15"/>
                <w:szCs w:val="15"/>
              </w:rPr>
            </w:pPr>
            <w:r>
              <w:rPr>
                <w:rFonts w:ascii="宋体" w:hAnsi="宋体" w:cs="宋体" w:eastAsia="宋体" w:hint="default"/>
                <w:sz w:val="15"/>
                <w:szCs w:val="15"/>
              </w:rPr>
              <w:t>湖南爱点信息 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793,162.39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-760,893.33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z w:val="15"/>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-792,157.55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997,435.89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-1,387,344.16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z w:val="15"/>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-1,558,699.58</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6"/>
              <w:jc w:val="both"/>
              <w:rPr>
                <w:rFonts w:ascii="宋体" w:hAnsi="宋体" w:cs="宋体" w:eastAsia="宋体" w:hint="default"/>
                <w:sz w:val="15"/>
                <w:szCs w:val="15"/>
              </w:rPr>
            </w:pPr>
            <w:r>
              <w:rPr>
                <w:rFonts w:ascii="宋体" w:hAnsi="宋体" w:cs="宋体" w:eastAsia="宋体" w:hint="default"/>
                <w:sz w:val="15"/>
                <w:szCs w:val="15"/>
              </w:rPr>
              <w:t>北京数码视讯 通信技术发展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3,341,264.69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507,377.64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5"/>
                <w:szCs w:val="15"/>
              </w:rPr>
            </w:pPr>
            <w:r>
              <w:rPr>
                <w:rFonts w:ascii="宋体"/>
                <w:sz w:val="15"/>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-15,034,588.5</w:t>
            </w:r>
          </w:p>
          <w:p>
            <w:pPr>
              <w:pStyle w:val="TableParagraph"/>
              <w:spacing w:line="240" w:lineRule="auto" w:before="115"/>
              <w:ind w:right="20"/>
              <w:jc w:val="right"/>
              <w:rPr>
                <w:rFonts w:ascii="宋体" w:hAnsi="宋体" w:cs="宋体" w:eastAsia="宋体" w:hint="default"/>
                <w:sz w:val="15"/>
                <w:szCs w:val="15"/>
              </w:rPr>
            </w:pPr>
            <w:r>
              <w:rPr>
                <w:rFonts w:ascii="宋体"/>
                <w:sz w:val="15"/>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1,495,726.50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-434,634.68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5"/>
                <w:szCs w:val="15"/>
              </w:rPr>
            </w:pPr>
            <w:r>
              <w:rPr>
                <w:rFonts w:ascii="宋体"/>
                <w:sz w:val="15"/>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2,587,871.74</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276"/>
              <w:jc w:val="left"/>
              <w:rPr>
                <w:rFonts w:ascii="宋体" w:hAnsi="宋体" w:cs="宋体" w:eastAsia="宋体" w:hint="default"/>
                <w:sz w:val="15"/>
                <w:szCs w:val="15"/>
              </w:rPr>
            </w:pPr>
            <w:r>
              <w:rPr>
                <w:rFonts w:ascii="宋体"/>
                <w:sz w:val="15"/>
              </w:rPr>
              <w:t>Sumavision SFO</w:t>
            </w:r>
            <w:r>
              <w:rPr>
                <w:rFonts w:ascii="宋体"/>
                <w:spacing w:val="73"/>
                <w:sz w:val="15"/>
              </w:rPr>
              <w:t> </w:t>
            </w:r>
            <w:r>
              <w:rPr>
                <w:rFonts w:ascii="宋体"/>
                <w:sz w:val="15"/>
              </w:rPr>
              <w:t>LLC</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9,469,147.00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-142,586.15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z w:val="15"/>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-143,241.85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z w:val="15"/>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z w:val="15"/>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z w:val="15"/>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z w:val="15"/>
              </w:rPr>
              <w:t>-</w:t>
            </w:r>
          </w:p>
        </w:tc>
      </w:tr>
    </w:tbl>
    <w:p>
      <w:pPr>
        <w:spacing w:after="0" w:line="240" w:lineRule="auto"/>
        <w:jc w:val="right"/>
        <w:rPr>
          <w:rFonts w:ascii="宋体" w:hAnsi="宋体" w:cs="宋体" w:eastAsia="宋体" w:hint="default"/>
          <w:sz w:val="15"/>
          <w:szCs w:val="15"/>
        </w:rPr>
        <w:sectPr>
          <w:pgSz w:w="11910" w:h="16840"/>
          <w:pgMar w:header="0" w:footer="951" w:top="1340" w:bottom="1140" w:left="1020" w:right="1020"/>
        </w:sectPr>
      </w:pPr>
    </w:p>
    <w:p>
      <w:pPr>
        <w:spacing w:line="240" w:lineRule="auto" w:before="3"/>
        <w:rPr>
          <w:rFonts w:ascii="宋体" w:hAnsi="宋体" w:cs="宋体" w:eastAsia="宋体" w:hint="default"/>
          <w:sz w:val="6"/>
          <w:szCs w:val="6"/>
        </w:rPr>
      </w:pPr>
      <w:r>
        <w:rPr/>
        <w:pict>
          <v:group style="position:absolute;margin-left:51.300003pt;margin-top:671.619995pt;width:492.8pt;height:.5pt;mso-position-horizontal-relative:page;mso-position-vertical-relative:page;z-index:-1417096" coordorigin="1026,13432" coordsize="9856,10">
            <v:shape style="position:absolute;left:1026;top:13432;width:986;height:10" type="#_x0000_t75" stroked="false">
              <v:imagedata r:id="rId249" o:title=""/>
            </v:shape>
            <v:shape style="position:absolute;left:2007;top:13432;width:1668;height:10" type="#_x0000_t75" stroked="false">
              <v:imagedata r:id="rId250" o:title=""/>
            </v:shape>
            <v:shape style="position:absolute;left:3670;top:13432;width:7212;height:10" type="#_x0000_t75" stroked="false">
              <v:imagedata r:id="rId251" o:title=""/>
            </v:shape>
            <w10:wrap type="none"/>
          </v:group>
        </w:pict>
      </w:r>
      <w:r>
        <w:rPr/>
        <w:pict>
          <v:group style="position:absolute;margin-left:51.300003pt;margin-top:691.719971pt;width:492.8pt;height:.5pt;mso-position-horizontal-relative:page;mso-position-vertical-relative:page;z-index:-1417072" coordorigin="1026,13834" coordsize="9856,10">
            <v:shape style="position:absolute;left:1026;top:13834;width:986;height:10" type="#_x0000_t75" stroked="false">
              <v:imagedata r:id="rId249" o:title=""/>
            </v:shape>
            <v:shape style="position:absolute;left:2007;top:13834;width:1668;height:10" type="#_x0000_t75" stroked="false">
              <v:imagedata r:id="rId252" o:title=""/>
            </v:shape>
            <v:shape style="position:absolute;left:3670;top:13834;width:7212;height:10" type="#_x0000_t75" stroked="false">
              <v:imagedata r:id="rId253" o:title=""/>
            </v:shape>
            <w10:wrap type="none"/>
          </v:group>
        </w:pict>
      </w:r>
      <w:r>
        <w:rPr/>
        <w:pict>
          <v:group style="position:absolute;margin-left:51.300003pt;margin-top:727.440002pt;width:492.8pt;height:.5pt;mso-position-horizontal-relative:page;mso-position-vertical-relative:page;z-index:-1417048" coordorigin="1026,14549" coordsize="9856,10">
            <v:shape style="position:absolute;left:1026;top:14549;width:986;height:10" type="#_x0000_t75" stroked="false">
              <v:imagedata r:id="rId249" o:title=""/>
            </v:shape>
            <v:shape style="position:absolute;left:2007;top:14549;width:1668;height:10" type="#_x0000_t75" stroked="false">
              <v:imagedata r:id="rId250" o:title=""/>
            </v:shape>
            <v:shape style="position:absolute;left:3670;top:14549;width:7212;height:10" type="#_x0000_t75" stroked="false">
              <v:imagedata r:id="rId251" o:title=""/>
            </v:shape>
            <w10:wrap type="none"/>
          </v:group>
        </w:pict>
      </w:r>
      <w:r>
        <w:rPr/>
        <w:pict>
          <v:group style="position:absolute;margin-left:51.300003pt;margin-top:747.539978pt;width:492.8pt;height:.5pt;mso-position-horizontal-relative:page;mso-position-vertical-relative:page;z-index:-1417024" coordorigin="1026,14951" coordsize="9856,10">
            <v:shape style="position:absolute;left:1026;top:14951;width:986;height:10" type="#_x0000_t75" stroked="false">
              <v:imagedata r:id="rId249" o:title=""/>
            </v:shape>
            <v:shape style="position:absolute;left:2007;top:14951;width:1668;height:10" type="#_x0000_t75" stroked="false">
              <v:imagedata r:id="rId252" o:title=""/>
            </v:shape>
            <v:shape style="position:absolute;left:3670;top:14951;width:7212;height:10" type="#_x0000_t75" stroked="false">
              <v:imagedata r:id="rId253" o:title=""/>
            </v:shape>
            <w10:wrap type="none"/>
          </v:group>
        </w:pict>
      </w:r>
    </w:p>
    <w:tbl>
      <w:tblPr>
        <w:tblW w:w="0" w:type="auto"/>
        <w:jc w:val="left"/>
        <w:tblInd w:w="2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4"/>
              <w:ind w:left="22" w:right="126"/>
              <w:jc w:val="left"/>
              <w:rPr>
                <w:rFonts w:ascii="宋体" w:hAnsi="宋体" w:cs="宋体" w:eastAsia="宋体" w:hint="default"/>
                <w:sz w:val="15"/>
                <w:szCs w:val="15"/>
              </w:rPr>
            </w:pPr>
            <w:r>
              <w:rPr>
                <w:rFonts w:ascii="宋体" w:hAnsi="宋体" w:cs="宋体" w:eastAsia="宋体" w:hint="default"/>
                <w:sz w:val="15"/>
                <w:szCs w:val="15"/>
              </w:rPr>
              <w:t>福州兆科智能 卡有限公司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4" w:right="0"/>
              <w:jc w:val="left"/>
              <w:rPr>
                <w:rFonts w:ascii="宋体" w:hAnsi="宋体" w:cs="宋体" w:eastAsia="宋体" w:hint="default"/>
                <w:sz w:val="15"/>
                <w:szCs w:val="15"/>
              </w:rPr>
            </w:pPr>
            <w:r>
              <w:rPr>
                <w:rFonts w:ascii="宋体"/>
                <w:sz w:val="15"/>
              </w:rPr>
              <w:t>15,480,917.26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5"/>
                <w:szCs w:val="15"/>
              </w:rPr>
            </w:pPr>
            <w:r>
              <w:rPr>
                <w:rFonts w:ascii="宋体"/>
                <w:sz w:val="15"/>
              </w:rPr>
              <w:t>-6,775,037.25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z w:val="15"/>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7" w:right="0"/>
              <w:jc w:val="left"/>
              <w:rPr>
                <w:rFonts w:ascii="宋体" w:hAnsi="宋体" w:cs="宋体" w:eastAsia="宋体" w:hint="default"/>
                <w:sz w:val="15"/>
                <w:szCs w:val="15"/>
              </w:rPr>
            </w:pPr>
            <w:r>
              <w:rPr>
                <w:rFonts w:ascii="宋体"/>
                <w:sz w:val="15"/>
              </w:rPr>
              <w:t>17,543,097.24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z w:val="15"/>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z w:val="15"/>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z w:val="15"/>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z w:val="15"/>
              </w:rPr>
              <w:t>-</w:t>
            </w:r>
          </w:p>
        </w:tc>
      </w:tr>
    </w:tbl>
    <w:p>
      <w:pPr>
        <w:spacing w:line="240" w:lineRule="auto" w:before="2"/>
        <w:rPr>
          <w:rFonts w:ascii="宋体" w:hAnsi="宋体" w:cs="宋体" w:eastAsia="宋体" w:hint="default"/>
          <w:sz w:val="19"/>
          <w:szCs w:val="19"/>
        </w:rPr>
      </w:pPr>
    </w:p>
    <w:p>
      <w:pPr>
        <w:pStyle w:val="Heading6"/>
        <w:spacing w:line="240" w:lineRule="auto" w:before="35"/>
        <w:ind w:left="234" w:right="0"/>
        <w:jc w:val="left"/>
        <w:rPr>
          <w:b w:val="0"/>
          <w:bCs w:val="0"/>
        </w:rPr>
      </w:pPr>
      <w:bookmarkStart w:name="（4）使用企业集团资产和清偿企业集团债务的重大限制" w:id="295"/>
      <w:bookmarkEnd w:id="295"/>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233" w:right="0"/>
        <w:jc w:val="left"/>
        <w:rPr>
          <w:b w:val="0"/>
          <w:bCs w:val="0"/>
        </w:rPr>
      </w:pPr>
      <w:bookmarkStart w:name="（5）向纳入合并财务报表范围的结构化主体提供的财务支持或其他支持" w:id="296"/>
      <w:bookmarkEnd w:id="296"/>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233" w:right="0"/>
        <w:jc w:val="left"/>
        <w:rPr>
          <w:b w:val="0"/>
          <w:bCs w:val="0"/>
        </w:rPr>
      </w:pPr>
      <w:bookmarkStart w:name="2、在子公司的所有者权益份额发生变化且仍控制子公司的交易" w:id="297"/>
      <w:bookmarkEnd w:id="297"/>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234" w:right="0"/>
        <w:jc w:val="left"/>
        <w:rPr>
          <w:b w:val="0"/>
          <w:bCs w:val="0"/>
        </w:rPr>
      </w:pPr>
      <w:bookmarkStart w:name="（1）在子公司所有者权益份额发生变化的情况说明" w:id="298"/>
      <w:bookmarkEnd w:id="298"/>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234" w:right="0"/>
        <w:jc w:val="left"/>
        <w:rPr>
          <w:b w:val="0"/>
          <w:bCs w:val="0"/>
        </w:rPr>
      </w:pPr>
      <w:bookmarkStart w:name="（2）交易对于少数股东权益及归属于母公司所有者权益的影响" w:id="299"/>
      <w:bookmarkEnd w:id="299"/>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234" w:right="0"/>
        <w:jc w:val="left"/>
        <w:rPr>
          <w:b w:val="0"/>
          <w:bCs w:val="0"/>
        </w:rPr>
      </w:pPr>
      <w:bookmarkStart w:name="3、在合营安排或联营企业中的权益" w:id="300"/>
      <w:bookmarkEnd w:id="300"/>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234" w:right="0"/>
        <w:jc w:val="left"/>
        <w:rPr>
          <w:b w:val="0"/>
          <w:bCs w:val="0"/>
        </w:rPr>
      </w:pPr>
      <w:bookmarkStart w:name="（1）重要的合营企业或联营企业" w:id="301"/>
      <w:bookmarkEnd w:id="30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2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北京市博汇科技 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视音频产品研发 和制造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杭州宽云视讯科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技术开发、技术 服务、技术转让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6"/>
        <w:spacing w:line="240" w:lineRule="auto" w:before="35"/>
        <w:ind w:left="234" w:right="0"/>
        <w:jc w:val="left"/>
        <w:rPr>
          <w:b w:val="0"/>
          <w:bCs w:val="0"/>
        </w:rPr>
      </w:pPr>
      <w:bookmarkStart w:name="（2）重要合营企业的主要财务信息" w:id="302"/>
      <w:bookmarkEnd w:id="302"/>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6"/>
          <w:szCs w:val="26"/>
        </w:rPr>
      </w:pPr>
    </w:p>
    <w:p>
      <w:pPr>
        <w:spacing w:before="0"/>
        <w:ind w:left="32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6"/>
        <w:spacing w:line="240" w:lineRule="auto"/>
        <w:ind w:left="234" w:right="0"/>
        <w:jc w:val="left"/>
        <w:rPr>
          <w:b w:val="0"/>
          <w:bCs w:val="0"/>
        </w:rPr>
      </w:pPr>
      <w:r>
        <w:rPr/>
        <w:pict>
          <v:group style="position:absolute;margin-left:101.059998pt;margin-top:52.463684pt;width:443.05pt;height:.5pt;mso-position-horizontal-relative:page;mso-position-vertical-relative:paragraph;z-index:-1417120" coordorigin="2021,1049" coordsize="8861,10">
            <v:shape style="position:absolute;left:2021;top:1049;width:1654;height:10" type="#_x0000_t75" stroked="false">
              <v:imagedata r:id="rId254" o:title=""/>
            </v:shape>
            <v:shape style="position:absolute;left:3670;top:1049;width:7212;height:10" type="#_x0000_t75" stroked="false">
              <v:imagedata r:id="rId251" o:title=""/>
            </v:shape>
            <w10:wrap type="none"/>
          </v:group>
        </w:pict>
      </w:r>
      <w:bookmarkStart w:name="（3）重要联营企业的主要财务信息" w:id="303"/>
      <w:bookmarkEnd w:id="303"/>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1005"/>
        <w:gridCol w:w="1663"/>
        <w:gridCol w:w="1558"/>
        <w:gridCol w:w="803"/>
        <w:gridCol w:w="1662"/>
        <w:gridCol w:w="1484"/>
        <w:gridCol w:w="1696"/>
      </w:tblGrid>
      <w:tr>
        <w:trPr>
          <w:trHeight w:val="417" w:hRule="exact"/>
        </w:trPr>
        <w:tc>
          <w:tcPr>
            <w:tcW w:w="1005" w:type="dxa"/>
            <w:tcBorders>
              <w:top w:val="single" w:sz="12" w:space="0" w:color="000000"/>
              <w:left w:val="nil" w:sz="6" w:space="0" w:color="auto"/>
              <w:bottom w:val="nil" w:sz="6" w:space="0" w:color="auto"/>
              <w:right w:val="single" w:sz="4" w:space="0" w:color="000000"/>
            </w:tcBorders>
          </w:tcPr>
          <w:p>
            <w:pPr/>
          </w:p>
        </w:tc>
        <w:tc>
          <w:tcPr>
            <w:tcW w:w="4024" w:type="dxa"/>
            <w:gridSpan w:val="3"/>
            <w:tcBorders>
              <w:top w:val="single" w:sz="12" w:space="0" w:color="000000"/>
              <w:left w:val="single" w:sz="4" w:space="0" w:color="000000"/>
              <w:bottom w:val="nil" w:sz="6" w:space="0" w:color="auto"/>
              <w:right w:val="single" w:sz="4" w:space="0" w:color="000000"/>
            </w:tcBorders>
          </w:tcPr>
          <w:p>
            <w:pPr>
              <w:pStyle w:val="TableParagraph"/>
              <w:spacing w:line="240" w:lineRule="auto" w:before="51"/>
              <w:ind w:left="1062" w:right="0"/>
              <w:jc w:val="left"/>
              <w:rPr>
                <w:rFonts w:ascii="宋体" w:hAnsi="宋体" w:cs="宋体" w:eastAsia="宋体" w:hint="default"/>
                <w:sz w:val="18"/>
                <w:szCs w:val="18"/>
              </w:rPr>
            </w:pPr>
            <w:r>
              <w:rPr>
                <w:rFonts w:ascii="宋体" w:hAnsi="宋体" w:cs="宋体" w:eastAsia="宋体" w:hint="default"/>
                <w:sz w:val="18"/>
                <w:szCs w:val="18"/>
              </w:rPr>
              <w:t>期末余额 </w:t>
            </w:r>
            <w:r>
              <w:rPr>
                <w:rFonts w:ascii="宋体" w:hAnsi="宋体" w:cs="宋体" w:eastAsia="宋体" w:hint="default"/>
                <w:sz w:val="18"/>
                <w:szCs w:val="18"/>
              </w:rPr>
              <w:t>/ </w:t>
            </w:r>
            <w:r>
              <w:rPr>
                <w:rFonts w:ascii="宋体" w:hAnsi="宋体" w:cs="宋体" w:eastAsia="宋体" w:hint="default"/>
                <w:sz w:val="18"/>
                <w:szCs w:val="18"/>
              </w:rPr>
              <w:t>本期发生额</w:t>
            </w:r>
          </w:p>
        </w:tc>
        <w:tc>
          <w:tcPr>
            <w:tcW w:w="4841" w:type="dxa"/>
            <w:gridSpan w:val="3"/>
            <w:tcBorders>
              <w:top w:val="single" w:sz="12" w:space="0" w:color="000000"/>
              <w:left w:val="single" w:sz="4" w:space="0" w:color="000000"/>
              <w:bottom w:val="nil" w:sz="6" w:space="0" w:color="auto"/>
              <w:right w:val="nil" w:sz="6" w:space="0" w:color="auto"/>
            </w:tcBorders>
          </w:tcPr>
          <w:p>
            <w:pPr>
              <w:pStyle w:val="TableParagraph"/>
              <w:spacing w:line="240" w:lineRule="auto" w:before="51"/>
              <w:ind w:left="1468" w:right="0"/>
              <w:jc w:val="left"/>
              <w:rPr>
                <w:rFonts w:ascii="宋体" w:hAnsi="宋体" w:cs="宋体" w:eastAsia="宋体" w:hint="default"/>
                <w:sz w:val="18"/>
                <w:szCs w:val="18"/>
              </w:rPr>
            </w:pPr>
            <w:r>
              <w:rPr>
                <w:rFonts w:ascii="宋体" w:hAnsi="宋体" w:cs="宋体" w:eastAsia="宋体" w:hint="default"/>
                <w:sz w:val="18"/>
                <w:szCs w:val="18"/>
              </w:rPr>
              <w:t>期初余额 </w:t>
            </w:r>
            <w:r>
              <w:rPr>
                <w:rFonts w:ascii="宋体" w:hAnsi="宋体" w:cs="宋体" w:eastAsia="宋体" w:hint="default"/>
                <w:sz w:val="18"/>
                <w:szCs w:val="18"/>
              </w:rPr>
              <w:t>/ </w:t>
            </w:r>
            <w:r>
              <w:rPr>
                <w:rFonts w:ascii="宋体" w:hAnsi="宋体" w:cs="宋体" w:eastAsia="宋体" w:hint="default"/>
                <w:sz w:val="18"/>
                <w:szCs w:val="18"/>
              </w:rPr>
              <w:t>上期发生额</w:t>
            </w:r>
          </w:p>
        </w:tc>
      </w:tr>
      <w:tr>
        <w:trPr>
          <w:trHeight w:val="1647" w:hRule="exact"/>
        </w:trPr>
        <w:tc>
          <w:tcPr>
            <w:tcW w:w="1005"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376" w:right="104" w:hanging="270"/>
              <w:jc w:val="left"/>
              <w:rPr>
                <w:rFonts w:ascii="宋体" w:hAnsi="宋体" w:cs="宋体" w:eastAsia="宋体" w:hint="default"/>
                <w:sz w:val="18"/>
                <w:szCs w:val="18"/>
              </w:rPr>
            </w:pPr>
            <w:r>
              <w:rPr>
                <w:rFonts w:ascii="宋体" w:hAnsi="宋体" w:cs="宋体" w:eastAsia="宋体" w:hint="default"/>
                <w:sz w:val="18"/>
                <w:szCs w:val="18"/>
              </w:rPr>
              <w:t>北京市博汇科技股 份有限公司</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323" w:right="142" w:hanging="180"/>
              <w:jc w:val="left"/>
              <w:rPr>
                <w:rFonts w:ascii="宋体" w:hAnsi="宋体" w:cs="宋体" w:eastAsia="宋体" w:hint="default"/>
                <w:sz w:val="18"/>
                <w:szCs w:val="18"/>
              </w:rPr>
            </w:pPr>
            <w:r>
              <w:rPr>
                <w:rFonts w:ascii="宋体" w:hAnsi="宋体" w:cs="宋体" w:eastAsia="宋体" w:hint="default"/>
                <w:sz w:val="18"/>
                <w:szCs w:val="18"/>
              </w:rPr>
              <w:t>杭州宽云视讯科 技有限公司</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319" w:lineRule="auto" w:before="51"/>
              <w:ind w:left="126" w:right="125"/>
              <w:jc w:val="both"/>
              <w:rPr>
                <w:rFonts w:ascii="宋体" w:hAnsi="宋体" w:cs="宋体" w:eastAsia="宋体" w:hint="default"/>
                <w:sz w:val="18"/>
                <w:szCs w:val="18"/>
              </w:rPr>
            </w:pPr>
            <w:r>
              <w:rPr>
                <w:rFonts w:ascii="宋体" w:hAnsi="宋体" w:cs="宋体" w:eastAsia="宋体" w:hint="default"/>
                <w:sz w:val="18"/>
                <w:szCs w:val="18"/>
              </w:rPr>
              <w:t>安徽广 行通信 科技股 份有限 公司</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375" w:right="104" w:hanging="270"/>
              <w:jc w:val="left"/>
              <w:rPr>
                <w:rFonts w:ascii="宋体" w:hAnsi="宋体" w:cs="宋体" w:eastAsia="宋体" w:hint="default"/>
                <w:sz w:val="18"/>
                <w:szCs w:val="18"/>
              </w:rPr>
            </w:pPr>
            <w:r>
              <w:rPr>
                <w:rFonts w:ascii="宋体" w:hAnsi="宋体" w:cs="宋体" w:eastAsia="宋体" w:hint="default"/>
                <w:sz w:val="18"/>
                <w:szCs w:val="18"/>
              </w:rPr>
              <w:t>北京市博汇科技股 份有限公司</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86" w:right="105" w:hanging="180"/>
              <w:jc w:val="left"/>
              <w:rPr>
                <w:rFonts w:ascii="宋体" w:hAnsi="宋体" w:cs="宋体" w:eastAsia="宋体" w:hint="default"/>
                <w:sz w:val="18"/>
                <w:szCs w:val="18"/>
              </w:rPr>
            </w:pPr>
            <w:r>
              <w:rPr>
                <w:rFonts w:ascii="宋体" w:hAnsi="宋体" w:cs="宋体" w:eastAsia="宋体" w:hint="default"/>
                <w:sz w:val="18"/>
                <w:szCs w:val="18"/>
              </w:rPr>
              <w:t>杭州宽云视讯科 技有限公司</w:t>
            </w:r>
          </w:p>
        </w:tc>
        <w:tc>
          <w:tcPr>
            <w:tcW w:w="1696"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302" w:right="126" w:hanging="180"/>
              <w:jc w:val="left"/>
              <w:rPr>
                <w:rFonts w:ascii="宋体" w:hAnsi="宋体" w:cs="宋体" w:eastAsia="宋体" w:hint="default"/>
                <w:sz w:val="18"/>
                <w:szCs w:val="18"/>
              </w:rPr>
            </w:pPr>
            <w:r>
              <w:rPr>
                <w:rFonts w:ascii="宋体" w:hAnsi="宋体" w:cs="宋体" w:eastAsia="宋体" w:hint="default"/>
                <w:sz w:val="18"/>
                <w:szCs w:val="18"/>
              </w:rPr>
              <w:t>安徽广行通信科技 股份有限公司</w:t>
            </w:r>
          </w:p>
        </w:tc>
      </w:tr>
      <w:tr>
        <w:trPr>
          <w:trHeight w:val="402" w:hRule="exact"/>
        </w:trPr>
        <w:tc>
          <w:tcPr>
            <w:tcW w:w="1005"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right="33"/>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152,665,519.86</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4,553,185.87</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2"/>
              <w:jc w:val="right"/>
              <w:rPr>
                <w:rFonts w:ascii="宋体" w:hAnsi="宋体" w:cs="宋体" w:eastAsia="宋体" w:hint="default"/>
                <w:sz w:val="18"/>
                <w:szCs w:val="18"/>
              </w:rPr>
            </w:pPr>
            <w:r>
              <w:rPr>
                <w:rFonts w:ascii="宋体"/>
                <w:sz w:val="18"/>
              </w:rPr>
              <w:t>-</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144,693,278.73</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1,883,818.34</w:t>
            </w:r>
          </w:p>
        </w:tc>
        <w:tc>
          <w:tcPr>
            <w:tcW w:w="1696"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107"/>
              <w:jc w:val="right"/>
              <w:rPr>
                <w:rFonts w:ascii="宋体" w:hAnsi="宋体" w:cs="宋体" w:eastAsia="宋体" w:hint="default"/>
                <w:sz w:val="18"/>
                <w:szCs w:val="18"/>
              </w:rPr>
            </w:pPr>
            <w:r>
              <w:rPr>
                <w:rFonts w:ascii="宋体"/>
                <w:sz w:val="18"/>
              </w:rPr>
              <w:t>166,639,189.36</w:t>
            </w:r>
          </w:p>
        </w:tc>
      </w:tr>
      <w:tr>
        <w:trPr>
          <w:trHeight w:val="715" w:hRule="exact"/>
        </w:trPr>
        <w:tc>
          <w:tcPr>
            <w:tcW w:w="1005" w:type="dxa"/>
            <w:tcBorders>
              <w:top w:val="nil" w:sz="6" w:space="0" w:color="auto"/>
              <w:left w:val="nil" w:sz="6" w:space="0" w:color="auto"/>
              <w:bottom w:val="nil" w:sz="6" w:space="0" w:color="auto"/>
              <w:right w:val="single" w:sz="4" w:space="0" w:color="000000"/>
            </w:tcBorders>
          </w:tcPr>
          <w:p>
            <w:pPr>
              <w:pStyle w:val="TableParagraph"/>
              <w:spacing w:line="319" w:lineRule="auto" w:before="55"/>
              <w:ind w:left="122" w:right="83"/>
              <w:jc w:val="left"/>
              <w:rPr>
                <w:rFonts w:ascii="宋体" w:hAnsi="宋体" w:cs="宋体" w:eastAsia="宋体" w:hint="default"/>
                <w:sz w:val="18"/>
                <w:szCs w:val="18"/>
              </w:rPr>
            </w:pPr>
            <w:r>
              <w:rPr>
                <w:rFonts w:ascii="宋体" w:hAnsi="宋体" w:cs="宋体" w:eastAsia="宋体" w:hint="default"/>
                <w:spacing w:val="13"/>
                <w:sz w:val="18"/>
                <w:szCs w:val="18"/>
              </w:rPr>
              <w:t>非流动资</w:t>
            </w:r>
            <w:r>
              <w:rPr>
                <w:rFonts w:ascii="宋体" w:hAnsi="宋体" w:cs="宋体" w:eastAsia="宋体" w:hint="default"/>
                <w:spacing w:val="-72"/>
                <w:sz w:val="18"/>
                <w:szCs w:val="18"/>
              </w:rPr>
              <w:t> </w:t>
            </w:r>
            <w:r>
              <w:rPr>
                <w:rFonts w:ascii="宋体" w:hAnsi="宋体" w:cs="宋体" w:eastAsia="宋体" w:hint="default"/>
                <w:sz w:val="18"/>
                <w:szCs w:val="18"/>
              </w:rPr>
              <w:t>产</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5,980,319.34</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724,392.41</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6,211,922.26</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878,856.17</w:t>
            </w:r>
          </w:p>
        </w:tc>
        <w:tc>
          <w:tcPr>
            <w:tcW w:w="1696"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4,592,621.51</w:t>
            </w:r>
          </w:p>
        </w:tc>
      </w:tr>
      <w:tr>
        <w:trPr>
          <w:trHeight w:val="401" w:hRule="exact"/>
        </w:trPr>
        <w:tc>
          <w:tcPr>
            <w:tcW w:w="1005"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right="33"/>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158,645,839.20</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5,277,578.28</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2"/>
              <w:jc w:val="right"/>
              <w:rPr>
                <w:rFonts w:ascii="宋体" w:hAnsi="宋体" w:cs="宋体" w:eastAsia="宋体" w:hint="default"/>
                <w:sz w:val="18"/>
                <w:szCs w:val="18"/>
              </w:rPr>
            </w:pPr>
            <w:r>
              <w:rPr>
                <w:rFonts w:ascii="宋体"/>
                <w:sz w:val="18"/>
              </w:rPr>
              <w:t>-</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150,905,200.99</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2,762,674.51</w:t>
            </w:r>
          </w:p>
        </w:tc>
        <w:tc>
          <w:tcPr>
            <w:tcW w:w="1696"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107"/>
              <w:jc w:val="right"/>
              <w:rPr>
                <w:rFonts w:ascii="宋体" w:hAnsi="宋体" w:cs="宋体" w:eastAsia="宋体" w:hint="default"/>
                <w:sz w:val="18"/>
                <w:szCs w:val="18"/>
              </w:rPr>
            </w:pPr>
            <w:r>
              <w:rPr>
                <w:rFonts w:ascii="宋体"/>
                <w:sz w:val="18"/>
              </w:rPr>
              <w:t>171,231,810.87</w:t>
            </w:r>
          </w:p>
        </w:tc>
      </w:tr>
      <w:tr>
        <w:trPr>
          <w:trHeight w:val="411" w:hRule="exact"/>
        </w:trPr>
        <w:tc>
          <w:tcPr>
            <w:tcW w:w="1005" w:type="dxa"/>
            <w:tcBorders>
              <w:top w:val="nil" w:sz="6" w:space="0" w:color="auto"/>
              <w:left w:val="nil" w:sz="6" w:space="0" w:color="auto"/>
              <w:bottom w:val="single" w:sz="12" w:space="0" w:color="000000"/>
              <w:right w:val="single" w:sz="4" w:space="0" w:color="000000"/>
            </w:tcBorders>
          </w:tcPr>
          <w:p>
            <w:pPr>
              <w:pStyle w:val="TableParagraph"/>
              <w:spacing w:line="240" w:lineRule="auto" w:before="55"/>
              <w:ind w:right="33"/>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66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33,932,307.02</w:t>
            </w:r>
          </w:p>
        </w:tc>
        <w:tc>
          <w:tcPr>
            <w:tcW w:w="155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-4,068.04</w:t>
            </w:r>
          </w:p>
        </w:tc>
        <w:tc>
          <w:tcPr>
            <w:tcW w:w="80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5"/>
              <w:ind w:right="102"/>
              <w:jc w:val="right"/>
              <w:rPr>
                <w:rFonts w:ascii="宋体" w:hAnsi="宋体" w:cs="宋体" w:eastAsia="宋体" w:hint="default"/>
                <w:sz w:val="18"/>
                <w:szCs w:val="18"/>
              </w:rPr>
            </w:pPr>
            <w:r>
              <w:rPr>
                <w:rFonts w:ascii="宋体"/>
                <w:sz w:val="18"/>
              </w:rPr>
              <w:t>-</w:t>
            </w:r>
          </w:p>
        </w:tc>
        <w:tc>
          <w:tcPr>
            <w:tcW w:w="166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28,063,145.67</w:t>
            </w:r>
          </w:p>
        </w:tc>
        <w:tc>
          <w:tcPr>
            <w:tcW w:w="14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253,707.42</w:t>
            </w:r>
          </w:p>
        </w:tc>
        <w:tc>
          <w:tcPr>
            <w:tcW w:w="1696" w:type="dxa"/>
            <w:tcBorders>
              <w:top w:val="nil" w:sz="6" w:space="0" w:color="auto"/>
              <w:left w:val="single" w:sz="4" w:space="0" w:color="000000"/>
              <w:bottom w:val="single" w:sz="12" w:space="0" w:color="000000"/>
              <w:right w:val="nil" w:sz="6" w:space="0" w:color="auto"/>
            </w:tcBorders>
          </w:tcPr>
          <w:p>
            <w:pPr>
              <w:pStyle w:val="TableParagraph"/>
              <w:spacing w:line="240" w:lineRule="auto" w:before="55"/>
              <w:ind w:right="107"/>
              <w:jc w:val="right"/>
              <w:rPr>
                <w:rFonts w:ascii="宋体" w:hAnsi="宋体" w:cs="宋体" w:eastAsia="宋体" w:hint="default"/>
                <w:sz w:val="18"/>
                <w:szCs w:val="18"/>
              </w:rPr>
            </w:pPr>
            <w:r>
              <w:rPr>
                <w:rFonts w:ascii="宋体"/>
                <w:sz w:val="18"/>
              </w:rPr>
              <w:t>153,103,605.84</w:t>
            </w:r>
          </w:p>
        </w:tc>
      </w:tr>
    </w:tbl>
    <w:p>
      <w:pPr>
        <w:spacing w:after="0" w:line="240" w:lineRule="auto"/>
        <w:jc w:val="right"/>
        <w:rPr>
          <w:rFonts w:ascii="宋体" w:hAnsi="宋体" w:cs="宋体" w:eastAsia="宋体" w:hint="default"/>
          <w:sz w:val="18"/>
          <w:szCs w:val="18"/>
        </w:rPr>
        <w:sectPr>
          <w:pgSz w:w="11910" w:h="16840"/>
          <w:pgMar w:header="0" w:footer="951" w:top="1340" w:bottom="1140" w:left="900" w:right="920"/>
        </w:sectPr>
      </w:pPr>
    </w:p>
    <w:p>
      <w:pPr>
        <w:spacing w:line="240" w:lineRule="auto" w:before="1"/>
        <w:rPr>
          <w:rFonts w:ascii="Times New Roman" w:hAnsi="Times New Roman" w:cs="Times New Roman" w:eastAsia="Times New Roman" w:hint="default"/>
          <w:sz w:val="7"/>
          <w:szCs w:val="7"/>
        </w:rPr>
      </w:pPr>
      <w:r>
        <w:rPr/>
        <w:pict>
          <v:group style="position:absolute;margin-left:51.300003pt;margin-top:108.720001pt;width:492.8pt;height:.5pt;mso-position-horizontal-relative:page;mso-position-vertical-relative:page;z-index:-1417000" coordorigin="1026,2174" coordsize="9856,10">
            <v:shape style="position:absolute;left:1026;top:2174;width:986;height:10" type="#_x0000_t75" stroked="false">
              <v:imagedata r:id="rId249" o:title=""/>
            </v:shape>
            <v:shape style="position:absolute;left:2007;top:2174;width:1668;height:10" type="#_x0000_t75" stroked="false">
              <v:imagedata r:id="rId250" o:title=""/>
            </v:shape>
            <v:shape style="position:absolute;left:3670;top:2174;width:7212;height:10" type="#_x0000_t75" stroked="false">
              <v:imagedata r:id="rId251" o:title=""/>
            </v:shape>
            <w10:wrap type="none"/>
          </v:group>
        </w:pict>
      </w:r>
      <w:r>
        <w:rPr/>
        <w:pict>
          <v:group style="position:absolute;margin-left:51.300003pt;margin-top:128.820007pt;width:492.8pt;height:.5pt;mso-position-horizontal-relative:page;mso-position-vertical-relative:page;z-index:-1416976" coordorigin="1026,2576" coordsize="9856,10">
            <v:shape style="position:absolute;left:1026;top:2576;width:986;height:10" type="#_x0000_t75" stroked="false">
              <v:imagedata r:id="rId249" o:title=""/>
            </v:shape>
            <v:shape style="position:absolute;left:2007;top:2576;width:1668;height:10" type="#_x0000_t75" stroked="false">
              <v:imagedata r:id="rId252" o:title=""/>
            </v:shape>
            <v:shape style="position:absolute;left:3670;top:2576;width:7212;height:10" type="#_x0000_t75" stroked="false">
              <v:imagedata r:id="rId253" o:title=""/>
            </v:shape>
            <w10:wrap type="none"/>
          </v:group>
        </w:pict>
      </w:r>
      <w:r>
        <w:rPr/>
        <w:pict>
          <v:group style="position:absolute;margin-left:51.300003pt;margin-top:164.539948pt;width:492.8pt;height:.5pt;mso-position-horizontal-relative:page;mso-position-vertical-relative:page;z-index:-1416952" coordorigin="1026,3291" coordsize="9856,10">
            <v:shape style="position:absolute;left:1026;top:3291;width:986;height:10" type="#_x0000_t75" stroked="false">
              <v:imagedata r:id="rId249" o:title=""/>
            </v:shape>
            <v:shape style="position:absolute;left:2007;top:3291;width:1668;height:10" type="#_x0000_t75" stroked="false">
              <v:imagedata r:id="rId250" o:title=""/>
            </v:shape>
            <v:shape style="position:absolute;left:3670;top:3291;width:7212;height:10" type="#_x0000_t75" stroked="false">
              <v:imagedata r:id="rId251" o:title=""/>
            </v:shape>
            <w10:wrap type="none"/>
          </v:group>
        </w:pict>
      </w:r>
      <w:r>
        <w:rPr/>
        <w:pict>
          <v:group style="position:absolute;margin-left:51.300003pt;margin-top:211.100021pt;width:492.8pt;height:5.25pt;mso-position-horizontal-relative:page;mso-position-vertical-relative:page;z-index:-1416928" coordorigin="1026,4222" coordsize="9856,105">
            <v:shape style="position:absolute;left:1026;top:4222;width:1005;height:104" type="#_x0000_t75" stroked="false">
              <v:imagedata r:id="rId255" o:title=""/>
            </v:shape>
            <v:shape style="position:absolute;left:2007;top:4317;width:1668;height:10" type="#_x0000_t75" stroked="false">
              <v:imagedata r:id="rId252" o:title=""/>
            </v:shape>
            <v:shape style="position:absolute;left:3670;top:4317;width:7212;height:10" type="#_x0000_t75" stroked="false">
              <v:imagedata r:id="rId253" o:title=""/>
            </v:shape>
            <w10:wrap type="none"/>
          </v:group>
        </w:pict>
      </w:r>
      <w:r>
        <w:rPr/>
        <w:pict>
          <v:group style="position:absolute;margin-left:51.300003pt;margin-top:277.759979pt;width:492.8pt;height:5.5pt;mso-position-horizontal-relative:page;mso-position-vertical-relative:page;z-index:-1416904" coordorigin="1026,5555" coordsize="9856,110">
            <v:shape style="position:absolute;left:1026;top:5555;width:1005;height:109" type="#_x0000_t75" stroked="false">
              <v:imagedata r:id="rId256" o:title=""/>
            </v:shape>
            <v:shape style="position:absolute;left:2007;top:5651;width:1678;height:13" type="#_x0000_t75" stroked="false">
              <v:imagedata r:id="rId257" o:title=""/>
            </v:shape>
            <v:shape style="position:absolute;left:3670;top:5651;width:1572;height:13" type="#_x0000_t75" stroked="false">
              <v:imagedata r:id="rId258" o:title=""/>
            </v:shape>
            <v:shape style="position:absolute;left:5228;top:5651;width:817;height:13" type="#_x0000_t75" stroked="false">
              <v:imagedata r:id="rId259" o:title=""/>
            </v:shape>
            <v:shape style="position:absolute;left:6031;top:5651;width:1676;height:13" type="#_x0000_t75" stroked="false">
              <v:imagedata r:id="rId260" o:title=""/>
            </v:shape>
            <v:shape style="position:absolute;left:7693;top:5651;width:1498;height:13" type="#_x0000_t75" stroked="false">
              <v:imagedata r:id="rId261" o:title=""/>
            </v:shape>
            <v:shape style="position:absolute;left:9176;top:5655;width:1705;height:10" type="#_x0000_t75" stroked="false">
              <v:imagedata r:id="rId262" o:title=""/>
            </v:shape>
            <w10:wrap type="none"/>
          </v:group>
        </w:pict>
      </w:r>
      <w:r>
        <w:rPr/>
        <w:pict>
          <v:group style="position:absolute;margin-left:51.300003pt;margin-top:302.839996pt;width:492.8pt;height:.5pt;mso-position-horizontal-relative:page;mso-position-vertical-relative:page;z-index:-1416880" coordorigin="1026,6057" coordsize="9856,10">
            <v:shape style="position:absolute;left:1026;top:6057;width:986;height:10" type="#_x0000_t75" stroked="false">
              <v:imagedata r:id="rId249" o:title=""/>
            </v:shape>
            <v:shape style="position:absolute;left:2007;top:6057;width:1668;height:10" type="#_x0000_t75" stroked="false">
              <v:imagedata r:id="rId252" o:title=""/>
            </v:shape>
            <v:shape style="position:absolute;left:3670;top:6057;width:7212;height:10" type="#_x0000_t75" stroked="false">
              <v:imagedata r:id="rId253" o:title=""/>
            </v:shape>
            <w10:wrap type="none"/>
          </v:group>
        </w:pict>
      </w:r>
      <w:r>
        <w:rPr/>
        <w:pict>
          <v:group style="position:absolute;margin-left:51.300003pt;margin-top:322.940002pt;width:492.8pt;height:.5pt;mso-position-horizontal-relative:page;mso-position-vertical-relative:page;z-index:-1416856" coordorigin="1026,6459" coordsize="9856,10">
            <v:shape style="position:absolute;left:1026;top:6459;width:986;height:10" type="#_x0000_t75" stroked="false">
              <v:imagedata r:id="rId249" o:title=""/>
            </v:shape>
            <v:shape style="position:absolute;left:2007;top:6459;width:1668;height:10" type="#_x0000_t75" stroked="false">
              <v:imagedata r:id="rId250" o:title=""/>
            </v:shape>
            <v:shape style="position:absolute;left:3670;top:6459;width:7212;height:10" type="#_x0000_t75" stroked="false">
              <v:imagedata r:id="rId251" o:title=""/>
            </v:shape>
            <w10:wrap type="none"/>
          </v:group>
        </w:pict>
      </w:r>
      <w:r>
        <w:rPr/>
        <w:pict>
          <v:group style="position:absolute;margin-left:51.300003pt;margin-top:369.499969pt;width:492.8pt;height:5.25pt;mso-position-horizontal-relative:page;mso-position-vertical-relative:page;z-index:-1416832" coordorigin="1026,7390" coordsize="9856,105">
            <v:shape style="position:absolute;left:1026;top:7390;width:1005;height:104" type="#_x0000_t75" stroked="false">
              <v:imagedata r:id="rId263" o:title=""/>
            </v:shape>
            <v:shape style="position:absolute;left:2007;top:7485;width:1668;height:10" type="#_x0000_t75" stroked="false">
              <v:imagedata r:id="rId250" o:title=""/>
            </v:shape>
            <v:shape style="position:absolute;left:3670;top:7485;width:7212;height:10" type="#_x0000_t75" stroked="false">
              <v:imagedata r:id="rId251" o:title=""/>
            </v:shape>
            <w10:wrap type="none"/>
          </v:group>
        </w:pict>
      </w:r>
      <w:r>
        <w:rPr/>
        <w:pict>
          <v:group style="position:absolute;margin-left:51.300003pt;margin-top:394.339966pt;width:492.8pt;height:.5pt;mso-position-horizontal-relative:page;mso-position-vertical-relative:page;z-index:-1416808" coordorigin="1026,7887" coordsize="9856,10">
            <v:shape style="position:absolute;left:1026;top:7887;width:986;height:10" type="#_x0000_t75" stroked="false">
              <v:imagedata r:id="rId249" o:title=""/>
            </v:shape>
            <v:shape style="position:absolute;left:2007;top:7887;width:1668;height:10" type="#_x0000_t75" stroked="false">
              <v:imagedata r:id="rId252" o:title=""/>
            </v:shape>
            <v:shape style="position:absolute;left:3670;top:7887;width:7212;height:10" type="#_x0000_t75" stroked="false">
              <v:imagedata r:id="rId253" o:title=""/>
            </v:shape>
            <w10:wrap type="none"/>
          </v:group>
        </w:pict>
      </w:r>
      <w:r>
        <w:rPr/>
        <w:pict>
          <v:group style="position:absolute;margin-left:51.300003pt;margin-top:456.279999pt;width:492.8pt;height:5.5pt;mso-position-horizontal-relative:page;mso-position-vertical-relative:page;z-index:-1416784" coordorigin="1026,9126" coordsize="9856,110">
            <v:shape style="position:absolute;left:1026;top:9126;width:1005;height:109" type="#_x0000_t75" stroked="false">
              <v:imagedata r:id="rId264" o:title=""/>
            </v:shape>
            <v:shape style="position:absolute;left:2007;top:9222;width:1678;height:13" type="#_x0000_t75" stroked="false">
              <v:imagedata r:id="rId257" o:title=""/>
            </v:shape>
            <v:shape style="position:absolute;left:3670;top:9222;width:1572;height:13" type="#_x0000_t75" stroked="false">
              <v:imagedata r:id="rId265" o:title=""/>
            </v:shape>
            <v:shape style="position:absolute;left:5228;top:9222;width:817;height:13" type="#_x0000_t75" stroked="false">
              <v:imagedata r:id="rId266" o:title=""/>
            </v:shape>
            <v:shape style="position:absolute;left:6031;top:9222;width:1676;height:13" type="#_x0000_t75" stroked="false">
              <v:imagedata r:id="rId260" o:title=""/>
            </v:shape>
            <v:shape style="position:absolute;left:7693;top:9222;width:1498;height:13" type="#_x0000_t75" stroked="false">
              <v:imagedata r:id="rId267" o:title=""/>
            </v:shape>
            <v:shape style="position:absolute;left:9176;top:9225;width:1705;height:10" type="#_x0000_t75" stroked="false">
              <v:imagedata r:id="rId262" o:title=""/>
            </v:shape>
            <w10:wrap type="none"/>
          </v:group>
        </w:pict>
      </w:r>
      <w:r>
        <w:rPr/>
        <w:pict>
          <v:group style="position:absolute;margin-left:51.300003pt;margin-top:543.76001pt;width:492.8pt;height:.5pt;mso-position-horizontal-relative:page;mso-position-vertical-relative:page;z-index:-1416760" coordorigin="1026,10875" coordsize="9856,10">
            <v:shape style="position:absolute;left:1026;top:10875;width:986;height:10" type="#_x0000_t75" stroked="false">
              <v:imagedata r:id="rId249" o:title=""/>
            </v:shape>
            <v:shape style="position:absolute;left:2007;top:10875;width:1668;height:10" type="#_x0000_t75" stroked="false">
              <v:imagedata r:id="rId250" o:title=""/>
            </v:shape>
            <v:shape style="position:absolute;left:3670;top:10875;width:7212;height:10" type="#_x0000_t75" stroked="false">
              <v:imagedata r:id="rId251" o:title=""/>
            </v:shape>
            <w10:wrap type="none"/>
          </v:group>
        </w:pict>
      </w:r>
      <w:r>
        <w:rPr/>
        <w:pict>
          <v:group style="position:absolute;margin-left:51.300003pt;margin-top:563.859924pt;width:492.8pt;height:.5pt;mso-position-horizontal-relative:page;mso-position-vertical-relative:page;z-index:-1416736" coordorigin="1026,11277" coordsize="9856,10">
            <v:shape style="position:absolute;left:1026;top:11277;width:986;height:10" type="#_x0000_t75" stroked="false">
              <v:imagedata r:id="rId249" o:title=""/>
            </v:shape>
            <v:shape style="position:absolute;left:2007;top:11277;width:1668;height:10" type="#_x0000_t75" stroked="false">
              <v:imagedata r:id="rId250" o:title=""/>
            </v:shape>
            <v:shape style="position:absolute;left:3670;top:11277;width:7212;height:10" type="#_x0000_t75" stroked="false">
              <v:imagedata r:id="rId251" o:title=""/>
            </v:shape>
            <w10:wrap type="none"/>
          </v:group>
        </w:pict>
      </w:r>
      <w:r>
        <w:rPr/>
        <w:pict>
          <v:group style="position:absolute;margin-left:51.300003pt;margin-top:583.960022pt;width:492.8pt;height:.5pt;mso-position-horizontal-relative:page;mso-position-vertical-relative:page;z-index:-1416712" coordorigin="1026,11679" coordsize="9856,10">
            <v:shape style="position:absolute;left:1026;top:11679;width:986;height:10" type="#_x0000_t75" stroked="false">
              <v:imagedata r:id="rId249" o:title=""/>
            </v:shape>
            <v:shape style="position:absolute;left:2007;top:11679;width:1668;height:10" type="#_x0000_t75" stroked="false">
              <v:imagedata r:id="rId250" o:title=""/>
            </v:shape>
            <v:shape style="position:absolute;left:3670;top:11679;width:7212;height:10" type="#_x0000_t75" stroked="false">
              <v:imagedata r:id="rId251" o:title=""/>
            </v:shape>
            <w10:wrap type="none"/>
          </v:group>
        </w:pict>
      </w:r>
      <w:r>
        <w:rPr/>
        <w:pict>
          <v:group style="position:absolute;margin-left:51.300003pt;margin-top:619.659912pt;width:492.8pt;height:.5pt;mso-position-horizontal-relative:page;mso-position-vertical-relative:page;z-index:-1416688" coordorigin="1026,12393" coordsize="9856,10">
            <v:shape style="position:absolute;left:1026;top:12393;width:986;height:10" type="#_x0000_t75" stroked="false">
              <v:imagedata r:id="rId249" o:title=""/>
            </v:shape>
            <v:shape style="position:absolute;left:2007;top:12393;width:1668;height:10" type="#_x0000_t75" stroked="false">
              <v:imagedata r:id="rId252" o:title=""/>
            </v:shape>
            <v:shape style="position:absolute;left:3670;top:12393;width:7212;height:10" type="#_x0000_t75" stroked="false">
              <v:imagedata r:id="rId253" o:title=""/>
            </v:shape>
            <w10:wrap type="none"/>
          </v:group>
        </w:pict>
      </w:r>
      <w:r>
        <w:rPr/>
        <w:pict>
          <v:group style="position:absolute;margin-left:51.300003pt;margin-top:655.359924pt;width:492.8pt;height:.5pt;mso-position-horizontal-relative:page;mso-position-vertical-relative:page;z-index:-1416664" coordorigin="1026,13107" coordsize="9856,10">
            <v:shape style="position:absolute;left:1026;top:13107;width:986;height:10" type="#_x0000_t75" stroked="false">
              <v:imagedata r:id="rId249" o:title=""/>
            </v:shape>
            <v:shape style="position:absolute;left:2007;top:13107;width:1668;height:10" type="#_x0000_t75" stroked="false">
              <v:imagedata r:id="rId250" o:title=""/>
            </v:shape>
            <v:shape style="position:absolute;left:3670;top:13107;width:7212;height:10" type="#_x0000_t75" stroked="false">
              <v:imagedata r:id="rId251" o:title=""/>
            </v:shape>
            <w10:wrap type="none"/>
          </v:group>
        </w:pict>
      </w:r>
      <w:r>
        <w:rPr/>
        <w:pict>
          <v:group style="position:absolute;margin-left:51.300003pt;margin-top:691.059998pt;width:492.8pt;height:.5pt;mso-position-horizontal-relative:page;mso-position-vertical-relative:page;z-index:-1416640" coordorigin="1026,13821" coordsize="9856,10">
            <v:shape style="position:absolute;left:1026;top:13821;width:986;height:10" type="#_x0000_t75" stroked="false">
              <v:imagedata r:id="rId249" o:title=""/>
            </v:shape>
            <v:shape style="position:absolute;left:2007;top:13821;width:1668;height:10" type="#_x0000_t75" stroked="false">
              <v:imagedata r:id="rId250" o:title=""/>
            </v:shape>
            <v:shape style="position:absolute;left:3670;top:13821;width:7212;height:10" type="#_x0000_t75" stroked="false">
              <v:imagedata r:id="rId251" o:title=""/>
            </v:shape>
            <w10:wrap type="none"/>
          </v:group>
        </w:pict>
      </w:r>
      <w:r>
        <w:rPr/>
        <w:pict>
          <v:shape style="position:absolute;margin-left:100.580002pt;margin-top:757.799988pt;width:.480015pt;height:.18pt;mso-position-horizontal-relative:page;mso-position-vertical-relative:page;z-index:-1416616" type="#_x0000_t75" stroked="false">
            <v:imagedata r:id="rId268" o:title=""/>
          </v:shape>
        </w:pict>
      </w:r>
      <w:r>
        <w:rPr/>
        <w:pict>
          <v:shape style="position:absolute;margin-left:183.740005pt;margin-top:757.799988pt;width:.480015pt;height:.18pt;mso-position-horizontal-relative:page;mso-position-vertical-relative:page;z-index:-1416592" type="#_x0000_t75" stroked="false">
            <v:imagedata r:id="rId268" o:title=""/>
          </v:shape>
        </w:pict>
      </w:r>
      <w:r>
        <w:rPr/>
        <w:pict>
          <v:shape style="position:absolute;margin-left:261.640015pt;margin-top:757.799988pt;width:.48pt;height:.18pt;mso-position-horizontal-relative:page;mso-position-vertical-relative:page;z-index:-1416568" type="#_x0000_t75" stroked="false">
            <v:imagedata r:id="rId268" o:title=""/>
          </v:shape>
        </w:pict>
      </w:r>
      <w:r>
        <w:rPr/>
        <w:pict>
          <v:shape style="position:absolute;margin-left:301.779999pt;margin-top:757.799988pt;width:.48003pt;height:.18pt;mso-position-horizontal-relative:page;mso-position-vertical-relative:page;z-index:-1416544" type="#_x0000_t75" stroked="false">
            <v:imagedata r:id="rId268" o:title=""/>
          </v:shape>
        </w:pict>
      </w:r>
      <w:r>
        <w:rPr/>
        <w:pict>
          <v:shape style="position:absolute;margin-left:384.880005pt;margin-top:757.799988pt;width:.48pt;height:.18pt;mso-position-horizontal-relative:page;mso-position-vertical-relative:page;z-index:-1416520" type="#_x0000_t75" stroked="false">
            <v:imagedata r:id="rId268" o:title=""/>
          </v:shape>
        </w:pict>
      </w:r>
      <w:r>
        <w:rPr/>
        <w:pict>
          <v:shape style="position:absolute;margin-left:459.059998pt;margin-top:757.799988pt;width:.48003pt;height:.18pt;mso-position-horizontal-relative:page;mso-position-vertical-relative:page;z-index:-1416496" type="#_x0000_t75" stroked="false">
            <v:imagedata r:id="rId268" o:title=""/>
          </v:shape>
        </w:pict>
      </w:r>
    </w:p>
    <w:tbl>
      <w:tblPr>
        <w:tblW w:w="0" w:type="auto"/>
        <w:jc w:val="left"/>
        <w:tblInd w:w="106" w:type="dxa"/>
        <w:tblLayout w:type="fixed"/>
        <w:tblCellMar>
          <w:top w:w="0" w:type="dxa"/>
          <w:left w:w="0" w:type="dxa"/>
          <w:bottom w:w="0" w:type="dxa"/>
          <w:right w:w="0" w:type="dxa"/>
        </w:tblCellMar>
        <w:tblLook w:val="01E0"/>
      </w:tblPr>
      <w:tblGrid>
        <w:gridCol w:w="990"/>
        <w:gridCol w:w="1663"/>
        <w:gridCol w:w="1558"/>
        <w:gridCol w:w="803"/>
        <w:gridCol w:w="1662"/>
        <w:gridCol w:w="1484"/>
        <w:gridCol w:w="1696"/>
      </w:tblGrid>
      <w:tr>
        <w:trPr>
          <w:trHeight w:val="725" w:hRule="exact"/>
        </w:trPr>
        <w:tc>
          <w:tcPr>
            <w:tcW w:w="990" w:type="dxa"/>
            <w:tcBorders>
              <w:top w:val="single" w:sz="12" w:space="0" w:color="000000"/>
              <w:left w:val="nil" w:sz="6" w:space="0" w:color="auto"/>
              <w:bottom w:val="nil" w:sz="6" w:space="0" w:color="auto"/>
              <w:right w:val="single" w:sz="4" w:space="0" w:color="000000"/>
            </w:tcBorders>
          </w:tcPr>
          <w:p>
            <w:pPr>
              <w:pStyle w:val="TableParagraph"/>
              <w:spacing w:line="316" w:lineRule="auto" w:before="51"/>
              <w:ind w:left="108" w:right="83"/>
              <w:jc w:val="left"/>
              <w:rPr>
                <w:rFonts w:ascii="宋体" w:hAnsi="宋体" w:cs="宋体" w:eastAsia="宋体" w:hint="default"/>
                <w:sz w:val="18"/>
                <w:szCs w:val="18"/>
              </w:rPr>
            </w:pPr>
            <w:r>
              <w:rPr>
                <w:rFonts w:ascii="宋体" w:hAnsi="宋体" w:cs="宋体" w:eastAsia="宋体" w:hint="default"/>
                <w:spacing w:val="13"/>
                <w:sz w:val="18"/>
                <w:szCs w:val="18"/>
              </w:rPr>
              <w:t>非流动负</w:t>
            </w:r>
            <w:r>
              <w:rPr>
                <w:rFonts w:ascii="宋体" w:hAnsi="宋体" w:cs="宋体" w:eastAsia="宋体" w:hint="default"/>
                <w:spacing w:val="-72"/>
                <w:sz w:val="18"/>
                <w:szCs w:val="18"/>
              </w:rPr>
              <w:t> </w:t>
            </w:r>
            <w:r>
              <w:rPr>
                <w:rFonts w:ascii="宋体" w:hAnsi="宋体" w:cs="宋体" w:eastAsia="宋体" w:hint="default"/>
                <w:sz w:val="18"/>
                <w:szCs w:val="18"/>
              </w:rPr>
              <w:t>债</w:t>
            </w:r>
          </w:p>
        </w:tc>
        <w:tc>
          <w:tcPr>
            <w:tcW w:w="166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174,044.45</w:t>
            </w:r>
          </w:p>
        </w:tc>
        <w:tc>
          <w:tcPr>
            <w:tcW w:w="155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0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6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8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96" w:type="dxa"/>
            <w:tcBorders>
              <w:top w:val="single" w:sz="12" w:space="0" w:color="000000"/>
              <w:left w:val="single" w:sz="4" w:space="0" w:color="000000"/>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560,000.00</w:t>
            </w:r>
          </w:p>
        </w:tc>
      </w:tr>
      <w:tr>
        <w:trPr>
          <w:trHeight w:val="402" w:hRule="exact"/>
        </w:trPr>
        <w:tc>
          <w:tcPr>
            <w:tcW w:w="990"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34,106,351.47</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-4,068.04</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2"/>
              <w:jc w:val="right"/>
              <w:rPr>
                <w:rFonts w:ascii="宋体" w:hAnsi="宋体" w:cs="宋体" w:eastAsia="宋体" w:hint="default"/>
                <w:sz w:val="18"/>
                <w:szCs w:val="18"/>
              </w:rPr>
            </w:pPr>
            <w:r>
              <w:rPr>
                <w:rFonts w:ascii="宋体"/>
                <w:sz w:val="18"/>
              </w:rPr>
              <w:t>-</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28,063,145.67</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253,707.42</w:t>
            </w:r>
          </w:p>
        </w:tc>
        <w:tc>
          <w:tcPr>
            <w:tcW w:w="1696"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107"/>
              <w:jc w:val="right"/>
              <w:rPr>
                <w:rFonts w:ascii="宋体" w:hAnsi="宋体" w:cs="宋体" w:eastAsia="宋体" w:hint="default"/>
                <w:sz w:val="18"/>
                <w:szCs w:val="18"/>
              </w:rPr>
            </w:pPr>
            <w:r>
              <w:rPr>
                <w:rFonts w:ascii="宋体"/>
                <w:sz w:val="18"/>
              </w:rPr>
              <w:t>153,663,605.84</w:t>
            </w:r>
          </w:p>
        </w:tc>
      </w:tr>
      <w:tr>
        <w:trPr>
          <w:trHeight w:val="714" w:hRule="exact"/>
        </w:trPr>
        <w:tc>
          <w:tcPr>
            <w:tcW w:w="990" w:type="dxa"/>
            <w:tcBorders>
              <w:top w:val="nil" w:sz="6" w:space="0" w:color="auto"/>
              <w:left w:val="nil" w:sz="6" w:space="0" w:color="auto"/>
              <w:bottom w:val="nil" w:sz="6" w:space="0" w:color="auto"/>
              <w:right w:val="single" w:sz="4" w:space="0" w:color="000000"/>
            </w:tcBorders>
          </w:tcPr>
          <w:p>
            <w:pPr>
              <w:pStyle w:val="TableParagraph"/>
              <w:spacing w:line="316" w:lineRule="auto" w:before="55"/>
              <w:ind w:left="108" w:right="83"/>
              <w:jc w:val="left"/>
              <w:rPr>
                <w:rFonts w:ascii="宋体" w:hAnsi="宋体" w:cs="宋体" w:eastAsia="宋体" w:hint="default"/>
                <w:sz w:val="18"/>
                <w:szCs w:val="18"/>
              </w:rPr>
            </w:pPr>
            <w:r>
              <w:rPr>
                <w:rFonts w:ascii="宋体" w:hAnsi="宋体" w:cs="宋体" w:eastAsia="宋体" w:hint="default"/>
                <w:spacing w:val="13"/>
                <w:sz w:val="18"/>
                <w:szCs w:val="18"/>
              </w:rPr>
              <w:t>少数股东</w:t>
            </w:r>
            <w:r>
              <w:rPr>
                <w:rFonts w:ascii="宋体" w:hAnsi="宋体" w:cs="宋体" w:eastAsia="宋体" w:hint="default"/>
                <w:spacing w:val="-72"/>
                <w:sz w:val="18"/>
                <w:szCs w:val="18"/>
              </w:rPr>
              <w:t> </w:t>
            </w:r>
            <w:r>
              <w:rPr>
                <w:rFonts w:ascii="宋体" w:hAnsi="宋体" w:cs="宋体" w:eastAsia="宋体" w:hint="default"/>
                <w:sz w:val="18"/>
                <w:szCs w:val="18"/>
              </w:rPr>
              <w:t>权益</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96"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926" w:hRule="exact"/>
        </w:trPr>
        <w:tc>
          <w:tcPr>
            <w:tcW w:w="990" w:type="dxa"/>
            <w:tcBorders>
              <w:top w:val="nil" w:sz="6" w:space="0" w:color="auto"/>
              <w:left w:val="nil" w:sz="6" w:space="0" w:color="auto"/>
              <w:bottom w:val="nil" w:sz="6" w:space="0" w:color="auto"/>
              <w:right w:val="single" w:sz="4" w:space="0" w:color="000000"/>
            </w:tcBorders>
          </w:tcPr>
          <w:p>
            <w:pPr>
              <w:pStyle w:val="TableParagraph"/>
              <w:spacing w:line="316" w:lineRule="auto" w:before="55"/>
              <w:ind w:left="108" w:right="83"/>
              <w:jc w:val="both"/>
              <w:rPr>
                <w:rFonts w:ascii="宋体" w:hAnsi="宋体" w:cs="宋体" w:eastAsia="宋体" w:hint="default"/>
                <w:sz w:val="18"/>
                <w:szCs w:val="18"/>
              </w:rPr>
            </w:pPr>
            <w:r>
              <w:rPr>
                <w:rFonts w:ascii="宋体" w:hAnsi="宋体" w:cs="宋体" w:eastAsia="宋体" w:hint="default"/>
                <w:spacing w:val="13"/>
                <w:sz w:val="18"/>
                <w:szCs w:val="18"/>
              </w:rPr>
              <w:t>归属于母</w:t>
            </w:r>
            <w:r>
              <w:rPr>
                <w:rFonts w:ascii="宋体" w:hAnsi="宋体" w:cs="宋体" w:eastAsia="宋体" w:hint="default"/>
                <w:spacing w:val="-72"/>
                <w:sz w:val="18"/>
                <w:szCs w:val="18"/>
              </w:rPr>
              <w:t> </w:t>
            </w:r>
            <w:r>
              <w:rPr>
                <w:rFonts w:ascii="宋体" w:hAnsi="宋体" w:cs="宋体" w:eastAsia="宋体" w:hint="default"/>
                <w:spacing w:val="13"/>
                <w:sz w:val="18"/>
                <w:szCs w:val="18"/>
              </w:rPr>
              <w:t>公司股东</w:t>
            </w:r>
            <w:r>
              <w:rPr>
                <w:rFonts w:ascii="宋体" w:hAnsi="宋体" w:cs="宋体" w:eastAsia="宋体" w:hint="default"/>
                <w:spacing w:val="-72"/>
                <w:sz w:val="18"/>
                <w:szCs w:val="18"/>
              </w:rPr>
              <w:t> </w:t>
            </w:r>
            <w:r>
              <w:rPr>
                <w:rFonts w:ascii="宋体" w:hAnsi="宋体" w:cs="宋体" w:eastAsia="宋体" w:hint="default"/>
                <w:sz w:val="18"/>
                <w:szCs w:val="18"/>
              </w:rPr>
              <w:t>权益</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124,539,487.73</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5,318,246.34</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2"/>
              <w:jc w:val="right"/>
              <w:rPr>
                <w:rFonts w:ascii="宋体" w:hAnsi="宋体" w:cs="宋体" w:eastAsia="宋体" w:hint="default"/>
                <w:sz w:val="18"/>
                <w:szCs w:val="18"/>
              </w:rPr>
            </w:pPr>
            <w:r>
              <w:rPr>
                <w:rFonts w:ascii="宋体"/>
                <w:sz w:val="18"/>
              </w:rPr>
              <w:t>-</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122,842,055.32</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2,508,967.09</w:t>
            </w:r>
          </w:p>
        </w:tc>
        <w:tc>
          <w:tcPr>
            <w:tcW w:w="1696"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17,568,205.03</w:t>
            </w:r>
          </w:p>
        </w:tc>
      </w:tr>
      <w:tr>
        <w:trPr>
          <w:trHeight w:val="104" w:hRule="exact"/>
        </w:trPr>
        <w:tc>
          <w:tcPr>
            <w:tcW w:w="990"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803" w:type="dxa"/>
            <w:tcBorders>
              <w:top w:val="nil" w:sz="6" w:space="0" w:color="auto"/>
              <w:left w:val="single" w:sz="4" w:space="0" w:color="000000"/>
              <w:bottom w:val="nil" w:sz="6" w:space="0" w:color="auto"/>
              <w:right w:val="single" w:sz="4" w:space="0" w:color="000000"/>
            </w:tcBorders>
          </w:tcPr>
          <w:p>
            <w:pPr/>
          </w:p>
        </w:tc>
        <w:tc>
          <w:tcPr>
            <w:tcW w:w="1662" w:type="dxa"/>
            <w:tcBorders>
              <w:top w:val="nil" w:sz="6" w:space="0" w:color="auto"/>
              <w:left w:val="single" w:sz="4" w:space="0" w:color="000000"/>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nil" w:sz="6" w:space="0" w:color="auto"/>
            </w:tcBorders>
          </w:tcPr>
          <w:p>
            <w:pPr/>
          </w:p>
        </w:tc>
      </w:tr>
      <w:tr>
        <w:trPr>
          <w:trHeight w:val="1229" w:hRule="exact"/>
        </w:trPr>
        <w:tc>
          <w:tcPr>
            <w:tcW w:w="990" w:type="dxa"/>
            <w:tcBorders>
              <w:top w:val="nil" w:sz="6" w:space="0" w:color="auto"/>
              <w:left w:val="nil" w:sz="6" w:space="0" w:color="auto"/>
              <w:bottom w:val="nil" w:sz="6" w:space="0" w:color="auto"/>
              <w:right w:val="single" w:sz="4" w:space="0" w:color="000000"/>
            </w:tcBorders>
          </w:tcPr>
          <w:p>
            <w:pPr>
              <w:pStyle w:val="TableParagraph"/>
              <w:spacing w:line="316" w:lineRule="auto" w:before="51"/>
              <w:ind w:left="108" w:right="83"/>
              <w:jc w:val="both"/>
              <w:rPr>
                <w:rFonts w:ascii="宋体" w:hAnsi="宋体" w:cs="宋体" w:eastAsia="宋体" w:hint="default"/>
                <w:sz w:val="18"/>
                <w:szCs w:val="18"/>
              </w:rPr>
            </w:pPr>
            <w:r>
              <w:rPr>
                <w:rFonts w:ascii="宋体" w:hAnsi="宋体" w:cs="宋体" w:eastAsia="宋体" w:hint="default"/>
                <w:spacing w:val="13"/>
                <w:sz w:val="18"/>
                <w:szCs w:val="18"/>
              </w:rPr>
              <w:t>按持股比</w:t>
            </w:r>
            <w:r>
              <w:rPr>
                <w:rFonts w:ascii="宋体" w:hAnsi="宋体" w:cs="宋体" w:eastAsia="宋体" w:hint="default"/>
                <w:spacing w:val="-72"/>
                <w:sz w:val="18"/>
                <w:szCs w:val="18"/>
              </w:rPr>
              <w:t> </w:t>
            </w:r>
            <w:r>
              <w:rPr>
                <w:rFonts w:ascii="宋体" w:hAnsi="宋体" w:cs="宋体" w:eastAsia="宋体" w:hint="default"/>
                <w:spacing w:val="13"/>
                <w:sz w:val="18"/>
                <w:szCs w:val="18"/>
              </w:rPr>
              <w:t>例计算的</w:t>
            </w:r>
            <w:r>
              <w:rPr>
                <w:rFonts w:ascii="宋体" w:hAnsi="宋体" w:cs="宋体" w:eastAsia="宋体" w:hint="default"/>
                <w:spacing w:val="-72"/>
                <w:sz w:val="18"/>
                <w:szCs w:val="18"/>
              </w:rPr>
              <w:t> </w:t>
            </w:r>
            <w:r>
              <w:rPr>
                <w:rFonts w:ascii="宋体" w:hAnsi="宋体" w:cs="宋体" w:eastAsia="宋体" w:hint="default"/>
                <w:spacing w:val="13"/>
                <w:sz w:val="18"/>
                <w:szCs w:val="18"/>
              </w:rPr>
              <w:t>净资产份</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0" w:lineRule="auto" w:before="20"/>
              <w:ind w:left="108" w:right="0"/>
              <w:jc w:val="both"/>
              <w:rPr>
                <w:rFonts w:ascii="宋体" w:hAnsi="宋体" w:cs="宋体" w:eastAsia="宋体" w:hint="default"/>
                <w:sz w:val="18"/>
                <w:szCs w:val="18"/>
              </w:rPr>
            </w:pPr>
            <w:r>
              <w:rPr>
                <w:rFonts w:ascii="宋体" w:hAnsi="宋体" w:cs="宋体" w:eastAsia="宋体" w:hint="default"/>
                <w:sz w:val="18"/>
                <w:szCs w:val="18"/>
              </w:rPr>
              <w:t>额</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1"/>
              <w:jc w:val="right"/>
              <w:rPr>
                <w:rFonts w:ascii="宋体" w:hAnsi="宋体" w:cs="宋体" w:eastAsia="宋体" w:hint="default"/>
                <w:sz w:val="18"/>
                <w:szCs w:val="18"/>
              </w:rPr>
            </w:pPr>
            <w:r>
              <w:rPr>
                <w:rFonts w:ascii="宋体"/>
                <w:sz w:val="18"/>
              </w:rPr>
              <w:t>24,907,897.55</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1"/>
              <w:jc w:val="right"/>
              <w:rPr>
                <w:rFonts w:ascii="宋体" w:hAnsi="宋体" w:cs="宋体" w:eastAsia="宋体" w:hint="default"/>
                <w:sz w:val="18"/>
                <w:szCs w:val="18"/>
              </w:rPr>
            </w:pPr>
            <w:r>
              <w:rPr>
                <w:rFonts w:ascii="宋体"/>
                <w:sz w:val="18"/>
              </w:rPr>
              <w:t>1,431,140.09</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2"/>
              <w:jc w:val="right"/>
              <w:rPr>
                <w:rFonts w:ascii="宋体" w:hAnsi="宋体" w:cs="宋体" w:eastAsia="宋体" w:hint="default"/>
                <w:sz w:val="18"/>
                <w:szCs w:val="18"/>
              </w:rPr>
            </w:pPr>
            <w:r>
              <w:rPr>
                <w:rFonts w:ascii="宋体"/>
                <w:sz w:val="18"/>
              </w:rPr>
              <w:t>-</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1"/>
              <w:jc w:val="right"/>
              <w:rPr>
                <w:rFonts w:ascii="宋体" w:hAnsi="宋体" w:cs="宋体" w:eastAsia="宋体" w:hint="default"/>
                <w:sz w:val="18"/>
                <w:szCs w:val="18"/>
              </w:rPr>
            </w:pPr>
            <w:r>
              <w:rPr>
                <w:rFonts w:ascii="宋体"/>
                <w:sz w:val="18"/>
              </w:rPr>
              <w:t>24,568,411.06</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1"/>
              <w:jc w:val="right"/>
              <w:rPr>
                <w:rFonts w:ascii="宋体" w:hAnsi="宋体" w:cs="宋体" w:eastAsia="宋体" w:hint="default"/>
                <w:sz w:val="18"/>
                <w:szCs w:val="18"/>
              </w:rPr>
            </w:pPr>
            <w:r>
              <w:rPr>
                <w:rFonts w:ascii="宋体"/>
                <w:sz w:val="18"/>
              </w:rPr>
              <w:t>1,229,393.87</w:t>
            </w:r>
          </w:p>
        </w:tc>
        <w:tc>
          <w:tcPr>
            <w:tcW w:w="1696"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7"/>
              <w:jc w:val="right"/>
              <w:rPr>
                <w:rFonts w:ascii="宋体" w:hAnsi="宋体" w:cs="宋体" w:eastAsia="宋体" w:hint="default"/>
                <w:sz w:val="18"/>
                <w:szCs w:val="18"/>
              </w:rPr>
            </w:pPr>
            <w:r>
              <w:rPr>
                <w:rFonts w:ascii="宋体"/>
                <w:sz w:val="18"/>
              </w:rPr>
              <w:t>4,392,051.26</w:t>
            </w:r>
          </w:p>
        </w:tc>
      </w:tr>
      <w:tr>
        <w:trPr>
          <w:trHeight w:val="109" w:hRule="exact"/>
        </w:trPr>
        <w:tc>
          <w:tcPr>
            <w:tcW w:w="990"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803" w:type="dxa"/>
            <w:tcBorders>
              <w:top w:val="nil" w:sz="6" w:space="0" w:color="auto"/>
              <w:left w:val="single" w:sz="4" w:space="0" w:color="000000"/>
              <w:bottom w:val="nil" w:sz="6" w:space="0" w:color="auto"/>
              <w:right w:val="single" w:sz="4" w:space="0" w:color="000000"/>
            </w:tcBorders>
          </w:tcPr>
          <w:p>
            <w:pPr/>
          </w:p>
        </w:tc>
        <w:tc>
          <w:tcPr>
            <w:tcW w:w="1662" w:type="dxa"/>
            <w:tcBorders>
              <w:top w:val="nil" w:sz="6" w:space="0" w:color="auto"/>
              <w:left w:val="single" w:sz="4" w:space="0" w:color="000000"/>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nil" w:sz="6" w:space="0" w:color="auto"/>
            </w:tcBorders>
          </w:tcPr>
          <w:p>
            <w:pPr/>
          </w:p>
        </w:tc>
      </w:tr>
      <w:tr>
        <w:trPr>
          <w:trHeight w:val="398" w:hRule="exact"/>
        </w:trPr>
        <w:tc>
          <w:tcPr>
            <w:tcW w:w="990"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696"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2" w:hRule="exact"/>
        </w:trPr>
        <w:tc>
          <w:tcPr>
            <w:tcW w:w="990"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商誉</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17,156,624.03</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1,730,816.32</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2"/>
              <w:jc w:val="right"/>
              <w:rPr>
                <w:rFonts w:ascii="宋体" w:hAnsi="宋体" w:cs="宋体" w:eastAsia="宋体" w:hint="default"/>
                <w:sz w:val="18"/>
                <w:szCs w:val="18"/>
              </w:rPr>
            </w:pPr>
            <w:r>
              <w:rPr>
                <w:rFonts w:ascii="宋体"/>
                <w:sz w:val="18"/>
              </w:rPr>
              <w:t>-</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17,156,624.04</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2,570,000.00</w:t>
            </w:r>
          </w:p>
        </w:tc>
        <w:tc>
          <w:tcPr>
            <w:tcW w:w="1696"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107"/>
              <w:jc w:val="right"/>
              <w:rPr>
                <w:rFonts w:ascii="宋体" w:hAnsi="宋体" w:cs="宋体" w:eastAsia="宋体" w:hint="default"/>
                <w:sz w:val="18"/>
                <w:szCs w:val="18"/>
              </w:rPr>
            </w:pPr>
            <w:r>
              <w:rPr>
                <w:rFonts w:ascii="宋体"/>
                <w:sz w:val="18"/>
              </w:rPr>
              <w:t>-</w:t>
            </w:r>
          </w:p>
        </w:tc>
      </w:tr>
      <w:tr>
        <w:trPr>
          <w:trHeight w:val="926" w:hRule="exact"/>
        </w:trPr>
        <w:tc>
          <w:tcPr>
            <w:tcW w:w="990" w:type="dxa"/>
            <w:tcBorders>
              <w:top w:val="nil" w:sz="6" w:space="0" w:color="auto"/>
              <w:left w:val="nil" w:sz="6" w:space="0" w:color="auto"/>
              <w:bottom w:val="nil" w:sz="6" w:space="0" w:color="auto"/>
              <w:right w:val="single" w:sz="4" w:space="0" w:color="000000"/>
            </w:tcBorders>
          </w:tcPr>
          <w:p>
            <w:pPr>
              <w:pStyle w:val="TableParagraph"/>
              <w:spacing w:line="316" w:lineRule="auto" w:before="55"/>
              <w:ind w:left="108" w:right="83"/>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2"/>
                <w:sz w:val="18"/>
                <w:szCs w:val="18"/>
              </w:rPr>
              <w:t> </w:t>
            </w:r>
            <w:r>
              <w:rPr>
                <w:rFonts w:ascii="宋体" w:hAnsi="宋体" w:cs="宋体" w:eastAsia="宋体" w:hint="default"/>
                <w:spacing w:val="12"/>
                <w:sz w:val="18"/>
                <w:szCs w:val="18"/>
              </w:rPr>
              <w:t>内部交</w:t>
            </w:r>
            <w:r>
              <w:rPr>
                <w:rFonts w:ascii="宋体" w:hAnsi="宋体" w:cs="宋体" w:eastAsia="宋体" w:hint="default"/>
                <w:spacing w:val="-72"/>
                <w:sz w:val="18"/>
                <w:szCs w:val="18"/>
              </w:rPr>
              <w:t> </w:t>
            </w:r>
            <w:r>
              <w:rPr>
                <w:rFonts w:ascii="宋体" w:hAnsi="宋体" w:cs="宋体" w:eastAsia="宋体" w:hint="default"/>
                <w:spacing w:val="13"/>
                <w:sz w:val="18"/>
                <w:szCs w:val="18"/>
              </w:rPr>
              <w:t>易未实现</w:t>
            </w:r>
            <w:r>
              <w:rPr>
                <w:rFonts w:ascii="宋体" w:hAnsi="宋体" w:cs="宋体" w:eastAsia="宋体" w:hint="default"/>
                <w:spacing w:val="-72"/>
                <w:sz w:val="18"/>
                <w:szCs w:val="18"/>
              </w:rPr>
              <w:t> </w:t>
            </w:r>
            <w:r>
              <w:rPr>
                <w:rFonts w:ascii="宋体" w:hAnsi="宋体" w:cs="宋体" w:eastAsia="宋体" w:hint="default"/>
                <w:sz w:val="18"/>
                <w:szCs w:val="18"/>
              </w:rPr>
              <w:t>利润</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2"/>
              <w:jc w:val="right"/>
              <w:rPr>
                <w:rFonts w:ascii="宋体" w:hAnsi="宋体" w:cs="宋体" w:eastAsia="宋体" w:hint="default"/>
                <w:sz w:val="18"/>
                <w:szCs w:val="18"/>
              </w:rPr>
            </w:pPr>
            <w:r>
              <w:rPr>
                <w:rFonts w:ascii="宋体"/>
                <w:sz w:val="18"/>
              </w:rPr>
              <w:t>-</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w:t>
            </w:r>
          </w:p>
        </w:tc>
        <w:tc>
          <w:tcPr>
            <w:tcW w:w="1696"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7"/>
              <w:jc w:val="right"/>
              <w:rPr>
                <w:rFonts w:ascii="宋体" w:hAnsi="宋体" w:cs="宋体" w:eastAsia="宋体" w:hint="default"/>
                <w:sz w:val="18"/>
                <w:szCs w:val="18"/>
              </w:rPr>
            </w:pPr>
            <w:r>
              <w:rPr>
                <w:rFonts w:ascii="宋体"/>
                <w:sz w:val="18"/>
              </w:rPr>
              <w:t>-</w:t>
            </w:r>
          </w:p>
        </w:tc>
      </w:tr>
      <w:tr>
        <w:trPr>
          <w:trHeight w:val="104" w:hRule="exact"/>
        </w:trPr>
        <w:tc>
          <w:tcPr>
            <w:tcW w:w="990"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803" w:type="dxa"/>
            <w:tcBorders>
              <w:top w:val="nil" w:sz="6" w:space="0" w:color="auto"/>
              <w:left w:val="single" w:sz="4" w:space="0" w:color="000000"/>
              <w:bottom w:val="nil" w:sz="6" w:space="0" w:color="auto"/>
              <w:right w:val="single" w:sz="4" w:space="0" w:color="000000"/>
            </w:tcBorders>
          </w:tcPr>
          <w:p>
            <w:pPr/>
          </w:p>
        </w:tc>
        <w:tc>
          <w:tcPr>
            <w:tcW w:w="1662" w:type="dxa"/>
            <w:tcBorders>
              <w:top w:val="nil" w:sz="6" w:space="0" w:color="auto"/>
              <w:left w:val="single" w:sz="4" w:space="0" w:color="000000"/>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nil" w:sz="6" w:space="0" w:color="auto"/>
            </w:tcBorders>
          </w:tcPr>
          <w:p>
            <w:pPr/>
          </w:p>
        </w:tc>
      </w:tr>
      <w:tr>
        <w:trPr>
          <w:trHeight w:val="398" w:hRule="exact"/>
        </w:trPr>
        <w:tc>
          <w:tcPr>
            <w:tcW w:w="990"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3,867.57</w:t>
            </w:r>
          </w:p>
        </w:tc>
        <w:tc>
          <w:tcPr>
            <w:tcW w:w="1696"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297,429.06</w:t>
            </w:r>
          </w:p>
        </w:tc>
      </w:tr>
      <w:tr>
        <w:trPr>
          <w:trHeight w:val="1233" w:hRule="exact"/>
        </w:trPr>
        <w:tc>
          <w:tcPr>
            <w:tcW w:w="990" w:type="dxa"/>
            <w:tcBorders>
              <w:top w:val="nil" w:sz="6" w:space="0" w:color="auto"/>
              <w:left w:val="nil" w:sz="6" w:space="0" w:color="auto"/>
              <w:bottom w:val="nil" w:sz="6" w:space="0" w:color="auto"/>
              <w:right w:val="single" w:sz="4" w:space="0" w:color="000000"/>
            </w:tcBorders>
          </w:tcPr>
          <w:p>
            <w:pPr>
              <w:pStyle w:val="TableParagraph"/>
              <w:spacing w:line="316" w:lineRule="auto" w:before="55"/>
              <w:ind w:left="108" w:right="83"/>
              <w:jc w:val="both"/>
              <w:rPr>
                <w:rFonts w:ascii="宋体" w:hAnsi="宋体" w:cs="宋体" w:eastAsia="宋体" w:hint="default"/>
                <w:sz w:val="18"/>
                <w:szCs w:val="18"/>
              </w:rPr>
            </w:pPr>
            <w:r>
              <w:rPr>
                <w:rFonts w:ascii="宋体" w:hAnsi="宋体" w:cs="宋体" w:eastAsia="宋体" w:hint="default"/>
                <w:spacing w:val="13"/>
                <w:sz w:val="18"/>
                <w:szCs w:val="18"/>
              </w:rPr>
              <w:t>对联营企</w:t>
            </w:r>
            <w:r>
              <w:rPr>
                <w:rFonts w:ascii="宋体" w:hAnsi="宋体" w:cs="宋体" w:eastAsia="宋体" w:hint="default"/>
                <w:spacing w:val="-72"/>
                <w:sz w:val="18"/>
                <w:szCs w:val="18"/>
              </w:rPr>
              <w:t> </w:t>
            </w:r>
            <w:r>
              <w:rPr>
                <w:rFonts w:ascii="宋体" w:hAnsi="宋体" w:cs="宋体" w:eastAsia="宋体" w:hint="default"/>
                <w:spacing w:val="13"/>
                <w:sz w:val="18"/>
                <w:szCs w:val="18"/>
              </w:rPr>
              <w:t>业权益投</w:t>
            </w:r>
            <w:r>
              <w:rPr>
                <w:rFonts w:ascii="宋体" w:hAnsi="宋体" w:cs="宋体" w:eastAsia="宋体" w:hint="default"/>
                <w:spacing w:val="-72"/>
                <w:sz w:val="18"/>
                <w:szCs w:val="18"/>
              </w:rPr>
              <w:t> </w:t>
            </w:r>
            <w:r>
              <w:rPr>
                <w:rFonts w:ascii="宋体" w:hAnsi="宋体" w:cs="宋体" w:eastAsia="宋体" w:hint="default"/>
                <w:spacing w:val="13"/>
                <w:sz w:val="18"/>
                <w:szCs w:val="18"/>
              </w:rPr>
              <w:t>资的账面</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0" w:lineRule="auto" w:before="20"/>
              <w:ind w:left="108" w:right="0"/>
              <w:jc w:val="both"/>
              <w:rPr>
                <w:rFonts w:ascii="宋体" w:hAnsi="宋体" w:cs="宋体" w:eastAsia="宋体" w:hint="default"/>
                <w:sz w:val="18"/>
                <w:szCs w:val="18"/>
              </w:rPr>
            </w:pPr>
            <w:r>
              <w:rPr>
                <w:rFonts w:ascii="宋体" w:hAnsi="宋体" w:cs="宋体" w:eastAsia="宋体" w:hint="default"/>
                <w:sz w:val="18"/>
                <w:szCs w:val="18"/>
              </w:rPr>
              <w:t>价值</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1"/>
              <w:jc w:val="right"/>
              <w:rPr>
                <w:rFonts w:ascii="宋体" w:hAnsi="宋体" w:cs="宋体" w:eastAsia="宋体" w:hint="default"/>
                <w:sz w:val="18"/>
                <w:szCs w:val="18"/>
              </w:rPr>
            </w:pPr>
            <w:r>
              <w:rPr>
                <w:rFonts w:ascii="宋体"/>
                <w:sz w:val="18"/>
              </w:rPr>
              <w:t>42,064,521.58</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1"/>
              <w:jc w:val="right"/>
              <w:rPr>
                <w:rFonts w:ascii="宋体" w:hAnsi="宋体" w:cs="宋体" w:eastAsia="宋体" w:hint="default"/>
                <w:sz w:val="18"/>
                <w:szCs w:val="18"/>
              </w:rPr>
            </w:pPr>
            <w:r>
              <w:rPr>
                <w:rFonts w:ascii="宋体"/>
                <w:sz w:val="18"/>
              </w:rPr>
              <w:t>3,163,591.72</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2"/>
              <w:jc w:val="right"/>
              <w:rPr>
                <w:rFonts w:ascii="宋体" w:hAnsi="宋体" w:cs="宋体" w:eastAsia="宋体" w:hint="default"/>
                <w:sz w:val="18"/>
                <w:szCs w:val="18"/>
              </w:rPr>
            </w:pPr>
            <w:r>
              <w:rPr>
                <w:rFonts w:ascii="宋体"/>
                <w:sz w:val="18"/>
              </w:rPr>
              <w:t>-</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1"/>
              <w:jc w:val="right"/>
              <w:rPr>
                <w:rFonts w:ascii="宋体" w:hAnsi="宋体" w:cs="宋体" w:eastAsia="宋体" w:hint="default"/>
                <w:sz w:val="18"/>
                <w:szCs w:val="18"/>
              </w:rPr>
            </w:pPr>
            <w:r>
              <w:rPr>
                <w:rFonts w:ascii="宋体"/>
                <w:sz w:val="18"/>
              </w:rPr>
              <w:t>41,725,035.10</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1"/>
              <w:jc w:val="right"/>
              <w:rPr>
                <w:rFonts w:ascii="宋体" w:hAnsi="宋体" w:cs="宋体" w:eastAsia="宋体" w:hint="default"/>
                <w:sz w:val="18"/>
                <w:szCs w:val="18"/>
              </w:rPr>
            </w:pPr>
            <w:r>
              <w:rPr>
                <w:rFonts w:ascii="宋体"/>
                <w:sz w:val="18"/>
              </w:rPr>
              <w:t>3,803,261.44</w:t>
            </w:r>
          </w:p>
        </w:tc>
        <w:tc>
          <w:tcPr>
            <w:tcW w:w="1696"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7"/>
              <w:jc w:val="right"/>
              <w:rPr>
                <w:rFonts w:ascii="宋体" w:hAnsi="宋体" w:cs="宋体" w:eastAsia="宋体" w:hint="default"/>
                <w:sz w:val="18"/>
                <w:szCs w:val="18"/>
              </w:rPr>
            </w:pPr>
            <w:r>
              <w:rPr>
                <w:rFonts w:ascii="宋体"/>
                <w:sz w:val="18"/>
              </w:rPr>
              <w:t>4,689,480.32</w:t>
            </w:r>
          </w:p>
        </w:tc>
      </w:tr>
      <w:tr>
        <w:trPr>
          <w:trHeight w:val="109" w:hRule="exact"/>
        </w:trPr>
        <w:tc>
          <w:tcPr>
            <w:tcW w:w="990"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803" w:type="dxa"/>
            <w:tcBorders>
              <w:top w:val="nil" w:sz="6" w:space="0" w:color="auto"/>
              <w:left w:val="single" w:sz="4" w:space="0" w:color="000000"/>
              <w:bottom w:val="nil" w:sz="6" w:space="0" w:color="auto"/>
              <w:right w:val="single" w:sz="4" w:space="0" w:color="000000"/>
            </w:tcBorders>
          </w:tcPr>
          <w:p>
            <w:pPr/>
          </w:p>
        </w:tc>
        <w:tc>
          <w:tcPr>
            <w:tcW w:w="1662" w:type="dxa"/>
            <w:tcBorders>
              <w:top w:val="nil" w:sz="6" w:space="0" w:color="auto"/>
              <w:left w:val="single" w:sz="4" w:space="0" w:color="000000"/>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nil" w:sz="6" w:space="0" w:color="auto"/>
            </w:tcBorders>
          </w:tcPr>
          <w:p>
            <w:pPr/>
          </w:p>
        </w:tc>
      </w:tr>
      <w:tr>
        <w:trPr>
          <w:trHeight w:val="1646" w:hRule="exact"/>
        </w:trPr>
        <w:tc>
          <w:tcPr>
            <w:tcW w:w="990" w:type="dxa"/>
            <w:tcBorders>
              <w:top w:val="nil" w:sz="6" w:space="0" w:color="auto"/>
              <w:left w:val="nil" w:sz="6" w:space="0" w:color="auto"/>
              <w:bottom w:val="nil" w:sz="6" w:space="0" w:color="auto"/>
              <w:right w:val="single" w:sz="4" w:space="0" w:color="000000"/>
            </w:tcBorders>
          </w:tcPr>
          <w:p>
            <w:pPr>
              <w:pStyle w:val="TableParagraph"/>
              <w:spacing w:line="316" w:lineRule="auto" w:before="51"/>
              <w:ind w:left="108" w:right="83"/>
              <w:jc w:val="both"/>
              <w:rPr>
                <w:rFonts w:ascii="宋体" w:hAnsi="宋体" w:cs="宋体" w:eastAsia="宋体" w:hint="default"/>
                <w:sz w:val="18"/>
                <w:szCs w:val="18"/>
              </w:rPr>
            </w:pPr>
            <w:r>
              <w:rPr>
                <w:rFonts w:ascii="宋体" w:hAnsi="宋体" w:cs="宋体" w:eastAsia="宋体" w:hint="default"/>
                <w:spacing w:val="13"/>
                <w:sz w:val="18"/>
                <w:szCs w:val="18"/>
              </w:rPr>
              <w:t>存在公开</w:t>
            </w:r>
            <w:r>
              <w:rPr>
                <w:rFonts w:ascii="宋体" w:hAnsi="宋体" w:cs="宋体" w:eastAsia="宋体" w:hint="default"/>
                <w:spacing w:val="-72"/>
                <w:sz w:val="18"/>
                <w:szCs w:val="18"/>
              </w:rPr>
              <w:t> </w:t>
            </w:r>
            <w:r>
              <w:rPr>
                <w:rFonts w:ascii="宋体" w:hAnsi="宋体" w:cs="宋体" w:eastAsia="宋体" w:hint="default"/>
                <w:spacing w:val="13"/>
                <w:sz w:val="18"/>
                <w:szCs w:val="18"/>
              </w:rPr>
              <w:t>报价的联</w:t>
            </w:r>
            <w:r>
              <w:rPr>
                <w:rFonts w:ascii="宋体" w:hAnsi="宋体" w:cs="宋体" w:eastAsia="宋体" w:hint="default"/>
                <w:spacing w:val="-72"/>
                <w:sz w:val="18"/>
                <w:szCs w:val="18"/>
              </w:rPr>
              <w:t> </w:t>
            </w:r>
            <w:r>
              <w:rPr>
                <w:rFonts w:ascii="宋体" w:hAnsi="宋体" w:cs="宋体" w:eastAsia="宋体" w:hint="default"/>
                <w:spacing w:val="13"/>
                <w:sz w:val="18"/>
                <w:szCs w:val="18"/>
              </w:rPr>
              <w:t>营企业权</w:t>
            </w:r>
            <w:r>
              <w:rPr>
                <w:rFonts w:ascii="宋体" w:hAnsi="宋体" w:cs="宋体" w:eastAsia="宋体" w:hint="default"/>
                <w:spacing w:val="-72"/>
                <w:sz w:val="18"/>
                <w:szCs w:val="18"/>
              </w:rPr>
              <w:t> </w:t>
            </w:r>
            <w:r>
              <w:rPr>
                <w:rFonts w:ascii="宋体" w:hAnsi="宋体" w:cs="宋体" w:eastAsia="宋体" w:hint="default"/>
                <w:spacing w:val="13"/>
                <w:sz w:val="18"/>
                <w:szCs w:val="18"/>
              </w:rPr>
              <w:t>益投资的</w:t>
            </w:r>
            <w:r>
              <w:rPr>
                <w:rFonts w:ascii="宋体" w:hAnsi="宋体" w:cs="宋体" w:eastAsia="宋体" w:hint="default"/>
                <w:spacing w:val="-72"/>
                <w:sz w:val="18"/>
                <w:szCs w:val="18"/>
              </w:rPr>
              <w:t> </w:t>
            </w:r>
            <w:r>
              <w:rPr>
                <w:rFonts w:ascii="宋体" w:hAnsi="宋体" w:cs="宋体" w:eastAsia="宋体" w:hint="default"/>
                <w:sz w:val="18"/>
                <w:szCs w:val="18"/>
              </w:rPr>
              <w:t>公允价值</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96"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402" w:hRule="exact"/>
        </w:trPr>
        <w:tc>
          <w:tcPr>
            <w:tcW w:w="990"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97,796,798.24</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2,131,213.67</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2"/>
              <w:jc w:val="right"/>
              <w:rPr>
                <w:rFonts w:ascii="宋体" w:hAnsi="宋体" w:cs="宋体" w:eastAsia="宋体" w:hint="default"/>
                <w:sz w:val="18"/>
                <w:szCs w:val="18"/>
              </w:rPr>
            </w:pPr>
            <w:r>
              <w:rPr>
                <w:rFonts w:ascii="宋体"/>
                <w:sz w:val="18"/>
              </w:rPr>
              <w:t>-</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100,538,017.42</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8,378,974.36</w:t>
            </w:r>
          </w:p>
        </w:tc>
        <w:tc>
          <w:tcPr>
            <w:tcW w:w="1696"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107"/>
              <w:jc w:val="right"/>
              <w:rPr>
                <w:rFonts w:ascii="宋体" w:hAnsi="宋体" w:cs="宋体" w:eastAsia="宋体" w:hint="default"/>
                <w:sz w:val="18"/>
                <w:szCs w:val="18"/>
              </w:rPr>
            </w:pPr>
            <w:r>
              <w:rPr>
                <w:rFonts w:ascii="宋体"/>
                <w:sz w:val="18"/>
              </w:rPr>
              <w:t>207,234,718.76</w:t>
            </w:r>
          </w:p>
        </w:tc>
      </w:tr>
      <w:tr>
        <w:trPr>
          <w:trHeight w:val="402" w:hRule="exact"/>
        </w:trPr>
        <w:tc>
          <w:tcPr>
            <w:tcW w:w="990"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6,697,432.39</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-9,196,797.74</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2"/>
              <w:jc w:val="right"/>
              <w:rPr>
                <w:rFonts w:ascii="宋体" w:hAnsi="宋体" w:cs="宋体" w:eastAsia="宋体" w:hint="default"/>
                <w:sz w:val="18"/>
                <w:szCs w:val="18"/>
              </w:rPr>
            </w:pPr>
            <w:r>
              <w:rPr>
                <w:rFonts w:ascii="宋体"/>
                <w:sz w:val="18"/>
              </w:rPr>
              <w:t>-</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17,912,292.11</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100,179.84</w:t>
            </w:r>
          </w:p>
        </w:tc>
        <w:tc>
          <w:tcPr>
            <w:tcW w:w="1696"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107"/>
              <w:jc w:val="right"/>
              <w:rPr>
                <w:rFonts w:ascii="宋体" w:hAnsi="宋体" w:cs="宋体" w:eastAsia="宋体" w:hint="default"/>
                <w:sz w:val="18"/>
                <w:szCs w:val="18"/>
              </w:rPr>
            </w:pPr>
            <w:r>
              <w:rPr>
                <w:rFonts w:ascii="宋体"/>
                <w:sz w:val="18"/>
              </w:rPr>
              <w:t>6,542,077.74</w:t>
            </w:r>
          </w:p>
        </w:tc>
      </w:tr>
      <w:tr>
        <w:trPr>
          <w:trHeight w:val="714" w:hRule="exact"/>
        </w:trPr>
        <w:tc>
          <w:tcPr>
            <w:tcW w:w="990" w:type="dxa"/>
            <w:tcBorders>
              <w:top w:val="nil" w:sz="6" w:space="0" w:color="auto"/>
              <w:left w:val="nil" w:sz="6" w:space="0" w:color="auto"/>
              <w:bottom w:val="nil" w:sz="6" w:space="0" w:color="auto"/>
              <w:right w:val="single" w:sz="4" w:space="0" w:color="000000"/>
            </w:tcBorders>
          </w:tcPr>
          <w:p>
            <w:pPr>
              <w:pStyle w:val="TableParagraph"/>
              <w:spacing w:line="316" w:lineRule="auto" w:before="55"/>
              <w:ind w:left="108" w:right="83"/>
              <w:jc w:val="left"/>
              <w:rPr>
                <w:rFonts w:ascii="宋体" w:hAnsi="宋体" w:cs="宋体" w:eastAsia="宋体" w:hint="default"/>
                <w:sz w:val="18"/>
                <w:szCs w:val="18"/>
              </w:rPr>
            </w:pPr>
            <w:r>
              <w:rPr>
                <w:rFonts w:ascii="宋体" w:hAnsi="宋体" w:cs="宋体" w:eastAsia="宋体" w:hint="default"/>
                <w:spacing w:val="13"/>
                <w:sz w:val="18"/>
                <w:szCs w:val="18"/>
              </w:rPr>
              <w:t>终止经营</w:t>
            </w:r>
            <w:r>
              <w:rPr>
                <w:rFonts w:ascii="宋体" w:hAnsi="宋体" w:cs="宋体" w:eastAsia="宋体" w:hint="default"/>
                <w:spacing w:val="-72"/>
                <w:sz w:val="18"/>
                <w:szCs w:val="18"/>
              </w:rPr>
              <w:t> </w:t>
            </w:r>
            <w:r>
              <w:rPr>
                <w:rFonts w:ascii="宋体" w:hAnsi="宋体" w:cs="宋体" w:eastAsia="宋体" w:hint="default"/>
                <w:sz w:val="18"/>
                <w:szCs w:val="18"/>
              </w:rPr>
              <w:t>的净利润</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96"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714" w:hRule="exact"/>
        </w:trPr>
        <w:tc>
          <w:tcPr>
            <w:tcW w:w="990" w:type="dxa"/>
            <w:tcBorders>
              <w:top w:val="nil" w:sz="6" w:space="0" w:color="auto"/>
              <w:left w:val="nil" w:sz="6" w:space="0" w:color="auto"/>
              <w:bottom w:val="nil" w:sz="6" w:space="0" w:color="auto"/>
              <w:right w:val="single" w:sz="4" w:space="0" w:color="000000"/>
            </w:tcBorders>
          </w:tcPr>
          <w:p>
            <w:pPr>
              <w:pStyle w:val="TableParagraph"/>
              <w:spacing w:line="316" w:lineRule="auto" w:before="55"/>
              <w:ind w:left="108" w:right="83"/>
              <w:jc w:val="left"/>
              <w:rPr>
                <w:rFonts w:ascii="宋体" w:hAnsi="宋体" w:cs="宋体" w:eastAsia="宋体" w:hint="default"/>
                <w:sz w:val="18"/>
                <w:szCs w:val="18"/>
              </w:rPr>
            </w:pPr>
            <w:r>
              <w:rPr>
                <w:rFonts w:ascii="宋体" w:hAnsi="宋体" w:cs="宋体" w:eastAsia="宋体" w:hint="default"/>
                <w:spacing w:val="13"/>
                <w:sz w:val="18"/>
                <w:szCs w:val="18"/>
              </w:rPr>
              <w:t>其他综合</w:t>
            </w:r>
            <w:r>
              <w:rPr>
                <w:rFonts w:ascii="宋体" w:hAnsi="宋体" w:cs="宋体" w:eastAsia="宋体" w:hint="default"/>
                <w:spacing w:val="-72"/>
                <w:sz w:val="18"/>
                <w:szCs w:val="18"/>
              </w:rPr>
              <w:t> </w:t>
            </w:r>
            <w:r>
              <w:rPr>
                <w:rFonts w:ascii="宋体" w:hAnsi="宋体" w:cs="宋体" w:eastAsia="宋体" w:hint="default"/>
                <w:sz w:val="18"/>
                <w:szCs w:val="18"/>
              </w:rPr>
              <w:t>收益</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96"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714" w:hRule="exact"/>
        </w:trPr>
        <w:tc>
          <w:tcPr>
            <w:tcW w:w="990" w:type="dxa"/>
            <w:tcBorders>
              <w:top w:val="nil" w:sz="6" w:space="0" w:color="auto"/>
              <w:left w:val="nil" w:sz="6" w:space="0" w:color="auto"/>
              <w:bottom w:val="nil" w:sz="6" w:space="0" w:color="auto"/>
              <w:right w:val="single" w:sz="4" w:space="0" w:color="000000"/>
            </w:tcBorders>
          </w:tcPr>
          <w:p>
            <w:pPr>
              <w:pStyle w:val="TableParagraph"/>
              <w:spacing w:line="316" w:lineRule="auto" w:before="55"/>
              <w:ind w:left="108" w:right="83"/>
              <w:jc w:val="left"/>
              <w:rPr>
                <w:rFonts w:ascii="宋体" w:hAnsi="宋体" w:cs="宋体" w:eastAsia="宋体" w:hint="default"/>
                <w:sz w:val="18"/>
                <w:szCs w:val="18"/>
              </w:rPr>
            </w:pPr>
            <w:r>
              <w:rPr>
                <w:rFonts w:ascii="宋体" w:hAnsi="宋体" w:cs="宋体" w:eastAsia="宋体" w:hint="default"/>
                <w:spacing w:val="13"/>
                <w:sz w:val="18"/>
                <w:szCs w:val="18"/>
              </w:rPr>
              <w:t>综合收益</w:t>
            </w:r>
            <w:r>
              <w:rPr>
                <w:rFonts w:ascii="宋体" w:hAnsi="宋体" w:cs="宋体" w:eastAsia="宋体" w:hint="default"/>
                <w:spacing w:val="-72"/>
                <w:sz w:val="18"/>
                <w:szCs w:val="18"/>
              </w:rPr>
              <w:t> </w:t>
            </w:r>
            <w:r>
              <w:rPr>
                <w:rFonts w:ascii="宋体" w:hAnsi="宋体" w:cs="宋体" w:eastAsia="宋体" w:hint="default"/>
                <w:sz w:val="18"/>
                <w:szCs w:val="18"/>
              </w:rPr>
              <w:t>总额</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6,697,432.39</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-9,196,797.74</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17,912,292.11</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100,179.84</w:t>
            </w:r>
          </w:p>
        </w:tc>
        <w:tc>
          <w:tcPr>
            <w:tcW w:w="1696"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6,542,077.74</w:t>
            </w:r>
          </w:p>
        </w:tc>
      </w:tr>
      <w:tr>
        <w:trPr>
          <w:trHeight w:val="1348" w:hRule="exact"/>
        </w:trPr>
        <w:tc>
          <w:tcPr>
            <w:tcW w:w="990" w:type="dxa"/>
            <w:tcBorders>
              <w:top w:val="nil" w:sz="6" w:space="0" w:color="auto"/>
              <w:left w:val="nil" w:sz="6" w:space="0" w:color="auto"/>
              <w:bottom w:val="single" w:sz="12" w:space="0" w:color="000000"/>
              <w:right w:val="single" w:sz="4" w:space="0" w:color="000000"/>
            </w:tcBorders>
          </w:tcPr>
          <w:p>
            <w:pPr>
              <w:pStyle w:val="TableParagraph"/>
              <w:spacing w:line="316" w:lineRule="auto" w:before="55"/>
              <w:ind w:left="108" w:right="83"/>
              <w:jc w:val="both"/>
              <w:rPr>
                <w:rFonts w:ascii="宋体" w:hAnsi="宋体" w:cs="宋体" w:eastAsia="宋体" w:hint="default"/>
                <w:sz w:val="18"/>
                <w:szCs w:val="18"/>
              </w:rPr>
            </w:pPr>
            <w:r>
              <w:rPr>
                <w:rFonts w:ascii="宋体" w:hAnsi="宋体" w:cs="宋体" w:eastAsia="宋体" w:hint="default"/>
                <w:spacing w:val="13"/>
                <w:sz w:val="18"/>
                <w:szCs w:val="18"/>
              </w:rPr>
              <w:t>本年度收</w:t>
            </w:r>
            <w:r>
              <w:rPr>
                <w:rFonts w:ascii="宋体" w:hAnsi="宋体" w:cs="宋体" w:eastAsia="宋体" w:hint="default"/>
                <w:spacing w:val="-72"/>
                <w:sz w:val="18"/>
                <w:szCs w:val="18"/>
              </w:rPr>
              <w:t> </w:t>
            </w:r>
            <w:r>
              <w:rPr>
                <w:rFonts w:ascii="宋体" w:hAnsi="宋体" w:cs="宋体" w:eastAsia="宋体" w:hint="default"/>
                <w:spacing w:val="13"/>
                <w:sz w:val="18"/>
                <w:szCs w:val="18"/>
              </w:rPr>
              <w:t>到的来自</w:t>
            </w:r>
            <w:r>
              <w:rPr>
                <w:rFonts w:ascii="宋体" w:hAnsi="宋体" w:cs="宋体" w:eastAsia="宋体" w:hint="default"/>
                <w:spacing w:val="-72"/>
                <w:sz w:val="18"/>
                <w:szCs w:val="18"/>
              </w:rPr>
              <w:t> </w:t>
            </w:r>
            <w:r>
              <w:rPr>
                <w:rFonts w:ascii="宋体" w:hAnsi="宋体" w:cs="宋体" w:eastAsia="宋体" w:hint="default"/>
                <w:spacing w:val="13"/>
                <w:sz w:val="18"/>
                <w:szCs w:val="18"/>
              </w:rPr>
              <w:t>联营企业</w:t>
            </w:r>
            <w:r>
              <w:rPr>
                <w:rFonts w:ascii="宋体" w:hAnsi="宋体" w:cs="宋体" w:eastAsia="宋体" w:hint="default"/>
                <w:spacing w:val="-72"/>
                <w:sz w:val="18"/>
                <w:szCs w:val="18"/>
              </w:rPr>
              <w:t> </w:t>
            </w:r>
            <w:r>
              <w:rPr>
                <w:rFonts w:ascii="宋体" w:hAnsi="宋体" w:cs="宋体" w:eastAsia="宋体" w:hint="default"/>
                <w:sz w:val="18"/>
                <w:szCs w:val="18"/>
              </w:rPr>
              <w:t>的股利</w:t>
            </w:r>
          </w:p>
        </w:tc>
        <w:tc>
          <w:tcPr>
            <w:tcW w:w="1663"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01"/>
              <w:jc w:val="right"/>
              <w:rPr>
                <w:rFonts w:ascii="宋体" w:hAnsi="宋体" w:cs="宋体" w:eastAsia="宋体" w:hint="default"/>
                <w:sz w:val="18"/>
                <w:szCs w:val="18"/>
              </w:rPr>
            </w:pPr>
            <w:r>
              <w:rPr>
                <w:rFonts w:ascii="宋体"/>
                <w:sz w:val="18"/>
              </w:rPr>
              <w:t>1,000,000.00</w:t>
            </w:r>
          </w:p>
        </w:tc>
        <w:tc>
          <w:tcPr>
            <w:tcW w:w="1558"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01"/>
              <w:jc w:val="right"/>
              <w:rPr>
                <w:rFonts w:ascii="宋体" w:hAnsi="宋体" w:cs="宋体" w:eastAsia="宋体" w:hint="default"/>
                <w:sz w:val="18"/>
                <w:szCs w:val="18"/>
              </w:rPr>
            </w:pPr>
            <w:r>
              <w:rPr>
                <w:rFonts w:ascii="宋体"/>
                <w:sz w:val="18"/>
              </w:rPr>
              <w:t>-</w:t>
            </w:r>
          </w:p>
        </w:tc>
        <w:tc>
          <w:tcPr>
            <w:tcW w:w="803"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02"/>
              <w:jc w:val="right"/>
              <w:rPr>
                <w:rFonts w:ascii="宋体" w:hAnsi="宋体" w:cs="宋体" w:eastAsia="宋体" w:hint="default"/>
                <w:sz w:val="18"/>
                <w:szCs w:val="18"/>
              </w:rPr>
            </w:pPr>
            <w:r>
              <w:rPr>
                <w:rFonts w:ascii="宋体"/>
                <w:sz w:val="18"/>
              </w:rPr>
              <w:t>-</w:t>
            </w:r>
          </w:p>
        </w:tc>
        <w:tc>
          <w:tcPr>
            <w:tcW w:w="1662"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01"/>
              <w:jc w:val="right"/>
              <w:rPr>
                <w:rFonts w:ascii="宋体" w:hAnsi="宋体" w:cs="宋体" w:eastAsia="宋体" w:hint="default"/>
                <w:sz w:val="18"/>
                <w:szCs w:val="18"/>
              </w:rPr>
            </w:pPr>
            <w:r>
              <w:rPr>
                <w:rFonts w:ascii="宋体"/>
                <w:sz w:val="18"/>
              </w:rPr>
              <w:t>472,780.00</w:t>
            </w:r>
          </w:p>
        </w:tc>
        <w:tc>
          <w:tcPr>
            <w:tcW w:w="1484"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01"/>
              <w:jc w:val="right"/>
              <w:rPr>
                <w:rFonts w:ascii="宋体" w:hAnsi="宋体" w:cs="宋体" w:eastAsia="宋体" w:hint="default"/>
                <w:sz w:val="18"/>
                <w:szCs w:val="18"/>
              </w:rPr>
            </w:pPr>
            <w:r>
              <w:rPr>
                <w:rFonts w:ascii="宋体"/>
                <w:sz w:val="18"/>
              </w:rPr>
              <w:t>-</w:t>
            </w:r>
          </w:p>
        </w:tc>
        <w:tc>
          <w:tcPr>
            <w:tcW w:w="1696" w:type="dxa"/>
            <w:tcBorders>
              <w:top w:val="nil" w:sz="6" w:space="0" w:color="auto"/>
              <w:left w:val="single"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0" w:footer="951" w:top="1340" w:bottom="1140" w:left="920" w:right="920"/>
        </w:sectPr>
      </w:pPr>
    </w:p>
    <w:p>
      <w:pPr>
        <w:spacing w:line="240" w:lineRule="auto" w:before="6"/>
        <w:rPr>
          <w:rFonts w:ascii="Times New Roman" w:hAnsi="Times New Roman" w:cs="Times New Roman" w:eastAsia="Times New Roman" w:hint="default"/>
          <w:sz w:val="12"/>
          <w:szCs w:val="12"/>
        </w:rPr>
      </w:pPr>
    </w:p>
    <w:p>
      <w:pPr>
        <w:pStyle w:val="BodyText"/>
        <w:spacing w:line="240" w:lineRule="auto" w:before="35"/>
        <w:ind w:left="114" w:right="0"/>
        <w:jc w:val="left"/>
      </w:pPr>
      <w:r>
        <w:rPr/>
        <w:t>其他说明：</w:t>
      </w:r>
    </w:p>
    <w:p>
      <w:pPr>
        <w:pStyle w:val="BodyText"/>
        <w:spacing w:line="256" w:lineRule="auto" w:before="157"/>
        <w:ind w:right="115" w:firstLine="420"/>
        <w:jc w:val="both"/>
      </w:pPr>
      <w:r>
        <w:rPr/>
        <w:t>安徽广行通信科技股份有限公司其他股东于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月单方增资，稀释了本公司的股权，本公司的持 股比例变为</w:t>
      </w:r>
      <w:r>
        <w:rPr>
          <w:rFonts w:ascii="Times New Roman" w:hAnsi="Times New Roman" w:cs="Times New Roman" w:eastAsia="Times New Roman" w:hint="default"/>
        </w:rPr>
        <w:t>8.33%</w:t>
      </w:r>
      <w:r>
        <w:rPr/>
        <w:t>，本公司对其无重大影响；</w:t>
      </w:r>
      <w:r>
        <w:rPr>
          <w:rFonts w:ascii="Times New Roman" w:hAnsi="Times New Roman" w:cs="Times New Roman" w:eastAsia="Times New Roman" w:hint="default"/>
        </w:rPr>
        <w:t>2014</w:t>
      </w:r>
      <w:r>
        <w:rPr/>
        <w:t>年公司转让了杭州宽云视讯科技有限公司的部分股权，</w:t>
      </w:r>
      <w:r>
        <w:rPr>
          <w:spacing w:val="-56"/>
        </w:rPr>
        <w:t> </w:t>
      </w:r>
      <w:r>
        <w:rPr>
          <w:spacing w:val="-56"/>
        </w:rPr>
      </w:r>
      <w:r>
        <w:rPr/>
        <w:t>持股比例变为</w:t>
      </w:r>
      <w:r>
        <w:rPr>
          <w:rFonts w:ascii="Times New Roman" w:hAnsi="Times New Roman" w:cs="Times New Roman" w:eastAsia="Times New Roman" w:hint="default"/>
        </w:rPr>
        <w:t>26.91%</w:t>
      </w:r>
      <w:r>
        <w:rPr/>
        <w:t>，由合营企业变为联营企业。</w:t>
      </w:r>
    </w:p>
    <w:p>
      <w:pPr>
        <w:pStyle w:val="BodyText"/>
        <w:spacing w:line="240" w:lineRule="auto" w:before="125"/>
        <w:ind w:left="114" w:right="0"/>
        <w:jc w:val="left"/>
      </w:pPr>
      <w:r>
        <w:rPr/>
        <w:t>对上述联营企业的权益投资的会计处理方法：</w:t>
      </w:r>
      <w:r>
        <w:rPr>
          <w:spacing w:val="-21"/>
        </w:rPr>
        <w:t> </w:t>
      </w:r>
      <w:r>
        <w:rPr/>
        <w:t>权益法。</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6"/>
        <w:spacing w:line="240" w:lineRule="auto"/>
        <w:ind w:left="113" w:right="0"/>
        <w:jc w:val="left"/>
        <w:rPr>
          <w:b w:val="0"/>
          <w:bCs w:val="0"/>
        </w:rPr>
      </w:pPr>
      <w:bookmarkStart w:name="（4）合营企业或联营企业向本公司转移资金的能力存在重大限制的说明" w:id="304"/>
      <w:bookmarkEnd w:id="304"/>
      <w:r>
        <w:rPr>
          <w:b w:val="0"/>
          <w:bCs w:val="0"/>
        </w:rPr>
      </w:r>
      <w:r>
        <w:rPr/>
        <w:t>（</w:t>
      </w:r>
      <w:r>
        <w:rPr>
          <w:rFonts w:ascii="Times New Roman" w:hAnsi="Times New Roman" w:cs="Times New Roman" w:eastAsia="Times New Roman" w:hint="default"/>
        </w:rPr>
        <w:t>4</w:t>
      </w:r>
      <w:r>
        <w:rPr/>
        <w:t>）合营企业或联营企业向本公司转移资金的能力存在重大限制的说明</w:t>
      </w:r>
      <w:r>
        <w:rPr>
          <w:b w:val="0"/>
          <w:bCs w:val="0"/>
        </w:rPr>
      </w:r>
    </w:p>
    <w:p>
      <w:pPr>
        <w:spacing w:line="240" w:lineRule="auto" w:before="12"/>
        <w:rPr>
          <w:rFonts w:ascii="宋体" w:hAnsi="宋体" w:cs="宋体" w:eastAsia="宋体" w:hint="default"/>
          <w:b/>
          <w:bCs/>
          <w:sz w:val="22"/>
          <w:szCs w:val="22"/>
        </w:rPr>
      </w:pPr>
    </w:p>
    <w:p>
      <w:pPr>
        <w:pStyle w:val="Heading4"/>
        <w:spacing w:line="240" w:lineRule="auto"/>
        <w:ind w:left="113" w:right="0"/>
        <w:jc w:val="left"/>
        <w:rPr>
          <w:b w:val="0"/>
          <w:bCs w:val="0"/>
        </w:rPr>
      </w:pPr>
      <w:bookmarkStart w:name="十、关联方及关联交易" w:id="305"/>
      <w:bookmarkEnd w:id="305"/>
      <w:r>
        <w:rPr>
          <w:b w:val="0"/>
          <w:bCs w:val="0"/>
        </w:rPr>
      </w:r>
      <w:r>
        <w:rPr/>
        <w:t>十、关联方及关联交易</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 w:right="0"/>
        <w:jc w:val="left"/>
        <w:rPr>
          <w:b w:val="0"/>
          <w:bCs w:val="0"/>
        </w:rPr>
      </w:pPr>
      <w:bookmarkStart w:name="1、本企业的母公司情况" w:id="306"/>
      <w:bookmarkEnd w:id="306"/>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1"/>
        <w:rPr>
          <w:rFonts w:ascii="宋体" w:hAnsi="宋体" w:cs="宋体" w:eastAsia="宋体" w:hint="default"/>
          <w:sz w:val="13"/>
          <w:szCs w:val="13"/>
        </w:rPr>
      </w:pPr>
    </w:p>
    <w:p>
      <w:pPr>
        <w:pStyle w:val="BodyText"/>
        <w:spacing w:line="240" w:lineRule="auto" w:before="0"/>
        <w:ind w:left="534" w:right="0"/>
        <w:jc w:val="left"/>
      </w:pPr>
      <w:r>
        <w:rPr/>
        <w:t>本公司没有母公司，实际控制人为郑海涛，持股比例为</w:t>
      </w:r>
      <w:r>
        <w:rPr>
          <w:rFonts w:ascii="Times New Roman" w:hAnsi="Times New Roman" w:cs="Times New Roman" w:eastAsia="Times New Roman" w:hint="default"/>
        </w:rPr>
        <w:t>15.56%</w:t>
      </w:r>
      <w:r>
        <w:rPr/>
        <w:t>。</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7"/>
          <w:szCs w:val="17"/>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本企业最终控制方是郑海涛。</w:t>
      </w:r>
    </w:p>
    <w:p>
      <w:pPr>
        <w:spacing w:line="240" w:lineRule="auto" w:before="11"/>
        <w:rPr>
          <w:rFonts w:ascii="宋体" w:hAnsi="宋体" w:cs="宋体" w:eastAsia="宋体" w:hint="default"/>
          <w:sz w:val="26"/>
          <w:szCs w:val="26"/>
        </w:rPr>
      </w:pPr>
    </w:p>
    <w:p>
      <w:pPr>
        <w:spacing w:line="547" w:lineRule="auto" w:before="0"/>
        <w:ind w:left="114" w:right="4902" w:firstLine="0"/>
        <w:jc w:val="left"/>
        <w:rPr>
          <w:rFonts w:ascii="宋体" w:hAnsi="宋体" w:cs="宋体" w:eastAsia="宋体" w:hint="default"/>
          <w:sz w:val="21"/>
          <w:szCs w:val="21"/>
        </w:rPr>
      </w:pPr>
      <w:bookmarkStart w:name="2、本企业的子公司情况" w:id="307"/>
      <w:bookmarkEnd w:id="30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308"/>
      <w:bookmarkEnd w:id="308"/>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38" w:lineRule="auto" w:before="51"/>
        <w:ind w:left="113" w:right="127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3</w:t>
      </w:r>
      <w:r>
        <w:rPr>
          <w:rFonts w:ascii="宋体" w:hAnsi="宋体" w:cs="宋体" w:eastAsia="宋体" w:hint="default"/>
          <w:sz w:val="18"/>
          <w:szCs w:val="18"/>
        </w:rPr>
        <w:t>。 本期与本公司发生关联方交易，或前期与本公司发生关联方交易形成余额的其他合营或联营企业情况如下：</w:t>
      </w:r>
    </w:p>
    <w:p>
      <w:pPr>
        <w:spacing w:line="240" w:lineRule="auto" w:before="5"/>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52"/>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left="113" w:right="0"/>
        <w:jc w:val="left"/>
        <w:rPr>
          <w:b w:val="0"/>
          <w:bCs w:val="0"/>
        </w:rPr>
      </w:pPr>
      <w:bookmarkStart w:name="4、其他关联方情况" w:id="309"/>
      <w:bookmarkEnd w:id="30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香港惠丰公司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年收购子公司福州兆科智能卡有限公司少数股东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福建邦信信息科技有限公司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年收购子公司福州兆科智能卡有限公司少数股东</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0" w:footer="951" w:top="1580" w:bottom="1140" w:left="1020" w:right="1020"/>
        </w:sectPr>
      </w:pPr>
    </w:p>
    <w:p>
      <w:pPr>
        <w:pStyle w:val="Heading6"/>
        <w:spacing w:line="240" w:lineRule="auto" w:before="6"/>
        <w:ind w:right="0"/>
        <w:jc w:val="left"/>
        <w:rPr>
          <w:b w:val="0"/>
          <w:bCs w:val="0"/>
        </w:rPr>
      </w:pPr>
      <w:bookmarkStart w:name="5、关联交易情况" w:id="310"/>
      <w:bookmarkEnd w:id="31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购销商品、提供和接受劳务的关联交易" w:id="311"/>
      <w:bookmarkEnd w:id="31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5" w:right="0"/>
              <w:jc w:val="left"/>
              <w:rPr>
                <w:rFonts w:ascii="Times New Roman" w:hAnsi="Times New Roman" w:cs="Times New Roman" w:eastAsia="Times New Roman" w:hint="default"/>
                <w:sz w:val="18"/>
                <w:szCs w:val="18"/>
              </w:rPr>
            </w:pPr>
            <w:r>
              <w:rPr>
                <w:rFonts w:ascii="Times New Roman"/>
                <w:sz w:val="18"/>
              </w:rPr>
              <w:t>886,324.79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347,777.78</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46,153.84</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安徽广行通信科技股份有限公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18,077,778.00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5" w:right="0"/>
              <w:jc w:val="left"/>
              <w:rPr>
                <w:rFonts w:ascii="Times New Roman" w:hAnsi="Times New Roman" w:cs="Times New Roman" w:eastAsia="Times New Roman" w:hint="default"/>
                <w:sz w:val="18"/>
                <w:szCs w:val="18"/>
              </w:rPr>
            </w:pPr>
            <w:r>
              <w:rPr>
                <w:rFonts w:ascii="Times New Roman"/>
                <w:sz w:val="18"/>
              </w:rPr>
              <w:t>14,309,085.63</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杭州宽云视讯科技有限公司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17,094.02</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14" w:right="5052"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 关联交易定价方式为协议价，且根据合同约定定期进行结算</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bookmarkStart w:name="（2）关联担保情况" w:id="312"/>
      <w:bookmarkEnd w:id="312"/>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51" w:top="1400" w:bottom="1140" w:left="1020" w:right="1020"/>
        </w:sectPr>
      </w:pPr>
    </w:p>
    <w:p>
      <w:pPr>
        <w:spacing w:line="360" w:lineRule="auto" w:before="44"/>
        <w:ind w:left="114" w:right="-20" w:firstLine="0"/>
        <w:jc w:val="left"/>
        <w:rPr>
          <w:rFonts w:ascii="宋体" w:hAnsi="宋体" w:cs="宋体" w:eastAsia="宋体" w:hint="default"/>
          <w:sz w:val="18"/>
          <w:szCs w:val="18"/>
        </w:rPr>
      </w:pPr>
      <w:r>
        <w:rPr>
          <w:rFonts w:ascii="宋体" w:hAnsi="宋体" w:cs="宋体" w:eastAsia="宋体" w:hint="default"/>
          <w:sz w:val="18"/>
          <w:szCs w:val="18"/>
        </w:rPr>
        <w:t>本公司作为担保方 无。 本公司作为被担保方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880" w:bottom="280" w:left="1020" w:right="1020"/>
          <w:cols w:num="2" w:equalWidth="0">
            <w:col w:w="1735" w:space="7095"/>
            <w:col w:w="104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8"/>
        <w:gridCol w:w="1560"/>
        <w:gridCol w:w="1914"/>
        <w:gridCol w:w="1914"/>
        <w:gridCol w:w="1914"/>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福建邦信信息科技有限公司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159,521.54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福建邦信信息科技有限公司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502,676.70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福建邦信信息科技有限公司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461,780.91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3）关联方资金拆借" w:id="313"/>
      <w:bookmarkEnd w:id="313"/>
      <w:r>
        <w:rPr>
          <w:b w:val="0"/>
          <w:bCs w:val="0"/>
        </w:rPr>
      </w:r>
      <w:r>
        <w:rPr/>
        <w:t>（</w:t>
      </w:r>
      <w:r>
        <w:rPr>
          <w:rFonts w:ascii="Times New Roman" w:hAnsi="Times New Roman" w:cs="Times New Roman" w:eastAsia="Times New Roman" w:hint="default"/>
        </w:rPr>
        <w:t>3</w:t>
      </w:r>
      <w:r>
        <w:rPr/>
        <w:t>）关联方资金拆借</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10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杭州宽云视讯科技有限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2,000,000.00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9"/>
              <w:jc w:val="both"/>
              <w:rPr>
                <w:rFonts w:ascii="宋体" w:hAnsi="宋体" w:cs="宋体" w:eastAsia="宋体" w:hint="default"/>
                <w:sz w:val="18"/>
                <w:szCs w:val="18"/>
              </w:rPr>
            </w:pPr>
            <w:r>
              <w:rPr>
                <w:rFonts w:ascii="宋体" w:hAnsi="宋体" w:cs="宋体" w:eastAsia="宋体" w:hint="default"/>
                <w:sz w:val="18"/>
                <w:szCs w:val="18"/>
              </w:rPr>
              <w:t>本公司按拆借资金实际 使用时间确认利息收入 </w:t>
            </w:r>
            <w:r>
              <w:rPr>
                <w:rFonts w:ascii="Times New Roman" w:hAnsi="Times New Roman" w:cs="Times New Roman" w:eastAsia="Times New Roman" w:hint="default"/>
                <w:sz w:val="18"/>
                <w:szCs w:val="18"/>
              </w:rPr>
              <w:t>28,054.79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after="0" w:line="316" w:lineRule="auto"/>
        <w:jc w:val="both"/>
        <w:rPr>
          <w:rFonts w:ascii="宋体" w:hAnsi="宋体" w:cs="宋体" w:eastAsia="宋体" w:hint="default"/>
          <w:sz w:val="18"/>
          <w:szCs w:val="18"/>
        </w:rPr>
        <w:sectPr>
          <w:type w:val="continuous"/>
          <w:pgSz w:w="11910" w:h="16840"/>
          <w:pgMar w:top="880" w:bottom="280" w:left="1020" w:right="1020"/>
        </w:sectPr>
      </w:pPr>
    </w:p>
    <w:p>
      <w:pPr>
        <w:pStyle w:val="Heading6"/>
        <w:spacing w:line="240" w:lineRule="auto" w:before="8"/>
        <w:ind w:right="0"/>
        <w:jc w:val="left"/>
        <w:rPr>
          <w:b w:val="0"/>
          <w:bCs w:val="0"/>
        </w:rPr>
      </w:pPr>
      <w:bookmarkStart w:name="（4）关键管理人员报酬" w:id="314"/>
      <w:bookmarkEnd w:id="314"/>
      <w:r>
        <w:rPr>
          <w:b w:val="0"/>
          <w:bCs w:val="0"/>
        </w:rPr>
      </w:r>
      <w:r>
        <w:rPr/>
        <w:t>（</w:t>
      </w:r>
      <w:r>
        <w:rPr>
          <w:rFonts w:ascii="Times New Roman" w:hAnsi="Times New Roman" w:cs="Times New Roman" w:eastAsia="Times New Roman" w:hint="default"/>
        </w:rPr>
        <w:t>4</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4,364,619.05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4,227,500.00</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6、关联方应收应付款项" w:id="315"/>
      <w:bookmarkEnd w:id="315"/>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应收项目" w:id="316"/>
      <w:bookmarkEnd w:id="316"/>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香港惠丰公司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4,913,091.63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北京市博汇科技股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15,810,000.00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北京市博汇科技股 份有限公司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240,798.89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LARCAN  </w:t>
            </w:r>
            <w:r>
              <w:rPr>
                <w:rFonts w:ascii="Times New Roman"/>
                <w:spacing w:val="43"/>
                <w:sz w:val="18"/>
              </w:rPr>
              <w:t> </w:t>
            </w:r>
            <w:r>
              <w:rPr>
                <w:rFonts w:ascii="Times New Roman"/>
                <w:sz w:val="18"/>
              </w:rPr>
              <w:t>INC</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2,639,639.19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131,981.96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安徽广行通信科技 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10,004,648.99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586,866.85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10,700,024.00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732,690.38</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应付项目" w:id="317"/>
      <w:bookmarkEnd w:id="317"/>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福建邦信信息科技有限公司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7,107,533.68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北京市博汇科技股份有限公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427,471.11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北京市博汇科技股份有限公 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r>
    </w:tbl>
    <w:p>
      <w:pPr>
        <w:spacing w:line="240" w:lineRule="auto" w:before="2"/>
        <w:rPr>
          <w:rFonts w:ascii="宋体" w:hAnsi="宋体" w:cs="宋体" w:eastAsia="宋体" w:hint="default"/>
          <w:sz w:val="18"/>
          <w:szCs w:val="18"/>
        </w:rPr>
      </w:pPr>
    </w:p>
    <w:p>
      <w:pPr>
        <w:pStyle w:val="Heading4"/>
        <w:spacing w:line="240" w:lineRule="auto" w:before="26"/>
        <w:ind w:left="114" w:right="0"/>
        <w:jc w:val="left"/>
        <w:rPr>
          <w:b w:val="0"/>
          <w:bCs w:val="0"/>
        </w:rPr>
      </w:pPr>
      <w:bookmarkStart w:name="十一、股份支付" w:id="318"/>
      <w:bookmarkEnd w:id="318"/>
      <w:r>
        <w:rPr>
          <w:b w:val="0"/>
          <w:bCs w:val="0"/>
        </w:rPr>
      </w:r>
      <w:r>
        <w:rPr/>
        <w:t>十一、股份支付</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 w:right="0"/>
        <w:jc w:val="left"/>
        <w:rPr>
          <w:b w:val="0"/>
          <w:bCs w:val="0"/>
        </w:rPr>
      </w:pPr>
      <w:bookmarkStart w:name="1、股份支付总体情况" w:id="319"/>
      <w:bookmarkEnd w:id="319"/>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spacing w:before="44"/>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1" w:top="1400" w:bottom="114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7,914,137.00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1,186,112.00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p>
        </w:tc>
      </w:tr>
    </w:tbl>
    <w:p>
      <w:pPr>
        <w:spacing w:before="51"/>
        <w:ind w:left="114" w:right="9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56" w:lineRule="auto" w:before="0"/>
        <w:ind w:right="210" w:firstLine="420"/>
        <w:jc w:val="both"/>
      </w:pPr>
      <w:r>
        <w:rPr>
          <w:spacing w:val="-1"/>
        </w:rPr>
        <w:t>注：截止</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日，公司发行在外的股票期权首期第一个可行权的股票期权已经实施完毕；公</w:t>
      </w:r>
      <w:r>
        <w:rPr/>
        <w:t> </w:t>
      </w:r>
      <w:r>
        <w:rPr>
          <w:spacing w:val="-1"/>
        </w:rPr>
        <w:t>司发行在外的股票期权首期第二个可行权的股票期权的行权价格</w:t>
      </w:r>
      <w:r>
        <w:rPr>
          <w:rFonts w:ascii="Times New Roman" w:hAnsi="Times New Roman" w:cs="Times New Roman" w:eastAsia="Times New Roman" w:hint="default"/>
          <w:spacing w:val="-1"/>
        </w:rPr>
        <w:t>8.324</w:t>
      </w:r>
      <w:r>
        <w:rPr>
          <w:spacing w:val="-1"/>
        </w:rPr>
        <w:t>元</w:t>
      </w:r>
      <w:r>
        <w:rPr>
          <w:rFonts w:ascii="Times New Roman" w:hAnsi="Times New Roman" w:cs="Times New Roman" w:eastAsia="Times New Roman" w:hint="default"/>
          <w:spacing w:val="-1"/>
        </w:rPr>
        <w:t>/</w:t>
      </w:r>
      <w:r>
        <w:rPr>
          <w:spacing w:val="-1"/>
        </w:rPr>
        <w:t>股，行权有效期期间为</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spacing w:val="-85"/>
        </w:rPr>
        <w:t> </w:t>
      </w:r>
      <w:r>
        <w:rPr>
          <w:rFonts w:ascii="Times New Roman" w:hAnsi="Times New Roman" w:cs="Times New Roman" w:eastAsia="Times New Roman" w:hint="default"/>
          <w:spacing w:val="-1"/>
        </w:rPr>
        <w:t>29</w:t>
      </w:r>
      <w:r>
        <w:rPr>
          <w:spacing w:val="-1"/>
        </w:rPr>
        <w:t>日至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9</w:t>
      </w:r>
      <w:r>
        <w:rPr>
          <w:spacing w:val="-1"/>
        </w:rPr>
        <w:t>日；股票期权首期第三个可行权的股票期权因</w:t>
      </w:r>
      <w:r>
        <w:rPr>
          <w:rFonts w:ascii="Times New Roman" w:hAnsi="Times New Roman" w:cs="Times New Roman" w:eastAsia="Times New Roman" w:hint="default"/>
          <w:spacing w:val="-1"/>
        </w:rPr>
        <w:t>2013</w:t>
      </w:r>
      <w:r>
        <w:rPr>
          <w:spacing w:val="-1"/>
        </w:rPr>
        <w:t>年未满足行权业绩条件而失效。公司</w:t>
      </w:r>
      <w:r>
        <w:rPr>
          <w:spacing w:val="-77"/>
        </w:rPr>
        <w:t> </w:t>
      </w:r>
      <w:r>
        <w:rPr>
          <w:spacing w:val="-77"/>
        </w:rPr>
      </w:r>
      <w:r>
        <w:rPr>
          <w:spacing w:val="-1"/>
        </w:rPr>
        <w:t>发行在外的股票期权预留部分第一个可行权的股票期权已于</w:t>
      </w:r>
      <w:r>
        <w:rPr>
          <w:rFonts w:ascii="Times New Roman" w:hAnsi="Times New Roman" w:cs="Times New Roman" w:eastAsia="Times New Roman" w:hint="default"/>
          <w:spacing w:val="-1"/>
        </w:rPr>
        <w:t>2014</w:t>
      </w:r>
      <w:r>
        <w:rPr>
          <w:spacing w:val="-1"/>
        </w:rPr>
        <w:t>年之前实施完毕；股票期权预留部分第二</w:t>
      </w:r>
      <w:r>
        <w:rPr>
          <w:spacing w:val="-80"/>
        </w:rPr>
        <w:t> </w:t>
      </w:r>
      <w:r>
        <w:rPr>
          <w:spacing w:val="-80"/>
        </w:rPr>
      </w:r>
      <w:r>
        <w:rPr>
          <w:spacing w:val="-1"/>
        </w:rPr>
        <w:t>个可行权的股票期权因</w:t>
      </w:r>
      <w:r>
        <w:rPr>
          <w:rFonts w:ascii="Times New Roman" w:hAnsi="Times New Roman" w:cs="Times New Roman" w:eastAsia="Times New Roman" w:hint="default"/>
          <w:spacing w:val="-1"/>
        </w:rPr>
        <w:t>2013</w:t>
      </w:r>
      <w:r>
        <w:rPr>
          <w:spacing w:val="-1"/>
        </w:rPr>
        <w:t>年未满足行权业绩条件而失效；股票期权预留部分第三个可行权的股票期权因</w:t>
      </w:r>
      <w:r>
        <w:rPr>
          <w:spacing w:val="-81"/>
        </w:rPr>
        <w:t> </w:t>
      </w:r>
      <w:r>
        <w:rPr>
          <w:spacing w:val="-81"/>
        </w:rPr>
      </w:r>
      <w:r>
        <w:rPr>
          <w:rFonts w:ascii="Times New Roman" w:hAnsi="Times New Roman" w:cs="Times New Roman" w:eastAsia="Times New Roman" w:hint="default"/>
        </w:rPr>
        <w:t>2014</w:t>
      </w:r>
      <w:r>
        <w:rPr/>
        <w:t>年未满足行权业绩条件而失效。</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6"/>
        <w:spacing w:line="240" w:lineRule="auto" w:before="162"/>
        <w:ind w:right="97"/>
        <w:jc w:val="left"/>
        <w:rPr>
          <w:b w:val="0"/>
          <w:bCs w:val="0"/>
        </w:rPr>
      </w:pPr>
      <w:bookmarkStart w:name="2、以权益结算的股份支付情况" w:id="320"/>
      <w:bookmarkEnd w:id="32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spacing w:before="44"/>
        <w:ind w:left="114" w:right="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1"/>
              <w:jc w:val="both"/>
              <w:rPr>
                <w:rFonts w:ascii="宋体" w:hAnsi="宋体" w:cs="宋体" w:eastAsia="宋体" w:hint="default"/>
                <w:sz w:val="18"/>
                <w:szCs w:val="18"/>
              </w:rPr>
            </w:pPr>
            <w:r>
              <w:rPr>
                <w:rFonts w:ascii="宋体" w:hAnsi="宋体" w:cs="宋体" w:eastAsia="宋体" w:hint="default"/>
                <w:sz w:val="18"/>
                <w:szCs w:val="18"/>
              </w:rPr>
              <w:t>在等待期内每个资产负债表日，根据最新取得的可行权职 工人数变动等后续信息做出最佳估计，修正预计可行权的 权益工具数量</w:t>
            </w:r>
          </w:p>
        </w:tc>
      </w:tr>
      <w:tr>
        <w:trPr>
          <w:trHeight w:val="1338"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年授予激励对象的股票期权预留部分第三个可</w:t>
            </w:r>
          </w:p>
          <w:p>
            <w:pPr>
              <w:pStyle w:val="TableParagraph"/>
              <w:spacing w:line="300" w:lineRule="auto" w:before="61"/>
              <w:ind w:left="23" w:right="95"/>
              <w:jc w:val="both"/>
              <w:rPr>
                <w:rFonts w:ascii="宋体" w:hAnsi="宋体" w:cs="宋体" w:eastAsia="宋体" w:hint="default"/>
                <w:sz w:val="18"/>
                <w:szCs w:val="18"/>
              </w:rPr>
            </w:pPr>
            <w:r>
              <w:rPr>
                <w:rFonts w:ascii="宋体" w:hAnsi="宋体" w:cs="宋体" w:eastAsia="宋体" w:hint="default"/>
                <w:sz w:val="18"/>
                <w:szCs w:val="18"/>
              </w:rPr>
              <w:t>行权的股票期权由于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年未满足行权的业绩条件而失 效，导致本期将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年确认的股份支付费用冲 回。</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18,845,390.00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-540,902.94</w:t>
            </w:r>
            <w:r>
              <w:rPr>
                <w:rFonts w:ascii="Times New Roman"/>
                <w:sz w:val="18"/>
              </w:rPr>
            </w:r>
          </w:p>
        </w:tc>
      </w:tr>
    </w:tbl>
    <w:p>
      <w:pPr>
        <w:spacing w:before="51"/>
        <w:ind w:left="114" w:right="9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left="113" w:right="97"/>
        <w:jc w:val="left"/>
        <w:rPr>
          <w:b w:val="0"/>
          <w:bCs w:val="0"/>
        </w:rPr>
      </w:pPr>
      <w:bookmarkStart w:name="3、以现金结算的股份支付情况" w:id="321"/>
      <w:bookmarkEnd w:id="32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before="0"/>
        <w:ind w:left="113" w:right="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left="113" w:right="97"/>
        <w:jc w:val="left"/>
        <w:rPr>
          <w:b w:val="0"/>
          <w:bCs w:val="0"/>
        </w:rPr>
      </w:pPr>
      <w:bookmarkStart w:name="4、股份支付的修改、终止情况" w:id="322"/>
      <w:bookmarkEnd w:id="322"/>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right="106" w:firstLine="420"/>
        <w:jc w:val="both"/>
      </w:pPr>
      <w:r>
        <w:rPr>
          <w:rFonts w:ascii="Times New Roman" w:hAnsi="Times New Roman" w:cs="Times New Roman" w:eastAsia="Times New Roman" w:hint="default"/>
          <w:spacing w:val="-9"/>
        </w:rPr>
        <w:t>1</w:t>
      </w:r>
      <w:r>
        <w:rPr>
          <w:spacing w:val="-9"/>
        </w:rPr>
        <w:t>、</w:t>
      </w:r>
      <w:r>
        <w:rPr>
          <w:rFonts w:ascii="Times New Roman" w:hAnsi="Times New Roman" w:cs="Times New Roman" w:eastAsia="Times New Roman" w:hint="default"/>
          <w:spacing w:val="-9"/>
        </w:rPr>
        <w:t>2012 </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12 </w:t>
      </w:r>
      <w:r>
        <w:rPr>
          <w:spacing w:val="-4"/>
        </w:rPr>
        <w:t>日，股权激励对象罗明离职，公司股票期权首次期权的激励对象由</w:t>
      </w:r>
      <w:r>
        <w:rPr>
          <w:rFonts w:ascii="Times New Roman" w:hAnsi="Times New Roman" w:cs="Times New Roman" w:eastAsia="Times New Roman" w:hint="default"/>
          <w:spacing w:val="-4"/>
        </w:rPr>
        <w:t>199</w:t>
      </w:r>
      <w:r>
        <w:rPr>
          <w:rFonts w:ascii="Times New Roman" w:hAnsi="Times New Roman" w:cs="Times New Roman" w:eastAsia="Times New Roman" w:hint="default"/>
          <w:spacing w:val="6"/>
        </w:rPr>
        <w:t> </w:t>
      </w:r>
      <w:r>
        <w:rPr/>
        <w:t>人调整为</w:t>
      </w:r>
      <w:r>
        <w:rPr>
          <w:rFonts w:ascii="Times New Roman" w:hAnsi="Times New Roman" w:cs="Times New Roman" w:eastAsia="Times New Roman" w:hint="default"/>
        </w:rPr>
        <w:t>198 </w:t>
      </w:r>
      <w:r>
        <w:rPr/>
        <w:t>人，首次股票期权数量由</w:t>
      </w:r>
      <w:r>
        <w:rPr>
          <w:rFonts w:ascii="Times New Roman" w:hAnsi="Times New Roman" w:cs="Times New Roman" w:eastAsia="Times New Roman" w:hint="default"/>
        </w:rPr>
        <w:t>1,127</w:t>
      </w:r>
      <w:r>
        <w:rPr/>
        <w:t>万份调整为</w:t>
      </w:r>
      <w:r>
        <w:rPr>
          <w:rFonts w:ascii="Times New Roman" w:hAnsi="Times New Roman" w:cs="Times New Roman" w:eastAsia="Times New Roman" w:hint="default"/>
        </w:rPr>
        <w:t>1,124</w:t>
      </w:r>
      <w:r>
        <w:rPr>
          <w:rFonts w:ascii="Times New Roman" w:hAnsi="Times New Roman" w:cs="Times New Roman" w:eastAsia="Times New Roman" w:hint="default"/>
          <w:spacing w:val="20"/>
        </w:rPr>
        <w:t> </w:t>
      </w:r>
      <w:r>
        <w:rPr>
          <w:spacing w:val="-3"/>
        </w:rPr>
        <w:t>万份；</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14</w:t>
      </w:r>
      <w:r>
        <w:rPr>
          <w:spacing w:val="-3"/>
        </w:rPr>
        <w:t>日，股权激励对象周微、徐福刚辞职，</w:t>
      </w:r>
      <w:r>
        <w:rPr/>
        <w:t> </w:t>
      </w:r>
      <w:r>
        <w:rPr>
          <w:spacing w:val="-1"/>
        </w:rPr>
        <w:t>公司股票期权首次期权的激励对象由</w:t>
      </w:r>
      <w:r>
        <w:rPr>
          <w:rFonts w:ascii="Times New Roman" w:hAnsi="Times New Roman" w:cs="Times New Roman" w:eastAsia="Times New Roman" w:hint="default"/>
          <w:spacing w:val="-1"/>
        </w:rPr>
        <w:t>198</w:t>
      </w:r>
      <w:r>
        <w:rPr>
          <w:spacing w:val="-1"/>
        </w:rPr>
        <w:t>人调整至</w:t>
      </w:r>
      <w:r>
        <w:rPr>
          <w:rFonts w:ascii="Times New Roman" w:hAnsi="Times New Roman" w:cs="Times New Roman" w:eastAsia="Times New Roman" w:hint="default"/>
          <w:spacing w:val="-1"/>
        </w:rPr>
        <w:t>196</w:t>
      </w:r>
      <w:r>
        <w:rPr>
          <w:spacing w:val="-1"/>
        </w:rPr>
        <w:t>人，首次股票期权数量由</w:t>
      </w:r>
      <w:r>
        <w:rPr>
          <w:rFonts w:ascii="Times New Roman" w:hAnsi="Times New Roman" w:cs="Times New Roman" w:eastAsia="Times New Roman" w:hint="default"/>
          <w:spacing w:val="-1"/>
        </w:rPr>
        <w:t>1,124</w:t>
      </w:r>
      <w:r>
        <w:rPr>
          <w:spacing w:val="-1"/>
        </w:rPr>
        <w:t>万份调整至</w:t>
      </w:r>
      <w:r>
        <w:rPr>
          <w:rFonts w:ascii="Times New Roman" w:hAnsi="Times New Roman" w:cs="Times New Roman" w:eastAsia="Times New Roman" w:hint="default"/>
          <w:spacing w:val="-1"/>
        </w:rPr>
        <w:t>1,118</w:t>
      </w:r>
      <w:r>
        <w:rPr>
          <w:spacing w:val="-1"/>
        </w:rPr>
        <w:t>万份；</w:t>
      </w:r>
    </w:p>
    <w:p>
      <w:pPr>
        <w:pStyle w:val="BodyText"/>
        <w:spacing w:line="264" w:lineRule="auto" w:before="5"/>
        <w:ind w:right="211" w:firstLine="420"/>
        <w:jc w:val="both"/>
      </w:pP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11</w:t>
      </w:r>
      <w:r>
        <w:rPr>
          <w:spacing w:val="-5"/>
        </w:rPr>
        <w:t>日实施了</w:t>
      </w:r>
      <w:r>
        <w:rPr>
          <w:rFonts w:ascii="Times New Roman" w:hAnsi="Times New Roman" w:cs="Times New Roman" w:eastAsia="Times New Roman" w:hint="default"/>
          <w:spacing w:val="-5"/>
        </w:rPr>
        <w:t>2011</w:t>
      </w:r>
      <w:r>
        <w:rPr>
          <w:spacing w:val="-5"/>
        </w:rPr>
        <w:t>年度权益分派方案，根据公司《股票期权激励计划》，在公司出现除息、</w:t>
      </w:r>
      <w:r>
        <w:rPr/>
        <w:t> </w:t>
      </w:r>
      <w:r>
        <w:rPr>
          <w:spacing w:val="-1"/>
        </w:rPr>
        <w:t>资本公积金转增股本事宜时，需对股票期权激励计划的期权数量和行权价格作调整，调整后的首期期权数</w:t>
      </w:r>
      <w:r>
        <w:rPr>
          <w:spacing w:val="-81"/>
        </w:rPr>
        <w:t> </w:t>
      </w:r>
      <w:r>
        <w:rPr>
          <w:spacing w:val="-81"/>
        </w:rPr>
      </w:r>
      <w:r>
        <w:rPr/>
        <w:t>量为</w:t>
      </w:r>
      <w:r>
        <w:rPr>
          <w:rFonts w:ascii="Times New Roman" w:hAnsi="Times New Roman" w:cs="Times New Roman" w:eastAsia="Times New Roman" w:hint="default"/>
        </w:rPr>
        <w:t>1,677</w:t>
      </w:r>
      <w:r>
        <w:rPr/>
        <w:t>万份，预留的股票期权数量为</w:t>
      </w:r>
      <w:r>
        <w:rPr>
          <w:rFonts w:ascii="Times New Roman" w:hAnsi="Times New Roman" w:cs="Times New Roman" w:eastAsia="Times New Roman" w:hint="default"/>
        </w:rPr>
        <w:t>187.50</w:t>
      </w:r>
      <w:r>
        <w:rPr/>
        <w:t>万份，调整后的首期股票期权行权价格为</w:t>
      </w:r>
      <w:r>
        <w:rPr>
          <w:rFonts w:ascii="Times New Roman" w:hAnsi="Times New Roman" w:cs="Times New Roman" w:eastAsia="Times New Roman" w:hint="default"/>
        </w:rPr>
        <w:t>16.91</w:t>
      </w:r>
      <w:r>
        <w:rPr/>
        <w:t>元。</w:t>
      </w:r>
    </w:p>
    <w:p>
      <w:pPr>
        <w:pStyle w:val="BodyText"/>
        <w:spacing w:line="289" w:lineRule="exact" w:before="0"/>
        <w:ind w:left="533" w:right="97"/>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月，股权激励对象牟大伟、潘策等人辞职，公司股票期权首次期权的激励对象由</w:t>
      </w:r>
      <w:r>
        <w:rPr>
          <w:rFonts w:ascii="Times New Roman" w:hAnsi="Times New Roman" w:cs="Times New Roman" w:eastAsia="Times New Roman" w:hint="default"/>
        </w:rPr>
        <w:t>196</w:t>
      </w:r>
      <w:r>
        <w:rPr/>
        <w:t>人调</w:t>
      </w:r>
    </w:p>
    <w:p>
      <w:pPr>
        <w:spacing w:after="0" w:line="289" w:lineRule="exact"/>
        <w:jc w:val="left"/>
        <w:sectPr>
          <w:pgSz w:w="11910" w:h="16840"/>
          <w:pgMar w:header="0" w:footer="951" w:top="1340" w:bottom="1140" w:left="1020" w:right="920"/>
        </w:sectPr>
      </w:pPr>
    </w:p>
    <w:p>
      <w:pPr>
        <w:pStyle w:val="BodyText"/>
        <w:spacing w:line="240" w:lineRule="auto" w:before="6"/>
        <w:ind w:left="114" w:right="0"/>
        <w:jc w:val="both"/>
      </w:pPr>
      <w:r>
        <w:rPr/>
        <w:t>整至</w:t>
      </w:r>
      <w:r>
        <w:rPr>
          <w:rFonts w:ascii="Times New Roman" w:hAnsi="Times New Roman" w:cs="Times New Roman" w:eastAsia="Times New Roman" w:hint="default"/>
        </w:rPr>
        <w:t>183</w:t>
      </w:r>
      <w:r>
        <w:rPr/>
        <w:t>人，首次股票期权数量由</w:t>
      </w:r>
      <w:r>
        <w:rPr>
          <w:rFonts w:ascii="Times New Roman" w:hAnsi="Times New Roman" w:cs="Times New Roman" w:eastAsia="Times New Roman" w:hint="default"/>
        </w:rPr>
        <w:t>1,677</w:t>
      </w:r>
      <w:r>
        <w:rPr/>
        <w:t>万份调整至</w:t>
      </w:r>
      <w:r>
        <w:rPr>
          <w:rFonts w:ascii="Times New Roman" w:hAnsi="Times New Roman" w:cs="Times New Roman" w:eastAsia="Times New Roman" w:hint="default"/>
        </w:rPr>
        <w:t>1,588.50</w:t>
      </w:r>
      <w:r>
        <w:rPr/>
        <w:t>万份。</w:t>
      </w:r>
    </w:p>
    <w:p>
      <w:pPr>
        <w:pStyle w:val="BodyText"/>
        <w:spacing w:line="240" w:lineRule="auto" w:before="21"/>
        <w:ind w:left="534" w:right="97"/>
        <w:jc w:val="left"/>
        <w:rPr>
          <w:rFonts w:ascii="Times New Roman" w:hAnsi="Times New Roman" w:cs="Times New Roman" w:eastAsia="Times New Roman" w:hint="default"/>
        </w:rPr>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月，股权激励对象韩飞等</w:t>
      </w:r>
      <w:r>
        <w:rPr>
          <w:rFonts w:ascii="Times New Roman" w:hAnsi="Times New Roman" w:cs="Times New Roman" w:eastAsia="Times New Roman" w:hint="default"/>
        </w:rPr>
        <w:t>4</w:t>
      </w:r>
      <w:r>
        <w:rPr/>
        <w:t>人辞职，公司股票期权首次期权的激励对象由</w:t>
      </w:r>
      <w:r>
        <w:rPr>
          <w:rFonts w:ascii="Times New Roman" w:hAnsi="Times New Roman" w:cs="Times New Roman" w:eastAsia="Times New Roman" w:hint="default"/>
        </w:rPr>
        <w:t>183</w:t>
      </w:r>
      <w:r>
        <w:rPr/>
        <w:t>人调整至</w:t>
      </w:r>
      <w:r>
        <w:rPr>
          <w:rFonts w:ascii="Times New Roman" w:hAnsi="Times New Roman" w:cs="Times New Roman" w:eastAsia="Times New Roman" w:hint="default"/>
        </w:rPr>
        <w:t>179</w:t>
      </w:r>
    </w:p>
    <w:p>
      <w:pPr>
        <w:pStyle w:val="BodyText"/>
        <w:spacing w:line="240" w:lineRule="auto" w:before="21"/>
        <w:ind w:left="114" w:right="0"/>
        <w:jc w:val="both"/>
      </w:pPr>
      <w:r>
        <w:rPr/>
        <w:t>人，首次股票期权数量由</w:t>
      </w:r>
      <w:r>
        <w:rPr>
          <w:rFonts w:ascii="Times New Roman" w:hAnsi="Times New Roman" w:cs="Times New Roman" w:eastAsia="Times New Roman" w:hint="default"/>
        </w:rPr>
        <w:t>1,588.50</w:t>
      </w:r>
      <w:r>
        <w:rPr/>
        <w:t>万份调整至</w:t>
      </w:r>
      <w:r>
        <w:rPr>
          <w:rFonts w:ascii="Times New Roman" w:hAnsi="Times New Roman" w:cs="Times New Roman" w:eastAsia="Times New Roman" w:hint="default"/>
        </w:rPr>
        <w:t>1,560.00</w:t>
      </w:r>
      <w:r>
        <w:rPr/>
        <w:t>万份。</w:t>
      </w:r>
    </w:p>
    <w:p>
      <w:pPr>
        <w:pStyle w:val="BodyText"/>
        <w:spacing w:line="256" w:lineRule="auto" w:before="21"/>
        <w:ind w:right="212" w:firstLine="420"/>
        <w:jc w:val="both"/>
      </w:pP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25</w:t>
      </w:r>
      <w:r>
        <w:rPr>
          <w:spacing w:val="-1"/>
        </w:rPr>
        <w:t>日，公司实施了</w:t>
      </w:r>
      <w:r>
        <w:rPr>
          <w:rFonts w:ascii="Times New Roman" w:hAnsi="Times New Roman" w:cs="Times New Roman" w:eastAsia="Times New Roman" w:hint="default"/>
          <w:spacing w:val="-1"/>
        </w:rPr>
        <w:t>2012</w:t>
      </w:r>
      <w:r>
        <w:rPr>
          <w:spacing w:val="-1"/>
        </w:rPr>
        <w:t>年度权益分派方案，根据公司《股票期权激励计划》，在公司出</w:t>
      </w:r>
      <w:r>
        <w:rPr/>
        <w:t> </w:t>
      </w:r>
      <w:r>
        <w:rPr>
          <w:spacing w:val="-2"/>
        </w:rPr>
        <w:t>现除息事宜时，需对股票期权激励计划的行权价格作调整，调整后的首期股票期权行权价格为</w:t>
      </w:r>
      <w:r>
        <w:rPr>
          <w:rFonts w:ascii="Times New Roman" w:hAnsi="Times New Roman" w:cs="Times New Roman" w:eastAsia="Times New Roman" w:hint="default"/>
          <w:spacing w:val="-2"/>
        </w:rPr>
        <w:t>16.71</w:t>
      </w:r>
      <w:r>
        <w:rPr>
          <w:spacing w:val="-2"/>
        </w:rPr>
        <w:t>元，预</w:t>
      </w:r>
      <w:r>
        <w:rPr>
          <w:spacing w:val="-84"/>
        </w:rPr>
        <w:t> </w:t>
      </w:r>
      <w:r>
        <w:rPr>
          <w:spacing w:val="-84"/>
        </w:rPr>
      </w:r>
      <w:r>
        <w:rPr/>
        <w:t>留部分期权行权价格为</w:t>
      </w:r>
      <w:r>
        <w:rPr>
          <w:rFonts w:ascii="Times New Roman" w:hAnsi="Times New Roman" w:cs="Times New Roman" w:eastAsia="Times New Roman" w:hint="default"/>
        </w:rPr>
        <w:t>15.96</w:t>
      </w:r>
      <w:r>
        <w:rPr/>
        <w:t>元。</w:t>
      </w:r>
    </w:p>
    <w:p>
      <w:pPr>
        <w:pStyle w:val="BodyText"/>
        <w:spacing w:line="256" w:lineRule="auto" w:before="5"/>
        <w:ind w:right="97" w:firstLine="42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月，因激励对象聂方兴等人离职，股票期权首次授予期权份额由原来的</w:t>
      </w:r>
      <w:r>
        <w:rPr>
          <w:rFonts w:ascii="Times New Roman" w:hAnsi="Times New Roman" w:cs="Times New Roman" w:eastAsia="Times New Roman" w:hint="default"/>
        </w:rPr>
        <w:t>1,560.00</w:t>
      </w:r>
      <w:r>
        <w:rPr/>
        <w:t>万份调整 </w:t>
      </w:r>
      <w:r>
        <w:rPr>
          <w:spacing w:val="-3"/>
        </w:rPr>
        <w:t>至</w:t>
      </w:r>
      <w:r>
        <w:rPr>
          <w:rFonts w:ascii="Times New Roman" w:hAnsi="Times New Roman" w:cs="Times New Roman" w:eastAsia="Times New Roman" w:hint="default"/>
          <w:spacing w:val="-3"/>
        </w:rPr>
        <w:t>1,533.00</w:t>
      </w:r>
      <w:r>
        <w:rPr>
          <w:spacing w:val="-3"/>
        </w:rPr>
        <w:t>万份，首次授予激励对象人数调整至</w:t>
      </w:r>
      <w:r>
        <w:rPr>
          <w:rFonts w:ascii="Times New Roman" w:hAnsi="Times New Roman" w:cs="Times New Roman" w:eastAsia="Times New Roman" w:hint="default"/>
          <w:spacing w:val="-3"/>
        </w:rPr>
        <w:t>173</w:t>
      </w:r>
      <w:r>
        <w:rPr>
          <w:spacing w:val="-3"/>
        </w:rPr>
        <w:t>人，预留期权份额由原来的</w:t>
      </w:r>
      <w:r>
        <w:rPr>
          <w:rFonts w:ascii="Times New Roman" w:hAnsi="Times New Roman" w:cs="Times New Roman" w:eastAsia="Times New Roman" w:hint="default"/>
          <w:spacing w:val="-3"/>
        </w:rPr>
        <w:t>187.50</w:t>
      </w:r>
      <w:r>
        <w:rPr>
          <w:spacing w:val="-3"/>
        </w:rPr>
        <w:t>万份调整至</w:t>
      </w:r>
      <w:r>
        <w:rPr>
          <w:rFonts w:ascii="Times New Roman" w:hAnsi="Times New Roman" w:cs="Times New Roman" w:eastAsia="Times New Roman" w:hint="default"/>
          <w:spacing w:val="-3"/>
        </w:rPr>
        <w:t>162.5</w:t>
      </w:r>
      <w:r>
        <w:rPr>
          <w:spacing w:val="-3"/>
        </w:rPr>
        <w:t>万份，</w:t>
      </w:r>
      <w:r>
        <w:rPr>
          <w:spacing w:val="-61"/>
        </w:rPr>
        <w:t> </w:t>
      </w:r>
      <w:r>
        <w:rPr>
          <w:spacing w:val="-61"/>
        </w:rPr>
      </w:r>
      <w:r>
        <w:rPr/>
        <w:t>激励对象人数调整至</w:t>
      </w:r>
      <w:r>
        <w:rPr>
          <w:rFonts w:ascii="Times New Roman" w:hAnsi="Times New Roman" w:cs="Times New Roman" w:eastAsia="Times New Roman" w:hint="default"/>
        </w:rPr>
        <w:t>46</w:t>
      </w:r>
      <w:r>
        <w:rPr/>
        <w:t>人。</w:t>
      </w:r>
    </w:p>
    <w:p>
      <w:pPr>
        <w:pStyle w:val="BodyText"/>
        <w:spacing w:line="256" w:lineRule="auto" w:before="5"/>
        <w:ind w:right="209" w:firstLine="420"/>
        <w:jc w:val="both"/>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月，因激励对象宫正等</w:t>
      </w:r>
      <w:r>
        <w:rPr>
          <w:rFonts w:ascii="Times New Roman" w:hAnsi="Times New Roman" w:cs="Times New Roman" w:eastAsia="Times New Roman" w:hint="default"/>
        </w:rPr>
        <w:t>6</w:t>
      </w:r>
      <w:r>
        <w:rPr/>
        <w:t>人离职，股票期权首次授予期权份额由原来的</w:t>
      </w:r>
      <w:r>
        <w:rPr>
          <w:rFonts w:ascii="Times New Roman" w:hAnsi="Times New Roman" w:cs="Times New Roman" w:eastAsia="Times New Roman" w:hint="default"/>
        </w:rPr>
        <w:t>1,533.00</w:t>
      </w:r>
      <w:r>
        <w:rPr/>
        <w:t>万份调整 至</w:t>
      </w:r>
      <w:r>
        <w:rPr>
          <w:rFonts w:ascii="Times New Roman" w:hAnsi="Times New Roman" w:cs="Times New Roman" w:eastAsia="Times New Roman" w:hint="default"/>
        </w:rPr>
        <w:t>1,523.55</w:t>
      </w:r>
      <w:r>
        <w:rPr/>
        <w:t>万份，首次授予激励对象人数调整至</w:t>
      </w:r>
      <w:r>
        <w:rPr>
          <w:rFonts w:ascii="Times New Roman" w:hAnsi="Times New Roman" w:cs="Times New Roman" w:eastAsia="Times New Roman" w:hint="default"/>
        </w:rPr>
        <w:t>171</w:t>
      </w:r>
      <w:r>
        <w:rPr/>
        <w:t>人，预留期权份额由原来的</w:t>
      </w:r>
      <w:r>
        <w:rPr>
          <w:rFonts w:ascii="Times New Roman" w:hAnsi="Times New Roman" w:cs="Times New Roman" w:eastAsia="Times New Roman" w:hint="default"/>
        </w:rPr>
        <w:t>162.50</w:t>
      </w:r>
      <w:r>
        <w:rPr/>
        <w:t>万份调整至</w:t>
      </w:r>
      <w:r>
        <w:rPr>
          <w:rFonts w:ascii="Times New Roman" w:hAnsi="Times New Roman" w:cs="Times New Roman" w:eastAsia="Times New Roman" w:hint="default"/>
        </w:rPr>
        <w:t>148.60</w:t>
      </w:r>
      <w:r>
        <w:rPr/>
        <w:t>万</w:t>
      </w:r>
      <w:r>
        <w:rPr>
          <w:spacing w:val="-29"/>
        </w:rPr>
        <w:t> </w:t>
      </w:r>
      <w:r>
        <w:rPr/>
        <w:t>份，激励对象人数调整至</w:t>
      </w:r>
      <w:r>
        <w:rPr>
          <w:rFonts w:ascii="Times New Roman" w:hAnsi="Times New Roman" w:cs="Times New Roman" w:eastAsia="Times New Roman" w:hint="default"/>
        </w:rPr>
        <w:t>42</w:t>
      </w:r>
      <w:r>
        <w:rPr/>
        <w:t>人。</w:t>
      </w:r>
    </w:p>
    <w:p>
      <w:pPr>
        <w:pStyle w:val="BodyText"/>
        <w:spacing w:line="256" w:lineRule="auto" w:before="5"/>
        <w:ind w:left="114" w:right="222" w:firstLine="420"/>
        <w:jc w:val="both"/>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2013</w:t>
      </w:r>
      <w:r>
        <w:rPr/>
        <w:t>年度，因公司业绩未满足股票期权行权的业绩条件，股票期权首次授予的第三个可行权的期 权份额和预留部分第二个可行权的期权份额失效。</w:t>
      </w:r>
    </w:p>
    <w:p>
      <w:pPr>
        <w:pStyle w:val="BodyText"/>
        <w:spacing w:line="261" w:lineRule="auto" w:before="22"/>
        <w:ind w:right="211" w:firstLine="420"/>
        <w:jc w:val="both"/>
      </w:pPr>
      <w:r>
        <w:rPr>
          <w:rFonts w:ascii="Times New Roman" w:hAnsi="Times New Roman" w:cs="Times New Roman" w:eastAsia="Times New Roman" w:hint="default"/>
          <w:spacing w:val="-1"/>
        </w:rPr>
        <w:t>9</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21</w:t>
      </w:r>
      <w:r>
        <w:rPr>
          <w:spacing w:val="-1"/>
        </w:rPr>
        <w:t>日，公司实施了</w:t>
      </w:r>
      <w:r>
        <w:rPr>
          <w:rFonts w:ascii="Times New Roman" w:hAnsi="Times New Roman" w:cs="Times New Roman" w:eastAsia="Times New Roman" w:hint="default"/>
          <w:spacing w:val="-1"/>
        </w:rPr>
        <w:t>2013</w:t>
      </w:r>
      <w:r>
        <w:rPr>
          <w:spacing w:val="-1"/>
        </w:rPr>
        <w:t>年度权益分派方案，根据公司《股票期权激励计划》，在公司出</w:t>
      </w:r>
      <w:r>
        <w:rPr/>
        <w:t> </w:t>
      </w:r>
      <w:r>
        <w:rPr>
          <w:spacing w:val="-1"/>
        </w:rPr>
        <w:t>现除息、资本公积金转增股本事宜时，需对股票期权激励计划的期权数量和行权价格作调整，调整后的首</w:t>
      </w:r>
      <w:r>
        <w:rPr>
          <w:spacing w:val="-83"/>
        </w:rPr>
        <w:t> </w:t>
      </w:r>
      <w:r>
        <w:rPr>
          <w:spacing w:val="-83"/>
        </w:rPr>
      </w:r>
      <w:r>
        <w:rPr>
          <w:spacing w:val="-1"/>
        </w:rPr>
        <w:t>期期权数量为</w:t>
      </w:r>
      <w:r>
        <w:rPr>
          <w:rFonts w:ascii="Times New Roman" w:hAnsi="Times New Roman" w:cs="Times New Roman" w:eastAsia="Times New Roman" w:hint="default"/>
          <w:spacing w:val="-1"/>
        </w:rPr>
        <w:t>3040.209744</w:t>
      </w:r>
      <w:r>
        <w:rPr>
          <w:spacing w:val="-1"/>
        </w:rPr>
        <w:t>万份，预留的股票期权数量为</w:t>
      </w:r>
      <w:r>
        <w:rPr>
          <w:rFonts w:ascii="Times New Roman" w:hAnsi="Times New Roman" w:cs="Times New Roman" w:eastAsia="Times New Roman" w:hint="default"/>
          <w:spacing w:val="-1"/>
        </w:rPr>
        <w:t>296.527956</w:t>
      </w:r>
      <w:r>
        <w:rPr>
          <w:spacing w:val="-1"/>
        </w:rPr>
        <w:t>万份；调整后的首期股票期权行权价格</w:t>
      </w:r>
      <w:r>
        <w:rPr>
          <w:spacing w:val="-74"/>
        </w:rPr>
        <w:t> </w:t>
      </w:r>
      <w:r>
        <w:rPr>
          <w:spacing w:val="-74"/>
        </w:rPr>
      </w:r>
      <w:r>
        <w:rPr/>
        <w:t>为</w:t>
      </w:r>
      <w:r>
        <w:rPr>
          <w:rFonts w:ascii="Times New Roman" w:hAnsi="Times New Roman" w:cs="Times New Roman" w:eastAsia="Times New Roman" w:hint="default"/>
        </w:rPr>
        <w:t>8.324051</w:t>
      </w:r>
      <w:r>
        <w:rPr/>
        <w:t>元</w:t>
      </w:r>
      <w:r>
        <w:rPr>
          <w:rFonts w:ascii="Times New Roman" w:hAnsi="Times New Roman" w:cs="Times New Roman" w:eastAsia="Times New Roman" w:hint="default"/>
        </w:rPr>
        <w:t>/</w:t>
      </w:r>
      <w:r>
        <w:rPr/>
        <w:t>股，预留的股票期权行权价格为</w:t>
      </w:r>
      <w:r>
        <w:rPr>
          <w:rFonts w:ascii="Times New Roman" w:hAnsi="Times New Roman" w:cs="Times New Roman" w:eastAsia="Times New Roman" w:hint="default"/>
        </w:rPr>
        <w:t>7.948201</w:t>
      </w:r>
      <w:r>
        <w:rPr/>
        <w:t>元</w:t>
      </w:r>
      <w:r>
        <w:rPr>
          <w:rFonts w:ascii="Times New Roman" w:hAnsi="Times New Roman" w:cs="Times New Roman" w:eastAsia="Times New Roman" w:hint="default"/>
        </w:rPr>
        <w:t>/</w:t>
      </w:r>
      <w:r>
        <w:rPr/>
        <w:t>股。</w:t>
      </w:r>
    </w:p>
    <w:p>
      <w:pPr>
        <w:pStyle w:val="BodyText"/>
        <w:spacing w:line="256" w:lineRule="auto" w:before="0"/>
        <w:ind w:right="211" w:firstLine="420"/>
        <w:jc w:val="both"/>
      </w:pPr>
      <w:r>
        <w:rPr>
          <w:rFonts w:ascii="Times New Roman" w:hAnsi="Times New Roman" w:cs="Times New Roman" w:eastAsia="Times New Roman" w:hint="default"/>
          <w:spacing w:val="-1"/>
        </w:rPr>
        <w:t>10</w:t>
      </w:r>
      <w:r>
        <w:rPr>
          <w:spacing w:val="-1"/>
        </w:rPr>
        <w:t>、</w:t>
      </w:r>
      <w:r>
        <w:rPr>
          <w:rFonts w:ascii="Times New Roman" w:hAnsi="Times New Roman" w:cs="Times New Roman" w:eastAsia="Times New Roman" w:hint="default"/>
          <w:spacing w:val="-1"/>
        </w:rPr>
        <w:t>2014</w:t>
      </w:r>
      <w:r>
        <w:rPr>
          <w:spacing w:val="-1"/>
        </w:rPr>
        <w:t>年度，因公司业绩未满足股票期权行权的业绩条件，股票期权预留授予的第三个可行权的期</w:t>
      </w:r>
      <w:r>
        <w:rPr/>
        <w:t> 权份额失效。</w:t>
      </w:r>
    </w:p>
    <w:p>
      <w:pPr>
        <w:spacing w:line="240" w:lineRule="auto" w:before="13"/>
        <w:rPr>
          <w:rFonts w:ascii="宋体" w:hAnsi="宋体" w:cs="宋体" w:eastAsia="宋体" w:hint="default"/>
          <w:sz w:val="22"/>
          <w:szCs w:val="22"/>
        </w:rPr>
      </w:pPr>
    </w:p>
    <w:p>
      <w:pPr>
        <w:pStyle w:val="Heading4"/>
        <w:spacing w:line="240" w:lineRule="auto"/>
        <w:ind w:left="113" w:right="0"/>
        <w:jc w:val="both"/>
        <w:rPr>
          <w:b w:val="0"/>
          <w:bCs w:val="0"/>
        </w:rPr>
      </w:pPr>
      <w:bookmarkStart w:name="十二、承诺及或有事项" w:id="323"/>
      <w:bookmarkEnd w:id="323"/>
      <w:r>
        <w:rPr>
          <w:b w:val="0"/>
          <w:bCs w:val="0"/>
        </w:rPr>
      </w:r>
      <w:r>
        <w:rPr/>
        <w:t>十二、承诺及或有事项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3" w:right="0"/>
        <w:jc w:val="both"/>
        <w:rPr>
          <w:b w:val="0"/>
          <w:bCs w:val="0"/>
        </w:rPr>
      </w:pPr>
      <w:bookmarkStart w:name="1、重要承诺事项" w:id="324"/>
      <w:bookmarkEnd w:id="324"/>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spacing w:before="0"/>
        <w:ind w:left="114" w:right="0" w:firstLine="0"/>
        <w:jc w:val="both"/>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line="357" w:lineRule="auto" w:before="74"/>
        <w:ind w:left="114" w:right="210" w:firstLine="36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5"/>
          <w:sz w:val="18"/>
          <w:szCs w:val="18"/>
        </w:rPr>
        <w:t>，</w:t>
      </w:r>
      <w:r>
        <w:rPr>
          <w:rFonts w:ascii="宋体" w:hAnsi="宋体" w:cs="宋体" w:eastAsia="宋体" w:hint="default"/>
          <w:sz w:val="18"/>
          <w:szCs w:val="18"/>
        </w:rPr>
        <w:t>控股子公司完美星空传媒有限公</w:t>
      </w:r>
      <w:r>
        <w:rPr>
          <w:rFonts w:ascii="宋体" w:hAnsi="宋体" w:cs="宋体" w:eastAsia="宋体" w:hint="default"/>
          <w:spacing w:val="-5"/>
          <w:sz w:val="18"/>
          <w:szCs w:val="18"/>
        </w:rPr>
        <w:t>司</w:t>
      </w:r>
      <w:r>
        <w:rPr>
          <w:rFonts w:ascii="宋体" w:hAnsi="宋体" w:cs="宋体" w:eastAsia="宋体" w:hint="default"/>
          <w:sz w:val="18"/>
          <w:szCs w:val="18"/>
        </w:rPr>
        <w:t>（简</w:t>
      </w:r>
      <w:r>
        <w:rPr>
          <w:rFonts w:ascii="宋体" w:hAnsi="宋体" w:cs="宋体" w:eastAsia="宋体" w:hint="default"/>
          <w:spacing w:val="-5"/>
          <w:sz w:val="18"/>
          <w:szCs w:val="18"/>
        </w:rPr>
        <w:t>称</w:t>
      </w:r>
      <w:r>
        <w:rPr>
          <w:rFonts w:ascii="宋体" w:hAnsi="宋体" w:cs="宋体" w:eastAsia="宋体" w:hint="default"/>
          <w:sz w:val="18"/>
          <w:szCs w:val="18"/>
        </w:rPr>
        <w:t>“完美星空</w:t>
      </w:r>
      <w:r>
        <w:rPr>
          <w:rFonts w:ascii="宋体" w:hAnsi="宋体" w:cs="宋体" w:eastAsia="宋体" w:hint="default"/>
          <w:spacing w:val="-90"/>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与福建恒业电影发行有限公</w:t>
      </w:r>
      <w:r>
        <w:rPr>
          <w:rFonts w:ascii="宋体" w:hAnsi="宋体" w:cs="宋体" w:eastAsia="宋体" w:hint="default"/>
          <w:spacing w:val="-5"/>
          <w:sz w:val="18"/>
          <w:szCs w:val="18"/>
        </w:rPr>
        <w:t>司</w:t>
      </w:r>
      <w:r>
        <w:rPr>
          <w:rFonts w:ascii="宋体" w:hAnsi="宋体" w:cs="宋体" w:eastAsia="宋体" w:hint="default"/>
          <w:sz w:val="18"/>
          <w:szCs w:val="18"/>
        </w:rPr>
        <w:t>（简</w:t>
      </w:r>
      <w:r>
        <w:rPr>
          <w:rFonts w:ascii="宋体" w:hAnsi="宋体" w:cs="宋体" w:eastAsia="宋体" w:hint="default"/>
          <w:spacing w:val="-5"/>
          <w:sz w:val="18"/>
          <w:szCs w:val="18"/>
        </w:rPr>
        <w:t>称</w:t>
      </w:r>
      <w:r>
        <w:rPr>
          <w:rFonts w:ascii="宋体" w:hAnsi="宋体" w:cs="宋体" w:eastAsia="宋体" w:hint="default"/>
          <w:sz w:val="18"/>
          <w:szCs w:val="18"/>
        </w:rPr>
        <w:t>“</w:t>
      </w:r>
      <w:r>
        <w:rPr>
          <w:rFonts w:ascii="宋体" w:hAnsi="宋体" w:cs="宋体" w:eastAsia="宋体" w:hint="default"/>
          <w:spacing w:val="-2"/>
          <w:sz w:val="18"/>
          <w:szCs w:val="18"/>
        </w:rPr>
        <w:t>福</w:t>
      </w:r>
      <w:r>
        <w:rPr>
          <w:rFonts w:ascii="宋体" w:hAnsi="宋体" w:cs="宋体" w:eastAsia="宋体" w:hint="default"/>
          <w:sz w:val="18"/>
          <w:szCs w:val="18"/>
        </w:rPr>
        <w:t>建</w:t>
      </w:r>
      <w:r>
        <w:rPr>
          <w:rFonts w:ascii="宋体" w:hAnsi="宋体" w:cs="宋体" w:eastAsia="宋体" w:hint="default"/>
          <w:sz w:val="18"/>
          <w:szCs w:val="18"/>
        </w:rPr>
        <w:t> 恒业</w:t>
      </w:r>
      <w:r>
        <w:rPr>
          <w:rFonts w:ascii="宋体" w:hAnsi="宋体" w:cs="宋体" w:eastAsia="宋体" w:hint="default"/>
          <w:spacing w:val="-90"/>
          <w:sz w:val="18"/>
          <w:szCs w:val="18"/>
        </w:rPr>
        <w:t>”</w:t>
      </w:r>
      <w:r>
        <w:rPr>
          <w:rFonts w:ascii="宋体" w:hAnsi="宋体" w:cs="宋体" w:eastAsia="宋体" w:hint="default"/>
          <w:sz w:val="18"/>
          <w:szCs w:val="18"/>
        </w:rPr>
        <w:t>）签订了《战略合作协议</w:t>
      </w:r>
      <w:r>
        <w:rPr>
          <w:rFonts w:ascii="宋体" w:hAnsi="宋体" w:cs="宋体" w:eastAsia="宋体" w:hint="default"/>
          <w:spacing w:val="-90"/>
          <w:sz w:val="18"/>
          <w:szCs w:val="18"/>
        </w:rPr>
        <w:t>》</w:t>
      </w:r>
      <w:r>
        <w:rPr>
          <w:rFonts w:ascii="宋体" w:hAnsi="宋体" w:cs="宋体" w:eastAsia="宋体" w:hint="default"/>
          <w:sz w:val="18"/>
          <w:szCs w:val="18"/>
        </w:rPr>
        <w:t>。完美星空承诺：至</w:t>
      </w:r>
      <w:r>
        <w:rPr>
          <w:rFonts w:ascii="宋体" w:hAnsi="宋体" w:cs="宋体" w:eastAsia="宋体" w:hint="default"/>
          <w:spacing w:val="-43"/>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2"/>
          <w:sz w:val="18"/>
          <w:szCs w:val="18"/>
        </w:rPr>
        <w:t>3</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pacing w:val="-2"/>
          <w:sz w:val="18"/>
          <w:szCs w:val="18"/>
        </w:rPr>
        <w:t>日</w:t>
      </w:r>
      <w:r>
        <w:rPr>
          <w:rFonts w:ascii="宋体" w:hAnsi="宋体" w:cs="宋体" w:eastAsia="宋体" w:hint="default"/>
          <w:sz w:val="18"/>
          <w:szCs w:val="18"/>
        </w:rPr>
        <w:t>双方合作期间，在福建恒业提供影片项目得到完美</w:t>
      </w:r>
    </w:p>
    <w:p>
      <w:pPr>
        <w:spacing w:before="28"/>
        <w:ind w:left="113" w:right="0" w:firstLine="0"/>
        <w:jc w:val="both"/>
        <w:rPr>
          <w:rFonts w:ascii="宋体" w:hAnsi="宋体" w:cs="宋体" w:eastAsia="宋体" w:hint="default"/>
          <w:sz w:val="18"/>
          <w:szCs w:val="18"/>
        </w:rPr>
      </w:pPr>
      <w:r>
        <w:rPr>
          <w:rFonts w:ascii="宋体" w:hAnsi="宋体" w:cs="宋体" w:eastAsia="宋体" w:hint="default"/>
          <w:sz w:val="18"/>
          <w:szCs w:val="18"/>
        </w:rPr>
        <w:t>星空认可的基础上，完美星空向福建恒业提供不少于</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亿元的合作资金。</w:t>
      </w:r>
    </w:p>
    <w:p>
      <w:pPr>
        <w:spacing w:before="153"/>
        <w:ind w:left="473" w:right="97"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6</w:t>
      </w:r>
      <w:r>
        <w:rPr>
          <w:rFonts w:ascii="宋体" w:hAnsi="宋体" w:cs="宋体" w:eastAsia="宋体" w:hint="default"/>
          <w:spacing w:val="-54"/>
          <w:sz w:val="18"/>
          <w:szCs w:val="18"/>
        </w:rPr>
        <w:t> </w:t>
      </w:r>
      <w:r>
        <w:rPr>
          <w:rFonts w:ascii="宋体" w:hAnsi="宋体" w:cs="宋体" w:eastAsia="宋体" w:hint="default"/>
          <w:sz w:val="18"/>
          <w:szCs w:val="18"/>
        </w:rPr>
        <w:t>月，公司与郑金福、郭忠武、陈恒、韩芳、王荣芳、杨桂彤、柴振明、张官富</w:t>
      </w:r>
      <w:r>
        <w:rPr>
          <w:rFonts w:ascii="宋体" w:hAnsi="宋体" w:cs="宋体" w:eastAsia="宋体" w:hint="default"/>
          <w:spacing w:val="-53"/>
          <w:sz w:val="18"/>
          <w:szCs w:val="18"/>
        </w:rPr>
        <w:t> </w:t>
      </w:r>
      <w:r>
        <w:rPr>
          <w:rFonts w:ascii="宋体" w:hAnsi="宋体" w:cs="宋体" w:eastAsia="宋体" w:hint="default"/>
          <w:sz w:val="18"/>
          <w:szCs w:val="18"/>
        </w:rPr>
        <w:t>8</w:t>
      </w:r>
      <w:r>
        <w:rPr>
          <w:rFonts w:ascii="宋体" w:hAnsi="宋体" w:cs="宋体" w:eastAsia="宋体" w:hint="default"/>
          <w:spacing w:val="-54"/>
          <w:sz w:val="18"/>
          <w:szCs w:val="18"/>
        </w:rPr>
        <w:t> </w:t>
      </w:r>
      <w:r>
        <w:rPr>
          <w:rFonts w:ascii="宋体" w:hAnsi="宋体" w:cs="宋体" w:eastAsia="宋体" w:hint="default"/>
          <w:sz w:val="18"/>
          <w:szCs w:val="18"/>
        </w:rPr>
        <w:t>名自然人签订股权收购协</w:t>
      </w:r>
    </w:p>
    <w:p>
      <w:pPr>
        <w:spacing w:before="115"/>
        <w:ind w:left="113" w:right="0" w:firstLine="0"/>
        <w:jc w:val="both"/>
        <w:rPr>
          <w:rFonts w:ascii="宋体" w:hAnsi="宋体" w:cs="宋体" w:eastAsia="宋体" w:hint="default"/>
          <w:sz w:val="18"/>
          <w:szCs w:val="18"/>
        </w:rPr>
      </w:pPr>
      <w:r>
        <w:rPr>
          <w:rFonts w:ascii="宋体" w:hAnsi="宋体" w:cs="宋体" w:eastAsia="宋体" w:hint="default"/>
          <w:sz w:val="18"/>
          <w:szCs w:val="18"/>
        </w:rPr>
        <w:t>议，收购 </w:t>
      </w:r>
      <w:r>
        <w:rPr>
          <w:rFonts w:ascii="宋体" w:hAnsi="宋体" w:cs="宋体" w:eastAsia="宋体" w:hint="default"/>
          <w:sz w:val="18"/>
          <w:szCs w:val="18"/>
        </w:rPr>
        <w:t>8 </w:t>
      </w:r>
      <w:r>
        <w:rPr>
          <w:rFonts w:ascii="宋体" w:hAnsi="宋体" w:cs="宋体" w:eastAsia="宋体" w:hint="default"/>
          <w:spacing w:val="1"/>
          <w:sz w:val="18"/>
          <w:szCs w:val="18"/>
        </w:rPr>
        <w:t>名</w:t>
      </w:r>
      <w:r>
        <w:rPr>
          <w:rFonts w:ascii="宋体" w:hAnsi="宋体" w:cs="宋体" w:eastAsia="宋体" w:hint="default"/>
          <w:sz w:val="18"/>
          <w:szCs w:val="18"/>
        </w:rPr>
        <w:t>自然人所持</w:t>
      </w:r>
      <w:r>
        <w:rPr>
          <w:rFonts w:ascii="宋体" w:hAnsi="宋体" w:cs="宋体" w:eastAsia="宋体" w:hint="default"/>
          <w:spacing w:val="1"/>
          <w:sz w:val="18"/>
          <w:szCs w:val="18"/>
        </w:rPr>
        <w:t>有</w:t>
      </w:r>
      <w:r>
        <w:rPr>
          <w:rFonts w:ascii="宋体" w:hAnsi="宋体" w:cs="宋体" w:eastAsia="宋体" w:hint="default"/>
          <w:sz w:val="18"/>
          <w:szCs w:val="18"/>
        </w:rPr>
        <w:t>北京市博汇</w:t>
      </w:r>
      <w:r>
        <w:rPr>
          <w:rFonts w:ascii="宋体" w:hAnsi="宋体" w:cs="宋体" w:eastAsia="宋体" w:hint="default"/>
          <w:spacing w:val="1"/>
          <w:sz w:val="18"/>
          <w:szCs w:val="18"/>
        </w:rPr>
        <w:t>科</w:t>
      </w:r>
      <w:r>
        <w:rPr>
          <w:rFonts w:ascii="宋体" w:hAnsi="宋体" w:cs="宋体" w:eastAsia="宋体" w:hint="default"/>
          <w:sz w:val="18"/>
          <w:szCs w:val="18"/>
        </w:rPr>
        <w:t>技股份有限</w:t>
      </w:r>
      <w:r>
        <w:rPr>
          <w:rFonts w:ascii="宋体" w:hAnsi="宋体" w:cs="宋体" w:eastAsia="宋体" w:hint="default"/>
          <w:spacing w:val="1"/>
          <w:sz w:val="18"/>
          <w:szCs w:val="18"/>
        </w:rPr>
        <w:t>公</w:t>
      </w:r>
      <w:r>
        <w:rPr>
          <w:rFonts w:ascii="宋体" w:hAnsi="宋体" w:cs="宋体" w:eastAsia="宋体" w:hint="default"/>
          <w:sz w:val="18"/>
          <w:szCs w:val="18"/>
        </w:rPr>
        <w:t>司（以下简</w:t>
      </w:r>
      <w:r>
        <w:rPr>
          <w:rFonts w:ascii="宋体" w:hAnsi="宋体" w:cs="宋体" w:eastAsia="宋体" w:hint="default"/>
          <w:spacing w:val="1"/>
          <w:sz w:val="18"/>
          <w:szCs w:val="18"/>
        </w:rPr>
        <w:t>称</w:t>
      </w:r>
      <w:r>
        <w:rPr>
          <w:rFonts w:ascii="宋体" w:hAnsi="宋体" w:cs="宋体" w:eastAsia="宋体" w:hint="default"/>
          <w:sz w:val="18"/>
          <w:szCs w:val="18"/>
        </w:rPr>
        <w:t>“博汇公司</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31%</w:t>
      </w:r>
      <w:r>
        <w:rPr>
          <w:rFonts w:ascii="宋体" w:hAnsi="宋体" w:cs="宋体" w:eastAsia="宋体" w:hint="default"/>
          <w:sz w:val="18"/>
          <w:szCs w:val="18"/>
        </w:rPr>
        <w:t>的股权。</w:t>
      </w:r>
      <w:r>
        <w:rPr>
          <w:rFonts w:ascii="宋体" w:hAnsi="宋体" w:cs="宋体" w:eastAsia="宋体" w:hint="default"/>
          <w:spacing w:val="1"/>
          <w:sz w:val="18"/>
          <w:szCs w:val="18"/>
        </w:rPr>
        <w:t>协</w:t>
      </w:r>
      <w:r>
        <w:rPr>
          <w:rFonts w:ascii="宋体" w:hAnsi="宋体" w:cs="宋体" w:eastAsia="宋体" w:hint="default"/>
          <w:sz w:val="18"/>
          <w:szCs w:val="18"/>
        </w:rPr>
        <w:t>议约定：股</w:t>
      </w:r>
      <w:r>
        <w:rPr>
          <w:rFonts w:ascii="宋体" w:hAnsi="宋体" w:cs="宋体" w:eastAsia="宋体" w:hint="default"/>
          <w:spacing w:val="1"/>
          <w:sz w:val="18"/>
          <w:szCs w:val="18"/>
        </w:rPr>
        <w:t>权</w:t>
      </w:r>
      <w:r>
        <w:rPr>
          <w:rFonts w:ascii="宋体" w:hAnsi="宋体" w:cs="宋体" w:eastAsia="宋体" w:hint="default"/>
          <w:sz w:val="18"/>
          <w:szCs w:val="18"/>
        </w:rPr>
        <w:t>收购对价</w:t>
      </w:r>
    </w:p>
    <w:p>
      <w:pPr>
        <w:spacing w:line="357" w:lineRule="auto" w:before="115"/>
        <w:ind w:left="113" w:right="212" w:firstLine="0"/>
        <w:jc w:val="both"/>
        <w:rPr>
          <w:rFonts w:ascii="宋体" w:hAnsi="宋体" w:cs="宋体" w:eastAsia="宋体" w:hint="default"/>
          <w:sz w:val="18"/>
          <w:szCs w:val="18"/>
        </w:rPr>
      </w:pPr>
      <w:r>
        <w:rPr>
          <w:rFonts w:ascii="宋体" w:hAnsi="宋体" w:cs="宋体" w:eastAsia="宋体" w:hint="default"/>
          <w:sz w:val="18"/>
          <w:szCs w:val="18"/>
        </w:rPr>
        <w:t>5270</w:t>
      </w:r>
      <w:r>
        <w:rPr>
          <w:rFonts w:ascii="宋体" w:hAnsi="宋体" w:cs="宋体" w:eastAsia="宋体" w:hint="default"/>
          <w:spacing w:val="-45"/>
          <w:sz w:val="18"/>
          <w:szCs w:val="18"/>
        </w:rPr>
        <w:t> </w:t>
      </w:r>
      <w:r>
        <w:rPr>
          <w:rFonts w:ascii="宋体" w:hAnsi="宋体" w:cs="宋体" w:eastAsia="宋体" w:hint="default"/>
          <w:spacing w:val="-5"/>
          <w:sz w:val="18"/>
          <w:szCs w:val="18"/>
        </w:rPr>
        <w:t>万元，在协议签署后</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pacing w:val="-5"/>
          <w:sz w:val="18"/>
          <w:szCs w:val="18"/>
        </w:rPr>
        <w:t>个工作日，公司支付</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名自然人</w:t>
      </w:r>
      <w:r>
        <w:rPr>
          <w:rFonts w:ascii="宋体" w:hAnsi="宋体" w:cs="宋体" w:eastAsia="宋体" w:hint="default"/>
          <w:spacing w:val="-45"/>
          <w:sz w:val="18"/>
          <w:szCs w:val="18"/>
        </w:rPr>
        <w:t> </w:t>
      </w:r>
      <w:r>
        <w:rPr>
          <w:rFonts w:ascii="宋体" w:hAnsi="宋体" w:cs="宋体" w:eastAsia="宋体" w:hint="default"/>
          <w:spacing w:val="-3"/>
          <w:sz w:val="18"/>
          <w:szCs w:val="18"/>
        </w:rPr>
        <w:t>30%</w:t>
      </w:r>
      <w:r>
        <w:rPr>
          <w:rFonts w:ascii="宋体" w:hAnsi="宋体" w:cs="宋体" w:eastAsia="宋体" w:hint="default"/>
          <w:spacing w:val="-3"/>
          <w:sz w:val="18"/>
          <w:szCs w:val="18"/>
        </w:rPr>
        <w:t>的交易款作为预付款，在交易日</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日前支付</w:t>
      </w:r>
      <w:r>
        <w:rPr>
          <w:rFonts w:ascii="宋体" w:hAnsi="宋体" w:cs="宋体" w:eastAsia="宋体" w:hint="default"/>
          <w:spacing w:val="-45"/>
          <w:sz w:val="18"/>
          <w:szCs w:val="18"/>
        </w:rPr>
        <w:t> </w:t>
      </w:r>
      <w:r>
        <w:rPr>
          <w:rFonts w:ascii="宋体" w:hAnsi="宋体" w:cs="宋体" w:eastAsia="宋体" w:hint="default"/>
          <w:sz w:val="18"/>
          <w:szCs w:val="18"/>
        </w:rPr>
        <w:t>50% </w:t>
      </w:r>
      <w:r>
        <w:rPr>
          <w:rFonts w:ascii="宋体" w:hAnsi="宋体" w:cs="宋体" w:eastAsia="宋体" w:hint="default"/>
          <w:sz w:val="18"/>
          <w:szCs w:val="18"/>
        </w:rPr>
        <w:t>的交易款，交易日之后一年内支付剩余的</w:t>
      </w:r>
      <w:r>
        <w:rPr>
          <w:rFonts w:ascii="宋体" w:hAnsi="宋体" w:cs="宋体" w:eastAsia="宋体" w:hint="default"/>
          <w:spacing w:val="-43"/>
          <w:sz w:val="18"/>
          <w:szCs w:val="18"/>
        </w:rPr>
        <w:t> </w:t>
      </w:r>
      <w:r>
        <w:rPr>
          <w:rFonts w:ascii="宋体" w:hAnsi="宋体" w:cs="宋体" w:eastAsia="宋体" w:hint="default"/>
          <w:sz w:val="18"/>
          <w:szCs w:val="18"/>
        </w:rPr>
        <w:t>20%</w:t>
      </w:r>
      <w:r>
        <w:rPr>
          <w:rFonts w:ascii="宋体" w:hAnsi="宋体" w:cs="宋体" w:eastAsia="宋体" w:hint="default"/>
          <w:sz w:val="18"/>
          <w:szCs w:val="18"/>
        </w:rPr>
        <w:t>交易款。同时，公司承诺：根据博汇公司</w:t>
      </w:r>
      <w:r>
        <w:rPr>
          <w:rFonts w:ascii="宋体" w:hAnsi="宋体" w:cs="宋体" w:eastAsia="宋体" w:hint="default"/>
          <w:spacing w:val="-43"/>
          <w:sz w:val="18"/>
          <w:szCs w:val="18"/>
        </w:rPr>
        <w:t> </w:t>
      </w: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年实现净利润情况及 是否能成功上市，收购博汇公司原股东持有的一定比例的剩余股权。</w:t>
      </w:r>
    </w:p>
    <w:p>
      <w:pPr>
        <w:spacing w:line="357" w:lineRule="auto" w:before="65"/>
        <w:ind w:left="113" w:right="212" w:firstLine="360"/>
        <w:jc w:val="both"/>
        <w:rPr>
          <w:rFonts w:ascii="宋体" w:hAnsi="宋体" w:cs="宋体" w:eastAsia="宋体" w:hint="default"/>
          <w:sz w:val="18"/>
          <w:szCs w:val="18"/>
        </w:rPr>
      </w:pPr>
      <w:r>
        <w:rPr>
          <w:rFonts w:ascii="宋体" w:hAnsi="宋体" w:cs="宋体" w:eastAsia="宋体" w:hint="default"/>
          <w:spacing w:val="-1"/>
          <w:sz w:val="18"/>
          <w:szCs w:val="18"/>
        </w:rPr>
        <w:t>上述股权交易完成后，公司将合计持有博汇公司</w:t>
      </w:r>
      <w:r>
        <w:rPr>
          <w:rFonts w:ascii="宋体" w:hAnsi="宋体" w:cs="宋体" w:eastAsia="宋体" w:hint="default"/>
          <w:spacing w:val="-44"/>
          <w:sz w:val="18"/>
          <w:szCs w:val="18"/>
        </w:rPr>
        <w:t> </w:t>
      </w:r>
      <w:r>
        <w:rPr>
          <w:rFonts w:ascii="宋体" w:hAnsi="宋体" w:cs="宋体" w:eastAsia="宋体" w:hint="default"/>
          <w:spacing w:val="-2"/>
          <w:sz w:val="18"/>
          <w:szCs w:val="18"/>
        </w:rPr>
        <w:t>51%</w:t>
      </w:r>
      <w:r>
        <w:rPr>
          <w:rFonts w:ascii="宋体" w:hAnsi="宋体" w:cs="宋体" w:eastAsia="宋体" w:hint="default"/>
          <w:spacing w:val="-2"/>
          <w:sz w:val="18"/>
          <w:szCs w:val="18"/>
        </w:rPr>
        <w:t>的股权（包含原持股</w:t>
      </w:r>
      <w:r>
        <w:rPr>
          <w:rFonts w:ascii="宋体" w:hAnsi="宋体" w:cs="宋体" w:eastAsia="宋体" w:hint="default"/>
          <w:spacing w:val="-45"/>
          <w:sz w:val="18"/>
          <w:szCs w:val="18"/>
        </w:rPr>
        <w:t> </w:t>
      </w:r>
      <w:r>
        <w:rPr>
          <w:rFonts w:ascii="宋体" w:hAnsi="宋体" w:cs="宋体" w:eastAsia="宋体" w:hint="default"/>
          <w:spacing w:val="-6"/>
          <w:sz w:val="18"/>
          <w:szCs w:val="18"/>
        </w:rPr>
        <w:t>20%</w:t>
      </w:r>
      <w:r>
        <w:rPr>
          <w:rFonts w:ascii="宋体" w:hAnsi="宋体" w:cs="宋体" w:eastAsia="宋体" w:hint="default"/>
          <w:spacing w:val="-6"/>
          <w:sz w:val="18"/>
          <w:szCs w:val="18"/>
        </w:rPr>
        <w:t>），能控制博汇公司的生产、经营及财务政</w:t>
      </w:r>
      <w:r>
        <w:rPr>
          <w:rFonts w:ascii="宋体" w:hAnsi="宋体" w:cs="宋体" w:eastAsia="宋体" w:hint="default"/>
          <w:sz w:val="18"/>
          <w:szCs w:val="18"/>
        </w:rPr>
        <w:t> 策，博汇公司将纳入合并范围。</w:t>
      </w:r>
    </w:p>
    <w:p>
      <w:pPr>
        <w:spacing w:line="240" w:lineRule="auto" w:before="1"/>
        <w:rPr>
          <w:rFonts w:ascii="宋体" w:hAnsi="宋体" w:cs="宋体" w:eastAsia="宋体" w:hint="default"/>
          <w:sz w:val="26"/>
          <w:szCs w:val="26"/>
        </w:rPr>
      </w:pPr>
    </w:p>
    <w:p>
      <w:pPr>
        <w:pStyle w:val="Heading6"/>
        <w:spacing w:line="240" w:lineRule="auto"/>
        <w:ind w:left="113" w:right="0"/>
        <w:jc w:val="both"/>
        <w:rPr>
          <w:b w:val="0"/>
          <w:bCs w:val="0"/>
        </w:rPr>
      </w:pPr>
      <w:bookmarkStart w:name="2、或有事项" w:id="325"/>
      <w:bookmarkEnd w:id="325"/>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spacing w:line="506" w:lineRule="auto" w:before="0"/>
        <w:ind w:left="533" w:right="1433" w:hanging="420"/>
        <w:jc w:val="left"/>
        <w:rPr>
          <w:rFonts w:ascii="宋体" w:hAnsi="宋体" w:cs="宋体" w:eastAsia="宋体" w:hint="default"/>
          <w:sz w:val="21"/>
          <w:szCs w:val="21"/>
        </w:rPr>
      </w:pPr>
      <w:bookmarkStart w:name="（1）资产负债表日存在的重要或有事项" w:id="326"/>
      <w:bookmarkEnd w:id="3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日，本公司不存在应披露的重要的未决诉讼、对外担保等或有事项。</w:t>
      </w:r>
    </w:p>
    <w:p>
      <w:pPr>
        <w:spacing w:after="0" w:line="506" w:lineRule="auto"/>
        <w:jc w:val="left"/>
        <w:rPr>
          <w:rFonts w:ascii="宋体" w:hAnsi="宋体" w:cs="宋体" w:eastAsia="宋体" w:hint="default"/>
          <w:sz w:val="21"/>
          <w:szCs w:val="21"/>
        </w:rPr>
        <w:sectPr>
          <w:pgSz w:w="11910" w:h="16840"/>
          <w:pgMar w:header="0" w:footer="951" w:top="1400" w:bottom="1140" w:left="1020" w:right="920"/>
        </w:sectPr>
      </w:pPr>
    </w:p>
    <w:p>
      <w:pPr>
        <w:pStyle w:val="Heading6"/>
        <w:spacing w:line="240" w:lineRule="auto" w:before="8"/>
        <w:ind w:right="0"/>
        <w:jc w:val="left"/>
        <w:rPr>
          <w:b w:val="0"/>
          <w:bCs w:val="0"/>
        </w:rPr>
      </w:pPr>
      <w:bookmarkStart w:name="（2）公司没有需要披露的重要或有事项，也应予以说明" w:id="327"/>
      <w:bookmarkEnd w:id="327"/>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13" w:right="6289" w:firstLine="0"/>
        <w:jc w:val="left"/>
        <w:rPr>
          <w:rFonts w:ascii="宋体" w:hAnsi="宋体" w:cs="宋体" w:eastAsia="宋体" w:hint="default"/>
          <w:sz w:val="21"/>
          <w:szCs w:val="21"/>
        </w:rPr>
      </w:pPr>
      <w:bookmarkStart w:name="3、其他" w:id="328"/>
      <w:bookmarkEnd w:id="32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资产负债表日后事项" w:id="329"/>
      <w:bookmarkEnd w:id="32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十三、资产负债表日后事项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330"/>
      <w:bookmarkEnd w:id="330"/>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8"/>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4"/>
        <w:gridCol w:w="2295"/>
        <w:gridCol w:w="2391"/>
        <w:gridCol w:w="2389"/>
      </w:tblGrid>
      <w:tr>
        <w:trPr>
          <w:trHeight w:val="161"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vMerge/>
            <w:tcBorders>
              <w:left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5"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85"/>
              <w:jc w:val="left"/>
              <w:rPr>
                <w:rFonts w:ascii="宋体" w:hAnsi="宋体" w:cs="宋体" w:eastAsia="宋体" w:hint="default"/>
                <w:sz w:val="18"/>
                <w:szCs w:val="18"/>
              </w:rPr>
            </w:pPr>
            <w:r>
              <w:rPr>
                <w:rFonts w:ascii="宋体" w:hAnsi="宋体" w:cs="宋体" w:eastAsia="宋体" w:hint="default"/>
                <w:sz w:val="18"/>
                <w:szCs w:val="18"/>
              </w:rPr>
              <w:t>收购福州兆科剩余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股权 的收购价格</w:t>
            </w:r>
          </w:p>
        </w:tc>
        <w:tc>
          <w:tcPr>
            <w:tcW w:w="23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2" w:right="0"/>
              <w:jc w:val="left"/>
              <w:rPr>
                <w:rFonts w:ascii="Times New Roman" w:hAnsi="Times New Roman" w:cs="Times New Roman" w:eastAsia="Times New Roman" w:hint="default"/>
                <w:sz w:val="18"/>
                <w:szCs w:val="18"/>
              </w:rPr>
            </w:pPr>
            <w:r>
              <w:rPr>
                <w:rFonts w:ascii="Times New Roman"/>
                <w:sz w:val="18"/>
              </w:rPr>
              <w:t>30,600,000.00</w:t>
            </w:r>
          </w:p>
        </w:tc>
        <w:tc>
          <w:tcPr>
            <w:tcW w:w="2389" w:type="dxa"/>
            <w:vMerge w:val="restart"/>
            <w:tcBorders>
              <w:top w:val="single" w:sz="4" w:space="0" w:color="000000"/>
              <w:left w:val="single" w:sz="4" w:space="0" w:color="000000"/>
              <w:right w:val="single" w:sz="4" w:space="0" w:color="000000"/>
            </w:tcBorders>
          </w:tcPr>
          <w:p>
            <w:pPr/>
          </w:p>
        </w:tc>
      </w:tr>
      <w:tr>
        <w:trPr>
          <w:trHeight w:val="392"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2295" w:type="dxa"/>
            <w:vMerge/>
            <w:tcBorders>
              <w:left w:val="single" w:sz="9" w:space="0" w:color="D2D2D2"/>
              <w:right w:val="single" w:sz="4" w:space="0" w:color="000000"/>
            </w:tcBorders>
          </w:tcPr>
          <w:p>
            <w:pP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9" w:space="0" w:color="D2D2D2"/>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c>
          <w:tcPr>
            <w:tcW w:w="2389" w:type="dxa"/>
            <w:vMerge/>
            <w:tcBorders>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重要的债务重组</w:t>
            </w:r>
          </w:p>
        </w:tc>
        <w:tc>
          <w:tcPr>
            <w:tcW w:w="2295"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自然灾害</w:t>
            </w:r>
          </w:p>
        </w:tc>
        <w:tc>
          <w:tcPr>
            <w:tcW w:w="2295"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外汇汇率重要变动</w:t>
            </w:r>
          </w:p>
        </w:tc>
        <w:tc>
          <w:tcPr>
            <w:tcW w:w="2295"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股票期权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员工行权股数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62,626.00</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处置股权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处置湖南爱点股权</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计</w:t>
            </w:r>
            <w:r>
              <w:rPr>
                <w:rFonts w:ascii="宋体" w:hAnsi="宋体" w:cs="宋体" w:eastAsia="宋体" w:hint="default"/>
                <w:sz w:val="18"/>
                <w:szCs w:val="18"/>
              </w:rPr>
              <w:t>提减值</w:t>
            </w:r>
            <w:r>
              <w:rPr>
                <w:rFonts w:ascii="宋体" w:hAnsi="宋体" w:cs="宋体" w:eastAsia="宋体" w:hint="default"/>
                <w:spacing w:val="-90"/>
                <w:sz w:val="18"/>
                <w:szCs w:val="18"/>
              </w:rPr>
              <w:t>，</w:t>
            </w:r>
            <w:r>
              <w:rPr>
                <w:rFonts w:ascii="宋体" w:hAnsi="宋体" w:cs="宋体" w:eastAsia="宋体" w:hint="default"/>
                <w:sz w:val="18"/>
                <w:szCs w:val="18"/>
              </w:rPr>
              <w:t>对</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年经营成果无影响</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利润分配情况" w:id="331"/>
      <w:bookmarkEnd w:id="331"/>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13,776,686.10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13,776,686.10</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3、销售退回" w:id="332"/>
      <w:bookmarkEnd w:id="332"/>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34" w:right="0"/>
        <w:jc w:val="left"/>
      </w:pPr>
      <w:r>
        <w:rPr/>
        <w:t>在资产负债表日后未发生重要销售退回。</w:t>
      </w:r>
    </w:p>
    <w:p>
      <w:pPr>
        <w:spacing w:after="0" w:line="240" w:lineRule="auto"/>
        <w:jc w:val="left"/>
        <w:sectPr>
          <w:pgSz w:w="11910" w:h="16840"/>
          <w:pgMar w:header="0" w:footer="951" w:top="1400" w:bottom="1140" w:left="1020" w:right="1020"/>
        </w:sectPr>
      </w:pPr>
    </w:p>
    <w:p>
      <w:pPr>
        <w:spacing w:line="487" w:lineRule="auto" w:before="8"/>
        <w:ind w:left="114" w:right="5532" w:firstLine="0"/>
        <w:jc w:val="left"/>
        <w:rPr>
          <w:rFonts w:ascii="宋体" w:hAnsi="宋体" w:cs="宋体" w:eastAsia="宋体" w:hint="default"/>
          <w:sz w:val="21"/>
          <w:szCs w:val="21"/>
        </w:rPr>
      </w:pPr>
      <w:bookmarkStart w:name="4、其他资产负债表日后事项说明" w:id="333"/>
      <w:bookmarkEnd w:id="33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四、母公司财务报表主要项目注释" w:id="334"/>
      <w:bookmarkEnd w:id="334"/>
      <w:r>
        <w:rPr>
          <w:rFonts w:ascii="宋体" w:hAnsi="宋体" w:cs="宋体" w:eastAsia="宋体" w:hint="default"/>
          <w:b/>
          <w:bCs/>
          <w:w w:val="99"/>
          <w:sz w:val="21"/>
          <w:szCs w:val="21"/>
        </w:rPr>
      </w:r>
      <w:r>
        <w:rPr>
          <w:rFonts w:ascii="宋体" w:hAnsi="宋体" w:cs="宋体" w:eastAsia="宋体" w:hint="default"/>
          <w:b/>
          <w:bCs/>
          <w:w w:val="95"/>
          <w:sz w:val="24"/>
          <w:szCs w:val="24"/>
        </w:rPr>
        <w:t>十四、母公司财务报表主要项目注释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335"/>
      <w:bookmarkEnd w:id="335"/>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6"/>
        <w:spacing w:line="240" w:lineRule="auto" w:before="83"/>
        <w:ind w:right="0"/>
        <w:jc w:val="left"/>
        <w:rPr>
          <w:b w:val="0"/>
          <w:bCs w:val="0"/>
        </w:rPr>
      </w:pPr>
      <w:bookmarkStart w:name="（1）应收账款分类披露" w:id="336"/>
      <w:bookmarkEnd w:id="33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306,199,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083.72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46,870,8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47.53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15.31%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259,328,2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36.19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330,154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,271.38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43,143,60</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3.58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287,010,66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7.80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306,199,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083.72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46,870,8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47.53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15.31%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259,328,2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36.19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330,154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,271.38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43,143,60</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3.58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13.07%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287,010,66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7.80</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51" w:top="1400" w:bottom="1140" w:left="1020" w:right="1020"/>
        </w:sectPr>
      </w:pPr>
    </w:p>
    <w:p>
      <w:pPr>
        <w:spacing w:before="51"/>
        <w:ind w:left="11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1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1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880" w:bottom="280" w:left="1020" w:right="1020"/>
          <w:cols w:num="2" w:equalWidth="0">
            <w:col w:w="4255" w:space="4575"/>
            <w:col w:w="104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173,781,164.50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8,689,058.23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173,781,164.50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8,689,058.23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51,912,910.01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5,191,291.00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30,730,646.81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6,146,129.36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16,732,522.47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8,366,261.24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6,357,981.57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3,178,990.79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15,299,116.91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15,299,116.91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294,814,342.27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46,870,847.53</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14" w:right="541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113" w:right="5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after="0" w:line="340" w:lineRule="auto"/>
        <w:jc w:val="left"/>
        <w:rPr>
          <w:rFonts w:ascii="宋体" w:hAnsi="宋体" w:cs="宋体" w:eastAsia="宋体" w:hint="default"/>
          <w:sz w:val="18"/>
          <w:szCs w:val="18"/>
        </w:rPr>
        <w:sectPr>
          <w:type w:val="continuous"/>
          <w:pgSz w:w="11910" w:h="16840"/>
          <w:pgMar w:top="880" w:bottom="280" w:left="1020" w:right="1020"/>
        </w:sectPr>
      </w:pPr>
    </w:p>
    <w:p>
      <w:pPr>
        <w:spacing w:line="240" w:lineRule="auto" w:before="8"/>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553"/>
        <w:gridCol w:w="2268"/>
        <w:gridCol w:w="2410"/>
        <w:gridCol w:w="2410"/>
      </w:tblGrid>
      <w:tr>
        <w:trPr>
          <w:trHeight w:val="337" w:hRule="exact"/>
        </w:trPr>
        <w:tc>
          <w:tcPr>
            <w:tcW w:w="255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8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2553" w:type="dxa"/>
            <w:vMerge/>
            <w:tcBorders>
              <w:left w:val="single" w:sz="4" w:space="0" w:color="000000"/>
              <w:bottom w:val="single" w:sz="4" w:space="0" w:color="000000"/>
              <w:right w:val="single" w:sz="4" w:space="0" w:color="000000"/>
            </w:tcBorders>
            <w:shd w:val="clear" w:color="auto" w:fill="D9D9D9"/>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584"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96"/>
              <w:jc w:val="right"/>
              <w:rPr>
                <w:rFonts w:ascii="宋体" w:hAnsi="宋体" w:cs="宋体" w:eastAsia="宋体" w:hint="default"/>
                <w:sz w:val="18"/>
                <w:szCs w:val="18"/>
              </w:rPr>
            </w:pPr>
            <w:r>
              <w:rPr>
                <w:rFonts w:ascii="宋体" w:hAnsi="宋体" w:cs="宋体" w:eastAsia="宋体" w:hint="default"/>
                <w:sz w:val="18"/>
                <w:szCs w:val="18"/>
              </w:rPr>
              <w:t>集团内关联方组合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11,384,741.45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91"/>
              <w:jc w:val="righ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11,384,741.45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6"/>
        <w:spacing w:line="240" w:lineRule="auto" w:before="35"/>
        <w:ind w:right="0"/>
        <w:jc w:val="left"/>
        <w:rPr>
          <w:b w:val="0"/>
          <w:bCs w:val="0"/>
        </w:rPr>
      </w:pPr>
      <w:bookmarkStart w:name="（2）本期计提、收回或转回的坏账准备情况" w:id="337"/>
      <w:bookmarkEnd w:id="33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1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3,727,243.95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元；本期收回或转回坏账准备金额元。</w:t>
      </w:r>
    </w:p>
    <w:p>
      <w:pPr>
        <w:spacing w:line="610" w:lineRule="atLeast" w:before="18"/>
        <w:ind w:left="534" w:right="96" w:hanging="420"/>
        <w:jc w:val="left"/>
        <w:rPr>
          <w:rFonts w:ascii="宋体" w:hAnsi="宋体" w:cs="宋体" w:eastAsia="宋体" w:hint="default"/>
          <w:sz w:val="21"/>
          <w:szCs w:val="21"/>
        </w:rPr>
      </w:pPr>
      <w:bookmarkStart w:name="（3）按欠款方归集的期末余额前五吊的应收账款情况" w:id="338"/>
      <w:bookmarkEnd w:id="3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z w:val="21"/>
          <w:szCs w:val="21"/>
        </w:rPr>
        <w:t>本报告期按欠款方归集的期末余额前五名应收账款汇总金额</w:t>
      </w:r>
      <w:r>
        <w:rPr>
          <w:rFonts w:ascii="Times New Roman" w:hAnsi="Times New Roman" w:cs="Times New Roman" w:eastAsia="Times New Roman" w:hint="default"/>
          <w:sz w:val="21"/>
          <w:szCs w:val="21"/>
        </w:rPr>
        <w:t>47,384,342.46</w:t>
      </w:r>
      <w:r>
        <w:rPr>
          <w:rFonts w:ascii="Times New Roman" w:hAnsi="Times New Roman" w:cs="Times New Roman" w:eastAsia="Times New Roman" w:hint="default"/>
          <w:spacing w:val="36"/>
          <w:sz w:val="21"/>
          <w:szCs w:val="21"/>
        </w:rPr>
        <w:t> </w:t>
      </w:r>
      <w:r>
        <w:rPr>
          <w:rFonts w:ascii="宋体" w:hAnsi="宋体" w:cs="宋体" w:eastAsia="宋体" w:hint="default"/>
          <w:spacing w:val="-5"/>
          <w:sz w:val="21"/>
          <w:szCs w:val="21"/>
        </w:rPr>
        <w:t>元，占应收账款期末余额合</w:t>
      </w:r>
    </w:p>
    <w:p>
      <w:pPr>
        <w:pStyle w:val="BodyText"/>
        <w:spacing w:line="240" w:lineRule="auto" w:before="21"/>
        <w:ind w:right="0"/>
        <w:jc w:val="left"/>
      </w:pPr>
      <w:r>
        <w:rPr/>
        <w:t>计数的比例</w:t>
      </w:r>
      <w:r>
        <w:rPr>
          <w:rFonts w:ascii="Times New Roman" w:hAnsi="Times New Roman" w:cs="Times New Roman" w:eastAsia="Times New Roman" w:hint="default"/>
        </w:rPr>
        <w:t>15.48%</w:t>
      </w:r>
      <w:r>
        <w:rPr/>
        <w:t>，相应计提的坏账准备期末余额汇总金额</w:t>
      </w:r>
      <w:r>
        <w:rPr>
          <w:rFonts w:ascii="Times New Roman" w:hAnsi="Times New Roman" w:cs="Times New Roman" w:eastAsia="Times New Roman" w:hint="default"/>
        </w:rPr>
        <w:t>2,914,496.05</w:t>
      </w:r>
      <w:r>
        <w:rPr/>
        <w:t>元。</w:t>
      </w:r>
    </w:p>
    <w:p>
      <w:pPr>
        <w:spacing w:line="240" w:lineRule="auto" w:before="8"/>
        <w:rPr>
          <w:rFonts w:ascii="宋体" w:hAnsi="宋体" w:cs="宋体" w:eastAsia="宋体" w:hint="default"/>
          <w:sz w:val="24"/>
          <w:szCs w:val="24"/>
        </w:rPr>
      </w:pPr>
    </w:p>
    <w:p>
      <w:pPr>
        <w:pStyle w:val="Heading6"/>
        <w:spacing w:line="240" w:lineRule="auto"/>
        <w:ind w:left="113" w:right="0"/>
        <w:jc w:val="left"/>
        <w:rPr>
          <w:b w:val="0"/>
          <w:bCs w:val="0"/>
        </w:rPr>
      </w:pPr>
      <w:bookmarkStart w:name="2、其他应收款" w:id="339"/>
      <w:bookmarkEnd w:id="339"/>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 w:right="0"/>
        <w:jc w:val="left"/>
        <w:rPr>
          <w:b w:val="0"/>
          <w:bCs w:val="0"/>
        </w:rPr>
      </w:pPr>
      <w:bookmarkStart w:name="（1）其他应收款分类披露" w:id="340"/>
      <w:bookmarkEnd w:id="34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90,754,4</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33.93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1,500,42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89,254,00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45,875,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138.76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962,533.9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44,912,604.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90,754,4</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33.93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1,500,42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4.38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1.65%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89,254,00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9.55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45,875,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138.76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962,533.9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2.10%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44,912,604.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51" w:top="1340" w:bottom="1140" w:left="1020" w:right="1020"/>
        </w:sectPr>
      </w:pPr>
    </w:p>
    <w:p>
      <w:pPr>
        <w:spacing w:before="51"/>
        <w:ind w:left="11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1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3"/>
        <w:ind w:left="11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880" w:bottom="280" w:left="1020" w:right="1020"/>
          <w:cols w:num="2" w:equalWidth="0">
            <w:col w:w="4435" w:space="4395"/>
            <w:col w:w="104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8,225,500.07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411,275.00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8,225,500.07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411,275.00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1,741,427.75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174,142.78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880" w:bottom="28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1,001,470.00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200,294.00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1,004,477.20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714,712.60</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485,009.20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242,504.60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47,260.00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424,948.00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424,948.00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11,972,875.02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1,500,424.38</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14" w:right="52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13" w:right="5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410"/>
        <w:gridCol w:w="2411"/>
        <w:gridCol w:w="1897"/>
        <w:gridCol w:w="2072"/>
      </w:tblGrid>
      <w:tr>
        <w:trPr>
          <w:trHeight w:val="342" w:hRule="exact"/>
        </w:trPr>
        <w:tc>
          <w:tcPr>
            <w:tcW w:w="241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38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2410" w:type="dxa"/>
            <w:vMerge/>
            <w:tcBorders>
              <w:left w:val="single" w:sz="4" w:space="0" w:color="000000"/>
              <w:bottom w:val="single" w:sz="4" w:space="0" w:color="000000"/>
              <w:right w:val="single" w:sz="4" w:space="0" w:color="000000"/>
            </w:tcBorders>
            <w:shd w:val="clear" w:color="auto" w:fill="D9D9D9"/>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75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1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集团关联方组合</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40,534,642.37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职工借款及政府欠款等组合</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38,246,916.54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78,781,558.91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本期计提、收回或转回的坏账准备情况" w:id="341"/>
      <w:bookmarkEnd w:id="34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1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537,890.39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元；本期收回或转回坏账准备金额元。</w:t>
      </w:r>
    </w:p>
    <w:p>
      <w:pPr>
        <w:spacing w:line="240" w:lineRule="auto" w:before="9"/>
        <w:rPr>
          <w:rFonts w:ascii="宋体" w:hAnsi="宋体" w:cs="宋体" w:eastAsia="宋体" w:hint="default"/>
          <w:sz w:val="25"/>
          <w:szCs w:val="25"/>
        </w:rPr>
      </w:pPr>
    </w:p>
    <w:p>
      <w:pPr>
        <w:pStyle w:val="Heading6"/>
        <w:spacing w:line="240" w:lineRule="auto"/>
        <w:ind w:left="113" w:right="0"/>
        <w:jc w:val="left"/>
        <w:rPr>
          <w:b w:val="0"/>
          <w:bCs w:val="0"/>
        </w:rPr>
      </w:pPr>
      <w:bookmarkStart w:name="（3）其他应收款按款项性质分类情况" w:id="342"/>
      <w:bookmarkEnd w:id="342"/>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9,497,550.35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5,645,711.35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4,258,961.29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9,387,360.96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集团关联单位往来款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40,534,642.37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22,420,905.02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应收退税款及多交税款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11,576,714.27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3,653,841.44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应收员工行权款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6,601,240.98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3,069,091.92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预付股权投资款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2,475,324.67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1,698,228.07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90,754,433.93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45,875,138.76</w:t>
            </w:r>
          </w:p>
        </w:tc>
      </w:tr>
    </w:tbl>
    <w:p>
      <w:pPr>
        <w:spacing w:line="240" w:lineRule="auto" w:before="3"/>
        <w:rPr>
          <w:rFonts w:ascii="宋体" w:hAnsi="宋体" w:cs="宋体" w:eastAsia="宋体" w:hint="default"/>
          <w:sz w:val="19"/>
          <w:szCs w:val="19"/>
        </w:rPr>
      </w:pPr>
    </w:p>
    <w:p>
      <w:pPr>
        <w:pStyle w:val="Heading6"/>
        <w:spacing w:line="240" w:lineRule="auto" w:before="35"/>
        <w:ind w:right="0"/>
        <w:jc w:val="left"/>
        <w:rPr>
          <w:b w:val="0"/>
          <w:bCs w:val="0"/>
        </w:rPr>
      </w:pPr>
      <w:bookmarkStart w:name="（4）按欠款方归集的期末余额前五吊的其他应收款情况" w:id="343"/>
      <w:bookmarkEnd w:id="343"/>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685"/>
        <w:gridCol w:w="1718"/>
        <w:gridCol w:w="1385"/>
        <w:gridCol w:w="1553"/>
        <w:gridCol w:w="1614"/>
        <w:gridCol w:w="1604"/>
      </w:tblGrid>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1"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0" w:footer="951" w:top="1340" w:bottom="114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684"/>
        <w:gridCol w:w="1718"/>
        <w:gridCol w:w="1385"/>
        <w:gridCol w:w="1553"/>
        <w:gridCol w:w="1614"/>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81"/>
              <w:jc w:val="righ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福州兆科智能卡有限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集团关联单位往来款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22,119,610.00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浙江海宁完美星空传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媒有限公司</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集团关联单位往来款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北京市海淀区国家税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务局</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11,576,714.27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郑金福</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预付博汇股权转让款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11,357,700.00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中国证券登记结算有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限责任公司深圳分公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应收员工行权款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6,601,240.98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65,455,265.25</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72.12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5）涉及政府补助的应收款项" w:id="344"/>
      <w:bookmarkEnd w:id="344"/>
      <w:r>
        <w:rPr>
          <w:b w:val="0"/>
          <w:bCs w:val="0"/>
        </w:rPr>
      </w:r>
      <w:r>
        <w:rPr/>
        <w:t>（</w:t>
      </w:r>
      <w:r>
        <w:rPr>
          <w:rFonts w:ascii="Times New Roman" w:hAnsi="Times New Roman" w:cs="Times New Roman" w:eastAsia="Times New Roman" w:hint="default"/>
        </w:rPr>
        <w:t>5</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26"/>
        <w:gridCol w:w="1866"/>
        <w:gridCol w:w="1866"/>
        <w:gridCol w:w="1868"/>
        <w:gridCol w:w="1944"/>
      </w:tblGrid>
      <w:tr>
        <w:trPr>
          <w:trHeight w:val="713"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6" w:right="6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1"/>
              <w:jc w:val="left"/>
              <w:rPr>
                <w:rFonts w:ascii="宋体" w:hAnsi="宋体" w:cs="宋体" w:eastAsia="宋体" w:hint="default"/>
                <w:sz w:val="18"/>
                <w:szCs w:val="18"/>
              </w:rPr>
            </w:pPr>
            <w:r>
              <w:rPr>
                <w:rFonts w:ascii="宋体" w:hAnsi="宋体" w:cs="宋体" w:eastAsia="宋体" w:hint="default"/>
                <w:sz w:val="18"/>
                <w:szCs w:val="18"/>
              </w:rPr>
              <w:t>北京市海淀区国家税务 局</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8,516,426.51</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9"/>
              <w:jc w:val="left"/>
              <w:rPr>
                <w:rFonts w:ascii="宋体" w:hAnsi="宋体" w:cs="宋体" w:eastAsia="宋体" w:hint="default"/>
                <w:sz w:val="18"/>
                <w:szCs w:val="18"/>
              </w:rPr>
            </w:pPr>
            <w:r>
              <w:rPr>
                <w:rFonts w:ascii="宋体" w:hAnsi="宋体" w:cs="宋体" w:eastAsia="宋体" w:hint="default"/>
                <w:sz w:val="18"/>
                <w:szCs w:val="18"/>
              </w:rPr>
              <w:t>主管税务机关已审批通 过，预计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年收回</w:t>
            </w:r>
          </w:p>
        </w:tc>
      </w:tr>
      <w:tr>
        <w:trPr>
          <w:trHeight w:val="403"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8,516,426.51</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3、长期股权投资" w:id="345"/>
      <w:bookmarkEnd w:id="34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1,028,986,131.20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5,498,582.21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1,023,487,548.99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769,705,591.20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769,705,591.20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55,255,365.11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10,028,887.12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45,226,477.99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50,217,776.86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50,217,776.86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1,084,241,496.31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15,527,469.33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1,068,714,026.98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819,923,368.06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819,923,368.06</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1）对子公司投资" w:id="346"/>
      <w:bookmarkEnd w:id="34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北京数码视讯支 付技术有限公司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51" w:top="1340" w:bottom="114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北京数码视讯投 资管理有限公司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鼎点视讯科技有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北京数码视讯通 信技术发展有限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北京完美星空建 设发展有限公司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完美星空传媒有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数码视讯国际有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44,111.20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44,111.20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北京数码视讯软 件技术发展有限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北京数码视讯媒 体技术有限公司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数码视讯美国控 股公司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61,480.00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184,480,540.00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184,542,020.00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湖南爱点信息技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5,498,582.21</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5,498,582.21</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福州兆科智能卡 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769,705,591.20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259,280,540.00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1,028,986,131.20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5,498,582.21</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5,498,582.21</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对联营、合营企业投资" w:id="347"/>
      <w:bookmarkEnd w:id="34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杭州宽云 视讯科技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3,803,261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1,200,186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-1,378,55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3,324,269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-4,548,79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3,803,261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1,200,186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-1,378,55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3,324,269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-4,548,79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51" w:top="1340" w:bottom="114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杭州宽云 视讯科技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-1,386,83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4,548,791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3,161,956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北京市博 汇科技股 份有限公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41,725,03</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1,339,486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42,064,52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1.58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安徽广行 通信科技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4,689,480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59,401.54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-4,748,88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51"/>
              <w:jc w:val="left"/>
              <w:rPr>
                <w:rFonts w:ascii="Times New Roman" w:hAnsi="Times New Roman" w:cs="Times New Roman" w:eastAsia="Times New Roman" w:hint="default"/>
                <w:sz w:val="18"/>
                <w:szCs w:val="18"/>
              </w:rPr>
            </w:pPr>
            <w:r>
              <w:rPr>
                <w:rFonts w:ascii="Times New Roman"/>
                <w:sz w:val="18"/>
              </w:rPr>
              <w:t>LARCA</w:t>
            </w:r>
            <w:r>
              <w:rPr>
                <w:rFonts w:ascii="Times New Roman"/>
                <w:w w:val="99"/>
                <w:sz w:val="18"/>
              </w:rPr>
              <w:t> </w:t>
            </w:r>
            <w:r>
              <w:rPr>
                <w:rFonts w:ascii="Times New Roman"/>
                <w:sz w:val="18"/>
              </w:rPr>
              <w:t>N</w:t>
            </w:r>
            <w:r>
              <w:rPr>
                <w:rFonts w:ascii="Times New Roman"/>
                <w:spacing w:val="-1"/>
                <w:sz w:val="18"/>
              </w:rPr>
              <w:t> </w:t>
            </w:r>
            <w:r>
              <w:rPr>
                <w:rFonts w:ascii="Times New Roman"/>
                <w:sz w:val="18"/>
              </w:rPr>
              <w:t>INC</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12,441,40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2,412,512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7.12</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46,414,51</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12,441,40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2,412,512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12,052.86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-200,090.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55,255,36</w:t>
            </w:r>
          </w:p>
          <w:p>
            <w:pPr>
              <w:pStyle w:val="TableParagraph"/>
              <w:spacing w:line="240" w:lineRule="auto" w:before="106"/>
              <w:ind w:left="456" w:right="0"/>
              <w:jc w:val="left"/>
              <w:rPr>
                <w:rFonts w:ascii="Times New Roman" w:hAnsi="Times New Roman" w:cs="Times New Roman" w:eastAsia="Times New Roman" w:hint="default"/>
                <w:sz w:val="18"/>
                <w:szCs w:val="18"/>
              </w:rPr>
            </w:pPr>
            <w:r>
              <w:rPr>
                <w:rFonts w:ascii="Times New Roman"/>
                <w:sz w:val="18"/>
              </w:rPr>
              <w:t>5.11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7.12</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50,217,77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6.86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12,441,40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3,612,699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-1,366,50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3,324,269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-4,748,88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55,255,36</w:t>
            </w:r>
          </w:p>
          <w:p>
            <w:pPr>
              <w:pStyle w:val="TableParagraph"/>
              <w:spacing w:line="240" w:lineRule="auto" w:before="106"/>
              <w:ind w:left="456" w:right="0"/>
              <w:jc w:val="left"/>
              <w:rPr>
                <w:rFonts w:ascii="Times New Roman" w:hAnsi="Times New Roman" w:cs="Times New Roman" w:eastAsia="Times New Roman" w:hint="default"/>
                <w:sz w:val="18"/>
                <w:szCs w:val="18"/>
              </w:rPr>
            </w:pPr>
            <w:r>
              <w:rPr>
                <w:rFonts w:ascii="Times New Roman"/>
                <w:sz w:val="18"/>
              </w:rPr>
              <w:t>5.11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7.12</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4、营业收入和营业成本" w:id="348"/>
      <w:bookmarkEnd w:id="348"/>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83"/>
        <w:gridCol w:w="1850"/>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474,119,459.98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246,129,035.08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386,955,519.49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184,862,401.50</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27,011,090.12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26,842,591.04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7,159,262.36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6,952,404.72</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501,130,550.10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272,971,626.12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394,114,781.85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191,814,806.22</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left="113" w:right="0"/>
        <w:jc w:val="left"/>
        <w:rPr>
          <w:b w:val="0"/>
          <w:bCs w:val="0"/>
        </w:rPr>
      </w:pPr>
      <w:bookmarkStart w:name="5、投资收益" w:id="349"/>
      <w:bookmarkEnd w:id="349"/>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-1,366,500.17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5,161,781.71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1,430,426.51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15,688,240.26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522,000.00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631,300.00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585,926.34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21,481,321.97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1" w:top="1340" w:bottom="1140" w:left="1020" w:right="1020"/>
        </w:sectPr>
      </w:pPr>
    </w:p>
    <w:p>
      <w:pPr>
        <w:pStyle w:val="Heading4"/>
        <w:spacing w:line="240" w:lineRule="auto" w:before="5"/>
        <w:ind w:left="214" w:right="0"/>
        <w:jc w:val="left"/>
        <w:rPr>
          <w:b w:val="0"/>
          <w:bCs w:val="0"/>
        </w:rPr>
      </w:pPr>
      <w:bookmarkStart w:name="十五、补充资料" w:id="350"/>
      <w:bookmarkEnd w:id="350"/>
      <w:r>
        <w:rPr>
          <w:b w:val="0"/>
          <w:bCs w:val="0"/>
        </w:rPr>
      </w:r>
      <w:r>
        <w:rPr/>
        <w:t>十五、补充资料</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213" w:right="0"/>
        <w:jc w:val="left"/>
        <w:rPr>
          <w:b w:val="0"/>
          <w:bCs w:val="0"/>
        </w:rPr>
      </w:pPr>
      <w:bookmarkStart w:name="1、当期非经常性损益明细表" w:id="351"/>
      <w:bookmarkEnd w:id="35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2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2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1,359,950.15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23,297,226.42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28,054.79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961,678.84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2,602,440.03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131,983.59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22,912,486.58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21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214" w:right="2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2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left="213" w:right="0"/>
        <w:jc w:val="left"/>
        <w:rPr>
          <w:b w:val="0"/>
          <w:bCs w:val="0"/>
        </w:rPr>
      </w:pPr>
      <w:bookmarkStart w:name="2、净资产收益率及每股收益" w:id="352"/>
      <w:bookmarkEnd w:id="35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22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0.23</w:t>
            </w:r>
          </w:p>
        </w:tc>
      </w:tr>
    </w:tbl>
    <w:p>
      <w:pPr>
        <w:spacing w:line="240" w:lineRule="auto" w:before="2"/>
        <w:rPr>
          <w:rFonts w:ascii="宋体" w:hAnsi="宋体" w:cs="宋体" w:eastAsia="宋体" w:hint="default"/>
          <w:b/>
          <w:bCs/>
          <w:sz w:val="19"/>
          <w:szCs w:val="19"/>
        </w:rPr>
      </w:pPr>
    </w:p>
    <w:p>
      <w:pPr>
        <w:pStyle w:val="Heading6"/>
        <w:spacing w:line="240" w:lineRule="auto" w:before="35"/>
        <w:ind w:left="214" w:right="0"/>
        <w:jc w:val="left"/>
        <w:rPr>
          <w:b w:val="0"/>
          <w:bCs w:val="0"/>
        </w:rPr>
      </w:pPr>
      <w:bookmarkStart w:name="3、会计政策变更相关补充资料" w:id="353"/>
      <w:bookmarkEnd w:id="353"/>
      <w:r>
        <w:rPr>
          <w:b w:val="0"/>
          <w:bCs w:val="0"/>
        </w:rPr>
      </w:r>
      <w:r>
        <w:rPr>
          <w:rFonts w:ascii="Times New Roman" w:hAnsi="Times New Roman" w:cs="Times New Roman" w:eastAsia="Times New Roman" w:hint="default"/>
        </w:rPr>
        <w:t>3</w:t>
      </w:r>
      <w:r>
        <w:rPr/>
        <w:t>、会计政策变更相关补充资料</w:t>
      </w:r>
      <w:r>
        <w:rPr>
          <w:b w:val="0"/>
          <w:bCs w:val="0"/>
        </w:rPr>
      </w:r>
    </w:p>
    <w:p>
      <w:pPr>
        <w:spacing w:line="240" w:lineRule="auto" w:before="8"/>
        <w:rPr>
          <w:rFonts w:ascii="宋体" w:hAnsi="宋体" w:cs="宋体" w:eastAsia="宋体" w:hint="default"/>
          <w:b/>
          <w:bCs/>
          <w:sz w:val="26"/>
          <w:szCs w:val="26"/>
        </w:rPr>
      </w:pPr>
    </w:p>
    <w:p>
      <w:pPr>
        <w:spacing w:before="0"/>
        <w:ind w:left="2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213" w:right="0" w:firstLine="0"/>
        <w:jc w:val="left"/>
        <w:rPr>
          <w:rFonts w:ascii="宋体" w:hAnsi="宋体" w:cs="宋体" w:eastAsia="宋体" w:hint="default"/>
          <w:sz w:val="18"/>
          <w:szCs w:val="18"/>
        </w:rPr>
      </w:pPr>
      <w:r>
        <w:rPr>
          <w:rFonts w:ascii="宋体" w:hAnsi="宋体" w:cs="宋体" w:eastAsia="宋体" w:hint="default"/>
          <w:sz w:val="18"/>
          <w:szCs w:val="18"/>
        </w:rPr>
        <w:t>公司根据财政部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年发布的《企业会计准则第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长期股权投资》等八项会计准则变更了相关会计政策并对比较财</w:t>
      </w:r>
    </w:p>
    <w:p>
      <w:pPr>
        <w:spacing w:before="64"/>
        <w:ind w:left="214" w:right="0" w:firstLine="0"/>
        <w:jc w:val="left"/>
        <w:rPr>
          <w:rFonts w:ascii="宋体" w:hAnsi="宋体" w:cs="宋体" w:eastAsia="宋体" w:hint="default"/>
          <w:sz w:val="18"/>
          <w:szCs w:val="18"/>
        </w:rPr>
      </w:pPr>
      <w:r>
        <w:rPr>
          <w:rFonts w:ascii="宋体" w:hAnsi="宋体" w:cs="宋体" w:eastAsia="宋体" w:hint="default"/>
          <w:sz w:val="18"/>
          <w:szCs w:val="18"/>
        </w:rPr>
        <w:t>务报表进行了追溯重述，重述后的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日合并资产负债表如下：</w:t>
      </w:r>
    </w:p>
    <w:p>
      <w:pPr>
        <w:spacing w:before="102"/>
        <w:ind w:left="0" w:right="2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4281"/>
        <w:gridCol w:w="1855"/>
        <w:gridCol w:w="1860"/>
        <w:gridCol w:w="1859"/>
      </w:tblGrid>
      <w:tr>
        <w:trPr>
          <w:trHeight w:val="326"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7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8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27"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85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51" w:top="1380" w:bottom="1140" w:left="920" w:right="900"/>
        </w:sectPr>
      </w:pPr>
    </w:p>
    <w:p>
      <w:pPr>
        <w:spacing w:line="240" w:lineRule="auto" w:before="2"/>
        <w:rPr>
          <w:rFonts w:ascii="Times New Roman" w:hAnsi="Times New Roman" w:cs="Times New Roman" w:eastAsia="Times New Roman"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4281"/>
        <w:gridCol w:w="1855"/>
        <w:gridCol w:w="1860"/>
        <w:gridCol w:w="1859"/>
      </w:tblGrid>
      <w:tr>
        <w:trPr>
          <w:trHeight w:val="325"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7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8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1,574,947,940.20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1,600,721,754.24</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1,467,092,124.90</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w:t>
            </w:r>
          </w:p>
        </w:tc>
      </w:tr>
      <w:tr>
        <w:trPr>
          <w:trHeight w:val="558"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20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 资产</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14,350,981.40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36,833,748.68</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41,757,634.19</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383,886,720.13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306,853,341.88</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272,348,134.98</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19,300,037.83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25,792,986.97</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74,877,638.53</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8,614,830.91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1,261,465.41</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126,639.98</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26,768,795.84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38,327,704.85</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74,801,086.84</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85,539,832.85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131,932,991.67</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238,481,067.77</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52,000,000.00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56,800,000.00</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68,324,981.17</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2,165,409,139.16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2,198,523,993.70</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2,237,809,308.36</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85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85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100,670,000.00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23,070,000.00</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67,592,361.48</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5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5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45,528,775.15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50,217,776.86</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45,226,477.99</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18,580,170.11</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29,977,209.67</w:t>
            </w:r>
          </w:p>
        </w:tc>
      </w:tr>
      <w:tr>
        <w:trPr>
          <w:trHeight w:val="401"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125,225,706.45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202,835,699.59</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312,832,033.30</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118,314,211.32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116,696,858.24</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186,536,733.95</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r>
      <w:tr>
        <w:trPr>
          <w:trHeight w:val="403"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0" w:footer="951" w:top="1340" w:bottom="1140" w:left="920" w:right="900"/>
        </w:sectPr>
      </w:pPr>
    </w:p>
    <w:p>
      <w:pPr>
        <w:spacing w:line="240" w:lineRule="auto" w:before="2"/>
        <w:rPr>
          <w:rFonts w:ascii="Times New Roman" w:hAnsi="Times New Roman" w:cs="Times New Roman" w:eastAsia="Times New Roman"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4281"/>
        <w:gridCol w:w="1855"/>
        <w:gridCol w:w="1860"/>
        <w:gridCol w:w="1859"/>
      </w:tblGrid>
      <w:tr>
        <w:trPr>
          <w:trHeight w:val="325"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7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8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66,475,433.03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127,396,133.23</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240,147,083.55</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50,066,836.28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84,877,784.23</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113,239,009.63</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1,409,874.82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33,034,151.64</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11,047,901.36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11,562,220.31</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19,087,269.33</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518,738,738.41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635,236,642.57</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1,047,672,330.54</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2,684,147,877.57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2,833,760,636.27</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3,285,481,638.90</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85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22,248,872.24</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r>
      <w:tr>
        <w:trPr>
          <w:trHeight w:val="558"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20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 负债</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3,830,621.89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2,441,560.00</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32,280,830.23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41,477,980.14</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52,946,264.19</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8,208,891.52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13,381,489.71</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45,320,625.88</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23,831,258.23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28,904,744.32</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33,022,816.57</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20,013,927.88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-2,991,627.64</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23,336,719.78</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60,402.28</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4,095,586.28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3,506,312.75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7,975,002.22</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69,317,706.50</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r>
      <w:tr>
        <w:trPr>
          <w:trHeight w:val="401"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1,095,780.40</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r>
      <w:tr>
        <w:trPr>
          <w:trHeight w:val="403"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95,767,428.78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113,498,423.27</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225,039,913.32</w:t>
            </w:r>
          </w:p>
        </w:tc>
      </w:tr>
    </w:tbl>
    <w:p>
      <w:pPr>
        <w:spacing w:after="0" w:line="240" w:lineRule="auto"/>
        <w:jc w:val="right"/>
        <w:rPr>
          <w:rFonts w:ascii="宋体" w:hAnsi="宋体" w:cs="宋体" w:eastAsia="宋体" w:hint="default"/>
          <w:sz w:val="18"/>
          <w:szCs w:val="18"/>
        </w:rPr>
        <w:sectPr>
          <w:pgSz w:w="11910" w:h="16840"/>
          <w:pgMar w:header="0" w:footer="951" w:top="1340" w:bottom="1140" w:left="920" w:right="900"/>
        </w:sectPr>
      </w:pPr>
    </w:p>
    <w:p>
      <w:pPr>
        <w:spacing w:line="240" w:lineRule="auto" w:before="2"/>
        <w:rPr>
          <w:rFonts w:ascii="Times New Roman" w:hAnsi="Times New Roman" w:cs="Times New Roman" w:eastAsia="Times New Roman"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4281"/>
        <w:gridCol w:w="1855"/>
        <w:gridCol w:w="1860"/>
        <w:gridCol w:w="1859"/>
      </w:tblGrid>
      <w:tr>
        <w:trPr>
          <w:trHeight w:val="325"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7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8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85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39,910,440.00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23,298,451.27</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32,571,649.69</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1,276,924.02</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39,910,440.00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23,298,451.27</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33,848,573.71</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135,677,868.78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136,796,874.54</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258,888,487.03</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85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336,000,000.00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340,460,084.00</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688,834,305.00</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1,422,891,289.15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1,491,044,658.28</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1,224,031,114.10</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-63,992.98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-685,078.11</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-2,245,535.88</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53,358,030.75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64,656,810.94</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78,220,398.39</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714,784,935.21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773,053,382.91</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906,884,103.68</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2,526,970,262.13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2,668,529,858.02</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2,895,724,385.29</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21,499,746.66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28,433,903.71</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130,868,766.58</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2,548,470,008.79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2,696,963,761.73</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3,026,593,151.87</w:t>
            </w:r>
          </w:p>
        </w:tc>
      </w:tr>
      <w:tr>
        <w:trPr>
          <w:trHeight w:val="403" w:hRule="exact"/>
        </w:trPr>
        <w:tc>
          <w:tcPr>
            <w:tcW w:w="4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2,684,147,877.57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2,833,760,636.27</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3,285,481,638.90</w:t>
            </w:r>
          </w:p>
        </w:tc>
      </w:tr>
    </w:tbl>
    <w:p>
      <w:pPr>
        <w:spacing w:after="0" w:line="240" w:lineRule="auto"/>
        <w:jc w:val="right"/>
        <w:rPr>
          <w:rFonts w:ascii="宋体" w:hAnsi="宋体" w:cs="宋体" w:eastAsia="宋体" w:hint="default"/>
          <w:sz w:val="18"/>
          <w:szCs w:val="18"/>
        </w:rPr>
        <w:sectPr>
          <w:pgSz w:w="11910" w:h="16840"/>
          <w:pgMar w:header="0" w:footer="951" w:top="1340" w:bottom="1140" w:left="920" w:right="900"/>
        </w:sectPr>
      </w:pPr>
    </w:p>
    <w:p>
      <w:pPr>
        <w:spacing w:line="240" w:lineRule="auto" w:before="4"/>
        <w:rPr>
          <w:rFonts w:ascii="Times New Roman" w:hAnsi="Times New Roman" w:cs="Times New Roman" w:eastAsia="Times New Roman" w:hint="default"/>
          <w:sz w:val="22"/>
          <w:szCs w:val="22"/>
        </w:rPr>
      </w:pPr>
    </w:p>
    <w:p>
      <w:pPr>
        <w:pStyle w:val="Heading1"/>
        <w:spacing w:line="240" w:lineRule="auto"/>
        <w:ind w:left="114" w:right="0" w:firstLine="3293"/>
        <w:jc w:val="left"/>
        <w:rPr>
          <w:b w:val="0"/>
          <w:bCs w:val="0"/>
        </w:rPr>
      </w:pPr>
      <w:bookmarkStart w:name="第十节 备查文件目录" w:id="354"/>
      <w:bookmarkEnd w:id="354"/>
      <w:r>
        <w:rPr>
          <w:b w:val="0"/>
          <w:bCs w:val="0"/>
        </w:rPr>
      </w:r>
      <w:bookmarkStart w:name="_bookmark9" w:id="355"/>
      <w:bookmarkEnd w:id="355"/>
      <w:r>
        <w:rPr>
          <w:b w:val="0"/>
          <w:bCs w:val="0"/>
        </w:rPr>
      </w:r>
      <w:r>
        <w:rPr/>
        <w:t>第十节</w:t>
      </w:r>
      <w:r>
        <w:rPr>
          <w:spacing w:val="-7"/>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Heading3"/>
        <w:spacing w:line="408" w:lineRule="auto" w:before="211"/>
        <w:ind w:left="114" w:right="0"/>
        <w:jc w:val="left"/>
        <w:rPr>
          <w:b w:val="0"/>
          <w:bCs w:val="0"/>
        </w:rPr>
      </w:pPr>
      <w:r>
        <w:rPr>
          <w:w w:val="95"/>
        </w:rPr>
        <w:t>一、载有公司法定代表人、主管会计工作负责人、公司会计机构负责人签名并</w:t>
      </w:r>
      <w:r>
        <w:rPr>
          <w:spacing w:val="40"/>
          <w:w w:val="95"/>
        </w:rPr>
        <w:t> </w:t>
      </w:r>
      <w:r>
        <w:rPr>
          <w:spacing w:val="40"/>
          <w:w w:val="95"/>
        </w:rPr>
      </w:r>
      <w:r>
        <w:rPr/>
        <w:t>盖章的财务报表。</w:t>
      </w:r>
      <w:r>
        <w:rPr>
          <w:w w:val="99"/>
        </w:rPr>
        <w:t> </w:t>
      </w:r>
      <w:r>
        <w:rPr/>
        <w:t>二、载有会计师事务所盖章、注册会计师签名并盖章的审计报告原件。</w:t>
      </w:r>
      <w:r>
        <w:rPr>
          <w:w w:val="99"/>
        </w:rPr>
        <w:t> </w:t>
      </w:r>
      <w:r>
        <w:rPr>
          <w:w w:val="95"/>
        </w:rPr>
        <w:t>三、报告期内在中国证监会指定网站上公开披露过的所有公司文件的正本及公</w:t>
      </w:r>
      <w:r>
        <w:rPr>
          <w:spacing w:val="40"/>
          <w:w w:val="95"/>
        </w:rPr>
        <w:t> </w:t>
      </w:r>
      <w:r>
        <w:rPr>
          <w:spacing w:val="40"/>
          <w:w w:val="95"/>
        </w:rPr>
      </w:r>
      <w:r>
        <w:rPr/>
        <w:t>告的原稿。</w:t>
      </w:r>
      <w:r>
        <w:rPr>
          <w:b w:val="0"/>
          <w:bCs w:val="0"/>
        </w:rPr>
      </w:r>
    </w:p>
    <w:p>
      <w:pPr>
        <w:pStyle w:val="Heading3"/>
        <w:spacing w:line="398" w:lineRule="auto" w:before="61"/>
        <w:ind w:left="113" w:right="2120"/>
        <w:jc w:val="left"/>
        <w:rPr>
          <w:b w:val="0"/>
          <w:bCs w:val="0"/>
        </w:rPr>
      </w:pPr>
      <w:r>
        <w:rPr>
          <w:w w:val="95"/>
        </w:rPr>
        <w:t>四、经公司法定代表人签名的</w:t>
      </w:r>
      <w:r>
        <w:rPr>
          <w:rFonts w:ascii="Times New Roman" w:hAnsi="Times New Roman" w:cs="Times New Roman" w:eastAsia="Times New Roman" w:hint="default"/>
          <w:w w:val="95"/>
        </w:rPr>
        <w:t>2014</w:t>
      </w:r>
      <w:r>
        <w:rPr>
          <w:w w:val="95"/>
        </w:rPr>
        <w:t>年年度报告文本原件。</w:t>
      </w:r>
      <w:r>
        <w:rPr>
          <w:spacing w:val="63"/>
          <w:w w:val="95"/>
        </w:rPr>
        <w:t> </w:t>
      </w:r>
      <w:r>
        <w:rPr>
          <w:spacing w:val="63"/>
          <w:w w:val="95"/>
        </w:rPr>
      </w:r>
      <w:r>
        <w:rPr/>
        <w:t>五、其他相关资料。</w:t>
      </w:r>
      <w:r>
        <w:rPr>
          <w:w w:val="99"/>
        </w:rPr>
        <w:t> </w:t>
      </w:r>
      <w:r>
        <w:rPr/>
        <w:t>以上备查文件的备置地点：公司董事会办公室。</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4"/>
        <w:rPr>
          <w:rFonts w:ascii="宋体" w:hAnsi="宋体" w:cs="宋体" w:eastAsia="宋体" w:hint="default"/>
          <w:b/>
          <w:bCs/>
          <w:sz w:val="28"/>
          <w:szCs w:val="28"/>
        </w:rPr>
      </w:pPr>
    </w:p>
    <w:p>
      <w:pPr>
        <w:pStyle w:val="Heading3"/>
        <w:spacing w:line="408" w:lineRule="auto"/>
        <w:ind w:left="6801" w:right="0" w:hanging="983"/>
        <w:jc w:val="left"/>
        <w:rPr>
          <w:b w:val="0"/>
          <w:bCs w:val="0"/>
        </w:rPr>
      </w:pPr>
      <w:r>
        <w:rPr>
          <w:w w:val="95"/>
        </w:rPr>
        <w:t>北京数码视讯科技股份有限公司</w:t>
      </w:r>
      <w:r>
        <w:rPr>
          <w:spacing w:val="47"/>
          <w:w w:val="95"/>
        </w:rPr>
        <w:t> </w:t>
      </w:r>
      <w:r>
        <w:rPr>
          <w:spacing w:val="47"/>
          <w:w w:val="95"/>
        </w:rPr>
      </w:r>
      <w:r>
        <w:rPr/>
        <w:t>董事长：郑海涛</w:t>
      </w:r>
      <w:r>
        <w:rPr>
          <w:w w:val="99"/>
        </w:rPr>
        <w:t> </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20</w:t>
      </w:r>
      <w:r>
        <w:rPr/>
        <w:t>日</w:t>
      </w:r>
      <w:r>
        <w:rPr>
          <w:b w:val="0"/>
          <w:bCs w:val="0"/>
        </w:rPr>
      </w:r>
    </w:p>
    <w:sectPr>
      <w:pgSz w:w="11910" w:h="16840"/>
      <w:pgMar w:header="0" w:footer="951" w:top="1580" w:bottom="114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1.200012pt;margin-top:769.5979pt;width:13pt;height:11pt;mso-position-horizontal-relative:page;mso-position-vertical-relative:page;z-index:-1427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0013pt;margin-top:782.365601pt;width:17.5pt;height:11pt;mso-position-horizontal-relative:page;mso-position-vertical-relative:page;z-index:-142664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88.920013pt;margin-top:782.365601pt;width:17.5pt;height:11pt;mso-position-horizontal-relative:page;mso-position-vertical-relative:page;z-index:-142662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123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69.5979pt;width:13pt;height:11pt;mso-position-horizontal-relative:page;mso-position-vertical-relative:page;z-index:-1427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69.5979pt;width:13pt;height:11pt;mso-position-horizontal-relative:page;mso-position-vertical-relative:page;z-index:-1427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69.5979pt;width:13pt;height:11pt;mso-position-horizontal-relative:page;mso-position-vertical-relative:page;z-index:-1427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69.5979pt;width:22pt;height:11pt;mso-position-horizontal-relative:page;mso-position-vertical-relative:page;z-index:-1427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139999pt;margin-top:750.565613pt;width:101.4pt;height:11pt;mso-position-horizontal-relative:page;mso-position-vertical-relative:page;z-index:-14270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公司法定代表人：郑海涛</w:t>
                </w:r>
                <w:r>
                  <w:rPr>
                    <w:rFonts w:ascii="宋体" w:hAnsi="宋体" w:cs="宋体" w:eastAsia="宋体" w:hint="default"/>
                    <w:sz w:val="18"/>
                    <w:szCs w:val="18"/>
                  </w:rPr>
                </w:r>
              </w:p>
            </w:txbxContent>
          </v:textbox>
          <w10:wrap type="none"/>
        </v:shape>
      </w:pict>
    </w:r>
    <w:r>
      <w:rPr/>
      <w:pict>
        <v:shape style="position:absolute;margin-left:251.820007pt;margin-top:750.565613pt;width:119.35pt;height:11pt;mso-position-horizontal-relative:page;mso-position-vertical-relative:page;z-index:-14269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主管会计工作负责人：孙鹏程</w:t>
                </w:r>
                <w:r>
                  <w:rPr>
                    <w:rFonts w:ascii="宋体" w:hAnsi="宋体" w:cs="宋体" w:eastAsia="宋体" w:hint="default"/>
                    <w:sz w:val="18"/>
                    <w:szCs w:val="18"/>
                  </w:rPr>
                </w:r>
              </w:p>
            </w:txbxContent>
          </v:textbox>
          <w10:wrap type="none"/>
        </v:shape>
      </w:pict>
    </w:r>
    <w:r>
      <w:rPr/>
      <w:pict>
        <v:shape style="position:absolute;margin-left:427.940002pt;margin-top:750.565613pt;width:92.3pt;height:11pt;mso-position-horizontal-relative:page;mso-position-vertical-relative:page;z-index:-14269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会计机构负责人：林进</w:t>
                </w:r>
                <w:r>
                  <w:rPr>
                    <w:rFonts w:ascii="宋体" w:hAnsi="宋体" w:cs="宋体" w:eastAsia="宋体" w:hint="default"/>
                    <w:sz w:val="18"/>
                    <w:szCs w:val="18"/>
                  </w:rPr>
                </w:r>
              </w:p>
            </w:txbxContent>
          </v:textbox>
          <w10:wrap type="none"/>
        </v:shape>
      </w:pict>
    </w:r>
    <w:r>
      <w:rPr/>
      <w:pict>
        <v:shape style="position:absolute;margin-left:300.200012pt;margin-top:769.5979pt;width:13pt;height:11pt;mso-position-horizontal-relative:page;mso-position-vertical-relative:page;z-index:-1426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200012pt;margin-top:769.5979pt;width:13pt;height:11pt;mso-position-horizontal-relative:page;mso-position-vertical-relative:page;z-index:-1426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32pt;margin-top:486.360016pt;width:714.55pt;height:.75pt;mso-position-horizontal-relative:page;mso-position-vertical-relative:page;z-index:-1426888" coordorigin="1106,9727" coordsize="14291,15">
          <v:group style="position:absolute;left:1114;top:9734;width:2018;height:2" coordorigin="1114,9734" coordsize="2018,2">
            <v:shape style="position:absolute;left:1114;top:9734;width:2018;height:2" coordorigin="1114,9734" coordsize="2018,0" path="m1114,9734l3131,9734e" filled="false" stroked="true" strokeweight=".72pt" strokecolor="#000000">
              <v:path arrowok="t"/>
            </v:shape>
          </v:group>
          <v:group style="position:absolute;left:3131;top:9734;width:59;height:2" coordorigin="3131,9734" coordsize="59,2">
            <v:shape style="position:absolute;left:3131;top:9734;width:59;height:2" coordorigin="3131,9734" coordsize="59,0" path="m3131,9734l3190,9734e" filled="false" stroked="true" strokeweight=".72pt" strokecolor="#000000">
              <v:path arrowok="t"/>
            </v:shape>
          </v:group>
          <v:group style="position:absolute;left:3190;top:9734;width:1239;height:2" coordorigin="3190,9734" coordsize="1239,2">
            <v:shape style="position:absolute;left:3190;top:9734;width:1239;height:2" coordorigin="3190,9734" coordsize="1239,0" path="m3190,9734l4428,9734e" filled="false" stroked="true" strokeweight=".72pt" strokecolor="#000000">
              <v:path arrowok="t"/>
            </v:shape>
          </v:group>
          <v:group style="position:absolute;left:4428;top:9734;width:59;height:2" coordorigin="4428,9734" coordsize="59,2">
            <v:shape style="position:absolute;left:4428;top:9734;width:59;height:2" coordorigin="4428,9734" coordsize="59,0" path="m4428,9734l4487,9734e" filled="false" stroked="true" strokeweight=".72pt" strokecolor="#000000">
              <v:path arrowok="t"/>
            </v:shape>
          </v:group>
          <v:group style="position:absolute;left:4487;top:9734;width:572;height:2" coordorigin="4487,9734" coordsize="572,2">
            <v:shape style="position:absolute;left:4487;top:9734;width:572;height:2" coordorigin="4487,9734" coordsize="572,0" path="m4487,9734l5058,9734e" filled="false" stroked="true" strokeweight=".72pt" strokecolor="#000000">
              <v:path arrowok="t"/>
            </v:shape>
          </v:group>
          <v:group style="position:absolute;left:5058;top:9734;width:59;height:2" coordorigin="5058,9734" coordsize="59,2">
            <v:shape style="position:absolute;left:5058;top:9734;width:59;height:2" coordorigin="5058,9734" coordsize="59,0" path="m5058,9734l5117,9734e" filled="false" stroked="true" strokeweight=".72pt" strokecolor="#000000">
              <v:path arrowok="t"/>
            </v:shape>
          </v:group>
          <v:group style="position:absolute;left:5117;top:9734;width:652;height:2" coordorigin="5117,9734" coordsize="652,2">
            <v:shape style="position:absolute;left:5117;top:9734;width:652;height:2" coordorigin="5117,9734" coordsize="652,0" path="m5117,9734l5769,9734e" filled="false" stroked="true" strokeweight=".72pt" strokecolor="#000000">
              <v:path arrowok="t"/>
            </v:shape>
          </v:group>
          <v:group style="position:absolute;left:5769;top:9734;width:59;height:2" coordorigin="5769,9734" coordsize="59,2">
            <v:shape style="position:absolute;left:5769;top:9734;width:59;height:2" coordorigin="5769,9734" coordsize="59,0" path="m5769,9734l5828,9734e" filled="false" stroked="true" strokeweight=".72pt" strokecolor="#000000">
              <v:path arrowok="t"/>
            </v:shape>
          </v:group>
          <v:group style="position:absolute;left:5828;top:9734;width:507;height:2" coordorigin="5828,9734" coordsize="507,2">
            <v:shape style="position:absolute;left:5828;top:9734;width:507;height:2" coordorigin="5828,9734" coordsize="507,0" path="m5828,9734l6334,9734e" filled="false" stroked="true" strokeweight=".72pt" strokecolor="#000000">
              <v:path arrowok="t"/>
            </v:shape>
          </v:group>
          <v:group style="position:absolute;left:6334;top:9734;width:59;height:2" coordorigin="6334,9734" coordsize="59,2">
            <v:shape style="position:absolute;left:6334;top:9734;width:59;height:2" coordorigin="6334,9734" coordsize="59,0" path="m6334,9734l6393,9734e" filled="false" stroked="true" strokeweight=".72pt" strokecolor="#000000">
              <v:path arrowok="t"/>
            </v:shape>
          </v:group>
          <v:group style="position:absolute;left:6393;top:9734;width:1427;height:2" coordorigin="6393,9734" coordsize="1427,2">
            <v:shape style="position:absolute;left:6393;top:9734;width:1427;height:2" coordorigin="6393,9734" coordsize="1427,0" path="m6393,9734l7820,9734e" filled="false" stroked="true" strokeweight=".72pt" strokecolor="#000000">
              <v:path arrowok="t"/>
            </v:shape>
          </v:group>
          <v:group style="position:absolute;left:7820;top:9734;width:59;height:2" coordorigin="7820,9734" coordsize="59,2">
            <v:shape style="position:absolute;left:7820;top:9734;width:59;height:2" coordorigin="7820,9734" coordsize="59,0" path="m7820,9734l7878,9734e" filled="false" stroked="true" strokeweight=".72pt" strokecolor="#000000">
              <v:path arrowok="t"/>
            </v:shape>
          </v:group>
          <v:group style="position:absolute;left:7878;top:9734;width:584;height:2" coordorigin="7878,9734" coordsize="584,2">
            <v:shape style="position:absolute;left:7878;top:9734;width:584;height:2" coordorigin="7878,9734" coordsize="584,0" path="m7878,9734l8462,9734e" filled="false" stroked="true" strokeweight=".72pt" strokecolor="#000000">
              <v:path arrowok="t"/>
            </v:shape>
          </v:group>
          <v:group style="position:absolute;left:8462;top:9734;width:59;height:2" coordorigin="8462,9734" coordsize="59,2">
            <v:shape style="position:absolute;left:8462;top:9734;width:59;height:2" coordorigin="8462,9734" coordsize="59,0" path="m8462,9734l8521,9734e" filled="false" stroked="true" strokeweight=".72pt" strokecolor="#000000">
              <v:path arrowok="t"/>
            </v:shape>
          </v:group>
          <v:group style="position:absolute;left:8521;top:9734;width:1077;height:2" coordorigin="8521,9734" coordsize="1077,2">
            <v:shape style="position:absolute;left:8521;top:9734;width:1077;height:2" coordorigin="8521,9734" coordsize="1077,0" path="m8521,9734l9597,9734e" filled="false" stroked="true" strokeweight=".72pt" strokecolor="#000000">
              <v:path arrowok="t"/>
            </v:shape>
          </v:group>
          <v:group style="position:absolute;left:9597;top:9734;width:59;height:2" coordorigin="9597,9734" coordsize="59,2">
            <v:shape style="position:absolute;left:9597;top:9734;width:59;height:2" coordorigin="9597,9734" coordsize="59,0" path="m9597,9734l9656,9734e" filled="false" stroked="true" strokeweight=".72pt" strokecolor="#000000">
              <v:path arrowok="t"/>
            </v:shape>
          </v:group>
          <v:group style="position:absolute;left:9656;top:9734;width:507;height:2" coordorigin="9656,9734" coordsize="507,2">
            <v:shape style="position:absolute;left:9656;top:9734;width:507;height:2" coordorigin="9656,9734" coordsize="507,0" path="m9656,9734l10162,9734e" filled="false" stroked="true" strokeweight=".72pt" strokecolor="#000000">
              <v:path arrowok="t"/>
            </v:shape>
          </v:group>
          <v:group style="position:absolute;left:10162;top:9734;width:59;height:2" coordorigin="10162,9734" coordsize="59,2">
            <v:shape style="position:absolute;left:10162;top:9734;width:59;height:2" coordorigin="10162,9734" coordsize="59,0" path="m10162,9734l10221,9734e" filled="false" stroked="true" strokeweight=".72pt" strokecolor="#000000">
              <v:path arrowok="t"/>
            </v:shape>
          </v:group>
          <v:group style="position:absolute;left:10221;top:9734;width:1216;height:2" coordorigin="10221,9734" coordsize="1216,2">
            <v:shape style="position:absolute;left:10221;top:9734;width:1216;height:2" coordorigin="10221,9734" coordsize="1216,0" path="m10221,9734l11437,9734e" filled="false" stroked="true" strokeweight=".72pt" strokecolor="#000000">
              <v:path arrowok="t"/>
            </v:shape>
          </v:group>
          <v:group style="position:absolute;left:11437;top:9734;width:59;height:2" coordorigin="11437,9734" coordsize="59,2">
            <v:shape style="position:absolute;left:11437;top:9734;width:59;height:2" coordorigin="11437,9734" coordsize="59,0" path="m11437,9734l11496,9734e" filled="false" stroked="true" strokeweight=".72pt" strokecolor="#000000">
              <v:path arrowok="t"/>
            </v:shape>
          </v:group>
          <v:group style="position:absolute;left:11496;top:9734;width:1224;height:2" coordorigin="11496,9734" coordsize="1224,2">
            <v:shape style="position:absolute;left:11496;top:9734;width:1224;height:2" coordorigin="11496,9734" coordsize="1224,0" path="m11496,9734l12720,9734e" filled="false" stroked="true" strokeweight=".72pt" strokecolor="#000000">
              <v:path arrowok="t"/>
            </v:shape>
          </v:group>
          <v:group style="position:absolute;left:12720;top:9734;width:59;height:2" coordorigin="12720,9734" coordsize="59,2">
            <v:shape style="position:absolute;left:12720;top:9734;width:59;height:2" coordorigin="12720,9734" coordsize="59,0" path="m12720,9734l12778,9734e" filled="false" stroked="true" strokeweight=".72pt" strokecolor="#000000">
              <v:path arrowok="t"/>
            </v:shape>
          </v:group>
          <v:group style="position:absolute;left:12778;top:9734;width:1240;height:2" coordorigin="12778,9734" coordsize="1240,2">
            <v:shape style="position:absolute;left:12778;top:9734;width:1240;height:2" coordorigin="12778,9734" coordsize="1240,0" path="m12778,9734l14018,9734e" filled="false" stroked="true" strokeweight=".72pt" strokecolor="#000000">
              <v:path arrowok="t"/>
            </v:shape>
          </v:group>
          <v:group style="position:absolute;left:14018;top:9734;width:59;height:2" coordorigin="14018,9734" coordsize="59,2">
            <v:shape style="position:absolute;left:14018;top:9734;width:59;height:2" coordorigin="14018,9734" coordsize="59,0" path="m14018,9734l14077,9734e" filled="false" stroked="true" strokeweight=".72pt" strokecolor="#000000">
              <v:path arrowok="t"/>
            </v:shape>
          </v:group>
          <v:group style="position:absolute;left:14077;top:9734;width:1313;height:2" coordorigin="14077,9734" coordsize="1313,2">
            <v:shape style="position:absolute;left:14077;top:9734;width:1313;height:2" coordorigin="14077,9734" coordsize="1313,0" path="m14077,9734l15390,9734e" filled="false" stroked="true" strokeweight=".72pt" strokecolor="#000000">
              <v:path arrowok="t"/>
            </v:shape>
          </v:group>
          <w10:wrap type="none"/>
        </v:group>
      </w:pict>
    </w:r>
    <w:r>
      <w:rPr/>
      <w:pict>
        <v:shape style="position:absolute;margin-left:60.799999pt;margin-top:489.38562pt;width:101.4pt;height:11pt;mso-position-horizontal-relative:page;mso-position-vertical-relative:page;z-index:-14268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公司法定代表人：郑海涛</w:t>
                </w:r>
                <w:r>
                  <w:rPr>
                    <w:rFonts w:ascii="宋体" w:hAnsi="宋体" w:cs="宋体" w:eastAsia="宋体" w:hint="default"/>
                    <w:sz w:val="18"/>
                    <w:szCs w:val="18"/>
                  </w:rPr>
                </w:r>
              </w:p>
            </w:txbxContent>
          </v:textbox>
          <w10:wrap type="none"/>
        </v:shape>
      </w:pict>
    </w:r>
    <w:r>
      <w:rPr/>
      <w:pict>
        <v:shape style="position:absolute;margin-left:359.019989pt;margin-top:489.38562pt;width:119.4pt;height:11pt;mso-position-horizontal-relative:page;mso-position-vertical-relative:page;z-index:-14268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主管会计工作负责人：孙鹏程</w:t>
                </w:r>
                <w:r>
                  <w:rPr>
                    <w:rFonts w:ascii="宋体" w:hAnsi="宋体" w:cs="宋体" w:eastAsia="宋体" w:hint="default"/>
                    <w:sz w:val="18"/>
                    <w:szCs w:val="18"/>
                  </w:rPr>
                </w:r>
              </w:p>
            </w:txbxContent>
          </v:textbox>
          <w10:wrap type="none"/>
        </v:shape>
      </w:pict>
    </w:r>
    <w:r>
      <w:rPr/>
      <w:pict>
        <v:shape style="position:absolute;margin-left:666.23999pt;margin-top:489.38562pt;width:92.3pt;height:11pt;mso-position-horizontal-relative:page;mso-position-vertical-relative:page;z-index:-14268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会计机构负责人：林进</w:t>
                </w:r>
                <w:r>
                  <w:rPr>
                    <w:rFonts w:ascii="宋体" w:hAnsi="宋体" w:cs="宋体" w:eastAsia="宋体" w:hint="default"/>
                    <w:sz w:val="18"/>
                    <w:szCs w:val="18"/>
                  </w:rPr>
                </w:r>
              </w:p>
            </w:txbxContent>
          </v:textbox>
          <w10:wrap type="none"/>
        </v:shape>
      </w:pict>
    </w:r>
    <w:r>
      <w:rPr/>
      <w:pict>
        <v:shape style="position:absolute;margin-left:423.559998pt;margin-top:535.765625pt;width:13pt;height:11pt;mso-position-horizontal-relative:page;mso-position-vertical-relative:page;z-index:-142679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66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32pt;margin-top:447.779999pt;width:715.7pt;height:.75pt;mso-position-horizontal-relative:page;mso-position-vertical-relative:page;z-index:-1426768" coordorigin="1106,8956" coordsize="14314,15">
          <v:group style="position:absolute;left:1114;top:8963;width:2156;height:2" coordorigin="1114,8963" coordsize="2156,2">
            <v:shape style="position:absolute;left:1114;top:8963;width:2156;height:2" coordorigin="1114,8963" coordsize="2156,0" path="m1114,8963l3269,8963e" filled="false" stroked="true" strokeweight=".72pt" strokecolor="#000000">
              <v:path arrowok="t"/>
            </v:shape>
          </v:group>
          <v:group style="position:absolute;left:3269;top:8963;width:59;height:2" coordorigin="3269,8963" coordsize="59,2">
            <v:shape style="position:absolute;left:3269;top:8963;width:59;height:2" coordorigin="3269,8963" coordsize="59,0" path="m3269,8963l3328,8963e" filled="false" stroked="true" strokeweight=".72pt" strokecolor="#000000">
              <v:path arrowok="t"/>
            </v:shape>
          </v:group>
          <v:group style="position:absolute;left:3328;top:8963;width:1253;height:2" coordorigin="3328,8963" coordsize="1253,2">
            <v:shape style="position:absolute;left:3328;top:8963;width:1253;height:2" coordorigin="3328,8963" coordsize="1253,0" path="m3328,8963l4581,8963e" filled="false" stroked="true" strokeweight=".72pt" strokecolor="#000000">
              <v:path arrowok="t"/>
            </v:shape>
          </v:group>
          <v:group style="position:absolute;left:4581;top:8963;width:59;height:2" coordorigin="4581,8963" coordsize="59,2">
            <v:shape style="position:absolute;left:4581;top:8963;width:59;height:2" coordorigin="4581,8963" coordsize="59,0" path="m4581,8963l4640,8963e" filled="false" stroked="true" strokeweight=".72pt" strokecolor="#000000">
              <v:path arrowok="t"/>
            </v:shape>
          </v:group>
          <v:group style="position:absolute;left:4640;top:8963;width:562;height:2" coordorigin="4640,8963" coordsize="562,2">
            <v:shape style="position:absolute;left:4640;top:8963;width:562;height:2" coordorigin="4640,8963" coordsize="562,0" path="m4640,8963l5201,8963e" filled="false" stroked="true" strokeweight=".72pt" strokecolor="#000000">
              <v:path arrowok="t"/>
            </v:shape>
          </v:group>
          <v:group style="position:absolute;left:5201;top:8963;width:59;height:2" coordorigin="5201,8963" coordsize="59,2">
            <v:shape style="position:absolute;left:5201;top:8963;width:59;height:2" coordorigin="5201,8963" coordsize="59,0" path="m5201,8963l5260,8963e" filled="false" stroked="true" strokeweight=".72pt" strokecolor="#000000">
              <v:path arrowok="t"/>
            </v:shape>
          </v:group>
          <v:group style="position:absolute;left:5260;top:8963;width:650;height:2" coordorigin="5260,8963" coordsize="650,2">
            <v:shape style="position:absolute;left:5260;top:8963;width:650;height:2" coordorigin="5260,8963" coordsize="650,0" path="m5260,8963l5909,8963e" filled="false" stroked="true" strokeweight=".72pt" strokecolor="#000000">
              <v:path arrowok="t"/>
            </v:shape>
          </v:group>
          <v:group style="position:absolute;left:5909;top:8963;width:59;height:2" coordorigin="5909,8963" coordsize="59,2">
            <v:shape style="position:absolute;left:5909;top:8963;width:59;height:2" coordorigin="5909,8963" coordsize="59,0" path="m5909,8963l5968,8963e" filled="false" stroked="true" strokeweight=".72pt" strokecolor="#000000">
              <v:path arrowok="t"/>
            </v:shape>
          </v:group>
          <v:group style="position:absolute;left:5968;top:8963;width:510;height:2" coordorigin="5968,8963" coordsize="510,2">
            <v:shape style="position:absolute;left:5968;top:8963;width:510;height:2" coordorigin="5968,8963" coordsize="510,0" path="m5968,8963l6478,8963e" filled="false" stroked="true" strokeweight=".72pt" strokecolor="#000000">
              <v:path arrowok="t"/>
            </v:shape>
          </v:group>
          <v:group style="position:absolute;left:6478;top:8963;width:59;height:2" coordorigin="6478,8963" coordsize="59,2">
            <v:shape style="position:absolute;left:6478;top:8963;width:59;height:2" coordorigin="6478,8963" coordsize="59,0" path="m6478,8963l6537,8963e" filled="false" stroked="true" strokeweight=".72pt" strokecolor="#000000">
              <v:path arrowok="t"/>
            </v:shape>
          </v:group>
          <v:group style="position:absolute;left:6537;top:8963;width:1498;height:2" coordorigin="6537,8963" coordsize="1498,2">
            <v:shape style="position:absolute;left:6537;top:8963;width:1498;height:2" coordorigin="6537,8963" coordsize="1498,0" path="m6537,8963l8034,8963e" filled="false" stroked="true" strokeweight=".72pt" strokecolor="#000000">
              <v:path arrowok="t"/>
            </v:shape>
          </v:group>
          <v:group style="position:absolute;left:8034;top:8963;width:59;height:2" coordorigin="8034,8963" coordsize="59,2">
            <v:shape style="position:absolute;left:8034;top:8963;width:59;height:2" coordorigin="8034,8963" coordsize="59,0" path="m8034,8963l8093,8963e" filled="false" stroked="true" strokeweight=".72pt" strokecolor="#000000">
              <v:path arrowok="t"/>
            </v:shape>
          </v:group>
          <v:group style="position:absolute;left:8093;top:8963;width:654;height:2" coordorigin="8093,8963" coordsize="654,2">
            <v:shape style="position:absolute;left:8093;top:8963;width:654;height:2" coordorigin="8093,8963" coordsize="654,0" path="m8093,8963l8746,8963e" filled="false" stroked="true" strokeweight=".72pt" strokecolor="#000000">
              <v:path arrowok="t"/>
            </v:shape>
          </v:group>
          <v:group style="position:absolute;left:8746;top:8963;width:59;height:2" coordorigin="8746,8963" coordsize="59,2">
            <v:shape style="position:absolute;left:8746;top:8963;width:59;height:2" coordorigin="8746,8963" coordsize="59,0" path="m8746,8963l8805,8963e" filled="false" stroked="true" strokeweight=".72pt" strokecolor="#000000">
              <v:path arrowok="t"/>
            </v:shape>
          </v:group>
          <v:group style="position:absolute;left:8805;top:8963;width:792;height:2" coordorigin="8805,8963" coordsize="792,2">
            <v:shape style="position:absolute;left:8805;top:8963;width:792;height:2" coordorigin="8805,8963" coordsize="792,0" path="m8805,8963l9597,8963e" filled="false" stroked="true" strokeweight=".72pt" strokecolor="#000000">
              <v:path arrowok="t"/>
            </v:shape>
          </v:group>
          <v:group style="position:absolute;left:9597;top:8963;width:59;height:2" coordorigin="9597,8963" coordsize="59,2">
            <v:shape style="position:absolute;left:9597;top:8963;width:59;height:2" coordorigin="9597,8963" coordsize="59,0" path="m9597,8963l9656,8963e" filled="false" stroked="true" strokeweight=".72pt" strokecolor="#000000">
              <v:path arrowok="t"/>
            </v:shape>
          </v:group>
          <v:group style="position:absolute;left:9656;top:8963;width:790;height:2" coordorigin="9656,8963" coordsize="790,2">
            <v:shape style="position:absolute;left:9656;top:8963;width:790;height:2" coordorigin="9656,8963" coordsize="790,0" path="m9656,8963l10446,8963e" filled="false" stroked="true" strokeweight=".72pt" strokecolor="#000000">
              <v:path arrowok="t"/>
            </v:shape>
          </v:group>
          <v:group style="position:absolute;left:10446;top:8963;width:59;height:2" coordorigin="10446,8963" coordsize="59,2">
            <v:shape style="position:absolute;left:10446;top:8963;width:59;height:2" coordorigin="10446,8963" coordsize="59,0" path="m10446,8963l10504,8963e" filled="false" stroked="true" strokeweight=".72pt" strokecolor="#000000">
              <v:path arrowok="t"/>
            </v:shape>
          </v:group>
          <v:group style="position:absolute;left:10504;top:8963;width:1502;height:2" coordorigin="10504,8963" coordsize="1502,2">
            <v:shape style="position:absolute;left:10504;top:8963;width:1502;height:2" coordorigin="10504,8963" coordsize="1502,0" path="m10504,8963l12006,8963e" filled="false" stroked="true" strokeweight=".72pt" strokecolor="#000000">
              <v:path arrowok="t"/>
            </v:shape>
          </v:group>
          <v:group style="position:absolute;left:12006;top:8963;width:59;height:2" coordorigin="12006,8963" coordsize="59,2">
            <v:shape style="position:absolute;left:12006;top:8963;width:59;height:2" coordorigin="12006,8963" coordsize="59,0" path="m12006,8963l12064,8963e" filled="false" stroked="true" strokeweight=".72pt" strokecolor="#000000">
              <v:path arrowok="t"/>
            </v:shape>
          </v:group>
          <v:group style="position:absolute;left:12064;top:8963;width:1641;height:2" coordorigin="12064,8963" coordsize="1641,2">
            <v:shape style="position:absolute;left:12064;top:8963;width:1641;height:2" coordorigin="12064,8963" coordsize="1641,0" path="m12064,8963l13705,8963e" filled="false" stroked="true" strokeweight=".72pt" strokecolor="#000000">
              <v:path arrowok="t"/>
            </v:shape>
          </v:group>
          <v:group style="position:absolute;left:13705;top:8963;width:59;height:2" coordorigin="13705,8963" coordsize="59,2">
            <v:shape style="position:absolute;left:13705;top:8963;width:59;height:2" coordorigin="13705,8963" coordsize="59,0" path="m13705,8963l13764,8963e" filled="false" stroked="true" strokeweight=".72pt" strokecolor="#000000">
              <v:path arrowok="t"/>
            </v:shape>
          </v:group>
          <v:group style="position:absolute;left:13764;top:8963;width:1650;height:2" coordorigin="13764,8963" coordsize="1650,2">
            <v:shape style="position:absolute;left:13764;top:8963;width:1650;height:2" coordorigin="13764,8963" coordsize="1650,0" path="m13764,8963l15413,8963e" filled="false" stroked="true" strokeweight=".72pt" strokecolor="#000000">
              <v:path arrowok="t"/>
            </v:shape>
          </v:group>
          <w10:wrap type="none"/>
        </v:group>
      </w:pict>
    </w:r>
    <w:r>
      <w:rPr/>
      <w:pict>
        <v:shape style="position:absolute;margin-left:60.799999pt;margin-top:450.805634pt;width:101.4pt;height:11pt;mso-position-horizontal-relative:page;mso-position-vertical-relative:page;z-index:-14267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公司法定代表人：郑海涛</w:t>
                </w:r>
                <w:r>
                  <w:rPr>
                    <w:rFonts w:ascii="宋体" w:hAnsi="宋体" w:cs="宋体" w:eastAsia="宋体" w:hint="default"/>
                    <w:sz w:val="18"/>
                    <w:szCs w:val="18"/>
                  </w:rPr>
                </w:r>
              </w:p>
            </w:txbxContent>
          </v:textbox>
          <w10:wrap type="none"/>
        </v:shape>
      </w:pict>
    </w:r>
    <w:r>
      <w:rPr/>
      <w:pict>
        <v:shape style="position:absolute;margin-left:359.019989pt;margin-top:450.805634pt;width:119.35pt;height:11pt;mso-position-horizontal-relative:page;mso-position-vertical-relative:page;z-index:-14267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主管会计工作负责人：孙鹏程</w:t>
                </w:r>
                <w:r>
                  <w:rPr>
                    <w:rFonts w:ascii="宋体" w:hAnsi="宋体" w:cs="宋体" w:eastAsia="宋体" w:hint="default"/>
                    <w:sz w:val="18"/>
                    <w:szCs w:val="18"/>
                  </w:rPr>
                </w:r>
              </w:p>
            </w:txbxContent>
          </v:textbox>
          <w10:wrap type="none"/>
        </v:shape>
      </w:pict>
    </w:r>
    <w:r>
      <w:rPr/>
      <w:pict>
        <v:shape style="position:absolute;margin-left:666.23999pt;margin-top:450.805634pt;width:92.25pt;height:11pt;mso-position-horizontal-relative:page;mso-position-vertical-relative:page;z-index:-14266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会计机构负责人：林进</w:t>
                </w:r>
                <w:r>
                  <w:rPr>
                    <w:rFonts w:ascii="宋体" w:hAnsi="宋体" w:cs="宋体" w:eastAsia="宋体" w:hint="default"/>
                    <w:sz w:val="18"/>
                    <w:szCs w:val="18"/>
                  </w:rPr>
                </w:r>
              </w:p>
            </w:txbxContent>
          </v:textbox>
          <w10:wrap type="none"/>
        </v:shape>
      </w:pict>
    </w:r>
    <w:r>
      <w:rPr/>
      <w:pict>
        <v:shape style="position:absolute;margin-left:423.559998pt;margin-top:535.765625pt;width:13pt;height:11pt;mso-position-horizontal-relative:page;mso-position-vertical-relative:page;z-index:-142667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68</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53"/>
    </w:pPr>
    <w:rPr>
      <w:rFonts w:ascii="宋体" w:hAnsi="宋体" w:eastAsia="宋体"/>
      <w:sz w:val="24"/>
      <w:szCs w:val="24"/>
    </w:rPr>
  </w:style>
  <w:style w:styleId="BodyText" w:type="paragraph">
    <w:name w:val="Body Text"/>
    <w:basedOn w:val="Normal"/>
    <w:uiPriority w:val="1"/>
    <w:qFormat/>
    <w:pPr>
      <w:spacing w:before="7"/>
      <w:ind w:left="113"/>
    </w:pPr>
    <w:rPr>
      <w:rFonts w:ascii="宋体" w:hAnsi="宋体" w:eastAsia="宋体"/>
      <w:sz w:val="21"/>
      <w:szCs w:val="21"/>
    </w:rPr>
  </w:style>
  <w:style w:styleId="Heading1" w:type="paragraph">
    <w:name w:val="Heading 1"/>
    <w:basedOn w:val="Normal"/>
    <w:uiPriority w:val="1"/>
    <w:qFormat/>
    <w:pPr>
      <w:spacing w:before="1"/>
      <w:ind w:left="2423"/>
      <w:outlineLvl w:val="1"/>
    </w:pPr>
    <w:rPr>
      <w:rFonts w:ascii="宋体" w:hAnsi="宋体" w:eastAsia="宋体"/>
      <w:b/>
      <w:bCs/>
      <w:sz w:val="32"/>
      <w:szCs w:val="32"/>
    </w:rPr>
  </w:style>
  <w:style w:styleId="Heading2" w:type="paragraph">
    <w:name w:val="Heading 2"/>
    <w:basedOn w:val="Normal"/>
    <w:uiPriority w:val="1"/>
    <w:qFormat/>
    <w:pPr>
      <w:spacing w:before="7"/>
      <w:ind w:left="167"/>
      <w:outlineLvl w:val="2"/>
    </w:pPr>
    <w:rPr>
      <w:rFonts w:ascii="宋体" w:hAnsi="宋体" w:eastAsia="宋体"/>
      <w:b/>
      <w:bCs/>
      <w:sz w:val="30"/>
      <w:szCs w:val="30"/>
    </w:rPr>
  </w:style>
  <w:style w:styleId="Heading3" w:type="paragraph">
    <w:name w:val="Heading 3"/>
    <w:basedOn w:val="Normal"/>
    <w:uiPriority w:val="1"/>
    <w:qFormat/>
    <w:pPr>
      <w:ind w:left="153"/>
      <w:outlineLvl w:val="3"/>
    </w:pPr>
    <w:rPr>
      <w:rFonts w:ascii="宋体" w:hAnsi="宋体" w:eastAsia="宋体"/>
      <w:b/>
      <w:bCs/>
      <w:sz w:val="28"/>
      <w:szCs w:val="28"/>
    </w:rPr>
  </w:style>
  <w:style w:styleId="Heading4" w:type="paragraph">
    <w:name w:val="Heading 4"/>
    <w:basedOn w:val="Normal"/>
    <w:uiPriority w:val="1"/>
    <w:qFormat/>
    <w:pPr>
      <w:ind w:left="153"/>
      <w:outlineLvl w:val="4"/>
    </w:pPr>
    <w:rPr>
      <w:rFonts w:ascii="宋体" w:hAnsi="宋体" w:eastAsia="宋体"/>
      <w:b/>
      <w:bCs/>
      <w:sz w:val="24"/>
      <w:szCs w:val="24"/>
    </w:rPr>
  </w:style>
  <w:style w:styleId="Heading5" w:type="paragraph">
    <w:name w:val="Heading 5"/>
    <w:basedOn w:val="Normal"/>
    <w:uiPriority w:val="1"/>
    <w:qFormat/>
    <w:pPr>
      <w:ind w:left="202"/>
      <w:outlineLvl w:val="5"/>
    </w:pPr>
    <w:rPr>
      <w:rFonts w:ascii="宋体" w:hAnsi="宋体" w:eastAsia="宋体"/>
      <w:sz w:val="24"/>
      <w:szCs w:val="24"/>
    </w:rPr>
  </w:style>
  <w:style w:styleId="Heading6" w:type="paragraph">
    <w:name w:val="Heading 6"/>
    <w:basedOn w:val="Normal"/>
    <w:uiPriority w:val="1"/>
    <w:qFormat/>
    <w:pPr>
      <w:ind w:left="114"/>
      <w:outlineLvl w:val="6"/>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http://www.sumavision.com/" TargetMode="External"/><Relationship Id="rId8" Type="http://schemas.openxmlformats.org/officeDocument/2006/relationships/hyperlink" Target="mailto:sumavision@sumavision.com" TargetMode="External"/><Relationship Id="rId9" Type="http://schemas.openxmlformats.org/officeDocument/2006/relationships/hyperlink" Target="http://www.cninfo.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yperlink" Target="http://www.cninfo.com.cn/finalpage/2014-11-25/1200413760.PDF" TargetMode="External"/><Relationship Id="rId15" Type="http://schemas.openxmlformats.org/officeDocument/2006/relationships/hyperlink" Target="http://www.cninfo.com.cn/finalpage/2014-12-30/1200503059.PDF" TargetMode="External"/><Relationship Id="rId16" Type="http://schemas.openxmlformats.org/officeDocument/2006/relationships/image" Target="media/image2.png"/><Relationship Id="rId17" Type="http://schemas.openxmlformats.org/officeDocument/2006/relationships/hyperlink" Target="http://www.cninfo.com.cn/finalpage/2014-0" TargetMode="External"/><Relationship Id="rId18" Type="http://schemas.openxmlformats.org/officeDocument/2006/relationships/hyperlink" Target="http://www.cninfo.com.cn/finalpage/2014-01-29/635" TargetMode="External"/><Relationship Id="rId19" Type="http://schemas.openxmlformats.org/officeDocument/2006/relationships/hyperlink" Target="http://www.cninfo.com.cn/finalpage/2014-04-18/638" TargetMode="External"/><Relationship Id="rId20" Type="http://schemas.openxmlformats.org/officeDocument/2006/relationships/hyperlink" Target="http://www.cninfo.com.cn/finalpage/2014-04-23/638" TargetMode="External"/><Relationship Id="rId21" Type="http://schemas.openxmlformats.org/officeDocument/2006/relationships/hyperlink" Target="http://www.cninfo.com.cn/finalpage/2014-05-05/639" TargetMode="External"/><Relationship Id="rId22" Type="http://schemas.openxmlformats.org/officeDocument/2006/relationships/hyperlink" Target="http://www.cninfo.com.cn/finalpage/2014-05-15/64029920.PDF" TargetMode="External"/><Relationship Id="rId23" Type="http://schemas.openxmlformats.org/officeDocument/2006/relationships/hyperlink" Target="http://www.cninfo.com.cn/finalpage/2014-06-16/641" TargetMode="External"/><Relationship Id="rId24" Type="http://schemas.openxmlformats.org/officeDocument/2006/relationships/hyperlink" Target="http://www.cninfo.com.cn/finalpage/2014-07-11/120" TargetMode="External"/><Relationship Id="rId25" Type="http://schemas.openxmlformats.org/officeDocument/2006/relationships/hyperlink" Target="http://www.cninfo.com.cn/finalpage/2014-08-18/120" TargetMode="External"/><Relationship Id="rId26" Type="http://schemas.openxmlformats.org/officeDocument/2006/relationships/hyperlink" Target="http://www.cninfo.com.cn/finalpage/2014-11-25/120" TargetMode="External"/><Relationship Id="rId27" Type="http://schemas.openxmlformats.org/officeDocument/2006/relationships/hyperlink" Target="http://www.cninfo.com.cn/finalpage/2014-12-30/120" TargetMode="External"/><Relationship Id="rId28" Type="http://schemas.openxmlformats.org/officeDocument/2006/relationships/hyperlink" Target="http://www.cninfo.com.cn/finalpage/2014-05-15/640" TargetMode="External"/><Relationship Id="rId29" Type="http://schemas.openxmlformats.org/officeDocument/2006/relationships/image" Target="media/image3.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image" Target="media/image15.png"/><Relationship Id="rId42" Type="http://schemas.openxmlformats.org/officeDocument/2006/relationships/image" Target="media/image16.png"/><Relationship Id="rId43" Type="http://schemas.openxmlformats.org/officeDocument/2006/relationships/image" Target="media/image17.png"/><Relationship Id="rId44" Type="http://schemas.openxmlformats.org/officeDocument/2006/relationships/image" Target="media/image18.png"/><Relationship Id="rId45" Type="http://schemas.openxmlformats.org/officeDocument/2006/relationships/image" Target="media/image19.png"/><Relationship Id="rId46" Type="http://schemas.openxmlformats.org/officeDocument/2006/relationships/image" Target="media/image20.png"/><Relationship Id="rId47" Type="http://schemas.openxmlformats.org/officeDocument/2006/relationships/image" Target="media/image21.png"/><Relationship Id="rId48" Type="http://schemas.openxmlformats.org/officeDocument/2006/relationships/image" Target="media/image22.png"/><Relationship Id="rId49" Type="http://schemas.openxmlformats.org/officeDocument/2006/relationships/image" Target="media/image23.png"/><Relationship Id="rId50" Type="http://schemas.openxmlformats.org/officeDocument/2006/relationships/image" Target="media/image24.png"/><Relationship Id="rId51" Type="http://schemas.openxmlformats.org/officeDocument/2006/relationships/image" Target="media/image25.png"/><Relationship Id="rId52" Type="http://schemas.openxmlformats.org/officeDocument/2006/relationships/image" Target="media/image26.png"/><Relationship Id="rId53" Type="http://schemas.openxmlformats.org/officeDocument/2006/relationships/image" Target="media/image27.png"/><Relationship Id="rId54" Type="http://schemas.openxmlformats.org/officeDocument/2006/relationships/image" Target="media/image28.png"/><Relationship Id="rId55" Type="http://schemas.openxmlformats.org/officeDocument/2006/relationships/image" Target="media/image29.png"/><Relationship Id="rId56" Type="http://schemas.openxmlformats.org/officeDocument/2006/relationships/image" Target="media/image30.png"/><Relationship Id="rId57" Type="http://schemas.openxmlformats.org/officeDocument/2006/relationships/image" Target="media/image31.png"/><Relationship Id="rId58" Type="http://schemas.openxmlformats.org/officeDocument/2006/relationships/image" Target="media/image32.png"/><Relationship Id="rId59" Type="http://schemas.openxmlformats.org/officeDocument/2006/relationships/image" Target="media/image33.png"/><Relationship Id="rId60" Type="http://schemas.openxmlformats.org/officeDocument/2006/relationships/image" Target="media/image34.png"/><Relationship Id="rId61" Type="http://schemas.openxmlformats.org/officeDocument/2006/relationships/image" Target="media/image35.png"/><Relationship Id="rId62" Type="http://schemas.openxmlformats.org/officeDocument/2006/relationships/image" Target="media/image36.png"/><Relationship Id="rId63" Type="http://schemas.openxmlformats.org/officeDocument/2006/relationships/image" Target="media/image37.png"/><Relationship Id="rId64" Type="http://schemas.openxmlformats.org/officeDocument/2006/relationships/image" Target="media/image38.png"/><Relationship Id="rId65" Type="http://schemas.openxmlformats.org/officeDocument/2006/relationships/image" Target="media/image39.png"/><Relationship Id="rId66" Type="http://schemas.openxmlformats.org/officeDocument/2006/relationships/image" Target="media/image40.png"/><Relationship Id="rId67" Type="http://schemas.openxmlformats.org/officeDocument/2006/relationships/image" Target="media/image41.png"/><Relationship Id="rId68" Type="http://schemas.openxmlformats.org/officeDocument/2006/relationships/image" Target="media/image42.png"/><Relationship Id="rId69" Type="http://schemas.openxmlformats.org/officeDocument/2006/relationships/image" Target="media/image43.png"/><Relationship Id="rId70" Type="http://schemas.openxmlformats.org/officeDocument/2006/relationships/image" Target="media/image44.png"/><Relationship Id="rId71" Type="http://schemas.openxmlformats.org/officeDocument/2006/relationships/image" Target="media/image45.png"/><Relationship Id="rId72" Type="http://schemas.openxmlformats.org/officeDocument/2006/relationships/image" Target="media/image46.png"/><Relationship Id="rId73" Type="http://schemas.openxmlformats.org/officeDocument/2006/relationships/image" Target="media/image47.png"/><Relationship Id="rId74" Type="http://schemas.openxmlformats.org/officeDocument/2006/relationships/image" Target="media/image48.png"/><Relationship Id="rId75" Type="http://schemas.openxmlformats.org/officeDocument/2006/relationships/image" Target="media/image49.png"/><Relationship Id="rId76" Type="http://schemas.openxmlformats.org/officeDocument/2006/relationships/image" Target="media/image50.png"/><Relationship Id="rId77" Type="http://schemas.openxmlformats.org/officeDocument/2006/relationships/footer" Target="footer6.xml"/><Relationship Id="rId78" Type="http://schemas.openxmlformats.org/officeDocument/2006/relationships/image" Target="media/image51.png"/><Relationship Id="rId79" Type="http://schemas.openxmlformats.org/officeDocument/2006/relationships/image" Target="media/image52.png"/><Relationship Id="rId80" Type="http://schemas.openxmlformats.org/officeDocument/2006/relationships/image" Target="media/image53.png"/><Relationship Id="rId81" Type="http://schemas.openxmlformats.org/officeDocument/2006/relationships/image" Target="media/image54.png"/><Relationship Id="rId82" Type="http://schemas.openxmlformats.org/officeDocument/2006/relationships/image" Target="media/image55.png"/><Relationship Id="rId83" Type="http://schemas.openxmlformats.org/officeDocument/2006/relationships/image" Target="media/image56.png"/><Relationship Id="rId84" Type="http://schemas.openxmlformats.org/officeDocument/2006/relationships/image" Target="media/image57.png"/><Relationship Id="rId85" Type="http://schemas.openxmlformats.org/officeDocument/2006/relationships/image" Target="media/image58.png"/><Relationship Id="rId86" Type="http://schemas.openxmlformats.org/officeDocument/2006/relationships/image" Target="media/image59.png"/><Relationship Id="rId87" Type="http://schemas.openxmlformats.org/officeDocument/2006/relationships/image" Target="media/image60.png"/><Relationship Id="rId88" Type="http://schemas.openxmlformats.org/officeDocument/2006/relationships/image" Target="media/image61.png"/><Relationship Id="rId89" Type="http://schemas.openxmlformats.org/officeDocument/2006/relationships/image" Target="media/image62.png"/><Relationship Id="rId90" Type="http://schemas.openxmlformats.org/officeDocument/2006/relationships/image" Target="media/image63.png"/><Relationship Id="rId91" Type="http://schemas.openxmlformats.org/officeDocument/2006/relationships/image" Target="media/image64.png"/><Relationship Id="rId92" Type="http://schemas.openxmlformats.org/officeDocument/2006/relationships/image" Target="media/image65.png"/><Relationship Id="rId93" Type="http://schemas.openxmlformats.org/officeDocument/2006/relationships/image" Target="media/image66.png"/><Relationship Id="rId94" Type="http://schemas.openxmlformats.org/officeDocument/2006/relationships/image" Target="media/image67.png"/><Relationship Id="rId95" Type="http://schemas.openxmlformats.org/officeDocument/2006/relationships/image" Target="media/image68.png"/><Relationship Id="rId96" Type="http://schemas.openxmlformats.org/officeDocument/2006/relationships/image" Target="media/image69.png"/><Relationship Id="rId97" Type="http://schemas.openxmlformats.org/officeDocument/2006/relationships/image" Target="media/image70.png"/><Relationship Id="rId98" Type="http://schemas.openxmlformats.org/officeDocument/2006/relationships/image" Target="media/image71.png"/><Relationship Id="rId99" Type="http://schemas.openxmlformats.org/officeDocument/2006/relationships/image" Target="media/image72.png"/><Relationship Id="rId100" Type="http://schemas.openxmlformats.org/officeDocument/2006/relationships/image" Target="media/image73.png"/><Relationship Id="rId101" Type="http://schemas.openxmlformats.org/officeDocument/2006/relationships/image" Target="media/image74.png"/><Relationship Id="rId102" Type="http://schemas.openxmlformats.org/officeDocument/2006/relationships/footer" Target="footer7.xml"/><Relationship Id="rId103" Type="http://schemas.openxmlformats.org/officeDocument/2006/relationships/image" Target="media/image75.png"/><Relationship Id="rId104" Type="http://schemas.openxmlformats.org/officeDocument/2006/relationships/image" Target="media/image76.png"/><Relationship Id="rId105" Type="http://schemas.openxmlformats.org/officeDocument/2006/relationships/image" Target="media/image77.png"/><Relationship Id="rId106" Type="http://schemas.openxmlformats.org/officeDocument/2006/relationships/image" Target="media/image78.png"/><Relationship Id="rId107" Type="http://schemas.openxmlformats.org/officeDocument/2006/relationships/image" Target="media/image79.png"/><Relationship Id="rId108" Type="http://schemas.openxmlformats.org/officeDocument/2006/relationships/image" Target="media/image80.png"/><Relationship Id="rId109" Type="http://schemas.openxmlformats.org/officeDocument/2006/relationships/image" Target="media/image81.png"/><Relationship Id="rId110" Type="http://schemas.openxmlformats.org/officeDocument/2006/relationships/image" Target="media/image82.png"/><Relationship Id="rId111" Type="http://schemas.openxmlformats.org/officeDocument/2006/relationships/image" Target="media/image83.png"/><Relationship Id="rId112" Type="http://schemas.openxmlformats.org/officeDocument/2006/relationships/image" Target="media/image84.png"/><Relationship Id="rId113" Type="http://schemas.openxmlformats.org/officeDocument/2006/relationships/image" Target="media/image85.png"/><Relationship Id="rId114" Type="http://schemas.openxmlformats.org/officeDocument/2006/relationships/image" Target="media/image86.png"/><Relationship Id="rId115" Type="http://schemas.openxmlformats.org/officeDocument/2006/relationships/image" Target="media/image87.png"/><Relationship Id="rId116" Type="http://schemas.openxmlformats.org/officeDocument/2006/relationships/image" Target="media/image88.png"/><Relationship Id="rId117" Type="http://schemas.openxmlformats.org/officeDocument/2006/relationships/image" Target="media/image89.png"/><Relationship Id="rId118" Type="http://schemas.openxmlformats.org/officeDocument/2006/relationships/image" Target="media/image90.png"/><Relationship Id="rId119" Type="http://schemas.openxmlformats.org/officeDocument/2006/relationships/image" Target="media/image91.png"/><Relationship Id="rId120" Type="http://schemas.openxmlformats.org/officeDocument/2006/relationships/image" Target="media/image92.png"/><Relationship Id="rId121" Type="http://schemas.openxmlformats.org/officeDocument/2006/relationships/image" Target="media/image93.png"/><Relationship Id="rId122" Type="http://schemas.openxmlformats.org/officeDocument/2006/relationships/image" Target="media/image94.png"/><Relationship Id="rId123" Type="http://schemas.openxmlformats.org/officeDocument/2006/relationships/image" Target="media/image95.png"/><Relationship Id="rId124" Type="http://schemas.openxmlformats.org/officeDocument/2006/relationships/image" Target="media/image96.png"/><Relationship Id="rId125" Type="http://schemas.openxmlformats.org/officeDocument/2006/relationships/image" Target="media/image97.png"/><Relationship Id="rId126" Type="http://schemas.openxmlformats.org/officeDocument/2006/relationships/image" Target="media/image98.png"/><Relationship Id="rId127" Type="http://schemas.openxmlformats.org/officeDocument/2006/relationships/image" Target="media/image99.png"/><Relationship Id="rId128" Type="http://schemas.openxmlformats.org/officeDocument/2006/relationships/image" Target="media/image100.png"/><Relationship Id="rId129" Type="http://schemas.openxmlformats.org/officeDocument/2006/relationships/image" Target="media/image101.png"/><Relationship Id="rId130" Type="http://schemas.openxmlformats.org/officeDocument/2006/relationships/image" Target="media/image102.png"/><Relationship Id="rId131" Type="http://schemas.openxmlformats.org/officeDocument/2006/relationships/image" Target="media/image103.png"/><Relationship Id="rId132" Type="http://schemas.openxmlformats.org/officeDocument/2006/relationships/image" Target="media/image104.png"/><Relationship Id="rId133" Type="http://schemas.openxmlformats.org/officeDocument/2006/relationships/image" Target="media/image105.png"/><Relationship Id="rId134" Type="http://schemas.openxmlformats.org/officeDocument/2006/relationships/image" Target="media/image106.png"/><Relationship Id="rId135" Type="http://schemas.openxmlformats.org/officeDocument/2006/relationships/image" Target="media/image107.png"/><Relationship Id="rId136" Type="http://schemas.openxmlformats.org/officeDocument/2006/relationships/image" Target="media/image108.png"/><Relationship Id="rId137" Type="http://schemas.openxmlformats.org/officeDocument/2006/relationships/image" Target="media/image109.png"/><Relationship Id="rId138" Type="http://schemas.openxmlformats.org/officeDocument/2006/relationships/image" Target="media/image110.png"/><Relationship Id="rId139" Type="http://schemas.openxmlformats.org/officeDocument/2006/relationships/image" Target="media/image111.png"/><Relationship Id="rId140" Type="http://schemas.openxmlformats.org/officeDocument/2006/relationships/image" Target="media/image112.png"/><Relationship Id="rId141" Type="http://schemas.openxmlformats.org/officeDocument/2006/relationships/image" Target="media/image113.png"/><Relationship Id="rId142" Type="http://schemas.openxmlformats.org/officeDocument/2006/relationships/image" Target="media/image114.png"/><Relationship Id="rId143" Type="http://schemas.openxmlformats.org/officeDocument/2006/relationships/image" Target="media/image115.png"/><Relationship Id="rId144" Type="http://schemas.openxmlformats.org/officeDocument/2006/relationships/image" Target="media/image116.png"/><Relationship Id="rId145" Type="http://schemas.openxmlformats.org/officeDocument/2006/relationships/image" Target="media/image117.png"/><Relationship Id="rId146" Type="http://schemas.openxmlformats.org/officeDocument/2006/relationships/image" Target="media/image118.png"/><Relationship Id="rId147" Type="http://schemas.openxmlformats.org/officeDocument/2006/relationships/image" Target="media/image119.png"/><Relationship Id="rId148" Type="http://schemas.openxmlformats.org/officeDocument/2006/relationships/image" Target="media/image120.png"/><Relationship Id="rId149" Type="http://schemas.openxmlformats.org/officeDocument/2006/relationships/image" Target="media/image121.png"/><Relationship Id="rId150" Type="http://schemas.openxmlformats.org/officeDocument/2006/relationships/image" Target="media/image122.png"/><Relationship Id="rId151" Type="http://schemas.openxmlformats.org/officeDocument/2006/relationships/image" Target="media/image123.png"/><Relationship Id="rId152" Type="http://schemas.openxmlformats.org/officeDocument/2006/relationships/image" Target="media/image124.png"/><Relationship Id="rId153" Type="http://schemas.openxmlformats.org/officeDocument/2006/relationships/image" Target="media/image125.png"/><Relationship Id="rId154" Type="http://schemas.openxmlformats.org/officeDocument/2006/relationships/image" Target="media/image126.png"/><Relationship Id="rId155" Type="http://schemas.openxmlformats.org/officeDocument/2006/relationships/image" Target="media/image127.png"/><Relationship Id="rId156" Type="http://schemas.openxmlformats.org/officeDocument/2006/relationships/image" Target="media/image128.png"/><Relationship Id="rId157" Type="http://schemas.openxmlformats.org/officeDocument/2006/relationships/image" Target="media/image129.png"/><Relationship Id="rId158" Type="http://schemas.openxmlformats.org/officeDocument/2006/relationships/image" Target="media/image130.png"/><Relationship Id="rId159" Type="http://schemas.openxmlformats.org/officeDocument/2006/relationships/image" Target="media/image131.png"/><Relationship Id="rId160" Type="http://schemas.openxmlformats.org/officeDocument/2006/relationships/footer" Target="footer8.xml"/><Relationship Id="rId161" Type="http://schemas.openxmlformats.org/officeDocument/2006/relationships/image" Target="media/image132.png"/><Relationship Id="rId162" Type="http://schemas.openxmlformats.org/officeDocument/2006/relationships/image" Target="media/image133.png"/><Relationship Id="rId163" Type="http://schemas.openxmlformats.org/officeDocument/2006/relationships/image" Target="media/image134.png"/><Relationship Id="rId164" Type="http://schemas.openxmlformats.org/officeDocument/2006/relationships/image" Target="media/image135.png"/><Relationship Id="rId165" Type="http://schemas.openxmlformats.org/officeDocument/2006/relationships/image" Target="media/image136.png"/><Relationship Id="rId166" Type="http://schemas.openxmlformats.org/officeDocument/2006/relationships/image" Target="media/image137.png"/><Relationship Id="rId167" Type="http://schemas.openxmlformats.org/officeDocument/2006/relationships/image" Target="media/image138.png"/><Relationship Id="rId168" Type="http://schemas.openxmlformats.org/officeDocument/2006/relationships/image" Target="media/image139.png"/><Relationship Id="rId169" Type="http://schemas.openxmlformats.org/officeDocument/2006/relationships/image" Target="media/image140.png"/><Relationship Id="rId170" Type="http://schemas.openxmlformats.org/officeDocument/2006/relationships/image" Target="media/image141.png"/><Relationship Id="rId171" Type="http://schemas.openxmlformats.org/officeDocument/2006/relationships/image" Target="media/image142.png"/><Relationship Id="rId172" Type="http://schemas.openxmlformats.org/officeDocument/2006/relationships/image" Target="media/image143.png"/><Relationship Id="rId173" Type="http://schemas.openxmlformats.org/officeDocument/2006/relationships/image" Target="media/image144.png"/><Relationship Id="rId174" Type="http://schemas.openxmlformats.org/officeDocument/2006/relationships/image" Target="media/image145.png"/><Relationship Id="rId175" Type="http://schemas.openxmlformats.org/officeDocument/2006/relationships/image" Target="media/image146.png"/><Relationship Id="rId176" Type="http://schemas.openxmlformats.org/officeDocument/2006/relationships/image" Target="media/image147.png"/><Relationship Id="rId177" Type="http://schemas.openxmlformats.org/officeDocument/2006/relationships/image" Target="media/image148.png"/><Relationship Id="rId178" Type="http://schemas.openxmlformats.org/officeDocument/2006/relationships/image" Target="media/image149.png"/><Relationship Id="rId179" Type="http://schemas.openxmlformats.org/officeDocument/2006/relationships/image" Target="media/image150.png"/><Relationship Id="rId180" Type="http://schemas.openxmlformats.org/officeDocument/2006/relationships/image" Target="media/image151.png"/><Relationship Id="rId181" Type="http://schemas.openxmlformats.org/officeDocument/2006/relationships/image" Target="media/image152.png"/><Relationship Id="rId182" Type="http://schemas.openxmlformats.org/officeDocument/2006/relationships/image" Target="media/image153.png"/><Relationship Id="rId183" Type="http://schemas.openxmlformats.org/officeDocument/2006/relationships/image" Target="media/image154.png"/><Relationship Id="rId184" Type="http://schemas.openxmlformats.org/officeDocument/2006/relationships/image" Target="media/image155.png"/><Relationship Id="rId185" Type="http://schemas.openxmlformats.org/officeDocument/2006/relationships/image" Target="media/image156.png"/><Relationship Id="rId186" Type="http://schemas.openxmlformats.org/officeDocument/2006/relationships/image" Target="media/image157.png"/><Relationship Id="rId187" Type="http://schemas.openxmlformats.org/officeDocument/2006/relationships/image" Target="media/image158.png"/><Relationship Id="rId188" Type="http://schemas.openxmlformats.org/officeDocument/2006/relationships/image" Target="media/image159.png"/><Relationship Id="rId189" Type="http://schemas.openxmlformats.org/officeDocument/2006/relationships/image" Target="media/image160.png"/><Relationship Id="rId190" Type="http://schemas.openxmlformats.org/officeDocument/2006/relationships/image" Target="media/image161.png"/><Relationship Id="rId191" Type="http://schemas.openxmlformats.org/officeDocument/2006/relationships/image" Target="media/image162.png"/><Relationship Id="rId192" Type="http://schemas.openxmlformats.org/officeDocument/2006/relationships/image" Target="media/image163.png"/><Relationship Id="rId193" Type="http://schemas.openxmlformats.org/officeDocument/2006/relationships/image" Target="media/image164.png"/><Relationship Id="rId194" Type="http://schemas.openxmlformats.org/officeDocument/2006/relationships/image" Target="media/image165.png"/><Relationship Id="rId195" Type="http://schemas.openxmlformats.org/officeDocument/2006/relationships/image" Target="media/image166.png"/><Relationship Id="rId196" Type="http://schemas.openxmlformats.org/officeDocument/2006/relationships/image" Target="media/image167.png"/><Relationship Id="rId197" Type="http://schemas.openxmlformats.org/officeDocument/2006/relationships/image" Target="media/image168.png"/><Relationship Id="rId198" Type="http://schemas.openxmlformats.org/officeDocument/2006/relationships/image" Target="media/image169.png"/><Relationship Id="rId199" Type="http://schemas.openxmlformats.org/officeDocument/2006/relationships/image" Target="media/image170.png"/><Relationship Id="rId200" Type="http://schemas.openxmlformats.org/officeDocument/2006/relationships/image" Target="media/image171.png"/><Relationship Id="rId201" Type="http://schemas.openxmlformats.org/officeDocument/2006/relationships/image" Target="media/image172.png"/><Relationship Id="rId202" Type="http://schemas.openxmlformats.org/officeDocument/2006/relationships/image" Target="media/image173.png"/><Relationship Id="rId203" Type="http://schemas.openxmlformats.org/officeDocument/2006/relationships/image" Target="media/image174.png"/><Relationship Id="rId204" Type="http://schemas.openxmlformats.org/officeDocument/2006/relationships/image" Target="media/image175.png"/><Relationship Id="rId205" Type="http://schemas.openxmlformats.org/officeDocument/2006/relationships/image" Target="media/image176.png"/><Relationship Id="rId206" Type="http://schemas.openxmlformats.org/officeDocument/2006/relationships/image" Target="media/image177.png"/><Relationship Id="rId207" Type="http://schemas.openxmlformats.org/officeDocument/2006/relationships/image" Target="media/image178.png"/><Relationship Id="rId208" Type="http://schemas.openxmlformats.org/officeDocument/2006/relationships/image" Target="media/image179.png"/><Relationship Id="rId209" Type="http://schemas.openxmlformats.org/officeDocument/2006/relationships/image" Target="media/image180.png"/><Relationship Id="rId210" Type="http://schemas.openxmlformats.org/officeDocument/2006/relationships/image" Target="media/image181.png"/><Relationship Id="rId211" Type="http://schemas.openxmlformats.org/officeDocument/2006/relationships/image" Target="media/image182.png"/><Relationship Id="rId212" Type="http://schemas.openxmlformats.org/officeDocument/2006/relationships/image" Target="media/image183.png"/><Relationship Id="rId213" Type="http://schemas.openxmlformats.org/officeDocument/2006/relationships/footer" Target="footer9.xml"/><Relationship Id="rId214" Type="http://schemas.openxmlformats.org/officeDocument/2006/relationships/image" Target="media/image184.png"/><Relationship Id="rId215" Type="http://schemas.openxmlformats.org/officeDocument/2006/relationships/image" Target="media/image185.png"/><Relationship Id="rId216" Type="http://schemas.openxmlformats.org/officeDocument/2006/relationships/image" Target="media/image186.png"/><Relationship Id="rId217" Type="http://schemas.openxmlformats.org/officeDocument/2006/relationships/image" Target="media/image187.png"/><Relationship Id="rId218" Type="http://schemas.openxmlformats.org/officeDocument/2006/relationships/image" Target="media/image188.png"/><Relationship Id="rId219" Type="http://schemas.openxmlformats.org/officeDocument/2006/relationships/image" Target="media/image189.png"/><Relationship Id="rId220" Type="http://schemas.openxmlformats.org/officeDocument/2006/relationships/image" Target="media/image190.png"/><Relationship Id="rId221" Type="http://schemas.openxmlformats.org/officeDocument/2006/relationships/image" Target="media/image191.png"/><Relationship Id="rId222" Type="http://schemas.openxmlformats.org/officeDocument/2006/relationships/image" Target="media/image192.png"/><Relationship Id="rId223" Type="http://schemas.openxmlformats.org/officeDocument/2006/relationships/image" Target="media/image193.png"/><Relationship Id="rId224" Type="http://schemas.openxmlformats.org/officeDocument/2006/relationships/image" Target="media/image194.png"/><Relationship Id="rId225" Type="http://schemas.openxmlformats.org/officeDocument/2006/relationships/image" Target="media/image195.png"/><Relationship Id="rId226" Type="http://schemas.openxmlformats.org/officeDocument/2006/relationships/image" Target="media/image196.png"/><Relationship Id="rId227" Type="http://schemas.openxmlformats.org/officeDocument/2006/relationships/image" Target="media/image197.png"/><Relationship Id="rId228" Type="http://schemas.openxmlformats.org/officeDocument/2006/relationships/image" Target="media/image198.png"/><Relationship Id="rId229" Type="http://schemas.openxmlformats.org/officeDocument/2006/relationships/image" Target="media/image199.png"/><Relationship Id="rId230" Type="http://schemas.openxmlformats.org/officeDocument/2006/relationships/image" Target="media/image200.png"/><Relationship Id="rId231" Type="http://schemas.openxmlformats.org/officeDocument/2006/relationships/image" Target="media/image201.png"/><Relationship Id="rId232" Type="http://schemas.openxmlformats.org/officeDocument/2006/relationships/image" Target="media/image202.png"/><Relationship Id="rId233" Type="http://schemas.openxmlformats.org/officeDocument/2006/relationships/image" Target="media/image203.png"/><Relationship Id="rId234" Type="http://schemas.openxmlformats.org/officeDocument/2006/relationships/image" Target="media/image204.png"/><Relationship Id="rId235" Type="http://schemas.openxmlformats.org/officeDocument/2006/relationships/image" Target="media/image205.png"/><Relationship Id="rId236" Type="http://schemas.openxmlformats.org/officeDocument/2006/relationships/image" Target="media/image206.png"/><Relationship Id="rId237" Type="http://schemas.openxmlformats.org/officeDocument/2006/relationships/image" Target="media/image207.png"/><Relationship Id="rId238" Type="http://schemas.openxmlformats.org/officeDocument/2006/relationships/image" Target="media/image208.png"/><Relationship Id="rId239" Type="http://schemas.openxmlformats.org/officeDocument/2006/relationships/image" Target="media/image209.png"/><Relationship Id="rId240" Type="http://schemas.openxmlformats.org/officeDocument/2006/relationships/image" Target="media/image210.png"/><Relationship Id="rId241" Type="http://schemas.openxmlformats.org/officeDocument/2006/relationships/image" Target="media/image211.png"/><Relationship Id="rId242" Type="http://schemas.openxmlformats.org/officeDocument/2006/relationships/image" Target="media/image212.png"/><Relationship Id="rId243" Type="http://schemas.openxmlformats.org/officeDocument/2006/relationships/image" Target="media/image213.png"/><Relationship Id="rId244" Type="http://schemas.openxmlformats.org/officeDocument/2006/relationships/image" Target="media/image214.png"/><Relationship Id="rId245" Type="http://schemas.openxmlformats.org/officeDocument/2006/relationships/image" Target="media/image215.png"/><Relationship Id="rId246" Type="http://schemas.openxmlformats.org/officeDocument/2006/relationships/image" Target="media/image216.png"/><Relationship Id="rId247" Type="http://schemas.openxmlformats.org/officeDocument/2006/relationships/footer" Target="footer10.xml"/><Relationship Id="rId248" Type="http://schemas.openxmlformats.org/officeDocument/2006/relationships/footer" Target="footer11.xml"/><Relationship Id="rId249" Type="http://schemas.openxmlformats.org/officeDocument/2006/relationships/image" Target="media/image217.png"/><Relationship Id="rId250" Type="http://schemas.openxmlformats.org/officeDocument/2006/relationships/image" Target="media/image218.png"/><Relationship Id="rId251" Type="http://schemas.openxmlformats.org/officeDocument/2006/relationships/image" Target="media/image219.png"/><Relationship Id="rId252" Type="http://schemas.openxmlformats.org/officeDocument/2006/relationships/image" Target="media/image220.png"/><Relationship Id="rId253" Type="http://schemas.openxmlformats.org/officeDocument/2006/relationships/image" Target="media/image221.png"/><Relationship Id="rId254" Type="http://schemas.openxmlformats.org/officeDocument/2006/relationships/image" Target="media/image222.png"/><Relationship Id="rId255" Type="http://schemas.openxmlformats.org/officeDocument/2006/relationships/image" Target="media/image223.png"/><Relationship Id="rId256" Type="http://schemas.openxmlformats.org/officeDocument/2006/relationships/image" Target="media/image224.png"/><Relationship Id="rId257" Type="http://schemas.openxmlformats.org/officeDocument/2006/relationships/image" Target="media/image225.png"/><Relationship Id="rId258" Type="http://schemas.openxmlformats.org/officeDocument/2006/relationships/image" Target="media/image226.png"/><Relationship Id="rId259" Type="http://schemas.openxmlformats.org/officeDocument/2006/relationships/image" Target="media/image227.png"/><Relationship Id="rId260" Type="http://schemas.openxmlformats.org/officeDocument/2006/relationships/image" Target="media/image228.png"/><Relationship Id="rId261" Type="http://schemas.openxmlformats.org/officeDocument/2006/relationships/image" Target="media/image229.png"/><Relationship Id="rId262" Type="http://schemas.openxmlformats.org/officeDocument/2006/relationships/image" Target="media/image230.png"/><Relationship Id="rId263" Type="http://schemas.openxmlformats.org/officeDocument/2006/relationships/image" Target="media/image231.png"/><Relationship Id="rId264" Type="http://schemas.openxmlformats.org/officeDocument/2006/relationships/image" Target="media/image232.png"/><Relationship Id="rId265" Type="http://schemas.openxmlformats.org/officeDocument/2006/relationships/image" Target="media/image233.png"/><Relationship Id="rId266" Type="http://schemas.openxmlformats.org/officeDocument/2006/relationships/image" Target="media/image234.png"/><Relationship Id="rId267" Type="http://schemas.openxmlformats.org/officeDocument/2006/relationships/image" Target="media/image235.png"/><Relationship Id="rId268" Type="http://schemas.openxmlformats.org/officeDocument/2006/relationships/image" Target="media/image2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2020-05-06T18:45:26Z</dcterms:created>
  <dcterms:modified xsi:type="dcterms:W3CDTF">2020-05-06T18:45:26Z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2015-04-21T00:00:00Z</vt:filetime>
  </property>
  <property fmtid="{D5CDD505-2E9C-101B-9397-08002B2CF9AE}" pid="3" name="Creator">
    <vt:lpwstr>Microsoft® Office Word 2007</vt:lpwstr>
  </property>
  <property fmtid="{D5CDD505-2E9C-101B-9397-08002B2CF9AE}" pid="4" name="LastSaved">
    <vt:filetime>2020-05-06T00:00:00Z</vt:filetime>
  </property>
</Properties>
</file>